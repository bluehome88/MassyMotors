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966"/>
        <w:tblW w:w="11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6300"/>
        <w:gridCol w:w="2520"/>
      </w:tblGrid>
      <w:tr w:rsidR="00AB5B26" w:rsidTr="00956CF4">
        <w:trPr>
          <w:cantSplit/>
          <w:trHeight w:val="289"/>
        </w:trPr>
        <w:tc>
          <w:tcPr>
            <w:tcW w:w="116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Pr="00975851" w:rsidRDefault="00B8550D" w:rsidP="00D3736A">
            <w:pPr>
              <w:pStyle w:val="Name"/>
              <w:tabs>
                <w:tab w:val="left" w:pos="33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9EE30CD" wp14:editId="11D2EA7D">
                  <wp:simplePos x="0" y="0"/>
                  <wp:positionH relativeFrom="column">
                    <wp:posOffset>4918710</wp:posOffset>
                  </wp:positionH>
                  <wp:positionV relativeFrom="page">
                    <wp:posOffset>-609600</wp:posOffset>
                  </wp:positionV>
                  <wp:extent cx="1619250" cy="1590675"/>
                  <wp:effectExtent l="57150" t="57150" r="114300" b="123825"/>
                  <wp:wrapNone/>
                  <wp:docPr id="2" name="Picture 2" descr="C:\Users\mickiel\AppData\Local\Microsoft\Windows\INetCacheContent.Word\facebook-20130925-2311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ckiel\AppData\Local\Microsoft\Windows\INetCacheContent.Word\facebook-20130925-2311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90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1F497D">
                                <a:lumMod val="60000"/>
                                <a:lumOff val="40000"/>
                              </a:srgb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100" w:rsidRPr="00975851">
              <w:rPr>
                <w:rFonts w:ascii="Times New Roman" w:hAnsi="Times New Roman"/>
                <w:sz w:val="28"/>
                <w:szCs w:val="28"/>
              </w:rPr>
              <w:t>SHERWYN .E.T. STOUTE</w:t>
            </w:r>
          </w:p>
        </w:tc>
      </w:tr>
      <w:tr w:rsidR="00AB5B26" w:rsidTr="00956CF4">
        <w:trPr>
          <w:cantSplit/>
          <w:trHeight w:val="289"/>
        </w:trPr>
        <w:tc>
          <w:tcPr>
            <w:tcW w:w="116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Pr="00975851" w:rsidRDefault="001D1100" w:rsidP="00D60F24">
            <w:pPr>
              <w:pStyle w:val="ContactInformation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975851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26 </w:t>
            </w:r>
            <w:r w:rsidR="002A78A0" w:rsidRPr="00975851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Esmeralda</w:t>
            </w:r>
            <w:r w:rsidRPr="00975851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</w:t>
            </w:r>
            <w:r w:rsidRPr="003729CE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Gardens,</w:t>
            </w:r>
            <w:r w:rsidRPr="00975851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 </w:t>
            </w:r>
            <w:r w:rsidR="00D0311C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 xml:space="preserve">Hassarth </w:t>
            </w:r>
            <w:r w:rsidR="00171B52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Road, Cunupia</w:t>
            </w:r>
            <w:r w:rsidR="00881A17" w:rsidRPr="00975851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, Chaguanas</w:t>
            </w:r>
          </w:p>
          <w:p w:rsidR="001D1100" w:rsidRPr="00975851" w:rsidRDefault="001D1100" w:rsidP="00D60F24">
            <w:pPr>
              <w:pStyle w:val="ContactInformation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</w:p>
        </w:tc>
      </w:tr>
      <w:tr w:rsidR="00AB5B26" w:rsidTr="00956CF4">
        <w:trPr>
          <w:cantSplit/>
          <w:trHeight w:val="289"/>
        </w:trPr>
        <w:tc>
          <w:tcPr>
            <w:tcW w:w="116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Pr="00975851" w:rsidRDefault="00DB4472" w:rsidP="00D60F24">
            <w:pPr>
              <w:pStyle w:val="ContactInformation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 w:rsidRPr="00975851"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  <w:t>1-868-735-9089, 1-868-336-9038</w:t>
            </w:r>
          </w:p>
        </w:tc>
      </w:tr>
      <w:tr w:rsidR="00722A0D" w:rsidTr="00956CF4">
        <w:trPr>
          <w:cantSplit/>
          <w:trHeight w:val="289"/>
        </w:trPr>
        <w:tc>
          <w:tcPr>
            <w:tcW w:w="11628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722A0D" w:rsidRPr="00975851" w:rsidRDefault="00801132" w:rsidP="003C7638">
            <w:pPr>
              <w:pStyle w:val="ContactInformation"/>
              <w:spacing w:line="276" w:lineRule="auto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hyperlink r:id="rId10" w:history="1">
              <w:r w:rsidR="00CB5DA4" w:rsidRPr="0097585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sherwyn.e.t.stoute@hotmail.com</w:t>
              </w:r>
            </w:hyperlink>
          </w:p>
        </w:tc>
      </w:tr>
      <w:tr w:rsidR="005141A0" w:rsidRPr="00A85074" w:rsidTr="00956CF4">
        <w:trPr>
          <w:trHeight w:val="269"/>
        </w:trPr>
        <w:tc>
          <w:tcPr>
            <w:tcW w:w="2808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975851" w:rsidRDefault="00A90687" w:rsidP="00D60F2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1">
              <w:rPr>
                <w:rFonts w:ascii="Times New Roman" w:hAnsi="Times New Roman" w:cs="Times New Roman"/>
                <w:sz w:val="24"/>
                <w:szCs w:val="24"/>
              </w:rPr>
              <w:t>Objective:</w:t>
            </w:r>
          </w:p>
        </w:tc>
        <w:tc>
          <w:tcPr>
            <w:tcW w:w="882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A70B6" w:rsidRPr="00975851" w:rsidRDefault="002243DA" w:rsidP="00D60F24">
            <w:pPr>
              <w:pStyle w:val="Heading2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Assistant</w:t>
            </w:r>
            <w:r w:rsidR="00FC56FB" w:rsidRPr="00975851">
              <w:rPr>
                <w:rFonts w:ascii="Times New Roman" w:hAnsi="Times New Roman"/>
                <w:sz w:val="24"/>
              </w:rPr>
              <w:t xml:space="preserve"> Engineer</w:t>
            </w:r>
            <w:r w:rsidR="00857A61">
              <w:rPr>
                <w:rFonts w:ascii="Times New Roman" w:hAnsi="Times New Roman"/>
                <w:sz w:val="24"/>
              </w:rPr>
              <w:t>ing</w:t>
            </w:r>
            <w:r w:rsidRPr="00975851">
              <w:rPr>
                <w:rFonts w:ascii="Times New Roman" w:hAnsi="Times New Roman"/>
                <w:sz w:val="24"/>
              </w:rPr>
              <w:t xml:space="preserve"> </w:t>
            </w:r>
            <w:r w:rsidR="00FC56FB" w:rsidRPr="00975851">
              <w:rPr>
                <w:rFonts w:ascii="Times New Roman" w:hAnsi="Times New Roman"/>
                <w:sz w:val="24"/>
              </w:rPr>
              <w:t>position for an expanding private company</w:t>
            </w:r>
          </w:p>
          <w:p w:rsidR="002243DA" w:rsidRPr="00975851" w:rsidRDefault="002243DA" w:rsidP="00D60F24">
            <w:pPr>
              <w:rPr>
                <w:rFonts w:ascii="Times New Roman" w:hAnsi="Times New Roman"/>
                <w:sz w:val="24"/>
              </w:rPr>
            </w:pPr>
          </w:p>
        </w:tc>
      </w:tr>
      <w:tr w:rsidR="00A65E10" w:rsidRPr="00A85074" w:rsidTr="00956CF4">
        <w:trPr>
          <w:cantSplit/>
          <w:trHeight w:val="288"/>
        </w:trPr>
        <w:tc>
          <w:tcPr>
            <w:tcW w:w="2808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F573D8" w:rsidRPr="00975851" w:rsidRDefault="002243DA" w:rsidP="00D60F2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975851"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r w:rsidR="00BD3127" w:rsidRPr="009758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0687" w:rsidRPr="00975851">
              <w:rPr>
                <w:rFonts w:ascii="Times New Roman" w:hAnsi="Times New Roman" w:cs="Times New Roman"/>
                <w:sz w:val="24"/>
                <w:szCs w:val="24"/>
              </w:rPr>
              <w:t>Experience:</w:t>
            </w:r>
          </w:p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Pr="00F573D8" w:rsidRDefault="00F573D8" w:rsidP="00D60F24"/>
          <w:p w:rsidR="00F573D8" w:rsidRDefault="00F573D8" w:rsidP="00D60F24"/>
          <w:p w:rsidR="00A65E10" w:rsidRPr="00BC41E8" w:rsidRDefault="00A65E10" w:rsidP="00D60F24">
            <w:pPr>
              <w:pStyle w:val="Heading1"/>
              <w:ind w:right="72"/>
              <w:rPr>
                <w:color w:val="000000" w:themeColor="text1"/>
              </w:rPr>
            </w:pPr>
          </w:p>
        </w:tc>
        <w:tc>
          <w:tcPr>
            <w:tcW w:w="630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A65E10" w:rsidRPr="00975851" w:rsidRDefault="00A85074" w:rsidP="00BA0C70">
            <w:pPr>
              <w:pStyle w:val="1stlinewspacing"/>
              <w:spacing w:line="276" w:lineRule="auto"/>
              <w:jc w:val="both"/>
              <w:rPr>
                <w:rStyle w:val="Jobtitle"/>
                <w:rFonts w:ascii="Times New Roman" w:hAnsi="Times New Roman"/>
                <w:sz w:val="24"/>
              </w:rPr>
            </w:pPr>
            <w:r w:rsidRPr="00975851">
              <w:rPr>
                <w:rStyle w:val="Jobtitle"/>
                <w:rFonts w:ascii="Times New Roman" w:hAnsi="Times New Roman"/>
                <w:sz w:val="24"/>
              </w:rPr>
              <w:t>S</w:t>
            </w:r>
            <w:r w:rsidR="00CB5DA4" w:rsidRPr="00975851">
              <w:rPr>
                <w:rStyle w:val="Jobtitle"/>
                <w:rFonts w:ascii="Times New Roman" w:hAnsi="Times New Roman"/>
                <w:sz w:val="24"/>
              </w:rPr>
              <w:t xml:space="preserve">enior </w:t>
            </w:r>
            <w:r w:rsidR="00171B52" w:rsidRPr="00975851">
              <w:rPr>
                <w:rStyle w:val="Jobtitle"/>
                <w:rFonts w:ascii="Times New Roman" w:hAnsi="Times New Roman"/>
                <w:sz w:val="24"/>
              </w:rPr>
              <w:t>Ladle man</w:t>
            </w:r>
            <w:r w:rsidR="00ED1F6B" w:rsidRPr="00975851">
              <w:rPr>
                <w:rStyle w:val="Jobtitle"/>
                <w:rFonts w:ascii="Times New Roman" w:hAnsi="Times New Roman"/>
                <w:sz w:val="24"/>
              </w:rPr>
              <w:t xml:space="preserve"> (Field </w:t>
            </w:r>
            <w:r w:rsidR="002243DA" w:rsidRPr="00975851">
              <w:rPr>
                <w:rStyle w:val="Jobtitle"/>
                <w:rFonts w:ascii="Times New Roman" w:hAnsi="Times New Roman"/>
                <w:sz w:val="24"/>
              </w:rPr>
              <w:t>Technician</w:t>
            </w:r>
            <w:r w:rsidR="00ED1F6B" w:rsidRPr="00975851">
              <w:rPr>
                <w:rStyle w:val="Jobtitle"/>
                <w:rFonts w:ascii="Times New Roman" w:hAnsi="Times New Roman"/>
                <w:sz w:val="24"/>
              </w:rPr>
              <w:t>)/Acting Supervisor</w:t>
            </w:r>
          </w:p>
          <w:p w:rsidR="002243DA" w:rsidRPr="00975851" w:rsidRDefault="00ED1F6B" w:rsidP="003C7638">
            <w:p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ARCELOR MITTAL POINT LISAS </w:t>
            </w:r>
            <w:r w:rsidR="003C7638">
              <w:rPr>
                <w:rFonts w:ascii="Times New Roman" w:hAnsi="Times New Roman"/>
                <w:sz w:val="24"/>
              </w:rPr>
              <w:t>LIMITED</w:t>
            </w:r>
            <w:r w:rsidR="003E27FE">
              <w:rPr>
                <w:rFonts w:ascii="Times New Roman" w:hAnsi="Times New Roman"/>
                <w:sz w:val="24"/>
              </w:rPr>
              <w:t xml:space="preserve"> </w:t>
            </w:r>
            <w:r w:rsidR="003C7638">
              <w:rPr>
                <w:rFonts w:ascii="Times New Roman" w:hAnsi="Times New Roman"/>
                <w:sz w:val="24"/>
              </w:rPr>
              <w:t>(steelmaking)</w:t>
            </w:r>
            <w:r w:rsidR="00534347" w:rsidRPr="00975851">
              <w:rPr>
                <w:rFonts w:ascii="Times New Roman" w:hAnsi="Times New Roman"/>
                <w:sz w:val="24"/>
              </w:rPr>
              <w:t xml:space="preserve"> </w:t>
            </w:r>
            <w:r w:rsidRPr="00975851">
              <w:rPr>
                <w:rFonts w:ascii="Times New Roman" w:hAnsi="Times New Roman"/>
                <w:sz w:val="24"/>
              </w:rPr>
              <w:t xml:space="preserve">Point </w:t>
            </w:r>
            <w:r w:rsidR="00171B52" w:rsidRPr="00975851">
              <w:rPr>
                <w:rFonts w:ascii="Times New Roman" w:hAnsi="Times New Roman"/>
                <w:sz w:val="24"/>
              </w:rPr>
              <w:t>Lisas, Couva</w:t>
            </w:r>
            <w:r w:rsidRPr="00975851">
              <w:rPr>
                <w:rFonts w:ascii="Times New Roman" w:hAnsi="Times New Roman"/>
                <w:sz w:val="24"/>
              </w:rPr>
              <w:t xml:space="preserve"> </w:t>
            </w:r>
          </w:p>
          <w:p w:rsidR="002243DA" w:rsidRPr="00975851" w:rsidRDefault="00ED1F6B" w:rsidP="003C7638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Supervise </w:t>
            </w:r>
            <w:r w:rsidR="003C7638" w:rsidRPr="00975851">
              <w:rPr>
                <w:rFonts w:ascii="Times New Roman" w:hAnsi="Times New Roman"/>
                <w:sz w:val="24"/>
              </w:rPr>
              <w:t>ladle men</w:t>
            </w:r>
            <w:r w:rsidRPr="00975851">
              <w:rPr>
                <w:rFonts w:ascii="Times New Roman" w:hAnsi="Times New Roman"/>
                <w:sz w:val="24"/>
              </w:rPr>
              <w:t xml:space="preserve"> in carrying out their du</w:t>
            </w:r>
            <w:r w:rsidR="002962F3" w:rsidRPr="00975851">
              <w:rPr>
                <w:rFonts w:ascii="Times New Roman" w:hAnsi="Times New Roman"/>
                <w:sz w:val="24"/>
              </w:rPr>
              <w:t>ties</w:t>
            </w:r>
          </w:p>
          <w:p w:rsidR="002243DA" w:rsidRPr="00975851" w:rsidRDefault="002243DA" w:rsidP="003C7638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Assist </w:t>
            </w:r>
            <w:r w:rsidR="00C00164" w:rsidRPr="00975851">
              <w:rPr>
                <w:rFonts w:ascii="Times New Roman" w:hAnsi="Times New Roman"/>
                <w:sz w:val="24"/>
              </w:rPr>
              <w:t>the supervisor in running the shift</w:t>
            </w:r>
          </w:p>
          <w:p w:rsidR="002243DA" w:rsidRPr="00975851" w:rsidRDefault="002243DA" w:rsidP="003C7638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M</w:t>
            </w:r>
            <w:r w:rsidR="002962F3" w:rsidRPr="00975851">
              <w:rPr>
                <w:rFonts w:ascii="Times New Roman" w:hAnsi="Times New Roman"/>
                <w:sz w:val="24"/>
              </w:rPr>
              <w:t>aintain and set up ladle work stations</w:t>
            </w:r>
          </w:p>
          <w:p w:rsidR="002243DA" w:rsidRPr="00975851" w:rsidRDefault="002243DA" w:rsidP="003C7638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Perform preventive maintenance on emergency </w:t>
            </w:r>
            <w:r w:rsidR="00FE19E0" w:rsidRPr="00975851">
              <w:rPr>
                <w:rFonts w:ascii="Times New Roman" w:hAnsi="Times New Roman"/>
                <w:sz w:val="24"/>
              </w:rPr>
              <w:t>equipment</w:t>
            </w:r>
          </w:p>
          <w:p w:rsidR="002243DA" w:rsidRPr="006F00A4" w:rsidRDefault="002962F3" w:rsidP="006F00A4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Perform and create </w:t>
            </w:r>
            <w:r w:rsidR="006F00A4">
              <w:rPr>
                <w:rFonts w:ascii="Times New Roman" w:hAnsi="Times New Roman"/>
                <w:sz w:val="24"/>
              </w:rPr>
              <w:t xml:space="preserve">minor </w:t>
            </w:r>
            <w:r w:rsidRPr="00975851">
              <w:rPr>
                <w:rFonts w:ascii="Times New Roman" w:hAnsi="Times New Roman"/>
                <w:sz w:val="24"/>
              </w:rPr>
              <w:t>project</w:t>
            </w:r>
            <w:r w:rsidR="00FE19E0" w:rsidRPr="00975851">
              <w:rPr>
                <w:rFonts w:ascii="Times New Roman" w:hAnsi="Times New Roman"/>
                <w:sz w:val="24"/>
              </w:rPr>
              <w:t>s</w:t>
            </w:r>
            <w:r w:rsidRPr="00975851">
              <w:rPr>
                <w:rFonts w:ascii="Times New Roman" w:hAnsi="Times New Roman"/>
                <w:sz w:val="24"/>
              </w:rPr>
              <w:t xml:space="preserve"> with </w:t>
            </w:r>
            <w:r w:rsidR="00FE19E0" w:rsidRPr="00975851">
              <w:rPr>
                <w:rFonts w:ascii="Times New Roman" w:hAnsi="Times New Roman"/>
                <w:sz w:val="24"/>
              </w:rPr>
              <w:t>Project Management software(Primavera)</w:t>
            </w:r>
          </w:p>
          <w:p w:rsidR="002243DA" w:rsidRPr="00975851" w:rsidRDefault="002243DA" w:rsidP="003C7638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Utilize PC to</w:t>
            </w:r>
            <w:r w:rsidR="002962F3" w:rsidRPr="00975851">
              <w:rPr>
                <w:rFonts w:ascii="Times New Roman" w:hAnsi="Times New Roman"/>
                <w:sz w:val="24"/>
              </w:rPr>
              <w:t xml:space="preserve"> </w:t>
            </w:r>
            <w:r w:rsidR="00171B52" w:rsidRPr="00975851">
              <w:rPr>
                <w:rFonts w:ascii="Times New Roman" w:hAnsi="Times New Roman"/>
                <w:sz w:val="24"/>
              </w:rPr>
              <w:t>enter, retrieve</w:t>
            </w:r>
            <w:r w:rsidR="002962F3" w:rsidRPr="00975851">
              <w:rPr>
                <w:rFonts w:ascii="Times New Roman" w:hAnsi="Times New Roman"/>
                <w:sz w:val="24"/>
              </w:rPr>
              <w:t xml:space="preserve"> data and write </w:t>
            </w:r>
            <w:r w:rsidR="00171B52" w:rsidRPr="00975851">
              <w:rPr>
                <w:rFonts w:ascii="Times New Roman" w:hAnsi="Times New Roman"/>
                <w:sz w:val="24"/>
              </w:rPr>
              <w:t>reports (</w:t>
            </w:r>
            <w:r w:rsidR="002962F3" w:rsidRPr="00975851">
              <w:rPr>
                <w:rFonts w:ascii="Times New Roman" w:hAnsi="Times New Roman"/>
                <w:sz w:val="24"/>
              </w:rPr>
              <w:t>Microsoft Office Word)</w:t>
            </w:r>
          </w:p>
          <w:p w:rsidR="00A65E10" w:rsidRPr="00975851" w:rsidRDefault="002243DA" w:rsidP="003C7638">
            <w:pPr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Answer multi</w:t>
            </w:r>
            <w:r w:rsidR="00722A0D" w:rsidRPr="00975851">
              <w:rPr>
                <w:rFonts w:ascii="Times New Roman" w:hAnsi="Times New Roman"/>
                <w:sz w:val="24"/>
              </w:rPr>
              <w:t>-</w:t>
            </w:r>
            <w:r w:rsidRPr="00975851">
              <w:rPr>
                <w:rFonts w:ascii="Times New Roman" w:hAnsi="Times New Roman"/>
                <w:sz w:val="24"/>
              </w:rPr>
              <w:t>line pho</w:t>
            </w:r>
            <w:r w:rsidR="00FE19E0" w:rsidRPr="00975851">
              <w:rPr>
                <w:rFonts w:ascii="Times New Roman" w:hAnsi="Times New Roman"/>
                <w:sz w:val="24"/>
              </w:rPr>
              <w:t>ne</w:t>
            </w:r>
          </w:p>
          <w:p w:rsidR="008B28D2" w:rsidRPr="00975851" w:rsidRDefault="008B28D2" w:rsidP="00CB5DA4">
            <w:pPr>
              <w:numPr>
                <w:ilvl w:val="0"/>
                <w:numId w:val="26"/>
              </w:num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Trained in Health and Safety(OSHA), and First Aid</w:t>
            </w:r>
          </w:p>
          <w:p w:rsidR="00F573D8" w:rsidRPr="00975851" w:rsidRDefault="00F573D8" w:rsidP="00CB5DA4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CB5DA4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Style w:val="Jobtitle"/>
                <w:rFonts w:ascii="Times New Roman" w:hAnsi="Times New Roman"/>
                <w:sz w:val="24"/>
              </w:rPr>
              <w:t xml:space="preserve">Technician/Cost Estimator </w:t>
            </w:r>
          </w:p>
          <w:p w:rsidR="00F573D8" w:rsidRPr="00975851" w:rsidRDefault="00F573D8" w:rsidP="00CB5DA4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PATRICK YOUNG SING, Southern Main Road, Caroni</w:t>
            </w:r>
          </w:p>
          <w:p w:rsidR="00F573D8" w:rsidRPr="00975851" w:rsidRDefault="00F573D8" w:rsidP="003C7638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Doors and windows assembly </w:t>
            </w:r>
          </w:p>
          <w:p w:rsidR="00F573D8" w:rsidRPr="00975851" w:rsidRDefault="00F573D8" w:rsidP="003C7638">
            <w:pPr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>Read house plans and estimate cost of jobs</w:t>
            </w:r>
          </w:p>
          <w:p w:rsidR="00F573D8" w:rsidRPr="00975851" w:rsidRDefault="00F573D8" w:rsidP="00CB5DA4">
            <w:pPr>
              <w:numPr>
                <w:ilvl w:val="0"/>
                <w:numId w:val="27"/>
              </w:num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Schedule appointments </w:t>
            </w:r>
          </w:p>
          <w:p w:rsidR="00F573D8" w:rsidRPr="00975851" w:rsidRDefault="00FC56FB" w:rsidP="00CB5DA4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b/>
                <w:sz w:val="24"/>
              </w:rPr>
              <w:t xml:space="preserve">. </w:t>
            </w:r>
            <w:r w:rsidR="00DE6527" w:rsidRPr="00975851">
              <w:rPr>
                <w:rFonts w:ascii="Times New Roman" w:hAnsi="Times New Roman"/>
                <w:b/>
                <w:sz w:val="24"/>
              </w:rPr>
              <w:t xml:space="preserve">  </w:t>
            </w:r>
            <w:r w:rsidRPr="00975851">
              <w:rPr>
                <w:rFonts w:ascii="Times New Roman" w:hAnsi="Times New Roman"/>
                <w:sz w:val="24"/>
              </w:rPr>
              <w:t>Decision Making</w:t>
            </w:r>
          </w:p>
          <w:p w:rsidR="00080F99" w:rsidRPr="00975851" w:rsidRDefault="00FC56FB" w:rsidP="00CB5DA4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2B5037"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B5037" w:rsidRPr="00975851">
              <w:rPr>
                <w:rFonts w:ascii="Times New Roman" w:hAnsi="Times New Roman"/>
                <w:sz w:val="24"/>
              </w:rPr>
              <w:t xml:space="preserve">  Aided in the development of plans and cost estimates </w:t>
            </w:r>
          </w:p>
          <w:p w:rsidR="00F573D8" w:rsidRPr="00975851" w:rsidRDefault="002B5037" w:rsidP="00CB5DA4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    on projects</w:t>
            </w:r>
          </w:p>
          <w:p w:rsidR="00CD6009" w:rsidRPr="00975851" w:rsidRDefault="002B5037" w:rsidP="00CB5DA4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975851">
              <w:rPr>
                <w:rFonts w:ascii="Times New Roman" w:hAnsi="Times New Roman"/>
                <w:sz w:val="24"/>
              </w:rPr>
              <w:t xml:space="preserve">  Created detailed reports regarding bid proposals </w:t>
            </w:r>
            <w:r w:rsidR="00CD6009" w:rsidRPr="00975851">
              <w:rPr>
                <w:rFonts w:ascii="Times New Roman" w:hAnsi="Times New Roman"/>
                <w:sz w:val="24"/>
              </w:rPr>
              <w:t xml:space="preserve"> </w:t>
            </w:r>
          </w:p>
          <w:p w:rsidR="00F573D8" w:rsidRPr="00975851" w:rsidRDefault="00F573D8" w:rsidP="00CB5DA4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4E654B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4E654B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4E654B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4E654B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D60F24">
            <w:pPr>
              <w:rPr>
                <w:rFonts w:ascii="Times New Roman" w:hAnsi="Times New Roman"/>
                <w:sz w:val="24"/>
              </w:rPr>
            </w:pPr>
          </w:p>
          <w:p w:rsidR="00F573D8" w:rsidRPr="00975851" w:rsidRDefault="00F573D8" w:rsidP="00D60F24">
            <w:pPr>
              <w:rPr>
                <w:rFonts w:ascii="Times New Roman" w:hAnsi="Times New Roman"/>
                <w:sz w:val="24"/>
              </w:rPr>
            </w:pPr>
          </w:p>
          <w:p w:rsidR="00A65E10" w:rsidRPr="00975851" w:rsidRDefault="00A65E10" w:rsidP="00D60F24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A65E10" w:rsidRPr="003C7638" w:rsidRDefault="00A85074" w:rsidP="00CB5DA4">
            <w:pPr>
              <w:pStyle w:val="Dates"/>
              <w:tabs>
                <w:tab w:val="left" w:pos="1872"/>
              </w:tabs>
              <w:spacing w:before="1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C7638">
              <w:rPr>
                <w:rFonts w:ascii="Times New Roman" w:hAnsi="Times New Roman"/>
                <w:sz w:val="24"/>
                <w:szCs w:val="24"/>
              </w:rPr>
              <w:t>2003</w:t>
            </w:r>
            <w:r w:rsidR="002243DA" w:rsidRPr="003C76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5DA4" w:rsidRPr="003C7638">
              <w:rPr>
                <w:rFonts w:ascii="Times New Roman" w:hAnsi="Times New Roman"/>
                <w:sz w:val="24"/>
                <w:szCs w:val="24"/>
              </w:rPr>
              <w:t>–</w:t>
            </w:r>
            <w:r w:rsidR="00171B52">
              <w:rPr>
                <w:rFonts w:ascii="Times New Roman" w:hAnsi="Times New Roman"/>
                <w:sz w:val="24"/>
                <w:szCs w:val="24"/>
              </w:rPr>
              <w:t xml:space="preserve"> April 2016</w:t>
            </w:r>
          </w:p>
        </w:tc>
      </w:tr>
      <w:tr w:rsidR="00A65E10" w:rsidTr="00956CF4">
        <w:trPr>
          <w:cantSplit/>
          <w:trHeight w:val="9810"/>
        </w:trPr>
        <w:tc>
          <w:tcPr>
            <w:tcW w:w="2808" w:type="dxa"/>
            <w:vMerge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A65E10" w:rsidRDefault="00A65E10" w:rsidP="00D60F24">
            <w:pPr>
              <w:pStyle w:val="Heading1"/>
            </w:pPr>
          </w:p>
        </w:tc>
        <w:tc>
          <w:tcPr>
            <w:tcW w:w="6300" w:type="dxa"/>
            <w:vMerge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auto"/>
          </w:tcPr>
          <w:p w:rsidR="00A65E10" w:rsidRPr="00A65E10" w:rsidRDefault="00A65E10" w:rsidP="00D60F24">
            <w:pPr>
              <w:pStyle w:val="1stlinewspacing"/>
              <w:rPr>
                <w:rStyle w:val="ContactInformationCharCha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auto"/>
          </w:tcPr>
          <w:p w:rsidR="00A65E10" w:rsidRDefault="00A65E10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Default="00080F99" w:rsidP="00D60F24"/>
          <w:p w:rsidR="00080F99" w:rsidRPr="003C7638" w:rsidRDefault="00080F99" w:rsidP="00CB5DA4">
            <w:pPr>
              <w:tabs>
                <w:tab w:val="left" w:pos="522"/>
                <w:tab w:val="left" w:pos="1812"/>
              </w:tabs>
              <w:rPr>
                <w:rFonts w:ascii="Times New Roman" w:hAnsi="Times New Roman"/>
                <w:i/>
                <w:sz w:val="24"/>
              </w:rPr>
            </w:pPr>
            <w:r>
              <w:rPr>
                <w:i/>
                <w:sz w:val="24"/>
              </w:rPr>
              <w:t xml:space="preserve">        </w:t>
            </w:r>
            <w:r w:rsidR="00CB5DA4">
              <w:rPr>
                <w:i/>
                <w:sz w:val="24"/>
              </w:rPr>
              <w:t xml:space="preserve">      </w:t>
            </w:r>
            <w:r w:rsidRPr="003C7638">
              <w:rPr>
                <w:rFonts w:ascii="Times New Roman" w:hAnsi="Times New Roman"/>
                <w:i/>
                <w:sz w:val="24"/>
              </w:rPr>
              <w:t>2003-2002</w:t>
            </w: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Default="00CD6009" w:rsidP="00D60F24">
            <w:pPr>
              <w:rPr>
                <w:i/>
                <w:sz w:val="24"/>
              </w:rPr>
            </w:pPr>
          </w:p>
          <w:p w:rsidR="00CD6009" w:rsidRPr="0001185A" w:rsidRDefault="00CD6009" w:rsidP="00D60F24">
            <w:pPr>
              <w:rPr>
                <w:rFonts w:ascii="Times New Roman" w:hAnsi="Times New Roman"/>
                <w:sz w:val="24"/>
              </w:rPr>
            </w:pPr>
            <w:r w:rsidRPr="0001185A">
              <w:rPr>
                <w:rFonts w:ascii="Times New Roman" w:hAnsi="Times New Roman"/>
                <w:sz w:val="24"/>
              </w:rPr>
              <w:t xml:space="preserve">            </w:t>
            </w:r>
            <w:r w:rsidR="0001185A" w:rsidRPr="0001185A">
              <w:rPr>
                <w:rFonts w:ascii="Times New Roman" w:hAnsi="Times New Roman"/>
                <w:sz w:val="24"/>
              </w:rPr>
              <w:t xml:space="preserve">                  1</w:t>
            </w:r>
          </w:p>
        </w:tc>
      </w:tr>
      <w:tr w:rsidR="00D60F24" w:rsidTr="00121914">
        <w:trPr>
          <w:cantSplit/>
          <w:trHeight w:val="345"/>
        </w:trPr>
        <w:tc>
          <w:tcPr>
            <w:tcW w:w="2808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D60F24" w:rsidRDefault="00D60F24" w:rsidP="00D60F24">
            <w:pPr>
              <w:pStyle w:val="Heading1"/>
              <w:ind w:right="72"/>
            </w:pPr>
          </w:p>
        </w:tc>
        <w:tc>
          <w:tcPr>
            <w:tcW w:w="6300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auto"/>
          </w:tcPr>
          <w:p w:rsidR="00D60F24" w:rsidRPr="00A65E10" w:rsidRDefault="00D60F24" w:rsidP="00D60F24">
            <w:pPr>
              <w:rPr>
                <w:rStyle w:val="ContactInformationCharChar"/>
              </w:rPr>
            </w:pPr>
          </w:p>
        </w:tc>
        <w:tc>
          <w:tcPr>
            <w:tcW w:w="2520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auto"/>
          </w:tcPr>
          <w:p w:rsidR="00D60F24" w:rsidRDefault="00D60F24" w:rsidP="00D60F24">
            <w:r>
              <w:rPr>
                <w:i/>
                <w:sz w:val="24"/>
              </w:rPr>
              <w:t xml:space="preserve">                                             </w:t>
            </w:r>
          </w:p>
        </w:tc>
      </w:tr>
      <w:tr w:rsidR="002D6D63" w:rsidRPr="00A85074" w:rsidTr="00121914">
        <w:trPr>
          <w:cantSplit/>
          <w:trHeight w:val="5520"/>
        </w:trPr>
        <w:tc>
          <w:tcPr>
            <w:tcW w:w="2808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2D6D63" w:rsidRPr="00711886" w:rsidRDefault="002D6D63" w:rsidP="00CB5DA4">
            <w:pPr>
              <w:rPr>
                <w:b/>
                <w:sz w:val="28"/>
                <w:szCs w:val="28"/>
              </w:rPr>
            </w:pP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  <w:shd w:val="clear" w:color="auto" w:fill="auto"/>
          </w:tcPr>
          <w:p w:rsidR="00FE19E0" w:rsidRPr="001B3F3A" w:rsidRDefault="00151E2E" w:rsidP="001B3F3A">
            <w:pPr>
              <w:rPr>
                <w:rFonts w:ascii="Times New Roman" w:hAnsi="Times New Roman"/>
                <w:b/>
                <w:sz w:val="24"/>
              </w:rPr>
            </w:pPr>
            <w:r w:rsidRPr="001B3F3A">
              <w:rPr>
                <w:rFonts w:ascii="Times New Roman" w:hAnsi="Times New Roman"/>
                <w:b/>
                <w:sz w:val="24"/>
              </w:rPr>
              <w:t>Data Entry Clerk</w:t>
            </w:r>
          </w:p>
          <w:p w:rsidR="00184F27" w:rsidRPr="001B3F3A" w:rsidRDefault="00184F27" w:rsidP="001B3F3A">
            <w:p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sz w:val="24"/>
              </w:rPr>
              <w:t>MINSTRY OF WORKS AND TRANSPORT, San Juan Regional Cooperation, San Juan</w:t>
            </w:r>
          </w:p>
          <w:p w:rsidR="009D7D9F" w:rsidRPr="001B3F3A" w:rsidRDefault="00184F27" w:rsidP="001B3F3A"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9D7D9F" w:rsidRPr="001B3F3A">
              <w:rPr>
                <w:rFonts w:ascii="Times New Roman" w:hAnsi="Times New Roman"/>
                <w:sz w:val="24"/>
              </w:rPr>
              <w:t>Answered phone, scheduled workers</w:t>
            </w:r>
          </w:p>
          <w:p w:rsidR="009D7D9F" w:rsidRPr="001B3F3A" w:rsidRDefault="009D7D9F" w:rsidP="001B3F3A"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sz w:val="24"/>
              </w:rPr>
              <w:t>Greeted workers</w:t>
            </w:r>
          </w:p>
          <w:p w:rsidR="00A4498E" w:rsidRPr="001B3F3A" w:rsidRDefault="009D7D9F" w:rsidP="001B3F3A">
            <w:pPr>
              <w:numPr>
                <w:ilvl w:val="0"/>
                <w:numId w:val="27"/>
              </w:num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sz w:val="24"/>
              </w:rPr>
              <w:t xml:space="preserve">Updated </w:t>
            </w:r>
            <w:r w:rsidR="00171B52" w:rsidRPr="001B3F3A">
              <w:rPr>
                <w:rFonts w:ascii="Times New Roman" w:hAnsi="Times New Roman"/>
                <w:sz w:val="24"/>
              </w:rPr>
              <w:t>worker’s</w:t>
            </w:r>
            <w:r w:rsidRPr="001B3F3A">
              <w:rPr>
                <w:rFonts w:ascii="Times New Roman" w:hAnsi="Times New Roman"/>
                <w:sz w:val="24"/>
              </w:rPr>
              <w:t xml:space="preserve"> </w:t>
            </w:r>
            <w:r w:rsidR="00A4498E" w:rsidRPr="001B3F3A">
              <w:rPr>
                <w:rFonts w:ascii="Times New Roman" w:hAnsi="Times New Roman"/>
                <w:sz w:val="24"/>
              </w:rPr>
              <w:t>charts</w:t>
            </w:r>
          </w:p>
          <w:p w:rsidR="00A4498E" w:rsidRPr="001B3F3A" w:rsidRDefault="00A4498E" w:rsidP="001B3F3A">
            <w:pPr>
              <w:rPr>
                <w:rFonts w:ascii="Times New Roman" w:hAnsi="Times New Roman"/>
                <w:sz w:val="24"/>
              </w:rPr>
            </w:pPr>
          </w:p>
          <w:p w:rsidR="00A4498E" w:rsidRPr="001B3F3A" w:rsidRDefault="00A4498E" w:rsidP="001B3F3A">
            <w:p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b/>
                <w:sz w:val="24"/>
              </w:rPr>
              <w:t>Self Employed</w:t>
            </w:r>
            <w:r w:rsidRPr="001B3F3A">
              <w:rPr>
                <w:rFonts w:ascii="Times New Roman" w:hAnsi="Times New Roman"/>
                <w:sz w:val="24"/>
              </w:rPr>
              <w:t xml:space="preserve"> (painter), (6 months part-time)</w:t>
            </w:r>
          </w:p>
          <w:p w:rsidR="00A4498E" w:rsidRPr="001B3F3A" w:rsidRDefault="00A4498E" w:rsidP="001B3F3A">
            <w:pPr>
              <w:rPr>
                <w:rFonts w:ascii="Times New Roman" w:hAnsi="Times New Roman"/>
                <w:sz w:val="24"/>
              </w:rPr>
            </w:pPr>
          </w:p>
          <w:p w:rsidR="00534347" w:rsidRPr="001B3F3A" w:rsidRDefault="00080F99" w:rsidP="001B3F3A">
            <w:pPr>
              <w:rPr>
                <w:rFonts w:ascii="Times New Roman" w:hAnsi="Times New Roman"/>
                <w:sz w:val="28"/>
                <w:szCs w:val="28"/>
              </w:rPr>
            </w:pPr>
            <w:r w:rsidRPr="001B3F3A">
              <w:rPr>
                <w:rFonts w:ascii="Times New Roman" w:hAnsi="Times New Roman"/>
                <w:b/>
                <w:sz w:val="24"/>
              </w:rPr>
              <w:t>Machine Operator/Senior Extruder O</w:t>
            </w:r>
            <w:r w:rsidR="00A90687" w:rsidRPr="001B3F3A">
              <w:rPr>
                <w:rFonts w:ascii="Times New Roman" w:hAnsi="Times New Roman"/>
                <w:b/>
                <w:sz w:val="24"/>
              </w:rPr>
              <w:t>perator</w:t>
            </w:r>
            <w:r w:rsidRPr="001B3F3A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3C7638">
              <w:rPr>
                <w:rFonts w:ascii="Times New Roman" w:hAnsi="Times New Roman"/>
                <w:b/>
                <w:sz w:val="24"/>
              </w:rPr>
              <w:t xml:space="preserve">          </w:t>
            </w:r>
            <w:r w:rsidRPr="001B3F3A">
              <w:rPr>
                <w:rFonts w:ascii="Times New Roman" w:hAnsi="Times New Roman"/>
                <w:sz w:val="24"/>
              </w:rPr>
              <w:t>GENEVA ENTERPRISES, Plas</w:t>
            </w:r>
            <w:r w:rsidR="003C7638">
              <w:rPr>
                <w:rFonts w:ascii="Times New Roman" w:hAnsi="Times New Roman"/>
                <w:sz w:val="24"/>
              </w:rPr>
              <w:t>tic Manufacturing Company</w:t>
            </w:r>
            <w:r w:rsidR="003C7638" w:rsidRPr="001B3F3A">
              <w:rPr>
                <w:rFonts w:ascii="Times New Roman" w:hAnsi="Times New Roman"/>
                <w:sz w:val="24"/>
              </w:rPr>
              <w:t xml:space="preserve"> Arena</w:t>
            </w:r>
            <w:r w:rsidR="00CB5DA4" w:rsidRPr="001B3F3A">
              <w:rPr>
                <w:rFonts w:ascii="Times New Roman" w:hAnsi="Times New Roman"/>
                <w:sz w:val="24"/>
              </w:rPr>
              <w:t xml:space="preserve"> Road, </w:t>
            </w:r>
            <w:r w:rsidRPr="001B3F3A">
              <w:rPr>
                <w:rFonts w:ascii="Times New Roman" w:hAnsi="Times New Roman"/>
                <w:sz w:val="24"/>
              </w:rPr>
              <w:t>Freeport</w:t>
            </w:r>
            <w:r w:rsidR="00EC3BBE" w:rsidRPr="001B3F3A">
              <w:rPr>
                <w:rFonts w:ascii="Times New Roman" w:hAnsi="Times New Roman"/>
                <w:sz w:val="28"/>
                <w:szCs w:val="28"/>
              </w:rPr>
              <w:t xml:space="preserve">                                </w:t>
            </w:r>
            <w:r w:rsidR="00975851" w:rsidRPr="001B3F3A">
              <w:rPr>
                <w:rFonts w:ascii="Times New Roman" w:hAnsi="Times New Roman"/>
                <w:sz w:val="28"/>
                <w:szCs w:val="28"/>
              </w:rPr>
              <w:t xml:space="preserve">                         </w:t>
            </w:r>
            <w:r w:rsidR="00EC3BBE" w:rsidRPr="001B3F3A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171B5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1D298A" w:rsidRPr="001B3F3A">
              <w:rPr>
                <w:rFonts w:ascii="Times New Roman" w:hAnsi="Times New Roman"/>
                <w:sz w:val="24"/>
              </w:rPr>
              <w:t xml:space="preserve">Operate Extruders </w:t>
            </w:r>
            <w:r w:rsidR="00534347" w:rsidRPr="001B3F3A">
              <w:rPr>
                <w:rFonts w:ascii="Times New Roman" w:hAnsi="Times New Roman"/>
                <w:sz w:val="24"/>
              </w:rPr>
              <w:t xml:space="preserve">(Plastic Manufacturing                                                         </w:t>
            </w:r>
            <w:r w:rsidR="00534347" w:rsidRPr="001B3F3A">
              <w:rPr>
                <w:rFonts w:ascii="Times New Roman" w:hAnsi="Times New Roman"/>
                <w:sz w:val="24"/>
              </w:rPr>
              <w:br/>
              <w:t xml:space="preserve">   machines) and Recycling machine </w:t>
            </w:r>
            <w:r w:rsidRPr="001B3F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34347" w:rsidRPr="001B3F3A" w:rsidRDefault="00534347" w:rsidP="001B3F3A">
            <w:p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1B3F3A">
              <w:rPr>
                <w:rFonts w:ascii="Times New Roman" w:hAnsi="Times New Roman"/>
                <w:sz w:val="24"/>
              </w:rPr>
              <w:t xml:space="preserve"> Supervise crew</w:t>
            </w:r>
          </w:p>
          <w:p w:rsidR="00534347" w:rsidRPr="001B3F3A" w:rsidRDefault="00183DC8" w:rsidP="001B3F3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="00534347" w:rsidRPr="001B3F3A">
              <w:rPr>
                <w:rFonts w:ascii="Times New Roman" w:hAnsi="Times New Roman"/>
                <w:sz w:val="24"/>
              </w:rPr>
              <w:t>Do shift reports</w:t>
            </w:r>
          </w:p>
          <w:p w:rsidR="007E5050" w:rsidRPr="001B3F3A" w:rsidRDefault="007E5050" w:rsidP="001B3F3A">
            <w:pPr>
              <w:rPr>
                <w:rFonts w:ascii="Times New Roman" w:hAnsi="Times New Roman"/>
                <w:sz w:val="28"/>
                <w:szCs w:val="28"/>
              </w:rPr>
            </w:pPr>
            <w:r w:rsidRPr="001B3F3A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183DC8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B3F3A">
              <w:rPr>
                <w:rFonts w:ascii="Times New Roman" w:hAnsi="Times New Roman"/>
                <w:sz w:val="24"/>
              </w:rPr>
              <w:t>Trained in Health and Safety</w:t>
            </w:r>
            <w:r w:rsidR="00080F99" w:rsidRPr="001B3F3A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:rsidR="006A10F3" w:rsidRPr="00975851" w:rsidRDefault="00080F99" w:rsidP="001B3F3A">
            <w:pPr>
              <w:rPr>
                <w:rFonts w:ascii="Times New Roman" w:hAnsi="Times New Roman"/>
                <w:b/>
                <w:sz w:val="24"/>
              </w:rPr>
            </w:pP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</w:p>
          <w:p w:rsidR="00462287" w:rsidRPr="00462287" w:rsidRDefault="00462287" w:rsidP="001B3F3A">
            <w:pPr>
              <w:rPr>
                <w:b/>
                <w:sz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  <w:shd w:val="clear" w:color="auto" w:fill="auto"/>
          </w:tcPr>
          <w:p w:rsidR="00080F99" w:rsidRPr="003729CE" w:rsidRDefault="00080F99" w:rsidP="00CB5DA4">
            <w:pPr>
              <w:pStyle w:val="Dates"/>
              <w:tabs>
                <w:tab w:val="left" w:pos="1872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29CE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CB5DA4" w:rsidRPr="003729CE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Pr="003729CE">
              <w:rPr>
                <w:rFonts w:ascii="Times New Roman" w:hAnsi="Times New Roman"/>
                <w:sz w:val="24"/>
                <w:szCs w:val="24"/>
              </w:rPr>
              <w:t>2002-2001</w:t>
            </w: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080F99" w:rsidRPr="003729CE" w:rsidRDefault="00080F99" w:rsidP="00CB5DA4">
            <w:pPr>
              <w:pStyle w:val="Dates"/>
              <w:tabs>
                <w:tab w:val="left" w:pos="1872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29CE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CB5DA4" w:rsidRPr="003729C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3729CE">
              <w:rPr>
                <w:rFonts w:ascii="Times New Roman" w:hAnsi="Times New Roman"/>
                <w:sz w:val="24"/>
                <w:szCs w:val="24"/>
              </w:rPr>
              <w:t>2001-2000</w:t>
            </w:r>
          </w:p>
          <w:p w:rsidR="00080F99" w:rsidRPr="003729CE" w:rsidRDefault="00080F99" w:rsidP="00D60F24">
            <w:pPr>
              <w:pStyle w:val="Dates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6A10F3" w:rsidRPr="003729CE" w:rsidRDefault="00080F99" w:rsidP="00CB5DA4">
            <w:pPr>
              <w:pStyle w:val="Dates"/>
              <w:tabs>
                <w:tab w:val="left" w:pos="522"/>
                <w:tab w:val="left" w:pos="1872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729CE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CB5DA4" w:rsidRPr="003729C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3729CE">
              <w:rPr>
                <w:rFonts w:ascii="Times New Roman" w:hAnsi="Times New Roman"/>
                <w:sz w:val="24"/>
                <w:szCs w:val="24"/>
              </w:rPr>
              <w:t>2000-1998</w:t>
            </w:r>
          </w:p>
          <w:p w:rsidR="006A10F3" w:rsidRDefault="006A10F3" w:rsidP="00D60F24">
            <w:pPr>
              <w:rPr>
                <w:i/>
                <w:sz w:val="24"/>
              </w:rPr>
            </w:pPr>
          </w:p>
          <w:p w:rsidR="006A10F3" w:rsidRPr="00A4498E" w:rsidRDefault="006A10F3" w:rsidP="00D60F24">
            <w:pPr>
              <w:rPr>
                <w:sz w:val="24"/>
              </w:rPr>
            </w:pPr>
          </w:p>
          <w:p w:rsidR="006A10F3" w:rsidRDefault="006A10F3" w:rsidP="00D60F24">
            <w:pPr>
              <w:rPr>
                <w:sz w:val="24"/>
              </w:rPr>
            </w:pPr>
          </w:p>
          <w:p w:rsidR="006A10F3" w:rsidRDefault="006A10F3" w:rsidP="00D60F24">
            <w:pPr>
              <w:rPr>
                <w:sz w:val="24"/>
              </w:rPr>
            </w:pPr>
          </w:p>
          <w:p w:rsidR="006A10F3" w:rsidRDefault="006A10F3" w:rsidP="00D60F24">
            <w:pPr>
              <w:rPr>
                <w:sz w:val="24"/>
              </w:rPr>
            </w:pPr>
          </w:p>
          <w:p w:rsidR="006A10F3" w:rsidRDefault="006A10F3" w:rsidP="00D60F24">
            <w:pPr>
              <w:rPr>
                <w:sz w:val="24"/>
              </w:rPr>
            </w:pPr>
          </w:p>
          <w:p w:rsidR="006A10F3" w:rsidRDefault="006A10F3" w:rsidP="00D60F24">
            <w:pPr>
              <w:rPr>
                <w:i/>
                <w:sz w:val="24"/>
              </w:rPr>
            </w:pPr>
          </w:p>
          <w:p w:rsidR="006A10F3" w:rsidRDefault="006A10F3" w:rsidP="00D60F24">
            <w:pPr>
              <w:rPr>
                <w:i/>
                <w:sz w:val="24"/>
              </w:rPr>
            </w:pPr>
          </w:p>
          <w:p w:rsidR="00080F99" w:rsidRPr="00A85074" w:rsidRDefault="006A10F3" w:rsidP="00D60F24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        </w:t>
            </w:r>
          </w:p>
        </w:tc>
      </w:tr>
      <w:tr w:rsidR="00FC56FB" w:rsidRPr="00A85074" w:rsidTr="00956CF4">
        <w:trPr>
          <w:cantSplit/>
          <w:trHeight w:val="7140"/>
        </w:trPr>
        <w:tc>
          <w:tcPr>
            <w:tcW w:w="2808" w:type="dxa"/>
            <w:tcBorders>
              <w:top w:val="single" w:sz="4" w:space="0" w:color="548DD4" w:themeColor="text2" w:themeTint="99"/>
              <w:left w:val="nil"/>
              <w:bottom w:val="single" w:sz="4" w:space="0" w:color="C0C0C0"/>
              <w:right w:val="nil"/>
            </w:tcBorders>
          </w:tcPr>
          <w:p w:rsidR="00FC56FB" w:rsidRPr="00975851" w:rsidRDefault="00FC56FB" w:rsidP="00D60F24">
            <w:pPr>
              <w:rPr>
                <w:rFonts w:ascii="Times New Roman" w:hAnsi="Times New Roman"/>
              </w:rPr>
            </w:pPr>
          </w:p>
          <w:p w:rsidR="00FC56FB" w:rsidRPr="00975851" w:rsidRDefault="00FC56FB" w:rsidP="00D60F24">
            <w:pPr>
              <w:rPr>
                <w:rFonts w:ascii="Times New Roman" w:hAnsi="Times New Roman"/>
                <w:sz w:val="24"/>
              </w:rPr>
            </w:pPr>
            <w:r w:rsidRPr="001B3F3A">
              <w:rPr>
                <w:rFonts w:ascii="Times New Roman" w:hAnsi="Times New Roman"/>
                <w:b/>
                <w:sz w:val="24"/>
              </w:rPr>
              <w:t>Education</w:t>
            </w:r>
            <w:r w:rsidR="00A90687" w:rsidRPr="003C7638">
              <w:rPr>
                <w:rFonts w:ascii="Times New Roman" w:hAnsi="Times New Roman"/>
                <w:b/>
                <w:sz w:val="24"/>
              </w:rPr>
              <w:t>:</w:t>
            </w:r>
            <w:r w:rsidRPr="003C7638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</w:t>
            </w:r>
          </w:p>
        </w:tc>
        <w:tc>
          <w:tcPr>
            <w:tcW w:w="6300" w:type="dxa"/>
            <w:tcBorders>
              <w:top w:val="single" w:sz="4" w:space="0" w:color="548DD4" w:themeColor="text2" w:themeTint="99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C56FB" w:rsidRPr="00975851" w:rsidRDefault="00FC56FB" w:rsidP="003C7638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975851">
              <w:rPr>
                <w:rFonts w:ascii="Times New Roman" w:hAnsi="Times New Roman"/>
                <w:b/>
                <w:sz w:val="28"/>
                <w:szCs w:val="28"/>
              </w:rPr>
              <w:br/>
            </w:r>
            <w:r w:rsidRPr="00975851">
              <w:rPr>
                <w:rFonts w:ascii="Times New Roman" w:hAnsi="Times New Roman"/>
                <w:b/>
                <w:sz w:val="24"/>
              </w:rPr>
              <w:t xml:space="preserve">Tertiary </w:t>
            </w:r>
          </w:p>
          <w:p w:rsidR="00FC56FB" w:rsidRPr="00975851" w:rsidRDefault="00FC56FB" w:rsidP="003C763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5851">
              <w:rPr>
                <w:rFonts w:ascii="Times New Roman" w:hAnsi="Times New Roman"/>
                <w:sz w:val="24"/>
              </w:rPr>
              <w:t>THE UNIVERSI</w:t>
            </w:r>
            <w:r w:rsidR="001B3F3A">
              <w:rPr>
                <w:rFonts w:ascii="Times New Roman" w:hAnsi="Times New Roman"/>
                <w:sz w:val="24"/>
              </w:rPr>
              <w:t>TY OF TRINIDAD AND TOBAGO (UTT)</w:t>
            </w:r>
            <w:r w:rsidRPr="00975851">
              <w:rPr>
                <w:rFonts w:ascii="Times New Roman" w:hAnsi="Times New Roman"/>
                <w:sz w:val="24"/>
              </w:rPr>
              <w:t xml:space="preserve"> San Fernando Technical Institute Campus. (September</w:t>
            </w: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75851">
              <w:rPr>
                <w:rFonts w:ascii="Times New Roman" w:hAnsi="Times New Roman"/>
                <w:sz w:val="24"/>
              </w:rPr>
              <w:t>2013</w:t>
            </w:r>
            <w:r w:rsidR="001B3F3A">
              <w:rPr>
                <w:rFonts w:ascii="Times New Roman" w:hAnsi="Times New Roman"/>
                <w:sz w:val="24"/>
              </w:rPr>
              <w:t xml:space="preserve">      </w:t>
            </w:r>
            <w:r w:rsidRPr="00975851">
              <w:rPr>
                <w:rFonts w:ascii="Times New Roman" w:hAnsi="Times New Roman"/>
                <w:sz w:val="24"/>
              </w:rPr>
              <w:t>-</w:t>
            </w:r>
            <w:r w:rsidR="001B3F3A">
              <w:rPr>
                <w:rFonts w:ascii="Times New Roman" w:hAnsi="Times New Roman"/>
                <w:sz w:val="24"/>
              </w:rPr>
              <w:t xml:space="preserve">  </w:t>
            </w:r>
            <w:r w:rsidRPr="00975851">
              <w:rPr>
                <w:rFonts w:ascii="Times New Roman" w:hAnsi="Times New Roman"/>
                <w:sz w:val="24"/>
              </w:rPr>
              <w:t>present)</w:t>
            </w: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:rsidR="00FC56FB" w:rsidRPr="00975851" w:rsidRDefault="00FC56FB" w:rsidP="003C7638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Pursuing the </w:t>
            </w:r>
            <w:r w:rsidRPr="00975851">
              <w:rPr>
                <w:rFonts w:ascii="Times New Roman" w:hAnsi="Times New Roman"/>
                <w:b/>
                <w:sz w:val="24"/>
              </w:rPr>
              <w:t>National Technician’s Diploma in Civil Engineering</w:t>
            </w:r>
            <w:r w:rsidRPr="00975851">
              <w:rPr>
                <w:rFonts w:ascii="Times New Roman" w:hAnsi="Times New Roman"/>
                <w:sz w:val="24"/>
              </w:rPr>
              <w:t xml:space="preserve">    </w:t>
            </w:r>
          </w:p>
          <w:p w:rsidR="00FC56FB" w:rsidRPr="00975851" w:rsidRDefault="00FC56FB" w:rsidP="003C763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975851">
              <w:rPr>
                <w:rFonts w:ascii="Times New Roman" w:hAnsi="Times New Roman"/>
                <w:sz w:val="24"/>
              </w:rPr>
              <w:t>Communication and Life skills for Technicians</w:t>
            </w: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C56FB" w:rsidRPr="00975851" w:rsidRDefault="00FC56FB" w:rsidP="003C7638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975851">
              <w:rPr>
                <w:rFonts w:ascii="Times New Roman" w:hAnsi="Times New Roman"/>
                <w:sz w:val="24"/>
              </w:rPr>
              <w:t>Mathematics for Technicians</w:t>
            </w:r>
            <w:r w:rsidR="005E6F8B">
              <w:rPr>
                <w:rFonts w:ascii="Times New Roman" w:hAnsi="Times New Roman"/>
                <w:sz w:val="24"/>
              </w:rPr>
              <w:t xml:space="preserve"> 1 and 2 </w:t>
            </w:r>
          </w:p>
          <w:p w:rsidR="00FC56FB" w:rsidRPr="00975851" w:rsidRDefault="00FC56FB" w:rsidP="003C7638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 </w:t>
            </w: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975851">
              <w:rPr>
                <w:rFonts w:ascii="Times New Roman" w:hAnsi="Times New Roman"/>
                <w:sz w:val="24"/>
              </w:rPr>
              <w:t>Chemistry for Technicians</w:t>
            </w:r>
          </w:p>
          <w:p w:rsidR="007F186E" w:rsidRDefault="007F186E" w:rsidP="003C7638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7F186E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FC56FB" w:rsidRPr="007F186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Engineering Science</w:t>
            </w:r>
          </w:p>
          <w:p w:rsidR="007F186E" w:rsidRDefault="007F186E" w:rsidP="003C7638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7F186E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FC56FB" w:rsidRPr="007F186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268AB">
              <w:rPr>
                <w:rFonts w:ascii="Times New Roman" w:hAnsi="Times New Roman"/>
                <w:sz w:val="24"/>
              </w:rPr>
              <w:t xml:space="preserve">Introduction to Health, </w:t>
            </w:r>
            <w:r>
              <w:rPr>
                <w:rFonts w:ascii="Times New Roman" w:hAnsi="Times New Roman"/>
                <w:sz w:val="24"/>
              </w:rPr>
              <w:t>Safety</w:t>
            </w:r>
            <w:r w:rsidR="008268AB">
              <w:rPr>
                <w:rFonts w:ascii="Times New Roman" w:hAnsi="Times New Roman"/>
                <w:sz w:val="24"/>
              </w:rPr>
              <w:t xml:space="preserve"> </w:t>
            </w:r>
            <w:r w:rsidR="008268AB" w:rsidRPr="008268AB">
              <w:rPr>
                <w:rFonts w:ascii="Times New Roman" w:hAnsi="Times New Roman"/>
                <w:sz w:val="24"/>
              </w:rPr>
              <w:t>and the Environment</w:t>
            </w:r>
          </w:p>
          <w:p w:rsidR="00FC56FB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Computer Application</w:t>
            </w:r>
            <w:r w:rsidR="008268AB">
              <w:rPr>
                <w:rFonts w:ascii="Times New Roman" w:hAnsi="Times New Roman"/>
                <w:sz w:val="24"/>
              </w:rPr>
              <w:t xml:space="preserve"> </w:t>
            </w:r>
            <w:r w:rsidR="008268AB" w:rsidRPr="008268AB">
              <w:rPr>
                <w:rFonts w:ascii="Times New Roman" w:hAnsi="Times New Roman"/>
                <w:sz w:val="24"/>
              </w:rPr>
              <w:t>and Programming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Estimating, Tendering and Measurement</w:t>
            </w:r>
            <w:r w:rsidR="005E6F8B">
              <w:rPr>
                <w:rFonts w:ascii="Times New Roman" w:hAnsi="Times New Roman"/>
                <w:sz w:val="24"/>
              </w:rPr>
              <w:t>/ Practicum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Soil Mechanic Properties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Engineering Surveying</w:t>
            </w:r>
            <w:r w:rsidR="005E6F8B">
              <w:rPr>
                <w:rFonts w:ascii="Times New Roman" w:hAnsi="Times New Roman"/>
                <w:sz w:val="24"/>
              </w:rPr>
              <w:t xml:space="preserve"> and Practicum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Contractual Administration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Ad</w:t>
            </w:r>
            <w:r w:rsidR="005E6F8B">
              <w:rPr>
                <w:rFonts w:ascii="Times New Roman" w:hAnsi="Times New Roman"/>
                <w:sz w:val="24"/>
              </w:rPr>
              <w:t>vance Civil Engineering Construction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>Geotechnical Design</w:t>
            </w:r>
          </w:p>
          <w:p w:rsidR="007F186E" w:rsidRPr="002F635B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2F635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F635B">
              <w:rPr>
                <w:rFonts w:ascii="Times New Roman" w:hAnsi="Times New Roman"/>
                <w:sz w:val="24"/>
              </w:rPr>
              <w:t xml:space="preserve">Environmental </w:t>
            </w:r>
            <w:r w:rsidR="00171B52">
              <w:rPr>
                <w:rFonts w:ascii="Times New Roman" w:hAnsi="Times New Roman"/>
                <w:sz w:val="24"/>
              </w:rPr>
              <w:t xml:space="preserve">Engineering </w:t>
            </w:r>
            <w:r w:rsidR="005E6F8B">
              <w:rPr>
                <w:rFonts w:ascii="Times New Roman" w:hAnsi="Times New Roman"/>
                <w:sz w:val="24"/>
              </w:rPr>
              <w:t>1</w:t>
            </w:r>
            <w:r w:rsidR="00171B52">
              <w:rPr>
                <w:rFonts w:ascii="Times New Roman" w:hAnsi="Times New Roman"/>
                <w:szCs w:val="20"/>
              </w:rPr>
              <w:t xml:space="preserve"> </w:t>
            </w:r>
            <w:r w:rsidR="00171B52" w:rsidRPr="00171B52">
              <w:rPr>
                <w:rFonts w:ascii="Times New Roman" w:hAnsi="Times New Roman"/>
                <w:sz w:val="24"/>
              </w:rPr>
              <w:t>and</w:t>
            </w:r>
            <w:r w:rsidR="00171B52">
              <w:rPr>
                <w:rFonts w:ascii="Times New Roman" w:hAnsi="Times New Roman"/>
                <w:szCs w:val="20"/>
              </w:rPr>
              <w:t xml:space="preserve"> </w:t>
            </w:r>
            <w:r w:rsidR="005E6F8B">
              <w:rPr>
                <w:rFonts w:ascii="Times New Roman" w:hAnsi="Times New Roman"/>
                <w:sz w:val="24"/>
              </w:rPr>
              <w:t>2</w:t>
            </w:r>
          </w:p>
          <w:p w:rsidR="007F186E" w:rsidRPr="00857A61" w:rsidRDefault="007F186E" w:rsidP="007F186E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857A6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57A61">
              <w:rPr>
                <w:rFonts w:ascii="Times New Roman" w:hAnsi="Times New Roman"/>
                <w:sz w:val="24"/>
              </w:rPr>
              <w:t>Structural Mechanics</w:t>
            </w:r>
          </w:p>
          <w:p w:rsidR="00FC56FB" w:rsidRPr="00975851" w:rsidRDefault="00FC56FB" w:rsidP="003C7638">
            <w:pPr>
              <w:tabs>
                <w:tab w:val="left" w:pos="4302"/>
                <w:tab w:val="left" w:pos="4407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                                            </w:t>
            </w:r>
            <w:r w:rsidR="00E47A4D" w:rsidRPr="00975851">
              <w:rPr>
                <w:rFonts w:ascii="Times New Roman" w:hAnsi="Times New Roman"/>
                <w:sz w:val="24"/>
              </w:rPr>
              <w:t xml:space="preserve">  </w:t>
            </w:r>
            <w:r w:rsidR="00125FDB">
              <w:rPr>
                <w:rFonts w:ascii="Times New Roman" w:hAnsi="Times New Roman"/>
                <w:sz w:val="24"/>
              </w:rPr>
              <w:t xml:space="preserve">    </w:t>
            </w:r>
          </w:p>
        </w:tc>
        <w:tc>
          <w:tcPr>
            <w:tcW w:w="2520" w:type="dxa"/>
            <w:tcBorders>
              <w:top w:val="single" w:sz="4" w:space="0" w:color="548DD4" w:themeColor="text2" w:themeTint="99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FC56FB" w:rsidRDefault="00FC56FB" w:rsidP="00D60F24">
            <w:pPr>
              <w:rPr>
                <w:i/>
                <w:sz w:val="24"/>
              </w:rPr>
            </w:pPr>
          </w:p>
          <w:p w:rsidR="002B75EB" w:rsidRDefault="002B75EB" w:rsidP="00D60F24">
            <w:pPr>
              <w:rPr>
                <w:i/>
                <w:sz w:val="24"/>
              </w:rPr>
            </w:pPr>
          </w:p>
          <w:p w:rsidR="004743BE" w:rsidRPr="002742FB" w:rsidRDefault="002B75EB" w:rsidP="007F186E">
            <w:pPr>
              <w:tabs>
                <w:tab w:val="left" w:pos="1872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i/>
                <w:sz w:val="24"/>
              </w:rPr>
              <w:t xml:space="preserve">        </w:t>
            </w:r>
            <w:r w:rsidR="00CB5DA4">
              <w:rPr>
                <w:i/>
                <w:sz w:val="24"/>
              </w:rPr>
              <w:t xml:space="preserve">    </w:t>
            </w:r>
          </w:p>
          <w:p w:rsidR="00720376" w:rsidRDefault="00720376" w:rsidP="00D60F24">
            <w:pPr>
              <w:rPr>
                <w:sz w:val="24"/>
              </w:rPr>
            </w:pPr>
          </w:p>
          <w:p w:rsidR="002F635B" w:rsidRDefault="001B3F3A" w:rsidP="002F635B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                                </w:t>
            </w: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Pr="002F635B" w:rsidRDefault="002F635B" w:rsidP="002F635B">
            <w:pPr>
              <w:rPr>
                <w:sz w:val="24"/>
              </w:rPr>
            </w:pPr>
          </w:p>
          <w:p w:rsidR="002F635B" w:rsidRDefault="002F635B" w:rsidP="002F635B">
            <w:pPr>
              <w:rPr>
                <w:sz w:val="24"/>
              </w:rPr>
            </w:pPr>
          </w:p>
          <w:p w:rsidR="00720376" w:rsidRPr="002F635B" w:rsidRDefault="002F635B" w:rsidP="002F635B">
            <w:pPr>
              <w:jc w:val="right"/>
              <w:rPr>
                <w:sz w:val="24"/>
              </w:rPr>
            </w:pPr>
            <w:r w:rsidRPr="001B3F3A">
              <w:rPr>
                <w:sz w:val="24"/>
              </w:rPr>
              <w:t>2</w:t>
            </w:r>
          </w:p>
        </w:tc>
      </w:tr>
      <w:tr w:rsidR="002D6D63" w:rsidRPr="00A85074" w:rsidTr="00975851">
        <w:trPr>
          <w:cantSplit/>
          <w:trHeight w:val="13220"/>
        </w:trPr>
        <w:tc>
          <w:tcPr>
            <w:tcW w:w="2808" w:type="dxa"/>
            <w:tcBorders>
              <w:top w:val="single" w:sz="4" w:space="0" w:color="548DD4" w:themeColor="text2" w:themeTint="99"/>
              <w:left w:val="nil"/>
              <w:bottom w:val="single" w:sz="4" w:space="0" w:color="548DD4" w:themeColor="text2" w:themeTint="99"/>
              <w:right w:val="nil"/>
            </w:tcBorders>
          </w:tcPr>
          <w:p w:rsidR="00D568E2" w:rsidRPr="003839FC" w:rsidRDefault="00D568E2" w:rsidP="00D60F24">
            <w:p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6300" w:type="dxa"/>
            <w:tcBorders>
              <w:top w:val="single" w:sz="4" w:space="0" w:color="548DD4" w:themeColor="text2" w:themeTint="99"/>
              <w:left w:val="nil"/>
              <w:bottom w:val="single" w:sz="4" w:space="0" w:color="548DD4" w:themeColor="text2" w:themeTint="99"/>
              <w:right w:val="nil"/>
            </w:tcBorders>
            <w:shd w:val="clear" w:color="auto" w:fill="auto"/>
          </w:tcPr>
          <w:p w:rsidR="006F00A4" w:rsidRPr="005E6F8B" w:rsidRDefault="00857A61" w:rsidP="005E6F8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  <w:r w:rsidR="008268AB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8268AB">
              <w:t xml:space="preserve"> </w:t>
            </w:r>
            <w:r w:rsidR="008268AB" w:rsidRPr="008268AB">
              <w:rPr>
                <w:rFonts w:ascii="Times New Roman" w:hAnsi="Times New Roman"/>
                <w:sz w:val="24"/>
              </w:rPr>
              <w:t>Construction Science and Materials Practicum</w:t>
            </w:r>
            <w:r w:rsidR="005E6F8B">
              <w:rPr>
                <w:rFonts w:ascii="Times New Roman" w:hAnsi="Times New Roman"/>
                <w:sz w:val="24"/>
              </w:rPr>
              <w:br/>
            </w:r>
            <w:r w:rsidR="005E6F8B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5E6F8B">
              <w:rPr>
                <w:rFonts w:ascii="Times New Roman" w:hAnsi="Times New Roman"/>
                <w:sz w:val="24"/>
              </w:rPr>
              <w:t xml:space="preserve"> Construction Technology and Detailing</w:t>
            </w:r>
            <w:r w:rsidR="005E6F8B">
              <w:rPr>
                <w:rFonts w:ascii="Times New Roman" w:hAnsi="Times New Roman"/>
                <w:sz w:val="24"/>
              </w:rPr>
              <w:br/>
            </w:r>
            <w:r w:rsidR="005E6F8B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5E6F8B">
              <w:rPr>
                <w:rFonts w:ascii="Times New Roman" w:hAnsi="Times New Roman"/>
                <w:sz w:val="24"/>
              </w:rPr>
              <w:t xml:space="preserve"> Civil Engineering Practice</w:t>
            </w:r>
            <w:r w:rsidR="005E6F8B">
              <w:rPr>
                <w:rFonts w:ascii="Times New Roman" w:hAnsi="Times New Roman"/>
                <w:sz w:val="24"/>
              </w:rPr>
              <w:br/>
            </w:r>
            <w:r w:rsidR="005E6F8B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="005E6F8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5E6F8B">
              <w:rPr>
                <w:rFonts w:ascii="Times New Roman" w:hAnsi="Times New Roman"/>
                <w:sz w:val="24"/>
              </w:rPr>
              <w:t>Structural Analysis and Design</w:t>
            </w:r>
          </w:p>
          <w:p w:rsidR="006F00A4" w:rsidRDefault="006F00A4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6F00A4" w:rsidRDefault="006F00A4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6F00A4" w:rsidRDefault="006F00A4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6F00A4" w:rsidRDefault="006F00A4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6F00A4" w:rsidRDefault="006F00A4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549DF" w:rsidRDefault="009549DF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975851">
              <w:rPr>
                <w:rFonts w:ascii="Times New Roman" w:hAnsi="Times New Roman"/>
                <w:b/>
                <w:sz w:val="24"/>
              </w:rPr>
              <w:t>Secondary</w:t>
            </w:r>
          </w:p>
          <w:p w:rsidR="00857A61" w:rsidRPr="00975851" w:rsidRDefault="00857A61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549DF" w:rsidRPr="00975851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MAYARO COMPOSITE         </w:t>
            </w:r>
            <w:r>
              <w:rPr>
                <w:rFonts w:ascii="Times New Roman" w:hAnsi="Times New Roman"/>
                <w:sz w:val="24"/>
              </w:rPr>
              <w:t xml:space="preserve">         </w:t>
            </w:r>
            <w:r w:rsidR="008C0475">
              <w:rPr>
                <w:rFonts w:ascii="Times New Roman" w:hAnsi="Times New Roman"/>
                <w:sz w:val="24"/>
              </w:rPr>
              <w:t xml:space="preserve">                       </w:t>
            </w:r>
          </w:p>
          <w:p w:rsidR="009549DF" w:rsidRPr="00975851" w:rsidRDefault="009549DF" w:rsidP="009549D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MUCURAPO SENIOR COMPREHENSIVE </w:t>
            </w:r>
            <w:r w:rsidRPr="00975851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  <w:p w:rsidR="009549DF" w:rsidRPr="00975851" w:rsidRDefault="00171B52" w:rsidP="009549DF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75851">
              <w:rPr>
                <w:rFonts w:ascii="Times New Roman" w:hAnsi="Times New Roman"/>
                <w:sz w:val="24"/>
              </w:rPr>
              <w:t>ST. AUGUSTINE</w:t>
            </w:r>
            <w:r w:rsidR="009549DF" w:rsidRPr="00975851">
              <w:rPr>
                <w:rFonts w:ascii="Times New Roman" w:hAnsi="Times New Roman"/>
                <w:sz w:val="24"/>
              </w:rPr>
              <w:t xml:space="preserve"> SENIOR COMPREHENSIVE</w:t>
            </w:r>
            <w:r w:rsidR="009549DF" w:rsidRPr="00975851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</w:p>
          <w:p w:rsidR="009549DF" w:rsidRPr="00975851" w:rsidRDefault="009549DF" w:rsidP="009549DF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75851">
              <w:rPr>
                <w:rFonts w:ascii="Times New Roman" w:hAnsi="Times New Roman"/>
                <w:b/>
                <w:sz w:val="24"/>
              </w:rPr>
              <w:t>Ordinary Level</w:t>
            </w: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    </w:t>
            </w:r>
          </w:p>
          <w:p w:rsidR="009549DF" w:rsidRDefault="009549DF" w:rsidP="009549DF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8C047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975851">
              <w:rPr>
                <w:rFonts w:ascii="Times New Roman" w:hAnsi="Times New Roman"/>
                <w:sz w:val="24"/>
              </w:rPr>
              <w:t>Technical Drawing (Architectural)</w:t>
            </w: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             </w:t>
            </w:r>
            <w:r w:rsidR="008C0475">
              <w:rPr>
                <w:rFonts w:ascii="Times New Roman" w:hAnsi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b/>
                <w:sz w:val="24"/>
              </w:rPr>
              <w:t>Grade One</w:t>
            </w:r>
          </w:p>
          <w:p w:rsidR="008C0475" w:rsidRDefault="009549DF" w:rsidP="009549DF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97585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Technical Drawing </w:t>
            </w:r>
            <w:r w:rsidR="008C0475">
              <w:rPr>
                <w:rFonts w:ascii="Times New Roman" w:hAnsi="Times New Roman"/>
                <w:sz w:val="24"/>
              </w:rPr>
              <w:t>(Mechanical)</w:t>
            </w:r>
            <w:r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5E6F8B">
              <w:rPr>
                <w:rFonts w:ascii="Times New Roman" w:hAnsi="Times New Roman"/>
                <w:b/>
                <w:sz w:val="24"/>
              </w:rPr>
              <w:t xml:space="preserve">                       </w:t>
            </w:r>
            <w:r w:rsidR="008C0475" w:rsidRPr="001B3F3A">
              <w:rPr>
                <w:rFonts w:ascii="Times New Roman" w:hAnsi="Times New Roman"/>
                <w:b/>
                <w:sz w:val="24"/>
              </w:rPr>
              <w:t>Grade One</w:t>
            </w:r>
            <w:r w:rsidR="008C0475">
              <w:rPr>
                <w:rFonts w:ascii="Times New Roman" w:hAnsi="Times New Roman"/>
                <w:b/>
                <w:sz w:val="24"/>
              </w:rPr>
              <w:br/>
            </w:r>
            <w:r w:rsidR="008C0475" w:rsidRPr="008C0475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 w:rsidR="008C0475" w:rsidRPr="00975851">
              <w:rPr>
                <w:rFonts w:ascii="Times New Roman" w:hAnsi="Times New Roman"/>
                <w:sz w:val="24"/>
              </w:rPr>
              <w:t xml:space="preserve">Principles of Business </w:t>
            </w:r>
            <w:r w:rsidR="008C0475"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C0475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</w:t>
            </w:r>
            <w:r w:rsidR="008C0475" w:rsidRPr="001B3F3A">
              <w:rPr>
                <w:rFonts w:ascii="Times New Roman" w:hAnsi="Times New Roman"/>
                <w:b/>
                <w:sz w:val="24"/>
              </w:rPr>
              <w:t>Grade One</w:t>
            </w:r>
            <w:r w:rsidR="008C0475">
              <w:rPr>
                <w:rFonts w:ascii="Times New Roman" w:hAnsi="Times New Roman"/>
                <w:b/>
                <w:sz w:val="28"/>
                <w:szCs w:val="28"/>
              </w:rPr>
              <w:br/>
              <w:t xml:space="preserve">∙ </w:t>
            </w:r>
            <w:r w:rsidR="008C0475" w:rsidRPr="0097585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8C0475" w:rsidRPr="00975851">
              <w:rPr>
                <w:rFonts w:ascii="Times New Roman" w:hAnsi="Times New Roman"/>
                <w:sz w:val="24"/>
              </w:rPr>
              <w:t xml:space="preserve">Social Studies     </w:t>
            </w:r>
            <w:r w:rsidR="008C0475">
              <w:rPr>
                <w:rFonts w:ascii="Times New Roman" w:hAnsi="Times New Roman"/>
                <w:sz w:val="24"/>
              </w:rPr>
              <w:t xml:space="preserve">                                                  </w:t>
            </w:r>
            <w:r w:rsidR="008C0475" w:rsidRPr="002742FB">
              <w:rPr>
                <w:rFonts w:ascii="Times New Roman" w:hAnsi="Times New Roman"/>
                <w:b/>
                <w:sz w:val="24"/>
              </w:rPr>
              <w:t xml:space="preserve">Grade One                   </w:t>
            </w:r>
            <w:r w:rsidR="008C0475">
              <w:rPr>
                <w:rFonts w:ascii="Times New Roman" w:hAnsi="Times New Roman"/>
                <w:sz w:val="24"/>
              </w:rPr>
              <w:t xml:space="preserve">   </w:t>
            </w:r>
          </w:p>
          <w:p w:rsidR="009549DF" w:rsidRPr="008C0475" w:rsidRDefault="008C0475" w:rsidP="008C0475">
            <w:p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8C0475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 w:rsidRPr="00975851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975851">
              <w:rPr>
                <w:rFonts w:ascii="Times New Roman" w:hAnsi="Times New Roman"/>
                <w:sz w:val="24"/>
              </w:rPr>
              <w:t>Mathematics</w:t>
            </w:r>
            <w:r w:rsidRPr="008C0475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      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</w:t>
            </w:r>
            <w:r w:rsidRPr="002742FB">
              <w:rPr>
                <w:rFonts w:ascii="Times New Roman" w:hAnsi="Times New Roman"/>
                <w:b/>
                <w:sz w:val="24"/>
              </w:rPr>
              <w:t xml:space="preserve">Grade Two                             </w:t>
            </w:r>
            <w:r w:rsidRPr="008C0475">
              <w:rPr>
                <w:rFonts w:ascii="Times New Roman" w:hAnsi="Times New Roman"/>
                <w:b/>
                <w:sz w:val="28"/>
                <w:szCs w:val="28"/>
              </w:rPr>
              <w:t xml:space="preserve">                </w:t>
            </w:r>
            <w:r w:rsidR="009549DF" w:rsidRPr="008C0475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   </w:t>
            </w:r>
            <w:r w:rsidRPr="008C0475">
              <w:rPr>
                <w:rFonts w:ascii="Times New Roman" w:hAnsi="Times New Roman"/>
                <w:b/>
                <w:sz w:val="28"/>
                <w:szCs w:val="28"/>
              </w:rPr>
              <w:t xml:space="preserve">                              </w:t>
            </w:r>
            <w:r>
              <w:rPr>
                <w:rFonts w:ascii="Times New Roman" w:hAnsi="Times New Roman"/>
                <w:b/>
                <w:sz w:val="24"/>
              </w:rPr>
              <w:t xml:space="preserve">          </w:t>
            </w:r>
            <w:r w:rsidR="009549DF">
              <w:rPr>
                <w:rFonts w:ascii="Times New Roman" w:hAnsi="Times New Roman"/>
                <w:b/>
                <w:sz w:val="24"/>
              </w:rPr>
              <w:t xml:space="preserve">                                     </w:t>
            </w:r>
            <w:r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="009549DF">
              <w:rPr>
                <w:rFonts w:ascii="Times New Roman" w:hAnsi="Times New Roman"/>
                <w:b/>
                <w:sz w:val="24"/>
              </w:rPr>
              <w:t xml:space="preserve">                                   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9549DF" w:rsidRPr="003839FC" w:rsidRDefault="009549DF" w:rsidP="009549DF">
            <w:pPr>
              <w:tabs>
                <w:tab w:val="left" w:pos="4362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9549DF">
              <w:rPr>
                <w:rFonts w:ascii="Times New Roman" w:hAnsi="Times New Roman"/>
                <w:b/>
                <w:sz w:val="28"/>
                <w:szCs w:val="28"/>
              </w:rPr>
              <w:t>∙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839FC">
              <w:rPr>
                <w:rFonts w:ascii="Times New Roman" w:hAnsi="Times New Roman"/>
                <w:sz w:val="24"/>
              </w:rPr>
              <w:t xml:space="preserve">English                                                          </w:t>
            </w:r>
            <w:r w:rsidR="008C0475">
              <w:rPr>
                <w:rFonts w:ascii="Times New Roman" w:hAnsi="Times New Roman"/>
                <w:sz w:val="24"/>
              </w:rPr>
              <w:t xml:space="preserve">        </w:t>
            </w:r>
            <w:r w:rsidR="005E6F8B">
              <w:rPr>
                <w:rFonts w:ascii="Times New Roman" w:hAnsi="Times New Roman"/>
                <w:sz w:val="24"/>
              </w:rPr>
              <w:t xml:space="preserve"> </w:t>
            </w:r>
            <w:r w:rsidR="008C0475">
              <w:rPr>
                <w:rFonts w:ascii="Times New Roman" w:hAnsi="Times New Roman"/>
                <w:b/>
                <w:sz w:val="24"/>
              </w:rPr>
              <w:t>Grade Two</w:t>
            </w:r>
          </w:p>
          <w:p w:rsidR="009549DF" w:rsidRPr="003839FC" w:rsidRDefault="009549DF" w:rsidP="009549DF">
            <w:pPr>
              <w:tabs>
                <w:tab w:val="left" w:pos="4377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839FC">
              <w:rPr>
                <w:rFonts w:ascii="Times New Roman" w:hAnsi="Times New Roman"/>
                <w:sz w:val="24"/>
              </w:rPr>
              <w:t xml:space="preserve">Electronics                                                    </w:t>
            </w:r>
            <w:r w:rsidR="008C0475">
              <w:rPr>
                <w:rFonts w:ascii="Times New Roman" w:hAnsi="Times New Roman"/>
                <w:sz w:val="24"/>
              </w:rPr>
              <w:t xml:space="preserve">         </w:t>
            </w:r>
            <w:r w:rsidR="008C0475">
              <w:rPr>
                <w:rFonts w:ascii="Times New Roman" w:hAnsi="Times New Roman"/>
                <w:b/>
                <w:sz w:val="24"/>
              </w:rPr>
              <w:t>Grade Two</w:t>
            </w:r>
          </w:p>
          <w:p w:rsidR="009549DF" w:rsidRPr="003839FC" w:rsidRDefault="009549DF" w:rsidP="009549DF">
            <w:pPr>
              <w:tabs>
                <w:tab w:val="left" w:pos="4392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Physics                                                          </w:t>
            </w:r>
            <w:r w:rsidR="008C0475">
              <w:rPr>
                <w:rFonts w:ascii="Times New Roman" w:hAnsi="Times New Roman"/>
                <w:sz w:val="24"/>
              </w:rPr>
              <w:t xml:space="preserve">         </w:t>
            </w:r>
            <w:r w:rsidR="008C0475">
              <w:rPr>
                <w:rFonts w:ascii="Times New Roman" w:hAnsi="Times New Roman"/>
                <w:b/>
                <w:sz w:val="24"/>
              </w:rPr>
              <w:t>Grade Two</w:t>
            </w:r>
            <w:r w:rsidR="008C0475">
              <w:rPr>
                <w:rFonts w:ascii="Times New Roman" w:hAnsi="Times New Roman"/>
                <w:sz w:val="24"/>
              </w:rPr>
              <w:t xml:space="preserve"> </w:t>
            </w:r>
          </w:p>
          <w:p w:rsidR="009549DF" w:rsidRPr="003839FC" w:rsidRDefault="009549DF" w:rsidP="009549DF">
            <w:pPr>
              <w:tabs>
                <w:tab w:val="center" w:pos="4092"/>
                <w:tab w:val="center" w:pos="4182"/>
                <w:tab w:val="center" w:pos="4287"/>
              </w:tabs>
              <w:ind w:right="-108"/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Introduction to Computers(NEC)                 </w:t>
            </w:r>
            <w:r w:rsidR="008C0475">
              <w:rPr>
                <w:rFonts w:ascii="Times New Roman" w:hAnsi="Times New Roman"/>
                <w:sz w:val="24"/>
              </w:rPr>
              <w:t xml:space="preserve">        </w:t>
            </w:r>
            <w:r w:rsidR="005E6F8B">
              <w:rPr>
                <w:rFonts w:ascii="Times New Roman" w:hAnsi="Times New Roman"/>
                <w:sz w:val="24"/>
              </w:rPr>
              <w:t xml:space="preserve"> </w:t>
            </w:r>
            <w:r w:rsidR="008C0475">
              <w:rPr>
                <w:rFonts w:ascii="Times New Roman" w:hAnsi="Times New Roman"/>
                <w:b/>
                <w:sz w:val="24"/>
              </w:rPr>
              <w:t>Full Pass</w:t>
            </w:r>
          </w:p>
          <w:p w:rsidR="009549DF" w:rsidRPr="003839FC" w:rsidRDefault="009549DF" w:rsidP="009549DF">
            <w:pPr>
              <w:tabs>
                <w:tab w:val="left" w:pos="4407"/>
                <w:tab w:val="left" w:pos="4737"/>
                <w:tab w:val="left" w:pos="4827"/>
                <w:tab w:val="left" w:pos="4917"/>
              </w:tabs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8C0475" w:rsidRDefault="009549DF" w:rsidP="008C0475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 w:rsidRPr="00975851">
              <w:rPr>
                <w:rFonts w:ascii="Times New Roman" w:hAnsi="Times New Roman"/>
                <w:sz w:val="24"/>
              </w:rPr>
              <w:t xml:space="preserve">                                    </w:t>
            </w:r>
            <w:r>
              <w:rPr>
                <w:rFonts w:ascii="Times New Roman" w:hAnsi="Times New Roman"/>
                <w:sz w:val="24"/>
              </w:rPr>
              <w:t xml:space="preserve">    </w:t>
            </w:r>
            <w:r w:rsidR="008C0475"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857A61" w:rsidRPr="003839FC" w:rsidRDefault="00857A61" w:rsidP="00857A61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4"/>
              </w:rPr>
              <w:t>Advance Ordinary level</w:t>
            </w:r>
          </w:p>
          <w:p w:rsidR="00857A61" w:rsidRDefault="00857A61" w:rsidP="00857A61">
            <w:pPr>
              <w:tabs>
                <w:tab w:val="left" w:pos="4392"/>
              </w:tabs>
              <w:jc w:val="both"/>
              <w:rPr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8"/>
                <w:szCs w:val="28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>Additional Mathematics</w:t>
            </w:r>
            <w:r>
              <w:rPr>
                <w:sz w:val="24"/>
              </w:rPr>
              <w:t xml:space="preserve">                                </w:t>
            </w:r>
            <w:r>
              <w:rPr>
                <w:b/>
                <w:sz w:val="24"/>
              </w:rPr>
              <w:t>Grade C</w:t>
            </w:r>
          </w:p>
          <w:p w:rsidR="00857A61" w:rsidRDefault="00857A61" w:rsidP="00857A61">
            <w:pPr>
              <w:jc w:val="both"/>
              <w:rPr>
                <w:b/>
                <w:sz w:val="24"/>
              </w:rPr>
            </w:pPr>
          </w:p>
          <w:p w:rsidR="00D568E2" w:rsidRPr="00462287" w:rsidRDefault="00D568E2" w:rsidP="008C0475">
            <w:pPr>
              <w:rPr>
                <w:b/>
                <w:sz w:val="24"/>
              </w:rPr>
            </w:pPr>
          </w:p>
        </w:tc>
        <w:tc>
          <w:tcPr>
            <w:tcW w:w="2520" w:type="dxa"/>
            <w:tcBorders>
              <w:top w:val="single" w:sz="4" w:space="0" w:color="548DD4" w:themeColor="text2" w:themeTint="99"/>
              <w:left w:val="nil"/>
              <w:bottom w:val="single" w:sz="4" w:space="0" w:color="548DD4" w:themeColor="text2" w:themeTint="99"/>
              <w:right w:val="nil"/>
            </w:tcBorders>
            <w:shd w:val="clear" w:color="auto" w:fill="auto"/>
          </w:tcPr>
          <w:p w:rsidR="007F186E" w:rsidRDefault="007F186E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857A61" w:rsidRDefault="007F186E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</w:t>
            </w:r>
          </w:p>
          <w:p w:rsidR="006F00A4" w:rsidRDefault="00857A61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</w:t>
            </w:r>
            <w:r>
              <w:rPr>
                <w:rFonts w:ascii="Times New Roman" w:hAnsi="Times New Roman"/>
                <w:i/>
                <w:sz w:val="24"/>
              </w:rPr>
              <w:br/>
              <w:t xml:space="preserve">          </w:t>
            </w:r>
          </w:p>
          <w:p w:rsidR="006F00A4" w:rsidRDefault="006F00A4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6F00A4" w:rsidRDefault="006F00A4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6F00A4" w:rsidRDefault="006F00A4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6F00A4" w:rsidRDefault="006F00A4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6F00A4" w:rsidRDefault="006F00A4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7F186E" w:rsidRDefault="006F00A4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br/>
              <w:t xml:space="preserve">          </w:t>
            </w:r>
            <w:r w:rsidR="005E6F8B">
              <w:rPr>
                <w:rFonts w:ascii="Times New Roman" w:hAnsi="Times New Roman"/>
                <w:i/>
                <w:sz w:val="24"/>
              </w:rPr>
              <w:br/>
            </w:r>
            <w:r w:rsidR="005E6F8B">
              <w:rPr>
                <w:rFonts w:ascii="Times New Roman" w:hAnsi="Times New Roman"/>
                <w:i/>
                <w:sz w:val="24"/>
              </w:rPr>
              <w:br/>
              <w:t xml:space="preserve">          </w:t>
            </w:r>
            <w:r w:rsidR="007F186E" w:rsidRPr="003729CE">
              <w:rPr>
                <w:rFonts w:ascii="Times New Roman" w:hAnsi="Times New Roman"/>
                <w:i/>
                <w:sz w:val="24"/>
              </w:rPr>
              <w:t xml:space="preserve">1990 -1995     </w:t>
            </w:r>
          </w:p>
          <w:p w:rsidR="007F186E" w:rsidRDefault="007F186E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  <w:r w:rsidRPr="003729CE">
              <w:rPr>
                <w:rFonts w:ascii="Times New Roman" w:hAnsi="Times New Roman"/>
                <w:i/>
                <w:sz w:val="24"/>
              </w:rPr>
              <w:t xml:space="preserve">   </w:t>
            </w:r>
            <w:r>
              <w:rPr>
                <w:rFonts w:ascii="Times New Roman" w:hAnsi="Times New Roman"/>
                <w:i/>
                <w:sz w:val="24"/>
              </w:rPr>
              <w:t xml:space="preserve">      </w:t>
            </w:r>
            <w:r w:rsidRPr="003729CE">
              <w:rPr>
                <w:rFonts w:ascii="Times New Roman" w:hAnsi="Times New Roman"/>
                <w:i/>
                <w:sz w:val="24"/>
              </w:rPr>
              <w:t xml:space="preserve">1995- 1996  </w:t>
            </w:r>
          </w:p>
          <w:p w:rsidR="0001185A" w:rsidRDefault="007F186E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  <w:r w:rsidRPr="003729CE">
              <w:rPr>
                <w:rFonts w:ascii="Times New Roman" w:hAnsi="Times New Roman"/>
                <w:i/>
                <w:sz w:val="24"/>
              </w:rPr>
              <w:t xml:space="preserve">   </w:t>
            </w:r>
            <w:r>
              <w:rPr>
                <w:rFonts w:ascii="Times New Roman" w:hAnsi="Times New Roman"/>
                <w:i/>
                <w:sz w:val="24"/>
              </w:rPr>
              <w:t xml:space="preserve">     </w:t>
            </w:r>
            <w:r w:rsidRPr="003729CE">
              <w:rPr>
                <w:rFonts w:ascii="Times New Roman" w:hAnsi="Times New Roman"/>
                <w:i/>
                <w:sz w:val="24"/>
              </w:rPr>
              <w:t xml:space="preserve">1996 -1997           </w:t>
            </w: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i/>
                <w:sz w:val="24"/>
              </w:rPr>
            </w:pPr>
          </w:p>
          <w:p w:rsidR="00BA0C70" w:rsidRPr="0001185A" w:rsidRDefault="0001185A" w:rsidP="00504D11">
            <w:pPr>
              <w:tabs>
                <w:tab w:val="left" w:pos="178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                        </w:t>
            </w:r>
            <w:r w:rsidRPr="0001185A">
              <w:rPr>
                <w:rFonts w:ascii="Times New Roman" w:hAnsi="Times New Roman"/>
                <w:sz w:val="24"/>
              </w:rPr>
              <w:t xml:space="preserve"> 3</w:t>
            </w:r>
            <w:r w:rsidR="007F186E" w:rsidRPr="0001185A">
              <w:rPr>
                <w:rFonts w:ascii="Times New Roman" w:hAnsi="Times New Roman"/>
                <w:sz w:val="24"/>
              </w:rPr>
              <w:t xml:space="preserve">                                                                                                                                              </w:t>
            </w:r>
          </w:p>
        </w:tc>
      </w:tr>
      <w:tr w:rsidR="009549DF" w:rsidRPr="00A85074" w:rsidTr="00956CF4">
        <w:trPr>
          <w:cantSplit/>
          <w:trHeight w:val="300"/>
        </w:trPr>
        <w:tc>
          <w:tcPr>
            <w:tcW w:w="2808" w:type="dxa"/>
            <w:tcBorders>
              <w:top w:val="single" w:sz="4" w:space="0" w:color="548DD4" w:themeColor="text2" w:themeTint="99"/>
              <w:left w:val="nil"/>
              <w:bottom w:val="nil"/>
              <w:right w:val="nil"/>
            </w:tcBorders>
          </w:tcPr>
          <w:p w:rsidR="009549DF" w:rsidRDefault="009549DF" w:rsidP="009549DF">
            <w:r>
              <w:lastRenderedPageBreak/>
              <w:t xml:space="preserve"> </w:t>
            </w:r>
          </w:p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>
            <w:r>
              <w:t xml:space="preserve">                                             </w:t>
            </w:r>
          </w:p>
          <w:p w:rsidR="009549DF" w:rsidRDefault="009549DF" w:rsidP="009549DF">
            <w:r>
              <w:t xml:space="preserve"> </w:t>
            </w:r>
          </w:p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857A61" w:rsidP="009549DF">
            <w:r>
              <w:rPr>
                <w:rFonts w:ascii="Times New Roman" w:hAnsi="Times New Roman"/>
                <w:b/>
                <w:sz w:val="24"/>
              </w:rPr>
              <w:t>Other</w:t>
            </w:r>
            <w:r w:rsidRPr="003839FC">
              <w:rPr>
                <w:rFonts w:ascii="Times New Roman" w:hAnsi="Times New Roman"/>
                <w:b/>
                <w:sz w:val="24"/>
              </w:rPr>
              <w:t>:</w:t>
            </w:r>
          </w:p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9549DF" w:rsidRDefault="009549DF" w:rsidP="009549DF"/>
          <w:p w:rsidR="00857A61" w:rsidRDefault="009549DF" w:rsidP="00857A6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                                      </w:t>
            </w:r>
            <w:r w:rsidR="00857A61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b/>
                <w:sz w:val="24"/>
              </w:rPr>
              <w:br/>
            </w:r>
            <w:r w:rsidR="00857A61">
              <w:rPr>
                <w:rFonts w:ascii="Times New Roman" w:hAnsi="Times New Roman"/>
                <w:b/>
                <w:sz w:val="24"/>
              </w:rPr>
              <w:t xml:space="preserve"> Hobbies: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b/>
                <w:sz w:val="24"/>
              </w:rPr>
              <w:br/>
            </w:r>
            <w:r w:rsidR="00857A61">
              <w:rPr>
                <w:rFonts w:ascii="Times New Roman" w:hAnsi="Times New Roman"/>
                <w:b/>
                <w:sz w:val="24"/>
              </w:rPr>
              <w:t xml:space="preserve"> Extra – </w:t>
            </w:r>
          </w:p>
          <w:p w:rsidR="00857A61" w:rsidRDefault="00857A61" w:rsidP="00857A6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Curricular Activities:    </w:t>
            </w:r>
            <w:r w:rsidR="009549DF">
              <w:rPr>
                <w:rFonts w:ascii="Times New Roman" w:hAnsi="Times New Roman"/>
                <w:b/>
                <w:sz w:val="24"/>
              </w:rPr>
              <w:br/>
            </w:r>
            <w:r w:rsidR="009549DF">
              <w:rPr>
                <w:rFonts w:ascii="Times New Roman" w:hAnsi="Times New Roman"/>
                <w:b/>
                <w:sz w:val="24"/>
              </w:rPr>
              <w:br/>
            </w:r>
            <w:r w:rsidR="009549DF">
              <w:rPr>
                <w:rFonts w:ascii="Times New Roman" w:hAnsi="Times New Roman"/>
                <w:b/>
                <w:sz w:val="24"/>
              </w:rPr>
              <w:br/>
            </w:r>
            <w:r w:rsidR="009549DF">
              <w:rPr>
                <w:rFonts w:ascii="Times New Roman" w:hAnsi="Times New Roman"/>
                <w:b/>
                <w:sz w:val="24"/>
              </w:rPr>
              <w:br/>
            </w:r>
            <w:r w:rsidR="009549DF">
              <w:rPr>
                <w:rFonts w:ascii="Times New Roman" w:hAnsi="Times New Roman"/>
                <w:b/>
                <w:sz w:val="24"/>
              </w:rPr>
              <w:br/>
            </w:r>
            <w:r w:rsidR="009549DF">
              <w:rPr>
                <w:rFonts w:ascii="Times New Roman" w:hAnsi="Times New Roman"/>
                <w:b/>
                <w:sz w:val="24"/>
              </w:rPr>
              <w:br/>
            </w:r>
          </w:p>
          <w:p w:rsidR="009549DF" w:rsidRPr="003839FC" w:rsidRDefault="009549DF" w:rsidP="009549DF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br/>
            </w:r>
          </w:p>
        </w:tc>
        <w:tc>
          <w:tcPr>
            <w:tcW w:w="6300" w:type="dxa"/>
            <w:tcBorders>
              <w:top w:val="single" w:sz="4" w:space="0" w:color="548DD4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:rsidR="009549DF" w:rsidRDefault="009549DF" w:rsidP="009549DF">
            <w:pPr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9549DF" w:rsidRPr="003839FC" w:rsidRDefault="009549DF" w:rsidP="009549DF">
            <w:pPr>
              <w:tabs>
                <w:tab w:val="left" w:pos="4407"/>
                <w:tab w:val="left" w:pos="4737"/>
                <w:tab w:val="left" w:pos="4827"/>
                <w:tab w:val="left" w:pos="4917"/>
              </w:tabs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9549DF" w:rsidRDefault="009549DF" w:rsidP="009549DF">
            <w:pPr>
              <w:jc w:val="both"/>
              <w:rPr>
                <w:b/>
                <w:sz w:val="24"/>
              </w:rPr>
            </w:pP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4"/>
              </w:rPr>
              <w:t>Advance A- Level</w:t>
            </w: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ST. AGUSTINE SENIOR COMPREHENSIVE </w:t>
            </w:r>
          </w:p>
          <w:p w:rsidR="009549DF" w:rsidRPr="003839FC" w:rsidRDefault="009549DF" w:rsidP="009549DF">
            <w:pPr>
              <w:tabs>
                <w:tab w:val="left" w:pos="4227"/>
                <w:tab w:val="left" w:pos="4392"/>
              </w:tabs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b/>
                <w:sz w:val="24"/>
              </w:rPr>
              <w:t xml:space="preserve">  </w:t>
            </w:r>
            <w:r w:rsidRPr="003839FC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839FC">
              <w:rPr>
                <w:rFonts w:ascii="Times New Roman" w:hAnsi="Times New Roman"/>
                <w:sz w:val="24"/>
              </w:rPr>
              <w:t xml:space="preserve">Geometrical and Mechanical Drawing   </w:t>
            </w:r>
            <w:r w:rsidRPr="003839FC">
              <w:rPr>
                <w:rFonts w:ascii="Times New Roman" w:hAnsi="Times New Roman"/>
                <w:b/>
                <w:sz w:val="24"/>
              </w:rPr>
              <w:t xml:space="preserve">        Grade A</w:t>
            </w: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  <w:r w:rsidRPr="003839FC">
              <w:rPr>
                <w:rFonts w:ascii="Times New Roman" w:hAnsi="Times New Roman"/>
                <w:b/>
                <w:sz w:val="24"/>
              </w:rPr>
              <w:t xml:space="preserve">  </w:t>
            </w:r>
            <w:r w:rsidRPr="003839FC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3839FC">
              <w:rPr>
                <w:rFonts w:ascii="Times New Roman" w:hAnsi="Times New Roman"/>
                <w:sz w:val="24"/>
              </w:rPr>
              <w:t xml:space="preserve">Physics                                                          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3839FC">
              <w:rPr>
                <w:rFonts w:ascii="Times New Roman" w:hAnsi="Times New Roman"/>
                <w:b/>
                <w:sz w:val="24"/>
              </w:rPr>
              <w:t>Grade O</w:t>
            </w:r>
            <w:r w:rsidRPr="003839FC">
              <w:rPr>
                <w:rFonts w:ascii="Times New Roman" w:hAnsi="Times New Roman"/>
                <w:sz w:val="24"/>
              </w:rPr>
              <w:t xml:space="preserve"> </w:t>
            </w: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General Draughting (Pre- Technician)  (NEC)Course   </w:t>
            </w:r>
          </w:p>
          <w:p w:rsidR="009549DF" w:rsidRPr="003839FC" w:rsidRDefault="009549DF" w:rsidP="009549DF">
            <w:pPr>
              <w:tabs>
                <w:tab w:val="center" w:pos="3567"/>
                <w:tab w:val="center" w:pos="3777"/>
                <w:tab w:val="center" w:pos="3882"/>
                <w:tab w:val="left" w:pos="4377"/>
                <w:tab w:val="left" w:pos="4869"/>
                <w:tab w:val="left" w:pos="4902"/>
              </w:tabs>
              <w:jc w:val="both"/>
              <w:rPr>
                <w:rFonts w:ascii="Times New Roman" w:hAnsi="Times New Roman"/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       </w:t>
            </w:r>
            <w:r w:rsidRPr="003839FC">
              <w:rPr>
                <w:rFonts w:ascii="Times New Roman" w:hAnsi="Times New Roman"/>
                <w:b/>
                <w:sz w:val="24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Engineering                                                     </w:t>
            </w:r>
          </w:p>
          <w:p w:rsidR="009549DF" w:rsidRPr="003839FC" w:rsidRDefault="009549DF" w:rsidP="009549DF">
            <w:pPr>
              <w:tabs>
                <w:tab w:val="left" w:pos="4842"/>
                <w:tab w:val="left" w:pos="4932"/>
              </w:tabs>
              <w:jc w:val="both"/>
              <w:rPr>
                <w:rFonts w:ascii="Times New Roman" w:hAnsi="Times New Roman"/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       </w:t>
            </w:r>
            <w:r w:rsidRPr="003839FC">
              <w:rPr>
                <w:rFonts w:ascii="Times New Roman" w:hAnsi="Times New Roman"/>
                <w:b/>
                <w:sz w:val="24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Electrical                                                        </w:t>
            </w: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       </w:t>
            </w:r>
            <w:r w:rsidRPr="003839FC">
              <w:rPr>
                <w:rFonts w:ascii="Times New Roman" w:hAnsi="Times New Roman"/>
                <w:b/>
                <w:sz w:val="24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Architectural                                                   </w:t>
            </w:r>
          </w:p>
          <w:p w:rsidR="009549DF" w:rsidRPr="003839FC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       </w:t>
            </w:r>
            <w:r w:rsidRPr="003839FC">
              <w:rPr>
                <w:rFonts w:ascii="Times New Roman" w:hAnsi="Times New Roman"/>
                <w:b/>
                <w:sz w:val="24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Geometrical                                                    </w:t>
            </w:r>
          </w:p>
          <w:p w:rsidR="009549DF" w:rsidRPr="00B22055" w:rsidRDefault="009549DF" w:rsidP="009549DF">
            <w:pPr>
              <w:tabs>
                <w:tab w:val="center" w:pos="3927"/>
                <w:tab w:val="center" w:pos="4572"/>
              </w:tabs>
              <w:jc w:val="both"/>
              <w:rPr>
                <w:sz w:val="24"/>
              </w:rPr>
            </w:pPr>
            <w:r w:rsidRPr="003839FC">
              <w:rPr>
                <w:rFonts w:ascii="Times New Roman" w:hAnsi="Times New Roman"/>
                <w:sz w:val="24"/>
              </w:rPr>
              <w:t xml:space="preserve">       </w:t>
            </w:r>
            <w:r w:rsidRPr="003839FC">
              <w:rPr>
                <w:rFonts w:ascii="Times New Roman" w:hAnsi="Times New Roman"/>
                <w:b/>
                <w:sz w:val="24"/>
              </w:rPr>
              <w:t xml:space="preserve">. </w:t>
            </w:r>
            <w:r w:rsidRPr="003839FC">
              <w:rPr>
                <w:rFonts w:ascii="Times New Roman" w:hAnsi="Times New Roman"/>
                <w:sz w:val="24"/>
              </w:rPr>
              <w:t xml:space="preserve">Survey                                                            </w:t>
            </w:r>
          </w:p>
          <w:p w:rsidR="009549DF" w:rsidRPr="002A1E4D" w:rsidRDefault="009549DF" w:rsidP="009549D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  <w:p w:rsidR="009549DF" w:rsidRPr="003729CE" w:rsidRDefault="009549DF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549DF" w:rsidRPr="003729CE" w:rsidRDefault="009549DF" w:rsidP="009549DF">
            <w:pPr>
              <w:jc w:val="both"/>
              <w:rPr>
                <w:rFonts w:ascii="Times New Roman" w:hAnsi="Times New Roman"/>
                <w:sz w:val="24"/>
              </w:rPr>
            </w:pPr>
            <w:r w:rsidRPr="003729CE">
              <w:rPr>
                <w:rFonts w:ascii="Times New Roman" w:hAnsi="Times New Roman"/>
                <w:sz w:val="24"/>
              </w:rPr>
              <w:t xml:space="preserve">EMPLOYERS SOLUTION CENTRE </w:t>
            </w:r>
          </w:p>
          <w:p w:rsidR="009549DF" w:rsidRPr="003729CE" w:rsidRDefault="00171B52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3729CE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3729CE">
              <w:rPr>
                <w:rFonts w:ascii="Times New Roman" w:hAnsi="Times New Roman"/>
                <w:b/>
                <w:sz w:val="24"/>
              </w:rPr>
              <w:t xml:space="preserve"> Certificate</w:t>
            </w:r>
            <w:r w:rsidR="009549DF" w:rsidRPr="003729CE">
              <w:rPr>
                <w:rFonts w:ascii="Times New Roman" w:hAnsi="Times New Roman"/>
                <w:b/>
                <w:sz w:val="24"/>
              </w:rPr>
              <w:t xml:space="preserve"> of Participation in</w:t>
            </w:r>
            <w:r w:rsidR="009549DF" w:rsidRPr="003729CE">
              <w:rPr>
                <w:rFonts w:ascii="Times New Roman" w:hAnsi="Times New Roman"/>
                <w:sz w:val="24"/>
              </w:rPr>
              <w:t xml:space="preserve"> </w:t>
            </w:r>
            <w:r w:rsidR="009549DF" w:rsidRPr="003729CE">
              <w:rPr>
                <w:rFonts w:ascii="Times New Roman" w:hAnsi="Times New Roman"/>
                <w:b/>
                <w:sz w:val="24"/>
              </w:rPr>
              <w:t>Managing Supervisory</w:t>
            </w:r>
            <w:r>
              <w:rPr>
                <w:rFonts w:ascii="Times New Roman" w:hAnsi="Times New Roman"/>
                <w:b/>
                <w:sz w:val="24"/>
              </w:rPr>
              <w:br/>
              <w:t xml:space="preserve">   </w:t>
            </w:r>
            <w:r w:rsidR="009549DF" w:rsidRPr="003729CE">
              <w:rPr>
                <w:rFonts w:ascii="Times New Roman" w:hAnsi="Times New Roman"/>
                <w:b/>
                <w:sz w:val="24"/>
              </w:rPr>
              <w:t xml:space="preserve"> Skills- </w:t>
            </w:r>
            <w:r w:rsidR="009549DF" w:rsidRPr="003729CE">
              <w:rPr>
                <w:rFonts w:ascii="Times New Roman" w:hAnsi="Times New Roman"/>
                <w:sz w:val="24"/>
              </w:rPr>
              <w:t>Confronting the Tough Stuff</w:t>
            </w:r>
          </w:p>
          <w:p w:rsidR="009549DF" w:rsidRPr="003729CE" w:rsidRDefault="009549DF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3729CE"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:rsidR="009549DF" w:rsidRPr="003729CE" w:rsidRDefault="00171B52" w:rsidP="009549DF">
            <w:pPr>
              <w:jc w:val="both"/>
              <w:rPr>
                <w:rFonts w:ascii="Times New Roman" w:hAnsi="Times New Roman"/>
                <w:b/>
                <w:sz w:val="24"/>
              </w:rPr>
            </w:pPr>
            <w:r w:rsidRPr="003729CE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3729CE">
              <w:rPr>
                <w:rFonts w:ascii="Times New Roman" w:hAnsi="Times New Roman"/>
                <w:b/>
                <w:sz w:val="24"/>
              </w:rPr>
              <w:t xml:space="preserve"> Certificate</w:t>
            </w:r>
            <w:r w:rsidR="009549DF" w:rsidRPr="003729CE">
              <w:rPr>
                <w:rFonts w:ascii="Times New Roman" w:hAnsi="Times New Roman"/>
                <w:b/>
                <w:sz w:val="24"/>
              </w:rPr>
              <w:t xml:space="preserve"> of Participation in</w:t>
            </w:r>
            <w:r w:rsidR="009549DF" w:rsidRPr="003729CE">
              <w:rPr>
                <w:rFonts w:ascii="Times New Roman" w:hAnsi="Times New Roman"/>
                <w:sz w:val="24"/>
              </w:rPr>
              <w:t xml:space="preserve"> </w:t>
            </w:r>
            <w:r w:rsidR="009549DF" w:rsidRPr="003729CE">
              <w:rPr>
                <w:rFonts w:ascii="Times New Roman" w:hAnsi="Times New Roman"/>
                <w:b/>
                <w:sz w:val="24"/>
              </w:rPr>
              <w:t xml:space="preserve">Absenteeism – </w:t>
            </w:r>
            <w:r w:rsidR="009549DF" w:rsidRPr="003729CE">
              <w:rPr>
                <w:rFonts w:ascii="Times New Roman" w:hAnsi="Times New Roman"/>
                <w:sz w:val="24"/>
              </w:rPr>
              <w:t>Tackling the</w:t>
            </w:r>
            <w:r>
              <w:rPr>
                <w:rFonts w:ascii="Times New Roman" w:hAnsi="Times New Roman"/>
                <w:sz w:val="24"/>
              </w:rPr>
              <w:br/>
              <w:t xml:space="preserve"> </w:t>
            </w:r>
            <w:r w:rsidR="009549DF" w:rsidRPr="003729C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9549DF" w:rsidRPr="003729CE">
              <w:rPr>
                <w:rFonts w:ascii="Times New Roman" w:hAnsi="Times New Roman"/>
                <w:sz w:val="24"/>
              </w:rPr>
              <w:t>Real Issue</w:t>
            </w:r>
          </w:p>
          <w:p w:rsidR="009549DF" w:rsidRPr="003729CE" w:rsidRDefault="009549DF" w:rsidP="009549DF">
            <w:pPr>
              <w:pStyle w:val="Copyright"/>
              <w:tabs>
                <w:tab w:val="left" w:pos="3045"/>
                <w:tab w:val="left" w:pos="3135"/>
              </w:tabs>
              <w:jc w:val="both"/>
              <w:rPr>
                <w:rFonts w:ascii="Times New Roman" w:hAnsi="Times New Roman"/>
                <w:sz w:val="24"/>
              </w:rPr>
            </w:pPr>
            <w:r w:rsidRPr="003729CE">
              <w:rPr>
                <w:rFonts w:ascii="Times New Roman" w:hAnsi="Times New Roman"/>
                <w:b/>
                <w:sz w:val="24"/>
              </w:rPr>
              <w:br/>
              <w:t xml:space="preserve"> </w:t>
            </w:r>
            <w:r w:rsidRPr="003729C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FF55A5"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 xml:space="preserve">Art, Design Decoration, Cooking, </w:t>
            </w:r>
            <w:r w:rsidRPr="003729CE">
              <w:rPr>
                <w:rFonts w:ascii="Times New Roman" w:hAnsi="Times New Roman"/>
                <w:sz w:val="24"/>
              </w:rPr>
              <w:t>Basketball, Football</w:t>
            </w:r>
          </w:p>
          <w:p w:rsidR="009549DF" w:rsidRPr="003729CE" w:rsidRDefault="009549DF" w:rsidP="009549DF">
            <w:pPr>
              <w:pStyle w:val="Copyright"/>
              <w:tabs>
                <w:tab w:val="left" w:pos="2232"/>
              </w:tabs>
              <w:jc w:val="both"/>
              <w:rPr>
                <w:rFonts w:ascii="Times New Roman" w:hAnsi="Times New Roman"/>
                <w:b/>
                <w:sz w:val="24"/>
              </w:rPr>
            </w:pPr>
          </w:p>
          <w:p w:rsidR="009549DF" w:rsidRPr="003729CE" w:rsidRDefault="009549DF" w:rsidP="009549DF">
            <w:pPr>
              <w:rPr>
                <w:rFonts w:ascii="Times New Roman" w:hAnsi="Times New Roman"/>
                <w:b/>
                <w:sz w:val="24"/>
              </w:rPr>
            </w:pPr>
            <w:r w:rsidRPr="003729CE">
              <w:rPr>
                <w:rFonts w:ascii="Times New Roman" w:hAnsi="Times New Roman"/>
                <w:b/>
                <w:sz w:val="24"/>
              </w:rPr>
              <w:t xml:space="preserve">    </w:t>
            </w:r>
          </w:p>
          <w:p w:rsidR="009549DF" w:rsidRDefault="009549DF" w:rsidP="009549D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9549DF" w:rsidRPr="003729CE" w:rsidRDefault="009549DF" w:rsidP="009549DF">
            <w:pPr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  <w:r w:rsidRPr="003729CE">
              <w:rPr>
                <w:rFonts w:ascii="Times New Roman" w:hAnsi="Times New Roman"/>
                <w:sz w:val="24"/>
              </w:rPr>
              <w:t>Video Gaming and Networking</w:t>
            </w:r>
          </w:p>
          <w:p w:rsidR="009549DF" w:rsidRPr="00462287" w:rsidRDefault="009549DF" w:rsidP="009549DF">
            <w:pPr>
              <w:rPr>
                <w:b/>
                <w:sz w:val="24"/>
              </w:rPr>
            </w:pPr>
            <w:r w:rsidRPr="003729CE">
              <w:rPr>
                <w:rFonts w:ascii="Times New Roman" w:hAnsi="Times New Roman"/>
                <w:b/>
                <w:sz w:val="24"/>
              </w:rPr>
              <w:br/>
            </w:r>
          </w:p>
        </w:tc>
        <w:tc>
          <w:tcPr>
            <w:tcW w:w="2520" w:type="dxa"/>
            <w:tcBorders>
              <w:top w:val="single" w:sz="4" w:space="0" w:color="548DD4" w:themeColor="text2" w:themeTint="99"/>
              <w:left w:val="nil"/>
              <w:bottom w:val="nil"/>
              <w:right w:val="nil"/>
            </w:tcBorders>
            <w:shd w:val="clear" w:color="auto" w:fill="auto"/>
          </w:tcPr>
          <w:p w:rsidR="009549DF" w:rsidRDefault="009549DF" w:rsidP="009549DF">
            <w:pPr>
              <w:rPr>
                <w:sz w:val="24"/>
              </w:rPr>
            </w:pPr>
          </w:p>
          <w:p w:rsidR="009549DF" w:rsidRDefault="009549DF" w:rsidP="009549DF">
            <w:pPr>
              <w:rPr>
                <w:sz w:val="24"/>
              </w:rPr>
            </w:pPr>
          </w:p>
          <w:p w:rsidR="009549DF" w:rsidRPr="002742FB" w:rsidRDefault="009549DF" w:rsidP="009549DF">
            <w:pPr>
              <w:rPr>
                <w:rFonts w:ascii="Times New Roman" w:hAnsi="Times New Roman"/>
                <w:b/>
                <w:sz w:val="24"/>
              </w:rPr>
            </w:pPr>
          </w:p>
          <w:p w:rsidR="009549DF" w:rsidRDefault="009549DF" w:rsidP="009549DF">
            <w:pPr>
              <w:rPr>
                <w:i/>
                <w:sz w:val="24"/>
              </w:rPr>
            </w:pPr>
          </w:p>
          <w:p w:rsidR="009549DF" w:rsidRPr="002742FB" w:rsidRDefault="00DD30C5" w:rsidP="009549D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 xml:space="preserve">           </w:t>
            </w:r>
            <w:r w:rsidR="009549DF" w:rsidRPr="003729CE">
              <w:rPr>
                <w:rFonts w:ascii="Times New Roman" w:hAnsi="Times New Roman"/>
                <w:i/>
                <w:sz w:val="24"/>
              </w:rPr>
              <w:t>1996 -1998</w:t>
            </w:r>
          </w:p>
          <w:p w:rsidR="009549DF" w:rsidRDefault="009549DF" w:rsidP="009549DF">
            <w:pPr>
              <w:rPr>
                <w:i/>
                <w:sz w:val="24"/>
              </w:rPr>
            </w:pPr>
          </w:p>
          <w:p w:rsidR="009549DF" w:rsidRDefault="009549DF" w:rsidP="009549DF">
            <w:pPr>
              <w:rPr>
                <w:i/>
                <w:sz w:val="24"/>
              </w:rPr>
            </w:pPr>
          </w:p>
          <w:p w:rsidR="009549DF" w:rsidRDefault="009549DF" w:rsidP="009549DF">
            <w:pPr>
              <w:rPr>
                <w:i/>
                <w:sz w:val="24"/>
              </w:rPr>
            </w:pPr>
          </w:p>
          <w:p w:rsidR="009549DF" w:rsidRPr="00504D11" w:rsidRDefault="009549DF" w:rsidP="009549DF">
            <w:pPr>
              <w:spacing w:line="276" w:lineRule="auto"/>
              <w:rPr>
                <w:sz w:val="24"/>
              </w:rPr>
            </w:pPr>
          </w:p>
          <w:p w:rsidR="009549DF" w:rsidRPr="00FF55A5" w:rsidRDefault="009549DF" w:rsidP="009549D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3729CE">
              <w:rPr>
                <w:rFonts w:ascii="Times New Roman" w:hAnsi="Times New Roman"/>
                <w:b/>
                <w:sz w:val="24"/>
              </w:rPr>
              <w:t>Full Pass</w:t>
            </w:r>
          </w:p>
          <w:p w:rsidR="009549DF" w:rsidRPr="003729CE" w:rsidRDefault="009549DF" w:rsidP="009549DF">
            <w:pPr>
              <w:rPr>
                <w:rFonts w:ascii="Times New Roman" w:hAnsi="Times New Roman"/>
                <w:sz w:val="24"/>
              </w:rPr>
            </w:pPr>
            <w:r w:rsidRPr="003729CE">
              <w:rPr>
                <w:rFonts w:ascii="Times New Roman" w:hAnsi="Times New Roman"/>
                <w:sz w:val="24"/>
              </w:rPr>
              <w:t>Pass</w:t>
            </w:r>
            <w:r w:rsidRPr="003729CE">
              <w:rPr>
                <w:rFonts w:ascii="Times New Roman" w:hAnsi="Times New Roman"/>
                <w:sz w:val="24"/>
              </w:rPr>
              <w:br/>
              <w:t>Pass</w:t>
            </w:r>
          </w:p>
          <w:p w:rsidR="009549DF" w:rsidRPr="003729CE" w:rsidRDefault="009549DF" w:rsidP="009549DF">
            <w:pPr>
              <w:rPr>
                <w:rFonts w:ascii="Times New Roman" w:hAnsi="Times New Roman"/>
                <w:sz w:val="24"/>
              </w:rPr>
            </w:pPr>
            <w:r w:rsidRPr="003729CE">
              <w:rPr>
                <w:rFonts w:ascii="Times New Roman" w:hAnsi="Times New Roman"/>
                <w:sz w:val="24"/>
              </w:rPr>
              <w:t>Pass</w:t>
            </w:r>
          </w:p>
          <w:p w:rsidR="009549DF" w:rsidRPr="003729CE" w:rsidRDefault="009549DF" w:rsidP="009549DF">
            <w:pPr>
              <w:rPr>
                <w:rFonts w:ascii="Times New Roman" w:hAnsi="Times New Roman"/>
                <w:sz w:val="24"/>
              </w:rPr>
            </w:pPr>
            <w:r w:rsidRPr="003729CE">
              <w:rPr>
                <w:rFonts w:ascii="Times New Roman" w:hAnsi="Times New Roman"/>
                <w:sz w:val="24"/>
              </w:rPr>
              <w:t>Pass</w:t>
            </w:r>
          </w:p>
          <w:p w:rsidR="009549DF" w:rsidRPr="003729CE" w:rsidRDefault="009549DF" w:rsidP="009549DF">
            <w:pPr>
              <w:spacing w:line="276" w:lineRule="auto"/>
              <w:rPr>
                <w:rFonts w:ascii="Times New Roman" w:hAnsi="Times New Roman"/>
                <w:sz w:val="24"/>
              </w:rPr>
            </w:pPr>
            <w:r w:rsidRPr="003729CE">
              <w:rPr>
                <w:rFonts w:ascii="Times New Roman" w:hAnsi="Times New Roman"/>
                <w:sz w:val="24"/>
              </w:rPr>
              <w:t>Pass</w:t>
            </w:r>
          </w:p>
          <w:p w:rsidR="009549DF" w:rsidRDefault="009549DF" w:rsidP="009549DF">
            <w:pPr>
              <w:rPr>
                <w:b/>
                <w:sz w:val="24"/>
              </w:rPr>
            </w:pPr>
          </w:p>
          <w:p w:rsidR="009549DF" w:rsidRPr="003729CE" w:rsidRDefault="00DD30C5" w:rsidP="009549DF">
            <w:pPr>
              <w:tabs>
                <w:tab w:val="left" w:pos="1827"/>
              </w:tabs>
              <w:ind w:firstLine="957"/>
              <w:rPr>
                <w:rFonts w:ascii="Times New Roman" w:hAnsi="Times New Roman"/>
                <w:i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br/>
              <w:t xml:space="preserve">              </w:t>
            </w:r>
            <w:r w:rsidR="009549DF">
              <w:rPr>
                <w:b/>
                <w:sz w:val="24"/>
              </w:rPr>
              <w:t xml:space="preserve"> </w:t>
            </w:r>
            <w:r w:rsidR="00FF55A5">
              <w:rPr>
                <w:b/>
                <w:sz w:val="24"/>
              </w:rPr>
              <w:br/>
            </w:r>
            <w:r w:rsidR="00FF55A5">
              <w:rPr>
                <w:b/>
                <w:sz w:val="24"/>
              </w:rPr>
              <w:br/>
              <w:t xml:space="preserve">               </w:t>
            </w:r>
            <w:r w:rsidR="009549DF" w:rsidRPr="003729CE">
              <w:rPr>
                <w:rFonts w:ascii="Times New Roman" w:hAnsi="Times New Roman"/>
                <w:i/>
                <w:sz w:val="24"/>
              </w:rPr>
              <w:t>April 2012</w:t>
            </w:r>
          </w:p>
          <w:p w:rsidR="009549DF" w:rsidRPr="003729CE" w:rsidRDefault="009549DF" w:rsidP="009549DF">
            <w:pPr>
              <w:rPr>
                <w:rFonts w:ascii="Times New Roman" w:hAnsi="Times New Roman"/>
                <w:b/>
                <w:sz w:val="24"/>
              </w:rPr>
            </w:pPr>
          </w:p>
          <w:p w:rsidR="009549DF" w:rsidRPr="003729CE" w:rsidRDefault="009549DF" w:rsidP="009549DF">
            <w:pPr>
              <w:rPr>
                <w:rFonts w:ascii="Times New Roman" w:hAnsi="Times New Roman"/>
                <w:b/>
                <w:sz w:val="24"/>
              </w:rPr>
            </w:pPr>
            <w:r w:rsidRPr="003729CE">
              <w:rPr>
                <w:rFonts w:ascii="Times New Roman" w:hAnsi="Times New Roman"/>
                <w:b/>
                <w:sz w:val="24"/>
              </w:rPr>
              <w:t xml:space="preserve">  </w:t>
            </w:r>
            <w:r w:rsidRPr="003729CE">
              <w:rPr>
                <w:rFonts w:ascii="Times New Roman" w:hAnsi="Times New Roman"/>
                <w:b/>
                <w:sz w:val="24"/>
              </w:rPr>
              <w:br/>
              <w:t xml:space="preserve">                </w:t>
            </w:r>
            <w:r w:rsidRPr="003729CE">
              <w:rPr>
                <w:rFonts w:ascii="Times New Roman" w:hAnsi="Times New Roman"/>
                <w:i/>
                <w:sz w:val="24"/>
              </w:rPr>
              <w:t>May 2012</w:t>
            </w:r>
          </w:p>
          <w:p w:rsidR="009549DF" w:rsidRPr="003729CE" w:rsidRDefault="009549DF" w:rsidP="009549DF">
            <w:pPr>
              <w:rPr>
                <w:rFonts w:ascii="Times New Roman" w:hAnsi="Times New Roman"/>
                <w:b/>
                <w:i/>
                <w:sz w:val="24"/>
              </w:rPr>
            </w:pPr>
            <w:r w:rsidRPr="003729CE">
              <w:rPr>
                <w:rFonts w:ascii="Times New Roman" w:hAnsi="Times New Roman"/>
                <w:b/>
                <w:i/>
                <w:sz w:val="24"/>
              </w:rPr>
              <w:t xml:space="preserve">         </w:t>
            </w:r>
          </w:p>
          <w:p w:rsidR="009549DF" w:rsidRDefault="009549DF" w:rsidP="009549DF">
            <w:pPr>
              <w:tabs>
                <w:tab w:val="left" w:pos="1827"/>
              </w:tabs>
              <w:rPr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              </w:t>
            </w:r>
          </w:p>
          <w:p w:rsidR="009549DF" w:rsidRDefault="009549DF" w:rsidP="009549DF">
            <w:pPr>
              <w:rPr>
                <w:i/>
                <w:sz w:val="24"/>
              </w:rPr>
            </w:pPr>
          </w:p>
          <w:p w:rsidR="009549DF" w:rsidRDefault="009549DF" w:rsidP="009549D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</w:t>
            </w:r>
          </w:p>
          <w:p w:rsidR="009549DF" w:rsidRDefault="009549DF" w:rsidP="009549DF">
            <w:pPr>
              <w:rPr>
                <w:i/>
                <w:sz w:val="24"/>
              </w:rPr>
            </w:pP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               </w:t>
            </w: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</w:p>
          <w:p w:rsidR="009549DF" w:rsidRDefault="009549DF" w:rsidP="009549DF">
            <w:pPr>
              <w:tabs>
                <w:tab w:val="left" w:pos="1782"/>
              </w:tabs>
              <w:rPr>
                <w:i/>
                <w:sz w:val="24"/>
              </w:rPr>
            </w:pPr>
          </w:p>
          <w:p w:rsidR="007F186E" w:rsidRDefault="009549DF" w:rsidP="009549DF">
            <w:pPr>
              <w:tabs>
                <w:tab w:val="left" w:pos="1782"/>
              </w:tabs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br/>
              <w:t xml:space="preserve">                              </w:t>
            </w:r>
          </w:p>
          <w:p w:rsidR="007F186E" w:rsidRDefault="007F186E" w:rsidP="009549DF">
            <w:pPr>
              <w:tabs>
                <w:tab w:val="left" w:pos="1782"/>
              </w:tabs>
              <w:rPr>
                <w:sz w:val="24"/>
              </w:rPr>
            </w:pPr>
          </w:p>
          <w:p w:rsidR="007F186E" w:rsidRDefault="007F186E" w:rsidP="009549DF">
            <w:pPr>
              <w:tabs>
                <w:tab w:val="left" w:pos="1782"/>
              </w:tabs>
              <w:rPr>
                <w:sz w:val="24"/>
              </w:rPr>
            </w:pPr>
          </w:p>
          <w:p w:rsidR="007F186E" w:rsidRDefault="007F186E" w:rsidP="009549DF">
            <w:pPr>
              <w:tabs>
                <w:tab w:val="left" w:pos="1782"/>
              </w:tabs>
              <w:rPr>
                <w:sz w:val="24"/>
              </w:rPr>
            </w:pPr>
          </w:p>
          <w:p w:rsidR="007F186E" w:rsidRDefault="007F186E" w:rsidP="009549DF">
            <w:pPr>
              <w:tabs>
                <w:tab w:val="left" w:pos="1782"/>
              </w:tabs>
              <w:rPr>
                <w:sz w:val="24"/>
              </w:rPr>
            </w:pPr>
          </w:p>
          <w:p w:rsidR="007F186E" w:rsidRDefault="007F186E" w:rsidP="009549DF">
            <w:pPr>
              <w:tabs>
                <w:tab w:val="left" w:pos="1782"/>
              </w:tabs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  <w:p w:rsidR="007F186E" w:rsidRDefault="007F186E" w:rsidP="009549DF">
            <w:pPr>
              <w:tabs>
                <w:tab w:val="left" w:pos="1782"/>
              </w:tabs>
              <w:rPr>
                <w:sz w:val="24"/>
              </w:rPr>
            </w:pPr>
          </w:p>
          <w:p w:rsidR="009549DF" w:rsidRDefault="007F186E" w:rsidP="009549DF">
            <w:pPr>
              <w:tabs>
                <w:tab w:val="left" w:pos="1782"/>
              </w:tabs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               </w:t>
            </w:r>
            <w:r w:rsidR="009549DF">
              <w:rPr>
                <w:sz w:val="24"/>
              </w:rPr>
              <w:t xml:space="preserve"> </w:t>
            </w:r>
          </w:p>
          <w:p w:rsidR="0001185A" w:rsidRDefault="0001185A" w:rsidP="009549DF">
            <w:pPr>
              <w:tabs>
                <w:tab w:val="left" w:pos="1782"/>
              </w:tabs>
              <w:rPr>
                <w:rFonts w:ascii="Times New Roman" w:hAnsi="Times New Roman"/>
                <w:sz w:val="24"/>
              </w:rPr>
            </w:pPr>
          </w:p>
          <w:p w:rsidR="0001185A" w:rsidRPr="003E27FE" w:rsidRDefault="0001185A" w:rsidP="009549DF">
            <w:pPr>
              <w:tabs>
                <w:tab w:val="left" w:pos="178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4</w:t>
            </w:r>
          </w:p>
        </w:tc>
      </w:tr>
      <w:tr w:rsidR="009549DF" w:rsidRPr="00A85074" w:rsidTr="00202BB5">
        <w:trPr>
          <w:cantSplit/>
          <w:trHeight w:val="12050"/>
        </w:trPr>
        <w:tc>
          <w:tcPr>
            <w:tcW w:w="11628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lastRenderedPageBreak/>
              <w:t>References</w:t>
            </w:r>
            <w:r w:rsidRPr="00125FDB">
              <w:rPr>
                <w:rFonts w:ascii="Times New Roman" w:hAnsi="Times New Roman"/>
                <w:b/>
                <w:sz w:val="24"/>
              </w:rPr>
              <w:t xml:space="preserve">:                      </w:t>
            </w:r>
          </w:p>
          <w:p w:rsidR="009549DF" w:rsidRPr="00125FDB" w:rsidRDefault="009549DF" w:rsidP="009549DF">
            <w:pPr>
              <w:pStyle w:val="Copyright"/>
              <w:tabs>
                <w:tab w:val="center" w:pos="2670"/>
              </w:tabs>
              <w:ind w:right="1260"/>
              <w:rPr>
                <w:rFonts w:ascii="Times New Roman" w:hAnsi="Times New Roman"/>
                <w:b/>
                <w:sz w:val="24"/>
              </w:rPr>
            </w:pPr>
            <w:r w:rsidRPr="00125FDB">
              <w:rPr>
                <w:rFonts w:ascii="Times New Roman" w:hAnsi="Times New Roman"/>
                <w:b/>
                <w:sz w:val="24"/>
              </w:rPr>
              <w:t xml:space="preserve">                                            Mr. Nazeez  Sultan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(Facilitator / Instructor)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 EMPLOYERS SOLUTION CENTRE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1-868-741-5000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</w:t>
            </w:r>
            <w:r w:rsidRPr="00125FDB">
              <w:rPr>
                <w:rFonts w:ascii="Times New Roman" w:hAnsi="Times New Roman"/>
                <w:b/>
                <w:sz w:val="24"/>
              </w:rPr>
              <w:t>Mr. Ritchie Debissarann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(Manager – Engineer)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ARCELOR MITTAL POINT LISAS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1-868-335-2000</w:t>
            </w:r>
          </w:p>
          <w:p w:rsidR="009549DF" w:rsidRPr="00125FDB" w:rsidRDefault="009549DF" w:rsidP="009549DF">
            <w:pPr>
              <w:pStyle w:val="Copyright"/>
              <w:tabs>
                <w:tab w:val="center" w:pos="2610"/>
              </w:tabs>
              <w:rPr>
                <w:rFonts w:ascii="Times New Roman" w:hAnsi="Times New Roman"/>
                <w:sz w:val="24"/>
              </w:rPr>
            </w:pPr>
            <w:r w:rsidRPr="00125FDB">
              <w:rPr>
                <w:rFonts w:ascii="Times New Roman" w:hAnsi="Times New Roman"/>
                <w:sz w:val="24"/>
              </w:rPr>
              <w:t xml:space="preserve">                                          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</w:t>
            </w:r>
            <w:r w:rsidRPr="00125FDB">
              <w:rPr>
                <w:rFonts w:ascii="Times New Roman" w:hAnsi="Times New Roman"/>
                <w:b/>
                <w:sz w:val="24"/>
              </w:rPr>
              <w:t>Ms. Salima M. Geetan</w:t>
            </w:r>
            <w:r w:rsidRPr="00125FDB">
              <w:rPr>
                <w:rFonts w:ascii="Times New Roman" w:hAnsi="Times New Roman"/>
                <w:b/>
                <w:sz w:val="24"/>
              </w:rPr>
              <w:br/>
              <w:t xml:space="preserve">                                            </w:t>
            </w:r>
            <w:r w:rsidRPr="00125FDB">
              <w:rPr>
                <w:rFonts w:ascii="Times New Roman" w:hAnsi="Times New Roman"/>
                <w:sz w:val="24"/>
              </w:rPr>
              <w:t>(Instructor)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UNIVERSITY OF TRINIDAD AND TOBAGO (UTT)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San Fernando Technical Institute Campus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1-868-785-7007</w:t>
            </w:r>
          </w:p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sz w:val="24"/>
              </w:rPr>
            </w:pPr>
            <w:r w:rsidRPr="00125FDB">
              <w:rPr>
                <w:rFonts w:ascii="Times New Roman" w:hAnsi="Times New Roman"/>
                <w:sz w:val="24"/>
              </w:rPr>
              <w:t xml:space="preserve">                                             </w:t>
            </w:r>
          </w:p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sz w:val="24"/>
              </w:rPr>
            </w:pPr>
            <w:r w:rsidRPr="00125FDB">
              <w:rPr>
                <w:rFonts w:ascii="Times New Roman" w:hAnsi="Times New Roman"/>
                <w:sz w:val="24"/>
              </w:rPr>
              <w:t xml:space="preserve">                                        </w:t>
            </w:r>
            <w:r w:rsidRPr="00125FDB">
              <w:rPr>
                <w:rFonts w:ascii="Times New Roman" w:hAnsi="Times New Roman"/>
                <w:sz w:val="24"/>
              </w:rPr>
              <w:br/>
              <w:t xml:space="preserve">                                            </w:t>
            </w:r>
          </w:p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b/>
                <w:sz w:val="24"/>
              </w:rPr>
            </w:pPr>
          </w:p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sz w:val="24"/>
              </w:rPr>
            </w:pPr>
            <w:r w:rsidRPr="00125FDB">
              <w:rPr>
                <w:rFonts w:ascii="Times New Roman" w:hAnsi="Times New Roman"/>
                <w:sz w:val="24"/>
              </w:rPr>
              <w:t xml:space="preserve">                                                </w:t>
            </w:r>
          </w:p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sz w:val="24"/>
              </w:rPr>
            </w:pPr>
            <w:r w:rsidRPr="00125FDB">
              <w:rPr>
                <w:rFonts w:ascii="Times New Roman" w:hAnsi="Times New Roman"/>
                <w:sz w:val="24"/>
              </w:rPr>
              <w:t xml:space="preserve">                             </w:t>
            </w:r>
          </w:p>
          <w:p w:rsidR="009549DF" w:rsidRPr="00125FDB" w:rsidRDefault="009549DF" w:rsidP="009549DF">
            <w:pPr>
              <w:pStyle w:val="Copyright"/>
              <w:rPr>
                <w:rFonts w:ascii="Times New Roman" w:hAnsi="Times New Roman"/>
                <w:sz w:val="24"/>
              </w:rPr>
            </w:pPr>
          </w:p>
          <w:p w:rsidR="009549DF" w:rsidRDefault="009549DF" w:rsidP="009549DF">
            <w:pPr>
              <w:pStyle w:val="Copyright"/>
              <w:rPr>
                <w:sz w:val="24"/>
              </w:rPr>
            </w:pPr>
          </w:p>
          <w:p w:rsidR="009549DF" w:rsidRDefault="009549DF" w:rsidP="009549DF">
            <w:pPr>
              <w:pStyle w:val="Copyright"/>
              <w:rPr>
                <w:sz w:val="24"/>
              </w:rPr>
            </w:pPr>
          </w:p>
          <w:p w:rsidR="009549DF" w:rsidRDefault="009549DF" w:rsidP="009549DF">
            <w:pPr>
              <w:pStyle w:val="Copyright"/>
              <w:rPr>
                <w:sz w:val="24"/>
              </w:rPr>
            </w:pPr>
          </w:p>
          <w:p w:rsidR="009549DF" w:rsidRDefault="009549DF" w:rsidP="009549DF">
            <w:pPr>
              <w:pStyle w:val="Copyright"/>
              <w:rPr>
                <w:sz w:val="24"/>
              </w:rPr>
            </w:pPr>
          </w:p>
          <w:p w:rsidR="009549DF" w:rsidRDefault="009549DF" w:rsidP="009549DF">
            <w:pPr>
              <w:pStyle w:val="Copyright"/>
              <w:rPr>
                <w:sz w:val="24"/>
              </w:rPr>
            </w:pPr>
          </w:p>
          <w:p w:rsidR="009549DF" w:rsidRPr="003E27FE" w:rsidRDefault="009549DF" w:rsidP="009549DF">
            <w:pPr>
              <w:pStyle w:val="Copy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3E27F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         </w:t>
            </w:r>
            <w:r w:rsidR="0001185A">
              <w:rPr>
                <w:rFonts w:ascii="Times New Roman" w:hAnsi="Times New Roman"/>
                <w:sz w:val="24"/>
              </w:rPr>
              <w:t xml:space="preserve">5 </w:t>
            </w:r>
            <w:r w:rsidRPr="003E27FE">
              <w:rPr>
                <w:rFonts w:ascii="Times New Roman" w:hAnsi="Times New Roman"/>
                <w:sz w:val="24"/>
              </w:rPr>
              <w:t xml:space="preserve">                    </w:t>
            </w:r>
          </w:p>
        </w:tc>
      </w:tr>
    </w:tbl>
    <w:p w:rsidR="0002450C" w:rsidRPr="00A85074" w:rsidRDefault="0002450C" w:rsidP="00202BB5">
      <w:pPr>
        <w:rPr>
          <w:sz w:val="24"/>
        </w:rPr>
      </w:pPr>
    </w:p>
    <w:sectPr w:rsidR="0002450C" w:rsidRPr="00A85074" w:rsidSect="00975851">
      <w:footerReference w:type="default" r:id="rId11"/>
      <w:pgSz w:w="12240" w:h="15840" w:code="1"/>
      <w:pgMar w:top="1440" w:right="1800" w:bottom="1440" w:left="1800" w:header="172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132" w:rsidRDefault="00801132" w:rsidP="00DA0CAD">
      <w:pPr>
        <w:spacing w:before="0"/>
      </w:pPr>
      <w:r>
        <w:separator/>
      </w:r>
    </w:p>
  </w:endnote>
  <w:endnote w:type="continuationSeparator" w:id="0">
    <w:p w:rsidR="00801132" w:rsidRDefault="00801132" w:rsidP="00DA0CA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85A" w:rsidRDefault="00011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132" w:rsidRDefault="00801132" w:rsidP="00DA0CAD">
      <w:pPr>
        <w:spacing w:before="0"/>
      </w:pPr>
      <w:r>
        <w:separator/>
      </w:r>
    </w:p>
  </w:footnote>
  <w:footnote w:type="continuationSeparator" w:id="0">
    <w:p w:rsidR="00801132" w:rsidRDefault="00801132" w:rsidP="00DA0CA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1631"/>
    <w:multiLevelType w:val="multilevel"/>
    <w:tmpl w:val="A76C6892"/>
    <w:numStyleLink w:val="Bulletedlist"/>
  </w:abstractNum>
  <w:abstractNum w:abstractNumId="1" w15:restartNumberingAfterBreak="0">
    <w:nsid w:val="05C50430"/>
    <w:multiLevelType w:val="multilevel"/>
    <w:tmpl w:val="A76C6892"/>
    <w:numStyleLink w:val="Bulletedlist"/>
  </w:abstractNum>
  <w:abstractNum w:abstractNumId="2" w15:restartNumberingAfterBreak="0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07042B6"/>
    <w:multiLevelType w:val="hybridMultilevel"/>
    <w:tmpl w:val="151A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E38C3"/>
    <w:multiLevelType w:val="hybridMultilevel"/>
    <w:tmpl w:val="92F665F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10A21B2"/>
    <w:multiLevelType w:val="multilevel"/>
    <w:tmpl w:val="A76C6892"/>
    <w:numStyleLink w:val="Bulletedlist"/>
  </w:abstractNum>
  <w:abstractNum w:abstractNumId="8" w15:restartNumberingAfterBreak="0">
    <w:nsid w:val="233A2A13"/>
    <w:multiLevelType w:val="multilevel"/>
    <w:tmpl w:val="A76C6892"/>
    <w:numStyleLink w:val="Bulletedlist"/>
  </w:abstractNum>
  <w:abstractNum w:abstractNumId="9" w15:restartNumberingAfterBreak="0">
    <w:nsid w:val="242B3D4F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25A7B"/>
    <w:multiLevelType w:val="multilevel"/>
    <w:tmpl w:val="A76C6892"/>
    <w:numStyleLink w:val="Bulletedlist"/>
  </w:abstractNum>
  <w:abstractNum w:abstractNumId="11" w15:restartNumberingAfterBreak="0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07522"/>
    <w:multiLevelType w:val="hybridMultilevel"/>
    <w:tmpl w:val="F98AB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00705"/>
    <w:multiLevelType w:val="multilevel"/>
    <w:tmpl w:val="A76C6892"/>
    <w:numStyleLink w:val="Bulletedlist"/>
  </w:abstractNum>
  <w:abstractNum w:abstractNumId="14" w15:restartNumberingAfterBreak="0">
    <w:nsid w:val="36493CA1"/>
    <w:multiLevelType w:val="hybridMultilevel"/>
    <w:tmpl w:val="58E6F7D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3B5A2829"/>
    <w:multiLevelType w:val="hybridMultilevel"/>
    <w:tmpl w:val="CFB6068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3F195673"/>
    <w:multiLevelType w:val="multilevel"/>
    <w:tmpl w:val="A76C6892"/>
    <w:numStyleLink w:val="Bulletedlist"/>
  </w:abstractNum>
  <w:abstractNum w:abstractNumId="17" w15:restartNumberingAfterBreak="0">
    <w:nsid w:val="44C45E49"/>
    <w:multiLevelType w:val="multilevel"/>
    <w:tmpl w:val="A76C6892"/>
    <w:numStyleLink w:val="Bulletedlist"/>
  </w:abstractNum>
  <w:abstractNum w:abstractNumId="18" w15:restartNumberingAfterBreak="0">
    <w:nsid w:val="455764B2"/>
    <w:multiLevelType w:val="multilevel"/>
    <w:tmpl w:val="A76C6892"/>
    <w:numStyleLink w:val="Bulletedlist"/>
  </w:abstractNum>
  <w:abstractNum w:abstractNumId="19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82260"/>
    <w:multiLevelType w:val="multilevel"/>
    <w:tmpl w:val="A76C6892"/>
    <w:numStyleLink w:val="Bulletedlist"/>
  </w:abstractNum>
  <w:abstractNum w:abstractNumId="21" w15:restartNumberingAfterBreak="0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2" w15:restartNumberingAfterBreak="0">
    <w:nsid w:val="5457596C"/>
    <w:multiLevelType w:val="multilevel"/>
    <w:tmpl w:val="A76C6892"/>
    <w:numStyleLink w:val="Bulletedlist"/>
  </w:abstractNum>
  <w:abstractNum w:abstractNumId="23" w15:restartNumberingAfterBreak="0">
    <w:nsid w:val="558C25BE"/>
    <w:multiLevelType w:val="multilevel"/>
    <w:tmpl w:val="A76C6892"/>
    <w:numStyleLink w:val="Bulletedlist"/>
  </w:abstractNum>
  <w:abstractNum w:abstractNumId="24" w15:restartNumberingAfterBreak="0">
    <w:nsid w:val="5F5D4DC9"/>
    <w:multiLevelType w:val="hybridMultilevel"/>
    <w:tmpl w:val="B78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B01A6"/>
    <w:multiLevelType w:val="multilevel"/>
    <w:tmpl w:val="A76C6892"/>
    <w:numStyleLink w:val="Bulletedlist"/>
  </w:abstractNum>
  <w:abstractNum w:abstractNumId="26" w15:restartNumberingAfterBreak="0">
    <w:nsid w:val="6F19666E"/>
    <w:multiLevelType w:val="multilevel"/>
    <w:tmpl w:val="A76C6892"/>
    <w:numStyleLink w:val="Bulletedlist"/>
  </w:abstractNum>
  <w:abstractNum w:abstractNumId="27" w15:restartNumberingAfterBreak="0">
    <w:nsid w:val="6F346F34"/>
    <w:multiLevelType w:val="multilevel"/>
    <w:tmpl w:val="A76C6892"/>
    <w:numStyleLink w:val="Bulletedlist"/>
  </w:abstractNum>
  <w:abstractNum w:abstractNumId="28" w15:restartNumberingAfterBreak="0">
    <w:nsid w:val="6F491805"/>
    <w:multiLevelType w:val="multilevel"/>
    <w:tmpl w:val="A76C6892"/>
    <w:numStyleLink w:val="Bulletedlist"/>
  </w:abstractNum>
  <w:abstractNum w:abstractNumId="29" w15:restartNumberingAfterBreak="0">
    <w:nsid w:val="776B0F17"/>
    <w:multiLevelType w:val="multilevel"/>
    <w:tmpl w:val="A76C6892"/>
    <w:numStyleLink w:val="Bulletedlist"/>
  </w:abstractNum>
  <w:abstractNum w:abstractNumId="30" w15:restartNumberingAfterBreak="0">
    <w:nsid w:val="7D113EF9"/>
    <w:multiLevelType w:val="multilevel"/>
    <w:tmpl w:val="A76C6892"/>
    <w:numStyleLink w:val="Bulletedlist"/>
  </w:abstractNum>
  <w:num w:numId="1">
    <w:abstractNumId w:val="21"/>
  </w:num>
  <w:num w:numId="2">
    <w:abstractNumId w:val="19"/>
  </w:num>
  <w:num w:numId="3">
    <w:abstractNumId w:val="0"/>
  </w:num>
  <w:num w:numId="4">
    <w:abstractNumId w:val="9"/>
  </w:num>
  <w:num w:numId="5">
    <w:abstractNumId w:val="27"/>
  </w:num>
  <w:num w:numId="6">
    <w:abstractNumId w:val="8"/>
  </w:num>
  <w:num w:numId="7">
    <w:abstractNumId w:val="22"/>
  </w:num>
  <w:num w:numId="8">
    <w:abstractNumId w:val="23"/>
  </w:num>
  <w:num w:numId="9">
    <w:abstractNumId w:val="30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17"/>
  </w:num>
  <w:num w:numId="15">
    <w:abstractNumId w:val="28"/>
  </w:num>
  <w:num w:numId="16">
    <w:abstractNumId w:val="16"/>
  </w:num>
  <w:num w:numId="17">
    <w:abstractNumId w:val="2"/>
  </w:num>
  <w:num w:numId="18">
    <w:abstractNumId w:val="18"/>
  </w:num>
  <w:num w:numId="19">
    <w:abstractNumId w:val="11"/>
  </w:num>
  <w:num w:numId="20">
    <w:abstractNumId w:val="13"/>
  </w:num>
  <w:num w:numId="21">
    <w:abstractNumId w:val="3"/>
  </w:num>
  <w:num w:numId="22">
    <w:abstractNumId w:val="7"/>
  </w:num>
  <w:num w:numId="23">
    <w:abstractNumId w:val="15"/>
  </w:num>
  <w:num w:numId="24">
    <w:abstractNumId w:val="29"/>
  </w:num>
  <w:num w:numId="25">
    <w:abstractNumId w:val="6"/>
  </w:num>
  <w:num w:numId="26">
    <w:abstractNumId w:val="25"/>
  </w:num>
  <w:num w:numId="27">
    <w:abstractNumId w:val="26"/>
  </w:num>
  <w:num w:numId="28">
    <w:abstractNumId w:val="5"/>
  </w:num>
  <w:num w:numId="29">
    <w:abstractNumId w:val="24"/>
  </w:num>
  <w:num w:numId="30">
    <w:abstractNumId w:val="1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A2"/>
    <w:rsid w:val="000009BA"/>
    <w:rsid w:val="0001185A"/>
    <w:rsid w:val="00015D0F"/>
    <w:rsid w:val="0002450C"/>
    <w:rsid w:val="00036117"/>
    <w:rsid w:val="0004584D"/>
    <w:rsid w:val="00062C11"/>
    <w:rsid w:val="00071737"/>
    <w:rsid w:val="00071AB8"/>
    <w:rsid w:val="00080F99"/>
    <w:rsid w:val="000A3229"/>
    <w:rsid w:val="00100FB1"/>
    <w:rsid w:val="001209EA"/>
    <w:rsid w:val="00121914"/>
    <w:rsid w:val="00125FDB"/>
    <w:rsid w:val="00144C40"/>
    <w:rsid w:val="00151E2E"/>
    <w:rsid w:val="00171B52"/>
    <w:rsid w:val="00183DC8"/>
    <w:rsid w:val="00184B53"/>
    <w:rsid w:val="00184F27"/>
    <w:rsid w:val="0019026C"/>
    <w:rsid w:val="001A2556"/>
    <w:rsid w:val="001B3F3A"/>
    <w:rsid w:val="001D1100"/>
    <w:rsid w:val="001D298A"/>
    <w:rsid w:val="001D6668"/>
    <w:rsid w:val="001E36B5"/>
    <w:rsid w:val="001F1FE4"/>
    <w:rsid w:val="00202BB5"/>
    <w:rsid w:val="002243DA"/>
    <w:rsid w:val="00225E32"/>
    <w:rsid w:val="002629EC"/>
    <w:rsid w:val="002636BE"/>
    <w:rsid w:val="002742FB"/>
    <w:rsid w:val="00286B09"/>
    <w:rsid w:val="00287C25"/>
    <w:rsid w:val="002962F3"/>
    <w:rsid w:val="002A1E4D"/>
    <w:rsid w:val="002A624A"/>
    <w:rsid w:val="002A78A0"/>
    <w:rsid w:val="002B5037"/>
    <w:rsid w:val="002B75EB"/>
    <w:rsid w:val="002D6D63"/>
    <w:rsid w:val="002F5852"/>
    <w:rsid w:val="002F635B"/>
    <w:rsid w:val="00305BA5"/>
    <w:rsid w:val="00354FF2"/>
    <w:rsid w:val="00355CAF"/>
    <w:rsid w:val="003729CE"/>
    <w:rsid w:val="003839FC"/>
    <w:rsid w:val="00386200"/>
    <w:rsid w:val="00391517"/>
    <w:rsid w:val="003A67B5"/>
    <w:rsid w:val="003B454B"/>
    <w:rsid w:val="003C030D"/>
    <w:rsid w:val="003C7638"/>
    <w:rsid w:val="003D30DD"/>
    <w:rsid w:val="003E0B3F"/>
    <w:rsid w:val="003E27FE"/>
    <w:rsid w:val="003E3210"/>
    <w:rsid w:val="003F17A0"/>
    <w:rsid w:val="003F5B20"/>
    <w:rsid w:val="003F5D3E"/>
    <w:rsid w:val="004208FD"/>
    <w:rsid w:val="00422384"/>
    <w:rsid w:val="00454155"/>
    <w:rsid w:val="00462287"/>
    <w:rsid w:val="004743BE"/>
    <w:rsid w:val="00480F5D"/>
    <w:rsid w:val="00486D74"/>
    <w:rsid w:val="004A7780"/>
    <w:rsid w:val="004B48D2"/>
    <w:rsid w:val="004D0C8B"/>
    <w:rsid w:val="004D25AE"/>
    <w:rsid w:val="004E654B"/>
    <w:rsid w:val="004F6F87"/>
    <w:rsid w:val="00500075"/>
    <w:rsid w:val="00504D11"/>
    <w:rsid w:val="0050555A"/>
    <w:rsid w:val="005128EE"/>
    <w:rsid w:val="005141A0"/>
    <w:rsid w:val="00534347"/>
    <w:rsid w:val="00536613"/>
    <w:rsid w:val="00543F26"/>
    <w:rsid w:val="00572B3F"/>
    <w:rsid w:val="00586123"/>
    <w:rsid w:val="005B28CD"/>
    <w:rsid w:val="005B37A2"/>
    <w:rsid w:val="005D1A15"/>
    <w:rsid w:val="005D4F4D"/>
    <w:rsid w:val="005E56B9"/>
    <w:rsid w:val="005E6F8B"/>
    <w:rsid w:val="00614C29"/>
    <w:rsid w:val="006445F2"/>
    <w:rsid w:val="006518E1"/>
    <w:rsid w:val="006922E8"/>
    <w:rsid w:val="00693A08"/>
    <w:rsid w:val="006A00E2"/>
    <w:rsid w:val="006A10F3"/>
    <w:rsid w:val="006B3640"/>
    <w:rsid w:val="006B37FD"/>
    <w:rsid w:val="006B4A7E"/>
    <w:rsid w:val="006D05D0"/>
    <w:rsid w:val="006D6C7F"/>
    <w:rsid w:val="006E424B"/>
    <w:rsid w:val="006E6720"/>
    <w:rsid w:val="006F00A4"/>
    <w:rsid w:val="00711886"/>
    <w:rsid w:val="00720376"/>
    <w:rsid w:val="00722A0D"/>
    <w:rsid w:val="00726315"/>
    <w:rsid w:val="00765646"/>
    <w:rsid w:val="007677EA"/>
    <w:rsid w:val="007A54B9"/>
    <w:rsid w:val="007C4AA5"/>
    <w:rsid w:val="007D5C35"/>
    <w:rsid w:val="007E5050"/>
    <w:rsid w:val="007F166E"/>
    <w:rsid w:val="007F186E"/>
    <w:rsid w:val="007F6F9A"/>
    <w:rsid w:val="00801132"/>
    <w:rsid w:val="008204EF"/>
    <w:rsid w:val="008268AB"/>
    <w:rsid w:val="00857A61"/>
    <w:rsid w:val="00881A17"/>
    <w:rsid w:val="008912F5"/>
    <w:rsid w:val="008931FF"/>
    <w:rsid w:val="008A482D"/>
    <w:rsid w:val="008B28D2"/>
    <w:rsid w:val="008B621E"/>
    <w:rsid w:val="008C0475"/>
    <w:rsid w:val="008C7455"/>
    <w:rsid w:val="008E6FC7"/>
    <w:rsid w:val="00902A72"/>
    <w:rsid w:val="009549DF"/>
    <w:rsid w:val="00956CF4"/>
    <w:rsid w:val="00975851"/>
    <w:rsid w:val="009A5874"/>
    <w:rsid w:val="009D64F0"/>
    <w:rsid w:val="009D7D9F"/>
    <w:rsid w:val="00A2589B"/>
    <w:rsid w:val="00A332E5"/>
    <w:rsid w:val="00A4498E"/>
    <w:rsid w:val="00A5754B"/>
    <w:rsid w:val="00A65E10"/>
    <w:rsid w:val="00A668FB"/>
    <w:rsid w:val="00A76701"/>
    <w:rsid w:val="00A85074"/>
    <w:rsid w:val="00A90687"/>
    <w:rsid w:val="00A90860"/>
    <w:rsid w:val="00A92D25"/>
    <w:rsid w:val="00AB5B26"/>
    <w:rsid w:val="00AE4F68"/>
    <w:rsid w:val="00AE66BA"/>
    <w:rsid w:val="00AF1A93"/>
    <w:rsid w:val="00B16F5F"/>
    <w:rsid w:val="00B22055"/>
    <w:rsid w:val="00B3555C"/>
    <w:rsid w:val="00B51CD2"/>
    <w:rsid w:val="00B53B12"/>
    <w:rsid w:val="00B60A37"/>
    <w:rsid w:val="00B84022"/>
    <w:rsid w:val="00B8543E"/>
    <w:rsid w:val="00B8550D"/>
    <w:rsid w:val="00B87F17"/>
    <w:rsid w:val="00BA0C70"/>
    <w:rsid w:val="00BA3E0E"/>
    <w:rsid w:val="00BC41E8"/>
    <w:rsid w:val="00BD0970"/>
    <w:rsid w:val="00BD3127"/>
    <w:rsid w:val="00BD4EFC"/>
    <w:rsid w:val="00BF69F9"/>
    <w:rsid w:val="00C00164"/>
    <w:rsid w:val="00C02D57"/>
    <w:rsid w:val="00C22B4E"/>
    <w:rsid w:val="00C47283"/>
    <w:rsid w:val="00C56B14"/>
    <w:rsid w:val="00C71F47"/>
    <w:rsid w:val="00C7373D"/>
    <w:rsid w:val="00C77A92"/>
    <w:rsid w:val="00C94284"/>
    <w:rsid w:val="00CB5DA4"/>
    <w:rsid w:val="00CB75A4"/>
    <w:rsid w:val="00CD0C1C"/>
    <w:rsid w:val="00CD0C38"/>
    <w:rsid w:val="00CD6009"/>
    <w:rsid w:val="00CE316E"/>
    <w:rsid w:val="00D018A5"/>
    <w:rsid w:val="00D0311C"/>
    <w:rsid w:val="00D04233"/>
    <w:rsid w:val="00D3736A"/>
    <w:rsid w:val="00D568E2"/>
    <w:rsid w:val="00D60F24"/>
    <w:rsid w:val="00D75AAE"/>
    <w:rsid w:val="00D7645B"/>
    <w:rsid w:val="00D77245"/>
    <w:rsid w:val="00D90075"/>
    <w:rsid w:val="00DA0CAD"/>
    <w:rsid w:val="00DB4472"/>
    <w:rsid w:val="00DC2667"/>
    <w:rsid w:val="00DD30C5"/>
    <w:rsid w:val="00DE6527"/>
    <w:rsid w:val="00E01E42"/>
    <w:rsid w:val="00E04A5A"/>
    <w:rsid w:val="00E117FF"/>
    <w:rsid w:val="00E2460F"/>
    <w:rsid w:val="00E251F6"/>
    <w:rsid w:val="00E47A4D"/>
    <w:rsid w:val="00E8003E"/>
    <w:rsid w:val="00E90ECE"/>
    <w:rsid w:val="00E952C4"/>
    <w:rsid w:val="00EB3E11"/>
    <w:rsid w:val="00EC3BBE"/>
    <w:rsid w:val="00EC75B2"/>
    <w:rsid w:val="00ED1F6B"/>
    <w:rsid w:val="00EF597E"/>
    <w:rsid w:val="00F13427"/>
    <w:rsid w:val="00F333A7"/>
    <w:rsid w:val="00F46B67"/>
    <w:rsid w:val="00F56BC1"/>
    <w:rsid w:val="00F573D8"/>
    <w:rsid w:val="00F80CB9"/>
    <w:rsid w:val="00F908A2"/>
    <w:rsid w:val="00FA122D"/>
    <w:rsid w:val="00FA70B6"/>
    <w:rsid w:val="00FC56FB"/>
    <w:rsid w:val="00FE19E0"/>
    <w:rsid w:val="00FE3A55"/>
    <w:rsid w:val="00FE5476"/>
    <w:rsid w:val="00FF23B3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8CF21A"/>
  <w15:docId w15:val="{45E0E49E-C80E-4148-9118-F2681945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722A0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722A0D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ing">
    <w:name w:val="1st line w/spacing"/>
    <w:basedOn w:val="Normal"/>
    <w:link w:val="1stlinewspacingCharChar"/>
    <w:rsid w:val="00A65E10"/>
    <w:pPr>
      <w:spacing w:before="120"/>
    </w:pPr>
    <w:rPr>
      <w:bCs/>
    </w:rPr>
  </w:style>
  <w:style w:type="character" w:customStyle="1" w:styleId="Jobtitle">
    <w:name w:val="Job title"/>
    <w:basedOn w:val="DefaultParagraphFont"/>
    <w:rsid w:val="00E8003E"/>
    <w:rPr>
      <w:b/>
      <w:bCs/>
    </w:rPr>
  </w:style>
  <w:style w:type="character" w:styleId="Hyperlink">
    <w:name w:val="Hyperlink"/>
    <w:basedOn w:val="DefaultParagraphFont"/>
    <w:rsid w:val="001D1100"/>
    <w:rPr>
      <w:color w:val="0000FF" w:themeColor="hyperlink"/>
      <w:u w:val="single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722A0D"/>
    <w:pPr>
      <w:spacing w:before="32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character" w:customStyle="1" w:styleId="1stlinewspacingCharChar">
    <w:name w:val="1st line w/spacing Char Char"/>
    <w:basedOn w:val="DefaultParagraphFont"/>
    <w:link w:val="1stlinewspacing"/>
    <w:rsid w:val="00722A0D"/>
    <w:rPr>
      <w:rFonts w:ascii="Garamond" w:hAnsi="Garamond"/>
      <w:bCs/>
      <w:szCs w:val="24"/>
      <w:lang w:val="en-US" w:eastAsia="en-US" w:bidi="ar-SA"/>
    </w:r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722A0D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722A0D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rsid w:val="00722A0D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22A0D"/>
    <w:rPr>
      <w:rFonts w:ascii="Garamond" w:hAnsi="Garamond"/>
      <w:b/>
      <w:bCs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51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DA0CA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A0CAD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DA0CA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0CAD"/>
    <w:rPr>
      <w:rFonts w:ascii="Garamond" w:hAnsi="Garamon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herwyn.e.t.stoute@hot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rwyn%20Stoute\AppData\Roaming\Microsoft\Templates\Medical%20assistant-technician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1B199-3933-40B1-9C10-527DEBCC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assistant-technician resume</Template>
  <TotalTime>2083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Sherwyn Stoute</dc:creator>
  <cp:lastModifiedBy>Microsoft</cp:lastModifiedBy>
  <cp:revision>7</cp:revision>
  <cp:lastPrinted>2013-10-17T05:38:00Z</cp:lastPrinted>
  <dcterms:created xsi:type="dcterms:W3CDTF">2016-08-09T13:47:00Z</dcterms:created>
  <dcterms:modified xsi:type="dcterms:W3CDTF">2016-08-18T04:42:00Z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TC063694491033</vt:lpwstr>
  </property>
</Properties>
</file>