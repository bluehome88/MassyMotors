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sz w:val="22"/>
          <w:szCs w:val="20"/>
        </w:rPr>
      </w:sdtEndPr>
      <w:sdtContent>
        <w:sdt>
          <w:sdtPr>
            <w:rPr>
              <w:i/>
              <w:color w:val="943634" w:themeColor="accent2" w:themeShade="BF"/>
              <w:sz w:val="56"/>
              <w:szCs w:val="56"/>
            </w:rPr>
            <w:alias w:val="Post Title"/>
            <w:id w:val="89512082"/>
            <w:dataBinding w:xpath="/ns0:BlogPostInfo/ns0:PostTitle" w:storeItemID="{5F329CAD-B019-4FA6-9FEF-74898909AD20}"/>
            <w:text/>
          </w:sdtPr>
          <w:sdtEndPr/>
          <w:sdtContent>
            <w:p w14:paraId="5C84CAB8" w14:textId="77777777" w:rsidR="00135A93" w:rsidRPr="00E63D2A" w:rsidRDefault="00135A93" w:rsidP="00D7488A">
              <w:pPr>
                <w:pStyle w:val="Publishwithline"/>
                <w:rPr>
                  <w:i/>
                  <w:color w:val="943634" w:themeColor="accent2" w:themeShade="BF"/>
                  <w:sz w:val="56"/>
                  <w:szCs w:val="56"/>
                </w:rPr>
              </w:pPr>
              <w:r w:rsidRPr="00E63D2A">
                <w:rPr>
                  <w:i/>
                  <w:color w:val="943634" w:themeColor="accent2" w:themeShade="BF"/>
                  <w:sz w:val="56"/>
                  <w:szCs w:val="56"/>
                </w:rPr>
                <w:t>Resume</w:t>
              </w:r>
            </w:p>
          </w:sdtContent>
        </w:sdt>
        <w:p w14:paraId="43EAE40D" w14:textId="77777777" w:rsidR="00135A93" w:rsidRDefault="00135A93" w:rsidP="00D7488A">
          <w:pPr>
            <w:pStyle w:val="underline"/>
          </w:pPr>
        </w:p>
        <w:p w14:paraId="0405D5A9" w14:textId="77777777" w:rsidR="00135A93" w:rsidRDefault="00135A93" w:rsidP="00D7488A">
          <w:pPr>
            <w:pStyle w:val="PadderBetweenControlandBody"/>
          </w:pPr>
        </w:p>
        <w:p w14:paraId="4637A961" w14:textId="77777777" w:rsidR="00135A93" w:rsidRDefault="00C8077F" w:rsidP="00135A93"/>
      </w:sdtContent>
    </w:sdt>
    <w:p w14:paraId="7B78605B" w14:textId="77777777" w:rsidR="00135A93" w:rsidRPr="000C103F" w:rsidRDefault="00135A93" w:rsidP="00135A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7BEEFF90">
        <w:rPr>
          <w:rFonts w:ascii="Times New Roman" w:eastAsia="Times New Roman" w:hAnsi="Times New Roman" w:cs="Times New Roman"/>
          <w:sz w:val="24"/>
          <w:szCs w:val="24"/>
        </w:rPr>
        <w:t>Jerisse</w:t>
      </w:r>
      <w:proofErr w:type="spellEnd"/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Baird</w:t>
      </w:r>
    </w:p>
    <w:p w14:paraId="32080C8A" w14:textId="77777777" w:rsidR="00135A93" w:rsidRPr="000C103F" w:rsidRDefault="00135A93" w:rsidP="00135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#13 </w:t>
      </w:r>
      <w:proofErr w:type="spellStart"/>
      <w:r w:rsidRPr="7BEEFF90">
        <w:rPr>
          <w:rFonts w:ascii="Times New Roman" w:eastAsia="Times New Roman" w:hAnsi="Times New Roman" w:cs="Times New Roman"/>
          <w:sz w:val="24"/>
          <w:szCs w:val="24"/>
        </w:rPr>
        <w:t>Apparicio</w:t>
      </w:r>
      <w:proofErr w:type="spellEnd"/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Circular,</w:t>
      </w:r>
    </w:p>
    <w:p w14:paraId="33D13E83" w14:textId="77777777" w:rsidR="00135A93" w:rsidRDefault="00135A93" w:rsidP="00135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Bourg </w:t>
      </w:r>
      <w:proofErr w:type="spellStart"/>
      <w:r w:rsidRPr="7BEEFF90">
        <w:rPr>
          <w:rFonts w:ascii="Times New Roman" w:eastAsia="Times New Roman" w:hAnsi="Times New Roman" w:cs="Times New Roman"/>
          <w:sz w:val="24"/>
          <w:szCs w:val="24"/>
        </w:rPr>
        <w:t>Mulatresse</w:t>
      </w:r>
      <w:proofErr w:type="spellEnd"/>
      <w:r w:rsidRPr="7BEEFF9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CFDB22F" w14:textId="77777777" w:rsidR="00135A93" w:rsidRPr="000C103F" w:rsidRDefault="00135A93" w:rsidP="001107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7BEEFF90">
        <w:rPr>
          <w:rFonts w:ascii="Times New Roman" w:eastAsia="Times New Roman" w:hAnsi="Times New Roman" w:cs="Times New Roman"/>
          <w:sz w:val="24"/>
          <w:szCs w:val="24"/>
        </w:rPr>
        <w:t>Lower Santa Cruz</w:t>
      </w:r>
    </w:p>
    <w:p w14:paraId="05F75BE9" w14:textId="77777777" w:rsidR="00135A93" w:rsidRPr="000C103F" w:rsidRDefault="00135A93" w:rsidP="001107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Telephone: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74D13" w:rsidRPr="7BEEFF90">
        <w:rPr>
          <w:rFonts w:ascii="Times New Roman" w:eastAsia="Times New Roman" w:hAnsi="Times New Roman" w:cs="Times New Roman"/>
          <w:sz w:val="24"/>
          <w:szCs w:val="24"/>
        </w:rPr>
        <w:t>374-1825/</w:t>
      </w:r>
      <w:r w:rsidRPr="7BEEFF90">
        <w:rPr>
          <w:rFonts w:ascii="Times New Roman" w:eastAsia="Times New Roman" w:hAnsi="Times New Roman" w:cs="Times New Roman"/>
          <w:sz w:val="24"/>
          <w:szCs w:val="24"/>
        </w:rPr>
        <w:t>765-2752/675-2750</w:t>
      </w:r>
    </w:p>
    <w:p w14:paraId="1175FF18" w14:textId="77777777" w:rsidR="00135A93" w:rsidRDefault="00135A93" w:rsidP="00D7488A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Email: </w:t>
      </w:r>
      <w:r w:rsidR="001107E0">
        <w:rPr>
          <w:rFonts w:ascii="Times New Roman" w:hAnsi="Times New Roman" w:cs="Times New Roman"/>
          <w:b/>
          <w:sz w:val="24"/>
          <w:szCs w:val="24"/>
        </w:rPr>
        <w:tab/>
      </w:r>
      <w:hyperlink r:id="rId5" w:history="1">
        <w:r w:rsidRPr="7BEEFF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jerissebaird@yahoo.com</w:t>
        </w:r>
      </w:hyperlink>
    </w:p>
    <w:p w14:paraId="28866E22" w14:textId="77777777" w:rsidR="001107E0" w:rsidRDefault="001107E0" w:rsidP="001107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B4B2E" w14:textId="26F2BF20" w:rsidR="00135A93" w:rsidRPr="000C103F" w:rsidRDefault="7BEEFF90" w:rsidP="00135A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Career Objective: </w:t>
      </w:r>
      <w:r w:rsidRPr="7BEEFF90">
        <w:rPr>
          <w:rFonts w:ascii="Times New Roman" w:eastAsia="Times New Roman" w:hAnsi="Times New Roman" w:cs="Times New Roman"/>
          <w:sz w:val="24"/>
          <w:szCs w:val="24"/>
        </w:rPr>
        <w:t>I am interested in the Clerical Field</w:t>
      </w:r>
      <w:r w:rsidR="00C8077F">
        <w:rPr>
          <w:rFonts w:ascii="Times New Roman" w:eastAsia="Times New Roman" w:hAnsi="Times New Roman" w:cs="Times New Roman"/>
          <w:sz w:val="24"/>
          <w:szCs w:val="24"/>
        </w:rPr>
        <w:t xml:space="preserve"> and Sales</w:t>
      </w: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and this job will help me to acquire additional skills and allow me to develop hands-on experience in the world of work, also allowing me to put forth my skills learnt in the Data Operations Course. I enjoy interacting with others, motivating them and teamwork because different ideas are shared and it encourages unity in the workplace.</w:t>
      </w:r>
    </w:p>
    <w:p w14:paraId="5EA1CE3B" w14:textId="77777777" w:rsidR="00135A93" w:rsidRDefault="00135A93" w:rsidP="00135A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E1277F" w14:textId="77777777" w:rsidR="00135A93" w:rsidRDefault="00135A93" w:rsidP="00135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Education: </w:t>
      </w:r>
      <w:r w:rsidR="004C2B65" w:rsidRPr="7BEEFF90">
        <w:rPr>
          <w:rFonts w:ascii="Times New Roman" w:eastAsia="Times New Roman" w:hAnsi="Times New Roman" w:cs="Times New Roman"/>
          <w:sz w:val="24"/>
          <w:szCs w:val="24"/>
        </w:rPr>
        <w:t xml:space="preserve">St. Joseph Secondary School </w:t>
      </w:r>
      <w:r w:rsidR="00A96B1C" w:rsidRPr="7BEEFF90">
        <w:rPr>
          <w:rFonts w:ascii="Times New Roman" w:eastAsia="Times New Roman" w:hAnsi="Times New Roman" w:cs="Times New Roman"/>
          <w:sz w:val="24"/>
          <w:szCs w:val="24"/>
        </w:rPr>
        <w:t>(YTEPP)</w:t>
      </w:r>
      <w:r w:rsidR="00A96B1C">
        <w:rPr>
          <w:rFonts w:ascii="Times New Roman" w:hAnsi="Times New Roman" w:cs="Times New Roman"/>
          <w:sz w:val="24"/>
          <w:szCs w:val="24"/>
        </w:rPr>
        <w:tab/>
      </w:r>
      <w:r w:rsidR="00A96B1C">
        <w:rPr>
          <w:rFonts w:ascii="Times New Roman" w:hAnsi="Times New Roman" w:cs="Times New Roman"/>
          <w:sz w:val="24"/>
          <w:szCs w:val="24"/>
        </w:rPr>
        <w:tab/>
      </w:r>
      <w:r w:rsidRPr="7BEEFF90">
        <w:rPr>
          <w:rFonts w:ascii="Times New Roman" w:eastAsia="Times New Roman" w:hAnsi="Times New Roman" w:cs="Times New Roman"/>
          <w:sz w:val="24"/>
          <w:szCs w:val="24"/>
        </w:rPr>
        <w:t>- October 2</w:t>
      </w:r>
      <w:r w:rsidR="0013379A" w:rsidRPr="7BEEFF90">
        <w:rPr>
          <w:rFonts w:ascii="Times New Roman" w:eastAsia="Times New Roman" w:hAnsi="Times New Roman" w:cs="Times New Roman"/>
          <w:sz w:val="24"/>
          <w:szCs w:val="24"/>
        </w:rPr>
        <w:t>014 – June</w:t>
      </w:r>
      <w:r w:rsidR="004C2B65" w:rsidRPr="7BEEFF90">
        <w:rPr>
          <w:rFonts w:ascii="Times New Roman" w:eastAsia="Times New Roman" w:hAnsi="Times New Roman" w:cs="Times New Roman"/>
          <w:sz w:val="24"/>
          <w:szCs w:val="24"/>
        </w:rPr>
        <w:t xml:space="preserve"> 2015</w:t>
      </w:r>
    </w:p>
    <w:p w14:paraId="18F9D9A5" w14:textId="77777777" w:rsidR="00DA371E" w:rsidRDefault="7BEEFF90" w:rsidP="00405A71">
      <w:pPr>
        <w:spacing w:after="0"/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                  (Completed my Data Operations Course, but</w:t>
      </w:r>
    </w:p>
    <w:p w14:paraId="59A35E6B" w14:textId="77777777" w:rsidR="00135A93" w:rsidRDefault="7BEEFF90" w:rsidP="00DA3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7BEEFF90">
        <w:rPr>
          <w:rFonts w:ascii="Times New Roman" w:eastAsia="Times New Roman" w:hAnsi="Times New Roman" w:cs="Times New Roman"/>
          <w:sz w:val="24"/>
          <w:szCs w:val="24"/>
        </w:rPr>
        <w:t>haven’t</w:t>
      </w:r>
      <w:proofErr w:type="gramEnd"/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yet received the Certificate)</w:t>
      </w:r>
    </w:p>
    <w:p w14:paraId="2A191BB1" w14:textId="77777777" w:rsidR="00405A71" w:rsidRDefault="00135A93" w:rsidP="00D74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1FA075AF" w14:textId="77777777" w:rsidR="00135A93" w:rsidRDefault="00DA371E" w:rsidP="00DA371E">
      <w:pPr>
        <w:ind w:left="720"/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135A93" w:rsidRPr="7BEEFF90">
        <w:rPr>
          <w:rFonts w:ascii="Times New Roman" w:eastAsia="Times New Roman" w:hAnsi="Times New Roman" w:cs="Times New Roman"/>
          <w:sz w:val="24"/>
          <w:szCs w:val="24"/>
        </w:rPr>
        <w:t>Do</w:t>
      </w:r>
      <w:r w:rsidR="004C2B65" w:rsidRPr="7BEEFF90">
        <w:rPr>
          <w:rFonts w:ascii="Times New Roman" w:eastAsia="Times New Roman" w:hAnsi="Times New Roman" w:cs="Times New Roman"/>
          <w:sz w:val="24"/>
          <w:szCs w:val="24"/>
        </w:rPr>
        <w:t>wner’s Educational Institute</w:t>
      </w:r>
      <w:r w:rsidR="004C2B65">
        <w:rPr>
          <w:rFonts w:ascii="Times New Roman" w:hAnsi="Times New Roman" w:cs="Times New Roman"/>
          <w:sz w:val="24"/>
          <w:szCs w:val="24"/>
        </w:rPr>
        <w:tab/>
      </w:r>
      <w:r w:rsidR="004C2B65">
        <w:rPr>
          <w:rFonts w:ascii="Times New Roman" w:hAnsi="Times New Roman" w:cs="Times New Roman"/>
          <w:sz w:val="24"/>
          <w:szCs w:val="24"/>
        </w:rPr>
        <w:tab/>
      </w:r>
      <w:r w:rsidR="004C2B65">
        <w:rPr>
          <w:rFonts w:ascii="Times New Roman" w:hAnsi="Times New Roman" w:cs="Times New Roman"/>
          <w:sz w:val="24"/>
          <w:szCs w:val="24"/>
        </w:rPr>
        <w:tab/>
      </w:r>
      <w:r w:rsidR="00135A93" w:rsidRPr="7BEEFF90">
        <w:rPr>
          <w:rFonts w:ascii="Times New Roman" w:eastAsia="Times New Roman" w:hAnsi="Times New Roman" w:cs="Times New Roman"/>
          <w:sz w:val="24"/>
          <w:szCs w:val="24"/>
        </w:rPr>
        <w:t>- 2012-2013</w:t>
      </w:r>
    </w:p>
    <w:p w14:paraId="680EF459" w14:textId="77777777" w:rsidR="00135A93" w:rsidRDefault="00135A93" w:rsidP="00D7488A">
      <w:pPr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                  South East </w:t>
      </w:r>
      <w:r w:rsidR="004C2B65" w:rsidRPr="7BEEFF90">
        <w:rPr>
          <w:rFonts w:ascii="Times New Roman" w:eastAsia="Times New Roman" w:hAnsi="Times New Roman" w:cs="Times New Roman"/>
          <w:sz w:val="24"/>
          <w:szCs w:val="24"/>
        </w:rPr>
        <w:t>Port-of-Spain Secondary School</w:t>
      </w:r>
      <w:r w:rsidR="004C2B65">
        <w:rPr>
          <w:rFonts w:ascii="Times New Roman" w:hAnsi="Times New Roman" w:cs="Times New Roman"/>
          <w:sz w:val="24"/>
          <w:szCs w:val="24"/>
        </w:rPr>
        <w:tab/>
      </w:r>
      <w:r w:rsidRPr="7BEEFF90">
        <w:rPr>
          <w:rFonts w:ascii="Times New Roman" w:eastAsia="Times New Roman" w:hAnsi="Times New Roman" w:cs="Times New Roman"/>
          <w:sz w:val="24"/>
          <w:szCs w:val="24"/>
        </w:rPr>
        <w:t>- 2007-2012</w:t>
      </w:r>
    </w:p>
    <w:p w14:paraId="5CF9DC91" w14:textId="77777777" w:rsidR="00135A93" w:rsidRDefault="00135A93" w:rsidP="00135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7BEEFF90">
        <w:rPr>
          <w:rFonts w:ascii="Times New Roman" w:eastAsia="Times New Roman" w:hAnsi="Times New Roman" w:cs="Times New Roman"/>
          <w:sz w:val="24"/>
          <w:szCs w:val="24"/>
        </w:rPr>
        <w:t>Mucurapo</w:t>
      </w:r>
      <w:proofErr w:type="spellEnd"/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Girl</w:t>
      </w:r>
      <w:r w:rsidR="004C2B65" w:rsidRPr="7BEEFF90">
        <w:rPr>
          <w:rFonts w:ascii="Times New Roman" w:eastAsia="Times New Roman" w:hAnsi="Times New Roman" w:cs="Times New Roman"/>
          <w:sz w:val="24"/>
          <w:szCs w:val="24"/>
        </w:rPr>
        <w:t>s’ R.C. Primary School</w:t>
      </w:r>
      <w:r w:rsidR="004C2B65">
        <w:rPr>
          <w:rFonts w:ascii="Times New Roman" w:hAnsi="Times New Roman" w:cs="Times New Roman"/>
          <w:sz w:val="24"/>
          <w:szCs w:val="24"/>
        </w:rPr>
        <w:tab/>
      </w:r>
      <w:r w:rsidR="004C2B65">
        <w:rPr>
          <w:rFonts w:ascii="Times New Roman" w:hAnsi="Times New Roman" w:cs="Times New Roman"/>
          <w:sz w:val="24"/>
          <w:szCs w:val="24"/>
        </w:rPr>
        <w:tab/>
      </w:r>
      <w:r w:rsidRPr="7BEEFF90">
        <w:rPr>
          <w:rFonts w:ascii="Times New Roman" w:eastAsia="Times New Roman" w:hAnsi="Times New Roman" w:cs="Times New Roman"/>
          <w:sz w:val="24"/>
          <w:szCs w:val="24"/>
        </w:rPr>
        <w:t>- 2000-2007</w:t>
      </w:r>
    </w:p>
    <w:p w14:paraId="3A1DE289" w14:textId="77777777" w:rsidR="00135A93" w:rsidRDefault="00135A93" w:rsidP="00D7488A">
      <w:pPr>
        <w:rPr>
          <w:rFonts w:ascii="Times New Roman" w:hAnsi="Times New Roman" w:cs="Times New Roman"/>
          <w:b/>
          <w:sz w:val="24"/>
          <w:szCs w:val="24"/>
        </w:rPr>
      </w:pPr>
    </w:p>
    <w:p w14:paraId="038C2934" w14:textId="77777777" w:rsidR="00135A93" w:rsidRPr="000C103F" w:rsidRDefault="00135A93" w:rsidP="00D7488A">
      <w:pPr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Qualifications: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7BEEFF90">
        <w:rPr>
          <w:rFonts w:ascii="Times New Roman" w:eastAsia="Times New Roman" w:hAnsi="Times New Roman" w:cs="Times New Roman"/>
          <w:sz w:val="24"/>
          <w:szCs w:val="24"/>
        </w:rPr>
        <w:t>Principles of 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7BEEFF90">
        <w:rPr>
          <w:rFonts w:ascii="Times New Roman" w:eastAsia="Times New Roman" w:hAnsi="Times New Roman" w:cs="Times New Roman"/>
          <w:sz w:val="24"/>
          <w:szCs w:val="24"/>
        </w:rPr>
        <w:t>- Grade II</w:t>
      </w:r>
    </w:p>
    <w:p w14:paraId="31C557F0" w14:textId="77777777" w:rsidR="00135A93" w:rsidRPr="000C103F" w:rsidRDefault="00135A93" w:rsidP="00D7488A">
      <w:pPr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7BEEFF90">
        <w:rPr>
          <w:rFonts w:ascii="Times New Roman" w:eastAsia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7BEEFF90">
        <w:rPr>
          <w:rFonts w:ascii="Times New Roman" w:eastAsia="Times New Roman" w:hAnsi="Times New Roman" w:cs="Times New Roman"/>
          <w:sz w:val="24"/>
          <w:szCs w:val="24"/>
        </w:rPr>
        <w:t>- Grade III</w:t>
      </w:r>
    </w:p>
    <w:p w14:paraId="0FEDE206" w14:textId="77777777" w:rsidR="00135A93" w:rsidRPr="000C103F" w:rsidRDefault="00135A93" w:rsidP="00D7488A">
      <w:pPr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7BEEFF90">
        <w:rPr>
          <w:rFonts w:ascii="Times New Roman" w:eastAsia="Times New Roman" w:hAnsi="Times New Roman" w:cs="Times New Roman"/>
          <w:sz w:val="24"/>
          <w:szCs w:val="24"/>
        </w:rPr>
        <w:t>Social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7BEEFF90">
        <w:rPr>
          <w:rFonts w:ascii="Times New Roman" w:eastAsia="Times New Roman" w:hAnsi="Times New Roman" w:cs="Times New Roman"/>
          <w:sz w:val="24"/>
          <w:szCs w:val="24"/>
        </w:rPr>
        <w:t>- Grade III</w:t>
      </w:r>
    </w:p>
    <w:p w14:paraId="1A52E6AB" w14:textId="77777777" w:rsidR="00135A93" w:rsidRDefault="00135A93" w:rsidP="00D7488A">
      <w:pPr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7BEEFF90">
        <w:rPr>
          <w:rFonts w:ascii="Times New Roman" w:eastAsia="Times New Roman" w:hAnsi="Times New Roman" w:cs="Times New Roman"/>
          <w:sz w:val="24"/>
          <w:szCs w:val="24"/>
        </w:rPr>
        <w:t>Human and Social Biology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7BEEFF90">
        <w:rPr>
          <w:rFonts w:ascii="Times New Roman" w:eastAsia="Times New Roman" w:hAnsi="Times New Roman" w:cs="Times New Roman"/>
          <w:sz w:val="24"/>
          <w:szCs w:val="24"/>
        </w:rPr>
        <w:t>- Grade III</w:t>
      </w:r>
    </w:p>
    <w:p w14:paraId="2B4608BE" w14:textId="77777777" w:rsidR="00135A93" w:rsidRPr="000C103F" w:rsidRDefault="00135A93" w:rsidP="00135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D71F2" w14:textId="653CA3E1" w:rsidR="00135A93" w:rsidRPr="00374D13" w:rsidRDefault="24B3D452" w:rsidP="00D7488A">
      <w:pPr>
        <w:rPr>
          <w:rFonts w:ascii="Times New Roman" w:hAnsi="Times New Roman" w:cs="Times New Roman"/>
          <w:b/>
          <w:sz w:val="24"/>
          <w:szCs w:val="24"/>
        </w:rPr>
      </w:pPr>
      <w:r w:rsidRPr="24B3D4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 Experience: </w:t>
      </w:r>
      <w:r w:rsidR="00887312">
        <w:rPr>
          <w:rFonts w:ascii="Times New Roman" w:eastAsia="Times New Roman" w:hAnsi="Times New Roman" w:cs="Times New Roman"/>
          <w:sz w:val="24"/>
          <w:szCs w:val="24"/>
        </w:rPr>
        <w:t>I worked as an On-the-Job Trainee at Ministry of Education</w:t>
      </w:r>
      <w:r w:rsidRPr="24B3D4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87312">
        <w:rPr>
          <w:rFonts w:ascii="Times New Roman" w:eastAsia="Times New Roman" w:hAnsi="Times New Roman" w:cs="Times New Roman"/>
          <w:sz w:val="24"/>
          <w:szCs w:val="24"/>
        </w:rPr>
        <w:t>I gained</w:t>
      </w:r>
      <w:r w:rsidRPr="24B3D452">
        <w:rPr>
          <w:rFonts w:ascii="Times New Roman" w:eastAsia="Times New Roman" w:hAnsi="Times New Roman" w:cs="Times New Roman"/>
          <w:sz w:val="24"/>
          <w:szCs w:val="24"/>
        </w:rPr>
        <w:t xml:space="preserve"> working experience</w:t>
      </w:r>
      <w:r w:rsidR="00887312">
        <w:rPr>
          <w:rFonts w:ascii="Times New Roman" w:eastAsia="Times New Roman" w:hAnsi="Times New Roman" w:cs="Times New Roman"/>
          <w:sz w:val="24"/>
          <w:szCs w:val="24"/>
        </w:rPr>
        <w:t xml:space="preserve"> there for two years</w:t>
      </w:r>
      <w:r w:rsidRPr="24B3D452">
        <w:rPr>
          <w:rFonts w:ascii="Times New Roman" w:eastAsia="Times New Roman" w:hAnsi="Times New Roman" w:cs="Times New Roman"/>
          <w:sz w:val="24"/>
          <w:szCs w:val="24"/>
        </w:rPr>
        <w:t xml:space="preserve">, displaying professionalism and quality customer service. In addition, I would like to take this </w:t>
      </w:r>
      <w:r w:rsidR="00887312">
        <w:rPr>
          <w:rFonts w:ascii="Times New Roman" w:eastAsia="Times New Roman" w:hAnsi="Times New Roman" w:cs="Times New Roman"/>
          <w:sz w:val="24"/>
          <w:szCs w:val="24"/>
        </w:rPr>
        <w:t xml:space="preserve">opportunity to grow within your </w:t>
      </w:r>
      <w:r w:rsidRPr="24B3D452">
        <w:rPr>
          <w:rFonts w:ascii="Times New Roman" w:eastAsia="Times New Roman" w:hAnsi="Times New Roman" w:cs="Times New Roman"/>
          <w:sz w:val="24"/>
          <w:szCs w:val="24"/>
        </w:rPr>
        <w:t>organization and to be extraordinary.</w:t>
      </w:r>
    </w:p>
    <w:p w14:paraId="258EFFA3" w14:textId="77777777" w:rsidR="001107E0" w:rsidRPr="000C103F" w:rsidRDefault="001107E0" w:rsidP="001107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320F25" w14:textId="77777777" w:rsidR="00374D13" w:rsidRDefault="00374D13" w:rsidP="001107E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1601588" w14:textId="77777777" w:rsidR="00374D13" w:rsidRDefault="00374D13" w:rsidP="001107E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AED9DE" w14:textId="77777777" w:rsidR="00374D13" w:rsidRDefault="00374D13" w:rsidP="001107E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74B796A" w14:textId="33CDED71" w:rsidR="00135A93" w:rsidRDefault="5E4660B1" w:rsidP="001107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5E4660B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Skills and training:  </w:t>
      </w:r>
      <w:r w:rsidRPr="5E4660B1">
        <w:rPr>
          <w:rFonts w:ascii="Times New Roman" w:eastAsia="Times New Roman" w:hAnsi="Times New Roman" w:cs="Times New Roman"/>
          <w:sz w:val="24"/>
          <w:szCs w:val="24"/>
        </w:rPr>
        <w:t>Fast Thinking</w:t>
      </w:r>
    </w:p>
    <w:p w14:paraId="43D9F0B0" w14:textId="77777777" w:rsidR="00135A93" w:rsidRDefault="00135A93" w:rsidP="001107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          Typing </w:t>
      </w:r>
    </w:p>
    <w:p w14:paraId="01855345" w14:textId="77777777" w:rsidR="00135A93" w:rsidRDefault="7BEEFF90" w:rsidP="001107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Communication Skills</w:t>
      </w:r>
    </w:p>
    <w:p w14:paraId="2F376778" w14:textId="77777777" w:rsidR="00135A93" w:rsidRDefault="00135A93" w:rsidP="00D7488A">
      <w:pPr>
        <w:rPr>
          <w:rFonts w:ascii="Times New Roman" w:hAnsi="Times New Roman" w:cs="Times New Roman"/>
          <w:sz w:val="24"/>
          <w:szCs w:val="24"/>
        </w:rPr>
      </w:pPr>
    </w:p>
    <w:p w14:paraId="766FE307" w14:textId="77777777" w:rsidR="00135A93" w:rsidRDefault="7BEEFF90" w:rsidP="00D7488A">
      <w:pPr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Hobbies/ Interests:  </w:t>
      </w:r>
      <w:r w:rsidRPr="7BEEFF90">
        <w:rPr>
          <w:rFonts w:ascii="Times New Roman" w:eastAsia="Times New Roman" w:hAnsi="Times New Roman" w:cs="Times New Roman"/>
          <w:sz w:val="24"/>
          <w:szCs w:val="24"/>
        </w:rPr>
        <w:t>Modeling</w:t>
      </w:r>
    </w:p>
    <w:p w14:paraId="01CDF3F0" w14:textId="77777777" w:rsidR="00135A93" w:rsidRDefault="7BEEFF90" w:rsidP="00D7488A">
      <w:pPr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Singing</w:t>
      </w:r>
    </w:p>
    <w:p w14:paraId="7B8DE6D6" w14:textId="77777777" w:rsidR="00DD3095" w:rsidRDefault="7BEEFF90">
      <w:pPr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Reading</w:t>
      </w:r>
    </w:p>
    <w:p w14:paraId="09EF7AC3" w14:textId="2B35E9F1" w:rsidR="00C12436" w:rsidRDefault="7BEEFF90">
      <w:pPr>
        <w:rPr>
          <w:rFonts w:ascii="Times New Roman" w:hAnsi="Times New Roman" w:cs="Times New Roman"/>
          <w:sz w:val="24"/>
          <w:szCs w:val="24"/>
        </w:rPr>
      </w:pPr>
      <w:r w:rsidRPr="7BEEFF90">
        <w:rPr>
          <w:rFonts w:ascii="Times New Roman" w:eastAsia="Times New Roman" w:hAnsi="Times New Roman" w:cs="Times New Roman"/>
          <w:sz w:val="24"/>
          <w:szCs w:val="24"/>
        </w:rPr>
        <w:t>Re</w:t>
      </w:r>
      <w:r w:rsidRPr="7BEEF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ferences: </w:t>
      </w: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Desta </w:t>
      </w:r>
      <w:proofErr w:type="spellStart"/>
      <w:r w:rsidRPr="7BEEFF90">
        <w:rPr>
          <w:rFonts w:ascii="Times New Roman" w:eastAsia="Times New Roman" w:hAnsi="Times New Roman" w:cs="Times New Roman"/>
          <w:sz w:val="24"/>
          <w:szCs w:val="24"/>
        </w:rPr>
        <w:t>Rambert</w:t>
      </w:r>
      <w:proofErr w:type="spellEnd"/>
      <w:r w:rsidRPr="7BEEFF90">
        <w:rPr>
          <w:rFonts w:ascii="Times New Roman" w:eastAsia="Times New Roman" w:hAnsi="Times New Roman" w:cs="Times New Roman"/>
          <w:sz w:val="24"/>
          <w:szCs w:val="24"/>
        </w:rPr>
        <w:t>-Neptune (Teacher) – 359-3600/772-7233</w:t>
      </w:r>
    </w:p>
    <w:p w14:paraId="70BD3A07" w14:textId="3B639489" w:rsidR="00374D13" w:rsidRPr="00C12436" w:rsidRDefault="00182377" w:rsidP="00374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        Kendra </w:t>
      </w:r>
      <w:proofErr w:type="spellStart"/>
      <w:r w:rsidRPr="7BEEFF90">
        <w:rPr>
          <w:rFonts w:ascii="Times New Roman" w:eastAsia="Times New Roman" w:hAnsi="Times New Roman" w:cs="Times New Roman"/>
          <w:sz w:val="24"/>
          <w:szCs w:val="24"/>
        </w:rPr>
        <w:t>Rocke</w:t>
      </w:r>
      <w:proofErr w:type="spellEnd"/>
      <w:r w:rsidRPr="7BEEFF90">
        <w:rPr>
          <w:rFonts w:ascii="Times New Roman" w:eastAsia="Times New Roman" w:hAnsi="Times New Roman" w:cs="Times New Roman"/>
          <w:sz w:val="24"/>
          <w:szCs w:val="24"/>
        </w:rPr>
        <w:t xml:space="preserve"> (YTEPP Tutor) –</w:t>
      </w:r>
      <w:r w:rsidR="00374D13" w:rsidRPr="7BEEFF90">
        <w:rPr>
          <w:rFonts w:ascii="Times New Roman" w:eastAsia="Times New Roman" w:hAnsi="Times New Roman" w:cs="Times New Roman"/>
          <w:sz w:val="24"/>
          <w:szCs w:val="24"/>
        </w:rPr>
        <w:t xml:space="preserve"> 723-6970/</w:t>
      </w:r>
      <w:r w:rsidRPr="7BEEFF90">
        <w:rPr>
          <w:rFonts w:ascii="Times New Roman" w:eastAsia="Times New Roman" w:hAnsi="Times New Roman" w:cs="Times New Roman"/>
          <w:sz w:val="24"/>
          <w:szCs w:val="24"/>
        </w:rPr>
        <w:t>369-3310</w:t>
      </w:r>
    </w:p>
    <w:p w14:paraId="01D4756C" w14:textId="499AEBC4" w:rsidR="7BEEFF90" w:rsidRDefault="5E4660B1" w:rsidP="7BEEFF90">
      <w:pPr>
        <w:ind w:left="720"/>
      </w:pPr>
      <w:r w:rsidRPr="5E4660B1">
        <w:rPr>
          <w:rFonts w:ascii="Times New Roman" w:eastAsia="Times New Roman" w:hAnsi="Times New Roman" w:cs="Times New Roman"/>
          <w:sz w:val="24"/>
          <w:szCs w:val="24"/>
        </w:rPr>
        <w:t xml:space="preserve">         David </w:t>
      </w:r>
      <w:proofErr w:type="spellStart"/>
      <w:r w:rsidRPr="5E4660B1">
        <w:rPr>
          <w:rFonts w:ascii="Times New Roman" w:eastAsia="Times New Roman" w:hAnsi="Times New Roman" w:cs="Times New Roman"/>
          <w:sz w:val="24"/>
          <w:szCs w:val="24"/>
        </w:rPr>
        <w:t>Chookolingo</w:t>
      </w:r>
      <w:proofErr w:type="spellEnd"/>
      <w:r w:rsidRPr="5E4660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bookmarkStart w:id="0" w:name="_GoBack"/>
      <w:bookmarkEnd w:id="0"/>
      <w:r w:rsidR="00887312">
        <w:rPr>
          <w:rFonts w:ascii="Times New Roman" w:eastAsia="Times New Roman" w:hAnsi="Times New Roman" w:cs="Times New Roman"/>
          <w:sz w:val="24"/>
          <w:szCs w:val="24"/>
        </w:rPr>
        <w:t xml:space="preserve">Retired </w:t>
      </w:r>
      <w:r w:rsidRPr="5E4660B1">
        <w:rPr>
          <w:rFonts w:ascii="Times New Roman" w:eastAsia="Times New Roman" w:hAnsi="Times New Roman" w:cs="Times New Roman"/>
          <w:sz w:val="24"/>
          <w:szCs w:val="24"/>
        </w:rPr>
        <w:t>Senior Human Resou</w:t>
      </w:r>
      <w:r w:rsidR="00887312">
        <w:rPr>
          <w:rFonts w:ascii="Times New Roman" w:eastAsia="Times New Roman" w:hAnsi="Times New Roman" w:cs="Times New Roman"/>
          <w:sz w:val="24"/>
          <w:szCs w:val="24"/>
        </w:rPr>
        <w:t>rce Officer) - 681-5065</w:t>
      </w:r>
    </w:p>
    <w:p w14:paraId="2366C257" w14:textId="77777777" w:rsidR="00C12436" w:rsidRPr="00C12436" w:rsidRDefault="00C12436">
      <w:pPr>
        <w:rPr>
          <w:b/>
        </w:rPr>
      </w:pPr>
    </w:p>
    <w:sectPr w:rsidR="00C12436" w:rsidRPr="00C12436" w:rsidSect="001107E0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93"/>
    <w:rsid w:val="001107E0"/>
    <w:rsid w:val="0013379A"/>
    <w:rsid w:val="00135A93"/>
    <w:rsid w:val="00182377"/>
    <w:rsid w:val="00374D13"/>
    <w:rsid w:val="00405A71"/>
    <w:rsid w:val="004C2B65"/>
    <w:rsid w:val="00685E1E"/>
    <w:rsid w:val="00887312"/>
    <w:rsid w:val="00A51269"/>
    <w:rsid w:val="00A96B1C"/>
    <w:rsid w:val="00AE5959"/>
    <w:rsid w:val="00C12436"/>
    <w:rsid w:val="00C8077F"/>
    <w:rsid w:val="00DA371E"/>
    <w:rsid w:val="00DD3095"/>
    <w:rsid w:val="00F72D6C"/>
    <w:rsid w:val="24B3D452"/>
    <w:rsid w:val="5E4660B1"/>
    <w:rsid w:val="7BEEF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1D71"/>
  <w15:docId w15:val="{E856B4E7-8B88-4127-BDB5-C075F32B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35A93"/>
    <w:pPr>
      <w:spacing w:line="240" w:lineRule="auto"/>
    </w:pPr>
    <w:rPr>
      <w:rFonts w:eastAsiaTheme="minorEastAsia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135A93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  <w:lang w:val="en-US"/>
    </w:rPr>
  </w:style>
  <w:style w:type="paragraph" w:customStyle="1" w:styleId="PadderBetweenControlandBody">
    <w:name w:val="Padder Between Control and Body"/>
    <w:basedOn w:val="Normal"/>
    <w:next w:val="Normal"/>
    <w:semiHidden/>
    <w:rsid w:val="00135A9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135A93"/>
    <w:pPr>
      <w:pBdr>
        <w:bottom w:val="single" w:sz="8" w:space="2" w:color="C6C6C6"/>
      </w:pBdr>
      <w:spacing w:after="0" w:line="240" w:lineRule="auto"/>
    </w:pPr>
    <w:rPr>
      <w:rFonts w:eastAsiaTheme="minorEastAsia"/>
      <w:sz w:val="2"/>
      <w:szCs w:val="2"/>
      <w:lang w:val="en-US"/>
    </w:rPr>
  </w:style>
  <w:style w:type="character" w:styleId="Hyperlink">
    <w:name w:val="Hyperlink"/>
    <w:basedOn w:val="DefaultParagraphFont"/>
    <w:uiPriority w:val="99"/>
    <w:semiHidden/>
    <w:rsid w:val="00135A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A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9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erissebaird@yahoo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isse.baird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B5354781-757E-4C57-856B-F425FA949DF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Joseph-Baird</dc:creator>
  <cp:lastModifiedBy>Baby-J</cp:lastModifiedBy>
  <cp:revision>4</cp:revision>
  <cp:lastPrinted>2016-01-22T13:43:00Z</cp:lastPrinted>
  <dcterms:created xsi:type="dcterms:W3CDTF">2017-05-21T15:07:00Z</dcterms:created>
  <dcterms:modified xsi:type="dcterms:W3CDTF">2017-05-23T22:17:00Z</dcterms:modified>
</cp:coreProperties>
</file>