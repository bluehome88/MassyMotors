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D6" w:rsidRDefault="004C2E5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March </w:t>
      </w:r>
      <w:r w:rsidR="00575822">
        <w:rPr>
          <w:rFonts w:asciiTheme="majorHAnsi" w:hAnsiTheme="majorHAnsi" w:cs="Times New Roman"/>
          <w:sz w:val="24"/>
          <w:szCs w:val="24"/>
        </w:rPr>
        <w:t>4</w:t>
      </w:r>
      <w:r w:rsidR="004F2180">
        <w:rPr>
          <w:rFonts w:asciiTheme="majorHAnsi" w:hAnsiTheme="majorHAnsi" w:cs="Times New Roman"/>
          <w:sz w:val="24"/>
          <w:szCs w:val="24"/>
        </w:rPr>
        <w:t>th</w:t>
      </w:r>
      <w:r w:rsidR="00575822">
        <w:rPr>
          <w:rFonts w:asciiTheme="majorHAnsi" w:hAnsiTheme="majorHAnsi" w:cs="Times New Roman"/>
          <w:sz w:val="24"/>
          <w:szCs w:val="24"/>
        </w:rPr>
        <w:t xml:space="preserve"> 2015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shd w:val="clear" w:color="auto" w:fill="FFFFFF"/>
        <w:spacing w:before="84"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To The</w:t>
      </w:r>
      <w:r>
        <w:rPr>
          <w:rFonts w:asciiTheme="majorHAnsi" w:eastAsia="Times New Roman" w:hAnsiTheme="majorHAnsi" w:cs="Arial"/>
          <w:bCs/>
          <w:sz w:val="24"/>
          <w:szCs w:val="24"/>
        </w:rPr>
        <w:t xml:space="preserve"> Human Resource Manager 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Dear Sir/Madam</w:t>
      </w:r>
    </w:p>
    <w:p w:rsidR="00D368AE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hereby submit this formal application for any position within your organization fitting my credentials. I have experience I administrative</w:t>
      </w:r>
      <w:r w:rsidR="00C33FAB">
        <w:rPr>
          <w:rFonts w:asciiTheme="majorHAnsi" w:hAnsiTheme="majorHAnsi" w:cs="Times New Roman"/>
          <w:sz w:val="24"/>
          <w:szCs w:val="24"/>
        </w:rPr>
        <w:t xml:space="preserve">, </w:t>
      </w:r>
      <w:r w:rsidR="00E0589B">
        <w:rPr>
          <w:rFonts w:asciiTheme="majorHAnsi" w:hAnsiTheme="majorHAnsi" w:cs="Times New Roman"/>
          <w:sz w:val="24"/>
          <w:szCs w:val="24"/>
        </w:rPr>
        <w:t>dispatching and</w:t>
      </w:r>
      <w:r>
        <w:rPr>
          <w:rFonts w:asciiTheme="majorHAnsi" w:hAnsiTheme="majorHAnsi" w:cs="Times New Roman"/>
          <w:sz w:val="24"/>
          <w:szCs w:val="24"/>
        </w:rPr>
        <w:t xml:space="preserve"> supervisory duties, I also have experience customer service in a high paste environment.  </w:t>
      </w:r>
      <w:r w:rsidR="00C33FAB">
        <w:rPr>
          <w:rFonts w:asciiTheme="majorHAnsi" w:hAnsiTheme="majorHAnsi" w:cs="Times New Roman"/>
          <w:sz w:val="24"/>
          <w:szCs w:val="24"/>
        </w:rPr>
        <w:t xml:space="preserve">I am presently a </w:t>
      </w:r>
      <w:r w:rsidR="00076918">
        <w:rPr>
          <w:rFonts w:asciiTheme="majorHAnsi" w:hAnsiTheme="majorHAnsi" w:cs="Times New Roman"/>
          <w:sz w:val="24"/>
          <w:szCs w:val="24"/>
        </w:rPr>
        <w:t xml:space="preserve">CSR at Columbus Communications were I with customers </w:t>
      </w:r>
      <w:r w:rsidR="00D368AE">
        <w:rPr>
          <w:rFonts w:asciiTheme="majorHAnsi" w:hAnsiTheme="majorHAnsi" w:cs="Times New Roman"/>
          <w:sz w:val="24"/>
          <w:szCs w:val="24"/>
        </w:rPr>
        <w:t>throughout the Caribbean I create reports</w:t>
      </w:r>
      <w:r w:rsidR="00C33FAB">
        <w:rPr>
          <w:rFonts w:asciiTheme="majorHAnsi" w:hAnsiTheme="majorHAnsi" w:cs="Times New Roman"/>
          <w:sz w:val="24"/>
          <w:szCs w:val="24"/>
        </w:rPr>
        <w:t xml:space="preserve">, billing </w:t>
      </w:r>
      <w:r w:rsidR="00D368AE">
        <w:rPr>
          <w:rFonts w:asciiTheme="majorHAnsi" w:hAnsiTheme="majorHAnsi" w:cs="Times New Roman"/>
          <w:sz w:val="24"/>
          <w:szCs w:val="24"/>
        </w:rPr>
        <w:t>troubleshoot for cable</w:t>
      </w:r>
      <w:r w:rsidR="00C33FAB">
        <w:rPr>
          <w:rFonts w:asciiTheme="majorHAnsi" w:hAnsiTheme="majorHAnsi" w:cs="Times New Roman"/>
          <w:sz w:val="24"/>
          <w:szCs w:val="24"/>
        </w:rPr>
        <w:t xml:space="preserve">, telephone </w:t>
      </w:r>
      <w:r w:rsidR="00D368AE">
        <w:rPr>
          <w:rFonts w:asciiTheme="majorHAnsi" w:hAnsiTheme="majorHAnsi" w:cs="Times New Roman"/>
          <w:sz w:val="24"/>
          <w:szCs w:val="24"/>
        </w:rPr>
        <w:t xml:space="preserve"> and bas</w:t>
      </w:r>
      <w:r w:rsidR="00C33FAB">
        <w:rPr>
          <w:rFonts w:asciiTheme="majorHAnsi" w:hAnsiTheme="majorHAnsi" w:cs="Times New Roman"/>
          <w:sz w:val="24"/>
          <w:szCs w:val="24"/>
        </w:rPr>
        <w:t xml:space="preserve">ic internet  troubleshooting </w:t>
      </w:r>
      <w:r w:rsidR="00D368AE">
        <w:rPr>
          <w:rFonts w:asciiTheme="majorHAnsi" w:hAnsiTheme="majorHAnsi" w:cs="Times New Roman"/>
          <w:sz w:val="24"/>
          <w:szCs w:val="24"/>
        </w:rPr>
        <w:t xml:space="preserve"> while keeping the customer engaged over the phone.</w:t>
      </w:r>
      <w:r w:rsidR="00C33FAB">
        <w:rPr>
          <w:rFonts w:asciiTheme="majorHAnsi" w:hAnsiTheme="majorHAnsi" w:cs="Times New Roman"/>
          <w:sz w:val="24"/>
          <w:szCs w:val="24"/>
        </w:rPr>
        <w:t xml:space="preserve"> </w:t>
      </w:r>
    </w:p>
    <w:p w:rsidR="00E143D6" w:rsidRDefault="00076918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</w:t>
      </w:r>
      <w:r w:rsidR="00E143D6">
        <w:rPr>
          <w:rFonts w:asciiTheme="majorHAnsi" w:hAnsiTheme="majorHAnsi" w:cs="Times New Roman"/>
          <w:sz w:val="24"/>
          <w:szCs w:val="24"/>
        </w:rPr>
        <w:t>I am punctual and dedicated individual and I am willing to be an asset to your organization. Attached is a copy of my resume for perusal. Should my application be successful and I am required to attend an interview, I will be available at a time and date that is convenient to you.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Thank you in advance for considering my application.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Yours respectfully,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………………………………..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AFISHA LEWIS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E143D6" w:rsidRDefault="00E143D6" w:rsidP="00E143D6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proofErr w:type="gramStart"/>
      <w:r>
        <w:rPr>
          <w:rFonts w:asciiTheme="majorHAnsi" w:hAnsiTheme="majorHAnsi" w:cs="Times New Roman"/>
          <w:b/>
          <w:sz w:val="32"/>
          <w:szCs w:val="32"/>
          <w:u w:val="single"/>
        </w:rPr>
        <w:t>AFISHA  LEWIS</w:t>
      </w:r>
      <w:proofErr w:type="gramEnd"/>
    </w:p>
    <w:p w:rsidR="00E143D6" w:rsidRDefault="004C2E56" w:rsidP="004C2E56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LP#62 San Pedro Trace,</w:t>
      </w:r>
    </w:p>
    <w:p w:rsidR="00E143D6" w:rsidRDefault="004C2E56" w:rsidP="00E143D6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Valencia</w:t>
      </w:r>
      <w:r w:rsidR="00E143D6">
        <w:rPr>
          <w:rFonts w:asciiTheme="majorHAnsi" w:hAnsiTheme="majorHAnsi" w:cs="Times New Roman"/>
          <w:sz w:val="24"/>
          <w:szCs w:val="24"/>
        </w:rPr>
        <w:t>.</w:t>
      </w:r>
    </w:p>
    <w:p w:rsidR="00E143D6" w:rsidRDefault="00E143D6" w:rsidP="00E143D6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Email:  </w:t>
      </w:r>
      <w:r w:rsidR="004C2E56">
        <w:rPr>
          <w:rFonts w:asciiTheme="majorHAnsi" w:hAnsiTheme="majorHAnsi" w:cs="Times New Roman"/>
          <w:sz w:val="24"/>
          <w:szCs w:val="24"/>
        </w:rPr>
        <w:t>cherrie33</w:t>
      </w:r>
      <w:r w:rsidR="004A74B0">
        <w:rPr>
          <w:rFonts w:asciiTheme="majorHAnsi" w:hAnsiTheme="majorHAnsi" w:cs="Times New Roman"/>
          <w:sz w:val="24"/>
          <w:szCs w:val="24"/>
        </w:rPr>
        <w:t>@outlook.com</w:t>
      </w:r>
    </w:p>
    <w:p w:rsidR="00E143D6" w:rsidRDefault="009A4ADF" w:rsidP="00E143D6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Tel: 868-337-8825</w:t>
      </w:r>
    </w:p>
    <w:p w:rsidR="004A74B0" w:rsidRDefault="009A4ADF" w:rsidP="00E143D6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868-345-0369</w:t>
      </w:r>
    </w:p>
    <w:p w:rsidR="00E143D6" w:rsidRDefault="00E143D6" w:rsidP="00E143D6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E143D6" w:rsidRDefault="00E143D6" w:rsidP="00E143D6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E143D6" w:rsidRDefault="00E143D6" w:rsidP="00E143D6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Career Objective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To be a valuable asset as well </w:t>
      </w:r>
      <w:r w:rsidR="004A74B0">
        <w:rPr>
          <w:rFonts w:asciiTheme="majorHAnsi" w:hAnsiTheme="majorHAnsi" w:cs="Times New Roman"/>
          <w:sz w:val="24"/>
          <w:szCs w:val="24"/>
        </w:rPr>
        <w:t>as to</w:t>
      </w:r>
      <w:r>
        <w:rPr>
          <w:rFonts w:asciiTheme="majorHAnsi" w:hAnsiTheme="majorHAnsi" w:cs="Times New Roman"/>
          <w:sz w:val="24"/>
          <w:szCs w:val="24"/>
        </w:rPr>
        <w:t xml:space="preserve"> enhance the image and production of the organization to which I am employed.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CURRICULUM VITATE</w:t>
      </w:r>
    </w:p>
    <w:p w:rsidR="00E143D6" w:rsidRDefault="00E143D6" w:rsidP="00E143D6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PERSONAL INFORMATION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NAME:                           AFISHA LEWIS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D.O.B:                             MAY </w:t>
      </w:r>
      <w:proofErr w:type="gramStart"/>
      <w:r>
        <w:rPr>
          <w:rFonts w:asciiTheme="majorHAnsi" w:hAnsiTheme="majorHAnsi" w:cs="Times New Roman"/>
          <w:sz w:val="24"/>
          <w:szCs w:val="24"/>
        </w:rPr>
        <w:t>13</w:t>
      </w:r>
      <w:r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>
        <w:rPr>
          <w:rFonts w:asciiTheme="majorHAnsi" w:hAnsiTheme="majorHAnsi" w:cs="Times New Roman"/>
          <w:sz w:val="24"/>
          <w:szCs w:val="24"/>
        </w:rPr>
        <w:t xml:space="preserve">  1991</w:t>
      </w:r>
      <w:proofErr w:type="gramEnd"/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MARITAL STATUS:   SINGLE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NATIONALITY:          CITIZEN OF TRINIDAD AND TOBAGO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EDUCATIONAL BACKGROUND</w:t>
      </w:r>
    </w:p>
    <w:p w:rsidR="00E143D6" w:rsidRDefault="00E143D6" w:rsidP="00E143D6">
      <w:pPr>
        <w:rPr>
          <w:rFonts w:asciiTheme="majorHAnsi" w:hAnsiTheme="majorHAnsi" w:cs="Times New Roman"/>
          <w:b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DATES                                                   SCHOOLS ATTENDED</w:t>
      </w:r>
    </w:p>
    <w:p w:rsidR="00E143D6" w:rsidRDefault="00E143D6" w:rsidP="00E143D6">
      <w:pPr>
        <w:rPr>
          <w:rFonts w:asciiTheme="majorHAnsi" w:hAnsiTheme="majorHAnsi" w:cs="Times New Roman"/>
          <w:b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SEPT 2011-PRESENT                      COLLAGE OF </w:t>
      </w:r>
      <w:proofErr w:type="gramStart"/>
      <w:r>
        <w:rPr>
          <w:rFonts w:asciiTheme="majorHAnsi" w:hAnsiTheme="majorHAnsi" w:cs="Times New Roman"/>
          <w:sz w:val="24"/>
          <w:szCs w:val="24"/>
        </w:rPr>
        <w:t>SCIENCE  TECHNOLOGY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 &amp;               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</w:t>
      </w:r>
      <w:proofErr w:type="gramStart"/>
      <w:r>
        <w:rPr>
          <w:rFonts w:asciiTheme="majorHAnsi" w:hAnsiTheme="majorHAnsi" w:cs="Times New Roman"/>
          <w:sz w:val="24"/>
          <w:szCs w:val="24"/>
        </w:rPr>
        <w:t>APPLIED ARTS OF TRINIDAD AND TOBAGO.</w:t>
      </w:r>
      <w:proofErr w:type="gramEnd"/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SEPT 2004-2009                               SANGRE GRANDE EDUCATIONAL INSTITUTE</w:t>
      </w:r>
    </w:p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143D6" w:rsidTr="00E143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SUBJECT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PROFICIENCY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GRADE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143D6" w:rsidTr="00E143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ENGLISH A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  <w:tr w:rsidR="00E143D6" w:rsidTr="00E143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HUMAN AND SOCIAL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BIOLOGY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143D6" w:rsidTr="00E143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PRINCIPLES OF BUSINESS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143D6" w:rsidTr="00E143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AGRICULTRAL SCIENCE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143D6" w:rsidTr="00E143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OFFICE ADMINSTRATIONS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143D6" w:rsidTr="00E143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SOCIAL STUDIES</w:t>
            </w:r>
          </w:p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3D6" w:rsidRDefault="00E143D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</w:tbl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                                WORK EXPERIENCE</w:t>
      </w:r>
    </w:p>
    <w:p w:rsidR="004B3143" w:rsidRDefault="005A06C1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2014</w:t>
      </w:r>
    </w:p>
    <w:p w:rsidR="00076918" w:rsidRDefault="00076918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Columbus Communication (Flow)</w:t>
      </w:r>
    </w:p>
    <w:p w:rsidR="00076918" w:rsidRDefault="00076918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CSR</w:t>
      </w:r>
    </w:p>
    <w:p w:rsidR="00076918" w:rsidRDefault="00076918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2012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PRESTIGE HOLDINGS 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KFC- (INDEPENDENCE SQUARE)</w:t>
      </w:r>
    </w:p>
    <w:p w:rsidR="00076918" w:rsidRDefault="00076918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8"/>
          <w:szCs w:val="28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2010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DIRECT ONE 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CSSR  (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FOR SOCTIA BANK) </w:t>
      </w:r>
    </w:p>
    <w:p w:rsidR="00E143D6" w:rsidRDefault="00E143D6" w:rsidP="00E143D6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2009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QUALITY ASSURANCE OFFICER –ARAWAK AND COMPANY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REFERENCES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DEBORAH  MARCHALL</w:t>
      </w:r>
      <w:proofErr w:type="gramEnd"/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ACCOUNTANT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CENTRAL BANK OF TRINIDAD AND TOBAGO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TEL- 731-9177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906E64" w:rsidRDefault="00E0589B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JOAN ANDREWS </w:t>
      </w:r>
      <w:r w:rsidR="00906E6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E0589B" w:rsidRDefault="00E0589B" w:rsidP="00E143D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SECURITY SUPERVISOR</w:t>
      </w:r>
    </w:p>
    <w:p w:rsidR="00E0589B" w:rsidRDefault="00E0589B" w:rsidP="00E0589B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TEL-393</w:t>
      </w:r>
      <w:r w:rsidR="009A4ADF">
        <w:rPr>
          <w:rFonts w:asciiTheme="majorHAnsi" w:hAnsiTheme="majorHAnsi" w:cs="Times New Roman"/>
          <w:sz w:val="24"/>
          <w:szCs w:val="24"/>
        </w:rPr>
        <w:t>-</w:t>
      </w:r>
      <w:r>
        <w:rPr>
          <w:rFonts w:asciiTheme="majorHAnsi" w:hAnsiTheme="majorHAnsi" w:cs="Times New Roman"/>
          <w:sz w:val="24"/>
          <w:szCs w:val="24"/>
        </w:rPr>
        <w:t>8547</w:t>
      </w: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E143D6" w:rsidRDefault="00E143D6" w:rsidP="00E143D6">
      <w:pPr>
        <w:rPr>
          <w:rFonts w:asciiTheme="majorHAnsi" w:hAnsiTheme="majorHAnsi" w:cs="Times New Roman"/>
          <w:sz w:val="24"/>
          <w:szCs w:val="24"/>
        </w:rPr>
      </w:pPr>
    </w:p>
    <w:p w:rsidR="00867863" w:rsidRDefault="009A4ADF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JOSIAH KENNEDY</w:t>
      </w:r>
    </w:p>
    <w:p w:rsidR="009A4ADF" w:rsidRDefault="009A4ADF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POLICE OFFICER</w:t>
      </w:r>
    </w:p>
    <w:p w:rsidR="009A4ADF" w:rsidRDefault="009A4ADF">
      <w:r>
        <w:rPr>
          <w:rFonts w:asciiTheme="majorHAnsi" w:hAnsiTheme="majorHAnsi" w:cs="Times New Roman"/>
          <w:sz w:val="24"/>
          <w:szCs w:val="24"/>
        </w:rPr>
        <w:t>TEL-304-4120</w:t>
      </w:r>
      <w:bookmarkStart w:id="0" w:name="_GoBack"/>
      <w:bookmarkEnd w:id="0"/>
    </w:p>
    <w:sectPr w:rsidR="009A4ADF" w:rsidSect="00C6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D6"/>
    <w:rsid w:val="00076918"/>
    <w:rsid w:val="0011183A"/>
    <w:rsid w:val="00164DF8"/>
    <w:rsid w:val="002F2F16"/>
    <w:rsid w:val="0032455E"/>
    <w:rsid w:val="004A74B0"/>
    <w:rsid w:val="004B3143"/>
    <w:rsid w:val="004C2E56"/>
    <w:rsid w:val="004F2180"/>
    <w:rsid w:val="0057445C"/>
    <w:rsid w:val="00575822"/>
    <w:rsid w:val="005A06C1"/>
    <w:rsid w:val="006C4F3A"/>
    <w:rsid w:val="006E5C0F"/>
    <w:rsid w:val="00867863"/>
    <w:rsid w:val="00906E64"/>
    <w:rsid w:val="00973694"/>
    <w:rsid w:val="009A4ADF"/>
    <w:rsid w:val="009E6134"/>
    <w:rsid w:val="009F2CAC"/>
    <w:rsid w:val="00A042EA"/>
    <w:rsid w:val="00C11E14"/>
    <w:rsid w:val="00C33FAB"/>
    <w:rsid w:val="00C51995"/>
    <w:rsid w:val="00C642B8"/>
    <w:rsid w:val="00C66BCC"/>
    <w:rsid w:val="00C7704A"/>
    <w:rsid w:val="00D368AE"/>
    <w:rsid w:val="00D55D76"/>
    <w:rsid w:val="00DB4507"/>
    <w:rsid w:val="00E0589B"/>
    <w:rsid w:val="00E143D6"/>
    <w:rsid w:val="00E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3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3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84901-AA56-4826-A56C-477EAD66412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3B79AE64-0AAC-429F-BF10-A28E226E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Afisha C. Lewis</cp:lastModifiedBy>
  <cp:revision>2</cp:revision>
  <cp:lastPrinted>2014-11-20T12:48:00Z</cp:lastPrinted>
  <dcterms:created xsi:type="dcterms:W3CDTF">2015-03-04T20:39:00Z</dcterms:created>
  <dcterms:modified xsi:type="dcterms:W3CDTF">2015-03-04T20:39:00Z</dcterms:modified>
</cp:coreProperties>
</file>