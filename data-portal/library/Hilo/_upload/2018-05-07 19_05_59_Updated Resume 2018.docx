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98084" w14:textId="77777777" w:rsidR="001E1BF3" w:rsidRDefault="005A49AC">
      <w:pPr>
        <w:pStyle w:val="Section"/>
      </w:pPr>
      <w:r>
        <w:rPr>
          <w:lang w:val="en-TT" w:eastAsia="en-TT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320F9D1" wp14:editId="431C845E">
                <wp:simplePos x="0" y="0"/>
                <wp:positionH relativeFrom="page">
                  <wp:posOffset>5778500</wp:posOffset>
                </wp:positionH>
                <wp:positionV relativeFrom="page">
                  <wp:posOffset>-320040</wp:posOffset>
                </wp:positionV>
                <wp:extent cx="1929384" cy="10698480"/>
                <wp:effectExtent l="1905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9384" cy="10698480"/>
                          <a:chOff x="0" y="0"/>
                          <a:chExt cx="1924841" cy="10698480"/>
                        </a:xfrm>
                      </wpg:grpSpPr>
                      <wps:wsp>
                        <wps:cNvPr id="21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550844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ECE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" name="Group 124"/>
                        <wpg:cNvGrpSpPr>
                          <a:grpSpLocks/>
                        </wpg:cNvGrpSpPr>
                        <wpg:grpSpPr bwMode="auto">
                          <a:xfrm>
                            <a:off x="749147" y="0"/>
                            <a:ext cx="1175694" cy="10698480"/>
                            <a:chOff x="10055" y="-317"/>
                            <a:chExt cx="1849" cy="16632"/>
                          </a:xfrm>
                        </wpg:grpSpPr>
                        <wps:wsp>
                          <wps:cNvPr id="23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4" y="-317"/>
                              <a:ext cx="1512" cy="16632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EB686"/>
                                </a:gs>
                                <a:gs pos="100000">
                                  <a:schemeClr val="accent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BFB675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4" y="-294"/>
                              <a:ext cx="0" cy="16585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8" y="-271"/>
                              <a:ext cx="0" cy="1654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rgbClr val="FECEA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55" y="-306"/>
                              <a:ext cx="0" cy="1661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FEB68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7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0" y="7899094"/>
                            <a:ext cx="1103877" cy="107124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mpd="dbl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BF47CD" id="Group 20" o:spid="_x0000_s1026" style="position:absolute;margin-left:455pt;margin-top:-25.2pt;width:151.9pt;height:842.4pt;z-index:251661312;mso-position-horizontal-relative:page;mso-position-vertical-relative:page;mso-width-relative:margin" coordsize="19248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1" o:spid="_x0000_s1027" type="#_x0000_t32" style="position:absolute;left:5508;width:0;height:106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" strokecolor="#feceae" strokeweight="2.25pt"/>
                <v:group id="Group 124" o:spid="_x0000_s1028" style="position:absolute;left:7491;width:11757;height:106984" coordorigin="10055,-317" coordsize="1849,16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125" o:spid="_x0000_s1029" style="position:absolute;left:10314;top:-317;width:1512;height:16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" fillcolor="#feb686" stroked="f" strokecolor="#bfb675">
                    <v:fill color2="#fe8637 [3204]" rotate="t" angle="90" focus="100%" type="gradient"/>
                  </v:rect>
                  <v:shape id="AutoShape 126" o:spid="_x0000_s1030" type="#_x0000_t32" style="position:absolute;left:11904;top:-294;width:0;height:16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" strokecolor="#fe8637 [3204]" strokeweight="2.25pt"/>
                  <v:shape id="AutoShape 127" o:spid="_x0000_s1031" type="#_x0000_t32" style="position:absolute;left:10198;top:-271;width:0;height:16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" strokecolor="#feceae" strokeweight="4.5pt"/>
                  <v:shape id="AutoShape 128" o:spid="_x0000_s1032" type="#_x0000_t32" style="position:absolute;left:10055;top:-306;width:0;height:16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" strokecolor="#feb686" strokeweight="1pt"/>
                </v:group>
                <v:oval id="Oval 121" o:spid="_x0000_s1033" style="position:absolute;top:78990;width:1103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" fillcolor="#fe8637 [3204]" strokecolor="#fe8637 [3204]" strokeweight="3pt">
                  <v:stroke linestyle="thinThin"/>
                </v:oval>
                <w10:wrap anchorx="page" anchory="page"/>
              </v:group>
            </w:pict>
          </mc:Fallback>
        </mc:AlternateContent>
      </w:r>
      <w:r>
        <w:rPr>
          <w:lang w:val="en-TT" w:eastAsia="en-T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EE1E4" wp14:editId="2DFCB634">
                <wp:simplePos x="0" y="0"/>
                <mc:AlternateContent>
                  <mc:Choice Requires="wp14">
                    <wp:positionH relativeFrom="page">
                      <wp14:pctPosHOffset>82000</wp14:pctPosHOffset>
                    </wp:positionH>
                  </mc:Choice>
                  <mc:Fallback>
                    <wp:positionH relativeFrom="page">
                      <wp:posOffset>6372860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143000" cy="10058400"/>
                <wp:effectExtent l="0" t="0" r="2540" b="0"/>
                <wp:wrapNone/>
                <wp:docPr id="28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id w:val="715748867"/>
                              <w:placeholder>
                                <w:docPart w:val="0AB92F914925448F850409CED697FB12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2AE124D" w14:textId="77777777" w:rsidR="001E1BF3" w:rsidRDefault="00861C08">
                                <w:pPr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  <w:lang w:val="en-GB"/>
                                  </w:rPr>
                                  <w:t>Dishawnia C.</w:t>
                                </w:r>
                              </w:p>
                            </w:sdtContent>
                          </w:sdt>
                          <w:p w14:paraId="6B00BE01" w14:textId="77777777" w:rsidR="001E1BF3" w:rsidRDefault="00861C08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#16 Maraj Street, El Socorro, San Juan.</w:t>
                            </w:r>
                            <w:r w:rsidR="005A49AC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A49AC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r w:rsidR="005A49AC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868-284-5575</w:t>
                            </w:r>
                            <w:r w:rsidR="005A49A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5A49AC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sym w:font="Wingdings 2" w:char="0097"/>
                            </w:r>
                            <w:r w:rsidR="005A49AC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dishawniaclairmont1708@outlook.com</w:t>
                            </w:r>
                            <w:r w:rsidR="005A49A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" wrap="square" lIns="45720" tIns="685800" rIns="45720" bIns="2286000" anchor="t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380EE1E4" id="Rectangle 141" o:spid="_x0000_s1026" style="position:absolute;margin-left:0;margin-top:0;width:90pt;height:11in;z-index:251662336;visibility:visible;mso-wrap-style:square;mso-width-percent:0;mso-height-percent:1000;mso-left-percent:820;mso-wrap-distance-left:9pt;mso-wrap-distance-top:0;mso-wrap-distance-right:9pt;mso-wrap-distance-bottom:0;mso-position-horizontal-relative:page;mso-position-vertical:center;mso-position-vertical-relative:page;mso-width-percent:0;mso-height-percent:1000;mso-left-percent:82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" filled="f" stroked="f" strokecolor="black [3213]">
                <v:textbox style="layout-flow:vertical" inset="3.6pt,54pt,3.6pt,180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44"/>
                          <w:szCs w:val="44"/>
                        </w:rPr>
                        <w:id w:val="715748867"/>
                        <w:placeholder>
                          <w:docPart w:val="0AB92F914925448F850409CED697FB12"/>
                        </w:placeholder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EndPr/>
                      <w:sdtContent>
                        <w:p w14:paraId="02AE124D" w14:textId="77777777" w:rsidR="001E1BF3" w:rsidRDefault="00861C08">
                          <w:pP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  <w:lang w:val="en-GB"/>
                            </w:rPr>
                            <w:t>Dishawnia C.</w:t>
                          </w:r>
                        </w:p>
                      </w:sdtContent>
                    </w:sdt>
                    <w:p w14:paraId="6B00BE01" w14:textId="77777777" w:rsidR="001E1BF3" w:rsidRDefault="00861C08">
                      <w:pPr>
                        <w:spacing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#16 Maraj Street, El Socorro, San Juan.</w:t>
                      </w:r>
                      <w:r w:rsidR="005A49AC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5A49AC">
                        <w:rPr>
                          <w:color w:val="FFFFFF" w:themeColor="background1"/>
                          <w:sz w:val="16"/>
                          <w:szCs w:val="16"/>
                        </w:rPr>
                        <w:sym w:font="Wingdings 2" w:char="F097"/>
                      </w:r>
                      <w:r w:rsidR="005A49AC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868-284-5575</w:t>
                      </w:r>
                      <w:r w:rsidR="005A49AC">
                        <w:rPr>
                          <w:color w:val="FFFFFF" w:themeColor="background1"/>
                        </w:rPr>
                        <w:t xml:space="preserve"> </w:t>
                      </w:r>
                      <w:r w:rsidR="005A49AC">
                        <w:rPr>
                          <w:color w:val="FFFFFF" w:themeColor="background1"/>
                          <w:sz w:val="16"/>
                          <w:szCs w:val="16"/>
                        </w:rPr>
                        <w:sym w:font="Wingdings 2" w:char="0097"/>
                      </w:r>
                      <w:r w:rsidR="005A49AC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dishawniaclairmont1708@outlook.com</w:t>
                      </w:r>
                      <w:r w:rsidR="005A49AC"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0F416DB" w14:textId="77777777" w:rsidR="001E1BF3" w:rsidRDefault="005A49AC">
      <w:pPr>
        <w:pStyle w:val="Section"/>
      </w:pPr>
      <w:r w:rsidRPr="00D36FCC">
        <w:rPr>
          <w:sz w:val="24"/>
        </w:rPr>
        <w:t>OBJECTIVE</w:t>
      </w:r>
    </w:p>
    <w:p w14:paraId="4F1D8D4D" w14:textId="77777777" w:rsidR="00D36FCC" w:rsidRDefault="00861C08" w:rsidP="00861C08">
      <w:r w:rsidRPr="00D36FCC">
        <w:t>I consider myself a very hardworking, intelligent, enthusiastic and energetic individual who</w:t>
      </w:r>
      <w:r w:rsidR="00D36FCC">
        <w:t xml:space="preserve"> </w:t>
      </w:r>
      <w:r w:rsidR="00D36FCC" w:rsidRPr="00D36FCC">
        <w:t>i</w:t>
      </w:r>
      <w:r w:rsidRPr="00D36FCC">
        <w:t>s</w:t>
      </w:r>
    </w:p>
    <w:p w14:paraId="3BC29039" w14:textId="77777777" w:rsidR="00D36FCC" w:rsidRDefault="00861C08" w:rsidP="00861C08">
      <w:r w:rsidRPr="00D36FCC">
        <w:t>willing to learn. I always take the initiative in whatever task I am doing in order to get the job done</w:t>
      </w:r>
      <w:r w:rsidR="00D36FCC" w:rsidRPr="00D36FCC">
        <w:t xml:space="preserve"> </w:t>
      </w:r>
    </w:p>
    <w:p w14:paraId="3223BEF6" w14:textId="77777777" w:rsidR="001E1BF3" w:rsidRPr="00D36FCC" w:rsidRDefault="00D36FCC" w:rsidP="00861C08">
      <w:r w:rsidRPr="00D36FCC">
        <w:t>i</w:t>
      </w:r>
      <w:r w:rsidR="00861C08" w:rsidRPr="00D36FCC">
        <w:t>n a timely and accurate manner.</w:t>
      </w:r>
    </w:p>
    <w:p w14:paraId="2061BE8F" w14:textId="77777777" w:rsidR="001E1BF3" w:rsidRDefault="001E1BF3" w:rsidP="00861C08"/>
    <w:p w14:paraId="60D82999" w14:textId="77777777" w:rsidR="001E1BF3" w:rsidRPr="00D36FCC" w:rsidRDefault="005A49AC">
      <w:pPr>
        <w:pStyle w:val="Section"/>
        <w:rPr>
          <w:sz w:val="24"/>
        </w:rPr>
      </w:pPr>
      <w:r w:rsidRPr="00D36FCC">
        <w:rPr>
          <w:sz w:val="24"/>
        </w:rPr>
        <w:t>EDUCATION</w:t>
      </w:r>
    </w:p>
    <w:p w14:paraId="5FC0AE84" w14:textId="77777777" w:rsidR="001E1BF3" w:rsidRDefault="00861C08">
      <w:pPr>
        <w:pStyle w:val="Subsection"/>
      </w:pPr>
      <w:r>
        <w:t>Sital College of Tertiary Education</w:t>
      </w:r>
      <w:r w:rsidR="005A49AC">
        <w:t xml:space="preserve"> </w:t>
      </w:r>
      <w:r w:rsidR="005A49AC">
        <w:rPr>
          <w:color w:val="B9BEC7" w:themeColor="text2" w:themeTint="66"/>
          <w:sz w:val="16"/>
          <w:szCs w:val="16"/>
        </w:rPr>
        <w:sym w:font="Wingdings 2" w:char="F097"/>
      </w:r>
      <w:r w:rsidR="005A49AC">
        <w:t xml:space="preserve"> </w:t>
      </w:r>
      <w:r>
        <w:t>June 2017</w:t>
      </w:r>
    </w:p>
    <w:p w14:paraId="7DF3F948" w14:textId="77777777" w:rsidR="001E1BF3" w:rsidRPr="00D36FCC" w:rsidRDefault="00861C08" w:rsidP="00D36FCC">
      <w:pPr>
        <w:pStyle w:val="ListParagraph"/>
        <w:numPr>
          <w:ilvl w:val="0"/>
          <w:numId w:val="35"/>
        </w:numPr>
      </w:pPr>
      <w:r w:rsidRPr="00D36FCC">
        <w:t>Introduction to Business</w:t>
      </w:r>
    </w:p>
    <w:p w14:paraId="13AF3E9D" w14:textId="77777777" w:rsidR="00861C08" w:rsidRPr="00D36FCC" w:rsidRDefault="00861C08" w:rsidP="00D36FCC">
      <w:pPr>
        <w:pStyle w:val="ListParagraph"/>
        <w:numPr>
          <w:ilvl w:val="0"/>
          <w:numId w:val="35"/>
        </w:numPr>
      </w:pPr>
      <w:r w:rsidRPr="00D36FCC">
        <w:t>Introduction to Business Communication</w:t>
      </w:r>
    </w:p>
    <w:p w14:paraId="4501BF76" w14:textId="77777777" w:rsidR="00861C08" w:rsidRPr="00D36FCC" w:rsidRDefault="00861C08" w:rsidP="00D36FCC">
      <w:pPr>
        <w:pStyle w:val="ListParagraph"/>
        <w:numPr>
          <w:ilvl w:val="0"/>
          <w:numId w:val="35"/>
        </w:numPr>
      </w:pPr>
      <w:r w:rsidRPr="00D36FCC">
        <w:t xml:space="preserve">Introduction to Quantative Methods </w:t>
      </w:r>
    </w:p>
    <w:p w14:paraId="6F1AF512" w14:textId="77777777" w:rsidR="00861C08" w:rsidRPr="00D36FCC" w:rsidRDefault="00861C08" w:rsidP="00D36FCC">
      <w:pPr>
        <w:pStyle w:val="ListParagraph"/>
        <w:numPr>
          <w:ilvl w:val="0"/>
          <w:numId w:val="35"/>
        </w:numPr>
      </w:pPr>
      <w:r w:rsidRPr="00D36FCC">
        <w:t xml:space="preserve">Introduction to Accounting </w:t>
      </w:r>
    </w:p>
    <w:p w14:paraId="7838A042" w14:textId="77777777" w:rsidR="00861C08" w:rsidRDefault="00861C08" w:rsidP="00861C08">
      <w:pPr>
        <w:pStyle w:val="Subsection"/>
        <w:rPr>
          <w:b w:val="0"/>
          <w:szCs w:val="24"/>
        </w:rPr>
      </w:pPr>
    </w:p>
    <w:p w14:paraId="2F68F365" w14:textId="77777777" w:rsidR="00861C08" w:rsidRDefault="00861C08" w:rsidP="00861C08">
      <w:pPr>
        <w:pStyle w:val="Subsection"/>
      </w:pPr>
      <w:r>
        <w:t xml:space="preserve">Bishops Centenary College </w:t>
      </w:r>
      <w:r>
        <w:rPr>
          <w:color w:val="B9BEC7" w:themeColor="text2" w:themeTint="66"/>
          <w:sz w:val="16"/>
          <w:szCs w:val="16"/>
        </w:rPr>
        <w:sym w:font="Wingdings 2" w:char="F097"/>
      </w:r>
      <w:r>
        <w:t xml:space="preserve"> June 2016</w:t>
      </w:r>
    </w:p>
    <w:p w14:paraId="684E476D" w14:textId="77777777" w:rsidR="00861C08" w:rsidRPr="00D36FCC" w:rsidRDefault="00861C08" w:rsidP="00861C08">
      <w:pPr>
        <w:numPr>
          <w:ilvl w:val="0"/>
          <w:numId w:val="28"/>
        </w:numPr>
        <w:spacing w:line="240" w:lineRule="auto"/>
        <w:contextualSpacing w:val="0"/>
        <w:textAlignment w:val="baseline"/>
      </w:pPr>
      <w:r w:rsidRPr="00D36FCC">
        <w:rPr>
          <w:bdr w:val="none" w:sz="0" w:space="0" w:color="auto" w:frame="1"/>
          <w:shd w:val="clear" w:color="auto" w:fill="FFFFFF"/>
        </w:rPr>
        <w:t>Electronic Document Preparation &amp; Management (Grade I)</w:t>
      </w:r>
    </w:p>
    <w:p w14:paraId="1E17035B" w14:textId="77777777" w:rsidR="00861C08" w:rsidRPr="00D36FCC" w:rsidRDefault="00861C08" w:rsidP="00861C08">
      <w:pPr>
        <w:numPr>
          <w:ilvl w:val="0"/>
          <w:numId w:val="28"/>
        </w:numPr>
        <w:spacing w:line="240" w:lineRule="auto"/>
        <w:contextualSpacing w:val="0"/>
        <w:textAlignment w:val="baseline"/>
        <w:rPr>
          <w:bdr w:val="none" w:sz="0" w:space="0" w:color="auto" w:frame="1"/>
          <w:shd w:val="clear" w:color="auto" w:fill="FFFFFF"/>
        </w:rPr>
      </w:pPr>
      <w:r w:rsidRPr="00D36FCC">
        <w:rPr>
          <w:bdr w:val="none" w:sz="0" w:space="0" w:color="auto" w:frame="1"/>
          <w:shd w:val="clear" w:color="auto" w:fill="FFFFFF"/>
        </w:rPr>
        <w:t>Mathematics (Grade II)</w:t>
      </w:r>
    </w:p>
    <w:p w14:paraId="73E87CF7" w14:textId="77777777" w:rsidR="00861C08" w:rsidRPr="00D36FCC" w:rsidRDefault="00861C08" w:rsidP="00861C08">
      <w:pPr>
        <w:numPr>
          <w:ilvl w:val="0"/>
          <w:numId w:val="28"/>
        </w:numPr>
        <w:spacing w:line="240" w:lineRule="auto"/>
        <w:contextualSpacing w:val="0"/>
        <w:textAlignment w:val="baseline"/>
        <w:rPr>
          <w:bdr w:val="none" w:sz="0" w:space="0" w:color="auto" w:frame="1"/>
          <w:shd w:val="clear" w:color="auto" w:fill="FFFFFF"/>
        </w:rPr>
      </w:pPr>
      <w:r w:rsidRPr="00D36FCC">
        <w:rPr>
          <w:bdr w:val="none" w:sz="0" w:space="0" w:color="auto" w:frame="1"/>
          <w:shd w:val="clear" w:color="auto" w:fill="FFFFFF"/>
        </w:rPr>
        <w:t>English A (Grade II)</w:t>
      </w:r>
    </w:p>
    <w:p w14:paraId="390F17CD" w14:textId="77777777" w:rsidR="00861C08" w:rsidRPr="00D36FCC" w:rsidRDefault="00861C08" w:rsidP="00861C08">
      <w:pPr>
        <w:numPr>
          <w:ilvl w:val="0"/>
          <w:numId w:val="28"/>
        </w:numPr>
        <w:spacing w:line="240" w:lineRule="auto"/>
        <w:contextualSpacing w:val="0"/>
        <w:textAlignment w:val="baseline"/>
        <w:rPr>
          <w:bdr w:val="none" w:sz="0" w:space="0" w:color="auto" w:frame="1"/>
          <w:shd w:val="clear" w:color="auto" w:fill="FFFFFF"/>
        </w:rPr>
      </w:pPr>
      <w:r w:rsidRPr="00D36FCC">
        <w:rPr>
          <w:bdr w:val="none" w:sz="0" w:space="0" w:color="auto" w:frame="1"/>
          <w:shd w:val="clear" w:color="auto" w:fill="FFFFFF"/>
        </w:rPr>
        <w:t>Principles of Business (Grade II)</w:t>
      </w:r>
    </w:p>
    <w:p w14:paraId="1310E7EB" w14:textId="77777777" w:rsidR="00861C08" w:rsidRPr="00D36FCC" w:rsidRDefault="00861C08" w:rsidP="00861C08">
      <w:pPr>
        <w:numPr>
          <w:ilvl w:val="0"/>
          <w:numId w:val="28"/>
        </w:numPr>
        <w:spacing w:line="240" w:lineRule="auto"/>
        <w:contextualSpacing w:val="0"/>
        <w:textAlignment w:val="baseline"/>
        <w:rPr>
          <w:bdr w:val="none" w:sz="0" w:space="0" w:color="auto" w:frame="1"/>
          <w:shd w:val="clear" w:color="auto" w:fill="FFFFFF"/>
        </w:rPr>
      </w:pPr>
      <w:r w:rsidRPr="00D36FCC">
        <w:rPr>
          <w:bdr w:val="none" w:sz="0" w:space="0" w:color="auto" w:frame="1"/>
          <w:shd w:val="clear" w:color="auto" w:fill="FFFFFF"/>
        </w:rPr>
        <w:t>Principles of Accounts (Grade III)</w:t>
      </w:r>
    </w:p>
    <w:p w14:paraId="0A9DF10D" w14:textId="77777777" w:rsidR="00861C08" w:rsidRPr="00D36FCC" w:rsidRDefault="00861C08" w:rsidP="00871972">
      <w:pPr>
        <w:pStyle w:val="ListParagraph"/>
        <w:numPr>
          <w:ilvl w:val="0"/>
          <w:numId w:val="28"/>
        </w:numPr>
        <w:spacing w:line="240" w:lineRule="auto"/>
        <w:contextualSpacing w:val="0"/>
        <w:textAlignment w:val="baseline"/>
        <w:rPr>
          <w:bdr w:val="none" w:sz="0" w:space="0" w:color="auto" w:frame="1"/>
          <w:shd w:val="clear" w:color="auto" w:fill="FFFFFF"/>
        </w:rPr>
      </w:pPr>
      <w:r w:rsidRPr="00D36FCC">
        <w:rPr>
          <w:bdr w:val="none" w:sz="0" w:space="0" w:color="auto" w:frame="1"/>
          <w:shd w:val="clear" w:color="auto" w:fill="FFFFFF"/>
        </w:rPr>
        <w:t>Office Administration (Grade III)</w:t>
      </w:r>
    </w:p>
    <w:p w14:paraId="6835288E" w14:textId="77777777" w:rsidR="00861C08" w:rsidRPr="00D36FCC" w:rsidRDefault="00861C08" w:rsidP="00871972">
      <w:pPr>
        <w:pStyle w:val="ListParagraph"/>
        <w:numPr>
          <w:ilvl w:val="0"/>
          <w:numId w:val="28"/>
        </w:numPr>
        <w:spacing w:line="240" w:lineRule="auto"/>
        <w:contextualSpacing w:val="0"/>
        <w:textAlignment w:val="baseline"/>
        <w:rPr>
          <w:bdr w:val="none" w:sz="0" w:space="0" w:color="auto" w:frame="1"/>
          <w:shd w:val="clear" w:color="auto" w:fill="FFFFFF"/>
        </w:rPr>
      </w:pPr>
      <w:r w:rsidRPr="00D36FCC">
        <w:rPr>
          <w:bdr w:val="none" w:sz="0" w:space="0" w:color="auto" w:frame="1"/>
          <w:shd w:val="clear" w:color="auto" w:fill="FFFFFF"/>
        </w:rPr>
        <w:t>Social Studies (Grade III)</w:t>
      </w:r>
    </w:p>
    <w:p w14:paraId="5A61CF90" w14:textId="77777777" w:rsidR="00861C08" w:rsidRDefault="00861C08" w:rsidP="00861C08">
      <w:pPr>
        <w:pStyle w:val="Subsection"/>
      </w:pPr>
    </w:p>
    <w:p w14:paraId="7564AA71" w14:textId="77777777" w:rsidR="00861C08" w:rsidRDefault="00861C08" w:rsidP="00861C08">
      <w:pPr>
        <w:pStyle w:val="NormalIndent"/>
      </w:pPr>
    </w:p>
    <w:p w14:paraId="31EB96CE" w14:textId="77777777" w:rsidR="001E1BF3" w:rsidRDefault="001E1BF3"/>
    <w:p w14:paraId="36052A17" w14:textId="77777777" w:rsidR="001E1BF3" w:rsidRPr="00D36FCC" w:rsidRDefault="005A49AC">
      <w:pPr>
        <w:pStyle w:val="Section"/>
        <w:rPr>
          <w:sz w:val="24"/>
        </w:rPr>
      </w:pPr>
      <w:r w:rsidRPr="00D36FCC">
        <w:rPr>
          <w:sz w:val="24"/>
        </w:rPr>
        <w:t>EXPERIENCE</w:t>
      </w:r>
    </w:p>
    <w:p w14:paraId="7F2C723E" w14:textId="77777777" w:rsidR="001E1BF3" w:rsidRDefault="00871972">
      <w:pPr>
        <w:pStyle w:val="Subsection"/>
      </w:pPr>
      <w:r>
        <w:t>Cashier</w:t>
      </w:r>
      <w:r w:rsidR="005A49AC">
        <w:t xml:space="preserve"> </w:t>
      </w:r>
      <w:r w:rsidR="005A49AC">
        <w:rPr>
          <w:color w:val="B9BEC7" w:themeColor="text2" w:themeTint="66"/>
          <w:sz w:val="16"/>
          <w:szCs w:val="16"/>
        </w:rPr>
        <w:sym w:font="Wingdings 2" w:char="F097"/>
      </w:r>
      <w:r w:rsidR="005A49AC">
        <w:t xml:space="preserve"> </w:t>
      </w:r>
      <w:r>
        <w:t>07/16</w:t>
      </w:r>
      <w:r w:rsidR="005A49AC">
        <w:t xml:space="preserve"> – </w:t>
      </w:r>
      <w:r>
        <w:t>Present</w:t>
      </w:r>
    </w:p>
    <w:p w14:paraId="6727B613" w14:textId="77777777" w:rsidR="00D36FCC" w:rsidRDefault="00871972" w:rsidP="00D36FCC">
      <w:pPr>
        <w:pStyle w:val="Subsection"/>
        <w:numPr>
          <w:ilvl w:val="0"/>
          <w:numId w:val="34"/>
        </w:numPr>
        <w:jc w:val="both"/>
        <w:rPr>
          <w:b w:val="0"/>
          <w:szCs w:val="22"/>
        </w:rPr>
      </w:pPr>
      <w:r w:rsidRPr="00D36FCC">
        <w:rPr>
          <w:b w:val="0"/>
          <w:szCs w:val="22"/>
        </w:rPr>
        <w:t>Answered an average of 60 calls per day by addressing customer inquiries, solving</w:t>
      </w:r>
      <w:r w:rsidR="00D36FCC">
        <w:rPr>
          <w:b w:val="0"/>
          <w:szCs w:val="22"/>
        </w:rPr>
        <w:t xml:space="preserve"> </w:t>
      </w:r>
    </w:p>
    <w:p w14:paraId="7980D2FC" w14:textId="77777777" w:rsidR="00871972" w:rsidRPr="00D36FCC" w:rsidRDefault="00871972" w:rsidP="00D36FCC">
      <w:pPr>
        <w:pStyle w:val="Subsection"/>
        <w:ind w:left="720"/>
        <w:jc w:val="both"/>
        <w:rPr>
          <w:b w:val="0"/>
          <w:szCs w:val="22"/>
        </w:rPr>
      </w:pPr>
      <w:r w:rsidRPr="00D36FCC">
        <w:rPr>
          <w:b w:val="0"/>
          <w:szCs w:val="22"/>
        </w:rPr>
        <w:t>problems and providing new product information.</w:t>
      </w:r>
    </w:p>
    <w:p w14:paraId="5E2B16D0" w14:textId="77777777" w:rsidR="00871972" w:rsidRPr="00D36FCC" w:rsidRDefault="00871972" w:rsidP="00D36FCC">
      <w:pPr>
        <w:pStyle w:val="Subsection"/>
        <w:numPr>
          <w:ilvl w:val="0"/>
          <w:numId w:val="34"/>
        </w:numPr>
        <w:jc w:val="both"/>
        <w:rPr>
          <w:b w:val="0"/>
          <w:szCs w:val="22"/>
        </w:rPr>
      </w:pPr>
      <w:r w:rsidRPr="00D36FCC">
        <w:rPr>
          <w:b w:val="0"/>
          <w:szCs w:val="22"/>
        </w:rPr>
        <w:t>Greeted customers entering the store to ascertain what each customer wanted or</w:t>
      </w:r>
      <w:r w:rsidR="00D36FCC">
        <w:rPr>
          <w:b w:val="0"/>
          <w:szCs w:val="22"/>
        </w:rPr>
        <w:t xml:space="preserve"> </w:t>
      </w:r>
      <w:r w:rsidRPr="00D36FCC">
        <w:rPr>
          <w:b w:val="0"/>
          <w:szCs w:val="22"/>
        </w:rPr>
        <w:t>needed.</w:t>
      </w:r>
    </w:p>
    <w:p w14:paraId="361720C6" w14:textId="77777777" w:rsidR="00871972" w:rsidRPr="00D36FCC" w:rsidRDefault="00871972" w:rsidP="004C7ABF">
      <w:pPr>
        <w:pStyle w:val="Subsection"/>
        <w:numPr>
          <w:ilvl w:val="0"/>
          <w:numId w:val="34"/>
        </w:numPr>
        <w:jc w:val="both"/>
        <w:rPr>
          <w:b w:val="0"/>
          <w:szCs w:val="22"/>
        </w:rPr>
      </w:pPr>
      <w:r w:rsidRPr="00D36FCC">
        <w:rPr>
          <w:b w:val="0"/>
          <w:szCs w:val="22"/>
        </w:rPr>
        <w:t>Politely assisted customers in person and via telephone.</w:t>
      </w:r>
    </w:p>
    <w:p w14:paraId="30512565" w14:textId="77777777" w:rsidR="00871972" w:rsidRPr="00D36FCC" w:rsidRDefault="00871972" w:rsidP="00D36FCC">
      <w:pPr>
        <w:pStyle w:val="Subsection"/>
        <w:numPr>
          <w:ilvl w:val="0"/>
          <w:numId w:val="34"/>
        </w:numPr>
        <w:jc w:val="both"/>
        <w:rPr>
          <w:b w:val="0"/>
          <w:szCs w:val="22"/>
        </w:rPr>
      </w:pPr>
      <w:r w:rsidRPr="00D36FCC">
        <w:rPr>
          <w:b w:val="0"/>
          <w:szCs w:val="22"/>
        </w:rPr>
        <w:t>Answered product questions with up-to-date knowledge of sales and store promotions.</w:t>
      </w:r>
    </w:p>
    <w:p w14:paraId="341468E3" w14:textId="77777777" w:rsidR="00871972" w:rsidRPr="004C7ABF" w:rsidRDefault="00871972" w:rsidP="004C7ABF">
      <w:pPr>
        <w:pStyle w:val="Subsection"/>
        <w:numPr>
          <w:ilvl w:val="0"/>
          <w:numId w:val="34"/>
        </w:numPr>
        <w:jc w:val="both"/>
        <w:rPr>
          <w:b w:val="0"/>
          <w:sz w:val="22"/>
          <w:szCs w:val="22"/>
        </w:rPr>
      </w:pPr>
      <w:r w:rsidRPr="00D36FCC">
        <w:rPr>
          <w:b w:val="0"/>
          <w:szCs w:val="22"/>
        </w:rPr>
        <w:t>Assisted customers with food selection, inquiries and order customization requests.</w:t>
      </w:r>
    </w:p>
    <w:p w14:paraId="0E08941A" w14:textId="77777777" w:rsidR="00871972" w:rsidRDefault="00871972" w:rsidP="004C7ABF">
      <w:pPr>
        <w:pStyle w:val="ListBullet"/>
        <w:numPr>
          <w:ilvl w:val="0"/>
          <w:numId w:val="0"/>
        </w:numPr>
        <w:ind w:left="245" w:hanging="245"/>
        <w:jc w:val="both"/>
      </w:pPr>
    </w:p>
    <w:p w14:paraId="7A264F6E" w14:textId="77777777" w:rsidR="00871972" w:rsidRDefault="00871972" w:rsidP="00871972">
      <w:pPr>
        <w:pStyle w:val="ListBullet"/>
        <w:numPr>
          <w:ilvl w:val="0"/>
          <w:numId w:val="0"/>
        </w:numPr>
        <w:ind w:left="245" w:hanging="245"/>
      </w:pPr>
    </w:p>
    <w:p w14:paraId="2AC232B0" w14:textId="77777777" w:rsidR="00871972" w:rsidRDefault="00871972" w:rsidP="00871972">
      <w:pPr>
        <w:pStyle w:val="Subsection"/>
      </w:pPr>
      <w:r w:rsidRPr="00871972">
        <w:rPr>
          <w:bCs/>
        </w:rPr>
        <w:t>FASH Couture</w:t>
      </w:r>
      <w:r>
        <w:t xml:space="preserve"> </w:t>
      </w:r>
      <w:r>
        <w:rPr>
          <w:color w:val="B9BEC7" w:themeColor="text2" w:themeTint="66"/>
          <w:sz w:val="16"/>
          <w:szCs w:val="16"/>
        </w:rPr>
        <w:sym w:font="Wingdings 2" w:char="F097"/>
      </w:r>
      <w:r>
        <w:t xml:space="preserve"> 07/15 – 07/16</w:t>
      </w:r>
    </w:p>
    <w:p w14:paraId="771F4A00" w14:textId="77777777" w:rsidR="00871972" w:rsidRPr="00D36FCC" w:rsidRDefault="00871972" w:rsidP="00871972">
      <w:pPr>
        <w:pStyle w:val="Subsection"/>
        <w:numPr>
          <w:ilvl w:val="0"/>
          <w:numId w:val="31"/>
        </w:numPr>
        <w:jc w:val="both"/>
        <w:rPr>
          <w:b w:val="0"/>
        </w:rPr>
      </w:pPr>
      <w:r w:rsidRPr="00D36FCC">
        <w:rPr>
          <w:b w:val="0"/>
        </w:rPr>
        <w:t>Helped drive sales goals and achieve monthly quotas.</w:t>
      </w:r>
    </w:p>
    <w:p w14:paraId="0666C775" w14:textId="77777777" w:rsidR="00871972" w:rsidRPr="00D36FCC" w:rsidRDefault="00871972" w:rsidP="00871972">
      <w:pPr>
        <w:pStyle w:val="Subsection"/>
        <w:numPr>
          <w:ilvl w:val="0"/>
          <w:numId w:val="31"/>
        </w:numPr>
        <w:jc w:val="both"/>
        <w:rPr>
          <w:b w:val="0"/>
        </w:rPr>
      </w:pPr>
      <w:r w:rsidRPr="00D36FCC">
        <w:rPr>
          <w:b w:val="0"/>
        </w:rPr>
        <w:t>Recommended alternative items if product was out of stock.</w:t>
      </w:r>
    </w:p>
    <w:p w14:paraId="2FFE84E2" w14:textId="77777777" w:rsidR="00871972" w:rsidRPr="00D36FCC" w:rsidRDefault="00871972" w:rsidP="00871972">
      <w:pPr>
        <w:pStyle w:val="Subsection"/>
        <w:numPr>
          <w:ilvl w:val="0"/>
          <w:numId w:val="31"/>
        </w:numPr>
        <w:jc w:val="both"/>
        <w:rPr>
          <w:b w:val="0"/>
        </w:rPr>
      </w:pPr>
      <w:r w:rsidRPr="00D36FCC">
        <w:rPr>
          <w:b w:val="0"/>
        </w:rPr>
        <w:t>Routinely answered customer questions regarding merchandise and pricing.</w:t>
      </w:r>
    </w:p>
    <w:p w14:paraId="523CA07A" w14:textId="77777777" w:rsidR="00871972" w:rsidRPr="00D36FCC" w:rsidRDefault="00871972" w:rsidP="00871972">
      <w:pPr>
        <w:pStyle w:val="Subsection"/>
        <w:numPr>
          <w:ilvl w:val="0"/>
          <w:numId w:val="31"/>
        </w:numPr>
        <w:jc w:val="both"/>
        <w:rPr>
          <w:b w:val="0"/>
        </w:rPr>
      </w:pPr>
      <w:r w:rsidRPr="00D36FCC">
        <w:rPr>
          <w:b w:val="0"/>
        </w:rPr>
        <w:t>Provided ongoing guest service, including giving fashion advice.</w:t>
      </w:r>
    </w:p>
    <w:p w14:paraId="7AE54202" w14:textId="77777777" w:rsidR="00871972" w:rsidRPr="004C7ABF" w:rsidRDefault="00871972" w:rsidP="00871972">
      <w:pPr>
        <w:pStyle w:val="Subsection"/>
        <w:numPr>
          <w:ilvl w:val="0"/>
          <w:numId w:val="31"/>
        </w:numPr>
        <w:jc w:val="both"/>
        <w:rPr>
          <w:b w:val="0"/>
          <w:sz w:val="22"/>
        </w:rPr>
      </w:pPr>
      <w:r w:rsidRPr="00D36FCC">
        <w:rPr>
          <w:b w:val="0"/>
        </w:rPr>
        <w:t>Provided an elevated customer experience to generate a loyal clientèle.</w:t>
      </w:r>
    </w:p>
    <w:p w14:paraId="482230D3" w14:textId="77777777" w:rsidR="004C7ABF" w:rsidRDefault="004C7ABF" w:rsidP="004C7ABF">
      <w:pPr>
        <w:pStyle w:val="Subsection"/>
        <w:jc w:val="both"/>
        <w:rPr>
          <w:b w:val="0"/>
        </w:rPr>
      </w:pPr>
    </w:p>
    <w:p w14:paraId="62B7F048" w14:textId="77777777" w:rsidR="004C7ABF" w:rsidRDefault="004C7ABF" w:rsidP="004C7ABF">
      <w:pPr>
        <w:pStyle w:val="Section"/>
      </w:pPr>
    </w:p>
    <w:p w14:paraId="4589EDFF" w14:textId="77777777" w:rsidR="00D36FCC" w:rsidRDefault="00D36FCC" w:rsidP="004C7ABF">
      <w:pPr>
        <w:pStyle w:val="Section"/>
      </w:pPr>
    </w:p>
    <w:p w14:paraId="577C226E" w14:textId="77777777" w:rsidR="00D36FCC" w:rsidRDefault="00D36FCC" w:rsidP="004C7ABF">
      <w:pPr>
        <w:pStyle w:val="Section"/>
      </w:pPr>
    </w:p>
    <w:p w14:paraId="5041CB26" w14:textId="77777777" w:rsidR="00D36FCC" w:rsidRDefault="00D36FCC" w:rsidP="004C7ABF">
      <w:pPr>
        <w:pStyle w:val="Section"/>
      </w:pPr>
    </w:p>
    <w:p w14:paraId="071B4DF2" w14:textId="77777777" w:rsidR="00D36FCC" w:rsidRDefault="00D36FCC" w:rsidP="004C7ABF">
      <w:pPr>
        <w:pStyle w:val="Section"/>
      </w:pPr>
    </w:p>
    <w:p w14:paraId="3D89E7EC" w14:textId="77777777" w:rsidR="00D36FCC" w:rsidRDefault="00D36FCC" w:rsidP="004C7ABF">
      <w:pPr>
        <w:pStyle w:val="Section"/>
      </w:pPr>
    </w:p>
    <w:p w14:paraId="6E932C9C" w14:textId="77777777" w:rsidR="00D36FCC" w:rsidRDefault="00D36FCC" w:rsidP="004C7ABF">
      <w:pPr>
        <w:pStyle w:val="Section"/>
      </w:pPr>
    </w:p>
    <w:p w14:paraId="1F2361BF" w14:textId="77777777" w:rsidR="00D36FCC" w:rsidRPr="004C7ABF" w:rsidRDefault="00D36FCC" w:rsidP="004C7ABF">
      <w:pPr>
        <w:pStyle w:val="Section"/>
      </w:pPr>
    </w:p>
    <w:p w14:paraId="2B69A6A4" w14:textId="77777777" w:rsidR="004C7ABF" w:rsidRDefault="004C7ABF" w:rsidP="004C7ABF">
      <w:pPr>
        <w:pStyle w:val="Section"/>
      </w:pPr>
    </w:p>
    <w:p w14:paraId="0F2ABBA5" w14:textId="77777777" w:rsidR="004C7ABF" w:rsidRPr="00D36FCC" w:rsidRDefault="004C7ABF" w:rsidP="004C7ABF">
      <w:pPr>
        <w:pStyle w:val="Section"/>
        <w:rPr>
          <w:sz w:val="24"/>
        </w:rPr>
      </w:pPr>
      <w:r w:rsidRPr="00D36FCC">
        <w:rPr>
          <w:sz w:val="24"/>
        </w:rPr>
        <w:lastRenderedPageBreak/>
        <w:t xml:space="preserve">SHORT COURSES </w:t>
      </w:r>
    </w:p>
    <w:p w14:paraId="756D6927" w14:textId="77777777" w:rsidR="004C7ABF" w:rsidRDefault="004C7ABF" w:rsidP="004C7ABF">
      <w:pPr>
        <w:pStyle w:val="Subsection"/>
      </w:pPr>
      <w:r w:rsidRPr="004C7ABF">
        <w:t>Delta Soft Computer Training &amp; Services- (Certified)</w:t>
      </w:r>
      <w:r>
        <w:rPr>
          <w:bCs/>
        </w:rPr>
        <w:t xml:space="preserve"> </w:t>
      </w:r>
      <w:r>
        <w:rPr>
          <w:color w:val="B9BEC7" w:themeColor="text2" w:themeTint="66"/>
          <w:sz w:val="16"/>
          <w:szCs w:val="16"/>
        </w:rPr>
        <w:sym w:font="Wingdings 2" w:char="F097"/>
      </w:r>
      <w:r>
        <w:t xml:space="preserve"> 8/11 – 08/11</w:t>
      </w:r>
    </w:p>
    <w:p w14:paraId="0167F090" w14:textId="77777777" w:rsidR="004C7ABF" w:rsidRPr="004C7ABF" w:rsidRDefault="004C7ABF" w:rsidP="004C7ABF">
      <w:pPr>
        <w:pStyle w:val="Subsection"/>
        <w:jc w:val="both"/>
      </w:pPr>
    </w:p>
    <w:p w14:paraId="0B846D4D" w14:textId="77777777" w:rsidR="004C7ABF" w:rsidRPr="00D36FCC" w:rsidRDefault="004C7ABF" w:rsidP="004C7ABF">
      <w:pPr>
        <w:pStyle w:val="Subsection"/>
        <w:numPr>
          <w:ilvl w:val="0"/>
          <w:numId w:val="33"/>
        </w:numPr>
        <w:jc w:val="both"/>
        <w:rPr>
          <w:b w:val="0"/>
        </w:rPr>
      </w:pPr>
      <w:r w:rsidRPr="00D36FCC">
        <w:rPr>
          <w:b w:val="0"/>
        </w:rPr>
        <w:t>Microsoft. Word</w:t>
      </w:r>
    </w:p>
    <w:p w14:paraId="7261E429" w14:textId="77777777" w:rsidR="004C7ABF" w:rsidRPr="00D36FCC" w:rsidRDefault="004C7ABF" w:rsidP="004C7ABF">
      <w:pPr>
        <w:pStyle w:val="Subsection"/>
        <w:numPr>
          <w:ilvl w:val="0"/>
          <w:numId w:val="33"/>
        </w:numPr>
        <w:jc w:val="both"/>
        <w:rPr>
          <w:b w:val="0"/>
        </w:rPr>
      </w:pPr>
      <w:r w:rsidRPr="00D36FCC">
        <w:rPr>
          <w:b w:val="0"/>
        </w:rPr>
        <w:t>Microsoft Excel</w:t>
      </w:r>
    </w:p>
    <w:p w14:paraId="307ADF49" w14:textId="77777777" w:rsidR="004C7ABF" w:rsidRPr="00D36FCC" w:rsidRDefault="004C7ABF" w:rsidP="004C7ABF">
      <w:pPr>
        <w:pStyle w:val="Subsection"/>
        <w:numPr>
          <w:ilvl w:val="0"/>
          <w:numId w:val="33"/>
        </w:numPr>
        <w:jc w:val="both"/>
        <w:rPr>
          <w:b w:val="0"/>
        </w:rPr>
      </w:pPr>
      <w:r w:rsidRPr="00D36FCC">
        <w:rPr>
          <w:b w:val="0"/>
        </w:rPr>
        <w:t>Microsoft Access</w:t>
      </w:r>
    </w:p>
    <w:p w14:paraId="74D4C26B" w14:textId="77777777" w:rsidR="004C7ABF" w:rsidRPr="00D36FCC" w:rsidRDefault="004C7ABF" w:rsidP="004C7ABF">
      <w:pPr>
        <w:pStyle w:val="Subsection"/>
        <w:numPr>
          <w:ilvl w:val="0"/>
          <w:numId w:val="33"/>
        </w:numPr>
        <w:jc w:val="both"/>
        <w:rPr>
          <w:b w:val="0"/>
        </w:rPr>
      </w:pPr>
      <w:r w:rsidRPr="00D36FCC">
        <w:rPr>
          <w:b w:val="0"/>
        </w:rPr>
        <w:t>Microsoft PowerPoint</w:t>
      </w:r>
    </w:p>
    <w:p w14:paraId="213366FA" w14:textId="77777777" w:rsidR="004C7ABF" w:rsidRPr="00D36FCC" w:rsidRDefault="004C7ABF" w:rsidP="004C7ABF">
      <w:pPr>
        <w:pStyle w:val="Subsection"/>
        <w:numPr>
          <w:ilvl w:val="0"/>
          <w:numId w:val="33"/>
        </w:numPr>
        <w:jc w:val="both"/>
        <w:rPr>
          <w:b w:val="0"/>
        </w:rPr>
      </w:pPr>
      <w:r w:rsidRPr="00D36FCC">
        <w:rPr>
          <w:b w:val="0"/>
        </w:rPr>
        <w:t xml:space="preserve">Using Windows </w:t>
      </w:r>
    </w:p>
    <w:p w14:paraId="4C025212" w14:textId="77777777" w:rsidR="004C7ABF" w:rsidRPr="00D36FCC" w:rsidRDefault="004C7ABF" w:rsidP="004C7ABF">
      <w:pPr>
        <w:pStyle w:val="Subsection"/>
        <w:numPr>
          <w:ilvl w:val="0"/>
          <w:numId w:val="33"/>
        </w:numPr>
        <w:jc w:val="both"/>
        <w:rPr>
          <w:b w:val="0"/>
        </w:rPr>
      </w:pPr>
      <w:r w:rsidRPr="00D36FCC">
        <w:rPr>
          <w:b w:val="0"/>
        </w:rPr>
        <w:t xml:space="preserve">Using the Internet </w:t>
      </w:r>
    </w:p>
    <w:p w14:paraId="101360CC" w14:textId="77777777" w:rsidR="004C7ABF" w:rsidRPr="00D36FCC" w:rsidRDefault="004C7ABF" w:rsidP="004C7ABF">
      <w:pPr>
        <w:pStyle w:val="Subsection"/>
        <w:numPr>
          <w:ilvl w:val="0"/>
          <w:numId w:val="33"/>
        </w:numPr>
        <w:jc w:val="both"/>
        <w:rPr>
          <w:b w:val="0"/>
        </w:rPr>
      </w:pPr>
      <w:r w:rsidRPr="00D36FCC">
        <w:rPr>
          <w:b w:val="0"/>
        </w:rPr>
        <w:t>Using E-Mai</w:t>
      </w:r>
      <w:r w:rsidR="00D36FCC">
        <w:rPr>
          <w:b w:val="0"/>
        </w:rPr>
        <w:t>l</w:t>
      </w:r>
    </w:p>
    <w:p w14:paraId="527526EF" w14:textId="77777777" w:rsidR="004C7ABF" w:rsidRDefault="004C7ABF" w:rsidP="004C7ABF">
      <w:pPr>
        <w:pStyle w:val="Subsection"/>
        <w:jc w:val="both"/>
        <w:rPr>
          <w:b w:val="0"/>
        </w:rPr>
      </w:pPr>
    </w:p>
    <w:p w14:paraId="73637AD5" w14:textId="77777777" w:rsidR="004C7ABF" w:rsidRDefault="004C7ABF" w:rsidP="004C7ABF">
      <w:pPr>
        <w:pStyle w:val="Subsection"/>
        <w:jc w:val="both"/>
        <w:rPr>
          <w:b w:val="0"/>
        </w:rPr>
      </w:pPr>
    </w:p>
    <w:p w14:paraId="4A6C3FAE" w14:textId="77777777" w:rsidR="004C7ABF" w:rsidRDefault="004C7ABF" w:rsidP="004C7ABF">
      <w:pPr>
        <w:pStyle w:val="Subsection"/>
        <w:jc w:val="both"/>
        <w:rPr>
          <w:b w:val="0"/>
        </w:rPr>
      </w:pPr>
    </w:p>
    <w:p w14:paraId="35D3CB41" w14:textId="77777777" w:rsidR="004C7ABF" w:rsidRDefault="004C7ABF" w:rsidP="004C7ABF">
      <w:pPr>
        <w:pStyle w:val="Subsection"/>
        <w:jc w:val="both"/>
        <w:rPr>
          <w:b w:val="0"/>
        </w:rPr>
      </w:pPr>
    </w:p>
    <w:p w14:paraId="19295CAD" w14:textId="77777777" w:rsidR="004C7ABF" w:rsidRPr="00D36FCC" w:rsidRDefault="004C7ABF" w:rsidP="004C7ABF">
      <w:pPr>
        <w:pStyle w:val="Subsection"/>
        <w:jc w:val="both"/>
        <w:rPr>
          <w:b w:val="0"/>
          <w:sz w:val="24"/>
        </w:rPr>
      </w:pPr>
      <w:bookmarkStart w:id="0" w:name="_GoBack"/>
      <w:bookmarkEnd w:id="0"/>
    </w:p>
    <w:p w14:paraId="62D50714" w14:textId="77777777" w:rsidR="001E1BF3" w:rsidRPr="00D36FCC" w:rsidRDefault="005A49AC" w:rsidP="005A49AC">
      <w:pPr>
        <w:pStyle w:val="ListBullet"/>
        <w:numPr>
          <w:ilvl w:val="0"/>
          <w:numId w:val="0"/>
        </w:numPr>
        <w:jc w:val="both"/>
        <w:rPr>
          <w:sz w:val="24"/>
        </w:rPr>
      </w:pPr>
      <w:r w:rsidRPr="00D36FCC">
        <w:rPr>
          <w:sz w:val="24"/>
        </w:rPr>
        <w:t>SKILLS</w:t>
      </w:r>
    </w:p>
    <w:p w14:paraId="217D66E1" w14:textId="77777777" w:rsidR="004C7ABF" w:rsidRPr="004C7ABF" w:rsidRDefault="004C7ABF" w:rsidP="00D36FCC">
      <w:pPr>
        <w:pStyle w:val="ListParagraph"/>
        <w:numPr>
          <w:ilvl w:val="0"/>
          <w:numId w:val="36"/>
        </w:numPr>
      </w:pPr>
      <w:r w:rsidRPr="004C7ABF">
        <w:rPr>
          <w:lang w:eastAsia="en-US"/>
        </w:rPr>
        <w:t>Trusted key holder</w:t>
      </w:r>
    </w:p>
    <w:p w14:paraId="62E08CB2" w14:textId="77777777" w:rsidR="004C7ABF" w:rsidRPr="004C7ABF" w:rsidRDefault="004C7ABF" w:rsidP="00D36FCC">
      <w:pPr>
        <w:pStyle w:val="ListParagraph"/>
        <w:numPr>
          <w:ilvl w:val="0"/>
          <w:numId w:val="36"/>
        </w:numPr>
      </w:pPr>
      <w:r w:rsidRPr="004C7ABF">
        <w:rPr>
          <w:lang w:eastAsia="en-US"/>
        </w:rPr>
        <w:t xml:space="preserve">Quick Learner </w:t>
      </w:r>
    </w:p>
    <w:p w14:paraId="5B826307" w14:textId="77777777" w:rsidR="004C7ABF" w:rsidRPr="004C7ABF" w:rsidRDefault="004C7ABF" w:rsidP="00D36FCC">
      <w:pPr>
        <w:pStyle w:val="ListParagraph"/>
        <w:numPr>
          <w:ilvl w:val="0"/>
          <w:numId w:val="36"/>
        </w:numPr>
      </w:pPr>
      <w:r w:rsidRPr="004C7ABF">
        <w:rPr>
          <w:lang w:eastAsia="en-US"/>
        </w:rPr>
        <w:t>POS systems expert</w:t>
      </w:r>
    </w:p>
    <w:p w14:paraId="341DDFA2" w14:textId="77777777" w:rsidR="004C7ABF" w:rsidRPr="004C7ABF" w:rsidRDefault="004C7ABF" w:rsidP="00D36FCC">
      <w:pPr>
        <w:pStyle w:val="ListParagraph"/>
        <w:numPr>
          <w:ilvl w:val="0"/>
          <w:numId w:val="36"/>
        </w:numPr>
      </w:pPr>
      <w:r w:rsidRPr="004C7ABF">
        <w:rPr>
          <w:lang w:eastAsia="en-US"/>
        </w:rPr>
        <w:t>Motivational team leader</w:t>
      </w:r>
    </w:p>
    <w:p w14:paraId="79190664" w14:textId="77777777" w:rsidR="004C7ABF" w:rsidRPr="004C7ABF" w:rsidRDefault="004C7ABF" w:rsidP="00D36FCC">
      <w:pPr>
        <w:pStyle w:val="ListParagraph"/>
        <w:numPr>
          <w:ilvl w:val="0"/>
          <w:numId w:val="36"/>
        </w:numPr>
      </w:pPr>
      <w:r w:rsidRPr="004C7ABF">
        <w:rPr>
          <w:lang w:eastAsia="en-US"/>
        </w:rPr>
        <w:t>Strong client relations</w:t>
      </w:r>
    </w:p>
    <w:p w14:paraId="5017218A" w14:textId="77777777" w:rsidR="004C7ABF" w:rsidRPr="004C7ABF" w:rsidRDefault="004C7ABF" w:rsidP="00D36FCC">
      <w:pPr>
        <w:pStyle w:val="ListParagraph"/>
        <w:numPr>
          <w:ilvl w:val="0"/>
          <w:numId w:val="36"/>
        </w:numPr>
      </w:pPr>
      <w:r w:rsidRPr="004C7ABF">
        <w:rPr>
          <w:lang w:eastAsia="en-US"/>
        </w:rPr>
        <w:t>Exceptional communication skills</w:t>
      </w:r>
    </w:p>
    <w:p w14:paraId="226E84AD" w14:textId="77777777" w:rsidR="001E1BF3" w:rsidRDefault="004C7ABF" w:rsidP="00D36FCC">
      <w:pPr>
        <w:pStyle w:val="ListParagraph"/>
        <w:numPr>
          <w:ilvl w:val="0"/>
          <w:numId w:val="36"/>
        </w:numPr>
      </w:pPr>
      <w:r w:rsidRPr="004C7ABF">
        <w:rPr>
          <w:lang w:eastAsia="en-US"/>
        </w:rPr>
        <w:t xml:space="preserve">Multi-line phone talent </w:t>
      </w:r>
    </w:p>
    <w:p w14:paraId="04E496A6" w14:textId="4285AC9A" w:rsidR="00D36FCC" w:rsidRDefault="00D36FCC" w:rsidP="00D36FCC"/>
    <w:p w14:paraId="1D3B6F08" w14:textId="35E7630D" w:rsidR="007B7128" w:rsidRDefault="007B7128" w:rsidP="00D36FCC"/>
    <w:p w14:paraId="08CFAA3E" w14:textId="77777777" w:rsidR="007B7128" w:rsidRDefault="007B7128" w:rsidP="00D36FCC"/>
    <w:p w14:paraId="3810C68A" w14:textId="77777777" w:rsidR="007B7128" w:rsidRDefault="007B7128" w:rsidP="00D36FCC"/>
    <w:p w14:paraId="507421D0" w14:textId="77777777" w:rsidR="00D36FCC" w:rsidRDefault="00D36FCC">
      <w:pPr>
        <w:pStyle w:val="Section"/>
        <w:tabs>
          <w:tab w:val="left" w:pos="2280"/>
        </w:tabs>
      </w:pPr>
      <w:r>
        <w:t>references</w:t>
      </w:r>
    </w:p>
    <w:p w14:paraId="12421BA8" w14:textId="77777777" w:rsidR="00D36FCC" w:rsidRPr="00D36FCC" w:rsidRDefault="00D36FCC" w:rsidP="00D36FCC">
      <w:pPr>
        <w:pStyle w:val="NormalIndent"/>
        <w:numPr>
          <w:ilvl w:val="0"/>
          <w:numId w:val="37"/>
        </w:numPr>
        <w:rPr>
          <w:rFonts w:ascii="Times New Roman" w:eastAsia="Times New Roman" w:hAnsi="Times New Roman" w:cs="Times New Roman"/>
          <w:sz w:val="24"/>
          <w:lang w:eastAsia="en-US"/>
        </w:rPr>
      </w:pPr>
      <w:r w:rsidRPr="00D36FCC">
        <w:rPr>
          <w:rFonts w:ascii="Times New Roman" w:eastAsia="Times New Roman" w:hAnsi="Times New Roman" w:cs="Times New Roman"/>
          <w:sz w:val="24"/>
          <w:lang w:eastAsia="en-US"/>
        </w:rPr>
        <w:t xml:space="preserve">Ricardo HookerTeacher – </w:t>
      </w:r>
    </w:p>
    <w:p w14:paraId="0D2BAF83" w14:textId="77777777" w:rsidR="00D36FCC" w:rsidRPr="00D36FCC" w:rsidRDefault="00D36FCC" w:rsidP="00D36FCC">
      <w:pPr>
        <w:pStyle w:val="NormalIndent"/>
        <w:ind w:left="0"/>
        <w:rPr>
          <w:rFonts w:ascii="Times New Roman" w:eastAsia="Times New Roman" w:hAnsi="Times New Roman" w:cs="Times New Roman"/>
          <w:sz w:val="24"/>
          <w:lang w:eastAsia="en-US"/>
        </w:rPr>
      </w:pPr>
      <w:r w:rsidRPr="00D36FCC">
        <w:rPr>
          <w:rFonts w:ascii="Times New Roman" w:eastAsia="Times New Roman" w:hAnsi="Times New Roman" w:cs="Times New Roman"/>
          <w:sz w:val="24"/>
          <w:lang w:eastAsia="en-US"/>
        </w:rPr>
        <w:t xml:space="preserve">            Bishop’s Centenary College </w:t>
      </w:r>
    </w:p>
    <w:p w14:paraId="5FF8DFE6" w14:textId="77777777" w:rsidR="00D36FCC" w:rsidRPr="00D36FCC" w:rsidRDefault="00D36FCC" w:rsidP="00D36FCC">
      <w:pPr>
        <w:pStyle w:val="NormalIndent"/>
        <w:ind w:left="0"/>
        <w:rPr>
          <w:rFonts w:ascii="Times New Roman" w:eastAsia="Times New Roman" w:hAnsi="Times New Roman" w:cs="Times New Roman"/>
          <w:sz w:val="24"/>
          <w:lang w:eastAsia="en-US"/>
        </w:rPr>
      </w:pPr>
      <w:r w:rsidRPr="00D36FCC">
        <w:rPr>
          <w:rFonts w:ascii="Times New Roman" w:eastAsia="Times New Roman" w:hAnsi="Times New Roman" w:cs="Times New Roman"/>
          <w:sz w:val="24"/>
          <w:lang w:eastAsia="en-US"/>
        </w:rPr>
        <w:t xml:space="preserve">            1(868)749-2930</w:t>
      </w:r>
    </w:p>
    <w:p w14:paraId="69B253F1" w14:textId="77777777" w:rsidR="00D36FCC" w:rsidRDefault="00D36FCC" w:rsidP="00D36FCC">
      <w:pPr>
        <w:pStyle w:val="NormalIndent"/>
        <w:ind w:left="0"/>
        <w:rPr>
          <w:rFonts w:ascii="Times New Roman" w:eastAsia="Times New Roman" w:hAnsi="Times New Roman" w:cs="Times New Roman"/>
          <w:color w:val="000000"/>
          <w:sz w:val="24"/>
          <w:lang w:eastAsia="en-US"/>
        </w:rPr>
      </w:pPr>
    </w:p>
    <w:p w14:paraId="794B3923" w14:textId="77777777" w:rsidR="00D36FCC" w:rsidRDefault="00D36FCC" w:rsidP="00D36FCC">
      <w:pPr>
        <w:pStyle w:val="NormalIndent"/>
        <w:ind w:left="0"/>
        <w:rPr>
          <w:rFonts w:ascii="Times New Roman" w:eastAsia="Times New Roman" w:hAnsi="Times New Roman" w:cs="Times New Roman"/>
          <w:color w:val="000000"/>
          <w:sz w:val="24"/>
          <w:lang w:eastAsia="en-US"/>
        </w:rPr>
      </w:pPr>
    </w:p>
    <w:p w14:paraId="55DBE5D4" w14:textId="77777777" w:rsidR="00D36FCC" w:rsidRPr="00D36FCC" w:rsidRDefault="00D36FCC" w:rsidP="00D36FCC">
      <w:pPr>
        <w:pStyle w:val="NormalIndent"/>
        <w:numPr>
          <w:ilvl w:val="0"/>
          <w:numId w:val="37"/>
        </w:numPr>
        <w:rPr>
          <w:rFonts w:ascii="Times New Roman" w:eastAsia="Times New Roman" w:hAnsi="Times New Roman" w:cs="Times New Roman"/>
          <w:sz w:val="24"/>
          <w:lang w:eastAsia="en-US"/>
        </w:rPr>
      </w:pPr>
      <w:r w:rsidRPr="00D36FCC">
        <w:rPr>
          <w:rFonts w:ascii="Times New Roman" w:eastAsia="Times New Roman" w:hAnsi="Times New Roman" w:cs="Times New Roman"/>
          <w:sz w:val="24"/>
          <w:lang w:eastAsia="en-US"/>
        </w:rPr>
        <w:t>Schinnel Geroge-Philip</w:t>
      </w:r>
    </w:p>
    <w:p w14:paraId="700CE86E" w14:textId="77777777" w:rsidR="00D36FCC" w:rsidRPr="00D36FCC" w:rsidRDefault="00D36FCC" w:rsidP="00D36FCC">
      <w:pPr>
        <w:pStyle w:val="NormalIndent"/>
        <w:ind w:left="0"/>
        <w:rPr>
          <w:rFonts w:ascii="Times New Roman" w:eastAsia="Times New Roman" w:hAnsi="Times New Roman" w:cs="Times New Roman"/>
          <w:sz w:val="24"/>
          <w:lang w:eastAsia="en-US"/>
        </w:rPr>
      </w:pPr>
      <w:r w:rsidRPr="00D36FCC">
        <w:rPr>
          <w:rFonts w:ascii="Times New Roman" w:eastAsia="Times New Roman" w:hAnsi="Times New Roman" w:cs="Times New Roman"/>
          <w:sz w:val="24"/>
          <w:lang w:eastAsia="en-US"/>
        </w:rPr>
        <w:t xml:space="preserve">            Area Manager- Papa Johns Pizzeria Ltd.</w:t>
      </w:r>
    </w:p>
    <w:p w14:paraId="3A3DABD0" w14:textId="77777777" w:rsidR="00D36FCC" w:rsidRPr="00D36FCC" w:rsidRDefault="00D36FCC" w:rsidP="00D36FCC">
      <w:pPr>
        <w:pStyle w:val="NormalIndent"/>
        <w:ind w:left="0"/>
      </w:pPr>
      <w:r w:rsidRPr="00D36FCC">
        <w:rPr>
          <w:rFonts w:ascii="Times New Roman" w:eastAsia="Times New Roman" w:hAnsi="Times New Roman" w:cs="Times New Roman"/>
          <w:sz w:val="24"/>
          <w:lang w:eastAsia="en-US"/>
        </w:rPr>
        <w:t xml:space="preserve">            1(868)461-4287</w:t>
      </w:r>
    </w:p>
    <w:p w14:paraId="6AF51B1C" w14:textId="77777777" w:rsidR="00D36FCC" w:rsidRPr="00D36FCC" w:rsidRDefault="00D36FCC" w:rsidP="00D36FCC"/>
    <w:p w14:paraId="581DE520" w14:textId="77777777" w:rsidR="00D36FCC" w:rsidRDefault="00D36FCC" w:rsidP="00D36FCC">
      <w:pPr>
        <w:pStyle w:val="ListBullet"/>
        <w:numPr>
          <w:ilvl w:val="0"/>
          <w:numId w:val="0"/>
        </w:numPr>
        <w:ind w:left="529" w:hanging="245"/>
        <w:rPr>
          <w:rFonts w:eastAsia="Times New Roman" w:cs="Times New Roman"/>
          <w:sz w:val="22"/>
          <w:szCs w:val="20"/>
          <w:lang w:eastAsia="en-US"/>
        </w:rPr>
      </w:pPr>
    </w:p>
    <w:p w14:paraId="0DEBE275" w14:textId="77777777" w:rsidR="00D36FCC" w:rsidRPr="004C7ABF" w:rsidRDefault="00D36FCC" w:rsidP="00D36FCC">
      <w:pPr>
        <w:pStyle w:val="ListBullet"/>
        <w:numPr>
          <w:ilvl w:val="0"/>
          <w:numId w:val="0"/>
        </w:numPr>
        <w:ind w:left="529" w:hanging="245"/>
        <w:rPr>
          <w:sz w:val="22"/>
          <w:szCs w:val="20"/>
        </w:rPr>
      </w:pPr>
    </w:p>
    <w:p w14:paraId="2D5B5036" w14:textId="77777777" w:rsidR="001E1BF3" w:rsidRDefault="005A49AC">
      <w:pPr>
        <w:pStyle w:val="ListBullet"/>
        <w:numPr>
          <w:ilvl w:val="0"/>
          <w:numId w:val="0"/>
        </w:numPr>
      </w:pPr>
      <w:r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2E6C294" wp14:editId="79C391DC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4013835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4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5E3BF6" id="Oval 62" o:spid="_x0000_s1026" style="position:absolute;margin-left:0;margin-top:542.25pt;width:186.2pt;height:183.3pt;flip:x;z-index:251656192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t91wIAALo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BFACEA" wp14:editId="7A5980EB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4013835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3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01314E" id="Oval 61" o:spid="_x0000_s1026" style="position:absolute;margin-left:0;margin-top:542.25pt;width:186.2pt;height:183.3pt;flip:x;z-index:25165721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3B77F" wp14:editId="4793745A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4013835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2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649842" id="Oval 58" o:spid="_x0000_s1026" style="position:absolute;margin-left:0;margin-top:542.25pt;width:186.2pt;height:183.3pt;flip:x;z-index:251659264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zP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BafzzP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E38C24" wp14:editId="7A842D0C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4013835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1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BCA18A" id="Oval 57" o:spid="_x0000_s1026" style="position:absolute;margin-left:0;margin-top:542.25pt;width:186.2pt;height:183.3pt;flip:x;z-index:251658240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S7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AHxuS7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</w:p>
    <w:sectPr w:rsidR="001E1BF3" w:rsidSect="005A49AC">
      <w:pgSz w:w="12240" w:h="15840" w:code="1"/>
      <w:pgMar w:top="1080" w:right="1080" w:bottom="1080" w:left="1080" w:header="720" w:footer="1138" w:gutter="0"/>
      <w:pgBorders w:display="notFirstPage" w:offsetFrom="page">
        <w:right w:val="thinThickThinMediumGap" w:sz="36" w:space="24" w:color="FE8637" w:themeColor="accen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FA310" w14:textId="77777777" w:rsidR="00861C08" w:rsidRDefault="00861C08">
      <w:r>
        <w:separator/>
      </w:r>
    </w:p>
  </w:endnote>
  <w:endnote w:type="continuationSeparator" w:id="0">
    <w:p w14:paraId="03078695" w14:textId="77777777" w:rsidR="00861C08" w:rsidRDefault="00861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altName w:val="Webdings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Georgia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2A6A0D" w14:textId="77777777" w:rsidR="00861C08" w:rsidRDefault="00861C08">
      <w:r>
        <w:separator/>
      </w:r>
    </w:p>
  </w:footnote>
  <w:footnote w:type="continuationSeparator" w:id="0">
    <w:p w14:paraId="550B4600" w14:textId="77777777" w:rsidR="00861C08" w:rsidRDefault="00861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18E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671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1" w15:restartNumberingAfterBreak="0">
    <w:nsid w:val="04624E30"/>
    <w:multiLevelType w:val="multilevel"/>
    <w:tmpl w:val="D11CC888"/>
    <w:lvl w:ilvl="0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8612DA9"/>
    <w:multiLevelType w:val="hybridMultilevel"/>
    <w:tmpl w:val="3ED27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E8637" w:themeColor="accent1"/>
        <w:sz w:val="16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4" w15:restartNumberingAfterBreak="0">
    <w:nsid w:val="188015DC"/>
    <w:multiLevelType w:val="hybridMultilevel"/>
    <w:tmpl w:val="CEE0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E8637" w:themeColor="accent1"/>
        <w:sz w:val="16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6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7" w15:restartNumberingAfterBreak="0">
    <w:nsid w:val="1B956184"/>
    <w:multiLevelType w:val="hybridMultilevel"/>
    <w:tmpl w:val="C89459A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color w:val="FE8637" w:themeColor="accent1"/>
        <w:sz w:val="16"/>
      </w:rPr>
    </w:lvl>
    <w:lvl w:ilvl="1" w:tplc="2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9" w15:restartNumberingAfterBreak="0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529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20" w15:restartNumberingAfterBreak="0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21" w15:restartNumberingAfterBreak="0">
    <w:nsid w:val="470B3491"/>
    <w:multiLevelType w:val="hybridMultilevel"/>
    <w:tmpl w:val="689E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E8637" w:themeColor="accent1"/>
        <w:sz w:val="16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23" w15:restartNumberingAfterBreak="0">
    <w:nsid w:val="4CFB1038"/>
    <w:multiLevelType w:val="hybridMultilevel"/>
    <w:tmpl w:val="201A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E8637" w:themeColor="accent1"/>
        <w:sz w:val="16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C946296"/>
    <w:multiLevelType w:val="singleLevel"/>
    <w:tmpl w:val="0409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color w:val="000000"/>
        <w:w w:val="100"/>
        <w:sz w:val="24"/>
      </w:rPr>
    </w:lvl>
  </w:abstractNum>
  <w:abstractNum w:abstractNumId="27" w15:restartNumberingAfterBreak="0">
    <w:nsid w:val="5D8217E0"/>
    <w:multiLevelType w:val="hybridMultilevel"/>
    <w:tmpl w:val="430A58E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color w:val="FE8637" w:themeColor="accent1"/>
        <w:sz w:val="16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646281"/>
    <w:multiLevelType w:val="hybridMultilevel"/>
    <w:tmpl w:val="0AF83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E8637" w:themeColor="accent1"/>
        <w:sz w:val="16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B40F92"/>
    <w:multiLevelType w:val="hybridMultilevel"/>
    <w:tmpl w:val="6CD49D9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color w:val="FE8637" w:themeColor="accent1"/>
        <w:sz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num w:numId="1">
    <w:abstractNumId w:val="25"/>
  </w:num>
  <w:num w:numId="2">
    <w:abstractNumId w:val="19"/>
  </w:num>
  <w:num w:numId="3">
    <w:abstractNumId w:val="20"/>
  </w:num>
  <w:num w:numId="4">
    <w:abstractNumId w:val="15"/>
  </w:num>
  <w:num w:numId="5">
    <w:abstractNumId w:val="18"/>
  </w:num>
  <w:num w:numId="6">
    <w:abstractNumId w:val="10"/>
  </w:num>
  <w:num w:numId="7">
    <w:abstractNumId w:val="30"/>
  </w:num>
  <w:num w:numId="8">
    <w:abstractNumId w:val="22"/>
  </w:num>
  <w:num w:numId="9">
    <w:abstractNumId w:val="16"/>
  </w:num>
  <w:num w:numId="10">
    <w:abstractNumId w:val="13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4"/>
  </w:num>
  <w:num w:numId="22">
    <w:abstractNumId w:val="13"/>
  </w:num>
  <w:num w:numId="23">
    <w:abstractNumId w:val="19"/>
  </w:num>
  <w:num w:numId="24">
    <w:abstractNumId w:val="16"/>
  </w:num>
  <w:num w:numId="25">
    <w:abstractNumId w:val="13"/>
  </w:num>
  <w:num w:numId="26">
    <w:abstractNumId w:val="19"/>
  </w:num>
  <w:num w:numId="27">
    <w:abstractNumId w:val="16"/>
  </w:num>
  <w:num w:numId="28">
    <w:abstractNumId w:val="29"/>
  </w:num>
  <w:num w:numId="29">
    <w:abstractNumId w:val="27"/>
  </w:num>
  <w:num w:numId="30">
    <w:abstractNumId w:val="26"/>
  </w:num>
  <w:num w:numId="31">
    <w:abstractNumId w:val="14"/>
  </w:num>
  <w:num w:numId="32">
    <w:abstractNumId w:val="11"/>
  </w:num>
  <w:num w:numId="33">
    <w:abstractNumId w:val="17"/>
  </w:num>
  <w:num w:numId="34">
    <w:abstractNumId w:val="12"/>
  </w:num>
  <w:num w:numId="35">
    <w:abstractNumId w:val="23"/>
  </w:num>
  <w:num w:numId="36">
    <w:abstractNumId w:val="21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4097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C08"/>
    <w:rsid w:val="001E1BF3"/>
    <w:rsid w:val="004C7ABF"/>
    <w:rsid w:val="005A49AC"/>
    <w:rsid w:val="007B7128"/>
    <w:rsid w:val="00861C08"/>
    <w:rsid w:val="00871972"/>
    <w:rsid w:val="00D36FC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,"/>
  <w14:docId w14:val="18329EB6"/>
  <w15:docId w15:val="{EA04561B-ADB6-4A02-9D38-81830ABE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1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/>
      <w:contextualSpacing/>
    </w:pPr>
    <w:rPr>
      <w:color w:val="575F6D" w:themeColor="text2"/>
      <w:sz w:val="20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60" w:after="40"/>
      <w:contextualSpacing w:val="0"/>
      <w:outlineLvl w:val="0"/>
    </w:pPr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contextualSpacing w:val="0"/>
      <w:outlineLvl w:val="1"/>
    </w:pPr>
    <w:rPr>
      <w:rFonts w:asciiTheme="majorHAnsi" w:hAnsiTheme="majorHAnsi"/>
      <w:color w:val="414751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contextualSpacing w:val="0"/>
      <w:outlineLvl w:val="2"/>
    </w:pPr>
    <w:rPr>
      <w:rFonts w:asciiTheme="majorHAnsi" w:hAnsiTheme="majorHAnsi"/>
      <w:color w:val="414751" w:themeColor="text2" w:themeShade="BF"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contextualSpacing w:val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contextualSpacing w:val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contextualSpacing w:val="0"/>
      <w:outlineLvl w:val="5"/>
    </w:pPr>
    <w:rPr>
      <w:b/>
      <w:color w:val="E65B01" w:themeColor="accent1" w:themeShade="B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contextualSpacing w:val="0"/>
      <w:outlineLvl w:val="6"/>
    </w:pPr>
    <w:rPr>
      <w:b/>
      <w:i/>
      <w:color w:val="E65B01" w:themeColor="accent1" w:themeShade="B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contextualSpacing w:val="0"/>
      <w:outlineLvl w:val="7"/>
    </w:pPr>
    <w:rPr>
      <w:b/>
      <w:color w:val="3667C3" w:themeColor="accent2" w:themeShade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contextualSpacing w:val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Indent">
    <w:name w:val="Normal Indent"/>
    <w:basedOn w:val="Normal"/>
    <w:uiPriority w:val="99"/>
    <w:unhideWhenUsed/>
    <w:pPr>
      <w:ind w:left="720"/>
    </w:pPr>
  </w:style>
  <w:style w:type="paragraph" w:customStyle="1" w:styleId="Section">
    <w:name w:val="Section"/>
    <w:basedOn w:val="Normal"/>
    <w:uiPriority w:val="1"/>
    <w:qFormat/>
    <w:pPr>
      <w:spacing w:before="200" w:line="240" w:lineRule="auto"/>
    </w:pPr>
    <w:rPr>
      <w:rFonts w:asciiTheme="majorHAnsi" w:hAnsiTheme="majorHAnsi" w:cstheme="majorHAnsi"/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575F6D" w:themeColor="text2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color w:val="575F6D" w:themeColor="text2"/>
      <w:sz w:val="20"/>
      <w:szCs w:val="24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BookTitle">
    <w:name w:val="Book Title"/>
    <w:basedOn w:val="DefaultParagraphFont"/>
    <w:uiPriority w:val="13"/>
    <w:qFormat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14751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Cs/>
      <w:color w:val="E65B01" w:themeColor="accent1" w:themeShade="BF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pPr>
      <w:spacing w:after="200"/>
      <w:contextualSpacing w:val="0"/>
    </w:pPr>
    <w:rPr>
      <w:i/>
      <w:color w:val="414751" w:themeColor="text2" w:themeShade="BF"/>
      <w:szCs w:val="2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414751" w:themeColor="text2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pPr>
      <w:spacing w:after="200"/>
      <w:contextualSpacing w:val="0"/>
    </w:pPr>
    <w:rPr>
      <w:i/>
      <w:spacing w:val="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575F6D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pPr>
      <w:spacing w:after="200"/>
      <w:contextualSpacing w:val="0"/>
    </w:pPr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smallCaps/>
      <w:color w:val="FE8637" w:themeColor="accent1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pPr>
      <w:numPr>
        <w:numId w:val="9"/>
      </w:numPr>
    </w:pPr>
  </w:style>
  <w:style w:type="numbering" w:customStyle="1" w:styleId="BulletedList">
    <w:name w:val="Bulleted List"/>
    <w:uiPriority w:val="99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575F6D" w:themeColor="text2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pPr>
      <w:numPr>
        <w:numId w:val="26"/>
      </w:numPr>
    </w:pPr>
  </w:style>
  <w:style w:type="paragraph" w:customStyle="1" w:styleId="PersonalName">
    <w:name w:val="Personal Name"/>
    <w:basedOn w:val="Normal"/>
    <w:uiPriority w:val="2"/>
    <w:qFormat/>
    <w:rPr>
      <w:caps/>
      <w:color w:val="FFFFFF" w:themeColor="background1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pPr>
      <w:spacing w:line="240" w:lineRule="auto"/>
    </w:pPr>
    <w:rPr>
      <w:color w:val="FFFFFF" w:themeColor="background1"/>
      <w:sz w:val="22"/>
      <w:szCs w:val="22"/>
    </w:rPr>
  </w:style>
  <w:style w:type="paragraph" w:styleId="NoSpacing">
    <w:name w:val="No Spacing"/>
    <w:uiPriority w:val="1"/>
    <w:unhideWhenUsed/>
    <w:qFormat/>
    <w:pPr>
      <w:spacing w:after="0" w:line="240" w:lineRule="auto"/>
    </w:pPr>
    <w:rPr>
      <w:color w:val="414751" w:themeColor="text2" w:themeShade="BF"/>
      <w:sz w:val="20"/>
      <w:szCs w:val="20"/>
      <w:lang w:bidi="he-IL"/>
    </w:rPr>
  </w:style>
  <w:style w:type="paragraph" w:styleId="Closing">
    <w:name w:val="Closing"/>
    <w:basedOn w:val="NoSpacing"/>
    <w:link w:val="ClosingChar"/>
    <w:uiPriority w:val="4"/>
    <w:semiHidden/>
    <w:unhideWhenUsed/>
    <w:qFormat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4"/>
    <w:semiHidden/>
    <w:rPr>
      <w:color w:val="414751" w:themeColor="text2" w:themeShade="BF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pPr>
      <w:spacing w:after="200"/>
      <w:contextualSpacing w:val="0"/>
    </w:pPr>
    <w:rPr>
      <w:b/>
      <w:color w:val="FE8637" w:themeColor="accent1"/>
      <w:szCs w:val="20"/>
      <w:lang w:bidi="he-IL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FE8637" w:themeColor="accent1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pPr>
      <w:spacing w:after="480"/>
      <w:contextualSpacing/>
    </w:pPr>
    <w:rPr>
      <w:rFonts w:asciiTheme="majorHAnsi" w:hAnsiTheme="majorHAnsi"/>
    </w:rPr>
  </w:style>
  <w:style w:type="paragraph" w:customStyle="1" w:styleId="RecipientName">
    <w:name w:val="Recipient Name"/>
    <w:basedOn w:val="Normal"/>
    <w:uiPriority w:val="3"/>
    <w:semiHidden/>
    <w:unhideWhenUsed/>
    <w:qFormat/>
    <w:pPr>
      <w:spacing w:before="480" w:line="240" w:lineRule="auto"/>
    </w:pPr>
    <w:rPr>
      <w:b/>
      <w:color w:val="414751" w:themeColor="text2" w:themeShade="BF"/>
      <w:szCs w:val="20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pPr>
      <w:spacing w:after="200"/>
      <w:ind w:left="0"/>
      <w:contextualSpacing w:val="0"/>
    </w:pPr>
    <w:rPr>
      <w:b/>
      <w:color w:val="414751" w:themeColor="text2" w:themeShade="BF"/>
      <w:szCs w:val="20"/>
      <w:lang w:bidi="he-IL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414751" w:themeColor="text2" w:themeShade="BF"/>
      <w:sz w:val="2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ListParagraph">
    <w:name w:val="List Paragraph"/>
    <w:basedOn w:val="Normal"/>
    <w:uiPriority w:val="6"/>
    <w:qFormat/>
    <w:rsid w:val="0087197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sha\AppData\Roaming\Microsoft\Templates\Resume%20(Oriel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B92F914925448F850409CED697F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F2223-5F8C-4CEC-8C45-6E7901BE77F2}"/>
      </w:docPartPr>
      <w:docPartBody>
        <w:p w:rsidR="008E1D3B" w:rsidRDefault="00D01B1D">
          <w:pPr>
            <w:pStyle w:val="0AB92F914925448F850409CED697FB12"/>
          </w:pPr>
          <w:r>
            <w:rPr>
              <w:caps/>
              <w:color w:val="FFFFFF" w:themeColor="background1"/>
              <w:sz w:val="44"/>
              <w:szCs w:val="44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altName w:val="Webdings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Georgia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1D"/>
    <w:rsid w:val="008E1D3B"/>
    <w:rsid w:val="00D0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3B8CAE7B6C4F5FA0B5520EEC9EAFFA">
    <w:name w:val="383B8CAE7B6C4F5FA0B5520EEC9EAFFA"/>
  </w:style>
  <w:style w:type="paragraph" w:customStyle="1" w:styleId="4356C11EF0DC42CE85274D0EEFC2ABB8">
    <w:name w:val="4356C11EF0DC42CE85274D0EEFC2ABB8"/>
  </w:style>
  <w:style w:type="paragraph" w:customStyle="1" w:styleId="9A3D048865CA444EACCD48645D4B51D6">
    <w:name w:val="9A3D048865CA444EACCD48645D4B51D6"/>
  </w:style>
  <w:style w:type="paragraph" w:customStyle="1" w:styleId="500EB0E0D26C473986408659AF32AE62">
    <w:name w:val="500EB0E0D26C473986408659AF32AE62"/>
  </w:style>
  <w:style w:type="paragraph" w:customStyle="1" w:styleId="3072BCA115A8424189E41A87DE02891D">
    <w:name w:val="3072BCA115A8424189E41A87DE02891D"/>
  </w:style>
  <w:style w:type="paragraph" w:customStyle="1" w:styleId="FEFAFE7048FC443D995A3B5235CC8AB7">
    <w:name w:val="FEFAFE7048FC443D995A3B5235CC8AB7"/>
  </w:style>
  <w:style w:type="paragraph" w:customStyle="1" w:styleId="E3EC217A377342DD89B6B0A22A4CE38B">
    <w:name w:val="E3EC217A377342DD89B6B0A22A4CE38B"/>
  </w:style>
  <w:style w:type="paragraph" w:customStyle="1" w:styleId="27B5074415774EED8EB2598B49788339">
    <w:name w:val="27B5074415774EED8EB2598B49788339"/>
  </w:style>
  <w:style w:type="paragraph" w:customStyle="1" w:styleId="5ABA03686CA94688AAE748B16F412D49">
    <w:name w:val="5ABA03686CA94688AAE748B16F412D49"/>
  </w:style>
  <w:style w:type="paragraph" w:customStyle="1" w:styleId="0AB92F914925448F850409CED697FB12">
    <w:name w:val="0AB92F914925448F850409CED697FB12"/>
  </w:style>
  <w:style w:type="paragraph" w:customStyle="1" w:styleId="4BC16DEC1DA34F63BC0E111C23A6FF59">
    <w:name w:val="4BC16DEC1DA34F63BC0E111C23A6FF59"/>
  </w:style>
  <w:style w:type="paragraph" w:customStyle="1" w:styleId="C128DBE46D704BF09F4A2643B52DD1CC">
    <w:name w:val="C128DBE46D704BF09F4A2643B52DD1CC"/>
  </w:style>
  <w:style w:type="paragraph" w:customStyle="1" w:styleId="197D9A47594C402886426A5144E35C2A">
    <w:name w:val="197D9A47594C402886426A5144E35C2A"/>
  </w:style>
  <w:style w:type="paragraph" w:customStyle="1" w:styleId="05AE36130BD548449274909B104DEEDE">
    <w:name w:val="05AE36130BD548449274909B104DEEDE"/>
    <w:rsid w:val="00D01B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F105F-5ED5-44D4-92B9-322B0AD665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7E03B3-B4D4-4DAE-A407-1ABDFA8E5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(Oriel theme)</Template>
  <TotalTime>1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Dishawnia C.</dc:creator>
  <cp:keywords/>
  <cp:lastModifiedBy>Dishawnia C.</cp:lastModifiedBy>
  <cp:revision>2</cp:revision>
  <cp:lastPrinted>2006-03-09T19:54:00Z</cp:lastPrinted>
  <dcterms:created xsi:type="dcterms:W3CDTF">2018-04-12T15:32:00Z</dcterms:created>
  <dcterms:modified xsi:type="dcterms:W3CDTF">2018-04-12T15:32:00Z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TC017730789991</vt:lpwstr>
  </property>
</Properties>
</file>