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1429385" cy="142938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9385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A5BADAA162F54B9385C762D08BF6F41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D70063" w:rsidRDefault="00E507EF" w:rsidP="005A727D">
                                <w:pPr>
                                  <w:pStyle w:val="Title"/>
                                </w:pPr>
                                <w:r>
                                  <w:t>renica halls</w:t>
                                </w:r>
                              </w:p>
                            </w:sdtContent>
                          </w:sdt>
                          <w:p w:rsidR="00D70063" w:rsidRDefault="00F458FE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C27393174E44466FAE2C0E0AC71D2C3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:rsidR="00D70063" w:rsidRDefault="00E507EF" w:rsidP="00D70063">
                            <w:r>
                              <w:t xml:space="preserve">I am a </w:t>
                            </w:r>
                            <w:r w:rsidR="00F675A7">
                              <w:t>dedicated</w:t>
                            </w:r>
                            <w:r>
                              <w:t xml:space="preserve"> person who want to use my skills and education to help </w:t>
                            </w:r>
                            <w:r w:rsidR="00F675A7">
                              <w:t xml:space="preserve">and to continue a tangible, positive impact on the organization 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5B525548A2DA437196F5B4741A25524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:rsidR="00D70063" w:rsidRDefault="00F675A7" w:rsidP="00F675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Computer and technical </w:t>
                            </w:r>
                          </w:p>
                          <w:p w:rsidR="00F675A7" w:rsidRDefault="00F675A7" w:rsidP="00F675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Strong work ethnic </w:t>
                            </w:r>
                          </w:p>
                          <w:p w:rsidR="00F675A7" w:rsidRDefault="00F675A7" w:rsidP="00F675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Creativity</w:t>
                            </w:r>
                          </w:p>
                          <w:p w:rsidR="00F675A7" w:rsidRDefault="00F675A7" w:rsidP="00F675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Cadets force  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C44457D43C9B4422BA03FD001CE56519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:rsidR="00D70063" w:rsidRDefault="00645FD5" w:rsidP="00D70063">
                            <w:pPr>
                              <w:pStyle w:val="ContactInfo"/>
                            </w:pPr>
                            <w:r>
                              <w:t>Farm road, Richplain, Diego Martin</w:t>
                            </w:r>
                          </w:p>
                          <w:p w:rsidR="00D70063" w:rsidRDefault="00645FD5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+18683641961</w:t>
                            </w:r>
                          </w:p>
                          <w:p w:rsidR="00D70063" w:rsidRDefault="00645FD5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Reneehalls24@gmail.com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1429385" cy="142938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9385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A5BADAA162F54B9385C762D08BF6F41E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D70063" w:rsidRDefault="00E507EF" w:rsidP="005A727D">
                          <w:pPr>
                            <w:pStyle w:val="Title"/>
                          </w:pPr>
                          <w:r>
                            <w:t>renica halls</w:t>
                          </w:r>
                        </w:p>
                      </w:sdtContent>
                    </w:sdt>
                    <w:p w:rsidR="00D70063" w:rsidRDefault="00F458FE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C27393174E44466FAE2C0E0AC71D2C31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:rsidR="00D70063" w:rsidRDefault="00E507EF" w:rsidP="00D70063">
                      <w:r>
                        <w:t xml:space="preserve">I am a </w:t>
                      </w:r>
                      <w:r w:rsidR="00F675A7">
                        <w:t>dedicated</w:t>
                      </w:r>
                      <w:r>
                        <w:t xml:space="preserve"> person who want to use my skills and education to help </w:t>
                      </w:r>
                      <w:r w:rsidR="00F675A7">
                        <w:t xml:space="preserve">and to continue a tangible, positive impact on the organization </w:t>
                      </w:r>
                    </w:p>
                    <w:sdt>
                      <w:sdtPr>
                        <w:id w:val="1993831541"/>
                        <w:placeholder>
                          <w:docPart w:val="5B525548A2DA437196F5B4741A25524F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:rsidR="00D70063" w:rsidRDefault="00F675A7" w:rsidP="00F675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Computer and technical </w:t>
                      </w:r>
                    </w:p>
                    <w:p w:rsidR="00F675A7" w:rsidRDefault="00F675A7" w:rsidP="00F675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Strong work ethnic </w:t>
                      </w:r>
                    </w:p>
                    <w:p w:rsidR="00F675A7" w:rsidRDefault="00F675A7" w:rsidP="00F675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Creativity</w:t>
                      </w:r>
                    </w:p>
                    <w:p w:rsidR="00F675A7" w:rsidRDefault="00F675A7" w:rsidP="00F675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Cadets force  </w:t>
                      </w:r>
                    </w:p>
                    <w:sdt>
                      <w:sdtPr>
                        <w:id w:val="-26178941"/>
                        <w:placeholder>
                          <w:docPart w:val="C44457D43C9B4422BA03FD001CE56519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:rsidR="00D70063" w:rsidRDefault="00645FD5" w:rsidP="00D70063">
                      <w:pPr>
                        <w:pStyle w:val="ContactInfo"/>
                      </w:pPr>
                      <w:r>
                        <w:t>Farm road, Richplain, Diego Martin</w:t>
                      </w:r>
                    </w:p>
                    <w:p w:rsidR="00D70063" w:rsidRDefault="00645FD5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+18683641961</w:t>
                      </w:r>
                    </w:p>
                    <w:p w:rsidR="00D70063" w:rsidRDefault="00645FD5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Reneehalls24@gmail.com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A41731E1AA0B4C73A6B33AD60A455793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D70063" w:rsidRPr="00621F4D" w:rsidRDefault="00F675A7" w:rsidP="00621F4D">
      <w:pPr>
        <w:pStyle w:val="ListParagraph"/>
        <w:numPr>
          <w:ilvl w:val="0"/>
          <w:numId w:val="2"/>
        </w:numPr>
      </w:pPr>
      <w:r w:rsidRPr="00621F4D">
        <w:t xml:space="preserve">rattans store  </w:t>
      </w:r>
    </w:p>
    <w:p w:rsidR="00621F4D" w:rsidRDefault="00621F4D" w:rsidP="00621F4D">
      <w:pPr>
        <w:pStyle w:val="ListParagraph"/>
        <w:numPr>
          <w:ilvl w:val="0"/>
          <w:numId w:val="2"/>
        </w:numPr>
      </w:pPr>
      <w:r>
        <w:t xml:space="preserve">Expert in fierce painting </w:t>
      </w:r>
    </w:p>
    <w:p w:rsidR="00621F4D" w:rsidRDefault="00621F4D" w:rsidP="00621F4D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Hairdresser</w:t>
      </w:r>
    </w:p>
    <w:p w:rsidR="00D70063" w:rsidRDefault="00621F4D" w:rsidP="00D7006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Cadets force</w:t>
      </w:r>
    </w:p>
    <w:sdt>
      <w:sdtPr>
        <w:id w:val="1745452497"/>
        <w:placeholder>
          <w:docPart w:val="4B41473CD64F49638894EA4C39BA2117"/>
        </w:placeholder>
        <w:temporary/>
        <w:showingPlcHdr/>
        <w15:appearance w15:val="hidden"/>
      </w:sdtPr>
      <w:sdtEndPr/>
      <w:sdtContent>
        <w:p w:rsidR="00D70063" w:rsidRDefault="00D70063" w:rsidP="00D70063">
          <w:pPr>
            <w:pStyle w:val="Heading3"/>
          </w:pPr>
          <w:r>
            <w:t>Education</w:t>
          </w:r>
        </w:p>
      </w:sdtContent>
    </w:sdt>
    <w:p w:rsidR="00D70063" w:rsidRDefault="00621F4D" w:rsidP="00D70063">
      <w:pPr>
        <w:pStyle w:val="Heading4"/>
      </w:pPr>
      <w:r>
        <w:t>diego martin north secondary school</w:t>
      </w:r>
    </w:p>
    <w:p w:rsidR="00D70063" w:rsidRDefault="00621F4D" w:rsidP="00621F4D">
      <w:pPr>
        <w:pStyle w:val="ListParagraph"/>
        <w:numPr>
          <w:ilvl w:val="0"/>
          <w:numId w:val="3"/>
        </w:numPr>
      </w:pPr>
      <w:r>
        <w:t>Mathematics</w:t>
      </w:r>
    </w:p>
    <w:p w:rsidR="00621F4D" w:rsidRDefault="00621F4D" w:rsidP="00621F4D">
      <w:pPr>
        <w:pStyle w:val="ListParagraph"/>
        <w:numPr>
          <w:ilvl w:val="0"/>
          <w:numId w:val="3"/>
        </w:numPr>
      </w:pPr>
      <w:r>
        <w:t>English A&amp;B</w:t>
      </w:r>
    </w:p>
    <w:p w:rsidR="00621F4D" w:rsidRDefault="00621F4D" w:rsidP="00621F4D">
      <w:pPr>
        <w:pStyle w:val="ListParagraph"/>
        <w:numPr>
          <w:ilvl w:val="0"/>
          <w:numId w:val="3"/>
        </w:numPr>
      </w:pPr>
      <w:r>
        <w:t>Physical Education</w:t>
      </w:r>
    </w:p>
    <w:p w:rsidR="00621F4D" w:rsidRDefault="00621F4D" w:rsidP="00621F4D">
      <w:pPr>
        <w:pStyle w:val="ListParagraph"/>
        <w:numPr>
          <w:ilvl w:val="0"/>
          <w:numId w:val="3"/>
        </w:numPr>
      </w:pPr>
      <w:r>
        <w:t xml:space="preserve">Social studies </w:t>
      </w:r>
    </w:p>
    <w:p w:rsidR="00621F4D" w:rsidRDefault="00621F4D" w:rsidP="00621F4D">
      <w:pPr>
        <w:pStyle w:val="ListParagraph"/>
        <w:numPr>
          <w:ilvl w:val="0"/>
          <w:numId w:val="3"/>
        </w:numPr>
      </w:pPr>
      <w:r>
        <w:t>Agriculture science</w:t>
      </w:r>
    </w:p>
    <w:p w:rsidR="00D70063" w:rsidRDefault="00D70063" w:rsidP="00D70063"/>
    <w:p w:rsidR="00D70063" w:rsidRDefault="00F458FE" w:rsidP="00D70063">
      <w:pPr>
        <w:pStyle w:val="Heading3"/>
      </w:pPr>
      <w:sdt>
        <w:sdtPr>
          <w:id w:val="1154334311"/>
          <w:placeholder>
            <w:docPart w:val="2FECE0CBE07D4C9382635620500771CA"/>
          </w:placeholder>
          <w:temporary/>
          <w:showingPlcHdr/>
          <w15:appearance w15:val="hidden"/>
        </w:sdtPr>
        <w:sdtEndPr/>
        <w:sdtContent>
          <w:r w:rsidR="00D70063">
            <w:t>REFERENCES</w:t>
          </w:r>
        </w:sdtContent>
      </w:sdt>
    </w:p>
    <w:p w:rsidR="00581FC8" w:rsidRPr="00645FD5" w:rsidRDefault="00621F4D" w:rsidP="00645FD5">
      <w:pPr>
        <w:spacing w:after="120" w:line="240" w:lineRule="auto"/>
      </w:pPr>
      <w:r w:rsidRPr="00645FD5">
        <w:t xml:space="preserve">Renee halls </w:t>
      </w:r>
    </w:p>
    <w:p w:rsidR="00621F4D" w:rsidRPr="00645FD5" w:rsidRDefault="00621F4D" w:rsidP="00645FD5">
      <w:pPr>
        <w:spacing w:after="120" w:line="240" w:lineRule="auto"/>
      </w:pPr>
      <w:r w:rsidRPr="00645FD5">
        <w:t>S</w:t>
      </w:r>
      <w:r w:rsidRPr="00645FD5">
        <w:rPr>
          <w:rStyle w:val="Heading4Char"/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 xml:space="preserve">ecurity </w:t>
      </w:r>
    </w:p>
    <w:p w:rsidR="00621F4D" w:rsidRPr="00645FD5" w:rsidRDefault="00621F4D" w:rsidP="00645FD5">
      <w:pPr>
        <w:spacing w:after="120" w:line="240" w:lineRule="auto"/>
      </w:pPr>
      <w:r w:rsidRPr="00645FD5">
        <w:t>1868</w:t>
      </w:r>
      <w:r w:rsidR="00645FD5">
        <w:t>3180213</w:t>
      </w:r>
    </w:p>
    <w:sectPr w:rsidR="00621F4D" w:rsidRPr="00645FD5" w:rsidSect="00FD7C04">
      <w:headerReference w:type="default" r:id="rId8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8FE" w:rsidRDefault="00F458FE" w:rsidP="00187B92">
      <w:pPr>
        <w:spacing w:after="0" w:line="240" w:lineRule="auto"/>
      </w:pPr>
      <w:r>
        <w:separator/>
      </w:r>
    </w:p>
  </w:endnote>
  <w:endnote w:type="continuationSeparator" w:id="0">
    <w:p w:rsidR="00F458FE" w:rsidRDefault="00F458F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8FE" w:rsidRDefault="00F458FE" w:rsidP="00187B92">
      <w:pPr>
        <w:spacing w:after="0" w:line="240" w:lineRule="auto"/>
      </w:pPr>
      <w:r>
        <w:separator/>
      </w:r>
    </w:p>
  </w:footnote>
  <w:footnote w:type="continuationSeparator" w:id="0">
    <w:p w:rsidR="00F458FE" w:rsidRDefault="00F458FE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945E740070ED4D83A483BFD06432DE3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E507EF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renica halls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F458FE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E0AA55A0508C4DE8AEE23A5AA5060650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2C0739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F458FE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945E740070ED4D83A483BFD06432DE3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E507EF" w:rsidP="00187B92">
                                  <w:pPr>
                                    <w:pStyle w:val="Title"/>
                                  </w:pPr>
                                  <w:r>
                                    <w:t>renica halls</w:t>
                                  </w:r>
                                </w:p>
                              </w:sdtContent>
                            </w:sdt>
                            <w:p w:rsidR="002C0739" w:rsidRPr="00970D57" w:rsidRDefault="00F458FE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E0AA55A0508C4DE8AEE23A5AA5060650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2C0739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F458FE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E4244"/>
    <w:multiLevelType w:val="hybridMultilevel"/>
    <w:tmpl w:val="EFAE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23E6A"/>
    <w:multiLevelType w:val="hybridMultilevel"/>
    <w:tmpl w:val="2516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27EF2"/>
    <w:multiLevelType w:val="hybridMultilevel"/>
    <w:tmpl w:val="99C4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EF"/>
    <w:rsid w:val="00157B6F"/>
    <w:rsid w:val="00187B92"/>
    <w:rsid w:val="00293B83"/>
    <w:rsid w:val="002C0739"/>
    <w:rsid w:val="0039505A"/>
    <w:rsid w:val="00486E5D"/>
    <w:rsid w:val="00581FC8"/>
    <w:rsid w:val="005A727D"/>
    <w:rsid w:val="00621F4D"/>
    <w:rsid w:val="00645FD5"/>
    <w:rsid w:val="006A3CE7"/>
    <w:rsid w:val="006B6D95"/>
    <w:rsid w:val="008C33FB"/>
    <w:rsid w:val="00D70063"/>
    <w:rsid w:val="00E507EF"/>
    <w:rsid w:val="00F458FE"/>
    <w:rsid w:val="00F675A7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3A9E9"/>
  <w15:chartTrackingRefBased/>
  <w15:docId w15:val="{EC0A3460-AC22-443E-94B5-BB6ED2BD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F6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spc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1731E1AA0B4C73A6B33AD60A455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2A19-8BE5-4025-A3D1-4314F4E76F3C}"/>
      </w:docPartPr>
      <w:docPartBody>
        <w:p w:rsidR="00000000" w:rsidRDefault="001D7B30">
          <w:pPr>
            <w:pStyle w:val="A41731E1AA0B4C73A6B33AD60A455793"/>
          </w:pPr>
          <w:r>
            <w:t>Experience</w:t>
          </w:r>
        </w:p>
      </w:docPartBody>
    </w:docPart>
    <w:docPart>
      <w:docPartPr>
        <w:name w:val="4B41473CD64F49638894EA4C39BA2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559E5-E7ED-4B3F-AAA5-492CE73F78B4}"/>
      </w:docPartPr>
      <w:docPartBody>
        <w:p w:rsidR="00000000" w:rsidRDefault="001D7B30">
          <w:pPr>
            <w:pStyle w:val="4B41473CD64F49638894EA4C39BA2117"/>
          </w:pPr>
          <w:r>
            <w:t>Education</w:t>
          </w:r>
        </w:p>
      </w:docPartBody>
    </w:docPart>
    <w:docPart>
      <w:docPartPr>
        <w:name w:val="2FECE0CBE07D4C938263562050077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4C3EF-9C1E-4FAE-A204-3251112B78B1}"/>
      </w:docPartPr>
      <w:docPartBody>
        <w:p w:rsidR="00000000" w:rsidRDefault="001D7B30">
          <w:pPr>
            <w:pStyle w:val="2FECE0CBE07D4C9382635620500771CA"/>
          </w:pPr>
          <w:r>
            <w:t>REFERENCES</w:t>
          </w:r>
        </w:p>
      </w:docPartBody>
    </w:docPart>
    <w:docPart>
      <w:docPartPr>
        <w:name w:val="A5BADAA162F54B9385C762D08BF6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20F79-DB8F-4715-9518-8BC435EFAF7C}"/>
      </w:docPartPr>
      <w:docPartBody>
        <w:p w:rsidR="00000000" w:rsidRDefault="001D7B30">
          <w:pPr>
            <w:pStyle w:val="A5BADAA162F54B9385C762D08BF6F41E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C27393174E44466FAE2C0E0AC71D2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43038-A110-4082-B401-28E210E8A612}"/>
      </w:docPartPr>
      <w:docPartBody>
        <w:p w:rsidR="00000000" w:rsidRDefault="001D7B30">
          <w:pPr>
            <w:pStyle w:val="C27393174E44466FAE2C0E0AC71D2C31"/>
          </w:pPr>
          <w:r>
            <w:t>Objective</w:t>
          </w:r>
        </w:p>
      </w:docPartBody>
    </w:docPart>
    <w:docPart>
      <w:docPartPr>
        <w:name w:val="5B525548A2DA437196F5B4741A255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F6C16-24AA-4CBA-BB30-5AAA981AB05E}"/>
      </w:docPartPr>
      <w:docPartBody>
        <w:p w:rsidR="00000000" w:rsidRDefault="001D7B30">
          <w:pPr>
            <w:pStyle w:val="5B525548A2DA437196F5B4741A25524F"/>
          </w:pPr>
          <w:r>
            <w:t>Skills &amp; Abilities</w:t>
          </w:r>
        </w:p>
      </w:docPartBody>
    </w:docPart>
    <w:docPart>
      <w:docPartPr>
        <w:name w:val="C44457D43C9B4422BA03FD001CE5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83CC4-625E-4902-B626-E9430E7C0E8E}"/>
      </w:docPartPr>
      <w:docPartBody>
        <w:p w:rsidR="00000000" w:rsidRDefault="001D7B30">
          <w:pPr>
            <w:pStyle w:val="C44457D43C9B4422BA03FD001CE56519"/>
          </w:pPr>
          <w:r>
            <w:t>Vitals</w:t>
          </w:r>
        </w:p>
      </w:docPartBody>
    </w:docPart>
    <w:docPart>
      <w:docPartPr>
        <w:name w:val="945E740070ED4D83A483BFD06432D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F3131-0D48-415F-8BEC-F476568695D6}"/>
      </w:docPartPr>
      <w:docPartBody>
        <w:p w:rsidR="00000000" w:rsidRDefault="001D7B30">
          <w:pPr>
            <w:pStyle w:val="945E740070ED4D83A483BFD06432DE39"/>
          </w:pPr>
          <w:r>
            <w:t>Your Name</w:t>
          </w:r>
        </w:p>
      </w:docPartBody>
    </w:docPart>
    <w:docPart>
      <w:docPartPr>
        <w:name w:val="E0AA55A0508C4DE8AEE23A5AA5060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0870B-5CB3-47D0-B643-F3CE387E6C93}"/>
      </w:docPartPr>
      <w:docPartBody>
        <w:p w:rsidR="00000000" w:rsidRDefault="001D7B30">
          <w:pPr>
            <w:pStyle w:val="E0AA55A0508C4DE8AEE23A5AA5060650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30"/>
    <w:rsid w:val="001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1731E1AA0B4C73A6B33AD60A455793">
    <w:name w:val="A41731E1AA0B4C73A6B33AD60A455793"/>
  </w:style>
  <w:style w:type="paragraph" w:customStyle="1" w:styleId="BF00223CE37B4D5BB2968E3417AC4103">
    <w:name w:val="BF00223CE37B4D5BB2968E3417AC4103"/>
  </w:style>
  <w:style w:type="paragraph" w:customStyle="1" w:styleId="62C88C3A28174E67843F8509883C6619">
    <w:name w:val="62C88C3A28174E67843F8509883C6619"/>
  </w:style>
  <w:style w:type="paragraph" w:customStyle="1" w:styleId="B9BA4A29E6E145239492468ED655F2D4">
    <w:name w:val="B9BA4A29E6E145239492468ED655F2D4"/>
  </w:style>
  <w:style w:type="paragraph" w:customStyle="1" w:styleId="950BF24C7C424D608A9002AD52327A24">
    <w:name w:val="950BF24C7C424D608A9002AD52327A24"/>
  </w:style>
  <w:style w:type="paragraph" w:customStyle="1" w:styleId="5614C41A83514C53A050E00A749BA267">
    <w:name w:val="5614C41A83514C53A050E00A749BA267"/>
  </w:style>
  <w:style w:type="paragraph" w:customStyle="1" w:styleId="A45B4068E957433EB09233DDAAE5FC6E">
    <w:name w:val="A45B4068E957433EB09233DDAAE5FC6E"/>
  </w:style>
  <w:style w:type="paragraph" w:customStyle="1" w:styleId="4B41473CD64F49638894EA4C39BA2117">
    <w:name w:val="4B41473CD64F49638894EA4C39BA2117"/>
  </w:style>
  <w:style w:type="paragraph" w:customStyle="1" w:styleId="2D9CFC3BF81C4D98A44A8F84301056EF">
    <w:name w:val="2D9CFC3BF81C4D98A44A8F84301056EF"/>
  </w:style>
  <w:style w:type="paragraph" w:customStyle="1" w:styleId="F892822EB17248E4A09045EBF7BCF806">
    <w:name w:val="F892822EB17248E4A09045EBF7BCF806"/>
  </w:style>
  <w:style w:type="paragraph" w:customStyle="1" w:styleId="D0742DD02C054CE08FB7D64B30DC8805">
    <w:name w:val="D0742DD02C054CE08FB7D64B30DC8805"/>
  </w:style>
  <w:style w:type="paragraph" w:customStyle="1" w:styleId="DED73178768B4653AB568F165709792F">
    <w:name w:val="DED73178768B4653AB568F165709792F"/>
  </w:style>
  <w:style w:type="paragraph" w:customStyle="1" w:styleId="0DB85B76AB9B44C2871351A6F57A6D2D">
    <w:name w:val="0DB85B76AB9B44C2871351A6F57A6D2D"/>
  </w:style>
  <w:style w:type="paragraph" w:customStyle="1" w:styleId="F9A2E924E2E346458F07F6ED63101E81">
    <w:name w:val="F9A2E924E2E346458F07F6ED63101E81"/>
  </w:style>
  <w:style w:type="paragraph" w:customStyle="1" w:styleId="2FECE0CBE07D4C9382635620500771CA">
    <w:name w:val="2FECE0CBE07D4C9382635620500771CA"/>
  </w:style>
  <w:style w:type="paragraph" w:customStyle="1" w:styleId="2B99B7F33C1F4BAFB99D78E92B85177A">
    <w:name w:val="2B99B7F33C1F4BAFB99D78E92B85177A"/>
  </w:style>
  <w:style w:type="paragraph" w:customStyle="1" w:styleId="4B85BD0F1D774C139B07213CF4036B04">
    <w:name w:val="4B85BD0F1D774C139B07213CF4036B0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BADAA162F54B9385C762D08BF6F41E">
    <w:name w:val="A5BADAA162F54B9385C762D08BF6F41E"/>
  </w:style>
  <w:style w:type="paragraph" w:customStyle="1" w:styleId="5E219EECBC584F5292C7D7A16745FCDD">
    <w:name w:val="5E219EECBC584F5292C7D7A16745FCDD"/>
  </w:style>
  <w:style w:type="paragraph" w:customStyle="1" w:styleId="C27393174E44466FAE2C0E0AC71D2C31">
    <w:name w:val="C27393174E44466FAE2C0E0AC71D2C31"/>
  </w:style>
  <w:style w:type="paragraph" w:customStyle="1" w:styleId="5E473896F2BC441083B1A6CD088EE660">
    <w:name w:val="5E473896F2BC441083B1A6CD088EE660"/>
  </w:style>
  <w:style w:type="paragraph" w:customStyle="1" w:styleId="5B525548A2DA437196F5B4741A25524F">
    <w:name w:val="5B525548A2DA437196F5B4741A25524F"/>
  </w:style>
  <w:style w:type="paragraph" w:customStyle="1" w:styleId="BDCDC53BF9EE46CEB0C2768D0B52AD09">
    <w:name w:val="BDCDC53BF9EE46CEB0C2768D0B52AD09"/>
  </w:style>
  <w:style w:type="paragraph" w:customStyle="1" w:styleId="C44457D43C9B4422BA03FD001CE56519">
    <w:name w:val="C44457D43C9B4422BA03FD001CE56519"/>
  </w:style>
  <w:style w:type="paragraph" w:customStyle="1" w:styleId="AC8B07A19ABB4F4B9983486B233F4158">
    <w:name w:val="AC8B07A19ABB4F4B9983486B233F4158"/>
  </w:style>
  <w:style w:type="paragraph" w:customStyle="1" w:styleId="6FB4E1C0C7C64A289F1CEEDAD4FB9638">
    <w:name w:val="6FB4E1C0C7C64A289F1CEEDAD4FB9638"/>
  </w:style>
  <w:style w:type="paragraph" w:customStyle="1" w:styleId="EE37E1DA2369400CA00A32F56AE2CA75">
    <w:name w:val="EE37E1DA2369400CA00A32F56AE2CA75"/>
  </w:style>
  <w:style w:type="paragraph" w:customStyle="1" w:styleId="945E740070ED4D83A483BFD06432DE39">
    <w:name w:val="945E740070ED4D83A483BFD06432DE39"/>
  </w:style>
  <w:style w:type="paragraph" w:customStyle="1" w:styleId="E0AA55A0508C4DE8AEE23A5AA5060650">
    <w:name w:val="E0AA55A0508C4DE8AEE23A5AA50606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34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3</cp:revision>
  <dcterms:created xsi:type="dcterms:W3CDTF">2017-04-11T20:44:00Z</dcterms:created>
  <dcterms:modified xsi:type="dcterms:W3CDTF">2017-04-11T21:18:00Z</dcterms:modified>
</cp:coreProperties>
</file>