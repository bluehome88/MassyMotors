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E1" w:rsidRDefault="00A6517A" w:rsidP="009B44DB">
      <w:pPr>
        <w:spacing w:line="240" w:lineRule="auto"/>
        <w:jc w:val="both"/>
      </w:pPr>
      <w:r>
        <w:t>#19 Farnum Village,</w:t>
      </w:r>
    </w:p>
    <w:p w:rsidR="00A6517A" w:rsidRDefault="006B471D" w:rsidP="009B44DB">
      <w:pPr>
        <w:spacing w:line="240" w:lineRule="auto"/>
        <w:jc w:val="both"/>
      </w:pPr>
      <w:proofErr w:type="spellStart"/>
      <w:r>
        <w:t>Dandar</w:t>
      </w:r>
      <w:r w:rsidR="00A6517A">
        <w:t>ge</w:t>
      </w:r>
      <w:proofErr w:type="spellEnd"/>
      <w:r w:rsidR="00A6517A">
        <w:t xml:space="preserve"> Trace,</w:t>
      </w:r>
    </w:p>
    <w:p w:rsidR="00CA4533" w:rsidRDefault="00CA4533" w:rsidP="009B44DB">
      <w:pPr>
        <w:spacing w:line="240" w:lineRule="auto"/>
        <w:jc w:val="both"/>
      </w:pPr>
      <w:r>
        <w:t>Guaracara.</w:t>
      </w:r>
    </w:p>
    <w:p w:rsidR="00CA4533" w:rsidRDefault="00CA4533" w:rsidP="009B44DB">
      <w:pPr>
        <w:spacing w:line="240" w:lineRule="auto"/>
        <w:jc w:val="both"/>
      </w:pPr>
      <w:r>
        <w:t>746-9904</w:t>
      </w:r>
    </w:p>
    <w:p w:rsidR="00CA4533" w:rsidRDefault="00CA4533" w:rsidP="009B44DB">
      <w:pPr>
        <w:spacing w:line="240" w:lineRule="auto"/>
        <w:jc w:val="both"/>
      </w:pPr>
      <w:bookmarkStart w:id="0" w:name="_GoBack"/>
      <w:bookmarkEnd w:id="0"/>
    </w:p>
    <w:p w:rsidR="002A6861" w:rsidRDefault="00CA4533" w:rsidP="009B44DB">
      <w:pPr>
        <w:spacing w:line="240" w:lineRule="auto"/>
        <w:jc w:val="both"/>
      </w:pPr>
      <w:r>
        <w:t>The</w:t>
      </w:r>
      <w:r w:rsidR="00A6345C">
        <w:t xml:space="preserve"> Human Resource Manager</w:t>
      </w:r>
    </w:p>
    <w:p w:rsidR="00CA4533" w:rsidRDefault="00CA4533"/>
    <w:p w:rsidR="00A6517A" w:rsidRDefault="00A6517A"/>
    <w:p w:rsidR="00CA4533" w:rsidRDefault="00CA4533" w:rsidP="009B44DB">
      <w:pPr>
        <w:spacing w:line="360" w:lineRule="auto"/>
        <w:jc w:val="both"/>
      </w:pPr>
      <w:r>
        <w:t>Dear Sir</w:t>
      </w:r>
      <w:r w:rsidR="00060CC8">
        <w:t>/</w:t>
      </w:r>
      <w:r w:rsidR="00E903E1">
        <w:t xml:space="preserve"> Madam</w:t>
      </w:r>
      <w:r>
        <w:t>,</w:t>
      </w:r>
    </w:p>
    <w:p w:rsidR="00CA4533" w:rsidRDefault="009B44DB" w:rsidP="009B44DB">
      <w:pPr>
        <w:spacing w:line="360" w:lineRule="auto"/>
        <w:jc w:val="both"/>
      </w:pPr>
      <w:r>
        <w:t xml:space="preserve">My name is Natalia Chan. </w:t>
      </w:r>
      <w:r w:rsidR="00CA4533">
        <w:t xml:space="preserve"> I </w:t>
      </w:r>
      <w:r w:rsidR="00060CC8">
        <w:t xml:space="preserve">wish to apply for the </w:t>
      </w:r>
      <w:r w:rsidR="002A6861">
        <w:t>available position</w:t>
      </w:r>
      <w:r w:rsidR="00060CC8">
        <w:t xml:space="preserve"> at your establishment</w:t>
      </w:r>
      <w:r w:rsidR="00E903E1">
        <w:t>.</w:t>
      </w:r>
    </w:p>
    <w:p w:rsidR="00E561F1" w:rsidRDefault="00CA4533" w:rsidP="009B44DB">
      <w:pPr>
        <w:spacing w:line="360" w:lineRule="auto"/>
        <w:jc w:val="both"/>
      </w:pPr>
      <w:r>
        <w:t>I attend the Tabaquite Secondary Sc</w:t>
      </w:r>
      <w:r w:rsidR="00B21D49">
        <w:t xml:space="preserve">hool where </w:t>
      </w:r>
      <w:r w:rsidR="002A6861">
        <w:t>I am about to wri</w:t>
      </w:r>
      <w:r w:rsidR="00B21D49">
        <w:t xml:space="preserve">te the </w:t>
      </w:r>
      <w:r>
        <w:t xml:space="preserve">Caribbean </w:t>
      </w:r>
      <w:r w:rsidR="00E903E1">
        <w:t>Advanced Proficiency Examination {CAPE</w:t>
      </w:r>
      <w:r w:rsidR="00A6345C">
        <w:t>}</w:t>
      </w:r>
      <w:r w:rsidR="002A6861">
        <w:t>,</w:t>
      </w:r>
      <w:r w:rsidR="00A6345C">
        <w:t xml:space="preserve"> </w:t>
      </w:r>
      <w:r w:rsidR="002A6861">
        <w:t>unit 2.</w:t>
      </w:r>
      <w:r w:rsidR="00060CC8">
        <w:t xml:space="preserve"> </w:t>
      </w:r>
      <w:r>
        <w:t xml:space="preserve"> I wrote </w:t>
      </w:r>
      <w:r w:rsidR="00E903E1">
        <w:t>seven {7} Caribbean Examination Council {CXC} subjects</w:t>
      </w:r>
      <w:r w:rsidR="00A6345C">
        <w:t xml:space="preserve"> in June 2016</w:t>
      </w:r>
      <w:r w:rsidR="00E903E1">
        <w:t xml:space="preserve"> </w:t>
      </w:r>
      <w:r w:rsidR="00060CC8">
        <w:t>and I obtained a full certificate</w:t>
      </w:r>
      <w:r w:rsidR="002A6861">
        <w:t xml:space="preserve">. In addition, I have four {4} CAPE unit 1 </w:t>
      </w:r>
      <w:r>
        <w:t xml:space="preserve"> </w:t>
      </w:r>
      <w:r w:rsidR="00E561F1">
        <w:t xml:space="preserve"> </w:t>
      </w:r>
      <w:r w:rsidR="002A6861">
        <w:t>subjects.</w:t>
      </w:r>
    </w:p>
    <w:p w:rsidR="00E561F1" w:rsidRDefault="00E903E1" w:rsidP="009B44DB">
      <w:pPr>
        <w:spacing w:line="360" w:lineRule="auto"/>
        <w:jc w:val="both"/>
      </w:pPr>
      <w:r>
        <w:t>I have</w:t>
      </w:r>
      <w:r w:rsidR="00060CC8">
        <w:t xml:space="preserve"> </w:t>
      </w:r>
      <w:r w:rsidR="00E561F1">
        <w:t>been employed</w:t>
      </w:r>
      <w:r w:rsidR="00060CC8">
        <w:t xml:space="preserve"> during the summer vacation </w:t>
      </w:r>
      <w:r w:rsidR="002A6861">
        <w:t>of 2016</w:t>
      </w:r>
      <w:r w:rsidR="00A6345C">
        <w:t xml:space="preserve"> as a sales clerk at a jewel</w:t>
      </w:r>
      <w:r w:rsidR="00060CC8">
        <w:t>ry store.  I do hope that I’m given</w:t>
      </w:r>
      <w:r w:rsidR="002A6861">
        <w:t xml:space="preserve"> a</w:t>
      </w:r>
      <w:r w:rsidR="00060CC8">
        <w:t xml:space="preserve"> serious conside</w:t>
      </w:r>
      <w:r w:rsidR="002A6861">
        <w:t>ration for this position and I</w:t>
      </w:r>
      <w:r w:rsidR="00E561F1">
        <w:t xml:space="preserve"> look forward for this opportunity to work </w:t>
      </w:r>
      <w:r w:rsidR="00060CC8">
        <w:t xml:space="preserve">and learn </w:t>
      </w:r>
      <w:r w:rsidR="00E561F1">
        <w:t xml:space="preserve">at your reputable organization.  I </w:t>
      </w:r>
      <w:r>
        <w:t>would be</w:t>
      </w:r>
      <w:r w:rsidR="00E561F1">
        <w:t xml:space="preserve"> grateful for </w:t>
      </w:r>
      <w:r w:rsidR="002A6861">
        <w:t>any</w:t>
      </w:r>
      <w:r w:rsidR="00E561F1">
        <w:t xml:space="preserve"> position and do look forward to this great experience.</w:t>
      </w:r>
    </w:p>
    <w:p w:rsidR="007816AE" w:rsidRDefault="007816AE" w:rsidP="009B44DB">
      <w:pPr>
        <w:spacing w:line="360" w:lineRule="auto"/>
        <w:jc w:val="both"/>
      </w:pPr>
      <w:r>
        <w:t xml:space="preserve">Please find enclosed, </w:t>
      </w:r>
      <w:r w:rsidRPr="007816AE">
        <w:t xml:space="preserve">my </w:t>
      </w:r>
      <w:r w:rsidRPr="007816AE">
        <w:rPr>
          <w:bCs/>
          <w:lang w:val="en"/>
        </w:rPr>
        <w:t>résumé</w:t>
      </w:r>
      <w:r>
        <w:rPr>
          <w:bCs/>
          <w:lang w:val="en"/>
        </w:rPr>
        <w:t>.</w:t>
      </w:r>
    </w:p>
    <w:p w:rsidR="00E561F1" w:rsidRDefault="00E561F1" w:rsidP="009B44DB">
      <w:pPr>
        <w:spacing w:line="360" w:lineRule="auto"/>
        <w:jc w:val="both"/>
      </w:pPr>
    </w:p>
    <w:p w:rsidR="00E561F1" w:rsidRDefault="00E561F1"/>
    <w:p w:rsidR="00E561F1" w:rsidRDefault="00E561F1">
      <w:r>
        <w:t>Yours respectfully.</w:t>
      </w:r>
    </w:p>
    <w:p w:rsidR="00E561F1" w:rsidRDefault="00E561F1">
      <w:r>
        <w:t>____________________</w:t>
      </w:r>
    </w:p>
    <w:p w:rsidR="007816AE" w:rsidRDefault="007816AE">
      <w:r>
        <w:t>NATALIA CHAN</w:t>
      </w:r>
    </w:p>
    <w:p w:rsidR="00DB61C9" w:rsidRDefault="00DB61C9">
      <w:r>
        <w:br w:type="page"/>
      </w:r>
    </w:p>
    <w:p w:rsidR="009B44DB" w:rsidRPr="007816AE" w:rsidRDefault="007816AE" w:rsidP="007816AE">
      <w:pPr>
        <w:jc w:val="center"/>
        <w:rPr>
          <w:sz w:val="28"/>
          <w:szCs w:val="28"/>
        </w:rPr>
      </w:pPr>
      <w:r w:rsidRPr="007816AE">
        <w:rPr>
          <w:bCs/>
          <w:sz w:val="28"/>
          <w:szCs w:val="28"/>
          <w:lang w:val="en"/>
        </w:rPr>
        <w:lastRenderedPageBreak/>
        <w:t>Résumé</w:t>
      </w:r>
    </w:p>
    <w:p w:rsidR="009B44DB" w:rsidRDefault="009B44DB" w:rsidP="009B44DB">
      <w:pPr>
        <w:spacing w:line="480" w:lineRule="auto"/>
        <w:jc w:val="both"/>
      </w:pPr>
    </w:p>
    <w:p w:rsidR="00DB61C9" w:rsidRDefault="00DB61C9" w:rsidP="009B44DB">
      <w:pPr>
        <w:spacing w:line="480" w:lineRule="auto"/>
        <w:jc w:val="both"/>
      </w:pPr>
      <w:r>
        <w:t>NAME: NATALIA CHAN</w:t>
      </w:r>
    </w:p>
    <w:p w:rsidR="00DB61C9" w:rsidRDefault="00DB61C9" w:rsidP="009B44DB">
      <w:pPr>
        <w:spacing w:line="360" w:lineRule="auto"/>
        <w:jc w:val="both"/>
      </w:pPr>
      <w:r>
        <w:t>ADDRESS:</w:t>
      </w:r>
      <w:r w:rsidR="00E561F1">
        <w:t xml:space="preserve"> </w:t>
      </w:r>
      <w:r>
        <w:t xml:space="preserve"> #19 Farnum Village,</w:t>
      </w:r>
    </w:p>
    <w:p w:rsidR="00DB61C9" w:rsidRDefault="00DB61C9" w:rsidP="009B44DB">
      <w:pPr>
        <w:spacing w:line="360" w:lineRule="auto"/>
        <w:jc w:val="both"/>
      </w:pPr>
      <w:r>
        <w:t xml:space="preserve">                  </w:t>
      </w:r>
      <w:r w:rsidR="00E561F1">
        <w:t xml:space="preserve"> </w:t>
      </w:r>
      <w:r>
        <w:t xml:space="preserve"> </w:t>
      </w:r>
      <w:proofErr w:type="spellStart"/>
      <w:r>
        <w:t>Dandar</w:t>
      </w:r>
      <w:r w:rsidR="009359B4">
        <w:t>a</w:t>
      </w:r>
      <w:r>
        <w:t>ge</w:t>
      </w:r>
      <w:proofErr w:type="spellEnd"/>
      <w:r>
        <w:t xml:space="preserve"> Trace,</w:t>
      </w:r>
    </w:p>
    <w:p w:rsidR="00DB61C9" w:rsidRDefault="00DB61C9" w:rsidP="009B44DB">
      <w:pPr>
        <w:spacing w:line="360" w:lineRule="auto"/>
        <w:jc w:val="both"/>
      </w:pPr>
      <w:r>
        <w:t xml:space="preserve">                   </w:t>
      </w:r>
      <w:r w:rsidR="00E561F1">
        <w:t xml:space="preserve"> </w:t>
      </w:r>
      <w:r>
        <w:t xml:space="preserve"> Guaracara.</w:t>
      </w:r>
    </w:p>
    <w:p w:rsidR="00DB61C9" w:rsidRDefault="00E561F1" w:rsidP="009B44DB">
      <w:pPr>
        <w:spacing w:line="480" w:lineRule="auto"/>
        <w:jc w:val="both"/>
      </w:pPr>
      <w:r>
        <w:t>PHONE:</w:t>
      </w:r>
      <w:r w:rsidR="00DB61C9">
        <w:t xml:space="preserve"> 746-9904</w:t>
      </w:r>
    </w:p>
    <w:p w:rsidR="00E561F1" w:rsidRDefault="00E561F1" w:rsidP="009B44DB">
      <w:pPr>
        <w:spacing w:line="480" w:lineRule="auto"/>
        <w:jc w:val="both"/>
      </w:pPr>
      <w:r>
        <w:t>EMAIL:  katya.kbc@gmail.com</w:t>
      </w:r>
    </w:p>
    <w:p w:rsidR="00DB61C9" w:rsidRDefault="00E561F1" w:rsidP="009B44DB">
      <w:pPr>
        <w:spacing w:line="480" w:lineRule="auto"/>
        <w:jc w:val="both"/>
      </w:pPr>
      <w:r>
        <w:t>DATE OF BIRTH:</w:t>
      </w:r>
      <w:r w:rsidR="00DB61C9">
        <w:t xml:space="preserve"> 12/29/1999</w:t>
      </w:r>
    </w:p>
    <w:p w:rsidR="00DB61C9" w:rsidRDefault="00E561F1" w:rsidP="009B44DB">
      <w:pPr>
        <w:spacing w:line="480" w:lineRule="auto"/>
        <w:jc w:val="both"/>
      </w:pPr>
      <w:r>
        <w:t>MARITAL STATUS</w:t>
      </w:r>
      <w:r w:rsidR="00DB61C9">
        <w:t>: Single</w:t>
      </w:r>
    </w:p>
    <w:p w:rsidR="00DB61C9" w:rsidRDefault="00E561F1" w:rsidP="009B44DB">
      <w:pPr>
        <w:spacing w:line="480" w:lineRule="auto"/>
        <w:jc w:val="both"/>
      </w:pPr>
      <w:r>
        <w:t>MISSION STATEMENT</w:t>
      </w:r>
      <w:r w:rsidR="00DB61C9">
        <w:t>:</w:t>
      </w:r>
      <w:r w:rsidR="00694678">
        <w:t xml:space="preserve"> </w:t>
      </w:r>
      <w:r w:rsidR="00384744">
        <w:t>T</w:t>
      </w:r>
      <w:r w:rsidR="007816AE">
        <w:t>o absorb knowledge</w:t>
      </w:r>
      <w:r w:rsidR="00B21D49">
        <w:t xml:space="preserve"> and apply it in my actions.</w:t>
      </w:r>
    </w:p>
    <w:p w:rsidR="009B44DB" w:rsidRDefault="00E561F1" w:rsidP="00060CC8">
      <w:pPr>
        <w:spacing w:line="360" w:lineRule="auto"/>
      </w:pPr>
      <w:r>
        <w:t xml:space="preserve">QUALIFICATIONS: </w:t>
      </w:r>
      <w:r w:rsidR="00B21D49">
        <w:t xml:space="preserve"> J</w:t>
      </w:r>
      <w:r w:rsidR="00E903E1">
        <w:t>une</w:t>
      </w:r>
      <w:r w:rsidR="00B21D49">
        <w:t xml:space="preserve"> 2016 CX</w:t>
      </w:r>
      <w:r w:rsidR="009B44DB">
        <w:t>C</w:t>
      </w:r>
    </w:p>
    <w:p w:rsidR="00120DF0" w:rsidRDefault="00120DF0" w:rsidP="00060CC8">
      <w:pPr>
        <w:spacing w:line="360" w:lineRule="auto"/>
        <w:ind w:left="720" w:firstLine="720"/>
      </w:pPr>
      <w:r>
        <w:t xml:space="preserve">    Biology (Grade Two)</w:t>
      </w:r>
    </w:p>
    <w:p w:rsidR="00E561F1" w:rsidRDefault="009B44DB" w:rsidP="00060CC8">
      <w:pPr>
        <w:spacing w:line="360" w:lineRule="auto"/>
        <w:ind w:left="720" w:firstLine="720"/>
      </w:pPr>
      <w:r>
        <w:t xml:space="preserve">    </w:t>
      </w:r>
      <w:r w:rsidR="00E903E1">
        <w:t>English Language (Grade One</w:t>
      </w:r>
      <w:r w:rsidR="00E561F1">
        <w:t>)</w:t>
      </w:r>
      <w:r>
        <w:t xml:space="preserve"> </w:t>
      </w:r>
    </w:p>
    <w:p w:rsidR="00E561F1" w:rsidRDefault="00E561F1" w:rsidP="00060CC8">
      <w:pPr>
        <w:spacing w:line="360" w:lineRule="auto"/>
        <w:ind w:left="1440"/>
      </w:pPr>
      <w:r>
        <w:t xml:space="preserve">   </w:t>
      </w:r>
      <w:r w:rsidR="00E903E1">
        <w:t xml:space="preserve"> English Literature (Grade Two</w:t>
      </w:r>
      <w:r>
        <w:t>)</w:t>
      </w:r>
    </w:p>
    <w:p w:rsidR="00120DF0" w:rsidRDefault="00120DF0" w:rsidP="00060CC8">
      <w:pPr>
        <w:spacing w:line="360" w:lineRule="auto"/>
        <w:ind w:left="1440"/>
      </w:pPr>
      <w:r>
        <w:t xml:space="preserve">   Geography (Grade Three)</w:t>
      </w:r>
    </w:p>
    <w:p w:rsidR="00120DF0" w:rsidRDefault="00120DF0" w:rsidP="00060CC8">
      <w:pPr>
        <w:spacing w:line="360" w:lineRule="auto"/>
        <w:ind w:left="1440"/>
      </w:pPr>
      <w:r>
        <w:t xml:space="preserve">  History (Grade </w:t>
      </w:r>
      <w:proofErr w:type="gramStart"/>
      <w:r>
        <w:t>Two )</w:t>
      </w:r>
      <w:proofErr w:type="gramEnd"/>
    </w:p>
    <w:p w:rsidR="00120DF0" w:rsidRDefault="00120DF0" w:rsidP="00060CC8">
      <w:pPr>
        <w:spacing w:line="360" w:lineRule="auto"/>
        <w:ind w:left="1440"/>
      </w:pPr>
      <w:r>
        <w:t xml:space="preserve">   Mathematics (Grade Two)</w:t>
      </w:r>
    </w:p>
    <w:p w:rsidR="00E561F1" w:rsidRDefault="00120DF0" w:rsidP="00060CC8">
      <w:pPr>
        <w:spacing w:line="360" w:lineRule="auto"/>
        <w:ind w:left="720" w:firstLine="720"/>
      </w:pPr>
      <w:r>
        <w:t xml:space="preserve">   </w:t>
      </w:r>
      <w:r w:rsidR="00E903E1">
        <w:t>Social Studies (Grade Two</w:t>
      </w:r>
      <w:r w:rsidR="00E561F1">
        <w:t>)</w:t>
      </w:r>
    </w:p>
    <w:p w:rsidR="002A6861" w:rsidRDefault="002A6861" w:rsidP="00060CC8">
      <w:pPr>
        <w:spacing w:line="360" w:lineRule="auto"/>
        <w:ind w:left="720" w:firstLine="720"/>
      </w:pPr>
      <w:r>
        <w:t xml:space="preserve">    June 2017 CAPE</w:t>
      </w:r>
    </w:p>
    <w:p w:rsidR="002A6861" w:rsidRDefault="002A6861" w:rsidP="00060CC8">
      <w:pPr>
        <w:spacing w:line="360" w:lineRule="auto"/>
        <w:ind w:left="720" w:firstLine="720"/>
      </w:pPr>
      <w:r>
        <w:t xml:space="preserve">   Sociology (Grade Four)</w:t>
      </w:r>
    </w:p>
    <w:p w:rsidR="002A6861" w:rsidRDefault="002A6861" w:rsidP="00060CC8">
      <w:pPr>
        <w:spacing w:line="360" w:lineRule="auto"/>
        <w:ind w:left="720" w:firstLine="720"/>
      </w:pPr>
      <w:r>
        <w:lastRenderedPageBreak/>
        <w:t>English Literature (Grade Three)</w:t>
      </w:r>
    </w:p>
    <w:p w:rsidR="002A6861" w:rsidRDefault="002A6861" w:rsidP="00060CC8">
      <w:pPr>
        <w:spacing w:line="360" w:lineRule="auto"/>
        <w:ind w:left="720" w:firstLine="720"/>
      </w:pPr>
      <w:r>
        <w:t xml:space="preserve"> Biology (Grade Four)</w:t>
      </w:r>
    </w:p>
    <w:p w:rsidR="002A6861" w:rsidRDefault="002A6861" w:rsidP="00060CC8">
      <w:pPr>
        <w:spacing w:line="360" w:lineRule="auto"/>
        <w:ind w:left="720" w:firstLine="720"/>
      </w:pPr>
      <w:r>
        <w:t>Caribbean Studies (Grade Two)</w:t>
      </w:r>
    </w:p>
    <w:p w:rsidR="00060547" w:rsidRDefault="00E561F1" w:rsidP="009B44DB">
      <w:pPr>
        <w:spacing w:line="480" w:lineRule="auto"/>
        <w:jc w:val="both"/>
      </w:pPr>
      <w:r>
        <w:t>WORK EXPERIENCE</w:t>
      </w:r>
      <w:r w:rsidR="00694678">
        <w:t xml:space="preserve">:  </w:t>
      </w:r>
      <w:r w:rsidR="00120DF0">
        <w:t>Three months- sales clerk</w:t>
      </w:r>
      <w:r w:rsidR="00A6345C">
        <w:t xml:space="preserve"> at </w:t>
      </w:r>
      <w:proofErr w:type="spellStart"/>
      <w:r w:rsidR="00A6345C">
        <w:t>Ketan’s</w:t>
      </w:r>
      <w:proofErr w:type="spellEnd"/>
      <w:r w:rsidR="00A6345C">
        <w:t xml:space="preserve"> Jewelers</w:t>
      </w:r>
    </w:p>
    <w:p w:rsidR="00060547" w:rsidRDefault="00060547" w:rsidP="009B44DB">
      <w:pPr>
        <w:spacing w:line="480" w:lineRule="auto"/>
        <w:jc w:val="both"/>
      </w:pPr>
      <w:r>
        <w:tab/>
      </w:r>
      <w:r>
        <w:tab/>
        <w:t xml:space="preserve">         </w:t>
      </w:r>
      <w:proofErr w:type="spellStart"/>
      <w:proofErr w:type="gramStart"/>
      <w:r>
        <w:t>Conatct</w:t>
      </w:r>
      <w:proofErr w:type="spellEnd"/>
      <w:r>
        <w:t xml:space="preserve"> nos.</w:t>
      </w:r>
      <w:proofErr w:type="gramEnd"/>
      <w:r>
        <w:t xml:space="preserve"> :652-1258</w:t>
      </w:r>
    </w:p>
    <w:p w:rsidR="009B44DB" w:rsidRDefault="00E561F1" w:rsidP="00060547">
      <w:pPr>
        <w:spacing w:line="480" w:lineRule="auto"/>
        <w:jc w:val="both"/>
      </w:pPr>
      <w:r>
        <w:t>INTEREST AND ACTIVITIES</w:t>
      </w:r>
      <w:r w:rsidR="007816AE">
        <w:t>:    J</w:t>
      </w:r>
      <w:r w:rsidR="009B44DB">
        <w:t xml:space="preserve">ewelry craft, </w:t>
      </w:r>
      <w:r w:rsidR="007816AE">
        <w:t>baking</w:t>
      </w:r>
      <w:r w:rsidR="009B44DB">
        <w:t>, draw</w:t>
      </w:r>
      <w:r w:rsidR="00120DF0">
        <w:t>ing</w:t>
      </w:r>
    </w:p>
    <w:p w:rsidR="00694678" w:rsidRDefault="00E561F1" w:rsidP="009B44DB">
      <w:pPr>
        <w:spacing w:line="360" w:lineRule="auto"/>
        <w:jc w:val="both"/>
      </w:pPr>
      <w:r>
        <w:t>REFERENCES</w:t>
      </w:r>
      <w:r w:rsidR="00694678">
        <w:t>:</w:t>
      </w:r>
      <w:r w:rsidR="007C6B94">
        <w:t xml:space="preserve"> Anil </w:t>
      </w:r>
      <w:proofErr w:type="spellStart"/>
      <w:r w:rsidR="007C6B94">
        <w:t>Basant</w:t>
      </w:r>
      <w:proofErr w:type="spellEnd"/>
    </w:p>
    <w:p w:rsidR="009B44DB" w:rsidRDefault="007C6B94" w:rsidP="009B44DB">
      <w:pPr>
        <w:spacing w:line="360" w:lineRule="auto"/>
        <w:jc w:val="both"/>
      </w:pPr>
      <w:r>
        <w:tab/>
        <w:t xml:space="preserve">           Lab Technician</w:t>
      </w:r>
    </w:p>
    <w:p w:rsidR="009B44DB" w:rsidRDefault="009B44DB" w:rsidP="009B44DB">
      <w:pPr>
        <w:spacing w:line="360" w:lineRule="auto"/>
        <w:jc w:val="both"/>
      </w:pPr>
      <w:r>
        <w:tab/>
      </w:r>
      <w:r w:rsidR="00C750E5">
        <w:t xml:space="preserve">           468-975</w:t>
      </w:r>
      <w:r w:rsidR="007C6B94">
        <w:t>9</w:t>
      </w:r>
    </w:p>
    <w:p w:rsidR="009B44DB" w:rsidRDefault="009B44DB" w:rsidP="009B44DB">
      <w:pPr>
        <w:spacing w:line="360" w:lineRule="auto"/>
        <w:jc w:val="both"/>
      </w:pPr>
      <w:r>
        <w:tab/>
        <w:t xml:space="preserve">           </w:t>
      </w:r>
    </w:p>
    <w:p w:rsidR="009B44DB" w:rsidRDefault="009B44DB" w:rsidP="00A6345C">
      <w:pPr>
        <w:spacing w:line="360" w:lineRule="auto"/>
        <w:ind w:firstLine="720"/>
        <w:jc w:val="both"/>
      </w:pPr>
      <w:r>
        <w:t xml:space="preserve">            </w:t>
      </w:r>
      <w:r w:rsidR="00A6345C">
        <w:t xml:space="preserve">Miss. </w:t>
      </w:r>
      <w:proofErr w:type="spellStart"/>
      <w:r w:rsidR="00A6345C">
        <w:t>Boodram</w:t>
      </w:r>
      <w:proofErr w:type="spellEnd"/>
    </w:p>
    <w:p w:rsidR="00A6345C" w:rsidRDefault="00A6345C" w:rsidP="00A6345C">
      <w:pPr>
        <w:spacing w:line="360" w:lineRule="auto"/>
        <w:ind w:firstLine="720"/>
        <w:jc w:val="both"/>
      </w:pPr>
      <w:r>
        <w:t xml:space="preserve">            Principal</w:t>
      </w:r>
    </w:p>
    <w:p w:rsidR="00A6345C" w:rsidRDefault="00A6345C" w:rsidP="00A6345C">
      <w:pPr>
        <w:spacing w:line="360" w:lineRule="auto"/>
        <w:ind w:firstLine="720"/>
        <w:jc w:val="both"/>
      </w:pPr>
      <w:r>
        <w:t xml:space="preserve">            636-2641</w:t>
      </w:r>
    </w:p>
    <w:p w:rsidR="009B44DB" w:rsidRDefault="00A6345C" w:rsidP="009B44DB">
      <w:pPr>
        <w:spacing w:line="360" w:lineRule="auto"/>
        <w:jc w:val="both"/>
      </w:pPr>
      <w:r>
        <w:tab/>
        <w:t xml:space="preserve">    </w:t>
      </w:r>
    </w:p>
    <w:p w:rsidR="009B44DB" w:rsidRDefault="009B44DB">
      <w:r>
        <w:tab/>
        <w:t xml:space="preserve">             </w:t>
      </w:r>
    </w:p>
    <w:p w:rsidR="00694678" w:rsidRDefault="00694678"/>
    <w:sectPr w:rsidR="0069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7A"/>
    <w:rsid w:val="00060547"/>
    <w:rsid w:val="00060CC8"/>
    <w:rsid w:val="00120DF0"/>
    <w:rsid w:val="001442F2"/>
    <w:rsid w:val="002208DE"/>
    <w:rsid w:val="002A6861"/>
    <w:rsid w:val="00384744"/>
    <w:rsid w:val="003E44D6"/>
    <w:rsid w:val="00442C30"/>
    <w:rsid w:val="004E3F98"/>
    <w:rsid w:val="0055032B"/>
    <w:rsid w:val="00694678"/>
    <w:rsid w:val="006B471D"/>
    <w:rsid w:val="007816AE"/>
    <w:rsid w:val="007C6B94"/>
    <w:rsid w:val="009359B4"/>
    <w:rsid w:val="009B44DB"/>
    <w:rsid w:val="00A6345C"/>
    <w:rsid w:val="00A6517A"/>
    <w:rsid w:val="00B21D49"/>
    <w:rsid w:val="00C349D3"/>
    <w:rsid w:val="00C750E5"/>
    <w:rsid w:val="00C9605F"/>
    <w:rsid w:val="00CA4533"/>
    <w:rsid w:val="00DB61C9"/>
    <w:rsid w:val="00E561F1"/>
    <w:rsid w:val="00E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69A32A0-725C-4341-B8DC-28324D3DF27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44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Ministry of Education</cp:lastModifiedBy>
  <cp:revision>5</cp:revision>
  <cp:lastPrinted>2017-06-24T16:36:00Z</cp:lastPrinted>
  <dcterms:created xsi:type="dcterms:W3CDTF">2017-06-23T02:33:00Z</dcterms:created>
  <dcterms:modified xsi:type="dcterms:W3CDTF">2018-03-19T00:21:00Z</dcterms:modified>
</cp:coreProperties>
</file>