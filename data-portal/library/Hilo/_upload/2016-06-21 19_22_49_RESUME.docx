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547E3" w14:textId="2075D5B6" w:rsidR="002C42BC" w:rsidRPr="002639DC" w:rsidRDefault="002639DC" w:rsidP="002639DC">
      <w:pPr>
        <w:pStyle w:val="ContactInfo"/>
        <w:rPr>
          <w:rFonts w:ascii="Times New Roman" w:hAnsi="Times New Roman" w:cs="Times New Roman"/>
          <w:color w:val="auto"/>
          <w:sz w:val="24"/>
          <w:szCs w:val="24"/>
        </w:rPr>
      </w:pPr>
      <w:r w:rsidRPr="4D12695E">
        <w:rPr>
          <w:rFonts w:ascii="Times New Roman" w:eastAsia="Times New Roman" w:hAnsi="Times New Roman" w:cs="Times New Roman"/>
          <w:color w:val="auto"/>
          <w:sz w:val="24"/>
          <w:szCs w:val="24"/>
        </w:rPr>
        <w:t># 63 Daily Road New Gran</w:t>
      </w:r>
      <w:r w:rsidR="002857D8" w:rsidRPr="4D12695E">
        <w:rPr>
          <w:rFonts w:ascii="Times New Roman" w:eastAsia="Times New Roman" w:hAnsi="Times New Roman" w:cs="Times New Roman"/>
          <w:color w:val="auto"/>
          <w:sz w:val="24"/>
          <w:szCs w:val="24"/>
        </w:rPr>
        <w:t>t</w:t>
      </w:r>
      <w:r w:rsidR="00F6680C" w:rsidRPr="4D12695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alias w:val="Street Address"/>
          <w:tag w:val="Street Address"/>
          <w:id w:val="1415969137"/>
          <w:placeholder>
            <w:docPart w:val="D160BB7D92EB4B04BE6CF4C35BEA2A7B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9A1751">
            <w:rPr>
              <w:rFonts w:ascii="Times New Roman" w:hAnsi="Times New Roman" w:cs="Times New Roman"/>
              <w:color w:val="auto"/>
              <w:sz w:val="24"/>
              <w:szCs w:val="24"/>
            </w:rPr>
            <w:br/>
            <w:t xml:space="preserve">Princes Town, </w:t>
          </w:r>
          <w:r w:rsidR="009A1751">
            <w:rPr>
              <w:rFonts w:ascii="Times New Roman" w:hAnsi="Times New Roman" w:cs="Times New Roman"/>
              <w:color w:val="auto"/>
              <w:sz w:val="24"/>
              <w:szCs w:val="24"/>
            </w:rPr>
            <w:br/>
            <w:t>Trinidad and Tobago.</w:t>
          </w:r>
          <w:r w:rsidR="009A1751">
            <w:rPr>
              <w:rFonts w:ascii="Times New Roman" w:hAnsi="Times New Roman" w:cs="Times New Roman"/>
              <w:color w:val="auto"/>
              <w:sz w:val="24"/>
              <w:szCs w:val="24"/>
            </w:rPr>
            <w:br/>
            <w:t xml:space="preserve">  1868-299-2076</w:t>
          </w:r>
        </w:sdtContent>
      </w:sdt>
    </w:p>
    <w:p w14:paraId="05001388" w14:textId="6E21ED51" w:rsidR="002C42BC" w:rsidRDefault="002C42BC">
      <w:pPr>
        <w:pStyle w:val="ContactInfo"/>
        <w:rPr>
          <w:rStyle w:val="Emphasis"/>
        </w:rPr>
      </w:pPr>
    </w:p>
    <w:p w14:paraId="2498AD08" w14:textId="77777777" w:rsidR="002C42BC" w:rsidRPr="002639DC" w:rsidRDefault="00084B7E">
      <w:pPr>
        <w:pStyle w:val="Name"/>
        <w:rPr>
          <w:b/>
          <w:color w:val="auto"/>
        </w:rPr>
      </w:pPr>
      <w:sdt>
        <w:sdtPr>
          <w:rPr>
            <w:b/>
            <w:color w:val="auto"/>
          </w:rPr>
          <w:alias w:val="Your Name"/>
          <w:tag w:val=""/>
          <w:id w:val="1197042864"/>
          <w:placeholder>
            <w:docPart w:val="6B3DE935485245709573D130CBABF34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72D98">
            <w:rPr>
              <w:b/>
              <w:color w:val="auto"/>
              <w:lang w:val="en-TT"/>
            </w:rPr>
            <w:t>Kendon Simmons</w:t>
          </w:r>
        </w:sdtContent>
      </w:sdt>
    </w:p>
    <w:tbl>
      <w:tblPr>
        <w:tblStyle w:val="ResumeTable"/>
        <w:tblW w:w="10068" w:type="dxa"/>
        <w:tblLook w:val="04A0" w:firstRow="1" w:lastRow="0" w:firstColumn="1" w:lastColumn="0" w:noHBand="0" w:noVBand="1"/>
        <w:tblCaption w:val=""/>
        <w:tblDescription w:val="Resume"/>
      </w:tblPr>
      <w:tblGrid>
        <w:gridCol w:w="1701"/>
        <w:gridCol w:w="255"/>
        <w:gridCol w:w="5985"/>
        <w:gridCol w:w="2127"/>
      </w:tblGrid>
      <w:tr w:rsidR="002C42BC" w14:paraId="53B186B6" w14:textId="77777777" w:rsidTr="78E02794">
        <w:tc>
          <w:tcPr>
            <w:tcW w:w="1701" w:type="dxa"/>
          </w:tcPr>
          <w:p w14:paraId="7BFA7D4E" w14:textId="77777777" w:rsidR="002C42BC" w:rsidRPr="00372D98" w:rsidRDefault="78E02794">
            <w:pPr>
              <w:pStyle w:val="Heading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78E0279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Objective</w:t>
            </w:r>
          </w:p>
        </w:tc>
        <w:tc>
          <w:tcPr>
            <w:tcW w:w="255" w:type="dxa"/>
          </w:tcPr>
          <w:p w14:paraId="6D975C9C" w14:textId="77777777" w:rsidR="002C42BC" w:rsidRPr="00372D98" w:rsidRDefault="002C42BC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8112" w:type="dxa"/>
            <w:gridSpan w:val="2"/>
          </w:tcPr>
          <w:p w14:paraId="7ACD525E" w14:textId="77D30AFD" w:rsidR="002C42BC" w:rsidRPr="002639DC" w:rsidRDefault="4D12695E" w:rsidP="002639DC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To exploit the skills and abilities obtained over the years whilst exploring new possibilities, in sustaining professionalism and being an invaluable contribution to your organization. </w:t>
            </w:r>
          </w:p>
        </w:tc>
      </w:tr>
      <w:tr w:rsidR="002C42BC" w14:paraId="7D31186B" w14:textId="77777777" w:rsidTr="78E02794">
        <w:tc>
          <w:tcPr>
            <w:tcW w:w="1701" w:type="dxa"/>
          </w:tcPr>
          <w:p w14:paraId="635B7BB8" w14:textId="77777777" w:rsidR="002C42BC" w:rsidRPr="00372D98" w:rsidRDefault="78E02794">
            <w:pPr>
              <w:pStyle w:val="Heading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78E0279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Experience</w:t>
            </w:r>
          </w:p>
        </w:tc>
        <w:tc>
          <w:tcPr>
            <w:tcW w:w="255" w:type="dxa"/>
          </w:tcPr>
          <w:p w14:paraId="5D7D7A3F" w14:textId="77777777" w:rsidR="002C42BC" w:rsidRPr="00372D98" w:rsidRDefault="002C42BC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14:paraId="18738479" w14:textId="77777777" w:rsidR="00AF6B24" w:rsidRPr="00372D98" w:rsidRDefault="00AF6B24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8112" w:type="dxa"/>
            <w:gridSpan w:val="2"/>
          </w:tcPr>
          <w:p w14:paraId="2A9FFBAA" w14:textId="77777777" w:rsidR="00372D98" w:rsidRDefault="00372D98" w:rsidP="00372D98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556853D" w14:textId="7DCC8A29" w:rsidR="00372D98" w:rsidRPr="00372D98" w:rsidRDefault="00F6680C" w:rsidP="00372D98">
            <w:pPr>
              <w:pStyle w:val="Heading2"/>
              <w:spacing w:line="360" w:lineRule="auto"/>
            </w:pPr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1. CARILLION</w:t>
            </w:r>
            <w:r w:rsidR="4D12695E"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CARIBBEAN LIMITED COMPANY</w:t>
            </w:r>
          </w:p>
          <w:p w14:paraId="79062FA6" w14:textId="5C9CE74C" w:rsidR="00372D98" w:rsidRPr="00372D98" w:rsidRDefault="4D12695E" w:rsidP="4D12695E">
            <w:pPr>
              <w:spacing w:line="240" w:lineRule="auto"/>
            </w:pPr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Position: Equipment's Distributor </w:t>
            </w:r>
          </w:p>
          <w:p w14:paraId="017B13C5" w14:textId="3E17F23F" w:rsidR="00372D98" w:rsidRPr="00372D98" w:rsidRDefault="78E02794" w:rsidP="4D12695E">
            <w:pPr>
              <w:spacing w:line="240" w:lineRule="auto"/>
            </w:pPr>
            <w:r w:rsidRPr="78E027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Organization: </w:t>
            </w:r>
            <w:proofErr w:type="spellStart"/>
            <w:r w:rsidRPr="78E027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Petrotrin</w:t>
            </w:r>
            <w:proofErr w:type="spellEnd"/>
            <w:r w:rsidRPr="78E027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                                                                </w:t>
            </w:r>
          </w:p>
          <w:p w14:paraId="1E12563C" w14:textId="3722E958" w:rsidR="00372D98" w:rsidRPr="00372D98" w:rsidRDefault="4D12695E" w:rsidP="00F6680C">
            <w:pPr>
              <w:spacing w:line="360" w:lineRule="auto"/>
            </w:pPr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Duration: July 2007- May 2010</w:t>
            </w:r>
          </w:p>
          <w:p w14:paraId="321D16C5" w14:textId="3543F45E" w:rsidR="00372D98" w:rsidRPr="00372D98" w:rsidRDefault="4D12695E" w:rsidP="4D12695E">
            <w:r w:rsidRPr="00F6680C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2.</w:t>
            </w:r>
            <w:r w:rsidRPr="00F6680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MINISTRY</w:t>
            </w:r>
            <w:r w:rsidRPr="4D12695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OF SCIENCE, TECHNOLOGY AND TERTIARY EDUCATION </w:t>
            </w:r>
          </w:p>
          <w:p w14:paraId="1479C1C7" w14:textId="62BEDDE4" w:rsidR="00372D98" w:rsidRPr="00372D98" w:rsidRDefault="4D12695E" w:rsidP="4D12695E">
            <w:pPr>
              <w:spacing w:line="240" w:lineRule="auto"/>
            </w:pPr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Position: Clerk </w:t>
            </w:r>
          </w:p>
          <w:p w14:paraId="12B2C37F" w14:textId="6A65C777" w:rsidR="00372D98" w:rsidRPr="00372D98" w:rsidRDefault="4D12695E" w:rsidP="4D12695E">
            <w:pPr>
              <w:spacing w:line="240" w:lineRule="auto"/>
            </w:pPr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Organization: Eric Williams Medical Sciences Complex                  </w:t>
            </w:r>
          </w:p>
          <w:p w14:paraId="1FEADAD0" w14:textId="5F38BCA8" w:rsidR="00372D98" w:rsidRPr="00372D98" w:rsidRDefault="4D12695E" w:rsidP="4D12695E">
            <w:pPr>
              <w:spacing w:line="360" w:lineRule="auto"/>
            </w:pPr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Duration: June 2010 – January 2012</w:t>
            </w:r>
          </w:p>
          <w:p w14:paraId="632590B4" w14:textId="657A80BA" w:rsidR="00372D98" w:rsidRPr="00372D98" w:rsidRDefault="4D12695E" w:rsidP="4D12695E">
            <w:pPr>
              <w:spacing w:line="360" w:lineRule="auto"/>
            </w:pPr>
            <w:r w:rsidRPr="00F6680C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3.</w:t>
            </w:r>
            <w:r w:rsidRPr="4D12695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ARCOS DORADOS TRINIDAD LIMITED MC DONALD’S </w:t>
            </w:r>
          </w:p>
          <w:p w14:paraId="71D4EE9E" w14:textId="6A71D172" w:rsidR="00372D98" w:rsidRPr="00372D98" w:rsidRDefault="4D12695E" w:rsidP="4D12695E">
            <w:pPr>
              <w:spacing w:line="240" w:lineRule="auto"/>
            </w:pPr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Position: Team Lead  </w:t>
            </w:r>
          </w:p>
          <w:p w14:paraId="04D46DAE" w14:textId="7FC1BF3E" w:rsidR="00372D98" w:rsidRPr="00372D98" w:rsidRDefault="4D12695E" w:rsidP="4D12695E">
            <w:pPr>
              <w:spacing w:line="240" w:lineRule="auto"/>
            </w:pPr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Organization: Grand Bazaar  </w:t>
            </w:r>
          </w:p>
          <w:p w14:paraId="1E47422B" w14:textId="568B3D32" w:rsidR="00372D98" w:rsidRPr="00F6680C" w:rsidRDefault="4D12695E" w:rsidP="4D12695E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Duration: March 2012 – September 2012</w:t>
            </w:r>
          </w:p>
          <w:p w14:paraId="7BB4657E" w14:textId="0793A8DB" w:rsidR="00372D98" w:rsidRPr="00372D98" w:rsidRDefault="00F6680C" w:rsidP="00372D98">
            <w:pPr>
              <w:pStyle w:val="Heading2"/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4. COSTAATT</w:t>
            </w:r>
            <w:r w:rsidR="4D12695E"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SCHOOL OF NURSING (bachelor’s degree)</w:t>
            </w:r>
          </w:p>
          <w:p w14:paraId="52C3209D" w14:textId="3008AD18" w:rsidR="00AF6B24" w:rsidRDefault="4D12695E" w:rsidP="00372D98">
            <w:pPr>
              <w:spacing w:line="360" w:lineRule="auto"/>
            </w:pPr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Position: Nursing Student</w:t>
            </w:r>
          </w:p>
          <w:p w14:paraId="3993BAA8" w14:textId="53473B94" w:rsidR="00AF6B24" w:rsidRDefault="4D12695E" w:rsidP="00372D9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Organization: College of Science , Technology and Applied Arts of Trinidad and Tobago (COSTAATT)</w:t>
            </w:r>
          </w:p>
          <w:p w14:paraId="77E7EC36" w14:textId="2AB369C0" w:rsidR="002C42BC" w:rsidRPr="00F6680C" w:rsidRDefault="002857D8" w:rsidP="00F6680C">
            <w:pPr>
              <w:tabs>
                <w:tab w:val="left" w:pos="4995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Duration: September 20</w:t>
            </w:r>
            <w:r w:rsidR="00F6680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12 – September 2015         </w:t>
            </w:r>
          </w:p>
        </w:tc>
      </w:tr>
      <w:tr w:rsidR="002C42BC" w14:paraId="41AA9146" w14:textId="77777777" w:rsidTr="78E02794">
        <w:tc>
          <w:tcPr>
            <w:tcW w:w="1701" w:type="dxa"/>
          </w:tcPr>
          <w:p w14:paraId="094A9523" w14:textId="77777777" w:rsidR="002C42BC" w:rsidRPr="00372D98" w:rsidRDefault="78E02794">
            <w:pPr>
              <w:pStyle w:val="Heading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78E0279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255" w:type="dxa"/>
          </w:tcPr>
          <w:p w14:paraId="4632D6D6" w14:textId="77777777" w:rsidR="002C42BC" w:rsidRPr="00372D98" w:rsidRDefault="00372D98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72D98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</w:p>
          <w:p w14:paraId="6F38B448" w14:textId="77777777" w:rsidR="00372D98" w:rsidRPr="00372D98" w:rsidRDefault="00372D98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72D98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</w:t>
            </w:r>
          </w:p>
        </w:tc>
        <w:tc>
          <w:tcPr>
            <w:tcW w:w="8112" w:type="dxa"/>
            <w:gridSpan w:val="2"/>
          </w:tcPr>
          <w:p w14:paraId="0CADF901" w14:textId="374D189D" w:rsidR="4D12695E" w:rsidRDefault="4D12695E" w:rsidP="4D12695E"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Bachelor Of Science Degree, Psychiatric Nursing.</w:t>
            </w:r>
          </w:p>
          <w:p w14:paraId="65C41974" w14:textId="189619D5" w:rsidR="00372D98" w:rsidRDefault="4D12695E" w:rsidP="00372D98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Institution: College of Science , Technology and Applied Arts of Trinidad and Tobago</w:t>
            </w:r>
          </w:p>
          <w:p w14:paraId="57B138A7" w14:textId="45AC91D1" w:rsidR="00372D98" w:rsidRDefault="002857D8"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Duration: September 2012 – September 2015</w:t>
            </w:r>
          </w:p>
          <w:p w14:paraId="077A5E59" w14:textId="48557C5C" w:rsidR="00372D98" w:rsidRDefault="00372D98"/>
          <w:p w14:paraId="279C61F8" w14:textId="09FC281C" w:rsidR="00372D98" w:rsidRDefault="00372D98" w:rsidP="4D12695E"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Outline of some courses, related to applied position  </w:t>
            </w:r>
          </w:p>
          <w:p w14:paraId="7E354C9D" w14:textId="65619966" w:rsidR="00372D98" w:rsidRPr="008A3C5B" w:rsidRDefault="00372D98" w:rsidP="4D12695E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A3C5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B.S</w:t>
            </w:r>
            <w:r w:rsidRPr="008A3C5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</w:rPr>
              <w:t>N</w:t>
            </w:r>
            <w:r w:rsidR="00F6680C" w:rsidRPr="008A3C5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</w:rPr>
              <w:t>,</w:t>
            </w:r>
            <w:r w:rsidR="00F6680C" w:rsidRPr="008A3C5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Psychiatric</w:t>
            </w:r>
            <w:r w:rsidR="4D12695E" w:rsidRPr="008A3C5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Nursing.</w:t>
            </w:r>
          </w:p>
          <w:p w14:paraId="14142F27" w14:textId="5228CF71" w:rsidR="00F6680C" w:rsidRPr="008A3C5B" w:rsidRDefault="00F6680C" w:rsidP="4D12695E">
            <w:pP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8A3C5B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Course Code: COMM 117</w:t>
            </w:r>
            <w:r w:rsidR="008A3C5B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      </w:t>
            </w:r>
            <w:r w:rsidRPr="008A3C5B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Fundamental of Writing</w:t>
            </w:r>
          </w:p>
          <w:p w14:paraId="7860738D" w14:textId="2B7AAB6E" w:rsidR="00F6680C" w:rsidRPr="008A3C5B" w:rsidRDefault="00F6680C" w:rsidP="4D12695E">
            <w:pPr>
              <w:rPr>
                <w:color w:val="auto"/>
              </w:rPr>
            </w:pPr>
            <w:r w:rsidRPr="008A3C5B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Course Code: COMM 118 </w:t>
            </w:r>
            <w:r w:rsidR="008A3C5B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     </w:t>
            </w:r>
            <w:r w:rsidRPr="008A3C5B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Communication in </w:t>
            </w:r>
            <w:r w:rsidR="008A3C5B" w:rsidRPr="008A3C5B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the Workplace </w:t>
            </w:r>
          </w:p>
          <w:p w14:paraId="612EDAD1" w14:textId="7C9C0CEB" w:rsidR="00372D98" w:rsidRPr="008A3C5B" w:rsidRDefault="4D12695E" w:rsidP="008A3C5B">
            <w:pPr>
              <w:tabs>
                <w:tab w:val="right" w:pos="8112"/>
              </w:tabs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Course Code: </w:t>
            </w:r>
            <w:r w:rsidR="00372D98"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NURS    150     </w:t>
            </w:r>
            <w:r w:rsidR="008A3C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372D98"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Introduction to Professional Development </w:t>
            </w:r>
            <w:r w:rsidR="008A3C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</w:r>
          </w:p>
          <w:p w14:paraId="0EEECE8C" w14:textId="36798C3C" w:rsidR="00372D98" w:rsidRDefault="78E02794">
            <w:r w:rsidRPr="78E027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Course Code: PSYC     103     Understanding Human Behaviour and Diversity </w:t>
            </w:r>
          </w:p>
          <w:p w14:paraId="2A98FD12" w14:textId="72064EAD" w:rsidR="00372D98" w:rsidRDefault="4D12695E"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Course Code: </w:t>
            </w:r>
            <w:r w:rsidR="00372D98"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CLTR     120     Introduction to the Culture of Trinidad and Tobago </w:t>
            </w:r>
          </w:p>
          <w:p w14:paraId="477237DB" w14:textId="03FC40AA" w:rsidR="00372D98" w:rsidRDefault="4D12695E"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Course Code: </w:t>
            </w:r>
            <w:r w:rsidR="00372D98"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COMM   151    Communication in Nursing </w:t>
            </w:r>
          </w:p>
          <w:p w14:paraId="487E692A" w14:textId="77777777" w:rsidR="00372D98" w:rsidRDefault="00372D9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5EB5CA1" w14:textId="77777777" w:rsidR="00372D98" w:rsidRPr="00372D98" w:rsidRDefault="00372D98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14:paraId="6A0D53E6" w14:textId="73907B69" w:rsidR="00372D98" w:rsidRDefault="78E02794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78E027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Princes</w:t>
            </w:r>
            <w:r w:rsidRPr="78E0279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78E027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Town Senior Comprehensive School</w:t>
            </w:r>
            <w:r w:rsidRPr="78E0279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</w:p>
          <w:p w14:paraId="07087E03" w14:textId="77777777" w:rsidR="00372D98" w:rsidRDefault="78E0279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78E027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St. Julien Village Princes Town</w:t>
            </w:r>
          </w:p>
          <w:p w14:paraId="7E6352D7" w14:textId="77777777" w:rsidR="00372D98" w:rsidRDefault="78E0279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78E027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September 2002- June 2004</w:t>
            </w:r>
          </w:p>
          <w:p w14:paraId="66796C31" w14:textId="77777777" w:rsidR="00372D98" w:rsidRDefault="00372D9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39C6D10" w14:textId="77777777" w:rsidR="00372D98" w:rsidRDefault="78E02794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78E0279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CXC ‘O’ Levels</w:t>
            </w:r>
          </w:p>
          <w:p w14:paraId="79EF2FC1" w14:textId="77777777" w:rsidR="00372D98" w:rsidRPr="00372D98" w:rsidRDefault="78E02794" w:rsidP="78E0279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78E027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English </w:t>
            </w:r>
          </w:p>
          <w:p w14:paraId="13D898F4" w14:textId="77777777" w:rsidR="00372D98" w:rsidRPr="00372D98" w:rsidRDefault="78E02794" w:rsidP="78E0279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78E027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Mathematics</w:t>
            </w:r>
          </w:p>
          <w:p w14:paraId="2F8AF284" w14:textId="77777777" w:rsidR="00372D98" w:rsidRPr="00372D98" w:rsidRDefault="78E02794" w:rsidP="78E0279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78E027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Social Studies </w:t>
            </w:r>
          </w:p>
          <w:p w14:paraId="2C1C78AB" w14:textId="77777777" w:rsidR="00372D98" w:rsidRPr="00372D98" w:rsidRDefault="78E02794" w:rsidP="78E0279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78E027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Electrical Technology </w:t>
            </w:r>
          </w:p>
          <w:p w14:paraId="496F2123" w14:textId="77777777" w:rsidR="00372D98" w:rsidRPr="00372D98" w:rsidRDefault="78E02794" w:rsidP="78E0279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78E027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Human and Social Biology</w:t>
            </w:r>
          </w:p>
          <w:p w14:paraId="5252B7DB" w14:textId="77777777" w:rsidR="00372D98" w:rsidRDefault="00372D98"/>
          <w:p w14:paraId="4B03D96F" w14:textId="77777777" w:rsidR="008A3C5B" w:rsidRDefault="008A3C5B"/>
          <w:p w14:paraId="075630EE" w14:textId="77777777" w:rsidR="008A3C5B" w:rsidRDefault="008A3C5B"/>
          <w:p w14:paraId="4A6AC5ED" w14:textId="6DB95249" w:rsidR="008A3C5B" w:rsidRDefault="008A3C5B"/>
        </w:tc>
      </w:tr>
      <w:tr w:rsidR="00372D98" w14:paraId="12BA27F0" w14:textId="77777777" w:rsidTr="78E02794">
        <w:trPr>
          <w:gridAfter w:val="1"/>
          <w:wAfter w:w="2127" w:type="dxa"/>
        </w:trPr>
        <w:tc>
          <w:tcPr>
            <w:tcW w:w="7941" w:type="dxa"/>
            <w:gridSpan w:val="3"/>
          </w:tcPr>
          <w:p w14:paraId="4597DA3F" w14:textId="7B24B7A3" w:rsidR="00372D98" w:rsidRDefault="78E02794" w:rsidP="00372D98">
            <w:pPr>
              <w:pStyle w:val="ResumeText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78E0279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lastRenderedPageBreak/>
              <w:t>EXTRA  CURRICULAR ACTIVITIES/ HOBBIES</w:t>
            </w:r>
          </w:p>
          <w:p w14:paraId="6DB74662" w14:textId="77777777" w:rsidR="00372D98" w:rsidRDefault="00372D98" w:rsidP="00372D98">
            <w:pPr>
              <w:pStyle w:val="ResumeText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                     </w:t>
            </w:r>
          </w:p>
          <w:p w14:paraId="39CE33FD" w14:textId="77777777" w:rsidR="00372D98" w:rsidRPr="00372D98" w:rsidRDefault="78E02794" w:rsidP="78E02794">
            <w:pPr>
              <w:pStyle w:val="ResumeTex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78E027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Football </w:t>
            </w:r>
          </w:p>
          <w:p w14:paraId="77D59989" w14:textId="77777777" w:rsidR="00372D98" w:rsidRPr="00372D98" w:rsidRDefault="78E02794" w:rsidP="78E02794">
            <w:pPr>
              <w:pStyle w:val="ResumeTex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78E027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Hiking and outdoor activities</w:t>
            </w:r>
          </w:p>
          <w:p w14:paraId="2F08662E" w14:textId="77777777" w:rsidR="00372D98" w:rsidRPr="00372D98" w:rsidRDefault="78E02794" w:rsidP="78E02794">
            <w:pPr>
              <w:pStyle w:val="ResumeTex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78E027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Computer Related Activities</w:t>
            </w:r>
          </w:p>
          <w:p w14:paraId="490E3A48" w14:textId="77777777" w:rsidR="00372D98" w:rsidRDefault="00372D98" w:rsidP="00372D98">
            <w:pPr>
              <w:pStyle w:val="ResumeText"/>
            </w:pPr>
          </w:p>
          <w:p w14:paraId="631C8749" w14:textId="77777777" w:rsidR="00372D98" w:rsidRDefault="00372D98" w:rsidP="00372D98">
            <w:pPr>
              <w:pStyle w:val="ResumeText"/>
            </w:pPr>
          </w:p>
        </w:tc>
      </w:tr>
      <w:tr w:rsidR="002C42BC" w14:paraId="49F93359" w14:textId="77777777" w:rsidTr="78E02794">
        <w:tc>
          <w:tcPr>
            <w:tcW w:w="1701" w:type="dxa"/>
          </w:tcPr>
          <w:p w14:paraId="2DC3F370" w14:textId="77777777" w:rsidR="002C42BC" w:rsidRPr="00372D98" w:rsidRDefault="78E02794">
            <w:pPr>
              <w:pStyle w:val="Heading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78E0279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References</w:t>
            </w:r>
          </w:p>
        </w:tc>
        <w:tc>
          <w:tcPr>
            <w:tcW w:w="255" w:type="dxa"/>
          </w:tcPr>
          <w:p w14:paraId="47805E33" w14:textId="77777777" w:rsidR="00372D98" w:rsidRPr="00372D98" w:rsidRDefault="00372D98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8112" w:type="dxa"/>
            <w:gridSpan w:val="2"/>
          </w:tcPr>
          <w:p w14:paraId="36F404EF" w14:textId="1EC0F2F8" w:rsidR="00372D98" w:rsidRPr="00372D98" w:rsidRDefault="4D12695E" w:rsidP="00372D98"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Name: </w:t>
            </w:r>
            <w:r w:rsidR="008A3C5B"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Mr.</w:t>
            </w:r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Imam Shah</w:t>
            </w:r>
          </w:p>
          <w:p w14:paraId="4849248E" w14:textId="43FB5BC1" w:rsidR="00372D98" w:rsidRPr="00372D98" w:rsidRDefault="4D12695E" w:rsidP="00372D9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Position: Marriage Officer </w:t>
            </w:r>
          </w:p>
          <w:p w14:paraId="08B3240A" w14:textId="2D25E6ED" w:rsidR="002C42BC" w:rsidRPr="00372D98" w:rsidRDefault="78E02794" w:rsidP="00372D98">
            <w:r w:rsidRPr="78E027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Address: # 5 Bhagwantee Road, Torrib Trace Tabquite New Grant.</w:t>
            </w:r>
          </w:p>
          <w:p w14:paraId="1FEC6554" w14:textId="26816559" w:rsidR="002C42BC" w:rsidRPr="00372D98" w:rsidRDefault="4D12695E" w:rsidP="00372D9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Phone No: </w:t>
            </w:r>
            <w:r w:rsidR="008A3C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655- 9810</w:t>
            </w:r>
          </w:p>
          <w:p w14:paraId="1BFC9233" w14:textId="2EA7D19F" w:rsidR="00372D98" w:rsidRPr="00623585" w:rsidRDefault="00372D98" w:rsidP="4D12695E"/>
          <w:p w14:paraId="1BDF5080" w14:textId="0C18F0C7" w:rsidR="00372D98" w:rsidRPr="00623585" w:rsidRDefault="00372D98" w:rsidP="4D12695E"/>
          <w:p w14:paraId="50A1B7EF" w14:textId="69249E3E" w:rsidR="00372D98" w:rsidRPr="00623585" w:rsidRDefault="4D12695E" w:rsidP="00372D98"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Name: Dr Joanna Paul </w:t>
            </w:r>
          </w:p>
          <w:p w14:paraId="2426002D" w14:textId="1A970ED4" w:rsidR="00372D98" w:rsidRPr="008A3C5B" w:rsidRDefault="4D12695E" w:rsidP="00372D98">
            <w:pPr>
              <w:rPr>
                <w:color w:val="auto"/>
              </w:rPr>
            </w:pPr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Position: </w:t>
            </w:r>
            <w:r w:rsidRPr="008A3C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Head Consultant </w:t>
            </w:r>
          </w:p>
          <w:p w14:paraId="03E080AA" w14:textId="446A0520" w:rsidR="00372D98" w:rsidRPr="00623585" w:rsidRDefault="4D12695E" w:rsidP="00372D98"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Address: Pediatrics Emergency Department </w:t>
            </w:r>
          </w:p>
          <w:p w14:paraId="38099C7C" w14:textId="02126950" w:rsidR="00372D98" w:rsidRPr="00623585" w:rsidRDefault="4D12695E" w:rsidP="00372D98"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       Eric Williams Medical Sciences Complex</w:t>
            </w:r>
          </w:p>
          <w:p w14:paraId="63FDEB94" w14:textId="2D12F9E9" w:rsidR="00372D98" w:rsidRPr="00623585" w:rsidRDefault="4D12695E" w:rsidP="00372D98"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Phone No:</w:t>
            </w:r>
            <w:r w:rsidR="008A3C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686- 8912</w:t>
            </w:r>
          </w:p>
          <w:p w14:paraId="21556687" w14:textId="2CABB25E" w:rsidR="00372D98" w:rsidRPr="00623585" w:rsidRDefault="4D12695E" w:rsidP="4D12695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4D126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37C1B932" w14:textId="0846E918" w:rsidR="78E02794" w:rsidRDefault="78E02794">
      <w:r>
        <w:br w:type="page"/>
      </w:r>
    </w:p>
    <w:p w14:paraId="4D02ECE3" w14:textId="59CC82B8" w:rsidR="78E02794" w:rsidRDefault="78E02794" w:rsidP="78E02794">
      <w:pPr>
        <w:jc w:val="both"/>
      </w:pPr>
    </w:p>
    <w:p w14:paraId="6854C887" w14:textId="0E4FA4F6" w:rsidR="78E02794" w:rsidRDefault="78E02794" w:rsidP="78E02794">
      <w:pPr>
        <w:pStyle w:val="ContactInfo"/>
      </w:pPr>
      <w:r w:rsidRPr="78E02794">
        <w:rPr>
          <w:rFonts w:ascii="Times New Roman" w:eastAsia="Times New Roman" w:hAnsi="Times New Roman" w:cs="Times New Roman"/>
          <w:color w:val="auto"/>
          <w:sz w:val="28"/>
          <w:szCs w:val="28"/>
        </w:rPr>
        <w:t># 63 Daily Road New Grant</w:t>
      </w:r>
      <w:r w:rsidR="008A3C5B" w:rsidRPr="78E0279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>
        <w:br/>
      </w:r>
      <w:r w:rsidRPr="78E02794">
        <w:rPr>
          <w:rFonts w:ascii="Times New Roman" w:eastAsia="Times New Roman" w:hAnsi="Times New Roman" w:cs="Times New Roman"/>
          <w:color w:val="auto"/>
          <w:sz w:val="28"/>
          <w:szCs w:val="28"/>
        </w:rPr>
        <w:t>Princes Town</w:t>
      </w:r>
      <w:r w:rsidR="008A3C5B" w:rsidRPr="78E0279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>
        <w:br/>
      </w:r>
      <w:r w:rsidRPr="78E02794">
        <w:rPr>
          <w:rFonts w:ascii="Times New Roman" w:eastAsia="Times New Roman" w:hAnsi="Times New Roman" w:cs="Times New Roman"/>
          <w:color w:val="auto"/>
          <w:sz w:val="28"/>
          <w:szCs w:val="28"/>
        </w:rPr>
        <w:t>Trinidad and Tobago.</w:t>
      </w:r>
      <w:r>
        <w:br/>
      </w:r>
      <w:r w:rsidRPr="78E0279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1-868-299-2076</w:t>
      </w:r>
    </w:p>
    <w:p w14:paraId="6E9760BD" w14:textId="3E231589" w:rsidR="78E02794" w:rsidRDefault="78E02794" w:rsidP="78E02794">
      <w:pPr>
        <w:pStyle w:val="ContactInfo"/>
      </w:pPr>
    </w:p>
    <w:p w14:paraId="7C73A8FA" w14:textId="4039C828" w:rsidR="78E02794" w:rsidRPr="008A3C5B" w:rsidRDefault="78E02794" w:rsidP="78E02794">
      <w:pPr>
        <w:jc w:val="center"/>
        <w:rPr>
          <w:color w:val="auto"/>
        </w:rPr>
      </w:pPr>
      <w:r w:rsidRPr="008A3C5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val="single"/>
        </w:rPr>
        <w:t>To Whom It May Concern</w:t>
      </w:r>
      <w:r w:rsidRPr="008A3C5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</w:t>
      </w:r>
    </w:p>
    <w:p w14:paraId="7EFCA00F" w14:textId="51800AE5" w:rsidR="78E02794" w:rsidRPr="008A3C5B" w:rsidRDefault="78E02794" w:rsidP="78E02794">
      <w:pPr>
        <w:jc w:val="center"/>
        <w:rPr>
          <w:color w:val="auto"/>
        </w:rPr>
      </w:pPr>
    </w:p>
    <w:p w14:paraId="3F856A4F" w14:textId="6B645F06" w:rsidR="78E02794" w:rsidRPr="008A3C5B" w:rsidRDefault="78E02794" w:rsidP="78E02794">
      <w:pPr>
        <w:jc w:val="both"/>
        <w:rPr>
          <w:color w:val="auto"/>
        </w:rPr>
      </w:pPr>
      <w:r w:rsidRPr="008A3C5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I hereby wish to submit my application for a position within your </w:t>
      </w:r>
      <w:r w:rsidR="008A3C5B" w:rsidRPr="008A3C5B">
        <w:rPr>
          <w:rFonts w:ascii="Times New Roman" w:eastAsia="Times New Roman" w:hAnsi="Times New Roman" w:cs="Times New Roman"/>
          <w:color w:val="auto"/>
          <w:sz w:val="28"/>
          <w:szCs w:val="28"/>
        </w:rPr>
        <w:t>organization as</w:t>
      </w:r>
      <w:r w:rsidR="009A175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a Pharmacy Technician</w:t>
      </w:r>
      <w:bookmarkStart w:id="0" w:name="_GoBack"/>
      <w:bookmarkEnd w:id="0"/>
      <w:r w:rsidRPr="008A3C5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to which I've gain considerable knowledge. </w:t>
      </w:r>
    </w:p>
    <w:p w14:paraId="009FE480" w14:textId="7BD0BA3C" w:rsidR="78E02794" w:rsidRPr="008A3C5B" w:rsidRDefault="78E02794" w:rsidP="78E02794">
      <w:pPr>
        <w:jc w:val="both"/>
        <w:rPr>
          <w:color w:val="auto"/>
        </w:rPr>
      </w:pPr>
    </w:p>
    <w:p w14:paraId="0F6FFDC7" w14:textId="3545B7D4" w:rsidR="78E02794" w:rsidRPr="008A3C5B" w:rsidRDefault="78E02794" w:rsidP="78E02794">
      <w:pPr>
        <w:jc w:val="both"/>
        <w:rPr>
          <w:color w:val="auto"/>
        </w:rPr>
      </w:pPr>
      <w:r w:rsidRPr="008A3C5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I am an innovative and diverse individual and I am willing to expand my knowledge into many areas. I would like to be part of such a dynamic and highly recognized organization, while being a critical component in its continuing success. I have gained job experience as a Nursing Student and Clerk at the Ministry of Science, Technology and Tertiary Education and currently offer private classes on ways to be successful in any examination. I have had the opportunity to work and communicate with individuals at different levels and of diverse backgrounds.   </w:t>
      </w:r>
    </w:p>
    <w:p w14:paraId="360FE9D2" w14:textId="176143DA" w:rsidR="78E02794" w:rsidRPr="008A3C5B" w:rsidRDefault="78E02794" w:rsidP="78E02794">
      <w:pPr>
        <w:jc w:val="both"/>
        <w:rPr>
          <w:color w:val="auto"/>
        </w:rPr>
      </w:pPr>
    </w:p>
    <w:p w14:paraId="460888C8" w14:textId="21C30076" w:rsidR="78E02794" w:rsidRPr="008A3C5B" w:rsidRDefault="78E02794" w:rsidP="78E02794">
      <w:pPr>
        <w:jc w:val="both"/>
        <w:rPr>
          <w:color w:val="auto"/>
        </w:rPr>
      </w:pPr>
      <w:r w:rsidRPr="008A3C5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Additionally, I am a hard-working, open-minded individual, and consider myself a team player, in which, I believe I could be a positive contribution to your organization.  </w:t>
      </w:r>
    </w:p>
    <w:p w14:paraId="56E4B0E7" w14:textId="39AD6649" w:rsidR="78E02794" w:rsidRPr="008A3C5B" w:rsidRDefault="78E02794" w:rsidP="78E02794">
      <w:pPr>
        <w:jc w:val="both"/>
        <w:rPr>
          <w:color w:val="auto"/>
        </w:rPr>
      </w:pPr>
    </w:p>
    <w:p w14:paraId="475C1BEA" w14:textId="4A27F79C" w:rsidR="78E02794" w:rsidRPr="008A3C5B" w:rsidRDefault="78E02794" w:rsidP="78E02794">
      <w:pPr>
        <w:jc w:val="both"/>
        <w:rPr>
          <w:color w:val="auto"/>
        </w:rPr>
      </w:pPr>
      <w:r w:rsidRPr="008A3C5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I have attached my Résumé for your perusal in anticipation that my application is considered and I look forward for an opportunity to attend an interview at your earliest convenience. Any additional information would be presented upon your request. Thank you in advance for your consideration. </w:t>
      </w:r>
    </w:p>
    <w:p w14:paraId="62B07BD9" w14:textId="12D20DC8" w:rsidR="78E02794" w:rsidRPr="008A3C5B" w:rsidRDefault="78E02794" w:rsidP="78E02794">
      <w:pPr>
        <w:jc w:val="both"/>
        <w:rPr>
          <w:color w:val="auto"/>
        </w:rPr>
      </w:pPr>
    </w:p>
    <w:p w14:paraId="1113BF7D" w14:textId="6AA00E7F" w:rsidR="78E02794" w:rsidRPr="008A3C5B" w:rsidRDefault="78E02794" w:rsidP="78E02794">
      <w:pPr>
        <w:jc w:val="both"/>
        <w:rPr>
          <w:color w:val="auto"/>
        </w:rPr>
      </w:pPr>
      <w:r w:rsidRPr="008A3C5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Sincerely, </w:t>
      </w:r>
    </w:p>
    <w:p w14:paraId="33E07393" w14:textId="32F3AFBE" w:rsidR="78E02794" w:rsidRPr="008A3C5B" w:rsidRDefault="78E02794" w:rsidP="78E02794">
      <w:pPr>
        <w:jc w:val="both"/>
        <w:rPr>
          <w:color w:val="auto"/>
        </w:rPr>
      </w:pPr>
      <w:r w:rsidRPr="008A3C5B">
        <w:rPr>
          <w:rFonts w:ascii="Times New Roman" w:eastAsia="Times New Roman" w:hAnsi="Times New Roman" w:cs="Times New Roman"/>
          <w:color w:val="auto"/>
          <w:sz w:val="28"/>
          <w:szCs w:val="28"/>
        </w:rPr>
        <w:t>….......................................</w:t>
      </w:r>
    </w:p>
    <w:p w14:paraId="51508EBE" w14:textId="0D49E4A5" w:rsidR="78E02794" w:rsidRPr="008A3C5B" w:rsidRDefault="78E02794" w:rsidP="78E02794">
      <w:pPr>
        <w:jc w:val="both"/>
        <w:rPr>
          <w:color w:val="auto"/>
        </w:rPr>
      </w:pPr>
      <w:r w:rsidRPr="008A3C5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Kendon Simmons </w:t>
      </w:r>
    </w:p>
    <w:p w14:paraId="2B82E54C" w14:textId="1FA38018" w:rsidR="78E02794" w:rsidRDefault="78E02794" w:rsidP="78E02794">
      <w:pPr>
        <w:jc w:val="both"/>
      </w:pPr>
    </w:p>
    <w:sectPr w:rsidR="78E02794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843FB" w14:textId="77777777" w:rsidR="00084B7E" w:rsidRDefault="00084B7E">
      <w:pPr>
        <w:spacing w:before="0" w:after="0" w:line="240" w:lineRule="auto"/>
      </w:pPr>
      <w:r>
        <w:separator/>
      </w:r>
    </w:p>
  </w:endnote>
  <w:endnote w:type="continuationSeparator" w:id="0">
    <w:p w14:paraId="08BE70D4" w14:textId="77777777" w:rsidR="00084B7E" w:rsidRDefault="00084B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29A85" w14:textId="73CCFE4B" w:rsidR="002C42BC" w:rsidRDefault="002C42BC" w:rsidP="006A1573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9A696" w14:textId="77777777" w:rsidR="00084B7E" w:rsidRDefault="00084B7E">
      <w:pPr>
        <w:spacing w:before="0" w:after="0" w:line="240" w:lineRule="auto"/>
      </w:pPr>
      <w:r>
        <w:separator/>
      </w:r>
    </w:p>
  </w:footnote>
  <w:footnote w:type="continuationSeparator" w:id="0">
    <w:p w14:paraId="77276FCA" w14:textId="77777777" w:rsidR="00084B7E" w:rsidRDefault="00084B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45D8A"/>
    <w:multiLevelType w:val="hybridMultilevel"/>
    <w:tmpl w:val="A2EE124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77325"/>
    <w:multiLevelType w:val="hybridMultilevel"/>
    <w:tmpl w:val="2FB23EC6"/>
    <w:lvl w:ilvl="0" w:tplc="2C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2">
    <w:nsid w:val="6C5B407C"/>
    <w:multiLevelType w:val="hybridMultilevel"/>
    <w:tmpl w:val="4A8A17D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DC"/>
    <w:rsid w:val="00084B7E"/>
    <w:rsid w:val="001A536C"/>
    <w:rsid w:val="001E3634"/>
    <w:rsid w:val="002639DC"/>
    <w:rsid w:val="002857D8"/>
    <w:rsid w:val="002C42BC"/>
    <w:rsid w:val="00336D91"/>
    <w:rsid w:val="00372D98"/>
    <w:rsid w:val="003D07EA"/>
    <w:rsid w:val="00414819"/>
    <w:rsid w:val="004C575F"/>
    <w:rsid w:val="005802AC"/>
    <w:rsid w:val="00623585"/>
    <w:rsid w:val="006A1573"/>
    <w:rsid w:val="008A3C5B"/>
    <w:rsid w:val="008B02FC"/>
    <w:rsid w:val="009A1751"/>
    <w:rsid w:val="00A82BF5"/>
    <w:rsid w:val="00AF6B24"/>
    <w:rsid w:val="00C76AAA"/>
    <w:rsid w:val="00F6680C"/>
    <w:rsid w:val="00FA678E"/>
    <w:rsid w:val="4D12695E"/>
    <w:rsid w:val="78E0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29A9B"/>
  <w15:chartTrackingRefBased/>
  <w15:docId w15:val="{D43FE1A1-2AAE-47D1-A23E-DE6A8FCA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372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don%20Simmons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60BB7D92EB4B04BE6CF4C35BEA2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A0083-D291-4594-9FF5-F7D49D85DAB7}"/>
      </w:docPartPr>
      <w:docPartBody>
        <w:p w:rsidR="008875D1" w:rsidRDefault="00517C9A">
          <w:pPr>
            <w:pStyle w:val="D160BB7D92EB4B04BE6CF4C35BEA2A7B"/>
          </w:pPr>
          <w:r>
            <w:t>[Street Address]</w:t>
          </w:r>
        </w:p>
      </w:docPartBody>
    </w:docPart>
    <w:docPart>
      <w:docPartPr>
        <w:name w:val="6B3DE935485245709573D130CBABF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118C7-E7F5-4ACB-89B6-C766276BA066}"/>
      </w:docPartPr>
      <w:docPartBody>
        <w:p w:rsidR="008875D1" w:rsidRDefault="00517C9A">
          <w:pPr>
            <w:pStyle w:val="6B3DE935485245709573D130CBABF344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9A"/>
    <w:rsid w:val="00086473"/>
    <w:rsid w:val="00361EDC"/>
    <w:rsid w:val="00445550"/>
    <w:rsid w:val="00517C9A"/>
    <w:rsid w:val="007C75B4"/>
    <w:rsid w:val="008875D1"/>
    <w:rsid w:val="009F5089"/>
    <w:rsid w:val="00FB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60BB7D92EB4B04BE6CF4C35BEA2A7B">
    <w:name w:val="D160BB7D92EB4B04BE6CF4C35BEA2A7B"/>
  </w:style>
  <w:style w:type="paragraph" w:customStyle="1" w:styleId="8D379F2DA7D2449D80F04CDAD9A5FF88">
    <w:name w:val="8D379F2DA7D2449D80F04CDAD9A5FF88"/>
  </w:style>
  <w:style w:type="paragraph" w:customStyle="1" w:styleId="CC26FDA057CE47629787AB87874F297D">
    <w:name w:val="CC26FDA057CE47629787AB87874F297D"/>
  </w:style>
  <w:style w:type="paragraph" w:customStyle="1" w:styleId="0670BFDB4CE140D1AF4097B71E890FC2">
    <w:name w:val="0670BFDB4CE140D1AF4097B71E890FC2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BAEB21AE594C4F99BF68000D50FDD02D">
    <w:name w:val="BAEB21AE594C4F99BF68000D50FDD02D"/>
  </w:style>
  <w:style w:type="paragraph" w:customStyle="1" w:styleId="6B3DE935485245709573D130CBABF344">
    <w:name w:val="6B3DE935485245709573D130CBABF344"/>
  </w:style>
  <w:style w:type="paragraph" w:customStyle="1" w:styleId="3F3DDC1C56A24449B926EDE9B648416B">
    <w:name w:val="3F3DDC1C56A24449B926EDE9B648416B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3896F7E884384BE090F75964A6B372E2">
    <w:name w:val="3896F7E884384BE090F75964A6B372E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60A63FB9624A97BF953DD96FD465D1">
    <w:name w:val="5B60A63FB9624A97BF953DD96FD465D1"/>
  </w:style>
  <w:style w:type="paragraph" w:customStyle="1" w:styleId="46C137F536E84609A94D585DA1898BF9">
    <w:name w:val="46C137F536E84609A94D585DA1898BF9"/>
  </w:style>
  <w:style w:type="paragraph" w:customStyle="1" w:styleId="BEEBD11A78344D97BF4E71816F7394F4">
    <w:name w:val="BEEBD11A78344D97BF4E71816F7394F4"/>
  </w:style>
  <w:style w:type="paragraph" w:customStyle="1" w:styleId="BDBBE88F63E940AF84D39CB720C8A63C">
    <w:name w:val="BDBBE88F63E940AF84D39CB720C8A63C"/>
  </w:style>
  <w:style w:type="paragraph" w:customStyle="1" w:styleId="E3299742BC554871819DB6660DA97EE1">
    <w:name w:val="E3299742BC554871819DB6660DA97EE1"/>
  </w:style>
  <w:style w:type="paragraph" w:customStyle="1" w:styleId="C3D6FB96BC4644B0A984349945C8D29E">
    <w:name w:val="C3D6FB96BC4644B0A984349945C8D29E"/>
  </w:style>
  <w:style w:type="paragraph" w:customStyle="1" w:styleId="1251CEDBBF54400590DF85DEE78C9BDB">
    <w:name w:val="1251CEDBBF54400590DF85DEE78C9BDB"/>
  </w:style>
  <w:style w:type="paragraph" w:customStyle="1" w:styleId="1CB2431FF07540CDB1CA3A6E900D1670">
    <w:name w:val="1CB2431FF07540CDB1CA3A6E900D1670"/>
  </w:style>
  <w:style w:type="paragraph" w:customStyle="1" w:styleId="979A32B7A58D464C90B7EB2940456BF3">
    <w:name w:val="979A32B7A58D464C90B7EB2940456BF3"/>
  </w:style>
  <w:style w:type="paragraph" w:customStyle="1" w:styleId="AD0223C7D9F6417E84AB9758D5941BFE">
    <w:name w:val="AD0223C7D9F6417E84AB9758D5941BFE"/>
  </w:style>
  <w:style w:type="paragraph" w:customStyle="1" w:styleId="8AD0C63C3E2944C589703574B4AF87F8">
    <w:name w:val="8AD0C63C3E2944C589703574B4AF87F8"/>
  </w:style>
  <w:style w:type="paragraph" w:customStyle="1" w:styleId="1082516D39C74B83B6A65A9C14EB7E5D">
    <w:name w:val="1082516D39C74B83B6A65A9C14EB7E5D"/>
    <w:rsid w:val="00517C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Princes Town, 
Trinidad and Tobago.
  1868-299-2076</CompanyAddress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11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Kendon Simmons</dc:creator>
  <cp:keywords/>
  <dc:description/>
  <cp:lastModifiedBy>Shane Simmons</cp:lastModifiedBy>
  <cp:revision>6</cp:revision>
  <dcterms:created xsi:type="dcterms:W3CDTF">2016-04-26T03:09:00Z</dcterms:created>
  <dcterms:modified xsi:type="dcterms:W3CDTF">2016-06-21T23:50:00Z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