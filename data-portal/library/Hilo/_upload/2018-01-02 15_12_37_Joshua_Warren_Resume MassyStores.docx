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DA0" w:rsidRPr="00715CC8" w:rsidRDefault="004A6542" w:rsidP="00E70DA0">
      <w:pPr>
        <w:pStyle w:val="YourName"/>
        <w:rPr>
          <w:caps w:val="0"/>
          <w:sz w:val="22"/>
          <w:szCs w:val="22"/>
        </w:rPr>
      </w:pPr>
      <w:r>
        <w:rPr>
          <w:caps w:val="0"/>
          <w:sz w:val="22"/>
          <w:szCs w:val="22"/>
        </w:rPr>
        <w:t>January</w:t>
      </w:r>
      <w:r w:rsidR="00E70DA0">
        <w:rPr>
          <w:caps w:val="0"/>
          <w:sz w:val="22"/>
          <w:szCs w:val="22"/>
        </w:rPr>
        <w:t xml:space="preserve"> </w:t>
      </w:r>
      <w:r w:rsidR="0086342B">
        <w:rPr>
          <w:caps w:val="0"/>
          <w:sz w:val="22"/>
          <w:szCs w:val="22"/>
        </w:rPr>
        <w:t>2</w:t>
      </w:r>
      <w:r>
        <w:rPr>
          <w:caps w:val="0"/>
          <w:sz w:val="22"/>
          <w:szCs w:val="22"/>
        </w:rPr>
        <w:t>nd</w:t>
      </w:r>
      <w:r w:rsidR="003120AD">
        <w:rPr>
          <w:caps w:val="0"/>
          <w:sz w:val="22"/>
          <w:szCs w:val="22"/>
        </w:rPr>
        <w:t>, 201</w:t>
      </w:r>
      <w:r>
        <w:rPr>
          <w:caps w:val="0"/>
          <w:sz w:val="22"/>
          <w:szCs w:val="22"/>
        </w:rPr>
        <w:t>8</w:t>
      </w:r>
    </w:p>
    <w:p w:rsidR="00E70DA0" w:rsidRDefault="00E70DA0" w:rsidP="00E70DA0">
      <w:pPr>
        <w:pStyle w:val="YourName"/>
        <w:rPr>
          <w:rFonts w:ascii="Times New Roman" w:hAnsi="Times New Roman" w:cs="Times New Roman"/>
          <w:b w:val="0"/>
          <w:caps w:val="0"/>
          <w:sz w:val="24"/>
          <w:szCs w:val="24"/>
        </w:rPr>
      </w:pPr>
      <w:r>
        <w:rPr>
          <w:rFonts w:ascii="Times New Roman" w:hAnsi="Times New Roman" w:cs="Times New Roman"/>
          <w:b w:val="0"/>
          <w:caps w:val="0"/>
          <w:sz w:val="24"/>
          <w:szCs w:val="24"/>
        </w:rPr>
        <w:t>Human Resource</w:t>
      </w:r>
      <w:r w:rsidR="00B668B8">
        <w:rPr>
          <w:rFonts w:ascii="Times New Roman" w:hAnsi="Times New Roman" w:cs="Times New Roman"/>
          <w:b w:val="0"/>
          <w:caps w:val="0"/>
          <w:sz w:val="24"/>
          <w:szCs w:val="24"/>
        </w:rPr>
        <w:t>s Department</w:t>
      </w:r>
    </w:p>
    <w:p w:rsidR="004A6542" w:rsidRDefault="00B668B8" w:rsidP="00E70DA0">
      <w:pPr>
        <w:pStyle w:val="YourName"/>
        <w:rPr>
          <w:rFonts w:ascii="Times New Roman" w:hAnsi="Times New Roman" w:cs="Times New Roman"/>
          <w:b w:val="0"/>
          <w:caps w:val="0"/>
          <w:sz w:val="24"/>
          <w:szCs w:val="24"/>
        </w:rPr>
      </w:pPr>
      <w:r>
        <w:rPr>
          <w:rFonts w:ascii="Times New Roman" w:hAnsi="Times New Roman" w:cs="Times New Roman"/>
          <w:b w:val="0"/>
          <w:caps w:val="0"/>
          <w:sz w:val="24"/>
          <w:szCs w:val="24"/>
        </w:rPr>
        <w:t>M</w:t>
      </w:r>
      <w:r w:rsidR="004A6542">
        <w:rPr>
          <w:rFonts w:ascii="Times New Roman" w:hAnsi="Times New Roman" w:cs="Times New Roman"/>
          <w:b w:val="0"/>
          <w:caps w:val="0"/>
          <w:sz w:val="24"/>
          <w:szCs w:val="24"/>
        </w:rPr>
        <w:t>assy Stores</w:t>
      </w:r>
    </w:p>
    <w:p w:rsidR="00B668B8" w:rsidRDefault="004A6542" w:rsidP="00E70DA0">
      <w:pPr>
        <w:pStyle w:val="YourName"/>
        <w:rPr>
          <w:rFonts w:ascii="Times New Roman" w:hAnsi="Times New Roman" w:cs="Times New Roman"/>
          <w:b w:val="0"/>
          <w:caps w:val="0"/>
          <w:sz w:val="24"/>
          <w:szCs w:val="24"/>
        </w:rPr>
      </w:pPr>
      <w:r w:rsidRPr="004A6542">
        <w:rPr>
          <w:rFonts w:ascii="Times New Roman" w:hAnsi="Times New Roman" w:cs="Times New Roman"/>
          <w:b w:val="0"/>
          <w:caps w:val="0"/>
          <w:sz w:val="24"/>
          <w:szCs w:val="24"/>
        </w:rPr>
        <w:t>39A Wrightson Road, Port of Spain,</w:t>
      </w:r>
      <w:bookmarkStart w:id="0" w:name="_GoBack"/>
      <w:bookmarkEnd w:id="0"/>
      <w:r w:rsidRPr="004A6542">
        <w:rPr>
          <w:rFonts w:ascii="Times New Roman" w:hAnsi="Times New Roman" w:cs="Times New Roman"/>
          <w:b w:val="0"/>
          <w:caps w:val="0"/>
          <w:sz w:val="24"/>
          <w:szCs w:val="24"/>
        </w:rPr>
        <w:br/>
        <w:t>Trinidad W.I.</w:t>
      </w:r>
    </w:p>
    <w:p w:rsidR="004A6542" w:rsidRDefault="004A6542" w:rsidP="00E70DA0">
      <w:pPr>
        <w:pStyle w:val="YourName"/>
        <w:rPr>
          <w:rFonts w:ascii="Times New Roman" w:hAnsi="Times New Roman" w:cs="Times New Roman"/>
          <w:b w:val="0"/>
          <w:caps w:val="0"/>
          <w:sz w:val="24"/>
          <w:szCs w:val="24"/>
        </w:rPr>
      </w:pPr>
    </w:p>
    <w:p w:rsidR="00E70DA0" w:rsidRDefault="00E70DA0" w:rsidP="00E70DA0">
      <w:pPr>
        <w:pStyle w:val="YourName"/>
        <w:rPr>
          <w:rFonts w:ascii="Times New Roman" w:hAnsi="Times New Roman" w:cs="Times New Roman"/>
          <w:b w:val="0"/>
          <w:caps w:val="0"/>
          <w:sz w:val="24"/>
          <w:szCs w:val="24"/>
        </w:rPr>
      </w:pPr>
      <w:r>
        <w:rPr>
          <w:rFonts w:ascii="Times New Roman" w:hAnsi="Times New Roman" w:cs="Times New Roman"/>
          <w:b w:val="0"/>
          <w:caps w:val="0"/>
          <w:sz w:val="24"/>
          <w:szCs w:val="24"/>
        </w:rPr>
        <w:t>Dear Sir/Madam,</w:t>
      </w:r>
    </w:p>
    <w:p w:rsidR="00E70DA0" w:rsidRDefault="00E70DA0" w:rsidP="00E70DA0">
      <w:pPr>
        <w:pStyle w:val="YourName"/>
        <w:rPr>
          <w:rFonts w:ascii="Times New Roman" w:hAnsi="Times New Roman" w:cs="Times New Roman"/>
          <w:b w:val="0"/>
          <w:caps w:val="0"/>
          <w:sz w:val="24"/>
          <w:szCs w:val="24"/>
        </w:rPr>
      </w:pPr>
    </w:p>
    <w:p w:rsidR="00E70DA0" w:rsidRDefault="00E70DA0" w:rsidP="00E70DA0">
      <w:pPr>
        <w:pStyle w:val="YourName"/>
        <w:rPr>
          <w:rFonts w:ascii="Times New Roman" w:hAnsi="Times New Roman" w:cs="Times New Roman"/>
          <w:b w:val="0"/>
          <w:caps w:val="0"/>
          <w:sz w:val="24"/>
          <w:szCs w:val="24"/>
        </w:rPr>
      </w:pPr>
      <w:r>
        <w:rPr>
          <w:rFonts w:ascii="Times New Roman" w:hAnsi="Times New Roman" w:cs="Times New Roman"/>
          <w:b w:val="0"/>
          <w:caps w:val="0"/>
          <w:sz w:val="24"/>
          <w:szCs w:val="24"/>
        </w:rPr>
        <w:t xml:space="preserve">I, Joshua Warren, hereby apply to </w:t>
      </w:r>
      <w:r w:rsidR="004A6542">
        <w:rPr>
          <w:rFonts w:ascii="Times New Roman" w:hAnsi="Times New Roman" w:cs="Times New Roman"/>
          <w:b w:val="0"/>
          <w:caps w:val="0"/>
          <w:sz w:val="24"/>
          <w:szCs w:val="24"/>
        </w:rPr>
        <w:t>any available</w:t>
      </w:r>
      <w:r>
        <w:rPr>
          <w:rFonts w:ascii="Times New Roman" w:hAnsi="Times New Roman" w:cs="Times New Roman"/>
          <w:b w:val="0"/>
          <w:caps w:val="0"/>
          <w:sz w:val="24"/>
          <w:szCs w:val="24"/>
        </w:rPr>
        <w:t xml:space="preserve"> position at your organization</w:t>
      </w:r>
      <w:r w:rsidR="004A6542">
        <w:rPr>
          <w:rFonts w:ascii="Times New Roman" w:hAnsi="Times New Roman" w:cs="Times New Roman"/>
          <w:b w:val="0"/>
          <w:caps w:val="0"/>
          <w:sz w:val="24"/>
          <w:szCs w:val="24"/>
        </w:rPr>
        <w:t xml:space="preserve">, </w:t>
      </w:r>
      <w:r w:rsidR="004A6542" w:rsidRPr="004A6542">
        <w:rPr>
          <w:rFonts w:ascii="Times New Roman" w:hAnsi="Times New Roman" w:cs="Times New Roman"/>
          <w:b w:val="0"/>
          <w:caps w:val="0"/>
          <w:sz w:val="24"/>
          <w:szCs w:val="24"/>
        </w:rPr>
        <w:t>preferably in the North-Western region</w:t>
      </w:r>
      <w:r>
        <w:rPr>
          <w:rFonts w:ascii="Times New Roman" w:hAnsi="Times New Roman" w:cs="Times New Roman"/>
          <w:b w:val="0"/>
          <w:caps w:val="0"/>
          <w:sz w:val="24"/>
          <w:szCs w:val="24"/>
        </w:rPr>
        <w:t xml:space="preserve">. </w:t>
      </w:r>
    </w:p>
    <w:p w:rsidR="00E70DA0" w:rsidRDefault="00E70DA0" w:rsidP="00E70DA0">
      <w:pPr>
        <w:pStyle w:val="YourName"/>
        <w:rPr>
          <w:rFonts w:ascii="Times New Roman" w:hAnsi="Times New Roman" w:cs="Times New Roman"/>
          <w:b w:val="0"/>
          <w:caps w:val="0"/>
          <w:sz w:val="24"/>
          <w:szCs w:val="24"/>
        </w:rPr>
      </w:pPr>
    </w:p>
    <w:p w:rsidR="00E70DA0" w:rsidRDefault="00E70DA0" w:rsidP="00E70DA0">
      <w:pPr>
        <w:pStyle w:val="YourName"/>
        <w:rPr>
          <w:rFonts w:ascii="Times New Roman" w:hAnsi="Times New Roman" w:cs="Times New Roman"/>
          <w:b w:val="0"/>
          <w:caps w:val="0"/>
          <w:sz w:val="24"/>
          <w:szCs w:val="24"/>
        </w:rPr>
      </w:pPr>
      <w:r>
        <w:rPr>
          <w:rFonts w:ascii="Times New Roman" w:hAnsi="Times New Roman" w:cs="Times New Roman"/>
          <w:b w:val="0"/>
          <w:caps w:val="0"/>
          <w:sz w:val="24"/>
          <w:szCs w:val="24"/>
        </w:rPr>
        <w:t>My experiences at several small businesses brought me face-to-face with many customers and taught me the value of the customer and their needs;</w:t>
      </w:r>
      <w:r w:rsidR="005D52C3">
        <w:rPr>
          <w:rFonts w:ascii="Times New Roman" w:hAnsi="Times New Roman" w:cs="Times New Roman"/>
          <w:b w:val="0"/>
          <w:caps w:val="0"/>
          <w:sz w:val="24"/>
          <w:szCs w:val="24"/>
        </w:rPr>
        <w:t xml:space="preserve"> understanding and</w:t>
      </w:r>
      <w:r>
        <w:rPr>
          <w:rFonts w:ascii="Times New Roman" w:hAnsi="Times New Roman" w:cs="Times New Roman"/>
          <w:b w:val="0"/>
          <w:caps w:val="0"/>
          <w:sz w:val="24"/>
          <w:szCs w:val="24"/>
        </w:rPr>
        <w:t xml:space="preserve"> providing not only what they require but ensuring that they are satisfied.</w:t>
      </w:r>
      <w:r w:rsidR="0061580C">
        <w:rPr>
          <w:rFonts w:ascii="Times New Roman" w:hAnsi="Times New Roman" w:cs="Times New Roman"/>
          <w:b w:val="0"/>
          <w:caps w:val="0"/>
          <w:sz w:val="24"/>
          <w:szCs w:val="24"/>
        </w:rPr>
        <w:t xml:space="preserve"> I was also </w:t>
      </w:r>
      <w:r w:rsidR="005D52C3">
        <w:rPr>
          <w:rFonts w:ascii="Times New Roman" w:hAnsi="Times New Roman" w:cs="Times New Roman"/>
          <w:b w:val="0"/>
          <w:caps w:val="0"/>
          <w:sz w:val="24"/>
          <w:szCs w:val="24"/>
        </w:rPr>
        <w:t xml:space="preserve">in charge of </w:t>
      </w:r>
      <w:r w:rsidR="0061580C">
        <w:rPr>
          <w:rFonts w:ascii="Times New Roman" w:hAnsi="Times New Roman" w:cs="Times New Roman"/>
          <w:b w:val="0"/>
          <w:caps w:val="0"/>
          <w:sz w:val="24"/>
          <w:szCs w:val="24"/>
        </w:rPr>
        <w:t>maintaining a record of stock inventory</w:t>
      </w:r>
      <w:r w:rsidR="00FA2590">
        <w:rPr>
          <w:rFonts w:ascii="Times New Roman" w:hAnsi="Times New Roman" w:cs="Times New Roman"/>
          <w:b w:val="0"/>
          <w:caps w:val="0"/>
          <w:sz w:val="24"/>
          <w:szCs w:val="24"/>
        </w:rPr>
        <w:t>,</w:t>
      </w:r>
      <w:r w:rsidR="0061580C">
        <w:rPr>
          <w:rFonts w:ascii="Times New Roman" w:hAnsi="Times New Roman" w:cs="Times New Roman"/>
          <w:b w:val="0"/>
          <w:caps w:val="0"/>
          <w:sz w:val="24"/>
          <w:szCs w:val="24"/>
        </w:rPr>
        <w:t xml:space="preserve"> </w:t>
      </w:r>
      <w:r w:rsidR="00A83A59">
        <w:rPr>
          <w:rFonts w:ascii="Times New Roman" w:hAnsi="Times New Roman" w:cs="Times New Roman"/>
          <w:b w:val="0"/>
          <w:caps w:val="0"/>
          <w:sz w:val="24"/>
          <w:szCs w:val="24"/>
        </w:rPr>
        <w:t>which involved checking the shelves and updating the system. All bar codes were thoroughly checked and prices guaranteed before any goods were allowed to be shelved and sold. Being the only male at some of these businesses required me to do all the heavy lifting and packaging as well.</w:t>
      </w:r>
    </w:p>
    <w:p w:rsidR="00E70DA0" w:rsidRDefault="00E70DA0" w:rsidP="00E70DA0">
      <w:pPr>
        <w:pStyle w:val="YourName"/>
        <w:rPr>
          <w:rFonts w:ascii="Times New Roman" w:hAnsi="Times New Roman" w:cs="Times New Roman"/>
          <w:b w:val="0"/>
          <w:caps w:val="0"/>
          <w:sz w:val="24"/>
          <w:szCs w:val="24"/>
        </w:rPr>
      </w:pPr>
    </w:p>
    <w:p w:rsidR="00E70DA0" w:rsidRDefault="00A83A59" w:rsidP="00E70DA0">
      <w:pPr>
        <w:pStyle w:val="YourName"/>
        <w:rPr>
          <w:rFonts w:ascii="Times New Roman" w:hAnsi="Times New Roman" w:cs="Times New Roman"/>
          <w:b w:val="0"/>
          <w:caps w:val="0"/>
          <w:sz w:val="24"/>
          <w:szCs w:val="24"/>
        </w:rPr>
      </w:pPr>
      <w:r>
        <w:rPr>
          <w:rFonts w:ascii="Times New Roman" w:hAnsi="Times New Roman" w:cs="Times New Roman"/>
          <w:b w:val="0"/>
          <w:caps w:val="0"/>
          <w:sz w:val="24"/>
          <w:szCs w:val="24"/>
        </w:rPr>
        <w:t xml:space="preserve">With these </w:t>
      </w:r>
      <w:r w:rsidR="00E70DA0">
        <w:rPr>
          <w:rFonts w:ascii="Times New Roman" w:hAnsi="Times New Roman" w:cs="Times New Roman"/>
          <w:b w:val="0"/>
          <w:caps w:val="0"/>
          <w:sz w:val="24"/>
          <w:szCs w:val="24"/>
        </w:rPr>
        <w:t>practical experiences, I fully believe that I am capable of undergoing any training or function required at your company.</w:t>
      </w:r>
    </w:p>
    <w:p w:rsidR="00E70DA0" w:rsidRDefault="00E70DA0" w:rsidP="00E70DA0">
      <w:pPr>
        <w:pStyle w:val="YourName"/>
        <w:rPr>
          <w:rFonts w:ascii="Times New Roman" w:hAnsi="Times New Roman" w:cs="Times New Roman"/>
          <w:b w:val="0"/>
          <w:caps w:val="0"/>
          <w:sz w:val="24"/>
          <w:szCs w:val="24"/>
        </w:rPr>
      </w:pPr>
    </w:p>
    <w:p w:rsidR="00E70DA0" w:rsidRDefault="00E70DA0" w:rsidP="00E70DA0">
      <w:pPr>
        <w:pStyle w:val="YourName"/>
        <w:rPr>
          <w:rFonts w:ascii="Times New Roman" w:hAnsi="Times New Roman" w:cs="Times New Roman"/>
          <w:b w:val="0"/>
          <w:caps w:val="0"/>
          <w:sz w:val="24"/>
          <w:szCs w:val="24"/>
        </w:rPr>
      </w:pPr>
      <w:r>
        <w:rPr>
          <w:rFonts w:ascii="Times New Roman" w:hAnsi="Times New Roman" w:cs="Times New Roman"/>
          <w:b w:val="0"/>
          <w:caps w:val="0"/>
          <w:sz w:val="24"/>
          <w:szCs w:val="24"/>
        </w:rPr>
        <w:t>I also believe that your attitude to both work and life is imperative to success and you can never stop learning new skills in all aspects of life. A task assigned to me must always be completed beyond expectations.</w:t>
      </w:r>
    </w:p>
    <w:p w:rsidR="00E70DA0" w:rsidRDefault="00E70DA0" w:rsidP="00E70DA0">
      <w:pPr>
        <w:pStyle w:val="YourName"/>
        <w:rPr>
          <w:rFonts w:ascii="Times New Roman" w:hAnsi="Times New Roman" w:cs="Times New Roman"/>
          <w:b w:val="0"/>
          <w:caps w:val="0"/>
          <w:sz w:val="24"/>
          <w:szCs w:val="24"/>
        </w:rPr>
      </w:pPr>
    </w:p>
    <w:p w:rsidR="00E70DA0" w:rsidRDefault="00E70DA0" w:rsidP="00E70DA0">
      <w:pPr>
        <w:pStyle w:val="YourName"/>
        <w:rPr>
          <w:rFonts w:ascii="Times New Roman" w:hAnsi="Times New Roman" w:cs="Times New Roman"/>
          <w:b w:val="0"/>
          <w:caps w:val="0"/>
          <w:sz w:val="24"/>
          <w:szCs w:val="24"/>
        </w:rPr>
      </w:pPr>
      <w:r>
        <w:rPr>
          <w:rFonts w:ascii="Times New Roman" w:hAnsi="Times New Roman" w:cs="Times New Roman"/>
          <w:b w:val="0"/>
          <w:caps w:val="0"/>
          <w:sz w:val="24"/>
          <w:szCs w:val="24"/>
        </w:rPr>
        <w:t>Thank you for the time and opportunity of reviewing my application and I look forward to a favorable response as I venture to join your prosperous company.</w:t>
      </w:r>
    </w:p>
    <w:p w:rsidR="00E70DA0" w:rsidRDefault="00E70DA0" w:rsidP="00E70DA0">
      <w:pPr>
        <w:pStyle w:val="YourName"/>
        <w:rPr>
          <w:rFonts w:ascii="Times New Roman" w:hAnsi="Times New Roman" w:cs="Times New Roman"/>
          <w:b w:val="0"/>
          <w:caps w:val="0"/>
          <w:sz w:val="24"/>
          <w:szCs w:val="24"/>
        </w:rPr>
      </w:pPr>
    </w:p>
    <w:p w:rsidR="00E70DA0" w:rsidRDefault="00E70DA0" w:rsidP="00E70DA0">
      <w:pPr>
        <w:pStyle w:val="YourName"/>
        <w:rPr>
          <w:rFonts w:ascii="Times New Roman" w:hAnsi="Times New Roman" w:cs="Times New Roman"/>
          <w:b w:val="0"/>
          <w:caps w:val="0"/>
          <w:sz w:val="24"/>
          <w:szCs w:val="24"/>
        </w:rPr>
      </w:pPr>
      <w:r>
        <w:rPr>
          <w:rFonts w:ascii="Times New Roman" w:hAnsi="Times New Roman" w:cs="Times New Roman"/>
          <w:b w:val="0"/>
          <w:caps w:val="0"/>
          <w:sz w:val="24"/>
          <w:szCs w:val="24"/>
        </w:rPr>
        <w:t>Yours Respectfully,</w:t>
      </w:r>
    </w:p>
    <w:p w:rsidR="00E70DA0" w:rsidRDefault="00E70DA0" w:rsidP="00E70DA0">
      <w:pPr>
        <w:pStyle w:val="YourName"/>
        <w:rPr>
          <w:rFonts w:ascii="Times New Roman" w:hAnsi="Times New Roman" w:cs="Times New Roman"/>
          <w:b w:val="0"/>
          <w:caps w:val="0"/>
          <w:sz w:val="24"/>
          <w:szCs w:val="24"/>
        </w:rPr>
      </w:pPr>
    </w:p>
    <w:p w:rsidR="00E70DA0" w:rsidRDefault="00E70DA0" w:rsidP="00E70DA0">
      <w:pPr>
        <w:pStyle w:val="YourName"/>
        <w:rPr>
          <w:b w:val="0"/>
          <w:bCs w:val="0"/>
          <w:caps w:val="0"/>
          <w:sz w:val="22"/>
        </w:rPr>
      </w:pPr>
      <w:r>
        <w:rPr>
          <w:rFonts w:ascii="Times New Roman" w:hAnsi="Times New Roman" w:cs="Times New Roman"/>
          <w:b w:val="0"/>
          <w:caps w:val="0"/>
          <w:sz w:val="24"/>
          <w:szCs w:val="24"/>
        </w:rPr>
        <w:t>Mr. Joshua Warren</w:t>
      </w:r>
      <w:r>
        <w:rPr>
          <w:sz w:val="22"/>
          <w:szCs w:val="22"/>
        </w:rPr>
        <w:br w:type="page"/>
      </w:r>
    </w:p>
    <w:sdt>
      <w:sdtPr>
        <w:rPr>
          <w:sz w:val="22"/>
          <w:szCs w:val="22"/>
        </w:rPr>
        <w:alias w:val="Author"/>
        <w:id w:val="4805016"/>
        <w:placeholder>
          <w:docPart w:val="4D88042AF364459596E46EF45253EFDA"/>
        </w:placeholder>
        <w:dataBinding w:prefixMappings="xmlns:ns0='http://schemas.openxmlformats.org/package/2006/metadata/core-properties' xmlns:ns1='http://purl.org/dc/elements/1.1/'" w:xpath="/ns0:coreProperties[1]/ns1:creator[1]" w:storeItemID="{6C3C8BC8-F283-45AE-878A-BAB7291924A1}"/>
        <w:text/>
      </w:sdtPr>
      <w:sdtEndPr/>
      <w:sdtContent>
        <w:p w:rsidR="0086342B" w:rsidRPr="00FE415D" w:rsidRDefault="0086342B" w:rsidP="0086342B">
          <w:pPr>
            <w:pStyle w:val="YourName"/>
            <w:rPr>
              <w:sz w:val="22"/>
              <w:szCs w:val="22"/>
            </w:rPr>
          </w:pPr>
          <w:r w:rsidRPr="00FE415D">
            <w:rPr>
              <w:sz w:val="22"/>
              <w:szCs w:val="22"/>
              <w:lang w:val="en-TT"/>
            </w:rPr>
            <w:t>JOSHUA WARREN</w:t>
          </w:r>
        </w:p>
      </w:sdtContent>
    </w:sdt>
    <w:p w:rsidR="0086342B" w:rsidRPr="00FE415D" w:rsidRDefault="0086342B" w:rsidP="0086342B">
      <w:pPr>
        <w:pStyle w:val="ContactInformation"/>
        <w:rPr>
          <w:sz w:val="22"/>
        </w:rPr>
      </w:pPr>
      <w:r w:rsidRPr="00FE415D">
        <w:rPr>
          <w:sz w:val="22"/>
        </w:rPr>
        <w:t xml:space="preserve">2C Bougainvillea Drive, Petit Valley | </w:t>
      </w:r>
      <w:r>
        <w:rPr>
          <w:sz w:val="22"/>
        </w:rPr>
        <w:t>868 -</w:t>
      </w:r>
      <w:r w:rsidRPr="00FE415D">
        <w:rPr>
          <w:sz w:val="22"/>
        </w:rPr>
        <w:t>759</w:t>
      </w:r>
      <w:r>
        <w:rPr>
          <w:sz w:val="22"/>
        </w:rPr>
        <w:t xml:space="preserve"> </w:t>
      </w:r>
      <w:r w:rsidRPr="00FE415D">
        <w:rPr>
          <w:sz w:val="22"/>
        </w:rPr>
        <w:t xml:space="preserve">-3722 | </w:t>
      </w:r>
      <w:r w:rsidRPr="00511E8B">
        <w:rPr>
          <w:sz w:val="22"/>
        </w:rPr>
        <w:t>josh.warren2092</w:t>
      </w:r>
      <w:r w:rsidRPr="00FE415D">
        <w:rPr>
          <w:sz w:val="22"/>
        </w:rPr>
        <w:t>@gmail.com</w:t>
      </w:r>
    </w:p>
    <w:p w:rsidR="0086342B" w:rsidRPr="00C64E49" w:rsidRDefault="0086342B" w:rsidP="0086342B">
      <w:pPr>
        <w:pStyle w:val="SectionHeading"/>
        <w:spacing w:before="0" w:line="240" w:lineRule="auto"/>
        <w:rPr>
          <w:rFonts w:asciiTheme="majorHAnsi" w:hAnsiTheme="majorHAnsi"/>
          <w:b/>
          <w:sz w:val="22"/>
          <w:u w:val="single"/>
        </w:rPr>
      </w:pPr>
      <w:r w:rsidRPr="00C64E49">
        <w:rPr>
          <w:rFonts w:asciiTheme="majorHAnsi" w:hAnsiTheme="majorHAnsi"/>
          <w:b/>
          <w:sz w:val="22"/>
          <w:u w:val="single"/>
        </w:rPr>
        <w:t>OBJECTIVE</w:t>
      </w:r>
    </w:p>
    <w:p w:rsidR="0086342B" w:rsidRDefault="0086342B" w:rsidP="0086342B">
      <w:pPr>
        <w:pStyle w:val="SectionHeading"/>
        <w:spacing w:before="0"/>
        <w:rPr>
          <w:caps w:val="0"/>
          <w:sz w:val="22"/>
        </w:rPr>
      </w:pPr>
      <w:r w:rsidRPr="00FE415D">
        <w:rPr>
          <w:sz w:val="22"/>
        </w:rPr>
        <w:t xml:space="preserve">       </w:t>
      </w:r>
      <w:r w:rsidRPr="00FE415D">
        <w:rPr>
          <w:caps w:val="0"/>
          <w:sz w:val="22"/>
        </w:rPr>
        <w:t>To further my knowledge</w:t>
      </w:r>
      <w:r>
        <w:rPr>
          <w:caps w:val="0"/>
          <w:sz w:val="22"/>
        </w:rPr>
        <w:t xml:space="preserve"> and experience</w:t>
      </w:r>
      <w:r w:rsidRPr="00FE415D">
        <w:rPr>
          <w:caps w:val="0"/>
          <w:sz w:val="22"/>
        </w:rPr>
        <w:t xml:space="preserve"> in all aspects of life for the betterment of others</w:t>
      </w:r>
      <w:r>
        <w:rPr>
          <w:caps w:val="0"/>
          <w:sz w:val="22"/>
        </w:rPr>
        <w:t xml:space="preserve"> and for the well-being of the environment</w:t>
      </w:r>
      <w:r w:rsidRPr="00FE415D">
        <w:rPr>
          <w:caps w:val="0"/>
          <w:sz w:val="22"/>
        </w:rPr>
        <w:t>.</w:t>
      </w:r>
    </w:p>
    <w:p w:rsidR="0086342B" w:rsidRDefault="0086342B" w:rsidP="0086342B">
      <w:pPr>
        <w:pStyle w:val="SectionHeading"/>
        <w:spacing w:before="0"/>
        <w:rPr>
          <w:rFonts w:asciiTheme="majorHAnsi" w:hAnsiTheme="majorHAnsi"/>
          <w:b/>
          <w:sz w:val="22"/>
        </w:rPr>
      </w:pPr>
    </w:p>
    <w:p w:rsidR="0086342B" w:rsidRPr="00C64E49" w:rsidRDefault="0086342B" w:rsidP="0086342B">
      <w:pPr>
        <w:pStyle w:val="SectionHeading"/>
        <w:spacing w:before="0"/>
        <w:rPr>
          <w:rFonts w:asciiTheme="majorHAnsi" w:hAnsiTheme="majorHAnsi"/>
          <w:b/>
          <w:sz w:val="22"/>
          <w:u w:val="single"/>
        </w:rPr>
      </w:pPr>
      <w:r w:rsidRPr="00C64E49">
        <w:rPr>
          <w:rFonts w:asciiTheme="majorHAnsi" w:hAnsiTheme="majorHAnsi"/>
          <w:b/>
          <w:sz w:val="22"/>
          <w:u w:val="single"/>
        </w:rPr>
        <w:t>WORk Experience</w:t>
      </w:r>
    </w:p>
    <w:p w:rsidR="0086342B" w:rsidRDefault="0086342B" w:rsidP="0086342B">
      <w:pPr>
        <w:pStyle w:val="SectionHeading"/>
        <w:spacing w:before="0"/>
        <w:rPr>
          <w:sz w:val="22"/>
        </w:rPr>
      </w:pPr>
    </w:p>
    <w:p w:rsidR="0086342B" w:rsidRPr="00C64E49" w:rsidRDefault="0086342B" w:rsidP="0086342B">
      <w:pPr>
        <w:pStyle w:val="SectionHeading"/>
        <w:spacing w:before="0"/>
        <w:rPr>
          <w:rFonts w:asciiTheme="majorHAnsi" w:hAnsiTheme="majorHAnsi"/>
          <w:b/>
          <w:sz w:val="22"/>
        </w:rPr>
      </w:pPr>
      <w:r>
        <w:rPr>
          <w:rFonts w:asciiTheme="majorHAnsi" w:hAnsiTheme="majorHAnsi"/>
          <w:b/>
          <w:sz w:val="22"/>
        </w:rPr>
        <w:t>A</w:t>
      </w:r>
      <w:r w:rsidRPr="00C64E49">
        <w:rPr>
          <w:rFonts w:asciiTheme="majorHAnsi" w:hAnsiTheme="majorHAnsi"/>
          <w:b/>
          <w:sz w:val="22"/>
        </w:rPr>
        <w:t>&amp;</w:t>
      </w:r>
      <w:r>
        <w:rPr>
          <w:rFonts w:asciiTheme="majorHAnsi" w:hAnsiTheme="majorHAnsi"/>
          <w:b/>
          <w:sz w:val="22"/>
        </w:rPr>
        <w:t>L Pharmacy</w:t>
      </w:r>
    </w:p>
    <w:p w:rsidR="0086342B" w:rsidRPr="00C64E49" w:rsidRDefault="0086342B" w:rsidP="0086342B">
      <w:pPr>
        <w:pStyle w:val="SectionHeading"/>
        <w:spacing w:before="0" w:after="0" w:line="240" w:lineRule="auto"/>
        <w:rPr>
          <w:rFonts w:asciiTheme="majorHAnsi" w:hAnsiTheme="majorHAnsi"/>
          <w:b/>
          <w:sz w:val="22"/>
        </w:rPr>
      </w:pPr>
      <w:r>
        <w:rPr>
          <w:rFonts w:asciiTheme="majorHAnsi" w:hAnsiTheme="majorHAnsi"/>
          <w:b/>
          <w:sz w:val="22"/>
        </w:rPr>
        <w:t xml:space="preserve">2015 - 2016 </w:t>
      </w:r>
    </w:p>
    <w:p w:rsidR="0086342B" w:rsidRDefault="0086342B" w:rsidP="0086342B">
      <w:pPr>
        <w:pStyle w:val="SectionHeading"/>
        <w:spacing w:before="0" w:after="0" w:line="240" w:lineRule="auto"/>
        <w:rPr>
          <w:sz w:val="22"/>
        </w:rPr>
      </w:pPr>
    </w:p>
    <w:p w:rsidR="0086342B" w:rsidRDefault="0086342B" w:rsidP="0086342B">
      <w:pPr>
        <w:pStyle w:val="SectionHeading"/>
        <w:spacing w:before="0" w:line="240" w:lineRule="auto"/>
        <w:rPr>
          <w:sz w:val="22"/>
        </w:rPr>
      </w:pPr>
      <w:r>
        <w:rPr>
          <w:sz w:val="22"/>
        </w:rPr>
        <w:t>Title: Sales Clerk</w:t>
      </w:r>
    </w:p>
    <w:p w:rsidR="0086342B" w:rsidRDefault="0086342B" w:rsidP="0086342B">
      <w:pPr>
        <w:pStyle w:val="SectionHeading"/>
        <w:spacing w:before="0"/>
        <w:rPr>
          <w:sz w:val="22"/>
        </w:rPr>
      </w:pPr>
      <w:r>
        <w:rPr>
          <w:sz w:val="22"/>
        </w:rPr>
        <w:t>Successfully managed my portfolio by:</w:t>
      </w:r>
    </w:p>
    <w:p w:rsidR="0086342B" w:rsidRPr="00551B99" w:rsidRDefault="0086342B" w:rsidP="0086342B">
      <w:pPr>
        <w:pStyle w:val="SectionHeading"/>
        <w:numPr>
          <w:ilvl w:val="0"/>
          <w:numId w:val="6"/>
        </w:numPr>
        <w:spacing w:before="0"/>
        <w:rPr>
          <w:sz w:val="22"/>
        </w:rPr>
      </w:pPr>
      <w:r>
        <w:rPr>
          <w:caps w:val="0"/>
          <w:sz w:val="22"/>
        </w:rPr>
        <w:t>Pharmaceutical sales</w:t>
      </w:r>
    </w:p>
    <w:p w:rsidR="0086342B" w:rsidRDefault="0086342B" w:rsidP="0086342B">
      <w:pPr>
        <w:pStyle w:val="SectionHeading"/>
        <w:numPr>
          <w:ilvl w:val="0"/>
          <w:numId w:val="6"/>
        </w:numPr>
        <w:spacing w:before="0"/>
        <w:rPr>
          <w:sz w:val="22"/>
        </w:rPr>
      </w:pPr>
      <w:r>
        <w:rPr>
          <w:caps w:val="0"/>
          <w:sz w:val="22"/>
        </w:rPr>
        <w:t>Receipt and balancing of payments</w:t>
      </w:r>
    </w:p>
    <w:p w:rsidR="0086342B" w:rsidRPr="00551B99" w:rsidRDefault="0086342B" w:rsidP="0086342B">
      <w:pPr>
        <w:pStyle w:val="SectionHeading"/>
        <w:numPr>
          <w:ilvl w:val="0"/>
          <w:numId w:val="6"/>
        </w:numPr>
        <w:spacing w:before="0"/>
        <w:rPr>
          <w:sz w:val="22"/>
        </w:rPr>
      </w:pPr>
      <w:r>
        <w:rPr>
          <w:sz w:val="22"/>
        </w:rPr>
        <w:t>S</w:t>
      </w:r>
      <w:r>
        <w:rPr>
          <w:caps w:val="0"/>
          <w:sz w:val="22"/>
        </w:rPr>
        <w:t>tock Inventory</w:t>
      </w:r>
      <w:r>
        <w:rPr>
          <w:sz w:val="22"/>
        </w:rPr>
        <w:t xml:space="preserve"> </w:t>
      </w:r>
    </w:p>
    <w:p w:rsidR="0086342B" w:rsidRDefault="0086342B" w:rsidP="0086342B">
      <w:pPr>
        <w:pStyle w:val="SectionHeading"/>
        <w:numPr>
          <w:ilvl w:val="0"/>
          <w:numId w:val="6"/>
        </w:numPr>
        <w:spacing w:before="0"/>
        <w:rPr>
          <w:sz w:val="22"/>
        </w:rPr>
      </w:pPr>
      <w:r>
        <w:rPr>
          <w:caps w:val="0"/>
          <w:sz w:val="22"/>
        </w:rPr>
        <w:t>Customer relations</w:t>
      </w:r>
    </w:p>
    <w:p w:rsidR="0086342B" w:rsidRDefault="0086342B" w:rsidP="0086342B">
      <w:pPr>
        <w:pStyle w:val="SectionHeading"/>
        <w:spacing w:before="0"/>
        <w:rPr>
          <w:sz w:val="22"/>
        </w:rPr>
      </w:pPr>
    </w:p>
    <w:p w:rsidR="0086342B" w:rsidRDefault="0086342B" w:rsidP="0086342B">
      <w:pPr>
        <w:pStyle w:val="SectionHeading"/>
        <w:spacing w:before="0"/>
        <w:rPr>
          <w:rFonts w:asciiTheme="majorHAnsi" w:hAnsiTheme="majorHAnsi"/>
          <w:b/>
          <w:sz w:val="22"/>
        </w:rPr>
      </w:pPr>
    </w:p>
    <w:p w:rsidR="0086342B" w:rsidRPr="00C64E49" w:rsidRDefault="0086342B" w:rsidP="0086342B">
      <w:pPr>
        <w:pStyle w:val="SectionHeading"/>
        <w:spacing w:before="0"/>
        <w:rPr>
          <w:rFonts w:asciiTheme="majorHAnsi" w:hAnsiTheme="majorHAnsi"/>
          <w:b/>
          <w:sz w:val="22"/>
        </w:rPr>
      </w:pPr>
      <w:r w:rsidRPr="00C64E49">
        <w:rPr>
          <w:rFonts w:asciiTheme="majorHAnsi" w:hAnsiTheme="majorHAnsi"/>
          <w:b/>
          <w:sz w:val="22"/>
        </w:rPr>
        <w:t>Maraj fine collection limited</w:t>
      </w:r>
    </w:p>
    <w:p w:rsidR="0086342B" w:rsidRPr="00C64E49" w:rsidRDefault="0086342B" w:rsidP="0086342B">
      <w:pPr>
        <w:pStyle w:val="SectionHeading"/>
        <w:spacing w:before="0" w:after="0" w:line="240" w:lineRule="auto"/>
        <w:rPr>
          <w:rFonts w:asciiTheme="majorHAnsi" w:hAnsiTheme="majorHAnsi"/>
          <w:b/>
          <w:sz w:val="22"/>
        </w:rPr>
      </w:pPr>
      <w:r w:rsidRPr="00C64E49">
        <w:rPr>
          <w:rFonts w:asciiTheme="majorHAnsi" w:hAnsiTheme="majorHAnsi"/>
          <w:b/>
          <w:sz w:val="22"/>
        </w:rPr>
        <w:t>2012 – 2013 (part time – Christmas Period Only)</w:t>
      </w:r>
    </w:p>
    <w:p w:rsidR="0086342B" w:rsidRDefault="0086342B" w:rsidP="0086342B">
      <w:pPr>
        <w:pStyle w:val="SectionHeading"/>
        <w:spacing w:before="0" w:after="0" w:line="240" w:lineRule="auto"/>
        <w:rPr>
          <w:sz w:val="22"/>
        </w:rPr>
      </w:pPr>
    </w:p>
    <w:p w:rsidR="0086342B" w:rsidRDefault="0086342B" w:rsidP="0086342B">
      <w:pPr>
        <w:pStyle w:val="SectionHeading"/>
        <w:spacing w:before="0" w:line="240" w:lineRule="auto"/>
        <w:rPr>
          <w:sz w:val="22"/>
        </w:rPr>
      </w:pPr>
      <w:r>
        <w:rPr>
          <w:sz w:val="22"/>
        </w:rPr>
        <w:t>title: Part Time Sales Clerk</w:t>
      </w:r>
    </w:p>
    <w:p w:rsidR="0086342B" w:rsidRDefault="0086342B" w:rsidP="0086342B">
      <w:pPr>
        <w:pStyle w:val="SectionHeading"/>
        <w:spacing w:before="0"/>
        <w:rPr>
          <w:sz w:val="22"/>
        </w:rPr>
      </w:pPr>
      <w:r>
        <w:rPr>
          <w:sz w:val="22"/>
        </w:rPr>
        <w:t>successfully Managed MY Portfolio by:</w:t>
      </w:r>
    </w:p>
    <w:p w:rsidR="0086342B" w:rsidRDefault="0086342B" w:rsidP="0086342B">
      <w:pPr>
        <w:pStyle w:val="SectionHeading"/>
        <w:numPr>
          <w:ilvl w:val="0"/>
          <w:numId w:val="7"/>
        </w:numPr>
        <w:spacing w:before="0"/>
        <w:rPr>
          <w:sz w:val="22"/>
        </w:rPr>
      </w:pPr>
      <w:proofErr w:type="spellStart"/>
      <w:r>
        <w:rPr>
          <w:caps w:val="0"/>
          <w:sz w:val="22"/>
        </w:rPr>
        <w:t>Jewellry</w:t>
      </w:r>
      <w:proofErr w:type="spellEnd"/>
      <w:r>
        <w:rPr>
          <w:caps w:val="0"/>
          <w:sz w:val="22"/>
        </w:rPr>
        <w:t xml:space="preserve"> sales</w:t>
      </w:r>
    </w:p>
    <w:p w:rsidR="0086342B" w:rsidRDefault="0086342B" w:rsidP="0086342B">
      <w:pPr>
        <w:pStyle w:val="SectionHeading"/>
        <w:numPr>
          <w:ilvl w:val="0"/>
          <w:numId w:val="7"/>
        </w:numPr>
        <w:spacing w:before="0"/>
        <w:rPr>
          <w:sz w:val="22"/>
        </w:rPr>
      </w:pPr>
      <w:r>
        <w:rPr>
          <w:caps w:val="0"/>
          <w:sz w:val="22"/>
        </w:rPr>
        <w:t>Customer relations</w:t>
      </w:r>
    </w:p>
    <w:p w:rsidR="0086342B" w:rsidRDefault="0086342B" w:rsidP="0086342B">
      <w:pPr>
        <w:pStyle w:val="SectionHeading"/>
        <w:spacing w:before="0"/>
        <w:rPr>
          <w:sz w:val="22"/>
        </w:rPr>
      </w:pPr>
    </w:p>
    <w:p w:rsidR="0086342B" w:rsidRDefault="0086342B" w:rsidP="0086342B">
      <w:pPr>
        <w:pStyle w:val="SectionHeading"/>
        <w:spacing w:before="0"/>
        <w:rPr>
          <w:sz w:val="22"/>
        </w:rPr>
      </w:pPr>
    </w:p>
    <w:p w:rsidR="0086342B" w:rsidRDefault="0086342B" w:rsidP="0086342B">
      <w:pPr>
        <w:pStyle w:val="SectionHeading"/>
        <w:spacing w:before="0"/>
        <w:rPr>
          <w:sz w:val="22"/>
        </w:rPr>
      </w:pPr>
    </w:p>
    <w:p w:rsidR="0086342B" w:rsidRPr="00C64E49" w:rsidRDefault="0086342B" w:rsidP="0086342B">
      <w:pPr>
        <w:pStyle w:val="SectionHeading"/>
        <w:spacing w:before="0"/>
        <w:rPr>
          <w:rFonts w:asciiTheme="majorHAnsi" w:hAnsiTheme="majorHAnsi"/>
          <w:b/>
          <w:sz w:val="22"/>
        </w:rPr>
      </w:pPr>
      <w:r w:rsidRPr="00C64E49">
        <w:rPr>
          <w:rFonts w:asciiTheme="majorHAnsi" w:hAnsiTheme="majorHAnsi"/>
          <w:b/>
          <w:sz w:val="22"/>
        </w:rPr>
        <w:t>B&amp;M Electronics</w:t>
      </w:r>
    </w:p>
    <w:p w:rsidR="0086342B" w:rsidRPr="00C64E49" w:rsidRDefault="0086342B" w:rsidP="0086342B">
      <w:pPr>
        <w:pStyle w:val="SectionHeading"/>
        <w:spacing w:before="0" w:after="0" w:line="240" w:lineRule="auto"/>
        <w:rPr>
          <w:rFonts w:asciiTheme="majorHAnsi" w:hAnsiTheme="majorHAnsi"/>
          <w:b/>
          <w:sz w:val="22"/>
        </w:rPr>
      </w:pPr>
      <w:r w:rsidRPr="00C64E49">
        <w:rPr>
          <w:rFonts w:asciiTheme="majorHAnsi" w:hAnsiTheme="majorHAnsi"/>
          <w:b/>
          <w:sz w:val="22"/>
        </w:rPr>
        <w:t>2011 (Part Time – Christmas Period only)</w:t>
      </w:r>
    </w:p>
    <w:p w:rsidR="0086342B" w:rsidRDefault="0086342B" w:rsidP="0086342B">
      <w:pPr>
        <w:pStyle w:val="SectionHeading"/>
        <w:spacing w:before="0" w:after="0" w:line="240" w:lineRule="auto"/>
        <w:rPr>
          <w:sz w:val="22"/>
        </w:rPr>
      </w:pPr>
    </w:p>
    <w:p w:rsidR="0086342B" w:rsidRDefault="0086342B" w:rsidP="0086342B">
      <w:pPr>
        <w:pStyle w:val="SectionHeading"/>
        <w:spacing w:before="0" w:line="240" w:lineRule="auto"/>
        <w:rPr>
          <w:sz w:val="22"/>
        </w:rPr>
      </w:pPr>
      <w:r>
        <w:rPr>
          <w:sz w:val="22"/>
        </w:rPr>
        <w:t>Title: Part Time Sales Clerk</w:t>
      </w:r>
    </w:p>
    <w:p w:rsidR="0086342B" w:rsidRDefault="0086342B" w:rsidP="0086342B">
      <w:pPr>
        <w:pStyle w:val="SectionHeading"/>
        <w:spacing w:before="0"/>
        <w:rPr>
          <w:sz w:val="22"/>
        </w:rPr>
      </w:pPr>
      <w:r>
        <w:rPr>
          <w:sz w:val="22"/>
        </w:rPr>
        <w:t>Successfully managed my portfolio by:</w:t>
      </w:r>
    </w:p>
    <w:p w:rsidR="0086342B" w:rsidRDefault="0086342B" w:rsidP="0086342B">
      <w:pPr>
        <w:pStyle w:val="SectionHeading"/>
        <w:numPr>
          <w:ilvl w:val="0"/>
          <w:numId w:val="6"/>
        </w:numPr>
        <w:spacing w:before="0"/>
        <w:rPr>
          <w:sz w:val="22"/>
        </w:rPr>
      </w:pPr>
      <w:r>
        <w:rPr>
          <w:caps w:val="0"/>
          <w:sz w:val="22"/>
        </w:rPr>
        <w:t>General appliance and household electronics sales</w:t>
      </w:r>
    </w:p>
    <w:p w:rsidR="0086342B" w:rsidRDefault="0086342B" w:rsidP="0086342B">
      <w:pPr>
        <w:pStyle w:val="SectionHeading"/>
        <w:numPr>
          <w:ilvl w:val="0"/>
          <w:numId w:val="6"/>
        </w:numPr>
        <w:spacing w:before="0"/>
        <w:rPr>
          <w:sz w:val="22"/>
        </w:rPr>
      </w:pPr>
      <w:r>
        <w:rPr>
          <w:caps w:val="0"/>
          <w:sz w:val="22"/>
        </w:rPr>
        <w:t>Customer relations</w:t>
      </w:r>
    </w:p>
    <w:p w:rsidR="0086342B" w:rsidRPr="00674557" w:rsidRDefault="0086342B" w:rsidP="0086342B">
      <w:pPr>
        <w:pStyle w:val="SectionHeading"/>
        <w:spacing w:before="0"/>
        <w:rPr>
          <w:sz w:val="22"/>
          <w:lang w:val="en-TT"/>
        </w:rPr>
      </w:pPr>
    </w:p>
    <w:p w:rsidR="0086342B" w:rsidRDefault="0086342B" w:rsidP="0086342B">
      <w:pPr>
        <w:pStyle w:val="SectionHeading"/>
        <w:rPr>
          <w:rFonts w:asciiTheme="majorHAnsi" w:hAnsiTheme="majorHAnsi"/>
          <w:b/>
          <w:sz w:val="22"/>
          <w:u w:val="single"/>
        </w:rPr>
      </w:pPr>
    </w:p>
    <w:p w:rsidR="0086342B" w:rsidRDefault="0086342B" w:rsidP="0086342B">
      <w:pPr>
        <w:pStyle w:val="SectionHeading"/>
        <w:rPr>
          <w:rFonts w:asciiTheme="majorHAnsi" w:hAnsiTheme="majorHAnsi"/>
          <w:b/>
          <w:sz w:val="22"/>
          <w:u w:val="single"/>
        </w:rPr>
      </w:pPr>
      <w:r w:rsidRPr="00C64E49">
        <w:rPr>
          <w:rFonts w:asciiTheme="majorHAnsi" w:hAnsiTheme="majorHAnsi"/>
          <w:b/>
          <w:sz w:val="22"/>
          <w:u w:val="single"/>
        </w:rPr>
        <w:lastRenderedPageBreak/>
        <w:t>EDUCATION and training</w:t>
      </w:r>
    </w:p>
    <w:p w:rsidR="0086342B" w:rsidRDefault="0086342B" w:rsidP="0086342B">
      <w:pPr>
        <w:pStyle w:val="SectionHeading"/>
        <w:spacing w:before="0"/>
        <w:rPr>
          <w:rFonts w:asciiTheme="majorHAnsi" w:hAnsiTheme="majorHAnsi"/>
          <w:b/>
          <w:sz w:val="22"/>
        </w:rPr>
      </w:pPr>
    </w:p>
    <w:p w:rsidR="0086342B" w:rsidRPr="00225263" w:rsidRDefault="0086342B" w:rsidP="0086342B">
      <w:pPr>
        <w:pStyle w:val="SectionHeading"/>
        <w:spacing w:before="0"/>
        <w:rPr>
          <w:rFonts w:asciiTheme="majorHAnsi" w:hAnsiTheme="majorHAnsi"/>
          <w:b/>
          <w:sz w:val="22"/>
        </w:rPr>
      </w:pPr>
      <w:r>
        <w:rPr>
          <w:rFonts w:asciiTheme="majorHAnsi" w:hAnsiTheme="majorHAnsi"/>
          <w:b/>
          <w:sz w:val="22"/>
        </w:rPr>
        <w:t>Metal-x engineering and Ytepp</w:t>
      </w:r>
      <w:r>
        <w:rPr>
          <w:rFonts w:asciiTheme="majorHAnsi" w:hAnsiTheme="majorHAnsi"/>
          <w:b/>
          <w:sz w:val="22"/>
        </w:rPr>
        <w:tab/>
      </w:r>
      <w:r>
        <w:rPr>
          <w:rFonts w:asciiTheme="majorHAnsi" w:hAnsiTheme="majorHAnsi"/>
          <w:b/>
          <w:sz w:val="22"/>
        </w:rPr>
        <w:tab/>
      </w:r>
      <w:r>
        <w:rPr>
          <w:rFonts w:asciiTheme="majorHAnsi" w:hAnsiTheme="majorHAnsi"/>
          <w:b/>
          <w:sz w:val="22"/>
        </w:rPr>
        <w:tab/>
      </w:r>
      <w:r>
        <w:rPr>
          <w:rFonts w:asciiTheme="majorHAnsi" w:hAnsiTheme="majorHAnsi"/>
          <w:b/>
          <w:sz w:val="22"/>
        </w:rPr>
        <w:tab/>
        <w:t xml:space="preserve">        </w:t>
      </w:r>
      <w:r>
        <w:rPr>
          <w:rFonts w:asciiTheme="majorHAnsi" w:hAnsiTheme="majorHAnsi"/>
          <w:b/>
          <w:sz w:val="22"/>
        </w:rPr>
        <w:tab/>
        <w:t xml:space="preserve">        2017</w:t>
      </w:r>
    </w:p>
    <w:p w:rsidR="0086342B" w:rsidRPr="00225263" w:rsidRDefault="0086342B" w:rsidP="0086342B">
      <w:pPr>
        <w:pStyle w:val="SectionHeading"/>
        <w:spacing w:before="0"/>
        <w:rPr>
          <w:sz w:val="22"/>
        </w:rPr>
      </w:pPr>
      <w:r>
        <w:rPr>
          <w:sz w:val="22"/>
        </w:rPr>
        <w:t xml:space="preserve">qUALIFIED STRUCTUAL WELDER AND FABRICATOR </w:t>
      </w:r>
    </w:p>
    <w:p w:rsidR="0086342B" w:rsidRDefault="0086342B" w:rsidP="0086342B">
      <w:pPr>
        <w:pStyle w:val="SectionHeading"/>
        <w:spacing w:before="0"/>
        <w:rPr>
          <w:rFonts w:asciiTheme="majorHAnsi" w:hAnsiTheme="majorHAnsi"/>
          <w:b/>
          <w:sz w:val="22"/>
        </w:rPr>
      </w:pPr>
    </w:p>
    <w:p w:rsidR="0086342B" w:rsidRPr="005E387B" w:rsidRDefault="0086342B" w:rsidP="0086342B">
      <w:pPr>
        <w:pStyle w:val="SectionHeading"/>
        <w:spacing w:before="0"/>
        <w:rPr>
          <w:rFonts w:asciiTheme="majorHAnsi" w:hAnsiTheme="majorHAnsi"/>
          <w:b/>
          <w:sz w:val="22"/>
        </w:rPr>
      </w:pPr>
      <w:r w:rsidRPr="005E387B">
        <w:rPr>
          <w:rFonts w:asciiTheme="majorHAnsi" w:hAnsiTheme="majorHAnsi"/>
          <w:b/>
          <w:sz w:val="22"/>
        </w:rPr>
        <w:t>fatima college</w:t>
      </w:r>
      <w:r w:rsidRPr="005E387B">
        <w:rPr>
          <w:rFonts w:asciiTheme="majorHAnsi" w:hAnsiTheme="majorHAnsi"/>
          <w:b/>
          <w:sz w:val="22"/>
        </w:rPr>
        <w:tab/>
      </w:r>
      <w:r w:rsidRPr="005E387B">
        <w:rPr>
          <w:rFonts w:asciiTheme="majorHAnsi" w:hAnsiTheme="majorHAnsi"/>
          <w:b/>
          <w:sz w:val="22"/>
        </w:rPr>
        <w:tab/>
      </w:r>
      <w:r w:rsidRPr="005E387B">
        <w:rPr>
          <w:rFonts w:asciiTheme="majorHAnsi" w:hAnsiTheme="majorHAnsi"/>
          <w:b/>
          <w:sz w:val="22"/>
        </w:rPr>
        <w:tab/>
      </w:r>
      <w:r w:rsidRPr="005E387B">
        <w:rPr>
          <w:rFonts w:asciiTheme="majorHAnsi" w:hAnsiTheme="majorHAnsi"/>
          <w:b/>
          <w:sz w:val="22"/>
        </w:rPr>
        <w:tab/>
      </w:r>
      <w:r w:rsidRPr="005E387B">
        <w:rPr>
          <w:rFonts w:asciiTheme="majorHAnsi" w:hAnsiTheme="majorHAnsi"/>
          <w:b/>
          <w:sz w:val="22"/>
        </w:rPr>
        <w:tab/>
      </w:r>
      <w:r w:rsidRPr="005E387B">
        <w:rPr>
          <w:rFonts w:asciiTheme="majorHAnsi" w:hAnsiTheme="majorHAnsi"/>
          <w:b/>
          <w:sz w:val="22"/>
        </w:rPr>
        <w:tab/>
      </w:r>
      <w:r w:rsidRPr="005E387B">
        <w:rPr>
          <w:rFonts w:asciiTheme="majorHAnsi" w:hAnsiTheme="majorHAnsi"/>
          <w:b/>
          <w:sz w:val="22"/>
        </w:rPr>
        <w:tab/>
      </w:r>
      <w:r w:rsidRPr="005E387B">
        <w:rPr>
          <w:rFonts w:asciiTheme="majorHAnsi" w:hAnsiTheme="majorHAnsi"/>
          <w:b/>
          <w:sz w:val="22"/>
        </w:rPr>
        <w:tab/>
        <w:t>2010 &amp; 2011</w:t>
      </w:r>
    </w:p>
    <w:p w:rsidR="0086342B" w:rsidRDefault="0086342B" w:rsidP="0086342B">
      <w:pPr>
        <w:pStyle w:val="SectionHeading"/>
        <w:spacing w:before="0" w:line="240" w:lineRule="auto"/>
        <w:rPr>
          <w:sz w:val="22"/>
        </w:rPr>
      </w:pPr>
      <w:r>
        <w:rPr>
          <w:sz w:val="22"/>
        </w:rPr>
        <w:t>CAPE Associate degree                                                                                      Grade</w:t>
      </w:r>
    </w:p>
    <w:p w:rsidR="0086342B" w:rsidRDefault="0086342B" w:rsidP="0086342B">
      <w:pPr>
        <w:pStyle w:val="SectionHeading"/>
        <w:numPr>
          <w:ilvl w:val="0"/>
          <w:numId w:val="6"/>
        </w:numPr>
        <w:spacing w:before="0"/>
        <w:rPr>
          <w:sz w:val="22"/>
        </w:rPr>
      </w:pPr>
      <w:r>
        <w:rPr>
          <w:caps w:val="0"/>
          <w:sz w:val="22"/>
        </w:rPr>
        <w:t>Physics Unit 1 &amp; 2                                                                                       3 &amp; 2</w:t>
      </w:r>
    </w:p>
    <w:p w:rsidR="0086342B" w:rsidRDefault="0086342B" w:rsidP="0086342B">
      <w:pPr>
        <w:pStyle w:val="SectionHeading"/>
        <w:numPr>
          <w:ilvl w:val="0"/>
          <w:numId w:val="6"/>
        </w:numPr>
        <w:spacing w:before="0" w:after="0" w:line="240" w:lineRule="auto"/>
        <w:rPr>
          <w:sz w:val="22"/>
        </w:rPr>
      </w:pPr>
      <w:r>
        <w:rPr>
          <w:caps w:val="0"/>
          <w:sz w:val="22"/>
        </w:rPr>
        <w:t xml:space="preserve">Geometrical </w:t>
      </w:r>
      <w:proofErr w:type="gramStart"/>
      <w:r>
        <w:rPr>
          <w:caps w:val="0"/>
          <w:sz w:val="22"/>
        </w:rPr>
        <w:t>And</w:t>
      </w:r>
      <w:proofErr w:type="gramEnd"/>
      <w:r>
        <w:rPr>
          <w:caps w:val="0"/>
          <w:sz w:val="22"/>
        </w:rPr>
        <w:t xml:space="preserve"> Mechanical                                                                     2 &amp; 4</w:t>
      </w:r>
    </w:p>
    <w:p w:rsidR="0086342B" w:rsidRDefault="0086342B" w:rsidP="0086342B">
      <w:pPr>
        <w:pStyle w:val="SectionHeading"/>
        <w:spacing w:before="0"/>
        <w:ind w:left="720"/>
        <w:rPr>
          <w:sz w:val="22"/>
        </w:rPr>
      </w:pPr>
      <w:r>
        <w:rPr>
          <w:caps w:val="0"/>
          <w:sz w:val="22"/>
        </w:rPr>
        <w:t>Engineering Drawing Unit 1 &amp; 2</w:t>
      </w:r>
    </w:p>
    <w:p w:rsidR="0086342B" w:rsidRDefault="0086342B" w:rsidP="0086342B">
      <w:pPr>
        <w:pStyle w:val="SectionHeading"/>
        <w:numPr>
          <w:ilvl w:val="0"/>
          <w:numId w:val="6"/>
        </w:numPr>
        <w:spacing w:before="0"/>
        <w:rPr>
          <w:sz w:val="22"/>
        </w:rPr>
      </w:pPr>
      <w:r>
        <w:rPr>
          <w:caps w:val="0"/>
          <w:sz w:val="22"/>
        </w:rPr>
        <w:t>Applied Mathematics Unit 1 &amp; 2                                                                1 &amp; 3</w:t>
      </w:r>
    </w:p>
    <w:p w:rsidR="0086342B" w:rsidRDefault="0086342B" w:rsidP="0086342B">
      <w:pPr>
        <w:pStyle w:val="SectionHeading"/>
        <w:numPr>
          <w:ilvl w:val="0"/>
          <w:numId w:val="6"/>
        </w:numPr>
        <w:spacing w:before="0"/>
        <w:rPr>
          <w:sz w:val="22"/>
        </w:rPr>
      </w:pPr>
      <w:r>
        <w:rPr>
          <w:caps w:val="0"/>
          <w:sz w:val="22"/>
        </w:rPr>
        <w:t>Pure Mathematics Unit 1                                                                              2</w:t>
      </w:r>
    </w:p>
    <w:p w:rsidR="0086342B" w:rsidRDefault="0086342B" w:rsidP="0086342B">
      <w:pPr>
        <w:pStyle w:val="SectionHeading"/>
        <w:numPr>
          <w:ilvl w:val="0"/>
          <w:numId w:val="6"/>
        </w:numPr>
        <w:spacing w:before="0"/>
        <w:rPr>
          <w:sz w:val="22"/>
        </w:rPr>
      </w:pPr>
      <w:r>
        <w:rPr>
          <w:caps w:val="0"/>
          <w:sz w:val="22"/>
        </w:rPr>
        <w:t>Communication Studies                                                                                3</w:t>
      </w:r>
    </w:p>
    <w:p w:rsidR="0086342B" w:rsidRPr="006D1F93" w:rsidRDefault="0086342B" w:rsidP="0086342B">
      <w:pPr>
        <w:pStyle w:val="SectionHeading"/>
        <w:numPr>
          <w:ilvl w:val="0"/>
          <w:numId w:val="6"/>
        </w:numPr>
        <w:spacing w:before="0"/>
        <w:rPr>
          <w:sz w:val="22"/>
        </w:rPr>
      </w:pPr>
      <w:r>
        <w:rPr>
          <w:caps w:val="0"/>
          <w:sz w:val="22"/>
        </w:rPr>
        <w:t>Caribbean Studies                                                                                         4</w:t>
      </w:r>
    </w:p>
    <w:p w:rsidR="0086342B" w:rsidRDefault="0086342B" w:rsidP="0086342B">
      <w:pPr>
        <w:pStyle w:val="SectionHeading"/>
        <w:spacing w:before="0"/>
        <w:rPr>
          <w:sz w:val="22"/>
        </w:rPr>
      </w:pPr>
    </w:p>
    <w:p w:rsidR="0086342B" w:rsidRDefault="0086342B" w:rsidP="0086342B">
      <w:pPr>
        <w:pStyle w:val="SectionHeading"/>
        <w:spacing w:before="0"/>
        <w:rPr>
          <w:rFonts w:asciiTheme="majorHAnsi" w:hAnsiTheme="majorHAnsi"/>
          <w:b/>
          <w:sz w:val="22"/>
        </w:rPr>
      </w:pPr>
      <w:r>
        <w:rPr>
          <w:rFonts w:asciiTheme="majorHAnsi" w:hAnsiTheme="majorHAnsi"/>
          <w:b/>
          <w:sz w:val="22"/>
        </w:rPr>
        <w:t>Fatima College</w:t>
      </w:r>
      <w:r>
        <w:rPr>
          <w:rFonts w:asciiTheme="majorHAnsi" w:hAnsiTheme="majorHAnsi"/>
          <w:b/>
          <w:sz w:val="22"/>
        </w:rPr>
        <w:tab/>
      </w:r>
      <w:r>
        <w:rPr>
          <w:rFonts w:asciiTheme="majorHAnsi" w:hAnsiTheme="majorHAnsi"/>
          <w:b/>
          <w:sz w:val="22"/>
        </w:rPr>
        <w:tab/>
      </w:r>
      <w:r>
        <w:rPr>
          <w:rFonts w:asciiTheme="majorHAnsi" w:hAnsiTheme="majorHAnsi"/>
          <w:b/>
          <w:sz w:val="22"/>
        </w:rPr>
        <w:tab/>
      </w:r>
      <w:r>
        <w:rPr>
          <w:rFonts w:asciiTheme="majorHAnsi" w:hAnsiTheme="majorHAnsi"/>
          <w:b/>
          <w:sz w:val="22"/>
        </w:rPr>
        <w:tab/>
      </w:r>
      <w:r>
        <w:rPr>
          <w:rFonts w:asciiTheme="majorHAnsi" w:hAnsiTheme="majorHAnsi"/>
          <w:b/>
          <w:sz w:val="22"/>
        </w:rPr>
        <w:tab/>
      </w:r>
      <w:r>
        <w:rPr>
          <w:rFonts w:asciiTheme="majorHAnsi" w:hAnsiTheme="majorHAnsi"/>
          <w:b/>
          <w:sz w:val="22"/>
        </w:rPr>
        <w:tab/>
      </w:r>
      <w:r>
        <w:rPr>
          <w:rFonts w:asciiTheme="majorHAnsi" w:hAnsiTheme="majorHAnsi"/>
          <w:b/>
          <w:sz w:val="22"/>
        </w:rPr>
        <w:tab/>
      </w:r>
      <w:r>
        <w:rPr>
          <w:rFonts w:asciiTheme="majorHAnsi" w:hAnsiTheme="majorHAnsi"/>
          <w:b/>
          <w:sz w:val="22"/>
        </w:rPr>
        <w:tab/>
        <w:t xml:space="preserve">        2009</w:t>
      </w:r>
    </w:p>
    <w:p w:rsidR="0086342B" w:rsidRDefault="0086342B" w:rsidP="0086342B">
      <w:pPr>
        <w:pStyle w:val="SectionHeading"/>
        <w:spacing w:before="0"/>
        <w:rPr>
          <w:sz w:val="22"/>
        </w:rPr>
      </w:pPr>
      <w:r>
        <w:rPr>
          <w:sz w:val="22"/>
        </w:rPr>
        <w:t>cxc o’level qualifications                                                                              Grade</w:t>
      </w:r>
    </w:p>
    <w:p w:rsidR="0086342B" w:rsidRDefault="0086342B" w:rsidP="0086342B">
      <w:pPr>
        <w:pStyle w:val="SectionHeading"/>
        <w:numPr>
          <w:ilvl w:val="0"/>
          <w:numId w:val="6"/>
        </w:numPr>
        <w:spacing w:before="0"/>
        <w:rPr>
          <w:sz w:val="22"/>
        </w:rPr>
      </w:pPr>
      <w:r>
        <w:rPr>
          <w:caps w:val="0"/>
          <w:sz w:val="22"/>
        </w:rPr>
        <w:t>Chemistry                                                                                                      2</w:t>
      </w:r>
    </w:p>
    <w:p w:rsidR="0086342B" w:rsidRDefault="0086342B" w:rsidP="0086342B">
      <w:pPr>
        <w:pStyle w:val="SectionHeading"/>
        <w:numPr>
          <w:ilvl w:val="0"/>
          <w:numId w:val="6"/>
        </w:numPr>
        <w:spacing w:before="0"/>
        <w:rPr>
          <w:sz w:val="22"/>
        </w:rPr>
      </w:pPr>
      <w:r>
        <w:rPr>
          <w:caps w:val="0"/>
          <w:sz w:val="22"/>
        </w:rPr>
        <w:t>Physics                                                                                                           2</w:t>
      </w:r>
    </w:p>
    <w:p w:rsidR="0086342B" w:rsidRDefault="0086342B" w:rsidP="0086342B">
      <w:pPr>
        <w:pStyle w:val="SectionHeading"/>
        <w:numPr>
          <w:ilvl w:val="0"/>
          <w:numId w:val="6"/>
        </w:numPr>
        <w:spacing w:before="0"/>
        <w:rPr>
          <w:sz w:val="22"/>
        </w:rPr>
      </w:pPr>
      <w:r>
        <w:rPr>
          <w:caps w:val="0"/>
          <w:sz w:val="22"/>
        </w:rPr>
        <w:t>English                                                                                                           2</w:t>
      </w:r>
    </w:p>
    <w:p w:rsidR="0086342B" w:rsidRDefault="0086342B" w:rsidP="0086342B">
      <w:pPr>
        <w:pStyle w:val="SectionHeading"/>
        <w:numPr>
          <w:ilvl w:val="0"/>
          <w:numId w:val="6"/>
        </w:numPr>
        <w:spacing w:before="0"/>
        <w:rPr>
          <w:sz w:val="22"/>
        </w:rPr>
      </w:pPr>
      <w:r>
        <w:rPr>
          <w:caps w:val="0"/>
          <w:sz w:val="22"/>
        </w:rPr>
        <w:t>Literature                                                                                                      4</w:t>
      </w:r>
    </w:p>
    <w:p w:rsidR="0086342B" w:rsidRDefault="0086342B" w:rsidP="0086342B">
      <w:pPr>
        <w:pStyle w:val="SectionHeading"/>
        <w:numPr>
          <w:ilvl w:val="0"/>
          <w:numId w:val="6"/>
        </w:numPr>
        <w:spacing w:before="0"/>
        <w:rPr>
          <w:sz w:val="22"/>
        </w:rPr>
      </w:pPr>
      <w:r>
        <w:rPr>
          <w:caps w:val="0"/>
          <w:sz w:val="22"/>
        </w:rPr>
        <w:t>Geography                                                                                                     1</w:t>
      </w:r>
    </w:p>
    <w:p w:rsidR="0086342B" w:rsidRDefault="0086342B" w:rsidP="0086342B">
      <w:pPr>
        <w:pStyle w:val="SectionHeading"/>
        <w:numPr>
          <w:ilvl w:val="0"/>
          <w:numId w:val="6"/>
        </w:numPr>
        <w:spacing w:before="0"/>
        <w:rPr>
          <w:sz w:val="22"/>
        </w:rPr>
      </w:pPr>
      <w:r>
        <w:rPr>
          <w:caps w:val="0"/>
          <w:sz w:val="22"/>
        </w:rPr>
        <w:t>General Mathematics                                                                                   1</w:t>
      </w:r>
    </w:p>
    <w:p w:rsidR="0086342B" w:rsidRDefault="0086342B" w:rsidP="0086342B">
      <w:pPr>
        <w:pStyle w:val="SectionHeading"/>
        <w:numPr>
          <w:ilvl w:val="0"/>
          <w:numId w:val="6"/>
        </w:numPr>
        <w:spacing w:before="0"/>
        <w:rPr>
          <w:sz w:val="22"/>
        </w:rPr>
      </w:pPr>
      <w:r>
        <w:rPr>
          <w:caps w:val="0"/>
          <w:sz w:val="22"/>
        </w:rPr>
        <w:t>Advanced Subsidiary Mathematics                                                              2</w:t>
      </w:r>
    </w:p>
    <w:p w:rsidR="0086342B" w:rsidRDefault="0086342B" w:rsidP="0086342B">
      <w:pPr>
        <w:pStyle w:val="SectionHeading"/>
        <w:numPr>
          <w:ilvl w:val="0"/>
          <w:numId w:val="6"/>
        </w:numPr>
        <w:spacing w:before="0"/>
        <w:rPr>
          <w:sz w:val="22"/>
        </w:rPr>
      </w:pPr>
      <w:r>
        <w:rPr>
          <w:caps w:val="0"/>
          <w:sz w:val="22"/>
        </w:rPr>
        <w:t>Technical Drawing                                                                                        1</w:t>
      </w:r>
    </w:p>
    <w:p w:rsidR="0086342B" w:rsidRDefault="0086342B" w:rsidP="0086342B">
      <w:pPr>
        <w:pStyle w:val="SectionHeading"/>
        <w:rPr>
          <w:rFonts w:asciiTheme="majorHAnsi" w:hAnsiTheme="majorHAnsi"/>
          <w:b/>
          <w:sz w:val="22"/>
          <w:u w:val="single"/>
        </w:rPr>
      </w:pPr>
      <w:r>
        <w:rPr>
          <w:rFonts w:asciiTheme="majorHAnsi" w:hAnsiTheme="majorHAnsi"/>
          <w:b/>
          <w:sz w:val="22"/>
          <w:u w:val="single"/>
        </w:rPr>
        <w:t>skills</w:t>
      </w:r>
    </w:p>
    <w:p w:rsidR="0086342B" w:rsidRDefault="0086342B" w:rsidP="0086342B">
      <w:pPr>
        <w:pStyle w:val="SectionHeading"/>
        <w:numPr>
          <w:ilvl w:val="0"/>
          <w:numId w:val="6"/>
        </w:numPr>
        <w:spacing w:before="0"/>
        <w:rPr>
          <w:sz w:val="22"/>
        </w:rPr>
      </w:pPr>
      <w:r>
        <w:rPr>
          <w:caps w:val="0"/>
          <w:sz w:val="22"/>
        </w:rPr>
        <w:t xml:space="preserve">Four </w:t>
      </w:r>
      <w:proofErr w:type="spellStart"/>
      <w:r>
        <w:rPr>
          <w:caps w:val="0"/>
          <w:sz w:val="22"/>
        </w:rPr>
        <w:t>years experience</w:t>
      </w:r>
      <w:proofErr w:type="spellEnd"/>
      <w:r>
        <w:rPr>
          <w:caps w:val="0"/>
          <w:sz w:val="22"/>
        </w:rPr>
        <w:t xml:space="preserve"> with </w:t>
      </w:r>
      <w:proofErr w:type="spellStart"/>
      <w:r>
        <w:rPr>
          <w:caps w:val="0"/>
          <w:sz w:val="22"/>
        </w:rPr>
        <w:t>Autocad</w:t>
      </w:r>
      <w:proofErr w:type="spellEnd"/>
      <w:r>
        <w:rPr>
          <w:caps w:val="0"/>
          <w:sz w:val="22"/>
        </w:rPr>
        <w:t xml:space="preserve"> computer software</w:t>
      </w:r>
    </w:p>
    <w:p w:rsidR="0086342B" w:rsidRDefault="0086342B" w:rsidP="0086342B">
      <w:pPr>
        <w:pStyle w:val="SectionHeading"/>
        <w:numPr>
          <w:ilvl w:val="0"/>
          <w:numId w:val="6"/>
        </w:numPr>
        <w:spacing w:before="0"/>
        <w:rPr>
          <w:sz w:val="22"/>
        </w:rPr>
      </w:pPr>
      <w:r>
        <w:rPr>
          <w:caps w:val="0"/>
          <w:sz w:val="22"/>
        </w:rPr>
        <w:t xml:space="preserve">Three </w:t>
      </w:r>
      <w:proofErr w:type="spellStart"/>
      <w:r>
        <w:rPr>
          <w:caps w:val="0"/>
          <w:sz w:val="22"/>
        </w:rPr>
        <w:t>years experience</w:t>
      </w:r>
      <w:proofErr w:type="spellEnd"/>
      <w:r>
        <w:rPr>
          <w:caps w:val="0"/>
          <w:sz w:val="22"/>
        </w:rPr>
        <w:t xml:space="preserve"> with </w:t>
      </w:r>
      <w:proofErr w:type="spellStart"/>
      <w:r>
        <w:rPr>
          <w:caps w:val="0"/>
          <w:sz w:val="22"/>
        </w:rPr>
        <w:t>Solidworks</w:t>
      </w:r>
      <w:proofErr w:type="spellEnd"/>
      <w:r>
        <w:rPr>
          <w:caps w:val="0"/>
          <w:sz w:val="22"/>
        </w:rPr>
        <w:t xml:space="preserve"> and </w:t>
      </w:r>
      <w:proofErr w:type="spellStart"/>
      <w:r>
        <w:rPr>
          <w:caps w:val="0"/>
          <w:sz w:val="22"/>
        </w:rPr>
        <w:t>Solidworks</w:t>
      </w:r>
      <w:proofErr w:type="spellEnd"/>
      <w:r>
        <w:rPr>
          <w:caps w:val="0"/>
          <w:sz w:val="22"/>
        </w:rPr>
        <w:t xml:space="preserve"> simulations</w:t>
      </w:r>
    </w:p>
    <w:p w:rsidR="0086342B" w:rsidRDefault="0086342B" w:rsidP="0086342B">
      <w:pPr>
        <w:pStyle w:val="SectionHeading"/>
        <w:numPr>
          <w:ilvl w:val="0"/>
          <w:numId w:val="6"/>
        </w:numPr>
        <w:spacing w:before="0"/>
        <w:rPr>
          <w:sz w:val="22"/>
        </w:rPr>
      </w:pPr>
      <w:r>
        <w:rPr>
          <w:caps w:val="0"/>
          <w:sz w:val="22"/>
        </w:rPr>
        <w:t>Microsoft Office Word, Excel and PowerPoint</w:t>
      </w:r>
    </w:p>
    <w:p w:rsidR="0086342B" w:rsidRDefault="0086342B" w:rsidP="0086342B">
      <w:pPr>
        <w:pStyle w:val="SectionHeading"/>
        <w:numPr>
          <w:ilvl w:val="0"/>
          <w:numId w:val="6"/>
        </w:numPr>
        <w:spacing w:before="0" w:after="0" w:line="360" w:lineRule="auto"/>
        <w:rPr>
          <w:sz w:val="22"/>
        </w:rPr>
      </w:pPr>
      <w:r w:rsidRPr="001F1D7D">
        <w:rPr>
          <w:caps w:val="0"/>
          <w:sz w:val="22"/>
        </w:rPr>
        <w:t xml:space="preserve">Basic knowledge of </w:t>
      </w:r>
      <w:r>
        <w:rPr>
          <w:caps w:val="0"/>
          <w:sz w:val="22"/>
        </w:rPr>
        <w:t>COMSOL</w:t>
      </w:r>
    </w:p>
    <w:p w:rsidR="0086342B" w:rsidRDefault="0086342B" w:rsidP="0086342B">
      <w:pPr>
        <w:pStyle w:val="SectionHeading"/>
        <w:rPr>
          <w:rFonts w:asciiTheme="majorHAnsi" w:hAnsiTheme="majorHAnsi"/>
          <w:b/>
          <w:sz w:val="22"/>
          <w:u w:val="single"/>
        </w:rPr>
      </w:pPr>
      <w:r>
        <w:rPr>
          <w:rFonts w:asciiTheme="majorHAnsi" w:hAnsiTheme="majorHAnsi"/>
          <w:b/>
          <w:sz w:val="22"/>
          <w:u w:val="single"/>
        </w:rPr>
        <w:t>interest</w:t>
      </w:r>
    </w:p>
    <w:p w:rsidR="0086342B" w:rsidRDefault="0086342B" w:rsidP="0086342B">
      <w:pPr>
        <w:pStyle w:val="SectionHeading"/>
        <w:numPr>
          <w:ilvl w:val="0"/>
          <w:numId w:val="6"/>
        </w:numPr>
        <w:spacing w:before="0"/>
        <w:rPr>
          <w:sz w:val="22"/>
        </w:rPr>
      </w:pPr>
      <w:r>
        <w:rPr>
          <w:caps w:val="0"/>
          <w:sz w:val="22"/>
        </w:rPr>
        <w:t>Lawn tennis</w:t>
      </w:r>
    </w:p>
    <w:p w:rsidR="0086342B" w:rsidRDefault="0086342B" w:rsidP="0086342B">
      <w:pPr>
        <w:pStyle w:val="SectionHeading"/>
        <w:numPr>
          <w:ilvl w:val="0"/>
          <w:numId w:val="6"/>
        </w:numPr>
        <w:spacing w:before="0"/>
        <w:rPr>
          <w:sz w:val="22"/>
        </w:rPr>
      </w:pPr>
      <w:r>
        <w:rPr>
          <w:caps w:val="0"/>
          <w:sz w:val="22"/>
        </w:rPr>
        <w:t>Chess</w:t>
      </w:r>
    </w:p>
    <w:p w:rsidR="0086342B" w:rsidRDefault="0086342B" w:rsidP="0086342B">
      <w:pPr>
        <w:pStyle w:val="SectionHeading"/>
        <w:numPr>
          <w:ilvl w:val="0"/>
          <w:numId w:val="6"/>
        </w:numPr>
        <w:spacing w:before="0"/>
        <w:rPr>
          <w:sz w:val="22"/>
        </w:rPr>
      </w:pPr>
      <w:r>
        <w:rPr>
          <w:caps w:val="0"/>
          <w:sz w:val="22"/>
        </w:rPr>
        <w:t>Reading</w:t>
      </w:r>
    </w:p>
    <w:p w:rsidR="0086342B" w:rsidRDefault="0086342B" w:rsidP="0086342B">
      <w:pPr>
        <w:pStyle w:val="SectionHeading"/>
        <w:numPr>
          <w:ilvl w:val="0"/>
          <w:numId w:val="6"/>
        </w:numPr>
        <w:spacing w:before="0"/>
        <w:rPr>
          <w:sz w:val="22"/>
        </w:rPr>
      </w:pPr>
      <w:r>
        <w:rPr>
          <w:caps w:val="0"/>
          <w:sz w:val="22"/>
        </w:rPr>
        <w:t>Hiking</w:t>
      </w:r>
    </w:p>
    <w:p w:rsidR="0086342B" w:rsidRDefault="0086342B" w:rsidP="0086342B">
      <w:pPr>
        <w:pStyle w:val="SectionHeading"/>
        <w:numPr>
          <w:ilvl w:val="0"/>
          <w:numId w:val="6"/>
        </w:numPr>
        <w:spacing w:before="0" w:after="0" w:line="360" w:lineRule="auto"/>
        <w:rPr>
          <w:sz w:val="22"/>
        </w:rPr>
      </w:pPr>
      <w:r>
        <w:rPr>
          <w:caps w:val="0"/>
          <w:sz w:val="22"/>
        </w:rPr>
        <w:t>Aircraft design and renewable energy</w:t>
      </w:r>
    </w:p>
    <w:p w:rsidR="0086342B" w:rsidRPr="00B60E29" w:rsidRDefault="0086342B" w:rsidP="0086342B">
      <w:pPr>
        <w:pStyle w:val="SectionHeading"/>
        <w:numPr>
          <w:ilvl w:val="0"/>
          <w:numId w:val="6"/>
        </w:numPr>
        <w:spacing w:before="0" w:after="0" w:line="360" w:lineRule="auto"/>
        <w:rPr>
          <w:sz w:val="22"/>
        </w:rPr>
      </w:pPr>
      <w:r>
        <w:rPr>
          <w:caps w:val="0"/>
          <w:sz w:val="22"/>
        </w:rPr>
        <w:t>Playing steel pan</w:t>
      </w:r>
    </w:p>
    <w:p w:rsidR="0086342B" w:rsidRDefault="0086342B" w:rsidP="0086342B">
      <w:pPr>
        <w:pStyle w:val="SectionHeading"/>
        <w:rPr>
          <w:rFonts w:asciiTheme="majorHAnsi" w:hAnsiTheme="majorHAnsi"/>
          <w:b/>
          <w:sz w:val="22"/>
          <w:u w:val="single"/>
        </w:rPr>
      </w:pPr>
      <w:r>
        <w:rPr>
          <w:rFonts w:asciiTheme="majorHAnsi" w:hAnsiTheme="majorHAnsi"/>
          <w:b/>
          <w:sz w:val="22"/>
          <w:u w:val="single"/>
        </w:rPr>
        <w:lastRenderedPageBreak/>
        <w:t>extra information</w:t>
      </w:r>
    </w:p>
    <w:p w:rsidR="0086342B" w:rsidRDefault="0086342B" w:rsidP="0086342B">
      <w:pPr>
        <w:pStyle w:val="SectionHeading"/>
        <w:numPr>
          <w:ilvl w:val="0"/>
          <w:numId w:val="6"/>
        </w:numPr>
        <w:spacing w:before="0"/>
        <w:rPr>
          <w:sz w:val="22"/>
        </w:rPr>
      </w:pPr>
      <w:r w:rsidRPr="001F1D7D">
        <w:rPr>
          <w:caps w:val="0"/>
          <w:sz w:val="22"/>
        </w:rPr>
        <w:t>Participated and won</w:t>
      </w:r>
      <w:r w:rsidRPr="001F1D7D">
        <w:rPr>
          <w:sz w:val="22"/>
        </w:rPr>
        <w:t xml:space="preserve"> </w:t>
      </w:r>
      <w:r>
        <w:rPr>
          <w:caps w:val="0"/>
          <w:sz w:val="22"/>
        </w:rPr>
        <w:t>both overall and teamwork prizes at the Young Structural Engineers Design &amp; Build competition</w:t>
      </w:r>
      <w:r>
        <w:rPr>
          <w:caps w:val="0"/>
          <w:sz w:val="22"/>
        </w:rPr>
        <w:tab/>
        <w:t>J</w:t>
      </w:r>
      <w:r w:rsidRPr="001F1D7D">
        <w:rPr>
          <w:caps w:val="0"/>
          <w:sz w:val="22"/>
        </w:rPr>
        <w:t>anuary 15th 2011</w:t>
      </w:r>
      <w:r>
        <w:rPr>
          <w:sz w:val="22"/>
        </w:rPr>
        <w:t>.</w:t>
      </w:r>
    </w:p>
    <w:p w:rsidR="0086342B" w:rsidRDefault="0086342B" w:rsidP="0086342B">
      <w:pPr>
        <w:pStyle w:val="SectionHeading"/>
        <w:numPr>
          <w:ilvl w:val="0"/>
          <w:numId w:val="6"/>
        </w:numPr>
        <w:spacing w:before="0"/>
        <w:rPr>
          <w:sz w:val="22"/>
        </w:rPr>
      </w:pPr>
      <w:r>
        <w:rPr>
          <w:caps w:val="0"/>
          <w:sz w:val="22"/>
        </w:rPr>
        <w:t>Lector at St. Theresa’s church</w:t>
      </w:r>
    </w:p>
    <w:p w:rsidR="0086342B" w:rsidRDefault="0086342B" w:rsidP="0086342B">
      <w:pPr>
        <w:pStyle w:val="SectionHeading"/>
        <w:numPr>
          <w:ilvl w:val="0"/>
          <w:numId w:val="6"/>
        </w:numPr>
        <w:spacing w:before="0" w:after="0" w:line="360" w:lineRule="auto"/>
        <w:rPr>
          <w:sz w:val="22"/>
        </w:rPr>
      </w:pPr>
      <w:r>
        <w:rPr>
          <w:caps w:val="0"/>
          <w:sz w:val="22"/>
        </w:rPr>
        <w:t xml:space="preserve">Student affiliate of </w:t>
      </w:r>
      <w:proofErr w:type="spellStart"/>
      <w:r>
        <w:rPr>
          <w:caps w:val="0"/>
          <w:sz w:val="22"/>
        </w:rPr>
        <w:t>IMeche</w:t>
      </w:r>
      <w:proofErr w:type="spellEnd"/>
      <w:r>
        <w:rPr>
          <w:caps w:val="0"/>
          <w:sz w:val="22"/>
        </w:rPr>
        <w:t xml:space="preserve"> – Institution of Mechanical E</w:t>
      </w:r>
      <w:r w:rsidRPr="001F1D7D">
        <w:rPr>
          <w:caps w:val="0"/>
          <w:sz w:val="22"/>
        </w:rPr>
        <w:t xml:space="preserve">ngineers </w:t>
      </w:r>
    </w:p>
    <w:p w:rsidR="0086342B" w:rsidRDefault="0086342B" w:rsidP="0086342B">
      <w:pPr>
        <w:pStyle w:val="SectionHeading"/>
        <w:numPr>
          <w:ilvl w:val="0"/>
          <w:numId w:val="6"/>
        </w:numPr>
        <w:spacing w:before="0" w:after="0" w:line="360" w:lineRule="auto"/>
        <w:rPr>
          <w:sz w:val="22"/>
        </w:rPr>
      </w:pPr>
      <w:r>
        <w:rPr>
          <w:caps w:val="0"/>
          <w:sz w:val="22"/>
        </w:rPr>
        <w:t>Student member of APETT - Association of Professional Engineers of Trinidad and T</w:t>
      </w:r>
      <w:r w:rsidRPr="001F1D7D">
        <w:rPr>
          <w:caps w:val="0"/>
          <w:sz w:val="22"/>
        </w:rPr>
        <w:t>obago</w:t>
      </w:r>
    </w:p>
    <w:p w:rsidR="0086342B" w:rsidRPr="001F1D7D" w:rsidRDefault="0086342B" w:rsidP="0086342B">
      <w:pPr>
        <w:pStyle w:val="SectionHeading"/>
        <w:spacing w:before="0" w:after="0" w:line="360" w:lineRule="auto"/>
        <w:ind w:left="720"/>
        <w:rPr>
          <w:sz w:val="22"/>
        </w:rPr>
      </w:pPr>
    </w:p>
    <w:p w:rsidR="0086342B" w:rsidRPr="001F1D7D" w:rsidRDefault="0086342B" w:rsidP="0086342B">
      <w:pPr>
        <w:pStyle w:val="SectionHeading"/>
        <w:spacing w:before="0" w:after="0" w:line="360" w:lineRule="auto"/>
        <w:rPr>
          <w:sz w:val="22"/>
        </w:rPr>
      </w:pPr>
    </w:p>
    <w:p w:rsidR="0086342B" w:rsidRDefault="0086342B" w:rsidP="0086342B">
      <w:pPr>
        <w:pStyle w:val="SectionHeading"/>
        <w:rPr>
          <w:rFonts w:asciiTheme="majorHAnsi" w:hAnsiTheme="majorHAnsi"/>
          <w:b/>
          <w:sz w:val="22"/>
          <w:u w:val="single"/>
        </w:rPr>
      </w:pPr>
      <w:r>
        <w:rPr>
          <w:rFonts w:asciiTheme="majorHAnsi" w:hAnsiTheme="majorHAnsi"/>
          <w:b/>
          <w:sz w:val="22"/>
          <w:u w:val="single"/>
        </w:rPr>
        <w:t>References</w:t>
      </w:r>
    </w:p>
    <w:p w:rsidR="0086342B" w:rsidRDefault="0086342B" w:rsidP="0086342B">
      <w:pPr>
        <w:pStyle w:val="SectionHeading"/>
        <w:spacing w:before="0"/>
        <w:rPr>
          <w:sz w:val="22"/>
        </w:rPr>
      </w:pPr>
    </w:p>
    <w:p w:rsidR="0086342B" w:rsidRDefault="0086342B" w:rsidP="0086342B">
      <w:pPr>
        <w:pStyle w:val="Default"/>
        <w:rPr>
          <w:sz w:val="22"/>
          <w:szCs w:val="22"/>
        </w:rPr>
      </w:pPr>
      <w:r>
        <w:rPr>
          <w:sz w:val="22"/>
          <w:szCs w:val="22"/>
        </w:rPr>
        <w:t>M</w:t>
      </w:r>
      <w:r>
        <w:rPr>
          <w:sz w:val="20"/>
          <w:szCs w:val="20"/>
        </w:rPr>
        <w:t>s</w:t>
      </w:r>
      <w:r>
        <w:rPr>
          <w:sz w:val="22"/>
          <w:szCs w:val="22"/>
        </w:rPr>
        <w:t xml:space="preserve">. Michele </w:t>
      </w:r>
      <w:proofErr w:type="spellStart"/>
      <w:r>
        <w:rPr>
          <w:sz w:val="22"/>
          <w:szCs w:val="22"/>
        </w:rPr>
        <w:t>Pataysingh</w:t>
      </w:r>
      <w:proofErr w:type="spellEnd"/>
      <w:r>
        <w:rPr>
          <w:sz w:val="22"/>
          <w:szCs w:val="22"/>
        </w:rPr>
        <w:t xml:space="preserve"> </w:t>
      </w:r>
    </w:p>
    <w:p w:rsidR="0086342B" w:rsidRDefault="0086342B" w:rsidP="0086342B">
      <w:pPr>
        <w:pStyle w:val="Default"/>
        <w:rPr>
          <w:sz w:val="22"/>
          <w:szCs w:val="22"/>
        </w:rPr>
      </w:pPr>
      <w:r>
        <w:rPr>
          <w:sz w:val="22"/>
          <w:szCs w:val="22"/>
        </w:rPr>
        <w:t xml:space="preserve">Solid Waste Management Company Limited </w:t>
      </w:r>
    </w:p>
    <w:p w:rsidR="0086342B" w:rsidRDefault="0086342B" w:rsidP="0086342B">
      <w:pPr>
        <w:pStyle w:val="Default"/>
        <w:rPr>
          <w:sz w:val="22"/>
          <w:szCs w:val="22"/>
        </w:rPr>
      </w:pPr>
      <w:r>
        <w:rPr>
          <w:sz w:val="22"/>
          <w:szCs w:val="22"/>
        </w:rPr>
        <w:t xml:space="preserve">Administrative Officer </w:t>
      </w:r>
    </w:p>
    <w:p w:rsidR="0086342B" w:rsidRDefault="0086342B" w:rsidP="0086342B">
      <w:pPr>
        <w:pStyle w:val="SectionHeading"/>
        <w:spacing w:before="0"/>
        <w:rPr>
          <w:sz w:val="22"/>
        </w:rPr>
      </w:pPr>
      <w:r>
        <w:rPr>
          <w:sz w:val="22"/>
        </w:rPr>
        <w:t>1 – 868 – 472 – 5552</w:t>
      </w:r>
    </w:p>
    <w:p w:rsidR="0086342B" w:rsidRDefault="0086342B" w:rsidP="0086342B">
      <w:pPr>
        <w:pStyle w:val="SectionHeading"/>
        <w:spacing w:before="0"/>
        <w:rPr>
          <w:sz w:val="22"/>
        </w:rPr>
      </w:pPr>
    </w:p>
    <w:p w:rsidR="0086342B" w:rsidRDefault="0086342B" w:rsidP="0086342B">
      <w:pPr>
        <w:pStyle w:val="Default"/>
        <w:rPr>
          <w:sz w:val="22"/>
          <w:szCs w:val="22"/>
        </w:rPr>
      </w:pPr>
      <w:r>
        <w:rPr>
          <w:sz w:val="22"/>
          <w:szCs w:val="22"/>
        </w:rPr>
        <w:t xml:space="preserve">Mrs. Cynthia Carrington-Murray </w:t>
      </w:r>
    </w:p>
    <w:p w:rsidR="0086342B" w:rsidRDefault="0086342B" w:rsidP="0086342B">
      <w:pPr>
        <w:pStyle w:val="Default"/>
        <w:rPr>
          <w:sz w:val="22"/>
          <w:szCs w:val="22"/>
        </w:rPr>
      </w:pPr>
      <w:r>
        <w:rPr>
          <w:sz w:val="22"/>
          <w:szCs w:val="22"/>
        </w:rPr>
        <w:t xml:space="preserve">J &amp; C Re-creation Centre Adult Day Care </w:t>
      </w:r>
    </w:p>
    <w:p w:rsidR="0086342B" w:rsidRDefault="0086342B" w:rsidP="0086342B">
      <w:pPr>
        <w:pStyle w:val="Default"/>
        <w:rPr>
          <w:sz w:val="22"/>
          <w:szCs w:val="22"/>
        </w:rPr>
      </w:pPr>
      <w:r>
        <w:rPr>
          <w:sz w:val="22"/>
          <w:szCs w:val="22"/>
        </w:rPr>
        <w:t xml:space="preserve">Director </w:t>
      </w:r>
    </w:p>
    <w:p w:rsidR="0086342B" w:rsidRDefault="0086342B" w:rsidP="0086342B">
      <w:pPr>
        <w:pStyle w:val="NormalBodyText"/>
        <w:ind w:left="0"/>
        <w:rPr>
          <w:sz w:val="22"/>
        </w:rPr>
      </w:pPr>
      <w:r>
        <w:rPr>
          <w:sz w:val="22"/>
        </w:rPr>
        <w:t>1 – 868 – 223 – 0014</w:t>
      </w:r>
    </w:p>
    <w:p w:rsidR="00D33CDD" w:rsidRDefault="00D33CDD" w:rsidP="0086342B">
      <w:pPr>
        <w:pStyle w:val="YourName"/>
      </w:pPr>
    </w:p>
    <w:sectPr w:rsidR="00D33CDD" w:rsidSect="00951A40">
      <w:headerReference w:type="default" r:id="rId9"/>
      <w:pgSz w:w="12240" w:h="15840"/>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4D1B" w:rsidRDefault="00194D1B">
      <w:pPr>
        <w:spacing w:line="240" w:lineRule="auto"/>
      </w:pPr>
      <w:r>
        <w:separator/>
      </w:r>
    </w:p>
  </w:endnote>
  <w:endnote w:type="continuationSeparator" w:id="0">
    <w:p w:rsidR="00194D1B" w:rsidRDefault="00194D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4D1B" w:rsidRDefault="00194D1B">
      <w:pPr>
        <w:spacing w:line="240" w:lineRule="auto"/>
      </w:pPr>
      <w:r>
        <w:separator/>
      </w:r>
    </w:p>
  </w:footnote>
  <w:footnote w:type="continuationSeparator" w:id="0">
    <w:p w:rsidR="00194D1B" w:rsidRDefault="00194D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2C3" w:rsidRDefault="00194D1B">
    <w:pPr>
      <w:pStyle w:val="YourName"/>
    </w:pPr>
    <w:sdt>
      <w:sdtPr>
        <w:alias w:val="Author"/>
        <w:id w:val="25244219"/>
        <w:dataBinding w:prefixMappings="xmlns:ns0='http://purl.org/dc/elements/1.1/' xmlns:ns1='http://schemas.openxmlformats.org/package/2006/metadata/core-properties' " w:xpath="/ns1:coreProperties[1]/ns0:creator[1]" w:storeItemID="{6C3C8BC8-F283-45AE-878A-BAB7291924A1}"/>
        <w:text/>
      </w:sdtPr>
      <w:sdtEndPr/>
      <w:sdtContent>
        <w:r w:rsidR="005D52C3">
          <w:rPr>
            <w:lang w:val="en-TT"/>
          </w:rPr>
          <w:t>JOSHUA WARREN</w:t>
        </w:r>
      </w:sdtContent>
    </w:sdt>
    <w:r w:rsidR="005D52C3">
      <w:tab/>
      <w:t xml:space="preserve">Page </w:t>
    </w:r>
    <w:r w:rsidR="005D52C3">
      <w:fldChar w:fldCharType="begin"/>
    </w:r>
    <w:r w:rsidR="005D52C3">
      <w:instrText xml:space="preserve"> PAGE   \* MERGEFORMAT </w:instrText>
    </w:r>
    <w:r w:rsidR="005D52C3">
      <w:fldChar w:fldCharType="separate"/>
    </w:r>
    <w:r w:rsidR="004A6542">
      <w:rPr>
        <w:noProof/>
      </w:rPr>
      <w:t>4</w:t>
    </w:r>
    <w:r w:rsidR="005D52C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B56B072"/>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3926B508"/>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569E684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775096B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DEE2060"/>
    <w:multiLevelType w:val="hybridMultilevel"/>
    <w:tmpl w:val="504A83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D777E6"/>
    <w:multiLevelType w:val="hybridMultilevel"/>
    <w:tmpl w:val="1FCE88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35597"/>
    <w:multiLevelType w:val="hybridMultilevel"/>
    <w:tmpl w:val="729C3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2451F"/>
    <w:multiLevelType w:val="hybridMultilevel"/>
    <w:tmpl w:val="E03E3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EE3CD4"/>
    <w:multiLevelType w:val="hybridMultilevel"/>
    <w:tmpl w:val="C6B8FB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8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D1A"/>
    <w:rsid w:val="000229B9"/>
    <w:rsid w:val="00023571"/>
    <w:rsid w:val="00030B8C"/>
    <w:rsid w:val="00051BF6"/>
    <w:rsid w:val="000A1134"/>
    <w:rsid w:val="001505B7"/>
    <w:rsid w:val="00165656"/>
    <w:rsid w:val="00190DE8"/>
    <w:rsid w:val="00194D1B"/>
    <w:rsid w:val="0019758B"/>
    <w:rsid w:val="001F1D7D"/>
    <w:rsid w:val="001F7B18"/>
    <w:rsid w:val="00212B89"/>
    <w:rsid w:val="00225263"/>
    <w:rsid w:val="00241BF7"/>
    <w:rsid w:val="00246D9F"/>
    <w:rsid w:val="002472EF"/>
    <w:rsid w:val="0028244E"/>
    <w:rsid w:val="002933EB"/>
    <w:rsid w:val="002E1327"/>
    <w:rsid w:val="0031036A"/>
    <w:rsid w:val="003120AD"/>
    <w:rsid w:val="00326172"/>
    <w:rsid w:val="003615B6"/>
    <w:rsid w:val="003A32DF"/>
    <w:rsid w:val="00433AF1"/>
    <w:rsid w:val="00447B86"/>
    <w:rsid w:val="00452317"/>
    <w:rsid w:val="0047387B"/>
    <w:rsid w:val="00482D18"/>
    <w:rsid w:val="004A6542"/>
    <w:rsid w:val="004C7A56"/>
    <w:rsid w:val="004F7C62"/>
    <w:rsid w:val="0053293A"/>
    <w:rsid w:val="005405BE"/>
    <w:rsid w:val="00551B99"/>
    <w:rsid w:val="0057380D"/>
    <w:rsid w:val="005A6919"/>
    <w:rsid w:val="005B6D20"/>
    <w:rsid w:val="005D24FE"/>
    <w:rsid w:val="005D52C3"/>
    <w:rsid w:val="005E387B"/>
    <w:rsid w:val="00606B27"/>
    <w:rsid w:val="0061580C"/>
    <w:rsid w:val="006645BD"/>
    <w:rsid w:val="00666F4E"/>
    <w:rsid w:val="00674557"/>
    <w:rsid w:val="006A4C7B"/>
    <w:rsid w:val="006C49D7"/>
    <w:rsid w:val="006D099C"/>
    <w:rsid w:val="006D1F93"/>
    <w:rsid w:val="006F7E29"/>
    <w:rsid w:val="0073048A"/>
    <w:rsid w:val="00762068"/>
    <w:rsid w:val="007801EC"/>
    <w:rsid w:val="007803C0"/>
    <w:rsid w:val="00795387"/>
    <w:rsid w:val="007B15B6"/>
    <w:rsid w:val="007C1B5A"/>
    <w:rsid w:val="007C6187"/>
    <w:rsid w:val="007C6946"/>
    <w:rsid w:val="0081247B"/>
    <w:rsid w:val="00824DEB"/>
    <w:rsid w:val="00837FC5"/>
    <w:rsid w:val="00851303"/>
    <w:rsid w:val="0086342B"/>
    <w:rsid w:val="00872FB5"/>
    <w:rsid w:val="008A3AD8"/>
    <w:rsid w:val="008B0960"/>
    <w:rsid w:val="008B7A9A"/>
    <w:rsid w:val="008E34F0"/>
    <w:rsid w:val="0090405A"/>
    <w:rsid w:val="009141EF"/>
    <w:rsid w:val="00927511"/>
    <w:rsid w:val="0093072B"/>
    <w:rsid w:val="00951A40"/>
    <w:rsid w:val="009D5070"/>
    <w:rsid w:val="009E51D8"/>
    <w:rsid w:val="00A1386E"/>
    <w:rsid w:val="00A83A59"/>
    <w:rsid w:val="00AE4701"/>
    <w:rsid w:val="00B13004"/>
    <w:rsid w:val="00B159A2"/>
    <w:rsid w:val="00B24FA7"/>
    <w:rsid w:val="00B47743"/>
    <w:rsid w:val="00B54DAD"/>
    <w:rsid w:val="00B60E29"/>
    <w:rsid w:val="00B668B8"/>
    <w:rsid w:val="00B75A19"/>
    <w:rsid w:val="00B76C50"/>
    <w:rsid w:val="00B86944"/>
    <w:rsid w:val="00B92C1B"/>
    <w:rsid w:val="00BE736C"/>
    <w:rsid w:val="00BF591D"/>
    <w:rsid w:val="00BF6366"/>
    <w:rsid w:val="00C64E49"/>
    <w:rsid w:val="00CA26E3"/>
    <w:rsid w:val="00CA69AB"/>
    <w:rsid w:val="00CB37EF"/>
    <w:rsid w:val="00D059F3"/>
    <w:rsid w:val="00D33CDD"/>
    <w:rsid w:val="00D53FB5"/>
    <w:rsid w:val="00D906E3"/>
    <w:rsid w:val="00DB166F"/>
    <w:rsid w:val="00E23338"/>
    <w:rsid w:val="00E31E85"/>
    <w:rsid w:val="00E5272F"/>
    <w:rsid w:val="00E62D1A"/>
    <w:rsid w:val="00E700FC"/>
    <w:rsid w:val="00E70DA0"/>
    <w:rsid w:val="00E943C4"/>
    <w:rsid w:val="00E9653D"/>
    <w:rsid w:val="00E97D1A"/>
    <w:rsid w:val="00EB0802"/>
    <w:rsid w:val="00F02428"/>
    <w:rsid w:val="00F42C70"/>
    <w:rsid w:val="00F568F6"/>
    <w:rsid w:val="00F974FA"/>
    <w:rsid w:val="00FA2590"/>
    <w:rsid w:val="00FE415D"/>
    <w:rsid w:val="00FF0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87E483"/>
  <w15:docId w15:val="{08B063D6-6269-4694-9192-66079E34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unhideWhenUsed/>
    <w:qFormat/>
    <w:rsid w:val="00951A40"/>
    <w:pPr>
      <w:spacing w:after="0" w:line="264" w:lineRule="auto"/>
    </w:pPr>
    <w:rPr>
      <w:sz w:val="16"/>
    </w:rPr>
  </w:style>
  <w:style w:type="paragraph" w:styleId="Heading1">
    <w:name w:val="heading 1"/>
    <w:basedOn w:val="Normal"/>
    <w:next w:val="Normal"/>
    <w:link w:val="Heading1Char"/>
    <w:uiPriority w:val="1"/>
    <w:semiHidden/>
    <w:unhideWhenUsed/>
    <w:qFormat/>
    <w:rsid w:val="00951A40"/>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1"/>
    <w:semiHidden/>
    <w:unhideWhenUsed/>
    <w:qFormat/>
    <w:rsid w:val="00951A40"/>
    <w:pPr>
      <w:spacing w:before="240" w:after="40"/>
      <w:outlineLvl w:val="1"/>
    </w:pPr>
    <w:rPr>
      <w:caps/>
      <w:color w:val="000000" w:themeColor="text1"/>
      <w:spacing w:val="10"/>
    </w:rPr>
  </w:style>
  <w:style w:type="paragraph" w:styleId="Heading3">
    <w:name w:val="heading 3"/>
    <w:basedOn w:val="Normal"/>
    <w:next w:val="Normal"/>
    <w:link w:val="Heading3Char"/>
    <w:uiPriority w:val="1"/>
    <w:semiHidden/>
    <w:unhideWhenUsed/>
    <w:qFormat/>
    <w:rsid w:val="00951A40"/>
    <w:pPr>
      <w:ind w:left="288"/>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sid w:val="00951A40"/>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sid w:val="00951A40"/>
    <w:rPr>
      <w:caps/>
      <w:color w:val="000000" w:themeColor="text1"/>
      <w:spacing w:val="10"/>
      <w:sz w:val="16"/>
    </w:rPr>
  </w:style>
  <w:style w:type="character" w:customStyle="1" w:styleId="Heading3Char">
    <w:name w:val="Heading 3 Char"/>
    <w:basedOn w:val="DefaultParagraphFont"/>
    <w:link w:val="Heading3"/>
    <w:uiPriority w:val="1"/>
    <w:semiHidden/>
    <w:rsid w:val="00951A40"/>
    <w:rPr>
      <w:i/>
      <w:sz w:val="16"/>
    </w:rPr>
  </w:style>
  <w:style w:type="paragraph" w:customStyle="1" w:styleId="JobTitle">
    <w:name w:val="Job Title"/>
    <w:basedOn w:val="Normal"/>
    <w:link w:val="JobTitleChar"/>
    <w:qFormat/>
    <w:rsid w:val="00951A40"/>
    <w:pPr>
      <w:tabs>
        <w:tab w:val="left" w:pos="7560"/>
      </w:tabs>
      <w:ind w:left="288"/>
    </w:pPr>
    <w:rPr>
      <w:b/>
    </w:rPr>
  </w:style>
  <w:style w:type="character" w:customStyle="1" w:styleId="JobTitleChar">
    <w:name w:val="Job Title Char"/>
    <w:basedOn w:val="DefaultParagraphFont"/>
    <w:link w:val="JobTitle"/>
    <w:rsid w:val="00951A40"/>
    <w:rPr>
      <w:b/>
      <w:sz w:val="16"/>
    </w:rPr>
  </w:style>
  <w:style w:type="paragraph" w:customStyle="1" w:styleId="ContactInformation">
    <w:name w:val="Contact Information"/>
    <w:basedOn w:val="Normal"/>
    <w:qFormat/>
    <w:rsid w:val="00951A40"/>
    <w:pPr>
      <w:spacing w:after="400"/>
      <w:ind w:left="288"/>
    </w:pPr>
  </w:style>
  <w:style w:type="paragraph" w:customStyle="1" w:styleId="NormalBodyText">
    <w:name w:val="Normal Body Text"/>
    <w:basedOn w:val="Normal"/>
    <w:qFormat/>
    <w:rsid w:val="00951A40"/>
    <w:pPr>
      <w:tabs>
        <w:tab w:val="left" w:pos="7560"/>
      </w:tabs>
      <w:ind w:left="288"/>
    </w:pPr>
  </w:style>
  <w:style w:type="paragraph" w:customStyle="1" w:styleId="AllCaps">
    <w:name w:val="All Caps"/>
    <w:basedOn w:val="Normal"/>
    <w:semiHidden/>
    <w:unhideWhenUsed/>
    <w:qFormat/>
    <w:rsid w:val="00951A40"/>
    <w:rPr>
      <w:caps/>
      <w:spacing w:val="20"/>
      <w:sz w:val="15"/>
    </w:rPr>
  </w:style>
  <w:style w:type="paragraph" w:customStyle="1" w:styleId="Location">
    <w:name w:val="Location"/>
    <w:basedOn w:val="Normal"/>
    <w:qFormat/>
    <w:rsid w:val="00951A40"/>
    <w:pPr>
      <w:ind w:left="288"/>
    </w:pPr>
  </w:style>
  <w:style w:type="paragraph" w:customStyle="1" w:styleId="SpaceAfter">
    <w:name w:val="Space After"/>
    <w:basedOn w:val="Normal"/>
    <w:qFormat/>
    <w:rsid w:val="00951A40"/>
    <w:pPr>
      <w:tabs>
        <w:tab w:val="left" w:pos="7560"/>
      </w:tabs>
      <w:spacing w:after="160"/>
      <w:ind w:left="288" w:right="2880"/>
    </w:pPr>
  </w:style>
  <w:style w:type="character" w:styleId="PlaceholderText">
    <w:name w:val="Placeholder Text"/>
    <w:basedOn w:val="DefaultParagraphFont"/>
    <w:uiPriority w:val="99"/>
    <w:semiHidden/>
    <w:rsid w:val="00951A40"/>
    <w:rPr>
      <w:color w:val="808080"/>
    </w:rPr>
  </w:style>
  <w:style w:type="paragraph" w:styleId="BalloonText">
    <w:name w:val="Balloon Text"/>
    <w:basedOn w:val="Normal"/>
    <w:link w:val="BalloonTextChar"/>
    <w:uiPriority w:val="99"/>
    <w:semiHidden/>
    <w:unhideWhenUsed/>
    <w:rsid w:val="00951A40"/>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951A40"/>
    <w:rPr>
      <w:rFonts w:ascii="Tahoma" w:hAnsi="Tahoma" w:cs="Tahoma"/>
      <w:sz w:val="16"/>
      <w:szCs w:val="16"/>
    </w:rPr>
  </w:style>
  <w:style w:type="paragraph" w:customStyle="1" w:styleId="YourName">
    <w:name w:val="Your Name"/>
    <w:basedOn w:val="Normal"/>
    <w:qFormat/>
    <w:rsid w:val="00951A40"/>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rsid w:val="00951A40"/>
    <w:pPr>
      <w:tabs>
        <w:tab w:val="left" w:pos="7560"/>
      </w:tabs>
      <w:spacing w:after="160"/>
      <w:ind w:left="288"/>
    </w:pPr>
  </w:style>
  <w:style w:type="paragraph" w:customStyle="1" w:styleId="SectionHeading">
    <w:name w:val="Section Heading"/>
    <w:basedOn w:val="Normal"/>
    <w:qFormat/>
    <w:rsid w:val="00951A40"/>
    <w:pPr>
      <w:spacing w:before="240" w:after="40"/>
      <w:outlineLvl w:val="1"/>
    </w:pPr>
    <w:rPr>
      <w:caps/>
      <w:color w:val="000000" w:themeColor="text1"/>
      <w:spacing w:val="10"/>
    </w:rPr>
  </w:style>
  <w:style w:type="paragraph" w:customStyle="1" w:styleId="ItalicHeading">
    <w:name w:val="Italic Heading"/>
    <w:basedOn w:val="Normal"/>
    <w:qFormat/>
    <w:rsid w:val="00951A40"/>
    <w:pPr>
      <w:ind w:left="288"/>
      <w:outlineLvl w:val="2"/>
    </w:pPr>
    <w:rPr>
      <w:i/>
    </w:rPr>
  </w:style>
  <w:style w:type="paragraph" w:styleId="Header">
    <w:name w:val="header"/>
    <w:basedOn w:val="Normal"/>
    <w:link w:val="HeaderChar"/>
    <w:uiPriority w:val="99"/>
    <w:unhideWhenUsed/>
    <w:rsid w:val="00951A40"/>
    <w:pPr>
      <w:tabs>
        <w:tab w:val="center" w:pos="4680"/>
        <w:tab w:val="right" w:pos="9360"/>
      </w:tabs>
      <w:spacing w:line="240" w:lineRule="auto"/>
    </w:pPr>
  </w:style>
  <w:style w:type="character" w:customStyle="1" w:styleId="HeaderChar">
    <w:name w:val="Header Char"/>
    <w:basedOn w:val="DefaultParagraphFont"/>
    <w:link w:val="Header"/>
    <w:uiPriority w:val="99"/>
    <w:rsid w:val="00951A40"/>
    <w:rPr>
      <w:sz w:val="16"/>
    </w:rPr>
  </w:style>
  <w:style w:type="paragraph" w:styleId="Footer">
    <w:name w:val="footer"/>
    <w:basedOn w:val="Normal"/>
    <w:link w:val="FooterChar"/>
    <w:uiPriority w:val="99"/>
    <w:unhideWhenUsed/>
    <w:rsid w:val="00951A40"/>
    <w:pPr>
      <w:tabs>
        <w:tab w:val="center" w:pos="4680"/>
        <w:tab w:val="right" w:pos="9360"/>
      </w:tabs>
      <w:spacing w:line="240" w:lineRule="auto"/>
    </w:pPr>
  </w:style>
  <w:style w:type="character" w:customStyle="1" w:styleId="FooterChar">
    <w:name w:val="Footer Char"/>
    <w:basedOn w:val="DefaultParagraphFont"/>
    <w:link w:val="Footer"/>
    <w:uiPriority w:val="99"/>
    <w:rsid w:val="00951A40"/>
    <w:rPr>
      <w:sz w:val="16"/>
    </w:rPr>
  </w:style>
  <w:style w:type="character" w:customStyle="1" w:styleId="kno-fv">
    <w:name w:val="kno-fv"/>
    <w:basedOn w:val="DefaultParagraphFont"/>
    <w:rsid w:val="0057380D"/>
  </w:style>
  <w:style w:type="character" w:styleId="Hyperlink">
    <w:name w:val="Hyperlink"/>
    <w:basedOn w:val="DefaultParagraphFont"/>
    <w:uiPriority w:val="99"/>
    <w:unhideWhenUsed/>
    <w:rsid w:val="0057380D"/>
    <w:rPr>
      <w:color w:val="0000FF" w:themeColor="hyperlink"/>
      <w:u w:val="single"/>
    </w:rPr>
  </w:style>
  <w:style w:type="paragraph" w:customStyle="1" w:styleId="Default">
    <w:name w:val="Default"/>
    <w:rsid w:val="00D33CD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24173">
      <w:bodyDiv w:val="1"/>
      <w:marLeft w:val="0"/>
      <w:marRight w:val="0"/>
      <w:marTop w:val="0"/>
      <w:marBottom w:val="0"/>
      <w:divBdr>
        <w:top w:val="none" w:sz="0" w:space="0" w:color="auto"/>
        <w:left w:val="none" w:sz="0" w:space="0" w:color="auto"/>
        <w:bottom w:val="none" w:sz="0" w:space="0" w:color="auto"/>
        <w:right w:val="none" w:sz="0" w:space="0" w:color="auto"/>
      </w:divBdr>
    </w:div>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spired\AppData\Roaming\Microsoft\Templates\Curriculum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88042AF364459596E46EF45253EFDA"/>
        <w:category>
          <w:name w:val="General"/>
          <w:gallery w:val="placeholder"/>
        </w:category>
        <w:types>
          <w:type w:val="bbPlcHdr"/>
        </w:types>
        <w:behaviors>
          <w:behavior w:val="content"/>
        </w:behaviors>
        <w:guid w:val="{5EF0F4F1-64DC-4F58-B49E-03C1482B40D7}"/>
      </w:docPartPr>
      <w:docPartBody>
        <w:p w:rsidR="00AA374B" w:rsidRDefault="00BC2C45" w:rsidP="00BC2C45">
          <w:pPr>
            <w:pStyle w:val="4D88042AF364459596E46EF45253EFDA"/>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78F0"/>
    <w:rsid w:val="0000749C"/>
    <w:rsid w:val="001E3F9D"/>
    <w:rsid w:val="001F6FC2"/>
    <w:rsid w:val="00227F0D"/>
    <w:rsid w:val="0023639F"/>
    <w:rsid w:val="00320A62"/>
    <w:rsid w:val="00482BE5"/>
    <w:rsid w:val="005704FF"/>
    <w:rsid w:val="005D3C49"/>
    <w:rsid w:val="005D78CA"/>
    <w:rsid w:val="0074156D"/>
    <w:rsid w:val="007471CB"/>
    <w:rsid w:val="00947910"/>
    <w:rsid w:val="00A4200F"/>
    <w:rsid w:val="00A84CF8"/>
    <w:rsid w:val="00AA374B"/>
    <w:rsid w:val="00AB64C0"/>
    <w:rsid w:val="00AE00BE"/>
    <w:rsid w:val="00B40340"/>
    <w:rsid w:val="00BC2C45"/>
    <w:rsid w:val="00CC64D6"/>
    <w:rsid w:val="00CF7538"/>
    <w:rsid w:val="00E61473"/>
    <w:rsid w:val="00ED6EBB"/>
    <w:rsid w:val="00EF335F"/>
    <w:rsid w:val="00FB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TT" w:eastAsia="en-T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5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847668431948A698A92BB305858E51">
    <w:name w:val="D4847668431948A698A92BB305858E51"/>
    <w:rsid w:val="0074156D"/>
  </w:style>
  <w:style w:type="paragraph" w:customStyle="1" w:styleId="9E3A870FEAA14BF6A9D28604CCDE590E">
    <w:name w:val="9E3A870FEAA14BF6A9D28604CCDE590E"/>
    <w:rsid w:val="0074156D"/>
  </w:style>
  <w:style w:type="paragraph" w:customStyle="1" w:styleId="7049D49BB19B4E72843F6FEE24AECF39">
    <w:name w:val="7049D49BB19B4E72843F6FEE24AECF39"/>
    <w:rsid w:val="0074156D"/>
  </w:style>
  <w:style w:type="paragraph" w:customStyle="1" w:styleId="CAF103E6B9624BFF8212A91F02BE81E4">
    <w:name w:val="CAF103E6B9624BFF8212A91F02BE81E4"/>
    <w:rsid w:val="0074156D"/>
  </w:style>
  <w:style w:type="paragraph" w:customStyle="1" w:styleId="804ACE32ECA24E4499FE5A60587CF337">
    <w:name w:val="804ACE32ECA24E4499FE5A60587CF337"/>
    <w:rsid w:val="0074156D"/>
  </w:style>
  <w:style w:type="paragraph" w:customStyle="1" w:styleId="5A56E615BA024D058CA1AF080AA5373D">
    <w:name w:val="5A56E615BA024D058CA1AF080AA5373D"/>
    <w:rsid w:val="0074156D"/>
  </w:style>
  <w:style w:type="paragraph" w:customStyle="1" w:styleId="A32CD58F7E794D9EA99F4815BCFB10DC">
    <w:name w:val="A32CD58F7E794D9EA99F4815BCFB10DC"/>
    <w:rsid w:val="0074156D"/>
  </w:style>
  <w:style w:type="paragraph" w:customStyle="1" w:styleId="EDBF117C478940CFAFC64981B17D504F">
    <w:name w:val="EDBF117C478940CFAFC64981B17D504F"/>
    <w:rsid w:val="0074156D"/>
  </w:style>
  <w:style w:type="paragraph" w:customStyle="1" w:styleId="586E9CC93AF647B7AD0586690E18EDA1">
    <w:name w:val="586E9CC93AF647B7AD0586690E18EDA1"/>
    <w:rsid w:val="0074156D"/>
  </w:style>
  <w:style w:type="paragraph" w:customStyle="1" w:styleId="94FA494BFB154AD39C74495E280FC1FC">
    <w:name w:val="94FA494BFB154AD39C74495E280FC1FC"/>
    <w:rsid w:val="0074156D"/>
  </w:style>
  <w:style w:type="paragraph" w:customStyle="1" w:styleId="11583FAFB33C497EB22F0E3B82887B3F">
    <w:name w:val="11583FAFB33C497EB22F0E3B82887B3F"/>
    <w:rsid w:val="0074156D"/>
  </w:style>
  <w:style w:type="paragraph" w:customStyle="1" w:styleId="82962E79A041484FBFE9349C2993C6BF">
    <w:name w:val="82962E79A041484FBFE9349C2993C6BF"/>
    <w:rsid w:val="0074156D"/>
  </w:style>
  <w:style w:type="paragraph" w:customStyle="1" w:styleId="515D92A162ED42E8AB0DCDBD90940179">
    <w:name w:val="515D92A162ED42E8AB0DCDBD90940179"/>
    <w:rsid w:val="0074156D"/>
  </w:style>
  <w:style w:type="paragraph" w:customStyle="1" w:styleId="BD3130C3B6024440A44A7559C79E6B9C">
    <w:name w:val="BD3130C3B6024440A44A7559C79E6B9C"/>
    <w:rsid w:val="0074156D"/>
  </w:style>
  <w:style w:type="paragraph" w:customStyle="1" w:styleId="9E6875FC5169448A8995AF291A258251">
    <w:name w:val="9E6875FC5169448A8995AF291A258251"/>
    <w:rsid w:val="0074156D"/>
  </w:style>
  <w:style w:type="paragraph" w:customStyle="1" w:styleId="4A39A66191144F18BB01A6240761E9E9">
    <w:name w:val="4A39A66191144F18BB01A6240761E9E9"/>
    <w:rsid w:val="0074156D"/>
  </w:style>
  <w:style w:type="paragraph" w:customStyle="1" w:styleId="24AF0AC33EA94DB2B037F04DD4210692">
    <w:name w:val="24AF0AC33EA94DB2B037F04DD4210692"/>
    <w:rsid w:val="0074156D"/>
  </w:style>
  <w:style w:type="paragraph" w:customStyle="1" w:styleId="D631E2A443E74421ADB6E536B4F8EDE4">
    <w:name w:val="D631E2A443E74421ADB6E536B4F8EDE4"/>
    <w:rsid w:val="0074156D"/>
  </w:style>
  <w:style w:type="paragraph" w:customStyle="1" w:styleId="C989459A76D64332B645D2A9F9DD7F85">
    <w:name w:val="C989459A76D64332B645D2A9F9DD7F85"/>
    <w:rsid w:val="0074156D"/>
  </w:style>
  <w:style w:type="paragraph" w:customStyle="1" w:styleId="3D39ED7EE99848098B83A6ADE87D4816">
    <w:name w:val="3D39ED7EE99848098B83A6ADE87D4816"/>
    <w:rsid w:val="0074156D"/>
  </w:style>
  <w:style w:type="paragraph" w:customStyle="1" w:styleId="9AD98C690CF14C3D86663E94E632637C">
    <w:name w:val="9AD98C690CF14C3D86663E94E632637C"/>
    <w:rsid w:val="0074156D"/>
  </w:style>
  <w:style w:type="paragraph" w:customStyle="1" w:styleId="68C8BC1488CE4EE0A3DED0A7794D4B89">
    <w:name w:val="68C8BC1488CE4EE0A3DED0A7794D4B89"/>
    <w:rsid w:val="0074156D"/>
  </w:style>
  <w:style w:type="paragraph" w:customStyle="1" w:styleId="786D6F9E816D43B19B0F601EB5E5BAF5">
    <w:name w:val="786D6F9E816D43B19B0F601EB5E5BAF5"/>
    <w:rsid w:val="0074156D"/>
  </w:style>
  <w:style w:type="paragraph" w:customStyle="1" w:styleId="B271652A258C476C936AA896857CBAD4">
    <w:name w:val="B271652A258C476C936AA896857CBAD4"/>
    <w:rsid w:val="0074156D"/>
  </w:style>
  <w:style w:type="paragraph" w:customStyle="1" w:styleId="25B83AE1063F4335B27CC005E3297AC8">
    <w:name w:val="25B83AE1063F4335B27CC005E3297AC8"/>
    <w:rsid w:val="0074156D"/>
  </w:style>
  <w:style w:type="paragraph" w:customStyle="1" w:styleId="7A084C4156B24B4EB9B57561F6CA379D">
    <w:name w:val="7A084C4156B24B4EB9B57561F6CA379D"/>
    <w:rsid w:val="0074156D"/>
  </w:style>
  <w:style w:type="paragraph" w:customStyle="1" w:styleId="C95C504B7BB649B89E92435D0084DA5A">
    <w:name w:val="C95C504B7BB649B89E92435D0084DA5A"/>
    <w:rsid w:val="0074156D"/>
  </w:style>
  <w:style w:type="paragraph" w:customStyle="1" w:styleId="12E86551B4234A24AD1DBCF2F3D4DB52">
    <w:name w:val="12E86551B4234A24AD1DBCF2F3D4DB52"/>
    <w:rsid w:val="0074156D"/>
  </w:style>
  <w:style w:type="paragraph" w:customStyle="1" w:styleId="9EC150F5B1DE4FCDA42ABF5FDD049A4B">
    <w:name w:val="9EC150F5B1DE4FCDA42ABF5FDD049A4B"/>
    <w:rsid w:val="0074156D"/>
  </w:style>
  <w:style w:type="paragraph" w:customStyle="1" w:styleId="45098A67A2FD433AB2200499A9854DA9">
    <w:name w:val="45098A67A2FD433AB2200499A9854DA9"/>
    <w:rsid w:val="0074156D"/>
  </w:style>
  <w:style w:type="paragraph" w:customStyle="1" w:styleId="CAE19E00A6854A6FBD6F494CE945A8FD">
    <w:name w:val="CAE19E00A6854A6FBD6F494CE945A8FD"/>
    <w:rsid w:val="0074156D"/>
  </w:style>
  <w:style w:type="paragraph" w:customStyle="1" w:styleId="9646A7180B31432D984883CC905430F2">
    <w:name w:val="9646A7180B31432D984883CC905430F2"/>
    <w:rsid w:val="0074156D"/>
  </w:style>
  <w:style w:type="paragraph" w:customStyle="1" w:styleId="5C192A72862B4295BF8022DA70824EA6">
    <w:name w:val="5C192A72862B4295BF8022DA70824EA6"/>
    <w:rsid w:val="0074156D"/>
  </w:style>
  <w:style w:type="paragraph" w:customStyle="1" w:styleId="C23298CFBF8A467B8E56FF1478EAFF0B">
    <w:name w:val="C23298CFBF8A467B8E56FF1478EAFF0B"/>
    <w:rsid w:val="0074156D"/>
  </w:style>
  <w:style w:type="paragraph" w:customStyle="1" w:styleId="A705D17998F3453CA0760345701B3B14">
    <w:name w:val="A705D17998F3453CA0760345701B3B14"/>
    <w:rsid w:val="0074156D"/>
  </w:style>
  <w:style w:type="paragraph" w:customStyle="1" w:styleId="8AF97AD6D8DD47FBA2E0E0DB0ECC2A9E">
    <w:name w:val="8AF97AD6D8DD47FBA2E0E0DB0ECC2A9E"/>
    <w:rsid w:val="0074156D"/>
  </w:style>
  <w:style w:type="paragraph" w:customStyle="1" w:styleId="371BD0F682EE4A3587885782D893AEFC">
    <w:name w:val="371BD0F682EE4A3587885782D893AEFC"/>
    <w:rsid w:val="0074156D"/>
  </w:style>
  <w:style w:type="paragraph" w:customStyle="1" w:styleId="C00DC36B427E4784A3C883B3720F4B9A">
    <w:name w:val="C00DC36B427E4784A3C883B3720F4B9A"/>
    <w:rsid w:val="0074156D"/>
  </w:style>
  <w:style w:type="paragraph" w:customStyle="1" w:styleId="4A24E28648F44426906CB9E27754C1C4">
    <w:name w:val="4A24E28648F44426906CB9E27754C1C4"/>
    <w:rsid w:val="0074156D"/>
  </w:style>
  <w:style w:type="paragraph" w:customStyle="1" w:styleId="B4BAE26B320D46D5AF3DA67D13E510E5">
    <w:name w:val="B4BAE26B320D46D5AF3DA67D13E510E5"/>
    <w:rsid w:val="0074156D"/>
  </w:style>
  <w:style w:type="paragraph" w:customStyle="1" w:styleId="0FF598F736014CA1B66826B33D07F506">
    <w:name w:val="0FF598F736014CA1B66826B33D07F506"/>
    <w:rsid w:val="0074156D"/>
  </w:style>
  <w:style w:type="paragraph" w:customStyle="1" w:styleId="DB0D6F3DAD4E44B8AE2C74DD50C5F823">
    <w:name w:val="DB0D6F3DAD4E44B8AE2C74DD50C5F823"/>
    <w:rsid w:val="0074156D"/>
  </w:style>
  <w:style w:type="paragraph" w:customStyle="1" w:styleId="DAC93871B381434F9AFD5DEE5D0FAB9E">
    <w:name w:val="DAC93871B381434F9AFD5DEE5D0FAB9E"/>
    <w:rsid w:val="0074156D"/>
  </w:style>
  <w:style w:type="paragraph" w:customStyle="1" w:styleId="D05013F2A61949799FAEFD085C265909">
    <w:name w:val="D05013F2A61949799FAEFD085C265909"/>
    <w:rsid w:val="0074156D"/>
  </w:style>
  <w:style w:type="paragraph" w:customStyle="1" w:styleId="611D8615B0854B2580AED8A2EEF8B285">
    <w:name w:val="611D8615B0854B2580AED8A2EEF8B285"/>
    <w:rsid w:val="0074156D"/>
  </w:style>
  <w:style w:type="paragraph" w:customStyle="1" w:styleId="AC20FA288283470AA09FB4442099C9ED">
    <w:name w:val="AC20FA288283470AA09FB4442099C9ED"/>
    <w:rsid w:val="0074156D"/>
  </w:style>
  <w:style w:type="paragraph" w:customStyle="1" w:styleId="B98DDFDFB98343078892741921474835">
    <w:name w:val="B98DDFDFB98343078892741921474835"/>
    <w:rsid w:val="0074156D"/>
  </w:style>
  <w:style w:type="paragraph" w:customStyle="1" w:styleId="AA0ADADDE87A4E88B293E7ABB8FE9824">
    <w:name w:val="AA0ADADDE87A4E88B293E7ABB8FE9824"/>
    <w:rsid w:val="0074156D"/>
  </w:style>
  <w:style w:type="paragraph" w:customStyle="1" w:styleId="BA6FB2F88AFA49BDBBF19BB78E06894C">
    <w:name w:val="BA6FB2F88AFA49BDBBF19BB78E06894C"/>
    <w:rsid w:val="0074156D"/>
  </w:style>
  <w:style w:type="paragraph" w:customStyle="1" w:styleId="47F954360ACD40568035172F9262C305">
    <w:name w:val="47F954360ACD40568035172F9262C305"/>
    <w:rsid w:val="0074156D"/>
  </w:style>
  <w:style w:type="paragraph" w:customStyle="1" w:styleId="0A0540A2B8CB4761B3802E6C3BD23B32">
    <w:name w:val="0A0540A2B8CB4761B3802E6C3BD23B32"/>
    <w:rsid w:val="0074156D"/>
  </w:style>
  <w:style w:type="paragraph" w:customStyle="1" w:styleId="93D3E374153440C6B5F177BB7641EBEB">
    <w:name w:val="93D3E374153440C6B5F177BB7641EBEB"/>
    <w:rsid w:val="0074156D"/>
  </w:style>
  <w:style w:type="paragraph" w:customStyle="1" w:styleId="8FF44BC235734A8D96FA8737EC720983">
    <w:name w:val="8FF44BC235734A8D96FA8737EC720983"/>
    <w:rsid w:val="0074156D"/>
  </w:style>
  <w:style w:type="paragraph" w:customStyle="1" w:styleId="51138FE74B8041D8993392EC92437BA2">
    <w:name w:val="51138FE74B8041D8993392EC92437BA2"/>
    <w:rsid w:val="0074156D"/>
  </w:style>
  <w:style w:type="paragraph" w:customStyle="1" w:styleId="C21737E4EFE442FF8FF09DDC3D7A37A0">
    <w:name w:val="C21737E4EFE442FF8FF09DDC3D7A37A0"/>
    <w:rsid w:val="0074156D"/>
  </w:style>
  <w:style w:type="paragraph" w:customStyle="1" w:styleId="F23ADA5EE48E40ABB937082EEE6C5819">
    <w:name w:val="F23ADA5EE48E40ABB937082EEE6C5819"/>
    <w:rsid w:val="0074156D"/>
  </w:style>
  <w:style w:type="paragraph" w:customStyle="1" w:styleId="B0A3AFFC17344E0DAD353C7AE24AD535">
    <w:name w:val="B0A3AFFC17344E0DAD353C7AE24AD535"/>
    <w:rsid w:val="0074156D"/>
  </w:style>
  <w:style w:type="paragraph" w:customStyle="1" w:styleId="BCC32FF9E1924E96B74A0982C688084A">
    <w:name w:val="BCC32FF9E1924E96B74A0982C688084A"/>
    <w:rsid w:val="0074156D"/>
  </w:style>
  <w:style w:type="paragraph" w:customStyle="1" w:styleId="E867AC7E2BB44DC5A686DC7A47110494">
    <w:name w:val="E867AC7E2BB44DC5A686DC7A47110494"/>
    <w:rsid w:val="0074156D"/>
  </w:style>
  <w:style w:type="paragraph" w:customStyle="1" w:styleId="6F103C393BCC4BFEBE80E9053F7B9E26">
    <w:name w:val="6F103C393BCC4BFEBE80E9053F7B9E26"/>
    <w:rsid w:val="0074156D"/>
  </w:style>
  <w:style w:type="paragraph" w:customStyle="1" w:styleId="B12123CDD1A745729A80B3BB6DAC67EB">
    <w:name w:val="B12123CDD1A745729A80B3BB6DAC67EB"/>
    <w:rsid w:val="0074156D"/>
  </w:style>
  <w:style w:type="paragraph" w:customStyle="1" w:styleId="47DAB4D449C84439901D6A86A2719061">
    <w:name w:val="47DAB4D449C84439901D6A86A2719061"/>
    <w:rsid w:val="0074156D"/>
  </w:style>
  <w:style w:type="paragraph" w:customStyle="1" w:styleId="32679823590141BB8C8D8B89C8AB3A07">
    <w:name w:val="32679823590141BB8C8D8B89C8AB3A07"/>
    <w:rsid w:val="0074156D"/>
  </w:style>
  <w:style w:type="paragraph" w:customStyle="1" w:styleId="F01D80988F694206B4453198E0E66695">
    <w:name w:val="F01D80988F694206B4453198E0E66695"/>
    <w:rsid w:val="0074156D"/>
  </w:style>
  <w:style w:type="paragraph" w:customStyle="1" w:styleId="B6C87CD645F844708FBDED4A47E78BF9">
    <w:name w:val="B6C87CD645F844708FBDED4A47E78BF9"/>
    <w:rsid w:val="0074156D"/>
  </w:style>
  <w:style w:type="paragraph" w:customStyle="1" w:styleId="4218E27384C74347915C26A0E858E73C">
    <w:name w:val="4218E27384C74347915C26A0E858E73C"/>
    <w:rsid w:val="0074156D"/>
  </w:style>
  <w:style w:type="paragraph" w:customStyle="1" w:styleId="0016F4C9079E4CECA745BBC2D2B3CEE9">
    <w:name w:val="0016F4C9079E4CECA745BBC2D2B3CEE9"/>
    <w:rsid w:val="0074156D"/>
  </w:style>
  <w:style w:type="paragraph" w:customStyle="1" w:styleId="CC99B687732748409AFECE8567A77752">
    <w:name w:val="CC99B687732748409AFECE8567A77752"/>
    <w:rsid w:val="0074156D"/>
  </w:style>
  <w:style w:type="paragraph" w:customStyle="1" w:styleId="BFF34D0ADC244293B545F2385DDDEC1A">
    <w:name w:val="BFF34D0ADC244293B545F2385DDDEC1A"/>
    <w:rsid w:val="0074156D"/>
  </w:style>
  <w:style w:type="paragraph" w:customStyle="1" w:styleId="616C51BA13BA444FAD73A07923674E78">
    <w:name w:val="616C51BA13BA444FAD73A07923674E78"/>
    <w:rsid w:val="0074156D"/>
  </w:style>
  <w:style w:type="paragraph" w:customStyle="1" w:styleId="E9A753F0FC2E4BD089FB46AD1374887A">
    <w:name w:val="E9A753F0FC2E4BD089FB46AD1374887A"/>
    <w:rsid w:val="0074156D"/>
  </w:style>
  <w:style w:type="paragraph" w:customStyle="1" w:styleId="155EF54FB06A45A9A27D16E4204A01F4">
    <w:name w:val="155EF54FB06A45A9A27D16E4204A01F4"/>
    <w:rsid w:val="0074156D"/>
  </w:style>
  <w:style w:type="paragraph" w:customStyle="1" w:styleId="D3CC0CDADED2471E8D13EC101D548458">
    <w:name w:val="D3CC0CDADED2471E8D13EC101D548458"/>
    <w:rsid w:val="0074156D"/>
  </w:style>
  <w:style w:type="paragraph" w:customStyle="1" w:styleId="68FB69994FFC4A5DAFEEF35995BA35DF">
    <w:name w:val="68FB69994FFC4A5DAFEEF35995BA35DF"/>
    <w:rsid w:val="0074156D"/>
  </w:style>
  <w:style w:type="paragraph" w:customStyle="1" w:styleId="6A9F1427E280411B85AF55F1707FF442">
    <w:name w:val="6A9F1427E280411B85AF55F1707FF442"/>
    <w:rsid w:val="0074156D"/>
  </w:style>
  <w:style w:type="paragraph" w:customStyle="1" w:styleId="4D88042AF364459596E46EF45253EFDA">
    <w:name w:val="4D88042AF364459596E46EF45253EFDA"/>
    <w:rsid w:val="00BC2C45"/>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63508A1-ED12-4352-BFE5-9256697DF18F}">
  <ds:schemaRefs>
    <ds:schemaRef ds:uri="http://schemas.microsoft.com/sharepoint/v3/contenttype/forms"/>
  </ds:schemaRefs>
</ds:datastoreItem>
</file>

<file path=customXml/itemProps2.xml><?xml version="1.0" encoding="utf-8"?>
<ds:datastoreItem xmlns:ds="http://schemas.openxmlformats.org/officeDocument/2006/customXml" ds:itemID="{7794C1AC-6FE8-42D4-8B19-EE52784E7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CurriculumVitae</Template>
  <TotalTime>1</TotalTime>
  <Pages>4</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JOSHUA WARREN</dc:creator>
  <cp:lastModifiedBy>Joshua 'Play' Warren</cp:lastModifiedBy>
  <cp:revision>2</cp:revision>
  <cp:lastPrinted>2016-05-13T14:30:00Z</cp:lastPrinted>
  <dcterms:created xsi:type="dcterms:W3CDTF">2018-01-02T21:10:00Z</dcterms:created>
  <dcterms:modified xsi:type="dcterms:W3CDTF">2018-01-02T21:10:00Z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TC101695599990</vt:lpwstr>
  </property>
</Properties>
</file>