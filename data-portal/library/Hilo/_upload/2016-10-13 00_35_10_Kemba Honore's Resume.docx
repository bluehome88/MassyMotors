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F9342C71E929410A87C165C333B59EE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5688B" w:rsidRDefault="00333F76">
          <w:pPr>
            <w:pStyle w:val="Title"/>
          </w:pPr>
          <w:r>
            <w:rPr>
              <w:lang w:val="en-TT"/>
            </w:rPr>
            <w:t>Kemba Honore'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0"/>
        <w:gridCol w:w="9052"/>
      </w:tblGrid>
      <w:tr w:rsidR="00A5688B" w:rsidTr="0033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" w:type="pct"/>
          </w:tcPr>
          <w:p w:rsidR="00A5688B" w:rsidRDefault="00A5688B"/>
        </w:tc>
        <w:tc>
          <w:tcPr>
            <w:tcW w:w="4989" w:type="pct"/>
          </w:tcPr>
          <w:p w:rsidR="00A5688B" w:rsidRDefault="00A5688B"/>
        </w:tc>
      </w:tr>
      <w:tr w:rsidR="00A5688B" w:rsidRPr="009E6DE9" w:rsidTr="00333F76">
        <w:tc>
          <w:tcPr>
            <w:tcW w:w="11" w:type="pct"/>
          </w:tcPr>
          <w:p w:rsidR="00A5688B" w:rsidRPr="009E6DE9" w:rsidRDefault="00A56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pct"/>
          </w:tcPr>
          <w:p w:rsidR="00333F76" w:rsidRPr="009E6DE9" w:rsidRDefault="00333F76" w:rsidP="00333F76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Sesame Street Gonzales </w:t>
            </w:r>
          </w:p>
          <w:p w:rsidR="00333F76" w:rsidRPr="009E6DE9" w:rsidRDefault="00333F76" w:rsidP="00333F76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Village</w:t>
            </w: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Guapo.  </w:t>
            </w:r>
          </w:p>
          <w:p w:rsidR="00333F76" w:rsidRPr="009E6DE9" w:rsidRDefault="00333F76" w:rsidP="00333F76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Point Fortin</w:t>
            </w:r>
            <w:r w:rsidR="00DE10F8" w:rsidRPr="009E6D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F76" w:rsidRPr="009E6DE9" w:rsidRDefault="00DE10F8" w:rsidP="00333F76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33F76"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Phone: 269-3950 or 308-9578</w:t>
            </w: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F76" w:rsidRPr="009E6DE9" w:rsidRDefault="00333F76" w:rsidP="00333F76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Email: </w:t>
            </w:r>
            <w:hyperlink r:id="rId8" w:history="1">
              <w:r w:rsidRPr="009E6DE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eastAsia="en-US"/>
                </w:rPr>
                <w:t>kembahonore@yahoo.com</w:t>
              </w:r>
            </w:hyperlink>
          </w:p>
          <w:p w:rsidR="00A5688B" w:rsidRPr="009E6DE9" w:rsidRDefault="00333F76" w:rsidP="00333F76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9E6DE9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sadeskp@gmail.com</w:t>
            </w:r>
          </w:p>
        </w:tc>
      </w:tr>
    </w:tbl>
    <w:p w:rsidR="00A5688B" w:rsidRPr="009E6DE9" w:rsidRDefault="00333F76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Objective</w:t>
      </w:r>
    </w:p>
    <w:tbl>
      <w:tblPr>
        <w:tblStyle w:val="ResumeTable"/>
        <w:tblW w:w="5031" w:type="pct"/>
        <w:tblLook w:val="04A0" w:firstRow="1" w:lastRow="0" w:firstColumn="1" w:lastColumn="0" w:noHBand="0" w:noVBand="1"/>
        <w:tblDescription w:val="Summary"/>
      </w:tblPr>
      <w:tblGrid>
        <w:gridCol w:w="1667"/>
        <w:gridCol w:w="7461"/>
      </w:tblGrid>
      <w:tr w:rsidR="00A5688B" w:rsidRPr="009E6DE9" w:rsidTr="009E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"/>
        </w:trPr>
        <w:tc>
          <w:tcPr>
            <w:tcW w:w="913" w:type="pct"/>
          </w:tcPr>
          <w:p w:rsidR="00A5688B" w:rsidRPr="009E6DE9" w:rsidRDefault="00A56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A5688B" w:rsidRPr="009E6DE9" w:rsidRDefault="00A56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88B" w:rsidRPr="009E6DE9" w:rsidTr="009E6DE9">
        <w:trPr>
          <w:trHeight w:val="1009"/>
        </w:trPr>
        <w:tc>
          <w:tcPr>
            <w:tcW w:w="913" w:type="pct"/>
          </w:tcPr>
          <w:p w:rsidR="00A5688B" w:rsidRPr="009E6DE9" w:rsidRDefault="00A56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333F76" w:rsidRPr="009E6DE9" w:rsidRDefault="00333F76" w:rsidP="00333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 xml:space="preserve">To strive for excellence in all that I do, within a team or individually, seeking the opportunity to utilize my qualification, gain practical work experience and expand my skills, knowledge and understanding in the computing, Technological and Customer Service field. </w:t>
            </w:r>
          </w:p>
          <w:p w:rsidR="00A5688B" w:rsidRPr="009E6DE9" w:rsidRDefault="00A56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F76" w:rsidRPr="009E6DE9" w:rsidRDefault="00333F76" w:rsidP="00333F76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Style w:val="ResumeTable"/>
        <w:tblW w:w="5191" w:type="pct"/>
        <w:tblLook w:val="04A0" w:firstRow="1" w:lastRow="0" w:firstColumn="1" w:lastColumn="0" w:noHBand="0" w:noVBand="1"/>
        <w:tblDescription w:val="Education"/>
      </w:tblPr>
      <w:tblGrid>
        <w:gridCol w:w="1885"/>
        <w:gridCol w:w="6411"/>
        <w:gridCol w:w="1123"/>
      </w:tblGrid>
      <w:tr w:rsidR="00333F76" w:rsidRPr="009E6DE9" w:rsidTr="009E6D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97" w:type="pct"/>
          <w:trHeight w:hRule="exact" w:val="56"/>
        </w:trPr>
        <w:tc>
          <w:tcPr>
            <w:tcW w:w="1001" w:type="pct"/>
          </w:tcPr>
          <w:p w:rsidR="00333F76" w:rsidRPr="009E6DE9" w:rsidRDefault="00333F76" w:rsidP="003E275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3" w:type="pct"/>
          </w:tcPr>
          <w:p w:rsidR="00333F76" w:rsidRPr="009E6DE9" w:rsidRDefault="00333F76" w:rsidP="003E275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76" w:rsidRPr="009E6DE9" w:rsidTr="009E6DE9">
        <w:trPr>
          <w:trHeight w:val="354"/>
        </w:trPr>
        <w:tc>
          <w:tcPr>
            <w:tcW w:w="1001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333F76" w:rsidRPr="009E6DE9" w:rsidTr="009E6DE9">
        <w:trPr>
          <w:trHeight w:val="35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33F76" w:rsidRPr="009E6DE9" w:rsidTr="009E6DE9">
        <w:trPr>
          <w:trHeight w:val="63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33F76" w:rsidRPr="009E6DE9" w:rsidTr="009E6DE9">
        <w:trPr>
          <w:trHeight w:val="35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Theatre Arts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33F76" w:rsidRPr="009E6DE9" w:rsidTr="009E6DE9">
        <w:trPr>
          <w:trHeight w:val="616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33F76" w:rsidRPr="009E6DE9" w:rsidTr="009E6DE9">
        <w:trPr>
          <w:trHeight w:val="35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33F76" w:rsidRPr="009E6DE9" w:rsidTr="009E6DE9">
        <w:trPr>
          <w:trHeight w:val="63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33F76" w:rsidRPr="009E6DE9" w:rsidTr="009E6DE9">
        <w:trPr>
          <w:trHeight w:val="804"/>
        </w:trPr>
        <w:tc>
          <w:tcPr>
            <w:tcW w:w="1001" w:type="pct"/>
          </w:tcPr>
          <w:p w:rsidR="00333F76" w:rsidRPr="009E6DE9" w:rsidRDefault="00333F76" w:rsidP="00A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403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97" w:type="pct"/>
          </w:tcPr>
          <w:p w:rsidR="00333F76" w:rsidRPr="009E6DE9" w:rsidRDefault="00333F76" w:rsidP="00A93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333F76" w:rsidRPr="009E6DE9" w:rsidRDefault="00333F76" w:rsidP="00333F76">
      <w:pPr>
        <w:rPr>
          <w:rFonts w:ascii="Times New Roman" w:hAnsi="Times New Roman" w:cs="Times New Roman"/>
          <w:sz w:val="24"/>
          <w:szCs w:val="24"/>
        </w:rPr>
      </w:pPr>
    </w:p>
    <w:p w:rsidR="00333F76" w:rsidRPr="009E6DE9" w:rsidRDefault="00333F76">
      <w:pPr>
        <w:pStyle w:val="SectionHeading"/>
        <w:rPr>
          <w:rFonts w:ascii="Times New Roman" w:hAnsi="Times New Roman" w:cs="Times New Roman"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OTHER CERTIFICATION and AWARDS:</w:t>
      </w: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School Leaving Certificate </w:t>
      </w:r>
      <w:r w:rsidRPr="009E6DE9">
        <w:rPr>
          <w:rFonts w:ascii="Times New Roman" w:hAnsi="Times New Roman" w:cs="Times New Roman"/>
          <w:b/>
          <w:sz w:val="24"/>
          <w:szCs w:val="24"/>
        </w:rPr>
        <w:t>(2010)</w:t>
      </w:r>
    </w:p>
    <w:p w:rsidR="00333F76" w:rsidRPr="009E6DE9" w:rsidRDefault="00333F76" w:rsidP="00333F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333F76" w:rsidRPr="009E6DE9" w:rsidRDefault="00333F76" w:rsidP="00333F7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Dominican Sisters Trophy – Upper School for ‘Service and Dedication’ </w:t>
      </w:r>
      <w:r w:rsidRPr="009E6DE9">
        <w:rPr>
          <w:rFonts w:ascii="Times New Roman" w:hAnsi="Times New Roman" w:cs="Times New Roman"/>
          <w:b/>
          <w:sz w:val="24"/>
          <w:szCs w:val="24"/>
        </w:rPr>
        <w:t>(2009/2010)</w:t>
      </w:r>
    </w:p>
    <w:p w:rsidR="00333F76" w:rsidRPr="009E6DE9" w:rsidRDefault="00333F76" w:rsidP="00333F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333F76" w:rsidRPr="009E6DE9" w:rsidRDefault="00333F76" w:rsidP="00333F7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Certificate of Appreciation “Contribution to ’09/’10 Netball Tournament” </w:t>
      </w:r>
      <w:r w:rsidRPr="009E6DE9">
        <w:rPr>
          <w:rFonts w:ascii="Times New Roman" w:hAnsi="Times New Roman" w:cs="Times New Roman"/>
          <w:b/>
          <w:sz w:val="24"/>
          <w:szCs w:val="24"/>
        </w:rPr>
        <w:t>(2009)</w:t>
      </w:r>
    </w:p>
    <w:p w:rsidR="00333F76" w:rsidRPr="009E6DE9" w:rsidRDefault="00333F76" w:rsidP="00333F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333F76" w:rsidRPr="009E6DE9" w:rsidRDefault="00333F76" w:rsidP="00333F7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Participation in ‘The Young Structural Engineers Design &amp; Build Competition’ </w:t>
      </w:r>
      <w:r w:rsidRPr="009E6DE9">
        <w:rPr>
          <w:rFonts w:ascii="Times New Roman" w:hAnsi="Times New Roman" w:cs="Times New Roman"/>
          <w:b/>
          <w:sz w:val="24"/>
          <w:szCs w:val="24"/>
        </w:rPr>
        <w:t>(2009)</w:t>
      </w:r>
    </w:p>
    <w:p w:rsidR="00333F76" w:rsidRPr="009E6DE9" w:rsidRDefault="00333F76" w:rsidP="00333F7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INSTRUCTE Caribbean Division, UWI and APETT</w:t>
      </w:r>
    </w:p>
    <w:p w:rsidR="00333F76" w:rsidRPr="009E6DE9" w:rsidRDefault="00333F76" w:rsidP="00333F76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Participation in Student Mentorship Workshop “Emotional Intelligence for Personal Development” </w:t>
      </w:r>
      <w:r w:rsidRPr="009E6DE9">
        <w:rPr>
          <w:rFonts w:ascii="Times New Roman" w:hAnsi="Times New Roman" w:cs="Times New Roman"/>
          <w:b/>
          <w:sz w:val="24"/>
          <w:szCs w:val="24"/>
        </w:rPr>
        <w:t>(2008)</w:t>
      </w:r>
    </w:p>
    <w:p w:rsidR="00333F76" w:rsidRPr="009E6DE9" w:rsidRDefault="00333F76" w:rsidP="00333F7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Point Fortin Borough Corporation</w:t>
      </w:r>
    </w:p>
    <w:p w:rsidR="00333F76" w:rsidRPr="009E6DE9" w:rsidRDefault="00333F76" w:rsidP="00333F76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33F76" w:rsidRPr="009E6DE9" w:rsidRDefault="00333F76" w:rsidP="00333F76">
      <w:pPr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School Leaving Certificate </w:t>
      </w:r>
      <w:r w:rsidRPr="009E6DE9">
        <w:rPr>
          <w:rFonts w:ascii="Times New Roman" w:hAnsi="Times New Roman" w:cs="Times New Roman"/>
          <w:b/>
          <w:sz w:val="24"/>
          <w:szCs w:val="24"/>
        </w:rPr>
        <w:t>(2005)</w:t>
      </w:r>
    </w:p>
    <w:p w:rsidR="00333F76" w:rsidRPr="009E6DE9" w:rsidRDefault="00333F76" w:rsidP="00333F7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DE9">
        <w:rPr>
          <w:rFonts w:ascii="Times New Roman" w:hAnsi="Times New Roman" w:cs="Times New Roman"/>
          <w:b/>
          <w:sz w:val="24"/>
          <w:szCs w:val="24"/>
        </w:rPr>
        <w:t>Point Fortin Anglican School</w:t>
      </w:r>
    </w:p>
    <w:p w:rsidR="00A5688B" w:rsidRPr="009E6DE9" w:rsidRDefault="00DE10F8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A5688B" w:rsidRPr="009E6DE9" w:rsidTr="00A5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5688B" w:rsidRPr="009E6DE9" w:rsidRDefault="00A568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A5688B" w:rsidRPr="009E6DE9" w:rsidRDefault="00A568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88B" w:rsidRPr="009E6DE9" w:rsidTr="00A5688B">
        <w:tc>
          <w:tcPr>
            <w:tcW w:w="913" w:type="pct"/>
          </w:tcPr>
          <w:p w:rsidR="00A5688B" w:rsidRPr="009E6DE9" w:rsidRDefault="00333F76" w:rsidP="00333F76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September 2014- Present</w:t>
            </w:r>
          </w:p>
        </w:tc>
        <w:tc>
          <w:tcPr>
            <w:tcW w:w="4087" w:type="pct"/>
          </w:tcPr>
          <w:p w:rsidR="00A5688B" w:rsidRPr="009E6DE9" w:rsidRDefault="00333F76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Senior Cashier/Lane Replenisher/Packer</w:t>
            </w:r>
            <w:r w:rsidR="00DE10F8" w:rsidRPr="009E6DE9">
              <w:rPr>
                <w:rFonts w:ascii="Times New Roman" w:hAnsi="Times New Roman" w:cs="Times New Roman"/>
                <w:sz w:val="24"/>
                <w:szCs w:val="24"/>
              </w:rPr>
              <w:t>,  </w:t>
            </w:r>
            <w:r w:rsidRPr="009E6DE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Tang Hap Supermarket</w:t>
            </w:r>
          </w:p>
          <w:p w:rsidR="00A5688B" w:rsidRPr="009E6DE9" w:rsidRDefault="00333F76" w:rsidP="00333F7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9E6DE9">
              <w:rPr>
                <w:rFonts w:ascii="Times New Roman" w:hAnsi="Times New Roman" w:cs="Times New Roman"/>
                <w:sz w:val="24"/>
                <w:szCs w:val="24"/>
              </w:rPr>
              <w:t>As senior cashier I was responsible for assisting in the training of new cashiers and worked close</w:t>
            </w:r>
            <w:r w:rsidR="009E6DE9" w:rsidRPr="009E6DE9">
              <w:rPr>
                <w:rFonts w:ascii="Times New Roman" w:hAnsi="Times New Roman" w:cs="Times New Roman"/>
                <w:sz w:val="24"/>
                <w:szCs w:val="24"/>
              </w:rPr>
              <w:t>ly with my supervisors both as cashier and as lane replenisher</w:t>
            </w:r>
          </w:p>
        </w:tc>
      </w:tr>
      <w:tr w:rsidR="00A5688B" w:rsidRPr="009E6DE9" w:rsidTr="00A5688B">
        <w:tc>
          <w:tcPr>
            <w:tcW w:w="913" w:type="pct"/>
          </w:tcPr>
          <w:p w:rsidR="00A5688B" w:rsidRPr="009E6DE9" w:rsidRDefault="00A5688B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A5688B" w:rsidRPr="009E6DE9" w:rsidRDefault="00A5688B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F76" w:rsidRPr="009E6DE9" w:rsidRDefault="009E6DE9">
      <w:pPr>
        <w:rPr>
          <w:rFonts w:ascii="Times New Roman" w:hAnsi="Times New Roman" w:cs="Times New Roman"/>
          <w:sz w:val="24"/>
          <w:szCs w:val="24"/>
          <w:u w:val="double"/>
        </w:rPr>
      </w:pPr>
      <w:r w:rsidRPr="009E6DE9">
        <w:rPr>
          <w:rFonts w:ascii="Times New Roman" w:hAnsi="Times New Roman" w:cs="Times New Roman"/>
          <w:sz w:val="24"/>
          <w:szCs w:val="24"/>
          <w:u w:val="double"/>
        </w:rPr>
        <w:t>REFERENCES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 xml:space="preserve">Sister Theresa </w:t>
      </w:r>
      <w:proofErr w:type="spellStart"/>
      <w:r w:rsidRPr="009E6DE9">
        <w:rPr>
          <w:rFonts w:ascii="Times New Roman" w:hAnsi="Times New Roman" w:cs="Times New Roman"/>
          <w:sz w:val="24"/>
          <w:szCs w:val="24"/>
        </w:rPr>
        <w:t>Cardinez</w:t>
      </w:r>
      <w:proofErr w:type="spellEnd"/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Principal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Holy Name Convent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648-0232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Mr. Gene Lewis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Dean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NESC Point Fortin Campus</w:t>
      </w:r>
    </w:p>
    <w:p w:rsidR="009E6DE9" w:rsidRPr="009E6DE9" w:rsidRDefault="009E6DE9">
      <w:pPr>
        <w:rPr>
          <w:rFonts w:ascii="Times New Roman" w:hAnsi="Times New Roman" w:cs="Times New Roman"/>
          <w:sz w:val="24"/>
          <w:szCs w:val="24"/>
        </w:rPr>
      </w:pPr>
      <w:r w:rsidRPr="009E6DE9">
        <w:rPr>
          <w:rFonts w:ascii="Times New Roman" w:hAnsi="Times New Roman" w:cs="Times New Roman"/>
          <w:sz w:val="24"/>
          <w:szCs w:val="24"/>
        </w:rPr>
        <w:t>648-2575</w:t>
      </w:r>
    </w:p>
    <w:sectPr w:rsidR="009E6DE9" w:rsidRPr="009E6DE9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F8" w:rsidRDefault="00DE10F8">
      <w:pPr>
        <w:spacing w:after="0"/>
      </w:pPr>
      <w:r>
        <w:separator/>
      </w:r>
    </w:p>
    <w:p w:rsidR="00DE10F8" w:rsidRDefault="00DE10F8"/>
  </w:endnote>
  <w:endnote w:type="continuationSeparator" w:id="0">
    <w:p w:rsidR="00DE10F8" w:rsidRDefault="00DE10F8">
      <w:pPr>
        <w:spacing w:after="0"/>
      </w:pPr>
      <w:r>
        <w:continuationSeparator/>
      </w:r>
    </w:p>
    <w:p w:rsidR="00DE10F8" w:rsidRDefault="00DE1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88B" w:rsidRDefault="00DE10F8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E6DE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F8" w:rsidRDefault="00DE10F8">
      <w:pPr>
        <w:spacing w:after="0"/>
      </w:pPr>
      <w:r>
        <w:separator/>
      </w:r>
    </w:p>
    <w:p w:rsidR="00DE10F8" w:rsidRDefault="00DE10F8"/>
  </w:footnote>
  <w:footnote w:type="continuationSeparator" w:id="0">
    <w:p w:rsidR="00DE10F8" w:rsidRDefault="00DE10F8">
      <w:pPr>
        <w:spacing w:after="0"/>
      </w:pPr>
      <w:r>
        <w:continuationSeparator/>
      </w:r>
    </w:p>
    <w:p w:rsidR="00DE10F8" w:rsidRDefault="00DE10F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29762B4"/>
    <w:multiLevelType w:val="hybridMultilevel"/>
    <w:tmpl w:val="A8FC663E"/>
    <w:lvl w:ilvl="0" w:tplc="AF0623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973DCD"/>
    <w:multiLevelType w:val="hybridMultilevel"/>
    <w:tmpl w:val="7CF6787C"/>
    <w:lvl w:ilvl="0" w:tplc="C4EC049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6"/>
    <w:rsid w:val="00333F76"/>
    <w:rsid w:val="009E6DE9"/>
    <w:rsid w:val="00A5688B"/>
    <w:rsid w:val="00D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91D898-9066-4509-8FC5-751DB90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333F7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F76"/>
    <w:pPr>
      <w:spacing w:after="200" w:line="276" w:lineRule="auto"/>
      <w:ind w:left="720" w:right="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mbahonor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342C71E929410A87C165C333B59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A841-26E0-4816-AB00-BA65C965894F}"/>
      </w:docPartPr>
      <w:docPartBody>
        <w:p w:rsidR="00000000" w:rsidRDefault="006430E6">
          <w:pPr>
            <w:pStyle w:val="F9342C71E929410A87C165C333B59EE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05"/>
    <w:rsid w:val="006430E6"/>
    <w:rsid w:val="00F6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42C71E929410A87C165C333B59EEF">
    <w:name w:val="F9342C71E929410A87C165C333B59EEF"/>
  </w:style>
  <w:style w:type="paragraph" w:customStyle="1" w:styleId="13F2DE245D1B46938E6CC135BDDF30A5">
    <w:name w:val="13F2DE245D1B46938E6CC135BDDF30A5"/>
  </w:style>
  <w:style w:type="paragraph" w:customStyle="1" w:styleId="F7C8CED4DFCD4D73AADA2E25BA155B66">
    <w:name w:val="F7C8CED4DFCD4D73AADA2E25BA155B66"/>
  </w:style>
  <w:style w:type="paragraph" w:customStyle="1" w:styleId="80FD7F339F36447EA7716F3AAC4D9620">
    <w:name w:val="80FD7F339F36447EA7716F3AAC4D9620"/>
  </w:style>
  <w:style w:type="paragraph" w:customStyle="1" w:styleId="A33A051DEFFB4343BDB84E5F258801E7">
    <w:name w:val="A33A051DEFFB4343BDB84E5F258801E7"/>
  </w:style>
  <w:style w:type="paragraph" w:customStyle="1" w:styleId="2ABEE1FF849F4D2E896367BC876445BB">
    <w:name w:val="2ABEE1FF849F4D2E896367BC876445BB"/>
  </w:style>
  <w:style w:type="character" w:styleId="PlaceholderText">
    <w:name w:val="Placeholder Text"/>
    <w:basedOn w:val="DefaultParagraphFont"/>
    <w:uiPriority w:val="99"/>
    <w:semiHidden/>
    <w:rsid w:val="00F64B05"/>
    <w:rPr>
      <w:color w:val="808080"/>
    </w:rPr>
  </w:style>
  <w:style w:type="paragraph" w:customStyle="1" w:styleId="96A07FC983584957B8513DD767B3CCEC">
    <w:name w:val="96A07FC983584957B8513DD767B3CCEC"/>
  </w:style>
  <w:style w:type="paragraph" w:customStyle="1" w:styleId="0A5F908EB6E84451AAF33B0F45F04919">
    <w:name w:val="0A5F908EB6E84451AAF33B0F45F04919"/>
  </w:style>
  <w:style w:type="paragraph" w:customStyle="1" w:styleId="DB96413621DE4110933F339157B74E2B">
    <w:name w:val="DB96413621DE4110933F339157B74E2B"/>
  </w:style>
  <w:style w:type="paragraph" w:customStyle="1" w:styleId="FEE1FA79483C4D85BDBAFB11284EBC85">
    <w:name w:val="FEE1FA79483C4D85BDBAFB11284EBC85"/>
  </w:style>
  <w:style w:type="character" w:styleId="Emphasis">
    <w:name w:val="Emphasis"/>
    <w:basedOn w:val="DefaultParagraphFont"/>
    <w:uiPriority w:val="2"/>
    <w:unhideWhenUsed/>
    <w:qFormat/>
    <w:rsid w:val="00F64B05"/>
    <w:rPr>
      <w:i/>
      <w:iCs/>
      <w:color w:val="404040" w:themeColor="text1" w:themeTint="BF"/>
    </w:rPr>
  </w:style>
  <w:style w:type="paragraph" w:customStyle="1" w:styleId="D0DC425BACD4491DB0178DD62CAC263A">
    <w:name w:val="D0DC425BACD4491DB0178DD62CAC263A"/>
  </w:style>
  <w:style w:type="paragraph" w:customStyle="1" w:styleId="AD797494E3DF478CBDD22C4A5FE13329">
    <w:name w:val="AD797494E3DF478CBDD22C4A5FE13329"/>
  </w:style>
  <w:style w:type="paragraph" w:customStyle="1" w:styleId="CCAA8E81410548A3A57BC336510F5A35">
    <w:name w:val="CCAA8E81410548A3A57BC336510F5A35"/>
  </w:style>
  <w:style w:type="paragraph" w:customStyle="1" w:styleId="AD8886BA76B9495FB7572144432E835F">
    <w:name w:val="AD8886BA76B9495FB7572144432E835F"/>
  </w:style>
  <w:style w:type="paragraph" w:customStyle="1" w:styleId="CD692AF92D3A4A9982C2B29914036A56">
    <w:name w:val="CD692AF92D3A4A9982C2B29914036A56"/>
    <w:rsid w:val="00F64B05"/>
  </w:style>
  <w:style w:type="paragraph" w:customStyle="1" w:styleId="78DE0AFF19214C56BE8A6DB357B78A35">
    <w:name w:val="78DE0AFF19214C56BE8A6DB357B78A35"/>
    <w:rsid w:val="00F64B05"/>
  </w:style>
  <w:style w:type="paragraph" w:customStyle="1" w:styleId="FADB5EBC1B4C4C5FAA63127DE75EA7FC">
    <w:name w:val="FADB5EBC1B4C4C5FAA63127DE75EA7FC"/>
    <w:rsid w:val="00F64B05"/>
  </w:style>
  <w:style w:type="paragraph" w:customStyle="1" w:styleId="6DC6E0CFD40A415983540AB3719696B7">
    <w:name w:val="6DC6E0CFD40A415983540AB3719696B7"/>
    <w:rsid w:val="00F64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Kemba Honore'</dc:creator>
  <cp:keywords/>
  <cp:lastModifiedBy>sade honore</cp:lastModifiedBy>
  <cp:revision>1</cp:revision>
  <dcterms:created xsi:type="dcterms:W3CDTF">2016-07-12T12:13:00Z</dcterms:created>
  <dcterms:modified xsi:type="dcterms:W3CDTF">2016-07-12T12:29:00Z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