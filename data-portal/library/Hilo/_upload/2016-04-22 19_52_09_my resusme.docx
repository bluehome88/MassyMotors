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53D" w:rsidRDefault="0076553D">
      <w:bookmarkStart w:id="0" w:name="_GoBack"/>
      <w:bookmarkEnd w:id="0"/>
    </w:p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646DD5">
        <w:tc>
          <w:tcPr>
            <w:tcW w:w="2070" w:type="dxa"/>
          </w:tcPr>
          <w:p w:rsidR="00646DD5" w:rsidRDefault="00646DD5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:rsidR="00646DD5" w:rsidRPr="00A47237" w:rsidRDefault="00A82975">
            <w:pPr>
              <w:pStyle w:val="Name"/>
              <w:rPr>
                <w:rFonts w:ascii="Times New Roman" w:hAnsi="Times New Roman" w:cs="Times New Roman"/>
                <w:sz w:val="40"/>
                <w:szCs w:val="40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alias w:val="Your Name"/>
                <w:tag w:val=""/>
                <w:id w:val="1197042864"/>
                <w:placeholder>
                  <w:docPart w:val="87CD9B18901C4263AE4849C488FE2CB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A26F9B" w:rsidRPr="00A47237">
                  <w:rPr>
                    <w:rFonts w:ascii="Times New Roman" w:hAnsi="Times New Roman" w:cs="Times New Roman"/>
                    <w:sz w:val="40"/>
                    <w:szCs w:val="40"/>
                    <w:lang w:val="en-TT"/>
                  </w:rPr>
                  <w:t>tyana jordon</w:t>
                </w:r>
                <w:r w:rsidR="00A47237">
                  <w:rPr>
                    <w:rFonts w:ascii="Times New Roman" w:hAnsi="Times New Roman" w:cs="Times New Roman"/>
                    <w:sz w:val="40"/>
                    <w:szCs w:val="40"/>
                    <w:lang w:val="en-TT"/>
                  </w:rPr>
                  <w:t>-marshall</w:t>
                </w:r>
              </w:sdtContent>
            </w:sdt>
          </w:p>
          <w:p w:rsidR="00646DD5" w:rsidRPr="00A47237" w:rsidRDefault="00A26F9B" w:rsidP="00A26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237">
              <w:rPr>
                <w:rFonts w:ascii="Times New Roman" w:hAnsi="Times New Roman" w:cs="Times New Roman"/>
                <w:sz w:val="24"/>
                <w:szCs w:val="24"/>
              </w:rPr>
              <w:t xml:space="preserve">Lp#92A </w:t>
            </w:r>
            <w:proofErr w:type="spellStart"/>
            <w:r w:rsidRPr="00A47237">
              <w:rPr>
                <w:rFonts w:ascii="Times New Roman" w:hAnsi="Times New Roman" w:cs="Times New Roman"/>
                <w:sz w:val="24"/>
                <w:szCs w:val="24"/>
              </w:rPr>
              <w:t>Laventille</w:t>
            </w:r>
            <w:proofErr w:type="spellEnd"/>
            <w:r w:rsidRPr="00A47237">
              <w:rPr>
                <w:rFonts w:ascii="Times New Roman" w:hAnsi="Times New Roman" w:cs="Times New Roman"/>
                <w:sz w:val="24"/>
                <w:szCs w:val="24"/>
              </w:rPr>
              <w:t xml:space="preserve"> Road </w:t>
            </w:r>
            <w:proofErr w:type="spellStart"/>
            <w:r w:rsidRPr="00A47237">
              <w:rPr>
                <w:rFonts w:ascii="Times New Roman" w:hAnsi="Times New Roman" w:cs="Times New Roman"/>
                <w:sz w:val="24"/>
                <w:szCs w:val="24"/>
              </w:rPr>
              <w:t>Febeau</w:t>
            </w:r>
            <w:proofErr w:type="spellEnd"/>
            <w:r w:rsidRPr="00A47237">
              <w:rPr>
                <w:rFonts w:ascii="Times New Roman" w:hAnsi="Times New Roman" w:cs="Times New Roman"/>
                <w:sz w:val="24"/>
                <w:szCs w:val="24"/>
              </w:rPr>
              <w:t xml:space="preserve"> Village San Juan</w:t>
            </w:r>
            <w:r w:rsidR="00A82975" w:rsidRPr="00A47237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  <w:r w:rsidR="00A82975" w:rsidRPr="00A4723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|</w:t>
            </w:r>
            <w:r w:rsidR="00A82975" w:rsidRPr="00A472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A82975" w:rsidRPr="00A47237">
              <w:rPr>
                <w:rFonts w:ascii="Times New Roman" w:hAnsi="Times New Roman" w:cs="Times New Roman"/>
                <w:kern w:val="20"/>
                <w:sz w:val="24"/>
                <w:szCs w:val="24"/>
              </w:rPr>
              <w:t> </w:t>
            </w:r>
            <w:r w:rsidRPr="00A47237">
              <w:rPr>
                <w:rFonts w:ascii="Times New Roman" w:hAnsi="Times New Roman" w:cs="Times New Roman"/>
                <w:sz w:val="24"/>
                <w:szCs w:val="24"/>
              </w:rPr>
              <w:t>tyanajodon@live.com</w:t>
            </w:r>
            <w:r w:rsidR="00A82975" w:rsidRPr="00A47237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  <w:r w:rsidR="00A82975" w:rsidRPr="00A4723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|</w:t>
            </w:r>
            <w:r w:rsidR="00A82975" w:rsidRPr="00A47237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  <w:r w:rsidRPr="00A47237">
              <w:rPr>
                <w:rFonts w:ascii="Times New Roman" w:hAnsi="Times New Roman" w:cs="Times New Roman"/>
                <w:sz w:val="24"/>
                <w:szCs w:val="24"/>
              </w:rPr>
              <w:t>18682237084/18684844572</w:t>
            </w:r>
          </w:p>
        </w:tc>
      </w:tr>
      <w:tr w:rsidR="00646DD5">
        <w:tc>
          <w:tcPr>
            <w:tcW w:w="2070" w:type="dxa"/>
          </w:tcPr>
          <w:p w:rsidR="00646DD5" w:rsidRDefault="00A82975">
            <w:pPr>
              <w:pStyle w:val="Heading1"/>
            </w:pPr>
            <w:r>
              <w:t>Objective</w:t>
            </w:r>
          </w:p>
        </w:tc>
        <w:tc>
          <w:tcPr>
            <w:tcW w:w="7650" w:type="dxa"/>
          </w:tcPr>
          <w:p w:rsidR="00646DD5" w:rsidRPr="00A47237" w:rsidRDefault="00A26F9B" w:rsidP="00A2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72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Detail-oriented professional with superb people skills. Engaging and helpful. Results-oriented Customer Service Professional who excels at uncovering customer needs, finding solutions and handling objections. Top performer with a consistent track record of meeting and exceeding goals.</w:t>
            </w:r>
          </w:p>
        </w:tc>
      </w:tr>
      <w:tr w:rsidR="00646DD5">
        <w:tc>
          <w:tcPr>
            <w:tcW w:w="2070" w:type="dxa"/>
          </w:tcPr>
          <w:p w:rsidR="00646DD5" w:rsidRDefault="00A82975">
            <w:pPr>
              <w:pStyle w:val="Heading1"/>
            </w:pPr>
            <w:r>
              <w:t>Skills &amp; Abilities</w:t>
            </w:r>
          </w:p>
        </w:tc>
        <w:tc>
          <w:tcPr>
            <w:tcW w:w="7650" w:type="dxa"/>
          </w:tcPr>
          <w:p w:rsidR="00A26F9B" w:rsidRPr="00A26F9B" w:rsidRDefault="00A26F9B" w:rsidP="00A26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TT" w:eastAsia="en-TT"/>
              </w:rPr>
            </w:pPr>
            <w:r w:rsidRPr="00A4723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TT" w:eastAsia="en-TT"/>
              </w:rPr>
              <w:t> Self</w:t>
            </w:r>
            <w:r w:rsidRPr="00A26F9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TT" w:eastAsia="en-TT"/>
              </w:rPr>
              <w:t>-motivated</w:t>
            </w:r>
          </w:p>
          <w:p w:rsidR="00A26F9B" w:rsidRPr="00A26F9B" w:rsidRDefault="00A26F9B" w:rsidP="00A26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TT" w:eastAsia="en-TT"/>
              </w:rPr>
            </w:pPr>
            <w:r w:rsidRPr="00A4723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TT" w:eastAsia="en-TT"/>
              </w:rPr>
              <w:t> Strong</w:t>
            </w:r>
            <w:r w:rsidRPr="00A26F9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TT" w:eastAsia="en-TT"/>
              </w:rPr>
              <w:t xml:space="preserve"> verbal communication</w:t>
            </w:r>
          </w:p>
          <w:p w:rsidR="00A26F9B" w:rsidRPr="00A26F9B" w:rsidRDefault="00A26F9B" w:rsidP="00A26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TT" w:eastAsia="en-TT"/>
              </w:rPr>
            </w:pPr>
            <w:r w:rsidRPr="00A4723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TT" w:eastAsia="en-TT"/>
              </w:rPr>
              <w:t> Conflict</w:t>
            </w:r>
            <w:r w:rsidRPr="00A26F9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TT" w:eastAsia="en-TT"/>
              </w:rPr>
              <w:t xml:space="preserve"> resolution</w:t>
            </w:r>
          </w:p>
          <w:p w:rsidR="00A26F9B" w:rsidRPr="00A47237" w:rsidRDefault="00A26F9B" w:rsidP="00A26F9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TT" w:eastAsia="en-TT"/>
              </w:rPr>
            </w:pPr>
            <w:r w:rsidRPr="00A4723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TT" w:eastAsia="en-TT"/>
              </w:rPr>
              <w:t> Extremely organized</w:t>
            </w:r>
          </w:p>
          <w:p w:rsidR="00A26F9B" w:rsidRPr="00A26F9B" w:rsidRDefault="00A26F9B" w:rsidP="00A26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TT" w:eastAsia="en-TT"/>
              </w:rPr>
            </w:pPr>
            <w:r w:rsidRPr="00A4723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TT" w:eastAsia="en-TT"/>
              </w:rPr>
              <w:t> Calm</w:t>
            </w:r>
            <w:r w:rsidRPr="00A26F9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TT" w:eastAsia="en-TT"/>
              </w:rPr>
              <w:t xml:space="preserve"> under pressure</w:t>
            </w:r>
          </w:p>
          <w:p w:rsidR="00A26F9B" w:rsidRPr="00A47237" w:rsidRDefault="00A26F9B" w:rsidP="00A26F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723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TT" w:eastAsia="en-TT"/>
              </w:rPr>
              <w:t>  Cooperative</w:t>
            </w:r>
          </w:p>
        </w:tc>
      </w:tr>
      <w:tr w:rsidR="00646DD5">
        <w:tc>
          <w:tcPr>
            <w:tcW w:w="2070" w:type="dxa"/>
          </w:tcPr>
          <w:p w:rsidR="00646DD5" w:rsidRDefault="00A82975">
            <w:pPr>
              <w:pStyle w:val="Heading1"/>
            </w:pPr>
            <w: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1896A0CFA11C4842B025677D22BAF690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646DD5" w:rsidRDefault="00A26F9B" w:rsidP="00A26F9B">
                    <w:pPr>
                      <w:pStyle w:val="Heading2"/>
                    </w:pPr>
                    <w:r>
                      <w:rPr>
                        <w:rStyle w:val="Strong"/>
                      </w:rPr>
                      <w:t>security officer;</w:t>
                    </w:r>
                    <w:r w:rsidR="00A82975">
                      <w:t xml:space="preserve"> </w:t>
                    </w:r>
                    <w:r>
                      <w:t>combatant security</w:t>
                    </w:r>
                  </w:p>
                  <w:p w:rsidR="00A26F9B" w:rsidRDefault="00A26F9B" w:rsidP="00A26F9B">
                    <w:r>
                      <w:t>05/2012 to 07/2014</w:t>
                    </w:r>
                  </w:p>
                  <w:p w:rsidR="00646DD5" w:rsidRDefault="00A26F9B" w:rsidP="008864A3">
                    <w:r>
                      <w:t>I ensured that the compound was effectively secured from unauthorized personnel from breaking entering and trespassing.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1896A0CFA11C4842B025677D22BAF690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646DD5" w:rsidRDefault="00A26F9B">
                    <w:pPr>
                      <w:pStyle w:val="Heading2"/>
                    </w:pPr>
                    <w:r>
                      <w:rPr>
                        <w:rStyle w:val="Strong"/>
                      </w:rPr>
                      <w:t>cashier</w:t>
                    </w:r>
                    <w:r w:rsidR="00A82975">
                      <w:t xml:space="preserve"> </w:t>
                    </w:r>
                    <w:r>
                      <w:t>eastside bakers</w:t>
                    </w:r>
                  </w:p>
                  <w:p w:rsidR="00646DD5" w:rsidRDefault="00A26F9B">
                    <w:pPr>
                      <w:pStyle w:val="Heading3"/>
                    </w:pPr>
                    <w:r>
                      <w:t>06/2011 to04/2012</w:t>
                    </w:r>
                  </w:p>
                  <w:p w:rsidR="00646DD5" w:rsidRDefault="008864A3" w:rsidP="00A26F9B">
                    <w:pPr>
                      <w:spacing w:line="240" w:lineRule="auto"/>
                    </w:pPr>
                    <w:r>
                      <w:t>I rang up the products that the customers want to purchase operating the register and accurately calculating prices.</w:t>
                    </w:r>
                  </w:p>
                </w:sdtContent>
              </w:sdt>
            </w:sdtContent>
          </w:sdt>
        </w:tc>
      </w:tr>
      <w:tr w:rsidR="00646DD5" w:rsidTr="00643CDA">
        <w:trPr>
          <w:trHeight w:val="3641"/>
        </w:trPr>
        <w:tc>
          <w:tcPr>
            <w:tcW w:w="2070" w:type="dxa"/>
          </w:tcPr>
          <w:p w:rsidR="00646DD5" w:rsidRDefault="00A82975">
            <w:pPr>
              <w:pStyle w:val="Heading1"/>
            </w:pPr>
            <w: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1896A0CFA11C4842B025677D22BAF690"/>
                  </w:placeholder>
                  <w15:repeatingSectionItem/>
                </w:sdtPr>
                <w:sdtEndPr/>
                <w:sdtContent>
                  <w:p w:rsidR="00646DD5" w:rsidRDefault="008864A3">
                    <w:pPr>
                      <w:pStyle w:val="Heading2"/>
                    </w:pPr>
                    <w:r>
                      <w:rPr>
                        <w:rStyle w:val="Strong"/>
                      </w:rPr>
                      <w:t>university of the southern caribbean</w:t>
                    </w:r>
                    <w:r w:rsidR="00A82975">
                      <w:t xml:space="preserve">, </w:t>
                    </w:r>
                    <w:r>
                      <w:t>marcas royal ROAD, marcas St joseph</w:t>
                    </w:r>
                  </w:p>
                  <w:p w:rsidR="00646DD5" w:rsidRDefault="008864A3">
                    <w:pPr>
                      <w:pStyle w:val="Heading3"/>
                    </w:pPr>
                    <w:r>
                      <w:t>bachalors of science in social work</w:t>
                    </w:r>
                  </w:p>
                  <w:p w:rsidR="008864A3" w:rsidRDefault="008864A3" w:rsidP="008864A3">
                    <w:r>
                      <w:t>ongoing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534739748"/>
                  <w:placeholder>
                    <w:docPart w:val="AF30D25AC3D54941BDFAAA3B2D4FFF3F"/>
                  </w:placeholder>
                  <w15:repeatingSectionItem/>
                </w:sdtPr>
                <w:sdtContent>
                  <w:p w:rsidR="008864A3" w:rsidRDefault="008864A3">
                    <w:pPr>
                      <w:pStyle w:val="Heading2"/>
                    </w:pPr>
                    <w:r>
                      <w:rPr>
                        <w:rStyle w:val="Strong"/>
                      </w:rPr>
                      <w:t>barataria south secondary school</w:t>
                    </w:r>
                    <w:r>
                      <w:t>, barataria, san juan</w:t>
                    </w:r>
                  </w:p>
                  <w:p w:rsidR="008864A3" w:rsidRDefault="008864A3" w:rsidP="008864A3">
                    <w:pPr>
                      <w:pStyle w:val="Heading3"/>
                    </w:pPr>
                    <w:r>
                      <w:t>mathematics ……………………….3</w:t>
                    </w:r>
                  </w:p>
                  <w:p w:rsidR="008864A3" w:rsidRDefault="008864A3" w:rsidP="008864A3">
                    <w:pPr>
                      <w:pStyle w:val="Heading3"/>
                    </w:pPr>
                    <w:r>
                      <w:t>english ……………………………….3</w:t>
                    </w:r>
                  </w:p>
                  <w:p w:rsidR="008864A3" w:rsidRDefault="008864A3" w:rsidP="008864A3">
                    <w:pPr>
                      <w:pStyle w:val="Heading3"/>
                    </w:pPr>
                    <w:r>
                      <w:t>principles of accounts ……….2</w:t>
                    </w:r>
                  </w:p>
                  <w:p w:rsidR="008864A3" w:rsidRDefault="008864A3" w:rsidP="008864A3">
                    <w:pPr>
                      <w:pStyle w:val="Heading3"/>
                    </w:pPr>
                    <w:r>
                      <w:t>principles of busness ………….2</w:t>
                    </w:r>
                  </w:p>
                  <w:p w:rsidR="008864A3" w:rsidRDefault="008864A3" w:rsidP="008864A3">
                    <w:pPr>
                      <w:pStyle w:val="Heading3"/>
                    </w:pPr>
                    <w:r>
                      <w:t>history ……………………………….3</w:t>
                    </w:r>
                  </w:p>
                  <w:p w:rsidR="008864A3" w:rsidRPr="008864A3" w:rsidRDefault="008864A3" w:rsidP="008864A3">
                    <w:pPr>
                      <w:pStyle w:val="Heading3"/>
                    </w:pPr>
                    <w:r>
                      <w:t>economics……………………………3</w:t>
                    </w:r>
                  </w:p>
                  <w:p w:rsidR="00646DD5" w:rsidRDefault="008864A3" w:rsidP="008864A3"/>
                </w:sdtContent>
              </w:sdt>
            </w:sdtContent>
          </w:sdt>
        </w:tc>
      </w:tr>
      <w:tr w:rsidR="00646DD5">
        <w:tc>
          <w:tcPr>
            <w:tcW w:w="2070" w:type="dxa"/>
          </w:tcPr>
          <w:p w:rsidR="00646DD5" w:rsidRDefault="00A82975">
            <w:pPr>
              <w:pStyle w:val="Heading1"/>
            </w:pPr>
            <w:r>
              <w:t>Communication</w:t>
            </w:r>
          </w:p>
        </w:tc>
        <w:tc>
          <w:tcPr>
            <w:tcW w:w="7650" w:type="dxa"/>
          </w:tcPr>
          <w:p w:rsidR="00646DD5" w:rsidRDefault="00643CDA">
            <w:r>
              <w:rPr>
                <w:rFonts w:ascii="Georgia" w:hAnsi="Georgia"/>
                <w:color w:val="333333"/>
                <w:sz w:val="23"/>
                <w:szCs w:val="23"/>
              </w:rPr>
              <w:t xml:space="preserve">Ability to interact and effectively communicate with people </w:t>
            </w:r>
            <w:r>
              <w:rPr>
                <w:rFonts w:ascii="Georgia" w:hAnsi="Georgia"/>
                <w:color w:val="333333"/>
                <w:sz w:val="23"/>
                <w:szCs w:val="23"/>
              </w:rPr>
              <w:t>from diverse</w:t>
            </w:r>
            <w:r>
              <w:rPr>
                <w:rFonts w:ascii="Georgia" w:hAnsi="Georgia"/>
                <w:color w:val="333333"/>
                <w:sz w:val="23"/>
                <w:szCs w:val="23"/>
              </w:rPr>
              <w:t xml:space="preserve"> backgrounds, highlighting teamwork and problem solving.</w:t>
            </w:r>
            <w:r>
              <w:rPr>
                <w:rStyle w:val="apple-converted-space"/>
                <w:rFonts w:ascii="Georgia" w:hAnsi="Georgia"/>
                <w:color w:val="333333"/>
                <w:sz w:val="23"/>
                <w:szCs w:val="23"/>
              </w:rPr>
              <w:t> </w:t>
            </w:r>
          </w:p>
        </w:tc>
      </w:tr>
      <w:tr w:rsidR="00646DD5">
        <w:tc>
          <w:tcPr>
            <w:tcW w:w="2070" w:type="dxa"/>
          </w:tcPr>
          <w:p w:rsidR="00646DD5" w:rsidRDefault="00646DD5" w:rsidP="00A47237">
            <w:pPr>
              <w:pStyle w:val="Heading1"/>
              <w:jc w:val="center"/>
            </w:pPr>
          </w:p>
        </w:tc>
        <w:tc>
          <w:tcPr>
            <w:tcW w:w="7650" w:type="dxa"/>
          </w:tcPr>
          <w:p w:rsidR="00646DD5" w:rsidRDefault="00646DD5" w:rsidP="00A47237"/>
        </w:tc>
      </w:tr>
      <w:tr w:rsidR="00646DD5">
        <w:tc>
          <w:tcPr>
            <w:tcW w:w="2070" w:type="dxa"/>
          </w:tcPr>
          <w:p w:rsidR="00646DD5" w:rsidRDefault="00A82975">
            <w:pPr>
              <w:pStyle w:val="Heading1"/>
            </w:pPr>
            <w:r>
              <w:t>References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1883713024"/>
              <w15:color w:val="C0C0C0"/>
              <w15:repeatingSection/>
            </w:sdtPr>
            <w:sdtEndPr>
              <w:rPr>
                <w:caps/>
                <w:kern w:val="20"/>
              </w:rPr>
            </w:sdtEnd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368215953"/>
                  <w:placeholder>
                    <w:docPart w:val="1896A0CFA11C4842B025677D22BAF690"/>
                  </w:placeholder>
                  <w15:color w:val="C0C0C0"/>
                  <w15:repeatingSectionItem/>
                </w:sdtPr>
                <w:sdtEndPr>
                  <w:rPr>
                    <w:caps/>
                    <w:kern w:val="20"/>
                  </w:rPr>
                </w:sdtEndPr>
                <w:sdtContent>
                  <w:p w:rsidR="00A47237" w:rsidRDefault="00A47237" w:rsidP="00A47237">
                    <w:pPr>
                      <w:pStyle w:val="Heading2"/>
                    </w:pPr>
                    <w:r>
                      <w:rPr>
                        <w:rStyle w:val="Strong"/>
                      </w:rPr>
                      <w:t>ms susan  Rollocks- 18687593050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23848627"/>
                  <w:placeholder>
                    <w:docPart w:val="77C4BEDD41EE462C82A0EB07143F2E1D"/>
                  </w:placeholder>
                  <w15:color w:val="C0C0C0"/>
                  <w15:repeatingSectionItem/>
                </w:sdtPr>
                <w:sdtEndPr>
                  <w:rPr>
                    <w:caps/>
                    <w:kern w:val="20"/>
                  </w:rPr>
                </w:sdtEndPr>
                <w:sdtContent>
                  <w:p w:rsidR="00646DD5" w:rsidRDefault="00A47237" w:rsidP="00A47237">
                    <w:pPr>
                      <w:pStyle w:val="Heading2"/>
                    </w:pPr>
                    <w:r>
                      <w:rPr>
                        <w:rStyle w:val="Strong"/>
                      </w:rPr>
                      <w:t>Mr darren balley- 18684775294</w:t>
                    </w:r>
                  </w:p>
                </w:sdtContent>
              </w:sdt>
            </w:sdtContent>
          </w:sdt>
        </w:tc>
      </w:tr>
    </w:tbl>
    <w:p w:rsidR="00646DD5" w:rsidRDefault="00646DD5"/>
    <w:sectPr w:rsidR="00646DD5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975" w:rsidRDefault="00A82975">
      <w:pPr>
        <w:spacing w:after="0" w:line="240" w:lineRule="auto"/>
      </w:pPr>
      <w:r>
        <w:separator/>
      </w:r>
    </w:p>
  </w:endnote>
  <w:endnote w:type="continuationSeparator" w:id="0">
    <w:p w:rsidR="00A82975" w:rsidRDefault="00A82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D5" w:rsidRDefault="00A8297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E3F2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975" w:rsidRDefault="00A82975">
      <w:pPr>
        <w:spacing w:after="0" w:line="240" w:lineRule="auto"/>
      </w:pPr>
      <w:r>
        <w:separator/>
      </w:r>
    </w:p>
  </w:footnote>
  <w:footnote w:type="continuationSeparator" w:id="0">
    <w:p w:rsidR="00A82975" w:rsidRDefault="00A82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51A7"/>
    <w:multiLevelType w:val="hybridMultilevel"/>
    <w:tmpl w:val="975C0C5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205B4"/>
    <w:multiLevelType w:val="hybridMultilevel"/>
    <w:tmpl w:val="FF5C38D8"/>
    <w:lvl w:ilvl="0" w:tplc="2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TT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F9B"/>
    <w:rsid w:val="001E3F29"/>
    <w:rsid w:val="00643CDA"/>
    <w:rsid w:val="00646DD5"/>
    <w:rsid w:val="0076553D"/>
    <w:rsid w:val="008864A3"/>
    <w:rsid w:val="00A26F9B"/>
    <w:rsid w:val="00A47237"/>
    <w:rsid w:val="00A8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06E8FF"/>
  <w15:chartTrackingRefBased/>
  <w15:docId w15:val="{54E8E8D7-EF8D-4F83-9650-6E9E41E8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A26F9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3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4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ana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CD9B18901C4263AE4849C488FE2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E260A-7CC7-4B6F-B523-48C3C77BF4E6}"/>
      </w:docPartPr>
      <w:docPartBody>
        <w:p w:rsidR="00000000" w:rsidRDefault="00283BEE">
          <w:pPr>
            <w:pStyle w:val="87CD9B18901C4263AE4849C488FE2CBB"/>
          </w:pPr>
          <w:r>
            <w:t>[Your Name]</w:t>
          </w:r>
        </w:p>
      </w:docPartBody>
    </w:docPart>
    <w:docPart>
      <w:docPartPr>
        <w:name w:val="1896A0CFA11C4842B025677D22BAF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685CD-5937-4BD0-9DC9-A0AB9590ADA6}"/>
      </w:docPartPr>
      <w:docPartBody>
        <w:p w:rsidR="00000000" w:rsidRDefault="00283BEE">
          <w:pPr>
            <w:pStyle w:val="1896A0CFA11C4842B025677D22BAF690"/>
          </w:pPr>
          <w:r>
            <w:rPr>
              <w:rStyle w:val="PlaceholderText"/>
            </w:rPr>
            <w:t>Enter any content that you want to repeat, including other content controls. You can also insert this cont</w:t>
          </w:r>
          <w:r>
            <w:rPr>
              <w:rStyle w:val="PlaceholderText"/>
            </w:rPr>
            <w:t>rol around table rows in order to repeat parts of a table.</w:t>
          </w:r>
        </w:p>
      </w:docPartBody>
    </w:docPart>
    <w:docPart>
      <w:docPartPr>
        <w:name w:val="AF30D25AC3D54941BDFAAA3B2D4FF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6217C-A993-4C8C-93BE-E10256B717C2}"/>
      </w:docPartPr>
      <w:docPartBody>
        <w:p w:rsidR="00000000" w:rsidRDefault="005D45BF" w:rsidP="005D45BF">
          <w:pPr>
            <w:pStyle w:val="AF30D25AC3D54941BDFAAA3B2D4FFF3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7C4BEDD41EE462C82A0EB07143F2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1D771-D30B-4483-A2E8-1DFA652E9C92}"/>
      </w:docPartPr>
      <w:docPartBody>
        <w:p w:rsidR="00000000" w:rsidRDefault="005D45BF" w:rsidP="005D45BF">
          <w:pPr>
            <w:pStyle w:val="77C4BEDD41EE462C82A0EB07143F2E1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BF"/>
    <w:rsid w:val="00283BEE"/>
    <w:rsid w:val="005D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CD9B18901C4263AE4849C488FE2CBB">
    <w:name w:val="87CD9B18901C4263AE4849C488FE2CBB"/>
  </w:style>
  <w:style w:type="paragraph" w:customStyle="1" w:styleId="E0ADB1B920A54389BFD9E0BF01EE20AC">
    <w:name w:val="E0ADB1B920A54389BFD9E0BF01EE20AC"/>
  </w:style>
  <w:style w:type="paragraph" w:customStyle="1" w:styleId="CEE5532D84D44E46B93143EF38EF3A96">
    <w:name w:val="CEE5532D84D44E46B93143EF38EF3A96"/>
  </w:style>
  <w:style w:type="paragraph" w:customStyle="1" w:styleId="2B8D1101812D44EC89673799E6E61A70">
    <w:name w:val="2B8D1101812D44EC89673799E6E61A70"/>
  </w:style>
  <w:style w:type="paragraph" w:customStyle="1" w:styleId="E813A0DC079C4A9C84829B6ECD8F4052">
    <w:name w:val="E813A0DC079C4A9C84829B6ECD8F4052"/>
  </w:style>
  <w:style w:type="paragraph" w:customStyle="1" w:styleId="5BC2FD75938A4D71AF9F74DEAE810ED7">
    <w:name w:val="5BC2FD75938A4D71AF9F74DEAE810ED7"/>
  </w:style>
  <w:style w:type="character" w:styleId="PlaceholderText">
    <w:name w:val="Placeholder Text"/>
    <w:basedOn w:val="DefaultParagraphFont"/>
    <w:uiPriority w:val="99"/>
    <w:semiHidden/>
    <w:rsid w:val="005D45BF"/>
    <w:rPr>
      <w:color w:val="808080"/>
    </w:rPr>
  </w:style>
  <w:style w:type="paragraph" w:customStyle="1" w:styleId="1896A0CFA11C4842B025677D22BAF690">
    <w:name w:val="1896A0CFA11C4842B025677D22BAF690"/>
  </w:style>
  <w:style w:type="character" w:styleId="Strong">
    <w:name w:val="Strong"/>
    <w:basedOn w:val="DefaultParagraphFont"/>
    <w:uiPriority w:val="22"/>
    <w:qFormat/>
    <w:rsid w:val="005D45BF"/>
    <w:rPr>
      <w:b/>
      <w:bCs/>
    </w:rPr>
  </w:style>
  <w:style w:type="paragraph" w:customStyle="1" w:styleId="2321082D4E6C4C768A41ED3A19C75F35">
    <w:name w:val="2321082D4E6C4C768A41ED3A19C75F35"/>
  </w:style>
  <w:style w:type="paragraph" w:customStyle="1" w:styleId="15526E6A45E84E319457F87C00371502">
    <w:name w:val="15526E6A45E84E319457F87C00371502"/>
  </w:style>
  <w:style w:type="paragraph" w:customStyle="1" w:styleId="83EC5F29BAA84D07824632434A197A10">
    <w:name w:val="83EC5F29BAA84D07824632434A197A10"/>
  </w:style>
  <w:style w:type="paragraph" w:customStyle="1" w:styleId="699D44974F174F5C8A066E64A98F80AE">
    <w:name w:val="699D44974F174F5C8A066E64A98F80AE"/>
  </w:style>
  <w:style w:type="paragraph" w:customStyle="1" w:styleId="7F4E1D5D6BB54724A9AAA264B096DAEA">
    <w:name w:val="7F4E1D5D6BB54724A9AAA264B096DAEA"/>
  </w:style>
  <w:style w:type="paragraph" w:customStyle="1" w:styleId="8E62440784194D08B08DF410F91DCE8C">
    <w:name w:val="8E62440784194D08B08DF410F91DCE8C"/>
  </w:style>
  <w:style w:type="paragraph" w:customStyle="1" w:styleId="A08AC096A1EF4A72A59AF4FBCC0E4D8A">
    <w:name w:val="A08AC096A1EF4A72A59AF4FBCC0E4D8A"/>
  </w:style>
  <w:style w:type="paragraph" w:customStyle="1" w:styleId="CF6472CE26854E55B5A1CA9E5E146944">
    <w:name w:val="CF6472CE26854E55B5A1CA9E5E146944"/>
  </w:style>
  <w:style w:type="paragraph" w:customStyle="1" w:styleId="13387F74F0C54DD29998066705340AD0">
    <w:name w:val="13387F74F0C54DD29998066705340AD0"/>
  </w:style>
  <w:style w:type="paragraph" w:customStyle="1" w:styleId="C7FCACD4504545D5BFD8F6A8E459A0AB">
    <w:name w:val="C7FCACD4504545D5BFD8F6A8E459A0AB"/>
  </w:style>
  <w:style w:type="paragraph" w:customStyle="1" w:styleId="EC97D73622E84F82B6DEBAD0B25335A6">
    <w:name w:val="EC97D73622E84F82B6DEBAD0B25335A6"/>
  </w:style>
  <w:style w:type="paragraph" w:customStyle="1" w:styleId="E9DC04607E764976ABB3C49EDDC61B90">
    <w:name w:val="E9DC04607E764976ABB3C49EDDC61B90"/>
  </w:style>
  <w:style w:type="paragraph" w:customStyle="1" w:styleId="37791351FC964C2A9A0694A815553658">
    <w:name w:val="37791351FC964C2A9A0694A815553658"/>
  </w:style>
  <w:style w:type="paragraph" w:customStyle="1" w:styleId="AB5B392DDCC740DCACC6EC6B47BBDED8">
    <w:name w:val="AB5B392DDCC740DCACC6EC6B47BBDED8"/>
  </w:style>
  <w:style w:type="paragraph" w:customStyle="1" w:styleId="AF30D25AC3D54941BDFAAA3B2D4FFF3F">
    <w:name w:val="AF30D25AC3D54941BDFAAA3B2D4FFF3F"/>
    <w:rsid w:val="005D45BF"/>
  </w:style>
  <w:style w:type="paragraph" w:customStyle="1" w:styleId="5024C5AE780F4834849C87688CA37BC1">
    <w:name w:val="5024C5AE780F4834849C87688CA37BC1"/>
    <w:rsid w:val="005D45BF"/>
  </w:style>
  <w:style w:type="paragraph" w:customStyle="1" w:styleId="77C4BEDD41EE462C82A0EB07143F2E1D">
    <w:name w:val="77C4BEDD41EE462C82A0EB07143F2E1D"/>
    <w:rsid w:val="005D45BF"/>
  </w:style>
  <w:style w:type="paragraph" w:customStyle="1" w:styleId="CB9B6AD67AB24EF9AD96BE533C229A67">
    <w:name w:val="CB9B6AD67AB24EF9AD96BE533C229A67"/>
    <w:rsid w:val="005D45BF"/>
  </w:style>
  <w:style w:type="paragraph" w:customStyle="1" w:styleId="898C06408E5D408F9ED92ADC95CB0373">
    <w:name w:val="898C06408E5D408F9ED92ADC95CB0373"/>
    <w:rsid w:val="005D45BF"/>
  </w:style>
  <w:style w:type="paragraph" w:customStyle="1" w:styleId="AF44F0119048428384C0A45A5EE18326">
    <w:name w:val="AF44F0119048428384C0A45A5EE18326"/>
    <w:rsid w:val="005D45BF"/>
  </w:style>
  <w:style w:type="paragraph" w:customStyle="1" w:styleId="B418373E65424E70A28184DC8F7C10F3">
    <w:name w:val="B418373E65424E70A28184DC8F7C10F3"/>
    <w:rsid w:val="005D45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65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tyana jordon-marshall</dc:creator>
  <cp:keywords/>
  <dc:description/>
  <cp:lastModifiedBy>tyana jordon</cp:lastModifiedBy>
  <cp:revision>2</cp:revision>
  <dcterms:created xsi:type="dcterms:W3CDTF">2015-12-17T01:56:00Z</dcterms:created>
  <dcterms:modified xsi:type="dcterms:W3CDTF">2015-12-17T03:01:00Z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