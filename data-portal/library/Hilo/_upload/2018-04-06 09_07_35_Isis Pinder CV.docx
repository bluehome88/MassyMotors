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Default="008B3E7B" w:rsidP="0075356A">
      <w:pPr>
        <w:pStyle w:val="Title"/>
        <w:tabs>
          <w:tab w:val="left" w:pos="1080"/>
          <w:tab w:val="left" w:pos="1440"/>
        </w:tabs>
      </w:pPr>
      <w:r>
        <w:t>Isis Pinder</w:t>
      </w:r>
    </w:p>
    <w:p w:rsidR="00164559" w:rsidRDefault="00421897" w:rsidP="00164559">
      <w:pPr>
        <w:textAlignment w:val="top"/>
        <w:rPr>
          <w:color w:val="0070C0"/>
        </w:rPr>
      </w:pPr>
      <w:r>
        <w:t>#15 Hillcrest Drive, Claxton Bay</w:t>
      </w:r>
      <w:r w:rsidR="00141A4C">
        <w:t> | </w:t>
      </w:r>
      <w:r w:rsidRPr="00CC7181">
        <w:t>659-3223/ 281-7706</w:t>
      </w:r>
      <w:r w:rsidR="00141A4C">
        <w:t> | </w:t>
      </w:r>
      <w:hyperlink r:id="rId9" w:history="1">
        <w:r w:rsidR="006821D7" w:rsidRPr="002A47DF">
          <w:rPr>
            <w:rStyle w:val="Hyperlink"/>
          </w:rPr>
          <w:t>isispinder@hotmail.com</w:t>
        </w:r>
      </w:hyperlink>
    </w:p>
    <w:p w:rsidR="006821D7" w:rsidRDefault="006821D7" w:rsidP="00164559">
      <w:pPr>
        <w:textAlignment w:val="top"/>
      </w:pPr>
    </w:p>
    <w:p w:rsidR="00746AE7" w:rsidRDefault="00746AE7" w:rsidP="0075356A">
      <w:pPr>
        <w:spacing w:after="0"/>
        <w:ind w:left="72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</w:pPr>
    </w:p>
    <w:p w:rsidR="00B24186" w:rsidRDefault="00B24186" w:rsidP="0075356A">
      <w:pPr>
        <w:spacing w:after="0"/>
        <w:ind w:left="72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u w:val="single"/>
        </w:rPr>
      </w:pPr>
    </w:p>
    <w:p w:rsidR="00B24186" w:rsidRPr="0075356A" w:rsidRDefault="00B24186" w:rsidP="005C626B">
      <w:pPr>
        <w:spacing w:after="0"/>
        <w:rPr>
          <w:sz w:val="24"/>
          <w:szCs w:val="24"/>
        </w:rPr>
      </w:pPr>
      <w:bookmarkStart w:id="0" w:name="_GoBack"/>
      <w:bookmarkEnd w:id="0"/>
    </w:p>
    <w:sdt>
      <w:sdtPr>
        <w:alias w:val="Education:"/>
        <w:tag w:val="Education:"/>
        <w:id w:val="807127995"/>
        <w:placeholder>
          <w:docPart w:val="F33417C6303244429EEF22E9A6C6D685"/>
        </w:placeholder>
        <w:temporary/>
        <w:showingPlcHdr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821D7" w:rsidRDefault="009D5933">
      <w:pPr>
        <w:pStyle w:val="Heading2"/>
      </w:pPr>
      <w:r>
        <w:t> </w:t>
      </w:r>
    </w:p>
    <w:p w:rsidR="006270A9" w:rsidRDefault="00421897">
      <w:pPr>
        <w:pStyle w:val="Heading2"/>
      </w:pPr>
      <w:r w:rsidRPr="00421897">
        <w:rPr>
          <w:rFonts w:eastAsiaTheme="minorHAnsi"/>
          <w:color w:val="auto"/>
          <w:szCs w:val="24"/>
          <w:lang w:eastAsia="en-US"/>
        </w:rPr>
        <w:t>2010-2011</w:t>
      </w:r>
      <w:r w:rsidR="009D5933">
        <w:t> | </w:t>
      </w:r>
      <w:r w:rsidRPr="00421897">
        <w:rPr>
          <w:rFonts w:eastAsiaTheme="minorHAnsi"/>
          <w:color w:val="auto"/>
          <w:szCs w:val="24"/>
          <w:lang w:eastAsia="en-US"/>
        </w:rPr>
        <w:t>Open Bible High School</w:t>
      </w:r>
      <w:r w:rsidRPr="00421897">
        <w:rPr>
          <w:rFonts w:eastAsiaTheme="minorHAnsi"/>
          <w:color w:val="auto"/>
          <w:szCs w:val="24"/>
          <w:lang w:eastAsia="en-US"/>
        </w:rPr>
        <w:tab/>
      </w:r>
    </w:p>
    <w:p w:rsidR="00421897" w:rsidRDefault="00421897" w:rsidP="004218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CXC O’ Levels</w:t>
      </w:r>
    </w:p>
    <w:p w:rsidR="00421897" w:rsidRDefault="00421897" w:rsidP="00421897">
      <w:pPr>
        <w:spacing w:after="0"/>
        <w:ind w:left="720"/>
        <w:rPr>
          <w:sz w:val="24"/>
          <w:szCs w:val="24"/>
        </w:rPr>
      </w:pPr>
    </w:p>
    <w:p w:rsidR="00421897" w:rsidRPr="003D4F79" w:rsidRDefault="00421897" w:rsidP="00421897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3D4F79">
        <w:rPr>
          <w:sz w:val="24"/>
          <w:szCs w:val="24"/>
        </w:rPr>
        <w:t>English A</w:t>
      </w:r>
    </w:p>
    <w:p w:rsidR="00421897" w:rsidRPr="003D4F79" w:rsidRDefault="00421897" w:rsidP="00421897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3D4F79">
        <w:rPr>
          <w:sz w:val="24"/>
          <w:szCs w:val="24"/>
        </w:rPr>
        <w:t>Agricultural Science</w:t>
      </w:r>
    </w:p>
    <w:p w:rsidR="00421897" w:rsidRPr="003D4F79" w:rsidRDefault="00421897" w:rsidP="00421897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3D4F79">
        <w:rPr>
          <w:sz w:val="24"/>
          <w:szCs w:val="24"/>
        </w:rPr>
        <w:t>Human and Social Biology</w:t>
      </w:r>
    </w:p>
    <w:p w:rsidR="00421897" w:rsidRPr="003D4F79" w:rsidRDefault="00421897" w:rsidP="00421897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3D4F79">
        <w:rPr>
          <w:sz w:val="24"/>
          <w:szCs w:val="24"/>
        </w:rPr>
        <w:t>Social Studies</w:t>
      </w:r>
    </w:p>
    <w:p w:rsidR="00421897" w:rsidRPr="003D4F79" w:rsidRDefault="00421897" w:rsidP="00421897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3D4F79">
        <w:rPr>
          <w:sz w:val="24"/>
          <w:szCs w:val="24"/>
        </w:rPr>
        <w:t>Principle of Business</w:t>
      </w:r>
    </w:p>
    <w:p w:rsidR="00421897" w:rsidRPr="003D4F79" w:rsidRDefault="00421897" w:rsidP="00421897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3D4F79">
        <w:rPr>
          <w:sz w:val="24"/>
          <w:szCs w:val="24"/>
        </w:rPr>
        <w:t>Principle of Accounts</w:t>
      </w:r>
    </w:p>
    <w:p w:rsidR="00421897" w:rsidRDefault="00421897" w:rsidP="00421897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3D4F79">
        <w:rPr>
          <w:sz w:val="24"/>
          <w:szCs w:val="24"/>
        </w:rPr>
        <w:t>Office Administration</w:t>
      </w:r>
    </w:p>
    <w:p w:rsidR="007C6180" w:rsidRDefault="007C6180" w:rsidP="007C6180">
      <w:pPr>
        <w:spacing w:after="0"/>
        <w:rPr>
          <w:sz w:val="24"/>
          <w:szCs w:val="24"/>
        </w:rPr>
      </w:pPr>
    </w:p>
    <w:p w:rsidR="007C6180" w:rsidRPr="007C6180" w:rsidRDefault="007C6180" w:rsidP="007C6180">
      <w:pPr>
        <w:pStyle w:val="Heading1"/>
      </w:pPr>
      <w:r w:rsidRPr="007C6180">
        <w:t>Certificates</w:t>
      </w:r>
    </w:p>
    <w:p w:rsidR="007C6180" w:rsidRDefault="007C6180" w:rsidP="007C6180">
      <w:pPr>
        <w:spacing w:after="0"/>
        <w:rPr>
          <w:sz w:val="24"/>
          <w:szCs w:val="24"/>
        </w:rPr>
      </w:pPr>
    </w:p>
    <w:p w:rsidR="007C6180" w:rsidRDefault="007C6180" w:rsidP="007C6180">
      <w:pPr>
        <w:pStyle w:val="ListParagraph"/>
        <w:numPr>
          <w:ilvl w:val="0"/>
          <w:numId w:val="25"/>
        </w:numPr>
        <w:spacing w:after="0" w:line="240" w:lineRule="auto"/>
        <w:ind w:left="1440"/>
        <w:rPr>
          <w:sz w:val="24"/>
          <w:szCs w:val="24"/>
        </w:rPr>
      </w:pPr>
      <w:r w:rsidRPr="00FA269E">
        <w:rPr>
          <w:sz w:val="24"/>
          <w:szCs w:val="24"/>
        </w:rPr>
        <w:t>Nurses’</w:t>
      </w:r>
      <w:r w:rsidR="0040090F">
        <w:rPr>
          <w:sz w:val="24"/>
          <w:szCs w:val="24"/>
        </w:rPr>
        <w:t xml:space="preserve"> </w:t>
      </w:r>
      <w:r w:rsidRPr="00FA269E">
        <w:rPr>
          <w:sz w:val="24"/>
          <w:szCs w:val="24"/>
        </w:rPr>
        <w:t>Aide Certificate</w:t>
      </w:r>
    </w:p>
    <w:p w:rsidR="007C6180" w:rsidRPr="00FA269E" w:rsidRDefault="007C6180" w:rsidP="007C6180">
      <w:pPr>
        <w:pStyle w:val="ListParagraph"/>
        <w:numPr>
          <w:ilvl w:val="0"/>
          <w:numId w:val="25"/>
        </w:numPr>
        <w:spacing w:after="0" w:line="240" w:lineRule="auto"/>
        <w:ind w:left="1440"/>
        <w:rPr>
          <w:sz w:val="24"/>
          <w:szCs w:val="24"/>
        </w:rPr>
      </w:pPr>
      <w:r w:rsidRPr="00FA269E">
        <w:rPr>
          <w:sz w:val="24"/>
          <w:szCs w:val="24"/>
        </w:rPr>
        <w:t>Certificate of Completion -Delta Soft – Introduction to Business Software</w:t>
      </w:r>
    </w:p>
    <w:p w:rsidR="007C6180" w:rsidRPr="00FA269E" w:rsidRDefault="007C6180" w:rsidP="007C6180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7C6180" w:rsidRPr="007C6180" w:rsidRDefault="007C6180" w:rsidP="007C6180">
      <w:pPr>
        <w:spacing w:after="0"/>
        <w:rPr>
          <w:sz w:val="24"/>
          <w:szCs w:val="24"/>
        </w:rPr>
      </w:pPr>
    </w:p>
    <w:sdt>
      <w:sdtPr>
        <w:alias w:val="Skills &amp; Abilities:"/>
        <w:tag w:val="Skills &amp; Abilities:"/>
        <w:id w:val="458624136"/>
        <w:placeholder>
          <w:docPart w:val="0A57D06BAF9F4D83B4FF5105B94DC169"/>
        </w:placeholder>
        <w:temporary/>
        <w:showingPlcHdr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6270A9">
      <w:pPr>
        <w:pStyle w:val="Heading2"/>
      </w:pPr>
    </w:p>
    <w:p w:rsidR="006270A9" w:rsidRPr="0075356A" w:rsidRDefault="00DB72DB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Use of Microsoft Office</w:t>
      </w:r>
    </w:p>
    <w:p w:rsidR="00DB72DB" w:rsidRPr="0075356A" w:rsidRDefault="00DB72DB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Ability to operate standard office equipment such as photocopier computer and scanners</w:t>
      </w:r>
    </w:p>
    <w:p w:rsidR="00DB72DB" w:rsidRPr="0075356A" w:rsidRDefault="00DB72DB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Ability to work in teams, use initiative and maintain confidentiality</w:t>
      </w:r>
    </w:p>
    <w:p w:rsidR="00DB72DB" w:rsidRPr="0075356A" w:rsidRDefault="00DB72DB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Ability to understand simple oral and written instructions</w:t>
      </w:r>
    </w:p>
    <w:p w:rsidR="006821D7" w:rsidRDefault="006821D7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Ability to speak and write clearly and effectively</w:t>
      </w:r>
    </w:p>
    <w:p w:rsidR="00CD6A03" w:rsidRPr="0075356A" w:rsidRDefault="00CD6A03" w:rsidP="00CD6A03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Knowledge of the Financial Intelligence Unit system </w:t>
      </w:r>
    </w:p>
    <w:p w:rsidR="00CD6A03" w:rsidRPr="0075356A" w:rsidRDefault="00CD6A03" w:rsidP="00CD6A03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712A56" w:rsidRDefault="00712A56">
      <w:pPr>
        <w:sectPr w:rsidR="00712A56" w:rsidSect="00244116">
          <w:headerReference w:type="default" r:id="rId10"/>
          <w:footerReference w:type="default" r:id="rId11"/>
          <w:footerReference w:type="first" r:id="rId12"/>
          <w:pgSz w:w="12240" w:h="15840" w:code="1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br w:type="page"/>
      </w:r>
    </w:p>
    <w:sdt>
      <w:sdtPr>
        <w:alias w:val="Experience:"/>
        <w:tag w:val="Experience:"/>
        <w:id w:val="171684534"/>
        <w:placeholder>
          <w:docPart w:val="3A798DB5040B47BD869B8CA39A8F5AA2"/>
        </w:placeholder>
        <w:temporary/>
        <w:showingPlcHdr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244116" w:rsidRDefault="00244116">
      <w:pPr>
        <w:pStyle w:val="Heading2"/>
      </w:pPr>
    </w:p>
    <w:p w:rsidR="006270A9" w:rsidRDefault="00164559">
      <w:pPr>
        <w:pStyle w:val="Heading2"/>
        <w:rPr>
          <w:szCs w:val="24"/>
        </w:rPr>
      </w:pPr>
      <w:r>
        <w:t>RECEPTIONIST |</w:t>
      </w:r>
      <w:r w:rsidR="009D5933">
        <w:t> </w:t>
      </w:r>
      <w:r w:rsidR="00421897" w:rsidRPr="00FA269E">
        <w:rPr>
          <w:szCs w:val="24"/>
        </w:rPr>
        <w:t xml:space="preserve">Sunny Group of Companies (Carnival </w:t>
      </w:r>
      <w:r w:rsidR="00580222" w:rsidRPr="00FA269E">
        <w:rPr>
          <w:szCs w:val="24"/>
        </w:rPr>
        <w:t>CITY) |</w:t>
      </w:r>
      <w:r w:rsidR="009D5933">
        <w:t> </w:t>
      </w:r>
      <w:r w:rsidR="00421897" w:rsidRPr="00421897">
        <w:rPr>
          <w:szCs w:val="24"/>
        </w:rPr>
        <w:t xml:space="preserve">2013 </w:t>
      </w:r>
      <w:r w:rsidR="0075356A">
        <w:rPr>
          <w:szCs w:val="24"/>
        </w:rPr>
        <w:t>–</w:t>
      </w:r>
      <w:r w:rsidR="00421897" w:rsidRPr="00421897">
        <w:rPr>
          <w:szCs w:val="24"/>
        </w:rPr>
        <w:t xml:space="preserve"> Present</w:t>
      </w:r>
    </w:p>
    <w:p w:rsidR="0075356A" w:rsidRPr="0075356A" w:rsidRDefault="0075356A" w:rsidP="0075356A"/>
    <w:p w:rsidR="006270A9" w:rsidRPr="0075356A" w:rsidRDefault="004F58A8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Data Entry</w:t>
      </w:r>
    </w:p>
    <w:p w:rsidR="004F58A8" w:rsidRPr="0075356A" w:rsidRDefault="004F58A8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Collects and distribute incoming mail and packages</w:t>
      </w:r>
    </w:p>
    <w:p w:rsidR="004F58A8" w:rsidRPr="0075356A" w:rsidRDefault="004F58A8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 xml:space="preserve">Greets and directs visitors </w:t>
      </w:r>
    </w:p>
    <w:p w:rsidR="004F58A8" w:rsidRPr="0075356A" w:rsidRDefault="004F58A8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Receipt and routing of calls</w:t>
      </w:r>
    </w:p>
    <w:p w:rsidR="004F58A8" w:rsidRPr="0075356A" w:rsidRDefault="004F58A8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Ask questions to determine customers’ needs, reports on and follow up on queries</w:t>
      </w:r>
    </w:p>
    <w:p w:rsidR="004F58A8" w:rsidRPr="0075356A" w:rsidRDefault="004F58A8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Performs any other related work as required</w:t>
      </w:r>
    </w:p>
    <w:p w:rsidR="00A97D54" w:rsidRDefault="00A97D54" w:rsidP="00A97D54">
      <w:pPr>
        <w:pStyle w:val="ListBullet"/>
        <w:numPr>
          <w:ilvl w:val="0"/>
          <w:numId w:val="0"/>
        </w:numPr>
      </w:pPr>
    </w:p>
    <w:p w:rsidR="006270A9" w:rsidRDefault="00A97D54">
      <w:pPr>
        <w:pStyle w:val="Heading2"/>
        <w:rPr>
          <w:color w:val="auto"/>
          <w:szCs w:val="24"/>
        </w:rPr>
      </w:pPr>
      <w:r>
        <w:t>Cashier</w:t>
      </w:r>
      <w:r w:rsidR="009D5933">
        <w:t> | </w:t>
      </w:r>
      <w:r w:rsidRPr="00FA269E">
        <w:rPr>
          <w:szCs w:val="24"/>
        </w:rPr>
        <w:t>Mc Donalds</w:t>
      </w:r>
      <w:r>
        <w:rPr>
          <w:szCs w:val="24"/>
        </w:rPr>
        <w:t xml:space="preserve"> </w:t>
      </w:r>
      <w:r w:rsidR="009D5933">
        <w:t>| </w:t>
      </w:r>
      <w:r>
        <w:t>2012</w:t>
      </w:r>
      <w:r w:rsidRPr="00A97D54">
        <w:rPr>
          <w:color w:val="auto"/>
          <w:szCs w:val="24"/>
        </w:rPr>
        <w:t>- 2012</w:t>
      </w:r>
    </w:p>
    <w:p w:rsidR="0075356A" w:rsidRPr="0075356A" w:rsidRDefault="0075356A" w:rsidP="0075356A"/>
    <w:p w:rsidR="00AD7838" w:rsidRPr="0075356A" w:rsidRDefault="00AD7838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 xml:space="preserve">Cashier operations </w:t>
      </w:r>
    </w:p>
    <w:p w:rsidR="001B29CF" w:rsidRPr="0075356A" w:rsidRDefault="00AD7838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Customer service</w:t>
      </w:r>
    </w:p>
    <w:p w:rsidR="00244116" w:rsidRDefault="00244116" w:rsidP="00244116">
      <w:pPr>
        <w:pStyle w:val="ListBullet"/>
        <w:numPr>
          <w:ilvl w:val="0"/>
          <w:numId w:val="0"/>
        </w:numPr>
        <w:ind w:left="216" w:hanging="216"/>
      </w:pPr>
    </w:p>
    <w:p w:rsidR="00244116" w:rsidRDefault="00244116" w:rsidP="00244116">
      <w:pPr>
        <w:pStyle w:val="ListBullet"/>
        <w:numPr>
          <w:ilvl w:val="0"/>
          <w:numId w:val="0"/>
        </w:numPr>
        <w:ind w:left="216" w:hanging="216"/>
      </w:pPr>
    </w:p>
    <w:p w:rsidR="00244116" w:rsidRDefault="00244116" w:rsidP="00244116">
      <w:pPr>
        <w:pStyle w:val="Heading2"/>
      </w:pPr>
      <w:r>
        <w:t>Cashier | </w:t>
      </w:r>
      <w:r w:rsidRPr="00244116">
        <w:t xml:space="preserve">Pizza Boys Group of Companies (Rituals) </w:t>
      </w:r>
      <w:r>
        <w:t>| 2012</w:t>
      </w:r>
      <w:r w:rsidRPr="00244116">
        <w:t>- 2012</w:t>
      </w:r>
    </w:p>
    <w:p w:rsidR="0075356A" w:rsidRPr="0075356A" w:rsidRDefault="0075356A" w:rsidP="0075356A"/>
    <w:p w:rsidR="00244116" w:rsidRPr="0075356A" w:rsidRDefault="00244116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 xml:space="preserve">Cashier operations </w:t>
      </w:r>
    </w:p>
    <w:p w:rsidR="00244116" w:rsidRPr="0075356A" w:rsidRDefault="00244116" w:rsidP="0075356A">
      <w:pPr>
        <w:pStyle w:val="ListParagraph"/>
        <w:numPr>
          <w:ilvl w:val="0"/>
          <w:numId w:val="24"/>
        </w:numPr>
        <w:spacing w:after="0" w:line="240" w:lineRule="auto"/>
        <w:ind w:left="1440"/>
        <w:rPr>
          <w:sz w:val="24"/>
          <w:szCs w:val="24"/>
        </w:rPr>
      </w:pPr>
      <w:r w:rsidRPr="0075356A">
        <w:rPr>
          <w:sz w:val="24"/>
          <w:szCs w:val="24"/>
        </w:rPr>
        <w:t>Customer service</w:t>
      </w:r>
    </w:p>
    <w:p w:rsidR="00244116" w:rsidRPr="0075356A" w:rsidRDefault="00244116" w:rsidP="0075356A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sectPr w:rsidR="00244116" w:rsidRPr="0075356A" w:rsidSect="00244116">
      <w:headerReference w:type="first" r:id="rId13"/>
      <w:footerReference w:type="first" r:id="rId14"/>
      <w:pgSz w:w="12240" w:h="15840" w:code="1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7FA" w:rsidRDefault="00A647FA">
      <w:pPr>
        <w:spacing w:after="0"/>
      </w:pPr>
      <w:r>
        <w:separator/>
      </w:r>
    </w:p>
  </w:endnote>
  <w:endnote w:type="continuationSeparator" w:id="0">
    <w:p w:rsidR="00A647FA" w:rsidRDefault="00A647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E10B18">
    <w:pPr>
      <w:pStyle w:val="Footer"/>
    </w:pPr>
    <w:r>
      <w:fldChar w:fldCharType="begin"/>
    </w:r>
    <w:r w:rsidR="009D5933">
      <w:instrText xml:space="preserve"> PAGE   \* MERGEFORMAT </w:instrText>
    </w:r>
    <w:r>
      <w:fldChar w:fldCharType="separate"/>
    </w:r>
    <w:r w:rsidR="005C626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1D7" w:rsidRDefault="00A647FA">
    <w:pPr>
      <w:pStyle w:val="Footer"/>
    </w:pPr>
    <w:r>
      <w:rPr>
        <w:rFonts w:asciiTheme="majorHAnsi" w:eastAsiaTheme="majorEastAsia" w:hAnsiTheme="majorHAnsi" w:cstheme="majorBidi"/>
        <w:noProof/>
        <w:color w:val="39A5B7" w:themeColor="accent1"/>
        <w:sz w:val="20"/>
        <w:szCs w:val="20"/>
        <w:lang w:eastAsia="en-US"/>
      </w:rPr>
      <w:pict>
        <v:rect id="Rectangle 452" o:spid="_x0000_s2050" style="position:absolute;left:0;text-align:left;margin-left:0;margin-top:0;width:579.9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6d [1614]" strokeweight="1.25pt">
          <w10:wrap anchorx="page" anchory="page"/>
        </v:rect>
      </w:pict>
    </w:r>
    <w:r w:rsidR="0040090F">
      <w:rPr>
        <w:rFonts w:asciiTheme="majorHAnsi" w:eastAsiaTheme="majorEastAsia" w:hAnsiTheme="majorHAnsi" w:cstheme="majorBidi"/>
        <w:color w:val="39A5B7" w:themeColor="accent1"/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90F" w:rsidRDefault="00A647FA">
    <w:pPr>
      <w:pStyle w:val="Footer"/>
    </w:pPr>
    <w:r>
      <w:rPr>
        <w:rFonts w:asciiTheme="majorHAnsi" w:eastAsiaTheme="majorEastAsia" w:hAnsiTheme="majorHAnsi" w:cstheme="majorBidi"/>
        <w:noProof/>
        <w:color w:val="39A5B7" w:themeColor="accent1"/>
        <w:sz w:val="20"/>
        <w:szCs w:val="20"/>
        <w:lang w:eastAsia="en-US"/>
      </w:rPr>
      <w:pict>
        <v:rect id="Rectangle 1" o:spid="_x0000_s2049" style="position:absolute;left:0;text-align:left;margin-left:0;margin-top:0;width:579.9pt;height:750.3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6d [1614]" strokeweight="1.25pt">
          <w10:wrap anchorx="page" anchory="page"/>
        </v:rect>
      </w:pict>
    </w:r>
    <w:r w:rsidR="0040090F">
      <w:rPr>
        <w:rFonts w:asciiTheme="majorHAnsi" w:eastAsiaTheme="majorEastAsia" w:hAnsiTheme="majorHAnsi" w:cstheme="majorBidi"/>
        <w:color w:val="39A5B7" w:themeColor="accent1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7FA" w:rsidRDefault="00A647FA">
      <w:pPr>
        <w:spacing w:after="0"/>
      </w:pPr>
      <w:r>
        <w:separator/>
      </w:r>
    </w:p>
  </w:footnote>
  <w:footnote w:type="continuationSeparator" w:id="0">
    <w:p w:rsidR="00A647FA" w:rsidRDefault="00A647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1D7" w:rsidRPr="006821D7" w:rsidRDefault="006821D7" w:rsidP="006821D7">
    <w:pPr>
      <w:pStyle w:val="Title"/>
      <w:rPr>
        <w:sz w:val="32"/>
        <w:szCs w:val="32"/>
      </w:rPr>
    </w:pPr>
    <w:r w:rsidRPr="006821D7">
      <w:rPr>
        <w:sz w:val="32"/>
        <w:szCs w:val="32"/>
      </w:rPr>
      <w:t>Isis Pinder</w:t>
    </w:r>
  </w:p>
  <w:p w:rsidR="006821D7" w:rsidRDefault="006821D7" w:rsidP="006821D7">
    <w:pPr>
      <w:textAlignment w:val="top"/>
      <w:rPr>
        <w:color w:val="0070C0"/>
      </w:rPr>
    </w:pPr>
    <w:r>
      <w:t>#15 Hillcrest Drive, Claxton Bay | </w:t>
    </w:r>
    <w:r w:rsidRPr="00CC7181">
      <w:t>659-3223/ 281-7706</w:t>
    </w:r>
    <w:r>
      <w:t> | </w:t>
    </w:r>
    <w:hyperlink r:id="rId1" w:history="1">
      <w:r w:rsidRPr="002A47DF">
        <w:rPr>
          <w:rStyle w:val="Hyperlink"/>
        </w:rPr>
        <w:t>isispinder@hotmail.com</w:t>
      </w:r>
    </w:hyperlink>
  </w:p>
  <w:p w:rsidR="006821D7" w:rsidRDefault="006821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90F" w:rsidRPr="0040090F" w:rsidRDefault="0040090F" w:rsidP="0040090F">
    <w:pPr>
      <w:pStyle w:val="Title"/>
      <w:rPr>
        <w:sz w:val="44"/>
        <w:szCs w:val="44"/>
      </w:rPr>
    </w:pPr>
    <w:r w:rsidRPr="0040090F">
      <w:rPr>
        <w:sz w:val="44"/>
        <w:szCs w:val="44"/>
      </w:rPr>
      <w:t>Isis Pinder</w:t>
    </w:r>
  </w:p>
  <w:p w:rsidR="0040090F" w:rsidRDefault="0040090F" w:rsidP="0040090F">
    <w:pPr>
      <w:textAlignment w:val="top"/>
      <w:rPr>
        <w:color w:val="0070C0"/>
      </w:rPr>
    </w:pPr>
    <w:r>
      <w:t>#15 Hillcrest Drive, Claxton Bay | </w:t>
    </w:r>
    <w:r w:rsidRPr="00CC7181">
      <w:t>659-3223/ 281-7706</w:t>
    </w:r>
    <w:r>
      <w:t> | </w:t>
    </w:r>
    <w:hyperlink r:id="rId1" w:history="1">
      <w:r w:rsidRPr="002A47DF">
        <w:rPr>
          <w:rStyle w:val="Hyperlink"/>
        </w:rPr>
        <w:t>isispinder@hotmail.com</w:t>
      </w:r>
    </w:hyperlink>
  </w:p>
  <w:p w:rsidR="0040090F" w:rsidRDefault="0040090F">
    <w:pPr>
      <w:pStyle w:val="Header"/>
    </w:pPr>
  </w:p>
  <w:p w:rsidR="0040090F" w:rsidRDefault="004009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2460C0A"/>
    <w:multiLevelType w:val="hybridMultilevel"/>
    <w:tmpl w:val="2F26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1F2ECD"/>
    <w:multiLevelType w:val="multilevel"/>
    <w:tmpl w:val="412826CC"/>
    <w:lvl w:ilvl="0">
      <w:start w:val="1"/>
      <w:numFmt w:val="bullet"/>
      <w:lvlText w:val="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32"/>
        </w:tabs>
        <w:ind w:left="223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64"/>
        </w:tabs>
        <w:ind w:left="266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96"/>
        </w:tabs>
        <w:ind w:left="309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28"/>
        </w:tabs>
        <w:ind w:left="352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92"/>
        </w:tabs>
        <w:ind w:left="439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824"/>
        </w:tabs>
        <w:ind w:left="4824" w:hanging="216"/>
      </w:pPr>
      <w:rPr>
        <w:rFonts w:ascii="Wingdings" w:hAnsi="Wingdings" w:hint="default"/>
      </w:r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A90A42"/>
    <w:multiLevelType w:val="multilevel"/>
    <w:tmpl w:val="92E6F48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9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7C67DE6"/>
    <w:multiLevelType w:val="multilevel"/>
    <w:tmpl w:val="64E88E2E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2">
    <w:nsid w:val="60A42FCB"/>
    <w:multiLevelType w:val="multilevel"/>
    <w:tmpl w:val="764CDA70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3">
    <w:nsid w:val="67F20258"/>
    <w:multiLevelType w:val="hybridMultilevel"/>
    <w:tmpl w:val="7D08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AFC6995"/>
    <w:multiLevelType w:val="hybridMultilevel"/>
    <w:tmpl w:val="7806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2"/>
  </w:num>
  <w:num w:numId="17">
    <w:abstractNumId w:val="17"/>
  </w:num>
  <w:num w:numId="18">
    <w:abstractNumId w:val="10"/>
  </w:num>
  <w:num w:numId="19">
    <w:abstractNumId w:val="25"/>
  </w:num>
  <w:num w:numId="20">
    <w:abstractNumId w:val="20"/>
  </w:num>
  <w:num w:numId="21">
    <w:abstractNumId w:val="11"/>
  </w:num>
  <w:num w:numId="22">
    <w:abstractNumId w:val="15"/>
  </w:num>
  <w:num w:numId="23">
    <w:abstractNumId w:val="24"/>
  </w:num>
  <w:num w:numId="24">
    <w:abstractNumId w:val="26"/>
  </w:num>
  <w:num w:numId="25">
    <w:abstractNumId w:val="13"/>
  </w:num>
  <w:num w:numId="26">
    <w:abstractNumId w:val="23"/>
  </w:num>
  <w:num w:numId="27">
    <w:abstractNumId w:val="21"/>
  </w:num>
  <w:num w:numId="28">
    <w:abstractNumId w:val="18"/>
  </w:num>
  <w:num w:numId="29">
    <w:abstractNumId w:val="2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attachedTemplate r:id="rId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3E7B"/>
    <w:rsid w:val="000374E0"/>
    <w:rsid w:val="000A4F59"/>
    <w:rsid w:val="00141A4C"/>
    <w:rsid w:val="00164559"/>
    <w:rsid w:val="001B29CF"/>
    <w:rsid w:val="00233570"/>
    <w:rsid w:val="00244116"/>
    <w:rsid w:val="0028220F"/>
    <w:rsid w:val="00356C14"/>
    <w:rsid w:val="0040090F"/>
    <w:rsid w:val="00421897"/>
    <w:rsid w:val="004F58A8"/>
    <w:rsid w:val="00580222"/>
    <w:rsid w:val="005974A3"/>
    <w:rsid w:val="005C626B"/>
    <w:rsid w:val="00617B26"/>
    <w:rsid w:val="006270A9"/>
    <w:rsid w:val="00675956"/>
    <w:rsid w:val="00681034"/>
    <w:rsid w:val="006821D7"/>
    <w:rsid w:val="00712A56"/>
    <w:rsid w:val="00746AE7"/>
    <w:rsid w:val="0075356A"/>
    <w:rsid w:val="007C6180"/>
    <w:rsid w:val="007D6410"/>
    <w:rsid w:val="00816216"/>
    <w:rsid w:val="0087734B"/>
    <w:rsid w:val="008B3E7B"/>
    <w:rsid w:val="009D5933"/>
    <w:rsid w:val="00A647FA"/>
    <w:rsid w:val="00A97D54"/>
    <w:rsid w:val="00AD7838"/>
    <w:rsid w:val="00B24186"/>
    <w:rsid w:val="00BD768D"/>
    <w:rsid w:val="00C61F8E"/>
    <w:rsid w:val="00CC7181"/>
    <w:rsid w:val="00CD6A03"/>
    <w:rsid w:val="00CE07D5"/>
    <w:rsid w:val="00D64C0D"/>
    <w:rsid w:val="00DB72DB"/>
    <w:rsid w:val="00E10B18"/>
    <w:rsid w:val="00E83E4B"/>
    <w:rsid w:val="00EB402A"/>
    <w:rsid w:val="00F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B18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0B18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B18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E10B18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10B18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10B18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10B18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421897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9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19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76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8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6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2658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77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8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369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9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44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14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10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090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6207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853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sispinder@hotmail.com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ispinder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isispinder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by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3417C6303244429EEF22E9A6C6D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16C63-3653-4389-A2AE-6F4BCE4F5700}"/>
      </w:docPartPr>
      <w:docPartBody>
        <w:p w:rsidR="001408BE" w:rsidRDefault="001408BE">
          <w:pPr>
            <w:pStyle w:val="F33417C6303244429EEF22E9A6C6D685"/>
          </w:pPr>
          <w:r>
            <w:t>Education</w:t>
          </w:r>
        </w:p>
      </w:docPartBody>
    </w:docPart>
    <w:docPart>
      <w:docPartPr>
        <w:name w:val="0A57D06BAF9F4D83B4FF5105B94DC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10FBE-5688-4DF1-AA67-69949798FE91}"/>
      </w:docPartPr>
      <w:docPartBody>
        <w:p w:rsidR="001408BE" w:rsidRDefault="001408BE">
          <w:pPr>
            <w:pStyle w:val="0A57D06BAF9F4D83B4FF5105B94DC169"/>
          </w:pPr>
          <w:r>
            <w:t>Skills &amp; Abilities</w:t>
          </w:r>
        </w:p>
      </w:docPartBody>
    </w:docPart>
    <w:docPart>
      <w:docPartPr>
        <w:name w:val="3A798DB5040B47BD869B8CA39A8F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D3A97-E6B8-4FF3-91DD-B9BBC88FB5D1}"/>
      </w:docPartPr>
      <w:docPartBody>
        <w:p w:rsidR="001408BE" w:rsidRDefault="001408BE">
          <w:pPr>
            <w:pStyle w:val="3A798DB5040B47BD869B8CA39A8F5AA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8BE"/>
    <w:rsid w:val="001408BE"/>
    <w:rsid w:val="003122B8"/>
    <w:rsid w:val="004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7108E614348CF99118E9DA4674C40">
    <w:name w:val="F2F7108E614348CF99118E9DA4674C40"/>
    <w:rsid w:val="003122B8"/>
  </w:style>
  <w:style w:type="paragraph" w:customStyle="1" w:styleId="7A63E738F2884961A44ECD5A8DE76F1D">
    <w:name w:val="7A63E738F2884961A44ECD5A8DE76F1D"/>
    <w:rsid w:val="003122B8"/>
  </w:style>
  <w:style w:type="paragraph" w:customStyle="1" w:styleId="8989EFC8C9FA4982BB54ADB2DFAB9C14">
    <w:name w:val="8989EFC8C9FA4982BB54ADB2DFAB9C14"/>
    <w:rsid w:val="003122B8"/>
  </w:style>
  <w:style w:type="paragraph" w:customStyle="1" w:styleId="3BB31698DFF145568B0F89576006701F">
    <w:name w:val="3BB31698DFF145568B0F89576006701F"/>
    <w:rsid w:val="003122B8"/>
  </w:style>
  <w:style w:type="paragraph" w:customStyle="1" w:styleId="C0DC9ED613084A1094AB5322DB495A3D">
    <w:name w:val="C0DC9ED613084A1094AB5322DB495A3D"/>
    <w:rsid w:val="003122B8"/>
  </w:style>
  <w:style w:type="paragraph" w:customStyle="1" w:styleId="AE772D9877A84CFD80B63DAD551AD1DC">
    <w:name w:val="AE772D9877A84CFD80B63DAD551AD1DC"/>
    <w:rsid w:val="003122B8"/>
  </w:style>
  <w:style w:type="paragraph" w:customStyle="1" w:styleId="F33417C6303244429EEF22E9A6C6D685">
    <w:name w:val="F33417C6303244429EEF22E9A6C6D685"/>
    <w:rsid w:val="003122B8"/>
  </w:style>
  <w:style w:type="paragraph" w:customStyle="1" w:styleId="D9958B6F93694102BEF871867CB61D91">
    <w:name w:val="D9958B6F93694102BEF871867CB61D91"/>
    <w:rsid w:val="003122B8"/>
  </w:style>
  <w:style w:type="paragraph" w:customStyle="1" w:styleId="D9B9AA68C4574C8E91474EE61C88AE1A">
    <w:name w:val="D9B9AA68C4574C8E91474EE61C88AE1A"/>
    <w:rsid w:val="003122B8"/>
  </w:style>
  <w:style w:type="paragraph" w:customStyle="1" w:styleId="DCE12A826E7042B18E7AFD337FEC9588">
    <w:name w:val="DCE12A826E7042B18E7AFD337FEC9588"/>
    <w:rsid w:val="003122B8"/>
  </w:style>
  <w:style w:type="paragraph" w:customStyle="1" w:styleId="4C0E92A7DC834DB99E21FF2BB74956C7">
    <w:name w:val="4C0E92A7DC834DB99E21FF2BB74956C7"/>
    <w:rsid w:val="003122B8"/>
  </w:style>
  <w:style w:type="paragraph" w:customStyle="1" w:styleId="5192E7864D7840C7A3A4920AE452123A">
    <w:name w:val="5192E7864D7840C7A3A4920AE452123A"/>
    <w:rsid w:val="003122B8"/>
  </w:style>
  <w:style w:type="paragraph" w:customStyle="1" w:styleId="C08B6DFB80764E15A808767C97E86D31">
    <w:name w:val="C08B6DFB80764E15A808767C97E86D31"/>
    <w:rsid w:val="003122B8"/>
  </w:style>
  <w:style w:type="paragraph" w:customStyle="1" w:styleId="1A5C9F0C3F644895B0B446269C8D1C24">
    <w:name w:val="1A5C9F0C3F644895B0B446269C8D1C24"/>
    <w:rsid w:val="003122B8"/>
  </w:style>
  <w:style w:type="paragraph" w:customStyle="1" w:styleId="43B21448572E4DA78F68EC56C925BD6B">
    <w:name w:val="43B21448572E4DA78F68EC56C925BD6B"/>
    <w:rsid w:val="003122B8"/>
  </w:style>
  <w:style w:type="paragraph" w:customStyle="1" w:styleId="0A57D06BAF9F4D83B4FF5105B94DC169">
    <w:name w:val="0A57D06BAF9F4D83B4FF5105B94DC169"/>
    <w:rsid w:val="003122B8"/>
  </w:style>
  <w:style w:type="paragraph" w:customStyle="1" w:styleId="1D8D8D9672914610BDFD83F1244CC08C">
    <w:name w:val="1D8D8D9672914610BDFD83F1244CC08C"/>
    <w:rsid w:val="003122B8"/>
  </w:style>
  <w:style w:type="paragraph" w:customStyle="1" w:styleId="5E12E1DD62AF4F5E861562BAF83D20CE">
    <w:name w:val="5E12E1DD62AF4F5E861562BAF83D20CE"/>
    <w:rsid w:val="003122B8"/>
  </w:style>
  <w:style w:type="paragraph" w:customStyle="1" w:styleId="E475B06D01EA4973A4D95583FEAE9DA7">
    <w:name w:val="E475B06D01EA4973A4D95583FEAE9DA7"/>
    <w:rsid w:val="003122B8"/>
  </w:style>
  <w:style w:type="paragraph" w:customStyle="1" w:styleId="C5B4D5A081AE451899C74668A365BAC8">
    <w:name w:val="C5B4D5A081AE451899C74668A365BAC8"/>
    <w:rsid w:val="003122B8"/>
  </w:style>
  <w:style w:type="paragraph" w:customStyle="1" w:styleId="F0DDB681B44E4499A7356138CA4E79E6">
    <w:name w:val="F0DDB681B44E4499A7356138CA4E79E6"/>
    <w:rsid w:val="003122B8"/>
  </w:style>
  <w:style w:type="paragraph" w:customStyle="1" w:styleId="498A872D726E46D58C3C2BD8469CE0D1">
    <w:name w:val="498A872D726E46D58C3C2BD8469CE0D1"/>
    <w:rsid w:val="003122B8"/>
  </w:style>
  <w:style w:type="paragraph" w:customStyle="1" w:styleId="F1930BDAFE5647C9BE73BC12B71AAA09">
    <w:name w:val="F1930BDAFE5647C9BE73BC12B71AAA09"/>
    <w:rsid w:val="003122B8"/>
  </w:style>
  <w:style w:type="paragraph" w:customStyle="1" w:styleId="F1BC4420C7754A729F3904B7706D080A">
    <w:name w:val="F1BC4420C7754A729F3904B7706D080A"/>
    <w:rsid w:val="003122B8"/>
  </w:style>
  <w:style w:type="paragraph" w:customStyle="1" w:styleId="3A798DB5040B47BD869B8CA39A8F5AA2">
    <w:name w:val="3A798DB5040B47BD869B8CA39A8F5AA2"/>
    <w:rsid w:val="003122B8"/>
  </w:style>
  <w:style w:type="paragraph" w:customStyle="1" w:styleId="E0F8A539A0AD4FF9998D40D1B67A79A3">
    <w:name w:val="E0F8A539A0AD4FF9998D40D1B67A79A3"/>
    <w:rsid w:val="003122B8"/>
  </w:style>
  <w:style w:type="paragraph" w:customStyle="1" w:styleId="D160B91F44A24270806D5687B42954DA">
    <w:name w:val="D160B91F44A24270806D5687B42954DA"/>
    <w:rsid w:val="003122B8"/>
  </w:style>
  <w:style w:type="paragraph" w:customStyle="1" w:styleId="A266928B5CF24E848F586C4271E4F7F1">
    <w:name w:val="A266928B5CF24E848F586C4271E4F7F1"/>
    <w:rsid w:val="003122B8"/>
  </w:style>
  <w:style w:type="paragraph" w:customStyle="1" w:styleId="CE4245D9F54A4E708F4DAA0F4F7FAC81">
    <w:name w:val="CE4245D9F54A4E708F4DAA0F4F7FAC81"/>
    <w:rsid w:val="003122B8"/>
  </w:style>
  <w:style w:type="paragraph" w:customStyle="1" w:styleId="4DEBD937159F455A85E9C2D692340742">
    <w:name w:val="4DEBD937159F455A85E9C2D692340742"/>
    <w:rsid w:val="003122B8"/>
  </w:style>
  <w:style w:type="paragraph" w:customStyle="1" w:styleId="B7A22A688F934C409B47570817FD9F89">
    <w:name w:val="B7A22A688F934C409B47570817FD9F89"/>
    <w:rsid w:val="003122B8"/>
  </w:style>
  <w:style w:type="paragraph" w:customStyle="1" w:styleId="BB5A6790066C481D9DF30B5474DA8211">
    <w:name w:val="BB5A6790066C481D9DF30B5474DA8211"/>
    <w:rsid w:val="003122B8"/>
  </w:style>
  <w:style w:type="paragraph" w:customStyle="1" w:styleId="B83B4EF0338247BBACF25F306B9AED57">
    <w:name w:val="B83B4EF0338247BBACF25F306B9AED57"/>
    <w:rsid w:val="003122B8"/>
  </w:style>
  <w:style w:type="paragraph" w:customStyle="1" w:styleId="A1E625C0D44D4A61ABBC51BCB7F9EA48">
    <w:name w:val="A1E625C0D44D4A61ABBC51BCB7F9EA48"/>
    <w:rsid w:val="001408BE"/>
  </w:style>
  <w:style w:type="paragraph" w:customStyle="1" w:styleId="EC179EF40AFC48CC9AD1FA3C7530C9C6">
    <w:name w:val="EC179EF40AFC48CC9AD1FA3C7530C9C6"/>
    <w:rsid w:val="001408BE"/>
  </w:style>
  <w:style w:type="paragraph" w:customStyle="1" w:styleId="CF3C0EB77C414D99904E8D86E4969321">
    <w:name w:val="CF3C0EB77C414D99904E8D86E4969321"/>
    <w:rsid w:val="001408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D6832-33BD-4723-8C5D-B3D7B69F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Swaby, Tamara</dc:creator>
  <cp:keywords/>
  <cp:lastModifiedBy>ccreception</cp:lastModifiedBy>
  <cp:revision>7</cp:revision>
  <dcterms:created xsi:type="dcterms:W3CDTF">2017-06-30T12:12:00Z</dcterms:created>
  <dcterms:modified xsi:type="dcterms:W3CDTF">2018-04-05T11:36:00Z</dcterms:modified>
  <cp:version/>
</cp:coreProperties>
</file>