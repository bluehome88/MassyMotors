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Resume Name"/>
        <w:tag w:val="Resume Name"/>
        <w:id w:val="-924265653"/>
        <w:placeholder>
          <w:docPart w:val="74AF2B3018BC4AAEA9DD212B09F1BB7C"/>
        </w:placeholder>
        <w:docPartList>
          <w:docPartGallery w:val="Quick Parts"/>
          <w:docPartCategory w:val=" Resume Name"/>
        </w:docPartList>
      </w:sdtPr>
      <w:sdtEndPr/>
      <w:sdtContent>
        <w:p w:rsidR="007525FD" w:rsidRPr="005C38BF" w:rsidRDefault="0056646F">
          <w:pPr>
            <w:rPr>
              <w:sz w:val="22"/>
            </w:rPr>
          </w:pPr>
          <w:r w:rsidRPr="005C38BF">
            <w:rPr>
              <w:noProof/>
              <w:sz w:val="22"/>
            </w:rPr>
            <w:t xml:space="preserve"> </w:t>
          </w:r>
        </w:p>
        <w:p w:rsidR="007525FD" w:rsidRPr="006F57C8" w:rsidRDefault="00E3336A">
          <w:pPr>
            <w:pStyle w:val="PersonalName"/>
            <w:rPr>
              <w:sz w:val="40"/>
            </w:rPr>
          </w:pPr>
          <w:sdt>
            <w:sdtPr>
              <w:rPr>
                <w:sz w:val="40"/>
              </w:rPr>
              <w:alias w:val="Author"/>
              <w:tag w:val=""/>
              <w:id w:val="1823003119"/>
              <w:placeholder>
                <w:docPart w:val="664FB937DCC34CC383F2A7E035C0546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5C38BF" w:rsidRPr="006F57C8">
                <w:rPr>
                  <w:sz w:val="40"/>
                </w:rPr>
                <w:t>Sudi</w:t>
              </w:r>
              <w:proofErr w:type="spellEnd"/>
              <w:r w:rsidR="005C38BF" w:rsidRPr="006F57C8">
                <w:rPr>
                  <w:sz w:val="40"/>
                </w:rPr>
                <w:t xml:space="preserve"> </w:t>
              </w:r>
              <w:proofErr w:type="spellStart"/>
              <w:r w:rsidR="005C38BF" w:rsidRPr="006F57C8">
                <w:rPr>
                  <w:sz w:val="40"/>
                </w:rPr>
                <w:t>Shabil</w:t>
              </w:r>
              <w:proofErr w:type="spellEnd"/>
              <w:r w:rsidR="005C38BF" w:rsidRPr="006F57C8">
                <w:rPr>
                  <w:sz w:val="40"/>
                </w:rPr>
                <w:t xml:space="preserve">-Ali </w:t>
              </w:r>
              <w:proofErr w:type="spellStart"/>
              <w:r w:rsidR="005C38BF" w:rsidRPr="006F57C8">
                <w:rPr>
                  <w:sz w:val="40"/>
                </w:rPr>
                <w:t>Abdal</w:t>
              </w:r>
              <w:proofErr w:type="spellEnd"/>
              <w:r w:rsidR="005C38BF" w:rsidRPr="006F57C8">
                <w:rPr>
                  <w:sz w:val="40"/>
                </w:rPr>
                <w:t xml:space="preserve">- </w:t>
              </w:r>
              <w:proofErr w:type="spellStart"/>
              <w:r w:rsidR="005C38BF" w:rsidRPr="006F57C8">
                <w:rPr>
                  <w:sz w:val="40"/>
                </w:rPr>
                <w:t>Adil</w:t>
              </w:r>
              <w:proofErr w:type="spellEnd"/>
            </w:sdtContent>
          </w:sdt>
        </w:p>
        <w:sdt>
          <w:sdtPr>
            <w:alias w:val="Phone"/>
            <w:tag w:val=""/>
            <w:id w:val="1357783703"/>
            <w:placeholder>
              <w:docPart w:val="08C15770D60A4F5295F95229D386C66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7525FD" w:rsidRPr="006F57C8" w:rsidRDefault="005C38BF">
              <w:pPr>
                <w:pStyle w:val="Phone"/>
              </w:pPr>
              <w:r w:rsidRPr="006F57C8">
                <w:t>868-313-1896 / 868-695-1109</w:t>
              </w:r>
            </w:p>
          </w:sdtContent>
        </w:sdt>
        <w:sdt>
          <w:sdtPr>
            <w:rPr>
              <w:sz w:val="22"/>
            </w:rPr>
            <w:alias w:val="Address"/>
            <w:tag w:val=""/>
            <w:id w:val="539556739"/>
            <w:placeholder>
              <w:docPart w:val="CA286AAA1AC04D63B146A7D443AD4CD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C38BF" w:rsidRDefault="005C38BF" w:rsidP="005C38BF">
              <w:pPr>
                <w:pStyle w:val="SenderAddress"/>
              </w:pPr>
              <w:proofErr w:type="gramStart"/>
              <w:r w:rsidRPr="005C38BF">
                <w:rPr>
                  <w:sz w:val="22"/>
                </w:rPr>
                <w:t>#2 Kennedy Lane, Bagatelle Road, Diego Martin.</w:t>
              </w:r>
              <w:proofErr w:type="gramEnd"/>
            </w:p>
          </w:sdtContent>
        </w:sdt>
        <w:p w:rsidR="007525FD" w:rsidRDefault="00E3336A"/>
      </w:sdtContent>
    </w:sdt>
    <w:p w:rsidR="007525FD" w:rsidRPr="00537BEE" w:rsidRDefault="0056646F" w:rsidP="008D7123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Objectives</w:t>
      </w:r>
    </w:p>
    <w:p w:rsidR="007525FD" w:rsidRPr="00537BEE" w:rsidRDefault="008D7123" w:rsidP="008D7123">
      <w:pPr>
        <w:spacing w:line="276" w:lineRule="auto"/>
        <w:rPr>
          <w:sz w:val="24"/>
          <w:szCs w:val="24"/>
        </w:rPr>
      </w:pPr>
      <w:proofErr w:type="gramStart"/>
      <w:r w:rsidRPr="00537BEE">
        <w:rPr>
          <w:sz w:val="24"/>
          <w:szCs w:val="24"/>
        </w:rPr>
        <w:t>Ambitious and responsible worker eager to begin an entry-level position where I can utilize my organizational and time-management skills to help better the company.</w:t>
      </w:r>
      <w:proofErr w:type="gramEnd"/>
    </w:p>
    <w:p w:rsidR="007525FD" w:rsidRPr="00537BEE" w:rsidRDefault="0056646F" w:rsidP="008D7123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Education</w:t>
      </w:r>
    </w:p>
    <w:p w:rsidR="007525FD" w:rsidRPr="00537BEE" w:rsidRDefault="005C38BF" w:rsidP="008D7123">
      <w:pPr>
        <w:pStyle w:val="Subsection"/>
        <w:spacing w:line="276" w:lineRule="auto"/>
        <w:rPr>
          <w:b/>
          <w:sz w:val="24"/>
          <w:szCs w:val="24"/>
        </w:rPr>
      </w:pPr>
      <w:r w:rsidRPr="00537BEE">
        <w:rPr>
          <w:b/>
          <w:sz w:val="24"/>
          <w:szCs w:val="24"/>
        </w:rPr>
        <w:t>St. Mary’s College</w:t>
      </w:r>
    </w:p>
    <w:p w:rsidR="007525FD" w:rsidRPr="00537BEE" w:rsidRDefault="005C38BF" w:rsidP="008D7123">
      <w:pPr>
        <w:pStyle w:val="SubsectionDate"/>
        <w:spacing w:after="0" w:line="276" w:lineRule="auto"/>
        <w:rPr>
          <w:b/>
          <w:sz w:val="24"/>
          <w:szCs w:val="24"/>
        </w:rPr>
      </w:pPr>
      <w:r w:rsidRPr="00537BEE">
        <w:rPr>
          <w:sz w:val="24"/>
          <w:szCs w:val="24"/>
        </w:rPr>
        <w:t>September 2009 - June 2014</w:t>
      </w:r>
      <w:r w:rsidR="0056646F" w:rsidRPr="00537BEE">
        <w:rPr>
          <w:color w:val="629DD1" w:themeColor="accent1"/>
          <w:sz w:val="24"/>
          <w:szCs w:val="24"/>
        </w:rPr>
        <w:t>|</w:t>
      </w:r>
      <w:r w:rsidR="0056646F" w:rsidRPr="00537BEE">
        <w:rPr>
          <w:sz w:val="24"/>
          <w:szCs w:val="24"/>
        </w:rPr>
        <w:t xml:space="preserve"> </w:t>
      </w:r>
      <w:r w:rsidRPr="00537BEE">
        <w:rPr>
          <w:b/>
          <w:sz w:val="24"/>
          <w:szCs w:val="24"/>
        </w:rPr>
        <w:t>Caribbean Secondary Education Certificate (CSEC)</w:t>
      </w:r>
    </w:p>
    <w:p w:rsidR="006F57C8" w:rsidRPr="00537BEE" w:rsidRDefault="006F57C8" w:rsidP="008D7123">
      <w:pPr>
        <w:pStyle w:val="SubsectionDate"/>
        <w:spacing w:after="0" w:line="276" w:lineRule="auto"/>
        <w:rPr>
          <w:rStyle w:val="IntenseEmphasis"/>
          <w:sz w:val="24"/>
          <w:szCs w:val="24"/>
        </w:rPr>
      </w:pPr>
      <w:r w:rsidRPr="00537BEE">
        <w:rPr>
          <w:b/>
          <w:sz w:val="24"/>
          <w:szCs w:val="24"/>
        </w:rPr>
        <w:tab/>
      </w:r>
      <w:r w:rsidRPr="00537BEE">
        <w:rPr>
          <w:sz w:val="24"/>
          <w:szCs w:val="24"/>
        </w:rPr>
        <w:t xml:space="preserve">Subjects                         </w:t>
      </w:r>
      <w:r w:rsidR="00537BEE">
        <w:rPr>
          <w:sz w:val="24"/>
          <w:szCs w:val="24"/>
        </w:rPr>
        <w:t xml:space="preserve">        </w:t>
      </w:r>
      <w:r w:rsidRPr="00537BEE">
        <w:rPr>
          <w:sz w:val="24"/>
          <w:szCs w:val="24"/>
        </w:rPr>
        <w:t>Grade</w:t>
      </w:r>
    </w:p>
    <w:p w:rsidR="007525FD" w:rsidRPr="00537BEE" w:rsidRDefault="006F57C8" w:rsidP="008D7123">
      <w:pPr>
        <w:pStyle w:val="ListParagraph"/>
        <w:numPr>
          <w:ilvl w:val="0"/>
          <w:numId w:val="4"/>
        </w:numPr>
        <w:spacing w:after="0" w:line="276" w:lineRule="auto"/>
        <w:ind w:left="288" w:hanging="288"/>
        <w:rPr>
          <w:sz w:val="24"/>
          <w:szCs w:val="24"/>
        </w:rPr>
      </w:pPr>
      <w:r w:rsidRPr="00537BEE">
        <w:rPr>
          <w:sz w:val="24"/>
          <w:szCs w:val="24"/>
        </w:rPr>
        <w:t xml:space="preserve">Mathematics </w:t>
      </w:r>
      <w:r w:rsidRPr="00537BEE">
        <w:rPr>
          <w:sz w:val="24"/>
          <w:szCs w:val="24"/>
        </w:rPr>
        <w:tab/>
      </w:r>
      <w:r w:rsidRPr="00537BEE">
        <w:rPr>
          <w:sz w:val="24"/>
          <w:szCs w:val="24"/>
        </w:rPr>
        <w:tab/>
      </w:r>
      <w:r w:rsidR="00537BEE">
        <w:rPr>
          <w:sz w:val="24"/>
          <w:szCs w:val="24"/>
        </w:rPr>
        <w:tab/>
      </w:r>
      <w:r w:rsidRPr="00537BEE">
        <w:rPr>
          <w:sz w:val="24"/>
          <w:szCs w:val="24"/>
        </w:rPr>
        <w:t>3</w:t>
      </w:r>
    </w:p>
    <w:p w:rsidR="006F57C8" w:rsidRPr="00537BEE" w:rsidRDefault="006F57C8" w:rsidP="008D7123">
      <w:pPr>
        <w:pStyle w:val="ListParagraph"/>
        <w:numPr>
          <w:ilvl w:val="0"/>
          <w:numId w:val="4"/>
        </w:numPr>
        <w:spacing w:after="0" w:line="276" w:lineRule="auto"/>
        <w:ind w:left="288" w:hanging="288"/>
        <w:rPr>
          <w:sz w:val="24"/>
          <w:szCs w:val="24"/>
        </w:rPr>
      </w:pPr>
      <w:r w:rsidRPr="00537BEE">
        <w:rPr>
          <w:sz w:val="24"/>
          <w:szCs w:val="24"/>
        </w:rPr>
        <w:t xml:space="preserve">Principles of Business </w:t>
      </w:r>
      <w:r w:rsidRPr="00537BEE">
        <w:rPr>
          <w:sz w:val="24"/>
          <w:szCs w:val="24"/>
        </w:rPr>
        <w:tab/>
      </w:r>
      <w:r w:rsidR="00537BEE">
        <w:rPr>
          <w:sz w:val="24"/>
          <w:szCs w:val="24"/>
        </w:rPr>
        <w:tab/>
      </w:r>
      <w:r w:rsidRPr="00537BEE">
        <w:rPr>
          <w:sz w:val="24"/>
          <w:szCs w:val="24"/>
        </w:rPr>
        <w:t>3</w:t>
      </w:r>
    </w:p>
    <w:p w:rsidR="006F57C8" w:rsidRPr="00537BEE" w:rsidRDefault="006F57C8" w:rsidP="008D7123">
      <w:pPr>
        <w:pStyle w:val="ListParagraph"/>
        <w:numPr>
          <w:ilvl w:val="0"/>
          <w:numId w:val="4"/>
        </w:numPr>
        <w:spacing w:after="0" w:line="276" w:lineRule="auto"/>
        <w:ind w:left="288" w:hanging="288"/>
        <w:rPr>
          <w:sz w:val="24"/>
          <w:szCs w:val="24"/>
        </w:rPr>
      </w:pPr>
      <w:r w:rsidRPr="00537BEE">
        <w:rPr>
          <w:sz w:val="24"/>
          <w:szCs w:val="24"/>
        </w:rPr>
        <w:t>Physical Education</w:t>
      </w:r>
      <w:r w:rsidRPr="00537BEE">
        <w:rPr>
          <w:sz w:val="24"/>
          <w:szCs w:val="24"/>
        </w:rPr>
        <w:tab/>
      </w:r>
      <w:r w:rsidRPr="00537BEE">
        <w:rPr>
          <w:sz w:val="24"/>
          <w:szCs w:val="24"/>
        </w:rPr>
        <w:tab/>
      </w:r>
      <w:r w:rsidR="00537BEE">
        <w:rPr>
          <w:sz w:val="24"/>
          <w:szCs w:val="24"/>
        </w:rPr>
        <w:tab/>
      </w:r>
      <w:r w:rsidRPr="00537BEE">
        <w:rPr>
          <w:sz w:val="24"/>
          <w:szCs w:val="24"/>
        </w:rPr>
        <w:t>3</w:t>
      </w:r>
    </w:p>
    <w:p w:rsidR="007525FD" w:rsidRPr="00537BEE" w:rsidRDefault="0056646F" w:rsidP="008D7123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Experience</w:t>
      </w:r>
    </w:p>
    <w:p w:rsidR="006F57C8" w:rsidRPr="00537BEE" w:rsidRDefault="006F57C8" w:rsidP="008D7123">
      <w:pPr>
        <w:spacing w:after="0" w:line="276" w:lineRule="auto"/>
        <w:rPr>
          <w:i/>
          <w:iCs/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Repairer and Changer</w:t>
      </w:r>
      <w:r w:rsidRPr="00537BEE">
        <w:rPr>
          <w:sz w:val="24"/>
          <w:szCs w:val="24"/>
        </w:rPr>
        <w:t xml:space="preserve"> </w:t>
      </w:r>
      <w:r w:rsidRPr="00537BEE">
        <w:rPr>
          <w:sz w:val="24"/>
          <w:szCs w:val="24"/>
        </w:rPr>
        <w:tab/>
      </w:r>
      <w:r w:rsidRPr="00537BEE">
        <w:rPr>
          <w:rStyle w:val="IntenseEmphasis"/>
          <w:sz w:val="24"/>
          <w:szCs w:val="24"/>
        </w:rPr>
        <w:t xml:space="preserve"> </w:t>
      </w:r>
      <w:r w:rsidRPr="00537BEE">
        <w:rPr>
          <w:b/>
          <w:bCs/>
          <w:i/>
          <w:iCs/>
          <w:color w:val="000000"/>
          <w:sz w:val="24"/>
          <w:szCs w:val="24"/>
        </w:rPr>
        <w:t>July 2014</w:t>
      </w:r>
      <w:r w:rsidRPr="00537BEE">
        <w:rPr>
          <w:sz w:val="24"/>
          <w:szCs w:val="24"/>
        </w:rPr>
        <w:t xml:space="preserve"> – Present</w:t>
      </w:r>
    </w:p>
    <w:p w:rsidR="006F57C8" w:rsidRPr="00537BEE" w:rsidRDefault="006F57C8" w:rsidP="00537BEE">
      <w:pPr>
        <w:pStyle w:val="Subsection"/>
        <w:rPr>
          <w:sz w:val="24"/>
          <w:szCs w:val="24"/>
        </w:rPr>
      </w:pPr>
      <w:proofErr w:type="spellStart"/>
      <w:r w:rsidRPr="00537BEE">
        <w:rPr>
          <w:sz w:val="24"/>
          <w:szCs w:val="24"/>
        </w:rPr>
        <w:t>XClusive</w:t>
      </w:r>
      <w:proofErr w:type="spellEnd"/>
      <w:r w:rsidRPr="00537BEE">
        <w:rPr>
          <w:sz w:val="24"/>
          <w:szCs w:val="24"/>
        </w:rPr>
        <w:t xml:space="preserve"> </w:t>
      </w:r>
      <w:proofErr w:type="spellStart"/>
      <w:r w:rsidRPr="00537BEE">
        <w:rPr>
          <w:sz w:val="24"/>
          <w:szCs w:val="24"/>
        </w:rPr>
        <w:t>Tyre</w:t>
      </w:r>
      <w:proofErr w:type="spellEnd"/>
      <w:r w:rsidRPr="00537BEE">
        <w:rPr>
          <w:sz w:val="24"/>
          <w:szCs w:val="24"/>
        </w:rPr>
        <w:t xml:space="preserve"> Shop</w:t>
      </w:r>
      <w:r w:rsidRPr="00537BEE">
        <w:rPr>
          <w:i/>
          <w:iCs/>
          <w:sz w:val="24"/>
          <w:szCs w:val="24"/>
        </w:rPr>
        <w:t xml:space="preserve"> July 2014</w:t>
      </w:r>
      <w:r w:rsidRPr="00537BEE">
        <w:rPr>
          <w:sz w:val="24"/>
          <w:szCs w:val="24"/>
        </w:rPr>
        <w:t xml:space="preserve"> | Cameron Road, Petit Valley 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Rotate tires to different positions on vehicles, using hand tools.</w:t>
      </w: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Seal punctures in tubeless tires by inserting adhesive material and expanding rubber plugs into punctures, using hand tools.</w:t>
      </w: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Unbolt wheels from vehicles and remove them, using lug wrenches and other hand and power tools.</w:t>
      </w: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Assist mechanics and perform other duties as directed.</w:t>
      </w:r>
    </w:p>
    <w:p w:rsidR="007525FD" w:rsidRPr="00537BEE" w:rsidRDefault="006F57C8" w:rsidP="008D7123">
      <w:pPr>
        <w:spacing w:after="0" w:line="276" w:lineRule="auto"/>
        <w:rPr>
          <w:i/>
          <w:iCs/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Repairer and Changer</w:t>
      </w:r>
      <w:r w:rsidRPr="00537BEE">
        <w:rPr>
          <w:sz w:val="24"/>
          <w:szCs w:val="24"/>
        </w:rPr>
        <w:t xml:space="preserve"> </w:t>
      </w:r>
      <w:r w:rsidR="0056646F" w:rsidRPr="00537BEE">
        <w:rPr>
          <w:rStyle w:val="IntenseEmphasis"/>
          <w:sz w:val="24"/>
          <w:szCs w:val="24"/>
        </w:rPr>
        <w:t xml:space="preserve"> </w:t>
      </w:r>
      <w:r w:rsidRPr="00537BEE">
        <w:rPr>
          <w:rStyle w:val="IntenseEmphasis"/>
          <w:sz w:val="24"/>
          <w:szCs w:val="24"/>
        </w:rPr>
        <w:tab/>
      </w:r>
      <w:r w:rsidR="005C38BF" w:rsidRPr="00537BEE">
        <w:rPr>
          <w:b/>
          <w:bCs/>
          <w:i/>
          <w:iCs/>
          <w:color w:val="000000"/>
          <w:sz w:val="24"/>
          <w:szCs w:val="24"/>
        </w:rPr>
        <w:t>July 201</w:t>
      </w:r>
      <w:r w:rsidRPr="00537BEE">
        <w:rPr>
          <w:b/>
          <w:bCs/>
          <w:i/>
          <w:iCs/>
          <w:color w:val="000000"/>
          <w:sz w:val="24"/>
          <w:szCs w:val="24"/>
        </w:rPr>
        <w:t>3</w:t>
      </w:r>
      <w:r w:rsidR="0056646F" w:rsidRPr="00537BEE">
        <w:rPr>
          <w:sz w:val="24"/>
          <w:szCs w:val="24"/>
        </w:rPr>
        <w:t xml:space="preserve"> – </w:t>
      </w:r>
      <w:r w:rsidRPr="00537BEE">
        <w:rPr>
          <w:sz w:val="24"/>
          <w:szCs w:val="24"/>
        </w:rPr>
        <w:t>August 2013</w:t>
      </w:r>
    </w:p>
    <w:p w:rsidR="007525FD" w:rsidRPr="00537BEE" w:rsidRDefault="005C38BF" w:rsidP="00537BEE">
      <w:pPr>
        <w:pStyle w:val="Subsection"/>
        <w:rPr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XClusive</w:t>
      </w:r>
      <w:proofErr w:type="spellEnd"/>
      <w:r w:rsidRPr="00537BEE">
        <w:rPr>
          <w:b/>
          <w:sz w:val="24"/>
          <w:szCs w:val="24"/>
        </w:rPr>
        <w:t xml:space="preserve"> </w:t>
      </w: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Shop</w:t>
      </w:r>
      <w:r w:rsidRPr="00537BEE">
        <w:rPr>
          <w:b/>
          <w:i/>
          <w:iCs/>
          <w:sz w:val="24"/>
          <w:szCs w:val="24"/>
        </w:rPr>
        <w:t xml:space="preserve"> July 2014</w:t>
      </w:r>
      <w:r w:rsidR="0056646F" w:rsidRPr="00537BEE">
        <w:rPr>
          <w:sz w:val="24"/>
          <w:szCs w:val="24"/>
        </w:rPr>
        <w:t xml:space="preserve"> | </w:t>
      </w:r>
      <w:r w:rsidRPr="00537BEE">
        <w:rPr>
          <w:sz w:val="24"/>
          <w:szCs w:val="24"/>
        </w:rPr>
        <w:t xml:space="preserve">Cameron Road, Petit Valley 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Rotate tires to different positions on vehicles, using hand tools.</w:t>
      </w: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Seal punctures in tubeless tires by inserting adhesive material and expanding rubber plugs into punctures, using hand tools.</w:t>
      </w:r>
    </w:p>
    <w:p w:rsidR="006F57C8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Unbolt wheels from vehicles and remove them, using lug wrenches and other hand and power tools.</w:t>
      </w:r>
    </w:p>
    <w:p w:rsidR="007525FD" w:rsidRPr="00537BEE" w:rsidRDefault="006F57C8" w:rsidP="008D71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Assist mechanics and perform other duties as directed.</w:t>
      </w:r>
    </w:p>
    <w:p w:rsidR="008D7123" w:rsidRDefault="008D7123">
      <w:pPr>
        <w:spacing w:after="200" w:line="276" w:lineRule="auto"/>
      </w:pPr>
    </w:p>
    <w:p w:rsidR="008D7123" w:rsidRDefault="008D7123">
      <w:pPr>
        <w:spacing w:after="200" w:line="276" w:lineRule="auto"/>
        <w:sectPr w:rsidR="008D7123" w:rsidSect="00537BEE">
          <w:headerReference w:type="even" r:id="rId12"/>
          <w:footerReference w:type="even" r:id="rId13"/>
          <w:footerReference w:type="default" r:id="rId14"/>
          <w:headerReference w:type="first" r:id="rId15"/>
          <w:pgSz w:w="12240" w:h="15840"/>
          <w:pgMar w:top="810" w:right="1440" w:bottom="1440" w:left="1800" w:header="720" w:footer="720" w:gutter="0"/>
          <w:cols w:space="720"/>
          <w:titlePg/>
          <w:docGrid w:linePitch="360"/>
        </w:sectPr>
      </w:pPr>
    </w:p>
    <w:p w:rsidR="008D7123" w:rsidRPr="005C38BF" w:rsidRDefault="008D7123" w:rsidP="008D7123">
      <w:pPr>
        <w:rPr>
          <w:sz w:val="22"/>
        </w:rPr>
      </w:pPr>
    </w:p>
    <w:sdt>
      <w:sdtPr>
        <w:alias w:val="Resume Name"/>
        <w:tag w:val="Resume Name"/>
        <w:id w:val="1706448850"/>
        <w:placeholder>
          <w:docPart w:val="3730EC7F3A1F4152A80DBBA0DA4F5481"/>
        </w:placeholder>
        <w:docPartList>
          <w:docPartGallery w:val="Quick Parts"/>
          <w:docPartCategory w:val=" Resume Name"/>
        </w:docPartList>
      </w:sdtPr>
      <w:sdtEndPr/>
      <w:sdtContent>
        <w:p w:rsidR="00537BEE" w:rsidRPr="005C38BF" w:rsidRDefault="00537BEE" w:rsidP="00537BEE">
          <w:pPr>
            <w:rPr>
              <w:sz w:val="22"/>
            </w:rPr>
          </w:pPr>
          <w:r w:rsidRPr="005C38BF">
            <w:rPr>
              <w:noProof/>
              <w:sz w:val="22"/>
            </w:rPr>
            <w:t xml:space="preserve"> </w:t>
          </w:r>
        </w:p>
        <w:p w:rsidR="00537BEE" w:rsidRPr="006F57C8" w:rsidRDefault="00E3336A" w:rsidP="00537BEE">
          <w:pPr>
            <w:pStyle w:val="PersonalName"/>
            <w:rPr>
              <w:sz w:val="40"/>
            </w:rPr>
          </w:pPr>
          <w:sdt>
            <w:sdtPr>
              <w:rPr>
                <w:sz w:val="40"/>
              </w:rPr>
              <w:alias w:val="Author"/>
              <w:tag w:val=""/>
              <w:id w:val="1472335541"/>
              <w:placeholder>
                <w:docPart w:val="35388C5E42A641E4A7DFE6966A03BB7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537BEE" w:rsidRPr="006F57C8">
                <w:rPr>
                  <w:sz w:val="40"/>
                </w:rPr>
                <w:t>Sudi</w:t>
              </w:r>
              <w:proofErr w:type="spellEnd"/>
              <w:r w:rsidR="00537BEE" w:rsidRPr="006F57C8">
                <w:rPr>
                  <w:sz w:val="40"/>
                </w:rPr>
                <w:t xml:space="preserve"> </w:t>
              </w:r>
              <w:proofErr w:type="spellStart"/>
              <w:r w:rsidR="00537BEE" w:rsidRPr="006F57C8">
                <w:rPr>
                  <w:sz w:val="40"/>
                </w:rPr>
                <w:t>Shabil</w:t>
              </w:r>
              <w:proofErr w:type="spellEnd"/>
              <w:r w:rsidR="00537BEE" w:rsidRPr="006F57C8">
                <w:rPr>
                  <w:sz w:val="40"/>
                </w:rPr>
                <w:t xml:space="preserve">-Ali </w:t>
              </w:r>
              <w:proofErr w:type="spellStart"/>
              <w:r w:rsidR="00537BEE" w:rsidRPr="006F57C8">
                <w:rPr>
                  <w:sz w:val="40"/>
                </w:rPr>
                <w:t>Abdal</w:t>
              </w:r>
              <w:proofErr w:type="spellEnd"/>
              <w:r w:rsidR="00537BEE" w:rsidRPr="006F57C8">
                <w:rPr>
                  <w:sz w:val="40"/>
                </w:rPr>
                <w:t xml:space="preserve">- </w:t>
              </w:r>
              <w:proofErr w:type="spellStart"/>
              <w:r w:rsidR="00537BEE" w:rsidRPr="006F57C8">
                <w:rPr>
                  <w:sz w:val="40"/>
                </w:rPr>
                <w:t>Adil</w:t>
              </w:r>
              <w:proofErr w:type="spellEnd"/>
            </w:sdtContent>
          </w:sdt>
        </w:p>
        <w:sdt>
          <w:sdtPr>
            <w:alias w:val="Phone"/>
            <w:tag w:val=""/>
            <w:id w:val="-2115735899"/>
            <w:placeholder>
              <w:docPart w:val="32E8CBF246CE49E696609B986005539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37BEE" w:rsidRPr="006F57C8" w:rsidRDefault="00537BEE" w:rsidP="00537BEE">
              <w:pPr>
                <w:pStyle w:val="Phone"/>
              </w:pPr>
              <w:r w:rsidRPr="006F57C8">
                <w:t>868-313-1896 / 868-695-1109</w:t>
              </w:r>
            </w:p>
          </w:sdtContent>
        </w:sdt>
        <w:sdt>
          <w:sdtPr>
            <w:rPr>
              <w:sz w:val="22"/>
            </w:rPr>
            <w:alias w:val="Address"/>
            <w:tag w:val=""/>
            <w:id w:val="11425859"/>
            <w:placeholder>
              <w:docPart w:val="3DD1A60D206E4BE19D96AB9F93A0654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37BEE" w:rsidRDefault="00537BEE" w:rsidP="00537BEE">
              <w:pPr>
                <w:pStyle w:val="SenderAddress"/>
              </w:pPr>
              <w:proofErr w:type="gramStart"/>
              <w:r w:rsidRPr="005C38BF">
                <w:rPr>
                  <w:sz w:val="22"/>
                </w:rPr>
                <w:t>#2 Kennedy Lane, Bagatelle Road, Diego Martin.</w:t>
              </w:r>
              <w:proofErr w:type="gramEnd"/>
            </w:p>
          </w:sdtContent>
        </w:sdt>
        <w:p w:rsidR="00537BEE" w:rsidRDefault="00E3336A" w:rsidP="00537BEE"/>
      </w:sdtContent>
    </w:sdt>
    <w:p w:rsidR="00537BEE" w:rsidRPr="00537BEE" w:rsidRDefault="00537BEE" w:rsidP="00537BEE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Objectives</w:t>
      </w:r>
    </w:p>
    <w:p w:rsidR="00537BEE" w:rsidRPr="00537BEE" w:rsidRDefault="00537BEE" w:rsidP="00537BEE">
      <w:pPr>
        <w:spacing w:line="276" w:lineRule="auto"/>
        <w:rPr>
          <w:sz w:val="24"/>
          <w:szCs w:val="24"/>
        </w:rPr>
      </w:pPr>
      <w:proofErr w:type="gramStart"/>
      <w:r w:rsidRPr="00537BEE">
        <w:rPr>
          <w:sz w:val="24"/>
          <w:szCs w:val="24"/>
        </w:rPr>
        <w:t>Ambitious and responsible worker eager to begin an entry-level position where I can utilize my organizational and time-management skills to help better the company.</w:t>
      </w:r>
      <w:proofErr w:type="gramEnd"/>
    </w:p>
    <w:p w:rsidR="00537BEE" w:rsidRPr="00537BEE" w:rsidRDefault="00537BEE" w:rsidP="00537BEE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Education</w:t>
      </w:r>
    </w:p>
    <w:p w:rsidR="00537BEE" w:rsidRPr="00537BEE" w:rsidRDefault="00537BEE" w:rsidP="00537BEE">
      <w:pPr>
        <w:pStyle w:val="Subsection"/>
        <w:spacing w:line="276" w:lineRule="auto"/>
        <w:rPr>
          <w:b/>
          <w:sz w:val="24"/>
          <w:szCs w:val="24"/>
        </w:rPr>
      </w:pPr>
      <w:r w:rsidRPr="00537BEE">
        <w:rPr>
          <w:b/>
          <w:sz w:val="24"/>
          <w:szCs w:val="24"/>
        </w:rPr>
        <w:t>St. Mary’s College</w:t>
      </w:r>
    </w:p>
    <w:p w:rsidR="00537BEE" w:rsidRPr="00537BEE" w:rsidRDefault="00537BEE" w:rsidP="00537BEE">
      <w:pPr>
        <w:pStyle w:val="SubsectionDate"/>
        <w:spacing w:after="0" w:line="276" w:lineRule="auto"/>
        <w:rPr>
          <w:b/>
          <w:sz w:val="24"/>
          <w:szCs w:val="24"/>
        </w:rPr>
      </w:pPr>
      <w:r w:rsidRPr="00537BEE">
        <w:rPr>
          <w:sz w:val="24"/>
          <w:szCs w:val="24"/>
        </w:rPr>
        <w:t>September 2009 - June 2014</w:t>
      </w:r>
      <w:r w:rsidRPr="00537BEE">
        <w:rPr>
          <w:color w:val="629DD1" w:themeColor="accent1"/>
          <w:sz w:val="24"/>
          <w:szCs w:val="24"/>
        </w:rPr>
        <w:t>|</w:t>
      </w:r>
      <w:r w:rsidRPr="00537BEE">
        <w:rPr>
          <w:sz w:val="24"/>
          <w:szCs w:val="24"/>
        </w:rPr>
        <w:t xml:space="preserve"> </w:t>
      </w:r>
      <w:r w:rsidRPr="00537BEE">
        <w:rPr>
          <w:b/>
          <w:sz w:val="24"/>
          <w:szCs w:val="24"/>
        </w:rPr>
        <w:t>Caribbean Secondary Education Certificate (CSEC)</w:t>
      </w:r>
    </w:p>
    <w:p w:rsidR="00537BEE" w:rsidRPr="00537BEE" w:rsidRDefault="00537BEE" w:rsidP="00537BEE">
      <w:pPr>
        <w:pStyle w:val="SubsectionDate"/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Three (3) Subjects</w:t>
      </w:r>
    </w:p>
    <w:p w:rsidR="00537BEE" w:rsidRPr="00537BEE" w:rsidRDefault="00537BEE" w:rsidP="00537BEE">
      <w:pPr>
        <w:pStyle w:val="SectionHeading"/>
        <w:spacing w:line="276" w:lineRule="auto"/>
        <w:rPr>
          <w:szCs w:val="24"/>
        </w:rPr>
      </w:pPr>
      <w:r w:rsidRPr="00537BEE">
        <w:rPr>
          <w:szCs w:val="24"/>
        </w:rPr>
        <w:t>Experience</w:t>
      </w:r>
    </w:p>
    <w:p w:rsidR="00537BEE" w:rsidRPr="00537BEE" w:rsidRDefault="00537BEE" w:rsidP="00537BEE">
      <w:pPr>
        <w:spacing w:after="0" w:line="276" w:lineRule="auto"/>
        <w:rPr>
          <w:i/>
          <w:iCs/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Repairer and Changer</w:t>
      </w:r>
      <w:r w:rsidRPr="00537BEE">
        <w:rPr>
          <w:sz w:val="24"/>
          <w:szCs w:val="24"/>
        </w:rPr>
        <w:t xml:space="preserve"> </w:t>
      </w:r>
      <w:r w:rsidRPr="00537BEE">
        <w:rPr>
          <w:sz w:val="24"/>
          <w:szCs w:val="24"/>
        </w:rPr>
        <w:tab/>
      </w:r>
      <w:r w:rsidRPr="00537BEE">
        <w:rPr>
          <w:rStyle w:val="IntenseEmphasis"/>
          <w:sz w:val="24"/>
          <w:szCs w:val="24"/>
        </w:rPr>
        <w:t xml:space="preserve"> </w:t>
      </w:r>
      <w:r w:rsidRPr="00537BEE">
        <w:rPr>
          <w:b/>
          <w:bCs/>
          <w:i/>
          <w:iCs/>
          <w:color w:val="000000"/>
          <w:sz w:val="24"/>
          <w:szCs w:val="24"/>
        </w:rPr>
        <w:t>July 2014</w:t>
      </w:r>
      <w:r w:rsidRPr="00537BEE">
        <w:rPr>
          <w:sz w:val="24"/>
          <w:szCs w:val="24"/>
        </w:rPr>
        <w:t xml:space="preserve"> – Present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  <w:proofErr w:type="spellStart"/>
      <w:r w:rsidRPr="00537BEE">
        <w:rPr>
          <w:sz w:val="24"/>
          <w:szCs w:val="24"/>
        </w:rPr>
        <w:t>XClusive</w:t>
      </w:r>
      <w:proofErr w:type="spellEnd"/>
      <w:r w:rsidRPr="00537BEE">
        <w:rPr>
          <w:sz w:val="24"/>
          <w:szCs w:val="24"/>
        </w:rPr>
        <w:t xml:space="preserve"> </w:t>
      </w:r>
      <w:proofErr w:type="spellStart"/>
      <w:r w:rsidRPr="00537BEE">
        <w:rPr>
          <w:sz w:val="24"/>
          <w:szCs w:val="24"/>
        </w:rPr>
        <w:t>Tyre</w:t>
      </w:r>
      <w:proofErr w:type="spellEnd"/>
      <w:r w:rsidRPr="00537BEE">
        <w:rPr>
          <w:sz w:val="24"/>
          <w:szCs w:val="24"/>
        </w:rPr>
        <w:t xml:space="preserve"> Shop</w:t>
      </w:r>
      <w:r w:rsidRPr="00537BEE">
        <w:rPr>
          <w:i/>
          <w:iCs/>
          <w:sz w:val="24"/>
          <w:szCs w:val="24"/>
        </w:rPr>
        <w:t xml:space="preserve"> July 2014</w:t>
      </w:r>
      <w:r w:rsidRPr="00537BEE">
        <w:rPr>
          <w:sz w:val="24"/>
          <w:szCs w:val="24"/>
        </w:rPr>
        <w:t xml:space="preserve"> | Cameron Road, Petit Valley 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Rotate tires to different positions on vehicles, using hand tools.</w:t>
      </w: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Seal punctures in tubeless tires by inserting adhesive material and expanding rubber plugs into punctures, using hand tools.</w:t>
      </w: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Unbolt wheels from vehicles and remove them, using lug wrenches and other hand and power tools.</w:t>
      </w: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Assist mechanics and perform other duties as directed.</w:t>
      </w:r>
    </w:p>
    <w:p w:rsidR="00537BEE" w:rsidRPr="00537BEE" w:rsidRDefault="00537BEE" w:rsidP="00537BEE">
      <w:pPr>
        <w:spacing w:after="0" w:line="276" w:lineRule="auto"/>
        <w:rPr>
          <w:i/>
          <w:iCs/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Repairer and Changer</w:t>
      </w:r>
      <w:r w:rsidRPr="00537BEE">
        <w:rPr>
          <w:sz w:val="24"/>
          <w:szCs w:val="24"/>
        </w:rPr>
        <w:t xml:space="preserve"> </w:t>
      </w:r>
      <w:r w:rsidRPr="00537BEE">
        <w:rPr>
          <w:rStyle w:val="IntenseEmphasis"/>
          <w:sz w:val="24"/>
          <w:szCs w:val="24"/>
        </w:rPr>
        <w:t xml:space="preserve"> </w:t>
      </w:r>
      <w:r w:rsidRPr="00537BEE">
        <w:rPr>
          <w:rStyle w:val="IntenseEmphasis"/>
          <w:sz w:val="24"/>
          <w:szCs w:val="24"/>
        </w:rPr>
        <w:tab/>
      </w:r>
      <w:r w:rsidRPr="00537BEE">
        <w:rPr>
          <w:b/>
          <w:bCs/>
          <w:i/>
          <w:iCs/>
          <w:color w:val="000000"/>
          <w:sz w:val="24"/>
          <w:szCs w:val="24"/>
        </w:rPr>
        <w:t>July 2013</w:t>
      </w:r>
      <w:r w:rsidRPr="00537BEE">
        <w:rPr>
          <w:sz w:val="24"/>
          <w:szCs w:val="24"/>
        </w:rPr>
        <w:t xml:space="preserve"> – August 2013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  <w:proofErr w:type="spellStart"/>
      <w:r w:rsidRPr="00537BEE">
        <w:rPr>
          <w:b/>
          <w:sz w:val="24"/>
          <w:szCs w:val="24"/>
        </w:rPr>
        <w:t>XClusive</w:t>
      </w:r>
      <w:proofErr w:type="spellEnd"/>
      <w:r w:rsidRPr="00537BEE">
        <w:rPr>
          <w:b/>
          <w:sz w:val="24"/>
          <w:szCs w:val="24"/>
        </w:rPr>
        <w:t xml:space="preserve"> </w:t>
      </w:r>
      <w:proofErr w:type="spellStart"/>
      <w:r w:rsidRPr="00537BEE">
        <w:rPr>
          <w:b/>
          <w:sz w:val="24"/>
          <w:szCs w:val="24"/>
        </w:rPr>
        <w:t>Tyre</w:t>
      </w:r>
      <w:proofErr w:type="spellEnd"/>
      <w:r w:rsidRPr="00537BEE">
        <w:rPr>
          <w:b/>
          <w:sz w:val="24"/>
          <w:szCs w:val="24"/>
        </w:rPr>
        <w:t xml:space="preserve"> Shop</w:t>
      </w:r>
      <w:r w:rsidRPr="00537BEE">
        <w:rPr>
          <w:b/>
          <w:i/>
          <w:iCs/>
          <w:sz w:val="24"/>
          <w:szCs w:val="24"/>
        </w:rPr>
        <w:t xml:space="preserve"> July 2014</w:t>
      </w:r>
      <w:r w:rsidRPr="00537BEE">
        <w:rPr>
          <w:sz w:val="24"/>
          <w:szCs w:val="24"/>
        </w:rPr>
        <w:t xml:space="preserve"> | Cameron Road, Petit Valley </w:t>
      </w:r>
    </w:p>
    <w:p w:rsidR="00537BEE" w:rsidRPr="00537BEE" w:rsidRDefault="00537BEE" w:rsidP="00537BEE">
      <w:pPr>
        <w:pStyle w:val="Subsection"/>
        <w:rPr>
          <w:sz w:val="24"/>
          <w:szCs w:val="24"/>
        </w:rPr>
      </w:pP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Rotate tires to different positions on vehicles, using hand tools.</w:t>
      </w: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Seal punctures in tubeless tires by inserting adhesive material and expanding rubber plugs into punctures, using hand tools.</w:t>
      </w:r>
    </w:p>
    <w:p w:rsidR="00537BEE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Unbolt wheels from vehicles and remove them, using lug wrenches and other hand and power tools.</w:t>
      </w:r>
    </w:p>
    <w:p w:rsidR="008D7123" w:rsidRPr="00537BEE" w:rsidRDefault="00537BEE" w:rsidP="00537BE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537BEE">
        <w:rPr>
          <w:sz w:val="24"/>
          <w:szCs w:val="24"/>
        </w:rPr>
        <w:t>Assist mechanics and perform other duties as directed.</w:t>
      </w:r>
    </w:p>
    <w:sectPr w:rsidR="008D7123" w:rsidRPr="00537BEE" w:rsidSect="006F57C8">
      <w:pgSz w:w="12240" w:h="15840"/>
      <w:pgMar w:top="99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46F" w:rsidRDefault="0056646F">
      <w:pPr>
        <w:spacing w:after="0" w:line="240" w:lineRule="auto"/>
      </w:pPr>
      <w:r>
        <w:separator/>
      </w:r>
    </w:p>
  </w:endnote>
  <w:endnote w:type="continuationSeparator" w:id="0">
    <w:p w:rsidR="0056646F" w:rsidRDefault="0056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FD" w:rsidRDefault="005664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0DE539D" wp14:editId="0C3A674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242852 [3215]" stroked="f" strokeweight="2pt">
              <v:path arrowok="t"/>
              <v:textbox>
                <w:txbxContent>
                  <w:p w:rsidR="007525FD" w:rsidRDefault="007525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799064E" wp14:editId="0493AD5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629dd1 [3204]" stroked="f" strokeweight="2pt">
              <v:path arrowok="t"/>
              <v:textbox>
                <w:txbxContent>
                  <w:p w:rsidR="007525FD" w:rsidRDefault="007525FD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6C9AC6" wp14:editId="517A670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525FD" w:rsidRDefault="0056646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7BEE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629dd1 [3204]" strokecolor="white [3212]" strokeweight="1pt">
              <v:path arrowok="t"/>
              <v:textbox inset="0,,0">
                <w:txbxContent>
                  <w:p w:rsidR="007525FD" w:rsidRDefault="0056646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37BEE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FD" w:rsidRDefault="0056646F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FD08F14" wp14:editId="5F0DC9E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F089D3B" wp14:editId="7884BE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242852 [3215]" stroked="f" strokeweight="2pt">
              <v:path arrowok="t"/>
              <v:textbox>
                <w:txbxContent>
                  <w:p w:rsidR="007525FD" w:rsidRDefault="007525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7833A40" wp14:editId="205E681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629dd1 [3204]" stroked="f" strokeweight="2pt">
              <v:path arrowok="t"/>
              <v:textbox>
                <w:txbxContent>
                  <w:p w:rsidR="007525FD" w:rsidRDefault="007525FD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CD0995" wp14:editId="34F58C4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525FD" w:rsidRDefault="0056646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7BEE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629dd1 [3204]" strokecolor="white [3212]" strokeweight="1pt">
              <v:path arrowok="t"/>
              <v:textbox inset="0,,0">
                <w:txbxContent>
                  <w:p w:rsidR="007525FD" w:rsidRDefault="0056646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37BEE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46F" w:rsidRDefault="0056646F">
      <w:pPr>
        <w:spacing w:after="0" w:line="240" w:lineRule="auto"/>
      </w:pPr>
      <w:r>
        <w:separator/>
      </w:r>
    </w:p>
  </w:footnote>
  <w:footnote w:type="continuationSeparator" w:id="0">
    <w:p w:rsidR="0056646F" w:rsidRDefault="0056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FD" w:rsidRDefault="0056646F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77761E5" wp14:editId="69F382C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ECFE69" wp14:editId="47E8CE1F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25FD" w:rsidRDefault="0056646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242852 [3215]" stroked="f" strokeweight=".5pt">
              <v:path arrowok="t"/>
              <v:textbox style="layout-flow:vertical;mso-layout-flow-alt:bottom-to-top">
                <w:txbxContent>
                  <w:p w:rsidR="007525FD" w:rsidRDefault="0056646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9385C25" wp14:editId="1233CBF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629dd1 [3204]" stroked="f" strokeweight="2pt">
              <v:path arrowok="t"/>
              <v:textbox>
                <w:txbxContent>
                  <w:p w:rsidR="007525FD" w:rsidRDefault="007525FD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247202" wp14:editId="5936A82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242852 [3215]" stroked="f" strokeweight="2pt">
              <v:path arrowok="t"/>
              <v:textbox>
                <w:txbxContent>
                  <w:p w:rsidR="007525FD" w:rsidRDefault="007525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FD" w:rsidRDefault="005664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13FA0E" wp14:editId="586CB8A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41EFA" wp14:editId="79554DE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242852 [3215]" stroked="f" strokeweight="2pt">
              <v:path arrowok="t"/>
              <v:textbox>
                <w:txbxContent>
                  <w:p w:rsidR="007525FD" w:rsidRDefault="007525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99DAF9" wp14:editId="217276A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5FD" w:rsidRDefault="007525F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629dd1 [3204]" stroked="f" strokeweight="2pt">
              <v:path arrowok="t"/>
              <v:textbox>
                <w:txbxContent>
                  <w:p w:rsidR="007525FD" w:rsidRDefault="007525F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1272E"/>
    <w:multiLevelType w:val="hybridMultilevel"/>
    <w:tmpl w:val="A98E2D5C"/>
    <w:lvl w:ilvl="0" w:tplc="EACC423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BF"/>
    <w:rsid w:val="00537BEE"/>
    <w:rsid w:val="0056646F"/>
    <w:rsid w:val="005C38BF"/>
    <w:rsid w:val="006F57C8"/>
    <w:rsid w:val="007525FD"/>
    <w:rsid w:val="008D7123"/>
    <w:rsid w:val="00C905CB"/>
    <w:rsid w:val="00E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29DD1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4285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29DD1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29DD1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29DD1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42852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242852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629DD1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29DD1" w:themeColor="accent1"/>
        <w:left w:val="single" w:sz="36" w:space="8" w:color="629DD1" w:themeColor="accent1"/>
        <w:bottom w:val="single" w:sz="36" w:space="8" w:color="629DD1" w:themeColor="accent1"/>
        <w:right w:val="single" w:sz="36" w:space="8" w:color="629DD1" w:themeColor="accent1"/>
      </w:pBdr>
      <w:shd w:val="clear" w:color="auto" w:fill="629DD1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629DD1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242852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629DD1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242852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242852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242852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29DD1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4285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29DD1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29DD1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29DD1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42852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242852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629DD1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29DD1" w:themeColor="accent1"/>
        <w:left w:val="single" w:sz="36" w:space="8" w:color="629DD1" w:themeColor="accent1"/>
        <w:bottom w:val="single" w:sz="36" w:space="8" w:color="629DD1" w:themeColor="accent1"/>
        <w:right w:val="single" w:sz="36" w:space="8" w:color="629DD1" w:themeColor="accent1"/>
      </w:pBdr>
      <w:shd w:val="clear" w:color="auto" w:fill="629DD1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629DD1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242852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629DD1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242852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242852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242852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aladils\AppData\Roaming\Microsoft\Template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AF2B3018BC4AAEA9DD212B09F1B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ACD72-44E8-420C-8149-FC3CB1C29777}"/>
      </w:docPartPr>
      <w:docPartBody>
        <w:p w:rsidR="00DE3E10" w:rsidRDefault="00364AC8">
          <w:pPr>
            <w:pStyle w:val="74AF2B3018BC4AAEA9DD212B09F1BB7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64FB937DCC34CC383F2A7E035C0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4B6A-AB4F-43AF-AC1B-65BA952171AE}"/>
      </w:docPartPr>
      <w:docPartBody>
        <w:p w:rsidR="00DE3E10" w:rsidRDefault="00364AC8">
          <w:pPr>
            <w:pStyle w:val="664FB937DCC34CC383F2A7E035C0546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8C15770D60A4F5295F95229D386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B692-DCBF-43CB-B1D9-43833DD99132}"/>
      </w:docPartPr>
      <w:docPartBody>
        <w:p w:rsidR="00DE3E10" w:rsidRDefault="00364AC8">
          <w:pPr>
            <w:pStyle w:val="08C15770D60A4F5295F95229D386C66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CA286AAA1AC04D63B146A7D443AD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1A291-C0A0-421C-AE93-D7B0F1152E82}"/>
      </w:docPartPr>
      <w:docPartBody>
        <w:p w:rsidR="00DE3E10" w:rsidRDefault="005B557F" w:rsidP="005B557F">
          <w:pPr>
            <w:pStyle w:val="CA286AAA1AC04D63B146A7D443AD4CD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3730EC7F3A1F4152A80DBBA0DA4F5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F975E-E3DB-4B35-A2DF-E1B27BD3E070}"/>
      </w:docPartPr>
      <w:docPartBody>
        <w:p w:rsidR="00DE3E10" w:rsidRDefault="005B557F" w:rsidP="005B557F">
          <w:pPr>
            <w:pStyle w:val="3730EC7F3A1F4152A80DBBA0DA4F548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5388C5E42A641E4A7DFE6966A03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65E6B-D837-48F3-A112-E866B8F84F3F}"/>
      </w:docPartPr>
      <w:docPartBody>
        <w:p w:rsidR="00DE3E10" w:rsidRDefault="005B557F" w:rsidP="005B557F">
          <w:pPr>
            <w:pStyle w:val="35388C5E42A641E4A7DFE6966A03BB7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2E8CBF246CE49E696609B986005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08D0-F2E5-44F1-B87A-FE298C556BD4}"/>
      </w:docPartPr>
      <w:docPartBody>
        <w:p w:rsidR="00DE3E10" w:rsidRDefault="005B557F" w:rsidP="005B557F">
          <w:pPr>
            <w:pStyle w:val="32E8CBF246CE49E696609B986005539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3DD1A60D206E4BE19D96AB9F93A0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B760-6BDB-4B27-ABE9-681578470B58}"/>
      </w:docPartPr>
      <w:docPartBody>
        <w:p w:rsidR="00DE3E10" w:rsidRDefault="005B557F" w:rsidP="005B557F">
          <w:pPr>
            <w:pStyle w:val="3DD1A60D206E4BE19D96AB9F93A0654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7F"/>
    <w:rsid w:val="00364AC8"/>
    <w:rsid w:val="005B557F"/>
    <w:rsid w:val="00D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B557F"/>
    <w:rPr>
      <w:color w:val="808080"/>
    </w:rPr>
  </w:style>
  <w:style w:type="paragraph" w:customStyle="1" w:styleId="74AF2B3018BC4AAEA9DD212B09F1BB7C">
    <w:name w:val="74AF2B3018BC4AAEA9DD212B09F1BB7C"/>
  </w:style>
  <w:style w:type="paragraph" w:customStyle="1" w:styleId="8AF927C568454742966AB4FC953E2C98">
    <w:name w:val="8AF927C568454742966AB4FC953E2C98"/>
  </w:style>
  <w:style w:type="paragraph" w:customStyle="1" w:styleId="664FB937DCC34CC383F2A7E035C0546D">
    <w:name w:val="664FB937DCC34CC383F2A7E035C0546D"/>
  </w:style>
  <w:style w:type="paragraph" w:customStyle="1" w:styleId="08C15770D60A4F5295F95229D386C66B">
    <w:name w:val="08C15770D60A4F5295F95229D386C66B"/>
  </w:style>
  <w:style w:type="paragraph" w:customStyle="1" w:styleId="6C8C8187896A444DAE0834E2D7A8F6AD">
    <w:name w:val="6C8C8187896A444DAE0834E2D7A8F6AD"/>
  </w:style>
  <w:style w:type="paragraph" w:customStyle="1" w:styleId="D3F61D2ABA2C4EE899B578D53DC30BEC">
    <w:name w:val="D3F61D2ABA2C4EE899B578D53DC30BEC"/>
  </w:style>
  <w:style w:type="paragraph" w:customStyle="1" w:styleId="9924B24BD5164F64B5942EB94415EC70">
    <w:name w:val="9924B24BD5164F64B5942EB94415EC70"/>
  </w:style>
  <w:style w:type="paragraph" w:customStyle="1" w:styleId="DE9460E84107475EAB3299DAB6947C98">
    <w:name w:val="DE9460E84107475EAB3299DAB6947C98"/>
  </w:style>
  <w:style w:type="paragraph" w:customStyle="1" w:styleId="38FD58CA28204133B782BD60EC670163">
    <w:name w:val="38FD58CA28204133B782BD60EC670163"/>
  </w:style>
  <w:style w:type="paragraph" w:customStyle="1" w:styleId="D8433B3D145A496AA9A1B6AA8D301669">
    <w:name w:val="D8433B3D145A496AA9A1B6AA8D301669"/>
  </w:style>
  <w:style w:type="paragraph" w:customStyle="1" w:styleId="60374D9C9F51451F98A747C0BC2E3EFF">
    <w:name w:val="60374D9C9F51451F98A747C0BC2E3EFF"/>
  </w:style>
  <w:style w:type="paragraph" w:customStyle="1" w:styleId="3A35B94D5EC84FC6B00C87E426E4DB96">
    <w:name w:val="3A35B94D5EC84FC6B00C87E426E4DB96"/>
  </w:style>
  <w:style w:type="paragraph" w:customStyle="1" w:styleId="9FA008B8290B474499CFF271095533D8">
    <w:name w:val="9FA008B8290B474499CFF271095533D8"/>
  </w:style>
  <w:style w:type="paragraph" w:customStyle="1" w:styleId="300E2EFE756D4BAD9ECEFB16615D4D2C">
    <w:name w:val="300E2EFE756D4BAD9ECEFB16615D4D2C"/>
  </w:style>
  <w:style w:type="paragraph" w:customStyle="1" w:styleId="61FB98385DF14412BA953C8E207E8E95">
    <w:name w:val="61FB98385DF14412BA953C8E207E8E95"/>
  </w:style>
  <w:style w:type="paragraph" w:customStyle="1" w:styleId="DAE057A808764564A70A786F53C71062">
    <w:name w:val="DAE057A808764564A70A786F53C71062"/>
  </w:style>
  <w:style w:type="paragraph" w:customStyle="1" w:styleId="DD541327013E412E85F6AA1B749E95D1">
    <w:name w:val="DD541327013E412E85F6AA1B749E95D1"/>
  </w:style>
  <w:style w:type="paragraph" w:customStyle="1" w:styleId="805B773F8CB14BEE9A971D5DA4CFF373">
    <w:name w:val="805B773F8CB14BEE9A971D5DA4CFF373"/>
  </w:style>
  <w:style w:type="paragraph" w:customStyle="1" w:styleId="C38142DCB1D54EDF966D9A5179831AF3">
    <w:name w:val="C38142DCB1D54EDF966D9A5179831AF3"/>
  </w:style>
  <w:style w:type="paragraph" w:customStyle="1" w:styleId="CA286AAA1AC04D63B146A7D443AD4CD8">
    <w:name w:val="CA286AAA1AC04D63B146A7D443AD4CD8"/>
    <w:rsid w:val="005B557F"/>
  </w:style>
  <w:style w:type="paragraph" w:customStyle="1" w:styleId="B66BA8A92E5540CA8FF1FBA25E61FD24">
    <w:name w:val="B66BA8A92E5540CA8FF1FBA25E61FD24"/>
    <w:rsid w:val="005B557F"/>
  </w:style>
  <w:style w:type="paragraph" w:customStyle="1" w:styleId="F110CB22C58A4A129735E23A7485A791">
    <w:name w:val="F110CB22C58A4A129735E23A7485A791"/>
    <w:rsid w:val="005B557F"/>
  </w:style>
  <w:style w:type="paragraph" w:customStyle="1" w:styleId="E3C827F40ABA4081A119D9D0BD7636A7">
    <w:name w:val="E3C827F40ABA4081A119D9D0BD7636A7"/>
    <w:rsid w:val="005B557F"/>
  </w:style>
  <w:style w:type="paragraph" w:customStyle="1" w:styleId="50CE5BEE84BF4D2389010B00099949D1">
    <w:name w:val="50CE5BEE84BF4D2389010B00099949D1"/>
    <w:rsid w:val="005B557F"/>
  </w:style>
  <w:style w:type="paragraph" w:customStyle="1" w:styleId="BF9A808958E64071AE968FE0E32C0CF1">
    <w:name w:val="BF9A808958E64071AE968FE0E32C0CF1"/>
    <w:rsid w:val="005B557F"/>
  </w:style>
  <w:style w:type="paragraph" w:customStyle="1" w:styleId="4828A65F3A7941DCAC06FFECAE9809CA">
    <w:name w:val="4828A65F3A7941DCAC06FFECAE9809CA"/>
    <w:rsid w:val="005B557F"/>
  </w:style>
  <w:style w:type="paragraph" w:customStyle="1" w:styleId="7074B2948DC7446F948308042D2EE4F2">
    <w:name w:val="7074B2948DC7446F948308042D2EE4F2"/>
    <w:rsid w:val="005B557F"/>
  </w:style>
  <w:style w:type="paragraph" w:customStyle="1" w:styleId="2DC423794C2048CB8D29E9FBCF6FA00E">
    <w:name w:val="2DC423794C2048CB8D29E9FBCF6FA00E"/>
    <w:rsid w:val="005B557F"/>
  </w:style>
  <w:style w:type="paragraph" w:customStyle="1" w:styleId="AF5B8B38AE4E42899379AE28429C9DCD">
    <w:name w:val="AF5B8B38AE4E42899379AE28429C9DCD"/>
    <w:rsid w:val="005B557F"/>
  </w:style>
  <w:style w:type="paragraph" w:customStyle="1" w:styleId="3730EC7F3A1F4152A80DBBA0DA4F5481">
    <w:name w:val="3730EC7F3A1F4152A80DBBA0DA4F5481"/>
    <w:rsid w:val="005B557F"/>
  </w:style>
  <w:style w:type="paragraph" w:customStyle="1" w:styleId="35388C5E42A641E4A7DFE6966A03BB7A">
    <w:name w:val="35388C5E42A641E4A7DFE6966A03BB7A"/>
    <w:rsid w:val="005B557F"/>
  </w:style>
  <w:style w:type="paragraph" w:customStyle="1" w:styleId="32E8CBF246CE49E696609B986005539E">
    <w:name w:val="32E8CBF246CE49E696609B986005539E"/>
    <w:rsid w:val="005B557F"/>
  </w:style>
  <w:style w:type="paragraph" w:customStyle="1" w:styleId="3DD1A60D206E4BE19D96AB9F93A0654C">
    <w:name w:val="3DD1A60D206E4BE19D96AB9F93A0654C"/>
    <w:rsid w:val="005B55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B557F"/>
    <w:rPr>
      <w:color w:val="808080"/>
    </w:rPr>
  </w:style>
  <w:style w:type="paragraph" w:customStyle="1" w:styleId="74AF2B3018BC4AAEA9DD212B09F1BB7C">
    <w:name w:val="74AF2B3018BC4AAEA9DD212B09F1BB7C"/>
  </w:style>
  <w:style w:type="paragraph" w:customStyle="1" w:styleId="8AF927C568454742966AB4FC953E2C98">
    <w:name w:val="8AF927C568454742966AB4FC953E2C98"/>
  </w:style>
  <w:style w:type="paragraph" w:customStyle="1" w:styleId="664FB937DCC34CC383F2A7E035C0546D">
    <w:name w:val="664FB937DCC34CC383F2A7E035C0546D"/>
  </w:style>
  <w:style w:type="paragraph" w:customStyle="1" w:styleId="08C15770D60A4F5295F95229D386C66B">
    <w:name w:val="08C15770D60A4F5295F95229D386C66B"/>
  </w:style>
  <w:style w:type="paragraph" w:customStyle="1" w:styleId="6C8C8187896A444DAE0834E2D7A8F6AD">
    <w:name w:val="6C8C8187896A444DAE0834E2D7A8F6AD"/>
  </w:style>
  <w:style w:type="paragraph" w:customStyle="1" w:styleId="D3F61D2ABA2C4EE899B578D53DC30BEC">
    <w:name w:val="D3F61D2ABA2C4EE899B578D53DC30BEC"/>
  </w:style>
  <w:style w:type="paragraph" w:customStyle="1" w:styleId="9924B24BD5164F64B5942EB94415EC70">
    <w:name w:val="9924B24BD5164F64B5942EB94415EC70"/>
  </w:style>
  <w:style w:type="paragraph" w:customStyle="1" w:styleId="DE9460E84107475EAB3299DAB6947C98">
    <w:name w:val="DE9460E84107475EAB3299DAB6947C98"/>
  </w:style>
  <w:style w:type="paragraph" w:customStyle="1" w:styleId="38FD58CA28204133B782BD60EC670163">
    <w:name w:val="38FD58CA28204133B782BD60EC670163"/>
  </w:style>
  <w:style w:type="paragraph" w:customStyle="1" w:styleId="D8433B3D145A496AA9A1B6AA8D301669">
    <w:name w:val="D8433B3D145A496AA9A1B6AA8D301669"/>
  </w:style>
  <w:style w:type="paragraph" w:customStyle="1" w:styleId="60374D9C9F51451F98A747C0BC2E3EFF">
    <w:name w:val="60374D9C9F51451F98A747C0BC2E3EFF"/>
  </w:style>
  <w:style w:type="paragraph" w:customStyle="1" w:styleId="3A35B94D5EC84FC6B00C87E426E4DB96">
    <w:name w:val="3A35B94D5EC84FC6B00C87E426E4DB96"/>
  </w:style>
  <w:style w:type="paragraph" w:customStyle="1" w:styleId="9FA008B8290B474499CFF271095533D8">
    <w:name w:val="9FA008B8290B474499CFF271095533D8"/>
  </w:style>
  <w:style w:type="paragraph" w:customStyle="1" w:styleId="300E2EFE756D4BAD9ECEFB16615D4D2C">
    <w:name w:val="300E2EFE756D4BAD9ECEFB16615D4D2C"/>
  </w:style>
  <w:style w:type="paragraph" w:customStyle="1" w:styleId="61FB98385DF14412BA953C8E207E8E95">
    <w:name w:val="61FB98385DF14412BA953C8E207E8E95"/>
  </w:style>
  <w:style w:type="paragraph" w:customStyle="1" w:styleId="DAE057A808764564A70A786F53C71062">
    <w:name w:val="DAE057A808764564A70A786F53C71062"/>
  </w:style>
  <w:style w:type="paragraph" w:customStyle="1" w:styleId="DD541327013E412E85F6AA1B749E95D1">
    <w:name w:val="DD541327013E412E85F6AA1B749E95D1"/>
  </w:style>
  <w:style w:type="paragraph" w:customStyle="1" w:styleId="805B773F8CB14BEE9A971D5DA4CFF373">
    <w:name w:val="805B773F8CB14BEE9A971D5DA4CFF373"/>
  </w:style>
  <w:style w:type="paragraph" w:customStyle="1" w:styleId="C38142DCB1D54EDF966D9A5179831AF3">
    <w:name w:val="C38142DCB1D54EDF966D9A5179831AF3"/>
  </w:style>
  <w:style w:type="paragraph" w:customStyle="1" w:styleId="CA286AAA1AC04D63B146A7D443AD4CD8">
    <w:name w:val="CA286AAA1AC04D63B146A7D443AD4CD8"/>
    <w:rsid w:val="005B557F"/>
  </w:style>
  <w:style w:type="paragraph" w:customStyle="1" w:styleId="B66BA8A92E5540CA8FF1FBA25E61FD24">
    <w:name w:val="B66BA8A92E5540CA8FF1FBA25E61FD24"/>
    <w:rsid w:val="005B557F"/>
  </w:style>
  <w:style w:type="paragraph" w:customStyle="1" w:styleId="F110CB22C58A4A129735E23A7485A791">
    <w:name w:val="F110CB22C58A4A129735E23A7485A791"/>
    <w:rsid w:val="005B557F"/>
  </w:style>
  <w:style w:type="paragraph" w:customStyle="1" w:styleId="E3C827F40ABA4081A119D9D0BD7636A7">
    <w:name w:val="E3C827F40ABA4081A119D9D0BD7636A7"/>
    <w:rsid w:val="005B557F"/>
  </w:style>
  <w:style w:type="paragraph" w:customStyle="1" w:styleId="50CE5BEE84BF4D2389010B00099949D1">
    <w:name w:val="50CE5BEE84BF4D2389010B00099949D1"/>
    <w:rsid w:val="005B557F"/>
  </w:style>
  <w:style w:type="paragraph" w:customStyle="1" w:styleId="BF9A808958E64071AE968FE0E32C0CF1">
    <w:name w:val="BF9A808958E64071AE968FE0E32C0CF1"/>
    <w:rsid w:val="005B557F"/>
  </w:style>
  <w:style w:type="paragraph" w:customStyle="1" w:styleId="4828A65F3A7941DCAC06FFECAE9809CA">
    <w:name w:val="4828A65F3A7941DCAC06FFECAE9809CA"/>
    <w:rsid w:val="005B557F"/>
  </w:style>
  <w:style w:type="paragraph" w:customStyle="1" w:styleId="7074B2948DC7446F948308042D2EE4F2">
    <w:name w:val="7074B2948DC7446F948308042D2EE4F2"/>
    <w:rsid w:val="005B557F"/>
  </w:style>
  <w:style w:type="paragraph" w:customStyle="1" w:styleId="2DC423794C2048CB8D29E9FBCF6FA00E">
    <w:name w:val="2DC423794C2048CB8D29E9FBCF6FA00E"/>
    <w:rsid w:val="005B557F"/>
  </w:style>
  <w:style w:type="paragraph" w:customStyle="1" w:styleId="AF5B8B38AE4E42899379AE28429C9DCD">
    <w:name w:val="AF5B8B38AE4E42899379AE28429C9DCD"/>
    <w:rsid w:val="005B557F"/>
  </w:style>
  <w:style w:type="paragraph" w:customStyle="1" w:styleId="3730EC7F3A1F4152A80DBBA0DA4F5481">
    <w:name w:val="3730EC7F3A1F4152A80DBBA0DA4F5481"/>
    <w:rsid w:val="005B557F"/>
  </w:style>
  <w:style w:type="paragraph" w:customStyle="1" w:styleId="35388C5E42A641E4A7DFE6966A03BB7A">
    <w:name w:val="35388C5E42A641E4A7DFE6966A03BB7A"/>
    <w:rsid w:val="005B557F"/>
  </w:style>
  <w:style w:type="paragraph" w:customStyle="1" w:styleId="32E8CBF246CE49E696609B986005539E">
    <w:name w:val="32E8CBF246CE49E696609B986005539E"/>
    <w:rsid w:val="005B557F"/>
  </w:style>
  <w:style w:type="paragraph" w:customStyle="1" w:styleId="3DD1A60D206E4BE19D96AB9F93A0654C">
    <w:name w:val="3DD1A60D206E4BE19D96AB9F93A0654C"/>
    <w:rsid w:val="005B5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 Kennedy Lane, Bagatelle Road, Diego Martin.</CompanyAddress>
  <CompanyPhone>868-313-1896 / 868-695-1109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3D0D20C-2DD8-4EB6-9AD3-4F6771FA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2</Pages>
  <Words>412</Words>
  <Characters>2352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 Shabil-Ali Abdal- Adil</dc:creator>
  <cp:lastModifiedBy>Sumayyah Abd-Al-Adil</cp:lastModifiedBy>
  <cp:revision>2</cp:revision>
  <cp:lastPrinted>2014-08-20T21:02:00Z</cp:lastPrinted>
  <dcterms:created xsi:type="dcterms:W3CDTF">2014-09-17T20:01:00Z</dcterms:created>
  <dcterms:modified xsi:type="dcterms:W3CDTF">2014-09-17T20:01:00Z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