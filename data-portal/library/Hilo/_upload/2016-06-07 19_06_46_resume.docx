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34CB6" w14:textId="344B773D" w:rsidR="003D70A8" w:rsidRDefault="00715D88">
      <w:pPr>
        <w:pStyle w:val="Name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</w:t>
      </w:r>
      <w:r w:rsidR="00D175EB">
        <w:rPr>
          <w:rFonts w:ascii="Times New Roman" w:hAnsi="Times New Roman" w:cs="Times New Roman"/>
          <w:sz w:val="44"/>
          <w:szCs w:val="44"/>
        </w:rPr>
        <w:t xml:space="preserve">  </w:t>
      </w:r>
      <w:r w:rsidR="00D175EB">
        <w:rPr>
          <w:rFonts w:ascii="Times New Roman" w:hAnsi="Times New Roman" w:cs="Times New Roman"/>
          <w:sz w:val="44"/>
          <w:szCs w:val="44"/>
          <w:u w:val="single"/>
        </w:rPr>
        <w:t>RÉSUMÉ</w:t>
      </w:r>
    </w:p>
    <w:p w14:paraId="3F4C14EA" w14:textId="77777777" w:rsidR="007A3995" w:rsidRDefault="007A3995">
      <w:pPr>
        <w:pStyle w:val="Name"/>
        <w:rPr>
          <w:rFonts w:ascii="Times New Roman" w:hAnsi="Times New Roman" w:cs="Times New Roman"/>
          <w:sz w:val="44"/>
          <w:szCs w:val="44"/>
          <w:u w:val="single"/>
        </w:rPr>
      </w:pPr>
    </w:p>
    <w:p w14:paraId="64CB1CCA" w14:textId="77777777" w:rsidR="007A3995" w:rsidRDefault="007A3995">
      <w:pPr>
        <w:pStyle w:val="Name"/>
        <w:rPr>
          <w:rFonts w:ascii="Times New Roman" w:hAnsi="Times New Roman" w:cs="Times New Roman"/>
          <w:sz w:val="44"/>
          <w:szCs w:val="44"/>
          <w:u w:val="single"/>
        </w:rPr>
      </w:pPr>
    </w:p>
    <w:p w14:paraId="3138F3AD" w14:textId="0646A412" w:rsidR="003D29A8" w:rsidRDefault="003D29A8">
      <w:pPr>
        <w:pStyle w:val="Name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Kania Vincent</w:t>
      </w:r>
    </w:p>
    <w:p w14:paraId="1F39D0F6" w14:textId="37A49AA0" w:rsidR="003D29A8" w:rsidRDefault="00D47C00">
      <w:pPr>
        <w:pStyle w:val="Name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 xml:space="preserve">ADRESS:   </w:t>
      </w:r>
      <w:r w:rsidR="002A1EE6">
        <w:rPr>
          <w:rFonts w:ascii="Times New Roman" w:hAnsi="Times New Roman" w:cs="Times New Roman"/>
          <w:b w:val="0"/>
          <w:sz w:val="20"/>
        </w:rPr>
        <w:t xml:space="preserve"># 48 </w:t>
      </w:r>
      <w:r w:rsidR="00B24EA5">
        <w:rPr>
          <w:rFonts w:ascii="Times New Roman" w:hAnsi="Times New Roman" w:cs="Times New Roman"/>
          <w:b w:val="0"/>
          <w:caps w:val="0"/>
          <w:sz w:val="20"/>
        </w:rPr>
        <w:t>Quarry Road Siparia</w:t>
      </w:r>
    </w:p>
    <w:p w14:paraId="55CD14D2" w14:textId="35C48B96" w:rsidR="00B24EA5" w:rsidRDefault="00B24EA5">
      <w:pPr>
        <w:pStyle w:val="Name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 xml:space="preserve">D.O.B:       </w:t>
      </w:r>
      <w:r w:rsidR="002B2864">
        <w:rPr>
          <w:rFonts w:ascii="Times New Roman" w:hAnsi="Times New Roman" w:cs="Times New Roman"/>
          <w:b w:val="0"/>
          <w:caps w:val="0"/>
          <w:sz w:val="20"/>
        </w:rPr>
        <w:t>04/10/1985</w:t>
      </w:r>
    </w:p>
    <w:p w14:paraId="4BEF48B1" w14:textId="23101ADE" w:rsidR="002B2864" w:rsidRDefault="002B2864">
      <w:pPr>
        <w:pStyle w:val="Name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>PHONE#:   1-868-381-2145</w:t>
      </w:r>
    </w:p>
    <w:p w14:paraId="27207408" w14:textId="7C3D292D" w:rsidR="002B2864" w:rsidRDefault="002B2864">
      <w:pPr>
        <w:pStyle w:val="Name"/>
        <w:rPr>
          <w:rFonts w:ascii="Times New Roman" w:hAnsi="Times New Roman" w:cs="Times New Roman"/>
          <w:b w:val="0"/>
          <w:caps w:val="0"/>
          <w:sz w:val="20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>EMAIL</w:t>
      </w:r>
      <w:r w:rsidR="00776EE5">
        <w:rPr>
          <w:rFonts w:ascii="Times New Roman" w:hAnsi="Times New Roman" w:cs="Times New Roman"/>
          <w:b w:val="0"/>
          <w:caps w:val="0"/>
          <w:sz w:val="20"/>
        </w:rPr>
        <w:t xml:space="preserve">:      </w:t>
      </w:r>
      <w:hyperlink r:id="rId8" w:history="1">
        <w:r w:rsidR="006E7575" w:rsidRPr="0022497D">
          <w:rPr>
            <w:rStyle w:val="Hyperlink"/>
            <w:rFonts w:ascii="Times New Roman" w:hAnsi="Times New Roman" w:cs="Times New Roman"/>
            <w:b w:val="0"/>
            <w:caps w:val="0"/>
            <w:sz w:val="20"/>
          </w:rPr>
          <w:t>Vincent.kania@gmail.com</w:t>
        </w:r>
      </w:hyperlink>
    </w:p>
    <w:p w14:paraId="66A649DE" w14:textId="77777777" w:rsidR="006E7575" w:rsidRDefault="006E7575">
      <w:pPr>
        <w:pStyle w:val="Name"/>
        <w:rPr>
          <w:rFonts w:ascii="Times New Roman" w:hAnsi="Times New Roman" w:cs="Times New Roman"/>
          <w:b w:val="0"/>
          <w:caps w:val="0"/>
          <w:sz w:val="20"/>
          <w:u w:val="single"/>
        </w:rPr>
      </w:pPr>
    </w:p>
    <w:p w14:paraId="5161A174" w14:textId="77777777" w:rsidR="006E7575" w:rsidRDefault="006E7575">
      <w:pPr>
        <w:pStyle w:val="Name"/>
        <w:rPr>
          <w:rFonts w:ascii="Times New Roman" w:hAnsi="Times New Roman" w:cs="Times New Roman"/>
          <w:b w:val="0"/>
          <w:caps w:val="0"/>
          <w:sz w:val="20"/>
          <w:u w:val="single"/>
        </w:rPr>
      </w:pPr>
    </w:p>
    <w:p w14:paraId="2EA78822" w14:textId="67DEFF12" w:rsidR="00184540" w:rsidRDefault="00184540">
      <w:pPr>
        <w:pStyle w:val="Name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caps w:val="0"/>
          <w:sz w:val="24"/>
          <w:szCs w:val="24"/>
          <w:u w:val="single"/>
        </w:rPr>
        <w:t>GOAL OBJECTIVE</w:t>
      </w:r>
      <w:r w:rsidR="000F709D">
        <w:rPr>
          <w:rFonts w:ascii="Times New Roman" w:hAnsi="Times New Roman" w:cs="Times New Roman"/>
          <w:caps w:val="0"/>
          <w:sz w:val="24"/>
          <w:szCs w:val="24"/>
          <w:u w:val="single"/>
        </w:rPr>
        <w:t>:</w:t>
      </w:r>
    </w:p>
    <w:p w14:paraId="18A75E72" w14:textId="77777777" w:rsidR="000F709D" w:rsidRDefault="000F709D">
      <w:pPr>
        <w:pStyle w:val="Name"/>
        <w:rPr>
          <w:rFonts w:ascii="Times New Roman" w:hAnsi="Times New Roman" w:cs="Times New Roman"/>
          <w:caps w:val="0"/>
          <w:sz w:val="24"/>
          <w:szCs w:val="24"/>
          <w:u w:val="single"/>
        </w:rPr>
      </w:pPr>
    </w:p>
    <w:p w14:paraId="0FEE3480" w14:textId="7EE242F8" w:rsidR="00AF6954" w:rsidRDefault="001A7382">
      <w:pPr>
        <w:pStyle w:val="Name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 xml:space="preserve">To become a Register Nurse. Have my own business </w:t>
      </w:r>
      <w:r w:rsidR="007D1181">
        <w:rPr>
          <w:rFonts w:ascii="Times New Roman" w:hAnsi="Times New Roman" w:cs="Times New Roman"/>
          <w:b w:val="0"/>
          <w:caps w:val="0"/>
          <w:sz w:val="20"/>
        </w:rPr>
        <w:t xml:space="preserve">which is owning a restaurant &amp; bar to </w:t>
      </w:r>
      <w:r w:rsidR="00B16D4A">
        <w:rPr>
          <w:rFonts w:ascii="Times New Roman" w:hAnsi="Times New Roman" w:cs="Times New Roman"/>
          <w:b w:val="0"/>
          <w:caps w:val="0"/>
          <w:sz w:val="20"/>
        </w:rPr>
        <w:t xml:space="preserve">provide quality </w:t>
      </w:r>
      <w:r w:rsidR="00AF6954">
        <w:rPr>
          <w:rFonts w:ascii="Times New Roman" w:hAnsi="Times New Roman" w:cs="Times New Roman"/>
          <w:b w:val="0"/>
          <w:caps w:val="0"/>
          <w:sz w:val="20"/>
        </w:rPr>
        <w:t>service, be consistent, responsible,</w:t>
      </w:r>
      <w:r w:rsidR="00365AC6">
        <w:rPr>
          <w:rFonts w:ascii="Times New Roman" w:hAnsi="Times New Roman" w:cs="Times New Roman"/>
          <w:b w:val="0"/>
          <w:caps w:val="0"/>
          <w:sz w:val="20"/>
        </w:rPr>
        <w:t xml:space="preserve"> hardworking and people-focused.</w:t>
      </w:r>
    </w:p>
    <w:p w14:paraId="33E1F78A" w14:textId="77777777" w:rsidR="00365AC6" w:rsidRDefault="00365AC6">
      <w:pPr>
        <w:pStyle w:val="Name"/>
        <w:rPr>
          <w:rFonts w:ascii="Times New Roman" w:hAnsi="Times New Roman" w:cs="Times New Roman"/>
          <w:b w:val="0"/>
          <w:caps w:val="0"/>
          <w:sz w:val="20"/>
        </w:rPr>
      </w:pPr>
    </w:p>
    <w:p w14:paraId="1888D916" w14:textId="204842D1" w:rsidR="00B36C51" w:rsidRDefault="00F44DD5" w:rsidP="009108CA">
      <w:pPr>
        <w:pStyle w:val="Name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caps w:val="0"/>
          <w:sz w:val="24"/>
          <w:szCs w:val="24"/>
          <w:u w:val="single"/>
        </w:rPr>
        <w:t>EDUCATIONAL BACKGROUND:</w:t>
      </w:r>
    </w:p>
    <w:p w14:paraId="0F3811FD" w14:textId="77777777" w:rsidR="00682515" w:rsidRDefault="00682515" w:rsidP="009108CA">
      <w:pPr>
        <w:pStyle w:val="Name"/>
        <w:rPr>
          <w:rFonts w:ascii="Times New Roman" w:hAnsi="Times New Roman" w:cs="Times New Roman"/>
          <w:caps w:val="0"/>
          <w:sz w:val="24"/>
          <w:szCs w:val="24"/>
          <w:u w:val="single"/>
        </w:rPr>
      </w:pPr>
    </w:p>
    <w:p w14:paraId="7516C404" w14:textId="2CBF45CD" w:rsidR="00682515" w:rsidRPr="00C86254" w:rsidRDefault="00D57B12" w:rsidP="00D57B12">
      <w:pPr>
        <w:pStyle w:val="Name"/>
        <w:numPr>
          <w:ilvl w:val="0"/>
          <w:numId w:val="20"/>
        </w:numPr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>Marabella Senior Comprehensive S</w:t>
      </w:r>
      <w:r w:rsidR="00C86254">
        <w:rPr>
          <w:rFonts w:ascii="Times New Roman" w:hAnsi="Times New Roman" w:cs="Times New Roman"/>
          <w:b w:val="0"/>
          <w:caps w:val="0"/>
          <w:sz w:val="20"/>
        </w:rPr>
        <w:t>chool</w:t>
      </w:r>
    </w:p>
    <w:p w14:paraId="6840818E" w14:textId="203F993A" w:rsidR="00D374F9" w:rsidRPr="00D374F9" w:rsidRDefault="00C86254" w:rsidP="00D374F9">
      <w:pPr>
        <w:pStyle w:val="Name"/>
        <w:numPr>
          <w:ilvl w:val="0"/>
          <w:numId w:val="20"/>
        </w:numPr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>Ensafe Health and Safety School</w:t>
      </w:r>
    </w:p>
    <w:p w14:paraId="76EE49EA" w14:textId="77777777" w:rsidR="00D374F9" w:rsidRDefault="00D374F9" w:rsidP="00D374F9">
      <w:pPr>
        <w:pStyle w:val="Name"/>
        <w:rPr>
          <w:rFonts w:ascii="Times New Roman" w:hAnsi="Times New Roman" w:cs="Times New Roman"/>
          <w:b w:val="0"/>
          <w:caps w:val="0"/>
          <w:sz w:val="20"/>
        </w:rPr>
      </w:pPr>
    </w:p>
    <w:p w14:paraId="2E967A6A" w14:textId="1A412E23" w:rsidR="00D374F9" w:rsidRDefault="004F1DB0" w:rsidP="00D374F9">
      <w:pPr>
        <w:pStyle w:val="Name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caps w:val="0"/>
          <w:sz w:val="24"/>
          <w:szCs w:val="24"/>
          <w:u w:val="single"/>
        </w:rPr>
        <w:t>QUALIFICATION:</w:t>
      </w:r>
    </w:p>
    <w:p w14:paraId="5193C0EB" w14:textId="77777777" w:rsidR="004F1DB0" w:rsidRDefault="004F1DB0" w:rsidP="00D374F9">
      <w:pPr>
        <w:pStyle w:val="Name"/>
        <w:rPr>
          <w:rFonts w:ascii="Times New Roman" w:hAnsi="Times New Roman" w:cs="Times New Roman"/>
          <w:caps w:val="0"/>
          <w:sz w:val="24"/>
          <w:szCs w:val="24"/>
          <w:u w:val="single"/>
        </w:rPr>
      </w:pPr>
    </w:p>
    <w:p w14:paraId="2C5CC6CC" w14:textId="527BF5CA" w:rsidR="004F1DB0" w:rsidRPr="007B68D3" w:rsidRDefault="007B68D3" w:rsidP="004F1DB0">
      <w:pPr>
        <w:pStyle w:val="Name"/>
        <w:numPr>
          <w:ilvl w:val="0"/>
          <w:numId w:val="21"/>
        </w:numPr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>Social Studies III</w:t>
      </w:r>
    </w:p>
    <w:p w14:paraId="2D2729D1" w14:textId="60CC1E66" w:rsidR="007B68D3" w:rsidRPr="001A1CBB" w:rsidRDefault="007B68D3" w:rsidP="001A1CBB">
      <w:pPr>
        <w:pStyle w:val="Name"/>
        <w:numPr>
          <w:ilvl w:val="0"/>
          <w:numId w:val="21"/>
        </w:numPr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>Certification</w:t>
      </w:r>
      <w:r w:rsidR="001A1CBB">
        <w:rPr>
          <w:rFonts w:ascii="Times New Roman" w:hAnsi="Times New Roman" w:cs="Times New Roman"/>
          <w:b w:val="0"/>
          <w:caps w:val="0"/>
          <w:sz w:val="20"/>
        </w:rPr>
        <w:t xml:space="preserve"> of Health and Safety</w:t>
      </w:r>
    </w:p>
    <w:p w14:paraId="11B728E4" w14:textId="77777777" w:rsidR="001A1CBB" w:rsidRDefault="001A1CBB" w:rsidP="001A1CBB">
      <w:pPr>
        <w:pStyle w:val="Name"/>
        <w:ind w:left="720"/>
        <w:jc w:val="both"/>
        <w:rPr>
          <w:rFonts w:ascii="Times New Roman" w:hAnsi="Times New Roman" w:cs="Times New Roman"/>
          <w:b w:val="0"/>
          <w:caps w:val="0"/>
          <w:sz w:val="20"/>
        </w:rPr>
      </w:pPr>
    </w:p>
    <w:p w14:paraId="3AA873A4" w14:textId="5FB5EE23" w:rsidR="001A1CBB" w:rsidRDefault="001A1CBB" w:rsidP="001A1CBB">
      <w:pPr>
        <w:pStyle w:val="Name"/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caps w:val="0"/>
          <w:sz w:val="24"/>
          <w:szCs w:val="24"/>
          <w:u w:val="single"/>
        </w:rPr>
        <w:t>COURSES ACQ</w:t>
      </w:r>
      <w:r w:rsidR="000B68FD">
        <w:rPr>
          <w:rFonts w:ascii="Times New Roman" w:hAnsi="Times New Roman" w:cs="Times New Roman"/>
          <w:caps w:val="0"/>
          <w:sz w:val="24"/>
          <w:szCs w:val="24"/>
          <w:u w:val="single"/>
        </w:rPr>
        <w:t>UIRED:</w:t>
      </w:r>
    </w:p>
    <w:p w14:paraId="72E1E909" w14:textId="77777777" w:rsidR="000B68FD" w:rsidRDefault="000B68FD" w:rsidP="001A1CBB">
      <w:pPr>
        <w:pStyle w:val="Name"/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</w:p>
    <w:p w14:paraId="617D95E5" w14:textId="5FD383FF" w:rsidR="000B68FD" w:rsidRPr="000B68FD" w:rsidRDefault="000B68FD" w:rsidP="000B68FD">
      <w:pPr>
        <w:pStyle w:val="Name"/>
        <w:numPr>
          <w:ilvl w:val="0"/>
          <w:numId w:val="22"/>
        </w:numPr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>Patient Care Assistant</w:t>
      </w:r>
    </w:p>
    <w:p w14:paraId="507BC286" w14:textId="7BEBED99" w:rsidR="000B68FD" w:rsidRPr="00831C9B" w:rsidRDefault="000B68FD" w:rsidP="000B68FD">
      <w:pPr>
        <w:pStyle w:val="Name"/>
        <w:numPr>
          <w:ilvl w:val="0"/>
          <w:numId w:val="22"/>
        </w:numPr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 xml:space="preserve">Nursing </w:t>
      </w:r>
      <w:r w:rsidR="00831C9B">
        <w:rPr>
          <w:rFonts w:ascii="Times New Roman" w:hAnsi="Times New Roman" w:cs="Times New Roman"/>
          <w:b w:val="0"/>
          <w:caps w:val="0"/>
          <w:sz w:val="20"/>
        </w:rPr>
        <w:t>Aide</w:t>
      </w:r>
    </w:p>
    <w:p w14:paraId="219212E7" w14:textId="192EE3AF" w:rsidR="00831C9B" w:rsidRPr="00831C9B" w:rsidRDefault="00831C9B" w:rsidP="000B68FD">
      <w:pPr>
        <w:pStyle w:val="Name"/>
        <w:numPr>
          <w:ilvl w:val="0"/>
          <w:numId w:val="22"/>
        </w:numPr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>Advance First Aid</w:t>
      </w:r>
    </w:p>
    <w:p w14:paraId="250703F0" w14:textId="013AE7B7" w:rsidR="00831C9B" w:rsidRPr="00831C9B" w:rsidRDefault="00831C9B" w:rsidP="000B68FD">
      <w:pPr>
        <w:pStyle w:val="Name"/>
        <w:numPr>
          <w:ilvl w:val="0"/>
          <w:numId w:val="22"/>
        </w:numPr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>Small Business Management</w:t>
      </w:r>
    </w:p>
    <w:p w14:paraId="47B653BD" w14:textId="538626E3" w:rsidR="00C33206" w:rsidRDefault="00F90ED9" w:rsidP="00C33206">
      <w:pPr>
        <w:pStyle w:val="Name"/>
        <w:numPr>
          <w:ilvl w:val="0"/>
          <w:numId w:val="22"/>
        </w:numPr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>Work Etiquette</w:t>
      </w:r>
    </w:p>
    <w:p w14:paraId="5C8EB871" w14:textId="0AABB67F" w:rsidR="00A565BA" w:rsidRDefault="00A565BA" w:rsidP="00A565BA">
      <w:pPr>
        <w:pStyle w:val="Name"/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</w:p>
    <w:p w14:paraId="32443880" w14:textId="7E386103" w:rsidR="008C03E1" w:rsidRDefault="008C03E1" w:rsidP="00A565BA">
      <w:pPr>
        <w:pStyle w:val="Name"/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caps w:val="0"/>
          <w:sz w:val="24"/>
          <w:szCs w:val="24"/>
          <w:u w:val="single"/>
        </w:rPr>
        <w:t>EMPLOYMENT BACKGROUND</w:t>
      </w:r>
    </w:p>
    <w:p w14:paraId="53EE9A1D" w14:textId="77777777" w:rsidR="008C03E1" w:rsidRDefault="008C03E1" w:rsidP="00A565BA">
      <w:pPr>
        <w:pStyle w:val="Name"/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</w:p>
    <w:p w14:paraId="039B2547" w14:textId="4776F25B" w:rsidR="008C03E1" w:rsidRDefault="002E7659" w:rsidP="00A565BA">
      <w:pPr>
        <w:pStyle w:val="Name"/>
        <w:jc w:val="both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 xml:space="preserve">2005-2007    : Waitress and Bartender </w:t>
      </w:r>
      <w:r w:rsidR="00624B30">
        <w:rPr>
          <w:rFonts w:ascii="Times New Roman" w:hAnsi="Times New Roman" w:cs="Times New Roman"/>
          <w:b w:val="0"/>
          <w:caps w:val="0"/>
          <w:sz w:val="20"/>
        </w:rPr>
        <w:t>at China Garden Restaurant and Bar</w:t>
      </w:r>
    </w:p>
    <w:p w14:paraId="2623D389" w14:textId="0EB75333" w:rsidR="00624B30" w:rsidRDefault="00624B30" w:rsidP="00A565BA">
      <w:pPr>
        <w:pStyle w:val="Name"/>
        <w:jc w:val="both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>2012-</w:t>
      </w:r>
      <w:r w:rsidR="007346FB">
        <w:rPr>
          <w:rFonts w:ascii="Times New Roman" w:hAnsi="Times New Roman" w:cs="Times New Roman"/>
          <w:b w:val="0"/>
          <w:caps w:val="0"/>
          <w:sz w:val="20"/>
        </w:rPr>
        <w:t xml:space="preserve">2013    : Customer Service </w:t>
      </w:r>
      <w:r w:rsidR="00FD138F">
        <w:rPr>
          <w:rFonts w:ascii="Times New Roman" w:hAnsi="Times New Roman" w:cs="Times New Roman"/>
          <w:b w:val="0"/>
          <w:caps w:val="0"/>
          <w:sz w:val="20"/>
        </w:rPr>
        <w:t>Representative</w:t>
      </w:r>
    </w:p>
    <w:p w14:paraId="29FF75F0" w14:textId="77B32C64" w:rsidR="00FD138F" w:rsidRDefault="00FD138F" w:rsidP="00A565BA">
      <w:pPr>
        <w:pStyle w:val="Name"/>
        <w:jc w:val="both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>2013-2016    :Aide to Nursing at SWRHA</w:t>
      </w:r>
    </w:p>
    <w:p w14:paraId="3B81A567" w14:textId="77777777" w:rsidR="00FD138F" w:rsidRDefault="00FD138F" w:rsidP="00A565BA">
      <w:pPr>
        <w:pStyle w:val="Name"/>
        <w:jc w:val="both"/>
        <w:rPr>
          <w:rFonts w:ascii="Times New Roman" w:hAnsi="Times New Roman" w:cs="Times New Roman"/>
          <w:b w:val="0"/>
          <w:caps w:val="0"/>
          <w:sz w:val="20"/>
        </w:rPr>
      </w:pPr>
    </w:p>
    <w:p w14:paraId="2FBAFF93" w14:textId="77777777" w:rsidR="00FD138F" w:rsidRDefault="00FD138F" w:rsidP="00A565BA">
      <w:pPr>
        <w:pStyle w:val="Name"/>
        <w:jc w:val="both"/>
        <w:rPr>
          <w:rFonts w:ascii="Times New Roman" w:hAnsi="Times New Roman" w:cs="Times New Roman"/>
          <w:b w:val="0"/>
          <w:caps w:val="0"/>
          <w:sz w:val="20"/>
        </w:rPr>
      </w:pPr>
    </w:p>
    <w:p w14:paraId="2E3A9D82" w14:textId="3F57F9E2" w:rsidR="007861C3" w:rsidRDefault="00394232" w:rsidP="00A565BA">
      <w:pPr>
        <w:pStyle w:val="Name"/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caps w:val="0"/>
          <w:sz w:val="24"/>
          <w:szCs w:val="24"/>
          <w:u w:val="single"/>
        </w:rPr>
        <w:t>INTERESTS:</w:t>
      </w:r>
    </w:p>
    <w:p w14:paraId="4023FAC4" w14:textId="77777777" w:rsidR="00394232" w:rsidRDefault="00394232" w:rsidP="00A565BA">
      <w:pPr>
        <w:pStyle w:val="Name"/>
        <w:jc w:val="both"/>
        <w:rPr>
          <w:rFonts w:ascii="Times New Roman" w:hAnsi="Times New Roman" w:cs="Times New Roman"/>
          <w:caps w:val="0"/>
          <w:sz w:val="24"/>
          <w:szCs w:val="24"/>
          <w:u w:val="single"/>
        </w:rPr>
      </w:pPr>
    </w:p>
    <w:p w14:paraId="2D1A3449" w14:textId="37ABBBD2" w:rsidR="00394232" w:rsidRPr="00DA15FB" w:rsidRDefault="00DA15FB" w:rsidP="00A565BA">
      <w:pPr>
        <w:pStyle w:val="Name"/>
        <w:jc w:val="both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>Learning new thing,</w:t>
      </w:r>
      <w:r w:rsidR="000D41FC">
        <w:rPr>
          <w:rFonts w:ascii="Times New Roman" w:hAnsi="Times New Roman" w:cs="Times New Roman"/>
          <w:b w:val="0"/>
          <w:caps w:val="0"/>
          <w:sz w:val="20"/>
        </w:rPr>
        <w:t xml:space="preserve"> </w:t>
      </w:r>
      <w:r w:rsidR="00095998">
        <w:rPr>
          <w:rFonts w:ascii="Times New Roman" w:hAnsi="Times New Roman" w:cs="Times New Roman"/>
          <w:b w:val="0"/>
          <w:caps w:val="0"/>
          <w:sz w:val="20"/>
        </w:rPr>
        <w:t>cooking, vo</w:t>
      </w:r>
      <w:r w:rsidR="002A644B">
        <w:rPr>
          <w:rFonts w:ascii="Times New Roman" w:hAnsi="Times New Roman" w:cs="Times New Roman"/>
          <w:b w:val="0"/>
          <w:caps w:val="0"/>
          <w:sz w:val="20"/>
        </w:rPr>
        <w:t>lunteering</w:t>
      </w:r>
      <w:r w:rsidR="00C65759">
        <w:rPr>
          <w:rFonts w:ascii="Times New Roman" w:hAnsi="Times New Roman" w:cs="Times New Roman"/>
          <w:b w:val="0"/>
          <w:caps w:val="0"/>
          <w:sz w:val="20"/>
        </w:rPr>
        <w:t xml:space="preserve">, </w:t>
      </w:r>
      <w:r w:rsidR="00F3254A">
        <w:rPr>
          <w:rFonts w:ascii="Times New Roman" w:hAnsi="Times New Roman" w:cs="Times New Roman"/>
          <w:b w:val="0"/>
          <w:caps w:val="0"/>
          <w:sz w:val="20"/>
        </w:rPr>
        <w:t xml:space="preserve">walking </w:t>
      </w:r>
      <w:r w:rsidR="00A8206D">
        <w:rPr>
          <w:rFonts w:ascii="Times New Roman" w:hAnsi="Times New Roman" w:cs="Times New Roman"/>
          <w:b w:val="0"/>
          <w:caps w:val="0"/>
          <w:sz w:val="20"/>
        </w:rPr>
        <w:t>and</w:t>
      </w:r>
      <w:r w:rsidR="006C6374">
        <w:rPr>
          <w:rFonts w:ascii="Times New Roman" w:hAnsi="Times New Roman" w:cs="Times New Roman"/>
          <w:b w:val="0"/>
          <w:caps w:val="0"/>
          <w:sz w:val="20"/>
        </w:rPr>
        <w:t xml:space="preserve"> doing craft.</w:t>
      </w:r>
    </w:p>
    <w:p w14:paraId="0B8F2271" w14:textId="77777777" w:rsidR="00D374F9" w:rsidRPr="00D374F9" w:rsidRDefault="00D374F9" w:rsidP="00D374F9">
      <w:pPr>
        <w:pStyle w:val="Name"/>
        <w:ind w:left="720"/>
        <w:rPr>
          <w:rFonts w:ascii="Times New Roman" w:hAnsi="Times New Roman" w:cs="Times New Roman"/>
          <w:caps w:val="0"/>
          <w:sz w:val="24"/>
          <w:szCs w:val="24"/>
          <w:u w:val="single"/>
        </w:rPr>
      </w:pPr>
    </w:p>
    <w:p w14:paraId="700CF400" w14:textId="52512BC6" w:rsidR="00D57B12" w:rsidRDefault="006C6374" w:rsidP="006C6374">
      <w:pPr>
        <w:pStyle w:val="Name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caps w:val="0"/>
          <w:sz w:val="24"/>
          <w:szCs w:val="24"/>
          <w:u w:val="single"/>
        </w:rPr>
        <w:t xml:space="preserve">REFERENCES: </w:t>
      </w:r>
    </w:p>
    <w:p w14:paraId="48976143" w14:textId="77777777" w:rsidR="009A2709" w:rsidRDefault="009A2709" w:rsidP="006C6374">
      <w:pPr>
        <w:pStyle w:val="Name"/>
        <w:rPr>
          <w:rFonts w:ascii="Times New Roman" w:hAnsi="Times New Roman" w:cs="Times New Roman"/>
          <w:caps w:val="0"/>
          <w:sz w:val="24"/>
          <w:szCs w:val="24"/>
          <w:u w:val="single"/>
        </w:rPr>
      </w:pPr>
    </w:p>
    <w:p w14:paraId="727B1111" w14:textId="6961967E" w:rsidR="009A2709" w:rsidRPr="00372D4A" w:rsidRDefault="002133F7" w:rsidP="002133F7">
      <w:pPr>
        <w:pStyle w:val="Name"/>
        <w:numPr>
          <w:ilvl w:val="0"/>
          <w:numId w:val="25"/>
        </w:numPr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 xml:space="preserve">Sabita Dookie </w:t>
      </w:r>
    </w:p>
    <w:p w14:paraId="267958D0" w14:textId="71929E13" w:rsidR="00372D4A" w:rsidRDefault="00372D4A" w:rsidP="00372D4A">
      <w:pPr>
        <w:pStyle w:val="Name"/>
        <w:ind w:left="720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>High Nurse SDHF A&amp;E</w:t>
      </w:r>
    </w:p>
    <w:p w14:paraId="1850DF48" w14:textId="2998DC93" w:rsidR="00372D4A" w:rsidRDefault="00372D4A" w:rsidP="00372D4A">
      <w:pPr>
        <w:pStyle w:val="Name"/>
        <w:ind w:left="720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>Tel #</w:t>
      </w:r>
      <w:r w:rsidR="00E636FC">
        <w:rPr>
          <w:rFonts w:ascii="Times New Roman" w:hAnsi="Times New Roman" w:cs="Times New Roman"/>
          <w:b w:val="0"/>
          <w:caps w:val="0"/>
          <w:sz w:val="20"/>
        </w:rPr>
        <w:t>: 775-1850</w:t>
      </w:r>
    </w:p>
    <w:p w14:paraId="67D9CCF6" w14:textId="77777777" w:rsidR="00E636FC" w:rsidRDefault="00E636FC" w:rsidP="00372D4A">
      <w:pPr>
        <w:pStyle w:val="Name"/>
        <w:ind w:left="720"/>
        <w:rPr>
          <w:rFonts w:ascii="Times New Roman" w:hAnsi="Times New Roman" w:cs="Times New Roman"/>
          <w:b w:val="0"/>
          <w:caps w:val="0"/>
          <w:sz w:val="20"/>
        </w:rPr>
      </w:pPr>
    </w:p>
    <w:p w14:paraId="6852B9C2" w14:textId="0FA50FC7" w:rsidR="00E636FC" w:rsidRPr="00054E4D" w:rsidRDefault="00054E4D" w:rsidP="00E636FC">
      <w:pPr>
        <w:pStyle w:val="Name"/>
        <w:numPr>
          <w:ilvl w:val="0"/>
          <w:numId w:val="25"/>
        </w:numPr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 xml:space="preserve">Althea Reese Mitchell </w:t>
      </w:r>
    </w:p>
    <w:p w14:paraId="222F6792" w14:textId="2F7581AB" w:rsidR="00054E4D" w:rsidRDefault="00054E4D" w:rsidP="00054E4D">
      <w:pPr>
        <w:pStyle w:val="Name"/>
        <w:ind w:left="720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 xml:space="preserve">Patient Care </w:t>
      </w:r>
      <w:r w:rsidR="00BE0D78">
        <w:rPr>
          <w:rFonts w:ascii="Times New Roman" w:hAnsi="Times New Roman" w:cs="Times New Roman"/>
          <w:b w:val="0"/>
          <w:caps w:val="0"/>
          <w:sz w:val="20"/>
        </w:rPr>
        <w:t>Co-ordinator SWRHA</w:t>
      </w:r>
    </w:p>
    <w:p w14:paraId="2CFF01EA" w14:textId="1DDAF52D" w:rsidR="00662883" w:rsidRDefault="00BE0D78" w:rsidP="00364D46">
      <w:pPr>
        <w:pStyle w:val="Name"/>
        <w:ind w:left="720"/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>Tel# : 701-</w:t>
      </w:r>
      <w:r w:rsidR="00364D46">
        <w:rPr>
          <w:rFonts w:ascii="Times New Roman" w:hAnsi="Times New Roman" w:cs="Times New Roman"/>
          <w:b w:val="0"/>
          <w:caps w:val="0"/>
          <w:sz w:val="20"/>
        </w:rPr>
        <w:t>6086</w:t>
      </w:r>
    </w:p>
    <w:p w14:paraId="73FC8A59" w14:textId="77777777" w:rsidR="00364D46" w:rsidRDefault="00364D46" w:rsidP="00364D46">
      <w:pPr>
        <w:pStyle w:val="Name"/>
        <w:ind w:left="720"/>
        <w:rPr>
          <w:rFonts w:ascii="Times New Roman" w:hAnsi="Times New Roman" w:cs="Times New Roman"/>
          <w:caps w:val="0"/>
          <w:sz w:val="24"/>
          <w:szCs w:val="24"/>
          <w:u w:val="single"/>
        </w:rPr>
      </w:pPr>
    </w:p>
    <w:p w14:paraId="3A5471B7" w14:textId="2CDF6CF7" w:rsidR="00364D46" w:rsidRPr="003E7AC4" w:rsidRDefault="00364D46" w:rsidP="00364D46">
      <w:pPr>
        <w:pStyle w:val="Name"/>
        <w:numPr>
          <w:ilvl w:val="0"/>
          <w:numId w:val="25"/>
        </w:numPr>
        <w:rPr>
          <w:rFonts w:ascii="Times New Roman" w:hAnsi="Times New Roman" w:cs="Times New Roman"/>
          <w:cap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aps w:val="0"/>
          <w:sz w:val="20"/>
        </w:rPr>
        <w:t>Hyacinth</w:t>
      </w:r>
      <w:r w:rsidR="003E7AC4">
        <w:rPr>
          <w:rFonts w:ascii="Times New Roman" w:hAnsi="Times New Roman" w:cs="Times New Roman"/>
          <w:b w:val="0"/>
          <w:caps w:val="0"/>
          <w:sz w:val="20"/>
        </w:rPr>
        <w:t xml:space="preserve"> Changa</w:t>
      </w:r>
    </w:p>
    <w:p w14:paraId="52C6BA21" w14:textId="22364A3E" w:rsidR="003E7AC4" w:rsidRDefault="003E7AC4" w:rsidP="003E7AC4">
      <w:pPr>
        <w:pStyle w:val="Name"/>
        <w:ind w:left="720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>YTEPP Patient Care Tutor</w:t>
      </w:r>
    </w:p>
    <w:p w14:paraId="5A8FD949" w14:textId="5DC6F931" w:rsidR="003D70A8" w:rsidRPr="00076E37" w:rsidRDefault="003E7AC4" w:rsidP="00076E37">
      <w:pPr>
        <w:pStyle w:val="Name"/>
        <w:ind w:left="720"/>
        <w:rPr>
          <w:rFonts w:ascii="Times New Roman" w:hAnsi="Times New Roman" w:cs="Times New Roman"/>
          <w:b w:val="0"/>
          <w:caps w:val="0"/>
          <w:sz w:val="20"/>
        </w:rPr>
      </w:pPr>
      <w:r>
        <w:rPr>
          <w:rFonts w:ascii="Times New Roman" w:hAnsi="Times New Roman" w:cs="Times New Roman"/>
          <w:b w:val="0"/>
          <w:caps w:val="0"/>
          <w:sz w:val="20"/>
        </w:rPr>
        <w:t>Tel#: 7</w:t>
      </w:r>
      <w:r w:rsidR="00C9542F">
        <w:rPr>
          <w:rFonts w:ascii="Times New Roman" w:hAnsi="Times New Roman" w:cs="Times New Roman"/>
          <w:b w:val="0"/>
          <w:caps w:val="0"/>
          <w:sz w:val="20"/>
        </w:rPr>
        <w:t>65-2417</w:t>
      </w:r>
      <w:bookmarkStart w:id="0" w:name="_GoBack"/>
      <w:bookmarkEnd w:id="0"/>
    </w:p>
    <w:sectPr w:rsidR="003D70A8" w:rsidRPr="00076E37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3F2E" w14:textId="77777777" w:rsidR="0060115A" w:rsidRDefault="0060115A">
      <w:r>
        <w:separator/>
      </w:r>
    </w:p>
  </w:endnote>
  <w:endnote w:type="continuationSeparator" w:id="0">
    <w:p w14:paraId="3981278C" w14:textId="77777777" w:rsidR="0060115A" w:rsidRDefault="0060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7E13B" w14:textId="77777777" w:rsidR="003D70A8" w:rsidRDefault="006653D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76E3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8C9F3" w14:textId="77777777" w:rsidR="0060115A" w:rsidRDefault="0060115A">
      <w:r>
        <w:separator/>
      </w:r>
    </w:p>
  </w:footnote>
  <w:footnote w:type="continuationSeparator" w:id="0">
    <w:p w14:paraId="48304819" w14:textId="77777777" w:rsidR="0060115A" w:rsidRDefault="006011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69402" w14:textId="77777777" w:rsidR="003D70A8" w:rsidRDefault="006653D9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7DA09CD" wp14:editId="12B6D54B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4B978BD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85AD3" w14:textId="77777777" w:rsidR="003D70A8" w:rsidRDefault="006653D9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214D3B" wp14:editId="179C7F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D97AB0" w14:textId="77777777" w:rsidR="003D70A8" w:rsidRDefault="003D70A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B214D3B" id="Group 4" o:spid="_x0000_s1026" alt="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 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9D97AB0" w14:textId="77777777" w:rsidR="003D70A8" w:rsidRDefault="003D70A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433480"/>
    <w:multiLevelType w:val="hybridMultilevel"/>
    <w:tmpl w:val="A93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2373E"/>
    <w:multiLevelType w:val="hybridMultilevel"/>
    <w:tmpl w:val="04B03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A1A8E"/>
    <w:multiLevelType w:val="hybridMultilevel"/>
    <w:tmpl w:val="F0C0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EC6C8E"/>
    <w:multiLevelType w:val="hybridMultilevel"/>
    <w:tmpl w:val="7E805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E7592"/>
    <w:multiLevelType w:val="hybridMultilevel"/>
    <w:tmpl w:val="86FE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EB7B16"/>
    <w:multiLevelType w:val="hybridMultilevel"/>
    <w:tmpl w:val="77486E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0A77A8"/>
    <w:multiLevelType w:val="hybridMultilevel"/>
    <w:tmpl w:val="6E8A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C7257"/>
    <w:multiLevelType w:val="hybridMultilevel"/>
    <w:tmpl w:val="A260C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9928CD"/>
    <w:multiLevelType w:val="hybridMultilevel"/>
    <w:tmpl w:val="F1DE9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885A56"/>
    <w:multiLevelType w:val="hybridMultilevel"/>
    <w:tmpl w:val="C7FA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427637"/>
    <w:multiLevelType w:val="hybridMultilevel"/>
    <w:tmpl w:val="C902D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4863EF"/>
    <w:multiLevelType w:val="hybridMultilevel"/>
    <w:tmpl w:val="446EC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15"/>
  </w:num>
  <w:num w:numId="15">
    <w:abstractNumId w:val="20"/>
  </w:num>
  <w:num w:numId="16">
    <w:abstractNumId w:val="24"/>
  </w:num>
  <w:num w:numId="17">
    <w:abstractNumId w:val="22"/>
  </w:num>
  <w:num w:numId="18">
    <w:abstractNumId w:val="19"/>
  </w:num>
  <w:num w:numId="19">
    <w:abstractNumId w:val="13"/>
  </w:num>
  <w:num w:numId="20">
    <w:abstractNumId w:val="18"/>
  </w:num>
  <w:num w:numId="21">
    <w:abstractNumId w:val="23"/>
  </w:num>
  <w:num w:numId="22">
    <w:abstractNumId w:val="14"/>
  </w:num>
  <w:num w:numId="23">
    <w:abstractNumId w:val="12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88"/>
    <w:rsid w:val="00007DA9"/>
    <w:rsid w:val="000148F4"/>
    <w:rsid w:val="00054E4D"/>
    <w:rsid w:val="00076E37"/>
    <w:rsid w:val="00095998"/>
    <w:rsid w:val="000B5295"/>
    <w:rsid w:val="000B68FD"/>
    <w:rsid w:val="000C52AA"/>
    <w:rsid w:val="000D41FC"/>
    <w:rsid w:val="000F709D"/>
    <w:rsid w:val="00184540"/>
    <w:rsid w:val="0019176A"/>
    <w:rsid w:val="001A1CBB"/>
    <w:rsid w:val="001A4926"/>
    <w:rsid w:val="001A7382"/>
    <w:rsid w:val="002133F7"/>
    <w:rsid w:val="002A1EE6"/>
    <w:rsid w:val="002A644B"/>
    <w:rsid w:val="002B2864"/>
    <w:rsid w:val="002E7659"/>
    <w:rsid w:val="003429CE"/>
    <w:rsid w:val="00364D46"/>
    <w:rsid w:val="00365AC6"/>
    <w:rsid w:val="00372D4A"/>
    <w:rsid w:val="00380C81"/>
    <w:rsid w:val="00394232"/>
    <w:rsid w:val="003C0FFC"/>
    <w:rsid w:val="003D29A8"/>
    <w:rsid w:val="003D70A8"/>
    <w:rsid w:val="003E7AC4"/>
    <w:rsid w:val="00407723"/>
    <w:rsid w:val="00452F23"/>
    <w:rsid w:val="004F1DB0"/>
    <w:rsid w:val="005A584F"/>
    <w:rsid w:val="005E18FC"/>
    <w:rsid w:val="005E3AD6"/>
    <w:rsid w:val="005F351C"/>
    <w:rsid w:val="0060115A"/>
    <w:rsid w:val="00624B30"/>
    <w:rsid w:val="0066218D"/>
    <w:rsid w:val="00662883"/>
    <w:rsid w:val="006653D9"/>
    <w:rsid w:val="0067396F"/>
    <w:rsid w:val="00682515"/>
    <w:rsid w:val="006C6374"/>
    <w:rsid w:val="006E7575"/>
    <w:rsid w:val="00715D88"/>
    <w:rsid w:val="007346FB"/>
    <w:rsid w:val="00776EE5"/>
    <w:rsid w:val="00786039"/>
    <w:rsid w:val="007861C3"/>
    <w:rsid w:val="0079349E"/>
    <w:rsid w:val="007A3995"/>
    <w:rsid w:val="007B68D3"/>
    <w:rsid w:val="007D1181"/>
    <w:rsid w:val="00815BCD"/>
    <w:rsid w:val="00831C9B"/>
    <w:rsid w:val="008C03E1"/>
    <w:rsid w:val="008C4EA5"/>
    <w:rsid w:val="008F7860"/>
    <w:rsid w:val="00907EA5"/>
    <w:rsid w:val="009108CA"/>
    <w:rsid w:val="00967480"/>
    <w:rsid w:val="009A2709"/>
    <w:rsid w:val="009A7052"/>
    <w:rsid w:val="009B2DB7"/>
    <w:rsid w:val="009D08DF"/>
    <w:rsid w:val="00A06680"/>
    <w:rsid w:val="00A565BA"/>
    <w:rsid w:val="00A8206D"/>
    <w:rsid w:val="00A862E8"/>
    <w:rsid w:val="00AF6954"/>
    <w:rsid w:val="00B16D4A"/>
    <w:rsid w:val="00B24EA5"/>
    <w:rsid w:val="00B36C51"/>
    <w:rsid w:val="00B67E04"/>
    <w:rsid w:val="00BE0D78"/>
    <w:rsid w:val="00C06E3D"/>
    <w:rsid w:val="00C22C85"/>
    <w:rsid w:val="00C33206"/>
    <w:rsid w:val="00C3448C"/>
    <w:rsid w:val="00C56976"/>
    <w:rsid w:val="00C65561"/>
    <w:rsid w:val="00C65759"/>
    <w:rsid w:val="00C86254"/>
    <w:rsid w:val="00C9542F"/>
    <w:rsid w:val="00CC1CF7"/>
    <w:rsid w:val="00D175EB"/>
    <w:rsid w:val="00D374F9"/>
    <w:rsid w:val="00D47C00"/>
    <w:rsid w:val="00D57B12"/>
    <w:rsid w:val="00DA15FB"/>
    <w:rsid w:val="00DD4806"/>
    <w:rsid w:val="00E636FC"/>
    <w:rsid w:val="00E9401F"/>
    <w:rsid w:val="00EE657F"/>
    <w:rsid w:val="00EF68DE"/>
    <w:rsid w:val="00F3254A"/>
    <w:rsid w:val="00F44DD5"/>
    <w:rsid w:val="00F90ED9"/>
    <w:rsid w:val="00FB16DA"/>
    <w:rsid w:val="00F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A4A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776EE5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incent.kania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var/containers/Bundle/Application/AD6CBCB2-262E-4F2F-BC26-F3F985E94DFA/Word.app/en.lproj/1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55FFC-E690-3F43-B385-4B317C36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10002018.dotx</Template>
  <TotalTime>1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vincent.kania@gmail.com</dc:creator>
  <cp:keywords/>
  <dc:description/>
  <cp:lastModifiedBy>vincent.kania@gmail.com</cp:lastModifiedBy>
  <cp:revision>3</cp:revision>
  <dcterms:created xsi:type="dcterms:W3CDTF">2016-06-07T22:55:00Z</dcterms:created>
  <dcterms:modified xsi:type="dcterms:W3CDTF">2016-06-07T22:57:00Z</dcterms:modified>
</cp:coreProperties>
</file>