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348DA374F131434F8D6A469E0F7EA2A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85"/>
            <w:gridCol w:w="1028"/>
          </w:tblGrid>
          <w:tr w:rsidR="001F73F3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1F73F3" w:rsidRDefault="00471D9C" w:rsidP="0037394F">
                <w:pPr>
                  <w:pStyle w:val="PersonalName"/>
                  <w:jc w:val="center"/>
                </w:pPr>
                <w:sdt>
                  <w:sdtPr>
                    <w:rPr>
                      <w:bCs/>
                    </w:rPr>
                    <w:alias w:val="Author"/>
                    <w:id w:val="-747420753"/>
                    <w:placeholder>
                      <w:docPart w:val="AC8FC5F71E7E4ABA9695540D63C21A3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37394F" w:rsidRPr="0037394F">
                      <w:rPr>
                        <w:bCs/>
                      </w:rPr>
                      <w:t>Naomi sutherland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1F73F3" w:rsidRDefault="005B73F6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11D38C14" wp14:editId="7BB19FE6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6EEA0E07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1F73F3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1F73F3" w:rsidRPr="008D1525" w:rsidRDefault="00471D9C" w:rsidP="0037394F">
                <w:pPr>
                  <w:pStyle w:val="NoSpacing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  <w:szCs w:val="18"/>
                    </w:rPr>
                    <w:alias w:val="Address"/>
                    <w:id w:val="-741638233"/>
                    <w:placeholder>
                      <w:docPart w:val="EC5C02F563F54953B48B10F520DB520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37394F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LP# 51 Samaroo</w:t>
                    </w:r>
                    <w:r w:rsidR="000C565E" w:rsidRPr="008D1525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 xml:space="preserve"> </w:t>
                    </w:r>
                    <w:r w:rsidR="0037394F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Village Arima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1F73F3" w:rsidRDefault="001F73F3">
                <w:pPr>
                  <w:pStyle w:val="NoSpacing"/>
                </w:pPr>
              </w:p>
            </w:tc>
          </w:tr>
          <w:tr w:rsidR="001F73F3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F73F3" w:rsidRPr="008D1525" w:rsidRDefault="00471D9C" w:rsidP="0037394F">
                <w:pPr>
                  <w:pStyle w:val="NoSpacing"/>
                  <w:jc w:val="center"/>
                  <w:rPr>
                    <w:caps/>
                    <w:color w:val="93A299" w:themeColor="accent1"/>
                    <w:sz w:val="22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24"/>
                      <w:szCs w:val="18"/>
                    </w:rPr>
                    <w:alias w:val="Phone"/>
                    <w:id w:val="-1808010215"/>
                    <w:placeholder>
                      <w:docPart w:val="F07506BAA1FB48699001538B46976E1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37394F">
                      <w:rPr>
                        <w:color w:val="93A299" w:themeColor="accent1"/>
                        <w:sz w:val="24"/>
                        <w:szCs w:val="18"/>
                      </w:rPr>
                      <w:t>286-7601</w:t>
                    </w:r>
                  </w:sdtContent>
                </w:sdt>
                <w:r w:rsidR="005B73F6" w:rsidRPr="008D1525">
                  <w:rPr>
                    <w:color w:val="93A299" w:themeColor="accent1"/>
                    <w:sz w:val="24"/>
                    <w:szCs w:val="18"/>
                  </w:rPr>
                  <w:t xml:space="preserve">  ▪  </w:t>
                </w:r>
                <w:r w:rsidR="005B73F6" w:rsidRPr="008D1525">
                  <w:rPr>
                    <w:rFonts w:eastAsiaTheme="minorEastAsia"/>
                    <w:color w:val="93A299" w:themeColor="accent1"/>
                    <w:sz w:val="24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4"/>
                      <w:szCs w:val="18"/>
                    </w:rPr>
                    <w:alias w:val="E-mail Address"/>
                    <w:id w:val="-725216357"/>
                    <w:placeholder>
                      <w:docPart w:val="91B7B5582A764CA4A14A131147C00F0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37394F">
                      <w:rPr>
                        <w:color w:val="93A299" w:themeColor="accent1"/>
                        <w:sz w:val="24"/>
                        <w:szCs w:val="18"/>
                      </w:rPr>
                      <w:t>486-8452</w:t>
                    </w:r>
                  </w:sdtContent>
                </w:sdt>
                <w:r w:rsidR="005B73F6" w:rsidRPr="008D1525">
                  <w:rPr>
                    <w:color w:val="93A299" w:themeColor="accent1"/>
                    <w:sz w:val="24"/>
                    <w:szCs w:val="18"/>
                  </w:rPr>
                  <w:t xml:space="preserve">   ▪  </w:t>
                </w:r>
                <w:r w:rsidR="005B73F6" w:rsidRPr="008D1525">
                  <w:rPr>
                    <w:rFonts w:eastAsiaTheme="minorEastAsia"/>
                    <w:color w:val="93A299" w:themeColor="accent1"/>
                    <w:sz w:val="24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F73F3" w:rsidRDefault="001F73F3">
                <w:pPr>
                  <w:pStyle w:val="NoSpacing"/>
                </w:pPr>
              </w:p>
            </w:tc>
          </w:tr>
        </w:tbl>
        <w:p w:rsidR="001F73F3" w:rsidRDefault="00471D9C">
          <w:pPr>
            <w:rPr>
              <w:b/>
              <w:bCs/>
            </w:rPr>
          </w:pPr>
        </w:p>
      </w:sdtContent>
    </w:sdt>
    <w:p w:rsidR="001F73F3" w:rsidRPr="008D1525" w:rsidRDefault="005B73F6" w:rsidP="00852B49">
      <w:pPr>
        <w:pStyle w:val="SectionHeading"/>
        <w:spacing w:line="360" w:lineRule="auto"/>
        <w:rPr>
          <w:rFonts w:ascii="Times New Roman" w:hAnsi="Times New Roman" w:cs="Times New Roman"/>
          <w:szCs w:val="24"/>
        </w:rPr>
      </w:pPr>
      <w:r w:rsidRPr="008D1525">
        <w:rPr>
          <w:rFonts w:ascii="Times New Roman" w:hAnsi="Times New Roman" w:cs="Times New Roman"/>
          <w:szCs w:val="24"/>
        </w:rPr>
        <w:t>Objectives</w:t>
      </w:r>
    </w:p>
    <w:p w:rsidR="0037394F" w:rsidRPr="008D1525" w:rsidRDefault="00B60B72" w:rsidP="00852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C565E" w:rsidRPr="008D1525">
        <w:rPr>
          <w:rFonts w:ascii="Times New Roman" w:hAnsi="Times New Roman" w:cs="Times New Roman"/>
          <w:sz w:val="24"/>
          <w:szCs w:val="24"/>
        </w:rPr>
        <w:t xml:space="preserve"> need to be employed with an outstanding organization that allows me to enhance my knowledge and avails me the opportunity to accumulate valuable work experience. </w:t>
      </w:r>
    </w:p>
    <w:p w:rsidR="000C565E" w:rsidRPr="008D1525" w:rsidRDefault="000C565E" w:rsidP="00852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525">
        <w:rPr>
          <w:rFonts w:ascii="Times New Roman" w:hAnsi="Times New Roman" w:cs="Times New Roman"/>
          <w:b/>
          <w:sz w:val="24"/>
          <w:szCs w:val="24"/>
        </w:rPr>
        <w:t xml:space="preserve">Date of Birth     </w:t>
      </w:r>
      <w:r w:rsidRPr="008D1525">
        <w:rPr>
          <w:rFonts w:ascii="Times New Roman" w:hAnsi="Times New Roman" w:cs="Times New Roman"/>
          <w:sz w:val="24"/>
          <w:szCs w:val="24"/>
        </w:rPr>
        <w:t xml:space="preserve">June </w:t>
      </w:r>
      <w:r w:rsidR="0037394F">
        <w:rPr>
          <w:rFonts w:ascii="Times New Roman" w:hAnsi="Times New Roman" w:cs="Times New Roman"/>
          <w:sz w:val="24"/>
          <w:szCs w:val="24"/>
        </w:rPr>
        <w:t>21</w:t>
      </w:r>
      <w:r w:rsidR="0037394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7394F">
        <w:rPr>
          <w:rFonts w:ascii="Times New Roman" w:hAnsi="Times New Roman" w:cs="Times New Roman"/>
          <w:sz w:val="24"/>
          <w:szCs w:val="24"/>
        </w:rPr>
        <w:t>, 1994</w:t>
      </w:r>
    </w:p>
    <w:p w:rsidR="000C565E" w:rsidRPr="008D1525" w:rsidRDefault="000C565E" w:rsidP="00852B49">
      <w:pPr>
        <w:pStyle w:val="SectionHeading"/>
        <w:spacing w:line="360" w:lineRule="auto"/>
        <w:rPr>
          <w:rFonts w:ascii="Times New Roman" w:hAnsi="Times New Roman" w:cs="Times New Roman"/>
          <w:szCs w:val="24"/>
        </w:rPr>
      </w:pPr>
      <w:r w:rsidRPr="008D1525">
        <w:rPr>
          <w:rFonts w:ascii="Times New Roman" w:hAnsi="Times New Roman" w:cs="Times New Roman"/>
          <w:szCs w:val="24"/>
        </w:rPr>
        <w:t>Education</w:t>
      </w:r>
    </w:p>
    <w:p w:rsidR="0037394F" w:rsidRPr="00852B49" w:rsidRDefault="0037394F" w:rsidP="00852B4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394F">
        <w:rPr>
          <w:rFonts w:ascii="Times New Roman" w:hAnsi="Times New Roman" w:cs="Times New Roman"/>
          <w:color w:val="auto"/>
          <w:sz w:val="24"/>
          <w:szCs w:val="24"/>
        </w:rPr>
        <w:t xml:space="preserve">Malabar Composite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Secondary School </w:t>
      </w:r>
    </w:p>
    <w:p w:rsidR="0037394F" w:rsidRPr="00852B49" w:rsidRDefault="0037394F" w:rsidP="00852B49">
      <w:pPr>
        <w:pStyle w:val="ListParagraph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CERTIFICATE OF PROFICIENCY  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GRADE</w:t>
      </w:r>
    </w:p>
    <w:p w:rsidR="0037394F" w:rsidRPr="0037394F" w:rsidRDefault="0037394F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37394F">
        <w:rPr>
          <w:rFonts w:ascii="Times New Roman" w:hAnsi="Times New Roman" w:cs="Times New Roman"/>
          <w:color w:val="auto"/>
          <w:sz w:val="24"/>
          <w:szCs w:val="24"/>
        </w:rPr>
        <w:t xml:space="preserve">English A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3</w:t>
      </w:r>
    </w:p>
    <w:p w:rsidR="0037394F" w:rsidRPr="0037394F" w:rsidRDefault="0037394F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37394F">
        <w:rPr>
          <w:rFonts w:ascii="Times New Roman" w:hAnsi="Times New Roman" w:cs="Times New Roman"/>
          <w:color w:val="auto"/>
          <w:sz w:val="24"/>
          <w:szCs w:val="24"/>
        </w:rPr>
        <w:t>Principals of Business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3</w:t>
      </w:r>
    </w:p>
    <w:p w:rsidR="002B13EF" w:rsidRPr="008D1525" w:rsidRDefault="0037394F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37394F">
        <w:rPr>
          <w:rFonts w:ascii="Times New Roman" w:hAnsi="Times New Roman" w:cs="Times New Roman"/>
          <w:color w:val="auto"/>
          <w:sz w:val="24"/>
          <w:szCs w:val="24"/>
        </w:rPr>
        <w:t>Electronic Document Preparation Management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</w:t>
      </w:r>
      <w:r w:rsidRPr="003739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F73F3" w:rsidRPr="008D1525" w:rsidRDefault="002B13EF" w:rsidP="00852B49">
      <w:pPr>
        <w:pStyle w:val="SectionHeading"/>
        <w:spacing w:line="480" w:lineRule="auto"/>
        <w:rPr>
          <w:rFonts w:ascii="Times New Roman" w:hAnsi="Times New Roman" w:cs="Times New Roman"/>
          <w:szCs w:val="24"/>
        </w:rPr>
      </w:pPr>
      <w:r w:rsidRPr="008D1525">
        <w:rPr>
          <w:rFonts w:ascii="Times New Roman" w:hAnsi="Times New Roman" w:cs="Times New Roman"/>
          <w:szCs w:val="24"/>
        </w:rPr>
        <w:t xml:space="preserve">Work </w:t>
      </w:r>
      <w:r w:rsidR="005B73F6" w:rsidRPr="008D1525">
        <w:rPr>
          <w:rFonts w:ascii="Times New Roman" w:hAnsi="Times New Roman" w:cs="Times New Roman"/>
          <w:szCs w:val="24"/>
        </w:rPr>
        <w:t>Experience</w:t>
      </w:r>
    </w:p>
    <w:p w:rsidR="005517F2" w:rsidRPr="005517F2" w:rsidRDefault="005517F2" w:rsidP="00852B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517F2">
        <w:rPr>
          <w:rFonts w:ascii="Times New Roman" w:hAnsi="Times New Roman" w:cs="Times New Roman"/>
          <w:color w:val="auto"/>
          <w:sz w:val="24"/>
          <w:szCs w:val="24"/>
        </w:rPr>
        <w:t xml:space="preserve">Kentucky Fry Chicken (K.F.C) </w:t>
      </w:r>
    </w:p>
    <w:p w:rsidR="00852B49" w:rsidRPr="00852B49" w:rsidRDefault="005517F2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5517F2">
        <w:rPr>
          <w:rFonts w:ascii="Times New Roman" w:hAnsi="Times New Roman" w:cs="Times New Roman"/>
          <w:color w:val="auto"/>
          <w:sz w:val="24"/>
          <w:szCs w:val="24"/>
        </w:rPr>
        <w:t xml:space="preserve">Cashier </w:t>
      </w:r>
    </w:p>
    <w:p w:rsidR="00852B49" w:rsidRPr="00852B49" w:rsidRDefault="005517F2" w:rsidP="00852B49">
      <w:pPr>
        <w:pStyle w:val="ListParagraph"/>
        <w:spacing w:before="240" w:after="0" w:line="48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2B49">
        <w:rPr>
          <w:rFonts w:ascii="Times New Roman" w:hAnsi="Times New Roman" w:cs="Times New Roman"/>
          <w:b/>
          <w:color w:val="auto"/>
          <w:sz w:val="24"/>
          <w:szCs w:val="24"/>
        </w:rPr>
        <w:t>2016-2017</w:t>
      </w:r>
    </w:p>
    <w:p w:rsidR="00852B49" w:rsidRDefault="005517F2" w:rsidP="00852B4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517F2">
        <w:rPr>
          <w:rFonts w:ascii="Times New Roman" w:hAnsi="Times New Roman" w:cs="Times New Roman"/>
          <w:color w:val="auto"/>
          <w:sz w:val="24"/>
          <w:szCs w:val="24"/>
        </w:rPr>
        <w:t xml:space="preserve">Buy Smart Arima </w:t>
      </w:r>
      <w:proofErr w:type="spellStart"/>
      <w:r w:rsidRPr="005517F2">
        <w:rPr>
          <w:rFonts w:ascii="Times New Roman" w:hAnsi="Times New Roman" w:cs="Times New Roman"/>
          <w:color w:val="auto"/>
          <w:sz w:val="24"/>
          <w:szCs w:val="24"/>
        </w:rPr>
        <w:t>Wholsale</w:t>
      </w:r>
      <w:proofErr w:type="spellEnd"/>
      <w:r w:rsidRPr="005517F2">
        <w:rPr>
          <w:rFonts w:ascii="Times New Roman" w:hAnsi="Times New Roman" w:cs="Times New Roman"/>
          <w:color w:val="auto"/>
          <w:sz w:val="24"/>
          <w:szCs w:val="24"/>
        </w:rPr>
        <w:t xml:space="preserve"> And Retail</w:t>
      </w:r>
    </w:p>
    <w:p w:rsidR="005517F2" w:rsidRPr="00852B49" w:rsidRDefault="005517F2" w:rsidP="00852B49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52B49">
        <w:rPr>
          <w:rFonts w:ascii="Times New Roman" w:hAnsi="Times New Roman" w:cs="Times New Roman"/>
          <w:color w:val="auto"/>
          <w:sz w:val="24"/>
          <w:szCs w:val="24"/>
        </w:rPr>
        <w:t>Cashier/Sales Clerk</w:t>
      </w:r>
    </w:p>
    <w:p w:rsidR="00852B49" w:rsidRPr="00852B49" w:rsidRDefault="005517F2" w:rsidP="00852B49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52B49">
        <w:rPr>
          <w:rFonts w:ascii="Times New Roman" w:hAnsi="Times New Roman" w:cs="Times New Roman"/>
          <w:b/>
          <w:sz w:val="24"/>
          <w:szCs w:val="24"/>
        </w:rPr>
        <w:t>2015-2016</w:t>
      </w:r>
    </w:p>
    <w:p w:rsidR="00852B49" w:rsidRPr="00852B49" w:rsidRDefault="00852B49" w:rsidP="00852B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52B49">
        <w:rPr>
          <w:rFonts w:ascii="Times New Roman" w:hAnsi="Times New Roman" w:cs="Times New Roman"/>
          <w:color w:val="auto"/>
          <w:sz w:val="24"/>
          <w:szCs w:val="24"/>
        </w:rPr>
        <w:t xml:space="preserve">Rodney’s Supermarket Arima </w:t>
      </w:r>
    </w:p>
    <w:p w:rsidR="00852B49" w:rsidRDefault="00852B49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52B49">
        <w:rPr>
          <w:rFonts w:ascii="Times New Roman" w:hAnsi="Times New Roman" w:cs="Times New Roman"/>
          <w:color w:val="auto"/>
          <w:sz w:val="24"/>
          <w:szCs w:val="24"/>
        </w:rPr>
        <w:t>Cashier</w:t>
      </w:r>
    </w:p>
    <w:p w:rsidR="00852B49" w:rsidRPr="00852B49" w:rsidRDefault="00852B49" w:rsidP="00852B49">
      <w:pPr>
        <w:pStyle w:val="ListParagraph"/>
        <w:spacing w:line="48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2B49">
        <w:rPr>
          <w:rFonts w:ascii="Times New Roman" w:hAnsi="Times New Roman" w:cs="Times New Roman"/>
          <w:b/>
          <w:color w:val="auto"/>
          <w:sz w:val="24"/>
          <w:szCs w:val="24"/>
        </w:rPr>
        <w:t>2013-2014</w:t>
      </w:r>
    </w:p>
    <w:p w:rsidR="002B13EF" w:rsidRPr="008D1525" w:rsidRDefault="005517F2" w:rsidP="00852B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17F2">
        <w:rPr>
          <w:rFonts w:ascii="Times New Roman" w:hAnsi="Times New Roman" w:cs="Times New Roman"/>
          <w:color w:val="auto"/>
          <w:sz w:val="24"/>
          <w:szCs w:val="24"/>
          <w:lang w:val="en-TT"/>
        </w:rPr>
        <w:t>Xtra</w:t>
      </w:r>
      <w:proofErr w:type="spellEnd"/>
      <w:r w:rsidRPr="005517F2">
        <w:rPr>
          <w:rFonts w:ascii="Times New Roman" w:hAnsi="Times New Roman" w:cs="Times New Roman"/>
          <w:color w:val="auto"/>
          <w:sz w:val="24"/>
          <w:szCs w:val="24"/>
          <w:lang w:val="en-TT"/>
        </w:rPr>
        <w:t xml:space="preserve"> Foods Arima Packer</w:t>
      </w:r>
    </w:p>
    <w:p w:rsidR="002835D1" w:rsidRPr="008D1525" w:rsidRDefault="005517F2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517F2">
        <w:rPr>
          <w:rFonts w:ascii="Times New Roman" w:hAnsi="Times New Roman" w:cs="Times New Roman"/>
          <w:color w:val="auto"/>
          <w:sz w:val="24"/>
          <w:szCs w:val="24"/>
          <w:lang w:val="en-TT"/>
        </w:rPr>
        <w:t xml:space="preserve">Cashier </w:t>
      </w:r>
    </w:p>
    <w:p w:rsidR="002835D1" w:rsidRPr="008D1525" w:rsidRDefault="005517F2" w:rsidP="00852B49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517F2">
        <w:rPr>
          <w:rFonts w:ascii="Times New Roman" w:hAnsi="Times New Roman" w:cs="Times New Roman"/>
          <w:b/>
          <w:color w:val="auto"/>
          <w:sz w:val="24"/>
          <w:szCs w:val="24"/>
          <w:lang w:val="en-TT"/>
        </w:rPr>
        <w:t>2011-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TT"/>
        </w:rPr>
        <w:t>2012</w:t>
      </w:r>
    </w:p>
    <w:p w:rsidR="002835D1" w:rsidRPr="008D1525" w:rsidRDefault="002835D1" w:rsidP="00985399">
      <w:pPr>
        <w:pStyle w:val="ListParagraph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5517F2" w:rsidRDefault="005517F2">
      <w:pPr>
        <w:pStyle w:val="SectionHeading"/>
        <w:rPr>
          <w:rFonts w:ascii="Times New Roman" w:hAnsi="Times New Roman" w:cs="Times New Roman"/>
          <w:b w:val="0"/>
          <w:szCs w:val="24"/>
        </w:rPr>
      </w:pPr>
    </w:p>
    <w:p w:rsidR="001F73F3" w:rsidRPr="008D1525" w:rsidRDefault="005B73F6">
      <w:pPr>
        <w:pStyle w:val="SectionHeading"/>
        <w:rPr>
          <w:rFonts w:ascii="Times New Roman" w:hAnsi="Times New Roman" w:cs="Times New Roman"/>
          <w:szCs w:val="24"/>
        </w:rPr>
      </w:pPr>
      <w:r w:rsidRPr="008D1525">
        <w:rPr>
          <w:rFonts w:ascii="Times New Roman" w:hAnsi="Times New Roman" w:cs="Times New Roman"/>
          <w:szCs w:val="24"/>
        </w:rPr>
        <w:t>Skills</w:t>
      </w:r>
    </w:p>
    <w:p w:rsidR="00852B49" w:rsidRPr="00852B49" w:rsidRDefault="00852B49" w:rsidP="009C1B49">
      <w:pPr>
        <w:pStyle w:val="ListParagraph"/>
        <w:numPr>
          <w:ilvl w:val="0"/>
          <w:numId w:val="8"/>
        </w:num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Volley Ball player, Track and field , Meeting People</w:t>
      </w:r>
    </w:p>
    <w:p w:rsidR="001F73F3" w:rsidRPr="008D1525" w:rsidRDefault="009C1B49" w:rsidP="00852B49">
      <w:pPr>
        <w:pStyle w:val="ListParagraph"/>
        <w:spacing w:line="264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D1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F73F3" w:rsidRPr="008D1525" w:rsidRDefault="005B73F6">
      <w:pPr>
        <w:pStyle w:val="SectionHeading"/>
        <w:rPr>
          <w:rFonts w:ascii="Times New Roman" w:hAnsi="Times New Roman" w:cs="Times New Roman"/>
          <w:szCs w:val="24"/>
        </w:rPr>
      </w:pPr>
      <w:r w:rsidRPr="008D1525">
        <w:rPr>
          <w:rFonts w:ascii="Times New Roman" w:hAnsi="Times New Roman" w:cs="Times New Roman"/>
          <w:szCs w:val="24"/>
        </w:rPr>
        <w:t>References</w:t>
      </w:r>
    </w:p>
    <w:p w:rsidR="009C1B49" w:rsidRPr="008D1525" w:rsidRDefault="009C1B49" w:rsidP="009C1B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2B49" w:rsidRPr="00D81516" w:rsidRDefault="00852B49" w:rsidP="00D81516">
      <w:pPr>
        <w:pStyle w:val="ListParagraph"/>
        <w:numPr>
          <w:ilvl w:val="0"/>
          <w:numId w:val="7"/>
        </w:numPr>
        <w:tabs>
          <w:tab w:val="left" w:pos="267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D815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Dr.</w:t>
      </w:r>
      <w:proofErr w:type="spellEnd"/>
      <w:r w:rsidRPr="00D815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815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Joycelyn</w:t>
      </w:r>
      <w:proofErr w:type="spellEnd"/>
      <w:r w:rsidRPr="00D815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Duncan </w:t>
      </w:r>
    </w:p>
    <w:p w:rsidR="00852B49" w:rsidRDefault="00852B49" w:rsidP="00D81516">
      <w:pPr>
        <w:tabs>
          <w:tab w:val="left" w:pos="2670"/>
        </w:tabs>
        <w:spacing w:after="0" w:line="276" w:lineRule="auto"/>
        <w:ind w:left="810" w:hanging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B4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Apostle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at Divine Encounter Fellowship International Ministries </w:t>
      </w:r>
    </w:p>
    <w:p w:rsidR="00852B49" w:rsidRPr="00D81516" w:rsidRDefault="00D81516" w:rsidP="00D81516">
      <w:pPr>
        <w:tabs>
          <w:tab w:val="left" w:pos="2670"/>
        </w:tabs>
        <w:spacing w:after="0" w:line="276" w:lineRule="auto"/>
        <w:ind w:left="810" w:hanging="9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815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Contact No. 721-5276</w:t>
      </w:r>
    </w:p>
    <w:p w:rsidR="00D81516" w:rsidRDefault="00D81516" w:rsidP="009C1B49">
      <w:pPr>
        <w:tabs>
          <w:tab w:val="left" w:pos="267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09F" w:rsidRPr="00D81516" w:rsidRDefault="00852B49" w:rsidP="00D81516">
      <w:pPr>
        <w:pStyle w:val="ListParagraph"/>
        <w:numPr>
          <w:ilvl w:val="0"/>
          <w:numId w:val="7"/>
        </w:numPr>
        <w:tabs>
          <w:tab w:val="left" w:pos="267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Ornella Andrews </w:t>
      </w:r>
    </w:p>
    <w:p w:rsidR="00852B49" w:rsidRDefault="00852B49" w:rsidP="00D81516">
      <w:pPr>
        <w:tabs>
          <w:tab w:val="left" w:pos="2670"/>
        </w:tabs>
        <w:spacing w:after="0"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Operations Assistant II </w:t>
      </w:r>
    </w:p>
    <w:p w:rsidR="00852B49" w:rsidRPr="008D1525" w:rsidRDefault="00852B49" w:rsidP="00D81516">
      <w:pPr>
        <w:tabs>
          <w:tab w:val="left" w:pos="2670"/>
        </w:tabs>
        <w:spacing w:after="0" w:line="276" w:lineRule="auto"/>
        <w:ind w:left="810" w:hanging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Judiciary of Trinidad and Tobago </w:t>
      </w:r>
    </w:p>
    <w:p w:rsidR="009C1B49" w:rsidRPr="008D1525" w:rsidRDefault="00D0609F" w:rsidP="00D81516">
      <w:pPr>
        <w:tabs>
          <w:tab w:val="left" w:pos="2670"/>
        </w:tabs>
        <w:spacing w:after="0" w:line="276" w:lineRule="auto"/>
        <w:ind w:left="810" w:hanging="9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D152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Contact No. </w:t>
      </w:r>
      <w:r w:rsidR="00852B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395-4306</w:t>
      </w:r>
    </w:p>
    <w:p w:rsidR="00D0609F" w:rsidRPr="008D1525" w:rsidRDefault="00D0609F" w:rsidP="009C1B49">
      <w:pPr>
        <w:tabs>
          <w:tab w:val="left" w:pos="267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1B49" w:rsidRPr="008D1525" w:rsidRDefault="009C1B49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9C1B49" w:rsidRPr="008D1525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9C" w:rsidRDefault="00471D9C">
      <w:pPr>
        <w:spacing w:after="0" w:line="240" w:lineRule="auto"/>
      </w:pPr>
      <w:r>
        <w:separator/>
      </w:r>
    </w:p>
  </w:endnote>
  <w:endnote w:type="continuationSeparator" w:id="0">
    <w:p w:rsidR="00471D9C" w:rsidRDefault="0047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F3" w:rsidRDefault="005B73F6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73F3" w:rsidRDefault="001F73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1F73F3" w:rsidRDefault="001F73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73F3" w:rsidRDefault="001F73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1F73F3" w:rsidRDefault="001F73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73F3" w:rsidRDefault="001F73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1F73F3" w:rsidRDefault="001F73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73F3" w:rsidRDefault="00471D9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F48616A305D941D69055910C8B1A85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394F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Naomi </w:t>
                              </w:r>
                              <w:proofErr w:type="spellStart"/>
                              <w:proofErr w:type="gramStart"/>
                              <w:r w:rsidR="0037394F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sutherland</w:t>
                              </w:r>
                              <w:proofErr w:type="spellEnd"/>
                              <w:proofErr w:type="gramEnd"/>
                            </w:sdtContent>
                          </w:sdt>
                          <w:r w:rsidR="005B73F6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5B73F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5B73F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B73F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B73F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51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5B73F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1F73F3" w:rsidRDefault="00471D9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F48616A305D941D69055910C8B1A853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7394F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Naomi </w:t>
                        </w:r>
                        <w:proofErr w:type="spellStart"/>
                        <w:proofErr w:type="gramStart"/>
                        <w:r w:rsidR="0037394F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sutherland</w:t>
                        </w:r>
                        <w:proofErr w:type="spellEnd"/>
                        <w:proofErr w:type="gramEnd"/>
                      </w:sdtContent>
                    </w:sdt>
                    <w:r w:rsidR="005B73F6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5B73F6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5B73F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5B73F6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5B73F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D8151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5B73F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9C" w:rsidRDefault="00471D9C">
      <w:pPr>
        <w:spacing w:after="0" w:line="240" w:lineRule="auto"/>
      </w:pPr>
      <w:r>
        <w:separator/>
      </w:r>
    </w:p>
  </w:footnote>
  <w:footnote w:type="continuationSeparator" w:id="0">
    <w:p w:rsidR="00471D9C" w:rsidRDefault="0047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F3" w:rsidRDefault="005B73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4DC508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178AEC0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D19F81B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7B7415"/>
    <w:multiLevelType w:val="hybridMultilevel"/>
    <w:tmpl w:val="6596C05A"/>
    <w:lvl w:ilvl="0" w:tplc="97DA1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F6BA2"/>
    <w:multiLevelType w:val="hybridMultilevel"/>
    <w:tmpl w:val="1DF8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5E"/>
    <w:rsid w:val="000C565E"/>
    <w:rsid w:val="001F73F3"/>
    <w:rsid w:val="002835D1"/>
    <w:rsid w:val="002B13EF"/>
    <w:rsid w:val="0037394F"/>
    <w:rsid w:val="00471D9C"/>
    <w:rsid w:val="005517F2"/>
    <w:rsid w:val="005B73F6"/>
    <w:rsid w:val="0064383F"/>
    <w:rsid w:val="00852B49"/>
    <w:rsid w:val="008D1525"/>
    <w:rsid w:val="00985399"/>
    <w:rsid w:val="009C1B49"/>
    <w:rsid w:val="00B60B72"/>
    <w:rsid w:val="00D0609F"/>
    <w:rsid w:val="00D81516"/>
    <w:rsid w:val="00D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E96F93-A158-439D-AA3D-882CFCF4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8DA374F131434F8D6A469E0F7E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2FA9-1E46-474C-B00E-25DFA5105D63}"/>
      </w:docPartPr>
      <w:docPartBody>
        <w:p w:rsidR="007967C3" w:rsidRDefault="000A3257">
          <w:pPr>
            <w:pStyle w:val="348DA374F131434F8D6A469E0F7EA2A4"/>
          </w:pPr>
          <w:r>
            <w:t>Choose a building block.</w:t>
          </w:r>
        </w:p>
      </w:docPartBody>
    </w:docPart>
    <w:docPart>
      <w:docPartPr>
        <w:name w:val="AC8FC5F71E7E4ABA9695540D63C21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658DB-3A65-4F9C-A858-130F5F046A5C}"/>
      </w:docPartPr>
      <w:docPartBody>
        <w:p w:rsidR="007967C3" w:rsidRDefault="000A3257">
          <w:pPr>
            <w:pStyle w:val="AC8FC5F71E7E4ABA9695540D63C21A3F"/>
          </w:pPr>
          <w:r>
            <w:t>[Type Your Name]</w:t>
          </w:r>
        </w:p>
      </w:docPartBody>
    </w:docPart>
    <w:docPart>
      <w:docPartPr>
        <w:name w:val="EC5C02F563F54953B48B10F520DB5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3817-BDB2-4563-B035-5D549475A7B7}"/>
      </w:docPartPr>
      <w:docPartBody>
        <w:p w:rsidR="007967C3" w:rsidRDefault="000A3257">
          <w:pPr>
            <w:pStyle w:val="EC5C02F563F54953B48B10F520DB520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F07506BAA1FB48699001538B46976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B75AF-5030-4728-8832-78DD9B085FC1}"/>
      </w:docPartPr>
      <w:docPartBody>
        <w:p w:rsidR="007967C3" w:rsidRDefault="000A3257">
          <w:pPr>
            <w:pStyle w:val="F07506BAA1FB48699001538B46976E1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1B7B5582A764CA4A14A131147C0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F75B0-F86B-4740-A239-B8DA231E6C24}"/>
      </w:docPartPr>
      <w:docPartBody>
        <w:p w:rsidR="007967C3" w:rsidRDefault="000A3257">
          <w:pPr>
            <w:pStyle w:val="91B7B5582A764CA4A14A131147C00F06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F48616A305D941D69055910C8B1A8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9D72-0B4D-4C15-8432-2E7B196554C8}"/>
      </w:docPartPr>
      <w:docPartBody>
        <w:p w:rsidR="007967C3" w:rsidRDefault="000A3257">
          <w:pPr>
            <w:pStyle w:val="F48616A305D941D69055910C8B1A853A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FF"/>
    <w:rsid w:val="00025ED5"/>
    <w:rsid w:val="000A3257"/>
    <w:rsid w:val="004361FF"/>
    <w:rsid w:val="007967C3"/>
    <w:rsid w:val="00B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DA374F131434F8D6A469E0F7EA2A4">
    <w:name w:val="348DA374F131434F8D6A469E0F7EA2A4"/>
  </w:style>
  <w:style w:type="paragraph" w:customStyle="1" w:styleId="AC8FC5F71E7E4ABA9695540D63C21A3F">
    <w:name w:val="AC8FC5F71E7E4ABA9695540D63C21A3F"/>
  </w:style>
  <w:style w:type="paragraph" w:customStyle="1" w:styleId="EC5C02F563F54953B48B10F520DB520F">
    <w:name w:val="EC5C02F563F54953B48B10F520DB520F"/>
  </w:style>
  <w:style w:type="paragraph" w:customStyle="1" w:styleId="F07506BAA1FB48699001538B46976E18">
    <w:name w:val="F07506BAA1FB48699001538B46976E18"/>
  </w:style>
  <w:style w:type="paragraph" w:customStyle="1" w:styleId="91B7B5582A764CA4A14A131147C00F06">
    <w:name w:val="91B7B5582A764CA4A14A131147C00F06"/>
  </w:style>
  <w:style w:type="paragraph" w:customStyle="1" w:styleId="C863CA3621EF4A808B86C36F91D6966D">
    <w:name w:val="C863CA3621EF4A808B86C36F91D6966D"/>
  </w:style>
  <w:style w:type="paragraph" w:customStyle="1" w:styleId="0FE5C556AA714091A01433AF5B9E0213">
    <w:name w:val="0FE5C556AA714091A01433AF5B9E0213"/>
  </w:style>
  <w:style w:type="paragraph" w:customStyle="1" w:styleId="B90D6346B806489F9C2611C96214406B">
    <w:name w:val="B90D6346B806489F9C2611C96214406B"/>
  </w:style>
  <w:style w:type="paragraph" w:customStyle="1" w:styleId="2D3CED282D4C4E7A88A28EA9BF7B5B0B">
    <w:name w:val="2D3CED282D4C4E7A88A28EA9BF7B5B0B"/>
  </w:style>
  <w:style w:type="paragraph" w:customStyle="1" w:styleId="411B59203C55406686BC17412489DA57">
    <w:name w:val="411B59203C55406686BC17412489DA57"/>
  </w:style>
  <w:style w:type="paragraph" w:customStyle="1" w:styleId="8F825F3B4BC64EF1A750DE4E6E26DF44">
    <w:name w:val="8F825F3B4BC64EF1A750DE4E6E26DF44"/>
  </w:style>
  <w:style w:type="paragraph" w:customStyle="1" w:styleId="675B66A8D68547DD9E14F1E18FB9C9DF">
    <w:name w:val="675B66A8D68547DD9E14F1E18FB9C9DF"/>
  </w:style>
  <w:style w:type="paragraph" w:customStyle="1" w:styleId="5767A16CE9394A96A1C10F8F448EE91A">
    <w:name w:val="5767A16CE9394A96A1C10F8F448EE91A"/>
  </w:style>
  <w:style w:type="paragraph" w:customStyle="1" w:styleId="8FD44B8A42E949DDA96600CDC2194D13">
    <w:name w:val="8FD44B8A42E949DDA96600CDC2194D13"/>
  </w:style>
  <w:style w:type="paragraph" w:customStyle="1" w:styleId="063F3E761A984946B7D7601EFBC06954">
    <w:name w:val="063F3E761A984946B7D7601EFBC06954"/>
  </w:style>
  <w:style w:type="paragraph" w:customStyle="1" w:styleId="644EB8996ACF45A081AD0C2D53F41717">
    <w:name w:val="644EB8996ACF45A081AD0C2D53F41717"/>
  </w:style>
  <w:style w:type="paragraph" w:customStyle="1" w:styleId="7E1565FD7DBF47D6BE776DA3F3D26047">
    <w:name w:val="7E1565FD7DBF47D6BE776DA3F3D26047"/>
  </w:style>
  <w:style w:type="paragraph" w:customStyle="1" w:styleId="B9898CF6CF29420C90599019A8D3EB7F">
    <w:name w:val="B9898CF6CF29420C90599019A8D3EB7F"/>
  </w:style>
  <w:style w:type="paragraph" w:customStyle="1" w:styleId="8B9456B34FC8493BB633A595C2E8C9E8">
    <w:name w:val="8B9456B34FC8493BB633A595C2E8C9E8"/>
  </w:style>
  <w:style w:type="paragraph" w:customStyle="1" w:styleId="F48616A305D941D69055910C8B1A853A">
    <w:name w:val="F48616A305D941D69055910C8B1A853A"/>
  </w:style>
  <w:style w:type="paragraph" w:customStyle="1" w:styleId="F96BB3FEE67D471B9CDAA7B18AD72470">
    <w:name w:val="F96BB3FEE67D471B9CDAA7B18AD72470"/>
    <w:rsid w:val="004361FF"/>
  </w:style>
  <w:style w:type="paragraph" w:customStyle="1" w:styleId="AED99ECFD1A248ED99544A3AFC7BEBEF">
    <w:name w:val="AED99ECFD1A248ED99544A3AFC7BEBEF"/>
    <w:rsid w:val="004361FF"/>
  </w:style>
  <w:style w:type="paragraph" w:customStyle="1" w:styleId="129933E6049941D2BDBDBBB869E74975">
    <w:name w:val="129933E6049941D2BDBDBBB869E74975"/>
    <w:rsid w:val="004361FF"/>
  </w:style>
  <w:style w:type="paragraph" w:customStyle="1" w:styleId="E28F81CA5570403ABABD49CA5FAC6D72">
    <w:name w:val="E28F81CA5570403ABABD49CA5FAC6D72"/>
    <w:rsid w:val="00436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LP# 51 Samaroo Village Arima</CompanyAddress>
  <CompanyPhone>286-7601</CompanyPhone>
  <CompanyFax/>
  <CompanyEmail>486-8452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79F2A97-B0FF-4431-87CD-C08EEDE4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100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sutherland</dc:creator>
  <cp:lastModifiedBy>Ornella Sutherland</cp:lastModifiedBy>
  <cp:revision>5</cp:revision>
  <cp:lastPrinted>2017-01-11T15:43:00Z</cp:lastPrinted>
  <dcterms:created xsi:type="dcterms:W3CDTF">2017-01-11T14:32:00Z</dcterms:created>
  <dcterms:modified xsi:type="dcterms:W3CDTF">2017-03-16T13:04:00Z</dcterms:modified>
</cp:coreProperties>
</file>