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97" w:rsidRDefault="00492507">
      <w:pPr>
        <w:pStyle w:val="Name"/>
      </w:pPr>
      <w:r>
        <w:t xml:space="preserve">      </w:t>
      </w:r>
      <w:r w:rsidR="003C098F">
        <w:t xml:space="preserve">Wrynel Forbes </w:t>
      </w:r>
    </w:p>
    <w:p w:rsidR="00761F29" w:rsidRDefault="00492507">
      <w:pPr>
        <w:pStyle w:val="ContactInfo"/>
      </w:pPr>
      <w:r>
        <w:t xml:space="preserve">                       </w:t>
      </w:r>
      <w:r w:rsidR="009127B3">
        <w:t xml:space="preserve">     </w:t>
      </w:r>
      <w:r w:rsidR="00761F29" w:rsidRPr="004D4D01">
        <w:rPr>
          <w:b/>
          <w:color w:val="000000" w:themeColor="text1"/>
        </w:rPr>
        <w:t>Address</w:t>
      </w:r>
      <w:r>
        <w:t xml:space="preserve">  </w:t>
      </w:r>
      <w:r w:rsidR="003C098F">
        <w:t>3</w:t>
      </w:r>
      <w:r w:rsidR="003C098F" w:rsidRPr="003C098F">
        <w:rPr>
          <w:vertAlign w:val="superscript"/>
        </w:rPr>
        <w:t>rd</w:t>
      </w:r>
      <w:r w:rsidR="003C098F">
        <w:t xml:space="preserve"> Street West Huggins Street </w:t>
      </w:r>
      <w:r w:rsidR="00761F29">
        <w:t xml:space="preserve">            </w:t>
      </w:r>
    </w:p>
    <w:p w:rsidR="00D05397" w:rsidRDefault="00761F29">
      <w:pPr>
        <w:pStyle w:val="ContactInfo"/>
      </w:pPr>
      <w:r>
        <w:t xml:space="preserve">                     </w:t>
      </w:r>
      <w:r w:rsidR="004D4D01">
        <w:t xml:space="preserve">                            </w:t>
      </w:r>
      <w:r w:rsidR="003C098F">
        <w:t xml:space="preserve">Tacarigua </w:t>
      </w:r>
    </w:p>
    <w:p w:rsidR="003C098F" w:rsidRDefault="00492507">
      <w:pPr>
        <w:pStyle w:val="ContactInfo"/>
      </w:pPr>
      <w:r>
        <w:rPr>
          <w:rFonts w:ascii="Arial Black" w:hAnsi="Arial Black"/>
          <w:b/>
          <w:color w:val="000000" w:themeColor="text1"/>
        </w:rPr>
        <w:t xml:space="preserve">                    </w:t>
      </w:r>
      <w:r w:rsidR="009127B3">
        <w:rPr>
          <w:rFonts w:ascii="Arial Black" w:hAnsi="Arial Black"/>
          <w:b/>
          <w:color w:val="000000" w:themeColor="text1"/>
        </w:rPr>
        <w:t xml:space="preserve">      </w:t>
      </w:r>
      <w:r w:rsidR="003C098F" w:rsidRPr="005A30CE">
        <w:rPr>
          <w:rFonts w:ascii="Arial Black" w:hAnsi="Arial Black"/>
          <w:b/>
          <w:color w:val="000000" w:themeColor="text1"/>
        </w:rPr>
        <w:t>Contact</w:t>
      </w:r>
      <w:r w:rsidR="003C098F">
        <w:t xml:space="preserve"> # </w:t>
      </w:r>
      <w:r w:rsidR="00ED39A4">
        <w:t xml:space="preserve">364-1850 /726-0673 </w:t>
      </w:r>
    </w:p>
    <w:p w:rsidR="00D05397" w:rsidRDefault="00492507" w:rsidP="00D95F9C">
      <w:pPr>
        <w:pStyle w:val="ContactInfo"/>
      </w:pPr>
      <w:r>
        <w:rPr>
          <w:b/>
          <w:color w:val="000000" w:themeColor="text1"/>
        </w:rPr>
        <w:t xml:space="preserve">  </w:t>
      </w:r>
      <w:r w:rsidR="00761F29">
        <w:rPr>
          <w:b/>
          <w:color w:val="000000" w:themeColor="text1"/>
        </w:rPr>
        <w:t xml:space="preserve">                </w:t>
      </w:r>
      <w:r w:rsidR="00EE1755">
        <w:rPr>
          <w:b/>
          <w:color w:val="000000" w:themeColor="text1"/>
        </w:rPr>
        <w:t xml:space="preserve">    </w:t>
      </w:r>
      <w:r w:rsidR="009127B3">
        <w:rPr>
          <w:b/>
          <w:color w:val="000000" w:themeColor="text1"/>
        </w:rPr>
        <w:t xml:space="preserve">        </w:t>
      </w:r>
      <w:r w:rsidR="00ED39A4" w:rsidRPr="005A30CE">
        <w:rPr>
          <w:b/>
          <w:color w:val="000000" w:themeColor="text1"/>
        </w:rPr>
        <w:t xml:space="preserve">Email </w:t>
      </w:r>
      <w:r w:rsidR="003414C6">
        <w:rPr>
          <w:b/>
          <w:color w:val="000000" w:themeColor="text1"/>
        </w:rPr>
        <w:t>Address</w:t>
      </w:r>
      <w:r w:rsidR="00ED39A4">
        <w:t xml:space="preserve"> :</w:t>
      </w:r>
      <w:proofErr w:type="spellStart"/>
      <w:r w:rsidR="00B64EED">
        <w:t>wrynel.forbes@gmail</w:t>
      </w:r>
      <w:proofErr w:type="spellEnd"/>
    </w:p>
    <w:p w:rsidR="00B64EED" w:rsidRDefault="00B64EED" w:rsidP="00D95F9C">
      <w:pPr>
        <w:pStyle w:val="ContactInfo"/>
      </w:pPr>
    </w:p>
    <w:p w:rsidR="006020BF" w:rsidRPr="002046D9" w:rsidRDefault="00B64EED" w:rsidP="00D95F9C">
      <w:pPr>
        <w:pStyle w:val="ContactInfo"/>
        <w:rPr>
          <w:b/>
        </w:rPr>
      </w:pPr>
      <w:r w:rsidRPr="002046D9">
        <w:rPr>
          <w:b/>
          <w:color w:val="000000" w:themeColor="text1"/>
        </w:rPr>
        <w:t xml:space="preserve">Date of </w:t>
      </w:r>
      <w:r w:rsidR="00525CB2" w:rsidRPr="002046D9">
        <w:rPr>
          <w:b/>
          <w:color w:val="000000" w:themeColor="text1"/>
        </w:rPr>
        <w:t xml:space="preserve">Birth </w:t>
      </w:r>
      <w:r w:rsidR="006E17BD" w:rsidRPr="002046D9">
        <w:rPr>
          <w:b/>
          <w:color w:val="000000" w:themeColor="text1"/>
        </w:rPr>
        <w:t xml:space="preserve"> </w:t>
      </w:r>
      <w:r w:rsidR="006E17BD" w:rsidRPr="002046D9">
        <w:rPr>
          <w:b/>
        </w:rPr>
        <w:t xml:space="preserve"> </w:t>
      </w:r>
    </w:p>
    <w:p w:rsidR="00B64EED" w:rsidRDefault="006E17BD" w:rsidP="00D95F9C">
      <w:pPr>
        <w:pStyle w:val="ContactInfo"/>
      </w:pPr>
      <w:r>
        <w:t>09</w:t>
      </w:r>
      <w:r w:rsidRPr="006E17BD">
        <w:rPr>
          <w:vertAlign w:val="superscript"/>
        </w:rPr>
        <w:t>th</w:t>
      </w:r>
      <w:r>
        <w:t xml:space="preserve"> March,</w:t>
      </w:r>
      <w:r w:rsidR="00CC39A3">
        <w:t>1991</w:t>
      </w:r>
    </w:p>
    <w:p w:rsidR="00CC39A3" w:rsidRDefault="00CC39A3" w:rsidP="00D95F9C">
      <w:pPr>
        <w:pStyle w:val="ContactInfo"/>
      </w:pPr>
    </w:p>
    <w:p w:rsidR="00A50E00" w:rsidRPr="002046D9" w:rsidRDefault="00DC0A27" w:rsidP="00D95F9C">
      <w:pPr>
        <w:pStyle w:val="ContactInfo"/>
        <w:rPr>
          <w:b/>
        </w:rPr>
      </w:pPr>
      <w:r w:rsidRPr="002046D9">
        <w:rPr>
          <w:b/>
          <w:color w:val="000000" w:themeColor="text1"/>
        </w:rPr>
        <w:t>Education</w:t>
      </w:r>
      <w:r w:rsidRPr="002046D9">
        <w:rPr>
          <w:b/>
        </w:rPr>
        <w:t xml:space="preserve">  </w:t>
      </w:r>
    </w:p>
    <w:p w:rsidR="00DC0A27" w:rsidRDefault="00DC0A27" w:rsidP="00D95F9C">
      <w:pPr>
        <w:pStyle w:val="ContactInfo"/>
      </w:pPr>
      <w:r>
        <w:t xml:space="preserve">Completed  five years at </w:t>
      </w:r>
      <w:r w:rsidR="00E62728">
        <w:t xml:space="preserve">Mt Hope Secondary, attended </w:t>
      </w:r>
      <w:r w:rsidR="00D6333D">
        <w:t xml:space="preserve">classes at </w:t>
      </w:r>
      <w:proofErr w:type="spellStart"/>
      <w:r w:rsidR="00220E14">
        <w:t>Y</w:t>
      </w:r>
      <w:r w:rsidR="00D6333D">
        <w:t>tepp</w:t>
      </w:r>
      <w:proofErr w:type="spellEnd"/>
      <w:r w:rsidR="00D6333D">
        <w:t xml:space="preserve"> doing Child care. Got involved in </w:t>
      </w:r>
      <w:r w:rsidR="00DB20C2">
        <w:t xml:space="preserve">Must program where I did </w:t>
      </w:r>
      <w:r w:rsidR="00220E14">
        <w:t xml:space="preserve">hospitality. And ahead of that I joined CCC </w:t>
      </w:r>
      <w:r w:rsidR="00AB310C">
        <w:t xml:space="preserve">program where I pursue in learning Cosmetology. </w:t>
      </w:r>
    </w:p>
    <w:p w:rsidR="00525CB2" w:rsidRPr="002046D9" w:rsidRDefault="00525CB2" w:rsidP="00D95F9C">
      <w:pPr>
        <w:pStyle w:val="ContactInfo"/>
        <w:rPr>
          <w:b/>
          <w:color w:val="000000" w:themeColor="text1"/>
        </w:rPr>
      </w:pPr>
    </w:p>
    <w:p w:rsidR="00CC39A3" w:rsidRDefault="00267690" w:rsidP="00D95F9C">
      <w:pPr>
        <w:pStyle w:val="ContactInfo"/>
      </w:pPr>
      <w:r w:rsidRPr="002046D9">
        <w:rPr>
          <w:b/>
          <w:color w:val="000000" w:themeColor="text1"/>
        </w:rPr>
        <w:t>Academic Achievement</w:t>
      </w:r>
      <w:r>
        <w:t xml:space="preserve"> </w:t>
      </w:r>
    </w:p>
    <w:p w:rsidR="00267690" w:rsidRDefault="009C6E8B" w:rsidP="00D95F9C">
      <w:pPr>
        <w:pStyle w:val="ContactInfo"/>
      </w:pPr>
      <w:r>
        <w:t xml:space="preserve">CCC Subject :Home </w:t>
      </w:r>
      <w:r w:rsidR="00BC3DCD">
        <w:t xml:space="preserve">management </w:t>
      </w:r>
    </w:p>
    <w:p w:rsidR="00BC3DCD" w:rsidRDefault="00BC3DCD" w:rsidP="00D95F9C">
      <w:pPr>
        <w:pStyle w:val="ContactInfo"/>
      </w:pPr>
      <w:r>
        <w:t xml:space="preserve">                    Food and Nutrition </w:t>
      </w:r>
    </w:p>
    <w:p w:rsidR="00D05397" w:rsidRDefault="00DD05C9" w:rsidP="00BC278D">
      <w:pPr>
        <w:pStyle w:val="ContactInfo"/>
      </w:pPr>
      <w:r>
        <w:t xml:space="preserve">Certificate of completion for all </w:t>
      </w:r>
      <w:proofErr w:type="spellStart"/>
      <w:r>
        <w:t>all</w:t>
      </w:r>
      <w:proofErr w:type="spellEnd"/>
      <w:r>
        <w:t xml:space="preserve"> aspects stated above</w:t>
      </w:r>
      <w:r w:rsidR="00BC278D">
        <w:t xml:space="preserve"> </w:t>
      </w:r>
    </w:p>
    <w:p w:rsidR="00BC278D" w:rsidRDefault="00BC278D" w:rsidP="00BC278D">
      <w:pPr>
        <w:pStyle w:val="ContactInfo"/>
      </w:pPr>
    </w:p>
    <w:p w:rsidR="00CC26DF" w:rsidRPr="002046D9" w:rsidRDefault="00CC26DF" w:rsidP="00BC278D">
      <w:pPr>
        <w:pStyle w:val="ContactInfo"/>
        <w:rPr>
          <w:b/>
        </w:rPr>
      </w:pPr>
      <w:r w:rsidRPr="002046D9">
        <w:rPr>
          <w:b/>
          <w:color w:val="000000" w:themeColor="text1"/>
        </w:rPr>
        <w:t xml:space="preserve">Work </w:t>
      </w:r>
      <w:r w:rsidR="00F6662A" w:rsidRPr="002046D9">
        <w:rPr>
          <w:b/>
          <w:color w:val="000000" w:themeColor="text1"/>
        </w:rPr>
        <w:t>Experience</w:t>
      </w:r>
      <w:r w:rsidRPr="002046D9">
        <w:rPr>
          <w:b/>
        </w:rPr>
        <w:t xml:space="preserve"> </w:t>
      </w:r>
    </w:p>
    <w:p w:rsidR="00F6662A" w:rsidRDefault="00A677A6" w:rsidP="00BC278D">
      <w:pPr>
        <w:pStyle w:val="ContactInfo"/>
      </w:pPr>
      <w:r>
        <w:t xml:space="preserve">Prices Supermarket </w:t>
      </w:r>
      <w:r w:rsidR="001B4945">
        <w:t>–</w:t>
      </w:r>
      <w:r>
        <w:t xml:space="preserve"> </w:t>
      </w:r>
      <w:r w:rsidR="00FF2060">
        <w:t>Packer</w:t>
      </w:r>
    </w:p>
    <w:p w:rsidR="001B4945" w:rsidRDefault="00E25BF4" w:rsidP="00BC278D">
      <w:pPr>
        <w:pStyle w:val="ContactInfo"/>
      </w:pPr>
      <w:r>
        <w:t xml:space="preserve">Jane’s Clothing Store </w:t>
      </w:r>
      <w:r w:rsidR="00F61751">
        <w:t>–</w:t>
      </w:r>
      <w:r>
        <w:t xml:space="preserve"> </w:t>
      </w:r>
      <w:r w:rsidR="00F61751">
        <w:t>Sales clerk</w:t>
      </w:r>
    </w:p>
    <w:p w:rsidR="00FF2060" w:rsidRDefault="00FF2060" w:rsidP="00BC278D">
      <w:pPr>
        <w:pStyle w:val="ContactInfo"/>
      </w:pPr>
      <w:r>
        <w:t xml:space="preserve">Corporation Supermarket </w:t>
      </w:r>
      <w:r w:rsidR="006C262F">
        <w:t>–</w:t>
      </w:r>
      <w:r>
        <w:t xml:space="preserve"> </w:t>
      </w:r>
      <w:r w:rsidR="006C262F">
        <w:t>Packer/Cashier</w:t>
      </w:r>
    </w:p>
    <w:p w:rsidR="000F6978" w:rsidRDefault="000F6978" w:rsidP="00BC278D">
      <w:pPr>
        <w:pStyle w:val="ContactInfo"/>
      </w:pPr>
      <w:proofErr w:type="spellStart"/>
      <w:r>
        <w:t>Dr</w:t>
      </w:r>
      <w:proofErr w:type="spellEnd"/>
      <w:r w:rsidR="00B43201">
        <w:t xml:space="preserve"> Burger – </w:t>
      </w:r>
      <w:r w:rsidR="00952868">
        <w:t>Ca</w:t>
      </w:r>
      <w:r w:rsidR="00B43201">
        <w:t xml:space="preserve">shier </w:t>
      </w:r>
      <w:r w:rsidR="00952868">
        <w:t xml:space="preserve">&amp; </w:t>
      </w:r>
      <w:r w:rsidR="001C2C91">
        <w:t>Food prep</w:t>
      </w:r>
    </w:p>
    <w:p w:rsidR="001C2C91" w:rsidRDefault="001C2C91" w:rsidP="00BC278D">
      <w:pPr>
        <w:pStyle w:val="ContactInfo"/>
      </w:pPr>
      <w:r>
        <w:t xml:space="preserve">Prestige </w:t>
      </w:r>
      <w:r w:rsidR="00DF3DB4">
        <w:t>Holdings (</w:t>
      </w:r>
      <w:proofErr w:type="spellStart"/>
      <w:r w:rsidR="00DF3DB4">
        <w:t>kfc</w:t>
      </w:r>
      <w:proofErr w:type="spellEnd"/>
      <w:r w:rsidR="00DF3DB4">
        <w:t xml:space="preserve">) – Cashier </w:t>
      </w:r>
    </w:p>
    <w:p w:rsidR="00367E10" w:rsidRDefault="00367E10" w:rsidP="00BC278D">
      <w:pPr>
        <w:pStyle w:val="ContactInfo"/>
      </w:pPr>
      <w:r>
        <w:t xml:space="preserve">Crème </w:t>
      </w:r>
      <w:proofErr w:type="spellStart"/>
      <w:r w:rsidR="00914C72">
        <w:t>Brulee</w:t>
      </w:r>
      <w:proofErr w:type="spellEnd"/>
      <w:r>
        <w:t xml:space="preserve"> – </w:t>
      </w:r>
      <w:r w:rsidR="00914C72">
        <w:t>W</w:t>
      </w:r>
      <w:r>
        <w:t>aitress</w:t>
      </w:r>
      <w:r w:rsidR="00914C72">
        <w:t xml:space="preserve">/Cashier </w:t>
      </w:r>
    </w:p>
    <w:p w:rsidR="00B868A3" w:rsidRDefault="009A3C9E" w:rsidP="00215BD2">
      <w:pPr>
        <w:pStyle w:val="ContactInfo"/>
      </w:pPr>
      <w:r>
        <w:t xml:space="preserve">Ultimate Games – Game </w:t>
      </w:r>
      <w:r w:rsidR="007C17B8">
        <w:t xml:space="preserve">Attendant </w:t>
      </w:r>
    </w:p>
    <w:p w:rsidR="00215BD2" w:rsidRDefault="00215BD2" w:rsidP="00215BD2">
      <w:pPr>
        <w:pStyle w:val="ContactInfo"/>
      </w:pPr>
    </w:p>
    <w:p w:rsidR="00215BD2" w:rsidRPr="00E35146" w:rsidRDefault="00215BD2" w:rsidP="00215BD2">
      <w:pPr>
        <w:pStyle w:val="ContactInfo"/>
        <w:rPr>
          <w:b/>
        </w:rPr>
      </w:pPr>
      <w:r w:rsidRPr="00E35146">
        <w:rPr>
          <w:b/>
          <w:color w:val="000000" w:themeColor="text1"/>
        </w:rPr>
        <w:t>Reference</w:t>
      </w:r>
      <w:r w:rsidRPr="00E35146">
        <w:rPr>
          <w:b/>
        </w:rPr>
        <w:t xml:space="preserve"> </w:t>
      </w:r>
    </w:p>
    <w:p w:rsidR="00215BD2" w:rsidRDefault="00215BD2" w:rsidP="00215BD2">
      <w:pPr>
        <w:pStyle w:val="ContactInfo"/>
      </w:pPr>
      <w:r>
        <w:t xml:space="preserve">Felicia </w:t>
      </w:r>
      <w:r w:rsidR="00724D77">
        <w:t>Phillip :333</w:t>
      </w:r>
      <w:r w:rsidR="000C55C6">
        <w:t>-</w:t>
      </w:r>
      <w:r w:rsidR="00724D77">
        <w:t>1839</w:t>
      </w:r>
    </w:p>
    <w:p w:rsidR="00724D77" w:rsidRDefault="00724D77" w:rsidP="00215BD2">
      <w:pPr>
        <w:pStyle w:val="ContactInfo"/>
      </w:pPr>
      <w:r>
        <w:t xml:space="preserve">Garth </w:t>
      </w:r>
      <w:r w:rsidR="000C55C6">
        <w:t>Duke :290-6777</w:t>
      </w:r>
      <w:bookmarkStart w:id="0" w:name="_GoBack"/>
      <w:bookmarkEnd w:id="0"/>
    </w:p>
    <w:p w:rsidR="00D05397" w:rsidRDefault="00D05397" w:rsidP="007C17B8">
      <w:pPr>
        <w:pStyle w:val="Heading1"/>
      </w:pPr>
    </w:p>
    <w:sectPr w:rsidR="00D05397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7A3" w:rsidRDefault="007C07A3">
      <w:r>
        <w:separator/>
      </w:r>
    </w:p>
  </w:endnote>
  <w:endnote w:type="continuationSeparator" w:id="0">
    <w:p w:rsidR="007C07A3" w:rsidRDefault="007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397" w:rsidRDefault="007C07A3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 w:rsidR="00B12C3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7A3" w:rsidRDefault="007C07A3">
      <w:r>
        <w:separator/>
      </w:r>
    </w:p>
  </w:footnote>
  <w:footnote w:type="continuationSeparator" w:id="0">
    <w:p w:rsidR="007C07A3" w:rsidRDefault="007C0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397" w:rsidRDefault="007C07A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A5745D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397" w:rsidRDefault="007C07A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05397" w:rsidRDefault="00D0539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ZKQ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D05397" w:rsidRDefault="00D0539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8F"/>
    <w:rsid w:val="000C55C6"/>
    <w:rsid w:val="000F6978"/>
    <w:rsid w:val="0015361F"/>
    <w:rsid w:val="001B4945"/>
    <w:rsid w:val="001C2C91"/>
    <w:rsid w:val="002046D9"/>
    <w:rsid w:val="00215BD2"/>
    <w:rsid w:val="00220E14"/>
    <w:rsid w:val="00267690"/>
    <w:rsid w:val="003414C6"/>
    <w:rsid w:val="00367E10"/>
    <w:rsid w:val="003C098F"/>
    <w:rsid w:val="00492507"/>
    <w:rsid w:val="004D4D01"/>
    <w:rsid w:val="00525CB2"/>
    <w:rsid w:val="005A30CE"/>
    <w:rsid w:val="005C62BD"/>
    <w:rsid w:val="006020BF"/>
    <w:rsid w:val="00653FA0"/>
    <w:rsid w:val="006C262F"/>
    <w:rsid w:val="006E17BD"/>
    <w:rsid w:val="00712F21"/>
    <w:rsid w:val="00724D77"/>
    <w:rsid w:val="007430D6"/>
    <w:rsid w:val="00761F29"/>
    <w:rsid w:val="00774302"/>
    <w:rsid w:val="007C07A3"/>
    <w:rsid w:val="007C17B8"/>
    <w:rsid w:val="009127B3"/>
    <w:rsid w:val="00914C72"/>
    <w:rsid w:val="00952868"/>
    <w:rsid w:val="009A3C9E"/>
    <w:rsid w:val="009C6E8B"/>
    <w:rsid w:val="00A50E00"/>
    <w:rsid w:val="00A677A6"/>
    <w:rsid w:val="00AB310C"/>
    <w:rsid w:val="00B12C34"/>
    <w:rsid w:val="00B43201"/>
    <w:rsid w:val="00B64EED"/>
    <w:rsid w:val="00B868A3"/>
    <w:rsid w:val="00BC278D"/>
    <w:rsid w:val="00BC3DCD"/>
    <w:rsid w:val="00C143EF"/>
    <w:rsid w:val="00CA1107"/>
    <w:rsid w:val="00CC26DF"/>
    <w:rsid w:val="00CC39A3"/>
    <w:rsid w:val="00D05397"/>
    <w:rsid w:val="00D6333D"/>
    <w:rsid w:val="00D95F9C"/>
    <w:rsid w:val="00DB20C2"/>
    <w:rsid w:val="00DC0A27"/>
    <w:rsid w:val="00DD05C9"/>
    <w:rsid w:val="00DF3DB4"/>
    <w:rsid w:val="00E25BF4"/>
    <w:rsid w:val="00E35146"/>
    <w:rsid w:val="00E62728"/>
    <w:rsid w:val="00ED39A4"/>
    <w:rsid w:val="00EE1755"/>
    <w:rsid w:val="00F53052"/>
    <w:rsid w:val="00F6072B"/>
    <w:rsid w:val="00F61751"/>
    <w:rsid w:val="00F6662A"/>
    <w:rsid w:val="00FF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0CCCC"/>
  <w15:chartTrackingRefBased/>
  <w15:docId w15:val="{5AD667E2-C678-4645-B1E5-573FCCC0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2DBCBF5-6C5A-1349-9B2B-EEB1F58D80E9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E6A44-25BC-3249-8329-C97AE66CEE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{A2DBCBF5-6C5A-1349-9B2B-EEB1F58D80E9}tf50002018.dotx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wrynel.forbes@gmail.com</dc:creator>
  <cp:keywords/>
  <dc:description/>
  <cp:lastModifiedBy>wrynel.forbes@gmail.com</cp:lastModifiedBy>
  <cp:revision>2</cp:revision>
  <dcterms:created xsi:type="dcterms:W3CDTF">2015-09-29T21:38:00Z</dcterms:created>
  <dcterms:modified xsi:type="dcterms:W3CDTF">2015-09-29T21:38:00Z</dcterms:modified>
</cp:coreProperties>
</file>