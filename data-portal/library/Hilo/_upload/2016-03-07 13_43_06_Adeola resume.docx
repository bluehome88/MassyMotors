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9D7" w:rsidRPr="00ED5F6A" w:rsidRDefault="007B29D7" w:rsidP="00ED5F6A">
      <w:pPr>
        <w:jc w:val="both"/>
        <w:rPr>
          <w:caps/>
          <w:sz w:val="24"/>
          <w:szCs w:val="24"/>
        </w:rPr>
      </w:pPr>
      <w:r w:rsidRPr="00FB5985">
        <w:rPr>
          <w:caps/>
        </w:rPr>
        <w:t>#</w:t>
      </w:r>
      <w:r w:rsidR="008E4CA0" w:rsidRPr="00ED5F6A">
        <w:rPr>
          <w:sz w:val="24"/>
          <w:szCs w:val="24"/>
        </w:rPr>
        <w:t>1748 Pepper Village,</w:t>
      </w:r>
    </w:p>
    <w:p w:rsidR="007B29D7" w:rsidRPr="00ED5F6A" w:rsidRDefault="008E4CA0" w:rsidP="00ED5F6A">
      <w:pPr>
        <w:jc w:val="both"/>
        <w:rPr>
          <w:caps/>
          <w:sz w:val="24"/>
          <w:szCs w:val="24"/>
        </w:rPr>
      </w:pPr>
      <w:r w:rsidRPr="00ED5F6A">
        <w:rPr>
          <w:sz w:val="24"/>
          <w:szCs w:val="24"/>
        </w:rPr>
        <w:t>Erin.</w:t>
      </w:r>
    </w:p>
    <w:p w:rsidR="008E4CA0" w:rsidRPr="00ED5F6A" w:rsidRDefault="00CF7CAC" w:rsidP="00ED5F6A">
      <w:pPr>
        <w:jc w:val="both"/>
        <w:rPr>
          <w:caps/>
          <w:sz w:val="24"/>
          <w:szCs w:val="24"/>
        </w:rPr>
      </w:pPr>
      <w:r>
        <w:rPr>
          <w:caps/>
          <w:sz w:val="24"/>
          <w:szCs w:val="24"/>
        </w:rPr>
        <w:t>5</w:t>
      </w:r>
      <w:r w:rsidRPr="00CF7CAC">
        <w:rPr>
          <w:caps/>
          <w:sz w:val="24"/>
          <w:szCs w:val="24"/>
          <w:vertAlign w:val="superscript"/>
        </w:rPr>
        <w:t>th</w:t>
      </w:r>
      <w:r>
        <w:rPr>
          <w:caps/>
          <w:sz w:val="24"/>
          <w:szCs w:val="24"/>
        </w:rPr>
        <w:t xml:space="preserve"> March</w:t>
      </w:r>
      <w:r w:rsidR="00767DE5">
        <w:rPr>
          <w:caps/>
          <w:sz w:val="24"/>
          <w:szCs w:val="24"/>
        </w:rPr>
        <w:t>, 2016</w:t>
      </w:r>
    </w:p>
    <w:p w:rsidR="008E4CA0" w:rsidRPr="00ED5F6A" w:rsidRDefault="008E4CA0" w:rsidP="00ED5F6A">
      <w:pPr>
        <w:jc w:val="both"/>
        <w:rPr>
          <w:b/>
          <w:caps/>
          <w:sz w:val="24"/>
          <w:szCs w:val="24"/>
        </w:rPr>
      </w:pPr>
    </w:p>
    <w:p w:rsidR="008E4CA0" w:rsidRPr="00ED5F6A" w:rsidRDefault="008E4CA0" w:rsidP="00ED5F6A">
      <w:pPr>
        <w:jc w:val="both"/>
        <w:rPr>
          <w:sz w:val="24"/>
          <w:szCs w:val="24"/>
        </w:rPr>
      </w:pPr>
      <w:r w:rsidRPr="00ED5F6A">
        <w:rPr>
          <w:sz w:val="24"/>
          <w:szCs w:val="24"/>
        </w:rPr>
        <w:t>Dear Sir/Madam,</w:t>
      </w:r>
    </w:p>
    <w:p w:rsidR="00724BAF" w:rsidRPr="00ED5F6A" w:rsidRDefault="008E4CA0" w:rsidP="00ED5F6A">
      <w:pPr>
        <w:ind w:firstLine="720"/>
        <w:jc w:val="both"/>
        <w:rPr>
          <w:sz w:val="24"/>
          <w:szCs w:val="24"/>
        </w:rPr>
      </w:pPr>
      <w:r w:rsidRPr="00ED5F6A">
        <w:rPr>
          <w:sz w:val="24"/>
          <w:szCs w:val="24"/>
        </w:rPr>
        <w:t xml:space="preserve">My name is Adeola Gilbert and </w:t>
      </w:r>
      <w:r w:rsidR="00CF7CAC">
        <w:rPr>
          <w:sz w:val="24"/>
          <w:szCs w:val="24"/>
        </w:rPr>
        <w:t>I am interested in the Pharmacy Assistant position</w:t>
      </w:r>
      <w:r w:rsidRPr="00ED5F6A">
        <w:rPr>
          <w:sz w:val="24"/>
          <w:szCs w:val="24"/>
        </w:rPr>
        <w:t xml:space="preserve"> with</w:t>
      </w:r>
      <w:r w:rsidR="00CF7CAC">
        <w:rPr>
          <w:sz w:val="24"/>
          <w:szCs w:val="24"/>
        </w:rPr>
        <w:t>in</w:t>
      </w:r>
      <w:r w:rsidRPr="00ED5F6A">
        <w:rPr>
          <w:sz w:val="24"/>
          <w:szCs w:val="24"/>
        </w:rPr>
        <w:t xml:space="preserve"> your company. My prime motivation is to exercise my accumulative experience and ability to the fullest</w:t>
      </w:r>
      <w:r w:rsidR="00724BAF" w:rsidRPr="00ED5F6A">
        <w:rPr>
          <w:sz w:val="24"/>
          <w:szCs w:val="24"/>
        </w:rPr>
        <w:t xml:space="preserve"> extent. I am applying with full confidence that I will make a </w:t>
      </w:r>
      <w:r w:rsidR="00ED5F6A" w:rsidRPr="00ED5F6A">
        <w:rPr>
          <w:sz w:val="24"/>
          <w:szCs w:val="24"/>
        </w:rPr>
        <w:t>positive</w:t>
      </w:r>
      <w:r w:rsidR="00724BAF" w:rsidRPr="00ED5F6A">
        <w:rPr>
          <w:sz w:val="24"/>
          <w:szCs w:val="24"/>
        </w:rPr>
        <w:t xml:space="preserve"> and a very valuable contributor to your organization, by working together with fellow employees </w:t>
      </w:r>
      <w:bookmarkStart w:id="0" w:name="_GoBack"/>
      <w:bookmarkEnd w:id="0"/>
      <w:r w:rsidR="00724BAF" w:rsidRPr="00ED5F6A">
        <w:rPr>
          <w:sz w:val="24"/>
          <w:szCs w:val="24"/>
        </w:rPr>
        <w:t>as an efficient team player insuring the accomplishment off the company.</w:t>
      </w:r>
    </w:p>
    <w:p w:rsidR="00FB5985" w:rsidRPr="00ED5F6A" w:rsidRDefault="00724BAF" w:rsidP="00ED5F6A">
      <w:pPr>
        <w:ind w:firstLine="720"/>
        <w:jc w:val="both"/>
        <w:rPr>
          <w:sz w:val="24"/>
          <w:szCs w:val="24"/>
        </w:rPr>
      </w:pPr>
      <w:r w:rsidRPr="00ED5F6A">
        <w:rPr>
          <w:sz w:val="24"/>
          <w:szCs w:val="24"/>
        </w:rPr>
        <w:t xml:space="preserve">I would consider it a </w:t>
      </w:r>
      <w:r w:rsidR="00FB5985" w:rsidRPr="00ED5F6A">
        <w:rPr>
          <w:sz w:val="24"/>
          <w:szCs w:val="24"/>
        </w:rPr>
        <w:t>privilege</w:t>
      </w:r>
      <w:r w:rsidRPr="00ED5F6A">
        <w:rPr>
          <w:sz w:val="24"/>
          <w:szCs w:val="24"/>
        </w:rPr>
        <w:t xml:space="preserve"> to contribute my reliability, </w:t>
      </w:r>
      <w:r w:rsidR="00FB5985" w:rsidRPr="00ED5F6A">
        <w:rPr>
          <w:sz w:val="24"/>
          <w:szCs w:val="24"/>
        </w:rPr>
        <w:t>perseverance</w:t>
      </w:r>
      <w:r w:rsidRPr="00ED5F6A">
        <w:rPr>
          <w:sz w:val="24"/>
          <w:szCs w:val="24"/>
        </w:rPr>
        <w:t xml:space="preserve"> and approval to fulfill the job requirement necessary to meet </w:t>
      </w:r>
      <w:r w:rsidR="00FB5985" w:rsidRPr="00ED5F6A">
        <w:rPr>
          <w:sz w:val="24"/>
          <w:szCs w:val="24"/>
        </w:rPr>
        <w:t xml:space="preserve">your specifications. Additional information and persons who can provide </w:t>
      </w:r>
      <w:r w:rsidR="00ED5F6A" w:rsidRPr="00ED5F6A">
        <w:rPr>
          <w:sz w:val="24"/>
          <w:szCs w:val="24"/>
        </w:rPr>
        <w:t>recommendations for me are</w:t>
      </w:r>
      <w:r w:rsidR="00FB5985" w:rsidRPr="00ED5F6A">
        <w:rPr>
          <w:sz w:val="24"/>
          <w:szCs w:val="24"/>
        </w:rPr>
        <w:t xml:space="preserve"> available in my resume. I would greet the opportunity to work at your company and look forward for a favorable response from you in the near future.</w:t>
      </w:r>
    </w:p>
    <w:p w:rsidR="00373183" w:rsidRPr="00ED5F6A" w:rsidRDefault="00373183" w:rsidP="00ED5F6A">
      <w:pPr>
        <w:jc w:val="both"/>
        <w:rPr>
          <w:sz w:val="24"/>
          <w:szCs w:val="24"/>
        </w:rPr>
      </w:pPr>
    </w:p>
    <w:p w:rsidR="00FB5985" w:rsidRPr="00ED5F6A" w:rsidRDefault="00FB5985" w:rsidP="00ED5F6A">
      <w:pPr>
        <w:jc w:val="both"/>
        <w:rPr>
          <w:sz w:val="24"/>
          <w:szCs w:val="24"/>
        </w:rPr>
      </w:pPr>
      <w:r w:rsidRPr="00ED5F6A">
        <w:rPr>
          <w:sz w:val="24"/>
          <w:szCs w:val="24"/>
        </w:rPr>
        <w:t>Respectfully</w:t>
      </w:r>
      <w:r w:rsidR="00ED5F6A">
        <w:rPr>
          <w:sz w:val="24"/>
          <w:szCs w:val="24"/>
        </w:rPr>
        <w:t>,</w:t>
      </w:r>
      <w:r w:rsidRPr="00ED5F6A">
        <w:rPr>
          <w:sz w:val="24"/>
          <w:szCs w:val="24"/>
        </w:rPr>
        <w:t xml:space="preserve"> </w:t>
      </w:r>
    </w:p>
    <w:p w:rsidR="00ED5F6A" w:rsidRDefault="00ED5F6A" w:rsidP="00ED5F6A">
      <w:pPr>
        <w:pStyle w:val="PersonalName"/>
      </w:pPr>
    </w:p>
    <w:p w:rsidR="00FB5985" w:rsidRPr="00ED5F6A" w:rsidRDefault="00ED5F6A" w:rsidP="00ED5F6A">
      <w:pPr>
        <w:pStyle w:val="PersonalName"/>
      </w:pPr>
      <w:r>
        <w:t>……………………………</w:t>
      </w:r>
      <w:r w:rsidR="00FB5985" w:rsidRPr="00ED5F6A">
        <w:tab/>
      </w:r>
      <w:r w:rsidR="00FB5985" w:rsidRPr="00ED5F6A">
        <w:tab/>
      </w:r>
    </w:p>
    <w:p w:rsidR="007B29D7" w:rsidRPr="00ED5F6A" w:rsidRDefault="00FB5985" w:rsidP="00ED5F6A">
      <w:pPr>
        <w:pStyle w:val="PersonalName"/>
      </w:pPr>
      <w:r w:rsidRPr="00ED5F6A">
        <w:t>Adeola Gilbert.</w:t>
      </w:r>
      <w:r w:rsidR="008E4CA0" w:rsidRPr="00ED5F6A">
        <w:br w:type="page"/>
      </w:r>
    </w:p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2"/>
        </w:rPr>
        <w:alias w:val="Resume Name"/>
        <w:tag w:val="Resumen Name"/>
        <w:id w:val="-925414414"/>
        <w:placeholder>
          <w:docPart w:val="7766E4A9F3924670ACEE2DAA8FE7235E"/>
        </w:placeholder>
        <w:docPartList>
          <w:docPartGallery w:val="Quick Parts"/>
          <w:docPartCategory w:val=" Resume Name"/>
        </w:docPartList>
      </w:sdtPr>
      <w:sdtEndPr>
        <w:rPr>
          <w:b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471"/>
            <w:gridCol w:w="1058"/>
          </w:tblGrid>
          <w:tr w:rsidR="00E9146B" w:rsidTr="007B29D7">
            <w:trPr>
              <w:trHeight w:val="710"/>
              <w:jc w:val="center"/>
            </w:trPr>
            <w:tc>
              <w:tcPr>
                <w:tcW w:w="4506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:rsidR="00E9146B" w:rsidRDefault="000721F0">
                <w:pPr>
                  <w:pStyle w:val="PersonalName"/>
                  <w:jc w:val="center"/>
                </w:pPr>
                <w:sdt>
                  <w:sdtPr>
                    <w:rPr>
                      <w:b w:val="0"/>
                      <w:bCs/>
                    </w:rPr>
                    <w:alias w:val="Author"/>
                    <w:id w:val="-747420753"/>
                    <w:placeholder>
                      <w:docPart w:val="1F7ABB9B862045C882DDF642ED70885A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814EE0">
                      <w:rPr>
                        <w:b w:val="0"/>
                        <w:bCs/>
                        <w:lang w:val="en-TT"/>
                      </w:rPr>
                      <w:t>Adeola Gilbert</w:t>
                    </w:r>
                  </w:sdtContent>
                </w:sdt>
              </w:p>
            </w:tc>
            <w:tc>
              <w:tcPr>
                <w:tcW w:w="494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:rsidR="00E9146B" w:rsidRDefault="000721F0">
                <w:pPr>
                  <w:pStyle w:val="NoSpacing"/>
                  <w:ind w:left="71" w:hanging="71"/>
                  <w:jc w:val="right"/>
                </w:pPr>
                <w:r>
                  <w:rPr>
                    <w:noProof/>
                  </w:rPr>
                </w:r>
                <w:r>
                  <w:rPr>
                    <w:noProof/>
                  </w:rPr>
                  <w:pict>
                    <v:rect id="Rectangle 5" o:spid="_x0000_s1026" style="width:43.2pt;height:50.4pt;visibility:visible;mso-left-percent:-10001;mso-top-percent:-10001;mso-position-horizontal:absolute;mso-position-horizontal-relative:char;mso-position-vertical:absolute;mso-position-vertical-relative:line;mso-left-percent:-10001;mso-top-percent:-10001;v-text-anchor:middle" fillcolor="#d2ce97 [1942]" strokecolor="#6b7c71 [2404]" strokeweight=".5pt">
                      <w10:wrap type="none"/>
                      <w10:anchorlock/>
                    </v:rect>
                  </w:pict>
                </w:r>
              </w:p>
            </w:tc>
          </w:tr>
          <w:tr w:rsidR="00E9146B" w:rsidTr="007B29D7">
            <w:trPr>
              <w:trHeight w:val="20"/>
              <w:jc w:val="center"/>
            </w:trPr>
            <w:tc>
              <w:tcPr>
                <w:tcW w:w="4506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:rsidR="00E9146B" w:rsidRDefault="000721F0" w:rsidP="00814EE0">
                <w:pPr>
                  <w:pStyle w:val="NoSpacing"/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  <w:sz w:val="18"/>
                      <w:szCs w:val="18"/>
                    </w:rPr>
                    <w:alias w:val="Address"/>
                    <w:id w:val="-741638233"/>
                    <w:placeholder>
                      <w:docPart w:val="441C63F1B82D40DB857D3F45F0BA5FBD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814EE0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 xml:space="preserve">#1748 PEPPER VILLAGE, ERIN </w:t>
                    </w:r>
                  </w:sdtContent>
                </w:sdt>
              </w:p>
            </w:tc>
            <w:tc>
              <w:tcPr>
                <w:tcW w:w="494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:rsidR="00E9146B" w:rsidRDefault="00E9146B">
                <w:pPr>
                  <w:pStyle w:val="NoSpacing"/>
                </w:pPr>
              </w:p>
            </w:tc>
          </w:tr>
          <w:tr w:rsidR="00E9146B" w:rsidTr="007B29D7">
            <w:trPr>
              <w:trHeight w:val="80"/>
              <w:jc w:val="center"/>
            </w:trPr>
            <w:tc>
              <w:tcPr>
                <w:tcW w:w="4506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E9146B" w:rsidRPr="00D7020D" w:rsidRDefault="000721F0" w:rsidP="00421E3D">
                <w:pPr>
                  <w:pStyle w:val="NoSpacing"/>
                  <w:jc w:val="center"/>
                  <w:rPr>
                    <w:caps/>
                    <w:color w:val="93A299" w:themeColor="accent1"/>
                    <w:sz w:val="22"/>
                  </w:rPr>
                </w:pPr>
                <w:sdt>
                  <w:sdtPr>
                    <w:rPr>
                      <w:color w:val="93A299" w:themeColor="accent1"/>
                      <w:sz w:val="22"/>
                    </w:rPr>
                    <w:alias w:val="Phone"/>
                    <w:id w:val="-1808010215"/>
                    <w:placeholder>
                      <w:docPart w:val="89A18F4672F549DFB4124749C08DE279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BC4333" w:rsidRPr="00D7020D">
                      <w:rPr>
                        <w:color w:val="93A299" w:themeColor="accent1"/>
                        <w:sz w:val="22"/>
                      </w:rPr>
                      <w:t>(868)382-5159</w:t>
                    </w:r>
                  </w:sdtContent>
                </w:sdt>
                <w:r w:rsidR="009924DC" w:rsidRPr="00D7020D">
                  <w:rPr>
                    <w:color w:val="93A299" w:themeColor="accent1"/>
                    <w:sz w:val="22"/>
                  </w:rPr>
                  <w:t xml:space="preserve">  ▪  </w:t>
                </w:r>
                <w:r w:rsidR="009924DC" w:rsidRPr="00D7020D">
                  <w:rPr>
                    <w:rFonts w:eastAsiaTheme="minorEastAsia"/>
                    <w:color w:val="93A299" w:themeColor="accent1"/>
                    <w:sz w:val="22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22"/>
                    </w:rPr>
                    <w:alias w:val="E-mail Address"/>
                    <w:id w:val="-725216357"/>
                    <w:placeholder>
                      <w:docPart w:val="BCE453A9D9074AF5A0F436691C26F1C8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421E3D" w:rsidRPr="00D7020D">
                      <w:rPr>
                        <w:color w:val="93A299" w:themeColor="accent1"/>
                        <w:sz w:val="22"/>
                      </w:rPr>
                      <w:t>gilbertshyian@gmail.com</w:t>
                    </w:r>
                  </w:sdtContent>
                </w:sdt>
                <w:r w:rsidR="009924DC" w:rsidRPr="00D7020D">
                  <w:rPr>
                    <w:color w:val="93A299" w:themeColor="accent1"/>
                    <w:sz w:val="22"/>
                  </w:rPr>
                  <w:t xml:space="preserve">   ▪  </w:t>
                </w:r>
                <w:r w:rsidR="009924DC" w:rsidRPr="00D7020D">
                  <w:rPr>
                    <w:rFonts w:eastAsiaTheme="minorEastAsia"/>
                    <w:color w:val="93A299" w:themeColor="accent1"/>
                    <w:sz w:val="22"/>
                  </w:rPr>
                  <w:t xml:space="preserve"> </w:t>
                </w:r>
              </w:p>
            </w:tc>
            <w:tc>
              <w:tcPr>
                <w:tcW w:w="494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E9146B" w:rsidRDefault="00E9146B">
                <w:pPr>
                  <w:pStyle w:val="NoSpacing"/>
                </w:pPr>
              </w:p>
            </w:tc>
          </w:tr>
        </w:tbl>
        <w:p w:rsidR="00E9146B" w:rsidRDefault="000721F0">
          <w:pPr>
            <w:rPr>
              <w:b/>
              <w:bCs/>
            </w:rPr>
          </w:pPr>
        </w:p>
      </w:sdtContent>
    </w:sdt>
    <w:p w:rsidR="00E9146B" w:rsidRDefault="009924DC">
      <w:pPr>
        <w:pStyle w:val="SectionHeading"/>
      </w:pPr>
      <w:r>
        <w:t>Objectives</w:t>
      </w:r>
    </w:p>
    <w:p w:rsidR="00E9146B" w:rsidRPr="00D57454" w:rsidRDefault="00D57454">
      <w:pPr>
        <w:rPr>
          <w:sz w:val="32"/>
          <w:szCs w:val="24"/>
        </w:rPr>
      </w:pPr>
      <w:r w:rsidRPr="00D57454">
        <w:rPr>
          <w:rFonts w:cs="Helvetica"/>
          <w:color w:val="000000"/>
          <w:sz w:val="24"/>
          <w:shd w:val="clear" w:color="auto" w:fill="FFFFFF"/>
        </w:rPr>
        <w:t>I want to succeed in a stimulating and challenging environment, building the success of the company while I experience advancement opportunities.</w:t>
      </w:r>
    </w:p>
    <w:p w:rsidR="00E9146B" w:rsidRPr="00ED5F6A" w:rsidRDefault="009924DC">
      <w:pPr>
        <w:pStyle w:val="SectionHeading"/>
        <w:rPr>
          <w:szCs w:val="24"/>
        </w:rPr>
      </w:pPr>
      <w:r w:rsidRPr="00ED5F6A">
        <w:rPr>
          <w:szCs w:val="24"/>
        </w:rPr>
        <w:t>Skills</w:t>
      </w:r>
    </w:p>
    <w:p w:rsidR="00E9146B" w:rsidRPr="00ED5F6A" w:rsidRDefault="00814EE0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  <w:sz w:val="24"/>
          <w:szCs w:val="24"/>
        </w:rPr>
      </w:pPr>
      <w:r w:rsidRPr="00ED5F6A">
        <w:rPr>
          <w:color w:val="40382D" w:themeColor="text2" w:themeShade="BF"/>
          <w:sz w:val="24"/>
          <w:szCs w:val="24"/>
        </w:rPr>
        <w:t>Written Communication</w:t>
      </w:r>
    </w:p>
    <w:p w:rsidR="00814EE0" w:rsidRPr="00ED5F6A" w:rsidRDefault="00814EE0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  <w:sz w:val="24"/>
          <w:szCs w:val="24"/>
        </w:rPr>
      </w:pPr>
      <w:r w:rsidRPr="00ED5F6A">
        <w:rPr>
          <w:color w:val="40382D" w:themeColor="text2" w:themeShade="BF"/>
          <w:sz w:val="24"/>
          <w:szCs w:val="24"/>
        </w:rPr>
        <w:t xml:space="preserve">Typing </w:t>
      </w:r>
    </w:p>
    <w:p w:rsidR="003C6E12" w:rsidRPr="00ED5F6A" w:rsidRDefault="003C6E12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  <w:sz w:val="24"/>
          <w:szCs w:val="24"/>
        </w:rPr>
      </w:pPr>
      <w:r w:rsidRPr="00ED5F6A">
        <w:rPr>
          <w:color w:val="40382D" w:themeColor="text2" w:themeShade="BF"/>
          <w:sz w:val="24"/>
          <w:szCs w:val="24"/>
        </w:rPr>
        <w:t>Verbal</w:t>
      </w:r>
    </w:p>
    <w:p w:rsidR="00E9146B" w:rsidRPr="00ED5F6A" w:rsidRDefault="009924DC">
      <w:pPr>
        <w:pStyle w:val="SectionHeading"/>
        <w:rPr>
          <w:szCs w:val="24"/>
        </w:rPr>
      </w:pPr>
      <w:r w:rsidRPr="00ED5F6A">
        <w:rPr>
          <w:szCs w:val="24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6"/>
        <w:gridCol w:w="2019"/>
        <w:gridCol w:w="1959"/>
        <w:gridCol w:w="1876"/>
      </w:tblGrid>
      <w:tr w:rsidR="00F12FBF" w:rsidRPr="00ED5F6A" w:rsidTr="007F7B01">
        <w:trPr>
          <w:trHeight w:val="432"/>
        </w:trPr>
        <w:tc>
          <w:tcPr>
            <w:tcW w:w="1876" w:type="dxa"/>
          </w:tcPr>
          <w:p w:rsidR="00F12FBF" w:rsidRPr="00ED5F6A" w:rsidRDefault="00F12FBF" w:rsidP="00F12FBF">
            <w:pPr>
              <w:rPr>
                <w:b/>
                <w:sz w:val="24"/>
                <w:szCs w:val="24"/>
              </w:rPr>
            </w:pPr>
            <w:r w:rsidRPr="00ED5F6A">
              <w:rPr>
                <w:b/>
                <w:sz w:val="24"/>
                <w:szCs w:val="24"/>
              </w:rPr>
              <w:t xml:space="preserve">School </w:t>
            </w:r>
          </w:p>
        </w:tc>
        <w:tc>
          <w:tcPr>
            <w:tcW w:w="1793" w:type="dxa"/>
          </w:tcPr>
          <w:p w:rsidR="00F12FBF" w:rsidRPr="00ED5F6A" w:rsidRDefault="00F12FBF" w:rsidP="00F12FBF">
            <w:pPr>
              <w:rPr>
                <w:b/>
                <w:sz w:val="24"/>
                <w:szCs w:val="24"/>
              </w:rPr>
            </w:pPr>
            <w:r w:rsidRPr="00ED5F6A">
              <w:rPr>
                <w:b/>
                <w:sz w:val="24"/>
                <w:szCs w:val="24"/>
              </w:rPr>
              <w:t>Courses</w:t>
            </w:r>
          </w:p>
        </w:tc>
        <w:tc>
          <w:tcPr>
            <w:tcW w:w="1959" w:type="dxa"/>
          </w:tcPr>
          <w:p w:rsidR="00F12FBF" w:rsidRPr="00ED5F6A" w:rsidRDefault="00F12FBF" w:rsidP="00F12FBF">
            <w:pPr>
              <w:rPr>
                <w:b/>
                <w:sz w:val="24"/>
                <w:szCs w:val="24"/>
              </w:rPr>
            </w:pPr>
            <w:r w:rsidRPr="00ED5F6A">
              <w:rPr>
                <w:b/>
                <w:sz w:val="24"/>
                <w:szCs w:val="24"/>
              </w:rPr>
              <w:t>Grade</w:t>
            </w:r>
          </w:p>
        </w:tc>
        <w:tc>
          <w:tcPr>
            <w:tcW w:w="1876" w:type="dxa"/>
          </w:tcPr>
          <w:p w:rsidR="00F12FBF" w:rsidRPr="00ED5F6A" w:rsidRDefault="00F12FBF" w:rsidP="00F12FBF">
            <w:pPr>
              <w:rPr>
                <w:b/>
                <w:sz w:val="24"/>
                <w:szCs w:val="24"/>
              </w:rPr>
            </w:pPr>
            <w:r w:rsidRPr="00ED5F6A">
              <w:rPr>
                <w:b/>
                <w:sz w:val="24"/>
                <w:szCs w:val="24"/>
              </w:rPr>
              <w:t>Year</w:t>
            </w:r>
          </w:p>
        </w:tc>
      </w:tr>
      <w:tr w:rsidR="00F12FBF" w:rsidRPr="00ED5F6A" w:rsidTr="007F7B01">
        <w:trPr>
          <w:trHeight w:val="432"/>
        </w:trPr>
        <w:tc>
          <w:tcPr>
            <w:tcW w:w="1876" w:type="dxa"/>
          </w:tcPr>
          <w:p w:rsidR="00F12FBF" w:rsidRPr="00ED5F6A" w:rsidRDefault="00F12FBF" w:rsidP="00F12FBF">
            <w:pPr>
              <w:rPr>
                <w:sz w:val="24"/>
                <w:szCs w:val="24"/>
              </w:rPr>
            </w:pPr>
            <w:r w:rsidRPr="00ED5F6A">
              <w:rPr>
                <w:sz w:val="24"/>
                <w:szCs w:val="24"/>
              </w:rPr>
              <w:t>National Energy Skills Center</w:t>
            </w:r>
          </w:p>
        </w:tc>
        <w:tc>
          <w:tcPr>
            <w:tcW w:w="1793" w:type="dxa"/>
          </w:tcPr>
          <w:p w:rsidR="00F12FBF" w:rsidRPr="00ED5F6A" w:rsidRDefault="004D59B9" w:rsidP="00F12FBF">
            <w:pPr>
              <w:rPr>
                <w:sz w:val="24"/>
                <w:szCs w:val="24"/>
              </w:rPr>
            </w:pPr>
            <w:r w:rsidRPr="00ED5F6A">
              <w:rPr>
                <w:sz w:val="24"/>
                <w:szCs w:val="24"/>
              </w:rPr>
              <w:t>Microsoft</w:t>
            </w:r>
            <w:r w:rsidR="00F12FBF" w:rsidRPr="00ED5F6A">
              <w:rPr>
                <w:sz w:val="24"/>
                <w:szCs w:val="24"/>
              </w:rPr>
              <w:t xml:space="preserve"> Office Specialist(MOS)</w:t>
            </w:r>
          </w:p>
        </w:tc>
        <w:tc>
          <w:tcPr>
            <w:tcW w:w="1959" w:type="dxa"/>
          </w:tcPr>
          <w:p w:rsidR="00F12FBF" w:rsidRPr="00ED5F6A" w:rsidRDefault="006E5D63" w:rsidP="00F12F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Certificate of Achievement </w:t>
            </w:r>
          </w:p>
        </w:tc>
        <w:tc>
          <w:tcPr>
            <w:tcW w:w="1876" w:type="dxa"/>
          </w:tcPr>
          <w:p w:rsidR="00F12FBF" w:rsidRPr="00ED5F6A" w:rsidRDefault="00F12FBF" w:rsidP="00F12FBF">
            <w:pPr>
              <w:rPr>
                <w:sz w:val="24"/>
                <w:szCs w:val="24"/>
              </w:rPr>
            </w:pPr>
            <w:r w:rsidRPr="00ED5F6A">
              <w:rPr>
                <w:sz w:val="24"/>
                <w:szCs w:val="24"/>
              </w:rPr>
              <w:t>2014-2015</w:t>
            </w:r>
          </w:p>
        </w:tc>
      </w:tr>
      <w:tr w:rsidR="00F12FBF" w:rsidRPr="00ED5F6A" w:rsidTr="007F7B01">
        <w:trPr>
          <w:trHeight w:val="432"/>
        </w:trPr>
        <w:tc>
          <w:tcPr>
            <w:tcW w:w="1876" w:type="dxa"/>
          </w:tcPr>
          <w:p w:rsidR="00F12FBF" w:rsidRPr="00ED5F6A" w:rsidRDefault="00E47B84" w:rsidP="00F12FBF">
            <w:pPr>
              <w:rPr>
                <w:sz w:val="24"/>
                <w:szCs w:val="24"/>
              </w:rPr>
            </w:pPr>
            <w:r w:rsidRPr="00ED5F6A">
              <w:rPr>
                <w:sz w:val="24"/>
                <w:szCs w:val="24"/>
              </w:rPr>
              <w:t>Point Fortin Educational Center</w:t>
            </w:r>
          </w:p>
        </w:tc>
        <w:tc>
          <w:tcPr>
            <w:tcW w:w="1793" w:type="dxa"/>
          </w:tcPr>
          <w:p w:rsidR="00F12FBF" w:rsidRPr="00ED5F6A" w:rsidRDefault="00E47B84" w:rsidP="00F12FBF">
            <w:pPr>
              <w:rPr>
                <w:sz w:val="24"/>
                <w:szCs w:val="24"/>
              </w:rPr>
            </w:pPr>
            <w:r w:rsidRPr="00ED5F6A">
              <w:rPr>
                <w:sz w:val="24"/>
                <w:szCs w:val="24"/>
              </w:rPr>
              <w:t>Mathematics</w:t>
            </w:r>
          </w:p>
          <w:p w:rsidR="00E47B84" w:rsidRPr="00ED5F6A" w:rsidRDefault="00E47B84" w:rsidP="00F12FBF">
            <w:pPr>
              <w:rPr>
                <w:sz w:val="24"/>
                <w:szCs w:val="24"/>
              </w:rPr>
            </w:pPr>
            <w:r w:rsidRPr="00ED5F6A">
              <w:rPr>
                <w:sz w:val="24"/>
                <w:szCs w:val="24"/>
              </w:rPr>
              <w:t xml:space="preserve">Human and Social Biology </w:t>
            </w:r>
          </w:p>
          <w:p w:rsidR="00E47B84" w:rsidRPr="00ED5F6A" w:rsidRDefault="00E47B84" w:rsidP="00F12FBF">
            <w:pPr>
              <w:rPr>
                <w:sz w:val="24"/>
                <w:szCs w:val="24"/>
              </w:rPr>
            </w:pPr>
          </w:p>
        </w:tc>
        <w:tc>
          <w:tcPr>
            <w:tcW w:w="1959" w:type="dxa"/>
          </w:tcPr>
          <w:p w:rsidR="00F12FBF" w:rsidRPr="00ED5F6A" w:rsidRDefault="00E47B84" w:rsidP="00F12FBF">
            <w:pPr>
              <w:rPr>
                <w:sz w:val="24"/>
                <w:szCs w:val="24"/>
              </w:rPr>
            </w:pPr>
            <w:r w:rsidRPr="00ED5F6A">
              <w:rPr>
                <w:sz w:val="24"/>
                <w:szCs w:val="24"/>
              </w:rPr>
              <w:t>Two (2)</w:t>
            </w:r>
          </w:p>
          <w:p w:rsidR="00E47B84" w:rsidRPr="00ED5F6A" w:rsidRDefault="00E47B84" w:rsidP="00F31B43">
            <w:pPr>
              <w:rPr>
                <w:sz w:val="24"/>
                <w:szCs w:val="24"/>
              </w:rPr>
            </w:pPr>
            <w:r w:rsidRPr="00ED5F6A">
              <w:rPr>
                <w:sz w:val="24"/>
                <w:szCs w:val="24"/>
              </w:rPr>
              <w:t xml:space="preserve">Three (3)  </w:t>
            </w:r>
          </w:p>
        </w:tc>
        <w:tc>
          <w:tcPr>
            <w:tcW w:w="1876" w:type="dxa"/>
          </w:tcPr>
          <w:p w:rsidR="00F12FBF" w:rsidRPr="00ED5F6A" w:rsidRDefault="00E47B84" w:rsidP="00F12FBF">
            <w:pPr>
              <w:rPr>
                <w:sz w:val="24"/>
                <w:szCs w:val="24"/>
              </w:rPr>
            </w:pPr>
            <w:r w:rsidRPr="00ED5F6A">
              <w:rPr>
                <w:sz w:val="24"/>
                <w:szCs w:val="24"/>
              </w:rPr>
              <w:t>2012- 2013</w:t>
            </w:r>
          </w:p>
        </w:tc>
      </w:tr>
      <w:tr w:rsidR="00F12FBF" w:rsidRPr="00ED5F6A" w:rsidTr="007F7B01">
        <w:trPr>
          <w:trHeight w:val="432"/>
        </w:trPr>
        <w:tc>
          <w:tcPr>
            <w:tcW w:w="1876" w:type="dxa"/>
          </w:tcPr>
          <w:p w:rsidR="00F12FBF" w:rsidRPr="00ED5F6A" w:rsidRDefault="00E47B84" w:rsidP="00F12FBF">
            <w:pPr>
              <w:rPr>
                <w:sz w:val="24"/>
                <w:szCs w:val="24"/>
              </w:rPr>
            </w:pPr>
            <w:proofErr w:type="spellStart"/>
            <w:r w:rsidRPr="00ED5F6A">
              <w:rPr>
                <w:sz w:val="24"/>
                <w:szCs w:val="24"/>
              </w:rPr>
              <w:t>Siparia</w:t>
            </w:r>
            <w:proofErr w:type="spellEnd"/>
            <w:r w:rsidRPr="00ED5F6A">
              <w:rPr>
                <w:sz w:val="24"/>
                <w:szCs w:val="24"/>
              </w:rPr>
              <w:t xml:space="preserve"> West Secondary</w:t>
            </w:r>
          </w:p>
        </w:tc>
        <w:tc>
          <w:tcPr>
            <w:tcW w:w="1793" w:type="dxa"/>
          </w:tcPr>
          <w:p w:rsidR="00F12FBF" w:rsidRPr="00ED5F6A" w:rsidRDefault="00F31B43" w:rsidP="00F12FBF">
            <w:pPr>
              <w:rPr>
                <w:sz w:val="24"/>
                <w:szCs w:val="24"/>
              </w:rPr>
            </w:pPr>
            <w:r w:rsidRPr="00ED5F6A">
              <w:rPr>
                <w:sz w:val="24"/>
                <w:szCs w:val="24"/>
              </w:rPr>
              <w:t>English A</w:t>
            </w:r>
          </w:p>
        </w:tc>
        <w:tc>
          <w:tcPr>
            <w:tcW w:w="1959" w:type="dxa"/>
          </w:tcPr>
          <w:p w:rsidR="00F12FBF" w:rsidRPr="00ED5F6A" w:rsidRDefault="00F31B43" w:rsidP="00F12FBF">
            <w:pPr>
              <w:rPr>
                <w:sz w:val="24"/>
                <w:szCs w:val="24"/>
              </w:rPr>
            </w:pPr>
            <w:r w:rsidRPr="00ED5F6A">
              <w:rPr>
                <w:sz w:val="24"/>
                <w:szCs w:val="24"/>
              </w:rPr>
              <w:t>Three (3)</w:t>
            </w:r>
          </w:p>
        </w:tc>
        <w:tc>
          <w:tcPr>
            <w:tcW w:w="1876" w:type="dxa"/>
          </w:tcPr>
          <w:p w:rsidR="00F12FBF" w:rsidRPr="00ED5F6A" w:rsidRDefault="00E47B84" w:rsidP="00F12FBF">
            <w:pPr>
              <w:rPr>
                <w:sz w:val="24"/>
                <w:szCs w:val="24"/>
              </w:rPr>
            </w:pPr>
            <w:r w:rsidRPr="00ED5F6A">
              <w:rPr>
                <w:sz w:val="24"/>
                <w:szCs w:val="24"/>
              </w:rPr>
              <w:t>2007-2012</w:t>
            </w:r>
          </w:p>
        </w:tc>
      </w:tr>
    </w:tbl>
    <w:p w:rsidR="00F12FBF" w:rsidRPr="00ED5F6A" w:rsidRDefault="00F12FBF" w:rsidP="00F12FBF">
      <w:pPr>
        <w:rPr>
          <w:sz w:val="24"/>
          <w:szCs w:val="24"/>
        </w:rPr>
      </w:pPr>
    </w:p>
    <w:p w:rsidR="004B09FE" w:rsidRPr="00ED5F6A" w:rsidRDefault="004B09FE" w:rsidP="004B09FE">
      <w:pPr>
        <w:pStyle w:val="SectionHeading"/>
        <w:rPr>
          <w:szCs w:val="24"/>
        </w:rPr>
      </w:pPr>
      <w:r w:rsidRPr="00ED5F6A">
        <w:rPr>
          <w:szCs w:val="24"/>
        </w:rPr>
        <w:t xml:space="preserve">Achievements </w:t>
      </w:r>
    </w:p>
    <w:p w:rsidR="00BB1150" w:rsidRPr="00ED5F6A" w:rsidRDefault="004B09FE" w:rsidP="004B09FE">
      <w:pPr>
        <w:rPr>
          <w:sz w:val="24"/>
          <w:szCs w:val="24"/>
        </w:rPr>
      </w:pPr>
      <w:r w:rsidRPr="00ED5F6A">
        <w:rPr>
          <w:sz w:val="24"/>
          <w:szCs w:val="24"/>
        </w:rPr>
        <w:t>N.E.S.C- Computer Literacy 2012- Level 1 and Level 2 (certificates still awaiting)</w:t>
      </w:r>
    </w:p>
    <w:p w:rsidR="00A304F8" w:rsidRPr="00ED5F6A" w:rsidRDefault="00A304F8" w:rsidP="004B09FE">
      <w:pPr>
        <w:rPr>
          <w:sz w:val="24"/>
          <w:szCs w:val="24"/>
        </w:rPr>
      </w:pPr>
      <w:proofErr w:type="spellStart"/>
      <w:r w:rsidRPr="00ED5F6A">
        <w:rPr>
          <w:sz w:val="24"/>
          <w:szCs w:val="24"/>
        </w:rPr>
        <w:t>Siparia</w:t>
      </w:r>
      <w:proofErr w:type="spellEnd"/>
      <w:r w:rsidRPr="00ED5F6A">
        <w:rPr>
          <w:sz w:val="24"/>
          <w:szCs w:val="24"/>
        </w:rPr>
        <w:t xml:space="preserve"> West Secondary- Excellence in Spanish (2007-2010)</w:t>
      </w:r>
    </w:p>
    <w:p w:rsidR="004B09FE" w:rsidRPr="00ED5F6A" w:rsidRDefault="004B09FE" w:rsidP="004B09FE">
      <w:pPr>
        <w:pStyle w:val="SectionHeading"/>
        <w:rPr>
          <w:szCs w:val="24"/>
        </w:rPr>
      </w:pPr>
      <w:r w:rsidRPr="00ED5F6A">
        <w:rPr>
          <w:szCs w:val="24"/>
        </w:rPr>
        <w:t>Hobbies</w:t>
      </w:r>
    </w:p>
    <w:p w:rsidR="004B09FE" w:rsidRPr="00ED5F6A" w:rsidRDefault="004B09FE" w:rsidP="007B29D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D5F6A">
        <w:rPr>
          <w:sz w:val="24"/>
          <w:szCs w:val="24"/>
        </w:rPr>
        <w:t>Football</w:t>
      </w:r>
    </w:p>
    <w:p w:rsidR="007B29D7" w:rsidRPr="00ED5F6A" w:rsidRDefault="00611E34" w:rsidP="007B29D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D5F6A">
        <w:rPr>
          <w:sz w:val="24"/>
          <w:szCs w:val="24"/>
        </w:rPr>
        <w:t xml:space="preserve">Socializing </w:t>
      </w:r>
    </w:p>
    <w:p w:rsidR="007B29D7" w:rsidRPr="00ED5F6A" w:rsidRDefault="007B29D7" w:rsidP="007B29D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D5F6A">
        <w:rPr>
          <w:sz w:val="24"/>
          <w:szCs w:val="24"/>
        </w:rPr>
        <w:t>Swimming</w:t>
      </w:r>
    </w:p>
    <w:p w:rsidR="004D59B9" w:rsidRPr="00ED5F6A" w:rsidRDefault="007B29D7" w:rsidP="00ED5F6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D5F6A">
        <w:rPr>
          <w:sz w:val="24"/>
          <w:szCs w:val="24"/>
        </w:rPr>
        <w:t>Reading</w:t>
      </w:r>
    </w:p>
    <w:p w:rsidR="00E9146B" w:rsidRPr="00ED5F6A" w:rsidRDefault="009924DC">
      <w:pPr>
        <w:pStyle w:val="SectionHeading"/>
        <w:rPr>
          <w:szCs w:val="24"/>
        </w:rPr>
      </w:pPr>
      <w:r w:rsidRPr="00ED5F6A">
        <w:rPr>
          <w:szCs w:val="24"/>
        </w:rPr>
        <w:lastRenderedPageBreak/>
        <w:t>References</w:t>
      </w:r>
    </w:p>
    <w:p w:rsidR="00E9146B" w:rsidRPr="00ED5F6A" w:rsidRDefault="00387C23" w:rsidP="00387C23">
      <w:pPr>
        <w:pStyle w:val="ListParagraph"/>
        <w:numPr>
          <w:ilvl w:val="0"/>
          <w:numId w:val="7"/>
        </w:numPr>
        <w:tabs>
          <w:tab w:val="left" w:pos="2670"/>
        </w:tabs>
        <w:spacing w:after="0"/>
        <w:rPr>
          <w:color w:val="000000" w:themeColor="text1" w:themeShade="BF"/>
          <w:sz w:val="24"/>
          <w:szCs w:val="24"/>
        </w:rPr>
      </w:pPr>
      <w:r w:rsidRPr="00ED5F6A">
        <w:rPr>
          <w:sz w:val="24"/>
          <w:szCs w:val="24"/>
        </w:rPr>
        <w:t xml:space="preserve">Mrs. Verna </w:t>
      </w:r>
      <w:proofErr w:type="spellStart"/>
      <w:r w:rsidRPr="00ED5F6A">
        <w:rPr>
          <w:sz w:val="24"/>
          <w:szCs w:val="24"/>
        </w:rPr>
        <w:t>Harricharan</w:t>
      </w:r>
      <w:proofErr w:type="spellEnd"/>
    </w:p>
    <w:p w:rsidR="00387C23" w:rsidRPr="00ED5F6A" w:rsidRDefault="00387C23" w:rsidP="00387C23">
      <w:pPr>
        <w:pStyle w:val="ListParagraph"/>
        <w:tabs>
          <w:tab w:val="left" w:pos="2670"/>
        </w:tabs>
        <w:spacing w:after="0"/>
        <w:ind w:left="360" w:firstLine="0"/>
        <w:rPr>
          <w:sz w:val="24"/>
          <w:szCs w:val="24"/>
        </w:rPr>
      </w:pPr>
      <w:r w:rsidRPr="00ED5F6A">
        <w:rPr>
          <w:sz w:val="24"/>
          <w:szCs w:val="24"/>
        </w:rPr>
        <w:t>Principal/Manager/Teacher</w:t>
      </w:r>
    </w:p>
    <w:p w:rsidR="00387C23" w:rsidRPr="00ED5F6A" w:rsidRDefault="00387C23" w:rsidP="00387C23">
      <w:pPr>
        <w:pStyle w:val="ListParagraph"/>
        <w:tabs>
          <w:tab w:val="left" w:pos="2670"/>
        </w:tabs>
        <w:spacing w:after="0"/>
        <w:ind w:left="360" w:firstLine="0"/>
        <w:rPr>
          <w:sz w:val="24"/>
          <w:szCs w:val="24"/>
        </w:rPr>
      </w:pPr>
      <w:r w:rsidRPr="00ED5F6A">
        <w:rPr>
          <w:sz w:val="24"/>
          <w:szCs w:val="24"/>
        </w:rPr>
        <w:t>Point Fortin Educational Center</w:t>
      </w:r>
    </w:p>
    <w:p w:rsidR="00387C23" w:rsidRPr="00ED5F6A" w:rsidRDefault="00387C23" w:rsidP="00387C23">
      <w:pPr>
        <w:pStyle w:val="ListParagraph"/>
        <w:tabs>
          <w:tab w:val="left" w:pos="2670"/>
        </w:tabs>
        <w:spacing w:after="0"/>
        <w:ind w:left="360" w:firstLine="0"/>
        <w:rPr>
          <w:sz w:val="24"/>
          <w:szCs w:val="24"/>
        </w:rPr>
      </w:pPr>
      <w:proofErr w:type="spellStart"/>
      <w:r w:rsidRPr="00ED5F6A">
        <w:rPr>
          <w:sz w:val="24"/>
          <w:szCs w:val="24"/>
        </w:rPr>
        <w:t>Guapo</w:t>
      </w:r>
      <w:proofErr w:type="spellEnd"/>
      <w:r w:rsidRPr="00ED5F6A">
        <w:rPr>
          <w:sz w:val="24"/>
          <w:szCs w:val="24"/>
        </w:rPr>
        <w:t xml:space="preserve"> Main Road, Point Fortin</w:t>
      </w:r>
    </w:p>
    <w:p w:rsidR="00387C23" w:rsidRPr="00ED5F6A" w:rsidRDefault="00387C23" w:rsidP="00387C23">
      <w:pPr>
        <w:pStyle w:val="ListParagraph"/>
        <w:tabs>
          <w:tab w:val="left" w:pos="2670"/>
        </w:tabs>
        <w:spacing w:after="0"/>
        <w:ind w:left="360" w:firstLine="0"/>
        <w:rPr>
          <w:sz w:val="24"/>
          <w:szCs w:val="24"/>
        </w:rPr>
      </w:pPr>
      <w:r w:rsidRPr="00ED5F6A">
        <w:rPr>
          <w:sz w:val="24"/>
          <w:szCs w:val="24"/>
        </w:rPr>
        <w:t>(868)345-5057</w:t>
      </w:r>
    </w:p>
    <w:p w:rsidR="00387C23" w:rsidRPr="00ED5F6A" w:rsidRDefault="00387C23" w:rsidP="00387C23">
      <w:pPr>
        <w:pStyle w:val="ListParagraph"/>
        <w:tabs>
          <w:tab w:val="left" w:pos="2670"/>
        </w:tabs>
        <w:spacing w:after="0"/>
        <w:ind w:left="360" w:firstLine="0"/>
        <w:rPr>
          <w:sz w:val="24"/>
          <w:szCs w:val="24"/>
        </w:rPr>
      </w:pPr>
    </w:p>
    <w:p w:rsidR="00387C23" w:rsidRPr="00ED5F6A" w:rsidRDefault="0073227D" w:rsidP="00387C23">
      <w:pPr>
        <w:pStyle w:val="ListParagraph"/>
        <w:numPr>
          <w:ilvl w:val="0"/>
          <w:numId w:val="7"/>
        </w:numPr>
        <w:tabs>
          <w:tab w:val="left" w:pos="2670"/>
        </w:tabs>
        <w:spacing w:after="0"/>
        <w:rPr>
          <w:color w:val="000000" w:themeColor="text1" w:themeShade="BF"/>
          <w:sz w:val="24"/>
          <w:szCs w:val="24"/>
        </w:rPr>
      </w:pPr>
      <w:r w:rsidRPr="00ED5F6A">
        <w:rPr>
          <w:color w:val="000000" w:themeColor="text1" w:themeShade="BF"/>
          <w:sz w:val="24"/>
          <w:szCs w:val="24"/>
        </w:rPr>
        <w:t>Anthony Edwards</w:t>
      </w:r>
    </w:p>
    <w:p w:rsidR="00387C23" w:rsidRPr="00ED5F6A" w:rsidRDefault="0073227D" w:rsidP="00387C23">
      <w:pPr>
        <w:pStyle w:val="ListParagraph"/>
        <w:tabs>
          <w:tab w:val="left" w:pos="2670"/>
        </w:tabs>
        <w:spacing w:after="0"/>
        <w:ind w:left="360" w:firstLine="0"/>
        <w:rPr>
          <w:color w:val="000000" w:themeColor="text1" w:themeShade="BF"/>
          <w:sz w:val="24"/>
          <w:szCs w:val="24"/>
        </w:rPr>
      </w:pPr>
      <w:r w:rsidRPr="00ED5F6A">
        <w:rPr>
          <w:color w:val="000000" w:themeColor="text1" w:themeShade="BF"/>
          <w:sz w:val="24"/>
          <w:szCs w:val="24"/>
        </w:rPr>
        <w:t>Fitter</w:t>
      </w:r>
    </w:p>
    <w:p w:rsidR="00387C23" w:rsidRPr="00ED5F6A" w:rsidRDefault="0073227D" w:rsidP="00387C23">
      <w:pPr>
        <w:pStyle w:val="ListParagraph"/>
        <w:tabs>
          <w:tab w:val="left" w:pos="2670"/>
        </w:tabs>
        <w:spacing w:after="0"/>
        <w:ind w:left="360" w:firstLine="0"/>
        <w:rPr>
          <w:color w:val="000000" w:themeColor="text1" w:themeShade="BF"/>
          <w:sz w:val="24"/>
          <w:szCs w:val="24"/>
        </w:rPr>
      </w:pPr>
      <w:r w:rsidRPr="00ED5F6A">
        <w:rPr>
          <w:color w:val="000000" w:themeColor="text1" w:themeShade="BF"/>
          <w:sz w:val="24"/>
          <w:szCs w:val="24"/>
        </w:rPr>
        <w:t xml:space="preserve">Dow Avenue, South </w:t>
      </w:r>
      <w:proofErr w:type="spellStart"/>
      <w:r w:rsidRPr="00ED5F6A">
        <w:rPr>
          <w:color w:val="000000" w:themeColor="text1" w:themeShade="BF"/>
          <w:sz w:val="24"/>
          <w:szCs w:val="24"/>
        </w:rPr>
        <w:t>Oropouche</w:t>
      </w:r>
      <w:proofErr w:type="spellEnd"/>
    </w:p>
    <w:p w:rsidR="00387C23" w:rsidRPr="00ED5F6A" w:rsidRDefault="0073227D" w:rsidP="00387C23">
      <w:pPr>
        <w:pStyle w:val="ListParagraph"/>
        <w:tabs>
          <w:tab w:val="left" w:pos="2670"/>
        </w:tabs>
        <w:spacing w:after="0"/>
        <w:ind w:left="360" w:firstLine="0"/>
        <w:rPr>
          <w:color w:val="000000" w:themeColor="text1" w:themeShade="BF"/>
          <w:sz w:val="24"/>
          <w:szCs w:val="24"/>
        </w:rPr>
      </w:pPr>
      <w:r w:rsidRPr="00ED5F6A">
        <w:rPr>
          <w:color w:val="000000" w:themeColor="text1" w:themeShade="BF"/>
          <w:sz w:val="24"/>
          <w:szCs w:val="24"/>
        </w:rPr>
        <w:t>(868)369-4197</w:t>
      </w:r>
    </w:p>
    <w:p w:rsidR="00934B11" w:rsidRPr="00ED5F6A" w:rsidRDefault="00934B11" w:rsidP="00934B11">
      <w:pPr>
        <w:tabs>
          <w:tab w:val="left" w:pos="2670"/>
        </w:tabs>
        <w:spacing w:after="0"/>
        <w:rPr>
          <w:color w:val="000000" w:themeColor="text1" w:themeShade="BF"/>
          <w:sz w:val="24"/>
          <w:szCs w:val="24"/>
        </w:rPr>
      </w:pPr>
    </w:p>
    <w:p w:rsidR="00934B11" w:rsidRPr="00ED5F6A" w:rsidRDefault="008C5F6B" w:rsidP="00934B11">
      <w:pPr>
        <w:pStyle w:val="ListParagraph"/>
        <w:numPr>
          <w:ilvl w:val="0"/>
          <w:numId w:val="10"/>
        </w:numPr>
        <w:tabs>
          <w:tab w:val="left" w:pos="2670"/>
        </w:tabs>
        <w:spacing w:after="0"/>
        <w:rPr>
          <w:color w:val="000000" w:themeColor="text1" w:themeShade="BF"/>
          <w:sz w:val="24"/>
          <w:szCs w:val="24"/>
        </w:rPr>
      </w:pPr>
      <w:r w:rsidRPr="00ED5F6A">
        <w:rPr>
          <w:color w:val="000000" w:themeColor="text1" w:themeShade="BF"/>
          <w:sz w:val="24"/>
          <w:szCs w:val="24"/>
        </w:rPr>
        <w:t xml:space="preserve">Mr. </w:t>
      </w:r>
      <w:proofErr w:type="spellStart"/>
      <w:r w:rsidRPr="00ED5F6A">
        <w:rPr>
          <w:color w:val="000000" w:themeColor="text1" w:themeShade="BF"/>
          <w:sz w:val="24"/>
          <w:szCs w:val="24"/>
        </w:rPr>
        <w:t>Navin</w:t>
      </w:r>
      <w:proofErr w:type="spellEnd"/>
      <w:r w:rsidRPr="00ED5F6A">
        <w:rPr>
          <w:color w:val="000000" w:themeColor="text1" w:themeShade="BF"/>
          <w:sz w:val="24"/>
          <w:szCs w:val="24"/>
        </w:rPr>
        <w:t xml:space="preserve"> </w:t>
      </w:r>
      <w:proofErr w:type="spellStart"/>
      <w:r w:rsidRPr="00ED5F6A">
        <w:rPr>
          <w:color w:val="000000" w:themeColor="text1" w:themeShade="BF"/>
          <w:sz w:val="24"/>
          <w:szCs w:val="24"/>
        </w:rPr>
        <w:t>Sanathan</w:t>
      </w:r>
      <w:proofErr w:type="spellEnd"/>
    </w:p>
    <w:p w:rsidR="008C5F6B" w:rsidRPr="00ED5F6A" w:rsidRDefault="00611E34" w:rsidP="008C5F6B">
      <w:pPr>
        <w:pStyle w:val="ListParagraph"/>
        <w:tabs>
          <w:tab w:val="left" w:pos="2670"/>
        </w:tabs>
        <w:spacing w:after="0"/>
        <w:ind w:left="360" w:firstLine="0"/>
        <w:rPr>
          <w:color w:val="000000" w:themeColor="text1" w:themeShade="BF"/>
          <w:sz w:val="24"/>
          <w:szCs w:val="24"/>
        </w:rPr>
      </w:pPr>
      <w:r w:rsidRPr="00ED5F6A">
        <w:rPr>
          <w:color w:val="000000" w:themeColor="text1" w:themeShade="BF"/>
          <w:sz w:val="24"/>
          <w:szCs w:val="24"/>
        </w:rPr>
        <w:t>Instructor</w:t>
      </w:r>
    </w:p>
    <w:p w:rsidR="008C5F6B" w:rsidRPr="00ED5F6A" w:rsidRDefault="008C5F6B" w:rsidP="008C5F6B">
      <w:pPr>
        <w:pStyle w:val="ListParagraph"/>
        <w:tabs>
          <w:tab w:val="left" w:pos="2670"/>
        </w:tabs>
        <w:spacing w:after="0"/>
        <w:ind w:left="360" w:firstLine="0"/>
        <w:rPr>
          <w:color w:val="000000" w:themeColor="text1" w:themeShade="BF"/>
          <w:sz w:val="24"/>
          <w:szCs w:val="24"/>
        </w:rPr>
      </w:pPr>
      <w:r w:rsidRPr="00ED5F6A">
        <w:rPr>
          <w:color w:val="000000" w:themeColor="text1" w:themeShade="BF"/>
          <w:sz w:val="24"/>
          <w:szCs w:val="24"/>
        </w:rPr>
        <w:t>National Energy Skills Center</w:t>
      </w:r>
    </w:p>
    <w:p w:rsidR="009F3918" w:rsidRPr="00ED5F6A" w:rsidRDefault="00611E34" w:rsidP="008C5F6B">
      <w:pPr>
        <w:pStyle w:val="ListParagraph"/>
        <w:tabs>
          <w:tab w:val="left" w:pos="2670"/>
        </w:tabs>
        <w:spacing w:after="0"/>
        <w:ind w:left="360" w:firstLine="0"/>
        <w:rPr>
          <w:color w:val="000000" w:themeColor="text1" w:themeShade="BF"/>
          <w:sz w:val="24"/>
          <w:szCs w:val="24"/>
        </w:rPr>
      </w:pPr>
      <w:proofErr w:type="spellStart"/>
      <w:r w:rsidRPr="00ED5F6A">
        <w:rPr>
          <w:color w:val="000000" w:themeColor="text1" w:themeShade="BF"/>
          <w:sz w:val="24"/>
          <w:szCs w:val="24"/>
        </w:rPr>
        <w:t>Mohess</w:t>
      </w:r>
      <w:proofErr w:type="spellEnd"/>
      <w:r w:rsidRPr="00ED5F6A">
        <w:rPr>
          <w:color w:val="000000" w:themeColor="text1" w:themeShade="BF"/>
          <w:sz w:val="24"/>
          <w:szCs w:val="24"/>
        </w:rPr>
        <w:t xml:space="preserve"> Road, </w:t>
      </w:r>
      <w:proofErr w:type="spellStart"/>
      <w:r w:rsidRPr="00ED5F6A">
        <w:rPr>
          <w:color w:val="000000" w:themeColor="text1" w:themeShade="BF"/>
          <w:sz w:val="24"/>
          <w:szCs w:val="24"/>
        </w:rPr>
        <w:t>Debe</w:t>
      </w:r>
      <w:proofErr w:type="spellEnd"/>
    </w:p>
    <w:p w:rsidR="00934B11" w:rsidRPr="00ED5F6A" w:rsidRDefault="00611E34" w:rsidP="00934B11">
      <w:pPr>
        <w:pStyle w:val="ListParagraph"/>
        <w:tabs>
          <w:tab w:val="left" w:pos="2670"/>
        </w:tabs>
        <w:spacing w:after="0"/>
        <w:ind w:left="360" w:firstLine="0"/>
        <w:rPr>
          <w:color w:val="000000" w:themeColor="text1" w:themeShade="BF"/>
          <w:sz w:val="24"/>
          <w:szCs w:val="24"/>
        </w:rPr>
      </w:pPr>
      <w:r w:rsidRPr="00ED5F6A">
        <w:rPr>
          <w:color w:val="000000" w:themeColor="text1" w:themeShade="BF"/>
          <w:sz w:val="24"/>
          <w:szCs w:val="24"/>
        </w:rPr>
        <w:t>(868)358</w:t>
      </w:r>
      <w:r w:rsidR="008C5F6B" w:rsidRPr="00ED5F6A">
        <w:rPr>
          <w:color w:val="000000" w:themeColor="text1" w:themeShade="BF"/>
          <w:sz w:val="24"/>
          <w:szCs w:val="24"/>
        </w:rPr>
        <w:t>-5066</w:t>
      </w:r>
    </w:p>
    <w:p w:rsidR="00934B11" w:rsidRPr="00ED5F6A" w:rsidRDefault="00934B11" w:rsidP="00934B11">
      <w:pPr>
        <w:pStyle w:val="ListParagraph"/>
        <w:tabs>
          <w:tab w:val="left" w:pos="2670"/>
        </w:tabs>
        <w:spacing w:after="0"/>
        <w:ind w:left="360" w:firstLine="0"/>
        <w:rPr>
          <w:color w:val="000000" w:themeColor="text1" w:themeShade="BF"/>
          <w:sz w:val="24"/>
          <w:szCs w:val="24"/>
        </w:rPr>
      </w:pPr>
    </w:p>
    <w:p w:rsidR="00934B11" w:rsidRPr="00ED5F6A" w:rsidRDefault="00934B11" w:rsidP="00934B11">
      <w:pPr>
        <w:pStyle w:val="ListParagraph"/>
        <w:tabs>
          <w:tab w:val="left" w:pos="2670"/>
        </w:tabs>
        <w:spacing w:after="0"/>
        <w:ind w:left="1080" w:firstLine="0"/>
        <w:rPr>
          <w:color w:val="000000" w:themeColor="text1" w:themeShade="BF"/>
          <w:sz w:val="24"/>
          <w:szCs w:val="24"/>
        </w:rPr>
      </w:pPr>
    </w:p>
    <w:sectPr w:rsidR="00934B11" w:rsidRPr="00ED5F6A" w:rsidSect="00ED5F6A">
      <w:footerReference w:type="default" r:id="rId10"/>
      <w:headerReference w:type="first" r:id="rId11"/>
      <w:type w:val="continuous"/>
      <w:pgSz w:w="12240" w:h="15840"/>
      <w:pgMar w:top="81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1F0" w:rsidRDefault="000721F0">
      <w:pPr>
        <w:spacing w:after="0" w:line="240" w:lineRule="auto"/>
      </w:pPr>
      <w:r>
        <w:separator/>
      </w:r>
    </w:p>
  </w:endnote>
  <w:endnote w:type="continuationSeparator" w:id="0">
    <w:p w:rsidR="000721F0" w:rsidRDefault="00072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46B" w:rsidRDefault="000721F0">
    <w:pPr>
      <w:pStyle w:val="Footer"/>
    </w:pPr>
    <w:r>
      <w:rPr>
        <w:noProof/>
        <w:color w:val="93A299" w:themeColor="accent1"/>
      </w:rPr>
      <w:pict>
        <v:roundrect id="Bkgd: 1" o:spid="_x0000_s2055" style="position:absolute;margin-left:0;margin-top:0;width:588.75pt;height:763.5pt;z-index:-251653120;visibility:visible;mso-width-percent:962;mso-height-percent:964;mso-position-horizontal:center;mso-position-horizontal-relative:page;mso-position-vertical:center;mso-position-vertical-relative:page;mso-width-percent:962;mso-height-percent:964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<v:fill r:id="rId1" o:title="" recolor="t" rotate="t" type="tile"/>
          <v:imagedata recolortarget="white [2257]"/>
          <v:textbox inset="2.53903mm,1.2695mm,2.53903mm,1.2695mm">
            <w:txbxContent>
              <w:p w:rsidR="00E9146B" w:rsidRDefault="00E9146B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oundrect>
      </w:pict>
    </w:r>
    <w:r>
      <w:rPr>
        <w:noProof/>
        <w:color w:val="93A299" w:themeColor="accent1"/>
      </w:rPr>
      <w:pict>
        <v:rect id="Bkgd: 2" o:spid="_x0000_s2054" style="position:absolute;margin-left:0;margin-top:0;width:507.8pt;height:673.9pt;z-index:-251652096;visibility:visible;mso-width-percent:1085;mso-height-percent:104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B57XL09AgAA3gQAAA4A&#10;AAAAAAAAAAAAAAAALgIAAGRycy9lMm9Eb2MueG1sUEsBAi0AFAAGAAgAAAAhAMFrpMvgAAAABwEA&#10;AA8AAAAAAAAAAAAAAAAAlwQAAGRycy9kb3ducmV2LnhtbFBLBQYAAAAABAAEAPMAAACkBQAAAAA=&#10;" stroked="f" strokeweight="2pt">
          <v:fill opacity="54484f"/>
          <v:textbox inset="2.53903mm,1.2695mm,2.53903mm,1.2695mm">
            <w:txbxContent>
              <w:p w:rsidR="00E9146B" w:rsidRDefault="00E9146B">
                <w:pPr>
                  <w:rPr>
                    <w:rFonts w:eastAsia="Times New Roman"/>
                  </w:rPr>
                </w:pPr>
              </w:p>
            </w:txbxContent>
          </v:textbox>
          <w10:wrap anchorx="margin" anchory="margin"/>
        </v:rect>
      </w:pict>
    </w:r>
    <w:r>
      <w:rPr>
        <w:noProof/>
        <w:color w:val="93A299" w:themeColor="accent1"/>
      </w:rPr>
      <w:pict>
        <v:rect id="Bkgd: 3" o:spid="_x0000_s2053" style="position:absolute;margin-left:0;margin-top:0;width:488.1pt;height:9in;z-index:-251651072;visibility:visible;mso-width-percent:1043;mso-height-percent:100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<v:stroke linestyle="thinThin"/>
          <v:textbox inset="2.53903mm,1.2695mm,2.53903mm,1.2695mm">
            <w:txbxContent>
              <w:p w:rsidR="00E9146B" w:rsidRDefault="00E9146B">
                <w:pPr>
                  <w:rPr>
                    <w:rFonts w:eastAsia="Times New Roman"/>
                  </w:rPr>
                </w:pPr>
              </w:p>
            </w:txbxContent>
          </v:textbox>
          <w10:wrap anchorx="margin" anchory="margin"/>
        </v:rect>
      </w:pict>
    </w:r>
    <w:r>
      <w:rPr>
        <w:noProof/>
        <w:color w:val="93A299" w:themeColor="accent1"/>
      </w:rPr>
      <w:pict>
        <v:rect id="Date" o:spid="_x0000_s2052" style="position:absolute;margin-left:0;margin-top:0;width:482.5pt;height:19.4pt;z-index:251666432;visibility:visible;mso-width-percent:1031;mso-top-percent:1000;mso-position-horizontal:center;mso-position-horizontal-relative:margin;mso-position-vertical-relative:margin;mso-width-percent:1031;mso-top-percent:10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/Vfg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" filled="f" stroked="f" strokeweight="2pt">
          <v:textbox inset="0,0,0,0">
            <w:txbxContent>
              <w:p w:rsidR="00E9146B" w:rsidRDefault="000721F0">
                <w:pPr>
                  <w:spacing w:after="0" w:line="240" w:lineRule="auto"/>
                  <w:jc w:val="center"/>
                  <w:rPr>
                    <w:color w:val="A6A6A6" w:themeColor="background1" w:themeShade="A6"/>
                    <w:sz w:val="18"/>
                    <w:szCs w:val="18"/>
                  </w:rPr>
                </w:pPr>
                <w:sdt>
                  <w:sdtPr>
                    <w:rPr>
                      <w:color w:val="A6A6A6" w:themeColor="background1" w:themeShade="A6"/>
                      <w:sz w:val="18"/>
                      <w:szCs w:val="18"/>
                    </w:rPr>
                    <w:alias w:val="Author"/>
                    <w:id w:val="-1660617785"/>
                    <w:placeholder>
                      <w:docPart w:val="7641BFE5850746498FF5F4AC521CE0CA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814EE0">
                      <w:rPr>
                        <w:color w:val="A6A6A6" w:themeColor="background1" w:themeShade="A6"/>
                        <w:sz w:val="18"/>
                        <w:szCs w:val="18"/>
                        <w:lang w:val="en-TT"/>
                      </w:rPr>
                      <w:t>Adeola Gilbert</w:t>
                    </w:r>
                  </w:sdtContent>
                </w:sdt>
                <w:r w:rsidR="009924DC">
                  <w:rPr>
                    <w:b/>
                    <w:bCs/>
                    <w:color w:val="A6A6A6" w:themeColor="background1" w:themeShade="A6"/>
                    <w:sz w:val="18"/>
                    <w:szCs w:val="18"/>
                  </w:rPr>
                  <w:t xml:space="preserve"> </w:t>
                </w:r>
                <w:r w:rsidR="009924DC">
                  <w:rPr>
                    <w:color w:val="A6A6A6" w:themeColor="background1" w:themeShade="A6"/>
                    <w:sz w:val="18"/>
                    <w:szCs w:val="18"/>
                  </w:rPr>
                  <w:t xml:space="preserve">  Page </w:t>
                </w:r>
                <w:r w:rsidR="00872018">
                  <w:rPr>
                    <w:color w:val="A6A6A6" w:themeColor="background1" w:themeShade="A6"/>
                    <w:sz w:val="18"/>
                    <w:szCs w:val="18"/>
                  </w:rPr>
                  <w:fldChar w:fldCharType="begin"/>
                </w:r>
                <w:r w:rsidR="009924DC">
                  <w:rPr>
                    <w:color w:val="A6A6A6" w:themeColor="background1" w:themeShade="A6"/>
                    <w:sz w:val="18"/>
                    <w:szCs w:val="18"/>
                  </w:rPr>
                  <w:instrText xml:space="preserve"> PAGE   \* MERGEFORMAT </w:instrText>
                </w:r>
                <w:r w:rsidR="00872018">
                  <w:rPr>
                    <w:color w:val="A6A6A6" w:themeColor="background1" w:themeShade="A6"/>
                    <w:sz w:val="18"/>
                    <w:szCs w:val="18"/>
                  </w:rPr>
                  <w:fldChar w:fldCharType="separate"/>
                </w:r>
                <w:r w:rsidR="00CF7CAC">
                  <w:rPr>
                    <w:noProof/>
                    <w:color w:val="A6A6A6" w:themeColor="background1" w:themeShade="A6"/>
                    <w:sz w:val="18"/>
                    <w:szCs w:val="18"/>
                  </w:rPr>
                  <w:t>3</w:t>
                </w:r>
                <w:r w:rsidR="00872018">
                  <w:rPr>
                    <w:noProof/>
                    <w:color w:val="A6A6A6" w:themeColor="background1" w:themeShade="A6"/>
                    <w:sz w:val="18"/>
                    <w:szCs w:val="1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1F0" w:rsidRDefault="000721F0">
      <w:pPr>
        <w:spacing w:after="0" w:line="240" w:lineRule="auto"/>
      </w:pPr>
      <w:r>
        <w:separator/>
      </w:r>
    </w:p>
  </w:footnote>
  <w:footnote w:type="continuationSeparator" w:id="0">
    <w:p w:rsidR="000721F0" w:rsidRDefault="00072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46B" w:rsidRDefault="000721F0">
    <w:pPr>
      <w:pStyle w:val="Header"/>
    </w:pPr>
    <w:r>
      <w:rPr>
        <w:noProof/>
      </w:rPr>
      <w:pict>
        <v:roundrect id="Rounded Rectangle 17" o:spid="_x0000_s2051" style="position:absolute;margin-left:0;margin-top:0;width:588.75pt;height:763.5pt;z-index:-251657216;visibility:visible;mso-width-percent:962;mso-height-percent:964;mso-position-horizontal:center;mso-position-horizontal-relative:page;mso-position-vertical:center;mso-position-vertical-relative:page;mso-width-percent:962;mso-height-percent:964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<v:fill r:id="rId1" o:title="" recolor="t" rotate="t" type="tile"/>
          <v:imagedata recolortarget="white [2257]"/>
          <v:textbox inset="0,0,0,0"/>
          <w10:wrap anchorx="page" anchory="page"/>
        </v:roundrect>
      </w:pict>
    </w:r>
    <w:r>
      <w:rPr>
        <w:noProof/>
      </w:rPr>
      <w:pict>
        <v:rect id="Rectangle 19" o:spid="_x0000_s2050" style="position:absolute;margin-left:0;margin-top:0;width:546.85pt;height:711.35pt;z-index:-251656192;visibility:visible;mso-width-percent:1085;mso-height-percent:104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<v:fill opacity="54484f"/>
          <v:textbox inset="0,0,0,0"/>
          <w10:wrap anchorx="margin" anchory="margin"/>
        </v:rect>
      </w:pict>
    </w:r>
    <w:r>
      <w:rPr>
        <w:noProof/>
      </w:rPr>
      <w:pict>
        <v:rect id="Rectangle 21" o:spid="_x0000_s2049" style="position:absolute;margin-left:0;margin-top:0;width:529.7pt;height:689.45pt;z-index:-251655168;visibility:visible;mso-width-percent:1051;mso-height-percent:1008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<v:stroke linestyle="thinThin"/>
          <v:textbox inset="2.53903mm,1.2695mm,2.53903mm,1.2695mm"/>
          <w10:wrap anchorx="margin" anchory="margin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C3349"/>
    <w:multiLevelType w:val="hybridMultilevel"/>
    <w:tmpl w:val="829C0EC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310A37"/>
    <w:multiLevelType w:val="hybridMultilevel"/>
    <w:tmpl w:val="42123D9A"/>
    <w:lvl w:ilvl="0" w:tplc="2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D469D"/>
    <w:multiLevelType w:val="hybridMultilevel"/>
    <w:tmpl w:val="9474BA8E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DD218A"/>
    <w:multiLevelType w:val="hybridMultilevel"/>
    <w:tmpl w:val="C9622B48"/>
    <w:lvl w:ilvl="0" w:tplc="2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FC3DED"/>
    <w:multiLevelType w:val="hybridMultilevel"/>
    <w:tmpl w:val="31F02600"/>
    <w:lvl w:ilvl="0" w:tplc="2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9"/>
  </w:num>
  <w:num w:numId="8">
    <w:abstractNumId w:val="7"/>
  </w:num>
  <w:num w:numId="9">
    <w:abstractNumId w:val="2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4EE0"/>
    <w:rsid w:val="000721F0"/>
    <w:rsid w:val="00124CA0"/>
    <w:rsid w:val="00177808"/>
    <w:rsid w:val="00234951"/>
    <w:rsid w:val="00265AA2"/>
    <w:rsid w:val="002721D5"/>
    <w:rsid w:val="002E4D8F"/>
    <w:rsid w:val="00321828"/>
    <w:rsid w:val="00373183"/>
    <w:rsid w:val="00380A50"/>
    <w:rsid w:val="00387C23"/>
    <w:rsid w:val="003B5FBA"/>
    <w:rsid w:val="003C6E12"/>
    <w:rsid w:val="00421E3D"/>
    <w:rsid w:val="00471823"/>
    <w:rsid w:val="004B09FE"/>
    <w:rsid w:val="004D59B9"/>
    <w:rsid w:val="004E5309"/>
    <w:rsid w:val="004E7D60"/>
    <w:rsid w:val="004F5F12"/>
    <w:rsid w:val="0057215D"/>
    <w:rsid w:val="00611E34"/>
    <w:rsid w:val="006D6B0A"/>
    <w:rsid w:val="006E5D63"/>
    <w:rsid w:val="006E6E25"/>
    <w:rsid w:val="00720146"/>
    <w:rsid w:val="00724BAF"/>
    <w:rsid w:val="0073227D"/>
    <w:rsid w:val="00764A79"/>
    <w:rsid w:val="00767DE5"/>
    <w:rsid w:val="007B1F2E"/>
    <w:rsid w:val="007B29D7"/>
    <w:rsid w:val="007B4F2F"/>
    <w:rsid w:val="007F7B01"/>
    <w:rsid w:val="00814EE0"/>
    <w:rsid w:val="00872018"/>
    <w:rsid w:val="00873979"/>
    <w:rsid w:val="008C5F6B"/>
    <w:rsid w:val="008E4CA0"/>
    <w:rsid w:val="008E54CC"/>
    <w:rsid w:val="00934B11"/>
    <w:rsid w:val="009924DC"/>
    <w:rsid w:val="009C4EA5"/>
    <w:rsid w:val="009F3918"/>
    <w:rsid w:val="00A304F8"/>
    <w:rsid w:val="00A476AD"/>
    <w:rsid w:val="00B70084"/>
    <w:rsid w:val="00BB1150"/>
    <w:rsid w:val="00BC4333"/>
    <w:rsid w:val="00C602FD"/>
    <w:rsid w:val="00C87E7D"/>
    <w:rsid w:val="00CE1F2D"/>
    <w:rsid w:val="00CF7CAC"/>
    <w:rsid w:val="00D26A24"/>
    <w:rsid w:val="00D57454"/>
    <w:rsid w:val="00D7020D"/>
    <w:rsid w:val="00D7188C"/>
    <w:rsid w:val="00D7223E"/>
    <w:rsid w:val="00DC4ECA"/>
    <w:rsid w:val="00E47B84"/>
    <w:rsid w:val="00E5070A"/>
    <w:rsid w:val="00E513FD"/>
    <w:rsid w:val="00E9146B"/>
    <w:rsid w:val="00EA3B71"/>
    <w:rsid w:val="00ED5F6A"/>
    <w:rsid w:val="00F12FBF"/>
    <w:rsid w:val="00F31B43"/>
    <w:rsid w:val="00FB593A"/>
    <w:rsid w:val="00FB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10D49362-796E-4319-A8AE-6FDE5B3B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F12"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F12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F1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F12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F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F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F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F1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F1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F1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4F5F12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rsid w:val="004F5F12"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4F5F12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5F12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F12"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F12"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F12"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F12"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F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F1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F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5F12"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4F5F1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5F12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F12"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F5F12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4F5F12"/>
    <w:rPr>
      <w:b/>
      <w:bCs/>
    </w:rPr>
  </w:style>
  <w:style w:type="character" w:styleId="Emphasis">
    <w:name w:val="Emphasis"/>
    <w:basedOn w:val="DefaultParagraphFont"/>
    <w:uiPriority w:val="20"/>
    <w:qFormat/>
    <w:rsid w:val="004F5F12"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rsid w:val="004F5F12"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F5F12"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4F5F12"/>
    <w:rPr>
      <w:rFonts w:asciiTheme="majorHAnsi" w:eastAsiaTheme="minorEastAsia" w:hAnsiTheme="majorHAnsi"/>
      <w:iCs/>
      <w:caps/>
      <w:color w:val="93A299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F12"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F12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</w:rPr>
  </w:style>
  <w:style w:type="character" w:styleId="SubtleEmphasis">
    <w:name w:val="Subtle Emphasis"/>
    <w:basedOn w:val="DefaultParagraphFont"/>
    <w:uiPriority w:val="19"/>
    <w:qFormat/>
    <w:rsid w:val="004F5F12"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4F5F12"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sid w:val="004F5F12"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5F12"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5F12"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F12"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F12"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rsid w:val="004F5F12"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4F5F12"/>
    <w:rPr>
      <w:sz w:val="21"/>
    </w:rPr>
  </w:style>
  <w:style w:type="paragraph" w:styleId="Header">
    <w:name w:val="header"/>
    <w:basedOn w:val="Normal"/>
    <w:link w:val="HeaderChar"/>
    <w:uiPriority w:val="99"/>
    <w:unhideWhenUsed/>
    <w:rsid w:val="004F5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F12"/>
  </w:style>
  <w:style w:type="paragraph" w:styleId="Footer">
    <w:name w:val="footer"/>
    <w:basedOn w:val="Normal"/>
    <w:link w:val="FooterChar"/>
    <w:uiPriority w:val="99"/>
    <w:unhideWhenUsed/>
    <w:rsid w:val="004F5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F12"/>
  </w:style>
  <w:style w:type="table" w:styleId="TableGrid">
    <w:name w:val="Table Grid"/>
    <w:basedOn w:val="TableNormal"/>
    <w:uiPriority w:val="59"/>
    <w:rsid w:val="004F5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sid w:val="004F5F12"/>
    <w:rPr>
      <w:b/>
      <w:sz w:val="28"/>
      <w:szCs w:val="28"/>
    </w:rPr>
  </w:style>
  <w:style w:type="paragraph" w:customStyle="1" w:styleId="Subsection">
    <w:name w:val="Subsection"/>
    <w:basedOn w:val="Heading2"/>
    <w:qFormat/>
    <w:rsid w:val="004F5F12"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766E4A9F3924670ACEE2DAA8FE72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96F5B-E10A-4DA4-8338-3D2B06F4C45E}"/>
      </w:docPartPr>
      <w:docPartBody>
        <w:p w:rsidR="009A3F29" w:rsidRDefault="002F4C72">
          <w:pPr>
            <w:pStyle w:val="7766E4A9F3924670ACEE2DAA8FE7235E"/>
          </w:pPr>
          <w:r>
            <w:t>Choose a building block.</w:t>
          </w:r>
        </w:p>
      </w:docPartBody>
    </w:docPart>
    <w:docPart>
      <w:docPartPr>
        <w:name w:val="1F7ABB9B862045C882DDF642ED708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42AE1-78B5-4CED-AB65-BE5B1F5C88AC}"/>
      </w:docPartPr>
      <w:docPartBody>
        <w:p w:rsidR="009A3F29" w:rsidRDefault="002F4C72">
          <w:pPr>
            <w:pStyle w:val="1F7ABB9B862045C882DDF642ED70885A"/>
          </w:pPr>
          <w:r>
            <w:t>[Type Your Name]</w:t>
          </w:r>
        </w:p>
      </w:docPartBody>
    </w:docPart>
    <w:docPart>
      <w:docPartPr>
        <w:name w:val="441C63F1B82D40DB857D3F45F0BA5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CDF7A-D3D8-4565-9FD3-838FB533F91B}"/>
      </w:docPartPr>
      <w:docPartBody>
        <w:p w:rsidR="009A3F29" w:rsidRDefault="002F4C72">
          <w:pPr>
            <w:pStyle w:val="441C63F1B82D40DB857D3F45F0BA5FBD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89A18F4672F549DFB4124749C08DE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A24D6-F9B1-49F2-ACEE-9C0526C4DF43}"/>
      </w:docPartPr>
      <w:docPartBody>
        <w:p w:rsidR="009A3F29" w:rsidRDefault="002F4C72">
          <w:pPr>
            <w:pStyle w:val="89A18F4672F549DFB4124749C08DE279"/>
          </w:pPr>
          <w:r>
            <w:rPr>
              <w:color w:val="44546A" w:themeColor="text2"/>
            </w:rPr>
            <w:t>[Type your phone number]</w:t>
          </w:r>
        </w:p>
      </w:docPartBody>
    </w:docPart>
    <w:docPart>
      <w:docPartPr>
        <w:name w:val="BCE453A9D9074AF5A0F436691C26F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3AEF6-DED1-4F67-828E-32DDE97F2E9C}"/>
      </w:docPartPr>
      <w:docPartBody>
        <w:p w:rsidR="009A3F29" w:rsidRDefault="002F4C72">
          <w:pPr>
            <w:pStyle w:val="BCE453A9D9074AF5A0F436691C26F1C8"/>
          </w:pPr>
          <w:r>
            <w:rPr>
              <w:color w:val="44546A" w:themeColor="text2"/>
            </w:rPr>
            <w:t>[Type your e-mail]</w:t>
          </w:r>
        </w:p>
      </w:docPartBody>
    </w:docPart>
    <w:docPart>
      <w:docPartPr>
        <w:name w:val="7641BFE5850746498FF5F4AC521CE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7D5EE-CE93-4429-92E2-C4DE499C4467}"/>
      </w:docPartPr>
      <w:docPartBody>
        <w:p w:rsidR="009A3F29" w:rsidRDefault="002F4C72">
          <w:pPr>
            <w:pStyle w:val="7641BFE5850746498FF5F4AC521CE0CA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F4C72"/>
    <w:rsid w:val="00100134"/>
    <w:rsid w:val="00135617"/>
    <w:rsid w:val="001D0E91"/>
    <w:rsid w:val="002F4C72"/>
    <w:rsid w:val="00356373"/>
    <w:rsid w:val="00514955"/>
    <w:rsid w:val="00525A46"/>
    <w:rsid w:val="00624916"/>
    <w:rsid w:val="00724F7E"/>
    <w:rsid w:val="007A6DBE"/>
    <w:rsid w:val="00934AAF"/>
    <w:rsid w:val="009941E0"/>
    <w:rsid w:val="009A3F29"/>
    <w:rsid w:val="00B00762"/>
    <w:rsid w:val="00B5550E"/>
    <w:rsid w:val="00BE30E4"/>
    <w:rsid w:val="00BE7BA6"/>
    <w:rsid w:val="00D377FE"/>
    <w:rsid w:val="00D77B0B"/>
    <w:rsid w:val="00DC628D"/>
    <w:rsid w:val="00E27C3A"/>
    <w:rsid w:val="00EB6D28"/>
    <w:rsid w:val="00F6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66E4A9F3924670ACEE2DAA8FE7235E">
    <w:name w:val="7766E4A9F3924670ACEE2DAA8FE7235E"/>
    <w:rsid w:val="00934AAF"/>
  </w:style>
  <w:style w:type="paragraph" w:customStyle="1" w:styleId="1F7ABB9B862045C882DDF642ED70885A">
    <w:name w:val="1F7ABB9B862045C882DDF642ED70885A"/>
    <w:rsid w:val="00934AAF"/>
  </w:style>
  <w:style w:type="paragraph" w:customStyle="1" w:styleId="441C63F1B82D40DB857D3F45F0BA5FBD">
    <w:name w:val="441C63F1B82D40DB857D3F45F0BA5FBD"/>
    <w:rsid w:val="00934AAF"/>
  </w:style>
  <w:style w:type="paragraph" w:customStyle="1" w:styleId="89A18F4672F549DFB4124749C08DE279">
    <w:name w:val="89A18F4672F549DFB4124749C08DE279"/>
    <w:rsid w:val="00934AAF"/>
  </w:style>
  <w:style w:type="paragraph" w:customStyle="1" w:styleId="BCE453A9D9074AF5A0F436691C26F1C8">
    <w:name w:val="BCE453A9D9074AF5A0F436691C26F1C8"/>
    <w:rsid w:val="00934AAF"/>
  </w:style>
  <w:style w:type="paragraph" w:customStyle="1" w:styleId="1F2E9CE41AB142F9A23A8D7388289A3F">
    <w:name w:val="1F2E9CE41AB142F9A23A8D7388289A3F"/>
    <w:rsid w:val="00934AAF"/>
  </w:style>
  <w:style w:type="paragraph" w:customStyle="1" w:styleId="C9DE23D6DC19415880C127DE25FE645F">
    <w:name w:val="C9DE23D6DC19415880C127DE25FE645F"/>
    <w:rsid w:val="00934AAF"/>
  </w:style>
  <w:style w:type="paragraph" w:customStyle="1" w:styleId="D2CB9AEB7FB84AD48689A2F0FDA4E738">
    <w:name w:val="D2CB9AEB7FB84AD48689A2F0FDA4E738"/>
    <w:rsid w:val="00934AAF"/>
  </w:style>
  <w:style w:type="paragraph" w:customStyle="1" w:styleId="B5275D2EEDDE488F8E6EE2AC37F85E05">
    <w:name w:val="B5275D2EEDDE488F8E6EE2AC37F85E05"/>
    <w:rsid w:val="00934AAF"/>
  </w:style>
  <w:style w:type="paragraph" w:customStyle="1" w:styleId="16639191B01349ADBFBD9D02E2784616">
    <w:name w:val="16639191B01349ADBFBD9D02E2784616"/>
    <w:rsid w:val="00934AAF"/>
  </w:style>
  <w:style w:type="paragraph" w:customStyle="1" w:styleId="760EF1487D80498D8A33DC18C7B3556F">
    <w:name w:val="760EF1487D80498D8A33DC18C7B3556F"/>
    <w:rsid w:val="00934AAF"/>
  </w:style>
  <w:style w:type="paragraph" w:customStyle="1" w:styleId="2F1CBE4334D442BF93EC424A8238B622">
    <w:name w:val="2F1CBE4334D442BF93EC424A8238B622"/>
    <w:rsid w:val="00934AAF"/>
  </w:style>
  <w:style w:type="paragraph" w:customStyle="1" w:styleId="CF0E22BA848349F1B1836DEAFAB2B4D8">
    <w:name w:val="CF0E22BA848349F1B1836DEAFAB2B4D8"/>
    <w:rsid w:val="00934AAF"/>
  </w:style>
  <w:style w:type="paragraph" w:customStyle="1" w:styleId="FF16DEF037D24A4FB92D39DB188001F6">
    <w:name w:val="FF16DEF037D24A4FB92D39DB188001F6"/>
    <w:rsid w:val="00934AAF"/>
  </w:style>
  <w:style w:type="paragraph" w:customStyle="1" w:styleId="4DF718B203C04CE8B2670EB10D1687E1">
    <w:name w:val="4DF718B203C04CE8B2670EB10D1687E1"/>
    <w:rsid w:val="00934AAF"/>
  </w:style>
  <w:style w:type="paragraph" w:customStyle="1" w:styleId="A829724B8B3E44A392CB82D3EA2E4EA6">
    <w:name w:val="A829724B8B3E44A392CB82D3EA2E4EA6"/>
    <w:rsid w:val="00934AAF"/>
  </w:style>
  <w:style w:type="paragraph" w:customStyle="1" w:styleId="EAE99B25D428417886E7FF9988E30615">
    <w:name w:val="EAE99B25D428417886E7FF9988E30615"/>
    <w:rsid w:val="00934AAF"/>
  </w:style>
  <w:style w:type="paragraph" w:customStyle="1" w:styleId="AFE7DE5176624F0BA216EBA3F56791A7">
    <w:name w:val="AFE7DE5176624F0BA216EBA3F56791A7"/>
    <w:rsid w:val="00934AAF"/>
  </w:style>
  <w:style w:type="paragraph" w:customStyle="1" w:styleId="C412282682184C0B9EC5D6FBDB9721D9">
    <w:name w:val="C412282682184C0B9EC5D6FBDB9721D9"/>
    <w:rsid w:val="00934AAF"/>
  </w:style>
  <w:style w:type="paragraph" w:customStyle="1" w:styleId="7641BFE5850746498FF5F4AC521CE0CA">
    <w:name w:val="7641BFE5850746498FF5F4AC521CE0CA"/>
    <w:rsid w:val="00934A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#1748 PEPPER VILLAGE, ERIN </CompanyAddress>
  <CompanyPhone>(868)382-5159</CompanyPhone>
  <CompanyFax/>
  <CompanyEmail>gilbertshyian@gmail.com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02E14ABC-FFBE-452C-97A1-2335C5B28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200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Adeola Gilbert</dc:creator>
  <cp:lastModifiedBy>Adeola Shyian Gilbert</cp:lastModifiedBy>
  <cp:revision>26</cp:revision>
  <cp:lastPrinted>2015-10-02T17:34:00Z</cp:lastPrinted>
  <dcterms:created xsi:type="dcterms:W3CDTF">2015-03-11T11:18:00Z</dcterms:created>
  <dcterms:modified xsi:type="dcterms:W3CDTF">2016-03-07T19:42:00Z</dcterms:modified>
</cp:coreProperties>
</file>