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C8" w:rsidRDefault="00EC40AB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27EB31F3A44D4FA1BB38129268A6F5D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F39EA">
            <w:rPr>
              <w:lang w:val="en-TT"/>
            </w:rPr>
            <w:t>Mikkilon F</w:t>
          </w:r>
          <w:r w:rsidR="0021101D">
            <w:rPr>
              <w:lang w:val="en-TT"/>
            </w:rPr>
            <w:t>rancis</w:t>
          </w:r>
        </w:sdtContent>
      </w:sdt>
    </w:p>
    <w:p w:rsidR="009D0AC8" w:rsidRDefault="0071266F">
      <w:sdt>
        <w:sdtPr>
          <w:alias w:val="Address"/>
          <w:tag w:val=""/>
          <w:id w:val="-593780209"/>
          <w:placeholder>
            <w:docPart w:val="76B4F398BC6544C9AAD055181DF5A6C2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1101D">
            <w:t xml:space="preserve">#39 Lions Gate, Enterprise, Chaguanas </w:t>
          </w:r>
        </w:sdtContent>
      </w:sdt>
      <w:r w:rsidR="00EC40AB">
        <w:t> | </w:t>
      </w:r>
      <w:sdt>
        <w:sdtPr>
          <w:alias w:val="Telephone"/>
          <w:tag w:val=""/>
          <w:id w:val="-1416317146"/>
          <w:placeholder>
            <w:docPart w:val="AEF52104276E4939A8C033903F7690E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1101D">
            <w:t>1 (868)-339-4220</w:t>
          </w:r>
        </w:sdtContent>
      </w:sdt>
      <w:r w:rsidR="00EC40AB">
        <w:t> | </w:t>
      </w:r>
      <w:sdt>
        <w:sdtPr>
          <w:alias w:val="Email"/>
          <w:tag w:val=""/>
          <w:id w:val="-391963670"/>
          <w:placeholder>
            <w:docPart w:val="A157A31884484F51876C1EA215E3D9F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1101D">
            <w:t>mikkilon.francis275@we.utt.edu.tt</w:t>
          </w:r>
        </w:sdtContent>
      </w:sdt>
    </w:p>
    <w:p w:rsidR="009D0AC8" w:rsidRDefault="00EC40AB">
      <w:pPr>
        <w:pStyle w:val="SectionHeading"/>
        <w:spacing w:before="720"/>
      </w:pPr>
      <w:r>
        <w:t>Objective</w:t>
      </w:r>
    </w:p>
    <w:p w:rsidR="009D0AC8" w:rsidRDefault="007333C3">
      <w:pPr>
        <w:pStyle w:val="ListBullet"/>
      </w:pPr>
      <w:r w:rsidRPr="007333C3">
        <w:t xml:space="preserve">To work </w:t>
      </w:r>
      <w:bookmarkStart w:id="0" w:name="_GoBack"/>
      <w:bookmarkEnd w:id="0"/>
      <w:r w:rsidR="008F5C48">
        <w:t>within an</w:t>
      </w:r>
      <w:r w:rsidR="00341318">
        <w:t xml:space="preserve"> active environment where I can gain experience in different fields of work to expand my knowledge and expertise as an individual.</w:t>
      </w:r>
    </w:p>
    <w:p w:rsidR="00C03ECE" w:rsidRDefault="00C03ECE">
      <w:pPr>
        <w:pStyle w:val="SectionHeading"/>
      </w:pPr>
    </w:p>
    <w:p w:rsidR="009D0AC8" w:rsidRDefault="00EC40AB">
      <w:pPr>
        <w:pStyle w:val="SectionHeading"/>
      </w:pPr>
      <w:r>
        <w:t>Education</w:t>
      </w:r>
    </w:p>
    <w:p w:rsidR="001C6173" w:rsidRPr="001C6173" w:rsidRDefault="001C6173" w:rsidP="001C6173"/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F0429B96C64106A74ABBBB1824040B"/>
            </w:placeholder>
            <w15:repeatingSectionItem/>
          </w:sdtPr>
          <w:sdtEndPr/>
          <w:sdtContent>
            <w:p w:rsidR="009D0AC8" w:rsidRDefault="001C6173">
              <w:pPr>
                <w:pStyle w:val="Subsection"/>
              </w:pPr>
              <w:r>
                <w:t>university of trinidad and tobago sept. 2014 to present</w:t>
              </w:r>
            </w:p>
            <w:p w:rsidR="001C6173" w:rsidRDefault="001C6173">
              <w:pPr>
                <w:pStyle w:val="Subsection"/>
              </w:pPr>
              <w:r>
                <w:t>diploma in computer, network and telecommunications engineering</w:t>
              </w:r>
            </w:p>
            <w:p w:rsidR="009D0AC8" w:rsidRDefault="001C6173" w:rsidP="001C6173">
              <w:pPr>
                <w:pStyle w:val="ListBullet"/>
                <w:numPr>
                  <w:ilvl w:val="0"/>
                  <w:numId w:val="0"/>
                </w:numPr>
                <w:ind w:left="144" w:hanging="144"/>
              </w:pPr>
              <w:r>
                <w:t>Anticipated graduation date 2017</w:t>
              </w:r>
            </w:p>
          </w:sdtContent>
        </w:sdt>
        <w:p w:rsidR="00C03ECE" w:rsidRDefault="00C03ECE">
          <w:pPr>
            <w:pStyle w:val="Subsection"/>
            <w:rPr>
              <w:b w:val="0"/>
              <w:caps w:val="0"/>
              <w:color w:val="404040" w:themeColor="text1" w:themeTint="BF"/>
            </w:rPr>
          </w:pPr>
        </w:p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1225413031"/>
            <w:placeholder>
              <w:docPart w:val="52F1B8BBA1674B229B599BB4519DE78E"/>
            </w:placeholder>
            <w15:repeatingSectionItem/>
          </w:sdtPr>
          <w:sdtEndPr/>
          <w:sdtContent>
            <w:p w:rsidR="001C6173" w:rsidRDefault="007F39EA">
              <w:pPr>
                <w:pStyle w:val="Subsection"/>
              </w:pPr>
              <w:r>
                <w:t>woodbrook secondary 2009 to 2014</w:t>
              </w:r>
            </w:p>
            <w:p w:rsidR="007F39EA" w:rsidRDefault="007F39EA">
              <w:pPr>
                <w:pStyle w:val="Subsection"/>
              </w:pPr>
              <w:r>
                <w:t>cxc</w:t>
              </w:r>
            </w:p>
            <w:p w:rsidR="007F39EA" w:rsidRDefault="007F39EA">
              <w:pPr>
                <w:pStyle w:val="Subsection"/>
              </w:pPr>
              <w:r>
                <w:t>technical drawing grade 1|I.T grade 1|math grade 2|english grade 2|p.o.b grade 2|human and social biology grade 2|chemistry grade 3</w:t>
              </w:r>
            </w:p>
            <w:p w:rsidR="001C6173" w:rsidRDefault="0071266F" w:rsidP="007333C3">
              <w:pPr>
                <w:pStyle w:val="ListBullet"/>
                <w:numPr>
                  <w:ilvl w:val="0"/>
                  <w:numId w:val="0"/>
                </w:numPr>
                <w:ind w:left="144"/>
              </w:pPr>
            </w:p>
          </w:sdtContent>
        </w:sdt>
      </w:sdtContent>
    </w:sdt>
    <w:p w:rsidR="00C03ECE" w:rsidRDefault="00C03ECE">
      <w:pPr>
        <w:pStyle w:val="SectionHeading"/>
      </w:pPr>
    </w:p>
    <w:p w:rsidR="009D0AC8" w:rsidRDefault="007F39EA">
      <w:pPr>
        <w:pStyle w:val="SectionHeading"/>
      </w:pPr>
      <w:r>
        <w:t>Additional information</w:t>
      </w:r>
    </w:p>
    <w:p w:rsidR="00C03ECE" w:rsidRPr="00C03ECE" w:rsidRDefault="00C03ECE" w:rsidP="00C03ECE"/>
    <w:p w:rsidR="00903757" w:rsidRDefault="00903757" w:rsidP="00903757">
      <w:r>
        <w:t>-Familiar with Microsoft office 2016</w:t>
      </w:r>
    </w:p>
    <w:p w:rsidR="00903757" w:rsidRDefault="00903757" w:rsidP="00903757">
      <w:r>
        <w:t xml:space="preserve">-Understanding of CAD </w:t>
      </w:r>
    </w:p>
    <w:p w:rsidR="00903757" w:rsidRDefault="00903757" w:rsidP="00903757"/>
    <w:p w:rsidR="00C03ECE" w:rsidRDefault="00C03ECE" w:rsidP="00903757"/>
    <w:p w:rsidR="00C03ECE" w:rsidRDefault="00C03ECE" w:rsidP="00903757"/>
    <w:p w:rsidR="00C03ECE" w:rsidRDefault="00C03ECE" w:rsidP="00C03ECE">
      <w:pPr>
        <w:pStyle w:val="SectionHeading"/>
      </w:pPr>
      <w:r>
        <w:lastRenderedPageBreak/>
        <w:t>References</w:t>
      </w:r>
    </w:p>
    <w:p w:rsidR="00C03ECE" w:rsidRDefault="00C03ECE" w:rsidP="00C03ECE"/>
    <w:p w:rsidR="00C03ECE" w:rsidRDefault="00C03ECE" w:rsidP="00C03ECE">
      <w:r>
        <w:t>Ms. Patrice Piggot-cumberbatch</w:t>
      </w:r>
    </w:p>
    <w:p w:rsidR="00C03ECE" w:rsidRDefault="00C03ECE" w:rsidP="00C03ECE">
      <w:r>
        <w:t>Lecturer</w:t>
      </w:r>
    </w:p>
    <w:p w:rsidR="00C03ECE" w:rsidRDefault="00C03ECE" w:rsidP="00C03ECE">
      <w:r>
        <w:t xml:space="preserve">University of Trinidad and Tobago </w:t>
      </w:r>
    </w:p>
    <w:p w:rsidR="00C03ECE" w:rsidRDefault="0071266F" w:rsidP="00C03ECE">
      <w:pPr>
        <w:rPr>
          <w:b/>
          <w:bCs/>
        </w:rPr>
      </w:pPr>
      <w:hyperlink r:id="rId9" w:history="1">
        <w:r w:rsidR="00C03ECE" w:rsidRPr="001F32A8">
          <w:rPr>
            <w:rStyle w:val="Hyperlink"/>
            <w:b/>
            <w:bCs/>
          </w:rPr>
          <w:t>patrice.piggot@utt.edu.tt</w:t>
        </w:r>
      </w:hyperlink>
      <w:r w:rsidR="00C03ECE">
        <w:rPr>
          <w:b/>
          <w:bCs/>
        </w:rPr>
        <w:t xml:space="preserve">       +1 (868) 387-2324 (mobile)</w:t>
      </w:r>
    </w:p>
    <w:p w:rsidR="00C03ECE" w:rsidRDefault="00C03ECE" w:rsidP="00C03ECE"/>
    <w:p w:rsidR="00C03ECE" w:rsidRDefault="00C03ECE" w:rsidP="00C03ECE">
      <w:r>
        <w:t>Ms. Nadia Glasgow</w:t>
      </w:r>
    </w:p>
    <w:p w:rsidR="00C03ECE" w:rsidRDefault="00C03ECE" w:rsidP="00C03ECE">
      <w:r>
        <w:t>Accountant</w:t>
      </w:r>
    </w:p>
    <w:p w:rsidR="00C03ECE" w:rsidRDefault="00C03ECE" w:rsidP="00C03ECE">
      <w:r>
        <w:t>Trinidad and Tobago Police service</w:t>
      </w:r>
    </w:p>
    <w:p w:rsidR="00C03ECE" w:rsidRPr="00C03ECE" w:rsidRDefault="0071266F" w:rsidP="00C03ECE">
      <w:hyperlink r:id="rId10" w:history="1">
        <w:r w:rsidR="00C03ECE" w:rsidRPr="001F32A8">
          <w:rPr>
            <w:rStyle w:val="Hyperlink"/>
            <w:b/>
            <w:bCs/>
          </w:rPr>
          <w:t>nadia8386@gmail.com</w:t>
        </w:r>
      </w:hyperlink>
      <w:r w:rsidR="00C03ECE">
        <w:rPr>
          <w:b/>
          <w:bCs/>
        </w:rPr>
        <w:t xml:space="preserve">    +1 (868) 469-8453 (mobile)</w:t>
      </w:r>
    </w:p>
    <w:p w:rsidR="00C03ECE" w:rsidRPr="00C03ECE" w:rsidRDefault="00C03ECE" w:rsidP="00C03ECE">
      <w:r>
        <w:t xml:space="preserve"> </w:t>
      </w:r>
    </w:p>
    <w:sectPr w:rsidR="00C03ECE" w:rsidRPr="00C03ECE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66F" w:rsidRDefault="0071266F">
      <w:pPr>
        <w:spacing w:after="0"/>
      </w:pPr>
      <w:r>
        <w:separator/>
      </w:r>
    </w:p>
  </w:endnote>
  <w:endnote w:type="continuationSeparator" w:id="0">
    <w:p w:rsidR="0071266F" w:rsidRDefault="00712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AC8" w:rsidRDefault="00EC40A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413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66F" w:rsidRDefault="0071266F">
      <w:pPr>
        <w:spacing w:after="0"/>
      </w:pPr>
      <w:r>
        <w:separator/>
      </w:r>
    </w:p>
  </w:footnote>
  <w:footnote w:type="continuationSeparator" w:id="0">
    <w:p w:rsidR="0071266F" w:rsidRDefault="007126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1D"/>
    <w:rsid w:val="001C6173"/>
    <w:rsid w:val="0021101D"/>
    <w:rsid w:val="002E01BC"/>
    <w:rsid w:val="00341318"/>
    <w:rsid w:val="0071266F"/>
    <w:rsid w:val="007333C3"/>
    <w:rsid w:val="007F39EA"/>
    <w:rsid w:val="008F5C48"/>
    <w:rsid w:val="00903757"/>
    <w:rsid w:val="009D0AC8"/>
    <w:rsid w:val="00B50230"/>
    <w:rsid w:val="00C03ECE"/>
    <w:rsid w:val="00E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A6263-9933-44E5-9988-F093DE31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C03ECE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nadia8386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atrice.piggot@utt.edu.t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kil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EB31F3A44D4FA1BB38129268A6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66FD-7D05-415A-966F-3E2C47A46558}"/>
      </w:docPartPr>
      <w:docPartBody>
        <w:p w:rsidR="007923F1" w:rsidRDefault="00AA3F77">
          <w:pPr>
            <w:pStyle w:val="27EB31F3A44D4FA1BB38129268A6F5D7"/>
          </w:pPr>
          <w:r>
            <w:t>[Your Name]</w:t>
          </w:r>
        </w:p>
      </w:docPartBody>
    </w:docPart>
    <w:docPart>
      <w:docPartPr>
        <w:name w:val="76B4F398BC6544C9AAD055181DF5A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2DBD9-998D-4D13-BC7D-73E1FD365A63}"/>
      </w:docPartPr>
      <w:docPartBody>
        <w:p w:rsidR="007923F1" w:rsidRDefault="00AA3F77">
          <w:pPr>
            <w:pStyle w:val="76B4F398BC6544C9AAD055181DF5A6C2"/>
          </w:pPr>
          <w:r>
            <w:t>[Address, City, ST  ZIP Code]</w:t>
          </w:r>
        </w:p>
      </w:docPartBody>
    </w:docPart>
    <w:docPart>
      <w:docPartPr>
        <w:name w:val="AEF52104276E4939A8C033903F769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24861-E59E-41A5-A927-9D1D7C0AA5A4}"/>
      </w:docPartPr>
      <w:docPartBody>
        <w:p w:rsidR="007923F1" w:rsidRDefault="00AA3F77">
          <w:pPr>
            <w:pStyle w:val="AEF52104276E4939A8C033903F7690E0"/>
          </w:pPr>
          <w:r>
            <w:t>[Telephone]</w:t>
          </w:r>
        </w:p>
      </w:docPartBody>
    </w:docPart>
    <w:docPart>
      <w:docPartPr>
        <w:name w:val="A157A31884484F51876C1EA215E3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8732-E06B-47B5-BA4F-B633CB29439C}"/>
      </w:docPartPr>
      <w:docPartBody>
        <w:p w:rsidR="007923F1" w:rsidRDefault="00AA3F77">
          <w:pPr>
            <w:pStyle w:val="A157A31884484F51876C1EA215E3D9F6"/>
          </w:pPr>
          <w:r>
            <w:t>[Email]</w:t>
          </w:r>
        </w:p>
      </w:docPartBody>
    </w:docPart>
    <w:docPart>
      <w:docPartPr>
        <w:name w:val="8BF0429B96C64106A74ABBBB1824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ABC52-676C-43C9-A1B4-28EF67E17040}"/>
      </w:docPartPr>
      <w:docPartBody>
        <w:p w:rsidR="007923F1" w:rsidRDefault="00AA3F77">
          <w:pPr>
            <w:pStyle w:val="8BF0429B96C64106A74ABBBB182404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2F1B8BBA1674B229B599BB4519DE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9794-7DC0-4BF4-B498-3056BEA307EE}"/>
      </w:docPartPr>
      <w:docPartBody>
        <w:p w:rsidR="007923F1" w:rsidRDefault="00104089" w:rsidP="00104089">
          <w:pPr>
            <w:pStyle w:val="52F1B8BBA1674B229B599BB4519DE7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89"/>
    <w:rsid w:val="00104089"/>
    <w:rsid w:val="007923F1"/>
    <w:rsid w:val="00AA3F77"/>
    <w:rsid w:val="00B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B31F3A44D4FA1BB38129268A6F5D7">
    <w:name w:val="27EB31F3A44D4FA1BB38129268A6F5D7"/>
  </w:style>
  <w:style w:type="paragraph" w:customStyle="1" w:styleId="76B4F398BC6544C9AAD055181DF5A6C2">
    <w:name w:val="76B4F398BC6544C9AAD055181DF5A6C2"/>
  </w:style>
  <w:style w:type="paragraph" w:customStyle="1" w:styleId="AEF52104276E4939A8C033903F7690E0">
    <w:name w:val="AEF52104276E4939A8C033903F7690E0"/>
  </w:style>
  <w:style w:type="paragraph" w:customStyle="1" w:styleId="A157A31884484F51876C1EA215E3D9F6">
    <w:name w:val="A157A31884484F51876C1EA215E3D9F6"/>
  </w:style>
  <w:style w:type="paragraph" w:customStyle="1" w:styleId="99362A5CB3B64D508944FF57FC4FDD95">
    <w:name w:val="99362A5CB3B64D508944FF57FC4FDD95"/>
  </w:style>
  <w:style w:type="paragraph" w:customStyle="1" w:styleId="119240E6EB5A4ADEB0058F623896A051">
    <w:name w:val="119240E6EB5A4ADEB0058F623896A051"/>
  </w:style>
  <w:style w:type="paragraph" w:customStyle="1" w:styleId="051EFC14BF294D4CA4C7A3DDF81505F6">
    <w:name w:val="051EFC14BF294D4CA4C7A3DDF81505F6"/>
  </w:style>
  <w:style w:type="paragraph" w:customStyle="1" w:styleId="7B8B9AF9F96C4BCCA81965103DB9B0D8">
    <w:name w:val="7B8B9AF9F96C4BCCA81965103DB9B0D8"/>
  </w:style>
  <w:style w:type="paragraph" w:customStyle="1" w:styleId="191C6C949F504DDEAB13C8E1C5820C8A">
    <w:name w:val="191C6C949F504DDEAB13C8E1C5820C8A"/>
  </w:style>
  <w:style w:type="character" w:styleId="PlaceholderText">
    <w:name w:val="Placeholder Text"/>
    <w:basedOn w:val="DefaultParagraphFont"/>
    <w:uiPriority w:val="99"/>
    <w:semiHidden/>
    <w:rsid w:val="00104089"/>
    <w:rPr>
      <w:color w:val="808080"/>
    </w:rPr>
  </w:style>
  <w:style w:type="paragraph" w:customStyle="1" w:styleId="8BF0429B96C64106A74ABBBB1824040B">
    <w:name w:val="8BF0429B96C64106A74ABBBB1824040B"/>
  </w:style>
  <w:style w:type="paragraph" w:customStyle="1" w:styleId="EFEE1F0283A24E3BB8D204890846D657">
    <w:name w:val="EFEE1F0283A24E3BB8D204890846D65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937D1577E38B40B7BD846AEB2EFEA02B">
    <w:name w:val="937D1577E38B40B7BD846AEB2EFEA02B"/>
  </w:style>
  <w:style w:type="paragraph" w:customStyle="1" w:styleId="E59D8BE629E34244A1529A364DFAAAB1">
    <w:name w:val="E59D8BE629E34244A1529A364DFAAAB1"/>
  </w:style>
  <w:style w:type="paragraph" w:customStyle="1" w:styleId="EE0BC3E9614945618DB2898A451ACB9B">
    <w:name w:val="EE0BC3E9614945618DB2898A451ACB9B"/>
  </w:style>
  <w:style w:type="paragraph" w:customStyle="1" w:styleId="0D16FCE15AAF453EB92BF259E4A7E0EE">
    <w:name w:val="0D16FCE15AAF453EB92BF259E4A7E0EE"/>
  </w:style>
  <w:style w:type="paragraph" w:customStyle="1" w:styleId="7F576DE90E5A4A0D854680DE52890C70">
    <w:name w:val="7F576DE90E5A4A0D854680DE52890C70"/>
  </w:style>
  <w:style w:type="paragraph" w:customStyle="1" w:styleId="2FF66D90AE3F428C9CB2AB1389CA1CFF">
    <w:name w:val="2FF66D90AE3F428C9CB2AB1389CA1CFF"/>
  </w:style>
  <w:style w:type="paragraph" w:customStyle="1" w:styleId="472DA8773B3C4D4EBAFD2E744E973A2A">
    <w:name w:val="472DA8773B3C4D4EBAFD2E744E973A2A"/>
  </w:style>
  <w:style w:type="paragraph" w:customStyle="1" w:styleId="52F1B8BBA1674B229B599BB4519DE78E">
    <w:name w:val="52F1B8BBA1674B229B599BB4519DE78E"/>
    <w:rsid w:val="001040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#39 Lions Gate, Enterprise, Chaguanas </CompanyAddress>
  <CompanyPhone>1 (868)-339-4220</CompanyPhone>
  <CompanyFax/>
  <CompanyEmail>mikkilon.francis275@we.utt.edu.tt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106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Mikkilon Francis</dc:creator>
  <cp:keywords/>
  <cp:lastModifiedBy>mikkilon francis</cp:lastModifiedBy>
  <cp:revision>3</cp:revision>
  <dcterms:created xsi:type="dcterms:W3CDTF">2016-02-12T06:36:00Z</dcterms:created>
  <dcterms:modified xsi:type="dcterms:W3CDTF">2016-03-30T18:54:00Z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