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1D" w:rsidRPr="0024015D" w:rsidRDefault="005A51D9">
      <w:pPr>
        <w:pStyle w:val="Name"/>
        <w:rPr>
          <w:rFonts w:ascii="Arial" w:hAnsi="Arial" w:cs="Arial"/>
          <w:sz w:val="22"/>
          <w:szCs w:val="22"/>
        </w:rPr>
      </w:pPr>
      <w:r w:rsidRPr="0024015D">
        <w:rPr>
          <w:rFonts w:ascii="Arial" w:hAnsi="Arial" w:cs="Arial"/>
          <w:sz w:val="22"/>
          <w:szCs w:val="22"/>
        </w:rPr>
        <w:t>Toni saunders</w:t>
      </w:r>
    </w:p>
    <w:p w:rsidR="0052201D" w:rsidRPr="0024015D" w:rsidRDefault="00BA2CA0" w:rsidP="00A47B6E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 xml:space="preserve">6416 Basil Matthews Lane, phase 6, LA </w:t>
      </w:r>
      <w:proofErr w:type="spellStart"/>
      <w:r w:rsidR="00776E39" w:rsidRPr="0024015D">
        <w:rPr>
          <w:rFonts w:ascii="Arial" w:hAnsi="Arial" w:cs="Arial"/>
          <w:szCs w:val="22"/>
        </w:rPr>
        <w:t>Horquetta</w:t>
      </w:r>
      <w:proofErr w:type="spellEnd"/>
      <w:r w:rsidR="00776E39" w:rsidRPr="0024015D">
        <w:rPr>
          <w:rFonts w:ascii="Arial" w:hAnsi="Arial" w:cs="Arial"/>
          <w:szCs w:val="22"/>
        </w:rPr>
        <w:t xml:space="preserve">, </w:t>
      </w:r>
      <w:proofErr w:type="spellStart"/>
      <w:r w:rsidR="00776E39" w:rsidRPr="0024015D">
        <w:rPr>
          <w:rFonts w:ascii="Arial" w:hAnsi="Arial" w:cs="Arial"/>
          <w:szCs w:val="22"/>
        </w:rPr>
        <w:t>Arima</w:t>
      </w:r>
      <w:proofErr w:type="spellEnd"/>
      <w:r w:rsidR="00776E39" w:rsidRPr="0024015D">
        <w:rPr>
          <w:rFonts w:ascii="Arial" w:hAnsi="Arial" w:cs="Arial"/>
          <w:szCs w:val="22"/>
        </w:rPr>
        <w:t xml:space="preserve"> </w:t>
      </w:r>
    </w:p>
    <w:p w:rsidR="00776E39" w:rsidRPr="0024015D" w:rsidRDefault="00776E39" w:rsidP="00A47B6E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>796-3611</w:t>
      </w:r>
    </w:p>
    <w:p w:rsidR="00776E39" w:rsidRPr="0024015D" w:rsidRDefault="008D4567" w:rsidP="00A47B6E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>s</w:t>
      </w:r>
      <w:r w:rsidR="00776E39" w:rsidRPr="0024015D">
        <w:rPr>
          <w:rFonts w:ascii="Arial" w:hAnsi="Arial" w:cs="Arial"/>
          <w:szCs w:val="22"/>
        </w:rPr>
        <w:t>aunders.toni@outlook.com</w:t>
      </w:r>
    </w:p>
    <w:sdt>
      <w:sdtPr>
        <w:rPr>
          <w:rFonts w:ascii="Arial" w:hAnsi="Arial" w:cs="Arial"/>
          <w:sz w:val="22"/>
          <w:szCs w:val="22"/>
        </w:rPr>
        <w:id w:val="-1179423465"/>
        <w:placeholder>
          <w:docPart w:val="E51BBC434B7EE44FA0D9D71595587E19"/>
        </w:placeholder>
        <w:temporary/>
        <w:showingPlcHdr/>
      </w:sdtPr>
      <w:sdtContent>
        <w:p w:rsidR="0052201D" w:rsidRPr="0024015D" w:rsidRDefault="003A21DD">
          <w:pPr>
            <w:pStyle w:val="Heading1"/>
            <w:rPr>
              <w:rFonts w:ascii="Arial" w:hAnsi="Arial" w:cs="Arial"/>
              <w:sz w:val="22"/>
              <w:szCs w:val="22"/>
            </w:rPr>
          </w:pPr>
          <w:r w:rsidRPr="0024015D">
            <w:rPr>
              <w:rFonts w:ascii="Arial" w:hAnsi="Arial" w:cs="Arial"/>
              <w:sz w:val="22"/>
              <w:szCs w:val="22"/>
            </w:rPr>
            <w:t>Objective</w:t>
          </w:r>
        </w:p>
      </w:sdtContent>
    </w:sdt>
    <w:p w:rsidR="0052201D" w:rsidRPr="0024015D" w:rsidRDefault="00D03207" w:rsidP="005B3CFA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 xml:space="preserve">To work hard with full determination and dedication to achieve organizational </w:t>
      </w:r>
      <w:r w:rsidR="0075032D" w:rsidRPr="0024015D">
        <w:rPr>
          <w:rFonts w:ascii="Arial" w:hAnsi="Arial" w:cs="Arial"/>
          <w:szCs w:val="22"/>
        </w:rPr>
        <w:t>as well as personal goals.</w:t>
      </w:r>
    </w:p>
    <w:sdt>
      <w:sdtPr>
        <w:rPr>
          <w:rFonts w:ascii="Arial" w:hAnsi="Arial" w:cs="Arial"/>
          <w:sz w:val="22"/>
          <w:szCs w:val="22"/>
        </w:rPr>
        <w:id w:val="1728489637"/>
        <w:placeholder>
          <w:docPart w:val="03EE443C773F834ABAFB636A9F6FAF68"/>
        </w:placeholder>
        <w:temporary/>
        <w:showingPlcHdr/>
      </w:sdtPr>
      <w:sdtContent>
        <w:p w:rsidR="0052201D" w:rsidRPr="0024015D" w:rsidRDefault="003A21DD">
          <w:pPr>
            <w:pStyle w:val="Heading1"/>
            <w:rPr>
              <w:rFonts w:ascii="Arial" w:hAnsi="Arial" w:cs="Arial"/>
              <w:sz w:val="22"/>
              <w:szCs w:val="22"/>
            </w:rPr>
          </w:pPr>
          <w:r w:rsidRPr="0024015D">
            <w:rPr>
              <w:rFonts w:ascii="Arial" w:hAnsi="Arial" w:cs="Arial"/>
              <w:sz w:val="22"/>
              <w:szCs w:val="22"/>
            </w:rPr>
            <w:t>Experience</w:t>
          </w:r>
        </w:p>
      </w:sdtContent>
    </w:sdt>
    <w:p w:rsidR="0008715E" w:rsidRPr="0024015D" w:rsidRDefault="0008715E" w:rsidP="00F03B19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>July 2015 – August 2015</w:t>
      </w:r>
    </w:p>
    <w:p w:rsidR="0052201D" w:rsidRPr="0024015D" w:rsidRDefault="00893D4F" w:rsidP="00F03B19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 xml:space="preserve">Unit Trust </w:t>
      </w:r>
      <w:r w:rsidR="004E4016" w:rsidRPr="0024015D">
        <w:rPr>
          <w:rFonts w:ascii="Arial" w:hAnsi="Arial" w:cs="Arial"/>
          <w:szCs w:val="22"/>
        </w:rPr>
        <w:t>Corporation</w:t>
      </w:r>
      <w:r w:rsidR="00CA71C6" w:rsidRPr="0024015D">
        <w:rPr>
          <w:rFonts w:ascii="Arial" w:hAnsi="Arial" w:cs="Arial"/>
          <w:szCs w:val="22"/>
        </w:rPr>
        <w:t xml:space="preserve">, </w:t>
      </w:r>
      <w:r w:rsidR="001D4CF7" w:rsidRPr="0024015D">
        <w:rPr>
          <w:rFonts w:ascii="Arial" w:hAnsi="Arial" w:cs="Arial"/>
          <w:szCs w:val="22"/>
        </w:rPr>
        <w:t xml:space="preserve">level 2 Trinity mall, Trinity Central </w:t>
      </w:r>
      <w:r w:rsidR="0091300C" w:rsidRPr="0024015D">
        <w:rPr>
          <w:rFonts w:ascii="Arial" w:hAnsi="Arial" w:cs="Arial"/>
          <w:szCs w:val="22"/>
        </w:rPr>
        <w:t xml:space="preserve">Road </w:t>
      </w:r>
      <w:proofErr w:type="spellStart"/>
      <w:r w:rsidR="0091300C" w:rsidRPr="0024015D">
        <w:rPr>
          <w:rFonts w:ascii="Arial" w:hAnsi="Arial" w:cs="Arial"/>
          <w:szCs w:val="22"/>
        </w:rPr>
        <w:t>Tacarigua</w:t>
      </w:r>
      <w:proofErr w:type="spellEnd"/>
      <w:r w:rsidR="0091300C" w:rsidRPr="0024015D">
        <w:rPr>
          <w:rFonts w:ascii="Arial" w:hAnsi="Arial" w:cs="Arial"/>
          <w:szCs w:val="22"/>
        </w:rPr>
        <w:t xml:space="preserve">, Trinidad </w:t>
      </w:r>
      <w:r w:rsidR="00F03B19" w:rsidRPr="0024015D">
        <w:rPr>
          <w:rFonts w:ascii="Arial" w:hAnsi="Arial" w:cs="Arial"/>
          <w:szCs w:val="22"/>
        </w:rPr>
        <w:t>WI.</w:t>
      </w:r>
    </w:p>
    <w:p w:rsidR="0052201D" w:rsidRPr="0024015D" w:rsidRDefault="00F03B19" w:rsidP="00931269">
      <w:pPr>
        <w:pStyle w:val="Heading2"/>
        <w:rPr>
          <w:rFonts w:ascii="Arial" w:hAnsi="Arial" w:cs="Arial"/>
          <w:szCs w:val="22"/>
        </w:rPr>
      </w:pPr>
      <w:r w:rsidRPr="0024015D">
        <w:rPr>
          <w:rFonts w:ascii="Arial" w:hAnsi="Arial" w:cs="Arial"/>
          <w:szCs w:val="22"/>
        </w:rPr>
        <w:t>Teller</w:t>
      </w:r>
    </w:p>
    <w:p w:rsidR="0008715E" w:rsidRPr="0024015D" w:rsidRDefault="0008715E" w:rsidP="0008715E">
      <w:pPr>
        <w:rPr>
          <w:rFonts w:ascii="Arial" w:hAnsi="Arial" w:cs="Arial"/>
          <w:sz w:val="22"/>
          <w:szCs w:val="22"/>
        </w:rPr>
      </w:pP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2"/>
          <w:szCs w:val="22"/>
        </w:rPr>
      </w:pPr>
      <w:r w:rsidRPr="0024015D">
        <w:rPr>
          <w:rFonts w:ascii="Arial" w:hAnsi="Arial" w:cs="Arial"/>
          <w:color w:val="auto"/>
          <w:sz w:val="22"/>
          <w:szCs w:val="22"/>
        </w:rPr>
        <w:t>receiving deposits</w:t>
      </w: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2"/>
          <w:szCs w:val="22"/>
        </w:rPr>
      </w:pPr>
      <w:r w:rsidRPr="0024015D">
        <w:rPr>
          <w:rFonts w:ascii="Arial" w:hAnsi="Arial" w:cs="Arial"/>
          <w:color w:val="auto"/>
          <w:sz w:val="22"/>
          <w:szCs w:val="22"/>
        </w:rPr>
        <w:t>loan payments</w:t>
      </w: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2"/>
          <w:szCs w:val="22"/>
        </w:rPr>
      </w:pPr>
      <w:r w:rsidRPr="0024015D">
        <w:rPr>
          <w:rFonts w:ascii="Arial" w:hAnsi="Arial" w:cs="Arial"/>
          <w:color w:val="auto"/>
          <w:sz w:val="22"/>
          <w:szCs w:val="22"/>
        </w:rPr>
        <w:t>cashing checks</w:t>
      </w: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2"/>
          <w:szCs w:val="22"/>
        </w:rPr>
      </w:pPr>
      <w:r w:rsidRPr="0024015D">
        <w:rPr>
          <w:rFonts w:ascii="Arial" w:hAnsi="Arial" w:cs="Arial"/>
          <w:color w:val="auto"/>
          <w:sz w:val="22"/>
          <w:szCs w:val="22"/>
        </w:rPr>
        <w:t>issuing savings withdrawals recording</w:t>
      </w: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hAnsi="Arial" w:cs="Arial"/>
          <w:color w:val="auto"/>
          <w:sz w:val="22"/>
          <w:szCs w:val="22"/>
        </w:rPr>
      </w:pPr>
      <w:r w:rsidRPr="0024015D">
        <w:rPr>
          <w:rFonts w:ascii="Arial" w:hAnsi="Arial" w:cs="Arial"/>
          <w:color w:val="auto"/>
          <w:sz w:val="22"/>
          <w:szCs w:val="22"/>
        </w:rPr>
        <w:t>answering questions in person</w:t>
      </w:r>
    </w:p>
    <w:p w:rsidR="0008715E" w:rsidRPr="0024015D" w:rsidRDefault="0008715E" w:rsidP="0008715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auto"/>
          <w:sz w:val="22"/>
          <w:szCs w:val="22"/>
          <w:lang w:eastAsia="en-US"/>
        </w:rPr>
      </w:pPr>
      <w:r w:rsidRPr="0024015D">
        <w:rPr>
          <w:rFonts w:ascii="Arial" w:eastAsia="Times New Roman" w:hAnsi="Arial" w:cs="Arial"/>
          <w:color w:val="auto"/>
          <w:sz w:val="22"/>
          <w:szCs w:val="22"/>
          <w:lang w:eastAsia="en-US"/>
        </w:rPr>
        <w:t>Completes special requests by closing accounts</w:t>
      </w:r>
    </w:p>
    <w:p w:rsidR="0008715E" w:rsidRPr="0024015D" w:rsidRDefault="0008715E" w:rsidP="0008715E">
      <w:pPr>
        <w:pStyle w:val="ListParagraph"/>
        <w:ind w:left="720"/>
        <w:rPr>
          <w:rFonts w:ascii="Arial" w:eastAsia="Times New Roman" w:hAnsi="Arial" w:cs="Arial"/>
          <w:color w:val="auto"/>
          <w:sz w:val="22"/>
          <w:szCs w:val="22"/>
          <w:lang w:eastAsia="en-US"/>
        </w:rPr>
      </w:pPr>
    </w:p>
    <w:p w:rsidR="0008715E" w:rsidRPr="0024015D" w:rsidRDefault="0008715E" w:rsidP="0008715E">
      <w:pPr>
        <w:pStyle w:val="ListBullet"/>
        <w:numPr>
          <w:ilvl w:val="0"/>
          <w:numId w:val="0"/>
        </w:numPr>
        <w:ind w:left="90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April 2017- June 2017</w:t>
      </w:r>
    </w:p>
    <w:p w:rsidR="0008715E" w:rsidRPr="0024015D" w:rsidRDefault="0008715E" w:rsidP="0008715E">
      <w:pPr>
        <w:pStyle w:val="ListBullet"/>
        <w:numPr>
          <w:ilvl w:val="0"/>
          <w:numId w:val="0"/>
        </w:numPr>
        <w:ind w:left="90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Ministry of Education - Examinations Unit</w:t>
      </w:r>
    </w:p>
    <w:p w:rsidR="0008715E" w:rsidRPr="0024015D" w:rsidRDefault="0008715E" w:rsidP="0008715E">
      <w:pPr>
        <w:pStyle w:val="ListBullet"/>
        <w:numPr>
          <w:ilvl w:val="0"/>
          <w:numId w:val="0"/>
        </w:numPr>
        <w:ind w:left="90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Assistant Supervisor/ Invigilator</w:t>
      </w:r>
    </w:p>
    <w:p w:rsidR="0008715E" w:rsidRPr="0024015D" w:rsidRDefault="0008715E" w:rsidP="0024015D">
      <w:pPr>
        <w:pStyle w:val="ListBullet"/>
        <w:numPr>
          <w:ilvl w:val="0"/>
          <w:numId w:val="0"/>
        </w:numPr>
        <w:spacing w:line="240" w:lineRule="auto"/>
        <w:ind w:left="90"/>
        <w:rPr>
          <w:rFonts w:ascii="Arial" w:hAnsi="Arial" w:cs="Arial"/>
          <w:color w:val="000000" w:themeColor="text1"/>
          <w:sz w:val="22"/>
          <w:szCs w:val="22"/>
        </w:rPr>
      </w:pPr>
    </w:p>
    <w:p w:rsidR="0008715E" w:rsidRPr="0024015D" w:rsidRDefault="0008715E" w:rsidP="0024015D">
      <w:pPr>
        <w:pStyle w:val="ListBullet"/>
        <w:numPr>
          <w:ilvl w:val="0"/>
          <w:numId w:val="16"/>
        </w:numPr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To have an understanding of and commitment to maintaining the appropriate</w:t>
      </w:r>
    </w:p>
    <w:p w:rsidR="0008715E" w:rsidRPr="0024015D" w:rsidRDefault="0008715E" w:rsidP="0024015D">
      <w:pPr>
        <w:pStyle w:val="ListBullet"/>
        <w:numPr>
          <w:ilvl w:val="0"/>
          <w:numId w:val="16"/>
        </w:numPr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standards of confidentiality/security of examination materials.</w:t>
      </w:r>
    </w:p>
    <w:p w:rsidR="0008715E" w:rsidRPr="0024015D" w:rsidRDefault="0008715E" w:rsidP="0024015D">
      <w:pPr>
        <w:pStyle w:val="ListBullet"/>
        <w:numPr>
          <w:ilvl w:val="0"/>
          <w:numId w:val="16"/>
        </w:numPr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To adhere to the academies policies and procedures</w:t>
      </w:r>
    </w:p>
    <w:p w:rsidR="0008715E" w:rsidRPr="0024015D" w:rsidRDefault="0008715E" w:rsidP="0024015D">
      <w:pPr>
        <w:pStyle w:val="ListBullet"/>
        <w:numPr>
          <w:ilvl w:val="0"/>
          <w:numId w:val="16"/>
        </w:numPr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To report/communicate any problems/incidents/emergencies to the examinations</w:t>
      </w: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4015D">
        <w:rPr>
          <w:rFonts w:ascii="Arial" w:hAnsi="Arial" w:cs="Arial"/>
          <w:color w:val="000000" w:themeColor="text1"/>
          <w:sz w:val="22"/>
          <w:szCs w:val="22"/>
        </w:rPr>
        <w:t>officer.</w:t>
      </w:r>
      <w:r w:rsidRPr="0024015D">
        <w:rPr>
          <w:rFonts w:ascii="Arial" w:hAnsi="Arial" w:cs="Arial"/>
          <w:color w:val="000000" w:themeColor="text1"/>
          <w:sz w:val="22"/>
          <w:szCs w:val="22"/>
        </w:rPr>
        <w:cr/>
      </w:r>
    </w:p>
    <w:p w:rsidR="0008715E" w:rsidRPr="0024015D" w:rsidRDefault="0008715E" w:rsidP="0008715E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</w:rPr>
        <w:id w:val="720946933"/>
        <w:placeholder>
          <w:docPart w:val="4F67ACBDD3E3DF4FA3A6426EC50AAD4F"/>
        </w:placeholder>
        <w:temporary/>
        <w:showingPlcHdr/>
      </w:sdtPr>
      <w:sdtContent>
        <w:p w:rsidR="0052201D" w:rsidRPr="0024015D" w:rsidRDefault="003A21DD">
          <w:pPr>
            <w:pStyle w:val="Heading1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24015D">
            <w:rPr>
              <w:rFonts w:ascii="Arial" w:hAnsi="Arial" w:cs="Arial"/>
              <w:color w:val="000000" w:themeColor="text1"/>
              <w:sz w:val="22"/>
              <w:szCs w:val="22"/>
            </w:rPr>
            <w:t>Education</w:t>
          </w:r>
        </w:p>
      </w:sdtContent>
    </w:sdt>
    <w:p w:rsidR="00787482" w:rsidRPr="0024015D" w:rsidRDefault="00787482" w:rsidP="00756EB7">
      <w:p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24015D">
        <w:rPr>
          <w:rFonts w:ascii="Arial" w:hAnsi="Arial" w:cs="Arial"/>
          <w:b/>
          <w:color w:val="000000" w:themeColor="text1"/>
          <w:sz w:val="22"/>
          <w:szCs w:val="22"/>
        </w:rPr>
        <w:t>Arima</w:t>
      </w:r>
      <w:proofErr w:type="spellEnd"/>
      <w:r w:rsidRPr="0024015D">
        <w:rPr>
          <w:rFonts w:ascii="Arial" w:hAnsi="Arial" w:cs="Arial"/>
          <w:b/>
          <w:color w:val="000000" w:themeColor="text1"/>
          <w:sz w:val="22"/>
          <w:szCs w:val="22"/>
        </w:rPr>
        <w:t xml:space="preserve"> Central Secondary School, </w:t>
      </w:r>
      <w:proofErr w:type="spellStart"/>
      <w:r w:rsidR="00E76E6E" w:rsidRPr="0024015D">
        <w:rPr>
          <w:rFonts w:ascii="Arial" w:hAnsi="Arial" w:cs="Arial"/>
          <w:b/>
          <w:color w:val="000000" w:themeColor="text1"/>
          <w:sz w:val="22"/>
          <w:szCs w:val="22"/>
        </w:rPr>
        <w:t>Arima</w:t>
      </w:r>
      <w:proofErr w:type="spellEnd"/>
    </w:p>
    <w:p w:rsidR="00E76E6E" w:rsidRPr="0024015D" w:rsidRDefault="0024015D" w:rsidP="00756EB7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4015D">
        <w:rPr>
          <w:rFonts w:ascii="Arial" w:hAnsi="Arial" w:cs="Arial"/>
          <w:color w:val="000000" w:themeColor="text1"/>
          <w:sz w:val="22"/>
          <w:szCs w:val="22"/>
        </w:rPr>
        <w:t>CSEC</w:t>
      </w:r>
      <w:proofErr w:type="spellEnd"/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E76E6E" w:rsidRPr="0024015D">
        <w:rPr>
          <w:rFonts w:ascii="Arial" w:hAnsi="Arial" w:cs="Arial"/>
          <w:color w:val="000000" w:themeColor="text1"/>
          <w:sz w:val="22"/>
          <w:szCs w:val="22"/>
        </w:rPr>
        <w:t>2014</w:t>
      </w:r>
      <w:r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52201D" w:rsidRPr="0024015D" w:rsidRDefault="00E76E6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English A </w:t>
      </w:r>
      <w:r w:rsidR="00F11E0E" w:rsidRPr="0024015D">
        <w:rPr>
          <w:rFonts w:ascii="Arial" w:hAnsi="Arial" w:cs="Arial"/>
          <w:color w:val="000000" w:themeColor="text1"/>
          <w:sz w:val="22"/>
          <w:szCs w:val="22"/>
        </w:rPr>
        <w:t>II</w:t>
      </w:r>
    </w:p>
    <w:p w:rsidR="00F11E0E" w:rsidRPr="0024015D" w:rsidRDefault="00F11E0E" w:rsidP="00F11E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English B III</w:t>
      </w:r>
    </w:p>
    <w:p w:rsidR="00F11E0E" w:rsidRPr="0024015D" w:rsidRDefault="00394D73" w:rsidP="00F11E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Mathematics II</w:t>
      </w:r>
    </w:p>
    <w:p w:rsidR="00394D73" w:rsidRPr="0024015D" w:rsidRDefault="00394D73" w:rsidP="00F11E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Chemistry II</w:t>
      </w:r>
    </w:p>
    <w:p w:rsidR="00394D73" w:rsidRPr="0024015D" w:rsidRDefault="00394D73" w:rsidP="00F11E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Biology </w:t>
      </w:r>
      <w:r w:rsidR="0039400E" w:rsidRPr="0024015D">
        <w:rPr>
          <w:rFonts w:ascii="Arial" w:hAnsi="Arial" w:cs="Arial"/>
          <w:color w:val="000000" w:themeColor="text1"/>
          <w:sz w:val="22"/>
          <w:szCs w:val="22"/>
        </w:rPr>
        <w:t>III</w:t>
      </w:r>
    </w:p>
    <w:p w:rsidR="0039400E" w:rsidRPr="0024015D" w:rsidRDefault="0039400E" w:rsidP="00F11E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Physics II</w:t>
      </w:r>
    </w:p>
    <w:p w:rsidR="0039400E" w:rsidRPr="0024015D" w:rsidRDefault="0039400E" w:rsidP="003940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Spanish </w:t>
      </w:r>
      <w:r w:rsidR="00DA0422" w:rsidRPr="0024015D">
        <w:rPr>
          <w:rFonts w:ascii="Arial" w:hAnsi="Arial" w:cs="Arial"/>
          <w:color w:val="000000" w:themeColor="text1"/>
          <w:sz w:val="22"/>
          <w:szCs w:val="22"/>
        </w:rPr>
        <w:t>III</w:t>
      </w:r>
    </w:p>
    <w:p w:rsidR="00DA0422" w:rsidRPr="0024015D" w:rsidRDefault="00DA0422" w:rsidP="0039400E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Add Maths III</w:t>
      </w:r>
    </w:p>
    <w:p w:rsidR="00A56EC7" w:rsidRPr="0024015D" w:rsidRDefault="00A56EC7" w:rsidP="00A56EC7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2"/>
          <w:szCs w:val="22"/>
        </w:rPr>
      </w:pPr>
    </w:p>
    <w:p w:rsidR="00A56EC7" w:rsidRPr="0024015D" w:rsidRDefault="00A56EC7" w:rsidP="00A56EC7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 CAPE </w:t>
      </w:r>
      <w:r w:rsidR="0024015D">
        <w:rPr>
          <w:rFonts w:ascii="Arial" w:hAnsi="Arial" w:cs="Arial"/>
          <w:color w:val="000000" w:themeColor="text1"/>
          <w:sz w:val="22"/>
          <w:szCs w:val="22"/>
        </w:rPr>
        <w:t>U</w:t>
      </w: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nit </w:t>
      </w:r>
      <w:r w:rsidR="0024015D">
        <w:rPr>
          <w:rFonts w:ascii="Arial" w:hAnsi="Arial" w:cs="Arial"/>
          <w:color w:val="000000" w:themeColor="text1"/>
          <w:sz w:val="22"/>
          <w:szCs w:val="22"/>
        </w:rPr>
        <w:t>1 (</w:t>
      </w:r>
      <w:r w:rsidR="0024015D" w:rsidRPr="0024015D">
        <w:rPr>
          <w:rFonts w:ascii="Arial" w:hAnsi="Arial" w:cs="Arial"/>
          <w:color w:val="000000" w:themeColor="text1"/>
          <w:sz w:val="22"/>
          <w:szCs w:val="22"/>
        </w:rPr>
        <w:t>2015</w:t>
      </w:r>
      <w:r w:rsidR="0024015D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3B179D" w:rsidRPr="0024015D" w:rsidRDefault="0039332B" w:rsidP="003B179D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Biology IV </w:t>
      </w:r>
    </w:p>
    <w:p w:rsidR="0039332B" w:rsidRPr="0024015D" w:rsidRDefault="007765AA" w:rsidP="003B179D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Pure Maths IV </w:t>
      </w:r>
    </w:p>
    <w:p w:rsidR="007765AA" w:rsidRPr="0024015D" w:rsidRDefault="007765AA" w:rsidP="003B179D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Chemistry </w:t>
      </w:r>
      <w:r w:rsidR="00C45753" w:rsidRPr="0024015D">
        <w:rPr>
          <w:rFonts w:ascii="Arial" w:hAnsi="Arial" w:cs="Arial"/>
          <w:color w:val="000000" w:themeColor="text1"/>
          <w:sz w:val="22"/>
          <w:szCs w:val="22"/>
        </w:rPr>
        <w:t>III</w:t>
      </w:r>
    </w:p>
    <w:p w:rsidR="00C45753" w:rsidRPr="0024015D" w:rsidRDefault="00C45753" w:rsidP="003B179D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Communication Studies III</w:t>
      </w:r>
    </w:p>
    <w:p w:rsidR="00C45753" w:rsidRPr="0024015D" w:rsidRDefault="00C45753" w:rsidP="00C45753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2"/>
          <w:szCs w:val="22"/>
        </w:rPr>
      </w:pPr>
    </w:p>
    <w:p w:rsidR="00C45753" w:rsidRPr="0024015D" w:rsidRDefault="005B14E9" w:rsidP="00C45753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CAPE </w:t>
      </w:r>
      <w:r w:rsidR="0024015D">
        <w:rPr>
          <w:rFonts w:ascii="Arial" w:hAnsi="Arial" w:cs="Arial"/>
          <w:color w:val="000000" w:themeColor="text1"/>
          <w:sz w:val="22"/>
          <w:szCs w:val="22"/>
        </w:rPr>
        <w:t>unit 2 (2016)</w:t>
      </w:r>
    </w:p>
    <w:p w:rsidR="00F81559" w:rsidRPr="0024015D" w:rsidRDefault="00F81559" w:rsidP="004D07B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Biology</w:t>
      </w:r>
    </w:p>
    <w:p w:rsidR="004D07B4" w:rsidRPr="0024015D" w:rsidRDefault="004D07B4" w:rsidP="004D07B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Chemistry</w:t>
      </w:r>
    </w:p>
    <w:p w:rsidR="004D07B4" w:rsidRPr="0024015D" w:rsidRDefault="004D07B4" w:rsidP="004D07B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Pure Maths</w:t>
      </w:r>
    </w:p>
    <w:p w:rsidR="004D07B4" w:rsidRPr="0024015D" w:rsidRDefault="004D07B4" w:rsidP="004D07B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Caribbean Studies</w:t>
      </w:r>
    </w:p>
    <w:p w:rsidR="004D07B4" w:rsidRPr="0024015D" w:rsidRDefault="004D07B4" w:rsidP="004D07B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p w:rsidR="00EA5153" w:rsidRPr="0024015D" w:rsidRDefault="00EA5153" w:rsidP="004D07B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p w:rsidR="00EA5153" w:rsidRPr="0024015D" w:rsidRDefault="00EA5153" w:rsidP="00EA5153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lastRenderedPageBreak/>
        <w:t>Leadership skills</w:t>
      </w:r>
    </w:p>
    <w:p w:rsidR="00300DC9" w:rsidRPr="0024015D" w:rsidRDefault="00EA5153" w:rsidP="00EA5153">
      <w:pPr>
        <w:pStyle w:val="Heading2"/>
        <w:rPr>
          <w:rFonts w:ascii="Arial" w:hAnsi="Arial" w:cs="Arial"/>
          <w:color w:val="000000" w:themeColor="text1"/>
          <w:szCs w:val="22"/>
        </w:rPr>
      </w:pPr>
      <w:r w:rsidRPr="0024015D">
        <w:rPr>
          <w:rFonts w:ascii="Arial" w:hAnsi="Arial" w:cs="Arial"/>
          <w:color w:val="000000" w:themeColor="text1"/>
          <w:szCs w:val="22"/>
        </w:rPr>
        <w:t>School prefect</w:t>
      </w:r>
    </w:p>
    <w:p w:rsidR="00EA5153" w:rsidRPr="0024015D" w:rsidRDefault="00601951" w:rsidP="0044735C">
      <w:pPr>
        <w:pStyle w:val="Heading2"/>
        <w:rPr>
          <w:rFonts w:ascii="Arial" w:hAnsi="Arial" w:cs="Arial"/>
          <w:color w:val="000000" w:themeColor="text1"/>
          <w:szCs w:val="22"/>
        </w:rPr>
      </w:pPr>
      <w:r w:rsidRPr="0024015D">
        <w:rPr>
          <w:rFonts w:ascii="Arial" w:hAnsi="Arial" w:cs="Arial"/>
          <w:color w:val="000000" w:themeColor="text1"/>
          <w:szCs w:val="22"/>
        </w:rPr>
        <w:t xml:space="preserve">Communicating effectively </w:t>
      </w:r>
      <w:r w:rsidR="0044735C" w:rsidRPr="0024015D">
        <w:rPr>
          <w:rFonts w:ascii="Arial" w:hAnsi="Arial" w:cs="Arial"/>
          <w:color w:val="000000" w:themeColor="text1"/>
          <w:szCs w:val="22"/>
        </w:rPr>
        <w:t>with others</w:t>
      </w:r>
    </w:p>
    <w:p w:rsidR="0044735C" w:rsidRPr="0024015D" w:rsidRDefault="0044735C" w:rsidP="0044735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4735C" w:rsidRPr="0024015D" w:rsidRDefault="0044735C" w:rsidP="0044735C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Community service</w:t>
      </w:r>
    </w:p>
    <w:p w:rsidR="0044735C" w:rsidRPr="0024015D" w:rsidRDefault="00C10A26" w:rsidP="0044735C">
      <w:pPr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Saunders Family and Friends, La </w:t>
      </w:r>
      <w:proofErr w:type="spellStart"/>
      <w:r w:rsidRPr="0024015D">
        <w:rPr>
          <w:rFonts w:ascii="Arial" w:hAnsi="Arial" w:cs="Arial"/>
          <w:color w:val="000000" w:themeColor="text1"/>
          <w:sz w:val="22"/>
          <w:szCs w:val="22"/>
        </w:rPr>
        <w:t>Horquetta</w:t>
      </w:r>
      <w:proofErr w:type="spellEnd"/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D47EF8" w:rsidRPr="0024015D" w:rsidRDefault="00D47EF8" w:rsidP="0044735C">
      <w:pPr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Volunteer</w:t>
      </w:r>
    </w:p>
    <w:p w:rsidR="00D47EF8" w:rsidRPr="0024015D" w:rsidRDefault="00D47EF8" w:rsidP="00D47EF8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Assisted the preparation for the  annual </w:t>
      </w:r>
      <w:r w:rsidR="007B6F3F" w:rsidRPr="0024015D">
        <w:rPr>
          <w:rFonts w:ascii="Arial" w:hAnsi="Arial" w:cs="Arial"/>
          <w:color w:val="000000" w:themeColor="text1"/>
          <w:sz w:val="22"/>
          <w:szCs w:val="22"/>
        </w:rPr>
        <w:t xml:space="preserve">charity </w:t>
      </w:r>
      <w:r w:rsidR="007151C4" w:rsidRPr="0024015D">
        <w:rPr>
          <w:rFonts w:ascii="Arial" w:hAnsi="Arial" w:cs="Arial"/>
          <w:color w:val="000000" w:themeColor="text1"/>
          <w:sz w:val="22"/>
          <w:szCs w:val="22"/>
        </w:rPr>
        <w:t xml:space="preserve">Children’s Christmas </w:t>
      </w:r>
      <w:r w:rsidR="005E4E47" w:rsidRPr="0024015D">
        <w:rPr>
          <w:rFonts w:ascii="Arial" w:hAnsi="Arial" w:cs="Arial"/>
          <w:color w:val="000000" w:themeColor="text1"/>
          <w:sz w:val="22"/>
          <w:szCs w:val="22"/>
        </w:rPr>
        <w:t>party.</w:t>
      </w:r>
    </w:p>
    <w:p w:rsidR="00CD02D5" w:rsidRPr="0024015D" w:rsidRDefault="00CD02D5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p w:rsidR="006C00E3" w:rsidRPr="0024015D" w:rsidRDefault="006C00E3" w:rsidP="00CD02D5">
      <w:pPr>
        <w:pStyle w:val="ListBullet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p w:rsidR="006C00E3" w:rsidRPr="0024015D" w:rsidRDefault="006C00E3" w:rsidP="00CD02D5">
      <w:pPr>
        <w:pStyle w:val="ListBullet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p w:rsidR="005E4E47" w:rsidRPr="0024015D" w:rsidRDefault="00FD2D1B" w:rsidP="00CD02D5">
      <w:pPr>
        <w:pStyle w:val="ListBullet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Citibank Global Community </w:t>
      </w:r>
      <w:r w:rsidR="00CD02D5" w:rsidRPr="0024015D">
        <w:rPr>
          <w:rFonts w:ascii="Arial" w:hAnsi="Arial" w:cs="Arial"/>
          <w:color w:val="000000" w:themeColor="text1"/>
          <w:sz w:val="22"/>
          <w:szCs w:val="22"/>
        </w:rPr>
        <w:t>Day, Port of Spain</w:t>
      </w:r>
    </w:p>
    <w:p w:rsidR="00CD02D5" w:rsidRPr="0024015D" w:rsidRDefault="006C00E3" w:rsidP="00CD02D5">
      <w:pPr>
        <w:pStyle w:val="ListBullet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Volunteer</w:t>
      </w:r>
    </w:p>
    <w:p w:rsidR="006C00E3" w:rsidRPr="0024015D" w:rsidRDefault="00FF7BFA" w:rsidP="00A1683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Assisted in the painting </w:t>
      </w:r>
      <w:r w:rsidR="00A16834" w:rsidRPr="0024015D">
        <w:rPr>
          <w:rFonts w:ascii="Arial" w:hAnsi="Arial" w:cs="Arial"/>
          <w:color w:val="000000" w:themeColor="text1"/>
          <w:sz w:val="22"/>
          <w:szCs w:val="22"/>
        </w:rPr>
        <w:t>of a school for the differently abled</w:t>
      </w:r>
    </w:p>
    <w:p w:rsidR="00691D23" w:rsidRPr="0024015D" w:rsidRDefault="00691D23" w:rsidP="00A16834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Assisted in the planting of trees </w:t>
      </w:r>
      <w:r w:rsidR="00190DA9" w:rsidRPr="0024015D">
        <w:rPr>
          <w:rFonts w:ascii="Arial" w:hAnsi="Arial" w:cs="Arial"/>
          <w:color w:val="000000" w:themeColor="text1"/>
          <w:sz w:val="22"/>
          <w:szCs w:val="22"/>
        </w:rPr>
        <w:t>around the Queens Park Savannah</w:t>
      </w:r>
    </w:p>
    <w:p w:rsidR="00525254" w:rsidRPr="0024015D" w:rsidRDefault="00525254" w:rsidP="0052525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p w:rsidR="00525254" w:rsidRPr="0024015D" w:rsidRDefault="00525254" w:rsidP="00525254">
      <w:pPr>
        <w:pStyle w:val="Heading1"/>
        <w:rPr>
          <w:rFonts w:ascii="Arial" w:hAnsi="Arial" w:cs="Arial"/>
          <w:sz w:val="22"/>
          <w:szCs w:val="22"/>
        </w:rPr>
      </w:pPr>
      <w:r w:rsidRPr="0024015D">
        <w:rPr>
          <w:rFonts w:ascii="Arial" w:hAnsi="Arial" w:cs="Arial"/>
          <w:sz w:val="22"/>
          <w:szCs w:val="22"/>
        </w:rPr>
        <w:t>references</w:t>
      </w:r>
    </w:p>
    <w:p w:rsidR="006C00E3" w:rsidRPr="0024015D" w:rsidRDefault="006C00E3" w:rsidP="00CD02D5">
      <w:pPr>
        <w:pStyle w:val="ListBullet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p w:rsidR="00CD02D5" w:rsidRPr="0024015D" w:rsidRDefault="00753B08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Ms. </w:t>
      </w:r>
      <w:proofErr w:type="spellStart"/>
      <w:r w:rsidRPr="0024015D">
        <w:rPr>
          <w:rFonts w:ascii="Arial" w:hAnsi="Arial" w:cs="Arial"/>
          <w:color w:val="000000" w:themeColor="text1"/>
          <w:sz w:val="22"/>
          <w:szCs w:val="22"/>
        </w:rPr>
        <w:t>Dinell</w:t>
      </w:r>
      <w:r w:rsidR="00FC3725" w:rsidRPr="0024015D">
        <w:rPr>
          <w:rFonts w:ascii="Arial" w:hAnsi="Arial" w:cs="Arial"/>
          <w:color w:val="000000" w:themeColor="text1"/>
          <w:sz w:val="22"/>
          <w:szCs w:val="22"/>
        </w:rPr>
        <w:t>e</w:t>
      </w:r>
      <w:proofErr w:type="spellEnd"/>
      <w:r w:rsidR="00FC3725" w:rsidRPr="002401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A2170" w:rsidRPr="0024015D">
        <w:rPr>
          <w:rFonts w:ascii="Arial" w:hAnsi="Arial" w:cs="Arial"/>
          <w:color w:val="000000" w:themeColor="text1"/>
          <w:sz w:val="22"/>
          <w:szCs w:val="22"/>
        </w:rPr>
        <w:t>Ramnath</w:t>
      </w:r>
      <w:proofErr w:type="spellEnd"/>
      <w:r w:rsidR="002A2170" w:rsidRPr="002401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FC3725" w:rsidRPr="0024015D" w:rsidRDefault="00FC3725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Teacher III</w:t>
      </w:r>
    </w:p>
    <w:p w:rsidR="00FC3725" w:rsidRPr="0024015D" w:rsidRDefault="00A238A1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Brazil Secondary </w:t>
      </w:r>
      <w:r w:rsidR="00065CEA" w:rsidRPr="0024015D">
        <w:rPr>
          <w:rFonts w:ascii="Arial" w:hAnsi="Arial" w:cs="Arial"/>
          <w:color w:val="000000" w:themeColor="text1"/>
          <w:sz w:val="22"/>
          <w:szCs w:val="22"/>
        </w:rPr>
        <w:t>School</w:t>
      </w:r>
    </w:p>
    <w:p w:rsidR="00065CEA" w:rsidRPr="0024015D" w:rsidRDefault="00065CEA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792-5433/</w:t>
      </w:r>
      <w:r w:rsidR="001662FA" w:rsidRPr="0024015D">
        <w:rPr>
          <w:rFonts w:ascii="Arial" w:hAnsi="Arial" w:cs="Arial"/>
          <w:color w:val="000000" w:themeColor="text1"/>
          <w:sz w:val="22"/>
          <w:szCs w:val="22"/>
        </w:rPr>
        <w:t>647-0767</w:t>
      </w:r>
    </w:p>
    <w:p w:rsidR="001662FA" w:rsidRPr="0024015D" w:rsidRDefault="001662FA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</w:p>
    <w:p w:rsidR="001662FA" w:rsidRPr="0024015D" w:rsidRDefault="001662FA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Mr. </w:t>
      </w:r>
      <w:bookmarkStart w:id="0" w:name="_GoBack"/>
      <w:bookmarkEnd w:id="0"/>
      <w:proofErr w:type="spellStart"/>
      <w:r w:rsidR="0008715E" w:rsidRPr="0024015D">
        <w:rPr>
          <w:rFonts w:ascii="Arial" w:hAnsi="Arial" w:cs="Arial"/>
          <w:color w:val="000000" w:themeColor="text1"/>
          <w:sz w:val="22"/>
          <w:szCs w:val="22"/>
        </w:rPr>
        <w:t>Desron</w:t>
      </w:r>
      <w:proofErr w:type="spellEnd"/>
      <w:r w:rsidR="0008715E" w:rsidRPr="0024015D">
        <w:rPr>
          <w:rFonts w:ascii="Arial" w:hAnsi="Arial" w:cs="Arial"/>
          <w:color w:val="000000" w:themeColor="text1"/>
          <w:sz w:val="22"/>
          <w:szCs w:val="22"/>
        </w:rPr>
        <w:t xml:space="preserve"> Palmer</w:t>
      </w:r>
    </w:p>
    <w:p w:rsidR="00203461" w:rsidRPr="0024015D" w:rsidRDefault="0008715E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Project Specialist </w:t>
      </w:r>
    </w:p>
    <w:p w:rsidR="00203461" w:rsidRPr="0024015D" w:rsidRDefault="0008715E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 xml:space="preserve">Ministry of Public Administration and Communications </w:t>
      </w:r>
    </w:p>
    <w:p w:rsidR="00696C67" w:rsidRPr="0024015D" w:rsidRDefault="0008715E" w:rsidP="005E4E47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sz w:val="22"/>
          <w:szCs w:val="22"/>
        </w:rPr>
      </w:pPr>
      <w:r w:rsidRPr="0024015D">
        <w:rPr>
          <w:rFonts w:ascii="Arial" w:hAnsi="Arial" w:cs="Arial"/>
          <w:color w:val="000000" w:themeColor="text1"/>
          <w:sz w:val="22"/>
          <w:szCs w:val="22"/>
        </w:rPr>
        <w:t>703-5293</w:t>
      </w:r>
    </w:p>
    <w:sectPr w:rsidR="00696C67" w:rsidRPr="0024015D" w:rsidSect="0012305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9AF" w:rsidRDefault="002619AF">
      <w:r>
        <w:separator/>
      </w:r>
    </w:p>
  </w:endnote>
  <w:endnote w:type="continuationSeparator" w:id="0">
    <w:p w:rsidR="002619AF" w:rsidRDefault="00261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1D" w:rsidRDefault="00123057">
    <w:pPr>
      <w:pStyle w:val="Footer"/>
    </w:pPr>
    <w:r>
      <w:fldChar w:fldCharType="begin"/>
    </w:r>
    <w:r w:rsidR="003A21DD">
      <w:instrText xml:space="preserve"> PAGE   \* MERGEFORMAT </w:instrText>
    </w:r>
    <w:r>
      <w:fldChar w:fldCharType="separate"/>
    </w:r>
    <w:r w:rsidR="0024015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9AF" w:rsidRDefault="002619AF">
      <w:r>
        <w:separator/>
      </w:r>
    </w:p>
  </w:footnote>
  <w:footnote w:type="continuationSeparator" w:id="0">
    <w:p w:rsidR="002619AF" w:rsidRDefault="002619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1D" w:rsidRDefault="00123057">
    <w:r>
      <w:rPr>
        <w:noProof/>
        <w:lang w:eastAsia="en-US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1D" w:rsidRDefault="00123057">
    <w:r>
      <w:rPr>
        <w:noProof/>
        <w:lang w:eastAsia="en-US"/>
      </w:rPr>
      <w:pict>
        <v:group id="Group 4" o:spid="_x0000_s409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4099" style="position:absolute;left:1333;width:73152;height:96012;visibility:visible;v-text-anchor:middle" coordsize="7315200,96012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5;top:4286;width:3582;height:8020;visibility:visible" coordsize="240,5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52201D" w:rsidRDefault="0052201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5D219B"/>
    <w:multiLevelType w:val="hybridMultilevel"/>
    <w:tmpl w:val="CDF6D0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31D84"/>
    <w:multiLevelType w:val="multilevel"/>
    <w:tmpl w:val="066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B2E8B"/>
    <w:multiLevelType w:val="hybridMultilevel"/>
    <w:tmpl w:val="A63A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attachedTemplate r:id="rId1"/>
  <w:defaultTabStop w:val="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51D9"/>
    <w:rsid w:val="00030668"/>
    <w:rsid w:val="00065CEA"/>
    <w:rsid w:val="0008715E"/>
    <w:rsid w:val="00123057"/>
    <w:rsid w:val="001662FA"/>
    <w:rsid w:val="00190DA9"/>
    <w:rsid w:val="001B6262"/>
    <w:rsid w:val="001D4CF7"/>
    <w:rsid w:val="00203461"/>
    <w:rsid w:val="00235AF5"/>
    <w:rsid w:val="0024015D"/>
    <w:rsid w:val="002619AF"/>
    <w:rsid w:val="002A2170"/>
    <w:rsid w:val="002B3317"/>
    <w:rsid w:val="00300DC9"/>
    <w:rsid w:val="00310318"/>
    <w:rsid w:val="0039332B"/>
    <w:rsid w:val="0039400E"/>
    <w:rsid w:val="00394D73"/>
    <w:rsid w:val="003A21DD"/>
    <w:rsid w:val="003B179D"/>
    <w:rsid w:val="0044735C"/>
    <w:rsid w:val="004D07B4"/>
    <w:rsid w:val="004D188B"/>
    <w:rsid w:val="004E4016"/>
    <w:rsid w:val="0052201D"/>
    <w:rsid w:val="00525254"/>
    <w:rsid w:val="0058256E"/>
    <w:rsid w:val="005A51D9"/>
    <w:rsid w:val="005B14E9"/>
    <w:rsid w:val="005B3CFA"/>
    <w:rsid w:val="005E4E47"/>
    <w:rsid w:val="00601951"/>
    <w:rsid w:val="00691D23"/>
    <w:rsid w:val="00696C67"/>
    <w:rsid w:val="006C00E3"/>
    <w:rsid w:val="007151C4"/>
    <w:rsid w:val="0075032D"/>
    <w:rsid w:val="00753B08"/>
    <w:rsid w:val="00756EB7"/>
    <w:rsid w:val="007765AA"/>
    <w:rsid w:val="00776E39"/>
    <w:rsid w:val="007825E9"/>
    <w:rsid w:val="00787482"/>
    <w:rsid w:val="00797C63"/>
    <w:rsid w:val="007B6F3F"/>
    <w:rsid w:val="00875BBF"/>
    <w:rsid w:val="00893D4F"/>
    <w:rsid w:val="008D4567"/>
    <w:rsid w:val="0091300C"/>
    <w:rsid w:val="00931269"/>
    <w:rsid w:val="00A16834"/>
    <w:rsid w:val="00A238A1"/>
    <w:rsid w:val="00A47B6E"/>
    <w:rsid w:val="00A56EC7"/>
    <w:rsid w:val="00BA2CA0"/>
    <w:rsid w:val="00C0608A"/>
    <w:rsid w:val="00C10A26"/>
    <w:rsid w:val="00C27645"/>
    <w:rsid w:val="00C45753"/>
    <w:rsid w:val="00CA71C6"/>
    <w:rsid w:val="00CD02D5"/>
    <w:rsid w:val="00CF49D9"/>
    <w:rsid w:val="00D03207"/>
    <w:rsid w:val="00D47EF8"/>
    <w:rsid w:val="00DA0422"/>
    <w:rsid w:val="00E76E6E"/>
    <w:rsid w:val="00EA5153"/>
    <w:rsid w:val="00F03B19"/>
    <w:rsid w:val="00F11E0E"/>
    <w:rsid w:val="00F81559"/>
    <w:rsid w:val="00FC3725"/>
    <w:rsid w:val="00FD1F77"/>
    <w:rsid w:val="00FD2D1B"/>
    <w:rsid w:val="00FF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57"/>
  </w:style>
  <w:style w:type="paragraph" w:styleId="Heading1">
    <w:name w:val="heading 1"/>
    <w:basedOn w:val="Normal"/>
    <w:next w:val="Normal"/>
    <w:link w:val="Heading1Char"/>
    <w:uiPriority w:val="9"/>
    <w:qFormat/>
    <w:rsid w:val="00123057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0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0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0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0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0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0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057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123057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23057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23057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123057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12305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057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057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057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057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057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057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23057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123057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123057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23057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23057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123057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23057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23057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3057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3057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3057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3057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123057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057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23057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05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123057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23057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123057"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23057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057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12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7"/>
  </w:style>
  <w:style w:type="paragraph" w:styleId="ListNumber">
    <w:name w:val="List Number"/>
    <w:basedOn w:val="Normal"/>
    <w:uiPriority w:val="10"/>
    <w:qFormat/>
    <w:rsid w:val="00123057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57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3057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123057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23057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23057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23057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23057"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any\Desktop\%7b6B63A603-9D5A-1240-B0AB-6C7A7742B6D8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1BBC434B7EE44FA0D9D7159558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215AA-ACC5-2A4A-ABBF-B8DD225B41AF}"/>
      </w:docPartPr>
      <w:docPartBody>
        <w:p w:rsidR="00DC15AD" w:rsidRDefault="00B107F8">
          <w:pPr>
            <w:pStyle w:val="E51BBC434B7EE44FA0D9D71595587E19"/>
          </w:pPr>
          <w:r>
            <w:t>Objective</w:t>
          </w:r>
        </w:p>
      </w:docPartBody>
    </w:docPart>
    <w:docPart>
      <w:docPartPr>
        <w:name w:val="03EE443C773F834ABAFB636A9F6FA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6B93-E069-094A-9B9E-DC5EEDCA4DA5}"/>
      </w:docPartPr>
      <w:docPartBody>
        <w:p w:rsidR="00DC15AD" w:rsidRDefault="00B107F8">
          <w:pPr>
            <w:pStyle w:val="03EE443C773F834ABAFB636A9F6FAF68"/>
          </w:pPr>
          <w:r>
            <w:t>Experience</w:t>
          </w:r>
        </w:p>
      </w:docPartBody>
    </w:docPart>
    <w:docPart>
      <w:docPartPr>
        <w:name w:val="4F67ACBDD3E3DF4FA3A6426EC50AA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6AC7C-B92A-6945-BA99-78F55529B688}"/>
      </w:docPartPr>
      <w:docPartBody>
        <w:p w:rsidR="00DC15AD" w:rsidRDefault="00B107F8">
          <w:pPr>
            <w:pStyle w:val="4F67ACBDD3E3DF4FA3A6426EC50AAD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7F8"/>
    <w:rsid w:val="00B107F8"/>
    <w:rsid w:val="00DC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13F8581B6AD46AAD6E3EC52B27C66">
    <w:name w:val="B5813F8581B6AD46AAD6E3EC52B27C66"/>
    <w:rsid w:val="00DC15AD"/>
  </w:style>
  <w:style w:type="paragraph" w:customStyle="1" w:styleId="0F4455558C0B44408E67CAE37A1BC040">
    <w:name w:val="0F4455558C0B44408E67CAE37A1BC040"/>
    <w:rsid w:val="00DC15AD"/>
  </w:style>
  <w:style w:type="paragraph" w:customStyle="1" w:styleId="E51BBC434B7EE44FA0D9D71595587E19">
    <w:name w:val="E51BBC434B7EE44FA0D9D71595587E19"/>
    <w:rsid w:val="00DC15AD"/>
  </w:style>
  <w:style w:type="paragraph" w:customStyle="1" w:styleId="29BC961E8CCC364EAFFEF18AC493708A">
    <w:name w:val="29BC961E8CCC364EAFFEF18AC493708A"/>
    <w:rsid w:val="00DC15AD"/>
  </w:style>
  <w:style w:type="paragraph" w:customStyle="1" w:styleId="03EE443C773F834ABAFB636A9F6FAF68">
    <w:name w:val="03EE443C773F834ABAFB636A9F6FAF68"/>
    <w:rsid w:val="00DC15AD"/>
  </w:style>
  <w:style w:type="paragraph" w:customStyle="1" w:styleId="36678B02184A83419A25FC92338D1B5D">
    <w:name w:val="36678B02184A83419A25FC92338D1B5D"/>
    <w:rsid w:val="00DC15AD"/>
  </w:style>
  <w:style w:type="paragraph" w:customStyle="1" w:styleId="200DD7F60BDA5949884E9EE0F373B908">
    <w:name w:val="200DD7F60BDA5949884E9EE0F373B908"/>
    <w:rsid w:val="00DC15AD"/>
  </w:style>
  <w:style w:type="paragraph" w:styleId="ListBullet">
    <w:name w:val="List Bullet"/>
    <w:basedOn w:val="Normal"/>
    <w:uiPriority w:val="9"/>
    <w:qFormat/>
    <w:rsid w:val="00DC15AD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B246C82492F9E41A592249AB4433AD2">
    <w:name w:val="EB246C82492F9E41A592249AB4433AD2"/>
    <w:rsid w:val="00DC15AD"/>
  </w:style>
  <w:style w:type="paragraph" w:customStyle="1" w:styleId="4F67ACBDD3E3DF4FA3A6426EC50AAD4F">
    <w:name w:val="4F67ACBDD3E3DF4FA3A6426EC50AAD4F"/>
    <w:rsid w:val="00DC15AD"/>
  </w:style>
  <w:style w:type="paragraph" w:customStyle="1" w:styleId="52CA9338026FBB419E2500ADD3E565D7">
    <w:name w:val="52CA9338026FBB419E2500ADD3E565D7"/>
    <w:rsid w:val="00DC15AD"/>
  </w:style>
  <w:style w:type="paragraph" w:customStyle="1" w:styleId="40B74404E33F824E8866CC1BA98989BF">
    <w:name w:val="40B74404E33F824E8866CC1BA98989BF"/>
    <w:rsid w:val="00DC15AD"/>
  </w:style>
  <w:style w:type="paragraph" w:customStyle="1" w:styleId="BD6A53A939A475478204ECDC520602BC">
    <w:name w:val="BD6A53A939A475478204ECDC520602BC"/>
    <w:rsid w:val="00DC15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AF51-081F-45D6-9E31-DFBDC4AF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{6B63A603-9D5A-1240-B0AB-6C7A7742B6D8}tf50002018.dotx</Template>
  <TotalTime>27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Saunders</dc:creator>
  <cp:keywords/>
  <dc:description/>
  <cp:lastModifiedBy>Tiffany Saunders</cp:lastModifiedBy>
  <cp:revision>4</cp:revision>
  <dcterms:created xsi:type="dcterms:W3CDTF">2017-04-19T22:38:00Z</dcterms:created>
  <dcterms:modified xsi:type="dcterms:W3CDTF">2017-06-15T17:13:00Z</dcterms:modified>
</cp:coreProperties>
</file>