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Pr="00863E50" w:rsidRDefault="00F50521" w:rsidP="00141A4C">
      <w:pPr>
        <w:pStyle w:val="Title"/>
        <w:rPr>
          <w:rFonts w:ascii="Times New Roman" w:hAnsi="Times New Roman" w:cs="Times New Roman"/>
        </w:rPr>
      </w:pPr>
      <w:r w:rsidRPr="00863E50">
        <w:rPr>
          <w:rFonts w:ascii="Times New Roman" w:hAnsi="Times New Roman" w:cs="Times New Roman"/>
        </w:rPr>
        <w:t>Cindy Hendy</w:t>
      </w:r>
    </w:p>
    <w:p w:rsidR="00141A4C" w:rsidRPr="00863E50" w:rsidRDefault="00F50521" w:rsidP="00141A4C">
      <w:pPr>
        <w:rPr>
          <w:rFonts w:ascii="Times New Roman" w:hAnsi="Times New Roman" w:cs="Times New Roman"/>
          <w:sz w:val="24"/>
          <w:szCs w:val="24"/>
        </w:rPr>
      </w:pPr>
      <w:r w:rsidRPr="00863E50">
        <w:rPr>
          <w:rFonts w:ascii="Times New Roman" w:hAnsi="Times New Roman" w:cs="Times New Roman"/>
          <w:sz w:val="24"/>
          <w:szCs w:val="24"/>
        </w:rPr>
        <w:t>#1 TNA Road, Point Ligoure, Point Fortin</w:t>
      </w:r>
      <w:r w:rsidR="00141A4C" w:rsidRPr="00863E50">
        <w:rPr>
          <w:rFonts w:ascii="Times New Roman" w:hAnsi="Times New Roman" w:cs="Times New Roman"/>
          <w:sz w:val="24"/>
          <w:szCs w:val="24"/>
        </w:rPr>
        <w:t> | </w:t>
      </w:r>
      <w:r w:rsidRPr="00863E50">
        <w:rPr>
          <w:rFonts w:ascii="Times New Roman" w:hAnsi="Times New Roman" w:cs="Times New Roman"/>
          <w:sz w:val="24"/>
          <w:szCs w:val="24"/>
        </w:rPr>
        <w:t>1(868)313-8554</w:t>
      </w:r>
      <w:r w:rsidR="00141A4C" w:rsidRPr="00863E50">
        <w:rPr>
          <w:rFonts w:ascii="Times New Roman" w:hAnsi="Times New Roman" w:cs="Times New Roman"/>
          <w:sz w:val="24"/>
          <w:szCs w:val="24"/>
        </w:rPr>
        <w:t> | </w:t>
      </w:r>
      <w:r w:rsidRPr="00863E50">
        <w:rPr>
          <w:rFonts w:ascii="Times New Roman" w:hAnsi="Times New Roman" w:cs="Times New Roman"/>
          <w:sz w:val="24"/>
          <w:szCs w:val="24"/>
        </w:rPr>
        <w:t>jckyliemarieali@gmail.com</w:t>
      </w:r>
    </w:p>
    <w:p w:rsidR="006270A9" w:rsidRPr="00863E50" w:rsidRDefault="0044436A" w:rsidP="00141A4C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Objective:"/>
          <w:tag w:val="Objective:"/>
          <w:id w:val="-731932020"/>
          <w:placeholder>
            <w:docPart w:val="33C3BE092F2E4498B86B81A30CCBC317"/>
          </w:placeholder>
          <w:temporary/>
          <w:showingPlcHdr/>
          <w15:appearance w15:val="hidden"/>
        </w:sdtPr>
        <w:sdtEndPr/>
        <w:sdtContent>
          <w:r w:rsidR="009D5933" w:rsidRPr="00863E50">
            <w:rPr>
              <w:rFonts w:ascii="Times New Roman" w:hAnsi="Times New Roman" w:cs="Times New Roman"/>
            </w:rPr>
            <w:t>Objective</w:t>
          </w:r>
        </w:sdtContent>
      </w:sdt>
    </w:p>
    <w:p w:rsidR="006270A9" w:rsidRPr="00863E50" w:rsidRDefault="00862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F50521" w:rsidRPr="00863E50">
        <w:rPr>
          <w:rFonts w:ascii="Times New Roman" w:hAnsi="Times New Roman" w:cs="Times New Roman"/>
          <w:sz w:val="24"/>
          <w:szCs w:val="24"/>
        </w:rPr>
        <w:t xml:space="preserve"> use my skills in the best way possible for achieving the company’s goals.</w:t>
      </w:r>
    </w:p>
    <w:sdt>
      <w:sdtPr>
        <w:rPr>
          <w:rFonts w:ascii="Times New Roman" w:hAnsi="Times New Roman" w:cs="Times New Roman"/>
        </w:rPr>
        <w:alias w:val="Education:"/>
        <w:tag w:val="Education:"/>
        <w:id w:val="807127995"/>
        <w:placeholder>
          <w:docPart w:val="1EFFD09025674B19A02C4DF330F621BF"/>
        </w:placeholder>
        <w:temporary/>
        <w:showingPlcHdr/>
        <w15:appearance w15:val="hidden"/>
      </w:sdtPr>
      <w:sdtEndPr/>
      <w:sdtContent>
        <w:p w:rsidR="006270A9" w:rsidRPr="00863E50" w:rsidRDefault="009D5933">
          <w:pPr>
            <w:pStyle w:val="Heading1"/>
            <w:rPr>
              <w:rFonts w:ascii="Times New Roman" w:hAnsi="Times New Roman" w:cs="Times New Roman"/>
            </w:rPr>
          </w:pPr>
          <w:r w:rsidRPr="00863E50">
            <w:rPr>
              <w:rFonts w:ascii="Times New Roman" w:hAnsi="Times New Roman" w:cs="Times New Roman"/>
            </w:rPr>
            <w:t>Education</w:t>
          </w:r>
        </w:p>
      </w:sdtContent>
    </w:sdt>
    <w:p w:rsidR="006270A9" w:rsidRPr="00863E50" w:rsidRDefault="00CF541D">
      <w:pPr>
        <w:pStyle w:val="Heading2"/>
        <w:rPr>
          <w:rFonts w:ascii="Times New Roman" w:hAnsi="Times New Roman" w:cs="Times New Roman"/>
        </w:rPr>
      </w:pPr>
      <w:r w:rsidRPr="00863E50">
        <w:rPr>
          <w:rFonts w:ascii="Times New Roman" w:hAnsi="Times New Roman" w:cs="Times New Roman"/>
        </w:rPr>
        <w:t>CXC O’Levels- General profiency</w:t>
      </w:r>
      <w:r w:rsidR="00956301">
        <w:rPr>
          <w:rFonts w:ascii="Times New Roman" w:hAnsi="Times New Roman" w:cs="Times New Roman"/>
        </w:rPr>
        <w:t> </w:t>
      </w:r>
    </w:p>
    <w:p w:rsidR="006270A9" w:rsidRPr="00863E50" w:rsidRDefault="00CF541D" w:rsidP="001B29CF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863E50">
        <w:rPr>
          <w:rFonts w:ascii="Times New Roman" w:hAnsi="Times New Roman" w:cs="Times New Roman"/>
          <w:sz w:val="24"/>
          <w:szCs w:val="24"/>
        </w:rPr>
        <w:t>Mathematics</w:t>
      </w:r>
      <w:r w:rsidR="009D5933" w:rsidRPr="00863E50">
        <w:rPr>
          <w:rFonts w:ascii="Times New Roman" w:hAnsi="Times New Roman" w:cs="Times New Roman"/>
          <w:sz w:val="24"/>
          <w:szCs w:val="24"/>
        </w:rPr>
        <w:t xml:space="preserve">: </w:t>
      </w:r>
      <w:r w:rsidRPr="00863E50">
        <w:rPr>
          <w:rFonts w:ascii="Times New Roman" w:hAnsi="Times New Roman" w:cs="Times New Roman"/>
          <w:sz w:val="24"/>
          <w:szCs w:val="24"/>
        </w:rPr>
        <w:t>Grade 2</w:t>
      </w:r>
    </w:p>
    <w:p w:rsidR="006270A9" w:rsidRPr="00317FC3" w:rsidRDefault="00CF541D" w:rsidP="00317FC3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863E50">
        <w:rPr>
          <w:rFonts w:ascii="Times New Roman" w:hAnsi="Times New Roman" w:cs="Times New Roman"/>
          <w:sz w:val="24"/>
          <w:szCs w:val="24"/>
        </w:rPr>
        <w:t>English A</w:t>
      </w:r>
      <w:r w:rsidR="009D5933" w:rsidRPr="00863E50">
        <w:rPr>
          <w:rFonts w:ascii="Times New Roman" w:hAnsi="Times New Roman" w:cs="Times New Roman"/>
          <w:sz w:val="24"/>
          <w:szCs w:val="24"/>
        </w:rPr>
        <w:t xml:space="preserve">: </w:t>
      </w:r>
      <w:r w:rsidRPr="00863E50">
        <w:rPr>
          <w:rFonts w:ascii="Times New Roman" w:hAnsi="Times New Roman" w:cs="Times New Roman"/>
          <w:sz w:val="24"/>
          <w:szCs w:val="24"/>
        </w:rPr>
        <w:t>Grade 3</w:t>
      </w:r>
    </w:p>
    <w:p w:rsidR="006270A9" w:rsidRPr="00863E50" w:rsidRDefault="00CF541D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863E50">
        <w:rPr>
          <w:rFonts w:ascii="Times New Roman" w:hAnsi="Times New Roman" w:cs="Times New Roman"/>
          <w:sz w:val="24"/>
          <w:szCs w:val="24"/>
        </w:rPr>
        <w:t xml:space="preserve">Principles of </w:t>
      </w:r>
      <w:r w:rsidRPr="00E931F3">
        <w:rPr>
          <w:rFonts w:ascii="Times New Roman" w:hAnsi="Times New Roman" w:cs="Times New Roman"/>
          <w:sz w:val="24"/>
          <w:szCs w:val="24"/>
        </w:rPr>
        <w:t>Business</w:t>
      </w:r>
      <w:r w:rsidR="009D5933" w:rsidRPr="00863E50">
        <w:rPr>
          <w:rFonts w:ascii="Times New Roman" w:hAnsi="Times New Roman" w:cs="Times New Roman"/>
          <w:sz w:val="24"/>
          <w:szCs w:val="24"/>
        </w:rPr>
        <w:t xml:space="preserve">: </w:t>
      </w:r>
      <w:r w:rsidRPr="00863E50">
        <w:rPr>
          <w:rFonts w:ascii="Times New Roman" w:hAnsi="Times New Roman" w:cs="Times New Roman"/>
          <w:sz w:val="24"/>
          <w:szCs w:val="24"/>
        </w:rPr>
        <w:t>Grade 3</w:t>
      </w:r>
    </w:p>
    <w:p w:rsidR="006270A9" w:rsidRDefault="00CF541D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863E50">
        <w:rPr>
          <w:rFonts w:ascii="Times New Roman" w:hAnsi="Times New Roman" w:cs="Times New Roman"/>
          <w:sz w:val="24"/>
          <w:szCs w:val="24"/>
        </w:rPr>
        <w:t>Office Administration</w:t>
      </w:r>
      <w:r w:rsidR="009D5933" w:rsidRPr="00863E50">
        <w:rPr>
          <w:rFonts w:ascii="Times New Roman" w:hAnsi="Times New Roman" w:cs="Times New Roman"/>
          <w:sz w:val="24"/>
          <w:szCs w:val="24"/>
        </w:rPr>
        <w:t xml:space="preserve">: </w:t>
      </w:r>
      <w:r w:rsidRPr="00863E50">
        <w:rPr>
          <w:rFonts w:ascii="Times New Roman" w:hAnsi="Times New Roman" w:cs="Times New Roman"/>
          <w:sz w:val="24"/>
          <w:szCs w:val="24"/>
        </w:rPr>
        <w:t>Grade 2</w:t>
      </w:r>
    </w:p>
    <w:p w:rsidR="00317FC3" w:rsidRPr="00863E50" w:rsidRDefault="00317FC3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Studies: Grade</w:t>
      </w:r>
      <w:r w:rsidR="007346B7">
        <w:rPr>
          <w:rFonts w:ascii="Times New Roman" w:hAnsi="Times New Roman" w:cs="Times New Roman"/>
          <w:sz w:val="24"/>
          <w:szCs w:val="24"/>
        </w:rPr>
        <w:t xml:space="preserve"> 2</w:t>
      </w:r>
    </w:p>
    <w:sdt>
      <w:sdtPr>
        <w:rPr>
          <w:rFonts w:ascii="Times New Roman" w:hAnsi="Times New Roman" w:cs="Times New Roman"/>
        </w:rPr>
        <w:alias w:val="Skills &amp; Abilities:"/>
        <w:tag w:val="Skills &amp; Abilities:"/>
        <w:id w:val="458624136"/>
        <w:placeholder>
          <w:docPart w:val="CB9FB1E6575544E7A8850A3CF065987C"/>
        </w:placeholder>
        <w:temporary/>
        <w:showingPlcHdr/>
        <w15:appearance w15:val="hidden"/>
      </w:sdtPr>
      <w:sdtEndPr/>
      <w:sdtContent>
        <w:p w:rsidR="006270A9" w:rsidRPr="00863E50" w:rsidRDefault="009D5933">
          <w:pPr>
            <w:pStyle w:val="Heading1"/>
            <w:rPr>
              <w:rFonts w:ascii="Times New Roman" w:hAnsi="Times New Roman" w:cs="Times New Roman"/>
            </w:rPr>
          </w:pPr>
          <w:r w:rsidRPr="00863E50">
            <w:rPr>
              <w:rFonts w:ascii="Times New Roman" w:hAnsi="Times New Roman" w:cs="Times New Roman"/>
            </w:rPr>
            <w:t>Skills &amp; Abilities</w:t>
          </w:r>
        </w:p>
      </w:sdtContent>
    </w:sdt>
    <w:p w:rsidR="006270A9" w:rsidRPr="00863E50" w:rsidRDefault="004470A9">
      <w:pPr>
        <w:pStyle w:val="Heading2"/>
        <w:rPr>
          <w:rFonts w:ascii="Times New Roman" w:hAnsi="Times New Roman" w:cs="Times New Roman"/>
        </w:rPr>
      </w:pPr>
      <w:r w:rsidRPr="00863E50">
        <w:rPr>
          <w:rFonts w:ascii="Times New Roman" w:hAnsi="Times New Roman" w:cs="Times New Roman"/>
        </w:rPr>
        <w:t>Health &amp; safety</w:t>
      </w:r>
    </w:p>
    <w:p w:rsidR="006270A9" w:rsidRPr="00863E50" w:rsidRDefault="004470A9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863E50">
        <w:rPr>
          <w:rFonts w:ascii="Times New Roman" w:hAnsi="Times New Roman" w:cs="Times New Roman"/>
          <w:sz w:val="24"/>
          <w:szCs w:val="24"/>
        </w:rPr>
        <w:t>Certificate: Health &amp; Safety and Environmental Awareness</w:t>
      </w:r>
    </w:p>
    <w:p w:rsidR="004470A9" w:rsidRPr="00863E50" w:rsidRDefault="004470A9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863E50">
        <w:rPr>
          <w:rFonts w:ascii="Times New Roman" w:hAnsi="Times New Roman" w:cs="Times New Roman"/>
          <w:sz w:val="24"/>
          <w:szCs w:val="24"/>
        </w:rPr>
        <w:t>Certificate: OSHA General Industry</w:t>
      </w:r>
    </w:p>
    <w:p w:rsidR="004470A9" w:rsidRPr="00863E50" w:rsidRDefault="004470A9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863E50">
        <w:rPr>
          <w:rFonts w:ascii="Times New Roman" w:hAnsi="Times New Roman" w:cs="Times New Roman"/>
          <w:sz w:val="24"/>
          <w:szCs w:val="24"/>
        </w:rPr>
        <w:t>Certificate: First Aid, CPR and AED</w:t>
      </w:r>
    </w:p>
    <w:p w:rsidR="006270A9" w:rsidRPr="00863E50" w:rsidRDefault="004470A9">
      <w:pPr>
        <w:pStyle w:val="Heading2"/>
        <w:rPr>
          <w:rFonts w:ascii="Times New Roman" w:hAnsi="Times New Roman" w:cs="Times New Roman"/>
        </w:rPr>
      </w:pPr>
      <w:r w:rsidRPr="00863E50">
        <w:rPr>
          <w:rFonts w:ascii="Times New Roman" w:hAnsi="Times New Roman" w:cs="Times New Roman"/>
        </w:rPr>
        <w:t>computer skills</w:t>
      </w:r>
    </w:p>
    <w:p w:rsidR="006270A9" w:rsidRPr="00863E50" w:rsidRDefault="004470A9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863E50">
        <w:rPr>
          <w:rFonts w:ascii="Times New Roman" w:hAnsi="Times New Roman" w:cs="Times New Roman"/>
          <w:sz w:val="24"/>
          <w:szCs w:val="24"/>
        </w:rPr>
        <w:t>Certificate: Computer Literacy- Grade A</w:t>
      </w:r>
    </w:p>
    <w:p w:rsidR="004470A9" w:rsidRPr="00863E50" w:rsidRDefault="004470A9">
      <w:pPr>
        <w:pStyle w:val="ListBullet"/>
        <w:rPr>
          <w:rFonts w:ascii="Times New Roman" w:hAnsi="Times New Roman" w:cs="Times New Roman"/>
        </w:rPr>
      </w:pPr>
      <w:r w:rsidRPr="00863E50">
        <w:rPr>
          <w:rFonts w:ascii="Times New Roman" w:hAnsi="Times New Roman" w:cs="Times New Roman"/>
          <w:sz w:val="24"/>
          <w:szCs w:val="24"/>
        </w:rPr>
        <w:t>Certificate: Microsoft Office Applications- Grade B</w:t>
      </w:r>
      <w:r w:rsidRPr="00863E50">
        <w:rPr>
          <w:rFonts w:ascii="Times New Roman" w:hAnsi="Times New Roman" w:cs="Times New Roman"/>
        </w:rPr>
        <w:t xml:space="preserve">+ </w:t>
      </w:r>
    </w:p>
    <w:sdt>
      <w:sdtPr>
        <w:rPr>
          <w:rFonts w:ascii="Times New Roman" w:hAnsi="Times New Roman" w:cs="Times New Roman"/>
        </w:rPr>
        <w:alias w:val="Leadership:"/>
        <w:tag w:val="Leadership:"/>
        <w:id w:val="1837562325"/>
        <w:placeholder>
          <w:docPart w:val="B1E7C3AA4DF342ECA6E97FDCAFD95086"/>
        </w:placeholder>
        <w:temporary/>
        <w:showingPlcHdr/>
        <w15:appearance w15:val="hidden"/>
      </w:sdtPr>
      <w:sdtEndPr/>
      <w:sdtContent>
        <w:p w:rsidR="006270A9" w:rsidRPr="00863E50" w:rsidRDefault="009D5933">
          <w:pPr>
            <w:pStyle w:val="Heading2"/>
            <w:rPr>
              <w:rFonts w:ascii="Times New Roman" w:hAnsi="Times New Roman" w:cs="Times New Roman"/>
            </w:rPr>
          </w:pPr>
          <w:r w:rsidRPr="00863E50">
            <w:rPr>
              <w:rFonts w:ascii="Times New Roman" w:hAnsi="Times New Roman" w:cs="Times New Roman"/>
            </w:rPr>
            <w:t>Leadership</w:t>
          </w:r>
        </w:p>
      </w:sdtContent>
    </w:sdt>
    <w:p w:rsidR="006270A9" w:rsidRDefault="004470A9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863E50">
        <w:rPr>
          <w:rFonts w:ascii="Times New Roman" w:hAnsi="Times New Roman" w:cs="Times New Roman"/>
          <w:sz w:val="24"/>
          <w:szCs w:val="24"/>
        </w:rPr>
        <w:t>Certificate: Basic Security Supervisor</w:t>
      </w:r>
    </w:p>
    <w:p w:rsidR="00C01BEB" w:rsidRDefault="00C01BEB" w:rsidP="00C01BEB">
      <w:pPr>
        <w:pStyle w:val="Heading2"/>
        <w:rPr>
          <w:rFonts w:ascii="Times New Roman" w:hAnsi="Times New Roman" w:cs="Times New Roman"/>
        </w:rPr>
      </w:pPr>
      <w:r w:rsidRPr="00C01BEB">
        <w:rPr>
          <w:rFonts w:ascii="Times New Roman" w:hAnsi="Times New Roman" w:cs="Times New Roman"/>
        </w:rPr>
        <w:t>Beauty</w:t>
      </w:r>
    </w:p>
    <w:p w:rsidR="00C01BEB" w:rsidRDefault="00C01BEB" w:rsidP="00C01BE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Make up Application</w:t>
      </w:r>
    </w:p>
    <w:p w:rsidR="00C01BEB" w:rsidRPr="00C01BEB" w:rsidRDefault="00686AD3" w:rsidP="00C01BE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 M</w:t>
      </w:r>
      <w:bookmarkStart w:id="0" w:name="_GoBack"/>
      <w:bookmarkEnd w:id="0"/>
      <w:r w:rsidR="00C01BEB">
        <w:rPr>
          <w:rFonts w:ascii="Times New Roman" w:hAnsi="Times New Roman" w:cs="Times New Roman"/>
          <w:sz w:val="24"/>
          <w:szCs w:val="24"/>
        </w:rPr>
        <w:t>ake up Application</w:t>
      </w:r>
    </w:p>
    <w:sdt>
      <w:sdtPr>
        <w:rPr>
          <w:rFonts w:ascii="Times New Roman" w:hAnsi="Times New Roman" w:cs="Times New Roman"/>
        </w:rPr>
        <w:alias w:val="Experience:"/>
        <w:tag w:val="Experience:"/>
        <w:id w:val="171684534"/>
        <w:placeholder>
          <w:docPart w:val="832E5AB11E064C2398BBEB07D944A89F"/>
        </w:placeholder>
        <w:temporary/>
        <w:showingPlcHdr/>
        <w15:appearance w15:val="hidden"/>
      </w:sdtPr>
      <w:sdtEndPr/>
      <w:sdtContent>
        <w:p w:rsidR="006270A9" w:rsidRPr="00863E50" w:rsidRDefault="009D5933">
          <w:pPr>
            <w:pStyle w:val="Heading1"/>
            <w:rPr>
              <w:rFonts w:ascii="Times New Roman" w:hAnsi="Times New Roman" w:cs="Times New Roman"/>
            </w:rPr>
          </w:pPr>
          <w:r w:rsidRPr="00863E50">
            <w:rPr>
              <w:rFonts w:ascii="Times New Roman" w:hAnsi="Times New Roman" w:cs="Times New Roman"/>
            </w:rPr>
            <w:t>Experience</w:t>
          </w:r>
        </w:p>
      </w:sdtContent>
    </w:sdt>
    <w:p w:rsidR="006270A9" w:rsidRPr="00863E50" w:rsidRDefault="004470A9">
      <w:pPr>
        <w:pStyle w:val="Heading2"/>
        <w:rPr>
          <w:rFonts w:ascii="Times New Roman" w:hAnsi="Times New Roman" w:cs="Times New Roman"/>
        </w:rPr>
      </w:pPr>
      <w:r w:rsidRPr="00863E50">
        <w:rPr>
          <w:rFonts w:ascii="Times New Roman" w:hAnsi="Times New Roman" w:cs="Times New Roman"/>
        </w:rPr>
        <w:t>Data Entry Clerk</w:t>
      </w:r>
      <w:r w:rsidR="009D5933" w:rsidRPr="00863E50">
        <w:rPr>
          <w:rFonts w:ascii="Times New Roman" w:hAnsi="Times New Roman" w:cs="Times New Roman"/>
        </w:rPr>
        <w:t> | </w:t>
      </w:r>
      <w:r w:rsidRPr="00863E50">
        <w:rPr>
          <w:rFonts w:ascii="Times New Roman" w:hAnsi="Times New Roman" w:cs="Times New Roman"/>
        </w:rPr>
        <w:t>tang hap supermarket</w:t>
      </w:r>
      <w:r w:rsidR="009D5933" w:rsidRPr="00863E50">
        <w:rPr>
          <w:rFonts w:ascii="Times New Roman" w:hAnsi="Times New Roman" w:cs="Times New Roman"/>
        </w:rPr>
        <w:t> | </w:t>
      </w:r>
      <w:r w:rsidRPr="00863E50">
        <w:rPr>
          <w:rFonts w:ascii="Times New Roman" w:hAnsi="Times New Roman" w:cs="Times New Roman"/>
        </w:rPr>
        <w:t>august 2014-june 2015</w:t>
      </w:r>
    </w:p>
    <w:p w:rsidR="006270A9" w:rsidRPr="00863E50" w:rsidRDefault="004470A9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863E50">
        <w:rPr>
          <w:rFonts w:ascii="Times New Roman" w:hAnsi="Times New Roman" w:cs="Times New Roman"/>
          <w:sz w:val="24"/>
          <w:szCs w:val="24"/>
        </w:rPr>
        <w:t>Daily responsibilities include: entering information into computer databases for record keeping</w:t>
      </w:r>
      <w:r w:rsidR="00863E50" w:rsidRPr="00863E50">
        <w:rPr>
          <w:rFonts w:ascii="Times New Roman" w:hAnsi="Times New Roman" w:cs="Times New Roman"/>
          <w:sz w:val="24"/>
          <w:szCs w:val="24"/>
        </w:rPr>
        <w:t>, organizing files and collecting data.</w:t>
      </w:r>
    </w:p>
    <w:p w:rsidR="00863E50" w:rsidRPr="00863E50" w:rsidRDefault="00863E50" w:rsidP="00863E50">
      <w:pPr>
        <w:pStyle w:val="Heading2"/>
        <w:rPr>
          <w:rFonts w:ascii="Times New Roman" w:hAnsi="Times New Roman" w:cs="Times New Roman"/>
        </w:rPr>
      </w:pPr>
      <w:r w:rsidRPr="00863E50">
        <w:rPr>
          <w:rFonts w:ascii="Times New Roman" w:hAnsi="Times New Roman" w:cs="Times New Roman"/>
        </w:rPr>
        <w:t>Cashier</w:t>
      </w:r>
      <w:r w:rsidR="009D5933" w:rsidRPr="00863E50">
        <w:rPr>
          <w:rFonts w:ascii="Times New Roman" w:hAnsi="Times New Roman" w:cs="Times New Roman"/>
        </w:rPr>
        <w:t> | </w:t>
      </w:r>
      <w:r w:rsidRPr="00863E50">
        <w:rPr>
          <w:rFonts w:ascii="Times New Roman" w:hAnsi="Times New Roman" w:cs="Times New Roman"/>
        </w:rPr>
        <w:t>massy supercenter</w:t>
      </w:r>
      <w:r w:rsidR="009D5933" w:rsidRPr="00863E50">
        <w:rPr>
          <w:rFonts w:ascii="Times New Roman" w:hAnsi="Times New Roman" w:cs="Times New Roman"/>
        </w:rPr>
        <w:t> | </w:t>
      </w:r>
      <w:r w:rsidRPr="00863E50">
        <w:rPr>
          <w:rFonts w:ascii="Times New Roman" w:hAnsi="Times New Roman" w:cs="Times New Roman"/>
        </w:rPr>
        <w:t>july 2013-july 2014</w:t>
      </w:r>
    </w:p>
    <w:p w:rsidR="001B29CF" w:rsidRPr="00863E50" w:rsidRDefault="00863E50" w:rsidP="001B29CF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863E50">
        <w:rPr>
          <w:rFonts w:ascii="Times New Roman" w:hAnsi="Times New Roman" w:cs="Times New Roman"/>
          <w:sz w:val="24"/>
          <w:szCs w:val="24"/>
        </w:rPr>
        <w:t>Received payment by cash, cheque, credit cards, vouchers and debit cards.</w:t>
      </w:r>
    </w:p>
    <w:p w:rsidR="00863E50" w:rsidRDefault="00863E50" w:rsidP="001B29CF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863E50">
        <w:rPr>
          <w:rFonts w:ascii="Times New Roman" w:hAnsi="Times New Roman" w:cs="Times New Roman"/>
          <w:sz w:val="24"/>
          <w:szCs w:val="24"/>
        </w:rPr>
        <w:t>Issue refunds, change due to customer and count money at the beginning and end of shift.</w:t>
      </w:r>
    </w:p>
    <w:p w:rsidR="00863E50" w:rsidRPr="00016241" w:rsidRDefault="00863E50" w:rsidP="00863E50">
      <w:pPr>
        <w:pStyle w:val="Heading2"/>
        <w:rPr>
          <w:rFonts w:ascii="Times New Roman" w:hAnsi="Times New Roman" w:cs="Times New Roman"/>
        </w:rPr>
      </w:pPr>
      <w:r w:rsidRPr="00016241">
        <w:rPr>
          <w:rFonts w:ascii="Times New Roman" w:hAnsi="Times New Roman" w:cs="Times New Roman"/>
        </w:rPr>
        <w:lastRenderedPageBreak/>
        <w:t>book rentals assistance- ojt programme</w:t>
      </w:r>
      <w:r w:rsidR="00912AC9" w:rsidRPr="00016241">
        <w:rPr>
          <w:rFonts w:ascii="Times New Roman" w:hAnsi="Times New Roman" w:cs="Times New Roman"/>
        </w:rPr>
        <w:t xml:space="preserve"> | october 2012- may 2013</w:t>
      </w:r>
    </w:p>
    <w:p w:rsidR="00912AC9" w:rsidRPr="001E534B" w:rsidRDefault="00912AC9" w:rsidP="00912AC9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E534B">
        <w:rPr>
          <w:rFonts w:ascii="Times New Roman" w:hAnsi="Times New Roman" w:cs="Times New Roman"/>
          <w:sz w:val="24"/>
          <w:szCs w:val="24"/>
        </w:rPr>
        <w:t>Issue students with textbooks from the Ministry of Education.</w:t>
      </w:r>
    </w:p>
    <w:p w:rsidR="00912AC9" w:rsidRPr="00317FC3" w:rsidRDefault="00912AC9" w:rsidP="00317FC3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E534B">
        <w:rPr>
          <w:rFonts w:ascii="Times New Roman" w:hAnsi="Times New Roman" w:cs="Times New Roman"/>
          <w:sz w:val="24"/>
          <w:szCs w:val="24"/>
        </w:rPr>
        <w:t>Ensure Textbook Agreement Forms are signed by parents.</w:t>
      </w:r>
    </w:p>
    <w:p w:rsidR="00016241" w:rsidRPr="00016241" w:rsidRDefault="00912AC9" w:rsidP="00016241">
      <w:pPr>
        <w:pStyle w:val="Heading2"/>
        <w:rPr>
          <w:rFonts w:ascii="Times New Roman" w:hAnsi="Times New Roman" w:cs="Times New Roman"/>
        </w:rPr>
      </w:pPr>
      <w:r w:rsidRPr="00016241">
        <w:rPr>
          <w:rFonts w:ascii="Times New Roman" w:hAnsi="Times New Roman" w:cs="Times New Roman"/>
        </w:rPr>
        <w:t>woman estate constable/supervisor/administrative assistant</w:t>
      </w:r>
      <w:r w:rsidR="00016241" w:rsidRPr="00016241">
        <w:rPr>
          <w:rFonts w:ascii="Times New Roman" w:hAnsi="Times New Roman" w:cs="Times New Roman"/>
        </w:rPr>
        <w:t>| August 2008-November 2011</w:t>
      </w:r>
    </w:p>
    <w:p w:rsidR="00016241" w:rsidRPr="001E534B" w:rsidRDefault="00016241" w:rsidP="00016241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E534B">
        <w:rPr>
          <w:rFonts w:ascii="Times New Roman" w:hAnsi="Times New Roman" w:cs="Times New Roman"/>
          <w:sz w:val="24"/>
          <w:szCs w:val="24"/>
        </w:rPr>
        <w:t>Maintaining access control throughout the port and estate.</w:t>
      </w:r>
    </w:p>
    <w:p w:rsidR="00016241" w:rsidRPr="001E534B" w:rsidRDefault="00016241" w:rsidP="00016241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E534B">
        <w:rPr>
          <w:rFonts w:ascii="Times New Roman" w:hAnsi="Times New Roman" w:cs="Times New Roman"/>
          <w:sz w:val="24"/>
          <w:szCs w:val="24"/>
        </w:rPr>
        <w:t>Conducted regular patrols throughout estate and to officers.</w:t>
      </w:r>
    </w:p>
    <w:p w:rsidR="00016241" w:rsidRPr="001E534B" w:rsidRDefault="00016241" w:rsidP="00016241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E534B">
        <w:rPr>
          <w:rFonts w:ascii="Times New Roman" w:hAnsi="Times New Roman" w:cs="Times New Roman"/>
          <w:sz w:val="24"/>
          <w:szCs w:val="24"/>
        </w:rPr>
        <w:t>Submitted daily reports to the client.</w:t>
      </w:r>
    </w:p>
    <w:p w:rsidR="00016241" w:rsidRPr="001E534B" w:rsidRDefault="00016241" w:rsidP="00016241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E534B">
        <w:rPr>
          <w:rFonts w:ascii="Times New Roman" w:hAnsi="Times New Roman" w:cs="Times New Roman"/>
          <w:sz w:val="24"/>
          <w:szCs w:val="24"/>
        </w:rPr>
        <w:t>Enforced and maintained the laws of the Estate in accordance with the Supplemental Police Act 15:02.</w:t>
      </w:r>
    </w:p>
    <w:p w:rsidR="00016241" w:rsidRPr="001E534B" w:rsidRDefault="00016241" w:rsidP="00016241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E534B">
        <w:rPr>
          <w:rFonts w:ascii="Times New Roman" w:hAnsi="Times New Roman" w:cs="Times New Roman"/>
          <w:sz w:val="24"/>
          <w:szCs w:val="24"/>
        </w:rPr>
        <w:t>Provided good client and customer service.</w:t>
      </w:r>
    </w:p>
    <w:p w:rsidR="00016241" w:rsidRPr="001E534B" w:rsidRDefault="001E534B" w:rsidP="00016241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E534B">
        <w:rPr>
          <w:rFonts w:ascii="Times New Roman" w:hAnsi="Times New Roman" w:cs="Times New Roman"/>
          <w:sz w:val="24"/>
          <w:szCs w:val="24"/>
        </w:rPr>
        <w:t>Paraded and dispatched officers to respective locations.</w:t>
      </w:r>
    </w:p>
    <w:p w:rsidR="001E534B" w:rsidRDefault="001E534B" w:rsidP="00016241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1E534B">
        <w:rPr>
          <w:rFonts w:ascii="Times New Roman" w:hAnsi="Times New Roman" w:cs="Times New Roman"/>
          <w:sz w:val="24"/>
          <w:szCs w:val="24"/>
        </w:rPr>
        <w:t>Performed clerical duties; answering phone calls, taking memos and maintaining files.</w:t>
      </w:r>
    </w:p>
    <w:p w:rsidR="001E534B" w:rsidRDefault="001E534B" w:rsidP="001E534B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 w:rsidR="001E534B" w:rsidRDefault="001E534B" w:rsidP="001E534B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pastor kevin smart</w:t>
      </w:r>
    </w:p>
    <w:p w:rsidR="001E534B" w:rsidRPr="001E534B" w:rsidRDefault="001E534B" w:rsidP="001E534B">
      <w:pPr>
        <w:rPr>
          <w:rFonts w:ascii="Times New Roman" w:hAnsi="Times New Roman" w:cs="Times New Roman"/>
          <w:sz w:val="24"/>
          <w:szCs w:val="24"/>
        </w:rPr>
      </w:pPr>
      <w:r w:rsidRPr="001E534B">
        <w:rPr>
          <w:rFonts w:ascii="Times New Roman" w:hAnsi="Times New Roman" w:cs="Times New Roman"/>
          <w:sz w:val="24"/>
          <w:szCs w:val="24"/>
        </w:rPr>
        <w:t>Pastor</w:t>
      </w:r>
    </w:p>
    <w:p w:rsidR="001E534B" w:rsidRPr="001E534B" w:rsidRDefault="001E534B" w:rsidP="001E534B">
      <w:pPr>
        <w:rPr>
          <w:rFonts w:ascii="Times New Roman" w:hAnsi="Times New Roman" w:cs="Times New Roman"/>
          <w:sz w:val="24"/>
          <w:szCs w:val="24"/>
        </w:rPr>
      </w:pPr>
      <w:r w:rsidRPr="001E534B">
        <w:rPr>
          <w:rFonts w:ascii="Times New Roman" w:hAnsi="Times New Roman" w:cs="Times New Roman"/>
          <w:sz w:val="24"/>
          <w:szCs w:val="24"/>
        </w:rPr>
        <w:t>Aripero Open Bible House of Praise</w:t>
      </w:r>
    </w:p>
    <w:p w:rsidR="001E534B" w:rsidRPr="001E534B" w:rsidRDefault="001E534B" w:rsidP="001E534B">
      <w:pPr>
        <w:rPr>
          <w:rFonts w:ascii="Times New Roman" w:hAnsi="Times New Roman" w:cs="Times New Roman"/>
          <w:sz w:val="24"/>
          <w:szCs w:val="24"/>
        </w:rPr>
      </w:pPr>
      <w:r w:rsidRPr="001E534B">
        <w:rPr>
          <w:rFonts w:ascii="Times New Roman" w:hAnsi="Times New Roman" w:cs="Times New Roman"/>
          <w:sz w:val="24"/>
          <w:szCs w:val="24"/>
        </w:rPr>
        <w:t>1(868) 310-0024</w:t>
      </w:r>
    </w:p>
    <w:p w:rsidR="001E534B" w:rsidRDefault="001E534B" w:rsidP="001E534B">
      <w:pPr>
        <w:pStyle w:val="Heading2"/>
        <w:rPr>
          <w:rFonts w:ascii="Times New Roman" w:hAnsi="Times New Roman" w:cs="Times New Roman"/>
        </w:rPr>
      </w:pPr>
      <w:r w:rsidRPr="001E534B">
        <w:rPr>
          <w:rFonts w:ascii="Times New Roman" w:hAnsi="Times New Roman" w:cs="Times New Roman"/>
        </w:rPr>
        <w:t>benedict mclean</w:t>
      </w:r>
    </w:p>
    <w:p w:rsidR="001E534B" w:rsidRDefault="001E534B" w:rsidP="001E5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Security Officer (PFSO)</w:t>
      </w:r>
    </w:p>
    <w:p w:rsidR="001E534B" w:rsidRDefault="001E534B" w:rsidP="001E5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Atlantic LNG</w:t>
      </w:r>
    </w:p>
    <w:p w:rsidR="001E534B" w:rsidRDefault="001E534B" w:rsidP="001E5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1(868) 355-</w:t>
      </w:r>
      <w:r w:rsidR="00DB6634">
        <w:rPr>
          <w:rFonts w:ascii="Times New Roman" w:hAnsi="Times New Roman" w:cs="Times New Roman"/>
          <w:sz w:val="24"/>
          <w:szCs w:val="24"/>
        </w:rPr>
        <w:t>7356</w:t>
      </w:r>
    </w:p>
    <w:p w:rsidR="001E534B" w:rsidRPr="001E534B" w:rsidRDefault="001E534B" w:rsidP="001E534B">
      <w:pPr>
        <w:rPr>
          <w:rFonts w:ascii="Times New Roman" w:hAnsi="Times New Roman" w:cs="Times New Roman"/>
          <w:sz w:val="24"/>
          <w:szCs w:val="24"/>
        </w:rPr>
      </w:pPr>
    </w:p>
    <w:p w:rsidR="001E534B" w:rsidRPr="001E534B" w:rsidRDefault="001E534B" w:rsidP="001E534B"/>
    <w:p w:rsidR="00863E50" w:rsidRPr="00863E50" w:rsidRDefault="00863E50" w:rsidP="00863E50"/>
    <w:p w:rsidR="00863E50" w:rsidRPr="00863E50" w:rsidRDefault="00863E50" w:rsidP="00863E50">
      <w:pPr>
        <w:pStyle w:val="ListBullet"/>
        <w:numPr>
          <w:ilvl w:val="0"/>
          <w:numId w:val="0"/>
        </w:numPr>
        <w:ind w:left="216"/>
      </w:pPr>
    </w:p>
    <w:p w:rsidR="00863E50" w:rsidRDefault="00863E50" w:rsidP="00863E50">
      <w:pPr>
        <w:pStyle w:val="ListBullet"/>
        <w:numPr>
          <w:ilvl w:val="0"/>
          <w:numId w:val="0"/>
        </w:numPr>
        <w:ind w:left="216"/>
      </w:pPr>
    </w:p>
    <w:p w:rsidR="00863E50" w:rsidRPr="001B29CF" w:rsidRDefault="00863E50" w:rsidP="00863E50">
      <w:pPr>
        <w:pStyle w:val="ListBullet"/>
        <w:numPr>
          <w:ilvl w:val="0"/>
          <w:numId w:val="0"/>
        </w:numPr>
        <w:ind w:left="216"/>
      </w:pPr>
    </w:p>
    <w:sectPr w:rsidR="00863E50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36A" w:rsidRDefault="0044436A">
      <w:pPr>
        <w:spacing w:after="0"/>
      </w:pPr>
      <w:r>
        <w:separator/>
      </w:r>
    </w:p>
  </w:endnote>
  <w:endnote w:type="continuationSeparator" w:id="0">
    <w:p w:rsidR="0044436A" w:rsidRDefault="004443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01BE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36A" w:rsidRDefault="0044436A">
      <w:pPr>
        <w:spacing w:after="0"/>
      </w:pPr>
      <w:r>
        <w:separator/>
      </w:r>
    </w:p>
  </w:footnote>
  <w:footnote w:type="continuationSeparator" w:id="0">
    <w:p w:rsidR="0044436A" w:rsidRDefault="004443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3C50B6"/>
    <w:multiLevelType w:val="hybridMultilevel"/>
    <w:tmpl w:val="41748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6FB6129"/>
    <w:multiLevelType w:val="hybridMultilevel"/>
    <w:tmpl w:val="52667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CA31F6C"/>
    <w:multiLevelType w:val="hybridMultilevel"/>
    <w:tmpl w:val="3B661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3"/>
  </w:num>
  <w:num w:numId="17">
    <w:abstractNumId w:val="16"/>
  </w:num>
  <w:num w:numId="18">
    <w:abstractNumId w:val="11"/>
  </w:num>
  <w:num w:numId="19">
    <w:abstractNumId w:val="22"/>
  </w:num>
  <w:num w:numId="20">
    <w:abstractNumId w:val="19"/>
  </w:num>
  <w:num w:numId="21">
    <w:abstractNumId w:val="12"/>
  </w:num>
  <w:num w:numId="22">
    <w:abstractNumId w:val="15"/>
  </w:num>
  <w:num w:numId="23">
    <w:abstractNumId w:val="21"/>
  </w:num>
  <w:num w:numId="24">
    <w:abstractNumId w:val="17"/>
  </w:num>
  <w:num w:numId="25">
    <w:abstractNumId w:val="20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521"/>
    <w:rsid w:val="00016241"/>
    <w:rsid w:val="000A4F59"/>
    <w:rsid w:val="00141A4C"/>
    <w:rsid w:val="001B29CF"/>
    <w:rsid w:val="001E534B"/>
    <w:rsid w:val="0028220F"/>
    <w:rsid w:val="00317FC3"/>
    <w:rsid w:val="00356C14"/>
    <w:rsid w:val="0044436A"/>
    <w:rsid w:val="004470A9"/>
    <w:rsid w:val="00617B26"/>
    <w:rsid w:val="006270A9"/>
    <w:rsid w:val="006708DC"/>
    <w:rsid w:val="00675956"/>
    <w:rsid w:val="00681034"/>
    <w:rsid w:val="00686AD3"/>
    <w:rsid w:val="00723286"/>
    <w:rsid w:val="007346B7"/>
    <w:rsid w:val="00816216"/>
    <w:rsid w:val="00862834"/>
    <w:rsid w:val="00863E50"/>
    <w:rsid w:val="0087734B"/>
    <w:rsid w:val="00912AC9"/>
    <w:rsid w:val="00956301"/>
    <w:rsid w:val="009D5933"/>
    <w:rsid w:val="00BD768D"/>
    <w:rsid w:val="00C01BEB"/>
    <w:rsid w:val="00C61F8E"/>
    <w:rsid w:val="00CD40B3"/>
    <w:rsid w:val="00CF541D"/>
    <w:rsid w:val="00D076CF"/>
    <w:rsid w:val="00DB6634"/>
    <w:rsid w:val="00E83E4B"/>
    <w:rsid w:val="00E931F3"/>
    <w:rsid w:val="00F50521"/>
    <w:rsid w:val="00F8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25341F-BD2C-407A-B299-06CA4E0F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3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1E534B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C01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dy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C3BE092F2E4498B86B81A30CCBC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2C483-7B31-45BB-A177-CFB07B555541}"/>
      </w:docPartPr>
      <w:docPartBody>
        <w:p w:rsidR="004037B1" w:rsidRDefault="0017658F">
          <w:pPr>
            <w:pStyle w:val="33C3BE092F2E4498B86B81A30CCBC317"/>
          </w:pPr>
          <w:r>
            <w:t>Objective</w:t>
          </w:r>
        </w:p>
      </w:docPartBody>
    </w:docPart>
    <w:docPart>
      <w:docPartPr>
        <w:name w:val="1EFFD09025674B19A02C4DF330F62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2C5EE-CE55-4D14-AE4A-DD99C8AA7516}"/>
      </w:docPartPr>
      <w:docPartBody>
        <w:p w:rsidR="004037B1" w:rsidRDefault="0017658F">
          <w:pPr>
            <w:pStyle w:val="1EFFD09025674B19A02C4DF330F621BF"/>
          </w:pPr>
          <w:r>
            <w:t>Education</w:t>
          </w:r>
        </w:p>
      </w:docPartBody>
    </w:docPart>
    <w:docPart>
      <w:docPartPr>
        <w:name w:val="CB9FB1E6575544E7A8850A3CF0659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B3D60-6DA2-45CF-A914-A1B817D83AB4}"/>
      </w:docPartPr>
      <w:docPartBody>
        <w:p w:rsidR="004037B1" w:rsidRDefault="0017658F">
          <w:pPr>
            <w:pStyle w:val="CB9FB1E6575544E7A8850A3CF065987C"/>
          </w:pPr>
          <w:r>
            <w:t>Skills &amp; Abilities</w:t>
          </w:r>
        </w:p>
      </w:docPartBody>
    </w:docPart>
    <w:docPart>
      <w:docPartPr>
        <w:name w:val="B1E7C3AA4DF342ECA6E97FDCAFD95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18B5C-C71B-4403-A20B-237DFE0A49E0}"/>
      </w:docPartPr>
      <w:docPartBody>
        <w:p w:rsidR="004037B1" w:rsidRDefault="0017658F">
          <w:pPr>
            <w:pStyle w:val="B1E7C3AA4DF342ECA6E97FDCAFD95086"/>
          </w:pPr>
          <w:r>
            <w:t>Leadership</w:t>
          </w:r>
        </w:p>
      </w:docPartBody>
    </w:docPart>
    <w:docPart>
      <w:docPartPr>
        <w:name w:val="832E5AB11E064C2398BBEB07D944A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443F1-B11E-45C9-A98D-7F9474BD6618}"/>
      </w:docPartPr>
      <w:docPartBody>
        <w:p w:rsidR="004037B1" w:rsidRDefault="0017658F">
          <w:pPr>
            <w:pStyle w:val="832E5AB11E064C2398BBEB07D944A89F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8F"/>
    <w:rsid w:val="00023F22"/>
    <w:rsid w:val="000722EB"/>
    <w:rsid w:val="0017658F"/>
    <w:rsid w:val="004037B1"/>
    <w:rsid w:val="00764381"/>
    <w:rsid w:val="00C0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8A7F5F9C6B42D88B8EA5E7FB5C4461">
    <w:name w:val="6F8A7F5F9C6B42D88B8EA5E7FB5C4461"/>
  </w:style>
  <w:style w:type="paragraph" w:customStyle="1" w:styleId="8569B9E6DB774C3EB0E6619FF90D3302">
    <w:name w:val="8569B9E6DB774C3EB0E6619FF90D3302"/>
  </w:style>
  <w:style w:type="paragraph" w:customStyle="1" w:styleId="2FA44FB1500141AF8AC79915D2AB23A5">
    <w:name w:val="2FA44FB1500141AF8AC79915D2AB23A5"/>
  </w:style>
  <w:style w:type="paragraph" w:customStyle="1" w:styleId="6D07C6C567AE4C9BA9E6D68907B1219F">
    <w:name w:val="6D07C6C567AE4C9BA9E6D68907B1219F"/>
  </w:style>
  <w:style w:type="paragraph" w:customStyle="1" w:styleId="33C3BE092F2E4498B86B81A30CCBC317">
    <w:name w:val="33C3BE092F2E4498B86B81A30CCBC317"/>
  </w:style>
  <w:style w:type="paragraph" w:customStyle="1" w:styleId="563CA3FAF13F42E68CA13718F1E7C1BC">
    <w:name w:val="563CA3FAF13F42E68CA13718F1E7C1BC"/>
  </w:style>
  <w:style w:type="paragraph" w:customStyle="1" w:styleId="1EFFD09025674B19A02C4DF330F621BF">
    <w:name w:val="1EFFD09025674B19A02C4DF330F621BF"/>
  </w:style>
  <w:style w:type="paragraph" w:customStyle="1" w:styleId="9B54AF532523438C946120C76F6C0D5D">
    <w:name w:val="9B54AF532523438C946120C76F6C0D5D"/>
  </w:style>
  <w:style w:type="paragraph" w:customStyle="1" w:styleId="CF0C1332ABF9494DBFF3AC8D0A1DD15B">
    <w:name w:val="CF0C1332ABF9494DBFF3AC8D0A1DD15B"/>
  </w:style>
  <w:style w:type="paragraph" w:customStyle="1" w:styleId="6133CB9B23184E1CB21D294C77379FBD">
    <w:name w:val="6133CB9B23184E1CB21D294C77379FBD"/>
  </w:style>
  <w:style w:type="paragraph" w:customStyle="1" w:styleId="0DC9F01109BD4A9F89204453CCEE1154">
    <w:name w:val="0DC9F01109BD4A9F89204453CCEE1154"/>
  </w:style>
  <w:style w:type="paragraph" w:customStyle="1" w:styleId="F4B5EEEAE3894E1681742C28B3BF31DF">
    <w:name w:val="F4B5EEEAE3894E1681742C28B3BF31DF"/>
  </w:style>
  <w:style w:type="paragraph" w:customStyle="1" w:styleId="8F338F0EBD7447269BF4F337516B52C8">
    <w:name w:val="8F338F0EBD7447269BF4F337516B52C8"/>
  </w:style>
  <w:style w:type="paragraph" w:customStyle="1" w:styleId="A00E85AA0F454A90A8976957B3156515">
    <w:name w:val="A00E85AA0F454A90A8976957B3156515"/>
  </w:style>
  <w:style w:type="paragraph" w:customStyle="1" w:styleId="BBAE1E8656C343759661273051731BC0">
    <w:name w:val="BBAE1E8656C343759661273051731BC0"/>
  </w:style>
  <w:style w:type="paragraph" w:customStyle="1" w:styleId="CB9FB1E6575544E7A8850A3CF065987C">
    <w:name w:val="CB9FB1E6575544E7A8850A3CF065987C"/>
  </w:style>
  <w:style w:type="paragraph" w:customStyle="1" w:styleId="6B5BD7B72BF64A4791F3B9B0C3FE116F">
    <w:name w:val="6B5BD7B72BF64A4791F3B9B0C3FE116F"/>
  </w:style>
  <w:style w:type="paragraph" w:customStyle="1" w:styleId="CB5B31D7571F4B8BB7740C96759BFB82">
    <w:name w:val="CB5B31D7571F4B8BB7740C96759BFB82"/>
  </w:style>
  <w:style w:type="paragraph" w:customStyle="1" w:styleId="906CCF59171442888FABB46672550158">
    <w:name w:val="906CCF59171442888FABB46672550158"/>
  </w:style>
  <w:style w:type="paragraph" w:customStyle="1" w:styleId="2E78973B854544C197387AB886152D8D">
    <w:name w:val="2E78973B854544C197387AB886152D8D"/>
  </w:style>
  <w:style w:type="paragraph" w:customStyle="1" w:styleId="EF387A15FC774B95A404AEB1F6176C10">
    <w:name w:val="EF387A15FC774B95A404AEB1F6176C10"/>
  </w:style>
  <w:style w:type="paragraph" w:customStyle="1" w:styleId="650F5072E91E45BB99DFB6E821E4283C">
    <w:name w:val="650F5072E91E45BB99DFB6E821E4283C"/>
  </w:style>
  <w:style w:type="paragraph" w:customStyle="1" w:styleId="B1E7C3AA4DF342ECA6E97FDCAFD95086">
    <w:name w:val="B1E7C3AA4DF342ECA6E97FDCAFD95086"/>
  </w:style>
  <w:style w:type="paragraph" w:customStyle="1" w:styleId="CEC890939254496C88C91DBF676B9A9D">
    <w:name w:val="CEC890939254496C88C91DBF676B9A9D"/>
  </w:style>
  <w:style w:type="paragraph" w:customStyle="1" w:styleId="832E5AB11E064C2398BBEB07D944A89F">
    <w:name w:val="832E5AB11E064C2398BBEB07D944A89F"/>
  </w:style>
  <w:style w:type="paragraph" w:customStyle="1" w:styleId="2160EBBB9B094DA58FD8E333C7C2E9D5">
    <w:name w:val="2160EBBB9B094DA58FD8E333C7C2E9D5"/>
  </w:style>
  <w:style w:type="paragraph" w:customStyle="1" w:styleId="BD1675EAD61D436B9469352183AD85B4">
    <w:name w:val="BD1675EAD61D436B9469352183AD85B4"/>
  </w:style>
  <w:style w:type="paragraph" w:customStyle="1" w:styleId="32912D68581944FA9D4CF374EE119E5A">
    <w:name w:val="32912D68581944FA9D4CF374EE119E5A"/>
  </w:style>
  <w:style w:type="paragraph" w:customStyle="1" w:styleId="F0E1665CA9B04DA3AE55987618C7C826">
    <w:name w:val="F0E1665CA9B04DA3AE55987618C7C826"/>
  </w:style>
  <w:style w:type="paragraph" w:customStyle="1" w:styleId="B29C5E1767104E65AC370C4A2884CC9F">
    <w:name w:val="B29C5E1767104E65AC370C4A2884CC9F"/>
  </w:style>
  <w:style w:type="paragraph" w:customStyle="1" w:styleId="867F0AFC727A41E8AB18E6CBFFBA7601">
    <w:name w:val="867F0AFC727A41E8AB18E6CBFFBA7601"/>
  </w:style>
  <w:style w:type="paragraph" w:customStyle="1" w:styleId="0D588B57A31841B0970B5DABADD18813">
    <w:name w:val="0D588B57A31841B0970B5DABADD18813"/>
  </w:style>
  <w:style w:type="paragraph" w:customStyle="1" w:styleId="445F1E5EF27D42E5BFB385D36058C1C2">
    <w:name w:val="445F1E5EF27D42E5BFB385D36058C1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CEFA8-EA8C-48BD-85C6-890D57A20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17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Seductivecinderella</dc:creator>
  <cp:keywords/>
  <cp:lastModifiedBy>Seductivecinderella</cp:lastModifiedBy>
  <cp:revision>9</cp:revision>
  <cp:lastPrinted>2017-07-31T14:34:00Z</cp:lastPrinted>
  <dcterms:created xsi:type="dcterms:W3CDTF">2017-03-27T15:33:00Z</dcterms:created>
  <dcterms:modified xsi:type="dcterms:W3CDTF">2017-07-31T14:40:00Z</dcterms:modified>
  <cp:version/>
</cp:coreProperties>
</file>