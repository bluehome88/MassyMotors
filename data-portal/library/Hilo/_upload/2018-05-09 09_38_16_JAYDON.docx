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80B" w:rsidRDefault="00061292">
      <w:pPr>
        <w:pStyle w:val="Section"/>
      </w:pPr>
      <w:r w:rsidRPr="00EB2000">
        <w:rPr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211AA84F" wp14:editId="16B793E7">
                <wp:simplePos x="0" y="0"/>
                <wp:positionH relativeFrom="page">
                  <wp:posOffset>5616575</wp:posOffset>
                </wp:positionH>
                <wp:positionV relativeFrom="page">
                  <wp:posOffset>-153670</wp:posOffset>
                </wp:positionV>
                <wp:extent cx="1900555" cy="10561320"/>
                <wp:effectExtent l="19050" t="0" r="23495" b="11430"/>
                <wp:wrapNone/>
                <wp:docPr id="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0555" cy="10561320"/>
                          <a:chOff x="8904" y="-305"/>
                          <a:chExt cx="2993" cy="16632"/>
                        </a:xfrm>
                        <a:solidFill>
                          <a:schemeClr val="accent2"/>
                        </a:solidFill>
                      </wpg:grpSpPr>
                      <wpg:grpSp>
                        <wpg:cNvPr id="16" name="Group 216"/>
                        <wpg:cNvGrpSpPr>
                          <a:grpSpLocks/>
                        </wpg:cNvGrpSpPr>
                        <wpg:grpSpPr bwMode="auto">
                          <a:xfrm>
                            <a:off x="9695" y="-305"/>
                            <a:ext cx="2202" cy="16632"/>
                            <a:chOff x="9695" y="-305"/>
                            <a:chExt cx="2202" cy="16632"/>
                          </a:xfrm>
                          <a:grpFill/>
                        </wpg:grpSpPr>
                        <wps:wsp>
                          <wps:cNvPr id="17" name="AutoShap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95" y="-289"/>
                              <a:ext cx="0" cy="16106"/>
                            </a:xfrm>
                            <a:prstGeom prst="straightConnector1">
                              <a:avLst/>
                            </a:prstGeom>
                            <a:grpFill/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g:grpSp>
                          <wpg:cNvPr id="18" name="Group 218"/>
                          <wpg:cNvGrpSpPr>
                            <a:grpSpLocks/>
                          </wpg:cNvGrpSpPr>
                          <wpg:grpSpPr bwMode="auto">
                            <a:xfrm>
                              <a:off x="10048" y="-305"/>
                              <a:ext cx="1849" cy="16632"/>
                              <a:chOff x="10055" y="-317"/>
                              <a:chExt cx="1849" cy="16632"/>
                            </a:xfrm>
                            <a:grpFill/>
                          </wpg:grpSpPr>
                          <wps:wsp>
                            <wps:cNvPr id="19" name="Rectangle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14" y="-317"/>
                                <a:ext cx="1512" cy="1663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2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04" y="-294"/>
                                <a:ext cx="0" cy="16585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1" name="AutoShape 2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98" y="-271"/>
                                <a:ext cx="0" cy="1654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571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2" name="AutoShape 2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55" y="-306"/>
                                <a:ext cx="0" cy="1661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127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wpg:grpSp>
                      </wpg:grpSp>
                      <wps:wsp>
                        <wps:cNvPr id="23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8904" y="11910"/>
                            <a:ext cx="1737" cy="1687"/>
                          </a:xfrm>
                          <a:prstGeom prst="ellipse">
                            <a:avLst/>
                          </a:prstGeom>
                          <a:grpFill/>
                          <a:ln w="38100" cmpd="dbl">
                            <a:solidFill>
                              <a:schemeClr val="accent2">
                                <a:lumMod val="75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5" o:spid="_x0000_s1026" style="position:absolute;margin-left:442.25pt;margin-top:-12.1pt;width:149.65pt;height:831.6pt;z-index:251786240;mso-position-horizontal-relative:page;mso-position-vertical-relative:page" coordorigin="8904,-305" coordsize="2993,16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">
                <v:group id="Group 216" o:spid="_x0000_s1027" style="position:absolute;left:9695;top:-305;width:2202;height:16632" coordorigin="9695,-305" coordsize="2202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17" o:spid="_x0000_s1028" type="#_x0000_t32" style="position:absolute;left:9695;top:-289;width:0;height:16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fTb8AAADbAAAADwAAAGRycy9kb3ducmV2LnhtbERPS4vCMBC+C/sfwizsRdZUDyrVKLKw&#10;qDdfrNehGZtiMylJrN1/bwTB23x8z5kvO1uLlnyoHCsYDjIQxIXTFZcKTsff7ymIEJE11o5JwT8F&#10;WC4+enPMtbvzntpDLEUK4ZCjAhNjk0sZCkMWw8A1xIm7OG8xJuhLqT3eU7it5SjLxtJixanBYEM/&#10;horr4WYV3Mhnp7J/3Bo/2q59G867zd9Zqa/PbjUDEamLb/HLvdFp/gSev6QD5OI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AfTb8AAADbAAAADwAAAAAAAAAAAAAAAACh&#10;AgAAZHJzL2Rvd25yZXYueG1sUEsFBgAAAAAEAAQA+QAAAI0DAAAAAA==&#10;" strokecolor="#3667c3 [2405]" strokeweight="2.25pt"/>
                  <v:group id="Group 218" o:spid="_x0000_s1029" style="position:absolute;left:10048;top:-305;width:1849;height:16632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angle 219" o:spid="_x0000_s1030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5GuMEA&#10;AADbAAAADwAAAGRycy9kb3ducmV2LnhtbERPzWrCQBC+C77DMkJvurEHiWk2okKxUBtQ+wBDdpqE&#10;ZmdjdjXJ23eFgrf5+H4n3QymEXfqXG1ZwXIRgSAurK65VPB9eZ/HIJxH1thYJgUjOdhk00mKibY9&#10;n+h+9qUIIewSVFB53yZSuqIig25hW+LA/djOoA+wK6XusA/hppGvUbSSBmsODRW2tK+o+D3fjIL+&#10;UMafx9Hl+bX4GvZcr3jcoVIvs2H7BsLT4J/if/eHDvPX8PglHC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uRrjBAAAA2wAAAA8AAAAAAAAAAAAAAAAAmAIAAGRycy9kb3du&#10;cmV2LnhtbFBLBQYAAAAABAAEAPUAAACGAwAAAAA=&#10;" filled="f" strokecolor="#bfb675"/>
                    <v:shape id="AutoShape 220" o:spid="_x0000_s1031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VNhL8AAADbAAAADwAAAGRycy9kb3ducmV2LnhtbERPy4rCMBTdC/MP4Q64kTG1C5GOUUQY&#10;Rnc+im4vzbUpNjclibXz95OF4PJw3sv1YFvRkw+NYwWzaQaCuHK64VpBef75WoAIEVlj65gU/FGA&#10;9epjtMRCuycfqT/FWqQQDgUqMDF2hZShMmQxTF1HnLib8xZjgr6W2uMzhdtW5lk2lxYbTg0GO9oa&#10;qu6nh1XwIJ+V9eS8Nz7f//o+XA+7y1Wp8eew+QYRaYhv8cu90wrytD59ST9Ar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wVNhL8AAADbAAAADwAAAAAAAAAAAAAAAACh&#10;AgAAZHJzL2Rvd25yZXYueG1sUEsFBgAAAAAEAAQA+QAAAI0DAAAAAA==&#10;" strokecolor="#3667c3 [2405]" strokeweight="2.25pt"/>
                    <v:shape id="AutoShape 221" o:spid="_x0000_s1032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kZe8IAAADbAAAADwAAAGRycy9kb3ducmV2LnhtbESPT4vCMBTE78J+h/AW9iI2rQeVaixl&#10;RRRv/jl4fDbPtmzzUppYu9/eLCx4HGZ+M8wqG0wjeupcbVlBEsUgiAuray4VXM7byQKE88gaG8uk&#10;4JccZOuP0QpTbZ98pP7kSxFK2KWooPK+TaV0RUUGXWRb4uDdbWfQB9mVUnf4DOWmkdM4nkmDNYeF&#10;Clv6rqj4OT2MgunNljt53cSH3M2PY+oJ881Dqa/PIV+C8DT4d/if3uvAJfD3JfwAuX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kZe8IAAADbAAAADwAAAAAAAAAAAAAA&#10;AAChAgAAZHJzL2Rvd25yZXYueG1sUEsFBgAAAAAEAAQA+QAAAJADAAAAAA==&#10;" strokecolor="#3667c3 [2405]" strokeweight="4.5pt"/>
                    <v:shape id="AutoShape 222" o:spid="_x0000_s1033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RlA8MAAADbAAAADwAAAGRycy9kb3ducmV2LnhtbESPQWvCQBSE7wX/w/IEb3WTHLSkriJK&#10;qXjTBu3xkX0mabNvw+6qyb93hUKPw8x8wyxWvWnFjZxvLCtIpwkI4tLqhisFxdfH6xsIH5A1tpZJ&#10;wUAeVsvRywJzbe98oNsxVCJC2OeooA6hy6X0ZU0G/dR2xNG7WGcwROkqqR3eI9y0MkuSmTTYcFyo&#10;saNNTeXv8WoUNLv19pv1kO5P55+5Gz6L9FImSk3G/fodRKA+/If/2jutIMv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0ZQPDAAAA2wAAAA8AAAAAAAAAAAAA&#10;AAAAoQIAAGRycy9kb3ducmV2LnhtbFBLBQYAAAAABAAEAPkAAACRAwAAAAA=&#10;" strokecolor="#3667c3 [2405]" strokeweight="1pt"/>
                  </v:group>
                </v:group>
                <v:oval id="Oval 223" o:spid="_x0000_s1034" style="position:absolute;left:8904;top:11910;width:1737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Um/MQA&#10;AADbAAAADwAAAGRycy9kb3ducmV2LnhtbESPQWvCQBSE7wX/w/IK3ppNTSltdBURKkJB2qSIx0f2&#10;mQSzb0N2G9d/7wqFHoeZ+YZZrILpxEiDay0reE5SEMSV1S3XCn7Kj6c3EM4ja+wsk4IrOVgtJw8L&#10;zLW98DeNha9FhLDLUUHjfZ9L6aqGDLrE9sTRO9nBoI9yqKUe8BLhppOzNH2VBluOCw32tGmoOhe/&#10;RoE9hezz4PdbPBZfoVy/7yv9QkpNH8N6DsJT8P/hv/ZOK5hl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VJvzEAAAA2wAAAA8AAAAAAAAAAAAAAAAAmAIAAGRycy9k&#10;b3ducmV2LnhtbFBLBQYAAAAABAAEAPUAAACJAwAAAAA=&#10;" filled="f" strokecolor="#3667c3 [2405]" strokeweight="3pt">
                  <v:stroke linestyle="thinThin"/>
                </v:oval>
                <w10:wrap anchorx="page" anchory="page"/>
              </v:group>
            </w:pict>
          </mc:Fallback>
        </mc:AlternateContent>
      </w:r>
      <w:r w:rsidR="00D31C7B">
        <w:rPr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B1B70C" wp14:editId="0BC80EB2">
                <wp:simplePos x="0" y="0"/>
                <mc:AlternateContent>
                  <mc:Choice Requires="wp14">
                    <wp:positionH relativeFrom="page">
                      <wp14:pctPosHOffset>82000</wp14:pctPosHOffset>
                    </wp:positionH>
                  </mc:Choice>
                  <mc:Fallback>
                    <wp:positionH relativeFrom="page">
                      <wp:posOffset>6372860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143000" cy="10058400"/>
                <wp:effectExtent l="0" t="0" r="2540" b="0"/>
                <wp:wrapNone/>
                <wp:docPr id="2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id w:val="715748867"/>
                              <w:placeholder>
                                <w:docPart w:val="CE2EAF1630184ECC9DA63598DD5E6794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4380B" w:rsidRDefault="00D31C7B">
                                <w:pP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  <w:lang w:val="en-TT"/>
                                  </w:rPr>
                                  <w:t>Heather Antoine</w:t>
                                </w:r>
                              </w:p>
                            </w:sdtContent>
                          </w:sdt>
                          <w:p w:rsidR="0074380B" w:rsidRDefault="00F15D3B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id w:val="715748868"/>
                                <w:placeholder>
                                  <w:docPart w:val="53B6A824AD174D9A915695A8BBC86013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8F4D26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[Type your address]</w:t>
                                </w:r>
                              </w:sdtContent>
                            </w:sdt>
                            <w:r w:rsidR="008F4D2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4D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 w:rsidR="008F4D2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715748869"/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8F4D26">
                                  <w:rPr>
                                    <w:color w:val="FFFFFF" w:themeColor="background1"/>
                                  </w:rPr>
                                  <w:t>[Type your phone number]</w:t>
                                </w:r>
                              </w:sdtContent>
                            </w:sdt>
                            <w:r w:rsidR="008F4D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8F4D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0097"/>
                            </w:r>
                            <w:r w:rsidR="008F4D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715748870"/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8F4D26">
                                  <w:rPr>
                                    <w:color w:val="FFFFFF" w:themeColor="background1"/>
                                  </w:rPr>
                                  <w:t>[Type your e-mail address]</w:t>
                                </w:r>
                              </w:sdtContent>
                            </w:sdt>
                            <w:r w:rsidR="008F4D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212" o:spid="_x0000_s1026" style="position:absolute;margin-left:0;margin-top:0;width:90pt;height:11in;z-index:251783168;visibility:visible;mso-wrap-style:square;mso-width-percent:0;mso-height-percent:1000;mso-left-percent:820;mso-wrap-distance-left:9pt;mso-wrap-distance-top:0;mso-wrap-distance-right:9pt;mso-wrap-distance-bottom:0;mso-position-horizontal-relative:page;mso-position-vertical:center;mso-position-vertical-relative:page;mso-width-percent:0;mso-height-percent:1000;mso-left-percent:82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" filled="f" stroked="f" strokecolor="black [3213]">
                <v:textbox style="layout-flow:vertical" inset="3.6pt,54pt,3.6pt,180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id w:val="715748867"/>
                        <w:placeholder>
                          <w:docPart w:val="CE2EAF1630184ECC9DA63598DD5E6794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:rsidR="0074380B" w:rsidRDefault="00D31C7B">
                          <w:p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  <w:lang w:val="en-TT"/>
                            </w:rPr>
                            <w:t>Heather Antoine</w:t>
                          </w:r>
                        </w:p>
                      </w:sdtContent>
                    </w:sdt>
                    <w:p w:rsidR="0074380B" w:rsidRDefault="00F15D3B">
                      <w:pPr>
                        <w:spacing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2"/>
                            <w:szCs w:val="22"/>
                          </w:rPr>
                          <w:id w:val="715748868"/>
                          <w:placeholder>
                            <w:docPart w:val="53B6A824AD174D9A915695A8BBC86013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8F4D26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>[Type your address]</w:t>
                          </w:r>
                        </w:sdtContent>
                      </w:sdt>
                      <w:r w:rsidR="008F4D2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8F4D26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F097"/>
                      </w:r>
                      <w:r w:rsidR="008F4D2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</w:rPr>
                          <w:id w:val="715748869"/>
                          <w:temporary/>
                          <w:showingPlcHdr/>
                          <w:text/>
                        </w:sdtPr>
                        <w:sdtEndPr/>
                        <w:sdtContent>
                          <w:r w:rsidR="008F4D26">
                            <w:rPr>
                              <w:color w:val="FFFFFF" w:themeColor="background1"/>
                            </w:rPr>
                            <w:t>[Type your phone number]</w:t>
                          </w:r>
                        </w:sdtContent>
                      </w:sdt>
                      <w:r w:rsidR="008F4D26">
                        <w:rPr>
                          <w:color w:val="FFFFFF" w:themeColor="background1"/>
                        </w:rPr>
                        <w:t xml:space="preserve"> </w:t>
                      </w:r>
                      <w:r w:rsidR="008F4D26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0097"/>
                      </w:r>
                      <w:r w:rsidR="008F4D2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</w:rPr>
                          <w:id w:val="715748870"/>
                          <w:temporary/>
                          <w:showingPlcHdr/>
                          <w:text/>
                        </w:sdtPr>
                        <w:sdtEndPr/>
                        <w:sdtContent>
                          <w:r w:rsidR="008F4D26">
                            <w:rPr>
                              <w:color w:val="FFFFFF" w:themeColor="background1"/>
                            </w:rPr>
                            <w:t>[Type your e-mail address]</w:t>
                          </w:r>
                        </w:sdtContent>
                      </w:sdt>
                      <w:r w:rsidR="008F4D26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31C7B">
        <w:rPr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E87325" wp14:editId="349619ED">
                <wp:simplePos x="0" y="0"/>
                <mc:AlternateContent>
                  <mc:Choice Requires="wp14">
                    <wp:positionH relativeFrom="page">
                      <wp14:pctPosHOffset>82000</wp14:pctPosHOffset>
                    </wp:positionH>
                  </mc:Choice>
                  <mc:Fallback>
                    <wp:positionH relativeFrom="page">
                      <wp:posOffset>6372860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143000" cy="10058400"/>
                <wp:effectExtent l="0" t="0" r="2540" b="0"/>
                <wp:wrapNone/>
                <wp:docPr id="1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80B" w:rsidRPr="00061292" w:rsidRDefault="0091200F">
                            <w:pPr>
                              <w:rPr>
                                <w:rFonts w:ascii="Tahoma" w:hAnsi="Tahoma" w:cs="Tahoma"/>
                                <w:b/>
                                <w:cap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aps/>
                                <w:color w:val="FFFFFF" w:themeColor="background1"/>
                                <w:sz w:val="52"/>
                                <w:szCs w:val="52"/>
                                <w:lang w:val="en-TT"/>
                              </w:rPr>
                              <w:t>jaydon solomon antoine</w:t>
                            </w:r>
                          </w:p>
                          <w:p w:rsidR="0074380B" w:rsidRPr="00B63575" w:rsidRDefault="0091200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123 Rae –Marie Street, Sesame Street,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Preysal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Village,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Couva</w:t>
                            </w:r>
                            <w:proofErr w:type="spellEnd"/>
                            <w:r w:rsidR="00B63575" w:rsidRPr="00B6357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224" o:spid="_x0000_s1027" style="position:absolute;margin-left:0;margin-top:0;width:90pt;height:11in;z-index:251787264;visibility:visible;mso-wrap-style:square;mso-width-percent:0;mso-height-percent:1000;mso-left-percent:820;mso-wrap-distance-left:9pt;mso-wrap-distance-top:0;mso-wrap-distance-right:9pt;mso-wrap-distance-bottom:0;mso-position-horizontal-relative:page;mso-position-vertical:center;mso-position-vertical-relative:page;mso-width-percent:0;mso-height-percent:1000;mso-left-percent:82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" filled="f" stroked="f" strokecolor="black [3213]">
                <v:textbox style="layout-flow:vertical" inset="3.6pt,54pt,3.6pt,180pt">
                  <w:txbxContent>
                    <w:p w:rsidR="0074380B" w:rsidRPr="00061292" w:rsidRDefault="0091200F">
                      <w:pPr>
                        <w:rPr>
                          <w:rFonts w:ascii="Tahoma" w:hAnsi="Tahoma" w:cs="Tahoma"/>
                          <w:b/>
                          <w:cap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Tahoma" w:hAnsi="Tahoma" w:cs="Tahoma"/>
                          <w:b/>
                          <w:caps/>
                          <w:color w:val="FFFFFF" w:themeColor="background1"/>
                          <w:sz w:val="52"/>
                          <w:szCs w:val="52"/>
                          <w:lang w:val="en-TT"/>
                        </w:rPr>
                        <w:t>jaydon solomon antoine</w:t>
                      </w:r>
                    </w:p>
                    <w:p w:rsidR="0074380B" w:rsidRPr="00B63575" w:rsidRDefault="0091200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123 Rae –Marie Street, Sesame Street,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Preysal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Village,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Couva</w:t>
                      </w:r>
                      <w:proofErr w:type="spellEnd"/>
                      <w:r w:rsidR="00B63575" w:rsidRPr="00B6357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31C7B">
        <w:rPr>
          <w:lang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6D5782" wp14:editId="66C3223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3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4" o:spid="_x0000_s1026" style="position:absolute;margin-left:0;margin-top:542.25pt;width:186.2pt;height:183.3pt;flip:x;z-index:25178521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mFr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" fillcolor="#fe8637" strokecolor="#fe8637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="00D31C7B">
        <w:rPr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039754" wp14:editId="0FD15014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2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2" o:spid="_x0000_s1026" style="position:absolute;margin-left:0;margin-top:542.25pt;width:186.2pt;height:183.3pt;flip:x;z-index:25178112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AcOrHV1wIAALwFAAAOAAAAAAAAAAAAAAAAAC4CAABk&#10;cnMvZTJvRG9jLnhtbFBLAQItABQABgAIAAAAIQCzVGYU4AAAAAoBAAAPAAAAAAAAAAAAAAAAADEF&#10;AABkcnMvZG93bnJldi54bWxQSwUGAAAAAAQABADzAAAAPgYAAAAA&#10;" fillcolor="#fe8637" strokecolor="#fe8637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p w:rsidR="0074380B" w:rsidRPr="00061292" w:rsidRDefault="00D31C7B">
      <w:pPr>
        <w:pStyle w:val="Section"/>
        <w:rPr>
          <w:b/>
          <w:sz w:val="24"/>
          <w:szCs w:val="24"/>
        </w:rPr>
      </w:pPr>
      <w:r w:rsidRPr="00061292">
        <w:rPr>
          <w:b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C79527" wp14:editId="58B1E45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1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3" o:spid="_x0000_s1026" style="position:absolute;margin-left:0;margin-top:542.25pt;width:186.2pt;height:183.3pt;flip:x;z-index:25177395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tz2AIAALw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I+wK3PYAgAAvA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061292">
        <w:rPr>
          <w:b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90D2FD" wp14:editId="3DFB0C67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0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3" o:spid="_x0000_s1026" style="position:absolute;margin-left:0;margin-top:542.25pt;width:186.2pt;height:183.3pt;flip:x;z-index:25177088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Zow1UdcCAAC8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061292">
        <w:rPr>
          <w:b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1792BF" wp14:editId="1A65A698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9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9" o:spid="_x0000_s1026" style="position:absolute;margin-left:0;margin-top:542.25pt;width:186.2pt;height:183.3pt;flip:x;z-index:2517616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0w2AIAALs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Bn9bTDYAgAAuw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061292">
        <w:rPr>
          <w:b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B4DCB3" wp14:editId="5D83A3CE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" o:spid="_x0000_s1026" style="position:absolute;margin-left:0;margin-top:542.25pt;width:186.2pt;height:183.3pt;flip:x;z-index:25175859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xL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p1p8S9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061292">
        <w:rPr>
          <w:b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2FFB71" wp14:editId="31CDDD37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7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6" o:spid="_x0000_s1026" style="position:absolute;margin-left:0;margin-top:542.25pt;width:186.2pt;height:183.3pt;flip:x;z-index:25175552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Cpwrvq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="00AC4867">
        <w:rPr>
          <w:b/>
          <w:sz w:val="24"/>
          <w:szCs w:val="24"/>
        </w:rPr>
        <w:t>objective</w:t>
      </w:r>
    </w:p>
    <w:p w:rsidR="00631D7B" w:rsidRPr="00061292" w:rsidRDefault="00631D7B">
      <w:pPr>
        <w:pStyle w:val="Section"/>
        <w:rPr>
          <w:b/>
        </w:rPr>
      </w:pPr>
    </w:p>
    <w:p w:rsidR="00206CFB" w:rsidRDefault="00206CFB" w:rsidP="00631D7B">
      <w:pPr>
        <w:pStyle w:val="ListBullet"/>
        <w:numPr>
          <w:ilvl w:val="0"/>
          <w:numId w:val="0"/>
        </w:numPr>
        <w:jc w:val="both"/>
      </w:pPr>
    </w:p>
    <w:p w:rsidR="00631D7B" w:rsidRDefault="00AC4867" w:rsidP="00631D7B">
      <w:pPr>
        <w:pStyle w:val="ListBullet"/>
        <w:numPr>
          <w:ilvl w:val="0"/>
          <w:numId w:val="0"/>
        </w:numPr>
        <w:jc w:val="both"/>
      </w:pPr>
      <w:r>
        <w:t>A diligent , dependable and focused individual, heavily involved in track and field</w:t>
      </w:r>
    </w:p>
    <w:p w:rsidR="00AC4867" w:rsidRDefault="00AC4867" w:rsidP="00631D7B">
      <w:pPr>
        <w:pStyle w:val="ListBullet"/>
        <w:numPr>
          <w:ilvl w:val="0"/>
          <w:numId w:val="0"/>
        </w:numPr>
        <w:jc w:val="both"/>
      </w:pPr>
      <w:r>
        <w:t>athletics currently looking to garner exp</w:t>
      </w:r>
      <w:r w:rsidR="00BF0F69">
        <w:t xml:space="preserve">erience as a part-time employee at an </w:t>
      </w:r>
    </w:p>
    <w:p w:rsidR="00BF0F69" w:rsidRDefault="00BF0F69" w:rsidP="00631D7B">
      <w:pPr>
        <w:pStyle w:val="ListBullet"/>
        <w:numPr>
          <w:ilvl w:val="0"/>
          <w:numId w:val="0"/>
        </w:numPr>
        <w:jc w:val="both"/>
      </w:pPr>
      <w:proofErr w:type="gramStart"/>
      <w:r>
        <w:t>entry</w:t>
      </w:r>
      <w:proofErr w:type="gramEnd"/>
      <w:r>
        <w:t xml:space="preserve"> level position.</w:t>
      </w:r>
    </w:p>
    <w:p w:rsidR="00AC4867" w:rsidRDefault="00AC4867" w:rsidP="00631D7B">
      <w:pPr>
        <w:pStyle w:val="ListBullet"/>
        <w:numPr>
          <w:ilvl w:val="0"/>
          <w:numId w:val="0"/>
        </w:numPr>
        <w:jc w:val="both"/>
        <w:rPr>
          <w:b/>
          <w:sz w:val="24"/>
        </w:rPr>
      </w:pPr>
    </w:p>
    <w:p w:rsidR="00575450" w:rsidRDefault="00575450" w:rsidP="00AC4867">
      <w:pPr>
        <w:pStyle w:val="ListBullet"/>
        <w:numPr>
          <w:ilvl w:val="0"/>
          <w:numId w:val="0"/>
        </w:numPr>
        <w:jc w:val="both"/>
        <w:rPr>
          <w:b/>
          <w:sz w:val="24"/>
        </w:rPr>
      </w:pPr>
      <w:r>
        <w:rPr>
          <w:b/>
          <w:sz w:val="24"/>
        </w:rPr>
        <w:t>DATE OF BITRH</w:t>
      </w:r>
    </w:p>
    <w:p w:rsidR="00575450" w:rsidRDefault="00575450" w:rsidP="00AC4867">
      <w:pPr>
        <w:pStyle w:val="ListBullet"/>
        <w:numPr>
          <w:ilvl w:val="0"/>
          <w:numId w:val="0"/>
        </w:numPr>
        <w:jc w:val="both"/>
        <w:rPr>
          <w:b/>
          <w:sz w:val="24"/>
        </w:rPr>
      </w:pPr>
    </w:p>
    <w:p w:rsidR="00575450" w:rsidRPr="00575450" w:rsidRDefault="00575450" w:rsidP="00AC4867">
      <w:pPr>
        <w:pStyle w:val="ListBullet"/>
        <w:numPr>
          <w:ilvl w:val="0"/>
          <w:numId w:val="0"/>
        </w:numPr>
        <w:jc w:val="both"/>
        <w:rPr>
          <w:sz w:val="24"/>
        </w:rPr>
      </w:pPr>
      <w:r w:rsidRPr="00575450">
        <w:rPr>
          <w:sz w:val="24"/>
        </w:rPr>
        <w:t>December 1, 2000</w:t>
      </w:r>
    </w:p>
    <w:p w:rsidR="00575450" w:rsidRDefault="00575450" w:rsidP="00AC4867">
      <w:pPr>
        <w:pStyle w:val="ListBullet"/>
        <w:numPr>
          <w:ilvl w:val="0"/>
          <w:numId w:val="0"/>
        </w:numPr>
        <w:jc w:val="both"/>
        <w:rPr>
          <w:b/>
          <w:sz w:val="24"/>
        </w:rPr>
      </w:pPr>
    </w:p>
    <w:p w:rsidR="00AC4867" w:rsidRDefault="00575450" w:rsidP="00AC4867">
      <w:pPr>
        <w:pStyle w:val="ListBullet"/>
        <w:numPr>
          <w:ilvl w:val="0"/>
          <w:numId w:val="0"/>
        </w:numPr>
        <w:jc w:val="both"/>
        <w:rPr>
          <w:b/>
          <w:sz w:val="24"/>
        </w:rPr>
      </w:pPr>
      <w:r>
        <w:rPr>
          <w:b/>
          <w:sz w:val="24"/>
        </w:rPr>
        <w:t>EDUCATION</w:t>
      </w:r>
    </w:p>
    <w:p w:rsidR="00206CFB" w:rsidRDefault="00206CFB" w:rsidP="00AC4867">
      <w:pPr>
        <w:pStyle w:val="ListBullet"/>
        <w:numPr>
          <w:ilvl w:val="0"/>
          <w:numId w:val="0"/>
        </w:numPr>
        <w:jc w:val="both"/>
      </w:pPr>
    </w:p>
    <w:p w:rsidR="00206CFB" w:rsidRDefault="00206CFB" w:rsidP="00206CFB">
      <w:pPr>
        <w:pStyle w:val="ListBullet"/>
        <w:numPr>
          <w:ilvl w:val="0"/>
          <w:numId w:val="0"/>
        </w:numPr>
        <w:ind w:left="245" w:hanging="245"/>
        <w:jc w:val="both"/>
      </w:pPr>
      <w:r>
        <w:t>2013 – 2018 :  Academic College of Excellence ( awaiting  CESEC results)</w:t>
      </w:r>
    </w:p>
    <w:p w:rsidR="00206CFB" w:rsidRDefault="00206CFB" w:rsidP="00206CFB">
      <w:pPr>
        <w:pStyle w:val="ListBullet"/>
        <w:numPr>
          <w:ilvl w:val="0"/>
          <w:numId w:val="0"/>
        </w:numPr>
        <w:ind w:left="245" w:hanging="245"/>
        <w:jc w:val="both"/>
      </w:pPr>
    </w:p>
    <w:p w:rsidR="00631D7B" w:rsidRDefault="00206CFB" w:rsidP="00206CFB">
      <w:pPr>
        <w:pStyle w:val="ListBullet"/>
        <w:numPr>
          <w:ilvl w:val="0"/>
          <w:numId w:val="0"/>
        </w:numPr>
        <w:jc w:val="both"/>
      </w:pPr>
      <w:r>
        <w:t>2008 -2012 :</w:t>
      </w:r>
      <w:r w:rsidR="00E05613">
        <w:t xml:space="preserve">    </w:t>
      </w:r>
      <w:r>
        <w:t xml:space="preserve"> </w:t>
      </w:r>
      <w:proofErr w:type="spellStart"/>
      <w:r>
        <w:t>Preysal</w:t>
      </w:r>
      <w:proofErr w:type="spellEnd"/>
      <w:r>
        <w:t xml:space="preserve"> Government Primary </w:t>
      </w:r>
      <w:proofErr w:type="spellStart"/>
      <w:r>
        <w:t>Schoool</w:t>
      </w:r>
      <w:proofErr w:type="spellEnd"/>
    </w:p>
    <w:p w:rsidR="00206CFB" w:rsidRDefault="00206CFB" w:rsidP="00206CFB">
      <w:pPr>
        <w:pStyle w:val="ListBullet"/>
        <w:numPr>
          <w:ilvl w:val="0"/>
          <w:numId w:val="0"/>
        </w:numPr>
        <w:jc w:val="both"/>
      </w:pPr>
    </w:p>
    <w:p w:rsidR="00206CFB" w:rsidRDefault="00206CFB" w:rsidP="00206CFB">
      <w:pPr>
        <w:pStyle w:val="ListBullet"/>
        <w:numPr>
          <w:ilvl w:val="0"/>
          <w:numId w:val="0"/>
        </w:numPr>
        <w:jc w:val="both"/>
      </w:pPr>
      <w:r>
        <w:t xml:space="preserve">2005 – 2007 </w:t>
      </w:r>
      <w:r w:rsidR="00E05613">
        <w:t xml:space="preserve">: </w:t>
      </w:r>
      <w:r>
        <w:t xml:space="preserve">  St. </w:t>
      </w:r>
      <w:proofErr w:type="spellStart"/>
      <w:r>
        <w:t>Crispins</w:t>
      </w:r>
      <w:proofErr w:type="spellEnd"/>
      <w:r>
        <w:t xml:space="preserve"> AC School</w:t>
      </w:r>
    </w:p>
    <w:p w:rsidR="00631D7B" w:rsidRDefault="00631D7B">
      <w:pPr>
        <w:pStyle w:val="Section"/>
        <w:rPr>
          <w:rFonts w:asciiTheme="minorHAnsi" w:hAnsiTheme="minorHAnsi" w:cstheme="minorHAnsi"/>
          <w:caps w:val="0"/>
          <w:noProof w:val="0"/>
          <w:spacing w:val="0"/>
          <w:szCs w:val="24"/>
        </w:rPr>
      </w:pPr>
    </w:p>
    <w:p w:rsidR="00E05613" w:rsidRDefault="00E05613">
      <w:pPr>
        <w:pStyle w:val="Section"/>
      </w:pPr>
    </w:p>
    <w:p w:rsidR="0074380B" w:rsidRPr="00061292" w:rsidRDefault="00533A38">
      <w:pPr>
        <w:pStyle w:val="Section"/>
        <w:rPr>
          <w:b/>
          <w:sz w:val="24"/>
          <w:szCs w:val="24"/>
        </w:rPr>
      </w:pPr>
      <w:r w:rsidRPr="00061292">
        <w:rPr>
          <w:b/>
          <w:sz w:val="24"/>
          <w:szCs w:val="24"/>
        </w:rPr>
        <w:t>SELECTED HIGHLIGHTS</w:t>
      </w:r>
    </w:p>
    <w:p w:rsidR="008A1BD9" w:rsidRDefault="008A1BD9" w:rsidP="008A1BD9">
      <w:pPr>
        <w:pStyle w:val="ListBullet"/>
        <w:numPr>
          <w:ilvl w:val="0"/>
          <w:numId w:val="0"/>
        </w:numPr>
        <w:ind w:left="245" w:hanging="245"/>
      </w:pPr>
    </w:p>
    <w:p w:rsidR="00E05613" w:rsidRDefault="00E05613" w:rsidP="00E05613">
      <w:pPr>
        <w:pStyle w:val="ListBullet"/>
        <w:numPr>
          <w:ilvl w:val="0"/>
          <w:numId w:val="29"/>
        </w:numPr>
      </w:pPr>
      <w:r>
        <w:t xml:space="preserve">Bronze medalist in the 2017 Flow </w:t>
      </w:r>
      <w:proofErr w:type="spellStart"/>
      <w:r>
        <w:t>Carifta</w:t>
      </w:r>
      <w:proofErr w:type="spellEnd"/>
      <w:r>
        <w:t xml:space="preserve"> games in Curacao in the Boys </w:t>
      </w:r>
    </w:p>
    <w:p w:rsidR="00E05613" w:rsidRDefault="00E05613" w:rsidP="00E05613">
      <w:pPr>
        <w:pStyle w:val="ListBullet"/>
        <w:numPr>
          <w:ilvl w:val="0"/>
          <w:numId w:val="0"/>
        </w:numPr>
        <w:ind w:left="720"/>
      </w:pPr>
      <w:proofErr w:type="gramStart"/>
      <w:r>
        <w:t>under</w:t>
      </w:r>
      <w:proofErr w:type="gramEnd"/>
      <w:r>
        <w:t xml:space="preserve"> 20 Long Jump event.</w:t>
      </w:r>
    </w:p>
    <w:p w:rsidR="00061292" w:rsidRDefault="00061292" w:rsidP="00E05613">
      <w:pPr>
        <w:pStyle w:val="ListBullet"/>
        <w:numPr>
          <w:ilvl w:val="0"/>
          <w:numId w:val="0"/>
        </w:numPr>
      </w:pPr>
    </w:p>
    <w:p w:rsidR="00E05613" w:rsidRDefault="00E05613" w:rsidP="00E05613">
      <w:pPr>
        <w:pStyle w:val="ListBullet"/>
        <w:numPr>
          <w:ilvl w:val="0"/>
          <w:numId w:val="29"/>
        </w:numPr>
      </w:pPr>
      <w:r>
        <w:t xml:space="preserve">Represented </w:t>
      </w:r>
      <w:proofErr w:type="spellStart"/>
      <w:r>
        <w:t>Trindad</w:t>
      </w:r>
      <w:proofErr w:type="spellEnd"/>
      <w:r>
        <w:t xml:space="preserve"> and Tobago in the 2018 Flow </w:t>
      </w:r>
      <w:proofErr w:type="spellStart"/>
      <w:r>
        <w:t>Carifta</w:t>
      </w:r>
      <w:proofErr w:type="spellEnd"/>
      <w:r>
        <w:t xml:space="preserve"> games in </w:t>
      </w:r>
    </w:p>
    <w:p w:rsidR="00A55F3C" w:rsidRDefault="00E05613" w:rsidP="00E05613">
      <w:pPr>
        <w:pStyle w:val="ListBullet"/>
        <w:numPr>
          <w:ilvl w:val="0"/>
          <w:numId w:val="0"/>
        </w:numPr>
      </w:pPr>
      <w:r>
        <w:t xml:space="preserve">             </w:t>
      </w:r>
      <w:proofErr w:type="gramStart"/>
      <w:r>
        <w:t>Bahamas  in</w:t>
      </w:r>
      <w:proofErr w:type="gramEnd"/>
      <w:r w:rsidR="00A55F3C">
        <w:t xml:space="preserve">  Boys under 20 Long Jump event.</w:t>
      </w:r>
    </w:p>
    <w:p w:rsidR="00A55F3C" w:rsidRDefault="00A55F3C" w:rsidP="00E05613">
      <w:pPr>
        <w:pStyle w:val="ListBullet"/>
        <w:numPr>
          <w:ilvl w:val="0"/>
          <w:numId w:val="0"/>
        </w:numPr>
      </w:pPr>
      <w:r>
        <w:t xml:space="preserve"> </w:t>
      </w:r>
    </w:p>
    <w:p w:rsidR="00A55F3C" w:rsidRDefault="00A55F3C" w:rsidP="00A55F3C">
      <w:pPr>
        <w:pStyle w:val="ListBullet"/>
        <w:numPr>
          <w:ilvl w:val="0"/>
          <w:numId w:val="29"/>
        </w:numPr>
      </w:pPr>
      <w:r>
        <w:t>Active entrant in track and field  meets hosted by the National Association</w:t>
      </w:r>
    </w:p>
    <w:p w:rsidR="00A55F3C" w:rsidRDefault="00A55F3C" w:rsidP="00A55F3C">
      <w:pPr>
        <w:pStyle w:val="ListBullet"/>
        <w:numPr>
          <w:ilvl w:val="0"/>
          <w:numId w:val="0"/>
        </w:numPr>
        <w:ind w:left="720"/>
      </w:pPr>
      <w:bookmarkStart w:id="0" w:name="_GoBack"/>
      <w:bookmarkEnd w:id="0"/>
      <w:proofErr w:type="gramStart"/>
      <w:r>
        <w:t>of  Athletics</w:t>
      </w:r>
      <w:proofErr w:type="gramEnd"/>
      <w:r>
        <w:t xml:space="preserve"> Administration.</w:t>
      </w:r>
    </w:p>
    <w:p w:rsidR="00E05613" w:rsidRDefault="00E05613" w:rsidP="008A1BD9">
      <w:pPr>
        <w:pStyle w:val="ListBullet"/>
        <w:numPr>
          <w:ilvl w:val="0"/>
          <w:numId w:val="0"/>
        </w:numPr>
        <w:ind w:left="245" w:hanging="245"/>
        <w:rPr>
          <w:b/>
          <w:sz w:val="24"/>
        </w:rPr>
      </w:pPr>
    </w:p>
    <w:p w:rsidR="00631D7B" w:rsidRPr="00575450" w:rsidRDefault="00575450">
      <w:pPr>
        <w:rPr>
          <w:b/>
          <w:sz w:val="24"/>
        </w:rPr>
      </w:pPr>
      <w:r w:rsidRPr="00575450">
        <w:rPr>
          <w:b/>
          <w:sz w:val="24"/>
        </w:rPr>
        <w:t>SKILLS</w:t>
      </w:r>
    </w:p>
    <w:p w:rsidR="00575450" w:rsidRDefault="00575450">
      <w:pPr>
        <w:rPr>
          <w:sz w:val="24"/>
        </w:rPr>
      </w:pPr>
    </w:p>
    <w:p w:rsidR="00575450" w:rsidRDefault="00575450" w:rsidP="00575450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 w:rsidRPr="00575450">
        <w:rPr>
          <w:sz w:val="24"/>
        </w:rPr>
        <w:t>Verty</w:t>
      </w:r>
      <w:proofErr w:type="spellEnd"/>
      <w:r w:rsidRPr="00575450">
        <w:rPr>
          <w:sz w:val="24"/>
        </w:rPr>
        <w:t xml:space="preserve"> articulate and able to communicate well with people at </w:t>
      </w:r>
    </w:p>
    <w:p w:rsidR="00575450" w:rsidRPr="00575450" w:rsidRDefault="00575450" w:rsidP="00575450">
      <w:pPr>
        <w:pStyle w:val="ListParagraph"/>
        <w:numPr>
          <w:ilvl w:val="0"/>
          <w:numId w:val="29"/>
        </w:numPr>
        <w:rPr>
          <w:sz w:val="24"/>
        </w:rPr>
      </w:pPr>
      <w:proofErr w:type="gramStart"/>
      <w:r w:rsidRPr="00575450">
        <w:rPr>
          <w:sz w:val="24"/>
        </w:rPr>
        <w:t>all</w:t>
      </w:r>
      <w:proofErr w:type="gramEnd"/>
      <w:r w:rsidRPr="00575450">
        <w:rPr>
          <w:sz w:val="24"/>
        </w:rPr>
        <w:t xml:space="preserve"> levels.</w:t>
      </w:r>
    </w:p>
    <w:p w:rsidR="00575450" w:rsidRDefault="00575450">
      <w:pPr>
        <w:rPr>
          <w:sz w:val="24"/>
        </w:rPr>
      </w:pPr>
    </w:p>
    <w:p w:rsidR="00575450" w:rsidRDefault="00575450" w:rsidP="00575450">
      <w:pPr>
        <w:pStyle w:val="ListParagraph"/>
        <w:numPr>
          <w:ilvl w:val="0"/>
          <w:numId w:val="29"/>
        </w:numPr>
        <w:rPr>
          <w:sz w:val="24"/>
        </w:rPr>
      </w:pPr>
      <w:r w:rsidRPr="00575450">
        <w:rPr>
          <w:sz w:val="24"/>
        </w:rPr>
        <w:t>Dedicated and</w:t>
      </w:r>
      <w:r>
        <w:rPr>
          <w:sz w:val="24"/>
        </w:rPr>
        <w:t xml:space="preserve"> </w:t>
      </w:r>
      <w:r w:rsidRPr="00575450">
        <w:rPr>
          <w:sz w:val="24"/>
        </w:rPr>
        <w:t>willing to work hard to achieve the desired</w:t>
      </w:r>
    </w:p>
    <w:p w:rsidR="00575450" w:rsidRPr="00575450" w:rsidRDefault="00575450" w:rsidP="00575450">
      <w:pPr>
        <w:rPr>
          <w:sz w:val="24"/>
        </w:rPr>
      </w:pPr>
      <w:r>
        <w:rPr>
          <w:sz w:val="24"/>
        </w:rPr>
        <w:t xml:space="preserve">          </w:t>
      </w:r>
      <w:r w:rsidRPr="00575450">
        <w:rPr>
          <w:sz w:val="24"/>
        </w:rPr>
        <w:t xml:space="preserve"> </w:t>
      </w:r>
      <w:proofErr w:type="gramStart"/>
      <w:r w:rsidRPr="00575450">
        <w:rPr>
          <w:sz w:val="24"/>
        </w:rPr>
        <w:t>objective</w:t>
      </w:r>
      <w:proofErr w:type="gramEnd"/>
      <w:r w:rsidRPr="00575450">
        <w:rPr>
          <w:sz w:val="24"/>
        </w:rPr>
        <w:t>.</w:t>
      </w:r>
    </w:p>
    <w:p w:rsidR="00575450" w:rsidRDefault="00575450">
      <w:pPr>
        <w:rPr>
          <w:sz w:val="24"/>
        </w:rPr>
      </w:pPr>
    </w:p>
    <w:p w:rsidR="00575450" w:rsidRPr="00575450" w:rsidRDefault="00575450" w:rsidP="00575450">
      <w:pPr>
        <w:pStyle w:val="ListParagraph"/>
        <w:numPr>
          <w:ilvl w:val="0"/>
          <w:numId w:val="29"/>
        </w:numPr>
        <w:rPr>
          <w:sz w:val="24"/>
        </w:rPr>
      </w:pPr>
      <w:r w:rsidRPr="00575450">
        <w:rPr>
          <w:sz w:val="24"/>
        </w:rPr>
        <w:t>Affable nature and able to lead</w:t>
      </w:r>
    </w:p>
    <w:p w:rsidR="00575450" w:rsidRPr="00575450" w:rsidRDefault="00575450" w:rsidP="00575450">
      <w:pPr>
        <w:pStyle w:val="ListParagraph"/>
        <w:rPr>
          <w:sz w:val="24"/>
        </w:rPr>
      </w:pPr>
      <w:r w:rsidRPr="00575450">
        <w:rPr>
          <w:sz w:val="24"/>
        </w:rPr>
        <w:t>.</w:t>
      </w:r>
    </w:p>
    <w:p w:rsidR="00575450" w:rsidRPr="00C262CB" w:rsidRDefault="00575450">
      <w:pPr>
        <w:rPr>
          <w:sz w:val="24"/>
        </w:rPr>
      </w:pPr>
    </w:p>
    <w:p w:rsidR="00631D7B" w:rsidRDefault="00631D7B"/>
    <w:p w:rsidR="00833436" w:rsidRPr="00833436" w:rsidRDefault="00833436">
      <w:pPr>
        <w:rPr>
          <w:sz w:val="24"/>
        </w:rPr>
      </w:pPr>
    </w:p>
    <w:p w:rsidR="00631D7B" w:rsidRDefault="00631D7B"/>
    <w:p w:rsidR="00631D7B" w:rsidRDefault="00631D7B"/>
    <w:p w:rsidR="00631D7B" w:rsidRDefault="00631D7B"/>
    <w:p w:rsidR="00631D7B" w:rsidRPr="00833436" w:rsidRDefault="00833436">
      <w:pPr>
        <w:rPr>
          <w:b/>
        </w:rPr>
      </w:pPr>
      <w:r w:rsidRPr="00833436">
        <w:rPr>
          <w:b/>
        </w:rPr>
        <w:t>HOBBIES AND INTEREST</w:t>
      </w:r>
    </w:p>
    <w:p w:rsidR="00833436" w:rsidRDefault="00833436"/>
    <w:p w:rsidR="00833436" w:rsidRPr="00833436" w:rsidRDefault="00575450" w:rsidP="00833436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Current member of the </w:t>
      </w:r>
      <w:proofErr w:type="spellStart"/>
      <w:r>
        <w:rPr>
          <w:sz w:val="24"/>
        </w:rPr>
        <w:t>Couva</w:t>
      </w:r>
      <w:proofErr w:type="spellEnd"/>
      <w:r>
        <w:rPr>
          <w:sz w:val="24"/>
        </w:rPr>
        <w:t xml:space="preserve"> Police Youth Club</w:t>
      </w:r>
    </w:p>
    <w:p w:rsidR="00833436" w:rsidRPr="00833436" w:rsidRDefault="00575450" w:rsidP="00833436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Current athlete of the Neon Wolves Athletic Club</w:t>
      </w:r>
    </w:p>
    <w:p w:rsidR="00823884" w:rsidRPr="00833436" w:rsidRDefault="00823884" w:rsidP="00575450">
      <w:pPr>
        <w:pStyle w:val="ListParagraph"/>
        <w:rPr>
          <w:sz w:val="24"/>
        </w:rPr>
      </w:pPr>
      <w:r>
        <w:rPr>
          <w:sz w:val="24"/>
        </w:rPr>
        <w:t>.</w:t>
      </w:r>
    </w:p>
    <w:p w:rsidR="00631D7B" w:rsidRPr="00E06184" w:rsidRDefault="00575450">
      <w:pPr>
        <w:rPr>
          <w:b/>
          <w:sz w:val="24"/>
        </w:rPr>
      </w:pPr>
      <w:r w:rsidRPr="00E06184">
        <w:rPr>
          <w:b/>
          <w:sz w:val="24"/>
        </w:rPr>
        <w:t>ACHIEVEMENTS</w:t>
      </w:r>
    </w:p>
    <w:p w:rsidR="00575450" w:rsidRDefault="00575450">
      <w:pPr>
        <w:rPr>
          <w:sz w:val="24"/>
        </w:rPr>
      </w:pPr>
    </w:p>
    <w:p w:rsidR="00575450" w:rsidRPr="0039301E" w:rsidRDefault="00575450" w:rsidP="0039301E">
      <w:pPr>
        <w:pStyle w:val="ListParagraph"/>
        <w:numPr>
          <w:ilvl w:val="0"/>
          <w:numId w:val="29"/>
        </w:numPr>
        <w:rPr>
          <w:sz w:val="24"/>
        </w:rPr>
      </w:pPr>
      <w:r w:rsidRPr="0039301E">
        <w:rPr>
          <w:sz w:val="24"/>
        </w:rPr>
        <w:t xml:space="preserve">Certificate in </w:t>
      </w:r>
      <w:r w:rsidR="00E06184" w:rsidRPr="0039301E">
        <w:rPr>
          <w:sz w:val="24"/>
        </w:rPr>
        <w:t>E</w:t>
      </w:r>
      <w:r w:rsidRPr="0039301E">
        <w:rPr>
          <w:sz w:val="24"/>
        </w:rPr>
        <w:t xml:space="preserve">tiquette </w:t>
      </w:r>
      <w:r w:rsidR="00E06184" w:rsidRPr="0039301E">
        <w:rPr>
          <w:sz w:val="24"/>
        </w:rPr>
        <w:t>and F</w:t>
      </w:r>
      <w:r w:rsidRPr="0039301E">
        <w:rPr>
          <w:sz w:val="24"/>
        </w:rPr>
        <w:t>ine dining</w:t>
      </w:r>
    </w:p>
    <w:p w:rsidR="00575450" w:rsidRPr="0039301E" w:rsidRDefault="00575450" w:rsidP="0039301E">
      <w:pPr>
        <w:pStyle w:val="ListParagraph"/>
        <w:numPr>
          <w:ilvl w:val="0"/>
          <w:numId w:val="29"/>
        </w:numPr>
        <w:rPr>
          <w:sz w:val="24"/>
        </w:rPr>
      </w:pPr>
      <w:r w:rsidRPr="0039301E">
        <w:rPr>
          <w:sz w:val="24"/>
        </w:rPr>
        <w:t>Certificate in Personal Development</w:t>
      </w:r>
    </w:p>
    <w:p w:rsidR="00575450" w:rsidRPr="0039301E" w:rsidRDefault="00575450" w:rsidP="0039301E">
      <w:pPr>
        <w:pStyle w:val="ListParagraph"/>
        <w:numPr>
          <w:ilvl w:val="0"/>
          <w:numId w:val="29"/>
        </w:numPr>
        <w:rPr>
          <w:sz w:val="24"/>
        </w:rPr>
      </w:pPr>
      <w:r w:rsidRPr="0039301E">
        <w:rPr>
          <w:sz w:val="24"/>
        </w:rPr>
        <w:t>Certificate in Swimming</w:t>
      </w:r>
    </w:p>
    <w:p w:rsidR="00575450" w:rsidRPr="0039301E" w:rsidRDefault="00575450" w:rsidP="0039301E">
      <w:pPr>
        <w:pStyle w:val="ListParagraph"/>
        <w:numPr>
          <w:ilvl w:val="0"/>
          <w:numId w:val="29"/>
        </w:numPr>
        <w:rPr>
          <w:sz w:val="24"/>
        </w:rPr>
      </w:pPr>
      <w:r w:rsidRPr="0039301E">
        <w:rPr>
          <w:sz w:val="24"/>
        </w:rPr>
        <w:t>Certificate in Basic Culinary</w:t>
      </w:r>
    </w:p>
    <w:p w:rsidR="00575450" w:rsidRDefault="00575450">
      <w:pPr>
        <w:pStyle w:val="Section"/>
        <w:tabs>
          <w:tab w:val="left" w:pos="2280"/>
        </w:tabs>
        <w:rPr>
          <w:b/>
          <w:sz w:val="24"/>
          <w:szCs w:val="24"/>
        </w:rPr>
      </w:pPr>
    </w:p>
    <w:p w:rsidR="00575450" w:rsidRDefault="00575450">
      <w:pPr>
        <w:pStyle w:val="Section"/>
        <w:tabs>
          <w:tab w:val="left" w:pos="2280"/>
        </w:tabs>
        <w:rPr>
          <w:b/>
          <w:sz w:val="24"/>
          <w:szCs w:val="24"/>
        </w:rPr>
      </w:pPr>
    </w:p>
    <w:p w:rsidR="00575450" w:rsidRDefault="00575450">
      <w:pPr>
        <w:pStyle w:val="Section"/>
        <w:tabs>
          <w:tab w:val="left" w:pos="2280"/>
        </w:tabs>
        <w:rPr>
          <w:b/>
          <w:sz w:val="24"/>
          <w:szCs w:val="24"/>
        </w:rPr>
      </w:pPr>
    </w:p>
    <w:p w:rsidR="00575450" w:rsidRDefault="00575450">
      <w:pPr>
        <w:pStyle w:val="Section"/>
        <w:tabs>
          <w:tab w:val="left" w:pos="2280"/>
        </w:tabs>
        <w:rPr>
          <w:b/>
          <w:sz w:val="24"/>
          <w:szCs w:val="24"/>
        </w:rPr>
      </w:pPr>
    </w:p>
    <w:p w:rsidR="00833436" w:rsidRPr="00970F28" w:rsidRDefault="00575450">
      <w:pPr>
        <w:pStyle w:val="Section"/>
        <w:tabs>
          <w:tab w:val="left" w:pos="22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reference</w:t>
      </w:r>
    </w:p>
    <w:p w:rsidR="00833436" w:rsidRDefault="00833436">
      <w:pPr>
        <w:pStyle w:val="Section"/>
        <w:tabs>
          <w:tab w:val="left" w:pos="2280"/>
        </w:tabs>
      </w:pPr>
    </w:p>
    <w:p w:rsidR="00970F28" w:rsidRPr="00E06184" w:rsidRDefault="00575450">
      <w:pPr>
        <w:pStyle w:val="Section"/>
        <w:tabs>
          <w:tab w:val="left" w:pos="2280"/>
        </w:tabs>
        <w:rPr>
          <w:b/>
        </w:rPr>
      </w:pPr>
      <w:r w:rsidRPr="00E06184">
        <w:rPr>
          <w:b/>
        </w:rPr>
        <w:t>WYNETTE JACKSON</w:t>
      </w:r>
    </w:p>
    <w:p w:rsidR="00970F28" w:rsidRPr="00E06184" w:rsidRDefault="00970F28">
      <w:pPr>
        <w:pStyle w:val="Section"/>
        <w:tabs>
          <w:tab w:val="left" w:pos="2280"/>
        </w:tabs>
        <w:rPr>
          <w:b/>
        </w:rPr>
      </w:pPr>
    </w:p>
    <w:p w:rsidR="00631D7B" w:rsidRPr="00E06184" w:rsidRDefault="00575450">
      <w:pPr>
        <w:rPr>
          <w:b/>
        </w:rPr>
      </w:pPr>
      <w:r w:rsidRPr="00E06184">
        <w:rPr>
          <w:b/>
        </w:rPr>
        <w:t xml:space="preserve">MANAGER AT </w:t>
      </w:r>
      <w:proofErr w:type="gramStart"/>
      <w:r w:rsidRPr="00E06184">
        <w:rPr>
          <w:b/>
        </w:rPr>
        <w:t xml:space="preserve">SERENITY </w:t>
      </w:r>
      <w:r w:rsidR="00E06184" w:rsidRPr="00E06184">
        <w:rPr>
          <w:b/>
        </w:rPr>
        <w:t xml:space="preserve"> </w:t>
      </w:r>
      <w:r w:rsidRPr="00E06184">
        <w:rPr>
          <w:b/>
        </w:rPr>
        <w:t>SPA</w:t>
      </w:r>
      <w:proofErr w:type="gramEnd"/>
    </w:p>
    <w:p w:rsidR="00575450" w:rsidRPr="00E06184" w:rsidRDefault="00575450">
      <w:pPr>
        <w:rPr>
          <w:b/>
        </w:rPr>
      </w:pPr>
    </w:p>
    <w:p w:rsidR="00575450" w:rsidRPr="00E06184" w:rsidRDefault="00575450">
      <w:pPr>
        <w:rPr>
          <w:b/>
        </w:rPr>
      </w:pPr>
      <w:r w:rsidRPr="00E06184">
        <w:rPr>
          <w:b/>
        </w:rPr>
        <w:t>CHAGUANAS</w:t>
      </w:r>
    </w:p>
    <w:p w:rsidR="00575450" w:rsidRPr="00E06184" w:rsidRDefault="00575450">
      <w:pPr>
        <w:rPr>
          <w:b/>
        </w:rPr>
      </w:pPr>
    </w:p>
    <w:p w:rsidR="00575450" w:rsidRPr="00E06184" w:rsidRDefault="00E06184">
      <w:pPr>
        <w:rPr>
          <w:b/>
        </w:rPr>
      </w:pPr>
      <w:r w:rsidRPr="00E06184">
        <w:rPr>
          <w:b/>
        </w:rPr>
        <w:t>Tel: 390 - 8913</w:t>
      </w:r>
    </w:p>
    <w:p w:rsidR="00631D7B" w:rsidRPr="00E06184" w:rsidRDefault="00631D7B">
      <w:pPr>
        <w:rPr>
          <w:b/>
        </w:rPr>
      </w:pPr>
    </w:p>
    <w:p w:rsidR="00631D7B" w:rsidRDefault="00631D7B"/>
    <w:p w:rsidR="00631D7B" w:rsidRDefault="00631D7B"/>
    <w:p w:rsidR="00631D7B" w:rsidRDefault="00631D7B"/>
    <w:p w:rsidR="00631D7B" w:rsidRDefault="00631D7B"/>
    <w:p w:rsidR="00631D7B" w:rsidRDefault="00631D7B"/>
    <w:p w:rsidR="00631D7B" w:rsidRDefault="00631D7B"/>
    <w:p w:rsidR="00631D7B" w:rsidRDefault="00631D7B"/>
    <w:p w:rsidR="00631D7B" w:rsidRDefault="00631D7B"/>
    <w:p w:rsidR="00631D7B" w:rsidRDefault="00631D7B"/>
    <w:p w:rsidR="00631D7B" w:rsidRDefault="00631D7B"/>
    <w:p w:rsidR="00631D7B" w:rsidRDefault="00631D7B"/>
    <w:p w:rsidR="00631D7B" w:rsidRDefault="00631D7B"/>
    <w:p w:rsidR="0074380B" w:rsidRDefault="00D31C7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4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1" o:spid="_x0000_s1026" style="position:absolute;margin-left:0;margin-top:542.25pt;width:186.2pt;height:183.3pt;flip:x;z-index:25177907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N/2QIAALs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3995420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3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0" o:spid="_x0000_s1026" style="position:absolute;margin-left:0;margin-top:542.25pt;width:186.2pt;height:183.3pt;flip:x;z-index:2517780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+f91g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DN0+f91gIAALs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sectPr w:rsidR="0074380B" w:rsidSect="00E160B9">
      <w:headerReference w:type="default" r:id="rId11"/>
      <w:footerReference w:type="default" r:id="rId12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D3B" w:rsidRDefault="00F15D3B">
      <w:r>
        <w:separator/>
      </w:r>
    </w:p>
  </w:endnote>
  <w:endnote w:type="continuationSeparator" w:id="0">
    <w:p w:rsidR="00F15D3B" w:rsidRDefault="00F1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80B" w:rsidRDefault="008F4D26">
    <w:pPr>
      <w:pStyle w:val="Footer"/>
    </w:pPr>
    <w:r>
      <w:ptab w:relativeTo="margin" w:alignment="right" w:leader="none"/>
    </w:r>
    <w:r w:rsidR="006708D6">
      <w:fldChar w:fldCharType="begin"/>
    </w:r>
    <w:r w:rsidR="006708D6">
      <w:instrText xml:space="preserve"> PAGE </w:instrText>
    </w:r>
    <w:r w:rsidR="006708D6">
      <w:fldChar w:fldCharType="separate"/>
    </w:r>
    <w:r w:rsidR="00A55F3C">
      <w:rPr>
        <w:noProof/>
      </w:rPr>
      <w:t>2</w:t>
    </w:r>
    <w:r w:rsidR="006708D6">
      <w:rPr>
        <w:noProof/>
      </w:rPr>
      <w:fldChar w:fldCharType="end"/>
    </w:r>
    <w:r>
      <w:t xml:space="preserve"> </w:t>
    </w:r>
    <w:r w:rsidR="00D31C7B">
      <w:rPr>
        <w:noProof/>
        <w:lang w:eastAsia="en-US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8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" filled="f" fillcolor="#ff7d26" strokecolor="#ff7d26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D3B" w:rsidRDefault="00F15D3B">
      <w:r>
        <w:separator/>
      </w:r>
    </w:p>
  </w:footnote>
  <w:footnote w:type="continuationSeparator" w:id="0">
    <w:p w:rsidR="00F15D3B" w:rsidRDefault="00F15D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80B" w:rsidRDefault="008F4D26">
    <w:pPr>
      <w:pStyle w:val="Header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rPr>
            <w:sz w:val="16"/>
            <w:szCs w:val="16"/>
          </w:rPr>
          <w:t>[Pick the date]</w:t>
        </w:r>
      </w:sdtContent>
    </w:sdt>
    <w:r w:rsidR="00D31C7B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-100330</wp:posOffset>
                  </wp:positionV>
                </mc:Fallback>
              </mc:AlternateContent>
              <wp:extent cx="0" cy="10246360"/>
              <wp:effectExtent l="6350" t="10160" r="12700" b="1143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63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0;margin-top:0;width:0;height:806.8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" strokecolor="#ff7d26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13036FF"/>
    <w:multiLevelType w:val="hybridMultilevel"/>
    <w:tmpl w:val="E7E84C9A"/>
    <w:lvl w:ilvl="0" w:tplc="42F8A33C">
      <w:start w:val="2013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3">
    <w:nsid w:val="10181CF2"/>
    <w:multiLevelType w:val="hybridMultilevel"/>
    <w:tmpl w:val="1B2A912E"/>
    <w:lvl w:ilvl="0" w:tplc="E84087EE">
      <w:start w:val="2013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DE573D"/>
    <w:multiLevelType w:val="hybridMultilevel"/>
    <w:tmpl w:val="34865D8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7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8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9">
    <w:nsid w:val="33224BC6"/>
    <w:multiLevelType w:val="hybridMultilevel"/>
    <w:tmpl w:val="41F6F5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1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2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>
    <w:nsid w:val="63254064"/>
    <w:multiLevelType w:val="hybridMultilevel"/>
    <w:tmpl w:val="9496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23"/>
  </w:num>
  <w:num w:numId="2">
    <w:abstractNumId w:val="18"/>
  </w:num>
  <w:num w:numId="3">
    <w:abstractNumId w:val="20"/>
  </w:num>
  <w:num w:numId="4">
    <w:abstractNumId w:val="15"/>
  </w:num>
  <w:num w:numId="5">
    <w:abstractNumId w:val="17"/>
  </w:num>
  <w:num w:numId="6">
    <w:abstractNumId w:val="10"/>
  </w:num>
  <w:num w:numId="7">
    <w:abstractNumId w:val="25"/>
  </w:num>
  <w:num w:numId="8">
    <w:abstractNumId w:val="21"/>
  </w:num>
  <w:num w:numId="9">
    <w:abstractNumId w:val="16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2"/>
  </w:num>
  <w:num w:numId="22">
    <w:abstractNumId w:val="12"/>
  </w:num>
  <w:num w:numId="23">
    <w:abstractNumId w:val="18"/>
  </w:num>
  <w:num w:numId="24">
    <w:abstractNumId w:val="16"/>
  </w:num>
  <w:num w:numId="25">
    <w:abstractNumId w:val="19"/>
  </w:num>
  <w:num w:numId="26">
    <w:abstractNumId w:val="14"/>
  </w:num>
  <w:num w:numId="27">
    <w:abstractNumId w:val="11"/>
  </w:num>
  <w:num w:numId="28">
    <w:abstractNumId w:val="1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7B"/>
    <w:rsid w:val="00061292"/>
    <w:rsid w:val="00206CFB"/>
    <w:rsid w:val="00262141"/>
    <w:rsid w:val="0039301E"/>
    <w:rsid w:val="004958CD"/>
    <w:rsid w:val="00533A38"/>
    <w:rsid w:val="005463C4"/>
    <w:rsid w:val="00575450"/>
    <w:rsid w:val="00631D7B"/>
    <w:rsid w:val="006708D6"/>
    <w:rsid w:val="0074380B"/>
    <w:rsid w:val="008024F0"/>
    <w:rsid w:val="00823884"/>
    <w:rsid w:val="00833436"/>
    <w:rsid w:val="008A1BD9"/>
    <w:rsid w:val="008F4D26"/>
    <w:rsid w:val="00906A6D"/>
    <w:rsid w:val="0091200F"/>
    <w:rsid w:val="00970F28"/>
    <w:rsid w:val="009E4D8D"/>
    <w:rsid w:val="00A55F3C"/>
    <w:rsid w:val="00AC4867"/>
    <w:rsid w:val="00B63575"/>
    <w:rsid w:val="00BF0F69"/>
    <w:rsid w:val="00C262CB"/>
    <w:rsid w:val="00D31C7B"/>
    <w:rsid w:val="00E05613"/>
    <w:rsid w:val="00E06184"/>
    <w:rsid w:val="00E160B9"/>
    <w:rsid w:val="00E44D63"/>
    <w:rsid w:val="00EB2000"/>
    <w:rsid w:val="00EC7329"/>
    <w:rsid w:val="00F11388"/>
    <w:rsid w:val="00F15D3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0B9"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1"/>
    <w:qFormat/>
    <w:rsid w:val="00E160B9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160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0B9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0B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E160B9"/>
    <w:rPr>
      <w:b/>
      <w:bCs/>
    </w:rPr>
  </w:style>
  <w:style w:type="character" w:styleId="BookTitle">
    <w:name w:val="Book Title"/>
    <w:basedOn w:val="DefaultParagraphFont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160B9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B9"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B9"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B9"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B9"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B9"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B9"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B9"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B9"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E160B9"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B9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160B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E160B9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60B9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E160B9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E160B9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60B9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B9"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E160B9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E160B9"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E160B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ListParagraph">
    <w:name w:val="List Paragraph"/>
    <w:basedOn w:val="Normal"/>
    <w:uiPriority w:val="6"/>
    <w:unhideWhenUsed/>
    <w:qFormat/>
    <w:rsid w:val="0083343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0B9"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1"/>
    <w:qFormat/>
    <w:rsid w:val="00E160B9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160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0B9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0B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E160B9"/>
    <w:rPr>
      <w:b/>
      <w:bCs/>
    </w:rPr>
  </w:style>
  <w:style w:type="character" w:styleId="BookTitle">
    <w:name w:val="Book Title"/>
    <w:basedOn w:val="DefaultParagraphFont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160B9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B9"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B9"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B9"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B9"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B9"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B9"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B9"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B9"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E160B9"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B9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160B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E160B9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60B9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E160B9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E160B9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60B9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B9"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E160B9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E160B9"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E160B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ListParagraph">
    <w:name w:val="List Paragraph"/>
    <w:basedOn w:val="Normal"/>
    <w:uiPriority w:val="6"/>
    <w:unhideWhenUsed/>
    <w:qFormat/>
    <w:rsid w:val="0083343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ther.antoine\AppData\Roaming\Microsoft\Templates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2EAF1630184ECC9DA63598DD5E6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36275-EBF2-4FFA-86F9-FC99BA2CDEDB}"/>
      </w:docPartPr>
      <w:docPartBody>
        <w:p w:rsidR="00D0538F" w:rsidRDefault="00570DB4">
          <w:pPr>
            <w:pStyle w:val="CE2EAF1630184ECC9DA63598DD5E6794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68"/>
    <w:rsid w:val="000F7576"/>
    <w:rsid w:val="00570DB4"/>
    <w:rsid w:val="00682449"/>
    <w:rsid w:val="00702668"/>
    <w:rsid w:val="00C47E64"/>
    <w:rsid w:val="00D0538F"/>
    <w:rsid w:val="00EA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A02B26EF0E43D7ADF6A260A86000A3">
    <w:name w:val="6BA02B26EF0E43D7ADF6A260A86000A3"/>
  </w:style>
  <w:style w:type="paragraph" w:customStyle="1" w:styleId="D89A925AEC8641BB8C2B65675B812E34">
    <w:name w:val="D89A925AEC8641BB8C2B65675B812E34"/>
  </w:style>
  <w:style w:type="paragraph" w:customStyle="1" w:styleId="BB18A33CFC564D9A9209F2A793BF98EE">
    <w:name w:val="BB18A33CFC564D9A9209F2A793BF98EE"/>
  </w:style>
  <w:style w:type="paragraph" w:customStyle="1" w:styleId="48FFC934F72F4D3F8D31AE3DFBBFF88A">
    <w:name w:val="48FFC934F72F4D3F8D31AE3DFBBFF88A"/>
  </w:style>
  <w:style w:type="paragraph" w:customStyle="1" w:styleId="983078C6441D4D509E8E3BFF73E03EE8">
    <w:name w:val="983078C6441D4D509E8E3BFF73E03EE8"/>
  </w:style>
  <w:style w:type="paragraph" w:customStyle="1" w:styleId="5D9866695C904A50807271F39CA1C7E8">
    <w:name w:val="5D9866695C904A50807271F39CA1C7E8"/>
  </w:style>
  <w:style w:type="paragraph" w:customStyle="1" w:styleId="8DB6A54F131142F592E812B930EE14D2">
    <w:name w:val="8DB6A54F131142F592E812B930EE14D2"/>
  </w:style>
  <w:style w:type="paragraph" w:customStyle="1" w:styleId="469C9EAFEC7C4BD181032E4893A1C2C7">
    <w:name w:val="469C9EAFEC7C4BD181032E4893A1C2C7"/>
  </w:style>
  <w:style w:type="paragraph" w:customStyle="1" w:styleId="38A9D039F12C47F09FF9B40E52F8051B">
    <w:name w:val="38A9D039F12C47F09FF9B40E52F8051B"/>
  </w:style>
  <w:style w:type="paragraph" w:customStyle="1" w:styleId="CE2EAF1630184ECC9DA63598DD5E6794">
    <w:name w:val="CE2EAF1630184ECC9DA63598DD5E6794"/>
  </w:style>
  <w:style w:type="paragraph" w:customStyle="1" w:styleId="53B6A824AD174D9A915695A8BBC86013">
    <w:name w:val="53B6A824AD174D9A915695A8BBC86013"/>
  </w:style>
  <w:style w:type="paragraph" w:customStyle="1" w:styleId="96826E5E7DAC4298BE57A6C8B8E51BF4">
    <w:name w:val="96826E5E7DAC4298BE57A6C8B8E51BF4"/>
  </w:style>
  <w:style w:type="paragraph" w:customStyle="1" w:styleId="9D85A20E1F7C4625A5B0FFAEFEF97F65">
    <w:name w:val="9D85A20E1F7C4625A5B0FFAEFEF97F65"/>
  </w:style>
  <w:style w:type="paragraph" w:customStyle="1" w:styleId="1242B89511794BF483E8FFC8092F5FAB">
    <w:name w:val="1242B89511794BF483E8FFC8092F5FAB"/>
  </w:style>
  <w:style w:type="paragraph" w:customStyle="1" w:styleId="228C04ED303148889BD2DC35CAA50AC1">
    <w:name w:val="228C04ED303148889BD2DC35CAA50AC1"/>
  </w:style>
  <w:style w:type="paragraph" w:customStyle="1" w:styleId="7E35123CB5354F8F94207AD0810EF799">
    <w:name w:val="7E35123CB5354F8F94207AD0810EF799"/>
  </w:style>
  <w:style w:type="paragraph" w:customStyle="1" w:styleId="E8853B5A547843908CE8D325B7FBDF0C">
    <w:name w:val="E8853B5A547843908CE8D325B7FBDF0C"/>
  </w:style>
  <w:style w:type="paragraph" w:customStyle="1" w:styleId="E6A7BD646C0B4B74AD4A262E618CC4B2">
    <w:name w:val="E6A7BD646C0B4B74AD4A262E618CC4B2"/>
    <w:rsid w:val="007026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A02B26EF0E43D7ADF6A260A86000A3">
    <w:name w:val="6BA02B26EF0E43D7ADF6A260A86000A3"/>
  </w:style>
  <w:style w:type="paragraph" w:customStyle="1" w:styleId="D89A925AEC8641BB8C2B65675B812E34">
    <w:name w:val="D89A925AEC8641BB8C2B65675B812E34"/>
  </w:style>
  <w:style w:type="paragraph" w:customStyle="1" w:styleId="BB18A33CFC564D9A9209F2A793BF98EE">
    <w:name w:val="BB18A33CFC564D9A9209F2A793BF98EE"/>
  </w:style>
  <w:style w:type="paragraph" w:customStyle="1" w:styleId="48FFC934F72F4D3F8D31AE3DFBBFF88A">
    <w:name w:val="48FFC934F72F4D3F8D31AE3DFBBFF88A"/>
  </w:style>
  <w:style w:type="paragraph" w:customStyle="1" w:styleId="983078C6441D4D509E8E3BFF73E03EE8">
    <w:name w:val="983078C6441D4D509E8E3BFF73E03EE8"/>
  </w:style>
  <w:style w:type="paragraph" w:customStyle="1" w:styleId="5D9866695C904A50807271F39CA1C7E8">
    <w:name w:val="5D9866695C904A50807271F39CA1C7E8"/>
  </w:style>
  <w:style w:type="paragraph" w:customStyle="1" w:styleId="8DB6A54F131142F592E812B930EE14D2">
    <w:name w:val="8DB6A54F131142F592E812B930EE14D2"/>
  </w:style>
  <w:style w:type="paragraph" w:customStyle="1" w:styleId="469C9EAFEC7C4BD181032E4893A1C2C7">
    <w:name w:val="469C9EAFEC7C4BD181032E4893A1C2C7"/>
  </w:style>
  <w:style w:type="paragraph" w:customStyle="1" w:styleId="38A9D039F12C47F09FF9B40E52F8051B">
    <w:name w:val="38A9D039F12C47F09FF9B40E52F8051B"/>
  </w:style>
  <w:style w:type="paragraph" w:customStyle="1" w:styleId="CE2EAF1630184ECC9DA63598DD5E6794">
    <w:name w:val="CE2EAF1630184ECC9DA63598DD5E6794"/>
  </w:style>
  <w:style w:type="paragraph" w:customStyle="1" w:styleId="53B6A824AD174D9A915695A8BBC86013">
    <w:name w:val="53B6A824AD174D9A915695A8BBC86013"/>
  </w:style>
  <w:style w:type="paragraph" w:customStyle="1" w:styleId="96826E5E7DAC4298BE57A6C8B8E51BF4">
    <w:name w:val="96826E5E7DAC4298BE57A6C8B8E51BF4"/>
  </w:style>
  <w:style w:type="paragraph" w:customStyle="1" w:styleId="9D85A20E1F7C4625A5B0FFAEFEF97F65">
    <w:name w:val="9D85A20E1F7C4625A5B0FFAEFEF97F65"/>
  </w:style>
  <w:style w:type="paragraph" w:customStyle="1" w:styleId="1242B89511794BF483E8FFC8092F5FAB">
    <w:name w:val="1242B89511794BF483E8FFC8092F5FAB"/>
  </w:style>
  <w:style w:type="paragraph" w:customStyle="1" w:styleId="228C04ED303148889BD2DC35CAA50AC1">
    <w:name w:val="228C04ED303148889BD2DC35CAA50AC1"/>
  </w:style>
  <w:style w:type="paragraph" w:customStyle="1" w:styleId="7E35123CB5354F8F94207AD0810EF799">
    <w:name w:val="7E35123CB5354F8F94207AD0810EF799"/>
  </w:style>
  <w:style w:type="paragraph" w:customStyle="1" w:styleId="E8853B5A547843908CE8D325B7FBDF0C">
    <w:name w:val="E8853B5A547843908CE8D325B7FBDF0C"/>
  </w:style>
  <w:style w:type="paragraph" w:customStyle="1" w:styleId="E6A7BD646C0B4B74AD4A262E618CC4B2">
    <w:name w:val="E6A7BD646C0B4B74AD4A262E618CC4B2"/>
    <w:rsid w:val="00702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2061010-83C1-41CA-9C3B-96EF7CED7F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8479FF-3514-44C4-829A-2FF339D4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</Template>
  <TotalTime>236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(Oriel design)</vt:lpstr>
    </vt:vector>
  </TitlesOfParts>
  <Company>Microsoft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(Oriel design)</dc:title>
  <dc:creator>Heather Antoine</dc:creator>
  <cp:lastModifiedBy>Heather Antoine</cp:lastModifiedBy>
  <cp:revision>12</cp:revision>
  <dcterms:created xsi:type="dcterms:W3CDTF">2017-08-30T12:08:00Z</dcterms:created>
  <dcterms:modified xsi:type="dcterms:W3CDTF">2018-05-09T14:33:00Z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TC101927509990</vt:lpwstr>
  </property>
</Properties>
</file>