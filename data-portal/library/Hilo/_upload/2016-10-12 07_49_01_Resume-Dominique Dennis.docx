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60" w:rsidRPr="009A66C1" w:rsidRDefault="00F66760" w:rsidP="00BB4FFC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  <w:r w:rsidRPr="009A66C1">
        <w:rPr>
          <w:rFonts w:ascii="Castellar" w:hAnsi="Castellar" w:cs="Times New Roman"/>
          <w:b/>
          <w:sz w:val="32"/>
          <w:szCs w:val="32"/>
        </w:rPr>
        <w:t>DOMINIQUE DENNIS</w:t>
      </w:r>
    </w:p>
    <w:p w:rsidR="00F66760" w:rsidRDefault="00E742E8" w:rsidP="00BB4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LP#339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Cumuto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Main Road</w:t>
      </w:r>
      <w:r w:rsidR="00F66760">
        <w:rPr>
          <w:rFonts w:ascii="Times New Roman" w:hAnsi="Times New Roman" w:cs="Times New Roman"/>
          <w:b/>
          <w:sz w:val="24"/>
          <w:szCs w:val="24"/>
        </w:rPr>
        <w:t>,</w:t>
      </w:r>
    </w:p>
    <w:p w:rsidR="00BD25DF" w:rsidRDefault="001545D8" w:rsidP="00BD25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1545D8" w:rsidRDefault="001545D8" w:rsidP="00BD25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 Sangre Grande.</w:t>
      </w:r>
    </w:p>
    <w:p w:rsidR="00A61FC8" w:rsidRDefault="00A61FC8" w:rsidP="00F616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C5" w:rsidRPr="00A853C4" w:rsidRDefault="00CF11DC" w:rsidP="00F616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A84734" w:rsidRPr="00A8473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84734">
        <w:rPr>
          <w:rFonts w:ascii="Times New Roman" w:hAnsi="Times New Roman" w:cs="Times New Roman"/>
          <w:sz w:val="24"/>
          <w:szCs w:val="24"/>
        </w:rPr>
        <w:t xml:space="preserve"> October</w:t>
      </w:r>
      <w:r w:rsidR="005A7A81">
        <w:rPr>
          <w:rFonts w:ascii="Times New Roman" w:hAnsi="Times New Roman" w:cs="Times New Roman"/>
          <w:sz w:val="24"/>
          <w:szCs w:val="24"/>
        </w:rPr>
        <w:t>, 2016</w:t>
      </w:r>
    </w:p>
    <w:p w:rsidR="00E039C5" w:rsidRDefault="00E039C5" w:rsidP="008963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075" w:rsidRPr="00896328" w:rsidRDefault="00A61FC8" w:rsidP="00671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nam</w:t>
      </w:r>
      <w:r w:rsidR="00BA6075" w:rsidRPr="00004768">
        <w:rPr>
          <w:rFonts w:ascii="Times New Roman" w:hAnsi="Times New Roman" w:cs="Times New Roman"/>
          <w:sz w:val="24"/>
          <w:szCs w:val="24"/>
        </w:rPr>
        <w:t xml:space="preserve">e is Dominique Dennis and I </w:t>
      </w:r>
      <w:r w:rsidR="00D6376D">
        <w:rPr>
          <w:rFonts w:ascii="Times New Roman" w:hAnsi="Times New Roman" w:cs="Times New Roman"/>
          <w:sz w:val="24"/>
          <w:szCs w:val="24"/>
        </w:rPr>
        <w:t>am applying</w:t>
      </w:r>
      <w:r w:rsidR="008C543E">
        <w:rPr>
          <w:rFonts w:ascii="Times New Roman" w:hAnsi="Times New Roman" w:cs="Times New Roman"/>
          <w:sz w:val="24"/>
          <w:szCs w:val="24"/>
        </w:rPr>
        <w:t xml:space="preserve"> for</w:t>
      </w:r>
      <w:r w:rsidR="00CF1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1DC">
        <w:rPr>
          <w:rFonts w:ascii="Times New Roman" w:hAnsi="Times New Roman" w:cs="Times New Roman"/>
          <w:sz w:val="24"/>
          <w:szCs w:val="24"/>
        </w:rPr>
        <w:t>Replenisher</w:t>
      </w:r>
      <w:proofErr w:type="spellEnd"/>
      <w:r w:rsidR="00CF11DC">
        <w:rPr>
          <w:rFonts w:ascii="Times New Roman" w:hAnsi="Times New Roman" w:cs="Times New Roman"/>
          <w:sz w:val="24"/>
          <w:szCs w:val="24"/>
        </w:rPr>
        <w:t xml:space="preserve"> position</w:t>
      </w:r>
      <w:r w:rsidR="007F1024">
        <w:rPr>
          <w:rFonts w:ascii="Times New Roman" w:hAnsi="Times New Roman" w:cs="Times New Roman"/>
          <w:sz w:val="24"/>
          <w:szCs w:val="24"/>
        </w:rPr>
        <w:t xml:space="preserve"> </w:t>
      </w:r>
      <w:r w:rsidR="008C543E">
        <w:rPr>
          <w:rFonts w:ascii="Times New Roman" w:hAnsi="Times New Roman" w:cs="Times New Roman"/>
          <w:sz w:val="24"/>
          <w:szCs w:val="24"/>
        </w:rPr>
        <w:t>at your Organization</w:t>
      </w:r>
      <w:r w:rsidR="007F1024">
        <w:rPr>
          <w:rFonts w:ascii="Times New Roman" w:hAnsi="Times New Roman" w:cs="Times New Roman"/>
          <w:sz w:val="24"/>
          <w:szCs w:val="24"/>
        </w:rPr>
        <w:t>.</w:t>
      </w: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768">
        <w:rPr>
          <w:rFonts w:ascii="Times New Roman" w:hAnsi="Times New Roman" w:cs="Times New Roman"/>
          <w:sz w:val="24"/>
          <w:szCs w:val="24"/>
        </w:rPr>
        <w:t xml:space="preserve">I am </w:t>
      </w:r>
      <w:r w:rsidR="00004768">
        <w:rPr>
          <w:rFonts w:ascii="Times New Roman" w:hAnsi="Times New Roman" w:cs="Times New Roman"/>
          <w:sz w:val="24"/>
          <w:szCs w:val="24"/>
        </w:rPr>
        <w:t xml:space="preserve">an </w:t>
      </w:r>
      <w:r w:rsidRPr="00004768">
        <w:rPr>
          <w:rFonts w:ascii="Times New Roman" w:hAnsi="Times New Roman" w:cs="Times New Roman"/>
          <w:sz w:val="24"/>
          <w:szCs w:val="24"/>
        </w:rPr>
        <w:t xml:space="preserve">honest </w:t>
      </w:r>
      <w:r w:rsidR="00D6376D">
        <w:rPr>
          <w:rFonts w:ascii="Times New Roman" w:hAnsi="Times New Roman" w:cs="Times New Roman"/>
          <w:sz w:val="24"/>
          <w:szCs w:val="24"/>
        </w:rPr>
        <w:t>and diligent worker who believes</w:t>
      </w:r>
      <w:r w:rsidRPr="00004768">
        <w:rPr>
          <w:rFonts w:ascii="Times New Roman" w:hAnsi="Times New Roman" w:cs="Times New Roman"/>
          <w:sz w:val="24"/>
          <w:szCs w:val="24"/>
        </w:rPr>
        <w:t xml:space="preserve"> in </w:t>
      </w:r>
      <w:r w:rsidR="00004768">
        <w:rPr>
          <w:rFonts w:ascii="Times New Roman" w:hAnsi="Times New Roman" w:cs="Times New Roman"/>
          <w:sz w:val="24"/>
          <w:szCs w:val="24"/>
        </w:rPr>
        <w:t xml:space="preserve">the </w:t>
      </w:r>
      <w:r w:rsidRPr="00004768">
        <w:rPr>
          <w:rFonts w:ascii="Times New Roman" w:hAnsi="Times New Roman" w:cs="Times New Roman"/>
          <w:sz w:val="24"/>
          <w:szCs w:val="24"/>
        </w:rPr>
        <w:t xml:space="preserve">quality </w:t>
      </w:r>
      <w:r w:rsidR="00E1651B">
        <w:rPr>
          <w:rFonts w:ascii="Times New Roman" w:hAnsi="Times New Roman" w:cs="Times New Roman"/>
          <w:sz w:val="24"/>
          <w:szCs w:val="24"/>
        </w:rPr>
        <w:t xml:space="preserve">of </w:t>
      </w:r>
      <w:r w:rsidRPr="00004768">
        <w:rPr>
          <w:rFonts w:ascii="Times New Roman" w:hAnsi="Times New Roman" w:cs="Times New Roman"/>
          <w:sz w:val="24"/>
          <w:szCs w:val="24"/>
        </w:rPr>
        <w:t xml:space="preserve">work and </w:t>
      </w:r>
      <w:r w:rsidR="00E1651B">
        <w:rPr>
          <w:rFonts w:ascii="Times New Roman" w:hAnsi="Times New Roman" w:cs="Times New Roman"/>
          <w:sz w:val="24"/>
          <w:szCs w:val="24"/>
        </w:rPr>
        <w:t xml:space="preserve">I am </w:t>
      </w:r>
      <w:r w:rsidRPr="00004768">
        <w:rPr>
          <w:rFonts w:ascii="Times New Roman" w:hAnsi="Times New Roman" w:cs="Times New Roman"/>
          <w:sz w:val="24"/>
          <w:szCs w:val="24"/>
        </w:rPr>
        <w:t>hope</w:t>
      </w:r>
      <w:r w:rsidR="00E1651B">
        <w:rPr>
          <w:rFonts w:ascii="Times New Roman" w:hAnsi="Times New Roman" w:cs="Times New Roman"/>
          <w:sz w:val="24"/>
          <w:szCs w:val="24"/>
        </w:rPr>
        <w:t>ful</w:t>
      </w:r>
      <w:r w:rsidRPr="00004768">
        <w:rPr>
          <w:rFonts w:ascii="Times New Roman" w:hAnsi="Times New Roman" w:cs="Times New Roman"/>
          <w:sz w:val="24"/>
          <w:szCs w:val="24"/>
        </w:rPr>
        <w:t xml:space="preserve"> that I will </w:t>
      </w:r>
      <w:bookmarkStart w:id="0" w:name="_GoBack"/>
      <w:bookmarkEnd w:id="0"/>
      <w:r w:rsidRPr="00004768">
        <w:rPr>
          <w:rFonts w:ascii="Times New Roman" w:hAnsi="Times New Roman" w:cs="Times New Roman"/>
          <w:sz w:val="24"/>
          <w:szCs w:val="24"/>
        </w:rPr>
        <w:t xml:space="preserve">be given the opportunity to prove my capabilities </w:t>
      </w:r>
      <w:r w:rsidR="00E1651B">
        <w:rPr>
          <w:rFonts w:ascii="Times New Roman" w:hAnsi="Times New Roman" w:cs="Times New Roman"/>
          <w:sz w:val="24"/>
          <w:szCs w:val="24"/>
        </w:rPr>
        <w:t>while gaining experience</w:t>
      </w:r>
      <w:r w:rsidRPr="00004768">
        <w:rPr>
          <w:rFonts w:ascii="Times New Roman" w:hAnsi="Times New Roman" w:cs="Times New Roman"/>
          <w:sz w:val="24"/>
          <w:szCs w:val="24"/>
        </w:rPr>
        <w:t>.</w:t>
      </w: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Default="00C47A2A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 note that a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 copy of my </w:t>
      </w:r>
      <w:r w:rsidR="00004768" w:rsidRPr="00004768">
        <w:rPr>
          <w:rFonts w:ascii="Times New Roman" w:hAnsi="Times New Roman" w:cs="Times New Roman"/>
          <w:sz w:val="24"/>
          <w:szCs w:val="24"/>
        </w:rPr>
        <w:t>resume</w:t>
      </w:r>
      <w:r w:rsidR="0097115C" w:rsidRPr="000047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is attached </w:t>
      </w:r>
      <w:r w:rsidR="002B33D4" w:rsidRPr="00004768">
        <w:rPr>
          <w:rFonts w:ascii="Times New Roman" w:hAnsi="Times New Roman" w:cs="Times New Roman"/>
          <w:sz w:val="24"/>
          <w:szCs w:val="24"/>
        </w:rPr>
        <w:t xml:space="preserve">for </w:t>
      </w:r>
      <w:r w:rsidR="00004768">
        <w:rPr>
          <w:rFonts w:ascii="Times New Roman" w:hAnsi="Times New Roman" w:cs="Times New Roman"/>
          <w:sz w:val="24"/>
          <w:szCs w:val="24"/>
        </w:rPr>
        <w:t xml:space="preserve">your </w:t>
      </w:r>
      <w:r w:rsidR="00964142">
        <w:rPr>
          <w:rFonts w:ascii="Times New Roman" w:hAnsi="Times New Roman" w:cs="Times New Roman"/>
          <w:sz w:val="24"/>
          <w:szCs w:val="24"/>
        </w:rPr>
        <w:t>perusal</w:t>
      </w:r>
      <w:r>
        <w:rPr>
          <w:rFonts w:ascii="Times New Roman" w:hAnsi="Times New Roman" w:cs="Times New Roman"/>
          <w:sz w:val="24"/>
          <w:szCs w:val="24"/>
        </w:rPr>
        <w:t xml:space="preserve"> and my transcript would be available upon request</w:t>
      </w:r>
      <w:r w:rsidR="00E1651B">
        <w:rPr>
          <w:rFonts w:ascii="Times New Roman" w:hAnsi="Times New Roman" w:cs="Times New Roman"/>
          <w:sz w:val="24"/>
          <w:szCs w:val="24"/>
        </w:rPr>
        <w:t>.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contact me</w:t>
      </w:r>
      <w:r w:rsidRPr="00004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4768">
        <w:rPr>
          <w:rFonts w:ascii="Times New Roman" w:hAnsi="Times New Roman" w:cs="Times New Roman"/>
          <w:sz w:val="24"/>
          <w:szCs w:val="24"/>
        </w:rPr>
        <w:t xml:space="preserve">hould you require any </w:t>
      </w:r>
      <w:r>
        <w:rPr>
          <w:rFonts w:ascii="Times New Roman" w:hAnsi="Times New Roman" w:cs="Times New Roman"/>
          <w:sz w:val="24"/>
          <w:szCs w:val="24"/>
        </w:rPr>
        <w:t>additional</w:t>
      </w:r>
      <w:r w:rsidRPr="00004768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1F5ED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 thank you for your consideration.</w:t>
      </w:r>
    </w:p>
    <w:p w:rsidR="00E1651B" w:rsidRDefault="00E1651B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651B" w:rsidRPr="00004768" w:rsidRDefault="00E1651B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Pr="00004768" w:rsidRDefault="009F28E5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  <w:r w:rsidR="0097115C" w:rsidRPr="00004768">
        <w:rPr>
          <w:rFonts w:ascii="Times New Roman" w:hAnsi="Times New Roman" w:cs="Times New Roman"/>
          <w:sz w:val="24"/>
          <w:szCs w:val="24"/>
        </w:rPr>
        <w:t>,</w:t>
      </w:r>
    </w:p>
    <w:p w:rsidR="0097115C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768">
        <w:rPr>
          <w:rFonts w:ascii="Times New Roman" w:hAnsi="Times New Roman" w:cs="Times New Roman"/>
          <w:sz w:val="24"/>
          <w:szCs w:val="24"/>
        </w:rPr>
        <w:t>Dominique Dennis (</w:t>
      </w:r>
      <w:proofErr w:type="spellStart"/>
      <w:r w:rsidRPr="0000476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04768">
        <w:rPr>
          <w:rFonts w:ascii="Times New Roman" w:hAnsi="Times New Roman" w:cs="Times New Roman"/>
          <w:sz w:val="24"/>
          <w:szCs w:val="24"/>
        </w:rPr>
        <w:t>)</w:t>
      </w:r>
    </w:p>
    <w:p w:rsidR="0095531D" w:rsidRPr="00004768" w:rsidRDefault="0095531D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# </w:t>
      </w:r>
      <w:r w:rsidR="005A7A81">
        <w:rPr>
          <w:rFonts w:ascii="Times New Roman" w:hAnsi="Times New Roman" w:cs="Times New Roman"/>
          <w:sz w:val="28"/>
          <w:szCs w:val="28"/>
        </w:rPr>
        <w:t>(868) 336-4617</w:t>
      </w:r>
    </w:p>
    <w:p w:rsidR="0097115C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022" w:rsidRDefault="00774022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022" w:rsidRDefault="00774022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531D" w:rsidRDefault="0095531D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6C1" w:rsidRDefault="009A66C1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28E5" w:rsidRDefault="009F28E5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9F28E5" w:rsidRDefault="009F28E5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324EF6" w:rsidRDefault="00324EF6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97115C" w:rsidRPr="009A66C1" w:rsidRDefault="0097115C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  <w:r w:rsidRPr="009A66C1">
        <w:rPr>
          <w:rFonts w:ascii="Castellar" w:hAnsi="Castellar" w:cs="Times New Roman"/>
          <w:b/>
          <w:sz w:val="32"/>
          <w:szCs w:val="32"/>
        </w:rPr>
        <w:t>DOMINIQUE DENNIS</w:t>
      </w:r>
    </w:p>
    <w:p w:rsidR="00A31EFF" w:rsidRDefault="00BD25DF" w:rsidP="006418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LP#339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Cumuto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Main Road</w:t>
      </w:r>
      <w:r w:rsidR="003F76B3">
        <w:rPr>
          <w:rFonts w:ascii="Times New Roman" w:hAnsi="Times New Roman" w:cs="Times New Roman"/>
          <w:b/>
          <w:sz w:val="24"/>
          <w:szCs w:val="24"/>
        </w:rPr>
        <w:t>,</w:t>
      </w:r>
    </w:p>
    <w:p w:rsidR="00CD5875" w:rsidRDefault="00BD25DF" w:rsidP="006418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Coryal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Tamana</w:t>
      </w:r>
      <w:proofErr w:type="spellEnd"/>
      <w:r w:rsidR="001545D8">
        <w:rPr>
          <w:rFonts w:ascii="Times New Roman" w:hAnsi="Times New Roman" w:cs="Times New Roman"/>
          <w:b/>
          <w:sz w:val="24"/>
          <w:szCs w:val="24"/>
        </w:rPr>
        <w:t>,</w:t>
      </w:r>
    </w:p>
    <w:p w:rsidR="001545D8" w:rsidRPr="0095531D" w:rsidRDefault="001545D8" w:rsidP="006418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 Sangre Grande.</w:t>
      </w:r>
    </w:p>
    <w:p w:rsidR="0097115C" w:rsidRPr="0095531D" w:rsidRDefault="0095531D" w:rsidP="002576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</w:rPr>
        <w:t>Contact</w:t>
      </w:r>
      <w:r w:rsidR="005A7A81">
        <w:rPr>
          <w:rFonts w:ascii="Times New Roman" w:hAnsi="Times New Roman" w:cs="Times New Roman"/>
          <w:b/>
          <w:sz w:val="24"/>
          <w:szCs w:val="24"/>
        </w:rPr>
        <w:t>: (868) 336-4617</w:t>
      </w:r>
    </w:p>
    <w:p w:rsidR="0097115C" w:rsidRDefault="0097115C" w:rsidP="002576B0">
      <w:pPr>
        <w:spacing w:after="0"/>
        <w:jc w:val="center"/>
        <w:rPr>
          <w:b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="00C21E2E" w:rsidRPr="00A34F9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dominiquedennis04@gmail.com</w:t>
        </w:r>
      </w:hyperlink>
    </w:p>
    <w:p w:rsidR="0095531D" w:rsidRDefault="0095531D" w:rsidP="0097115C">
      <w:pPr>
        <w:spacing w:after="0"/>
        <w:jc w:val="center"/>
        <w:rPr>
          <w:b/>
          <w:sz w:val="24"/>
          <w:szCs w:val="24"/>
        </w:rPr>
      </w:pPr>
    </w:p>
    <w:p w:rsidR="0095531D" w:rsidRPr="0095531D" w:rsidRDefault="0095531D" w:rsidP="009711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70262D" w:rsidRDefault="0070262D" w:rsidP="007026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262D" w:rsidRPr="0095531D" w:rsidRDefault="0070262D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CAREER OBJECTIVES:</w:t>
      </w:r>
    </w:p>
    <w:p w:rsidR="0070262D" w:rsidRPr="0095531D" w:rsidRDefault="0070262D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262D" w:rsidRDefault="00C11F66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To contribute to your</w:t>
      </w:r>
      <w:r w:rsidR="0070262D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progressive organization</w:t>
      </w:r>
      <w:r w:rsidR="00E80485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while expanding my knowledge, skill and ability</w:t>
      </w:r>
    </w:p>
    <w:p w:rsidR="0070262D" w:rsidRDefault="0070262D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485" w:rsidRPr="0095531D" w:rsidRDefault="00E80485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34" w:rsidRPr="0095531D" w:rsidRDefault="0070262D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</w:p>
    <w:p w:rsidR="00A45B34" w:rsidRPr="0095531D" w:rsidRDefault="00A45B34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34" w:rsidRPr="0095531D" w:rsidRDefault="00A45B34" w:rsidP="002576B0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31D"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 w:rsidRPr="0095531D">
        <w:rPr>
          <w:rFonts w:ascii="Times New Roman" w:hAnsi="Times New Roman" w:cs="Times New Roman"/>
          <w:sz w:val="24"/>
          <w:szCs w:val="24"/>
        </w:rPr>
        <w:t xml:space="preserve"> Senior Comprehensive Secondary      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2006 – 2009</w:t>
      </w:r>
    </w:p>
    <w:p w:rsidR="00A45B34" w:rsidRPr="0095531D" w:rsidRDefault="00A45B34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31D">
        <w:rPr>
          <w:rFonts w:ascii="Times New Roman" w:hAnsi="Times New Roman" w:cs="Times New Roman"/>
          <w:sz w:val="24"/>
          <w:szCs w:val="24"/>
        </w:rPr>
        <w:t>Curepe</w:t>
      </w:r>
      <w:proofErr w:type="spellEnd"/>
      <w:r w:rsidRPr="0095531D">
        <w:rPr>
          <w:rFonts w:ascii="Times New Roman" w:hAnsi="Times New Roman" w:cs="Times New Roman"/>
          <w:sz w:val="24"/>
          <w:szCs w:val="24"/>
        </w:rPr>
        <w:t xml:space="preserve"> Junior Secondary                                   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2003 – 2006</w:t>
      </w:r>
    </w:p>
    <w:p w:rsidR="007E0D76" w:rsidRDefault="007E0D76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0485" w:rsidRPr="0095531D" w:rsidRDefault="00E80485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6B0" w:rsidRDefault="00A45B34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 xml:space="preserve">QUALIFICATIONS: </w:t>
      </w:r>
    </w:p>
    <w:p w:rsidR="009A66C1" w:rsidRDefault="009A66C1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5B34" w:rsidRPr="009A66C1" w:rsidRDefault="00A45B34" w:rsidP="009A66C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576B0">
        <w:rPr>
          <w:rFonts w:ascii="Times New Roman" w:hAnsi="Times New Roman" w:cs="Times New Roman"/>
          <w:b/>
          <w:i/>
          <w:sz w:val="24"/>
          <w:szCs w:val="24"/>
        </w:rPr>
        <w:t xml:space="preserve">CXC </w:t>
      </w:r>
      <w:r w:rsidR="002576B0" w:rsidRPr="002576B0">
        <w:rPr>
          <w:rFonts w:ascii="Times New Roman" w:hAnsi="Times New Roman" w:cs="Times New Roman"/>
          <w:b/>
          <w:i/>
          <w:sz w:val="24"/>
          <w:szCs w:val="24"/>
        </w:rPr>
        <w:t>O’ Level (</w:t>
      </w:r>
      <w:r w:rsidRPr="002576B0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="002576B0" w:rsidRPr="002576B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</w:p>
    <w:p w:rsidR="00A45B34" w:rsidRPr="0095531D" w:rsidRDefault="00A45B34" w:rsidP="00516F49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95531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 xml:space="preserve">Grade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A45B34" w:rsidRPr="0095531D" w:rsidRDefault="00A45B3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English B 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95531D">
        <w:rPr>
          <w:rFonts w:ascii="Times New Roman" w:hAnsi="Times New Roman" w:cs="Times New Roman"/>
          <w:sz w:val="24"/>
          <w:szCs w:val="24"/>
        </w:rPr>
        <w:t>Grade</w:t>
      </w:r>
      <w:r w:rsidRPr="0095531D">
        <w:rPr>
          <w:rFonts w:ascii="Times New Roman" w:hAnsi="Times New Roman" w:cs="Times New Roman"/>
          <w:sz w:val="24"/>
          <w:szCs w:val="24"/>
        </w:rPr>
        <w:t xml:space="preserve"> II     2009</w:t>
      </w:r>
    </w:p>
    <w:p w:rsidR="00A45B34" w:rsidRPr="0095531D" w:rsidRDefault="00A45B3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Social Studies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95531D">
        <w:rPr>
          <w:rFonts w:ascii="Times New Roman" w:hAnsi="Times New Roman" w:cs="Times New Roman"/>
          <w:sz w:val="24"/>
          <w:szCs w:val="24"/>
        </w:rPr>
        <w:t>Grade</w:t>
      </w:r>
      <w:r w:rsidR="0095531D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     2009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Mathematics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 Grade</w:t>
      </w:r>
      <w:r w:rsidR="00516F49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Visual Arts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516F49">
        <w:rPr>
          <w:rFonts w:ascii="Times New Roman" w:hAnsi="Times New Roman" w:cs="Times New Roman"/>
          <w:sz w:val="24"/>
          <w:szCs w:val="24"/>
        </w:rPr>
        <w:t>Grade</w:t>
      </w:r>
      <w:r w:rsidR="00516F49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A45B34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Human &amp; Social Biology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 </w:t>
      </w:r>
      <w:r w:rsidR="00516F49">
        <w:rPr>
          <w:rFonts w:ascii="Times New Roman" w:hAnsi="Times New Roman" w:cs="Times New Roman"/>
          <w:sz w:val="24"/>
          <w:szCs w:val="24"/>
        </w:rPr>
        <w:t>Grade</w:t>
      </w:r>
      <w:r w:rsidRPr="0095531D">
        <w:rPr>
          <w:rFonts w:ascii="Times New Roman" w:hAnsi="Times New Roman" w:cs="Times New Roman"/>
          <w:sz w:val="24"/>
          <w:szCs w:val="24"/>
        </w:rPr>
        <w:t xml:space="preserve"> II    </w:t>
      </w:r>
      <w:r w:rsidR="00516F49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2008</w:t>
      </w: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76B0">
        <w:rPr>
          <w:rFonts w:ascii="Times New Roman" w:hAnsi="Times New Roman" w:cs="Times New Roman"/>
          <w:b/>
          <w:sz w:val="24"/>
          <w:szCs w:val="24"/>
          <w:u w:val="single"/>
        </w:rPr>
        <w:t>PROFESSIONAL ACHIEVEMENTS:</w:t>
      </w: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6B0" w:rsidRP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Presently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pursuing an Associate D</w:t>
      </w:r>
      <w:r w:rsidR="009A66C1">
        <w:rPr>
          <w:rFonts w:ascii="Times New Roman" w:hAnsi="Times New Roman" w:cs="Times New Roman"/>
          <w:sz w:val="24"/>
          <w:szCs w:val="24"/>
        </w:rPr>
        <w:t xml:space="preserve">egree in Social Work at </w:t>
      </w:r>
      <w:r w:rsidR="009A66C1" w:rsidRPr="00711698">
        <w:rPr>
          <w:rFonts w:ascii="Times New Roman" w:hAnsi="Times New Roman" w:cs="Times New Roman"/>
          <w:b/>
          <w:sz w:val="24"/>
          <w:szCs w:val="24"/>
        </w:rPr>
        <w:t>COST</w:t>
      </w:r>
      <w:r w:rsidRPr="00711698">
        <w:rPr>
          <w:rFonts w:ascii="Times New Roman" w:hAnsi="Times New Roman" w:cs="Times New Roman"/>
          <w:b/>
          <w:sz w:val="24"/>
          <w:szCs w:val="24"/>
        </w:rPr>
        <w:t>AAT</w:t>
      </w:r>
      <w:r w:rsidR="009A66C1" w:rsidRPr="00711698">
        <w:rPr>
          <w:rFonts w:ascii="Times New Roman" w:hAnsi="Times New Roman" w:cs="Times New Roman"/>
          <w:b/>
          <w:sz w:val="24"/>
          <w:szCs w:val="24"/>
        </w:rPr>
        <w:t>T</w:t>
      </w:r>
      <w:r w:rsidRPr="0071169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C73A4" w:rsidRDefault="000C73A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93738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356B92" w:rsidRDefault="00356B92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6FD8" w:rsidRPr="007671FE" w:rsidRDefault="003807D6" w:rsidP="007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1FE">
        <w:rPr>
          <w:rFonts w:ascii="Times New Roman" w:hAnsi="Times New Roman" w:cs="Times New Roman"/>
          <w:sz w:val="24"/>
          <w:szCs w:val="24"/>
        </w:rPr>
        <w:t xml:space="preserve">Stores\ </w:t>
      </w:r>
      <w:r w:rsidR="00052352" w:rsidRPr="007671FE">
        <w:rPr>
          <w:rFonts w:ascii="Times New Roman" w:hAnsi="Times New Roman" w:cs="Times New Roman"/>
          <w:sz w:val="24"/>
          <w:szCs w:val="24"/>
        </w:rPr>
        <w:t>Inventory</w:t>
      </w:r>
      <w:r w:rsidR="001F728C" w:rsidRPr="007671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3BE1" w:rsidRPr="007671FE">
        <w:rPr>
          <w:rFonts w:ascii="Times New Roman" w:hAnsi="Times New Roman" w:cs="Times New Roman"/>
          <w:sz w:val="24"/>
          <w:szCs w:val="24"/>
        </w:rPr>
        <w:t>Clerk</w:t>
      </w:r>
      <w:r w:rsidR="00052352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="00573BE1" w:rsidRPr="007671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73BE1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Pr="007671FE">
        <w:rPr>
          <w:rFonts w:ascii="Times New Roman" w:hAnsi="Times New Roman" w:cs="Times New Roman"/>
          <w:sz w:val="24"/>
          <w:szCs w:val="24"/>
        </w:rPr>
        <w:t xml:space="preserve">worked as a stores </w:t>
      </w:r>
      <w:r w:rsidR="00052352" w:rsidRPr="007671FE">
        <w:rPr>
          <w:rFonts w:ascii="Times New Roman" w:hAnsi="Times New Roman" w:cs="Times New Roman"/>
          <w:sz w:val="24"/>
          <w:szCs w:val="24"/>
        </w:rPr>
        <w:t xml:space="preserve">clerk </w:t>
      </w:r>
      <w:r w:rsidR="00CA18FC" w:rsidRPr="007671FE">
        <w:rPr>
          <w:rFonts w:ascii="Times New Roman" w:hAnsi="Times New Roman" w:cs="Times New Roman"/>
          <w:sz w:val="24"/>
          <w:szCs w:val="24"/>
        </w:rPr>
        <w:t>with the</w:t>
      </w:r>
      <w:r w:rsidR="005971FD" w:rsidRPr="007671FE">
        <w:rPr>
          <w:rFonts w:ascii="Times New Roman" w:hAnsi="Times New Roman" w:cs="Times New Roman"/>
          <w:sz w:val="24"/>
          <w:szCs w:val="24"/>
        </w:rPr>
        <w:t xml:space="preserve"> On The Job</w:t>
      </w:r>
      <w:r w:rsidR="00CA18FC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="00337A87" w:rsidRPr="007671FE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="00337A87" w:rsidRPr="007671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337A87" w:rsidRPr="007671FE">
        <w:rPr>
          <w:rFonts w:ascii="Times New Roman" w:hAnsi="Times New Roman" w:cs="Times New Roman"/>
          <w:sz w:val="24"/>
          <w:szCs w:val="24"/>
        </w:rPr>
        <w:t xml:space="preserve"> in the </w:t>
      </w:r>
      <w:r w:rsidR="00AC4DB4" w:rsidRPr="007671FE">
        <w:rPr>
          <w:rFonts w:ascii="Times New Roman" w:hAnsi="Times New Roman" w:cs="Times New Roman"/>
          <w:sz w:val="24"/>
          <w:szCs w:val="24"/>
        </w:rPr>
        <w:t>Sangre Grande Hospital</w:t>
      </w:r>
      <w:r w:rsidR="00C44511">
        <w:rPr>
          <w:rFonts w:ascii="Times New Roman" w:hAnsi="Times New Roman" w:cs="Times New Roman"/>
          <w:sz w:val="24"/>
          <w:szCs w:val="24"/>
        </w:rPr>
        <w:t xml:space="preserve"> </w:t>
      </w:r>
      <w:r w:rsidR="00EE03C8">
        <w:rPr>
          <w:rFonts w:ascii="Times New Roman" w:hAnsi="Times New Roman" w:cs="Times New Roman"/>
          <w:sz w:val="24"/>
          <w:szCs w:val="24"/>
        </w:rPr>
        <w:t>in Stores department</w:t>
      </w:r>
      <w:r w:rsidR="009846B3">
        <w:rPr>
          <w:rFonts w:ascii="Times New Roman" w:hAnsi="Times New Roman" w:cs="Times New Roman"/>
          <w:sz w:val="24"/>
          <w:szCs w:val="24"/>
        </w:rPr>
        <w:t xml:space="preserve"> in Medical Stores</w:t>
      </w:r>
      <w:r w:rsidR="00501587" w:rsidRPr="007671FE">
        <w:rPr>
          <w:rFonts w:ascii="Times New Roman" w:hAnsi="Times New Roman" w:cs="Times New Roman"/>
          <w:sz w:val="24"/>
          <w:szCs w:val="24"/>
        </w:rPr>
        <w:t>.</w:t>
      </w:r>
      <w:r w:rsidR="00E56FD8" w:rsidRPr="007671FE">
        <w:rPr>
          <w:rFonts w:ascii="Times New Roman" w:hAnsi="Times New Roman" w:cs="Times New Roman"/>
          <w:sz w:val="24"/>
          <w:szCs w:val="24"/>
        </w:rPr>
        <w:t xml:space="preserve"> Task include </w:t>
      </w:r>
      <w:r w:rsidR="001204F8" w:rsidRPr="007671FE">
        <w:rPr>
          <w:rFonts w:ascii="Times New Roman" w:hAnsi="Times New Roman" w:cs="Times New Roman"/>
          <w:sz w:val="24"/>
          <w:szCs w:val="24"/>
        </w:rPr>
        <w:t>doing stock checks</w:t>
      </w:r>
      <w:r w:rsidR="00505D01" w:rsidRPr="007671FE">
        <w:rPr>
          <w:rFonts w:ascii="Times New Roman" w:hAnsi="Times New Roman" w:cs="Times New Roman"/>
          <w:sz w:val="24"/>
          <w:szCs w:val="24"/>
        </w:rPr>
        <w:t>,</w:t>
      </w:r>
      <w:r w:rsidR="00F51B29" w:rsidRPr="007671FE">
        <w:rPr>
          <w:rFonts w:ascii="Times New Roman" w:hAnsi="Times New Roman" w:cs="Times New Roman"/>
          <w:sz w:val="24"/>
          <w:szCs w:val="24"/>
        </w:rPr>
        <w:t xml:space="preserve"> goods received note and a number of other tasks </w:t>
      </w:r>
      <w:r w:rsidR="006D0FF2" w:rsidRPr="007671FE">
        <w:rPr>
          <w:rFonts w:ascii="Times New Roman" w:hAnsi="Times New Roman" w:cs="Times New Roman"/>
          <w:sz w:val="24"/>
          <w:szCs w:val="24"/>
        </w:rPr>
        <w:t>in the department.</w:t>
      </w:r>
    </w:p>
    <w:p w:rsidR="00E80485" w:rsidRPr="0095531D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SPECIAL INTERESTS: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Painting (Art)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Table Tennis</w:t>
      </w:r>
    </w:p>
    <w:p w:rsidR="007E0D76" w:rsidRPr="0095531D" w:rsidRDefault="007E0D76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D76" w:rsidRPr="0095531D" w:rsidRDefault="007E0D76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712" w:rsidRPr="0095531D" w:rsidRDefault="00267396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 w:rsidR="00267396" w:rsidRPr="0095531D" w:rsidRDefault="00267396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7396" w:rsidRPr="0095531D" w:rsidRDefault="009A66C1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r w:rsidR="00267396" w:rsidRPr="009A66C1">
        <w:rPr>
          <w:rFonts w:ascii="Times New Roman" w:hAnsi="Times New Roman" w:cs="Times New Roman"/>
          <w:b/>
          <w:sz w:val="24"/>
          <w:szCs w:val="24"/>
        </w:rPr>
        <w:t>Joan Tidd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67396" w:rsidRPr="0095531D" w:rsidRDefault="009A66C1" w:rsidP="009A6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of Births and Deaths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234B2C" w:rsidRPr="0095531D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234B2C" w:rsidRPr="0095531D">
        <w:rPr>
          <w:rFonts w:ascii="Times New Roman" w:hAnsi="Times New Roman" w:cs="Times New Roman"/>
          <w:sz w:val="24"/>
          <w:szCs w:val="24"/>
        </w:rPr>
        <w:t>Cumu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Road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Village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Contact#: </w:t>
      </w:r>
      <w:r w:rsidR="00EC3E53" w:rsidRPr="0095531D">
        <w:rPr>
          <w:rFonts w:ascii="Times New Roman" w:hAnsi="Times New Roman" w:cs="Times New Roman"/>
          <w:sz w:val="24"/>
          <w:szCs w:val="24"/>
        </w:rPr>
        <w:t>668-8637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212712" w:rsidRDefault="00212712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C1" w:rsidRPr="0095531D" w:rsidRDefault="009A66C1" w:rsidP="009A6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r w:rsidRPr="009A66C1">
        <w:rPr>
          <w:rFonts w:ascii="Times New Roman" w:hAnsi="Times New Roman" w:cs="Times New Roman"/>
          <w:b/>
          <w:sz w:val="24"/>
          <w:szCs w:val="24"/>
        </w:rPr>
        <w:t>Cordell Wiggins</w:t>
      </w:r>
    </w:p>
    <w:p w:rsidR="009A66C1" w:rsidRPr="0095531D" w:rsidRDefault="009A66C1" w:rsidP="009A6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Businessman</w:t>
      </w:r>
    </w:p>
    <w:p w:rsidR="009A66C1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9A66C1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Cunupia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West</w:t>
      </w:r>
    </w:p>
    <w:p w:rsidR="009A66C1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Contact#: </w:t>
      </w:r>
      <w:r w:rsidRPr="0095531D">
        <w:rPr>
          <w:rFonts w:ascii="Times New Roman" w:hAnsi="Times New Roman" w:cs="Times New Roman"/>
          <w:sz w:val="24"/>
          <w:szCs w:val="24"/>
        </w:rPr>
        <w:t>748-4125 / 352-0520</w:t>
      </w:r>
    </w:p>
    <w:p w:rsidR="009A66C1" w:rsidRPr="0095531D" w:rsidRDefault="009A66C1" w:rsidP="009A6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6C1" w:rsidRPr="0095531D" w:rsidRDefault="009A66C1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A66C1" w:rsidRPr="0095531D" w:rsidSect="009A66C1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38B7"/>
    <w:multiLevelType w:val="hybridMultilevel"/>
    <w:tmpl w:val="11E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C31"/>
    <w:multiLevelType w:val="hybridMultilevel"/>
    <w:tmpl w:val="2B805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75"/>
    <w:rsid w:val="0000395F"/>
    <w:rsid w:val="00004768"/>
    <w:rsid w:val="0002026B"/>
    <w:rsid w:val="000226DD"/>
    <w:rsid w:val="00022900"/>
    <w:rsid w:val="00031874"/>
    <w:rsid w:val="00052352"/>
    <w:rsid w:val="000825E2"/>
    <w:rsid w:val="00085D6D"/>
    <w:rsid w:val="000A22DF"/>
    <w:rsid w:val="000C73A4"/>
    <w:rsid w:val="000D5943"/>
    <w:rsid w:val="000E20E8"/>
    <w:rsid w:val="000F421D"/>
    <w:rsid w:val="000F4A1E"/>
    <w:rsid w:val="00102544"/>
    <w:rsid w:val="00111487"/>
    <w:rsid w:val="001204F8"/>
    <w:rsid w:val="00121917"/>
    <w:rsid w:val="00136FBE"/>
    <w:rsid w:val="001545D8"/>
    <w:rsid w:val="00166FC6"/>
    <w:rsid w:val="00174E1B"/>
    <w:rsid w:val="00183EF0"/>
    <w:rsid w:val="00187093"/>
    <w:rsid w:val="00195774"/>
    <w:rsid w:val="001A1246"/>
    <w:rsid w:val="001A45B6"/>
    <w:rsid w:val="001A7F96"/>
    <w:rsid w:val="001C20EF"/>
    <w:rsid w:val="001D0F85"/>
    <w:rsid w:val="001D34EE"/>
    <w:rsid w:val="001F5ED2"/>
    <w:rsid w:val="001F728C"/>
    <w:rsid w:val="00212712"/>
    <w:rsid w:val="00234B2C"/>
    <w:rsid w:val="002516F6"/>
    <w:rsid w:val="002576B0"/>
    <w:rsid w:val="00267396"/>
    <w:rsid w:val="002967C5"/>
    <w:rsid w:val="002B3075"/>
    <w:rsid w:val="002B33D4"/>
    <w:rsid w:val="002D252F"/>
    <w:rsid w:val="002D2A9F"/>
    <w:rsid w:val="002E2FDD"/>
    <w:rsid w:val="00323016"/>
    <w:rsid w:val="00324EF6"/>
    <w:rsid w:val="00326465"/>
    <w:rsid w:val="00337A87"/>
    <w:rsid w:val="00355889"/>
    <w:rsid w:val="00355DE3"/>
    <w:rsid w:val="00356B92"/>
    <w:rsid w:val="0036142D"/>
    <w:rsid w:val="003807D6"/>
    <w:rsid w:val="003C57C9"/>
    <w:rsid w:val="003F3547"/>
    <w:rsid w:val="003F6566"/>
    <w:rsid w:val="003F76B3"/>
    <w:rsid w:val="004112A3"/>
    <w:rsid w:val="00434329"/>
    <w:rsid w:val="00436E7A"/>
    <w:rsid w:val="00461F95"/>
    <w:rsid w:val="004C4B7B"/>
    <w:rsid w:val="004C68BC"/>
    <w:rsid w:val="00501587"/>
    <w:rsid w:val="00505D01"/>
    <w:rsid w:val="00516F49"/>
    <w:rsid w:val="00540B0A"/>
    <w:rsid w:val="00570FD5"/>
    <w:rsid w:val="00573BE1"/>
    <w:rsid w:val="00587460"/>
    <w:rsid w:val="005971FD"/>
    <w:rsid w:val="005A7A81"/>
    <w:rsid w:val="005B3976"/>
    <w:rsid w:val="005C1CB2"/>
    <w:rsid w:val="005C2BBE"/>
    <w:rsid w:val="006140CC"/>
    <w:rsid w:val="006141C7"/>
    <w:rsid w:val="00615901"/>
    <w:rsid w:val="00616592"/>
    <w:rsid w:val="006215FA"/>
    <w:rsid w:val="006418A7"/>
    <w:rsid w:val="006503BE"/>
    <w:rsid w:val="006669C1"/>
    <w:rsid w:val="006716CA"/>
    <w:rsid w:val="0067349A"/>
    <w:rsid w:val="006A1EB7"/>
    <w:rsid w:val="006A3A69"/>
    <w:rsid w:val="006D0FF2"/>
    <w:rsid w:val="006D4EFB"/>
    <w:rsid w:val="0070262D"/>
    <w:rsid w:val="00704539"/>
    <w:rsid w:val="00711698"/>
    <w:rsid w:val="00712EBB"/>
    <w:rsid w:val="00721D60"/>
    <w:rsid w:val="00746864"/>
    <w:rsid w:val="00746A09"/>
    <w:rsid w:val="007502C4"/>
    <w:rsid w:val="007671FE"/>
    <w:rsid w:val="00774022"/>
    <w:rsid w:val="00793D5F"/>
    <w:rsid w:val="007A03F9"/>
    <w:rsid w:val="007A2678"/>
    <w:rsid w:val="007E0D76"/>
    <w:rsid w:val="007F1024"/>
    <w:rsid w:val="007F53E9"/>
    <w:rsid w:val="007F63CC"/>
    <w:rsid w:val="008068C2"/>
    <w:rsid w:val="00844617"/>
    <w:rsid w:val="00850C75"/>
    <w:rsid w:val="0085628E"/>
    <w:rsid w:val="0085721A"/>
    <w:rsid w:val="008724B2"/>
    <w:rsid w:val="00896328"/>
    <w:rsid w:val="008C39CB"/>
    <w:rsid w:val="008C543E"/>
    <w:rsid w:val="008C5A33"/>
    <w:rsid w:val="009169AA"/>
    <w:rsid w:val="00933AB3"/>
    <w:rsid w:val="0093456F"/>
    <w:rsid w:val="0093666D"/>
    <w:rsid w:val="00937380"/>
    <w:rsid w:val="0095531D"/>
    <w:rsid w:val="009569CB"/>
    <w:rsid w:val="00964142"/>
    <w:rsid w:val="0097115C"/>
    <w:rsid w:val="009846B3"/>
    <w:rsid w:val="00992707"/>
    <w:rsid w:val="009A3BDC"/>
    <w:rsid w:val="009A66C1"/>
    <w:rsid w:val="009D3A2D"/>
    <w:rsid w:val="009E03A7"/>
    <w:rsid w:val="009E3CC9"/>
    <w:rsid w:val="009F175E"/>
    <w:rsid w:val="009F28E5"/>
    <w:rsid w:val="00A15E9A"/>
    <w:rsid w:val="00A204EB"/>
    <w:rsid w:val="00A25671"/>
    <w:rsid w:val="00A30600"/>
    <w:rsid w:val="00A31EFF"/>
    <w:rsid w:val="00A45B34"/>
    <w:rsid w:val="00A502F4"/>
    <w:rsid w:val="00A61FC8"/>
    <w:rsid w:val="00A77F6D"/>
    <w:rsid w:val="00A84734"/>
    <w:rsid w:val="00A853C4"/>
    <w:rsid w:val="00AC4DB4"/>
    <w:rsid w:val="00AF3410"/>
    <w:rsid w:val="00AF7072"/>
    <w:rsid w:val="00B04D22"/>
    <w:rsid w:val="00B06783"/>
    <w:rsid w:val="00B47965"/>
    <w:rsid w:val="00B801C3"/>
    <w:rsid w:val="00B85F00"/>
    <w:rsid w:val="00B936C9"/>
    <w:rsid w:val="00BA6075"/>
    <w:rsid w:val="00BB70AF"/>
    <w:rsid w:val="00BD25DF"/>
    <w:rsid w:val="00BD760F"/>
    <w:rsid w:val="00BE2BC0"/>
    <w:rsid w:val="00BE5D5C"/>
    <w:rsid w:val="00C11F66"/>
    <w:rsid w:val="00C21E2E"/>
    <w:rsid w:val="00C22FAA"/>
    <w:rsid w:val="00C44511"/>
    <w:rsid w:val="00C47A2A"/>
    <w:rsid w:val="00C567E5"/>
    <w:rsid w:val="00C65C74"/>
    <w:rsid w:val="00C6784A"/>
    <w:rsid w:val="00C804F7"/>
    <w:rsid w:val="00C86367"/>
    <w:rsid w:val="00CA18FC"/>
    <w:rsid w:val="00CA4C1B"/>
    <w:rsid w:val="00CD5875"/>
    <w:rsid w:val="00CF11DC"/>
    <w:rsid w:val="00D01213"/>
    <w:rsid w:val="00D11376"/>
    <w:rsid w:val="00D6376D"/>
    <w:rsid w:val="00D63EF3"/>
    <w:rsid w:val="00D81574"/>
    <w:rsid w:val="00D87D02"/>
    <w:rsid w:val="00DD28B9"/>
    <w:rsid w:val="00E01C8A"/>
    <w:rsid w:val="00E039C5"/>
    <w:rsid w:val="00E1226F"/>
    <w:rsid w:val="00E1651B"/>
    <w:rsid w:val="00E475E6"/>
    <w:rsid w:val="00E56FD8"/>
    <w:rsid w:val="00E742E8"/>
    <w:rsid w:val="00E80485"/>
    <w:rsid w:val="00E861F9"/>
    <w:rsid w:val="00E93CF1"/>
    <w:rsid w:val="00EC3E53"/>
    <w:rsid w:val="00EE03C8"/>
    <w:rsid w:val="00EE7975"/>
    <w:rsid w:val="00EF0FEF"/>
    <w:rsid w:val="00F01509"/>
    <w:rsid w:val="00F01F2B"/>
    <w:rsid w:val="00F06425"/>
    <w:rsid w:val="00F26BA0"/>
    <w:rsid w:val="00F34E78"/>
    <w:rsid w:val="00F46E81"/>
    <w:rsid w:val="00F51B29"/>
    <w:rsid w:val="00F61653"/>
    <w:rsid w:val="00F626EE"/>
    <w:rsid w:val="00F66760"/>
    <w:rsid w:val="00F67D5A"/>
    <w:rsid w:val="00FB0282"/>
    <w:rsid w:val="00FB0FED"/>
    <w:rsid w:val="00FC56B4"/>
    <w:rsid w:val="00FD0ED5"/>
    <w:rsid w:val="00FE6625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7E691-BC0A-5049-87DD-1B389E75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dominiquedennis0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444C-67E2-42E5-85AB-4ABBB420025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2FC7877-3335-4C7D-8225-4BDEF95D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111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</dc:creator>
  <cp:lastModifiedBy>one love</cp:lastModifiedBy>
  <cp:revision>71</cp:revision>
  <dcterms:created xsi:type="dcterms:W3CDTF">2016-07-02T13:44:00Z</dcterms:created>
  <dcterms:modified xsi:type="dcterms:W3CDTF">2016-10-12T12:32:00Z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-207088957</vt:i4>
  </property>
</Properties>
</file>