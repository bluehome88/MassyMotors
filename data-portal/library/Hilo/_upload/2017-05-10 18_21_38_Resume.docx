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509" w:rsidRDefault="00017C40">
      <w:pPr>
        <w:pStyle w:val="Name"/>
      </w:pPr>
      <w:r>
        <w:t xml:space="preserve">Daniella Greene </w:t>
      </w:r>
    </w:p>
    <w:p w:rsidR="00A82D80" w:rsidRDefault="00C059C8">
      <w:pPr>
        <w:pStyle w:val="ContactInfo"/>
      </w:pPr>
      <w:r>
        <w:t xml:space="preserve">#71 Picton Village, Diamond Village, San </w:t>
      </w:r>
      <w:r w:rsidR="009E302A">
        <w:t>Fernando</w:t>
      </w:r>
    </w:p>
    <w:p w:rsidR="009E302A" w:rsidRDefault="009D4564">
      <w:pPr>
        <w:pStyle w:val="ContactInfo"/>
      </w:pPr>
      <w:r>
        <w:t xml:space="preserve"> (878)733-8935</w:t>
      </w:r>
      <w:bookmarkStart w:id="0" w:name="_GoBack"/>
      <w:bookmarkEnd w:id="0"/>
    </w:p>
    <w:p w:rsidR="00552509" w:rsidRDefault="00810668" w:rsidP="00B1205A">
      <w:pPr>
        <w:pStyle w:val="ContactInfo"/>
      </w:pPr>
      <w:hyperlink r:id="rId7" w:history="1">
        <w:r w:rsidR="00B1205A" w:rsidRPr="00BA12A8">
          <w:rPr>
            <w:rStyle w:val="Hyperlink"/>
          </w:rPr>
          <w:t>daniellagreene5@gmail.com</w:t>
        </w:r>
      </w:hyperlink>
    </w:p>
    <w:p w:rsidR="00B1205A" w:rsidRDefault="00B1205A" w:rsidP="00B1205A">
      <w:pPr>
        <w:pStyle w:val="ContactInfo"/>
      </w:pPr>
    </w:p>
    <w:p w:rsidR="00B1205A" w:rsidRDefault="00B1205A" w:rsidP="00B1205A">
      <w:pPr>
        <w:pStyle w:val="ContactInfo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Marital Status- </w:t>
      </w:r>
      <w:r>
        <w:rPr>
          <w:sz w:val="28"/>
          <w:szCs w:val="28"/>
        </w:rPr>
        <w:t>Single</w:t>
      </w:r>
    </w:p>
    <w:p w:rsidR="00B1205A" w:rsidRDefault="00B1205A" w:rsidP="00B1205A">
      <w:pPr>
        <w:pStyle w:val="ContactInfo"/>
        <w:rPr>
          <w:sz w:val="28"/>
          <w:szCs w:val="28"/>
        </w:rPr>
      </w:pPr>
    </w:p>
    <w:p w:rsidR="00552509" w:rsidRPr="0015607D" w:rsidRDefault="0015607D" w:rsidP="0015607D">
      <w:pPr>
        <w:pStyle w:val="ContactInfo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D.O.B- </w:t>
      </w:r>
      <w:r>
        <w:rPr>
          <w:sz w:val="28"/>
          <w:szCs w:val="28"/>
        </w:rPr>
        <w:t>21/01/1996</w:t>
      </w:r>
    </w:p>
    <w:p w:rsidR="00552509" w:rsidRDefault="00810668">
      <w:pPr>
        <w:pStyle w:val="Heading1"/>
      </w:pPr>
      <w:sdt>
        <w:sdtPr>
          <w:id w:val="-1150367223"/>
          <w:placeholder>
            <w:docPart w:val="BDBCF415B90EFD48B4F176C154AE8C0E"/>
          </w:placeholder>
          <w:temporary/>
          <w:showingPlcHdr/>
          <w15:appearance w15:val="hidden"/>
        </w:sdtPr>
        <w:sdtEndPr/>
        <w:sdtContent>
          <w:r w:rsidR="00095E49">
            <w:t>Education</w:t>
          </w:r>
        </w:sdtContent>
      </w:sdt>
    </w:p>
    <w:p w:rsidR="00552509" w:rsidRPr="007E6F1B" w:rsidRDefault="009C7297">
      <w:pPr>
        <w:pStyle w:val="Heading2"/>
        <w:rPr>
          <w:rFonts w:asciiTheme="minorHAnsi" w:eastAsiaTheme="minorHAnsi" w:hAnsiTheme="minorHAnsi" w:cstheme="minorBidi"/>
          <w:b w:val="0"/>
          <w:i w:val="0"/>
          <w:spacing w:val="0"/>
          <w:sz w:val="20"/>
          <w:szCs w:val="20"/>
        </w:rPr>
      </w:pPr>
      <w:r w:rsidRPr="007E6F1B">
        <w:rPr>
          <w:rFonts w:asciiTheme="minorHAnsi" w:eastAsiaTheme="minorHAnsi" w:hAnsiTheme="minorHAnsi" w:cstheme="minorBidi"/>
          <w:b w:val="0"/>
          <w:i w:val="0"/>
          <w:spacing w:val="0"/>
          <w:sz w:val="20"/>
          <w:szCs w:val="20"/>
        </w:rPr>
        <w:t xml:space="preserve">Siparia East Secondary school </w:t>
      </w:r>
      <w:r w:rsidR="00143FE2" w:rsidRPr="007E6F1B">
        <w:rPr>
          <w:rFonts w:asciiTheme="minorHAnsi" w:eastAsiaTheme="minorHAnsi" w:hAnsiTheme="minorHAnsi" w:cstheme="minorBidi"/>
          <w:b w:val="0"/>
          <w:i w:val="0"/>
          <w:spacing w:val="0"/>
          <w:sz w:val="20"/>
          <w:szCs w:val="20"/>
        </w:rPr>
        <w:t>(2007-2012)</w:t>
      </w:r>
    </w:p>
    <w:p w:rsidR="00143FE2" w:rsidRPr="007E6F1B" w:rsidRDefault="00143FE2" w:rsidP="00143FE2">
      <w:pPr>
        <w:rPr>
          <w:sz w:val="20"/>
          <w:szCs w:val="20"/>
        </w:rPr>
      </w:pPr>
      <w:r w:rsidRPr="007E6F1B">
        <w:rPr>
          <w:sz w:val="20"/>
          <w:szCs w:val="20"/>
        </w:rPr>
        <w:t xml:space="preserve">Siparia West Secondary School Continuation </w:t>
      </w:r>
      <w:r w:rsidR="00E6576A" w:rsidRPr="007E6F1B">
        <w:rPr>
          <w:sz w:val="20"/>
          <w:szCs w:val="20"/>
        </w:rPr>
        <w:t>Classes</w:t>
      </w:r>
      <w:r w:rsidR="00E0559F" w:rsidRPr="007E6F1B">
        <w:rPr>
          <w:sz w:val="20"/>
          <w:szCs w:val="20"/>
        </w:rPr>
        <w:t xml:space="preserve"> (2014-2015)</w:t>
      </w:r>
    </w:p>
    <w:p w:rsidR="00552509" w:rsidRPr="007E6F1B" w:rsidRDefault="00552509">
      <w:pPr>
        <w:rPr>
          <w:sz w:val="20"/>
          <w:szCs w:val="20"/>
        </w:rPr>
      </w:pPr>
    </w:p>
    <w:p w:rsidR="00552509" w:rsidRDefault="002170C2" w:rsidP="00E0559F">
      <w:pPr>
        <w:rPr>
          <w:rFonts w:asciiTheme="majorHAnsi" w:hAnsiTheme="majorHAnsi"/>
          <w:b/>
          <w:spacing w:val="21"/>
          <w:sz w:val="26"/>
        </w:rPr>
      </w:pPr>
      <w:r>
        <w:rPr>
          <w:rFonts w:asciiTheme="majorHAnsi" w:hAnsiTheme="majorHAnsi"/>
          <w:b/>
          <w:spacing w:val="21"/>
          <w:sz w:val="26"/>
        </w:rPr>
        <w:t>Experience</w:t>
      </w:r>
    </w:p>
    <w:p w:rsidR="005422C0" w:rsidRPr="00243298" w:rsidRDefault="005422C0" w:rsidP="005422C0">
      <w:pPr>
        <w:pStyle w:val="ListParagraph"/>
        <w:numPr>
          <w:ilvl w:val="0"/>
          <w:numId w:val="11"/>
        </w:numPr>
        <w:rPr>
          <w:rFonts w:asciiTheme="majorHAnsi" w:hAnsiTheme="majorHAnsi"/>
          <w:spacing w:val="21"/>
          <w:sz w:val="20"/>
          <w:szCs w:val="20"/>
        </w:rPr>
      </w:pPr>
      <w:r w:rsidRPr="00243298">
        <w:rPr>
          <w:rFonts w:asciiTheme="majorHAnsi" w:hAnsiTheme="majorHAnsi"/>
          <w:spacing w:val="21"/>
          <w:sz w:val="20"/>
          <w:szCs w:val="20"/>
        </w:rPr>
        <w:t>Subway Siparia- sandwich artiste</w:t>
      </w:r>
    </w:p>
    <w:p w:rsidR="005422C0" w:rsidRPr="00243298" w:rsidRDefault="002E1562" w:rsidP="005422C0">
      <w:pPr>
        <w:pStyle w:val="ListParagraph"/>
        <w:numPr>
          <w:ilvl w:val="0"/>
          <w:numId w:val="11"/>
        </w:numPr>
        <w:rPr>
          <w:rFonts w:asciiTheme="majorHAnsi" w:hAnsiTheme="majorHAnsi"/>
          <w:spacing w:val="21"/>
          <w:sz w:val="20"/>
          <w:szCs w:val="20"/>
        </w:rPr>
      </w:pPr>
      <w:r w:rsidRPr="00243298">
        <w:rPr>
          <w:rFonts w:asciiTheme="majorHAnsi" w:hAnsiTheme="majorHAnsi"/>
          <w:spacing w:val="21"/>
          <w:sz w:val="20"/>
          <w:szCs w:val="20"/>
        </w:rPr>
        <w:t>Shishas Gulf City- Sales clerk</w:t>
      </w:r>
    </w:p>
    <w:p w:rsidR="002E1562" w:rsidRPr="00243298" w:rsidRDefault="00D96021" w:rsidP="005422C0">
      <w:pPr>
        <w:pStyle w:val="ListParagraph"/>
        <w:numPr>
          <w:ilvl w:val="0"/>
          <w:numId w:val="11"/>
        </w:numPr>
        <w:rPr>
          <w:rFonts w:asciiTheme="majorHAnsi" w:hAnsiTheme="majorHAnsi"/>
          <w:spacing w:val="21"/>
          <w:sz w:val="20"/>
          <w:szCs w:val="20"/>
        </w:rPr>
      </w:pPr>
      <w:r w:rsidRPr="00243298">
        <w:rPr>
          <w:rFonts w:asciiTheme="majorHAnsi" w:hAnsiTheme="majorHAnsi"/>
          <w:spacing w:val="21"/>
          <w:sz w:val="20"/>
          <w:szCs w:val="20"/>
        </w:rPr>
        <w:t>Hosein Gulf City- Sales Clerk</w:t>
      </w:r>
    </w:p>
    <w:p w:rsidR="00D96021" w:rsidRPr="00243298" w:rsidRDefault="007D211B" w:rsidP="005422C0">
      <w:pPr>
        <w:pStyle w:val="ListParagraph"/>
        <w:numPr>
          <w:ilvl w:val="0"/>
          <w:numId w:val="11"/>
        </w:numPr>
        <w:rPr>
          <w:rFonts w:asciiTheme="majorHAnsi" w:hAnsiTheme="majorHAnsi"/>
          <w:spacing w:val="21"/>
          <w:sz w:val="20"/>
          <w:szCs w:val="20"/>
        </w:rPr>
      </w:pPr>
      <w:r w:rsidRPr="00243298">
        <w:rPr>
          <w:rFonts w:asciiTheme="majorHAnsi" w:hAnsiTheme="majorHAnsi"/>
          <w:spacing w:val="21"/>
          <w:sz w:val="20"/>
          <w:szCs w:val="20"/>
        </w:rPr>
        <w:t xml:space="preserve">Randy Ramtahal Toys Chaguanas- Sales Clerk </w:t>
      </w:r>
    </w:p>
    <w:p w:rsidR="005C3ED4" w:rsidRPr="002170C2" w:rsidRDefault="005C3ED4" w:rsidP="00E0559F">
      <w:pPr>
        <w:rPr>
          <w:sz w:val="18"/>
          <w:szCs w:val="18"/>
        </w:rPr>
      </w:pPr>
    </w:p>
    <w:p w:rsidR="00552509" w:rsidRDefault="00047589">
      <w:pPr>
        <w:pStyle w:val="Heading2"/>
      </w:pPr>
      <w:r>
        <w:t>Courses</w:t>
      </w:r>
    </w:p>
    <w:p w:rsidR="00047589" w:rsidRDefault="00AE701E" w:rsidP="00AE701E">
      <w:pPr>
        <w:pStyle w:val="ListParagraph"/>
        <w:numPr>
          <w:ilvl w:val="0"/>
          <w:numId w:val="12"/>
        </w:numPr>
      </w:pPr>
      <w:r>
        <w:t xml:space="preserve">Youth training and Employment partnership programme- Cosmetology </w:t>
      </w:r>
    </w:p>
    <w:p w:rsidR="00AE701E" w:rsidRDefault="00516C5E" w:rsidP="00AE701E">
      <w:pPr>
        <w:pStyle w:val="ListParagraph"/>
        <w:numPr>
          <w:ilvl w:val="0"/>
          <w:numId w:val="12"/>
        </w:numPr>
      </w:pPr>
      <w:r>
        <w:t>Civilian Conservation Corps- Computers(Graphics)</w:t>
      </w:r>
    </w:p>
    <w:p w:rsidR="00552509" w:rsidRDefault="00552509">
      <w:pPr>
        <w:pStyle w:val="Heading3"/>
        <w:rPr>
          <w:rFonts w:asciiTheme="minorHAnsi" w:eastAsiaTheme="minorHAnsi" w:hAnsiTheme="minorHAnsi" w:cstheme="minorBidi"/>
          <w:i w:val="0"/>
          <w:szCs w:val="22"/>
        </w:rPr>
      </w:pPr>
    </w:p>
    <w:p w:rsidR="00CC2EFB" w:rsidRDefault="00CC2EFB" w:rsidP="00CC2EFB"/>
    <w:p w:rsidR="00CC2EFB" w:rsidRDefault="00CC2EFB" w:rsidP="00CC2EF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Qualifications </w:t>
      </w:r>
    </w:p>
    <w:p w:rsidR="00CC2EFB" w:rsidRPr="003D6B2F" w:rsidRDefault="005222DE" w:rsidP="005222DE">
      <w:pPr>
        <w:pStyle w:val="ListParagraph"/>
        <w:numPr>
          <w:ilvl w:val="0"/>
          <w:numId w:val="13"/>
        </w:numPr>
      </w:pPr>
      <w:r w:rsidRPr="003D6B2F">
        <w:t>Mathematics – 3</w:t>
      </w:r>
    </w:p>
    <w:p w:rsidR="005222DE" w:rsidRPr="003D6B2F" w:rsidRDefault="005222DE" w:rsidP="005222DE">
      <w:pPr>
        <w:pStyle w:val="ListParagraph"/>
        <w:numPr>
          <w:ilvl w:val="0"/>
          <w:numId w:val="13"/>
        </w:numPr>
      </w:pPr>
      <w:r w:rsidRPr="003D6B2F">
        <w:t xml:space="preserve">English A </w:t>
      </w:r>
      <w:r w:rsidR="00064662" w:rsidRPr="003D6B2F">
        <w:t>–</w:t>
      </w:r>
      <w:r w:rsidRPr="003D6B2F">
        <w:t xml:space="preserve"> 3</w:t>
      </w:r>
    </w:p>
    <w:p w:rsidR="00064662" w:rsidRPr="003D6B2F" w:rsidRDefault="00064662" w:rsidP="005222DE">
      <w:pPr>
        <w:pStyle w:val="ListParagraph"/>
        <w:numPr>
          <w:ilvl w:val="0"/>
          <w:numId w:val="13"/>
        </w:numPr>
      </w:pPr>
      <w:r w:rsidRPr="003D6B2F">
        <w:t>Human Social Biology - 3</w:t>
      </w:r>
    </w:p>
    <w:p w:rsidR="00552509" w:rsidRDefault="00552509">
      <w:pPr>
        <w:pStyle w:val="Heading1"/>
      </w:pPr>
    </w:p>
    <w:p w:rsidR="00552509" w:rsidRDefault="00064662">
      <w:pPr>
        <w:pStyle w:val="Heading2"/>
      </w:pPr>
      <w:r>
        <w:t xml:space="preserve">References </w:t>
      </w:r>
    </w:p>
    <w:p w:rsidR="00064662" w:rsidRDefault="00F73481" w:rsidP="00064662">
      <w:r>
        <w:t>David Monroe</w:t>
      </w:r>
    </w:p>
    <w:p w:rsidR="00F73481" w:rsidRDefault="00EF2381" w:rsidP="00064662">
      <w:r>
        <w:t>325-6537</w:t>
      </w:r>
    </w:p>
    <w:p w:rsidR="00EF2381" w:rsidRDefault="00EF2381" w:rsidP="00064662">
      <w:r>
        <w:t>Prison officer</w:t>
      </w:r>
    </w:p>
    <w:p w:rsidR="00EF2381" w:rsidRDefault="00EF2381" w:rsidP="00064662"/>
    <w:p w:rsidR="00EF2381" w:rsidRDefault="00EF2381" w:rsidP="00064662">
      <w:r>
        <w:t>Nicole Guevara</w:t>
      </w:r>
    </w:p>
    <w:p w:rsidR="00EF2381" w:rsidRDefault="00A85071" w:rsidP="00064662">
      <w:r>
        <w:t>491-4020</w:t>
      </w:r>
    </w:p>
    <w:p w:rsidR="00A85071" w:rsidRPr="00064662" w:rsidRDefault="00A85071" w:rsidP="00064662">
      <w:r>
        <w:t>Accountant</w:t>
      </w:r>
    </w:p>
    <w:p w:rsidR="00552509" w:rsidRDefault="00552509"/>
    <w:sectPr w:rsidR="00552509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668" w:rsidRDefault="00810668">
      <w:pPr>
        <w:spacing w:after="0" w:line="240" w:lineRule="auto"/>
      </w:pPr>
      <w:r>
        <w:separator/>
      </w:r>
    </w:p>
  </w:endnote>
  <w:endnote w:type="continuationSeparator" w:id="0">
    <w:p w:rsidR="00810668" w:rsidRDefault="00810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2509" w:rsidRDefault="00095E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6B2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668" w:rsidRDefault="00810668">
      <w:pPr>
        <w:spacing w:after="0" w:line="240" w:lineRule="auto"/>
      </w:pPr>
      <w:r>
        <w:separator/>
      </w:r>
    </w:p>
  </w:footnote>
  <w:footnote w:type="continuationSeparator" w:id="0">
    <w:p w:rsidR="00810668" w:rsidRDefault="00810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509" w:rsidRDefault="00095E49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E5989CE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509" w:rsidRDefault="00095E49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2374738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">
              <v:rect id="Rectangle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0D1912"/>
    <w:multiLevelType w:val="hybridMultilevel"/>
    <w:tmpl w:val="074EB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A5475"/>
    <w:multiLevelType w:val="hybridMultilevel"/>
    <w:tmpl w:val="97203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4247B"/>
    <w:multiLevelType w:val="hybridMultilevel"/>
    <w:tmpl w:val="7EBA2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6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C40"/>
    <w:rsid w:val="00017C40"/>
    <w:rsid w:val="00047589"/>
    <w:rsid w:val="00064662"/>
    <w:rsid w:val="00095E49"/>
    <w:rsid w:val="00143FE2"/>
    <w:rsid w:val="0015607D"/>
    <w:rsid w:val="002170C2"/>
    <w:rsid w:val="00243298"/>
    <w:rsid w:val="002C5E05"/>
    <w:rsid w:val="002E1562"/>
    <w:rsid w:val="003D6B2F"/>
    <w:rsid w:val="00516C5E"/>
    <w:rsid w:val="005222DE"/>
    <w:rsid w:val="005422C0"/>
    <w:rsid w:val="00552509"/>
    <w:rsid w:val="005C3ED4"/>
    <w:rsid w:val="00692899"/>
    <w:rsid w:val="0070376D"/>
    <w:rsid w:val="00721347"/>
    <w:rsid w:val="007D211B"/>
    <w:rsid w:val="007E6F1B"/>
    <w:rsid w:val="00810668"/>
    <w:rsid w:val="00841D35"/>
    <w:rsid w:val="009C7297"/>
    <w:rsid w:val="009D4564"/>
    <w:rsid w:val="009E302A"/>
    <w:rsid w:val="00A82D80"/>
    <w:rsid w:val="00A85071"/>
    <w:rsid w:val="00AE701E"/>
    <w:rsid w:val="00B1205A"/>
    <w:rsid w:val="00B72684"/>
    <w:rsid w:val="00BB4AFD"/>
    <w:rsid w:val="00C059C8"/>
    <w:rsid w:val="00C35BC3"/>
    <w:rsid w:val="00CC2EFB"/>
    <w:rsid w:val="00CF1874"/>
    <w:rsid w:val="00D96021"/>
    <w:rsid w:val="00E0559F"/>
    <w:rsid w:val="00E6576A"/>
    <w:rsid w:val="00EF2381"/>
    <w:rsid w:val="00F7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B1E43"/>
  <w15:chartTrackingRefBased/>
  <w15:docId w15:val="{1569602A-7BAF-A446-97A5-CC1A2255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B1205A"/>
    <w:rPr>
      <w:color w:val="3D859C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1205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mailto:daniellagreene5@gmail.com" TargetMode="External" /><Relationship Id="rId12" Type="http://schemas.openxmlformats.org/officeDocument/2006/relationships/glossaryDocument" Target="glossary/document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9A1DCE6F-2AB7-C546-B160-EDB0F58306BF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DBCF415B90EFD48B4F176C154AE8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7E45C-B90F-9B48-A6C8-6E4EC932D8DF}"/>
      </w:docPartPr>
      <w:docPartBody>
        <w:p w:rsidR="005C022D" w:rsidRDefault="00B520F9">
          <w:pPr>
            <w:pStyle w:val="BDBCF415B90EFD48B4F176C154AE8C0E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0F9"/>
    <w:rsid w:val="005C022D"/>
    <w:rsid w:val="00B520F9"/>
    <w:rsid w:val="00ED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F26026A020204E83C0C6351AF6AB8E">
    <w:name w:val="96F26026A020204E83C0C6351AF6AB8E"/>
  </w:style>
  <w:style w:type="paragraph" w:customStyle="1" w:styleId="F0E12D1D70070E4EAC7925AF832F6A01">
    <w:name w:val="F0E12D1D70070E4EAC7925AF832F6A01"/>
  </w:style>
  <w:style w:type="paragraph" w:customStyle="1" w:styleId="5C21D36FEAD26B4BA4669C4DCB7B75E0">
    <w:name w:val="5C21D36FEAD26B4BA4669C4DCB7B75E0"/>
  </w:style>
  <w:style w:type="paragraph" w:customStyle="1" w:styleId="DABFD333E2BAA5468B26054B13948B05">
    <w:name w:val="DABFD333E2BAA5468B26054B13948B05"/>
  </w:style>
  <w:style w:type="paragraph" w:customStyle="1" w:styleId="BDBCF415B90EFD48B4F176C154AE8C0E">
    <w:name w:val="BDBCF415B90EFD48B4F176C154AE8C0E"/>
  </w:style>
  <w:style w:type="paragraph" w:customStyle="1" w:styleId="DBFE716264B4E649A647A28BFFEF3A85">
    <w:name w:val="DBFE716264B4E649A647A28BFFEF3A85"/>
  </w:style>
  <w:style w:type="paragraph" w:customStyle="1" w:styleId="2A34A8CA216D2140B1B21C085CBEBE96">
    <w:name w:val="2A34A8CA216D2140B1B21C085CBEBE96"/>
  </w:style>
  <w:style w:type="paragraph" w:customStyle="1" w:styleId="A1B01A8F880E794198B7C57D0A6AEE90">
    <w:name w:val="A1B01A8F880E794198B7C57D0A6AEE90"/>
  </w:style>
  <w:style w:type="paragraph" w:customStyle="1" w:styleId="4AAB97861696D549A023C47AC00280DA">
    <w:name w:val="4AAB97861696D549A023C47AC00280DA"/>
  </w:style>
  <w:style w:type="paragraph" w:customStyle="1" w:styleId="FD9396D476CF814F8B95FC7C48503756">
    <w:name w:val="FD9396D476CF814F8B95FC7C48503756"/>
  </w:style>
  <w:style w:type="paragraph" w:customStyle="1" w:styleId="ED85C58683C2C447907E1E70811C474D">
    <w:name w:val="ED85C58683C2C447907E1E70811C474D"/>
  </w:style>
  <w:style w:type="paragraph" w:customStyle="1" w:styleId="A8650C15F4717F46910597577CE41F9C">
    <w:name w:val="A8650C15F4717F46910597577CE41F9C"/>
  </w:style>
  <w:style w:type="paragraph" w:customStyle="1" w:styleId="4C2DE6C39487EE42B3BFD199D59A8D2A">
    <w:name w:val="4C2DE6C39487EE42B3BFD199D59A8D2A"/>
  </w:style>
  <w:style w:type="paragraph" w:customStyle="1" w:styleId="0901F77DA407154AA1EE3216CA3B806C">
    <w:name w:val="0901F77DA407154AA1EE3216CA3B80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%7b9A1DCE6F-2AB7-C546-B160-EDB0F58306BF%7dtf50002038.dotx</Template>
  <TotalTime>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2017-05-10T21:13:00Z</dcterms:created>
  <dcterms:modified xsi:type="dcterms:W3CDTF">2017-05-10T21:13:00Z</dcterms:modified>
</cp:coreProperties>
</file>