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BB" w:rsidRDefault="00C24917" w:rsidP="0084636A">
      <w:pPr>
        <w:pStyle w:val="Title"/>
        <w:jc w:val="center"/>
      </w:pPr>
      <w:r>
        <w:t>‍‍</w:t>
      </w:r>
      <w:sdt>
        <w:sdtPr>
          <w:alias w:val="Your Name"/>
          <w:tag w:val=""/>
          <w:id w:val="1246310863"/>
          <w:placeholder>
            <w:docPart w:val="69558425BE20466483CB91DD90D2A8C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472E77">
            <w:t>Kimberly</w:t>
          </w:r>
          <w:r w:rsidR="0084636A">
            <w:t xml:space="preserve"> Matthews</w:t>
          </w:r>
          <w:r w:rsidR="00D56294">
            <w:t>-Lee</w:t>
          </w:r>
        </w:sdtContent>
      </w:sdt>
    </w:p>
    <w:p w:rsidR="008052BB" w:rsidRDefault="006504B4" w:rsidP="000C145B">
      <w:pPr>
        <w:jc w:val="center"/>
      </w:pPr>
      <w:sdt>
        <w:sdtPr>
          <w:alias w:val="Address"/>
          <w:tag w:val=""/>
          <w:id w:val="-593780209"/>
          <w:placeholder>
            <w:docPart w:val="01EE7B3D8D3D4DBD80D4005A717210D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472E77">
            <w:t>498 Righteous Lane, Pinto Road, Arima</w:t>
          </w:r>
        </w:sdtContent>
      </w:sdt>
      <w:r w:rsidR="00C24917">
        <w:t> | </w:t>
      </w:r>
      <w:sdt>
        <w:sdtPr>
          <w:alias w:val="Telephone"/>
          <w:tag w:val=""/>
          <w:id w:val="-1416317146"/>
          <w:placeholder>
            <w:docPart w:val="BEBD87A0B43442A3B849918BDD3BD0C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472E77">
            <w:t>294-7743</w:t>
          </w:r>
        </w:sdtContent>
      </w:sdt>
      <w:r w:rsidR="00C24917">
        <w:t> | </w:t>
      </w:r>
      <w:sdt>
        <w:sdtPr>
          <w:alias w:val="Email"/>
          <w:tag w:val=""/>
          <w:id w:val="-391963670"/>
          <w:placeholder>
            <w:docPart w:val="97705B2DF86943A29ABB9FA4BA70FC1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472E77">
            <w:t xml:space="preserve"> </w:t>
          </w:r>
        </w:sdtContent>
      </w:sdt>
    </w:p>
    <w:p w:rsidR="001C33D2" w:rsidRDefault="001C33D2" w:rsidP="000C145B">
      <w:pPr>
        <w:pStyle w:val="SectionHeading"/>
        <w:spacing w:line="276" w:lineRule="auto"/>
        <w:rPr>
          <w:szCs w:val="24"/>
        </w:rPr>
      </w:pPr>
    </w:p>
    <w:p w:rsidR="00FE7314" w:rsidRPr="00B7016E" w:rsidRDefault="00FE7314" w:rsidP="00205602">
      <w:pPr>
        <w:pStyle w:val="SectionHeading"/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B7016E">
        <w:rPr>
          <w:rFonts w:ascii="Times New Roman" w:hAnsi="Times New Roman" w:cs="Times New Roman"/>
          <w:color w:val="auto"/>
          <w:szCs w:val="24"/>
        </w:rPr>
        <w:t>OBJECTIVE</w:t>
      </w:r>
    </w:p>
    <w:p w:rsidR="00FE7314" w:rsidRDefault="00B7016E" w:rsidP="00205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objective is </w:t>
      </w:r>
      <w:r w:rsidRPr="00205602">
        <w:rPr>
          <w:rFonts w:ascii="Times New Roman" w:hAnsi="Times New Roman" w:cs="Times New Roman"/>
          <w:sz w:val="24"/>
          <w:szCs w:val="24"/>
        </w:rPr>
        <w:t>to obtain a position with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B476D">
        <w:rPr>
          <w:rFonts w:ascii="Times New Roman" w:hAnsi="Times New Roman" w:cs="Times New Roman"/>
          <w:sz w:val="24"/>
          <w:szCs w:val="24"/>
        </w:rPr>
        <w:t>a progressive and exciting</w:t>
      </w:r>
      <w:r>
        <w:rPr>
          <w:rFonts w:ascii="Times New Roman" w:hAnsi="Times New Roman" w:cs="Times New Roman"/>
          <w:sz w:val="24"/>
          <w:szCs w:val="24"/>
        </w:rPr>
        <w:t xml:space="preserve"> organization with clear vision and an affinity for innovative and creative strategies.</w:t>
      </w:r>
    </w:p>
    <w:p w:rsidR="00B7016E" w:rsidRDefault="00121E74" w:rsidP="002056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:rsidR="0090194B" w:rsidRPr="0090194B" w:rsidRDefault="0090194B" w:rsidP="0090194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94B">
        <w:rPr>
          <w:rFonts w:ascii="Times New Roman" w:hAnsi="Times New Roman" w:cs="Times New Roman"/>
          <w:sz w:val="24"/>
          <w:szCs w:val="24"/>
        </w:rPr>
        <w:t>Excellent written and oral skills</w:t>
      </w:r>
    </w:p>
    <w:p w:rsidR="0090194B" w:rsidRPr="0090194B" w:rsidRDefault="0090194B" w:rsidP="0090194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94B">
        <w:rPr>
          <w:rFonts w:ascii="Times New Roman" w:hAnsi="Times New Roman" w:cs="Times New Roman"/>
          <w:sz w:val="24"/>
          <w:szCs w:val="24"/>
        </w:rPr>
        <w:t>Ability to communicate clearly, appropriately and effectively on various levels</w:t>
      </w:r>
    </w:p>
    <w:p w:rsidR="0090194B" w:rsidRDefault="0090194B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and encouraging personality</w:t>
      </w:r>
    </w:p>
    <w:p w:rsidR="00D87A69" w:rsidRDefault="00D87A69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thinker and problem solver under pressure </w:t>
      </w:r>
    </w:p>
    <w:p w:rsidR="00D87A69" w:rsidRDefault="00D87A69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for working well with little/ no supervision</w:t>
      </w:r>
    </w:p>
    <w:p w:rsidR="00472E77" w:rsidRDefault="00472E77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</w:t>
      </w:r>
    </w:p>
    <w:p w:rsidR="00472E77" w:rsidRDefault="00472E77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Reliable</w:t>
      </w:r>
    </w:p>
    <w:p w:rsidR="00121E74" w:rsidRDefault="00121E74" w:rsidP="00121E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1E74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121E74" w:rsidRPr="00205602" w:rsidRDefault="00472E77" w:rsidP="00121E74">
      <w:pPr>
        <w:pStyle w:val="Subsection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Supervisor/ Cook/ Cashier</w:t>
      </w:r>
      <w:r w:rsidR="00121E74"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>Mema’s Delights</w:t>
      </w:r>
      <w:r w:rsidR="00BE0F70" w:rsidRPr="00205602">
        <w:rPr>
          <w:rFonts w:ascii="Times New Roman" w:hAnsi="Times New Roman" w:cs="Times New Roman"/>
          <w:sz w:val="24"/>
          <w:szCs w:val="24"/>
        </w:rPr>
        <w:t> |</w:t>
      </w:r>
      <w:r w:rsidR="00121E74" w:rsidRPr="0020560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aps w:val="0"/>
          <w:sz w:val="24"/>
          <w:szCs w:val="24"/>
        </w:rPr>
        <w:t>January 2013- Present</w:t>
      </w:r>
    </w:p>
    <w:p w:rsidR="00121E74" w:rsidRDefault="00BE0F70" w:rsidP="00121E74">
      <w:pPr>
        <w:pStyle w:val="ListBulle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Prepare food that is consistent with the standards already set</w:t>
      </w:r>
    </w:p>
    <w:p w:rsidR="00D87A69" w:rsidRPr="00205602" w:rsidRDefault="00D87A69" w:rsidP="00121E74">
      <w:pPr>
        <w:pStyle w:val="ListBulle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Problem solving for prospective students </w:t>
      </w:r>
    </w:p>
    <w:p w:rsidR="00121E74" w:rsidRPr="00205602" w:rsidRDefault="00387AFE" w:rsidP="00121E74">
      <w:pPr>
        <w:pStyle w:val="ListBulle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Creation and </w:t>
      </w:r>
      <w:r w:rsidR="00BE0F70">
        <w:rPr>
          <w:rFonts w:ascii="Times New Roman" w:hAnsi="Times New Roman" w:cs="Times New Roman"/>
          <w:sz w:val="24"/>
          <w:szCs w:val="24"/>
          <w:lang w:val="en-TT"/>
        </w:rPr>
        <w:t>marketing of promotions and funds- raising activities</w:t>
      </w:r>
    </w:p>
    <w:p w:rsidR="00121E74" w:rsidRPr="0038409B" w:rsidRDefault="00D87A69" w:rsidP="00121E74">
      <w:pPr>
        <w:pStyle w:val="ListBulle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409B">
        <w:rPr>
          <w:rFonts w:ascii="Times New Roman" w:hAnsi="Times New Roman" w:cs="Times New Roman"/>
          <w:sz w:val="24"/>
          <w:szCs w:val="24"/>
        </w:rPr>
        <w:t xml:space="preserve">Mediator between </w:t>
      </w:r>
      <w:r w:rsidR="00BE0F70">
        <w:rPr>
          <w:rFonts w:ascii="Times New Roman" w:hAnsi="Times New Roman" w:cs="Times New Roman"/>
          <w:sz w:val="24"/>
          <w:szCs w:val="24"/>
        </w:rPr>
        <w:t>customers</w:t>
      </w:r>
      <w:r w:rsidRPr="0038409B">
        <w:rPr>
          <w:rFonts w:ascii="Times New Roman" w:hAnsi="Times New Roman" w:cs="Times New Roman"/>
          <w:sz w:val="24"/>
          <w:szCs w:val="24"/>
        </w:rPr>
        <w:t xml:space="preserve"> and </w:t>
      </w:r>
      <w:r w:rsidR="00BE0F70">
        <w:rPr>
          <w:rFonts w:ascii="Times New Roman" w:hAnsi="Times New Roman" w:cs="Times New Roman"/>
          <w:sz w:val="24"/>
          <w:szCs w:val="24"/>
        </w:rPr>
        <w:t>cook</w:t>
      </w:r>
    </w:p>
    <w:p w:rsidR="00121E74" w:rsidRDefault="00BE0F70" w:rsidP="00121E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and balance money at the end of the night</w:t>
      </w:r>
    </w:p>
    <w:p w:rsidR="00D56294" w:rsidRDefault="00D56294" w:rsidP="00D562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2E7" w:rsidRDefault="007652E7" w:rsidP="00765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2E7" w:rsidRPr="00205602" w:rsidRDefault="00D56294" w:rsidP="007652E7">
      <w:pPr>
        <w:pStyle w:val="Subsection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lastRenderedPageBreak/>
        <w:t>General Worker/ Supervisor of Cosmetics Section</w:t>
      </w:r>
      <w:r w:rsidR="007652E7"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>Sinanan’s Drugs</w:t>
      </w:r>
      <w:r w:rsidR="007652E7"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>January 2010- January 2013</w:t>
      </w:r>
    </w:p>
    <w:p w:rsidR="007652E7" w:rsidRDefault="00187AD0" w:rsidP="007652E7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Cs/>
          <w:sz w:val="24"/>
          <w:szCs w:val="24"/>
          <w:lang w:val="en-TT"/>
        </w:rPr>
        <w:t>Assist</w:t>
      </w:r>
      <w:r w:rsidR="00D56294">
        <w:rPr>
          <w:rFonts w:ascii="Times New Roman" w:hAnsi="Times New Roman" w:cs="Times New Roman"/>
          <w:sz w:val="24"/>
          <w:szCs w:val="24"/>
          <w:lang w:val="en-TT"/>
        </w:rPr>
        <w:t xml:space="preserve"> in receiving and shelving new products</w:t>
      </w:r>
    </w:p>
    <w:p w:rsidR="00187AD0" w:rsidRDefault="00187AD0" w:rsidP="007652E7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Liaise with </w:t>
      </w:r>
      <w:r w:rsidR="00D56294">
        <w:rPr>
          <w:rFonts w:ascii="Times New Roman" w:hAnsi="Times New Roman" w:cs="Times New Roman"/>
          <w:sz w:val="24"/>
          <w:szCs w:val="24"/>
          <w:lang w:val="en-TT"/>
        </w:rPr>
        <w:t>management concerning inventory of existing brands</w:t>
      </w:r>
    </w:p>
    <w:p w:rsidR="00187AD0" w:rsidRPr="00205602" w:rsidRDefault="00187AD0" w:rsidP="007652E7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Advertise </w:t>
      </w:r>
      <w:r w:rsidR="00D56294">
        <w:rPr>
          <w:rFonts w:ascii="Times New Roman" w:hAnsi="Times New Roman" w:cs="Times New Roman"/>
          <w:sz w:val="24"/>
          <w:szCs w:val="24"/>
          <w:lang w:val="en-TT"/>
        </w:rPr>
        <w:t>and encourage customers to try existing and new brands provided by the Pharmacy</w:t>
      </w:r>
    </w:p>
    <w:p w:rsidR="00187AD0" w:rsidRPr="00187AD0" w:rsidRDefault="00187AD0" w:rsidP="00187AD0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Cs/>
          <w:sz w:val="24"/>
          <w:szCs w:val="24"/>
          <w:lang w:val="en-TT"/>
        </w:rPr>
        <w:t xml:space="preserve">Assist </w:t>
      </w:r>
      <w:r w:rsidR="007652E7" w:rsidRPr="00205602">
        <w:rPr>
          <w:rFonts w:ascii="Times New Roman" w:hAnsi="Times New Roman" w:cs="Times New Roman"/>
          <w:sz w:val="24"/>
          <w:szCs w:val="24"/>
          <w:lang w:val="en-TT"/>
        </w:rPr>
        <w:t xml:space="preserve">in the </w:t>
      </w:r>
      <w:r w:rsidR="00D56294">
        <w:rPr>
          <w:rFonts w:ascii="Times New Roman" w:hAnsi="Times New Roman" w:cs="Times New Roman"/>
          <w:sz w:val="24"/>
          <w:szCs w:val="24"/>
          <w:lang w:val="en-TT"/>
        </w:rPr>
        <w:t>data collection concerning customer’s use and familiarity of certain brands</w:t>
      </w:r>
    </w:p>
    <w:p w:rsidR="007652E7" w:rsidRDefault="001C0D2A" w:rsidP="007652E7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Cs/>
          <w:sz w:val="24"/>
          <w:szCs w:val="24"/>
          <w:lang w:val="en-TT"/>
        </w:rPr>
        <w:t>Provide a smooth transition for customers from Cosmetics to Cashier</w:t>
      </w:r>
    </w:p>
    <w:p w:rsidR="0033489A" w:rsidRDefault="0033489A" w:rsidP="0033489A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33489A" w:rsidRPr="00205602" w:rsidRDefault="004008A4" w:rsidP="0033489A">
      <w:pPr>
        <w:pStyle w:val="Subsection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Self-Employed Hairdresser</w:t>
      </w:r>
      <w:r w:rsidR="0033489A" w:rsidRPr="00205602">
        <w:rPr>
          <w:rFonts w:ascii="Times New Roman" w:hAnsi="Times New Roman" w:cs="Times New Roman"/>
          <w:sz w:val="24"/>
          <w:szCs w:val="24"/>
        </w:rPr>
        <w:t> | </w:t>
      </w:r>
      <w:r w:rsidRPr="00205602">
        <w:rPr>
          <w:rFonts w:ascii="Times New Roman" w:hAnsi="Times New Roman" w:cs="Times New Roman"/>
          <w:sz w:val="24"/>
          <w:szCs w:val="24"/>
        </w:rPr>
        <w:t xml:space="preserve"> </w:t>
      </w:r>
      <w:r w:rsidR="0033489A" w:rsidRPr="00205602">
        <w:rPr>
          <w:rFonts w:ascii="Times New Roman" w:hAnsi="Times New Roman" w:cs="Times New Roman"/>
          <w:sz w:val="24"/>
          <w:szCs w:val="24"/>
        </w:rPr>
        <w:t>| </w:t>
      </w:r>
      <w:r>
        <w:rPr>
          <w:rFonts w:ascii="Times New Roman" w:hAnsi="Times New Roman" w:cs="Times New Roman"/>
          <w:caps w:val="0"/>
          <w:sz w:val="24"/>
          <w:szCs w:val="24"/>
        </w:rPr>
        <w:t>2008- Present</w:t>
      </w:r>
    </w:p>
    <w:p w:rsidR="0033489A" w:rsidRDefault="006A3900" w:rsidP="0033489A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Cs/>
          <w:sz w:val="24"/>
          <w:szCs w:val="24"/>
          <w:lang w:val="en-TT"/>
        </w:rPr>
        <w:t xml:space="preserve">Market </w:t>
      </w:r>
      <w:r w:rsidR="004008A4">
        <w:rPr>
          <w:rFonts w:ascii="Times New Roman" w:hAnsi="Times New Roman" w:cs="Times New Roman"/>
          <w:bCs/>
          <w:sz w:val="24"/>
          <w:szCs w:val="24"/>
          <w:lang w:val="en-TT"/>
        </w:rPr>
        <w:t>promotions and discounts available</w:t>
      </w:r>
      <w:r w:rsidR="00DB4099">
        <w:rPr>
          <w:rFonts w:ascii="Times New Roman" w:hAnsi="Times New Roman" w:cs="Times New Roman"/>
          <w:bCs/>
          <w:sz w:val="24"/>
          <w:szCs w:val="24"/>
          <w:lang w:val="en-TT"/>
        </w:rPr>
        <w:t xml:space="preserve"> </w:t>
      </w:r>
    </w:p>
    <w:p w:rsidR="0033489A" w:rsidRDefault="004008A4" w:rsidP="0033489A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Maintain contact with customers to ensure satisfaction and remind them of appointments</w:t>
      </w:r>
    </w:p>
    <w:p w:rsidR="004008A4" w:rsidRDefault="004008A4" w:rsidP="0033489A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Skilfully recreate hairstyles that customers desire as seen on various media</w:t>
      </w:r>
    </w:p>
    <w:p w:rsidR="006F3825" w:rsidRDefault="004008A4" w:rsidP="004008A4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Monitor inventory of necessary products</w:t>
      </w:r>
    </w:p>
    <w:p w:rsidR="004008A4" w:rsidRPr="004008A4" w:rsidRDefault="004008A4" w:rsidP="004008A4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Communicate clearly with clients</w:t>
      </w:r>
    </w:p>
    <w:p w:rsidR="006F3825" w:rsidRPr="006F3825" w:rsidRDefault="006F3825" w:rsidP="006F382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6F3825" w:rsidRPr="006F3825" w:rsidRDefault="006F3825" w:rsidP="006F382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971335" w:rsidRPr="00971335" w:rsidRDefault="00971335" w:rsidP="0097133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BF71CF" w:rsidRDefault="00BF71CF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335" w:rsidRDefault="00971335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3825" w:rsidRDefault="006F3825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3825" w:rsidRDefault="006F3825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3825" w:rsidRDefault="006F3825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3825" w:rsidRDefault="006F3825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3825" w:rsidRDefault="006F3825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335" w:rsidRDefault="00971335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335" w:rsidRPr="00BF71CF" w:rsidRDefault="00971335" w:rsidP="00BF71C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TT" w:eastAsia="zh-CN"/>
        </w:rPr>
      </w:pPr>
    </w:p>
    <w:p w:rsidR="000E69CC" w:rsidRDefault="00A50C9F" w:rsidP="007652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C9F"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</w:p>
    <w:p w:rsidR="00A50C9F" w:rsidRPr="00205602" w:rsidRDefault="00721732" w:rsidP="00A50C9F">
      <w:pPr>
        <w:pStyle w:val="Subsection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Nursing and Geriatric Course</w:t>
      </w:r>
      <w:r w:rsidR="00A50C9F" w:rsidRPr="00205602">
        <w:rPr>
          <w:rFonts w:ascii="Times New Roman" w:hAnsi="Times New Roman" w:cs="Times New Roman"/>
          <w:caps w:val="0"/>
          <w:sz w:val="24"/>
          <w:szCs w:val="24"/>
        </w:rPr>
        <w:t> | </w:t>
      </w:r>
      <w:r w:rsidR="006F3825" w:rsidRPr="00205602">
        <w:rPr>
          <w:rFonts w:ascii="Times New Roman" w:hAnsi="Times New Roman" w:cs="Times New Roman"/>
          <w:caps w:val="0"/>
          <w:sz w:val="24"/>
          <w:szCs w:val="24"/>
        </w:rPr>
        <w:t xml:space="preserve"> </w:t>
      </w:r>
      <w:r w:rsidR="00A50C9F" w:rsidRPr="00205602">
        <w:rPr>
          <w:rFonts w:ascii="Times New Roman" w:hAnsi="Times New Roman" w:cs="Times New Roman"/>
          <w:caps w:val="0"/>
          <w:sz w:val="24"/>
          <w:szCs w:val="24"/>
        </w:rPr>
        <w:t>| </w:t>
      </w:r>
      <w:r>
        <w:rPr>
          <w:rFonts w:ascii="Times New Roman" w:hAnsi="Times New Roman" w:cs="Times New Roman"/>
          <w:caps w:val="0"/>
          <w:sz w:val="24"/>
          <w:szCs w:val="24"/>
        </w:rPr>
        <w:t>2015</w:t>
      </w:r>
    </w:p>
    <w:p w:rsidR="00A50C9F" w:rsidRPr="00205602" w:rsidRDefault="00721732" w:rsidP="00A50C9F">
      <w:pPr>
        <w:pStyle w:val="ListBulle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course and received certification</w:t>
      </w:r>
    </w:p>
    <w:p w:rsidR="00A50C9F" w:rsidRPr="00205602" w:rsidRDefault="00DA1D84" w:rsidP="00A50C9F">
      <w:pPr>
        <w:pStyle w:val="ListBulle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a Home as part of an intensive two- week Internship</w:t>
      </w:r>
    </w:p>
    <w:p w:rsidR="00A50C9F" w:rsidRDefault="00721732" w:rsidP="00205602">
      <w:pPr>
        <w:pStyle w:val="Subsection"/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Mucurapo Senior Comprehensive School</w:t>
      </w:r>
      <w:r w:rsidR="00C24917" w:rsidRPr="00205602">
        <w:rPr>
          <w:rFonts w:ascii="Times New Roman" w:hAnsi="Times New Roman" w:cs="Times New Roman"/>
          <w:sz w:val="24"/>
          <w:szCs w:val="24"/>
        </w:rPr>
        <w:t>| </w:t>
      </w:r>
      <w:r w:rsidR="00DA1D84">
        <w:rPr>
          <w:rFonts w:ascii="Times New Roman" w:hAnsi="Times New Roman" w:cs="Times New Roman"/>
          <w:caps w:val="0"/>
          <w:sz w:val="24"/>
          <w:szCs w:val="24"/>
        </w:rPr>
        <w:t>1998- 2000</w:t>
      </w:r>
      <w:r w:rsidR="00C24917" w:rsidRPr="00205602">
        <w:rPr>
          <w:rFonts w:ascii="Times New Roman" w:hAnsi="Times New Roman" w:cs="Times New Roman"/>
          <w:sz w:val="24"/>
          <w:szCs w:val="24"/>
        </w:rPr>
        <w:t>| </w:t>
      </w:r>
    </w:p>
    <w:p w:rsidR="00A50C9F" w:rsidRDefault="00A50C9F" w:rsidP="00205602">
      <w:pPr>
        <w:pStyle w:val="Subsection"/>
        <w:spacing w:before="100" w:line="360" w:lineRule="auto"/>
        <w:rPr>
          <w:rFonts w:ascii="Times New Roman" w:hAnsi="Times New Roman" w:cs="Times New Roman"/>
          <w:b w:val="0"/>
          <w:cap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‘o’ </w:t>
      </w:r>
      <w:r>
        <w:rPr>
          <w:rFonts w:ascii="Times New Roman" w:hAnsi="Times New Roman" w:cs="Times New Roman"/>
          <w:caps w:val="0"/>
          <w:sz w:val="24"/>
          <w:szCs w:val="24"/>
        </w:rPr>
        <w:t xml:space="preserve">Level passes: </w:t>
      </w:r>
      <w:r w:rsidR="00DA1D84">
        <w:rPr>
          <w:rFonts w:ascii="Times New Roman" w:hAnsi="Times New Roman" w:cs="Times New Roman"/>
          <w:b w:val="0"/>
          <w:caps w:val="0"/>
          <w:sz w:val="24"/>
          <w:szCs w:val="24"/>
        </w:rPr>
        <w:t>English Language, Principles of Business</w:t>
      </w:r>
    </w:p>
    <w:p w:rsidR="004A01E2" w:rsidRPr="00007564" w:rsidRDefault="004A01E2" w:rsidP="00205602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sz w:val="24"/>
          <w:szCs w:val="24"/>
        </w:rPr>
      </w:pPr>
    </w:p>
    <w:p w:rsidR="004A01E2" w:rsidRPr="00007564" w:rsidRDefault="00007564" w:rsidP="00007564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007564">
        <w:rPr>
          <w:rFonts w:ascii="Times New Roman" w:hAnsi="Times New Roman" w:cs="Times New Roman"/>
          <w:b/>
          <w:sz w:val="24"/>
          <w:szCs w:val="24"/>
        </w:rPr>
        <w:t>OTHER INTERESTS:</w:t>
      </w:r>
    </w:p>
    <w:p w:rsidR="004A01E2" w:rsidRDefault="00DA1D84" w:rsidP="002056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Cosmetology</w:t>
      </w:r>
    </w:p>
    <w:p w:rsidR="00007564" w:rsidRDefault="00DA1D84" w:rsidP="002056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Singing</w:t>
      </w:r>
    </w:p>
    <w:p w:rsidR="004A01E2" w:rsidRDefault="00007564" w:rsidP="002056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564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7716A" w:rsidRDefault="0067716A" w:rsidP="00AF1782">
      <w:pPr>
        <w:rPr>
          <w:rFonts w:ascii="Times New Roman" w:hAnsi="Times New Roman" w:cs="Times New Roman"/>
          <w:b/>
          <w:sz w:val="24"/>
          <w:szCs w:val="24"/>
        </w:rPr>
        <w:sectPr w:rsidR="0067716A" w:rsidSect="00971A4C">
          <w:footerReference w:type="default" r:id="rId10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F1782" w:rsidRDefault="00DA1D84" w:rsidP="00AF1782">
      <w:pPr>
        <w:rPr>
          <w:rFonts w:ascii="Times New Roman" w:hAnsi="Times New Roman" w:cs="Times New Roman"/>
          <w:b/>
          <w:sz w:val="24"/>
          <w:szCs w:val="24"/>
        </w:rPr>
        <w:sectPr w:rsidR="00AF1782" w:rsidSect="0067716A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Available on request</w:t>
      </w:r>
    </w:p>
    <w:p w:rsidR="001B16E6" w:rsidRPr="001B16E6" w:rsidRDefault="001B16E6" w:rsidP="001B16E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B16E6" w:rsidRPr="001B16E6" w:rsidSect="0067716A">
      <w:type w:val="continuous"/>
      <w:pgSz w:w="12240" w:h="15840"/>
      <w:pgMar w:top="1296" w:right="1440" w:bottom="1440" w:left="1440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D4D" w:rsidRDefault="00381D4D">
      <w:pPr>
        <w:spacing w:after="0"/>
      </w:pPr>
      <w:r>
        <w:separator/>
      </w:r>
    </w:p>
  </w:endnote>
  <w:endnote w:type="continuationSeparator" w:id="1">
    <w:p w:rsidR="00381D4D" w:rsidRDefault="00381D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2BB" w:rsidRDefault="00C24917">
    <w:pPr>
      <w:pStyle w:val="Footer"/>
    </w:pPr>
    <w:r>
      <w:t xml:space="preserve">Page </w:t>
    </w:r>
    <w:r w:rsidR="006504B4">
      <w:fldChar w:fldCharType="begin"/>
    </w:r>
    <w:r>
      <w:instrText xml:space="preserve"> PAGE   \* MERGEFORMAT </w:instrText>
    </w:r>
    <w:r w:rsidR="006504B4">
      <w:fldChar w:fldCharType="separate"/>
    </w:r>
    <w:r w:rsidR="00DA1D84">
      <w:rPr>
        <w:noProof/>
      </w:rPr>
      <w:t>2</w:t>
    </w:r>
    <w:r w:rsidR="006504B4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D4D" w:rsidRDefault="00381D4D">
      <w:pPr>
        <w:spacing w:after="0"/>
      </w:pPr>
      <w:r>
        <w:separator/>
      </w:r>
    </w:p>
  </w:footnote>
  <w:footnote w:type="continuationSeparator" w:id="1">
    <w:p w:rsidR="00381D4D" w:rsidRDefault="00381D4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A1600E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1415B8E"/>
    <w:multiLevelType w:val="multilevel"/>
    <w:tmpl w:val="3CB2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12E4A"/>
    <w:multiLevelType w:val="multilevel"/>
    <w:tmpl w:val="F3A2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26107"/>
    <w:multiLevelType w:val="hybridMultilevel"/>
    <w:tmpl w:val="4724BC1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150C4"/>
    <w:multiLevelType w:val="hybridMultilevel"/>
    <w:tmpl w:val="5404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7361E"/>
    <w:multiLevelType w:val="hybridMultilevel"/>
    <w:tmpl w:val="97004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C1D44"/>
    <w:multiLevelType w:val="hybridMultilevel"/>
    <w:tmpl w:val="F202F8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E0857"/>
    <w:multiLevelType w:val="hybridMultilevel"/>
    <w:tmpl w:val="3F96A6E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1275D"/>
    <w:multiLevelType w:val="hybridMultilevel"/>
    <w:tmpl w:val="92263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D6721B"/>
    <w:multiLevelType w:val="hybridMultilevel"/>
    <w:tmpl w:val="821024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7170D7"/>
    <w:multiLevelType w:val="hybridMultilevel"/>
    <w:tmpl w:val="672C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642B6"/>
    <w:multiLevelType w:val="hybridMultilevel"/>
    <w:tmpl w:val="BA56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B49DD"/>
    <w:multiLevelType w:val="hybridMultilevel"/>
    <w:tmpl w:val="C49E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91BB2"/>
    <w:multiLevelType w:val="hybridMultilevel"/>
    <w:tmpl w:val="50A2AC4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767A1"/>
    <w:multiLevelType w:val="hybridMultilevel"/>
    <w:tmpl w:val="A0C89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B90185"/>
    <w:multiLevelType w:val="multilevel"/>
    <w:tmpl w:val="025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F41013"/>
    <w:multiLevelType w:val="hybridMultilevel"/>
    <w:tmpl w:val="9924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D2EDE"/>
    <w:multiLevelType w:val="hybridMultilevel"/>
    <w:tmpl w:val="871E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35DC4"/>
    <w:multiLevelType w:val="hybridMultilevel"/>
    <w:tmpl w:val="F120FB0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549EF"/>
    <w:multiLevelType w:val="hybridMultilevel"/>
    <w:tmpl w:val="5196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70A71"/>
    <w:multiLevelType w:val="hybridMultilevel"/>
    <w:tmpl w:val="7EA039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56EDB"/>
    <w:multiLevelType w:val="multilevel"/>
    <w:tmpl w:val="2354B6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5"/>
  </w:num>
  <w:num w:numId="6">
    <w:abstractNumId w:val="3"/>
  </w:num>
  <w:num w:numId="7">
    <w:abstractNumId w:val="1"/>
  </w:num>
  <w:num w:numId="8">
    <w:abstractNumId w:val="7"/>
  </w:num>
  <w:num w:numId="9">
    <w:abstractNumId w:val="20"/>
  </w:num>
  <w:num w:numId="10">
    <w:abstractNumId w:val="13"/>
  </w:num>
  <w:num w:numId="11">
    <w:abstractNumId w:val="18"/>
  </w:num>
  <w:num w:numId="12">
    <w:abstractNumId w:val="6"/>
  </w:num>
  <w:num w:numId="13">
    <w:abstractNumId w:val="12"/>
  </w:num>
  <w:num w:numId="14">
    <w:abstractNumId w:val="17"/>
  </w:num>
  <w:num w:numId="15">
    <w:abstractNumId w:val="19"/>
  </w:num>
  <w:num w:numId="16">
    <w:abstractNumId w:val="8"/>
  </w:num>
  <w:num w:numId="17">
    <w:abstractNumId w:val="16"/>
  </w:num>
  <w:num w:numId="18">
    <w:abstractNumId w:val="4"/>
  </w:num>
  <w:num w:numId="19">
    <w:abstractNumId w:val="5"/>
  </w:num>
  <w:num w:numId="20">
    <w:abstractNumId w:val="9"/>
  </w:num>
  <w:num w:numId="21">
    <w:abstractNumId w:val="2"/>
  </w:num>
  <w:num w:numId="22">
    <w:abstractNumId w:val="21"/>
  </w:num>
  <w:num w:numId="23">
    <w:abstractNumId w:val="14"/>
  </w:num>
  <w:num w:numId="24">
    <w:abstractNumId w:val="10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36A"/>
    <w:rsid w:val="00007564"/>
    <w:rsid w:val="00071CC8"/>
    <w:rsid w:val="000B1B70"/>
    <w:rsid w:val="000C145B"/>
    <w:rsid w:val="000C3921"/>
    <w:rsid w:val="000E69CC"/>
    <w:rsid w:val="00121E74"/>
    <w:rsid w:val="00187AD0"/>
    <w:rsid w:val="001B16E6"/>
    <w:rsid w:val="001B476D"/>
    <w:rsid w:val="001B73B4"/>
    <w:rsid w:val="001C0D2A"/>
    <w:rsid w:val="001C33D2"/>
    <w:rsid w:val="00205602"/>
    <w:rsid w:val="0022661F"/>
    <w:rsid w:val="002919CC"/>
    <w:rsid w:val="0029434E"/>
    <w:rsid w:val="002C5D5E"/>
    <w:rsid w:val="0033489A"/>
    <w:rsid w:val="00381D4D"/>
    <w:rsid w:val="0038409B"/>
    <w:rsid w:val="00387AFE"/>
    <w:rsid w:val="004008A4"/>
    <w:rsid w:val="00472E77"/>
    <w:rsid w:val="004A01E2"/>
    <w:rsid w:val="00556CA5"/>
    <w:rsid w:val="006504B4"/>
    <w:rsid w:val="0067716A"/>
    <w:rsid w:val="006A3900"/>
    <w:rsid w:val="006F3825"/>
    <w:rsid w:val="00721732"/>
    <w:rsid w:val="007652E7"/>
    <w:rsid w:val="008052BB"/>
    <w:rsid w:val="00837C5B"/>
    <w:rsid w:val="0084636A"/>
    <w:rsid w:val="0089270B"/>
    <w:rsid w:val="008D6763"/>
    <w:rsid w:val="008F6C7D"/>
    <w:rsid w:val="0090194B"/>
    <w:rsid w:val="00902CFB"/>
    <w:rsid w:val="00971335"/>
    <w:rsid w:val="00971A4C"/>
    <w:rsid w:val="00A50C9F"/>
    <w:rsid w:val="00A85C69"/>
    <w:rsid w:val="00AF1782"/>
    <w:rsid w:val="00B04F60"/>
    <w:rsid w:val="00B2291B"/>
    <w:rsid w:val="00B7016E"/>
    <w:rsid w:val="00BB56A8"/>
    <w:rsid w:val="00BE0F70"/>
    <w:rsid w:val="00BF71CF"/>
    <w:rsid w:val="00C24917"/>
    <w:rsid w:val="00C5108D"/>
    <w:rsid w:val="00D56294"/>
    <w:rsid w:val="00D87A69"/>
    <w:rsid w:val="00DA1255"/>
    <w:rsid w:val="00DA1D84"/>
    <w:rsid w:val="00DB4099"/>
    <w:rsid w:val="00E56C0F"/>
    <w:rsid w:val="00F01931"/>
    <w:rsid w:val="00F86B10"/>
    <w:rsid w:val="00FB057C"/>
    <w:rsid w:val="00FB270B"/>
    <w:rsid w:val="00FE7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4C"/>
  </w:style>
  <w:style w:type="paragraph" w:styleId="Heading3">
    <w:name w:val="heading 3"/>
    <w:basedOn w:val="Normal"/>
    <w:link w:val="Heading3Char"/>
    <w:uiPriority w:val="9"/>
    <w:qFormat/>
    <w:rsid w:val="00FB27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T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71A4C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971A4C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971A4C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971A4C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971A4C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971A4C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971A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1A4C"/>
  </w:style>
  <w:style w:type="paragraph" w:styleId="Footer">
    <w:name w:val="footer"/>
    <w:basedOn w:val="Normal"/>
    <w:link w:val="FooterChar"/>
    <w:uiPriority w:val="99"/>
    <w:unhideWhenUsed/>
    <w:rsid w:val="00971A4C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71A4C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971A4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971A4C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971A4C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971A4C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971A4C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971A4C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971A4C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971A4C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971A4C"/>
    <w:rPr>
      <w:b/>
      <w:bCs/>
      <w:color w:val="0D0D0D" w:themeColor="text1" w:themeTint="F2"/>
    </w:rPr>
  </w:style>
  <w:style w:type="paragraph" w:customStyle="1" w:styleId="SubsectionText">
    <w:name w:val="Subsection Text"/>
    <w:basedOn w:val="Normal"/>
    <w:rsid w:val="00902CFB"/>
    <w:pPr>
      <w:spacing w:before="120" w:after="160" w:line="273" w:lineRule="auto"/>
      <w:contextualSpacing/>
    </w:pPr>
    <w:rPr>
      <w:rFonts w:ascii="Perpetua" w:eastAsia="Times New Roman" w:hAnsi="Perpetua" w:cs="Times New Roman"/>
      <w:color w:val="000000"/>
      <w:sz w:val="22"/>
      <w:szCs w:val="22"/>
      <w:lang w:val="en-TT" w:eastAsia="zh-CN"/>
    </w:rPr>
  </w:style>
  <w:style w:type="paragraph" w:styleId="NormalWeb">
    <w:name w:val="Normal (Web)"/>
    <w:basedOn w:val="Normal"/>
    <w:uiPriority w:val="99"/>
    <w:semiHidden/>
    <w:unhideWhenUsed/>
    <w:rsid w:val="00FB057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TT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B270B"/>
    <w:rPr>
      <w:rFonts w:ascii="Times New Roman" w:eastAsia="Times New Roman" w:hAnsi="Times New Roman" w:cs="Times New Roman"/>
      <w:b/>
      <w:bCs/>
      <w:color w:val="auto"/>
      <w:sz w:val="27"/>
      <w:szCs w:val="27"/>
      <w:lang w:val="en-TT" w:eastAsia="zh-CN"/>
    </w:rPr>
  </w:style>
  <w:style w:type="character" w:styleId="Strong">
    <w:name w:val="Strong"/>
    <w:basedOn w:val="DefaultParagraphFont"/>
    <w:uiPriority w:val="22"/>
    <w:qFormat/>
    <w:rsid w:val="00FB270B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B27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6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1F"/>
    <w:rPr>
      <w:rFonts w:ascii="Tahoma" w:hAnsi="Tahoma" w:cs="Tahoma"/>
      <w:sz w:val="16"/>
      <w:szCs w:val="16"/>
    </w:rPr>
  </w:style>
  <w:style w:type="character" w:customStyle="1" w:styleId="org">
    <w:name w:val="org"/>
    <w:basedOn w:val="DefaultParagraphFont"/>
    <w:rsid w:val="001B1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4C"/>
  </w:style>
  <w:style w:type="paragraph" w:styleId="Heading3">
    <w:name w:val="heading 3"/>
    <w:basedOn w:val="Normal"/>
    <w:link w:val="Heading3Char"/>
    <w:uiPriority w:val="9"/>
    <w:qFormat/>
    <w:rsid w:val="00FB27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T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71A4C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971A4C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971A4C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971A4C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971A4C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971A4C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971A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1A4C"/>
  </w:style>
  <w:style w:type="paragraph" w:styleId="Footer">
    <w:name w:val="footer"/>
    <w:basedOn w:val="Normal"/>
    <w:link w:val="FooterChar"/>
    <w:uiPriority w:val="99"/>
    <w:unhideWhenUsed/>
    <w:rsid w:val="00971A4C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71A4C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971A4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971A4C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971A4C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971A4C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971A4C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971A4C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971A4C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971A4C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971A4C"/>
    <w:rPr>
      <w:b/>
      <w:bCs/>
      <w:color w:val="0D0D0D" w:themeColor="text1" w:themeTint="F2"/>
    </w:rPr>
  </w:style>
  <w:style w:type="paragraph" w:customStyle="1" w:styleId="SubsectionText">
    <w:name w:val="Subsection Text"/>
    <w:basedOn w:val="Normal"/>
    <w:rsid w:val="00902CFB"/>
    <w:pPr>
      <w:spacing w:before="120" w:after="160" w:line="273" w:lineRule="auto"/>
      <w:contextualSpacing/>
    </w:pPr>
    <w:rPr>
      <w:rFonts w:ascii="Perpetua" w:eastAsia="Times New Roman" w:hAnsi="Perpetua" w:cs="Times New Roman"/>
      <w:color w:val="000000"/>
      <w:sz w:val="22"/>
      <w:szCs w:val="22"/>
      <w:lang w:val="en-TT" w:eastAsia="zh-CN"/>
    </w:rPr>
  </w:style>
  <w:style w:type="paragraph" w:styleId="NormalWeb">
    <w:name w:val="Normal (Web)"/>
    <w:basedOn w:val="Normal"/>
    <w:uiPriority w:val="99"/>
    <w:semiHidden/>
    <w:unhideWhenUsed/>
    <w:rsid w:val="00FB057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TT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B270B"/>
    <w:rPr>
      <w:rFonts w:ascii="Times New Roman" w:eastAsia="Times New Roman" w:hAnsi="Times New Roman" w:cs="Times New Roman"/>
      <w:b/>
      <w:bCs/>
      <w:color w:val="auto"/>
      <w:sz w:val="27"/>
      <w:szCs w:val="27"/>
      <w:lang w:val="en-TT" w:eastAsia="zh-CN"/>
    </w:rPr>
  </w:style>
  <w:style w:type="character" w:styleId="Strong">
    <w:name w:val="Strong"/>
    <w:basedOn w:val="DefaultParagraphFont"/>
    <w:uiPriority w:val="22"/>
    <w:qFormat/>
    <w:rsid w:val="00FB270B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B27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6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1F"/>
    <w:rPr>
      <w:rFonts w:ascii="Tahoma" w:hAnsi="Tahoma" w:cs="Tahoma"/>
      <w:sz w:val="16"/>
      <w:szCs w:val="16"/>
    </w:rPr>
  </w:style>
  <w:style w:type="character" w:customStyle="1" w:styleId="org">
    <w:name w:val="org"/>
    <w:basedOn w:val="DefaultParagraphFont"/>
    <w:rsid w:val="001B1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772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558425BE20466483CB91DD90D2A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6E36-21C6-487A-B760-12F1D61A45CF}"/>
      </w:docPartPr>
      <w:docPartBody>
        <w:p w:rsidR="009F553D" w:rsidRDefault="00753108">
          <w:pPr>
            <w:pStyle w:val="69558425BE20466483CB91DD90D2A8C3"/>
          </w:pPr>
          <w:r>
            <w:t>[Your Name]</w:t>
          </w:r>
        </w:p>
      </w:docPartBody>
    </w:docPart>
    <w:docPart>
      <w:docPartPr>
        <w:name w:val="01EE7B3D8D3D4DBD80D4005A71721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FF26-CF6F-4B3E-A3E3-79D583BB768F}"/>
      </w:docPartPr>
      <w:docPartBody>
        <w:p w:rsidR="009F553D" w:rsidRDefault="00753108">
          <w:pPr>
            <w:pStyle w:val="01EE7B3D8D3D4DBD80D4005A717210D5"/>
          </w:pPr>
          <w:r>
            <w:t>[Address, City, ST  ZIP Code]</w:t>
          </w:r>
        </w:p>
      </w:docPartBody>
    </w:docPart>
    <w:docPart>
      <w:docPartPr>
        <w:name w:val="BEBD87A0B43442A3B849918BDD3B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E34FB-4EEB-4E81-97B7-586755484C30}"/>
      </w:docPartPr>
      <w:docPartBody>
        <w:p w:rsidR="009F553D" w:rsidRDefault="00753108">
          <w:pPr>
            <w:pStyle w:val="BEBD87A0B43442A3B849918BDD3BD0C5"/>
          </w:pPr>
          <w:r>
            <w:t>[Telephone]</w:t>
          </w:r>
        </w:p>
      </w:docPartBody>
    </w:docPart>
    <w:docPart>
      <w:docPartPr>
        <w:name w:val="97705B2DF86943A29ABB9FA4BA70F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4F7F2-3C01-4103-AFC6-DEDD5E26974B}"/>
      </w:docPartPr>
      <w:docPartBody>
        <w:p w:rsidR="009F553D" w:rsidRDefault="00753108">
          <w:pPr>
            <w:pStyle w:val="97705B2DF86943A29ABB9FA4BA70FC16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3108"/>
    <w:rsid w:val="002B2D4E"/>
    <w:rsid w:val="002B6019"/>
    <w:rsid w:val="00753108"/>
    <w:rsid w:val="009F553D"/>
    <w:rsid w:val="00A0125A"/>
    <w:rsid w:val="00DD550C"/>
    <w:rsid w:val="00DE70DC"/>
    <w:rsid w:val="00F22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58425BE20466483CB91DD90D2A8C3">
    <w:name w:val="69558425BE20466483CB91DD90D2A8C3"/>
    <w:rsid w:val="00A0125A"/>
  </w:style>
  <w:style w:type="paragraph" w:customStyle="1" w:styleId="01EE7B3D8D3D4DBD80D4005A717210D5">
    <w:name w:val="01EE7B3D8D3D4DBD80D4005A717210D5"/>
    <w:rsid w:val="00A0125A"/>
  </w:style>
  <w:style w:type="paragraph" w:customStyle="1" w:styleId="BEBD87A0B43442A3B849918BDD3BD0C5">
    <w:name w:val="BEBD87A0B43442A3B849918BDD3BD0C5"/>
    <w:rsid w:val="00A0125A"/>
  </w:style>
  <w:style w:type="paragraph" w:customStyle="1" w:styleId="97705B2DF86943A29ABB9FA4BA70FC16">
    <w:name w:val="97705B2DF86943A29ABB9FA4BA70FC16"/>
    <w:rsid w:val="00A0125A"/>
  </w:style>
  <w:style w:type="paragraph" w:customStyle="1" w:styleId="DD5C7C9C42B14736830002B477D2E68C">
    <w:name w:val="DD5C7C9C42B14736830002B477D2E68C"/>
    <w:rsid w:val="00A0125A"/>
  </w:style>
  <w:style w:type="paragraph" w:customStyle="1" w:styleId="BBB3F0AA9335492A953B3CAD3FFE4860">
    <w:name w:val="BBB3F0AA9335492A953B3CAD3FFE4860"/>
    <w:rsid w:val="00A0125A"/>
  </w:style>
  <w:style w:type="paragraph" w:customStyle="1" w:styleId="DB351B10DABB451BB9392DAFAD7BD3E9">
    <w:name w:val="DB351B10DABB451BB9392DAFAD7BD3E9"/>
    <w:rsid w:val="00A0125A"/>
  </w:style>
  <w:style w:type="paragraph" w:customStyle="1" w:styleId="C9AB53F84D23439297C185283CA9A6D7">
    <w:name w:val="C9AB53F84D23439297C185283CA9A6D7"/>
    <w:rsid w:val="00A0125A"/>
  </w:style>
  <w:style w:type="paragraph" w:customStyle="1" w:styleId="6F99D62C5735401FBEAE4F8371A9DE9A">
    <w:name w:val="6F99D62C5735401FBEAE4F8371A9DE9A"/>
    <w:rsid w:val="00A0125A"/>
  </w:style>
  <w:style w:type="character" w:styleId="PlaceholderText">
    <w:name w:val="Placeholder Text"/>
    <w:basedOn w:val="DefaultParagraphFont"/>
    <w:uiPriority w:val="99"/>
    <w:semiHidden/>
    <w:rsid w:val="00A0125A"/>
    <w:rPr>
      <w:color w:val="808080"/>
    </w:rPr>
  </w:style>
  <w:style w:type="paragraph" w:customStyle="1" w:styleId="1EEBB9837B694BAFBF34EB975F03DB71">
    <w:name w:val="1EEBB9837B694BAFBF34EB975F03DB71"/>
    <w:rsid w:val="00A0125A"/>
  </w:style>
  <w:style w:type="paragraph" w:customStyle="1" w:styleId="D15B351438E2444F95BD56BD1C3DA737">
    <w:name w:val="D15B351438E2444F95BD56BD1C3DA737"/>
    <w:rsid w:val="00A0125A"/>
  </w:style>
  <w:style w:type="paragraph" w:styleId="ListBullet">
    <w:name w:val="List Bullet"/>
    <w:basedOn w:val="Normal"/>
    <w:uiPriority w:val="1"/>
    <w:unhideWhenUsed/>
    <w:qFormat/>
    <w:rsid w:val="00A0125A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C4F08FC1C0FA41209DDA62EC463A32C0">
    <w:name w:val="C4F08FC1C0FA41209DDA62EC463A32C0"/>
    <w:rsid w:val="00A0125A"/>
  </w:style>
  <w:style w:type="paragraph" w:customStyle="1" w:styleId="4A8645F3380D4C83A3A24795B56E1A32">
    <w:name w:val="4A8645F3380D4C83A3A24795B56E1A32"/>
    <w:rsid w:val="00A0125A"/>
  </w:style>
  <w:style w:type="paragraph" w:customStyle="1" w:styleId="6247084DC8FF4B6095968C799AA00D1B">
    <w:name w:val="6247084DC8FF4B6095968C799AA00D1B"/>
    <w:rsid w:val="00A0125A"/>
  </w:style>
  <w:style w:type="paragraph" w:customStyle="1" w:styleId="5544129DE51A4BADB1626B598D656FC7">
    <w:name w:val="5544129DE51A4BADB1626B598D656FC7"/>
    <w:rsid w:val="00A0125A"/>
  </w:style>
  <w:style w:type="paragraph" w:customStyle="1" w:styleId="9A4965D808FE4F61944246C4B0361509">
    <w:name w:val="9A4965D808FE4F61944246C4B0361509"/>
    <w:rsid w:val="00A0125A"/>
  </w:style>
  <w:style w:type="paragraph" w:customStyle="1" w:styleId="74A5322071BD41759198EBED744B3C07">
    <w:name w:val="74A5322071BD41759198EBED744B3C07"/>
    <w:rsid w:val="00A0125A"/>
  </w:style>
  <w:style w:type="paragraph" w:customStyle="1" w:styleId="22BAA1991F6A497AB27B892E58198842">
    <w:name w:val="22BAA1991F6A497AB27B892E58198842"/>
    <w:rsid w:val="00A0125A"/>
  </w:style>
  <w:style w:type="paragraph" w:customStyle="1" w:styleId="CA2A369B6CE24E2FB5F7EAB21BDCF26B">
    <w:name w:val="CA2A369B6CE24E2FB5F7EAB21BDCF26B"/>
    <w:rsid w:val="009F553D"/>
  </w:style>
  <w:style w:type="paragraph" w:customStyle="1" w:styleId="88624AA6A71D4EE387CDE21F441994A8">
    <w:name w:val="88624AA6A71D4EE387CDE21F441994A8"/>
    <w:rsid w:val="009F553D"/>
  </w:style>
  <w:style w:type="paragraph" w:customStyle="1" w:styleId="5156B25F3337435DAFA05588318FD55B">
    <w:name w:val="5156B25F3337435DAFA05588318FD55B"/>
    <w:rsid w:val="009F553D"/>
  </w:style>
  <w:style w:type="paragraph" w:customStyle="1" w:styleId="1F7860A437AC4F79A73C049B7B77C59D">
    <w:name w:val="1F7860A437AC4F79A73C049B7B77C59D"/>
    <w:rsid w:val="009F553D"/>
  </w:style>
  <w:style w:type="paragraph" w:customStyle="1" w:styleId="912A9D7A0667400494D029C4C440E034">
    <w:name w:val="912A9D7A0667400494D029C4C440E034"/>
    <w:rsid w:val="009F553D"/>
  </w:style>
  <w:style w:type="paragraph" w:customStyle="1" w:styleId="4156AF7A46D74415BC88B1BBB0B090DF">
    <w:name w:val="4156AF7A46D74415BC88B1BBB0B090DF"/>
    <w:rsid w:val="009F553D"/>
  </w:style>
  <w:style w:type="paragraph" w:customStyle="1" w:styleId="B622ACD6AD694C128A03C38E2411B5B6">
    <w:name w:val="B622ACD6AD694C128A03C38E2411B5B6"/>
    <w:rsid w:val="009F553D"/>
  </w:style>
  <w:style w:type="paragraph" w:customStyle="1" w:styleId="B805581BB9B2483F9E90A225EFE03F5D">
    <w:name w:val="B805581BB9B2483F9E90A225EFE03F5D"/>
    <w:rsid w:val="009F553D"/>
  </w:style>
  <w:style w:type="paragraph" w:customStyle="1" w:styleId="F50DB69E6F0744CB8CC37E650967B6CE">
    <w:name w:val="F50DB69E6F0744CB8CC37E650967B6CE"/>
    <w:rsid w:val="009F553D"/>
  </w:style>
  <w:style w:type="paragraph" w:customStyle="1" w:styleId="3E8DF306C1F94F828FB969F27B309C1B">
    <w:name w:val="3E8DF306C1F94F828FB969F27B309C1B"/>
    <w:rsid w:val="009F553D"/>
  </w:style>
  <w:style w:type="paragraph" w:customStyle="1" w:styleId="202705DAA3D542ED9978D2E5F2F83D34">
    <w:name w:val="202705DAA3D542ED9978D2E5F2F83D34"/>
    <w:rsid w:val="009F553D"/>
  </w:style>
  <w:style w:type="paragraph" w:customStyle="1" w:styleId="A3F3184B79E0418392AC063C7CB79469">
    <w:name w:val="A3F3184B79E0418392AC063C7CB79469"/>
    <w:rsid w:val="00A0125A"/>
    <w:pPr>
      <w:spacing w:after="200" w:line="276" w:lineRule="auto"/>
    </w:pPr>
    <w:rPr>
      <w:lang w:val="en-US" w:eastAsia="en-US"/>
    </w:rPr>
  </w:style>
  <w:style w:type="paragraph" w:customStyle="1" w:styleId="1DC95CDDE844454DB5E493FE97C72C60">
    <w:name w:val="1DC95CDDE844454DB5E493FE97C72C60"/>
    <w:rsid w:val="00A0125A"/>
    <w:pPr>
      <w:spacing w:after="200" w:line="276" w:lineRule="auto"/>
    </w:pPr>
    <w:rPr>
      <w:lang w:val="en-US" w:eastAsia="en-US"/>
    </w:rPr>
  </w:style>
  <w:style w:type="paragraph" w:customStyle="1" w:styleId="971C1CE96DF9454CAB696E2655F47380">
    <w:name w:val="971C1CE96DF9454CAB696E2655F47380"/>
    <w:rsid w:val="00A0125A"/>
    <w:pPr>
      <w:spacing w:after="200" w:line="276" w:lineRule="auto"/>
    </w:pPr>
    <w:rPr>
      <w:lang w:val="en-US" w:eastAsia="en-US"/>
    </w:rPr>
  </w:style>
  <w:style w:type="paragraph" w:customStyle="1" w:styleId="3C8B4B5175444CA3AA60E6A8CA2621E2">
    <w:name w:val="3C8B4B5175444CA3AA60E6A8CA2621E2"/>
    <w:rsid w:val="00A0125A"/>
    <w:pPr>
      <w:spacing w:after="200" w:line="276" w:lineRule="auto"/>
    </w:pPr>
    <w:rPr>
      <w:lang w:val="en-US" w:eastAsia="en-US"/>
    </w:rPr>
  </w:style>
  <w:style w:type="paragraph" w:customStyle="1" w:styleId="048A8ED88B224F5095A3011424520F65">
    <w:name w:val="048A8ED88B224F5095A3011424520F65"/>
    <w:rsid w:val="00A0125A"/>
    <w:pPr>
      <w:spacing w:after="200" w:line="276" w:lineRule="auto"/>
    </w:pPr>
    <w:rPr>
      <w:lang w:val="en-US" w:eastAsia="en-US"/>
    </w:rPr>
  </w:style>
  <w:style w:type="paragraph" w:customStyle="1" w:styleId="8182D446CE33468FB396A7DB6A5876BA">
    <w:name w:val="8182D446CE33468FB396A7DB6A5876BA"/>
    <w:rsid w:val="00A0125A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498 Righteous Lane, Pinto Road, Arima</CompanyAddress>
  <CompanyPhone>294-7743</CompanyPhone>
  <CompanyFax/>
  <CompanyEmail>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0A3E9-A63D-4F73-BBEA-8B376803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Matthews-Lee</dc:creator>
  <cp:lastModifiedBy>w</cp:lastModifiedBy>
  <cp:revision>2</cp:revision>
  <dcterms:created xsi:type="dcterms:W3CDTF">2016-11-07T05:49:00Z</dcterms:created>
  <dcterms:modified xsi:type="dcterms:W3CDTF">2016-11-07T05:49:00Z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