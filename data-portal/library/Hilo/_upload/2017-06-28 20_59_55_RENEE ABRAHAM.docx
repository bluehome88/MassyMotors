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E9" w:rsidRDefault="000125F0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FE44E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FE44E9" w:rsidRDefault="00FE44E9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44E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FE44E9" w:rsidRDefault="00FE44E9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E44E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FE44E9" w:rsidRDefault="00FE44E9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E44E9" w:rsidRDefault="00FE44E9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FE44E9" w:rsidRDefault="00FE44E9"/>
    <w:sdt>
      <w:sdtPr>
        <w:alias w:val="Resume Name"/>
        <w:tag w:val="Resume Name"/>
        <w:id w:val="707398252"/>
        <w:placeholder>
          <w:docPart w:val="222B1B84265F4F95BCB688EC375C1ABF"/>
        </w:placeholder>
        <w:docPartList>
          <w:docPartGallery w:val="Quick Parts"/>
          <w:docPartCategory w:val=" Resume Name"/>
        </w:docPartList>
      </w:sdtPr>
      <w:sdtContent>
        <w:p w:rsidR="00FE44E9" w:rsidRDefault="00FE44E9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FE44E9">
            <w:tc>
              <w:tcPr>
                <w:tcW w:w="2500" w:type="pct"/>
              </w:tcPr>
              <w:p w:rsidR="00FE44E9" w:rsidRDefault="00EA6BBF">
                <w:pPr>
                  <w:pStyle w:val="PersonalName"/>
                </w:pPr>
                <w:r>
                  <w:t>RENEE ABRAHAM</w:t>
                </w:r>
              </w:p>
              <w:p w:rsidR="00FE44E9" w:rsidRDefault="00EA6BBF">
                <w:pPr>
                  <w:pStyle w:val="NoSpacing"/>
                </w:pPr>
                <w:r>
                  <w:t>1-(868)-352-9654</w:t>
                </w:r>
              </w:p>
              <w:p w:rsidR="00EA6BBF" w:rsidRDefault="00EA6BBF">
                <w:pPr>
                  <w:pStyle w:val="NoSpacing"/>
                  <w:rPr>
                    <w:b/>
                  </w:rPr>
                </w:pPr>
                <w:r>
                  <w:t>#717 JADE DRIVE EDINBURGH 500 CHAGUANAS</w:t>
                </w:r>
              </w:p>
              <w:p w:rsidR="00EA6BBF" w:rsidRPr="00EA6BBF" w:rsidRDefault="00EA6BBF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 xml:space="preserve">   reneeabraham2017@gmail.com</w:t>
                </w:r>
              </w:p>
              <w:p w:rsidR="00FE44E9" w:rsidRDefault="000125F0">
                <w:pPr>
                  <w:pStyle w:val="NoSpacing"/>
                </w:pPr>
                <w:sdt>
                  <w:sdtPr>
                    <w:id w:val="26081818"/>
                    <w:placeholder>
                      <w:docPart w:val="8224F7D046B447A587EA2F19F92EE588"/>
                    </w:placeholder>
                    <w:temporary/>
                    <w:showingPlcHdr/>
                  </w:sdtPr>
                  <w:sdtContent>
                    <w:r w:rsidR="009B5D5A">
                      <w:t>[Type your website]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FE44E9" w:rsidRDefault="00FE44E9">
                <w:pPr>
                  <w:pStyle w:val="NoSpacing"/>
                  <w:jc w:val="right"/>
                </w:pPr>
              </w:p>
            </w:tc>
          </w:tr>
        </w:tbl>
        <w:p w:rsidR="00FE44E9" w:rsidRDefault="000125F0"/>
      </w:sdtContent>
    </w:sdt>
    <w:p w:rsidR="00FE44E9" w:rsidRDefault="009B5D5A">
      <w:pPr>
        <w:pStyle w:val="Section"/>
      </w:pPr>
      <w:r>
        <w:t>Objectives</w:t>
      </w:r>
    </w:p>
    <w:p w:rsidR="00FE44E9" w:rsidRDefault="00EA6BBF">
      <w:pPr>
        <w:pStyle w:val="SubsectionText"/>
      </w:pPr>
      <w:r>
        <w:t>To continue to use my innate skills , talents and abilities for the betterment of an organization and my holistic development .</w:t>
      </w:r>
    </w:p>
    <w:p w:rsidR="00FE44E9" w:rsidRDefault="009B5D5A" w:rsidP="00EA6BBF">
      <w:pPr>
        <w:pStyle w:val="Section"/>
      </w:pPr>
      <w:r>
        <w:t>Education</w:t>
      </w:r>
      <w:r>
        <w:rPr>
          <w:rStyle w:val="SubsectionDateChar1"/>
        </w:rPr>
        <w:t>|</w:t>
      </w:r>
      <w:r>
        <w:t xml:space="preserve"> </w:t>
      </w:r>
    </w:p>
    <w:p w:rsidR="00F46795" w:rsidRDefault="00EA6BBF" w:rsidP="00F46795">
      <w:r>
        <w:t xml:space="preserve">June 2015 </w:t>
      </w:r>
      <w:r w:rsidR="00F46795">
        <w:t xml:space="preserve">                 EN</w:t>
      </w:r>
      <w:r w:rsidR="00F46795" w:rsidRPr="00F46795">
        <w:t xml:space="preserve"> </w:t>
      </w:r>
      <w:r w:rsidR="00F46795">
        <w:t>GLISH (CXC Grade 2)</w:t>
      </w:r>
    </w:p>
    <w:p w:rsidR="00F46795" w:rsidRDefault="00F46795" w:rsidP="00F46795">
      <w:r>
        <w:t>September 2010         Geriatric Adolescent Partnership Program (GAPP)</w:t>
      </w:r>
    </w:p>
    <w:p w:rsidR="00F46795" w:rsidRDefault="00F46795" w:rsidP="00F46795">
      <w:r>
        <w:t xml:space="preserve">                                     (GRADE A)</w:t>
      </w:r>
    </w:p>
    <w:p w:rsidR="00F46795" w:rsidRPr="00EA6BBF" w:rsidRDefault="00F46795" w:rsidP="00F46795">
      <w:r>
        <w:t xml:space="preserve">2003-2005                  Chaguanas Senior Comprehensive </w:t>
      </w:r>
    </w:p>
    <w:p w:rsidR="00F46795" w:rsidRDefault="00F46795" w:rsidP="00EA6BBF">
      <w:r>
        <w:t xml:space="preserve">                                       SOCIAL</w:t>
      </w:r>
      <w:r w:rsidR="00161717">
        <w:t xml:space="preserve"> STUDIES  (CXC Grade 3)</w:t>
      </w:r>
    </w:p>
    <w:p w:rsidR="00F46795" w:rsidRDefault="00161717" w:rsidP="00EA6BBF">
      <w:r>
        <w:t>2000-2003                     Couva Junior Secondary</w:t>
      </w:r>
    </w:p>
    <w:p w:rsidR="00F46795" w:rsidRDefault="00F46795" w:rsidP="00EA6BBF"/>
    <w:p w:rsidR="00633F42" w:rsidRDefault="00633F42" w:rsidP="00633F42">
      <w:pPr>
        <w:pStyle w:val="Section"/>
      </w:pPr>
      <w:r>
        <w:t>Experience</w:t>
      </w:r>
    </w:p>
    <w:p w:rsidR="00633F42" w:rsidRDefault="009F6004" w:rsidP="00633F42">
      <w:pPr>
        <w:pStyle w:val="Subsection"/>
        <w:rPr>
          <w:rStyle w:val="SubsectionDateChar1"/>
        </w:rPr>
      </w:pPr>
      <w:r>
        <w:rPr>
          <w:rStyle w:val="SubsectionDateChar1"/>
        </w:rPr>
        <w:t>2013</w:t>
      </w:r>
      <w:r w:rsidR="00633F42">
        <w:rPr>
          <w:rStyle w:val="SubsectionDateChar1"/>
        </w:rPr>
        <w:t xml:space="preserve"> -</w:t>
      </w:r>
      <w:r>
        <w:rPr>
          <w:rStyle w:val="SubsectionDateChar1"/>
        </w:rPr>
        <w:t>2017</w:t>
      </w:r>
      <w:r w:rsidR="00633F42">
        <w:rPr>
          <w:rStyle w:val="SubsectionDateChar1"/>
        </w:rPr>
        <w:t xml:space="preserve"> </w:t>
      </w:r>
      <w:r>
        <w:rPr>
          <w:rStyle w:val="SubsectionDateChar1"/>
        </w:rPr>
        <w:t xml:space="preserve">    Berment Caterers</w:t>
      </w:r>
      <w:r w:rsidR="00633F42">
        <w:rPr>
          <w:rStyle w:val="SubsectionDateChar1"/>
        </w:rPr>
        <w:t xml:space="preserve"> </w:t>
      </w:r>
      <w:r>
        <w:rPr>
          <w:rStyle w:val="SubsectionDateChar1"/>
        </w:rPr>
        <w:t>– Assistant Chef</w:t>
      </w:r>
    </w:p>
    <w:p w:rsidR="00604743" w:rsidRDefault="00604743" w:rsidP="00604743">
      <w:r>
        <w:t xml:space="preserve">                                                              </w:t>
      </w:r>
    </w:p>
    <w:p w:rsidR="00604743" w:rsidRPr="007F5271" w:rsidRDefault="009F6004" w:rsidP="00604743">
      <w:pPr>
        <w:rPr>
          <w:sz w:val="32"/>
          <w:szCs w:val="32"/>
        </w:rPr>
      </w:pPr>
      <w:r>
        <w:t xml:space="preserve">2012-2013                 </w:t>
      </w:r>
      <w:r w:rsidR="007F5271">
        <w:t xml:space="preserve">    </w:t>
      </w:r>
      <w:r w:rsidR="007F5271">
        <w:rPr>
          <w:sz w:val="32"/>
          <w:szCs w:val="32"/>
        </w:rPr>
        <w:t>Simply Messages – lotto</w:t>
      </w:r>
      <w:r w:rsidR="007F5271">
        <w:t xml:space="preserve"> </w:t>
      </w:r>
      <w:r w:rsidR="007F5271">
        <w:rPr>
          <w:sz w:val="32"/>
          <w:szCs w:val="32"/>
        </w:rPr>
        <w:t>machine operator</w:t>
      </w:r>
    </w:p>
    <w:p w:rsidR="00604743" w:rsidRDefault="00604743" w:rsidP="00604743">
      <w:r>
        <w:t xml:space="preserve">                                                            </w:t>
      </w:r>
    </w:p>
    <w:p w:rsidR="00604743" w:rsidRPr="007F5271" w:rsidRDefault="007F5271" w:rsidP="00604743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  <w:r>
        <w:t xml:space="preserve">2007-2009                       </w:t>
      </w:r>
      <w:r>
        <w:rPr>
          <w:sz w:val="32"/>
          <w:szCs w:val="32"/>
        </w:rPr>
        <w:t>Medfords Quick Shop - Cashier</w:t>
      </w:r>
    </w:p>
    <w:p w:rsidR="00604743" w:rsidRDefault="00604743" w:rsidP="00604743">
      <w:pPr>
        <w:pStyle w:val="Section"/>
      </w:pPr>
    </w:p>
    <w:p w:rsidR="00EA6BBF" w:rsidRPr="009443CA" w:rsidRDefault="009443CA" w:rsidP="009443CA">
      <w:pPr>
        <w:spacing w:line="600" w:lineRule="auto"/>
      </w:pPr>
      <w:r>
        <w:t xml:space="preserve">            </w:t>
      </w:r>
      <w:r w:rsidR="00F46795">
        <w:t xml:space="preserve">  </w:t>
      </w:r>
      <w:r w:rsidR="00161717">
        <w:t xml:space="preserve">                     </w:t>
      </w:r>
    </w:p>
    <w:p w:rsidR="00EA6BBF" w:rsidRPr="00EA6BBF" w:rsidRDefault="00F46795" w:rsidP="00EA6BBF">
      <w:r>
        <w:t xml:space="preserve">                 </w:t>
      </w:r>
    </w:p>
    <w:p w:rsidR="00FE44E9" w:rsidRPr="00A41311" w:rsidRDefault="00FE44E9" w:rsidP="00633F42">
      <w:pPr>
        <w:pStyle w:val="ListBullet"/>
        <w:numPr>
          <w:ilvl w:val="0"/>
          <w:numId w:val="0"/>
        </w:numPr>
        <w:ind w:left="360" w:hanging="360"/>
        <w:rPr>
          <w:sz w:val="36"/>
          <w:szCs w:val="36"/>
        </w:rPr>
      </w:pPr>
    </w:p>
    <w:p w:rsidR="00FE44E9" w:rsidRDefault="00A41311">
      <w:pPr>
        <w:pStyle w:val="Section"/>
      </w:pPr>
      <w:r>
        <w:t>SKILLS</w:t>
      </w:r>
    </w:p>
    <w:p w:rsidR="00FE44E9" w:rsidRDefault="00FE44E9" w:rsidP="00161717">
      <w:pPr>
        <w:pStyle w:val="Subsection"/>
        <w:rPr>
          <w:rStyle w:val="SubsectionDateChar1"/>
        </w:rPr>
      </w:pPr>
    </w:p>
    <w:p w:rsidR="00161717" w:rsidRPr="00A41311" w:rsidRDefault="00161717" w:rsidP="00161717">
      <w:pPr>
        <w:spacing w:line="600" w:lineRule="auto"/>
        <w:rPr>
          <w:sz w:val="32"/>
          <w:szCs w:val="32"/>
        </w:rPr>
      </w:pPr>
      <w:r>
        <w:t xml:space="preserve"> </w:t>
      </w:r>
      <w:r w:rsidR="00A41311">
        <w:rPr>
          <w:sz w:val="32"/>
          <w:szCs w:val="32"/>
        </w:rPr>
        <w:t>Hairdressing.</w:t>
      </w:r>
    </w:p>
    <w:p w:rsidR="00FE44E9" w:rsidRPr="00A41311" w:rsidRDefault="00161717" w:rsidP="00A41311">
      <w:pPr>
        <w:spacing w:line="600" w:lineRule="auto"/>
        <w:rPr>
          <w:sz w:val="56"/>
          <w:szCs w:val="56"/>
        </w:rPr>
      </w:pPr>
      <w:r>
        <w:t xml:space="preserve">                  </w:t>
      </w:r>
    </w:p>
    <w:p w:rsidR="00FE44E9" w:rsidRPr="00A41311" w:rsidRDefault="00FE44E9">
      <w:pPr>
        <w:spacing w:after="200"/>
        <w:rPr>
          <w:sz w:val="32"/>
          <w:szCs w:val="32"/>
        </w:rPr>
      </w:pPr>
    </w:p>
    <w:sectPr w:rsidR="00FE44E9" w:rsidRPr="00A41311" w:rsidSect="00FE44E9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BCB" w:rsidRDefault="00C21BCB">
      <w:r>
        <w:separator/>
      </w:r>
    </w:p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</w:endnote>
  <w:endnote w:type="continuationSeparator" w:id="1">
    <w:p w:rsidR="00C21BCB" w:rsidRDefault="00C21BCB">
      <w:r>
        <w:continuationSeparator/>
      </w:r>
    </w:p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E9" w:rsidRDefault="000125F0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C6C3E8D4E3EA4CDDAC17C88353188FDA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FE44E9" w:rsidRDefault="00EA6BBF">
                    <w:pPr>
                      <w:pStyle w:val="GrayText"/>
                    </w:pPr>
                    <w:r>
                      <w:t>Notorious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FE44E9" w:rsidRDefault="000125F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9B5D5A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E9" w:rsidRDefault="000125F0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277.6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2A38D03F5E23410A843CE37F155D1C20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FE44E9" w:rsidRDefault="00EA6BBF">
                    <w:pPr>
                      <w:pStyle w:val="GrayText"/>
                    </w:pPr>
                    <w:r>
                      <w:t>Notorious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6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FE44E9" w:rsidRDefault="000125F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A41311" w:rsidRPr="00A4131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FE44E9" w:rsidRDefault="00FE44E9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E9" w:rsidRDefault="000125F0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22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FE44E9" w:rsidRDefault="00FE44E9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BCB" w:rsidRDefault="00C21BCB">
      <w:r>
        <w:separator/>
      </w:r>
    </w:p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</w:footnote>
  <w:footnote w:type="continuationSeparator" w:id="1">
    <w:p w:rsidR="00C21BCB" w:rsidRDefault="00C21BCB">
      <w:r>
        <w:continuationSeparator/>
      </w:r>
    </w:p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  <w:p w:rsidR="00C21BCB" w:rsidRDefault="00C21BC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F46795"/>
    <w:rsid w:val="000125F0"/>
    <w:rsid w:val="00161717"/>
    <w:rsid w:val="00604743"/>
    <w:rsid w:val="00633F42"/>
    <w:rsid w:val="007F5271"/>
    <w:rsid w:val="009443CA"/>
    <w:rsid w:val="009B5D5A"/>
    <w:rsid w:val="009F6004"/>
    <w:rsid w:val="00A41311"/>
    <w:rsid w:val="00C21BCB"/>
    <w:rsid w:val="00EA6BBF"/>
    <w:rsid w:val="00F46795"/>
    <w:rsid w:val="00FE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E9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FE44E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E44E9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4E9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E44E9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E44E9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4E9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4E9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4E9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4E9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4E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4E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4E9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4E9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E9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4E9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4E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4E9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4E9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FE44E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44E9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FE44E9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4E9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FE44E9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FE44E9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FE44E9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FE44E9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FE44E9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FE44E9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FE44E9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FE44E9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FE44E9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FE44E9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FE44E9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FE44E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FE44E9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E44E9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FE44E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FE44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4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E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E44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4E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E9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FE44E9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FE44E9"/>
    <w:pPr>
      <w:spacing w:after="0" w:line="240" w:lineRule="auto"/>
    </w:pPr>
  </w:style>
  <w:style w:type="paragraph" w:styleId="BlockText">
    <w:name w:val="Block Text"/>
    <w:aliases w:val="Block Quote"/>
    <w:uiPriority w:val="40"/>
    <w:rsid w:val="00FE44E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FE44E9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FE44E9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FE44E9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FE44E9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FE44E9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E44E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FE44E9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FE44E9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FE44E9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E44E9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E44E9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FE44E9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FE44E9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FE44E9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FE44E9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FE44E9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FE44E9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FE44E9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FE44E9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FE44E9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FE44E9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FE44E9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FE44E9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FE4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2B1B84265F4F95BCB688EC375C1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8379F-2E28-4DB1-8099-CFDE2BC3E0B1}"/>
      </w:docPartPr>
      <w:docPartBody>
        <w:p w:rsidR="00220354" w:rsidRDefault="00417ECD">
          <w:pPr>
            <w:pStyle w:val="222B1B84265F4F95BCB688EC375C1AB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224F7D046B447A587EA2F19F92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229-4716-4DF1-BDD0-21C06B09BDFC}"/>
      </w:docPartPr>
      <w:docPartBody>
        <w:p w:rsidR="00220354" w:rsidRDefault="00417ECD">
          <w:pPr>
            <w:pStyle w:val="8224F7D046B447A587EA2F19F92EE588"/>
          </w:pPr>
          <w:r>
            <w:t>[Type your website]</w:t>
          </w:r>
        </w:p>
      </w:docPartBody>
    </w:docPart>
    <w:docPart>
      <w:docPartPr>
        <w:name w:val="C6C3E8D4E3EA4CDDAC17C88353188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8888F-3720-408C-A6A1-F3059FFA00C7}"/>
      </w:docPartPr>
      <w:docPartBody>
        <w:p w:rsidR="00220354" w:rsidRDefault="00417ECD">
          <w:pPr>
            <w:pStyle w:val="C6C3E8D4E3EA4CDDAC17C88353188FD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A38D03F5E23410A843CE37F155D1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AF421-780D-42F0-82E3-23BEC3658188}"/>
      </w:docPartPr>
      <w:docPartBody>
        <w:p w:rsidR="00220354" w:rsidRDefault="00417ECD">
          <w:pPr>
            <w:pStyle w:val="2A38D03F5E23410A843CE37F155D1C20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5AFD"/>
    <w:rsid w:val="00220354"/>
    <w:rsid w:val="00417ECD"/>
    <w:rsid w:val="007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0354"/>
    <w:rPr>
      <w:color w:val="808080"/>
    </w:rPr>
  </w:style>
  <w:style w:type="paragraph" w:customStyle="1" w:styleId="222B1B84265F4F95BCB688EC375C1ABF">
    <w:name w:val="222B1B84265F4F95BCB688EC375C1ABF"/>
    <w:rsid w:val="00220354"/>
  </w:style>
  <w:style w:type="paragraph" w:customStyle="1" w:styleId="096C255E8F214339BFE2C6FF1CDCB077">
    <w:name w:val="096C255E8F214339BFE2C6FF1CDCB077"/>
    <w:rsid w:val="00220354"/>
  </w:style>
  <w:style w:type="paragraph" w:customStyle="1" w:styleId="95DDE21D92A24929B098AB3E639061B4">
    <w:name w:val="95DDE21D92A24929B098AB3E639061B4"/>
    <w:rsid w:val="00220354"/>
  </w:style>
  <w:style w:type="paragraph" w:customStyle="1" w:styleId="B04DEAE33A5B4278B459E85A1A8EADA1">
    <w:name w:val="B04DEAE33A5B4278B459E85A1A8EADA1"/>
    <w:rsid w:val="00220354"/>
  </w:style>
  <w:style w:type="paragraph" w:customStyle="1" w:styleId="684365EE791F447D965788AD3967F71C">
    <w:name w:val="684365EE791F447D965788AD3967F71C"/>
    <w:rsid w:val="00220354"/>
  </w:style>
  <w:style w:type="paragraph" w:customStyle="1" w:styleId="8224F7D046B447A587EA2F19F92EE588">
    <w:name w:val="8224F7D046B447A587EA2F19F92EE588"/>
    <w:rsid w:val="00220354"/>
  </w:style>
  <w:style w:type="paragraph" w:customStyle="1" w:styleId="D4CC76D4CA664A4A915EB82736A09135">
    <w:name w:val="D4CC76D4CA664A4A915EB82736A09135"/>
    <w:rsid w:val="00220354"/>
  </w:style>
  <w:style w:type="character" w:customStyle="1" w:styleId="SubsectionDateChar1">
    <w:name w:val="Subsection Date Char1"/>
    <w:basedOn w:val="DefaultParagraphFont"/>
    <w:link w:val="SubsectionDate"/>
    <w:rsid w:val="00220354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220354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8F8105E7028041F8AC899978F8B60887">
    <w:name w:val="8F8105E7028041F8AC899978F8B60887"/>
    <w:rsid w:val="00220354"/>
  </w:style>
  <w:style w:type="paragraph" w:customStyle="1" w:styleId="585CDB990618427EA831952C856DEBE5">
    <w:name w:val="585CDB990618427EA831952C856DEBE5"/>
    <w:rsid w:val="00220354"/>
  </w:style>
  <w:style w:type="paragraph" w:customStyle="1" w:styleId="C0084AD747ED484D94C3FE9A0F8654C2">
    <w:name w:val="C0084AD747ED484D94C3FE9A0F8654C2"/>
    <w:rsid w:val="00220354"/>
  </w:style>
  <w:style w:type="paragraph" w:customStyle="1" w:styleId="653C008BCB42481DAEDD0398E00FD1EF">
    <w:name w:val="653C008BCB42481DAEDD0398E00FD1EF"/>
    <w:rsid w:val="00220354"/>
  </w:style>
  <w:style w:type="paragraph" w:customStyle="1" w:styleId="4108E26C3D134DBB993AE82C0830AD4F">
    <w:name w:val="4108E26C3D134DBB993AE82C0830AD4F"/>
    <w:rsid w:val="00220354"/>
  </w:style>
  <w:style w:type="paragraph" w:customStyle="1" w:styleId="69B24A3BBE2A439E9B00FBC978F859A6">
    <w:name w:val="69B24A3BBE2A439E9B00FBC978F859A6"/>
    <w:rsid w:val="00220354"/>
  </w:style>
  <w:style w:type="character" w:customStyle="1" w:styleId="subsectiondatechar">
    <w:name w:val="subsectiondatechar"/>
    <w:basedOn w:val="DefaultParagraphFont"/>
    <w:rsid w:val="00220354"/>
  </w:style>
  <w:style w:type="paragraph" w:customStyle="1" w:styleId="2481B7165186464CBF59D5E4FB170056">
    <w:name w:val="2481B7165186464CBF59D5E4FB170056"/>
    <w:rsid w:val="00220354"/>
  </w:style>
  <w:style w:type="paragraph" w:customStyle="1" w:styleId="FAE462DB86F5432D8BFD6646F98CD2E3">
    <w:name w:val="FAE462DB86F5432D8BFD6646F98CD2E3"/>
    <w:rsid w:val="00220354"/>
  </w:style>
  <w:style w:type="paragraph" w:customStyle="1" w:styleId="F868624051B94E1181F27C0D2252502D">
    <w:name w:val="F868624051B94E1181F27C0D2252502D"/>
    <w:rsid w:val="00220354"/>
  </w:style>
  <w:style w:type="paragraph" w:customStyle="1" w:styleId="493B533808704976B8589123BEF67203">
    <w:name w:val="493B533808704976B8589123BEF67203"/>
    <w:rsid w:val="00220354"/>
  </w:style>
  <w:style w:type="paragraph" w:customStyle="1" w:styleId="C6C3E8D4E3EA4CDDAC17C88353188FDA">
    <w:name w:val="C6C3E8D4E3EA4CDDAC17C88353188FDA"/>
    <w:rsid w:val="00220354"/>
  </w:style>
  <w:style w:type="paragraph" w:customStyle="1" w:styleId="2A38D03F5E23410A843CE37F155D1C20">
    <w:name w:val="2A38D03F5E23410A843CE37F155D1C20"/>
    <w:rsid w:val="00220354"/>
  </w:style>
  <w:style w:type="paragraph" w:customStyle="1" w:styleId="808578665D98432EB4313AF8A11AB94B">
    <w:name w:val="808578665D98432EB4313AF8A11AB94B"/>
    <w:rsid w:val="007E5AFD"/>
  </w:style>
  <w:style w:type="paragraph" w:customStyle="1" w:styleId="2A5F64B2398643CB989F3BCE78D70F8C">
    <w:name w:val="2A5F64B2398643CB989F3BCE78D70F8C"/>
    <w:rsid w:val="007E5A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F5AD14D-20E6-45E2-8524-A873D5850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Notorious</dc:creator>
  <cp:lastModifiedBy>Notorious</cp:lastModifiedBy>
  <cp:revision>2</cp:revision>
  <dcterms:created xsi:type="dcterms:W3CDTF">2017-06-29T00:23:00Z</dcterms:created>
  <dcterms:modified xsi:type="dcterms:W3CDTF">2017-06-29T00:23:00Z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