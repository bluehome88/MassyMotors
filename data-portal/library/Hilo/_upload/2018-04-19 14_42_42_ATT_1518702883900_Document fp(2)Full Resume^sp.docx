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753F" w14:textId="38C2CF0B" w:rsidR="00021314" w:rsidRDefault="00B135E4">
      <w:pPr>
        <w:pStyle w:val="Name"/>
      </w:pPr>
      <w:bookmarkStart w:id="0" w:name="_GoBack"/>
      <w:bookmarkEnd w:id="0"/>
      <w:r>
        <w:t xml:space="preserve">Gymeilla </w:t>
      </w:r>
      <w:r w:rsidR="00BB5F5A">
        <w:t xml:space="preserve">Chrichlow </w:t>
      </w:r>
    </w:p>
    <w:p w14:paraId="4197ABA8" w14:textId="6071844E" w:rsidR="00021314" w:rsidRDefault="00BB5F5A">
      <w:pPr>
        <w:pStyle w:val="ContactInfo"/>
      </w:pPr>
      <w:r>
        <w:t xml:space="preserve">#28 </w:t>
      </w:r>
      <w:r w:rsidR="00A60DFE">
        <w:t>Saut D'eau Road Maraval</w:t>
      </w:r>
    </w:p>
    <w:p w14:paraId="7DED866A" w14:textId="6E79730B" w:rsidR="00A60DFE" w:rsidRDefault="00613BE7">
      <w:pPr>
        <w:pStyle w:val="ContactInfo"/>
      </w:pPr>
      <w:hyperlink r:id="rId7" w:history="1">
        <w:r w:rsidR="007E1679" w:rsidRPr="00536B0A">
          <w:rPr>
            <w:rStyle w:val="Hyperlink"/>
          </w:rPr>
          <w:t>gymeilla.chrichlow@yahoo.com</w:t>
        </w:r>
      </w:hyperlink>
    </w:p>
    <w:p w14:paraId="40E12BBD" w14:textId="77777777" w:rsidR="00AD61DB" w:rsidRDefault="003E72AF" w:rsidP="00070AEB">
      <w:pPr>
        <w:pStyle w:val="ContactInfo"/>
      </w:pPr>
      <w:r>
        <w:t>18687592728</w:t>
      </w:r>
    </w:p>
    <w:p w14:paraId="5971504C" w14:textId="77777777" w:rsidR="00AD61DB" w:rsidRDefault="00AD61DB" w:rsidP="00070AEB">
      <w:pPr>
        <w:pStyle w:val="ContactInfo"/>
      </w:pPr>
    </w:p>
    <w:p w14:paraId="2408489E" w14:textId="77777777" w:rsidR="00AD61DB" w:rsidRDefault="00AD61DB" w:rsidP="00070AEB">
      <w:pPr>
        <w:pStyle w:val="ContactInfo"/>
      </w:pPr>
    </w:p>
    <w:p w14:paraId="54D0053D" w14:textId="7C3067BB" w:rsidR="0068585E" w:rsidRPr="00C6372D" w:rsidRDefault="00C6372D" w:rsidP="00AD61DB">
      <w:pPr>
        <w:pStyle w:val="ContactInfo"/>
        <w:rPr>
          <w:b/>
        </w:rPr>
      </w:pPr>
      <w:r>
        <w:rPr>
          <w:b/>
        </w:rPr>
        <w:t xml:space="preserve">Professional Summary </w:t>
      </w:r>
    </w:p>
    <w:p w14:paraId="56D7EF2B" w14:textId="77777777" w:rsidR="0068585E" w:rsidRDefault="00B77CD8" w:rsidP="0068585E">
      <w:pPr>
        <w:pStyle w:val="ContactInfo"/>
        <w:numPr>
          <w:ilvl w:val="0"/>
          <w:numId w:val="11"/>
        </w:numPr>
      </w:pPr>
      <w:r>
        <w:t>Dedicated and Focused</w:t>
      </w:r>
    </w:p>
    <w:p w14:paraId="5F3C9CB1" w14:textId="77777777" w:rsidR="0068585E" w:rsidRDefault="00050189" w:rsidP="0068585E">
      <w:pPr>
        <w:pStyle w:val="ContactInfo"/>
        <w:numPr>
          <w:ilvl w:val="0"/>
          <w:numId w:val="11"/>
        </w:numPr>
      </w:pPr>
      <w:r>
        <w:t xml:space="preserve">Energetic </w:t>
      </w:r>
    </w:p>
    <w:p w14:paraId="6AD6A306" w14:textId="77777777" w:rsidR="0068585E" w:rsidRDefault="00D11BC9" w:rsidP="0068585E">
      <w:pPr>
        <w:pStyle w:val="ContactInfo"/>
        <w:numPr>
          <w:ilvl w:val="0"/>
          <w:numId w:val="11"/>
        </w:numPr>
      </w:pPr>
      <w:r>
        <w:t>Friendly</w:t>
      </w:r>
    </w:p>
    <w:p w14:paraId="2BCB52CD" w14:textId="77777777" w:rsidR="0068585E" w:rsidRDefault="00B77A49" w:rsidP="0068585E">
      <w:pPr>
        <w:pStyle w:val="ContactInfo"/>
        <w:numPr>
          <w:ilvl w:val="0"/>
          <w:numId w:val="11"/>
        </w:numPr>
      </w:pPr>
      <w:r>
        <w:t xml:space="preserve">Dependable </w:t>
      </w:r>
    </w:p>
    <w:p w14:paraId="13A7C697" w14:textId="77777777" w:rsidR="00B43685" w:rsidRDefault="007776EF" w:rsidP="0068585E">
      <w:pPr>
        <w:pStyle w:val="ContactInfo"/>
        <w:numPr>
          <w:ilvl w:val="0"/>
          <w:numId w:val="11"/>
        </w:numPr>
      </w:pPr>
      <w:r>
        <w:t xml:space="preserve">Punctual </w:t>
      </w:r>
    </w:p>
    <w:p w14:paraId="081B2243" w14:textId="77777777" w:rsidR="00FF31B0" w:rsidRDefault="00FF31B0" w:rsidP="00FF31B0">
      <w:pPr>
        <w:pStyle w:val="ContactInfo"/>
        <w:ind w:left="360"/>
      </w:pPr>
    </w:p>
    <w:p w14:paraId="63A4B7D9" w14:textId="5FBD9C1E" w:rsidR="00B43685" w:rsidRDefault="00027176" w:rsidP="00FF31B0">
      <w:pPr>
        <w:pStyle w:val="ContactInfo"/>
        <w:rPr>
          <w:b/>
        </w:rPr>
      </w:pPr>
      <w:r w:rsidRPr="00B43685">
        <w:rPr>
          <w:b/>
        </w:rPr>
        <w:t xml:space="preserve">Job </w:t>
      </w:r>
      <w:r w:rsidR="0053136D" w:rsidRPr="00B43685">
        <w:rPr>
          <w:b/>
        </w:rPr>
        <w:t xml:space="preserve">Objective </w:t>
      </w:r>
    </w:p>
    <w:p w14:paraId="279979E3" w14:textId="28C8E4A8" w:rsidR="00B24099" w:rsidRDefault="00591FBE" w:rsidP="00C2464C">
      <w:pPr>
        <w:pStyle w:val="ContactInfo"/>
      </w:pPr>
      <w:r>
        <w:t xml:space="preserve">Seeking </w:t>
      </w:r>
      <w:r w:rsidR="00C2409B">
        <w:t xml:space="preserve">position </w:t>
      </w:r>
      <w:r w:rsidR="00EC66C0">
        <w:t>with</w:t>
      </w:r>
      <w:r w:rsidR="0006265A">
        <w:t xml:space="preserve"> a</w:t>
      </w:r>
      <w:r w:rsidR="00EC66C0">
        <w:t xml:space="preserve"> reputable company in search of </w:t>
      </w:r>
      <w:r w:rsidR="004052FB">
        <w:t xml:space="preserve">a highly skilled </w:t>
      </w:r>
      <w:r w:rsidR="00B97ED8">
        <w:t>and dedicated emplo</w:t>
      </w:r>
      <w:r w:rsidR="00035D8A">
        <w:t>yee.</w:t>
      </w:r>
      <w:r w:rsidR="0068514C">
        <w:t xml:space="preserve"> Fast learner </w:t>
      </w:r>
      <w:r w:rsidR="00064B21">
        <w:t xml:space="preserve">with a great attitude who is always </w:t>
      </w:r>
      <w:r w:rsidR="00C24782">
        <w:t xml:space="preserve">willing to give 100% on every shift. </w:t>
      </w:r>
      <w:r w:rsidR="00065F91">
        <w:t xml:space="preserve">Personable, </w:t>
      </w:r>
      <w:r w:rsidR="007817CB">
        <w:t xml:space="preserve">respectful and </w:t>
      </w:r>
      <w:r w:rsidR="00127F4A">
        <w:t xml:space="preserve">always willing to learn new perspectives. </w:t>
      </w:r>
    </w:p>
    <w:p w14:paraId="186A5CBE" w14:textId="77777777" w:rsidR="00B24099" w:rsidRDefault="00B24099" w:rsidP="00C2464C">
      <w:pPr>
        <w:pStyle w:val="ContactInfo"/>
      </w:pPr>
    </w:p>
    <w:p w14:paraId="5FE07557" w14:textId="77777777" w:rsidR="00B24099" w:rsidRDefault="00035D8A" w:rsidP="00B24099">
      <w:pPr>
        <w:pStyle w:val="ContactInfo"/>
        <w:rPr>
          <w:b/>
        </w:rPr>
      </w:pPr>
      <w:r>
        <w:rPr>
          <w:b/>
        </w:rPr>
        <w:t>Duties</w:t>
      </w:r>
    </w:p>
    <w:p w14:paraId="043D8D61" w14:textId="77777777" w:rsidR="00B24099" w:rsidRDefault="009F4FD4" w:rsidP="00B24099">
      <w:pPr>
        <w:pStyle w:val="ContactInfo"/>
        <w:numPr>
          <w:ilvl w:val="0"/>
          <w:numId w:val="18"/>
        </w:numPr>
      </w:pPr>
      <w:r>
        <w:t xml:space="preserve">Promoting </w:t>
      </w:r>
      <w:r w:rsidR="000A671D">
        <w:t xml:space="preserve"> product to significantly increase their sales. </w:t>
      </w:r>
    </w:p>
    <w:p w14:paraId="0AF2B856" w14:textId="77777777" w:rsidR="00B24099" w:rsidRDefault="0017005E" w:rsidP="00B24099">
      <w:pPr>
        <w:pStyle w:val="ContactInfo"/>
        <w:numPr>
          <w:ilvl w:val="0"/>
          <w:numId w:val="18"/>
        </w:numPr>
      </w:pPr>
      <w:r>
        <w:t xml:space="preserve">Ensuring each area of the store </w:t>
      </w:r>
      <w:r w:rsidR="00136B47">
        <w:t>is stocked</w:t>
      </w:r>
      <w:r w:rsidR="00597EBF">
        <w:t xml:space="preserve">, </w:t>
      </w:r>
      <w:r w:rsidR="00287BC1">
        <w:t xml:space="preserve">rotated, clean and looking its best. </w:t>
      </w:r>
    </w:p>
    <w:p w14:paraId="15BC70E5" w14:textId="77777777" w:rsidR="00B24099" w:rsidRDefault="002F43DA" w:rsidP="00B24099">
      <w:pPr>
        <w:pStyle w:val="ContactInfo"/>
        <w:numPr>
          <w:ilvl w:val="0"/>
          <w:numId w:val="18"/>
        </w:numPr>
      </w:pPr>
      <w:r>
        <w:t xml:space="preserve">Making sure the customers find </w:t>
      </w:r>
      <w:r w:rsidR="00AC6826">
        <w:t xml:space="preserve">everything they need, </w:t>
      </w:r>
      <w:r w:rsidR="000B0CFF">
        <w:t xml:space="preserve">in the right place. </w:t>
      </w:r>
    </w:p>
    <w:p w14:paraId="621123CC" w14:textId="77777777" w:rsidR="00B24099" w:rsidRDefault="000B0CFF" w:rsidP="00B24099">
      <w:pPr>
        <w:pStyle w:val="ContactInfo"/>
        <w:numPr>
          <w:ilvl w:val="0"/>
          <w:numId w:val="18"/>
        </w:numPr>
      </w:pPr>
      <w:r>
        <w:t xml:space="preserve">Checking </w:t>
      </w:r>
      <w:r w:rsidR="00B2502C">
        <w:t xml:space="preserve">and replenishing </w:t>
      </w:r>
      <w:r w:rsidR="00142CF1">
        <w:t xml:space="preserve">product display area in line with </w:t>
      </w:r>
      <w:r w:rsidR="004962FD">
        <w:t>company plan.</w:t>
      </w:r>
    </w:p>
    <w:p w14:paraId="7C7C5C77" w14:textId="77777777" w:rsidR="00B24099" w:rsidRDefault="004962FD" w:rsidP="00B24099">
      <w:pPr>
        <w:pStyle w:val="ContactInfo"/>
        <w:numPr>
          <w:ilvl w:val="0"/>
          <w:numId w:val="18"/>
        </w:numPr>
      </w:pPr>
      <w:r>
        <w:t xml:space="preserve">Monitoring stock levels. </w:t>
      </w:r>
    </w:p>
    <w:p w14:paraId="65297478" w14:textId="6919FC1A" w:rsidR="002E563A" w:rsidRDefault="00BA0028" w:rsidP="00247869">
      <w:pPr>
        <w:pStyle w:val="ContactInfo"/>
        <w:numPr>
          <w:ilvl w:val="0"/>
          <w:numId w:val="18"/>
        </w:numPr>
      </w:pPr>
      <w:r>
        <w:t xml:space="preserve">Helping customers </w:t>
      </w:r>
      <w:r w:rsidR="0049727F">
        <w:t xml:space="preserve">with any queries they may have. </w:t>
      </w:r>
    </w:p>
    <w:p w14:paraId="245E68FE" w14:textId="77777777" w:rsidR="002E563A" w:rsidRDefault="002E563A" w:rsidP="002E563A">
      <w:pPr>
        <w:pStyle w:val="ContactInfo"/>
      </w:pPr>
    </w:p>
    <w:p w14:paraId="7203BDFD" w14:textId="0C5E0025" w:rsidR="00B14CFD" w:rsidRPr="004D1FEB" w:rsidRDefault="0058289C" w:rsidP="004D1FEB">
      <w:pPr>
        <w:pStyle w:val="ContactInfo"/>
        <w:rPr>
          <w:rFonts w:asciiTheme="majorHAnsi" w:hAnsiTheme="majorHAnsi"/>
          <w:b/>
          <w:spacing w:val="21"/>
          <w:sz w:val="26"/>
        </w:rPr>
      </w:pPr>
      <w:r w:rsidRPr="002E563A">
        <w:rPr>
          <w:rFonts w:asciiTheme="majorHAnsi" w:hAnsiTheme="majorHAnsi"/>
          <w:b/>
          <w:spacing w:val="21"/>
          <w:sz w:val="26"/>
        </w:rPr>
        <w:t xml:space="preserve">Education </w:t>
      </w:r>
    </w:p>
    <w:p w14:paraId="31CB2B28" w14:textId="77777777" w:rsidR="00B14CFD" w:rsidRDefault="00E4262D" w:rsidP="00B14CFD">
      <w:pPr>
        <w:pStyle w:val="ContactInfo"/>
        <w:numPr>
          <w:ilvl w:val="0"/>
          <w:numId w:val="19"/>
        </w:numPr>
        <w:rPr>
          <w:rFonts w:asciiTheme="majorHAnsi" w:hAnsiTheme="majorHAnsi"/>
          <w:spacing w:val="21"/>
          <w:sz w:val="26"/>
        </w:rPr>
      </w:pPr>
      <w:r w:rsidRPr="00B14CFD">
        <w:rPr>
          <w:rFonts w:asciiTheme="majorHAnsi" w:hAnsiTheme="majorHAnsi"/>
          <w:spacing w:val="21"/>
          <w:sz w:val="26"/>
        </w:rPr>
        <w:t xml:space="preserve">Boissiere </w:t>
      </w:r>
      <w:r w:rsidR="00831AAA" w:rsidRPr="00B14CFD">
        <w:rPr>
          <w:rFonts w:asciiTheme="majorHAnsi" w:hAnsiTheme="majorHAnsi"/>
          <w:spacing w:val="21"/>
          <w:sz w:val="26"/>
        </w:rPr>
        <w:t xml:space="preserve">R.C School </w:t>
      </w:r>
      <w:r w:rsidR="00EB1687" w:rsidRPr="00B14CFD">
        <w:rPr>
          <w:rFonts w:asciiTheme="majorHAnsi" w:hAnsiTheme="majorHAnsi"/>
          <w:spacing w:val="21"/>
          <w:sz w:val="26"/>
        </w:rPr>
        <w:t>(1998-2001)</w:t>
      </w:r>
    </w:p>
    <w:p w14:paraId="7604F7B3" w14:textId="77777777" w:rsidR="00B14CFD" w:rsidRDefault="00B14CFD" w:rsidP="00B14CFD">
      <w:pPr>
        <w:pStyle w:val="ContactInfo"/>
        <w:numPr>
          <w:ilvl w:val="0"/>
          <w:numId w:val="19"/>
        </w:numPr>
      </w:pPr>
      <w:r>
        <w:t>Paramin</w:t>
      </w:r>
      <w:r w:rsidR="003443C7">
        <w:t xml:space="preserve"> R.C </w:t>
      </w:r>
      <w:r w:rsidR="0097143B">
        <w:t xml:space="preserve">Primary School </w:t>
      </w:r>
      <w:r w:rsidR="00E5275E">
        <w:t>(2001-2005)</w:t>
      </w:r>
    </w:p>
    <w:p w14:paraId="13218BAB" w14:textId="77777777" w:rsidR="0049693C" w:rsidRDefault="00154425" w:rsidP="0049693C">
      <w:pPr>
        <w:pStyle w:val="ContactInfo"/>
        <w:numPr>
          <w:ilvl w:val="0"/>
          <w:numId w:val="19"/>
        </w:numPr>
      </w:pPr>
      <w:r>
        <w:t xml:space="preserve">St Martins' Girls High </w:t>
      </w:r>
      <w:r w:rsidR="008B1176">
        <w:t xml:space="preserve">School  (2005 </w:t>
      </w:r>
      <w:r w:rsidR="003A6B90">
        <w:t>– 2010)</w:t>
      </w:r>
    </w:p>
    <w:p w14:paraId="4F1D94C6" w14:textId="77777777" w:rsidR="00726626" w:rsidRDefault="00726626" w:rsidP="00726626">
      <w:pPr>
        <w:pStyle w:val="ContactInfo"/>
      </w:pPr>
    </w:p>
    <w:p w14:paraId="0E5C3AB9" w14:textId="435DA23A" w:rsidR="0049693C" w:rsidRPr="002A6F3B" w:rsidRDefault="002A6F3B" w:rsidP="00726626">
      <w:pPr>
        <w:pStyle w:val="ContactInfo"/>
        <w:rPr>
          <w:b/>
        </w:rPr>
      </w:pPr>
      <w:r>
        <w:rPr>
          <w:b/>
        </w:rPr>
        <w:t xml:space="preserve">Job History </w:t>
      </w:r>
    </w:p>
    <w:p w14:paraId="15099EA6" w14:textId="77777777" w:rsidR="00726626" w:rsidRDefault="000D4324" w:rsidP="00726626">
      <w:pPr>
        <w:pStyle w:val="ContactInfo"/>
        <w:numPr>
          <w:ilvl w:val="0"/>
          <w:numId w:val="21"/>
        </w:numPr>
      </w:pPr>
      <w:r>
        <w:t xml:space="preserve">Ali's </w:t>
      </w:r>
      <w:r w:rsidR="00332B56">
        <w:t xml:space="preserve">Pharmacy (July 2010- </w:t>
      </w:r>
      <w:r w:rsidR="00B81A5A">
        <w:t>September 2010)</w:t>
      </w:r>
    </w:p>
    <w:p w14:paraId="39614E6C" w14:textId="77777777" w:rsidR="00726626" w:rsidRDefault="001E7B01" w:rsidP="00726626">
      <w:pPr>
        <w:pStyle w:val="ContactInfo"/>
        <w:numPr>
          <w:ilvl w:val="0"/>
          <w:numId w:val="21"/>
        </w:numPr>
      </w:pPr>
      <w:r>
        <w:t xml:space="preserve">Massy’s Store (November </w:t>
      </w:r>
      <w:r w:rsidR="004621EA">
        <w:t xml:space="preserve">2010- </w:t>
      </w:r>
      <w:r w:rsidR="00026758">
        <w:t xml:space="preserve">December 2010) </w:t>
      </w:r>
    </w:p>
    <w:p w14:paraId="581A9626" w14:textId="77777777" w:rsidR="00726626" w:rsidRDefault="00C736F2" w:rsidP="00726626">
      <w:pPr>
        <w:pStyle w:val="ContactInfo"/>
        <w:numPr>
          <w:ilvl w:val="0"/>
          <w:numId w:val="21"/>
        </w:numPr>
      </w:pPr>
      <w:r>
        <w:t xml:space="preserve">Pennywise Cosmetics </w:t>
      </w:r>
      <w:r w:rsidR="00657D53">
        <w:t xml:space="preserve">(January 2011- </w:t>
      </w:r>
      <w:r w:rsidR="005A033B">
        <w:t>2013)</w:t>
      </w:r>
    </w:p>
    <w:p w14:paraId="1A1D8483" w14:textId="7855BB26" w:rsidR="00021314" w:rsidRDefault="00E94A05" w:rsidP="009C1F18">
      <w:pPr>
        <w:pStyle w:val="ContactInfo"/>
        <w:numPr>
          <w:ilvl w:val="0"/>
          <w:numId w:val="21"/>
        </w:numPr>
      </w:pPr>
      <w:r>
        <w:t xml:space="preserve">RedEdge </w:t>
      </w:r>
      <w:r w:rsidR="00F77739">
        <w:t xml:space="preserve">Shopping Center </w:t>
      </w:r>
      <w:r w:rsidR="00431BF7">
        <w:t xml:space="preserve">(November 2013- March </w:t>
      </w:r>
      <w:r w:rsidR="00070AEB">
        <w:t>2014)</w:t>
      </w:r>
    </w:p>
    <w:sectPr w:rsidR="0002131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5ABC" w14:textId="77777777" w:rsidR="00176727" w:rsidRDefault="00176727">
      <w:pPr>
        <w:spacing w:after="0" w:line="240" w:lineRule="auto"/>
      </w:pPr>
      <w:r>
        <w:separator/>
      </w:r>
    </w:p>
  </w:endnote>
  <w:endnote w:type="continuationSeparator" w:id="0">
    <w:p w14:paraId="4EF3B46E" w14:textId="77777777" w:rsidR="00176727" w:rsidRDefault="0017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C32D4" w14:textId="2D94C65E" w:rsidR="00021314" w:rsidRDefault="000035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F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40A51" w14:textId="77777777" w:rsidR="00176727" w:rsidRDefault="00176727">
      <w:pPr>
        <w:spacing w:after="0" w:line="240" w:lineRule="auto"/>
      </w:pPr>
      <w:r>
        <w:separator/>
      </w:r>
    </w:p>
  </w:footnote>
  <w:footnote w:type="continuationSeparator" w:id="0">
    <w:p w14:paraId="3FE8D800" w14:textId="77777777" w:rsidR="00176727" w:rsidRDefault="00176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DEA32" w14:textId="77777777" w:rsidR="00021314" w:rsidRDefault="0000355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8C97D7" wp14:editId="6EA9EFB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B36F24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77D6" w14:textId="77777777" w:rsidR="00021314" w:rsidRDefault="0000355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85E2CCE" wp14:editId="1FE98EE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95B323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3651CB"/>
    <w:multiLevelType w:val="hybridMultilevel"/>
    <w:tmpl w:val="3F8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07325"/>
    <w:multiLevelType w:val="hybridMultilevel"/>
    <w:tmpl w:val="620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2BA5"/>
    <w:multiLevelType w:val="hybridMultilevel"/>
    <w:tmpl w:val="4D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2CF3"/>
    <w:multiLevelType w:val="hybridMultilevel"/>
    <w:tmpl w:val="56B2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967765"/>
    <w:multiLevelType w:val="hybridMultilevel"/>
    <w:tmpl w:val="4AEC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64E9A"/>
    <w:multiLevelType w:val="hybridMultilevel"/>
    <w:tmpl w:val="47A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236B8"/>
    <w:multiLevelType w:val="hybridMultilevel"/>
    <w:tmpl w:val="EDE8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15AC1"/>
    <w:multiLevelType w:val="hybridMultilevel"/>
    <w:tmpl w:val="AF5A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5617F"/>
    <w:multiLevelType w:val="hybridMultilevel"/>
    <w:tmpl w:val="06E2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33D97"/>
    <w:multiLevelType w:val="hybridMultilevel"/>
    <w:tmpl w:val="1E7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36495"/>
    <w:multiLevelType w:val="hybridMultilevel"/>
    <w:tmpl w:val="3ED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0"/>
  </w:num>
  <w:num w:numId="13">
    <w:abstractNumId w:val="19"/>
  </w:num>
  <w:num w:numId="14">
    <w:abstractNumId w:val="18"/>
  </w:num>
  <w:num w:numId="15">
    <w:abstractNumId w:val="11"/>
  </w:num>
  <w:num w:numId="16">
    <w:abstractNumId w:val="16"/>
  </w:num>
  <w:num w:numId="17">
    <w:abstractNumId w:val="17"/>
  </w:num>
  <w:num w:numId="18">
    <w:abstractNumId w:val="14"/>
  </w:num>
  <w:num w:numId="19">
    <w:abstractNumId w:val="15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4"/>
    <w:rsid w:val="0000355E"/>
    <w:rsid w:val="00021314"/>
    <w:rsid w:val="00026758"/>
    <w:rsid w:val="00027176"/>
    <w:rsid w:val="00035D8A"/>
    <w:rsid w:val="00050189"/>
    <w:rsid w:val="0006265A"/>
    <w:rsid w:val="00064B21"/>
    <w:rsid w:val="00065F91"/>
    <w:rsid w:val="00070AEB"/>
    <w:rsid w:val="000A671D"/>
    <w:rsid w:val="000B0CFF"/>
    <w:rsid w:val="000D4324"/>
    <w:rsid w:val="00127F4A"/>
    <w:rsid w:val="00136B47"/>
    <w:rsid w:val="00142CF1"/>
    <w:rsid w:val="00154425"/>
    <w:rsid w:val="0017005E"/>
    <w:rsid w:val="00176727"/>
    <w:rsid w:val="001E7B01"/>
    <w:rsid w:val="00247869"/>
    <w:rsid w:val="00254520"/>
    <w:rsid w:val="00287BC1"/>
    <w:rsid w:val="002912F0"/>
    <w:rsid w:val="002A6F3B"/>
    <w:rsid w:val="002E563A"/>
    <w:rsid w:val="002F43DA"/>
    <w:rsid w:val="00332B56"/>
    <w:rsid w:val="003443C7"/>
    <w:rsid w:val="00357CFA"/>
    <w:rsid w:val="00393D8E"/>
    <w:rsid w:val="003A6B90"/>
    <w:rsid w:val="003C5FEF"/>
    <w:rsid w:val="003E72AF"/>
    <w:rsid w:val="004052FB"/>
    <w:rsid w:val="00431BF7"/>
    <w:rsid w:val="004621EA"/>
    <w:rsid w:val="00481BBD"/>
    <w:rsid w:val="004962FD"/>
    <w:rsid w:val="0049693C"/>
    <w:rsid w:val="0049727F"/>
    <w:rsid w:val="004A6365"/>
    <w:rsid w:val="004D1FEB"/>
    <w:rsid w:val="004D7DC3"/>
    <w:rsid w:val="0053136D"/>
    <w:rsid w:val="0058289C"/>
    <w:rsid w:val="00591FBE"/>
    <w:rsid w:val="00593B0E"/>
    <w:rsid w:val="00597EBF"/>
    <w:rsid w:val="005A033B"/>
    <w:rsid w:val="00613BE7"/>
    <w:rsid w:val="00657D53"/>
    <w:rsid w:val="0068514C"/>
    <w:rsid w:val="0068585E"/>
    <w:rsid w:val="00726626"/>
    <w:rsid w:val="00752132"/>
    <w:rsid w:val="007776EF"/>
    <w:rsid w:val="007817CB"/>
    <w:rsid w:val="007918F8"/>
    <w:rsid w:val="007E1679"/>
    <w:rsid w:val="00802453"/>
    <w:rsid w:val="00831AAA"/>
    <w:rsid w:val="008B1176"/>
    <w:rsid w:val="0097143B"/>
    <w:rsid w:val="00982108"/>
    <w:rsid w:val="009B2A3C"/>
    <w:rsid w:val="009B62AB"/>
    <w:rsid w:val="009C1F18"/>
    <w:rsid w:val="009F4FD4"/>
    <w:rsid w:val="00A60DFE"/>
    <w:rsid w:val="00AC6826"/>
    <w:rsid w:val="00AD61DB"/>
    <w:rsid w:val="00AD7001"/>
    <w:rsid w:val="00B135E4"/>
    <w:rsid w:val="00B14CFD"/>
    <w:rsid w:val="00B24099"/>
    <w:rsid w:val="00B2502C"/>
    <w:rsid w:val="00B43685"/>
    <w:rsid w:val="00B77A49"/>
    <w:rsid w:val="00B77CD8"/>
    <w:rsid w:val="00B81A5A"/>
    <w:rsid w:val="00B97ED8"/>
    <w:rsid w:val="00BA0028"/>
    <w:rsid w:val="00BB5F5A"/>
    <w:rsid w:val="00BC63CF"/>
    <w:rsid w:val="00C2409B"/>
    <w:rsid w:val="00C2464C"/>
    <w:rsid w:val="00C24782"/>
    <w:rsid w:val="00C6372D"/>
    <w:rsid w:val="00C736F2"/>
    <w:rsid w:val="00C9118B"/>
    <w:rsid w:val="00CB514E"/>
    <w:rsid w:val="00CF18C7"/>
    <w:rsid w:val="00D11BC9"/>
    <w:rsid w:val="00D205D7"/>
    <w:rsid w:val="00D47693"/>
    <w:rsid w:val="00DE5819"/>
    <w:rsid w:val="00E4262D"/>
    <w:rsid w:val="00E5275E"/>
    <w:rsid w:val="00E94A05"/>
    <w:rsid w:val="00EB1687"/>
    <w:rsid w:val="00EC66C0"/>
    <w:rsid w:val="00ED655E"/>
    <w:rsid w:val="00F77739"/>
    <w:rsid w:val="00F779A0"/>
    <w:rsid w:val="00FE6A5C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29A8D1"/>
  <w15:chartTrackingRefBased/>
  <w15:docId w15:val="{DF45A1C1-5796-6C4C-9525-69FBED70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E167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gymeilla.chrichlow@yahoo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A0E6412-66F2-C24E-BFE0-7D1A947BB3F1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%7bFA0E6412-66F2-C24E-BFE0-7D1A947BB3F1%7dtf50002038.dotx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millapoo22@gmail.com</dc:creator>
  <cp:keywords/>
  <dc:description/>
  <cp:lastModifiedBy>millapoo22@gmail.com</cp:lastModifiedBy>
  <cp:revision>2</cp:revision>
  <dcterms:created xsi:type="dcterms:W3CDTF">2018-02-22T14:49:00Z</dcterms:created>
  <dcterms:modified xsi:type="dcterms:W3CDTF">2018-02-22T14:49:00Z</dcterms:modified>
</cp:coreProperties>
</file>