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0DB" w:rsidRDefault="00CF00DB">
      <w:pPr>
        <w:pStyle w:val="Title"/>
      </w:pPr>
    </w:p>
    <w:p w:rsidR="008F11C5" w:rsidRDefault="008F11C5">
      <w:pPr>
        <w:pStyle w:val="Title"/>
      </w:pPr>
    </w:p>
    <w:p w:rsidR="00640020" w:rsidRDefault="00FC3E0B">
      <w:pPr>
        <w:pStyle w:val="Title"/>
      </w:pPr>
      <w:r>
        <w:t>Rena Ali-Alexis</w:t>
      </w:r>
      <w:r w:rsidR="00CF00DB">
        <w:t>‍‍</w:t>
      </w:r>
    </w:p>
    <w:p w:rsidR="00640020" w:rsidRDefault="00105CC3">
      <w:sdt>
        <w:sdtPr>
          <w:alias w:val="Address"/>
          <w:tag w:val=""/>
          <w:id w:val="-593780209"/>
          <w:placeholder>
            <w:docPart w:val="5A86317CCF62492D9D0EDCF6D9B3A88F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FC3E0B">
            <w:t>#5 Circular Courts San Fernando</w:t>
          </w:r>
        </w:sdtContent>
      </w:sdt>
      <w:r w:rsidR="00CF00DB">
        <w:t> | </w:t>
      </w:r>
      <w:sdt>
        <w:sdtPr>
          <w:alias w:val="Telephone"/>
          <w:tag w:val=""/>
          <w:id w:val="-1416317146"/>
          <w:placeholder>
            <w:docPart w:val="B1396EECE55843F794DE55DEAC7FD95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FC3E0B">
            <w:t>360-8751</w:t>
          </w:r>
        </w:sdtContent>
      </w:sdt>
      <w:r w:rsidR="00CF00DB">
        <w:t> | </w:t>
      </w:r>
      <w:sdt>
        <w:sdtPr>
          <w:alias w:val="Email"/>
          <w:tag w:val=""/>
          <w:id w:val="-391963670"/>
          <w:placeholder>
            <w:docPart w:val="B4C87B2016B449C6885DB39B9050A2A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FC3E0B">
            <w:t>renaalialexis@hotmail.com</w:t>
          </w:r>
        </w:sdtContent>
      </w:sdt>
    </w:p>
    <w:p w:rsidR="00640020" w:rsidRDefault="00CF00DB">
      <w:pPr>
        <w:pStyle w:val="SectionHeading"/>
        <w:spacing w:before="720"/>
      </w:pPr>
      <w:r>
        <w:t>Objective</w:t>
      </w:r>
    </w:p>
    <w:p w:rsidR="00FC3E0B" w:rsidRPr="00FC3E0B" w:rsidRDefault="00FC3E0B" w:rsidP="00FC3E0B"/>
    <w:p w:rsidR="00640020" w:rsidRDefault="00C109F5" w:rsidP="00C109F5">
      <w:pPr>
        <w:pStyle w:val="ListBullet"/>
        <w:numPr>
          <w:ilvl w:val="0"/>
          <w:numId w:val="0"/>
        </w:numPr>
        <w:ind w:left="144" w:hanging="144"/>
      </w:pPr>
      <w:r>
        <w:t xml:space="preserve">  </w:t>
      </w:r>
      <w:r w:rsidR="00FC3E0B">
        <w:t>I would like to</w:t>
      </w:r>
      <w:r w:rsidR="00190DFC">
        <w:t xml:space="preserve"> carry out my duties accordingly as given in a timely and professional manner, ensuring the needs of the customers are met and carried out for the greater benefit of any service oriented company.</w:t>
      </w:r>
    </w:p>
    <w:p w:rsidR="00640020" w:rsidRDefault="00CF00DB">
      <w:pPr>
        <w:pStyle w:val="SectionHeading"/>
      </w:pPr>
      <w:r>
        <w:t>Education</w:t>
      </w:r>
    </w:p>
    <w:p w:rsidR="00FC3E0B" w:rsidRPr="00FC3E0B" w:rsidRDefault="00FC3E0B" w:rsidP="00FC3E0B"/>
    <w:p w:rsidR="00640020" w:rsidRDefault="00FC3E0B" w:rsidP="005B6FD2">
      <w:pPr>
        <w:pStyle w:val="Subsection"/>
        <w:spacing w:before="100"/>
      </w:pPr>
      <w:r>
        <w:t> </w:t>
      </w:r>
      <w:r w:rsidR="00CF00DB">
        <w:t> </w:t>
      </w:r>
      <w:r>
        <w:t xml:space="preserve">2000-2002               </w:t>
      </w:r>
      <w:r w:rsidR="005B6FD2">
        <w:t> </w:t>
      </w:r>
      <w:r w:rsidR="00CF00DB">
        <w:t> </w:t>
      </w:r>
      <w:r>
        <w:t>Marab</w:t>
      </w:r>
      <w:r w:rsidR="005B6FD2">
        <w:t>ella Senior COMPREHENSIVE SCHOOL</w:t>
      </w:r>
    </w:p>
    <w:p w:rsidR="00640020" w:rsidRDefault="005B6FD2" w:rsidP="005B6FD2">
      <w:pPr>
        <w:pStyle w:val="Subsection"/>
      </w:pPr>
      <w:r>
        <w:t xml:space="preserve">                                               </w:t>
      </w:r>
    </w:p>
    <w:p w:rsidR="005B6FD2" w:rsidRDefault="005B6FD2" w:rsidP="005B6FD2">
      <w:pPr>
        <w:pStyle w:val="Subsection"/>
      </w:pPr>
      <w:r>
        <w:t>QUALIFICATIONS</w:t>
      </w:r>
    </w:p>
    <w:p w:rsidR="005B6FD2" w:rsidRDefault="005B6FD2" w:rsidP="005B6FD2">
      <w:pPr>
        <w:pStyle w:val="Subsection"/>
      </w:pPr>
      <w:r>
        <w:t xml:space="preserve">                                           FOUR CXC PASSES</w:t>
      </w:r>
    </w:p>
    <w:p w:rsidR="005B6FD2" w:rsidRDefault="005B6FD2" w:rsidP="005B6FD2">
      <w:pPr>
        <w:pStyle w:val="Subsection"/>
      </w:pPr>
    </w:p>
    <w:p w:rsidR="005B6FD2" w:rsidRDefault="005B6FD2" w:rsidP="005B6FD2">
      <w:pPr>
        <w:pStyle w:val="Subsection"/>
      </w:pPr>
      <w:r>
        <w:t>ADDITIONAL QUALIFICATIONS</w:t>
      </w:r>
    </w:p>
    <w:p w:rsidR="005B6FD2" w:rsidRDefault="005B6FD2" w:rsidP="005B6FD2">
      <w:pPr>
        <w:pStyle w:val="Subsection"/>
      </w:pPr>
      <w:r>
        <w:t xml:space="preserve">          </w:t>
      </w:r>
      <w:r w:rsidR="00A65686">
        <w:t xml:space="preserve">                               </w:t>
      </w:r>
    </w:p>
    <w:p w:rsidR="005B6FD2" w:rsidRDefault="005B6FD2" w:rsidP="005B6FD2">
      <w:pPr>
        <w:pStyle w:val="Subsection"/>
      </w:pPr>
      <w:r>
        <w:t xml:space="preserve">                                           COMPUTER LITERACY LEVEL 1 AND 11</w:t>
      </w:r>
    </w:p>
    <w:p w:rsidR="005B6FD2" w:rsidRDefault="005B6FD2" w:rsidP="005B6FD2">
      <w:pPr>
        <w:pStyle w:val="Subsection"/>
      </w:pPr>
      <w:r>
        <w:t xml:space="preserve">                                            CERTIFIED NAIL TECHNICIAN</w:t>
      </w:r>
    </w:p>
    <w:p w:rsidR="005B6FD2" w:rsidRDefault="005B6FD2" w:rsidP="005B6FD2">
      <w:pPr>
        <w:pStyle w:val="Subsection"/>
      </w:pPr>
    </w:p>
    <w:p w:rsidR="005B6FD2" w:rsidRDefault="005B6FD2" w:rsidP="005B6FD2">
      <w:pPr>
        <w:pStyle w:val="Subsection"/>
      </w:pPr>
      <w:r>
        <w:t>WORK EXPERIENCE</w:t>
      </w:r>
    </w:p>
    <w:p w:rsidR="007A503E" w:rsidRDefault="007A503E" w:rsidP="005B6FD2">
      <w:pPr>
        <w:pStyle w:val="Subsection"/>
      </w:pPr>
    </w:p>
    <w:p w:rsidR="005B6FD2" w:rsidRDefault="005B6FD2" w:rsidP="005B6FD2">
      <w:pPr>
        <w:pStyle w:val="Subsection"/>
      </w:pPr>
      <w:r>
        <w:t>2003-2005                   K-BRANDS CLOTHING STORE</w:t>
      </w:r>
    </w:p>
    <w:p w:rsidR="005B6FD2" w:rsidRDefault="005B6FD2" w:rsidP="005B6FD2">
      <w:pPr>
        <w:pStyle w:val="Subsection"/>
      </w:pPr>
      <w:r>
        <w:t xml:space="preserve">                            </w:t>
      </w:r>
      <w:r w:rsidR="007A503E">
        <w:t xml:space="preserve">             </w:t>
      </w:r>
      <w:r>
        <w:t xml:space="preserve"> MANAGER- ATTENDED TO CUSTOMERS IN A COURTEOUS MANNER</w:t>
      </w:r>
    </w:p>
    <w:p w:rsidR="005B6FD2" w:rsidRDefault="007A503E" w:rsidP="005B6FD2">
      <w:pPr>
        <w:pStyle w:val="Subsection"/>
      </w:pPr>
      <w:r>
        <w:t xml:space="preserve">2000-2002  </w:t>
      </w:r>
      <w:r w:rsidR="00A65686">
        <w:t xml:space="preserve">                 superb caterers </w:t>
      </w:r>
      <w:r>
        <w:t xml:space="preserve">HOSTESS </w:t>
      </w:r>
    </w:p>
    <w:p w:rsidR="007A503E" w:rsidRDefault="007A503E" w:rsidP="005B6FD2">
      <w:pPr>
        <w:pStyle w:val="Subsection"/>
      </w:pPr>
      <w:r>
        <w:lastRenderedPageBreak/>
        <w:t xml:space="preserve">HOBBIES                      </w:t>
      </w:r>
    </w:p>
    <w:p w:rsidR="00640020" w:rsidRDefault="007A503E" w:rsidP="007A503E">
      <w:pPr>
        <w:pStyle w:val="Subsection"/>
      </w:pPr>
      <w:r>
        <w:t xml:space="preserve">                                          BAKING, FISHING AND EXERCISING</w:t>
      </w:r>
    </w:p>
    <w:p w:rsidR="007A503E" w:rsidRDefault="007A503E" w:rsidP="007A503E">
      <w:pPr>
        <w:pStyle w:val="Subsection"/>
      </w:pPr>
      <w:r>
        <w:t>REFERENCES</w:t>
      </w:r>
    </w:p>
    <w:p w:rsidR="007A503E" w:rsidRDefault="007A503E" w:rsidP="007A503E">
      <w:pPr>
        <w:pStyle w:val="Subsection"/>
      </w:pPr>
    </w:p>
    <w:p w:rsidR="007A503E" w:rsidRDefault="007A503E" w:rsidP="007A503E">
      <w:pPr>
        <w:pStyle w:val="Subsection"/>
      </w:pPr>
      <w:r>
        <w:t>RICKY GOBHERDAN</w:t>
      </w:r>
    </w:p>
    <w:p w:rsidR="007A503E" w:rsidRDefault="007A503E" w:rsidP="007A503E">
      <w:pPr>
        <w:pStyle w:val="Subsection"/>
      </w:pPr>
      <w:r>
        <w:t xml:space="preserve">                                           PAPOURIE ROAD</w:t>
      </w:r>
    </w:p>
    <w:p w:rsidR="007A503E" w:rsidRDefault="007A503E" w:rsidP="007A503E">
      <w:pPr>
        <w:pStyle w:val="Subsection"/>
      </w:pPr>
      <w:r>
        <w:t xml:space="preserve">                                           DUNCAN VILLAGE </w:t>
      </w:r>
    </w:p>
    <w:p w:rsidR="007A503E" w:rsidRDefault="007A503E" w:rsidP="007A503E">
      <w:pPr>
        <w:pStyle w:val="Subsection"/>
      </w:pPr>
      <w:r>
        <w:t xml:space="preserve">                                           SAN FERNANDO</w:t>
      </w:r>
    </w:p>
    <w:p w:rsidR="007A503E" w:rsidRDefault="007A503E" w:rsidP="007A503E">
      <w:pPr>
        <w:pStyle w:val="Subsection"/>
      </w:pPr>
      <w:r>
        <w:t xml:space="preserve">                                           WELDING INSPECTOR</w:t>
      </w:r>
    </w:p>
    <w:p w:rsidR="007A503E" w:rsidRDefault="007A503E" w:rsidP="007A503E">
      <w:pPr>
        <w:pStyle w:val="Subsection"/>
      </w:pPr>
      <w:r>
        <w:t xml:space="preserve">                                           BECHTEL LIMITED</w:t>
      </w:r>
    </w:p>
    <w:p w:rsidR="007A503E" w:rsidRDefault="007A503E" w:rsidP="007A503E">
      <w:pPr>
        <w:pStyle w:val="Subsection"/>
      </w:pPr>
      <w:r>
        <w:t xml:space="preserve">                                          CONTACT: 653-9839</w:t>
      </w:r>
    </w:p>
    <w:p w:rsidR="007A503E" w:rsidRDefault="007A503E" w:rsidP="007A503E">
      <w:pPr>
        <w:pStyle w:val="Subsection"/>
      </w:pPr>
    </w:p>
    <w:p w:rsidR="007A503E" w:rsidRDefault="007A503E" w:rsidP="007A503E">
      <w:pPr>
        <w:pStyle w:val="Subsection"/>
      </w:pPr>
      <w:r>
        <w:t>NATHELIE PADILLA</w:t>
      </w:r>
    </w:p>
    <w:p w:rsidR="007A503E" w:rsidRDefault="007A503E" w:rsidP="007A503E">
      <w:pPr>
        <w:pStyle w:val="Subsection"/>
      </w:pPr>
      <w:r>
        <w:t xml:space="preserve">                                          </w:t>
      </w:r>
      <w:r w:rsidR="00C109F5">
        <w:t>#212 MOOTOO STREET</w:t>
      </w:r>
      <w:r>
        <w:t xml:space="preserve">  </w:t>
      </w:r>
    </w:p>
    <w:p w:rsidR="00640020" w:rsidRDefault="00C109F5" w:rsidP="00C109F5">
      <w:pPr>
        <w:pStyle w:val="ListBullet"/>
        <w:numPr>
          <w:ilvl w:val="0"/>
          <w:numId w:val="0"/>
        </w:numPr>
        <w:ind w:left="144"/>
      </w:pPr>
      <w:r>
        <w:t xml:space="preserve">                                       MARABELLA</w:t>
      </w:r>
    </w:p>
    <w:p w:rsidR="00640020" w:rsidRDefault="00C109F5">
      <w:pPr>
        <w:pStyle w:val="Subsection"/>
      </w:pPr>
      <w:r>
        <w:t xml:space="preserve">                                          UNIT TRUST CORPORATION</w:t>
      </w:r>
    </w:p>
    <w:p w:rsidR="00C109F5" w:rsidRDefault="00C109F5">
      <w:pPr>
        <w:pStyle w:val="Subsection"/>
      </w:pPr>
      <w:r>
        <w:t xml:space="preserve">                                          ACCOUNTING ASSISTANT </w:t>
      </w:r>
    </w:p>
    <w:p w:rsidR="00640020" w:rsidRDefault="00C109F5" w:rsidP="00C109F5">
      <w:pPr>
        <w:pStyle w:val="Subsection"/>
      </w:pPr>
      <w:r>
        <w:t xml:space="preserve">                                           CONTACT: 462-3127</w:t>
      </w:r>
      <w:bookmarkStart w:id="0" w:name="_GoBack"/>
      <w:bookmarkEnd w:id="0"/>
    </w:p>
    <w:p w:rsidR="00640020" w:rsidRDefault="00C109F5">
      <w:pPr>
        <w:pStyle w:val="Subsection"/>
        <w:spacing w:before="100"/>
      </w:pPr>
      <w:r>
        <w:t> </w:t>
      </w:r>
    </w:p>
    <w:p w:rsidR="00640020" w:rsidRDefault="00640020" w:rsidP="00C109F5">
      <w:pPr>
        <w:pStyle w:val="ListBullet"/>
        <w:numPr>
          <w:ilvl w:val="0"/>
          <w:numId w:val="0"/>
        </w:numPr>
        <w:ind w:left="144" w:hanging="144"/>
      </w:pPr>
    </w:p>
    <w:sdt>
      <w:sdtPr>
        <w:rPr>
          <w:b w:val="0"/>
          <w:caps w:val="0"/>
          <w:color w:val="404040" w:themeColor="text1" w:themeTint="BF"/>
        </w:rPr>
        <w:id w:val="417760904"/>
        <w15:repeatingSection/>
      </w:sdtPr>
      <w:sdtEndPr>
        <w:rPr>
          <w:b/>
          <w:bCs w:val="0"/>
          <w:caps/>
          <w:color w:val="262626" w:themeColor="text1" w:themeTint="D9"/>
        </w:rPr>
      </w:sdtEndPr>
      <w:sdtContent>
        <w:sdt>
          <w:sdtPr>
            <w:rPr>
              <w:b w:val="0"/>
              <w:caps w:val="0"/>
              <w:color w:val="404040" w:themeColor="text1" w:themeTint="BF"/>
            </w:rPr>
            <w:id w:val="-1773932447"/>
            <w:placeholder>
              <w:docPart w:val="D1D94D3DBF464CF2AE65A44EF1A41A4F"/>
            </w:placeholder>
            <w:showingPlcHdr/>
            <w15:repeatingSectionItem/>
          </w:sdtPr>
          <w:sdtEndPr>
            <w:rPr>
              <w:b/>
              <w:bCs w:val="0"/>
              <w:caps/>
              <w:color w:val="262626" w:themeColor="text1" w:themeTint="D9"/>
            </w:rPr>
          </w:sdtEndPr>
          <w:sdtContent>
            <w:p w:rsidR="00640020" w:rsidRDefault="00C109F5" w:rsidP="00C109F5">
              <w:pPr>
                <w:pStyle w:val="Subsection"/>
              </w:pPr>
              <w:r>
                <w:rPr>
                  <w:rStyle w:val="PlaceholderText"/>
                </w:rPr>
                <w:t>Enter any content that you want to repeat, including other content controls. You can also insert this control around table rows in order to repeat parts of a table.</w:t>
              </w:r>
            </w:p>
          </w:sdtContent>
        </w:sdt>
      </w:sdtContent>
    </w:sdt>
    <w:sectPr w:rsidR="00640020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5CC3" w:rsidRDefault="00105CC3">
      <w:pPr>
        <w:spacing w:after="0"/>
      </w:pPr>
      <w:r>
        <w:separator/>
      </w:r>
    </w:p>
  </w:endnote>
  <w:endnote w:type="continuationSeparator" w:id="0">
    <w:p w:rsidR="00105CC3" w:rsidRDefault="00105C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00DB" w:rsidRDefault="00CF00D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90DF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5CC3" w:rsidRDefault="00105CC3">
      <w:pPr>
        <w:spacing w:after="0"/>
      </w:pPr>
      <w:r>
        <w:separator/>
      </w:r>
    </w:p>
  </w:footnote>
  <w:footnote w:type="continuationSeparator" w:id="0">
    <w:p w:rsidR="00105CC3" w:rsidRDefault="00105C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7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E0B"/>
    <w:rsid w:val="00105CC3"/>
    <w:rsid w:val="00190DFC"/>
    <w:rsid w:val="003F453A"/>
    <w:rsid w:val="005B6FD2"/>
    <w:rsid w:val="00640020"/>
    <w:rsid w:val="007A503E"/>
    <w:rsid w:val="00886C9D"/>
    <w:rsid w:val="008F11C5"/>
    <w:rsid w:val="00982F25"/>
    <w:rsid w:val="00A3456B"/>
    <w:rsid w:val="00A65686"/>
    <w:rsid w:val="00A775C3"/>
    <w:rsid w:val="00B578A1"/>
    <w:rsid w:val="00C109F5"/>
    <w:rsid w:val="00CF00DB"/>
    <w:rsid w:val="00D15B87"/>
    <w:rsid w:val="00FC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2002D"/>
  <w15:chartTrackingRefBased/>
  <w15:docId w15:val="{3709B1B0-2543-4749-9A7B-BBC33026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o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A86317CCF62492D9D0EDCF6D9B3A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8B3003-710A-4DCC-8A0D-E152FCE8DECA}"/>
      </w:docPartPr>
      <w:docPartBody>
        <w:p w:rsidR="00C622F6" w:rsidRDefault="00AF6413">
          <w:pPr>
            <w:pStyle w:val="5A86317CCF62492D9D0EDCF6D9B3A88F"/>
          </w:pPr>
          <w:r>
            <w:t>[Address, City, ST  ZIP Code]</w:t>
          </w:r>
        </w:p>
      </w:docPartBody>
    </w:docPart>
    <w:docPart>
      <w:docPartPr>
        <w:name w:val="B1396EECE55843F794DE55DEAC7FD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A1BDEB-1E00-44DA-AF7C-1A5D479153F7}"/>
      </w:docPartPr>
      <w:docPartBody>
        <w:p w:rsidR="00C622F6" w:rsidRDefault="00AF6413">
          <w:pPr>
            <w:pStyle w:val="B1396EECE55843F794DE55DEAC7FD954"/>
          </w:pPr>
          <w:r>
            <w:t>[Telephone]</w:t>
          </w:r>
        </w:p>
      </w:docPartBody>
    </w:docPart>
    <w:docPart>
      <w:docPartPr>
        <w:name w:val="B4C87B2016B449C6885DB39B9050A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17529-3F94-42C8-BEEF-C13F65EAEC09}"/>
      </w:docPartPr>
      <w:docPartBody>
        <w:p w:rsidR="00C622F6" w:rsidRDefault="00AF6413">
          <w:pPr>
            <w:pStyle w:val="B4C87B2016B449C6885DB39B9050A2AA"/>
          </w:pPr>
          <w:r>
            <w:t>[Email]</w:t>
          </w:r>
        </w:p>
      </w:docPartBody>
    </w:docPart>
    <w:docPart>
      <w:docPartPr>
        <w:name w:val="D1D94D3DBF464CF2AE65A44EF1A41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727DF-1F68-4BC1-9CC8-70B010A317BE}"/>
      </w:docPartPr>
      <w:docPartBody>
        <w:p w:rsidR="00C622F6" w:rsidRDefault="00AF6413">
          <w:pPr>
            <w:pStyle w:val="D1D94D3DBF464CF2AE65A44EF1A41A4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2F6"/>
    <w:rsid w:val="002B16CE"/>
    <w:rsid w:val="00AF6413"/>
    <w:rsid w:val="00C6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2E2C89A4F4111A7A767CFBC3FF627">
    <w:name w:val="C8D2E2C89A4F4111A7A767CFBC3FF627"/>
  </w:style>
  <w:style w:type="paragraph" w:customStyle="1" w:styleId="5A86317CCF62492D9D0EDCF6D9B3A88F">
    <w:name w:val="5A86317CCF62492D9D0EDCF6D9B3A88F"/>
  </w:style>
  <w:style w:type="paragraph" w:customStyle="1" w:styleId="B1396EECE55843F794DE55DEAC7FD954">
    <w:name w:val="B1396EECE55843F794DE55DEAC7FD954"/>
  </w:style>
  <w:style w:type="paragraph" w:customStyle="1" w:styleId="B4C87B2016B449C6885DB39B9050A2AA">
    <w:name w:val="B4C87B2016B449C6885DB39B9050A2AA"/>
  </w:style>
  <w:style w:type="paragraph" w:customStyle="1" w:styleId="C93A4CABA5804B8E8746B6E7C78B08AF">
    <w:name w:val="C93A4CABA5804B8E8746B6E7C78B08AF"/>
  </w:style>
  <w:style w:type="paragraph" w:customStyle="1" w:styleId="E435FE45B22E4F9EB193793E2F2FFF6B">
    <w:name w:val="E435FE45B22E4F9EB193793E2F2FFF6B"/>
  </w:style>
  <w:style w:type="paragraph" w:customStyle="1" w:styleId="C8034A9D44A843ECA411389A9CB0CB03">
    <w:name w:val="C8034A9D44A843ECA411389A9CB0CB03"/>
  </w:style>
  <w:style w:type="paragraph" w:customStyle="1" w:styleId="988BAB9C64C44C0BB1ECF7056A22AFF4">
    <w:name w:val="988BAB9C64C44C0BB1ECF7056A22AFF4"/>
  </w:style>
  <w:style w:type="paragraph" w:customStyle="1" w:styleId="83A7EFB83F604E7DA8D9A3B431F52F09">
    <w:name w:val="83A7EFB83F604E7DA8D9A3B431F52F0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1D94D3DBF464CF2AE65A44EF1A41A4F">
    <w:name w:val="D1D94D3DBF464CF2AE65A44EF1A41A4F"/>
  </w:style>
  <w:style w:type="paragraph" w:customStyle="1" w:styleId="E4543447B6FB4187A31DDA96DF1C38E6">
    <w:name w:val="E4543447B6FB4187A31DDA96DF1C38E6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09446A67A83E42DF9424556266013FAA">
    <w:name w:val="09446A67A83E42DF9424556266013FAA"/>
  </w:style>
  <w:style w:type="paragraph" w:customStyle="1" w:styleId="782BFF870A074866A7577184363EF1FD">
    <w:name w:val="782BFF870A074866A7577184363EF1FD"/>
  </w:style>
  <w:style w:type="paragraph" w:customStyle="1" w:styleId="175D8C24D5014B74A0733DC2F1641F67">
    <w:name w:val="175D8C24D5014B74A0733DC2F1641F67"/>
  </w:style>
  <w:style w:type="paragraph" w:customStyle="1" w:styleId="8FAFABAFA27C4EB4B442E3575780C7A0">
    <w:name w:val="8FAFABAFA27C4EB4B442E3575780C7A0"/>
  </w:style>
  <w:style w:type="paragraph" w:customStyle="1" w:styleId="547537B205C846299F7FC2B7B52282C1">
    <w:name w:val="547537B205C846299F7FC2B7B52282C1"/>
  </w:style>
  <w:style w:type="paragraph" w:customStyle="1" w:styleId="A3AAA982C7F74D80B87895B317E35316">
    <w:name w:val="A3AAA982C7F74D80B87895B317E35316"/>
  </w:style>
  <w:style w:type="paragraph" w:customStyle="1" w:styleId="F78640A58FE54AAAACD7E3A29AB75598">
    <w:name w:val="F78640A58FE54AAAACD7E3A29AB75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#5 Circular Courts San Fernando</CompanyAddress>
  <CompanyPhone>360-8751</CompanyPhone>
  <CompanyFax/>
  <CompanyEmail>renaalialexis@hotmail.com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601AE1-86B6-4D5F-B17A-9A62E34BF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ronon alexis</dc:creator>
  <cp:keywords/>
  <cp:lastModifiedBy>ronon alexis</cp:lastModifiedBy>
  <cp:revision>2</cp:revision>
  <dcterms:created xsi:type="dcterms:W3CDTF">2016-10-16T00:39:00Z</dcterms:created>
  <dcterms:modified xsi:type="dcterms:W3CDTF">2016-10-16T00:39:00Z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