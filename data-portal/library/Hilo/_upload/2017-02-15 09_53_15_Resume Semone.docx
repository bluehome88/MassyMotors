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945304" w14:textId="3D97E901" w:rsidR="00BF1E11" w:rsidRDefault="00E24A19" w:rsidP="00735A30">
      <w:pPr>
        <w:pStyle w:val="Name"/>
        <w:jc w:val="center"/>
      </w:pPr>
      <w:r>
        <w:t xml:space="preserve">Semone Sutherland </w:t>
      </w:r>
      <w:r w:rsidR="004D5036">
        <w:t xml:space="preserve">        </w:t>
      </w:r>
      <w:r>
        <w:t>Hughes</w:t>
      </w:r>
    </w:p>
    <w:p w14:paraId="464195B9" w14:textId="77777777" w:rsidR="00E24A19" w:rsidRDefault="00E24A19">
      <w:pPr>
        <w:pStyle w:val="ContactInfo"/>
      </w:pPr>
      <w:r>
        <w:t>#13 First Caledonia Rd,</w:t>
      </w:r>
    </w:p>
    <w:p w14:paraId="5D19A8CE" w14:textId="4CB9F35A" w:rsidR="00E24A19" w:rsidRDefault="00E24A19">
      <w:pPr>
        <w:pStyle w:val="ContactInfo"/>
      </w:pPr>
      <w:r>
        <w:t>Laventille</w:t>
      </w:r>
      <w:r w:rsidR="00633B02">
        <w:t>,</w:t>
      </w:r>
    </w:p>
    <w:p w14:paraId="6E479F5F" w14:textId="2ED4EE57" w:rsidR="00633B02" w:rsidRDefault="00633B02">
      <w:pPr>
        <w:pStyle w:val="ContactInfo"/>
      </w:pPr>
      <w:r>
        <w:t>Port of Spain</w:t>
      </w:r>
    </w:p>
    <w:p w14:paraId="14B996A5" w14:textId="39C85480" w:rsidR="00633B02" w:rsidRDefault="00633B02">
      <w:pPr>
        <w:pStyle w:val="ContactInfo"/>
      </w:pPr>
      <w:r>
        <w:t>2861023</w:t>
      </w:r>
    </w:p>
    <w:sdt>
      <w:sdtPr>
        <w:id w:val="-1179423465"/>
        <w:placeholder>
          <w:docPart w:val="62D30A41CD2DD34D95789E5286043532"/>
        </w:placeholder>
        <w:temporary/>
        <w:showingPlcHdr/>
        <w15:appearance w15:val="hidden"/>
      </w:sdtPr>
      <w:sdtEndPr/>
      <w:sdtContent>
        <w:p w14:paraId="3C6DD56E" w14:textId="77777777" w:rsidR="00BF1E11" w:rsidRDefault="00A52DF0">
          <w:pPr>
            <w:pStyle w:val="Heading1"/>
          </w:pPr>
          <w:r>
            <w:t>Objective</w:t>
          </w:r>
        </w:p>
      </w:sdtContent>
    </w:sdt>
    <w:p w14:paraId="5CA1BAB2" w14:textId="73EE8449" w:rsidR="00BF1E11" w:rsidRPr="00927423" w:rsidRDefault="002472A2" w:rsidP="008F4EA2">
      <w:pPr>
        <w:rPr>
          <w:b/>
          <w:i/>
        </w:rPr>
      </w:pPr>
      <w:r>
        <w:t xml:space="preserve">To do the best at whatever task is put </w:t>
      </w:r>
      <w:r w:rsidR="0060222E">
        <w:t xml:space="preserve">towards me </w:t>
      </w:r>
      <w:r w:rsidR="00165FB5">
        <w:t xml:space="preserve">in any environment unknown to me </w:t>
      </w:r>
    </w:p>
    <w:sdt>
      <w:sdtPr>
        <w:id w:val="1728489637"/>
        <w:placeholder>
          <w:docPart w:val="79CBEB796B343F49B0049299FC3DF58C"/>
        </w:placeholder>
        <w:temporary/>
        <w:showingPlcHdr/>
        <w15:appearance w15:val="hidden"/>
      </w:sdtPr>
      <w:sdtEndPr/>
      <w:sdtContent>
        <w:p w14:paraId="4384216B" w14:textId="77777777" w:rsidR="00BF1E11" w:rsidRDefault="00A52DF0">
          <w:pPr>
            <w:pStyle w:val="Heading1"/>
          </w:pPr>
          <w:r>
            <w:t>Experience</w:t>
          </w:r>
        </w:p>
      </w:sdtContent>
    </w:sdt>
    <w:p w14:paraId="72E4AF94" w14:textId="5DE54691" w:rsidR="008F78E6" w:rsidRDefault="002529EE" w:rsidP="003956BE">
      <w:r>
        <w:t>Mr Marc Aanensen</w:t>
      </w:r>
    </w:p>
    <w:p w14:paraId="3FD10955" w14:textId="5068DFE4" w:rsidR="003956BE" w:rsidRPr="00AD46FA" w:rsidRDefault="00AD46FA" w:rsidP="003956BE">
      <w:pPr>
        <w:rPr>
          <w:color w:val="000000" w:themeColor="text1"/>
        </w:rPr>
      </w:pPr>
      <w:r>
        <w:t>Babysitter,housekeeper</w:t>
      </w:r>
    </w:p>
    <w:p w14:paraId="5B7FC3B7" w14:textId="3B723E04" w:rsidR="002529EE" w:rsidRDefault="001A7CDF">
      <w:r>
        <w:t>05/2012-present</w:t>
      </w:r>
    </w:p>
    <w:p w14:paraId="69A89A72" w14:textId="77777777" w:rsidR="00AF2D0E" w:rsidRDefault="00AF2D0E" w:rsidP="00AF2D0E">
      <w:pPr>
        <w:pStyle w:val="ListBullet"/>
        <w:numPr>
          <w:ilvl w:val="0"/>
          <w:numId w:val="0"/>
        </w:numPr>
      </w:pPr>
    </w:p>
    <w:p w14:paraId="4459D7CB" w14:textId="4E807F1A" w:rsidR="001D4F92" w:rsidRDefault="001D4F92" w:rsidP="00AF2D0E">
      <w:pPr>
        <w:pStyle w:val="ListBullet"/>
        <w:numPr>
          <w:ilvl w:val="0"/>
          <w:numId w:val="0"/>
        </w:numPr>
      </w:pPr>
      <w:r>
        <w:t>Marketing &amp;Distrubution</w:t>
      </w:r>
    </w:p>
    <w:p w14:paraId="45B86827" w14:textId="2EF9F303" w:rsidR="001D4F92" w:rsidRDefault="001D4F92" w:rsidP="001D4F92">
      <w:pPr>
        <w:pStyle w:val="ListBullet"/>
        <w:numPr>
          <w:ilvl w:val="0"/>
          <w:numId w:val="0"/>
        </w:numPr>
        <w:ind w:left="216" w:hanging="216"/>
      </w:pPr>
      <w:r>
        <w:t>Merchandiser</w:t>
      </w:r>
    </w:p>
    <w:p w14:paraId="3298E79B" w14:textId="2B82D57B" w:rsidR="001D4F92" w:rsidRDefault="001D4F92" w:rsidP="001D4F92">
      <w:pPr>
        <w:pStyle w:val="ListBullet"/>
        <w:numPr>
          <w:ilvl w:val="0"/>
          <w:numId w:val="0"/>
        </w:numPr>
        <w:ind w:left="216" w:hanging="216"/>
      </w:pPr>
      <w:r>
        <w:t>06/2010-</w:t>
      </w:r>
      <w:r w:rsidR="009623AA">
        <w:t>04/2011</w:t>
      </w:r>
    </w:p>
    <w:p w14:paraId="5940F1A3" w14:textId="77777777" w:rsidR="009623AA" w:rsidRDefault="009623AA" w:rsidP="001D4F92">
      <w:pPr>
        <w:pStyle w:val="ListBullet"/>
        <w:numPr>
          <w:ilvl w:val="0"/>
          <w:numId w:val="0"/>
        </w:numPr>
        <w:ind w:left="216" w:hanging="216"/>
      </w:pPr>
    </w:p>
    <w:p w14:paraId="55448C4D" w14:textId="139A43BB" w:rsidR="009623AA" w:rsidRDefault="009623AA" w:rsidP="001D4F92">
      <w:pPr>
        <w:pStyle w:val="ListBullet"/>
        <w:numPr>
          <w:ilvl w:val="0"/>
          <w:numId w:val="0"/>
        </w:numPr>
        <w:ind w:left="216" w:hanging="216"/>
      </w:pPr>
      <w:r>
        <w:t>Associated Brands Industries Limited</w:t>
      </w:r>
    </w:p>
    <w:p w14:paraId="41C73DCA" w14:textId="6800FF63" w:rsidR="009623AA" w:rsidRDefault="009623AA" w:rsidP="001D4F92">
      <w:pPr>
        <w:pStyle w:val="ListBullet"/>
        <w:numPr>
          <w:ilvl w:val="0"/>
          <w:numId w:val="0"/>
        </w:numPr>
        <w:ind w:left="216" w:hanging="216"/>
      </w:pPr>
      <w:r>
        <w:t xml:space="preserve">Merchandiser </w:t>
      </w:r>
    </w:p>
    <w:p w14:paraId="2245BA18" w14:textId="7400CE6B" w:rsidR="009623AA" w:rsidRDefault="009623AA" w:rsidP="001D4F92">
      <w:pPr>
        <w:pStyle w:val="ListBullet"/>
        <w:numPr>
          <w:ilvl w:val="0"/>
          <w:numId w:val="0"/>
        </w:numPr>
        <w:ind w:left="216" w:hanging="216"/>
      </w:pPr>
      <w:r>
        <w:t>03/20</w:t>
      </w:r>
      <w:r w:rsidR="0002303A">
        <w:t>09-02/2010</w:t>
      </w:r>
    </w:p>
    <w:p w14:paraId="5600B3DB" w14:textId="77777777" w:rsidR="0002303A" w:rsidRDefault="0002303A" w:rsidP="001D4F92">
      <w:pPr>
        <w:pStyle w:val="ListBullet"/>
        <w:numPr>
          <w:ilvl w:val="0"/>
          <w:numId w:val="0"/>
        </w:numPr>
        <w:ind w:left="216" w:hanging="216"/>
      </w:pPr>
    </w:p>
    <w:p w14:paraId="5DFBD45B" w14:textId="1C4E1C0C" w:rsidR="0002303A" w:rsidRDefault="0002303A" w:rsidP="001D4F92">
      <w:pPr>
        <w:pStyle w:val="ListBullet"/>
        <w:numPr>
          <w:ilvl w:val="0"/>
          <w:numId w:val="0"/>
        </w:numPr>
        <w:ind w:left="216" w:hanging="216"/>
      </w:pPr>
      <w:r>
        <w:t xml:space="preserve">Aura </w:t>
      </w:r>
      <w:r w:rsidR="008F32C6">
        <w:t>Restaurant and Bar</w:t>
      </w:r>
    </w:p>
    <w:p w14:paraId="60F7C504" w14:textId="60676A19" w:rsidR="008F32C6" w:rsidRDefault="008F32C6" w:rsidP="001D4F92">
      <w:pPr>
        <w:pStyle w:val="ListBullet"/>
        <w:numPr>
          <w:ilvl w:val="0"/>
          <w:numId w:val="0"/>
        </w:numPr>
        <w:ind w:left="216" w:hanging="216"/>
      </w:pPr>
      <w:r>
        <w:t>Waitress</w:t>
      </w:r>
    </w:p>
    <w:p w14:paraId="7B96B9EB" w14:textId="2281C2DF" w:rsidR="008F32C6" w:rsidRDefault="008F32C6" w:rsidP="001D4F92">
      <w:pPr>
        <w:pStyle w:val="ListBullet"/>
        <w:numPr>
          <w:ilvl w:val="0"/>
          <w:numId w:val="0"/>
        </w:numPr>
        <w:ind w:left="216" w:hanging="216"/>
      </w:pPr>
      <w:r>
        <w:t>04/20</w:t>
      </w:r>
      <w:r w:rsidR="00AE0D36">
        <w:t>07-08/2008</w:t>
      </w:r>
    </w:p>
    <w:p w14:paraId="04ED667F" w14:textId="77777777" w:rsidR="00AE0D36" w:rsidRDefault="00AE0D36" w:rsidP="001D4F92">
      <w:pPr>
        <w:pStyle w:val="ListBullet"/>
        <w:numPr>
          <w:ilvl w:val="0"/>
          <w:numId w:val="0"/>
        </w:numPr>
        <w:ind w:left="216" w:hanging="216"/>
      </w:pPr>
    </w:p>
    <w:p w14:paraId="671DA958" w14:textId="4839627A" w:rsidR="00AE0D36" w:rsidRDefault="00356451" w:rsidP="001D4F92">
      <w:pPr>
        <w:pStyle w:val="ListBullet"/>
        <w:numPr>
          <w:ilvl w:val="0"/>
          <w:numId w:val="0"/>
        </w:numPr>
        <w:ind w:left="216" w:hanging="216"/>
      </w:pPr>
      <w:r>
        <w:lastRenderedPageBreak/>
        <w:t xml:space="preserve">                                                                                                                                                  </w:t>
      </w:r>
      <w:r w:rsidR="00AE0D36">
        <w:t>Club Princess Casino</w:t>
      </w:r>
    </w:p>
    <w:p w14:paraId="77F687FB" w14:textId="054C7D27" w:rsidR="00AE0D36" w:rsidRDefault="00AD217C" w:rsidP="001D4F92">
      <w:pPr>
        <w:pStyle w:val="ListBullet"/>
        <w:numPr>
          <w:ilvl w:val="0"/>
          <w:numId w:val="0"/>
        </w:numPr>
        <w:ind w:left="216" w:hanging="216"/>
      </w:pPr>
      <w:r>
        <w:t xml:space="preserve">   </w:t>
      </w:r>
      <w:r w:rsidR="00AE0D36">
        <w:t xml:space="preserve">Receptionist </w:t>
      </w:r>
      <w:r w:rsidR="00783161">
        <w:t>,Dealer,Waitress</w:t>
      </w:r>
    </w:p>
    <w:p w14:paraId="04ADFD46" w14:textId="24478F3B" w:rsidR="00783161" w:rsidRDefault="00AD217C" w:rsidP="001D4F92">
      <w:pPr>
        <w:pStyle w:val="ListBullet"/>
        <w:numPr>
          <w:ilvl w:val="0"/>
          <w:numId w:val="0"/>
        </w:numPr>
        <w:ind w:left="216" w:hanging="216"/>
      </w:pPr>
      <w:r>
        <w:t xml:space="preserve">   </w:t>
      </w:r>
      <w:bookmarkStart w:id="0" w:name="_GoBack"/>
      <w:bookmarkEnd w:id="0"/>
      <w:r w:rsidR="00783161">
        <w:t>07/2006-</w:t>
      </w:r>
      <w:r w:rsidR="00AF2D0E">
        <w:t>02</w:t>
      </w:r>
      <w:r w:rsidR="00783161">
        <w:t>/2007</w:t>
      </w:r>
    </w:p>
    <w:sdt>
      <w:sdtPr>
        <w:id w:val="720946933"/>
        <w:placeholder>
          <w:docPart w:val="7B0EF89008E9B6498D711EACCCD77FCC"/>
        </w:placeholder>
        <w:temporary/>
        <w:showingPlcHdr/>
        <w15:appearance w15:val="hidden"/>
      </w:sdtPr>
      <w:sdtEndPr/>
      <w:sdtContent>
        <w:p w14:paraId="70DF5A2A" w14:textId="77777777" w:rsidR="00BF1E11" w:rsidRDefault="00A52DF0">
          <w:pPr>
            <w:pStyle w:val="Heading1"/>
          </w:pPr>
          <w:r>
            <w:t>Education</w:t>
          </w:r>
        </w:p>
      </w:sdtContent>
    </w:sdt>
    <w:p w14:paraId="4392F91D" w14:textId="15E7B489" w:rsidR="00BF1E11" w:rsidRDefault="00DB7614">
      <w:r>
        <w:t>Mucurapo</w:t>
      </w:r>
      <w:r w:rsidR="008919C4">
        <w:t xml:space="preserve"> Junior Secondary </w:t>
      </w:r>
      <w:r>
        <w:t xml:space="preserve">School.                       </w:t>
      </w:r>
      <w:r w:rsidR="008919C4">
        <w:t xml:space="preserve">                            1996-1999</w:t>
      </w:r>
    </w:p>
    <w:p w14:paraId="7505A8E8" w14:textId="0C8016E9" w:rsidR="008919C4" w:rsidRDefault="008919C4">
      <w:r>
        <w:t>Mucurapo Senior Comprehensive School</w:t>
      </w:r>
      <w:r w:rsidR="00A85DCC">
        <w:t xml:space="preserve">                                             1999-2001</w:t>
      </w:r>
    </w:p>
    <w:p w14:paraId="48CA1B24" w14:textId="46115FD4" w:rsidR="00A85DCC" w:rsidRDefault="00A85DCC">
      <w:r>
        <w:t>CSEC:Mathematics,English,</w:t>
      </w:r>
      <w:r w:rsidR="00AB650D">
        <w:t>Principle of business,Social-Studies and Dressmaking &amp; Design</w:t>
      </w:r>
    </w:p>
    <w:p w14:paraId="6423A22C" w14:textId="7FC59ED0" w:rsidR="00AB650D" w:rsidRDefault="00AB650D">
      <w:r>
        <w:t xml:space="preserve">Mucurapo Senior Comprehensive </w:t>
      </w:r>
      <w:r w:rsidR="00221329">
        <w:t>School                                              2013</w:t>
      </w:r>
    </w:p>
    <w:p w14:paraId="4F07C202" w14:textId="77777777" w:rsidR="005237AA" w:rsidRDefault="00221329" w:rsidP="005237AA">
      <w:r>
        <w:t>CSEC:English(</w:t>
      </w:r>
      <w:r w:rsidR="008042FF">
        <w:t xml:space="preserve">iii)  </w:t>
      </w:r>
    </w:p>
    <w:p w14:paraId="28508D80" w14:textId="51FE299B" w:rsidR="00F87164" w:rsidRDefault="00F87164" w:rsidP="005237AA">
      <w:r>
        <w:t xml:space="preserve">Mathematics(iii) </w:t>
      </w:r>
    </w:p>
    <w:p w14:paraId="1E8F06B6" w14:textId="10CA0654" w:rsidR="00F434DB" w:rsidRDefault="00F434DB" w:rsidP="005237AA">
      <w:r>
        <w:t>Social-Studies(iv)</w:t>
      </w:r>
    </w:p>
    <w:p w14:paraId="5395574D" w14:textId="4B74B569" w:rsidR="00F87164" w:rsidRDefault="00F87164" w:rsidP="005237AA">
      <w:r>
        <w:t xml:space="preserve">Office Administration(iv) </w:t>
      </w:r>
    </w:p>
    <w:p w14:paraId="2E2B3A9F" w14:textId="77777777" w:rsidR="00F87164" w:rsidRDefault="00F87164" w:rsidP="005237AA"/>
    <w:p w14:paraId="786BB11D" w14:textId="77AA9A6B" w:rsidR="00BF1E11" w:rsidRDefault="00110BC1" w:rsidP="005237AA">
      <w:sdt>
        <w:sdtPr>
          <w:id w:val="520597245"/>
          <w:placeholder>
            <w:docPart w:val="F8D79102D412DF41B087CA55FA5598C6"/>
          </w:placeholder>
          <w:temporary/>
          <w:showingPlcHdr/>
          <w15:appearance w15:val="hidden"/>
        </w:sdtPr>
        <w:sdtEndPr/>
        <w:sdtContent>
          <w:r w:rsidR="00A52DF0">
            <w:t>Awards and Acknowledgements</w:t>
          </w:r>
        </w:sdtContent>
      </w:sdt>
    </w:p>
    <w:p w14:paraId="1D4E9D0A" w14:textId="4F56E2A8" w:rsidR="00BF1E11" w:rsidRDefault="008042FF" w:rsidP="008042FF">
      <w:pPr>
        <w:pStyle w:val="ListBullet"/>
        <w:numPr>
          <w:ilvl w:val="0"/>
          <w:numId w:val="0"/>
        </w:numPr>
        <w:ind w:left="216"/>
      </w:pPr>
      <w:r>
        <w:t xml:space="preserve">First Aide </w:t>
      </w:r>
    </w:p>
    <w:p w14:paraId="75581628" w14:textId="088EFC4C" w:rsidR="008042FF" w:rsidRDefault="008042FF" w:rsidP="008042FF">
      <w:pPr>
        <w:pStyle w:val="ListBullet"/>
        <w:numPr>
          <w:ilvl w:val="0"/>
          <w:numId w:val="0"/>
        </w:numPr>
        <w:ind w:left="216"/>
      </w:pPr>
      <w:r>
        <w:t xml:space="preserve">Basic Fire fighting </w:t>
      </w:r>
      <w:r w:rsidR="002472A2">
        <w:t xml:space="preserve">and safety </w:t>
      </w:r>
    </w:p>
    <w:p w14:paraId="62621F7E" w14:textId="77777777" w:rsidR="00AD46FA" w:rsidRDefault="00AD46FA" w:rsidP="008042FF">
      <w:pPr>
        <w:pStyle w:val="ListBullet"/>
        <w:numPr>
          <w:ilvl w:val="0"/>
          <w:numId w:val="0"/>
        </w:numPr>
        <w:ind w:left="216"/>
      </w:pPr>
    </w:p>
    <w:p w14:paraId="695F13AA" w14:textId="61E17F70" w:rsidR="00AD46FA" w:rsidRDefault="00BC64D4" w:rsidP="00BC64D4">
      <w:pPr>
        <w:pStyle w:val="ListBullet"/>
        <w:numPr>
          <w:ilvl w:val="0"/>
          <w:numId w:val="0"/>
        </w:numPr>
        <w:ind w:left="217"/>
        <w:rPr>
          <w:rFonts w:ascii="Tahoma" w:hAnsi="Tahoma" w:cs="Tahoma"/>
          <w:b/>
          <w:u w:val="single"/>
        </w:rPr>
      </w:pPr>
      <w:r>
        <w:rPr>
          <w:b/>
          <w:u w:val="single"/>
        </w:rPr>
        <w:br/>
      </w:r>
      <w:r w:rsidR="00AD46FA">
        <w:rPr>
          <w:b/>
          <w:u w:val="single"/>
        </w:rPr>
        <w:t>References</w:t>
      </w:r>
    </w:p>
    <w:p w14:paraId="3E7FB64E" w14:textId="57283DCD" w:rsidR="00711418" w:rsidRDefault="007C2952" w:rsidP="008042FF">
      <w:pPr>
        <w:pStyle w:val="ListBullet"/>
        <w:numPr>
          <w:ilvl w:val="0"/>
          <w:numId w:val="0"/>
        </w:numPr>
        <w:ind w:left="216"/>
        <w:rPr>
          <w:rFonts w:ascii="Tahoma" w:hAnsi="Tahoma" w:cs="Tahoma"/>
        </w:rPr>
      </w:pPr>
      <w:r>
        <w:rPr>
          <w:rFonts w:ascii="Tahoma" w:hAnsi="Tahoma" w:cs="Tahoma"/>
        </w:rPr>
        <w:t>Ms Carleen Grant</w:t>
      </w:r>
    </w:p>
    <w:p w14:paraId="4BE6B772" w14:textId="001E44F1" w:rsidR="007C2952" w:rsidRDefault="007C2952" w:rsidP="008042FF">
      <w:pPr>
        <w:pStyle w:val="ListBullet"/>
        <w:numPr>
          <w:ilvl w:val="0"/>
          <w:numId w:val="0"/>
        </w:numPr>
        <w:ind w:left="216"/>
        <w:rPr>
          <w:rFonts w:ascii="Tahoma" w:hAnsi="Tahoma" w:cs="Tahoma"/>
        </w:rPr>
      </w:pPr>
      <w:r>
        <w:rPr>
          <w:rFonts w:ascii="Tahoma" w:hAnsi="Tahoma" w:cs="Tahoma"/>
        </w:rPr>
        <w:t>799-0338</w:t>
      </w:r>
    </w:p>
    <w:p w14:paraId="5D1B6C80" w14:textId="77777777" w:rsidR="007C2952" w:rsidRDefault="007C2952" w:rsidP="008042FF">
      <w:pPr>
        <w:pStyle w:val="ListBullet"/>
        <w:numPr>
          <w:ilvl w:val="0"/>
          <w:numId w:val="0"/>
        </w:numPr>
        <w:ind w:left="216"/>
        <w:rPr>
          <w:rFonts w:ascii="Tahoma" w:hAnsi="Tahoma" w:cs="Tahoma"/>
        </w:rPr>
      </w:pPr>
    </w:p>
    <w:p w14:paraId="6A3F13C5" w14:textId="7326D064" w:rsidR="00E60D99" w:rsidRDefault="00E60D99" w:rsidP="008042FF">
      <w:pPr>
        <w:pStyle w:val="ListBullet"/>
        <w:numPr>
          <w:ilvl w:val="0"/>
          <w:numId w:val="0"/>
        </w:numPr>
        <w:ind w:left="216"/>
        <w:rPr>
          <w:rFonts w:ascii="Tahoma" w:hAnsi="Tahoma" w:cs="Tahoma"/>
        </w:rPr>
      </w:pPr>
      <w:r>
        <w:rPr>
          <w:rFonts w:ascii="Tahoma" w:hAnsi="Tahoma" w:cs="Tahoma"/>
        </w:rPr>
        <w:t xml:space="preserve">Ms Asha Daniel </w:t>
      </w:r>
    </w:p>
    <w:p w14:paraId="10E66E6C" w14:textId="48DEA1BD" w:rsidR="00E60D99" w:rsidRDefault="00B875D9" w:rsidP="008042FF">
      <w:pPr>
        <w:pStyle w:val="ListBullet"/>
        <w:numPr>
          <w:ilvl w:val="0"/>
          <w:numId w:val="0"/>
        </w:numPr>
        <w:ind w:left="216"/>
        <w:rPr>
          <w:rFonts w:ascii="Tahoma" w:hAnsi="Tahoma" w:cs="Tahoma"/>
        </w:rPr>
      </w:pPr>
      <w:r>
        <w:rPr>
          <w:rFonts w:ascii="Tahoma" w:hAnsi="Tahoma" w:cs="Tahoma"/>
        </w:rPr>
        <w:t>372-1850</w:t>
      </w:r>
    </w:p>
    <w:p w14:paraId="24478E3F" w14:textId="77777777" w:rsidR="007C2952" w:rsidRPr="007C2952" w:rsidRDefault="007C2952" w:rsidP="008042FF">
      <w:pPr>
        <w:pStyle w:val="ListBullet"/>
        <w:numPr>
          <w:ilvl w:val="0"/>
          <w:numId w:val="0"/>
        </w:numPr>
        <w:ind w:left="216"/>
        <w:rPr>
          <w:rFonts w:ascii="Tahoma" w:hAnsi="Tahoma" w:cs="Tahoma"/>
        </w:rPr>
      </w:pPr>
    </w:p>
    <w:sectPr w:rsidR="007C2952" w:rsidRPr="007C2952">
      <w:headerReference w:type="default" r:id="rId8"/>
      <w:footerReference w:type="default" r:id="rId9"/>
      <w:headerReference w:type="first" r:id="rId1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CD2993" w14:textId="77777777" w:rsidR="00110BC1" w:rsidRDefault="00110BC1">
      <w:r>
        <w:separator/>
      </w:r>
    </w:p>
  </w:endnote>
  <w:endnote w:type="continuationSeparator" w:id="0">
    <w:p w14:paraId="1412F44D" w14:textId="77777777" w:rsidR="00110BC1" w:rsidRDefault="00110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54FAD0" w14:textId="77777777" w:rsidR="00BF1E11" w:rsidRDefault="00A52DF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AD21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3E4159" w14:textId="77777777" w:rsidR="00110BC1" w:rsidRDefault="00110BC1">
      <w:r>
        <w:separator/>
      </w:r>
    </w:p>
  </w:footnote>
  <w:footnote w:type="continuationSeparator" w:id="0">
    <w:p w14:paraId="5398198C" w14:textId="77777777" w:rsidR="00110BC1" w:rsidRDefault="00110BC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C1832B" w14:textId="77777777" w:rsidR="00BF1E11" w:rsidRDefault="00A52DF0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A5CB8BE" wp14:editId="32284816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5EE398EA" id="Frame_x0020_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" path="m0,0l5013960,,5013960,7205980,,7205980,,0xm130564,130564l130564,7075416,4883396,7075416,4883396,130564,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4D2320" w14:textId="77777777" w:rsidR="00BF1E11" w:rsidRDefault="00A52DF0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E623F85" wp14:editId="2A2BAEC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8DBE8FE" w14:textId="77777777" w:rsidR="00BF1E11" w:rsidRDefault="00BF1E11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4E623F85" id="Group_x0020_4" o:spid="_x0000_s1026" alt="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50" coordsize="7315200,9601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">
              <v:shape id="Frame_x0020_5" o:spid="_x0000_s1027" style="position:absolute;left:133350;width:7315200;height:9601200;visibility:visible;mso-wrap-style:square;v-text-anchor:middle" coordsize="7315200,9601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47lPxAAA&#10;ANoAAAAPAAAAZHJzL2Rvd25yZXYueG1sRI9PawIxFMTvhX6H8Aq9iGZdVGRrFGlpqT0I/r8+ktfd&#10;xc3LkqS6/famIPQ4zMxvmNmis424kA+1YwXDQQaCWDtTc6lgv3vvT0GEiGywcUwKfinAYv74MMPC&#10;uCtv6LKNpUgQDgUqqGJsCymDrshiGLiWOHnfzluMSfpSGo/XBLeNzLNsIi3WnBYqbOm1In3e/lgF&#10;H703P/xa5Xa0Hx/06KRzj+ujUs9P3fIFRKQu/ofv7U+jYAx/V9INkPM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+O5T8QAAADaAAAADwAAAAAAAAAAAAAAAACXAgAAZHJzL2Rv&#10;d25yZXYueG1sUEsFBgAAAAAEAAQA9QAAAIgDAAAAAA==&#10;" path="m0,0l7315200,,7315200,9601200,,9601200,,0xm190488,190488l190488,9410712,7124712,9410712,7124712,190488,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_x0020_8" o:spid="_x0000_s1028" style="position:absolute;left:228600;top:428625;width:358140;height:802005;visibility:visible;mso-wrap-style:square;v-text-anchor:top" coordsize="240,528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8qhOuwAA&#10;ANoAAAAPAAAAZHJzL2Rvd25yZXYueG1sRE9LCsIwEN0L3iGM4E5TBUWqUaQouPML6m5oxrbYTEoT&#10;tXp6sxBcPt5/tmhMKZ5Uu8KygkE/AkGcWl1wpuB0XPcmIJxH1lhaJgVvcrCYt1szjLV98Z6eB5+J&#10;EMIuRgW591UspUtzMuj6tiIO3M3WBn2AdSZ1ja8Qbko5jKKxNFhwaMixoiSn9H54GAXJR+4LjpKV&#10;o/K+u5xHV709jZTqdprlFISnxv/FP/dGKwhbw5VwA+T8Cw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hvKoTrsAAADaAAAADwAAAAAAAAAAAAAAAACXAgAAZHJzL2Rvd25yZXYueG1s&#10;UEsFBgAAAAAEAAQA9QAAAH8DAAAAAA==&#10;" adj="-11796480,,5400" path="m2,0l169,,240,246,169,480,59,480,59,528,,480,2,480,2,0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68DBE8FE" w14:textId="77777777" w:rsidR="00BF1E11" w:rsidRDefault="00BF1E11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A19"/>
    <w:rsid w:val="0002303A"/>
    <w:rsid w:val="00110BC1"/>
    <w:rsid w:val="00165FB5"/>
    <w:rsid w:val="001A7CDF"/>
    <w:rsid w:val="001D4F92"/>
    <w:rsid w:val="00221329"/>
    <w:rsid w:val="002472A2"/>
    <w:rsid w:val="002529EE"/>
    <w:rsid w:val="00305C5E"/>
    <w:rsid w:val="00356451"/>
    <w:rsid w:val="003956BE"/>
    <w:rsid w:val="003B0149"/>
    <w:rsid w:val="00432827"/>
    <w:rsid w:val="004D5036"/>
    <w:rsid w:val="005237AA"/>
    <w:rsid w:val="0060222E"/>
    <w:rsid w:val="00633B02"/>
    <w:rsid w:val="00641E03"/>
    <w:rsid w:val="00711418"/>
    <w:rsid w:val="00735A30"/>
    <w:rsid w:val="00783161"/>
    <w:rsid w:val="007C2952"/>
    <w:rsid w:val="008042FF"/>
    <w:rsid w:val="0083660F"/>
    <w:rsid w:val="008919C4"/>
    <w:rsid w:val="008F32C6"/>
    <w:rsid w:val="008F4EA2"/>
    <w:rsid w:val="008F78E6"/>
    <w:rsid w:val="00927423"/>
    <w:rsid w:val="009623AA"/>
    <w:rsid w:val="00A52DF0"/>
    <w:rsid w:val="00A72E97"/>
    <w:rsid w:val="00A85DCC"/>
    <w:rsid w:val="00AB650D"/>
    <w:rsid w:val="00AD217C"/>
    <w:rsid w:val="00AD46FA"/>
    <w:rsid w:val="00AE0D36"/>
    <w:rsid w:val="00AF2D0E"/>
    <w:rsid w:val="00B875D9"/>
    <w:rsid w:val="00BC64D4"/>
    <w:rsid w:val="00BF1E11"/>
    <w:rsid w:val="00C233E7"/>
    <w:rsid w:val="00DB7614"/>
    <w:rsid w:val="00E24A19"/>
    <w:rsid w:val="00E60D99"/>
    <w:rsid w:val="00F434DB"/>
    <w:rsid w:val="00F57CD7"/>
    <w:rsid w:val="00F87164"/>
    <w:rsid w:val="00FA0EC4"/>
    <w:rsid w:val="00FC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7548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var/mobile/Containers/Bundle/Application/1B7CB392-A94E-46FF-9745-FD65F094B6D3/Word.app/en.lproj/1000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2D30A41CD2DD34D95789E52860435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0BDBEE-B69D-FF40-A344-DF2F7CECF3BE}"/>
      </w:docPartPr>
      <w:docPartBody>
        <w:p w:rsidR="00C313DF" w:rsidRDefault="0063163F">
          <w:pPr>
            <w:pStyle w:val="62D30A41CD2DD34D95789E5286043532"/>
          </w:pPr>
          <w:r>
            <w:t>Objective</w:t>
          </w:r>
        </w:p>
      </w:docPartBody>
    </w:docPart>
    <w:docPart>
      <w:docPartPr>
        <w:name w:val="79CBEB796B343F49B0049299FC3DF5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B72B40-B1A4-2040-8697-7E3B734BE1B3}"/>
      </w:docPartPr>
      <w:docPartBody>
        <w:p w:rsidR="00C313DF" w:rsidRDefault="0063163F">
          <w:pPr>
            <w:pStyle w:val="79CBEB796B343F49B0049299FC3DF58C"/>
          </w:pPr>
          <w:r>
            <w:t>Experience</w:t>
          </w:r>
        </w:p>
      </w:docPartBody>
    </w:docPart>
    <w:docPart>
      <w:docPartPr>
        <w:name w:val="7B0EF89008E9B6498D711EACCCD77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C0304-E28D-5C4F-8B1C-FEAD12180EA8}"/>
      </w:docPartPr>
      <w:docPartBody>
        <w:p w:rsidR="00C313DF" w:rsidRDefault="0063163F">
          <w:pPr>
            <w:pStyle w:val="7B0EF89008E9B6498D711EACCCD77FCC"/>
          </w:pPr>
          <w:r>
            <w:t>Education</w:t>
          </w:r>
        </w:p>
      </w:docPartBody>
    </w:docPart>
    <w:docPart>
      <w:docPartPr>
        <w:name w:val="F8D79102D412DF41B087CA55FA5598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A93D57-17C4-AA40-9E9A-4B4CF085416B}"/>
      </w:docPartPr>
      <w:docPartBody>
        <w:p w:rsidR="00C313DF" w:rsidRDefault="0063163F">
          <w:pPr>
            <w:pStyle w:val="F8D79102D412DF41B087CA55FA5598C6"/>
          </w:pPr>
          <w: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5B9BD5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63F"/>
    <w:rsid w:val="001B3A36"/>
    <w:rsid w:val="0063163F"/>
    <w:rsid w:val="00760146"/>
    <w:rsid w:val="007921B2"/>
    <w:rsid w:val="00AE6C26"/>
    <w:rsid w:val="00C3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741F0ADA4FDB459FD87C466F7EE360">
    <w:name w:val="51741F0ADA4FDB459FD87C466F7EE360"/>
  </w:style>
  <w:style w:type="paragraph" w:customStyle="1" w:styleId="21DFAB2C3756074C824872E173BAA248">
    <w:name w:val="21DFAB2C3756074C824872E173BAA248"/>
  </w:style>
  <w:style w:type="paragraph" w:customStyle="1" w:styleId="62D30A41CD2DD34D95789E5286043532">
    <w:name w:val="62D30A41CD2DD34D95789E5286043532"/>
  </w:style>
  <w:style w:type="paragraph" w:customStyle="1" w:styleId="3B547AC9D5E02D4FA385B13401DCC47A">
    <w:name w:val="3B547AC9D5E02D4FA385B13401DCC47A"/>
  </w:style>
  <w:style w:type="paragraph" w:customStyle="1" w:styleId="79CBEB796B343F49B0049299FC3DF58C">
    <w:name w:val="79CBEB796B343F49B0049299FC3DF58C"/>
  </w:style>
  <w:style w:type="paragraph" w:customStyle="1" w:styleId="037D8B9C5C775E4B9BD41F16690E2705">
    <w:name w:val="037D8B9C5C775E4B9BD41F16690E2705"/>
  </w:style>
  <w:style w:type="paragraph" w:customStyle="1" w:styleId="F76C9F6C76A304459BF9210FA33DD956">
    <w:name w:val="F76C9F6C76A304459BF9210FA33DD956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ECB9DD03E5290343979B41156A9C8156">
    <w:name w:val="ECB9DD03E5290343979B41156A9C8156"/>
  </w:style>
  <w:style w:type="paragraph" w:customStyle="1" w:styleId="7B0EF89008E9B6498D711EACCCD77FCC">
    <w:name w:val="7B0EF89008E9B6498D711EACCCD77FCC"/>
  </w:style>
  <w:style w:type="paragraph" w:customStyle="1" w:styleId="28BFAADB71D8B945BD3B152F4623FB1E">
    <w:name w:val="28BFAADB71D8B945BD3B152F4623FB1E"/>
  </w:style>
  <w:style w:type="paragraph" w:customStyle="1" w:styleId="F8D79102D412DF41B087CA55FA5598C6">
    <w:name w:val="F8D79102D412DF41B087CA55FA5598C6"/>
  </w:style>
  <w:style w:type="paragraph" w:customStyle="1" w:styleId="B5A0BD390D567D459EB344618D6C6448">
    <w:name w:val="B5A0BD390D567D459EB344618D6C64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CCC40-69C7-F047-B57D-DFDFAF3EB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10002018.dotx</Template>
  <TotalTime>2</TotalTime>
  <Pages>2</Pages>
  <Words>185</Words>
  <Characters>1059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semonehughes@icloud.com</dc:creator>
  <cp:keywords/>
  <dc:description/>
  <cp:lastModifiedBy>semonehughes@icloud.com</cp:lastModifiedBy>
  <cp:revision>4</cp:revision>
  <cp:lastPrinted>2016-08-27T23:22:00Z</cp:lastPrinted>
  <dcterms:created xsi:type="dcterms:W3CDTF">2016-08-27T23:21:00Z</dcterms:created>
  <dcterms:modified xsi:type="dcterms:W3CDTF">2016-08-27T23:23:00Z</dcterms:modified>
</cp:coreProperties>
</file>