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B2C3E" w14:textId="77777777" w:rsidR="00816216" w:rsidRDefault="003515AF" w:rsidP="00141A4C">
      <w:pPr>
        <w:pStyle w:val="Title"/>
      </w:pPr>
      <w:bookmarkStart w:id="0" w:name="_GoBack"/>
      <w:bookmarkEnd w:id="0"/>
      <w:r>
        <w:t>Kia Boldan</w:t>
      </w:r>
    </w:p>
    <w:p w14:paraId="565D36B1" w14:textId="77777777" w:rsidR="00141A4C" w:rsidRDefault="003515AF" w:rsidP="00141A4C">
      <w:r>
        <w:t xml:space="preserve">3F De </w:t>
      </w:r>
      <w:proofErr w:type="spellStart"/>
      <w:r>
        <w:t>Gannes</w:t>
      </w:r>
      <w:proofErr w:type="spellEnd"/>
      <w:r>
        <w:t xml:space="preserve"> Street, </w:t>
      </w:r>
      <w:proofErr w:type="spellStart"/>
      <w:r>
        <w:t>Arima</w:t>
      </w:r>
      <w:proofErr w:type="spellEnd"/>
      <w:r w:rsidR="00141A4C">
        <w:t> | </w:t>
      </w:r>
      <w:r>
        <w:t>746-1682</w:t>
      </w:r>
      <w:r w:rsidR="00141A4C">
        <w:t> | </w:t>
      </w:r>
      <w:r>
        <w:t>kiaboldan@yahoo.com</w:t>
      </w:r>
    </w:p>
    <w:p w14:paraId="5107FAFE" w14:textId="77777777" w:rsidR="006270A9" w:rsidRDefault="00E37DC4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C6A2D717FA744446A697FFCBA31BE304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3A34C22F" w14:textId="77777777" w:rsidR="006270A9" w:rsidRDefault="003515AF">
      <w:r>
        <w:t>I intend to gain a greater knowledge</w:t>
      </w:r>
      <w:r w:rsidR="00F81DA0">
        <w:t xml:space="preserve"> of the operations of various enterprises</w:t>
      </w:r>
      <w:r>
        <w:t xml:space="preserve"> </w:t>
      </w:r>
      <w:r w:rsidR="00F81DA0">
        <w:t>to become more competent in the world of work.</w:t>
      </w:r>
    </w:p>
    <w:sdt>
      <w:sdtPr>
        <w:alias w:val="Education:"/>
        <w:tag w:val="Education:"/>
        <w:id w:val="807127995"/>
        <w:placeholder>
          <w:docPart w:val="66BA3B27893B481380A0C77617FB8D24"/>
        </w:placeholder>
        <w:temporary/>
        <w:showingPlcHdr/>
        <w15:appearance w15:val="hidden"/>
      </w:sdtPr>
      <w:sdtEndPr/>
      <w:sdtContent>
        <w:p w14:paraId="150A4BBC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470829C9" w14:textId="77777777" w:rsidR="00452447" w:rsidRDefault="00EA7A34" w:rsidP="00EA7A34">
      <w:pPr>
        <w:pStyle w:val="Heading2"/>
        <w:spacing w:before="0" w:after="0"/>
      </w:pPr>
      <w:r>
        <w:t>bachelor of education with specialization in ecce &amp; general primary | 2015- present | the university of trinidad and tobago</w:t>
      </w:r>
    </w:p>
    <w:p w14:paraId="1F37F098" w14:textId="77777777" w:rsidR="00EA7A34" w:rsidRDefault="00EA7A34" w:rsidP="00EA7A34">
      <w:pPr>
        <w:pStyle w:val="Heading2"/>
        <w:spacing w:before="0" w:after="0"/>
      </w:pPr>
    </w:p>
    <w:p w14:paraId="4015B243" w14:textId="77777777" w:rsidR="008A591D" w:rsidRDefault="008A591D" w:rsidP="00EA7A34">
      <w:pPr>
        <w:pStyle w:val="Heading2"/>
        <w:spacing w:before="0" w:after="0"/>
      </w:pPr>
      <w:r>
        <w:t xml:space="preserve">Certificate in ecce | </w:t>
      </w:r>
      <w:r w:rsidR="001450FF">
        <w:t>2014-</w:t>
      </w:r>
      <w:r w:rsidR="00EA7A34">
        <w:t>2015</w:t>
      </w:r>
      <w:r w:rsidR="00452447">
        <w:t xml:space="preserve"> | the university of trinidad and tobago</w:t>
      </w:r>
    </w:p>
    <w:p w14:paraId="1B649347" w14:textId="77777777" w:rsidR="00452447" w:rsidRPr="00452447" w:rsidRDefault="00452447" w:rsidP="00EA7A34">
      <w:pPr>
        <w:spacing w:after="0"/>
      </w:pPr>
    </w:p>
    <w:p w14:paraId="7C72C396" w14:textId="77777777" w:rsidR="006270A9" w:rsidRDefault="008A591D">
      <w:pPr>
        <w:pStyle w:val="Heading2"/>
      </w:pPr>
      <w:r>
        <w:t>cape</w:t>
      </w:r>
      <w:r w:rsidR="009D5933">
        <w:t> | </w:t>
      </w:r>
      <w:r>
        <w:t>May/June 2013-2014</w:t>
      </w:r>
      <w:r w:rsidR="009D5933">
        <w:t> | </w:t>
      </w:r>
      <w:r>
        <w:t>arima central secondary</w:t>
      </w:r>
    </w:p>
    <w:p w14:paraId="59C6458E" w14:textId="77777777" w:rsidR="006270A9" w:rsidRDefault="008A591D" w:rsidP="008A591D">
      <w:pPr>
        <w:pStyle w:val="ListBullet"/>
        <w:numPr>
          <w:ilvl w:val="0"/>
          <w:numId w:val="25"/>
        </w:numPr>
      </w:pPr>
      <w:r>
        <w:t>Communication Studies- Grade 2</w:t>
      </w:r>
    </w:p>
    <w:p w14:paraId="2667405D" w14:textId="77777777" w:rsidR="008A591D" w:rsidRDefault="008A591D" w:rsidP="008A591D">
      <w:pPr>
        <w:pStyle w:val="ListBullet"/>
        <w:numPr>
          <w:ilvl w:val="0"/>
          <w:numId w:val="25"/>
        </w:numPr>
      </w:pPr>
      <w:r>
        <w:t>Caribbean Studies- Grade 3</w:t>
      </w:r>
    </w:p>
    <w:p w14:paraId="621CF937" w14:textId="77777777" w:rsidR="008A591D" w:rsidRDefault="008A591D" w:rsidP="008A591D">
      <w:pPr>
        <w:pStyle w:val="ListBullet"/>
        <w:numPr>
          <w:ilvl w:val="0"/>
          <w:numId w:val="25"/>
        </w:numPr>
      </w:pPr>
      <w:r>
        <w:t>Literatures in English Unit 1- Grade 3</w:t>
      </w:r>
    </w:p>
    <w:p w14:paraId="0C918D1F" w14:textId="77777777" w:rsidR="008A591D" w:rsidRDefault="008A591D" w:rsidP="008A591D">
      <w:pPr>
        <w:pStyle w:val="ListBullet"/>
        <w:numPr>
          <w:ilvl w:val="0"/>
          <w:numId w:val="25"/>
        </w:numPr>
      </w:pPr>
      <w:r>
        <w:t>Literatures in English Unit 2- Grade 4</w:t>
      </w:r>
    </w:p>
    <w:p w14:paraId="46DFA572" w14:textId="77777777" w:rsidR="008A591D" w:rsidRDefault="008A591D" w:rsidP="008A591D">
      <w:pPr>
        <w:pStyle w:val="ListBullet"/>
        <w:numPr>
          <w:ilvl w:val="0"/>
          <w:numId w:val="25"/>
        </w:numPr>
      </w:pPr>
      <w:r>
        <w:t>Sociology Unit 1- Grade 4</w:t>
      </w:r>
    </w:p>
    <w:p w14:paraId="0CDACF53" w14:textId="77777777" w:rsidR="008A591D" w:rsidRDefault="008A591D" w:rsidP="008A591D">
      <w:pPr>
        <w:pStyle w:val="ListBullet"/>
        <w:numPr>
          <w:ilvl w:val="0"/>
          <w:numId w:val="25"/>
        </w:numPr>
      </w:pPr>
      <w:r>
        <w:t>Sociology Unit 2- Grade 4</w:t>
      </w:r>
    </w:p>
    <w:p w14:paraId="41504C83" w14:textId="77777777" w:rsidR="008A591D" w:rsidRDefault="008A591D" w:rsidP="008A591D">
      <w:pPr>
        <w:pStyle w:val="ListBullet"/>
        <w:numPr>
          <w:ilvl w:val="0"/>
          <w:numId w:val="25"/>
        </w:numPr>
      </w:pPr>
      <w:r>
        <w:t>History Unit 1- Grade 5</w:t>
      </w:r>
    </w:p>
    <w:p w14:paraId="4094219F" w14:textId="77777777" w:rsidR="008A591D" w:rsidRDefault="008A591D" w:rsidP="008A591D">
      <w:pPr>
        <w:pStyle w:val="ListBullet"/>
        <w:numPr>
          <w:ilvl w:val="0"/>
          <w:numId w:val="25"/>
        </w:numPr>
      </w:pPr>
      <w:r>
        <w:t>History Unit 2- Grade 5</w:t>
      </w:r>
    </w:p>
    <w:p w14:paraId="0DDA970C" w14:textId="77777777" w:rsidR="006270A9" w:rsidRDefault="008A591D">
      <w:pPr>
        <w:pStyle w:val="Heading2"/>
      </w:pPr>
      <w:r>
        <w:t>CXC</w:t>
      </w:r>
      <w:r w:rsidR="009D5933">
        <w:t> | </w:t>
      </w:r>
      <w:r>
        <w:t>May/June 2012</w:t>
      </w:r>
      <w:r w:rsidR="009D5933">
        <w:t> | </w:t>
      </w:r>
      <w:r>
        <w:t>arima central secondary</w:t>
      </w:r>
    </w:p>
    <w:p w14:paraId="15E16960" w14:textId="77777777" w:rsidR="006270A9" w:rsidRDefault="008A591D" w:rsidP="008A591D">
      <w:pPr>
        <w:pStyle w:val="ListBullet"/>
        <w:numPr>
          <w:ilvl w:val="0"/>
          <w:numId w:val="24"/>
        </w:numPr>
      </w:pPr>
      <w:r>
        <w:t>Mathematics- Grade 1</w:t>
      </w:r>
    </w:p>
    <w:p w14:paraId="03943C54" w14:textId="77777777" w:rsidR="008A591D" w:rsidRDefault="008A591D" w:rsidP="008A591D">
      <w:pPr>
        <w:pStyle w:val="ListBullet"/>
        <w:numPr>
          <w:ilvl w:val="0"/>
          <w:numId w:val="24"/>
        </w:numPr>
      </w:pPr>
      <w:r>
        <w:t>English A- Grade 1</w:t>
      </w:r>
    </w:p>
    <w:p w14:paraId="68DB1BAF" w14:textId="77777777" w:rsidR="008A591D" w:rsidRDefault="008A591D" w:rsidP="008A591D">
      <w:pPr>
        <w:pStyle w:val="ListBullet"/>
        <w:numPr>
          <w:ilvl w:val="0"/>
          <w:numId w:val="24"/>
        </w:numPr>
      </w:pPr>
      <w:r>
        <w:t>English B- Grade 1</w:t>
      </w:r>
    </w:p>
    <w:p w14:paraId="38C1F91E" w14:textId="77777777" w:rsidR="008A591D" w:rsidRDefault="008A591D" w:rsidP="008A591D">
      <w:pPr>
        <w:pStyle w:val="ListBullet"/>
        <w:numPr>
          <w:ilvl w:val="0"/>
          <w:numId w:val="24"/>
        </w:numPr>
      </w:pPr>
      <w:r>
        <w:t>Principles of Accounts- Grade 1</w:t>
      </w:r>
    </w:p>
    <w:p w14:paraId="047EC6FF" w14:textId="77777777" w:rsidR="008A591D" w:rsidRDefault="008A591D" w:rsidP="008A591D">
      <w:pPr>
        <w:pStyle w:val="ListBullet"/>
        <w:numPr>
          <w:ilvl w:val="0"/>
          <w:numId w:val="24"/>
        </w:numPr>
      </w:pPr>
      <w:r>
        <w:t>Spanish- Grade 2</w:t>
      </w:r>
    </w:p>
    <w:p w14:paraId="0EA4E8FA" w14:textId="77777777" w:rsidR="008A591D" w:rsidRDefault="008A591D" w:rsidP="008A591D">
      <w:pPr>
        <w:pStyle w:val="ListBullet"/>
        <w:numPr>
          <w:ilvl w:val="0"/>
          <w:numId w:val="24"/>
        </w:numPr>
      </w:pPr>
      <w:r>
        <w:t>History- Grade 2</w:t>
      </w:r>
    </w:p>
    <w:p w14:paraId="678A651B" w14:textId="77777777" w:rsidR="008A591D" w:rsidRDefault="008A591D" w:rsidP="008A591D">
      <w:pPr>
        <w:pStyle w:val="ListBullet"/>
        <w:numPr>
          <w:ilvl w:val="0"/>
          <w:numId w:val="24"/>
        </w:numPr>
      </w:pPr>
      <w:r>
        <w:t>Geography- Grade 2</w:t>
      </w:r>
    </w:p>
    <w:p w14:paraId="4355B60B" w14:textId="77777777" w:rsidR="00E10B35" w:rsidRDefault="008A591D" w:rsidP="00DF183C">
      <w:pPr>
        <w:pStyle w:val="ListBullet"/>
        <w:numPr>
          <w:ilvl w:val="0"/>
          <w:numId w:val="24"/>
        </w:numPr>
      </w:pPr>
      <w:r>
        <w:t>Chemistry- Grade 2</w:t>
      </w:r>
    </w:p>
    <w:p w14:paraId="4A3599CA" w14:textId="77777777" w:rsidR="00E10B35" w:rsidRDefault="00E10B35" w:rsidP="00E10B35">
      <w:pPr>
        <w:pStyle w:val="Heading1"/>
      </w:pPr>
      <w:r>
        <w:t>Awards</w:t>
      </w:r>
      <w:r w:rsidR="002F10F4">
        <w:t xml:space="preserve"> &amp; Certificates</w:t>
      </w:r>
    </w:p>
    <w:p w14:paraId="0559B367" w14:textId="77777777" w:rsidR="00DD078D" w:rsidRPr="00E10B35" w:rsidRDefault="00DD078D" w:rsidP="00DD078D">
      <w:pPr>
        <w:pStyle w:val="ListBullet"/>
        <w:numPr>
          <w:ilvl w:val="0"/>
          <w:numId w:val="26"/>
        </w:numPr>
      </w:pPr>
      <w:bookmarkStart w:id="1" w:name="_Hlk484010952"/>
      <w:r>
        <w:t>Certificate of Merit for Academic Achievement in CAPE Units 1&amp;2- Arima Central Secondary School- 2015</w:t>
      </w:r>
    </w:p>
    <w:p w14:paraId="5D4421CD" w14:textId="77777777" w:rsidR="00DD078D" w:rsidRDefault="00DD078D" w:rsidP="00005B24">
      <w:pPr>
        <w:pStyle w:val="ListBullet"/>
        <w:numPr>
          <w:ilvl w:val="0"/>
          <w:numId w:val="26"/>
        </w:numPr>
      </w:pPr>
      <w:r>
        <w:t>Certificate of Membership in Heroes Foundation- 2014</w:t>
      </w:r>
    </w:p>
    <w:p w14:paraId="19D195D5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Certificate of Participation in the Finals of National Secondary School Scrabble Championships- BPTT- 2013</w:t>
      </w:r>
    </w:p>
    <w:p w14:paraId="186DD67C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Academia Award for Most Outstanding Secondary Schools Student in CSEC/CXC- Office of the Member of Parliament for Arima- 2012</w:t>
      </w:r>
    </w:p>
    <w:p w14:paraId="48CA1F2C" w14:textId="77777777" w:rsidR="00DD078D" w:rsidRDefault="00DD078D" w:rsidP="00DD078D">
      <w:pPr>
        <w:pStyle w:val="ListBullet"/>
        <w:numPr>
          <w:ilvl w:val="0"/>
          <w:numId w:val="26"/>
        </w:numPr>
      </w:pPr>
      <w:r>
        <w:lastRenderedPageBreak/>
        <w:t>Certificate of Participation in 7</w:t>
      </w:r>
      <w:r w:rsidRPr="00DA65F7">
        <w:rPr>
          <w:vertAlign w:val="superscript"/>
        </w:rPr>
        <w:t>th</w:t>
      </w:r>
      <w:r>
        <w:t xml:space="preserve"> Annual Internal Scrabble Tournament – Arima Central Secondary School- 2012</w:t>
      </w:r>
    </w:p>
    <w:p w14:paraId="0D1AC9CF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Certificate of Excellence for Academic Achievement in CSEC- Arima Central Secondary School- 2012</w:t>
      </w:r>
    </w:p>
    <w:p w14:paraId="57BCB01D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Outstanding Humanities Student CSEC- Arima Central Secondary School- 2012</w:t>
      </w:r>
    </w:p>
    <w:p w14:paraId="7CBD1EED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Most Outstanding Student CSEC- Arima Central Secondary School-2012</w:t>
      </w:r>
    </w:p>
    <w:p w14:paraId="7E58547E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Certificate of Participation in the Finals of National Secondary School Scrabble Championships- BPTT- 2012</w:t>
      </w:r>
    </w:p>
    <w:p w14:paraId="1DAE6348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Co-curricular Award for Outstanding Performance in Young Leaders Project- Arima Central Secondary School- 2011</w:t>
      </w:r>
    </w:p>
    <w:p w14:paraId="46237E39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Co-curricular Award for Outstanding Performance in Young Leaders Debate- Arima Central Secondary School- 2011</w:t>
      </w:r>
    </w:p>
    <w:p w14:paraId="5AAE2BF8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Certificate of Merit for Academic Achievement- Arima Central Secondary School- 2010</w:t>
      </w:r>
    </w:p>
    <w:p w14:paraId="66D9AC12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Certificate for Participation in 5</w:t>
      </w:r>
      <w:r w:rsidRPr="00B6606D">
        <w:rPr>
          <w:vertAlign w:val="superscript"/>
        </w:rPr>
        <w:t>th</w:t>
      </w:r>
      <w:r>
        <w:t xml:space="preserve"> Annual Internal Scrabble Tournament- Arima Central Secondary School- 2010</w:t>
      </w:r>
    </w:p>
    <w:p w14:paraId="47AB2CB8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Certificate of Participation in Young Leaders Great Debate- RBTT- 2010</w:t>
      </w:r>
    </w:p>
    <w:p w14:paraId="0CDF6431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Certificate of Achievement in Young Leaders- RBTT- 2010</w:t>
      </w:r>
    </w:p>
    <w:p w14:paraId="71135B01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Co-curricular Award for Outstanding Performance in Basketball- Arima Government Secondary School- 2009</w:t>
      </w:r>
    </w:p>
    <w:p w14:paraId="0E971FD7" w14:textId="77777777" w:rsidR="00DD078D" w:rsidRDefault="00DD078D" w:rsidP="00DD078D">
      <w:pPr>
        <w:pStyle w:val="ListBullet"/>
        <w:numPr>
          <w:ilvl w:val="0"/>
          <w:numId w:val="26"/>
        </w:numPr>
      </w:pPr>
      <w:r>
        <w:t>Certificate of Merit for Academic Achievement- Arima Government Secondary School- 2009</w:t>
      </w:r>
    </w:p>
    <w:p w14:paraId="56AD32ED" w14:textId="77777777" w:rsidR="00E10B35" w:rsidRDefault="003B147D" w:rsidP="00DD078D">
      <w:pPr>
        <w:pStyle w:val="ListBullet"/>
        <w:numPr>
          <w:ilvl w:val="0"/>
          <w:numId w:val="26"/>
        </w:numPr>
      </w:pPr>
      <w:r>
        <w:t>Certificate of Merit</w:t>
      </w:r>
      <w:r w:rsidR="00005B24">
        <w:t xml:space="preserve"> for Academic Achievement- Arima Government Secondary School-</w:t>
      </w:r>
      <w:bookmarkEnd w:id="1"/>
      <w:r w:rsidR="00005B24">
        <w:t xml:space="preserve"> 2008</w:t>
      </w:r>
    </w:p>
    <w:p w14:paraId="4D87944D" w14:textId="77777777" w:rsidR="006270A9" w:rsidRDefault="00E37DC4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70D55DF525E24252A9465A2918F0D432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p w14:paraId="65511E85" w14:textId="77777777" w:rsidR="006270A9" w:rsidRDefault="0059295C">
      <w:pPr>
        <w:pStyle w:val="Heading2"/>
      </w:pPr>
      <w:r>
        <w:t>time management</w:t>
      </w:r>
    </w:p>
    <w:p w14:paraId="740CB845" w14:textId="77777777" w:rsidR="006270A9" w:rsidRDefault="00B05FFA" w:rsidP="007357EB">
      <w:pPr>
        <w:pStyle w:val="ListBullet"/>
        <w:numPr>
          <w:ilvl w:val="0"/>
          <w:numId w:val="0"/>
        </w:numPr>
        <w:ind w:left="216"/>
      </w:pPr>
      <w:r>
        <w:t>Within the environment of both school and work, I have developed the ability to multitask whilst ensuring producing high quality work.</w:t>
      </w:r>
    </w:p>
    <w:sdt>
      <w:sdtPr>
        <w:alias w:val="Sales:"/>
        <w:tag w:val="Sales:"/>
        <w:id w:val="-2126221975"/>
        <w:placeholder>
          <w:docPart w:val="A5DF371CB2614CC1911E2F08BDDA85BF"/>
        </w:placeholder>
        <w:temporary/>
        <w:showingPlcHdr/>
        <w15:appearance w15:val="hidden"/>
      </w:sdtPr>
      <w:sdtEndPr/>
      <w:sdtContent>
        <w:p w14:paraId="270614BF" w14:textId="77777777" w:rsidR="006270A9" w:rsidRDefault="009D5933">
          <w:pPr>
            <w:pStyle w:val="Heading2"/>
          </w:pPr>
          <w:r>
            <w:t>Sales</w:t>
          </w:r>
        </w:p>
      </w:sdtContent>
    </w:sdt>
    <w:p w14:paraId="2F56A999" w14:textId="77777777" w:rsidR="006270A9" w:rsidRDefault="00B05FFA" w:rsidP="007357EB">
      <w:pPr>
        <w:pStyle w:val="ListBullet"/>
        <w:numPr>
          <w:ilvl w:val="0"/>
          <w:numId w:val="0"/>
        </w:numPr>
        <w:ind w:left="216"/>
      </w:pPr>
      <w:r>
        <w:t>From my previous work environment</w:t>
      </w:r>
      <w:r w:rsidR="0050326C">
        <w:t>s</w:t>
      </w:r>
      <w:r>
        <w:t>, I have gained skills needed to accomplish a sale whilst ensuring the satisfaction of customer and ensuring they gained the value for their money.</w:t>
      </w:r>
    </w:p>
    <w:p w14:paraId="2AB50DA1" w14:textId="77777777" w:rsidR="006270A9" w:rsidRDefault="0059295C">
      <w:pPr>
        <w:pStyle w:val="Heading2"/>
      </w:pPr>
      <w:r>
        <w:t>team work</w:t>
      </w:r>
    </w:p>
    <w:p w14:paraId="7ED8920E" w14:textId="77777777" w:rsidR="006270A9" w:rsidRDefault="00F81DA0" w:rsidP="007357EB">
      <w:pPr>
        <w:pStyle w:val="ListBullet"/>
        <w:numPr>
          <w:ilvl w:val="0"/>
          <w:numId w:val="0"/>
        </w:numPr>
        <w:ind w:left="216"/>
      </w:pPr>
      <w:r>
        <w:t>In my present field of study, group work is a critical aspect of all courses</w:t>
      </w:r>
      <w:r w:rsidR="007357EB">
        <w:t xml:space="preserve">. </w:t>
      </w:r>
      <w:r>
        <w:t>The experience gained from working with various groups of persons</w:t>
      </w:r>
      <w:r w:rsidR="007357EB">
        <w:t xml:space="preserve"> has </w:t>
      </w:r>
      <w:r>
        <w:t>provided</w:t>
      </w:r>
      <w:r w:rsidR="007357EB">
        <w:t xml:space="preserve"> me </w:t>
      </w:r>
      <w:r>
        <w:t xml:space="preserve">with an array of </w:t>
      </w:r>
      <w:r w:rsidR="007357EB">
        <w:t>skills to communicate effectively as well as develop my interpersonal and intrapersonal skills.</w:t>
      </w:r>
    </w:p>
    <w:sdt>
      <w:sdtPr>
        <w:alias w:val="Leadership:"/>
        <w:tag w:val="Leadership:"/>
        <w:id w:val="1837562325"/>
        <w:placeholder>
          <w:docPart w:val="E8AC2F444E584705BB4F686E0634D847"/>
        </w:placeholder>
        <w:temporary/>
        <w:showingPlcHdr/>
        <w15:appearance w15:val="hidden"/>
      </w:sdtPr>
      <w:sdtEndPr/>
      <w:sdtContent>
        <w:p w14:paraId="5568289B" w14:textId="77777777" w:rsidR="006270A9" w:rsidRDefault="009D5933">
          <w:pPr>
            <w:pStyle w:val="Heading2"/>
          </w:pPr>
          <w:r>
            <w:t>Leadership</w:t>
          </w:r>
        </w:p>
      </w:sdtContent>
    </w:sdt>
    <w:p w14:paraId="17EAB686" w14:textId="77777777" w:rsidR="006270A9" w:rsidRDefault="00F81DA0" w:rsidP="001F1C53">
      <w:pPr>
        <w:pStyle w:val="ListBullet"/>
        <w:numPr>
          <w:ilvl w:val="0"/>
          <w:numId w:val="0"/>
        </w:numPr>
        <w:ind w:left="216"/>
      </w:pPr>
      <w:r>
        <w:t>Being</w:t>
      </w:r>
      <w:r w:rsidR="000B0FD2">
        <w:t xml:space="preserve"> </w:t>
      </w:r>
      <w:r>
        <w:t>the section leader for the tenor pans at the</w:t>
      </w:r>
      <w:r w:rsidR="000B0FD2">
        <w:t xml:space="preserve"> Edinburgh 500 Steel Ensemble has aid</w:t>
      </w:r>
      <w:r>
        <w:t>ed</w:t>
      </w:r>
      <w:r w:rsidR="000B0FD2">
        <w:t xml:space="preserve"> in my development of patience as well as my understanding and respect for each individual difference in thinking</w:t>
      </w:r>
      <w:r w:rsidR="0059295C">
        <w:t xml:space="preserve"> and working</w:t>
      </w:r>
      <w:r w:rsidR="000B0FD2">
        <w:t>.</w:t>
      </w:r>
    </w:p>
    <w:sdt>
      <w:sdtPr>
        <w:alias w:val="Experience:"/>
        <w:tag w:val="Experience:"/>
        <w:id w:val="171684534"/>
        <w:placeholder>
          <w:docPart w:val="430EB28659C84BF2AAEE0CB15B3BE4C5"/>
        </w:placeholder>
        <w:temporary/>
        <w:showingPlcHdr/>
        <w15:appearance w15:val="hidden"/>
      </w:sdtPr>
      <w:sdtEndPr/>
      <w:sdtContent>
        <w:p w14:paraId="226901F5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317CCE39" w14:textId="77777777" w:rsidR="008B425B" w:rsidRDefault="00B27DA6">
      <w:pPr>
        <w:pStyle w:val="Heading2"/>
      </w:pPr>
      <w:r>
        <w:t>Fibre to the home direct sales agent</w:t>
      </w:r>
      <w:r w:rsidR="00BB03EB">
        <w:t xml:space="preserve"> | </w:t>
      </w:r>
      <w:r w:rsidR="004937B2">
        <w:t xml:space="preserve">digicel </w:t>
      </w:r>
      <w:r w:rsidR="007F4816">
        <w:t>| 2017- 2017</w:t>
      </w:r>
    </w:p>
    <w:p w14:paraId="1C003FB8" w14:textId="77777777" w:rsidR="00697CF2" w:rsidRPr="00697CF2" w:rsidRDefault="00C24568" w:rsidP="00EE3D8F">
      <w:pPr>
        <w:spacing w:line="276" w:lineRule="auto"/>
        <w:ind w:left="24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 my tenure at this place of work, I was responsible for </w:t>
      </w:r>
      <w:r w:rsidR="00BF64AD">
        <w:rPr>
          <w:rFonts w:asciiTheme="majorHAnsi" w:hAnsiTheme="majorHAnsi"/>
        </w:rPr>
        <w:t xml:space="preserve">interacting with the public and helping the public to understand the </w:t>
      </w:r>
      <w:proofErr w:type="spellStart"/>
      <w:r w:rsidR="0061504C">
        <w:rPr>
          <w:rFonts w:asciiTheme="majorHAnsi" w:hAnsiTheme="majorHAnsi"/>
        </w:rPr>
        <w:t>D</w:t>
      </w:r>
      <w:r w:rsidR="00BF64AD">
        <w:rPr>
          <w:rFonts w:asciiTheme="majorHAnsi" w:hAnsiTheme="majorHAnsi"/>
        </w:rPr>
        <w:t>igicel</w:t>
      </w:r>
      <w:proofErr w:type="spellEnd"/>
      <w:r w:rsidR="00BF64AD">
        <w:rPr>
          <w:rFonts w:asciiTheme="majorHAnsi" w:hAnsiTheme="majorHAnsi"/>
        </w:rPr>
        <w:t xml:space="preserve"> play home entertainment service</w:t>
      </w:r>
      <w:r w:rsidR="00EE3D8F">
        <w:rPr>
          <w:rFonts w:asciiTheme="majorHAnsi" w:hAnsiTheme="majorHAnsi"/>
        </w:rPr>
        <w:t xml:space="preserve">. Once customers understood the </w:t>
      </w:r>
      <w:r w:rsidR="000E4139">
        <w:rPr>
          <w:rFonts w:asciiTheme="majorHAnsi" w:hAnsiTheme="majorHAnsi"/>
        </w:rPr>
        <w:t xml:space="preserve">services provided, I would </w:t>
      </w:r>
      <w:r w:rsidR="005B0271">
        <w:rPr>
          <w:rFonts w:asciiTheme="majorHAnsi" w:hAnsiTheme="majorHAnsi"/>
        </w:rPr>
        <w:t>sign them up to receive the service explained</w:t>
      </w:r>
      <w:r w:rsidR="000E4139">
        <w:rPr>
          <w:rFonts w:asciiTheme="majorHAnsi" w:hAnsiTheme="majorHAnsi"/>
        </w:rPr>
        <w:t xml:space="preserve"> to increase the amount of customers</w:t>
      </w:r>
      <w:r w:rsidR="00022EC3">
        <w:rPr>
          <w:rFonts w:asciiTheme="majorHAnsi" w:hAnsiTheme="majorHAnsi"/>
        </w:rPr>
        <w:t xml:space="preserve"> the company services.</w:t>
      </w:r>
    </w:p>
    <w:p w14:paraId="5099359B" w14:textId="77777777" w:rsidR="006270A9" w:rsidRDefault="00EA7A34">
      <w:pPr>
        <w:pStyle w:val="Heading2"/>
      </w:pPr>
      <w:r>
        <w:t>customer service representative</w:t>
      </w:r>
      <w:r w:rsidR="009D5933">
        <w:t> | </w:t>
      </w:r>
      <w:r>
        <w:t>prestige holdings limited</w:t>
      </w:r>
      <w:r w:rsidR="009D5933">
        <w:t> | </w:t>
      </w:r>
      <w:r>
        <w:t xml:space="preserve">2014- </w:t>
      </w:r>
      <w:r w:rsidR="004937B2">
        <w:t>2017</w:t>
      </w:r>
    </w:p>
    <w:p w14:paraId="20AA6B41" w14:textId="77777777" w:rsidR="001F1C53" w:rsidRDefault="00A00C9F" w:rsidP="001F1C53">
      <w:pPr>
        <w:pStyle w:val="ListBullet"/>
        <w:numPr>
          <w:ilvl w:val="0"/>
          <w:numId w:val="0"/>
        </w:numPr>
        <w:ind w:left="216" w:hanging="216"/>
      </w:pPr>
      <w:r>
        <w:tab/>
        <w:t xml:space="preserve">At this company, I was responsible for </w:t>
      </w:r>
      <w:r w:rsidR="00067598">
        <w:t xml:space="preserve">providing excellent service to </w:t>
      </w:r>
      <w:r>
        <w:t xml:space="preserve">each customer and ensuring </w:t>
      </w:r>
      <w:r w:rsidR="00067598">
        <w:t xml:space="preserve">the customers’ </w:t>
      </w:r>
      <w:r>
        <w:t>satis</w:t>
      </w:r>
      <w:r w:rsidR="00067598">
        <w:t>faction with every purchase</w:t>
      </w:r>
      <w:r>
        <w:t xml:space="preserve">. Within </w:t>
      </w:r>
      <w:r w:rsidR="007357EB">
        <w:t>my</w:t>
      </w:r>
      <w:r>
        <w:t xml:space="preserve"> years with the company</w:t>
      </w:r>
      <w:r w:rsidR="007357EB">
        <w:t>, despite working whilst</w:t>
      </w:r>
      <w:r>
        <w:t xml:space="preserve"> attending school, I achieve</w:t>
      </w:r>
      <w:r w:rsidR="007357EB">
        <w:t>d</w:t>
      </w:r>
      <w:r>
        <w:t xml:space="preserve"> a promotion to star member in front of house operations.</w:t>
      </w:r>
    </w:p>
    <w:p w14:paraId="44E15E53" w14:textId="77777777" w:rsidR="001F1C53" w:rsidRPr="001F1C53" w:rsidRDefault="001F1C53" w:rsidP="001F1C53">
      <w:pPr>
        <w:pStyle w:val="Heading1"/>
      </w:pPr>
      <w:r>
        <w:t>Hobbies &amp; Interest</w:t>
      </w:r>
    </w:p>
    <w:p w14:paraId="14EC7B75" w14:textId="77777777" w:rsidR="00F81DA0" w:rsidRDefault="001F1C53" w:rsidP="00F81DA0">
      <w:pPr>
        <w:pStyle w:val="ListBullet"/>
        <w:numPr>
          <w:ilvl w:val="0"/>
          <w:numId w:val="0"/>
        </w:numPr>
        <w:ind w:left="216"/>
      </w:pPr>
      <w:r>
        <w:t>Playing the steelpan, playin</w:t>
      </w:r>
      <w:r w:rsidR="00846407">
        <w:t xml:space="preserve">g scrabble, watching television, playing </w:t>
      </w:r>
      <w:proofErr w:type="spellStart"/>
      <w:r w:rsidR="00F81DA0">
        <w:t>sudoku</w:t>
      </w:r>
      <w:proofErr w:type="spellEnd"/>
      <w:r w:rsidR="009707AB">
        <w:t>, child care and education</w:t>
      </w:r>
    </w:p>
    <w:p w14:paraId="4F490128" w14:textId="77777777" w:rsidR="00F81DA0" w:rsidRDefault="00F81DA0" w:rsidP="00F81DA0">
      <w:pPr>
        <w:pStyle w:val="Heading1"/>
      </w:pPr>
      <w:r>
        <w:t>References</w:t>
      </w:r>
    </w:p>
    <w:p w14:paraId="3EBE4A93" w14:textId="77777777" w:rsidR="00F81DA0" w:rsidRDefault="00F81DA0" w:rsidP="00F81DA0">
      <w:pPr>
        <w:pStyle w:val="ListBullet"/>
        <w:numPr>
          <w:ilvl w:val="0"/>
          <w:numId w:val="27"/>
        </w:numPr>
      </w:pPr>
      <w:r>
        <w:t xml:space="preserve">Dennis Singh- </w:t>
      </w:r>
      <w:r w:rsidR="009C2955">
        <w:t>720- 4055</w:t>
      </w:r>
      <w:r w:rsidR="0057014F">
        <w:t xml:space="preserve"> or </w:t>
      </w:r>
      <w:r w:rsidR="003639F8">
        <w:t>467-1271</w:t>
      </w:r>
    </w:p>
    <w:p w14:paraId="253FCA96" w14:textId="77777777" w:rsidR="009C2955" w:rsidRDefault="009C2955" w:rsidP="00F81DA0">
      <w:pPr>
        <w:pStyle w:val="ListBullet"/>
        <w:numPr>
          <w:ilvl w:val="0"/>
          <w:numId w:val="27"/>
        </w:numPr>
      </w:pPr>
      <w:r>
        <w:t>Nneka Clinton- 337-7897</w:t>
      </w:r>
    </w:p>
    <w:p w14:paraId="1B4BA686" w14:textId="77777777" w:rsidR="00E60566" w:rsidRDefault="00E60566" w:rsidP="003132FF">
      <w:pPr>
        <w:pStyle w:val="ListBullet"/>
        <w:numPr>
          <w:ilvl w:val="0"/>
          <w:numId w:val="0"/>
        </w:numPr>
      </w:pPr>
    </w:p>
    <w:p w14:paraId="404027D7" w14:textId="77777777" w:rsidR="009C2955" w:rsidRPr="001B29CF" w:rsidRDefault="009C2955" w:rsidP="009C2955">
      <w:pPr>
        <w:pStyle w:val="ListBullet"/>
        <w:numPr>
          <w:ilvl w:val="0"/>
          <w:numId w:val="0"/>
        </w:numPr>
        <w:ind w:left="360"/>
      </w:pPr>
    </w:p>
    <w:sectPr w:rsidR="009C2955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B26CE" w14:textId="77777777" w:rsidR="00A30F64" w:rsidRDefault="00A30F64">
      <w:pPr>
        <w:spacing w:after="0"/>
      </w:pPr>
      <w:r>
        <w:separator/>
      </w:r>
    </w:p>
  </w:endnote>
  <w:endnote w:type="continuationSeparator" w:id="0">
    <w:p w14:paraId="32FC8EC7" w14:textId="77777777" w:rsidR="00A30F64" w:rsidRDefault="00A30F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A139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F5860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3187B" w14:textId="77777777" w:rsidR="00A30F64" w:rsidRDefault="00A30F64">
      <w:pPr>
        <w:spacing w:after="0"/>
      </w:pPr>
      <w:r>
        <w:separator/>
      </w:r>
    </w:p>
  </w:footnote>
  <w:footnote w:type="continuationSeparator" w:id="0">
    <w:p w14:paraId="12D9E850" w14:textId="77777777" w:rsidR="00A30F64" w:rsidRDefault="00A30F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9AB12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7CC65F0"/>
    <w:multiLevelType w:val="hybridMultilevel"/>
    <w:tmpl w:val="C98CB9A8"/>
    <w:lvl w:ilvl="0" w:tplc="2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5E6A4294"/>
    <w:multiLevelType w:val="hybridMultilevel"/>
    <w:tmpl w:val="C52E2CA8"/>
    <w:lvl w:ilvl="0" w:tplc="2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65C222D6"/>
    <w:multiLevelType w:val="hybridMultilevel"/>
    <w:tmpl w:val="3796CD2E"/>
    <w:lvl w:ilvl="0" w:tplc="2C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69081E96"/>
    <w:multiLevelType w:val="hybridMultilevel"/>
    <w:tmpl w:val="1D7EC5D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3"/>
  </w:num>
  <w:num w:numId="20">
    <w:abstractNumId w:val="17"/>
  </w:num>
  <w:num w:numId="21">
    <w:abstractNumId w:val="11"/>
  </w:num>
  <w:num w:numId="22">
    <w:abstractNumId w:val="14"/>
  </w:num>
  <w:num w:numId="23">
    <w:abstractNumId w:val="22"/>
  </w:num>
  <w:num w:numId="24">
    <w:abstractNumId w:val="20"/>
  </w:num>
  <w:num w:numId="25">
    <w:abstractNumId w:val="19"/>
  </w:num>
  <w:num w:numId="26">
    <w:abstractNumId w:val="18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5AF"/>
    <w:rsid w:val="00005B24"/>
    <w:rsid w:val="00022EC3"/>
    <w:rsid w:val="00067598"/>
    <w:rsid w:val="000A4F59"/>
    <w:rsid w:val="000B0FD2"/>
    <w:rsid w:val="000E4139"/>
    <w:rsid w:val="00141A4C"/>
    <w:rsid w:val="001450FF"/>
    <w:rsid w:val="001B29CF"/>
    <w:rsid w:val="001F1C53"/>
    <w:rsid w:val="0028220F"/>
    <w:rsid w:val="00285F5F"/>
    <w:rsid w:val="002F10F4"/>
    <w:rsid w:val="003132FF"/>
    <w:rsid w:val="003515AF"/>
    <w:rsid w:val="00356C14"/>
    <w:rsid w:val="00361E40"/>
    <w:rsid w:val="003639F8"/>
    <w:rsid w:val="003B147D"/>
    <w:rsid w:val="00452447"/>
    <w:rsid w:val="004937B2"/>
    <w:rsid w:val="004B5EB7"/>
    <w:rsid w:val="0050326C"/>
    <w:rsid w:val="00534E6A"/>
    <w:rsid w:val="0057014F"/>
    <w:rsid w:val="0059295C"/>
    <w:rsid w:val="005B0271"/>
    <w:rsid w:val="005F5860"/>
    <w:rsid w:val="00601EEC"/>
    <w:rsid w:val="0061504C"/>
    <w:rsid w:val="00617B26"/>
    <w:rsid w:val="006270A9"/>
    <w:rsid w:val="00675956"/>
    <w:rsid w:val="00681034"/>
    <w:rsid w:val="00697CF2"/>
    <w:rsid w:val="007357EB"/>
    <w:rsid w:val="007C29D5"/>
    <w:rsid w:val="007F4816"/>
    <w:rsid w:val="00816216"/>
    <w:rsid w:val="00846407"/>
    <w:rsid w:val="0087734B"/>
    <w:rsid w:val="008A591D"/>
    <w:rsid w:val="008B425B"/>
    <w:rsid w:val="009707AB"/>
    <w:rsid w:val="009C2955"/>
    <w:rsid w:val="009D5933"/>
    <w:rsid w:val="00A00C9F"/>
    <w:rsid w:val="00A30F64"/>
    <w:rsid w:val="00B05FFA"/>
    <w:rsid w:val="00B27DA6"/>
    <w:rsid w:val="00B36D2C"/>
    <w:rsid w:val="00B6606D"/>
    <w:rsid w:val="00BB03EB"/>
    <w:rsid w:val="00BD768D"/>
    <w:rsid w:val="00BF64AD"/>
    <w:rsid w:val="00C24568"/>
    <w:rsid w:val="00C61F8E"/>
    <w:rsid w:val="00D45895"/>
    <w:rsid w:val="00DA65F7"/>
    <w:rsid w:val="00DD078D"/>
    <w:rsid w:val="00DF183C"/>
    <w:rsid w:val="00E10B35"/>
    <w:rsid w:val="00E60566"/>
    <w:rsid w:val="00E83E4B"/>
    <w:rsid w:val="00E87714"/>
    <w:rsid w:val="00EA7A34"/>
    <w:rsid w:val="00EB2893"/>
    <w:rsid w:val="00EE3D8F"/>
    <w:rsid w:val="00F8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6BF8FC"/>
  <w15:chartTrackingRefBased/>
  <w15:docId w15:val="{F5B56F46-B16F-4DA0-9B11-D09845AD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5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Resume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A2D717FA744446A697FFCBA31BE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8ECBE-9137-484B-8506-3D42A4B3BD4A}"/>
      </w:docPartPr>
      <w:docPartBody>
        <w:p w:rsidR="00177B6C" w:rsidRDefault="00116DF9">
          <w:pPr>
            <w:pStyle w:val="C6A2D717FA744446A697FFCBA31BE304"/>
          </w:pPr>
          <w:r>
            <w:t>Objective</w:t>
          </w:r>
        </w:p>
      </w:docPartBody>
    </w:docPart>
    <w:docPart>
      <w:docPartPr>
        <w:name w:val="66BA3B27893B481380A0C77617FB8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4DEE7-6FCC-43BA-A5C5-E0B5C7A61F27}"/>
      </w:docPartPr>
      <w:docPartBody>
        <w:p w:rsidR="00177B6C" w:rsidRDefault="00116DF9">
          <w:pPr>
            <w:pStyle w:val="66BA3B27893B481380A0C77617FB8D24"/>
          </w:pPr>
          <w:r>
            <w:t>Education</w:t>
          </w:r>
        </w:p>
      </w:docPartBody>
    </w:docPart>
    <w:docPart>
      <w:docPartPr>
        <w:name w:val="70D55DF525E24252A9465A2918F0D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372A-8C48-48D6-93E3-2155C5E192E5}"/>
      </w:docPartPr>
      <w:docPartBody>
        <w:p w:rsidR="00177B6C" w:rsidRDefault="00116DF9">
          <w:pPr>
            <w:pStyle w:val="70D55DF525E24252A9465A2918F0D432"/>
          </w:pPr>
          <w:r>
            <w:t>Skills &amp; Abilities</w:t>
          </w:r>
        </w:p>
      </w:docPartBody>
    </w:docPart>
    <w:docPart>
      <w:docPartPr>
        <w:name w:val="A5DF371CB2614CC1911E2F08BDDA8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9DB66-958A-47A1-A4A8-6AC043B12C46}"/>
      </w:docPartPr>
      <w:docPartBody>
        <w:p w:rsidR="00177B6C" w:rsidRDefault="00116DF9">
          <w:pPr>
            <w:pStyle w:val="A5DF371CB2614CC1911E2F08BDDA85BF"/>
          </w:pPr>
          <w:r>
            <w:t>Sales</w:t>
          </w:r>
        </w:p>
      </w:docPartBody>
    </w:docPart>
    <w:docPart>
      <w:docPartPr>
        <w:name w:val="E8AC2F444E584705BB4F686E0634D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2B4E-81B9-4840-9DA3-18181390B7A7}"/>
      </w:docPartPr>
      <w:docPartBody>
        <w:p w:rsidR="00177B6C" w:rsidRDefault="00116DF9">
          <w:pPr>
            <w:pStyle w:val="E8AC2F444E584705BB4F686E0634D847"/>
          </w:pPr>
          <w:r>
            <w:t>Leadership</w:t>
          </w:r>
        </w:p>
      </w:docPartBody>
    </w:docPart>
    <w:docPart>
      <w:docPartPr>
        <w:name w:val="430EB28659C84BF2AAEE0CB15B3BE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02B2F-9F3F-4DF1-8A68-A08EB3A56EE5}"/>
      </w:docPartPr>
      <w:docPartBody>
        <w:p w:rsidR="00177B6C" w:rsidRDefault="00116DF9">
          <w:pPr>
            <w:pStyle w:val="430EB28659C84BF2AAEE0CB15B3BE4C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F9"/>
    <w:rsid w:val="00116DF9"/>
    <w:rsid w:val="00177B6C"/>
    <w:rsid w:val="00893DBC"/>
    <w:rsid w:val="00D6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827C232CD04EA08EE3280276CC80F5">
    <w:name w:val="EE827C232CD04EA08EE3280276CC80F5"/>
  </w:style>
  <w:style w:type="paragraph" w:customStyle="1" w:styleId="A9ACD231A444438D99622EA1077A6505">
    <w:name w:val="A9ACD231A444438D99622EA1077A6505"/>
  </w:style>
  <w:style w:type="paragraph" w:customStyle="1" w:styleId="B8C96B754B7D4E23A324C5409A771324">
    <w:name w:val="B8C96B754B7D4E23A324C5409A771324"/>
  </w:style>
  <w:style w:type="paragraph" w:customStyle="1" w:styleId="7B4122C074764D328D6AF5E52A34C738">
    <w:name w:val="7B4122C074764D328D6AF5E52A34C738"/>
  </w:style>
  <w:style w:type="paragraph" w:customStyle="1" w:styleId="C6A2D717FA744446A697FFCBA31BE304">
    <w:name w:val="C6A2D717FA744446A697FFCBA31BE304"/>
  </w:style>
  <w:style w:type="paragraph" w:customStyle="1" w:styleId="29BC402FD54B4EF088462F7A663374AA">
    <w:name w:val="29BC402FD54B4EF088462F7A663374AA"/>
  </w:style>
  <w:style w:type="paragraph" w:customStyle="1" w:styleId="66BA3B27893B481380A0C77617FB8D24">
    <w:name w:val="66BA3B27893B481380A0C77617FB8D24"/>
  </w:style>
  <w:style w:type="paragraph" w:customStyle="1" w:styleId="E8A2433979E3408492F335FA09245981">
    <w:name w:val="E8A2433979E3408492F335FA09245981"/>
  </w:style>
  <w:style w:type="paragraph" w:customStyle="1" w:styleId="BEEF956C2077407B9503F692D625C87D">
    <w:name w:val="BEEF956C2077407B9503F692D625C87D"/>
  </w:style>
  <w:style w:type="paragraph" w:customStyle="1" w:styleId="44FACE8884DE404FA90F4D5633DF2784">
    <w:name w:val="44FACE8884DE404FA90F4D5633DF2784"/>
  </w:style>
  <w:style w:type="paragraph" w:customStyle="1" w:styleId="93BC414BFA3A4DD1AE3ED78376329A44">
    <w:name w:val="93BC414BFA3A4DD1AE3ED78376329A44"/>
  </w:style>
  <w:style w:type="paragraph" w:customStyle="1" w:styleId="7CA62CEC056D48B2836119CD34E74B48">
    <w:name w:val="7CA62CEC056D48B2836119CD34E74B48"/>
  </w:style>
  <w:style w:type="paragraph" w:customStyle="1" w:styleId="9EFDD812E5FD4392B6E48A5B35A8BF47">
    <w:name w:val="9EFDD812E5FD4392B6E48A5B35A8BF47"/>
  </w:style>
  <w:style w:type="paragraph" w:customStyle="1" w:styleId="841D3C9E5C6E4A2D87923CF0B0F20663">
    <w:name w:val="841D3C9E5C6E4A2D87923CF0B0F20663"/>
  </w:style>
  <w:style w:type="paragraph" w:customStyle="1" w:styleId="BE3272A65143445190C7036582006091">
    <w:name w:val="BE3272A65143445190C7036582006091"/>
  </w:style>
  <w:style w:type="paragraph" w:customStyle="1" w:styleId="70D55DF525E24252A9465A2918F0D432">
    <w:name w:val="70D55DF525E24252A9465A2918F0D432"/>
  </w:style>
  <w:style w:type="paragraph" w:customStyle="1" w:styleId="DE11109FA9A940D489124130C3BCDEAD">
    <w:name w:val="DE11109FA9A940D489124130C3BCDEAD"/>
  </w:style>
  <w:style w:type="paragraph" w:customStyle="1" w:styleId="DBA77CC7C4944E5F87BBB5EF336C6D5B">
    <w:name w:val="DBA77CC7C4944E5F87BBB5EF336C6D5B"/>
  </w:style>
  <w:style w:type="paragraph" w:customStyle="1" w:styleId="A5DF371CB2614CC1911E2F08BDDA85BF">
    <w:name w:val="A5DF371CB2614CC1911E2F08BDDA85BF"/>
  </w:style>
  <w:style w:type="paragraph" w:customStyle="1" w:styleId="2A3BC53003134BC5B71C85504DE1E8AF">
    <w:name w:val="2A3BC53003134BC5B71C85504DE1E8AF"/>
  </w:style>
  <w:style w:type="paragraph" w:customStyle="1" w:styleId="78850C07D27D4831A1A17CD7143525C6">
    <w:name w:val="78850C07D27D4831A1A17CD7143525C6"/>
  </w:style>
  <w:style w:type="paragraph" w:customStyle="1" w:styleId="EEA7275D9C5A4722AD2BB4847EE463D7">
    <w:name w:val="EEA7275D9C5A4722AD2BB4847EE463D7"/>
  </w:style>
  <w:style w:type="paragraph" w:customStyle="1" w:styleId="E8AC2F444E584705BB4F686E0634D847">
    <w:name w:val="E8AC2F444E584705BB4F686E0634D847"/>
  </w:style>
  <w:style w:type="paragraph" w:customStyle="1" w:styleId="1F3F29ED2FCB4D51A56735828A470215">
    <w:name w:val="1F3F29ED2FCB4D51A56735828A470215"/>
  </w:style>
  <w:style w:type="paragraph" w:customStyle="1" w:styleId="430EB28659C84BF2AAEE0CB15B3BE4C5">
    <w:name w:val="430EB28659C84BF2AAEE0CB15B3BE4C5"/>
  </w:style>
  <w:style w:type="paragraph" w:customStyle="1" w:styleId="A7672AD8F29C4255B3F3DD031CE2D599">
    <w:name w:val="A7672AD8F29C4255B3F3DD031CE2D599"/>
  </w:style>
  <w:style w:type="paragraph" w:customStyle="1" w:styleId="C884F790782545728A834372BEA919EE">
    <w:name w:val="C884F790782545728A834372BEA919EE"/>
  </w:style>
  <w:style w:type="paragraph" w:customStyle="1" w:styleId="24577FDAA01A4F7E85575E1F20C1D92C">
    <w:name w:val="24577FDAA01A4F7E85575E1F20C1D92C"/>
  </w:style>
  <w:style w:type="paragraph" w:customStyle="1" w:styleId="E980CD72F6EF415AAB045B052D7352BA">
    <w:name w:val="E980CD72F6EF415AAB045B052D7352BA"/>
  </w:style>
  <w:style w:type="paragraph" w:customStyle="1" w:styleId="1C16F9C61AD148A8A983FBEDB6956549">
    <w:name w:val="1C16F9C61AD148A8A983FBEDB6956549"/>
  </w:style>
  <w:style w:type="paragraph" w:customStyle="1" w:styleId="2BC2826193AD425380C0305299B0A016">
    <w:name w:val="2BC2826193AD425380C0305299B0A016"/>
  </w:style>
  <w:style w:type="paragraph" w:customStyle="1" w:styleId="A1F0482F495C468C97BA157B52E67A03">
    <w:name w:val="A1F0482F495C468C97BA157B52E67A03"/>
  </w:style>
  <w:style w:type="paragraph" w:customStyle="1" w:styleId="DFFF7C6233A0437D89D6948BA7D83750">
    <w:name w:val="DFFF7C6233A0437D89D6948BA7D83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93034-0630-2F41-9888-AE2FAD0A0B5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Resume%20(color).dotx</Template>
  <TotalTime>4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 Boldan</dc:creator>
  <cp:keywords/>
  <cp:lastModifiedBy>Kia Boldan</cp:lastModifiedBy>
  <cp:revision>2</cp:revision>
  <cp:lastPrinted>2017-05-22T14:17:00Z</cp:lastPrinted>
  <dcterms:created xsi:type="dcterms:W3CDTF">2018-04-02T15:00:00Z</dcterms:created>
  <dcterms:modified xsi:type="dcterms:W3CDTF">2018-04-02T15:00:00Z</dcterms:modified>
  <cp:version/>
</cp:coreProperties>
</file>