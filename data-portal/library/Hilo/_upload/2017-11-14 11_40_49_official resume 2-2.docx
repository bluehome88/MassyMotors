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2F" w:rsidRPr="009A106C" w:rsidRDefault="005A502F" w:rsidP="001E779A">
      <w:pPr>
        <w:pStyle w:val="Name"/>
        <w:rPr>
          <w:color w:val="000000" w:themeColor="text1"/>
        </w:rPr>
      </w:pPr>
      <w:r w:rsidRPr="009A106C">
        <w:rPr>
          <w:color w:val="000000" w:themeColor="text1"/>
        </w:rPr>
        <w:t>Name: deanna sinanan</w:t>
      </w:r>
    </w:p>
    <w:p w:rsidR="00C27255" w:rsidRDefault="00C27255" w:rsidP="001E779A">
      <w:pPr>
        <w:pStyle w:val="ContactInfo"/>
        <w:rPr>
          <w:color w:val="000000" w:themeColor="text1"/>
        </w:rPr>
      </w:pPr>
    </w:p>
    <w:p w:rsidR="00212F12" w:rsidRDefault="003955B7" w:rsidP="001E779A">
      <w:pPr>
        <w:pStyle w:val="ContactInfo"/>
        <w:rPr>
          <w:color w:val="000000" w:themeColor="text1"/>
        </w:rPr>
      </w:pPr>
      <w:r>
        <w:rPr>
          <w:color w:val="000000" w:themeColor="text1"/>
        </w:rPr>
        <w:t xml:space="preserve">ADDRESS: </w:t>
      </w:r>
    </w:p>
    <w:p w:rsidR="00C27255" w:rsidRDefault="003955B7" w:rsidP="001E779A">
      <w:pPr>
        <w:pStyle w:val="ContactInfo"/>
        <w:rPr>
          <w:color w:val="000000" w:themeColor="text1"/>
        </w:rPr>
      </w:pPr>
      <w:r>
        <w:rPr>
          <w:color w:val="000000" w:themeColor="text1"/>
        </w:rPr>
        <w:t>#31 New Colonial Road, Barrackpo</w:t>
      </w:r>
      <w:r w:rsidR="00C27255">
        <w:rPr>
          <w:color w:val="000000" w:themeColor="text1"/>
        </w:rPr>
        <w:t>re</w:t>
      </w:r>
      <w:bookmarkStart w:id="0" w:name="_GoBack"/>
      <w:bookmarkEnd w:id="0"/>
      <w:r w:rsidR="00212F12">
        <w:rPr>
          <w:color w:val="000000" w:themeColor="text1"/>
        </w:rPr>
        <w:t>.</w:t>
      </w:r>
    </w:p>
    <w:p w:rsidR="006B72BD" w:rsidRDefault="006B72BD" w:rsidP="001E779A">
      <w:pPr>
        <w:pStyle w:val="ContactInfo"/>
        <w:rPr>
          <w:color w:val="000000" w:themeColor="text1"/>
        </w:rPr>
      </w:pPr>
    </w:p>
    <w:p w:rsidR="00212F12" w:rsidRDefault="00212F12" w:rsidP="001E779A">
      <w:pPr>
        <w:pStyle w:val="ContactInfo"/>
        <w:rPr>
          <w:color w:val="000000" w:themeColor="text1"/>
        </w:rPr>
      </w:pPr>
      <w:r>
        <w:rPr>
          <w:color w:val="000000" w:themeColor="text1"/>
        </w:rPr>
        <w:t>MOBILE:</w:t>
      </w:r>
    </w:p>
    <w:p w:rsidR="003955B7" w:rsidRDefault="00C700D7" w:rsidP="001E779A">
      <w:pPr>
        <w:pStyle w:val="ContactInfo"/>
        <w:rPr>
          <w:color w:val="000000" w:themeColor="text1"/>
        </w:rPr>
      </w:pPr>
      <w:r>
        <w:rPr>
          <w:color w:val="000000" w:themeColor="text1"/>
        </w:rPr>
        <w:t>1868-386-0455</w:t>
      </w:r>
    </w:p>
    <w:p w:rsidR="006B72BD" w:rsidRDefault="006B72BD" w:rsidP="001E779A">
      <w:pPr>
        <w:pStyle w:val="ContactInfo"/>
        <w:rPr>
          <w:color w:val="000000" w:themeColor="text1"/>
        </w:rPr>
      </w:pPr>
    </w:p>
    <w:p w:rsidR="00C700D7" w:rsidRPr="009A106C" w:rsidRDefault="00212F12" w:rsidP="001E779A">
      <w:pPr>
        <w:pStyle w:val="ContactInfo"/>
        <w:rPr>
          <w:color w:val="000000" w:themeColor="text1"/>
        </w:rPr>
      </w:pPr>
      <w:r>
        <w:rPr>
          <w:color w:val="000000" w:themeColor="text1"/>
        </w:rPr>
        <w:t xml:space="preserve">EMAIL: </w:t>
      </w:r>
      <w:r w:rsidR="007F6865">
        <w:rPr>
          <w:color w:val="000000" w:themeColor="text1"/>
        </w:rPr>
        <w:t>suchahnavy@gmail.com</w:t>
      </w:r>
    </w:p>
    <w:p w:rsidR="005A502F" w:rsidRPr="009A106C" w:rsidRDefault="005A502F" w:rsidP="001E779A">
      <w:pPr>
        <w:pStyle w:val="Heading1"/>
        <w:rPr>
          <w:color w:val="000000" w:themeColor="text1"/>
        </w:rPr>
      </w:pPr>
      <w:r w:rsidRPr="009A106C">
        <w:rPr>
          <w:color w:val="000000" w:themeColor="text1"/>
        </w:rPr>
        <w:t>Summary</w:t>
      </w:r>
    </w:p>
    <w:p w:rsidR="00715681" w:rsidRDefault="00715681" w:rsidP="00715681">
      <w:pPr>
        <w:rPr>
          <w:color w:val="000000" w:themeColor="text1"/>
        </w:rPr>
      </w:pPr>
      <w:r>
        <w:rPr>
          <w:color w:val="000000" w:themeColor="text1"/>
        </w:rPr>
        <w:t>I’m</w:t>
      </w:r>
      <w:r w:rsidR="000C7AF1">
        <w:rPr>
          <w:color w:val="000000" w:themeColor="text1"/>
        </w:rPr>
        <w:t xml:space="preserve"> a 22</w:t>
      </w:r>
      <w:r w:rsidR="00476248">
        <w:rPr>
          <w:color w:val="000000" w:themeColor="text1"/>
        </w:rPr>
        <w:t xml:space="preserve"> year old</w:t>
      </w:r>
      <w:r w:rsidR="00B61CD7">
        <w:rPr>
          <w:color w:val="000000" w:themeColor="text1"/>
        </w:rPr>
        <w:t xml:space="preserve"> e</w:t>
      </w:r>
      <w:r w:rsidR="00EF2274">
        <w:rPr>
          <w:color w:val="000000" w:themeColor="text1"/>
        </w:rPr>
        <w:t>xperienced female</w:t>
      </w:r>
      <w:r w:rsidR="005A502F" w:rsidRPr="009A106C">
        <w:rPr>
          <w:color w:val="000000" w:themeColor="text1"/>
        </w:rPr>
        <w:t xml:space="preserve"> bringing enthusiasm, dedicati</w:t>
      </w:r>
      <w:r w:rsidR="00911481">
        <w:rPr>
          <w:color w:val="000000" w:themeColor="text1"/>
        </w:rPr>
        <w:t>on and exceptional work ethnic</w:t>
      </w:r>
      <w:r>
        <w:rPr>
          <w:color w:val="000000" w:themeColor="text1"/>
        </w:rPr>
        <w:t xml:space="preserve"> at any position you find suitable</w:t>
      </w:r>
      <w:r w:rsidR="00911481">
        <w:rPr>
          <w:color w:val="000000" w:themeColor="text1"/>
        </w:rPr>
        <w:t>.</w:t>
      </w:r>
      <w:r>
        <w:rPr>
          <w:color w:val="000000" w:themeColor="text1"/>
        </w:rPr>
        <w:t xml:space="preserve"> I have been ef</w:t>
      </w:r>
      <w:r w:rsidR="00911481">
        <w:rPr>
          <w:color w:val="000000" w:themeColor="text1"/>
        </w:rPr>
        <w:t>fectively</w:t>
      </w:r>
      <w:r w:rsidR="00A31AFD">
        <w:rPr>
          <w:color w:val="000000" w:themeColor="text1"/>
        </w:rPr>
        <w:t xml:space="preserve"> t</w:t>
      </w:r>
      <w:r w:rsidR="005A502F" w:rsidRPr="009A106C">
        <w:rPr>
          <w:color w:val="000000" w:themeColor="text1"/>
        </w:rPr>
        <w:t>rained in the fields of proper communication, customer, sales and office services</w:t>
      </w:r>
      <w:r>
        <w:rPr>
          <w:color w:val="000000" w:themeColor="text1"/>
        </w:rPr>
        <w:t xml:space="preserve"> since the age of seventeen</w:t>
      </w:r>
      <w:r w:rsidR="005A502F" w:rsidRPr="009A106C">
        <w:rPr>
          <w:color w:val="000000" w:themeColor="text1"/>
        </w:rPr>
        <w:t>.</w:t>
      </w:r>
    </w:p>
    <w:sdt>
      <w:sdtPr>
        <w:rPr>
          <w:color w:val="000000" w:themeColor="text1"/>
        </w:rPr>
        <w:id w:val="-1997876712"/>
        <w:placeholder>
          <w:docPart w:val="D3255BD26C61564E887FE65679EEA15D"/>
        </w:placeholder>
        <w:temporary/>
        <w:showingPlcHdr/>
        <w15:appearance w15:val="hidden"/>
      </w:sdtPr>
      <w:sdtEndPr/>
      <w:sdtContent>
        <w:p w:rsidR="005A502F" w:rsidRPr="009A106C" w:rsidRDefault="005A502F" w:rsidP="001E779A">
          <w:pPr>
            <w:pStyle w:val="Heading1"/>
            <w:rPr>
              <w:color w:val="000000" w:themeColor="text1"/>
            </w:rPr>
          </w:pPr>
          <w:r w:rsidRPr="009A106C">
            <w:rPr>
              <w:color w:val="000000" w:themeColor="text1"/>
            </w:rPr>
            <w:t>Experience</w:t>
          </w:r>
        </w:p>
      </w:sdtContent>
    </w:sdt>
    <w:p w:rsidR="005F231C" w:rsidRDefault="005A502F" w:rsidP="005F231C">
      <w:pPr>
        <w:rPr>
          <w:color w:val="000000" w:themeColor="text1"/>
        </w:rPr>
      </w:pPr>
      <w:r w:rsidRPr="009A106C">
        <w:rPr>
          <w:color w:val="000000" w:themeColor="text1"/>
        </w:rPr>
        <w:t xml:space="preserve">SALES </w:t>
      </w:r>
      <w:r w:rsidR="00661249">
        <w:rPr>
          <w:color w:val="000000" w:themeColor="text1"/>
        </w:rPr>
        <w:t>CLERK AND OCCASIONAL CASHIER:</w:t>
      </w:r>
    </w:p>
    <w:p w:rsidR="00D37B3D" w:rsidRPr="005F231C" w:rsidRDefault="00096077" w:rsidP="005F231C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5F231C" w:rsidRPr="005F231C">
        <w:rPr>
          <w:color w:val="000000" w:themeColor="text1"/>
        </w:rPr>
        <w:t>IDEAL STYLES:</w:t>
      </w:r>
      <w:r w:rsidR="00CD6363">
        <w:rPr>
          <w:color w:val="000000" w:themeColor="text1"/>
        </w:rPr>
        <w:t xml:space="preserve"> </w:t>
      </w:r>
      <w:r w:rsidR="005A502F" w:rsidRPr="005F231C">
        <w:rPr>
          <w:color w:val="000000" w:themeColor="text1"/>
        </w:rPr>
        <w:t>Montano P</w:t>
      </w:r>
      <w:r w:rsidR="00CD6363">
        <w:rPr>
          <w:color w:val="000000" w:themeColor="text1"/>
        </w:rPr>
        <w:t xml:space="preserve">laza, High Street, San Fernando </w:t>
      </w:r>
    </w:p>
    <w:p w:rsidR="005A502F" w:rsidRPr="009A106C" w:rsidRDefault="005F231C" w:rsidP="001E779A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5A502F" w:rsidRPr="009A106C">
        <w:rPr>
          <w:color w:val="000000" w:themeColor="text1"/>
        </w:rPr>
        <w:t>B</w:t>
      </w:r>
      <w:r>
        <w:rPr>
          <w:color w:val="000000" w:themeColor="text1"/>
        </w:rPr>
        <w:t xml:space="preserve">LUE IVY: </w:t>
      </w:r>
      <w:r w:rsidR="005A502F" w:rsidRPr="009A106C">
        <w:rPr>
          <w:color w:val="000000" w:themeColor="text1"/>
        </w:rPr>
        <w:t>Montana P</w:t>
      </w:r>
      <w:r w:rsidR="00CD6363">
        <w:rPr>
          <w:color w:val="000000" w:themeColor="text1"/>
        </w:rPr>
        <w:t>laza, High Street, San Fernando</w:t>
      </w:r>
    </w:p>
    <w:p w:rsidR="00A31AFD" w:rsidRDefault="00CD6363" w:rsidP="001E779A">
      <w:pPr>
        <w:rPr>
          <w:color w:val="000000" w:themeColor="text1"/>
        </w:rPr>
      </w:pPr>
      <w:r>
        <w:rPr>
          <w:color w:val="000000" w:themeColor="text1"/>
        </w:rPr>
        <w:t xml:space="preserve">-ANTONIA FASHION: </w:t>
      </w:r>
      <w:r w:rsidR="000145E5">
        <w:rPr>
          <w:color w:val="000000" w:themeColor="text1"/>
        </w:rPr>
        <w:t>4</w:t>
      </w:r>
      <w:r>
        <w:rPr>
          <w:color w:val="000000" w:themeColor="text1"/>
        </w:rPr>
        <w:t>1-43 High Street, San Fernando</w:t>
      </w:r>
    </w:p>
    <w:p w:rsidR="00715681" w:rsidRDefault="00715681" w:rsidP="001E779A">
      <w:pPr>
        <w:rPr>
          <w:color w:val="000000" w:themeColor="text1"/>
        </w:rPr>
      </w:pPr>
      <w:r>
        <w:rPr>
          <w:color w:val="000000" w:themeColor="text1"/>
        </w:rPr>
        <w:t>- 21 Again Apparel: Plaza America, High Street, San Fernando</w:t>
      </w:r>
    </w:p>
    <w:p w:rsidR="00EA2BBB" w:rsidRDefault="00EA2BBB" w:rsidP="001E779A">
      <w:pPr>
        <w:rPr>
          <w:color w:val="000000" w:themeColor="text1"/>
        </w:rPr>
      </w:pPr>
    </w:p>
    <w:p w:rsidR="00EA2BBB" w:rsidRDefault="00715681" w:rsidP="001E779A">
      <w:pPr>
        <w:rPr>
          <w:color w:val="000000" w:themeColor="text1"/>
        </w:rPr>
      </w:pPr>
      <w:r>
        <w:rPr>
          <w:color w:val="000000" w:themeColor="text1"/>
        </w:rPr>
        <w:t>OFFICE AND SHOWROOM EMPLOYEE</w:t>
      </w:r>
      <w:r w:rsidR="005F1E90">
        <w:rPr>
          <w:color w:val="000000" w:themeColor="text1"/>
        </w:rPr>
        <w:t>:</w:t>
      </w:r>
    </w:p>
    <w:p w:rsidR="005A502F" w:rsidRPr="009A106C" w:rsidRDefault="00096077" w:rsidP="001E779A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3311DD">
        <w:rPr>
          <w:color w:val="000000" w:themeColor="text1"/>
        </w:rPr>
        <w:t xml:space="preserve"> </w:t>
      </w:r>
      <w:r w:rsidR="00F01B98">
        <w:rPr>
          <w:color w:val="000000" w:themeColor="text1"/>
        </w:rPr>
        <w:t>PERSONAL ASSISTANT</w:t>
      </w:r>
      <w:r w:rsidR="00715681">
        <w:rPr>
          <w:color w:val="000000" w:themeColor="text1"/>
        </w:rPr>
        <w:t xml:space="preserve"> FOR</w:t>
      </w:r>
      <w:r w:rsidR="00CD6363">
        <w:rPr>
          <w:color w:val="000000" w:themeColor="text1"/>
        </w:rPr>
        <w:t xml:space="preserve"> </w:t>
      </w:r>
      <w:r w:rsidR="00B44927">
        <w:rPr>
          <w:color w:val="000000" w:themeColor="text1"/>
        </w:rPr>
        <w:t>PSYCHIATRIST</w:t>
      </w:r>
      <w:r w:rsidR="00082E76">
        <w:rPr>
          <w:color w:val="000000" w:themeColor="text1"/>
        </w:rPr>
        <w:t xml:space="preserve">: </w:t>
      </w:r>
      <w:r w:rsidR="001F69D2">
        <w:rPr>
          <w:color w:val="000000" w:themeColor="text1"/>
        </w:rPr>
        <w:t>Couva</w:t>
      </w:r>
      <w:r w:rsidR="00715681">
        <w:rPr>
          <w:color w:val="000000" w:themeColor="text1"/>
        </w:rPr>
        <w:t xml:space="preserve"> District</w:t>
      </w:r>
      <w:r w:rsidR="00082E76">
        <w:rPr>
          <w:color w:val="000000" w:themeColor="text1"/>
        </w:rPr>
        <w:t xml:space="preserve"> Health Facility</w:t>
      </w:r>
    </w:p>
    <w:p w:rsidR="005A502F" w:rsidRPr="009A106C" w:rsidRDefault="00650302" w:rsidP="001E779A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887B31">
        <w:rPr>
          <w:color w:val="000000" w:themeColor="text1"/>
        </w:rPr>
        <w:t xml:space="preserve">ZENITH TRADING </w:t>
      </w:r>
      <w:r w:rsidR="00082E76">
        <w:rPr>
          <w:color w:val="000000" w:themeColor="text1"/>
        </w:rPr>
        <w:t xml:space="preserve">LIMITED: </w:t>
      </w:r>
      <w:r w:rsidR="005A502F" w:rsidRPr="009A106C">
        <w:rPr>
          <w:color w:val="000000" w:themeColor="text1"/>
        </w:rPr>
        <w:t>Central Warehousing C</w:t>
      </w:r>
      <w:r w:rsidR="00082E76">
        <w:rPr>
          <w:color w:val="000000" w:themeColor="text1"/>
        </w:rPr>
        <w:t>omplex, Charlieville, Chaguanas</w:t>
      </w:r>
    </w:p>
    <w:sdt>
      <w:sdtPr>
        <w:rPr>
          <w:color w:val="000000" w:themeColor="text1"/>
        </w:rPr>
        <w:id w:val="1430773998"/>
        <w:placeholder>
          <w:docPart w:val="90BD3BDED1E7794AA018512CC3FD1610"/>
        </w:placeholder>
        <w:temporary/>
        <w:showingPlcHdr/>
        <w15:appearance w15:val="hidden"/>
      </w:sdtPr>
      <w:sdtEndPr/>
      <w:sdtContent>
        <w:p w:rsidR="005A502F" w:rsidRPr="009A106C" w:rsidRDefault="005A502F" w:rsidP="001E779A">
          <w:pPr>
            <w:pStyle w:val="Heading1"/>
            <w:rPr>
              <w:color w:val="000000" w:themeColor="text1"/>
            </w:rPr>
          </w:pPr>
          <w:r w:rsidRPr="009A106C">
            <w:rPr>
              <w:color w:val="000000" w:themeColor="text1"/>
            </w:rPr>
            <w:t>Education</w:t>
          </w:r>
        </w:p>
      </w:sdtContent>
    </w:sdt>
    <w:p w:rsidR="005A502F" w:rsidRPr="009A106C" w:rsidRDefault="005A502F" w:rsidP="001E779A">
      <w:pPr>
        <w:rPr>
          <w:color w:val="000000" w:themeColor="text1"/>
        </w:rPr>
      </w:pPr>
      <w:r w:rsidRPr="009A106C">
        <w:rPr>
          <w:color w:val="000000" w:themeColor="text1"/>
        </w:rPr>
        <w:t xml:space="preserve">Currently pursuing a degree in </w:t>
      </w:r>
      <w:r w:rsidR="00715681">
        <w:rPr>
          <w:color w:val="000000" w:themeColor="text1"/>
        </w:rPr>
        <w:t>Psychology</w:t>
      </w:r>
      <w:r w:rsidR="00FB0A86">
        <w:rPr>
          <w:color w:val="000000" w:themeColor="text1"/>
        </w:rPr>
        <w:t xml:space="preserve"> </w:t>
      </w:r>
      <w:r w:rsidR="00DA3940">
        <w:rPr>
          <w:color w:val="000000" w:themeColor="text1"/>
        </w:rPr>
        <w:t>at COSTAATT</w:t>
      </w:r>
      <w:r w:rsidR="00715681">
        <w:rPr>
          <w:color w:val="000000" w:themeColor="text1"/>
        </w:rPr>
        <w:t xml:space="preserve"> with a GPA of 2.6 average and 6 CSEC</w:t>
      </w:r>
      <w:r w:rsidRPr="009A106C">
        <w:rPr>
          <w:color w:val="000000" w:themeColor="text1"/>
        </w:rPr>
        <w:t xml:space="preserve"> passes. (Will walk with all necessary passes and documents) </w:t>
      </w:r>
    </w:p>
    <w:p w:rsidR="005A502F" w:rsidRDefault="005A502F" w:rsidP="001E779A">
      <w:pPr>
        <w:pStyle w:val="Heading1"/>
        <w:rPr>
          <w:color w:val="000000" w:themeColor="text1"/>
        </w:rPr>
      </w:pPr>
      <w:r w:rsidRPr="009A106C">
        <w:rPr>
          <w:color w:val="000000" w:themeColor="text1"/>
        </w:rPr>
        <w:lastRenderedPageBreak/>
        <w:t>Highlights and personality traits</w:t>
      </w:r>
    </w:p>
    <w:p w:rsidR="001825CB" w:rsidRPr="00D753B0" w:rsidRDefault="003D7EEF" w:rsidP="001825CB">
      <w:pPr>
        <w:rPr>
          <w:b/>
          <w:color w:val="auto"/>
        </w:rPr>
      </w:pPr>
      <w:r w:rsidRPr="00D753B0">
        <w:rPr>
          <w:b/>
          <w:color w:val="auto"/>
        </w:rPr>
        <w:t>I consider myself without no doubt</w:t>
      </w:r>
      <w:r w:rsidR="007C3FA2" w:rsidRPr="00D753B0">
        <w:rPr>
          <w:b/>
          <w:color w:val="auto"/>
        </w:rPr>
        <w:t xml:space="preserve"> fully</w:t>
      </w:r>
      <w:r w:rsidRPr="00D753B0">
        <w:rPr>
          <w:b/>
          <w:color w:val="auto"/>
        </w:rPr>
        <w:t xml:space="preserve"> fit</w:t>
      </w:r>
      <w:r w:rsidR="007C3FA2" w:rsidRPr="00D753B0">
        <w:rPr>
          <w:b/>
          <w:color w:val="auto"/>
        </w:rPr>
        <w:t xml:space="preserve"> and equipped to be considered as an option or</w:t>
      </w:r>
      <w:r w:rsidR="0046068A" w:rsidRPr="00D753B0">
        <w:rPr>
          <w:b/>
          <w:color w:val="auto"/>
        </w:rPr>
        <w:t xml:space="preserve"> an</w:t>
      </w:r>
      <w:r w:rsidR="007C3FA2" w:rsidRPr="00D753B0">
        <w:rPr>
          <w:b/>
          <w:color w:val="auto"/>
        </w:rPr>
        <w:t xml:space="preserve"> addition to your </w:t>
      </w:r>
      <w:r w:rsidR="00715681">
        <w:rPr>
          <w:b/>
          <w:color w:val="auto"/>
        </w:rPr>
        <w:t>company due to the following characteristics I possess</w:t>
      </w:r>
      <w:r w:rsidR="0046068A" w:rsidRPr="00D753B0">
        <w:rPr>
          <w:b/>
          <w:color w:val="auto"/>
        </w:rPr>
        <w:t>:</w:t>
      </w:r>
    </w:p>
    <w:p w:rsidR="005A502F" w:rsidRPr="009A106C" w:rsidRDefault="005A502F" w:rsidP="001E779A">
      <w:pPr>
        <w:pStyle w:val="ListBullet"/>
        <w:rPr>
          <w:color w:val="000000" w:themeColor="text1"/>
        </w:rPr>
      </w:pPr>
      <w:r w:rsidRPr="009A106C">
        <w:rPr>
          <w:color w:val="000000" w:themeColor="text1"/>
        </w:rPr>
        <w:t>Exceptional interpersonal skills</w:t>
      </w:r>
    </w:p>
    <w:p w:rsidR="005A502F" w:rsidRPr="009A106C" w:rsidRDefault="005A502F" w:rsidP="001E779A">
      <w:pPr>
        <w:pStyle w:val="ListBullet"/>
        <w:rPr>
          <w:color w:val="000000" w:themeColor="text1"/>
        </w:rPr>
      </w:pPr>
      <w:r w:rsidRPr="009A106C">
        <w:rPr>
          <w:color w:val="000000" w:themeColor="text1"/>
        </w:rPr>
        <w:t>Reliable and responsible</w:t>
      </w:r>
    </w:p>
    <w:p w:rsidR="005A502F" w:rsidRPr="009A106C" w:rsidRDefault="005A502F" w:rsidP="001E779A">
      <w:pPr>
        <w:pStyle w:val="ListBullet"/>
        <w:rPr>
          <w:color w:val="000000" w:themeColor="text1"/>
        </w:rPr>
      </w:pPr>
      <w:r w:rsidRPr="009A106C">
        <w:rPr>
          <w:color w:val="000000" w:themeColor="text1"/>
        </w:rPr>
        <w:t>Honest</w:t>
      </w:r>
    </w:p>
    <w:p w:rsidR="005A502F" w:rsidRPr="009A106C" w:rsidRDefault="005A502F" w:rsidP="001E779A">
      <w:pPr>
        <w:pStyle w:val="ListBullet"/>
        <w:rPr>
          <w:color w:val="000000" w:themeColor="text1"/>
        </w:rPr>
      </w:pPr>
      <w:r w:rsidRPr="009A106C">
        <w:rPr>
          <w:color w:val="000000" w:themeColor="text1"/>
        </w:rPr>
        <w:t>Can work under pressure</w:t>
      </w:r>
    </w:p>
    <w:p w:rsidR="005A502F" w:rsidRPr="009A106C" w:rsidRDefault="003D03B9" w:rsidP="001E779A">
      <w:pPr>
        <w:pStyle w:val="ListBullet"/>
        <w:rPr>
          <w:color w:val="000000" w:themeColor="text1"/>
        </w:rPr>
      </w:pPr>
      <w:r>
        <w:rPr>
          <w:color w:val="000000" w:themeColor="text1"/>
        </w:rPr>
        <w:t>Always punctual</w:t>
      </w:r>
    </w:p>
    <w:p w:rsidR="00E37644" w:rsidRDefault="003D03B9" w:rsidP="00E37644">
      <w:pPr>
        <w:pStyle w:val="ListBullet"/>
        <w:rPr>
          <w:color w:val="000000" w:themeColor="text1"/>
        </w:rPr>
      </w:pPr>
      <w:r>
        <w:rPr>
          <w:color w:val="000000" w:themeColor="text1"/>
        </w:rPr>
        <w:t xml:space="preserve">Great adaptation </w:t>
      </w:r>
      <w:r w:rsidR="00473DA3">
        <w:rPr>
          <w:color w:val="000000" w:themeColor="text1"/>
        </w:rPr>
        <w:t xml:space="preserve">skills </w:t>
      </w:r>
    </w:p>
    <w:p w:rsidR="00473DA3" w:rsidRDefault="00473DA3" w:rsidP="00E37644">
      <w:pPr>
        <w:pStyle w:val="ListBullet"/>
        <w:rPr>
          <w:color w:val="000000" w:themeColor="text1"/>
        </w:rPr>
      </w:pPr>
      <w:r>
        <w:rPr>
          <w:color w:val="000000" w:themeColor="text1"/>
        </w:rPr>
        <w:t xml:space="preserve">Professional in all </w:t>
      </w:r>
      <w:r w:rsidR="00A1499F">
        <w:rPr>
          <w:color w:val="000000" w:themeColor="text1"/>
        </w:rPr>
        <w:t xml:space="preserve">working aspects </w:t>
      </w:r>
    </w:p>
    <w:p w:rsidR="007D3FDC" w:rsidRPr="00E37644" w:rsidRDefault="007D3FDC" w:rsidP="00E37644">
      <w:pPr>
        <w:pStyle w:val="ListBullet"/>
        <w:rPr>
          <w:color w:val="000000" w:themeColor="text1"/>
        </w:rPr>
      </w:pPr>
      <w:r>
        <w:rPr>
          <w:color w:val="000000" w:themeColor="text1"/>
        </w:rPr>
        <w:t>Team player.</w:t>
      </w:r>
    </w:p>
    <w:sectPr w:rsidR="007D3FDC" w:rsidRPr="00E37644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D44" w:rsidRDefault="00C80D44">
      <w:r>
        <w:separator/>
      </w:r>
    </w:p>
  </w:endnote>
  <w:endnote w:type="continuationSeparator" w:id="0">
    <w:p w:rsidR="00C80D44" w:rsidRDefault="00C8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E61" w:rsidRDefault="00572BD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1070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D44" w:rsidRDefault="00C80D44">
      <w:r>
        <w:separator/>
      </w:r>
    </w:p>
  </w:footnote>
  <w:footnote w:type="continuationSeparator" w:id="0">
    <w:p w:rsidR="00C80D44" w:rsidRDefault="00C80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E61" w:rsidRDefault="00572BD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shape w14:anchorId="7471128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E61" w:rsidRDefault="00572BDA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05E61" w:rsidRDefault="00505E6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505E61" w:rsidRDefault="00505E6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02817"/>
    <w:multiLevelType w:val="hybridMultilevel"/>
    <w:tmpl w:val="439AC0A6"/>
    <w:lvl w:ilvl="0" w:tplc="A10CB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F62886"/>
    <w:multiLevelType w:val="hybridMultilevel"/>
    <w:tmpl w:val="A1943BE4"/>
    <w:lvl w:ilvl="0" w:tplc="FFFFFFFF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92963"/>
    <w:multiLevelType w:val="hybridMultilevel"/>
    <w:tmpl w:val="3A0C5ADE"/>
    <w:lvl w:ilvl="0" w:tplc="6778D2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B599F"/>
    <w:multiLevelType w:val="hybridMultilevel"/>
    <w:tmpl w:val="F81C10F4"/>
    <w:lvl w:ilvl="0" w:tplc="FFFFFFFF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F0"/>
    <w:rsid w:val="00011A12"/>
    <w:rsid w:val="000145E5"/>
    <w:rsid w:val="00067251"/>
    <w:rsid w:val="00071863"/>
    <w:rsid w:val="00082E76"/>
    <w:rsid w:val="00096077"/>
    <w:rsid w:val="000C7AF1"/>
    <w:rsid w:val="000D7ABC"/>
    <w:rsid w:val="00126203"/>
    <w:rsid w:val="0012649E"/>
    <w:rsid w:val="001825CB"/>
    <w:rsid w:val="001A0BBE"/>
    <w:rsid w:val="001F69D2"/>
    <w:rsid w:val="00212F12"/>
    <w:rsid w:val="0025524E"/>
    <w:rsid w:val="00266977"/>
    <w:rsid w:val="002A03A1"/>
    <w:rsid w:val="003311DD"/>
    <w:rsid w:val="003955B7"/>
    <w:rsid w:val="003A2BF0"/>
    <w:rsid w:val="003C223C"/>
    <w:rsid w:val="003D03B9"/>
    <w:rsid w:val="003D7EEF"/>
    <w:rsid w:val="003F5FC2"/>
    <w:rsid w:val="003F6B91"/>
    <w:rsid w:val="00443F45"/>
    <w:rsid w:val="0046068A"/>
    <w:rsid w:val="0047113E"/>
    <w:rsid w:val="00473DA3"/>
    <w:rsid w:val="00476248"/>
    <w:rsid w:val="00505E61"/>
    <w:rsid w:val="00552DF1"/>
    <w:rsid w:val="00572BDA"/>
    <w:rsid w:val="005A502F"/>
    <w:rsid w:val="005F1E90"/>
    <w:rsid w:val="005F231C"/>
    <w:rsid w:val="00650302"/>
    <w:rsid w:val="00660ABB"/>
    <w:rsid w:val="00661249"/>
    <w:rsid w:val="006B72BD"/>
    <w:rsid w:val="00715681"/>
    <w:rsid w:val="007C3FA2"/>
    <w:rsid w:val="007D3FDC"/>
    <w:rsid w:val="007F6865"/>
    <w:rsid w:val="00817605"/>
    <w:rsid w:val="00867BE5"/>
    <w:rsid w:val="00887B31"/>
    <w:rsid w:val="008B45B3"/>
    <w:rsid w:val="00911481"/>
    <w:rsid w:val="00951C64"/>
    <w:rsid w:val="00953DAD"/>
    <w:rsid w:val="009A106C"/>
    <w:rsid w:val="009D3E46"/>
    <w:rsid w:val="009F1AFD"/>
    <w:rsid w:val="00A1070B"/>
    <w:rsid w:val="00A123D0"/>
    <w:rsid w:val="00A1499F"/>
    <w:rsid w:val="00A30125"/>
    <w:rsid w:val="00A31AFD"/>
    <w:rsid w:val="00B136B1"/>
    <w:rsid w:val="00B44927"/>
    <w:rsid w:val="00B55431"/>
    <w:rsid w:val="00B61CD7"/>
    <w:rsid w:val="00BB23EC"/>
    <w:rsid w:val="00BB739A"/>
    <w:rsid w:val="00C27255"/>
    <w:rsid w:val="00C31075"/>
    <w:rsid w:val="00C700D7"/>
    <w:rsid w:val="00C80D44"/>
    <w:rsid w:val="00CD6363"/>
    <w:rsid w:val="00D37B3D"/>
    <w:rsid w:val="00D753B0"/>
    <w:rsid w:val="00DA3940"/>
    <w:rsid w:val="00E37644"/>
    <w:rsid w:val="00E826B9"/>
    <w:rsid w:val="00EA0426"/>
    <w:rsid w:val="00EA2BBB"/>
    <w:rsid w:val="00EE30A0"/>
    <w:rsid w:val="00EF2274"/>
    <w:rsid w:val="00F01B98"/>
    <w:rsid w:val="00F5480E"/>
    <w:rsid w:val="00F808AD"/>
    <w:rsid w:val="00FB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7DBC2-5991-8B40-BE20-71FE5D3F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58704\Documents\%7b2ECAF15C-97B1-9B46-88F4-2B201CFBEB9D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255BD26C61564E887FE65679EEA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0AE01-0E24-934D-BD52-295A2A6F4765}"/>
      </w:docPartPr>
      <w:docPartBody>
        <w:p w:rsidR="00C06951" w:rsidRDefault="00150434" w:rsidP="00150434">
          <w:pPr>
            <w:pStyle w:val="D3255BD26C61564E887FE65679EEA15D"/>
          </w:pPr>
          <w:r>
            <w:t>Experience</w:t>
          </w:r>
        </w:p>
      </w:docPartBody>
    </w:docPart>
    <w:docPart>
      <w:docPartPr>
        <w:name w:val="90BD3BDED1E7794AA018512CC3FD1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82AE2-8215-5C4D-990B-247D1E641404}"/>
      </w:docPartPr>
      <w:docPartBody>
        <w:p w:rsidR="00C06951" w:rsidRDefault="00150434" w:rsidP="00150434">
          <w:pPr>
            <w:pStyle w:val="90BD3BDED1E7794AA018512CC3FD161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8B"/>
    <w:rsid w:val="000A3FE7"/>
    <w:rsid w:val="00150434"/>
    <w:rsid w:val="00410FD3"/>
    <w:rsid w:val="005E16BA"/>
    <w:rsid w:val="007313EA"/>
    <w:rsid w:val="0088195B"/>
    <w:rsid w:val="00C06951"/>
    <w:rsid w:val="00CA3863"/>
    <w:rsid w:val="00E2368B"/>
    <w:rsid w:val="00E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20FED1017F564EA3D72E50CA5C9695">
    <w:name w:val="4C20FED1017F564EA3D72E50CA5C9695"/>
  </w:style>
  <w:style w:type="paragraph" w:customStyle="1" w:styleId="5916C1BB05C16242B2FC4FEE879D77CB">
    <w:name w:val="5916C1BB05C16242B2FC4FEE879D77CB"/>
  </w:style>
  <w:style w:type="paragraph" w:customStyle="1" w:styleId="C6367FF75860DA4585553A107B91A1DE">
    <w:name w:val="C6367FF75860DA4585553A107B91A1DE"/>
  </w:style>
  <w:style w:type="paragraph" w:customStyle="1" w:styleId="FFE0D854D9E50F409D9B54A368F15399">
    <w:name w:val="FFE0D854D9E50F409D9B54A368F15399"/>
  </w:style>
  <w:style w:type="paragraph" w:customStyle="1" w:styleId="6664BE620A317C40888B21B4CDB10536">
    <w:name w:val="6664BE620A317C40888B21B4CDB10536"/>
  </w:style>
  <w:style w:type="paragraph" w:customStyle="1" w:styleId="D7DCCD0CDFF7E94C891711ABBFB0A5BA">
    <w:name w:val="D7DCCD0CDFF7E94C891711ABBFB0A5BA"/>
  </w:style>
  <w:style w:type="paragraph" w:customStyle="1" w:styleId="8F9CD32921BCAA48BA103DBB4BFCBB3C">
    <w:name w:val="8F9CD32921BCAA48BA103DBB4BFCBB3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544158F21580D44DB95AB3FF126408BE">
    <w:name w:val="544158F21580D44DB95AB3FF126408BE"/>
  </w:style>
  <w:style w:type="paragraph" w:customStyle="1" w:styleId="3E4CF1F3D2F4084CA7304BB54BDFA537">
    <w:name w:val="3E4CF1F3D2F4084CA7304BB54BDFA537"/>
  </w:style>
  <w:style w:type="paragraph" w:customStyle="1" w:styleId="086DA474A733C34396E41C8AF66EDCA3">
    <w:name w:val="086DA474A733C34396E41C8AF66EDCA3"/>
  </w:style>
  <w:style w:type="paragraph" w:customStyle="1" w:styleId="DCA8D9274961514D981D9231C1AE0188">
    <w:name w:val="DCA8D9274961514D981D9231C1AE0188"/>
  </w:style>
  <w:style w:type="paragraph" w:customStyle="1" w:styleId="3274F2C858D4FC499D073458ECC191CA">
    <w:name w:val="3274F2C858D4FC499D073458ECC191CA"/>
  </w:style>
  <w:style w:type="paragraph" w:customStyle="1" w:styleId="388BFEEFE310CA4F838EDFFC506A12EB">
    <w:name w:val="388BFEEFE310CA4F838EDFFC506A12EB"/>
    <w:rsid w:val="00150434"/>
  </w:style>
  <w:style w:type="paragraph" w:customStyle="1" w:styleId="D3255BD26C61564E887FE65679EEA15D">
    <w:name w:val="D3255BD26C61564E887FE65679EEA15D"/>
    <w:rsid w:val="00150434"/>
  </w:style>
  <w:style w:type="paragraph" w:customStyle="1" w:styleId="90BD3BDED1E7794AA018512CC3FD1610">
    <w:name w:val="90BD3BDED1E7794AA018512CC3FD1610"/>
    <w:rsid w:val="001504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3BB92-C689-42A9-B05C-9F5C2A42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{2ECAF15C-97B1-9B46-88F4-2B201CFBEB9D}tf50002018</Template>
  <TotalTime>26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riheanna@yahoo.com</dc:creator>
  <cp:keywords/>
  <dc:description/>
  <cp:lastModifiedBy>00058704</cp:lastModifiedBy>
  <cp:revision>6</cp:revision>
  <dcterms:created xsi:type="dcterms:W3CDTF">2017-05-17T00:12:00Z</dcterms:created>
  <dcterms:modified xsi:type="dcterms:W3CDTF">2017-11-14T17:38:00Z</dcterms:modified>
</cp:coreProperties>
</file>