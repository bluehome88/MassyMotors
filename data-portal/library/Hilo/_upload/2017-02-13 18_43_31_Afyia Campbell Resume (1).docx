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965" w:rsidRPr="00D479B0" w:rsidRDefault="00D479B0">
      <w:pPr>
        <w:pStyle w:val="ContactInf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39 Heron Crescent,</w:t>
      </w:r>
    </w:p>
    <w:p w:rsidR="00D479B0" w:rsidRDefault="00D479B0">
      <w:pPr>
        <w:pStyle w:val="ContactInf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Couva Gardens, </w:t>
      </w:r>
    </w:p>
    <w:p w:rsidR="00982965" w:rsidRDefault="00D479B0">
      <w:pPr>
        <w:pStyle w:val="ContactInf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Couva North,</w:t>
      </w:r>
    </w:p>
    <w:p w:rsidR="00D479B0" w:rsidRPr="00D479B0" w:rsidRDefault="00D479B0">
      <w:pPr>
        <w:pStyle w:val="ContactInf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Couva.</w:t>
      </w:r>
    </w:p>
    <w:p w:rsidR="00982965" w:rsidRPr="00D479B0" w:rsidRDefault="00D479B0">
      <w:pPr>
        <w:pStyle w:val="ContactInf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462-3516</w:t>
      </w:r>
      <w:r w:rsidR="005C20C2" w:rsidRPr="00D479B0">
        <w:rPr>
          <w:rFonts w:ascii="Times New Roman" w:hAnsi="Times New Roman" w:cs="Times New Roman"/>
          <w:sz w:val="24"/>
          <w:szCs w:val="24"/>
        </w:rPr>
        <w:t xml:space="preserve"> |</w:t>
      </w:r>
      <w:r>
        <w:rPr>
          <w:rFonts w:ascii="Times New Roman" w:hAnsi="Times New Roman" w:cs="Times New Roman"/>
          <w:sz w:val="24"/>
          <w:szCs w:val="24"/>
        </w:rPr>
        <w:t xml:space="preserve"> 679-2888</w:t>
      </w:r>
      <w:r w:rsidR="005C20C2" w:rsidRPr="00D479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2965" w:rsidRDefault="009F08DA">
      <w:pPr>
        <w:pStyle w:val="ContactInfo"/>
        <w:rPr>
          <w:rStyle w:val="Emphasis"/>
          <w:rFonts w:ascii="Times New Roman" w:hAnsi="Times New Roman" w:cs="Times New Roman"/>
          <w:sz w:val="24"/>
          <w:szCs w:val="24"/>
        </w:rPr>
      </w:pPr>
      <w:hyperlink r:id="rId8" w:history="1">
        <w:r w:rsidR="00D479B0" w:rsidRPr="00A92C3E">
          <w:rPr>
            <w:rStyle w:val="Hyperlink"/>
            <w:rFonts w:ascii="Times New Roman" w:hAnsi="Times New Roman" w:cs="Times New Roman"/>
            <w:sz w:val="24"/>
            <w:szCs w:val="24"/>
          </w:rPr>
          <w:t>afyiacampbell@gmail.com</w:t>
        </w:r>
      </w:hyperlink>
    </w:p>
    <w:p w:rsidR="00982965" w:rsidRPr="00D479B0" w:rsidRDefault="00CA6450" w:rsidP="00CA6450">
      <w:pPr>
        <w:pStyle w:val="Name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Afyia Campbell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Caption w:val="Resume text"/>
        <w:tblDescription w:val="Resume"/>
      </w:tblPr>
      <w:tblGrid>
        <w:gridCol w:w="1867"/>
        <w:gridCol w:w="465"/>
        <w:gridCol w:w="7748"/>
      </w:tblGrid>
      <w:tr w:rsidR="00982965" w:rsidRPr="00D479B0">
        <w:tc>
          <w:tcPr>
            <w:tcW w:w="1778" w:type="dxa"/>
          </w:tcPr>
          <w:p w:rsidR="00982965" w:rsidRPr="00D479B0" w:rsidRDefault="005C20C2">
            <w:pPr>
              <w:pStyle w:val="Heading1"/>
              <w:rPr>
                <w:rFonts w:ascii="Times New Roman" w:hAnsi="Times New Roman" w:cs="Times New Roman"/>
                <w:sz w:val="24"/>
                <w:szCs w:val="24"/>
              </w:rPr>
            </w:pPr>
            <w:r w:rsidRPr="00D479B0"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472" w:type="dxa"/>
          </w:tcPr>
          <w:p w:rsidR="00982965" w:rsidRPr="00D479B0" w:rsidRDefault="009829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30" w:type="dxa"/>
          </w:tcPr>
          <w:p w:rsidR="00982965" w:rsidRPr="00D479B0" w:rsidRDefault="004E206C" w:rsidP="007E5A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provide exceptional service that would add to and complement the company’s already commendable track record. In addition to gaining more experience </w:t>
            </w:r>
            <w:r w:rsidR="007E5A1B">
              <w:rPr>
                <w:rFonts w:ascii="Times New Roman" w:hAnsi="Times New Roman" w:cs="Times New Roman"/>
                <w:sz w:val="24"/>
                <w:szCs w:val="24"/>
              </w:rPr>
              <w:t>and knowledge that would allow for a more rounded development.</w:t>
            </w:r>
          </w:p>
        </w:tc>
      </w:tr>
      <w:tr w:rsidR="00982965" w:rsidRPr="00D479B0">
        <w:tc>
          <w:tcPr>
            <w:tcW w:w="1778" w:type="dxa"/>
          </w:tcPr>
          <w:p w:rsidR="00982965" w:rsidRPr="00D479B0" w:rsidRDefault="00ED1B81">
            <w:pPr>
              <w:pStyle w:val="Heading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Academic</w:t>
            </w:r>
            <w:r w:rsidR="005C20C2" w:rsidRPr="00D479B0">
              <w:rPr>
                <w:rFonts w:ascii="Times New Roman" w:hAnsi="Times New Roman" w:cs="Times New Roman"/>
                <w:sz w:val="24"/>
                <w:szCs w:val="24"/>
              </w:rPr>
              <w:t xml:space="preserve"> Achievements</w:t>
            </w:r>
          </w:p>
        </w:tc>
        <w:tc>
          <w:tcPr>
            <w:tcW w:w="472" w:type="dxa"/>
          </w:tcPr>
          <w:p w:rsidR="00982965" w:rsidRPr="00D479B0" w:rsidRDefault="009829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30" w:type="dxa"/>
          </w:tcPr>
          <w:sdt>
            <w:sdtPr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color w:val="595959" w:themeColor="text1" w:themeTint="A6"/>
                <w:sz w:val="24"/>
                <w:szCs w:val="24"/>
                <w14:ligatures w14:val="none"/>
              </w:rPr>
              <w:id w:val="970869414"/>
              <w15:repeatingSection/>
            </w:sdtPr>
            <w:sdtEndPr>
              <w:rPr>
                <w:rFonts w:eastAsiaTheme="majorEastAsia"/>
                <w:b/>
                <w:bCs/>
                <w:caps/>
                <w:color w:val="404040" w:themeColor="text1" w:themeTint="BF"/>
                <w14:ligatures w14:val="standardContextual"/>
              </w:rPr>
            </w:sdtEndPr>
            <w:sdtContent>
              <w:sdt>
                <w:sdtPr>
                  <w:rPr>
                    <w:rFonts w:ascii="Times New Roman" w:eastAsiaTheme="minorEastAsia" w:hAnsi="Times New Roman" w:cs="Times New Roman"/>
                    <w:b w:val="0"/>
                    <w:bCs w:val="0"/>
                    <w:caps w:val="0"/>
                    <w:color w:val="595959" w:themeColor="text1" w:themeTint="A6"/>
                    <w:sz w:val="24"/>
                    <w:szCs w:val="24"/>
                    <w14:ligatures w14:val="none"/>
                  </w:rPr>
                  <w:id w:val="1211531560"/>
                  <w:placeholder>
                    <w:docPart w:val="A48B87DE4A4249E1B2AEC7FF4A739A7F"/>
                  </w:placeholder>
                  <w15:repeatingSectionItem/>
                </w:sdtPr>
                <w:sdtEndPr/>
                <w:sdtContent>
                  <w:p w:rsidR="00982965" w:rsidRPr="00D479B0" w:rsidRDefault="004E206C">
                    <w:pPr>
                      <w:pStyle w:val="Heading2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History</w:t>
                    </w:r>
                  </w:p>
                  <w:p w:rsidR="004E206C" w:rsidRDefault="004E206C">
                    <w:pPr>
                      <w:pStyle w:val="ResumeTex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Award for highest best academic performance at CSEC History</w:t>
                    </w:r>
                  </w:p>
                  <w:p w:rsidR="004E206C" w:rsidRDefault="004E206C">
                    <w:pPr>
                      <w:pStyle w:val="ResumeTex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Woodbrook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Secondary School 2011</w:t>
                    </w:r>
                  </w:p>
                  <w:p w:rsidR="00982965" w:rsidRPr="00D479B0" w:rsidRDefault="009F08DA">
                    <w:pPr>
                      <w:pStyle w:val="ResumeTex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sdtContent>
              </w:sdt>
              <w:p w:rsidR="00982965" w:rsidRPr="00D479B0" w:rsidRDefault="009F08DA" w:rsidP="00ED1B81">
                <w:pPr>
                  <w:pStyle w:val="Heading2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sdtContent>
          </w:sdt>
        </w:tc>
      </w:tr>
      <w:tr w:rsidR="00982965" w:rsidRPr="00D479B0">
        <w:tc>
          <w:tcPr>
            <w:tcW w:w="1778" w:type="dxa"/>
          </w:tcPr>
          <w:p w:rsidR="00982965" w:rsidRPr="00D479B0" w:rsidRDefault="005C20C2">
            <w:pPr>
              <w:pStyle w:val="Heading1"/>
              <w:rPr>
                <w:rFonts w:ascii="Times New Roman" w:hAnsi="Times New Roman" w:cs="Times New Roman"/>
                <w:sz w:val="24"/>
                <w:szCs w:val="24"/>
              </w:rPr>
            </w:pPr>
            <w:r w:rsidRPr="00D479B0">
              <w:rPr>
                <w:rFonts w:ascii="Times New Roman" w:hAnsi="Times New Roman" w:cs="Times New Roman"/>
                <w:sz w:val="24"/>
                <w:szCs w:val="24"/>
              </w:rPr>
              <w:t>Skills</w:t>
            </w:r>
            <w:r w:rsidR="00771C29">
              <w:rPr>
                <w:rFonts w:ascii="Times New Roman" w:hAnsi="Times New Roman" w:cs="Times New Roman"/>
                <w:sz w:val="24"/>
                <w:szCs w:val="24"/>
              </w:rPr>
              <w:t xml:space="preserve"> and interests</w:t>
            </w:r>
          </w:p>
        </w:tc>
        <w:tc>
          <w:tcPr>
            <w:tcW w:w="472" w:type="dxa"/>
          </w:tcPr>
          <w:p w:rsidR="00982965" w:rsidRPr="00D479B0" w:rsidRDefault="009829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30" w:type="dxa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-1116827610"/>
              <w15:repeatingSection/>
            </w:sdtPr>
            <w:sdtEndPr/>
            <w:sdtContent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-2006429974"/>
                  <w:placeholder>
                    <w:docPart w:val="3C6DE0A271774928AB7EB64D522D8294"/>
                  </w:placeholder>
                  <w15:repeatingSectionItem/>
                </w:sdtPr>
                <w:sdtEndPr/>
                <w:sdtContent>
                  <w:p w:rsidR="00982965" w:rsidRPr="00D479B0" w:rsidRDefault="007E5A1B">
                    <w:pPr>
                      <w:pStyle w:val="ResumeTex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Competent in Microsoft Office</w:t>
                    </w:r>
                    <w:r w:rsidR="00771C29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</w:t>
                    </w:r>
                  </w:p>
                </w:sdtContent>
              </w:sdt>
              <w:p w:rsidR="00771C29" w:rsidRDefault="004E206C" w:rsidP="004E206C">
                <w:pPr>
                  <w:pStyle w:val="ResumeText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Excellent customer service</w:t>
                </w:r>
                <w:r w:rsidR="00771C29">
                  <w:rPr>
                    <w:rFonts w:ascii="Times New Roman" w:hAnsi="Times New Roman" w:cs="Times New Roman"/>
                    <w:sz w:val="24"/>
                    <w:szCs w:val="24"/>
                  </w:rPr>
                  <w:t>.</w:t>
                </w:r>
              </w:p>
              <w:p w:rsidR="00771C29" w:rsidRDefault="00771C29" w:rsidP="004E206C">
                <w:pPr>
                  <w:pStyle w:val="ResumeText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Strong work ethic.</w:t>
                </w:r>
              </w:p>
              <w:p w:rsidR="00771C29" w:rsidRDefault="00771C29" w:rsidP="004E206C">
                <w:pPr>
                  <w:pStyle w:val="ResumeText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Works well under pressure.</w:t>
                </w:r>
              </w:p>
              <w:p w:rsidR="00771C29" w:rsidRDefault="00771C29" w:rsidP="004E206C">
                <w:pPr>
                  <w:pStyle w:val="ResumeText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  <w:p w:rsidR="00771C29" w:rsidRDefault="00771C29" w:rsidP="004E206C">
                <w:pPr>
                  <w:pStyle w:val="ResumeText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Extensive Reader</w:t>
                </w:r>
              </w:p>
              <w:p w:rsidR="00771C29" w:rsidRDefault="00771C29" w:rsidP="004E206C">
                <w:pPr>
                  <w:pStyle w:val="ResumeText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Hiking.</w:t>
                </w:r>
              </w:p>
              <w:p w:rsidR="00982965" w:rsidRPr="00D479B0" w:rsidRDefault="00771C29" w:rsidP="00771C29">
                <w:pPr>
                  <w:pStyle w:val="ResumeText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Creative Writing.</w:t>
                </w:r>
              </w:p>
              <w:bookmarkStart w:id="0" w:name="_GoBack" w:displacedByCustomXml="next"/>
              <w:bookmarkEnd w:id="0" w:displacedByCustomXml="next"/>
            </w:sdtContent>
          </w:sdt>
        </w:tc>
      </w:tr>
      <w:tr w:rsidR="00982965" w:rsidRPr="00D479B0">
        <w:tc>
          <w:tcPr>
            <w:tcW w:w="1778" w:type="dxa"/>
          </w:tcPr>
          <w:p w:rsidR="00982965" w:rsidRPr="00D479B0" w:rsidRDefault="005C20C2">
            <w:pPr>
              <w:pStyle w:val="Heading1"/>
              <w:rPr>
                <w:rFonts w:ascii="Times New Roman" w:hAnsi="Times New Roman" w:cs="Times New Roman"/>
                <w:sz w:val="24"/>
                <w:szCs w:val="24"/>
              </w:rPr>
            </w:pPr>
            <w:r w:rsidRPr="00D479B0">
              <w:rPr>
                <w:rFonts w:ascii="Times New Roman" w:hAnsi="Times New Roman" w:cs="Times New Roman"/>
                <w:sz w:val="24"/>
                <w:szCs w:val="24"/>
              </w:rPr>
              <w:t>Work History</w:t>
            </w:r>
          </w:p>
        </w:tc>
        <w:tc>
          <w:tcPr>
            <w:tcW w:w="472" w:type="dxa"/>
          </w:tcPr>
          <w:p w:rsidR="00982965" w:rsidRPr="00D479B0" w:rsidRDefault="009829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30" w:type="dxa"/>
          </w:tcPr>
          <w:sdt>
            <w:sdtPr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color w:val="595959" w:themeColor="text1" w:themeTint="A6"/>
                <w:sz w:val="24"/>
                <w:szCs w:val="24"/>
                <w14:ligatures w14:val="none"/>
              </w:rPr>
              <w:id w:val="302434271"/>
              <w15:repeatingSection/>
            </w:sdtPr>
            <w:sdtEndPr/>
            <w:sdtContent>
              <w:sdt>
                <w:sdtPr>
                  <w:rPr>
                    <w:rFonts w:ascii="Times New Roman" w:eastAsiaTheme="minorEastAsia" w:hAnsi="Times New Roman" w:cs="Times New Roman"/>
                    <w:b w:val="0"/>
                    <w:bCs w:val="0"/>
                    <w:caps w:val="0"/>
                    <w:color w:val="595959" w:themeColor="text1" w:themeTint="A6"/>
                    <w:sz w:val="24"/>
                    <w:szCs w:val="24"/>
                    <w14:ligatures w14:val="none"/>
                  </w:rPr>
                  <w:id w:val="830493898"/>
                  <w:placeholder>
                    <w:docPart w:val="E07A2A771208449E9EE681BAA9276A09"/>
                  </w:placeholder>
                  <w15:repeatingSectionItem/>
                </w:sdtPr>
                <w:sdtEndPr/>
                <w:sdtContent>
                  <w:p w:rsidR="00982965" w:rsidRDefault="00C27821">
                    <w:pPr>
                      <w:pStyle w:val="Heading2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Pizza Hut Limited (Chagunas)</w:t>
                    </w:r>
                  </w:p>
                  <w:p w:rsidR="00BB2DD4" w:rsidRPr="00BB2DD4" w:rsidRDefault="00BB2DD4" w:rsidP="00BB2DD4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Duties include; </w:t>
                    </w:r>
                    <w:r w:rsidR="00C27821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Back of House and Front of House services. Such as making and preparing orde</w:t>
                    </w:r>
                    <w:r w:rsidR="00771C29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rs as well as serving customers both in Carry-out and Dine services.</w:t>
                    </w:r>
                  </w:p>
                  <w:p w:rsidR="00982965" w:rsidRPr="00D479B0" w:rsidRDefault="00771C29">
                    <w:pPr>
                      <w:pStyle w:val="ResumeTex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July 2015</w:t>
                    </w:r>
                    <w:r w:rsidR="00BB2DD4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- Present</w:t>
                    </w:r>
                  </w:p>
                </w:sdtContent>
              </w:sdt>
              <w:sdt>
                <w:sdtPr>
                  <w:rPr>
                    <w:rFonts w:ascii="Times New Roman" w:eastAsiaTheme="minorEastAsia" w:hAnsi="Times New Roman" w:cs="Times New Roman"/>
                    <w:b w:val="0"/>
                    <w:bCs w:val="0"/>
                    <w:caps w:val="0"/>
                    <w:color w:val="595959" w:themeColor="text1" w:themeTint="A6"/>
                    <w:sz w:val="24"/>
                    <w:szCs w:val="24"/>
                    <w14:ligatures w14:val="none"/>
                  </w:rPr>
                  <w:id w:val="1595362102"/>
                  <w:placeholder>
                    <w:docPart w:val="29E855C3BAF44B7D8174B4BB852C08F1"/>
                  </w:placeholder>
                  <w15:repeatingSectionItem/>
                </w:sdtPr>
                <w:sdtContent>
                  <w:p w:rsidR="00C27821" w:rsidRDefault="00C27821">
                    <w:pPr>
                      <w:pStyle w:val="Heading2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Admissions student advocate (ASA), University of the West Indies, St. Augustine.</w:t>
                    </w:r>
                  </w:p>
                  <w:p w:rsidR="00C27821" w:rsidRPr="00BB2DD4" w:rsidRDefault="00C27821" w:rsidP="00BB2DD4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Duties include; customer service at admissions front desk,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organising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tour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programmes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for primary and secondary school students, conducting tours for interested persons.</w:t>
                    </w:r>
                  </w:p>
                  <w:p w:rsidR="00C27821" w:rsidRPr="00D479B0" w:rsidRDefault="00C27821">
                    <w:pPr>
                      <w:pStyle w:val="ResumeTex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May 2014- August 2015</w:t>
                    </w:r>
                  </w:p>
                </w:sdtContent>
              </w:sdt>
              <w:sdt>
                <w:sdtPr>
                  <w:rPr>
                    <w:rFonts w:ascii="Times New Roman" w:eastAsiaTheme="minorEastAsia" w:hAnsi="Times New Roman" w:cs="Times New Roman"/>
                    <w:b w:val="0"/>
                    <w:bCs w:val="0"/>
                    <w:caps w:val="0"/>
                    <w:color w:val="595959" w:themeColor="text1" w:themeTint="A6"/>
                    <w:sz w:val="24"/>
                    <w:szCs w:val="24"/>
                    <w14:ligatures w14:val="none"/>
                  </w:rPr>
                  <w:id w:val="-1552451659"/>
                  <w:placeholder>
                    <w:docPart w:val="E07A2A771208449E9EE681BAA9276A09"/>
                  </w:placeholder>
                  <w15:repeatingSectionItem/>
                </w:sdtPr>
                <w:sdtEndPr/>
                <w:sdtContent>
                  <w:p w:rsidR="00982965" w:rsidRDefault="00BB2DD4">
                    <w:pPr>
                      <w:pStyle w:val="Heading2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sALES REPRESENTAATIVE, eCOLOGICAL TERMITE CONTROL, GLENCOE, tRINIDAD AND tOBAGO</w:t>
                    </w:r>
                  </w:p>
                  <w:p w:rsidR="00E75B26" w:rsidRDefault="00442D1E" w:rsidP="00E75B26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Duties included, going door to door in various communities to inform and promote the services offered. As well as following up on interested persons and successful customers.</w:t>
                    </w:r>
                  </w:p>
                  <w:p w:rsidR="00982965" w:rsidRPr="00771C29" w:rsidRDefault="00E75B26" w:rsidP="00771C29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July- </w:t>
                    </w:r>
                    <w:r w:rsidR="00ED1B81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August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2013</w:t>
                    </w:r>
                  </w:p>
                </w:sdtContent>
              </w:sdt>
            </w:sdtContent>
          </w:sdt>
        </w:tc>
      </w:tr>
      <w:tr w:rsidR="00982965" w:rsidRPr="00D479B0">
        <w:tc>
          <w:tcPr>
            <w:tcW w:w="1778" w:type="dxa"/>
          </w:tcPr>
          <w:p w:rsidR="00982965" w:rsidRPr="00D479B0" w:rsidRDefault="005C20C2">
            <w:pPr>
              <w:pStyle w:val="Heading1"/>
              <w:rPr>
                <w:rFonts w:ascii="Times New Roman" w:hAnsi="Times New Roman" w:cs="Times New Roman"/>
                <w:sz w:val="24"/>
                <w:szCs w:val="24"/>
              </w:rPr>
            </w:pPr>
            <w:r w:rsidRPr="00D479B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Education</w:t>
            </w:r>
          </w:p>
        </w:tc>
        <w:tc>
          <w:tcPr>
            <w:tcW w:w="472" w:type="dxa"/>
          </w:tcPr>
          <w:p w:rsidR="00982965" w:rsidRPr="00D479B0" w:rsidRDefault="009829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30" w:type="dxa"/>
          </w:tcPr>
          <w:sdt>
            <w:sdtPr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color w:val="595959" w:themeColor="text1" w:themeTint="A6"/>
                <w:sz w:val="24"/>
                <w:szCs w:val="24"/>
                <w14:ligatures w14:val="none"/>
              </w:rPr>
              <w:id w:val="-691765356"/>
              <w15:repeatingSection/>
            </w:sdtPr>
            <w:sdtEndPr>
              <w:rPr>
                <w:rFonts w:asciiTheme="minorHAnsi" w:hAnsiTheme="minorHAnsi" w:cstheme="minorBidi"/>
                <w:sz w:val="20"/>
                <w:szCs w:val="20"/>
              </w:rPr>
            </w:sdtEndPr>
            <w:sdtContent>
              <w:sdt>
                <w:sdtPr>
                  <w:rPr>
                    <w:rFonts w:ascii="Times New Roman" w:eastAsiaTheme="minorEastAsia" w:hAnsi="Times New Roman" w:cs="Times New Roman"/>
                    <w:b w:val="0"/>
                    <w:bCs w:val="0"/>
                    <w:caps w:val="0"/>
                    <w:color w:val="595959" w:themeColor="text1" w:themeTint="A6"/>
                    <w:sz w:val="24"/>
                    <w:szCs w:val="24"/>
                    <w14:ligatures w14:val="none"/>
                  </w:rPr>
                  <w:id w:val="-1126388115"/>
                  <w:placeholder>
                    <w:docPart w:val="E07A2A771208449E9EE681BAA9276A09"/>
                  </w:placeholder>
                  <w15:repeatingSectionItem/>
                </w:sdtPr>
                <w:sdtEndPr/>
                <w:sdtContent>
                  <w:p w:rsidR="00982965" w:rsidRDefault="00076664">
                    <w:pPr>
                      <w:pStyle w:val="Heading2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BA Literatures in English, UWI St. Augustine (continuing)</w:t>
                    </w:r>
                  </w:p>
                  <w:p w:rsidR="00982965" w:rsidRPr="00D479B0" w:rsidRDefault="00076664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Currently pursuing a Bachelor of Arts in Literatures in English, with minors in Gender Studies and Communication Studies.</w:t>
                    </w:r>
                  </w:p>
                </w:sdtContent>
              </w:sdt>
              <w:sdt>
                <w:sdtPr>
                  <w:rPr>
                    <w:rFonts w:ascii="Times New Roman" w:eastAsiaTheme="minorEastAsia" w:hAnsi="Times New Roman" w:cs="Times New Roman"/>
                    <w:b w:val="0"/>
                    <w:bCs w:val="0"/>
                    <w:caps w:val="0"/>
                    <w:color w:val="595959" w:themeColor="text1" w:themeTint="A6"/>
                    <w:sz w:val="24"/>
                    <w:szCs w:val="24"/>
                    <w14:ligatures w14:val="none"/>
                  </w:rPr>
                  <w:id w:val="-2023390931"/>
                  <w:placeholder>
                    <w:docPart w:val="E07A2A771208449E9EE681BAA9276A09"/>
                  </w:placeholder>
                  <w15:repeatingSectionItem/>
                </w:sdtPr>
                <w:sdtEndPr>
                  <w:rPr>
                    <w:rFonts w:asciiTheme="minorHAnsi" w:hAnsiTheme="minorHAnsi" w:cstheme="minorBidi"/>
                    <w:sz w:val="20"/>
                    <w:szCs w:val="20"/>
                  </w:rPr>
                </w:sdtEndPr>
                <w:sdtContent>
                  <w:p w:rsidR="00982965" w:rsidRPr="00D479B0" w:rsidRDefault="00076664">
                    <w:pPr>
                      <w:pStyle w:val="Heading2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Cape</w:t>
                    </w:r>
                  </w:p>
                  <w:p w:rsidR="00076664" w:rsidRDefault="00076664" w:rsidP="00076664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Caribbean Studies</w:t>
                    </w:r>
                    <w:r w:rsidR="003262B0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- Grade 2</w:t>
                    </w:r>
                  </w:p>
                  <w:p w:rsidR="00076664" w:rsidRDefault="00076664" w:rsidP="00076664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Communication Studies</w:t>
                    </w:r>
                    <w:r w:rsidR="003262B0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- Grade 2</w:t>
                    </w:r>
                  </w:p>
                  <w:p w:rsidR="00076664" w:rsidRDefault="00076664" w:rsidP="00076664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History</w:t>
                    </w:r>
                    <w:r w:rsidR="003262B0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- Grade 4 (Unit 1) Grade 5 (Unit 2)</w:t>
                    </w:r>
                  </w:p>
                  <w:p w:rsidR="00076664" w:rsidRDefault="00076664" w:rsidP="00076664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Literatures in English</w:t>
                    </w:r>
                    <w:r w:rsidR="003262B0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- Grade 2 (Unit 1) Grade 2 (Unit 2)</w:t>
                    </w:r>
                  </w:p>
                  <w:p w:rsidR="003262B0" w:rsidRDefault="00076664" w:rsidP="00076664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Sociology</w:t>
                    </w:r>
                    <w:r w:rsidR="003262B0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- Grade 2 (Unit 1) Grade 3 (Unit2)</w:t>
                    </w:r>
                  </w:p>
                  <w:p w:rsidR="00FD5C7F" w:rsidRDefault="00FD5C7F" w:rsidP="00FD5C7F">
                    <w:pPr>
                      <w:pStyle w:val="Heading2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CSEC</w:t>
                    </w:r>
                  </w:p>
                  <w:p w:rsidR="00FD5C7F" w:rsidRDefault="00FD5C7F" w:rsidP="00FD5C7F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History, English A and Social Studies- Grade 1</w:t>
                    </w:r>
                  </w:p>
                  <w:p w:rsidR="00CA6450" w:rsidRDefault="00FD5C7F" w:rsidP="00FD5C7F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Information Technology, </w:t>
                    </w:r>
                    <w:r w:rsidR="00CA6450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Principles of Accounts, Mathematics- Grade 2</w:t>
                    </w:r>
                  </w:p>
                  <w:p w:rsidR="00982965" w:rsidRPr="00FD5C7F" w:rsidRDefault="00CA6450" w:rsidP="00FD5C7F"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English B, Biology- Grade 3</w:t>
                    </w:r>
                  </w:p>
                </w:sdtContent>
              </w:sdt>
            </w:sdtContent>
          </w:sdt>
        </w:tc>
      </w:tr>
      <w:tr w:rsidR="00982965" w:rsidRPr="00D479B0">
        <w:tc>
          <w:tcPr>
            <w:tcW w:w="1778" w:type="dxa"/>
          </w:tcPr>
          <w:p w:rsidR="00982965" w:rsidRPr="00D479B0" w:rsidRDefault="00982965">
            <w:pPr>
              <w:pStyle w:val="Heading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" w:type="dxa"/>
          </w:tcPr>
          <w:p w:rsidR="00982965" w:rsidRPr="00D479B0" w:rsidRDefault="009829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30" w:type="dxa"/>
          </w:tcPr>
          <w:p w:rsidR="00982965" w:rsidRPr="00D479B0" w:rsidRDefault="009829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82965" w:rsidRPr="00D479B0" w:rsidRDefault="00982965">
      <w:pPr>
        <w:rPr>
          <w:rFonts w:ascii="Times New Roman" w:hAnsi="Times New Roman" w:cs="Times New Roman"/>
          <w:sz w:val="24"/>
          <w:szCs w:val="24"/>
        </w:rPr>
      </w:pPr>
    </w:p>
    <w:sectPr w:rsidR="00982965" w:rsidRPr="00D479B0">
      <w:footerReference w:type="default" r:id="rId9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08DA" w:rsidRDefault="009F08DA">
      <w:pPr>
        <w:spacing w:before="0" w:after="0" w:line="240" w:lineRule="auto"/>
      </w:pPr>
      <w:r>
        <w:separator/>
      </w:r>
    </w:p>
  </w:endnote>
  <w:endnote w:type="continuationSeparator" w:id="0">
    <w:p w:rsidR="009F08DA" w:rsidRDefault="009F08D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  <w:tblDescription w:val="Footer table"/>
    </w:tblPr>
    <w:tblGrid>
      <w:gridCol w:w="5035"/>
      <w:gridCol w:w="5045"/>
    </w:tblGrid>
    <w:tr w:rsidR="00982965">
      <w:tc>
        <w:tcPr>
          <w:tcW w:w="5148" w:type="dxa"/>
        </w:tcPr>
        <w:p w:rsidR="00982965" w:rsidRDefault="005C20C2">
          <w:pPr>
            <w:pStyle w:val="Footer"/>
          </w:pPr>
          <w:r>
            <w:t xml:space="preserve">Page 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771C29">
            <w:rPr>
              <w:noProof/>
            </w:rPr>
            <w:t>2</w:t>
          </w:r>
          <w:r>
            <w:fldChar w:fldCharType="end"/>
          </w:r>
        </w:p>
      </w:tc>
      <w:sdt>
        <w:sdtPr>
          <w:alias w:val="Your Name"/>
          <w:tag w:val=""/>
          <w:id w:val="-1352728942"/>
          <w:placeholder>
            <w:docPart w:val="5FC9000FD0EA4090AE568F1DDB27B2D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5148" w:type="dxa"/>
            </w:tcPr>
            <w:p w:rsidR="00982965" w:rsidRDefault="00CA6450" w:rsidP="00CA6450">
              <w:pPr>
                <w:pStyle w:val="Footer"/>
                <w:jc w:val="right"/>
              </w:pPr>
              <w:r>
                <w:rPr>
                  <w:lang w:val="en-TT"/>
                </w:rPr>
                <w:t>Afyia Cam</w:t>
              </w:r>
              <w:r w:rsidR="00D479B0">
                <w:rPr>
                  <w:lang w:val="en-TT"/>
                </w:rPr>
                <w:t>pbell</w:t>
              </w:r>
            </w:p>
          </w:tc>
        </w:sdtContent>
      </w:sdt>
    </w:tr>
  </w:tbl>
  <w:p w:rsidR="00982965" w:rsidRDefault="0098296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08DA" w:rsidRDefault="009F08DA">
      <w:pPr>
        <w:spacing w:before="0" w:after="0" w:line="240" w:lineRule="auto"/>
      </w:pPr>
      <w:r>
        <w:separator/>
      </w:r>
    </w:p>
  </w:footnote>
  <w:footnote w:type="continuationSeparator" w:id="0">
    <w:p w:rsidR="009F08DA" w:rsidRDefault="009F08DA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9B0"/>
    <w:rsid w:val="00076664"/>
    <w:rsid w:val="00112E05"/>
    <w:rsid w:val="003167B8"/>
    <w:rsid w:val="003262B0"/>
    <w:rsid w:val="00442D1E"/>
    <w:rsid w:val="004E206C"/>
    <w:rsid w:val="00595897"/>
    <w:rsid w:val="005C20C2"/>
    <w:rsid w:val="005C53AC"/>
    <w:rsid w:val="00771C29"/>
    <w:rsid w:val="007E5A1B"/>
    <w:rsid w:val="00982965"/>
    <w:rsid w:val="009F08DA"/>
    <w:rsid w:val="00BB2DD4"/>
    <w:rsid w:val="00BC2D0A"/>
    <w:rsid w:val="00C23C6F"/>
    <w:rsid w:val="00C27821"/>
    <w:rsid w:val="00C342D2"/>
    <w:rsid w:val="00CA6450"/>
    <w:rsid w:val="00D479B0"/>
    <w:rsid w:val="00DA44FC"/>
    <w:rsid w:val="00E75B26"/>
    <w:rsid w:val="00ED1B81"/>
    <w:rsid w:val="00FD5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F1A0BC-F2D7-463A-B167-F3A88D7A1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/>
    <w:lsdException w:name="heading 4" w:semiHidden="1" w:uiPriority="18" w:unhideWhenUsed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418AB3" w:themeColor="accent1"/>
      <w:sz w:val="21"/>
      <w:szCs w:val="21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18AB3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18AB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18AB3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18AB3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04458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04458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18AB3" w:themeColor="accent1"/>
        <w:sz w:val="22"/>
      </w:rPr>
    </w:tblStylePr>
    <w:tblStylePr w:type="firstCol">
      <w:rPr>
        <w:b/>
      </w:rPr>
    </w:tblStylePr>
  </w:style>
  <w:style w:type="character" w:styleId="Emphasis">
    <w:name w:val="Emphasis"/>
    <w:basedOn w:val="DefaultParagraphFont"/>
    <w:unhideWhenUsed/>
    <w:qFormat/>
    <w:rPr>
      <w:color w:val="418AB3" w:themeColor="accent1"/>
    </w:rPr>
  </w:style>
  <w:style w:type="paragraph" w:customStyle="1" w:styleId="ContactInfo">
    <w:name w:val="Contact Info"/>
    <w:basedOn w:val="Normal"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pPr>
      <w:pBdr>
        <w:top w:val="single" w:sz="4" w:space="4" w:color="418AB3" w:themeColor="accent1"/>
        <w:left w:val="single" w:sz="4" w:space="6" w:color="418AB3" w:themeColor="accent1"/>
        <w:bottom w:val="single" w:sz="4" w:space="4" w:color="418AB3" w:themeColor="accent1"/>
        <w:right w:val="single" w:sz="4" w:space="6" w:color="418AB3" w:themeColor="accent1"/>
      </w:pBdr>
      <w:shd w:val="clear" w:color="auto" w:fill="418AB3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character" w:styleId="Hyperlink">
    <w:name w:val="Hyperlink"/>
    <w:basedOn w:val="DefaultParagraphFont"/>
    <w:uiPriority w:val="99"/>
    <w:unhideWhenUsed/>
    <w:rsid w:val="00D479B0"/>
    <w:rPr>
      <w:color w:val="F59E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fyiacampbell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FYIA\AppData\Roaming\Microsoft\Templates\Functional%20resume%20(Minimalis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48B87DE4A4249E1B2AEC7FF4A739A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CCE1A3-A87E-402F-AAD8-0C2E53715BF0}"/>
      </w:docPartPr>
      <w:docPartBody>
        <w:p w:rsidR="00EE1D00" w:rsidRDefault="008753A5">
          <w:pPr>
            <w:pStyle w:val="A48B87DE4A4249E1B2AEC7FF4A739A7F"/>
          </w:pPr>
          <w:r>
            <w:rPr>
              <w:rStyle w:val="PlaceholderText"/>
            </w:rPr>
            <w:t>[field or area of accomplishment</w:t>
          </w:r>
        </w:p>
      </w:docPartBody>
    </w:docPart>
    <w:docPart>
      <w:docPartPr>
        <w:name w:val="3C6DE0A271774928AB7EB64D522D82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39E24-47B1-4476-94AF-135C9305B835}"/>
      </w:docPartPr>
      <w:docPartBody>
        <w:p w:rsidR="00EE1D00" w:rsidRDefault="008753A5">
          <w:pPr>
            <w:pStyle w:val="3C6DE0A271774928AB7EB64D522D8294"/>
          </w:pPr>
          <w:r>
            <w:t>[Professional or technical skills]</w:t>
          </w:r>
        </w:p>
      </w:docPartBody>
    </w:docPart>
    <w:docPart>
      <w:docPartPr>
        <w:name w:val="E07A2A771208449E9EE681BAA9276A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5071C4-5590-42AB-B249-33437A7D5910}"/>
      </w:docPartPr>
      <w:docPartBody>
        <w:p w:rsidR="00EE1D00" w:rsidRDefault="008753A5">
          <w:pPr>
            <w:pStyle w:val="E07A2A771208449E9EE681BAA9276A09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FC9000FD0EA4090AE568F1DDB27B2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5DFD74-5923-4436-A958-C344EC569323}"/>
      </w:docPartPr>
      <w:docPartBody>
        <w:p w:rsidR="00EE1D00" w:rsidRDefault="008753A5">
          <w:pPr>
            <w:pStyle w:val="5FC9000FD0EA4090AE568F1DDB27B2D1"/>
          </w:pPr>
          <w:r>
            <w:t>You might want to include your GPA here and a brief summary of relevant coursework, awards, and honors.</w:t>
          </w:r>
        </w:p>
      </w:docPartBody>
    </w:docPart>
    <w:docPart>
      <w:docPartPr>
        <w:name w:val="29E855C3BAF44B7D8174B4BB852C08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92315D-A31B-4ADD-B185-ABA05543C428}"/>
      </w:docPartPr>
      <w:docPartBody>
        <w:p w:rsidR="00000000" w:rsidRDefault="008E3F13" w:rsidP="008E3F13">
          <w:pPr>
            <w:pStyle w:val="29E855C3BAF44B7D8174B4BB852C08F1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3A5"/>
    <w:rsid w:val="000108F9"/>
    <w:rsid w:val="008753A5"/>
    <w:rsid w:val="008E3F13"/>
    <w:rsid w:val="00A93002"/>
    <w:rsid w:val="00EE1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95FE1F47CA4D2AB7C9CB36FFF45363">
    <w:name w:val="C295FE1F47CA4D2AB7C9CB36FFF45363"/>
  </w:style>
  <w:style w:type="paragraph" w:customStyle="1" w:styleId="8B307534C7A945D2BB6D45CDAD24D514">
    <w:name w:val="8B307534C7A945D2BB6D45CDAD24D514"/>
  </w:style>
  <w:style w:type="paragraph" w:customStyle="1" w:styleId="05CE128A925346748D20EE2CCE642390">
    <w:name w:val="05CE128A925346748D20EE2CCE642390"/>
  </w:style>
  <w:style w:type="paragraph" w:customStyle="1" w:styleId="AEF46ED02A1542BDAF5F9B95AAE16EA3">
    <w:name w:val="AEF46ED02A1542BDAF5F9B95AAE16EA3"/>
  </w:style>
  <w:style w:type="character" w:styleId="Emphasis">
    <w:name w:val="Emphasis"/>
    <w:basedOn w:val="DefaultParagraphFont"/>
    <w:unhideWhenUsed/>
    <w:qFormat/>
    <w:rPr>
      <w:color w:val="5B9BD5" w:themeColor="accent1"/>
    </w:rPr>
  </w:style>
  <w:style w:type="paragraph" w:customStyle="1" w:styleId="4C7D00340CA84DFFAE0FFFBFD56E5801">
    <w:name w:val="4C7D00340CA84DFFAE0FFFBFD56E5801"/>
  </w:style>
  <w:style w:type="character" w:styleId="PlaceholderText">
    <w:name w:val="Placeholder Text"/>
    <w:basedOn w:val="DefaultParagraphFont"/>
    <w:uiPriority w:val="99"/>
    <w:semiHidden/>
    <w:rsid w:val="008E3F13"/>
    <w:rPr>
      <w:color w:val="808080"/>
    </w:rPr>
  </w:style>
  <w:style w:type="paragraph" w:customStyle="1" w:styleId="5364FF90365E4F1C94FA2DB3D7D16219">
    <w:name w:val="5364FF90365E4F1C94FA2DB3D7D16219"/>
  </w:style>
  <w:style w:type="paragraph" w:customStyle="1" w:styleId="E72A606D118747C3BD636BFE1EFDCBE3">
    <w:name w:val="E72A606D118747C3BD636BFE1EFDCBE3"/>
  </w:style>
  <w:style w:type="paragraph" w:customStyle="1" w:styleId="A48B87DE4A4249E1B2AEC7FF4A739A7F">
    <w:name w:val="A48B87DE4A4249E1B2AEC7FF4A739A7F"/>
  </w:style>
  <w:style w:type="paragraph" w:customStyle="1" w:styleId="4461C694E7864A119B4FDE378ADE01BB">
    <w:name w:val="4461C694E7864A119B4FDE378ADE01BB"/>
  </w:style>
  <w:style w:type="paragraph" w:customStyle="1" w:styleId="C254F88A163A44D6BB50FB0527CCA362">
    <w:name w:val="C254F88A163A44D6BB50FB0527CCA362"/>
  </w:style>
  <w:style w:type="paragraph" w:customStyle="1" w:styleId="3C6DE0A271774928AB7EB64D522D8294">
    <w:name w:val="3C6DE0A271774928AB7EB64D522D8294"/>
  </w:style>
  <w:style w:type="paragraph" w:customStyle="1" w:styleId="E07A2A771208449E9EE681BAA9276A09">
    <w:name w:val="E07A2A771208449E9EE681BAA9276A09"/>
  </w:style>
  <w:style w:type="paragraph" w:customStyle="1" w:styleId="7330FECCE7C64E3DB726242DA905689D">
    <w:name w:val="7330FECCE7C64E3DB726242DA905689D"/>
  </w:style>
  <w:style w:type="paragraph" w:customStyle="1" w:styleId="C02F22D5A138450B9BBA9BD9D438C94E">
    <w:name w:val="C02F22D5A138450B9BBA9BD9D438C94E"/>
  </w:style>
  <w:style w:type="paragraph" w:customStyle="1" w:styleId="4FB2F9D041B34ECBB61D15F3CFBF9954">
    <w:name w:val="4FB2F9D041B34ECBB61D15F3CFBF9954"/>
  </w:style>
  <w:style w:type="paragraph" w:customStyle="1" w:styleId="5FC9000FD0EA4090AE568F1DDB27B2D1">
    <w:name w:val="5FC9000FD0EA4090AE568F1DDB27B2D1"/>
  </w:style>
  <w:style w:type="paragraph" w:customStyle="1" w:styleId="57DC8861830F4B6197311545149A60E5">
    <w:name w:val="57DC8861830F4B6197311545149A60E5"/>
  </w:style>
  <w:style w:type="paragraph" w:customStyle="1" w:styleId="7A88CC4922CE44258FE7468262A2B724">
    <w:name w:val="7A88CC4922CE44258FE7468262A2B724"/>
  </w:style>
  <w:style w:type="paragraph" w:customStyle="1" w:styleId="B759A52ED1574A71820385AB6DDF9579">
    <w:name w:val="B759A52ED1574A71820385AB6DDF9579"/>
  </w:style>
  <w:style w:type="paragraph" w:customStyle="1" w:styleId="D7ED81851AED4A4FBB93C08B84AFC8BF">
    <w:name w:val="D7ED81851AED4A4FBB93C08B84AFC8BF"/>
    <w:rsid w:val="00EE1D00"/>
  </w:style>
  <w:style w:type="paragraph" w:customStyle="1" w:styleId="29E855C3BAF44B7D8174B4BB852C08F1">
    <w:name w:val="29E855C3BAF44B7D8174B4BB852C08F1"/>
    <w:rsid w:val="008E3F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F725E2-5EB5-4963-AD57-B1E2DB38ACD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 (Minimalist design)</Template>
  <TotalTime>715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Afyia Campbell</dc:creator>
  <cp:keywords/>
  <cp:lastModifiedBy>Afyia Campbell</cp:lastModifiedBy>
  <cp:revision>7</cp:revision>
  <dcterms:created xsi:type="dcterms:W3CDTF">2015-04-22T23:17:00Z</dcterms:created>
  <dcterms:modified xsi:type="dcterms:W3CDTF">2017-01-04T06:17:00Z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TC034630699991</vt:lpwstr>
  </property>
</Properties>
</file>