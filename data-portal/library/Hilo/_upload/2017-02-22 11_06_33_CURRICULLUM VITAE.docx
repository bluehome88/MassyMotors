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78" w:rsidRPr="00754A1F" w:rsidRDefault="00E72078" w:rsidP="00E72078">
      <w:pPr>
        <w:pStyle w:val="Heading1"/>
        <w:rPr>
          <w:color w:val="000000" w:themeColor="text1"/>
          <w:sz w:val="24"/>
          <w:szCs w:val="24"/>
        </w:rPr>
      </w:pPr>
      <w:r w:rsidRPr="00754A1F">
        <w:rPr>
          <w:color w:val="000000" w:themeColor="text1"/>
          <w:sz w:val="24"/>
          <w:szCs w:val="24"/>
        </w:rPr>
        <w:t>CURRICULLUM VITAE</w:t>
      </w:r>
    </w:p>
    <w:p w:rsidR="00E72078" w:rsidRPr="00754A1F" w:rsidRDefault="00E72078" w:rsidP="00E72078">
      <w:pPr>
        <w:rPr>
          <w:sz w:val="24"/>
          <w:szCs w:val="24"/>
        </w:rPr>
      </w:pPr>
    </w:p>
    <w:p w:rsidR="00FF7713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754A1F">
        <w:rPr>
          <w:rFonts w:ascii="Times New Roman" w:hAnsi="Times New Roman" w:cs="Times New Roman"/>
          <w:sz w:val="24"/>
          <w:szCs w:val="24"/>
        </w:rPr>
        <w:t>Damani Modeste</w:t>
      </w:r>
    </w:p>
    <w:p w:rsidR="001E5E2A" w:rsidRPr="00754A1F" w:rsidRDefault="00FF7713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1E5E2A" w:rsidRPr="00754A1F">
        <w:rPr>
          <w:rFonts w:ascii="Times New Roman" w:hAnsi="Times New Roman" w:cs="Times New Roman"/>
          <w:sz w:val="24"/>
          <w:szCs w:val="24"/>
        </w:rPr>
        <w:t>St.Francois Valley Rd. Building 1 Apt 4-4</w:t>
      </w:r>
    </w:p>
    <w:p w:rsidR="001E5E2A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 xml:space="preserve">Contact No. : </w:t>
      </w:r>
      <w:r w:rsidRPr="00754A1F">
        <w:rPr>
          <w:rFonts w:ascii="Times New Roman" w:hAnsi="Times New Roman" w:cs="Times New Roman"/>
          <w:sz w:val="24"/>
          <w:szCs w:val="24"/>
        </w:rPr>
        <w:t>798-8800</w:t>
      </w:r>
    </w:p>
    <w:p w:rsidR="001E5E2A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Pr="00754A1F">
        <w:rPr>
          <w:rFonts w:ascii="Times New Roman" w:hAnsi="Times New Roman" w:cs="Times New Roman"/>
          <w:sz w:val="24"/>
          <w:szCs w:val="24"/>
        </w:rPr>
        <w:t>28</w:t>
      </w:r>
      <w:r w:rsidRPr="00754A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54A1F">
        <w:rPr>
          <w:rFonts w:ascii="Times New Roman" w:hAnsi="Times New Roman" w:cs="Times New Roman"/>
          <w:sz w:val="24"/>
          <w:szCs w:val="24"/>
        </w:rPr>
        <w:t xml:space="preserve"> July, 1996</w:t>
      </w:r>
    </w:p>
    <w:p w:rsidR="001E5E2A" w:rsidRPr="00696EFA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 xml:space="preserve">Mission Statement: </w:t>
      </w:r>
      <w:r w:rsidR="00696EFA">
        <w:rPr>
          <w:rFonts w:ascii="Times New Roman" w:hAnsi="Times New Roman" w:cs="Times New Roman"/>
          <w:sz w:val="24"/>
          <w:szCs w:val="24"/>
        </w:rPr>
        <w:t>Aiming to deploy my skills to the best of my ability into the job in which I    am employed, with great work ethic in the overall attempt to contribute to the growth and success of the organization.</w:t>
      </w:r>
    </w:p>
    <w:p w:rsidR="001E5E2A" w:rsidRPr="00754A1F" w:rsidRDefault="001E5E2A" w:rsidP="00FF7713">
      <w:pPr>
        <w:rPr>
          <w:rFonts w:ascii="Times New Roman" w:hAnsi="Times New Roman" w:cs="Times New Roman"/>
          <w:b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>Qualifications: 2008 – 2013</w:t>
      </w:r>
      <w:r w:rsidR="00754A1F">
        <w:rPr>
          <w:rFonts w:ascii="Times New Roman" w:hAnsi="Times New Roman" w:cs="Times New Roman"/>
          <w:b/>
          <w:sz w:val="24"/>
          <w:szCs w:val="24"/>
        </w:rPr>
        <w:t xml:space="preserve"> Queen’s Royal College </w:t>
      </w:r>
    </w:p>
    <w:p w:rsidR="001E5E2A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754A1F">
        <w:rPr>
          <w:rFonts w:ascii="Times New Roman" w:hAnsi="Times New Roman" w:cs="Times New Roman"/>
          <w:sz w:val="24"/>
          <w:szCs w:val="24"/>
        </w:rPr>
        <w:t>CXC General Proficiency</w:t>
      </w:r>
      <w:r w:rsidR="00754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E2A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Biology                                Grade 2</w:t>
      </w:r>
    </w:p>
    <w:p w:rsidR="001E5E2A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Carib</w:t>
      </w:r>
      <w:r w:rsidR="00754A1F" w:rsidRPr="00754A1F">
        <w:rPr>
          <w:rFonts w:ascii="Times New Roman" w:hAnsi="Times New Roman" w:cs="Times New Roman"/>
          <w:sz w:val="24"/>
          <w:szCs w:val="24"/>
        </w:rPr>
        <w:t xml:space="preserve">bean History                </w:t>
      </w:r>
      <w:r w:rsidRPr="00754A1F">
        <w:rPr>
          <w:rFonts w:ascii="Times New Roman" w:hAnsi="Times New Roman" w:cs="Times New Roman"/>
          <w:sz w:val="24"/>
          <w:szCs w:val="24"/>
        </w:rPr>
        <w:t>Grade 3</w:t>
      </w:r>
    </w:p>
    <w:p w:rsidR="001E5E2A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54A1F" w:rsidRPr="00754A1F">
        <w:rPr>
          <w:rFonts w:ascii="Times New Roman" w:hAnsi="Times New Roman" w:cs="Times New Roman"/>
          <w:sz w:val="24"/>
          <w:szCs w:val="24"/>
        </w:rPr>
        <w:t>Economics                           Grade 2</w:t>
      </w:r>
      <w:r w:rsidRPr="00754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713" w:rsidRPr="00754A1F" w:rsidRDefault="001E5E2A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</w:t>
      </w:r>
      <w:r w:rsidR="00754A1F" w:rsidRPr="00754A1F">
        <w:rPr>
          <w:rFonts w:ascii="Times New Roman" w:hAnsi="Times New Roman" w:cs="Times New Roman"/>
          <w:sz w:val="24"/>
          <w:szCs w:val="24"/>
        </w:rPr>
        <w:t xml:space="preserve">                          English A                             Grade 1</w:t>
      </w:r>
    </w:p>
    <w:p w:rsidR="00754A1F" w:rsidRPr="00754A1F" w:rsidRDefault="00754A1F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Mathematics                        Grade 3</w:t>
      </w:r>
    </w:p>
    <w:p w:rsidR="00754A1F" w:rsidRPr="00754A1F" w:rsidRDefault="00754A1F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Principle of Accounts          Grade 3</w:t>
      </w:r>
    </w:p>
    <w:p w:rsidR="00754A1F" w:rsidRPr="00754A1F" w:rsidRDefault="00754A1F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Social Studies                      Grade 1</w:t>
      </w:r>
    </w:p>
    <w:p w:rsidR="00754A1F" w:rsidRDefault="00754A1F" w:rsidP="00FF7713">
      <w:pPr>
        <w:rPr>
          <w:rFonts w:ascii="Times New Roman" w:hAnsi="Times New Roman" w:cs="Times New Roman"/>
          <w:sz w:val="24"/>
          <w:szCs w:val="24"/>
        </w:rPr>
      </w:pPr>
      <w:r w:rsidRPr="00754A1F">
        <w:rPr>
          <w:rFonts w:ascii="Times New Roman" w:hAnsi="Times New Roman" w:cs="Times New Roman"/>
          <w:sz w:val="24"/>
          <w:szCs w:val="24"/>
        </w:rPr>
        <w:t xml:space="preserve">                           Spanish                                Grade 1</w:t>
      </w:r>
    </w:p>
    <w:p w:rsidR="0076061F" w:rsidRDefault="00CE758A" w:rsidP="003708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CAPE</w:t>
      </w:r>
      <w:r w:rsidR="003708AA">
        <w:rPr>
          <w:rFonts w:ascii="Times New Roman" w:hAnsi="Times New Roman" w:cs="Times New Roman"/>
          <w:b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-</w:t>
      </w:r>
      <w:r w:rsidR="00696EFA">
        <w:rPr>
          <w:rFonts w:ascii="Times New Roman" w:hAnsi="Times New Roman" w:cs="Times New Roman"/>
          <w:sz w:val="24"/>
          <w:szCs w:val="24"/>
        </w:rPr>
        <w:t xml:space="preserve"> A</w:t>
      </w:r>
      <w:r w:rsidR="00754A1F">
        <w:rPr>
          <w:rFonts w:ascii="Times New Roman" w:hAnsi="Times New Roman" w:cs="Times New Roman"/>
          <w:sz w:val="24"/>
          <w:szCs w:val="24"/>
        </w:rPr>
        <w:t>cquired 4 subjects including Communication</w:t>
      </w:r>
      <w:r>
        <w:rPr>
          <w:rFonts w:ascii="Times New Roman" w:hAnsi="Times New Roman" w:cs="Times New Roman"/>
          <w:sz w:val="24"/>
          <w:szCs w:val="24"/>
        </w:rPr>
        <w:t xml:space="preserve"> Studies</w:t>
      </w:r>
      <w:r w:rsidR="003708AA">
        <w:rPr>
          <w:rFonts w:ascii="Times New Roman" w:hAnsi="Times New Roman" w:cs="Times New Roman"/>
          <w:sz w:val="24"/>
          <w:szCs w:val="24"/>
        </w:rPr>
        <w:t xml:space="preserve"> &amp;Economics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8AA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6061F" w:rsidRDefault="0076061F" w:rsidP="00FF7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76061F" w:rsidRDefault="0076061F" w:rsidP="00FF7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Interests/Activities: </w:t>
      </w:r>
      <w:r>
        <w:rPr>
          <w:rFonts w:ascii="Times New Roman" w:hAnsi="Times New Roman" w:cs="Times New Roman"/>
          <w:sz w:val="24"/>
          <w:szCs w:val="24"/>
        </w:rPr>
        <w:t xml:space="preserve">Cross Country, tennis, songwriting, reading, </w:t>
      </w:r>
    </w:p>
    <w:p w:rsidR="00CE758A" w:rsidRDefault="0076061F" w:rsidP="00CE758A">
      <w:pPr>
        <w:rPr>
          <w:rFonts w:ascii="Times New Roman" w:hAnsi="Times New Roman" w:cs="Times New Roman"/>
          <w:sz w:val="24"/>
          <w:szCs w:val="24"/>
        </w:rPr>
      </w:pPr>
      <w:r w:rsidRPr="00CE758A">
        <w:rPr>
          <w:rFonts w:ascii="Times New Roman" w:hAnsi="Times New Roman" w:cs="Times New Roman"/>
          <w:b/>
          <w:sz w:val="24"/>
          <w:szCs w:val="24"/>
        </w:rPr>
        <w:t xml:space="preserve">Other Skills: </w:t>
      </w:r>
      <w:r w:rsidR="00CE758A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="00CE758A" w:rsidRPr="00CE758A">
        <w:rPr>
          <w:rFonts w:ascii="Times New Roman" w:hAnsi="Times New Roman" w:cs="Times New Roman"/>
          <w:sz w:val="24"/>
          <w:szCs w:val="24"/>
        </w:rPr>
        <w:t>Leadership</w:t>
      </w:r>
      <w:r w:rsidR="00786BBC">
        <w:rPr>
          <w:rFonts w:ascii="Times New Roman" w:hAnsi="Times New Roman" w:cs="Times New Roman"/>
          <w:sz w:val="24"/>
          <w:szCs w:val="24"/>
        </w:rPr>
        <w:t xml:space="preserve"> and management</w:t>
      </w:r>
      <w:r w:rsidR="00CE758A" w:rsidRPr="00CE758A">
        <w:rPr>
          <w:rFonts w:ascii="Times New Roman" w:hAnsi="Times New Roman" w:cs="Times New Roman"/>
          <w:sz w:val="24"/>
          <w:szCs w:val="24"/>
        </w:rPr>
        <w:t xml:space="preserve"> skills-attended Global Young Leaders Conference in China,</w:t>
      </w:r>
      <w:r w:rsidRPr="00CE758A">
        <w:rPr>
          <w:rFonts w:ascii="Times New Roman" w:hAnsi="Times New Roman" w:cs="Times New Roman"/>
          <w:sz w:val="24"/>
          <w:szCs w:val="24"/>
        </w:rPr>
        <w:t xml:space="preserve"> </w:t>
      </w:r>
      <w:r w:rsidR="00754A1F" w:rsidRPr="00CE758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4A1F" w:rsidRPr="00CE758A" w:rsidRDefault="00CE758A" w:rsidP="00CE7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• Communication Skills</w:t>
      </w:r>
      <w:r w:rsidR="00754A1F" w:rsidRPr="00CE758A">
        <w:rPr>
          <w:rFonts w:ascii="Times New Roman" w:hAnsi="Times New Roman" w:cs="Times New Roman"/>
          <w:sz w:val="24"/>
          <w:szCs w:val="24"/>
        </w:rPr>
        <w:t xml:space="preserve"> </w:t>
      </w:r>
      <w:r w:rsidR="0076061F" w:rsidRPr="00CE75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754A1F" w:rsidRPr="00CE75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76061F" w:rsidRPr="00CE758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54A1F" w:rsidRPr="00754A1F" w:rsidRDefault="00754A1F" w:rsidP="00FF7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6061F">
        <w:rPr>
          <w:rFonts w:ascii="Times New Roman" w:hAnsi="Times New Roman" w:cs="Times New Roman"/>
          <w:sz w:val="24"/>
          <w:szCs w:val="24"/>
        </w:rPr>
        <w:t xml:space="preserve">       </w:t>
      </w:r>
      <w:r w:rsidR="00786BBC">
        <w:rPr>
          <w:rFonts w:ascii="Times New Roman" w:hAnsi="Times New Roman" w:cs="Times New Roman"/>
          <w:sz w:val="24"/>
          <w:szCs w:val="24"/>
        </w:rPr>
        <w:t>• Basic computer literacy/typing</w:t>
      </w:r>
      <w:bookmarkStart w:id="0" w:name="_GoBack"/>
      <w:bookmarkEnd w:id="0"/>
      <w:r w:rsidR="0076061F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E72078" w:rsidRDefault="00754A1F" w:rsidP="00FF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="00CE758A">
        <w:rPr>
          <w:rFonts w:ascii="Times New Roman" w:hAnsi="Times New Roman" w:cs="Times New Roman"/>
          <w:sz w:val="28"/>
          <w:szCs w:val="28"/>
        </w:rPr>
        <w:t>•</w:t>
      </w:r>
      <w:r w:rsidR="00696EFA">
        <w:rPr>
          <w:rFonts w:ascii="Times New Roman" w:hAnsi="Times New Roman" w:cs="Times New Roman"/>
          <w:sz w:val="28"/>
          <w:szCs w:val="28"/>
        </w:rPr>
        <w:t xml:space="preserve"> </w:t>
      </w:r>
      <w:r w:rsidR="00696EFA">
        <w:rPr>
          <w:rFonts w:ascii="Times New Roman" w:hAnsi="Times New Roman" w:cs="Times New Roman"/>
          <w:sz w:val="24"/>
          <w:szCs w:val="24"/>
        </w:rPr>
        <w:t>Problem Solving/Critical Thinking Skills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72078" w:rsidRDefault="00E72078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</w:t>
      </w: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E72078" w:rsidRDefault="00786BBC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 Extensive knowledge of various social media platforms</w:t>
      </w:r>
    </w:p>
    <w:p w:rsidR="00E72078" w:rsidRDefault="00786BBC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 Customer service skills</w:t>
      </w:r>
    </w:p>
    <w:p w:rsidR="00754A1F" w:rsidRDefault="00754A1F" w:rsidP="00786BBC">
      <w:pPr>
        <w:pStyle w:val="ListParagraph"/>
        <w:tabs>
          <w:tab w:val="left" w:pos="1395"/>
        </w:tabs>
        <w:ind w:left="1755"/>
        <w:rPr>
          <w:rFonts w:ascii="Times New Roman" w:hAnsi="Times New Roman" w:cs="Times New Roman"/>
          <w:sz w:val="24"/>
          <w:szCs w:val="24"/>
        </w:rPr>
      </w:pPr>
    </w:p>
    <w:p w:rsidR="00786BBC" w:rsidRPr="00786BBC" w:rsidRDefault="00786BBC" w:rsidP="00786BB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</w:p>
    <w:p w:rsidR="00E72078" w:rsidRDefault="00E72078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>
        <w:rPr>
          <w:rFonts w:ascii="Times New Roman" w:hAnsi="Times New Roman" w:cs="Times New Roman"/>
          <w:sz w:val="24"/>
          <w:szCs w:val="24"/>
        </w:rPr>
        <w:t>Mrs. Anne Forbes (Teacher)</w:t>
      </w:r>
      <w:r w:rsidR="003708AA">
        <w:rPr>
          <w:rFonts w:ascii="Times New Roman" w:hAnsi="Times New Roman" w:cs="Times New Roman"/>
          <w:sz w:val="24"/>
          <w:szCs w:val="24"/>
        </w:rPr>
        <w:t xml:space="preserve"> 779-5223</w:t>
      </w:r>
    </w:p>
    <w:p w:rsidR="003708AA" w:rsidRDefault="003708AA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977A5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9977A5">
        <w:rPr>
          <w:rFonts w:ascii="Times New Roman" w:hAnsi="Times New Roman" w:cs="Times New Roman"/>
          <w:sz w:val="24"/>
          <w:szCs w:val="24"/>
        </w:rPr>
        <w:t>Chrisl</w:t>
      </w:r>
      <w:proofErr w:type="spellEnd"/>
      <w:r w:rsidR="009977A5">
        <w:rPr>
          <w:rFonts w:ascii="Times New Roman" w:hAnsi="Times New Roman" w:cs="Times New Roman"/>
          <w:sz w:val="24"/>
          <w:szCs w:val="24"/>
        </w:rPr>
        <w:t xml:space="preserve"> Thomas (Teacher) 349-4405</w:t>
      </w:r>
    </w:p>
    <w:p w:rsidR="00E72078" w:rsidRDefault="00E72078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Queen’s Royal College</w:t>
      </w:r>
    </w:p>
    <w:p w:rsidR="00E72078" w:rsidRPr="00E72078" w:rsidRDefault="00E72078" w:rsidP="00E72078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sectPr w:rsidR="00E72078" w:rsidRPr="00E720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FA" w:rsidRDefault="00696EFA" w:rsidP="00696EFA">
      <w:pPr>
        <w:spacing w:after="0" w:line="240" w:lineRule="auto"/>
      </w:pPr>
      <w:r>
        <w:separator/>
      </w:r>
    </w:p>
  </w:endnote>
  <w:endnote w:type="continuationSeparator" w:id="0">
    <w:p w:rsidR="00696EFA" w:rsidRDefault="00696EFA" w:rsidP="0069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A" w:rsidRDefault="00696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A" w:rsidRPr="00696EFA" w:rsidRDefault="00696EFA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A" w:rsidRDefault="00696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FA" w:rsidRDefault="00696EFA" w:rsidP="00696EFA">
      <w:pPr>
        <w:spacing w:after="0" w:line="240" w:lineRule="auto"/>
      </w:pPr>
      <w:r>
        <w:separator/>
      </w:r>
    </w:p>
  </w:footnote>
  <w:footnote w:type="continuationSeparator" w:id="0">
    <w:p w:rsidR="00696EFA" w:rsidRDefault="00696EFA" w:rsidP="0069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A" w:rsidRDefault="00696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A" w:rsidRDefault="00696E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FA" w:rsidRDefault="00696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5974"/>
    <w:multiLevelType w:val="hybridMultilevel"/>
    <w:tmpl w:val="061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06CC8"/>
    <w:multiLevelType w:val="hybridMultilevel"/>
    <w:tmpl w:val="EF2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E1612"/>
    <w:multiLevelType w:val="hybridMultilevel"/>
    <w:tmpl w:val="B5E237D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68E60539"/>
    <w:multiLevelType w:val="hybridMultilevel"/>
    <w:tmpl w:val="023E604E"/>
    <w:lvl w:ilvl="0" w:tplc="EEE2FA7C">
      <w:numFmt w:val="bullet"/>
      <w:lvlText w:val="•"/>
      <w:lvlJc w:val="left"/>
      <w:pPr>
        <w:ind w:left="17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6D163B00"/>
    <w:multiLevelType w:val="hybridMultilevel"/>
    <w:tmpl w:val="5C0A5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13"/>
    <w:rsid w:val="001E5E2A"/>
    <w:rsid w:val="003708AA"/>
    <w:rsid w:val="004436D1"/>
    <w:rsid w:val="00696EFA"/>
    <w:rsid w:val="00754A1F"/>
    <w:rsid w:val="0076061F"/>
    <w:rsid w:val="00786BBC"/>
    <w:rsid w:val="009977A5"/>
    <w:rsid w:val="00AF248F"/>
    <w:rsid w:val="00CE758A"/>
    <w:rsid w:val="00E72078"/>
    <w:rsid w:val="00E806C9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FA"/>
  </w:style>
  <w:style w:type="paragraph" w:styleId="Footer">
    <w:name w:val="footer"/>
    <w:basedOn w:val="Normal"/>
    <w:link w:val="FooterChar"/>
    <w:uiPriority w:val="99"/>
    <w:unhideWhenUsed/>
    <w:rsid w:val="0069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FA"/>
  </w:style>
  <w:style w:type="paragraph" w:styleId="BalloonText">
    <w:name w:val="Balloon Text"/>
    <w:basedOn w:val="Normal"/>
    <w:link w:val="BalloonTextChar"/>
    <w:uiPriority w:val="99"/>
    <w:semiHidden/>
    <w:unhideWhenUsed/>
    <w:rsid w:val="0069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FA"/>
  </w:style>
  <w:style w:type="paragraph" w:styleId="Footer">
    <w:name w:val="footer"/>
    <w:basedOn w:val="Normal"/>
    <w:link w:val="FooterChar"/>
    <w:uiPriority w:val="99"/>
    <w:unhideWhenUsed/>
    <w:rsid w:val="0069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FA"/>
  </w:style>
  <w:style w:type="paragraph" w:styleId="BalloonText">
    <w:name w:val="Balloon Text"/>
    <w:basedOn w:val="Normal"/>
    <w:link w:val="BalloonTextChar"/>
    <w:uiPriority w:val="99"/>
    <w:semiHidden/>
    <w:unhideWhenUsed/>
    <w:rsid w:val="0069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AED1B7F-216B-46B8-A32E-3DA29EBD5E8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2</cp:revision>
  <dcterms:created xsi:type="dcterms:W3CDTF">2017-01-31T19:54:00Z</dcterms:created>
  <dcterms:modified xsi:type="dcterms:W3CDTF">2017-01-31T19:54:00Z</dcterms:modified>
</cp:coreProperties>
</file>