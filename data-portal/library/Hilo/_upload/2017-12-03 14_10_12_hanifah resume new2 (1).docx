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0B6" w:rsidRDefault="00FB5B3C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9E4241878546485BBED9A959129FE41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555FB">
            <w:t xml:space="preserve">No. 138 </w:t>
          </w:r>
          <w:proofErr w:type="spellStart"/>
          <w:r w:rsidR="00EF4E65">
            <w:t>Morne</w:t>
          </w:r>
          <w:proofErr w:type="spellEnd"/>
          <w:r w:rsidR="004555FB">
            <w:t xml:space="preserve"> Coco Road</w:t>
          </w:r>
        </w:sdtContent>
      </w:sdt>
    </w:p>
    <w:sdt>
      <w:sdtPr>
        <w:alias w:val="Category"/>
        <w:tag w:val=""/>
        <w:id w:val="1543715586"/>
        <w:placeholder>
          <w:docPart w:val="3463EDC64E184024873C6600A98AE90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9000B6" w:rsidRDefault="004555FB">
          <w:pPr>
            <w:pStyle w:val="ContactInfo"/>
          </w:pPr>
          <w:r>
            <w:t>Petit Valley</w:t>
          </w:r>
        </w:p>
      </w:sdtContent>
    </w:sdt>
    <w:p w:rsidR="009000B6" w:rsidRDefault="00FB5B3C">
      <w:pPr>
        <w:pStyle w:val="ContactInfo"/>
      </w:pPr>
      <w:sdt>
        <w:sdtPr>
          <w:alias w:val="Telephone"/>
          <w:tag w:val="Telephone"/>
          <w:id w:val="599758962"/>
          <w:placeholder>
            <w:docPart w:val="13C32CC000044531AC49054326B87B0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555FB">
            <w:t>Home: (868) 633-0408</w:t>
          </w:r>
        </w:sdtContent>
      </w:sdt>
    </w:p>
    <w:sdt>
      <w:sdtPr>
        <w:alias w:val="Website"/>
        <w:tag w:val="Website"/>
        <w:id w:val="48967594"/>
        <w:placeholder>
          <w:docPart w:val="453EDB6694724B529E1FF67D52822CD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9000B6" w:rsidRDefault="004555FB">
          <w:pPr>
            <w:pStyle w:val="ContactInfo"/>
          </w:pPr>
          <w:r>
            <w:t>Mobile (868) 470-2115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51BB6ED407A94C9981FD29C0D093CBC4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9000B6" w:rsidRDefault="004555FB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onkialabbay@gmail.com</w:t>
          </w:r>
        </w:p>
      </w:sdtContent>
    </w:sdt>
    <w:p w:rsidR="009000B6" w:rsidRDefault="00FB5B3C">
      <w:pPr>
        <w:pStyle w:val="Name"/>
      </w:pPr>
      <w:sdt>
        <w:sdtPr>
          <w:alias w:val="Your Name"/>
          <w:tag w:val=""/>
          <w:id w:val="1197042864"/>
          <w:placeholder>
            <w:docPart w:val="84C5399607F84264B9AEA5CC501DA87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46B3C">
            <w:t>hanifah labbay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9000B6">
        <w:tc>
          <w:tcPr>
            <w:tcW w:w="1778" w:type="dxa"/>
          </w:tcPr>
          <w:p w:rsidR="009000B6" w:rsidRDefault="008C6FEC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9000B6" w:rsidRDefault="009000B6"/>
        </w:tc>
        <w:tc>
          <w:tcPr>
            <w:tcW w:w="7830" w:type="dxa"/>
          </w:tcPr>
          <w:p w:rsidR="009000B6" w:rsidRDefault="004555FB" w:rsidP="004555FB">
            <w:pPr>
              <w:pStyle w:val="ResumeText"/>
            </w:pPr>
            <w:r>
              <w:t xml:space="preserve">To </w:t>
            </w:r>
            <w:r w:rsidR="00A81A86">
              <w:t>secure</w:t>
            </w:r>
            <w:r w:rsidR="00DD2E3C">
              <w:t xml:space="preserve"> </w:t>
            </w:r>
            <w:r w:rsidR="00A81A86">
              <w:t>a</w:t>
            </w:r>
            <w:r w:rsidR="009F3109">
              <w:t xml:space="preserve"> </w:t>
            </w:r>
            <w:r>
              <w:t xml:space="preserve"> position within your organization that will equip me with essential skills and </w:t>
            </w:r>
            <w:r w:rsidR="00222C79">
              <w:t>experience.</w:t>
            </w:r>
          </w:p>
        </w:tc>
      </w:tr>
      <w:tr w:rsidR="009000B6">
        <w:tc>
          <w:tcPr>
            <w:tcW w:w="1778" w:type="dxa"/>
          </w:tcPr>
          <w:p w:rsidR="009000B6" w:rsidRDefault="004555FB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9000B6" w:rsidRDefault="009000B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01641265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417873683"/>
                  <w:placeholder>
                    <w:docPart w:val="F7A48D0E1F244D48927C554F564E1D40"/>
                  </w:placeholder>
                  <w15:repeatingSectionItem/>
                </w:sdtPr>
                <w:sdtEndPr/>
                <w:sdtContent>
                  <w:p w:rsidR="004555FB" w:rsidRDefault="004555FB" w:rsidP="004555FB">
                    <w:pPr>
                      <w:pStyle w:val="Heading2"/>
                    </w:pPr>
                    <w:r>
                      <w:t>The university of Trinidad and tobago</w:t>
                    </w:r>
                  </w:p>
                  <w:p w:rsidR="004555FB" w:rsidRDefault="004555FB" w:rsidP="004555FB">
                    <w:r>
                      <w:t>September 201</w:t>
                    </w:r>
                    <w:r w:rsidR="00521C40">
                      <w:t>7</w:t>
                    </w:r>
                    <w:r>
                      <w:t xml:space="preserve"> - Present</w:t>
                    </w:r>
                  </w:p>
                  <w:p w:rsidR="004555FB" w:rsidRDefault="00811E51" w:rsidP="004555FB">
                    <w:r>
                      <w:t>Diploma</w:t>
                    </w:r>
                    <w:r w:rsidR="004555FB">
                      <w:t xml:space="preserve"> in Security and Public Safety</w:t>
                    </w:r>
                  </w:p>
                  <w:p w:rsidR="006B2F40" w:rsidRDefault="00F075B6" w:rsidP="004555FB">
                    <w:r>
                      <w:t>September 2016</w:t>
                    </w:r>
                  </w:p>
                  <w:p w:rsidR="00F075B6" w:rsidRPr="004555FB" w:rsidRDefault="00F075B6" w:rsidP="004555FB">
                    <w:r>
                      <w:t>Certificate in Security and Public Safety</w:t>
                    </w:r>
                  </w:p>
                  <w:p w:rsidR="004555FB" w:rsidRDefault="004555FB" w:rsidP="004555FB">
                    <w:pPr>
                      <w:pStyle w:val="Heading2"/>
                    </w:pPr>
                    <w:r>
                      <w:t>corpus christi college</w:t>
                    </w:r>
                  </w:p>
                  <w:p w:rsidR="004555FB" w:rsidRDefault="004555FB" w:rsidP="004555FB">
                    <w:r>
                      <w:t>September 2011 - September 2016</w:t>
                    </w:r>
                  </w:p>
                  <w:p w:rsidR="004555FB" w:rsidRPr="004555FB" w:rsidRDefault="004555FB" w:rsidP="004555FB">
                    <w:r>
                      <w:t>English - 1, POB - 2, Social Studies - 2, Office Administration - 3</w:t>
                    </w:r>
                  </w:p>
                  <w:p w:rsidR="004555FB" w:rsidRPr="004555FB" w:rsidRDefault="00FB5B3C" w:rsidP="004555FB">
                    <w:pPr>
                      <w:rPr>
                        <w:rFonts w:eastAsiaTheme="minorEastAsia"/>
                      </w:rPr>
                    </w:pPr>
                  </w:p>
                </w:sdtContent>
              </w:sdt>
            </w:sdtContent>
          </w:sdt>
          <w:p w:rsidR="009000B6" w:rsidRDefault="009000B6">
            <w:pPr>
              <w:pStyle w:val="ResumeText"/>
            </w:pPr>
          </w:p>
        </w:tc>
      </w:tr>
      <w:tr w:rsidR="009000B6">
        <w:tc>
          <w:tcPr>
            <w:tcW w:w="1778" w:type="dxa"/>
          </w:tcPr>
          <w:p w:rsidR="009000B6" w:rsidRDefault="008C6FEC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9000B6" w:rsidRDefault="009000B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7441FEF2F5554C4E9DC77AE310454853"/>
                  </w:placeholder>
                  <w15:color w:val="C0C0C0"/>
                  <w15:repeatingSectionItem/>
                </w:sdtPr>
                <w:sdtEndPr/>
                <w:sdtContent>
                  <w:p w:rsidR="009000B6" w:rsidRDefault="00EF4E65">
                    <w:pPr>
                      <w:pStyle w:val="Heading2"/>
                    </w:pPr>
                    <w:r>
                      <w:t>nurse trainee</w:t>
                    </w:r>
                  </w:p>
                  <w:p w:rsidR="009000B6" w:rsidRDefault="00EF4E65">
                    <w:pPr>
                      <w:pStyle w:val="ResumeText"/>
                    </w:pPr>
                    <w:proofErr w:type="spellStart"/>
                    <w:r>
                      <w:t>Hassna</w:t>
                    </w:r>
                    <w:proofErr w:type="spellEnd"/>
                    <w:r>
                      <w:t xml:space="preserve"> Home for the Aged</w:t>
                    </w:r>
                  </w:p>
                  <w:p w:rsidR="00EF4E65" w:rsidRDefault="00EF4E65" w:rsidP="00EF4E65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Took blood pressure of patients</w:t>
                    </w:r>
                  </w:p>
                  <w:p w:rsidR="00EF4E65" w:rsidRDefault="00EF4E65" w:rsidP="00EF4E65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Cleaned open wounds</w:t>
                    </w:r>
                  </w:p>
                  <w:p w:rsidR="00EF4E65" w:rsidRDefault="00EF4E65" w:rsidP="00EF4E65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Gave baths to elderly patients</w:t>
                    </w:r>
                  </w:p>
                  <w:p w:rsidR="009000B6" w:rsidRDefault="00EF4E65" w:rsidP="00EF4E65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Fed those unable to feed themselves</w:t>
                    </w:r>
                  </w:p>
                </w:sdtContent>
              </w:sdt>
              <w:p w:rsidR="00EF4E65" w:rsidRDefault="00EF4E65" w:rsidP="00EF4E65">
                <w:pPr>
                  <w:pStyle w:val="Heading2"/>
                  <w:ind w:left="360"/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725572130"/>
                  <w:placeholder>
                    <w:docPart w:val="4B56CCCFBA4F4ED583DBC60429888542"/>
                  </w:placeholder>
                  <w15:color w:val="C0C0C0"/>
                  <w15:repeatingSectionItem/>
                </w:sdtPr>
                <w:sdtEndPr/>
                <w:sdtContent>
                  <w:p w:rsidR="00EF4E65" w:rsidRDefault="00EF4E65" w:rsidP="004A3EBC">
                    <w:pPr>
                      <w:pStyle w:val="Heading2"/>
                    </w:pPr>
                  </w:p>
                  <w:p w:rsidR="009000B6" w:rsidRDefault="00FB5B3C"/>
                </w:sdtContent>
              </w:sdt>
            </w:sdtContent>
          </w:sdt>
        </w:tc>
      </w:tr>
      <w:tr w:rsidR="0086716E">
        <w:tc>
          <w:tcPr>
            <w:tcW w:w="1778" w:type="dxa"/>
          </w:tcPr>
          <w:p w:rsidR="0086716E" w:rsidRDefault="0086716E" w:rsidP="0086716E">
            <w:pPr>
              <w:pStyle w:val="Heading1"/>
            </w:pPr>
            <w:r>
              <w:t>honors and awards</w:t>
            </w:r>
          </w:p>
        </w:tc>
        <w:tc>
          <w:tcPr>
            <w:tcW w:w="472" w:type="dxa"/>
          </w:tcPr>
          <w:p w:rsidR="0086716E" w:rsidRDefault="0086716E" w:rsidP="0086716E"/>
        </w:tc>
        <w:tc>
          <w:tcPr>
            <w:tcW w:w="7830" w:type="dxa"/>
          </w:tcPr>
          <w:p w:rsidR="0086716E" w:rsidRDefault="0086716E" w:rsidP="0086716E">
            <w:pPr>
              <w:pStyle w:val="ResumeText"/>
            </w:pPr>
            <w:r>
              <w:t xml:space="preserve">Certificate in </w:t>
            </w:r>
            <w:r w:rsidR="007F7A4E">
              <w:t>Security and Public Safety</w:t>
            </w:r>
          </w:p>
          <w:p w:rsidR="0086716E" w:rsidRDefault="0086716E" w:rsidP="0086716E">
            <w:pPr>
              <w:pStyle w:val="ResumeText"/>
            </w:pPr>
            <w:r>
              <w:t>Trophies for Karate Tournaments and Competitions</w:t>
            </w:r>
          </w:p>
        </w:tc>
      </w:tr>
      <w:tr w:rsidR="0086716E">
        <w:tc>
          <w:tcPr>
            <w:tcW w:w="1778" w:type="dxa"/>
          </w:tcPr>
          <w:p w:rsidR="0086716E" w:rsidRDefault="0086716E" w:rsidP="0086716E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86716E" w:rsidRDefault="0086716E" w:rsidP="0086716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6A647D1996FA439895AEF6B5CDC79650"/>
                  </w:placeholder>
                  <w15:color w:val="C0C0C0"/>
                  <w15:repeatingSectionItem/>
                </w:sdtPr>
                <w:sdtEndPr/>
                <w:sdtContent>
                  <w:p w:rsidR="0086716E" w:rsidRDefault="0086716E" w:rsidP="0086716E">
                    <w:pPr>
                      <w:pStyle w:val="Heading2"/>
                    </w:pPr>
                    <w:r>
                      <w:t>mrs. belmar thomas</w:t>
                    </w:r>
                  </w:p>
                  <w:p w:rsidR="0086716E" w:rsidRDefault="0086716E" w:rsidP="0086716E">
                    <w:pPr>
                      <w:pStyle w:val="ResumeText"/>
                    </w:pPr>
                    <w:r>
                      <w:t>Secondary School Teacher - Corpus Christi College</w:t>
                    </w:r>
                  </w:p>
                  <w:p w:rsidR="0086716E" w:rsidRPr="00E35440" w:rsidRDefault="00FB5B3C" w:rsidP="0086716E">
                    <w:pPr>
                      <w:rPr>
                        <w:color w:val="646464" w:themeColor="hyperlink"/>
                        <w:u w:val="single"/>
                      </w:rPr>
                    </w:pPr>
                    <w:hyperlink r:id="rId10" w:history="1">
                      <w:r w:rsidR="0086716E" w:rsidRPr="005E0D47">
                        <w:rPr>
                          <w:rStyle w:val="Hyperlink"/>
                        </w:rPr>
                        <w:t>kathyann.belmarthomas@gmail.com</w:t>
                      </w:r>
                    </w:hyperlink>
                    <w:r w:rsidR="00D22762">
                      <w:rPr>
                        <w:rStyle w:val="Hyperlink"/>
                      </w:rPr>
                      <w:t xml:space="preserve"> </w:t>
                    </w:r>
                    <w:bookmarkStart w:id="0" w:name="_GoBack"/>
                    <w:bookmarkEnd w:id="0"/>
                    <w:r w:rsidR="0086716E">
                      <w:t>Mobile: (868) 296-6692</w:t>
                    </w:r>
                  </w:p>
                </w:sdtContent>
              </w:sdt>
            </w:sdtContent>
          </w:sdt>
        </w:tc>
      </w:tr>
      <w:tr w:rsidR="009000B6" w:rsidTr="0086716E">
        <w:trPr>
          <w:trHeight w:val="29"/>
        </w:trPr>
        <w:tc>
          <w:tcPr>
            <w:tcW w:w="1778" w:type="dxa"/>
          </w:tcPr>
          <w:p w:rsidR="009000B6" w:rsidRDefault="009000B6">
            <w:pPr>
              <w:pStyle w:val="Heading1"/>
            </w:pPr>
          </w:p>
        </w:tc>
        <w:tc>
          <w:tcPr>
            <w:tcW w:w="472" w:type="dxa"/>
          </w:tcPr>
          <w:p w:rsidR="009000B6" w:rsidRDefault="009000B6"/>
        </w:tc>
        <w:tc>
          <w:tcPr>
            <w:tcW w:w="7830" w:type="dxa"/>
          </w:tcPr>
          <w:p w:rsidR="009000B6" w:rsidRDefault="009000B6">
            <w:pPr>
              <w:pStyle w:val="ResumeText"/>
            </w:pPr>
          </w:p>
        </w:tc>
      </w:tr>
      <w:tr w:rsidR="009000B6">
        <w:tc>
          <w:tcPr>
            <w:tcW w:w="1778" w:type="dxa"/>
          </w:tcPr>
          <w:p w:rsidR="009000B6" w:rsidRDefault="009000B6">
            <w:pPr>
              <w:pStyle w:val="Heading1"/>
            </w:pPr>
          </w:p>
        </w:tc>
        <w:tc>
          <w:tcPr>
            <w:tcW w:w="472" w:type="dxa"/>
          </w:tcPr>
          <w:p w:rsidR="009000B6" w:rsidRDefault="009000B6"/>
        </w:tc>
        <w:tc>
          <w:tcPr>
            <w:tcW w:w="7830" w:type="dxa"/>
          </w:tcPr>
          <w:p w:rsidR="009000B6" w:rsidRDefault="009000B6" w:rsidP="00EF4E65"/>
        </w:tc>
      </w:tr>
    </w:tbl>
    <w:p w:rsidR="00EF4E65" w:rsidRDefault="00EF4E65"/>
    <w:p w:rsidR="009000B6" w:rsidRPr="00EF4E65" w:rsidRDefault="00EF4E65" w:rsidP="00EF4E65">
      <w:pPr>
        <w:tabs>
          <w:tab w:val="left" w:pos="3757"/>
        </w:tabs>
      </w:pPr>
      <w:r>
        <w:tab/>
      </w:r>
    </w:p>
    <w:sectPr w:rsidR="009000B6" w:rsidRPr="00EF4E65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03A" w:rsidRDefault="00FA303A">
      <w:pPr>
        <w:spacing w:before="0" w:after="0" w:line="240" w:lineRule="auto"/>
      </w:pPr>
      <w:r>
        <w:separator/>
      </w:r>
    </w:p>
  </w:endnote>
  <w:endnote w:type="continuationSeparator" w:id="0">
    <w:p w:rsidR="00FA303A" w:rsidRDefault="00FA30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0B6" w:rsidRDefault="008C6FE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2276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03A" w:rsidRDefault="00FA303A">
      <w:pPr>
        <w:spacing w:before="0" w:after="0" w:line="240" w:lineRule="auto"/>
      </w:pPr>
      <w:r>
        <w:separator/>
      </w:r>
    </w:p>
  </w:footnote>
  <w:footnote w:type="continuationSeparator" w:id="0">
    <w:p w:rsidR="00FA303A" w:rsidRDefault="00FA30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E014F"/>
    <w:multiLevelType w:val="hybridMultilevel"/>
    <w:tmpl w:val="E996C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3C"/>
    <w:rsid w:val="00222C79"/>
    <w:rsid w:val="004555FB"/>
    <w:rsid w:val="004A3EBC"/>
    <w:rsid w:val="00521C40"/>
    <w:rsid w:val="006B2F40"/>
    <w:rsid w:val="006F2AE3"/>
    <w:rsid w:val="007D35F5"/>
    <w:rsid w:val="007F7A4E"/>
    <w:rsid w:val="00811E51"/>
    <w:rsid w:val="0086716E"/>
    <w:rsid w:val="008A507B"/>
    <w:rsid w:val="008C6FEC"/>
    <w:rsid w:val="009000B6"/>
    <w:rsid w:val="00907477"/>
    <w:rsid w:val="009F3109"/>
    <w:rsid w:val="00A06348"/>
    <w:rsid w:val="00A81A86"/>
    <w:rsid w:val="00D1121A"/>
    <w:rsid w:val="00D22762"/>
    <w:rsid w:val="00DB7195"/>
    <w:rsid w:val="00DD2E3C"/>
    <w:rsid w:val="00E35440"/>
    <w:rsid w:val="00E46B3C"/>
    <w:rsid w:val="00EF4E65"/>
    <w:rsid w:val="00F075B6"/>
    <w:rsid w:val="00FA303A"/>
    <w:rsid w:val="00FB0E5B"/>
    <w:rsid w:val="00F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0EEF19"/>
  <w15:chartTrackingRefBased/>
  <w15:docId w15:val="{028BA641-AE03-481F-98AB-E85E32B1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5FB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EF4E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E65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yperlink" Target="mailto:kathyann.belmarthomas@gmail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4241878546485BBED9A959129FE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79B47-2398-4D19-88AE-B85DA0C90C50}"/>
      </w:docPartPr>
      <w:docPartBody>
        <w:p w:rsidR="00BA645B" w:rsidRDefault="003746BF">
          <w:pPr>
            <w:pStyle w:val="9E4241878546485BBED9A959129FE41C"/>
          </w:pPr>
          <w:r>
            <w:t>[Street Address]</w:t>
          </w:r>
        </w:p>
      </w:docPartBody>
    </w:docPart>
    <w:docPart>
      <w:docPartPr>
        <w:name w:val="3463EDC64E184024873C6600A98AE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D16A-18DE-4D10-958F-90370808F53F}"/>
      </w:docPartPr>
      <w:docPartBody>
        <w:p w:rsidR="00BA645B" w:rsidRDefault="003746BF">
          <w:pPr>
            <w:pStyle w:val="3463EDC64E184024873C6600A98AE90C"/>
          </w:pPr>
          <w:r>
            <w:t>[City, ST ZIP Code]</w:t>
          </w:r>
        </w:p>
      </w:docPartBody>
    </w:docPart>
    <w:docPart>
      <w:docPartPr>
        <w:name w:val="13C32CC000044531AC49054326B87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6DBB6-6C4E-4649-AEB3-30609CBD7481}"/>
      </w:docPartPr>
      <w:docPartBody>
        <w:p w:rsidR="00BA645B" w:rsidRDefault="003746BF">
          <w:pPr>
            <w:pStyle w:val="13C32CC000044531AC49054326B87B02"/>
          </w:pPr>
          <w:r>
            <w:t>[Telephone]</w:t>
          </w:r>
        </w:p>
      </w:docPartBody>
    </w:docPart>
    <w:docPart>
      <w:docPartPr>
        <w:name w:val="453EDB6694724B529E1FF67D52822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B68D3-7FA6-4FA3-B8B5-7DF23D535AFA}"/>
      </w:docPartPr>
      <w:docPartBody>
        <w:p w:rsidR="00BA645B" w:rsidRDefault="003746BF">
          <w:pPr>
            <w:pStyle w:val="453EDB6694724B529E1FF67D52822CD4"/>
          </w:pPr>
          <w:r>
            <w:t>[Website]</w:t>
          </w:r>
        </w:p>
      </w:docPartBody>
    </w:docPart>
    <w:docPart>
      <w:docPartPr>
        <w:name w:val="51BB6ED407A94C9981FD29C0D093C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36E6-E1B2-438A-A6B3-27A007C0E0D5}"/>
      </w:docPartPr>
      <w:docPartBody>
        <w:p w:rsidR="00BA645B" w:rsidRDefault="003746BF">
          <w:pPr>
            <w:pStyle w:val="51BB6ED407A94C9981FD29C0D093CBC4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84C5399607F84264B9AEA5CC501DA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7A898-28D0-473D-A68C-EDDEB2B36403}"/>
      </w:docPartPr>
      <w:docPartBody>
        <w:p w:rsidR="00BA645B" w:rsidRDefault="003746BF">
          <w:pPr>
            <w:pStyle w:val="84C5399607F84264B9AEA5CC501DA877"/>
          </w:pPr>
          <w:r>
            <w:t>[Your Name]</w:t>
          </w:r>
        </w:p>
      </w:docPartBody>
    </w:docPart>
    <w:docPart>
      <w:docPartPr>
        <w:name w:val="7441FEF2F5554C4E9DC77AE310454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A8187-14D5-4C66-8EEB-C09BC7689863}"/>
      </w:docPartPr>
      <w:docPartBody>
        <w:p w:rsidR="00BA645B" w:rsidRDefault="003746BF">
          <w:pPr>
            <w:pStyle w:val="7441FEF2F5554C4E9DC77AE3104548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A48D0E1F244D48927C554F564E1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7520-0CA5-4358-824D-297C08FEAD6A}"/>
      </w:docPartPr>
      <w:docPartBody>
        <w:p w:rsidR="00051032" w:rsidRDefault="00BA645B" w:rsidP="00BA645B">
          <w:pPr>
            <w:pStyle w:val="F7A48D0E1F244D48927C554F564E1D4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56CCCFBA4F4ED583DBC60429888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D45AB-7300-473C-99C6-CEC946385346}"/>
      </w:docPartPr>
      <w:docPartBody>
        <w:p w:rsidR="00051032" w:rsidRDefault="00BA645B" w:rsidP="00BA645B">
          <w:pPr>
            <w:pStyle w:val="4B56CCCFBA4F4ED583DBC6042988854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A647D1996FA439895AEF6B5CDC79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4217B-553C-467A-B882-D06DD59E3632}"/>
      </w:docPartPr>
      <w:docPartBody>
        <w:p w:rsidR="00051032" w:rsidRDefault="00BA645B" w:rsidP="00BA645B">
          <w:pPr>
            <w:pStyle w:val="6A647D1996FA439895AEF6B5CDC7965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BF"/>
    <w:rsid w:val="00051032"/>
    <w:rsid w:val="003746BF"/>
    <w:rsid w:val="006F10AB"/>
    <w:rsid w:val="00BA645B"/>
    <w:rsid w:val="00E1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241878546485BBED9A959129FE41C">
    <w:name w:val="9E4241878546485BBED9A959129FE41C"/>
  </w:style>
  <w:style w:type="paragraph" w:customStyle="1" w:styleId="3463EDC64E184024873C6600A98AE90C">
    <w:name w:val="3463EDC64E184024873C6600A98AE90C"/>
  </w:style>
  <w:style w:type="paragraph" w:customStyle="1" w:styleId="13C32CC000044531AC49054326B87B02">
    <w:name w:val="13C32CC000044531AC49054326B87B02"/>
  </w:style>
  <w:style w:type="paragraph" w:customStyle="1" w:styleId="453EDB6694724B529E1FF67D52822CD4">
    <w:name w:val="453EDB6694724B529E1FF67D52822CD4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1BB6ED407A94C9981FD29C0D093CBC4">
    <w:name w:val="51BB6ED407A94C9981FD29C0D093CBC4"/>
  </w:style>
  <w:style w:type="paragraph" w:customStyle="1" w:styleId="84C5399607F84264B9AEA5CC501DA877">
    <w:name w:val="84C5399607F84264B9AEA5CC501DA877"/>
  </w:style>
  <w:style w:type="paragraph" w:customStyle="1" w:styleId="6777CAA45D1F40F084E3200AC6FB76B3">
    <w:name w:val="6777CAA45D1F40F084E3200AC6FB76B3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A55717FCB96B45F3A1E726F18B2F267B">
    <w:name w:val="A55717FCB96B45F3A1E726F18B2F267B"/>
  </w:style>
  <w:style w:type="character" w:styleId="PlaceholderText">
    <w:name w:val="Placeholder Text"/>
    <w:basedOn w:val="DefaultParagraphFont"/>
    <w:uiPriority w:val="99"/>
    <w:semiHidden/>
    <w:rsid w:val="00BA645B"/>
    <w:rPr>
      <w:color w:val="808080"/>
    </w:rPr>
  </w:style>
  <w:style w:type="paragraph" w:customStyle="1" w:styleId="7441FEF2F5554C4E9DC77AE310454853">
    <w:name w:val="7441FEF2F5554C4E9DC77AE310454853"/>
  </w:style>
  <w:style w:type="paragraph" w:customStyle="1" w:styleId="68DBFCB4E72744E9AFD005C14F8583DF">
    <w:name w:val="68DBFCB4E72744E9AFD005C14F8583DF"/>
  </w:style>
  <w:style w:type="paragraph" w:customStyle="1" w:styleId="03DE769880E34E99B2C6F0316BB8D42A">
    <w:name w:val="03DE769880E34E99B2C6F0316BB8D42A"/>
  </w:style>
  <w:style w:type="paragraph" w:customStyle="1" w:styleId="EF03EED0A6064519BD97DC517A203995">
    <w:name w:val="EF03EED0A6064519BD97DC517A203995"/>
  </w:style>
  <w:style w:type="paragraph" w:customStyle="1" w:styleId="8440C6905817454FA9FB0E474F0792DA">
    <w:name w:val="8440C6905817454FA9FB0E474F0792DA"/>
  </w:style>
  <w:style w:type="paragraph" w:customStyle="1" w:styleId="B9BE5B12FA1046F384F3595029368C4D">
    <w:name w:val="B9BE5B12FA1046F384F3595029368C4D"/>
  </w:style>
  <w:style w:type="paragraph" w:customStyle="1" w:styleId="DD2ADE6F4DC14B8391D3DC0FA980D483">
    <w:name w:val="DD2ADE6F4DC14B8391D3DC0FA980D483"/>
  </w:style>
  <w:style w:type="paragraph" w:customStyle="1" w:styleId="641A1BF1B5B14DACA0CE3A5AAA383C7D">
    <w:name w:val="641A1BF1B5B14DACA0CE3A5AAA383C7D"/>
  </w:style>
  <w:style w:type="paragraph" w:customStyle="1" w:styleId="8E7F29D5E76C48919AD096552589E42D">
    <w:name w:val="8E7F29D5E76C48919AD096552589E42D"/>
  </w:style>
  <w:style w:type="paragraph" w:customStyle="1" w:styleId="62B7B19383FA49B594ED6112FE2F39F8">
    <w:name w:val="62B7B19383FA49B594ED6112FE2F39F8"/>
  </w:style>
  <w:style w:type="paragraph" w:customStyle="1" w:styleId="0859D9E2216A4493910242F5597B6248">
    <w:name w:val="0859D9E2216A4493910242F5597B6248"/>
  </w:style>
  <w:style w:type="paragraph" w:customStyle="1" w:styleId="2E53C5AD7EB144C8B402A5BDB434FD60">
    <w:name w:val="2E53C5AD7EB144C8B402A5BDB434FD60"/>
    <w:rsid w:val="00BA645B"/>
  </w:style>
  <w:style w:type="paragraph" w:customStyle="1" w:styleId="F7A48D0E1F244D48927C554F564E1D40">
    <w:name w:val="F7A48D0E1F244D48927C554F564E1D40"/>
    <w:rsid w:val="00BA645B"/>
  </w:style>
  <w:style w:type="paragraph" w:customStyle="1" w:styleId="B27040C2920D48DAA88DE5DD7E14126C">
    <w:name w:val="B27040C2920D48DAA88DE5DD7E14126C"/>
    <w:rsid w:val="00BA645B"/>
  </w:style>
  <w:style w:type="paragraph" w:customStyle="1" w:styleId="21FFEDABFA5F4B0AA9E551F3FDF83708">
    <w:name w:val="21FFEDABFA5F4B0AA9E551F3FDF83708"/>
    <w:rsid w:val="00BA645B"/>
  </w:style>
  <w:style w:type="paragraph" w:customStyle="1" w:styleId="4B56CCCFBA4F4ED583DBC60429888542">
    <w:name w:val="4B56CCCFBA4F4ED583DBC60429888542"/>
    <w:rsid w:val="00BA645B"/>
  </w:style>
  <w:style w:type="paragraph" w:customStyle="1" w:styleId="533B0BB9981E44BBA6C6EF8FDB45B063">
    <w:name w:val="533B0BB9981E44BBA6C6EF8FDB45B063"/>
    <w:rsid w:val="00BA645B"/>
  </w:style>
  <w:style w:type="paragraph" w:customStyle="1" w:styleId="6A647D1996FA439895AEF6B5CDC79650">
    <w:name w:val="6A647D1996FA439895AEF6B5CDC79650"/>
    <w:rsid w:val="00BA6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>No. 138 Morne Coco Road</CompanyAddress>
  <CompanyPhone>Home: (868) 633-0408</CompanyPhone>
  <CompanyFax/>
  <CompanyEmail>onkialabbay@gmail.com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hanifah labbay</dc:creator>
  <cp:keywords>Mobile (868) 470-2115</cp:keywords>
  <cp:lastModifiedBy>hanifahlabbay@outlook.com</cp:lastModifiedBy>
  <cp:revision>2</cp:revision>
  <dcterms:created xsi:type="dcterms:W3CDTF">2017-12-03T17:19:00Z</dcterms:created>
  <dcterms:modified xsi:type="dcterms:W3CDTF">2017-12-03T17:19:00Z</dcterms:modified>
  <cp:category>Petit Valley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