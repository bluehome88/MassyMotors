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E8" w:rsidRDefault="00B039E8">
      <w:pPr>
        <w:pStyle w:val="NoSpacing"/>
        <w:rPr>
          <w:sz w:val="8"/>
        </w:rPr>
      </w:pPr>
    </w:p>
    <w:sdt>
      <w:sdtPr>
        <w:rPr>
          <w:rFonts w:asciiTheme="minorHAnsi" w:eastAsiaTheme="minorEastAsia" w:hAnsiTheme="minorHAnsi" w:cstheme="minorBidi"/>
          <w:color w:val="auto"/>
          <w:spacing w:val="0"/>
          <w:kern w:val="0"/>
          <w:sz w:val="32"/>
          <w:szCs w:val="32"/>
          <w14:shadow w14:blurRad="0" w14:dist="0" w14:dir="0" w14:sx="0" w14:sy="0" w14:kx="0" w14:ky="0" w14:algn="none">
            <w14:srgbClr w14:val="000000"/>
          </w14:shadow>
          <w14:ligatures w14:val="none"/>
          <w14:cntxtAlts w14:val="0"/>
        </w:rPr>
        <w:alias w:val="Resume Name"/>
        <w:tag w:val="Resume Name"/>
        <w:id w:val="1257551780"/>
        <w:placeholder>
          <w:docPart w:val="15DB42AF8EBE422CA111F1147D86D432"/>
        </w:placeholder>
        <w:docPartList>
          <w:docPartGallery w:val="Quick Parts"/>
          <w:docPartCategory w:val=" Resume Name"/>
        </w:docPartList>
      </w:sdtPr>
      <w:sdtEndPr>
        <w:rPr>
          <w:sz w:val="22"/>
          <w:szCs w:val="22"/>
        </w:rPr>
      </w:sdtEndPr>
      <w:sdtContent>
        <w:p w:rsidR="00B039E8" w:rsidRPr="00AB22F2" w:rsidRDefault="00210079">
          <w:pPr>
            <w:pStyle w:val="Title"/>
            <w:rPr>
              <w:sz w:val="32"/>
              <w:szCs w:val="32"/>
              <w14:shadow w14:blurRad="50800" w14:dist="38100" w14:dir="2700000" w14:sx="100000" w14:sy="100000" w14:kx="0" w14:ky="0" w14:algn="tl">
                <w14:srgbClr w14:val="000000">
                  <w14:alpha w14:val="60000"/>
                </w14:srgbClr>
              </w14:shadow>
            </w:rPr>
          </w:pPr>
          <w:sdt>
            <w:sdtPr>
              <w:rPr>
                <w:sz w:val="32"/>
                <w:szCs w:val="32"/>
              </w:rPr>
              <w:alias w:val="Author"/>
              <w:tag w:val=""/>
              <w:id w:val="-1792899604"/>
              <w:placeholder>
                <w:docPart w:val="7300E27AE4FC4734BC910D80008BD401"/>
              </w:placeholder>
              <w:dataBinding w:prefixMappings="xmlns:ns0='http://purl.org/dc/elements/1.1/' xmlns:ns1='http://schemas.openxmlformats.org/package/2006/metadata/core-properties' " w:xpath="/ns1:coreProperties[1]/ns0:creator[1]" w:storeItemID="{6C3C8BC8-F283-45AE-878A-BAB7291924A1}"/>
              <w:text/>
            </w:sdtPr>
            <w:sdtEndPr/>
            <w:sdtContent>
              <w:r w:rsidR="00AB22F2" w:rsidRPr="00AB22F2">
                <w:rPr>
                  <w:sz w:val="32"/>
                  <w:szCs w:val="32"/>
                </w:rPr>
                <w:t>Carlene Haynes</w:t>
              </w:r>
            </w:sdtContent>
          </w:sdt>
        </w:p>
        <w:p w:rsidR="00B039E8" w:rsidRDefault="00210079">
          <w:pPr>
            <w:spacing w:after="0" w:line="240" w:lineRule="auto"/>
            <w:jc w:val="center"/>
            <w:rPr>
              <w:color w:val="2F5897" w:themeColor="text2"/>
            </w:rPr>
          </w:pPr>
          <w:sdt>
            <w:sdtPr>
              <w:rPr>
                <w:color w:val="2F5897" w:themeColor="text2"/>
              </w:rPr>
              <w:alias w:val="E-mail Address"/>
              <w:tag w:val=""/>
              <w:id w:val="492224369"/>
              <w:placeholder>
                <w:docPart w:val="005266818C984D81BBE8C9F595472291"/>
              </w:placeholder>
              <w:dataBinding w:prefixMappings="xmlns:ns0='http://schemas.microsoft.com/office/2006/coverPageProps' " w:xpath="/ns0:CoverPageProperties[1]/ns0:CompanyEmail[1]" w:storeItemID="{55AF091B-3C7A-41E3-B477-F2FDAA23CFDA}"/>
              <w:text/>
            </w:sdtPr>
            <w:sdtEndPr/>
            <w:sdtContent>
              <w:r w:rsidR="00AB22F2">
                <w:rPr>
                  <w:color w:val="2F5897" w:themeColor="text2"/>
                </w:rPr>
                <w:t>carlenehaynes@hotmail.com</w:t>
              </w:r>
            </w:sdtContent>
          </w:sdt>
          <w:r>
            <w:rPr>
              <w:color w:val="2F5897" w:themeColor="text2"/>
            </w:rPr>
            <w:t xml:space="preserve"> </w:t>
          </w:r>
          <w:r>
            <w:rPr>
              <w:color w:val="7F7F7F" w:themeColor="text1" w:themeTint="80"/>
            </w:rPr>
            <w:sym w:font="Symbol" w:char="F0B7"/>
          </w:r>
          <w:r>
            <w:rPr>
              <w:color w:val="2F5897" w:themeColor="text2"/>
            </w:rPr>
            <w:t xml:space="preserve">  </w:t>
          </w:r>
          <w:r w:rsidR="00AB22F2">
            <w:rPr>
              <w:color w:val="2F5897" w:themeColor="text2"/>
            </w:rPr>
            <w:t xml:space="preserve">Enterprise, </w:t>
          </w:r>
          <w:proofErr w:type="spellStart"/>
          <w:r w:rsidR="00AB22F2">
            <w:rPr>
              <w:color w:val="2F5897" w:themeColor="text2"/>
            </w:rPr>
            <w:t>Chaguanas</w:t>
          </w:r>
          <w:proofErr w:type="spellEnd"/>
          <w:r w:rsidR="00AB22F2">
            <w:rPr>
              <w:color w:val="2F5897" w:themeColor="text2"/>
            </w:rPr>
            <w:t xml:space="preserve"> </w:t>
          </w:r>
          <w:r>
            <w:rPr>
              <w:color w:val="7F7F7F" w:themeColor="text1" w:themeTint="80"/>
            </w:rPr>
            <w:sym w:font="Symbol" w:char="F0B7"/>
          </w:r>
          <w:r>
            <w:rPr>
              <w:color w:val="2F5897" w:themeColor="text2"/>
            </w:rPr>
            <w:t xml:space="preserve"> </w:t>
          </w:r>
          <w:sdt>
            <w:sdtPr>
              <w:rPr>
                <w:color w:val="2F5897" w:themeColor="text2"/>
              </w:rPr>
              <w:alias w:val="Phone"/>
              <w:tag w:val=""/>
              <w:id w:val="-1095318542"/>
              <w:placeholder>
                <w:docPart w:val="261DB0F4C2BC439684CCC0DAFE681DCC"/>
              </w:placeholder>
              <w:dataBinding w:prefixMappings="xmlns:ns0='http://schemas.microsoft.com/office/2006/coverPageProps' " w:xpath="/ns0:CoverPageProperties[1]/ns0:CompanyPhone[1]" w:storeItemID="{55AF091B-3C7A-41E3-B477-F2FDAA23CFDA}"/>
              <w:text/>
            </w:sdtPr>
            <w:sdtEndPr/>
            <w:sdtContent>
              <w:r w:rsidR="00AB22F2">
                <w:rPr>
                  <w:color w:val="2F5897" w:themeColor="text2"/>
                </w:rPr>
                <w:t>772-2265</w:t>
              </w:r>
            </w:sdtContent>
          </w:sdt>
        </w:p>
        <w:p w:rsidR="00B039E8" w:rsidRDefault="00210079">
          <w:pPr>
            <w:jc w:val="center"/>
          </w:pPr>
        </w:p>
      </w:sdtContent>
    </w:sdt>
    <w:p w:rsidR="00B039E8" w:rsidRDefault="00210079">
      <w:pPr>
        <w:pStyle w:val="SectionHeading"/>
      </w:pPr>
      <w:r>
        <w:t>Objectives</w:t>
      </w:r>
    </w:p>
    <w:p w:rsidR="00B039E8" w:rsidRDefault="00FB3C1B">
      <w:pPr>
        <w:rPr>
          <w:color w:val="000000"/>
        </w:rPr>
      </w:pPr>
      <w:r>
        <w:t>To be ranked among the best in the Tourism and Hospitality by attaining growth and experience in the industry, while simultaneously using my knowledge of the industry to meet and exceed the expectations of valued customers, and add value to the organization.</w:t>
      </w:r>
    </w:p>
    <w:p w:rsidR="00B039E8" w:rsidRDefault="00210079">
      <w:pPr>
        <w:pStyle w:val="SectionHeading"/>
      </w:pPr>
      <w:r>
        <w:t>Education</w:t>
      </w:r>
    </w:p>
    <w:p w:rsidR="00B039E8" w:rsidRDefault="00AB22F2">
      <w:pPr>
        <w:pStyle w:val="Subsection"/>
        <w:rPr>
          <w:color w:val="404040" w:themeColor="text1" w:themeTint="BF"/>
        </w:rPr>
      </w:pPr>
      <w:r>
        <w:rPr>
          <w:color w:val="404040" w:themeColor="text1" w:themeTint="BF"/>
        </w:rPr>
        <w:t xml:space="preserve">Australian Institute </w:t>
      </w:r>
      <w:r w:rsidR="005376DB">
        <w:rPr>
          <w:color w:val="404040" w:themeColor="text1" w:themeTint="BF"/>
        </w:rPr>
        <w:t>of</w:t>
      </w:r>
      <w:r>
        <w:rPr>
          <w:color w:val="404040" w:themeColor="text1" w:themeTint="BF"/>
        </w:rPr>
        <w:t xml:space="preserve"> Business</w:t>
      </w:r>
    </w:p>
    <w:p w:rsidR="00B039E8" w:rsidRDefault="00AB22F2">
      <w:pPr>
        <w:spacing w:after="0"/>
      </w:pPr>
      <w:proofErr w:type="gramStart"/>
      <w:r>
        <w:rPr>
          <w:b/>
          <w:bCs/>
          <w:i/>
          <w:iCs/>
          <w:color w:val="6076B4" w:themeColor="accent1"/>
        </w:rPr>
        <w:t>2017</w:t>
      </w:r>
      <w:r w:rsidR="00210079">
        <w:t xml:space="preserve">  </w:t>
      </w:r>
      <w:r>
        <w:t>Bachelor</w:t>
      </w:r>
      <w:proofErr w:type="gramEnd"/>
      <w:r>
        <w:t xml:space="preserve"> of Business Administration in Tourism and Hospitality Management</w:t>
      </w:r>
    </w:p>
    <w:p w:rsidR="00AB22F2" w:rsidRDefault="00AB22F2">
      <w:pPr>
        <w:spacing w:after="0"/>
      </w:pPr>
    </w:p>
    <w:p w:rsidR="00AB22F2" w:rsidRDefault="00AB22F2" w:rsidP="00AB22F2">
      <w:pPr>
        <w:pStyle w:val="Subsection"/>
        <w:rPr>
          <w:color w:val="404040" w:themeColor="text1" w:themeTint="BF"/>
        </w:rPr>
      </w:pPr>
      <w:r>
        <w:rPr>
          <w:color w:val="404040" w:themeColor="text1" w:themeTint="BF"/>
        </w:rPr>
        <w:t>Trinidad and Tobago Hospitality and Tourism Institute</w:t>
      </w:r>
    </w:p>
    <w:p w:rsidR="00AB22F2" w:rsidRPr="00AB22F2" w:rsidRDefault="00AB22F2" w:rsidP="00AB22F2">
      <w:proofErr w:type="gramStart"/>
      <w:r w:rsidRPr="00AB22F2">
        <w:rPr>
          <w:b/>
          <w:bCs/>
          <w:i/>
          <w:iCs/>
          <w:color w:val="6076B4" w:themeColor="accent1"/>
        </w:rPr>
        <w:t>201</w:t>
      </w:r>
      <w:r w:rsidRPr="00AB22F2">
        <w:rPr>
          <w:b/>
          <w:bCs/>
          <w:i/>
          <w:iCs/>
          <w:color w:val="6076B4" w:themeColor="accent1"/>
        </w:rPr>
        <w:t>3</w:t>
      </w:r>
      <w:r w:rsidRPr="00AB22F2">
        <w:t xml:space="preserve">  </w:t>
      </w:r>
      <w:r w:rsidRPr="00AB22F2">
        <w:t>Associate’s</w:t>
      </w:r>
      <w:proofErr w:type="gramEnd"/>
      <w:r w:rsidRPr="00AB22F2">
        <w:t xml:space="preserve"> Degree in Tourism Management</w:t>
      </w:r>
    </w:p>
    <w:p w:rsidR="00B039E8" w:rsidRDefault="00210079">
      <w:pPr>
        <w:pStyle w:val="SectionHeading"/>
      </w:pPr>
      <w:r>
        <w:t>Experience</w:t>
      </w:r>
    </w:p>
    <w:p w:rsidR="00B039E8" w:rsidRDefault="00AB22F2">
      <w:pPr>
        <w:pStyle w:val="Subsection"/>
        <w:rPr>
          <w:vanish/>
          <w:color w:val="404040" w:themeColor="text1" w:themeTint="BF"/>
          <w:specVanish/>
        </w:rPr>
      </w:pPr>
      <w:r>
        <w:rPr>
          <w:color w:val="404040" w:themeColor="text1" w:themeTint="BF"/>
        </w:rPr>
        <w:t>Caribbean Airlines Limited</w:t>
      </w:r>
    </w:p>
    <w:p w:rsidR="00B039E8" w:rsidRDefault="00210079">
      <w:pPr>
        <w:pStyle w:val="NoSpacing"/>
        <w:rPr>
          <w:color w:val="404040" w:themeColor="text1" w:themeTint="BF"/>
          <w:sz w:val="24"/>
          <w:szCs w:val="24"/>
        </w:rPr>
      </w:pPr>
      <w:r>
        <w:rPr>
          <w:color w:val="404040" w:themeColor="text1" w:themeTint="BF"/>
          <w:sz w:val="24"/>
          <w:szCs w:val="24"/>
        </w:rPr>
        <w:t xml:space="preserve"> | </w:t>
      </w:r>
      <w:proofErr w:type="spellStart"/>
      <w:r w:rsidR="00AB22F2">
        <w:rPr>
          <w:color w:val="404040" w:themeColor="text1" w:themeTint="BF"/>
          <w:sz w:val="24"/>
          <w:szCs w:val="24"/>
        </w:rPr>
        <w:t>Piarco</w:t>
      </w:r>
      <w:proofErr w:type="spellEnd"/>
      <w:r w:rsidR="00AB22F2">
        <w:rPr>
          <w:color w:val="404040" w:themeColor="text1" w:themeTint="BF"/>
          <w:sz w:val="24"/>
          <w:szCs w:val="24"/>
        </w:rPr>
        <w:t>, Trinidad &amp; Tobago</w:t>
      </w:r>
    </w:p>
    <w:p w:rsidR="009B195B" w:rsidRPr="009B195B" w:rsidRDefault="00AB22F2" w:rsidP="009B195B">
      <w:pPr>
        <w:pStyle w:val="SubsectionDate"/>
        <w:rPr>
          <w:iCs/>
        </w:rPr>
      </w:pPr>
      <w:r>
        <w:rPr>
          <w:rStyle w:val="IntenseEmphasis"/>
          <w:b w:val="0"/>
          <w:i w:val="0"/>
        </w:rPr>
        <w:t>Customer Experience Assistant</w:t>
      </w:r>
      <w:r w:rsidR="00210079">
        <w:rPr>
          <w:rStyle w:val="IntenseEmphasis"/>
          <w:b w:val="0"/>
          <w:i w:val="0"/>
        </w:rPr>
        <w:t xml:space="preserve"> </w:t>
      </w:r>
      <w:r>
        <w:rPr>
          <w:b/>
          <w:bCs/>
          <w:i/>
          <w:iCs/>
        </w:rPr>
        <w:t>June 3013</w:t>
      </w:r>
      <w:r w:rsidR="00210079">
        <w:t xml:space="preserve"> – </w:t>
      </w:r>
      <w:r>
        <w:t>Present</w:t>
      </w:r>
    </w:p>
    <w:p w:rsidR="009B195B" w:rsidRDefault="00FB3C1B" w:rsidP="009B195B">
      <w:pPr>
        <w:pStyle w:val="1stlinebulleted"/>
        <w:rPr>
          <w:rFonts w:ascii="Times New Roman" w:hAnsi="Times New Roman"/>
          <w:sz w:val="24"/>
          <w:lang w:val="en-GB"/>
        </w:rPr>
      </w:pPr>
      <w:r>
        <w:rPr>
          <w:rFonts w:ascii="Times New Roman" w:hAnsi="Times New Roman"/>
          <w:sz w:val="24"/>
          <w:lang w:val="en-GB"/>
        </w:rPr>
        <w:t>Data Entry</w:t>
      </w:r>
      <w:r w:rsidR="009B195B">
        <w:rPr>
          <w:rFonts w:ascii="Times New Roman" w:hAnsi="Times New Roman"/>
          <w:sz w:val="24"/>
          <w:lang w:val="en-GB"/>
        </w:rPr>
        <w:t xml:space="preserve"> into department database meeting strict deadlines.</w:t>
      </w:r>
    </w:p>
    <w:p w:rsidR="009B195B" w:rsidRDefault="009B195B" w:rsidP="009B195B">
      <w:pPr>
        <w:pStyle w:val="1stlinebulleted"/>
        <w:rPr>
          <w:rFonts w:ascii="Times New Roman" w:hAnsi="Times New Roman"/>
          <w:sz w:val="24"/>
          <w:lang w:val="en-GB"/>
        </w:rPr>
      </w:pPr>
      <w:r>
        <w:rPr>
          <w:rFonts w:ascii="Times New Roman" w:hAnsi="Times New Roman"/>
          <w:sz w:val="24"/>
          <w:lang w:val="en-GB"/>
        </w:rPr>
        <w:t>Accurately maintain department manual filing system and logs.</w:t>
      </w:r>
    </w:p>
    <w:p w:rsidR="009B195B" w:rsidRDefault="009B195B" w:rsidP="009B195B">
      <w:pPr>
        <w:pStyle w:val="1stlinebulleted"/>
        <w:rPr>
          <w:rFonts w:ascii="Times New Roman" w:hAnsi="Times New Roman"/>
          <w:sz w:val="24"/>
          <w:lang w:val="en-GB"/>
        </w:rPr>
      </w:pPr>
      <w:r>
        <w:rPr>
          <w:rFonts w:ascii="Times New Roman" w:hAnsi="Times New Roman"/>
          <w:sz w:val="24"/>
          <w:lang w:val="en-GB"/>
        </w:rPr>
        <w:t xml:space="preserve">Communicate with internal and external customers via email and telephone. </w:t>
      </w:r>
    </w:p>
    <w:p w:rsidR="009B195B" w:rsidRDefault="009B195B" w:rsidP="009B195B">
      <w:pPr>
        <w:pStyle w:val="1stlinebulleted"/>
        <w:rPr>
          <w:rFonts w:ascii="Times New Roman" w:hAnsi="Times New Roman"/>
          <w:sz w:val="24"/>
          <w:lang w:val="en-GB"/>
        </w:rPr>
      </w:pPr>
      <w:r>
        <w:rPr>
          <w:rFonts w:ascii="Times New Roman" w:hAnsi="Times New Roman"/>
          <w:sz w:val="24"/>
          <w:lang w:val="en-GB"/>
        </w:rPr>
        <w:t>Prepar</w:t>
      </w:r>
      <w:r w:rsidR="00566627">
        <w:rPr>
          <w:rFonts w:ascii="Times New Roman" w:hAnsi="Times New Roman"/>
          <w:sz w:val="24"/>
          <w:lang w:val="en-GB"/>
        </w:rPr>
        <w:t>e cheques, wire transfer payments</w:t>
      </w:r>
      <w:r>
        <w:rPr>
          <w:rFonts w:ascii="Times New Roman" w:hAnsi="Times New Roman"/>
          <w:sz w:val="24"/>
          <w:lang w:val="en-GB"/>
        </w:rPr>
        <w:t xml:space="preserve"> and transportation vouchers for customers.</w:t>
      </w:r>
    </w:p>
    <w:p w:rsidR="009B195B" w:rsidRDefault="009B195B" w:rsidP="009B195B">
      <w:pPr>
        <w:pStyle w:val="1stlinebulleted"/>
        <w:rPr>
          <w:rFonts w:ascii="Times New Roman" w:hAnsi="Times New Roman"/>
          <w:sz w:val="24"/>
          <w:lang w:val="en-GB"/>
        </w:rPr>
      </w:pPr>
      <w:r>
        <w:rPr>
          <w:rFonts w:ascii="Times New Roman" w:hAnsi="Times New Roman"/>
          <w:sz w:val="24"/>
          <w:lang w:val="en-GB"/>
        </w:rPr>
        <w:t>Formulate appropriate responses to customer correspondences to retain and restore customer satisfaction.</w:t>
      </w:r>
    </w:p>
    <w:p w:rsidR="009B195B" w:rsidRDefault="009B195B" w:rsidP="009B195B">
      <w:pPr>
        <w:pStyle w:val="1stlinebulleted"/>
        <w:rPr>
          <w:rFonts w:ascii="Times New Roman" w:hAnsi="Times New Roman"/>
          <w:sz w:val="24"/>
          <w:lang w:val="en-GB"/>
        </w:rPr>
      </w:pPr>
      <w:r>
        <w:rPr>
          <w:rFonts w:ascii="Times New Roman" w:hAnsi="Times New Roman"/>
          <w:sz w:val="24"/>
          <w:lang w:val="en-GB"/>
        </w:rPr>
        <w:t>Evaluate and resolve customer complaints.</w:t>
      </w:r>
      <w:r>
        <w:rPr>
          <w:rFonts w:ascii="Times New Roman" w:hAnsi="Times New Roman"/>
          <w:sz w:val="24"/>
          <w:lang w:val="en-GB"/>
        </w:rPr>
        <w:t xml:space="preserve"> </w:t>
      </w:r>
    </w:p>
    <w:p w:rsidR="00E34BD7" w:rsidRPr="005376DB" w:rsidRDefault="005376DB" w:rsidP="009B195B">
      <w:pPr>
        <w:pStyle w:val="1stlinebulleted"/>
        <w:rPr>
          <w:rFonts w:ascii="Times New Roman" w:hAnsi="Times New Roman"/>
          <w:sz w:val="24"/>
          <w:lang w:val="en-GB"/>
        </w:rPr>
      </w:pPr>
      <w:r w:rsidRPr="005376DB">
        <w:rPr>
          <w:rFonts w:ascii="Times New Roman" w:hAnsi="Times New Roman"/>
          <w:sz w:val="24"/>
          <w:shd w:val="clear" w:color="auto" w:fill="FFFFFF"/>
        </w:rPr>
        <w:t>Perform all administrative duties required to maximize the efficiency, productivity and teamwork of customer relations, and enhance the entire operations of the company</w:t>
      </w:r>
    </w:p>
    <w:p w:rsidR="009B195B" w:rsidRDefault="009B195B" w:rsidP="009B195B">
      <w:pPr>
        <w:pStyle w:val="1stlinebulleted"/>
        <w:numPr>
          <w:ilvl w:val="0"/>
          <w:numId w:val="0"/>
        </w:numPr>
        <w:ind w:left="216" w:hanging="216"/>
        <w:rPr>
          <w:rFonts w:ascii="Times New Roman" w:hAnsi="Times New Roman"/>
          <w:sz w:val="24"/>
          <w:lang w:val="en-GB"/>
        </w:rPr>
      </w:pPr>
    </w:p>
    <w:p w:rsidR="009B195B" w:rsidRDefault="009B195B" w:rsidP="009B195B">
      <w:pPr>
        <w:pStyle w:val="SubsectionDate"/>
        <w:rPr>
          <w:rStyle w:val="IntenseEmphasis"/>
          <w:b w:val="0"/>
          <w:i w:val="0"/>
        </w:rPr>
      </w:pPr>
      <w:r>
        <w:rPr>
          <w:rStyle w:val="IntenseEmphasis"/>
          <w:b w:val="0"/>
          <w:i w:val="0"/>
        </w:rPr>
        <w:t>Ad Hoc Jobs 2011-2013</w:t>
      </w:r>
    </w:p>
    <w:p w:rsidR="00E34BD7" w:rsidRDefault="00E34BD7" w:rsidP="00E34BD7">
      <w:pPr>
        <w:pStyle w:val="1stlinebulleted"/>
        <w:rPr>
          <w:rFonts w:ascii="Times New Roman" w:hAnsi="Times New Roman"/>
          <w:sz w:val="24"/>
          <w:lang w:val="en-GB"/>
        </w:rPr>
      </w:pPr>
      <w:r>
        <w:rPr>
          <w:rFonts w:ascii="Times New Roman" w:hAnsi="Times New Roman"/>
          <w:sz w:val="24"/>
          <w:lang w:val="en-GB"/>
        </w:rPr>
        <w:t>Server- Ministry of Sports Awards Dinner Banquet</w:t>
      </w:r>
    </w:p>
    <w:p w:rsidR="00E34BD7" w:rsidRDefault="00E34BD7" w:rsidP="00E34BD7">
      <w:pPr>
        <w:pStyle w:val="1stlinebulleted"/>
        <w:rPr>
          <w:rFonts w:ascii="Times New Roman" w:hAnsi="Times New Roman"/>
          <w:sz w:val="24"/>
          <w:lang w:val="en-GB"/>
        </w:rPr>
      </w:pPr>
      <w:r>
        <w:rPr>
          <w:rFonts w:ascii="Times New Roman" w:hAnsi="Times New Roman"/>
          <w:sz w:val="24"/>
          <w:lang w:val="en-GB"/>
        </w:rPr>
        <w:t>Server/ Usher at Silent Auction Charity Event- Consortium of Disability Organization</w:t>
      </w:r>
    </w:p>
    <w:p w:rsidR="00E34BD7" w:rsidRDefault="00E34BD7" w:rsidP="00E34BD7">
      <w:pPr>
        <w:pStyle w:val="1stlinebulleted"/>
        <w:rPr>
          <w:rFonts w:ascii="Times New Roman" w:hAnsi="Times New Roman"/>
          <w:sz w:val="24"/>
          <w:lang w:val="en-GB"/>
        </w:rPr>
      </w:pPr>
      <w:r>
        <w:rPr>
          <w:rFonts w:ascii="Times New Roman" w:hAnsi="Times New Roman"/>
          <w:sz w:val="24"/>
          <w:lang w:val="en-GB"/>
        </w:rPr>
        <w:t>Server- Christmas Dinner, Kiss Baking Company, Trinidad and Tobago</w:t>
      </w:r>
    </w:p>
    <w:p w:rsidR="00E34BD7" w:rsidRDefault="00E34BD7" w:rsidP="00E34BD7">
      <w:pPr>
        <w:pStyle w:val="1stlinebulleted"/>
        <w:rPr>
          <w:rFonts w:ascii="Times New Roman" w:hAnsi="Times New Roman"/>
          <w:sz w:val="24"/>
          <w:lang w:val="en-GB"/>
        </w:rPr>
      </w:pPr>
      <w:r>
        <w:rPr>
          <w:rFonts w:ascii="Times New Roman" w:hAnsi="Times New Roman"/>
          <w:sz w:val="24"/>
          <w:lang w:val="en-GB"/>
        </w:rPr>
        <w:t xml:space="preserve">Server- Christmas Luncheon, Ministry of Agriculture </w:t>
      </w:r>
    </w:p>
    <w:p w:rsidR="009B195B" w:rsidRPr="009B195B" w:rsidRDefault="009B195B" w:rsidP="009B195B">
      <w:pPr>
        <w:pStyle w:val="1stlinebulleted"/>
        <w:numPr>
          <w:ilvl w:val="0"/>
          <w:numId w:val="0"/>
        </w:numPr>
        <w:ind w:left="216" w:hanging="216"/>
        <w:rPr>
          <w:rFonts w:ascii="Times New Roman" w:hAnsi="Times New Roman"/>
          <w:sz w:val="22"/>
          <w:szCs w:val="22"/>
          <w:lang w:val="en-GB"/>
        </w:rPr>
      </w:pPr>
      <w:bookmarkStart w:id="0" w:name="_GoBack"/>
      <w:bookmarkEnd w:id="0"/>
    </w:p>
    <w:p w:rsidR="00B039E8" w:rsidRDefault="009B195B">
      <w:pPr>
        <w:pStyle w:val="SectionHeading"/>
      </w:pPr>
      <w:r>
        <w:lastRenderedPageBreak/>
        <w:t xml:space="preserve">Computer </w:t>
      </w:r>
      <w:sdt>
        <w:sdtPr>
          <w:id w:val="-51398160"/>
          <w:placeholder>
            <w:docPart w:val="6519AA95E60243D7B3B447E63CE8CF7E"/>
          </w:placeholder>
          <w:temporary/>
          <w:showingPlcHdr/>
        </w:sdtPr>
        <w:sdtEndPr/>
        <w:sdtContent>
          <w:r w:rsidR="00210079">
            <w:t>Skills</w:t>
          </w:r>
        </w:sdtContent>
      </w:sdt>
    </w:p>
    <w:p w:rsidR="005376DB" w:rsidRDefault="005376DB" w:rsidP="005376DB">
      <w:pPr>
        <w:pStyle w:val="1stlinebulleted"/>
        <w:rPr>
          <w:rFonts w:ascii="Times New Roman" w:hAnsi="Times New Roman"/>
          <w:sz w:val="24"/>
          <w:lang w:val="en-GB"/>
        </w:rPr>
      </w:pPr>
      <w:r>
        <w:rPr>
          <w:rFonts w:ascii="Times New Roman" w:hAnsi="Times New Roman"/>
          <w:sz w:val="24"/>
          <w:lang w:val="en-GB"/>
        </w:rPr>
        <w:t>Microsoft Office 2010</w:t>
      </w:r>
    </w:p>
    <w:p w:rsidR="005376DB" w:rsidRDefault="005376DB" w:rsidP="005376DB">
      <w:pPr>
        <w:pStyle w:val="SectionHeading"/>
      </w:pPr>
      <w:proofErr w:type="spellStart"/>
      <w:r>
        <w:t>Acheivements</w:t>
      </w:r>
      <w:proofErr w:type="spellEnd"/>
    </w:p>
    <w:p w:rsidR="00CE73FA" w:rsidRDefault="00CE73FA" w:rsidP="00CE73FA">
      <w:pPr>
        <w:pStyle w:val="1stlinebulleted"/>
        <w:rPr>
          <w:rFonts w:ascii="Times New Roman" w:hAnsi="Times New Roman"/>
          <w:sz w:val="24"/>
          <w:lang w:val="en-GB"/>
        </w:rPr>
      </w:pPr>
      <w:r>
        <w:rPr>
          <w:rFonts w:ascii="Times New Roman" w:hAnsi="Times New Roman"/>
          <w:sz w:val="24"/>
          <w:lang w:val="en-GB"/>
        </w:rPr>
        <w:t>Student Guild Public Relations Officer</w:t>
      </w:r>
    </w:p>
    <w:p w:rsidR="00CE73FA" w:rsidRDefault="00CE73FA" w:rsidP="00CE73FA">
      <w:pPr>
        <w:pStyle w:val="1stlinebulleted"/>
        <w:rPr>
          <w:rFonts w:ascii="Times New Roman" w:hAnsi="Times New Roman"/>
          <w:sz w:val="24"/>
          <w:lang w:val="en-GB"/>
        </w:rPr>
      </w:pPr>
      <w:r>
        <w:rPr>
          <w:rFonts w:ascii="Times New Roman" w:hAnsi="Times New Roman"/>
          <w:sz w:val="24"/>
          <w:lang w:val="en-GB"/>
        </w:rPr>
        <w:t>Choir Director</w:t>
      </w:r>
    </w:p>
    <w:p w:rsidR="00CE73FA" w:rsidRDefault="00CE73FA" w:rsidP="00CE73FA">
      <w:pPr>
        <w:pStyle w:val="1stlinebulleted"/>
        <w:rPr>
          <w:rFonts w:ascii="Times New Roman" w:hAnsi="Times New Roman"/>
          <w:sz w:val="24"/>
          <w:lang w:val="en-GB"/>
        </w:rPr>
      </w:pPr>
      <w:r>
        <w:rPr>
          <w:rFonts w:ascii="Times New Roman" w:hAnsi="Times New Roman"/>
          <w:sz w:val="24"/>
          <w:lang w:val="en-GB"/>
        </w:rPr>
        <w:t>Caribbean Tourism Organization Drama Competition (2</w:t>
      </w:r>
      <w:r w:rsidRPr="00CE73FA">
        <w:rPr>
          <w:rFonts w:ascii="Times New Roman" w:hAnsi="Times New Roman"/>
          <w:sz w:val="24"/>
          <w:vertAlign w:val="superscript"/>
          <w:lang w:val="en-GB"/>
        </w:rPr>
        <w:t>nd</w:t>
      </w:r>
      <w:r>
        <w:rPr>
          <w:rFonts w:ascii="Times New Roman" w:hAnsi="Times New Roman"/>
          <w:sz w:val="24"/>
          <w:lang w:val="en-GB"/>
        </w:rPr>
        <w:t xml:space="preserve"> Place)</w:t>
      </w:r>
    </w:p>
    <w:p w:rsidR="00CE73FA" w:rsidRDefault="00CE73FA" w:rsidP="00CE73FA">
      <w:pPr>
        <w:pStyle w:val="1stlinebulleted"/>
        <w:rPr>
          <w:rFonts w:ascii="Times New Roman" w:hAnsi="Times New Roman"/>
          <w:sz w:val="24"/>
          <w:lang w:val="en-GB"/>
        </w:rPr>
      </w:pPr>
      <w:r>
        <w:rPr>
          <w:rFonts w:ascii="Times New Roman" w:hAnsi="Times New Roman"/>
          <w:sz w:val="24"/>
          <w:lang w:val="en-GB"/>
        </w:rPr>
        <w:t>Tourism Development Company- Best Tourism Project (2013)</w:t>
      </w:r>
    </w:p>
    <w:p w:rsidR="00CE73FA" w:rsidRDefault="00CE73FA" w:rsidP="00CE73FA">
      <w:pPr>
        <w:pStyle w:val="SectionHeading"/>
      </w:pPr>
      <w:r>
        <w:t>Interests</w:t>
      </w:r>
    </w:p>
    <w:p w:rsidR="00CE73FA" w:rsidRDefault="00CE73FA" w:rsidP="00CE73FA">
      <w:pPr>
        <w:pStyle w:val="1stlinebulleted"/>
        <w:rPr>
          <w:rFonts w:ascii="Times New Roman" w:hAnsi="Times New Roman"/>
          <w:sz w:val="24"/>
          <w:lang w:val="en-GB"/>
        </w:rPr>
      </w:pPr>
      <w:r>
        <w:rPr>
          <w:rFonts w:ascii="Times New Roman" w:hAnsi="Times New Roman"/>
          <w:sz w:val="24"/>
          <w:lang w:val="en-GB"/>
        </w:rPr>
        <w:t>Photography</w:t>
      </w:r>
    </w:p>
    <w:p w:rsidR="00CE73FA" w:rsidRDefault="00CE73FA" w:rsidP="00CE73FA">
      <w:pPr>
        <w:pStyle w:val="1stlinebulleted"/>
        <w:rPr>
          <w:rFonts w:ascii="Times New Roman" w:hAnsi="Times New Roman"/>
          <w:sz w:val="24"/>
          <w:lang w:val="en-GB"/>
        </w:rPr>
      </w:pPr>
      <w:r>
        <w:rPr>
          <w:rFonts w:ascii="Times New Roman" w:hAnsi="Times New Roman"/>
          <w:sz w:val="24"/>
          <w:lang w:val="en-GB"/>
        </w:rPr>
        <w:t>Event Planning</w:t>
      </w:r>
    </w:p>
    <w:p w:rsidR="00CE73FA" w:rsidRDefault="00CE73FA" w:rsidP="00CE73FA">
      <w:pPr>
        <w:pStyle w:val="1stlinebulleted"/>
        <w:rPr>
          <w:rFonts w:ascii="Times New Roman" w:hAnsi="Times New Roman"/>
          <w:sz w:val="24"/>
          <w:lang w:val="en-GB"/>
        </w:rPr>
      </w:pPr>
      <w:r>
        <w:rPr>
          <w:rFonts w:ascii="Times New Roman" w:hAnsi="Times New Roman"/>
          <w:sz w:val="24"/>
          <w:lang w:val="en-GB"/>
        </w:rPr>
        <w:t>Yoga</w:t>
      </w:r>
    </w:p>
    <w:p w:rsidR="00CE73FA" w:rsidRDefault="00CE73FA" w:rsidP="00CE73FA">
      <w:pPr>
        <w:pStyle w:val="1stlinebulleted"/>
        <w:rPr>
          <w:rFonts w:ascii="Times New Roman" w:hAnsi="Times New Roman"/>
          <w:sz w:val="24"/>
          <w:lang w:val="en-GB"/>
        </w:rPr>
      </w:pPr>
      <w:proofErr w:type="spellStart"/>
      <w:r>
        <w:rPr>
          <w:rFonts w:ascii="Times New Roman" w:hAnsi="Times New Roman"/>
          <w:sz w:val="24"/>
          <w:lang w:val="en-GB"/>
        </w:rPr>
        <w:t>Zumba</w:t>
      </w:r>
      <w:proofErr w:type="spellEnd"/>
    </w:p>
    <w:p w:rsidR="00CE73FA" w:rsidRDefault="00CE73FA" w:rsidP="00CE73FA"/>
    <w:sectPr w:rsidR="00CE73FA" w:rsidSect="00AB22F2">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079" w:rsidRDefault="00210079">
      <w:pPr>
        <w:spacing w:after="0" w:line="240" w:lineRule="auto"/>
      </w:pPr>
      <w:r>
        <w:separator/>
      </w:r>
    </w:p>
  </w:endnote>
  <w:endnote w:type="continuationSeparator" w:id="0">
    <w:p w:rsidR="00210079" w:rsidRDefault="0021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079" w:rsidRDefault="00210079">
      <w:pPr>
        <w:spacing w:after="0" w:line="240" w:lineRule="auto"/>
      </w:pPr>
      <w:r>
        <w:separator/>
      </w:r>
    </w:p>
  </w:footnote>
  <w:footnote w:type="continuationSeparator" w:id="0">
    <w:p w:rsidR="00210079" w:rsidRDefault="00210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E8" w:rsidRDefault="00210079">
    <w:pPr>
      <w:spacing w:after="0"/>
      <w:jc w:val="center"/>
      <w:rPr>
        <w:color w:val="E4E9EF" w:themeColor="background2"/>
      </w:rPr>
    </w:pPr>
    <w:sdt>
      <w:sdtPr>
        <w:rPr>
          <w:color w:val="6076B4" w:themeColor="accent1"/>
        </w:rPr>
        <w:alias w:val="Author"/>
        <w:id w:val="-370996696"/>
        <w:placeholder>
          <w:docPart w:val="C72C0E2E989747B5A38E1A3D9C1ABF5D"/>
        </w:placeholder>
        <w:dataBinding w:prefixMappings="xmlns:ns0='http://schemas.openxmlformats.org/package/2006/metadata/core-properties' xmlns:ns1='http://purl.org/dc/elements/1.1/'" w:xpath="/ns0:coreProperties[1]/ns1:creator[1]" w:storeItemID="{6C3C8BC8-F283-45AE-878A-BAB7291924A1}"/>
        <w:text/>
      </w:sdtPr>
      <w:sdtEndPr/>
      <w:sdtContent>
        <w:r w:rsidR="00AB22F2">
          <w:rPr>
            <w:color w:val="6076B4" w:themeColor="accent1"/>
          </w:rPr>
          <w:t>Carlene Haynes</w:t>
        </w:r>
      </w:sdtContent>
    </w:sdt>
  </w:p>
  <w:p w:rsidR="00B039E8" w:rsidRDefault="00210079">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937C9"/>
    <w:multiLevelType w:val="multilevel"/>
    <w:tmpl w:val="A76C6892"/>
    <w:numStyleLink w:val="Bulletedlist"/>
  </w:abstractNum>
  <w:abstractNum w:abstractNumId="2">
    <w:nsid w:val="409976A0"/>
    <w:multiLevelType w:val="multilevel"/>
    <w:tmpl w:val="A76C6892"/>
    <w:numStyleLink w:val="Bulletedlist"/>
  </w:abstractNum>
  <w:abstractNum w:abstractNumId="3">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7">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7"/>
  </w:num>
  <w:num w:numId="6">
    <w:abstractNumId w:val="6"/>
    <w:lvlOverride w:ilvl="0"/>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F2"/>
    <w:rsid w:val="00210079"/>
    <w:rsid w:val="005376DB"/>
    <w:rsid w:val="00566627"/>
    <w:rsid w:val="009B195B"/>
    <w:rsid w:val="00AB22F2"/>
    <w:rsid w:val="00B039E8"/>
    <w:rsid w:val="00CE73FA"/>
    <w:rsid w:val="00E34BD7"/>
    <w:rsid w:val="00FB3C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rPr>
      <w:color w:val="404040" w:themeColor="text1" w:themeTint="BF"/>
    </w:r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stlinebulletedCharChar">
    <w:name w:val="1st line bulleted Char Char"/>
    <w:basedOn w:val="DefaultParagraphFont"/>
    <w:link w:val="1stlinebulleted"/>
    <w:locked/>
    <w:rsid w:val="009B195B"/>
    <w:rPr>
      <w:rFonts w:ascii="Garamond" w:eastAsia="Times New Roman" w:hAnsi="Garamond" w:cs="Times New Roman"/>
      <w:sz w:val="20"/>
      <w:szCs w:val="24"/>
    </w:rPr>
  </w:style>
  <w:style w:type="paragraph" w:customStyle="1" w:styleId="1stlinebulleted">
    <w:name w:val="1st line bulleted"/>
    <w:basedOn w:val="Normal"/>
    <w:link w:val="1stlinebulletedCharChar"/>
    <w:rsid w:val="009B195B"/>
    <w:pPr>
      <w:numPr>
        <w:numId w:val="6"/>
      </w:numPr>
      <w:tabs>
        <w:tab w:val="right" w:pos="6480"/>
      </w:tabs>
      <w:spacing w:before="100" w:after="0" w:line="240" w:lineRule="auto"/>
    </w:pPr>
    <w:rPr>
      <w:rFonts w:ascii="Garamond" w:eastAsia="Times New Roman" w:hAnsi="Garamond" w:cs="Times New Roman"/>
      <w:sz w:val="20"/>
      <w:szCs w:val="24"/>
    </w:rPr>
  </w:style>
  <w:style w:type="numbering" w:customStyle="1" w:styleId="Bulletedlist">
    <w:name w:val="Bulleted list"/>
    <w:rsid w:val="005376DB"/>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rPr>
      <w:color w:val="404040" w:themeColor="text1" w:themeTint="BF"/>
    </w:r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stlinebulletedCharChar">
    <w:name w:val="1st line bulleted Char Char"/>
    <w:basedOn w:val="DefaultParagraphFont"/>
    <w:link w:val="1stlinebulleted"/>
    <w:locked/>
    <w:rsid w:val="009B195B"/>
    <w:rPr>
      <w:rFonts w:ascii="Garamond" w:eastAsia="Times New Roman" w:hAnsi="Garamond" w:cs="Times New Roman"/>
      <w:sz w:val="20"/>
      <w:szCs w:val="24"/>
    </w:rPr>
  </w:style>
  <w:style w:type="paragraph" w:customStyle="1" w:styleId="1stlinebulleted">
    <w:name w:val="1st line bulleted"/>
    <w:basedOn w:val="Normal"/>
    <w:link w:val="1stlinebulletedCharChar"/>
    <w:rsid w:val="009B195B"/>
    <w:pPr>
      <w:numPr>
        <w:numId w:val="6"/>
      </w:numPr>
      <w:tabs>
        <w:tab w:val="right" w:pos="6480"/>
      </w:tabs>
      <w:spacing w:before="100" w:after="0" w:line="240" w:lineRule="auto"/>
    </w:pPr>
    <w:rPr>
      <w:rFonts w:ascii="Garamond" w:eastAsia="Times New Roman" w:hAnsi="Garamond" w:cs="Times New Roman"/>
      <w:sz w:val="20"/>
      <w:szCs w:val="24"/>
    </w:rPr>
  </w:style>
  <w:style w:type="numbering" w:customStyle="1" w:styleId="Bulletedlist">
    <w:name w:val="Bulleted list"/>
    <w:rsid w:val="005376D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08916">
      <w:bodyDiv w:val="1"/>
      <w:marLeft w:val="0"/>
      <w:marRight w:val="0"/>
      <w:marTop w:val="0"/>
      <w:marBottom w:val="0"/>
      <w:divBdr>
        <w:top w:val="none" w:sz="0" w:space="0" w:color="auto"/>
        <w:left w:val="none" w:sz="0" w:space="0" w:color="auto"/>
        <w:bottom w:val="none" w:sz="0" w:space="0" w:color="auto"/>
        <w:right w:val="none" w:sz="0" w:space="0" w:color="auto"/>
      </w:divBdr>
    </w:div>
    <w:div w:id="748695641">
      <w:bodyDiv w:val="1"/>
      <w:marLeft w:val="0"/>
      <w:marRight w:val="0"/>
      <w:marTop w:val="0"/>
      <w:marBottom w:val="0"/>
      <w:divBdr>
        <w:top w:val="none" w:sz="0" w:space="0" w:color="auto"/>
        <w:left w:val="none" w:sz="0" w:space="0" w:color="auto"/>
        <w:bottom w:val="none" w:sz="0" w:space="0" w:color="auto"/>
        <w:right w:val="none" w:sz="0" w:space="0" w:color="auto"/>
      </w:divBdr>
    </w:div>
    <w:div w:id="1174952482">
      <w:bodyDiv w:val="1"/>
      <w:marLeft w:val="0"/>
      <w:marRight w:val="0"/>
      <w:marTop w:val="0"/>
      <w:marBottom w:val="0"/>
      <w:divBdr>
        <w:top w:val="none" w:sz="0" w:space="0" w:color="auto"/>
        <w:left w:val="none" w:sz="0" w:space="0" w:color="auto"/>
        <w:bottom w:val="none" w:sz="0" w:space="0" w:color="auto"/>
        <w:right w:val="none" w:sz="0" w:space="0" w:color="auto"/>
      </w:divBdr>
    </w:div>
    <w:div w:id="1278681963">
      <w:bodyDiv w:val="1"/>
      <w:marLeft w:val="0"/>
      <w:marRight w:val="0"/>
      <w:marTop w:val="0"/>
      <w:marBottom w:val="0"/>
      <w:divBdr>
        <w:top w:val="none" w:sz="0" w:space="0" w:color="auto"/>
        <w:left w:val="none" w:sz="0" w:space="0" w:color="auto"/>
        <w:bottom w:val="none" w:sz="0" w:space="0" w:color="auto"/>
        <w:right w:val="none" w:sz="0" w:space="0" w:color="auto"/>
      </w:divBdr>
    </w:div>
    <w:div w:id="1442844366">
      <w:bodyDiv w:val="1"/>
      <w:marLeft w:val="0"/>
      <w:marRight w:val="0"/>
      <w:marTop w:val="0"/>
      <w:marBottom w:val="0"/>
      <w:divBdr>
        <w:top w:val="none" w:sz="0" w:space="0" w:color="auto"/>
        <w:left w:val="none" w:sz="0" w:space="0" w:color="auto"/>
        <w:bottom w:val="none" w:sz="0" w:space="0" w:color="auto"/>
        <w:right w:val="none" w:sz="0" w:space="0" w:color="auto"/>
      </w:divBdr>
    </w:div>
    <w:div w:id="16300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ynes\AppData\Roaming\Microsoft\Templates\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DB42AF8EBE422CA111F1147D86D432"/>
        <w:category>
          <w:name w:val="General"/>
          <w:gallery w:val="placeholder"/>
        </w:category>
        <w:types>
          <w:type w:val="bbPlcHdr"/>
        </w:types>
        <w:behaviors>
          <w:behavior w:val="content"/>
        </w:behaviors>
        <w:guid w:val="{95EE2C9A-4475-4802-93A2-8EB0B976BC54}"/>
      </w:docPartPr>
      <w:docPartBody>
        <w:p w:rsidR="00000000" w:rsidRDefault="006A4C1A">
          <w:pPr>
            <w:pStyle w:val="15DB42AF8EBE422CA111F1147D86D432"/>
          </w:pPr>
          <w:r>
            <w:rPr>
              <w:rStyle w:val="PlaceholderText"/>
            </w:rPr>
            <w:t>Choose</w:t>
          </w:r>
          <w:r>
            <w:rPr>
              <w:rStyle w:val="PlaceholderText"/>
            </w:rPr>
            <w:t xml:space="preserve"> a building block.</w:t>
          </w:r>
        </w:p>
      </w:docPartBody>
    </w:docPart>
    <w:docPart>
      <w:docPartPr>
        <w:name w:val="7300E27AE4FC4734BC910D80008BD401"/>
        <w:category>
          <w:name w:val="General"/>
          <w:gallery w:val="placeholder"/>
        </w:category>
        <w:types>
          <w:type w:val="bbPlcHdr"/>
        </w:types>
        <w:behaviors>
          <w:behavior w:val="content"/>
        </w:behaviors>
        <w:guid w:val="{3AA49247-4230-485F-A057-26B239962EDC}"/>
      </w:docPartPr>
      <w:docPartBody>
        <w:p w:rsidR="00000000" w:rsidRDefault="006A4C1A">
          <w:pPr>
            <w:pStyle w:val="7300E27AE4FC4734BC910D80008BD401"/>
          </w:pPr>
          <w:r>
            <w:t>[Type Your Name]</w:t>
          </w:r>
        </w:p>
      </w:docPartBody>
    </w:docPart>
    <w:docPart>
      <w:docPartPr>
        <w:name w:val="005266818C984D81BBE8C9F595472291"/>
        <w:category>
          <w:name w:val="General"/>
          <w:gallery w:val="placeholder"/>
        </w:category>
        <w:types>
          <w:type w:val="bbPlcHdr"/>
        </w:types>
        <w:behaviors>
          <w:behavior w:val="content"/>
        </w:behaviors>
        <w:guid w:val="{7A1D36A7-165D-42EF-8B95-0EA3C59221E1}"/>
      </w:docPartPr>
      <w:docPartBody>
        <w:p w:rsidR="00000000" w:rsidRDefault="006A4C1A">
          <w:pPr>
            <w:pStyle w:val="005266818C984D81BBE8C9F595472291"/>
          </w:pPr>
          <w:r>
            <w:rPr>
              <w:color w:val="1F497D" w:themeColor="text2"/>
            </w:rPr>
            <w:t>[Type your e-mail]</w:t>
          </w:r>
        </w:p>
      </w:docPartBody>
    </w:docPart>
    <w:docPart>
      <w:docPartPr>
        <w:name w:val="261DB0F4C2BC439684CCC0DAFE681DCC"/>
        <w:category>
          <w:name w:val="General"/>
          <w:gallery w:val="placeholder"/>
        </w:category>
        <w:types>
          <w:type w:val="bbPlcHdr"/>
        </w:types>
        <w:behaviors>
          <w:behavior w:val="content"/>
        </w:behaviors>
        <w:guid w:val="{EBEC211F-5226-49E7-B952-3E33E52DEB6D}"/>
      </w:docPartPr>
      <w:docPartBody>
        <w:p w:rsidR="00000000" w:rsidRDefault="006A4C1A">
          <w:pPr>
            <w:pStyle w:val="261DB0F4C2BC439684CCC0DAFE681DCC"/>
          </w:pPr>
          <w:r>
            <w:rPr>
              <w:color w:val="1F497D" w:themeColor="text2"/>
            </w:rPr>
            <w:t>[Type your phone number]</w:t>
          </w:r>
        </w:p>
      </w:docPartBody>
    </w:docPart>
    <w:docPart>
      <w:docPartPr>
        <w:name w:val="6519AA95E60243D7B3B447E63CE8CF7E"/>
        <w:category>
          <w:name w:val="General"/>
          <w:gallery w:val="placeholder"/>
        </w:category>
        <w:types>
          <w:type w:val="bbPlcHdr"/>
        </w:types>
        <w:behaviors>
          <w:behavior w:val="content"/>
        </w:behaviors>
        <w:guid w:val="{9FAA1382-1D87-4D5E-A0B0-12E467DE3A52}"/>
      </w:docPartPr>
      <w:docPartBody>
        <w:p w:rsidR="00000000" w:rsidRDefault="006A4C1A">
          <w:pPr>
            <w:pStyle w:val="6519AA95E60243D7B3B447E63CE8CF7E"/>
          </w:pPr>
          <w:r>
            <w:t>Skills</w:t>
          </w:r>
        </w:p>
      </w:docPartBody>
    </w:docPart>
    <w:docPart>
      <w:docPartPr>
        <w:name w:val="C72C0E2E989747B5A38E1A3D9C1ABF5D"/>
        <w:category>
          <w:name w:val="General"/>
          <w:gallery w:val="placeholder"/>
        </w:category>
        <w:types>
          <w:type w:val="bbPlcHdr"/>
        </w:types>
        <w:behaviors>
          <w:behavior w:val="content"/>
        </w:behaviors>
        <w:guid w:val="{D4CE43F3-4000-47C9-B688-A587C8556980}"/>
      </w:docPartPr>
      <w:docPartBody>
        <w:p w:rsidR="00000000" w:rsidRDefault="006A4C1A">
          <w:pPr>
            <w:pStyle w:val="C72C0E2E989747B5A38E1A3D9C1ABF5D"/>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D86"/>
    <w:rsid w:val="00093D86"/>
    <w:rsid w:val="006A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15DB42AF8EBE422CA111F1147D86D432">
    <w:name w:val="15DB42AF8EBE422CA111F1147D86D432"/>
  </w:style>
  <w:style w:type="paragraph" w:customStyle="1" w:styleId="7300E27AE4FC4734BC910D80008BD401">
    <w:name w:val="7300E27AE4FC4734BC910D80008BD401"/>
  </w:style>
  <w:style w:type="paragraph" w:customStyle="1" w:styleId="005266818C984D81BBE8C9F595472291">
    <w:name w:val="005266818C984D81BBE8C9F595472291"/>
  </w:style>
  <w:style w:type="paragraph" w:customStyle="1" w:styleId="8D2A362126CF4F6F937F82B3665940E3">
    <w:name w:val="8D2A362126CF4F6F937F82B3665940E3"/>
  </w:style>
  <w:style w:type="paragraph" w:customStyle="1" w:styleId="261DB0F4C2BC439684CCC0DAFE681DCC">
    <w:name w:val="261DB0F4C2BC439684CCC0DAFE681DCC"/>
  </w:style>
  <w:style w:type="paragraph" w:customStyle="1" w:styleId="5804FB5700C84C0EB2818702819BD0D0">
    <w:name w:val="5804FB5700C84C0EB2818702819BD0D0"/>
  </w:style>
  <w:style w:type="paragraph" w:customStyle="1" w:styleId="F9584F003B66496F88EEA5F125167AD4">
    <w:name w:val="F9584F003B66496F88EEA5F125167AD4"/>
  </w:style>
  <w:style w:type="paragraph" w:customStyle="1" w:styleId="D88E691030904D43B11AE859A9904C2D">
    <w:name w:val="D88E691030904D43B11AE859A9904C2D"/>
  </w:style>
  <w:style w:type="paragraph" w:customStyle="1" w:styleId="DE202BD7E0614B428376C084CF922B13">
    <w:name w:val="DE202BD7E0614B428376C084CF922B13"/>
  </w:style>
  <w:style w:type="paragraph" w:customStyle="1" w:styleId="7673774FFC4E464AA8B1B6F9291FC891">
    <w:name w:val="7673774FFC4E464AA8B1B6F9291FC891"/>
  </w:style>
  <w:style w:type="paragraph" w:customStyle="1" w:styleId="7E6C237A27004BF2A1B25E2C463A132E">
    <w:name w:val="7E6C237A27004BF2A1B25E2C463A132E"/>
  </w:style>
  <w:style w:type="paragraph" w:customStyle="1" w:styleId="192B26C5CC4B4ED9B745E169DD99CF4F">
    <w:name w:val="192B26C5CC4B4ED9B745E169DD99CF4F"/>
  </w:style>
  <w:style w:type="paragraph" w:customStyle="1" w:styleId="CA000DA1E57C4C6AB0C483B133E5759C">
    <w:name w:val="CA000DA1E57C4C6AB0C483B133E5759C"/>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D71CC6D9CCCC4162981F7E1CC45FAF7E">
    <w:name w:val="D71CC6D9CCCC4162981F7E1CC45FAF7E"/>
  </w:style>
  <w:style w:type="paragraph" w:customStyle="1" w:styleId="1127BB20F92F40AA92B5F12724762ECA">
    <w:name w:val="1127BB20F92F40AA92B5F12724762ECA"/>
  </w:style>
  <w:style w:type="paragraph" w:customStyle="1" w:styleId="61E77CE829094494BCB2EC7F62688781">
    <w:name w:val="61E77CE829094494BCB2EC7F62688781"/>
  </w:style>
  <w:style w:type="paragraph" w:customStyle="1" w:styleId="414FC3ABF70E4AC3AB5A4F0B504ED6FF">
    <w:name w:val="414FC3ABF70E4AC3AB5A4F0B504ED6FF"/>
  </w:style>
  <w:style w:type="paragraph" w:customStyle="1" w:styleId="6519AA95E60243D7B3B447E63CE8CF7E">
    <w:name w:val="6519AA95E60243D7B3B447E63CE8CF7E"/>
  </w:style>
  <w:style w:type="paragraph" w:customStyle="1" w:styleId="C72C0E2E989747B5A38E1A3D9C1ABF5D">
    <w:name w:val="C72C0E2E989747B5A38E1A3D9C1ABF5D"/>
  </w:style>
  <w:style w:type="paragraph" w:customStyle="1" w:styleId="5B7A87D125824D3AB53F3D7AA7765200">
    <w:name w:val="5B7A87D125824D3AB53F3D7AA7765200"/>
    <w:rsid w:val="00093D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15DB42AF8EBE422CA111F1147D86D432">
    <w:name w:val="15DB42AF8EBE422CA111F1147D86D432"/>
  </w:style>
  <w:style w:type="paragraph" w:customStyle="1" w:styleId="7300E27AE4FC4734BC910D80008BD401">
    <w:name w:val="7300E27AE4FC4734BC910D80008BD401"/>
  </w:style>
  <w:style w:type="paragraph" w:customStyle="1" w:styleId="005266818C984D81BBE8C9F595472291">
    <w:name w:val="005266818C984D81BBE8C9F595472291"/>
  </w:style>
  <w:style w:type="paragraph" w:customStyle="1" w:styleId="8D2A362126CF4F6F937F82B3665940E3">
    <w:name w:val="8D2A362126CF4F6F937F82B3665940E3"/>
  </w:style>
  <w:style w:type="paragraph" w:customStyle="1" w:styleId="261DB0F4C2BC439684CCC0DAFE681DCC">
    <w:name w:val="261DB0F4C2BC439684CCC0DAFE681DCC"/>
  </w:style>
  <w:style w:type="paragraph" w:customStyle="1" w:styleId="5804FB5700C84C0EB2818702819BD0D0">
    <w:name w:val="5804FB5700C84C0EB2818702819BD0D0"/>
  </w:style>
  <w:style w:type="paragraph" w:customStyle="1" w:styleId="F9584F003B66496F88EEA5F125167AD4">
    <w:name w:val="F9584F003B66496F88EEA5F125167AD4"/>
  </w:style>
  <w:style w:type="paragraph" w:customStyle="1" w:styleId="D88E691030904D43B11AE859A9904C2D">
    <w:name w:val="D88E691030904D43B11AE859A9904C2D"/>
  </w:style>
  <w:style w:type="paragraph" w:customStyle="1" w:styleId="DE202BD7E0614B428376C084CF922B13">
    <w:name w:val="DE202BD7E0614B428376C084CF922B13"/>
  </w:style>
  <w:style w:type="paragraph" w:customStyle="1" w:styleId="7673774FFC4E464AA8B1B6F9291FC891">
    <w:name w:val="7673774FFC4E464AA8B1B6F9291FC891"/>
  </w:style>
  <w:style w:type="paragraph" w:customStyle="1" w:styleId="7E6C237A27004BF2A1B25E2C463A132E">
    <w:name w:val="7E6C237A27004BF2A1B25E2C463A132E"/>
  </w:style>
  <w:style w:type="paragraph" w:customStyle="1" w:styleId="192B26C5CC4B4ED9B745E169DD99CF4F">
    <w:name w:val="192B26C5CC4B4ED9B745E169DD99CF4F"/>
  </w:style>
  <w:style w:type="paragraph" w:customStyle="1" w:styleId="CA000DA1E57C4C6AB0C483B133E5759C">
    <w:name w:val="CA000DA1E57C4C6AB0C483B133E5759C"/>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D71CC6D9CCCC4162981F7E1CC45FAF7E">
    <w:name w:val="D71CC6D9CCCC4162981F7E1CC45FAF7E"/>
  </w:style>
  <w:style w:type="paragraph" w:customStyle="1" w:styleId="1127BB20F92F40AA92B5F12724762ECA">
    <w:name w:val="1127BB20F92F40AA92B5F12724762ECA"/>
  </w:style>
  <w:style w:type="paragraph" w:customStyle="1" w:styleId="61E77CE829094494BCB2EC7F62688781">
    <w:name w:val="61E77CE829094494BCB2EC7F62688781"/>
  </w:style>
  <w:style w:type="paragraph" w:customStyle="1" w:styleId="414FC3ABF70E4AC3AB5A4F0B504ED6FF">
    <w:name w:val="414FC3ABF70E4AC3AB5A4F0B504ED6FF"/>
  </w:style>
  <w:style w:type="paragraph" w:customStyle="1" w:styleId="6519AA95E60243D7B3B447E63CE8CF7E">
    <w:name w:val="6519AA95E60243D7B3B447E63CE8CF7E"/>
  </w:style>
  <w:style w:type="paragraph" w:customStyle="1" w:styleId="C72C0E2E989747B5A38E1A3D9C1ABF5D">
    <w:name w:val="C72C0E2E989747B5A38E1A3D9C1ABF5D"/>
  </w:style>
  <w:style w:type="paragraph" w:customStyle="1" w:styleId="5B7A87D125824D3AB53F3D7AA7765200">
    <w:name w:val="5B7A87D125824D3AB53F3D7AA7765200"/>
    <w:rsid w:val="00093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772-2265</CompanyPhone>
  <CompanyFax/>
  <CompanyEmail>carlenehaynes@hotmail.com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4.xml><?xml version="1.0" encoding="utf-8"?>
<ds:datastoreItem xmlns:ds="http://schemas.openxmlformats.org/officeDocument/2006/customXml" ds:itemID="{75D63320-C3E5-4F23-ACDD-4BBD5B2D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Template>
  <TotalTime>69</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Carlene Haynes</dc:creator>
  <cp:lastModifiedBy>Carlene Haynes</cp:lastModifiedBy>
  <cp:revision>1</cp:revision>
  <dcterms:created xsi:type="dcterms:W3CDTF">2017-10-11T12:27:00Z</dcterms:created>
  <dcterms:modified xsi:type="dcterms:W3CDTF">2017-10-11T13:49:00Z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