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ayout w:type="fixed"/>
        <w:tblCellMar>
          <w:left w:w="144" w:type="dxa"/>
          <w:bottom w:w="360" w:type="dxa"/>
          <w:right w:w="144" w:type="dxa"/>
        </w:tblCellMar>
        <w:tblLook w:val="04A0" w:firstRow="1" w:lastRow="0" w:firstColumn="1" w:lastColumn="0" w:noHBand="0" w:noVBand="1"/>
        <w:tblDescription w:val="Resume"/>
      </w:tblPr>
      <w:tblGrid>
        <w:gridCol w:w="2070"/>
        <w:gridCol w:w="7650"/>
      </w:tblGrid>
      <w:tr w:rsidR="00263962">
        <w:tc>
          <w:tcPr>
            <w:tcW w:w="2070" w:type="dxa"/>
          </w:tcPr>
          <w:p w:rsidR="00263962" w:rsidRDefault="00263962">
            <w:pPr>
              <w:spacing w:line="240" w:lineRule="auto"/>
            </w:pPr>
          </w:p>
        </w:tc>
        <w:tc>
          <w:tcPr>
            <w:tcW w:w="7650" w:type="dxa"/>
            <w:tcMar>
              <w:bottom w:w="576" w:type="dxa"/>
            </w:tcMar>
          </w:tcPr>
          <w:p w:rsidR="00263962" w:rsidRDefault="00195EEF">
            <w:pPr>
              <w:pStyle w:val="Name"/>
            </w:pPr>
            <w:sdt>
              <w:sdtPr>
                <w:alias w:val="Your Name"/>
                <w:tag w:val=""/>
                <w:id w:val="1197042864"/>
                <w:placeholder>
                  <w:docPart w:val="74246AA3C63048D2AF74657287A3FBA2"/>
                </w:placeholder>
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<w15:appearance w15:val="hidden"/>
                <w:text/>
              </w:sdtPr>
              <w:sdtEndPr/>
              <w:sdtContent>
                <w:r w:rsidR="00E4088B">
                  <w:rPr>
                    <w:lang w:val="en-TT"/>
                  </w:rPr>
                  <w:t>darielle roberts</w:t>
                </w:r>
              </w:sdtContent>
            </w:sdt>
          </w:p>
          <w:p w:rsidR="00E4088B" w:rsidRDefault="00E4088B" w:rsidP="00E4088B">
            <w:pPr>
              <w:pStyle w:val="NoSpacing"/>
            </w:pPr>
            <w:r>
              <w:t xml:space="preserve">211 Bellbird Avenue Maloney Gardens </w:t>
            </w:r>
            <w:proofErr w:type="spellStart"/>
            <w:r>
              <w:t>D’Abadie</w:t>
            </w:r>
            <w:proofErr w:type="spellEnd"/>
            <w:r w:rsidR="0024692A">
              <w:t>  </w:t>
            </w:r>
          </w:p>
          <w:p w:rsidR="00E4088B" w:rsidRDefault="00E4088B" w:rsidP="00E4088B">
            <w:pPr>
              <w:pStyle w:val="NoSpacing"/>
            </w:pPr>
            <w:r>
              <w:t>sarapheena@gmail.com</w:t>
            </w:r>
            <w:r w:rsidR="0024692A">
              <w:t>  </w:t>
            </w:r>
          </w:p>
          <w:p w:rsidR="00263962" w:rsidRPr="00E4088B" w:rsidRDefault="00E4088B" w:rsidP="00E4088B">
            <w:pPr>
              <w:pStyle w:val="NoSpacing"/>
            </w:pPr>
            <w:r>
              <w:t>1-868-790-0375</w:t>
            </w:r>
          </w:p>
        </w:tc>
      </w:tr>
      <w:tr w:rsidR="00263962">
        <w:tc>
          <w:tcPr>
            <w:tcW w:w="2070" w:type="dxa"/>
          </w:tcPr>
          <w:p w:rsidR="00263962" w:rsidRDefault="0024692A">
            <w:pPr>
              <w:pStyle w:val="Heading1"/>
            </w:pPr>
            <w:r>
              <w:t>Objective</w:t>
            </w:r>
          </w:p>
        </w:tc>
        <w:tc>
          <w:tcPr>
            <w:tcW w:w="7650" w:type="dxa"/>
          </w:tcPr>
          <w:p w:rsidR="00263962" w:rsidRDefault="00E4088B" w:rsidP="00E4088B">
            <w:r>
              <w:t xml:space="preserve">I would like to join your team and assist with the bettering of your establishment and help provide quality service to all customers. </w:t>
            </w:r>
          </w:p>
        </w:tc>
      </w:tr>
      <w:tr w:rsidR="00263962">
        <w:tc>
          <w:tcPr>
            <w:tcW w:w="2070" w:type="dxa"/>
          </w:tcPr>
          <w:p w:rsidR="00263962" w:rsidRDefault="0024692A">
            <w:pPr>
              <w:pStyle w:val="Heading1"/>
            </w:pPr>
            <w:r>
              <w:t>Skills &amp; Abilities</w:t>
            </w:r>
          </w:p>
        </w:tc>
        <w:tc>
          <w:tcPr>
            <w:tcW w:w="7650" w:type="dxa"/>
          </w:tcPr>
          <w:p w:rsidR="00263962" w:rsidRDefault="00E4088B" w:rsidP="00E4088B">
            <w:r>
              <w:t xml:space="preserve">I am a team player that works well with others. I am able to spare head projects and ideas for the development of any organization and ensure its success. I work well with little or no supervision as I am used to being placed in situations where I have to lead and therefore do not have someone supervising me. </w:t>
            </w:r>
          </w:p>
        </w:tc>
      </w:tr>
      <w:tr w:rsidR="00263962">
        <w:tc>
          <w:tcPr>
            <w:tcW w:w="2070" w:type="dxa"/>
          </w:tcPr>
          <w:p w:rsidR="00263962" w:rsidRDefault="0024692A">
            <w:pPr>
              <w:pStyle w:val="Heading1"/>
            </w:pPr>
            <w:r>
              <w:t>Experience</w:t>
            </w:r>
          </w:p>
        </w:tc>
        <w:tc>
          <w:tcPr>
            <w:tcW w:w="7650" w:type="dxa"/>
          </w:tcPr>
          <w:sdt>
            <w:sdtPr>
              <w:rPr>
                <w:b/>
                <w:bCs/>
                <w:caps w:val="0"/>
                <w:color w:val="595959" w:themeColor="text1" w:themeTint="A6"/>
                <w:spacing w:val="0"/>
              </w:rPr>
              <w:id w:val="1436861535"/>
              <w15:color w:val="C0C0C0"/>
              <w15:repeatingSection/>
            </w:sdtPr>
            <w:sdtEndPr>
              <w:rPr>
                <w:b w:val="0"/>
                <w:bCs w:val="0"/>
              </w:rPr>
            </w:sdtEndPr>
            <w:sdtContent>
              <w:sdt>
                <w:sdtPr>
                  <w:rPr>
                    <w:b/>
                    <w:bCs/>
                    <w:caps w:val="0"/>
                    <w:color w:val="595959" w:themeColor="text1" w:themeTint="A6"/>
                    <w:spacing w:val="0"/>
                  </w:rPr>
                  <w:id w:val="221802691"/>
                  <w:placeholder>
                    <w:docPart w:val="FCA353FD7D404F5FBD1157A4EB6D94B6"/>
                  </w:placeholder>
                  <w15:color w:val="C0C0C0"/>
                  <w15:repeatingSectionItem/>
                </w:sdtPr>
                <w:sdtEndPr>
                  <w:rPr>
                    <w:b w:val="0"/>
                    <w:bCs w:val="0"/>
                  </w:rPr>
                </w:sdtEndPr>
                <w:sdtContent>
                  <w:p w:rsidR="00263962" w:rsidRDefault="00E4088B">
                    <w:pPr>
                      <w:pStyle w:val="Heading2"/>
                      <w:rPr>
                        <w:sz w:val="22"/>
                        <w:szCs w:val="22"/>
                      </w:rPr>
                    </w:pPr>
                    <w:r>
                      <w:rPr>
                        <w:rStyle w:val="Strong"/>
                      </w:rPr>
                      <w:t xml:space="preserve">assistant daycare PERSONEL </w:t>
                    </w:r>
                    <w:r w:rsidRPr="00E4088B">
                      <w:rPr>
                        <w:rStyle w:val="Strong"/>
                        <w:b w:val="0"/>
                      </w:rPr>
                      <w:t>EL.EL</w:t>
                    </w:r>
                    <w:r>
                      <w:t xml:space="preserve"> daycare </w:t>
                    </w:r>
                  </w:p>
                  <w:p w:rsidR="00263962" w:rsidRDefault="00E4088B">
                    <w:pPr>
                      <w:pStyle w:val="Heading3"/>
                    </w:pPr>
                    <w:r>
                      <w:t xml:space="preserve">15/06/15 – 28/07/15 </w:t>
                    </w:r>
                  </w:p>
                  <w:p w:rsidR="00263962" w:rsidRDefault="00E4088B">
                    <w:pPr>
                      <w:spacing w:line="240" w:lineRule="auto"/>
                    </w:pPr>
                    <w:r>
                      <w:t xml:space="preserve">Here I assisted the day care owner with caring for the children and providing what was needed to the children on a day to day basis. </w:t>
                    </w:r>
                  </w:p>
                </w:sdtContent>
              </w:sdt>
              <w:sdt>
                <w:sdtPr>
                  <w:rPr>
                    <w:b/>
                    <w:bCs/>
                    <w:caps w:val="0"/>
                    <w:color w:val="595959" w:themeColor="text1" w:themeTint="A6"/>
                    <w:spacing w:val="0"/>
                  </w:rPr>
                  <w:id w:val="68699791"/>
                  <w:placeholder>
                    <w:docPart w:val="FCA353FD7D404F5FBD1157A4EB6D94B6"/>
                  </w:placeholder>
                  <w15:color w:val="C0C0C0"/>
                  <w15:repeatingSectionItem/>
                </w:sdtPr>
                <w:sdtEndPr>
                  <w:rPr>
                    <w:b w:val="0"/>
                    <w:bCs w:val="0"/>
                  </w:rPr>
                </w:sdtEndPr>
                <w:sdtContent>
                  <w:p w:rsidR="00263962" w:rsidRDefault="00E4088B">
                    <w:pPr>
                      <w:pStyle w:val="Heading2"/>
                    </w:pPr>
                    <w:r>
                      <w:rPr>
                        <w:rStyle w:val="Strong"/>
                      </w:rPr>
                      <w:t xml:space="preserve">sales PERSON </w:t>
                    </w:r>
                    <w:r>
                      <w:t xml:space="preserve">INFINITE pleasures </w:t>
                    </w:r>
                  </w:p>
                  <w:p w:rsidR="00E4088B" w:rsidRDefault="00E4088B" w:rsidP="00E4088B">
                    <w:pPr>
                      <w:pStyle w:val="Heading3"/>
                    </w:pPr>
                    <w:r>
                      <w:t xml:space="preserve">2014-2015 </w:t>
                    </w:r>
                  </w:p>
                  <w:p w:rsidR="00E4088B" w:rsidRDefault="00E4088B" w:rsidP="00E4088B">
                    <w:r>
                      <w:t xml:space="preserve">Here I assisted with making company sales, keeping track of the products sold and the company’s inventory, assisted with balancing company’s finances and ensuring the day to day operations went smoothly. </w:t>
                    </w:r>
                  </w:p>
                  <w:p w:rsidR="00E4088B" w:rsidRDefault="00E4088B" w:rsidP="00E4088B"/>
                  <w:p w:rsidR="00E4088B" w:rsidRDefault="00E4088B" w:rsidP="00E4088B"/>
                  <w:p w:rsidR="00E4088B" w:rsidRDefault="00E4088B" w:rsidP="00E4088B"/>
                  <w:p w:rsidR="00E4088B" w:rsidRDefault="00E4088B" w:rsidP="00E4088B"/>
                  <w:p w:rsidR="00E4088B" w:rsidRDefault="00E4088B" w:rsidP="00E4088B"/>
                  <w:p w:rsidR="00E4088B" w:rsidRDefault="00E4088B" w:rsidP="00E4088B"/>
                  <w:p w:rsidR="00E4088B" w:rsidRDefault="00E4088B" w:rsidP="00E4088B"/>
                  <w:p w:rsidR="00263962" w:rsidRPr="00E4088B" w:rsidRDefault="00195EEF" w:rsidP="00E4088B"/>
                </w:sdtContent>
              </w:sdt>
            </w:sdtContent>
          </w:sdt>
        </w:tc>
      </w:tr>
      <w:tr w:rsidR="00263962">
        <w:tc>
          <w:tcPr>
            <w:tcW w:w="2070" w:type="dxa"/>
          </w:tcPr>
          <w:p w:rsidR="00263962" w:rsidRDefault="0024692A">
            <w:pPr>
              <w:pStyle w:val="Heading1"/>
            </w:pPr>
            <w:r>
              <w:lastRenderedPageBreak/>
              <w:t>Education</w:t>
            </w:r>
          </w:p>
        </w:tc>
        <w:tc>
          <w:tcPr>
            <w:tcW w:w="7650" w:type="dxa"/>
          </w:tcPr>
          <w:sdt>
            <w:sdtPr>
              <w:rPr>
                <w:caps w:val="0"/>
                <w:color w:val="595959" w:themeColor="text1" w:themeTint="A6"/>
                <w:spacing w:val="0"/>
              </w:rPr>
              <w:id w:val="-691765356"/>
              <w15:repeatingSection/>
            </w:sdtPr>
            <w:sdtEndPr/>
            <w:sdtContent>
              <w:sdt>
                <w:sdtPr>
                  <w:rPr>
                    <w:caps w:val="0"/>
                    <w:color w:val="595959" w:themeColor="text1" w:themeTint="A6"/>
                    <w:spacing w:val="0"/>
                  </w:rPr>
                  <w:id w:val="-1126388115"/>
                  <w:placeholder>
                    <w:docPart w:val="FCA353FD7D404F5FBD1157A4EB6D94B6"/>
                  </w:placeholder>
                  <w15:repeatingSectionItem/>
                </w:sdtPr>
                <w:sdtEndPr/>
                <w:sdtContent>
                  <w:p w:rsidR="00263962" w:rsidRDefault="00E4088B">
                    <w:pPr>
                      <w:pStyle w:val="Heading2"/>
                    </w:pPr>
                    <w:r>
                      <w:rPr>
                        <w:rStyle w:val="Strong"/>
                      </w:rPr>
                      <w:t>asja girls COLLEGE,</w:t>
                    </w:r>
                    <w:r w:rsidR="0024692A">
                      <w:t xml:space="preserve"> </w:t>
                    </w:r>
                    <w:r>
                      <w:t xml:space="preserve">tunapuna </w:t>
                    </w:r>
                  </w:p>
                  <w:p w:rsidR="00263962" w:rsidRDefault="00E4088B">
                    <w:pPr>
                      <w:pStyle w:val="Heading3"/>
                    </w:pPr>
                    <w:r>
                      <w:t xml:space="preserve">high school </w:t>
                    </w:r>
                  </w:p>
                  <w:p w:rsidR="00E4088B" w:rsidRDefault="00E4088B" w:rsidP="00E4088B">
                    <w:proofErr w:type="spellStart"/>
                    <w:r>
                      <w:t>O’Levels</w:t>
                    </w:r>
                    <w:proofErr w:type="spellEnd"/>
                    <w:r>
                      <w:t xml:space="preserve"> </w:t>
                    </w:r>
                  </w:p>
                  <w:p w:rsidR="00E4088B" w:rsidRDefault="00E4088B" w:rsidP="00E4088B">
                    <w:r>
                      <w:t xml:space="preserve">Mathematics 1 </w:t>
                    </w:r>
                  </w:p>
                  <w:p w:rsidR="00E4088B" w:rsidRDefault="00E4088B" w:rsidP="00E4088B">
                    <w:r>
                      <w:t xml:space="preserve">English language 1 </w:t>
                    </w:r>
                  </w:p>
                  <w:p w:rsidR="00E4088B" w:rsidRDefault="00E4088B" w:rsidP="00E4088B">
                    <w:r>
                      <w:t xml:space="preserve">Information technology 1 </w:t>
                    </w:r>
                  </w:p>
                  <w:p w:rsidR="00E4088B" w:rsidRDefault="00E4088B" w:rsidP="00E4088B">
                    <w:r>
                      <w:t xml:space="preserve">Spanish 2 </w:t>
                    </w:r>
                  </w:p>
                  <w:p w:rsidR="00E4088B" w:rsidRDefault="00E4088B" w:rsidP="00E4088B">
                    <w:r>
                      <w:t xml:space="preserve">Additional mathematics 2 </w:t>
                    </w:r>
                  </w:p>
                  <w:p w:rsidR="00E4088B" w:rsidRDefault="00E4088B" w:rsidP="00E4088B">
                    <w:r>
                      <w:t xml:space="preserve">Chemistry 2 </w:t>
                    </w:r>
                  </w:p>
                  <w:p w:rsidR="00E4088B" w:rsidRDefault="005D462D" w:rsidP="00E4088B">
                    <w:r>
                      <w:t>Biology 3</w:t>
                    </w:r>
                  </w:p>
                  <w:p w:rsidR="00E4088B" w:rsidRPr="00E4088B" w:rsidRDefault="005D462D" w:rsidP="00E4088B">
                    <w:pPr>
                      <w:rPr>
                        <w:rStyle w:val="Strong"/>
                        <w:b w:val="0"/>
                        <w:bCs w:val="0"/>
                      </w:rPr>
                    </w:pPr>
                    <w:r>
                      <w:t>Physics 3</w:t>
                    </w:r>
                    <w:bookmarkStart w:id="0" w:name="_GoBack"/>
                    <w:bookmarkEnd w:id="0"/>
                  </w:p>
                  <w:p w:rsidR="00E4088B" w:rsidRDefault="00E4088B" w:rsidP="00E4088B">
                    <w:pPr>
                      <w:pStyle w:val="Heading2"/>
                    </w:pPr>
                    <w:r>
                      <w:rPr>
                        <w:rStyle w:val="Strong"/>
                      </w:rPr>
                      <w:t>Uwi open CAMPUS,</w:t>
                    </w:r>
                    <w:r>
                      <w:t xml:space="preserve"> st. augustine </w:t>
                    </w:r>
                  </w:p>
                  <w:p w:rsidR="00E4088B" w:rsidRDefault="00E4088B" w:rsidP="00E4088B">
                    <w:pPr>
                      <w:pStyle w:val="Heading3"/>
                    </w:pPr>
                    <w:r>
                      <w:t xml:space="preserve">high school </w:t>
                    </w:r>
                  </w:p>
                  <w:p w:rsidR="00E4088B" w:rsidRDefault="00E4088B" w:rsidP="00E4088B">
                    <w:proofErr w:type="spellStart"/>
                    <w:r>
                      <w:t>A’levels</w:t>
                    </w:r>
                    <w:proofErr w:type="spellEnd"/>
                    <w:r>
                      <w:t xml:space="preserve"> </w:t>
                    </w:r>
                  </w:p>
                  <w:p w:rsidR="00E4088B" w:rsidRDefault="00E4088B" w:rsidP="00E4088B">
                    <w:r>
                      <w:t xml:space="preserve">Pure mathematics unit 1(awaiting results) </w:t>
                    </w:r>
                  </w:p>
                  <w:p w:rsidR="00E4088B" w:rsidRDefault="00E4088B" w:rsidP="00E4088B">
                    <w:r>
                      <w:t>Communication studies ( awaiting results)</w:t>
                    </w:r>
                  </w:p>
                  <w:p w:rsidR="00E4088B" w:rsidRDefault="00E4088B" w:rsidP="00E4088B">
                    <w:r>
                      <w:t xml:space="preserve">Pure mathematics unit 2 ( pursuing) </w:t>
                    </w:r>
                  </w:p>
                  <w:p w:rsidR="00E4088B" w:rsidRDefault="00E4088B" w:rsidP="00E4088B">
                    <w:r>
                      <w:t xml:space="preserve">Chemistry unit 1 and unit 2 (pursuing) </w:t>
                    </w:r>
                  </w:p>
                  <w:p w:rsidR="00E4088B" w:rsidRDefault="00E4088B" w:rsidP="00E4088B">
                    <w:r>
                      <w:t xml:space="preserve">Physic unit 1 and unit 2( pursuing) </w:t>
                    </w:r>
                  </w:p>
                  <w:p w:rsidR="00E4088B" w:rsidRPr="00E4088B" w:rsidRDefault="00E4088B" w:rsidP="00E4088B">
                    <w:r>
                      <w:t xml:space="preserve">Caribbean studies ( pursuing) </w:t>
                    </w:r>
                  </w:p>
                  <w:p w:rsidR="00E4088B" w:rsidRDefault="00E4088B" w:rsidP="00E4088B">
                    <w:pPr>
                      <w:spacing w:line="240" w:lineRule="auto"/>
                    </w:pPr>
                  </w:p>
                  <w:p w:rsidR="00E4088B" w:rsidRDefault="00E4088B" w:rsidP="00E4088B">
                    <w:pPr>
                      <w:spacing w:line="240" w:lineRule="auto"/>
                    </w:pPr>
                  </w:p>
                  <w:p w:rsidR="00E4088B" w:rsidRDefault="00E4088B" w:rsidP="00E4088B">
                    <w:pPr>
                      <w:spacing w:line="240" w:lineRule="auto"/>
                    </w:pPr>
                  </w:p>
                  <w:p w:rsidR="00E4088B" w:rsidRDefault="00E4088B" w:rsidP="00E4088B">
                    <w:pPr>
                      <w:spacing w:line="240" w:lineRule="auto"/>
                    </w:pPr>
                  </w:p>
                  <w:p w:rsidR="00263962" w:rsidRDefault="00195EEF" w:rsidP="00E4088B">
                    <w:pPr>
                      <w:spacing w:line="240" w:lineRule="auto"/>
                    </w:pPr>
                  </w:p>
                </w:sdtContent>
              </w:sdt>
            </w:sdtContent>
          </w:sdt>
        </w:tc>
      </w:tr>
      <w:tr w:rsidR="00263962">
        <w:tc>
          <w:tcPr>
            <w:tcW w:w="2070" w:type="dxa"/>
          </w:tcPr>
          <w:p w:rsidR="00263962" w:rsidRDefault="00E4088B">
            <w:pPr>
              <w:pStyle w:val="Heading1"/>
            </w:pPr>
            <w:r>
              <w:lastRenderedPageBreak/>
              <w:t>Communicati</w:t>
            </w:r>
            <w:r w:rsidR="0024692A">
              <w:t>on</w:t>
            </w:r>
          </w:p>
        </w:tc>
        <w:tc>
          <w:tcPr>
            <w:tcW w:w="7650" w:type="dxa"/>
          </w:tcPr>
          <w:p w:rsidR="00263962" w:rsidRDefault="00E4088B" w:rsidP="00E4088B">
            <w:r>
              <w:t>During my time at the ASJA Girls college I represented them at the RBC debate competition 2014 making it to the quarter finals.</w:t>
            </w:r>
          </w:p>
          <w:p w:rsidR="00E4088B" w:rsidRDefault="00E4088B" w:rsidP="00E4088B">
            <w:r>
              <w:t>In 2015 I also participated in the UWI Open Campus great debate where my team that was led by me one and I was named debater of the year.</w:t>
            </w:r>
          </w:p>
          <w:p w:rsidR="008E2429" w:rsidRDefault="008E2429" w:rsidP="00E4088B">
            <w:r>
              <w:t>1</w:t>
            </w:r>
            <w:r w:rsidRPr="008E2429">
              <w:rPr>
                <w:vertAlign w:val="superscript"/>
              </w:rPr>
              <w:t>st</w:t>
            </w:r>
            <w:r>
              <w:t xml:space="preserve"> place Point </w:t>
            </w:r>
            <w:proofErr w:type="spellStart"/>
            <w:r>
              <w:t>Lisas</w:t>
            </w:r>
            <w:proofErr w:type="spellEnd"/>
            <w:r>
              <w:t xml:space="preserve"> Nitrogen Essay Writing Competition 2014 </w:t>
            </w:r>
            <w:r w:rsidR="001A2C36">
              <w:t xml:space="preserve">topic: Trinidad and Tobago as an independent nation. </w:t>
            </w:r>
          </w:p>
          <w:p w:rsidR="00E4088B" w:rsidRDefault="00E4088B" w:rsidP="00E4088B"/>
        </w:tc>
      </w:tr>
      <w:tr w:rsidR="00263962">
        <w:tc>
          <w:tcPr>
            <w:tcW w:w="2070" w:type="dxa"/>
          </w:tcPr>
          <w:p w:rsidR="00263962" w:rsidRDefault="0024692A">
            <w:pPr>
              <w:pStyle w:val="Heading1"/>
            </w:pPr>
            <w:r>
              <w:t>Leadership</w:t>
            </w:r>
          </w:p>
        </w:tc>
        <w:tc>
          <w:tcPr>
            <w:tcW w:w="7650" w:type="dxa"/>
          </w:tcPr>
          <w:p w:rsidR="00E4088B" w:rsidRDefault="00E4088B" w:rsidP="00E4088B">
            <w:r>
              <w:t xml:space="preserve">I am currently the vice president of the student council for UWI Open Campus </w:t>
            </w:r>
          </w:p>
          <w:p w:rsidR="00E4088B" w:rsidRDefault="00E4088B" w:rsidP="00E4088B">
            <w:r>
              <w:t xml:space="preserve">I am the previous president of the ASJA Girls College Tunapuna Environmental Club, vice president of the young leader’s team and captain of the schools blue team. </w:t>
            </w:r>
          </w:p>
          <w:p w:rsidR="00E4088B" w:rsidRDefault="00E4088B" w:rsidP="00E4088B">
            <w:r>
              <w:t>I am the previous team captain for The UWI build a bridge competition 2014 where we placed second and 2015 placing first in aesthetics.</w:t>
            </w:r>
          </w:p>
          <w:p w:rsidR="00E4088B" w:rsidRDefault="00E4088B" w:rsidP="00E4088B">
            <w:r>
              <w:t>I am also the previous vice president of finance of Monkey Spray, winning company of junior achievement of Trinidad and Tobago 2014.</w:t>
            </w:r>
          </w:p>
          <w:p w:rsidR="00E4088B" w:rsidRDefault="00E4088B" w:rsidP="00E4088B"/>
        </w:tc>
      </w:tr>
      <w:tr w:rsidR="00263962">
        <w:tc>
          <w:tcPr>
            <w:tcW w:w="2070" w:type="dxa"/>
          </w:tcPr>
          <w:p w:rsidR="00263962" w:rsidRDefault="0024692A">
            <w:pPr>
              <w:pStyle w:val="Heading1"/>
            </w:pPr>
            <w:r>
              <w:t>References</w:t>
            </w:r>
          </w:p>
        </w:tc>
        <w:tc>
          <w:tcPr>
            <w:tcW w:w="7650" w:type="dxa"/>
          </w:tcPr>
          <w:sdt>
            <w:sdtPr>
              <w:rPr>
                <w:caps w:val="0"/>
                <w:color w:val="595959" w:themeColor="text1" w:themeTint="A6"/>
                <w:spacing w:val="0"/>
              </w:rPr>
              <w:id w:val="-1883713024"/>
              <w15:color w:val="C0C0C0"/>
              <w15:repeatingSection/>
            </w:sdtPr>
            <w:sdtEndPr/>
            <w:sdtContent>
              <w:sdt>
                <w:sdtPr>
                  <w:rPr>
                    <w:caps w:val="0"/>
                    <w:color w:val="595959" w:themeColor="text1" w:themeTint="A6"/>
                    <w:spacing w:val="0"/>
                  </w:rPr>
                  <w:id w:val="-1368215953"/>
                  <w:placeholder>
                    <w:docPart w:val="FCA353FD7D404F5FBD1157A4EB6D94B6"/>
                  </w:placeholder>
                  <w15:color w:val="C0C0C0"/>
                  <w15:repeatingSectionItem/>
                </w:sdtPr>
                <w:sdtEndPr/>
                <w:sdtContent>
                  <w:p w:rsidR="00263962" w:rsidRDefault="00E4088B">
                    <w:pPr>
                      <w:pStyle w:val="Heading2"/>
                      <w:rPr>
                        <w:color w:val="262626" w:themeColor="text1" w:themeTint="D9"/>
                        <w:szCs w:val="16"/>
                      </w:rPr>
                    </w:pPr>
                    <w:r>
                      <w:rPr>
                        <w:rStyle w:val="Strong"/>
                      </w:rPr>
                      <w:t xml:space="preserve">Michelle </w:t>
                    </w:r>
                    <w:proofErr w:type="gramStart"/>
                    <w:r>
                      <w:rPr>
                        <w:rStyle w:val="Strong"/>
                      </w:rPr>
                      <w:t xml:space="preserve">jack </w:t>
                    </w:r>
                    <w:r w:rsidR="0024692A">
                      <w:t>,</w:t>
                    </w:r>
                    <w:proofErr w:type="gramEnd"/>
                    <w:r w:rsidR="0024692A">
                      <w:t xml:space="preserve"> </w:t>
                    </w:r>
                    <w:r>
                      <w:t xml:space="preserve">previous employer </w:t>
                    </w:r>
                  </w:p>
                  <w:p w:rsidR="00263962" w:rsidRDefault="00E4088B">
                    <w:pPr>
                      <w:pStyle w:val="Heading3"/>
                    </w:pPr>
                    <w:r>
                      <w:t xml:space="preserve">El.El daycare </w:t>
                    </w:r>
                  </w:p>
                  <w:p w:rsidR="00E4088B" w:rsidRDefault="00E4088B" w:rsidP="00E4088B">
                    <w:pPr>
                      <w:spacing w:line="240" w:lineRule="auto"/>
                    </w:pPr>
                    <w:r>
                      <w:t>1-868-315-5622</w:t>
                    </w:r>
                  </w:p>
                </w:sdtContent>
              </w:sdt>
              <w:sdt>
                <w:sdtPr>
                  <w:rPr>
                    <w:caps w:val="0"/>
                    <w:color w:val="595959" w:themeColor="text1" w:themeTint="A6"/>
                    <w:spacing w:val="0"/>
                  </w:rPr>
                  <w:id w:val="160976980"/>
                  <w:placeholder>
                    <w:docPart w:val="565A5FD4D30D4E2D93496A28C8D06626"/>
                  </w:placeholder>
                  <w15:color w:val="C0C0C0"/>
                  <w15:repeatingSectionItem/>
                </w:sdtPr>
                <w:sdtEndPr/>
                <w:sdtContent>
                  <w:p w:rsidR="00E4088B" w:rsidRDefault="00E4088B">
                    <w:pPr>
                      <w:pStyle w:val="Heading2"/>
                      <w:rPr>
                        <w:color w:val="262626" w:themeColor="text1" w:themeTint="D9"/>
                        <w:szCs w:val="16"/>
                      </w:rPr>
                    </w:pPr>
                    <w:r>
                      <w:rPr>
                        <w:rStyle w:val="Strong"/>
                      </w:rPr>
                      <w:t>shurla MCEACHNIE,</w:t>
                    </w:r>
                    <w:r>
                      <w:t xml:space="preserve"> manager  </w:t>
                    </w:r>
                  </w:p>
                  <w:p w:rsidR="00E4088B" w:rsidRDefault="00E4088B">
                    <w:pPr>
                      <w:pStyle w:val="Heading3"/>
                    </w:pPr>
                    <w:r>
                      <w:t xml:space="preserve">eastern credit union </w:t>
                    </w:r>
                  </w:p>
                  <w:p w:rsidR="00263962" w:rsidRDefault="00E4088B" w:rsidP="00E4088B">
                    <w:pPr>
                      <w:spacing w:line="240" w:lineRule="auto"/>
                    </w:pPr>
                    <w:r>
                      <w:t>1-868-728-9018</w:t>
                    </w:r>
                  </w:p>
                </w:sdtContent>
              </w:sdt>
            </w:sdtContent>
          </w:sdt>
        </w:tc>
      </w:tr>
    </w:tbl>
    <w:p w:rsidR="00263962" w:rsidRDefault="00263962"/>
    <w:sectPr w:rsidR="00263962">
      <w:footerReference w:type="default" r:id="rId7"/>
      <w:pgSz w:w="12240" w:h="15840"/>
      <w:pgMar w:top="1512" w:right="1584" w:bottom="432" w:left="936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95EEF" w:rsidRDefault="00195EEF">
      <w:pPr>
        <w:spacing w:after="0" w:line="240" w:lineRule="auto"/>
      </w:pPr>
      <w:r>
        <w:separator/>
      </w:r>
    </w:p>
  </w:endnote>
  <w:endnote w:type="continuationSeparator" w:id="0">
    <w:p w:rsidR="00195EEF" w:rsidRDefault="00195E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3962" w:rsidRDefault="0024692A">
    <w:pPr>
      <w:pStyle w:val="Footer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5D462D">
      <w:rPr>
        <w:noProof/>
      </w:rPr>
      <w:t>3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95EEF" w:rsidRDefault="00195EEF">
      <w:pPr>
        <w:spacing w:after="0" w:line="240" w:lineRule="auto"/>
      </w:pPr>
      <w:r>
        <w:separator/>
      </w:r>
    </w:p>
  </w:footnote>
  <w:footnote w:type="continuationSeparator" w:id="0">
    <w:p w:rsidR="00195EEF" w:rsidRDefault="00195EE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088B"/>
    <w:rsid w:val="00195EEF"/>
    <w:rsid w:val="001A2C36"/>
    <w:rsid w:val="0024692A"/>
    <w:rsid w:val="00263962"/>
    <w:rsid w:val="005D462D"/>
    <w:rsid w:val="00810329"/>
    <w:rsid w:val="008E2429"/>
    <w:rsid w:val="00A3017C"/>
    <w:rsid w:val="00E4088B"/>
    <w:rsid w:val="00FC3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F70B7D-B192-46F9-ADDC-5A86C76B1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4088B"/>
  </w:style>
  <w:style w:type="paragraph" w:styleId="Heading1">
    <w:name w:val="heading 1"/>
    <w:basedOn w:val="Normal"/>
    <w:next w:val="Normal"/>
    <w:link w:val="Heading1Char"/>
    <w:uiPriority w:val="9"/>
    <w:qFormat/>
    <w:rsid w:val="00E4088B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4088B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4088B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088B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088B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088B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088B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088B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088B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088B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E4088B"/>
    <w:rPr>
      <w:caps/>
      <w:spacing w:val="15"/>
      <w:shd w:val="clear" w:color="auto" w:fill="DEEAF6" w:themeFill="accent1" w:themeFillTint="33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customStyle="1" w:styleId="ResumeTable">
    <w:name w:val="Resume Table"/>
    <w:basedOn w:val="TableNormal"/>
    <w:uiPriority w:val="99"/>
    <w:pPr>
      <w:spacing w:before="40" w:line="288" w:lineRule="auto"/>
    </w:pPr>
    <w:rPr>
      <w:color w:val="595959" w:themeColor="text1" w:themeTint="A6"/>
    </w:rPr>
    <w:tblPr>
      <w:tblBorders>
        <w:insideH w:val="single" w:sz="4" w:space="0" w:color="5B9BD5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E4088B"/>
    <w:pPr>
      <w:spacing w:after="0" w:line="240" w:lineRule="auto"/>
    </w:pPr>
  </w:style>
  <w:style w:type="character" w:styleId="Strong">
    <w:name w:val="Strong"/>
    <w:uiPriority w:val="22"/>
    <w:qFormat/>
    <w:rsid w:val="00E4088B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E4088B"/>
    <w:rPr>
      <w:caps/>
      <w:color w:val="1F4D78" w:themeColor="accent1" w:themeShade="7F"/>
      <w:spacing w:val="15"/>
    </w:rPr>
  </w:style>
  <w:style w:type="paragraph" w:customStyle="1" w:styleId="Name">
    <w:name w:val="Name"/>
    <w:basedOn w:val="Normal"/>
    <w:uiPriority w:val="2"/>
    <w:pPr>
      <w:spacing w:after="0" w:line="240" w:lineRule="auto"/>
    </w:pPr>
    <w:rPr>
      <w:rFonts w:asciiTheme="majorHAnsi" w:eastAsiaTheme="majorEastAsia" w:hAnsiTheme="majorHAnsi" w:cstheme="majorBidi"/>
      <w:caps/>
      <w:color w:val="5B9BD5" w:themeColor="accent1"/>
      <w:sz w:val="48"/>
      <w:szCs w:val="48"/>
    </w:rPr>
  </w:style>
  <w:style w:type="character" w:styleId="Emphasis">
    <w:name w:val="Emphasis"/>
    <w:uiPriority w:val="20"/>
    <w:qFormat/>
    <w:rsid w:val="00E4088B"/>
    <w:rPr>
      <w:caps/>
      <w:color w:val="1F4D78" w:themeColor="accent1" w:themeShade="7F"/>
      <w:spacing w:val="5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before="240" w:after="0" w:line="240" w:lineRule="auto"/>
      <w:jc w:val="right"/>
    </w:pPr>
    <w:rPr>
      <w:b/>
      <w:bCs/>
      <w:caps/>
      <w:color w:val="5B9BD5" w:themeColor="accent1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Pr>
      <w:b/>
      <w:bCs/>
      <w:caps/>
      <w:color w:val="5B9BD5" w:themeColor="accent1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088B"/>
    <w:rPr>
      <w:caps/>
      <w:color w:val="2E74B5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088B"/>
    <w:rPr>
      <w:caps/>
      <w:color w:val="2E74B5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088B"/>
    <w:rPr>
      <w:caps/>
      <w:color w:val="2E74B5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088B"/>
    <w:rPr>
      <w:caps/>
      <w:color w:val="2E74B5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088B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088B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4088B"/>
    <w:rPr>
      <w:b/>
      <w:bCs/>
      <w:color w:val="2E74B5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E4088B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4088B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088B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E4088B"/>
    <w:rPr>
      <w:caps/>
      <w:color w:val="595959" w:themeColor="text1" w:themeTint="A6"/>
      <w:spacing w:val="10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qFormat/>
    <w:rsid w:val="00E4088B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E4088B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088B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088B"/>
    <w:rPr>
      <w:color w:val="5B9BD5" w:themeColor="accent1"/>
      <w:sz w:val="24"/>
      <w:szCs w:val="24"/>
    </w:rPr>
  </w:style>
  <w:style w:type="character" w:styleId="SubtleEmphasis">
    <w:name w:val="Subtle Emphasis"/>
    <w:uiPriority w:val="19"/>
    <w:qFormat/>
    <w:rsid w:val="00E4088B"/>
    <w:rPr>
      <w:i/>
      <w:iCs/>
      <w:color w:val="1F4D78" w:themeColor="accent1" w:themeShade="7F"/>
    </w:rPr>
  </w:style>
  <w:style w:type="character" w:styleId="IntenseEmphasis">
    <w:name w:val="Intense Emphasis"/>
    <w:uiPriority w:val="21"/>
    <w:qFormat/>
    <w:rsid w:val="00E4088B"/>
    <w:rPr>
      <w:b/>
      <w:bCs/>
      <w:caps/>
      <w:color w:val="1F4D78" w:themeColor="accent1" w:themeShade="7F"/>
      <w:spacing w:val="10"/>
    </w:rPr>
  </w:style>
  <w:style w:type="character" w:styleId="SubtleReference">
    <w:name w:val="Subtle Reference"/>
    <w:uiPriority w:val="31"/>
    <w:qFormat/>
    <w:rsid w:val="00E4088B"/>
    <w:rPr>
      <w:b/>
      <w:bCs/>
      <w:color w:val="5B9BD5" w:themeColor="accent1"/>
    </w:rPr>
  </w:style>
  <w:style w:type="character" w:styleId="IntenseReference">
    <w:name w:val="Intense Reference"/>
    <w:uiPriority w:val="32"/>
    <w:qFormat/>
    <w:rsid w:val="00E4088B"/>
    <w:rPr>
      <w:b/>
      <w:bCs/>
      <w:i/>
      <w:iCs/>
      <w:caps/>
      <w:color w:val="5B9BD5" w:themeColor="accent1"/>
    </w:rPr>
  </w:style>
  <w:style w:type="character" w:styleId="BookTitle">
    <w:name w:val="Book Title"/>
    <w:uiPriority w:val="33"/>
    <w:qFormat/>
    <w:rsid w:val="00E4088B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4088B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rie\AppData\Roaming\Microsoft\Templates\Basic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74246AA3C63048D2AF74657287A3F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327330-7902-4590-8BA9-CC8A6F060733}"/>
      </w:docPartPr>
      <w:docPartBody>
        <w:p w:rsidR="008878A5" w:rsidRDefault="003129E6">
          <w:pPr>
            <w:pStyle w:val="74246AA3C63048D2AF74657287A3FBA2"/>
          </w:pPr>
          <w:r>
            <w:t>[Your Name]</w:t>
          </w:r>
        </w:p>
      </w:docPartBody>
    </w:docPart>
    <w:docPart>
      <w:docPartPr>
        <w:name w:val="FCA353FD7D404F5FBD1157A4EB6D94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FC7F5C-EC32-4309-B7AE-2E09D5EBB1B4}"/>
      </w:docPartPr>
      <w:docPartBody>
        <w:p w:rsidR="008878A5" w:rsidRDefault="003129E6">
          <w:pPr>
            <w:pStyle w:val="FCA353FD7D404F5FBD1157A4EB6D94B6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565A5FD4D30D4E2D93496A28C8D06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95353F-58F7-4D4F-B61C-A1C19A4A06F7}"/>
      </w:docPartPr>
      <w:docPartBody>
        <w:p w:rsidR="008878A5" w:rsidRDefault="00D837D6" w:rsidP="00D837D6">
          <w:pPr>
            <w:pStyle w:val="565A5FD4D30D4E2D93496A28C8D06626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37D6"/>
    <w:rsid w:val="0030539B"/>
    <w:rsid w:val="003129E6"/>
    <w:rsid w:val="00776F00"/>
    <w:rsid w:val="008878A5"/>
    <w:rsid w:val="00C65B8C"/>
    <w:rsid w:val="00D83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TT" w:eastAsia="en-T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4246AA3C63048D2AF74657287A3FBA2">
    <w:name w:val="74246AA3C63048D2AF74657287A3FBA2"/>
  </w:style>
  <w:style w:type="paragraph" w:customStyle="1" w:styleId="283C27C23FF6487A941D36D4F9C81479">
    <w:name w:val="283C27C23FF6487A941D36D4F9C81479"/>
  </w:style>
  <w:style w:type="paragraph" w:customStyle="1" w:styleId="B15E7852AD764D69AC2BED6FE42A73AD">
    <w:name w:val="B15E7852AD764D69AC2BED6FE42A73AD"/>
  </w:style>
  <w:style w:type="paragraph" w:customStyle="1" w:styleId="C94BF71A8AF7463CA18859CE1335F913">
    <w:name w:val="C94BF71A8AF7463CA18859CE1335F913"/>
  </w:style>
  <w:style w:type="paragraph" w:customStyle="1" w:styleId="E8F6ABCD86C34A6A9E9E4AC3F34E4234">
    <w:name w:val="E8F6ABCD86C34A6A9E9E4AC3F34E4234"/>
  </w:style>
  <w:style w:type="paragraph" w:customStyle="1" w:styleId="41D1BFD9237445F29B4922C4AF12EAE2">
    <w:name w:val="41D1BFD9237445F29B4922C4AF12EAE2"/>
  </w:style>
  <w:style w:type="character" w:styleId="PlaceholderText">
    <w:name w:val="Placeholder Text"/>
    <w:basedOn w:val="DefaultParagraphFont"/>
    <w:uiPriority w:val="99"/>
    <w:semiHidden/>
    <w:rsid w:val="00D837D6"/>
    <w:rPr>
      <w:color w:val="808080"/>
    </w:rPr>
  </w:style>
  <w:style w:type="paragraph" w:customStyle="1" w:styleId="FCA353FD7D404F5FBD1157A4EB6D94B6">
    <w:name w:val="FCA353FD7D404F5FBD1157A4EB6D94B6"/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customStyle="1" w:styleId="8C85A51A407946B89211C502F3A2813A">
    <w:name w:val="8C85A51A407946B89211C502F3A2813A"/>
  </w:style>
  <w:style w:type="paragraph" w:customStyle="1" w:styleId="89407ECA653144C9A805E1E6BBBC58B3">
    <w:name w:val="89407ECA653144C9A805E1E6BBBC58B3"/>
  </w:style>
  <w:style w:type="paragraph" w:customStyle="1" w:styleId="37CC9DC1EEC043EDBE9BBB975A57B050">
    <w:name w:val="37CC9DC1EEC043EDBE9BBB975A57B050"/>
  </w:style>
  <w:style w:type="paragraph" w:customStyle="1" w:styleId="C78092D21F8E4955A7ADF3E2DECA3143">
    <w:name w:val="C78092D21F8E4955A7ADF3E2DECA3143"/>
  </w:style>
  <w:style w:type="paragraph" w:customStyle="1" w:styleId="53AC742AB9C5454DACF087EA61CD9CCF">
    <w:name w:val="53AC742AB9C5454DACF087EA61CD9CCF"/>
  </w:style>
  <w:style w:type="paragraph" w:customStyle="1" w:styleId="846303DC98074674A71BF37C0F7A65A0">
    <w:name w:val="846303DC98074674A71BF37C0F7A65A0"/>
  </w:style>
  <w:style w:type="paragraph" w:customStyle="1" w:styleId="40FCB6DCA98348E9B6C00E4A0E863970">
    <w:name w:val="40FCB6DCA98348E9B6C00E4A0E863970"/>
  </w:style>
  <w:style w:type="paragraph" w:customStyle="1" w:styleId="E061F25BD35747F5B16A1B6AA06849F4">
    <w:name w:val="E061F25BD35747F5B16A1B6AA06849F4"/>
  </w:style>
  <w:style w:type="paragraph" w:customStyle="1" w:styleId="53149BF257F445A7AE9E526E8B76157D">
    <w:name w:val="53149BF257F445A7AE9E526E8B76157D"/>
  </w:style>
  <w:style w:type="paragraph" w:customStyle="1" w:styleId="B58E467EE32B45AE89FC51BF34A308E5">
    <w:name w:val="B58E467EE32B45AE89FC51BF34A308E5"/>
  </w:style>
  <w:style w:type="paragraph" w:customStyle="1" w:styleId="D2EF974AF9E74EB0B7CECDA9AA578BFB">
    <w:name w:val="D2EF974AF9E74EB0B7CECDA9AA578BFB"/>
  </w:style>
  <w:style w:type="paragraph" w:customStyle="1" w:styleId="61E1DCE295634FD68C24B72A57A3E936">
    <w:name w:val="61E1DCE295634FD68C24B72A57A3E936"/>
  </w:style>
  <w:style w:type="paragraph" w:customStyle="1" w:styleId="FBFC0031CDE3477FB7BD96247CD2F410">
    <w:name w:val="FBFC0031CDE3477FB7BD96247CD2F410"/>
  </w:style>
  <w:style w:type="paragraph" w:customStyle="1" w:styleId="8E47D89627D64AED82225E5B43C74A36">
    <w:name w:val="8E47D89627D64AED82225E5B43C74A36"/>
  </w:style>
  <w:style w:type="paragraph" w:customStyle="1" w:styleId="565A5FD4D30D4E2D93496A28C8D06626">
    <w:name w:val="565A5FD4D30D4E2D93496A28C8D06626"/>
    <w:rsid w:val="00D837D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Resume">
      <a:majorFont>
        <a:latin typeface="Franklin Gothic Medium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A8D473F2-88E6-472D-8B39-3543FF83331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Basic resume</Template>
  <TotalTime>30</TotalTime>
  <Pages>3</Pages>
  <Words>390</Words>
  <Characters>2226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darielle roberts</dc:creator>
  <cp:keywords/>
  <dc:description/>
  <cp:lastModifiedBy>Darielle Roberts</cp:lastModifiedBy>
  <cp:revision>6</cp:revision>
  <dcterms:created xsi:type="dcterms:W3CDTF">2016-06-03T19:13:00Z</dcterms:created>
  <dcterms:modified xsi:type="dcterms:W3CDTF">2016-06-16T01:55:00Z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TC034566219991</vt:lpwstr>
  </property>
</Properties>
</file>