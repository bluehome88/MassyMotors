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0"/>
        <w:gridCol w:w="7916"/>
      </w:tblGrid>
      <w:tr w:rsidR="00E51E14">
        <w:trPr>
          <w:trHeight w:val="648"/>
        </w:trPr>
        <w:tc>
          <w:tcPr>
            <w:tcW w:w="2047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A84895" w:rsidRDefault="00A84895">
            <w:pPr>
              <w:pStyle w:val="PersonalName"/>
            </w:pPr>
          </w:p>
        </w:tc>
        <w:tc>
          <w:tcPr>
            <w:tcW w:w="6809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A84895" w:rsidRDefault="008362E4">
            <w:pPr>
              <w:pStyle w:val="PersonalName"/>
            </w:pPr>
            <w:sdt>
              <w:sdtPr>
                <w:id w:val="809184597"/>
                <w:placeholder>
                  <w:docPart w:val="8F4EB30A316044C9AE4DA883D261753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proofErr w:type="spellStart"/>
                <w:r w:rsidR="00124FFF">
                  <w:t>Thinelle</w:t>
                </w:r>
                <w:proofErr w:type="spellEnd"/>
                <w:r w:rsidR="00124FFF">
                  <w:t xml:space="preserve"> Holder</w:t>
                </w:r>
              </w:sdtContent>
            </w:sdt>
          </w:p>
        </w:tc>
      </w:tr>
      <w:tr w:rsidR="00E51E14">
        <w:trPr>
          <w:trHeight w:val="144"/>
        </w:trPr>
        <w:tc>
          <w:tcPr>
            <w:tcW w:w="2047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84895" w:rsidRPr="006A696F" w:rsidRDefault="001B304E">
            <w:pPr>
              <w:pStyle w:val="Date"/>
              <w:framePr w:wrap="auto" w:hAnchor="text" w:xAlign="left" w:yAlign="inline"/>
              <w:suppressOverlap w:val="0"/>
              <w:rPr>
                <w:sz w:val="24"/>
                <w:szCs w:val="24"/>
              </w:rPr>
            </w:pPr>
            <w:r w:rsidRPr="006A696F">
              <w:rPr>
                <w:sz w:val="24"/>
                <w:szCs w:val="24"/>
              </w:rPr>
              <w:t>Date of Birth</w:t>
            </w:r>
          </w:p>
        </w:tc>
        <w:tc>
          <w:tcPr>
            <w:tcW w:w="680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84895" w:rsidRPr="006A696F" w:rsidRDefault="001B304E">
            <w:pPr>
              <w:rPr>
                <w:sz w:val="24"/>
                <w:szCs w:val="24"/>
              </w:rPr>
            </w:pPr>
            <w:r w:rsidRPr="006A696F">
              <w:rPr>
                <w:sz w:val="24"/>
                <w:szCs w:val="24"/>
              </w:rPr>
              <w:t>12</w:t>
            </w:r>
            <w:r w:rsidRPr="006A696F">
              <w:rPr>
                <w:sz w:val="24"/>
                <w:szCs w:val="24"/>
                <w:vertAlign w:val="superscript"/>
              </w:rPr>
              <w:t>th</w:t>
            </w:r>
            <w:r w:rsidRPr="006A696F">
              <w:rPr>
                <w:sz w:val="24"/>
                <w:szCs w:val="24"/>
              </w:rPr>
              <w:t xml:space="preserve"> September, 1992.</w:t>
            </w:r>
          </w:p>
        </w:tc>
      </w:tr>
      <w:tr w:rsidR="00E51E14">
        <w:trPr>
          <w:trHeight w:val="257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4895" w:rsidRPr="006A696F" w:rsidRDefault="00A84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A84895" w:rsidRPr="006A696F" w:rsidRDefault="00124FFF" w:rsidP="001B304E">
            <w:pPr>
              <w:pStyle w:val="SenderAddress"/>
              <w:rPr>
                <w:sz w:val="24"/>
                <w:szCs w:val="24"/>
              </w:rPr>
            </w:pPr>
            <w:r w:rsidRPr="006A696F">
              <w:rPr>
                <w:sz w:val="24"/>
                <w:szCs w:val="24"/>
              </w:rPr>
              <w:t xml:space="preserve">#29, Buena Vista Gardens, </w:t>
            </w:r>
            <w:proofErr w:type="spellStart"/>
            <w:r w:rsidRPr="006A696F">
              <w:rPr>
                <w:sz w:val="24"/>
                <w:szCs w:val="24"/>
              </w:rPr>
              <w:t>Tumpuna</w:t>
            </w:r>
            <w:proofErr w:type="spellEnd"/>
            <w:r w:rsidRPr="006A696F">
              <w:rPr>
                <w:sz w:val="24"/>
                <w:szCs w:val="24"/>
              </w:rPr>
              <w:t xml:space="preserve"> Road, </w:t>
            </w:r>
            <w:proofErr w:type="spellStart"/>
            <w:r w:rsidRPr="006A696F">
              <w:rPr>
                <w:sz w:val="24"/>
                <w:szCs w:val="24"/>
              </w:rPr>
              <w:t>Arima</w:t>
            </w:r>
            <w:proofErr w:type="spellEnd"/>
            <w:r w:rsidRPr="006A696F">
              <w:rPr>
                <w:sz w:val="24"/>
                <w:szCs w:val="24"/>
              </w:rPr>
              <w:t>.</w:t>
            </w:r>
            <w:r w:rsidR="00E51E14" w:rsidRPr="006A696F">
              <w:rPr>
                <w:sz w:val="24"/>
                <w:szCs w:val="24"/>
              </w:rPr>
              <w:br/>
            </w:r>
            <w:r w:rsidRPr="006A696F">
              <w:rPr>
                <w:sz w:val="24"/>
                <w:szCs w:val="24"/>
              </w:rPr>
              <w:t>667-2843/ 476-3967</w:t>
            </w:r>
            <w:r w:rsidR="00E51E14" w:rsidRPr="006A696F">
              <w:rPr>
                <w:sz w:val="24"/>
                <w:szCs w:val="24"/>
              </w:rPr>
              <w:br/>
            </w:r>
            <w:r w:rsidR="00F877E1">
              <w:rPr>
                <w:sz w:val="24"/>
                <w:szCs w:val="24"/>
              </w:rPr>
              <w:t>thin.holder@gmail.com</w:t>
            </w:r>
          </w:p>
        </w:tc>
      </w:tr>
    </w:tbl>
    <w:p w:rsidR="00A84895" w:rsidRDefault="00A84895"/>
    <w:tbl>
      <w:tblPr>
        <w:tblStyle w:val="TableGrid"/>
        <w:tblW w:w="4996" w:type="pct"/>
        <w:jc w:val="center"/>
        <w:tblLook w:val="04A0" w:firstRow="1" w:lastRow="0" w:firstColumn="1" w:lastColumn="0" w:noHBand="0" w:noVBand="1"/>
      </w:tblPr>
      <w:tblGrid>
        <w:gridCol w:w="2412"/>
        <w:gridCol w:w="7883"/>
      </w:tblGrid>
      <w:tr w:rsidR="00A77467" w:rsidRPr="006A696F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4895" w:rsidRPr="006A696F" w:rsidRDefault="00A84895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84895" w:rsidRPr="006A696F" w:rsidRDefault="00E51E14">
            <w:pPr>
              <w:pStyle w:val="Section"/>
              <w:rPr>
                <w:szCs w:val="24"/>
              </w:rPr>
            </w:pPr>
            <w:r w:rsidRPr="006A696F">
              <w:rPr>
                <w:szCs w:val="24"/>
              </w:rPr>
              <w:t>Objectives</w:t>
            </w:r>
          </w:p>
          <w:p w:rsidR="00A84895" w:rsidRPr="006A696F" w:rsidRDefault="0030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</w:t>
            </w:r>
            <w:r w:rsidR="00BC55C8">
              <w:rPr>
                <w:sz w:val="24"/>
                <w:szCs w:val="24"/>
              </w:rPr>
              <w:t xml:space="preserve"> ultimate goal is to pursue a career in Cosmetology and open my own salon and hair care business.</w:t>
            </w:r>
          </w:p>
          <w:p w:rsidR="005E5A66" w:rsidRPr="006A696F" w:rsidRDefault="00E51E14">
            <w:pPr>
              <w:pStyle w:val="Section"/>
              <w:rPr>
                <w:szCs w:val="24"/>
              </w:rPr>
            </w:pPr>
            <w:r w:rsidRPr="006A696F">
              <w:rPr>
                <w:szCs w:val="24"/>
              </w:rPr>
              <w:t>Education</w:t>
            </w:r>
          </w:p>
          <w:p w:rsidR="00A84895" w:rsidRPr="006A696F" w:rsidRDefault="00124FFF">
            <w:pPr>
              <w:pStyle w:val="Subsection"/>
              <w:rPr>
                <w:szCs w:val="24"/>
              </w:rPr>
            </w:pPr>
            <w:r w:rsidRPr="006A696F">
              <w:rPr>
                <w:szCs w:val="24"/>
              </w:rPr>
              <w:t>El Dorado West Secondary</w:t>
            </w:r>
          </w:p>
          <w:p w:rsidR="00A84895" w:rsidRPr="006A696F" w:rsidRDefault="00124FF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Cs w:val="24"/>
              </w:rPr>
            </w:pPr>
            <w:r w:rsidRPr="006A696F">
              <w:rPr>
                <w:szCs w:val="24"/>
              </w:rPr>
              <w:t>2004- 2009</w:t>
            </w:r>
          </w:p>
          <w:p w:rsidR="00124FFF" w:rsidRPr="006A696F" w:rsidRDefault="00124FFF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>Caribbean Examination Council Results</w:t>
            </w:r>
          </w:p>
          <w:p w:rsidR="00124FFF" w:rsidRPr="006A696F" w:rsidRDefault="00124FFF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>Subject</w:t>
            </w:r>
            <w:r w:rsidR="001B304E" w:rsidRPr="006A696F">
              <w:rPr>
                <w:szCs w:val="24"/>
              </w:rPr>
              <w:t xml:space="preserve">                              Grade</w:t>
            </w:r>
          </w:p>
          <w:p w:rsidR="001B304E" w:rsidRPr="006A696F" w:rsidRDefault="001B304E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>Mathematics                        1</w:t>
            </w:r>
          </w:p>
          <w:p w:rsidR="001B304E" w:rsidRPr="006A696F" w:rsidRDefault="001B304E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>English A                             1</w:t>
            </w:r>
          </w:p>
          <w:p w:rsidR="001B304E" w:rsidRPr="006A696F" w:rsidRDefault="001B304E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>English B                             2</w:t>
            </w:r>
          </w:p>
          <w:p w:rsidR="001B304E" w:rsidRPr="006A696F" w:rsidRDefault="001B304E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>Social Studies                      2</w:t>
            </w:r>
          </w:p>
          <w:p w:rsidR="001B304E" w:rsidRPr="006A696F" w:rsidRDefault="001B304E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>Principles of Business            2</w:t>
            </w:r>
          </w:p>
          <w:p w:rsidR="005E5A66" w:rsidRPr="006A696F" w:rsidRDefault="001B304E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>Integrated  Science              2</w:t>
            </w:r>
          </w:p>
          <w:p w:rsidR="004223DE" w:rsidRPr="00301C3A" w:rsidRDefault="004223DE">
            <w:pPr>
              <w:pStyle w:val="ListBullet"/>
              <w:numPr>
                <w:ilvl w:val="0"/>
                <w:numId w:val="0"/>
              </w:numPr>
              <w:rPr>
                <w:b/>
                <w:color w:val="94B6D2" w:themeColor="accent1"/>
                <w:szCs w:val="24"/>
              </w:rPr>
            </w:pPr>
          </w:p>
          <w:p w:rsidR="00A84895" w:rsidRPr="006A696F" w:rsidRDefault="00E51E14">
            <w:pPr>
              <w:pStyle w:val="Section"/>
              <w:rPr>
                <w:szCs w:val="24"/>
              </w:rPr>
            </w:pPr>
            <w:r w:rsidRPr="006A696F">
              <w:rPr>
                <w:szCs w:val="24"/>
              </w:rPr>
              <w:t>experience</w:t>
            </w:r>
          </w:p>
          <w:p w:rsidR="00A84895" w:rsidRPr="006A696F" w:rsidRDefault="00F527A7">
            <w:pPr>
              <w:pStyle w:val="Subsection"/>
              <w:rPr>
                <w:spacing w:val="0"/>
                <w:szCs w:val="24"/>
              </w:rPr>
            </w:pPr>
            <w:r>
              <w:rPr>
                <w:b w:val="0"/>
                <w:color w:val="auto"/>
                <w:spacing w:val="0"/>
                <w:szCs w:val="24"/>
              </w:rPr>
              <w:t>Blackberry C.S.R</w:t>
            </w:r>
            <w:r w:rsidR="00E51E14" w:rsidRPr="006A696F">
              <w:rPr>
                <w:b w:val="0"/>
                <w:szCs w:val="24"/>
              </w:rPr>
              <w:t xml:space="preserve"> </w:t>
            </w:r>
            <w:r w:rsidR="001B304E" w:rsidRPr="006A696F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</w:t>
            </w:r>
            <w:r w:rsidR="004D40B2" w:rsidRPr="00663FE1">
              <w:rPr>
                <w:color w:val="548AB7" w:themeColor="accent1" w:themeShade="BF"/>
                <w:szCs w:val="24"/>
              </w:rPr>
              <w:t>TSTT (</w:t>
            </w:r>
            <w:proofErr w:type="spellStart"/>
            <w:r w:rsidR="004D40B2" w:rsidRPr="00663FE1">
              <w:rPr>
                <w:color w:val="548AB7" w:themeColor="accent1" w:themeShade="BF"/>
                <w:szCs w:val="24"/>
              </w:rPr>
              <w:t>Bmobile</w:t>
            </w:r>
            <w:proofErr w:type="spellEnd"/>
            <w:r w:rsidR="004D40B2" w:rsidRPr="00663FE1">
              <w:rPr>
                <w:color w:val="548AB7" w:themeColor="accent1" w:themeShade="BF"/>
                <w:szCs w:val="24"/>
              </w:rPr>
              <w:t xml:space="preserve">)     </w:t>
            </w:r>
            <w:proofErr w:type="spellStart"/>
            <w:r w:rsidR="004D40B2" w:rsidRPr="00663FE1">
              <w:rPr>
                <w:color w:val="548AB7" w:themeColor="accent1" w:themeShade="BF"/>
                <w:szCs w:val="24"/>
              </w:rPr>
              <w:t>Trincity</w:t>
            </w:r>
            <w:proofErr w:type="spellEnd"/>
            <w:r w:rsidR="004D40B2" w:rsidRPr="00663FE1">
              <w:rPr>
                <w:color w:val="548AB7" w:themeColor="accent1" w:themeShade="BF"/>
                <w:szCs w:val="24"/>
              </w:rPr>
              <w:t xml:space="preserve"> Mall</w:t>
            </w:r>
          </w:p>
          <w:p w:rsidR="00A84895" w:rsidRPr="006A696F" w:rsidRDefault="00484264">
            <w:pPr>
              <w:rPr>
                <w:sz w:val="24"/>
                <w:szCs w:val="24"/>
              </w:rPr>
            </w:pPr>
            <w:r w:rsidRPr="006A696F">
              <w:rPr>
                <w:sz w:val="24"/>
                <w:szCs w:val="24"/>
              </w:rPr>
              <w:t xml:space="preserve">December 2008 </w:t>
            </w:r>
          </w:p>
          <w:p w:rsidR="00A84895" w:rsidRPr="006A696F" w:rsidRDefault="001B304E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 xml:space="preserve">Promoting Blackberry phones, its services and </w:t>
            </w:r>
            <w:r w:rsidR="00F17ED9">
              <w:rPr>
                <w:szCs w:val="24"/>
              </w:rPr>
              <w:t>obtaining</w:t>
            </w:r>
            <w:r w:rsidRPr="006A696F">
              <w:rPr>
                <w:szCs w:val="24"/>
              </w:rPr>
              <w:t xml:space="preserve"> sales for the Christmas period. </w:t>
            </w:r>
          </w:p>
          <w:p w:rsidR="004D40B2" w:rsidRPr="006A696F" w:rsidRDefault="001B304E">
            <w:pPr>
              <w:pStyle w:val="ListBullet"/>
              <w:numPr>
                <w:ilvl w:val="0"/>
                <w:numId w:val="0"/>
              </w:numPr>
              <w:rPr>
                <w:b/>
                <w:color w:val="94B6D2" w:themeColor="accent1"/>
                <w:szCs w:val="24"/>
              </w:rPr>
            </w:pPr>
            <w:r w:rsidRPr="006A696F">
              <w:rPr>
                <w:szCs w:val="24"/>
              </w:rPr>
              <w:t xml:space="preserve">Sales Clerk                       </w:t>
            </w:r>
            <w:r w:rsidRPr="00663FE1">
              <w:rPr>
                <w:b/>
                <w:color w:val="548AB7" w:themeColor="accent1" w:themeShade="BF"/>
                <w:szCs w:val="24"/>
              </w:rPr>
              <w:t>Finery Clothing Store</w:t>
            </w:r>
            <w:r w:rsidR="004D40B2" w:rsidRPr="00663FE1">
              <w:rPr>
                <w:b/>
                <w:color w:val="548AB7" w:themeColor="accent1" w:themeShade="BF"/>
                <w:szCs w:val="24"/>
              </w:rPr>
              <w:t xml:space="preserve">       </w:t>
            </w:r>
            <w:proofErr w:type="spellStart"/>
            <w:r w:rsidR="004D40B2" w:rsidRPr="00663FE1">
              <w:rPr>
                <w:b/>
                <w:color w:val="548AB7" w:themeColor="accent1" w:themeShade="BF"/>
                <w:szCs w:val="24"/>
              </w:rPr>
              <w:t>Arima</w:t>
            </w:r>
            <w:proofErr w:type="spellEnd"/>
            <w:r w:rsidR="00DB2F26">
              <w:rPr>
                <w:b/>
                <w:color w:val="548AB7" w:themeColor="accent1" w:themeShade="BF"/>
                <w:szCs w:val="24"/>
              </w:rPr>
              <w:t xml:space="preserve"> (667-2440)</w:t>
            </w:r>
          </w:p>
          <w:p w:rsidR="00484264" w:rsidRPr="006A696F" w:rsidRDefault="00484264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Cs w:val="24"/>
              </w:rPr>
            </w:pPr>
            <w:r w:rsidRPr="006A696F">
              <w:rPr>
                <w:color w:val="000000" w:themeColor="text1"/>
                <w:szCs w:val="24"/>
              </w:rPr>
              <w:t>March 2009</w:t>
            </w:r>
          </w:p>
          <w:p w:rsidR="004D40B2" w:rsidRPr="006A696F" w:rsidRDefault="00F527A7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Providing customer service, inventory and </w:t>
            </w:r>
            <w:r w:rsidR="005F15EC" w:rsidRPr="006A696F">
              <w:rPr>
                <w:szCs w:val="24"/>
              </w:rPr>
              <w:t>sales.</w:t>
            </w:r>
          </w:p>
          <w:p w:rsidR="005F15EC" w:rsidRPr="00663FE1" w:rsidRDefault="005F15EC">
            <w:pPr>
              <w:pStyle w:val="ListBullet"/>
              <w:numPr>
                <w:ilvl w:val="0"/>
                <w:numId w:val="0"/>
              </w:numPr>
              <w:rPr>
                <w:b/>
                <w:color w:val="548AB7" w:themeColor="accent1" w:themeShade="BF"/>
                <w:szCs w:val="24"/>
              </w:rPr>
            </w:pPr>
            <w:r w:rsidRPr="006A696F">
              <w:rPr>
                <w:szCs w:val="24"/>
              </w:rPr>
              <w:t xml:space="preserve">Sales Clerk                       </w:t>
            </w:r>
            <w:r w:rsidRPr="00663FE1">
              <w:rPr>
                <w:b/>
                <w:color w:val="548AB7" w:themeColor="accent1" w:themeShade="BF"/>
                <w:szCs w:val="24"/>
              </w:rPr>
              <w:t xml:space="preserve">Hip Hop                            </w:t>
            </w:r>
            <w:proofErr w:type="spellStart"/>
            <w:r w:rsidRPr="00663FE1">
              <w:rPr>
                <w:b/>
                <w:color w:val="548AB7" w:themeColor="accent1" w:themeShade="BF"/>
                <w:szCs w:val="24"/>
              </w:rPr>
              <w:t>Trincity</w:t>
            </w:r>
            <w:proofErr w:type="spellEnd"/>
            <w:r w:rsidRPr="00663FE1">
              <w:rPr>
                <w:b/>
                <w:color w:val="548AB7" w:themeColor="accent1" w:themeShade="BF"/>
                <w:szCs w:val="24"/>
              </w:rPr>
              <w:t xml:space="preserve"> Mall (640-3743)</w:t>
            </w:r>
          </w:p>
          <w:p w:rsidR="005F15EC" w:rsidRPr="006A696F" w:rsidRDefault="00BC55C8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June 2011- October 2012</w:t>
            </w:r>
            <w:r w:rsidR="005F15EC" w:rsidRPr="006A696F">
              <w:rPr>
                <w:szCs w:val="24"/>
              </w:rPr>
              <w:t xml:space="preserve"> </w:t>
            </w:r>
          </w:p>
          <w:p w:rsidR="00663FE1" w:rsidRDefault="005F15EC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 w:rsidRPr="006A696F">
              <w:rPr>
                <w:szCs w:val="24"/>
              </w:rPr>
              <w:t>Prov</w:t>
            </w:r>
            <w:r w:rsidR="00F527A7">
              <w:rPr>
                <w:szCs w:val="24"/>
              </w:rPr>
              <w:t>iding customer service</w:t>
            </w:r>
            <w:r w:rsidRPr="006A696F">
              <w:rPr>
                <w:szCs w:val="24"/>
              </w:rPr>
              <w:t>, inv</w:t>
            </w:r>
            <w:r w:rsidR="00F527A7">
              <w:rPr>
                <w:szCs w:val="24"/>
              </w:rPr>
              <w:t xml:space="preserve">entory, cashier and </w:t>
            </w:r>
            <w:r w:rsidRPr="006A696F">
              <w:rPr>
                <w:szCs w:val="24"/>
              </w:rPr>
              <w:t xml:space="preserve">sales. </w:t>
            </w:r>
          </w:p>
          <w:p w:rsidR="00663FE1" w:rsidRDefault="00663FE1">
            <w:pPr>
              <w:pStyle w:val="ListBullet"/>
              <w:numPr>
                <w:ilvl w:val="0"/>
                <w:numId w:val="0"/>
              </w:numPr>
              <w:rPr>
                <w:b/>
                <w:color w:val="548AB7" w:themeColor="accent1" w:themeShade="BF"/>
                <w:szCs w:val="24"/>
              </w:rPr>
            </w:pPr>
            <w:r>
              <w:rPr>
                <w:szCs w:val="24"/>
              </w:rPr>
              <w:t xml:space="preserve">Sales Clerk                         </w:t>
            </w:r>
            <w:proofErr w:type="spellStart"/>
            <w:r w:rsidRPr="00663FE1">
              <w:rPr>
                <w:b/>
                <w:color w:val="548AB7" w:themeColor="accent1" w:themeShade="BF"/>
                <w:szCs w:val="24"/>
              </w:rPr>
              <w:t>Xae</w:t>
            </w:r>
            <w:proofErr w:type="spellEnd"/>
            <w:r w:rsidRPr="00663FE1">
              <w:rPr>
                <w:b/>
                <w:color w:val="548AB7" w:themeColor="accent1" w:themeShade="BF"/>
                <w:szCs w:val="24"/>
              </w:rPr>
              <w:t xml:space="preserve"> Fashions   </w:t>
            </w:r>
            <w:r w:rsidR="003A4435">
              <w:rPr>
                <w:b/>
                <w:color w:val="548AB7" w:themeColor="accent1" w:themeShade="BF"/>
                <w:szCs w:val="24"/>
              </w:rPr>
              <w:t xml:space="preserve">                 </w:t>
            </w:r>
            <w:proofErr w:type="spellStart"/>
            <w:r w:rsidR="003A4435">
              <w:rPr>
                <w:b/>
                <w:color w:val="548AB7" w:themeColor="accent1" w:themeShade="BF"/>
                <w:szCs w:val="24"/>
              </w:rPr>
              <w:t>Arima</w:t>
            </w:r>
            <w:proofErr w:type="spellEnd"/>
            <w:r w:rsidR="003A4435">
              <w:rPr>
                <w:b/>
                <w:color w:val="548AB7" w:themeColor="accent1" w:themeShade="BF"/>
                <w:szCs w:val="24"/>
              </w:rPr>
              <w:t xml:space="preserve"> </w:t>
            </w:r>
            <w:r w:rsidR="002337B2">
              <w:rPr>
                <w:b/>
                <w:color w:val="548AB7" w:themeColor="accent1" w:themeShade="BF"/>
                <w:szCs w:val="24"/>
              </w:rPr>
              <w:t xml:space="preserve"> (</w:t>
            </w:r>
            <w:r w:rsidR="00DB2F26">
              <w:rPr>
                <w:b/>
                <w:color w:val="548AB7" w:themeColor="accent1" w:themeShade="BF"/>
                <w:szCs w:val="24"/>
              </w:rPr>
              <w:t>667-2761)</w:t>
            </w:r>
          </w:p>
          <w:p w:rsidR="00BC55C8" w:rsidRPr="00BC55C8" w:rsidRDefault="00BC55C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November 2012- August 2013</w:t>
            </w:r>
          </w:p>
          <w:p w:rsidR="00663FE1" w:rsidRDefault="00663FE1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Providin</w:t>
            </w:r>
            <w:r w:rsidR="00F527A7">
              <w:rPr>
                <w:szCs w:val="24"/>
              </w:rPr>
              <w:t>g customer service, inventory and sales</w:t>
            </w:r>
          </w:p>
          <w:p w:rsidR="00BC55C8" w:rsidRDefault="00BC55C8">
            <w:pPr>
              <w:pStyle w:val="ListBullet"/>
              <w:numPr>
                <w:ilvl w:val="0"/>
                <w:numId w:val="0"/>
              </w:numPr>
              <w:rPr>
                <w:b/>
                <w:color w:val="548AB7" w:themeColor="accent1" w:themeShade="BF"/>
                <w:szCs w:val="24"/>
              </w:rPr>
            </w:pPr>
            <w:r>
              <w:rPr>
                <w:szCs w:val="24"/>
              </w:rPr>
              <w:t xml:space="preserve">Kitchen Assistant                </w:t>
            </w:r>
            <w:r>
              <w:rPr>
                <w:b/>
                <w:color w:val="548AB7" w:themeColor="accent1" w:themeShade="BF"/>
                <w:szCs w:val="24"/>
              </w:rPr>
              <w:t>Treats Restaurant               El Dorado (620-0599)</w:t>
            </w:r>
          </w:p>
          <w:p w:rsidR="00BC55C8" w:rsidRDefault="00BC55C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August 2013- March 2014</w:t>
            </w:r>
          </w:p>
          <w:p w:rsidR="00BC55C8" w:rsidRPr="00BC55C8" w:rsidRDefault="002606DE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Food preparation in a timely manner.</w:t>
            </w:r>
            <w:bookmarkStart w:id="0" w:name="_GoBack"/>
            <w:bookmarkEnd w:id="0"/>
          </w:p>
          <w:p w:rsidR="00BC55C8" w:rsidRDefault="00BC55C8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</w:p>
          <w:p w:rsidR="00663FE1" w:rsidRPr="006A696F" w:rsidRDefault="00663FE1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</w:p>
          <w:p w:rsidR="00A84895" w:rsidRPr="006A696F" w:rsidRDefault="00663FE1">
            <w:pPr>
              <w:pStyle w:val="Section"/>
              <w:rPr>
                <w:szCs w:val="24"/>
              </w:rPr>
            </w:pPr>
            <w:r>
              <w:rPr>
                <w:szCs w:val="24"/>
              </w:rPr>
              <w:t>refrences</w:t>
            </w:r>
          </w:p>
          <w:p w:rsidR="00484264" w:rsidRDefault="00262998" w:rsidP="0033695F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Crystal Mohammed- 348-9357</w:t>
            </w:r>
          </w:p>
          <w:p w:rsidR="00A80732" w:rsidRDefault="00262998" w:rsidP="0033695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Cs w:val="24"/>
              </w:rPr>
            </w:pPr>
            <w:r>
              <w:rPr>
                <w:szCs w:val="24"/>
              </w:rPr>
              <w:t>Vanessa Polar- 764-6179</w:t>
            </w:r>
          </w:p>
          <w:p w:rsidR="00301C3A" w:rsidRPr="006A696F" w:rsidRDefault="00301C3A" w:rsidP="0033695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Cs w:val="24"/>
              </w:rPr>
            </w:pPr>
            <w:r>
              <w:rPr>
                <w:szCs w:val="24"/>
              </w:rPr>
              <w:t>Natalie Vance- 777-4885</w:t>
            </w:r>
          </w:p>
          <w:p w:rsidR="00A84895" w:rsidRPr="006A696F" w:rsidRDefault="00A84895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</w:p>
        </w:tc>
      </w:tr>
      <w:tr w:rsidR="00124FFF" w:rsidRPr="006A696F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4FFF" w:rsidRPr="006A696F" w:rsidRDefault="00124FFF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24FFF" w:rsidRDefault="00124FFF">
            <w:pPr>
              <w:pStyle w:val="Section"/>
              <w:rPr>
                <w:szCs w:val="24"/>
              </w:rPr>
            </w:pPr>
          </w:p>
          <w:p w:rsidR="00E95DE9" w:rsidRDefault="00E95DE9">
            <w:pPr>
              <w:pStyle w:val="Section"/>
              <w:rPr>
                <w:szCs w:val="24"/>
              </w:rPr>
            </w:pPr>
          </w:p>
          <w:p w:rsidR="00E95DE9" w:rsidRDefault="00E95DE9">
            <w:pPr>
              <w:pStyle w:val="Section"/>
              <w:rPr>
                <w:szCs w:val="24"/>
              </w:rPr>
            </w:pPr>
          </w:p>
          <w:p w:rsidR="00E95DE9" w:rsidRDefault="00E95DE9">
            <w:pPr>
              <w:pStyle w:val="Section"/>
              <w:rPr>
                <w:szCs w:val="24"/>
              </w:rPr>
            </w:pPr>
          </w:p>
          <w:p w:rsidR="00E95DE9" w:rsidRDefault="00E95DE9">
            <w:pPr>
              <w:pStyle w:val="Section"/>
              <w:rPr>
                <w:szCs w:val="24"/>
              </w:rPr>
            </w:pPr>
          </w:p>
          <w:p w:rsidR="00E95DE9" w:rsidRDefault="00E95DE9">
            <w:pPr>
              <w:pStyle w:val="Section"/>
              <w:rPr>
                <w:szCs w:val="24"/>
              </w:rPr>
            </w:pPr>
          </w:p>
          <w:p w:rsidR="00E95DE9" w:rsidRDefault="00E95DE9">
            <w:pPr>
              <w:pStyle w:val="Section"/>
              <w:rPr>
                <w:szCs w:val="24"/>
              </w:rPr>
            </w:pPr>
          </w:p>
          <w:p w:rsidR="00E95DE9" w:rsidRPr="006A696F" w:rsidRDefault="00E95DE9">
            <w:pPr>
              <w:pStyle w:val="Section"/>
              <w:rPr>
                <w:szCs w:val="24"/>
              </w:rPr>
            </w:pPr>
          </w:p>
        </w:tc>
      </w:tr>
    </w:tbl>
    <w:p w:rsidR="00944125" w:rsidRDefault="00944125" w:rsidP="00944125">
      <w:pPr>
        <w:spacing w:after="200" w:line="276" w:lineRule="auto"/>
        <w:rPr>
          <w:sz w:val="28"/>
          <w:szCs w:val="28"/>
        </w:rPr>
      </w:pPr>
    </w:p>
    <w:p w:rsidR="00944125" w:rsidRPr="00944125" w:rsidRDefault="00944125" w:rsidP="00944125">
      <w:pPr>
        <w:rPr>
          <w:sz w:val="28"/>
          <w:szCs w:val="28"/>
        </w:rPr>
      </w:pPr>
    </w:p>
    <w:p w:rsidR="00944125" w:rsidRPr="00944125" w:rsidRDefault="00944125" w:rsidP="00944125">
      <w:pPr>
        <w:rPr>
          <w:sz w:val="28"/>
          <w:szCs w:val="28"/>
        </w:rPr>
      </w:pPr>
    </w:p>
    <w:p w:rsidR="00944125" w:rsidRPr="00944125" w:rsidRDefault="00944125" w:rsidP="00944125">
      <w:pPr>
        <w:rPr>
          <w:sz w:val="28"/>
          <w:szCs w:val="28"/>
        </w:rPr>
      </w:pPr>
    </w:p>
    <w:p w:rsidR="00944125" w:rsidRPr="00944125" w:rsidRDefault="00944125" w:rsidP="00944125">
      <w:pPr>
        <w:rPr>
          <w:sz w:val="28"/>
          <w:szCs w:val="28"/>
        </w:rPr>
      </w:pPr>
    </w:p>
    <w:p w:rsidR="00944125" w:rsidRPr="00944125" w:rsidRDefault="00944125" w:rsidP="00944125">
      <w:pPr>
        <w:rPr>
          <w:sz w:val="28"/>
          <w:szCs w:val="28"/>
        </w:rPr>
      </w:pPr>
    </w:p>
    <w:p w:rsidR="00944125" w:rsidRPr="00944125" w:rsidRDefault="00944125" w:rsidP="00944125">
      <w:pPr>
        <w:rPr>
          <w:sz w:val="28"/>
          <w:szCs w:val="28"/>
        </w:rPr>
      </w:pPr>
    </w:p>
    <w:p w:rsidR="00944125" w:rsidRPr="00944125" w:rsidRDefault="00944125" w:rsidP="00944125">
      <w:pPr>
        <w:rPr>
          <w:sz w:val="28"/>
          <w:szCs w:val="28"/>
        </w:rPr>
      </w:pPr>
    </w:p>
    <w:p w:rsidR="00944125" w:rsidRPr="00944125" w:rsidRDefault="00944125" w:rsidP="00944125">
      <w:pPr>
        <w:rPr>
          <w:sz w:val="28"/>
          <w:szCs w:val="28"/>
        </w:rPr>
      </w:pPr>
    </w:p>
    <w:p w:rsidR="00944125" w:rsidRPr="00944125" w:rsidRDefault="00944125" w:rsidP="00944125">
      <w:pPr>
        <w:rPr>
          <w:sz w:val="28"/>
          <w:szCs w:val="28"/>
        </w:rPr>
      </w:pPr>
    </w:p>
    <w:p w:rsidR="00944125" w:rsidRDefault="00944125" w:rsidP="00944125">
      <w:pPr>
        <w:rPr>
          <w:sz w:val="28"/>
          <w:szCs w:val="28"/>
        </w:rPr>
      </w:pPr>
    </w:p>
    <w:p w:rsidR="00944125" w:rsidRDefault="00944125" w:rsidP="00944125">
      <w:pPr>
        <w:rPr>
          <w:sz w:val="28"/>
          <w:szCs w:val="28"/>
        </w:rPr>
      </w:pPr>
    </w:p>
    <w:p w:rsidR="00A84895" w:rsidRPr="00944125" w:rsidRDefault="00944125" w:rsidP="00944125">
      <w:pPr>
        <w:tabs>
          <w:tab w:val="left" w:pos="709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84895" w:rsidRPr="00944125" w:rsidSect="00A7746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2E4" w:rsidRDefault="008362E4">
      <w:pPr>
        <w:spacing w:after="0" w:line="240" w:lineRule="auto"/>
      </w:pPr>
      <w:r>
        <w:separator/>
      </w:r>
    </w:p>
  </w:endnote>
  <w:endnote w:type="continuationSeparator" w:id="0">
    <w:p w:rsidR="008362E4" w:rsidRDefault="0083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95" w:rsidRDefault="00A84895"/>
  <w:p w:rsidR="00A84895" w:rsidRDefault="00E51E14">
    <w:pPr>
      <w:pStyle w:val="FooterEven"/>
    </w:pPr>
    <w:r>
      <w:t xml:space="preserve">Page </w:t>
    </w:r>
    <w:r w:rsidR="00BD2266">
      <w:fldChar w:fldCharType="begin"/>
    </w:r>
    <w:r w:rsidR="00BD2266">
      <w:instrText xml:space="preserve"> PAGE   \* MERGEFORMAT </w:instrText>
    </w:r>
    <w:r w:rsidR="00BD2266">
      <w:fldChar w:fldCharType="separate"/>
    </w:r>
    <w:r>
      <w:rPr>
        <w:noProof/>
        <w:sz w:val="24"/>
        <w:szCs w:val="24"/>
      </w:rPr>
      <w:t>2</w:t>
    </w:r>
    <w:r w:rsidR="00BD2266">
      <w:rPr>
        <w:noProof/>
        <w:sz w:val="24"/>
        <w:szCs w:val="24"/>
      </w:rPr>
      <w:fldChar w:fldCharType="end"/>
    </w:r>
  </w:p>
  <w:p w:rsidR="00A84895" w:rsidRDefault="00A848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95" w:rsidRDefault="00A84895"/>
  <w:p w:rsidR="00A84895" w:rsidRDefault="00E51E14">
    <w:pPr>
      <w:pStyle w:val="FooterOdd"/>
    </w:pPr>
    <w:r>
      <w:t xml:space="preserve">Page </w:t>
    </w:r>
    <w:r w:rsidR="00BD2266">
      <w:fldChar w:fldCharType="begin"/>
    </w:r>
    <w:r w:rsidR="00BD2266">
      <w:instrText xml:space="preserve"> PAGE   \* MERGEFORMAT </w:instrText>
    </w:r>
    <w:r w:rsidR="00BD2266">
      <w:fldChar w:fldCharType="separate"/>
    </w:r>
    <w:r w:rsidR="002606DE" w:rsidRPr="002606DE">
      <w:rPr>
        <w:noProof/>
        <w:sz w:val="24"/>
        <w:szCs w:val="24"/>
      </w:rPr>
      <w:t>2</w:t>
    </w:r>
    <w:r w:rsidR="00BD2266">
      <w:rPr>
        <w:noProof/>
        <w:sz w:val="24"/>
        <w:szCs w:val="24"/>
      </w:rPr>
      <w:fldChar w:fldCharType="end"/>
    </w:r>
  </w:p>
  <w:p w:rsidR="00A84895" w:rsidRDefault="00A84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2E4" w:rsidRDefault="008362E4">
      <w:pPr>
        <w:spacing w:after="0" w:line="240" w:lineRule="auto"/>
      </w:pPr>
      <w:r>
        <w:separator/>
      </w:r>
    </w:p>
  </w:footnote>
  <w:footnote w:type="continuationSeparator" w:id="0">
    <w:p w:rsidR="008362E4" w:rsidRDefault="00836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27404"/>
      <w:placeholder>
        <w:docPart w:val="75C4932FB6DE4E23882C0B5CBD50F65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84895" w:rsidRDefault="00124FFF">
        <w:pPr>
          <w:pStyle w:val="HeaderEven"/>
        </w:pPr>
        <w:proofErr w:type="spellStart"/>
        <w:r>
          <w:t>Thinelle</w:t>
        </w:r>
        <w:proofErr w:type="spellEnd"/>
        <w:r>
          <w:t xml:space="preserve"> Holder</w:t>
        </w:r>
      </w:p>
    </w:sdtContent>
  </w:sdt>
  <w:p w:rsidR="00A84895" w:rsidRDefault="00A848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>
        <w:docPart w:val="732A4E97E4B34411B15658BBED45CA1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84895" w:rsidRDefault="00124FFF">
        <w:pPr>
          <w:pStyle w:val="HeaderOdd"/>
        </w:pPr>
        <w:proofErr w:type="spellStart"/>
        <w:r>
          <w:t>Thinelle</w:t>
        </w:r>
        <w:proofErr w:type="spellEnd"/>
        <w:r>
          <w:t xml:space="preserve"> Holder</w:t>
        </w:r>
      </w:p>
    </w:sdtContent>
  </w:sdt>
  <w:p w:rsidR="00A84895" w:rsidRDefault="00A848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1B304E"/>
    <w:rsid w:val="000B07BB"/>
    <w:rsid w:val="00124FFF"/>
    <w:rsid w:val="001B304E"/>
    <w:rsid w:val="002337B2"/>
    <w:rsid w:val="00253C31"/>
    <w:rsid w:val="00257697"/>
    <w:rsid w:val="002606DE"/>
    <w:rsid w:val="00262998"/>
    <w:rsid w:val="00301C3A"/>
    <w:rsid w:val="0033695F"/>
    <w:rsid w:val="003A4435"/>
    <w:rsid w:val="003E2AD5"/>
    <w:rsid w:val="004223DE"/>
    <w:rsid w:val="0046795D"/>
    <w:rsid w:val="00484264"/>
    <w:rsid w:val="004D40B2"/>
    <w:rsid w:val="004E4C4E"/>
    <w:rsid w:val="005E5A66"/>
    <w:rsid w:val="005F15EC"/>
    <w:rsid w:val="006350C1"/>
    <w:rsid w:val="00663FE1"/>
    <w:rsid w:val="006A696F"/>
    <w:rsid w:val="007B1492"/>
    <w:rsid w:val="008362E4"/>
    <w:rsid w:val="008B5D3C"/>
    <w:rsid w:val="00944125"/>
    <w:rsid w:val="00992103"/>
    <w:rsid w:val="009F474E"/>
    <w:rsid w:val="00A77467"/>
    <w:rsid w:val="00A80732"/>
    <w:rsid w:val="00A84895"/>
    <w:rsid w:val="00B14838"/>
    <w:rsid w:val="00BC55C8"/>
    <w:rsid w:val="00BD2266"/>
    <w:rsid w:val="00D060F3"/>
    <w:rsid w:val="00DB2F26"/>
    <w:rsid w:val="00E11451"/>
    <w:rsid w:val="00E27B16"/>
    <w:rsid w:val="00E51E14"/>
    <w:rsid w:val="00E95DE9"/>
    <w:rsid w:val="00ED6903"/>
    <w:rsid w:val="00F1438C"/>
    <w:rsid w:val="00F17ED9"/>
    <w:rsid w:val="00F527A7"/>
    <w:rsid w:val="00F840D2"/>
    <w:rsid w:val="00F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ableGrid">
    <w:name w:val="MedianListStyl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4EB30A316044C9AE4DA883D2617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5FA60-0915-4335-82FC-202CD8FF6533}"/>
      </w:docPartPr>
      <w:docPartBody>
        <w:p w:rsidR="008550EF" w:rsidRDefault="001C137F">
          <w:pPr>
            <w:pStyle w:val="8F4EB30A316044C9AE4DA883D261753C"/>
          </w:pPr>
          <w:r>
            <w:t>[Type your name]</w:t>
          </w:r>
        </w:p>
      </w:docPartBody>
    </w:docPart>
    <w:docPart>
      <w:docPartPr>
        <w:name w:val="75C4932FB6DE4E23882C0B5CBD50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AE183-D586-43BA-8966-182517416060}"/>
      </w:docPartPr>
      <w:docPartBody>
        <w:p w:rsidR="008550EF" w:rsidRDefault="001C137F">
          <w:pPr>
            <w:pStyle w:val="75C4932FB6DE4E23882C0B5CBD50F657"/>
          </w:pPr>
          <w:r>
            <w:t>[Type the author name]</w:t>
          </w:r>
        </w:p>
      </w:docPartBody>
    </w:docPart>
    <w:docPart>
      <w:docPartPr>
        <w:name w:val="732A4E97E4B34411B15658BBED45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3C29B-64AF-4C68-966A-5D29942BDD27}"/>
      </w:docPartPr>
      <w:docPartBody>
        <w:p w:rsidR="008550EF" w:rsidRDefault="001C137F">
          <w:pPr>
            <w:pStyle w:val="732A4E97E4B34411B15658BBED45CA13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137F"/>
    <w:rsid w:val="00014AB5"/>
    <w:rsid w:val="000759CC"/>
    <w:rsid w:val="001C137F"/>
    <w:rsid w:val="00224795"/>
    <w:rsid w:val="0044232E"/>
    <w:rsid w:val="006A582B"/>
    <w:rsid w:val="00847CF9"/>
    <w:rsid w:val="008550EF"/>
    <w:rsid w:val="0088611D"/>
    <w:rsid w:val="00920C0C"/>
    <w:rsid w:val="00D32F09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550EF"/>
    <w:rPr>
      <w:color w:val="808080"/>
    </w:rPr>
  </w:style>
  <w:style w:type="paragraph" w:customStyle="1" w:styleId="96C35E7C3F444BEA80A570EF9DFC4D9E">
    <w:name w:val="96C35E7C3F444BEA80A570EF9DFC4D9E"/>
    <w:rsid w:val="008550EF"/>
  </w:style>
  <w:style w:type="paragraph" w:customStyle="1" w:styleId="8F4EB30A316044C9AE4DA883D261753C">
    <w:name w:val="8F4EB30A316044C9AE4DA883D261753C"/>
    <w:rsid w:val="008550EF"/>
  </w:style>
  <w:style w:type="paragraph" w:customStyle="1" w:styleId="3EF2E4C49E414BF2A05982D72F05C0B8">
    <w:name w:val="3EF2E4C49E414BF2A05982D72F05C0B8"/>
    <w:rsid w:val="008550EF"/>
  </w:style>
  <w:style w:type="paragraph" w:customStyle="1" w:styleId="DB448CD01EDF4FB9B3872869373DC845">
    <w:name w:val="DB448CD01EDF4FB9B3872869373DC845"/>
    <w:rsid w:val="008550EF"/>
  </w:style>
  <w:style w:type="paragraph" w:customStyle="1" w:styleId="985F590920E54F2EB3EDC445FE333931">
    <w:name w:val="985F590920E54F2EB3EDC445FE333931"/>
    <w:rsid w:val="008550EF"/>
  </w:style>
  <w:style w:type="paragraph" w:customStyle="1" w:styleId="E8EA1951DABB44B08644C5173C437E6C">
    <w:name w:val="E8EA1951DABB44B08644C5173C437E6C"/>
    <w:rsid w:val="008550EF"/>
  </w:style>
  <w:style w:type="paragraph" w:customStyle="1" w:styleId="F047614E15C64B638C33283BA609775D">
    <w:name w:val="F047614E15C64B638C33283BA609775D"/>
    <w:rsid w:val="008550EF"/>
  </w:style>
  <w:style w:type="paragraph" w:customStyle="1" w:styleId="7757FDC5CD794033BDA584CC7D6A617A">
    <w:name w:val="7757FDC5CD794033BDA584CC7D6A617A"/>
    <w:rsid w:val="008550EF"/>
  </w:style>
  <w:style w:type="paragraph" w:customStyle="1" w:styleId="649C4BE418D0448FA4B8FC6F46EC06D1">
    <w:name w:val="649C4BE418D0448FA4B8FC6F46EC06D1"/>
    <w:rsid w:val="008550EF"/>
  </w:style>
  <w:style w:type="paragraph" w:customStyle="1" w:styleId="D3D78530FDB8477B89EB70CFCD7DC58B">
    <w:name w:val="D3D78530FDB8477B89EB70CFCD7DC58B"/>
    <w:rsid w:val="008550EF"/>
  </w:style>
  <w:style w:type="paragraph" w:customStyle="1" w:styleId="ED9BE06C046B4FE8BDCF63332CAF1703">
    <w:name w:val="ED9BE06C046B4FE8BDCF63332CAF1703"/>
    <w:rsid w:val="008550EF"/>
  </w:style>
  <w:style w:type="paragraph" w:customStyle="1" w:styleId="FA576242640E46C2B48A3D8941FAE053">
    <w:name w:val="FA576242640E46C2B48A3D8941FAE053"/>
    <w:rsid w:val="008550EF"/>
  </w:style>
  <w:style w:type="character" w:customStyle="1" w:styleId="subsectiondatechar">
    <w:name w:val="subsectiondatechar"/>
    <w:basedOn w:val="DefaultParagraphFont"/>
    <w:rsid w:val="008550EF"/>
  </w:style>
  <w:style w:type="paragraph" w:customStyle="1" w:styleId="22E277E026494BB9B669B8E3E6433A28">
    <w:name w:val="22E277E026494BB9B669B8E3E6433A28"/>
    <w:rsid w:val="008550EF"/>
  </w:style>
  <w:style w:type="paragraph" w:customStyle="1" w:styleId="2A1EDD6E68DC4B0A99D3A395DB05BE34">
    <w:name w:val="2A1EDD6E68DC4B0A99D3A395DB05BE34"/>
    <w:rsid w:val="008550EF"/>
  </w:style>
  <w:style w:type="paragraph" w:customStyle="1" w:styleId="6DE44F6E21654363B4B1D1E1AF6F24BB">
    <w:name w:val="6DE44F6E21654363B4B1D1E1AF6F24BB"/>
    <w:rsid w:val="008550EF"/>
  </w:style>
  <w:style w:type="paragraph" w:customStyle="1" w:styleId="93631F3B96BA49F9B5111EF02478F0FD">
    <w:name w:val="93631F3B96BA49F9B5111EF02478F0FD"/>
    <w:rsid w:val="008550EF"/>
  </w:style>
  <w:style w:type="paragraph" w:customStyle="1" w:styleId="4A87920BCC4E42D78A3A7D43A6C615F9">
    <w:name w:val="4A87920BCC4E42D78A3A7D43A6C615F9"/>
    <w:rsid w:val="008550EF"/>
  </w:style>
  <w:style w:type="paragraph" w:customStyle="1" w:styleId="75C4932FB6DE4E23882C0B5CBD50F657">
    <w:name w:val="75C4932FB6DE4E23882C0B5CBD50F657"/>
    <w:rsid w:val="008550EF"/>
  </w:style>
  <w:style w:type="paragraph" w:customStyle="1" w:styleId="732A4E97E4B34411B15658BBED45CA13">
    <w:name w:val="732A4E97E4B34411B15658BBED45CA13"/>
    <w:rsid w:val="008550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CF161-E253-417C-92CC-6AD99C30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108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Thinelle Holder</dc:creator>
  <cp:lastModifiedBy>USER</cp:lastModifiedBy>
  <cp:revision>22</cp:revision>
  <dcterms:created xsi:type="dcterms:W3CDTF">2012-03-27T00:55:00Z</dcterms:created>
  <dcterms:modified xsi:type="dcterms:W3CDTF">2014-08-06T14:41:00Z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