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B8A45" w14:textId="77777777" w:rsidR="00E27136" w:rsidRDefault="00E27136">
      <w:pPr>
        <w:pStyle w:val="BodyText"/>
      </w:pPr>
    </w:p>
    <w:sdt>
      <w:sdtPr>
        <w:rPr>
          <w:rFonts w:ascii="Times New Roman" w:hAnsi="Times New Roman" w:cs="Times New Roman"/>
          <w:sz w:val="24"/>
        </w:rPr>
        <w:id w:val="9459735"/>
        <w:placeholder>
          <w:docPart w:val="2A09F93A098EC444B80F28E156E73223"/>
        </w:placeholder>
      </w:sdtPr>
      <w:sdtEndPr/>
      <w:sdtContent>
        <w:p w14:paraId="11945C6D" w14:textId="77777777" w:rsidR="007E66C2" w:rsidRDefault="007E66C2" w:rsidP="007E66C2">
          <w:pPr>
            <w:jc w:val="center"/>
            <w:rPr>
              <w:rFonts w:ascii="Times New Roman" w:hAnsi="Times New Roman" w:cs="Times New Roman"/>
            </w:rPr>
          </w:pPr>
        </w:p>
        <w:p w14:paraId="03AA6F88" w14:textId="77777777" w:rsidR="007E66C2" w:rsidRPr="00CF52B9" w:rsidRDefault="007E66C2" w:rsidP="007E66C2">
          <w:pPr>
            <w:rPr>
              <w:rFonts w:ascii="Times New Roman" w:hAnsi="Times New Roman" w:cs="Times New Roman"/>
              <w:sz w:val="28"/>
            </w:rPr>
          </w:pPr>
          <w:r w:rsidRPr="00CF52B9">
            <w:rPr>
              <w:rFonts w:ascii="Times New Roman" w:hAnsi="Times New Roman" w:cs="Times New Roman"/>
              <w:sz w:val="28"/>
            </w:rPr>
            <w:t>To Whom It May Concern,</w:t>
          </w:r>
        </w:p>
        <w:p w14:paraId="3C857525" w14:textId="77777777" w:rsidR="007E66C2" w:rsidRPr="00CF52B9" w:rsidRDefault="007E66C2" w:rsidP="007E66C2">
          <w:pPr>
            <w:rPr>
              <w:rFonts w:ascii="Times New Roman" w:hAnsi="Times New Roman" w:cs="Times New Roman"/>
              <w:sz w:val="28"/>
            </w:rPr>
          </w:pPr>
        </w:p>
        <w:p w14:paraId="66EBE3E1" w14:textId="154D1CEF" w:rsidR="007E66C2" w:rsidRPr="00CF52B9" w:rsidRDefault="007E66C2" w:rsidP="007E66C2">
          <w:pPr>
            <w:rPr>
              <w:rFonts w:ascii="Times New Roman" w:hAnsi="Times New Roman" w:cs="Times New Roman"/>
              <w:sz w:val="28"/>
            </w:rPr>
          </w:pPr>
          <w:r w:rsidRPr="00CF52B9">
            <w:rPr>
              <w:rFonts w:ascii="Times New Roman" w:hAnsi="Times New Roman" w:cs="Times New Roman"/>
              <w:sz w:val="28"/>
            </w:rPr>
            <w:t xml:space="preserve">I am writing to express my interest in becoming a part-time team member at </w:t>
          </w:r>
          <w:r w:rsidR="000E1681">
            <w:rPr>
              <w:rFonts w:ascii="Times New Roman" w:hAnsi="Times New Roman" w:cs="Times New Roman"/>
              <w:sz w:val="28"/>
            </w:rPr>
            <w:t>Massy Stores</w:t>
          </w:r>
          <w:bookmarkStart w:id="0" w:name="_GoBack"/>
          <w:bookmarkEnd w:id="0"/>
          <w:r w:rsidRPr="00CF52B9">
            <w:rPr>
              <w:rFonts w:ascii="Times New Roman" w:hAnsi="Times New Roman" w:cs="Times New Roman"/>
              <w:sz w:val="28"/>
            </w:rPr>
            <w:t xml:space="preserve">. I am currently a student at the College of Science Technology and Applied Arts of Trinidad and Tobago (COSTAATT) and pursuing my Bachelor’s Degree in General Nursing. I am very interested in joining your team and applying my creativity and focus to an impressive establishment such as yourself. </w:t>
          </w:r>
        </w:p>
        <w:p w14:paraId="02922DF8" w14:textId="77777777" w:rsidR="007E66C2" w:rsidRPr="00CF52B9" w:rsidRDefault="007E66C2" w:rsidP="007E66C2">
          <w:pPr>
            <w:rPr>
              <w:rFonts w:ascii="Times New Roman" w:hAnsi="Times New Roman" w:cs="Times New Roman"/>
              <w:sz w:val="28"/>
            </w:rPr>
          </w:pPr>
          <w:r w:rsidRPr="00CF52B9">
            <w:rPr>
              <w:rFonts w:ascii="Times New Roman" w:hAnsi="Times New Roman" w:cs="Times New Roman"/>
              <w:sz w:val="28"/>
            </w:rPr>
            <w:t>I believe that my academic background and training as a student nurse has adequately prepared me to undoubtedly become a productiv</w:t>
          </w:r>
          <w:r w:rsidR="00E60264">
            <w:rPr>
              <w:rFonts w:ascii="Times New Roman" w:hAnsi="Times New Roman" w:cs="Times New Roman"/>
              <w:sz w:val="28"/>
            </w:rPr>
            <w:t>e member of yo</w:t>
          </w:r>
          <w:r w:rsidRPr="00CF52B9">
            <w:rPr>
              <w:rFonts w:ascii="Times New Roman" w:hAnsi="Times New Roman" w:cs="Times New Roman"/>
              <w:sz w:val="28"/>
            </w:rPr>
            <w:t xml:space="preserve">ur team. </w:t>
          </w:r>
        </w:p>
        <w:p w14:paraId="3CFA46E8" w14:textId="77777777" w:rsidR="007E66C2" w:rsidRPr="00CF52B9" w:rsidRDefault="007E66C2" w:rsidP="007E66C2">
          <w:pPr>
            <w:rPr>
              <w:rFonts w:ascii="Times New Roman" w:hAnsi="Times New Roman" w:cs="Times New Roman"/>
              <w:sz w:val="28"/>
            </w:rPr>
          </w:pPr>
          <w:r w:rsidRPr="00CF52B9">
            <w:rPr>
              <w:rFonts w:ascii="Times New Roman" w:hAnsi="Times New Roman" w:cs="Times New Roman"/>
              <w:sz w:val="28"/>
            </w:rPr>
            <w:t>I am a hard worker, team player, customer oriented and fast learner and I am positive that I would be able to effectively contribute to this establishment, I look forward to your reply and hopefully becoming an integral member of this establishment. Thank you for your time.</w:t>
          </w:r>
        </w:p>
        <w:p w14:paraId="687EF485" w14:textId="77777777" w:rsidR="007E66C2" w:rsidRPr="00CF52B9" w:rsidRDefault="007E66C2" w:rsidP="007E66C2">
          <w:pPr>
            <w:rPr>
              <w:rFonts w:ascii="Times New Roman" w:hAnsi="Times New Roman" w:cs="Times New Roman"/>
              <w:sz w:val="28"/>
            </w:rPr>
          </w:pPr>
        </w:p>
        <w:p w14:paraId="697772AC" w14:textId="77777777" w:rsidR="007E66C2" w:rsidRPr="00CF52B9" w:rsidRDefault="007E66C2" w:rsidP="007E66C2">
          <w:pPr>
            <w:rPr>
              <w:rFonts w:ascii="Times New Roman" w:hAnsi="Times New Roman" w:cs="Times New Roman"/>
              <w:sz w:val="28"/>
            </w:rPr>
          </w:pPr>
        </w:p>
        <w:p w14:paraId="267720F4" w14:textId="77777777" w:rsidR="007E66C2" w:rsidRPr="00CF52B9" w:rsidRDefault="007E66C2" w:rsidP="007E66C2">
          <w:pPr>
            <w:rPr>
              <w:rFonts w:ascii="Times New Roman" w:hAnsi="Times New Roman" w:cs="Times New Roman"/>
              <w:sz w:val="28"/>
            </w:rPr>
          </w:pPr>
        </w:p>
        <w:p w14:paraId="4337FCC5" w14:textId="77777777" w:rsidR="007E66C2" w:rsidRPr="00CF52B9" w:rsidRDefault="007E66C2" w:rsidP="007E66C2">
          <w:pPr>
            <w:rPr>
              <w:rFonts w:ascii="Times New Roman" w:hAnsi="Times New Roman" w:cs="Times New Roman"/>
              <w:sz w:val="28"/>
            </w:rPr>
          </w:pPr>
        </w:p>
        <w:p w14:paraId="55E8DA05" w14:textId="77777777" w:rsidR="007E66C2" w:rsidRPr="00CF52B9" w:rsidRDefault="007E66C2" w:rsidP="007E66C2">
          <w:pPr>
            <w:rPr>
              <w:rFonts w:ascii="Times New Roman" w:hAnsi="Times New Roman" w:cs="Times New Roman"/>
              <w:sz w:val="28"/>
            </w:rPr>
          </w:pPr>
          <w:r w:rsidRPr="00CF52B9">
            <w:rPr>
              <w:rFonts w:ascii="Times New Roman" w:hAnsi="Times New Roman" w:cs="Times New Roman"/>
              <w:sz w:val="28"/>
            </w:rPr>
            <w:t>Respectfully,</w:t>
          </w:r>
        </w:p>
        <w:p w14:paraId="6100E474" w14:textId="77777777" w:rsidR="007E66C2" w:rsidRPr="00CF52B9" w:rsidRDefault="007E66C2" w:rsidP="007E66C2">
          <w:pPr>
            <w:rPr>
              <w:rFonts w:ascii="Times New Roman" w:hAnsi="Times New Roman" w:cs="Times New Roman"/>
              <w:sz w:val="28"/>
            </w:rPr>
          </w:pPr>
          <w:proofErr w:type="spellStart"/>
          <w:r w:rsidRPr="00CF52B9">
            <w:rPr>
              <w:rFonts w:ascii="Times New Roman" w:hAnsi="Times New Roman" w:cs="Times New Roman"/>
              <w:sz w:val="28"/>
            </w:rPr>
            <w:t>Tonisha</w:t>
          </w:r>
          <w:proofErr w:type="spellEnd"/>
          <w:r w:rsidRPr="00CF52B9">
            <w:rPr>
              <w:rFonts w:ascii="Times New Roman" w:hAnsi="Times New Roman" w:cs="Times New Roman"/>
              <w:sz w:val="28"/>
            </w:rPr>
            <w:t xml:space="preserve"> </w:t>
          </w:r>
          <w:proofErr w:type="spellStart"/>
          <w:r w:rsidRPr="00CF52B9">
            <w:rPr>
              <w:rFonts w:ascii="Times New Roman" w:hAnsi="Times New Roman" w:cs="Times New Roman"/>
              <w:sz w:val="28"/>
            </w:rPr>
            <w:t>Lalsingh</w:t>
          </w:r>
          <w:proofErr w:type="spellEnd"/>
        </w:p>
        <w:p w14:paraId="7A4932E5" w14:textId="77777777" w:rsidR="007E66C2" w:rsidRPr="00CF52B9" w:rsidRDefault="007E66C2" w:rsidP="007E66C2">
          <w:pPr>
            <w:rPr>
              <w:rFonts w:ascii="Times New Roman" w:hAnsi="Times New Roman" w:cs="Times New Roman"/>
              <w:sz w:val="28"/>
            </w:rPr>
          </w:pPr>
        </w:p>
        <w:p w14:paraId="65326596" w14:textId="77777777" w:rsidR="007E66C2" w:rsidRPr="00CF52B9" w:rsidRDefault="007E66C2" w:rsidP="007E66C2">
          <w:pPr>
            <w:rPr>
              <w:rFonts w:ascii="Times New Roman" w:hAnsi="Times New Roman" w:cs="Times New Roman"/>
              <w:sz w:val="28"/>
            </w:rPr>
          </w:pPr>
          <w:r w:rsidRPr="00CF52B9">
            <w:rPr>
              <w:rFonts w:ascii="Times New Roman" w:hAnsi="Times New Roman" w:cs="Times New Roman"/>
              <w:sz w:val="28"/>
            </w:rPr>
            <w:t>Enclosure: Resume</w:t>
          </w:r>
        </w:p>
        <w:p w14:paraId="597028FF" w14:textId="77777777" w:rsidR="007E66C2" w:rsidRDefault="007E66C2" w:rsidP="007E66C2">
          <w:pPr>
            <w:jc w:val="center"/>
            <w:rPr>
              <w:rFonts w:ascii="Times New Roman" w:hAnsi="Times New Roman" w:cs="Times New Roman"/>
            </w:rPr>
          </w:pPr>
        </w:p>
        <w:p w14:paraId="3EE1A1FE" w14:textId="77777777" w:rsidR="007E66C2" w:rsidRDefault="007E66C2">
          <w:pPr>
            <w:pStyle w:val="BodyText"/>
            <w:rPr>
              <w:rFonts w:ascii="Times New Roman" w:hAnsi="Times New Roman" w:cs="Times New Roman"/>
              <w:sz w:val="24"/>
            </w:rPr>
          </w:pPr>
        </w:p>
        <w:p w14:paraId="71106191" w14:textId="77777777" w:rsidR="007E66C2" w:rsidRDefault="007E66C2">
          <w:pPr>
            <w:spacing w:line="240" w:lineRule="auto"/>
            <w:rPr>
              <w:rFonts w:ascii="Times New Roman" w:hAnsi="Times New Roman" w:cs="Times New Roman"/>
              <w:sz w:val="24"/>
            </w:rPr>
          </w:pPr>
          <w:r>
            <w:rPr>
              <w:rFonts w:ascii="Times New Roman" w:hAnsi="Times New Roman" w:cs="Times New Roman"/>
              <w:sz w:val="24"/>
            </w:rPr>
            <w:br w:type="page"/>
          </w:r>
        </w:p>
        <w:p w14:paraId="1C7BDEC8" w14:textId="77777777" w:rsidR="007E66C2" w:rsidRDefault="007E66C2">
          <w:pPr>
            <w:spacing w:line="240" w:lineRule="auto"/>
            <w:rPr>
              <w:rFonts w:ascii="Times New Roman" w:hAnsi="Times New Roman" w:cs="Times New Roman"/>
              <w:sz w:val="24"/>
            </w:rPr>
          </w:pPr>
        </w:p>
        <w:p w14:paraId="571E4FBC" w14:textId="77777777" w:rsidR="00E27136" w:rsidRPr="00E27136" w:rsidRDefault="00E60264">
          <w:pPr>
            <w:pStyle w:val="BodyText"/>
            <w:rPr>
              <w:rFonts w:ascii="Times New Roman" w:hAnsi="Times New Roman" w:cs="Times New Roman"/>
              <w:sz w:val="24"/>
            </w:rPr>
          </w:pPr>
          <w:r>
            <w:rPr>
              <w:rFonts w:ascii="Times New Roman" w:hAnsi="Times New Roman" w:cs="Times New Roman"/>
              <w:sz w:val="24"/>
            </w:rPr>
            <w:t>Team</w:t>
          </w:r>
          <w:r w:rsidR="00E27136" w:rsidRPr="00E27136">
            <w:rPr>
              <w:rFonts w:ascii="Times New Roman" w:hAnsi="Times New Roman" w:cs="Times New Roman"/>
              <w:sz w:val="24"/>
            </w:rPr>
            <w:t xml:space="preserve"> Member offering a positive attitude and flexible schedule. Capable of working well independently or with others as a team. Posses great interpersonal skills, reliable, punctual and capable of working well under pressure. </w:t>
          </w:r>
        </w:p>
      </w:sdtContent>
    </w:sdt>
    <w:p w14:paraId="40E5B829" w14:textId="77777777" w:rsidR="00075E2D" w:rsidRPr="00E27136" w:rsidRDefault="00E27136">
      <w:pPr>
        <w:pStyle w:val="Heading1"/>
        <w:rPr>
          <w:rFonts w:ascii="Times New Roman" w:hAnsi="Times New Roman" w:cs="Times New Roman"/>
          <w:b/>
          <w:color w:val="151515" w:themeColor="background2" w:themeShade="1A"/>
          <w:sz w:val="24"/>
          <w:szCs w:val="24"/>
        </w:rPr>
      </w:pPr>
      <w:r w:rsidRPr="00E27136">
        <w:rPr>
          <w:rFonts w:ascii="Times New Roman" w:hAnsi="Times New Roman" w:cs="Times New Roman"/>
          <w:b/>
          <w:color w:val="151515" w:themeColor="background2" w:themeShade="1A"/>
          <w:sz w:val="24"/>
          <w:szCs w:val="24"/>
        </w:rPr>
        <w:t>SKILLS</w:t>
      </w:r>
    </w:p>
    <w:sdt>
      <w:sdtPr>
        <w:rPr>
          <w:rFonts w:ascii="Times New Roman" w:hAnsi="Times New Roman" w:cs="Times New Roman"/>
          <w:sz w:val="24"/>
          <w:szCs w:val="24"/>
        </w:rPr>
        <w:id w:val="9459797"/>
        <w:placeholder>
          <w:docPart w:val="69F77B8B1346E14DBAB6D87AA283A8F5"/>
        </w:placeholder>
      </w:sdtPr>
      <w:sdtEndPr/>
      <w:sdtContent>
        <w:p w14:paraId="47D6E711" w14:textId="77777777" w:rsidR="00E27136" w:rsidRPr="00E27136" w:rsidRDefault="00E27136" w:rsidP="00E27136">
          <w:pPr>
            <w:pStyle w:val="ListBullet"/>
            <w:rPr>
              <w:rFonts w:ascii="Times New Roman" w:hAnsi="Times New Roman" w:cs="Times New Roman"/>
              <w:sz w:val="24"/>
              <w:szCs w:val="24"/>
            </w:rPr>
          </w:pPr>
          <w:r w:rsidRPr="00E27136">
            <w:rPr>
              <w:rFonts w:ascii="Times New Roman" w:hAnsi="Times New Roman" w:cs="Times New Roman"/>
              <w:sz w:val="24"/>
              <w:szCs w:val="24"/>
            </w:rPr>
            <w:t>Customer oriented</w:t>
          </w:r>
        </w:p>
        <w:p w14:paraId="1A6B5FC7" w14:textId="77777777" w:rsidR="00E27136" w:rsidRPr="00E27136" w:rsidRDefault="00E27136" w:rsidP="00E27136">
          <w:pPr>
            <w:pStyle w:val="ListBullet"/>
            <w:rPr>
              <w:rFonts w:ascii="Times New Roman" w:hAnsi="Times New Roman" w:cs="Times New Roman"/>
              <w:sz w:val="24"/>
              <w:szCs w:val="24"/>
            </w:rPr>
          </w:pPr>
          <w:r w:rsidRPr="00E27136">
            <w:rPr>
              <w:rFonts w:ascii="Times New Roman" w:hAnsi="Times New Roman" w:cs="Times New Roman"/>
              <w:color w:val="151515" w:themeColor="background2" w:themeShade="1A"/>
              <w:sz w:val="24"/>
              <w:szCs w:val="24"/>
            </w:rPr>
            <w:t>Quick learner</w:t>
          </w:r>
        </w:p>
        <w:p w14:paraId="24461EA6" w14:textId="77777777" w:rsidR="00E27136" w:rsidRPr="00E27136" w:rsidRDefault="00E27136" w:rsidP="00E27136">
          <w:pPr>
            <w:pStyle w:val="ListBullet"/>
            <w:rPr>
              <w:rFonts w:ascii="Times New Roman" w:hAnsi="Times New Roman" w:cs="Times New Roman"/>
              <w:sz w:val="24"/>
              <w:szCs w:val="24"/>
            </w:rPr>
          </w:pPr>
          <w:r w:rsidRPr="00E27136">
            <w:rPr>
              <w:rFonts w:ascii="Times New Roman" w:hAnsi="Times New Roman" w:cs="Times New Roman"/>
              <w:color w:val="151515" w:themeColor="background2" w:themeShade="1A"/>
              <w:sz w:val="24"/>
              <w:szCs w:val="24"/>
            </w:rPr>
            <w:t>Friendly and Helpful</w:t>
          </w:r>
        </w:p>
        <w:p w14:paraId="3112997A" w14:textId="77777777" w:rsidR="00E27136" w:rsidRPr="00E27136" w:rsidRDefault="00E27136" w:rsidP="00E27136">
          <w:pPr>
            <w:pStyle w:val="ListBullet"/>
            <w:rPr>
              <w:rFonts w:ascii="Times New Roman" w:hAnsi="Times New Roman" w:cs="Times New Roman"/>
              <w:sz w:val="24"/>
              <w:szCs w:val="24"/>
            </w:rPr>
          </w:pPr>
          <w:r w:rsidRPr="00E27136">
            <w:rPr>
              <w:rFonts w:ascii="Times New Roman" w:hAnsi="Times New Roman" w:cs="Times New Roman"/>
              <w:color w:val="151515" w:themeColor="background2" w:themeShade="1A"/>
              <w:sz w:val="24"/>
              <w:szCs w:val="24"/>
            </w:rPr>
            <w:t>Reliable Team Worker</w:t>
          </w:r>
        </w:p>
        <w:p w14:paraId="3196A8A0" w14:textId="77777777" w:rsidR="00E27136" w:rsidRPr="00E27136" w:rsidRDefault="00E27136" w:rsidP="00E27136">
          <w:pPr>
            <w:pStyle w:val="ListBullet"/>
            <w:rPr>
              <w:rFonts w:ascii="Times New Roman" w:hAnsi="Times New Roman" w:cs="Times New Roman"/>
              <w:sz w:val="24"/>
              <w:szCs w:val="24"/>
            </w:rPr>
          </w:pPr>
          <w:r w:rsidRPr="00E27136">
            <w:rPr>
              <w:rFonts w:ascii="Times New Roman" w:hAnsi="Times New Roman" w:cs="Times New Roman"/>
              <w:color w:val="151515" w:themeColor="background2" w:themeShade="1A"/>
              <w:sz w:val="24"/>
              <w:szCs w:val="24"/>
            </w:rPr>
            <w:t>Comfortable for Standing for Long Periods</w:t>
          </w:r>
        </w:p>
        <w:p w14:paraId="7BCFCAA7" w14:textId="77777777" w:rsidR="00075E2D" w:rsidRDefault="00E27136" w:rsidP="00E27136">
          <w:pPr>
            <w:pStyle w:val="ListBullet"/>
          </w:pPr>
          <w:r w:rsidRPr="00E27136">
            <w:rPr>
              <w:rFonts w:ascii="Times New Roman" w:hAnsi="Times New Roman" w:cs="Times New Roman"/>
              <w:color w:val="151515" w:themeColor="background2" w:themeShade="1A"/>
              <w:sz w:val="24"/>
              <w:szCs w:val="24"/>
            </w:rPr>
            <w:t>Neat, Clean and Professional Appearance</w:t>
          </w:r>
        </w:p>
      </w:sdtContent>
    </w:sdt>
    <w:p w14:paraId="6D9E6246" w14:textId="77777777" w:rsidR="00075E2D" w:rsidRPr="00E27136" w:rsidRDefault="00E27136" w:rsidP="00E27136">
      <w:pPr>
        <w:pStyle w:val="Heading1"/>
        <w:spacing w:after="0"/>
        <w:rPr>
          <w:rFonts w:ascii="Times New Roman" w:hAnsi="Times New Roman" w:cs="Times New Roman"/>
          <w:b/>
          <w:color w:val="151515" w:themeColor="background2" w:themeShade="1A"/>
          <w:sz w:val="24"/>
          <w:szCs w:val="24"/>
        </w:rPr>
      </w:pPr>
      <w:r w:rsidRPr="00E27136">
        <w:rPr>
          <w:rFonts w:ascii="Times New Roman" w:hAnsi="Times New Roman" w:cs="Times New Roman"/>
          <w:b/>
          <w:color w:val="151515" w:themeColor="background2" w:themeShade="1A"/>
          <w:sz w:val="24"/>
          <w:szCs w:val="24"/>
        </w:rPr>
        <w:t>EXPERIENCE</w:t>
      </w:r>
    </w:p>
    <w:p w14:paraId="702D1023" w14:textId="77777777" w:rsidR="00075E2D" w:rsidRPr="00E27136" w:rsidRDefault="00E27136" w:rsidP="00E27136">
      <w:pPr>
        <w:pStyle w:val="BodyText"/>
        <w:spacing w:after="0" w:line="360" w:lineRule="auto"/>
        <w:rPr>
          <w:rFonts w:ascii="Times New Roman" w:hAnsi="Times New Roman" w:cs="Times New Roman"/>
          <w:sz w:val="24"/>
          <w:szCs w:val="24"/>
        </w:rPr>
      </w:pPr>
      <w:r w:rsidRPr="00E27136">
        <w:rPr>
          <w:rFonts w:ascii="Times New Roman" w:hAnsi="Times New Roman" w:cs="Times New Roman"/>
          <w:sz w:val="24"/>
          <w:szCs w:val="24"/>
        </w:rPr>
        <w:t>Assistant Cashier/ Cook:  From 01/2014 to 08/2015</w:t>
      </w:r>
    </w:p>
    <w:p w14:paraId="0BD10089" w14:textId="77777777" w:rsidR="00E27136" w:rsidRPr="00E27136" w:rsidRDefault="00E27136" w:rsidP="00E27136">
      <w:pPr>
        <w:pStyle w:val="BodyText"/>
        <w:spacing w:after="0" w:line="360" w:lineRule="auto"/>
        <w:rPr>
          <w:rFonts w:ascii="Times New Roman" w:hAnsi="Times New Roman" w:cs="Times New Roman"/>
          <w:sz w:val="24"/>
          <w:szCs w:val="24"/>
        </w:rPr>
      </w:pPr>
      <w:r w:rsidRPr="00E27136">
        <w:rPr>
          <w:rFonts w:ascii="Times New Roman" w:hAnsi="Times New Roman" w:cs="Times New Roman"/>
          <w:sz w:val="24"/>
          <w:szCs w:val="24"/>
        </w:rPr>
        <w:t xml:space="preserve">Sharon’s Bake and Shark located Pepper Village, </w:t>
      </w:r>
      <w:proofErr w:type="spellStart"/>
      <w:r w:rsidRPr="00E27136">
        <w:rPr>
          <w:rFonts w:ascii="Times New Roman" w:hAnsi="Times New Roman" w:cs="Times New Roman"/>
          <w:sz w:val="24"/>
          <w:szCs w:val="24"/>
        </w:rPr>
        <w:t>Fyzabad</w:t>
      </w:r>
      <w:proofErr w:type="spellEnd"/>
    </w:p>
    <w:p w14:paraId="6C0E37F2" w14:textId="77777777" w:rsidR="00E27136" w:rsidRPr="00E27136" w:rsidRDefault="00E27136" w:rsidP="00E27136">
      <w:pPr>
        <w:pStyle w:val="BodyText"/>
        <w:numPr>
          <w:ilvl w:val="0"/>
          <w:numId w:val="11"/>
        </w:numPr>
        <w:spacing w:after="0" w:line="360" w:lineRule="auto"/>
        <w:rPr>
          <w:rFonts w:ascii="Times New Roman" w:hAnsi="Times New Roman" w:cs="Times New Roman"/>
          <w:sz w:val="24"/>
          <w:szCs w:val="24"/>
        </w:rPr>
      </w:pPr>
      <w:r w:rsidRPr="00E27136">
        <w:rPr>
          <w:rFonts w:ascii="Times New Roman" w:hAnsi="Times New Roman" w:cs="Times New Roman"/>
          <w:sz w:val="24"/>
          <w:szCs w:val="24"/>
        </w:rPr>
        <w:t>Greeted customers and provided exceptional customer service</w:t>
      </w:r>
    </w:p>
    <w:p w14:paraId="7885373F" w14:textId="77777777" w:rsidR="00E27136" w:rsidRPr="00E27136" w:rsidRDefault="00E27136" w:rsidP="00E27136">
      <w:pPr>
        <w:pStyle w:val="BodyText"/>
        <w:numPr>
          <w:ilvl w:val="0"/>
          <w:numId w:val="11"/>
        </w:numPr>
        <w:spacing w:after="0" w:line="360" w:lineRule="auto"/>
        <w:rPr>
          <w:rFonts w:ascii="Times New Roman" w:hAnsi="Times New Roman" w:cs="Times New Roman"/>
          <w:sz w:val="24"/>
          <w:szCs w:val="24"/>
        </w:rPr>
      </w:pPr>
      <w:r w:rsidRPr="00E27136">
        <w:rPr>
          <w:rFonts w:ascii="Times New Roman" w:hAnsi="Times New Roman" w:cs="Times New Roman"/>
          <w:sz w:val="24"/>
          <w:szCs w:val="24"/>
        </w:rPr>
        <w:t>Maintained high levels of customer service during high volume, fast-paced situations</w:t>
      </w:r>
    </w:p>
    <w:p w14:paraId="29A5614D" w14:textId="77777777" w:rsidR="00E27136" w:rsidRPr="00E27136" w:rsidRDefault="00E27136" w:rsidP="00E27136">
      <w:pPr>
        <w:pStyle w:val="BodyText"/>
        <w:numPr>
          <w:ilvl w:val="0"/>
          <w:numId w:val="11"/>
        </w:numPr>
        <w:spacing w:after="0" w:line="360" w:lineRule="auto"/>
        <w:rPr>
          <w:rFonts w:ascii="Times New Roman" w:hAnsi="Times New Roman" w:cs="Times New Roman"/>
          <w:sz w:val="24"/>
          <w:szCs w:val="24"/>
        </w:rPr>
      </w:pPr>
      <w:r w:rsidRPr="00E27136">
        <w:rPr>
          <w:rFonts w:ascii="Times New Roman" w:hAnsi="Times New Roman" w:cs="Times New Roman"/>
          <w:sz w:val="24"/>
          <w:szCs w:val="24"/>
        </w:rPr>
        <w:t>Handled currency and credit transactions quickly and easily</w:t>
      </w:r>
    </w:p>
    <w:p w14:paraId="489292BA" w14:textId="77777777" w:rsidR="00075E2D" w:rsidRPr="00E27136" w:rsidRDefault="00E27136">
      <w:pPr>
        <w:pStyle w:val="Heading1"/>
        <w:rPr>
          <w:rFonts w:ascii="Times New Roman" w:eastAsiaTheme="minorEastAsia" w:hAnsi="Times New Roman" w:cs="Times New Roman"/>
          <w:b/>
          <w:bCs w:val="0"/>
          <w:color w:val="151515" w:themeColor="background2" w:themeShade="1A"/>
          <w:sz w:val="24"/>
          <w:szCs w:val="22"/>
        </w:rPr>
      </w:pPr>
      <w:r w:rsidRPr="00E27136">
        <w:rPr>
          <w:rFonts w:ascii="Times New Roman" w:eastAsiaTheme="minorEastAsia" w:hAnsi="Times New Roman" w:cs="Times New Roman"/>
          <w:b/>
          <w:bCs w:val="0"/>
          <w:color w:val="151515" w:themeColor="background2" w:themeShade="1A"/>
          <w:sz w:val="24"/>
          <w:szCs w:val="22"/>
        </w:rPr>
        <w:t>EDUCATION</w:t>
      </w:r>
    </w:p>
    <w:sdt>
      <w:sdtPr>
        <w:rPr>
          <w:rFonts w:ascii="Times New Roman" w:hAnsi="Times New Roman" w:cs="Times New Roman"/>
          <w:sz w:val="24"/>
          <w:szCs w:val="24"/>
        </w:rPr>
        <w:id w:val="9459754"/>
        <w:placeholder>
          <w:docPart w:val="C486D2C1B2A9784A9838D50784E16131"/>
        </w:placeholder>
      </w:sdtPr>
      <w:sdtEndPr/>
      <w:sdtContent>
        <w:p w14:paraId="3A13B58C" w14:textId="77777777" w:rsidR="007E66C2" w:rsidRPr="00E27136" w:rsidRDefault="007E66C2" w:rsidP="007E66C2">
          <w:pPr>
            <w:pStyle w:val="BodyText"/>
            <w:spacing w:after="0" w:line="360" w:lineRule="auto"/>
            <w:rPr>
              <w:rFonts w:ascii="Times New Roman" w:hAnsi="Times New Roman" w:cs="Times New Roman"/>
              <w:sz w:val="24"/>
              <w:szCs w:val="24"/>
            </w:rPr>
          </w:pPr>
          <w:r>
            <w:rPr>
              <w:rFonts w:ascii="Times New Roman" w:hAnsi="Times New Roman" w:cs="Times New Roman"/>
              <w:sz w:val="24"/>
              <w:szCs w:val="24"/>
            </w:rPr>
            <w:t>Secondary School Completion</w:t>
          </w:r>
          <w:r w:rsidR="00E27136" w:rsidRPr="00E27136">
            <w:rPr>
              <w:rFonts w:ascii="Times New Roman" w:hAnsi="Times New Roman" w:cs="Times New Roman"/>
              <w:sz w:val="24"/>
              <w:szCs w:val="24"/>
            </w:rPr>
            <w:t>: 2013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27136">
            <w:rPr>
              <w:rFonts w:ascii="Times New Roman" w:hAnsi="Times New Roman" w:cs="Times New Roman"/>
              <w:sz w:val="24"/>
              <w:szCs w:val="24"/>
            </w:rPr>
            <w:t>Bachelor of Science: General Nursing (Current)</w:t>
          </w:r>
        </w:p>
        <w:p w14:paraId="21289CBE" w14:textId="77777777" w:rsidR="00E27136" w:rsidRPr="00E27136" w:rsidRDefault="00E27136" w:rsidP="007E66C2">
          <w:pPr>
            <w:pStyle w:val="BodyText"/>
            <w:spacing w:after="0" w:line="360" w:lineRule="auto"/>
            <w:rPr>
              <w:rFonts w:ascii="Times New Roman" w:hAnsi="Times New Roman" w:cs="Times New Roman"/>
              <w:sz w:val="24"/>
              <w:szCs w:val="24"/>
            </w:rPr>
          </w:pPr>
          <w:r w:rsidRPr="00E27136">
            <w:rPr>
              <w:rFonts w:ascii="Times New Roman" w:hAnsi="Times New Roman" w:cs="Times New Roman"/>
              <w:sz w:val="24"/>
              <w:szCs w:val="24"/>
            </w:rPr>
            <w:t>St. Joseph’s Convent, San-Fernando</w:t>
          </w:r>
          <w:r w:rsidR="007E66C2">
            <w:rPr>
              <w:rFonts w:ascii="Times New Roman" w:hAnsi="Times New Roman" w:cs="Times New Roman"/>
              <w:sz w:val="24"/>
              <w:szCs w:val="24"/>
            </w:rPr>
            <w:tab/>
          </w:r>
          <w:r w:rsidR="007E66C2">
            <w:rPr>
              <w:rFonts w:ascii="Times New Roman" w:hAnsi="Times New Roman" w:cs="Times New Roman"/>
              <w:sz w:val="24"/>
              <w:szCs w:val="24"/>
            </w:rPr>
            <w:tab/>
          </w:r>
          <w:r w:rsidR="007E66C2">
            <w:rPr>
              <w:rFonts w:ascii="Times New Roman" w:hAnsi="Times New Roman" w:cs="Times New Roman"/>
              <w:sz w:val="24"/>
              <w:szCs w:val="24"/>
            </w:rPr>
            <w:tab/>
          </w:r>
          <w:r w:rsidR="007E66C2">
            <w:rPr>
              <w:rFonts w:ascii="Times New Roman" w:hAnsi="Times New Roman" w:cs="Times New Roman"/>
              <w:sz w:val="24"/>
              <w:szCs w:val="24"/>
            </w:rPr>
            <w:tab/>
          </w:r>
          <w:r w:rsidR="007E66C2">
            <w:rPr>
              <w:rFonts w:ascii="Times New Roman" w:hAnsi="Times New Roman" w:cs="Times New Roman"/>
              <w:sz w:val="24"/>
              <w:szCs w:val="24"/>
            </w:rPr>
            <w:tab/>
          </w:r>
          <w:r w:rsidR="007E66C2">
            <w:rPr>
              <w:rFonts w:ascii="Times New Roman" w:hAnsi="Times New Roman" w:cs="Times New Roman"/>
              <w:sz w:val="24"/>
              <w:szCs w:val="24"/>
            </w:rPr>
            <w:tab/>
          </w:r>
          <w:r w:rsidR="007E66C2">
            <w:rPr>
              <w:rFonts w:ascii="Times New Roman" w:hAnsi="Times New Roman" w:cs="Times New Roman"/>
              <w:sz w:val="24"/>
              <w:szCs w:val="24"/>
            </w:rPr>
            <w:tab/>
            <w:t>COSTAATT</w:t>
          </w:r>
        </w:p>
        <w:p w14:paraId="2E11F98B" w14:textId="77777777" w:rsidR="00E27136" w:rsidRPr="00E27136" w:rsidRDefault="00E27136" w:rsidP="00E27136">
          <w:pPr>
            <w:pStyle w:val="BodyText"/>
            <w:spacing w:after="0" w:line="360" w:lineRule="auto"/>
            <w:rPr>
              <w:rFonts w:ascii="Times New Roman" w:hAnsi="Times New Roman" w:cs="Times New Roman"/>
              <w:sz w:val="24"/>
              <w:szCs w:val="24"/>
            </w:rPr>
          </w:pPr>
          <w:r w:rsidRPr="00E27136">
            <w:rPr>
              <w:rFonts w:ascii="Times New Roman" w:hAnsi="Times New Roman" w:cs="Times New Roman"/>
              <w:sz w:val="24"/>
              <w:szCs w:val="24"/>
            </w:rPr>
            <w:t>Graduated with 8 passes consisting of:</w:t>
          </w:r>
        </w:p>
        <w:p w14:paraId="029F1F25" w14:textId="77777777" w:rsidR="00E27136" w:rsidRPr="00E27136" w:rsidRDefault="00E27136" w:rsidP="00E27136">
          <w:pPr>
            <w:pStyle w:val="BodyText"/>
            <w:numPr>
              <w:ilvl w:val="0"/>
              <w:numId w:val="12"/>
            </w:numPr>
            <w:spacing w:after="0" w:line="360" w:lineRule="auto"/>
            <w:rPr>
              <w:rFonts w:ascii="Times New Roman" w:hAnsi="Times New Roman" w:cs="Times New Roman"/>
              <w:sz w:val="24"/>
              <w:szCs w:val="24"/>
            </w:rPr>
          </w:pPr>
          <w:r w:rsidRPr="00E27136">
            <w:rPr>
              <w:rFonts w:ascii="Times New Roman" w:hAnsi="Times New Roman" w:cs="Times New Roman"/>
              <w:sz w:val="24"/>
              <w:szCs w:val="24"/>
            </w:rPr>
            <w:t>Mathematics (Grade 2)</w:t>
          </w:r>
        </w:p>
        <w:p w14:paraId="2D7A7328" w14:textId="77777777" w:rsidR="00E27136" w:rsidRPr="00E27136" w:rsidRDefault="00E27136" w:rsidP="00E27136">
          <w:pPr>
            <w:pStyle w:val="BodyText"/>
            <w:numPr>
              <w:ilvl w:val="0"/>
              <w:numId w:val="12"/>
            </w:numPr>
            <w:spacing w:after="0" w:line="360" w:lineRule="auto"/>
            <w:rPr>
              <w:rFonts w:ascii="Times New Roman" w:hAnsi="Times New Roman" w:cs="Times New Roman"/>
              <w:sz w:val="24"/>
              <w:szCs w:val="24"/>
            </w:rPr>
          </w:pPr>
          <w:r w:rsidRPr="00E27136">
            <w:rPr>
              <w:rFonts w:ascii="Times New Roman" w:hAnsi="Times New Roman" w:cs="Times New Roman"/>
              <w:sz w:val="24"/>
              <w:szCs w:val="24"/>
            </w:rPr>
            <w:t>English A (Grade 1)</w:t>
          </w:r>
        </w:p>
        <w:p w14:paraId="4DA09F86" w14:textId="77777777" w:rsidR="00E27136" w:rsidRPr="00E27136" w:rsidRDefault="00E27136" w:rsidP="00E27136">
          <w:pPr>
            <w:pStyle w:val="BodyText"/>
            <w:numPr>
              <w:ilvl w:val="0"/>
              <w:numId w:val="12"/>
            </w:numPr>
            <w:spacing w:after="0" w:line="360" w:lineRule="auto"/>
            <w:rPr>
              <w:rFonts w:ascii="Times New Roman" w:hAnsi="Times New Roman" w:cs="Times New Roman"/>
              <w:sz w:val="24"/>
              <w:szCs w:val="24"/>
            </w:rPr>
          </w:pPr>
          <w:r w:rsidRPr="00E27136">
            <w:rPr>
              <w:rFonts w:ascii="Times New Roman" w:hAnsi="Times New Roman" w:cs="Times New Roman"/>
              <w:sz w:val="24"/>
              <w:szCs w:val="24"/>
            </w:rPr>
            <w:t>English B (Grade 1)</w:t>
          </w:r>
        </w:p>
        <w:p w14:paraId="2614A7EE" w14:textId="77777777" w:rsidR="00E27136" w:rsidRPr="00E27136" w:rsidRDefault="00E27136" w:rsidP="00E27136">
          <w:pPr>
            <w:pStyle w:val="BodyText"/>
            <w:numPr>
              <w:ilvl w:val="0"/>
              <w:numId w:val="12"/>
            </w:numPr>
            <w:spacing w:after="0" w:line="360" w:lineRule="auto"/>
            <w:rPr>
              <w:rFonts w:ascii="Times New Roman" w:hAnsi="Times New Roman" w:cs="Times New Roman"/>
              <w:sz w:val="24"/>
              <w:szCs w:val="24"/>
            </w:rPr>
          </w:pPr>
          <w:r w:rsidRPr="00E27136">
            <w:rPr>
              <w:rFonts w:ascii="Times New Roman" w:hAnsi="Times New Roman" w:cs="Times New Roman"/>
              <w:sz w:val="24"/>
              <w:szCs w:val="24"/>
            </w:rPr>
            <w:t>P.O.A (Grade 1)</w:t>
          </w:r>
        </w:p>
        <w:p w14:paraId="017B1D8C" w14:textId="77777777" w:rsidR="00E27136" w:rsidRPr="00E27136" w:rsidRDefault="00E27136" w:rsidP="00E27136">
          <w:pPr>
            <w:pStyle w:val="BodyText"/>
            <w:numPr>
              <w:ilvl w:val="0"/>
              <w:numId w:val="12"/>
            </w:numPr>
            <w:spacing w:after="0" w:line="360" w:lineRule="auto"/>
            <w:rPr>
              <w:rFonts w:ascii="Times New Roman" w:hAnsi="Times New Roman" w:cs="Times New Roman"/>
              <w:sz w:val="24"/>
              <w:szCs w:val="24"/>
            </w:rPr>
          </w:pPr>
          <w:r w:rsidRPr="00E27136">
            <w:rPr>
              <w:rFonts w:ascii="Times New Roman" w:hAnsi="Times New Roman" w:cs="Times New Roman"/>
              <w:sz w:val="24"/>
              <w:szCs w:val="24"/>
            </w:rPr>
            <w:t>P.O.B (Grade 1)</w:t>
          </w:r>
        </w:p>
        <w:p w14:paraId="6B292D4B" w14:textId="77777777" w:rsidR="00E27136" w:rsidRPr="00E27136" w:rsidRDefault="00E27136" w:rsidP="00E27136">
          <w:pPr>
            <w:pStyle w:val="BodyText"/>
            <w:numPr>
              <w:ilvl w:val="0"/>
              <w:numId w:val="12"/>
            </w:numPr>
            <w:spacing w:after="0" w:line="360" w:lineRule="auto"/>
            <w:rPr>
              <w:rFonts w:ascii="Times New Roman" w:hAnsi="Times New Roman" w:cs="Times New Roman"/>
              <w:sz w:val="24"/>
              <w:szCs w:val="24"/>
            </w:rPr>
          </w:pPr>
          <w:r w:rsidRPr="00E27136">
            <w:rPr>
              <w:rFonts w:ascii="Times New Roman" w:hAnsi="Times New Roman" w:cs="Times New Roman"/>
              <w:sz w:val="24"/>
              <w:szCs w:val="24"/>
            </w:rPr>
            <w:t>Biology (Grade 2)</w:t>
          </w:r>
        </w:p>
        <w:p w14:paraId="25BB813F" w14:textId="77777777" w:rsidR="00E27136" w:rsidRPr="00E27136" w:rsidRDefault="00E27136" w:rsidP="00E27136">
          <w:pPr>
            <w:pStyle w:val="BodyText"/>
            <w:numPr>
              <w:ilvl w:val="0"/>
              <w:numId w:val="12"/>
            </w:numPr>
            <w:spacing w:after="0" w:line="360" w:lineRule="auto"/>
            <w:rPr>
              <w:rFonts w:ascii="Times New Roman" w:hAnsi="Times New Roman" w:cs="Times New Roman"/>
              <w:sz w:val="24"/>
              <w:szCs w:val="24"/>
            </w:rPr>
          </w:pPr>
          <w:r w:rsidRPr="00E27136">
            <w:rPr>
              <w:rFonts w:ascii="Times New Roman" w:hAnsi="Times New Roman" w:cs="Times New Roman"/>
              <w:sz w:val="24"/>
              <w:szCs w:val="24"/>
            </w:rPr>
            <w:t>French (Grade 2)</w:t>
          </w:r>
        </w:p>
        <w:p w14:paraId="255A1B97" w14:textId="77777777" w:rsidR="00075E2D" w:rsidRDefault="00E27136" w:rsidP="007E66C2">
          <w:pPr>
            <w:pStyle w:val="BodyText"/>
            <w:numPr>
              <w:ilvl w:val="0"/>
              <w:numId w:val="12"/>
            </w:numPr>
            <w:spacing w:after="0" w:line="360" w:lineRule="auto"/>
          </w:pPr>
          <w:r w:rsidRPr="00E27136">
            <w:rPr>
              <w:rFonts w:ascii="Times New Roman" w:hAnsi="Times New Roman" w:cs="Times New Roman"/>
              <w:sz w:val="24"/>
              <w:szCs w:val="24"/>
            </w:rPr>
            <w:t>Geography (Grade 2)</w:t>
          </w:r>
        </w:p>
      </w:sdtContent>
    </w:sdt>
    <w:sectPr w:rsidR="00075E2D"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FE8CCB" w14:textId="77777777" w:rsidR="006356C5" w:rsidRDefault="006356C5">
      <w:pPr>
        <w:spacing w:line="240" w:lineRule="auto"/>
      </w:pPr>
      <w:r>
        <w:separator/>
      </w:r>
    </w:p>
  </w:endnote>
  <w:endnote w:type="continuationSeparator" w:id="0">
    <w:p w14:paraId="4AB5622F" w14:textId="77777777" w:rsidR="006356C5" w:rsidRDefault="006356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D163C" w14:textId="7AD20F6C" w:rsidR="007E66C2" w:rsidRDefault="007E66C2">
    <w:pPr>
      <w:pStyle w:val="Footer"/>
    </w:pPr>
    <w:r>
      <w:fldChar w:fldCharType="begin"/>
    </w:r>
    <w:r>
      <w:instrText xml:space="preserve"> Page </w:instrText>
    </w:r>
    <w:r>
      <w:fldChar w:fldCharType="separate"/>
    </w:r>
    <w:r w:rsidR="000E1681">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A2253" w14:textId="77777777" w:rsidR="006356C5" w:rsidRDefault="006356C5">
      <w:pPr>
        <w:spacing w:line="240" w:lineRule="auto"/>
      </w:pPr>
      <w:r>
        <w:separator/>
      </w:r>
    </w:p>
  </w:footnote>
  <w:footnote w:type="continuationSeparator" w:id="0">
    <w:p w14:paraId="0B5C2226" w14:textId="77777777" w:rsidR="006356C5" w:rsidRDefault="006356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0297"/>
      <w:gridCol w:w="719"/>
    </w:tblGrid>
    <w:tr w:rsidR="007E66C2" w14:paraId="2B9B5CCF" w14:textId="77777777">
      <w:tc>
        <w:tcPr>
          <w:tcW w:w="8298" w:type="dxa"/>
          <w:vAlign w:val="center"/>
        </w:tcPr>
        <w:tbl>
          <w:tblPr>
            <w:tblW w:w="10081" w:type="dxa"/>
            <w:tblLook w:val="04A0" w:firstRow="1" w:lastRow="0" w:firstColumn="1" w:lastColumn="0" w:noHBand="0" w:noVBand="1"/>
          </w:tblPr>
          <w:tblGrid>
            <w:gridCol w:w="7682"/>
            <w:gridCol w:w="2399"/>
          </w:tblGrid>
          <w:tr w:rsidR="007E66C2" w14:paraId="6B17C9D5" w14:textId="77777777" w:rsidTr="007E66C2">
            <w:trPr>
              <w:trHeight w:val="374"/>
            </w:trPr>
            <w:tc>
              <w:tcPr>
                <w:tcW w:w="7682" w:type="dxa"/>
                <w:vAlign w:val="center"/>
              </w:tcPr>
              <w:p w14:paraId="2C20C57B" w14:textId="77777777" w:rsidR="007E66C2" w:rsidRPr="00E27136" w:rsidRDefault="007E66C2" w:rsidP="007E66C2">
                <w:pPr>
                  <w:pStyle w:val="Title"/>
                  <w:rPr>
                    <w:color w:val="151515" w:themeColor="background2" w:themeShade="1A"/>
                  </w:rPr>
                </w:pPr>
                <w:proofErr w:type="spellStart"/>
                <w:r w:rsidRPr="00E27136">
                  <w:rPr>
                    <w:color w:val="151515" w:themeColor="background2" w:themeShade="1A"/>
                  </w:rPr>
                  <w:t>Tonisha</w:t>
                </w:r>
                <w:proofErr w:type="spellEnd"/>
                <w:r w:rsidRPr="00E27136">
                  <w:rPr>
                    <w:color w:val="151515" w:themeColor="background2" w:themeShade="1A"/>
                  </w:rPr>
                  <w:t xml:space="preserve"> </w:t>
                </w:r>
                <w:proofErr w:type="spellStart"/>
                <w:r w:rsidRPr="00E27136">
                  <w:rPr>
                    <w:color w:val="151515" w:themeColor="background2" w:themeShade="1A"/>
                  </w:rPr>
                  <w:t>Lalsingh</w:t>
                </w:r>
                <w:proofErr w:type="spellEnd"/>
              </w:p>
            </w:tc>
            <w:tc>
              <w:tcPr>
                <w:tcW w:w="2399" w:type="dxa"/>
                <w:vAlign w:val="center"/>
              </w:tcPr>
              <w:p w14:paraId="0044D123" w14:textId="77777777" w:rsidR="007E66C2" w:rsidRDefault="007E66C2" w:rsidP="007E66C2">
                <w:pPr>
                  <w:pStyle w:val="Boxes"/>
                </w:pPr>
                <w:r>
                  <w:t xml:space="preserve">    </w:t>
                </w:r>
              </w:p>
            </w:tc>
          </w:tr>
        </w:tbl>
        <w:p w14:paraId="0AA6F156" w14:textId="77777777" w:rsidR="007E66C2" w:rsidRPr="007E66C2" w:rsidRDefault="007E66C2" w:rsidP="00E60264">
          <w:pPr>
            <w:pStyle w:val="ContactDetails"/>
            <w:spacing w:before="0" w:after="0"/>
            <w:rPr>
              <w:sz w:val="22"/>
            </w:rPr>
          </w:pPr>
          <w:r w:rsidRPr="00E27136">
            <w:rPr>
              <w:sz w:val="22"/>
            </w:rPr>
            <w:t>#5</w:t>
          </w:r>
          <w:r w:rsidR="00E60264">
            <w:rPr>
              <w:sz w:val="22"/>
            </w:rPr>
            <w:t>2</w:t>
          </w:r>
          <w:r w:rsidRPr="00E27136">
            <w:rPr>
              <w:sz w:val="22"/>
            </w:rPr>
            <w:t xml:space="preserve"> </w:t>
          </w:r>
          <w:proofErr w:type="spellStart"/>
          <w:r w:rsidR="00E60264">
            <w:rPr>
              <w:sz w:val="22"/>
            </w:rPr>
            <w:t>Forres</w:t>
          </w:r>
          <w:proofErr w:type="spellEnd"/>
          <w:r w:rsidR="00E60264">
            <w:rPr>
              <w:sz w:val="22"/>
            </w:rPr>
            <w:t xml:space="preserve"> Avenue </w:t>
          </w:r>
          <w:proofErr w:type="spellStart"/>
          <w:r w:rsidR="00E60264">
            <w:rPr>
              <w:sz w:val="22"/>
            </w:rPr>
            <w:t>Cocoyea</w:t>
          </w:r>
          <w:proofErr w:type="spellEnd"/>
          <w:r w:rsidRPr="00E27136">
            <w:rPr>
              <w:sz w:val="22"/>
            </w:rPr>
            <w:t xml:space="preserve"> </w:t>
          </w:r>
          <w:r w:rsidRPr="00E27136">
            <w:rPr>
              <w:sz w:val="22"/>
            </w:rPr>
            <w:sym w:font="Wingdings 2" w:char="F097"/>
          </w:r>
          <w:r w:rsidRPr="00E27136">
            <w:rPr>
              <w:sz w:val="22"/>
            </w:rPr>
            <w:t xml:space="preserve"> </w:t>
          </w:r>
          <w:r w:rsidR="00E60264">
            <w:rPr>
              <w:sz w:val="22"/>
            </w:rPr>
            <w:t>San-Fernando</w:t>
          </w:r>
          <w:r w:rsidRPr="00E27136">
            <w:rPr>
              <w:sz w:val="22"/>
            </w:rPr>
            <w:t xml:space="preserve">  </w:t>
          </w:r>
          <w:r w:rsidRPr="00E27136">
            <w:rPr>
              <w:sz w:val="22"/>
            </w:rPr>
            <w:sym w:font="Wingdings 2" w:char="F097"/>
          </w:r>
          <w:r w:rsidRPr="00E27136">
            <w:rPr>
              <w:sz w:val="22"/>
            </w:rPr>
            <w:t xml:space="preserve"> Phone: 307-7385   </w:t>
          </w:r>
          <w:r w:rsidRPr="00E27136">
            <w:rPr>
              <w:sz w:val="22"/>
            </w:rPr>
            <w:sym w:font="Wingdings 2" w:char="F097"/>
          </w:r>
          <w:r>
            <w:rPr>
              <w:sz w:val="22"/>
            </w:rPr>
            <w:t xml:space="preserve"> E-Mail: tonishaadolphus@gmail.com</w:t>
          </w:r>
        </w:p>
      </w:tc>
      <w:tc>
        <w:tcPr>
          <w:tcW w:w="2718" w:type="dxa"/>
          <w:vAlign w:val="center"/>
        </w:tcPr>
        <w:p w14:paraId="418522F8" w14:textId="77777777" w:rsidR="007E66C2" w:rsidRDefault="007E66C2">
          <w:pPr>
            <w:pStyle w:val="Boxes"/>
          </w:pPr>
          <w:r>
            <w:t xml:space="preserve">    </w:t>
          </w:r>
        </w:p>
      </w:tc>
    </w:tr>
  </w:tbl>
  <w:p w14:paraId="02444D71" w14:textId="77777777" w:rsidR="007E66C2" w:rsidRDefault="007E66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8298"/>
      <w:gridCol w:w="2718"/>
    </w:tblGrid>
    <w:tr w:rsidR="007E66C2" w14:paraId="2EEC9696" w14:textId="77777777">
      <w:tc>
        <w:tcPr>
          <w:tcW w:w="8298" w:type="dxa"/>
          <w:vAlign w:val="center"/>
        </w:tcPr>
        <w:p w14:paraId="2213FBF8" w14:textId="77777777" w:rsidR="007E66C2" w:rsidRPr="00E27136" w:rsidRDefault="007E66C2">
          <w:pPr>
            <w:pStyle w:val="Title"/>
            <w:rPr>
              <w:color w:val="151515" w:themeColor="background2" w:themeShade="1A"/>
            </w:rPr>
          </w:pPr>
          <w:proofErr w:type="spellStart"/>
          <w:r w:rsidRPr="00E27136">
            <w:rPr>
              <w:color w:val="151515" w:themeColor="background2" w:themeShade="1A"/>
            </w:rPr>
            <w:t>Tonisha</w:t>
          </w:r>
          <w:proofErr w:type="spellEnd"/>
          <w:r w:rsidRPr="00E27136">
            <w:rPr>
              <w:color w:val="151515" w:themeColor="background2" w:themeShade="1A"/>
            </w:rPr>
            <w:t xml:space="preserve"> </w:t>
          </w:r>
          <w:proofErr w:type="spellStart"/>
          <w:r w:rsidRPr="00E27136">
            <w:rPr>
              <w:color w:val="151515" w:themeColor="background2" w:themeShade="1A"/>
            </w:rPr>
            <w:t>Lalsingh</w:t>
          </w:r>
          <w:proofErr w:type="spellEnd"/>
        </w:p>
      </w:tc>
      <w:tc>
        <w:tcPr>
          <w:tcW w:w="2718" w:type="dxa"/>
          <w:vAlign w:val="center"/>
        </w:tcPr>
        <w:p w14:paraId="73B62D16" w14:textId="77777777" w:rsidR="007E66C2" w:rsidRDefault="007E66C2">
          <w:pPr>
            <w:pStyle w:val="Boxes"/>
          </w:pPr>
          <w:r>
            <w:t xml:space="preserve">    </w:t>
          </w:r>
        </w:p>
      </w:tc>
    </w:tr>
  </w:tbl>
  <w:p w14:paraId="4559BA0E" w14:textId="77777777" w:rsidR="007E66C2" w:rsidRPr="00E27136" w:rsidRDefault="007E66C2">
    <w:pPr>
      <w:pStyle w:val="ContactDetails"/>
      <w:rPr>
        <w:sz w:val="22"/>
      </w:rPr>
    </w:pPr>
    <w:r w:rsidRPr="00E27136">
      <w:rPr>
        <w:sz w:val="22"/>
      </w:rPr>
      <w:t>#5</w:t>
    </w:r>
    <w:r w:rsidR="00E60264">
      <w:rPr>
        <w:sz w:val="22"/>
      </w:rPr>
      <w:t>2</w:t>
    </w:r>
    <w:r w:rsidRPr="00E27136">
      <w:rPr>
        <w:sz w:val="22"/>
      </w:rPr>
      <w:t xml:space="preserve"> </w:t>
    </w:r>
    <w:proofErr w:type="spellStart"/>
    <w:r w:rsidR="00E60264">
      <w:rPr>
        <w:sz w:val="22"/>
      </w:rPr>
      <w:t>Forres</w:t>
    </w:r>
    <w:proofErr w:type="spellEnd"/>
    <w:r w:rsidR="00E60264">
      <w:rPr>
        <w:sz w:val="22"/>
      </w:rPr>
      <w:t xml:space="preserve"> Avenue </w:t>
    </w:r>
    <w:proofErr w:type="spellStart"/>
    <w:r w:rsidR="00E60264">
      <w:rPr>
        <w:sz w:val="22"/>
      </w:rPr>
      <w:t>Cocoyea</w:t>
    </w:r>
    <w:proofErr w:type="spellEnd"/>
    <w:r w:rsidRPr="00E27136">
      <w:rPr>
        <w:sz w:val="22"/>
      </w:rPr>
      <w:t xml:space="preserve"> </w:t>
    </w:r>
    <w:r w:rsidRPr="00E27136">
      <w:rPr>
        <w:sz w:val="22"/>
      </w:rPr>
      <w:sym w:font="Wingdings 2" w:char="F097"/>
    </w:r>
    <w:r w:rsidR="00E60264">
      <w:rPr>
        <w:sz w:val="22"/>
      </w:rPr>
      <w:t xml:space="preserve"> San-Fernando</w:t>
    </w:r>
    <w:r w:rsidRPr="00E27136">
      <w:rPr>
        <w:sz w:val="22"/>
      </w:rPr>
      <w:t xml:space="preserve">  </w:t>
    </w:r>
    <w:r w:rsidRPr="00E27136">
      <w:rPr>
        <w:sz w:val="22"/>
      </w:rPr>
      <w:sym w:font="Wingdings 2" w:char="F097"/>
    </w:r>
    <w:r w:rsidRPr="00E27136">
      <w:rPr>
        <w:sz w:val="22"/>
      </w:rPr>
      <w:t xml:space="preserve"> Phone: 307-7385   </w:t>
    </w:r>
    <w:r w:rsidRPr="00E27136">
      <w:rPr>
        <w:sz w:val="22"/>
      </w:rPr>
      <w:sym w:font="Wingdings 2" w:char="F097"/>
    </w:r>
    <w:r w:rsidRPr="00E27136">
      <w:rPr>
        <w:sz w:val="22"/>
      </w:rPr>
      <w:t xml:space="preserve"> E-Mail: tonishaadolphus@gmail.com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15:restartNumberingAfterBreak="0">
    <w:nsid w:val="3D1E6479"/>
    <w:multiLevelType w:val="hybridMultilevel"/>
    <w:tmpl w:val="7B26F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AF4DA8"/>
    <w:multiLevelType w:val="hybridMultilevel"/>
    <w:tmpl w:val="C902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27136"/>
    <w:rsid w:val="00075E2D"/>
    <w:rsid w:val="00086D53"/>
    <w:rsid w:val="000E1681"/>
    <w:rsid w:val="003D270A"/>
    <w:rsid w:val="004E3669"/>
    <w:rsid w:val="006356C5"/>
    <w:rsid w:val="007E66C2"/>
    <w:rsid w:val="008A1340"/>
    <w:rsid w:val="00974B9C"/>
    <w:rsid w:val="00BE2BC8"/>
    <w:rsid w:val="00C87FD5"/>
    <w:rsid w:val="00D548A5"/>
    <w:rsid w:val="00E27136"/>
    <w:rsid w:val="00E60264"/>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D8A589"/>
  <w15:docId w15:val="{72C48A8F-9C54-194C-B41E-A5CF3B4D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C486D2C1B2A9784A9838D50784E16131">
    <w:name w:val="C486D2C1B2A9784A9838D50784E16131"/>
    <w:rsid w:val="00E27136"/>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glossaryDocument" Target="glossary/document.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5"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9F77B8B1346E14DBAB6D87AA283A8F5"/>
        <w:category>
          <w:name w:val="General"/>
          <w:gallery w:val="placeholder"/>
        </w:category>
        <w:types>
          <w:type w:val="bbPlcHdr"/>
        </w:types>
        <w:behaviors>
          <w:behavior w:val="content"/>
        </w:behaviors>
        <w:guid w:val="{69A5C985-4E8B-EE4D-9459-4B8EF0E6BD9C}"/>
      </w:docPartPr>
      <w:docPartBody>
        <w:p w:rsidR="00AC28CF" w:rsidRDefault="00AC28CF">
          <w:pPr>
            <w:pStyle w:val="ListBullet"/>
          </w:pPr>
          <w:r>
            <w:t>Etiam cursus suscipit enim. Nulla facilisi. Integer eleifend diam eu diam. Donec dapibus enim sollicitudin nulla. Nam hendrerit. Nunc id nisi. Curabitur sed neque. Pellentesque placerat consequat pede.</w:t>
          </w:r>
        </w:p>
        <w:p w:rsidR="00AC28CF" w:rsidRDefault="00AC28CF">
          <w:pPr>
            <w:pStyle w:val="ListBullet"/>
          </w:pPr>
          <w:r>
            <w:t>Nullam dapibus elementum metus. Aenean libero sem, commodo euismod, imperdiet et, molestie vel, neque. Duis nec sapien eu pede consectetuer placerat.</w:t>
          </w:r>
        </w:p>
        <w:p w:rsidR="00AC28CF" w:rsidRDefault="00AC28CF">
          <w:pPr>
            <w:pStyle w:val="69F77B8B1346E14DBAB6D87AA283A8F5"/>
          </w:pPr>
          <w:r>
            <w:t>Pellentesque interdum, tellus non consectetuer mattis, lectus eros volutpat nunc, auctor nonummy nulla lectus nec tellus. Aliquam hendrerit lorem vulputate turpis.</w:t>
          </w:r>
        </w:p>
      </w:docPartBody>
    </w:docPart>
    <w:docPart>
      <w:docPartPr>
        <w:name w:val="C486D2C1B2A9784A9838D50784E16131"/>
        <w:category>
          <w:name w:val="General"/>
          <w:gallery w:val="placeholder"/>
        </w:category>
        <w:types>
          <w:type w:val="bbPlcHdr"/>
        </w:types>
        <w:behaviors>
          <w:behavior w:val="content"/>
        </w:behaviors>
        <w:guid w:val="{673B2DAD-B530-8F4B-BC53-01BF3F0382DB}"/>
      </w:docPartPr>
      <w:docPartBody>
        <w:p w:rsidR="00AC28CF" w:rsidRDefault="00AC28CF">
          <w:pPr>
            <w:pStyle w:val="C486D2C1B2A9784A9838D50784E16131"/>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2A09F93A098EC444B80F28E156E73223"/>
        <w:category>
          <w:name w:val="General"/>
          <w:gallery w:val="placeholder"/>
        </w:category>
        <w:types>
          <w:type w:val="bbPlcHdr"/>
        </w:types>
        <w:behaviors>
          <w:behavior w:val="content"/>
        </w:behaviors>
        <w:guid w:val="{5AF5BC7F-0F5B-AD47-9DDA-3C1D85EFD012}"/>
      </w:docPartPr>
      <w:docPartBody>
        <w:p w:rsidR="00AC28CF" w:rsidRDefault="00AC28CF" w:rsidP="00AC28CF">
          <w:pPr>
            <w:pStyle w:val="2A09F93A098EC444B80F28E156E73223"/>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8CF"/>
    <w:rsid w:val="00841375"/>
    <w:rsid w:val="00AC28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28CF"/>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AC28CF"/>
    <w:rPr>
      <w:rFonts w:eastAsiaTheme="minorHAnsi"/>
      <w:sz w:val="20"/>
      <w:szCs w:val="22"/>
      <w:lang w:eastAsia="en-US"/>
    </w:rPr>
  </w:style>
  <w:style w:type="paragraph" w:customStyle="1" w:styleId="01299CC5217B4D46AEA6A822FEC7B910">
    <w:name w:val="01299CC5217B4D46AEA6A822FEC7B910"/>
  </w:style>
  <w:style w:type="paragraph" w:customStyle="1" w:styleId="3CC61D2B3D203742A89E3A862037A592">
    <w:name w:val="3CC61D2B3D203742A89E3A862037A592"/>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355EDC5C9EE649438C819C16348FD0F3">
    <w:name w:val="355EDC5C9EE649438C819C16348FD0F3"/>
  </w:style>
  <w:style w:type="paragraph" w:customStyle="1" w:styleId="08BCF0A81D94CB438BA3AECA2DAA217A">
    <w:name w:val="08BCF0A81D94CB438BA3AECA2DAA217A"/>
  </w:style>
  <w:style w:type="paragraph" w:customStyle="1" w:styleId="69F77B8B1346E14DBAB6D87AA283A8F5">
    <w:name w:val="69F77B8B1346E14DBAB6D87AA283A8F5"/>
  </w:style>
  <w:style w:type="paragraph" w:customStyle="1" w:styleId="C9AB9FC12DC33045AFC6463AEDF331C1">
    <w:name w:val="C9AB9FC12DC33045AFC6463AEDF331C1"/>
  </w:style>
  <w:style w:type="paragraph" w:customStyle="1" w:styleId="A2BF766C1D72CC42980C9D8173EEA917">
    <w:name w:val="A2BF766C1D72CC42980C9D8173EEA917"/>
  </w:style>
  <w:style w:type="paragraph" w:customStyle="1" w:styleId="9E63BDC8B7B8604D81C6C11A4DE34E12">
    <w:name w:val="9E63BDC8B7B8604D81C6C11A4DE34E12"/>
  </w:style>
  <w:style w:type="paragraph" w:customStyle="1" w:styleId="F77A2F960CBBBE4293D65E6864E0467D">
    <w:name w:val="F77A2F960CBBBE4293D65E6864E0467D"/>
  </w:style>
  <w:style w:type="paragraph" w:customStyle="1" w:styleId="C486D2C1B2A9784A9838D50784E16131">
    <w:name w:val="C486D2C1B2A9784A9838D50784E16131"/>
  </w:style>
  <w:style w:type="paragraph" w:customStyle="1" w:styleId="2A09F93A098EC444B80F28E156E73223">
    <w:name w:val="2A09F93A098EC444B80F28E156E73223"/>
    <w:rsid w:val="00AC28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F989E-65A1-0F42-9055-ED9E5A924B0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Blocks%20Resume.dotx</Template>
  <TotalTime>26</TotalTime>
  <Pages>2</Pages>
  <Words>291</Words>
  <Characters>1659</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1947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Tonisha Adolphus</dc:creator>
  <cp:keywords/>
  <dc:description/>
  <cp:lastModifiedBy>Tonisha Sheppard</cp:lastModifiedBy>
  <cp:revision>3</cp:revision>
  <dcterms:created xsi:type="dcterms:W3CDTF">2017-05-03T03:20:00Z</dcterms:created>
  <dcterms:modified xsi:type="dcterms:W3CDTF">2017-05-13T22:52:00Z</dcterms:modified>
  <cp:category/>
</cp:coreProperties>
</file>