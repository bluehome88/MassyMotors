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C9E0E" w:themeColor="accent1"/>
        </w:rPr>
        <w:id w:val="51352098"/>
        <w:docPartObj>
          <w:docPartGallery w:val="Cover Pages"/>
          <w:docPartUnique/>
        </w:docPartObj>
      </w:sdtPr>
      <w:sdtEndPr>
        <w:rPr>
          <w:color w:val="262626" w:themeColor="text1" w:themeTint="D9"/>
        </w:rPr>
      </w:sdtEndPr>
      <w:sdtContent>
        <w:p w:rsidR="005E742A" w:rsidRDefault="005E742A" w:rsidP="005E742A">
          <w:pPr>
            <w:pStyle w:val="NoSpacing"/>
            <w:spacing w:before="1540" w:after="240"/>
            <w:rPr>
              <w:color w:val="7C9E0E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7C9E0E" w:themeColor="accent1"/>
              <w:sz w:val="48"/>
              <w:szCs w:val="48"/>
            </w:rPr>
            <w:alias w:val="Title"/>
            <w:tag w:val=""/>
            <w:id w:val="1735040861"/>
            <w:placeholder>
              <w:docPart w:val="027A30AF3E5C47979093D102FFA9167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E742A" w:rsidRDefault="000C0F02">
              <w:pPr>
                <w:pStyle w:val="NoSpacing"/>
                <w:pBdr>
                  <w:top w:val="single" w:sz="6" w:space="6" w:color="7C9E0E" w:themeColor="accent1"/>
                  <w:bottom w:val="single" w:sz="6" w:space="6" w:color="7C9E0E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7C9E0E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7C9E0E" w:themeColor="accent1"/>
                  <w:sz w:val="48"/>
                  <w:szCs w:val="48"/>
                </w:rPr>
                <w:t>Cover Letter</w:t>
              </w:r>
            </w:p>
          </w:sdtContent>
        </w:sdt>
        <w:p w:rsidR="005E742A" w:rsidRDefault="005E742A" w:rsidP="005E742A">
          <w:pPr>
            <w:pStyle w:val="NoSpacing"/>
            <w:rPr>
              <w:color w:val="7C9E0E" w:themeColor="accent1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color w:val="7C9E0E" w:themeColor="accent1"/>
            </w:rPr>
          </w:pPr>
          <w:r w:rsidRPr="005E742A">
            <w:rPr>
              <w:color w:val="7C9E0E" w:themeColor="accent1"/>
            </w:rPr>
            <w:tab/>
          </w: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</w:pPr>
          <w:r w:rsidRPr="005E742A">
            <w:rPr>
              <w:color w:val="auto"/>
            </w:rPr>
            <w:t xml:space="preserve">                                                           </w:t>
          </w:r>
          <w:r w:rsidRPr="005E742A">
            <w:rPr>
              <w:rFonts w:ascii="Times New Roman" w:hAnsi="Times New Roman" w:cs="Times New Roman"/>
              <w:b/>
              <w:color w:val="auto"/>
              <w:sz w:val="28"/>
              <w:szCs w:val="28"/>
              <w:u w:val="single"/>
            </w:rPr>
            <w:t>TO WHOM IT MAY CONCERN</w:t>
          </w: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b/>
              <w:color w:val="7C9E0E" w:themeColor="accent1"/>
              <w:sz w:val="28"/>
              <w:szCs w:val="28"/>
              <w:u w:val="single"/>
            </w:rPr>
          </w:pPr>
        </w:p>
        <w:p w:rsidR="005E742A" w:rsidRPr="005E742A" w:rsidRDefault="005E742A" w:rsidP="005E742A">
          <w:pPr>
            <w:pStyle w:val="NoSpacing"/>
            <w:rPr>
              <w:color w:val="7C9E0E" w:themeColor="accent1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>Dear Sir/Madam</w:t>
          </w: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7C3DFD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I Vickesha Samuel am applying for any available position at your organization</w:t>
          </w:r>
          <w:r w:rsidR="00E877B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. </w:t>
          </w:r>
          <w:r w:rsidR="005E742A"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>I believ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e that I have the </w:t>
          </w:r>
          <w:r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>capability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to do justice to</w:t>
          </w:r>
          <w:r w:rsidR="005E742A"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the </w:t>
          </w:r>
          <w:r w:rsidR="005E742A"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job. I have been exposed to pass jobs that would give me the experience. I hold a certificate in Computer literacy with a grade A. I also believe my effective communication and listening skills would be a great asset. I am a hard worker, responsible, dependable and I am always moved to learn. Please view my resume which has been attached for your viewing. </w:t>
          </w: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>I assure you of my complete dedication and skillfulness in my work. It would be great to hear from you. Thank you for your time and consideration.</w:t>
          </w: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gramStart"/>
          <w:r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>Looking forward to a favorable response.</w:t>
          </w:r>
          <w:proofErr w:type="gramEnd"/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>Sincerely,</w:t>
          </w:r>
        </w:p>
        <w:p w:rsidR="005E742A" w:rsidRPr="005E742A" w:rsidRDefault="005E742A" w:rsidP="005E742A">
          <w:pPr>
            <w:pStyle w:val="NoSpac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E742A">
            <w:rPr>
              <w:rFonts w:ascii="Times New Roman" w:hAnsi="Times New Roman" w:cs="Times New Roman"/>
              <w:color w:val="auto"/>
              <w:sz w:val="28"/>
              <w:szCs w:val="28"/>
            </w:rPr>
            <w:t>Vickesha Samuel</w:t>
          </w:r>
        </w:p>
        <w:p w:rsidR="005E742A" w:rsidRPr="005E742A" w:rsidRDefault="005E742A" w:rsidP="005E742A">
          <w:pPr>
            <w:pStyle w:val="NoSpacing"/>
            <w:rPr>
              <w:color w:val="7C9E0E" w:themeColor="accent1"/>
            </w:rPr>
          </w:pPr>
        </w:p>
        <w:p w:rsidR="005E742A" w:rsidRPr="005E742A" w:rsidRDefault="005E742A" w:rsidP="005E742A">
          <w:pPr>
            <w:pStyle w:val="NoSpacing"/>
            <w:rPr>
              <w:color w:val="7C9E0E" w:themeColor="accent1"/>
            </w:rPr>
          </w:pPr>
        </w:p>
        <w:p w:rsidR="005E742A" w:rsidRDefault="005E742A" w:rsidP="005E742A">
          <w:pPr>
            <w:pStyle w:val="NoSpacing"/>
            <w:spacing w:before="480"/>
            <w:jc w:val="center"/>
            <w:rPr>
              <w:color w:val="7C9E0E" w:themeColor="accent1"/>
            </w:rPr>
          </w:pPr>
          <w:r w:rsidRPr="005E742A">
            <w:rPr>
              <w:color w:val="7C9E0E" w:themeColor="accent1"/>
            </w:rPr>
            <w:t xml:space="preserve"> </w:t>
          </w:r>
        </w:p>
        <w:p w:rsidR="005E742A" w:rsidRDefault="005E742A">
          <w:r>
            <w:br w:type="page"/>
          </w:r>
        </w:p>
      </w:sdtContent>
    </w:sdt>
    <w:p w:rsidR="005E742A" w:rsidRDefault="005E742A"/>
    <w:tbl>
      <w:tblPr>
        <w:tblW w:w="9864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214"/>
        <w:gridCol w:w="5544"/>
        <w:gridCol w:w="2106"/>
      </w:tblGrid>
      <w:tr w:rsidR="008A5802" w:rsidTr="0004245A">
        <w:trPr>
          <w:trHeight w:val="1843"/>
        </w:trPr>
        <w:tc>
          <w:tcPr>
            <w:tcW w:w="2214" w:type="dxa"/>
          </w:tcPr>
          <w:p w:rsidR="008A5802" w:rsidRPr="00860271" w:rsidRDefault="008A5802" w:rsidP="0004245A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  <w:gridSpan w:val="2"/>
            <w:tcMar>
              <w:bottom w:w="576" w:type="dxa"/>
            </w:tcMar>
          </w:tcPr>
          <w:p w:rsidR="008A5802" w:rsidRPr="00860271" w:rsidRDefault="00EA346A">
            <w:pPr>
              <w:pStyle w:val="Name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Your Name"/>
                <w:tag w:val=""/>
                <w:id w:val="1197042864"/>
                <w:placeholder>
                  <w:docPart w:val="666E3C420E8245F8AE269A51245C19B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43976" w:rsidRPr="00860271">
                  <w:rPr>
                    <w:rFonts w:ascii="Times New Roman" w:hAnsi="Times New Roman" w:cs="Times New Roman"/>
                    <w:lang w:val="en-TT"/>
                  </w:rPr>
                  <w:t>VICKESHA SAMUEL</w:t>
                </w:r>
              </w:sdtContent>
            </w:sdt>
          </w:p>
          <w:p w:rsidR="00743976" w:rsidRPr="005E742A" w:rsidRDefault="00743976" w:rsidP="007439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E742A">
              <w:rPr>
                <w:rFonts w:ascii="Times New Roman" w:hAnsi="Times New Roman" w:cs="Times New Roman"/>
                <w:b/>
                <w:sz w:val="24"/>
                <w:szCs w:val="24"/>
              </w:rPr>
              <w:t>Address:</w:t>
            </w:r>
            <w:r w:rsidRPr="005E742A">
              <w:rPr>
                <w:rFonts w:ascii="Times New Roman" w:hAnsi="Times New Roman" w:cs="Times New Roman"/>
                <w:sz w:val="24"/>
                <w:szCs w:val="24"/>
              </w:rPr>
              <w:t xml:space="preserve"> #89 Walnut Ext Bregon Park , </w:t>
            </w:r>
            <w:proofErr w:type="spellStart"/>
            <w:r w:rsidRPr="005E742A">
              <w:rPr>
                <w:rFonts w:ascii="Times New Roman" w:hAnsi="Times New Roman" w:cs="Times New Roman"/>
                <w:sz w:val="24"/>
                <w:szCs w:val="24"/>
              </w:rPr>
              <w:t>D’Abadie</w:t>
            </w:r>
            <w:proofErr w:type="spellEnd"/>
            <w:r w:rsidR="00817FDB" w:rsidRPr="005E742A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8A5802" w:rsidRPr="00860271" w:rsidRDefault="00743976" w:rsidP="00743976">
            <w:pPr>
              <w:pStyle w:val="NoSpacing"/>
              <w:rPr>
                <w:rFonts w:ascii="Times New Roman" w:hAnsi="Times New Roman" w:cs="Times New Roman"/>
              </w:rPr>
            </w:pPr>
            <w:r w:rsidRPr="005E742A"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  <w:r w:rsidRPr="005E742A">
              <w:rPr>
                <w:rFonts w:ascii="Times New Roman" w:hAnsi="Times New Roman" w:cs="Times New Roman"/>
                <w:sz w:val="24"/>
                <w:szCs w:val="24"/>
              </w:rPr>
              <w:t xml:space="preserve"> alinasamuel71@gmail.com</w:t>
            </w:r>
            <w:r w:rsidR="00817FDB" w:rsidRPr="005E742A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="00817FDB" w:rsidRPr="005E742A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|</w:t>
            </w:r>
            <w:r w:rsidR="00817FDB" w:rsidRPr="005E742A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Pr="005E742A">
              <w:rPr>
                <w:rFonts w:ascii="Times New Roman" w:hAnsi="Times New Roman" w:cs="Times New Roman"/>
                <w:sz w:val="24"/>
                <w:szCs w:val="24"/>
              </w:rPr>
              <w:t>Tele: 18</w:t>
            </w:r>
            <w:r w:rsidR="001A7E03">
              <w:rPr>
                <w:rFonts w:ascii="Times New Roman" w:hAnsi="Times New Roman" w:cs="Times New Roman"/>
                <w:sz w:val="24"/>
                <w:szCs w:val="24"/>
              </w:rPr>
              <w:t xml:space="preserve">68388-7229 </w:t>
            </w:r>
          </w:p>
        </w:tc>
      </w:tr>
      <w:tr w:rsidR="008A5802" w:rsidTr="0004245A">
        <w:trPr>
          <w:trHeight w:val="1339"/>
        </w:trPr>
        <w:tc>
          <w:tcPr>
            <w:tcW w:w="2214" w:type="dxa"/>
          </w:tcPr>
          <w:p w:rsidR="008A5802" w:rsidRPr="005E742A" w:rsidRDefault="00817FDB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5E742A">
              <w:rPr>
                <w:rFonts w:ascii="Times New Roman" w:hAnsi="Times New Roman" w:cs="Times New Roman"/>
                <w:sz w:val="22"/>
                <w:szCs w:val="22"/>
              </w:rPr>
              <w:t>Objective</w:t>
            </w:r>
          </w:p>
        </w:tc>
        <w:tc>
          <w:tcPr>
            <w:tcW w:w="7650" w:type="dxa"/>
            <w:gridSpan w:val="2"/>
          </w:tcPr>
          <w:p w:rsidR="008A5802" w:rsidRPr="005E742A" w:rsidRDefault="00743976" w:rsidP="00743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42A">
              <w:rPr>
                <w:rFonts w:ascii="Times New Roman" w:hAnsi="Times New Roman" w:cs="Times New Roman"/>
                <w:sz w:val="24"/>
                <w:szCs w:val="24"/>
              </w:rPr>
              <w:t>Seeking to obtain a position in a company which will offer a variety of challenges and responsibilities where my skills and abilities can be utilized.</w:t>
            </w:r>
          </w:p>
        </w:tc>
      </w:tr>
      <w:tr w:rsidR="008A5802" w:rsidTr="0004245A">
        <w:trPr>
          <w:gridAfter w:val="1"/>
          <w:wAfter w:w="2106" w:type="dxa"/>
          <w:trHeight w:val="1128"/>
        </w:trPr>
        <w:tc>
          <w:tcPr>
            <w:tcW w:w="2214" w:type="dxa"/>
          </w:tcPr>
          <w:p w:rsidR="008A5802" w:rsidRPr="005E742A" w:rsidRDefault="00817FDB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5E742A">
              <w:rPr>
                <w:rFonts w:ascii="Times New Roman" w:hAnsi="Times New Roman" w:cs="Times New Roman"/>
                <w:sz w:val="22"/>
                <w:szCs w:val="22"/>
              </w:rPr>
              <w:t>Skills &amp; Abilities</w:t>
            </w:r>
          </w:p>
        </w:tc>
        <w:tc>
          <w:tcPr>
            <w:tcW w:w="5544" w:type="dxa"/>
          </w:tcPr>
          <w:p w:rsidR="008A5802" w:rsidRPr="005E742A" w:rsidRDefault="00743976" w:rsidP="00743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42A">
              <w:rPr>
                <w:rFonts w:ascii="Times New Roman" w:hAnsi="Times New Roman" w:cs="Times New Roman"/>
                <w:sz w:val="24"/>
                <w:szCs w:val="24"/>
              </w:rPr>
              <w:t>Good Communication skills and Excellent Listening skills</w:t>
            </w:r>
          </w:p>
        </w:tc>
      </w:tr>
      <w:tr w:rsidR="008A5802" w:rsidTr="0004245A">
        <w:tc>
          <w:tcPr>
            <w:tcW w:w="2214" w:type="dxa"/>
          </w:tcPr>
          <w:p w:rsidR="008A5802" w:rsidRPr="005E742A" w:rsidRDefault="00817FDB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5E742A"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</w:p>
        </w:tc>
        <w:tc>
          <w:tcPr>
            <w:tcW w:w="7650" w:type="dxa"/>
            <w:gridSpan w:val="2"/>
          </w:tcPr>
          <w:sdt>
            <w:sdtPr>
              <w:rPr>
                <w:rFonts w:ascii="Times New Roman" w:hAnsi="Times New Roman" w:cs="Times New Roman"/>
                <w:b/>
                <w:bCs/>
                <w:caps w:val="0"/>
                <w:color w:val="auto"/>
                <w:kern w:val="0"/>
                <w:sz w:val="24"/>
                <w:szCs w:val="24"/>
              </w:rPr>
              <w:id w:val="1436861535"/>
            </w:sdtPr>
            <w:sdtEndPr>
              <w:rPr>
                <w:b w:val="0"/>
                <w:bCs w:val="0"/>
                <w:color w:val="595959" w:themeColor="text1" w:themeTint="A6"/>
              </w:rPr>
            </w:sdtEndPr>
            <w:sdtContent>
              <w:sdt>
                <w:sdtPr>
                  <w:rPr>
                    <w:rFonts w:ascii="Times New Roman" w:hAnsi="Times New Roman" w:cs="Times New Roman"/>
                    <w:b/>
                    <w:bCs/>
                    <w:caps w:val="0"/>
                    <w:color w:val="auto"/>
                    <w:kern w:val="0"/>
                    <w:sz w:val="24"/>
                    <w:szCs w:val="24"/>
                  </w:rPr>
                  <w:id w:val="221802691"/>
                </w:sdtPr>
                <w:sdtEndPr>
                  <w:rPr>
                    <w:b w:val="0"/>
                    <w:bCs w:val="0"/>
                    <w:color w:val="595959" w:themeColor="text1" w:themeTint="A6"/>
                  </w:rPr>
                </w:sdtEndPr>
                <w:sdtContent>
                  <w:p w:rsidR="008A5802" w:rsidRPr="005E742A" w:rsidRDefault="00743976">
                    <w:pPr>
                      <w:pStyle w:val="Heading2"/>
                      <w:rPr>
                        <w:rFonts w:ascii="Times New Roman" w:hAnsi="Times New Roman" w:cs="Times New Roman"/>
                        <w:b/>
                        <w:bCs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b/>
                        <w:bCs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SAMO CONSTRUCTION AND MAINTENANCE SERVICES</w:t>
                    </w:r>
                  </w:p>
                  <w:p w:rsidR="000748FE" w:rsidRPr="005E742A" w:rsidRDefault="00743976" w:rsidP="000748F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Company Secretary                                                                                                               May 2011- June 2013</w:t>
                    </w:r>
                  </w:p>
                  <w:p w:rsidR="000748FE" w:rsidRPr="005E742A" w:rsidRDefault="000748FE" w:rsidP="000748F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Receiving and placing phone calls and messages.</w:t>
                    </w:r>
                  </w:p>
                  <w:p w:rsidR="00743976" w:rsidRPr="005E742A" w:rsidRDefault="000748FE" w:rsidP="000748F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Maintain records of jobs done, ma</w:t>
                    </w:r>
                    <w:bookmarkStart w:id="0" w:name="_GoBack"/>
                    <w:bookmarkEnd w:id="0"/>
                    <w:r w:rsidRPr="005E74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terials, employee attendance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686997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135393" w:rsidRPr="005E742A" w:rsidRDefault="00817FDB">
                    <w:pPr>
                      <w:pStyle w:val="Heading2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</w:p>
                  <w:p w:rsidR="00135393" w:rsidRPr="005E742A" w:rsidRDefault="00135393">
                    <w:pPr>
                      <w:pStyle w:val="Heading2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  <w:p w:rsidR="008A5802" w:rsidRPr="005E742A" w:rsidRDefault="000748FE" w:rsidP="009407C0">
                    <w:pPr>
                      <w:pStyle w:val="Heading2"/>
                      <w:tabs>
                        <w:tab w:val="left" w:pos="1874"/>
                      </w:tabs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TROPICAL NECTAR</w:t>
                    </w:r>
                  </w:p>
                  <w:p w:rsidR="000748FE" w:rsidRPr="005E742A" w:rsidRDefault="000748FE" w:rsidP="000748FE">
                    <w:pPr>
                      <w:pStyle w:val="Heading3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Customer Service Representative</w:t>
                    </w:r>
                  </w:p>
                  <w:p w:rsidR="000748FE" w:rsidRPr="005E742A" w:rsidRDefault="000748FE" w:rsidP="000748FE">
                    <w:pPr>
                      <w:pStyle w:val="Heading3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Oct. 2013-Dec. 2014</w:t>
                    </w:r>
                  </w:p>
                  <w:p w:rsidR="00743976" w:rsidRPr="005E742A" w:rsidRDefault="00743976" w:rsidP="00743976">
                    <w:pPr>
                      <w:pStyle w:val="Heading3"/>
                      <w:rPr>
                        <w:rFonts w:ascii="Times New Roman" w:hAnsi="Times New Roman" w:cs="Times New Roman"/>
                        <w:caps w:val="0"/>
                        <w:color w:val="262626" w:themeColor="text1" w:themeTint="D9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262626" w:themeColor="text1" w:themeTint="D9"/>
                        <w:sz w:val="24"/>
                        <w:szCs w:val="24"/>
                      </w:rPr>
                      <w:t>Receive company calls.</w:t>
                    </w:r>
                  </w:p>
                  <w:p w:rsidR="00743976" w:rsidRPr="005E742A" w:rsidRDefault="00743976" w:rsidP="00743976">
                    <w:pPr>
                      <w:pStyle w:val="Heading3"/>
                      <w:rPr>
                        <w:rFonts w:ascii="Times New Roman" w:hAnsi="Times New Roman" w:cs="Times New Roman"/>
                        <w:caps w:val="0"/>
                        <w:color w:val="262626" w:themeColor="text1" w:themeTint="D9"/>
                        <w:sz w:val="24"/>
                        <w:szCs w:val="24"/>
                      </w:rPr>
                    </w:pPr>
                    <w:proofErr w:type="gramStart"/>
                    <w:r w:rsidRPr="005E742A">
                      <w:rPr>
                        <w:rFonts w:ascii="Times New Roman" w:hAnsi="Times New Roman" w:cs="Times New Roman"/>
                        <w:caps w:val="0"/>
                        <w:color w:val="262626" w:themeColor="text1" w:themeTint="D9"/>
                        <w:sz w:val="24"/>
                        <w:szCs w:val="24"/>
                      </w:rPr>
                      <w:t>Log new orders.</w:t>
                    </w:r>
                    <w:proofErr w:type="gramEnd"/>
                  </w:p>
                  <w:p w:rsidR="0004245A" w:rsidRDefault="00743976" w:rsidP="00743976">
                    <w:pPr>
                      <w:spacing w:line="240" w:lineRule="auto"/>
                      <w:rPr>
                        <w:rFonts w:ascii="Times New Roman" w:hAnsi="Times New Roman" w:cs="Times New Roman"/>
                      </w:rPr>
                    </w:pPr>
                    <w:r w:rsidRPr="005E74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Receive deliveries</w:t>
                    </w:r>
                  </w:p>
                </w:sdtContent>
              </w:sdt>
            </w:sdtContent>
          </w:sdt>
          <w:p w:rsidR="0004245A" w:rsidRPr="0004245A" w:rsidRDefault="0004245A" w:rsidP="0004245A">
            <w:pPr>
              <w:rPr>
                <w:rFonts w:ascii="Times New Roman" w:hAnsi="Times New Roman" w:cs="Times New Roman"/>
              </w:rPr>
            </w:pPr>
          </w:p>
          <w:p w:rsidR="008A5802" w:rsidRPr="0004245A" w:rsidRDefault="008A5802" w:rsidP="0004245A">
            <w:pPr>
              <w:rPr>
                <w:rFonts w:ascii="Times New Roman" w:hAnsi="Times New Roman" w:cs="Times New Roman"/>
              </w:rPr>
            </w:pPr>
          </w:p>
        </w:tc>
      </w:tr>
      <w:tr w:rsidR="008A5802" w:rsidTr="0004245A">
        <w:tc>
          <w:tcPr>
            <w:tcW w:w="2214" w:type="dxa"/>
          </w:tcPr>
          <w:p w:rsidR="008A5802" w:rsidRPr="005E742A" w:rsidRDefault="00817FDB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5E742A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7650" w:type="dxa"/>
            <w:gridSpan w:val="2"/>
          </w:tcPr>
          <w:sdt>
            <w:sdtPr>
              <w:rPr>
                <w:rFonts w:ascii="Times New Roman" w:hAnsi="Times New Roman" w:cs="Times New Roman"/>
                <w:caps w:val="0"/>
                <w:color w:val="auto"/>
                <w:kern w:val="0"/>
                <w:sz w:val="24"/>
                <w:szCs w:val="24"/>
              </w:rPr>
              <w:id w:val="-691765356"/>
            </w:sdtPr>
            <w:sdtEndPr>
              <w:rPr>
                <w:color w:val="595959" w:themeColor="text1" w:themeTint="A6"/>
              </w:rPr>
            </w:sdtEndPr>
            <w:sdtContent>
              <w:sdt>
                <w:sdtPr>
                  <w:rPr>
                    <w:rFonts w:ascii="Times New Roman" w:hAnsi="Times New Roman" w:cs="Times New Roman"/>
                    <w:caps w:val="0"/>
                    <w:color w:val="auto"/>
                    <w:kern w:val="0"/>
                    <w:sz w:val="24"/>
                    <w:szCs w:val="24"/>
                  </w:rPr>
                  <w:id w:val="-1126388115"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The University </w:t>
                    </w:r>
                    <w:r w:rsidR="001A7E03" w:rsidRPr="005E742A"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of</w:t>
                    </w:r>
                    <w:r w:rsidRPr="005E742A"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5E742A"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The</w:t>
                    </w:r>
                    <w:proofErr w:type="gramEnd"/>
                    <w:r w:rsidRPr="005E742A"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 Caribbean 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proofErr w:type="gramStart"/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BSC.</w:t>
                    </w:r>
                    <w:proofErr w:type="gramEnd"/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 Social Work – Presently pursuing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lastRenderedPageBreak/>
                      <w:t xml:space="preserve"> Zenith Educational Institution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CXC subject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•English -3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•Social Studies -3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•Principles of business -3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•Office of administration -3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</w:pP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(INTAD) Institute of Training and Development                                                         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Front Desk Management and Telephone Etiquette – Grade A  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Executive Assistance – Grade A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</w:pP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</w:pP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</w:pP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(MCT) Micro Corporate Training           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Computer Literacy                                                 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MS Processing - Grade A                     </w:t>
                    </w:r>
                  </w:p>
                  <w:p w:rsidR="000748FE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MS Excel - Grade A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</w:p>
                  <w:p w:rsidR="008A5802" w:rsidRPr="005E742A" w:rsidRDefault="000748FE" w:rsidP="000748FE">
                    <w:pPr>
                      <w:pStyle w:val="Heading2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MS PowerPoint - Grade A                                                                                                                                                                                                                                </w:t>
                    </w:r>
                  </w:p>
                  <w:p w:rsidR="008A5802" w:rsidRPr="005E742A" w:rsidRDefault="008A5802">
                    <w:pPr>
                      <w:pStyle w:val="Heading3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8A5802" w:rsidRPr="005E742A" w:rsidRDefault="00EA346A" w:rsidP="000748FE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8A5802" w:rsidTr="0004245A">
        <w:tc>
          <w:tcPr>
            <w:tcW w:w="2214" w:type="dxa"/>
          </w:tcPr>
          <w:p w:rsidR="008A5802" w:rsidRPr="005E742A" w:rsidRDefault="00817FDB">
            <w:pPr>
              <w:pStyle w:val="Heading1"/>
              <w:rPr>
                <w:sz w:val="22"/>
                <w:szCs w:val="22"/>
              </w:rPr>
            </w:pPr>
            <w:r w:rsidRPr="005E742A">
              <w:rPr>
                <w:sz w:val="22"/>
                <w:szCs w:val="22"/>
              </w:rPr>
              <w:lastRenderedPageBreak/>
              <w:t>References</w:t>
            </w:r>
          </w:p>
        </w:tc>
        <w:tc>
          <w:tcPr>
            <w:tcW w:w="7650" w:type="dxa"/>
            <w:gridSpan w:val="2"/>
          </w:tcPr>
          <w:sdt>
            <w:sdtPr>
              <w:rPr>
                <w:caps w:val="0"/>
                <w:color w:val="auto"/>
                <w:kern w:val="0"/>
              </w:rPr>
              <w:id w:val="-1883713024"/>
            </w:sdtPr>
            <w:sdtEndPr>
              <w:rPr>
                <w:color w:val="595959" w:themeColor="text1" w:themeTint="A6"/>
              </w:rPr>
            </w:sdtEndPr>
            <w:sdtContent>
              <w:sdt>
                <w:sdtPr>
                  <w:rPr>
                    <w:caps w:val="0"/>
                    <w:color w:val="auto"/>
                    <w:kern w:val="0"/>
                  </w:rPr>
                  <w:id w:val="-1368215953"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:rsidR="00817FDB" w:rsidRPr="005E742A" w:rsidRDefault="00817FDB" w:rsidP="00817FDB">
                    <w:pPr>
                      <w:pStyle w:val="Heading2"/>
                      <w:rPr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Pastor </w:t>
                    </w:r>
                    <w:proofErr w:type="spellStart"/>
                    <w:r w:rsidRPr="005E742A">
                      <w:rPr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Marva</w:t>
                    </w:r>
                    <w:proofErr w:type="spellEnd"/>
                    <w:r w:rsidRPr="005E742A">
                      <w:rPr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5E742A">
                      <w:rPr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Peshier</w:t>
                    </w:r>
                    <w:proofErr w:type="spellEnd"/>
                    <w:r w:rsidRPr="005E742A">
                      <w:rPr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 </w:t>
                    </w:r>
                  </w:p>
                  <w:p w:rsidR="00817FDB" w:rsidRPr="005E742A" w:rsidRDefault="00817FDB" w:rsidP="00817FDB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 xml:space="preserve">Springs of Life Community   </w:t>
                    </w:r>
                  </w:p>
                  <w:p w:rsidR="00817FDB" w:rsidRPr="005E742A" w:rsidRDefault="00817FDB" w:rsidP="00817FDB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Development Church</w:t>
                    </w:r>
                  </w:p>
                  <w:p w:rsidR="00817FDB" w:rsidRPr="005E742A" w:rsidRDefault="00817FDB" w:rsidP="00817FDB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rFonts w:ascii="Times New Roman" w:hAnsi="Times New Roman" w:cs="Times New Roman"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Tele: 1868-762-4640</w:t>
                    </w:r>
                  </w:p>
                  <w:p w:rsidR="00817FDB" w:rsidRPr="005E742A" w:rsidRDefault="00817FDB" w:rsidP="00817FDB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</w:pPr>
                  </w:p>
                  <w:p w:rsidR="00817FDB" w:rsidRPr="005E742A" w:rsidRDefault="00817FDB" w:rsidP="00817FDB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</w:pPr>
                  </w:p>
                  <w:p w:rsidR="00817FDB" w:rsidRPr="005E742A" w:rsidRDefault="00817FDB" w:rsidP="00817FDB">
                    <w:pPr>
                      <w:pStyle w:val="Heading2"/>
                      <w:rPr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b/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Josanne Baptiste</w:t>
                    </w:r>
                  </w:p>
                  <w:p w:rsidR="00817FDB" w:rsidRPr="005E742A" w:rsidRDefault="00817FDB" w:rsidP="00817FDB">
                    <w:pPr>
                      <w:pStyle w:val="Heading2"/>
                      <w:rPr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Customer Service Representative</w:t>
                    </w:r>
                  </w:p>
                  <w:p w:rsidR="00817FDB" w:rsidRPr="005E742A" w:rsidRDefault="00817FDB" w:rsidP="00817FDB">
                    <w:pPr>
                      <w:pStyle w:val="Heading2"/>
                      <w:rPr>
                        <w:caps w:val="0"/>
                        <w:color w:val="auto"/>
                        <w:kern w:val="0"/>
                        <w:sz w:val="24"/>
                        <w:szCs w:val="24"/>
                      </w:rPr>
                    </w:pPr>
                    <w:r w:rsidRPr="005E742A">
                      <w:rPr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The Business Supply Group</w:t>
                    </w:r>
                  </w:p>
                  <w:p w:rsidR="008A5802" w:rsidRPr="005E742A" w:rsidRDefault="00817FDB" w:rsidP="00817FDB">
                    <w:pPr>
                      <w:pStyle w:val="Heading2"/>
                      <w:rPr>
                        <w:color w:val="auto"/>
                        <w:sz w:val="24"/>
                        <w:szCs w:val="24"/>
                      </w:rPr>
                    </w:pPr>
                    <w:r w:rsidRPr="005E742A">
                      <w:rPr>
                        <w:caps w:val="0"/>
                        <w:color w:val="auto"/>
                        <w:kern w:val="0"/>
                        <w:sz w:val="24"/>
                        <w:szCs w:val="24"/>
                      </w:rPr>
                      <w:t>Tele: 1868-717-5353</w:t>
                    </w:r>
                  </w:p>
                  <w:p w:rsidR="008A5802" w:rsidRDefault="00EA346A" w:rsidP="00817FDB">
                    <w:pPr>
                      <w:spacing w:line="240" w:lineRule="auto"/>
                    </w:pPr>
                  </w:p>
                </w:sdtContent>
              </w:sdt>
            </w:sdtContent>
          </w:sdt>
        </w:tc>
      </w:tr>
    </w:tbl>
    <w:p w:rsidR="008A5802" w:rsidRDefault="008A5802"/>
    <w:sectPr w:rsidR="008A5802" w:rsidSect="005E742A">
      <w:footerReference w:type="default" r:id="rId8"/>
      <w:pgSz w:w="12240" w:h="15840"/>
      <w:pgMar w:top="1512" w:right="1584" w:bottom="432" w:left="93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46A" w:rsidRDefault="00EA346A">
      <w:pPr>
        <w:spacing w:after="0" w:line="240" w:lineRule="auto"/>
      </w:pPr>
      <w:r>
        <w:separator/>
      </w:r>
    </w:p>
  </w:endnote>
  <w:endnote w:type="continuationSeparator" w:id="0">
    <w:p w:rsidR="00EA346A" w:rsidRDefault="00EA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5A" w:rsidRDefault="0004245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C3D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46A" w:rsidRDefault="00EA346A">
      <w:pPr>
        <w:spacing w:after="0" w:line="240" w:lineRule="auto"/>
      </w:pPr>
      <w:r>
        <w:separator/>
      </w:r>
    </w:p>
  </w:footnote>
  <w:footnote w:type="continuationSeparator" w:id="0">
    <w:p w:rsidR="00EA346A" w:rsidRDefault="00EA3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76"/>
    <w:rsid w:val="0004245A"/>
    <w:rsid w:val="000748FE"/>
    <w:rsid w:val="000C0F02"/>
    <w:rsid w:val="00135393"/>
    <w:rsid w:val="00177FE6"/>
    <w:rsid w:val="001912A7"/>
    <w:rsid w:val="001A7E03"/>
    <w:rsid w:val="001B0858"/>
    <w:rsid w:val="002E73CB"/>
    <w:rsid w:val="003B25A5"/>
    <w:rsid w:val="003C0318"/>
    <w:rsid w:val="005E742A"/>
    <w:rsid w:val="006A163A"/>
    <w:rsid w:val="00700901"/>
    <w:rsid w:val="007342B0"/>
    <w:rsid w:val="00743976"/>
    <w:rsid w:val="007C3DFD"/>
    <w:rsid w:val="00817FDB"/>
    <w:rsid w:val="00860271"/>
    <w:rsid w:val="008A5802"/>
    <w:rsid w:val="009407C0"/>
    <w:rsid w:val="00A07358"/>
    <w:rsid w:val="00A23A56"/>
    <w:rsid w:val="00A54AD1"/>
    <w:rsid w:val="00AD468E"/>
    <w:rsid w:val="00C53D70"/>
    <w:rsid w:val="00D743E3"/>
    <w:rsid w:val="00E877B0"/>
    <w:rsid w:val="00EA346A"/>
    <w:rsid w:val="00ED7781"/>
    <w:rsid w:val="00F6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E742A"/>
  </w:style>
  <w:style w:type="paragraph" w:styleId="BalloonText">
    <w:name w:val="Balloon Text"/>
    <w:basedOn w:val="Normal"/>
    <w:link w:val="BalloonTextChar"/>
    <w:uiPriority w:val="99"/>
    <w:semiHidden/>
    <w:unhideWhenUsed/>
    <w:rsid w:val="002E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E742A"/>
  </w:style>
  <w:style w:type="paragraph" w:styleId="BalloonText">
    <w:name w:val="Balloon Text"/>
    <w:basedOn w:val="Normal"/>
    <w:link w:val="BalloonTextChar"/>
    <w:uiPriority w:val="99"/>
    <w:semiHidden/>
    <w:unhideWhenUsed/>
    <w:rsid w:val="002E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asamuel71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7A30AF3E5C47979093D102FFA9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7AAA-9A16-407A-8E7B-613383FCD638}"/>
      </w:docPartPr>
      <w:docPartBody>
        <w:p w:rsidR="00750BD2" w:rsidRDefault="00BF1C4F" w:rsidP="00BF1C4F">
          <w:pPr>
            <w:pStyle w:val="027A30AF3E5C47979093D102FFA9167A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21"/>
    <w:rsid w:val="00062E21"/>
    <w:rsid w:val="00085C94"/>
    <w:rsid w:val="002137F2"/>
    <w:rsid w:val="003B0616"/>
    <w:rsid w:val="00750BD2"/>
    <w:rsid w:val="007A6B97"/>
    <w:rsid w:val="00830212"/>
    <w:rsid w:val="00B86921"/>
    <w:rsid w:val="00BB0368"/>
    <w:rsid w:val="00BF1C4F"/>
    <w:rsid w:val="00C44709"/>
    <w:rsid w:val="00C53A78"/>
    <w:rsid w:val="00DB4721"/>
    <w:rsid w:val="00E05C6C"/>
    <w:rsid w:val="00F0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E3C420E8245F8AE269A51245C19B9">
    <w:name w:val="666E3C420E8245F8AE269A51245C19B9"/>
  </w:style>
  <w:style w:type="paragraph" w:customStyle="1" w:styleId="AA2DB0ED189C409F882DD1DC9317BEE9">
    <w:name w:val="AA2DB0ED189C409F882DD1DC9317BEE9"/>
  </w:style>
  <w:style w:type="paragraph" w:customStyle="1" w:styleId="D7A53EC93DE84C21B0D903FF23FAF905">
    <w:name w:val="D7A53EC93DE84C21B0D903FF23FAF905"/>
  </w:style>
  <w:style w:type="paragraph" w:customStyle="1" w:styleId="19E32EBF16934ED7B9B9B940077368AE">
    <w:name w:val="19E32EBF16934ED7B9B9B940077368AE"/>
  </w:style>
  <w:style w:type="paragraph" w:customStyle="1" w:styleId="BD9BA6B00AA84859B4100C138C7BB9EE">
    <w:name w:val="BD9BA6B00AA84859B4100C138C7BB9EE"/>
  </w:style>
  <w:style w:type="paragraph" w:customStyle="1" w:styleId="A00355D4512F47DD9160E7D3B2226BD1">
    <w:name w:val="A00355D4512F47DD9160E7D3B2226B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2E54B6C85B4E989E2D7376A2ACD3CD">
    <w:name w:val="E92E54B6C85B4E989E2D7376A2ACD3CD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9C24E03E329B4574A03B15D451CF5431">
    <w:name w:val="9C24E03E329B4574A03B15D451CF5431"/>
  </w:style>
  <w:style w:type="paragraph" w:customStyle="1" w:styleId="AA4A28F8520F4B569E6791D9622BC1E2">
    <w:name w:val="AA4A28F8520F4B569E6791D9622BC1E2"/>
  </w:style>
  <w:style w:type="paragraph" w:customStyle="1" w:styleId="3E58CFFB38254607A7BA49695A04EC67">
    <w:name w:val="3E58CFFB38254607A7BA49695A04EC67"/>
  </w:style>
  <w:style w:type="paragraph" w:customStyle="1" w:styleId="0AFD3298687642B993ABAA7965AEDC80">
    <w:name w:val="0AFD3298687642B993ABAA7965AEDC80"/>
  </w:style>
  <w:style w:type="paragraph" w:customStyle="1" w:styleId="C2346170669B41B6B0CD60E0458CD1F7">
    <w:name w:val="C2346170669B41B6B0CD60E0458CD1F7"/>
  </w:style>
  <w:style w:type="paragraph" w:customStyle="1" w:styleId="22513B58767D485AA057DA4118793AF7">
    <w:name w:val="22513B58767D485AA057DA4118793AF7"/>
  </w:style>
  <w:style w:type="paragraph" w:customStyle="1" w:styleId="AF65BD26F76548258D7AA1DFFA730CA5">
    <w:name w:val="AF65BD26F76548258D7AA1DFFA730CA5"/>
  </w:style>
  <w:style w:type="paragraph" w:customStyle="1" w:styleId="376F4CBD8AE341338C7AD182878915F9">
    <w:name w:val="376F4CBD8AE341338C7AD182878915F9"/>
  </w:style>
  <w:style w:type="paragraph" w:customStyle="1" w:styleId="D1A87E013CB445368CEFC7239388A1CB">
    <w:name w:val="D1A87E013CB445368CEFC7239388A1CB"/>
  </w:style>
  <w:style w:type="paragraph" w:customStyle="1" w:styleId="88C05C7749B9490BBEB5A9DD518AAA08">
    <w:name w:val="88C05C7749B9490BBEB5A9DD518AAA08"/>
  </w:style>
  <w:style w:type="paragraph" w:customStyle="1" w:styleId="36D1840325144C2886BCF07901E670B3">
    <w:name w:val="36D1840325144C2886BCF07901E670B3"/>
  </w:style>
  <w:style w:type="paragraph" w:customStyle="1" w:styleId="DEFA30EA56CE4B249BC53ED0F8A48B73">
    <w:name w:val="DEFA30EA56CE4B249BC53ED0F8A48B73"/>
  </w:style>
  <w:style w:type="paragraph" w:customStyle="1" w:styleId="E09E9E0368FF44CB8C2C185CABAC4BFB">
    <w:name w:val="E09E9E0368FF44CB8C2C185CABAC4BFB"/>
  </w:style>
  <w:style w:type="paragraph" w:customStyle="1" w:styleId="9610C93C26BD4BC5801E36C090DEE29A">
    <w:name w:val="9610C93C26BD4BC5801E36C090DEE29A"/>
  </w:style>
  <w:style w:type="paragraph" w:customStyle="1" w:styleId="027A30AF3E5C47979093D102FFA9167A">
    <w:name w:val="027A30AF3E5C47979093D102FFA9167A"/>
    <w:rsid w:val="00BF1C4F"/>
  </w:style>
  <w:style w:type="paragraph" w:customStyle="1" w:styleId="9407A3FE704445D5BDA6B172FBEFFC9D">
    <w:name w:val="9407A3FE704445D5BDA6B172FBEFFC9D"/>
    <w:rsid w:val="00BF1C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E3C420E8245F8AE269A51245C19B9">
    <w:name w:val="666E3C420E8245F8AE269A51245C19B9"/>
  </w:style>
  <w:style w:type="paragraph" w:customStyle="1" w:styleId="AA2DB0ED189C409F882DD1DC9317BEE9">
    <w:name w:val="AA2DB0ED189C409F882DD1DC9317BEE9"/>
  </w:style>
  <w:style w:type="paragraph" w:customStyle="1" w:styleId="D7A53EC93DE84C21B0D903FF23FAF905">
    <w:name w:val="D7A53EC93DE84C21B0D903FF23FAF905"/>
  </w:style>
  <w:style w:type="paragraph" w:customStyle="1" w:styleId="19E32EBF16934ED7B9B9B940077368AE">
    <w:name w:val="19E32EBF16934ED7B9B9B940077368AE"/>
  </w:style>
  <w:style w:type="paragraph" w:customStyle="1" w:styleId="BD9BA6B00AA84859B4100C138C7BB9EE">
    <w:name w:val="BD9BA6B00AA84859B4100C138C7BB9EE"/>
  </w:style>
  <w:style w:type="paragraph" w:customStyle="1" w:styleId="A00355D4512F47DD9160E7D3B2226BD1">
    <w:name w:val="A00355D4512F47DD9160E7D3B2226B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2E54B6C85B4E989E2D7376A2ACD3CD">
    <w:name w:val="E92E54B6C85B4E989E2D7376A2ACD3CD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9C24E03E329B4574A03B15D451CF5431">
    <w:name w:val="9C24E03E329B4574A03B15D451CF5431"/>
  </w:style>
  <w:style w:type="paragraph" w:customStyle="1" w:styleId="AA4A28F8520F4B569E6791D9622BC1E2">
    <w:name w:val="AA4A28F8520F4B569E6791D9622BC1E2"/>
  </w:style>
  <w:style w:type="paragraph" w:customStyle="1" w:styleId="3E58CFFB38254607A7BA49695A04EC67">
    <w:name w:val="3E58CFFB38254607A7BA49695A04EC67"/>
  </w:style>
  <w:style w:type="paragraph" w:customStyle="1" w:styleId="0AFD3298687642B993ABAA7965AEDC80">
    <w:name w:val="0AFD3298687642B993ABAA7965AEDC80"/>
  </w:style>
  <w:style w:type="paragraph" w:customStyle="1" w:styleId="C2346170669B41B6B0CD60E0458CD1F7">
    <w:name w:val="C2346170669B41B6B0CD60E0458CD1F7"/>
  </w:style>
  <w:style w:type="paragraph" w:customStyle="1" w:styleId="22513B58767D485AA057DA4118793AF7">
    <w:name w:val="22513B58767D485AA057DA4118793AF7"/>
  </w:style>
  <w:style w:type="paragraph" w:customStyle="1" w:styleId="AF65BD26F76548258D7AA1DFFA730CA5">
    <w:name w:val="AF65BD26F76548258D7AA1DFFA730CA5"/>
  </w:style>
  <w:style w:type="paragraph" w:customStyle="1" w:styleId="376F4CBD8AE341338C7AD182878915F9">
    <w:name w:val="376F4CBD8AE341338C7AD182878915F9"/>
  </w:style>
  <w:style w:type="paragraph" w:customStyle="1" w:styleId="D1A87E013CB445368CEFC7239388A1CB">
    <w:name w:val="D1A87E013CB445368CEFC7239388A1CB"/>
  </w:style>
  <w:style w:type="paragraph" w:customStyle="1" w:styleId="88C05C7749B9490BBEB5A9DD518AAA08">
    <w:name w:val="88C05C7749B9490BBEB5A9DD518AAA08"/>
  </w:style>
  <w:style w:type="paragraph" w:customStyle="1" w:styleId="36D1840325144C2886BCF07901E670B3">
    <w:name w:val="36D1840325144C2886BCF07901E670B3"/>
  </w:style>
  <w:style w:type="paragraph" w:customStyle="1" w:styleId="DEFA30EA56CE4B249BC53ED0F8A48B73">
    <w:name w:val="DEFA30EA56CE4B249BC53ED0F8A48B73"/>
  </w:style>
  <w:style w:type="paragraph" w:customStyle="1" w:styleId="E09E9E0368FF44CB8C2C185CABAC4BFB">
    <w:name w:val="E09E9E0368FF44CB8C2C185CABAC4BFB"/>
  </w:style>
  <w:style w:type="paragraph" w:customStyle="1" w:styleId="9610C93C26BD4BC5801E36C090DEE29A">
    <w:name w:val="9610C93C26BD4BC5801E36C090DEE29A"/>
  </w:style>
  <w:style w:type="paragraph" w:customStyle="1" w:styleId="027A30AF3E5C47979093D102FFA9167A">
    <w:name w:val="027A30AF3E5C47979093D102FFA9167A"/>
    <w:rsid w:val="00BF1C4F"/>
  </w:style>
  <w:style w:type="paragraph" w:customStyle="1" w:styleId="9407A3FE704445D5BDA6B172FBEFFC9D">
    <w:name w:val="9407A3FE704445D5BDA6B172FBEFFC9D"/>
    <w:rsid w:val="00BF1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subject/>
  <dc:creator>VICKESHA SAMUEL</dc:creator>
  <cp:keywords/>
  <dc:description/>
  <cp:lastModifiedBy>UNISPY</cp:lastModifiedBy>
  <cp:revision>18</cp:revision>
  <dcterms:created xsi:type="dcterms:W3CDTF">2016-01-27T10:55:00Z</dcterms:created>
  <dcterms:modified xsi:type="dcterms:W3CDTF">2016-06-02T17:29:00Z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