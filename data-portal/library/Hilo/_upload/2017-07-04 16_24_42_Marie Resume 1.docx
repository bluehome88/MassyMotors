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4308BE" w:rsidP="00141A4C">
      <w:pPr>
        <w:pStyle w:val="Title"/>
      </w:pPr>
      <w:proofErr w:type="spellStart"/>
      <w:r>
        <w:t>Marianella</w:t>
      </w:r>
      <w:proofErr w:type="spellEnd"/>
      <w:r>
        <w:t xml:space="preserve"> </w:t>
      </w:r>
      <w:proofErr w:type="spellStart"/>
      <w:r>
        <w:t>Gumbs</w:t>
      </w:r>
      <w:proofErr w:type="spellEnd"/>
    </w:p>
    <w:p w:rsidR="00141A4C" w:rsidRDefault="004308BE" w:rsidP="00141A4C">
      <w:r>
        <w:t xml:space="preserve">#57 Sunkist Drive, </w:t>
      </w:r>
      <w:proofErr w:type="spellStart"/>
      <w:r>
        <w:t>Phillipine</w:t>
      </w:r>
      <w:proofErr w:type="spellEnd"/>
      <w:r>
        <w:t>, Opposite Bryan’s Gate, San Fernando | (868) 477-7489</w:t>
      </w:r>
      <w:r w:rsidR="00141A4C">
        <w:t> | </w:t>
      </w:r>
      <w:r>
        <w:t>Gummydoll@outlook.com</w:t>
      </w:r>
    </w:p>
    <w:p w:rsidR="006270A9" w:rsidRDefault="00D26A6F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07022CFFC2C479493832C52A557C89C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4308BE">
      <w:r>
        <w:t>To share my great hospitality skills with customers of your business, and to help the status of your business become a better one from my day of operations within the workplace.</w:t>
      </w:r>
    </w:p>
    <w:sdt>
      <w:sdtPr>
        <w:alias w:val="Education:"/>
        <w:tag w:val="Education:"/>
        <w:id w:val="807127995"/>
        <w:placeholder>
          <w:docPart w:val="769744D5EFA74C28ADB2C17B5C11098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308BE">
      <w:pPr>
        <w:pStyle w:val="Heading2"/>
      </w:pPr>
      <w:r>
        <w:t>Business studies</w:t>
      </w:r>
      <w:r w:rsidR="009D5933">
        <w:t> | </w:t>
      </w:r>
      <w:r>
        <w:t>2011-2016</w:t>
      </w:r>
      <w:r w:rsidR="009D5933">
        <w:t> | </w:t>
      </w:r>
      <w:r>
        <w:t>Debe high school</w:t>
      </w:r>
    </w:p>
    <w:p w:rsidR="006270A9" w:rsidRDefault="004308BE" w:rsidP="001B29CF">
      <w:pPr>
        <w:pStyle w:val="ListBullet"/>
      </w:pPr>
      <w:r>
        <w:t>Principles of Business – Grade 1</w:t>
      </w:r>
    </w:p>
    <w:p w:rsidR="006270A9" w:rsidRDefault="004308BE" w:rsidP="001B29CF">
      <w:pPr>
        <w:pStyle w:val="ListBullet"/>
      </w:pPr>
      <w:r>
        <w:t>Principles of Accounts – Grade 3</w:t>
      </w:r>
    </w:p>
    <w:p w:rsidR="006270A9" w:rsidRDefault="004308BE" w:rsidP="001B29CF">
      <w:pPr>
        <w:pStyle w:val="ListBullet"/>
      </w:pPr>
      <w:r>
        <w:t xml:space="preserve">Office Administration – Grade 2 </w:t>
      </w:r>
    </w:p>
    <w:p w:rsidR="004308BE" w:rsidRDefault="004308BE" w:rsidP="001B29CF">
      <w:pPr>
        <w:pStyle w:val="ListBullet"/>
      </w:pPr>
      <w:r>
        <w:t>Mathematics – Grade 3</w:t>
      </w:r>
    </w:p>
    <w:p w:rsidR="004308BE" w:rsidRDefault="004308BE" w:rsidP="001B29CF">
      <w:pPr>
        <w:pStyle w:val="ListBullet"/>
      </w:pPr>
      <w:r>
        <w:t>English A – Grade 2</w:t>
      </w:r>
    </w:p>
    <w:p w:rsidR="004308BE" w:rsidRDefault="004308BE" w:rsidP="001B29CF">
      <w:pPr>
        <w:pStyle w:val="ListBullet"/>
      </w:pPr>
      <w:r>
        <w:t>Integrated Science – Grade 2</w:t>
      </w:r>
    </w:p>
    <w:p w:rsidR="004308BE" w:rsidRDefault="004308BE" w:rsidP="001B29CF">
      <w:pPr>
        <w:pStyle w:val="ListBullet"/>
      </w:pPr>
      <w:r>
        <w:t>Agricultural Science – Grade 1</w:t>
      </w:r>
    </w:p>
    <w:p w:rsidR="004308BE" w:rsidRDefault="004308BE" w:rsidP="001B29CF">
      <w:pPr>
        <w:pStyle w:val="ListBullet"/>
      </w:pPr>
      <w:r>
        <w:t>Physical Education – Grade 2</w:t>
      </w:r>
    </w:p>
    <w:p w:rsidR="006270A9" w:rsidRDefault="00D26A6F">
      <w:pPr>
        <w:pStyle w:val="Heading2"/>
      </w:pPr>
      <w:sdt>
        <w:sdtPr>
          <w:alias w:val="Degree:"/>
          <w:tag w:val="Degree:"/>
          <w:id w:val="-1691290666"/>
          <w:placeholder>
            <w:docPart w:val="A39415012E2A4ED482137A84FCEC3C2A"/>
          </w:placeholder>
          <w:temporary/>
          <w:showingPlcHdr/>
          <w15:appearance w15:val="hidden"/>
          <w:text/>
        </w:sdtPr>
        <w:sdtEndPr/>
        <w:sdtContent>
          <w:r w:rsidR="009D5933">
            <w:t>Degree</w:t>
          </w:r>
        </w:sdtContent>
      </w:sdt>
      <w:r w:rsidR="009D5933">
        <w:t> | </w:t>
      </w:r>
      <w:sdt>
        <w:sdtPr>
          <w:alias w:val="Date Earned:"/>
          <w:tag w:val="Date Earned:"/>
          <w:id w:val="-1221673033"/>
          <w:placeholder>
            <w:docPart w:val="6DD5B6ED8774477585104B5ED5AB9381"/>
          </w:placeholder>
          <w:temporary/>
          <w:showingPlcHdr/>
          <w15:appearance w15:val="hidden"/>
          <w:text/>
        </w:sdtPr>
        <w:sdtEndPr/>
        <w:sdtContent>
          <w:r w:rsidR="009D5933">
            <w:t>Date Earned</w:t>
          </w:r>
        </w:sdtContent>
      </w:sdt>
      <w:r w:rsidR="009D5933">
        <w:t> | </w:t>
      </w:r>
      <w:sdt>
        <w:sdtPr>
          <w:alias w:val="School:"/>
          <w:tag w:val="School:"/>
          <w:id w:val="714016034"/>
          <w:placeholder>
            <w:docPart w:val="F2DFCB6FF72F4D6B91109B2568C2F513"/>
          </w:placeholder>
          <w:temporary/>
          <w:showingPlcHdr/>
          <w15:appearance w15:val="hidden"/>
          <w:text/>
        </w:sdtPr>
        <w:sdtEndPr/>
        <w:sdtContent>
          <w:r w:rsidR="009D5933">
            <w:t>School</w:t>
          </w:r>
        </w:sdtContent>
      </w:sdt>
    </w:p>
    <w:p w:rsidR="004308BE" w:rsidRDefault="004308BE">
      <w:pPr>
        <w:pStyle w:val="ListBullet"/>
      </w:pPr>
      <w:r>
        <w:t>Communication Studies</w:t>
      </w:r>
    </w:p>
    <w:p w:rsidR="004308BE" w:rsidRDefault="004308BE">
      <w:pPr>
        <w:pStyle w:val="ListBullet"/>
      </w:pPr>
      <w:r>
        <w:t>Caribbean Studies</w:t>
      </w:r>
    </w:p>
    <w:p w:rsidR="004308BE" w:rsidRDefault="004308BE">
      <w:pPr>
        <w:pStyle w:val="ListBullet"/>
      </w:pPr>
      <w:r>
        <w:t>Economics</w:t>
      </w:r>
    </w:p>
    <w:p w:rsidR="004308BE" w:rsidRDefault="004308BE">
      <w:pPr>
        <w:pStyle w:val="ListBullet"/>
      </w:pPr>
      <w:r>
        <w:t>Management of Business</w:t>
      </w:r>
    </w:p>
    <w:p w:rsidR="004308BE" w:rsidRDefault="004308BE" w:rsidP="004308BE">
      <w:pPr>
        <w:pStyle w:val="ListBullet"/>
      </w:pPr>
      <w:r>
        <w:t>Entrepreneurship</w:t>
      </w:r>
    </w:p>
    <w:p w:rsidR="006270A9" w:rsidRDefault="004308BE">
      <w:pPr>
        <w:pStyle w:val="ListBullet"/>
      </w:pPr>
      <w:r>
        <w:t xml:space="preserve">Currently attending Pleasantville Secondary School </w:t>
      </w:r>
      <w:proofErr w:type="gramStart"/>
      <w:r>
        <w:t>pursuing</w:t>
      </w:r>
      <w:proofErr w:type="gramEnd"/>
      <w:r>
        <w:t xml:space="preserve"> Form 6 Additional Levels.</w:t>
      </w:r>
    </w:p>
    <w:sdt>
      <w:sdtPr>
        <w:alias w:val="Skills &amp; Abilities:"/>
        <w:tag w:val="Skills &amp; Abilities:"/>
        <w:id w:val="458624136"/>
        <w:placeholder>
          <w:docPart w:val="CAAE7E415FE341AABBAE30DC6F992D6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4E197475D87A4C0F87FC137E393256B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Management</w:t>
          </w:r>
        </w:p>
      </w:sdtContent>
    </w:sdt>
    <w:p w:rsidR="006270A9" w:rsidRDefault="004308BE">
      <w:pPr>
        <w:pStyle w:val="ListBullet"/>
      </w:pPr>
      <w:r>
        <w:t xml:space="preserve">Is a very dependable individual when it pertains to </w:t>
      </w:r>
      <w:r w:rsidR="00560F55">
        <w:t>regularity.</w:t>
      </w:r>
    </w:p>
    <w:p w:rsidR="00560F55" w:rsidRDefault="00560F55" w:rsidP="00560F55">
      <w:pPr>
        <w:pStyle w:val="ListBullet"/>
      </w:pPr>
      <w:r>
        <w:t>A natural multi-tasker whom is talented in many activities at once.</w:t>
      </w:r>
    </w:p>
    <w:p w:rsidR="00560F55" w:rsidRDefault="00560F55" w:rsidP="00560F55">
      <w:pPr>
        <w:pStyle w:val="ListBullet"/>
      </w:pPr>
      <w:r>
        <w:t>Is excellent at problem-solving skills at the workplace.</w:t>
      </w:r>
    </w:p>
    <w:p w:rsidR="00560F55" w:rsidRDefault="00560F55" w:rsidP="00560F55">
      <w:pPr>
        <w:pStyle w:val="ListBullet"/>
      </w:pPr>
      <w:r>
        <w:t>Communication amongst employees and customers is a natural factor as I am no stranger to customer service.</w:t>
      </w:r>
    </w:p>
    <w:p w:rsidR="00560F55" w:rsidRDefault="00560F55" w:rsidP="00560F55">
      <w:pPr>
        <w:pStyle w:val="ListBullet"/>
      </w:pPr>
      <w:r>
        <w:t>Is a very technical individual as counting activities is no problem to handle.</w:t>
      </w:r>
    </w:p>
    <w:p w:rsidR="00560F55" w:rsidRDefault="00560F55" w:rsidP="00560F55">
      <w:pPr>
        <w:pStyle w:val="ListBullet"/>
      </w:pPr>
      <w:r>
        <w:t>Is a very organized individual as it pertains to the condition of the immediate workplace.</w:t>
      </w:r>
    </w:p>
    <w:p w:rsidR="00560F55" w:rsidRDefault="00560F55" w:rsidP="00560F55">
      <w:pPr>
        <w:pStyle w:val="ListBullet"/>
      </w:pPr>
      <w:r>
        <w:t>No stranger to prioritizing as it is one of my first objectives whilst working in a business.</w:t>
      </w:r>
    </w:p>
    <w:p w:rsidR="00560F55" w:rsidRDefault="00560F55" w:rsidP="00560F55">
      <w:pPr>
        <w:pStyle w:val="ListBullet"/>
      </w:pPr>
      <w:r>
        <w:t>Has the ability to lead and manage a workplace towards higher summits.</w:t>
      </w:r>
    </w:p>
    <w:p w:rsidR="00560F55" w:rsidRDefault="00560F55" w:rsidP="00560F55">
      <w:pPr>
        <w:pStyle w:val="ListBullet"/>
      </w:pPr>
      <w:r>
        <w:t>Is talented when it comes to analyzing situations, making smart decisions from multiple viewpoints.</w:t>
      </w:r>
    </w:p>
    <w:p w:rsidR="006270A9" w:rsidRDefault="006270A9" w:rsidP="00560F55">
      <w:pPr>
        <w:pStyle w:val="ListBullet"/>
        <w:numPr>
          <w:ilvl w:val="0"/>
          <w:numId w:val="0"/>
        </w:numPr>
      </w:pPr>
    </w:p>
    <w:p w:rsidR="006270A9" w:rsidRDefault="006270A9" w:rsidP="00560F55">
      <w:pPr>
        <w:pStyle w:val="ListBullet"/>
        <w:numPr>
          <w:ilvl w:val="0"/>
          <w:numId w:val="0"/>
        </w:numPr>
      </w:pPr>
    </w:p>
    <w:sdt>
      <w:sdtPr>
        <w:alias w:val="Experience:"/>
        <w:tag w:val="Experience:"/>
        <w:id w:val="171684534"/>
        <w:placeholder>
          <w:docPart w:val="E54D226C30814C8AACF83F05CB7E181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560F55">
      <w:pPr>
        <w:pStyle w:val="Heading2"/>
      </w:pPr>
      <w:r>
        <w:t xml:space="preserve">Sales Person | authorized small business (shop) </w:t>
      </w:r>
      <w:r w:rsidR="009D5933">
        <w:t>| </w:t>
      </w:r>
      <w:r>
        <w:t>2015-2016</w:t>
      </w:r>
    </w:p>
    <w:p w:rsidR="001B29CF" w:rsidRPr="001B29CF" w:rsidRDefault="0073032B" w:rsidP="00560F55">
      <w:pPr>
        <w:pStyle w:val="ListBullet"/>
      </w:pPr>
      <w:r>
        <w:t>Worked as a cashier towards a small business for the short period of one year whi</w:t>
      </w:r>
      <w:bookmarkStart w:id="0" w:name="_GoBack"/>
      <w:bookmarkEnd w:id="0"/>
      <w:r>
        <w:t>ch I was seen as one of the best employees they’ve seen in the business’ lifespan.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6F" w:rsidRDefault="00D26A6F">
      <w:pPr>
        <w:spacing w:after="0"/>
      </w:pPr>
      <w:r>
        <w:separator/>
      </w:r>
    </w:p>
  </w:endnote>
  <w:endnote w:type="continuationSeparator" w:id="0">
    <w:p w:rsidR="00D26A6F" w:rsidRDefault="00D26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03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6F" w:rsidRDefault="00D26A6F">
      <w:pPr>
        <w:spacing w:after="0"/>
      </w:pPr>
      <w:r>
        <w:separator/>
      </w:r>
    </w:p>
  </w:footnote>
  <w:footnote w:type="continuationSeparator" w:id="0">
    <w:p w:rsidR="00D26A6F" w:rsidRDefault="00D26A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BE"/>
    <w:rsid w:val="000A4F59"/>
    <w:rsid w:val="00141A4C"/>
    <w:rsid w:val="001B29CF"/>
    <w:rsid w:val="0028220F"/>
    <w:rsid w:val="00356C14"/>
    <w:rsid w:val="004308BE"/>
    <w:rsid w:val="00560F55"/>
    <w:rsid w:val="00617B26"/>
    <w:rsid w:val="006270A9"/>
    <w:rsid w:val="00675956"/>
    <w:rsid w:val="00681034"/>
    <w:rsid w:val="0073032B"/>
    <w:rsid w:val="00816216"/>
    <w:rsid w:val="0087734B"/>
    <w:rsid w:val="009D5933"/>
    <w:rsid w:val="00BD768D"/>
    <w:rsid w:val="00C61F8E"/>
    <w:rsid w:val="00D26A6F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D31A"/>
  <w15:chartTrackingRefBased/>
  <w15:docId w15:val="{953E70BA-C4B9-47CE-AA6B-776293F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ic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7022CFFC2C479493832C52A557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6C232-EFBF-4DC5-9371-954AB5ADC1B3}"/>
      </w:docPartPr>
      <w:docPartBody>
        <w:p w:rsidR="00000000" w:rsidRDefault="001155E4">
          <w:pPr>
            <w:pStyle w:val="107022CFFC2C479493832C52A557C89C"/>
          </w:pPr>
          <w:r>
            <w:t>Objective</w:t>
          </w:r>
        </w:p>
      </w:docPartBody>
    </w:docPart>
    <w:docPart>
      <w:docPartPr>
        <w:name w:val="769744D5EFA74C28ADB2C17B5C11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133F-CF2D-4E5F-9DD6-8AB44F17D0BD}"/>
      </w:docPartPr>
      <w:docPartBody>
        <w:p w:rsidR="00000000" w:rsidRDefault="001155E4">
          <w:pPr>
            <w:pStyle w:val="769744D5EFA74C28ADB2C17B5C110987"/>
          </w:pPr>
          <w:r>
            <w:t>Education</w:t>
          </w:r>
        </w:p>
      </w:docPartBody>
    </w:docPart>
    <w:docPart>
      <w:docPartPr>
        <w:name w:val="A39415012E2A4ED482137A84FCEC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954F-0BC0-4B54-8953-DB317A8FD20D}"/>
      </w:docPartPr>
      <w:docPartBody>
        <w:p w:rsidR="00000000" w:rsidRDefault="001155E4">
          <w:pPr>
            <w:pStyle w:val="A39415012E2A4ED482137A84FCEC3C2A"/>
          </w:pPr>
          <w:r>
            <w:t>Degree</w:t>
          </w:r>
        </w:p>
      </w:docPartBody>
    </w:docPart>
    <w:docPart>
      <w:docPartPr>
        <w:name w:val="6DD5B6ED8774477585104B5ED5AB9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18-53A9-4255-9C29-32484B58865F}"/>
      </w:docPartPr>
      <w:docPartBody>
        <w:p w:rsidR="00000000" w:rsidRDefault="001155E4">
          <w:pPr>
            <w:pStyle w:val="6DD5B6ED8774477585104B5ED5AB9381"/>
          </w:pPr>
          <w:r>
            <w:t>Date Earned</w:t>
          </w:r>
        </w:p>
      </w:docPartBody>
    </w:docPart>
    <w:docPart>
      <w:docPartPr>
        <w:name w:val="F2DFCB6FF72F4D6B91109B2568C2F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CE83-9105-4FBE-9F67-0704E16D955E}"/>
      </w:docPartPr>
      <w:docPartBody>
        <w:p w:rsidR="00000000" w:rsidRDefault="001155E4">
          <w:pPr>
            <w:pStyle w:val="F2DFCB6FF72F4D6B91109B2568C2F513"/>
          </w:pPr>
          <w:r>
            <w:t>School</w:t>
          </w:r>
        </w:p>
      </w:docPartBody>
    </w:docPart>
    <w:docPart>
      <w:docPartPr>
        <w:name w:val="CAAE7E415FE341AABBAE30DC6F99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DA23B-3FC6-4828-A07D-CCDA4E6511C0}"/>
      </w:docPartPr>
      <w:docPartBody>
        <w:p w:rsidR="00000000" w:rsidRDefault="001155E4">
          <w:pPr>
            <w:pStyle w:val="CAAE7E415FE341AABBAE30DC6F992D61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4E197475D87A4C0F87FC137E39325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B4E0-C40A-4682-B3E2-5E248865256F}"/>
      </w:docPartPr>
      <w:docPartBody>
        <w:p w:rsidR="00000000" w:rsidRDefault="001155E4">
          <w:pPr>
            <w:pStyle w:val="4E197475D87A4C0F87FC137E393256B1"/>
          </w:pPr>
          <w:r>
            <w:t>Management</w:t>
          </w:r>
        </w:p>
      </w:docPartBody>
    </w:docPart>
    <w:docPart>
      <w:docPartPr>
        <w:name w:val="E54D226C30814C8AACF83F05CB7E1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5CD2-8652-4736-B3BA-0D9FBD1704E6}"/>
      </w:docPartPr>
      <w:docPartBody>
        <w:p w:rsidR="00000000" w:rsidRDefault="001155E4">
          <w:pPr>
            <w:pStyle w:val="E54D226C30814C8AACF83F05CB7E181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E4"/>
    <w:rsid w:val="0011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D81F57B9548A598ACBA4C208320B7">
    <w:name w:val="EC1D81F57B9548A598ACBA4C208320B7"/>
  </w:style>
  <w:style w:type="paragraph" w:customStyle="1" w:styleId="A2B4003ACEC441ABBAACDACE9531D8DF">
    <w:name w:val="A2B4003ACEC441ABBAACDACE9531D8DF"/>
  </w:style>
  <w:style w:type="paragraph" w:customStyle="1" w:styleId="81EB504625024D6BA946E755D1025C25">
    <w:name w:val="81EB504625024D6BA946E755D1025C25"/>
  </w:style>
  <w:style w:type="paragraph" w:customStyle="1" w:styleId="64390FE266384E3F9242C62F9028A68B">
    <w:name w:val="64390FE266384E3F9242C62F9028A68B"/>
  </w:style>
  <w:style w:type="paragraph" w:customStyle="1" w:styleId="107022CFFC2C479493832C52A557C89C">
    <w:name w:val="107022CFFC2C479493832C52A557C89C"/>
  </w:style>
  <w:style w:type="paragraph" w:customStyle="1" w:styleId="A827FC6B59DD4D9797E97B4AE8FEC18E">
    <w:name w:val="A827FC6B59DD4D9797E97B4AE8FEC18E"/>
  </w:style>
  <w:style w:type="paragraph" w:customStyle="1" w:styleId="769744D5EFA74C28ADB2C17B5C110987">
    <w:name w:val="769744D5EFA74C28ADB2C17B5C110987"/>
  </w:style>
  <w:style w:type="paragraph" w:customStyle="1" w:styleId="CFC77393A3E04B349EE434EE033104C4">
    <w:name w:val="CFC77393A3E04B349EE434EE033104C4"/>
  </w:style>
  <w:style w:type="paragraph" w:customStyle="1" w:styleId="265CD6C331384188B39904BDD3B8FFFB">
    <w:name w:val="265CD6C331384188B39904BDD3B8FFFB"/>
  </w:style>
  <w:style w:type="paragraph" w:customStyle="1" w:styleId="0760D099979F4CE0B39587D58B66C549">
    <w:name w:val="0760D099979F4CE0B39587D58B66C549"/>
  </w:style>
  <w:style w:type="paragraph" w:customStyle="1" w:styleId="13A6BD46D4DB40FE97CCA13980179D62">
    <w:name w:val="13A6BD46D4DB40FE97CCA13980179D62"/>
  </w:style>
  <w:style w:type="paragraph" w:customStyle="1" w:styleId="A39415012E2A4ED482137A84FCEC3C2A">
    <w:name w:val="A39415012E2A4ED482137A84FCEC3C2A"/>
  </w:style>
  <w:style w:type="paragraph" w:customStyle="1" w:styleId="6DD5B6ED8774477585104B5ED5AB9381">
    <w:name w:val="6DD5B6ED8774477585104B5ED5AB9381"/>
  </w:style>
  <w:style w:type="paragraph" w:customStyle="1" w:styleId="F2DFCB6FF72F4D6B91109B2568C2F513">
    <w:name w:val="F2DFCB6FF72F4D6B91109B2568C2F513"/>
  </w:style>
  <w:style w:type="paragraph" w:customStyle="1" w:styleId="C1CAF8B3B7414FF588559437CEE90978">
    <w:name w:val="C1CAF8B3B7414FF588559437CEE90978"/>
  </w:style>
  <w:style w:type="paragraph" w:customStyle="1" w:styleId="CAAE7E415FE341AABBAE30DC6F992D61">
    <w:name w:val="CAAE7E415FE341AABBAE30DC6F992D61"/>
  </w:style>
  <w:style w:type="paragraph" w:customStyle="1" w:styleId="4E197475D87A4C0F87FC137E393256B1">
    <w:name w:val="4E197475D87A4C0F87FC137E393256B1"/>
  </w:style>
  <w:style w:type="paragraph" w:customStyle="1" w:styleId="4A4C3A22CF5B4E2A975AF61E05710EDC">
    <w:name w:val="4A4C3A22CF5B4E2A975AF61E05710EDC"/>
  </w:style>
  <w:style w:type="paragraph" w:customStyle="1" w:styleId="5504E34F8AC1433AA29FC64FE52D1C48">
    <w:name w:val="5504E34F8AC1433AA29FC64FE52D1C48"/>
  </w:style>
  <w:style w:type="paragraph" w:customStyle="1" w:styleId="62924BCAFA3C4C9A951AA0ACC6A433A1">
    <w:name w:val="62924BCAFA3C4C9A951AA0ACC6A433A1"/>
  </w:style>
  <w:style w:type="paragraph" w:customStyle="1" w:styleId="E672FD1394AE4AB7B90D626E323EFD45">
    <w:name w:val="E672FD1394AE4AB7B90D626E323EFD45"/>
  </w:style>
  <w:style w:type="paragraph" w:customStyle="1" w:styleId="8902C2F276064829B55767E30500D6BC">
    <w:name w:val="8902C2F276064829B55767E30500D6BC"/>
  </w:style>
  <w:style w:type="paragraph" w:customStyle="1" w:styleId="4A85589C88C64CDF8E9B08629851C6AC">
    <w:name w:val="4A85589C88C64CDF8E9B08629851C6AC"/>
  </w:style>
  <w:style w:type="paragraph" w:customStyle="1" w:styleId="85CC5A6B5CBA42BFAF051913FB9E5BB3">
    <w:name w:val="85CC5A6B5CBA42BFAF051913FB9E5BB3"/>
  </w:style>
  <w:style w:type="paragraph" w:customStyle="1" w:styleId="E54D226C30814C8AACF83F05CB7E1817">
    <w:name w:val="E54D226C30814C8AACF83F05CB7E1817"/>
  </w:style>
  <w:style w:type="paragraph" w:customStyle="1" w:styleId="A999CDC48A1F4B998FBFEA19700C8541">
    <w:name w:val="A999CDC48A1F4B998FBFEA19700C8541"/>
  </w:style>
  <w:style w:type="paragraph" w:customStyle="1" w:styleId="D39037E40B2745EE96F9EAF81571578A">
    <w:name w:val="D39037E40B2745EE96F9EAF81571578A"/>
  </w:style>
  <w:style w:type="paragraph" w:customStyle="1" w:styleId="F03D69135265416A8DE592F1B6A6F807">
    <w:name w:val="F03D69135265416A8DE592F1B6A6F807"/>
  </w:style>
  <w:style w:type="paragraph" w:customStyle="1" w:styleId="2A85DF824BEC400ABE4D5382795E290D">
    <w:name w:val="2A85DF824BEC400ABE4D5382795E290D"/>
  </w:style>
  <w:style w:type="paragraph" w:customStyle="1" w:styleId="779116760F344977983605B4E8DD505B">
    <w:name w:val="779116760F344977983605B4E8DD505B"/>
  </w:style>
  <w:style w:type="paragraph" w:customStyle="1" w:styleId="CD760DF2795E43268C26A543BA6F0D9E">
    <w:name w:val="CD760DF2795E43268C26A543BA6F0D9E"/>
  </w:style>
  <w:style w:type="paragraph" w:customStyle="1" w:styleId="8EEAAE8D0392408C89C6203B733CE7C6">
    <w:name w:val="8EEAAE8D0392408C89C6203B733CE7C6"/>
  </w:style>
  <w:style w:type="paragraph" w:customStyle="1" w:styleId="09F0D3EA7B904BF0B52397698BB258E8">
    <w:name w:val="09F0D3EA7B904BF0B52397698BB25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1EC1D-F8AC-4E26-B802-54873D74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Shanice</dc:creator>
  <cp:keywords/>
  <cp:lastModifiedBy>Shanice Williams</cp:lastModifiedBy>
  <cp:revision>1</cp:revision>
  <dcterms:created xsi:type="dcterms:W3CDTF">2017-03-03T15:26:00Z</dcterms:created>
  <dcterms:modified xsi:type="dcterms:W3CDTF">2017-03-03T15:48:00Z</dcterms:modified>
  <cp:version/>
</cp:coreProperties>
</file>