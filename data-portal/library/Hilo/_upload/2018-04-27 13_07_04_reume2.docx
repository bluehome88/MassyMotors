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3E4E2" w14:textId="77777777" w:rsidR="0098057E" w:rsidRDefault="008D2D66" w:rsidP="00EE78B2">
      <w:pPr>
        <w:pStyle w:val="Name"/>
      </w:pPr>
      <w:bookmarkStart w:id="0" w:name="_GoBack"/>
      <w:bookmarkEnd w:id="0"/>
      <w:r>
        <w:t>Tishana amelia dositheé</w:t>
      </w:r>
    </w:p>
    <w:p w14:paraId="6BE2D27D" w14:textId="5FBD2E50" w:rsidR="001C0084" w:rsidRPr="00E35784" w:rsidRDefault="00EE78B2" w:rsidP="00EE78B2">
      <w:pPr>
        <w:pStyle w:val="Name"/>
        <w:rPr>
          <w:sz w:val="20"/>
          <w:szCs w:val="20"/>
        </w:rPr>
      </w:pPr>
      <w:r>
        <w:t xml:space="preserve"> </w:t>
      </w:r>
      <w:r w:rsidR="00FC7CDC" w:rsidRPr="00E35784">
        <w:rPr>
          <w:b w:val="0"/>
          <w:i/>
          <w:sz w:val="20"/>
          <w:szCs w:val="20"/>
        </w:rPr>
        <w:t xml:space="preserve">Lot 142 Immortelle Avenue River </w:t>
      </w:r>
      <w:r w:rsidR="00EB08EF" w:rsidRPr="00E35784">
        <w:rPr>
          <w:b w:val="0"/>
          <w:i/>
          <w:sz w:val="20"/>
          <w:szCs w:val="20"/>
        </w:rPr>
        <w:t xml:space="preserve">Woods Housing Development, </w:t>
      </w:r>
      <w:r w:rsidR="001C6949" w:rsidRPr="00E35784">
        <w:rPr>
          <w:b w:val="0"/>
          <w:i/>
          <w:sz w:val="20"/>
          <w:szCs w:val="20"/>
        </w:rPr>
        <w:t>D' abadie</w:t>
      </w:r>
      <w:r w:rsidR="00DE0861" w:rsidRPr="00E35784">
        <w:rPr>
          <w:b w:val="0"/>
          <w:i/>
          <w:sz w:val="20"/>
          <w:szCs w:val="20"/>
        </w:rPr>
        <w:t xml:space="preserve">| </w:t>
      </w:r>
      <w:r w:rsidR="001C6949" w:rsidRPr="00E35784">
        <w:rPr>
          <w:b w:val="0"/>
          <w:i/>
          <w:sz w:val="20"/>
          <w:szCs w:val="20"/>
        </w:rPr>
        <w:t xml:space="preserve">1868 </w:t>
      </w:r>
      <w:r w:rsidR="007241F3" w:rsidRPr="00E35784">
        <w:rPr>
          <w:b w:val="0"/>
          <w:i/>
          <w:sz w:val="20"/>
          <w:szCs w:val="20"/>
        </w:rPr>
        <w:t xml:space="preserve">478 1602 </w:t>
      </w:r>
      <w:r w:rsidR="00DE0861" w:rsidRPr="00E35784">
        <w:rPr>
          <w:b w:val="0"/>
          <w:i/>
          <w:sz w:val="20"/>
          <w:szCs w:val="20"/>
        </w:rPr>
        <w:t>|</w:t>
      </w:r>
      <w:r w:rsidR="00355FA4">
        <w:rPr>
          <w:b w:val="0"/>
          <w:i/>
          <w:sz w:val="20"/>
          <w:szCs w:val="20"/>
        </w:rPr>
        <w:t>1868 360 2739|</w:t>
      </w:r>
      <w:r w:rsidR="00DE0861" w:rsidRPr="00E35784">
        <w:rPr>
          <w:b w:val="0"/>
          <w:i/>
          <w:sz w:val="20"/>
          <w:szCs w:val="20"/>
        </w:rPr>
        <w:t xml:space="preserve"> </w:t>
      </w:r>
      <w:sdt>
        <w:sdtPr>
          <w:rPr>
            <w:b w:val="0"/>
            <w:i/>
            <w:sz w:val="20"/>
            <w:szCs w:val="20"/>
          </w:rPr>
          <w:alias w:val="Enter email:"/>
          <w:tag w:val="Enter email:"/>
          <w:id w:val="1913350914"/>
          <w:placeholder>
            <w:docPart w:val="901C5EAFF744784D93DBDE2E98A8F3AA"/>
          </w:placeholder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EndPr/>
        <w:sdtContent>
          <w:r w:rsidR="007241F3" w:rsidRPr="00E35784">
            <w:rPr>
              <w:b w:val="0"/>
              <w:i/>
              <w:sz w:val="20"/>
              <w:szCs w:val="20"/>
            </w:rPr>
            <w:t>ameliajohn73</w:t>
          </w:r>
          <w:r w:rsidR="005F0B6E" w:rsidRPr="00E35784">
            <w:rPr>
              <w:b w:val="0"/>
              <w:i/>
              <w:sz w:val="20"/>
              <w:szCs w:val="20"/>
            </w:rPr>
            <w:t>@gmail.com</w:t>
          </w:r>
        </w:sdtContent>
      </w:sdt>
    </w:p>
    <w:p w14:paraId="11C4BED4" w14:textId="2945400C" w:rsidR="00DB6783" w:rsidRDefault="007E6D52" w:rsidP="00D0502E">
      <w:pPr>
        <w:pStyle w:val="ContactInfo"/>
        <w:rPr>
          <w:b/>
          <w:sz w:val="32"/>
          <w:szCs w:val="32"/>
        </w:rPr>
      </w:pPr>
      <w:r>
        <w:rPr>
          <w:b/>
          <w:sz w:val="32"/>
          <w:szCs w:val="32"/>
        </w:rPr>
        <w:t>Objectives</w:t>
      </w:r>
    </w:p>
    <w:p w14:paraId="60B6E333" w14:textId="6431A5FE" w:rsidR="00D0502E" w:rsidRDefault="00D0502E" w:rsidP="00D0502E">
      <w:pPr>
        <w:pStyle w:val="ContactInfo"/>
        <w:rPr>
          <w:sz w:val="32"/>
          <w:szCs w:val="32"/>
        </w:rPr>
      </w:pPr>
      <w:r>
        <w:rPr>
          <w:sz w:val="32"/>
          <w:szCs w:val="32"/>
        </w:rPr>
        <w:t xml:space="preserve">To obtain </w:t>
      </w:r>
      <w:r w:rsidR="00BE31E0">
        <w:rPr>
          <w:sz w:val="32"/>
          <w:szCs w:val="32"/>
        </w:rPr>
        <w:t xml:space="preserve">my maximum potential, while utilizing my diverse skills </w:t>
      </w:r>
      <w:r w:rsidR="009A3F08">
        <w:rPr>
          <w:sz w:val="32"/>
          <w:szCs w:val="32"/>
        </w:rPr>
        <w:t xml:space="preserve">set to positively impacting </w:t>
      </w:r>
      <w:r w:rsidR="009C59E2">
        <w:rPr>
          <w:sz w:val="32"/>
          <w:szCs w:val="32"/>
        </w:rPr>
        <w:t>the organization that I’m affiliated to.</w:t>
      </w:r>
    </w:p>
    <w:p w14:paraId="5210544E" w14:textId="77777777" w:rsidR="0098057E" w:rsidRDefault="002342D7" w:rsidP="002A0626">
      <w:pPr>
        <w:pStyle w:val="ContactInf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4E6D5BD" w14:textId="43B356A8" w:rsidR="002A0626" w:rsidRPr="002342D7" w:rsidRDefault="007B2787" w:rsidP="002A0626">
      <w:pPr>
        <w:pStyle w:val="ContactInfo"/>
        <w:rPr>
          <w:sz w:val="32"/>
          <w:szCs w:val="32"/>
        </w:rPr>
      </w:pPr>
      <w:r>
        <w:rPr>
          <w:b/>
          <w:sz w:val="32"/>
          <w:szCs w:val="32"/>
        </w:rPr>
        <w:t xml:space="preserve">Skill sets </w:t>
      </w:r>
    </w:p>
    <w:p w14:paraId="0CECAC56" w14:textId="03FD3FFA" w:rsidR="00CE7505" w:rsidRDefault="00CE7505" w:rsidP="00CE7505">
      <w:pPr>
        <w:pStyle w:val="ContactInfo"/>
        <w:rPr>
          <w:sz w:val="32"/>
          <w:szCs w:val="32"/>
        </w:rPr>
      </w:pPr>
      <w:r>
        <w:rPr>
          <w:sz w:val="32"/>
          <w:szCs w:val="32"/>
        </w:rPr>
        <w:t xml:space="preserve"> Communication</w:t>
      </w:r>
    </w:p>
    <w:p w14:paraId="643D638E" w14:textId="51DE1720" w:rsidR="00375DB4" w:rsidRDefault="00375DB4" w:rsidP="00CE7505">
      <w:pPr>
        <w:pStyle w:val="ContactInfo"/>
        <w:rPr>
          <w:sz w:val="32"/>
          <w:szCs w:val="32"/>
        </w:rPr>
      </w:pPr>
      <w:r>
        <w:rPr>
          <w:sz w:val="32"/>
          <w:szCs w:val="32"/>
        </w:rPr>
        <w:t xml:space="preserve"> Flexibility</w:t>
      </w:r>
    </w:p>
    <w:p w14:paraId="502A14B2" w14:textId="5575E4F1" w:rsidR="00375DB4" w:rsidRDefault="00375DB4" w:rsidP="00CE7505">
      <w:pPr>
        <w:pStyle w:val="ContactInfo"/>
        <w:rPr>
          <w:sz w:val="32"/>
          <w:szCs w:val="32"/>
        </w:rPr>
      </w:pPr>
      <w:r>
        <w:rPr>
          <w:sz w:val="32"/>
          <w:szCs w:val="32"/>
        </w:rPr>
        <w:t xml:space="preserve"> Professionalism </w:t>
      </w:r>
    </w:p>
    <w:p w14:paraId="26DCC7A5" w14:textId="5A252BC2" w:rsidR="00375DB4" w:rsidRDefault="00375DB4" w:rsidP="00CE7505">
      <w:pPr>
        <w:pStyle w:val="ContactInf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B96FE9">
        <w:rPr>
          <w:sz w:val="32"/>
          <w:szCs w:val="32"/>
        </w:rPr>
        <w:t>Responsibility</w:t>
      </w:r>
    </w:p>
    <w:p w14:paraId="5F0CA3E4" w14:textId="6A7515EC" w:rsidR="00B96FE9" w:rsidRDefault="00B96FE9" w:rsidP="00CE7505">
      <w:pPr>
        <w:pStyle w:val="ContactInfo"/>
        <w:rPr>
          <w:sz w:val="32"/>
          <w:szCs w:val="32"/>
        </w:rPr>
      </w:pPr>
      <w:r>
        <w:rPr>
          <w:sz w:val="32"/>
          <w:szCs w:val="32"/>
        </w:rPr>
        <w:t xml:space="preserve"> Organizing </w:t>
      </w:r>
    </w:p>
    <w:p w14:paraId="2937812E" w14:textId="77777777" w:rsidR="00E91B16" w:rsidRDefault="00E91B16" w:rsidP="00CE7505">
      <w:pPr>
        <w:pStyle w:val="ContactInfo"/>
        <w:rPr>
          <w:sz w:val="32"/>
          <w:szCs w:val="32"/>
        </w:rPr>
      </w:pPr>
    </w:p>
    <w:p w14:paraId="5883CD38" w14:textId="53F64164" w:rsidR="004265E9" w:rsidRDefault="004265E9" w:rsidP="00CE7505">
      <w:pPr>
        <w:pStyle w:val="ContactInf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Strengths </w:t>
      </w:r>
    </w:p>
    <w:p w14:paraId="57293113" w14:textId="35AFEF42" w:rsidR="004265E9" w:rsidRDefault="004265E9" w:rsidP="00CE7505">
      <w:pPr>
        <w:pStyle w:val="ContactInfo"/>
        <w:rPr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0242C9">
        <w:rPr>
          <w:sz w:val="32"/>
          <w:szCs w:val="32"/>
        </w:rPr>
        <w:t>Punctuality</w:t>
      </w:r>
    </w:p>
    <w:p w14:paraId="397A8A99" w14:textId="7AA42D0F" w:rsidR="000242C9" w:rsidRDefault="000242C9" w:rsidP="00CE7505">
      <w:pPr>
        <w:pStyle w:val="ContactInfo"/>
        <w:rPr>
          <w:sz w:val="32"/>
          <w:szCs w:val="32"/>
        </w:rPr>
      </w:pPr>
      <w:r>
        <w:rPr>
          <w:sz w:val="32"/>
          <w:szCs w:val="32"/>
        </w:rPr>
        <w:t xml:space="preserve"> Attention to details</w:t>
      </w:r>
    </w:p>
    <w:p w14:paraId="07618420" w14:textId="40894805" w:rsidR="000242C9" w:rsidRDefault="000242C9" w:rsidP="00CE7505">
      <w:pPr>
        <w:pStyle w:val="ContactInf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505DC7">
        <w:rPr>
          <w:sz w:val="32"/>
          <w:szCs w:val="32"/>
        </w:rPr>
        <w:t xml:space="preserve">Strong work ethic </w:t>
      </w:r>
    </w:p>
    <w:p w14:paraId="6D9CB118" w14:textId="134453DA" w:rsidR="00505DC7" w:rsidRDefault="00505DC7" w:rsidP="00CE7505">
      <w:pPr>
        <w:pStyle w:val="ContactInfo"/>
        <w:rPr>
          <w:sz w:val="32"/>
          <w:szCs w:val="32"/>
        </w:rPr>
      </w:pPr>
      <w:r>
        <w:rPr>
          <w:sz w:val="32"/>
          <w:szCs w:val="32"/>
        </w:rPr>
        <w:t xml:space="preserve"> Positive attitude</w:t>
      </w:r>
    </w:p>
    <w:p w14:paraId="3F5186A5" w14:textId="35A7477A" w:rsidR="00E0152A" w:rsidRDefault="00E0152A" w:rsidP="00CE7505">
      <w:pPr>
        <w:pStyle w:val="ContactInfo"/>
        <w:rPr>
          <w:sz w:val="32"/>
          <w:szCs w:val="32"/>
        </w:rPr>
      </w:pPr>
    </w:p>
    <w:p w14:paraId="205593FE" w14:textId="6C476DFB" w:rsidR="00E0152A" w:rsidRDefault="00E0152A" w:rsidP="00CE7505">
      <w:pPr>
        <w:pStyle w:val="ContactInf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Education</w:t>
      </w:r>
      <w:r w:rsidR="005A63D6">
        <w:rPr>
          <w:b/>
          <w:sz w:val="32"/>
          <w:szCs w:val="32"/>
        </w:rPr>
        <w:t xml:space="preserve">.             </w:t>
      </w:r>
      <w:r w:rsidR="00CA7ED1">
        <w:rPr>
          <w:b/>
          <w:sz w:val="32"/>
          <w:szCs w:val="32"/>
        </w:rPr>
        <w:t xml:space="preserve">   </w:t>
      </w:r>
      <w:r w:rsidR="006646B8">
        <w:rPr>
          <w:b/>
          <w:sz w:val="32"/>
          <w:szCs w:val="32"/>
        </w:rPr>
        <w:t xml:space="preserve">              </w:t>
      </w:r>
      <w:r w:rsidR="00CA7ED1">
        <w:rPr>
          <w:b/>
          <w:sz w:val="32"/>
          <w:szCs w:val="32"/>
        </w:rPr>
        <w:t xml:space="preserve">   </w:t>
      </w:r>
      <w:r w:rsidR="005A63D6">
        <w:rPr>
          <w:b/>
          <w:sz w:val="32"/>
          <w:szCs w:val="32"/>
        </w:rPr>
        <w:t xml:space="preserve">Grade          </w:t>
      </w:r>
      <w:r w:rsidR="00CA7ED1">
        <w:rPr>
          <w:b/>
          <w:sz w:val="32"/>
          <w:szCs w:val="32"/>
        </w:rPr>
        <w:t xml:space="preserve">                    </w:t>
      </w:r>
      <w:r w:rsidR="005A63D6">
        <w:rPr>
          <w:b/>
          <w:sz w:val="32"/>
          <w:szCs w:val="32"/>
        </w:rPr>
        <w:t xml:space="preserve">  </w:t>
      </w:r>
      <w:r w:rsidR="00BE539B">
        <w:rPr>
          <w:b/>
          <w:sz w:val="32"/>
          <w:szCs w:val="32"/>
        </w:rPr>
        <w:t>Year</w:t>
      </w:r>
      <w:r w:rsidR="005A63D6">
        <w:rPr>
          <w:b/>
          <w:sz w:val="32"/>
          <w:szCs w:val="32"/>
        </w:rPr>
        <w:t xml:space="preserve"> </w:t>
      </w:r>
    </w:p>
    <w:p w14:paraId="09787D06" w14:textId="77777777" w:rsidR="00BE539B" w:rsidRDefault="00E0152A" w:rsidP="005A63D6">
      <w:pPr>
        <w:pStyle w:val="ContactInf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7C211D72" w14:textId="19870391" w:rsidR="00E0152A" w:rsidRDefault="00E0152A" w:rsidP="005A63D6">
      <w:pPr>
        <w:pStyle w:val="ContactInf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English </w:t>
      </w:r>
      <w:r w:rsidR="005A63D6">
        <w:rPr>
          <w:b/>
          <w:sz w:val="32"/>
          <w:szCs w:val="32"/>
        </w:rPr>
        <w:t xml:space="preserve">A              </w:t>
      </w:r>
      <w:r w:rsidR="006646B8">
        <w:rPr>
          <w:b/>
          <w:sz w:val="32"/>
          <w:szCs w:val="32"/>
        </w:rPr>
        <w:t xml:space="preserve">                </w:t>
      </w:r>
      <w:r w:rsidR="003847B0">
        <w:rPr>
          <w:b/>
          <w:sz w:val="32"/>
          <w:szCs w:val="32"/>
        </w:rPr>
        <w:t xml:space="preserve">    </w:t>
      </w:r>
      <w:r w:rsidR="00CA7ED1">
        <w:rPr>
          <w:b/>
          <w:sz w:val="32"/>
          <w:szCs w:val="32"/>
        </w:rPr>
        <w:t>Currently pursuing</w:t>
      </w:r>
      <w:r w:rsidR="009463A2">
        <w:rPr>
          <w:b/>
          <w:sz w:val="32"/>
          <w:szCs w:val="32"/>
        </w:rPr>
        <w:t xml:space="preserve"> </w:t>
      </w:r>
      <w:r w:rsidR="00E91B16">
        <w:rPr>
          <w:b/>
          <w:sz w:val="32"/>
          <w:szCs w:val="32"/>
        </w:rPr>
        <w:t xml:space="preserve">                 2018 </w:t>
      </w:r>
    </w:p>
    <w:p w14:paraId="3C44A447" w14:textId="0D183600" w:rsidR="00DC6DE7" w:rsidRDefault="00015B29" w:rsidP="005A63D6">
      <w:pPr>
        <w:pStyle w:val="ContactInfo"/>
        <w:rPr>
          <w:b/>
          <w:sz w:val="32"/>
          <w:szCs w:val="32"/>
        </w:rPr>
      </w:pPr>
      <w:r>
        <w:rPr>
          <w:b/>
          <w:sz w:val="32"/>
          <w:szCs w:val="32"/>
        </w:rPr>
        <w:t>Mathematics</w:t>
      </w:r>
      <w:r w:rsidR="00DC6DE7">
        <w:rPr>
          <w:b/>
          <w:sz w:val="32"/>
          <w:szCs w:val="32"/>
        </w:rPr>
        <w:t xml:space="preserve">                     </w:t>
      </w:r>
      <w:r w:rsidR="006646B8">
        <w:rPr>
          <w:b/>
          <w:sz w:val="32"/>
          <w:szCs w:val="32"/>
        </w:rPr>
        <w:t xml:space="preserve">   </w:t>
      </w:r>
      <w:r w:rsidR="00DC6DE7">
        <w:rPr>
          <w:b/>
          <w:sz w:val="32"/>
          <w:szCs w:val="32"/>
        </w:rPr>
        <w:t xml:space="preserve"> </w:t>
      </w:r>
      <w:r w:rsidR="003847B0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Currently</w:t>
      </w:r>
      <w:r w:rsidR="009463A2">
        <w:rPr>
          <w:b/>
          <w:sz w:val="32"/>
          <w:szCs w:val="32"/>
        </w:rPr>
        <w:t xml:space="preserve"> pursuing</w:t>
      </w:r>
      <w:r w:rsidR="008159B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       </w:t>
      </w:r>
      <w:r w:rsidR="009463A2">
        <w:rPr>
          <w:b/>
          <w:sz w:val="32"/>
          <w:szCs w:val="32"/>
        </w:rPr>
        <w:t xml:space="preserve"> </w:t>
      </w:r>
      <w:r w:rsidR="006646B8">
        <w:rPr>
          <w:b/>
          <w:sz w:val="32"/>
          <w:szCs w:val="32"/>
        </w:rPr>
        <w:t>2018</w:t>
      </w:r>
    </w:p>
    <w:p w14:paraId="0AD539B9" w14:textId="64D1B42A" w:rsidR="00015B29" w:rsidRDefault="0004242F" w:rsidP="005A63D6">
      <w:pPr>
        <w:pStyle w:val="ContactInfo"/>
        <w:rPr>
          <w:b/>
          <w:sz w:val="32"/>
          <w:szCs w:val="32"/>
        </w:rPr>
      </w:pPr>
      <w:r>
        <w:rPr>
          <w:b/>
          <w:sz w:val="32"/>
          <w:szCs w:val="32"/>
        </w:rPr>
        <w:t>Human and social biology</w:t>
      </w:r>
      <w:r w:rsidR="003847B0">
        <w:rPr>
          <w:b/>
          <w:sz w:val="32"/>
          <w:szCs w:val="32"/>
        </w:rPr>
        <w:t xml:space="preserve"> </w:t>
      </w:r>
      <w:r w:rsidR="001204E1">
        <w:rPr>
          <w:b/>
          <w:sz w:val="32"/>
          <w:szCs w:val="32"/>
        </w:rPr>
        <w:t xml:space="preserve">  </w:t>
      </w:r>
      <w:r w:rsidR="003847B0">
        <w:rPr>
          <w:b/>
          <w:sz w:val="32"/>
          <w:szCs w:val="32"/>
        </w:rPr>
        <w:t xml:space="preserve"> </w:t>
      </w:r>
      <w:r w:rsidR="001204E1">
        <w:rPr>
          <w:b/>
          <w:sz w:val="32"/>
          <w:szCs w:val="32"/>
        </w:rPr>
        <w:t>Currently pursuing</w:t>
      </w:r>
      <w:r w:rsidR="008159B5">
        <w:rPr>
          <w:b/>
          <w:sz w:val="32"/>
          <w:szCs w:val="32"/>
        </w:rPr>
        <w:t xml:space="preserve">                  2018</w:t>
      </w:r>
    </w:p>
    <w:p w14:paraId="4444B329" w14:textId="105A2658" w:rsidR="007B3D73" w:rsidRDefault="00FE0689" w:rsidP="005A63D6">
      <w:pPr>
        <w:pStyle w:val="ContactInfo"/>
        <w:rPr>
          <w:b/>
          <w:sz w:val="32"/>
          <w:szCs w:val="32"/>
        </w:rPr>
      </w:pPr>
      <w:r>
        <w:rPr>
          <w:b/>
          <w:sz w:val="32"/>
          <w:szCs w:val="32"/>
        </w:rPr>
        <w:t>Social studies</w:t>
      </w:r>
      <w:r w:rsidR="009C43A4">
        <w:rPr>
          <w:b/>
          <w:sz w:val="32"/>
          <w:szCs w:val="32"/>
        </w:rPr>
        <w:t xml:space="preserve"> </w:t>
      </w:r>
      <w:r w:rsidR="00971C33">
        <w:rPr>
          <w:b/>
          <w:sz w:val="32"/>
          <w:szCs w:val="32"/>
        </w:rPr>
        <w:t xml:space="preserve">                         Currently pursuing                 </w:t>
      </w:r>
      <w:r w:rsidR="009C43A4">
        <w:rPr>
          <w:b/>
          <w:sz w:val="32"/>
          <w:szCs w:val="32"/>
        </w:rPr>
        <w:t xml:space="preserve"> </w:t>
      </w:r>
      <w:r w:rsidR="007B3D73">
        <w:rPr>
          <w:b/>
          <w:sz w:val="32"/>
          <w:szCs w:val="32"/>
        </w:rPr>
        <w:t>2018</w:t>
      </w:r>
    </w:p>
    <w:p w14:paraId="40646630" w14:textId="6D7DA4DB" w:rsidR="00FE0689" w:rsidRDefault="00FE0689" w:rsidP="005A63D6">
      <w:pPr>
        <w:pStyle w:val="ContactInfo"/>
        <w:rPr>
          <w:b/>
          <w:sz w:val="32"/>
          <w:szCs w:val="32"/>
        </w:rPr>
      </w:pPr>
      <w:r>
        <w:rPr>
          <w:b/>
          <w:sz w:val="32"/>
          <w:szCs w:val="32"/>
        </w:rPr>
        <w:t>Spanish</w:t>
      </w:r>
      <w:r w:rsidR="00971C33">
        <w:rPr>
          <w:b/>
          <w:sz w:val="32"/>
          <w:szCs w:val="32"/>
        </w:rPr>
        <w:t xml:space="preserve">                                    Currently </w:t>
      </w:r>
      <w:r w:rsidR="0035305D">
        <w:rPr>
          <w:b/>
          <w:sz w:val="32"/>
          <w:szCs w:val="32"/>
        </w:rPr>
        <w:t xml:space="preserve">pursuing                 </w:t>
      </w:r>
      <w:r w:rsidR="009C43A4">
        <w:rPr>
          <w:b/>
          <w:sz w:val="32"/>
          <w:szCs w:val="32"/>
        </w:rPr>
        <w:t xml:space="preserve"> </w:t>
      </w:r>
      <w:r w:rsidR="0035305D">
        <w:rPr>
          <w:b/>
          <w:sz w:val="32"/>
          <w:szCs w:val="32"/>
        </w:rPr>
        <w:t>2018</w:t>
      </w:r>
    </w:p>
    <w:p w14:paraId="03BEB43D" w14:textId="77777777" w:rsidR="0008692A" w:rsidRDefault="0056183D" w:rsidP="005A63D6">
      <w:pPr>
        <w:pStyle w:val="ContactInf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C96A5E8" w14:textId="03F8AA95" w:rsidR="0056183D" w:rsidRDefault="0056183D" w:rsidP="0008692A">
      <w:pPr>
        <w:pStyle w:val="ContactInfo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Achievements: </w:t>
      </w:r>
      <w:r w:rsidR="00C63599">
        <w:rPr>
          <w:b/>
          <w:sz w:val="32"/>
          <w:szCs w:val="32"/>
        </w:rPr>
        <w:t xml:space="preserve"> </w:t>
      </w:r>
      <w:r w:rsidR="00C63599">
        <w:rPr>
          <w:sz w:val="32"/>
          <w:szCs w:val="32"/>
        </w:rPr>
        <w:t xml:space="preserve">Scotia Bank Youth </w:t>
      </w:r>
      <w:r w:rsidR="00550E24">
        <w:rPr>
          <w:sz w:val="32"/>
          <w:szCs w:val="32"/>
        </w:rPr>
        <w:t>Ambassador P</w:t>
      </w:r>
      <w:r w:rsidR="00C63599">
        <w:rPr>
          <w:sz w:val="32"/>
          <w:szCs w:val="32"/>
        </w:rPr>
        <w:t xml:space="preserve">rogram </w:t>
      </w:r>
      <w:r w:rsidR="00DA203F">
        <w:rPr>
          <w:b/>
          <w:sz w:val="32"/>
          <w:szCs w:val="32"/>
        </w:rPr>
        <w:t>|</w:t>
      </w:r>
      <w:r w:rsidR="0008692A">
        <w:rPr>
          <w:sz w:val="32"/>
          <w:szCs w:val="32"/>
        </w:rPr>
        <w:t xml:space="preserve"> Adolescent</w:t>
      </w:r>
      <w:r w:rsidR="00BF0770">
        <w:rPr>
          <w:sz w:val="32"/>
          <w:szCs w:val="32"/>
        </w:rPr>
        <w:t xml:space="preserve"> development program </w:t>
      </w:r>
    </w:p>
    <w:p w14:paraId="12F45C50" w14:textId="769173F6" w:rsidR="00BF0770" w:rsidRDefault="00BF0770" w:rsidP="0008692A">
      <w:pPr>
        <w:pStyle w:val="ContactInf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443B5EB9" w14:textId="6A8129C6" w:rsidR="006E09F7" w:rsidRDefault="00BF0770" w:rsidP="0008692A">
      <w:pPr>
        <w:pStyle w:val="ContactInf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References </w:t>
      </w:r>
      <w:r w:rsidR="006E09F7">
        <w:rPr>
          <w:b/>
          <w:sz w:val="32"/>
          <w:szCs w:val="32"/>
        </w:rPr>
        <w:t>:</w:t>
      </w:r>
    </w:p>
    <w:p w14:paraId="19D7D9C2" w14:textId="282E14CB" w:rsidR="006E09F7" w:rsidRDefault="006E09F7" w:rsidP="0008692A">
      <w:pPr>
        <w:pStyle w:val="ContactInfo"/>
        <w:rPr>
          <w:sz w:val="32"/>
          <w:szCs w:val="32"/>
        </w:rPr>
      </w:pPr>
      <w:r>
        <w:rPr>
          <w:sz w:val="32"/>
          <w:szCs w:val="32"/>
        </w:rPr>
        <w:t xml:space="preserve">Ms. Casey </w:t>
      </w:r>
      <w:r w:rsidR="00213D7A">
        <w:rPr>
          <w:sz w:val="32"/>
          <w:szCs w:val="32"/>
        </w:rPr>
        <w:t xml:space="preserve">Smart| Teacher </w:t>
      </w:r>
      <w:r w:rsidR="005A0A0E">
        <w:rPr>
          <w:sz w:val="32"/>
          <w:szCs w:val="32"/>
        </w:rPr>
        <w:t>| 1868 755 7466</w:t>
      </w:r>
    </w:p>
    <w:p w14:paraId="0AE088D7" w14:textId="5C1B7371" w:rsidR="005A0A0E" w:rsidRPr="006E09F7" w:rsidRDefault="005A0A0E" w:rsidP="0008692A">
      <w:pPr>
        <w:pStyle w:val="ContactInfo"/>
        <w:rPr>
          <w:sz w:val="32"/>
          <w:szCs w:val="32"/>
        </w:rPr>
      </w:pPr>
      <w:r>
        <w:rPr>
          <w:sz w:val="32"/>
          <w:szCs w:val="32"/>
        </w:rPr>
        <w:t xml:space="preserve">Ms. Nicole Noel </w:t>
      </w:r>
      <w:r w:rsidR="00A1469C">
        <w:rPr>
          <w:sz w:val="32"/>
          <w:szCs w:val="32"/>
        </w:rPr>
        <w:t xml:space="preserve">|  Teacher | </w:t>
      </w:r>
      <w:r w:rsidR="000B1C5E">
        <w:rPr>
          <w:sz w:val="32"/>
          <w:szCs w:val="32"/>
        </w:rPr>
        <w:t xml:space="preserve">1868 765 5236 </w:t>
      </w:r>
    </w:p>
    <w:p w14:paraId="4480134A" w14:textId="77777777" w:rsidR="00550E24" w:rsidRPr="0056183D" w:rsidRDefault="00550E24" w:rsidP="005A63D6">
      <w:pPr>
        <w:pStyle w:val="ContactInfo"/>
        <w:rPr>
          <w:sz w:val="32"/>
          <w:szCs w:val="32"/>
        </w:rPr>
      </w:pPr>
    </w:p>
    <w:p w14:paraId="6D164FAD" w14:textId="77777777" w:rsidR="0056183D" w:rsidRPr="00E0152A" w:rsidRDefault="0056183D" w:rsidP="005A63D6">
      <w:pPr>
        <w:pStyle w:val="ContactInfo"/>
        <w:rPr>
          <w:b/>
          <w:sz w:val="32"/>
          <w:szCs w:val="32"/>
        </w:rPr>
      </w:pPr>
    </w:p>
    <w:p w14:paraId="45004F61" w14:textId="7CB03E7C" w:rsidR="007E6D52" w:rsidRDefault="007E6D52" w:rsidP="00D0502E">
      <w:pPr>
        <w:pStyle w:val="ContactInfo"/>
        <w:ind w:left="720"/>
        <w:rPr>
          <w:sz w:val="32"/>
          <w:szCs w:val="32"/>
        </w:rPr>
      </w:pPr>
    </w:p>
    <w:p w14:paraId="4A188222" w14:textId="77777777" w:rsidR="00D0502E" w:rsidRPr="00D0502E" w:rsidRDefault="00D0502E" w:rsidP="00D0502E">
      <w:pPr>
        <w:pStyle w:val="ContactInfo"/>
        <w:ind w:left="720"/>
        <w:rPr>
          <w:sz w:val="32"/>
          <w:szCs w:val="32"/>
        </w:rPr>
      </w:pPr>
    </w:p>
    <w:sectPr w:rsidR="00D0502E" w:rsidRPr="00D0502E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14B8C" w14:textId="77777777" w:rsidR="00873A86" w:rsidRDefault="00873A86">
      <w:pPr>
        <w:spacing w:after="0" w:line="240" w:lineRule="auto"/>
      </w:pPr>
      <w:r>
        <w:separator/>
      </w:r>
    </w:p>
  </w:endnote>
  <w:endnote w:type="continuationSeparator" w:id="0">
    <w:p w14:paraId="33570C46" w14:textId="77777777" w:rsidR="00873A86" w:rsidRDefault="0087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A4FA5F" w14:textId="77777777" w:rsidR="001C0084" w:rsidRDefault="007F7DC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6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492A2" w14:textId="77777777" w:rsidR="00873A86" w:rsidRDefault="00873A86">
      <w:pPr>
        <w:spacing w:after="0" w:line="240" w:lineRule="auto"/>
      </w:pPr>
      <w:r>
        <w:separator/>
      </w:r>
    </w:p>
  </w:footnote>
  <w:footnote w:type="continuationSeparator" w:id="0">
    <w:p w14:paraId="6E26BB3F" w14:textId="77777777" w:rsidR="00873A86" w:rsidRDefault="0087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76349" w14:textId="77777777" w:rsidR="001C0084" w:rsidRDefault="007F7DC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1F0A92" wp14:editId="26E55C5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D00BCF2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DDCAA" w14:textId="77777777" w:rsidR="001C0084" w:rsidRDefault="007F7DC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814D651" wp14:editId="626EB14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1BB546F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">
              <v:rect id="Rectangle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D67F15"/>
    <w:multiLevelType w:val="hybridMultilevel"/>
    <w:tmpl w:val="4F002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A938E4"/>
    <w:multiLevelType w:val="hybridMultilevel"/>
    <w:tmpl w:val="60841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344E76"/>
    <w:multiLevelType w:val="hybridMultilevel"/>
    <w:tmpl w:val="A58EC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A23F07"/>
    <w:multiLevelType w:val="hybridMultilevel"/>
    <w:tmpl w:val="6B3C7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54E7C"/>
    <w:multiLevelType w:val="hybridMultilevel"/>
    <w:tmpl w:val="72F818C6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15" w15:restartNumberingAfterBreak="0">
    <w:nsid w:val="37F15EA3"/>
    <w:multiLevelType w:val="hybridMultilevel"/>
    <w:tmpl w:val="CF5C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050616"/>
    <w:multiLevelType w:val="hybridMultilevel"/>
    <w:tmpl w:val="73D42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9374A3"/>
    <w:multiLevelType w:val="hybridMultilevel"/>
    <w:tmpl w:val="B2143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5"/>
  </w:num>
  <w:num w:numId="13">
    <w:abstractNumId w:val="13"/>
  </w:num>
  <w:num w:numId="14">
    <w:abstractNumId w:val="17"/>
  </w:num>
  <w:num w:numId="15">
    <w:abstractNumId w:val="16"/>
  </w:num>
  <w:num w:numId="16">
    <w:abstractNumId w:val="11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B7"/>
    <w:rsid w:val="0000092C"/>
    <w:rsid w:val="0000793B"/>
    <w:rsid w:val="00015B29"/>
    <w:rsid w:val="000242C9"/>
    <w:rsid w:val="0004242F"/>
    <w:rsid w:val="00047CB1"/>
    <w:rsid w:val="0008692A"/>
    <w:rsid w:val="000B1C5E"/>
    <w:rsid w:val="001204E1"/>
    <w:rsid w:val="001C0084"/>
    <w:rsid w:val="001C6949"/>
    <w:rsid w:val="001D4B2B"/>
    <w:rsid w:val="00213D7A"/>
    <w:rsid w:val="002342D7"/>
    <w:rsid w:val="002A0626"/>
    <w:rsid w:val="0035305D"/>
    <w:rsid w:val="00355FA4"/>
    <w:rsid w:val="00375DB4"/>
    <w:rsid w:val="003847B0"/>
    <w:rsid w:val="003C1C78"/>
    <w:rsid w:val="003F0FF3"/>
    <w:rsid w:val="004265E9"/>
    <w:rsid w:val="00505DC7"/>
    <w:rsid w:val="0054524C"/>
    <w:rsid w:val="00550E24"/>
    <w:rsid w:val="0056183D"/>
    <w:rsid w:val="005A0A0E"/>
    <w:rsid w:val="005A63D6"/>
    <w:rsid w:val="005F0B6E"/>
    <w:rsid w:val="0063656C"/>
    <w:rsid w:val="006646B8"/>
    <w:rsid w:val="006E09F7"/>
    <w:rsid w:val="007241F3"/>
    <w:rsid w:val="007B2787"/>
    <w:rsid w:val="007B3D73"/>
    <w:rsid w:val="007E6D52"/>
    <w:rsid w:val="007F7DCE"/>
    <w:rsid w:val="008159B5"/>
    <w:rsid w:val="00873A86"/>
    <w:rsid w:val="008D2D66"/>
    <w:rsid w:val="009463A2"/>
    <w:rsid w:val="00971C33"/>
    <w:rsid w:val="0098057E"/>
    <w:rsid w:val="009A3F08"/>
    <w:rsid w:val="009C43A4"/>
    <w:rsid w:val="009C59E2"/>
    <w:rsid w:val="00A1469C"/>
    <w:rsid w:val="00AA7582"/>
    <w:rsid w:val="00B96FE9"/>
    <w:rsid w:val="00BE31E0"/>
    <w:rsid w:val="00BE539B"/>
    <w:rsid w:val="00BF0770"/>
    <w:rsid w:val="00C63599"/>
    <w:rsid w:val="00CA7ED1"/>
    <w:rsid w:val="00CE7505"/>
    <w:rsid w:val="00D0502E"/>
    <w:rsid w:val="00DA203F"/>
    <w:rsid w:val="00DB6783"/>
    <w:rsid w:val="00DC6DE7"/>
    <w:rsid w:val="00DE0861"/>
    <w:rsid w:val="00E0152A"/>
    <w:rsid w:val="00E210B7"/>
    <w:rsid w:val="00E35784"/>
    <w:rsid w:val="00E91B16"/>
    <w:rsid w:val="00EB08EF"/>
    <w:rsid w:val="00EC0642"/>
    <w:rsid w:val="00EE78B2"/>
    <w:rsid w:val="00FC7CDC"/>
    <w:rsid w:val="00FD6D62"/>
    <w:rsid w:val="00FE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2DC5CF"/>
  <w15:chartTrackingRefBased/>
  <w15:docId w15:val="{08E8AE3B-FCA5-A74A-9B0C-1EE41AFB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55CA4D32-97B3-1A43-B8BF-FEC199481E22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1C5EAFF744784D93DBDE2E98A8F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FF781-1703-584E-A6C8-9537C3E55517}"/>
      </w:docPartPr>
      <w:docPartBody>
        <w:p w:rsidR="001F2943" w:rsidRDefault="00272E3B">
          <w:pPr>
            <w:pStyle w:val="901C5EAFF744784D93DBDE2E98A8F3AA"/>
          </w:pPr>
          <w:r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3B"/>
    <w:rsid w:val="001F2943"/>
    <w:rsid w:val="00272E3B"/>
    <w:rsid w:val="007E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91C3676983B54CA428FF03602A7BC9">
    <w:name w:val="5291C3676983B54CA428FF03602A7BC9"/>
  </w:style>
  <w:style w:type="paragraph" w:customStyle="1" w:styleId="36CA55A6334FEB4C90965D5D71E6E523">
    <w:name w:val="36CA55A6334FEB4C90965D5D71E6E523"/>
  </w:style>
  <w:style w:type="paragraph" w:customStyle="1" w:styleId="32165B356ED88F498453DFBA02053264">
    <w:name w:val="32165B356ED88F498453DFBA02053264"/>
  </w:style>
  <w:style w:type="paragraph" w:customStyle="1" w:styleId="901C5EAFF744784D93DBDE2E98A8F3AA">
    <w:name w:val="901C5EAFF744784D93DBDE2E98A8F3AA"/>
  </w:style>
  <w:style w:type="paragraph" w:customStyle="1" w:styleId="FE7A5C585D600542B1E92D0B2E21BE00">
    <w:name w:val="FE7A5C585D600542B1E92D0B2E21BE00"/>
  </w:style>
  <w:style w:type="paragraph" w:customStyle="1" w:styleId="C930E40A81D0D54A841087A52BD72218">
    <w:name w:val="C930E40A81D0D54A841087A52BD72218"/>
  </w:style>
  <w:style w:type="paragraph" w:customStyle="1" w:styleId="F975FDAD2FCE684E92E0CB6C97A4ED12">
    <w:name w:val="F975FDAD2FCE684E92E0CB6C97A4ED12"/>
  </w:style>
  <w:style w:type="paragraph" w:customStyle="1" w:styleId="A8A72FBA402F744D847146C0E3E00A53">
    <w:name w:val="A8A72FBA402F744D847146C0E3E00A53"/>
  </w:style>
  <w:style w:type="paragraph" w:customStyle="1" w:styleId="72D7E2A186BA7E4ABF680DB7867DE41A">
    <w:name w:val="72D7E2A186BA7E4ABF680DB7867DE41A"/>
  </w:style>
  <w:style w:type="paragraph" w:customStyle="1" w:styleId="CBA2F1494F91CC4282F557C71E1AE789">
    <w:name w:val="CBA2F1494F91CC4282F557C71E1AE789"/>
  </w:style>
  <w:style w:type="paragraph" w:customStyle="1" w:styleId="903AB91C7BA4EE4BB77134D70BFC8347">
    <w:name w:val="903AB91C7BA4EE4BB77134D70BFC8347"/>
  </w:style>
  <w:style w:type="paragraph" w:customStyle="1" w:styleId="5AAEE064FD9BD74896EB0286987156B9">
    <w:name w:val="5AAEE064FD9BD74896EB0286987156B9"/>
  </w:style>
  <w:style w:type="paragraph" w:customStyle="1" w:styleId="D04CDCC70342714096CFF2A16570F831">
    <w:name w:val="D04CDCC70342714096CFF2A16570F831"/>
  </w:style>
  <w:style w:type="paragraph" w:customStyle="1" w:styleId="B176E5F26B62AC46A4482998CD708DC3">
    <w:name w:val="B176E5F26B62AC46A4482998CD708DC3"/>
  </w:style>
  <w:style w:type="paragraph" w:customStyle="1" w:styleId="755EAE5D05970448B5EBE543E1336D15">
    <w:name w:val="755EAE5D05970448B5EBE543E1336D15"/>
  </w:style>
  <w:style w:type="paragraph" w:customStyle="1" w:styleId="F85C460327B31D459B50B91DDCB70C81">
    <w:name w:val="F85C460327B31D459B50B91DDCB70C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ameliajohn73@gmail.com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%7b55CA4D32-97B3-1A43-B8BF-FEC199481E22%7dtf50002038.dotx</Template>
  <TotalTime>1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lizaskitchen18@gmail.com</dc:creator>
  <cp:keywords/>
  <cp:lastModifiedBy>lizaskitchen18@gmail.com</cp:lastModifiedBy>
  <cp:revision>2</cp:revision>
  <dcterms:created xsi:type="dcterms:W3CDTF">2018-04-27T18:03:00Z</dcterms:created>
  <dcterms:modified xsi:type="dcterms:W3CDTF">2018-04-27T18:03:00Z</dcterms:modified>
</cp:coreProperties>
</file>