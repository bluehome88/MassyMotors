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C30F7" w:rsidP="00913946">
            <w:pPr>
              <w:pStyle w:val="Title"/>
            </w:pPr>
            <w:r>
              <w:t>JADA</w:t>
            </w:r>
            <w:r w:rsidR="00C21C7A">
              <w:t xml:space="preserve"> </w:t>
            </w:r>
            <w:r>
              <w:rPr>
                <w:rStyle w:val="IntenseEmphasis"/>
              </w:rPr>
              <w:t>BLACKWELL</w:t>
            </w:r>
          </w:p>
          <w:p w:rsidR="00692703" w:rsidRPr="00CF1A49" w:rsidRDefault="00CC30F7" w:rsidP="00913946">
            <w:pPr>
              <w:pStyle w:val="ContactInfo"/>
              <w:contextualSpacing w:val="0"/>
            </w:pPr>
            <w:r>
              <w:t>#34 Gomez Trace, St. Mary’s Moruga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E23E28A923F4DB5BC66BBB0E276B41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868-307-0562</w:t>
            </w:r>
          </w:p>
          <w:p w:rsidR="00692703" w:rsidRPr="00CF1A49" w:rsidRDefault="00CC30F7" w:rsidP="00913946">
            <w:pPr>
              <w:pStyle w:val="ContactInfoEmphasis"/>
              <w:contextualSpacing w:val="0"/>
            </w:pPr>
            <w:r>
              <w:t>Jadeblackwell1@yahoo.com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10281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B328225A3AB46C3A2726008B8136C0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428BB" w:rsidRPr="00C428BB" w:rsidTr="00C428BB">
        <w:trPr>
          <w:trHeight w:val="2490"/>
        </w:trPr>
        <w:tc>
          <w:tcPr>
            <w:tcW w:w="9355" w:type="dxa"/>
          </w:tcPr>
          <w:p w:rsidR="001D0BF1" w:rsidRPr="00CF1A49" w:rsidRDefault="00CC30F7" w:rsidP="001D0BF1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 – </w:t>
            </w:r>
            <w:r>
              <w:t>2017</w:t>
            </w:r>
          </w:p>
          <w:p w:rsidR="001D0BF1" w:rsidRPr="00CF1A49" w:rsidRDefault="00CC30F7" w:rsidP="001D0BF1">
            <w:pPr>
              <w:pStyle w:val="Heading2"/>
              <w:contextualSpacing w:val="0"/>
              <w:outlineLvl w:val="1"/>
            </w:pPr>
            <w:r>
              <w:t>school intervention facilitator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family support foundation</w:t>
            </w:r>
          </w:p>
          <w:p w:rsidR="001E3120" w:rsidRDefault="00CC30F7" w:rsidP="001D0BF1">
            <w:pPr>
              <w:contextualSpacing w:val="0"/>
            </w:pPr>
            <w:r>
              <w:t>School intervention programs – deals with primary and secondary school students who encounter social issues within the school</w:t>
            </w:r>
            <w:r w:rsidR="00BB1CDA">
              <w:t>.</w:t>
            </w:r>
          </w:p>
          <w:p w:rsidR="00C428BB" w:rsidRDefault="00C428BB" w:rsidP="001D0BF1">
            <w:pPr>
              <w:contextualSpacing w:val="0"/>
            </w:pPr>
          </w:p>
          <w:p w:rsidR="00C428BB" w:rsidRDefault="00C428BB" w:rsidP="001D0BF1">
            <w:pPr>
              <w:contextualSpacing w:val="0"/>
            </w:pPr>
          </w:p>
          <w:p w:rsidR="00C428BB" w:rsidRDefault="00C428BB" w:rsidP="001D0BF1">
            <w:pPr>
              <w:contextualSpacing w:val="0"/>
              <w:rPr>
                <w:b/>
              </w:rPr>
            </w:pPr>
            <w:r w:rsidRPr="00C428BB">
              <w:rPr>
                <w:b/>
              </w:rPr>
              <w:t>2017</w:t>
            </w:r>
            <w:r>
              <w:rPr>
                <w:b/>
              </w:rPr>
              <w:t>-2018</w:t>
            </w:r>
          </w:p>
          <w:p w:rsidR="00C428BB" w:rsidRDefault="00C428BB" w:rsidP="00C428BB">
            <w:pPr>
              <w:pStyle w:val="ContactInfoEmphasis"/>
              <w:jc w:val="left"/>
              <w:rPr>
                <w:b w:val="0"/>
                <w:color w:val="595959" w:themeColor="text1" w:themeTint="A6"/>
                <w:sz w:val="24"/>
              </w:rPr>
            </w:pPr>
            <w:r w:rsidRPr="00C428BB">
              <w:rPr>
                <w:sz w:val="28"/>
              </w:rPr>
              <w:t>C</w:t>
            </w:r>
            <w:r w:rsidR="009F48FF">
              <w:rPr>
                <w:sz w:val="28"/>
              </w:rPr>
              <w:t>lerk</w:t>
            </w:r>
            <w:r w:rsidRPr="00C428BB">
              <w:rPr>
                <w:sz w:val="28"/>
              </w:rPr>
              <w:t xml:space="preserve">, </w:t>
            </w:r>
            <w:r w:rsidRPr="009F48FF">
              <w:rPr>
                <w:b w:val="0"/>
                <w:color w:val="595959" w:themeColor="text1" w:themeTint="A6"/>
                <w:sz w:val="24"/>
              </w:rPr>
              <w:t>SUREATION SERVICES LIMITED</w:t>
            </w:r>
          </w:p>
          <w:p w:rsidR="009F48FF" w:rsidRDefault="009F48FF" w:rsidP="00C428BB">
            <w:pPr>
              <w:pStyle w:val="ContactInfoEmphasis"/>
              <w:jc w:val="left"/>
              <w:rPr>
                <w:b w:val="0"/>
                <w:color w:val="595959" w:themeColor="text1" w:themeTint="A6"/>
              </w:rPr>
            </w:pPr>
            <w:r>
              <w:rPr>
                <w:b w:val="0"/>
                <w:color w:val="595959" w:themeColor="text1" w:themeTint="A6"/>
              </w:rPr>
              <w:t>At Sureation computer repairs is done as well as computer parts are sold.</w:t>
            </w:r>
          </w:p>
          <w:p w:rsidR="009F48FF" w:rsidRDefault="009F48FF" w:rsidP="00C428BB">
            <w:pPr>
              <w:pStyle w:val="ContactInfoEmphasis"/>
              <w:jc w:val="left"/>
              <w:rPr>
                <w:b w:val="0"/>
                <w:color w:val="595959" w:themeColor="text1" w:themeTint="A6"/>
                <w:sz w:val="28"/>
              </w:rPr>
            </w:pPr>
          </w:p>
          <w:p w:rsidR="00C428BB" w:rsidRPr="00C428BB" w:rsidRDefault="00C428BB" w:rsidP="00C428BB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BB1CDA">
            <w:pPr>
              <w:pStyle w:val="Heading3"/>
              <w:contextualSpacing w:val="0"/>
              <w:outlineLvl w:val="2"/>
            </w:pP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BA8D9BCB8A14E329BA5C0285B49FB8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BB1CDA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2015</w:t>
            </w:r>
          </w:p>
          <w:p w:rsidR="001D0BF1" w:rsidRPr="00CF1A49" w:rsidRDefault="00BB1CDA" w:rsidP="001D0BF1">
            <w:pPr>
              <w:pStyle w:val="Heading2"/>
              <w:contextualSpacing w:val="0"/>
              <w:outlineLvl w:val="1"/>
            </w:pPr>
            <w:r>
              <w:t>cxc o’level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southern academy of sda</w:t>
            </w:r>
          </w:p>
          <w:p w:rsidR="007538DC" w:rsidRDefault="00BB1CDA" w:rsidP="00BB1CDA">
            <w:pPr>
              <w:pStyle w:val="ListParagraph"/>
              <w:numPr>
                <w:ilvl w:val="0"/>
                <w:numId w:val="14"/>
              </w:numPr>
            </w:pPr>
            <w:r>
              <w:t>Mathematics – II</w:t>
            </w:r>
          </w:p>
          <w:p w:rsidR="00BB1CDA" w:rsidRDefault="00BB1CDA" w:rsidP="00BB1CDA">
            <w:pPr>
              <w:pStyle w:val="ListParagraph"/>
              <w:numPr>
                <w:ilvl w:val="0"/>
                <w:numId w:val="14"/>
              </w:numPr>
            </w:pPr>
            <w:r>
              <w:t>Social - Studies – II</w:t>
            </w:r>
          </w:p>
          <w:p w:rsidR="00BB1CDA" w:rsidRDefault="00BB1CDA" w:rsidP="00BB1CDA">
            <w:pPr>
              <w:pStyle w:val="ListParagraph"/>
              <w:numPr>
                <w:ilvl w:val="0"/>
                <w:numId w:val="14"/>
              </w:numPr>
            </w:pPr>
            <w:r>
              <w:t>Language Arts – III</w:t>
            </w:r>
          </w:p>
          <w:p w:rsidR="00BB1CDA" w:rsidRDefault="00BB1CDA" w:rsidP="00BB1CDA">
            <w:pPr>
              <w:pStyle w:val="ListParagraph"/>
              <w:numPr>
                <w:ilvl w:val="0"/>
                <w:numId w:val="14"/>
              </w:numPr>
            </w:pPr>
            <w:r>
              <w:t xml:space="preserve">History – III </w:t>
            </w:r>
          </w:p>
          <w:p w:rsidR="009F48FF" w:rsidRPr="00CF1A49" w:rsidRDefault="009F48FF" w:rsidP="009F48FF">
            <w:pPr>
              <w:pStyle w:val="ListParagraph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B1CDA" w:rsidP="00F61DF9">
            <w:pPr>
              <w:pStyle w:val="Heading3"/>
              <w:contextualSpacing w:val="0"/>
              <w:outlineLvl w:val="2"/>
            </w:pPr>
            <w:r>
              <w:t>january</w:t>
            </w:r>
            <w:r w:rsidR="00F61DF9" w:rsidRPr="00CF1A49">
              <w:t xml:space="preserve"> </w:t>
            </w:r>
            <w:r>
              <w:t>2017</w:t>
            </w:r>
          </w:p>
          <w:p w:rsidR="00BB1CDA" w:rsidRDefault="00BB1CDA" w:rsidP="00BB1CD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cxc o’level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private</w:t>
            </w:r>
          </w:p>
          <w:p w:rsidR="00BB1CDA" w:rsidRDefault="00BB1CDA" w:rsidP="00BB1CDA">
            <w:pPr>
              <w:pStyle w:val="ListParagraph"/>
              <w:numPr>
                <w:ilvl w:val="0"/>
                <w:numId w:val="17"/>
              </w:numPr>
            </w:pPr>
            <w:r>
              <w:t>Human and Social Biology – II</w:t>
            </w:r>
          </w:p>
          <w:p w:rsidR="00BB1CDA" w:rsidRDefault="00BB1CDA" w:rsidP="00BB1CDA"/>
          <w:p w:rsidR="009F48FF" w:rsidRPr="00BB1CDA" w:rsidRDefault="009F48FF" w:rsidP="00BB1CDA">
            <w:bookmarkStart w:id="0" w:name="_GoBack"/>
            <w:bookmarkEnd w:id="0"/>
          </w:p>
          <w:p w:rsidR="00F61DF9" w:rsidRDefault="00BB1CDA" w:rsidP="00BB1CDA">
            <w:pPr>
              <w:pStyle w:val="Heading3"/>
              <w:outlineLvl w:val="2"/>
            </w:pPr>
            <w:r>
              <w:t>September 2017</w:t>
            </w:r>
          </w:p>
          <w:p w:rsidR="00BB1CDA" w:rsidRDefault="00BB1CDA" w:rsidP="00BB1CDA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pursuing bachelor of education, </w:t>
            </w:r>
            <w:r>
              <w:rPr>
                <w:rStyle w:val="SubtleReference"/>
              </w:rPr>
              <w:t>university of trinidad and tobago</w:t>
            </w:r>
          </w:p>
          <w:p w:rsidR="00BB1CDA" w:rsidRPr="00BB1CDA" w:rsidRDefault="00BB1CDA" w:rsidP="00BB1CDA">
            <w:pPr>
              <w:pStyle w:val="Heading2"/>
              <w:outlineLvl w:val="1"/>
              <w:rPr>
                <w:rStyle w:val="SubtleReference"/>
              </w:rPr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Skills:"/>
        <w:tag w:val="Skills:"/>
        <w:id w:val="-1392877668"/>
        <w:placeholder>
          <w:docPart w:val="3881878985E143FD86F693D9B08D4A6A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BB1CDA" w:rsidP="00BB1CDA">
            <w:pPr>
              <w:pStyle w:val="ListBullet"/>
            </w:pPr>
            <w:r w:rsidRPr="00BB1CDA">
              <w:t>Excellent Customer Service</w:t>
            </w:r>
          </w:p>
          <w:p w:rsidR="001F4E6D" w:rsidRDefault="00BB1CDA" w:rsidP="00BB1CDA">
            <w:pPr>
              <w:pStyle w:val="ListBullet"/>
            </w:pPr>
            <w:r w:rsidRPr="00BB1CDA">
              <w:t>Excellent Communication Skills</w:t>
            </w:r>
          </w:p>
          <w:p w:rsidR="004C7BAE" w:rsidRPr="006E1507" w:rsidRDefault="004C7BAE" w:rsidP="00BB1CDA">
            <w:pPr>
              <w:pStyle w:val="ListBullet"/>
            </w:pPr>
            <w:r>
              <w:t>Well organized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BB1CDA" w:rsidP="006E1507">
            <w:pPr>
              <w:pStyle w:val="ListBullet"/>
              <w:contextualSpacing w:val="0"/>
            </w:pPr>
            <w:r>
              <w:t>Customer friendly</w:t>
            </w:r>
          </w:p>
          <w:p w:rsidR="001E3120" w:rsidRPr="006E1507" w:rsidRDefault="00BB1CDA" w:rsidP="006E1507">
            <w:pPr>
              <w:pStyle w:val="ListBullet"/>
              <w:contextualSpacing w:val="0"/>
            </w:pPr>
            <w:r>
              <w:t>Quick learner</w:t>
            </w:r>
          </w:p>
          <w:p w:rsidR="001E3120" w:rsidRDefault="004C7BAE" w:rsidP="006E1507">
            <w:pPr>
              <w:pStyle w:val="ListBullet"/>
              <w:contextualSpacing w:val="0"/>
            </w:pPr>
            <w:r>
              <w:t>Great time manager</w:t>
            </w:r>
          </w:p>
          <w:p w:rsidR="007E139A" w:rsidRPr="006E1507" w:rsidRDefault="007E139A" w:rsidP="006E1507">
            <w:pPr>
              <w:pStyle w:val="ListBullet"/>
              <w:contextualSpacing w:val="0"/>
            </w:pPr>
            <w:r>
              <w:t xml:space="preserve">Microsoft office proficient 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81D" w:rsidRDefault="0010281D" w:rsidP="0068194B">
      <w:r>
        <w:separator/>
      </w:r>
    </w:p>
    <w:p w:rsidR="0010281D" w:rsidRDefault="0010281D"/>
    <w:p w:rsidR="0010281D" w:rsidRDefault="0010281D"/>
  </w:endnote>
  <w:endnote w:type="continuationSeparator" w:id="0">
    <w:p w:rsidR="0010281D" w:rsidRDefault="0010281D" w:rsidP="0068194B">
      <w:r>
        <w:continuationSeparator/>
      </w:r>
    </w:p>
    <w:p w:rsidR="0010281D" w:rsidRDefault="0010281D"/>
    <w:p w:rsidR="0010281D" w:rsidRDefault="00102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C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81D" w:rsidRDefault="0010281D" w:rsidP="0068194B">
      <w:r>
        <w:separator/>
      </w:r>
    </w:p>
    <w:p w:rsidR="0010281D" w:rsidRDefault="0010281D"/>
    <w:p w:rsidR="0010281D" w:rsidRDefault="0010281D"/>
  </w:footnote>
  <w:footnote w:type="continuationSeparator" w:id="0">
    <w:p w:rsidR="0010281D" w:rsidRDefault="0010281D" w:rsidP="0068194B">
      <w:r>
        <w:continuationSeparator/>
      </w:r>
    </w:p>
    <w:p w:rsidR="0010281D" w:rsidRDefault="0010281D"/>
    <w:p w:rsidR="0010281D" w:rsidRDefault="00102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6D006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D166DDF"/>
    <w:multiLevelType w:val="hybridMultilevel"/>
    <w:tmpl w:val="9176FA60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85E31BD"/>
    <w:multiLevelType w:val="hybridMultilevel"/>
    <w:tmpl w:val="A644EF1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F375A59"/>
    <w:multiLevelType w:val="hybridMultilevel"/>
    <w:tmpl w:val="A79A330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B5904"/>
    <w:multiLevelType w:val="hybridMultilevel"/>
    <w:tmpl w:val="48E27A0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7"/>
    <w:rsid w:val="000001EF"/>
    <w:rsid w:val="00007322"/>
    <w:rsid w:val="00007728"/>
    <w:rsid w:val="00024584"/>
    <w:rsid w:val="00024730"/>
    <w:rsid w:val="00055E95"/>
    <w:rsid w:val="0007021F"/>
    <w:rsid w:val="00087E34"/>
    <w:rsid w:val="000B2BA5"/>
    <w:rsid w:val="000F2F8C"/>
    <w:rsid w:val="0010006E"/>
    <w:rsid w:val="0010281D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4902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7BAE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2C2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123"/>
    <w:rsid w:val="007C606B"/>
    <w:rsid w:val="007E139A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5D97"/>
    <w:rsid w:val="0097790C"/>
    <w:rsid w:val="0098506E"/>
    <w:rsid w:val="009A44CE"/>
    <w:rsid w:val="009C4DFC"/>
    <w:rsid w:val="009D44F8"/>
    <w:rsid w:val="009E3160"/>
    <w:rsid w:val="009F220C"/>
    <w:rsid w:val="009F3B05"/>
    <w:rsid w:val="009F48FF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CDA"/>
    <w:rsid w:val="00BB4E51"/>
    <w:rsid w:val="00BD431F"/>
    <w:rsid w:val="00BE423E"/>
    <w:rsid w:val="00BE6B7F"/>
    <w:rsid w:val="00BF61AC"/>
    <w:rsid w:val="00C21C7A"/>
    <w:rsid w:val="00C428BB"/>
    <w:rsid w:val="00C47FA6"/>
    <w:rsid w:val="00C57FC6"/>
    <w:rsid w:val="00C66A7D"/>
    <w:rsid w:val="00C779DA"/>
    <w:rsid w:val="00C814F7"/>
    <w:rsid w:val="00CA4B4D"/>
    <w:rsid w:val="00CB35C3"/>
    <w:rsid w:val="00CC30F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B960"/>
  <w15:chartTrackingRefBased/>
  <w15:docId w15:val="{63F6AF9E-598E-42FB-935E-0C032DBE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23E28A923F4DB5BC66BBB0E276B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D8CEE-CEA9-461A-8570-2124D29F091E}"/>
      </w:docPartPr>
      <w:docPartBody>
        <w:p w:rsidR="00FA7EA3" w:rsidRDefault="00ED27DB">
          <w:pPr>
            <w:pStyle w:val="4E23E28A923F4DB5BC66BBB0E276B414"/>
          </w:pPr>
          <w:r w:rsidRPr="00CF1A49">
            <w:t>·</w:t>
          </w:r>
        </w:p>
      </w:docPartBody>
    </w:docPart>
    <w:docPart>
      <w:docPartPr>
        <w:name w:val="6B328225A3AB46C3A2726008B8136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1364-795D-4797-BDFD-F172301D0AFB}"/>
      </w:docPartPr>
      <w:docPartBody>
        <w:p w:rsidR="00FA7EA3" w:rsidRDefault="00ED27DB">
          <w:pPr>
            <w:pStyle w:val="6B328225A3AB46C3A2726008B8136C0E"/>
          </w:pPr>
          <w:r w:rsidRPr="00CF1A49">
            <w:t>Experience</w:t>
          </w:r>
        </w:p>
      </w:docPartBody>
    </w:docPart>
    <w:docPart>
      <w:docPartPr>
        <w:name w:val="9BA8D9BCB8A14E329BA5C0285B49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8A40-1079-41EB-BDC8-D4574ACDF621}"/>
      </w:docPartPr>
      <w:docPartBody>
        <w:p w:rsidR="00FA7EA3" w:rsidRDefault="00ED27DB">
          <w:pPr>
            <w:pStyle w:val="9BA8D9BCB8A14E329BA5C0285B49FB83"/>
          </w:pPr>
          <w:r w:rsidRPr="00CF1A49">
            <w:t>Education</w:t>
          </w:r>
        </w:p>
      </w:docPartBody>
    </w:docPart>
    <w:docPart>
      <w:docPartPr>
        <w:name w:val="3881878985E143FD86F693D9B08D4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D1CEC-EEB3-4E5A-86B2-F19A8931074B}"/>
      </w:docPartPr>
      <w:docPartBody>
        <w:p w:rsidR="00FA7EA3" w:rsidRDefault="00ED27DB">
          <w:pPr>
            <w:pStyle w:val="3881878985E143FD86F693D9B08D4A6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55"/>
    <w:rsid w:val="00546E05"/>
    <w:rsid w:val="005F0D9F"/>
    <w:rsid w:val="00710010"/>
    <w:rsid w:val="00AF0C32"/>
    <w:rsid w:val="00BB6955"/>
    <w:rsid w:val="00ED27DB"/>
    <w:rsid w:val="00FA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7BE8B5C15B467EB1F3BD4F32DC73CF">
    <w:name w:val="637BE8B5C15B467EB1F3BD4F32DC73C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26CDD120F884909BDA7198348833021">
    <w:name w:val="126CDD120F884909BDA7198348833021"/>
  </w:style>
  <w:style w:type="paragraph" w:customStyle="1" w:styleId="D74608B1DDF947BF8BF30771D47C570B">
    <w:name w:val="D74608B1DDF947BF8BF30771D47C570B"/>
  </w:style>
  <w:style w:type="paragraph" w:customStyle="1" w:styleId="4E23E28A923F4DB5BC66BBB0E276B414">
    <w:name w:val="4E23E28A923F4DB5BC66BBB0E276B414"/>
  </w:style>
  <w:style w:type="paragraph" w:customStyle="1" w:styleId="ED8E2160D83A489D95A627D7733D6E32">
    <w:name w:val="ED8E2160D83A489D95A627D7733D6E32"/>
  </w:style>
  <w:style w:type="paragraph" w:customStyle="1" w:styleId="4786EB9741CE4077837F5848D02724E2">
    <w:name w:val="4786EB9741CE4077837F5848D02724E2"/>
  </w:style>
  <w:style w:type="paragraph" w:customStyle="1" w:styleId="E668F3626723405894CEA984AD064790">
    <w:name w:val="E668F3626723405894CEA984AD064790"/>
  </w:style>
  <w:style w:type="paragraph" w:customStyle="1" w:styleId="9DB8B8F3D52B43E6BC69FACB045D335C">
    <w:name w:val="9DB8B8F3D52B43E6BC69FACB045D335C"/>
  </w:style>
  <w:style w:type="paragraph" w:customStyle="1" w:styleId="94A1919427E64FBA9C21863174C3EC54">
    <w:name w:val="94A1919427E64FBA9C21863174C3EC54"/>
  </w:style>
  <w:style w:type="paragraph" w:customStyle="1" w:styleId="123A7A5ACBC943878D6AAA80FB760CC5">
    <w:name w:val="123A7A5ACBC943878D6AAA80FB760CC5"/>
  </w:style>
  <w:style w:type="paragraph" w:customStyle="1" w:styleId="84BEB76CAA014D3794D5B70DB12D29DD">
    <w:name w:val="84BEB76CAA014D3794D5B70DB12D29DD"/>
  </w:style>
  <w:style w:type="paragraph" w:customStyle="1" w:styleId="6B328225A3AB46C3A2726008B8136C0E">
    <w:name w:val="6B328225A3AB46C3A2726008B8136C0E"/>
  </w:style>
  <w:style w:type="paragraph" w:customStyle="1" w:styleId="58432A64D33C481F863C4C0B2AA6AC27">
    <w:name w:val="58432A64D33C481F863C4C0B2AA6AC27"/>
  </w:style>
  <w:style w:type="paragraph" w:customStyle="1" w:styleId="40277D82F24F441AA23A75C7ABA51646">
    <w:name w:val="40277D82F24F441AA23A75C7ABA51646"/>
  </w:style>
  <w:style w:type="paragraph" w:customStyle="1" w:styleId="DDD763717419475991026AAFB341213F">
    <w:name w:val="DDD763717419475991026AAFB341213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EEBD1F546C47E39685D6587ACB884B">
    <w:name w:val="F3EEBD1F546C47E39685D6587ACB884B"/>
  </w:style>
  <w:style w:type="paragraph" w:customStyle="1" w:styleId="163D64C187DA48A59C31C87682E7FD89">
    <w:name w:val="163D64C187DA48A59C31C87682E7FD89"/>
  </w:style>
  <w:style w:type="paragraph" w:customStyle="1" w:styleId="2652B0F034CA4348A2AE642B5545B069">
    <w:name w:val="2652B0F034CA4348A2AE642B5545B069"/>
  </w:style>
  <w:style w:type="paragraph" w:customStyle="1" w:styleId="7CAA8F57ED204FABA985C36D9956D252">
    <w:name w:val="7CAA8F57ED204FABA985C36D9956D252"/>
  </w:style>
  <w:style w:type="paragraph" w:customStyle="1" w:styleId="0E32D96B51E44942BBC27D2DC9A67939">
    <w:name w:val="0E32D96B51E44942BBC27D2DC9A67939"/>
  </w:style>
  <w:style w:type="paragraph" w:customStyle="1" w:styleId="FBAE3881E54C43BEB78584F493D8E1A1">
    <w:name w:val="FBAE3881E54C43BEB78584F493D8E1A1"/>
  </w:style>
  <w:style w:type="paragraph" w:customStyle="1" w:styleId="6C68BD471FDF4B6998E455D069B0DD25">
    <w:name w:val="6C68BD471FDF4B6998E455D069B0DD25"/>
  </w:style>
  <w:style w:type="paragraph" w:customStyle="1" w:styleId="9BA8D9BCB8A14E329BA5C0285B49FB83">
    <w:name w:val="9BA8D9BCB8A14E329BA5C0285B49FB83"/>
  </w:style>
  <w:style w:type="paragraph" w:customStyle="1" w:styleId="605118603ED64169B7BE12D8F8A21245">
    <w:name w:val="605118603ED64169B7BE12D8F8A21245"/>
  </w:style>
  <w:style w:type="paragraph" w:customStyle="1" w:styleId="D7EDDD8E9C484F4A9F83AC6DFEAA2611">
    <w:name w:val="D7EDDD8E9C484F4A9F83AC6DFEAA2611"/>
  </w:style>
  <w:style w:type="paragraph" w:customStyle="1" w:styleId="057B4D1EB34A4943A34AD3FC93C1C51C">
    <w:name w:val="057B4D1EB34A4943A34AD3FC93C1C51C"/>
  </w:style>
  <w:style w:type="paragraph" w:customStyle="1" w:styleId="8FFF73F18E6C4D319BD242AB3692629F">
    <w:name w:val="8FFF73F18E6C4D319BD242AB3692629F"/>
  </w:style>
  <w:style w:type="paragraph" w:customStyle="1" w:styleId="E454E4D6F6454B2E9FA5CDEB3F194EC5">
    <w:name w:val="E454E4D6F6454B2E9FA5CDEB3F194EC5"/>
  </w:style>
  <w:style w:type="paragraph" w:customStyle="1" w:styleId="AC05BCEB7865406F88E417EBAA63064F">
    <w:name w:val="AC05BCEB7865406F88E417EBAA63064F"/>
  </w:style>
  <w:style w:type="paragraph" w:customStyle="1" w:styleId="E299643A03644FB78AA4BF52E473F435">
    <w:name w:val="E299643A03644FB78AA4BF52E473F435"/>
  </w:style>
  <w:style w:type="paragraph" w:customStyle="1" w:styleId="CF39AF8E18674144BADD6583B1F319BA">
    <w:name w:val="CF39AF8E18674144BADD6583B1F319BA"/>
  </w:style>
  <w:style w:type="paragraph" w:customStyle="1" w:styleId="51AFFBD622C840999B1D8F11E08A402A">
    <w:name w:val="51AFFBD622C840999B1D8F11E08A402A"/>
  </w:style>
  <w:style w:type="paragraph" w:customStyle="1" w:styleId="59F0164037084E4BB90BEFCCD6BB63E0">
    <w:name w:val="59F0164037084E4BB90BEFCCD6BB63E0"/>
  </w:style>
  <w:style w:type="paragraph" w:customStyle="1" w:styleId="3881878985E143FD86F693D9B08D4A6A">
    <w:name w:val="3881878985E143FD86F693D9B08D4A6A"/>
  </w:style>
  <w:style w:type="paragraph" w:customStyle="1" w:styleId="89F0BD4162D943F2B20D2FCF767BB304">
    <w:name w:val="89F0BD4162D943F2B20D2FCF767BB304"/>
  </w:style>
  <w:style w:type="paragraph" w:customStyle="1" w:styleId="B6A297DD4CDC450982D4A0E23E929F9D">
    <w:name w:val="B6A297DD4CDC450982D4A0E23E929F9D"/>
  </w:style>
  <w:style w:type="paragraph" w:customStyle="1" w:styleId="0FC87860CD2F495B8A26E1B005F0996C">
    <w:name w:val="0FC87860CD2F495B8A26E1B005F0996C"/>
  </w:style>
  <w:style w:type="paragraph" w:customStyle="1" w:styleId="30CB33CC47764DA99D644C4D552AE861">
    <w:name w:val="30CB33CC47764DA99D644C4D552AE861"/>
  </w:style>
  <w:style w:type="paragraph" w:customStyle="1" w:styleId="9B49ECC65E0C4BDFA98341BF71625C58">
    <w:name w:val="9B49ECC65E0C4BDFA98341BF71625C58"/>
  </w:style>
  <w:style w:type="paragraph" w:customStyle="1" w:styleId="8AEC44AFA58A4F9FAB0FD63AC6B8DE37">
    <w:name w:val="8AEC44AFA58A4F9FAB0FD63AC6B8DE37"/>
  </w:style>
  <w:style w:type="paragraph" w:customStyle="1" w:styleId="A1E1A97EB73A4804813D508B95FF21C5">
    <w:name w:val="A1E1A97EB73A4804813D508B95FF21C5"/>
  </w:style>
  <w:style w:type="paragraph" w:customStyle="1" w:styleId="3742ED8AA5A340F681221E59BAD88531">
    <w:name w:val="3742ED8AA5A340F681221E59BAD88531"/>
    <w:rsid w:val="00BB6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</dc:creator>
  <cp:keywords/>
  <dc:description/>
  <cp:lastModifiedBy>jada blackwell</cp:lastModifiedBy>
  <cp:revision>6</cp:revision>
  <dcterms:created xsi:type="dcterms:W3CDTF">2018-01-07T02:47:00Z</dcterms:created>
  <dcterms:modified xsi:type="dcterms:W3CDTF">2018-04-11T13:39:00Z</dcterms:modified>
  <cp:category/>
</cp:coreProperties>
</file>