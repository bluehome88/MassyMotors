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DA" w:rsidRDefault="009C31CD">
      <w:pPr>
        <w:tabs>
          <w:tab w:val="left" w:pos="2266"/>
        </w:tabs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6735445" cy="433070"/>
                <wp:effectExtent l="19050" t="19050" r="36830" b="5080"/>
                <wp:docPr id="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433070"/>
                          <a:chOff x="816" y="667"/>
                          <a:chExt cx="10607" cy="682"/>
                        </a:xfrm>
                      </wpg:grpSpPr>
                      <wps:wsp>
                        <wps:cNvPr id="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12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Tf70AAADaAAAADwAAAGRycy9kb3ducmV2LnhtbERPyQrCMBC9C/5DGMGbpiqoVKO4IHgS&#10;rAt4G5qxLTaT0kStf28OgsfH2+fLxpTiRbUrLCsY9CMQxKnVBWcKzqddbwrCeWSNpWVS8CEHy0W7&#10;NcdY2zcf6ZX4TIQQdjEqyL2vYildmpNB17cVceDutjboA6wzqWt8h3BTymEUjaXBgkNDjhVtckof&#10;ydMoWKfj9eRyGOnb9RhNT9khKZ/bj1LdTrOagfDU+L/4595rBWFruBJu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kyU3+9AAAA2gAAAA8AAAAAAAAAAAAAAAAAoQIA&#10;AGRycy9kb3ducmV2LnhtbFBLBQYAAAAABAAEAPkAAACLAwAAAAA=&#10;" strokecolor="#213f42 [1605]" strokeweight="3pt"/>
                <v:shape id="AutoShape 28" o:spid="_x0000_s1028" type="#_x0000_t32" style="position:absolute;left:816;top:732;width:10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<v:shape id="AutoShape 29" o:spid="_x0000_s1029" type="#_x0000_t32" style="position:absolute;left:10229;top:831;width:11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d7sMAAADbAAAADwAAAGRycy9kb3ducmV2LnhtbESPQYvCQAyF74L/YYjgRXSqiCzVUURY&#10;UBYWrIvn2IltsZMpndna/febg+At4b2892Wz612tOmpD5dnAfJaAIs69rbgw8HP5nH6AChHZYu2Z&#10;DPxRgN12ONhgav2Tz9RlsVASwiFFA2WMTap1yEtyGGa+IRbt7luHUda20LbFp4S7Wi+SZKUdViwN&#10;JTZ0KCl/ZL/OwDK7Xtz3V3cLRffgVTU5za9ZY8x41O/XoCL18W1+XR+t4Au9/CID6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ne7DAAAA2wAAAA8AAAAAAAAAAAAA&#10;AAAAoQIAAGRycy9kb3ducmV2LnhtbFBLBQYAAAAABAAEAPkAAACRAwAAAAA=&#10;" strokecolor="#83bbc1 [1941]" strokeweight="6pt"/>
                <v:group id="Group 30" o:spid="_x0000_s1030" style="position:absolute;left:7651;top:958;width:3762;height:391" coordorigin="8067,1027" coordsize="3672,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31" o:spid="_x0000_s1031" type="#_x0000_t32" style="position:absolute;left:8072;top:1027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eBAcEAAADbAAAADwAAAGRycy9kb3ducmV2LnhtbERPTWvCQBC9F/oflin0VjdVWiR1FRGV&#10;0pONpechO01is7Nxd9T4711B8DaP9zmTWe9adaQQG88GXgcZKOLS24YrAz/b1csYVBRki61nMnCm&#10;CLPp48MEc+tP/E3HQiqVQjjmaKAW6XKtY1mTwzjwHXHi/nxwKAmGStuApxTuWj3MsnftsOHUUGNH&#10;i5rK/+LgDJRv7fqr20uomoUs57+b3XlU7Ix5furnH6CEermLb+5Pm+YP4fpLOkBP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4EBwQAAANsAAAAPAAAAAAAAAAAAAAAA&#10;AKECAABkcnMvZG93bnJldi54bWxQSwUGAAAAAAQABAD5AAAAjwMAAAAA&#10;" strokecolor="#438086 [3205]" strokeweight="4.5pt"/>
                  <v:shape id="AutoShape 32" o:spid="_x0000_s1032" type="#_x0000_t32" style="position:absolute;left:8074;top:12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G/T8QAAADbAAAADwAAAGRycy9kb3ducmV2LnhtbESPQYvCMBCF74L/IYzgRTR1XcTtGkVc&#10;BN2Doi7sdWjGtthMShNr+++NIHib4b33zZv5sjGFqKlyuWUF41EEgjixOudUwd95M5yBcB5ZY2GZ&#10;FLTkYLnoduYYa3vnI9Unn4oAYRejgsz7MpbSJRkZdCNbEgftYiuDPqxVKnWF9wA3hfyIoqk0mHO4&#10;kGFJ64yS6+lmAuXc/g52s+tn+rPaR/X/Qa/bw5dS/V6z+gbhqfFv8yu91aH+BJ6/hAH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b9PxAAAANsAAAAPAAAAAAAAAAAA&#10;AAAAAKECAABkcnMvZG93bnJldi54bWxQSwUGAAAAAAQABAD5AAAAkgMAAAAA&#10;" strokecolor="#438086 [3205]" strokeweight="3pt"/>
                  <v:shape id="AutoShape 33" o:spid="_x0000_s1033" type="#_x0000_t32" style="position:absolute;left:8067;top:1356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KMf7sAAADbAAAADwAAAGRycy9kb3ducmV2LnhtbERPvQrCMBDeBd8hnOCmqSIi1SgiCK62&#10;Lm5HczbF5lKbqNWnN4Lgdh/f7602na3Fg1pfOVYwGScgiAunKy4VnPL9aAHCB2SNtWNS8CIPm3W/&#10;t8JUuycf6ZGFUsQQ9ikqMCE0qZS+MGTRj11DHLmLay2GCNtS6hafMdzWcpokc2mx4thgsKGdoeKa&#10;3a2C+zzk70smb1qiO5fHPJuiqZQaDrrtEkSgLvzFP/dBx/kz+P4SD5DrD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4Qox/uwAAANsAAAAPAAAAAAAAAAAAAAAAAKECAABk&#10;cnMvZG93bnJldi54bWxQSwUGAAAAAAQABAD5AAAAiQMAAAAA&#10;" strokecolor="#438086 [3205]" strokeweight="1.5pt"/>
                  <v:shape id="AutoShape 34" o:spid="_x0000_s1034" type="#_x0000_t32" style="position:absolute;left:8072;top:11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u4cEAAADbAAAADwAAAGRycy9kb3ducmV2LnhtbERPTYvCMBC9L/gfwgh7W9O67CLVKCKK&#10;XgRrdz0PzdgUm0lpotZ/bxaEvc3jfc5s0dtG3KjztWMF6SgBQVw6XXOl4KfYfExA+ICssXFMCh7k&#10;YTEfvM0w0+7OOd2OoRIxhH2GCkwIbSalLw1Z9CPXEkfu7DqLIcKukrrDewy3jRwnybe0WHNsMNjS&#10;ylB5OV6tgs9deirSy3adT05m/1sczL4f50q9D/vlFESgPvyLX+6djvO/4O+XeI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y7hwQAAANsAAAAPAAAAAAAAAAAAAAAA&#10;AKECAABkcnMvZG93bnJldi54bWxQSwUGAAAAAAQABAD5AAAAjwMAAAAA&#10;" strokecolor="#83bbc1 [1941]" strokeweight=".5pt"/>
                  <v:shape id="AutoShape 35" o:spid="_x0000_s1035" type="#_x0000_t32" style="position:absolute;left:8072;top:1193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1enMMAAADbAAAADwAAAGRycy9kb3ducmV2LnhtbERPTWvDMAy9F/YfjAa7hMbZDiVkcUsp&#10;DAJjjLaD7ajGahwayyF22uTfz4XBbnq8T5WbyXbiSoNvHSt4TjMQxLXTLTcKvo5vyxyED8gaO8ek&#10;YCYPm/XDosRCuxvv6XoIjYgh7AtUYELoCyl9bciiT11PHLmzGyyGCIdG6gFvMdx28iXLVtJiy7HB&#10;YE87Q/XlMFoF33NyGu1cfVT8ef55T8xlGvNMqafHafsKItAU/sV/7krH+Su4/x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dXpzDAAAA2wAAAA8AAAAAAAAAAAAA&#10;AAAAoQIAAGRycy9kb3ducmV2LnhtbFBLBQYAAAAABAAEAPkAAACRAwAAAAA=&#10;" strokecolor="#83bbc1 [1941]"/>
                  <v:shape id="AutoShape 36" o:spid="_x0000_s1036" type="#_x0000_t32" style="position:absolute;left:8073;top:1418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H7B8IAAADbAAAADwAAAGRycy9kb3ducmV2LnhtbERPTWvCQBC9F/oflin0IrqxBxuiq0ih&#10;EBARbaE9jtkxG8zOhuxGk3/vCoK3ebzPWax6W4sLtb5yrGA6SUAQF05XXCr4/fkepyB8QNZYOyYF&#10;A3lYLV9fFphpd+U9XQ6hFDGEfYYKTAhNJqUvDFn0E9cQR+7kWoshwraUusVrDLe1/EiSmbRYcWww&#10;2NCXoeJ86KyCv2F07OyQb3Penf43I3PuuzRR6v2tX89BBOrDU/xw5zrO/4T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H7B8IAAADbAAAADwAAAAAAAAAAAAAA&#10;AAChAgAAZHJzL2Rvd25yZXYueG1sUEsFBgAAAAAEAAQA+QAAAJADAAAAAA==&#10;" strokecolor="#83bbc1 [1941]"/>
                  <v:shape id="AutoShape 37" o:spid="_x0000_s1037" type="#_x0000_t32" style="position:absolute;left:8067;top:1089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woZcQAAADbAAAADwAAAGRycy9kb3ducmV2LnhtbESPQWvDMAyF74P+B6PBbquzHbqS1S2l&#10;bBB6a1Y2dhOxGofGcmp7afrvp8NgN4n39N6n1WbyvRoppi6wgad5AYq4Cbbj1sDx4/1xCSplZIt9&#10;YDJwowSb9exuhaUNVz7QWOdWSQinEg24nIdS69Q48pjmYSAW7RSixyxrbLWNeJVw3+vnolhojx1L&#10;g8OBdo6ac/3jDcRbHl8Ol2r7tqw+j/X+K52/XWPMw/20fQWVacr/5r/ryg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ChlxAAAANsAAAAPAAAAAAAAAAAA&#10;AAAAAKECAABkcnMvZG93bnJldi54bWxQSwUGAAAAAAQABAD5AAAAkgMAAAAA&#10;" strokecolor="#83bbc1 [1941]" strokeweight="1pt"/>
                </v:group>
                <w10:anchorlock/>
              </v:group>
            </w:pict>
          </mc:Fallback>
        </mc:AlternateContent>
      </w:r>
    </w:p>
    <w:sdt>
      <w:sdtPr>
        <w:alias w:val="Resume Name"/>
        <w:tag w:val="Resume Name"/>
        <w:id w:val="782665251"/>
        <w:placeholder>
          <w:docPart w:val="DB0B4815A6084AFA983DD19256CAA936"/>
        </w:placeholder>
        <w:docPartList>
          <w:docPartGallery w:val="Quick Parts"/>
          <w:docPartCategory w:val=" Resume Name"/>
        </w:docPartList>
      </w:sdtPr>
      <w:sdtEndPr/>
      <w:sdtContent>
        <w:p w:rsidR="00B93EDA" w:rsidRDefault="00B93EDA"/>
        <w:tbl>
          <w:tblPr>
            <w:tblStyle w:val="TableGrid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285CE0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p w:rsidR="00B93EDA" w:rsidRPr="00052A5D" w:rsidRDefault="003A1195">
                <w:pPr>
                  <w:rPr>
                    <w:rFonts w:ascii="Times New Roman" w:hAnsi="Times New Roman" w:cs="Times New Roman"/>
                    <w:b/>
                    <w:color w:val="213F43" w:themeColor="accent2" w:themeShade="8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color w:val="213F43" w:themeColor="accent2" w:themeShade="80"/>
                    <w:sz w:val="36"/>
                    <w:szCs w:val="36"/>
                  </w:rPr>
                  <w:t>Rashidah Charles</w:t>
                </w:r>
                <w:bookmarkStart w:id="0" w:name="_GoBack"/>
                <w:bookmarkEnd w:id="0"/>
              </w:p>
              <w:p w:rsidR="002203E5" w:rsidRPr="002203E5" w:rsidRDefault="002203E5" w:rsidP="002203E5">
                <w:p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</w:pPr>
                <w:r w:rsidRPr="002203E5"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w:t>La Canoa Road,</w:t>
                </w:r>
              </w:p>
              <w:p w:rsidR="002203E5" w:rsidRPr="002203E5" w:rsidRDefault="002203E5" w:rsidP="002203E5">
                <w:pPr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</w:pPr>
                <w:r w:rsidRPr="002203E5"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w:t>Lower Santa Cruz,</w:t>
                </w:r>
              </w:p>
              <w:p w:rsidR="00B93EDA" w:rsidRPr="002203E5" w:rsidRDefault="002203E5" w:rsidP="002203E5">
                <w:pPr>
                  <w:rPr>
                    <w:color w:val="424456" w:themeColor="text2"/>
                    <w:sz w:val="28"/>
                    <w:szCs w:val="28"/>
                  </w:rPr>
                </w:pPr>
                <w:r w:rsidRPr="002203E5">
                  <w:rPr>
                    <w:rFonts w:ascii="Times New Roman" w:hAnsi="Times New Roman" w:cs="Times New Roman"/>
                    <w:sz w:val="28"/>
                    <w:szCs w:val="28"/>
                    <w:lang w:eastAsia="en-US"/>
                  </w:rPr>
                  <w:t>Frankie Lane.</w:t>
                </w:r>
              </w:p>
              <w:p w:rsidR="00B93EDA" w:rsidRPr="009C31CD" w:rsidRDefault="005E66FB">
                <w:pPr>
                  <w:rPr>
                    <w:sz w:val="28"/>
                    <w:szCs w:val="28"/>
                  </w:rPr>
                </w:pPr>
                <w:hyperlink r:id="rId13" w:history="1">
                  <w:r w:rsidR="009C31CD" w:rsidRPr="009C31CD">
                    <w:rPr>
                      <w:rStyle w:val="Hyperlink"/>
                      <w:color w:val="auto"/>
                      <w:sz w:val="28"/>
                      <w:szCs w:val="28"/>
                      <w:u w:val="none"/>
                    </w:rPr>
                    <w:t>rashidaha.m.charles@hotmail.com</w:t>
                  </w:r>
                </w:hyperlink>
              </w:p>
              <w:p w:rsidR="009C31CD" w:rsidRPr="002203E5" w:rsidRDefault="009C31CD" w:rsidP="009C31CD">
                <w:pPr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1(868) </w:t>
                </w:r>
                <w:r w:rsidRPr="002203E5">
                  <w:rPr>
                    <w:rFonts w:ascii="Times New Roman" w:hAnsi="Times New Roman" w:cs="Times New Roman"/>
                    <w:sz w:val="28"/>
                    <w:szCs w:val="28"/>
                  </w:rPr>
                  <w:t>362-6486</w:t>
                </w:r>
              </w:p>
              <w:p w:rsidR="009C31CD" w:rsidRDefault="009C31CD"/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B93EDA" w:rsidRDefault="00B93EDA">
                <w:pPr>
                  <w:rPr>
                    <w:rFonts w:asciiTheme="majorHAnsi" w:hAnsiTheme="majorHAns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B93EDA" w:rsidRDefault="005E66FB">
          <w:pPr>
            <w:tabs>
              <w:tab w:val="left" w:pos="2266"/>
            </w:tabs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239"/>
        <w:gridCol w:w="8057"/>
      </w:tblGrid>
      <w:tr w:rsidR="00285CE0" w:rsidTr="002203E5">
        <w:trPr>
          <w:jc w:val="center"/>
        </w:trPr>
        <w:tc>
          <w:tcPr>
            <w:tcW w:w="2239" w:type="dxa"/>
            <w:shd w:val="clear" w:color="auto" w:fill="auto"/>
          </w:tcPr>
          <w:p w:rsidR="00B93EDA" w:rsidRPr="002203E5" w:rsidRDefault="006F744B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  <w:r w:rsidRPr="002203E5">
              <w:rPr>
                <w:sz w:val="28"/>
                <w:szCs w:val="28"/>
              </w:rPr>
              <w:t>Objective</w:t>
            </w:r>
          </w:p>
        </w:tc>
        <w:tc>
          <w:tcPr>
            <w:tcW w:w="8057" w:type="dxa"/>
            <w:shd w:val="clear" w:color="auto" w:fill="auto"/>
          </w:tcPr>
          <w:p w:rsidR="00B93EDA" w:rsidRPr="002203E5" w:rsidRDefault="002203E5">
            <w:pPr>
              <w:rPr>
                <w:color w:val="424456" w:themeColor="text2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en-US"/>
              </w:rPr>
              <w:t>I want to, build the success of the company while I experience advancement opportunities.</w:t>
            </w:r>
          </w:p>
          <w:p w:rsidR="00B93EDA" w:rsidRDefault="00B93EDA">
            <w:pPr>
              <w:ind w:firstLine="720"/>
              <w:rPr>
                <w:b/>
                <w:color w:val="438086" w:themeColor="accent2"/>
              </w:rPr>
            </w:pPr>
          </w:p>
        </w:tc>
      </w:tr>
      <w:tr w:rsidR="00285CE0" w:rsidTr="002203E5">
        <w:trPr>
          <w:jc w:val="center"/>
        </w:trPr>
        <w:tc>
          <w:tcPr>
            <w:tcW w:w="2239" w:type="dxa"/>
            <w:shd w:val="clear" w:color="auto" w:fill="auto"/>
          </w:tcPr>
          <w:p w:rsidR="00B93EDA" w:rsidRPr="002203E5" w:rsidRDefault="009C31CD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</w:t>
            </w:r>
          </w:p>
        </w:tc>
        <w:tc>
          <w:tcPr>
            <w:tcW w:w="8057" w:type="dxa"/>
            <w:shd w:val="clear" w:color="auto" w:fill="auto"/>
          </w:tcPr>
          <w:p w:rsidR="00B93EDA" w:rsidRPr="009C31CD" w:rsidRDefault="009C31CD" w:rsidP="009C31CD">
            <w:pPr>
              <w:pStyle w:val="ListBullet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9C31C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Typing</w:t>
            </w:r>
          </w:p>
        </w:tc>
      </w:tr>
      <w:tr w:rsidR="00285CE0" w:rsidTr="002203E5">
        <w:trPr>
          <w:jc w:val="center"/>
        </w:trPr>
        <w:tc>
          <w:tcPr>
            <w:tcW w:w="2239" w:type="dxa"/>
            <w:tcBorders>
              <w:top w:val="nil"/>
            </w:tcBorders>
            <w:shd w:val="clear" w:color="auto" w:fill="auto"/>
          </w:tcPr>
          <w:p w:rsidR="00B93EDA" w:rsidRPr="002203E5" w:rsidRDefault="00B93EDA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8057" w:type="dxa"/>
            <w:tcBorders>
              <w:top w:val="nil"/>
            </w:tcBorders>
            <w:shd w:val="clear" w:color="auto" w:fill="auto"/>
          </w:tcPr>
          <w:p w:rsidR="00B93EDA" w:rsidRDefault="00B93EDA">
            <w:pPr>
              <w:rPr>
                <w:color w:val="424456" w:themeColor="text2"/>
              </w:rPr>
            </w:pPr>
          </w:p>
        </w:tc>
      </w:tr>
      <w:tr w:rsidR="00285CE0" w:rsidTr="002203E5">
        <w:trPr>
          <w:jc w:val="center"/>
        </w:trPr>
        <w:tc>
          <w:tcPr>
            <w:tcW w:w="2239" w:type="dxa"/>
            <w:shd w:val="clear" w:color="auto" w:fill="auto"/>
          </w:tcPr>
          <w:p w:rsidR="00B93EDA" w:rsidRPr="002203E5" w:rsidRDefault="006F744B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  <w:r w:rsidRPr="002203E5">
              <w:rPr>
                <w:sz w:val="28"/>
                <w:szCs w:val="28"/>
              </w:rPr>
              <w:t>Education</w:t>
            </w:r>
          </w:p>
        </w:tc>
        <w:tc>
          <w:tcPr>
            <w:tcW w:w="8057" w:type="dxa"/>
            <w:shd w:val="clear" w:color="auto" w:fill="auto"/>
          </w:tcPr>
          <w:p w:rsidR="00B93EDA" w:rsidRPr="002203E5" w:rsidRDefault="002203E5" w:rsidP="002203E5">
            <w:pPr>
              <w:pStyle w:val="Subsection"/>
              <w:framePr w:hSpace="0" w:wrap="auto" w:hAnchor="text" w:xAlign="left" w:yAlign="inline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u w:val="single"/>
                <w:lang w:val="en-GB" w:eastAsia="en-US"/>
              </w:rPr>
            </w:pPr>
            <w:r w:rsidRPr="002203E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u w:val="single"/>
                <w:lang w:val="en-GB" w:eastAsia="en-US"/>
              </w:rPr>
              <w:t>CSEC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English A</w:t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ab/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Mathematics 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Office Administration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Electronic Document Preparation and Management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Principles of Accounts</w:t>
            </w:r>
          </w:p>
          <w:p w:rsid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Principles of Business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Human and Social Biology</w:t>
            </w:r>
          </w:p>
        </w:tc>
      </w:tr>
      <w:tr w:rsidR="00285CE0" w:rsidTr="002203E5">
        <w:trPr>
          <w:jc w:val="center"/>
        </w:trPr>
        <w:tc>
          <w:tcPr>
            <w:tcW w:w="2239" w:type="dxa"/>
            <w:shd w:val="clear" w:color="auto" w:fill="auto"/>
            <w:vAlign w:val="bottom"/>
          </w:tcPr>
          <w:p w:rsidR="00B93EDA" w:rsidRPr="002203E5" w:rsidRDefault="00B93EDA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8057" w:type="dxa"/>
            <w:shd w:val="clear" w:color="auto" w:fill="auto"/>
            <w:vAlign w:val="bottom"/>
          </w:tcPr>
          <w:p w:rsidR="002203E5" w:rsidRPr="002203E5" w:rsidRDefault="002203E5" w:rsidP="002203E5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CAPE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Management of Business (Unit 1)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Management of Business (Unit 2)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Digital Media (Unit 1)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Digital Media (Unit 2)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Entrepreneurship (Unit 1)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Entrepreneurship (Unit 2)</w:t>
            </w:r>
          </w:p>
          <w:p w:rsidR="002203E5" w:rsidRP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Communication Studies (Unit 1)</w:t>
            </w:r>
          </w:p>
          <w:p w:rsidR="002203E5" w:rsidRDefault="002203E5" w:rsidP="002203E5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203E5">
              <w:rPr>
                <w:rFonts w:ascii="Times New Roman" w:hAnsi="Times New Roman" w:cs="Times New Roman"/>
                <w:sz w:val="28"/>
                <w:szCs w:val="28"/>
              </w:rPr>
              <w:t>Caribbean Studies (Unit 1)</w:t>
            </w:r>
          </w:p>
          <w:p w:rsidR="00052A5D" w:rsidRPr="002203E5" w:rsidRDefault="00052A5D" w:rsidP="00052A5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Advanced Proficiency Diploma</w:t>
            </w:r>
          </w:p>
          <w:p w:rsidR="00B93EDA" w:rsidRDefault="00B93EDA">
            <w:pPr>
              <w:rPr>
                <w:color w:val="424456" w:themeColor="text2"/>
              </w:rPr>
            </w:pPr>
          </w:p>
        </w:tc>
      </w:tr>
      <w:tr w:rsidR="00285CE0" w:rsidTr="002203E5">
        <w:trPr>
          <w:jc w:val="center"/>
        </w:trPr>
        <w:tc>
          <w:tcPr>
            <w:tcW w:w="2239" w:type="dxa"/>
            <w:shd w:val="clear" w:color="auto" w:fill="auto"/>
          </w:tcPr>
          <w:p w:rsidR="002203E5" w:rsidRPr="002203E5" w:rsidRDefault="006F744B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  <w:r w:rsidRPr="002203E5">
              <w:rPr>
                <w:sz w:val="28"/>
                <w:szCs w:val="28"/>
              </w:rPr>
              <w:t>Experience</w:t>
            </w:r>
          </w:p>
          <w:p w:rsidR="00B93EDA" w:rsidRPr="002203E5" w:rsidRDefault="00B93EDA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8057" w:type="dxa"/>
            <w:shd w:val="clear" w:color="auto" w:fill="auto"/>
          </w:tcPr>
          <w:p w:rsidR="009C31CD" w:rsidRPr="009C31CD" w:rsidRDefault="009C31CD" w:rsidP="009C31CD">
            <w:pPr>
              <w:pStyle w:val="Subsection"/>
              <w:framePr w:wrap="around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</w:pPr>
            <w:r w:rsidRPr="009C31CD">
              <w:rPr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Data Entry &amp; Barcoding Clerk</w:t>
            </w:r>
          </w:p>
          <w:p w:rsidR="00B93EDA" w:rsidRPr="009C31CD" w:rsidRDefault="009C3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1CD">
              <w:rPr>
                <w:rFonts w:ascii="Times New Roman" w:hAnsi="Times New Roman" w:cs="Times New Roman"/>
                <w:sz w:val="28"/>
                <w:szCs w:val="28"/>
              </w:rPr>
              <w:t xml:space="preserve">          02/07/2016- 09/09/16</w:t>
            </w:r>
          </w:p>
          <w:p w:rsidR="00B93EDA" w:rsidRPr="009C31CD" w:rsidRDefault="009C3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1CD">
              <w:rPr>
                <w:rFonts w:ascii="Times New Roman" w:hAnsi="Times New Roman" w:cs="Times New Roman"/>
                <w:sz w:val="28"/>
                <w:szCs w:val="28"/>
              </w:rPr>
              <w:t xml:space="preserve">          Ministry of Legal Affairs</w:t>
            </w:r>
          </w:p>
          <w:p w:rsidR="009C31CD" w:rsidRPr="009C31CD" w:rsidRDefault="009C31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1CD">
              <w:rPr>
                <w:rFonts w:ascii="Times New Roman" w:hAnsi="Times New Roman" w:cs="Times New Roman"/>
                <w:sz w:val="28"/>
                <w:szCs w:val="28"/>
              </w:rPr>
              <w:t xml:space="preserve">          South Quay</w:t>
            </w:r>
          </w:p>
          <w:p w:rsidR="00B93EDA" w:rsidRDefault="00B93EDA">
            <w:pPr>
              <w:rPr>
                <w:b/>
                <w:color w:val="438086" w:themeColor="accent2"/>
              </w:rPr>
            </w:pPr>
          </w:p>
        </w:tc>
      </w:tr>
    </w:tbl>
    <w:p w:rsidR="002203E5" w:rsidRDefault="002203E5" w:rsidP="002203E5">
      <w:pPr>
        <w:pStyle w:val="NoSpacing"/>
        <w:rPr>
          <w:rFonts w:asciiTheme="majorHAnsi" w:hAnsiTheme="majorHAnsi"/>
          <w:color w:val="406E8C" w:themeColor="accent6" w:themeShade="BF"/>
          <w:sz w:val="28"/>
          <w:szCs w:val="28"/>
        </w:rPr>
      </w:pPr>
      <w:r w:rsidRPr="002203E5">
        <w:rPr>
          <w:rFonts w:asciiTheme="majorHAnsi" w:hAnsiTheme="majorHAnsi"/>
          <w:color w:val="406E8C" w:themeColor="accent6" w:themeShade="BF"/>
          <w:sz w:val="28"/>
          <w:szCs w:val="28"/>
        </w:rPr>
        <w:lastRenderedPageBreak/>
        <w:t>Awards</w:t>
      </w:r>
      <w:r>
        <w:rPr>
          <w:rFonts w:asciiTheme="majorHAnsi" w:hAnsiTheme="majorHAnsi"/>
          <w:color w:val="406E8C" w:themeColor="accent6" w:themeShade="BF"/>
          <w:sz w:val="28"/>
          <w:szCs w:val="28"/>
        </w:rPr>
        <w:t xml:space="preserve">      </w:t>
      </w:r>
    </w:p>
    <w:p w:rsidR="002203E5" w:rsidRPr="007F3D1F" w:rsidRDefault="002203E5" w:rsidP="007F3D1F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F3D1F">
        <w:rPr>
          <w:rFonts w:ascii="Times New Roman" w:hAnsi="Times New Roman" w:cs="Times New Roman"/>
          <w:sz w:val="28"/>
          <w:szCs w:val="28"/>
        </w:rPr>
        <w:t xml:space="preserve">End of term Merit Award </w:t>
      </w:r>
    </w:p>
    <w:p w:rsidR="00B93EDA" w:rsidRPr="007F3D1F" w:rsidRDefault="002203E5" w:rsidP="007F3D1F">
      <w:pPr>
        <w:pStyle w:val="ListParagraph"/>
        <w:numPr>
          <w:ilvl w:val="0"/>
          <w:numId w:val="24"/>
        </w:numPr>
        <w:rPr>
          <w:rFonts w:asciiTheme="majorHAnsi" w:hAnsiTheme="majorHAnsi"/>
          <w:color w:val="406E8C" w:themeColor="accent6" w:themeShade="BF"/>
          <w:sz w:val="28"/>
          <w:szCs w:val="28"/>
        </w:rPr>
      </w:pPr>
      <w:r w:rsidRPr="007F3D1F">
        <w:rPr>
          <w:rFonts w:ascii="Times New Roman" w:hAnsi="Times New Roman" w:cs="Times New Roman"/>
          <w:sz w:val="28"/>
          <w:szCs w:val="28"/>
        </w:rPr>
        <w:t>Electronic Document Preparation and Management Certificate of Achievement</w:t>
      </w:r>
    </w:p>
    <w:p w:rsidR="007F3D1F" w:rsidRDefault="007F3D1F" w:rsidP="007F3D1F">
      <w:pPr>
        <w:pStyle w:val="ListParagraph"/>
        <w:ind w:left="29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F3D1F" w:rsidRPr="007F3D1F" w:rsidRDefault="007F3D1F" w:rsidP="007F3D1F">
      <w:pPr>
        <w:pStyle w:val="NoSpacing"/>
        <w:rPr>
          <w:rFonts w:asciiTheme="majorHAnsi" w:hAnsiTheme="majorHAnsi" w:cs="Times New Roman"/>
          <w:color w:val="406E8C" w:themeColor="accent6" w:themeShade="BF"/>
          <w:sz w:val="28"/>
          <w:szCs w:val="28"/>
        </w:rPr>
      </w:pPr>
      <w:r w:rsidRPr="007F3D1F">
        <w:rPr>
          <w:rFonts w:asciiTheme="majorHAnsi" w:hAnsiTheme="majorHAnsi" w:cs="Times New Roman"/>
          <w:color w:val="406E8C" w:themeColor="accent6" w:themeShade="BF"/>
          <w:sz w:val="28"/>
          <w:szCs w:val="28"/>
        </w:rPr>
        <w:t>Hobbies</w:t>
      </w:r>
    </w:p>
    <w:p w:rsidR="007F3D1F" w:rsidRPr="007F3D1F" w:rsidRDefault="007F3D1F" w:rsidP="007F3D1F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F3D1F">
        <w:rPr>
          <w:rFonts w:ascii="Times New Roman" w:hAnsi="Times New Roman" w:cs="Times New Roman"/>
          <w:sz w:val="28"/>
          <w:szCs w:val="28"/>
        </w:rPr>
        <w:t>Poetry</w:t>
      </w:r>
    </w:p>
    <w:p w:rsidR="007F3D1F" w:rsidRPr="007F3D1F" w:rsidRDefault="007F3D1F" w:rsidP="007F3D1F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F3D1F">
        <w:rPr>
          <w:rFonts w:ascii="Times New Roman" w:hAnsi="Times New Roman" w:cs="Times New Roman"/>
          <w:sz w:val="28"/>
          <w:szCs w:val="28"/>
        </w:rPr>
        <w:t>Reading</w:t>
      </w:r>
    </w:p>
    <w:p w:rsidR="007F3D1F" w:rsidRPr="007F3D1F" w:rsidRDefault="007F3D1F" w:rsidP="007F3D1F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F3D1F">
        <w:rPr>
          <w:rFonts w:ascii="Times New Roman" w:hAnsi="Times New Roman" w:cs="Times New Roman"/>
          <w:sz w:val="28"/>
          <w:szCs w:val="28"/>
        </w:rPr>
        <w:t>Sewing</w:t>
      </w:r>
    </w:p>
    <w:p w:rsidR="007F3D1F" w:rsidRDefault="007F3D1F" w:rsidP="007F3D1F">
      <w:pPr>
        <w:pStyle w:val="ListParagraph"/>
        <w:ind w:left="2947"/>
        <w:rPr>
          <w:rFonts w:asciiTheme="majorHAnsi" w:hAnsiTheme="majorHAnsi"/>
          <w:color w:val="406E8C" w:themeColor="accent6" w:themeShade="BF"/>
          <w:sz w:val="28"/>
          <w:szCs w:val="28"/>
        </w:rPr>
      </w:pPr>
    </w:p>
    <w:p w:rsidR="007F3D1F" w:rsidRDefault="007F3D1F" w:rsidP="007F3D1F">
      <w:pPr>
        <w:pStyle w:val="NoSpacing"/>
        <w:rPr>
          <w:rFonts w:asciiTheme="majorHAnsi" w:hAnsiTheme="majorHAnsi" w:cs="Times New Roman"/>
          <w:color w:val="406E8C" w:themeColor="accent6" w:themeShade="BF"/>
          <w:sz w:val="28"/>
          <w:szCs w:val="28"/>
        </w:rPr>
      </w:pPr>
      <w:r w:rsidRPr="007F3D1F">
        <w:rPr>
          <w:rFonts w:asciiTheme="majorHAnsi" w:hAnsiTheme="majorHAnsi" w:cs="Times New Roman"/>
          <w:color w:val="406E8C" w:themeColor="accent6" w:themeShade="BF"/>
          <w:sz w:val="28"/>
          <w:szCs w:val="28"/>
        </w:rPr>
        <w:t>References</w:t>
      </w:r>
    </w:p>
    <w:p w:rsidR="007F3D1F" w:rsidRPr="007F3D1F" w:rsidRDefault="007F3D1F" w:rsidP="007F3D1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4"/>
        </w:rPr>
      </w:pPr>
      <w:r w:rsidRPr="007F3D1F">
        <w:rPr>
          <w:rFonts w:ascii="Times New Roman" w:hAnsi="Times New Roman" w:cs="Times New Roman"/>
          <w:sz w:val="28"/>
          <w:szCs w:val="24"/>
        </w:rPr>
        <w:t xml:space="preserve">June Modeste </w:t>
      </w:r>
    </w:p>
    <w:p w:rsidR="007F3D1F" w:rsidRP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</w:t>
      </w:r>
      <w:r w:rsidRPr="007F3D1F">
        <w:rPr>
          <w:rFonts w:ascii="Times New Roman" w:hAnsi="Times New Roman" w:cs="Times New Roman"/>
          <w:sz w:val="28"/>
          <w:szCs w:val="24"/>
        </w:rPr>
        <w:t>San Juan North Secondary School</w:t>
      </w:r>
    </w:p>
    <w:p w:rsidR="007F3D1F" w:rsidRP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</w:t>
      </w:r>
      <w:r w:rsidRPr="007F3D1F">
        <w:rPr>
          <w:rFonts w:ascii="Times New Roman" w:hAnsi="Times New Roman" w:cs="Times New Roman"/>
          <w:sz w:val="28"/>
          <w:szCs w:val="24"/>
        </w:rPr>
        <w:t>Teacher</w:t>
      </w:r>
    </w:p>
    <w:p w:rsid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</w:t>
      </w:r>
      <w:r w:rsidRPr="007F3D1F">
        <w:rPr>
          <w:rFonts w:ascii="Times New Roman" w:hAnsi="Times New Roman" w:cs="Times New Roman"/>
          <w:sz w:val="28"/>
          <w:szCs w:val="24"/>
        </w:rPr>
        <w:t>Phone: 1 (868) 372 8702</w:t>
      </w:r>
    </w:p>
    <w:p w:rsidR="007F3D1F" w:rsidRPr="00930C5C" w:rsidRDefault="007F3D1F" w:rsidP="007F3D1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</w:t>
      </w:r>
      <w:r w:rsidR="009C31C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7F3D1F">
        <w:rPr>
          <w:rFonts w:ascii="Times New Roman" w:hAnsi="Times New Roman" w:cs="Times New Roman"/>
          <w:sz w:val="28"/>
          <w:szCs w:val="24"/>
        </w:rPr>
        <w:t>San Juan North Secondary School phone:  1 (868) 638 357</w:t>
      </w:r>
      <w:r w:rsidRPr="00930C5C">
        <w:rPr>
          <w:rFonts w:ascii="Times New Roman" w:hAnsi="Times New Roman" w:cs="Times New Roman"/>
          <w:sz w:val="24"/>
          <w:szCs w:val="24"/>
        </w:rPr>
        <w:t>4</w:t>
      </w:r>
    </w:p>
    <w:p w:rsidR="007F3D1F" w:rsidRP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7F3D1F" w:rsidRP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7F3D1F" w:rsidRDefault="007F3D1F" w:rsidP="007F3D1F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Darwin James</w:t>
      </w:r>
    </w:p>
    <w:p w:rsid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Trinidad &amp; Tobago Police Service</w:t>
      </w:r>
    </w:p>
    <w:p w:rsidR="007F3D1F" w:rsidRPr="007F3D1F" w:rsidRDefault="007F3D1F" w:rsidP="007F3D1F">
      <w:pPr>
        <w:pStyle w:val="NoSpacing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</w:t>
      </w:r>
      <w:r w:rsidR="009C31C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Superintendent</w:t>
      </w:r>
    </w:p>
    <w:p w:rsidR="007F3D1F" w:rsidRPr="007F3D1F" w:rsidRDefault="007F3D1F" w:rsidP="007F3D1F">
      <w:pPr>
        <w:pStyle w:val="NoSpacing"/>
        <w:rPr>
          <w:rFonts w:asciiTheme="majorHAnsi" w:hAnsiTheme="majorHAnsi" w:cs="Times New Roman"/>
          <w:color w:val="406E8C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</w:t>
      </w:r>
      <w:r w:rsidR="009C31CD">
        <w:rPr>
          <w:rFonts w:ascii="Times New Roman" w:hAnsi="Times New Roman" w:cs="Times New Roman"/>
          <w:sz w:val="28"/>
          <w:szCs w:val="24"/>
        </w:rPr>
        <w:t xml:space="preserve">                     </w:t>
      </w:r>
      <w:r>
        <w:rPr>
          <w:rFonts w:ascii="Times New Roman" w:hAnsi="Times New Roman" w:cs="Times New Roman"/>
          <w:sz w:val="28"/>
          <w:szCs w:val="24"/>
        </w:rPr>
        <w:t xml:space="preserve"> South Western Division Station: 1(868) 649 0166</w:t>
      </w:r>
    </w:p>
    <w:p w:rsidR="007F3D1F" w:rsidRPr="002203E5" w:rsidRDefault="007F3D1F" w:rsidP="007F3D1F">
      <w:pPr>
        <w:pStyle w:val="ListParagraph"/>
        <w:ind w:left="2947"/>
        <w:rPr>
          <w:rFonts w:asciiTheme="majorHAnsi" w:hAnsiTheme="majorHAnsi"/>
          <w:color w:val="406E8C" w:themeColor="accent6" w:themeShade="BF"/>
          <w:sz w:val="28"/>
          <w:szCs w:val="28"/>
        </w:rPr>
      </w:pPr>
    </w:p>
    <w:sectPr w:rsidR="007F3D1F" w:rsidRPr="002203E5" w:rsidSect="00285CE0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6FB" w:rsidRDefault="005E66FB">
      <w:pPr>
        <w:spacing w:after="0" w:line="240" w:lineRule="auto"/>
      </w:pPr>
      <w:r>
        <w:separator/>
      </w:r>
    </w:p>
  </w:endnote>
  <w:endnote w:type="continuationSeparator" w:id="0">
    <w:p w:rsidR="005E66FB" w:rsidRDefault="005E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DA" w:rsidRDefault="00B93EDA"/>
  <w:p w:rsidR="00B93EDA" w:rsidRDefault="00215568">
    <w:r>
      <w:fldChar w:fldCharType="begin"/>
    </w:r>
    <w:r>
      <w:instrText xml:space="preserve"> PAGE   \* MERGEFORMAT </w:instrText>
    </w:r>
    <w:r>
      <w:fldChar w:fldCharType="separate"/>
    </w:r>
    <w:r w:rsidR="003A1195">
      <w:rPr>
        <w:noProof/>
      </w:rPr>
      <w:t>2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:rsidR="00B93EDA" w:rsidRDefault="009C31CD"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16510" r="5715" b="5080"/>
              <wp:docPr id="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5" name="AutoShape 18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19"/>
                      <wps:cNvCnPr>
                        <a:cxnSpLocks noChangeShapeType="1"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6Y62Ce8CAADgCAAA&#10;DgAAAAAAAAAAAAAAAAAuAgAAZHJzL2Uyb0RvYy54bWxQSwECLQAUAAYACAAAACEA57BZq9sAAAAD&#10;AQAADwAAAAAAAAAAAAAAAABJ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Kc4sIAAADaAAAADwAAAGRycy9kb3ducmV2LnhtbESPX2vCMBTF3wd+h3CFvYimlU2kGkU2&#10;hDHYRK3vl+baFpub0kTb+unNQNjj4fz5cZbrzlTiRo0rLSuIJxEI4szqknMF6XE7noNwHlljZZkU&#10;9ORgvRq8LDHRtuU93Q4+F2GEXYIKCu/rREqXFWTQTWxNHLyzbQz6IJtc6gbbMG4qOY2imTRYciAU&#10;WNNHQdnlcDWBO9pdv9t7n1L/SfHv2090OsWpUq/DbrMA4anz/+Fn+0sreIe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Kc4sIAAADaAAAADwAAAAAAAAAAAAAA&#10;AAChAgAAZHJzL2Rvd25yZXYueG1sUEsFBgAAAAAEAAQA+QAAAJADAAAAAA==&#10;" strokecolor="#438086 [3205]" strokeweight="1.5pt"/>
              <v:shape id="AutoShape 19" o:spid="_x0000_s1028" type="#_x0000_t32" style="position:absolute;left:1804;top:15193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lwocQAAADaAAAADwAAAGRycy9kb3ducmV2LnhtbESPwWrDMBBE74X8g9hCbo1cH9zgRAlt&#10;qCHQXurkkONirW0Ra2Us1Xb79VUg0OMwM2+Y7X62nRhp8MaxgudVAoK4ctpwo+B8Kp7WIHxA1tg5&#10;JgU/5GG/WzxsMddu4i8ay9CICGGfo4I2hD6X0lctWfQr1xNHr3aDxRDl0Eg94BThtpNpkmTSouG4&#10;0GJPh5aqa/ltFdQfyeWMdf1i3tZGpkVx+kzff5VaPs6vGxCB5vAfvrePWkEGtyvxBsjd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qXChxAAAANoAAAAPAAAAAAAAAAAA&#10;AAAAAKECAABkcnMvZG93bnJldi54bWxQSwUGAAAAAAQABAD5AAAAkgMAAAAA&#10;" strokecolor="#438086 [3205]" strokeweight=".25pt"/>
              <w10:anchorlock/>
            </v:group>
          </w:pict>
        </mc:Fallback>
      </mc:AlternateContent>
    </w:r>
  </w:p>
  <w:p w:rsidR="00B93EDA" w:rsidRDefault="00B93EDA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DA" w:rsidRDefault="00B93EDA">
    <w:pPr>
      <w:jc w:val="right"/>
    </w:pPr>
  </w:p>
  <w:p w:rsidR="00B93EDA" w:rsidRDefault="0021556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744B">
      <w:rPr>
        <w:noProof/>
      </w:rPr>
      <w:t>3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:rsidR="00B93EDA" w:rsidRDefault="009C31CD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ElsIAAADaAAAADwAAAGRycy9kb3ducmV2LnhtbESPX2vCMBTF3wW/Q7iCLzLTisioRhnK&#10;YAg65ur7pbm2Zc1NaaJt/fRGGPh4OH9+nNWmM5W4UeNKywriaQSCOLO65FxB+vv59g7CeWSNlWVS&#10;0JODzXo4WGGibcs/dDv5XIQRdgkqKLyvEyldVpBBN7U1cfAutjHog2xyqRtsw7ip5CyKFtJgyYFQ&#10;YE3bgrK/09UE7uT7um/vfUr9juLj/BCdz3Gq1HjUfSxBeOr8K/zf/tIKZvC8Em6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sEls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7TOcMAAADaAAAADwAAAGRycy9kb3ducmV2LnhtbESPQWvCQBSE7wX/w/IEb3XTC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e0zn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B93EDA" w:rsidRDefault="00B93EDA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6FB" w:rsidRDefault="005E66FB">
      <w:pPr>
        <w:spacing w:after="0" w:line="240" w:lineRule="auto"/>
      </w:pPr>
      <w:r>
        <w:separator/>
      </w:r>
    </w:p>
  </w:footnote>
  <w:footnote w:type="continuationSeparator" w:id="0">
    <w:p w:rsidR="005E66FB" w:rsidRDefault="005E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93EDA" w:rsidRDefault="00DB3066">
        <w:pPr>
          <w:pStyle w:val="Header"/>
          <w:pBdr>
            <w:bottom w:val="single" w:sz="4" w:space="0" w:color="auto"/>
          </w:pBdr>
        </w:pPr>
        <w:r>
          <w:t xml:space="preserve">     </w:t>
        </w:r>
      </w:p>
    </w:sdtContent>
  </w:sdt>
  <w:p w:rsidR="00B93EDA" w:rsidRDefault="00B93E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461271"/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93EDA" w:rsidRDefault="00DB3066">
        <w:pPr>
          <w:pStyle w:val="Header"/>
          <w:pBdr>
            <w:bottom w:val="single" w:sz="4" w:space="0" w:color="auto"/>
          </w:pBdr>
          <w:jc w:val="right"/>
        </w:pPr>
        <w:r>
          <w:t xml:space="preserve">     </w:t>
        </w:r>
      </w:p>
    </w:sdtContent>
  </w:sdt>
  <w:p w:rsidR="00B93EDA" w:rsidRDefault="00B93E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762CE"/>
    <w:multiLevelType w:val="hybridMultilevel"/>
    <w:tmpl w:val="7686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1135D5"/>
    <w:multiLevelType w:val="hybridMultilevel"/>
    <w:tmpl w:val="F452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CD1EA6"/>
    <w:multiLevelType w:val="hybridMultilevel"/>
    <w:tmpl w:val="0974E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C07779C"/>
    <w:multiLevelType w:val="hybridMultilevel"/>
    <w:tmpl w:val="D3F047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58A6479"/>
    <w:multiLevelType w:val="hybridMultilevel"/>
    <w:tmpl w:val="85661202"/>
    <w:lvl w:ilvl="0" w:tplc="0409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</w:abstractNum>
  <w:abstractNum w:abstractNumId="16">
    <w:nsid w:val="27F64FF8"/>
    <w:multiLevelType w:val="hybridMultilevel"/>
    <w:tmpl w:val="4238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41853"/>
    <w:multiLevelType w:val="hybridMultilevel"/>
    <w:tmpl w:val="A25410EC"/>
    <w:lvl w:ilvl="0" w:tplc="A4F84CC0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18">
    <w:nsid w:val="3B7078CB"/>
    <w:multiLevelType w:val="hybridMultilevel"/>
    <w:tmpl w:val="CA98B90A"/>
    <w:lvl w:ilvl="0" w:tplc="0409000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6" w:hanging="360"/>
      </w:pPr>
      <w:rPr>
        <w:rFonts w:ascii="Wingdings" w:hAnsi="Wingdings" w:hint="default"/>
      </w:rPr>
    </w:lvl>
  </w:abstractNum>
  <w:abstractNum w:abstractNumId="19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0">
    <w:nsid w:val="49E05808"/>
    <w:multiLevelType w:val="hybridMultilevel"/>
    <w:tmpl w:val="3028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6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8A7887"/>
    <w:multiLevelType w:val="hybridMultilevel"/>
    <w:tmpl w:val="3C6C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0F35CD"/>
    <w:multiLevelType w:val="hybridMultilevel"/>
    <w:tmpl w:val="5D0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>
    <w:nsid w:val="67142A7A"/>
    <w:multiLevelType w:val="hybridMultilevel"/>
    <w:tmpl w:val="6EAAE6D6"/>
    <w:lvl w:ilvl="0" w:tplc="0409000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8" w:hanging="360"/>
      </w:pPr>
      <w:rPr>
        <w:rFonts w:ascii="Wingdings" w:hAnsi="Wingdings" w:hint="default"/>
      </w:rPr>
    </w:lvl>
  </w:abstractNum>
  <w:abstractNum w:abstractNumId="25">
    <w:nsid w:val="7DC40D46"/>
    <w:multiLevelType w:val="hybridMultilevel"/>
    <w:tmpl w:val="CA50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9"/>
  </w:num>
  <w:num w:numId="16">
    <w:abstractNumId w:val="13"/>
  </w:num>
  <w:num w:numId="17">
    <w:abstractNumId w:val="21"/>
  </w:num>
  <w:num w:numId="18">
    <w:abstractNumId w:val="25"/>
  </w:num>
  <w:num w:numId="19">
    <w:abstractNumId w:val="22"/>
  </w:num>
  <w:num w:numId="20">
    <w:abstractNumId w:val="16"/>
  </w:num>
  <w:num w:numId="21">
    <w:abstractNumId w:val="20"/>
  </w:num>
  <w:num w:numId="22">
    <w:abstractNumId w:val="12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4"/>
  </w:num>
  <w:num w:numId="28">
    <w:abstractNumId w:val="1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3E5"/>
    <w:rsid w:val="00052A5D"/>
    <w:rsid w:val="00215568"/>
    <w:rsid w:val="002203E5"/>
    <w:rsid w:val="00285CE0"/>
    <w:rsid w:val="003A1195"/>
    <w:rsid w:val="0042411A"/>
    <w:rsid w:val="005A6DEC"/>
    <w:rsid w:val="005E66FB"/>
    <w:rsid w:val="00613BEE"/>
    <w:rsid w:val="006C48F6"/>
    <w:rsid w:val="006F744B"/>
    <w:rsid w:val="007F3D1F"/>
    <w:rsid w:val="00835A1D"/>
    <w:rsid w:val="008C762B"/>
    <w:rsid w:val="009C31CD"/>
    <w:rsid w:val="00B93EDA"/>
    <w:rsid w:val="00DB3066"/>
    <w:rsid w:val="00FC0571"/>
    <w:rsid w:val="00FC5EA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9C31CD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9C31CD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mailto:rashidaha.m.charles@hot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hida\Downloads\tf10192739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0B4815A6084AFA983DD19256CAA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32C2C-399D-4613-A4CE-FD049562F7FA}"/>
      </w:docPartPr>
      <w:docPartBody>
        <w:p w:rsidR="004B08BB" w:rsidRDefault="00352DCA">
          <w:pPr>
            <w:pStyle w:val="DB0B4815A6084AFA983DD19256CAA936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DCA"/>
    <w:rsid w:val="0025031F"/>
    <w:rsid w:val="00352DCA"/>
    <w:rsid w:val="004B08BB"/>
    <w:rsid w:val="00906A8B"/>
    <w:rsid w:val="00D5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B0B4815A6084AFA983DD19256CAA936">
    <w:name w:val="DB0B4815A6084AFA983DD19256CAA936"/>
  </w:style>
  <w:style w:type="paragraph" w:customStyle="1" w:styleId="D9228B91EBDE412EB916F3EECB50F794">
    <w:name w:val="D9228B91EBDE412EB916F3EECB50F794"/>
  </w:style>
  <w:style w:type="paragraph" w:customStyle="1" w:styleId="652DAE4A740147589F8931070D46B39F">
    <w:name w:val="652DAE4A740147589F8931070D46B39F"/>
  </w:style>
  <w:style w:type="paragraph" w:customStyle="1" w:styleId="E6CFE382ED0E455390B9BDB79C8E1A6C">
    <w:name w:val="E6CFE382ED0E455390B9BDB79C8E1A6C"/>
  </w:style>
  <w:style w:type="paragraph" w:customStyle="1" w:styleId="901861F161DE4113986197AF68A3C1E9">
    <w:name w:val="901861F161DE4113986197AF68A3C1E9"/>
  </w:style>
  <w:style w:type="paragraph" w:customStyle="1" w:styleId="B91B898F1F6A4F77880BB1593ADE7953">
    <w:name w:val="B91B898F1F6A4F77880BB1593ADE7953"/>
  </w:style>
  <w:style w:type="paragraph" w:customStyle="1" w:styleId="AC3031642BA14C439CD63ADC4D9BE0B6">
    <w:name w:val="AC3031642BA14C439CD63ADC4D9BE0B6"/>
  </w:style>
  <w:style w:type="paragraph" w:customStyle="1" w:styleId="83EF793D20A0452BBD08C701D6BCF0D8">
    <w:name w:val="83EF793D20A0452BBD08C701D6BCF0D8"/>
  </w:style>
  <w:style w:type="paragraph" w:customStyle="1" w:styleId="1CDEDFD252054D6A8702470A98345FB0">
    <w:name w:val="1CDEDFD252054D6A8702470A98345FB0"/>
  </w:style>
  <w:style w:type="paragraph" w:customStyle="1" w:styleId="EF064D0ECA854394A18F6581EC79F9D7">
    <w:name w:val="EF064D0ECA854394A18F6581EC79F9D7"/>
  </w:style>
  <w:style w:type="paragraph" w:customStyle="1" w:styleId="B73268E0FD8E440782F09F278C4D689F">
    <w:name w:val="B73268E0FD8E440782F09F278C4D689F"/>
  </w:style>
  <w:style w:type="paragraph" w:customStyle="1" w:styleId="803208F12BA540EAB10C34EB9B602638">
    <w:name w:val="803208F12BA540EAB10C34EB9B602638"/>
  </w:style>
  <w:style w:type="paragraph" w:customStyle="1" w:styleId="35275AF9C0124D6C93E60B00F299284C">
    <w:name w:val="35275AF9C0124D6C93E60B00F299284C"/>
  </w:style>
  <w:style w:type="paragraph" w:customStyle="1" w:styleId="8E245ED57E45412495514B22FB088C74">
    <w:name w:val="8E245ED57E45412495514B22FB088C74"/>
  </w:style>
  <w:style w:type="paragraph" w:customStyle="1" w:styleId="D27B9C36ABFA410CBD20B6B97790FC63">
    <w:name w:val="D27B9C36ABFA410CBD20B6B97790FC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B0B4815A6084AFA983DD19256CAA936">
    <w:name w:val="DB0B4815A6084AFA983DD19256CAA936"/>
  </w:style>
  <w:style w:type="paragraph" w:customStyle="1" w:styleId="D9228B91EBDE412EB916F3EECB50F794">
    <w:name w:val="D9228B91EBDE412EB916F3EECB50F794"/>
  </w:style>
  <w:style w:type="paragraph" w:customStyle="1" w:styleId="652DAE4A740147589F8931070D46B39F">
    <w:name w:val="652DAE4A740147589F8931070D46B39F"/>
  </w:style>
  <w:style w:type="paragraph" w:customStyle="1" w:styleId="E6CFE382ED0E455390B9BDB79C8E1A6C">
    <w:name w:val="E6CFE382ED0E455390B9BDB79C8E1A6C"/>
  </w:style>
  <w:style w:type="paragraph" w:customStyle="1" w:styleId="901861F161DE4113986197AF68A3C1E9">
    <w:name w:val="901861F161DE4113986197AF68A3C1E9"/>
  </w:style>
  <w:style w:type="paragraph" w:customStyle="1" w:styleId="B91B898F1F6A4F77880BB1593ADE7953">
    <w:name w:val="B91B898F1F6A4F77880BB1593ADE7953"/>
  </w:style>
  <w:style w:type="paragraph" w:customStyle="1" w:styleId="AC3031642BA14C439CD63ADC4D9BE0B6">
    <w:name w:val="AC3031642BA14C439CD63ADC4D9BE0B6"/>
  </w:style>
  <w:style w:type="paragraph" w:customStyle="1" w:styleId="83EF793D20A0452BBD08C701D6BCF0D8">
    <w:name w:val="83EF793D20A0452BBD08C701D6BCF0D8"/>
  </w:style>
  <w:style w:type="paragraph" w:customStyle="1" w:styleId="1CDEDFD252054D6A8702470A98345FB0">
    <w:name w:val="1CDEDFD252054D6A8702470A98345FB0"/>
  </w:style>
  <w:style w:type="paragraph" w:customStyle="1" w:styleId="EF064D0ECA854394A18F6581EC79F9D7">
    <w:name w:val="EF064D0ECA854394A18F6581EC79F9D7"/>
  </w:style>
  <w:style w:type="paragraph" w:customStyle="1" w:styleId="B73268E0FD8E440782F09F278C4D689F">
    <w:name w:val="B73268E0FD8E440782F09F278C4D689F"/>
  </w:style>
  <w:style w:type="paragraph" w:customStyle="1" w:styleId="803208F12BA540EAB10C34EB9B602638">
    <w:name w:val="803208F12BA540EAB10C34EB9B602638"/>
  </w:style>
  <w:style w:type="paragraph" w:customStyle="1" w:styleId="35275AF9C0124D6C93E60B00F299284C">
    <w:name w:val="35275AF9C0124D6C93E60B00F299284C"/>
  </w:style>
  <w:style w:type="paragraph" w:customStyle="1" w:styleId="8E245ED57E45412495514B22FB088C74">
    <w:name w:val="8E245ED57E45412495514B22FB088C74"/>
  </w:style>
  <w:style w:type="paragraph" w:customStyle="1" w:styleId="D27B9C36ABFA410CBD20B6B97790FC63">
    <w:name w:val="D27B9C36ABFA410CBD20B6B97790FC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Resume (Urban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Resume (Urban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273040</Value>
      <Value>1305226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2009-05-30T21:49:00+00:00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TP010192739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 xsi:nil="true"/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529232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D0A62-E7E0-4259-8473-345431F72E4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505C348-F81D-4D8C-97D2-220BC6674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tf10192739 (1).dotx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creator/>
  <cp:lastModifiedBy/>
  <cp:revision>1</cp:revision>
  <dcterms:created xsi:type="dcterms:W3CDTF">2017-03-30T23:16:00Z</dcterms:created>
  <dcterms:modified xsi:type="dcterms:W3CDTF">2017-10-15T00:11:00Z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