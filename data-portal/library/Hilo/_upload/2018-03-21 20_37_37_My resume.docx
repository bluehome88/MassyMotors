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84" w:rsidRPr="00AF23D6" w:rsidRDefault="00F030CC">
      <w:pPr>
        <w:pStyle w:val="Name"/>
        <w:rPr>
          <w:rFonts w:ascii="Algerian" w:hAnsi="Algerian"/>
          <w:sz w:val="48"/>
          <w:szCs w:val="48"/>
        </w:rPr>
      </w:pPr>
      <w:bookmarkStart w:id="0" w:name="_GoBack"/>
      <w:bookmarkEnd w:id="0"/>
      <w:r w:rsidRPr="00AF23D6">
        <w:rPr>
          <w:rFonts w:ascii="Algerian" w:hAnsi="Algerian"/>
          <w:sz w:val="48"/>
          <w:szCs w:val="48"/>
        </w:rPr>
        <w:t>ALEX</w:t>
      </w:r>
    </w:p>
    <w:p w:rsidR="00F030CC" w:rsidRPr="00AF23D6" w:rsidRDefault="00F030CC">
      <w:pPr>
        <w:pStyle w:val="Name"/>
        <w:rPr>
          <w:rFonts w:ascii="Algerian" w:hAnsi="Algerian"/>
          <w:sz w:val="48"/>
          <w:szCs w:val="48"/>
        </w:rPr>
      </w:pPr>
      <w:r w:rsidRPr="00AF23D6">
        <w:rPr>
          <w:rFonts w:ascii="Algerian" w:hAnsi="Algerian"/>
          <w:sz w:val="48"/>
          <w:szCs w:val="48"/>
        </w:rPr>
        <w:t>ROSTER</w:t>
      </w:r>
    </w:p>
    <w:p w:rsidR="001C0084" w:rsidRDefault="006634B4">
      <w:pPr>
        <w:pStyle w:val="ContactInfo"/>
      </w:pPr>
      <w:r>
        <w:t>#3 Ashby lane, Arima</w:t>
      </w:r>
      <w:r w:rsidR="00DE0861">
        <w:t xml:space="preserve">| </w:t>
      </w:r>
      <w:r>
        <w:t>+</w:t>
      </w:r>
      <w:r w:rsidR="00F13F9C">
        <w:t>(</w:t>
      </w:r>
      <w:r w:rsidR="0072095D">
        <w:t>1868) 359-0304</w:t>
      </w:r>
      <w:r w:rsidR="00DE0861">
        <w:t xml:space="preserve"> | </w:t>
      </w:r>
      <w:sdt>
        <w:sdtPr>
          <w:alias w:val="Enter email:"/>
          <w:tag w:val="Enter email:"/>
          <w:id w:val="1913350914"/>
          <w:placeholder>
            <w:docPart w:val="C137FBA597CFCD4B9901D32ABD7F7FDF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72095D">
            <w:t>alexrosterwb@gmail.com</w:t>
          </w:r>
        </w:sdtContent>
      </w:sdt>
    </w:p>
    <w:p w:rsidR="001C0084" w:rsidRDefault="00EF7484">
      <w:pPr>
        <w:pStyle w:val="Heading1"/>
      </w:pPr>
      <w:r>
        <w:t>Objective:</w:t>
      </w:r>
    </w:p>
    <w:p w:rsidR="00BE3596" w:rsidRDefault="00822077" w:rsidP="00BE3596">
      <w:pPr>
        <w:spacing w:after="180" w:line="240" w:lineRule="auto"/>
      </w:pPr>
      <w:r>
        <w:t xml:space="preserve">To </w:t>
      </w:r>
      <w:r w:rsidR="00194EA4">
        <w:t>carry out</w:t>
      </w:r>
      <w:r>
        <w:t xml:space="preserve"> my given</w:t>
      </w:r>
      <w:r w:rsidR="00194EA4">
        <w:t xml:space="preserve"> tasks and</w:t>
      </w:r>
      <w:r>
        <w:t xml:space="preserve"> duties at </w:t>
      </w:r>
      <w:r w:rsidR="00F55DC7">
        <w:t>the</w:t>
      </w:r>
      <w:r w:rsidR="00CE7AC6">
        <w:t xml:space="preserve"> utmost </w:t>
      </w:r>
      <w:r w:rsidR="00F55DC7">
        <w:t>best of my ability</w:t>
      </w:r>
      <w:r w:rsidR="007E229E">
        <w:t>,</w:t>
      </w:r>
    </w:p>
    <w:p w:rsidR="00B30F94" w:rsidRDefault="00F55DC7" w:rsidP="00BE3596">
      <w:pPr>
        <w:spacing w:after="180" w:line="240" w:lineRule="auto"/>
      </w:pPr>
      <w:r>
        <w:t>Maintain</w:t>
      </w:r>
      <w:r w:rsidR="00622D7F">
        <w:t xml:space="preserve"> the </w:t>
      </w:r>
      <w:r>
        <w:t xml:space="preserve"> </w:t>
      </w:r>
      <w:r w:rsidR="00622D7F">
        <w:t>rules and procedures</w:t>
      </w:r>
      <w:r w:rsidR="006909C6">
        <w:t xml:space="preserve"> of the </w:t>
      </w:r>
      <w:r w:rsidR="007E229E">
        <w:t xml:space="preserve">organization </w:t>
      </w:r>
      <w:r w:rsidR="00AB0896">
        <w:t xml:space="preserve">and also to fulfill </w:t>
      </w:r>
    </w:p>
    <w:p w:rsidR="00373CDC" w:rsidRDefault="00373CDC" w:rsidP="00BE3596">
      <w:pPr>
        <w:spacing w:after="180" w:line="240" w:lineRule="auto"/>
      </w:pPr>
      <w:r>
        <w:t xml:space="preserve">My other responsibilities </w:t>
      </w:r>
      <w:r w:rsidR="00695D4D">
        <w:t>as an employee.</w:t>
      </w:r>
    </w:p>
    <w:p w:rsidR="001C0084" w:rsidRDefault="0040644D" w:rsidP="00BA126D">
      <w:pPr>
        <w:spacing w:after="180" w:line="240" w:lineRule="auto"/>
      </w:pPr>
      <w:r>
        <w:t xml:space="preserve"> </w:t>
      </w:r>
    </w:p>
    <w:p w:rsidR="000A33A0" w:rsidRDefault="000A33A0">
      <w:pPr>
        <w:spacing w:after="180"/>
      </w:pPr>
    </w:p>
    <w:p w:rsidR="001C0084" w:rsidRDefault="00EC2E47" w:rsidP="00695D4D">
      <w:pPr>
        <w:pStyle w:val="Heading1"/>
      </w:pPr>
      <w:sdt>
        <w:sdtPr>
          <w:alias w:val="Education:"/>
          <w:tag w:val="Education:"/>
          <w:id w:val="-1150367223"/>
          <w:placeholder>
            <w:docPart w:val="F7AA34F75E6EEC46BCCA676D645EDC2B"/>
          </w:placeholder>
          <w:temporary/>
          <w:showingPlcHdr/>
          <w15:appearance w15:val="hidden"/>
        </w:sdtPr>
        <w:sdtEndPr/>
        <w:sdtContent>
          <w:r w:rsidR="007F7DCE">
            <w:t>Education</w:t>
          </w:r>
        </w:sdtContent>
      </w:sdt>
      <w:r w:rsidR="00695D4D">
        <w:t>:</w:t>
      </w:r>
    </w:p>
    <w:p w:rsidR="007D7A2A" w:rsidRDefault="00A85874" w:rsidP="007D7A2A">
      <w:pPr>
        <w:jc w:val="both"/>
      </w:pPr>
      <w:r>
        <w:t>Subjects:</w:t>
      </w:r>
      <w:r w:rsidR="00FB35D3">
        <w:t xml:space="preserve">                                                      Grades:</w:t>
      </w:r>
    </w:p>
    <w:p w:rsidR="001115CF" w:rsidRDefault="001055D5" w:rsidP="001115CF">
      <w:pPr>
        <w:pStyle w:val="ListParagraph"/>
        <w:numPr>
          <w:ilvl w:val="0"/>
          <w:numId w:val="11"/>
        </w:numPr>
      </w:pPr>
      <w:r>
        <w:t>ENGLISH</w:t>
      </w:r>
      <w:r w:rsidR="007D7A2A">
        <w:t xml:space="preserve">                                                 ii</w:t>
      </w:r>
    </w:p>
    <w:p w:rsidR="001055D5" w:rsidRDefault="001055D5" w:rsidP="001115CF">
      <w:pPr>
        <w:pStyle w:val="ListParagraph"/>
        <w:numPr>
          <w:ilvl w:val="0"/>
          <w:numId w:val="11"/>
        </w:numPr>
      </w:pPr>
      <w:r>
        <w:t>MATHEMATICS</w:t>
      </w:r>
      <w:r w:rsidR="002F7B74">
        <w:t xml:space="preserve">                                      </w:t>
      </w:r>
      <w:r w:rsidR="00227CA2">
        <w:t xml:space="preserve"> ii</w:t>
      </w:r>
    </w:p>
    <w:p w:rsidR="001055D5" w:rsidRDefault="00AE4F87" w:rsidP="001115CF">
      <w:pPr>
        <w:pStyle w:val="ListParagraph"/>
        <w:numPr>
          <w:ilvl w:val="0"/>
          <w:numId w:val="11"/>
        </w:numPr>
      </w:pPr>
      <w:r>
        <w:t>OFFICE ADMINISTRATION</w:t>
      </w:r>
      <w:r w:rsidR="00227CA2">
        <w:t xml:space="preserve">                     ii</w:t>
      </w:r>
    </w:p>
    <w:p w:rsidR="001C0084" w:rsidRDefault="00AE4F87" w:rsidP="009341D9">
      <w:pPr>
        <w:pStyle w:val="ListParagraph"/>
        <w:numPr>
          <w:ilvl w:val="0"/>
          <w:numId w:val="11"/>
        </w:numPr>
      </w:pPr>
      <w:r>
        <w:t>PRINCIPLES OF BUSINESS</w:t>
      </w:r>
      <w:r w:rsidR="00227CA2">
        <w:t xml:space="preserve"> </w:t>
      </w:r>
      <w:r w:rsidR="00B90DFB">
        <w:t xml:space="preserve">                     ii</w:t>
      </w:r>
    </w:p>
    <w:p w:rsidR="009341D9" w:rsidRDefault="00C45977" w:rsidP="009341D9">
      <w:pPr>
        <w:pStyle w:val="ListParagraph"/>
        <w:numPr>
          <w:ilvl w:val="0"/>
          <w:numId w:val="11"/>
        </w:numPr>
      </w:pPr>
      <w:r>
        <w:t>SOCIAL STUDIES.                                   Ii</w:t>
      </w:r>
    </w:p>
    <w:p w:rsidR="00EC5AAD" w:rsidRDefault="00EC5AAD" w:rsidP="00945527"/>
    <w:p w:rsidR="001C0084" w:rsidRDefault="009318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Experience: </w:t>
      </w:r>
    </w:p>
    <w:p w:rsidR="00D374C6" w:rsidRDefault="00DF5BE8">
      <w:r>
        <w:t xml:space="preserve">A.C.S Group of companies Ltd </w:t>
      </w:r>
      <w:r w:rsidR="007C1827">
        <w:t xml:space="preserve">    </w:t>
      </w:r>
      <w:r w:rsidR="003B7844">
        <w:t xml:space="preserve">Contractor     </w:t>
      </w:r>
      <w:r w:rsidR="007126F9">
        <w:t>28/01/18 – 20/03/18</w:t>
      </w:r>
    </w:p>
    <w:p w:rsidR="007126F9" w:rsidRPr="008B044B" w:rsidRDefault="007126F9">
      <w:r>
        <w:t>Diana candy Ltd       Factory worker           13/07/18 – 23/12/18</w:t>
      </w:r>
    </w:p>
    <w:p w:rsidR="001C0084" w:rsidRDefault="007126F9">
      <w:pPr>
        <w:pStyle w:val="Heading1"/>
      </w:pPr>
      <w:r>
        <w:t>Certificates:</w:t>
      </w:r>
    </w:p>
    <w:p w:rsidR="002D48CE" w:rsidRPr="00430C3F" w:rsidRDefault="005E2302" w:rsidP="00430C3F">
      <w:r>
        <w:t xml:space="preserve">Building and construction technology </w:t>
      </w:r>
      <w:r w:rsidR="00430CE7">
        <w:t xml:space="preserve">(Electrical installation </w:t>
      </w:r>
      <w:r w:rsidR="002D48CE">
        <w:t xml:space="preserve">&amp; </w:t>
      </w:r>
      <w:r w:rsidR="00033D39">
        <w:t>Air-conditioning )</w:t>
      </w:r>
    </w:p>
    <w:p w:rsidR="001C0084" w:rsidRDefault="001C0084">
      <w:pPr>
        <w:pStyle w:val="Heading2"/>
      </w:pPr>
    </w:p>
    <w:p w:rsidR="001C0084" w:rsidRDefault="001C0084"/>
    <w:sectPr w:rsidR="001C008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037" w:rsidRDefault="00A96037">
      <w:pPr>
        <w:spacing w:after="0" w:line="240" w:lineRule="auto"/>
      </w:pPr>
      <w:r>
        <w:separator/>
      </w:r>
    </w:p>
  </w:endnote>
  <w:endnote w:type="continuationSeparator" w:id="0">
    <w:p w:rsidR="00A96037" w:rsidRDefault="00A9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037" w:rsidRDefault="00A96037">
      <w:pPr>
        <w:spacing w:after="0" w:line="240" w:lineRule="auto"/>
      </w:pPr>
      <w:r>
        <w:separator/>
      </w:r>
    </w:p>
  </w:footnote>
  <w:footnote w:type="continuationSeparator" w:id="0">
    <w:p w:rsidR="00A96037" w:rsidRDefault="00A96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6FD30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6C8EA5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D00E35"/>
    <w:multiLevelType w:val="hybridMultilevel"/>
    <w:tmpl w:val="8CE80A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9E"/>
    <w:rsid w:val="0000092C"/>
    <w:rsid w:val="00033D39"/>
    <w:rsid w:val="00047CB1"/>
    <w:rsid w:val="000A33A0"/>
    <w:rsid w:val="001055D5"/>
    <w:rsid w:val="001115CF"/>
    <w:rsid w:val="0011709E"/>
    <w:rsid w:val="00137C6E"/>
    <w:rsid w:val="00194EA4"/>
    <w:rsid w:val="001C0084"/>
    <w:rsid w:val="001D7119"/>
    <w:rsid w:val="001F4D0E"/>
    <w:rsid w:val="00227CA2"/>
    <w:rsid w:val="0025672B"/>
    <w:rsid w:val="002A1C80"/>
    <w:rsid w:val="002D48CE"/>
    <w:rsid w:val="002F7B74"/>
    <w:rsid w:val="00373CDC"/>
    <w:rsid w:val="003B3F84"/>
    <w:rsid w:val="003B7844"/>
    <w:rsid w:val="003C1C78"/>
    <w:rsid w:val="0040644D"/>
    <w:rsid w:val="00430C3F"/>
    <w:rsid w:val="00430CE7"/>
    <w:rsid w:val="00474B4B"/>
    <w:rsid w:val="00481735"/>
    <w:rsid w:val="0048751F"/>
    <w:rsid w:val="00490A79"/>
    <w:rsid w:val="00533989"/>
    <w:rsid w:val="00581D8D"/>
    <w:rsid w:val="005E2302"/>
    <w:rsid w:val="00622D7F"/>
    <w:rsid w:val="006634B4"/>
    <w:rsid w:val="006909C6"/>
    <w:rsid w:val="00695D4D"/>
    <w:rsid w:val="00705050"/>
    <w:rsid w:val="007126F9"/>
    <w:rsid w:val="0072095D"/>
    <w:rsid w:val="00762CD5"/>
    <w:rsid w:val="007A0AB7"/>
    <w:rsid w:val="007C0A22"/>
    <w:rsid w:val="007C1827"/>
    <w:rsid w:val="007D7A2A"/>
    <w:rsid w:val="007E229E"/>
    <w:rsid w:val="007F7DCE"/>
    <w:rsid w:val="00822077"/>
    <w:rsid w:val="00834161"/>
    <w:rsid w:val="0084021E"/>
    <w:rsid w:val="008B044B"/>
    <w:rsid w:val="008C1F43"/>
    <w:rsid w:val="0091541B"/>
    <w:rsid w:val="00931860"/>
    <w:rsid w:val="009341D9"/>
    <w:rsid w:val="00945527"/>
    <w:rsid w:val="009A4960"/>
    <w:rsid w:val="00A3648A"/>
    <w:rsid w:val="00A85874"/>
    <w:rsid w:val="00A96037"/>
    <w:rsid w:val="00AB0896"/>
    <w:rsid w:val="00AD6EE4"/>
    <w:rsid w:val="00AE4F87"/>
    <w:rsid w:val="00AF23D6"/>
    <w:rsid w:val="00B30F94"/>
    <w:rsid w:val="00B90DFB"/>
    <w:rsid w:val="00BA126D"/>
    <w:rsid w:val="00BC4A1F"/>
    <w:rsid w:val="00BE159B"/>
    <w:rsid w:val="00BE3596"/>
    <w:rsid w:val="00C02A28"/>
    <w:rsid w:val="00C45977"/>
    <w:rsid w:val="00C644C2"/>
    <w:rsid w:val="00CE7AC6"/>
    <w:rsid w:val="00D049AF"/>
    <w:rsid w:val="00D266D9"/>
    <w:rsid w:val="00D374C6"/>
    <w:rsid w:val="00DE0861"/>
    <w:rsid w:val="00DF5BE8"/>
    <w:rsid w:val="00E71A38"/>
    <w:rsid w:val="00EC0642"/>
    <w:rsid w:val="00EC2E47"/>
    <w:rsid w:val="00EC5AAD"/>
    <w:rsid w:val="00EF7484"/>
    <w:rsid w:val="00F030CC"/>
    <w:rsid w:val="00F13F9C"/>
    <w:rsid w:val="00F3409E"/>
    <w:rsid w:val="00F55DC7"/>
    <w:rsid w:val="00F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B3E0A18-9400-A543-B575-9522986E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F467FE2-B8F3-EE4B-BA8A-6CEEE9E76BF7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37FBA597CFCD4B9901D32ABD7F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DB80D-1614-594C-8320-A9793DA7315D}"/>
      </w:docPartPr>
      <w:docPartBody>
        <w:p w:rsidR="00B44196" w:rsidRDefault="00327A37">
          <w:pPr>
            <w:pStyle w:val="C137FBA597CFCD4B9901D32ABD7F7FDF"/>
          </w:pPr>
          <w:r>
            <w:t>Email</w:t>
          </w:r>
        </w:p>
      </w:docPartBody>
    </w:docPart>
    <w:docPart>
      <w:docPartPr>
        <w:name w:val="F7AA34F75E6EEC46BCCA676D645ED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8349E-4159-814B-92DB-3641FD993937}"/>
      </w:docPartPr>
      <w:docPartBody>
        <w:p w:rsidR="00B44196" w:rsidRDefault="00327A37">
          <w:pPr>
            <w:pStyle w:val="F7AA34F75E6EEC46BCCA676D645EDC2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37"/>
    <w:rsid w:val="00327A37"/>
    <w:rsid w:val="00B4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042A6022F0F4792BED2266E760235">
    <w:name w:val="AD4042A6022F0F4792BED2266E760235"/>
  </w:style>
  <w:style w:type="paragraph" w:customStyle="1" w:styleId="FDE97943815171498A025F1B419B472D">
    <w:name w:val="FDE97943815171498A025F1B419B472D"/>
  </w:style>
  <w:style w:type="paragraph" w:customStyle="1" w:styleId="579B98D2400CE74B8B0B50BC4FFB610C">
    <w:name w:val="579B98D2400CE74B8B0B50BC4FFB610C"/>
  </w:style>
  <w:style w:type="paragraph" w:customStyle="1" w:styleId="C137FBA597CFCD4B9901D32ABD7F7FDF">
    <w:name w:val="C137FBA597CFCD4B9901D32ABD7F7FDF"/>
  </w:style>
  <w:style w:type="paragraph" w:customStyle="1" w:styleId="844B0739014DAD4E8855FC087A3277F6">
    <w:name w:val="844B0739014DAD4E8855FC087A3277F6"/>
  </w:style>
  <w:style w:type="paragraph" w:customStyle="1" w:styleId="A4F01A81FB932B4BB6BB1DD4B5034D60">
    <w:name w:val="A4F01A81FB932B4BB6BB1DD4B5034D60"/>
  </w:style>
  <w:style w:type="paragraph" w:customStyle="1" w:styleId="F7AA34F75E6EEC46BCCA676D645EDC2B">
    <w:name w:val="F7AA34F75E6EEC46BCCA676D645EDC2B"/>
  </w:style>
  <w:style w:type="paragraph" w:customStyle="1" w:styleId="2236E9C51F840C41BD190126BA8EDB56">
    <w:name w:val="2236E9C51F840C41BD190126BA8EDB56"/>
  </w:style>
  <w:style w:type="paragraph" w:customStyle="1" w:styleId="24B3B0E46BAF0345B002D71D1AB8F47E">
    <w:name w:val="24B3B0E46BAF0345B002D71D1AB8F47E"/>
  </w:style>
  <w:style w:type="paragraph" w:customStyle="1" w:styleId="0F74FD1D6FB9E24496085F24643FC068">
    <w:name w:val="0F74FD1D6FB9E24496085F24643FC068"/>
  </w:style>
  <w:style w:type="paragraph" w:customStyle="1" w:styleId="9AF96A9BE689DF4EBD0471030538A25F">
    <w:name w:val="9AF96A9BE689DF4EBD0471030538A25F"/>
  </w:style>
  <w:style w:type="paragraph" w:customStyle="1" w:styleId="CA1061E470DBE042BC64EB227F4DBFB6">
    <w:name w:val="CA1061E470DBE042BC64EB227F4DBFB6"/>
  </w:style>
  <w:style w:type="paragraph" w:customStyle="1" w:styleId="37E7E966A27EB0489B00CCB55346E4BC">
    <w:name w:val="37E7E966A27EB0489B00CCB55346E4BC"/>
  </w:style>
  <w:style w:type="paragraph" w:customStyle="1" w:styleId="F5B45DB599FE4D44B6ECCCA818D52396">
    <w:name w:val="F5B45DB599FE4D44B6ECCCA818D52396"/>
  </w:style>
  <w:style w:type="paragraph" w:customStyle="1" w:styleId="80B977340773BC469ADC9AF8A780E275">
    <w:name w:val="80B977340773BC469ADC9AF8A780E275"/>
  </w:style>
  <w:style w:type="paragraph" w:customStyle="1" w:styleId="D96BAF52DEED0749AA39320B545AF017">
    <w:name w:val="D96BAF52DEED0749AA39320B545AF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alexrosterwb@gmail.com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%7bEF467FE2-B8F3-EE4B-BA8A-6CEEE9E76BF7%7dtf50002038.dotx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alexrosterwb@gmail.com</dc:creator>
  <cp:keywords/>
  <cp:lastModifiedBy>alexrosterwb@gmail.com</cp:lastModifiedBy>
  <cp:revision>2</cp:revision>
  <dcterms:created xsi:type="dcterms:W3CDTF">2018-03-22T00:08:00Z</dcterms:created>
  <dcterms:modified xsi:type="dcterms:W3CDTF">2018-03-22T00:08:00Z</dcterms:modified>
</cp:coreProperties>
</file>