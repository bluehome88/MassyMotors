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00"/>
      </w:tblPr>
      <w:tblGrid>
        <w:gridCol w:w="2104"/>
        <w:gridCol w:w="6"/>
        <w:gridCol w:w="6400"/>
      </w:tblGrid>
      <w:tr w:rsidR="00B45387" w:rsidRPr="003E01C4" w:rsidTr="00112556">
        <w:tc>
          <w:tcPr>
            <w:tcW w:w="2104" w:type="dxa"/>
          </w:tcPr>
          <w:p w:rsidR="00D455EE" w:rsidRPr="00850F69" w:rsidRDefault="005C6FDD" w:rsidP="00D455EE">
            <w:pPr>
              <w:pStyle w:val="Heading5"/>
              <w:rPr>
                <w:rFonts w:asciiTheme="minorHAnsi" w:hAnsiTheme="minorHAnsi"/>
                <w:b/>
                <w:smallCaps/>
                <w:color w:val="003366"/>
                <w:sz w:val="22"/>
                <w:szCs w:val="22"/>
              </w:rPr>
            </w:pPr>
            <w:r w:rsidRPr="00850F69">
              <w:rPr>
                <w:rFonts w:asciiTheme="minorHAnsi" w:hAnsiTheme="minorHAnsi"/>
                <w:b/>
                <w:smallCaps/>
                <w:color w:val="003366"/>
                <w:sz w:val="22"/>
                <w:szCs w:val="22"/>
              </w:rPr>
              <w:t>Skills &amp; Abilities</w:t>
            </w:r>
          </w:p>
          <w:p w:rsidR="00E91D71" w:rsidRDefault="00E91D71" w:rsidP="00A86C19">
            <w:pPr>
              <w:pStyle w:val="SectionTitle"/>
              <w:rPr>
                <w:rFonts w:asciiTheme="minorHAnsi" w:hAnsiTheme="minorHAnsi"/>
              </w:rPr>
            </w:pPr>
          </w:p>
          <w:p w:rsidR="00E91D71" w:rsidRPr="00E91D71" w:rsidRDefault="00E91D71" w:rsidP="00E91D71"/>
          <w:p w:rsidR="00E91D71" w:rsidRPr="00E91D71" w:rsidRDefault="00E91D71" w:rsidP="00E91D71"/>
          <w:p w:rsidR="00E91D71" w:rsidRPr="00E91D71" w:rsidRDefault="00E91D71" w:rsidP="00E91D71"/>
          <w:p w:rsidR="00E91D71" w:rsidRPr="00E91D71" w:rsidRDefault="00E91D71" w:rsidP="00E91D71"/>
          <w:p w:rsidR="00B45387" w:rsidRPr="00E91D71" w:rsidRDefault="00B45387" w:rsidP="00E91D71"/>
        </w:tc>
        <w:tc>
          <w:tcPr>
            <w:tcW w:w="6406" w:type="dxa"/>
            <w:gridSpan w:val="2"/>
          </w:tcPr>
          <w:p w:rsidR="007A1471" w:rsidRPr="00AE696B" w:rsidRDefault="0071747D" w:rsidP="0095762F">
            <w:pPr>
              <w:pStyle w:val="Achievement"/>
              <w:numPr>
                <w:ilvl w:val="0"/>
                <w:numId w:val="18"/>
              </w:numPr>
              <w:tabs>
                <w:tab w:val="clear" w:pos="720"/>
                <w:tab w:val="num" w:pos="-4"/>
                <w:tab w:val="left" w:pos="296"/>
              </w:tabs>
              <w:ind w:left="-4" w:firstLine="0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>Strong customer service</w:t>
            </w:r>
            <w:r w:rsidR="001E1ACD" w:rsidRPr="00AE696B">
              <w:rPr>
                <w:rFonts w:asciiTheme="minorHAnsi" w:hAnsiTheme="minorHAnsi"/>
                <w:color w:val="000000"/>
                <w:sz w:val="21"/>
                <w:szCs w:val="21"/>
              </w:rPr>
              <w:t>&amp; networking skills</w:t>
            </w:r>
          </w:p>
          <w:p w:rsidR="007A1471" w:rsidRPr="00AE696B" w:rsidRDefault="00C236F5" w:rsidP="0095762F">
            <w:pPr>
              <w:pStyle w:val="Achievement"/>
              <w:numPr>
                <w:ilvl w:val="0"/>
                <w:numId w:val="18"/>
              </w:numPr>
              <w:tabs>
                <w:tab w:val="clear" w:pos="720"/>
                <w:tab w:val="num" w:pos="-4"/>
                <w:tab w:val="left" w:pos="296"/>
              </w:tabs>
              <w:ind w:left="-4" w:hanging="24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>Effective</w:t>
            </w:r>
            <w:r w:rsidR="00664F43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communication</w:t>
            </w:r>
            <w:r w:rsidR="007A1471" w:rsidRPr="00AE696B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skills</w:t>
            </w:r>
          </w:p>
          <w:p w:rsidR="003D687B" w:rsidRDefault="0071747D" w:rsidP="0071747D">
            <w:pPr>
              <w:pStyle w:val="Achievement"/>
              <w:numPr>
                <w:ilvl w:val="0"/>
                <w:numId w:val="18"/>
              </w:numPr>
              <w:tabs>
                <w:tab w:val="clear" w:pos="720"/>
                <w:tab w:val="num" w:pos="-4"/>
                <w:tab w:val="left" w:pos="296"/>
              </w:tabs>
              <w:ind w:left="-4" w:hanging="24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>Solid computer skills</w:t>
            </w:r>
          </w:p>
          <w:p w:rsidR="00C236F5" w:rsidRPr="0071747D" w:rsidRDefault="00C236F5" w:rsidP="0071747D">
            <w:pPr>
              <w:pStyle w:val="Achievement"/>
              <w:numPr>
                <w:ilvl w:val="0"/>
                <w:numId w:val="18"/>
              </w:numPr>
              <w:tabs>
                <w:tab w:val="clear" w:pos="720"/>
                <w:tab w:val="num" w:pos="-4"/>
                <w:tab w:val="left" w:pos="296"/>
              </w:tabs>
              <w:ind w:left="-4" w:hanging="24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>Sound organizational and time management skills</w:t>
            </w:r>
          </w:p>
          <w:p w:rsidR="005C6FDD" w:rsidRDefault="00B879DB" w:rsidP="005C6FDD">
            <w:pPr>
              <w:pStyle w:val="Achievement"/>
              <w:numPr>
                <w:ilvl w:val="0"/>
                <w:numId w:val="18"/>
              </w:numPr>
              <w:tabs>
                <w:tab w:val="clear" w:pos="720"/>
                <w:tab w:val="num" w:pos="-4"/>
                <w:tab w:val="left" w:pos="296"/>
              </w:tabs>
              <w:ind w:left="-4" w:hanging="24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AE696B">
              <w:rPr>
                <w:rFonts w:asciiTheme="minorHAnsi" w:hAnsiTheme="minorHAnsi"/>
                <w:color w:val="000000"/>
                <w:sz w:val="21"/>
                <w:szCs w:val="21"/>
              </w:rPr>
              <w:t>Committed to continuous learning and professional development</w:t>
            </w:r>
          </w:p>
          <w:p w:rsidR="00A852B9" w:rsidRDefault="00984ACD" w:rsidP="0071747D">
            <w:pPr>
              <w:pStyle w:val="Achievement"/>
              <w:numPr>
                <w:ilvl w:val="0"/>
                <w:numId w:val="18"/>
              </w:numPr>
              <w:tabs>
                <w:tab w:val="clear" w:pos="720"/>
                <w:tab w:val="num" w:pos="-4"/>
                <w:tab w:val="left" w:pos="296"/>
              </w:tabs>
              <w:ind w:left="-4" w:hanging="24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>Ab</w:t>
            </w:r>
            <w:r w:rsidR="0071747D">
              <w:rPr>
                <w:rFonts w:asciiTheme="minorHAnsi" w:hAnsiTheme="minorHAnsi"/>
                <w:color w:val="000000"/>
                <w:sz w:val="21"/>
                <w:szCs w:val="21"/>
              </w:rPr>
              <w:t>ility to work with teams</w:t>
            </w:r>
          </w:p>
          <w:p w:rsidR="00D91868" w:rsidRPr="00E91D71" w:rsidRDefault="00C236F5" w:rsidP="00E91D71">
            <w:pPr>
              <w:pStyle w:val="Achievement"/>
              <w:numPr>
                <w:ilvl w:val="0"/>
                <w:numId w:val="18"/>
              </w:numPr>
              <w:tabs>
                <w:tab w:val="clear" w:pos="720"/>
                <w:tab w:val="num" w:pos="-4"/>
                <w:tab w:val="left" w:pos="296"/>
              </w:tabs>
              <w:ind w:left="-4" w:hanging="24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>Ability to be sensitive to customer needs</w:t>
            </w:r>
          </w:p>
        </w:tc>
      </w:tr>
      <w:tr w:rsidR="00B45387" w:rsidRPr="003E01C4" w:rsidTr="00112556">
        <w:tc>
          <w:tcPr>
            <w:tcW w:w="2104" w:type="dxa"/>
          </w:tcPr>
          <w:p w:rsidR="00B45387" w:rsidRPr="003E01C4" w:rsidRDefault="0071747D" w:rsidP="00A86C19">
            <w:pPr>
              <w:pStyle w:val="SectionTitl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Professional Experience</w:t>
            </w:r>
          </w:p>
          <w:p w:rsidR="00AB11B4" w:rsidRPr="003E01C4" w:rsidRDefault="00AB11B4" w:rsidP="00AB11B4">
            <w:pPr>
              <w:rPr>
                <w:rFonts w:asciiTheme="minorHAnsi" w:hAnsiTheme="minorHAnsi"/>
              </w:rPr>
            </w:pPr>
          </w:p>
          <w:p w:rsidR="00AB11B4" w:rsidRPr="003E01C4" w:rsidRDefault="00AB11B4" w:rsidP="00AB11B4">
            <w:pPr>
              <w:rPr>
                <w:rFonts w:asciiTheme="minorHAnsi" w:hAnsiTheme="minorHAnsi"/>
              </w:rPr>
            </w:pPr>
          </w:p>
          <w:p w:rsidR="00AB11B4" w:rsidRPr="003E01C4" w:rsidRDefault="00AB11B4" w:rsidP="00AB11B4">
            <w:pPr>
              <w:rPr>
                <w:rFonts w:asciiTheme="minorHAnsi" w:hAnsiTheme="minorHAnsi"/>
              </w:rPr>
            </w:pPr>
          </w:p>
          <w:p w:rsidR="00AB11B4" w:rsidRPr="003E01C4" w:rsidRDefault="00AB11B4" w:rsidP="00AB11B4">
            <w:pPr>
              <w:rPr>
                <w:rFonts w:asciiTheme="minorHAnsi" w:hAnsiTheme="minorHAnsi"/>
              </w:rPr>
            </w:pPr>
          </w:p>
          <w:p w:rsidR="00AB11B4" w:rsidRPr="003E01C4" w:rsidRDefault="00AB11B4" w:rsidP="00AB11B4">
            <w:pPr>
              <w:rPr>
                <w:rFonts w:asciiTheme="minorHAnsi" w:hAnsiTheme="minorHAnsi"/>
              </w:rPr>
            </w:pPr>
          </w:p>
          <w:p w:rsidR="00AB11B4" w:rsidRPr="003E01C4" w:rsidRDefault="00AB11B4" w:rsidP="00AB11B4">
            <w:pPr>
              <w:rPr>
                <w:rFonts w:asciiTheme="minorHAnsi" w:hAnsiTheme="minorHAnsi"/>
              </w:rPr>
            </w:pPr>
          </w:p>
          <w:p w:rsidR="00AB11B4" w:rsidRPr="003E01C4" w:rsidRDefault="00AB11B4" w:rsidP="00AB11B4">
            <w:pPr>
              <w:rPr>
                <w:rFonts w:asciiTheme="minorHAnsi" w:hAnsiTheme="minorHAnsi"/>
              </w:rPr>
            </w:pPr>
          </w:p>
          <w:p w:rsidR="00AB11B4" w:rsidRPr="003E01C4" w:rsidRDefault="00AB11B4" w:rsidP="00AB11B4">
            <w:pPr>
              <w:rPr>
                <w:rFonts w:asciiTheme="minorHAnsi" w:hAnsiTheme="minorHAnsi"/>
              </w:rPr>
            </w:pPr>
          </w:p>
          <w:p w:rsidR="00AB11B4" w:rsidRPr="003E01C4" w:rsidRDefault="00AB11B4" w:rsidP="00AB11B4">
            <w:pPr>
              <w:rPr>
                <w:rFonts w:asciiTheme="minorHAnsi" w:hAnsiTheme="minorHAnsi"/>
              </w:rPr>
            </w:pPr>
          </w:p>
          <w:p w:rsidR="00AB11B4" w:rsidRPr="003E01C4" w:rsidRDefault="00AB11B4" w:rsidP="00AB11B4">
            <w:pPr>
              <w:rPr>
                <w:rFonts w:asciiTheme="minorHAnsi" w:hAnsiTheme="minorHAnsi"/>
              </w:rPr>
            </w:pPr>
          </w:p>
          <w:p w:rsidR="00AB11B4" w:rsidRPr="003E01C4" w:rsidRDefault="00AB11B4" w:rsidP="00AB11B4">
            <w:pPr>
              <w:rPr>
                <w:rFonts w:asciiTheme="minorHAnsi" w:hAnsiTheme="minorHAnsi"/>
              </w:rPr>
            </w:pPr>
          </w:p>
          <w:p w:rsidR="00AB11B4" w:rsidRPr="003E01C4" w:rsidRDefault="00AB11B4" w:rsidP="00AB11B4">
            <w:pPr>
              <w:rPr>
                <w:rFonts w:asciiTheme="minorHAnsi" w:hAnsiTheme="minorHAnsi"/>
              </w:rPr>
            </w:pPr>
          </w:p>
          <w:p w:rsidR="00AB11B4" w:rsidRPr="003E01C4" w:rsidRDefault="00AB11B4" w:rsidP="00AB11B4">
            <w:pPr>
              <w:rPr>
                <w:rFonts w:asciiTheme="minorHAnsi" w:hAnsiTheme="minorHAnsi"/>
              </w:rPr>
            </w:pPr>
          </w:p>
          <w:p w:rsidR="00AB11B4" w:rsidRPr="003E01C4" w:rsidRDefault="00AB11B4" w:rsidP="00AB11B4">
            <w:pPr>
              <w:rPr>
                <w:rFonts w:asciiTheme="minorHAnsi" w:hAnsiTheme="minorHAnsi"/>
              </w:rPr>
            </w:pPr>
          </w:p>
          <w:p w:rsidR="00AB11B4" w:rsidRPr="003E01C4" w:rsidRDefault="00AB11B4" w:rsidP="00AB11B4">
            <w:pPr>
              <w:rPr>
                <w:rFonts w:asciiTheme="minorHAnsi" w:hAnsiTheme="minorHAnsi"/>
              </w:rPr>
            </w:pPr>
          </w:p>
          <w:p w:rsidR="00AB11B4" w:rsidRPr="003E01C4" w:rsidRDefault="00AB11B4" w:rsidP="00AB11B4">
            <w:pPr>
              <w:rPr>
                <w:rFonts w:asciiTheme="minorHAnsi" w:hAnsiTheme="minorHAnsi"/>
              </w:rPr>
            </w:pPr>
          </w:p>
          <w:p w:rsidR="00AB11B4" w:rsidRPr="003E01C4" w:rsidRDefault="00AB11B4" w:rsidP="00AB11B4">
            <w:pPr>
              <w:rPr>
                <w:rFonts w:asciiTheme="minorHAnsi" w:hAnsiTheme="minorHAnsi"/>
              </w:rPr>
            </w:pPr>
          </w:p>
          <w:p w:rsidR="00AB11B4" w:rsidRPr="003E01C4" w:rsidRDefault="00AB11B4" w:rsidP="00AB11B4">
            <w:pPr>
              <w:rPr>
                <w:rFonts w:asciiTheme="minorHAnsi" w:hAnsiTheme="minorHAnsi"/>
              </w:rPr>
            </w:pPr>
          </w:p>
          <w:p w:rsidR="00AB11B4" w:rsidRPr="003E01C4" w:rsidRDefault="00AB11B4" w:rsidP="00AB11B4">
            <w:pPr>
              <w:rPr>
                <w:rFonts w:asciiTheme="minorHAnsi" w:hAnsiTheme="minorHAnsi"/>
              </w:rPr>
            </w:pPr>
          </w:p>
          <w:p w:rsidR="00AB11B4" w:rsidRPr="003E01C4" w:rsidRDefault="00AB11B4" w:rsidP="00AB11B4">
            <w:pPr>
              <w:rPr>
                <w:rFonts w:asciiTheme="minorHAnsi" w:hAnsiTheme="minorHAnsi"/>
              </w:rPr>
            </w:pPr>
          </w:p>
          <w:p w:rsidR="00AB11B4" w:rsidRPr="003E01C4" w:rsidRDefault="00AB11B4" w:rsidP="00AB11B4">
            <w:pPr>
              <w:rPr>
                <w:rFonts w:asciiTheme="minorHAnsi" w:hAnsiTheme="minorHAnsi"/>
              </w:rPr>
            </w:pPr>
          </w:p>
          <w:p w:rsidR="00AB11B4" w:rsidRPr="003E01C4" w:rsidRDefault="00AB11B4" w:rsidP="00AB11B4">
            <w:pPr>
              <w:rPr>
                <w:rFonts w:asciiTheme="minorHAnsi" w:hAnsiTheme="minorHAnsi"/>
              </w:rPr>
            </w:pPr>
          </w:p>
          <w:p w:rsidR="00AB11B4" w:rsidRDefault="00AB11B4" w:rsidP="00AB11B4">
            <w:pPr>
              <w:rPr>
                <w:rFonts w:asciiTheme="minorHAnsi" w:hAnsiTheme="minorHAnsi"/>
              </w:rPr>
            </w:pPr>
          </w:p>
          <w:p w:rsidR="007E0FD9" w:rsidRDefault="007E0FD9" w:rsidP="00AB11B4">
            <w:pPr>
              <w:rPr>
                <w:rFonts w:asciiTheme="minorHAnsi" w:hAnsiTheme="minorHAnsi"/>
              </w:rPr>
            </w:pPr>
          </w:p>
          <w:p w:rsidR="007E0FD9" w:rsidRDefault="007E0FD9" w:rsidP="00AB11B4">
            <w:pPr>
              <w:rPr>
                <w:rFonts w:asciiTheme="minorHAnsi" w:hAnsiTheme="minorHAnsi"/>
              </w:rPr>
            </w:pPr>
          </w:p>
          <w:p w:rsidR="007E0FD9" w:rsidRDefault="007E0FD9" w:rsidP="00AB11B4">
            <w:pPr>
              <w:rPr>
                <w:rFonts w:asciiTheme="minorHAnsi" w:hAnsiTheme="minorHAnsi"/>
              </w:rPr>
            </w:pPr>
          </w:p>
          <w:p w:rsidR="007E0FD9" w:rsidRDefault="007E0FD9" w:rsidP="00AB11B4">
            <w:pPr>
              <w:rPr>
                <w:rFonts w:asciiTheme="minorHAnsi" w:hAnsiTheme="minorHAnsi"/>
              </w:rPr>
            </w:pPr>
          </w:p>
          <w:p w:rsidR="007E0FD9" w:rsidRDefault="007E0FD9" w:rsidP="00AB11B4">
            <w:pPr>
              <w:rPr>
                <w:rFonts w:asciiTheme="minorHAnsi" w:hAnsiTheme="minorHAnsi"/>
              </w:rPr>
            </w:pPr>
          </w:p>
          <w:p w:rsidR="007E0FD9" w:rsidRDefault="007E0FD9" w:rsidP="00AB11B4">
            <w:pPr>
              <w:rPr>
                <w:rFonts w:asciiTheme="minorHAnsi" w:hAnsiTheme="minorHAnsi"/>
              </w:rPr>
            </w:pPr>
          </w:p>
          <w:p w:rsidR="007E0FD9" w:rsidRDefault="007E0FD9" w:rsidP="00AB11B4">
            <w:pPr>
              <w:rPr>
                <w:rFonts w:asciiTheme="minorHAnsi" w:hAnsiTheme="minorHAnsi"/>
              </w:rPr>
            </w:pPr>
          </w:p>
          <w:p w:rsidR="007E0FD9" w:rsidRDefault="007E0FD9" w:rsidP="00AB11B4">
            <w:pPr>
              <w:rPr>
                <w:rFonts w:asciiTheme="minorHAnsi" w:hAnsiTheme="minorHAnsi"/>
              </w:rPr>
            </w:pPr>
          </w:p>
          <w:p w:rsidR="007E0FD9" w:rsidRDefault="007E0FD9" w:rsidP="00AB11B4">
            <w:pPr>
              <w:rPr>
                <w:rFonts w:asciiTheme="minorHAnsi" w:hAnsiTheme="minorHAnsi"/>
              </w:rPr>
            </w:pPr>
          </w:p>
          <w:p w:rsidR="007E0FD9" w:rsidRDefault="007E0FD9" w:rsidP="00AB11B4">
            <w:pPr>
              <w:rPr>
                <w:rFonts w:asciiTheme="minorHAnsi" w:hAnsiTheme="minorHAnsi"/>
              </w:rPr>
            </w:pPr>
          </w:p>
          <w:p w:rsidR="007E0FD9" w:rsidRDefault="007E0FD9" w:rsidP="00AB11B4">
            <w:pPr>
              <w:rPr>
                <w:rFonts w:asciiTheme="minorHAnsi" w:hAnsiTheme="minorHAnsi"/>
              </w:rPr>
            </w:pPr>
          </w:p>
          <w:p w:rsidR="007E0FD9" w:rsidRPr="003E01C4" w:rsidRDefault="007E0FD9" w:rsidP="00AB11B4">
            <w:pPr>
              <w:rPr>
                <w:rFonts w:asciiTheme="minorHAnsi" w:hAnsiTheme="minorHAnsi"/>
              </w:rPr>
            </w:pPr>
          </w:p>
          <w:p w:rsidR="005F7127" w:rsidRPr="003E01C4" w:rsidRDefault="00A91526" w:rsidP="005F7127">
            <w:pPr>
              <w:pStyle w:val="SectionTitl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Professional Experience</w:t>
            </w:r>
          </w:p>
          <w:p w:rsidR="0012604C" w:rsidRPr="00850F69" w:rsidRDefault="0012604C" w:rsidP="00AB11B4">
            <w:pPr>
              <w:rPr>
                <w:rFonts w:asciiTheme="minorHAnsi" w:hAnsiTheme="minorHAnsi"/>
                <w:b/>
                <w:smallCaps/>
                <w:sz w:val="22"/>
              </w:rPr>
            </w:pPr>
          </w:p>
          <w:p w:rsidR="0012604C" w:rsidRPr="00850F69" w:rsidRDefault="0012604C" w:rsidP="00AB11B4">
            <w:pPr>
              <w:rPr>
                <w:rFonts w:asciiTheme="minorHAnsi" w:hAnsiTheme="minorHAnsi"/>
                <w:b/>
                <w:smallCaps/>
                <w:sz w:val="22"/>
              </w:rPr>
            </w:pPr>
          </w:p>
          <w:p w:rsidR="0012604C" w:rsidRPr="00850F69" w:rsidRDefault="0012604C" w:rsidP="00AB11B4">
            <w:pPr>
              <w:rPr>
                <w:rFonts w:asciiTheme="minorHAnsi" w:hAnsiTheme="minorHAnsi"/>
                <w:b/>
                <w:smallCaps/>
                <w:sz w:val="22"/>
              </w:rPr>
            </w:pPr>
          </w:p>
          <w:p w:rsidR="0012604C" w:rsidRPr="00850F69" w:rsidRDefault="0012604C" w:rsidP="00AB11B4">
            <w:pPr>
              <w:rPr>
                <w:rFonts w:asciiTheme="minorHAnsi" w:hAnsiTheme="minorHAnsi"/>
                <w:b/>
                <w:smallCaps/>
                <w:sz w:val="22"/>
              </w:rPr>
            </w:pPr>
          </w:p>
          <w:p w:rsidR="0012604C" w:rsidRPr="00850F69" w:rsidRDefault="0012604C" w:rsidP="00AB11B4">
            <w:pPr>
              <w:rPr>
                <w:rFonts w:asciiTheme="minorHAnsi" w:hAnsiTheme="minorHAnsi"/>
                <w:b/>
                <w:smallCaps/>
                <w:sz w:val="22"/>
              </w:rPr>
            </w:pPr>
          </w:p>
          <w:p w:rsidR="0012604C" w:rsidRPr="00850F69" w:rsidRDefault="0012604C" w:rsidP="00AB11B4">
            <w:pPr>
              <w:rPr>
                <w:rFonts w:asciiTheme="minorHAnsi" w:hAnsiTheme="minorHAnsi"/>
                <w:b/>
                <w:smallCaps/>
                <w:sz w:val="22"/>
              </w:rPr>
            </w:pPr>
          </w:p>
          <w:p w:rsidR="0012604C" w:rsidRPr="00850F69" w:rsidRDefault="0012604C" w:rsidP="00AB11B4">
            <w:pPr>
              <w:rPr>
                <w:rFonts w:asciiTheme="minorHAnsi" w:hAnsiTheme="minorHAnsi"/>
                <w:b/>
                <w:smallCaps/>
                <w:sz w:val="22"/>
              </w:rPr>
            </w:pPr>
          </w:p>
          <w:p w:rsidR="0012604C" w:rsidRPr="00850F69" w:rsidRDefault="0012604C" w:rsidP="00AB11B4">
            <w:pPr>
              <w:rPr>
                <w:rFonts w:asciiTheme="minorHAnsi" w:hAnsiTheme="minorHAnsi"/>
                <w:b/>
                <w:smallCaps/>
                <w:sz w:val="22"/>
              </w:rPr>
            </w:pPr>
          </w:p>
          <w:p w:rsidR="0012604C" w:rsidRPr="00850F69" w:rsidRDefault="0012604C" w:rsidP="00AB11B4">
            <w:pPr>
              <w:rPr>
                <w:rFonts w:asciiTheme="minorHAnsi" w:hAnsiTheme="minorHAnsi"/>
                <w:b/>
                <w:smallCaps/>
                <w:sz w:val="22"/>
              </w:rPr>
            </w:pPr>
          </w:p>
          <w:p w:rsidR="0012604C" w:rsidRPr="00850F69" w:rsidRDefault="0012604C" w:rsidP="00AB11B4">
            <w:pPr>
              <w:rPr>
                <w:rFonts w:asciiTheme="minorHAnsi" w:hAnsiTheme="minorHAnsi"/>
                <w:b/>
                <w:smallCaps/>
                <w:sz w:val="22"/>
              </w:rPr>
            </w:pPr>
          </w:p>
          <w:p w:rsidR="0012604C" w:rsidRPr="00850F69" w:rsidRDefault="0012604C" w:rsidP="00AB11B4">
            <w:pPr>
              <w:rPr>
                <w:rFonts w:asciiTheme="minorHAnsi" w:hAnsiTheme="minorHAnsi"/>
                <w:b/>
                <w:smallCaps/>
                <w:sz w:val="22"/>
              </w:rPr>
            </w:pPr>
          </w:p>
          <w:p w:rsidR="0012604C" w:rsidRPr="00850F69" w:rsidRDefault="0012604C" w:rsidP="00AB11B4">
            <w:pPr>
              <w:rPr>
                <w:rFonts w:asciiTheme="minorHAnsi" w:hAnsiTheme="minorHAnsi"/>
                <w:b/>
                <w:smallCaps/>
                <w:sz w:val="22"/>
              </w:rPr>
            </w:pPr>
          </w:p>
          <w:p w:rsidR="0012604C" w:rsidRPr="00850F69" w:rsidRDefault="0012604C" w:rsidP="00AB11B4">
            <w:pPr>
              <w:rPr>
                <w:rFonts w:asciiTheme="minorHAnsi" w:hAnsiTheme="minorHAnsi"/>
                <w:b/>
                <w:smallCaps/>
                <w:sz w:val="22"/>
              </w:rPr>
            </w:pPr>
          </w:p>
          <w:p w:rsidR="0012604C" w:rsidRPr="00850F69" w:rsidRDefault="0012604C" w:rsidP="00AB11B4">
            <w:pPr>
              <w:rPr>
                <w:rFonts w:asciiTheme="minorHAnsi" w:hAnsiTheme="minorHAnsi"/>
                <w:b/>
                <w:smallCaps/>
                <w:sz w:val="22"/>
              </w:rPr>
            </w:pPr>
          </w:p>
          <w:p w:rsidR="0012604C" w:rsidRPr="00850F69" w:rsidRDefault="0012604C" w:rsidP="00AB11B4">
            <w:pPr>
              <w:rPr>
                <w:rFonts w:asciiTheme="minorHAnsi" w:hAnsiTheme="minorHAnsi"/>
                <w:b/>
                <w:smallCaps/>
                <w:sz w:val="22"/>
              </w:rPr>
            </w:pPr>
          </w:p>
          <w:p w:rsidR="0012604C" w:rsidRPr="00850F69" w:rsidRDefault="0012604C" w:rsidP="00AB11B4">
            <w:pPr>
              <w:rPr>
                <w:rFonts w:asciiTheme="minorHAnsi" w:hAnsiTheme="minorHAnsi"/>
                <w:b/>
                <w:smallCaps/>
                <w:sz w:val="22"/>
              </w:rPr>
            </w:pPr>
          </w:p>
          <w:p w:rsidR="0012604C" w:rsidRPr="00850F69" w:rsidRDefault="0012604C" w:rsidP="00AB11B4">
            <w:pPr>
              <w:rPr>
                <w:rFonts w:asciiTheme="minorHAnsi" w:hAnsiTheme="minorHAnsi"/>
                <w:b/>
                <w:smallCaps/>
                <w:sz w:val="22"/>
              </w:rPr>
            </w:pPr>
          </w:p>
          <w:p w:rsidR="0012604C" w:rsidRPr="00850F69" w:rsidRDefault="0012604C" w:rsidP="00AB11B4">
            <w:pPr>
              <w:rPr>
                <w:rFonts w:asciiTheme="minorHAnsi" w:hAnsiTheme="minorHAnsi"/>
                <w:b/>
                <w:smallCaps/>
                <w:sz w:val="22"/>
              </w:rPr>
            </w:pPr>
          </w:p>
          <w:p w:rsidR="0012604C" w:rsidRPr="00850F69" w:rsidRDefault="0012604C" w:rsidP="00AB11B4">
            <w:pPr>
              <w:rPr>
                <w:rFonts w:asciiTheme="minorHAnsi" w:hAnsiTheme="minorHAnsi"/>
                <w:b/>
                <w:smallCaps/>
                <w:sz w:val="22"/>
              </w:rPr>
            </w:pPr>
          </w:p>
          <w:p w:rsidR="0012604C" w:rsidRPr="007810B6" w:rsidRDefault="0012604C" w:rsidP="005868E8">
            <w:pPr>
              <w:pStyle w:val="SectionTitle"/>
              <w:rPr>
                <w:rFonts w:asciiTheme="minorHAnsi" w:hAnsiTheme="minorHAnsi"/>
              </w:rPr>
            </w:pPr>
          </w:p>
        </w:tc>
        <w:tc>
          <w:tcPr>
            <w:tcW w:w="6406" w:type="dxa"/>
            <w:gridSpan w:val="2"/>
          </w:tcPr>
          <w:p w:rsidR="005A6821" w:rsidRDefault="0071747D" w:rsidP="005A6821">
            <w:pPr>
              <w:pStyle w:val="CompanyNameOne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lastRenderedPageBreak/>
              <w:t>Island Finance</w:t>
            </w:r>
            <w:r w:rsidR="00D85125">
              <w:rPr>
                <w:rFonts w:asciiTheme="minorHAnsi" w:hAnsiTheme="minorHAnsi" w:cstheme="minorHAnsi"/>
                <w:sz w:val="21"/>
                <w:szCs w:val="21"/>
              </w:rPr>
              <w:t>Limited</w:t>
            </w:r>
          </w:p>
          <w:p w:rsidR="005A6821" w:rsidRDefault="005A6821" w:rsidP="005A6821"/>
          <w:p w:rsidR="005A6821" w:rsidRPr="00D536F8" w:rsidRDefault="0071747D" w:rsidP="005A6821">
            <w:pPr>
              <w:pStyle w:val="JobTitle"/>
              <w:jc w:val="both"/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  <w:t>Branch Sales Representative</w:t>
            </w:r>
          </w:p>
          <w:p w:rsidR="00A852B9" w:rsidRDefault="00E543B2" w:rsidP="00A852B9">
            <w:pPr>
              <w:pStyle w:val="JobTitle"/>
              <w:jc w:val="both"/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  <w:t>January</w:t>
            </w:r>
            <w:r w:rsidR="0071747D"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  <w:t>, 2017</w:t>
            </w:r>
            <w:r w:rsidR="005A6821" w:rsidRPr="00D536F8"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  <w:t>to Present</w:t>
            </w:r>
          </w:p>
          <w:p w:rsidR="0071747D" w:rsidRDefault="0071747D" w:rsidP="0071747D">
            <w:pPr>
              <w:pStyle w:val="JobTitle"/>
              <w:jc w:val="both"/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  <w:t>March, 2011 to March, 2012</w:t>
            </w:r>
          </w:p>
          <w:p w:rsidR="0071747D" w:rsidRPr="0071747D" w:rsidRDefault="0071747D" w:rsidP="0071747D">
            <w:pPr>
              <w:pStyle w:val="Achievement"/>
              <w:numPr>
                <w:ilvl w:val="0"/>
                <w:numId w:val="0"/>
              </w:numPr>
            </w:pPr>
          </w:p>
          <w:p w:rsidR="00E43E2A" w:rsidRDefault="00E43E2A" w:rsidP="00A852B9">
            <w:pPr>
              <w:pStyle w:val="JobTitle"/>
              <w:jc w:val="both"/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  <w:t xml:space="preserve">Responsible for </w:t>
            </w:r>
            <w:r w:rsidR="00660521"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  <w:t xml:space="preserve">promoting </w:t>
            </w:r>
            <w:r w:rsidR="009500EA"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  <w:t>branch sales and front line customer service</w:t>
            </w:r>
            <w:r w:rsidR="00D85125"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  <w:t>:</w:t>
            </w:r>
          </w:p>
          <w:p w:rsidR="00C664F8" w:rsidRDefault="00C236F5" w:rsidP="003D06F1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360" w:lineRule="auto"/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  <w:t>Engage in proactive sales</w:t>
            </w:r>
            <w:r w:rsidR="00C664F8"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  <w:t xml:space="preserve"> resulting in increased revenue generation.</w:t>
            </w:r>
          </w:p>
          <w:p w:rsidR="00450204" w:rsidRDefault="00C664F8" w:rsidP="003D06F1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360" w:lineRule="auto"/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  <w:t>C</w:t>
            </w:r>
            <w:r w:rsidR="00C236F5"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  <w:t>ustomer service activities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  <w:t xml:space="preserve"> via telephone an in-person</w:t>
            </w:r>
            <w:r w:rsidR="00450204" w:rsidRPr="003D06F1"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  <w:t>.</w:t>
            </w:r>
          </w:p>
          <w:p w:rsidR="00C664F8" w:rsidRPr="003D06F1" w:rsidRDefault="00C664F8" w:rsidP="003D06F1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360" w:lineRule="auto"/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  <w:t>Applying product and procedural knowledge to handle customer queries.</w:t>
            </w:r>
          </w:p>
          <w:p w:rsidR="004A1F9D" w:rsidRDefault="00C664F8" w:rsidP="003D06F1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360" w:lineRule="auto"/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  <w:t>Processing loan documents</w:t>
            </w:r>
            <w:r w:rsidR="004A1F9D" w:rsidRPr="003D06F1"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  <w:t>.</w:t>
            </w:r>
          </w:p>
          <w:p w:rsidR="00C664F8" w:rsidRPr="003D06F1" w:rsidRDefault="00C664F8" w:rsidP="003D06F1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360" w:lineRule="auto"/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  <w:t>Updating customer information.</w:t>
            </w:r>
          </w:p>
          <w:p w:rsidR="00C664F8" w:rsidRDefault="00A852B9" w:rsidP="009A0E4D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360" w:lineRule="auto"/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</w:pPr>
            <w:r w:rsidRPr="00C664F8"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  <w:t>Act</w:t>
            </w:r>
            <w:r w:rsidR="00C664F8" w:rsidRPr="00C664F8"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  <w:t xml:space="preserve"> as a point of contact for customers</w:t>
            </w:r>
            <w:r w:rsidR="00450204" w:rsidRPr="00C664F8"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  <w:t xml:space="preserve"> regarding </w:t>
            </w:r>
            <w:r w:rsidR="00C664F8" w:rsidRPr="00C664F8"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  <w:t xml:space="preserve">their accounts. </w:t>
            </w:r>
          </w:p>
          <w:p w:rsidR="00C3240E" w:rsidRDefault="00C3240E" w:rsidP="009A0E4D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360" w:lineRule="auto"/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  <w:t>Processing loan payments.</w:t>
            </w:r>
          </w:p>
          <w:p w:rsidR="007E0FD9" w:rsidRDefault="007E0FD9" w:rsidP="009A0E4D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360" w:lineRule="auto"/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  <w:lang w:eastAsia="en-TT"/>
              </w:rPr>
              <w:t>Administrative duties.</w:t>
            </w:r>
          </w:p>
          <w:p w:rsidR="00E361B5" w:rsidRDefault="007E0FD9" w:rsidP="00553207">
            <w:pPr>
              <w:pStyle w:val="CompanyNameOne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Ministry of Works &amp; Transport [Traffic Warden Division</w:t>
            </w:r>
            <w:r w:rsidR="00450204">
              <w:rPr>
                <w:rFonts w:asciiTheme="minorHAnsi" w:hAnsiTheme="minorHAnsi" w:cstheme="minorHAnsi"/>
                <w:sz w:val="21"/>
                <w:szCs w:val="21"/>
              </w:rPr>
              <w:t>]</w:t>
            </w:r>
          </w:p>
          <w:p w:rsidR="00171F63" w:rsidRDefault="00171F63" w:rsidP="00171F63"/>
          <w:p w:rsidR="00C436DA" w:rsidRPr="00D536F8" w:rsidRDefault="007E0FD9" w:rsidP="00C436DA">
            <w:pPr>
              <w:pStyle w:val="JobTitle"/>
              <w:jc w:val="both"/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  <w:t xml:space="preserve">Traffic Warden 1 </w:t>
            </w:r>
          </w:p>
          <w:p w:rsidR="00C436DA" w:rsidRPr="00D536F8" w:rsidRDefault="007E0FD9" w:rsidP="00C436DA">
            <w:pPr>
              <w:pStyle w:val="JobTitle"/>
              <w:jc w:val="both"/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  <w:t>December</w:t>
            </w:r>
            <w:r w:rsidR="00450204"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  <w:t>,</w:t>
            </w:r>
            <w:r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  <w:t>2013 to December, 2016</w:t>
            </w:r>
          </w:p>
          <w:p w:rsidR="00C436DA" w:rsidRDefault="00C436DA" w:rsidP="00C436DA">
            <w:pPr>
              <w:pStyle w:val="Achievement"/>
              <w:numPr>
                <w:ilvl w:val="0"/>
                <w:numId w:val="0"/>
              </w:numPr>
            </w:pPr>
          </w:p>
          <w:p w:rsidR="00A91526" w:rsidRPr="00E91D71" w:rsidRDefault="007E0FD9" w:rsidP="00E91D71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Issuing fixed penalty notices</w:t>
            </w:r>
            <w:r w:rsidR="00C436DA" w:rsidRPr="006F550C">
              <w:rPr>
                <w:rFonts w:asciiTheme="minorHAnsi" w:hAnsiTheme="minorHAnsi"/>
                <w:sz w:val="21"/>
                <w:szCs w:val="21"/>
              </w:rPr>
              <w:t xml:space="preserve">. </w:t>
            </w:r>
          </w:p>
          <w:p w:rsidR="00C436DA" w:rsidRPr="00E91D71" w:rsidRDefault="00A91526" w:rsidP="006F550C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Assisting with traffic management.</w:t>
            </w:r>
          </w:p>
          <w:p w:rsidR="00C436DA" w:rsidRPr="006F550C" w:rsidRDefault="00A91526" w:rsidP="006F550C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Make court appearances when required</w:t>
            </w:r>
            <w:r w:rsidR="005868E8" w:rsidRPr="006F550C">
              <w:rPr>
                <w:rFonts w:asciiTheme="minorHAnsi" w:hAnsiTheme="minorHAnsi"/>
                <w:sz w:val="21"/>
                <w:szCs w:val="21"/>
              </w:rPr>
              <w:t>.</w:t>
            </w:r>
          </w:p>
          <w:p w:rsidR="00D9652A" w:rsidRDefault="00A91526" w:rsidP="00D9652A">
            <w:pPr>
              <w:pStyle w:val="CompanyNameOne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lastRenderedPageBreak/>
              <w:t>Direct One Call Centre</w:t>
            </w:r>
          </w:p>
          <w:p w:rsidR="00C436DA" w:rsidRDefault="00C436DA" w:rsidP="00C436DA">
            <w:pPr>
              <w:pStyle w:val="Achievement"/>
              <w:numPr>
                <w:ilvl w:val="0"/>
                <w:numId w:val="0"/>
              </w:numPr>
            </w:pPr>
          </w:p>
          <w:p w:rsidR="00171F63" w:rsidRPr="00D536F8" w:rsidRDefault="00A91526" w:rsidP="00171F63">
            <w:pPr>
              <w:pStyle w:val="JobTitle"/>
              <w:jc w:val="both"/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  <w:t>Customer Service Representative</w:t>
            </w:r>
            <w:r w:rsidR="006F550C"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  <w:t xml:space="preserve"> [</w:t>
            </w:r>
            <w:r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  <w:t>B Mobile</w:t>
            </w:r>
            <w:r w:rsidR="006F550C"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  <w:t>]</w:t>
            </w:r>
          </w:p>
          <w:p w:rsidR="00171F63" w:rsidRDefault="006F550C" w:rsidP="00171F63">
            <w:pPr>
              <w:pStyle w:val="JobTitle"/>
              <w:jc w:val="both"/>
              <w:rPr>
                <w:rFonts w:asciiTheme="minorHAnsi" w:hAnsiTheme="minorHAnsi" w:cstheme="minorHAnsi"/>
                <w:b/>
                <w:color w:val="000000"/>
                <w:spacing w:val="-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  <w:t>October</w:t>
            </w:r>
            <w:r w:rsidR="00A91526"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  <w:t>, 2008 to November, 2010</w:t>
            </w:r>
          </w:p>
          <w:p w:rsidR="00C17DD3" w:rsidRPr="006F550C" w:rsidRDefault="00D91868" w:rsidP="006F550C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Provide </w:t>
            </w:r>
            <w:r w:rsidR="007810B6">
              <w:rPr>
                <w:rFonts w:asciiTheme="minorHAnsi" w:hAnsiTheme="minorHAnsi"/>
                <w:sz w:val="21"/>
                <w:szCs w:val="21"/>
              </w:rPr>
              <w:t xml:space="preserve">support </w:t>
            </w:r>
            <w:r>
              <w:rPr>
                <w:rFonts w:asciiTheme="minorHAnsi" w:hAnsiTheme="minorHAnsi"/>
                <w:sz w:val="21"/>
                <w:szCs w:val="21"/>
              </w:rPr>
              <w:t>on customer services</w:t>
            </w:r>
            <w:r w:rsidR="00C17DD3" w:rsidRPr="006F550C">
              <w:rPr>
                <w:rFonts w:asciiTheme="minorHAnsi" w:hAnsiTheme="minorHAnsi"/>
                <w:sz w:val="21"/>
                <w:szCs w:val="21"/>
              </w:rPr>
              <w:t xml:space="preserve"> issues including but not limited to</w:t>
            </w:r>
            <w:r w:rsidR="007810B6">
              <w:rPr>
                <w:rFonts w:asciiTheme="minorHAnsi" w:hAnsiTheme="minorHAnsi"/>
                <w:sz w:val="21"/>
                <w:szCs w:val="21"/>
              </w:rPr>
              <w:t>,</w:t>
            </w:r>
            <w:r>
              <w:rPr>
                <w:rFonts w:asciiTheme="minorHAnsi" w:hAnsiTheme="minorHAnsi"/>
                <w:sz w:val="21"/>
                <w:szCs w:val="21"/>
              </w:rPr>
              <w:t>providing product and services information, sales targets maintaining customer records</w:t>
            </w:r>
            <w:r w:rsidR="007810B6">
              <w:rPr>
                <w:rFonts w:asciiTheme="minorHAnsi" w:hAnsiTheme="minorHAnsi"/>
                <w:sz w:val="21"/>
                <w:szCs w:val="21"/>
              </w:rPr>
              <w:t>,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 handling customer queries and providing solutions</w:t>
            </w:r>
            <w:r w:rsidR="00C17DD3" w:rsidRPr="006F550C">
              <w:rPr>
                <w:rFonts w:asciiTheme="minorHAnsi" w:hAnsiTheme="minorHAnsi"/>
                <w:sz w:val="21"/>
                <w:szCs w:val="21"/>
              </w:rPr>
              <w:t>.</w:t>
            </w:r>
          </w:p>
          <w:p w:rsidR="00217785" w:rsidRPr="00AE696B" w:rsidRDefault="00217785" w:rsidP="00217785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:rsidR="00457CD2" w:rsidRDefault="00455659" w:rsidP="00553207">
            <w:pPr>
              <w:pStyle w:val="CompanyNameOne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Cascadia Hotel &amp; Conference Centre</w:t>
            </w:r>
          </w:p>
          <w:p w:rsidR="00C17DD3" w:rsidRPr="00D536F8" w:rsidRDefault="00455659" w:rsidP="00C17DD3">
            <w:pPr>
              <w:pStyle w:val="JobTitle"/>
              <w:jc w:val="both"/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  <w:t>Front Desk Clerk</w:t>
            </w:r>
          </w:p>
          <w:p w:rsidR="00457CD2" w:rsidRPr="00D536F8" w:rsidRDefault="00455659" w:rsidP="00457CD2">
            <w:pPr>
              <w:pStyle w:val="JobTitle"/>
              <w:jc w:val="both"/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mallCaps/>
                <w:color w:val="000000"/>
                <w:spacing w:val="-5"/>
                <w:sz w:val="21"/>
                <w:szCs w:val="21"/>
              </w:rPr>
              <w:t>August, 2006 – December, 2007</w:t>
            </w:r>
          </w:p>
          <w:p w:rsidR="009D6B3B" w:rsidRDefault="0076030E" w:rsidP="00455659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AE696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</w:t>
            </w:r>
            <w:r w:rsidR="00D14901" w:rsidRPr="00AE696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esponsible for </w:t>
            </w:r>
            <w:r w:rsidR="00455659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administrative front desk operations:</w:t>
            </w:r>
          </w:p>
          <w:p w:rsidR="006F550C" w:rsidRPr="00AE696B" w:rsidRDefault="006F550C" w:rsidP="006F550C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  <w:p w:rsidR="00B45387" w:rsidRDefault="00455659" w:rsidP="00D14901">
            <w:pPr>
              <w:pStyle w:val="Achievement"/>
              <w:numPr>
                <w:ilvl w:val="0"/>
                <w:numId w:val="4"/>
              </w:numPr>
              <w:rPr>
                <w:rFonts w:asciiTheme="minorHAnsi" w:hAnsiTheme="minorHAnsi" w:cstheme="minorHAnsi"/>
                <w:i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Operating the Switchboard</w:t>
            </w:r>
            <w:r w:rsidR="0003130D" w:rsidRPr="00223E17">
              <w:rPr>
                <w:rFonts w:asciiTheme="minorHAnsi" w:hAnsiTheme="minorHAnsi" w:cstheme="minorHAnsi"/>
                <w:i/>
                <w:color w:val="000000"/>
                <w:sz w:val="21"/>
                <w:szCs w:val="21"/>
              </w:rPr>
              <w:t>.</w:t>
            </w:r>
          </w:p>
          <w:p w:rsidR="006F550C" w:rsidRDefault="006F550C" w:rsidP="006F550C">
            <w:pPr>
              <w:pStyle w:val="ListParagraph"/>
              <w:rPr>
                <w:rFonts w:asciiTheme="minorHAnsi" w:hAnsiTheme="minorHAnsi" w:cstheme="minorHAnsi"/>
                <w:i/>
                <w:color w:val="000000"/>
                <w:sz w:val="21"/>
                <w:szCs w:val="21"/>
              </w:rPr>
            </w:pPr>
          </w:p>
          <w:p w:rsidR="00223E17" w:rsidRDefault="00455659" w:rsidP="00D14901">
            <w:pPr>
              <w:pStyle w:val="Achievement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Greet and welcome Hotel guests</w:t>
            </w:r>
            <w:r w:rsidR="00223E1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</w:p>
          <w:p w:rsidR="0059192D" w:rsidRDefault="0059192D" w:rsidP="0059192D">
            <w:pPr>
              <w:pStyle w:val="ListParagraph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  <w:p w:rsidR="0059192D" w:rsidRDefault="0059192D" w:rsidP="00D14901">
            <w:pPr>
              <w:pStyle w:val="Achievement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Manage room reservations and conference/meeting bookings.</w:t>
            </w:r>
          </w:p>
          <w:p w:rsidR="0059192D" w:rsidRDefault="0059192D" w:rsidP="0059192D">
            <w:pPr>
              <w:pStyle w:val="ListParagraph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  <w:p w:rsidR="00223E17" w:rsidRPr="00E91D71" w:rsidRDefault="0059192D" w:rsidP="00E91D71">
            <w:pPr>
              <w:pStyle w:val="Achievement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Handle customer requests.</w:t>
            </w:r>
          </w:p>
        </w:tc>
      </w:tr>
      <w:tr w:rsidR="00B45387" w:rsidRPr="003E01C4" w:rsidTr="00112556">
        <w:tc>
          <w:tcPr>
            <w:tcW w:w="2110" w:type="dxa"/>
            <w:gridSpan w:val="2"/>
          </w:tcPr>
          <w:p w:rsidR="00B45387" w:rsidRPr="003E01C4" w:rsidRDefault="00B45387" w:rsidP="00A86C19">
            <w:pPr>
              <w:pStyle w:val="SectionTitle"/>
              <w:rPr>
                <w:rFonts w:asciiTheme="minorHAnsi" w:hAnsiTheme="minorHAnsi"/>
              </w:rPr>
            </w:pPr>
            <w:r w:rsidRPr="003E01C4">
              <w:rPr>
                <w:rFonts w:asciiTheme="minorHAnsi" w:hAnsiTheme="minorHAnsi"/>
              </w:rPr>
              <w:lastRenderedPageBreak/>
              <w:t>Education</w:t>
            </w:r>
          </w:p>
          <w:p w:rsidR="00455432" w:rsidRPr="003E01C4" w:rsidRDefault="00455432" w:rsidP="00455432">
            <w:pPr>
              <w:rPr>
                <w:rFonts w:asciiTheme="minorHAnsi" w:hAnsiTheme="minorHAnsi"/>
              </w:rPr>
            </w:pPr>
          </w:p>
          <w:p w:rsidR="00803B19" w:rsidRPr="003E01C4" w:rsidRDefault="00803B19" w:rsidP="00455432">
            <w:pPr>
              <w:rPr>
                <w:rFonts w:asciiTheme="minorHAnsi" w:hAnsiTheme="minorHAnsi"/>
              </w:rPr>
            </w:pPr>
          </w:p>
          <w:p w:rsidR="00803B19" w:rsidRPr="003E01C4" w:rsidRDefault="00803B19" w:rsidP="00455432">
            <w:pPr>
              <w:rPr>
                <w:rFonts w:asciiTheme="minorHAnsi" w:hAnsiTheme="minorHAnsi"/>
              </w:rPr>
            </w:pPr>
          </w:p>
          <w:p w:rsidR="00803B19" w:rsidRDefault="00803B19" w:rsidP="00455432">
            <w:pPr>
              <w:rPr>
                <w:rFonts w:asciiTheme="minorHAnsi" w:hAnsiTheme="minorHAnsi"/>
              </w:rPr>
            </w:pPr>
          </w:p>
          <w:p w:rsidR="00B638DB" w:rsidRDefault="00B638DB" w:rsidP="00455432">
            <w:pPr>
              <w:rPr>
                <w:rFonts w:asciiTheme="minorHAnsi" w:hAnsiTheme="minorHAnsi"/>
              </w:rPr>
            </w:pPr>
          </w:p>
          <w:p w:rsidR="00B638DB" w:rsidRDefault="00B638DB" w:rsidP="00455432">
            <w:pPr>
              <w:rPr>
                <w:rFonts w:asciiTheme="minorHAnsi" w:hAnsiTheme="minorHAnsi"/>
              </w:rPr>
            </w:pPr>
          </w:p>
          <w:p w:rsidR="002C41B3" w:rsidRDefault="002C41B3" w:rsidP="00455432">
            <w:pPr>
              <w:rPr>
                <w:rFonts w:asciiTheme="minorHAnsi" w:hAnsiTheme="minorHAnsi"/>
              </w:rPr>
            </w:pPr>
          </w:p>
          <w:p w:rsidR="002C41B3" w:rsidRDefault="002C41B3" w:rsidP="00455432">
            <w:pPr>
              <w:rPr>
                <w:rFonts w:asciiTheme="minorHAnsi" w:hAnsiTheme="minorHAnsi"/>
              </w:rPr>
            </w:pPr>
          </w:p>
          <w:p w:rsidR="002C41B3" w:rsidRDefault="002C41B3" w:rsidP="00455432">
            <w:pPr>
              <w:rPr>
                <w:rFonts w:asciiTheme="minorHAnsi" w:hAnsiTheme="minorHAnsi"/>
              </w:rPr>
            </w:pPr>
          </w:p>
          <w:p w:rsidR="002C41B3" w:rsidRDefault="002C41B3" w:rsidP="00455432">
            <w:pPr>
              <w:rPr>
                <w:rFonts w:asciiTheme="minorHAnsi" w:hAnsiTheme="minorHAnsi"/>
              </w:rPr>
            </w:pPr>
          </w:p>
          <w:p w:rsidR="00A11A24" w:rsidRPr="003E01C4" w:rsidRDefault="00A11A24" w:rsidP="00A11A24">
            <w:pPr>
              <w:pStyle w:val="SectionTitl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Professional Training </w:t>
            </w:r>
            <w:r>
              <w:t>&amp;</w:t>
            </w:r>
            <w:r>
              <w:rPr>
                <w:rFonts w:asciiTheme="minorHAnsi" w:hAnsiTheme="minorHAnsi"/>
              </w:rPr>
              <w:t xml:space="preserve"> Development</w:t>
            </w:r>
          </w:p>
          <w:p w:rsidR="00A11A24" w:rsidRPr="00A11A24" w:rsidRDefault="00A11A24" w:rsidP="00A11A24"/>
          <w:p w:rsidR="00803B19" w:rsidRPr="003E01C4" w:rsidRDefault="00803B19" w:rsidP="00455432">
            <w:pPr>
              <w:rPr>
                <w:rFonts w:asciiTheme="minorHAnsi" w:hAnsiTheme="minorHAnsi"/>
              </w:rPr>
            </w:pPr>
          </w:p>
          <w:p w:rsidR="00455432" w:rsidRPr="003E01C4" w:rsidRDefault="00455432" w:rsidP="00455432">
            <w:pPr>
              <w:rPr>
                <w:rFonts w:asciiTheme="minorHAnsi" w:hAnsiTheme="minorHAnsi"/>
              </w:rPr>
            </w:pPr>
          </w:p>
        </w:tc>
        <w:tc>
          <w:tcPr>
            <w:tcW w:w="6400" w:type="dxa"/>
          </w:tcPr>
          <w:p w:rsidR="00B51148" w:rsidRPr="00AE696B" w:rsidRDefault="00B51148" w:rsidP="00455432">
            <w:pPr>
              <w:spacing w:after="60"/>
              <w:jc w:val="both"/>
              <w:rPr>
                <w:rFonts w:asciiTheme="minorHAnsi" w:hAnsiTheme="minorHAnsi"/>
                <w:color w:val="000000"/>
                <w:spacing w:val="-5"/>
                <w:sz w:val="21"/>
                <w:szCs w:val="21"/>
              </w:rPr>
            </w:pPr>
          </w:p>
          <w:p w:rsidR="001565A2" w:rsidRDefault="001565A2" w:rsidP="00E30C54">
            <w:pPr>
              <w:pStyle w:val="Achievement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>Currently pursuing Bachelor of Arts in Sociology</w:t>
            </w:r>
          </w:p>
          <w:p w:rsidR="00E30C54" w:rsidRDefault="001565A2" w:rsidP="00E30C54">
            <w:pPr>
              <w:pStyle w:val="Achievement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color w:val="000000"/>
                <w:sz w:val="21"/>
                <w:szCs w:val="21"/>
              </w:rPr>
              <w:t>College of Science, Technology &amp; Applied Arts</w:t>
            </w:r>
          </w:p>
          <w:p w:rsidR="002C41B3" w:rsidRDefault="002C41B3" w:rsidP="002C41B3">
            <w:pPr>
              <w:pStyle w:val="Achievement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  <w:p w:rsidR="006371FE" w:rsidRDefault="0059192D" w:rsidP="00455432">
            <w:pPr>
              <w:pStyle w:val="Achievement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/>
                <w:b/>
                <w:color w:val="000000"/>
                <w:sz w:val="21"/>
                <w:szCs w:val="21"/>
              </w:rPr>
            </w:pPr>
            <w:r w:rsidRPr="002C41B3">
              <w:rPr>
                <w:rFonts w:asciiTheme="minorHAnsi" w:hAnsiTheme="minorHAnsi"/>
                <w:color w:val="000000"/>
                <w:sz w:val="21"/>
                <w:szCs w:val="21"/>
              </w:rPr>
              <w:t>Attained Ordinary</w:t>
            </w:r>
            <w:r w:rsidR="00E30C54" w:rsidRPr="002C41B3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Leve</w:t>
            </w:r>
            <w:r w:rsidR="002C41B3" w:rsidRPr="002C41B3">
              <w:rPr>
                <w:rFonts w:asciiTheme="minorHAnsi" w:hAnsiTheme="minorHAnsi"/>
                <w:color w:val="000000"/>
                <w:sz w:val="21"/>
                <w:szCs w:val="21"/>
              </w:rPr>
              <w:t>l</w:t>
            </w:r>
            <w:r w:rsidR="00E30C54" w:rsidRPr="002C41B3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Subjects</w:t>
            </w:r>
          </w:p>
          <w:p w:rsidR="002C41B3" w:rsidRDefault="001565A2" w:rsidP="002C41B3">
            <w:pPr>
              <w:pStyle w:val="Achievement"/>
              <w:numPr>
                <w:ilvl w:val="0"/>
                <w:numId w:val="29"/>
              </w:numPr>
              <w:spacing w:line="240" w:lineRule="auto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>Home Management</w:t>
            </w:r>
          </w:p>
          <w:p w:rsidR="001565A2" w:rsidRPr="002C41B3" w:rsidRDefault="001565A2" w:rsidP="002C41B3">
            <w:pPr>
              <w:pStyle w:val="Achievement"/>
              <w:numPr>
                <w:ilvl w:val="0"/>
                <w:numId w:val="29"/>
              </w:numPr>
              <w:spacing w:line="240" w:lineRule="auto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>Food &amp; Nutrition</w:t>
            </w:r>
          </w:p>
          <w:p w:rsidR="002C41B3" w:rsidRPr="002C41B3" w:rsidRDefault="002C41B3" w:rsidP="002C41B3">
            <w:pPr>
              <w:pStyle w:val="Achievement"/>
              <w:numPr>
                <w:ilvl w:val="0"/>
                <w:numId w:val="29"/>
              </w:numPr>
              <w:spacing w:line="240" w:lineRule="auto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2C41B3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English Language </w:t>
            </w:r>
          </w:p>
          <w:p w:rsidR="00171F63" w:rsidRDefault="00171F63" w:rsidP="00455432">
            <w:pPr>
              <w:pStyle w:val="Achievement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  <w:p w:rsidR="00171F63" w:rsidRDefault="00171F63" w:rsidP="00455432">
            <w:pPr>
              <w:pStyle w:val="Achievement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  <w:p w:rsidR="00DF085E" w:rsidRDefault="001565A2" w:rsidP="00D423DF">
            <w:pPr>
              <w:pStyle w:val="ListParagraph"/>
              <w:numPr>
                <w:ilvl w:val="0"/>
                <w:numId w:val="23"/>
              </w:numPr>
              <w:spacing w:after="120"/>
              <w:contextualSpacing w:val="0"/>
              <w:rPr>
                <w:rFonts w:asciiTheme="minorHAnsi" w:hAnsiTheme="minorHAnsi"/>
                <w:color w:val="000000"/>
                <w:spacing w:val="-5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pacing w:val="-5"/>
                <w:sz w:val="21"/>
                <w:szCs w:val="21"/>
              </w:rPr>
              <w:t>Fraud Awareness and Money Laundering</w:t>
            </w:r>
            <w:r w:rsidR="00B638DB">
              <w:rPr>
                <w:rFonts w:asciiTheme="minorHAnsi" w:hAnsiTheme="minorHAnsi"/>
                <w:color w:val="000000"/>
                <w:spacing w:val="-5"/>
                <w:sz w:val="21"/>
                <w:szCs w:val="21"/>
              </w:rPr>
              <w:t>.</w:t>
            </w:r>
          </w:p>
          <w:p w:rsidR="001565A2" w:rsidRDefault="001565A2" w:rsidP="00D423DF">
            <w:pPr>
              <w:pStyle w:val="ListParagraph"/>
              <w:numPr>
                <w:ilvl w:val="0"/>
                <w:numId w:val="23"/>
              </w:numPr>
              <w:spacing w:after="120"/>
              <w:contextualSpacing w:val="0"/>
              <w:rPr>
                <w:rFonts w:asciiTheme="minorHAnsi" w:hAnsiTheme="minorHAnsi"/>
                <w:color w:val="000000"/>
                <w:spacing w:val="-5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pacing w:val="-5"/>
                <w:sz w:val="21"/>
                <w:szCs w:val="21"/>
              </w:rPr>
              <w:t>Tele Marketing and Telephone Operating.</w:t>
            </w:r>
          </w:p>
          <w:p w:rsidR="001565A2" w:rsidRPr="00D423DF" w:rsidRDefault="001565A2" w:rsidP="00D423DF">
            <w:pPr>
              <w:pStyle w:val="ListParagraph"/>
              <w:numPr>
                <w:ilvl w:val="0"/>
                <w:numId w:val="23"/>
              </w:numPr>
              <w:spacing w:after="120"/>
              <w:contextualSpacing w:val="0"/>
              <w:rPr>
                <w:rFonts w:asciiTheme="minorHAnsi" w:hAnsiTheme="minorHAnsi"/>
                <w:color w:val="000000"/>
                <w:spacing w:val="-5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pacing w:val="-5"/>
                <w:sz w:val="21"/>
                <w:szCs w:val="21"/>
              </w:rPr>
              <w:t xml:space="preserve">Basic Security and </w:t>
            </w:r>
            <w:r w:rsidR="00050B2F">
              <w:rPr>
                <w:rFonts w:asciiTheme="minorHAnsi" w:hAnsiTheme="minorHAnsi"/>
                <w:color w:val="000000"/>
                <w:spacing w:val="-5"/>
                <w:sz w:val="21"/>
                <w:szCs w:val="21"/>
              </w:rPr>
              <w:t>Baton Training.</w:t>
            </w:r>
          </w:p>
          <w:p w:rsidR="00AC352C" w:rsidRPr="002C41B3" w:rsidRDefault="00050B2F" w:rsidP="002C41B3">
            <w:pPr>
              <w:pStyle w:val="ListParagraph"/>
              <w:numPr>
                <w:ilvl w:val="0"/>
                <w:numId w:val="23"/>
              </w:numPr>
              <w:spacing w:after="120"/>
              <w:contextualSpacing w:val="0"/>
              <w:jc w:val="both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pacing w:val="-5"/>
                <w:sz w:val="21"/>
                <w:szCs w:val="21"/>
              </w:rPr>
              <w:t>Civilian Conservation Corps Training</w:t>
            </w:r>
            <w:r w:rsidR="006371FE" w:rsidRPr="00B638DB">
              <w:rPr>
                <w:rFonts w:asciiTheme="minorHAnsi" w:hAnsiTheme="minorHAnsi"/>
                <w:color w:val="000000"/>
                <w:spacing w:val="-5"/>
                <w:sz w:val="21"/>
                <w:szCs w:val="21"/>
              </w:rPr>
              <w:t>:</w:t>
            </w:r>
            <w:r>
              <w:rPr>
                <w:rFonts w:asciiTheme="minorHAnsi" w:hAnsiTheme="minorHAnsi"/>
                <w:color w:val="000000"/>
                <w:spacing w:val="-5"/>
                <w:sz w:val="21"/>
                <w:szCs w:val="21"/>
              </w:rPr>
              <w:t>Morse Code and PBX</w:t>
            </w:r>
            <w:r w:rsidR="002C41B3">
              <w:rPr>
                <w:rFonts w:asciiTheme="minorHAnsi" w:hAnsiTheme="minorHAnsi"/>
                <w:color w:val="000000"/>
                <w:spacing w:val="-5"/>
                <w:sz w:val="21"/>
                <w:szCs w:val="21"/>
              </w:rPr>
              <w:t>.</w:t>
            </w:r>
          </w:p>
        </w:tc>
      </w:tr>
      <w:tr w:rsidR="00410EBD" w:rsidRPr="003E01C4" w:rsidTr="00112556">
        <w:tc>
          <w:tcPr>
            <w:tcW w:w="2110" w:type="dxa"/>
            <w:gridSpan w:val="2"/>
          </w:tcPr>
          <w:p w:rsidR="00410EBD" w:rsidRPr="003E01C4" w:rsidRDefault="00410EBD" w:rsidP="00EE5DF2">
            <w:pPr>
              <w:pStyle w:val="SectionTitle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6400" w:type="dxa"/>
          </w:tcPr>
          <w:p w:rsidR="00410EBD" w:rsidRPr="00D423DF" w:rsidRDefault="00410EBD" w:rsidP="00050B2F">
            <w:pPr>
              <w:spacing w:after="60"/>
              <w:jc w:val="both"/>
              <w:rPr>
                <w:rFonts w:asciiTheme="minorHAnsi" w:hAnsiTheme="minorHAnsi"/>
                <w:color w:val="000000"/>
                <w:spacing w:val="-5"/>
                <w:sz w:val="21"/>
                <w:szCs w:val="21"/>
              </w:rPr>
            </w:pPr>
          </w:p>
        </w:tc>
      </w:tr>
      <w:tr w:rsidR="00B45387" w:rsidRPr="003E01C4" w:rsidTr="00112556">
        <w:tc>
          <w:tcPr>
            <w:tcW w:w="2110" w:type="dxa"/>
            <w:gridSpan w:val="2"/>
          </w:tcPr>
          <w:p w:rsidR="00B45387" w:rsidRPr="003E01C4" w:rsidRDefault="00B45387" w:rsidP="00A86C19">
            <w:pPr>
              <w:pStyle w:val="SectionTitle"/>
              <w:rPr>
                <w:rFonts w:asciiTheme="minorHAnsi" w:hAnsiTheme="minorHAnsi"/>
              </w:rPr>
            </w:pPr>
          </w:p>
        </w:tc>
        <w:tc>
          <w:tcPr>
            <w:tcW w:w="6400" w:type="dxa"/>
          </w:tcPr>
          <w:p w:rsidR="00242606" w:rsidRPr="00D423DF" w:rsidRDefault="00242606" w:rsidP="00EE5DF2">
            <w:pPr>
              <w:pStyle w:val="Institution"/>
              <w:jc w:val="both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</w:tc>
      </w:tr>
      <w:tr w:rsidR="00B45387" w:rsidRPr="003E01C4" w:rsidTr="00112556">
        <w:tc>
          <w:tcPr>
            <w:tcW w:w="2110" w:type="dxa"/>
            <w:gridSpan w:val="2"/>
          </w:tcPr>
          <w:p w:rsidR="00B45387" w:rsidRPr="003E01C4" w:rsidRDefault="002958FE" w:rsidP="00A86C19">
            <w:pPr>
              <w:pStyle w:val="SectionTitle"/>
              <w:rPr>
                <w:rFonts w:asciiTheme="minorHAnsi" w:hAnsiTheme="minorHAnsi"/>
              </w:rPr>
            </w:pPr>
            <w:r w:rsidRPr="003E01C4">
              <w:rPr>
                <w:rFonts w:asciiTheme="minorHAnsi" w:hAnsiTheme="minorHAnsi"/>
              </w:rPr>
              <w:t>References</w:t>
            </w:r>
          </w:p>
        </w:tc>
        <w:tc>
          <w:tcPr>
            <w:tcW w:w="6400" w:type="dxa"/>
          </w:tcPr>
          <w:p w:rsidR="00467F8A" w:rsidRPr="00D423DF" w:rsidRDefault="00D973EA" w:rsidP="00467F8A">
            <w:pPr>
              <w:pStyle w:val="Objective"/>
              <w:rPr>
                <w:rFonts w:asciiTheme="minorHAnsi" w:hAnsiTheme="minorHAnsi"/>
                <w:sz w:val="21"/>
                <w:szCs w:val="21"/>
              </w:rPr>
            </w:pPr>
            <w:r w:rsidRPr="00D423DF">
              <w:rPr>
                <w:rFonts w:asciiTheme="minorHAnsi" w:hAnsiTheme="minorHAnsi"/>
                <w:sz w:val="21"/>
                <w:szCs w:val="21"/>
              </w:rPr>
              <w:t>Will be f</w:t>
            </w:r>
            <w:r w:rsidR="00410EBD" w:rsidRPr="00D423DF">
              <w:rPr>
                <w:rFonts w:asciiTheme="minorHAnsi" w:hAnsiTheme="minorHAnsi"/>
                <w:sz w:val="21"/>
                <w:szCs w:val="21"/>
              </w:rPr>
              <w:t>urnished upon request.</w:t>
            </w:r>
          </w:p>
        </w:tc>
      </w:tr>
    </w:tbl>
    <w:p w:rsidR="00B45387" w:rsidRPr="003E01C4" w:rsidRDefault="00B45387">
      <w:pPr>
        <w:rPr>
          <w:rFonts w:asciiTheme="minorHAnsi" w:hAnsiTheme="minorHAnsi"/>
          <w:lang w:eastAsia="ko-KR"/>
        </w:rPr>
      </w:pPr>
    </w:p>
    <w:sectPr w:rsidR="00B45387" w:rsidRPr="003E01C4" w:rsidSect="00D455E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2146" w:bottom="1440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845" w:rsidRDefault="00492845">
      <w:r>
        <w:separator/>
      </w:r>
    </w:p>
  </w:endnote>
  <w:endnote w:type="continuationSeparator" w:id="1">
    <w:p w:rsidR="00492845" w:rsidRDefault="004928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1B4" w:rsidRDefault="00BC6CAB" w:rsidP="001439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B11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B11B4" w:rsidRDefault="00AB11B4" w:rsidP="00AB11B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1445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CA6ED5" w:rsidRDefault="00CA6ED5">
            <w:pPr>
              <w:pStyle w:val="Footer"/>
              <w:jc w:val="right"/>
            </w:pPr>
            <w:r w:rsidRPr="00CA6ED5">
              <w:rPr>
                <w:i/>
                <w:color w:val="808080" w:themeColor="background1" w:themeShade="80"/>
                <w:sz w:val="16"/>
                <w:szCs w:val="16"/>
              </w:rPr>
              <w:t xml:space="preserve">Page </w:t>
            </w:r>
            <w:r w:rsidR="00BC6CAB" w:rsidRPr="00CA6ED5">
              <w:rPr>
                <w:b w:val="0"/>
                <w:i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CA6ED5">
              <w:rPr>
                <w:i/>
                <w:color w:val="808080" w:themeColor="background1" w:themeShade="80"/>
                <w:sz w:val="16"/>
                <w:szCs w:val="16"/>
              </w:rPr>
              <w:instrText xml:space="preserve"> PAGE </w:instrText>
            </w:r>
            <w:r w:rsidR="00BC6CAB" w:rsidRPr="00CA6ED5">
              <w:rPr>
                <w:b w:val="0"/>
                <w:i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="00E91D71">
              <w:rPr>
                <w:i/>
                <w:noProof/>
                <w:color w:val="808080" w:themeColor="background1" w:themeShade="80"/>
                <w:sz w:val="16"/>
                <w:szCs w:val="16"/>
              </w:rPr>
              <w:t>2</w:t>
            </w:r>
            <w:r w:rsidR="00BC6CAB" w:rsidRPr="00CA6ED5">
              <w:rPr>
                <w:b w:val="0"/>
                <w:i/>
                <w:color w:val="808080" w:themeColor="background1" w:themeShade="80"/>
                <w:sz w:val="16"/>
                <w:szCs w:val="16"/>
              </w:rPr>
              <w:fldChar w:fldCharType="end"/>
            </w:r>
            <w:r w:rsidRPr="00CA6ED5">
              <w:rPr>
                <w:i/>
                <w:color w:val="808080" w:themeColor="background1" w:themeShade="80"/>
                <w:sz w:val="16"/>
                <w:szCs w:val="16"/>
              </w:rPr>
              <w:t xml:space="preserve"> of </w:t>
            </w:r>
            <w:r w:rsidR="00BC6CAB" w:rsidRPr="00CA6ED5">
              <w:rPr>
                <w:b w:val="0"/>
                <w:i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CA6ED5">
              <w:rPr>
                <w:i/>
                <w:color w:val="808080" w:themeColor="background1" w:themeShade="80"/>
                <w:sz w:val="16"/>
                <w:szCs w:val="16"/>
              </w:rPr>
              <w:instrText xml:space="preserve"> NUMPAGES  </w:instrText>
            </w:r>
            <w:r w:rsidR="00BC6CAB" w:rsidRPr="00CA6ED5">
              <w:rPr>
                <w:b w:val="0"/>
                <w:i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="00E91D71">
              <w:rPr>
                <w:i/>
                <w:noProof/>
                <w:color w:val="808080" w:themeColor="background1" w:themeShade="80"/>
                <w:sz w:val="16"/>
                <w:szCs w:val="16"/>
              </w:rPr>
              <w:t>3</w:t>
            </w:r>
            <w:r w:rsidR="00BC6CAB" w:rsidRPr="00CA6ED5">
              <w:rPr>
                <w:b w:val="0"/>
                <w:i/>
                <w:color w:val="808080" w:themeColor="background1" w:themeShade="80"/>
                <w:sz w:val="16"/>
                <w:szCs w:val="16"/>
              </w:rPr>
              <w:fldChar w:fldCharType="end"/>
            </w:r>
          </w:p>
        </w:sdtContent>
      </w:sdt>
    </w:sdtContent>
  </w:sdt>
  <w:p w:rsidR="00AB11B4" w:rsidRDefault="00AB11B4" w:rsidP="00AB11B4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14458"/>
      <w:docPartObj>
        <w:docPartGallery w:val="Page Numbers (Bottom of Page)"/>
        <w:docPartUnique/>
      </w:docPartObj>
    </w:sdtPr>
    <w:sdtEndPr>
      <w:rPr>
        <w:b w:val="0"/>
        <w:sz w:val="24"/>
        <w:szCs w:val="24"/>
      </w:rPr>
    </w:sdtEndPr>
    <w:sdtContent>
      <w:p w:rsidR="00D973EA" w:rsidRDefault="00D973EA">
        <w:pPr>
          <w:pStyle w:val="Footer"/>
          <w:jc w:val="right"/>
        </w:pPr>
        <w:r w:rsidRPr="001E1ACD">
          <w:rPr>
            <w:i/>
            <w:color w:val="A6A6A6" w:themeColor="background1" w:themeShade="A6"/>
            <w:sz w:val="16"/>
            <w:szCs w:val="16"/>
          </w:rPr>
          <w:t xml:space="preserve">Page </w:t>
        </w:r>
        <w:r w:rsidR="00BC6CAB" w:rsidRPr="001E1ACD">
          <w:rPr>
            <w:i/>
            <w:color w:val="A6A6A6" w:themeColor="background1" w:themeShade="A6"/>
            <w:sz w:val="16"/>
            <w:szCs w:val="16"/>
          </w:rPr>
          <w:fldChar w:fldCharType="begin"/>
        </w:r>
        <w:r w:rsidR="00A05FD1" w:rsidRPr="001E1ACD">
          <w:rPr>
            <w:i/>
            <w:color w:val="A6A6A6" w:themeColor="background1" w:themeShade="A6"/>
            <w:sz w:val="16"/>
            <w:szCs w:val="16"/>
          </w:rPr>
          <w:instrText xml:space="preserve"> PAGE </w:instrText>
        </w:r>
        <w:r w:rsidR="00BC6CAB" w:rsidRPr="001E1ACD">
          <w:rPr>
            <w:i/>
            <w:color w:val="A6A6A6" w:themeColor="background1" w:themeShade="A6"/>
            <w:sz w:val="16"/>
            <w:szCs w:val="16"/>
          </w:rPr>
          <w:fldChar w:fldCharType="separate"/>
        </w:r>
        <w:r w:rsidR="00E91D71">
          <w:rPr>
            <w:i/>
            <w:noProof/>
            <w:color w:val="A6A6A6" w:themeColor="background1" w:themeShade="A6"/>
            <w:sz w:val="16"/>
            <w:szCs w:val="16"/>
          </w:rPr>
          <w:t>1</w:t>
        </w:r>
        <w:r w:rsidR="00BC6CAB" w:rsidRPr="001E1ACD">
          <w:rPr>
            <w:i/>
            <w:color w:val="A6A6A6" w:themeColor="background1" w:themeShade="A6"/>
            <w:sz w:val="16"/>
            <w:szCs w:val="16"/>
          </w:rPr>
          <w:fldChar w:fldCharType="end"/>
        </w:r>
        <w:r w:rsidRPr="001E1ACD">
          <w:rPr>
            <w:i/>
            <w:color w:val="A6A6A6" w:themeColor="background1" w:themeShade="A6"/>
            <w:sz w:val="16"/>
            <w:szCs w:val="16"/>
          </w:rPr>
          <w:t xml:space="preserve"> of </w:t>
        </w:r>
        <w:r w:rsidR="00BC6CAB" w:rsidRPr="001E1ACD">
          <w:rPr>
            <w:i/>
            <w:color w:val="A6A6A6" w:themeColor="background1" w:themeShade="A6"/>
            <w:sz w:val="16"/>
            <w:szCs w:val="16"/>
          </w:rPr>
          <w:fldChar w:fldCharType="begin"/>
        </w:r>
        <w:r w:rsidR="00A05FD1" w:rsidRPr="001E1ACD">
          <w:rPr>
            <w:i/>
            <w:color w:val="A6A6A6" w:themeColor="background1" w:themeShade="A6"/>
            <w:sz w:val="16"/>
            <w:szCs w:val="16"/>
          </w:rPr>
          <w:instrText xml:space="preserve"> NUMPAGES  </w:instrText>
        </w:r>
        <w:r w:rsidR="00BC6CAB" w:rsidRPr="001E1ACD">
          <w:rPr>
            <w:i/>
            <w:color w:val="A6A6A6" w:themeColor="background1" w:themeShade="A6"/>
            <w:sz w:val="16"/>
            <w:szCs w:val="16"/>
          </w:rPr>
          <w:fldChar w:fldCharType="separate"/>
        </w:r>
        <w:r w:rsidR="00E91D71">
          <w:rPr>
            <w:i/>
            <w:noProof/>
            <w:color w:val="A6A6A6" w:themeColor="background1" w:themeShade="A6"/>
            <w:sz w:val="16"/>
            <w:szCs w:val="16"/>
          </w:rPr>
          <w:t>3</w:t>
        </w:r>
        <w:r w:rsidR="00BC6CAB" w:rsidRPr="001E1ACD">
          <w:rPr>
            <w:i/>
            <w:color w:val="A6A6A6" w:themeColor="background1" w:themeShade="A6"/>
            <w:sz w:val="16"/>
            <w:szCs w:val="16"/>
          </w:rPr>
          <w:fldChar w:fldCharType="end"/>
        </w:r>
      </w:p>
    </w:sdtContent>
  </w:sdt>
  <w:p w:rsidR="00AC1C51" w:rsidRDefault="00AC1C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845" w:rsidRDefault="00492845">
      <w:r>
        <w:separator/>
      </w:r>
    </w:p>
  </w:footnote>
  <w:footnote w:type="continuationSeparator" w:id="1">
    <w:p w:rsidR="00492845" w:rsidRDefault="004928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FBB" w:rsidRPr="00974FBB" w:rsidRDefault="00974FBB" w:rsidP="00974FBB">
    <w:pPr>
      <w:pStyle w:val="Header"/>
      <w:tabs>
        <w:tab w:val="left" w:pos="4110"/>
      </w:tabs>
      <w:jc w:val="left"/>
      <w:rPr>
        <w:lang w:val="fr-FR"/>
      </w:rPr>
    </w:pPr>
    <w:r w:rsidRPr="00974FBB">
      <w:rPr>
        <w:lang w:val="fr-FR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1C4" w:rsidRPr="00A979EB" w:rsidRDefault="00A979EB" w:rsidP="003E01C4">
    <w:pPr>
      <w:pStyle w:val="Name"/>
      <w:spacing w:after="0" w:line="240" w:lineRule="auto"/>
      <w:rPr>
        <w:rFonts w:ascii="Berlin Sans FB" w:hAnsi="Berlin Sans FB" w:cs="Arial"/>
        <w:color w:val="003366"/>
        <w:sz w:val="20"/>
        <w:lang w:val="en-029"/>
      </w:rPr>
    </w:pPr>
    <w:proofErr w:type="spellStart"/>
    <w:r w:rsidRPr="00A979EB">
      <w:rPr>
        <w:rFonts w:ascii="Berlin Sans FB" w:hAnsi="Berlin Sans FB" w:cs="Arial"/>
        <w:color w:val="003366"/>
        <w:sz w:val="20"/>
        <w:lang w:val="en-029"/>
      </w:rPr>
      <w:t>TanikaFlemming</w:t>
    </w:r>
    <w:bookmarkStart w:id="0" w:name="_GoBack"/>
    <w:bookmarkEnd w:id="0"/>
    <w:proofErr w:type="spellEnd"/>
    <w:r w:rsidR="003E01C4" w:rsidRPr="00A979EB">
      <w:rPr>
        <w:rFonts w:ascii="Berlin Sans FB" w:hAnsi="Berlin Sans FB" w:cs="Arial"/>
        <w:color w:val="003366"/>
        <w:sz w:val="20"/>
        <w:lang w:val="en-029"/>
      </w:rPr>
      <w:tab/>
    </w:r>
    <w:r>
      <w:rPr>
        <w:rFonts w:ascii="Berlin Sans FB" w:hAnsi="Berlin Sans FB" w:cs="Arial"/>
        <w:color w:val="003366"/>
        <w:sz w:val="20"/>
        <w:lang w:val="en-029"/>
      </w:rPr>
      <w:t xml:space="preserve">                  # 34 Carl </w:t>
    </w:r>
    <w:proofErr w:type="gramStart"/>
    <w:r w:rsidR="00E91D71">
      <w:rPr>
        <w:rFonts w:ascii="Berlin Sans FB" w:hAnsi="Berlin Sans FB" w:cs="Arial"/>
        <w:color w:val="003366"/>
        <w:sz w:val="20"/>
        <w:lang w:val="en-029"/>
      </w:rPr>
      <w:t>Jones  S</w:t>
    </w:r>
    <w:proofErr w:type="gramEnd"/>
    <w:r w:rsidR="00E91D71">
      <w:rPr>
        <w:rFonts w:ascii="Berlin Sans FB" w:hAnsi="Berlin Sans FB" w:cs="Arial"/>
        <w:color w:val="003366"/>
        <w:sz w:val="20"/>
        <w:lang w:val="en-029"/>
      </w:rPr>
      <w:t xml:space="preserve"> </w:t>
    </w:r>
    <w:proofErr w:type="spellStart"/>
    <w:r>
      <w:rPr>
        <w:rFonts w:ascii="Berlin Sans FB" w:hAnsi="Berlin Sans FB" w:cs="Arial"/>
        <w:color w:val="003366"/>
        <w:sz w:val="20"/>
        <w:lang w:val="en-029"/>
      </w:rPr>
      <w:t>treet</w:t>
    </w:r>
    <w:proofErr w:type="spellEnd"/>
    <w:r>
      <w:rPr>
        <w:rFonts w:ascii="Berlin Sans FB" w:hAnsi="Berlin Sans FB" w:cs="Arial"/>
        <w:color w:val="003366"/>
        <w:sz w:val="20"/>
        <w:lang w:val="en-029"/>
      </w:rPr>
      <w:t xml:space="preserve">,   Reid   Lane,  </w:t>
    </w:r>
    <w:proofErr w:type="spellStart"/>
    <w:r>
      <w:rPr>
        <w:rFonts w:ascii="Berlin Sans FB" w:hAnsi="Berlin Sans FB" w:cs="Arial"/>
        <w:color w:val="003366"/>
        <w:sz w:val="20"/>
        <w:lang w:val="en-029"/>
      </w:rPr>
      <w:t>Arima</w:t>
    </w:r>
    <w:proofErr w:type="spellEnd"/>
    <w:r>
      <w:rPr>
        <w:rFonts w:ascii="Berlin Sans FB" w:hAnsi="Berlin Sans FB" w:cs="Arial"/>
        <w:color w:val="003366"/>
        <w:sz w:val="20"/>
        <w:lang w:val="en-029"/>
      </w:rPr>
      <w:t xml:space="preserve">            </w:t>
    </w:r>
    <w:r w:rsidR="00E91D71">
      <w:rPr>
        <w:rFonts w:ascii="Berlin Sans FB" w:hAnsi="Berlin Sans FB" w:cs="Arial"/>
        <w:color w:val="003366"/>
        <w:sz w:val="20"/>
        <w:lang w:val="en-029"/>
      </w:rPr>
      <w:t xml:space="preserve">              868312-5261</w:t>
    </w:r>
    <w:r>
      <w:rPr>
        <w:rFonts w:ascii="Berlin Sans FB" w:hAnsi="Berlin Sans FB" w:cs="Arial"/>
        <w:color w:val="003366"/>
        <w:sz w:val="20"/>
        <w:lang w:val="en-029"/>
      </w:rPr>
      <w:t xml:space="preserve">              </w:t>
    </w:r>
  </w:p>
  <w:p w:rsidR="003E01C4" w:rsidRDefault="00A979EB" w:rsidP="003E01C4">
    <w:pPr>
      <w:pStyle w:val="Name"/>
      <w:spacing w:after="0" w:line="240" w:lineRule="auto"/>
      <w:rPr>
        <w:rFonts w:ascii="Verdana" w:hAnsi="Verdana" w:cs="Arial"/>
        <w:color w:val="003366"/>
        <w:sz w:val="20"/>
        <w:lang w:val="en-029"/>
      </w:rPr>
    </w:pPr>
    <w:r>
      <w:rPr>
        <w:rFonts w:ascii="Verdana" w:hAnsi="Verdana" w:cs="Arial"/>
        <w:color w:val="003366"/>
        <w:sz w:val="20"/>
        <w:lang w:val="en-029"/>
      </w:rPr>
      <w:t>sweetfaceflemm@g</w:t>
    </w:r>
    <w:r w:rsidR="009B4888">
      <w:rPr>
        <w:rFonts w:ascii="Verdana" w:hAnsi="Verdana" w:cs="Arial"/>
        <w:color w:val="003366"/>
        <w:sz w:val="20"/>
        <w:lang w:val="en-029"/>
      </w:rPr>
      <w:t>mail</w:t>
    </w:r>
    <w:r w:rsidR="003E01C4">
      <w:rPr>
        <w:rFonts w:ascii="Verdana" w:hAnsi="Verdana" w:cs="Arial"/>
        <w:color w:val="003366"/>
        <w:sz w:val="20"/>
        <w:lang w:val="en-029"/>
      </w:rPr>
      <w:t>.com</w:t>
    </w:r>
  </w:p>
  <w:p w:rsidR="00FF0AF3" w:rsidRPr="003E01C4" w:rsidRDefault="003E01C4" w:rsidP="003E01C4">
    <w:pPr>
      <w:pStyle w:val="Name"/>
      <w:spacing w:line="240" w:lineRule="auto"/>
      <w:rPr>
        <w:rFonts w:ascii="Verdana" w:hAnsi="Verdana" w:cs="Arial"/>
        <w:color w:val="003366"/>
        <w:sz w:val="20"/>
        <w:lang w:val="fr-FR"/>
      </w:rPr>
    </w:pPr>
    <w:r w:rsidRPr="003E01C4">
      <w:rPr>
        <w:rFonts w:ascii="Verdana" w:hAnsi="Verdana" w:cs="Arial"/>
        <w:color w:val="003366"/>
        <w:sz w:val="20"/>
        <w:lang w:val="en-029"/>
      </w:rPr>
      <w:tab/>
    </w:r>
    <w:r w:rsidRPr="003E01C4">
      <w:rPr>
        <w:rFonts w:ascii="Verdana" w:hAnsi="Verdana" w:cs="Arial"/>
        <w:color w:val="003366"/>
        <w:sz w:val="20"/>
        <w:lang w:val="en-029"/>
      </w:rPr>
      <w:tab/>
    </w:r>
    <w:r w:rsidRPr="003E01C4">
      <w:rPr>
        <w:rFonts w:ascii="Verdana" w:hAnsi="Verdana" w:cs="Arial"/>
        <w:color w:val="003366"/>
        <w:sz w:val="20"/>
        <w:lang w:val="en-029"/>
      </w:rPr>
      <w:tab/>
    </w:r>
    <w:r w:rsidRPr="003E01C4">
      <w:rPr>
        <w:rFonts w:ascii="Verdana" w:hAnsi="Verdana" w:cs="Arial"/>
        <w:color w:val="003366"/>
        <w:sz w:val="20"/>
        <w:lang w:val="en-029"/>
      </w:rPr>
      <w:tab/>
    </w:r>
    <w:r w:rsidRPr="003E01C4">
      <w:rPr>
        <w:rFonts w:ascii="Verdana" w:hAnsi="Verdana" w:cs="Arial"/>
        <w:color w:val="003366"/>
        <w:sz w:val="20"/>
        <w:lang w:val="en-029"/>
      </w:rPr>
      <w:tab/>
    </w:r>
  </w:p>
  <w:p w:rsidR="003E01C4" w:rsidRDefault="003E01C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97456"/>
    <w:multiLevelType w:val="hybridMultilevel"/>
    <w:tmpl w:val="B92AF4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180760"/>
    <w:multiLevelType w:val="hybridMultilevel"/>
    <w:tmpl w:val="E2BC0CC4"/>
    <w:lvl w:ilvl="0" w:tplc="23D27C5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1433F"/>
    <w:multiLevelType w:val="multilevel"/>
    <w:tmpl w:val="9D6CE89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FC805AD"/>
    <w:multiLevelType w:val="multilevel"/>
    <w:tmpl w:val="C096E6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3D2AB1"/>
    <w:multiLevelType w:val="multilevel"/>
    <w:tmpl w:val="DBA04C9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A7E67E3"/>
    <w:multiLevelType w:val="multilevel"/>
    <w:tmpl w:val="7F96198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C7A7DF1"/>
    <w:multiLevelType w:val="hybridMultilevel"/>
    <w:tmpl w:val="D792B9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FB204F6"/>
    <w:multiLevelType w:val="hybridMultilevel"/>
    <w:tmpl w:val="27D0A55A"/>
    <w:lvl w:ilvl="0" w:tplc="23D27C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F769F"/>
    <w:multiLevelType w:val="hybridMultilevel"/>
    <w:tmpl w:val="29723D0A"/>
    <w:lvl w:ilvl="0" w:tplc="23D27C5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934A3B"/>
    <w:multiLevelType w:val="hybridMultilevel"/>
    <w:tmpl w:val="0390F56A"/>
    <w:lvl w:ilvl="0" w:tplc="23D27C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139FF"/>
    <w:multiLevelType w:val="hybridMultilevel"/>
    <w:tmpl w:val="54748144"/>
    <w:lvl w:ilvl="0" w:tplc="23D27C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E0B07"/>
    <w:multiLevelType w:val="multilevel"/>
    <w:tmpl w:val="971E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B75600"/>
    <w:multiLevelType w:val="singleLevel"/>
    <w:tmpl w:val="939EB34E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3">
    <w:nsid w:val="671E2D3A"/>
    <w:multiLevelType w:val="hybridMultilevel"/>
    <w:tmpl w:val="7620127E"/>
    <w:lvl w:ilvl="0" w:tplc="23D27C5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D163B0F"/>
    <w:multiLevelType w:val="hybridMultilevel"/>
    <w:tmpl w:val="7F96198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0182551"/>
    <w:multiLevelType w:val="hybridMultilevel"/>
    <w:tmpl w:val="B066AA22"/>
    <w:lvl w:ilvl="0" w:tplc="23D27C5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4BE74A7"/>
    <w:multiLevelType w:val="hybridMultilevel"/>
    <w:tmpl w:val="E6FE61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8DC5EA7"/>
    <w:multiLevelType w:val="hybridMultilevel"/>
    <w:tmpl w:val="16D2FE48"/>
    <w:lvl w:ilvl="0" w:tplc="FE2EEF84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323798"/>
    <w:multiLevelType w:val="hybridMultilevel"/>
    <w:tmpl w:val="DFCAE2BA"/>
    <w:lvl w:ilvl="0" w:tplc="04090005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3"/>
  </w:num>
  <w:num w:numId="5">
    <w:abstractNumId w:val="14"/>
  </w:num>
  <w:num w:numId="6">
    <w:abstractNumId w:val="12"/>
  </w:num>
  <w:num w:numId="7">
    <w:abstractNumId w:val="12"/>
  </w:num>
  <w:num w:numId="8">
    <w:abstractNumId w:val="12"/>
  </w:num>
  <w:num w:numId="9">
    <w:abstractNumId w:val="5"/>
  </w:num>
  <w:num w:numId="10">
    <w:abstractNumId w:val="6"/>
  </w:num>
  <w:num w:numId="11">
    <w:abstractNumId w:val="2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6"/>
  </w:num>
  <w:num w:numId="19">
    <w:abstractNumId w:val="18"/>
  </w:num>
  <w:num w:numId="20">
    <w:abstractNumId w:val="0"/>
  </w:num>
  <w:num w:numId="21">
    <w:abstractNumId w:val="4"/>
  </w:num>
  <w:num w:numId="22">
    <w:abstractNumId w:val="8"/>
  </w:num>
  <w:num w:numId="23">
    <w:abstractNumId w:val="1"/>
  </w:num>
  <w:num w:numId="24">
    <w:abstractNumId w:val="11"/>
  </w:num>
  <w:num w:numId="25">
    <w:abstractNumId w:val="3"/>
  </w:num>
  <w:num w:numId="26">
    <w:abstractNumId w:val="15"/>
  </w:num>
  <w:num w:numId="27">
    <w:abstractNumId w:val="10"/>
  </w:num>
  <w:num w:numId="28">
    <w:abstractNumId w:val="7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0"/>
  <w:proofState w:spelling="clean" w:grammar="clean"/>
  <w:attachedTemplate r:id="rId1"/>
  <w:stylePaneFormatFilter w:val="3F01"/>
  <w:defaultTabStop w:val="720"/>
  <w:drawingGridHorizontalSpacing w:val="100"/>
  <w:drawingGridVerticalSpacing w:val="187"/>
  <w:displayHorizontalDrawingGridEvery w:val="2"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864D4"/>
    <w:rsid w:val="00001185"/>
    <w:rsid w:val="0003130D"/>
    <w:rsid w:val="0003548A"/>
    <w:rsid w:val="00036B53"/>
    <w:rsid w:val="000453E9"/>
    <w:rsid w:val="00050B2F"/>
    <w:rsid w:val="000918EE"/>
    <w:rsid w:val="000A69DE"/>
    <w:rsid w:val="000B2A11"/>
    <w:rsid w:val="000C03B3"/>
    <w:rsid w:val="000D6711"/>
    <w:rsid w:val="000E26B9"/>
    <w:rsid w:val="000F1A52"/>
    <w:rsid w:val="000F316A"/>
    <w:rsid w:val="000F3AD8"/>
    <w:rsid w:val="00112556"/>
    <w:rsid w:val="00112E4C"/>
    <w:rsid w:val="001143EF"/>
    <w:rsid w:val="0012604C"/>
    <w:rsid w:val="001328B7"/>
    <w:rsid w:val="00136EF8"/>
    <w:rsid w:val="001439EA"/>
    <w:rsid w:val="001565A2"/>
    <w:rsid w:val="00171F63"/>
    <w:rsid w:val="001826E3"/>
    <w:rsid w:val="00190EA1"/>
    <w:rsid w:val="00194B8A"/>
    <w:rsid w:val="001A2A44"/>
    <w:rsid w:val="001A3A99"/>
    <w:rsid w:val="001E1ACD"/>
    <w:rsid w:val="0020591C"/>
    <w:rsid w:val="002131C4"/>
    <w:rsid w:val="0021755F"/>
    <w:rsid w:val="00217785"/>
    <w:rsid w:val="00223E17"/>
    <w:rsid w:val="00242606"/>
    <w:rsid w:val="00256519"/>
    <w:rsid w:val="00267882"/>
    <w:rsid w:val="00267A92"/>
    <w:rsid w:val="002958FE"/>
    <w:rsid w:val="00295D60"/>
    <w:rsid w:val="002C41B3"/>
    <w:rsid w:val="002F13CB"/>
    <w:rsid w:val="002F1EE6"/>
    <w:rsid w:val="00307C7C"/>
    <w:rsid w:val="00325824"/>
    <w:rsid w:val="00326259"/>
    <w:rsid w:val="00326743"/>
    <w:rsid w:val="00350A71"/>
    <w:rsid w:val="00353D10"/>
    <w:rsid w:val="00372180"/>
    <w:rsid w:val="0038606C"/>
    <w:rsid w:val="003A77D6"/>
    <w:rsid w:val="003B394B"/>
    <w:rsid w:val="003B61D0"/>
    <w:rsid w:val="003D06F1"/>
    <w:rsid w:val="003D2BC5"/>
    <w:rsid w:val="003D590F"/>
    <w:rsid w:val="003D687B"/>
    <w:rsid w:val="003E01C4"/>
    <w:rsid w:val="003E3712"/>
    <w:rsid w:val="003F5778"/>
    <w:rsid w:val="003F7DA8"/>
    <w:rsid w:val="00410EBD"/>
    <w:rsid w:val="00437230"/>
    <w:rsid w:val="00437C3C"/>
    <w:rsid w:val="004400D8"/>
    <w:rsid w:val="00441177"/>
    <w:rsid w:val="00450204"/>
    <w:rsid w:val="00455432"/>
    <w:rsid w:val="00455659"/>
    <w:rsid w:val="00457CD2"/>
    <w:rsid w:val="004670ED"/>
    <w:rsid w:val="00467F8A"/>
    <w:rsid w:val="00480743"/>
    <w:rsid w:val="0048705B"/>
    <w:rsid w:val="00492845"/>
    <w:rsid w:val="004A1F9D"/>
    <w:rsid w:val="004B0D78"/>
    <w:rsid w:val="004D164D"/>
    <w:rsid w:val="004D4BE4"/>
    <w:rsid w:val="004E3B52"/>
    <w:rsid w:val="004F5A70"/>
    <w:rsid w:val="005147A9"/>
    <w:rsid w:val="00553207"/>
    <w:rsid w:val="00573B53"/>
    <w:rsid w:val="00575C20"/>
    <w:rsid w:val="005868E8"/>
    <w:rsid w:val="0059192D"/>
    <w:rsid w:val="005A6821"/>
    <w:rsid w:val="005C31FA"/>
    <w:rsid w:val="005C6FDD"/>
    <w:rsid w:val="005E1CB5"/>
    <w:rsid w:val="005F7127"/>
    <w:rsid w:val="00616637"/>
    <w:rsid w:val="006371FE"/>
    <w:rsid w:val="00650400"/>
    <w:rsid w:val="0065728F"/>
    <w:rsid w:val="00660521"/>
    <w:rsid w:val="00664F43"/>
    <w:rsid w:val="00683B12"/>
    <w:rsid w:val="00693278"/>
    <w:rsid w:val="006951AA"/>
    <w:rsid w:val="006A313B"/>
    <w:rsid w:val="006A5326"/>
    <w:rsid w:val="006B07D3"/>
    <w:rsid w:val="006B4D12"/>
    <w:rsid w:val="006C1E81"/>
    <w:rsid w:val="006F0569"/>
    <w:rsid w:val="006F550C"/>
    <w:rsid w:val="0071747D"/>
    <w:rsid w:val="00722E64"/>
    <w:rsid w:val="00732573"/>
    <w:rsid w:val="00737745"/>
    <w:rsid w:val="00745E60"/>
    <w:rsid w:val="00751C54"/>
    <w:rsid w:val="0075307A"/>
    <w:rsid w:val="00755E28"/>
    <w:rsid w:val="0075752B"/>
    <w:rsid w:val="0076030E"/>
    <w:rsid w:val="00773B33"/>
    <w:rsid w:val="007810B6"/>
    <w:rsid w:val="007864D4"/>
    <w:rsid w:val="0079655A"/>
    <w:rsid w:val="007A1471"/>
    <w:rsid w:val="007B7027"/>
    <w:rsid w:val="007D2127"/>
    <w:rsid w:val="007E0FD9"/>
    <w:rsid w:val="007F6095"/>
    <w:rsid w:val="00801586"/>
    <w:rsid w:val="00803B19"/>
    <w:rsid w:val="00811A66"/>
    <w:rsid w:val="008266FE"/>
    <w:rsid w:val="00850F69"/>
    <w:rsid w:val="00865097"/>
    <w:rsid w:val="00880612"/>
    <w:rsid w:val="00885CAE"/>
    <w:rsid w:val="00897662"/>
    <w:rsid w:val="00897964"/>
    <w:rsid w:val="008A03CC"/>
    <w:rsid w:val="008A49CC"/>
    <w:rsid w:val="008C4D8C"/>
    <w:rsid w:val="008D24F3"/>
    <w:rsid w:val="00912EF1"/>
    <w:rsid w:val="00913C6C"/>
    <w:rsid w:val="009154B6"/>
    <w:rsid w:val="009204D2"/>
    <w:rsid w:val="009204F3"/>
    <w:rsid w:val="0093766A"/>
    <w:rsid w:val="0094141A"/>
    <w:rsid w:val="00942967"/>
    <w:rsid w:val="00946158"/>
    <w:rsid w:val="009500EA"/>
    <w:rsid w:val="00953A90"/>
    <w:rsid w:val="0095762F"/>
    <w:rsid w:val="00960B36"/>
    <w:rsid w:val="00966BA9"/>
    <w:rsid w:val="00974FBB"/>
    <w:rsid w:val="00983085"/>
    <w:rsid w:val="00984ACD"/>
    <w:rsid w:val="00987A65"/>
    <w:rsid w:val="009902DC"/>
    <w:rsid w:val="009A0EFB"/>
    <w:rsid w:val="009A204C"/>
    <w:rsid w:val="009B0416"/>
    <w:rsid w:val="009B3ECF"/>
    <w:rsid w:val="009B4888"/>
    <w:rsid w:val="009D4F79"/>
    <w:rsid w:val="009D6B3B"/>
    <w:rsid w:val="009E781B"/>
    <w:rsid w:val="009F46F9"/>
    <w:rsid w:val="009F7407"/>
    <w:rsid w:val="00A05FD1"/>
    <w:rsid w:val="00A11A24"/>
    <w:rsid w:val="00A14A27"/>
    <w:rsid w:val="00A15135"/>
    <w:rsid w:val="00A263F8"/>
    <w:rsid w:val="00A314B0"/>
    <w:rsid w:val="00A337F2"/>
    <w:rsid w:val="00A36319"/>
    <w:rsid w:val="00A45806"/>
    <w:rsid w:val="00A458ED"/>
    <w:rsid w:val="00A52A49"/>
    <w:rsid w:val="00A81817"/>
    <w:rsid w:val="00A852B9"/>
    <w:rsid w:val="00A86C19"/>
    <w:rsid w:val="00A91526"/>
    <w:rsid w:val="00A94468"/>
    <w:rsid w:val="00A979EB"/>
    <w:rsid w:val="00AB11B4"/>
    <w:rsid w:val="00AC1C51"/>
    <w:rsid w:val="00AC352C"/>
    <w:rsid w:val="00AE696B"/>
    <w:rsid w:val="00B060B3"/>
    <w:rsid w:val="00B1247F"/>
    <w:rsid w:val="00B23941"/>
    <w:rsid w:val="00B33777"/>
    <w:rsid w:val="00B45387"/>
    <w:rsid w:val="00B45B56"/>
    <w:rsid w:val="00B51148"/>
    <w:rsid w:val="00B638DB"/>
    <w:rsid w:val="00B723C3"/>
    <w:rsid w:val="00B72539"/>
    <w:rsid w:val="00B854F8"/>
    <w:rsid w:val="00B879DB"/>
    <w:rsid w:val="00BB384B"/>
    <w:rsid w:val="00BC01F1"/>
    <w:rsid w:val="00BC4BBC"/>
    <w:rsid w:val="00BC6409"/>
    <w:rsid w:val="00BC6CAB"/>
    <w:rsid w:val="00BC7745"/>
    <w:rsid w:val="00BE62C7"/>
    <w:rsid w:val="00BE6568"/>
    <w:rsid w:val="00C02649"/>
    <w:rsid w:val="00C03527"/>
    <w:rsid w:val="00C036A1"/>
    <w:rsid w:val="00C06A4D"/>
    <w:rsid w:val="00C17DD3"/>
    <w:rsid w:val="00C236F5"/>
    <w:rsid w:val="00C31353"/>
    <w:rsid w:val="00C3240E"/>
    <w:rsid w:val="00C37C68"/>
    <w:rsid w:val="00C436DA"/>
    <w:rsid w:val="00C44F06"/>
    <w:rsid w:val="00C65591"/>
    <w:rsid w:val="00C664F8"/>
    <w:rsid w:val="00C73D0A"/>
    <w:rsid w:val="00C84D2E"/>
    <w:rsid w:val="00C9131E"/>
    <w:rsid w:val="00CA6DA8"/>
    <w:rsid w:val="00CA6ED5"/>
    <w:rsid w:val="00CE37C9"/>
    <w:rsid w:val="00CF6BA2"/>
    <w:rsid w:val="00D14901"/>
    <w:rsid w:val="00D2523F"/>
    <w:rsid w:val="00D26E9B"/>
    <w:rsid w:val="00D40D6B"/>
    <w:rsid w:val="00D423DF"/>
    <w:rsid w:val="00D455EE"/>
    <w:rsid w:val="00D52084"/>
    <w:rsid w:val="00D536F8"/>
    <w:rsid w:val="00D80E7F"/>
    <w:rsid w:val="00D85125"/>
    <w:rsid w:val="00D90786"/>
    <w:rsid w:val="00D90B46"/>
    <w:rsid w:val="00D91868"/>
    <w:rsid w:val="00D9652A"/>
    <w:rsid w:val="00D973EA"/>
    <w:rsid w:val="00DB2AC6"/>
    <w:rsid w:val="00DC04BD"/>
    <w:rsid w:val="00DC5317"/>
    <w:rsid w:val="00DC5536"/>
    <w:rsid w:val="00DD6ABF"/>
    <w:rsid w:val="00DE0273"/>
    <w:rsid w:val="00DE485D"/>
    <w:rsid w:val="00DF085E"/>
    <w:rsid w:val="00E04636"/>
    <w:rsid w:val="00E17E39"/>
    <w:rsid w:val="00E21625"/>
    <w:rsid w:val="00E30C54"/>
    <w:rsid w:val="00E361B5"/>
    <w:rsid w:val="00E36748"/>
    <w:rsid w:val="00E42B7B"/>
    <w:rsid w:val="00E43E2A"/>
    <w:rsid w:val="00E53FD9"/>
    <w:rsid w:val="00E543B2"/>
    <w:rsid w:val="00E72BD8"/>
    <w:rsid w:val="00E853A1"/>
    <w:rsid w:val="00E91D71"/>
    <w:rsid w:val="00E96C19"/>
    <w:rsid w:val="00E97509"/>
    <w:rsid w:val="00EA198D"/>
    <w:rsid w:val="00EA6C17"/>
    <w:rsid w:val="00EB5E99"/>
    <w:rsid w:val="00EB62F1"/>
    <w:rsid w:val="00EE5DF2"/>
    <w:rsid w:val="00EF7E5B"/>
    <w:rsid w:val="00F0442B"/>
    <w:rsid w:val="00F05BCF"/>
    <w:rsid w:val="00F3623D"/>
    <w:rsid w:val="00F62999"/>
    <w:rsid w:val="00F83E1D"/>
    <w:rsid w:val="00F93678"/>
    <w:rsid w:val="00FA35C8"/>
    <w:rsid w:val="00FB6D24"/>
    <w:rsid w:val="00FC05F7"/>
    <w:rsid w:val="00FD7B82"/>
    <w:rsid w:val="00FE1E51"/>
    <w:rsid w:val="00FE2B41"/>
    <w:rsid w:val="00FE7192"/>
    <w:rsid w:val="00FF0AF3"/>
    <w:rsid w:val="00FF2BEE"/>
    <w:rsid w:val="00FF521C"/>
    <w:rsid w:val="00FF5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A99"/>
    <w:rPr>
      <w:rFonts w:ascii="Arial" w:hAnsi="Arial"/>
    </w:rPr>
  </w:style>
  <w:style w:type="paragraph" w:styleId="Heading1">
    <w:name w:val="heading 1"/>
    <w:basedOn w:val="HeadingBase"/>
    <w:next w:val="BodyText"/>
    <w:qFormat/>
    <w:rsid w:val="001A3A99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1A3A99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1A3A99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1A3A99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1A3A99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1A3A99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A3A99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1A3A99"/>
    <w:pPr>
      <w:numPr>
        <w:numId w:val="12"/>
      </w:numPr>
      <w:spacing w:after="60"/>
      <w:ind w:right="245"/>
    </w:pPr>
  </w:style>
  <w:style w:type="paragraph" w:customStyle="1" w:styleId="Address1">
    <w:name w:val="Address 1"/>
    <w:basedOn w:val="Normal"/>
    <w:rsid w:val="001A3A99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1A3A99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rsid w:val="001A3A99"/>
    <w:pPr>
      <w:ind w:left="720"/>
    </w:pPr>
  </w:style>
  <w:style w:type="paragraph" w:customStyle="1" w:styleId="CityState">
    <w:name w:val="City/State"/>
    <w:basedOn w:val="BodyText"/>
    <w:next w:val="BodyText"/>
    <w:rsid w:val="001A3A99"/>
    <w:pPr>
      <w:keepNext/>
    </w:pPr>
  </w:style>
  <w:style w:type="paragraph" w:customStyle="1" w:styleId="CompanyName">
    <w:name w:val="Company Name"/>
    <w:basedOn w:val="Normal"/>
    <w:next w:val="Normal"/>
    <w:autoRedefine/>
    <w:rsid w:val="00112556"/>
    <w:pPr>
      <w:tabs>
        <w:tab w:val="left" w:pos="2160"/>
        <w:tab w:val="right" w:pos="6480"/>
      </w:tabs>
      <w:spacing w:before="240" w:after="40" w:line="220" w:lineRule="atLeast"/>
    </w:pPr>
    <w:rPr>
      <w:rFonts w:ascii="Verdana" w:hAnsi="Verdana"/>
      <w:b/>
      <w:color w:val="000000"/>
      <w:spacing w:val="-5"/>
    </w:rPr>
  </w:style>
  <w:style w:type="paragraph" w:customStyle="1" w:styleId="CompanyNameOne">
    <w:name w:val="Company Name One"/>
    <w:basedOn w:val="CompanyName"/>
    <w:next w:val="Normal"/>
    <w:autoRedefine/>
    <w:rsid w:val="00553207"/>
    <w:pPr>
      <w:jc w:val="both"/>
    </w:pPr>
    <w:rPr>
      <w:rFonts w:ascii="Gill Sans MT" w:hAnsi="Gill Sans MT"/>
      <w:smallCaps/>
    </w:rPr>
  </w:style>
  <w:style w:type="paragraph" w:styleId="Date">
    <w:name w:val="Date"/>
    <w:basedOn w:val="BodyText"/>
    <w:rsid w:val="001A3A99"/>
    <w:pPr>
      <w:keepNext/>
    </w:pPr>
  </w:style>
  <w:style w:type="paragraph" w:customStyle="1" w:styleId="DocumentLabel">
    <w:name w:val="Document Label"/>
    <w:basedOn w:val="Normal"/>
    <w:next w:val="Normal"/>
    <w:rsid w:val="001A3A99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1A3A99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1A3A99"/>
    <w:pPr>
      <w:jc w:val="both"/>
    </w:pPr>
  </w:style>
  <w:style w:type="paragraph" w:styleId="Footer">
    <w:name w:val="footer"/>
    <w:basedOn w:val="HeaderBase"/>
    <w:link w:val="FooterChar"/>
    <w:uiPriority w:val="99"/>
    <w:rsid w:val="001A3A99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1A3A99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1A3A99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1A3A99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  <w:rsid w:val="001A3A99"/>
  </w:style>
  <w:style w:type="paragraph" w:customStyle="1" w:styleId="JobTitle">
    <w:name w:val="Job Title"/>
    <w:next w:val="Achievement"/>
    <w:rsid w:val="001A3A99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sid w:val="001A3A99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1A3A99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A86C19"/>
    <w:pPr>
      <w:spacing w:before="220" w:line="220" w:lineRule="atLeast"/>
    </w:pPr>
    <w:rPr>
      <w:rFonts w:ascii="Gill Sans MT" w:hAnsi="Gill Sans MT"/>
      <w:b/>
      <w:smallCaps/>
      <w:color w:val="003366"/>
      <w:spacing w:val="-10"/>
      <w:sz w:val="22"/>
      <w:szCs w:val="22"/>
    </w:rPr>
  </w:style>
  <w:style w:type="paragraph" w:customStyle="1" w:styleId="NoTitle">
    <w:name w:val="No Title"/>
    <w:basedOn w:val="SectionTitle"/>
    <w:rsid w:val="001A3A99"/>
  </w:style>
  <w:style w:type="paragraph" w:customStyle="1" w:styleId="Objective">
    <w:name w:val="Objective"/>
    <w:basedOn w:val="Normal"/>
    <w:next w:val="BodyText"/>
    <w:rsid w:val="001A3A99"/>
    <w:pPr>
      <w:spacing w:before="240" w:after="220" w:line="220" w:lineRule="atLeast"/>
    </w:pPr>
  </w:style>
  <w:style w:type="character" w:styleId="PageNumber">
    <w:name w:val="page number"/>
    <w:rsid w:val="001A3A99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1A3A99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1A3A99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1A3A99"/>
    <w:rPr>
      <w:b w:val="0"/>
      <w:spacing w:val="0"/>
    </w:rPr>
  </w:style>
  <w:style w:type="paragraph" w:styleId="BalloonText">
    <w:name w:val="Balloon Text"/>
    <w:basedOn w:val="Normal"/>
    <w:semiHidden/>
    <w:rsid w:val="00BC4B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FE2B41"/>
    <w:rPr>
      <w:color w:val="0000FF"/>
      <w:u w:val="single"/>
    </w:rPr>
  </w:style>
  <w:style w:type="paragraph" w:customStyle="1" w:styleId="DefaultText">
    <w:name w:val="Default Text"/>
    <w:basedOn w:val="Normal"/>
    <w:rsid w:val="00D455EE"/>
    <w:pPr>
      <w:spacing w:before="259"/>
      <w:jc w:val="both"/>
    </w:pPr>
    <w:rPr>
      <w:rFonts w:ascii="Times New Roman" w:eastAsia="Times New Roman" w:hAnsi="Times New Roman"/>
      <w:noProof/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D973EA"/>
    <w:rPr>
      <w:rFonts w:ascii="Arial" w:hAnsi="Arial"/>
      <w:b/>
      <w:sz w:val="18"/>
    </w:rPr>
  </w:style>
  <w:style w:type="paragraph" w:styleId="ListParagraph">
    <w:name w:val="List Paragraph"/>
    <w:basedOn w:val="Normal"/>
    <w:uiPriority w:val="34"/>
    <w:qFormat/>
    <w:rsid w:val="00D973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A7F94-9A43-4C06-A68F-04E77E53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</Template>
  <TotalTime>1</TotalTime>
  <Pages>3</Pages>
  <Words>303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Microsoft Corp.</Company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creator>alngljc1</dc:creator>
  <cp:lastModifiedBy>Michelle Orr</cp:lastModifiedBy>
  <cp:revision>2</cp:revision>
  <cp:lastPrinted>2012-03-14T13:01:00Z</cp:lastPrinted>
  <dcterms:created xsi:type="dcterms:W3CDTF">2017-05-04T10:09:00Z</dcterms:created>
  <dcterms:modified xsi:type="dcterms:W3CDTF">2017-05-04T10:09:00Z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