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42593E" w:rsidP="0042593E">
      <w:pPr>
        <w:pStyle w:val="Title"/>
        <w:jc w:val="center"/>
      </w:pPr>
      <w:r>
        <w:t xml:space="preserve">Justin </w:t>
      </w:r>
      <w:proofErr w:type="spellStart"/>
      <w:r>
        <w:t>Collymore</w:t>
      </w:r>
      <w:proofErr w:type="spellEnd"/>
    </w:p>
    <w:p w:rsidR="00141A4C" w:rsidRDefault="0042593E" w:rsidP="0042593E">
      <w:pPr>
        <w:jc w:val="center"/>
      </w:pPr>
      <w:r>
        <w:t xml:space="preserve">Address: #11 Mora Drive </w:t>
      </w:r>
      <w:proofErr w:type="spellStart"/>
      <w:r>
        <w:t>Sou</w:t>
      </w:r>
      <w:proofErr w:type="spellEnd"/>
      <w:r>
        <w:t xml:space="preserve"> </w:t>
      </w:r>
      <w:proofErr w:type="spellStart"/>
      <w:r>
        <w:t>Sou</w:t>
      </w:r>
      <w:proofErr w:type="spellEnd"/>
      <w:r>
        <w:t xml:space="preserve"> Lands </w:t>
      </w:r>
      <w:proofErr w:type="spellStart"/>
      <w:r>
        <w:t>CarlsenField</w:t>
      </w:r>
      <w:proofErr w:type="spellEnd"/>
    </w:p>
    <w:p w:rsidR="0042593E" w:rsidRDefault="0042593E" w:rsidP="0042593E">
      <w:pPr>
        <w:jc w:val="center"/>
      </w:pPr>
      <w:r>
        <w:t>Contact: 704-6525/665-1563</w:t>
      </w:r>
    </w:p>
    <w:p w:rsidR="0042593E" w:rsidRDefault="0042593E" w:rsidP="0042593E">
      <w:pPr>
        <w:jc w:val="center"/>
      </w:pPr>
      <w:r>
        <w:t>Email: josiahyohance@gmail.com</w:t>
      </w:r>
    </w:p>
    <w:p w:rsidR="006270A9" w:rsidRDefault="0042593E" w:rsidP="00141A4C">
      <w:pPr>
        <w:pStyle w:val="Heading1"/>
      </w:pPr>
      <w:r>
        <w:t>Summary</w:t>
      </w:r>
    </w:p>
    <w:p w:rsidR="0042593E" w:rsidRDefault="0042593E">
      <w:r>
        <w:t>I am hardworking, self-motivated, well oriented, dedicated individual that can relate with people.</w:t>
      </w:r>
    </w:p>
    <w:p w:rsidR="0042593E" w:rsidRDefault="0042593E">
      <w:r>
        <w:t>Good team player and willing to gain knowledge and learn new skills to meet today’s competitive challenges.</w:t>
      </w:r>
    </w:p>
    <w:sdt>
      <w:sdtPr>
        <w:alias w:val="Education:"/>
        <w:tag w:val="Education:"/>
        <w:id w:val="807127995"/>
        <w:placeholder>
          <w:docPart w:val="F33680C24EAB4796AD8C151ED889137C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42593E" w:rsidP="00D75A37">
      <w:pPr>
        <w:pStyle w:val="ListBullet"/>
        <w:numPr>
          <w:ilvl w:val="0"/>
          <w:numId w:val="0"/>
        </w:numPr>
        <w:ind w:left="216" w:hanging="216"/>
      </w:pPr>
      <w:proofErr w:type="spellStart"/>
      <w:r>
        <w:t>Carapichima</w:t>
      </w:r>
      <w:proofErr w:type="spellEnd"/>
      <w:r>
        <w:t xml:space="preserve"> East Secondary                                                                       2011-2016</w:t>
      </w:r>
    </w:p>
    <w:p w:rsidR="0042593E" w:rsidRDefault="0042593E" w:rsidP="0042593E">
      <w:pPr>
        <w:pStyle w:val="Heading1"/>
      </w:pPr>
      <w:r>
        <w:t xml:space="preserve">Qualifications </w:t>
      </w:r>
      <w:r w:rsidR="00D75A37">
        <w:t xml:space="preserve">                                                                       Grade</w:t>
      </w:r>
    </w:p>
    <w:p w:rsidR="00D75A37" w:rsidRDefault="0042593E" w:rsidP="0042593E">
      <w:pPr>
        <w:pStyle w:val="ListBullet"/>
      </w:pPr>
      <w:r>
        <w:t xml:space="preserve">English       </w:t>
      </w:r>
      <w:r w:rsidR="00D75A37">
        <w:t xml:space="preserve">                                                                                                              3                                                                                           </w:t>
      </w:r>
    </w:p>
    <w:p w:rsidR="00D75A37" w:rsidRDefault="00D75A37" w:rsidP="0042593E">
      <w:pPr>
        <w:pStyle w:val="ListBullet"/>
      </w:pPr>
      <w:r>
        <w:t>Technical Drawing                                                                                               3</w:t>
      </w:r>
    </w:p>
    <w:p w:rsidR="00D75A37" w:rsidRDefault="00D75A37" w:rsidP="0042593E">
      <w:pPr>
        <w:pStyle w:val="ListBullet"/>
      </w:pPr>
      <w:r>
        <w:t>Mechanical Engineering Technology                                                             2</w:t>
      </w:r>
    </w:p>
    <w:p w:rsidR="0042593E" w:rsidRDefault="00D75A37" w:rsidP="0042593E">
      <w:pPr>
        <w:pStyle w:val="ListBullet"/>
      </w:pPr>
      <w:r>
        <w:t>Principles of Business</w:t>
      </w:r>
      <w:r w:rsidR="0042593E">
        <w:t xml:space="preserve">                            </w:t>
      </w:r>
      <w:r>
        <w:t xml:space="preserve">                                                             3                            </w:t>
      </w:r>
    </w:p>
    <w:p w:rsidR="0042593E" w:rsidRPr="0042593E" w:rsidRDefault="0042593E" w:rsidP="0042593E">
      <w:pPr>
        <w:pStyle w:val="ListBullet"/>
        <w:numPr>
          <w:ilvl w:val="0"/>
          <w:numId w:val="0"/>
        </w:numPr>
      </w:pPr>
    </w:p>
    <w:sdt>
      <w:sdtPr>
        <w:alias w:val="Skills &amp; Abilities:"/>
        <w:tag w:val="Skills &amp; Abilities:"/>
        <w:id w:val="458624136"/>
        <w:placeholder>
          <w:docPart w:val="B46DBC1A647146BFB5472A21071F178D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D75A37">
      <w:pPr>
        <w:pStyle w:val="ListBullet"/>
      </w:pPr>
      <w:r>
        <w:t xml:space="preserve">Fast Learner </w:t>
      </w:r>
    </w:p>
    <w:p w:rsidR="00D75A37" w:rsidRDefault="00D75A37">
      <w:pPr>
        <w:pStyle w:val="ListBullet"/>
      </w:pPr>
      <w:r>
        <w:t xml:space="preserve">Excellent Attention To Detail  </w:t>
      </w:r>
    </w:p>
    <w:p w:rsidR="00D75A37" w:rsidRDefault="00D75A37">
      <w:pPr>
        <w:pStyle w:val="ListBullet"/>
      </w:pPr>
      <w:r>
        <w:t>Good Communication Skills</w:t>
      </w:r>
    </w:p>
    <w:p w:rsidR="00D75A37" w:rsidRDefault="00D75A37">
      <w:pPr>
        <w:pStyle w:val="ListBullet"/>
      </w:pPr>
      <w:r>
        <w:t>Good Teamwork skills</w:t>
      </w:r>
    </w:p>
    <w:p w:rsidR="00D75A37" w:rsidRDefault="00D75A37" w:rsidP="00D75A37">
      <w:pPr>
        <w:pStyle w:val="ListBullet"/>
        <w:numPr>
          <w:ilvl w:val="0"/>
          <w:numId w:val="0"/>
        </w:numPr>
        <w:ind w:left="216"/>
      </w:pPr>
    </w:p>
    <w:p w:rsidR="00D75A37" w:rsidRDefault="00D75A37" w:rsidP="00D75A37">
      <w:pPr>
        <w:pStyle w:val="ListBullet"/>
        <w:numPr>
          <w:ilvl w:val="0"/>
          <w:numId w:val="0"/>
        </w:numPr>
        <w:ind w:left="216"/>
      </w:pPr>
    </w:p>
    <w:p w:rsidR="00D75A37" w:rsidRDefault="00D75A37" w:rsidP="00D75A37">
      <w:pPr>
        <w:pStyle w:val="ListBullet"/>
        <w:numPr>
          <w:ilvl w:val="0"/>
          <w:numId w:val="0"/>
        </w:numPr>
        <w:ind w:left="216"/>
      </w:pPr>
      <w:r>
        <w:t xml:space="preserve">References or any additional information that may be required shall be provided upon request. </w:t>
      </w:r>
      <w:bookmarkStart w:id="0" w:name="_GoBack"/>
      <w:bookmarkEnd w:id="0"/>
    </w:p>
    <w:p w:rsidR="001B29CF" w:rsidRPr="001B29CF" w:rsidRDefault="001B29CF" w:rsidP="00D75A37">
      <w:pPr>
        <w:pStyle w:val="ListBullet"/>
        <w:numPr>
          <w:ilvl w:val="0"/>
          <w:numId w:val="0"/>
        </w:numPr>
        <w:ind w:left="216"/>
      </w:pPr>
    </w:p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833" w:rsidRDefault="00CE7833">
      <w:pPr>
        <w:spacing w:after="0"/>
      </w:pPr>
      <w:r>
        <w:separator/>
      </w:r>
    </w:p>
  </w:endnote>
  <w:endnote w:type="continuationSeparator" w:id="0">
    <w:p w:rsidR="00CE7833" w:rsidRDefault="00CE78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2593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833" w:rsidRDefault="00CE7833">
      <w:pPr>
        <w:spacing w:after="0"/>
      </w:pPr>
      <w:r>
        <w:separator/>
      </w:r>
    </w:p>
  </w:footnote>
  <w:footnote w:type="continuationSeparator" w:id="0">
    <w:p w:rsidR="00CE7833" w:rsidRDefault="00CE78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3E"/>
    <w:rsid w:val="000A4F59"/>
    <w:rsid w:val="00141A4C"/>
    <w:rsid w:val="001B29CF"/>
    <w:rsid w:val="0028220F"/>
    <w:rsid w:val="00356C14"/>
    <w:rsid w:val="0042593E"/>
    <w:rsid w:val="00617B26"/>
    <w:rsid w:val="006270A9"/>
    <w:rsid w:val="00675956"/>
    <w:rsid w:val="00681034"/>
    <w:rsid w:val="00816216"/>
    <w:rsid w:val="0087734B"/>
    <w:rsid w:val="009D5933"/>
    <w:rsid w:val="00BD768D"/>
    <w:rsid w:val="00C61F8E"/>
    <w:rsid w:val="00CE7833"/>
    <w:rsid w:val="00D75A37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95399A-1FC3-4A0E-A58F-05784F79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ldofGod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3680C24EAB4796AD8C151ED8891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F94BC-1E60-45D0-9422-BC7F1906D681}"/>
      </w:docPartPr>
      <w:docPartBody>
        <w:p w:rsidR="00000000" w:rsidRDefault="002F3A4A">
          <w:pPr>
            <w:pStyle w:val="F33680C24EAB4796AD8C151ED889137C"/>
          </w:pPr>
          <w:r>
            <w:t>Education</w:t>
          </w:r>
        </w:p>
      </w:docPartBody>
    </w:docPart>
    <w:docPart>
      <w:docPartPr>
        <w:name w:val="B46DBC1A647146BFB5472A21071F1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73C15-1C35-4D24-8EA2-320A8E967A1F}"/>
      </w:docPartPr>
      <w:docPartBody>
        <w:p w:rsidR="00000000" w:rsidRDefault="002F3A4A">
          <w:pPr>
            <w:pStyle w:val="B46DBC1A647146BFB5472A21071F178D"/>
          </w:pPr>
          <w:r>
            <w:t xml:space="preserve">Skills &amp; </w:t>
          </w:r>
          <w:r>
            <w:t>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4A"/>
    <w:rsid w:val="002F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16BB9BC6A44A1CAA978FB0315E7C11">
    <w:name w:val="3B16BB9BC6A44A1CAA978FB0315E7C11"/>
  </w:style>
  <w:style w:type="paragraph" w:customStyle="1" w:styleId="B9506E5CC64440AE8EE3AEECCA35265B">
    <w:name w:val="B9506E5CC64440AE8EE3AEECCA35265B"/>
  </w:style>
  <w:style w:type="paragraph" w:customStyle="1" w:styleId="45023D4471204416966740F6ACFFBC1E">
    <w:name w:val="45023D4471204416966740F6ACFFBC1E"/>
  </w:style>
  <w:style w:type="paragraph" w:customStyle="1" w:styleId="FCBF7A7506D540A9A133F4D884B3CBEE">
    <w:name w:val="FCBF7A7506D540A9A133F4D884B3CBEE"/>
  </w:style>
  <w:style w:type="paragraph" w:customStyle="1" w:styleId="C72FBE29689240E58978E40A852D6B77">
    <w:name w:val="C72FBE29689240E58978E40A852D6B77"/>
  </w:style>
  <w:style w:type="paragraph" w:customStyle="1" w:styleId="89500DD06CF146E5A3AFDED4751F64F4">
    <w:name w:val="89500DD06CF146E5A3AFDED4751F64F4"/>
  </w:style>
  <w:style w:type="paragraph" w:customStyle="1" w:styleId="F33680C24EAB4796AD8C151ED889137C">
    <w:name w:val="F33680C24EAB4796AD8C151ED889137C"/>
  </w:style>
  <w:style w:type="paragraph" w:customStyle="1" w:styleId="4876F83170EB4379B6EC8710632F80EC">
    <w:name w:val="4876F83170EB4379B6EC8710632F80EC"/>
  </w:style>
  <w:style w:type="paragraph" w:customStyle="1" w:styleId="A8F9CBF505AF45CAAE713D0203DD10F4">
    <w:name w:val="A8F9CBF505AF45CAAE713D0203DD10F4"/>
  </w:style>
  <w:style w:type="paragraph" w:customStyle="1" w:styleId="2D034389A9054443B00A621319DB4C36">
    <w:name w:val="2D034389A9054443B00A621319DB4C36"/>
  </w:style>
  <w:style w:type="paragraph" w:customStyle="1" w:styleId="33A02B9B4D5C498D8F92F3DAECA2A6ED">
    <w:name w:val="33A02B9B4D5C498D8F92F3DAECA2A6ED"/>
  </w:style>
  <w:style w:type="paragraph" w:customStyle="1" w:styleId="3E72EC7717DE42DBB7BFAAF4D14323CA">
    <w:name w:val="3E72EC7717DE42DBB7BFAAF4D14323CA"/>
  </w:style>
  <w:style w:type="paragraph" w:customStyle="1" w:styleId="5FC6B51F48C14E16BDC877E99ECDAA63">
    <w:name w:val="5FC6B51F48C14E16BDC877E99ECDAA63"/>
  </w:style>
  <w:style w:type="paragraph" w:customStyle="1" w:styleId="DED55858A9664395934C0477D6DB3AD1">
    <w:name w:val="DED55858A9664395934C0477D6DB3AD1"/>
  </w:style>
  <w:style w:type="paragraph" w:customStyle="1" w:styleId="3EE3D2771F224660BFCD0FC9314E355F">
    <w:name w:val="3EE3D2771F224660BFCD0FC9314E355F"/>
  </w:style>
  <w:style w:type="paragraph" w:customStyle="1" w:styleId="B46DBC1A647146BFB5472A21071F178D">
    <w:name w:val="B46DBC1A647146BFB5472A21071F178D"/>
  </w:style>
  <w:style w:type="paragraph" w:customStyle="1" w:styleId="16A70B79917446798212C10CC798F33D">
    <w:name w:val="16A70B79917446798212C10CC798F33D"/>
  </w:style>
  <w:style w:type="paragraph" w:customStyle="1" w:styleId="865EAFB69C2B4494BCAF8507DB3AF26A">
    <w:name w:val="865EAFB69C2B4494BCAF8507DB3AF26A"/>
  </w:style>
  <w:style w:type="paragraph" w:customStyle="1" w:styleId="4C5108375CA645AA830F842146CE7406">
    <w:name w:val="4C5108375CA645AA830F842146CE7406"/>
  </w:style>
  <w:style w:type="paragraph" w:customStyle="1" w:styleId="37CB76BA72F349139E152CDA14DF898A">
    <w:name w:val="37CB76BA72F349139E152CDA14DF898A"/>
  </w:style>
  <w:style w:type="paragraph" w:customStyle="1" w:styleId="94A1F310FE6B449F9B1CE98CE609270E">
    <w:name w:val="94A1F310FE6B449F9B1CE98CE609270E"/>
  </w:style>
  <w:style w:type="paragraph" w:customStyle="1" w:styleId="B468D3CACBCF4B50BE86FA13C2344F1D">
    <w:name w:val="B468D3CACBCF4B50BE86FA13C2344F1D"/>
  </w:style>
  <w:style w:type="paragraph" w:customStyle="1" w:styleId="52B18E6AEC634166A83303F49E937E29">
    <w:name w:val="52B18E6AEC634166A83303F49E937E29"/>
  </w:style>
  <w:style w:type="paragraph" w:customStyle="1" w:styleId="2D47A5C88AB54D88A61BAC858DB7E230">
    <w:name w:val="2D47A5C88AB54D88A61BAC858DB7E230"/>
  </w:style>
  <w:style w:type="paragraph" w:customStyle="1" w:styleId="B49D5EDA6FC540A1822C36CA2AD609B7">
    <w:name w:val="B49D5EDA6FC540A1822C36CA2AD609B7"/>
  </w:style>
  <w:style w:type="paragraph" w:customStyle="1" w:styleId="45CCBCD5E7CE4EA69E0AF6A9C0F52439">
    <w:name w:val="45CCBCD5E7CE4EA69E0AF6A9C0F52439"/>
  </w:style>
  <w:style w:type="paragraph" w:customStyle="1" w:styleId="AB092224E3724D75A4346E206D647EAE">
    <w:name w:val="AB092224E3724D75A4346E206D647EAE"/>
  </w:style>
  <w:style w:type="paragraph" w:customStyle="1" w:styleId="77FCF184B3CA4CF19B6D5D2E13DC762E">
    <w:name w:val="77FCF184B3CA4CF19B6D5D2E13DC762E"/>
  </w:style>
  <w:style w:type="paragraph" w:customStyle="1" w:styleId="3C503337C0FC4DA8A97D43D6845486B2">
    <w:name w:val="3C503337C0FC4DA8A97D43D6845486B2"/>
  </w:style>
  <w:style w:type="paragraph" w:customStyle="1" w:styleId="EC99872319CA44EC9F244ABCD8AD3C67">
    <w:name w:val="EC99872319CA44EC9F244ABCD8AD3C67"/>
  </w:style>
  <w:style w:type="paragraph" w:customStyle="1" w:styleId="85AC26EECD90407CB9E70D5D7BDD0E1F">
    <w:name w:val="85AC26EECD90407CB9E70D5D7BDD0E1F"/>
  </w:style>
  <w:style w:type="paragraph" w:customStyle="1" w:styleId="F4A8F4805D5143508044C1F29B116FE3">
    <w:name w:val="F4A8F4805D5143508044C1F29B116FE3"/>
  </w:style>
  <w:style w:type="paragraph" w:customStyle="1" w:styleId="20AD5732E2A7448791E6B7A5111A7FEE">
    <w:name w:val="20AD5732E2A7448791E6B7A5111A7F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D04B5-7BBA-4542-AE43-3DF5BA75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18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ChildofGod</dc:creator>
  <cp:keywords/>
  <cp:lastModifiedBy>ChildofGod</cp:lastModifiedBy>
  <cp:revision>2</cp:revision>
  <dcterms:created xsi:type="dcterms:W3CDTF">2017-08-24T02:46:00Z</dcterms:created>
  <dcterms:modified xsi:type="dcterms:W3CDTF">2017-08-24T03:04:00Z</dcterms:modified>
  <cp:version/>
</cp:coreProperties>
</file>