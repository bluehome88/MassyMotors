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24" w:rsidRPr="00063558" w:rsidRDefault="00CB0501" w:rsidP="00CB0501">
      <w:pPr>
        <w:spacing w:after="0"/>
        <w:jc w:val="center"/>
        <w:rPr>
          <w:rFonts w:ascii="Times New Roman" w:hAnsi="Times New Roman"/>
          <w:b/>
          <w:sz w:val="36"/>
          <w:u w:val="single"/>
        </w:rPr>
      </w:pPr>
      <w:r w:rsidRPr="00063558">
        <w:rPr>
          <w:rFonts w:ascii="Times New Roman" w:hAnsi="Times New Roman"/>
          <w:b/>
          <w:sz w:val="36"/>
          <w:u w:val="single"/>
        </w:rPr>
        <w:t xml:space="preserve">Amanda </w:t>
      </w:r>
      <w:proofErr w:type="spellStart"/>
      <w:r w:rsidRPr="00063558">
        <w:rPr>
          <w:rFonts w:ascii="Times New Roman" w:hAnsi="Times New Roman"/>
          <w:b/>
          <w:sz w:val="36"/>
          <w:u w:val="single"/>
        </w:rPr>
        <w:t>Kijafa</w:t>
      </w:r>
      <w:proofErr w:type="spellEnd"/>
      <w:r w:rsidRPr="00063558">
        <w:rPr>
          <w:rFonts w:ascii="Times New Roman" w:hAnsi="Times New Roman"/>
          <w:b/>
          <w:sz w:val="36"/>
          <w:u w:val="single"/>
        </w:rPr>
        <w:t xml:space="preserve"> Williams</w:t>
      </w:r>
    </w:p>
    <w:p w:rsidR="00480D24" w:rsidRPr="00063558" w:rsidRDefault="00CB0501" w:rsidP="00CB0501">
      <w:pPr>
        <w:spacing w:after="0"/>
        <w:jc w:val="center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#2 First Street West, Rowland Gardens, Trincity.</w:t>
      </w:r>
    </w:p>
    <w:p w:rsidR="00480D24" w:rsidRPr="00063558" w:rsidRDefault="00063558" w:rsidP="00CB0501">
      <w:pPr>
        <w:spacing w:after="0"/>
        <w:jc w:val="center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Phone: (868)373-8129</w:t>
      </w:r>
      <w:r w:rsidR="00CB0501" w:rsidRPr="00063558">
        <w:rPr>
          <w:rFonts w:ascii="Times New Roman" w:hAnsi="Times New Roman"/>
          <w:sz w:val="24"/>
        </w:rPr>
        <w:t xml:space="preserve"> / (868)640-2943</w:t>
      </w:r>
    </w:p>
    <w:p w:rsidR="00480D24" w:rsidRPr="00063558" w:rsidRDefault="00CB0501" w:rsidP="00CB0501">
      <w:pPr>
        <w:spacing w:after="0"/>
        <w:jc w:val="center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Email: amandakwill@hotmail.com</w:t>
      </w:r>
    </w:p>
    <w:p w:rsidR="00480D24" w:rsidRPr="00063558" w:rsidRDefault="00480D24">
      <w:pPr>
        <w:jc w:val="center"/>
        <w:rPr>
          <w:rFonts w:ascii="Times New Roman" w:hAnsi="Times New Roman"/>
          <w:sz w:val="24"/>
        </w:rPr>
      </w:pPr>
    </w:p>
    <w:p w:rsidR="00480D24" w:rsidRPr="00063558" w:rsidRDefault="00CB0501">
      <w:pPr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b/>
          <w:sz w:val="24"/>
          <w:u w:val="single"/>
        </w:rPr>
        <w:t>Objective</w:t>
      </w:r>
      <w:r w:rsidRPr="00063558">
        <w:rPr>
          <w:rFonts w:ascii="Times New Roman" w:hAnsi="Times New Roman"/>
          <w:sz w:val="24"/>
        </w:rPr>
        <w:t xml:space="preserve">: To learn about the business environment, become an asset and contribute: </w:t>
      </w: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sz w:val="24"/>
        </w:rPr>
        <w:tab/>
        <w:t xml:space="preserve">      positively to the growth of this organization and to enhance my skills through positive interactions. </w:t>
      </w:r>
    </w:p>
    <w:p w:rsidR="00480D24" w:rsidRPr="00063558" w:rsidRDefault="00480D24">
      <w:pPr>
        <w:rPr>
          <w:rFonts w:ascii="Times New Roman" w:hAnsi="Times New Roman"/>
          <w:sz w:val="24"/>
        </w:rPr>
      </w:pPr>
    </w:p>
    <w:p w:rsidR="00480D24" w:rsidRPr="00063558" w:rsidRDefault="00CB0501" w:rsidP="00A50F95">
      <w:pPr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b/>
          <w:sz w:val="24"/>
          <w:u w:val="single"/>
        </w:rPr>
        <w:t>Education</w:t>
      </w:r>
      <w:r w:rsidRPr="00063558">
        <w:rPr>
          <w:rFonts w:ascii="Times New Roman" w:hAnsi="Times New Roman"/>
          <w:sz w:val="24"/>
        </w:rPr>
        <w:t xml:space="preserve">: </w:t>
      </w: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b/>
          <w:sz w:val="24"/>
        </w:rPr>
        <w:t xml:space="preserve">Bishop Anstey High School </w:t>
      </w:r>
      <w:r w:rsidRPr="00063558">
        <w:rPr>
          <w:rFonts w:ascii="Times New Roman" w:hAnsi="Times New Roman"/>
          <w:sz w:val="24"/>
        </w:rPr>
        <w:t>(2005-2011)</w:t>
      </w:r>
    </w:p>
    <w:p w:rsidR="00480D24" w:rsidRPr="00063558" w:rsidRDefault="00CB0501" w:rsidP="00CB0501">
      <w:pPr>
        <w:spacing w:after="0"/>
        <w:rPr>
          <w:rFonts w:ascii="Times New Roman" w:hAnsi="Times New Roman"/>
          <w:i/>
          <w:sz w:val="20"/>
        </w:rPr>
      </w:pP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i/>
          <w:sz w:val="20"/>
        </w:rPr>
        <w:t>Selected subjects and grades at the CXC Level:</w:t>
      </w:r>
    </w:p>
    <w:p w:rsidR="00CB0501" w:rsidRPr="00063558" w:rsidRDefault="00CB0501" w:rsidP="0042564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Mathematics- Grade 1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English A- Grade 2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French- Grade 2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Information Technology- Grade 2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Integrated Science- Grade 2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Principles of Business- Grade 2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Biology- Grade 3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Caribbean History- Grade 3</w:t>
      </w:r>
    </w:p>
    <w:p w:rsidR="00480D24" w:rsidRPr="00063558" w:rsidRDefault="00CB0501" w:rsidP="00425643">
      <w:pPr>
        <w:numPr>
          <w:ilvl w:val="5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English B- Grade 3</w:t>
      </w:r>
    </w:p>
    <w:p w:rsidR="00480D24" w:rsidRPr="00063558" w:rsidRDefault="00480D24" w:rsidP="00CB0501">
      <w:pPr>
        <w:rPr>
          <w:rFonts w:ascii="Times New Roman" w:hAnsi="Times New Roman"/>
          <w:sz w:val="24"/>
        </w:rPr>
      </w:pPr>
    </w:p>
    <w:p w:rsidR="00480D24" w:rsidRPr="00063558" w:rsidRDefault="00CB0501">
      <w:pPr>
        <w:rPr>
          <w:rFonts w:ascii="Times New Roman" w:hAnsi="Times New Roman"/>
          <w:i/>
          <w:sz w:val="24"/>
        </w:rPr>
      </w:pPr>
      <w:r w:rsidRPr="00063558">
        <w:rPr>
          <w:rFonts w:ascii="Times New Roman" w:hAnsi="Times New Roman"/>
          <w:sz w:val="24"/>
        </w:rPr>
        <w:t xml:space="preserve"> </w:t>
      </w:r>
      <w:r w:rsidRPr="00063558">
        <w:rPr>
          <w:rFonts w:ascii="Times New Roman" w:hAnsi="Times New Roman"/>
          <w:b/>
          <w:sz w:val="24"/>
          <w:u w:val="single"/>
        </w:rPr>
        <w:t>Activities</w:t>
      </w:r>
      <w:r w:rsidRPr="00063558">
        <w:rPr>
          <w:rFonts w:ascii="Times New Roman" w:hAnsi="Times New Roman"/>
          <w:sz w:val="24"/>
        </w:rPr>
        <w:t xml:space="preserve">: </w:t>
      </w:r>
      <w:r w:rsidRPr="00063558">
        <w:rPr>
          <w:rFonts w:ascii="Times New Roman" w:hAnsi="Times New Roman"/>
          <w:i/>
          <w:sz w:val="20"/>
        </w:rPr>
        <w:t xml:space="preserve">Is/Was an active member of the following organizations: </w:t>
      </w:r>
    </w:p>
    <w:p w:rsidR="00480D24" w:rsidRPr="00063558" w:rsidRDefault="00CB0501" w:rsidP="00CB0501">
      <w:pPr>
        <w:numPr>
          <w:ilvl w:val="2"/>
          <w:numId w:val="3"/>
        </w:numPr>
        <w:ind w:firstLine="72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Lights of Love (2001-2005)</w:t>
      </w:r>
    </w:p>
    <w:p w:rsidR="00480D24" w:rsidRPr="00063558" w:rsidRDefault="00CB0501" w:rsidP="00CB0501">
      <w:pPr>
        <w:numPr>
          <w:ilvl w:val="2"/>
          <w:numId w:val="3"/>
        </w:numPr>
        <w:ind w:firstLine="72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Morvant Methodist Youth Chorale (2004-present)</w:t>
      </w:r>
    </w:p>
    <w:p w:rsidR="00480D24" w:rsidRPr="00063558" w:rsidRDefault="00CB0501" w:rsidP="00CB0501">
      <w:pPr>
        <w:numPr>
          <w:ilvl w:val="2"/>
          <w:numId w:val="3"/>
        </w:numPr>
        <w:ind w:firstLine="72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Marionette's Youth Chorale (2008-2010)</w:t>
      </w:r>
    </w:p>
    <w:p w:rsidR="00480D24" w:rsidRPr="00063558" w:rsidRDefault="00CB0501" w:rsidP="00CB0501">
      <w:pPr>
        <w:numPr>
          <w:ilvl w:val="2"/>
          <w:numId w:val="3"/>
        </w:numPr>
        <w:ind w:firstLine="72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Love Movement (2011)</w:t>
      </w:r>
    </w:p>
    <w:p w:rsidR="00480D24" w:rsidRPr="00063558" w:rsidRDefault="00CB0501" w:rsidP="00CB0501">
      <w:pPr>
        <w:numPr>
          <w:ilvl w:val="2"/>
          <w:numId w:val="3"/>
        </w:numPr>
        <w:ind w:firstLine="72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Attends Piano lessons presently at grade 5</w:t>
      </w:r>
    </w:p>
    <w:p w:rsidR="00CB0501" w:rsidRPr="00063558" w:rsidRDefault="00CB0501" w:rsidP="00CB0501">
      <w:pPr>
        <w:ind w:left="1800"/>
        <w:rPr>
          <w:rFonts w:ascii="Times New Roman" w:hAnsi="Times New Roman"/>
          <w:sz w:val="24"/>
        </w:rPr>
      </w:pPr>
    </w:p>
    <w:p w:rsidR="00480D24" w:rsidRDefault="003E5C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W</w:t>
      </w:r>
      <w:r w:rsidR="00CB0501" w:rsidRPr="00063558">
        <w:rPr>
          <w:rFonts w:ascii="Times New Roman" w:hAnsi="Times New Roman"/>
          <w:b/>
          <w:sz w:val="24"/>
          <w:u w:val="single"/>
        </w:rPr>
        <w:t>ork</w:t>
      </w:r>
      <w:r>
        <w:rPr>
          <w:rFonts w:ascii="Times New Roman" w:hAnsi="Times New Roman"/>
          <w:b/>
          <w:sz w:val="24"/>
          <w:u w:val="single"/>
        </w:rPr>
        <w:t xml:space="preserve"> Experience</w:t>
      </w:r>
      <w:r w:rsidR="00CB0501" w:rsidRPr="00063558">
        <w:rPr>
          <w:rFonts w:ascii="Times New Roman" w:hAnsi="Times New Roman"/>
          <w:b/>
          <w:sz w:val="24"/>
          <w:u w:val="single"/>
        </w:rPr>
        <w:t>:</w:t>
      </w:r>
      <w:r w:rsidR="00CB0501" w:rsidRPr="00063558">
        <w:rPr>
          <w:rFonts w:ascii="Times New Roman" w:hAnsi="Times New Roman"/>
          <w:sz w:val="24"/>
        </w:rPr>
        <w:t xml:space="preserve"> </w:t>
      </w:r>
      <w:r w:rsidR="00CB0501" w:rsidRPr="0006355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Hilo </w:t>
      </w:r>
      <w:r w:rsidR="001F244B">
        <w:rPr>
          <w:rFonts w:ascii="Times New Roman" w:hAnsi="Times New Roman"/>
          <w:sz w:val="24"/>
        </w:rPr>
        <w:t>Food Stores (January 2013 – June</w:t>
      </w:r>
      <w:r>
        <w:rPr>
          <w:rFonts w:ascii="Times New Roman" w:hAnsi="Times New Roman"/>
          <w:sz w:val="24"/>
        </w:rPr>
        <w:t xml:space="preserve"> 2013)</w:t>
      </w:r>
    </w:p>
    <w:p w:rsidR="00CB0501" w:rsidRDefault="003E5C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Cashier</w:t>
      </w:r>
    </w:p>
    <w:p w:rsidR="003E5C24" w:rsidRPr="00063558" w:rsidRDefault="003E5C24">
      <w:pPr>
        <w:rPr>
          <w:rFonts w:ascii="Times New Roman" w:hAnsi="Times New Roman"/>
          <w:sz w:val="24"/>
        </w:rPr>
      </w:pPr>
    </w:p>
    <w:p w:rsidR="00480D24" w:rsidRPr="00063558" w:rsidRDefault="00CB0501">
      <w:pPr>
        <w:rPr>
          <w:rFonts w:ascii="Times New Roman" w:hAnsi="Times New Roman"/>
          <w:b/>
          <w:sz w:val="24"/>
          <w:u w:val="single"/>
        </w:rPr>
      </w:pPr>
      <w:r w:rsidRPr="00063558">
        <w:rPr>
          <w:rFonts w:ascii="Times New Roman" w:hAnsi="Times New Roman"/>
          <w:b/>
          <w:sz w:val="24"/>
          <w:u w:val="single"/>
        </w:rPr>
        <w:t>Skills &amp; Languages:</w:t>
      </w:r>
    </w:p>
    <w:p w:rsidR="00480D24" w:rsidRPr="00063558" w:rsidRDefault="00CB0501" w:rsidP="00CB0501">
      <w:pPr>
        <w:numPr>
          <w:ilvl w:val="2"/>
          <w:numId w:val="8"/>
        </w:numPr>
        <w:ind w:left="207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French- Beginners level</w:t>
      </w:r>
    </w:p>
    <w:p w:rsidR="00480D24" w:rsidRPr="00063558" w:rsidRDefault="00CB0501" w:rsidP="00CB0501">
      <w:pPr>
        <w:numPr>
          <w:ilvl w:val="2"/>
          <w:numId w:val="8"/>
        </w:numPr>
        <w:ind w:left="207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>Proficient with Microsoft Office and Internet</w:t>
      </w:r>
    </w:p>
    <w:p w:rsidR="00480D24" w:rsidRPr="00063558" w:rsidRDefault="00480D24" w:rsidP="00CB0501">
      <w:pPr>
        <w:ind w:left="2070"/>
        <w:rPr>
          <w:rFonts w:ascii="Times New Roman" w:hAnsi="Times New Roman"/>
          <w:sz w:val="24"/>
        </w:rPr>
      </w:pPr>
    </w:p>
    <w:p w:rsidR="00480D24" w:rsidRPr="00063558" w:rsidRDefault="00CB0501">
      <w:pPr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b/>
          <w:sz w:val="24"/>
          <w:u w:val="single"/>
        </w:rPr>
        <w:t>References</w:t>
      </w:r>
      <w:r w:rsidRPr="00063558">
        <w:rPr>
          <w:rFonts w:ascii="Times New Roman" w:hAnsi="Times New Roman"/>
          <w:sz w:val="24"/>
        </w:rPr>
        <w:t>:</w:t>
      </w:r>
    </w:p>
    <w:p w:rsidR="00480D24" w:rsidRPr="00063558" w:rsidRDefault="00CB0501" w:rsidP="00CB0501">
      <w:pPr>
        <w:numPr>
          <w:ilvl w:val="2"/>
          <w:numId w:val="9"/>
        </w:numPr>
        <w:ind w:left="207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 xml:space="preserve">Mrs. </w:t>
      </w:r>
      <w:proofErr w:type="spellStart"/>
      <w:r w:rsidRPr="00063558">
        <w:rPr>
          <w:rFonts w:ascii="Times New Roman" w:hAnsi="Times New Roman"/>
          <w:sz w:val="24"/>
        </w:rPr>
        <w:t>Islyne</w:t>
      </w:r>
      <w:proofErr w:type="spellEnd"/>
      <w:r w:rsidRPr="00063558">
        <w:rPr>
          <w:rFonts w:ascii="Times New Roman" w:hAnsi="Times New Roman"/>
          <w:sz w:val="24"/>
        </w:rPr>
        <w:t>-Ann Thomas</w:t>
      </w:r>
    </w:p>
    <w:p w:rsidR="00480D24" w:rsidRPr="00063558" w:rsidRDefault="00CB0501" w:rsidP="00CB0501">
      <w:pPr>
        <w:ind w:left="2070" w:hanging="36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sz w:val="24"/>
        </w:rPr>
        <w:tab/>
        <w:t xml:space="preserve">Principal of </w:t>
      </w:r>
      <w:proofErr w:type="spellStart"/>
      <w:r w:rsidRPr="00063558">
        <w:rPr>
          <w:rFonts w:ascii="Times New Roman" w:hAnsi="Times New Roman"/>
          <w:sz w:val="24"/>
        </w:rPr>
        <w:t>Moultan</w:t>
      </w:r>
      <w:proofErr w:type="spellEnd"/>
      <w:r w:rsidRPr="00063558">
        <w:rPr>
          <w:rFonts w:ascii="Times New Roman" w:hAnsi="Times New Roman"/>
          <w:sz w:val="24"/>
        </w:rPr>
        <w:t xml:space="preserve"> Hall Methodist Primary</w:t>
      </w:r>
    </w:p>
    <w:p w:rsidR="00480D24" w:rsidRPr="00063558" w:rsidRDefault="00CB0501" w:rsidP="00CB0501">
      <w:pPr>
        <w:ind w:left="2070" w:hanging="36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sz w:val="24"/>
        </w:rPr>
        <w:tab/>
      </w:r>
    </w:p>
    <w:p w:rsidR="00480D24" w:rsidRPr="00063558" w:rsidRDefault="001F244B" w:rsidP="00CB0501">
      <w:pPr>
        <w:numPr>
          <w:ilvl w:val="2"/>
          <w:numId w:val="10"/>
        </w:numPr>
        <w:ind w:left="20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Rev. Maxine Forrest</w:t>
      </w:r>
      <w:bookmarkStart w:id="0" w:name="_GoBack"/>
      <w:bookmarkEnd w:id="0"/>
    </w:p>
    <w:p w:rsidR="00480D24" w:rsidRPr="00063558" w:rsidRDefault="00CB0501" w:rsidP="00CB0501">
      <w:pPr>
        <w:ind w:left="2070" w:hanging="36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sz w:val="24"/>
        </w:rPr>
        <w:tab/>
        <w:t>Superintendent Minister of the North Trinidad Circuit</w:t>
      </w:r>
    </w:p>
    <w:p w:rsidR="00480D24" w:rsidRPr="00063558" w:rsidRDefault="00CB0501" w:rsidP="00CB0501">
      <w:pPr>
        <w:ind w:left="2070" w:hanging="360"/>
        <w:rPr>
          <w:rFonts w:ascii="Times New Roman" w:hAnsi="Times New Roman"/>
          <w:sz w:val="24"/>
        </w:rPr>
      </w:pPr>
      <w:r w:rsidRPr="00063558">
        <w:rPr>
          <w:rFonts w:ascii="Times New Roman" w:hAnsi="Times New Roman"/>
          <w:sz w:val="24"/>
        </w:rPr>
        <w:tab/>
      </w:r>
      <w:r w:rsidRPr="00063558">
        <w:rPr>
          <w:rFonts w:ascii="Times New Roman" w:hAnsi="Times New Roman"/>
          <w:sz w:val="24"/>
        </w:rPr>
        <w:tab/>
        <w:t>Number: (868) 625-4118</w:t>
      </w:r>
    </w:p>
    <w:sectPr w:rsidR="00480D24" w:rsidRPr="000635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6CE"/>
    <w:multiLevelType w:val="hybridMultilevel"/>
    <w:tmpl w:val="CFE41260"/>
    <w:lvl w:ilvl="0" w:tplc="2E782A7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77CA72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A016E34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6BF64B9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4344DE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4EB619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D10997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AAA0629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5AB07F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1E8F039B"/>
    <w:multiLevelType w:val="hybridMultilevel"/>
    <w:tmpl w:val="04BAAFD6"/>
    <w:lvl w:ilvl="0" w:tplc="423A31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60ACE2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BED816A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6F846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0602C0E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76454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AF0E1D3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4AE0D89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3B5483B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21004228"/>
    <w:multiLevelType w:val="hybridMultilevel"/>
    <w:tmpl w:val="6360DD0E"/>
    <w:lvl w:ilvl="0" w:tplc="0BE0E09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5AC63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DA42CE7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6540CC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3AE3AB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6E2E33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117E705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D966AA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5972BCF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33C07960"/>
    <w:multiLevelType w:val="hybridMultilevel"/>
    <w:tmpl w:val="327C2F88"/>
    <w:lvl w:ilvl="0" w:tplc="BE94E0A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85801F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1CA868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C3894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394E20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27CE73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1B225F8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09CBB5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7B9EE71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">
    <w:nsid w:val="3E7C69B9"/>
    <w:multiLevelType w:val="hybridMultilevel"/>
    <w:tmpl w:val="5D980F32"/>
    <w:lvl w:ilvl="0" w:tplc="55CE2E1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60E8D0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1EDA176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2FEA72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07E644C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B2238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182EE5D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0D8A93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5DBED1E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>
    <w:nsid w:val="431A0044"/>
    <w:multiLevelType w:val="hybridMultilevel"/>
    <w:tmpl w:val="DE5E66E6"/>
    <w:lvl w:ilvl="0" w:tplc="E8A0DD9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316C80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C02669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5DDE650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360F10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04940E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616DDC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794AA5F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8544FDC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>
    <w:nsid w:val="4812166D"/>
    <w:multiLevelType w:val="hybridMultilevel"/>
    <w:tmpl w:val="275672CE"/>
    <w:lvl w:ilvl="0" w:tplc="BD141F4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0868CE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4936F38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D6A379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AA6769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4A1EBE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36AE35D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7A5ECB1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BDA2A84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7">
    <w:nsid w:val="6058538C"/>
    <w:multiLevelType w:val="hybridMultilevel"/>
    <w:tmpl w:val="C5B2C694"/>
    <w:lvl w:ilvl="0" w:tplc="BBFE72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DA815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5A5271D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98AB1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A549AE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27D465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7242C14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A6EADE3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87F8A68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nsid w:val="6A260A0F"/>
    <w:multiLevelType w:val="hybridMultilevel"/>
    <w:tmpl w:val="31CE26FA"/>
    <w:lvl w:ilvl="0" w:tplc="B25E55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8F8C95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9594EB8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79B8005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4C499F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60ACF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C12A136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FD1E2A7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93F22D1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>
    <w:nsid w:val="7AA30E22"/>
    <w:multiLevelType w:val="hybridMultilevel"/>
    <w:tmpl w:val="C2585500"/>
    <w:lvl w:ilvl="0" w:tplc="17E04DC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B8C17D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1A1E593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E6A290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7F07A1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085616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E7C4F7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4104A46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A0DE045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480D24"/>
    <w:rsid w:val="00063558"/>
    <w:rsid w:val="001F244B"/>
    <w:rsid w:val="003E5C24"/>
    <w:rsid w:val="00425643"/>
    <w:rsid w:val="00480D24"/>
    <w:rsid w:val="00A50F95"/>
    <w:rsid w:val="00CB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47625-6120-442F-85C3-92D89D90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.STUDENT-11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842F190-37E8-4A81-8450-D5D5DED939A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kenneth Williams</cp:lastModifiedBy>
  <cp:revision>7</cp:revision>
  <dcterms:created xsi:type="dcterms:W3CDTF">2014-04-22T23:31:00Z</dcterms:created>
  <dcterms:modified xsi:type="dcterms:W3CDTF">2015-01-12T10:57:00Z</dcterms:modified>
</cp:coreProperties>
</file>