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67F" w:rsidRPr="00CD53BE" w:rsidRDefault="003D2904" w:rsidP="004F40ED">
      <w:pPr>
        <w:pStyle w:val="Title"/>
        <w:jc w:val="center"/>
        <w:rPr>
          <w:sz w:val="48"/>
          <w:szCs w:val="48"/>
        </w:rPr>
      </w:pPr>
      <w:r w:rsidRPr="00CD53BE">
        <w:rPr>
          <w:sz w:val="48"/>
          <w:szCs w:val="48"/>
        </w:rPr>
        <w:t>‍‍</w:t>
      </w:r>
      <w:sdt>
        <w:sdtPr>
          <w:rPr>
            <w:rFonts w:ascii="Times New Roman" w:hAnsi="Times New Roman" w:cs="Times New Roman"/>
            <w:color w:val="000000" w:themeColor="text1"/>
            <w:sz w:val="48"/>
            <w:szCs w:val="48"/>
          </w:rPr>
          <w:alias w:val="Your Name"/>
          <w:tag w:val=""/>
          <w:id w:val="1246310863"/>
          <w:placeholder>
            <w:docPart w:val="9B61210A1DCC4253BCF8AD3F4F56009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4F40ED" w:rsidRPr="00CD53BE">
            <w:rPr>
              <w:rFonts w:ascii="Times New Roman" w:hAnsi="Times New Roman" w:cs="Times New Roman"/>
              <w:color w:val="000000" w:themeColor="text1"/>
              <w:sz w:val="48"/>
              <w:szCs w:val="48"/>
            </w:rPr>
            <w:t>Naomi Webber</w:t>
          </w:r>
        </w:sdtContent>
      </w:sdt>
    </w:p>
    <w:p w:rsidR="004F40ED" w:rsidRDefault="00AA03F6" w:rsidP="004F40ED">
      <w:pPr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alias w:val="Address"/>
          <w:tag w:val=""/>
          <w:id w:val="-593780209"/>
          <w:placeholder>
            <w:docPart w:val="1ECEAB094F0E4CF2B66722910CD4E1E9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4F40ED" w:rsidRPr="004F40ED">
            <w:rPr>
              <w:rFonts w:ascii="Times New Roman" w:hAnsi="Times New Roman" w:cs="Times New Roman"/>
              <w:sz w:val="28"/>
              <w:szCs w:val="28"/>
            </w:rPr>
            <w:t xml:space="preserve">#125 Centeno Street, </w:t>
          </w:r>
          <w:proofErr w:type="spellStart"/>
          <w:r w:rsidR="004F40ED" w:rsidRPr="004F40ED">
            <w:rPr>
              <w:rFonts w:ascii="Times New Roman" w:hAnsi="Times New Roman" w:cs="Times New Roman"/>
              <w:sz w:val="28"/>
              <w:szCs w:val="28"/>
            </w:rPr>
            <w:t>Marabella</w:t>
          </w:r>
          <w:proofErr w:type="spellEnd"/>
        </w:sdtContent>
      </w:sdt>
    </w:p>
    <w:p w:rsidR="0089767F" w:rsidRPr="004F40ED" w:rsidRDefault="003D2904" w:rsidP="004F40ED">
      <w:pPr>
        <w:jc w:val="center"/>
        <w:rPr>
          <w:rFonts w:ascii="Times New Roman" w:hAnsi="Times New Roman" w:cs="Times New Roman"/>
          <w:sz w:val="28"/>
          <w:szCs w:val="28"/>
        </w:rPr>
      </w:pPr>
      <w:r w:rsidRPr="004F40ED">
        <w:rPr>
          <w:rFonts w:ascii="Times New Roman" w:hAnsi="Times New Roman" w:cs="Times New Roman"/>
          <w:sz w:val="28"/>
          <w:szCs w:val="28"/>
        </w:rPr>
        <w:t>|</w:t>
      </w:r>
      <w:r>
        <w:t> </w:t>
      </w:r>
      <w:sdt>
        <w:sdtPr>
          <w:rPr>
            <w:rFonts w:ascii="Times New Roman" w:hAnsi="Times New Roman" w:cs="Times New Roman"/>
            <w:sz w:val="28"/>
            <w:szCs w:val="28"/>
          </w:rPr>
          <w:alias w:val="Telephone"/>
          <w:tag w:val=""/>
          <w:id w:val="-1416317146"/>
          <w:placeholder>
            <w:docPart w:val="714F4F2344174281BD148B677F165A5E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4F40ED" w:rsidRPr="004F40ED">
            <w:rPr>
              <w:rFonts w:ascii="Times New Roman" w:hAnsi="Times New Roman" w:cs="Times New Roman"/>
              <w:sz w:val="28"/>
              <w:szCs w:val="28"/>
            </w:rPr>
            <w:t>Cell: 1868 777-8712/ 1868 386-5457</w:t>
          </w:r>
        </w:sdtContent>
      </w:sdt>
    </w:p>
    <w:p w:rsidR="00401127" w:rsidRPr="00CD53BE" w:rsidRDefault="004F40ED" w:rsidP="00CD53BE">
      <w:pPr>
        <w:jc w:val="center"/>
        <w:rPr>
          <w:rFonts w:ascii="Times New Roman" w:hAnsi="Times New Roman" w:cs="Times New Roman"/>
          <w:sz w:val="28"/>
          <w:szCs w:val="28"/>
        </w:rPr>
      </w:pPr>
      <w:r w:rsidRPr="004F40ED">
        <w:rPr>
          <w:rFonts w:ascii="Times New Roman" w:hAnsi="Times New Roman" w:cs="Times New Roman"/>
          <w:sz w:val="28"/>
          <w:szCs w:val="28"/>
        </w:rPr>
        <w:t>Email address: naomiweb97@gmail.com</w:t>
      </w:r>
    </w:p>
    <w:p w:rsidR="0089767F" w:rsidRPr="004F40ED" w:rsidRDefault="004F40ED">
      <w:pPr>
        <w:pStyle w:val="ListBullet"/>
      </w:pPr>
      <w:r>
        <w:rPr>
          <w:rFonts w:ascii="Times New Roman" w:hAnsi="Times New Roman" w:cs="Times New Roman"/>
          <w:sz w:val="28"/>
          <w:szCs w:val="28"/>
        </w:rPr>
        <w:t>___________________________Objective_______________________________</w:t>
      </w:r>
    </w:p>
    <w:p w:rsidR="003425A4" w:rsidRPr="00401127" w:rsidRDefault="00401127" w:rsidP="001A1B3C">
      <w:pPr>
        <w:pStyle w:val="ListBullet"/>
      </w:pPr>
      <w:r>
        <w:rPr>
          <w:rFonts w:ascii="Times New Roman" w:hAnsi="Times New Roman" w:cs="Times New Roman"/>
          <w:sz w:val="28"/>
          <w:szCs w:val="28"/>
        </w:rPr>
        <w:t>To acquire</w:t>
      </w:r>
      <w:r w:rsidR="004F40ED" w:rsidRPr="00E01E71">
        <w:rPr>
          <w:rFonts w:ascii="Times New Roman" w:hAnsi="Times New Roman" w:cs="Times New Roman"/>
          <w:sz w:val="28"/>
          <w:szCs w:val="28"/>
        </w:rPr>
        <w:t xml:space="preserve"> a position that will allow me to obtain professional j</w:t>
      </w:r>
      <w:r w:rsidR="00E01E71">
        <w:rPr>
          <w:rFonts w:ascii="Times New Roman" w:hAnsi="Times New Roman" w:cs="Times New Roman"/>
          <w:sz w:val="28"/>
          <w:szCs w:val="28"/>
        </w:rPr>
        <w:t>ob</w:t>
      </w:r>
      <w:r>
        <w:rPr>
          <w:rFonts w:ascii="Times New Roman" w:hAnsi="Times New Roman" w:cs="Times New Roman"/>
          <w:sz w:val="28"/>
          <w:szCs w:val="28"/>
        </w:rPr>
        <w:t xml:space="preserve"> experience in a challenging and healthy work environment</w:t>
      </w:r>
    </w:p>
    <w:p w:rsidR="00401127" w:rsidRDefault="00401127" w:rsidP="00401127">
      <w:pPr>
        <w:pStyle w:val="ListBullet"/>
        <w:numPr>
          <w:ilvl w:val="0"/>
          <w:numId w:val="0"/>
        </w:numPr>
      </w:pPr>
    </w:p>
    <w:p w:rsidR="00794EA6" w:rsidRDefault="00FB5EC9" w:rsidP="00794EA6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bCs/>
        </w:rPr>
        <w:t>________________________________________________________</w:t>
      </w:r>
      <w:r>
        <w:rPr>
          <w:rFonts w:ascii="Times New Roman" w:hAnsi="Times New Roman" w:cs="Times New Roman"/>
          <w:bCs/>
          <w:sz w:val="28"/>
          <w:szCs w:val="28"/>
        </w:rPr>
        <w:t>Personal Data_____________________________</w:t>
      </w:r>
    </w:p>
    <w:p w:rsidR="00FB5EC9" w:rsidRDefault="00FB5EC9" w:rsidP="00FB5EC9">
      <w:pPr>
        <w:pStyle w:val="ListBullet"/>
        <w:numPr>
          <w:ilvl w:val="0"/>
          <w:numId w:val="0"/>
        </w:num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Date of Birth – 21</w:t>
      </w:r>
      <w:r w:rsidRPr="00FB5EC9">
        <w:rPr>
          <w:rFonts w:ascii="Times New Roman" w:hAnsi="Times New Roman" w:cs="Times New Roman"/>
          <w:bCs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bCs/>
          <w:sz w:val="28"/>
          <w:szCs w:val="28"/>
        </w:rPr>
        <w:t xml:space="preserve"> January, 1997</w:t>
      </w:r>
    </w:p>
    <w:p w:rsidR="00FB5EC9" w:rsidRDefault="00FB5EC9" w:rsidP="00FB5EC9">
      <w:pPr>
        <w:pStyle w:val="ListBullet"/>
        <w:numPr>
          <w:ilvl w:val="0"/>
          <w:numId w:val="0"/>
        </w:num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Marital status – Single</w:t>
      </w:r>
    </w:p>
    <w:p w:rsidR="00FB5EC9" w:rsidRDefault="00FB5EC9" w:rsidP="00FB5EC9">
      <w:pPr>
        <w:pStyle w:val="ListBullet"/>
        <w:numPr>
          <w:ilvl w:val="0"/>
          <w:numId w:val="0"/>
        </w:num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Gender – Female</w:t>
      </w:r>
    </w:p>
    <w:p w:rsidR="00FB5EC9" w:rsidRDefault="00FB5EC9" w:rsidP="00FB5EC9">
      <w:pPr>
        <w:pStyle w:val="ListBullet"/>
        <w:numPr>
          <w:ilvl w:val="0"/>
          <w:numId w:val="0"/>
        </w:num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Nationality – Citizen of Trinidad and Tobago</w:t>
      </w:r>
    </w:p>
    <w:p w:rsidR="003425A4" w:rsidRDefault="003425A4" w:rsidP="00FB5EC9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Cs/>
          <w:sz w:val="28"/>
          <w:szCs w:val="28"/>
        </w:rPr>
      </w:pPr>
    </w:p>
    <w:p w:rsidR="00FB5EC9" w:rsidRDefault="00FB5EC9" w:rsidP="00FB5EC9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_____________________________Strengths_____________________________</w:t>
      </w:r>
    </w:p>
    <w:p w:rsidR="00086CF2" w:rsidRDefault="00FB5EC9" w:rsidP="007765F9">
      <w:pPr>
        <w:pStyle w:val="ListBullet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086CF2">
        <w:rPr>
          <w:rFonts w:ascii="Times New Roman" w:hAnsi="Times New Roman" w:cs="Times New Roman"/>
          <w:bCs/>
          <w:sz w:val="28"/>
          <w:szCs w:val="28"/>
        </w:rPr>
        <w:t>Dedicated</w:t>
      </w:r>
      <w:r w:rsidRPr="00086CF2">
        <w:rPr>
          <w:rFonts w:ascii="Times New Roman" w:hAnsi="Times New Roman" w:cs="Times New Roman"/>
          <w:bCs/>
          <w:sz w:val="28"/>
          <w:szCs w:val="28"/>
        </w:rPr>
        <w:tab/>
      </w:r>
      <w:r w:rsidRPr="00086CF2">
        <w:rPr>
          <w:rFonts w:ascii="Times New Roman" w:hAnsi="Times New Roman" w:cs="Times New Roman"/>
          <w:bCs/>
          <w:sz w:val="28"/>
          <w:szCs w:val="28"/>
        </w:rPr>
        <w:tab/>
      </w:r>
      <w:r w:rsidRPr="00086CF2">
        <w:rPr>
          <w:rFonts w:ascii="Times New Roman" w:hAnsi="Times New Roman" w:cs="Times New Roman"/>
          <w:bCs/>
          <w:sz w:val="28"/>
          <w:szCs w:val="28"/>
        </w:rPr>
        <w:tab/>
      </w:r>
      <w:r w:rsidRPr="00086CF2">
        <w:rPr>
          <w:rFonts w:ascii="Times New Roman" w:hAnsi="Times New Roman" w:cs="Times New Roman"/>
          <w:bCs/>
          <w:sz w:val="28"/>
          <w:szCs w:val="28"/>
        </w:rPr>
        <w:tab/>
      </w:r>
      <w:r w:rsidRPr="00086CF2">
        <w:rPr>
          <w:rFonts w:ascii="Times New Roman" w:hAnsi="Times New Roman" w:cs="Times New Roman"/>
          <w:bCs/>
          <w:sz w:val="28"/>
          <w:szCs w:val="28"/>
        </w:rPr>
        <w:tab/>
      </w:r>
      <w:r w:rsidRPr="00086CF2">
        <w:rPr>
          <w:rFonts w:ascii="Times New Roman" w:hAnsi="Times New Roman" w:cs="Times New Roman"/>
          <w:bCs/>
          <w:sz w:val="28"/>
          <w:szCs w:val="28"/>
        </w:rPr>
        <w:tab/>
        <w:t>Productive</w:t>
      </w:r>
    </w:p>
    <w:p w:rsidR="00FB5EC9" w:rsidRDefault="00FB5EC9" w:rsidP="007765F9">
      <w:pPr>
        <w:pStyle w:val="ListBullet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086CF2">
        <w:rPr>
          <w:rFonts w:ascii="Times New Roman" w:hAnsi="Times New Roman" w:cs="Times New Roman"/>
          <w:bCs/>
          <w:sz w:val="28"/>
          <w:szCs w:val="28"/>
        </w:rPr>
        <w:t xml:space="preserve">Hardworking </w:t>
      </w:r>
      <w:r w:rsidRPr="00086CF2">
        <w:rPr>
          <w:rFonts w:ascii="Times New Roman" w:hAnsi="Times New Roman" w:cs="Times New Roman"/>
          <w:bCs/>
          <w:sz w:val="28"/>
          <w:szCs w:val="28"/>
        </w:rPr>
        <w:tab/>
      </w:r>
      <w:r w:rsidRPr="00086CF2">
        <w:rPr>
          <w:rFonts w:ascii="Times New Roman" w:hAnsi="Times New Roman" w:cs="Times New Roman"/>
          <w:bCs/>
          <w:sz w:val="28"/>
          <w:szCs w:val="28"/>
        </w:rPr>
        <w:tab/>
      </w:r>
      <w:r w:rsidRPr="00086CF2">
        <w:rPr>
          <w:rFonts w:ascii="Times New Roman" w:hAnsi="Times New Roman" w:cs="Times New Roman"/>
          <w:bCs/>
          <w:sz w:val="28"/>
          <w:szCs w:val="28"/>
        </w:rPr>
        <w:tab/>
      </w:r>
      <w:r w:rsidRPr="00086CF2">
        <w:rPr>
          <w:rFonts w:ascii="Times New Roman" w:hAnsi="Times New Roman" w:cs="Times New Roman"/>
          <w:bCs/>
          <w:sz w:val="28"/>
          <w:szCs w:val="28"/>
        </w:rPr>
        <w:tab/>
      </w:r>
      <w:r w:rsidRPr="00086CF2">
        <w:rPr>
          <w:rFonts w:ascii="Times New Roman" w:hAnsi="Times New Roman" w:cs="Times New Roman"/>
          <w:bCs/>
          <w:sz w:val="28"/>
          <w:szCs w:val="28"/>
        </w:rPr>
        <w:tab/>
        <w:t>Team player</w:t>
      </w:r>
    </w:p>
    <w:p w:rsidR="00765399" w:rsidRDefault="00765399" w:rsidP="00765399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765399" w:rsidRDefault="00DC71F2" w:rsidP="00765399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_________</w:t>
      </w:r>
      <w:r w:rsidR="00D8029F">
        <w:rPr>
          <w:rFonts w:ascii="Times New Roman" w:hAnsi="Times New Roman" w:cs="Times New Roman"/>
          <w:bCs/>
          <w:sz w:val="28"/>
          <w:szCs w:val="28"/>
        </w:rPr>
        <w:t>___________</w:t>
      </w:r>
      <w:r w:rsidR="00D8029F">
        <w:rPr>
          <w:rFonts w:ascii="Times New Roman" w:hAnsi="Times New Roman" w:cs="Times New Roman"/>
          <w:bCs/>
          <w:sz w:val="28"/>
          <w:szCs w:val="28"/>
        </w:rPr>
        <w:softHyphen/>
      </w:r>
      <w:r w:rsidR="00D8029F">
        <w:rPr>
          <w:rFonts w:ascii="Times New Roman" w:hAnsi="Times New Roman" w:cs="Times New Roman"/>
          <w:bCs/>
          <w:sz w:val="28"/>
          <w:szCs w:val="28"/>
        </w:rPr>
        <w:softHyphen/>
      </w:r>
      <w:r w:rsidR="00D8029F">
        <w:rPr>
          <w:rFonts w:ascii="Times New Roman" w:hAnsi="Times New Roman" w:cs="Times New Roman"/>
          <w:bCs/>
          <w:sz w:val="28"/>
          <w:szCs w:val="28"/>
        </w:rPr>
        <w:softHyphen/>
        <w:t>___Work Experience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65399">
        <w:rPr>
          <w:rFonts w:ascii="Times New Roman" w:hAnsi="Times New Roman" w:cs="Times New Roman"/>
          <w:bCs/>
          <w:sz w:val="28"/>
          <w:szCs w:val="28"/>
        </w:rPr>
        <w:t>________________________</w:t>
      </w:r>
    </w:p>
    <w:p w:rsidR="00877CE2" w:rsidRDefault="00765399" w:rsidP="00DC71F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Spent nine (9) weeks working at First Citizens Bank</w:t>
      </w:r>
      <w:r w:rsidR="001B6865">
        <w:rPr>
          <w:rFonts w:ascii="Times New Roman" w:hAnsi="Times New Roman" w:cs="Times New Roman"/>
          <w:bCs/>
          <w:sz w:val="28"/>
          <w:szCs w:val="28"/>
        </w:rPr>
        <w:t>, Independence</w:t>
      </w:r>
      <w:r w:rsidR="00877CE2">
        <w:rPr>
          <w:rFonts w:ascii="Times New Roman" w:hAnsi="Times New Roman" w:cs="Times New Roman"/>
          <w:bCs/>
          <w:sz w:val="28"/>
          <w:szCs w:val="28"/>
        </w:rPr>
        <w:t xml:space="preserve"> Square</w:t>
      </w:r>
      <w:r w:rsidR="001B6865">
        <w:rPr>
          <w:rFonts w:ascii="Times New Roman" w:hAnsi="Times New Roman" w:cs="Times New Roman"/>
          <w:bCs/>
          <w:sz w:val="28"/>
          <w:szCs w:val="28"/>
        </w:rPr>
        <w:t xml:space="preserve"> Branch in Port of Spain on their Vacation Employment </w:t>
      </w:r>
      <w:proofErr w:type="spellStart"/>
      <w:r w:rsidR="001B6865">
        <w:rPr>
          <w:rFonts w:ascii="Times New Roman" w:hAnsi="Times New Roman" w:cs="Times New Roman"/>
          <w:bCs/>
          <w:sz w:val="28"/>
          <w:szCs w:val="28"/>
        </w:rPr>
        <w:t>P</w:t>
      </w:r>
      <w:r>
        <w:rPr>
          <w:rFonts w:ascii="Times New Roman" w:hAnsi="Times New Roman" w:cs="Times New Roman"/>
          <w:bCs/>
          <w:sz w:val="28"/>
          <w:szCs w:val="28"/>
        </w:rPr>
        <w:t>rogramme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  <w:r w:rsidR="00D8029F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DC71F2">
        <w:rPr>
          <w:rFonts w:ascii="Times New Roman" w:hAnsi="Times New Roman" w:cs="Times New Roman"/>
          <w:bCs/>
          <w:sz w:val="28"/>
          <w:szCs w:val="28"/>
        </w:rPr>
        <w:t>21</w:t>
      </w:r>
      <w:r w:rsidR="00DC71F2" w:rsidRPr="00DC71F2">
        <w:rPr>
          <w:rFonts w:ascii="Times New Roman" w:hAnsi="Times New Roman" w:cs="Times New Roman"/>
          <w:bCs/>
          <w:sz w:val="28"/>
          <w:szCs w:val="28"/>
          <w:vertAlign w:val="superscript"/>
        </w:rPr>
        <w:t>st</w:t>
      </w:r>
      <w:r w:rsidR="00DC71F2">
        <w:rPr>
          <w:rFonts w:ascii="Times New Roman" w:hAnsi="Times New Roman" w:cs="Times New Roman"/>
          <w:bCs/>
          <w:sz w:val="28"/>
          <w:szCs w:val="28"/>
        </w:rPr>
        <w:t xml:space="preserve"> of June </w:t>
      </w:r>
      <w:r w:rsidR="001B6865">
        <w:rPr>
          <w:rFonts w:ascii="Times New Roman" w:hAnsi="Times New Roman" w:cs="Times New Roman"/>
          <w:bCs/>
          <w:sz w:val="28"/>
          <w:szCs w:val="28"/>
        </w:rPr>
        <w:t xml:space="preserve">2016 </w:t>
      </w:r>
      <w:r w:rsidR="00DC71F2">
        <w:rPr>
          <w:rFonts w:ascii="Times New Roman" w:hAnsi="Times New Roman" w:cs="Times New Roman"/>
          <w:bCs/>
          <w:sz w:val="28"/>
          <w:szCs w:val="28"/>
        </w:rPr>
        <w:t>– 19</w:t>
      </w:r>
      <w:r w:rsidR="00DC71F2" w:rsidRPr="00DC71F2"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 w:rsidR="00DC71F2">
        <w:rPr>
          <w:rFonts w:ascii="Times New Roman" w:hAnsi="Times New Roman" w:cs="Times New Roman"/>
          <w:bCs/>
          <w:sz w:val="28"/>
          <w:szCs w:val="28"/>
        </w:rPr>
        <w:t xml:space="preserve"> of August</w:t>
      </w:r>
      <w:r w:rsidR="001B6865">
        <w:rPr>
          <w:rFonts w:ascii="Times New Roman" w:hAnsi="Times New Roman" w:cs="Times New Roman"/>
          <w:bCs/>
          <w:sz w:val="28"/>
          <w:szCs w:val="28"/>
        </w:rPr>
        <w:t xml:space="preserve"> 2016</w:t>
      </w:r>
      <w:r w:rsidR="00877CE2">
        <w:rPr>
          <w:rFonts w:ascii="Times New Roman" w:hAnsi="Times New Roman" w:cs="Times New Roman"/>
          <w:bCs/>
          <w:sz w:val="28"/>
          <w:szCs w:val="28"/>
        </w:rPr>
        <w:t>)</w:t>
      </w:r>
      <w:r w:rsidR="00DC71F2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877CE2" w:rsidRDefault="00877CE2" w:rsidP="00DC71F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Duties included:</w:t>
      </w:r>
    </w:p>
    <w:p w:rsidR="00877CE2" w:rsidRDefault="00877CE2" w:rsidP="00DC71F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-Answering and directing calls</w:t>
      </w:r>
    </w:p>
    <w:p w:rsidR="00877CE2" w:rsidRDefault="00D8029F" w:rsidP="00DC71F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Filing</w:t>
      </w:r>
      <w:r w:rsidR="00877CE2">
        <w:rPr>
          <w:rFonts w:ascii="Times New Roman" w:hAnsi="Times New Roman" w:cs="Times New Roman"/>
          <w:bCs/>
          <w:sz w:val="28"/>
          <w:szCs w:val="28"/>
        </w:rPr>
        <w:t xml:space="preserve"> client’s bank statements</w:t>
      </w:r>
    </w:p>
    <w:p w:rsidR="00CD53BE" w:rsidRDefault="00877CE2" w:rsidP="00CD53BE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Prepping mail </w:t>
      </w:r>
    </w:p>
    <w:p w:rsidR="00CD53BE" w:rsidRDefault="00CD53BE" w:rsidP="00FB5EC9">
      <w:pPr>
        <w:pStyle w:val="ListBullet"/>
        <w:numPr>
          <w:ilvl w:val="0"/>
          <w:numId w:val="0"/>
        </w:numPr>
        <w:ind w:left="144" w:hanging="144"/>
        <w:rPr>
          <w:rFonts w:ascii="Times New Roman" w:hAnsi="Times New Roman" w:cs="Times New Roman"/>
          <w:bCs/>
          <w:sz w:val="28"/>
          <w:szCs w:val="28"/>
        </w:rPr>
      </w:pPr>
    </w:p>
    <w:p w:rsidR="00FB5EC9" w:rsidRDefault="00FB5EC9" w:rsidP="00FB5EC9">
      <w:pPr>
        <w:pStyle w:val="ListBullet"/>
        <w:numPr>
          <w:ilvl w:val="0"/>
          <w:numId w:val="0"/>
        </w:numPr>
        <w:ind w:left="144" w:hanging="14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____________________________Education______________________________</w:t>
      </w:r>
    </w:p>
    <w:p w:rsidR="00304759" w:rsidRDefault="00304759" w:rsidP="008C2A2B">
      <w:pPr>
        <w:pStyle w:val="ListBullet"/>
        <w:numPr>
          <w:ilvl w:val="0"/>
          <w:numId w:val="0"/>
        </w:numPr>
        <w:ind w:left="144" w:hanging="14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[2015 – present]</w:t>
      </w:r>
    </w:p>
    <w:p w:rsidR="001B6865" w:rsidRDefault="00304759" w:rsidP="00304759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Pursuing a degree in Psychology </w:t>
      </w:r>
      <w:r w:rsidR="003425A4">
        <w:rPr>
          <w:rFonts w:ascii="Times New Roman" w:hAnsi="Times New Roman" w:cs="Times New Roman"/>
          <w:bCs/>
          <w:sz w:val="28"/>
          <w:szCs w:val="28"/>
        </w:rPr>
        <w:t>at the University of the West Indies, St Augustine Campus</w:t>
      </w:r>
    </w:p>
    <w:p w:rsidR="008C2A2B" w:rsidRDefault="008C2A2B" w:rsidP="008C2A2B">
      <w:pPr>
        <w:pStyle w:val="ListBullet"/>
        <w:numPr>
          <w:ilvl w:val="0"/>
          <w:numId w:val="0"/>
        </w:numPr>
        <w:ind w:left="144" w:hanging="14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[2015]</w:t>
      </w:r>
    </w:p>
    <w:p w:rsidR="00FB5EC9" w:rsidRPr="00FB5EC9" w:rsidRDefault="00FB5EC9" w:rsidP="00FB5EC9">
      <w:pPr>
        <w:pStyle w:val="ListBullet"/>
        <w:numPr>
          <w:ilvl w:val="0"/>
          <w:numId w:val="0"/>
        </w:numPr>
        <w:ind w:left="144" w:hanging="14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Obtained a Certificate from the University of the West Indies</w:t>
      </w:r>
      <w:r w:rsidR="008D55AB">
        <w:rPr>
          <w:rFonts w:ascii="Times New Roman" w:hAnsi="Times New Roman" w:cs="Times New Roman"/>
          <w:bCs/>
          <w:sz w:val="28"/>
          <w:szCs w:val="28"/>
        </w:rPr>
        <w:t xml:space="preserve"> Open Campus</w:t>
      </w:r>
      <w:r w:rsidR="008C2A2B">
        <w:rPr>
          <w:rFonts w:ascii="Times New Roman" w:hAnsi="Times New Roman" w:cs="Times New Roman"/>
          <w:bCs/>
          <w:sz w:val="28"/>
          <w:szCs w:val="28"/>
        </w:rPr>
        <w:t xml:space="preserve">: - South Campus, San Fernando </w:t>
      </w:r>
    </w:p>
    <w:p w:rsidR="0089767F" w:rsidRDefault="00CD53BE" w:rsidP="008C2A2B">
      <w:pPr>
        <w:pStyle w:val="ListBullet"/>
        <w:numPr>
          <w:ilvl w:val="0"/>
          <w:numId w:val="0"/>
        </w:num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[</w:t>
      </w:r>
      <w:r w:rsidR="008C2A2B">
        <w:rPr>
          <w:rFonts w:ascii="Times New Roman" w:hAnsi="Times New Roman" w:cs="Times New Roman"/>
          <w:bCs/>
          <w:sz w:val="28"/>
          <w:szCs w:val="28"/>
        </w:rPr>
        <w:t>2014</w:t>
      </w:r>
      <w:r>
        <w:rPr>
          <w:rFonts w:ascii="Times New Roman" w:hAnsi="Times New Roman" w:cs="Times New Roman"/>
          <w:bCs/>
          <w:sz w:val="28"/>
          <w:szCs w:val="28"/>
        </w:rPr>
        <w:t>]</w:t>
      </w:r>
    </w:p>
    <w:p w:rsidR="00310FEC" w:rsidRDefault="00310FEC" w:rsidP="008C2A2B">
      <w:pPr>
        <w:pStyle w:val="ListBullet"/>
        <w:numPr>
          <w:ilvl w:val="0"/>
          <w:numId w:val="0"/>
        </w:num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San Fernando Central Secondary School</w:t>
      </w:r>
    </w:p>
    <w:p w:rsidR="008C2A2B" w:rsidRDefault="008C2A2B" w:rsidP="008C2A2B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Caribbean Secondary Education Certificate (CSEC)</w:t>
      </w:r>
    </w:p>
    <w:p w:rsidR="008C2A2B" w:rsidRDefault="008C2A2B" w:rsidP="008C2A2B">
      <w:pPr>
        <w:pStyle w:val="ListBullet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Additional Mathematics</w:t>
      </w:r>
      <w:r>
        <w:rPr>
          <w:rFonts w:ascii="Times New Roman" w:hAnsi="Times New Roman" w:cs="Times New Roman"/>
          <w:bCs/>
          <w:sz w:val="28"/>
          <w:szCs w:val="28"/>
        </w:rPr>
        <w:tab/>
        <w:t>-    Grade 3</w:t>
      </w:r>
    </w:p>
    <w:p w:rsidR="008C2A2B" w:rsidRDefault="008C2A2B" w:rsidP="008C2A2B">
      <w:pPr>
        <w:pStyle w:val="ListBullet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Biology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-    Grade 1</w:t>
      </w:r>
    </w:p>
    <w:p w:rsidR="008C2A2B" w:rsidRDefault="008C2A2B" w:rsidP="008C2A2B">
      <w:pPr>
        <w:pStyle w:val="ListBullet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Chemistry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-    Grade 2</w:t>
      </w:r>
    </w:p>
    <w:p w:rsidR="008C2A2B" w:rsidRDefault="008C2A2B" w:rsidP="008C2A2B">
      <w:pPr>
        <w:pStyle w:val="ListBullet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</w:rPr>
        <w:t>English A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-    Grade 1</w:t>
      </w:r>
    </w:p>
    <w:p w:rsidR="008C2A2B" w:rsidRDefault="008C2A2B" w:rsidP="008C2A2B">
      <w:pPr>
        <w:pStyle w:val="ListBullet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English B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-    Grade 2</w:t>
      </w:r>
    </w:p>
    <w:p w:rsidR="008C2A2B" w:rsidRDefault="008C2A2B" w:rsidP="008C2A2B">
      <w:pPr>
        <w:pStyle w:val="ListBullet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Mathematics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-    Grade 1</w:t>
      </w:r>
    </w:p>
    <w:p w:rsidR="008C2A2B" w:rsidRDefault="008C2A2B" w:rsidP="008C2A2B">
      <w:pPr>
        <w:pStyle w:val="ListBullet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Physics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-    Grade 2</w:t>
      </w:r>
    </w:p>
    <w:p w:rsidR="008C2A2B" w:rsidRDefault="008C2A2B" w:rsidP="008C2A2B">
      <w:pPr>
        <w:pStyle w:val="ListBullet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Spanish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-    Grade 3</w:t>
      </w:r>
    </w:p>
    <w:p w:rsidR="003425A4" w:rsidRDefault="003425A4" w:rsidP="008C2A2B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8C2A2B" w:rsidRDefault="008C2A2B" w:rsidP="008C2A2B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___________________________Skills________________________________</w:t>
      </w:r>
    </w:p>
    <w:p w:rsidR="008C2A2B" w:rsidRDefault="00234F99" w:rsidP="008C2A2B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Good problem-solving skills</w:t>
      </w:r>
    </w:p>
    <w:p w:rsidR="00234F99" w:rsidRDefault="00234F99" w:rsidP="008C2A2B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Able to make creative yet intellectual contributions</w:t>
      </w:r>
    </w:p>
    <w:p w:rsidR="001B6865" w:rsidRPr="001B6865" w:rsidRDefault="001B6865" w:rsidP="001B6865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Possesses excellent verbal and written skills</w:t>
      </w:r>
    </w:p>
    <w:p w:rsidR="00086CF2" w:rsidRPr="00086CF2" w:rsidRDefault="003D2904" w:rsidP="00086CF2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Proficient in computer technology</w:t>
      </w:r>
    </w:p>
    <w:p w:rsidR="003425A4" w:rsidRDefault="003425A4"/>
    <w:p w:rsidR="00086CF2" w:rsidRDefault="00086CF2" w:rsidP="00086CF2">
      <w:pPr>
        <w:pStyle w:val="ListBullet"/>
        <w:numPr>
          <w:ilvl w:val="0"/>
          <w:numId w:val="0"/>
        </w:numPr>
        <w:ind w:left="144" w:hanging="14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_________________________References_____________________________</w:t>
      </w:r>
    </w:p>
    <w:p w:rsidR="00CD53BE" w:rsidRDefault="00086CF2" w:rsidP="00CD53BE">
      <w:pPr>
        <w:pStyle w:val="ListBullet"/>
        <w:numPr>
          <w:ilvl w:val="0"/>
          <w:numId w:val="0"/>
        </w:numPr>
        <w:ind w:left="144" w:hanging="14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Alicia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Ravello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(Teacher)</w:t>
      </w:r>
    </w:p>
    <w:p w:rsidR="00086CF2" w:rsidRDefault="00086CF2" w:rsidP="00086CF2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(868) 723-4119</w:t>
      </w:r>
    </w:p>
    <w:p w:rsidR="00086CF2" w:rsidRDefault="005037AA" w:rsidP="00086CF2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Edison Munro (Ret. Police Sargent) </w:t>
      </w:r>
    </w:p>
    <w:p w:rsidR="005037AA" w:rsidRDefault="005037AA" w:rsidP="00086CF2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(868) </w:t>
      </w:r>
      <w:r w:rsidR="007F605F">
        <w:rPr>
          <w:rFonts w:ascii="Times New Roman" w:hAnsi="Times New Roman" w:cs="Times New Roman"/>
          <w:bCs/>
          <w:sz w:val="28"/>
          <w:szCs w:val="28"/>
        </w:rPr>
        <w:t>782-8266</w:t>
      </w:r>
    </w:p>
    <w:p w:rsidR="000A7BB9" w:rsidRDefault="000A7BB9" w:rsidP="00086CF2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Runuka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Bain (Pre-school Teacher)</w:t>
      </w:r>
    </w:p>
    <w:p w:rsidR="000A7BB9" w:rsidRDefault="000A7BB9" w:rsidP="00086CF2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(868) 370-5924</w:t>
      </w:r>
    </w:p>
    <w:p w:rsidR="0074512C" w:rsidRPr="008C2A2B" w:rsidRDefault="0074512C" w:rsidP="00086CF2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Cs/>
          <w:sz w:val="28"/>
          <w:szCs w:val="28"/>
        </w:rPr>
      </w:pPr>
    </w:p>
    <w:sectPr w:rsidR="0074512C" w:rsidRPr="008C2A2B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3F6" w:rsidRDefault="00AA03F6">
      <w:pPr>
        <w:spacing w:after="0"/>
      </w:pPr>
      <w:r>
        <w:separator/>
      </w:r>
    </w:p>
  </w:endnote>
  <w:endnote w:type="continuationSeparator" w:id="0">
    <w:p w:rsidR="00AA03F6" w:rsidRDefault="00AA03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67F" w:rsidRDefault="003D290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D53B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3F6" w:rsidRDefault="00AA03F6">
      <w:pPr>
        <w:spacing w:after="0"/>
      </w:pPr>
      <w:r>
        <w:separator/>
      </w:r>
    </w:p>
  </w:footnote>
  <w:footnote w:type="continuationSeparator" w:id="0">
    <w:p w:rsidR="00AA03F6" w:rsidRDefault="00AA03F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0EC148E"/>
    <w:multiLevelType w:val="hybridMultilevel"/>
    <w:tmpl w:val="A5788E5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70261"/>
    <w:multiLevelType w:val="hybridMultilevel"/>
    <w:tmpl w:val="E9CE156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9517F"/>
    <w:multiLevelType w:val="hybridMultilevel"/>
    <w:tmpl w:val="622244E4"/>
    <w:lvl w:ilvl="0" w:tplc="2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480486"/>
    <w:multiLevelType w:val="hybridMultilevel"/>
    <w:tmpl w:val="560C8CE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483CCA"/>
    <w:multiLevelType w:val="hybridMultilevel"/>
    <w:tmpl w:val="98AC82D0"/>
    <w:lvl w:ilvl="0" w:tplc="2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4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0ED"/>
    <w:rsid w:val="00086CF2"/>
    <w:rsid w:val="000A7BB9"/>
    <w:rsid w:val="0019689D"/>
    <w:rsid w:val="001B6865"/>
    <w:rsid w:val="001C1E87"/>
    <w:rsid w:val="0020605C"/>
    <w:rsid w:val="00234F99"/>
    <w:rsid w:val="002B7633"/>
    <w:rsid w:val="00304759"/>
    <w:rsid w:val="00310FEC"/>
    <w:rsid w:val="003425A4"/>
    <w:rsid w:val="003D2904"/>
    <w:rsid w:val="00401127"/>
    <w:rsid w:val="004F40ED"/>
    <w:rsid w:val="005037AA"/>
    <w:rsid w:val="00512F0C"/>
    <w:rsid w:val="00526200"/>
    <w:rsid w:val="00527608"/>
    <w:rsid w:val="005E0EA0"/>
    <w:rsid w:val="00667BB8"/>
    <w:rsid w:val="0074512C"/>
    <w:rsid w:val="00765399"/>
    <w:rsid w:val="00794EA6"/>
    <w:rsid w:val="007F4AE5"/>
    <w:rsid w:val="007F605F"/>
    <w:rsid w:val="00877CE2"/>
    <w:rsid w:val="0089767F"/>
    <w:rsid w:val="008C2A2B"/>
    <w:rsid w:val="008D55AB"/>
    <w:rsid w:val="00A83729"/>
    <w:rsid w:val="00AA03F6"/>
    <w:rsid w:val="00CD53BE"/>
    <w:rsid w:val="00D52368"/>
    <w:rsid w:val="00D6588A"/>
    <w:rsid w:val="00D8029F"/>
    <w:rsid w:val="00DC71F2"/>
    <w:rsid w:val="00DD20F0"/>
    <w:rsid w:val="00DE59E5"/>
    <w:rsid w:val="00E01E71"/>
    <w:rsid w:val="00F57967"/>
    <w:rsid w:val="00FB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3DBEE1"/>
  <w15:chartTrackingRefBased/>
  <w15:docId w15:val="{70DCE373-56FD-4A3F-983C-A57A7019A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omi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B61210A1DCC4253BCF8AD3F4F560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CCB79-E22A-4134-8C8D-B77DCA98755F}"/>
      </w:docPartPr>
      <w:docPartBody>
        <w:p w:rsidR="00390564" w:rsidRDefault="006C070D">
          <w:pPr>
            <w:pStyle w:val="9B61210A1DCC4253BCF8AD3F4F56009D"/>
          </w:pPr>
          <w:r>
            <w:t>[Your Name]</w:t>
          </w:r>
        </w:p>
      </w:docPartBody>
    </w:docPart>
    <w:docPart>
      <w:docPartPr>
        <w:name w:val="1ECEAB094F0E4CF2B66722910CD4E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5A2FD-8992-4FD0-BBF0-C48214F9D327}"/>
      </w:docPartPr>
      <w:docPartBody>
        <w:p w:rsidR="00390564" w:rsidRDefault="006C070D">
          <w:pPr>
            <w:pStyle w:val="1ECEAB094F0E4CF2B66722910CD4E1E9"/>
          </w:pPr>
          <w:r>
            <w:t>[Address, City, ST  ZIP Code]</w:t>
          </w:r>
        </w:p>
      </w:docPartBody>
    </w:docPart>
    <w:docPart>
      <w:docPartPr>
        <w:name w:val="714F4F2344174281BD148B677F165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17442-4471-4084-8632-5F111421E479}"/>
      </w:docPartPr>
      <w:docPartBody>
        <w:p w:rsidR="00390564" w:rsidRDefault="006C070D">
          <w:pPr>
            <w:pStyle w:val="714F4F2344174281BD148B677F165A5E"/>
          </w:pPr>
          <w:r>
            <w:t>[Telephone]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0D"/>
    <w:rsid w:val="00261B2D"/>
    <w:rsid w:val="002D69D9"/>
    <w:rsid w:val="00343686"/>
    <w:rsid w:val="00390564"/>
    <w:rsid w:val="00591372"/>
    <w:rsid w:val="005D39EE"/>
    <w:rsid w:val="0067630B"/>
    <w:rsid w:val="006C070D"/>
    <w:rsid w:val="008F18F5"/>
    <w:rsid w:val="00BE783C"/>
    <w:rsid w:val="00D0190C"/>
    <w:rsid w:val="00DC53F4"/>
    <w:rsid w:val="00DF5710"/>
    <w:rsid w:val="00E317D9"/>
    <w:rsid w:val="00EE446C"/>
    <w:rsid w:val="00F1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61210A1DCC4253BCF8AD3F4F56009D">
    <w:name w:val="9B61210A1DCC4253BCF8AD3F4F56009D"/>
  </w:style>
  <w:style w:type="paragraph" w:customStyle="1" w:styleId="1ECEAB094F0E4CF2B66722910CD4E1E9">
    <w:name w:val="1ECEAB094F0E4CF2B66722910CD4E1E9"/>
  </w:style>
  <w:style w:type="paragraph" w:customStyle="1" w:styleId="714F4F2344174281BD148B677F165A5E">
    <w:name w:val="714F4F2344174281BD148B677F165A5E"/>
  </w:style>
  <w:style w:type="paragraph" w:customStyle="1" w:styleId="89C88788CA414D87A7E498FC203EE1AC">
    <w:name w:val="89C88788CA414D87A7E498FC203EE1AC"/>
  </w:style>
  <w:style w:type="paragraph" w:customStyle="1" w:styleId="5CFFFD58500A482BB5C420FB25AF62B6">
    <w:name w:val="5CFFFD58500A482BB5C420FB25AF62B6"/>
  </w:style>
  <w:style w:type="paragraph" w:customStyle="1" w:styleId="6E58494B943B499C94293E2D9926BD9C">
    <w:name w:val="6E58494B943B499C94293E2D9926BD9C"/>
  </w:style>
  <w:style w:type="paragraph" w:customStyle="1" w:styleId="A5A1EEB7AE7A457F97E3BC0DDB71A905">
    <w:name w:val="A5A1EEB7AE7A457F97E3BC0DDB71A905"/>
  </w:style>
  <w:style w:type="paragraph" w:customStyle="1" w:styleId="E492F7A74D574E9890BE78589743110D">
    <w:name w:val="E492F7A74D574E9890BE78589743110D"/>
  </w:style>
  <w:style w:type="paragraph" w:customStyle="1" w:styleId="33D482625054453FA6880CB5F35AD78F">
    <w:name w:val="33D482625054453FA6880CB5F35AD78F"/>
  </w:style>
  <w:style w:type="character" w:styleId="PlaceholderText">
    <w:name w:val="Placeholder Text"/>
    <w:basedOn w:val="DefaultParagraphFont"/>
    <w:uiPriority w:val="99"/>
    <w:semiHidden/>
    <w:rsid w:val="006C070D"/>
    <w:rPr>
      <w:color w:val="808080"/>
    </w:rPr>
  </w:style>
  <w:style w:type="paragraph" w:customStyle="1" w:styleId="5999B587EC9A4BA88D8B8E3B34343BA8">
    <w:name w:val="5999B587EC9A4BA88D8B8E3B34343BA8"/>
  </w:style>
  <w:style w:type="paragraph" w:customStyle="1" w:styleId="89B14BD2C2C845B98BB9C6F8A42A6917">
    <w:name w:val="89B14BD2C2C845B98BB9C6F8A42A6917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lang w:val="en-US" w:eastAsia="en-US"/>
    </w:rPr>
  </w:style>
  <w:style w:type="paragraph" w:customStyle="1" w:styleId="B0A439B2AC534B8A92BA92F2C10BE97F">
    <w:name w:val="B0A439B2AC534B8A92BA92F2C10BE97F"/>
  </w:style>
  <w:style w:type="paragraph" w:customStyle="1" w:styleId="99E75C0FD4D84260BE8479B43FE7D8B6">
    <w:name w:val="99E75C0FD4D84260BE8479B43FE7D8B6"/>
  </w:style>
  <w:style w:type="paragraph" w:customStyle="1" w:styleId="035DD7195B67454CAC0D0F9C9ACBB92B">
    <w:name w:val="035DD7195B67454CAC0D0F9C9ACBB92B"/>
  </w:style>
  <w:style w:type="paragraph" w:customStyle="1" w:styleId="A1A181583D9B4E9BA0A20DCF8562AE82">
    <w:name w:val="A1A181583D9B4E9BA0A20DCF8562AE82"/>
  </w:style>
  <w:style w:type="paragraph" w:customStyle="1" w:styleId="08E54D36887C482C987037245CF9A34C">
    <w:name w:val="08E54D36887C482C987037245CF9A34C"/>
  </w:style>
  <w:style w:type="paragraph" w:customStyle="1" w:styleId="2C5520851EEB44FD979A8D80FE220219">
    <w:name w:val="2C5520851EEB44FD979A8D80FE220219"/>
  </w:style>
  <w:style w:type="paragraph" w:customStyle="1" w:styleId="311AE1DC5D20462081E9B4FC5EB5E79C">
    <w:name w:val="311AE1DC5D20462081E9B4FC5EB5E79C"/>
  </w:style>
  <w:style w:type="paragraph" w:customStyle="1" w:styleId="C3D97DB5385047BE83FF1AD7883F1575">
    <w:name w:val="C3D97DB5385047BE83FF1AD7883F1575"/>
    <w:rsid w:val="006C07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#125 Centeno Street, Marabella</CompanyAddress>
  <CompanyPhone>Cell: 1868 777-8712/ 1868 386-5457</CompanyPhone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219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Naomi Webber</dc:creator>
  <cp:keywords/>
  <cp:lastModifiedBy>Niyee Phillips</cp:lastModifiedBy>
  <cp:revision>27</cp:revision>
  <dcterms:created xsi:type="dcterms:W3CDTF">2016-03-30T22:44:00Z</dcterms:created>
  <dcterms:modified xsi:type="dcterms:W3CDTF">2017-03-21T17:57:00Z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