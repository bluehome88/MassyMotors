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92B19" w14:textId="77777777" w:rsidR="000813D5" w:rsidRPr="00136C7F" w:rsidRDefault="000813D5" w:rsidP="000813D5">
      <w:pPr>
        <w:spacing w:after="0" w:line="240" w:lineRule="auto"/>
        <w:rPr>
          <w:rFonts w:ascii="Arial" w:hAnsi="Arial" w:cs="Arial"/>
          <w:b/>
          <w:color w:val="002060"/>
          <w:sz w:val="28"/>
          <w:szCs w:val="24"/>
        </w:rPr>
      </w:pPr>
      <w:proofErr w:type="spellStart"/>
      <w:r w:rsidRPr="00136C7F">
        <w:rPr>
          <w:rFonts w:ascii="Arial" w:hAnsi="Arial" w:cs="Arial"/>
          <w:b/>
          <w:color w:val="002060"/>
          <w:sz w:val="28"/>
          <w:szCs w:val="24"/>
        </w:rPr>
        <w:t>SHENELL</w:t>
      </w:r>
      <w:proofErr w:type="spellEnd"/>
      <w:r w:rsidRPr="00136C7F">
        <w:rPr>
          <w:rFonts w:ascii="Arial" w:hAnsi="Arial" w:cs="Arial"/>
          <w:b/>
          <w:color w:val="002060"/>
          <w:sz w:val="28"/>
          <w:szCs w:val="24"/>
        </w:rPr>
        <w:t xml:space="preserve"> WILLIAMS</w:t>
      </w:r>
    </w:p>
    <w:p w14:paraId="796732D3" w14:textId="77777777" w:rsidR="000813D5" w:rsidRPr="00136C7F" w:rsidRDefault="000813D5" w:rsidP="000813D5">
      <w:pPr>
        <w:spacing w:after="0" w:line="240" w:lineRule="auto"/>
        <w:jc w:val="center"/>
        <w:rPr>
          <w:rFonts w:ascii="Arial" w:hAnsi="Arial" w:cs="Arial"/>
          <w:b/>
          <w:color w:val="002060"/>
          <w:sz w:val="28"/>
          <w:szCs w:val="24"/>
          <w:u w:val="single"/>
        </w:rPr>
      </w:pPr>
    </w:p>
    <w:p w14:paraId="6821587E" w14:textId="7B4EF7EB" w:rsidR="006546CF" w:rsidRDefault="00915AC8" w:rsidP="00890706">
      <w:pPr>
        <w:pStyle w:val="ContactInfo"/>
        <w:ind w:left="2"/>
        <w:rPr>
          <w:rFonts w:ascii="Arial" w:hAnsi="Arial" w:cs="Arial"/>
          <w:color w:val="002060"/>
          <w:sz w:val="28"/>
          <w:szCs w:val="24"/>
        </w:rPr>
      </w:pPr>
      <w:r>
        <w:rPr>
          <w:rFonts w:ascii="Arial" w:hAnsi="Arial" w:cs="Arial"/>
          <w:color w:val="002060"/>
          <w:sz w:val="28"/>
          <w:szCs w:val="24"/>
        </w:rPr>
        <w:t xml:space="preserve">Address: </w:t>
      </w:r>
      <w:r w:rsidR="00085258" w:rsidRPr="00136C7F">
        <w:rPr>
          <w:rFonts w:ascii="Arial" w:hAnsi="Arial" w:cs="Arial"/>
          <w:color w:val="002060"/>
          <w:sz w:val="28"/>
          <w:szCs w:val="24"/>
        </w:rPr>
        <w:t xml:space="preserve">#35 </w:t>
      </w:r>
      <w:proofErr w:type="spellStart"/>
      <w:r w:rsidR="00085258" w:rsidRPr="00136C7F">
        <w:rPr>
          <w:rFonts w:ascii="Arial" w:hAnsi="Arial" w:cs="Arial"/>
          <w:color w:val="002060"/>
          <w:sz w:val="28"/>
          <w:szCs w:val="24"/>
        </w:rPr>
        <w:t>Ka</w:t>
      </w:r>
      <w:r>
        <w:rPr>
          <w:rFonts w:ascii="Arial" w:hAnsi="Arial" w:cs="Arial"/>
          <w:color w:val="002060"/>
          <w:sz w:val="28"/>
          <w:szCs w:val="24"/>
        </w:rPr>
        <w:t>twaroo</w:t>
      </w:r>
      <w:proofErr w:type="spellEnd"/>
      <w:r>
        <w:rPr>
          <w:rFonts w:ascii="Arial" w:hAnsi="Arial" w:cs="Arial"/>
          <w:color w:val="002060"/>
          <w:sz w:val="28"/>
          <w:szCs w:val="24"/>
        </w:rPr>
        <w:t xml:space="preserve"> Trace, </w:t>
      </w:r>
      <w:proofErr w:type="spellStart"/>
      <w:r>
        <w:rPr>
          <w:rFonts w:ascii="Arial" w:hAnsi="Arial" w:cs="Arial"/>
          <w:color w:val="002060"/>
          <w:sz w:val="28"/>
          <w:szCs w:val="24"/>
        </w:rPr>
        <w:t>Batchyia</w:t>
      </w:r>
      <w:proofErr w:type="spellEnd"/>
      <w:r>
        <w:rPr>
          <w:rFonts w:ascii="Arial" w:hAnsi="Arial" w:cs="Arial"/>
          <w:color w:val="002060"/>
          <w:sz w:val="28"/>
          <w:szCs w:val="24"/>
        </w:rPr>
        <w:t xml:space="preserve"> Village, </w:t>
      </w:r>
      <w:r w:rsidR="002E30B5">
        <w:rPr>
          <w:rFonts w:ascii="Arial" w:hAnsi="Arial" w:cs="Arial"/>
          <w:color w:val="002060"/>
          <w:sz w:val="28"/>
          <w:szCs w:val="24"/>
        </w:rPr>
        <w:t xml:space="preserve">   </w:t>
      </w:r>
      <w:r w:rsidR="00085258" w:rsidRPr="00136C7F">
        <w:rPr>
          <w:rFonts w:ascii="Arial" w:hAnsi="Arial" w:cs="Arial"/>
          <w:color w:val="002060"/>
          <w:sz w:val="28"/>
          <w:szCs w:val="24"/>
        </w:rPr>
        <w:t>Penal</w:t>
      </w:r>
      <w:r w:rsidR="002E30B5">
        <w:rPr>
          <w:rFonts w:ascii="Arial" w:hAnsi="Arial" w:cs="Arial"/>
          <w:color w:val="002060"/>
          <w:sz w:val="28"/>
          <w:szCs w:val="24"/>
        </w:rPr>
        <w:t>.</w:t>
      </w:r>
    </w:p>
    <w:p w14:paraId="7B501E88" w14:textId="77777777" w:rsidR="00915AC8" w:rsidRDefault="00085258" w:rsidP="00915AC8">
      <w:pPr>
        <w:pStyle w:val="ContactInfo"/>
        <w:rPr>
          <w:rFonts w:ascii="Arial" w:hAnsi="Arial" w:cs="Arial"/>
          <w:color w:val="002060"/>
          <w:sz w:val="28"/>
          <w:szCs w:val="24"/>
        </w:rPr>
      </w:pPr>
      <w:r w:rsidRPr="00136C7F">
        <w:rPr>
          <w:rFonts w:ascii="Arial" w:hAnsi="Arial" w:cs="Arial"/>
          <w:color w:val="002060"/>
          <w:sz w:val="28"/>
          <w:szCs w:val="24"/>
        </w:rPr>
        <w:t xml:space="preserve">Phone: </w:t>
      </w:r>
      <w:r>
        <w:rPr>
          <w:rFonts w:ascii="Arial" w:hAnsi="Arial" w:cs="Arial"/>
          <w:color w:val="002060"/>
          <w:sz w:val="28"/>
          <w:szCs w:val="24"/>
        </w:rPr>
        <w:t>486-477</w:t>
      </w:r>
      <w:r w:rsidR="00915AC8">
        <w:rPr>
          <w:rFonts w:ascii="Arial" w:hAnsi="Arial" w:cs="Arial"/>
          <w:color w:val="002060"/>
          <w:sz w:val="28"/>
          <w:szCs w:val="24"/>
        </w:rPr>
        <w:t>7</w:t>
      </w:r>
    </w:p>
    <w:p w14:paraId="476827DD" w14:textId="4BB04237" w:rsidR="00915AC8" w:rsidRPr="00915AC8" w:rsidRDefault="00915AC8" w:rsidP="00915AC8">
      <w:pPr>
        <w:pStyle w:val="ContactInfo"/>
        <w:rPr>
          <w:rFonts w:ascii="Arial" w:hAnsi="Arial" w:cs="Arial"/>
          <w:color w:val="002060"/>
          <w:sz w:val="28"/>
          <w:szCs w:val="24"/>
        </w:rPr>
      </w:pPr>
      <w:r w:rsidRPr="00136C7F">
        <w:rPr>
          <w:rFonts w:ascii="Arial" w:hAnsi="Arial" w:cs="Arial"/>
          <w:color w:val="002060"/>
          <w:sz w:val="28"/>
          <w:szCs w:val="24"/>
        </w:rPr>
        <w:t>Email: tiffany.nelly@gmail.com</w:t>
      </w:r>
    </w:p>
    <w:p w14:paraId="6933C4CA" w14:textId="078BA71B" w:rsidR="00FB59A9" w:rsidRPr="00890706" w:rsidRDefault="000341B5" w:rsidP="00890706">
      <w:pPr>
        <w:pStyle w:val="Heading1"/>
      </w:pPr>
      <w:r>
        <w:t>Objective</w:t>
      </w:r>
    </w:p>
    <w:p w14:paraId="34905454" w14:textId="587232DF" w:rsidR="006546CF" w:rsidRDefault="00FB59A9" w:rsidP="00C81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56">
        <w:rPr>
          <w:rFonts w:ascii="Arial" w:hAnsi="Arial" w:cs="Arial"/>
          <w:sz w:val="24"/>
          <w:szCs w:val="24"/>
        </w:rPr>
        <w:t>To establish a professional relationship in an organization where honesty and discipline are valuable assets, where I can enhance your organization with my skills and talents.</w:t>
      </w:r>
    </w:p>
    <w:p w14:paraId="30168541" w14:textId="77777777" w:rsidR="00C8192F" w:rsidRPr="00C8192F" w:rsidRDefault="00C8192F" w:rsidP="00C81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56CB5" w14:textId="3B7B1C2A" w:rsidR="00846183" w:rsidRDefault="009D4787" w:rsidP="009A79C0">
      <w:pPr>
        <w:pStyle w:val="Heading1"/>
      </w:pPr>
      <w:sdt>
        <w:sdtPr>
          <w:id w:val="1728489637"/>
          <w:placeholder>
            <w:docPart w:val="3291227D6359A94B83FC3900485B88FF"/>
          </w:placeholder>
          <w:temporary/>
          <w:showingPlcHdr/>
          <w15:appearance w15:val="hidden"/>
        </w:sdtPr>
        <w:sdtEndPr/>
        <w:sdtContent>
          <w:r w:rsidR="000341B5">
            <w:t>Experience</w:t>
          </w:r>
        </w:sdtContent>
      </w:sdt>
      <w:r w:rsidR="00846183">
        <w:t xml:space="preserve">. </w:t>
      </w:r>
    </w:p>
    <w:p w14:paraId="6D623907" w14:textId="77777777" w:rsidR="001E4F78" w:rsidRDefault="001E4F78"/>
    <w:p w14:paraId="36A1F783" w14:textId="7D82DB95" w:rsidR="006546CF" w:rsidRDefault="000C6F18">
      <w:r>
        <w:t xml:space="preserve">Employer: </w:t>
      </w:r>
      <w:r w:rsidR="004B2666">
        <w:t xml:space="preserve">Ms. </w:t>
      </w:r>
      <w:r w:rsidR="00464C54">
        <w:t xml:space="preserve">Oma </w:t>
      </w:r>
      <w:proofErr w:type="spellStart"/>
      <w:r w:rsidR="00D922F3">
        <w:t>Boodram</w:t>
      </w:r>
      <w:proofErr w:type="spellEnd"/>
    </w:p>
    <w:p w14:paraId="7CF442DB" w14:textId="4D383745" w:rsidR="009A79C0" w:rsidRDefault="005B44AB">
      <w:r>
        <w:t xml:space="preserve">Business: Fashion for All. </w:t>
      </w:r>
    </w:p>
    <w:p w14:paraId="7EA12557" w14:textId="04439A2C" w:rsidR="006546CF" w:rsidRDefault="00D922F3">
      <w:r>
        <w:t>Sales Clerk | July 2013</w:t>
      </w:r>
      <w:r w:rsidR="007D7F2E">
        <w:t xml:space="preserve"> – December 2013</w:t>
      </w:r>
    </w:p>
    <w:p w14:paraId="16F5D2DD" w14:textId="77777777" w:rsidR="005456D6" w:rsidRDefault="005456D6" w:rsidP="005456D6">
      <w:pPr>
        <w:pStyle w:val="ListBullet"/>
      </w:pPr>
      <w:r>
        <w:t>Providing customer service</w:t>
      </w:r>
    </w:p>
    <w:p w14:paraId="6FA73695" w14:textId="77777777" w:rsidR="005456D6" w:rsidRDefault="005456D6" w:rsidP="005456D6">
      <w:pPr>
        <w:pStyle w:val="ListBullet"/>
      </w:pPr>
      <w:r>
        <w:t>Maintaining and restoring stock</w:t>
      </w:r>
    </w:p>
    <w:p w14:paraId="52F33052" w14:textId="28818D4E" w:rsidR="006546CF" w:rsidRDefault="005456D6" w:rsidP="005456D6">
      <w:pPr>
        <w:pStyle w:val="ListBullet"/>
      </w:pPr>
      <w:r>
        <w:t>Cashing</w:t>
      </w:r>
    </w:p>
    <w:p w14:paraId="55B8AAE9" w14:textId="77777777" w:rsidR="005456D6" w:rsidRDefault="005456D6" w:rsidP="005456D6">
      <w:pPr>
        <w:pStyle w:val="ListBullet"/>
        <w:numPr>
          <w:ilvl w:val="0"/>
          <w:numId w:val="0"/>
        </w:numPr>
      </w:pPr>
    </w:p>
    <w:p w14:paraId="0D16A8F4" w14:textId="7274F3E9" w:rsidR="005456D6" w:rsidRDefault="004B2666" w:rsidP="005456D6">
      <w:pPr>
        <w:pStyle w:val="ListBullet"/>
        <w:numPr>
          <w:ilvl w:val="0"/>
          <w:numId w:val="0"/>
        </w:numPr>
      </w:pPr>
      <w:r>
        <w:t xml:space="preserve">Employer: Mrs. S. Sobers. </w:t>
      </w:r>
    </w:p>
    <w:p w14:paraId="620EF25E" w14:textId="5B03738E" w:rsidR="004B2666" w:rsidRDefault="00FE02D6" w:rsidP="005456D6">
      <w:pPr>
        <w:pStyle w:val="ListBullet"/>
        <w:numPr>
          <w:ilvl w:val="0"/>
          <w:numId w:val="0"/>
        </w:numPr>
      </w:pPr>
      <w:r>
        <w:t xml:space="preserve">Institution: St. Dominic’s Penal R.C. School. </w:t>
      </w:r>
    </w:p>
    <w:p w14:paraId="4D481C37" w14:textId="41B4355D" w:rsidR="00FE02D6" w:rsidRPr="00FE02D6" w:rsidRDefault="0042331D" w:rsidP="0042331D">
      <w:pPr>
        <w:pStyle w:val="ListBullet"/>
        <w:numPr>
          <w:ilvl w:val="0"/>
          <w:numId w:val="0"/>
        </w:numPr>
        <w:ind w:left="216" w:hanging="216"/>
      </w:pPr>
      <w:r>
        <w:t>On-The-Job Trainee</w:t>
      </w:r>
      <w:bookmarkStart w:id="0" w:name="_GoBack"/>
      <w:bookmarkEnd w:id="0"/>
    </w:p>
    <w:p w14:paraId="626F56ED" w14:textId="77777777" w:rsidR="00FE02D6" w:rsidRPr="00FE02D6" w:rsidRDefault="00FE02D6" w:rsidP="00FE02D6">
      <w:pPr>
        <w:pStyle w:val="ListBullet"/>
      </w:pPr>
      <w:r w:rsidRPr="00FE02D6">
        <w:t>Teacher’s Assistant</w:t>
      </w:r>
    </w:p>
    <w:p w14:paraId="2E74FF5B" w14:textId="77777777" w:rsidR="00FE02D6" w:rsidRDefault="00FE02D6" w:rsidP="005456D6">
      <w:pPr>
        <w:pStyle w:val="ListBullet"/>
        <w:numPr>
          <w:ilvl w:val="0"/>
          <w:numId w:val="0"/>
        </w:numPr>
      </w:pPr>
    </w:p>
    <w:p w14:paraId="3B746B47" w14:textId="175FA35B" w:rsidR="000B5FCF" w:rsidRPr="000B5FCF" w:rsidRDefault="000341B5" w:rsidP="000B5FCF">
      <w:pPr>
        <w:pStyle w:val="Heading1"/>
      </w:pPr>
      <w:r>
        <w:t>Education</w:t>
      </w:r>
    </w:p>
    <w:p w14:paraId="7C444626" w14:textId="77777777" w:rsidR="000B5FCF" w:rsidRDefault="000B5FCF" w:rsidP="000B5F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pursuing</w:t>
      </w:r>
      <w:r>
        <w:rPr>
          <w:rFonts w:ascii="Arial" w:hAnsi="Arial" w:cs="Arial"/>
          <w:sz w:val="24"/>
          <w:szCs w:val="24"/>
        </w:rPr>
        <w:tab/>
        <w:t xml:space="preserve">                            </w:t>
      </w:r>
      <w:r w:rsidRPr="005A1B56">
        <w:rPr>
          <w:rFonts w:ascii="Arial" w:hAnsi="Arial" w:cs="Arial"/>
          <w:sz w:val="24"/>
          <w:szCs w:val="24"/>
        </w:rPr>
        <w:t xml:space="preserve">College of Science Technology and Applied Arts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62442B52" w14:textId="77777777" w:rsidR="000B5FCF" w:rsidRDefault="000B5FCF" w:rsidP="000B5F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Pr="005A1B56">
        <w:rPr>
          <w:rFonts w:ascii="Arial" w:hAnsi="Arial" w:cs="Arial"/>
          <w:sz w:val="24"/>
          <w:szCs w:val="24"/>
        </w:rPr>
        <w:t>Of Trinidad and Tobago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3ECB05" w14:textId="77777777" w:rsidR="000B5FCF" w:rsidRDefault="000B5FCF" w:rsidP="000B5FCF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93BE0">
        <w:rPr>
          <w:rFonts w:ascii="Arial" w:hAnsi="Arial" w:cs="Arial"/>
          <w:sz w:val="24"/>
          <w:szCs w:val="24"/>
        </w:rPr>
        <w:t>AAS Social Work</w:t>
      </w:r>
    </w:p>
    <w:p w14:paraId="1C2F5B74" w14:textId="2B123280" w:rsidR="00E30655" w:rsidRPr="00193BE0" w:rsidRDefault="00140DE0" w:rsidP="00140DE0">
      <w:pPr>
        <w:pStyle w:val="ListParagraph"/>
        <w:spacing w:after="0" w:line="240" w:lineRule="auto"/>
        <w:ind w:left="44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Current G.P.A: 2.66</w:t>
      </w:r>
    </w:p>
    <w:p w14:paraId="3FFF5DAD" w14:textId="77777777" w:rsidR="000B5FCF" w:rsidRDefault="000B5FCF" w:rsidP="000B5FC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B98E30" w14:textId="77777777" w:rsidR="000B5FCF" w:rsidRDefault="000B5FCF" w:rsidP="000B5FCF">
      <w:p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2008-2013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Fyzabad</w:t>
      </w:r>
      <w:proofErr w:type="spellEnd"/>
      <w:r>
        <w:rPr>
          <w:rFonts w:ascii="Arial" w:hAnsi="Arial" w:cs="Arial"/>
          <w:sz w:val="24"/>
          <w:szCs w:val="24"/>
        </w:rPr>
        <w:t xml:space="preserve"> Anglican Secondary School,</w:t>
      </w:r>
    </w:p>
    <w:p w14:paraId="6390A732" w14:textId="77777777" w:rsidR="000B5FCF" w:rsidRDefault="000B5FCF" w:rsidP="000B5FCF">
      <w:p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Guapo</w:t>
      </w:r>
      <w:proofErr w:type="spellEnd"/>
      <w:r>
        <w:rPr>
          <w:rFonts w:ascii="Arial" w:hAnsi="Arial" w:cs="Arial"/>
          <w:sz w:val="24"/>
          <w:szCs w:val="24"/>
        </w:rPr>
        <w:t xml:space="preserve"> Road, </w:t>
      </w:r>
      <w:proofErr w:type="spellStart"/>
      <w:r>
        <w:rPr>
          <w:rFonts w:ascii="Arial" w:hAnsi="Arial" w:cs="Arial"/>
          <w:sz w:val="24"/>
          <w:szCs w:val="24"/>
        </w:rPr>
        <w:t>Fyzabad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6B0840" w14:textId="77777777" w:rsidR="000B5FCF" w:rsidRDefault="000B5FCF" w:rsidP="000B5FCF">
      <w:p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CXC-</w:t>
      </w:r>
    </w:p>
    <w:p w14:paraId="082845FC" w14:textId="77777777" w:rsidR="000B5FCF" w:rsidRPr="00193BE0" w:rsidRDefault="000B5FCF" w:rsidP="000B5FCF">
      <w:pPr>
        <w:pStyle w:val="ListParagraph"/>
        <w:numPr>
          <w:ilvl w:val="0"/>
          <w:numId w:val="15"/>
        </w:num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3BE0">
        <w:rPr>
          <w:rFonts w:ascii="Arial" w:hAnsi="Arial" w:cs="Arial"/>
          <w:sz w:val="24"/>
          <w:szCs w:val="24"/>
        </w:rPr>
        <w:t xml:space="preserve">O’ Levels – Mathematics II, English III, </w:t>
      </w:r>
    </w:p>
    <w:p w14:paraId="0C119A02" w14:textId="77777777" w:rsidR="000B5FCF" w:rsidRDefault="000B5FCF" w:rsidP="000B5FCF">
      <w:p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Pr="00193BE0">
        <w:rPr>
          <w:rFonts w:ascii="Arial" w:hAnsi="Arial" w:cs="Arial"/>
          <w:sz w:val="24"/>
          <w:szCs w:val="24"/>
        </w:rPr>
        <w:t xml:space="preserve">Integrated Science II, Principles of Accounts III,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52E8AE28" w14:textId="44CB7682" w:rsidR="000B5FCF" w:rsidRPr="005A1B56" w:rsidRDefault="000B5FCF" w:rsidP="000B5FCF">
      <w:p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Pr="00193BE0">
        <w:rPr>
          <w:rFonts w:ascii="Arial" w:hAnsi="Arial" w:cs="Arial"/>
          <w:sz w:val="24"/>
          <w:szCs w:val="24"/>
        </w:rPr>
        <w:t>Principles of Business II, Social Studies II</w:t>
      </w:r>
    </w:p>
    <w:p w14:paraId="28E50428" w14:textId="35CFA6F2" w:rsidR="006546CF" w:rsidRPr="000B5FCF" w:rsidRDefault="006546CF" w:rsidP="000B5FC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DD2A93" w14:textId="30727ECF" w:rsidR="006546CF" w:rsidRDefault="006E5E3A">
      <w:pPr>
        <w:pStyle w:val="Heading1"/>
      </w:pPr>
      <w:r>
        <w:t xml:space="preserve">interest/Qualities </w:t>
      </w:r>
    </w:p>
    <w:p w14:paraId="08CC19DA" w14:textId="3E0FE441" w:rsidR="006546CF" w:rsidRDefault="006546CF" w:rsidP="00FE5F44">
      <w:pPr>
        <w:pStyle w:val="ListBullet"/>
        <w:numPr>
          <w:ilvl w:val="0"/>
          <w:numId w:val="0"/>
        </w:numPr>
        <w:ind w:left="216" w:hanging="216"/>
      </w:pPr>
    </w:p>
    <w:p w14:paraId="6B02EC32" w14:textId="77777777" w:rsidR="00C8192F" w:rsidRPr="00136C7F" w:rsidRDefault="00C8192F" w:rsidP="00C8192F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 w:rsidRPr="00136C7F">
        <w:rPr>
          <w:rFonts w:ascii="Arial" w:hAnsi="Arial" w:cs="Arial"/>
          <w:b/>
          <w:color w:val="002060"/>
          <w:sz w:val="24"/>
          <w:szCs w:val="24"/>
        </w:rPr>
        <w:t>Interests/Activities</w:t>
      </w:r>
    </w:p>
    <w:p w14:paraId="5F5A1001" w14:textId="76A09386" w:rsidR="00C8192F" w:rsidRPr="003652BB" w:rsidRDefault="00C8192F" w:rsidP="003652BB">
      <w:pPr>
        <w:spacing w:after="0" w:line="240" w:lineRule="auto"/>
        <w:ind w:left="60"/>
        <w:rPr>
          <w:rFonts w:ascii="Arial" w:hAnsi="Arial" w:cs="Arial"/>
          <w:sz w:val="24"/>
          <w:szCs w:val="24"/>
        </w:rPr>
      </w:pPr>
      <w:r w:rsidRPr="00BE5651">
        <w:rPr>
          <w:rFonts w:ascii="Arial" w:hAnsi="Arial" w:cs="Arial"/>
          <w:sz w:val="24"/>
          <w:szCs w:val="24"/>
        </w:rPr>
        <w:t xml:space="preserve">Member of </w:t>
      </w:r>
      <w:proofErr w:type="spellStart"/>
      <w:r w:rsidRPr="00BE5651">
        <w:rPr>
          <w:rFonts w:ascii="Arial" w:hAnsi="Arial" w:cs="Arial"/>
          <w:sz w:val="24"/>
          <w:szCs w:val="24"/>
        </w:rPr>
        <w:t>Fyzabad</w:t>
      </w:r>
      <w:proofErr w:type="spellEnd"/>
      <w:r w:rsidRPr="00BE5651">
        <w:rPr>
          <w:rFonts w:ascii="Arial" w:hAnsi="Arial" w:cs="Arial"/>
          <w:sz w:val="24"/>
          <w:szCs w:val="24"/>
        </w:rPr>
        <w:t xml:space="preserve"> Anglican Sec. School netball team</w:t>
      </w:r>
    </w:p>
    <w:p w14:paraId="1D24D1DA" w14:textId="77777777" w:rsidR="00C8192F" w:rsidRDefault="00C8192F" w:rsidP="00C81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9369B8" w14:textId="77777777" w:rsidR="00C8192F" w:rsidRPr="00136C7F" w:rsidRDefault="00C8192F" w:rsidP="00C8192F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Qualities</w:t>
      </w:r>
      <w:r w:rsidRPr="00136C7F">
        <w:rPr>
          <w:rFonts w:ascii="Arial" w:hAnsi="Arial" w:cs="Arial"/>
          <w:b/>
          <w:color w:val="002060"/>
          <w:sz w:val="24"/>
          <w:szCs w:val="24"/>
        </w:rPr>
        <w:t xml:space="preserve"> </w:t>
      </w:r>
    </w:p>
    <w:p w14:paraId="3DED439C" w14:textId="5A62D7BB" w:rsidR="00024B5C" w:rsidRDefault="00F43880" w:rsidP="00024B5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skills</w:t>
      </w:r>
    </w:p>
    <w:p w14:paraId="64AD21DF" w14:textId="66BD1814" w:rsidR="001540C9" w:rsidRDefault="001540C9" w:rsidP="00024B5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 learner</w:t>
      </w:r>
    </w:p>
    <w:p w14:paraId="1D6FAE3B" w14:textId="6FDA315D" w:rsidR="00024B5C" w:rsidRDefault="001540C9" w:rsidP="00024B5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</w:t>
      </w:r>
      <w:r w:rsidR="00F43880">
        <w:rPr>
          <w:rFonts w:ascii="Arial" w:hAnsi="Arial" w:cs="Arial"/>
          <w:sz w:val="24"/>
          <w:szCs w:val="24"/>
        </w:rPr>
        <w:t>-working</w:t>
      </w:r>
    </w:p>
    <w:p w14:paraId="3A4B834C" w14:textId="318D55F2" w:rsidR="00C8192F" w:rsidRPr="00024B5C" w:rsidRDefault="001540C9" w:rsidP="00024B5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</w:t>
      </w:r>
      <w:r w:rsidR="00D91AC7">
        <w:rPr>
          <w:rFonts w:ascii="Arial" w:hAnsi="Arial" w:cs="Arial"/>
          <w:sz w:val="24"/>
          <w:szCs w:val="24"/>
        </w:rPr>
        <w:t xml:space="preserve"> leadership skills</w:t>
      </w:r>
    </w:p>
    <w:p w14:paraId="7DF8D113" w14:textId="77777777" w:rsidR="00C8192F" w:rsidRDefault="00C8192F" w:rsidP="00C81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11DF65" w14:textId="02B47187" w:rsidR="00464C54" w:rsidRPr="00464C54" w:rsidRDefault="00464C54" w:rsidP="00464C54">
      <w:pPr>
        <w:tabs>
          <w:tab w:val="left" w:pos="1181"/>
        </w:tabs>
      </w:pPr>
    </w:p>
    <w:sectPr w:rsidR="00464C54" w:rsidRPr="00464C54" w:rsidSect="002D6425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77CF7" w14:textId="77777777" w:rsidR="009D4787" w:rsidRDefault="009D4787">
      <w:r>
        <w:separator/>
      </w:r>
    </w:p>
  </w:endnote>
  <w:endnote w:type="continuationSeparator" w:id="0">
    <w:p w14:paraId="28216B7C" w14:textId="77777777" w:rsidR="009D4787" w:rsidRDefault="009D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A7FC" w14:textId="77777777" w:rsidR="006546CF" w:rsidRDefault="000341B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C31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64916" w14:textId="77777777" w:rsidR="009D4787" w:rsidRDefault="009D4787">
      <w:r>
        <w:separator/>
      </w:r>
    </w:p>
  </w:footnote>
  <w:footnote w:type="continuationSeparator" w:id="0">
    <w:p w14:paraId="2BD4516B" w14:textId="77777777" w:rsidR="009D4787" w:rsidRDefault="009D4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895CD" w14:textId="77777777" w:rsidR="006546CF" w:rsidRDefault="000341B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5D8D78F" wp14:editId="4AD27DB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1D02EC9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8BAF2" w14:textId="77777777" w:rsidR="006546CF" w:rsidRDefault="000341B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2CA2A1" wp14:editId="3367BE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F97257" w14:textId="77777777" w:rsidR="006546CF" w:rsidRDefault="006546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82CA2A1" id="Group_x0020_4" o:spid="_x0000_s1026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DF97257" w14:textId="77777777" w:rsidR="006546CF" w:rsidRDefault="006546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212A95"/>
    <w:multiLevelType w:val="hybridMultilevel"/>
    <w:tmpl w:val="82A6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125A1"/>
    <w:multiLevelType w:val="hybridMultilevel"/>
    <w:tmpl w:val="7FDE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06FFA"/>
    <w:multiLevelType w:val="hybridMultilevel"/>
    <w:tmpl w:val="F748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D294D"/>
    <w:multiLevelType w:val="hybridMultilevel"/>
    <w:tmpl w:val="4D229D24"/>
    <w:lvl w:ilvl="0" w:tplc="0409000B">
      <w:start w:val="1"/>
      <w:numFmt w:val="bullet"/>
      <w:lvlText w:val=""/>
      <w:lvlJc w:val="left"/>
      <w:pPr>
        <w:ind w:left="4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6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revisionView w:inkAnnotations="0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37"/>
    <w:rsid w:val="00024B5C"/>
    <w:rsid w:val="000341B5"/>
    <w:rsid w:val="000813D5"/>
    <w:rsid w:val="00085258"/>
    <w:rsid w:val="000B5FCF"/>
    <w:rsid w:val="000C6F18"/>
    <w:rsid w:val="00140DE0"/>
    <w:rsid w:val="001540C9"/>
    <w:rsid w:val="001E4F78"/>
    <w:rsid w:val="002D6425"/>
    <w:rsid w:val="002E30B5"/>
    <w:rsid w:val="003652BB"/>
    <w:rsid w:val="0042331D"/>
    <w:rsid w:val="00464C54"/>
    <w:rsid w:val="004B2666"/>
    <w:rsid w:val="005456D6"/>
    <w:rsid w:val="005B44AB"/>
    <w:rsid w:val="006546CF"/>
    <w:rsid w:val="006E5E3A"/>
    <w:rsid w:val="007C3152"/>
    <w:rsid w:val="007D7F2E"/>
    <w:rsid w:val="00846183"/>
    <w:rsid w:val="00890706"/>
    <w:rsid w:val="00915AC8"/>
    <w:rsid w:val="00961CA3"/>
    <w:rsid w:val="009A79C0"/>
    <w:rsid w:val="009D4787"/>
    <w:rsid w:val="00A32F43"/>
    <w:rsid w:val="00A61737"/>
    <w:rsid w:val="00BF5E32"/>
    <w:rsid w:val="00C8192F"/>
    <w:rsid w:val="00D91AC7"/>
    <w:rsid w:val="00D922F3"/>
    <w:rsid w:val="00E30655"/>
    <w:rsid w:val="00F43880"/>
    <w:rsid w:val="00FB59A9"/>
    <w:rsid w:val="00FE02D6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1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FC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mobile/Containers/Bundle/Application/6507E8B2-8D24-4499-8381-BC23FBAF6A48/Word.app/en.lproj/1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1227D6359A94B83FC3900485B8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C0A3E-9039-094F-B06A-E21486FD9E5E}"/>
      </w:docPartPr>
      <w:docPartBody>
        <w:p w:rsidR="00655086" w:rsidRDefault="00E47960">
          <w:pPr>
            <w:pStyle w:val="3291227D6359A94B83FC3900485B88F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60"/>
    <w:rsid w:val="00655086"/>
    <w:rsid w:val="00D92E16"/>
    <w:rsid w:val="00E4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4F68DBC64CE347A84FBA1DF0B225C5">
    <w:name w:val="6A4F68DBC64CE347A84FBA1DF0B225C5"/>
  </w:style>
  <w:style w:type="paragraph" w:customStyle="1" w:styleId="962CDAF60518B94689F1C718F567CA05">
    <w:name w:val="962CDAF60518B94689F1C718F567CA05"/>
  </w:style>
  <w:style w:type="paragraph" w:customStyle="1" w:styleId="8614D5243DE3EA419FC7337CA2503ABD">
    <w:name w:val="8614D5243DE3EA419FC7337CA2503ABD"/>
  </w:style>
  <w:style w:type="paragraph" w:customStyle="1" w:styleId="249953D7B096F74AA1B76F5CBEBF64F9">
    <w:name w:val="249953D7B096F74AA1B76F5CBEBF64F9"/>
  </w:style>
  <w:style w:type="paragraph" w:customStyle="1" w:styleId="3291227D6359A94B83FC3900485B88FF">
    <w:name w:val="3291227D6359A94B83FC3900485B88FF"/>
  </w:style>
  <w:style w:type="paragraph" w:customStyle="1" w:styleId="738C430EEB65B049811C7123C42C622A">
    <w:name w:val="738C430EEB65B049811C7123C42C622A"/>
  </w:style>
  <w:style w:type="paragraph" w:customStyle="1" w:styleId="83D34D91C8930B4F828B5EF3C92108EA">
    <w:name w:val="83D34D91C8930B4F828B5EF3C92108E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F7CE99BBAEE24D45837DC62FFA1ABBD4">
    <w:name w:val="F7CE99BBAEE24D45837DC62FFA1ABBD4"/>
  </w:style>
  <w:style w:type="paragraph" w:customStyle="1" w:styleId="2C4DB5E5D32EC646BEE58AAFD0F6D444">
    <w:name w:val="2C4DB5E5D32EC646BEE58AAFD0F6D444"/>
  </w:style>
  <w:style w:type="paragraph" w:customStyle="1" w:styleId="70D6223DEE03C449BBBD08A614C03172">
    <w:name w:val="70D6223DEE03C449BBBD08A614C03172"/>
  </w:style>
  <w:style w:type="paragraph" w:customStyle="1" w:styleId="103A183301820F448D5950BFB8F556F4">
    <w:name w:val="103A183301820F448D5950BFB8F556F4"/>
  </w:style>
  <w:style w:type="paragraph" w:customStyle="1" w:styleId="BDBC0D3CF0B19C449C87DE9A8B06C4D1">
    <w:name w:val="BDBC0D3CF0B19C449C87DE9A8B06C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49F3F-FDB1-6D4F-835E-39C05A5F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10002018.dotx</Template>
  <TotalTime>1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Shenell Williams</dc:creator>
  <cp:keywords/>
  <dc:description/>
  <cp:lastModifiedBy>Shenell Williams</cp:lastModifiedBy>
  <cp:revision>3</cp:revision>
  <dcterms:created xsi:type="dcterms:W3CDTF">2016-03-31T04:04:00Z</dcterms:created>
  <dcterms:modified xsi:type="dcterms:W3CDTF">2016-03-31T04:10:00Z</dcterms:modified>
</cp:coreProperties>
</file>