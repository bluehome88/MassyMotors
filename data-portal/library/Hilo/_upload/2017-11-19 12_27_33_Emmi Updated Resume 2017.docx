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10080"/>
      </w:tblGrid>
      <w:tr w:rsidR="001851A9" w:rsidTr="009557C0">
        <w:trPr>
          <w:trHeight w:val="256"/>
          <w:jc w:val="center"/>
        </w:trPr>
        <w:tc>
          <w:tcPr>
            <w:tcW w:w="10080" w:type="dxa"/>
          </w:tcPr>
          <w:p w:rsidR="001851A9" w:rsidRDefault="00255620">
            <w:pPr>
              <w:pStyle w:val="SectionTitle"/>
            </w:pPr>
            <w:sdt>
              <w:sdtPr>
                <w:id w:val="1481961"/>
                <w:placeholder>
                  <w:docPart w:val="18193C553CB843F9B9A815DC2DD67F69"/>
                </w:placeholder>
                <w:showingPlcHdr/>
              </w:sdtPr>
              <w:sdtEndPr/>
              <w:sdtContent>
                <w:r w:rsidR="005C23F7">
                  <w:t>Objectives</w:t>
                </w:r>
              </w:sdtContent>
            </w:sdt>
          </w:p>
        </w:tc>
      </w:tr>
      <w:tr w:rsidR="001851A9" w:rsidRPr="003F51EC" w:rsidTr="00896A51">
        <w:trPr>
          <w:trHeight w:val="257"/>
          <w:jc w:val="center"/>
        </w:trPr>
        <w:tc>
          <w:tcPr>
            <w:tcW w:w="10080" w:type="dxa"/>
          </w:tcPr>
          <w:p w:rsidR="001851A9" w:rsidRPr="003F51EC" w:rsidRDefault="00EA0D21" w:rsidP="00002688">
            <w:pPr>
              <w:pStyle w:val="Sectiondetails"/>
            </w:pPr>
            <w:r>
              <w:t xml:space="preserve">My </w:t>
            </w:r>
            <w:r w:rsidR="00002688">
              <w:t>objectives: To excel in the any task given and escalate to being successful to benefit the organization and myself.</w:t>
            </w:r>
          </w:p>
        </w:tc>
      </w:tr>
      <w:tr w:rsidR="00AA1866" w:rsidRPr="00AA1866" w:rsidTr="00EA0D21">
        <w:trPr>
          <w:trHeight w:val="227"/>
          <w:jc w:val="center"/>
        </w:trPr>
        <w:tc>
          <w:tcPr>
            <w:tcW w:w="10080" w:type="dxa"/>
          </w:tcPr>
          <w:p w:rsidR="00AA1866" w:rsidRPr="00AA1866" w:rsidRDefault="00AA1866" w:rsidP="00AA1866">
            <w:pPr>
              <w:pStyle w:val="Sectiondetails"/>
            </w:pPr>
          </w:p>
        </w:tc>
      </w:tr>
      <w:tr w:rsidR="001851A9" w:rsidTr="00EA0D21">
        <w:trPr>
          <w:trHeight w:val="227"/>
          <w:jc w:val="center"/>
        </w:trPr>
        <w:sdt>
          <w:sdtPr>
            <w:id w:val="1482146"/>
            <w:placeholder>
              <w:docPart w:val="89F53395C65C433E9E16D913748510D0"/>
            </w:placeholder>
            <w:showingPlcHdr/>
          </w:sdtPr>
          <w:sdtEndPr/>
          <w:sdtContent>
            <w:tc>
              <w:tcPr>
                <w:tcW w:w="10080" w:type="dxa"/>
              </w:tcPr>
              <w:p w:rsidR="001851A9" w:rsidRDefault="005C23F7">
                <w:pPr>
                  <w:pStyle w:val="SectionTitle"/>
                </w:pPr>
                <w:r>
                  <w:t>Experience</w:t>
                </w:r>
              </w:p>
            </w:tc>
          </w:sdtContent>
        </w:sdt>
      </w:tr>
      <w:tr w:rsidR="001851A9" w:rsidRPr="003F51EC" w:rsidTr="00EA0D21">
        <w:trPr>
          <w:trHeight w:val="239"/>
          <w:jc w:val="center"/>
        </w:trPr>
        <w:tc>
          <w:tcPr>
            <w:tcW w:w="10080" w:type="dxa"/>
          </w:tcPr>
          <w:p w:rsidR="001851A9" w:rsidRPr="003F51EC" w:rsidRDefault="00255620" w:rsidP="00896A51">
            <w:pPr>
              <w:pStyle w:val="Sectiondetails"/>
            </w:pPr>
            <w:sdt>
              <w:sdtPr>
                <w:id w:val="1482295"/>
                <w:placeholder>
                  <w:docPart w:val="A73C9F0372CC473CBA27DB73D007C416"/>
                </w:placeholder>
              </w:sdtPr>
              <w:sdtEndPr/>
              <w:sdtContent>
                <w:r w:rsidR="00896A51">
                  <w:t>Start: 2011</w:t>
                </w:r>
              </w:sdtContent>
            </w:sdt>
            <w:r w:rsidR="005C23F7" w:rsidRPr="003F51EC">
              <w:t xml:space="preserve">  </w:t>
            </w:r>
            <w:sdt>
              <w:sdtPr>
                <w:id w:val="1482301"/>
                <w:placeholder>
                  <w:docPart w:val="440D7D8A67BE45409A88DAEA39477FF8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96A51">
                  <w:t>End: 2014</w:t>
                </w:r>
              </w:sdtContent>
            </w:sdt>
          </w:p>
        </w:tc>
      </w:tr>
      <w:tr w:rsidR="001851A9" w:rsidRPr="003F51EC" w:rsidTr="00EA0D21">
        <w:trPr>
          <w:trHeight w:val="223"/>
          <w:jc w:val="center"/>
        </w:trPr>
        <w:tc>
          <w:tcPr>
            <w:tcW w:w="10080" w:type="dxa"/>
          </w:tcPr>
          <w:p w:rsidR="001851A9" w:rsidRPr="003F51EC" w:rsidRDefault="00255620" w:rsidP="00896A51">
            <w:pPr>
              <w:pStyle w:val="Sectiondetails"/>
            </w:pPr>
            <w:sdt>
              <w:sdtPr>
                <w:id w:val="1482321"/>
                <w:placeholder>
                  <w:docPart w:val="070D7C56E08A40C8951EFE971D3C054A"/>
                </w:placeholder>
              </w:sdtPr>
              <w:sdtEndPr/>
              <w:sdtContent>
                <w:r w:rsidR="00896A51">
                  <w:t>Cool Collection</w:t>
                </w:r>
              </w:sdtContent>
            </w:sdt>
            <w:r w:rsidR="005C23F7" w:rsidRPr="003F51EC">
              <w:t xml:space="preserve"> </w:t>
            </w:r>
          </w:p>
        </w:tc>
      </w:tr>
      <w:tr w:rsidR="001851A9" w:rsidRPr="003F51EC" w:rsidTr="00EA0D21">
        <w:trPr>
          <w:trHeight w:val="403"/>
          <w:jc w:val="center"/>
        </w:trPr>
        <w:tc>
          <w:tcPr>
            <w:tcW w:w="10080" w:type="dxa"/>
          </w:tcPr>
          <w:p w:rsidR="001851A9" w:rsidRPr="003F51EC" w:rsidRDefault="00255620" w:rsidP="003F51EC">
            <w:pPr>
              <w:pStyle w:val="Sectiondetails"/>
            </w:pPr>
            <w:sdt>
              <w:sdtPr>
                <w:id w:val="1482322"/>
                <w:placeholder>
                  <w:docPart w:val="566E198CF8ED47878561BA9D5ECD6377"/>
                </w:placeholder>
              </w:sdtPr>
              <w:sdtEndPr/>
              <w:sdtContent>
                <w:sdt>
                  <w:sdtPr>
                    <w:id w:val="1401376931"/>
                    <w:placeholder>
                      <w:docPart w:val="84E1E94ADB874A5AB139395ED17FCCED"/>
                    </w:placeholder>
                  </w:sdtPr>
                  <w:sdtEndPr/>
                  <w:sdtContent>
                    <w:r w:rsidR="00896A51">
                      <w:t xml:space="preserve">El </w:t>
                    </w:r>
                    <w:proofErr w:type="spellStart"/>
                    <w:r w:rsidR="00896A51">
                      <w:t>Secorro</w:t>
                    </w:r>
                    <w:proofErr w:type="spellEnd"/>
                    <w:r w:rsidR="00896A51">
                      <w:t xml:space="preserve"> Road San Juan</w:t>
                    </w:r>
                  </w:sdtContent>
                </w:sdt>
              </w:sdtContent>
            </w:sdt>
          </w:p>
        </w:tc>
      </w:tr>
      <w:tr w:rsidR="00AA1866" w:rsidRPr="00AA1866" w:rsidTr="00EA0D21">
        <w:trPr>
          <w:trHeight w:val="271"/>
          <w:jc w:val="center"/>
        </w:trPr>
        <w:tc>
          <w:tcPr>
            <w:tcW w:w="10080" w:type="dxa"/>
          </w:tcPr>
          <w:p w:rsidR="00AA1866" w:rsidRPr="00AA1866" w:rsidRDefault="00AA1866" w:rsidP="00AA1866">
            <w:pPr>
              <w:pStyle w:val="Sectiondetails"/>
            </w:pPr>
          </w:p>
        </w:tc>
      </w:tr>
      <w:tr w:rsidR="001851A9" w:rsidTr="00EA0D21">
        <w:trPr>
          <w:trHeight w:val="271"/>
          <w:jc w:val="center"/>
        </w:trPr>
        <w:sdt>
          <w:sdtPr>
            <w:id w:val="1482412"/>
            <w:placeholder>
              <w:docPart w:val="F3759ED108654B789B968779601864FE"/>
            </w:placeholder>
            <w:showingPlcHdr/>
          </w:sdtPr>
          <w:sdtEndPr/>
          <w:sdtContent>
            <w:tc>
              <w:tcPr>
                <w:tcW w:w="10080" w:type="dxa"/>
              </w:tcPr>
              <w:p w:rsidR="001851A9" w:rsidRDefault="005C23F7">
                <w:pPr>
                  <w:pStyle w:val="SectionTitle"/>
                </w:pPr>
                <w:r>
                  <w:t>Job Title</w:t>
                </w:r>
              </w:p>
            </w:tc>
          </w:sdtContent>
        </w:sdt>
      </w:tr>
      <w:tr w:rsidR="001851A9" w:rsidTr="00EA0D21">
        <w:trPr>
          <w:trHeight w:val="943"/>
          <w:jc w:val="center"/>
        </w:trPr>
        <w:tc>
          <w:tcPr>
            <w:tcW w:w="10080" w:type="dxa"/>
          </w:tcPr>
          <w:sdt>
            <w:sdtPr>
              <w:id w:val="1482417"/>
              <w:placeholder>
                <w:docPart w:val="EFAA278D8BD74D898CF8F9BA8D631F82"/>
              </w:placeholder>
            </w:sdtPr>
            <w:sdtEndPr/>
            <w:sdtContent>
              <w:p w:rsidR="00EA0D21" w:rsidRDefault="00896A51" w:rsidP="00EA0D21">
                <w:pPr>
                  <w:pStyle w:val="Bulletedlist"/>
                </w:pPr>
                <w:r>
                  <w:t xml:space="preserve">Sales clerk </w:t>
                </w:r>
                <w:r w:rsidR="004B2C53">
                  <w:t>(handling customers, packing, sorting)</w:t>
                </w:r>
              </w:p>
              <w:p w:rsidR="001851A9" w:rsidRDefault="00255620" w:rsidP="00EA0D21">
                <w:pPr>
                  <w:pStyle w:val="Bulletedlist"/>
                  <w:numPr>
                    <w:ilvl w:val="0"/>
                    <w:numId w:val="0"/>
                  </w:numPr>
                  <w:ind w:left="720"/>
                </w:pPr>
              </w:p>
            </w:sdtContent>
          </w:sdt>
        </w:tc>
      </w:tr>
      <w:tr w:rsidR="001851A9" w:rsidTr="00EA0D21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</w:tcPr>
          <w:p w:rsidR="001851A9" w:rsidRPr="00AA1866" w:rsidRDefault="001851A9" w:rsidP="00AA1866">
            <w:pPr>
              <w:pStyle w:val="Sectiondetails"/>
            </w:pPr>
          </w:p>
        </w:tc>
      </w:tr>
      <w:tr w:rsidR="00EA0D21" w:rsidRPr="003F51EC" w:rsidTr="00EA0D21">
        <w:tblPrEx>
          <w:tblCellMar>
            <w:top w:w="0" w:type="dxa"/>
            <w:left w:w="108" w:type="dxa"/>
            <w:right w:w="108" w:type="dxa"/>
          </w:tblCellMar>
        </w:tblPrEx>
        <w:trPr>
          <w:trHeight w:val="332"/>
          <w:jc w:val="center"/>
        </w:trPr>
        <w:sdt>
          <w:sdtPr>
            <w:id w:val="-1688764865"/>
            <w:placeholder>
              <w:docPart w:val="A16DFB0640CC4E7D8B49F342DA17AE79"/>
            </w:placeholder>
            <w:showingPlcHdr/>
          </w:sdtPr>
          <w:sdtEndPr/>
          <w:sdtContent>
            <w:tc>
              <w:tcPr>
                <w:tcW w:w="10080" w:type="dxa"/>
              </w:tcPr>
              <w:p w:rsidR="00EA0D21" w:rsidRDefault="00EA0D21" w:rsidP="00CE3920">
                <w:pPr>
                  <w:pStyle w:val="SectionTitle"/>
                </w:pPr>
                <w:r>
                  <w:t>Experience</w:t>
                </w:r>
              </w:p>
            </w:tc>
          </w:sdtContent>
        </w:sdt>
      </w:tr>
      <w:tr w:rsidR="00EA0D21" w:rsidTr="00896A51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EA0D21" w:rsidRPr="003F51EC" w:rsidRDefault="00255620" w:rsidP="00CE3920">
            <w:pPr>
              <w:pStyle w:val="Sectiondetails"/>
            </w:pPr>
            <w:sdt>
              <w:sdtPr>
                <w:id w:val="-1688764864"/>
                <w:placeholder>
                  <w:docPart w:val="07DB9A0C2F9D40F39882DC197A97EA24"/>
                </w:placeholder>
              </w:sdtPr>
              <w:sdtEndPr/>
              <w:sdtContent>
                <w:r w:rsidR="00EA0D21">
                  <w:t>Start: 2014</w:t>
                </w:r>
              </w:sdtContent>
            </w:sdt>
            <w:r w:rsidR="00EA0D21" w:rsidRPr="003F51EC">
              <w:t xml:space="preserve">  </w:t>
            </w:r>
            <w:sdt>
              <w:sdtPr>
                <w:id w:val="-1688764863"/>
                <w:placeholder>
                  <w:docPart w:val="3BBE75FC102E4034AAFFD275B6C5FAAE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1778B">
                  <w:t>End: 2015</w:t>
                </w:r>
              </w:sdtContent>
            </w:sdt>
          </w:p>
        </w:tc>
      </w:tr>
      <w:tr w:rsidR="00EA0D21" w:rsidTr="009557C0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EA0D21" w:rsidRPr="003F51EC" w:rsidRDefault="00EA0D21" w:rsidP="00EA0D21">
            <w:pPr>
              <w:pStyle w:val="Sectiondetails"/>
            </w:pPr>
            <w:r>
              <w:t xml:space="preserve">Detour Stores </w:t>
            </w:r>
          </w:p>
        </w:tc>
      </w:tr>
      <w:tr w:rsidR="00EA0D21" w:rsidRPr="003F51EC" w:rsidTr="009557C0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EA0D21" w:rsidRPr="003F51EC" w:rsidRDefault="00255620" w:rsidP="00CE3920">
            <w:pPr>
              <w:pStyle w:val="Sectiondetails"/>
            </w:pPr>
            <w:sdt>
              <w:sdtPr>
                <w:id w:val="-1688764861"/>
                <w:placeholder>
                  <w:docPart w:val="432824823176411CA1C89E9998055EEA"/>
                </w:placeholder>
              </w:sdtPr>
              <w:sdtEndPr/>
              <w:sdtContent>
                <w:sdt>
                  <w:sdtPr>
                    <w:id w:val="-1688764860"/>
                    <w:placeholder>
                      <w:docPart w:val="E332AF6D1ABA437B922901CEAC99DAE3"/>
                    </w:placeholder>
                  </w:sdtPr>
                  <w:sdtEndPr/>
                  <w:sdtContent>
                    <w:r w:rsidR="00EA0D21">
                      <w:t xml:space="preserve">Grand </w:t>
                    </w:r>
                    <w:proofErr w:type="spellStart"/>
                    <w:r w:rsidR="00EA0D21">
                      <w:t>Bazzar</w:t>
                    </w:r>
                    <w:proofErr w:type="spellEnd"/>
                    <w:r w:rsidR="00EA0D21">
                      <w:t xml:space="preserve"> </w:t>
                    </w:r>
                  </w:sdtContent>
                </w:sdt>
              </w:sdtContent>
            </w:sdt>
          </w:p>
        </w:tc>
      </w:tr>
      <w:tr w:rsidR="00EA0D21" w:rsidRPr="003F51EC" w:rsidTr="009557C0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EA0D21" w:rsidRPr="00AA1866" w:rsidRDefault="00EA0D21" w:rsidP="00CE3920">
            <w:pPr>
              <w:pStyle w:val="Sectiondetails"/>
            </w:pPr>
          </w:p>
        </w:tc>
      </w:tr>
      <w:tr w:rsidR="00EA0D21" w:rsidRPr="003F51EC" w:rsidTr="009557C0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id w:val="-1688764859"/>
            <w:placeholder>
              <w:docPart w:val="BE6E6C1AC4C94516AF893F19012EA69E"/>
            </w:placeholder>
            <w:showingPlcHdr/>
          </w:sdtPr>
          <w:sdtEndPr/>
          <w:sdtContent>
            <w:tc>
              <w:tcPr>
                <w:tcW w:w="10080" w:type="dxa"/>
              </w:tcPr>
              <w:p w:rsidR="00EA0D21" w:rsidRDefault="00EA0D21" w:rsidP="00CE3920">
                <w:pPr>
                  <w:pStyle w:val="SectionTitle"/>
                </w:pPr>
                <w:r>
                  <w:t>Job Title</w:t>
                </w:r>
              </w:p>
            </w:tc>
          </w:sdtContent>
        </w:sdt>
      </w:tr>
      <w:tr w:rsidR="00EA0D21" w:rsidRPr="00AA1866" w:rsidTr="009557C0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sdt>
            <w:sdtPr>
              <w:id w:val="-1688764858"/>
              <w:placeholder>
                <w:docPart w:val="01C6B93EBA21462DBF141EAFF8FBC575"/>
              </w:placeholder>
            </w:sdtPr>
            <w:sdtEndPr/>
            <w:sdtContent>
              <w:p w:rsidR="00EA0D21" w:rsidRDefault="00EA0D21" w:rsidP="00CE3920">
                <w:pPr>
                  <w:pStyle w:val="Bulletedlist"/>
                </w:pPr>
                <w:r>
                  <w:t xml:space="preserve">Sales clerk </w:t>
                </w:r>
                <w:r w:rsidR="004B2C53">
                  <w:t>(handling customers, packing, sorting, handling stockroom)</w:t>
                </w:r>
              </w:p>
              <w:p w:rsidR="00EA0D21" w:rsidRDefault="00EA0D21" w:rsidP="00CE3920">
                <w:pPr>
                  <w:pStyle w:val="Bulletedlist"/>
                </w:pPr>
                <w:r>
                  <w:t>Cashier</w:t>
                </w:r>
                <w:r w:rsidR="004B2C53">
                  <w:t xml:space="preserve"> (handling customers, money transactions cash or card) </w:t>
                </w:r>
              </w:p>
              <w:p w:rsidR="001D60CC" w:rsidRDefault="001D60CC" w:rsidP="00CE3920">
                <w:pPr>
                  <w:pStyle w:val="Bulletedlist"/>
                  <w:numPr>
                    <w:ilvl w:val="0"/>
                    <w:numId w:val="0"/>
                  </w:numPr>
                  <w:ind w:left="720"/>
                </w:pPr>
              </w:p>
              <w:p w:rsidR="00EA0D21" w:rsidRDefault="00255620" w:rsidP="001D60CC">
                <w:pPr>
                  <w:pStyle w:val="Bulletedlist"/>
                  <w:numPr>
                    <w:ilvl w:val="0"/>
                    <w:numId w:val="0"/>
                  </w:numPr>
                  <w:ind w:left="720" w:hanging="360"/>
                </w:pPr>
              </w:p>
            </w:sdtContent>
          </w:sdt>
        </w:tc>
      </w:tr>
      <w:tr w:rsidR="00EA0D21" w:rsidTr="009557C0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EA0D21" w:rsidRDefault="00EA0D21" w:rsidP="009557C0">
            <w:pPr>
              <w:pStyle w:val="SectionTitle"/>
              <w:tabs>
                <w:tab w:val="left" w:pos="118"/>
              </w:tabs>
            </w:pPr>
          </w:p>
          <w:p w:rsidR="00EA0D21" w:rsidRDefault="001D60CC" w:rsidP="009557C0">
            <w:pPr>
              <w:pStyle w:val="SectionTitle"/>
              <w:tabs>
                <w:tab w:val="left" w:pos="118"/>
              </w:tabs>
            </w:pPr>
            <w:r>
              <w:t xml:space="preserve">Experience </w:t>
            </w:r>
          </w:p>
          <w:p w:rsidR="001D60CC" w:rsidRPr="001D60CC" w:rsidRDefault="001D60CC" w:rsidP="009557C0">
            <w:pPr>
              <w:pStyle w:val="SectionTitle"/>
              <w:tabs>
                <w:tab w:val="left" w:pos="118"/>
              </w:tabs>
              <w:rPr>
                <w:rFonts w:asciiTheme="minorHAnsi" w:hAnsiTheme="minorHAnsi"/>
                <w:b w:val="0"/>
                <w:sz w:val="22"/>
              </w:rPr>
            </w:pPr>
            <w:r w:rsidRPr="001D60CC">
              <w:rPr>
                <w:rFonts w:asciiTheme="minorHAnsi" w:hAnsiTheme="minorHAnsi"/>
                <w:b w:val="0"/>
                <w:sz w:val="22"/>
              </w:rPr>
              <w:t>Start: 2016</w:t>
            </w:r>
          </w:p>
          <w:p w:rsidR="001D60CC" w:rsidRPr="001D60CC" w:rsidRDefault="001D60CC" w:rsidP="009557C0">
            <w:pPr>
              <w:pStyle w:val="SectionTitle"/>
              <w:tabs>
                <w:tab w:val="left" w:pos="118"/>
              </w:tabs>
              <w:rPr>
                <w:rFonts w:asciiTheme="minorHAnsi" w:hAnsiTheme="minorHAnsi"/>
                <w:b w:val="0"/>
                <w:sz w:val="22"/>
              </w:rPr>
            </w:pPr>
            <w:r w:rsidRPr="001D60CC">
              <w:rPr>
                <w:rFonts w:asciiTheme="minorHAnsi" w:hAnsiTheme="minorHAnsi"/>
                <w:b w:val="0"/>
                <w:sz w:val="22"/>
              </w:rPr>
              <w:t xml:space="preserve">Zoey’s </w:t>
            </w:r>
            <w:proofErr w:type="spellStart"/>
            <w:r w:rsidRPr="001D60CC">
              <w:rPr>
                <w:rFonts w:asciiTheme="minorHAnsi" w:hAnsiTheme="minorHAnsi"/>
                <w:b w:val="0"/>
                <w:sz w:val="22"/>
              </w:rPr>
              <w:t>Automative</w:t>
            </w:r>
            <w:proofErr w:type="spellEnd"/>
            <w:r w:rsidRPr="001D60CC">
              <w:rPr>
                <w:rFonts w:asciiTheme="minorHAnsi" w:hAnsiTheme="minorHAnsi"/>
                <w:b w:val="0"/>
                <w:sz w:val="22"/>
              </w:rPr>
              <w:t xml:space="preserve"> Services </w:t>
            </w:r>
          </w:p>
          <w:p w:rsidR="001D60CC" w:rsidRPr="001D60CC" w:rsidRDefault="001D60CC" w:rsidP="009557C0">
            <w:pPr>
              <w:pStyle w:val="SectionTitle"/>
              <w:tabs>
                <w:tab w:val="left" w:pos="118"/>
              </w:tabs>
              <w:rPr>
                <w:rFonts w:asciiTheme="minorHAnsi" w:hAnsiTheme="minorHAnsi"/>
                <w:b w:val="0"/>
                <w:sz w:val="22"/>
              </w:rPr>
            </w:pPr>
            <w:r w:rsidRPr="001D60CC">
              <w:rPr>
                <w:rFonts w:asciiTheme="minorHAnsi" w:hAnsiTheme="minorHAnsi"/>
                <w:b w:val="0"/>
                <w:sz w:val="22"/>
              </w:rPr>
              <w:t xml:space="preserve">Munroe Rd </w:t>
            </w:r>
            <w:proofErr w:type="spellStart"/>
            <w:r w:rsidRPr="001D60CC">
              <w:rPr>
                <w:rFonts w:asciiTheme="minorHAnsi" w:hAnsiTheme="minorHAnsi"/>
                <w:b w:val="0"/>
                <w:sz w:val="22"/>
              </w:rPr>
              <w:t>Cunupia</w:t>
            </w:r>
            <w:proofErr w:type="spellEnd"/>
            <w:r w:rsidRPr="001D60CC">
              <w:rPr>
                <w:rFonts w:asciiTheme="minorHAnsi" w:hAnsiTheme="minorHAnsi"/>
                <w:b w:val="0"/>
                <w:sz w:val="22"/>
              </w:rPr>
              <w:t xml:space="preserve"> </w:t>
            </w:r>
          </w:p>
          <w:p w:rsidR="001D60CC" w:rsidRDefault="001D60CC" w:rsidP="009557C0">
            <w:pPr>
              <w:pStyle w:val="SectionTitle"/>
              <w:tabs>
                <w:tab w:val="left" w:pos="118"/>
              </w:tabs>
            </w:pPr>
          </w:p>
          <w:p w:rsidR="001D60CC" w:rsidRDefault="001D60CC" w:rsidP="009557C0">
            <w:pPr>
              <w:pStyle w:val="SectionTitle"/>
              <w:tabs>
                <w:tab w:val="left" w:pos="118"/>
              </w:tabs>
            </w:pPr>
            <w:r>
              <w:t xml:space="preserve">Job Title </w:t>
            </w:r>
          </w:p>
          <w:p w:rsidR="001D60CC" w:rsidRPr="00A661AE" w:rsidRDefault="001D60CC" w:rsidP="001D60CC">
            <w:pPr>
              <w:pStyle w:val="SectionTitle"/>
              <w:numPr>
                <w:ilvl w:val="0"/>
                <w:numId w:val="10"/>
              </w:numPr>
              <w:tabs>
                <w:tab w:val="left" w:pos="118"/>
              </w:tabs>
              <w:rPr>
                <w:rFonts w:asciiTheme="minorHAnsi" w:hAnsiTheme="minorHAnsi"/>
                <w:b w:val="0"/>
              </w:rPr>
            </w:pPr>
            <w:r w:rsidRPr="001D60CC">
              <w:rPr>
                <w:rFonts w:asciiTheme="minorHAnsi" w:hAnsiTheme="minorHAnsi"/>
                <w:b w:val="0"/>
                <w:sz w:val="22"/>
              </w:rPr>
              <w:t xml:space="preserve">Car Rental Agent </w:t>
            </w:r>
            <w:r w:rsidR="004B2C53">
              <w:rPr>
                <w:rFonts w:asciiTheme="minorHAnsi" w:hAnsiTheme="minorHAnsi"/>
                <w:b w:val="0"/>
                <w:sz w:val="22"/>
              </w:rPr>
              <w:t xml:space="preserve">(handling customers, handling car inspections, money transactions cash or card, filing, sorting, Microsoft (word, excel, pdf, </w:t>
            </w:r>
            <w:proofErr w:type="spellStart"/>
            <w:r w:rsidR="004B2C53">
              <w:rPr>
                <w:rFonts w:asciiTheme="minorHAnsi" w:hAnsiTheme="minorHAnsi"/>
                <w:b w:val="0"/>
                <w:sz w:val="22"/>
              </w:rPr>
              <w:t>etc</w:t>
            </w:r>
            <w:proofErr w:type="spellEnd"/>
            <w:r w:rsidR="004B2C53">
              <w:rPr>
                <w:rFonts w:asciiTheme="minorHAnsi" w:hAnsiTheme="minorHAnsi"/>
                <w:b w:val="0"/>
                <w:sz w:val="22"/>
              </w:rPr>
              <w:t xml:space="preserve"> </w:t>
            </w:r>
            <w:proofErr w:type="gramStart"/>
            <w:r w:rsidR="004B2C53">
              <w:rPr>
                <w:rFonts w:asciiTheme="minorHAnsi" w:hAnsiTheme="minorHAnsi"/>
                <w:b w:val="0"/>
                <w:sz w:val="22"/>
              </w:rPr>
              <w:t>…..</w:t>
            </w:r>
            <w:proofErr w:type="gramEnd"/>
            <w:r w:rsidR="004B2C53">
              <w:rPr>
                <w:rFonts w:asciiTheme="minorHAnsi" w:hAnsiTheme="minorHAnsi"/>
                <w:b w:val="0"/>
                <w:sz w:val="22"/>
              </w:rPr>
              <w:t xml:space="preserve">) </w:t>
            </w:r>
          </w:p>
          <w:p w:rsidR="00A661AE" w:rsidRDefault="00A661AE" w:rsidP="00A661AE">
            <w:pPr>
              <w:pStyle w:val="SectionTitle"/>
              <w:tabs>
                <w:tab w:val="left" w:pos="118"/>
              </w:tabs>
              <w:rPr>
                <w:rFonts w:asciiTheme="minorHAnsi" w:hAnsiTheme="minorHAnsi"/>
                <w:b w:val="0"/>
                <w:sz w:val="22"/>
              </w:rPr>
            </w:pPr>
          </w:p>
          <w:p w:rsidR="00A661AE" w:rsidRPr="001D60CC" w:rsidRDefault="00A661AE" w:rsidP="00A661AE">
            <w:pPr>
              <w:pStyle w:val="SectionTitle"/>
              <w:tabs>
                <w:tab w:val="left" w:pos="118"/>
              </w:tabs>
              <w:rPr>
                <w:rFonts w:asciiTheme="minorHAnsi" w:hAnsiTheme="minorHAnsi"/>
                <w:b w:val="0"/>
              </w:rPr>
            </w:pPr>
          </w:p>
        </w:tc>
      </w:tr>
      <w:tr w:rsidR="00EA0D21" w:rsidRPr="00AA1866" w:rsidTr="009557C0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A661AE" w:rsidRDefault="00A661AE" w:rsidP="00A661AE">
            <w:pPr>
              <w:pStyle w:val="SectionTitle"/>
              <w:tabs>
                <w:tab w:val="left" w:pos="118"/>
              </w:tabs>
            </w:pPr>
          </w:p>
          <w:p w:rsidR="00A661AE" w:rsidRDefault="00A661AE" w:rsidP="00A661AE">
            <w:pPr>
              <w:pStyle w:val="SectionTitle"/>
              <w:tabs>
                <w:tab w:val="left" w:pos="118"/>
              </w:tabs>
            </w:pPr>
          </w:p>
          <w:p w:rsidR="00A661AE" w:rsidRDefault="00A661AE" w:rsidP="00A661AE">
            <w:pPr>
              <w:pStyle w:val="SectionTitle"/>
              <w:tabs>
                <w:tab w:val="left" w:pos="118"/>
              </w:tabs>
            </w:pPr>
            <w:r>
              <w:t xml:space="preserve">Experience </w:t>
            </w:r>
          </w:p>
          <w:p w:rsidR="00A661AE" w:rsidRPr="001D60CC" w:rsidRDefault="00A661AE" w:rsidP="00A661AE">
            <w:pPr>
              <w:pStyle w:val="SectionTitle"/>
              <w:tabs>
                <w:tab w:val="left" w:pos="118"/>
              </w:tabs>
              <w:rPr>
                <w:rFonts w:asciiTheme="minorHAnsi" w:hAnsiTheme="minorHAnsi"/>
                <w:b w:val="0"/>
                <w:sz w:val="22"/>
              </w:rPr>
            </w:pPr>
            <w:r>
              <w:rPr>
                <w:rFonts w:asciiTheme="minorHAnsi" w:hAnsiTheme="minorHAnsi"/>
                <w:b w:val="0"/>
                <w:sz w:val="22"/>
              </w:rPr>
              <w:t xml:space="preserve">Start: 2017 (Currently Employed) </w:t>
            </w:r>
          </w:p>
          <w:p w:rsidR="00A661AE" w:rsidRPr="00A661AE" w:rsidRDefault="00A661AE" w:rsidP="00A661AE">
            <w:pPr>
              <w:pStyle w:val="SectionTitle"/>
              <w:tabs>
                <w:tab w:val="left" w:pos="118"/>
              </w:tabs>
              <w:rPr>
                <w:rFonts w:asciiTheme="minorHAnsi" w:hAnsiTheme="minorHAnsi"/>
                <w:b w:val="0"/>
                <w:sz w:val="22"/>
              </w:rPr>
            </w:pPr>
            <w:r>
              <w:rPr>
                <w:rFonts w:asciiTheme="minorHAnsi" w:hAnsiTheme="minorHAnsi"/>
                <w:b w:val="0"/>
                <w:sz w:val="22"/>
              </w:rPr>
              <w:t xml:space="preserve">Janie and Jack Corporation and </w:t>
            </w:r>
            <w:r w:rsidRPr="00A661AE">
              <w:rPr>
                <w:rFonts w:asciiTheme="minorHAnsi" w:hAnsiTheme="minorHAnsi"/>
                <w:b w:val="0"/>
                <w:sz w:val="22"/>
              </w:rPr>
              <w:t xml:space="preserve">Gymboree Corporation </w:t>
            </w:r>
          </w:p>
          <w:p w:rsidR="00A661AE" w:rsidRPr="00A661AE" w:rsidRDefault="00A661AE" w:rsidP="00A661AE">
            <w:pPr>
              <w:pStyle w:val="SectionTitle"/>
              <w:tabs>
                <w:tab w:val="left" w:pos="118"/>
              </w:tabs>
              <w:rPr>
                <w:rFonts w:asciiTheme="minorHAnsi" w:hAnsiTheme="minorHAnsi"/>
                <w:b w:val="0"/>
                <w:sz w:val="22"/>
              </w:rPr>
            </w:pPr>
            <w:r w:rsidRPr="00A661AE">
              <w:rPr>
                <w:rFonts w:asciiTheme="minorHAnsi" w:hAnsiTheme="minorHAnsi" w:cs="Arial"/>
                <w:b w:val="0"/>
                <w:color w:val="222222"/>
                <w:sz w:val="22"/>
                <w:shd w:val="clear" w:color="auto" w:fill="FFFFFF"/>
              </w:rPr>
              <w:t>152 The Arches Cir</w:t>
            </w:r>
            <w:r>
              <w:rPr>
                <w:rFonts w:asciiTheme="minorHAnsi" w:hAnsiTheme="minorHAnsi" w:cs="Arial"/>
                <w:b w:val="0"/>
                <w:color w:val="222222"/>
                <w:sz w:val="22"/>
                <w:shd w:val="clear" w:color="auto" w:fill="FFFFFF"/>
              </w:rPr>
              <w:t>cle</w:t>
            </w:r>
            <w:r w:rsidRPr="00A661AE">
              <w:rPr>
                <w:rFonts w:asciiTheme="minorHAnsi" w:hAnsiTheme="minorHAnsi" w:cs="Arial"/>
                <w:b w:val="0"/>
                <w:color w:val="222222"/>
                <w:sz w:val="22"/>
                <w:shd w:val="clear" w:color="auto" w:fill="FFFFFF"/>
              </w:rPr>
              <w:t>, Deer Park, NY 11729, USA</w:t>
            </w:r>
          </w:p>
          <w:p w:rsidR="00A661AE" w:rsidRDefault="00A661AE" w:rsidP="00A661AE">
            <w:pPr>
              <w:pStyle w:val="SectionTitle"/>
              <w:tabs>
                <w:tab w:val="left" w:pos="118"/>
              </w:tabs>
            </w:pPr>
          </w:p>
          <w:p w:rsidR="00A661AE" w:rsidRDefault="00A661AE" w:rsidP="00A661AE">
            <w:pPr>
              <w:pStyle w:val="SectionTitle"/>
              <w:tabs>
                <w:tab w:val="left" w:pos="118"/>
              </w:tabs>
            </w:pPr>
            <w:r>
              <w:t xml:space="preserve">Job Title </w:t>
            </w:r>
          </w:p>
          <w:p w:rsidR="00A661AE" w:rsidRPr="004B2C53" w:rsidRDefault="00A661AE" w:rsidP="004B2C53">
            <w:pPr>
              <w:pStyle w:val="Bulletedlist"/>
            </w:pPr>
            <w:r w:rsidRPr="004B2C53">
              <w:t xml:space="preserve">Sales Associate </w:t>
            </w:r>
            <w:r w:rsidR="004B2C53" w:rsidRPr="004B2C53">
              <w:t>(handling customers, money transactions cash or card</w:t>
            </w:r>
            <w:r w:rsidR="004B2C53" w:rsidRPr="004B2C53">
              <w:t xml:space="preserve"> </w:t>
            </w:r>
            <w:r w:rsidR="004B2C53" w:rsidRPr="004B2C53">
              <w:t xml:space="preserve">filing, sorting, Microsoft (word, excel, pdf, </w:t>
            </w:r>
            <w:proofErr w:type="spellStart"/>
            <w:r w:rsidR="004B2C53" w:rsidRPr="004B2C53">
              <w:t>etc</w:t>
            </w:r>
            <w:proofErr w:type="spellEnd"/>
            <w:r w:rsidR="004B2C53" w:rsidRPr="004B2C53">
              <w:t xml:space="preserve"> </w:t>
            </w:r>
            <w:proofErr w:type="gramStart"/>
            <w:r w:rsidR="004B2C53" w:rsidRPr="004B2C53">
              <w:t>…..</w:t>
            </w:r>
            <w:proofErr w:type="gramEnd"/>
            <w:r w:rsidR="004B2C53" w:rsidRPr="004B2C53">
              <w:t>)</w:t>
            </w:r>
          </w:p>
          <w:p w:rsidR="00EA0D21" w:rsidRDefault="00EA0D21" w:rsidP="009557C0">
            <w:pPr>
              <w:pStyle w:val="Bulletedlist"/>
              <w:numPr>
                <w:ilvl w:val="0"/>
                <w:numId w:val="0"/>
              </w:numPr>
            </w:pPr>
          </w:p>
          <w:p w:rsidR="002934F2" w:rsidRPr="00AA1866" w:rsidRDefault="002934F2" w:rsidP="009557C0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EA0D21" w:rsidTr="009557C0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sdt>
          <w:sdtPr>
            <w:id w:val="1483710"/>
            <w:placeholder>
              <w:docPart w:val="FCAD2A8A83D5432D987AEA0261ED86F0"/>
            </w:placeholder>
          </w:sdtPr>
          <w:sdtEndPr/>
          <w:sdtContent>
            <w:tc>
              <w:tcPr>
                <w:tcW w:w="10080" w:type="dxa"/>
              </w:tcPr>
              <w:p w:rsidR="00EA0D21" w:rsidRDefault="00EA0D21" w:rsidP="00896A51">
                <w:pPr>
                  <w:pStyle w:val="SectionTitle"/>
                  <w:rPr>
                    <w:rStyle w:val="SectionTitleChar"/>
                  </w:rPr>
                </w:pPr>
                <w:r>
                  <w:t>Primary School</w:t>
                </w:r>
              </w:p>
            </w:tc>
          </w:sdtContent>
        </w:sdt>
      </w:tr>
      <w:tr w:rsidR="00EA0D21" w:rsidRPr="003F51EC" w:rsidTr="009557C0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</w:tcPr>
          <w:p w:rsidR="00EA0D21" w:rsidRPr="003F51EC" w:rsidRDefault="00255620" w:rsidP="003F51EC">
            <w:pPr>
              <w:pStyle w:val="Sectiondetails"/>
            </w:pPr>
            <w:sdt>
              <w:sdtPr>
                <w:id w:val="1483718"/>
                <w:placeholder>
                  <w:docPart w:val="5348C3B59C064F87976699C5A5BA1969"/>
                </w:placeholder>
                <w:showingPlcHdr/>
              </w:sdtPr>
              <w:sdtEndPr/>
              <w:sdtContent>
                <w:r w:rsidR="00EA0D21" w:rsidRPr="003F51EC">
                  <w:t>Dates of Attendance :</w:t>
                </w:r>
              </w:sdtContent>
            </w:sdt>
            <w:r w:rsidR="00EA0D21" w:rsidRPr="003F51EC">
              <w:t xml:space="preserve">   </w:t>
            </w:r>
            <w:sdt>
              <w:sdtPr>
                <w:id w:val="1483734"/>
                <w:placeholder>
                  <w:docPart w:val="F5F6F75B910443B89B195A42B93B15DA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A0D21" w:rsidRPr="003F51EC">
                  <w:t>Start Date</w:t>
                </w:r>
              </w:sdtContent>
            </w:sdt>
            <w:r w:rsidR="00EA0D21">
              <w:t>: 2001</w:t>
            </w:r>
            <w:r w:rsidR="00EA0D21" w:rsidRPr="003F51EC">
              <w:t xml:space="preserve">  </w:t>
            </w:r>
            <w:sdt>
              <w:sdtPr>
                <w:id w:val="505553"/>
                <w:placeholder>
                  <w:docPart w:val="FAAE327FA2234D039DA66B59C1D053FD"/>
                </w:placeholder>
                <w:showingPlcHdr/>
              </w:sdtPr>
              <w:sdtEndPr/>
              <w:sdtContent>
                <w:r w:rsidR="00EA0D21" w:rsidRPr="003F51EC">
                  <w:t>To</w:t>
                </w:r>
              </w:sdtContent>
            </w:sdt>
            <w:r w:rsidR="00EA0D21" w:rsidRPr="003F51EC">
              <w:t xml:space="preserve"> </w:t>
            </w:r>
            <w:sdt>
              <w:sdtPr>
                <w:id w:val="1483794"/>
                <w:placeholder>
                  <w:docPart w:val="7D188140C8EC42F18D19C31484E98AAC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A0D21" w:rsidRPr="003F51EC">
                  <w:t>End Date</w:t>
                </w:r>
              </w:sdtContent>
            </w:sdt>
            <w:r w:rsidR="00EA0D21">
              <w:t>: 2008</w:t>
            </w:r>
          </w:p>
        </w:tc>
      </w:tr>
      <w:tr w:rsidR="00EA0D21" w:rsidRPr="003F51EC" w:rsidTr="009557C0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</w:tcPr>
          <w:p w:rsidR="00EA0D21" w:rsidRPr="003F51EC" w:rsidRDefault="00255620" w:rsidP="00896A51">
            <w:pPr>
              <w:pStyle w:val="Sectiondetails"/>
            </w:pPr>
            <w:sdt>
              <w:sdtPr>
                <w:id w:val="1483830"/>
                <w:placeholder>
                  <w:docPart w:val="F4065366262947C8AC3D02581EF9FBEB"/>
                </w:placeholder>
              </w:sdtPr>
              <w:sdtEndPr/>
              <w:sdtContent>
                <w:proofErr w:type="spellStart"/>
                <w:r w:rsidR="00EA0D21">
                  <w:t>Seereeram</w:t>
                </w:r>
                <w:proofErr w:type="spellEnd"/>
                <w:r w:rsidR="00EA0D21">
                  <w:t xml:space="preserve"> Memorial Vedic</w:t>
                </w:r>
              </w:sdtContent>
            </w:sdt>
            <w:r w:rsidR="00EA0D21" w:rsidRPr="003F51EC">
              <w:t xml:space="preserve">  </w:t>
            </w:r>
            <w:sdt>
              <w:sdtPr>
                <w:id w:val="1483836"/>
                <w:placeholder>
                  <w:docPart w:val="2E3654FBB39A4CEE8A602942FC2D02EB"/>
                </w:placeholder>
              </w:sdtPr>
              <w:sdtEndPr/>
              <w:sdtContent>
                <w:r w:rsidR="00EA0D21">
                  <w:t>Chaguanas</w:t>
                </w:r>
              </w:sdtContent>
            </w:sdt>
          </w:p>
        </w:tc>
      </w:tr>
      <w:tr w:rsidR="00EA0D21" w:rsidRPr="003F51EC" w:rsidTr="009557C0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id w:val="1483865"/>
            <w:placeholder>
              <w:docPart w:val="05E7CCE685FD40A5B5932DE3B5E24738"/>
            </w:placeholder>
          </w:sdtPr>
          <w:sdtEndPr/>
          <w:sdtContent>
            <w:tc>
              <w:tcPr>
                <w:tcW w:w="10080" w:type="dxa"/>
              </w:tcPr>
              <w:p w:rsidR="00EA0D21" w:rsidRPr="003F51EC" w:rsidRDefault="00002688" w:rsidP="00002688">
                <w:pPr>
                  <w:pStyle w:val="Sectiondetails"/>
                </w:pPr>
                <w:r>
                  <w:t>Certificate obtained</w:t>
                </w:r>
              </w:p>
            </w:tc>
          </w:sdtContent>
        </w:sdt>
      </w:tr>
      <w:tr w:rsidR="00EA0D21" w:rsidRPr="003F51EC" w:rsidTr="009557C0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sdt>
            <w:sdtPr>
              <w:id w:val="1483971"/>
              <w:placeholder>
                <w:docPart w:val="AB02EC98F6374479B9CCA12017AB35CB"/>
              </w:placeholder>
            </w:sdtPr>
            <w:sdtEndPr/>
            <w:sdtContent>
              <w:p w:rsidR="00EA0D21" w:rsidRPr="003F51EC" w:rsidRDefault="00EA0D21" w:rsidP="003F51EC">
                <w:pPr>
                  <w:pStyle w:val="Bulletedlist"/>
                </w:pPr>
                <w:r>
                  <w:t>1</w:t>
                </w:r>
                <w:r w:rsidRPr="00896A51">
                  <w:rPr>
                    <w:vertAlign w:val="superscript"/>
                  </w:rPr>
                  <w:t>st</w:t>
                </w:r>
                <w:r>
                  <w:t xml:space="preserve"> year – standard 5 </w:t>
                </w:r>
              </w:p>
            </w:sdtContent>
          </w:sdt>
          <w:p w:rsidR="00EA0D21" w:rsidRPr="003F51EC" w:rsidRDefault="00EA0D21" w:rsidP="00896A51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EA0D21" w:rsidTr="009557C0">
        <w:tblPrEx>
          <w:tblCellMar>
            <w:top w:w="0" w:type="dxa"/>
            <w:left w:w="108" w:type="dxa"/>
            <w:right w:w="108" w:type="dxa"/>
          </w:tblCellMar>
        </w:tblPrEx>
        <w:trPr>
          <w:trHeight w:val="287"/>
          <w:jc w:val="center"/>
        </w:trPr>
        <w:tc>
          <w:tcPr>
            <w:tcW w:w="10080" w:type="dxa"/>
          </w:tcPr>
          <w:p w:rsidR="00EA0D21" w:rsidRDefault="00EA0D21" w:rsidP="00AA1866">
            <w:pPr>
              <w:pStyle w:val="Sectiondetails"/>
            </w:pPr>
          </w:p>
        </w:tc>
      </w:tr>
      <w:tr w:rsidR="00EA0D21" w:rsidTr="009557C0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sdt>
          <w:sdtPr>
            <w:id w:val="1483997"/>
            <w:placeholder>
              <w:docPart w:val="06F8FA93C6654F90B40F517834DA6A67"/>
            </w:placeholder>
          </w:sdtPr>
          <w:sdtEndPr/>
          <w:sdtContent>
            <w:tc>
              <w:tcPr>
                <w:tcW w:w="10080" w:type="dxa"/>
              </w:tcPr>
              <w:p w:rsidR="00EA0D21" w:rsidRDefault="00EA0D21" w:rsidP="00896A51">
                <w:pPr>
                  <w:pStyle w:val="SectionTitle"/>
                </w:pPr>
                <w:r>
                  <w:t xml:space="preserve">Secondary School </w:t>
                </w:r>
              </w:p>
            </w:tc>
          </w:sdtContent>
        </w:sdt>
      </w:tr>
      <w:tr w:rsidR="00EA0D21" w:rsidRPr="003F51EC" w:rsidTr="009557C0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080" w:type="dxa"/>
          </w:tcPr>
          <w:p w:rsidR="00EA0D21" w:rsidRPr="003F51EC" w:rsidRDefault="00255620" w:rsidP="003F51EC">
            <w:pPr>
              <w:pStyle w:val="Sectiondetails"/>
            </w:pPr>
            <w:sdt>
              <w:sdtPr>
                <w:id w:val="1483987"/>
                <w:placeholder>
                  <w:docPart w:val="03DA0C8349B24184B6E67017A1EFC0A5"/>
                </w:placeholder>
                <w:showingPlcHdr/>
              </w:sdtPr>
              <w:sdtEndPr/>
              <w:sdtContent>
                <w:r w:rsidR="00EA0D21" w:rsidRPr="003F51EC">
                  <w:t>Dates of Attendance :</w:t>
                </w:r>
              </w:sdtContent>
            </w:sdt>
            <w:r w:rsidR="00EA0D21" w:rsidRPr="003F51EC">
              <w:t xml:space="preserve">   </w:t>
            </w:r>
            <w:sdt>
              <w:sdtPr>
                <w:id w:val="1483989"/>
                <w:placeholder>
                  <w:docPart w:val="692E8F12E3994E02983E741EA409DEEC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A0D21" w:rsidRPr="003F51EC">
                  <w:t>Start Date</w:t>
                </w:r>
              </w:sdtContent>
            </w:sdt>
            <w:r w:rsidR="00EA0D21">
              <w:t>: 2009</w:t>
            </w:r>
            <w:r w:rsidR="00EA0D21" w:rsidRPr="003F51EC">
              <w:t xml:space="preserve">  </w:t>
            </w:r>
            <w:sdt>
              <w:sdtPr>
                <w:id w:val="505558"/>
                <w:placeholder>
                  <w:docPart w:val="26666D5ABD604592B3CF154ABA1F8235"/>
                </w:placeholder>
                <w:showingPlcHdr/>
              </w:sdtPr>
              <w:sdtEndPr/>
              <w:sdtContent>
                <w:r w:rsidR="00EA0D21" w:rsidRPr="003F51EC">
                  <w:t>To</w:t>
                </w:r>
              </w:sdtContent>
            </w:sdt>
            <w:r w:rsidR="00EA0D21" w:rsidRPr="003F51EC">
              <w:t xml:space="preserve"> </w:t>
            </w:r>
            <w:sdt>
              <w:sdtPr>
                <w:id w:val="1483991"/>
                <w:placeholder>
                  <w:docPart w:val="196ED5FF6EF14F1CB54DA187357CF13A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A0D21" w:rsidRPr="003F51EC">
                  <w:t>End Date</w:t>
                </w:r>
              </w:sdtContent>
            </w:sdt>
            <w:r w:rsidR="00EA0D21">
              <w:t>: 2014</w:t>
            </w:r>
          </w:p>
        </w:tc>
      </w:tr>
      <w:tr w:rsidR="00EA0D21" w:rsidRPr="003F51EC" w:rsidTr="009557C0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</w:tcPr>
          <w:p w:rsidR="00EA0D21" w:rsidRPr="003F51EC" w:rsidRDefault="00255620" w:rsidP="00FA2D4A">
            <w:pPr>
              <w:pStyle w:val="Sectiondetails"/>
            </w:pPr>
            <w:sdt>
              <w:sdtPr>
                <w:id w:val="1484004"/>
                <w:placeholder>
                  <w:docPart w:val="7CE79D69F2F64FEAB47E67C066C0E11E"/>
                </w:placeholder>
              </w:sdtPr>
              <w:sdtEndPr/>
              <w:sdtContent>
                <w:r w:rsidR="00EA0D21">
                  <w:t xml:space="preserve">ASJA Girls’ College </w:t>
                </w:r>
                <w:proofErr w:type="spellStart"/>
                <w:r w:rsidR="00EA0D21">
                  <w:t>Charliville</w:t>
                </w:r>
                <w:proofErr w:type="spellEnd"/>
                <w:r w:rsidR="00EA0D21">
                  <w:t xml:space="preserve"> </w:t>
                </w:r>
              </w:sdtContent>
            </w:sdt>
            <w:r w:rsidR="00EA0D21" w:rsidRPr="003F51EC">
              <w:t xml:space="preserve">  </w:t>
            </w:r>
            <w:sdt>
              <w:sdtPr>
                <w:id w:val="1483993"/>
                <w:placeholder>
                  <w:docPart w:val="9C576C1A11584191B4A3E5221B1FF07B"/>
                </w:placeholder>
              </w:sdtPr>
              <w:sdtEndPr/>
              <w:sdtContent>
                <w:proofErr w:type="spellStart"/>
                <w:proofErr w:type="gramStart"/>
                <w:r w:rsidR="00EA0D21">
                  <w:t>Charliville,Chaguanas</w:t>
                </w:r>
                <w:proofErr w:type="spellEnd"/>
                <w:proofErr w:type="gramEnd"/>
                <w:r w:rsidR="00EA0D21">
                  <w:t xml:space="preserve"> </w:t>
                </w:r>
              </w:sdtContent>
            </w:sdt>
          </w:p>
        </w:tc>
      </w:tr>
      <w:tr w:rsidR="00EA0D21" w:rsidRPr="003F51EC" w:rsidTr="009557C0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id w:val="1484061"/>
            <w:placeholder>
              <w:docPart w:val="2868396525524B5295E20278A871E539"/>
            </w:placeholder>
            <w:showingPlcHdr/>
          </w:sdtPr>
          <w:sdtEndPr/>
          <w:sdtContent>
            <w:tc>
              <w:tcPr>
                <w:tcW w:w="10080" w:type="dxa"/>
              </w:tcPr>
              <w:p w:rsidR="00EA0D21" w:rsidRPr="003F51EC" w:rsidRDefault="00EA0D21" w:rsidP="003F51EC">
                <w:pPr>
                  <w:pStyle w:val="Sectiondetails"/>
                </w:pPr>
                <w:r w:rsidRPr="003F51EC">
                  <w:t>Grade/ Percentage/ Marks Obtained</w:t>
                </w:r>
              </w:p>
            </w:tc>
          </w:sdtContent>
        </w:sdt>
      </w:tr>
      <w:tr w:rsidR="00EA0D21" w:rsidRPr="003F51EC" w:rsidTr="009557C0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</w:tcPr>
          <w:sdt>
            <w:sdtPr>
              <w:id w:val="1483995"/>
              <w:placeholder>
                <w:docPart w:val="D396832B87FE4172A791CDDBE99A3906"/>
              </w:placeholder>
            </w:sdtPr>
            <w:sdtEndPr/>
            <w:sdtContent>
              <w:p w:rsidR="00EA0D21" w:rsidRPr="003F51EC" w:rsidRDefault="00EA0D21" w:rsidP="003F51EC">
                <w:pPr>
                  <w:pStyle w:val="Bulletedlist"/>
                </w:pPr>
                <w:r>
                  <w:t>Form 1- Form 4</w:t>
                </w:r>
              </w:p>
            </w:sdtContent>
          </w:sdt>
          <w:sdt>
            <w:sdtPr>
              <w:id w:val="1483996"/>
              <w:placeholder>
                <w:docPart w:val="CA3AA3D55FBC416F887D3C08DB626B29"/>
              </w:placeholder>
            </w:sdtPr>
            <w:sdtEndPr/>
            <w:sdtContent>
              <w:p w:rsidR="00EA0D21" w:rsidRDefault="00EA0D21" w:rsidP="00FA2D4A">
                <w:pPr>
                  <w:pStyle w:val="Bulletedlist"/>
                  <w:numPr>
                    <w:ilvl w:val="0"/>
                    <w:numId w:val="0"/>
                  </w:numPr>
                </w:pPr>
              </w:p>
              <w:p w:rsidR="00EA0D21" w:rsidRPr="003F51EC" w:rsidRDefault="00EA0D21" w:rsidP="00FA2D4A">
                <w:pPr>
                  <w:pStyle w:val="Bulletedlist"/>
                  <w:numPr>
                    <w:ilvl w:val="0"/>
                    <w:numId w:val="0"/>
                  </w:numPr>
                </w:pPr>
                <w:r>
                  <w:rPr>
                    <w:rFonts w:asciiTheme="majorHAnsi" w:hAnsiTheme="majorHAnsi"/>
                    <w:b/>
                    <w:sz w:val="26"/>
                    <w:szCs w:val="26"/>
                  </w:rPr>
                  <w:t>Private</w:t>
                </w:r>
                <w:r w:rsidRPr="00FA2D4A">
                  <w:rPr>
                    <w:rFonts w:asciiTheme="majorHAnsi" w:hAnsiTheme="majorHAnsi"/>
                    <w:b/>
                    <w:sz w:val="26"/>
                    <w:szCs w:val="26"/>
                  </w:rPr>
                  <w:t xml:space="preserve"> School</w:t>
                </w:r>
                <w:r>
                  <w:t xml:space="preserve"> </w:t>
                </w:r>
              </w:p>
            </w:sdtContent>
          </w:sdt>
        </w:tc>
      </w:tr>
      <w:tr w:rsidR="00EA0D21" w:rsidRPr="00AA1866" w:rsidTr="009557C0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</w:tcPr>
          <w:p w:rsidR="00EA0D21" w:rsidRPr="00AA1866" w:rsidRDefault="00EA0D21" w:rsidP="00AA1866">
            <w:pPr>
              <w:pStyle w:val="Sectiondetails"/>
            </w:pPr>
            <w:r>
              <w:t xml:space="preserve">Dates of Attendance: Start Date: 2014 </w:t>
            </w:r>
          </w:p>
        </w:tc>
      </w:tr>
      <w:tr w:rsidR="00EA0D21" w:rsidRPr="00AA1866" w:rsidTr="009557C0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EA0D21" w:rsidRPr="00AA1866" w:rsidRDefault="00EA0D21" w:rsidP="00AA1866">
            <w:pPr>
              <w:pStyle w:val="Sectiondetails"/>
            </w:pPr>
            <w:r>
              <w:t xml:space="preserve">CTS College of Business and Computer </w:t>
            </w:r>
            <w:r w:rsidR="00A661AE">
              <w:t>Science Montrose</w:t>
            </w:r>
            <w:r>
              <w:t xml:space="preserve"> Main Road</w:t>
            </w:r>
          </w:p>
        </w:tc>
      </w:tr>
      <w:tr w:rsidR="00EA0D21" w:rsidRPr="00AA1866" w:rsidTr="009557C0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EA0D21" w:rsidRDefault="00EA0D21" w:rsidP="00AA1866">
            <w:pPr>
              <w:pStyle w:val="Sectiondetails"/>
            </w:pPr>
            <w:r>
              <w:t>Grade/ Percentage/ Marks Obtained</w:t>
            </w:r>
          </w:p>
          <w:p w:rsidR="00EA0D21" w:rsidRDefault="00EA0D21" w:rsidP="00FA2D4A">
            <w:pPr>
              <w:pStyle w:val="Sectiondetails"/>
              <w:numPr>
                <w:ilvl w:val="0"/>
                <w:numId w:val="8"/>
              </w:numPr>
            </w:pPr>
            <w:r>
              <w:t>Form 5</w:t>
            </w:r>
          </w:p>
          <w:p w:rsidR="00EA0D21" w:rsidRDefault="00FB3103" w:rsidP="00FA2D4A">
            <w:pPr>
              <w:pStyle w:val="Sectiondetails"/>
              <w:numPr>
                <w:ilvl w:val="0"/>
                <w:numId w:val="8"/>
              </w:numPr>
            </w:pPr>
            <w:r>
              <w:t xml:space="preserve">6 CXC passes </w:t>
            </w:r>
            <w:r w:rsidR="00A661AE">
              <w:t>(Math</w:t>
            </w:r>
            <w:r>
              <w:t xml:space="preserve"> 3, English 2, POA 3, POB 2, Social- Studies 3, HSB 3) </w:t>
            </w:r>
            <w:r w:rsidR="00EA0D21">
              <w:t xml:space="preserve"> </w:t>
            </w:r>
          </w:p>
          <w:p w:rsidR="00A661AE" w:rsidRDefault="00A661AE" w:rsidP="00FA2D4A">
            <w:pPr>
              <w:pStyle w:val="Sectiondetails"/>
              <w:numPr>
                <w:ilvl w:val="0"/>
                <w:numId w:val="8"/>
              </w:numPr>
            </w:pPr>
            <w:r>
              <w:t>Resume Writing Skills</w:t>
            </w:r>
          </w:p>
          <w:p w:rsidR="00A661AE" w:rsidRPr="00AA1866" w:rsidRDefault="00A661AE" w:rsidP="00FA2D4A">
            <w:pPr>
              <w:pStyle w:val="Sectiondetails"/>
              <w:numPr>
                <w:ilvl w:val="0"/>
                <w:numId w:val="8"/>
              </w:numPr>
            </w:pPr>
            <w:r>
              <w:t xml:space="preserve">Taxation, NIS and VAT Skills </w:t>
            </w:r>
          </w:p>
        </w:tc>
      </w:tr>
      <w:tr w:rsidR="00EA0D21" w:rsidRPr="00AA1866" w:rsidTr="009557C0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</w:tcPr>
          <w:p w:rsidR="00EA0D21" w:rsidRPr="00AA1866" w:rsidRDefault="00EA0D21" w:rsidP="00AA1866">
            <w:pPr>
              <w:pStyle w:val="Sectiondetails"/>
            </w:pPr>
          </w:p>
        </w:tc>
      </w:tr>
      <w:tr w:rsidR="00EA0D21" w:rsidRPr="00AA1866" w:rsidTr="009557C0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</w:tcPr>
          <w:p w:rsidR="00EA0D21" w:rsidRPr="00AA1866" w:rsidRDefault="00EA0D21" w:rsidP="00AA1866">
            <w:pPr>
              <w:pStyle w:val="Sectiondetails"/>
            </w:pPr>
          </w:p>
        </w:tc>
      </w:tr>
      <w:tr w:rsidR="00EA0D21" w:rsidTr="009557C0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</w:tcPr>
          <w:sdt>
            <w:sdtPr>
              <w:id w:val="1484071"/>
              <w:placeholder>
                <w:docPart w:val="89D2E43AD91440CA85196B2B4D19D797"/>
              </w:placeholder>
              <w:showingPlcHdr/>
            </w:sdtPr>
            <w:sdtEndPr/>
            <w:sdtContent>
              <w:p w:rsidR="00EA0D21" w:rsidRDefault="00EA0D21">
                <w:pPr>
                  <w:pStyle w:val="SectionTitle"/>
                </w:pPr>
                <w:r>
                  <w:t>References</w:t>
                </w:r>
              </w:p>
            </w:sdtContent>
          </w:sdt>
          <w:sdt>
            <w:sdtPr>
              <w:rPr>
                <w:rStyle w:val="SectiondetailsChar"/>
              </w:rPr>
              <w:id w:val="1484101"/>
              <w:placeholder>
                <w:docPart w:val="EF10BAA3E530425094CAD6579CF2452C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p w:rsidR="00EA0D21" w:rsidRDefault="00EA0D21">
                <w:pPr>
                  <w:pStyle w:val="Sectiondetails"/>
                </w:pPr>
                <w:r>
                  <w:t>References are available on requests</w:t>
                </w:r>
              </w:p>
            </w:sdtContent>
          </w:sdt>
        </w:tc>
      </w:tr>
    </w:tbl>
    <w:p w:rsidR="002C5C37" w:rsidRDefault="002C5C37" w:rsidP="002C5C37"/>
    <w:p w:rsidR="00706176" w:rsidRDefault="001D60CC" w:rsidP="002C5C37">
      <w:pPr>
        <w:pStyle w:val="ListParagraph"/>
        <w:numPr>
          <w:ilvl w:val="0"/>
          <w:numId w:val="11"/>
        </w:numPr>
      </w:pPr>
      <w:proofErr w:type="spellStart"/>
      <w:r>
        <w:t>Ayoka</w:t>
      </w:r>
      <w:proofErr w:type="spellEnd"/>
      <w:r>
        <w:t xml:space="preserve"> Joseph- </w:t>
      </w:r>
      <w:r w:rsidR="00002688">
        <w:t>1-868-</w:t>
      </w:r>
      <w:r w:rsidR="002C5C37">
        <w:t>346</w:t>
      </w:r>
      <w:r w:rsidR="001C332D">
        <w:t>-</w:t>
      </w:r>
      <w:r w:rsidR="002C5C37">
        <w:t>8653</w:t>
      </w:r>
    </w:p>
    <w:p w:rsidR="00002688" w:rsidRDefault="002C5C37" w:rsidP="00002688">
      <w:pPr>
        <w:pStyle w:val="ListParagraph"/>
      </w:pPr>
      <w:r>
        <w:t xml:space="preserve">(Zoey’s </w:t>
      </w:r>
      <w:proofErr w:type="spellStart"/>
      <w:r>
        <w:t>Automative</w:t>
      </w:r>
      <w:proofErr w:type="spellEnd"/>
      <w:r>
        <w:t xml:space="preserve"> Services)</w:t>
      </w:r>
    </w:p>
    <w:p w:rsidR="002C5C37" w:rsidRDefault="002C5C37" w:rsidP="00002688">
      <w:pPr>
        <w:pStyle w:val="ListParagraph"/>
      </w:pPr>
    </w:p>
    <w:p w:rsidR="00002688" w:rsidRDefault="00002688" w:rsidP="00706176">
      <w:pPr>
        <w:pStyle w:val="ListParagraph"/>
        <w:numPr>
          <w:ilvl w:val="0"/>
          <w:numId w:val="8"/>
        </w:numPr>
      </w:pPr>
      <w:r>
        <w:t>Leeanna Ramlogan-1-868- 750-5298</w:t>
      </w:r>
    </w:p>
    <w:p w:rsidR="004B2C53" w:rsidRDefault="00002688" w:rsidP="004B2C53">
      <w:pPr>
        <w:pStyle w:val="ListParagraph"/>
      </w:pPr>
      <w:r>
        <w:t>(Southern Sales &amp; Service Co. Ltd)</w:t>
      </w:r>
    </w:p>
    <w:p w:rsidR="004B2C53" w:rsidRDefault="004B2C53" w:rsidP="004B2C53">
      <w:pPr>
        <w:pStyle w:val="ListParagraph"/>
      </w:pPr>
    </w:p>
    <w:p w:rsidR="009506D2" w:rsidRPr="004B2C53" w:rsidRDefault="009506D2" w:rsidP="004B2C53">
      <w:pPr>
        <w:pStyle w:val="ListParagraph"/>
      </w:pPr>
      <w:bookmarkStart w:id="0" w:name="_GoBack"/>
      <w:bookmarkEnd w:id="0"/>
      <w:r w:rsidRPr="00A661AE">
        <w:rPr>
          <w:b/>
        </w:rPr>
        <w:lastRenderedPageBreak/>
        <w:t>HUMAN RESOURCE DEPARTMENT</w:t>
      </w:r>
    </w:p>
    <w:p w:rsidR="009506D2" w:rsidRDefault="009506D2" w:rsidP="009506D2">
      <w:pPr>
        <w:pStyle w:val="ListParagraph"/>
      </w:pPr>
    </w:p>
    <w:p w:rsidR="009506D2" w:rsidRDefault="009506D2" w:rsidP="009506D2">
      <w:pPr>
        <w:pStyle w:val="ListParagraph"/>
        <w:rPr>
          <w:b/>
        </w:rPr>
      </w:pPr>
      <w:r w:rsidRPr="0028131A">
        <w:rPr>
          <w:b/>
        </w:rPr>
        <w:t>TO WHOM IT MAY CONCERN,</w:t>
      </w:r>
    </w:p>
    <w:p w:rsidR="009506D2" w:rsidRDefault="009506D2" w:rsidP="009506D2">
      <w:pPr>
        <w:pStyle w:val="ListParagraph"/>
        <w:rPr>
          <w:b/>
        </w:rPr>
      </w:pPr>
    </w:p>
    <w:p w:rsidR="009506D2" w:rsidRPr="0028131A" w:rsidRDefault="009506D2" w:rsidP="009506D2">
      <w:pPr>
        <w:pStyle w:val="ListParagraph"/>
        <w:rPr>
          <w:b/>
        </w:rPr>
      </w:pPr>
    </w:p>
    <w:p w:rsidR="009506D2" w:rsidRDefault="009506D2" w:rsidP="009506D2">
      <w:pPr>
        <w:pStyle w:val="ListParagraph"/>
      </w:pPr>
    </w:p>
    <w:p w:rsidR="009506D2" w:rsidRDefault="009506D2" w:rsidP="009506D2">
      <w:pPr>
        <w:pStyle w:val="ListParagraph"/>
      </w:pPr>
      <w:r>
        <w:t>Dear Sir/Madam,</w:t>
      </w:r>
    </w:p>
    <w:p w:rsidR="009506D2" w:rsidRDefault="009506D2" w:rsidP="009506D2">
      <w:pPr>
        <w:pStyle w:val="ListParagraph"/>
      </w:pPr>
    </w:p>
    <w:p w:rsidR="009506D2" w:rsidRDefault="009506D2" w:rsidP="009506D2">
      <w:pPr>
        <w:pStyle w:val="ListParagraph"/>
      </w:pPr>
      <w:r>
        <w:t>I am currently seeking employment within your organization for any office position that may be available.</w:t>
      </w:r>
    </w:p>
    <w:p w:rsidR="009506D2" w:rsidRDefault="009506D2" w:rsidP="009506D2">
      <w:pPr>
        <w:pStyle w:val="ListParagraph"/>
      </w:pPr>
      <w:r>
        <w:t>My objectives are to excel in any task given and I am also willing to go the extra mile to accomplish set goals.</w:t>
      </w:r>
    </w:p>
    <w:p w:rsidR="009506D2" w:rsidRDefault="009506D2" w:rsidP="009506D2">
      <w:pPr>
        <w:pStyle w:val="ListParagraph"/>
      </w:pPr>
      <w:r>
        <w:t xml:space="preserve">If given the opportunity to be employed at </w:t>
      </w:r>
      <w:r w:rsidR="00A661AE">
        <w:t>your</w:t>
      </w:r>
      <w:r>
        <w:t xml:space="preserve"> organization, I will do my best to be of credit to you and the organization.</w:t>
      </w:r>
    </w:p>
    <w:p w:rsidR="009506D2" w:rsidRDefault="009506D2" w:rsidP="009506D2">
      <w:pPr>
        <w:pStyle w:val="ListParagraph"/>
      </w:pPr>
    </w:p>
    <w:p w:rsidR="009506D2" w:rsidRDefault="009506D2" w:rsidP="009506D2">
      <w:pPr>
        <w:pStyle w:val="ListParagraph"/>
      </w:pPr>
      <w:r>
        <w:t>I am also willing to be interviewed anytime convenient to you.</w:t>
      </w:r>
    </w:p>
    <w:p w:rsidR="009506D2" w:rsidRDefault="009506D2" w:rsidP="009506D2">
      <w:pPr>
        <w:pStyle w:val="ListParagraph"/>
      </w:pPr>
    </w:p>
    <w:p w:rsidR="009506D2" w:rsidRDefault="009506D2" w:rsidP="009506D2">
      <w:pPr>
        <w:pStyle w:val="ListParagraph"/>
      </w:pPr>
      <w:r>
        <w:t>Looking forward to hearing from you.</w:t>
      </w:r>
    </w:p>
    <w:p w:rsidR="009506D2" w:rsidRDefault="009506D2" w:rsidP="009506D2">
      <w:pPr>
        <w:pStyle w:val="ListParagraph"/>
      </w:pPr>
    </w:p>
    <w:p w:rsidR="009506D2" w:rsidRDefault="009506D2" w:rsidP="009506D2">
      <w:pPr>
        <w:pStyle w:val="ListParagraph"/>
      </w:pPr>
    </w:p>
    <w:p w:rsidR="009506D2" w:rsidRDefault="009506D2" w:rsidP="009506D2">
      <w:pPr>
        <w:pStyle w:val="ListParagraph"/>
      </w:pPr>
      <w:r>
        <w:t>Yours respectfully,</w:t>
      </w:r>
    </w:p>
    <w:p w:rsidR="009506D2" w:rsidRDefault="009506D2" w:rsidP="009506D2">
      <w:pPr>
        <w:pStyle w:val="ListParagraph"/>
      </w:pPr>
    </w:p>
    <w:p w:rsidR="009506D2" w:rsidRDefault="009506D2" w:rsidP="009506D2">
      <w:pPr>
        <w:pStyle w:val="ListParagraph"/>
      </w:pPr>
    </w:p>
    <w:p w:rsidR="009506D2" w:rsidRDefault="009506D2" w:rsidP="009506D2">
      <w:pPr>
        <w:pStyle w:val="ListParagraph"/>
      </w:pPr>
    </w:p>
    <w:p w:rsidR="009506D2" w:rsidRDefault="009506D2" w:rsidP="009506D2">
      <w:pPr>
        <w:pStyle w:val="ListParagraph"/>
      </w:pPr>
      <w:r>
        <w:t>_________________</w:t>
      </w:r>
    </w:p>
    <w:p w:rsidR="009506D2" w:rsidRPr="0028131A" w:rsidRDefault="009506D2" w:rsidP="009506D2">
      <w:pPr>
        <w:pStyle w:val="ListParagraph"/>
        <w:rPr>
          <w:b/>
        </w:rPr>
      </w:pPr>
      <w:r w:rsidRPr="0028131A">
        <w:rPr>
          <w:b/>
        </w:rPr>
        <w:t>EMILY CHOTOO</w:t>
      </w:r>
    </w:p>
    <w:p w:rsidR="0028131A" w:rsidRPr="001C332D" w:rsidRDefault="0028131A" w:rsidP="001C332D"/>
    <w:sectPr w:rsidR="0028131A" w:rsidRPr="001C332D" w:rsidSect="00AA1866">
      <w:footerReference w:type="default" r:id="rId8"/>
      <w:headerReference w:type="first" r:id="rId9"/>
      <w:pgSz w:w="12240" w:h="15840" w:code="1"/>
      <w:pgMar w:top="2304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620" w:rsidRDefault="00255620">
      <w:pPr>
        <w:spacing w:after="0" w:line="240" w:lineRule="auto"/>
      </w:pPr>
      <w:r>
        <w:separator/>
      </w:r>
    </w:p>
  </w:endnote>
  <w:endnote w:type="continuationSeparator" w:id="0">
    <w:p w:rsidR="00255620" w:rsidRDefault="00255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7519"/>
      <w:docPartObj>
        <w:docPartGallery w:val="Page Numbers (Bottom of Page)"/>
        <w:docPartUnique/>
      </w:docPartObj>
    </w:sdtPr>
    <w:sdtEndPr/>
    <w:sdtContent>
      <w:p w:rsidR="001851A9" w:rsidRDefault="008C6F7F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2C5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620" w:rsidRDefault="00255620">
      <w:pPr>
        <w:spacing w:after="0" w:line="240" w:lineRule="auto"/>
      </w:pPr>
      <w:r>
        <w:separator/>
      </w:r>
    </w:p>
  </w:footnote>
  <w:footnote w:type="continuationSeparator" w:id="0">
    <w:p w:rsidR="00255620" w:rsidRDefault="00255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:rsidTr="00A11C70">
      <w:trPr>
        <w:trHeight w:val="335"/>
        <w:jc w:val="center"/>
      </w:trPr>
      <w:tc>
        <w:tcPr>
          <w:tcW w:w="0" w:type="auto"/>
        </w:tcPr>
        <w:p w:rsidR="001851A9" w:rsidRPr="00AA1866" w:rsidRDefault="00255620" w:rsidP="009557C0">
          <w:pPr>
            <w:pStyle w:val="Name"/>
          </w:pPr>
          <w:r>
            <w:pict>
              <v:shape id="_x0000_s2059" style="position:absolute;left:0;text-align:left;margin-left:-29.65pt;margin-top:-29.7pt;width:556.9pt;height:79.2pt;z-index:-251655168" coordsize="11256,1584" path="m,1584hdc,815,,46,,46hbc,46,5628,46,11256,46hdc9439,210,7442,498,4282,249hhc1122,,606,888,,1584hdxe" fillcolor="#95b3d7 [1940]" stroked="f">
                <v:fill opacity="44564f" color2="fill lighten(0)" rotate="t" method="linear sigma" focus="100%" type="gradient"/>
                <v:path arrowok="t"/>
              </v:shape>
            </w:pict>
          </w:r>
          <w:r>
            <w:pict>
              <v:shape id="_x0000_s2058" style="position:absolute;left:0;text-align:left;margin-left:-4.4pt;margin-top:-47.75pt;width:563.1pt;height:101.5pt;z-index:-251656192" coordsize="11262,2153" path="m,2153hdc1292,,4221,923,6683,886hhc9145,849,10355,561,11262,455hde" filled="f" strokecolor="#fbd4b4 [1305]">
                <v:path arrowok="t"/>
              </v:shape>
            </w:pict>
          </w:r>
          <w:r w:rsidR="009557C0">
            <w:rPr>
              <w:rStyle w:val="NameChar"/>
            </w:rPr>
            <w:t xml:space="preserve">Emily </w:t>
          </w:r>
          <w:proofErr w:type="spellStart"/>
          <w:r w:rsidR="009557C0">
            <w:rPr>
              <w:rStyle w:val="NameChar"/>
            </w:rPr>
            <w:t>Chotoo</w:t>
          </w:r>
          <w:proofErr w:type="spellEnd"/>
        </w:p>
      </w:tc>
    </w:tr>
    <w:tr w:rsidR="001851A9" w:rsidRPr="00AA1866" w:rsidTr="00A11C70">
      <w:trPr>
        <w:trHeight w:val="329"/>
        <w:jc w:val="center"/>
      </w:trPr>
      <w:tc>
        <w:tcPr>
          <w:tcW w:w="0" w:type="auto"/>
        </w:tcPr>
        <w:p w:rsidR="001851A9" w:rsidRPr="00AA1866" w:rsidRDefault="00255620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</w:sdtPr>
            <w:sdtEndPr>
              <w:rPr>
                <w:rStyle w:val="DefaultParagraphFont"/>
              </w:rPr>
            </w:sdtEndPr>
            <w:sdtContent>
              <w:r w:rsidR="009557C0">
                <w:rPr>
                  <w:rStyle w:val="ContactInfoChar"/>
                </w:rPr>
                <w:t xml:space="preserve">Lot A </w:t>
              </w:r>
              <w:proofErr w:type="spellStart"/>
              <w:r w:rsidR="009557C0">
                <w:rPr>
                  <w:rStyle w:val="ContactInfoChar"/>
                </w:rPr>
                <w:t>Amow</w:t>
              </w:r>
              <w:proofErr w:type="spellEnd"/>
              <w:r w:rsidR="009557C0">
                <w:rPr>
                  <w:rStyle w:val="ContactInfoChar"/>
                </w:rPr>
                <w:t xml:space="preserve"> Street Enterprise Chaguanas 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</w:sdtPr>
            <w:sdtEndPr>
              <w:rPr>
                <w:rStyle w:val="DefaultParagraphFont"/>
              </w:rPr>
            </w:sdtEndPr>
            <w:sdtContent>
              <w:r w:rsidR="009557C0">
                <w:rPr>
                  <w:rStyle w:val="ContactInfoChar"/>
                </w:rPr>
                <w:t>Trinidad</w:t>
              </w:r>
            </w:sdtContent>
          </w:sdt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3"/>
            </w:sdtPr>
            <w:sdtEndPr>
              <w:rPr>
                <w:rStyle w:val="DefaultParagraphFont"/>
              </w:rPr>
            </w:sdtEndPr>
            <w:sdtContent>
              <w:r w:rsidR="00A661AE">
                <w:rPr>
                  <w:rStyle w:val="ContactInfoChar"/>
                </w:rPr>
                <w:t>234-2260 OR 281-6556</w:t>
              </w:r>
            </w:sdtContent>
          </w:sdt>
        </w:p>
        <w:p w:rsidR="001851A9" w:rsidRPr="00AA1866" w:rsidRDefault="00255620" w:rsidP="009557C0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r w:rsidR="009557C0">
                <w:rPr>
                  <w:rStyle w:val="ContactInfoChar"/>
                </w:rPr>
                <w:t>emilybindichotoo1003@gmail.com</w:t>
              </w:r>
            </w:sdtContent>
          </w:sdt>
          <w:r w:rsidR="005C23F7" w:rsidRPr="00AA1866">
            <w:t xml:space="preserve"> </w:t>
          </w:r>
        </w:p>
      </w:tc>
    </w:tr>
    <w:tr w:rsidR="008451E6" w:rsidRPr="00AA1866" w:rsidTr="00A11C70">
      <w:trPr>
        <w:trHeight w:val="329"/>
        <w:jc w:val="center"/>
      </w:trPr>
      <w:tc>
        <w:tcPr>
          <w:tcW w:w="0" w:type="auto"/>
        </w:tcPr>
        <w:p w:rsidR="00FB3103" w:rsidRDefault="00A661AE" w:rsidP="00AA1866">
          <w:pPr>
            <w:pStyle w:val="ContactInfo"/>
            <w:rPr>
              <w:rStyle w:val="ContactInfoChar"/>
            </w:rPr>
          </w:pPr>
          <w:r>
            <w:rPr>
              <w:rStyle w:val="ContactInfoChar"/>
            </w:rPr>
            <w:t>Age: 20</w:t>
          </w:r>
        </w:p>
        <w:p w:rsidR="008451E6" w:rsidRDefault="008451E6" w:rsidP="00AA1866">
          <w:pPr>
            <w:pStyle w:val="ContactInfo"/>
            <w:rPr>
              <w:rStyle w:val="ContactInfoChar"/>
            </w:rPr>
          </w:pPr>
          <w:r>
            <w:rPr>
              <w:rStyle w:val="ContactInfoChar"/>
            </w:rPr>
            <w:t>Date of Birth: 1997-10-03</w:t>
          </w:r>
        </w:p>
        <w:p w:rsidR="008451E6" w:rsidRDefault="008451E6" w:rsidP="00AA1866">
          <w:pPr>
            <w:pStyle w:val="ContactInfo"/>
            <w:rPr>
              <w:rStyle w:val="ContactInfoChar"/>
            </w:rPr>
          </w:pPr>
          <w:r>
            <w:rPr>
              <w:rStyle w:val="ContactInfoChar"/>
            </w:rPr>
            <w:t>ID number: 19971003013</w:t>
          </w:r>
        </w:p>
      </w:tc>
    </w:tr>
    <w:tr w:rsidR="008451E6" w:rsidRPr="00AA1866" w:rsidTr="00A11C70">
      <w:trPr>
        <w:trHeight w:val="329"/>
        <w:jc w:val="center"/>
      </w:trPr>
      <w:tc>
        <w:tcPr>
          <w:tcW w:w="0" w:type="auto"/>
        </w:tcPr>
        <w:p w:rsidR="008451E6" w:rsidRDefault="008451E6" w:rsidP="00AA1866">
          <w:pPr>
            <w:pStyle w:val="ContactInfo"/>
            <w:rPr>
              <w:rStyle w:val="ContactInfoChar"/>
            </w:rPr>
          </w:pPr>
        </w:p>
      </w:tc>
    </w:tr>
    <w:tr w:rsidR="008451E6" w:rsidRPr="00AA1866" w:rsidTr="00A11C70">
      <w:trPr>
        <w:trHeight w:val="329"/>
        <w:jc w:val="center"/>
      </w:trPr>
      <w:tc>
        <w:tcPr>
          <w:tcW w:w="0" w:type="auto"/>
        </w:tcPr>
        <w:p w:rsidR="008451E6" w:rsidRDefault="008451E6" w:rsidP="00AA1866">
          <w:pPr>
            <w:pStyle w:val="ContactInfo"/>
            <w:rPr>
              <w:rStyle w:val="ContactInfoChar"/>
            </w:rPr>
          </w:pPr>
        </w:p>
      </w:tc>
    </w:tr>
  </w:tbl>
  <w:p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213F9"/>
    <w:multiLevelType w:val="hybridMultilevel"/>
    <w:tmpl w:val="D830272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43367"/>
    <w:multiLevelType w:val="hybridMultilevel"/>
    <w:tmpl w:val="B09011F0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B552E"/>
    <w:multiLevelType w:val="hybridMultilevel"/>
    <w:tmpl w:val="2940F800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B43EB"/>
    <w:multiLevelType w:val="hybridMultilevel"/>
    <w:tmpl w:val="4CF6E0D6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44DE3"/>
    <w:multiLevelType w:val="hybridMultilevel"/>
    <w:tmpl w:val="860E6CBA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456D1"/>
    <w:multiLevelType w:val="hybridMultilevel"/>
    <w:tmpl w:val="A3B28F5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51E6"/>
    <w:rsid w:val="00002688"/>
    <w:rsid w:val="00052C02"/>
    <w:rsid w:val="000734B8"/>
    <w:rsid w:val="000F4408"/>
    <w:rsid w:val="00172FFC"/>
    <w:rsid w:val="001851A9"/>
    <w:rsid w:val="001B5EF4"/>
    <w:rsid w:val="001C332D"/>
    <w:rsid w:val="001D60CC"/>
    <w:rsid w:val="00255620"/>
    <w:rsid w:val="0028107D"/>
    <w:rsid w:val="0028131A"/>
    <w:rsid w:val="002934F2"/>
    <w:rsid w:val="002A0739"/>
    <w:rsid w:val="002C5C37"/>
    <w:rsid w:val="003F51EC"/>
    <w:rsid w:val="003F7CDE"/>
    <w:rsid w:val="0041778B"/>
    <w:rsid w:val="00424A7A"/>
    <w:rsid w:val="004B2C53"/>
    <w:rsid w:val="004B7123"/>
    <w:rsid w:val="005B6E26"/>
    <w:rsid w:val="005C23F7"/>
    <w:rsid w:val="005E5705"/>
    <w:rsid w:val="006459CE"/>
    <w:rsid w:val="006E5AFE"/>
    <w:rsid w:val="00706176"/>
    <w:rsid w:val="008451E6"/>
    <w:rsid w:val="00866432"/>
    <w:rsid w:val="00896A51"/>
    <w:rsid w:val="008B6EFE"/>
    <w:rsid w:val="008C6F7F"/>
    <w:rsid w:val="00913F13"/>
    <w:rsid w:val="009506D2"/>
    <w:rsid w:val="009557C0"/>
    <w:rsid w:val="00996B9C"/>
    <w:rsid w:val="009B5030"/>
    <w:rsid w:val="00A11C70"/>
    <w:rsid w:val="00A661AE"/>
    <w:rsid w:val="00AA1866"/>
    <w:rsid w:val="00B17914"/>
    <w:rsid w:val="00CC12BF"/>
    <w:rsid w:val="00CE06A2"/>
    <w:rsid w:val="00D0578A"/>
    <w:rsid w:val="00D96883"/>
    <w:rsid w:val="00EA0D21"/>
    <w:rsid w:val="00ED01F8"/>
    <w:rsid w:val="00ED2C84"/>
    <w:rsid w:val="00ED7D89"/>
    <w:rsid w:val="00F41489"/>
    <w:rsid w:val="00FA2D4A"/>
    <w:rsid w:val="00FB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;"/>
  <w14:docId w14:val="1A6C497C"/>
  <w15:docId w15:val="{EA6DADF6-A027-4FFA-8D58-58E825F2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85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rsid w:val="0070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ly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193C553CB843F9B9A815DC2DD67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EE902-DE40-40A7-9398-B9D9CE69C79D}"/>
      </w:docPartPr>
      <w:docPartBody>
        <w:p w:rsidR="00E36D65" w:rsidRDefault="00D9523F">
          <w:pPr>
            <w:pStyle w:val="18193C553CB843F9B9A815DC2DD67F69"/>
          </w:pPr>
          <w:r>
            <w:t>Objectives</w:t>
          </w:r>
        </w:p>
      </w:docPartBody>
    </w:docPart>
    <w:docPart>
      <w:docPartPr>
        <w:name w:val="89F53395C65C433E9E16D91374851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18395-2B0F-43E0-906F-0339CE150FE6}"/>
      </w:docPartPr>
      <w:docPartBody>
        <w:p w:rsidR="00E36D65" w:rsidRDefault="00D9523F">
          <w:pPr>
            <w:pStyle w:val="89F53395C65C433E9E16D913748510D0"/>
          </w:pPr>
          <w:r>
            <w:t>Experience</w:t>
          </w:r>
        </w:p>
      </w:docPartBody>
    </w:docPart>
    <w:docPart>
      <w:docPartPr>
        <w:name w:val="A73C9F0372CC473CBA27DB73D007C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A2DDA-AC25-45BB-BCEE-3C640C8A343F}"/>
      </w:docPartPr>
      <w:docPartBody>
        <w:p w:rsidR="00E36D65" w:rsidRDefault="00D9523F">
          <w:pPr>
            <w:pStyle w:val="A73C9F0372CC473CBA27DB73D007C416"/>
          </w:pPr>
          <w:r w:rsidRPr="003F51EC">
            <w:t>Date of Employment :</w:t>
          </w:r>
        </w:p>
      </w:docPartBody>
    </w:docPart>
    <w:docPart>
      <w:docPartPr>
        <w:name w:val="440D7D8A67BE45409A88DAEA39477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EE697-42C8-4B62-A9C8-A75C031E7291}"/>
      </w:docPartPr>
      <w:docPartBody>
        <w:p w:rsidR="00E36D65" w:rsidRDefault="00D9523F">
          <w:pPr>
            <w:pStyle w:val="440D7D8A67BE45409A88DAEA39477FF8"/>
          </w:pPr>
          <w:r w:rsidRPr="003F51EC">
            <w:t>Date</w:t>
          </w:r>
        </w:p>
      </w:docPartBody>
    </w:docPart>
    <w:docPart>
      <w:docPartPr>
        <w:name w:val="070D7C56E08A40C8951EFE971D3C0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B4493-11EE-44B9-BFA3-779A18B113B2}"/>
      </w:docPartPr>
      <w:docPartBody>
        <w:p w:rsidR="00E36D65" w:rsidRDefault="00D9523F">
          <w:pPr>
            <w:pStyle w:val="070D7C56E08A40C8951EFE971D3C054A"/>
          </w:pPr>
          <w:r w:rsidRPr="003F51EC">
            <w:t>Company name</w:t>
          </w:r>
        </w:p>
      </w:docPartBody>
    </w:docPart>
    <w:docPart>
      <w:docPartPr>
        <w:name w:val="566E198CF8ED47878561BA9D5ECD6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D2072-FABE-40BB-839E-E600FBD41A75}"/>
      </w:docPartPr>
      <w:docPartBody>
        <w:p w:rsidR="00E36D65" w:rsidRDefault="00D9523F">
          <w:pPr>
            <w:pStyle w:val="566E198CF8ED47878561BA9D5ECD6377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F3759ED108654B789B96877960186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A8B1C-4777-4C4C-8B33-3E8BA3FB020F}"/>
      </w:docPartPr>
      <w:docPartBody>
        <w:p w:rsidR="00E36D65" w:rsidRDefault="00D9523F">
          <w:pPr>
            <w:pStyle w:val="F3759ED108654B789B968779601864FE"/>
          </w:pPr>
          <w:r>
            <w:t>Job Title</w:t>
          </w:r>
        </w:p>
      </w:docPartBody>
    </w:docPart>
    <w:docPart>
      <w:docPartPr>
        <w:name w:val="EFAA278D8BD74D898CF8F9BA8D631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9D535-F93D-4BC8-B5C4-3840F3DA766C}"/>
      </w:docPartPr>
      <w:docPartBody>
        <w:p w:rsidR="00E36D65" w:rsidRDefault="00D9523F">
          <w:pPr>
            <w:pStyle w:val="EFAA278D8BD74D898CF8F9BA8D631F82"/>
          </w:pPr>
          <w:r w:rsidRPr="00AA1866">
            <w:t>Job responsibility/achievement</w:t>
          </w:r>
        </w:p>
      </w:docPartBody>
    </w:docPart>
    <w:docPart>
      <w:docPartPr>
        <w:name w:val="84E1E94ADB874A5AB139395ED17FC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302D9-BA4A-4D04-B2A6-5BD530388CCF}"/>
      </w:docPartPr>
      <w:docPartBody>
        <w:p w:rsidR="00E36D65" w:rsidRDefault="00336AA3" w:rsidP="00336AA3">
          <w:pPr>
            <w:pStyle w:val="84E1E94ADB874A5AB139395ED17FCCED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A16DFB0640CC4E7D8B49F342DA17A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454B7-B741-48CA-A8BF-83705007AC28}"/>
      </w:docPartPr>
      <w:docPartBody>
        <w:p w:rsidR="003F0A34" w:rsidRDefault="00E36D65" w:rsidP="00E36D65">
          <w:pPr>
            <w:pStyle w:val="A16DFB0640CC4E7D8B49F342DA17AE79"/>
          </w:pPr>
          <w:r>
            <w:t>Experience</w:t>
          </w:r>
        </w:p>
      </w:docPartBody>
    </w:docPart>
    <w:docPart>
      <w:docPartPr>
        <w:name w:val="07DB9A0C2F9D40F39882DC197A97E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E095A-5C08-4630-A2C1-1A26796199B2}"/>
      </w:docPartPr>
      <w:docPartBody>
        <w:p w:rsidR="003F0A34" w:rsidRDefault="00E36D65" w:rsidP="00E36D65">
          <w:pPr>
            <w:pStyle w:val="07DB9A0C2F9D40F39882DC197A97EA24"/>
          </w:pPr>
          <w:r w:rsidRPr="003F51EC">
            <w:t>Date of Employment :</w:t>
          </w:r>
        </w:p>
      </w:docPartBody>
    </w:docPart>
    <w:docPart>
      <w:docPartPr>
        <w:name w:val="3BBE75FC102E4034AAFFD275B6C5F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06932-CE9F-459F-B41A-88002B4ECB50}"/>
      </w:docPartPr>
      <w:docPartBody>
        <w:p w:rsidR="003F0A34" w:rsidRDefault="00E36D65" w:rsidP="00E36D65">
          <w:pPr>
            <w:pStyle w:val="3BBE75FC102E4034AAFFD275B6C5FAAE"/>
          </w:pPr>
          <w:r w:rsidRPr="003F51EC">
            <w:t>Date</w:t>
          </w:r>
        </w:p>
      </w:docPartBody>
    </w:docPart>
    <w:docPart>
      <w:docPartPr>
        <w:name w:val="432824823176411CA1C89E9998055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C5C24-373A-41F9-AF7A-5A65C47FA537}"/>
      </w:docPartPr>
      <w:docPartBody>
        <w:p w:rsidR="003F0A34" w:rsidRDefault="00E36D65" w:rsidP="00E36D65">
          <w:pPr>
            <w:pStyle w:val="432824823176411CA1C89E9998055EEA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E332AF6D1ABA437B922901CEAC99D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5D002-BA8C-4F31-B401-1FD571FAA02C}"/>
      </w:docPartPr>
      <w:docPartBody>
        <w:p w:rsidR="003F0A34" w:rsidRDefault="00E36D65" w:rsidP="00E36D65">
          <w:pPr>
            <w:pStyle w:val="E332AF6D1ABA437B922901CEAC99DAE3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BE6E6C1AC4C94516AF893F19012EA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DFD4C-B076-428C-B6D0-3284A4A75FE3}"/>
      </w:docPartPr>
      <w:docPartBody>
        <w:p w:rsidR="003F0A34" w:rsidRDefault="00E36D65" w:rsidP="00E36D65">
          <w:pPr>
            <w:pStyle w:val="BE6E6C1AC4C94516AF893F19012EA69E"/>
          </w:pPr>
          <w:r>
            <w:t>Job Title</w:t>
          </w:r>
        </w:p>
      </w:docPartBody>
    </w:docPart>
    <w:docPart>
      <w:docPartPr>
        <w:name w:val="01C6B93EBA21462DBF141EAFF8FBC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05108-C76C-4984-B9D9-0CCDDEB31FE7}"/>
      </w:docPartPr>
      <w:docPartBody>
        <w:p w:rsidR="003F0A34" w:rsidRDefault="00E36D65" w:rsidP="00E36D65">
          <w:pPr>
            <w:pStyle w:val="01C6B93EBA21462DBF141EAFF8FBC575"/>
          </w:pPr>
          <w:r w:rsidRPr="00AA1866">
            <w:t>Job responsibility/achievement</w:t>
          </w:r>
        </w:p>
      </w:docPartBody>
    </w:docPart>
    <w:docPart>
      <w:docPartPr>
        <w:name w:val="FCAD2A8A83D5432D987AEA0261ED8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65EE8-8774-447D-B1D3-29D00FBE03E7}"/>
      </w:docPartPr>
      <w:docPartBody>
        <w:p w:rsidR="003F0A34" w:rsidRDefault="00E36D65" w:rsidP="00E36D65">
          <w:pPr>
            <w:pStyle w:val="FCAD2A8A83D5432D987AEA0261ED86F0"/>
          </w:pPr>
          <w:r>
            <w:t>Professional Education</w:t>
          </w:r>
        </w:p>
      </w:docPartBody>
    </w:docPart>
    <w:docPart>
      <w:docPartPr>
        <w:name w:val="5348C3B59C064F87976699C5A5BA1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D3704-5A2D-4013-88C4-343DAE63C781}"/>
      </w:docPartPr>
      <w:docPartBody>
        <w:p w:rsidR="003F0A34" w:rsidRDefault="00E36D65" w:rsidP="00E36D65">
          <w:pPr>
            <w:pStyle w:val="5348C3B59C064F87976699C5A5BA1969"/>
          </w:pPr>
          <w:r w:rsidRPr="003F51EC">
            <w:t>Dates of Attendance :</w:t>
          </w:r>
        </w:p>
      </w:docPartBody>
    </w:docPart>
    <w:docPart>
      <w:docPartPr>
        <w:name w:val="F5F6F75B910443B89B195A42B93B1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47B6F-1336-4451-BE5A-C4D65250DB7C}"/>
      </w:docPartPr>
      <w:docPartBody>
        <w:p w:rsidR="003F0A34" w:rsidRDefault="00E36D65" w:rsidP="00E36D65">
          <w:pPr>
            <w:pStyle w:val="F5F6F75B910443B89B195A42B93B15DA"/>
          </w:pPr>
          <w:r w:rsidRPr="003F51EC">
            <w:t>Start Date</w:t>
          </w:r>
        </w:p>
      </w:docPartBody>
    </w:docPart>
    <w:docPart>
      <w:docPartPr>
        <w:name w:val="FAAE327FA2234D039DA66B59C1D05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5E14B-28B2-4B51-9C60-A78B84E9AE51}"/>
      </w:docPartPr>
      <w:docPartBody>
        <w:p w:rsidR="003F0A34" w:rsidRDefault="00E36D65" w:rsidP="00E36D65">
          <w:pPr>
            <w:pStyle w:val="FAAE327FA2234D039DA66B59C1D053FD"/>
          </w:pPr>
          <w:r w:rsidRPr="003F51EC">
            <w:t>To</w:t>
          </w:r>
        </w:p>
      </w:docPartBody>
    </w:docPart>
    <w:docPart>
      <w:docPartPr>
        <w:name w:val="7D188140C8EC42F18D19C31484E98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4CD56-7531-43EE-A8AF-2A7F3F9A23FB}"/>
      </w:docPartPr>
      <w:docPartBody>
        <w:p w:rsidR="003F0A34" w:rsidRDefault="00E36D65" w:rsidP="00E36D65">
          <w:pPr>
            <w:pStyle w:val="7D188140C8EC42F18D19C31484E98AAC"/>
          </w:pPr>
          <w:r w:rsidRPr="003F51EC">
            <w:t>End Date</w:t>
          </w:r>
        </w:p>
      </w:docPartBody>
    </w:docPart>
    <w:docPart>
      <w:docPartPr>
        <w:name w:val="F4065366262947C8AC3D02581EF9F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1AAB7-B3E5-4C92-88C3-95AFBBC845F2}"/>
      </w:docPartPr>
      <w:docPartBody>
        <w:p w:rsidR="003F0A34" w:rsidRDefault="00E36D65" w:rsidP="00E36D65">
          <w:pPr>
            <w:pStyle w:val="F4065366262947C8AC3D02581EF9FBEB"/>
          </w:pPr>
          <w:r w:rsidRPr="003F51EC">
            <w:t>University/ College name</w:t>
          </w:r>
        </w:p>
      </w:docPartBody>
    </w:docPart>
    <w:docPart>
      <w:docPartPr>
        <w:name w:val="2E3654FBB39A4CEE8A602942FC2D0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D4631-5687-4AEE-9762-B1C400D7FCAB}"/>
      </w:docPartPr>
      <w:docPartBody>
        <w:p w:rsidR="003F0A34" w:rsidRDefault="00E36D65" w:rsidP="00E36D65">
          <w:pPr>
            <w:pStyle w:val="2E3654FBB39A4CEE8A602942FC2D02EB"/>
          </w:pPr>
          <w:r>
            <w:t>City, ST</w:t>
          </w:r>
        </w:p>
      </w:docPartBody>
    </w:docPart>
    <w:docPart>
      <w:docPartPr>
        <w:name w:val="05E7CCE685FD40A5B5932DE3B5E24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DAF0F-9CA2-44E9-87CC-5021D5FA8717}"/>
      </w:docPartPr>
      <w:docPartBody>
        <w:p w:rsidR="003F0A34" w:rsidRDefault="00E36D65" w:rsidP="00E36D65">
          <w:pPr>
            <w:pStyle w:val="05E7CCE685FD40A5B5932DE3B5E24738"/>
          </w:pPr>
          <w:r w:rsidRPr="003F51EC">
            <w:t>Degree/Diploma Obtained</w:t>
          </w:r>
        </w:p>
      </w:docPartBody>
    </w:docPart>
    <w:docPart>
      <w:docPartPr>
        <w:name w:val="AB02EC98F6374479B9CCA12017AB3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54B8C-F761-4D21-B6CF-B9864BB648B3}"/>
      </w:docPartPr>
      <w:docPartBody>
        <w:p w:rsidR="003F0A34" w:rsidRDefault="00E36D65" w:rsidP="00E36D65">
          <w:pPr>
            <w:pStyle w:val="AB02EC98F6374479B9CCA12017AB35CB"/>
          </w:pPr>
          <w:r w:rsidRPr="003F51EC">
            <w:t>Special Award / accomplishment or degree minor</w:t>
          </w:r>
        </w:p>
      </w:docPartBody>
    </w:docPart>
    <w:docPart>
      <w:docPartPr>
        <w:name w:val="06F8FA93C6654F90B40F517834DA6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0BF0-BE4D-4C0A-9999-4FCED369894F}"/>
      </w:docPartPr>
      <w:docPartBody>
        <w:p w:rsidR="003F0A34" w:rsidRDefault="00E36D65" w:rsidP="00E36D65">
          <w:pPr>
            <w:pStyle w:val="06F8FA93C6654F90B40F517834DA6A67"/>
          </w:pPr>
          <w:r>
            <w:t>Academic Education</w:t>
          </w:r>
        </w:p>
      </w:docPartBody>
    </w:docPart>
    <w:docPart>
      <w:docPartPr>
        <w:name w:val="03DA0C8349B24184B6E67017A1EFC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017C-781E-424F-8446-755EB23B6081}"/>
      </w:docPartPr>
      <w:docPartBody>
        <w:p w:rsidR="003F0A34" w:rsidRDefault="00E36D65" w:rsidP="00E36D65">
          <w:pPr>
            <w:pStyle w:val="03DA0C8349B24184B6E67017A1EFC0A5"/>
          </w:pPr>
          <w:r w:rsidRPr="003F51EC">
            <w:t>Dates of Attendance :</w:t>
          </w:r>
        </w:p>
      </w:docPartBody>
    </w:docPart>
    <w:docPart>
      <w:docPartPr>
        <w:name w:val="692E8F12E3994E02983E741EA409D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05F83-46ED-414E-8153-F520D4D59C8D}"/>
      </w:docPartPr>
      <w:docPartBody>
        <w:p w:rsidR="003F0A34" w:rsidRDefault="00E36D65" w:rsidP="00E36D65">
          <w:pPr>
            <w:pStyle w:val="692E8F12E3994E02983E741EA409DEEC"/>
          </w:pPr>
          <w:r w:rsidRPr="003F51EC">
            <w:t>Start Date</w:t>
          </w:r>
        </w:p>
      </w:docPartBody>
    </w:docPart>
    <w:docPart>
      <w:docPartPr>
        <w:name w:val="26666D5ABD604592B3CF154ABA1F8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92784-6B9C-447E-B0D2-DA6B90EC7827}"/>
      </w:docPartPr>
      <w:docPartBody>
        <w:p w:rsidR="003F0A34" w:rsidRDefault="00E36D65" w:rsidP="00E36D65">
          <w:pPr>
            <w:pStyle w:val="26666D5ABD604592B3CF154ABA1F8235"/>
          </w:pPr>
          <w:r w:rsidRPr="003F51EC">
            <w:t>To</w:t>
          </w:r>
        </w:p>
      </w:docPartBody>
    </w:docPart>
    <w:docPart>
      <w:docPartPr>
        <w:name w:val="196ED5FF6EF14F1CB54DA187357CF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63750-A9F9-4FCB-8AE1-68D31D2BEF8E}"/>
      </w:docPartPr>
      <w:docPartBody>
        <w:p w:rsidR="003F0A34" w:rsidRDefault="00E36D65" w:rsidP="00E36D65">
          <w:pPr>
            <w:pStyle w:val="196ED5FF6EF14F1CB54DA187357CF13A"/>
          </w:pPr>
          <w:r w:rsidRPr="003F51EC">
            <w:t>End Date</w:t>
          </w:r>
        </w:p>
      </w:docPartBody>
    </w:docPart>
    <w:docPart>
      <w:docPartPr>
        <w:name w:val="7CE79D69F2F64FEAB47E67C066C0E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FEB2C-9211-4202-A2F4-878BB3E339ED}"/>
      </w:docPartPr>
      <w:docPartBody>
        <w:p w:rsidR="003F0A34" w:rsidRDefault="00E36D65" w:rsidP="00E36D65">
          <w:pPr>
            <w:pStyle w:val="7CE79D69F2F64FEAB47E67C066C0E11E"/>
          </w:pPr>
          <w:r w:rsidRPr="003F51EC">
            <w:t>School name</w:t>
          </w:r>
        </w:p>
      </w:docPartBody>
    </w:docPart>
    <w:docPart>
      <w:docPartPr>
        <w:name w:val="9C576C1A11584191B4A3E5221B1FF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BB0E9-11C8-430C-91C4-7A187A2E63DC}"/>
      </w:docPartPr>
      <w:docPartBody>
        <w:p w:rsidR="003F0A34" w:rsidRDefault="00E36D65" w:rsidP="00E36D65">
          <w:pPr>
            <w:pStyle w:val="9C576C1A11584191B4A3E5221B1FF07B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2868396525524B5295E20278A871E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2EC5E-B175-452C-B6ED-C0234BAB9312}"/>
      </w:docPartPr>
      <w:docPartBody>
        <w:p w:rsidR="003F0A34" w:rsidRDefault="00E36D65" w:rsidP="00E36D65">
          <w:pPr>
            <w:pStyle w:val="2868396525524B5295E20278A871E539"/>
          </w:pPr>
          <w:r w:rsidRPr="003F51EC">
            <w:t>Grade/ Percentage/ Marks Obtained</w:t>
          </w:r>
        </w:p>
      </w:docPartBody>
    </w:docPart>
    <w:docPart>
      <w:docPartPr>
        <w:name w:val="D396832B87FE4172A791CDDBE99A3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A97C5-8C26-479D-86DF-03CE526F85C4}"/>
      </w:docPartPr>
      <w:docPartBody>
        <w:p w:rsidR="003F0A34" w:rsidRDefault="00E36D65" w:rsidP="00E36D65">
          <w:pPr>
            <w:pStyle w:val="D396832B87FE4172A791CDDBE99A3906"/>
          </w:pPr>
          <w:r w:rsidRPr="003F51EC">
            <w:t>Special Award / accomplishment or degree minor</w:t>
          </w:r>
        </w:p>
      </w:docPartBody>
    </w:docPart>
    <w:docPart>
      <w:docPartPr>
        <w:name w:val="CA3AA3D55FBC416F887D3C08DB626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C8633-DD7D-426D-B1B6-768015F2FB32}"/>
      </w:docPartPr>
      <w:docPartBody>
        <w:p w:rsidR="003F0A34" w:rsidRDefault="00E36D65" w:rsidP="00E36D65">
          <w:pPr>
            <w:pStyle w:val="CA3AA3D55FBC416F887D3C08DB626B29"/>
          </w:pPr>
          <w:r w:rsidRPr="003F51EC">
            <w:t>Special Award / accomplishment or degree minor</w:t>
          </w:r>
        </w:p>
      </w:docPartBody>
    </w:docPart>
    <w:docPart>
      <w:docPartPr>
        <w:name w:val="89D2E43AD91440CA85196B2B4D19D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2D50C-7F25-48C2-AF68-BAB7BABBEA4F}"/>
      </w:docPartPr>
      <w:docPartBody>
        <w:p w:rsidR="003F0A34" w:rsidRDefault="00E36D65" w:rsidP="00E36D65">
          <w:pPr>
            <w:pStyle w:val="89D2E43AD91440CA85196B2B4D19D797"/>
          </w:pPr>
          <w:r>
            <w:t>References</w:t>
          </w:r>
        </w:p>
      </w:docPartBody>
    </w:docPart>
    <w:docPart>
      <w:docPartPr>
        <w:name w:val="EF10BAA3E530425094CAD6579CF24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668CC-E3EB-4F3E-9E3F-25CECD1F4D2A}"/>
      </w:docPartPr>
      <w:docPartBody>
        <w:p w:rsidR="003F0A34" w:rsidRDefault="00E36D65" w:rsidP="00E36D65">
          <w:pPr>
            <w:pStyle w:val="EF10BAA3E530425094CAD6579CF2452C"/>
          </w:pPr>
          <w:r>
            <w:t>References are available on requests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AA3"/>
    <w:rsid w:val="0012044F"/>
    <w:rsid w:val="00336AA3"/>
    <w:rsid w:val="003478E7"/>
    <w:rsid w:val="003801F4"/>
    <w:rsid w:val="003F0A34"/>
    <w:rsid w:val="009A3060"/>
    <w:rsid w:val="00A82A59"/>
    <w:rsid w:val="00C448E4"/>
    <w:rsid w:val="00CF7781"/>
    <w:rsid w:val="00D875A1"/>
    <w:rsid w:val="00D9523F"/>
    <w:rsid w:val="00E3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6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193C553CB843F9B9A815DC2DD67F69">
    <w:name w:val="18193C553CB843F9B9A815DC2DD67F69"/>
    <w:rsid w:val="00E36D65"/>
  </w:style>
  <w:style w:type="paragraph" w:customStyle="1" w:styleId="573363F9614344AC96338D7EE616FC62">
    <w:name w:val="573363F9614344AC96338D7EE616FC62"/>
    <w:rsid w:val="00E36D65"/>
  </w:style>
  <w:style w:type="paragraph" w:customStyle="1" w:styleId="89F53395C65C433E9E16D913748510D0">
    <w:name w:val="89F53395C65C433E9E16D913748510D0"/>
    <w:rsid w:val="00E36D65"/>
  </w:style>
  <w:style w:type="paragraph" w:customStyle="1" w:styleId="A73C9F0372CC473CBA27DB73D007C416">
    <w:name w:val="A73C9F0372CC473CBA27DB73D007C416"/>
    <w:rsid w:val="00E36D65"/>
  </w:style>
  <w:style w:type="paragraph" w:customStyle="1" w:styleId="440D7D8A67BE45409A88DAEA39477FF8">
    <w:name w:val="440D7D8A67BE45409A88DAEA39477FF8"/>
    <w:rsid w:val="00E36D65"/>
  </w:style>
  <w:style w:type="paragraph" w:customStyle="1" w:styleId="070D7C56E08A40C8951EFE971D3C054A">
    <w:name w:val="070D7C56E08A40C8951EFE971D3C054A"/>
    <w:rsid w:val="00E36D65"/>
  </w:style>
  <w:style w:type="paragraph" w:customStyle="1" w:styleId="566E198CF8ED47878561BA9D5ECD6377">
    <w:name w:val="566E198CF8ED47878561BA9D5ECD6377"/>
    <w:rsid w:val="00E36D65"/>
  </w:style>
  <w:style w:type="paragraph" w:customStyle="1" w:styleId="F3759ED108654B789B968779601864FE">
    <w:name w:val="F3759ED108654B789B968779601864FE"/>
    <w:rsid w:val="00E36D65"/>
  </w:style>
  <w:style w:type="paragraph" w:customStyle="1" w:styleId="EFAA278D8BD74D898CF8F9BA8D631F82">
    <w:name w:val="EFAA278D8BD74D898CF8F9BA8D631F82"/>
    <w:rsid w:val="00E36D65"/>
  </w:style>
  <w:style w:type="paragraph" w:customStyle="1" w:styleId="0B2A54E31B864B1CB17D7F49972BEC7D">
    <w:name w:val="0B2A54E31B864B1CB17D7F49972BEC7D"/>
    <w:rsid w:val="00E36D65"/>
  </w:style>
  <w:style w:type="paragraph" w:customStyle="1" w:styleId="B38668CA19404870AA13D99D5547D9A1">
    <w:name w:val="B38668CA19404870AA13D99D5547D9A1"/>
    <w:rsid w:val="00E36D65"/>
  </w:style>
  <w:style w:type="paragraph" w:customStyle="1" w:styleId="7257358CE1EA49D9B2F1F69224BF49A6">
    <w:name w:val="7257358CE1EA49D9B2F1F69224BF49A6"/>
    <w:rsid w:val="00E36D65"/>
  </w:style>
  <w:style w:type="paragraph" w:customStyle="1" w:styleId="147769EC2D77469F8131928716C6EC58">
    <w:name w:val="147769EC2D77469F8131928716C6EC58"/>
    <w:rsid w:val="00E36D65"/>
  </w:style>
  <w:style w:type="paragraph" w:customStyle="1" w:styleId="8960F9FD9ACA45A39D26509A75ADFBEE">
    <w:name w:val="8960F9FD9ACA45A39D26509A75ADFBEE"/>
    <w:rsid w:val="00E36D65"/>
  </w:style>
  <w:style w:type="paragraph" w:customStyle="1" w:styleId="6608383B90C94CCDB1EF747003BF2121">
    <w:name w:val="6608383B90C94CCDB1EF747003BF2121"/>
    <w:rsid w:val="00E36D65"/>
  </w:style>
  <w:style w:type="paragraph" w:customStyle="1" w:styleId="48C0C270A7654921B6B6FD837DBCD17E">
    <w:name w:val="48C0C270A7654921B6B6FD837DBCD17E"/>
    <w:rsid w:val="00E36D65"/>
  </w:style>
  <w:style w:type="paragraph" w:customStyle="1" w:styleId="C5A3BC71379544128EEAE07E1E174B08">
    <w:name w:val="C5A3BC71379544128EEAE07E1E174B08"/>
    <w:rsid w:val="00E36D65"/>
  </w:style>
  <w:style w:type="paragraph" w:customStyle="1" w:styleId="B2E191C6931248859AB98E72CC7F06F7">
    <w:name w:val="B2E191C6931248859AB98E72CC7F06F7"/>
    <w:rsid w:val="00E36D65"/>
  </w:style>
  <w:style w:type="paragraph" w:customStyle="1" w:styleId="1F5FE9ABA2334D4D8F88DE6D1DF13128">
    <w:name w:val="1F5FE9ABA2334D4D8F88DE6D1DF13128"/>
    <w:rsid w:val="00E36D65"/>
  </w:style>
  <w:style w:type="paragraph" w:customStyle="1" w:styleId="AD0F05FB438247CA915FF8B11331034B">
    <w:name w:val="AD0F05FB438247CA915FF8B11331034B"/>
    <w:rsid w:val="00E36D65"/>
  </w:style>
  <w:style w:type="paragraph" w:customStyle="1" w:styleId="EEC6A29E0A6A4538803AC1F75E0B03AF">
    <w:name w:val="EEC6A29E0A6A4538803AC1F75E0B03AF"/>
    <w:rsid w:val="00E36D65"/>
  </w:style>
  <w:style w:type="paragraph" w:customStyle="1" w:styleId="A261DF2B9288440C9E29F659EAF008E2">
    <w:name w:val="A261DF2B9288440C9E29F659EAF008E2"/>
    <w:rsid w:val="00E36D65"/>
  </w:style>
  <w:style w:type="paragraph" w:customStyle="1" w:styleId="57A19200ABBF462A988D3188D0EE0134">
    <w:name w:val="57A19200ABBF462A988D3188D0EE0134"/>
    <w:rsid w:val="00E36D65"/>
  </w:style>
  <w:style w:type="paragraph" w:customStyle="1" w:styleId="C2CED415C3DE4DA49A88A1969CDF43B6">
    <w:name w:val="C2CED415C3DE4DA49A88A1969CDF43B6"/>
    <w:rsid w:val="00E36D65"/>
  </w:style>
  <w:style w:type="paragraph" w:customStyle="1" w:styleId="CD9F4CA824F247399CB31D88FCE89A62">
    <w:name w:val="CD9F4CA824F247399CB31D88FCE89A62"/>
    <w:rsid w:val="00E36D65"/>
  </w:style>
  <w:style w:type="paragraph" w:customStyle="1" w:styleId="94EDD14996EB49C7B57BCDF0A696AA5B">
    <w:name w:val="94EDD14996EB49C7B57BCDF0A696AA5B"/>
    <w:rsid w:val="00E36D65"/>
  </w:style>
  <w:style w:type="paragraph" w:customStyle="1" w:styleId="0C60DA70FD314B4583654C0D6FAADE33">
    <w:name w:val="0C60DA70FD314B4583654C0D6FAADE33"/>
    <w:rsid w:val="00E36D65"/>
  </w:style>
  <w:style w:type="paragraph" w:customStyle="1" w:styleId="BE5E40A5BC704B7AA616174F5FFE4A7A">
    <w:name w:val="BE5E40A5BC704B7AA616174F5FFE4A7A"/>
    <w:rsid w:val="00E36D65"/>
  </w:style>
  <w:style w:type="paragraph" w:customStyle="1" w:styleId="FF43425E8015474A85B0379B086B7D4D">
    <w:name w:val="FF43425E8015474A85B0379B086B7D4D"/>
    <w:rsid w:val="00E36D65"/>
  </w:style>
  <w:style w:type="paragraph" w:customStyle="1" w:styleId="2D00BE8841E943E4B3C7DE84B56225F6">
    <w:name w:val="2D00BE8841E943E4B3C7DE84B56225F6"/>
    <w:rsid w:val="00E36D65"/>
  </w:style>
  <w:style w:type="paragraph" w:customStyle="1" w:styleId="7AAC1F4737F64E219291F462BB1F4F66">
    <w:name w:val="7AAC1F4737F64E219291F462BB1F4F66"/>
    <w:rsid w:val="00E36D65"/>
  </w:style>
  <w:style w:type="paragraph" w:customStyle="1" w:styleId="F80D32130D7443A9B5F19CB9CF73CE6F">
    <w:name w:val="F80D32130D7443A9B5F19CB9CF73CE6F"/>
    <w:rsid w:val="00E36D65"/>
  </w:style>
  <w:style w:type="paragraph" w:customStyle="1" w:styleId="9B3E7965421C4AB5A99E3359885D8979">
    <w:name w:val="9B3E7965421C4AB5A99E3359885D8979"/>
    <w:rsid w:val="00E36D65"/>
  </w:style>
  <w:style w:type="paragraph" w:customStyle="1" w:styleId="854366A38B0E42E3A9C304D93A5C66E0">
    <w:name w:val="854366A38B0E42E3A9C304D93A5C66E0"/>
    <w:rsid w:val="00E36D65"/>
  </w:style>
  <w:style w:type="paragraph" w:customStyle="1" w:styleId="ECED98A01E884372918262DED543FDBF">
    <w:name w:val="ECED98A01E884372918262DED543FDBF"/>
    <w:rsid w:val="00E36D65"/>
  </w:style>
  <w:style w:type="paragraph" w:customStyle="1" w:styleId="93CDCFD3BDB34D47BA4C75290EE4433B">
    <w:name w:val="93CDCFD3BDB34D47BA4C75290EE4433B"/>
    <w:rsid w:val="00E36D65"/>
  </w:style>
  <w:style w:type="paragraph" w:customStyle="1" w:styleId="3FED0DD977414A63BE49E25C754F899F">
    <w:name w:val="3FED0DD977414A63BE49E25C754F899F"/>
    <w:rsid w:val="00E36D65"/>
  </w:style>
  <w:style w:type="paragraph" w:customStyle="1" w:styleId="BBAC8B9B326145F990B925D1137D9F8F">
    <w:name w:val="BBAC8B9B326145F990B925D1137D9F8F"/>
    <w:rsid w:val="00E36D65"/>
  </w:style>
  <w:style w:type="paragraph" w:customStyle="1" w:styleId="0F2387021ED540819830269838619AA7">
    <w:name w:val="0F2387021ED540819830269838619AA7"/>
    <w:rsid w:val="00E36D65"/>
  </w:style>
  <w:style w:type="paragraph" w:customStyle="1" w:styleId="0C2AB1667CAA4DB3A20A55F0159040B7">
    <w:name w:val="0C2AB1667CAA4DB3A20A55F0159040B7"/>
    <w:rsid w:val="00E36D65"/>
  </w:style>
  <w:style w:type="paragraph" w:customStyle="1" w:styleId="14FDBA5EB00F40A4A630F3933563EE9B">
    <w:name w:val="14FDBA5EB00F40A4A630F3933563EE9B"/>
    <w:rsid w:val="00E36D65"/>
  </w:style>
  <w:style w:type="paragraph" w:customStyle="1" w:styleId="2D6C8C356F9A4673A2C1893322A8B201">
    <w:name w:val="2D6C8C356F9A4673A2C1893322A8B201"/>
    <w:rsid w:val="00E36D65"/>
  </w:style>
  <w:style w:type="paragraph" w:customStyle="1" w:styleId="5E98BD7B38F64BB4AD1E2E0EA4BBD0F9">
    <w:name w:val="5E98BD7B38F64BB4AD1E2E0EA4BBD0F9"/>
    <w:rsid w:val="00E36D65"/>
  </w:style>
  <w:style w:type="paragraph" w:customStyle="1" w:styleId="1A5CBF3D44744E368761A2B43E13632F">
    <w:name w:val="1A5CBF3D44744E368761A2B43E13632F"/>
    <w:rsid w:val="00E36D65"/>
  </w:style>
  <w:style w:type="paragraph" w:customStyle="1" w:styleId="77B1ACB56B7C4E17A1341A12D44F10BF">
    <w:name w:val="77B1ACB56B7C4E17A1341A12D44F10BF"/>
    <w:rsid w:val="00E36D65"/>
  </w:style>
  <w:style w:type="paragraph" w:customStyle="1" w:styleId="BA2A50204748428A8993A16C97CC02FE">
    <w:name w:val="BA2A50204748428A8993A16C97CC02FE"/>
    <w:rsid w:val="00E36D65"/>
  </w:style>
  <w:style w:type="paragraph" w:customStyle="1" w:styleId="4ADE225250494BA5B23681869BC0E81C">
    <w:name w:val="4ADE225250494BA5B23681869BC0E81C"/>
    <w:rsid w:val="00E36D65"/>
  </w:style>
  <w:style w:type="paragraph" w:customStyle="1" w:styleId="C5C2773E3B3947848160C936127B205C">
    <w:name w:val="C5C2773E3B3947848160C936127B205C"/>
    <w:rsid w:val="00E36D65"/>
  </w:style>
  <w:style w:type="paragraph" w:customStyle="1" w:styleId="52B238F52C6646F9A52B4D847B2271BE">
    <w:name w:val="52B238F52C6646F9A52B4D847B2271BE"/>
    <w:rsid w:val="00E36D65"/>
  </w:style>
  <w:style w:type="paragraph" w:customStyle="1" w:styleId="C0903CF35BDF444C9F1D32A5BBB2A3B0">
    <w:name w:val="C0903CF35BDF444C9F1D32A5BBB2A3B0"/>
    <w:rsid w:val="00E36D65"/>
  </w:style>
  <w:style w:type="paragraph" w:customStyle="1" w:styleId="52480CD29107479E8036200E9CBA2457">
    <w:name w:val="52480CD29107479E8036200E9CBA2457"/>
    <w:rsid w:val="00E36D65"/>
  </w:style>
  <w:style w:type="paragraph" w:customStyle="1" w:styleId="8F0EF5A8AF314FBEB7C2592A0FDB84C3">
    <w:name w:val="8F0EF5A8AF314FBEB7C2592A0FDB84C3"/>
    <w:rsid w:val="00E36D65"/>
  </w:style>
  <w:style w:type="paragraph" w:customStyle="1" w:styleId="610C95176B76422FAC6753397E667EEF">
    <w:name w:val="610C95176B76422FAC6753397E667EEF"/>
    <w:rsid w:val="00E36D65"/>
  </w:style>
  <w:style w:type="paragraph" w:customStyle="1" w:styleId="4EC6617ADE434731821BA87B38CB4986">
    <w:name w:val="4EC6617ADE434731821BA87B38CB4986"/>
    <w:rsid w:val="00E36D65"/>
  </w:style>
  <w:style w:type="paragraph" w:customStyle="1" w:styleId="D549B1C732C44E8C8C632A20B960ACC9">
    <w:name w:val="D549B1C732C44E8C8C632A20B960ACC9"/>
    <w:rsid w:val="00E36D65"/>
  </w:style>
  <w:style w:type="paragraph" w:customStyle="1" w:styleId="901F699FB5AB4327B06D4DEB4BD21835">
    <w:name w:val="901F699FB5AB4327B06D4DEB4BD21835"/>
    <w:rsid w:val="00E36D65"/>
  </w:style>
  <w:style w:type="paragraph" w:customStyle="1" w:styleId="18468E547340429F81A8059731C4A893">
    <w:name w:val="18468E547340429F81A8059731C4A893"/>
    <w:rsid w:val="00E36D65"/>
  </w:style>
  <w:style w:type="paragraph" w:customStyle="1" w:styleId="4077DE1AE8E349109217EA7C6AE98E96">
    <w:name w:val="4077DE1AE8E349109217EA7C6AE98E96"/>
    <w:rsid w:val="00E36D65"/>
  </w:style>
  <w:style w:type="paragraph" w:customStyle="1" w:styleId="10297FC3F8E14F6488C9CBE6B283A942">
    <w:name w:val="10297FC3F8E14F6488C9CBE6B283A942"/>
    <w:rsid w:val="00E36D65"/>
  </w:style>
  <w:style w:type="paragraph" w:customStyle="1" w:styleId="0AC743A8A6F54C939F93758E2232356B">
    <w:name w:val="0AC743A8A6F54C939F93758E2232356B"/>
    <w:rsid w:val="00E36D65"/>
  </w:style>
  <w:style w:type="paragraph" w:customStyle="1" w:styleId="Name">
    <w:name w:val="Name"/>
    <w:link w:val="NameChar"/>
    <w:qFormat/>
    <w:rsid w:val="00E36D65"/>
    <w:pPr>
      <w:spacing w:after="0" w:line="240" w:lineRule="auto"/>
      <w:jc w:val="right"/>
    </w:pPr>
    <w:rPr>
      <w:rFonts w:eastAsiaTheme="minorHAnsi"/>
      <w:b/>
      <w:color w:val="385623" w:themeColor="accent6" w:themeShade="80"/>
      <w:sz w:val="32"/>
      <w:lang w:val="en-US" w:eastAsia="en-US"/>
    </w:rPr>
  </w:style>
  <w:style w:type="character" w:customStyle="1" w:styleId="NameChar">
    <w:name w:val="Name Char"/>
    <w:basedOn w:val="DefaultParagraphFont"/>
    <w:link w:val="Name"/>
    <w:rsid w:val="00E36D65"/>
    <w:rPr>
      <w:rFonts w:eastAsiaTheme="minorHAnsi"/>
      <w:b/>
      <w:color w:val="385623" w:themeColor="accent6" w:themeShade="80"/>
      <w:sz w:val="32"/>
      <w:lang w:val="en-US" w:eastAsia="en-US"/>
    </w:rPr>
  </w:style>
  <w:style w:type="paragraph" w:customStyle="1" w:styleId="A8F3893D247C4BA6B9B293890BBE4AAB">
    <w:name w:val="A8F3893D247C4BA6B9B293890BBE4AAB"/>
    <w:rsid w:val="00E36D65"/>
  </w:style>
  <w:style w:type="paragraph" w:customStyle="1" w:styleId="ContactInfo">
    <w:name w:val="Contact Info"/>
    <w:link w:val="ContactInfoChar"/>
    <w:qFormat/>
    <w:rsid w:val="00336AA3"/>
    <w:pPr>
      <w:jc w:val="right"/>
    </w:pPr>
    <w:rPr>
      <w:rFonts w:eastAsiaTheme="minorHAnsi"/>
      <w:color w:val="0D0D0D" w:themeColor="text1" w:themeTint="F2"/>
      <w:sz w:val="24"/>
      <w:lang w:val="en-US" w:eastAsia="en-US"/>
    </w:rPr>
  </w:style>
  <w:style w:type="character" w:customStyle="1" w:styleId="ContactInfoChar">
    <w:name w:val="Contact Info Char"/>
    <w:basedOn w:val="DefaultParagraphFont"/>
    <w:link w:val="ContactInfo"/>
    <w:rsid w:val="00336AA3"/>
    <w:rPr>
      <w:rFonts w:eastAsiaTheme="minorHAnsi"/>
      <w:color w:val="0D0D0D" w:themeColor="text1" w:themeTint="F2"/>
      <w:sz w:val="24"/>
      <w:lang w:val="en-US" w:eastAsia="en-US"/>
    </w:rPr>
  </w:style>
  <w:style w:type="paragraph" w:customStyle="1" w:styleId="B57715370DDE4D62BAA82B86757D481D">
    <w:name w:val="B57715370DDE4D62BAA82B86757D481D"/>
    <w:rsid w:val="00E36D65"/>
  </w:style>
  <w:style w:type="paragraph" w:customStyle="1" w:styleId="58540483E5554148AF6CEC6464C5110D">
    <w:name w:val="58540483E5554148AF6CEC6464C5110D"/>
    <w:rsid w:val="00E36D65"/>
  </w:style>
  <w:style w:type="paragraph" w:customStyle="1" w:styleId="DC50091CADD54454A5AAB5CDAC4D0718">
    <w:name w:val="DC50091CADD54454A5AAB5CDAC4D0718"/>
    <w:rsid w:val="00E36D65"/>
  </w:style>
  <w:style w:type="character" w:styleId="PlaceholderText">
    <w:name w:val="Placeholder Text"/>
    <w:basedOn w:val="DefaultParagraphFont"/>
    <w:uiPriority w:val="99"/>
    <w:semiHidden/>
    <w:rsid w:val="00E36D65"/>
    <w:rPr>
      <w:color w:val="808080"/>
    </w:rPr>
  </w:style>
  <w:style w:type="paragraph" w:customStyle="1" w:styleId="2F65E4B202BD42D3B1F633BB59814026">
    <w:name w:val="2F65E4B202BD42D3B1F633BB59814026"/>
    <w:rsid w:val="00E36D65"/>
  </w:style>
  <w:style w:type="paragraph" w:customStyle="1" w:styleId="5131D8A31C354721A8D89662BCAF88A0">
    <w:name w:val="5131D8A31C354721A8D89662BCAF88A0"/>
    <w:rsid w:val="00E36D65"/>
  </w:style>
  <w:style w:type="paragraph" w:customStyle="1" w:styleId="5F87A226AFA546549BBE5894D775B0AC">
    <w:name w:val="5F87A226AFA546549BBE5894D775B0AC"/>
    <w:rsid w:val="00E36D65"/>
  </w:style>
  <w:style w:type="paragraph" w:customStyle="1" w:styleId="DEA791C6D7AB4632A6347C54C6F7469A">
    <w:name w:val="DEA791C6D7AB4632A6347C54C6F7469A"/>
    <w:rsid w:val="00E36D65"/>
  </w:style>
  <w:style w:type="paragraph" w:customStyle="1" w:styleId="A52CCCA783F34008B3C6312ED492A7E6">
    <w:name w:val="A52CCCA783F34008B3C6312ED492A7E6"/>
    <w:rsid w:val="00E36D65"/>
  </w:style>
  <w:style w:type="paragraph" w:customStyle="1" w:styleId="8A57C8C52ED649D49DC2377339431AA8">
    <w:name w:val="8A57C8C52ED649D49DC2377339431AA8"/>
    <w:rsid w:val="00E36D65"/>
  </w:style>
  <w:style w:type="paragraph" w:customStyle="1" w:styleId="DAE47EF7B57B4DA8AB29E225764DB0AA">
    <w:name w:val="DAE47EF7B57B4DA8AB29E225764DB0AA"/>
    <w:rsid w:val="00336AA3"/>
  </w:style>
  <w:style w:type="paragraph" w:customStyle="1" w:styleId="E4CF654FF6CB4A56B0B6ED1AA3DD5543">
    <w:name w:val="E4CF654FF6CB4A56B0B6ED1AA3DD5543"/>
    <w:rsid w:val="00336AA3"/>
  </w:style>
  <w:style w:type="paragraph" w:customStyle="1" w:styleId="E5CDB641AC73427298ACD41EABB75CA8">
    <w:name w:val="E5CDB641AC73427298ACD41EABB75CA8"/>
    <w:rsid w:val="00336AA3"/>
  </w:style>
  <w:style w:type="paragraph" w:customStyle="1" w:styleId="84E1E94ADB874A5AB139395ED17FCCED">
    <w:name w:val="84E1E94ADB874A5AB139395ED17FCCED"/>
    <w:rsid w:val="00336AA3"/>
  </w:style>
  <w:style w:type="paragraph" w:customStyle="1" w:styleId="A16DFB0640CC4E7D8B49F342DA17AE79">
    <w:name w:val="A16DFB0640CC4E7D8B49F342DA17AE79"/>
    <w:rsid w:val="00E36D65"/>
  </w:style>
  <w:style w:type="paragraph" w:customStyle="1" w:styleId="07DB9A0C2F9D40F39882DC197A97EA24">
    <w:name w:val="07DB9A0C2F9D40F39882DC197A97EA24"/>
    <w:rsid w:val="00E36D65"/>
  </w:style>
  <w:style w:type="paragraph" w:customStyle="1" w:styleId="3BBE75FC102E4034AAFFD275B6C5FAAE">
    <w:name w:val="3BBE75FC102E4034AAFFD275B6C5FAAE"/>
    <w:rsid w:val="00E36D65"/>
  </w:style>
  <w:style w:type="paragraph" w:customStyle="1" w:styleId="BDE9E6AF153449759B9A2CFCD8AC76A8">
    <w:name w:val="BDE9E6AF153449759B9A2CFCD8AC76A8"/>
    <w:rsid w:val="00E36D65"/>
  </w:style>
  <w:style w:type="paragraph" w:customStyle="1" w:styleId="432824823176411CA1C89E9998055EEA">
    <w:name w:val="432824823176411CA1C89E9998055EEA"/>
    <w:rsid w:val="00E36D65"/>
  </w:style>
  <w:style w:type="paragraph" w:customStyle="1" w:styleId="E332AF6D1ABA437B922901CEAC99DAE3">
    <w:name w:val="E332AF6D1ABA437B922901CEAC99DAE3"/>
    <w:rsid w:val="00E36D65"/>
  </w:style>
  <w:style w:type="paragraph" w:customStyle="1" w:styleId="BE6E6C1AC4C94516AF893F19012EA69E">
    <w:name w:val="BE6E6C1AC4C94516AF893F19012EA69E"/>
    <w:rsid w:val="00E36D65"/>
  </w:style>
  <w:style w:type="paragraph" w:customStyle="1" w:styleId="01C6B93EBA21462DBF141EAFF8FBC575">
    <w:name w:val="01C6B93EBA21462DBF141EAFF8FBC575"/>
    <w:rsid w:val="00E36D65"/>
  </w:style>
  <w:style w:type="paragraph" w:customStyle="1" w:styleId="FCAD2A8A83D5432D987AEA0261ED86F0">
    <w:name w:val="FCAD2A8A83D5432D987AEA0261ED86F0"/>
    <w:rsid w:val="00E36D65"/>
  </w:style>
  <w:style w:type="paragraph" w:customStyle="1" w:styleId="5348C3B59C064F87976699C5A5BA1969">
    <w:name w:val="5348C3B59C064F87976699C5A5BA1969"/>
    <w:rsid w:val="00E36D65"/>
  </w:style>
  <w:style w:type="paragraph" w:customStyle="1" w:styleId="F5F6F75B910443B89B195A42B93B15DA">
    <w:name w:val="F5F6F75B910443B89B195A42B93B15DA"/>
    <w:rsid w:val="00E36D65"/>
  </w:style>
  <w:style w:type="paragraph" w:customStyle="1" w:styleId="FAAE327FA2234D039DA66B59C1D053FD">
    <w:name w:val="FAAE327FA2234D039DA66B59C1D053FD"/>
    <w:rsid w:val="00E36D65"/>
  </w:style>
  <w:style w:type="paragraph" w:customStyle="1" w:styleId="7D188140C8EC42F18D19C31484E98AAC">
    <w:name w:val="7D188140C8EC42F18D19C31484E98AAC"/>
    <w:rsid w:val="00E36D65"/>
  </w:style>
  <w:style w:type="paragraph" w:customStyle="1" w:styleId="F4065366262947C8AC3D02581EF9FBEB">
    <w:name w:val="F4065366262947C8AC3D02581EF9FBEB"/>
    <w:rsid w:val="00E36D65"/>
  </w:style>
  <w:style w:type="paragraph" w:customStyle="1" w:styleId="2E3654FBB39A4CEE8A602942FC2D02EB">
    <w:name w:val="2E3654FBB39A4CEE8A602942FC2D02EB"/>
    <w:rsid w:val="00E36D65"/>
  </w:style>
  <w:style w:type="paragraph" w:customStyle="1" w:styleId="05E7CCE685FD40A5B5932DE3B5E24738">
    <w:name w:val="05E7CCE685FD40A5B5932DE3B5E24738"/>
    <w:rsid w:val="00E36D65"/>
  </w:style>
  <w:style w:type="paragraph" w:customStyle="1" w:styleId="AB02EC98F6374479B9CCA12017AB35CB">
    <w:name w:val="AB02EC98F6374479B9CCA12017AB35CB"/>
    <w:rsid w:val="00E36D65"/>
  </w:style>
  <w:style w:type="paragraph" w:customStyle="1" w:styleId="06F8FA93C6654F90B40F517834DA6A67">
    <w:name w:val="06F8FA93C6654F90B40F517834DA6A67"/>
    <w:rsid w:val="00E36D65"/>
  </w:style>
  <w:style w:type="paragraph" w:customStyle="1" w:styleId="03DA0C8349B24184B6E67017A1EFC0A5">
    <w:name w:val="03DA0C8349B24184B6E67017A1EFC0A5"/>
    <w:rsid w:val="00E36D65"/>
  </w:style>
  <w:style w:type="paragraph" w:customStyle="1" w:styleId="692E8F12E3994E02983E741EA409DEEC">
    <w:name w:val="692E8F12E3994E02983E741EA409DEEC"/>
    <w:rsid w:val="00E36D65"/>
  </w:style>
  <w:style w:type="paragraph" w:customStyle="1" w:styleId="26666D5ABD604592B3CF154ABA1F8235">
    <w:name w:val="26666D5ABD604592B3CF154ABA1F8235"/>
    <w:rsid w:val="00E36D65"/>
  </w:style>
  <w:style w:type="paragraph" w:customStyle="1" w:styleId="196ED5FF6EF14F1CB54DA187357CF13A">
    <w:name w:val="196ED5FF6EF14F1CB54DA187357CF13A"/>
    <w:rsid w:val="00E36D65"/>
  </w:style>
  <w:style w:type="paragraph" w:customStyle="1" w:styleId="7CE79D69F2F64FEAB47E67C066C0E11E">
    <w:name w:val="7CE79D69F2F64FEAB47E67C066C0E11E"/>
    <w:rsid w:val="00E36D65"/>
  </w:style>
  <w:style w:type="paragraph" w:customStyle="1" w:styleId="9C576C1A11584191B4A3E5221B1FF07B">
    <w:name w:val="9C576C1A11584191B4A3E5221B1FF07B"/>
    <w:rsid w:val="00E36D65"/>
  </w:style>
  <w:style w:type="paragraph" w:customStyle="1" w:styleId="2868396525524B5295E20278A871E539">
    <w:name w:val="2868396525524B5295E20278A871E539"/>
    <w:rsid w:val="00E36D65"/>
  </w:style>
  <w:style w:type="paragraph" w:customStyle="1" w:styleId="D396832B87FE4172A791CDDBE99A3906">
    <w:name w:val="D396832B87FE4172A791CDDBE99A3906"/>
    <w:rsid w:val="00E36D65"/>
  </w:style>
  <w:style w:type="paragraph" w:customStyle="1" w:styleId="CA3AA3D55FBC416F887D3C08DB626B29">
    <w:name w:val="CA3AA3D55FBC416F887D3C08DB626B29"/>
    <w:rsid w:val="00E36D65"/>
  </w:style>
  <w:style w:type="paragraph" w:customStyle="1" w:styleId="89D2E43AD91440CA85196B2B4D19D797">
    <w:name w:val="89D2E43AD91440CA85196B2B4D19D797"/>
    <w:rsid w:val="00E36D65"/>
  </w:style>
  <w:style w:type="paragraph" w:customStyle="1" w:styleId="EF10BAA3E530425094CAD6579CF2452C">
    <w:name w:val="EF10BAA3E530425094CAD6579CF2452C"/>
    <w:rsid w:val="00E36D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</Template>
  <TotalTime>27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emily</dc:creator>
  <cp:lastModifiedBy>Emily Byron</cp:lastModifiedBy>
  <cp:revision>8</cp:revision>
  <dcterms:created xsi:type="dcterms:W3CDTF">2016-03-10T15:17:00Z</dcterms:created>
  <dcterms:modified xsi:type="dcterms:W3CDTF">2017-11-08T16:41:00Z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