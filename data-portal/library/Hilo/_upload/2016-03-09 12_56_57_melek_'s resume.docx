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0C4" w:rsidRDefault="006B2772">
      <w:pPr>
        <w:pStyle w:val="Title"/>
      </w:pPr>
      <w:r>
        <w:t>‍‍</w:t>
      </w:r>
      <w:sdt>
        <w:sdtPr>
          <w:alias w:val="Your Name"/>
          <w:tag w:val=""/>
          <w:id w:val="1246310863"/>
          <w:placeholder>
            <w:docPart w:val="580C0EB438DA44B9977697346B0FCDB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D92272">
            <w:rPr>
              <w:lang w:val="en-TT"/>
            </w:rPr>
            <w:t>melek fraser</w:t>
          </w:r>
        </w:sdtContent>
      </w:sdt>
    </w:p>
    <w:p w:rsidR="004820C4" w:rsidRDefault="004677F2">
      <w:sdt>
        <w:sdtPr>
          <w:rPr>
            <w:sz w:val="24"/>
            <w:szCs w:val="24"/>
          </w:rPr>
          <w:alias w:val="Address"/>
          <w:tag w:val=""/>
          <w:id w:val="-593780209"/>
          <w:placeholder>
            <w:docPart w:val="A2A1CC6F59274EEDADAB104097B8D139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D92272" w:rsidRPr="00404A20">
            <w:rPr>
              <w:sz w:val="24"/>
              <w:szCs w:val="24"/>
            </w:rPr>
            <w:t xml:space="preserve">16 Austin street St. Joseph </w:t>
          </w:r>
        </w:sdtContent>
      </w:sdt>
      <w:r w:rsidR="006B2772" w:rsidRPr="00404A20">
        <w:rPr>
          <w:sz w:val="24"/>
          <w:szCs w:val="24"/>
        </w:rPr>
        <w:t> | </w:t>
      </w:r>
      <w:sdt>
        <w:sdtPr>
          <w:rPr>
            <w:sz w:val="24"/>
            <w:szCs w:val="24"/>
          </w:rPr>
          <w:alias w:val="Telephone"/>
          <w:tag w:val=""/>
          <w:id w:val="-1416317146"/>
          <w:placeholder>
            <w:docPart w:val="22EEF3C1C4704D60BEBD0E1C4CCB5BD9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D92272" w:rsidRPr="00404A20">
            <w:rPr>
              <w:sz w:val="24"/>
              <w:szCs w:val="24"/>
            </w:rPr>
            <w:t>1868-4720824</w:t>
          </w:r>
        </w:sdtContent>
      </w:sdt>
      <w:r w:rsidR="006B2772" w:rsidRPr="00404A20">
        <w:rPr>
          <w:sz w:val="24"/>
          <w:szCs w:val="24"/>
        </w:rPr>
        <w:t> | </w:t>
      </w:r>
      <w:sdt>
        <w:sdtPr>
          <w:rPr>
            <w:sz w:val="24"/>
            <w:szCs w:val="24"/>
          </w:rPr>
          <w:alias w:val="Email"/>
          <w:tag w:val=""/>
          <w:id w:val="-391963670"/>
          <w:placeholder>
            <w:docPart w:val="8E0CEACB393F464DAD68C648BDAE91A3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D92272" w:rsidRPr="00404A20">
            <w:rPr>
              <w:sz w:val="24"/>
              <w:szCs w:val="24"/>
            </w:rPr>
            <w:t>melekcubs@gmail.com</w:t>
          </w:r>
        </w:sdtContent>
      </w:sdt>
    </w:p>
    <w:p w:rsidR="004820C4" w:rsidRPr="00404A20" w:rsidRDefault="006B2772">
      <w:pPr>
        <w:pStyle w:val="SectionHeading"/>
        <w:spacing w:before="720"/>
        <w:rPr>
          <w:color w:val="auto"/>
        </w:rPr>
      </w:pPr>
      <w:r w:rsidRPr="00404A20">
        <w:rPr>
          <w:color w:val="auto"/>
        </w:rPr>
        <w:t>Objective</w:t>
      </w:r>
    </w:p>
    <w:p w:rsidR="004820C4" w:rsidRDefault="00404A20">
      <w:pPr>
        <w:pStyle w:val="ListBullet"/>
      </w:pPr>
      <w:r>
        <w:t>To gain as much experience as possible and do my best to contribute to the success, growth and well running of your establishment.</w:t>
      </w:r>
    </w:p>
    <w:p w:rsidR="004820C4" w:rsidRPr="00404A20" w:rsidRDefault="006B2772">
      <w:pPr>
        <w:pStyle w:val="SectionHeading"/>
        <w:rPr>
          <w:color w:val="auto"/>
        </w:rPr>
      </w:pPr>
      <w:r w:rsidRPr="00404A20">
        <w:rPr>
          <w:color w:val="auto"/>
        </w:rPr>
        <w:t>Education</w:t>
      </w:r>
    </w:p>
    <w:p w:rsidR="004820C4" w:rsidRDefault="00FB27C9">
      <w:pPr>
        <w:pStyle w:val="Subsection"/>
        <w:spacing w:before="100"/>
      </w:pPr>
      <w:r>
        <w:t>6 subjects</w:t>
      </w:r>
      <w:r w:rsidR="006B2772">
        <w:t> | </w:t>
      </w:r>
      <w:r>
        <w:t>august</w:t>
      </w:r>
      <w:r w:rsidR="006B2772">
        <w:t> | </w:t>
      </w:r>
      <w:r>
        <w:t>st. anthony’s college</w:t>
      </w:r>
    </w:p>
    <w:p w:rsidR="004820C4" w:rsidRPr="00404A20" w:rsidRDefault="00FB27C9" w:rsidP="00404A20">
      <w:pPr>
        <w:pStyle w:val="ListBullet"/>
        <w:numPr>
          <w:ilvl w:val="0"/>
          <w:numId w:val="13"/>
        </w:numPr>
        <w:rPr>
          <w:rFonts w:ascii="Verdana" w:hAnsi="Verdana"/>
        </w:rPr>
      </w:pPr>
      <w:r w:rsidRPr="00404A20">
        <w:rPr>
          <w:rFonts w:ascii="Verdana" w:hAnsi="Verdana"/>
        </w:rPr>
        <w:t>Mathematics – grade III</w:t>
      </w:r>
    </w:p>
    <w:p w:rsidR="00FB27C9" w:rsidRPr="00404A20" w:rsidRDefault="00FB27C9" w:rsidP="00404A20">
      <w:pPr>
        <w:pStyle w:val="ListBullet"/>
        <w:numPr>
          <w:ilvl w:val="0"/>
          <w:numId w:val="13"/>
        </w:numPr>
        <w:rPr>
          <w:rFonts w:ascii="Verdana" w:hAnsi="Verdana"/>
        </w:rPr>
      </w:pPr>
      <w:r w:rsidRPr="00404A20">
        <w:rPr>
          <w:rFonts w:ascii="Verdana" w:hAnsi="Verdana"/>
        </w:rPr>
        <w:t>English Language – grade III</w:t>
      </w:r>
    </w:p>
    <w:p w:rsidR="00FB27C9" w:rsidRPr="00404A20" w:rsidRDefault="00FB27C9" w:rsidP="00404A20">
      <w:pPr>
        <w:pStyle w:val="ListBullet"/>
        <w:numPr>
          <w:ilvl w:val="0"/>
          <w:numId w:val="13"/>
        </w:numPr>
        <w:rPr>
          <w:rFonts w:ascii="Verdana" w:hAnsi="Verdana"/>
        </w:rPr>
      </w:pPr>
      <w:r w:rsidRPr="00404A20">
        <w:rPr>
          <w:rFonts w:ascii="Verdana" w:hAnsi="Verdana"/>
        </w:rPr>
        <w:t xml:space="preserve">T.D </w:t>
      </w:r>
      <w:r w:rsidR="00A81940" w:rsidRPr="00404A20">
        <w:rPr>
          <w:rFonts w:ascii="Verdana" w:hAnsi="Verdana"/>
        </w:rPr>
        <w:t>–</w:t>
      </w:r>
      <w:r w:rsidRPr="00404A20">
        <w:rPr>
          <w:rFonts w:ascii="Verdana" w:hAnsi="Verdana"/>
        </w:rPr>
        <w:t xml:space="preserve"> </w:t>
      </w:r>
      <w:r w:rsidR="00A81940" w:rsidRPr="00404A20">
        <w:rPr>
          <w:rFonts w:ascii="Verdana" w:hAnsi="Verdana"/>
        </w:rPr>
        <w:t xml:space="preserve"> grade IV</w:t>
      </w:r>
    </w:p>
    <w:p w:rsidR="00A81940" w:rsidRPr="00404A20" w:rsidRDefault="00A81940" w:rsidP="00404A20">
      <w:pPr>
        <w:pStyle w:val="ListBullet"/>
        <w:numPr>
          <w:ilvl w:val="0"/>
          <w:numId w:val="13"/>
        </w:numPr>
        <w:rPr>
          <w:rFonts w:ascii="Verdana" w:hAnsi="Verdana"/>
        </w:rPr>
      </w:pPr>
      <w:r w:rsidRPr="00404A20">
        <w:rPr>
          <w:rFonts w:ascii="Verdana" w:hAnsi="Verdana"/>
        </w:rPr>
        <w:t>P.O.A – grade IV</w:t>
      </w:r>
    </w:p>
    <w:p w:rsidR="00A81940" w:rsidRPr="00404A20" w:rsidRDefault="00A81940" w:rsidP="00404A20">
      <w:pPr>
        <w:pStyle w:val="ListBullet"/>
        <w:numPr>
          <w:ilvl w:val="0"/>
          <w:numId w:val="13"/>
        </w:numPr>
        <w:rPr>
          <w:rFonts w:ascii="Verdana" w:hAnsi="Verdana"/>
        </w:rPr>
      </w:pPr>
      <w:r w:rsidRPr="00404A20">
        <w:rPr>
          <w:rFonts w:ascii="Verdana" w:hAnsi="Verdana"/>
        </w:rPr>
        <w:t>P.O.B – II</w:t>
      </w:r>
    </w:p>
    <w:p w:rsidR="004820C4" w:rsidRDefault="00A81940" w:rsidP="00404A20">
      <w:pPr>
        <w:pStyle w:val="ListBullet"/>
        <w:numPr>
          <w:ilvl w:val="0"/>
          <w:numId w:val="13"/>
        </w:numPr>
      </w:pPr>
      <w:r w:rsidRPr="00404A20">
        <w:rPr>
          <w:rFonts w:ascii="Verdana" w:hAnsi="Verdana"/>
        </w:rPr>
        <w:t>P.E - I</w:t>
      </w:r>
    </w:p>
    <w:p w:rsidR="004820C4" w:rsidRPr="00404A20" w:rsidRDefault="006B2772">
      <w:pPr>
        <w:pStyle w:val="SectionHeading"/>
        <w:rPr>
          <w:color w:val="auto"/>
        </w:rPr>
      </w:pPr>
      <w:r w:rsidRPr="00404A20">
        <w:rPr>
          <w:color w:val="auto"/>
        </w:rPr>
        <w:t>Skills &amp; Abilities</w:t>
      </w:r>
    </w:p>
    <w:p w:rsidR="004820C4" w:rsidRDefault="006B2772">
      <w:pPr>
        <w:pStyle w:val="Subsection"/>
      </w:pPr>
      <w:r>
        <w:t>Communication</w:t>
      </w:r>
    </w:p>
    <w:p w:rsidR="00A81940" w:rsidRPr="00A81940" w:rsidRDefault="006B2772" w:rsidP="00A81940">
      <w:pPr>
        <w:numPr>
          <w:ilvl w:val="0"/>
          <w:numId w:val="7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Cs w:val="18"/>
          <w:lang w:val="en-TT" w:eastAsia="en-TT"/>
        </w:rPr>
      </w:pPr>
      <w:r>
        <w:t xml:space="preserve"> </w:t>
      </w:r>
      <w:r w:rsidR="00A81940" w:rsidRPr="00A81940">
        <w:rPr>
          <w:rFonts w:ascii="Verdana" w:eastAsia="Times New Roman" w:hAnsi="Verdana" w:cs="Times New Roman"/>
          <w:color w:val="000000"/>
          <w:szCs w:val="18"/>
          <w:lang w:val="en-TT" w:eastAsia="en-TT"/>
        </w:rPr>
        <w:t>Creative problem solver</w:t>
      </w:r>
    </w:p>
    <w:p w:rsidR="00A81940" w:rsidRPr="00A81940" w:rsidRDefault="00A81940" w:rsidP="00A81940">
      <w:pPr>
        <w:numPr>
          <w:ilvl w:val="0"/>
          <w:numId w:val="7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Cs w:val="18"/>
          <w:lang w:val="en-TT" w:eastAsia="en-TT"/>
        </w:rPr>
      </w:pPr>
      <w:r w:rsidRPr="00A81940">
        <w:rPr>
          <w:rFonts w:ascii="Verdana" w:eastAsia="Times New Roman" w:hAnsi="Verdana" w:cs="Times New Roman"/>
          <w:color w:val="000000"/>
          <w:szCs w:val="18"/>
          <w:lang w:val="en-TT" w:eastAsia="en-TT"/>
        </w:rPr>
        <w:t>Quick learner</w:t>
      </w:r>
    </w:p>
    <w:p w:rsidR="00A81940" w:rsidRPr="00A81940" w:rsidRDefault="00A81940" w:rsidP="00A81940">
      <w:pPr>
        <w:numPr>
          <w:ilvl w:val="0"/>
          <w:numId w:val="7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Cs w:val="18"/>
          <w:lang w:val="en-TT" w:eastAsia="en-TT"/>
        </w:rPr>
      </w:pPr>
      <w:r w:rsidRPr="00A81940">
        <w:rPr>
          <w:rFonts w:ascii="Verdana" w:eastAsia="Times New Roman" w:hAnsi="Verdana" w:cs="Times New Roman"/>
          <w:color w:val="000000"/>
          <w:szCs w:val="18"/>
          <w:lang w:val="en-TT" w:eastAsia="en-TT"/>
        </w:rPr>
        <w:t>Strong client relations</w:t>
      </w:r>
    </w:p>
    <w:p w:rsidR="00A81940" w:rsidRPr="00A81940" w:rsidRDefault="00A81940" w:rsidP="00A81940">
      <w:pPr>
        <w:numPr>
          <w:ilvl w:val="0"/>
          <w:numId w:val="7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Cs w:val="18"/>
          <w:lang w:val="en-TT" w:eastAsia="en-TT"/>
        </w:rPr>
      </w:pPr>
      <w:r w:rsidRPr="00A81940">
        <w:rPr>
          <w:rFonts w:ascii="Verdana" w:eastAsia="Times New Roman" w:hAnsi="Verdana" w:cs="Times New Roman"/>
          <w:color w:val="000000"/>
          <w:szCs w:val="18"/>
          <w:lang w:val="en-TT" w:eastAsia="en-TT"/>
        </w:rPr>
        <w:t>Calm under pressure</w:t>
      </w:r>
    </w:p>
    <w:p w:rsidR="00A81940" w:rsidRPr="00A81940" w:rsidRDefault="00A81940" w:rsidP="00A81940">
      <w:pPr>
        <w:numPr>
          <w:ilvl w:val="0"/>
          <w:numId w:val="7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Cs w:val="18"/>
          <w:lang w:val="en-TT" w:eastAsia="en-TT"/>
        </w:rPr>
      </w:pPr>
      <w:r w:rsidRPr="00A81940">
        <w:rPr>
          <w:rFonts w:ascii="Verdana" w:eastAsia="Times New Roman" w:hAnsi="Verdana" w:cs="Times New Roman"/>
          <w:color w:val="000000"/>
          <w:szCs w:val="18"/>
          <w:lang w:val="en-TT" w:eastAsia="en-TT"/>
        </w:rPr>
        <w:t>Attending multiple customers</w:t>
      </w:r>
    </w:p>
    <w:p w:rsidR="00A81940" w:rsidRPr="00A81940" w:rsidRDefault="00A81940" w:rsidP="00A81940">
      <w:pPr>
        <w:numPr>
          <w:ilvl w:val="0"/>
          <w:numId w:val="7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Cs w:val="18"/>
          <w:lang w:val="en-TT" w:eastAsia="en-TT"/>
        </w:rPr>
      </w:pPr>
      <w:r w:rsidRPr="00A81940">
        <w:rPr>
          <w:rFonts w:ascii="Verdana" w:eastAsia="Times New Roman" w:hAnsi="Verdana" w:cs="Times New Roman"/>
          <w:color w:val="000000"/>
          <w:szCs w:val="18"/>
          <w:lang w:val="en-TT" w:eastAsia="en-TT"/>
        </w:rPr>
        <w:t>Clear and effective communication</w:t>
      </w:r>
    </w:p>
    <w:p w:rsidR="004820C4" w:rsidRDefault="006B2772">
      <w:pPr>
        <w:pStyle w:val="Subsection"/>
      </w:pPr>
      <w:r w:rsidRPr="009E3AAD">
        <w:t>Leadership</w:t>
      </w:r>
    </w:p>
    <w:p w:rsidR="009E3AAD" w:rsidRPr="009E3AAD" w:rsidRDefault="009E3AAD" w:rsidP="009E3AAD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TT" w:eastAsia="en-TT"/>
        </w:rPr>
      </w:pPr>
      <w:r w:rsidRPr="009E3AAD">
        <w:rPr>
          <w:rFonts w:ascii="Times New Roman" w:eastAsia="Times New Roman" w:hAnsi="Times New Roman" w:cs="Times New Roman"/>
          <w:color w:val="auto"/>
          <w:sz w:val="24"/>
          <w:szCs w:val="24"/>
          <w:lang w:val="en-TT" w:eastAsia="en-TT"/>
        </w:rPr>
        <w:t>Exceptional interpersonal communication</w:t>
      </w:r>
    </w:p>
    <w:p w:rsidR="009E3AAD" w:rsidRPr="009E3AAD" w:rsidRDefault="009E3AAD" w:rsidP="009E3AAD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TT" w:eastAsia="en-TT"/>
        </w:rPr>
      </w:pPr>
      <w:r w:rsidRPr="009E3AAD">
        <w:rPr>
          <w:rFonts w:ascii="Times New Roman" w:eastAsia="Times New Roman" w:hAnsi="Times New Roman" w:cs="Times New Roman"/>
          <w:color w:val="auto"/>
          <w:sz w:val="24"/>
          <w:szCs w:val="24"/>
          <w:lang w:val="en-TT" w:eastAsia="en-TT"/>
        </w:rPr>
        <w:t>Effective leader</w:t>
      </w:r>
    </w:p>
    <w:p w:rsidR="009E3AAD" w:rsidRPr="009E3AAD" w:rsidRDefault="009E3AAD" w:rsidP="009E3AAD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TT" w:eastAsia="en-TT"/>
        </w:rPr>
      </w:pPr>
      <w:r w:rsidRPr="009E3AAD">
        <w:rPr>
          <w:rFonts w:ascii="Times New Roman" w:eastAsia="Times New Roman" w:hAnsi="Times New Roman" w:cs="Times New Roman"/>
          <w:color w:val="auto"/>
          <w:sz w:val="24"/>
          <w:szCs w:val="24"/>
          <w:lang w:val="en-TT" w:eastAsia="en-TT"/>
        </w:rPr>
        <w:t>Staff training/development</w:t>
      </w:r>
    </w:p>
    <w:p w:rsidR="009E3AAD" w:rsidRDefault="009E3AAD" w:rsidP="009E3AAD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TT" w:eastAsia="en-TT"/>
        </w:rPr>
      </w:pPr>
      <w:r w:rsidRPr="009E3AAD">
        <w:rPr>
          <w:rFonts w:ascii="Times New Roman" w:eastAsia="Times New Roman" w:hAnsi="Times New Roman" w:cs="Times New Roman"/>
          <w:color w:val="auto"/>
          <w:sz w:val="24"/>
          <w:szCs w:val="24"/>
          <w:lang w:val="en-TT" w:eastAsia="en-TT"/>
        </w:rPr>
        <w:t>Conflict resolution</w:t>
      </w:r>
    </w:p>
    <w:p w:rsidR="009E3AAD" w:rsidRDefault="009E3AAD" w:rsidP="009E3AAD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TT" w:eastAsia="en-TT"/>
        </w:rPr>
      </w:pPr>
      <w:r w:rsidRPr="009E3AAD">
        <w:rPr>
          <w:rFonts w:ascii="Times New Roman" w:eastAsia="Times New Roman" w:hAnsi="Times New Roman" w:cs="Times New Roman"/>
          <w:color w:val="auto"/>
          <w:sz w:val="24"/>
          <w:szCs w:val="24"/>
          <w:lang w:val="en-TT" w:eastAsia="en-TT"/>
        </w:rPr>
        <w:t>Organized</w:t>
      </w:r>
    </w:p>
    <w:p w:rsidR="00F82D1B" w:rsidRPr="00404A20" w:rsidRDefault="009E3AAD" w:rsidP="00F82D1B">
      <w:pPr>
        <w:pStyle w:val="Subsection"/>
        <w:rPr>
          <w:rFonts w:asciiTheme="majorHAnsi" w:hAnsiTheme="majorHAnsi"/>
        </w:rPr>
      </w:pPr>
      <w:r w:rsidRPr="00404A20">
        <w:rPr>
          <w:rFonts w:asciiTheme="majorHAnsi" w:hAnsiTheme="majorHAnsi"/>
        </w:rPr>
        <w:t>sports &amp; Hobbies</w:t>
      </w:r>
    </w:p>
    <w:p w:rsidR="009E3AAD" w:rsidRDefault="00F82D1B" w:rsidP="00F82D1B">
      <w:pPr>
        <w:pStyle w:val="ListParagraph"/>
        <w:numPr>
          <w:ilvl w:val="0"/>
          <w:numId w:val="12"/>
        </w:numPr>
        <w:rPr>
          <w:rFonts w:ascii="Verdana" w:hAnsi="Verdana" w:cs="Times New Roman"/>
          <w:szCs w:val="18"/>
        </w:rPr>
      </w:pPr>
      <w:r w:rsidRPr="00F82D1B">
        <w:rPr>
          <w:rFonts w:ascii="Verdana" w:hAnsi="Verdana" w:cs="Times New Roman"/>
          <w:szCs w:val="18"/>
        </w:rPr>
        <w:t>RUGBY (U19 National’s &amp; Caribs RFC</w:t>
      </w:r>
      <w:r w:rsidR="009E3AAD" w:rsidRPr="00F82D1B">
        <w:rPr>
          <w:rFonts w:ascii="Verdana" w:hAnsi="Verdana" w:cs="Times New Roman"/>
          <w:szCs w:val="18"/>
        </w:rPr>
        <w:t>)</w:t>
      </w:r>
      <w:r w:rsidRPr="00F82D1B">
        <w:rPr>
          <w:rFonts w:ascii="Verdana" w:hAnsi="Verdana" w:cs="Times New Roman"/>
          <w:szCs w:val="18"/>
        </w:rPr>
        <w:t xml:space="preserve"> </w:t>
      </w:r>
    </w:p>
    <w:p w:rsidR="00F82D1B" w:rsidRDefault="00F82D1B" w:rsidP="00F82D1B">
      <w:pPr>
        <w:pStyle w:val="ListParagraph"/>
        <w:numPr>
          <w:ilvl w:val="0"/>
          <w:numId w:val="12"/>
        </w:numPr>
        <w:rPr>
          <w:rFonts w:ascii="Verdana" w:hAnsi="Verdana" w:cs="Times New Roman"/>
          <w:szCs w:val="18"/>
        </w:rPr>
      </w:pPr>
      <w:r>
        <w:rPr>
          <w:rFonts w:ascii="Verdana" w:hAnsi="Verdana" w:cs="Times New Roman"/>
          <w:szCs w:val="18"/>
        </w:rPr>
        <w:t>FOOTBALL</w:t>
      </w:r>
    </w:p>
    <w:p w:rsidR="00F82D1B" w:rsidRPr="00F82D1B" w:rsidRDefault="00F82D1B" w:rsidP="00F82D1B">
      <w:pPr>
        <w:pStyle w:val="ListParagraph"/>
        <w:numPr>
          <w:ilvl w:val="0"/>
          <w:numId w:val="12"/>
        </w:numPr>
        <w:rPr>
          <w:rFonts w:ascii="Verdana" w:hAnsi="Verdana" w:cs="Times New Roman"/>
          <w:szCs w:val="18"/>
        </w:rPr>
      </w:pPr>
      <w:r>
        <w:rPr>
          <w:rFonts w:ascii="Verdana" w:hAnsi="Verdana" w:cs="Times New Roman"/>
          <w:szCs w:val="18"/>
        </w:rPr>
        <w:t xml:space="preserve">C.E.R.T </w:t>
      </w:r>
    </w:p>
    <w:p w:rsidR="00745DDC" w:rsidRDefault="00745DDC" w:rsidP="00404A20">
      <w:pPr>
        <w:pStyle w:val="Subsection"/>
        <w:spacing w:before="100"/>
      </w:pPr>
    </w:p>
    <w:p w:rsidR="00745DDC" w:rsidRDefault="00745DDC" w:rsidP="00404A20">
      <w:pPr>
        <w:pStyle w:val="Subsection"/>
        <w:spacing w:before="100"/>
      </w:pPr>
    </w:p>
    <w:p w:rsidR="00404A20" w:rsidRDefault="002536F7" w:rsidP="00404A20">
      <w:pPr>
        <w:pStyle w:val="Subsection"/>
        <w:spacing w:before="100"/>
      </w:pPr>
      <w:r>
        <w:lastRenderedPageBreak/>
        <w:t>installer</w:t>
      </w:r>
      <w:r w:rsidR="006B2772">
        <w:t> | </w:t>
      </w:r>
      <w:r>
        <w:t>ettes office furniture ltd</w:t>
      </w:r>
      <w:r w:rsidR="006B2772">
        <w:t> | </w:t>
      </w:r>
      <w:r>
        <w:t>sep – dec 2015</w:t>
      </w:r>
    </w:p>
    <w:p w:rsidR="00745DDC" w:rsidRPr="00745DDC" w:rsidRDefault="00745DDC" w:rsidP="00745DDC">
      <w:pPr>
        <w:pStyle w:val="Subsection"/>
        <w:numPr>
          <w:ilvl w:val="0"/>
          <w:numId w:val="15"/>
        </w:numPr>
        <w:spacing w:before="100"/>
        <w:rPr>
          <w:rFonts w:ascii="Times New Roman" w:hAnsi="Times New Roman" w:cs="Times New Roman"/>
          <w:sz w:val="20"/>
        </w:rPr>
      </w:pPr>
      <w:r w:rsidRPr="00745DDC">
        <w:rPr>
          <w:rFonts w:ascii="Times New Roman" w:hAnsi="Times New Roman" w:cs="Times New Roman"/>
          <w:sz w:val="20"/>
        </w:rPr>
        <w:t>provided exceptonal costumer service</w:t>
      </w:r>
    </w:p>
    <w:p w:rsidR="00745DDC" w:rsidRPr="00745DDC" w:rsidRDefault="00745DDC" w:rsidP="00745DD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TT" w:eastAsia="en-TT"/>
        </w:rPr>
      </w:pPr>
      <w:r w:rsidRPr="00745DDC">
        <w:rPr>
          <w:rFonts w:ascii="Times New Roman" w:eastAsia="Times New Roman" w:hAnsi="Times New Roman" w:cs="Times New Roman"/>
          <w:color w:val="000000"/>
          <w:sz w:val="24"/>
          <w:szCs w:val="24"/>
          <w:lang w:val="en-TT" w:eastAsia="en-TT"/>
        </w:rPr>
        <w:t>Attended monthly safety meetings to ensure machine operation safety.</w:t>
      </w:r>
    </w:p>
    <w:p w:rsidR="00745DDC" w:rsidRPr="00745DDC" w:rsidRDefault="00745DDC" w:rsidP="00745DDC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TT" w:eastAsia="en-TT"/>
        </w:rPr>
      </w:pPr>
      <w:r w:rsidRPr="00745DDC">
        <w:rPr>
          <w:rFonts w:ascii="Times New Roman" w:eastAsia="Times New Roman" w:hAnsi="Times New Roman" w:cs="Times New Roman"/>
          <w:color w:val="000000"/>
          <w:sz w:val="24"/>
          <w:szCs w:val="24"/>
          <w:lang w:val="en-TT" w:eastAsia="en-TT"/>
        </w:rPr>
        <w:t>Followed company procedures to maintain work environment in a neat and orderly condition.</w:t>
      </w:r>
    </w:p>
    <w:p w:rsidR="004820C4" w:rsidRDefault="004820C4" w:rsidP="000E7C83">
      <w:pPr>
        <w:pStyle w:val="ListBullet"/>
        <w:numPr>
          <w:ilvl w:val="0"/>
          <w:numId w:val="0"/>
        </w:numPr>
      </w:pPr>
    </w:p>
    <w:sdt>
      <w:sdtPr>
        <w:rPr>
          <w:b w:val="0"/>
          <w:bCs w:val="0"/>
          <w:caps w:val="0"/>
          <w:color w:val="404040" w:themeColor="text1" w:themeTint="BF"/>
        </w:rPr>
        <w:id w:val="417760904"/>
        <w15:repeatingSection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1773932447"/>
            <w:placeholder>
              <w:docPart w:val="A36E9B9F58064B8AAAF0501E0610AA77"/>
            </w:placeholder>
            <w15:repeatingSectionItem/>
          </w:sdtPr>
          <w:sdtEndPr/>
          <w:sdtContent>
            <w:p w:rsidR="004820C4" w:rsidRDefault="000E7C83">
              <w:pPr>
                <w:pStyle w:val="Subsection"/>
              </w:pPr>
              <w:r>
                <w:t>wrapper</w:t>
              </w:r>
              <w:r w:rsidR="006B2772">
                <w:t> | </w:t>
              </w:r>
              <w:r>
                <w:t>massy stores</w:t>
              </w:r>
              <w:r w:rsidR="006B2772">
                <w:t> | </w:t>
              </w:r>
              <w:r>
                <w:t>dec 2014– jan 2015</w:t>
              </w:r>
            </w:p>
            <w:p w:rsidR="00FB27C9" w:rsidRPr="00FB27C9" w:rsidRDefault="00FB27C9" w:rsidP="00FB27C9">
              <w:pPr>
                <w:numPr>
                  <w:ilvl w:val="0"/>
                  <w:numId w:val="6"/>
                </w:numPr>
                <w:spacing w:before="100" w:beforeAutospacing="1" w:after="100" w:afterAutospacing="1" w:line="270" w:lineRule="atLeast"/>
                <w:rPr>
                  <w:rFonts w:ascii="Verdana" w:eastAsia="Times New Roman" w:hAnsi="Verdana" w:cs="Times New Roman"/>
                  <w:color w:val="000000"/>
                  <w:szCs w:val="18"/>
                  <w:lang w:val="en-TT" w:eastAsia="en-TT"/>
                </w:rPr>
              </w:pPr>
              <w:r w:rsidRPr="00FB27C9">
                <w:rPr>
                  <w:rFonts w:ascii="Verdana" w:eastAsia="Times New Roman" w:hAnsi="Verdana" w:cs="Times New Roman"/>
                  <w:color w:val="000000"/>
                  <w:szCs w:val="18"/>
                  <w:lang w:val="en-TT" w:eastAsia="en-TT"/>
                </w:rPr>
                <w:t>Unloaded customer bags into cars.</w:t>
              </w:r>
            </w:p>
            <w:p w:rsidR="00FB27C9" w:rsidRPr="00FB27C9" w:rsidRDefault="00FB27C9" w:rsidP="00FB27C9">
              <w:pPr>
                <w:numPr>
                  <w:ilvl w:val="0"/>
                  <w:numId w:val="6"/>
                </w:numPr>
                <w:spacing w:before="100" w:beforeAutospacing="1" w:after="100" w:afterAutospacing="1" w:line="270" w:lineRule="atLeast"/>
                <w:rPr>
                  <w:rFonts w:ascii="Verdana" w:eastAsia="Times New Roman" w:hAnsi="Verdana" w:cs="Times New Roman"/>
                  <w:color w:val="000000"/>
                  <w:szCs w:val="18"/>
                  <w:lang w:val="en-TT" w:eastAsia="en-TT"/>
                </w:rPr>
              </w:pPr>
              <w:r w:rsidRPr="00FB27C9">
                <w:rPr>
                  <w:rFonts w:ascii="Verdana" w:eastAsia="Times New Roman" w:hAnsi="Verdana" w:cs="Times New Roman"/>
                  <w:color w:val="000000"/>
                  <w:szCs w:val="18"/>
                  <w:lang w:val="en-TT" w:eastAsia="en-TT"/>
                </w:rPr>
                <w:t>Collected empty carts and returned to the store.</w:t>
              </w:r>
            </w:p>
            <w:p w:rsidR="00FB27C9" w:rsidRPr="00FB27C9" w:rsidRDefault="00FB27C9" w:rsidP="00FB27C9">
              <w:pPr>
                <w:numPr>
                  <w:ilvl w:val="0"/>
                  <w:numId w:val="6"/>
                </w:numPr>
                <w:spacing w:before="100" w:beforeAutospacing="1" w:after="100" w:afterAutospacing="1" w:line="270" w:lineRule="atLeast"/>
                <w:rPr>
                  <w:rFonts w:ascii="Verdana" w:eastAsia="Times New Roman" w:hAnsi="Verdana" w:cs="Times New Roman"/>
                  <w:color w:val="000000"/>
                  <w:szCs w:val="18"/>
                  <w:lang w:val="en-TT" w:eastAsia="en-TT"/>
                </w:rPr>
              </w:pPr>
              <w:r w:rsidRPr="00FB27C9">
                <w:rPr>
                  <w:rFonts w:ascii="Verdana" w:eastAsia="Times New Roman" w:hAnsi="Verdana" w:cs="Times New Roman"/>
                  <w:color w:val="000000"/>
                  <w:szCs w:val="18"/>
                  <w:lang w:val="en-TT" w:eastAsia="en-TT"/>
                </w:rPr>
                <w:t>Adhered to safe work practices.</w:t>
              </w:r>
            </w:p>
            <w:p w:rsidR="00FB27C9" w:rsidRPr="00FB27C9" w:rsidRDefault="00FB27C9" w:rsidP="00FB27C9">
              <w:pPr>
                <w:numPr>
                  <w:ilvl w:val="0"/>
                  <w:numId w:val="6"/>
                </w:numPr>
                <w:spacing w:before="100" w:beforeAutospacing="1" w:after="100" w:afterAutospacing="1" w:line="270" w:lineRule="atLeast"/>
                <w:rPr>
                  <w:rFonts w:ascii="Verdana" w:eastAsia="Times New Roman" w:hAnsi="Verdana" w:cs="Times New Roman"/>
                  <w:color w:val="000000"/>
                  <w:szCs w:val="18"/>
                  <w:lang w:val="en-TT" w:eastAsia="en-TT"/>
                </w:rPr>
              </w:pPr>
              <w:r w:rsidRPr="00FB27C9">
                <w:rPr>
                  <w:rFonts w:ascii="Verdana" w:eastAsia="Times New Roman" w:hAnsi="Verdana" w:cs="Times New Roman"/>
                  <w:color w:val="000000"/>
                  <w:szCs w:val="18"/>
                  <w:lang w:val="en-TT" w:eastAsia="en-TT"/>
                </w:rPr>
                <w:t>Kept store floor free of hand baskets and shopping carts.</w:t>
              </w:r>
            </w:p>
            <w:p w:rsidR="00707461" w:rsidRDefault="004677F2">
              <w:pPr>
                <w:pStyle w:val="ListBullet"/>
              </w:pPr>
            </w:p>
          </w:sdtContent>
        </w:sdt>
      </w:sdtContent>
    </w:sdt>
    <w:p w:rsidR="004820C4" w:rsidRDefault="00707461" w:rsidP="00707461">
      <w:pPr>
        <w:pStyle w:val="Subsection"/>
      </w:pPr>
      <w:r>
        <w:t xml:space="preserve">references </w:t>
      </w:r>
    </w:p>
    <w:p w:rsidR="00707461" w:rsidRDefault="00707461" w:rsidP="00707461">
      <w:pPr>
        <w:pStyle w:val="Address"/>
        <w:numPr>
          <w:ilvl w:val="0"/>
          <w:numId w:val="17"/>
        </w:numPr>
      </w:pPr>
      <w:r>
        <w:t xml:space="preserve">Patrice </w:t>
      </w:r>
      <w:proofErr w:type="spellStart"/>
      <w:r>
        <w:t>Loney</w:t>
      </w:r>
      <w:proofErr w:type="spellEnd"/>
      <w:r>
        <w:t xml:space="preserve"> P</w:t>
      </w:r>
      <w:bookmarkStart w:id="0" w:name="_GoBack"/>
      <w:bookmarkEnd w:id="0"/>
      <w:r>
        <w:t>hillip – 3152450</w:t>
      </w:r>
    </w:p>
    <w:p w:rsidR="00707461" w:rsidRDefault="00707461" w:rsidP="00707461">
      <w:pPr>
        <w:pStyle w:val="Address"/>
        <w:numPr>
          <w:ilvl w:val="0"/>
          <w:numId w:val="17"/>
        </w:numPr>
      </w:pPr>
      <w:r>
        <w:t xml:space="preserve">Kimberley Forde – 2826757 </w:t>
      </w:r>
    </w:p>
    <w:sectPr w:rsidR="00707461">
      <w:footerReference w:type="default" r:id="rId9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7F2" w:rsidRDefault="004677F2">
      <w:pPr>
        <w:spacing w:after="0"/>
      </w:pPr>
      <w:r>
        <w:separator/>
      </w:r>
    </w:p>
  </w:endnote>
  <w:endnote w:type="continuationSeparator" w:id="0">
    <w:p w:rsidR="004677F2" w:rsidRDefault="004677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0C4" w:rsidRDefault="006B2772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0746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7F2" w:rsidRDefault="004677F2">
      <w:pPr>
        <w:spacing w:after="0"/>
      </w:pPr>
      <w:r>
        <w:separator/>
      </w:r>
    </w:p>
  </w:footnote>
  <w:footnote w:type="continuationSeparator" w:id="0">
    <w:p w:rsidR="004677F2" w:rsidRDefault="004677F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114A08C5"/>
    <w:multiLevelType w:val="multilevel"/>
    <w:tmpl w:val="35E0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042A3"/>
    <w:multiLevelType w:val="hybridMultilevel"/>
    <w:tmpl w:val="A106FDD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52407"/>
    <w:multiLevelType w:val="hybridMultilevel"/>
    <w:tmpl w:val="A54CEDC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C63B6"/>
    <w:multiLevelType w:val="hybridMultilevel"/>
    <w:tmpl w:val="08F05AA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471D89"/>
    <w:multiLevelType w:val="hybridMultilevel"/>
    <w:tmpl w:val="77B846C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57DAE"/>
    <w:multiLevelType w:val="multilevel"/>
    <w:tmpl w:val="C0AE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AC08E0"/>
    <w:multiLevelType w:val="hybridMultilevel"/>
    <w:tmpl w:val="464E8C7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007FA1"/>
    <w:multiLevelType w:val="hybridMultilevel"/>
    <w:tmpl w:val="26BC6D1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594926"/>
    <w:multiLevelType w:val="multilevel"/>
    <w:tmpl w:val="C0AE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5C35F9"/>
    <w:multiLevelType w:val="hybridMultilevel"/>
    <w:tmpl w:val="87429808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9AC3B65"/>
    <w:multiLevelType w:val="multilevel"/>
    <w:tmpl w:val="9530B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4F17F8"/>
    <w:multiLevelType w:val="hybridMultilevel"/>
    <w:tmpl w:val="5F7A3A0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E26250"/>
    <w:multiLevelType w:val="multilevel"/>
    <w:tmpl w:val="C0AE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  <w:num w:numId="6">
    <w:abstractNumId w:val="11"/>
  </w:num>
  <w:num w:numId="7">
    <w:abstractNumId w:val="6"/>
  </w:num>
  <w:num w:numId="8">
    <w:abstractNumId w:val="5"/>
  </w:num>
  <w:num w:numId="9">
    <w:abstractNumId w:val="4"/>
  </w:num>
  <w:num w:numId="10">
    <w:abstractNumId w:val="7"/>
  </w:num>
  <w:num w:numId="11">
    <w:abstractNumId w:val="10"/>
  </w:num>
  <w:num w:numId="12">
    <w:abstractNumId w:val="13"/>
  </w:num>
  <w:num w:numId="13">
    <w:abstractNumId w:val="9"/>
  </w:num>
  <w:num w:numId="14">
    <w:abstractNumId w:val="12"/>
  </w:num>
  <w:num w:numId="15">
    <w:abstractNumId w:val="2"/>
  </w:num>
  <w:num w:numId="16">
    <w:abstractNumId w:val="8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272"/>
    <w:rsid w:val="000E7C83"/>
    <w:rsid w:val="002536F7"/>
    <w:rsid w:val="002F5305"/>
    <w:rsid w:val="00404A20"/>
    <w:rsid w:val="004677F2"/>
    <w:rsid w:val="004820C4"/>
    <w:rsid w:val="006B2772"/>
    <w:rsid w:val="00707461"/>
    <w:rsid w:val="00745DDC"/>
    <w:rsid w:val="009E3AAD"/>
    <w:rsid w:val="00A81940"/>
    <w:rsid w:val="00D92272"/>
    <w:rsid w:val="00F82D1B"/>
    <w:rsid w:val="00FB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2BA13C"/>
  <w15:chartTrackingRefBased/>
  <w15:docId w15:val="{BDC9D396-8858-4D81-88A0-FDE28D0BD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ListParagraph">
    <w:name w:val="List Paragraph"/>
    <w:basedOn w:val="Normal"/>
    <w:uiPriority w:val="34"/>
    <w:unhideWhenUsed/>
    <w:qFormat/>
    <w:rsid w:val="009E3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4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lek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80C0EB438DA44B9977697346B0FC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7E646-0B26-401B-877F-CD1AD81E3B67}"/>
      </w:docPartPr>
      <w:docPartBody>
        <w:p w:rsidR="00BF1989" w:rsidRDefault="00792FFB">
          <w:pPr>
            <w:pStyle w:val="580C0EB438DA44B9977697346B0FCDBB"/>
          </w:pPr>
          <w:r>
            <w:t>[Your Name]</w:t>
          </w:r>
        </w:p>
      </w:docPartBody>
    </w:docPart>
    <w:docPart>
      <w:docPartPr>
        <w:name w:val="A2A1CC6F59274EEDADAB104097B8D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D7F27-643A-43C7-8CD8-2149E82A9857}"/>
      </w:docPartPr>
      <w:docPartBody>
        <w:p w:rsidR="00BF1989" w:rsidRDefault="00792FFB">
          <w:pPr>
            <w:pStyle w:val="A2A1CC6F59274EEDADAB104097B8D139"/>
          </w:pPr>
          <w:r>
            <w:t>[Address, City, ST  ZIP Code]</w:t>
          </w:r>
        </w:p>
      </w:docPartBody>
    </w:docPart>
    <w:docPart>
      <w:docPartPr>
        <w:name w:val="22EEF3C1C4704D60BEBD0E1C4CCB5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BA82C-B192-4842-86CA-100108B32169}"/>
      </w:docPartPr>
      <w:docPartBody>
        <w:p w:rsidR="00BF1989" w:rsidRDefault="00792FFB">
          <w:pPr>
            <w:pStyle w:val="22EEF3C1C4704D60BEBD0E1C4CCB5BD9"/>
          </w:pPr>
          <w:r>
            <w:t>[Telephone]</w:t>
          </w:r>
        </w:p>
      </w:docPartBody>
    </w:docPart>
    <w:docPart>
      <w:docPartPr>
        <w:name w:val="8E0CEACB393F464DAD68C648BDAE91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D0C8F-4CCF-429D-99E0-37EB640E5121}"/>
      </w:docPartPr>
      <w:docPartBody>
        <w:p w:rsidR="00BF1989" w:rsidRDefault="00792FFB">
          <w:pPr>
            <w:pStyle w:val="8E0CEACB393F464DAD68C648BDAE91A3"/>
          </w:pPr>
          <w:r>
            <w:t>[Email]</w:t>
          </w:r>
        </w:p>
      </w:docPartBody>
    </w:docPart>
    <w:docPart>
      <w:docPartPr>
        <w:name w:val="A36E9B9F58064B8AAAF0501E0610A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2532B-5145-4902-8563-E2BFD84D72D1}"/>
      </w:docPartPr>
      <w:docPartBody>
        <w:p w:rsidR="00BF1989" w:rsidRDefault="00792FFB">
          <w:pPr>
            <w:pStyle w:val="A36E9B9F58064B8AAAF0501E0610AA7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FFB"/>
    <w:rsid w:val="000A53B7"/>
    <w:rsid w:val="00792FFB"/>
    <w:rsid w:val="00BF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0C0EB438DA44B9977697346B0FCDBB">
    <w:name w:val="580C0EB438DA44B9977697346B0FCDBB"/>
  </w:style>
  <w:style w:type="paragraph" w:customStyle="1" w:styleId="A2A1CC6F59274EEDADAB104097B8D139">
    <w:name w:val="A2A1CC6F59274EEDADAB104097B8D139"/>
  </w:style>
  <w:style w:type="paragraph" w:customStyle="1" w:styleId="22EEF3C1C4704D60BEBD0E1C4CCB5BD9">
    <w:name w:val="22EEF3C1C4704D60BEBD0E1C4CCB5BD9"/>
  </w:style>
  <w:style w:type="paragraph" w:customStyle="1" w:styleId="8E0CEACB393F464DAD68C648BDAE91A3">
    <w:name w:val="8E0CEACB393F464DAD68C648BDAE91A3"/>
  </w:style>
  <w:style w:type="paragraph" w:customStyle="1" w:styleId="F37C4DBD9146477D9F78100D55F4D012">
    <w:name w:val="F37C4DBD9146477D9F78100D55F4D012"/>
  </w:style>
  <w:style w:type="paragraph" w:customStyle="1" w:styleId="60FC7195BB4F4585BD2E0DDCDBB78E6F">
    <w:name w:val="60FC7195BB4F4585BD2E0DDCDBB78E6F"/>
  </w:style>
  <w:style w:type="paragraph" w:customStyle="1" w:styleId="4302CFA8E6F9453A96A1725FF85BD078">
    <w:name w:val="4302CFA8E6F9453A96A1725FF85BD078"/>
  </w:style>
  <w:style w:type="paragraph" w:customStyle="1" w:styleId="38145FD819C748E6A0A67D83BD55200D">
    <w:name w:val="38145FD819C748E6A0A67D83BD55200D"/>
  </w:style>
  <w:style w:type="paragraph" w:customStyle="1" w:styleId="AB41B2FA5E9F48018AC7395F2653B4FB">
    <w:name w:val="AB41B2FA5E9F48018AC7395F2653B4FB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36E9B9F58064B8AAAF0501E0610AA77">
    <w:name w:val="A36E9B9F58064B8AAAF0501E0610AA77"/>
  </w:style>
  <w:style w:type="paragraph" w:customStyle="1" w:styleId="B9F1CF9BE99C40199E6E43807B9E64F8">
    <w:name w:val="B9F1CF9BE99C40199E6E43807B9E64F8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  <w:lang w:val="en-US" w:eastAsia="en-US"/>
    </w:rPr>
  </w:style>
  <w:style w:type="paragraph" w:customStyle="1" w:styleId="FC7994B673E840358401BAF27E1610D3">
    <w:name w:val="FC7994B673E840358401BAF27E1610D3"/>
  </w:style>
  <w:style w:type="paragraph" w:customStyle="1" w:styleId="3105BA762B0742F29F23C7B6697C07CC">
    <w:name w:val="3105BA762B0742F29F23C7B6697C07CC"/>
  </w:style>
  <w:style w:type="paragraph" w:customStyle="1" w:styleId="3DEBC860A06E4704AA1D218B336561FE">
    <w:name w:val="3DEBC860A06E4704AA1D218B336561FE"/>
  </w:style>
  <w:style w:type="paragraph" w:customStyle="1" w:styleId="48C7C6A673984573A13A6BAF7EFA6706">
    <w:name w:val="48C7C6A673984573A13A6BAF7EFA6706"/>
  </w:style>
  <w:style w:type="paragraph" w:customStyle="1" w:styleId="3A7A4B8A678649A4A09BEEA6F6CE3EC0">
    <w:name w:val="3A7A4B8A678649A4A09BEEA6F6CE3EC0"/>
  </w:style>
  <w:style w:type="paragraph" w:customStyle="1" w:styleId="C9B36D8727364D609E8DC39FDA75DD51">
    <w:name w:val="C9B36D8727364D609E8DC39FDA75DD51"/>
  </w:style>
  <w:style w:type="paragraph" w:customStyle="1" w:styleId="1EC5D6DA894D4787B7F9FBEF93E085CB">
    <w:name w:val="1EC5D6DA894D4787B7F9FBEF93E085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16 Austin street St. Joseph </CompanyAddress>
  <CompanyPhone>1868-4720824</CompanyPhone>
  <CompanyFax/>
  <CompanyEmail>melekcubs@gmail.com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101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melek fraser</dc:creator>
  <cp:keywords/>
  <cp:lastModifiedBy>melek fraser</cp:lastModifiedBy>
  <cp:revision>2</cp:revision>
  <dcterms:created xsi:type="dcterms:W3CDTF">2016-01-14T20:36:00Z</dcterms:created>
  <dcterms:modified xsi:type="dcterms:W3CDTF">2016-01-18T17:43:00Z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