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24" w:rsidRDefault="00CB3C75" w:rsidP="00985A3A">
      <w:pPr>
        <w:pStyle w:val="Name"/>
        <w:jc w:val="center"/>
      </w:pPr>
      <w:r>
        <w:rPr>
          <w:lang w:val="en-GB"/>
        </w:rPr>
        <w:t>KERDESHA GEORGE</w:t>
      </w:r>
    </w:p>
    <w:p w:rsidR="00DA65D3" w:rsidRDefault="00DA65D3" w:rsidP="00DA65D3">
      <w:pPr>
        <w:pStyle w:val="ContactInfo"/>
        <w:ind w:left="1"/>
        <w:rPr>
          <w:lang w:val="en-GB"/>
        </w:rPr>
      </w:pPr>
      <w:r>
        <w:rPr>
          <w:lang w:val="en-GB"/>
        </w:rPr>
        <w:t xml:space="preserve">          </w:t>
      </w:r>
      <w:r w:rsidR="00B60271">
        <w:rPr>
          <w:lang w:val="en-GB"/>
        </w:rPr>
        <w:t xml:space="preserve">                            LP 5</w:t>
      </w:r>
      <w:r>
        <w:rPr>
          <w:lang w:val="en-GB"/>
        </w:rPr>
        <w:t xml:space="preserve">9, </w:t>
      </w:r>
      <w:r w:rsidR="00B60271">
        <w:rPr>
          <w:lang w:val="en-GB"/>
        </w:rPr>
        <w:t>El Chorro Road,</w:t>
      </w:r>
      <w:r>
        <w:rPr>
          <w:lang w:val="en-GB"/>
        </w:rPr>
        <w:t xml:space="preserve"> Maracas </w:t>
      </w:r>
    </w:p>
    <w:p w:rsidR="00DA65D3" w:rsidRDefault="00DA65D3" w:rsidP="00DA65D3">
      <w:pPr>
        <w:pStyle w:val="ContactInfo"/>
        <w:ind w:left="1"/>
        <w:rPr>
          <w:lang w:val="en-GB"/>
        </w:rPr>
      </w:pPr>
      <w:r>
        <w:rPr>
          <w:lang w:val="en-GB"/>
        </w:rPr>
        <w:t xml:space="preserve">                                                      St. Joseph</w:t>
      </w:r>
    </w:p>
    <w:p w:rsidR="00B6384E" w:rsidRDefault="009A504C" w:rsidP="007667F9">
      <w:pPr>
        <w:pStyle w:val="ContactInfo"/>
        <w:ind w:left="1"/>
        <w:jc w:val="center"/>
        <w:rPr>
          <w:lang w:val="en-GB"/>
        </w:rPr>
      </w:pPr>
      <w:r>
        <w:rPr>
          <w:lang w:val="en-GB"/>
        </w:rPr>
        <w:t xml:space="preserve">                            </w:t>
      </w:r>
      <w:r w:rsidR="00DA65D3">
        <w:rPr>
          <w:lang w:val="en-GB"/>
        </w:rPr>
        <w:t xml:space="preserve">      </w:t>
      </w:r>
      <w:r w:rsidR="00DA65D3" w:rsidRPr="00DA65D3">
        <w:rPr>
          <w:lang w:val="en-GB"/>
        </w:rPr>
        <w:t>868-</w:t>
      </w:r>
      <w:r w:rsidR="00CB3C75">
        <w:rPr>
          <w:lang w:val="en-GB"/>
        </w:rPr>
        <w:t>329-9044</w:t>
      </w:r>
    </w:p>
    <w:p w:rsidR="00985A3A" w:rsidRDefault="00985A3A" w:rsidP="00985A3A">
      <w:pPr>
        <w:pStyle w:val="ContactInfo"/>
        <w:ind w:left="1"/>
        <w:jc w:val="center"/>
        <w:rPr>
          <w:lang w:val="en-GB"/>
        </w:rPr>
      </w:pPr>
      <w:r>
        <w:rPr>
          <w:lang w:val="en-GB"/>
        </w:rPr>
        <w:t xml:space="preserve">                                D-O-B 28</w:t>
      </w:r>
      <w:r w:rsidRPr="00985A3A">
        <w:rPr>
          <w:lang w:val="en-GB"/>
        </w:rPr>
        <w:t xml:space="preserve">th </w:t>
      </w:r>
      <w:r>
        <w:rPr>
          <w:lang w:val="en-GB"/>
        </w:rPr>
        <w:t>May, 1996</w:t>
      </w:r>
    </w:p>
    <w:p w:rsidR="00A73324" w:rsidRDefault="00B6384E" w:rsidP="007667F9">
      <w:pPr>
        <w:pStyle w:val="ContactInfo"/>
        <w:ind w:left="1"/>
        <w:jc w:val="center"/>
      </w:pPr>
      <w:r>
        <w:rPr>
          <w:lang w:val="en-GB"/>
        </w:rPr>
        <w:t xml:space="preserve">     </w:t>
      </w:r>
      <w:r w:rsidR="00985A3A">
        <w:rPr>
          <w:lang w:val="en-GB"/>
        </w:rPr>
        <w:t xml:space="preserve">                           </w:t>
      </w:r>
      <w:r w:rsidR="00553688">
        <w:rPr>
          <w:lang w:val="en-GB"/>
        </w:rPr>
        <w:t>kerdeshageorge@yahoo</w:t>
      </w:r>
      <w:r w:rsidR="00DA65D3">
        <w:rPr>
          <w:lang w:val="en-GB"/>
        </w:rPr>
        <w:t>.com</w:t>
      </w:r>
    </w:p>
    <w:p w:rsidR="00A73324" w:rsidRDefault="00977625">
      <w:pPr>
        <w:pStyle w:val="Heading1"/>
      </w:pPr>
      <w:r>
        <w:t>SUMMARY</w:t>
      </w:r>
    </w:p>
    <w:p w:rsidR="00A73324" w:rsidRDefault="00977625">
      <w:r>
        <w:rPr>
          <w:lang w:val="en-GB"/>
        </w:rPr>
        <w:t xml:space="preserve">Equipped with </w:t>
      </w:r>
      <w:r w:rsidR="00DA65D3">
        <w:rPr>
          <w:lang w:val="en-GB"/>
        </w:rPr>
        <w:t xml:space="preserve">almost </w:t>
      </w:r>
      <w:r w:rsidR="00161875">
        <w:rPr>
          <w:lang w:val="en-GB"/>
        </w:rPr>
        <w:t>two</w:t>
      </w:r>
      <w:r>
        <w:rPr>
          <w:lang w:val="en-GB"/>
        </w:rPr>
        <w:t xml:space="preserve"> year</w:t>
      </w:r>
      <w:r w:rsidR="00DA65D3">
        <w:rPr>
          <w:lang w:val="en-GB"/>
        </w:rPr>
        <w:t>s of Cus</w:t>
      </w:r>
      <w:r w:rsidR="00F04B14">
        <w:rPr>
          <w:lang w:val="en-GB"/>
        </w:rPr>
        <w:t xml:space="preserve">tomer Service </w:t>
      </w:r>
      <w:r w:rsidR="00DA65D3">
        <w:rPr>
          <w:lang w:val="en-GB"/>
        </w:rPr>
        <w:t>experience</w:t>
      </w:r>
      <w:r>
        <w:rPr>
          <w:lang w:val="en-GB"/>
        </w:rPr>
        <w:t xml:space="preserve">, I understand </w:t>
      </w:r>
      <w:r w:rsidR="00636C2D">
        <w:rPr>
          <w:lang w:val="en-GB"/>
        </w:rPr>
        <w:t>the un</w:t>
      </w:r>
      <w:r>
        <w:rPr>
          <w:lang w:val="en-GB"/>
        </w:rPr>
        <w:t>deniable importance of putting the customer first in both a B2B and B2C setting. High attention to detail is crucial to my role</w:t>
      </w:r>
      <w:r w:rsidR="006E382B">
        <w:rPr>
          <w:lang w:val="en-GB"/>
        </w:rPr>
        <w:t>,</w:t>
      </w:r>
      <w:r>
        <w:rPr>
          <w:lang w:val="en-GB"/>
        </w:rPr>
        <w:t xml:space="preserve"> as I am able to rapidly spot trends</w:t>
      </w:r>
      <w:r w:rsidR="006E382B">
        <w:rPr>
          <w:lang w:val="en-GB"/>
        </w:rPr>
        <w:t>,</w:t>
      </w:r>
      <w:r>
        <w:rPr>
          <w:lang w:val="en-GB"/>
        </w:rPr>
        <w:t xml:space="preserve"> or catch bad habits in different departments and fix them before they become permanent. </w:t>
      </w:r>
      <w:r w:rsidR="00DA65D3">
        <w:rPr>
          <w:lang w:val="en-GB"/>
        </w:rPr>
        <w:t>In addition, I am a great team player, dedicated and always equipped with a “Can do” attitude.</w:t>
      </w:r>
      <w:bookmarkStart w:id="0" w:name="_GoBack"/>
      <w:bookmarkEnd w:id="0"/>
    </w:p>
    <w:sdt>
      <w:sdtPr>
        <w:id w:val="1728489637"/>
        <w:placeholder>
          <w:docPart w:val="7B3BC74ED3F6DF4AAA66F9E61A3C9A52"/>
        </w:placeholder>
        <w:temporary/>
        <w:showingPlcHdr/>
      </w:sdtPr>
      <w:sdtContent>
        <w:p w:rsidR="00A73324" w:rsidRDefault="00BB22CD">
          <w:pPr>
            <w:pStyle w:val="Heading1"/>
          </w:pPr>
          <w:r>
            <w:t>Experience</w:t>
          </w:r>
        </w:p>
      </w:sdtContent>
    </w:sdt>
    <w:p w:rsidR="00791804" w:rsidRDefault="00985A3A" w:rsidP="00791804">
      <w:pPr>
        <w:rPr>
          <w:b/>
          <w:lang w:val="en-GB"/>
        </w:rPr>
      </w:pPr>
      <w:r>
        <w:rPr>
          <w:b/>
          <w:lang w:val="en-GB"/>
        </w:rPr>
        <w:t>Quality Roofing Co. Ltd</w:t>
      </w:r>
    </w:p>
    <w:p w:rsidR="00791804" w:rsidRPr="00791804" w:rsidRDefault="00791804" w:rsidP="00791804">
      <w:pPr>
        <w:rPr>
          <w:b/>
          <w:lang w:val="en-GB"/>
        </w:rPr>
      </w:pPr>
      <w:r>
        <w:rPr>
          <w:b/>
          <w:lang w:val="en-GB"/>
        </w:rPr>
        <w:t xml:space="preserve">Assistant </w:t>
      </w:r>
      <w:r w:rsidR="00985A3A">
        <w:rPr>
          <w:b/>
          <w:lang w:val="en-GB"/>
        </w:rPr>
        <w:t>Secretary</w:t>
      </w:r>
      <w:r>
        <w:rPr>
          <w:b/>
          <w:lang w:val="en-GB"/>
        </w:rPr>
        <w:t xml:space="preserve"> </w:t>
      </w:r>
      <w:r w:rsidR="00807F25">
        <w:rPr>
          <w:b/>
          <w:lang w:val="en-GB"/>
        </w:rPr>
        <w:t>–</w:t>
      </w:r>
      <w:r>
        <w:rPr>
          <w:b/>
          <w:lang w:val="en-GB"/>
        </w:rPr>
        <w:t xml:space="preserve"> </w:t>
      </w:r>
      <w:r w:rsidR="004566BE">
        <w:rPr>
          <w:b/>
          <w:lang w:val="en-GB"/>
        </w:rPr>
        <w:t>Dec</w:t>
      </w:r>
      <w:r w:rsidR="00807F25">
        <w:rPr>
          <w:b/>
          <w:lang w:val="en-GB"/>
        </w:rPr>
        <w:t xml:space="preserve"> 2014 to </w:t>
      </w:r>
      <w:r w:rsidR="004566BE">
        <w:rPr>
          <w:b/>
          <w:lang w:val="en-GB"/>
        </w:rPr>
        <w:t>June</w:t>
      </w:r>
      <w:r w:rsidR="00807F25">
        <w:rPr>
          <w:b/>
          <w:lang w:val="en-GB"/>
        </w:rPr>
        <w:t xml:space="preserve"> 2015</w:t>
      </w:r>
      <w:r w:rsidR="004566BE">
        <w:rPr>
          <w:b/>
          <w:lang w:val="en-GB"/>
        </w:rPr>
        <w:t>.</w:t>
      </w:r>
    </w:p>
    <w:p w:rsidR="00791804" w:rsidRPr="00791804" w:rsidRDefault="00791804" w:rsidP="00791804">
      <w:pPr>
        <w:pStyle w:val="ListBullet"/>
      </w:pPr>
      <w:r w:rsidRPr="00791804">
        <w:t>Recording all Service Request Report from Customers on a daily basis.</w:t>
      </w:r>
    </w:p>
    <w:p w:rsidR="00A7213D" w:rsidRDefault="00A7213D" w:rsidP="008D3B90">
      <w:pPr>
        <w:pStyle w:val="ListBullet"/>
      </w:pPr>
      <w:r>
        <w:rPr>
          <w:lang w:val="en-GB"/>
        </w:rPr>
        <w:t xml:space="preserve">The need to use my initiative and be proactive, is also evident in this role as in many instances, I am the </w:t>
      </w:r>
      <w:r w:rsidR="00791804">
        <w:rPr>
          <w:lang w:val="en-GB"/>
        </w:rPr>
        <w:t>first</w:t>
      </w:r>
      <w:r>
        <w:rPr>
          <w:lang w:val="en-GB"/>
        </w:rPr>
        <w:t xml:space="preserve"> point of contact for </w:t>
      </w:r>
      <w:r w:rsidR="00791804">
        <w:rPr>
          <w:lang w:val="en-GB"/>
        </w:rPr>
        <w:t>Customer</w:t>
      </w:r>
      <w:r>
        <w:rPr>
          <w:lang w:val="en-GB"/>
        </w:rPr>
        <w:t>s.</w:t>
      </w:r>
    </w:p>
    <w:p w:rsidR="00A7213D" w:rsidRPr="00396DB2" w:rsidRDefault="00A7213D" w:rsidP="008D3B90">
      <w:pPr>
        <w:pStyle w:val="ListBullet"/>
      </w:pPr>
      <w:r>
        <w:rPr>
          <w:lang w:val="en-GB"/>
        </w:rPr>
        <w:t xml:space="preserve">Building strong and lasting relationships with </w:t>
      </w:r>
      <w:r w:rsidR="000D05F0">
        <w:rPr>
          <w:lang w:val="en-GB"/>
        </w:rPr>
        <w:t>clients and customers,</w:t>
      </w:r>
      <w:r>
        <w:rPr>
          <w:lang w:val="en-GB"/>
        </w:rPr>
        <w:t xml:space="preserve"> is also an integral part of what I do.</w:t>
      </w:r>
    </w:p>
    <w:p w:rsidR="00396DB2" w:rsidRPr="00396DB2" w:rsidRDefault="00396DB2" w:rsidP="008D3B90">
      <w:pPr>
        <w:pStyle w:val="ListBullet"/>
      </w:pPr>
      <w:r>
        <w:rPr>
          <w:lang w:val="en-GB"/>
        </w:rPr>
        <w:t>Review current CS processes, challenges and suggest ways to improve where necessary.</w:t>
      </w:r>
    </w:p>
    <w:p w:rsidR="00A7213D" w:rsidRDefault="00A7213D" w:rsidP="008D3B90">
      <w:pPr>
        <w:pStyle w:val="ListBullet"/>
        <w:rPr>
          <w:lang w:val="en-GB"/>
        </w:rPr>
      </w:pPr>
      <w:r>
        <w:rPr>
          <w:lang w:val="en-GB"/>
        </w:rPr>
        <w:t xml:space="preserve">My ability to work with Microsoft </w:t>
      </w:r>
      <w:r w:rsidR="00807F25">
        <w:rPr>
          <w:lang w:val="en-GB"/>
        </w:rPr>
        <w:t>Word</w:t>
      </w:r>
      <w:r>
        <w:rPr>
          <w:lang w:val="en-GB"/>
        </w:rPr>
        <w:t xml:space="preserve"> is of a high standard, as this is a necessity for me to carry out my everyday activities</w:t>
      </w:r>
      <w:r w:rsidR="00791804">
        <w:rPr>
          <w:lang w:val="en-GB"/>
        </w:rPr>
        <w:t>.</w:t>
      </w:r>
    </w:p>
    <w:p w:rsidR="000A5824" w:rsidRDefault="000A5824" w:rsidP="008D3B90">
      <w:pPr>
        <w:pStyle w:val="ListBullet"/>
        <w:rPr>
          <w:lang w:val="en-GB"/>
        </w:rPr>
      </w:pPr>
      <w:r>
        <w:t>Understanding what the customer wants an</w:t>
      </w:r>
      <w:r w:rsidR="00BC1471">
        <w:t>d working t</w:t>
      </w:r>
      <w:r w:rsidR="00605A10">
        <w:t>o</w:t>
      </w:r>
      <w:r w:rsidR="00022D05">
        <w:rPr>
          <w:lang w:val="en-GB"/>
        </w:rPr>
        <w:t xml:space="preserve"> exceed their expectations</w:t>
      </w:r>
      <w:r w:rsidR="00605A10">
        <w:rPr>
          <w:lang w:val="en-GB"/>
        </w:rPr>
        <w:t>.</w:t>
      </w:r>
    </w:p>
    <w:p w:rsidR="000A5824" w:rsidRDefault="000A5824" w:rsidP="008D3B90">
      <w:pPr>
        <w:pStyle w:val="ListBullet"/>
      </w:pPr>
      <w:r>
        <w:t>Recording of all contact made, so as to be easily accessible by anyone at a later date.</w:t>
      </w:r>
    </w:p>
    <w:p w:rsidR="000A5824" w:rsidRDefault="000A5824" w:rsidP="008D3B90">
      <w:pPr>
        <w:pStyle w:val="ListBullet"/>
      </w:pPr>
      <w:r>
        <w:t>Ensuring that CRM is constantly being updated.</w:t>
      </w:r>
    </w:p>
    <w:p w:rsidR="000A5824" w:rsidRDefault="00EA57C2" w:rsidP="00807F25">
      <w:pPr>
        <w:pStyle w:val="ListBullet"/>
      </w:pPr>
      <w:r>
        <w:t xml:space="preserve">Identifying </w:t>
      </w:r>
      <w:r>
        <w:rPr>
          <w:lang w:val="en-GB"/>
        </w:rPr>
        <w:t xml:space="preserve">when </w:t>
      </w:r>
      <w:r w:rsidR="000A5824">
        <w:t>there is a problem and dealing with it head on.</w:t>
      </w:r>
    </w:p>
    <w:p w:rsidR="000A5824" w:rsidRDefault="000A5824" w:rsidP="008D3B90">
      <w:pPr>
        <w:pStyle w:val="ListBullet"/>
      </w:pPr>
      <w:r>
        <w:t xml:space="preserve">Working quite closely </w:t>
      </w:r>
      <w:r w:rsidR="00C163D2">
        <w:t xml:space="preserve">as a team is also critical in </w:t>
      </w:r>
      <w:r w:rsidR="00C163D2">
        <w:rPr>
          <w:lang w:val="en-GB"/>
        </w:rPr>
        <w:t>this</w:t>
      </w:r>
      <w:r>
        <w:t xml:space="preserve"> role</w:t>
      </w:r>
      <w:r w:rsidR="00A7213D">
        <w:rPr>
          <w:lang w:val="en-GB"/>
        </w:rPr>
        <w:t>,</w:t>
      </w:r>
      <w:r>
        <w:t xml:space="preserve"> in order for me to complete my job </w:t>
      </w:r>
      <w:r w:rsidR="00C163D2">
        <w:t>in many instances. As a result,</w:t>
      </w:r>
      <w:r>
        <w:t xml:space="preserve"> team work has become second nature.</w:t>
      </w:r>
    </w:p>
    <w:p w:rsidR="00791804" w:rsidRDefault="000A5824" w:rsidP="00807F25">
      <w:pPr>
        <w:pStyle w:val="ListBullet"/>
      </w:pPr>
      <w:r>
        <w:t xml:space="preserve">Always respond to </w:t>
      </w:r>
      <w:r w:rsidR="00A7213D">
        <w:rPr>
          <w:lang w:val="en-GB"/>
        </w:rPr>
        <w:t>correspondence</w:t>
      </w:r>
      <w:r>
        <w:t xml:space="preserve"> in a timely manner.</w:t>
      </w:r>
      <w:r w:rsidR="00807F25">
        <w:t xml:space="preserve"> </w:t>
      </w:r>
    </w:p>
    <w:p w:rsidR="00A7213D" w:rsidRPr="00A7213D" w:rsidRDefault="00807F25" w:rsidP="00A7213D">
      <w:pPr>
        <w:pStyle w:val="ListBullet"/>
        <w:numPr>
          <w:ilvl w:val="0"/>
          <w:numId w:val="0"/>
        </w:numPr>
        <w:ind w:left="216" w:hanging="216"/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Santas</w:t>
      </w:r>
      <w:proofErr w:type="spellEnd"/>
      <w:r>
        <w:rPr>
          <w:b/>
          <w:lang w:val="en-GB"/>
        </w:rPr>
        <w:t xml:space="preserve"> the Hair and Wig King – July 2013 to June 2014.</w:t>
      </w:r>
    </w:p>
    <w:p w:rsidR="00A7213D" w:rsidRDefault="00A7213D" w:rsidP="008D3B90">
      <w:pPr>
        <w:pStyle w:val="ListBullet"/>
      </w:pPr>
      <w:r>
        <w:t xml:space="preserve">Constantly </w:t>
      </w:r>
      <w:proofErr w:type="spellStart"/>
      <w:r>
        <w:t>seeked</w:t>
      </w:r>
      <w:proofErr w:type="spellEnd"/>
      <w:r>
        <w:t xml:space="preserve"> to put the customer at the heart of any decisions made.</w:t>
      </w:r>
    </w:p>
    <w:p w:rsidR="00A7213D" w:rsidRDefault="00A7213D" w:rsidP="008D3B90">
      <w:pPr>
        <w:pStyle w:val="ListBullet"/>
      </w:pPr>
      <w:r>
        <w:t xml:space="preserve">Addressed existing and potential customer queries by finding the most suitable solution and escalating when necessary. </w:t>
      </w:r>
    </w:p>
    <w:p w:rsidR="00A7213D" w:rsidRDefault="00A7213D" w:rsidP="008D3B90">
      <w:pPr>
        <w:pStyle w:val="ListBullet"/>
      </w:pPr>
      <w:r>
        <w:t>Paid close attention to detail.</w:t>
      </w:r>
    </w:p>
    <w:p w:rsidR="00A7213D" w:rsidRDefault="00A7213D" w:rsidP="008D3B90">
      <w:pPr>
        <w:pStyle w:val="ListBullet"/>
      </w:pPr>
      <w:r>
        <w:t xml:space="preserve">Worked closely with other departments to ensure that tasks were fulfilled in a timely manner. </w:t>
      </w:r>
    </w:p>
    <w:p w:rsidR="00A7213D" w:rsidRDefault="00A7213D" w:rsidP="008D3B90">
      <w:pPr>
        <w:pStyle w:val="ListBullet"/>
      </w:pPr>
      <w:r>
        <w:t xml:space="preserve">I was able to use my initiative to make difficult and important decisions on the spot. </w:t>
      </w:r>
    </w:p>
    <w:p w:rsidR="00A7213D" w:rsidRDefault="00A7213D" w:rsidP="008D3B90">
      <w:pPr>
        <w:pStyle w:val="ListBullet"/>
      </w:pPr>
      <w:r>
        <w:t xml:space="preserve">Treated all customers fairly and ensured customer confidentiality. </w:t>
      </w:r>
    </w:p>
    <w:p w:rsidR="00A7213D" w:rsidRDefault="00A7213D" w:rsidP="008D3B90">
      <w:pPr>
        <w:pStyle w:val="ListBullet"/>
      </w:pPr>
      <w:r>
        <w:t xml:space="preserve">Ensured that the company's policies and procedures were adhered to. </w:t>
      </w:r>
    </w:p>
    <w:p w:rsidR="00A7213D" w:rsidRDefault="00A7213D" w:rsidP="00A7213D">
      <w:pPr>
        <w:pStyle w:val="ListBullet"/>
        <w:numPr>
          <w:ilvl w:val="0"/>
          <w:numId w:val="0"/>
        </w:numPr>
        <w:ind w:left="216" w:hanging="216"/>
        <w:rPr>
          <w:lang w:val="en-GB"/>
        </w:rPr>
      </w:pPr>
    </w:p>
    <w:sdt>
      <w:sdtPr>
        <w:id w:val="720946933"/>
        <w:placeholder>
          <w:docPart w:val="5E263D1D7322B8488E8A16281D3B7C93"/>
        </w:placeholder>
        <w:temporary/>
        <w:showingPlcHdr/>
      </w:sdtPr>
      <w:sdtContent>
        <w:p w:rsidR="00A73324" w:rsidRDefault="00BB22CD">
          <w:pPr>
            <w:pStyle w:val="Heading1"/>
          </w:pPr>
          <w:r>
            <w:t>Education</w:t>
          </w:r>
        </w:p>
      </w:sdtContent>
    </w:sdt>
    <w:p w:rsidR="00A7213D" w:rsidRDefault="00A7213D" w:rsidP="00A7213D">
      <w:pPr>
        <w:pStyle w:val="ListBullet"/>
        <w:numPr>
          <w:ilvl w:val="0"/>
          <w:numId w:val="0"/>
        </w:numPr>
      </w:pPr>
    </w:p>
    <w:p w:rsidR="004F1EBF" w:rsidRDefault="00161875" w:rsidP="004F1EBF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June 2013 – St. Charles High School</w:t>
      </w:r>
    </w:p>
    <w:p w:rsidR="00A7213D" w:rsidRDefault="00161875" w:rsidP="005F7339">
      <w:pPr>
        <w:pStyle w:val="ListBullet"/>
      </w:pPr>
      <w:r>
        <w:t>Mathematics, English, Geography, Human and Social Biology</w:t>
      </w:r>
    </w:p>
    <w:p w:rsidR="005F7339" w:rsidRPr="005F7339" w:rsidRDefault="005F7339" w:rsidP="005F7339">
      <w:pPr>
        <w:pStyle w:val="ListBullet"/>
        <w:numPr>
          <w:ilvl w:val="0"/>
          <w:numId w:val="0"/>
        </w:numPr>
      </w:pPr>
    </w:p>
    <w:p w:rsidR="00A7213D" w:rsidRPr="00A7213D" w:rsidRDefault="00161875" w:rsidP="00A7213D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June 2008 – St. Joseph Girls R.C.</w:t>
      </w:r>
    </w:p>
    <w:p w:rsidR="00A73324" w:rsidRDefault="00A73324"/>
    <w:p w:rsidR="00A7213D" w:rsidRPr="00A7213D" w:rsidRDefault="00A7213D" w:rsidP="00A7213D">
      <w:pPr>
        <w:rPr>
          <w:b/>
          <w:color w:val="000000" w:themeColor="text1"/>
          <w:sz w:val="24"/>
          <w:szCs w:val="24"/>
          <w:u w:val="single"/>
          <w:lang w:val="en-GB"/>
        </w:rPr>
      </w:pPr>
      <w:r w:rsidRPr="00A7213D">
        <w:rPr>
          <w:b/>
          <w:color w:val="000000" w:themeColor="text1"/>
          <w:sz w:val="24"/>
          <w:szCs w:val="24"/>
          <w:u w:val="single"/>
          <w:lang w:val="en-GB"/>
        </w:rPr>
        <w:t>Skills</w:t>
      </w:r>
    </w:p>
    <w:p w:rsidR="00A7213D" w:rsidRDefault="00A7213D" w:rsidP="008D3B90">
      <w:pPr>
        <w:pStyle w:val="ListBullet"/>
        <w:rPr>
          <w:lang w:val="en-GB"/>
        </w:rPr>
      </w:pPr>
      <w:r>
        <w:t>Great with Microsoft Office</w:t>
      </w:r>
      <w:r w:rsidR="000B1AD3">
        <w:rPr>
          <w:lang w:val="en-GB"/>
        </w:rPr>
        <w:t xml:space="preserve">. </w:t>
      </w:r>
    </w:p>
    <w:p w:rsidR="00A7213D" w:rsidRPr="00F04B14" w:rsidRDefault="00807F25" w:rsidP="00A7213D">
      <w:pPr>
        <w:pStyle w:val="ListBullet"/>
      </w:pPr>
      <w:r>
        <w:t>Hai</w:t>
      </w:r>
      <w:r w:rsidR="004566BE">
        <w:t>r</w:t>
      </w:r>
      <w:r>
        <w:t>dressing</w:t>
      </w:r>
      <w:r w:rsidR="000B1AD3">
        <w:rPr>
          <w:lang w:val="en-GB"/>
        </w:rPr>
        <w:t>.</w:t>
      </w:r>
    </w:p>
    <w:p w:rsidR="00F04B14" w:rsidRPr="00807F25" w:rsidRDefault="00F04B14" w:rsidP="00A7213D">
      <w:pPr>
        <w:pStyle w:val="ListBullet"/>
      </w:pPr>
      <w:r>
        <w:rPr>
          <w:lang w:val="en-GB"/>
        </w:rPr>
        <w:t>Strong organisational skills</w:t>
      </w:r>
      <w:r w:rsidR="00807F25">
        <w:rPr>
          <w:lang w:val="en-GB"/>
        </w:rPr>
        <w:t>.</w:t>
      </w:r>
    </w:p>
    <w:p w:rsidR="00807F25" w:rsidRDefault="00807F25" w:rsidP="00807F25">
      <w:pPr>
        <w:pStyle w:val="ListBullet"/>
        <w:numPr>
          <w:ilvl w:val="0"/>
          <w:numId w:val="0"/>
        </w:numPr>
        <w:ind w:left="216"/>
      </w:pPr>
    </w:p>
    <w:p w:rsidR="00807F25" w:rsidRPr="00A7213D" w:rsidRDefault="00807F25" w:rsidP="00807F25">
      <w:pPr>
        <w:rPr>
          <w:b/>
          <w:color w:val="000000" w:themeColor="text1"/>
          <w:sz w:val="24"/>
          <w:szCs w:val="24"/>
          <w:u w:val="single"/>
          <w:lang w:val="en-GB"/>
        </w:rPr>
      </w:pPr>
      <w:r>
        <w:rPr>
          <w:b/>
          <w:color w:val="000000" w:themeColor="text1"/>
          <w:sz w:val="24"/>
          <w:szCs w:val="24"/>
          <w:u w:val="single"/>
          <w:lang w:val="en-GB"/>
        </w:rPr>
        <w:t>References</w:t>
      </w:r>
    </w:p>
    <w:p w:rsidR="00862E85" w:rsidRPr="00862E85" w:rsidRDefault="00862E85" w:rsidP="00FA6019">
      <w:pPr>
        <w:pStyle w:val="ListBullet"/>
        <w:rPr>
          <w:lang w:val="en-GB"/>
        </w:rPr>
      </w:pPr>
      <w:r>
        <w:t>Mrs. Lynette Boyce – Quality Roofing Co. Ltd – 1-868-662-3175</w:t>
      </w:r>
    </w:p>
    <w:p w:rsidR="00862E85" w:rsidRPr="00862E85" w:rsidRDefault="00862E85" w:rsidP="00FA6019">
      <w:pPr>
        <w:pStyle w:val="ListBullet"/>
        <w:rPr>
          <w:lang w:val="en-GB"/>
        </w:rPr>
      </w:pPr>
      <w:r>
        <w:t xml:space="preserve">Miss Alana </w:t>
      </w:r>
      <w:proofErr w:type="spellStart"/>
      <w:r>
        <w:t>Neaves</w:t>
      </w:r>
      <w:proofErr w:type="spellEnd"/>
      <w:r>
        <w:t xml:space="preserve"> – St. Charles High School – 1-868-663-7749</w:t>
      </w:r>
    </w:p>
    <w:p w:rsidR="00807F25" w:rsidRDefault="00807F25" w:rsidP="00862E85">
      <w:pPr>
        <w:pStyle w:val="ListBullet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 </w:t>
      </w:r>
    </w:p>
    <w:sectPr w:rsidR="00807F25" w:rsidSect="001D0790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ED0" w:rsidRDefault="00956ED0">
      <w:r>
        <w:separator/>
      </w:r>
    </w:p>
  </w:endnote>
  <w:endnote w:type="continuationSeparator" w:id="0">
    <w:p w:rsidR="00956ED0" w:rsidRDefault="00956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324" w:rsidRDefault="00C64FA3">
    <w:pPr>
      <w:pStyle w:val="Footer"/>
    </w:pPr>
    <w:r>
      <w:fldChar w:fldCharType="begin"/>
    </w:r>
    <w:r w:rsidR="00BB22CD">
      <w:instrText xml:space="preserve"> PAGE   \* MERGEFORMAT </w:instrText>
    </w:r>
    <w:r>
      <w:fldChar w:fldCharType="separate"/>
    </w:r>
    <w:r w:rsidR="00862E8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ED0" w:rsidRDefault="00956ED0">
      <w:r>
        <w:separator/>
      </w:r>
    </w:p>
  </w:footnote>
  <w:footnote w:type="continuationSeparator" w:id="0">
    <w:p w:rsidR="00956ED0" w:rsidRDefault="00956E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324" w:rsidRDefault="00C64FA3">
    <w:r w:rsidRPr="00C64FA3">
      <w:rPr>
        <w:noProof/>
        <w:lang w:val="en-GB" w:eastAsia="en-GB"/>
      </w:rPr>
      <w:pict>
        <v:shape id="Frame 1" o:spid="_x0000_s4100" style="position:absolute;margin-left:0;margin-top:0;width:394.8pt;height:567.4pt;z-index:-251651072;visibility:visible;mso-width-percent:941;mso-height-percent:954;mso-position-horizontal:center;mso-position-horizontal-relative:page;mso-position-vertical:center;mso-position-vertical-relative:page;mso-width-percent:941;mso-height-percent:954;v-text-anchor:middle" coordsize="5013960,7205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324" w:rsidRDefault="00C64FA3">
    <w:r w:rsidRPr="00C64FA3">
      <w:rPr>
        <w:noProof/>
        <w:lang w:val="en-GB" w:eastAsia="en-GB"/>
      </w:rPr>
      <w:pict>
        <v:group id="Group 4" o:spid="_x0000_s4097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yZKQ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">
          <v:shape id="Frame 5" o:spid="_x0000_s4099" style="position:absolute;left:1333;width:73152;height:96012;visibility:visible;v-text-anchor:middle" coordsize="7315200,9601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O5T8QA&#10;AADaAAAADwAAAGRycy9kb3ducmV2LnhtbESPT2sCMRTE74V+h/AKvYhmXVRkaxRpaak9CP6/PpLX&#10;3cXNy5Kkuv32piD0OMzMb5jZorONuJAPtWMFw0EGglg7U3OpYL97709BhIhssHFMCn4pwGL++DDD&#10;wrgrb+iyjaVIEA4FKqhibAspg67IYhi4ljh5385bjEn6UhqP1wS3jcyzbCIt1pwWKmzptSJ93v5Y&#10;BR+9Nz/8WuV2tB8f9Oikc4/ro1LPT93yBUSkLv6H7+1Po2AMf1fS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juU/EAAAA2gAAAA8AAAAAAAAAAAAAAAAAmAIAAGRycy9k&#10;b3ducmV2LnhtbFBLBQYAAAAABAAEAPUAAACJAwAAAAA=&#10;" adj="0,,0" path="m,l7315200,r,9601200l,9601200,,xm190488,190488r,9220224l7124712,9410712r,-9220224l190488,190488xe" fillcolor="#e3ab47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8" o:spid="_x0000_s4098" style="position:absolute;left:2285;top:4286;width:3582;height:8020;visibility:visible" coordsize="240,5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oTrsA&#10;AADaAAAADwAAAGRycy9kb3ducmV2LnhtbERPSwrCMBDdC94hjOBOUwVFqlGkKLjzC+puaMa22ExK&#10;E7V6erMQXD7ef7ZoTCmeVLvCsoJBPwJBnFpdcKbgdFz3JiCcR9ZYWiYFb3KwmLdbM4y1ffGengef&#10;iRDCLkYFufdVLKVLczLo+rYiDtzN1gZ9gHUmdY2vEG5KOYyisTRYcGjIsaIkp/R+eBgFyUfuC46S&#10;laPyvrucR1e9PY2U6naa5RSEp8b/xT/3R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yqE67AAAA2gAAAA8AAAAAAAAAAAAAAAAAmAIAAGRycy9kb3ducmV2Lnht&#10;bFBLBQYAAAAABAAEAPUAAACAAwAAAAA=&#10;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A73324" w:rsidRDefault="00A73324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C51A1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AEE4CC6"/>
    <w:multiLevelType w:val="hybridMultilevel"/>
    <w:tmpl w:val="96899418"/>
    <w:lvl w:ilvl="0" w:tplc="CF14E5DA"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16"/>
      </w:rPr>
    </w:lvl>
    <w:lvl w:ilvl="1" w:tplc="9632A22E"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16"/>
      </w:rPr>
    </w:lvl>
    <w:lvl w:ilvl="2" w:tplc="673837CA"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16"/>
      </w:rPr>
    </w:lvl>
    <w:lvl w:ilvl="3" w:tplc="CD282852"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16"/>
      </w:rPr>
    </w:lvl>
    <w:lvl w:ilvl="4" w:tplc="3100358C"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16"/>
      </w:rPr>
    </w:lvl>
    <w:lvl w:ilvl="5" w:tplc="B8342814"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16"/>
      </w:rPr>
    </w:lvl>
    <w:lvl w:ilvl="6" w:tplc="F992FFD0"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16"/>
      </w:rPr>
    </w:lvl>
    <w:lvl w:ilvl="7" w:tplc="809EAF4C"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16"/>
      </w:rPr>
    </w:lvl>
    <w:lvl w:ilvl="8" w:tplc="7AAEC1D8">
      <w:numFmt w:val="bullet"/>
      <w:lvlText w:val="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  <w:sz w:val="16"/>
      </w:rPr>
    </w:lvl>
  </w:abstractNum>
  <w:abstractNum w:abstractNumId="12">
    <w:nsid w:val="32262619"/>
    <w:multiLevelType w:val="hybridMultilevel"/>
    <w:tmpl w:val="B14C294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309BD"/>
    <w:rsid w:val="0001298C"/>
    <w:rsid w:val="00022D05"/>
    <w:rsid w:val="0002641F"/>
    <w:rsid w:val="000A5824"/>
    <w:rsid w:val="000B1AD3"/>
    <w:rsid w:val="000D05F0"/>
    <w:rsid w:val="000D7299"/>
    <w:rsid w:val="000E19B6"/>
    <w:rsid w:val="001136D9"/>
    <w:rsid w:val="00161875"/>
    <w:rsid w:val="00195227"/>
    <w:rsid w:val="001D0790"/>
    <w:rsid w:val="001E16F8"/>
    <w:rsid w:val="00242ABA"/>
    <w:rsid w:val="002F3302"/>
    <w:rsid w:val="002F440E"/>
    <w:rsid w:val="00396DB2"/>
    <w:rsid w:val="004009A1"/>
    <w:rsid w:val="00420F2A"/>
    <w:rsid w:val="004566BE"/>
    <w:rsid w:val="004F1EBF"/>
    <w:rsid w:val="00553688"/>
    <w:rsid w:val="0059677B"/>
    <w:rsid w:val="005A00BC"/>
    <w:rsid w:val="005E4001"/>
    <w:rsid w:val="005E6C9C"/>
    <w:rsid w:val="005F7339"/>
    <w:rsid w:val="00605A10"/>
    <w:rsid w:val="00636C2D"/>
    <w:rsid w:val="006A6E11"/>
    <w:rsid w:val="006E382B"/>
    <w:rsid w:val="00726805"/>
    <w:rsid w:val="007667F9"/>
    <w:rsid w:val="00771AC4"/>
    <w:rsid w:val="00791804"/>
    <w:rsid w:val="007A695C"/>
    <w:rsid w:val="00807F25"/>
    <w:rsid w:val="00820F28"/>
    <w:rsid w:val="00862E85"/>
    <w:rsid w:val="0091557F"/>
    <w:rsid w:val="00956ED0"/>
    <w:rsid w:val="00977625"/>
    <w:rsid w:val="00985A3A"/>
    <w:rsid w:val="009A504C"/>
    <w:rsid w:val="00A45E56"/>
    <w:rsid w:val="00A7213D"/>
    <w:rsid w:val="00A73324"/>
    <w:rsid w:val="00A91352"/>
    <w:rsid w:val="00B445AE"/>
    <w:rsid w:val="00B60271"/>
    <w:rsid w:val="00B6384E"/>
    <w:rsid w:val="00B71D40"/>
    <w:rsid w:val="00BB22CD"/>
    <w:rsid w:val="00BC1471"/>
    <w:rsid w:val="00C033A7"/>
    <w:rsid w:val="00C163D2"/>
    <w:rsid w:val="00C309BD"/>
    <w:rsid w:val="00C64FA3"/>
    <w:rsid w:val="00CB3C75"/>
    <w:rsid w:val="00CF0608"/>
    <w:rsid w:val="00D01021"/>
    <w:rsid w:val="00D1489A"/>
    <w:rsid w:val="00D50E63"/>
    <w:rsid w:val="00D64732"/>
    <w:rsid w:val="00DA65D3"/>
    <w:rsid w:val="00DC1137"/>
    <w:rsid w:val="00E12EE3"/>
    <w:rsid w:val="00E21E4E"/>
    <w:rsid w:val="00E3641F"/>
    <w:rsid w:val="00E47AF0"/>
    <w:rsid w:val="00EA57C2"/>
    <w:rsid w:val="00EC0732"/>
    <w:rsid w:val="00F04B14"/>
    <w:rsid w:val="00F3551F"/>
    <w:rsid w:val="00F90555"/>
    <w:rsid w:val="00FA6019"/>
    <w:rsid w:val="00FD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9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39"/>
  </w:style>
  <w:style w:type="paragraph" w:styleId="Heading1">
    <w:name w:val="heading 1"/>
    <w:basedOn w:val="Normal"/>
    <w:next w:val="Normal"/>
    <w:link w:val="Heading1Char"/>
    <w:uiPriority w:val="9"/>
    <w:qFormat/>
    <w:rsid w:val="001D0790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7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790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1D0790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1D0790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D0790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1D0790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1D079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790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790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790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790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790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790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D0790"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sid w:val="001D0790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rsid w:val="001D0790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D0790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D0790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1D0790"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D0790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D0790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D0790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D0790"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D0790"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D0790"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sid w:val="001D0790"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0790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D0790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790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rsid w:val="001D0790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D0790"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1D0790"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D0790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790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1D0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790"/>
  </w:style>
  <w:style w:type="paragraph" w:styleId="ListNumber">
    <w:name w:val="List Number"/>
    <w:basedOn w:val="Normal"/>
    <w:uiPriority w:val="10"/>
    <w:qFormat/>
    <w:rsid w:val="001D079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0790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0790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1D0790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D0790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D0790"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D0790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D0790"/>
    <w:rPr>
      <w:color w:val="0E0B05" w:themeColor="text2"/>
    </w:rPr>
  </w:style>
  <w:style w:type="paragraph" w:customStyle="1" w:styleId="7B3BC74ED3F6DF4AAA66F9E61A3C9A52">
    <w:name w:val="7B3BC74ED3F6DF4AAA66F9E61A3C9A52"/>
    <w:rsid w:val="00A7213D"/>
    <w:pPr>
      <w:spacing w:after="160" w:line="259" w:lineRule="auto"/>
    </w:pPr>
    <w:rPr>
      <w:rFonts w:eastAsiaTheme="minorEastAsia"/>
      <w:color w:val="auto"/>
      <w:sz w:val="22"/>
      <w:szCs w:val="22"/>
      <w:lang w:val="en-GB" w:eastAsia="en-US"/>
    </w:rPr>
  </w:style>
  <w:style w:type="character" w:customStyle="1" w:styleId="CharAttribute0">
    <w:name w:val="CharAttribute0"/>
    <w:rsid w:val="00DA65D3"/>
    <w:rPr>
      <w:rFonts w:ascii="Garamond" w:eastAsia="Garamond" w:hAnsi="Garamond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elvon\Downloads\%7b58EB6E76-CF94-2C48-8186-427B219BA9DF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3BC74ED3F6DF4AAA66F9E61A3C9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85BB5-1636-1C42-9BEF-2D4BCCC7A3C2}"/>
      </w:docPartPr>
      <w:docPartBody>
        <w:p w:rsidR="00DB4518" w:rsidRDefault="00EF751A">
          <w:pPr>
            <w:pStyle w:val="7B3BC74ED3F6DF4AAA66F9E61A3C9A52"/>
          </w:pPr>
          <w:r>
            <w:t>Experience</w:t>
          </w:r>
        </w:p>
      </w:docPartBody>
    </w:docPart>
    <w:docPart>
      <w:docPartPr>
        <w:name w:val="5E263D1D7322B8488E8A16281D3B7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00A1F-A0AD-2740-AEDD-6A5D19D01855}"/>
      </w:docPartPr>
      <w:docPartBody>
        <w:p w:rsidR="00DB4518" w:rsidRDefault="00EF751A">
          <w:pPr>
            <w:pStyle w:val="5E263D1D7322B8488E8A16281D3B7C9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F751A"/>
    <w:rsid w:val="00271279"/>
    <w:rsid w:val="00277714"/>
    <w:rsid w:val="002C2380"/>
    <w:rsid w:val="00427FA9"/>
    <w:rsid w:val="008B000E"/>
    <w:rsid w:val="00AF369D"/>
    <w:rsid w:val="00DB4518"/>
    <w:rsid w:val="00EB5196"/>
    <w:rsid w:val="00E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828E35D113D448210803E03C1F7F5">
    <w:name w:val="4B2828E35D113D448210803E03C1F7F5"/>
    <w:rsid w:val="008B000E"/>
  </w:style>
  <w:style w:type="paragraph" w:customStyle="1" w:styleId="3061B023B6D6FE438CD7E5F19E39E07F">
    <w:name w:val="3061B023B6D6FE438CD7E5F19E39E07F"/>
    <w:rsid w:val="008B000E"/>
  </w:style>
  <w:style w:type="paragraph" w:customStyle="1" w:styleId="797C4EC83706BF4FA1D85B427EE2F673">
    <w:name w:val="797C4EC83706BF4FA1D85B427EE2F673"/>
    <w:rsid w:val="008B000E"/>
  </w:style>
  <w:style w:type="paragraph" w:customStyle="1" w:styleId="022D6668BD01E84791885F4DA35B1B5B">
    <w:name w:val="022D6668BD01E84791885F4DA35B1B5B"/>
    <w:rsid w:val="008B000E"/>
  </w:style>
  <w:style w:type="paragraph" w:customStyle="1" w:styleId="7B3BC74ED3F6DF4AAA66F9E61A3C9A52">
    <w:name w:val="7B3BC74ED3F6DF4AAA66F9E61A3C9A52"/>
    <w:rsid w:val="008B000E"/>
  </w:style>
  <w:style w:type="paragraph" w:customStyle="1" w:styleId="CF5C226634A2F0478CCF604C7C71BED6">
    <w:name w:val="CF5C226634A2F0478CCF604C7C71BED6"/>
    <w:rsid w:val="008B000E"/>
  </w:style>
  <w:style w:type="paragraph" w:customStyle="1" w:styleId="D4EFD722BE56AE49858FC42E53E4E603">
    <w:name w:val="D4EFD722BE56AE49858FC42E53E4E603"/>
    <w:rsid w:val="008B000E"/>
  </w:style>
  <w:style w:type="paragraph" w:styleId="ListBullet">
    <w:name w:val="List Bullet"/>
    <w:basedOn w:val="Normal"/>
    <w:uiPriority w:val="9"/>
    <w:qFormat/>
    <w:rsid w:val="008B000E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D9AE13ED52B7E64DBA4597AAAB19CE54">
    <w:name w:val="D9AE13ED52B7E64DBA4597AAAB19CE54"/>
    <w:rsid w:val="008B000E"/>
  </w:style>
  <w:style w:type="paragraph" w:customStyle="1" w:styleId="5E263D1D7322B8488E8A16281D3B7C93">
    <w:name w:val="5E263D1D7322B8488E8A16281D3B7C93"/>
    <w:rsid w:val="008B000E"/>
  </w:style>
  <w:style w:type="paragraph" w:customStyle="1" w:styleId="2444096CA62D8D4B8176CBEF84BA42CC">
    <w:name w:val="2444096CA62D8D4B8176CBEF84BA42CC"/>
    <w:rsid w:val="008B000E"/>
  </w:style>
  <w:style w:type="paragraph" w:customStyle="1" w:styleId="02057B4D6F1DF3498EE92BD3EA0BC77C">
    <w:name w:val="02057B4D6F1DF3498EE92BD3EA0BC77C"/>
    <w:rsid w:val="008B000E"/>
  </w:style>
  <w:style w:type="paragraph" w:customStyle="1" w:styleId="252B092018551A42A888ADC98CA3D4BD">
    <w:name w:val="252B092018551A42A888ADC98CA3D4BD"/>
    <w:rsid w:val="008B00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03F4-2118-45B7-B1BC-6113B578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{58EB6E76-CF94-2C48-8186-427B219BA9DF}tf50002018</Template>
  <TotalTime>48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jamille.s.selvon@gmail.com</dc:creator>
  <cp:lastModifiedBy>Michelle.George</cp:lastModifiedBy>
  <cp:revision>9</cp:revision>
  <cp:lastPrinted>2016-01-26T18:46:00Z</cp:lastPrinted>
  <dcterms:created xsi:type="dcterms:W3CDTF">2016-01-26T20:16:00Z</dcterms:created>
  <dcterms:modified xsi:type="dcterms:W3CDTF">2016-01-26T20:57:00Z</dcterms:modified>
</cp:coreProperties>
</file>