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F7" w:rsidRDefault="009477DE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F30033B87BED483FA58990DDA354A5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F4904">
            <w:t>Demi Dwarica</w:t>
          </w:r>
        </w:sdtContent>
      </w:sdt>
    </w:p>
    <w:p w:rsidR="00B928F7" w:rsidRDefault="009477DE">
      <w:sdt>
        <w:sdtPr>
          <w:rPr>
            <w:rFonts w:ascii="Times New Roman" w:hAnsi="Times New Roman" w:cs="Times New Roman"/>
            <w:sz w:val="24"/>
            <w:szCs w:val="24"/>
          </w:rPr>
          <w:alias w:val="Address"/>
          <w:tag w:val=""/>
          <w:id w:val="-593780209"/>
          <w:placeholder>
            <w:docPart w:val="7998AA6ACB55407ABACD85D8C2AF335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0F4904" w:rsidRPr="000F4904">
            <w:rPr>
              <w:rFonts w:ascii="Times New Roman" w:hAnsi="Times New Roman" w:cs="Times New Roman"/>
              <w:sz w:val="24"/>
              <w:szCs w:val="24"/>
            </w:rPr>
            <w:t>LP 5 High Road, La Brea</w:t>
          </w:r>
        </w:sdtContent>
      </w:sdt>
      <w:r w:rsidRPr="000F4904">
        <w:rPr>
          <w:rFonts w:ascii="Times New Roman" w:hAnsi="Times New Roman" w:cs="Times New Roman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sz w:val="24"/>
            <w:szCs w:val="24"/>
          </w:rPr>
          <w:alias w:val="Telephone"/>
          <w:tag w:val=""/>
          <w:id w:val="-1416317146"/>
          <w:placeholder>
            <w:docPart w:val="7AF9B89AA10B49129D409F1EDC0E072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F4904" w:rsidRPr="000F4904">
            <w:rPr>
              <w:rFonts w:ascii="Times New Roman" w:hAnsi="Times New Roman" w:cs="Times New Roman"/>
              <w:sz w:val="24"/>
              <w:szCs w:val="24"/>
            </w:rPr>
            <w:t>3324523</w:t>
          </w:r>
        </w:sdtContent>
      </w:sdt>
      <w:r w:rsidRPr="000F4904">
        <w:rPr>
          <w:rFonts w:ascii="Times New Roman" w:hAnsi="Times New Roman" w:cs="Times New Roman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ail"/>
          <w:tag w:val=""/>
          <w:id w:val="-391963670"/>
          <w:placeholder>
            <w:docPart w:val="A2F664C8B0804EC8B23523D3F58839C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0F4904" w:rsidRPr="000F4904">
            <w:rPr>
              <w:rFonts w:ascii="Times New Roman" w:hAnsi="Times New Roman" w:cs="Times New Roman"/>
              <w:sz w:val="24"/>
              <w:szCs w:val="24"/>
            </w:rPr>
            <w:t>ddwarica@hotmail.com</w:t>
          </w:r>
        </w:sdtContent>
      </w:sdt>
    </w:p>
    <w:p w:rsidR="000F4904" w:rsidRDefault="009477DE" w:rsidP="000F4904">
      <w:pPr>
        <w:pStyle w:val="SectionHeading"/>
        <w:spacing w:before="720"/>
      </w:pPr>
      <w:r>
        <w:t>Objective</w:t>
      </w:r>
    </w:p>
    <w:p w:rsidR="000F4904" w:rsidRPr="000F4904" w:rsidRDefault="000F4904" w:rsidP="000F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Friendly and enthusiastic Cashier with 2 years of specialization in Chong’s Mini Mart. Able to learn new tasks quickly and proficient in growing key customer relationships. Represent establishment with friendly, professional demeanor at all times.</w:t>
      </w:r>
    </w:p>
    <w:p w:rsidR="000F4904" w:rsidRDefault="009477DE" w:rsidP="000F4904">
      <w:pPr>
        <w:pStyle w:val="SectionHeading"/>
      </w:pPr>
      <w:r>
        <w:t>Education</w:t>
      </w:r>
    </w:p>
    <w:p w:rsidR="000F4904" w:rsidRDefault="000F4904" w:rsidP="000F49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Vessigny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:rsidR="000F4904" w:rsidRDefault="000F4904" w:rsidP="000F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Gained all my subjects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Examination</w:t>
      </w:r>
    </w:p>
    <w:p w:rsidR="000F4904" w:rsidRDefault="000F4904" w:rsidP="000F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Mathematics- Grade 2</w:t>
      </w:r>
    </w:p>
    <w:p w:rsidR="000F4904" w:rsidRDefault="000F4904" w:rsidP="000F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–  Grade 2</w:t>
      </w:r>
    </w:p>
    <w:p w:rsidR="000F4904" w:rsidRDefault="000F4904" w:rsidP="000F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Science-  Grade 2</w:t>
      </w:r>
    </w:p>
    <w:p w:rsidR="000F4904" w:rsidRDefault="000F4904" w:rsidP="000F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Accounts- Grade 2</w:t>
      </w:r>
    </w:p>
    <w:p w:rsidR="000F4904" w:rsidRDefault="000F4904" w:rsidP="000F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Business- Grade 1</w:t>
      </w:r>
    </w:p>
    <w:p w:rsidR="00241049" w:rsidRPr="000F4904" w:rsidRDefault="00241049" w:rsidP="000F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a Cape student</w:t>
      </w:r>
      <w:bookmarkStart w:id="0" w:name="_GoBack"/>
      <w:bookmarkEnd w:id="0"/>
    </w:p>
    <w:sdt>
      <w:sdtPr>
        <w:rPr>
          <w:b w:val="0"/>
          <w:caps/>
          <w:color w:val="404040" w:themeColor="text1" w:themeTint="BF"/>
        </w:rPr>
        <w:id w:val="-1106653387"/>
        <w15:repeatingSection/>
      </w:sdtPr>
      <w:sdtEndPr>
        <w:rPr>
          <w:rFonts w:asciiTheme="minorHAnsi" w:eastAsiaTheme="minorHAnsi" w:hAnsiTheme="minorHAnsi" w:cstheme="minorBidi"/>
          <w:caps w:val="0"/>
          <w:sz w:val="18"/>
        </w:rPr>
      </w:sdtEndPr>
      <w:sdtContent>
        <w:sdt>
          <w:sdtPr>
            <w:rPr>
              <w:b w:val="0"/>
              <w:caps/>
              <w:color w:val="404040" w:themeColor="text1" w:themeTint="BF"/>
            </w:rPr>
            <w:id w:val="-514004892"/>
            <w:placeholder>
              <w:docPart w:val="4220B0A4EADA413E84214A0509273352"/>
            </w:placeholder>
            <w15:repeatingSectionItem/>
          </w:sdtPr>
          <w:sdtEndPr>
            <w:rPr>
              <w:rFonts w:asciiTheme="minorHAnsi" w:eastAsiaTheme="minorHAnsi" w:hAnsiTheme="minorHAnsi" w:cstheme="minorBidi"/>
              <w:caps w:val="0"/>
              <w:sz w:val="18"/>
            </w:rPr>
          </w:sdtEndPr>
          <w:sdtContent>
            <w:p w:rsidR="000F4904" w:rsidRDefault="000F4904" w:rsidP="000F4904">
              <w:pPr>
                <w:pStyle w:val="SectionHeading"/>
              </w:pPr>
            </w:p>
            <w:p w:rsidR="00B928F7" w:rsidRDefault="009477DE" w:rsidP="00D67C59">
              <w:pPr>
                <w:pStyle w:val="ListBullet"/>
                <w:numPr>
                  <w:ilvl w:val="0"/>
                  <w:numId w:val="0"/>
                </w:numPr>
                <w:ind w:left="144"/>
              </w:pPr>
            </w:p>
          </w:sdtContent>
        </w:sdt>
      </w:sdtContent>
    </w:sdt>
    <w:p w:rsidR="00B928F7" w:rsidRDefault="000F4904">
      <w:pPr>
        <w:pStyle w:val="SectionHeading"/>
      </w:pPr>
      <w:r>
        <w:t>Skill</w:t>
      </w:r>
      <w:r w:rsidR="009477DE">
        <w:t>s &amp; Abilities</w:t>
      </w:r>
    </w:p>
    <w:p w:rsidR="00D67C59" w:rsidRPr="00D67C59" w:rsidRDefault="00D67C59" w:rsidP="00D67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*Persuasion * Active Listening * Customer and Personal Service</w:t>
      </w:r>
    </w:p>
    <w:p w:rsidR="00B928F7" w:rsidRDefault="009477DE">
      <w:pPr>
        <w:pStyle w:val="SectionHeading"/>
      </w:pPr>
      <w:r>
        <w:t>E</w:t>
      </w:r>
      <w:r>
        <w:t>xperience</w:t>
      </w:r>
    </w:p>
    <w:p w:rsidR="00B928F7" w:rsidRDefault="00286D13">
      <w:pPr>
        <w:pStyle w:val="Subsection"/>
        <w:spacing w:before="100"/>
      </w:pPr>
      <w:r>
        <w:rPr>
          <w:rFonts w:ascii="Times New Roman" w:hAnsi="Times New Roman" w:cs="Times New Roman"/>
          <w:sz w:val="24"/>
          <w:szCs w:val="24"/>
        </w:rPr>
        <w:t>Cashier</w:t>
      </w:r>
      <w:r w:rsidR="009477DE">
        <w:t> | </w:t>
      </w:r>
      <w:r>
        <w:rPr>
          <w:rFonts w:ascii="Times New Roman" w:hAnsi="Times New Roman" w:cs="Times New Roman"/>
          <w:sz w:val="24"/>
          <w:szCs w:val="24"/>
        </w:rPr>
        <w:t>chong’s mini mart</w:t>
      </w:r>
      <w:r>
        <w:t> </w:t>
      </w:r>
    </w:p>
    <w:p w:rsidR="00286D13" w:rsidRDefault="00286D13" w:rsidP="00286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selves, and mark prices on shelves and items.</w:t>
      </w:r>
    </w:p>
    <w:p w:rsidR="00286D13" w:rsidRDefault="00286D13" w:rsidP="00286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 payment by cash,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6D13" w:rsidRPr="00286D13" w:rsidRDefault="00286D13" w:rsidP="00286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customers.</w:t>
      </w:r>
    </w:p>
    <w:sdt>
      <w:sdtPr>
        <w:rPr>
          <w:b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caps w:val="0"/>
              <w:color w:val="404040" w:themeColor="text1" w:themeTint="BF"/>
            </w:rPr>
            <w:id w:val="-1773932447"/>
            <w:placeholder>
              <w:docPart w:val="4220B0A4EADA413E84214A0509273352"/>
            </w:placeholder>
            <w15:repeatingSectionItem/>
          </w:sdtPr>
          <w:sdtEndPr/>
          <w:sdtContent>
            <w:p w:rsidR="00286D13" w:rsidRDefault="00286D13" w:rsidP="00286D13">
              <w:pPr>
                <w:pStyle w:val="Subsection"/>
              </w:pPr>
            </w:p>
            <w:p w:rsidR="00B928F7" w:rsidRDefault="009477DE">
              <w:pPr>
                <w:pStyle w:val="ListBullet"/>
              </w:pPr>
            </w:p>
          </w:sdtContent>
        </w:sdt>
      </w:sdtContent>
    </w:sdt>
    <w:sectPr w:rsidR="00B928F7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7DE" w:rsidRDefault="009477DE">
      <w:pPr>
        <w:spacing w:after="0"/>
      </w:pPr>
      <w:r>
        <w:separator/>
      </w:r>
    </w:p>
  </w:endnote>
  <w:endnote w:type="continuationSeparator" w:id="0">
    <w:p w:rsidR="009477DE" w:rsidRDefault="009477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F7" w:rsidRDefault="009477D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4104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7DE" w:rsidRDefault="009477DE">
      <w:pPr>
        <w:spacing w:after="0"/>
      </w:pPr>
      <w:r>
        <w:separator/>
      </w:r>
    </w:p>
  </w:footnote>
  <w:footnote w:type="continuationSeparator" w:id="0">
    <w:p w:rsidR="009477DE" w:rsidRDefault="009477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04"/>
    <w:rsid w:val="000F4904"/>
    <w:rsid w:val="00241049"/>
    <w:rsid w:val="00286D13"/>
    <w:rsid w:val="009477DE"/>
    <w:rsid w:val="00B928F7"/>
    <w:rsid w:val="00D6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B5F0"/>
  <w15:chartTrackingRefBased/>
  <w15:docId w15:val="{BD9005CA-2FD7-4BC7-93F7-AEF2B820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0033B87BED483FA58990DDA354A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FB11C-23F9-4D76-B70E-475CBBC77AC1}"/>
      </w:docPartPr>
      <w:docPartBody>
        <w:p w:rsidR="00000000" w:rsidRDefault="00A85C02">
          <w:pPr>
            <w:pStyle w:val="F30033B87BED483FA58990DDA354A5DA"/>
          </w:pPr>
          <w:r>
            <w:t>[Your Name]</w:t>
          </w:r>
        </w:p>
      </w:docPartBody>
    </w:docPart>
    <w:docPart>
      <w:docPartPr>
        <w:name w:val="7998AA6ACB55407ABACD85D8C2AF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212F2-EDA3-4BBF-AED2-08E1C6D9D1B1}"/>
      </w:docPartPr>
      <w:docPartBody>
        <w:p w:rsidR="00000000" w:rsidRDefault="00A85C02">
          <w:pPr>
            <w:pStyle w:val="7998AA6ACB55407ABACD85D8C2AF3359"/>
          </w:pPr>
          <w:r>
            <w:t>[Address, City, ST  ZIP Code]</w:t>
          </w:r>
        </w:p>
      </w:docPartBody>
    </w:docPart>
    <w:docPart>
      <w:docPartPr>
        <w:name w:val="7AF9B89AA10B49129D409F1EDC0E0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0B203-48A9-4B00-97F1-AB1136A9E8A0}"/>
      </w:docPartPr>
      <w:docPartBody>
        <w:p w:rsidR="00000000" w:rsidRDefault="00A85C02">
          <w:pPr>
            <w:pStyle w:val="7AF9B89AA10B49129D409F1EDC0E072A"/>
          </w:pPr>
          <w:r>
            <w:t>[Telephone]</w:t>
          </w:r>
        </w:p>
      </w:docPartBody>
    </w:docPart>
    <w:docPart>
      <w:docPartPr>
        <w:name w:val="A2F664C8B0804EC8B23523D3F5883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44C9B-5665-4D02-B441-017381C6F81E}"/>
      </w:docPartPr>
      <w:docPartBody>
        <w:p w:rsidR="00000000" w:rsidRDefault="00A85C02">
          <w:pPr>
            <w:pStyle w:val="A2F664C8B0804EC8B23523D3F58839C2"/>
          </w:pPr>
          <w:r>
            <w:t>[Email]</w:t>
          </w:r>
        </w:p>
      </w:docPartBody>
    </w:docPart>
    <w:docPart>
      <w:docPartPr>
        <w:name w:val="4220B0A4EADA413E84214A0509273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93A4F-49D9-495F-9443-0BDC39C3164F}"/>
      </w:docPartPr>
      <w:docPartBody>
        <w:p w:rsidR="00000000" w:rsidRDefault="00A85C02">
          <w:pPr>
            <w:pStyle w:val="4220B0A4EADA413E84214A050927335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02"/>
    <w:rsid w:val="00A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0033B87BED483FA58990DDA354A5DA">
    <w:name w:val="F30033B87BED483FA58990DDA354A5DA"/>
  </w:style>
  <w:style w:type="paragraph" w:customStyle="1" w:styleId="7998AA6ACB55407ABACD85D8C2AF3359">
    <w:name w:val="7998AA6ACB55407ABACD85D8C2AF3359"/>
  </w:style>
  <w:style w:type="paragraph" w:customStyle="1" w:styleId="7AF9B89AA10B49129D409F1EDC0E072A">
    <w:name w:val="7AF9B89AA10B49129D409F1EDC0E072A"/>
  </w:style>
  <w:style w:type="paragraph" w:customStyle="1" w:styleId="A2F664C8B0804EC8B23523D3F58839C2">
    <w:name w:val="A2F664C8B0804EC8B23523D3F58839C2"/>
  </w:style>
  <w:style w:type="paragraph" w:customStyle="1" w:styleId="725BECD073F1407C88D7773DF765BDC3">
    <w:name w:val="725BECD073F1407C88D7773DF765BDC3"/>
  </w:style>
  <w:style w:type="paragraph" w:customStyle="1" w:styleId="EE480ACC1FC640BE8B079A8EF04DA4F2">
    <w:name w:val="EE480ACC1FC640BE8B079A8EF04DA4F2"/>
  </w:style>
  <w:style w:type="paragraph" w:customStyle="1" w:styleId="AC25E4E542324505A5F343560AB1EC10">
    <w:name w:val="AC25E4E542324505A5F343560AB1EC10"/>
  </w:style>
  <w:style w:type="paragraph" w:customStyle="1" w:styleId="741230AA136B4941847D1EA72AD75025">
    <w:name w:val="741230AA136B4941847D1EA72AD75025"/>
  </w:style>
  <w:style w:type="paragraph" w:customStyle="1" w:styleId="80CAAF3C2B8C4C109C3334BBEA873BE8">
    <w:name w:val="80CAAF3C2B8C4C109C3334BBEA873B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220B0A4EADA413E84214A0509273352">
    <w:name w:val="4220B0A4EADA413E84214A0509273352"/>
  </w:style>
  <w:style w:type="paragraph" w:customStyle="1" w:styleId="9FFC46EEA5C3434BBB829AFAE4DB1E09">
    <w:name w:val="9FFC46EEA5C3434BBB829AFAE4DB1E0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44C2CEEAA3D74707AD4F14A9AF08D4BA">
    <w:name w:val="44C2CEEAA3D74707AD4F14A9AF08D4BA"/>
  </w:style>
  <w:style w:type="paragraph" w:customStyle="1" w:styleId="E6C8838F490545EC8C6EE62FA0C78340">
    <w:name w:val="E6C8838F490545EC8C6EE62FA0C78340"/>
  </w:style>
  <w:style w:type="paragraph" w:customStyle="1" w:styleId="0CC998544F7D42DEB582FFF2B0CD81DD">
    <w:name w:val="0CC998544F7D42DEB582FFF2B0CD81DD"/>
  </w:style>
  <w:style w:type="paragraph" w:customStyle="1" w:styleId="020DCFE33D6A4CC3811B032E7C99B7BF">
    <w:name w:val="020DCFE33D6A4CC3811B032E7C99B7BF"/>
  </w:style>
  <w:style w:type="paragraph" w:customStyle="1" w:styleId="704AD572AFA545C598C8447AB716F89E">
    <w:name w:val="704AD572AFA545C598C8447AB716F89E"/>
  </w:style>
  <w:style w:type="paragraph" w:customStyle="1" w:styleId="B410161255574FF79D82291B5B456A3B">
    <w:name w:val="B410161255574FF79D82291B5B456A3B"/>
  </w:style>
  <w:style w:type="paragraph" w:customStyle="1" w:styleId="9559513A35254CA39A1C5F4D2E59FF04">
    <w:name w:val="9559513A35254CA39A1C5F4D2E59F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LP 5 High Road, La Brea</CompanyAddress>
  <CompanyPhone>3324523</CompanyPhone>
  <CompanyFax/>
  <CompanyEmail>ddwarica@hotmail.com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 Dwarica</dc:creator>
  <cp:keywords/>
  <cp:lastModifiedBy>demi dwarica</cp:lastModifiedBy>
  <cp:revision>3</cp:revision>
  <dcterms:created xsi:type="dcterms:W3CDTF">2016-05-31T23:53:00Z</dcterms:created>
  <dcterms:modified xsi:type="dcterms:W3CDTF">2016-06-01T00:14:00Z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