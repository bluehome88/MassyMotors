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1439"/>
        <w:tblW w:w="8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415"/>
        <w:gridCol w:w="460"/>
      </w:tblGrid>
      <w:tr w:rsidR="00142D63" w:rsidTr="004C6DAD">
        <w:trPr>
          <w:trHeight w:val="835"/>
        </w:trPr>
        <w:sdt>
          <w:sdtPr>
            <w:rPr>
              <w:szCs w:val="40"/>
            </w:rPr>
            <w:alias w:val="Author"/>
            <w:id w:val="-1231160278"/>
            <w:placeholder>
              <w:docPart w:val="6E1BC537084F49AA9448FED715B723F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875" w:type="dxa"/>
                <w:gridSpan w:val="2"/>
                <w:vAlign w:val="bottom"/>
              </w:tcPr>
              <w:p w:rsidR="00142D63" w:rsidRDefault="00142D63" w:rsidP="004C6DAD">
                <w:pPr>
                  <w:pStyle w:val="YourName"/>
                </w:pPr>
                <w:r w:rsidRPr="002D17B7">
                  <w:rPr>
                    <w:szCs w:val="40"/>
                  </w:rPr>
                  <w:t>Laverne richards</w:t>
                </w:r>
              </w:p>
            </w:tc>
          </w:sdtContent>
        </w:sdt>
      </w:tr>
      <w:tr w:rsidR="00142D63" w:rsidTr="004C6DAD">
        <w:trPr>
          <w:gridAfter w:val="1"/>
          <w:wAfter w:w="460" w:type="dxa"/>
          <w:trHeight w:val="61"/>
        </w:trPr>
        <w:tc>
          <w:tcPr>
            <w:tcW w:w="8415" w:type="dxa"/>
            <w:tcBorders>
              <w:bottom w:val="single" w:sz="4" w:space="0" w:color="auto"/>
            </w:tcBorders>
          </w:tcPr>
          <w:p w:rsidR="00142D63" w:rsidRDefault="00142D63" w:rsidP="004C6DAD">
            <w:pPr>
              <w:pStyle w:val="PersonalInformation"/>
              <w:rPr>
                <w:sz w:val="20"/>
                <w:szCs w:val="20"/>
              </w:rPr>
            </w:pPr>
          </w:p>
        </w:tc>
      </w:tr>
      <w:tr w:rsidR="00142D63" w:rsidRPr="00C73771" w:rsidTr="004C6DAD">
        <w:trPr>
          <w:gridAfter w:val="1"/>
          <w:wAfter w:w="460" w:type="dxa"/>
          <w:trHeight w:val="646"/>
        </w:trPr>
        <w:tc>
          <w:tcPr>
            <w:tcW w:w="8415" w:type="dxa"/>
            <w:tcBorders>
              <w:bottom w:val="single" w:sz="4" w:space="0" w:color="auto"/>
            </w:tcBorders>
          </w:tcPr>
          <w:p w:rsidR="00142D63" w:rsidRDefault="00142D63" w:rsidP="004C6DAD">
            <w:pPr>
              <w:pStyle w:val="PersonalInformation"/>
              <w:rPr>
                <w:sz w:val="20"/>
                <w:szCs w:val="20"/>
              </w:rPr>
            </w:pPr>
          </w:p>
          <w:p w:rsidR="00142D63" w:rsidRDefault="00142D63" w:rsidP="004C6DAD">
            <w:pPr>
              <w:pStyle w:val="PersonalInformation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 xml:space="preserve">18 Keskidee street  |  Morvant  |  </w:t>
            </w:r>
            <w:r>
              <w:rPr>
                <w:sz w:val="20"/>
                <w:szCs w:val="20"/>
              </w:rPr>
              <w:t>705-3149</w:t>
            </w:r>
            <w:r w:rsidRPr="00C73771">
              <w:rPr>
                <w:sz w:val="20"/>
                <w:szCs w:val="20"/>
              </w:rPr>
              <w:t xml:space="preserve">  |  richardslaverne@yahoo.com</w:t>
            </w:r>
          </w:p>
          <w:p w:rsidR="00142D63" w:rsidRPr="00C73771" w:rsidRDefault="00142D63" w:rsidP="004C6DAD">
            <w:pPr>
              <w:pStyle w:val="PersonalInformation"/>
              <w:rPr>
                <w:sz w:val="20"/>
                <w:szCs w:val="20"/>
              </w:rPr>
            </w:pPr>
          </w:p>
        </w:tc>
      </w:tr>
    </w:tbl>
    <w:p w:rsidR="00142D63" w:rsidRDefault="00142D63" w:rsidP="00E9676B">
      <w:pPr>
        <w:spacing w:line="240" w:lineRule="auto"/>
        <w:rPr>
          <w:sz w:val="20"/>
          <w:szCs w:val="20"/>
        </w:rPr>
      </w:pPr>
    </w:p>
    <w:p w:rsidR="00142D63" w:rsidRDefault="00142D63" w:rsidP="00E9676B">
      <w:pPr>
        <w:spacing w:line="240" w:lineRule="auto"/>
        <w:rPr>
          <w:sz w:val="20"/>
          <w:szCs w:val="20"/>
        </w:rPr>
      </w:pPr>
    </w:p>
    <w:p w:rsidR="001B3903" w:rsidRDefault="00926FC3" w:rsidP="00E9676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15</w:t>
      </w:r>
      <w:r>
        <w:rPr>
          <w:sz w:val="20"/>
          <w:szCs w:val="20"/>
          <w:vertAlign w:val="superscript"/>
        </w:rPr>
        <w:t xml:space="preserve">th </w:t>
      </w:r>
      <w:r>
        <w:rPr>
          <w:sz w:val="20"/>
          <w:szCs w:val="20"/>
        </w:rPr>
        <w:t>September, 2015</w:t>
      </w:r>
    </w:p>
    <w:p w:rsidR="007B1731" w:rsidRPr="00622747" w:rsidRDefault="007B1731" w:rsidP="00E9676B">
      <w:pPr>
        <w:spacing w:line="240" w:lineRule="auto"/>
        <w:rPr>
          <w:sz w:val="20"/>
          <w:szCs w:val="20"/>
        </w:rPr>
      </w:pPr>
    </w:p>
    <w:p w:rsidR="000E447D" w:rsidRDefault="00C42F80" w:rsidP="007B1731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Massy Stores</w:t>
      </w:r>
    </w:p>
    <w:p w:rsidR="007B1731" w:rsidRPr="007B1731" w:rsidRDefault="007B1731" w:rsidP="007B1731">
      <w:pPr>
        <w:spacing w:line="240" w:lineRule="auto"/>
        <w:jc w:val="both"/>
        <w:rPr>
          <w:b/>
          <w:sz w:val="20"/>
          <w:szCs w:val="20"/>
        </w:rPr>
      </w:pPr>
      <w:r w:rsidRPr="007B1731">
        <w:rPr>
          <w:b/>
          <w:sz w:val="20"/>
          <w:szCs w:val="20"/>
        </w:rPr>
        <w:t xml:space="preserve">RE: </w:t>
      </w:r>
      <w:r w:rsidR="00C42F80">
        <w:rPr>
          <w:b/>
          <w:sz w:val="20"/>
          <w:szCs w:val="20"/>
        </w:rPr>
        <w:t>Part Time Cashier</w:t>
      </w:r>
      <w:r w:rsidR="000E447D">
        <w:rPr>
          <w:b/>
          <w:sz w:val="20"/>
          <w:szCs w:val="20"/>
        </w:rPr>
        <w:t xml:space="preserve"> </w:t>
      </w:r>
    </w:p>
    <w:p w:rsidR="00E9676B" w:rsidRPr="00622747" w:rsidRDefault="00E9676B" w:rsidP="00E9676B">
      <w:pPr>
        <w:spacing w:line="240" w:lineRule="auto"/>
        <w:jc w:val="both"/>
        <w:rPr>
          <w:sz w:val="20"/>
          <w:szCs w:val="20"/>
        </w:rPr>
      </w:pPr>
    </w:p>
    <w:p w:rsidR="00E9676B" w:rsidRPr="00622747" w:rsidRDefault="00E9676B" w:rsidP="00E9676B">
      <w:pPr>
        <w:spacing w:line="240" w:lineRule="auto"/>
        <w:jc w:val="both"/>
        <w:rPr>
          <w:sz w:val="20"/>
          <w:szCs w:val="20"/>
        </w:rPr>
      </w:pPr>
    </w:p>
    <w:p w:rsidR="00C42F80" w:rsidRDefault="00E9676B" w:rsidP="00E9676B">
      <w:pPr>
        <w:spacing w:line="240" w:lineRule="auto"/>
        <w:jc w:val="both"/>
        <w:rPr>
          <w:sz w:val="20"/>
          <w:szCs w:val="20"/>
        </w:rPr>
      </w:pPr>
      <w:r w:rsidRPr="00622747">
        <w:rPr>
          <w:sz w:val="20"/>
          <w:szCs w:val="20"/>
        </w:rPr>
        <w:t xml:space="preserve"> I </w:t>
      </w:r>
      <w:r w:rsidR="001B3903">
        <w:rPr>
          <w:sz w:val="20"/>
          <w:szCs w:val="20"/>
        </w:rPr>
        <w:t xml:space="preserve">would like to apply </w:t>
      </w:r>
      <w:r w:rsidR="00C42F80">
        <w:rPr>
          <w:sz w:val="20"/>
          <w:szCs w:val="20"/>
        </w:rPr>
        <w:t>a part time cashier position preferably at the Westmoorings branch</w:t>
      </w:r>
      <w:r w:rsidRPr="00622747">
        <w:rPr>
          <w:sz w:val="20"/>
          <w:szCs w:val="20"/>
        </w:rPr>
        <w:t xml:space="preserve">. At present I </w:t>
      </w:r>
      <w:r w:rsidR="00F63C18">
        <w:rPr>
          <w:sz w:val="20"/>
          <w:szCs w:val="20"/>
        </w:rPr>
        <w:t>hold the position of</w:t>
      </w:r>
      <w:r w:rsidRPr="00622747">
        <w:rPr>
          <w:sz w:val="20"/>
          <w:szCs w:val="20"/>
        </w:rPr>
        <w:t xml:space="preserve"> Assistant Accountant </w:t>
      </w:r>
      <w:r w:rsidR="007B1731">
        <w:rPr>
          <w:sz w:val="20"/>
          <w:szCs w:val="20"/>
        </w:rPr>
        <w:t xml:space="preserve">at National Training Agency (O.J.T. Department) </w:t>
      </w:r>
      <w:r w:rsidR="00C42F80">
        <w:rPr>
          <w:sz w:val="20"/>
          <w:szCs w:val="20"/>
        </w:rPr>
        <w:t xml:space="preserve">however due to unforeseen circumstances I am in need of extra income. I am a dedicated hard worker and I know I would be an asset to your company. I was previously employed with your company in 2004/2005 while pursuing studies at COSTAATT. </w:t>
      </w:r>
      <w:r w:rsidRPr="00622747">
        <w:rPr>
          <w:sz w:val="20"/>
          <w:szCs w:val="20"/>
        </w:rPr>
        <w:t xml:space="preserve"> </w:t>
      </w:r>
    </w:p>
    <w:p w:rsidR="00C42F80" w:rsidRDefault="00E9676B" w:rsidP="00E9676B">
      <w:pPr>
        <w:spacing w:line="240" w:lineRule="auto"/>
        <w:jc w:val="both"/>
        <w:rPr>
          <w:sz w:val="20"/>
          <w:szCs w:val="20"/>
        </w:rPr>
      </w:pPr>
      <w:r w:rsidRPr="00622747">
        <w:rPr>
          <w:sz w:val="20"/>
          <w:szCs w:val="20"/>
        </w:rPr>
        <w:br/>
        <w:t>I recently completed my bachelor’s degree in Business Management</w:t>
      </w:r>
      <w:r w:rsidR="00F63C18">
        <w:rPr>
          <w:sz w:val="20"/>
          <w:szCs w:val="20"/>
        </w:rPr>
        <w:t xml:space="preserve"> and plan to continue studies in this field</w:t>
      </w:r>
      <w:r w:rsidRPr="00622747">
        <w:rPr>
          <w:sz w:val="20"/>
          <w:szCs w:val="20"/>
        </w:rPr>
        <w:t xml:space="preserve">. </w:t>
      </w:r>
      <w:r w:rsidR="003B2A67" w:rsidRPr="00622747">
        <w:rPr>
          <w:sz w:val="20"/>
          <w:szCs w:val="20"/>
        </w:rPr>
        <w:t xml:space="preserve">I also have accounting qualifications such as an Associate Degree in Management Accounting and ACCA Level One. </w:t>
      </w:r>
      <w:r w:rsidRPr="00622747">
        <w:rPr>
          <w:sz w:val="20"/>
          <w:szCs w:val="20"/>
        </w:rPr>
        <w:t>I am very hard working</w:t>
      </w:r>
      <w:r w:rsidR="00281120" w:rsidRPr="00622747">
        <w:rPr>
          <w:sz w:val="20"/>
          <w:szCs w:val="20"/>
        </w:rPr>
        <w:t>,</w:t>
      </w:r>
      <w:r w:rsidRPr="00622747">
        <w:rPr>
          <w:sz w:val="20"/>
          <w:szCs w:val="20"/>
        </w:rPr>
        <w:t xml:space="preserve"> </w:t>
      </w:r>
      <w:r w:rsidR="007F2DA1" w:rsidRPr="00622747">
        <w:rPr>
          <w:sz w:val="20"/>
          <w:szCs w:val="20"/>
        </w:rPr>
        <w:t xml:space="preserve">competent </w:t>
      </w:r>
      <w:r w:rsidR="00281120" w:rsidRPr="00622747">
        <w:rPr>
          <w:sz w:val="20"/>
          <w:szCs w:val="20"/>
        </w:rPr>
        <w:t xml:space="preserve">and organized individual who can work well in both a team oriented environment as well as individually. </w:t>
      </w:r>
    </w:p>
    <w:p w:rsidR="00C42F80" w:rsidRDefault="00C42F80" w:rsidP="00E9676B">
      <w:pPr>
        <w:spacing w:line="240" w:lineRule="auto"/>
        <w:jc w:val="both"/>
        <w:rPr>
          <w:sz w:val="20"/>
          <w:szCs w:val="20"/>
        </w:rPr>
      </w:pPr>
    </w:p>
    <w:p w:rsidR="00E9676B" w:rsidRPr="00622747" w:rsidRDefault="00E9676B" w:rsidP="00E9676B">
      <w:pPr>
        <w:spacing w:line="240" w:lineRule="auto"/>
        <w:jc w:val="both"/>
        <w:rPr>
          <w:sz w:val="20"/>
          <w:szCs w:val="20"/>
        </w:rPr>
      </w:pPr>
      <w:r w:rsidRPr="00622747">
        <w:rPr>
          <w:sz w:val="20"/>
          <w:szCs w:val="20"/>
        </w:rPr>
        <w:t xml:space="preserve">Attached is a resume </w:t>
      </w:r>
      <w:r w:rsidR="00F63C18">
        <w:rPr>
          <w:sz w:val="20"/>
          <w:szCs w:val="20"/>
        </w:rPr>
        <w:t xml:space="preserve">and copies of certificates </w:t>
      </w:r>
      <w:r w:rsidRPr="00622747">
        <w:rPr>
          <w:sz w:val="20"/>
          <w:szCs w:val="20"/>
        </w:rPr>
        <w:t>detailing my qualifications and experience for you perusal. If my application is considered I will be willing to accept an interview at any time convenient to you. I can be contacted at the above address or by telephone; Home (626-1117) or Cell (</w:t>
      </w:r>
      <w:r w:rsidR="00F63C18">
        <w:rPr>
          <w:sz w:val="20"/>
          <w:szCs w:val="20"/>
        </w:rPr>
        <w:t>354-7147</w:t>
      </w:r>
      <w:r w:rsidR="003B2A67" w:rsidRPr="00622747">
        <w:rPr>
          <w:sz w:val="20"/>
          <w:szCs w:val="20"/>
        </w:rPr>
        <w:t>)</w:t>
      </w:r>
    </w:p>
    <w:p w:rsidR="00E9676B" w:rsidRPr="00622747" w:rsidRDefault="00E9676B" w:rsidP="00E9676B">
      <w:pPr>
        <w:spacing w:line="240" w:lineRule="auto"/>
        <w:jc w:val="both"/>
        <w:rPr>
          <w:sz w:val="20"/>
          <w:szCs w:val="20"/>
        </w:rPr>
      </w:pPr>
    </w:p>
    <w:p w:rsidR="00E9676B" w:rsidRPr="00622747" w:rsidRDefault="00E9676B" w:rsidP="00E9676B">
      <w:pPr>
        <w:spacing w:line="240" w:lineRule="auto"/>
        <w:jc w:val="both"/>
        <w:rPr>
          <w:sz w:val="20"/>
          <w:szCs w:val="20"/>
        </w:rPr>
      </w:pPr>
      <w:r w:rsidRPr="00622747">
        <w:rPr>
          <w:sz w:val="20"/>
          <w:szCs w:val="20"/>
        </w:rPr>
        <w:t>Thank you for considering me for the position.</w:t>
      </w:r>
    </w:p>
    <w:p w:rsidR="00E9676B" w:rsidRPr="00622747" w:rsidRDefault="00E9676B" w:rsidP="00E9676B">
      <w:pPr>
        <w:spacing w:line="240" w:lineRule="auto"/>
        <w:jc w:val="both"/>
        <w:rPr>
          <w:sz w:val="20"/>
          <w:szCs w:val="20"/>
        </w:rPr>
      </w:pPr>
    </w:p>
    <w:p w:rsidR="00E9676B" w:rsidRPr="00622747" w:rsidRDefault="00E9676B" w:rsidP="00E9676B">
      <w:pPr>
        <w:spacing w:line="240" w:lineRule="auto"/>
        <w:jc w:val="both"/>
        <w:rPr>
          <w:sz w:val="20"/>
          <w:szCs w:val="20"/>
        </w:rPr>
      </w:pPr>
      <w:r w:rsidRPr="00622747">
        <w:rPr>
          <w:sz w:val="20"/>
          <w:szCs w:val="20"/>
        </w:rPr>
        <w:t>Respectfully Yours,</w:t>
      </w:r>
    </w:p>
    <w:p w:rsidR="00E9676B" w:rsidRPr="00622747" w:rsidRDefault="00E9676B" w:rsidP="00E9676B">
      <w:pPr>
        <w:spacing w:line="240" w:lineRule="auto"/>
        <w:jc w:val="both"/>
        <w:rPr>
          <w:sz w:val="20"/>
          <w:szCs w:val="20"/>
        </w:rPr>
      </w:pPr>
    </w:p>
    <w:p w:rsidR="00E9676B" w:rsidRPr="00622747" w:rsidRDefault="00E9676B" w:rsidP="00E9676B">
      <w:pPr>
        <w:spacing w:line="240" w:lineRule="auto"/>
        <w:jc w:val="both"/>
        <w:rPr>
          <w:sz w:val="20"/>
          <w:szCs w:val="20"/>
        </w:rPr>
      </w:pPr>
    </w:p>
    <w:p w:rsidR="00E9676B" w:rsidRPr="00622747" w:rsidRDefault="00E9676B" w:rsidP="00E9676B">
      <w:pPr>
        <w:spacing w:line="240" w:lineRule="auto"/>
        <w:jc w:val="both"/>
        <w:rPr>
          <w:sz w:val="20"/>
          <w:szCs w:val="20"/>
        </w:rPr>
      </w:pPr>
    </w:p>
    <w:p w:rsidR="00E9676B" w:rsidRPr="00622747" w:rsidRDefault="00E9676B" w:rsidP="00E9676B">
      <w:pPr>
        <w:spacing w:line="240" w:lineRule="auto"/>
        <w:jc w:val="both"/>
        <w:rPr>
          <w:sz w:val="20"/>
          <w:szCs w:val="20"/>
        </w:rPr>
      </w:pPr>
      <w:r w:rsidRPr="00622747">
        <w:rPr>
          <w:sz w:val="20"/>
          <w:szCs w:val="20"/>
        </w:rPr>
        <w:t>________________________</w:t>
      </w:r>
    </w:p>
    <w:p w:rsidR="00E9676B" w:rsidRPr="00622747" w:rsidRDefault="00E9676B" w:rsidP="00E9676B">
      <w:pPr>
        <w:spacing w:line="240" w:lineRule="auto"/>
        <w:jc w:val="both"/>
        <w:rPr>
          <w:sz w:val="20"/>
          <w:szCs w:val="20"/>
        </w:rPr>
      </w:pPr>
      <w:r w:rsidRPr="00622747">
        <w:rPr>
          <w:sz w:val="20"/>
          <w:szCs w:val="20"/>
        </w:rPr>
        <w:t>LAVERNE RICHARDS</w:t>
      </w:r>
    </w:p>
    <w:p w:rsidR="00E9676B" w:rsidRPr="00E9676B" w:rsidRDefault="00E9676B">
      <w:pPr>
        <w:rPr>
          <w:sz w:val="22"/>
        </w:rPr>
      </w:pPr>
      <w:r w:rsidRPr="00E9676B">
        <w:rPr>
          <w:caps/>
          <w:sz w:val="22"/>
        </w:rPr>
        <w:br w:type="page"/>
      </w:r>
    </w:p>
    <w:tbl>
      <w:tblPr>
        <w:tblStyle w:val="TableGrid"/>
        <w:tblpPr w:leftFromText="180" w:rightFromText="180" w:vertAnchor="text" w:horzAnchor="margin" w:tblpY="-1439"/>
        <w:tblW w:w="8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60"/>
        <w:gridCol w:w="5468"/>
        <w:gridCol w:w="2947"/>
      </w:tblGrid>
      <w:tr w:rsidR="00343C38" w:rsidRPr="00C73771" w:rsidTr="00281120">
        <w:trPr>
          <w:trHeight w:val="835"/>
        </w:trPr>
        <w:sdt>
          <w:sdtPr>
            <w:rPr>
              <w:szCs w:val="40"/>
            </w:rPr>
            <w:alias w:val="Author"/>
            <w:id w:val="91148862"/>
            <w:placeholder>
              <w:docPart w:val="22CFCB9AD15A45CCA967B86CC0D41ED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875" w:type="dxa"/>
                <w:gridSpan w:val="3"/>
                <w:vAlign w:val="bottom"/>
              </w:tcPr>
              <w:p w:rsidR="00343C38" w:rsidRDefault="00343C38" w:rsidP="00343C38">
                <w:pPr>
                  <w:pStyle w:val="YourName"/>
                </w:pPr>
                <w:r w:rsidRPr="002D17B7">
                  <w:rPr>
                    <w:szCs w:val="40"/>
                  </w:rPr>
                  <w:t>Laverne richards</w:t>
                </w:r>
              </w:p>
            </w:tc>
          </w:sdtContent>
        </w:sdt>
      </w:tr>
      <w:tr w:rsidR="00281120" w:rsidRPr="00C73771" w:rsidTr="00177360">
        <w:trPr>
          <w:trHeight w:val="51"/>
        </w:trPr>
        <w:tc>
          <w:tcPr>
            <w:tcW w:w="460" w:type="dxa"/>
            <w:tcBorders>
              <w:bottom w:val="single" w:sz="4" w:space="0" w:color="auto"/>
            </w:tcBorders>
          </w:tcPr>
          <w:p w:rsidR="00281120" w:rsidRPr="00C73771" w:rsidRDefault="00281120" w:rsidP="00343C38">
            <w:pPr>
              <w:rPr>
                <w:sz w:val="20"/>
                <w:szCs w:val="20"/>
              </w:rPr>
            </w:pPr>
          </w:p>
        </w:tc>
        <w:tc>
          <w:tcPr>
            <w:tcW w:w="8415" w:type="dxa"/>
            <w:gridSpan w:val="2"/>
            <w:tcBorders>
              <w:bottom w:val="single" w:sz="4" w:space="0" w:color="auto"/>
            </w:tcBorders>
          </w:tcPr>
          <w:p w:rsidR="00281120" w:rsidRDefault="00281120" w:rsidP="00343C38">
            <w:pPr>
              <w:pStyle w:val="PersonalInformation"/>
              <w:rPr>
                <w:sz w:val="20"/>
                <w:szCs w:val="20"/>
              </w:rPr>
            </w:pPr>
          </w:p>
        </w:tc>
      </w:tr>
      <w:tr w:rsidR="00343C38" w:rsidRPr="00C73771" w:rsidTr="00177360">
        <w:trPr>
          <w:trHeight w:val="556"/>
        </w:trPr>
        <w:tc>
          <w:tcPr>
            <w:tcW w:w="460" w:type="dxa"/>
            <w:tcBorders>
              <w:bottom w:val="single" w:sz="4" w:space="0" w:color="auto"/>
            </w:tcBorders>
          </w:tcPr>
          <w:p w:rsidR="00343C38" w:rsidRPr="00C73771" w:rsidRDefault="00343C38" w:rsidP="00343C38">
            <w:pPr>
              <w:rPr>
                <w:sz w:val="20"/>
                <w:szCs w:val="20"/>
              </w:rPr>
            </w:pPr>
          </w:p>
        </w:tc>
        <w:tc>
          <w:tcPr>
            <w:tcW w:w="8415" w:type="dxa"/>
            <w:gridSpan w:val="2"/>
            <w:tcBorders>
              <w:bottom w:val="single" w:sz="4" w:space="0" w:color="auto"/>
            </w:tcBorders>
          </w:tcPr>
          <w:p w:rsidR="00784927" w:rsidRDefault="00784927" w:rsidP="00343C38">
            <w:pPr>
              <w:pStyle w:val="PersonalInformation"/>
              <w:rPr>
                <w:sz w:val="20"/>
                <w:szCs w:val="20"/>
              </w:rPr>
            </w:pPr>
          </w:p>
          <w:p w:rsidR="00343C38" w:rsidRDefault="00343C38" w:rsidP="00343C38">
            <w:pPr>
              <w:pStyle w:val="PersonalInformation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 xml:space="preserve">18 Keskidee street  |  Morvant  |  </w:t>
            </w:r>
            <w:r w:rsidR="00C42F80">
              <w:rPr>
                <w:sz w:val="20"/>
                <w:szCs w:val="20"/>
              </w:rPr>
              <w:t>354-7147</w:t>
            </w:r>
            <w:r w:rsidRPr="00C73771">
              <w:rPr>
                <w:sz w:val="20"/>
                <w:szCs w:val="20"/>
              </w:rPr>
              <w:t xml:space="preserve">  |  richardslaverne@yahoo.com</w:t>
            </w:r>
          </w:p>
          <w:p w:rsidR="00343C38" w:rsidRPr="00C73771" w:rsidRDefault="00343C38" w:rsidP="00343C38">
            <w:pPr>
              <w:pStyle w:val="PersonalInformation"/>
              <w:rPr>
                <w:sz w:val="20"/>
                <w:szCs w:val="20"/>
              </w:rPr>
            </w:pPr>
          </w:p>
        </w:tc>
      </w:tr>
      <w:tr w:rsidR="00343C38" w:rsidRPr="00C73771" w:rsidTr="00177360">
        <w:trPr>
          <w:trHeight w:val="393"/>
        </w:trPr>
        <w:tc>
          <w:tcPr>
            <w:tcW w:w="8875" w:type="dxa"/>
            <w:gridSpan w:val="3"/>
            <w:tcBorders>
              <w:top w:val="single" w:sz="4" w:space="0" w:color="auto"/>
            </w:tcBorders>
            <w:vAlign w:val="center"/>
          </w:tcPr>
          <w:p w:rsidR="00343C38" w:rsidRPr="00C73771" w:rsidRDefault="00343C38" w:rsidP="00343C38">
            <w:pPr>
              <w:pStyle w:val="SectionHeading"/>
              <w:rPr>
                <w:sz w:val="24"/>
                <w:szCs w:val="24"/>
              </w:rPr>
            </w:pPr>
            <w:r w:rsidRPr="00C73771">
              <w:rPr>
                <w:sz w:val="24"/>
                <w:szCs w:val="24"/>
              </w:rPr>
              <w:t>Objective</w:t>
            </w:r>
          </w:p>
        </w:tc>
      </w:tr>
      <w:tr w:rsidR="00343C38" w:rsidRPr="00C73771" w:rsidTr="00177360">
        <w:trPr>
          <w:trHeight w:val="214"/>
        </w:trPr>
        <w:tc>
          <w:tcPr>
            <w:tcW w:w="8875" w:type="dxa"/>
            <w:gridSpan w:val="3"/>
            <w:tcMar>
              <w:bottom w:w="259" w:type="dxa"/>
            </w:tcMar>
          </w:tcPr>
          <w:p w:rsidR="00343C38" w:rsidRPr="00C73771" w:rsidRDefault="00343C38" w:rsidP="00343C38">
            <w:pPr>
              <w:pStyle w:val="ListParagraph"/>
              <w:ind w:left="360" w:hanging="216"/>
              <w:rPr>
                <w:sz w:val="20"/>
                <w:szCs w:val="20"/>
              </w:rPr>
            </w:pPr>
            <w:r w:rsidRPr="00622747">
              <w:rPr>
                <w:i/>
                <w:sz w:val="20"/>
                <w:szCs w:val="20"/>
              </w:rPr>
              <w:t xml:space="preserve">To obtain a position that has opportunity for development and </w:t>
            </w:r>
            <w:r w:rsidRPr="00622747">
              <w:rPr>
                <w:i/>
                <w:sz w:val="20"/>
                <w:szCs w:val="20"/>
              </w:rPr>
              <w:br/>
              <w:t>advancement in a team orientated atmosphere</w:t>
            </w:r>
          </w:p>
        </w:tc>
      </w:tr>
      <w:tr w:rsidR="00343C38" w:rsidRPr="00C73771" w:rsidTr="00281120">
        <w:trPr>
          <w:trHeight w:val="1180"/>
        </w:trPr>
        <w:tc>
          <w:tcPr>
            <w:tcW w:w="8875" w:type="dxa"/>
            <w:gridSpan w:val="3"/>
          </w:tcPr>
          <w:p w:rsidR="002D17B7" w:rsidRDefault="00343C38" w:rsidP="00343C38">
            <w:pPr>
              <w:pStyle w:val="SectionHeading"/>
              <w:rPr>
                <w:sz w:val="24"/>
                <w:szCs w:val="24"/>
              </w:rPr>
            </w:pPr>
            <w:r w:rsidRPr="00C73771">
              <w:rPr>
                <w:sz w:val="24"/>
                <w:szCs w:val="24"/>
              </w:rPr>
              <w:t>EDUCATION</w:t>
            </w:r>
          </w:p>
          <w:p w:rsidR="00177360" w:rsidRDefault="00177360" w:rsidP="00343C38">
            <w:pPr>
              <w:pStyle w:val="SectionHeading"/>
              <w:rPr>
                <w:b/>
                <w:i/>
                <w:caps w:val="0"/>
                <w:color w:val="auto"/>
                <w:spacing w:val="0"/>
                <w:sz w:val="20"/>
                <w:szCs w:val="20"/>
              </w:rPr>
            </w:pPr>
          </w:p>
          <w:p w:rsidR="00177360" w:rsidRDefault="00177360" w:rsidP="00343C38">
            <w:pPr>
              <w:pStyle w:val="SectionHeading"/>
              <w:rPr>
                <w:b/>
                <w:i/>
                <w:caps w:val="0"/>
                <w:color w:val="auto"/>
                <w:spacing w:val="0"/>
                <w:sz w:val="20"/>
                <w:szCs w:val="20"/>
              </w:rPr>
            </w:pPr>
            <w:r w:rsidRPr="00177360">
              <w:rPr>
                <w:b/>
                <w:i/>
                <w:caps w:val="0"/>
                <w:color w:val="auto"/>
                <w:spacing w:val="0"/>
                <w:sz w:val="20"/>
                <w:szCs w:val="20"/>
              </w:rPr>
              <w:t>Areef Ali &amp; Associates Business Solutions</w:t>
            </w:r>
          </w:p>
          <w:p w:rsidR="00177360" w:rsidRPr="00177360" w:rsidRDefault="00177360" w:rsidP="00177360">
            <w:pPr>
              <w:pStyle w:val="ListParagraph"/>
              <w:rPr>
                <w:i/>
                <w:sz w:val="20"/>
                <w:szCs w:val="20"/>
              </w:rPr>
            </w:pPr>
            <w:r w:rsidRPr="00177360">
              <w:rPr>
                <w:i/>
                <w:sz w:val="20"/>
                <w:szCs w:val="20"/>
              </w:rPr>
              <w:t xml:space="preserve">Excel Secrets &amp; </w:t>
            </w:r>
            <w:bookmarkStart w:id="0" w:name="_GoBack"/>
            <w:bookmarkEnd w:id="0"/>
            <w:r w:rsidRPr="00177360">
              <w:rPr>
                <w:i/>
                <w:sz w:val="20"/>
                <w:szCs w:val="20"/>
              </w:rPr>
              <w:t>Te</w:t>
            </w:r>
            <w:r>
              <w:rPr>
                <w:i/>
                <w:sz w:val="20"/>
                <w:szCs w:val="20"/>
              </w:rPr>
              <w:t>chniques in Management Reporting  Seminar June 2015</w:t>
            </w:r>
          </w:p>
          <w:p w:rsidR="006C35C4" w:rsidRPr="00851E08" w:rsidRDefault="006C35C4" w:rsidP="00343C38">
            <w:pPr>
              <w:pStyle w:val="SectionHeading"/>
              <w:rPr>
                <w:b/>
                <w:i/>
                <w:caps w:val="0"/>
                <w:color w:val="auto"/>
                <w:spacing w:val="0"/>
                <w:sz w:val="20"/>
                <w:szCs w:val="20"/>
              </w:rPr>
            </w:pPr>
            <w:r w:rsidRPr="00851E08">
              <w:rPr>
                <w:b/>
                <w:i/>
                <w:caps w:val="0"/>
                <w:color w:val="auto"/>
                <w:spacing w:val="0"/>
                <w:sz w:val="20"/>
                <w:szCs w:val="20"/>
              </w:rPr>
              <w:t>School of Practical Accounting</w:t>
            </w:r>
          </w:p>
          <w:p w:rsidR="00851E08" w:rsidRPr="00177360" w:rsidRDefault="006C35C4" w:rsidP="00177360">
            <w:pPr>
              <w:pStyle w:val="ListParagraph"/>
              <w:rPr>
                <w:i/>
                <w:sz w:val="20"/>
                <w:szCs w:val="20"/>
              </w:rPr>
            </w:pPr>
            <w:r w:rsidRPr="00622747">
              <w:rPr>
                <w:i/>
                <w:sz w:val="20"/>
                <w:szCs w:val="20"/>
              </w:rPr>
              <w:t>Advanced Taxation Awaiting Results Completed 6</w:t>
            </w:r>
            <w:r w:rsidRPr="00622747">
              <w:rPr>
                <w:i/>
                <w:sz w:val="20"/>
                <w:szCs w:val="20"/>
                <w:vertAlign w:val="superscript"/>
              </w:rPr>
              <w:t>th</w:t>
            </w:r>
            <w:r w:rsidRPr="00622747">
              <w:rPr>
                <w:i/>
                <w:sz w:val="20"/>
                <w:szCs w:val="20"/>
              </w:rPr>
              <w:t xml:space="preserve"> December 2014</w:t>
            </w:r>
          </w:p>
          <w:p w:rsidR="00343C38" w:rsidRPr="00851E08" w:rsidRDefault="00343C38" w:rsidP="00343C38">
            <w:pPr>
              <w:pStyle w:val="SectionHeading"/>
              <w:rPr>
                <w:b/>
                <w:i/>
                <w:caps w:val="0"/>
                <w:color w:val="auto"/>
                <w:spacing w:val="0"/>
                <w:sz w:val="20"/>
                <w:szCs w:val="20"/>
              </w:rPr>
            </w:pPr>
            <w:r w:rsidRPr="00851E08">
              <w:rPr>
                <w:b/>
                <w:i/>
                <w:caps w:val="0"/>
                <w:color w:val="auto"/>
                <w:spacing w:val="0"/>
                <w:sz w:val="20"/>
                <w:szCs w:val="20"/>
              </w:rPr>
              <w:t>School of Business and Computer Science</w:t>
            </w:r>
          </w:p>
          <w:p w:rsidR="00343C38" w:rsidRPr="00622747" w:rsidRDefault="00343C38" w:rsidP="007E59D6">
            <w:pPr>
              <w:pStyle w:val="ListParagraph"/>
              <w:rPr>
                <w:i/>
                <w:sz w:val="20"/>
                <w:szCs w:val="20"/>
              </w:rPr>
            </w:pPr>
            <w:r w:rsidRPr="00622747">
              <w:rPr>
                <w:i/>
                <w:sz w:val="20"/>
                <w:szCs w:val="20"/>
              </w:rPr>
              <w:t>BA (Hons) Business Management – University of Sunderland</w:t>
            </w:r>
            <w:r w:rsidR="00537DC9" w:rsidRPr="00622747">
              <w:rPr>
                <w:i/>
                <w:sz w:val="20"/>
                <w:szCs w:val="20"/>
              </w:rPr>
              <w:t xml:space="preserve"> Completed January 2014 </w:t>
            </w:r>
          </w:p>
          <w:p w:rsidR="00177360" w:rsidRPr="00177360" w:rsidRDefault="002D17B7" w:rsidP="00177360">
            <w:pPr>
              <w:pStyle w:val="ListParagraph"/>
              <w:rPr>
                <w:i/>
                <w:sz w:val="20"/>
                <w:szCs w:val="20"/>
              </w:rPr>
            </w:pPr>
            <w:r w:rsidRPr="00622747">
              <w:rPr>
                <w:i/>
                <w:sz w:val="20"/>
                <w:szCs w:val="20"/>
              </w:rPr>
              <w:t>The Professional Certificate in Supervisory Management May 46h – June 16th 2014</w:t>
            </w:r>
          </w:p>
          <w:p w:rsidR="002D17B7" w:rsidRPr="00851E08" w:rsidRDefault="002D17B7" w:rsidP="002D17B7">
            <w:pPr>
              <w:rPr>
                <w:b/>
                <w:i/>
                <w:sz w:val="20"/>
                <w:szCs w:val="20"/>
              </w:rPr>
            </w:pPr>
            <w:r w:rsidRPr="00851E08">
              <w:rPr>
                <w:b/>
                <w:i/>
                <w:sz w:val="20"/>
                <w:szCs w:val="20"/>
              </w:rPr>
              <w:t>Trinidad and Tobago Chamber of Industry and Commerce</w:t>
            </w:r>
          </w:p>
          <w:p w:rsidR="00851E08" w:rsidRDefault="002D17B7" w:rsidP="00177360">
            <w:pPr>
              <w:pStyle w:val="ListParagrap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 of Participation “The National Insurance System” Completed April 2013</w:t>
            </w:r>
          </w:p>
          <w:p w:rsidR="00177360" w:rsidRPr="00177360" w:rsidRDefault="00177360" w:rsidP="00177360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20"/>
                <w:szCs w:val="20"/>
              </w:rPr>
            </w:pPr>
          </w:p>
        </w:tc>
      </w:tr>
      <w:tr w:rsidR="00343C38" w:rsidRPr="00C73771" w:rsidTr="00851E08">
        <w:trPr>
          <w:trHeight w:val="5254"/>
        </w:trPr>
        <w:tc>
          <w:tcPr>
            <w:tcW w:w="8875" w:type="dxa"/>
            <w:gridSpan w:val="3"/>
            <w:tcMar>
              <w:bottom w:w="259" w:type="dxa"/>
            </w:tcMar>
          </w:tcPr>
          <w:p w:rsidR="00343C38" w:rsidRPr="00851E08" w:rsidRDefault="00343C38" w:rsidP="00343C38">
            <w:pPr>
              <w:rPr>
                <w:b/>
                <w:i/>
                <w:sz w:val="20"/>
                <w:szCs w:val="20"/>
              </w:rPr>
            </w:pPr>
            <w:r w:rsidRPr="00851E08">
              <w:rPr>
                <w:b/>
                <w:i/>
                <w:sz w:val="20"/>
                <w:szCs w:val="20"/>
              </w:rPr>
              <w:t>Association of Chartered Certified Accounts (ACCA) Modules Completed in Level 2</w:t>
            </w:r>
          </w:p>
          <w:p w:rsidR="00343C38" w:rsidRPr="00622747" w:rsidRDefault="00343C38" w:rsidP="00343C38">
            <w:pPr>
              <w:pStyle w:val="ListParagraph"/>
              <w:rPr>
                <w:i/>
                <w:sz w:val="20"/>
                <w:szCs w:val="20"/>
              </w:rPr>
            </w:pPr>
            <w:r w:rsidRPr="00622747">
              <w:rPr>
                <w:i/>
                <w:sz w:val="20"/>
                <w:szCs w:val="20"/>
              </w:rPr>
              <w:t>Taxation</w:t>
            </w:r>
          </w:p>
          <w:p w:rsidR="00343C38" w:rsidRPr="00622747" w:rsidRDefault="00343C38" w:rsidP="00622747">
            <w:pPr>
              <w:ind w:left="360"/>
              <w:rPr>
                <w:i/>
                <w:sz w:val="20"/>
                <w:szCs w:val="20"/>
              </w:rPr>
            </w:pPr>
            <w:r w:rsidRPr="00622747">
              <w:rPr>
                <w:i/>
                <w:sz w:val="20"/>
                <w:szCs w:val="20"/>
              </w:rPr>
              <w:t>Completed level 1</w:t>
            </w:r>
          </w:p>
          <w:p w:rsidR="00343C38" w:rsidRPr="00622747" w:rsidRDefault="00343C38" w:rsidP="00343C38">
            <w:pPr>
              <w:pStyle w:val="ListParagraph"/>
              <w:rPr>
                <w:i/>
                <w:sz w:val="20"/>
                <w:szCs w:val="20"/>
              </w:rPr>
            </w:pPr>
            <w:r w:rsidRPr="00622747">
              <w:rPr>
                <w:i/>
                <w:sz w:val="20"/>
                <w:szCs w:val="20"/>
              </w:rPr>
              <w:t>Accountant in business</w:t>
            </w:r>
          </w:p>
          <w:p w:rsidR="00343C38" w:rsidRPr="00622747" w:rsidRDefault="00343C38" w:rsidP="00343C38">
            <w:pPr>
              <w:pStyle w:val="ListParagraph"/>
              <w:rPr>
                <w:i/>
                <w:sz w:val="20"/>
                <w:szCs w:val="20"/>
              </w:rPr>
            </w:pPr>
            <w:r w:rsidRPr="00622747">
              <w:rPr>
                <w:i/>
                <w:sz w:val="20"/>
                <w:szCs w:val="20"/>
              </w:rPr>
              <w:t>Management Accounting</w:t>
            </w:r>
          </w:p>
          <w:p w:rsidR="00851E08" w:rsidRDefault="00343C38" w:rsidP="00177360">
            <w:pPr>
              <w:pStyle w:val="ListParagraph"/>
              <w:rPr>
                <w:i/>
                <w:sz w:val="20"/>
                <w:szCs w:val="20"/>
              </w:rPr>
            </w:pPr>
            <w:r w:rsidRPr="00622747">
              <w:rPr>
                <w:i/>
                <w:sz w:val="20"/>
                <w:szCs w:val="20"/>
              </w:rPr>
              <w:t>Financial Accounting</w:t>
            </w:r>
          </w:p>
          <w:p w:rsidR="00177360" w:rsidRPr="00177360" w:rsidRDefault="00177360" w:rsidP="00177360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20"/>
                <w:szCs w:val="20"/>
              </w:rPr>
            </w:pPr>
          </w:p>
          <w:p w:rsidR="00343C38" w:rsidRPr="00851E08" w:rsidRDefault="00343C38" w:rsidP="00343C38">
            <w:pPr>
              <w:pStyle w:val="Italics"/>
              <w:rPr>
                <w:b/>
                <w:sz w:val="20"/>
                <w:szCs w:val="20"/>
              </w:rPr>
            </w:pPr>
            <w:r w:rsidRPr="00851E08">
              <w:rPr>
                <w:b/>
                <w:sz w:val="20"/>
                <w:szCs w:val="20"/>
              </w:rPr>
              <w:t>College of Science Technology and Applied Arts of Trinidad and Tobago ( COSTAATT)</w:t>
            </w:r>
          </w:p>
          <w:p w:rsidR="00851E08" w:rsidRDefault="00343C38" w:rsidP="00177360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Associate Degree Management with Accounting</w:t>
            </w:r>
          </w:p>
          <w:p w:rsidR="00177360" w:rsidRPr="00177360" w:rsidRDefault="00177360" w:rsidP="00177360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20"/>
                <w:szCs w:val="20"/>
              </w:rPr>
            </w:pPr>
          </w:p>
          <w:p w:rsidR="00343C38" w:rsidRPr="00851E08" w:rsidRDefault="00343C38" w:rsidP="00343C38">
            <w:pPr>
              <w:rPr>
                <w:b/>
                <w:i/>
                <w:sz w:val="20"/>
                <w:szCs w:val="20"/>
              </w:rPr>
            </w:pPr>
            <w:r w:rsidRPr="00851E08">
              <w:rPr>
                <w:b/>
                <w:i/>
                <w:sz w:val="20"/>
                <w:szCs w:val="20"/>
              </w:rPr>
              <w:t>National Energy Skills Center &amp; Ministry of Education</w:t>
            </w:r>
          </w:p>
          <w:p w:rsidR="00343C38" w:rsidRPr="00C73771" w:rsidRDefault="00343C3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Certificate of Participation Computer Literacy</w:t>
            </w:r>
          </w:p>
          <w:p w:rsidR="00851E08" w:rsidRDefault="00343C38" w:rsidP="00177360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Certificate of Participation Microsoft Word Level 2</w:t>
            </w:r>
          </w:p>
          <w:p w:rsidR="00177360" w:rsidRPr="00177360" w:rsidRDefault="00177360" w:rsidP="00177360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20"/>
                <w:szCs w:val="20"/>
              </w:rPr>
            </w:pPr>
          </w:p>
          <w:p w:rsidR="00343C38" w:rsidRPr="00851E08" w:rsidRDefault="002D17B7" w:rsidP="00343C38">
            <w:pPr>
              <w:pStyle w:val="Italics"/>
              <w:rPr>
                <w:b/>
                <w:sz w:val="20"/>
                <w:szCs w:val="20"/>
              </w:rPr>
            </w:pPr>
            <w:r w:rsidRPr="00851E08">
              <w:rPr>
                <w:b/>
                <w:sz w:val="20"/>
                <w:szCs w:val="20"/>
              </w:rPr>
              <w:t xml:space="preserve">Malick </w:t>
            </w:r>
            <w:r w:rsidR="00343C38" w:rsidRPr="00851E08">
              <w:rPr>
                <w:b/>
                <w:sz w:val="20"/>
                <w:szCs w:val="20"/>
              </w:rPr>
              <w:t>Secondary School  (Caribbean Examination Council Exams)</w:t>
            </w:r>
          </w:p>
          <w:p w:rsidR="00343C38" w:rsidRPr="00C73771" w:rsidRDefault="00343C3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English A Grade II</w:t>
            </w:r>
          </w:p>
          <w:p w:rsidR="00343C38" w:rsidRPr="00C73771" w:rsidRDefault="00343C3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Mathematics Grade II</w:t>
            </w:r>
          </w:p>
          <w:p w:rsidR="00343C38" w:rsidRPr="00C73771" w:rsidRDefault="00343C3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Principles of Accounts Grade II</w:t>
            </w:r>
          </w:p>
          <w:p w:rsidR="00343C38" w:rsidRPr="00C73771" w:rsidRDefault="00343C3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Principles of Business Grade III</w:t>
            </w:r>
          </w:p>
          <w:p w:rsidR="002D17B7" w:rsidRPr="006C35C4" w:rsidRDefault="006C35C4" w:rsidP="006C35C4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Studies Grade II</w:t>
            </w:r>
          </w:p>
        </w:tc>
      </w:tr>
      <w:tr w:rsidR="00343C38" w:rsidRPr="00C73771" w:rsidTr="00281120">
        <w:trPr>
          <w:trHeight w:val="330"/>
        </w:trPr>
        <w:tc>
          <w:tcPr>
            <w:tcW w:w="8875" w:type="dxa"/>
            <w:gridSpan w:val="3"/>
            <w:vAlign w:val="center"/>
          </w:tcPr>
          <w:p w:rsidR="00177360" w:rsidRDefault="00177360" w:rsidP="00343C38">
            <w:pPr>
              <w:pStyle w:val="SectionHeading"/>
              <w:rPr>
                <w:sz w:val="24"/>
                <w:szCs w:val="24"/>
              </w:rPr>
            </w:pPr>
          </w:p>
          <w:p w:rsidR="00343C38" w:rsidRPr="00C73771" w:rsidRDefault="00343C38" w:rsidP="00343C38">
            <w:pPr>
              <w:pStyle w:val="SectionHeading"/>
              <w:rPr>
                <w:sz w:val="24"/>
                <w:szCs w:val="24"/>
              </w:rPr>
            </w:pPr>
            <w:r w:rsidRPr="00C73771">
              <w:rPr>
                <w:sz w:val="24"/>
                <w:szCs w:val="24"/>
              </w:rPr>
              <w:t>Employment History</w:t>
            </w:r>
          </w:p>
        </w:tc>
      </w:tr>
      <w:tr w:rsidR="00343C38" w:rsidRPr="00C73771" w:rsidTr="00851E08">
        <w:trPr>
          <w:trHeight w:val="518"/>
        </w:trPr>
        <w:tc>
          <w:tcPr>
            <w:tcW w:w="5928" w:type="dxa"/>
            <w:gridSpan w:val="2"/>
          </w:tcPr>
          <w:p w:rsidR="00343C38" w:rsidRPr="00C73771" w:rsidRDefault="00343C38" w:rsidP="00343C38">
            <w:pPr>
              <w:pStyle w:val="Bold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Assistant Accounting Technician / Accounts Clerk</w:t>
            </w:r>
            <w:r>
              <w:rPr>
                <w:sz w:val="20"/>
                <w:szCs w:val="20"/>
              </w:rPr>
              <w:t xml:space="preserve"> / Finance Officer (Ag)</w:t>
            </w:r>
          </w:p>
        </w:tc>
        <w:tc>
          <w:tcPr>
            <w:tcW w:w="2947" w:type="dxa"/>
          </w:tcPr>
          <w:p w:rsidR="00343C38" w:rsidRPr="00C73771" w:rsidRDefault="00343C38" w:rsidP="00343C38">
            <w:pPr>
              <w:pStyle w:val="Dates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July  2007 – present</w:t>
            </w:r>
          </w:p>
        </w:tc>
      </w:tr>
      <w:tr w:rsidR="00343C38" w:rsidRPr="00C73771" w:rsidTr="00177360">
        <w:trPr>
          <w:trHeight w:val="3841"/>
        </w:trPr>
        <w:tc>
          <w:tcPr>
            <w:tcW w:w="8875" w:type="dxa"/>
            <w:gridSpan w:val="3"/>
            <w:tcMar>
              <w:bottom w:w="115" w:type="dxa"/>
            </w:tcMar>
          </w:tcPr>
          <w:sdt>
            <w:sdtPr>
              <w:rPr>
                <w:sz w:val="20"/>
                <w:szCs w:val="20"/>
              </w:rPr>
              <w:id w:val="737166375"/>
              <w:placeholder>
                <w:docPart w:val="8BF8BD7E8B7245A789C9F58FD8ECC2F9"/>
              </w:placeholder>
            </w:sdtPr>
            <w:sdtEndPr/>
            <w:sdtContent>
              <w:p w:rsidR="00343C38" w:rsidRPr="00C73771" w:rsidRDefault="00343C38" w:rsidP="00851E08">
                <w:pPr>
                  <w:pStyle w:val="ListParagraph"/>
                  <w:rPr>
                    <w:sz w:val="20"/>
                    <w:szCs w:val="20"/>
                  </w:rPr>
                </w:pPr>
                <w:r w:rsidRPr="00C73771">
                  <w:rPr>
                    <w:sz w:val="20"/>
                    <w:szCs w:val="20"/>
                  </w:rPr>
                  <w:t>Ministry of Science Technology and Tertiary Education / National Training Agency (OJT Unit)</w:t>
                </w:r>
              </w:p>
            </w:sdtContent>
          </w:sdt>
          <w:p w:rsidR="00343C38" w:rsidRDefault="00343C38" w:rsidP="00851E08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Supervision of Accounts Department</w:t>
            </w:r>
          </w:p>
          <w:p w:rsidR="00343C38" w:rsidRPr="00C73771" w:rsidRDefault="00343C38" w:rsidP="00851E0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Assist in the preparation of financial statements, annual estimates and accounting reports.</w:t>
            </w:r>
          </w:p>
          <w:p w:rsidR="00281120" w:rsidRDefault="00343C38" w:rsidP="00851E08">
            <w:pPr>
              <w:pStyle w:val="ListParagraph"/>
              <w:rPr>
                <w:sz w:val="20"/>
                <w:szCs w:val="20"/>
              </w:rPr>
            </w:pPr>
            <w:r w:rsidRPr="00281120">
              <w:rPr>
                <w:sz w:val="20"/>
                <w:szCs w:val="20"/>
              </w:rPr>
              <w:t>Preparation of invoices, payment requests, purchase orders and related documents for approval.</w:t>
            </w:r>
          </w:p>
          <w:p w:rsidR="00343C38" w:rsidRPr="00281120" w:rsidRDefault="00343C38" w:rsidP="00851E08">
            <w:pPr>
              <w:pStyle w:val="ListParagraph"/>
              <w:rPr>
                <w:sz w:val="20"/>
                <w:szCs w:val="20"/>
              </w:rPr>
            </w:pPr>
            <w:r w:rsidRPr="00281120">
              <w:rPr>
                <w:sz w:val="20"/>
                <w:szCs w:val="20"/>
              </w:rPr>
              <w:t>Maintain accurate accounting records, updating files, reports and account balance.</w:t>
            </w:r>
          </w:p>
          <w:p w:rsidR="00343C38" w:rsidRPr="00C73771" w:rsidRDefault="00343C38" w:rsidP="00851E0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Assist in the processing of stipend allowances of OJT Trainees for multiple regions.</w:t>
            </w:r>
          </w:p>
          <w:p w:rsidR="00343C38" w:rsidRPr="00C73771" w:rsidRDefault="00343C38" w:rsidP="00851E0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Train, Supervise and Evaluate subordinates</w:t>
            </w:r>
          </w:p>
          <w:p w:rsidR="00343C38" w:rsidRPr="00C73771" w:rsidRDefault="00343C38" w:rsidP="00851E0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Performed clerical and administrative duties as required.</w:t>
            </w:r>
          </w:p>
          <w:p w:rsidR="00537DC9" w:rsidRDefault="00343C38" w:rsidP="00851E0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Preparation of documents</w:t>
            </w:r>
            <w:r w:rsidR="00E25BDB">
              <w:rPr>
                <w:sz w:val="20"/>
                <w:szCs w:val="20"/>
              </w:rPr>
              <w:t xml:space="preserve"> for </w:t>
            </w:r>
            <w:r w:rsidRPr="00C73771">
              <w:rPr>
                <w:sz w:val="20"/>
                <w:szCs w:val="20"/>
              </w:rPr>
              <w:t xml:space="preserve"> the National Insurance Board and the Board of Inland Revenue</w:t>
            </w:r>
          </w:p>
          <w:p w:rsidR="00343C38" w:rsidRDefault="00537DC9" w:rsidP="00851E08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Preparation of Travelling Allowances and calculation of Mileage </w:t>
            </w:r>
          </w:p>
          <w:p w:rsidR="00343C38" w:rsidRPr="00C73771" w:rsidRDefault="00343C38" w:rsidP="00851E08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accounting payroll software MicroPay</w:t>
            </w:r>
          </w:p>
        </w:tc>
      </w:tr>
      <w:tr w:rsidR="00343C38" w:rsidRPr="00C73771" w:rsidTr="00851E08">
        <w:trPr>
          <w:trHeight w:val="273"/>
        </w:trPr>
        <w:tc>
          <w:tcPr>
            <w:tcW w:w="5928" w:type="dxa"/>
            <w:gridSpan w:val="2"/>
          </w:tcPr>
          <w:p w:rsidR="00343C38" w:rsidRPr="00C73771" w:rsidRDefault="00343C38" w:rsidP="00343C38">
            <w:pPr>
              <w:pStyle w:val="Bold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Accounts Receivable Department</w:t>
            </w:r>
          </w:p>
        </w:tc>
        <w:tc>
          <w:tcPr>
            <w:tcW w:w="2947" w:type="dxa"/>
          </w:tcPr>
          <w:p w:rsidR="00343C38" w:rsidRPr="00C73771" w:rsidRDefault="00343C38" w:rsidP="00343C38">
            <w:pPr>
              <w:pStyle w:val="Dates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November 2006  – June 2007</w:t>
            </w:r>
          </w:p>
        </w:tc>
      </w:tr>
      <w:tr w:rsidR="00343C38" w:rsidRPr="00C73771" w:rsidTr="00177360">
        <w:trPr>
          <w:trHeight w:val="1519"/>
        </w:trPr>
        <w:tc>
          <w:tcPr>
            <w:tcW w:w="8875" w:type="dxa"/>
            <w:gridSpan w:val="3"/>
            <w:tcMar>
              <w:bottom w:w="115" w:type="dxa"/>
            </w:tcMar>
          </w:tcPr>
          <w:p w:rsidR="00343C38" w:rsidRPr="00C73771" w:rsidRDefault="00343C38" w:rsidP="00343C38">
            <w:pPr>
              <w:pStyle w:val="Italics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John Dickinson &amp; Company Limited</w:t>
            </w:r>
          </w:p>
          <w:p w:rsidR="00343C38" w:rsidRPr="00C73771" w:rsidRDefault="00343C3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Assumed the responsibility for ensuring debtors settle their debts when due.</w:t>
            </w:r>
          </w:p>
          <w:p w:rsidR="00343C38" w:rsidRPr="00C73771" w:rsidRDefault="00343C3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Resolve any queries that customers may have with respect to invoices.</w:t>
            </w:r>
          </w:p>
          <w:p w:rsidR="00343C38" w:rsidRDefault="00343C3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Meet monthly collection budgets set by management.</w:t>
            </w:r>
          </w:p>
          <w:p w:rsidR="00343C38" w:rsidRPr="00C73771" w:rsidRDefault="00343C38" w:rsidP="00343C38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accounting software Great Plains</w:t>
            </w:r>
          </w:p>
        </w:tc>
      </w:tr>
      <w:tr w:rsidR="00343C38" w:rsidRPr="00C73771" w:rsidTr="00851E08">
        <w:trPr>
          <w:trHeight w:val="273"/>
        </w:trPr>
        <w:tc>
          <w:tcPr>
            <w:tcW w:w="5928" w:type="dxa"/>
            <w:gridSpan w:val="2"/>
          </w:tcPr>
          <w:p w:rsidR="00343C38" w:rsidRPr="00C73771" w:rsidRDefault="00343C38" w:rsidP="00343C38">
            <w:pPr>
              <w:pStyle w:val="Bold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Accounts Clerk</w:t>
            </w:r>
          </w:p>
        </w:tc>
        <w:tc>
          <w:tcPr>
            <w:tcW w:w="2947" w:type="dxa"/>
          </w:tcPr>
          <w:p w:rsidR="00343C38" w:rsidRPr="00C73771" w:rsidRDefault="00343C38" w:rsidP="00343C38">
            <w:pPr>
              <w:pStyle w:val="Dates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June 2006 – November 2006</w:t>
            </w:r>
          </w:p>
        </w:tc>
      </w:tr>
      <w:tr w:rsidR="00343C38" w:rsidRPr="00C73771" w:rsidTr="00177360">
        <w:trPr>
          <w:trHeight w:val="2536"/>
        </w:trPr>
        <w:tc>
          <w:tcPr>
            <w:tcW w:w="8875" w:type="dxa"/>
            <w:gridSpan w:val="3"/>
            <w:tcMar>
              <w:bottom w:w="115" w:type="dxa"/>
            </w:tcMar>
          </w:tcPr>
          <w:p w:rsidR="00343C38" w:rsidRPr="00C73771" w:rsidRDefault="00343C38" w:rsidP="00343C38">
            <w:pPr>
              <w:pStyle w:val="Italics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 xml:space="preserve">E Couriers Limited </w:t>
            </w:r>
          </w:p>
          <w:p w:rsidR="00343C38" w:rsidRPr="00C73771" w:rsidRDefault="00343C3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Process debits to clients’ credit cards / handle rejected debits and customer queries.</w:t>
            </w:r>
          </w:p>
          <w:p w:rsidR="00343C38" w:rsidRPr="00C73771" w:rsidRDefault="00343C3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Checking of courier collection and preparation of daily bank deposits.</w:t>
            </w:r>
          </w:p>
          <w:p w:rsidR="00343C38" w:rsidRPr="00C73771" w:rsidRDefault="00343C3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Creating customer invoices and applying payments using Peachtree Accounting Software.</w:t>
            </w:r>
          </w:p>
          <w:p w:rsidR="00343C38" w:rsidRPr="00C73771" w:rsidRDefault="00343C3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Recording of petty cash entries into log and verification of physical petty cash in hand to log balance.</w:t>
            </w:r>
          </w:p>
          <w:p w:rsidR="00343C38" w:rsidRDefault="00343C3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Maintenance of client credit card database.</w:t>
            </w:r>
          </w:p>
          <w:p w:rsidR="002D17B7" w:rsidRPr="00177360" w:rsidRDefault="00343C38" w:rsidP="002D17B7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accounting software Peachtree</w:t>
            </w:r>
          </w:p>
        </w:tc>
      </w:tr>
      <w:tr w:rsidR="00343C38" w:rsidRPr="00C73771" w:rsidTr="00851E08">
        <w:trPr>
          <w:trHeight w:val="51"/>
        </w:trPr>
        <w:tc>
          <w:tcPr>
            <w:tcW w:w="5928" w:type="dxa"/>
            <w:gridSpan w:val="2"/>
          </w:tcPr>
          <w:p w:rsidR="00343C38" w:rsidRPr="00C73771" w:rsidRDefault="00343C38" w:rsidP="00343C38">
            <w:pPr>
              <w:pStyle w:val="Bold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Cashier</w:t>
            </w:r>
          </w:p>
        </w:tc>
        <w:tc>
          <w:tcPr>
            <w:tcW w:w="2947" w:type="dxa"/>
          </w:tcPr>
          <w:p w:rsidR="00343C38" w:rsidRPr="00C73771" w:rsidRDefault="00343C38" w:rsidP="00343C38">
            <w:pPr>
              <w:pStyle w:val="Dates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July 2004 – March 2005</w:t>
            </w:r>
          </w:p>
        </w:tc>
      </w:tr>
      <w:tr w:rsidR="002D17B7" w:rsidRPr="00C73771" w:rsidTr="00851E08">
        <w:trPr>
          <w:trHeight w:val="258"/>
        </w:trPr>
        <w:tc>
          <w:tcPr>
            <w:tcW w:w="5928" w:type="dxa"/>
            <w:gridSpan w:val="2"/>
          </w:tcPr>
          <w:p w:rsidR="002D17B7" w:rsidRPr="00C73771" w:rsidRDefault="002D17B7" w:rsidP="00343C38">
            <w:pPr>
              <w:pStyle w:val="Bold"/>
              <w:rPr>
                <w:sz w:val="20"/>
                <w:szCs w:val="20"/>
              </w:rPr>
            </w:pPr>
          </w:p>
        </w:tc>
        <w:tc>
          <w:tcPr>
            <w:tcW w:w="2947" w:type="dxa"/>
          </w:tcPr>
          <w:p w:rsidR="002D17B7" w:rsidRPr="00C73771" w:rsidRDefault="002D17B7" w:rsidP="00343C38">
            <w:pPr>
              <w:pStyle w:val="Dates"/>
              <w:rPr>
                <w:sz w:val="20"/>
                <w:szCs w:val="20"/>
              </w:rPr>
            </w:pPr>
          </w:p>
        </w:tc>
      </w:tr>
      <w:tr w:rsidR="00851E08" w:rsidRPr="00C73771" w:rsidTr="00851E08">
        <w:trPr>
          <w:trHeight w:val="258"/>
        </w:trPr>
        <w:tc>
          <w:tcPr>
            <w:tcW w:w="5928" w:type="dxa"/>
            <w:gridSpan w:val="2"/>
          </w:tcPr>
          <w:sdt>
            <w:sdtPr>
              <w:rPr>
                <w:sz w:val="20"/>
                <w:szCs w:val="20"/>
              </w:rPr>
              <w:id w:val="-720744899"/>
              <w:placeholder>
                <w:docPart w:val="EC4358ED6F3A414E9692AB8918CC1075"/>
              </w:placeholder>
            </w:sdtPr>
            <w:sdtEndPr/>
            <w:sdtContent>
              <w:p w:rsidR="00851E08" w:rsidRPr="00C73771" w:rsidRDefault="00851E08" w:rsidP="00343C38">
                <w:pPr>
                  <w:pStyle w:val="Italics"/>
                  <w:rPr>
                    <w:sz w:val="20"/>
                    <w:szCs w:val="20"/>
                  </w:rPr>
                </w:pPr>
                <w:r w:rsidRPr="00C73771">
                  <w:rPr>
                    <w:sz w:val="20"/>
                    <w:szCs w:val="20"/>
                  </w:rPr>
                  <w:t>Hilo Foods Store</w:t>
                </w:r>
              </w:p>
            </w:sdtContent>
          </w:sdt>
          <w:p w:rsidR="00851E08" w:rsidRPr="00C73771" w:rsidRDefault="00851E0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Assumed the responsibility of accounting for large sums on cash</w:t>
            </w:r>
          </w:p>
          <w:p w:rsidR="00851E08" w:rsidRPr="00C73771" w:rsidRDefault="00851E0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>Exhibit strong customer service skills</w:t>
            </w:r>
          </w:p>
          <w:p w:rsidR="00851E08" w:rsidRPr="00C73771" w:rsidRDefault="00851E08" w:rsidP="00343C38">
            <w:pPr>
              <w:ind w:left="360"/>
              <w:rPr>
                <w:sz w:val="20"/>
                <w:szCs w:val="20"/>
              </w:rPr>
            </w:pPr>
          </w:p>
          <w:p w:rsidR="00851E08" w:rsidRPr="00C73771" w:rsidRDefault="00851E08" w:rsidP="00343C38">
            <w:pPr>
              <w:pStyle w:val="SectionHeading"/>
              <w:rPr>
                <w:sz w:val="24"/>
                <w:szCs w:val="24"/>
              </w:rPr>
            </w:pPr>
            <w:r w:rsidRPr="00C73771">
              <w:rPr>
                <w:sz w:val="24"/>
                <w:szCs w:val="24"/>
              </w:rPr>
              <w:t>ACTIVITIES</w:t>
            </w:r>
          </w:p>
          <w:p w:rsidR="00851E08" w:rsidRPr="00C73771" w:rsidRDefault="00851E08" w:rsidP="00343C38">
            <w:pPr>
              <w:pStyle w:val="SectionHeading"/>
              <w:rPr>
                <w:sz w:val="20"/>
                <w:szCs w:val="20"/>
              </w:rPr>
            </w:pPr>
          </w:p>
          <w:p w:rsidR="00851E08" w:rsidRDefault="00851E08" w:rsidP="00343C38">
            <w:pPr>
              <w:pStyle w:val="ListParagraph"/>
              <w:rPr>
                <w:sz w:val="20"/>
                <w:szCs w:val="20"/>
              </w:rPr>
            </w:pPr>
            <w:r w:rsidRPr="00C73771">
              <w:rPr>
                <w:sz w:val="20"/>
                <w:szCs w:val="20"/>
              </w:rPr>
              <w:t xml:space="preserve">Reading </w:t>
            </w:r>
          </w:p>
          <w:p w:rsidR="00851E08" w:rsidRPr="00851E08" w:rsidRDefault="00851E08" w:rsidP="00343C38">
            <w:pPr>
              <w:pStyle w:val="ListParagraph"/>
              <w:rPr>
                <w:sz w:val="20"/>
                <w:szCs w:val="20"/>
              </w:rPr>
            </w:pPr>
            <w:r w:rsidRPr="00851E08">
              <w:rPr>
                <w:sz w:val="20"/>
                <w:szCs w:val="20"/>
              </w:rPr>
              <w:t>Tutoring (Remedial Classes and S.E.A students)</w:t>
            </w:r>
          </w:p>
        </w:tc>
        <w:tc>
          <w:tcPr>
            <w:tcW w:w="2947" w:type="dxa"/>
          </w:tcPr>
          <w:p w:rsidR="00851E08" w:rsidRPr="00C73771" w:rsidRDefault="00851E08" w:rsidP="00343C38">
            <w:pPr>
              <w:pStyle w:val="Dates"/>
              <w:rPr>
                <w:sz w:val="20"/>
                <w:szCs w:val="20"/>
              </w:rPr>
            </w:pPr>
          </w:p>
        </w:tc>
      </w:tr>
      <w:tr w:rsidR="00851E08" w:rsidRPr="00C73771" w:rsidTr="00240EC9">
        <w:trPr>
          <w:trHeight w:val="258"/>
        </w:trPr>
        <w:tc>
          <w:tcPr>
            <w:tcW w:w="5928" w:type="dxa"/>
            <w:gridSpan w:val="2"/>
            <w:vAlign w:val="center"/>
          </w:tcPr>
          <w:p w:rsidR="00851E08" w:rsidRPr="00C73771" w:rsidRDefault="00851E08" w:rsidP="00343C38">
            <w:pPr>
              <w:pStyle w:val="Bold"/>
              <w:rPr>
                <w:sz w:val="20"/>
                <w:szCs w:val="20"/>
              </w:rPr>
            </w:pPr>
          </w:p>
        </w:tc>
        <w:tc>
          <w:tcPr>
            <w:tcW w:w="2947" w:type="dxa"/>
          </w:tcPr>
          <w:p w:rsidR="00851E08" w:rsidRPr="00C73771" w:rsidRDefault="00851E08" w:rsidP="00343C38">
            <w:pPr>
              <w:pStyle w:val="Dates"/>
              <w:rPr>
                <w:sz w:val="20"/>
                <w:szCs w:val="20"/>
              </w:rPr>
            </w:pPr>
          </w:p>
        </w:tc>
      </w:tr>
    </w:tbl>
    <w:p w:rsidR="00F71A74" w:rsidRPr="00F71A74" w:rsidRDefault="00F71A7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3132C0" w:rsidRPr="00C73771" w:rsidRDefault="00A36C5B" w:rsidP="00A36C5B">
      <w:pPr>
        <w:pStyle w:val="SectionHeading"/>
        <w:rPr>
          <w:sz w:val="24"/>
          <w:szCs w:val="24"/>
        </w:rPr>
      </w:pPr>
      <w:r w:rsidRPr="00C73771">
        <w:rPr>
          <w:sz w:val="24"/>
          <w:szCs w:val="24"/>
        </w:rPr>
        <w:t>REFEREES</w:t>
      </w:r>
    </w:p>
    <w:p w:rsidR="00E9676B" w:rsidRDefault="00C93598" w:rsidP="00C7002B">
      <w:pPr>
        <w:pStyle w:val="ListParagraph"/>
        <w:rPr>
          <w:sz w:val="20"/>
          <w:szCs w:val="20"/>
        </w:rPr>
      </w:pPr>
      <w:r w:rsidRPr="00E9676B">
        <w:rPr>
          <w:sz w:val="20"/>
          <w:szCs w:val="20"/>
        </w:rPr>
        <w:t>Nicole Jones-Ifill</w:t>
      </w:r>
      <w:r w:rsidR="00784927" w:rsidRPr="00E9676B">
        <w:rPr>
          <w:sz w:val="20"/>
          <w:szCs w:val="20"/>
        </w:rPr>
        <w:t xml:space="preserve"> </w:t>
      </w:r>
      <w:r w:rsidR="00E9676B">
        <w:rPr>
          <w:sz w:val="20"/>
          <w:szCs w:val="20"/>
        </w:rPr>
        <w:t xml:space="preserve">  F</w:t>
      </w:r>
      <w:r w:rsidRPr="00E9676B">
        <w:rPr>
          <w:sz w:val="20"/>
          <w:szCs w:val="20"/>
        </w:rPr>
        <w:t>.C.C.A  C.A,</w:t>
      </w:r>
      <w:r w:rsidR="00E25BDB">
        <w:rPr>
          <w:sz w:val="20"/>
          <w:szCs w:val="20"/>
        </w:rPr>
        <w:t xml:space="preserve"> Technical Vocational Teacher 1</w:t>
      </w:r>
      <w:r w:rsidR="00E9676B">
        <w:rPr>
          <w:sz w:val="20"/>
          <w:szCs w:val="20"/>
        </w:rPr>
        <w:t>V TVT IV Eldorado East Secondary School 79</w:t>
      </w:r>
      <w:r w:rsidR="00443952">
        <w:rPr>
          <w:sz w:val="20"/>
          <w:szCs w:val="20"/>
        </w:rPr>
        <w:t>8</w:t>
      </w:r>
      <w:r w:rsidR="00E9676B">
        <w:rPr>
          <w:sz w:val="20"/>
          <w:szCs w:val="20"/>
        </w:rPr>
        <w:t>-3766</w:t>
      </w:r>
    </w:p>
    <w:p w:rsidR="00B83A8F" w:rsidRPr="00E9676B" w:rsidRDefault="00D3083D" w:rsidP="00C7002B">
      <w:pPr>
        <w:pStyle w:val="ListParagraph"/>
        <w:rPr>
          <w:sz w:val="20"/>
          <w:szCs w:val="20"/>
        </w:rPr>
      </w:pPr>
      <w:r w:rsidRPr="00E9676B">
        <w:rPr>
          <w:sz w:val="20"/>
          <w:szCs w:val="20"/>
        </w:rPr>
        <w:t xml:space="preserve"> </w:t>
      </w:r>
      <w:r w:rsidR="00784927" w:rsidRPr="00E9676B">
        <w:rPr>
          <w:sz w:val="20"/>
          <w:szCs w:val="20"/>
        </w:rPr>
        <w:t>Jacqueline Jones-Simon Principal</w:t>
      </w:r>
      <w:r w:rsidR="00FF2187" w:rsidRPr="00E9676B">
        <w:rPr>
          <w:sz w:val="20"/>
          <w:szCs w:val="20"/>
        </w:rPr>
        <w:t xml:space="preserve"> St Dominic’s Roman Catholic School 624-1408</w:t>
      </w:r>
    </w:p>
    <w:sectPr w:rsidR="00B83A8F" w:rsidRPr="00E9676B" w:rsidSect="003132C0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091" w:rsidRDefault="002D5091" w:rsidP="00784927">
      <w:pPr>
        <w:spacing w:line="240" w:lineRule="auto"/>
      </w:pPr>
      <w:r>
        <w:separator/>
      </w:r>
    </w:p>
  </w:endnote>
  <w:endnote w:type="continuationSeparator" w:id="0">
    <w:p w:rsidR="002D5091" w:rsidRDefault="002D5091" w:rsidP="00784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091" w:rsidRDefault="002D5091" w:rsidP="00784927">
      <w:pPr>
        <w:spacing w:line="240" w:lineRule="auto"/>
      </w:pPr>
      <w:r>
        <w:separator/>
      </w:r>
    </w:p>
  </w:footnote>
  <w:footnote w:type="continuationSeparator" w:id="0">
    <w:p w:rsidR="002D5091" w:rsidRDefault="002D5091" w:rsidP="007849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4"/>
      </v:shape>
    </w:pict>
  </w:numPicBullet>
  <w:abstractNum w:abstractNumId="0" w15:restartNumberingAfterBreak="0">
    <w:nsid w:val="FFFFFF7F"/>
    <w:multiLevelType w:val="singleLevel"/>
    <w:tmpl w:val="F408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D7A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720F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E9E9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126BF1"/>
    <w:multiLevelType w:val="hybridMultilevel"/>
    <w:tmpl w:val="B5C82FF4"/>
    <w:lvl w:ilvl="0" w:tplc="F9B4FBF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56F44"/>
    <w:multiLevelType w:val="multilevel"/>
    <w:tmpl w:val="E08C192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E0977"/>
    <w:multiLevelType w:val="hybridMultilevel"/>
    <w:tmpl w:val="CAF26468"/>
    <w:lvl w:ilvl="0" w:tplc="08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93D60"/>
    <w:multiLevelType w:val="hybridMultilevel"/>
    <w:tmpl w:val="DE26FA46"/>
    <w:lvl w:ilvl="0" w:tplc="FA02D826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5"/>
  </w:num>
  <w:num w:numId="5">
    <w:abstractNumId w:val="20"/>
  </w:num>
  <w:num w:numId="6">
    <w:abstractNumId w:val="16"/>
  </w:num>
  <w:num w:numId="7">
    <w:abstractNumId w:val="21"/>
  </w:num>
  <w:num w:numId="8">
    <w:abstractNumId w:val="12"/>
  </w:num>
  <w:num w:numId="9">
    <w:abstractNumId w:val="17"/>
  </w:num>
  <w:num w:numId="10">
    <w:abstractNumId w:val="8"/>
  </w:num>
  <w:num w:numId="11">
    <w:abstractNumId w:val="22"/>
  </w:num>
  <w:num w:numId="12">
    <w:abstractNumId w:val="10"/>
  </w:num>
  <w:num w:numId="13">
    <w:abstractNumId w:val="13"/>
  </w:num>
  <w:num w:numId="14">
    <w:abstractNumId w:val="11"/>
  </w:num>
  <w:num w:numId="15">
    <w:abstractNumId w:val="9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  <w:num w:numId="21">
    <w:abstractNumId w:val="18"/>
  </w:num>
  <w:num w:numId="22">
    <w:abstractNumId w:val="14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4"/>
  </w:num>
  <w:num w:numId="29">
    <w:abstractNumId w:val="6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 w:numId="48">
    <w:abstractNumId w:val="18"/>
  </w:num>
  <w:num w:numId="49">
    <w:abstractNumId w:val="18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80"/>
    <w:rsid w:val="000947A8"/>
    <w:rsid w:val="000A662D"/>
    <w:rsid w:val="000E447D"/>
    <w:rsid w:val="001406A1"/>
    <w:rsid w:val="00142D63"/>
    <w:rsid w:val="00157FB7"/>
    <w:rsid w:val="00177360"/>
    <w:rsid w:val="001B3903"/>
    <w:rsid w:val="00200641"/>
    <w:rsid w:val="00232E88"/>
    <w:rsid w:val="00281120"/>
    <w:rsid w:val="002D17B7"/>
    <w:rsid w:val="002D5091"/>
    <w:rsid w:val="002E0FC8"/>
    <w:rsid w:val="003132C0"/>
    <w:rsid w:val="00343C38"/>
    <w:rsid w:val="003A001B"/>
    <w:rsid w:val="003B2A67"/>
    <w:rsid w:val="00443952"/>
    <w:rsid w:val="00537DC9"/>
    <w:rsid w:val="00564631"/>
    <w:rsid w:val="00580A36"/>
    <w:rsid w:val="005B7741"/>
    <w:rsid w:val="00622747"/>
    <w:rsid w:val="00626C39"/>
    <w:rsid w:val="00656B80"/>
    <w:rsid w:val="006C35C4"/>
    <w:rsid w:val="0070735F"/>
    <w:rsid w:val="007421D3"/>
    <w:rsid w:val="00782323"/>
    <w:rsid w:val="00784927"/>
    <w:rsid w:val="007B1731"/>
    <w:rsid w:val="007B1CBB"/>
    <w:rsid w:val="007D7401"/>
    <w:rsid w:val="007E59D6"/>
    <w:rsid w:val="007F2DA1"/>
    <w:rsid w:val="008123F4"/>
    <w:rsid w:val="00851E08"/>
    <w:rsid w:val="008D6670"/>
    <w:rsid w:val="00926FC3"/>
    <w:rsid w:val="009A2751"/>
    <w:rsid w:val="009E6EE7"/>
    <w:rsid w:val="00A36054"/>
    <w:rsid w:val="00A36C5B"/>
    <w:rsid w:val="00A6603F"/>
    <w:rsid w:val="00AA004F"/>
    <w:rsid w:val="00AE2ADE"/>
    <w:rsid w:val="00B26805"/>
    <w:rsid w:val="00B77F2F"/>
    <w:rsid w:val="00B83A8F"/>
    <w:rsid w:val="00BD67B9"/>
    <w:rsid w:val="00C42F80"/>
    <w:rsid w:val="00C4321C"/>
    <w:rsid w:val="00C73771"/>
    <w:rsid w:val="00C93598"/>
    <w:rsid w:val="00CA71CF"/>
    <w:rsid w:val="00D3083D"/>
    <w:rsid w:val="00DD3ED1"/>
    <w:rsid w:val="00E07010"/>
    <w:rsid w:val="00E25BDB"/>
    <w:rsid w:val="00E64318"/>
    <w:rsid w:val="00E9676B"/>
    <w:rsid w:val="00EC2BF0"/>
    <w:rsid w:val="00F63C18"/>
    <w:rsid w:val="00F71A74"/>
    <w:rsid w:val="00F815C9"/>
    <w:rsid w:val="00FA4D90"/>
    <w:rsid w:val="00FB6FF1"/>
    <w:rsid w:val="00FD2365"/>
    <w:rsid w:val="00F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A78892E-68A1-41C5-B9D5-888ABD83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D63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132C0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132C0"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132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132C0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3132C0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132C0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sid w:val="003132C0"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3132C0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sid w:val="003132C0"/>
    <w:rPr>
      <w:b/>
      <w:spacing w:val="10"/>
    </w:rPr>
  </w:style>
  <w:style w:type="paragraph" w:customStyle="1" w:styleId="Dates">
    <w:name w:val="Dates"/>
    <w:basedOn w:val="Normal"/>
    <w:qFormat/>
    <w:rsid w:val="003132C0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rsid w:val="003132C0"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rsid w:val="003132C0"/>
    <w:pPr>
      <w:numPr>
        <w:numId w:val="20"/>
      </w:numPr>
      <w:spacing w:after="80"/>
    </w:pPr>
  </w:style>
  <w:style w:type="paragraph" w:customStyle="1" w:styleId="Copy">
    <w:name w:val="Copy"/>
    <w:basedOn w:val="Normal"/>
    <w:qFormat/>
    <w:rsid w:val="003132C0"/>
    <w:pPr>
      <w:spacing w:after="80"/>
    </w:pPr>
  </w:style>
  <w:style w:type="paragraph" w:customStyle="1" w:styleId="PlaceholderAutotext10">
    <w:name w:val="PlaceholderAutotext_10"/>
    <w:rsid w:val="003132C0"/>
    <w:rPr>
      <w:rFonts w:eastAsiaTheme="minorEastAsia"/>
    </w:rPr>
  </w:style>
  <w:style w:type="paragraph" w:customStyle="1" w:styleId="YourName">
    <w:name w:val="Your Name"/>
    <w:basedOn w:val="Normal"/>
    <w:qFormat/>
    <w:rsid w:val="003132C0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sid w:val="003132C0"/>
    <w:rPr>
      <w:caps/>
      <w:color w:val="595959" w:themeColor="text1" w:themeTint="A6"/>
      <w:spacing w:val="20"/>
    </w:rPr>
  </w:style>
  <w:style w:type="paragraph" w:customStyle="1" w:styleId="Achievement">
    <w:name w:val="Achievement"/>
    <w:autoRedefine/>
    <w:rsid w:val="00F815C9"/>
    <w:pPr>
      <w:numPr>
        <w:numId w:val="28"/>
      </w:numPr>
      <w:spacing w:after="60"/>
      <w:ind w:right="24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Name">
    <w:name w:val="Company Name"/>
    <w:basedOn w:val="Normal"/>
    <w:next w:val="Normal"/>
    <w:autoRedefine/>
    <w:rsid w:val="00F815C9"/>
    <w:pPr>
      <w:tabs>
        <w:tab w:val="left" w:pos="2160"/>
        <w:tab w:val="right" w:pos="6480"/>
      </w:tabs>
      <w:spacing w:before="220" w:after="40" w:line="240" w:lineRule="auto"/>
      <w:ind w:right="-35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Title">
    <w:name w:val="Job Title"/>
    <w:next w:val="Achievement"/>
    <w:rsid w:val="00F815C9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815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15C9"/>
    <w:rPr>
      <w:sz w:val="16"/>
    </w:rPr>
  </w:style>
  <w:style w:type="character" w:styleId="Emphasis">
    <w:name w:val="Emphasis"/>
    <w:qFormat/>
    <w:rsid w:val="00F815C9"/>
    <w:rPr>
      <w:rFonts w:ascii="Arial" w:hAnsi="Arial"/>
      <w:b/>
      <w:spacing w:val="-8"/>
      <w:sz w:val="18"/>
    </w:rPr>
  </w:style>
  <w:style w:type="character" w:styleId="Hyperlink">
    <w:name w:val="Hyperlink"/>
    <w:basedOn w:val="DefaultParagraphFont"/>
    <w:uiPriority w:val="99"/>
    <w:unhideWhenUsed/>
    <w:rsid w:val="00C73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49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927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7849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927"/>
    <w:rPr>
      <w:sz w:val="16"/>
    </w:rPr>
  </w:style>
  <w:style w:type="character" w:customStyle="1" w:styleId="il">
    <w:name w:val="il"/>
    <w:basedOn w:val="DefaultParagraphFont"/>
    <w:rsid w:val="00177360"/>
  </w:style>
  <w:style w:type="character" w:customStyle="1" w:styleId="apple-converted-space">
    <w:name w:val="apple-converted-space"/>
    <w:basedOn w:val="DefaultParagraphFont"/>
    <w:rsid w:val="00177360"/>
  </w:style>
  <w:style w:type="paragraph" w:styleId="NormalWeb">
    <w:name w:val="Normal (Web)"/>
    <w:basedOn w:val="Normal"/>
    <w:uiPriority w:val="99"/>
    <w:semiHidden/>
    <w:unhideWhenUsed/>
    <w:rsid w:val="007B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verneR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CFCB9AD15A45CCA967B86CC0D41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162F4-74E9-48BB-9FF4-B3042ADF1BBE}"/>
      </w:docPartPr>
      <w:docPartBody>
        <w:p w:rsidR="009B1091" w:rsidRDefault="003E4A0A" w:rsidP="003E4A0A">
          <w:pPr>
            <w:pStyle w:val="22CFCB9AD15A45CCA967B86CC0D41ED1"/>
          </w:pPr>
          <w:r>
            <w:t>[your name]</w:t>
          </w:r>
        </w:p>
      </w:docPartBody>
    </w:docPart>
    <w:docPart>
      <w:docPartPr>
        <w:name w:val="8BF8BD7E8B7245A789C9F58FD8ECC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0E7C4-896A-4EC1-A37C-F50E1F26FEA9}"/>
      </w:docPartPr>
      <w:docPartBody>
        <w:p w:rsidR="009B1091" w:rsidRDefault="003E4A0A" w:rsidP="003E4A0A">
          <w:pPr>
            <w:pStyle w:val="8BF8BD7E8B7245A789C9F58FD8ECC2F9"/>
          </w:pPr>
          <w:r>
            <w:t>[Rochester, NY]</w:t>
          </w:r>
        </w:p>
      </w:docPartBody>
    </w:docPart>
    <w:docPart>
      <w:docPartPr>
        <w:name w:val="EC4358ED6F3A414E9692AB8918CC1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0EEA4-FB29-4DF7-B4BF-EAA280D7CE58}"/>
      </w:docPartPr>
      <w:docPartBody>
        <w:p w:rsidR="00B077CD" w:rsidRDefault="00837961" w:rsidP="00837961">
          <w:pPr>
            <w:pStyle w:val="EC4358ED6F3A414E9692AB8918CC1075"/>
          </w:pPr>
          <w:r>
            <w:t>[Buffalo,NY]</w:t>
          </w:r>
        </w:p>
      </w:docPartBody>
    </w:docPart>
    <w:docPart>
      <w:docPartPr>
        <w:name w:val="6E1BC537084F49AA9448FED715B72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8E204-3ACE-4A1D-A6B6-BF550449E42A}"/>
      </w:docPartPr>
      <w:docPartBody>
        <w:p w:rsidR="00D37591" w:rsidRDefault="00B077CD" w:rsidP="00B077CD">
          <w:pPr>
            <w:pStyle w:val="6E1BC537084F49AA9448FED715B723F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366D"/>
    <w:rsid w:val="00030D10"/>
    <w:rsid w:val="00314014"/>
    <w:rsid w:val="003A2E05"/>
    <w:rsid w:val="003A3296"/>
    <w:rsid w:val="003E4A0A"/>
    <w:rsid w:val="00575A4E"/>
    <w:rsid w:val="005D5FB1"/>
    <w:rsid w:val="006D4A76"/>
    <w:rsid w:val="00720272"/>
    <w:rsid w:val="00837961"/>
    <w:rsid w:val="00845830"/>
    <w:rsid w:val="009B1091"/>
    <w:rsid w:val="00AA3BA1"/>
    <w:rsid w:val="00AC1652"/>
    <w:rsid w:val="00B077CD"/>
    <w:rsid w:val="00BA2D5E"/>
    <w:rsid w:val="00D37591"/>
    <w:rsid w:val="00EE366D"/>
    <w:rsid w:val="00F74BA8"/>
    <w:rsid w:val="00F9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05617C49E34452838868E33B7E918B">
    <w:name w:val="E105617C49E34452838868E33B7E918B"/>
    <w:rsid w:val="003A3296"/>
  </w:style>
  <w:style w:type="paragraph" w:customStyle="1" w:styleId="9A19BC08382940459A92B75BFBBB316F">
    <w:name w:val="9A19BC08382940459A92B75BFBBB316F"/>
    <w:rsid w:val="003A3296"/>
  </w:style>
  <w:style w:type="paragraph" w:customStyle="1" w:styleId="9E9F2D5EA352462EAD138D1B84AC9D7D">
    <w:name w:val="9E9F2D5EA352462EAD138D1B84AC9D7D"/>
    <w:rsid w:val="003A3296"/>
  </w:style>
  <w:style w:type="paragraph" w:customStyle="1" w:styleId="2894F67A98F6418985132661F41B341B">
    <w:name w:val="2894F67A98F6418985132661F41B341B"/>
    <w:rsid w:val="003A3296"/>
  </w:style>
  <w:style w:type="paragraph" w:customStyle="1" w:styleId="11ECE27E1FD3459D9EBA849853635AF1">
    <w:name w:val="11ECE27E1FD3459D9EBA849853635AF1"/>
    <w:rsid w:val="003A3296"/>
  </w:style>
  <w:style w:type="paragraph" w:customStyle="1" w:styleId="E7D0BA15616444BAB4BC1DCACCFEBEE9">
    <w:name w:val="E7D0BA15616444BAB4BC1DCACCFEBEE9"/>
    <w:rsid w:val="003A3296"/>
  </w:style>
  <w:style w:type="paragraph" w:styleId="ListParagraph">
    <w:name w:val="List Paragraph"/>
    <w:basedOn w:val="Normal"/>
    <w:uiPriority w:val="34"/>
    <w:qFormat/>
    <w:rsid w:val="003A3296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98C2A624460541CABDE74423993544F1">
    <w:name w:val="98C2A624460541CABDE74423993544F1"/>
    <w:rsid w:val="003A3296"/>
  </w:style>
  <w:style w:type="paragraph" w:customStyle="1" w:styleId="D20D1BDF801747E5B291701B1A4BC0B0">
    <w:name w:val="D20D1BDF801747E5B291701B1A4BC0B0"/>
    <w:rsid w:val="003A3296"/>
  </w:style>
  <w:style w:type="paragraph" w:customStyle="1" w:styleId="BFBC2D765EB14A518C7B397F8F8A6631">
    <w:name w:val="BFBC2D765EB14A518C7B397F8F8A6631"/>
    <w:rsid w:val="003A3296"/>
  </w:style>
  <w:style w:type="character" w:styleId="PlaceholderText">
    <w:name w:val="Placeholder Text"/>
    <w:basedOn w:val="DefaultParagraphFont"/>
    <w:uiPriority w:val="99"/>
    <w:semiHidden/>
    <w:rsid w:val="003A3296"/>
    <w:rPr>
      <w:color w:val="808080"/>
    </w:rPr>
  </w:style>
  <w:style w:type="paragraph" w:customStyle="1" w:styleId="0A1DA727B0AE41BBAC974A212A9297BB">
    <w:name w:val="0A1DA727B0AE41BBAC974A212A9297BB"/>
    <w:rsid w:val="003A3296"/>
  </w:style>
  <w:style w:type="paragraph" w:customStyle="1" w:styleId="2E153E0176654F578B6ABDAD1EE9B244">
    <w:name w:val="2E153E0176654F578B6ABDAD1EE9B244"/>
    <w:rsid w:val="003A3296"/>
  </w:style>
  <w:style w:type="paragraph" w:customStyle="1" w:styleId="E6355464440B4701AE01199029496651">
    <w:name w:val="E6355464440B4701AE01199029496651"/>
    <w:rsid w:val="003A3296"/>
  </w:style>
  <w:style w:type="paragraph" w:customStyle="1" w:styleId="E403DFFDBB0D458A87E69BE388CCDC2E">
    <w:name w:val="E403DFFDBB0D458A87E69BE388CCDC2E"/>
    <w:rsid w:val="003A3296"/>
  </w:style>
  <w:style w:type="paragraph" w:customStyle="1" w:styleId="1FBCAC9BB3254F4FACC287EC380010D0">
    <w:name w:val="1FBCAC9BB3254F4FACC287EC380010D0"/>
    <w:rsid w:val="003A3296"/>
  </w:style>
  <w:style w:type="paragraph" w:customStyle="1" w:styleId="CAD08B9276374799897824392045DF84">
    <w:name w:val="CAD08B9276374799897824392045DF84"/>
    <w:rsid w:val="003A3296"/>
  </w:style>
  <w:style w:type="paragraph" w:customStyle="1" w:styleId="225D494AD06E4C139A4D4E2E9E0BB8DA">
    <w:name w:val="225D494AD06E4C139A4D4E2E9E0BB8DA"/>
    <w:rsid w:val="003A3296"/>
  </w:style>
  <w:style w:type="paragraph" w:customStyle="1" w:styleId="0F1B2F932F5440A8BA39C46B510BFFA2">
    <w:name w:val="0F1B2F932F5440A8BA39C46B510BFFA2"/>
    <w:rsid w:val="003A3296"/>
  </w:style>
  <w:style w:type="paragraph" w:customStyle="1" w:styleId="AD59BD27E35B4AC88D91D78046D3E915">
    <w:name w:val="AD59BD27E35B4AC88D91D78046D3E915"/>
    <w:rsid w:val="003A3296"/>
  </w:style>
  <w:style w:type="paragraph" w:customStyle="1" w:styleId="D85DA69D267F4907990FD734E714C549">
    <w:name w:val="D85DA69D267F4907990FD734E714C549"/>
    <w:rsid w:val="003A3296"/>
  </w:style>
  <w:style w:type="paragraph" w:customStyle="1" w:styleId="7F4B34B3E2F04E53A2E47A283E412295">
    <w:name w:val="7F4B34B3E2F04E53A2E47A283E412295"/>
    <w:rsid w:val="003A3296"/>
  </w:style>
  <w:style w:type="paragraph" w:customStyle="1" w:styleId="55B4BDF4349D4C019095D8878C9459C2">
    <w:name w:val="55B4BDF4349D4C019095D8878C9459C2"/>
    <w:rsid w:val="003A3296"/>
  </w:style>
  <w:style w:type="paragraph" w:customStyle="1" w:styleId="56954071F5804F39B929895AFFA9CB16">
    <w:name w:val="56954071F5804F39B929895AFFA9CB16"/>
    <w:rsid w:val="003A3296"/>
  </w:style>
  <w:style w:type="paragraph" w:customStyle="1" w:styleId="FFBDDEB9C34F496DAB98FCF662C92ECC">
    <w:name w:val="FFBDDEB9C34F496DAB98FCF662C92ECC"/>
    <w:rsid w:val="003A3296"/>
  </w:style>
  <w:style w:type="paragraph" w:customStyle="1" w:styleId="56E0DAF0466E4563BE1C8CFDD0FBE302">
    <w:name w:val="56E0DAF0466E4563BE1C8CFDD0FBE302"/>
    <w:rsid w:val="003A3296"/>
  </w:style>
  <w:style w:type="paragraph" w:customStyle="1" w:styleId="ABF7B2E4460347B0AD952011DFD49E38">
    <w:name w:val="ABF7B2E4460347B0AD952011DFD49E38"/>
    <w:rsid w:val="003A3296"/>
  </w:style>
  <w:style w:type="paragraph" w:customStyle="1" w:styleId="33DB8ECBDF9A455A98F1B23492F18A8B">
    <w:name w:val="33DB8ECBDF9A455A98F1B23492F18A8B"/>
    <w:rsid w:val="003A3296"/>
  </w:style>
  <w:style w:type="paragraph" w:customStyle="1" w:styleId="C833948A701B42C6AFEFB91994924793">
    <w:name w:val="C833948A701B42C6AFEFB91994924793"/>
    <w:rsid w:val="003A3296"/>
  </w:style>
  <w:style w:type="paragraph" w:customStyle="1" w:styleId="ABBF14A642B54AB28A582E9A68C71377">
    <w:name w:val="ABBF14A642B54AB28A582E9A68C71377"/>
    <w:rsid w:val="003A3296"/>
  </w:style>
  <w:style w:type="paragraph" w:customStyle="1" w:styleId="6CF14BAD5F874815A34EC7DFBE8A6E33">
    <w:name w:val="6CF14BAD5F874815A34EC7DFBE8A6E33"/>
    <w:rsid w:val="003A3296"/>
  </w:style>
  <w:style w:type="paragraph" w:customStyle="1" w:styleId="48D0B0BEB1024079AE920413D913B7B2">
    <w:name w:val="48D0B0BEB1024079AE920413D913B7B2"/>
    <w:rsid w:val="003A3296"/>
  </w:style>
  <w:style w:type="paragraph" w:customStyle="1" w:styleId="4349B5053D044FC6B4A31BEF682625E3">
    <w:name w:val="4349B5053D044FC6B4A31BEF682625E3"/>
    <w:rsid w:val="003A3296"/>
  </w:style>
  <w:style w:type="paragraph" w:customStyle="1" w:styleId="4F2CA0C915FC467BB29BA22EEBEAF843">
    <w:name w:val="4F2CA0C915FC467BB29BA22EEBEAF843"/>
    <w:rsid w:val="003A3296"/>
  </w:style>
  <w:style w:type="paragraph" w:customStyle="1" w:styleId="A4409B256485431FAB94237BECAE95D8">
    <w:name w:val="A4409B256485431FAB94237BECAE95D8"/>
    <w:rsid w:val="003A3296"/>
  </w:style>
  <w:style w:type="paragraph" w:customStyle="1" w:styleId="12803FC1870D4F52AAD7FBFB7184CB16">
    <w:name w:val="12803FC1870D4F52AAD7FBFB7184CB16"/>
    <w:rsid w:val="00EE366D"/>
  </w:style>
  <w:style w:type="paragraph" w:customStyle="1" w:styleId="20445CAD37AE43F39006E4AD41102D7F">
    <w:name w:val="20445CAD37AE43F39006E4AD41102D7F"/>
    <w:rsid w:val="00EE366D"/>
  </w:style>
  <w:style w:type="paragraph" w:customStyle="1" w:styleId="A4BE3831872146CF9703CB4C4BF4825F">
    <w:name w:val="A4BE3831872146CF9703CB4C4BF4825F"/>
    <w:rsid w:val="00EE366D"/>
  </w:style>
  <w:style w:type="paragraph" w:customStyle="1" w:styleId="97635511CC614539B1120E040163E790">
    <w:name w:val="97635511CC614539B1120E040163E790"/>
    <w:rsid w:val="00EE366D"/>
  </w:style>
  <w:style w:type="paragraph" w:customStyle="1" w:styleId="CD1627FCA03B4A4FB8E528B96A4E5A61">
    <w:name w:val="CD1627FCA03B4A4FB8E528B96A4E5A61"/>
    <w:rsid w:val="00EE366D"/>
  </w:style>
  <w:style w:type="paragraph" w:customStyle="1" w:styleId="A159B7FBD3FB45E99F381A464B2B151D">
    <w:name w:val="A159B7FBD3FB45E99F381A464B2B151D"/>
    <w:rsid w:val="00EE366D"/>
  </w:style>
  <w:style w:type="paragraph" w:customStyle="1" w:styleId="5C20C11C44514A22AAE7462B9B96927C">
    <w:name w:val="5C20C11C44514A22AAE7462B9B96927C"/>
    <w:rsid w:val="00EE366D"/>
  </w:style>
  <w:style w:type="paragraph" w:customStyle="1" w:styleId="E651287BF3EB4ACF87CCB4FC0E89FC16">
    <w:name w:val="E651287BF3EB4ACF87CCB4FC0E89FC16"/>
    <w:rsid w:val="00EE366D"/>
  </w:style>
  <w:style w:type="paragraph" w:customStyle="1" w:styleId="2808056A89084E669F4547CDC11287C1">
    <w:name w:val="2808056A89084E669F4547CDC11287C1"/>
    <w:rsid w:val="00EE366D"/>
  </w:style>
  <w:style w:type="paragraph" w:customStyle="1" w:styleId="D927A88451FF41EAADB8EFA85314DFF6">
    <w:name w:val="D927A88451FF41EAADB8EFA85314DFF6"/>
    <w:rsid w:val="00EE366D"/>
  </w:style>
  <w:style w:type="paragraph" w:customStyle="1" w:styleId="320C6478AEF34E3B9309307588A5E485">
    <w:name w:val="320C6478AEF34E3B9309307588A5E485"/>
    <w:rsid w:val="00EE366D"/>
  </w:style>
  <w:style w:type="paragraph" w:customStyle="1" w:styleId="3EC170BB32DD4B9288527D38093C9142">
    <w:name w:val="3EC170BB32DD4B9288527D38093C9142"/>
    <w:rsid w:val="00EE366D"/>
  </w:style>
  <w:style w:type="paragraph" w:customStyle="1" w:styleId="DF7878674EE5404097D75B1765A0871A">
    <w:name w:val="DF7878674EE5404097D75B1765A0871A"/>
    <w:rsid w:val="00EE366D"/>
  </w:style>
  <w:style w:type="paragraph" w:customStyle="1" w:styleId="22CFCB9AD15A45CCA967B86CC0D41ED1">
    <w:name w:val="22CFCB9AD15A45CCA967B86CC0D41ED1"/>
    <w:rsid w:val="003E4A0A"/>
    <w:pPr>
      <w:spacing w:after="160" w:line="259" w:lineRule="auto"/>
    </w:pPr>
  </w:style>
  <w:style w:type="paragraph" w:customStyle="1" w:styleId="8BF8BD7E8B7245A789C9F58FD8ECC2F9">
    <w:name w:val="8BF8BD7E8B7245A789C9F58FD8ECC2F9"/>
    <w:rsid w:val="003E4A0A"/>
    <w:pPr>
      <w:spacing w:after="160" w:line="259" w:lineRule="auto"/>
    </w:pPr>
  </w:style>
  <w:style w:type="paragraph" w:customStyle="1" w:styleId="D68ED5913D934743B09FAB18EA967D66">
    <w:name w:val="D68ED5913D934743B09FAB18EA967D66"/>
    <w:rsid w:val="003E4A0A"/>
    <w:pPr>
      <w:spacing w:after="160" w:line="259" w:lineRule="auto"/>
    </w:pPr>
  </w:style>
  <w:style w:type="paragraph" w:customStyle="1" w:styleId="91754806A9B64D2792C8501600D451AB">
    <w:name w:val="91754806A9B64D2792C8501600D451AB"/>
    <w:rsid w:val="00837961"/>
    <w:pPr>
      <w:spacing w:after="160" w:line="259" w:lineRule="auto"/>
    </w:pPr>
  </w:style>
  <w:style w:type="paragraph" w:customStyle="1" w:styleId="EC4358ED6F3A414E9692AB8918CC1075">
    <w:name w:val="EC4358ED6F3A414E9692AB8918CC1075"/>
    <w:rsid w:val="00837961"/>
    <w:pPr>
      <w:spacing w:after="160" w:line="259" w:lineRule="auto"/>
    </w:pPr>
  </w:style>
  <w:style w:type="paragraph" w:customStyle="1" w:styleId="6E1BC537084F49AA9448FED715B723FA">
    <w:name w:val="6E1BC537084F49AA9448FED715B723FA"/>
    <w:rsid w:val="00B077C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4A00F5-4171-4D29-9A4E-F8538C2A4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0</TotalTime>
  <Pages>1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Laverne richards</dc:creator>
  <cp:lastModifiedBy>Laverne Richards</cp:lastModifiedBy>
  <cp:revision>3</cp:revision>
  <cp:lastPrinted>2014-12-12T15:19:00Z</cp:lastPrinted>
  <dcterms:created xsi:type="dcterms:W3CDTF">2015-10-26T12:37:00Z</dcterms:created>
  <dcterms:modified xsi:type="dcterms:W3CDTF">2015-10-26T12:37:00Z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