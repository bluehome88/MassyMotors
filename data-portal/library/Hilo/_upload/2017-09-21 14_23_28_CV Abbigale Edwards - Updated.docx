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NAME: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Abbigale Edwards</w:t>
      </w:r>
    </w:p>
    <w:p w:rsidR="004D7A52" w:rsidRPr="00472638" w:rsidRDefault="003A02E4" w:rsidP="004D7A5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ADDRESS: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8325FE">
        <w:rPr>
          <w:rFonts w:ascii="Times New Roman" w:hAnsi="Times New Roman" w:cs="Times New Roman"/>
          <w:sz w:val="24"/>
          <w:szCs w:val="24"/>
        </w:rPr>
        <w:t>5 Gill’s View,</w:t>
      </w:r>
    </w:p>
    <w:p w:rsidR="004D7A52" w:rsidRPr="00472638" w:rsidRDefault="008325FE" w:rsidP="004D7A52">
      <w:pPr>
        <w:spacing w:before="120"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Tumpuna Road</w:t>
      </w:r>
      <w:r w:rsidR="004D7A52" w:rsidRPr="00472638">
        <w:rPr>
          <w:rFonts w:ascii="Times New Roman" w:hAnsi="Times New Roman" w:cs="Times New Roman"/>
          <w:sz w:val="24"/>
          <w:szCs w:val="24"/>
        </w:rPr>
        <w:t>,</w:t>
      </w:r>
    </w:p>
    <w:p w:rsidR="003A02E4" w:rsidRPr="00472638" w:rsidRDefault="008325FE" w:rsidP="004958AB">
      <w:pPr>
        <w:spacing w:before="120"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DATE OF BIRTH: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October 13th, 1993</w:t>
      </w:r>
    </w:p>
    <w:p w:rsidR="00774917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STATUS: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PHONE: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399-1421/627-8042</w:t>
      </w:r>
    </w:p>
    <w:p w:rsidR="003A02E4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EMAIL: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abinutz@gmail.com/ abbi.ed@outlook.com</w:t>
      </w:r>
    </w:p>
    <w:p w:rsidR="00774917" w:rsidRPr="00472638" w:rsidRDefault="00B27221" w:rsidP="00774917">
      <w:pPr>
        <w:pStyle w:val="Heading1"/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t>OBJECTIVES:</w:t>
      </w:r>
    </w:p>
    <w:p w:rsidR="00916AEB" w:rsidRPr="00472638" w:rsidRDefault="00916AEB" w:rsidP="00916AEB">
      <w:p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Seeking a position that allows me to learn the tasks ahead and enhancing the workplace with my experience and skills.</w:t>
      </w:r>
    </w:p>
    <w:p w:rsidR="004958AB" w:rsidRPr="00472638" w:rsidRDefault="004958AB" w:rsidP="004958AB">
      <w:pPr>
        <w:rPr>
          <w:rFonts w:ascii="Times New Roman" w:hAnsi="Times New Roman" w:cs="Times New Roman"/>
          <w:sz w:val="24"/>
          <w:szCs w:val="24"/>
        </w:rPr>
      </w:pPr>
    </w:p>
    <w:p w:rsidR="00F66570" w:rsidRPr="00472638" w:rsidRDefault="00F66570" w:rsidP="0074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EDUCATIONAL BACKGROUND</w:t>
      </w:r>
      <w:r w:rsidR="00916AEB" w:rsidRPr="00472638">
        <w:rPr>
          <w:rFonts w:ascii="Times New Roman" w:hAnsi="Times New Roman" w:cs="Times New Roman"/>
          <w:sz w:val="24"/>
          <w:szCs w:val="24"/>
        </w:rPr>
        <w:t>:</w:t>
      </w:r>
    </w:p>
    <w:p w:rsidR="00DF5344" w:rsidRPr="00472638" w:rsidRDefault="00B301A6" w:rsidP="000B0858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College of Science, Technology and Applied Arts of Trinidad and Tobago</w:t>
      </w:r>
      <w:r w:rsidR="00DF5344" w:rsidRPr="00472638">
        <w:rPr>
          <w:rFonts w:ascii="Times New Roman" w:hAnsi="Times New Roman" w:cs="Times New Roman"/>
          <w:sz w:val="24"/>
          <w:szCs w:val="24"/>
        </w:rPr>
        <w:tab/>
      </w:r>
      <w:r w:rsidR="001E3FB7" w:rsidRPr="00472638">
        <w:rPr>
          <w:rFonts w:ascii="Times New Roman" w:hAnsi="Times New Roman" w:cs="Times New Roman"/>
          <w:sz w:val="24"/>
          <w:szCs w:val="24"/>
        </w:rPr>
        <w:tab/>
      </w:r>
    </w:p>
    <w:p w:rsidR="00916AEB" w:rsidRPr="00472638" w:rsidRDefault="00916AEB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QUALIFICATIONS:-</w:t>
      </w:r>
      <w:r w:rsidR="00F66570" w:rsidRPr="004726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AEB" w:rsidRPr="00472638" w:rsidRDefault="00916AEB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Bachelor of Mass Communication, September 2016-present</w:t>
      </w:r>
    </w:p>
    <w:p w:rsidR="00916AEB" w:rsidRPr="00472638" w:rsidRDefault="00B301A6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Associate of Applied Science in Journalism and Public Relations</w:t>
      </w:r>
      <w:r w:rsidR="00916AEB" w:rsidRPr="00472638">
        <w:rPr>
          <w:rFonts w:ascii="Times New Roman" w:hAnsi="Times New Roman" w:cs="Times New Roman"/>
          <w:sz w:val="24"/>
          <w:szCs w:val="24"/>
        </w:rPr>
        <w:t>, 2011-2016</w:t>
      </w:r>
    </w:p>
    <w:p w:rsidR="00CC1000" w:rsidRPr="00472638" w:rsidRDefault="00CC1000" w:rsidP="00DF534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66570" w:rsidRPr="00472638" w:rsidRDefault="000B0858" w:rsidP="00DF534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Success Laventille Secondary </w:t>
      </w:r>
    </w:p>
    <w:p w:rsidR="00113948" w:rsidRPr="00472638" w:rsidRDefault="003A02E4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2638">
        <w:rPr>
          <w:rFonts w:ascii="Times New Roman" w:hAnsi="Times New Roman" w:cs="Times New Roman"/>
          <w:sz w:val="24"/>
          <w:szCs w:val="24"/>
        </w:rPr>
        <w:t>QUALIFICATIONS :</w:t>
      </w:r>
      <w:proofErr w:type="gramEnd"/>
      <w:r w:rsidRPr="00472638">
        <w:rPr>
          <w:rFonts w:ascii="Times New Roman" w:hAnsi="Times New Roman" w:cs="Times New Roman"/>
          <w:sz w:val="24"/>
          <w:szCs w:val="24"/>
        </w:rPr>
        <w:tab/>
      </w:r>
      <w:r w:rsidR="000B0858" w:rsidRPr="00472638">
        <w:rPr>
          <w:rFonts w:ascii="Times New Roman" w:hAnsi="Times New Roman" w:cs="Times New Roman"/>
          <w:sz w:val="24"/>
          <w:szCs w:val="24"/>
        </w:rPr>
        <w:t>5</w:t>
      </w:r>
      <w:r w:rsidR="00DF5344" w:rsidRPr="00472638">
        <w:rPr>
          <w:rFonts w:ascii="Times New Roman" w:hAnsi="Times New Roman" w:cs="Times New Roman"/>
          <w:sz w:val="24"/>
          <w:szCs w:val="24"/>
        </w:rPr>
        <w:t xml:space="preserve"> O’ level/</w:t>
      </w:r>
      <w:proofErr w:type="spellStart"/>
      <w:r w:rsidR="00DF5344" w:rsidRPr="00472638">
        <w:rPr>
          <w:rFonts w:ascii="Times New Roman" w:hAnsi="Times New Roman" w:cs="Times New Roman"/>
          <w:sz w:val="24"/>
          <w:szCs w:val="24"/>
        </w:rPr>
        <w:t>Gcse</w:t>
      </w:r>
      <w:proofErr w:type="spellEnd"/>
      <w:r w:rsidR="00DF5344" w:rsidRPr="00472638">
        <w:rPr>
          <w:rFonts w:ascii="Times New Roman" w:hAnsi="Times New Roman" w:cs="Times New Roman"/>
          <w:sz w:val="24"/>
          <w:szCs w:val="24"/>
        </w:rPr>
        <w:t xml:space="preserve"> P</w:t>
      </w:r>
      <w:r w:rsidR="000B0858" w:rsidRPr="00472638">
        <w:rPr>
          <w:rFonts w:ascii="Times New Roman" w:hAnsi="Times New Roman" w:cs="Times New Roman"/>
          <w:sz w:val="24"/>
          <w:szCs w:val="24"/>
        </w:rPr>
        <w:t>asses</w:t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3"/>
        <w:gridCol w:w="734"/>
      </w:tblGrid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English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113948" w:rsidRPr="00472638" w:rsidTr="007462DC">
        <w:trPr>
          <w:trHeight w:val="224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Integrated Science       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113948" w:rsidRPr="00472638" w:rsidTr="007462DC">
        <w:trPr>
          <w:trHeight w:val="224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Principles of Business 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Principles of Accounts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Spanish</w:t>
            </w:r>
          </w:p>
          <w:p w:rsidR="008325FE" w:rsidRPr="00472638" w:rsidRDefault="008325FE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Mathematics( applied to repeat in January 2018)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:rsidR="003172B0" w:rsidRPr="00472638" w:rsidRDefault="003172B0" w:rsidP="0011394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C1000" w:rsidRPr="00472638" w:rsidRDefault="003A02E4" w:rsidP="007462DC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WORK EXPERIENCE:</w:t>
      </w:r>
    </w:p>
    <w:p w:rsidR="00916AEB" w:rsidRPr="00472638" w:rsidRDefault="00916AEB" w:rsidP="00916AEB">
      <w:pPr>
        <w:tabs>
          <w:tab w:val="left" w:pos="284"/>
          <w:tab w:val="left" w:pos="10490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On the Job </w:t>
      </w:r>
      <w:proofErr w:type="gramStart"/>
      <w:r w:rsidRPr="00472638">
        <w:rPr>
          <w:rFonts w:ascii="Times New Roman" w:hAnsi="Times New Roman" w:cs="Times New Roman"/>
          <w:b/>
          <w:sz w:val="24"/>
          <w:szCs w:val="24"/>
        </w:rPr>
        <w:t>Training</w:t>
      </w:r>
      <w:r w:rsidR="007462DC" w:rsidRPr="004726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462DC" w:rsidRPr="00472638">
        <w:rPr>
          <w:rFonts w:ascii="Times New Roman" w:hAnsi="Times New Roman" w:cs="Times New Roman"/>
          <w:b/>
          <w:sz w:val="24"/>
          <w:szCs w:val="24"/>
        </w:rPr>
        <w:t>OJT)</w:t>
      </w:r>
      <w:r w:rsidRPr="00472638">
        <w:rPr>
          <w:rFonts w:ascii="Times New Roman" w:hAnsi="Times New Roman" w:cs="Times New Roman"/>
          <w:b/>
          <w:sz w:val="24"/>
          <w:szCs w:val="24"/>
        </w:rPr>
        <w:br/>
      </w:r>
      <w:r w:rsidRPr="00472638">
        <w:rPr>
          <w:rFonts w:ascii="Times New Roman" w:hAnsi="Times New Roman" w:cs="Times New Roman"/>
          <w:sz w:val="24"/>
          <w:szCs w:val="24"/>
        </w:rPr>
        <w:t>Office Assistant in the Dietician's Office, Saint Ann's Psych</w:t>
      </w:r>
      <w:r w:rsidR="00113948" w:rsidRPr="00472638">
        <w:rPr>
          <w:rFonts w:ascii="Times New Roman" w:hAnsi="Times New Roman" w:cs="Times New Roman"/>
          <w:sz w:val="24"/>
          <w:szCs w:val="24"/>
        </w:rPr>
        <w:t>iatric Hospital, 2014-2016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Prepared letters, rosters, spreadsheets and other documents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Created and updated menus for patients on specific diets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Answered the telephone</w:t>
      </w:r>
    </w:p>
    <w:p w:rsidR="00B27221" w:rsidRPr="00472638" w:rsidRDefault="00916AEB" w:rsidP="00113948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Liaised with other departments on several small projects</w:t>
      </w:r>
    </w:p>
    <w:p w:rsidR="00916AEB" w:rsidRPr="00472638" w:rsidRDefault="00113948" w:rsidP="00916AEB">
      <w:pPr>
        <w:tabs>
          <w:tab w:val="left" w:pos="284"/>
          <w:tab w:val="left" w:pos="10490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The Beefeater</w:t>
      </w:r>
      <w:r w:rsidR="00916AEB" w:rsidRPr="00472638">
        <w:rPr>
          <w:rFonts w:ascii="Times New Roman" w:hAnsi="Times New Roman" w:cs="Times New Roman"/>
          <w:b/>
          <w:sz w:val="24"/>
          <w:szCs w:val="24"/>
        </w:rPr>
        <w:br/>
      </w:r>
      <w:r w:rsidRPr="00472638">
        <w:rPr>
          <w:rFonts w:ascii="Times New Roman" w:hAnsi="Times New Roman" w:cs="Times New Roman"/>
          <w:sz w:val="24"/>
          <w:szCs w:val="24"/>
        </w:rPr>
        <w:t xml:space="preserve">Cashier at </w:t>
      </w:r>
      <w:r w:rsidR="00916AEB" w:rsidRPr="00472638">
        <w:rPr>
          <w:rFonts w:ascii="Times New Roman" w:hAnsi="Times New Roman" w:cs="Times New Roman"/>
          <w:sz w:val="24"/>
          <w:szCs w:val="24"/>
        </w:rPr>
        <w:t xml:space="preserve">Long Circular </w:t>
      </w:r>
      <w:r w:rsidR="00DB5CAE" w:rsidRPr="00472638">
        <w:rPr>
          <w:rFonts w:ascii="Times New Roman" w:hAnsi="Times New Roman" w:cs="Times New Roman"/>
          <w:sz w:val="24"/>
          <w:szCs w:val="24"/>
        </w:rPr>
        <w:t>Mall, Saint James,</w:t>
      </w:r>
      <w:r w:rsidR="00916AEB" w:rsidRPr="00472638">
        <w:rPr>
          <w:rFonts w:ascii="Times New Roman" w:hAnsi="Times New Roman" w:cs="Times New Roman"/>
          <w:sz w:val="24"/>
          <w:szCs w:val="24"/>
        </w:rPr>
        <w:t xml:space="preserve"> September 2013- March 2014</w:t>
      </w:r>
    </w:p>
    <w:p w:rsidR="00916AEB" w:rsidRPr="00472638" w:rsidRDefault="00916AEB" w:rsidP="00916AEB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Communication with customers</w:t>
      </w:r>
    </w:p>
    <w:p w:rsidR="00916AEB" w:rsidRPr="00472638" w:rsidRDefault="00916AEB" w:rsidP="00916AEB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Maintain daily cash flow</w:t>
      </w:r>
    </w:p>
    <w:p w:rsidR="0025270A" w:rsidRPr="00472638" w:rsidRDefault="00916AEB" w:rsidP="00113948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 xml:space="preserve">Received payments by cash, credit card and </w:t>
      </w:r>
      <w:proofErr w:type="spellStart"/>
      <w:r w:rsidRPr="00472638">
        <w:rPr>
          <w:rFonts w:ascii="Times New Roman" w:hAnsi="Times New Roman" w:cs="Times New Roman"/>
          <w:sz w:val="24"/>
          <w:szCs w:val="24"/>
        </w:rPr>
        <w:t>Linx</w:t>
      </w:r>
      <w:proofErr w:type="spellEnd"/>
    </w:p>
    <w:p w:rsidR="00113948" w:rsidRPr="00472638" w:rsidRDefault="00113948" w:rsidP="00113948">
      <w:p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62DC" w:rsidRPr="00472638" w:rsidRDefault="007462DC" w:rsidP="007462DC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Other Training and Achievements:</w:t>
      </w:r>
    </w:p>
    <w:p w:rsidR="00B01B87" w:rsidRPr="00472638" w:rsidRDefault="007462DC" w:rsidP="00B01B87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OJT  </w:t>
      </w:r>
      <w:r w:rsidRPr="0047263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Equipped and trained with l</w:t>
      </w:r>
      <w:r w:rsidR="007462DC" w:rsidRPr="00472638">
        <w:rPr>
          <w:rFonts w:ascii="Times New Roman" w:hAnsi="Times New Roman" w:cs="Times New Roman"/>
          <w:sz w:val="24"/>
          <w:szCs w:val="24"/>
        </w:rPr>
        <w:t xml:space="preserve">ife skills </w:t>
      </w:r>
      <w:r w:rsidRPr="00472638">
        <w:rPr>
          <w:rFonts w:ascii="Times New Roman" w:hAnsi="Times New Roman" w:cs="Times New Roman"/>
          <w:sz w:val="24"/>
          <w:szCs w:val="24"/>
        </w:rPr>
        <w:t xml:space="preserve">for the modern workplace </w:t>
      </w:r>
      <w:r w:rsidR="007462DC" w:rsidRPr="00472638">
        <w:rPr>
          <w:rFonts w:ascii="Times New Roman" w:hAnsi="Times New Roman" w:cs="Times New Roman"/>
          <w:sz w:val="24"/>
          <w:szCs w:val="24"/>
        </w:rPr>
        <w:t xml:space="preserve">and </w:t>
      </w:r>
      <w:r w:rsidRPr="00472638">
        <w:rPr>
          <w:rFonts w:ascii="Times New Roman" w:hAnsi="Times New Roman" w:cs="Times New Roman"/>
          <w:sz w:val="24"/>
          <w:szCs w:val="24"/>
        </w:rPr>
        <w:t xml:space="preserve">possess dynamic </w:t>
      </w:r>
    </w:p>
    <w:p w:rsidR="00516C2C" w:rsidRPr="00472638" w:rsidRDefault="007462D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638">
        <w:rPr>
          <w:rFonts w:ascii="Times New Roman" w:hAnsi="Times New Roman" w:cs="Times New Roman"/>
          <w:sz w:val="24"/>
          <w:szCs w:val="24"/>
        </w:rPr>
        <w:t>teamwork</w:t>
      </w:r>
      <w:proofErr w:type="gramEnd"/>
      <w:r w:rsidR="00516C2C" w:rsidRPr="00472638">
        <w:rPr>
          <w:rFonts w:ascii="Times New Roman" w:hAnsi="Times New Roman" w:cs="Times New Roman"/>
          <w:sz w:val="24"/>
          <w:szCs w:val="24"/>
        </w:rPr>
        <w:t>.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Writer's Union of Trinidad and Tobago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 certificate completed for writing stories for children.</w:t>
      </w:r>
    </w:p>
    <w:p w:rsidR="007462DC" w:rsidRPr="00472638" w:rsidRDefault="007462DC" w:rsidP="0074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1000" w:rsidRPr="00472638" w:rsidRDefault="00113948" w:rsidP="001139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SKILLS</w:t>
      </w:r>
      <w:r w:rsidR="000E3F93" w:rsidRPr="00472638">
        <w:rPr>
          <w:rFonts w:ascii="Times New Roman" w:hAnsi="Times New Roman" w:cs="Times New Roman"/>
          <w:sz w:val="24"/>
          <w:szCs w:val="24"/>
        </w:rPr>
        <w:t>:</w:t>
      </w:r>
    </w:p>
    <w:p w:rsidR="00113948" w:rsidRPr="00472638" w:rsidRDefault="00113948" w:rsidP="00113948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Computer literate in Microsoft Office Suite</w:t>
      </w:r>
    </w:p>
    <w:p w:rsidR="00113948" w:rsidRPr="00472638" w:rsidRDefault="00113948" w:rsidP="00113948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Basic knowledge in Adobe Photoshop</w:t>
      </w:r>
    </w:p>
    <w:p w:rsidR="007462DC" w:rsidRPr="00472638" w:rsidRDefault="00113948" w:rsidP="007462DC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Basic photography</w:t>
      </w:r>
    </w:p>
    <w:p w:rsidR="003A02E4" w:rsidRPr="00472638" w:rsidRDefault="00113948" w:rsidP="007462DC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Good written and communication skills</w:t>
      </w:r>
    </w:p>
    <w:p w:rsidR="000E3F93" w:rsidRPr="00472638" w:rsidRDefault="00113948" w:rsidP="000E3F93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HOBBIES: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Photography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Blogging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Reading books, web-comics and articles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Cooking</w:t>
      </w:r>
    </w:p>
    <w:p w:rsidR="000E3F93" w:rsidRPr="00472638" w:rsidRDefault="000E3F93" w:rsidP="000E3F93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t>REFERENCES: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Roddy Batchasingh,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Senior Lecturer,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Ken Gordon School of Journalism and Communications,</w:t>
      </w:r>
      <w:r w:rsidR="00472638" w:rsidRPr="00472638">
        <w:rPr>
          <w:rFonts w:ascii="Times New Roman" w:hAnsi="Times New Roman" w:cs="Times New Roman"/>
          <w:sz w:val="24"/>
          <w:szCs w:val="24"/>
        </w:rPr>
        <w:t xml:space="preserve"> COSTAATT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6, Alcazar Street,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Port of Spain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628- 4600/ 705-5078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 xml:space="preserve">Christine </w:t>
      </w:r>
      <w:proofErr w:type="spellStart"/>
      <w:r w:rsidRPr="00472638">
        <w:rPr>
          <w:rFonts w:ascii="Times New Roman" w:hAnsi="Times New Roman" w:cs="Times New Roman"/>
          <w:sz w:val="24"/>
          <w:szCs w:val="24"/>
        </w:rPr>
        <w:t>Bosland</w:t>
      </w:r>
      <w:proofErr w:type="spellEnd"/>
      <w:r w:rsidRPr="00472638">
        <w:rPr>
          <w:rFonts w:ascii="Times New Roman" w:hAnsi="Times New Roman" w:cs="Times New Roman"/>
          <w:sz w:val="24"/>
          <w:szCs w:val="24"/>
        </w:rPr>
        <w:t>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Teacher,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Arima Boys’ Government School,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King Street,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Arima</w:t>
      </w:r>
    </w:p>
    <w:p w:rsidR="003A02E4" w:rsidRPr="00472638" w:rsidRDefault="00DB5CAE" w:rsidP="0047263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734-3588/ 399-6430</w:t>
      </w:r>
    </w:p>
    <w:sectPr w:rsidR="003A02E4" w:rsidRPr="00472638" w:rsidSect="00F60D7A">
      <w:headerReference w:type="default" r:id="rId11"/>
      <w:footerReference w:type="default" r:id="rId12"/>
      <w:type w:val="continuous"/>
      <w:pgSz w:w="12240" w:h="15840"/>
      <w:pgMar w:top="0" w:right="1080" w:bottom="540" w:left="1440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F80" w:rsidRDefault="00115F80" w:rsidP="00F60D7A">
      <w:pPr>
        <w:spacing w:after="0" w:line="240" w:lineRule="auto"/>
      </w:pPr>
      <w:r>
        <w:separator/>
      </w:r>
    </w:p>
  </w:endnote>
  <w:endnote w:type="continuationSeparator" w:id="0">
    <w:p w:rsidR="00115F80" w:rsidRDefault="00115F80" w:rsidP="00F60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74920"/>
      <w:docPartObj>
        <w:docPartGallery w:val="Page Numbers (Bottom of Page)"/>
        <w:docPartUnique/>
      </w:docPartObj>
    </w:sdtPr>
    <w:sdtContent>
      <w:p w:rsidR="00A732FA" w:rsidRDefault="00A75FFA">
        <w:pPr>
          <w:pStyle w:val="Footer"/>
        </w:pPr>
        <w:r w:rsidRPr="00A75FFA"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8206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732FA" w:rsidRDefault="00A75FFA">
                    <w:pPr>
                      <w:jc w:val="center"/>
                    </w:pPr>
                    <w:fldSimple w:instr=" PAGE    \* MERGEFORMAT ">
                      <w:r w:rsidR="008325FE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A75FFA"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8205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F80" w:rsidRDefault="00115F80" w:rsidP="00F60D7A">
      <w:pPr>
        <w:spacing w:after="0" w:line="240" w:lineRule="auto"/>
      </w:pPr>
      <w:r>
        <w:separator/>
      </w:r>
    </w:p>
  </w:footnote>
  <w:footnote w:type="continuationSeparator" w:id="0">
    <w:p w:rsidR="00115F80" w:rsidRDefault="00115F80" w:rsidP="00F60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7A" w:rsidRPr="004D7A52" w:rsidRDefault="00F60D7A">
    <w:pPr>
      <w:pStyle w:val="Header"/>
      <w:pBdr>
        <w:bottom w:val="thickThinSmallGap" w:sz="24" w:space="1" w:color="71002C" w:themeColor="accent2" w:themeShade="7F"/>
      </w:pBdr>
      <w:jc w:val="center"/>
      <w:rPr>
        <w:rFonts w:ascii="Century Schoolbook" w:eastAsiaTheme="majorEastAsia" w:hAnsi="Century Schoolbook" w:cstheme="majorBidi"/>
        <w:b/>
        <w:sz w:val="48"/>
        <w:szCs w:val="48"/>
      </w:rPr>
    </w:pPr>
    <w:r w:rsidRPr="004D7A52">
      <w:rPr>
        <w:rFonts w:ascii="Century Schoolbook" w:eastAsiaTheme="majorEastAsia" w:hAnsi="Century Schoolbook" w:cstheme="majorBidi"/>
        <w:b/>
        <w:sz w:val="48"/>
        <w:szCs w:val="48"/>
      </w:rPr>
      <w:t>CURRICULUM VITAE</w:t>
    </w:r>
  </w:p>
  <w:p w:rsidR="00F60D7A" w:rsidRPr="004D7A52" w:rsidRDefault="00F60D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BD14980_"/>
      </v:shape>
    </w:pict>
  </w:numPicBullet>
  <w:numPicBullet w:numPicBulletId="1">
    <w:pict>
      <v:shape id="_x0000_i1057" type="#_x0000_t75" style="width:11.5pt;height:11.5pt" o:bullet="t">
        <v:imagedata r:id="rId2" o:title="mso3D3"/>
      </v:shape>
    </w:pict>
  </w:numPicBullet>
  <w:abstractNum w:abstractNumId="0">
    <w:nsid w:val="07A20C6B"/>
    <w:multiLevelType w:val="hybridMultilevel"/>
    <w:tmpl w:val="1BBC46E4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5245F"/>
    <w:multiLevelType w:val="hybridMultilevel"/>
    <w:tmpl w:val="8AC422EE"/>
    <w:lvl w:ilvl="0" w:tplc="2C090007">
      <w:start w:val="1"/>
      <w:numFmt w:val="bullet"/>
      <w:lvlText w:val=""/>
      <w:lvlPicBulletId w:val="1"/>
      <w:lvlJc w:val="left"/>
      <w:pPr>
        <w:ind w:left="4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5EB186F"/>
    <w:multiLevelType w:val="hybridMultilevel"/>
    <w:tmpl w:val="08668518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>
    <w:nsid w:val="16B72A6F"/>
    <w:multiLevelType w:val="hybridMultilevel"/>
    <w:tmpl w:val="6E1E01C0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>
    <w:nsid w:val="248664AA"/>
    <w:multiLevelType w:val="hybridMultilevel"/>
    <w:tmpl w:val="1BE2FC2E"/>
    <w:lvl w:ilvl="0" w:tplc="2C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6552EB"/>
    <w:multiLevelType w:val="hybridMultilevel"/>
    <w:tmpl w:val="9DE28184"/>
    <w:lvl w:ilvl="0" w:tplc="2C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A7020"/>
    <w:multiLevelType w:val="hybridMultilevel"/>
    <w:tmpl w:val="8926EBCA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9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168B8"/>
    <w:multiLevelType w:val="hybridMultilevel"/>
    <w:tmpl w:val="4FACDC40"/>
    <w:lvl w:ilvl="0" w:tplc="2C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8463A3"/>
    <w:multiLevelType w:val="hybridMultilevel"/>
    <w:tmpl w:val="6C5695BC"/>
    <w:lvl w:ilvl="0" w:tplc="6876FB9E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46AE3DEC"/>
    <w:multiLevelType w:val="hybridMultilevel"/>
    <w:tmpl w:val="88443B6C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47927DF2"/>
    <w:multiLevelType w:val="hybridMultilevel"/>
    <w:tmpl w:val="E296157C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0E34B66"/>
    <w:multiLevelType w:val="hybridMultilevel"/>
    <w:tmpl w:val="AD4CE216"/>
    <w:lvl w:ilvl="0" w:tplc="6876FB9E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A954506"/>
    <w:multiLevelType w:val="hybridMultilevel"/>
    <w:tmpl w:val="83F00FA0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DA83AD7"/>
    <w:multiLevelType w:val="hybridMultilevel"/>
    <w:tmpl w:val="F7BA665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63AF3"/>
    <w:multiLevelType w:val="hybridMultilevel"/>
    <w:tmpl w:val="270EA81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904F4"/>
    <w:multiLevelType w:val="hybridMultilevel"/>
    <w:tmpl w:val="F1B416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0"/>
  </w:num>
  <w:num w:numId="13">
    <w:abstractNumId w:val="17"/>
  </w:num>
  <w:num w:numId="14">
    <w:abstractNumId w:val="15"/>
  </w:num>
  <w:num w:numId="15">
    <w:abstractNumId w:val="6"/>
  </w:num>
  <w:num w:numId="16">
    <w:abstractNumId w:val="5"/>
  </w:num>
  <w:num w:numId="17">
    <w:abstractNumId w:val="2"/>
  </w:num>
  <w:num w:numId="18">
    <w:abstractNumId w:val="18"/>
  </w:num>
  <w:num w:numId="19">
    <w:abstractNumId w:val="12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hdrShapeDefaults>
    <o:shapedefaults v:ext="edit" spidmax="23554"/>
    <o:shapelayout v:ext="edit">
      <o:idmap v:ext="edit" data="8"/>
      <o:rules v:ext="edit">
        <o:r id="V:Rule2" type="connector" idref="#_x0000_s820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705D3"/>
    <w:rsid w:val="00027641"/>
    <w:rsid w:val="000358E1"/>
    <w:rsid w:val="00040A84"/>
    <w:rsid w:val="00041D1B"/>
    <w:rsid w:val="000468AF"/>
    <w:rsid w:val="00047147"/>
    <w:rsid w:val="00056A55"/>
    <w:rsid w:val="000656C0"/>
    <w:rsid w:val="00083000"/>
    <w:rsid w:val="000B0858"/>
    <w:rsid w:val="000C2945"/>
    <w:rsid w:val="000D5DA4"/>
    <w:rsid w:val="000E3F93"/>
    <w:rsid w:val="001104DF"/>
    <w:rsid w:val="00113948"/>
    <w:rsid w:val="00115F80"/>
    <w:rsid w:val="00160190"/>
    <w:rsid w:val="001675D8"/>
    <w:rsid w:val="00190515"/>
    <w:rsid w:val="001B283A"/>
    <w:rsid w:val="001C1EF6"/>
    <w:rsid w:val="001E1CC6"/>
    <w:rsid w:val="001E3FB7"/>
    <w:rsid w:val="00214FEF"/>
    <w:rsid w:val="00220AFE"/>
    <w:rsid w:val="002333C1"/>
    <w:rsid w:val="0025185E"/>
    <w:rsid w:val="0025270A"/>
    <w:rsid w:val="00267B29"/>
    <w:rsid w:val="002D5036"/>
    <w:rsid w:val="003172B0"/>
    <w:rsid w:val="00351122"/>
    <w:rsid w:val="00360E6A"/>
    <w:rsid w:val="00392894"/>
    <w:rsid w:val="003A02E4"/>
    <w:rsid w:val="004042B2"/>
    <w:rsid w:val="00410C2E"/>
    <w:rsid w:val="00411044"/>
    <w:rsid w:val="00455C10"/>
    <w:rsid w:val="00455D3F"/>
    <w:rsid w:val="00472638"/>
    <w:rsid w:val="00482A6F"/>
    <w:rsid w:val="004958AB"/>
    <w:rsid w:val="004D4332"/>
    <w:rsid w:val="004D7A52"/>
    <w:rsid w:val="004F7CBF"/>
    <w:rsid w:val="00501C92"/>
    <w:rsid w:val="00516C2C"/>
    <w:rsid w:val="0053680A"/>
    <w:rsid w:val="005976C8"/>
    <w:rsid w:val="005B29E3"/>
    <w:rsid w:val="005C16D2"/>
    <w:rsid w:val="005F58DB"/>
    <w:rsid w:val="00643D9A"/>
    <w:rsid w:val="00665CE2"/>
    <w:rsid w:val="00681322"/>
    <w:rsid w:val="006976E3"/>
    <w:rsid w:val="006E3303"/>
    <w:rsid w:val="006F0446"/>
    <w:rsid w:val="00725343"/>
    <w:rsid w:val="007462DC"/>
    <w:rsid w:val="00751482"/>
    <w:rsid w:val="007712E5"/>
    <w:rsid w:val="00774917"/>
    <w:rsid w:val="0078494B"/>
    <w:rsid w:val="00792F8D"/>
    <w:rsid w:val="007D1F5B"/>
    <w:rsid w:val="007F0323"/>
    <w:rsid w:val="008325FE"/>
    <w:rsid w:val="008763B1"/>
    <w:rsid w:val="0088119B"/>
    <w:rsid w:val="00895D4B"/>
    <w:rsid w:val="00916AEB"/>
    <w:rsid w:val="009264F9"/>
    <w:rsid w:val="009643FE"/>
    <w:rsid w:val="00A167E0"/>
    <w:rsid w:val="00A36FE9"/>
    <w:rsid w:val="00A436C9"/>
    <w:rsid w:val="00A732FA"/>
    <w:rsid w:val="00A75FFA"/>
    <w:rsid w:val="00AA1244"/>
    <w:rsid w:val="00B01B87"/>
    <w:rsid w:val="00B07D35"/>
    <w:rsid w:val="00B20F50"/>
    <w:rsid w:val="00B23EDA"/>
    <w:rsid w:val="00B27221"/>
    <w:rsid w:val="00B301A6"/>
    <w:rsid w:val="00B3231E"/>
    <w:rsid w:val="00BA2108"/>
    <w:rsid w:val="00BA744E"/>
    <w:rsid w:val="00BB0B73"/>
    <w:rsid w:val="00BB7460"/>
    <w:rsid w:val="00C177E6"/>
    <w:rsid w:val="00C34D80"/>
    <w:rsid w:val="00C370D9"/>
    <w:rsid w:val="00C462CC"/>
    <w:rsid w:val="00C76B41"/>
    <w:rsid w:val="00CA36F2"/>
    <w:rsid w:val="00CB18A6"/>
    <w:rsid w:val="00CC1000"/>
    <w:rsid w:val="00CF1921"/>
    <w:rsid w:val="00D570DC"/>
    <w:rsid w:val="00D705D3"/>
    <w:rsid w:val="00DB3874"/>
    <w:rsid w:val="00DB5CAE"/>
    <w:rsid w:val="00DC7EC8"/>
    <w:rsid w:val="00DE1C01"/>
    <w:rsid w:val="00DF5344"/>
    <w:rsid w:val="00E547EA"/>
    <w:rsid w:val="00E5553A"/>
    <w:rsid w:val="00E62203"/>
    <w:rsid w:val="00E772F1"/>
    <w:rsid w:val="00EE3ADB"/>
    <w:rsid w:val="00EE4349"/>
    <w:rsid w:val="00EF58CC"/>
    <w:rsid w:val="00F17E8F"/>
    <w:rsid w:val="00F43EBA"/>
    <w:rsid w:val="00F60D7A"/>
    <w:rsid w:val="00F66570"/>
    <w:rsid w:val="00F85B66"/>
    <w:rsid w:val="00FE5E15"/>
    <w:rsid w:val="00FF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6F"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2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29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7A"/>
  </w:style>
  <w:style w:type="paragraph" w:styleId="Footer">
    <w:name w:val="footer"/>
    <w:basedOn w:val="Normal"/>
    <w:link w:val="FooterChar"/>
    <w:uiPriority w:val="99"/>
    <w:semiHidden/>
    <w:unhideWhenUsed/>
    <w:rsid w:val="00F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7A"/>
  </w:style>
  <w:style w:type="character" w:styleId="Hyperlink">
    <w:name w:val="Hyperlink"/>
    <w:basedOn w:val="DefaultParagraphFont"/>
    <w:uiPriority w:val="99"/>
    <w:unhideWhenUsed/>
    <w:rsid w:val="002D5036"/>
    <w:rPr>
      <w:color w:val="17BBFD" w:themeColor="hyperlink"/>
      <w:u w:val="single"/>
    </w:rPr>
  </w:style>
  <w:style w:type="table" w:styleId="TableGrid">
    <w:name w:val="Table Grid"/>
    <w:basedOn w:val="TableNormal"/>
    <w:uiPriority w:val="59"/>
    <w:rsid w:val="0011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B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5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land\AppData\Roaming\Microsoft\Templates\TP0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A412-6299-4176-A8B6-E7567403B07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25067-04CE-4093-A24C-B3935E3E49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2ABAB8-B3C2-4250-9282-A7B47352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TP030001953</Template>
  <TotalTime>32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Quynn Bosland</dc:creator>
  <cp:lastModifiedBy>Nutz</cp:lastModifiedBy>
  <cp:revision>4</cp:revision>
  <cp:lastPrinted>2012-10-15T16:45:00Z</cp:lastPrinted>
  <dcterms:created xsi:type="dcterms:W3CDTF">2017-04-11T18:33:00Z</dcterms:created>
  <dcterms:modified xsi:type="dcterms:W3CDTF">2017-09-06T15:55:00Z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