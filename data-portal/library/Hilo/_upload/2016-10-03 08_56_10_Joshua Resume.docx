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C8" w:rsidRDefault="0070261E">
      <w:r w:rsidRPr="0070261E"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10"/>
                  </w:tblGrid>
                  <w:tr w:rsidR="003B4CE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6044C8" w:rsidRDefault="006044C8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3B4CE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6044C8" w:rsidRDefault="006044C8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3B4CEA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6044C8" w:rsidRDefault="006044C8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6044C8" w:rsidRDefault="006044C8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6044C8" w:rsidRDefault="006044C8"/>
    <w:sdt>
      <w:sdtPr>
        <w:alias w:val="Resume Name"/>
        <w:tag w:val="Resume Name"/>
        <w:id w:val="707398252"/>
        <w:placeholder>
          <w:docPart w:val="C3FB90F793984DA49C2CA129282C89D9"/>
        </w:placeholder>
        <w:docPartList>
          <w:docPartGallery w:val="Quick Parts"/>
          <w:docPartCategory w:val=" Resume Name"/>
        </w:docPartList>
      </w:sdtPr>
      <w:sdtContent>
        <w:p w:rsidR="006044C8" w:rsidRDefault="006044C8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1363DE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8D364A19CC5044E7965B2F84C76EFEF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044C8" w:rsidRDefault="00DD13CC">
                    <w:pPr>
                      <w:pStyle w:val="PersonalName"/>
                    </w:pPr>
                    <w:r>
                      <w:rPr>
                        <w:lang w:val="en-GB"/>
                      </w:rPr>
                      <w:t xml:space="preserve">Joshua </w:t>
                    </w:r>
                    <w:proofErr w:type="spellStart"/>
                    <w:r>
                      <w:rPr>
                        <w:lang w:val="en-GB"/>
                      </w:rPr>
                      <w:t>Lochan</w:t>
                    </w:r>
                    <w:proofErr w:type="spellEnd"/>
                  </w:p>
                </w:sdtContent>
              </w:sdt>
              <w:p w:rsidR="006044C8" w:rsidRDefault="00DD13CC">
                <w:pPr>
                  <w:pStyle w:val="NoSpacing"/>
                </w:pPr>
                <w:r>
                  <w:t>1-868-786-5517</w:t>
                </w:r>
              </w:p>
              <w:p w:rsidR="006044C8" w:rsidRDefault="006044C8">
                <w:pPr>
                  <w:pStyle w:val="NoSpacing"/>
                  <w:rPr>
                    <w:b/>
                  </w:rPr>
                </w:pPr>
              </w:p>
              <w:p w:rsidR="006044C8" w:rsidRDefault="00DD13CC">
                <w:pPr>
                  <w:pStyle w:val="NoSpacing"/>
                </w:pPr>
                <w:r>
                  <w:t>70 Union Road, Four Roads, Diego Martin</w:t>
                </w:r>
              </w:p>
              <w:p w:rsidR="006044C8" w:rsidRDefault="00DD13CC">
                <w:pPr>
                  <w:pStyle w:val="NoSpacing"/>
                </w:pPr>
                <w:r>
                  <w:t>joshua_lochan@hotmail.com</w:t>
                </w:r>
              </w:p>
            </w:tc>
            <w:tc>
              <w:tcPr>
                <w:tcW w:w="2500" w:type="pct"/>
              </w:tcPr>
              <w:p w:rsidR="006044C8" w:rsidRDefault="006044C8">
                <w:pPr>
                  <w:pStyle w:val="NoSpacing"/>
                  <w:jc w:val="right"/>
                </w:pPr>
              </w:p>
            </w:tc>
          </w:tr>
        </w:tbl>
        <w:p w:rsidR="006044C8" w:rsidRDefault="00CE663F">
          <w:r>
            <w:t>Date of Birth: 06-08-1999</w:t>
          </w:r>
        </w:p>
      </w:sdtContent>
    </w:sdt>
    <w:p w:rsidR="006044C8" w:rsidRDefault="00790C71">
      <w:pPr>
        <w:pStyle w:val="Section"/>
      </w:pPr>
      <w:r>
        <w:t>Objectives</w:t>
      </w:r>
    </w:p>
    <w:p w:rsidR="006044C8" w:rsidRDefault="00DA39AF">
      <w:pPr>
        <w:pStyle w:val="SubsectionText"/>
      </w:pPr>
      <w:r>
        <w:t xml:space="preserve">To enhance my abilities through furthering my education, learning and improving myself at every </w:t>
      </w:r>
      <w:proofErr w:type="gramStart"/>
      <w:r>
        <w:t>task  I</w:t>
      </w:r>
      <w:proofErr w:type="gramEnd"/>
      <w:r>
        <w:t xml:space="preserve">  undertake.</w:t>
      </w:r>
    </w:p>
    <w:p w:rsidR="006044C8" w:rsidRDefault="00790C71">
      <w:pPr>
        <w:pStyle w:val="Section"/>
      </w:pPr>
      <w:r>
        <w:t>Education</w:t>
      </w:r>
    </w:p>
    <w:p w:rsidR="00F56D5F" w:rsidRPr="00F56D5F" w:rsidRDefault="00F56D5F" w:rsidP="00CE663F">
      <w:pPr>
        <w:pStyle w:val="Subsection"/>
      </w:pPr>
      <w:r>
        <w:rPr>
          <w:rStyle w:val="SubsectionDateChar1"/>
        </w:rPr>
        <w:t>February 2016- Present</w:t>
      </w:r>
      <w:r w:rsidR="00CE663F">
        <w:rPr>
          <w:rStyle w:val="SubsectionDateChar1"/>
        </w:rPr>
        <w:t xml:space="preserve">- </w:t>
      </w:r>
      <w:r w:rsidR="00CE663F">
        <w:rPr>
          <w:szCs w:val="24"/>
        </w:rPr>
        <w:t xml:space="preserve">The Professional Barbering </w:t>
      </w:r>
      <w:proofErr w:type="gramStart"/>
      <w:r w:rsidR="00CE663F">
        <w:rPr>
          <w:szCs w:val="24"/>
        </w:rPr>
        <w:t>School ,</w:t>
      </w:r>
      <w:proofErr w:type="spellStart"/>
      <w:r w:rsidR="00CE663F">
        <w:rPr>
          <w:szCs w:val="24"/>
        </w:rPr>
        <w:t>D’abadie</w:t>
      </w:r>
      <w:proofErr w:type="spellEnd"/>
      <w:proofErr w:type="gramEnd"/>
    </w:p>
    <w:p w:rsidR="00F56D5F" w:rsidRDefault="00F56D5F">
      <w:pPr>
        <w:pStyle w:val="Subsection"/>
        <w:rPr>
          <w:rStyle w:val="SubsectionDateChar1"/>
        </w:rPr>
      </w:pPr>
    </w:p>
    <w:p w:rsidR="00CE663F" w:rsidRPr="00CE663F" w:rsidRDefault="00DA39AF" w:rsidP="00CE663F">
      <w:pPr>
        <w:pStyle w:val="Subsection"/>
        <w:rPr>
          <w:sz w:val="32"/>
          <w:szCs w:val="32"/>
        </w:rPr>
      </w:pPr>
      <w:r>
        <w:rPr>
          <w:rStyle w:val="SubsectionDateChar1"/>
        </w:rPr>
        <w:t>June 2015</w:t>
      </w:r>
      <w:r w:rsidR="00790C71">
        <w:rPr>
          <w:rStyle w:val="SubsectionDateChar1"/>
        </w:rPr>
        <w:t xml:space="preserve"> |</w:t>
      </w:r>
      <w:r w:rsidR="00790C71">
        <w:t xml:space="preserve"> </w:t>
      </w:r>
      <w:proofErr w:type="spellStart"/>
      <w:proofErr w:type="gramStart"/>
      <w:r w:rsidRPr="00F656D1">
        <w:rPr>
          <w:sz w:val="32"/>
          <w:szCs w:val="32"/>
        </w:rPr>
        <w:t>cxc</w:t>
      </w:r>
      <w:proofErr w:type="spellEnd"/>
      <w:r w:rsidR="00CE663F">
        <w:rPr>
          <w:sz w:val="32"/>
          <w:szCs w:val="32"/>
        </w:rPr>
        <w:t xml:space="preserve">  -</w:t>
      </w:r>
      <w:proofErr w:type="gramEnd"/>
      <w:r w:rsidR="00CE663F">
        <w:rPr>
          <w:sz w:val="32"/>
          <w:szCs w:val="32"/>
        </w:rPr>
        <w:t xml:space="preserve"> </w:t>
      </w:r>
      <w:r w:rsidR="00CE663F" w:rsidRPr="00CE663F">
        <w:rPr>
          <w:szCs w:val="24"/>
        </w:rPr>
        <w:t>St. James Government Secondary</w:t>
      </w:r>
    </w:p>
    <w:p w:rsidR="006044C8" w:rsidRDefault="00DA39AF">
      <w:pPr>
        <w:pStyle w:val="ListBullet"/>
        <w:numPr>
          <w:ilvl w:val="0"/>
          <w:numId w:val="1"/>
        </w:numPr>
      </w:pPr>
      <w:r>
        <w:t>Building Technology                                   2</w:t>
      </w:r>
    </w:p>
    <w:p w:rsidR="00DA39AF" w:rsidRDefault="00DA39AF">
      <w:pPr>
        <w:pStyle w:val="ListBullet"/>
        <w:numPr>
          <w:ilvl w:val="0"/>
          <w:numId w:val="1"/>
        </w:numPr>
      </w:pPr>
      <w:r>
        <w:t>English A                                                     3</w:t>
      </w:r>
    </w:p>
    <w:p w:rsidR="00DA39AF" w:rsidRDefault="00DA39AF">
      <w:pPr>
        <w:pStyle w:val="ListBullet"/>
        <w:numPr>
          <w:ilvl w:val="0"/>
          <w:numId w:val="1"/>
        </w:numPr>
      </w:pPr>
      <w:r>
        <w:t>Mathematics                                                2</w:t>
      </w:r>
    </w:p>
    <w:p w:rsidR="00DA39AF" w:rsidRDefault="00DA39AF">
      <w:pPr>
        <w:pStyle w:val="ListBullet"/>
        <w:numPr>
          <w:ilvl w:val="0"/>
          <w:numId w:val="1"/>
        </w:numPr>
      </w:pPr>
      <w:r>
        <w:t>Office Administration                                 3</w:t>
      </w:r>
    </w:p>
    <w:p w:rsidR="00DA39AF" w:rsidRDefault="00DA39AF">
      <w:pPr>
        <w:pStyle w:val="ListBullet"/>
        <w:numPr>
          <w:ilvl w:val="0"/>
          <w:numId w:val="1"/>
        </w:numPr>
      </w:pPr>
      <w:r>
        <w:t>Principles of Accounts                                4</w:t>
      </w:r>
    </w:p>
    <w:p w:rsidR="00DA39AF" w:rsidRDefault="00DA39AF">
      <w:pPr>
        <w:pStyle w:val="ListBullet"/>
        <w:numPr>
          <w:ilvl w:val="0"/>
          <w:numId w:val="1"/>
        </w:numPr>
      </w:pPr>
      <w:r>
        <w:t>Principles of Business                                  3</w:t>
      </w:r>
    </w:p>
    <w:p w:rsidR="00DA39AF" w:rsidRDefault="00DA39AF">
      <w:pPr>
        <w:pStyle w:val="ListBullet"/>
        <w:numPr>
          <w:ilvl w:val="0"/>
          <w:numId w:val="1"/>
        </w:numPr>
      </w:pPr>
      <w:r>
        <w:t>Spanish                                                        4</w:t>
      </w:r>
    </w:p>
    <w:p w:rsidR="006044C8" w:rsidRDefault="00790C71">
      <w:pPr>
        <w:pStyle w:val="Section"/>
      </w:pPr>
      <w:r>
        <w:t>Experience</w:t>
      </w:r>
    </w:p>
    <w:p w:rsidR="00FF0640" w:rsidRDefault="00FF0640" w:rsidP="00FF0640">
      <w:pPr>
        <w:pStyle w:val="Subsection"/>
        <w:rPr>
          <w:rStyle w:val="SubsectionDateChar1"/>
        </w:rPr>
      </w:pPr>
      <w:r>
        <w:rPr>
          <w:rStyle w:val="SubsectionDateChar1"/>
        </w:rPr>
        <w:t>June 2016 | Assistant</w:t>
      </w:r>
    </w:p>
    <w:p w:rsidR="003B4CEA" w:rsidRDefault="003B4CEA" w:rsidP="003B4CEA">
      <w:pPr>
        <w:rPr>
          <w:rStyle w:val="SubsectionDateChar1"/>
        </w:rPr>
      </w:pPr>
      <w:proofErr w:type="spellStart"/>
      <w:r>
        <w:rPr>
          <w:rStyle w:val="SubsectionDateChar1"/>
        </w:rPr>
        <w:t>Baroid</w:t>
      </w:r>
      <w:proofErr w:type="spellEnd"/>
      <w:r>
        <w:rPr>
          <w:rStyle w:val="SubsectionDateChar1"/>
        </w:rPr>
        <w:t xml:space="preserve"> | </w:t>
      </w:r>
      <w:proofErr w:type="spellStart"/>
      <w:r>
        <w:rPr>
          <w:rStyle w:val="SubsectionDateChar1"/>
        </w:rPr>
        <w:t>Carenage</w:t>
      </w:r>
      <w:proofErr w:type="spellEnd"/>
    </w:p>
    <w:p w:rsidR="00FF0640" w:rsidRPr="00FF0640" w:rsidRDefault="00FF0640" w:rsidP="00FF0640">
      <w:r>
        <w:t>Mixing Chemicals</w:t>
      </w:r>
    </w:p>
    <w:p w:rsidR="003C20D9" w:rsidRDefault="003C20D9">
      <w:pPr>
        <w:pStyle w:val="Subsection"/>
      </w:pPr>
      <w:r>
        <w:rPr>
          <w:rStyle w:val="SubsectionDateChar1"/>
        </w:rPr>
        <w:t xml:space="preserve">September 2015 – </w:t>
      </w:r>
      <w:r w:rsidR="00FF0640">
        <w:rPr>
          <w:rStyle w:val="SubsectionDateChar1"/>
        </w:rPr>
        <w:t>January 2016</w:t>
      </w:r>
      <w:r>
        <w:rPr>
          <w:rStyle w:val="SubsectionDateChar1"/>
        </w:rPr>
        <w:t xml:space="preserve"> | </w:t>
      </w:r>
      <w:r>
        <w:t>Joiner Assistant</w:t>
      </w:r>
    </w:p>
    <w:p w:rsidR="003C20D9" w:rsidRDefault="003C20D9" w:rsidP="003C20D9">
      <w:pPr>
        <w:rPr>
          <w:rStyle w:val="SubsectionDateChar1"/>
        </w:rPr>
      </w:pPr>
      <w:r>
        <w:rPr>
          <w:rStyle w:val="SubsectionDateChar1"/>
        </w:rPr>
        <w:t>Joinery Concepts | St. James</w:t>
      </w:r>
    </w:p>
    <w:p w:rsidR="003C20D9" w:rsidRDefault="003C20D9" w:rsidP="003C20D9">
      <w:r>
        <w:t>Furnishing, polishing,</w:t>
      </w:r>
      <w:r w:rsidR="00CE663F">
        <w:t xml:space="preserve"> </w:t>
      </w:r>
      <w:r>
        <w:t>replenishing of wood</w:t>
      </w:r>
    </w:p>
    <w:p w:rsidR="003C20D9" w:rsidRDefault="003C20D9" w:rsidP="003C20D9">
      <w:r>
        <w:t xml:space="preserve">Manufacturing of cupboards </w:t>
      </w:r>
      <w:proofErr w:type="gramStart"/>
      <w:r>
        <w:t>and  kitchen</w:t>
      </w:r>
      <w:proofErr w:type="gramEnd"/>
      <w:r>
        <w:t xml:space="preserve"> cabinets</w:t>
      </w:r>
    </w:p>
    <w:p w:rsidR="003C20D9" w:rsidRDefault="003C20D9" w:rsidP="003C20D9">
      <w:r>
        <w:t>Molding</w:t>
      </w:r>
    </w:p>
    <w:p w:rsidR="003C20D9" w:rsidRDefault="003C20D9" w:rsidP="003C20D9">
      <w:r>
        <w:t>Granite work</w:t>
      </w:r>
    </w:p>
    <w:p w:rsidR="003C20D9" w:rsidRPr="003C20D9" w:rsidRDefault="003C20D9" w:rsidP="003C20D9">
      <w:r>
        <w:t>Upholstery</w:t>
      </w:r>
    </w:p>
    <w:p w:rsidR="003C20D9" w:rsidRDefault="003C20D9">
      <w:pPr>
        <w:pStyle w:val="Subsection"/>
        <w:rPr>
          <w:rStyle w:val="SubsectionDateChar1"/>
        </w:rPr>
      </w:pPr>
    </w:p>
    <w:p w:rsidR="004E3634" w:rsidRDefault="004E3634">
      <w:pPr>
        <w:pStyle w:val="Subsection"/>
      </w:pPr>
      <w:r>
        <w:rPr>
          <w:rStyle w:val="SubsectionDateChar1"/>
        </w:rPr>
        <w:t xml:space="preserve">September 2015 – 2 Weeks | </w:t>
      </w:r>
      <w:r>
        <w:t>Grill Attendant</w:t>
      </w:r>
    </w:p>
    <w:p w:rsidR="004E3634" w:rsidRDefault="003C20D9" w:rsidP="004E3634">
      <w:r>
        <w:rPr>
          <w:rStyle w:val="SubsectionDateChar1"/>
        </w:rPr>
        <w:t>Pita Pit</w:t>
      </w:r>
      <w:r w:rsidR="004E3634">
        <w:rPr>
          <w:rStyle w:val="SubsectionDateChar1"/>
        </w:rPr>
        <w:t xml:space="preserve"> | Diego Martin</w:t>
      </w:r>
    </w:p>
    <w:p w:rsidR="004E3634" w:rsidRDefault="003C20D9" w:rsidP="004E3634">
      <w:r>
        <w:t>Handling meats to grill</w:t>
      </w:r>
    </w:p>
    <w:p w:rsidR="003C20D9" w:rsidRDefault="003C20D9" w:rsidP="004E3634">
      <w:r>
        <w:t>Cleaning up of grill area</w:t>
      </w:r>
    </w:p>
    <w:p w:rsidR="003C20D9" w:rsidRPr="004E3634" w:rsidRDefault="003C20D9" w:rsidP="004E3634">
      <w:r>
        <w:t>Any other tasks required</w:t>
      </w:r>
    </w:p>
    <w:p w:rsidR="004E3634" w:rsidRDefault="004E3634">
      <w:pPr>
        <w:pStyle w:val="Subsection"/>
        <w:rPr>
          <w:rStyle w:val="SubsectionDateChar1"/>
        </w:rPr>
      </w:pPr>
    </w:p>
    <w:p w:rsidR="004E3634" w:rsidRDefault="004E3634">
      <w:pPr>
        <w:pStyle w:val="Subsection"/>
        <w:rPr>
          <w:rStyle w:val="SubsectionDateChar1"/>
        </w:rPr>
      </w:pPr>
      <w:r>
        <w:rPr>
          <w:rStyle w:val="SubsectionDateChar1"/>
        </w:rPr>
        <w:t xml:space="preserve">August 2015- 1 Month | </w:t>
      </w:r>
      <w:r w:rsidR="00C35E8C">
        <w:t>Wrapper</w:t>
      </w:r>
    </w:p>
    <w:p w:rsidR="004E3634" w:rsidRDefault="004E3634" w:rsidP="003C20D9">
      <w:pPr>
        <w:rPr>
          <w:rStyle w:val="SubsectionDateChar1"/>
        </w:rPr>
      </w:pPr>
      <w:proofErr w:type="spellStart"/>
      <w:r>
        <w:rPr>
          <w:rStyle w:val="SubsectionDateChar1"/>
        </w:rPr>
        <w:t>Westbees</w:t>
      </w:r>
      <w:proofErr w:type="spellEnd"/>
      <w:r>
        <w:rPr>
          <w:rStyle w:val="SubsectionDateChar1"/>
        </w:rPr>
        <w:t xml:space="preserve"> Supermarket | Diego Martin</w:t>
      </w:r>
    </w:p>
    <w:p w:rsidR="004E3634" w:rsidRDefault="004E3634">
      <w:pPr>
        <w:pStyle w:val="Subsection"/>
        <w:rPr>
          <w:rStyle w:val="SubsectionDateChar1"/>
        </w:rPr>
      </w:pPr>
    </w:p>
    <w:p w:rsidR="004E3634" w:rsidRDefault="004E3634">
      <w:pPr>
        <w:pStyle w:val="Subsection"/>
      </w:pPr>
      <w:r>
        <w:rPr>
          <w:rStyle w:val="SubsectionDateChar1"/>
        </w:rPr>
        <w:t xml:space="preserve">July 2015- 2 Weeks | </w:t>
      </w:r>
      <w:r w:rsidR="00C35E8C">
        <w:t>Wrapper</w:t>
      </w:r>
    </w:p>
    <w:p w:rsidR="004E3634" w:rsidRDefault="004E3634" w:rsidP="003C20D9">
      <w:pPr>
        <w:rPr>
          <w:rStyle w:val="SubsectionDateChar1"/>
        </w:rPr>
      </w:pPr>
      <w:proofErr w:type="spellStart"/>
      <w:r>
        <w:rPr>
          <w:rStyle w:val="SubsectionDateChar1"/>
        </w:rPr>
        <w:t>Tru</w:t>
      </w:r>
      <w:proofErr w:type="spellEnd"/>
      <w:r>
        <w:rPr>
          <w:rStyle w:val="SubsectionDateChar1"/>
        </w:rPr>
        <w:t xml:space="preserve"> </w:t>
      </w:r>
      <w:proofErr w:type="spellStart"/>
      <w:r>
        <w:rPr>
          <w:rStyle w:val="SubsectionDateChar1"/>
        </w:rPr>
        <w:t>Valu</w:t>
      </w:r>
      <w:proofErr w:type="spellEnd"/>
      <w:r>
        <w:rPr>
          <w:rStyle w:val="SubsectionDateChar1"/>
        </w:rPr>
        <w:t xml:space="preserve"> Supermarket | Diego Martin</w:t>
      </w:r>
    </w:p>
    <w:p w:rsidR="004E3634" w:rsidRDefault="004E3634">
      <w:pPr>
        <w:pStyle w:val="Subsection"/>
        <w:rPr>
          <w:rStyle w:val="SubsectionDateChar1"/>
        </w:rPr>
      </w:pPr>
    </w:p>
    <w:p w:rsidR="006044C8" w:rsidRDefault="004E3634">
      <w:pPr>
        <w:pStyle w:val="Subsection"/>
      </w:pPr>
      <w:r>
        <w:rPr>
          <w:rStyle w:val="SubsectionDateChar1"/>
        </w:rPr>
        <w:t>December 2014</w:t>
      </w:r>
      <w:r w:rsidR="00790C71">
        <w:rPr>
          <w:rStyle w:val="SubsectionDateChar1"/>
        </w:rPr>
        <w:t xml:space="preserve"> </w:t>
      </w:r>
      <w:r>
        <w:rPr>
          <w:rStyle w:val="SubsectionDateChar1"/>
        </w:rPr>
        <w:t>–</w:t>
      </w:r>
      <w:r w:rsidR="00790C71">
        <w:rPr>
          <w:rStyle w:val="SubsectionDateChar1"/>
        </w:rPr>
        <w:t xml:space="preserve"> </w:t>
      </w:r>
      <w:r>
        <w:rPr>
          <w:rStyle w:val="SubsectionDateChar1"/>
        </w:rPr>
        <w:t>Christmas job</w:t>
      </w:r>
      <w:r w:rsidR="00790C71">
        <w:rPr>
          <w:rStyle w:val="SubsectionDateChar1"/>
        </w:rPr>
        <w:t xml:space="preserve"> | </w:t>
      </w:r>
      <w:r w:rsidR="00C35E8C">
        <w:t>Merchandiser</w:t>
      </w:r>
    </w:p>
    <w:p w:rsidR="006044C8" w:rsidRDefault="004E3634">
      <w:proofErr w:type="spellStart"/>
      <w:r>
        <w:rPr>
          <w:rStyle w:val="SubsectionDateChar1"/>
        </w:rPr>
        <w:t>Westbees</w:t>
      </w:r>
      <w:proofErr w:type="spellEnd"/>
      <w:r>
        <w:rPr>
          <w:rStyle w:val="SubsectionDateChar1"/>
        </w:rPr>
        <w:t xml:space="preserve"> Supermarket</w:t>
      </w:r>
      <w:r w:rsidR="00790C71">
        <w:rPr>
          <w:rStyle w:val="SubsectionDateChar1"/>
        </w:rPr>
        <w:t xml:space="preserve"> | </w:t>
      </w:r>
      <w:r>
        <w:rPr>
          <w:rStyle w:val="SubsectionDateChar1"/>
        </w:rPr>
        <w:t>Diego Martin</w:t>
      </w:r>
    </w:p>
    <w:p w:rsidR="006044C8" w:rsidRDefault="00790C71">
      <w:pPr>
        <w:pStyle w:val="Section"/>
      </w:pPr>
      <w:r>
        <w:t>Skills</w:t>
      </w:r>
    </w:p>
    <w:p w:rsidR="006044C8" w:rsidRDefault="003C20D9">
      <w:pPr>
        <w:pStyle w:val="ListBullet"/>
      </w:pPr>
      <w:r>
        <w:t>Joinery, Football</w:t>
      </w:r>
    </w:p>
    <w:p w:rsidR="00DA1088" w:rsidRDefault="00DA1088" w:rsidP="00DA1088">
      <w:pPr>
        <w:pStyle w:val="Section"/>
      </w:pPr>
      <w:r>
        <w:t>References</w:t>
      </w:r>
    </w:p>
    <w:p w:rsidR="00DA1088" w:rsidRDefault="00DA1088" w:rsidP="00DA1088">
      <w:pPr>
        <w:pStyle w:val="ListBullet"/>
      </w:pPr>
      <w:r>
        <w:t xml:space="preserve">Dino </w:t>
      </w:r>
      <w:proofErr w:type="spellStart"/>
      <w:r>
        <w:t>Maharaj</w:t>
      </w:r>
      <w:proofErr w:type="spellEnd"/>
      <w:r>
        <w:t xml:space="preserve"> </w:t>
      </w:r>
    </w:p>
    <w:p w:rsidR="00DA1088" w:rsidRDefault="00DA1088" w:rsidP="00DA1088">
      <w:pPr>
        <w:pStyle w:val="ListBullet"/>
        <w:numPr>
          <w:ilvl w:val="0"/>
          <w:numId w:val="0"/>
        </w:numPr>
        <w:ind w:left="360"/>
      </w:pPr>
      <w:r>
        <w:t xml:space="preserve">Director- Joinery Concepts </w:t>
      </w:r>
    </w:p>
    <w:p w:rsidR="00DA1088" w:rsidRDefault="00DA1088" w:rsidP="00DA1088">
      <w:pPr>
        <w:pStyle w:val="ListBullet"/>
        <w:numPr>
          <w:ilvl w:val="0"/>
          <w:numId w:val="0"/>
        </w:numPr>
        <w:ind w:left="360"/>
      </w:pPr>
      <w:r>
        <w:t>714-7714</w:t>
      </w:r>
    </w:p>
    <w:p w:rsidR="00DA1088" w:rsidRDefault="00F571F0">
      <w:pPr>
        <w:pStyle w:val="ListBullet"/>
      </w:pPr>
      <w:r>
        <w:t>Steven Harper</w:t>
      </w:r>
    </w:p>
    <w:p w:rsidR="00F571F0" w:rsidRDefault="00F571F0" w:rsidP="00F571F0">
      <w:pPr>
        <w:pStyle w:val="ListBullet"/>
        <w:numPr>
          <w:ilvl w:val="0"/>
          <w:numId w:val="0"/>
        </w:numPr>
        <w:ind w:left="360"/>
      </w:pPr>
      <w:r>
        <w:t xml:space="preserve">Teacher – </w:t>
      </w:r>
      <w:proofErr w:type="spellStart"/>
      <w:r>
        <w:t>WoodWork</w:t>
      </w:r>
      <w:proofErr w:type="spellEnd"/>
    </w:p>
    <w:p w:rsidR="00F571F0" w:rsidRDefault="000A1828" w:rsidP="00F571F0">
      <w:pPr>
        <w:pStyle w:val="ListBullet"/>
        <w:numPr>
          <w:ilvl w:val="0"/>
          <w:numId w:val="0"/>
        </w:numPr>
        <w:ind w:left="360"/>
      </w:pPr>
      <w:r>
        <w:t>316-8</w:t>
      </w:r>
      <w:r w:rsidR="00F571F0">
        <w:t>480</w:t>
      </w:r>
    </w:p>
    <w:p w:rsidR="006044C8" w:rsidRDefault="006044C8">
      <w:pPr>
        <w:spacing w:after="200"/>
      </w:pPr>
    </w:p>
    <w:sectPr w:rsidR="006044C8" w:rsidSect="001363DE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191" w:rsidRDefault="005C2191">
      <w:r>
        <w:separator/>
      </w:r>
    </w:p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</w:endnote>
  <w:endnote w:type="continuationSeparator" w:id="0">
    <w:p w:rsidR="005C2191" w:rsidRDefault="005C2191">
      <w:r>
        <w:continuationSeparator/>
      </w:r>
    </w:p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4C8" w:rsidRDefault="0070261E">
    <w:pPr>
      <w:pStyle w:val="Footer"/>
    </w:pPr>
    <w:r w:rsidRPr="0070261E"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91D753A6540C4A6D862824388C055EDD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6044C8" w:rsidRDefault="00DD13CC">
                    <w:pPr>
                      <w:pStyle w:val="GrayText"/>
                    </w:pPr>
                    <w:r>
                      <w:rPr>
                        <w:lang w:val="en-GB"/>
                      </w:rPr>
                      <w:t xml:space="preserve">Joshua </w:t>
                    </w:r>
                    <w:proofErr w:type="spellStart"/>
                    <w:r>
                      <w:rPr>
                        <w:lang w:val="en-GB"/>
                      </w:rPr>
                      <w:t>Lochan</w:t>
                    </w:r>
                    <w:proofErr w:type="spellEnd"/>
                  </w:p>
                </w:sdtContent>
              </w:sdt>
            </w:txbxContent>
          </v:textbox>
          <w10:wrap anchorx="page" anchory="margin"/>
        </v:rect>
      </w:pict>
    </w:r>
    <w:r w:rsidRPr="0070261E"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70261E"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6044C8" w:rsidRDefault="0070261E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790C71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4C8" w:rsidRDefault="0070261E">
    <w:pPr>
      <w:rPr>
        <w:sz w:val="10"/>
        <w:szCs w:val="10"/>
      </w:rPr>
    </w:pPr>
    <w:r w:rsidRPr="0070261E">
      <w:rPr>
        <w:noProof/>
        <w:sz w:val="10"/>
        <w:szCs w:val="10"/>
      </w:rPr>
      <w:pict>
        <v:rect id="_x0000_s27668" style="position:absolute;margin-left:-241.9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B2935B2139C146EDA42BA1BE19597C00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6044C8" w:rsidRDefault="00DD13CC">
                    <w:pPr>
                      <w:pStyle w:val="GrayText"/>
                    </w:pPr>
                    <w:r>
                      <w:rPr>
                        <w:lang w:val="en-GB"/>
                      </w:rPr>
                      <w:t xml:space="preserve">Joshua </w:t>
                    </w:r>
                    <w:proofErr w:type="spellStart"/>
                    <w:r>
                      <w:rPr>
                        <w:lang w:val="en-GB"/>
                      </w:rPr>
                      <w:t>Lochan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rect>
      </w:pict>
    </w:r>
    <w:r w:rsidRPr="0070261E"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70261E">
      <w:rPr>
        <w:noProof/>
        <w:sz w:val="10"/>
        <w:szCs w:val="10"/>
      </w:rPr>
      <w:pict>
        <v:oval id="_x0000_s27666" style="position:absolute;margin-left:59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6044C8" w:rsidRDefault="0070261E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C35E8C" w:rsidRPr="00C35E8C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6044C8" w:rsidRDefault="006044C8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4C8" w:rsidRDefault="0070261E">
    <w:pPr>
      <w:pStyle w:val="Footer"/>
    </w:pPr>
    <w:r w:rsidRPr="0070261E"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 w:rsidRPr="0070261E">
      <w:rPr>
        <w:noProof/>
        <w:lang w:eastAsia="en-US"/>
      </w:rPr>
      <w:pict>
        <v:oval id="_x0000_s27658" style="position:absolute;margin-left:25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6044C8" w:rsidRDefault="006044C8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191" w:rsidRDefault="005C2191">
      <w:r>
        <w:separator/>
      </w:r>
    </w:p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</w:footnote>
  <w:footnote w:type="continuationSeparator" w:id="0">
    <w:p w:rsidR="005C2191" w:rsidRDefault="005C2191">
      <w:r>
        <w:continuationSeparator/>
      </w:r>
    </w:p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  <w:p w:rsidR="005C2191" w:rsidRDefault="005C219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41986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DA39AF"/>
    <w:rsid w:val="00027521"/>
    <w:rsid w:val="000A1828"/>
    <w:rsid w:val="001363DE"/>
    <w:rsid w:val="003B4CEA"/>
    <w:rsid w:val="003C20D9"/>
    <w:rsid w:val="004E3634"/>
    <w:rsid w:val="00505E80"/>
    <w:rsid w:val="005B34FE"/>
    <w:rsid w:val="005C2191"/>
    <w:rsid w:val="006044C8"/>
    <w:rsid w:val="006B20A1"/>
    <w:rsid w:val="0070261E"/>
    <w:rsid w:val="00735A7B"/>
    <w:rsid w:val="00790C71"/>
    <w:rsid w:val="00885D56"/>
    <w:rsid w:val="008B2187"/>
    <w:rsid w:val="00A236C7"/>
    <w:rsid w:val="00AA3635"/>
    <w:rsid w:val="00BF2234"/>
    <w:rsid w:val="00C35E8C"/>
    <w:rsid w:val="00CE663F"/>
    <w:rsid w:val="00DA0B92"/>
    <w:rsid w:val="00DA1088"/>
    <w:rsid w:val="00DA39AF"/>
    <w:rsid w:val="00DD13CC"/>
    <w:rsid w:val="00DD53DC"/>
    <w:rsid w:val="00E82674"/>
    <w:rsid w:val="00F56D5F"/>
    <w:rsid w:val="00F571F0"/>
    <w:rsid w:val="00F656D1"/>
    <w:rsid w:val="00FF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ia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FB90F793984DA49C2CA129282C8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3501F-BC7C-49CF-AD91-B59FC097953E}"/>
      </w:docPartPr>
      <w:docPartBody>
        <w:p w:rsidR="00E2312E" w:rsidRDefault="00944DD2">
          <w:pPr>
            <w:pStyle w:val="C3FB90F793984DA49C2CA129282C89D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D364A19CC5044E7965B2F84C76EF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C7506-F644-4743-8C6A-56C512A832E4}"/>
      </w:docPartPr>
      <w:docPartBody>
        <w:p w:rsidR="00E2312E" w:rsidRDefault="00944DD2">
          <w:pPr>
            <w:pStyle w:val="8D364A19CC5044E7965B2F84C76EFEF4"/>
          </w:pPr>
          <w:r>
            <w:t>[Type your name]</w:t>
          </w:r>
        </w:p>
      </w:docPartBody>
    </w:docPart>
    <w:docPart>
      <w:docPartPr>
        <w:name w:val="91D753A6540C4A6D862824388C055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62AF3-9BFC-4792-8377-0E82A23C80DC}"/>
      </w:docPartPr>
      <w:docPartBody>
        <w:p w:rsidR="00E2312E" w:rsidRDefault="00944DD2">
          <w:pPr>
            <w:pStyle w:val="91D753A6540C4A6D862824388C055ED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B2935B2139C146EDA42BA1BE1959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170BC-3C59-4BB0-9404-2A5FA9E08CF4}"/>
      </w:docPartPr>
      <w:docPartBody>
        <w:p w:rsidR="00E2312E" w:rsidRDefault="00944DD2">
          <w:pPr>
            <w:pStyle w:val="B2935B2139C146EDA42BA1BE19597C00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44DD2"/>
    <w:rsid w:val="001C7493"/>
    <w:rsid w:val="00516E70"/>
    <w:rsid w:val="005C1D5D"/>
    <w:rsid w:val="00944DD2"/>
    <w:rsid w:val="00D53433"/>
    <w:rsid w:val="00E2312E"/>
    <w:rsid w:val="00E5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312E"/>
    <w:rPr>
      <w:color w:val="808080"/>
    </w:rPr>
  </w:style>
  <w:style w:type="paragraph" w:customStyle="1" w:styleId="C3FB90F793984DA49C2CA129282C89D9">
    <w:name w:val="C3FB90F793984DA49C2CA129282C89D9"/>
    <w:rsid w:val="00E2312E"/>
  </w:style>
  <w:style w:type="paragraph" w:customStyle="1" w:styleId="8D364A19CC5044E7965B2F84C76EFEF4">
    <w:name w:val="8D364A19CC5044E7965B2F84C76EFEF4"/>
    <w:rsid w:val="00E2312E"/>
  </w:style>
  <w:style w:type="paragraph" w:customStyle="1" w:styleId="E1526FB496844532A3679E0C760D35A3">
    <w:name w:val="E1526FB496844532A3679E0C760D35A3"/>
    <w:rsid w:val="00E2312E"/>
  </w:style>
  <w:style w:type="paragraph" w:customStyle="1" w:styleId="551E22909408455ABAECEC797746515B">
    <w:name w:val="551E22909408455ABAECEC797746515B"/>
    <w:rsid w:val="00E2312E"/>
  </w:style>
  <w:style w:type="paragraph" w:customStyle="1" w:styleId="245C99DB56384CCBB2C71A312BC3ACFF">
    <w:name w:val="245C99DB56384CCBB2C71A312BC3ACFF"/>
    <w:rsid w:val="00E2312E"/>
  </w:style>
  <w:style w:type="paragraph" w:customStyle="1" w:styleId="906E920FEC5C44F0A814C63AD4B9F368">
    <w:name w:val="906E920FEC5C44F0A814C63AD4B9F368"/>
    <w:rsid w:val="00E2312E"/>
  </w:style>
  <w:style w:type="paragraph" w:customStyle="1" w:styleId="C8703B97EE2D4E89B1347E4D6D2ADBAF">
    <w:name w:val="C8703B97EE2D4E89B1347E4D6D2ADBAF"/>
    <w:rsid w:val="00E2312E"/>
  </w:style>
  <w:style w:type="character" w:customStyle="1" w:styleId="SubsectionDateChar1">
    <w:name w:val="Subsection Date Char1"/>
    <w:basedOn w:val="DefaultParagraphFont"/>
    <w:link w:val="SubsectionDate"/>
    <w:rsid w:val="00E2312E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E2312E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F412EA0581E6480191212123690083D5">
    <w:name w:val="F412EA0581E6480191212123690083D5"/>
    <w:rsid w:val="00E2312E"/>
  </w:style>
  <w:style w:type="paragraph" w:customStyle="1" w:styleId="7007244339824CF0AFA7A2DAF8437D2D">
    <w:name w:val="7007244339824CF0AFA7A2DAF8437D2D"/>
    <w:rsid w:val="00E2312E"/>
  </w:style>
  <w:style w:type="paragraph" w:customStyle="1" w:styleId="24327169290D4594807906992F2BB9E4">
    <w:name w:val="24327169290D4594807906992F2BB9E4"/>
    <w:rsid w:val="00E2312E"/>
  </w:style>
  <w:style w:type="paragraph" w:customStyle="1" w:styleId="1D88FB71ED8043F28F5B7295114A6363">
    <w:name w:val="1D88FB71ED8043F28F5B7295114A6363"/>
    <w:rsid w:val="00E2312E"/>
  </w:style>
  <w:style w:type="paragraph" w:customStyle="1" w:styleId="6D0F3D123F78436A85FC621CBA3028D6">
    <w:name w:val="6D0F3D123F78436A85FC621CBA3028D6"/>
    <w:rsid w:val="00E2312E"/>
  </w:style>
  <w:style w:type="paragraph" w:customStyle="1" w:styleId="D54AE053C8864FBE95FEDAC8E9CB001E">
    <w:name w:val="D54AE053C8864FBE95FEDAC8E9CB001E"/>
    <w:rsid w:val="00E2312E"/>
  </w:style>
  <w:style w:type="character" w:customStyle="1" w:styleId="subsectiondatechar">
    <w:name w:val="subsectiondatechar"/>
    <w:basedOn w:val="DefaultParagraphFont"/>
    <w:rsid w:val="00E2312E"/>
  </w:style>
  <w:style w:type="paragraph" w:customStyle="1" w:styleId="B08AE631D1FF42B5AEFC59AE23072B66">
    <w:name w:val="B08AE631D1FF42B5AEFC59AE23072B66"/>
    <w:rsid w:val="00E2312E"/>
  </w:style>
  <w:style w:type="paragraph" w:customStyle="1" w:styleId="F2BD8D7447EF46E89A23BFCF3E248CF7">
    <w:name w:val="F2BD8D7447EF46E89A23BFCF3E248CF7"/>
    <w:rsid w:val="00E2312E"/>
  </w:style>
  <w:style w:type="paragraph" w:customStyle="1" w:styleId="9797BACF553D4535A63A29FC7F123FC6">
    <w:name w:val="9797BACF553D4535A63A29FC7F123FC6"/>
    <w:rsid w:val="00E2312E"/>
  </w:style>
  <w:style w:type="paragraph" w:customStyle="1" w:styleId="A24129C72CEF41849269F622CCC3A530">
    <w:name w:val="A24129C72CEF41849269F622CCC3A530"/>
    <w:rsid w:val="00E2312E"/>
  </w:style>
  <w:style w:type="paragraph" w:customStyle="1" w:styleId="91D753A6540C4A6D862824388C055EDD">
    <w:name w:val="91D753A6540C4A6D862824388C055EDD"/>
    <w:rsid w:val="00E2312E"/>
  </w:style>
  <w:style w:type="paragraph" w:customStyle="1" w:styleId="B2935B2139C146EDA42BA1BE19597C00">
    <w:name w:val="B2935B2139C146EDA42BA1BE19597C00"/>
    <w:rsid w:val="00E231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E7D97400-4C23-4FC0-8101-0382E101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160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(Equity design)</vt:lpstr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design)</dc:title>
  <dc:creator>Joshua Lochan</dc:creator>
  <cp:lastModifiedBy>Talia</cp:lastModifiedBy>
  <cp:revision>11</cp:revision>
  <cp:lastPrinted>2016-07-11T15:10:00Z</cp:lastPrinted>
  <dcterms:created xsi:type="dcterms:W3CDTF">2016-01-18T02:06:00Z</dcterms:created>
  <dcterms:modified xsi:type="dcterms:W3CDTF">2016-10-03T13:54:00Z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