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20141" w14:textId="77777777" w:rsidR="00F015DE" w:rsidRDefault="000201D0">
      <w:pPr>
        <w:pStyle w:val="Heading1"/>
      </w:pPr>
      <w:r>
        <w:t>Objective</w:t>
      </w:r>
    </w:p>
    <w:sdt>
      <w:sdtPr>
        <w:id w:val="9459735"/>
        <w:placeholder>
          <w:docPart w:val="DD3BFF0DA070B14CA4AE7969186EFF3D"/>
        </w:placeholder>
      </w:sdtPr>
      <w:sdtContent>
        <w:p w14:paraId="11F6E6D2" w14:textId="77777777" w:rsidR="003A2AB4" w:rsidRPr="003A2AB4" w:rsidRDefault="003A2AB4" w:rsidP="003A2AB4">
          <w:pPr>
            <w:widowControl w:val="0"/>
            <w:numPr>
              <w:ilvl w:val="0"/>
              <w:numId w:val="11"/>
            </w:numPr>
            <w:tabs>
              <w:tab w:val="left" w:pos="220"/>
              <w:tab w:val="left" w:pos="720"/>
            </w:tabs>
            <w:autoSpaceDE w:val="0"/>
            <w:autoSpaceDN w:val="0"/>
            <w:adjustRightInd w:val="0"/>
            <w:ind w:hanging="720"/>
            <w:rPr>
              <w:rFonts w:cs="OpenSans"/>
              <w:color w:val="535353"/>
              <w:sz w:val="24"/>
              <w:szCs w:val="24"/>
            </w:rPr>
          </w:pPr>
          <w:r w:rsidRPr="003A2AB4">
            <w:rPr>
              <w:sz w:val="24"/>
              <w:szCs w:val="24"/>
            </w:rPr>
            <w:t>To</w:t>
          </w:r>
          <w:r w:rsidRPr="003A2AB4">
            <w:rPr>
              <w:rFonts w:cs="OpenSans"/>
              <w:color w:val="535353"/>
              <w:sz w:val="24"/>
              <w:szCs w:val="24"/>
            </w:rPr>
            <w:t xml:space="preserve"> become associated with a company where I can utilize my skills and gain further experience while enhancing the company’s productivity and reputation.</w:t>
          </w:r>
        </w:p>
        <w:p w14:paraId="4801AF59" w14:textId="77777777" w:rsidR="00F015DE" w:rsidRDefault="003A2AB4">
          <w:pPr>
            <w:pStyle w:val="BodyText"/>
          </w:pPr>
        </w:p>
      </w:sdtContent>
    </w:sdt>
    <w:p w14:paraId="03B0D7DB" w14:textId="77777777" w:rsidR="00F015DE" w:rsidRDefault="000201D0">
      <w:pPr>
        <w:pStyle w:val="Heading1"/>
      </w:pPr>
      <w:r>
        <w:t>Experience</w:t>
      </w:r>
    </w:p>
    <w:p w14:paraId="32559CF7" w14:textId="77777777" w:rsidR="00F015DE" w:rsidRDefault="003A2AB4">
      <w:pPr>
        <w:pStyle w:val="Heading2"/>
      </w:pPr>
      <w:sdt>
        <w:sdtPr>
          <w:id w:val="9459739"/>
          <w:placeholder>
            <w:docPart w:val="309E02A090D9AF4BBD297DD955F8C67C"/>
          </w:placeholder>
        </w:sdtPr>
        <w:sdtContent>
          <w:r w:rsidRPr="003A2AB4">
            <w:t>Redlight BBQ and grill</w:t>
          </w:r>
        </w:sdtContent>
      </w:sdt>
      <w:r w:rsidR="000201D0">
        <w:tab/>
      </w:r>
      <w:r>
        <w:t>2014 – 2015</w:t>
      </w:r>
    </w:p>
    <w:sdt>
      <w:sdtPr>
        <w:id w:val="9459741"/>
        <w:placeholder>
          <w:docPart w:val="60A8E3CFD33DB94ABADE148893AB1521"/>
        </w:placeholder>
      </w:sdtPr>
      <w:sdtContent>
        <w:p w14:paraId="1973703F" w14:textId="77777777" w:rsidR="00F015DE" w:rsidRDefault="003A2AB4">
          <w:pPr>
            <w:pStyle w:val="BodyText"/>
          </w:pPr>
          <w:r>
            <w:t xml:space="preserve">Night shift </w:t>
          </w:r>
          <w:r w:rsidRPr="003A2AB4">
            <w:t>supervisor</w:t>
          </w:r>
        </w:p>
      </w:sdtContent>
    </w:sdt>
    <w:p w14:paraId="7CA5E36B" w14:textId="77777777" w:rsidR="00F015DE" w:rsidRDefault="003A2AB4">
      <w:pPr>
        <w:pStyle w:val="Heading2"/>
      </w:pPr>
      <w:sdt>
        <w:sdtPr>
          <w:id w:val="9459744"/>
          <w:placeholder>
            <w:docPart w:val="9BB7EFC117B217468A428A3E954CE4E6"/>
          </w:placeholder>
        </w:sdtPr>
        <w:sdtContent>
          <w:r>
            <w:t>Boss Burger</w:t>
          </w:r>
        </w:sdtContent>
      </w:sdt>
      <w:r w:rsidR="000201D0">
        <w:tab/>
      </w:r>
      <w:r>
        <w:t>2013 –</w:t>
      </w:r>
      <w:r w:rsidR="00474AE4">
        <w:t xml:space="preserve"> 2014</w:t>
      </w:r>
      <w:r>
        <w:t xml:space="preserve"> </w:t>
      </w:r>
    </w:p>
    <w:sdt>
      <w:sdtPr>
        <w:id w:val="9459745"/>
        <w:placeholder>
          <w:docPart w:val="D999409E28B18C418B82D38CAA308193"/>
        </w:placeholder>
      </w:sdtPr>
      <w:sdtContent>
        <w:p w14:paraId="03128B77" w14:textId="77777777" w:rsidR="00F015DE" w:rsidRDefault="003A2AB4">
          <w:pPr>
            <w:pStyle w:val="BodyText"/>
          </w:pPr>
          <w:r>
            <w:t xml:space="preserve">Cashier </w:t>
          </w:r>
        </w:p>
      </w:sdtContent>
    </w:sdt>
    <w:p w14:paraId="797D16FD" w14:textId="77777777" w:rsidR="00F015DE" w:rsidRDefault="003A2AB4">
      <w:pPr>
        <w:pStyle w:val="Heading2"/>
      </w:pPr>
      <w:sdt>
        <w:sdtPr>
          <w:id w:val="9459746"/>
          <w:placeholder>
            <w:docPart w:val="48A2A00795BDE74BABE4C668C2A4EC59"/>
          </w:placeholder>
        </w:sdtPr>
        <w:sdtContent>
          <w:sdt>
            <w:sdtPr>
              <w:id w:val="1663581452"/>
              <w:placeholder>
                <w:docPart w:val="71BF90BC9C8EF2498E57E00073584942"/>
              </w:placeholder>
            </w:sdtPr>
            <w:sdtContent>
              <w:r w:rsidRPr="003A2AB4">
                <w:t>Redlight BBQ and grill</w:t>
              </w:r>
            </w:sdtContent>
          </w:sdt>
        </w:sdtContent>
      </w:sdt>
      <w:r w:rsidR="000201D0">
        <w:tab/>
      </w:r>
      <w:r>
        <w:t>2011 –</w:t>
      </w:r>
      <w:r w:rsidR="00474AE4">
        <w:t xml:space="preserve"> </w:t>
      </w:r>
      <w:r>
        <w:t>2012</w:t>
      </w:r>
    </w:p>
    <w:sdt>
      <w:sdtPr>
        <w:id w:val="9459747"/>
        <w:placeholder>
          <w:docPart w:val="CFC5AF719398964BB5323AE3967A529E"/>
        </w:placeholder>
      </w:sdtPr>
      <w:sdtContent>
        <w:p w14:paraId="4EE7E20C" w14:textId="77777777" w:rsidR="00F015DE" w:rsidRDefault="003A2AB4">
          <w:pPr>
            <w:pStyle w:val="BodyText"/>
          </w:pPr>
          <w:r>
            <w:t>Prep cook</w:t>
          </w:r>
        </w:p>
      </w:sdtContent>
    </w:sdt>
    <w:p w14:paraId="30D7B3C3" w14:textId="77777777" w:rsidR="00F015DE" w:rsidRDefault="000201D0">
      <w:pPr>
        <w:pStyle w:val="Heading1"/>
      </w:pPr>
      <w:r>
        <w:t>Education</w:t>
      </w:r>
    </w:p>
    <w:p w14:paraId="5E180BAA" w14:textId="77777777" w:rsidR="00F015DE" w:rsidRDefault="003A2AB4">
      <w:pPr>
        <w:pStyle w:val="Heading2"/>
      </w:pPr>
      <w:sdt>
        <w:sdtPr>
          <w:id w:val="9459748"/>
          <w:placeholder>
            <w:docPart w:val="E8DC58619C260A42A5B61314CC737F01"/>
          </w:placeholder>
        </w:sdtPr>
        <w:sdtContent>
          <w:r w:rsidRPr="003A2AB4">
            <w:t>Professional higher education and laboratory technology hub</w:t>
          </w:r>
        </w:sdtContent>
      </w:sdt>
      <w:r w:rsidR="000201D0">
        <w:tab/>
      </w:r>
      <w:r w:rsidR="00474AE4">
        <w:t>Nov 2015</w:t>
      </w:r>
    </w:p>
    <w:sdt>
      <w:sdtPr>
        <w:id w:val="9459749"/>
        <w:placeholder>
          <w:docPart w:val="380F9324C15BB940962C631C5FBD416D"/>
        </w:placeholder>
      </w:sdtPr>
      <w:sdtContent>
        <w:p w14:paraId="5B847211" w14:textId="77777777" w:rsidR="00F015DE" w:rsidRDefault="00474AE4">
          <w:pPr>
            <w:pStyle w:val="BodyText"/>
          </w:pPr>
          <w:r>
            <w:t xml:space="preserve">Certificate in </w:t>
          </w:r>
          <w:r w:rsidRPr="00474AE4">
            <w:t>Phlebotomy</w:t>
          </w:r>
        </w:p>
      </w:sdtContent>
    </w:sdt>
    <w:p w14:paraId="0318D2F1" w14:textId="77777777" w:rsidR="00F015DE" w:rsidRDefault="003A2AB4">
      <w:pPr>
        <w:pStyle w:val="Heading2"/>
      </w:pPr>
      <w:sdt>
        <w:sdtPr>
          <w:id w:val="9459752"/>
          <w:placeholder>
            <w:docPart w:val="C0B6089716CCAC45AFC4342AE7CB117A"/>
          </w:placeholder>
        </w:sdtPr>
        <w:sdtContent>
          <w:r w:rsidR="00474AE4">
            <w:t>Merl Grove High School</w:t>
          </w:r>
        </w:sdtContent>
      </w:sdt>
      <w:r w:rsidR="000201D0">
        <w:tab/>
      </w:r>
      <w:r w:rsidR="00474AE4">
        <w:t>Sep 2000 – July 2005</w:t>
      </w:r>
    </w:p>
    <w:sdt>
      <w:sdtPr>
        <w:id w:val="9459753"/>
        <w:placeholder>
          <w:docPart w:val="1414BB020102A64DB9B96C3DB8472D6D"/>
        </w:placeholder>
      </w:sdtPr>
      <w:sdtContent>
        <w:p w14:paraId="6A611614" w14:textId="77777777" w:rsidR="00474AE4" w:rsidRDefault="0079194C" w:rsidP="001E296A">
          <w:pPr>
            <w:pStyle w:val="BodyText"/>
            <w:spacing w:after="120"/>
          </w:pPr>
          <w:r>
            <w:t>Mathematics</w:t>
          </w:r>
          <w:r>
            <w:tab/>
          </w:r>
          <w:r>
            <w:tab/>
          </w:r>
          <w:r>
            <w:tab/>
          </w:r>
          <w:r>
            <w:tab/>
          </w:r>
          <w:r>
            <w:tab/>
          </w:r>
          <w:r>
            <w:tab/>
          </w:r>
          <w:r>
            <w:tab/>
            <w:t>CXC Gra</w:t>
          </w:r>
          <w:r w:rsidR="00474AE4">
            <w:t>de 2</w:t>
          </w:r>
        </w:p>
        <w:p w14:paraId="2998F5C1" w14:textId="77777777" w:rsidR="00474AE4" w:rsidRDefault="0079194C" w:rsidP="001E296A">
          <w:pPr>
            <w:pStyle w:val="BodyText"/>
            <w:spacing w:after="120"/>
          </w:pPr>
          <w:r>
            <w:t>English A</w:t>
          </w:r>
          <w:r>
            <w:tab/>
          </w:r>
          <w:r>
            <w:tab/>
          </w:r>
          <w:r>
            <w:tab/>
          </w:r>
          <w:r>
            <w:tab/>
          </w:r>
          <w:r>
            <w:tab/>
          </w:r>
          <w:r>
            <w:tab/>
          </w:r>
          <w:r>
            <w:tab/>
            <w:t>C</w:t>
          </w:r>
          <w:r w:rsidR="00474AE4">
            <w:t>X</w:t>
          </w:r>
          <w:r>
            <w:t>C</w:t>
          </w:r>
          <w:r w:rsidR="00474AE4">
            <w:t xml:space="preserve"> Grade 2</w:t>
          </w:r>
        </w:p>
        <w:p w14:paraId="6C18BA96" w14:textId="77777777" w:rsidR="00474AE4" w:rsidRDefault="00474AE4" w:rsidP="001E296A">
          <w:pPr>
            <w:pStyle w:val="BodyText"/>
            <w:spacing w:after="120"/>
          </w:pPr>
          <w:r>
            <w:t>English B</w:t>
          </w:r>
          <w:r>
            <w:tab/>
          </w:r>
          <w:r>
            <w:tab/>
          </w:r>
          <w:r>
            <w:tab/>
          </w:r>
          <w:r>
            <w:tab/>
          </w:r>
          <w:r>
            <w:tab/>
          </w:r>
          <w:r>
            <w:tab/>
          </w:r>
          <w:r>
            <w:tab/>
            <w:t xml:space="preserve">CXC Grade </w:t>
          </w:r>
          <w:r w:rsidR="0079194C">
            <w:t>3</w:t>
          </w:r>
        </w:p>
        <w:p w14:paraId="0BBB05A8" w14:textId="77777777" w:rsidR="00474AE4" w:rsidRDefault="00474AE4" w:rsidP="001E296A">
          <w:pPr>
            <w:pStyle w:val="BodyText"/>
            <w:spacing w:after="120"/>
          </w:pPr>
          <w:r>
            <w:t>Social Studies</w:t>
          </w:r>
          <w:r w:rsidR="0079194C">
            <w:tab/>
          </w:r>
          <w:r w:rsidR="0079194C">
            <w:tab/>
          </w:r>
          <w:r w:rsidR="0079194C">
            <w:tab/>
          </w:r>
          <w:r w:rsidR="0079194C">
            <w:tab/>
          </w:r>
          <w:r w:rsidR="0079194C">
            <w:tab/>
          </w:r>
          <w:r w:rsidR="0079194C">
            <w:tab/>
          </w:r>
          <w:r w:rsidR="0079194C">
            <w:tab/>
            <w:t>CXC Grade 2</w:t>
          </w:r>
        </w:p>
        <w:p w14:paraId="20D4A692" w14:textId="77777777" w:rsidR="00474AE4" w:rsidRDefault="00474AE4" w:rsidP="001E296A">
          <w:pPr>
            <w:pStyle w:val="BodyText"/>
            <w:spacing w:after="120"/>
          </w:pPr>
          <w:r>
            <w:t>Religious Studies</w:t>
          </w:r>
          <w:r w:rsidR="0079194C">
            <w:tab/>
          </w:r>
          <w:r w:rsidR="0079194C">
            <w:tab/>
          </w:r>
          <w:r w:rsidR="0079194C">
            <w:tab/>
          </w:r>
          <w:r w:rsidR="0079194C">
            <w:tab/>
          </w:r>
          <w:r w:rsidR="0079194C">
            <w:tab/>
          </w:r>
          <w:r w:rsidR="0079194C">
            <w:tab/>
            <w:t>CXC Grade 2</w:t>
          </w:r>
        </w:p>
        <w:p w14:paraId="1906ECC8" w14:textId="77777777" w:rsidR="00474AE4" w:rsidRDefault="00474AE4" w:rsidP="001E296A">
          <w:pPr>
            <w:pStyle w:val="BodyText"/>
            <w:spacing w:after="120"/>
          </w:pPr>
          <w:r>
            <w:t xml:space="preserve">Clothing and Textile </w:t>
          </w:r>
          <w:r w:rsidR="0079194C">
            <w:tab/>
          </w:r>
          <w:r w:rsidR="0079194C">
            <w:tab/>
          </w:r>
          <w:r w:rsidR="0079194C">
            <w:tab/>
          </w:r>
          <w:r w:rsidR="0079194C">
            <w:tab/>
          </w:r>
          <w:r w:rsidR="0079194C">
            <w:tab/>
          </w:r>
          <w:r w:rsidR="0079194C">
            <w:tab/>
            <w:t>CXC Grade 2</w:t>
          </w:r>
        </w:p>
        <w:p w14:paraId="39B681E8" w14:textId="77777777" w:rsidR="00F015DE" w:rsidRDefault="00474AE4" w:rsidP="001E296A">
          <w:pPr>
            <w:pStyle w:val="BodyText"/>
            <w:spacing w:after="120"/>
          </w:pPr>
          <w:r>
            <w:t>Integrated Sciences</w:t>
          </w:r>
          <w:r w:rsidR="0079194C">
            <w:tab/>
          </w:r>
          <w:r w:rsidR="0079194C">
            <w:tab/>
          </w:r>
          <w:r w:rsidR="0079194C">
            <w:tab/>
          </w:r>
          <w:r w:rsidR="0079194C">
            <w:tab/>
          </w:r>
          <w:r w:rsidR="0079194C">
            <w:tab/>
          </w:r>
          <w:r w:rsidR="0079194C">
            <w:tab/>
            <w:t>CXC Grade 3</w:t>
          </w:r>
        </w:p>
      </w:sdtContent>
    </w:sdt>
    <w:p w14:paraId="29A28589" w14:textId="77777777" w:rsidR="00F015DE" w:rsidRDefault="000201D0">
      <w:pPr>
        <w:pStyle w:val="Heading1"/>
      </w:pPr>
      <w:r>
        <w:t>Skills</w:t>
      </w:r>
    </w:p>
    <w:sdt>
      <w:sdtPr>
        <w:id w:val="9459754"/>
        <w:placeholder>
          <w:docPart w:val="515C461A7C70C74FBAD27DAF1BBAE1B0"/>
        </w:placeholder>
      </w:sdtPr>
      <w:sdtEndPr>
        <w:rPr>
          <w:rFonts w:asciiTheme="majorHAnsi" w:hAnsiTheme="majorHAnsi"/>
          <w:szCs w:val="20"/>
        </w:rPr>
      </w:sdtEndPr>
      <w:sdtContent>
        <w:p w14:paraId="5AE9B3F5" w14:textId="77777777" w:rsidR="00823BC0" w:rsidRDefault="00823BC0" w:rsidP="001E296A">
          <w:pPr>
            <w:pStyle w:val="BodyText"/>
            <w:spacing w:after="0"/>
            <w:rPr>
              <w:rFonts w:asciiTheme="majorHAnsi" w:hAnsiTheme="majorHAnsi" w:cs="Merriweather-Bold"/>
              <w:bCs/>
              <w:color w:val="262626"/>
              <w:szCs w:val="20"/>
            </w:rPr>
          </w:pPr>
          <w:r w:rsidRPr="00823BC0">
            <w:rPr>
              <w:rFonts w:asciiTheme="majorHAnsi" w:hAnsiTheme="majorHAnsi" w:cs="Merriweather-Bold"/>
              <w:bCs/>
              <w:color w:val="262626"/>
              <w:szCs w:val="20"/>
            </w:rPr>
            <w:t>Leadership/Management Skills</w:t>
          </w:r>
        </w:p>
        <w:p w14:paraId="52A99A04" w14:textId="77777777" w:rsidR="00823BC0" w:rsidRDefault="00823BC0" w:rsidP="001E296A">
          <w:pPr>
            <w:pStyle w:val="BodyText"/>
            <w:spacing w:after="0"/>
            <w:rPr>
              <w:rFonts w:asciiTheme="majorHAnsi" w:hAnsiTheme="majorHAnsi" w:cs="Merriweather-Bold"/>
              <w:bCs/>
              <w:color w:val="262626"/>
              <w:szCs w:val="20"/>
            </w:rPr>
          </w:pPr>
          <w:r>
            <w:rPr>
              <w:rFonts w:asciiTheme="majorHAnsi" w:hAnsiTheme="majorHAnsi" w:cs="Merriweather-Bold"/>
              <w:bCs/>
              <w:color w:val="262626"/>
              <w:szCs w:val="20"/>
            </w:rPr>
            <w:t>Team player</w:t>
          </w:r>
          <w:bookmarkStart w:id="0" w:name="_GoBack"/>
          <w:bookmarkEnd w:id="0"/>
        </w:p>
        <w:p w14:paraId="4F866764" w14:textId="77777777" w:rsidR="001E296A" w:rsidRDefault="00823BC0" w:rsidP="001E296A">
          <w:pPr>
            <w:pStyle w:val="BodyText"/>
            <w:spacing w:after="0"/>
            <w:rPr>
              <w:rFonts w:asciiTheme="majorHAnsi" w:hAnsiTheme="majorHAnsi" w:cs="Merriweather-Bold"/>
              <w:bCs/>
              <w:color w:val="262626"/>
              <w:szCs w:val="20"/>
            </w:rPr>
          </w:pPr>
          <w:r>
            <w:rPr>
              <w:rFonts w:asciiTheme="majorHAnsi" w:hAnsiTheme="majorHAnsi" w:cs="Merriweather-Bold"/>
              <w:bCs/>
              <w:color w:val="262626"/>
              <w:szCs w:val="20"/>
            </w:rPr>
            <w:t xml:space="preserve">Works well under pressure </w:t>
          </w:r>
        </w:p>
        <w:p w14:paraId="72393C4B" w14:textId="77777777" w:rsidR="00F015DE" w:rsidRPr="00823BC0" w:rsidRDefault="001E296A" w:rsidP="001E296A">
          <w:pPr>
            <w:pStyle w:val="BodyText"/>
            <w:spacing w:after="0"/>
            <w:rPr>
              <w:rFonts w:asciiTheme="majorHAnsi" w:hAnsiTheme="majorHAnsi"/>
              <w:szCs w:val="20"/>
            </w:rPr>
          </w:pPr>
          <w:r>
            <w:rPr>
              <w:rFonts w:asciiTheme="majorHAnsi" w:hAnsiTheme="majorHAnsi"/>
              <w:szCs w:val="20"/>
            </w:rPr>
            <w:t xml:space="preserve">Document filing </w:t>
          </w:r>
        </w:p>
      </w:sdtContent>
    </w:sdt>
    <w:p w14:paraId="18CB08B4" w14:textId="77777777" w:rsidR="00F015DE" w:rsidRDefault="00F015DE"/>
    <w:sectPr w:rsidR="00F015DE" w:rsidSect="00F015DE">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062ED" w14:textId="77777777" w:rsidR="00823BC0" w:rsidRDefault="00823BC0">
      <w:r>
        <w:separator/>
      </w:r>
    </w:p>
  </w:endnote>
  <w:endnote w:type="continuationSeparator" w:id="0">
    <w:p w14:paraId="180A236B" w14:textId="77777777" w:rsidR="00823BC0" w:rsidRDefault="0082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Merriweather-Bold">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D2BB2" w14:textId="77777777" w:rsidR="00823BC0" w:rsidRDefault="00823BC0">
    <w:pPr>
      <w:pStyle w:val="Footer"/>
    </w:pPr>
    <w:r>
      <w:fldChar w:fldCharType="begin"/>
    </w:r>
    <w:r>
      <w:instrText xml:space="preserve"> Page </w:instrText>
    </w:r>
    <w:r>
      <w:fldChar w:fldCharType="separate"/>
    </w:r>
    <w:r w:rsidR="001E296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993D1" w14:textId="77777777" w:rsidR="00823BC0" w:rsidRDefault="00823BC0">
      <w:r>
        <w:separator/>
      </w:r>
    </w:p>
  </w:footnote>
  <w:footnote w:type="continuationSeparator" w:id="0">
    <w:p w14:paraId="6C9A8AB5" w14:textId="77777777" w:rsidR="00823BC0" w:rsidRDefault="00823B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823BC0" w14:paraId="1F00F906" w14:textId="77777777">
      <w:trPr>
        <w:trHeight w:val="720"/>
      </w:trPr>
      <w:tc>
        <w:tcPr>
          <w:tcW w:w="10188" w:type="dxa"/>
          <w:vAlign w:val="center"/>
        </w:tcPr>
        <w:p w14:paraId="326421D0" w14:textId="77777777" w:rsidR="00823BC0" w:rsidRDefault="00823BC0"/>
      </w:tc>
      <w:tc>
        <w:tcPr>
          <w:tcW w:w="720" w:type="dxa"/>
          <w:shd w:val="clear" w:color="auto" w:fill="A9122A" w:themeFill="accent1"/>
          <w:vAlign w:val="center"/>
        </w:tcPr>
        <w:p w14:paraId="4672039A" w14:textId="77777777" w:rsidR="00823BC0" w:rsidRDefault="00823BC0"/>
      </w:tc>
    </w:tr>
  </w:tbl>
  <w:p w14:paraId="035E1900" w14:textId="77777777" w:rsidR="00823BC0" w:rsidRDefault="00823B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14"/>
      <w:gridCol w:w="2802"/>
    </w:tblGrid>
    <w:tr w:rsidR="00823BC0" w14:paraId="59A07093" w14:textId="77777777">
      <w:tc>
        <w:tcPr>
          <w:tcW w:w="9288" w:type="dxa"/>
          <w:vAlign w:val="center"/>
        </w:tcPr>
        <w:p w14:paraId="33B7F6C7" w14:textId="77777777" w:rsidR="00823BC0" w:rsidRDefault="00823BC0">
          <w:pPr>
            <w:pStyle w:val="Title"/>
          </w:pPr>
          <w:r w:rsidRPr="003A2AB4">
            <w:t>Nickesha Fletcher-Richardson</w:t>
          </w:r>
        </w:p>
        <w:p w14:paraId="3382F7A0" w14:textId="34A1236C" w:rsidR="00823BC0" w:rsidRDefault="00823BC0" w:rsidP="003A2AB4">
          <w:pPr>
            <w:pStyle w:val="ContactDetails"/>
          </w:pPr>
          <w:r>
            <w:t>92 Mon Repos road M</w:t>
          </w:r>
          <w:r w:rsidRPr="003A2AB4">
            <w:t>orvant</w:t>
          </w:r>
          <w:r>
            <w:sym w:font="Wingdings 2" w:char="F097"/>
          </w:r>
          <w:r>
            <w:t xml:space="preserve"> Port of Spain, Trinidad and Tobago </w:t>
          </w:r>
          <w:r>
            <w:br/>
            <w:t xml:space="preserve">Phone: </w:t>
          </w:r>
          <w:r w:rsidRPr="003A2AB4">
            <w:t>1868-779-6325</w:t>
          </w:r>
          <w:r>
            <w:t xml:space="preserve"> </w:t>
          </w:r>
          <w:r>
            <w:sym w:font="Wingdings 2" w:char="F097"/>
          </w:r>
          <w:r>
            <w:t xml:space="preserve">E-Mail: </w:t>
          </w:r>
          <w:hyperlink r:id="rId1" w:history="1">
            <w:r w:rsidR="00513139" w:rsidRPr="00513139">
              <w:rPr>
                <w:rStyle w:val="Hyperlink"/>
              </w:rPr>
              <w:t>mailto:nickeyja22@gmail.com</w:t>
            </w:r>
          </w:hyperlink>
        </w:p>
      </w:tc>
      <w:tc>
        <w:tcPr>
          <w:tcW w:w="1728" w:type="dxa"/>
          <w:vAlign w:val="center"/>
        </w:tcPr>
        <w:p w14:paraId="42628BF8" w14:textId="77777777" w:rsidR="00823BC0" w:rsidRDefault="00823BC0">
          <w:pPr>
            <w:pStyle w:val="Initials"/>
          </w:pPr>
          <w:r>
            <w:t>[NFR]</w:t>
          </w:r>
        </w:p>
      </w:tc>
    </w:tr>
  </w:tbl>
  <w:p w14:paraId="7B0B9C2D" w14:textId="77777777" w:rsidR="00823BC0" w:rsidRDefault="00823BC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A2AB4"/>
    <w:rsid w:val="000201D0"/>
    <w:rsid w:val="000B233E"/>
    <w:rsid w:val="001E296A"/>
    <w:rsid w:val="001F21FF"/>
    <w:rsid w:val="003A2AB4"/>
    <w:rsid w:val="00437BEB"/>
    <w:rsid w:val="00474AE4"/>
    <w:rsid w:val="00513139"/>
    <w:rsid w:val="0078650F"/>
    <w:rsid w:val="0079194C"/>
    <w:rsid w:val="008118CC"/>
    <w:rsid w:val="00823BC0"/>
    <w:rsid w:val="00995900"/>
    <w:rsid w:val="00BA551E"/>
    <w:rsid w:val="00D516FC"/>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0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513139"/>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513139"/>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nickeyja2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3BFF0DA070B14CA4AE7969186EFF3D"/>
        <w:category>
          <w:name w:val="General"/>
          <w:gallery w:val="placeholder"/>
        </w:category>
        <w:types>
          <w:type w:val="bbPlcHdr"/>
        </w:types>
        <w:behaviors>
          <w:behavior w:val="content"/>
        </w:behaviors>
        <w:guid w:val="{3E986C7A-D86A-7D43-9D65-54C5D471B909}"/>
      </w:docPartPr>
      <w:docPartBody>
        <w:p w:rsidR="00166E75" w:rsidRDefault="00166E75">
          <w:pPr>
            <w:pStyle w:val="DD3BFF0DA070B14CA4AE7969186EFF3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09E02A090D9AF4BBD297DD955F8C67C"/>
        <w:category>
          <w:name w:val="General"/>
          <w:gallery w:val="placeholder"/>
        </w:category>
        <w:types>
          <w:type w:val="bbPlcHdr"/>
        </w:types>
        <w:behaviors>
          <w:behavior w:val="content"/>
        </w:behaviors>
        <w:guid w:val="{3405F979-6381-B34F-989C-7CFA79FA462E}"/>
      </w:docPartPr>
      <w:docPartBody>
        <w:p w:rsidR="00166E75" w:rsidRDefault="00166E75">
          <w:pPr>
            <w:pStyle w:val="309E02A090D9AF4BBD297DD955F8C67C"/>
          </w:pPr>
          <w:r>
            <w:t>Lorem ipsum dolor</w:t>
          </w:r>
        </w:p>
      </w:docPartBody>
    </w:docPart>
    <w:docPart>
      <w:docPartPr>
        <w:name w:val="60A8E3CFD33DB94ABADE148893AB1521"/>
        <w:category>
          <w:name w:val="General"/>
          <w:gallery w:val="placeholder"/>
        </w:category>
        <w:types>
          <w:type w:val="bbPlcHdr"/>
        </w:types>
        <w:behaviors>
          <w:behavior w:val="content"/>
        </w:behaviors>
        <w:guid w:val="{00EB39DA-905C-904C-A66F-3EE115242245}"/>
      </w:docPartPr>
      <w:docPartBody>
        <w:p w:rsidR="00166E75" w:rsidRDefault="00166E75">
          <w:pPr>
            <w:pStyle w:val="60A8E3CFD33DB94ABADE148893AB1521"/>
          </w:pPr>
          <w:r>
            <w:t>Etiam cursus suscipit enim. Nulla facilisi. Integer eleifend diam eu diam. Donec dapibus enim sollicitudin nulla. Nam hendrerit. Nunc id nisi. Curabitur sed neque. Pellentesque placerat consequat pede.</w:t>
          </w:r>
        </w:p>
      </w:docPartBody>
    </w:docPart>
    <w:docPart>
      <w:docPartPr>
        <w:name w:val="9BB7EFC117B217468A428A3E954CE4E6"/>
        <w:category>
          <w:name w:val="General"/>
          <w:gallery w:val="placeholder"/>
        </w:category>
        <w:types>
          <w:type w:val="bbPlcHdr"/>
        </w:types>
        <w:behaviors>
          <w:behavior w:val="content"/>
        </w:behaviors>
        <w:guid w:val="{9FBAA241-07FB-7749-B3E3-8854BBCE107F}"/>
      </w:docPartPr>
      <w:docPartBody>
        <w:p w:rsidR="00166E75" w:rsidRDefault="00166E75">
          <w:pPr>
            <w:pStyle w:val="9BB7EFC117B217468A428A3E954CE4E6"/>
          </w:pPr>
          <w:r>
            <w:t>Lorem ipsum dolor</w:t>
          </w:r>
        </w:p>
      </w:docPartBody>
    </w:docPart>
    <w:docPart>
      <w:docPartPr>
        <w:name w:val="D999409E28B18C418B82D38CAA308193"/>
        <w:category>
          <w:name w:val="General"/>
          <w:gallery w:val="placeholder"/>
        </w:category>
        <w:types>
          <w:type w:val="bbPlcHdr"/>
        </w:types>
        <w:behaviors>
          <w:behavior w:val="content"/>
        </w:behaviors>
        <w:guid w:val="{9B815771-98B7-2C4E-8432-0C45C14D1A4B}"/>
      </w:docPartPr>
      <w:docPartBody>
        <w:p w:rsidR="00166E75" w:rsidRDefault="00166E75">
          <w:pPr>
            <w:pStyle w:val="D999409E28B18C418B82D38CAA308193"/>
          </w:pPr>
          <w:r>
            <w:t>Etiam cursus suscipit enim. Nulla facilisi. Integer eleifend diam eu diam. Donec dapibus enim sollicitudin nulla. Nam hendrerit. Nunc id nisi. Curabitur sed neque. Pellentesque placerat consequat pede.</w:t>
          </w:r>
        </w:p>
      </w:docPartBody>
    </w:docPart>
    <w:docPart>
      <w:docPartPr>
        <w:name w:val="48A2A00795BDE74BABE4C668C2A4EC59"/>
        <w:category>
          <w:name w:val="General"/>
          <w:gallery w:val="placeholder"/>
        </w:category>
        <w:types>
          <w:type w:val="bbPlcHdr"/>
        </w:types>
        <w:behaviors>
          <w:behavior w:val="content"/>
        </w:behaviors>
        <w:guid w:val="{A9C6D95C-ED54-2E46-AD74-6E84D4EABD5F}"/>
      </w:docPartPr>
      <w:docPartBody>
        <w:p w:rsidR="00166E75" w:rsidRDefault="00166E75">
          <w:pPr>
            <w:pStyle w:val="48A2A00795BDE74BABE4C668C2A4EC59"/>
          </w:pPr>
          <w:r>
            <w:t>Lorem ipsum dolor</w:t>
          </w:r>
        </w:p>
      </w:docPartBody>
    </w:docPart>
    <w:docPart>
      <w:docPartPr>
        <w:name w:val="CFC5AF719398964BB5323AE3967A529E"/>
        <w:category>
          <w:name w:val="General"/>
          <w:gallery w:val="placeholder"/>
        </w:category>
        <w:types>
          <w:type w:val="bbPlcHdr"/>
        </w:types>
        <w:behaviors>
          <w:behavior w:val="content"/>
        </w:behaviors>
        <w:guid w:val="{50BA08A8-7AA3-7149-BB05-CD39C27B40DA}"/>
      </w:docPartPr>
      <w:docPartBody>
        <w:p w:rsidR="00166E75" w:rsidRDefault="00166E75">
          <w:pPr>
            <w:pStyle w:val="CFC5AF719398964BB5323AE3967A529E"/>
          </w:pPr>
          <w:r>
            <w:t>Etiam cursus suscipit enim. Nulla facilisi. Integer eleifend diam eu diam. Donec dapibus enim sollicitudin nulla. Nam hendrerit. Nunc id nisi. Curabitur sed neque. Pellentesque placerat consequat pede.</w:t>
          </w:r>
        </w:p>
      </w:docPartBody>
    </w:docPart>
    <w:docPart>
      <w:docPartPr>
        <w:name w:val="E8DC58619C260A42A5B61314CC737F01"/>
        <w:category>
          <w:name w:val="General"/>
          <w:gallery w:val="placeholder"/>
        </w:category>
        <w:types>
          <w:type w:val="bbPlcHdr"/>
        </w:types>
        <w:behaviors>
          <w:behavior w:val="content"/>
        </w:behaviors>
        <w:guid w:val="{0E7447E8-D8F8-2F44-9DF1-DD02174288C5}"/>
      </w:docPartPr>
      <w:docPartBody>
        <w:p w:rsidR="00166E75" w:rsidRDefault="00166E75">
          <w:pPr>
            <w:pStyle w:val="E8DC58619C260A42A5B61314CC737F01"/>
          </w:pPr>
          <w:r>
            <w:t>Aliquam dapibus.</w:t>
          </w:r>
        </w:p>
      </w:docPartBody>
    </w:docPart>
    <w:docPart>
      <w:docPartPr>
        <w:name w:val="380F9324C15BB940962C631C5FBD416D"/>
        <w:category>
          <w:name w:val="General"/>
          <w:gallery w:val="placeholder"/>
        </w:category>
        <w:types>
          <w:type w:val="bbPlcHdr"/>
        </w:types>
        <w:behaviors>
          <w:behavior w:val="content"/>
        </w:behaviors>
        <w:guid w:val="{ADD098C8-0FF9-5547-A10A-AC9EED4D576D}"/>
      </w:docPartPr>
      <w:docPartBody>
        <w:p w:rsidR="00166E75" w:rsidRDefault="00166E75">
          <w:pPr>
            <w:pStyle w:val="380F9324C15BB940962C631C5FBD416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0B6089716CCAC45AFC4342AE7CB117A"/>
        <w:category>
          <w:name w:val="General"/>
          <w:gallery w:val="placeholder"/>
        </w:category>
        <w:types>
          <w:type w:val="bbPlcHdr"/>
        </w:types>
        <w:behaviors>
          <w:behavior w:val="content"/>
        </w:behaviors>
        <w:guid w:val="{9FD5FE35-724D-864E-B47D-1B2430F197E7}"/>
      </w:docPartPr>
      <w:docPartBody>
        <w:p w:rsidR="00166E75" w:rsidRDefault="00166E75">
          <w:pPr>
            <w:pStyle w:val="C0B6089716CCAC45AFC4342AE7CB117A"/>
          </w:pPr>
          <w:r>
            <w:t>Aliquam dapibus.</w:t>
          </w:r>
        </w:p>
      </w:docPartBody>
    </w:docPart>
    <w:docPart>
      <w:docPartPr>
        <w:name w:val="1414BB020102A64DB9B96C3DB8472D6D"/>
        <w:category>
          <w:name w:val="General"/>
          <w:gallery w:val="placeholder"/>
        </w:category>
        <w:types>
          <w:type w:val="bbPlcHdr"/>
        </w:types>
        <w:behaviors>
          <w:behavior w:val="content"/>
        </w:behaviors>
        <w:guid w:val="{656A4D06-001E-954A-B82F-A07A86707009}"/>
      </w:docPartPr>
      <w:docPartBody>
        <w:p w:rsidR="00166E75" w:rsidRDefault="00166E75">
          <w:pPr>
            <w:pStyle w:val="1414BB020102A64DB9B96C3DB8472D6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15C461A7C70C74FBAD27DAF1BBAE1B0"/>
        <w:category>
          <w:name w:val="General"/>
          <w:gallery w:val="placeholder"/>
        </w:category>
        <w:types>
          <w:type w:val="bbPlcHdr"/>
        </w:types>
        <w:behaviors>
          <w:behavior w:val="content"/>
        </w:behaviors>
        <w:guid w:val="{926BCADC-4036-254F-BCF4-1B17D468078E}"/>
      </w:docPartPr>
      <w:docPartBody>
        <w:p w:rsidR="00166E75" w:rsidRDefault="00166E7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66E75" w:rsidRDefault="00166E75">
          <w:pPr>
            <w:pStyle w:val="515C461A7C70C74FBAD27DAF1BBAE1B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1BF90BC9C8EF2498E57E00073584942"/>
        <w:category>
          <w:name w:val="General"/>
          <w:gallery w:val="placeholder"/>
        </w:category>
        <w:types>
          <w:type w:val="bbPlcHdr"/>
        </w:types>
        <w:behaviors>
          <w:behavior w:val="content"/>
        </w:behaviors>
        <w:guid w:val="{3D6BB787-9C41-C042-A669-44E97F8DEFDF}"/>
      </w:docPartPr>
      <w:docPartBody>
        <w:p w:rsidR="00166E75" w:rsidRDefault="00166E75" w:rsidP="00166E75">
          <w:pPr>
            <w:pStyle w:val="71BF90BC9C8EF2498E57E00073584942"/>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Merriweather-Bold">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5"/>
    <w:rsid w:val="00166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FF0DA070B14CA4AE7969186EFF3D">
    <w:name w:val="DD3BFF0DA070B14CA4AE7969186EFF3D"/>
  </w:style>
  <w:style w:type="paragraph" w:customStyle="1" w:styleId="309E02A090D9AF4BBD297DD955F8C67C">
    <w:name w:val="309E02A090D9AF4BBD297DD955F8C67C"/>
  </w:style>
  <w:style w:type="paragraph" w:customStyle="1" w:styleId="60A8E3CFD33DB94ABADE148893AB1521">
    <w:name w:val="60A8E3CFD33DB94ABADE148893AB1521"/>
  </w:style>
  <w:style w:type="paragraph" w:customStyle="1" w:styleId="9BB7EFC117B217468A428A3E954CE4E6">
    <w:name w:val="9BB7EFC117B217468A428A3E954CE4E6"/>
  </w:style>
  <w:style w:type="paragraph" w:customStyle="1" w:styleId="D999409E28B18C418B82D38CAA308193">
    <w:name w:val="D999409E28B18C418B82D38CAA308193"/>
  </w:style>
  <w:style w:type="paragraph" w:customStyle="1" w:styleId="48A2A00795BDE74BABE4C668C2A4EC59">
    <w:name w:val="48A2A00795BDE74BABE4C668C2A4EC59"/>
  </w:style>
  <w:style w:type="paragraph" w:customStyle="1" w:styleId="CFC5AF719398964BB5323AE3967A529E">
    <w:name w:val="CFC5AF719398964BB5323AE3967A529E"/>
  </w:style>
  <w:style w:type="paragraph" w:customStyle="1" w:styleId="E8DC58619C260A42A5B61314CC737F01">
    <w:name w:val="E8DC58619C260A42A5B61314CC737F01"/>
  </w:style>
  <w:style w:type="paragraph" w:customStyle="1" w:styleId="380F9324C15BB940962C631C5FBD416D">
    <w:name w:val="380F9324C15BB940962C631C5FBD416D"/>
  </w:style>
  <w:style w:type="paragraph" w:customStyle="1" w:styleId="C0B6089716CCAC45AFC4342AE7CB117A">
    <w:name w:val="C0B6089716CCAC45AFC4342AE7CB117A"/>
  </w:style>
  <w:style w:type="paragraph" w:customStyle="1" w:styleId="1414BB020102A64DB9B96C3DB8472D6D">
    <w:name w:val="1414BB020102A64DB9B96C3DB8472D6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15C461A7C70C74FBAD27DAF1BBAE1B0">
    <w:name w:val="515C461A7C70C74FBAD27DAF1BBAE1B0"/>
  </w:style>
  <w:style w:type="paragraph" w:customStyle="1" w:styleId="71BF90BC9C8EF2498E57E00073584942">
    <w:name w:val="71BF90BC9C8EF2498E57E00073584942"/>
    <w:rsid w:val="00166E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FF0DA070B14CA4AE7969186EFF3D">
    <w:name w:val="DD3BFF0DA070B14CA4AE7969186EFF3D"/>
  </w:style>
  <w:style w:type="paragraph" w:customStyle="1" w:styleId="309E02A090D9AF4BBD297DD955F8C67C">
    <w:name w:val="309E02A090D9AF4BBD297DD955F8C67C"/>
  </w:style>
  <w:style w:type="paragraph" w:customStyle="1" w:styleId="60A8E3CFD33DB94ABADE148893AB1521">
    <w:name w:val="60A8E3CFD33DB94ABADE148893AB1521"/>
  </w:style>
  <w:style w:type="paragraph" w:customStyle="1" w:styleId="9BB7EFC117B217468A428A3E954CE4E6">
    <w:name w:val="9BB7EFC117B217468A428A3E954CE4E6"/>
  </w:style>
  <w:style w:type="paragraph" w:customStyle="1" w:styleId="D999409E28B18C418B82D38CAA308193">
    <w:name w:val="D999409E28B18C418B82D38CAA308193"/>
  </w:style>
  <w:style w:type="paragraph" w:customStyle="1" w:styleId="48A2A00795BDE74BABE4C668C2A4EC59">
    <w:name w:val="48A2A00795BDE74BABE4C668C2A4EC59"/>
  </w:style>
  <w:style w:type="paragraph" w:customStyle="1" w:styleId="CFC5AF719398964BB5323AE3967A529E">
    <w:name w:val="CFC5AF719398964BB5323AE3967A529E"/>
  </w:style>
  <w:style w:type="paragraph" w:customStyle="1" w:styleId="E8DC58619C260A42A5B61314CC737F01">
    <w:name w:val="E8DC58619C260A42A5B61314CC737F01"/>
  </w:style>
  <w:style w:type="paragraph" w:customStyle="1" w:styleId="380F9324C15BB940962C631C5FBD416D">
    <w:name w:val="380F9324C15BB940962C631C5FBD416D"/>
  </w:style>
  <w:style w:type="paragraph" w:customStyle="1" w:styleId="C0B6089716CCAC45AFC4342AE7CB117A">
    <w:name w:val="C0B6089716CCAC45AFC4342AE7CB117A"/>
  </w:style>
  <w:style w:type="paragraph" w:customStyle="1" w:styleId="1414BB020102A64DB9B96C3DB8472D6D">
    <w:name w:val="1414BB020102A64DB9B96C3DB8472D6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15C461A7C70C74FBAD27DAF1BBAE1B0">
    <w:name w:val="515C461A7C70C74FBAD27DAF1BBAE1B0"/>
  </w:style>
  <w:style w:type="paragraph" w:customStyle="1" w:styleId="71BF90BC9C8EF2498E57E00073584942">
    <w:name w:val="71BF90BC9C8EF2498E57E00073584942"/>
    <w:rsid w:val="00166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36</TotalTime>
  <Pages>1</Pages>
  <Words>120</Words>
  <Characters>690</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809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Tastio McBean</dc:creator>
  <cp:keywords/>
  <dc:description/>
  <cp:lastModifiedBy>Tastio McBean</cp:lastModifiedBy>
  <cp:revision>3</cp:revision>
  <dcterms:created xsi:type="dcterms:W3CDTF">2016-02-20T18:31:00Z</dcterms:created>
  <dcterms:modified xsi:type="dcterms:W3CDTF">2016-02-20T19:20:00Z</dcterms:modified>
  <cp:category/>
</cp:coreProperties>
</file>