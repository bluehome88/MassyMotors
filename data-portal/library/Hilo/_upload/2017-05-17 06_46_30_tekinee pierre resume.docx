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44"/>
          <w:szCs w:val="44"/>
        </w:rPr>
        <w:alias w:val="Author"/>
        <w:tag w:val=""/>
        <w:id w:val="1246310863"/>
        <w:placeholder>
          <w:docPart w:val="C5DA7C6659A7401EA3E1B6B81D0FCD2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B65866" w:rsidRPr="00DF6E2A" w:rsidRDefault="00DF6E2A">
          <w:pPr>
            <w:pStyle w:val="Title"/>
            <w:rPr>
              <w:rFonts w:ascii="Times New Roman" w:hAnsi="Times New Roman" w:cs="Times New Roman"/>
              <w:sz w:val="44"/>
              <w:szCs w:val="44"/>
            </w:rPr>
          </w:pPr>
          <w:r w:rsidRPr="00DF6E2A">
            <w:rPr>
              <w:rFonts w:ascii="Times New Roman" w:hAnsi="Times New Roman" w:cs="Times New Roman"/>
              <w:sz w:val="44"/>
              <w:szCs w:val="44"/>
            </w:rPr>
            <w:t>tekinee pierre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B65866" w:rsidRPr="00DF6E2A" w:rsidTr="00B6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B65866" w:rsidRPr="00DF6E2A" w:rsidRDefault="00B65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7" w:type="pct"/>
          </w:tcPr>
          <w:p w:rsidR="00B65866" w:rsidRPr="00DF6E2A" w:rsidRDefault="00B65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866" w:rsidRPr="00DF6E2A" w:rsidTr="00B65866">
        <w:tc>
          <w:tcPr>
            <w:tcW w:w="913" w:type="pct"/>
          </w:tcPr>
          <w:p w:rsidR="00B65866" w:rsidRPr="00DF6E2A" w:rsidRDefault="00B65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7" w:type="pct"/>
          </w:tcPr>
          <w:p w:rsidR="00B65866" w:rsidRPr="00DF6E2A" w:rsidRDefault="00FE7F4E" w:rsidP="00116F4F">
            <w:pPr>
              <w:pStyle w:val="ContactInfo"/>
              <w:rPr>
                <w:rFonts w:ascii="Times New Roman" w:hAnsi="Times New Roman" w:cs="Times New Roman"/>
                <w:sz w:val="24"/>
                <w:szCs w:val="24"/>
              </w:rPr>
            </w:pPr>
            <w:r w:rsidRPr="00DF6E2A">
              <w:rPr>
                <w:rFonts w:ascii="Times New Roman" w:hAnsi="Times New Roman" w:cs="Times New Roman"/>
                <w:sz w:val="24"/>
                <w:szCs w:val="24"/>
              </w:rPr>
              <w:t xml:space="preserve">Cocorite Terrace Cocorite, Port of Spain, </w:t>
            </w:r>
            <w:r w:rsidR="00116F4F">
              <w:rPr>
                <w:rFonts w:ascii="Times New Roman" w:hAnsi="Times New Roman" w:cs="Times New Roman"/>
                <w:sz w:val="24"/>
                <w:szCs w:val="24"/>
              </w:rPr>
              <w:t>371-2429</w:t>
            </w:r>
            <w:r w:rsidRPr="00DF6E2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DF6E2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(H) </w:t>
            </w:r>
            <w:r w:rsidRPr="00DF6E2A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, </w:t>
            </w:r>
            <w:r w:rsidRPr="00DF6E2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316-8290 (C), shawnnell_pierre@hotmail.com</w:t>
            </w:r>
          </w:p>
        </w:tc>
      </w:tr>
    </w:tbl>
    <w:p w:rsidR="00B65866" w:rsidRPr="00DF6E2A" w:rsidRDefault="001218CB">
      <w:pPr>
        <w:pStyle w:val="SectionHeading"/>
        <w:rPr>
          <w:rFonts w:ascii="Times New Roman" w:hAnsi="Times New Roman" w:cs="Times New Roman"/>
          <w:sz w:val="28"/>
          <w:szCs w:val="28"/>
        </w:rPr>
      </w:pPr>
      <w:r w:rsidRPr="00DF6E2A">
        <w:rPr>
          <w:rFonts w:ascii="Times New Roman" w:hAnsi="Times New Roman" w:cs="Times New Roman"/>
          <w:sz w:val="28"/>
          <w:szCs w:val="28"/>
        </w:rP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B65866" w:rsidRPr="00DF6E2A" w:rsidTr="00B6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B65866" w:rsidRPr="00DF6E2A" w:rsidRDefault="00B65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7" w:type="pct"/>
          </w:tcPr>
          <w:p w:rsidR="00B65866" w:rsidRPr="00DF6E2A" w:rsidRDefault="00B65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866" w:rsidRPr="00DF6E2A" w:rsidTr="00B65866">
        <w:tc>
          <w:tcPr>
            <w:tcW w:w="913" w:type="pct"/>
          </w:tcPr>
          <w:p w:rsidR="00B65866" w:rsidRPr="00DF6E2A" w:rsidRDefault="00B65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7" w:type="pct"/>
          </w:tcPr>
          <w:p w:rsidR="00B65866" w:rsidRPr="00DF6E2A" w:rsidRDefault="00B65866" w:rsidP="00FE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5866" w:rsidRPr="00DF6E2A" w:rsidRDefault="00FE7F4E">
      <w:pPr>
        <w:pStyle w:val="SectionHeading"/>
        <w:rPr>
          <w:rFonts w:ascii="Times New Roman" w:hAnsi="Times New Roman" w:cs="Times New Roman"/>
          <w:color w:val="auto"/>
          <w:sz w:val="24"/>
          <w:szCs w:val="24"/>
        </w:rPr>
      </w:pPr>
      <w:r w:rsidRPr="00DF6E2A">
        <w:rPr>
          <w:rFonts w:ascii="Times New Roman" w:hAnsi="Times New Roman" w:cs="Times New Roman"/>
          <w:color w:val="auto"/>
          <w:sz w:val="24"/>
          <w:szCs w:val="24"/>
        </w:rPr>
        <w:t xml:space="preserve"> I am a full time, </w:t>
      </w:r>
      <w:r w:rsidR="00B53515">
        <w:rPr>
          <w:rFonts w:ascii="Times New Roman" w:hAnsi="Times New Roman" w:cs="Times New Roman"/>
          <w:color w:val="auto"/>
          <w:sz w:val="24"/>
          <w:szCs w:val="24"/>
        </w:rPr>
        <w:t>4th</w:t>
      </w:r>
      <w:r w:rsidRPr="00DF6E2A">
        <w:rPr>
          <w:rFonts w:ascii="Times New Roman" w:hAnsi="Times New Roman" w:cs="Times New Roman"/>
          <w:color w:val="auto"/>
          <w:sz w:val="24"/>
          <w:szCs w:val="24"/>
        </w:rPr>
        <w:t xml:space="preserve"> year student at the University of the Southern Caribbean. pursuing a BS degree in biology. I have 5 CXC passes. i have experience in the work field. I am friendly, down to EARTH, most RESPECTFUL, committed, responsible, talented, discipline, mature, Christian guy you'll ever meet</w:t>
      </w:r>
    </w:p>
    <w:p w:rsidR="0099156F" w:rsidRPr="00DF6E2A" w:rsidRDefault="0099156F" w:rsidP="0099156F">
      <w:pPr>
        <w:rPr>
          <w:rFonts w:ascii="Times New Roman" w:hAnsi="Times New Roman" w:cs="Times New Roman"/>
          <w:sz w:val="24"/>
          <w:szCs w:val="24"/>
        </w:rPr>
      </w:pPr>
    </w:p>
    <w:p w:rsidR="0099156F" w:rsidRPr="00DF6E2A" w:rsidRDefault="0099156F" w:rsidP="0099156F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DF6E2A">
        <w:rPr>
          <w:rFonts w:ascii="Times New Roman" w:hAnsi="Times New Roman" w:cs="Times New Roman"/>
          <w:sz w:val="24"/>
          <w:szCs w:val="24"/>
        </w:rPr>
        <w:tab/>
      </w:r>
    </w:p>
    <w:p w:rsidR="0099156F" w:rsidRPr="00DF6E2A" w:rsidRDefault="0099156F" w:rsidP="0099156F">
      <w:pPr>
        <w:rPr>
          <w:rFonts w:ascii="Times New Roman" w:hAnsi="Times New Roman" w:cs="Times New Roman"/>
          <w:sz w:val="28"/>
          <w:szCs w:val="28"/>
        </w:rPr>
      </w:pPr>
      <w:r w:rsidRPr="00DF6E2A">
        <w:rPr>
          <w:rFonts w:ascii="Times New Roman" w:hAnsi="Times New Roman" w:cs="Times New Roman"/>
          <w:sz w:val="28"/>
          <w:szCs w:val="28"/>
        </w:rPr>
        <w:t>CORE QUALIFICATION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B65866" w:rsidRPr="00DF6E2A" w:rsidTr="00B6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B65866" w:rsidRPr="00DF6E2A" w:rsidRDefault="00B65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7" w:type="pct"/>
          </w:tcPr>
          <w:p w:rsidR="00B65866" w:rsidRPr="00DF6E2A" w:rsidRDefault="00B65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866" w:rsidRPr="00DF6E2A" w:rsidTr="00B65866">
        <w:tc>
          <w:tcPr>
            <w:tcW w:w="913" w:type="pct"/>
          </w:tcPr>
          <w:p w:rsidR="0099156F" w:rsidRPr="00DF6E2A" w:rsidRDefault="009915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7" w:type="pct"/>
          </w:tcPr>
          <w:p w:rsidR="00FE7F4E" w:rsidRPr="00DF6E2A" w:rsidRDefault="00FE7F4E" w:rsidP="0099156F">
            <w:pPr>
              <w:pStyle w:val="Subsection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6E2A">
              <w:rPr>
                <w:rFonts w:ascii="Times New Roman" w:hAnsi="Times New Roman" w:cs="Times New Roman"/>
                <w:sz w:val="24"/>
                <w:szCs w:val="24"/>
              </w:rPr>
              <w:t>Tenor sax player for the port of spain pathfinder band</w:t>
            </w:r>
          </w:p>
          <w:p w:rsidR="00FE7F4E" w:rsidRPr="00DF6E2A" w:rsidRDefault="0099156F" w:rsidP="0099156F">
            <w:pPr>
              <w:pStyle w:val="Subsection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6E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E7F4E" w:rsidRPr="00DF6E2A">
              <w:rPr>
                <w:rFonts w:ascii="Times New Roman" w:hAnsi="Times New Roman" w:cs="Times New Roman"/>
                <w:sz w:val="24"/>
                <w:szCs w:val="24"/>
              </w:rPr>
              <w:t>ward for academic and punctuality in secondary school</w:t>
            </w:r>
          </w:p>
          <w:p w:rsidR="00FE7F4E" w:rsidRPr="00DF6E2A" w:rsidRDefault="00FE7F4E" w:rsidP="0099156F">
            <w:pPr>
              <w:pStyle w:val="Subsection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6E2A">
              <w:rPr>
                <w:rFonts w:ascii="Times New Roman" w:hAnsi="Times New Roman" w:cs="Times New Roman"/>
                <w:sz w:val="24"/>
                <w:szCs w:val="24"/>
              </w:rPr>
              <w:t>Fast learner</w:t>
            </w:r>
          </w:p>
          <w:p w:rsidR="00B65866" w:rsidRPr="00DF6E2A" w:rsidRDefault="00FE7F4E" w:rsidP="0099156F">
            <w:pPr>
              <w:pStyle w:val="Subsection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6E2A">
              <w:rPr>
                <w:rFonts w:ascii="Times New Roman" w:hAnsi="Times New Roman" w:cs="Times New Roman"/>
                <w:sz w:val="24"/>
                <w:szCs w:val="24"/>
              </w:rPr>
              <w:t>Piano, guitar and sax player</w:t>
            </w:r>
          </w:p>
          <w:p w:rsidR="0099156F" w:rsidRPr="00DF6E2A" w:rsidRDefault="0099156F" w:rsidP="0099156F">
            <w:pPr>
              <w:pStyle w:val="Subsection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6E2A">
              <w:rPr>
                <w:rFonts w:ascii="Times New Roman" w:hAnsi="Times New Roman" w:cs="Times New Roman"/>
                <w:sz w:val="24"/>
                <w:szCs w:val="24"/>
              </w:rPr>
              <w:t>Good character</w:t>
            </w:r>
          </w:p>
          <w:p w:rsidR="0099156F" w:rsidRPr="00DF6E2A" w:rsidRDefault="0099156F" w:rsidP="0099156F">
            <w:pPr>
              <w:pStyle w:val="Subsection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6E2A">
              <w:rPr>
                <w:rFonts w:ascii="Times New Roman" w:hAnsi="Times New Roman" w:cs="Times New Roman"/>
                <w:sz w:val="24"/>
                <w:szCs w:val="24"/>
              </w:rPr>
              <w:t>People oriented</w:t>
            </w:r>
          </w:p>
          <w:p w:rsidR="0099156F" w:rsidRPr="00DF6E2A" w:rsidRDefault="0099156F" w:rsidP="00FE7F4E">
            <w:pPr>
              <w:pStyle w:val="Subsection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5866" w:rsidRPr="00DF6E2A" w:rsidRDefault="00B65866" w:rsidP="00FE7F4E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1857463929"/>
          <w15:repeatingSection/>
        </w:sdtPr>
        <w:sdtEndPr/>
        <w:sdtContent>
          <w:sdt>
            <w:sdt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d w:val="2011181661"/>
              <w:placeholder>
                <w:docPart w:val="3B1F868CDBF04A8590618F391939724C"/>
              </w:placeholder>
              <w15:repeatingSectionItem/>
            </w:sdtPr>
            <w:sdtEndPr/>
            <w:sdtContent>
              <w:tr w:rsidR="00B65866" w:rsidRPr="00DF6E2A" w:rsidTr="00B65866">
                <w:tc>
                  <w:tcPr>
                    <w:tcW w:w="913" w:type="pct"/>
                  </w:tcPr>
                  <w:p w:rsidR="00B65866" w:rsidRPr="00DF6E2A" w:rsidRDefault="00B6586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4087" w:type="pct"/>
                  </w:tcPr>
                  <w:p w:rsidR="00B65866" w:rsidRPr="00DF6E2A" w:rsidRDefault="00B65866" w:rsidP="00FE7F4E">
                    <w:pPr>
                      <w:pStyle w:val="Subsection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c>
              </w:tr>
            </w:sdtContent>
          </w:sdt>
        </w:sdtContent>
      </w:sdt>
    </w:tbl>
    <w:p w:rsidR="00B65866" w:rsidRPr="00DF6E2A" w:rsidRDefault="001218CB">
      <w:pPr>
        <w:pStyle w:val="SectionHeading"/>
        <w:rPr>
          <w:rFonts w:ascii="Times New Roman" w:hAnsi="Times New Roman" w:cs="Times New Roman"/>
          <w:sz w:val="24"/>
          <w:szCs w:val="24"/>
        </w:rPr>
      </w:pPr>
      <w:r w:rsidRPr="00DF6E2A">
        <w:rPr>
          <w:rFonts w:ascii="Times New Roman" w:hAnsi="Times New Roman" w:cs="Times New Roman"/>
          <w:sz w:val="24"/>
          <w:szCs w:val="24"/>
        </w:rP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2011"/>
        <w:gridCol w:w="7061"/>
      </w:tblGrid>
      <w:tr w:rsidR="00B65866" w:rsidRPr="00DF6E2A" w:rsidTr="00B6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B65866" w:rsidRPr="00DF6E2A" w:rsidRDefault="00B6586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7" w:type="pct"/>
          </w:tcPr>
          <w:p w:rsidR="00B65866" w:rsidRPr="00DF6E2A" w:rsidRDefault="00B6586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866" w:rsidRPr="00DF6E2A" w:rsidTr="00B65866">
        <w:tc>
          <w:tcPr>
            <w:tcW w:w="913" w:type="pct"/>
          </w:tcPr>
          <w:p w:rsidR="00B65866" w:rsidRPr="00DF6E2A" w:rsidRDefault="0099156F" w:rsidP="0099156F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  <w:r w:rsidRPr="00DF6E2A">
              <w:rPr>
                <w:rFonts w:ascii="Times New Roman" w:hAnsi="Times New Roman" w:cs="Times New Roman"/>
                <w:sz w:val="24"/>
                <w:szCs w:val="24"/>
              </w:rPr>
              <w:t>July to August 2013 &amp; 2014</w:t>
            </w:r>
          </w:p>
        </w:tc>
        <w:tc>
          <w:tcPr>
            <w:tcW w:w="4087" w:type="pct"/>
          </w:tcPr>
          <w:p w:rsidR="00B65866" w:rsidRPr="00DF6E2A" w:rsidRDefault="0099156F">
            <w:pPr>
              <w:pStyle w:val="Subsection"/>
              <w:rPr>
                <w:rFonts w:ascii="Times New Roman" w:hAnsi="Times New Roman" w:cs="Times New Roman"/>
                <w:sz w:val="24"/>
                <w:szCs w:val="24"/>
              </w:rPr>
            </w:pPr>
            <w:r w:rsidRPr="00DF6E2A">
              <w:rPr>
                <w:rFonts w:ascii="Times New Roman" w:hAnsi="Times New Roman" w:cs="Times New Roman"/>
                <w:sz w:val="24"/>
                <w:szCs w:val="24"/>
              </w:rPr>
              <w:t xml:space="preserve"> Intern</w:t>
            </w:r>
            <w:r w:rsidR="001218CB" w:rsidRPr="00DF6E2A">
              <w:rPr>
                <w:rFonts w:ascii="Times New Roman" w:hAnsi="Times New Roman" w:cs="Times New Roman"/>
                <w:sz w:val="24"/>
                <w:szCs w:val="24"/>
              </w:rPr>
              <w:t>,  </w:t>
            </w:r>
            <w:r w:rsidRPr="00DF6E2A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6E2A" w:rsidRPr="00DF6E2A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North West Regional Health Authority, Pathology Lab </w:t>
            </w:r>
          </w:p>
          <w:p w:rsidR="00B65866" w:rsidRPr="00DF6E2A" w:rsidRDefault="00DF6E2A" w:rsidP="00DF6E2A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DF6E2A">
              <w:rPr>
                <w:rFonts w:ascii="Times New Roman" w:hAnsi="Times New Roman" w:cs="Times New Roman"/>
                <w:sz w:val="24"/>
                <w:szCs w:val="24"/>
              </w:rPr>
              <w:t xml:space="preserve"> Observe and learn how to prepare blood samples for testing, how the machines operates, how to read results.</w:t>
            </w:r>
          </w:p>
        </w:tc>
      </w:tr>
      <w:sdt>
        <w:sdtPr>
          <w:rPr>
            <w:rFonts w:ascii="Times New Roman" w:hAnsi="Times New Roman" w:cs="Times New Roman"/>
            <w:color w:val="595959" w:themeColor="text1" w:themeTint="A6"/>
            <w:sz w:val="24"/>
            <w:szCs w:val="24"/>
          </w:rPr>
          <w:id w:val="-1144189173"/>
          <w15:repeatingSection/>
        </w:sdtPr>
        <w:sdtEndPr/>
        <w:sdtContent>
          <w:sdt>
            <w:sdt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id w:val="-693077924"/>
              <w:placeholder>
                <w:docPart w:val="3B1F868CDBF04A8590618F391939724C"/>
              </w:placeholder>
              <w15:repeatingSectionItem/>
            </w:sdtPr>
            <w:sdtEndPr/>
            <w:sdtContent>
              <w:tr w:rsidR="00B65866" w:rsidRPr="00DF6E2A" w:rsidTr="00B65866">
                <w:tc>
                  <w:tcPr>
                    <w:tcW w:w="913" w:type="pct"/>
                  </w:tcPr>
                  <w:p w:rsidR="00B65866" w:rsidRPr="00DF6E2A" w:rsidRDefault="00DF6E2A" w:rsidP="00DF6E2A">
                    <w:pPr>
                      <w:pStyle w:val="Date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DF6E2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December 10</w:t>
                    </w:r>
                    <w:r w:rsidRPr="00DF6E2A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</w:rPr>
                      <w:t>th</w:t>
                    </w:r>
                    <w:r w:rsidRPr="00DF6E2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– 31</w:t>
                    </w:r>
                    <w:r w:rsidRPr="00DF6E2A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</w:rPr>
                      <w:t>st</w:t>
                    </w:r>
                    <w:r w:rsidRPr="00DF6E2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</w:tc>
                <w:tc>
                  <w:tcPr>
                    <w:tcW w:w="4087" w:type="pct"/>
                  </w:tcPr>
                  <w:p w:rsidR="00B65866" w:rsidRPr="00DF6E2A" w:rsidRDefault="00DF6E2A">
                    <w:pPr>
                      <w:pStyle w:val="Subsection"/>
                      <w:rPr>
                        <w:rStyle w:val="Emphasis"/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DF6E2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Lane packer  </w:t>
                    </w:r>
                    <w:r w:rsidR="001218CB" w:rsidRPr="00DF6E2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  </w:t>
                    </w:r>
                    <w:r w:rsidRPr="00DF6E2A">
                      <w:rPr>
                        <w:rStyle w:val="Emphasis"/>
                        <w:rFonts w:ascii="Times New Roman" w:hAnsi="Times New Roman" w:cs="Times New Roman"/>
                        <w:sz w:val="24"/>
                        <w:szCs w:val="24"/>
                      </w:rPr>
                      <w:t>Hilo Food Store West Mall</w:t>
                    </w:r>
                  </w:p>
                  <w:p w:rsidR="00DF6E2A" w:rsidRPr="00DF6E2A" w:rsidRDefault="00DF6E2A">
                    <w:pPr>
                      <w:pStyle w:val="Subsection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B65866" w:rsidRPr="00DF6E2A" w:rsidRDefault="00B65866" w:rsidP="00DF6E2A">
                    <w:pPr>
                      <w:pStyle w:val="ListBulle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c>
              </w:tr>
            </w:sdtContent>
          </w:sdt>
        </w:sdtContent>
      </w:sdt>
      <w:tr w:rsidR="00DF6E2A" w:rsidRPr="00DF6E2A" w:rsidTr="00B65866">
        <w:tc>
          <w:tcPr>
            <w:tcW w:w="913" w:type="pct"/>
          </w:tcPr>
          <w:p w:rsidR="00DF6E2A" w:rsidRPr="00DF6E2A" w:rsidRDefault="00DF6E2A" w:rsidP="00DF6E2A">
            <w:pPr>
              <w:pStyle w:val="Date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F6E2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Experience in music</w:t>
            </w:r>
          </w:p>
          <w:p w:rsidR="00DF6E2A" w:rsidRPr="00DF6E2A" w:rsidRDefault="00DF6E2A" w:rsidP="00DF6E2A">
            <w:pPr>
              <w:pStyle w:val="Date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F6E2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Services to others</w:t>
            </w:r>
          </w:p>
          <w:p w:rsidR="00DF6E2A" w:rsidRPr="00DF6E2A" w:rsidRDefault="00DF6E2A" w:rsidP="00DF6E2A">
            <w:pPr>
              <w:pStyle w:val="Date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F6E2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Former member of the secondary school youth leader competition</w:t>
            </w:r>
          </w:p>
          <w:p w:rsidR="00DF6E2A" w:rsidRDefault="00DF6E2A" w:rsidP="00DF6E2A">
            <w:pPr>
              <w:pStyle w:val="Date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F6E2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Former contestant of NGC natural gas competition</w:t>
            </w:r>
          </w:p>
          <w:p w:rsidR="00116F4F" w:rsidRPr="00116F4F" w:rsidRDefault="00116F4F" w:rsidP="00116F4F"/>
        </w:tc>
        <w:tc>
          <w:tcPr>
            <w:tcW w:w="4087" w:type="pct"/>
          </w:tcPr>
          <w:p w:rsidR="00DF6E2A" w:rsidRDefault="00DF6E2A">
            <w:pPr>
              <w:pStyle w:val="Subsection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F4F" w:rsidRDefault="00116F4F">
            <w:pPr>
              <w:pStyle w:val="Subsection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F4F" w:rsidRDefault="00116F4F">
            <w:pPr>
              <w:pStyle w:val="Subsection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F4F" w:rsidRDefault="00116F4F">
            <w:pPr>
              <w:pStyle w:val="Subsection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F4F" w:rsidRDefault="00116F4F">
            <w:pPr>
              <w:pStyle w:val="Subsection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F4F" w:rsidRDefault="00116F4F">
            <w:pPr>
              <w:pStyle w:val="Subsection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F4F" w:rsidRDefault="00116F4F">
            <w:pPr>
              <w:pStyle w:val="Subsection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F4F" w:rsidRDefault="00116F4F">
            <w:pPr>
              <w:pStyle w:val="Subsection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F4F" w:rsidRDefault="00116F4F">
            <w:pPr>
              <w:pStyle w:val="Subsection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F4F" w:rsidRDefault="00116F4F">
            <w:pPr>
              <w:pStyle w:val="Subsection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F4F" w:rsidRDefault="00116F4F">
            <w:pPr>
              <w:pStyle w:val="Subsection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F4F" w:rsidRDefault="00116F4F">
            <w:pPr>
              <w:pStyle w:val="Subsection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F4F" w:rsidRDefault="00116F4F">
            <w:pPr>
              <w:pStyle w:val="Subsection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F4F" w:rsidRPr="00DF6E2A" w:rsidRDefault="00116F4F">
            <w:pPr>
              <w:pStyle w:val="Subsection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5866" w:rsidRPr="00DF6E2A" w:rsidRDefault="001218CB">
      <w:pPr>
        <w:pStyle w:val="SectionHeading"/>
        <w:rPr>
          <w:rFonts w:ascii="Times New Roman" w:hAnsi="Times New Roman" w:cs="Times New Roman"/>
          <w:sz w:val="24"/>
          <w:szCs w:val="24"/>
        </w:rPr>
      </w:pPr>
      <w:r w:rsidRPr="00DF6E2A">
        <w:rPr>
          <w:rFonts w:ascii="Times New Roman" w:hAnsi="Times New Roman" w:cs="Times New Roman"/>
          <w:sz w:val="24"/>
          <w:szCs w:val="24"/>
        </w:rPr>
        <w:t>Education</w:t>
      </w:r>
    </w:p>
    <w:tbl>
      <w:tblPr>
        <w:tblStyle w:val="ResumeTable"/>
        <w:tblW w:w="3941" w:type="pct"/>
        <w:tblLook w:val="04A0" w:firstRow="1" w:lastRow="0" w:firstColumn="1" w:lastColumn="0" w:noHBand="0" w:noVBand="1"/>
        <w:tblDescription w:val="Education"/>
      </w:tblPr>
      <w:tblGrid>
        <w:gridCol w:w="2446"/>
        <w:gridCol w:w="4705"/>
      </w:tblGrid>
      <w:tr w:rsidR="00B65866" w:rsidRPr="00DF6E2A" w:rsidTr="00991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710" w:type="pct"/>
          </w:tcPr>
          <w:p w:rsidR="00B65866" w:rsidRPr="00DF6E2A" w:rsidRDefault="00B6586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0" w:type="pct"/>
          </w:tcPr>
          <w:p w:rsidR="00B65866" w:rsidRPr="00DF6E2A" w:rsidRDefault="00B6586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866" w:rsidRPr="00DF6E2A" w:rsidTr="0099156F">
        <w:tc>
          <w:tcPr>
            <w:tcW w:w="1710" w:type="pct"/>
          </w:tcPr>
          <w:p w:rsidR="00B65866" w:rsidRPr="00DF6E2A" w:rsidRDefault="0099156F" w:rsidP="00116F4F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  <w:r w:rsidRPr="00DF6E2A">
              <w:rPr>
                <w:rFonts w:ascii="Times New Roman" w:hAnsi="Times New Roman" w:cs="Times New Roman"/>
                <w:sz w:val="24"/>
                <w:szCs w:val="24"/>
              </w:rPr>
              <w:t xml:space="preserve">September 2012-  </w:t>
            </w:r>
            <w:r w:rsidR="00116F4F">
              <w:rPr>
                <w:rFonts w:ascii="Times New Roman" w:hAnsi="Times New Roman" w:cs="Times New Roman"/>
                <w:sz w:val="24"/>
                <w:szCs w:val="24"/>
              </w:rPr>
              <w:t xml:space="preserve">Present </w:t>
            </w:r>
          </w:p>
        </w:tc>
        <w:tc>
          <w:tcPr>
            <w:tcW w:w="3290" w:type="pct"/>
          </w:tcPr>
          <w:p w:rsidR="00B65866" w:rsidRPr="00DF6E2A" w:rsidRDefault="0099156F" w:rsidP="0099156F">
            <w:pPr>
              <w:pStyle w:val="Subsection"/>
              <w:rPr>
                <w:rFonts w:ascii="Times New Roman" w:hAnsi="Times New Roman" w:cs="Times New Roman"/>
                <w:sz w:val="24"/>
                <w:szCs w:val="24"/>
              </w:rPr>
            </w:pPr>
            <w:r w:rsidRPr="00DF6E2A">
              <w:rPr>
                <w:rFonts w:ascii="Times New Roman" w:hAnsi="Times New Roman" w:cs="Times New Roman"/>
                <w:sz w:val="24"/>
                <w:szCs w:val="24"/>
              </w:rPr>
              <w:t>BSc in Biology</w:t>
            </w:r>
            <w:r w:rsidR="001218CB" w:rsidRPr="00DF6E2A">
              <w:rPr>
                <w:rFonts w:ascii="Times New Roman" w:hAnsi="Times New Roman" w:cs="Times New Roman"/>
                <w:sz w:val="24"/>
                <w:szCs w:val="24"/>
              </w:rPr>
              <w:t>,  </w:t>
            </w:r>
            <w:r w:rsidRPr="00DF6E2A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University of the Southern Caribbean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id w:val="1945648944"/>
          <w15:repeatingSection/>
        </w:sdtPr>
        <w:sdtEndPr/>
        <w:sdtConten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768577862"/>
              <w:placeholder>
                <w:docPart w:val="3B1F868CDBF04A8590618F391939724C"/>
              </w:placeholder>
              <w15:repeatingSectionItem/>
            </w:sdtPr>
            <w:sdtEndPr/>
            <w:sdtContent>
              <w:tr w:rsidR="00B65866" w:rsidRPr="00DF6E2A" w:rsidTr="0099156F">
                <w:tc>
                  <w:tcPr>
                    <w:tcW w:w="1710" w:type="pct"/>
                  </w:tcPr>
                  <w:p w:rsidR="00B65866" w:rsidRPr="00DF6E2A" w:rsidRDefault="0099156F" w:rsidP="0099156F">
                    <w:pPr>
                      <w:pStyle w:val="Date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DF6E2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September 2007- June 2012</w:t>
                    </w:r>
                  </w:p>
                </w:tc>
                <w:tc>
                  <w:tcPr>
                    <w:tcW w:w="3290" w:type="pct"/>
                  </w:tcPr>
                  <w:p w:rsidR="00B65866" w:rsidRPr="00DF6E2A" w:rsidRDefault="0099156F" w:rsidP="0099156F">
                    <w:pPr>
                      <w:pStyle w:val="Subsection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DF6E2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5 cxc passes </w:t>
                    </w:r>
                    <w:r w:rsidR="001218CB" w:rsidRPr="00DF6E2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  </w:t>
                    </w:r>
                    <w:r w:rsidRPr="00DF6E2A">
                      <w:rPr>
                        <w:rStyle w:val="Emphasis"/>
                        <w:rFonts w:ascii="Times New Roman" w:hAnsi="Times New Roman" w:cs="Times New Roman"/>
                        <w:sz w:val="24"/>
                        <w:szCs w:val="24"/>
                      </w:rPr>
                      <w:t>Diego Martin Central Secondary school</w:t>
                    </w:r>
                  </w:p>
                </w:tc>
              </w:tr>
            </w:sdtContent>
          </w:sdt>
        </w:sdtContent>
      </w:sdt>
      <w:tr w:rsidR="0099156F" w:rsidRPr="00DF6E2A" w:rsidTr="0099156F">
        <w:tc>
          <w:tcPr>
            <w:tcW w:w="1710" w:type="pct"/>
          </w:tcPr>
          <w:p w:rsidR="0099156F" w:rsidRPr="00DF6E2A" w:rsidRDefault="0099156F" w:rsidP="0099156F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156F" w:rsidRPr="00DF6E2A" w:rsidRDefault="00B53515" w:rsidP="009915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E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9156F" w:rsidRPr="00DF6E2A">
              <w:rPr>
                <w:rFonts w:ascii="Times New Roman" w:hAnsi="Times New Roman" w:cs="Times New Roman"/>
                <w:sz w:val="24"/>
                <w:szCs w:val="24"/>
              </w:rPr>
              <w:t xml:space="preserve"> am a full time student at USC. </w:t>
            </w:r>
            <w:r w:rsidRPr="00DF6E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9156F" w:rsidRPr="00DF6E2A">
              <w:rPr>
                <w:rFonts w:ascii="Times New Roman" w:hAnsi="Times New Roman" w:cs="Times New Roman"/>
                <w:sz w:val="24"/>
                <w:szCs w:val="24"/>
              </w:rPr>
              <w:t xml:space="preserve"> am pursuing a Bachelor of science in biolo</w:t>
            </w:r>
            <w:r w:rsidR="00116F4F">
              <w:rPr>
                <w:rFonts w:ascii="Times New Roman" w:hAnsi="Times New Roman" w:cs="Times New Roman"/>
                <w:sz w:val="24"/>
                <w:szCs w:val="24"/>
              </w:rPr>
              <w:t>gy. I will be graduating in 2018</w:t>
            </w:r>
            <w:r w:rsidR="0099156F" w:rsidRPr="00DF6E2A">
              <w:rPr>
                <w:rFonts w:ascii="Times New Roman" w:hAnsi="Times New Roman" w:cs="Times New Roman"/>
                <w:sz w:val="24"/>
                <w:szCs w:val="24"/>
              </w:rPr>
              <w:t xml:space="preserve">. I have 5 passes, a one in biology, a two in physics, mathematics and English and a three in geography. I was given an award for having 5 passes one in </w:t>
            </w:r>
            <w:r w:rsidR="0099156F" w:rsidRPr="00DF6E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which included a distinction and certificates for academic,</w:t>
            </w:r>
            <w:r w:rsidR="00A76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99156F" w:rsidRPr="00DF6E2A">
              <w:rPr>
                <w:rFonts w:ascii="Times New Roman" w:hAnsi="Times New Roman" w:cs="Times New Roman"/>
                <w:sz w:val="24"/>
                <w:szCs w:val="24"/>
              </w:rPr>
              <w:t>youth leaders program, punctuality, music grade 1-2. I was involved in a summer internship program at the general hospital</w:t>
            </w:r>
            <w:r w:rsidR="00A76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156F" w:rsidRPr="00DF6E2A">
              <w:rPr>
                <w:rFonts w:ascii="Times New Roman" w:hAnsi="Times New Roman" w:cs="Times New Roman"/>
                <w:sz w:val="24"/>
                <w:szCs w:val="24"/>
              </w:rPr>
              <w:t>,pat</w:t>
            </w:r>
            <w:r w:rsidR="00116F4F">
              <w:rPr>
                <w:rFonts w:ascii="Times New Roman" w:hAnsi="Times New Roman" w:cs="Times New Roman"/>
                <w:sz w:val="24"/>
                <w:szCs w:val="24"/>
              </w:rPr>
              <w:t>hology lab for 2 years straight  and even the forensic science complex, where I worked in the forensic biology lab.</w:t>
            </w:r>
            <w:r w:rsidR="00A76AB5">
              <w:rPr>
                <w:rFonts w:ascii="Times New Roman" w:hAnsi="Times New Roman" w:cs="Times New Roman"/>
                <w:sz w:val="24"/>
                <w:szCs w:val="24"/>
              </w:rPr>
              <w:t xml:space="preserve"> I also volunteer at a vocational children’s program with the quays foundation</w:t>
            </w:r>
          </w:p>
        </w:tc>
        <w:tc>
          <w:tcPr>
            <w:tcW w:w="3290" w:type="pct"/>
          </w:tcPr>
          <w:p w:rsidR="0099156F" w:rsidRPr="00DF6E2A" w:rsidRDefault="0099156F" w:rsidP="0099156F">
            <w:pPr>
              <w:pStyle w:val="Subsection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5866" w:rsidRDefault="00B65866"/>
    <w:sectPr w:rsidR="00B65866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788" w:rsidRDefault="00FB5788">
      <w:pPr>
        <w:spacing w:after="0"/>
      </w:pPr>
      <w:r>
        <w:separator/>
      </w:r>
    </w:p>
    <w:p w:rsidR="00FB5788" w:rsidRDefault="00FB5788"/>
  </w:endnote>
  <w:endnote w:type="continuationSeparator" w:id="0">
    <w:p w:rsidR="00FB5788" w:rsidRDefault="00FB5788">
      <w:pPr>
        <w:spacing w:after="0"/>
      </w:pPr>
      <w:r>
        <w:continuationSeparator/>
      </w:r>
    </w:p>
    <w:p w:rsidR="00FB5788" w:rsidRDefault="00FB57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866" w:rsidRDefault="001218CB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76AB5"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788" w:rsidRDefault="00FB5788">
      <w:pPr>
        <w:spacing w:after="0"/>
      </w:pPr>
      <w:r>
        <w:separator/>
      </w:r>
    </w:p>
    <w:p w:rsidR="00FB5788" w:rsidRDefault="00FB5788"/>
  </w:footnote>
  <w:footnote w:type="continuationSeparator" w:id="0">
    <w:p w:rsidR="00FB5788" w:rsidRDefault="00FB5788">
      <w:pPr>
        <w:spacing w:after="0"/>
      </w:pPr>
      <w:r>
        <w:continuationSeparator/>
      </w:r>
    </w:p>
    <w:p w:rsidR="00FB5788" w:rsidRDefault="00FB57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3D172EE"/>
    <w:multiLevelType w:val="hybridMultilevel"/>
    <w:tmpl w:val="D948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7165C"/>
    <w:multiLevelType w:val="hybridMultilevel"/>
    <w:tmpl w:val="0CBA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4E"/>
    <w:rsid w:val="000A5A81"/>
    <w:rsid w:val="00116F4F"/>
    <w:rsid w:val="001218CB"/>
    <w:rsid w:val="0099156F"/>
    <w:rsid w:val="00A76AB5"/>
    <w:rsid w:val="00B53515"/>
    <w:rsid w:val="00B65866"/>
    <w:rsid w:val="00DF6E2A"/>
    <w:rsid w:val="00FB5788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40E5"/>
  <w15:chartTrackingRefBased/>
  <w15:docId w15:val="{B8395F49-EA6B-440A-AA15-935C0810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DA7C6659A7401EA3E1B6B81D0FC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17B92-A037-4421-AD66-C079ED5775C0}"/>
      </w:docPartPr>
      <w:docPartBody>
        <w:p w:rsidR="00486E37" w:rsidRDefault="008469F0">
          <w:pPr>
            <w:pStyle w:val="C5DA7C6659A7401EA3E1B6B81D0FCD22"/>
          </w:pPr>
          <w:r>
            <w:t>[Your Name]</w:t>
          </w:r>
        </w:p>
      </w:docPartBody>
    </w:docPart>
    <w:docPart>
      <w:docPartPr>
        <w:name w:val="3B1F868CDBF04A8590618F391939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6AA09-14BE-40BD-B1BE-295182F5E6BC}"/>
      </w:docPartPr>
      <w:docPartBody>
        <w:p w:rsidR="00486E37" w:rsidRDefault="008469F0">
          <w:pPr>
            <w:pStyle w:val="3B1F868CDBF04A8590618F391939724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F0"/>
    <w:rsid w:val="00161AC8"/>
    <w:rsid w:val="00486E37"/>
    <w:rsid w:val="0084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DA7C6659A7401EA3E1B6B81D0FCD22">
    <w:name w:val="C5DA7C6659A7401EA3E1B6B81D0FCD22"/>
  </w:style>
  <w:style w:type="paragraph" w:customStyle="1" w:styleId="B42C03427955462F93063D707376502F">
    <w:name w:val="B42C03427955462F93063D707376502F"/>
  </w:style>
  <w:style w:type="paragraph" w:customStyle="1" w:styleId="DE3094F5479E45B98C744F4C06FACDE0">
    <w:name w:val="DE3094F5479E45B98C744F4C06FACDE0"/>
  </w:style>
  <w:style w:type="paragraph" w:customStyle="1" w:styleId="ACCF36B962824F38AC77613F906E3054">
    <w:name w:val="ACCF36B962824F38AC77613F906E3054"/>
  </w:style>
  <w:style w:type="paragraph" w:customStyle="1" w:styleId="0F60076739FB461BBC74BA64F9FF5A05">
    <w:name w:val="0F60076739FB461BBC74BA64F9FF5A05"/>
  </w:style>
  <w:style w:type="paragraph" w:customStyle="1" w:styleId="D7650D45F3D24647851AD0401119D359">
    <w:name w:val="D7650D45F3D24647851AD0401119D35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1F868CDBF04A8590618F391939724C">
    <w:name w:val="3B1F868CDBF04A8590618F391939724C"/>
  </w:style>
  <w:style w:type="paragraph" w:customStyle="1" w:styleId="723893A94F5E4C04AB06D05C436B253F">
    <w:name w:val="723893A94F5E4C04AB06D05C436B253F"/>
  </w:style>
  <w:style w:type="paragraph" w:customStyle="1" w:styleId="497DB8465606467DAF3C3A8E5622B12D">
    <w:name w:val="497DB8465606467DAF3C3A8E5622B12D"/>
  </w:style>
  <w:style w:type="paragraph" w:customStyle="1" w:styleId="DC8CA11A909B4FB8B72313B3A23DEE61">
    <w:name w:val="DC8CA11A909B4FB8B72313B3A23DEE61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B9013D18954B4160BA672A0048BB4216">
    <w:name w:val="B9013D18954B4160BA672A0048BB4216"/>
  </w:style>
  <w:style w:type="paragraph" w:customStyle="1" w:styleId="CC04365584EE4856A27CF2C592E9F0CB">
    <w:name w:val="CC04365584EE4856A27CF2C592E9F0CB"/>
  </w:style>
  <w:style w:type="paragraph" w:customStyle="1" w:styleId="09D15218B50C442E81B74FF6AA144011">
    <w:name w:val="09D15218B50C442E81B74FF6AA144011"/>
  </w:style>
  <w:style w:type="paragraph" w:customStyle="1" w:styleId="8A77502DDF9042E4B60F90424ADA107B">
    <w:name w:val="8A77502DDF9042E4B60F90424ADA10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10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tekinee pierre</dc:creator>
  <cp:keywords/>
  <cp:lastModifiedBy>tishelle neptune</cp:lastModifiedBy>
  <cp:revision>5</cp:revision>
  <dcterms:created xsi:type="dcterms:W3CDTF">2014-11-09T19:36:00Z</dcterms:created>
  <dcterms:modified xsi:type="dcterms:W3CDTF">2017-05-16T15:53:00Z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