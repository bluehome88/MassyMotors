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01" w:rsidRPr="00240501" w:rsidRDefault="00FF3001" w:rsidP="00FF3001">
      <w:pPr>
        <w:rPr>
          <w:sz w:val="32"/>
          <w:szCs w:val="32"/>
        </w:rPr>
      </w:pPr>
    </w:p>
    <w:p w:rsidR="00FF3001" w:rsidRPr="00240501" w:rsidRDefault="006338A6" w:rsidP="00FF300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:rsidR="00FF3001" w:rsidRDefault="00FF3001" w:rsidP="00FF3001">
      <w:pPr>
        <w:rPr>
          <w:b/>
          <w:bCs/>
          <w:sz w:val="22"/>
          <w:szCs w:val="22"/>
        </w:rPr>
      </w:pPr>
      <w:r w:rsidRPr="00240501">
        <w:rPr>
          <w:b/>
          <w:bCs/>
          <w:sz w:val="22"/>
          <w:szCs w:val="22"/>
        </w:rPr>
        <w:t> </w:t>
      </w:r>
    </w:p>
    <w:p w:rsidR="00FF3001" w:rsidRDefault="00CB07F0" w:rsidP="00CB07F0">
      <w:proofErr w:type="gramStart"/>
      <w:r>
        <w:t xml:space="preserve">To enhance </w:t>
      </w:r>
      <w:r w:rsidR="0035299C">
        <w:t>and develop m</w:t>
      </w:r>
      <w:r>
        <w:t>y communication and interpersonal skills</w:t>
      </w:r>
      <w:r w:rsidR="0035299C">
        <w:t>,</w:t>
      </w:r>
      <w:r>
        <w:t xml:space="preserve"> for the benefit of myself, co-workers</w:t>
      </w:r>
      <w:r w:rsidR="0035299C">
        <w:t xml:space="preserve"> and employer</w:t>
      </w:r>
      <w:r>
        <w:t>.</w:t>
      </w:r>
      <w:proofErr w:type="gramEnd"/>
    </w:p>
    <w:p w:rsidR="00CB07F0" w:rsidRDefault="00CB07F0" w:rsidP="00CB07F0">
      <w:pPr>
        <w:rPr>
          <w:b/>
          <w:bCs/>
          <w:sz w:val="28"/>
          <w:szCs w:val="28"/>
        </w:rPr>
      </w:pPr>
    </w:p>
    <w:p w:rsidR="00FF3001" w:rsidRPr="00240501" w:rsidRDefault="00FF3001" w:rsidP="00FF3001">
      <w:pPr>
        <w:jc w:val="center"/>
        <w:rPr>
          <w:sz w:val="28"/>
          <w:szCs w:val="28"/>
        </w:rPr>
      </w:pPr>
      <w:r w:rsidRPr="00240501">
        <w:rPr>
          <w:b/>
          <w:bCs/>
          <w:sz w:val="28"/>
          <w:szCs w:val="28"/>
        </w:rPr>
        <w:t>EDUCATION AND TRAINING</w:t>
      </w:r>
    </w:p>
    <w:p w:rsidR="00FF3001" w:rsidRPr="00240501" w:rsidRDefault="00FF3001" w:rsidP="00FF3001">
      <w:pPr>
        <w:rPr>
          <w:sz w:val="22"/>
          <w:szCs w:val="22"/>
        </w:rPr>
      </w:pPr>
      <w:r w:rsidRPr="00240501">
        <w:rPr>
          <w:b/>
          <w:bCs/>
          <w:sz w:val="20"/>
          <w:szCs w:val="20"/>
        </w:rPr>
        <w:t> </w:t>
      </w:r>
    </w:p>
    <w:p w:rsidR="00FF3001" w:rsidRPr="00240501" w:rsidRDefault="00FF3001" w:rsidP="00FF3001">
      <w:pPr>
        <w:rPr>
          <w:b/>
          <w:bCs/>
        </w:rPr>
      </w:pPr>
      <w:r w:rsidRPr="00240501">
        <w:rPr>
          <w:b/>
          <w:bCs/>
        </w:rPr>
        <w:t xml:space="preserve">Bachelors of </w:t>
      </w:r>
      <w:r>
        <w:rPr>
          <w:b/>
          <w:bCs/>
        </w:rPr>
        <w:t>Science Degree</w:t>
      </w:r>
      <w:r w:rsidR="00B837A3">
        <w:rPr>
          <w:b/>
          <w:bCs/>
        </w:rPr>
        <w:t xml:space="preserve"> in</w:t>
      </w:r>
      <w:r w:rsidR="00717251">
        <w:rPr>
          <w:b/>
          <w:bCs/>
        </w:rPr>
        <w:t xml:space="preserve"> Nursing</w:t>
      </w:r>
      <w:r w:rsidR="00CB07F0">
        <w:rPr>
          <w:b/>
          <w:bCs/>
        </w:rPr>
        <w:t xml:space="preserve"> </w:t>
      </w:r>
      <w:r w:rsidR="009E59CB">
        <w:rPr>
          <w:b/>
          <w:bCs/>
        </w:rPr>
        <w:t>(2010</w:t>
      </w:r>
      <w:r>
        <w:rPr>
          <w:b/>
          <w:bCs/>
        </w:rPr>
        <w:t>- Present)</w:t>
      </w:r>
    </w:p>
    <w:p w:rsidR="00FF3001" w:rsidRDefault="00FF3001" w:rsidP="00FF3001">
      <w:smartTag w:uri="urn:schemas-microsoft-com:office:smarttags" w:element="PlaceType">
        <w:r w:rsidRPr="00240501">
          <w:t>College</w:t>
        </w:r>
      </w:smartTag>
      <w:r w:rsidRPr="00240501">
        <w:t xml:space="preserve"> of </w:t>
      </w:r>
      <w:smartTag w:uri="urn:schemas-microsoft-com:office:smarttags" w:element="PlaceName">
        <w:r w:rsidRPr="00240501">
          <w:t>Science</w:t>
        </w:r>
      </w:smartTag>
      <w:r w:rsidRPr="00240501">
        <w:t xml:space="preserve"> Technology and Applied Arts of </w:t>
      </w:r>
      <w:smartTag w:uri="urn:schemas-microsoft-com:office:smarttags" w:element="country-region">
        <w:smartTag w:uri="urn:schemas-microsoft-com:office:smarttags" w:element="place">
          <w:r w:rsidRPr="00240501">
            <w:t>Trinidad and Tobago</w:t>
          </w:r>
        </w:smartTag>
      </w:smartTag>
      <w:r w:rsidRPr="00240501">
        <w:t xml:space="preserve"> (COSTAATT)</w:t>
      </w:r>
    </w:p>
    <w:p w:rsidR="00FF3001" w:rsidRPr="00240501" w:rsidRDefault="00FF3001" w:rsidP="00FF3001">
      <w:pPr>
        <w:rPr>
          <w:sz w:val="22"/>
          <w:szCs w:val="22"/>
        </w:rPr>
      </w:pPr>
      <w:r w:rsidRPr="00240501">
        <w:rPr>
          <w:sz w:val="22"/>
          <w:szCs w:val="22"/>
        </w:rPr>
        <w:t> </w:t>
      </w:r>
    </w:p>
    <w:p w:rsidR="00FF3001" w:rsidRPr="00240501" w:rsidRDefault="00FF3001" w:rsidP="00FF3001">
      <w:pPr>
        <w:rPr>
          <w:b/>
          <w:bCs/>
          <w:sz w:val="20"/>
          <w:szCs w:val="20"/>
        </w:rPr>
      </w:pPr>
    </w:p>
    <w:p w:rsidR="00FF3001" w:rsidRDefault="00FF3001" w:rsidP="00FF3001">
      <w:r>
        <w:rPr>
          <w:b/>
        </w:rPr>
        <w:t>CXC Passes, (St. Kevin’s College- 2008-2009</w:t>
      </w:r>
      <w:r w:rsidRPr="003A031F">
        <w:rPr>
          <w:b/>
        </w:rPr>
        <w:t>)</w:t>
      </w:r>
    </w:p>
    <w:p w:rsidR="00FF3001" w:rsidRDefault="00FF3001" w:rsidP="00FF3001">
      <w:r>
        <w:t>Biology</w:t>
      </w:r>
    </w:p>
    <w:p w:rsidR="00FF3001" w:rsidRDefault="00FF3001" w:rsidP="00FF3001">
      <w:r>
        <w:t>Chemistry</w:t>
      </w:r>
    </w:p>
    <w:p w:rsidR="00FF3001" w:rsidRDefault="00FF3001" w:rsidP="00FF3001">
      <w:r>
        <w:t>Physics</w:t>
      </w:r>
    </w:p>
    <w:p w:rsidR="00FF3001" w:rsidRDefault="00FF3001" w:rsidP="00FF3001"/>
    <w:p w:rsidR="00FF3001" w:rsidRDefault="00FF3001" w:rsidP="00FF3001">
      <w:r>
        <w:rPr>
          <w:b/>
        </w:rPr>
        <w:t>CXC Passes, (Holy</w:t>
      </w:r>
      <w:r w:rsidR="006458C6">
        <w:rPr>
          <w:b/>
        </w:rPr>
        <w:t xml:space="preserve"> Faith Convent Penal -2005-2008)</w:t>
      </w:r>
    </w:p>
    <w:p w:rsidR="00FF3001" w:rsidRDefault="00FF3001" w:rsidP="00FF3001">
      <w:r>
        <w:t>Mathematics</w:t>
      </w:r>
    </w:p>
    <w:p w:rsidR="00FF3001" w:rsidRDefault="00FF3001" w:rsidP="00FF3001">
      <w:r>
        <w:t xml:space="preserve">English </w:t>
      </w:r>
    </w:p>
    <w:p w:rsidR="00FF3001" w:rsidRDefault="00FF3001" w:rsidP="00FF3001">
      <w:r>
        <w:t>Principles of Business</w:t>
      </w:r>
    </w:p>
    <w:p w:rsidR="00FF3001" w:rsidRDefault="00FF3001" w:rsidP="00FF3001">
      <w:r>
        <w:t>Office Procedures</w:t>
      </w:r>
    </w:p>
    <w:p w:rsidR="00FF3001" w:rsidRDefault="00FF3001" w:rsidP="00FF3001">
      <w:r>
        <w:t>Typing</w:t>
      </w:r>
    </w:p>
    <w:p w:rsidR="00FF3001" w:rsidRDefault="00FF3001" w:rsidP="00FF3001">
      <w:r>
        <w:t xml:space="preserve">Human and Social Biology </w:t>
      </w:r>
    </w:p>
    <w:p w:rsidR="00FF3001" w:rsidRPr="00240501" w:rsidRDefault="00FF3001" w:rsidP="00FF3001">
      <w:r>
        <w:t>Social Studies</w:t>
      </w:r>
    </w:p>
    <w:p w:rsidR="00FF3001" w:rsidRDefault="00FF3001" w:rsidP="00FF3001">
      <w:pPr>
        <w:jc w:val="center"/>
        <w:rPr>
          <w:b/>
          <w:bCs/>
          <w:sz w:val="28"/>
          <w:szCs w:val="28"/>
        </w:rPr>
      </w:pPr>
    </w:p>
    <w:p w:rsidR="00FF3001" w:rsidRDefault="00FF3001" w:rsidP="00FF3001">
      <w:pPr>
        <w:jc w:val="center"/>
        <w:rPr>
          <w:b/>
          <w:bCs/>
          <w:sz w:val="28"/>
          <w:szCs w:val="28"/>
        </w:rPr>
      </w:pPr>
      <w:r w:rsidRPr="00240501">
        <w:rPr>
          <w:b/>
          <w:bCs/>
          <w:sz w:val="28"/>
          <w:szCs w:val="28"/>
        </w:rPr>
        <w:t>EXPERIENCE</w:t>
      </w:r>
    </w:p>
    <w:p w:rsidR="006458C6" w:rsidRPr="00240501" w:rsidRDefault="006458C6" w:rsidP="00FF3001">
      <w:pPr>
        <w:jc w:val="center"/>
        <w:rPr>
          <w:sz w:val="28"/>
          <w:szCs w:val="28"/>
        </w:rPr>
      </w:pPr>
    </w:p>
    <w:p w:rsidR="006458C6" w:rsidRPr="009E59CB" w:rsidRDefault="006458C6" w:rsidP="006458C6">
      <w:pPr>
        <w:rPr>
          <w:b/>
          <w:bCs/>
          <w:sz w:val="28"/>
          <w:szCs w:val="28"/>
        </w:rPr>
      </w:pPr>
      <w:r w:rsidRPr="009E59CB">
        <w:rPr>
          <w:b/>
          <w:bCs/>
          <w:szCs w:val="28"/>
          <w:u w:val="single"/>
        </w:rPr>
        <w:t>College of Science Technology and Applied Arts of Trinidad and Tobago</w:t>
      </w:r>
      <w:r w:rsidRPr="009E59CB">
        <w:rPr>
          <w:b/>
          <w:bCs/>
          <w:sz w:val="28"/>
          <w:szCs w:val="28"/>
        </w:rPr>
        <w:tab/>
        <w:t xml:space="preserve">  </w:t>
      </w:r>
    </w:p>
    <w:p w:rsidR="006458C6" w:rsidRPr="009E59CB" w:rsidRDefault="0073184B" w:rsidP="006458C6">
      <w:pPr>
        <w:rPr>
          <w:bCs/>
        </w:rPr>
      </w:pPr>
      <w:r>
        <w:rPr>
          <w:bCs/>
        </w:rPr>
        <w:t>2010-2012</w:t>
      </w:r>
      <w:r w:rsidR="006458C6" w:rsidRPr="009E59CB">
        <w:rPr>
          <w:bCs/>
        </w:rPr>
        <w:tab/>
      </w:r>
    </w:p>
    <w:p w:rsidR="009E59CB" w:rsidRDefault="009E59CB" w:rsidP="006458C6">
      <w:pPr>
        <w:rPr>
          <w:bCs/>
        </w:rPr>
      </w:pPr>
    </w:p>
    <w:p w:rsidR="006458C6" w:rsidRDefault="006458C6" w:rsidP="006458C6">
      <w:pPr>
        <w:rPr>
          <w:b/>
          <w:bCs/>
        </w:rPr>
      </w:pPr>
      <w:r w:rsidRPr="00BF09A8">
        <w:rPr>
          <w:b/>
          <w:bCs/>
        </w:rPr>
        <w:t xml:space="preserve">Student Ambassador </w:t>
      </w:r>
    </w:p>
    <w:p w:rsidR="006458C6" w:rsidRPr="006458C6" w:rsidRDefault="006458C6" w:rsidP="006458C6">
      <w:pPr>
        <w:pStyle w:val="ListParagraph"/>
        <w:numPr>
          <w:ilvl w:val="0"/>
          <w:numId w:val="3"/>
        </w:numPr>
        <w:rPr>
          <w:bCs/>
        </w:rPr>
      </w:pPr>
      <w:r w:rsidRPr="006458C6">
        <w:rPr>
          <w:bCs/>
        </w:rPr>
        <w:t xml:space="preserve">Sell the college and coordinate events </w:t>
      </w:r>
    </w:p>
    <w:p w:rsidR="006458C6" w:rsidRDefault="006458C6" w:rsidP="006458C6">
      <w:pPr>
        <w:numPr>
          <w:ilvl w:val="0"/>
          <w:numId w:val="3"/>
        </w:numPr>
        <w:rPr>
          <w:bCs/>
        </w:rPr>
      </w:pPr>
      <w:r>
        <w:rPr>
          <w:bCs/>
        </w:rPr>
        <w:t>Ensure that students are aware of upcoming events</w:t>
      </w:r>
    </w:p>
    <w:p w:rsidR="006458C6" w:rsidRDefault="006458C6" w:rsidP="006458C6">
      <w:pPr>
        <w:numPr>
          <w:ilvl w:val="0"/>
          <w:numId w:val="3"/>
        </w:numPr>
        <w:rPr>
          <w:bCs/>
        </w:rPr>
      </w:pPr>
      <w:r>
        <w:rPr>
          <w:bCs/>
        </w:rPr>
        <w:t>Coordinate various events</w:t>
      </w:r>
    </w:p>
    <w:p w:rsidR="006458C6" w:rsidRDefault="006458C6" w:rsidP="006458C6">
      <w:pPr>
        <w:numPr>
          <w:ilvl w:val="0"/>
          <w:numId w:val="3"/>
        </w:numPr>
        <w:rPr>
          <w:bCs/>
        </w:rPr>
      </w:pPr>
      <w:r>
        <w:rPr>
          <w:bCs/>
        </w:rPr>
        <w:t>Assist students with any information relating to the college</w:t>
      </w:r>
    </w:p>
    <w:p w:rsidR="006458C6" w:rsidRDefault="006458C6" w:rsidP="006458C6">
      <w:pPr>
        <w:numPr>
          <w:ilvl w:val="0"/>
          <w:numId w:val="3"/>
        </w:numPr>
        <w:rPr>
          <w:bCs/>
        </w:rPr>
      </w:pPr>
      <w:r>
        <w:rPr>
          <w:bCs/>
        </w:rPr>
        <w:t>Help students with  admissions and registration process</w:t>
      </w:r>
    </w:p>
    <w:p w:rsidR="006458C6" w:rsidRDefault="006458C6" w:rsidP="006458C6">
      <w:pPr>
        <w:rPr>
          <w:bCs/>
        </w:rPr>
      </w:pPr>
    </w:p>
    <w:p w:rsidR="00FF3001" w:rsidRDefault="00FF3001" w:rsidP="006458C6">
      <w:pPr>
        <w:rPr>
          <w:sz w:val="22"/>
          <w:szCs w:val="22"/>
        </w:rPr>
      </w:pPr>
    </w:p>
    <w:p w:rsidR="006338A6" w:rsidRDefault="006338A6" w:rsidP="006458C6">
      <w:pPr>
        <w:rPr>
          <w:sz w:val="22"/>
          <w:szCs w:val="22"/>
        </w:rPr>
      </w:pPr>
    </w:p>
    <w:p w:rsidR="006338A6" w:rsidRDefault="006338A6" w:rsidP="006458C6">
      <w:pPr>
        <w:rPr>
          <w:sz w:val="22"/>
          <w:szCs w:val="22"/>
        </w:rPr>
      </w:pPr>
    </w:p>
    <w:p w:rsidR="006338A6" w:rsidRDefault="006338A6" w:rsidP="006458C6">
      <w:pPr>
        <w:rPr>
          <w:sz w:val="22"/>
          <w:szCs w:val="22"/>
        </w:rPr>
      </w:pPr>
    </w:p>
    <w:p w:rsidR="006338A6" w:rsidRDefault="006338A6" w:rsidP="006458C6">
      <w:pPr>
        <w:rPr>
          <w:sz w:val="22"/>
          <w:szCs w:val="22"/>
        </w:rPr>
      </w:pPr>
    </w:p>
    <w:p w:rsidR="006338A6" w:rsidRDefault="006338A6" w:rsidP="006458C6">
      <w:pPr>
        <w:rPr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6"/>
        <w:gridCol w:w="2119"/>
      </w:tblGrid>
      <w:tr w:rsidR="00FF3001" w:rsidRPr="00240501" w:rsidTr="00C7511F">
        <w:tc>
          <w:tcPr>
            <w:tcW w:w="3790" w:type="pct"/>
            <w:tcMar>
              <w:top w:w="0" w:type="dxa"/>
              <w:left w:w="0" w:type="dxa"/>
              <w:bottom w:w="0" w:type="dxa"/>
              <w:right w:w="115" w:type="dxa"/>
            </w:tcMar>
          </w:tcPr>
          <w:p w:rsidR="00FF3001" w:rsidRPr="009E59CB" w:rsidRDefault="006458C6" w:rsidP="00C7511F">
            <w:pPr>
              <w:rPr>
                <w:b/>
                <w:szCs w:val="28"/>
                <w:u w:val="single"/>
              </w:rPr>
            </w:pPr>
            <w:r w:rsidRPr="009E59CB">
              <w:rPr>
                <w:b/>
                <w:szCs w:val="28"/>
                <w:u w:val="single"/>
              </w:rPr>
              <w:t>COSTAATT  OJT Trainee</w:t>
            </w:r>
          </w:p>
          <w:p w:rsidR="006458C6" w:rsidRPr="006458C6" w:rsidRDefault="006458C6" w:rsidP="00C7511F">
            <w:r w:rsidRPr="006458C6">
              <w:t>2009-2010</w:t>
            </w:r>
          </w:p>
        </w:tc>
        <w:tc>
          <w:tcPr>
            <w:tcW w:w="1210" w:type="pct"/>
            <w:tcMar>
              <w:top w:w="0" w:type="dxa"/>
              <w:left w:w="0" w:type="dxa"/>
              <w:bottom w:w="0" w:type="dxa"/>
              <w:right w:w="115" w:type="dxa"/>
            </w:tcMar>
          </w:tcPr>
          <w:p w:rsidR="00FF3001" w:rsidRPr="00240501" w:rsidRDefault="00FF3001" w:rsidP="006458C6">
            <w:pPr>
              <w:jc w:val="center"/>
            </w:pPr>
            <w:r>
              <w:rPr>
                <w:sz w:val="22"/>
                <w:szCs w:val="22"/>
              </w:rPr>
              <w:t xml:space="preserve">      </w:t>
            </w:r>
          </w:p>
        </w:tc>
      </w:tr>
    </w:tbl>
    <w:p w:rsidR="00FF3001" w:rsidRDefault="00FF3001" w:rsidP="00FF3001">
      <w:pPr>
        <w:rPr>
          <w:b/>
          <w:bCs/>
          <w:sz w:val="22"/>
          <w:szCs w:val="22"/>
        </w:rPr>
      </w:pPr>
      <w:r w:rsidRPr="00240501">
        <w:rPr>
          <w:b/>
          <w:bCs/>
          <w:sz w:val="22"/>
          <w:szCs w:val="22"/>
        </w:rPr>
        <w:t xml:space="preserve"> </w:t>
      </w:r>
    </w:p>
    <w:p w:rsidR="006458C6" w:rsidRPr="006458C6" w:rsidRDefault="006458C6" w:rsidP="00FF3001">
      <w:pPr>
        <w:rPr>
          <w:b/>
          <w:bCs/>
        </w:rPr>
      </w:pPr>
      <w:r w:rsidRPr="006458C6">
        <w:rPr>
          <w:b/>
          <w:bCs/>
        </w:rPr>
        <w:t>Clerical Assistant</w:t>
      </w:r>
    </w:p>
    <w:p w:rsidR="006458C6" w:rsidRPr="006458C6" w:rsidRDefault="006458C6" w:rsidP="006458C6">
      <w:pPr>
        <w:pStyle w:val="PositionTitle"/>
        <w:rPr>
          <w:rFonts w:ascii="Times New Roman" w:hAnsi="Times New Roman"/>
          <w:sz w:val="24"/>
          <w:szCs w:val="24"/>
        </w:rPr>
      </w:pPr>
      <w:r w:rsidRPr="006458C6">
        <w:rPr>
          <w:rFonts w:ascii="Times New Roman" w:hAnsi="Times New Roman"/>
          <w:sz w:val="24"/>
          <w:szCs w:val="24"/>
        </w:rPr>
        <w:t>Responsibilities</w:t>
      </w:r>
    </w:p>
    <w:p w:rsidR="006458C6" w:rsidRPr="006458C6" w:rsidRDefault="006458C6" w:rsidP="006458C6">
      <w:pPr>
        <w:pStyle w:val="Responsibilities"/>
        <w:rPr>
          <w:rFonts w:ascii="Times New Roman" w:hAnsi="Times New Roman"/>
          <w:sz w:val="24"/>
          <w:szCs w:val="24"/>
        </w:rPr>
      </w:pPr>
      <w:r w:rsidRPr="006458C6">
        <w:rPr>
          <w:rFonts w:ascii="Times New Roman" w:hAnsi="Times New Roman"/>
          <w:sz w:val="24"/>
          <w:szCs w:val="24"/>
        </w:rPr>
        <w:t>Filing documents</w:t>
      </w:r>
    </w:p>
    <w:p w:rsidR="006458C6" w:rsidRPr="006458C6" w:rsidRDefault="006458C6" w:rsidP="006458C6">
      <w:pPr>
        <w:pStyle w:val="Responsibilities"/>
        <w:rPr>
          <w:rFonts w:ascii="Times New Roman" w:hAnsi="Times New Roman"/>
          <w:sz w:val="24"/>
          <w:szCs w:val="24"/>
        </w:rPr>
      </w:pPr>
      <w:r w:rsidRPr="006458C6">
        <w:rPr>
          <w:rFonts w:ascii="Times New Roman" w:hAnsi="Times New Roman"/>
          <w:sz w:val="24"/>
          <w:szCs w:val="24"/>
        </w:rPr>
        <w:t>Writing letters</w:t>
      </w:r>
    </w:p>
    <w:p w:rsidR="006458C6" w:rsidRPr="006458C6" w:rsidRDefault="006458C6" w:rsidP="006458C6">
      <w:pPr>
        <w:pStyle w:val="ListParagraph"/>
        <w:numPr>
          <w:ilvl w:val="0"/>
          <w:numId w:val="5"/>
        </w:numPr>
      </w:pPr>
      <w:r w:rsidRPr="006458C6">
        <w:t>Dealing with the general public</w:t>
      </w:r>
    </w:p>
    <w:p w:rsidR="00FF3001" w:rsidRPr="006458C6" w:rsidRDefault="006458C6" w:rsidP="006458C6">
      <w:pPr>
        <w:pStyle w:val="ListParagraph"/>
        <w:numPr>
          <w:ilvl w:val="0"/>
          <w:numId w:val="5"/>
        </w:numPr>
      </w:pPr>
      <w:r w:rsidRPr="006458C6">
        <w:t>Helping students in the admission and registration process</w:t>
      </w:r>
    </w:p>
    <w:p w:rsidR="00FF3001" w:rsidRPr="00240501" w:rsidRDefault="00FF3001" w:rsidP="006458C6">
      <w:pPr>
        <w:ind w:left="720"/>
      </w:pPr>
    </w:p>
    <w:p w:rsidR="00FF3001" w:rsidRPr="00240501" w:rsidRDefault="00FF3001" w:rsidP="00FF3001">
      <w:pPr>
        <w:ind w:left="360"/>
      </w:pPr>
    </w:p>
    <w:p w:rsidR="00FF3001" w:rsidRPr="00240501" w:rsidRDefault="00FF3001" w:rsidP="00FF3001">
      <w:pPr>
        <w:rPr>
          <w:sz w:val="22"/>
          <w:szCs w:val="22"/>
        </w:rPr>
      </w:pPr>
      <w:r w:rsidRPr="00240501">
        <w:rPr>
          <w:b/>
          <w:bCs/>
          <w:sz w:val="22"/>
          <w:szCs w:val="22"/>
        </w:rPr>
        <w:t> </w:t>
      </w:r>
    </w:p>
    <w:p w:rsidR="00FF3001" w:rsidRDefault="00717251" w:rsidP="00717251">
      <w:pPr>
        <w:jc w:val="center"/>
        <w:rPr>
          <w:b/>
          <w:bCs/>
          <w:sz w:val="28"/>
          <w:szCs w:val="28"/>
        </w:rPr>
      </w:pPr>
      <w:r w:rsidRPr="00717251">
        <w:rPr>
          <w:b/>
          <w:bCs/>
          <w:sz w:val="28"/>
          <w:szCs w:val="28"/>
        </w:rPr>
        <w:t>Skills</w:t>
      </w:r>
    </w:p>
    <w:p w:rsidR="00717251" w:rsidRPr="00717251" w:rsidRDefault="00717251" w:rsidP="00717251">
      <w:pPr>
        <w:jc w:val="center"/>
        <w:rPr>
          <w:b/>
          <w:bCs/>
          <w:sz w:val="28"/>
          <w:szCs w:val="28"/>
        </w:rPr>
      </w:pPr>
    </w:p>
    <w:p w:rsidR="00717251" w:rsidRPr="00717251" w:rsidRDefault="00717251" w:rsidP="009E59CB">
      <w:pPr>
        <w:jc w:val="both"/>
        <w:rPr>
          <w:bCs/>
          <w:szCs w:val="22"/>
        </w:rPr>
      </w:pPr>
      <w:r w:rsidRPr="00717251">
        <w:rPr>
          <w:bCs/>
          <w:szCs w:val="22"/>
        </w:rPr>
        <w:t>Computer Literacy</w:t>
      </w:r>
    </w:p>
    <w:p w:rsidR="00717251" w:rsidRPr="00717251" w:rsidRDefault="00717251" w:rsidP="009E59CB">
      <w:pPr>
        <w:jc w:val="both"/>
        <w:rPr>
          <w:bCs/>
          <w:szCs w:val="22"/>
        </w:rPr>
      </w:pPr>
      <w:r w:rsidRPr="00717251">
        <w:rPr>
          <w:bCs/>
          <w:szCs w:val="22"/>
        </w:rPr>
        <w:t>Microsoft Word</w:t>
      </w:r>
    </w:p>
    <w:p w:rsidR="00717251" w:rsidRPr="00717251" w:rsidRDefault="00717251" w:rsidP="009E59CB">
      <w:pPr>
        <w:jc w:val="both"/>
        <w:rPr>
          <w:bCs/>
          <w:szCs w:val="22"/>
        </w:rPr>
      </w:pPr>
      <w:r w:rsidRPr="00717251">
        <w:rPr>
          <w:bCs/>
          <w:szCs w:val="22"/>
        </w:rPr>
        <w:t>Microsoft Excel</w:t>
      </w:r>
    </w:p>
    <w:p w:rsidR="00717251" w:rsidRPr="00717251" w:rsidRDefault="00717251" w:rsidP="009E59CB">
      <w:pPr>
        <w:jc w:val="both"/>
        <w:rPr>
          <w:bCs/>
          <w:szCs w:val="22"/>
        </w:rPr>
      </w:pPr>
      <w:r w:rsidRPr="00717251">
        <w:rPr>
          <w:bCs/>
          <w:szCs w:val="22"/>
        </w:rPr>
        <w:t>Microsoft Publisher</w:t>
      </w:r>
    </w:p>
    <w:p w:rsidR="00717251" w:rsidRPr="00717251" w:rsidRDefault="00717251" w:rsidP="009E59CB">
      <w:pPr>
        <w:jc w:val="both"/>
        <w:rPr>
          <w:bCs/>
          <w:szCs w:val="22"/>
        </w:rPr>
      </w:pPr>
      <w:r w:rsidRPr="00717251">
        <w:rPr>
          <w:bCs/>
          <w:szCs w:val="22"/>
        </w:rPr>
        <w:t>Internet Savvy</w:t>
      </w:r>
    </w:p>
    <w:p w:rsidR="00717251" w:rsidRPr="00717251" w:rsidRDefault="00717251" w:rsidP="009E59CB">
      <w:pPr>
        <w:jc w:val="both"/>
        <w:rPr>
          <w:bCs/>
          <w:szCs w:val="22"/>
        </w:rPr>
      </w:pPr>
      <w:r w:rsidRPr="00717251">
        <w:rPr>
          <w:bCs/>
          <w:szCs w:val="22"/>
        </w:rPr>
        <w:t>Good Communication Skills</w:t>
      </w:r>
    </w:p>
    <w:p w:rsidR="00717251" w:rsidRDefault="00717251" w:rsidP="009E59CB">
      <w:pPr>
        <w:jc w:val="both"/>
        <w:rPr>
          <w:b/>
          <w:bCs/>
          <w:szCs w:val="22"/>
        </w:rPr>
      </w:pPr>
    </w:p>
    <w:p w:rsidR="00717251" w:rsidRPr="009E59CB" w:rsidRDefault="00717251" w:rsidP="009E59CB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 </w:t>
      </w:r>
    </w:p>
    <w:p w:rsidR="00FF3001" w:rsidRDefault="00FF3001" w:rsidP="00FF3001">
      <w:pPr>
        <w:jc w:val="center"/>
        <w:rPr>
          <w:b/>
          <w:sz w:val="28"/>
          <w:szCs w:val="28"/>
        </w:rPr>
      </w:pPr>
      <w:r w:rsidRPr="00170EF4">
        <w:rPr>
          <w:b/>
          <w:sz w:val="28"/>
          <w:szCs w:val="28"/>
        </w:rPr>
        <w:t>REFERENCES</w:t>
      </w:r>
    </w:p>
    <w:p w:rsidR="00FF3001" w:rsidRDefault="00FF3001" w:rsidP="00FF3001"/>
    <w:p w:rsidR="00FF3001" w:rsidRDefault="00FF3001" w:rsidP="00FF3001"/>
    <w:p w:rsidR="006338A6" w:rsidRDefault="006338A6" w:rsidP="00FF3001">
      <w:proofErr w:type="spellStart"/>
      <w:r>
        <w:t>Lawerence</w:t>
      </w:r>
      <w:proofErr w:type="spellEnd"/>
      <w:r>
        <w:t xml:space="preserve"> Oliver</w:t>
      </w:r>
    </w:p>
    <w:p w:rsidR="000A5C8A" w:rsidRDefault="000A5C8A" w:rsidP="00FF3001">
      <w:proofErr w:type="spellStart"/>
      <w:r>
        <w:t>Sunrees</w:t>
      </w:r>
      <w:proofErr w:type="spellEnd"/>
      <w:r>
        <w:t xml:space="preserve"> Road Penal</w:t>
      </w:r>
    </w:p>
    <w:p w:rsidR="006338A6" w:rsidRDefault="006338A6" w:rsidP="00FF3001">
      <w:r>
        <w:t>Chief Executive Officer</w:t>
      </w:r>
    </w:p>
    <w:p w:rsidR="00717251" w:rsidRDefault="00B837A3" w:rsidP="00FF3001">
      <w:r>
        <w:t xml:space="preserve">San Juan/ </w:t>
      </w:r>
      <w:proofErr w:type="spellStart"/>
      <w:r w:rsidR="00196148">
        <w:t>Laventille</w:t>
      </w:r>
      <w:proofErr w:type="spellEnd"/>
      <w:r w:rsidR="00C7511F">
        <w:t xml:space="preserve"> Regional </w:t>
      </w:r>
      <w:proofErr w:type="spellStart"/>
      <w:r w:rsidR="00C7511F">
        <w:t>Cor</w:t>
      </w:r>
      <w:r w:rsidR="00717251">
        <w:t>peration</w:t>
      </w:r>
      <w:proofErr w:type="spellEnd"/>
    </w:p>
    <w:p w:rsidR="00FF3001" w:rsidRDefault="005634DC" w:rsidP="00FF3001">
      <w:r>
        <w:t>745-5471/ 647-0670</w:t>
      </w:r>
    </w:p>
    <w:p w:rsidR="006338A6" w:rsidRDefault="006338A6" w:rsidP="00FF3001"/>
    <w:p w:rsidR="00FF3001" w:rsidRDefault="00FF3001" w:rsidP="00FF3001"/>
    <w:p w:rsidR="00FF3001" w:rsidRDefault="006338A6" w:rsidP="00FF3001">
      <w:proofErr w:type="spellStart"/>
      <w:r>
        <w:t>Sherma</w:t>
      </w:r>
      <w:proofErr w:type="spellEnd"/>
      <w:r>
        <w:t xml:space="preserve"> Sobers</w:t>
      </w:r>
    </w:p>
    <w:p w:rsidR="000A5C8A" w:rsidRDefault="000A5C8A" w:rsidP="00FF3001">
      <w:r>
        <w:t>San Fernando</w:t>
      </w:r>
    </w:p>
    <w:p w:rsidR="00FF3001" w:rsidRDefault="006338A6" w:rsidP="00FF3001">
      <w:r>
        <w:t>Teacher</w:t>
      </w:r>
    </w:p>
    <w:p w:rsidR="00717251" w:rsidRDefault="00717251" w:rsidP="00FF3001">
      <w:r>
        <w:t xml:space="preserve">St. </w:t>
      </w:r>
      <w:proofErr w:type="spellStart"/>
      <w:r>
        <w:t>Dominics</w:t>
      </w:r>
      <w:proofErr w:type="spellEnd"/>
      <w:r>
        <w:t xml:space="preserve"> Penal Roman Catholic School</w:t>
      </w:r>
    </w:p>
    <w:p w:rsidR="00FF3001" w:rsidRDefault="006338A6">
      <w:r>
        <w:t>328-1196</w:t>
      </w:r>
    </w:p>
    <w:p w:rsidR="005C2663" w:rsidRDefault="005C2663"/>
    <w:p w:rsidR="005C2663" w:rsidRDefault="005C2663">
      <w:r>
        <w:t>Jason Charles</w:t>
      </w:r>
    </w:p>
    <w:p w:rsidR="005C2663" w:rsidRDefault="005C2663">
      <w:r>
        <w:t>Placement Officer</w:t>
      </w:r>
    </w:p>
    <w:p w:rsidR="005C2663" w:rsidRDefault="005C2663">
      <w:r>
        <w:t>College of Science Technology and Applied Arts of Trinidad and Tobago</w:t>
      </w:r>
    </w:p>
    <w:p w:rsidR="005C2663" w:rsidRDefault="000A5C8A">
      <w:r>
        <w:t>602-3977</w:t>
      </w:r>
      <w:r w:rsidR="0073184B">
        <w:t xml:space="preserve"> / 625-5030 </w:t>
      </w:r>
      <w:proofErr w:type="spellStart"/>
      <w:r w:rsidR="0073184B">
        <w:t>ext</w:t>
      </w:r>
      <w:proofErr w:type="spellEnd"/>
      <w:r w:rsidR="0073184B">
        <w:t xml:space="preserve"> 5313</w:t>
      </w:r>
      <w:bookmarkStart w:id="0" w:name="_GoBack"/>
      <w:bookmarkEnd w:id="0"/>
    </w:p>
    <w:sectPr w:rsidR="005C2663" w:rsidSect="005634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F73" w:rsidRDefault="000C1F73" w:rsidP="006338A6">
      <w:r>
        <w:separator/>
      </w:r>
    </w:p>
  </w:endnote>
  <w:endnote w:type="continuationSeparator" w:id="0">
    <w:p w:rsidR="000C1F73" w:rsidRDefault="000C1F73" w:rsidP="0063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3" w:rsidRDefault="005C26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3" w:rsidRDefault="005C26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3" w:rsidRDefault="005C2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F73" w:rsidRDefault="000C1F73" w:rsidP="006338A6">
      <w:r>
        <w:separator/>
      </w:r>
    </w:p>
  </w:footnote>
  <w:footnote w:type="continuationSeparator" w:id="0">
    <w:p w:rsidR="000C1F73" w:rsidRDefault="000C1F73" w:rsidP="00633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663" w:rsidRDefault="005C26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8A6" w:rsidRPr="005634DC" w:rsidRDefault="006338A6" w:rsidP="006338A6">
    <w:pPr>
      <w:jc w:val="center"/>
      <w:rPr>
        <w:rFonts w:ascii="Arial" w:hAnsi="Arial" w:cs="Arial"/>
        <w:sz w:val="20"/>
        <w:szCs w:val="20"/>
      </w:rPr>
    </w:pPr>
    <w:r w:rsidRPr="005634DC">
      <w:rPr>
        <w:b/>
        <w:bCs/>
        <w:sz w:val="32"/>
        <w:szCs w:val="32"/>
      </w:rPr>
      <w:t>Annamarie Gill</w:t>
    </w:r>
  </w:p>
  <w:p w:rsidR="006338A6" w:rsidRPr="005634DC" w:rsidRDefault="006338A6" w:rsidP="006338A6">
    <w:pPr>
      <w:jc w:val="center"/>
      <w:rPr>
        <w:b/>
      </w:rPr>
    </w:pPr>
    <w:r w:rsidRPr="005634DC">
      <w:rPr>
        <w:b/>
      </w:rPr>
      <w:t xml:space="preserve">#59F </w:t>
    </w:r>
    <w:proofErr w:type="spellStart"/>
    <w:r w:rsidRPr="005634DC">
      <w:rPr>
        <w:b/>
      </w:rPr>
      <w:t>Sunrees</w:t>
    </w:r>
    <w:proofErr w:type="spellEnd"/>
    <w:r w:rsidRPr="005634DC">
      <w:rPr>
        <w:b/>
      </w:rPr>
      <w:t xml:space="preserve"> Road Penal, Tel#476-5607, 316-0583</w:t>
    </w:r>
  </w:p>
  <w:p w:rsidR="006338A6" w:rsidRPr="005634DC" w:rsidRDefault="006338A6" w:rsidP="006338A6">
    <w:pPr>
      <w:jc w:val="center"/>
      <w:rPr>
        <w:b/>
      </w:rPr>
    </w:pPr>
    <w:r w:rsidRPr="005634DC">
      <w:rPr>
        <w:b/>
      </w:rPr>
      <w:t xml:space="preserve">Email: gill.annamarie@gmail.com </w:t>
    </w:r>
  </w:p>
  <w:p w:rsidR="006338A6" w:rsidRPr="006338A6" w:rsidRDefault="006338A6" w:rsidP="006338A6">
    <w:pPr>
      <w:rPr>
        <w:color w:val="A6A6A6" w:themeColor="background1" w:themeShade="A6"/>
        <w:sz w:val="22"/>
        <w:szCs w:val="22"/>
      </w:rPr>
    </w:pPr>
    <w:r w:rsidRPr="006338A6">
      <w:rPr>
        <w:color w:val="A6A6A6" w:themeColor="background1" w:themeShade="A6"/>
        <w:sz w:val="22"/>
        <w:szCs w:val="22"/>
      </w:rPr>
      <w:t> </w:t>
    </w:r>
  </w:p>
  <w:p w:rsidR="006338A6" w:rsidRDefault="006338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B61" w:rsidRPr="00240501" w:rsidRDefault="008B7B61" w:rsidP="008B7B61">
    <w:pPr>
      <w:jc w:val="center"/>
      <w:rPr>
        <w:rFonts w:ascii="Arial" w:hAnsi="Arial" w:cs="Arial"/>
        <w:sz w:val="20"/>
        <w:szCs w:val="20"/>
      </w:rPr>
    </w:pPr>
    <w:r>
      <w:rPr>
        <w:b/>
        <w:bCs/>
        <w:sz w:val="32"/>
        <w:szCs w:val="32"/>
      </w:rPr>
      <w:t>Annamarie Gill</w:t>
    </w:r>
  </w:p>
  <w:p w:rsidR="008B7B61" w:rsidRDefault="008B7B61" w:rsidP="008B7B61">
    <w:pPr>
      <w:jc w:val="center"/>
      <w:rPr>
        <w:b/>
      </w:rPr>
    </w:pPr>
    <w:r w:rsidRPr="00240501">
      <w:rPr>
        <w:b/>
        <w:color w:val="5F5F5F"/>
      </w:rPr>
      <w:t>#</w:t>
    </w:r>
    <w:r>
      <w:rPr>
        <w:b/>
      </w:rPr>
      <w:t xml:space="preserve">59F </w:t>
    </w:r>
    <w:proofErr w:type="spellStart"/>
    <w:r>
      <w:rPr>
        <w:b/>
      </w:rPr>
      <w:t>Sunrees</w:t>
    </w:r>
    <w:proofErr w:type="spellEnd"/>
    <w:r>
      <w:rPr>
        <w:b/>
      </w:rPr>
      <w:t xml:space="preserve"> Road Penal</w:t>
    </w:r>
    <w:r w:rsidRPr="00240501">
      <w:rPr>
        <w:b/>
      </w:rPr>
      <w:t>, Tel#</w:t>
    </w:r>
    <w:r>
      <w:rPr>
        <w:b/>
      </w:rPr>
      <w:t>476-5607, 316-0583</w:t>
    </w:r>
  </w:p>
  <w:p w:rsidR="008B7B61" w:rsidRPr="00240501" w:rsidRDefault="008B7B61" w:rsidP="008B7B61">
    <w:pPr>
      <w:jc w:val="center"/>
      <w:rPr>
        <w:b/>
      </w:rPr>
    </w:pPr>
    <w:r>
      <w:rPr>
        <w:b/>
      </w:rPr>
      <w:t>E</w:t>
    </w:r>
    <w:r w:rsidRPr="00240501">
      <w:rPr>
        <w:b/>
      </w:rPr>
      <w:t>mail</w:t>
    </w:r>
    <w:r>
      <w:rPr>
        <w:b/>
      </w:rPr>
      <w:t>:</w:t>
    </w:r>
    <w:r w:rsidRPr="00240501">
      <w:rPr>
        <w:b/>
      </w:rPr>
      <w:t xml:space="preserve"> </w:t>
    </w:r>
    <w:r w:rsidRPr="00FF3001">
      <w:rPr>
        <w:b/>
      </w:rPr>
      <w:t>gill.annamarie@gmail</w:t>
    </w:r>
    <w:r>
      <w:rPr>
        <w:b/>
      </w:rPr>
      <w:t xml:space="preserve">.com </w:t>
    </w:r>
  </w:p>
  <w:p w:rsidR="008B7B61" w:rsidRPr="00240501" w:rsidRDefault="008B7B61" w:rsidP="008B7B61">
    <w:pPr>
      <w:rPr>
        <w:sz w:val="22"/>
        <w:szCs w:val="22"/>
      </w:rPr>
    </w:pPr>
    <w:r w:rsidRPr="00240501">
      <w:rPr>
        <w:sz w:val="22"/>
        <w:szCs w:val="22"/>
      </w:rPr>
      <w:t> </w:t>
    </w:r>
  </w:p>
  <w:p w:rsidR="005634DC" w:rsidRDefault="005634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55D4"/>
    <w:multiLevelType w:val="hybridMultilevel"/>
    <w:tmpl w:val="F166588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20EC2"/>
    <w:multiLevelType w:val="hybridMultilevel"/>
    <w:tmpl w:val="D22EC5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D86C20"/>
    <w:multiLevelType w:val="hybridMultilevel"/>
    <w:tmpl w:val="CE3C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10174"/>
    <w:multiLevelType w:val="hybridMultilevel"/>
    <w:tmpl w:val="B562F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C06AD9"/>
    <w:multiLevelType w:val="hybridMultilevel"/>
    <w:tmpl w:val="BE3C9DBA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01"/>
    <w:rsid w:val="000A5C8A"/>
    <w:rsid w:val="000C1F73"/>
    <w:rsid w:val="00196148"/>
    <w:rsid w:val="0035299C"/>
    <w:rsid w:val="003A302C"/>
    <w:rsid w:val="004D7441"/>
    <w:rsid w:val="00534643"/>
    <w:rsid w:val="005634DC"/>
    <w:rsid w:val="005C2663"/>
    <w:rsid w:val="005E5F15"/>
    <w:rsid w:val="006338A6"/>
    <w:rsid w:val="006458C6"/>
    <w:rsid w:val="00717251"/>
    <w:rsid w:val="0073184B"/>
    <w:rsid w:val="008B7B61"/>
    <w:rsid w:val="00937D1B"/>
    <w:rsid w:val="0098049A"/>
    <w:rsid w:val="00982A8E"/>
    <w:rsid w:val="009A62F3"/>
    <w:rsid w:val="009E59CB"/>
    <w:rsid w:val="00B837A3"/>
    <w:rsid w:val="00C377E3"/>
    <w:rsid w:val="00C7511F"/>
    <w:rsid w:val="00CB07F0"/>
    <w:rsid w:val="00D32FA0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8C6"/>
    <w:pPr>
      <w:ind w:left="720"/>
      <w:contextualSpacing/>
    </w:pPr>
  </w:style>
  <w:style w:type="paragraph" w:customStyle="1" w:styleId="Responsibilities">
    <w:name w:val="Responsibilities"/>
    <w:next w:val="Normal"/>
    <w:rsid w:val="006458C6"/>
    <w:pPr>
      <w:numPr>
        <w:numId w:val="4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PositionTitle">
    <w:name w:val="Position Title"/>
    <w:basedOn w:val="Normal"/>
    <w:qFormat/>
    <w:rsid w:val="006458C6"/>
    <w:pPr>
      <w:outlineLvl w:val="1"/>
    </w:pPr>
    <w:rPr>
      <w:rFonts w:ascii="Bookman Old Style" w:hAnsi="Bookman Old Sty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3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8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8A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8C6"/>
    <w:pPr>
      <w:ind w:left="720"/>
      <w:contextualSpacing/>
    </w:pPr>
  </w:style>
  <w:style w:type="paragraph" w:customStyle="1" w:styleId="Responsibilities">
    <w:name w:val="Responsibilities"/>
    <w:next w:val="Normal"/>
    <w:rsid w:val="006458C6"/>
    <w:pPr>
      <w:numPr>
        <w:numId w:val="4"/>
      </w:num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PositionTitle">
    <w:name w:val="Position Title"/>
    <w:basedOn w:val="Normal"/>
    <w:qFormat/>
    <w:rsid w:val="006458C6"/>
    <w:pPr>
      <w:outlineLvl w:val="1"/>
    </w:pPr>
    <w:rPr>
      <w:rFonts w:ascii="Bookman Old Style" w:hAnsi="Bookman Old Sty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3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8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8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arie%20Gill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487DC08-E850-4102-AB0B-E05D452FD4BB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costaatt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</dc:creator>
  <cp:keywords/>
  <dc:description/>
  <cp:lastModifiedBy>User</cp:lastModifiedBy>
  <cp:revision>5</cp:revision>
  <cp:lastPrinted>2011-04-28T13:50:00Z</cp:lastPrinted>
  <dcterms:created xsi:type="dcterms:W3CDTF">2011-04-28T13:31:00Z</dcterms:created>
  <dcterms:modified xsi:type="dcterms:W3CDTF">2014-12-11T15:14:00Z</dcterms:modified>
</cp:coreProperties>
</file>