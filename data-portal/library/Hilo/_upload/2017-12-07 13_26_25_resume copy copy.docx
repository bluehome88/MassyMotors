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AADC9" w14:textId="00453241" w:rsidR="00070C77" w:rsidRDefault="005968E1">
      <w:pPr>
        <w:pStyle w:val="Name"/>
      </w:pPr>
      <w:r>
        <w:t>Aaliyah Lewis</w:t>
      </w:r>
      <w:bookmarkStart w:id="0" w:name="_GoBack"/>
      <w:bookmarkEnd w:id="0"/>
    </w:p>
    <w:p w14:paraId="79A597AD" w14:textId="2366C654" w:rsidR="0014170A" w:rsidRDefault="00610EEA">
      <w:pPr>
        <w:pStyle w:val="Name"/>
        <w:rPr>
          <w:sz w:val="20"/>
          <w:szCs w:val="20"/>
        </w:rPr>
      </w:pPr>
      <w:r>
        <w:rPr>
          <w:sz w:val="20"/>
          <w:szCs w:val="20"/>
        </w:rPr>
        <w:t>A</w:t>
      </w:r>
      <w:r w:rsidR="00B40382">
        <w:rPr>
          <w:sz w:val="20"/>
          <w:szCs w:val="20"/>
        </w:rPr>
        <w:t>ge:17</w:t>
      </w:r>
    </w:p>
    <w:p w14:paraId="6C4E2E31" w14:textId="1BE6B8B5" w:rsidR="007E0A39" w:rsidRDefault="00FB5515" w:rsidP="00FB5515">
      <w:pPr>
        <w:pStyle w:val="Name"/>
        <w:rPr>
          <w:sz w:val="20"/>
          <w:szCs w:val="20"/>
        </w:rPr>
      </w:pPr>
      <w:r>
        <w:rPr>
          <w:sz w:val="20"/>
          <w:szCs w:val="20"/>
        </w:rPr>
        <w:t>Date oF Birth:</w:t>
      </w:r>
      <w:r w:rsidR="00122427">
        <w:rPr>
          <w:sz w:val="20"/>
          <w:szCs w:val="20"/>
        </w:rPr>
        <w:t>21,july,2000</w:t>
      </w:r>
    </w:p>
    <w:p w14:paraId="7D48AA07" w14:textId="3FE47702" w:rsidR="00122427" w:rsidRDefault="00122427" w:rsidP="00FB5515">
      <w:pPr>
        <w:pStyle w:val="Name"/>
        <w:rPr>
          <w:sz w:val="20"/>
          <w:szCs w:val="20"/>
        </w:rPr>
      </w:pPr>
      <w:r>
        <w:rPr>
          <w:sz w:val="20"/>
          <w:szCs w:val="20"/>
        </w:rPr>
        <w:t>Email:aaliyahlewis541@gmail.com</w:t>
      </w:r>
    </w:p>
    <w:p w14:paraId="3AB65953" w14:textId="2F6F3F74" w:rsidR="005055A7" w:rsidRDefault="00B62FC7" w:rsidP="00FB5515">
      <w:pPr>
        <w:pStyle w:val="Name"/>
        <w:rPr>
          <w:sz w:val="20"/>
          <w:szCs w:val="20"/>
        </w:rPr>
      </w:pPr>
      <w:r>
        <w:rPr>
          <w:sz w:val="20"/>
          <w:szCs w:val="20"/>
        </w:rPr>
        <w:t xml:space="preserve">TELEPHONE </w:t>
      </w:r>
      <w:r w:rsidR="005055A7">
        <w:rPr>
          <w:sz w:val="20"/>
          <w:szCs w:val="20"/>
        </w:rPr>
        <w:t>:1868-3375085</w:t>
      </w:r>
    </w:p>
    <w:p w14:paraId="59E21F5A" w14:textId="4D52ADB0" w:rsidR="00FE528D" w:rsidRDefault="00FE528D" w:rsidP="00FB5515">
      <w:pPr>
        <w:pStyle w:val="Name"/>
        <w:rPr>
          <w:b w:val="0"/>
        </w:rPr>
      </w:pPr>
      <w:r>
        <w:rPr>
          <w:sz w:val="20"/>
          <w:szCs w:val="20"/>
        </w:rPr>
        <w:t>AddrEss:#1B Calvary hill,East-Dry-River,pos</w:t>
      </w:r>
    </w:p>
    <w:p w14:paraId="28169614" w14:textId="77777777" w:rsidR="00070C77" w:rsidRDefault="005968E1">
      <w:pPr>
        <w:pStyle w:val="Heading1"/>
      </w:pPr>
      <w:r>
        <w:t>Skills Summary</w:t>
      </w:r>
    </w:p>
    <w:p w14:paraId="05884739" w14:textId="214BF459" w:rsidR="00070C77" w:rsidRDefault="005968E1">
      <w:pPr>
        <w:spacing w:after="180"/>
      </w:pPr>
      <w:r>
        <w:t>Communication: I have a great ability to communicate wi</w:t>
      </w:r>
      <w:r w:rsidR="003B3363">
        <w:t xml:space="preserve">th persons. I also work </w:t>
      </w:r>
      <w:r>
        <w:t xml:space="preserve"> well with others. The ability to speak and offer</w:t>
      </w:r>
      <w:r w:rsidR="003B3363">
        <w:t xml:space="preserve"> help to persons is one of my key skills.</w:t>
      </w:r>
    </w:p>
    <w:p w14:paraId="582113E5" w14:textId="0069736A" w:rsidR="00070C77" w:rsidRDefault="005968E1">
      <w:pPr>
        <w:spacing w:after="180"/>
      </w:pPr>
      <w:r>
        <w:t xml:space="preserve"> Adaptive Skills: I am able to persuade p</w:t>
      </w:r>
      <w:r w:rsidR="00E40B53">
        <w:t>ersons very easily. A very useful skill while working in retail.</w:t>
      </w:r>
    </w:p>
    <w:p w14:paraId="08052F42" w14:textId="77777777" w:rsidR="00070C77" w:rsidRDefault="005968E1">
      <w:pPr>
        <w:spacing w:after="180"/>
      </w:pPr>
      <w:r>
        <w:t xml:space="preserve">Conflict Resolution: Resolving conflicts is a fairly good skill of mine. </w:t>
      </w:r>
    </w:p>
    <w:p w14:paraId="7B5CEE83" w14:textId="39CB7703" w:rsidR="00070C77" w:rsidRDefault="005968E1" w:rsidP="00696998">
      <w:pPr>
        <w:pStyle w:val="Heading1"/>
      </w:pPr>
      <w:r>
        <w:t>Education</w:t>
      </w:r>
    </w:p>
    <w:p w14:paraId="373704D6" w14:textId="116475EE" w:rsidR="00070C77" w:rsidRDefault="005968E1">
      <w:r>
        <w:t>School:Belmont secondary school, Belmont circular road,Belmont.</w:t>
      </w:r>
    </w:p>
    <w:p w14:paraId="560CDCB0" w14:textId="31EF4701" w:rsidR="00666BB3" w:rsidRDefault="00666BB3">
      <w:r>
        <w:t>(Currently re-sitting two cxc subjects at Polytechnic Sixth form school)</w:t>
      </w:r>
    </w:p>
    <w:p w14:paraId="188B33AB" w14:textId="01C50BA3" w:rsidR="00070C77" w:rsidRDefault="005968E1" w:rsidP="00666BB3">
      <w:pPr>
        <w:pStyle w:val="Heading1"/>
      </w:pPr>
      <w:r>
        <w:t>Experience</w:t>
      </w:r>
      <w:r w:rsidR="00666BB3">
        <w:t>:</w:t>
      </w:r>
    </w:p>
    <w:p w14:paraId="021EC796" w14:textId="5BEBD7DC" w:rsidR="00666BB3" w:rsidRPr="00666BB3" w:rsidRDefault="00666BB3" w:rsidP="00666BB3">
      <w:r>
        <w:t xml:space="preserve">No experience </w:t>
      </w:r>
    </w:p>
    <w:p w14:paraId="614AE9CE" w14:textId="7796F7EF" w:rsidR="00070C77" w:rsidRDefault="00A22712" w:rsidP="0063564E">
      <w:pPr>
        <w:pStyle w:val="Heading1"/>
      </w:pPr>
      <w:r>
        <w:t>Awards:</w:t>
      </w:r>
    </w:p>
    <w:p w14:paraId="11F860D3" w14:textId="77777777" w:rsidR="00070C77" w:rsidRDefault="005968E1">
      <w:r>
        <w:t>Certificate of participation:Spanish speaking presentation of a poem.</w:t>
      </w:r>
    </w:p>
    <w:p w14:paraId="00A74218" w14:textId="5716C618" w:rsidR="00070C77" w:rsidRDefault="00C04773">
      <w:r>
        <w:t>Certificate of completion:heroes foundation.</w:t>
      </w:r>
    </w:p>
    <w:p w14:paraId="5A8E8C25" w14:textId="3597360B" w:rsidR="00A22712" w:rsidRDefault="00093A2A">
      <w:r>
        <w:t>Top english student: class of 2017</w:t>
      </w:r>
      <w:r w:rsidR="006607A9">
        <w:t>.</w:t>
      </w:r>
    </w:p>
    <w:p w14:paraId="050103D7" w14:textId="12FCF94B" w:rsidR="006607A9" w:rsidRDefault="006607A9"/>
    <w:p w14:paraId="635B805D" w14:textId="08BA07AA" w:rsidR="006607A9" w:rsidRDefault="00C76D0D">
      <w:pPr>
        <w:rPr>
          <w:b/>
        </w:rPr>
      </w:pPr>
      <w:r>
        <w:rPr>
          <w:b/>
        </w:rPr>
        <w:t xml:space="preserve"> Number of </w:t>
      </w:r>
      <w:r w:rsidR="006607A9">
        <w:rPr>
          <w:b/>
        </w:rPr>
        <w:t>Passes:</w:t>
      </w:r>
      <w:r>
        <w:rPr>
          <w:b/>
        </w:rPr>
        <w:t xml:space="preserve"> 2</w:t>
      </w:r>
    </w:p>
    <w:p w14:paraId="4FBD4E1E" w14:textId="0E565D54" w:rsidR="00A65C2C" w:rsidRDefault="00A65C2C">
      <w:r>
        <w:t>E</w:t>
      </w:r>
      <w:r w:rsidR="00AE50D1">
        <w:t>nglish</w:t>
      </w:r>
      <w:r>
        <w:t>(1</w:t>
      </w:r>
      <w:r w:rsidR="0048159F">
        <w:t>),Principles Of Business (3)</w:t>
      </w:r>
    </w:p>
    <w:p w14:paraId="6AC25ECA" w14:textId="1FBA6415" w:rsidR="00A65C2C" w:rsidRDefault="00A65C2C"/>
    <w:p w14:paraId="4C9E398B" w14:textId="596D450D" w:rsidR="00C04773" w:rsidRPr="00725F76" w:rsidRDefault="00725F76">
      <w:pPr>
        <w:rPr>
          <w:b/>
        </w:rPr>
      </w:pPr>
      <w:r>
        <w:rPr>
          <w:b/>
        </w:rPr>
        <w:t>(References available on request)</w:t>
      </w:r>
    </w:p>
    <w:sectPr w:rsidR="00C04773" w:rsidRPr="00725F76">
      <w:headerReference w:type="default" r:id="rId6"/>
      <w:footerReference w:type="default" r:id="rId7"/>
      <w:headerReference w:type="first" r:id="rId8"/>
      <w:pgSz w:w="12240" w:h="15840"/>
      <w:pgMar w:top="1152" w:right="1123" w:bottom="1195" w:left="1123" w:header="432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9547D" w14:textId="77777777" w:rsidR="006F3094" w:rsidRDefault="006F3094">
      <w:pPr>
        <w:spacing w:after="0" w:line="240" w:lineRule="auto"/>
      </w:pPr>
      <w:r>
        <w:separator/>
      </w:r>
    </w:p>
  </w:endnote>
  <w:endnote w:type="continuationSeparator" w:id="0">
    <w:p w14:paraId="0BDFEEC1" w14:textId="77777777" w:rsidR="006F3094" w:rsidRDefault="006F3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7E89B" w14:textId="77777777" w:rsidR="008E134D" w:rsidRDefault="005968E1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A2BE3" w14:textId="77777777" w:rsidR="006F3094" w:rsidRDefault="006F3094">
      <w:pPr>
        <w:spacing w:after="0" w:line="240" w:lineRule="auto"/>
      </w:pPr>
      <w:r>
        <w:separator/>
      </w:r>
    </w:p>
  </w:footnote>
  <w:footnote w:type="continuationSeparator" w:id="0">
    <w:p w14:paraId="26035E22" w14:textId="77777777" w:rsidR="006F3094" w:rsidRDefault="006F3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3D710" w14:textId="77777777" w:rsidR="008E134D" w:rsidRDefault="005968E1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E0FCE48" wp14:editId="4F697FFD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4"/>
              <wp:effectExtent l="0" t="0" r="0" b="2076"/>
              <wp:wrapNone/>
              <wp:docPr id="1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4"/>
                        <a:chOff x="0" y="0"/>
                        <a:chExt cx="3200400" cy="10056324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rgbClr val="4B3A2E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  <wps:wsp>
                      <wps:cNvPr id="3" name="Rectangle 3"/>
                      <wps:cNvSpPr/>
                      <wps:spPr>
                        <a:xfrm>
                          <a:off x="0" y="9964884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rgbClr val="4B3A2E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wpg:wgp>
                </a:graphicData>
              </a:graphic>
            </wp:anchor>
          </w:drawing>
        </mc:Choice>
        <mc:Fallback>
          <w:pict>
            <v:group w14:anchorId="13B4F3DD" id="Group 4" o:spid="_x0000_s1026" alt="Title: Background graphics" style="position:absolute;margin-left:0;margin-top:0;width:252pt;height:791.85pt;z-index:251659264;mso-position-horizontal:left;mso-position-horizontal-relative:margin;mso-position-vertical:top;mso-position-vertical-relative:page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">
              <v:rect id="Rectangle 2" o:spid="_x0000_s1027" style="position:absolute;width:32004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" fillcolor="#4b3a2e" stroked="f">
                <v:textbox inset="0,0,0,0"/>
              </v:rect>
              <v:rect id="Rectangle 3" o:spid="_x0000_s1028" style="position:absolute;top:99648;width:32004;height: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" fillcolor="#4b3a2e" stroked="f">
                <v:textbox inset="0,0,0,0"/>
              </v:rect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B2969" w14:textId="77777777" w:rsidR="008E134D" w:rsidRDefault="005968E1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D5FF2F7" wp14:editId="04F8B05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4"/>
              <wp:effectExtent l="0" t="0" r="0" b="2076"/>
              <wp:wrapNone/>
              <wp:docPr id="4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4"/>
                        <a:chOff x="0" y="0"/>
                        <a:chExt cx="3200400" cy="10056324"/>
                      </a:xfrm>
                    </wpg:grpSpPr>
                    <wps:wsp>
                      <wps:cNvPr id="5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rgbClr val="4B3A2E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  <wps:wsp>
                      <wps:cNvPr id="6" name="Rectangle 7"/>
                      <wps:cNvSpPr/>
                      <wps:spPr>
                        <a:xfrm>
                          <a:off x="0" y="9964884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rgbClr val="4B3A2E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wpg:wgp>
                </a:graphicData>
              </a:graphic>
            </wp:anchor>
          </w:drawing>
        </mc:Choice>
        <mc:Fallback>
          <w:pict>
            <v:group w14:anchorId="0390D02D" id="Group 5" o:spid="_x0000_s1026" alt="Title: Background graphics" style="position:absolute;margin-left:0;margin-top:0;width:252pt;height:791.85pt;z-index:251661312;mso-position-horizontal:left;mso-position-horizontal-relative:margin;mso-position-vertical:top;mso-position-vertical-relative:page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">
              <v:rect id="Rectangle 6" o:spid="_x0000_s1027" style="position:absolute;width:32004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" fillcolor="#4b3a2e" stroked="f">
                <v:textbox inset="0,0,0,0"/>
              </v:rect>
              <v:rect id="Rectangle 7" o:spid="_x0000_s1028" style="position:absolute;top:99648;width:32004;height: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" fillcolor="#4b3a2e" stroked="f">
                <v:textbox inset="0,0,0,0"/>
              </v:rect>
              <w10:wrap anchorx="margin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C77"/>
    <w:rsid w:val="00066A9E"/>
    <w:rsid w:val="00070C77"/>
    <w:rsid w:val="00093A2A"/>
    <w:rsid w:val="000D5471"/>
    <w:rsid w:val="00122427"/>
    <w:rsid w:val="0014170A"/>
    <w:rsid w:val="00256DE8"/>
    <w:rsid w:val="0026388C"/>
    <w:rsid w:val="003B3363"/>
    <w:rsid w:val="003B6990"/>
    <w:rsid w:val="003E11CE"/>
    <w:rsid w:val="00420296"/>
    <w:rsid w:val="0048159F"/>
    <w:rsid w:val="005055A7"/>
    <w:rsid w:val="005968E1"/>
    <w:rsid w:val="00610EEA"/>
    <w:rsid w:val="006232A1"/>
    <w:rsid w:val="0063564E"/>
    <w:rsid w:val="006607A9"/>
    <w:rsid w:val="00666BB3"/>
    <w:rsid w:val="00687897"/>
    <w:rsid w:val="00696998"/>
    <w:rsid w:val="006B511C"/>
    <w:rsid w:val="006F3094"/>
    <w:rsid w:val="00725F76"/>
    <w:rsid w:val="00726367"/>
    <w:rsid w:val="007958EF"/>
    <w:rsid w:val="007E0A39"/>
    <w:rsid w:val="009B743D"/>
    <w:rsid w:val="00A22712"/>
    <w:rsid w:val="00A56AE6"/>
    <w:rsid w:val="00A65C2C"/>
    <w:rsid w:val="00AB264B"/>
    <w:rsid w:val="00AE50D1"/>
    <w:rsid w:val="00B247BB"/>
    <w:rsid w:val="00B36247"/>
    <w:rsid w:val="00B40382"/>
    <w:rsid w:val="00B62FC7"/>
    <w:rsid w:val="00BA687C"/>
    <w:rsid w:val="00C04773"/>
    <w:rsid w:val="00C76D0D"/>
    <w:rsid w:val="00C8119B"/>
    <w:rsid w:val="00E40B53"/>
    <w:rsid w:val="00FB5515"/>
    <w:rsid w:val="00FE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F29CE67"/>
  <w15:docId w15:val="{2A58FB28-9686-4BBB-B48E-3F2A8044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="Century Gothic" w:hAnsi="Century Gothic" w:cs="Times New Roman"/>
        <w:color w:val="4B3A2E"/>
        <w:sz w:val="22"/>
        <w:szCs w:val="22"/>
        <w:lang w:val="en-US" w:eastAsia="ja-JP" w:bidi="ar-SA"/>
      </w:rPr>
    </w:rPrDefault>
    <w:pPrDefault>
      <w:pPr>
        <w:autoSpaceDN w:val="0"/>
        <w:spacing w:after="60" w:line="288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pPr>
      <w:spacing w:before="320" w:after="200"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pPr>
      <w:keepNext/>
      <w:keepLines/>
      <w:spacing w:before="220" w:after="80"/>
      <w:outlineLvl w:val="1"/>
    </w:pPr>
    <w:rPr>
      <w:rFonts w:eastAsia="Times New Roman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rFonts w:eastAsia="Times New Roman"/>
      <w:i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20" w:after="80" w:line="240" w:lineRule="auto"/>
      <w:outlineLvl w:val="3"/>
    </w:pPr>
    <w:rPr>
      <w:rFonts w:eastAsia="Times New Roman"/>
      <w:b/>
      <w:iCs/>
      <w:caps/>
      <w:spacing w:val="21"/>
    </w:rPr>
  </w:style>
  <w:style w:type="paragraph" w:styleId="Heading5">
    <w:name w:val="heading 5"/>
    <w:basedOn w:val="Normal"/>
    <w:next w:val="Normal"/>
    <w:pPr>
      <w:keepNext/>
      <w:keepLines/>
      <w:spacing w:before="220" w:after="80" w:line="240" w:lineRule="auto"/>
      <w:outlineLvl w:val="4"/>
    </w:pPr>
    <w:rPr>
      <w:rFonts w:eastAsia="Times New Roman"/>
      <w:b/>
      <w:spacing w:val="21"/>
    </w:rPr>
  </w:style>
  <w:style w:type="paragraph" w:styleId="Heading6">
    <w:name w:val="heading 6"/>
    <w:basedOn w:val="Normal"/>
    <w:next w:val="Normal"/>
    <w:pPr>
      <w:keepNext/>
      <w:keepLines/>
      <w:spacing w:before="220" w:after="80" w:line="240" w:lineRule="auto"/>
      <w:outlineLvl w:val="5"/>
    </w:pPr>
    <w:rPr>
      <w:rFonts w:eastAsia="Times New Roman"/>
      <w:b/>
      <w:i/>
      <w:spacing w:val="21"/>
    </w:rPr>
  </w:style>
  <w:style w:type="paragraph" w:styleId="Heading7">
    <w:name w:val="heading 7"/>
    <w:basedOn w:val="Normal"/>
    <w:next w:val="Normal"/>
    <w:pPr>
      <w:keepNext/>
      <w:keepLines/>
      <w:spacing w:before="220" w:after="80" w:line="240" w:lineRule="auto"/>
      <w:outlineLvl w:val="6"/>
    </w:pPr>
    <w:rPr>
      <w:rFonts w:eastAsia="Times New Roman"/>
      <w:iCs/>
      <w:spacing w:val="21"/>
    </w:rPr>
  </w:style>
  <w:style w:type="paragraph" w:styleId="Heading8">
    <w:name w:val="heading 8"/>
    <w:basedOn w:val="Normal"/>
    <w:next w:val="Normal"/>
    <w:pPr>
      <w:keepNext/>
      <w:keepLines/>
      <w:spacing w:before="220" w:after="80" w:line="240" w:lineRule="auto"/>
      <w:outlineLvl w:val="7"/>
    </w:pPr>
    <w:rPr>
      <w:rFonts w:eastAsia="Times New Roman"/>
      <w:b/>
      <w:color w:val="A6856E"/>
      <w:spacing w:val="21"/>
      <w:szCs w:val="21"/>
    </w:rPr>
  </w:style>
  <w:style w:type="paragraph" w:styleId="Heading9">
    <w:name w:val="heading 9"/>
    <w:basedOn w:val="Normal"/>
    <w:next w:val="Normal"/>
    <w:pPr>
      <w:keepNext/>
      <w:keepLines/>
      <w:spacing w:before="220" w:after="80" w:line="240" w:lineRule="auto"/>
      <w:outlineLvl w:val="8"/>
    </w:pPr>
    <w:rPr>
      <w:rFonts w:eastAsia="Times New Roman"/>
      <w:b/>
      <w:iCs/>
      <w:caps/>
      <w:color w:val="A6856E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spacing w:after="240" w:line="240" w:lineRule="auto"/>
    </w:pPr>
    <w:rPr>
      <w:rFonts w:eastAsia="Times New Roman"/>
      <w:b/>
      <w:caps/>
      <w:spacing w:val="21"/>
      <w:kern w:val="3"/>
      <w:sz w:val="64"/>
      <w:szCs w:val="56"/>
    </w:rPr>
  </w:style>
  <w:style w:type="character" w:customStyle="1" w:styleId="TitleChar">
    <w:name w:val="Title Char"/>
    <w:basedOn w:val="DefaultParagraphFont"/>
    <w:rPr>
      <w:rFonts w:ascii="Century Gothic" w:eastAsia="Times New Roman" w:hAnsi="Century Gothic" w:cs="Times New Roman"/>
      <w:b/>
      <w:caps/>
      <w:spacing w:val="21"/>
      <w:kern w:val="3"/>
      <w:sz w:val="64"/>
      <w:szCs w:val="56"/>
    </w:rPr>
  </w:style>
  <w:style w:type="paragraph" w:styleId="Subtitle">
    <w:name w:val="Subtitle"/>
    <w:basedOn w:val="Normal"/>
    <w:next w:val="Normal"/>
    <w:pPr>
      <w:spacing w:after="960" w:line="240" w:lineRule="auto"/>
    </w:pPr>
    <w:rPr>
      <w:rFonts w:eastAsia="Times New Roman"/>
      <w:i/>
      <w:spacing w:val="21"/>
      <w:sz w:val="36"/>
    </w:rPr>
  </w:style>
  <w:style w:type="character" w:customStyle="1" w:styleId="Heading1Char">
    <w:name w:val="Heading 1 Char"/>
    <w:basedOn w:val="DefaultParagraphFont"/>
    <w:rPr>
      <w:rFonts w:ascii="Century Gothic" w:hAnsi="Century Gothic"/>
      <w:b/>
      <w:spacing w:val="21"/>
      <w:sz w:val="26"/>
    </w:rPr>
  </w:style>
  <w:style w:type="paragraph" w:styleId="Header">
    <w:name w:val="header"/>
    <w:basedOn w:val="Normal"/>
    <w:pPr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rPr>
      <w:b/>
      <w:spacing w:val="21"/>
      <w:sz w:val="26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Heading2Char">
    <w:name w:val="Heading 2 Char"/>
    <w:basedOn w:val="DefaultParagraphFont"/>
    <w:rPr>
      <w:rFonts w:ascii="Century Gothic" w:eastAsia="Times New Roman" w:hAnsi="Century Gothic" w:cs="Times New Roman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rPr>
      <w:rFonts w:ascii="Century Gothic" w:eastAsia="Times New Roman" w:hAnsi="Century Gothic" w:cs="Times New Roman"/>
      <w:b/>
      <w:spacing w:val="21"/>
    </w:rPr>
  </w:style>
  <w:style w:type="character" w:customStyle="1" w:styleId="Heading6Char">
    <w:name w:val="Heading 6 Char"/>
    <w:basedOn w:val="DefaultParagraphFont"/>
    <w:rPr>
      <w:rFonts w:ascii="Century Gothic" w:eastAsia="Times New Roman" w:hAnsi="Century Gothic" w:cs="Times New Roman"/>
      <w:b/>
      <w:i/>
      <w:spacing w:val="21"/>
    </w:rPr>
  </w:style>
  <w:style w:type="character" w:customStyle="1" w:styleId="Heading7Char">
    <w:name w:val="Heading 7 Char"/>
    <w:basedOn w:val="DefaultParagraphFont"/>
    <w:rPr>
      <w:rFonts w:ascii="Century Gothic" w:eastAsia="Times New Roman" w:hAnsi="Century Gothic" w:cs="Times New Roman"/>
      <w:iCs/>
      <w:spacing w:val="21"/>
    </w:rPr>
  </w:style>
  <w:style w:type="character" w:customStyle="1" w:styleId="Heading8Char">
    <w:name w:val="Heading 8 Char"/>
    <w:basedOn w:val="DefaultParagraphFont"/>
    <w:rPr>
      <w:rFonts w:ascii="Century Gothic" w:eastAsia="Times New Roman" w:hAnsi="Century Gothic" w:cs="Times New Roman"/>
      <w:b/>
      <w:color w:val="A6856E"/>
      <w:spacing w:val="21"/>
      <w:szCs w:val="21"/>
    </w:rPr>
  </w:style>
  <w:style w:type="character" w:customStyle="1" w:styleId="Heading9Char">
    <w:name w:val="Heading 9 Char"/>
    <w:basedOn w:val="DefaultParagraphFont"/>
    <w:rPr>
      <w:rFonts w:ascii="Century Gothic" w:eastAsia="Times New Roman" w:hAnsi="Century Gothic" w:cs="Times New Roman"/>
      <w:b/>
      <w:iCs/>
      <w:caps/>
      <w:color w:val="A6856E"/>
      <w:spacing w:val="21"/>
      <w:sz w:val="20"/>
      <w:szCs w:val="21"/>
    </w:rPr>
  </w:style>
  <w:style w:type="character" w:styleId="Emphasis">
    <w:name w:val="Emphasis"/>
    <w:basedOn w:val="DefaultParagraphFont"/>
    <w:rPr>
      <w:b/>
      <w:iCs/>
    </w:rPr>
  </w:style>
  <w:style w:type="character" w:customStyle="1" w:styleId="SubtitleChar">
    <w:name w:val="Subtitle Char"/>
    <w:basedOn w:val="DefaultParagraphFont"/>
    <w:rPr>
      <w:rFonts w:eastAsia="Times New Roman"/>
      <w:i/>
      <w:spacing w:val="21"/>
      <w:sz w:val="36"/>
    </w:rPr>
  </w:style>
  <w:style w:type="character" w:styleId="Strong">
    <w:name w:val="Strong"/>
    <w:basedOn w:val="DefaultParagraphFont"/>
    <w:rPr>
      <w:b/>
      <w:bCs/>
      <w:caps/>
      <w:smallCaps w:val="0"/>
    </w:rPr>
  </w:style>
  <w:style w:type="paragraph" w:styleId="Quote">
    <w:name w:val="Quote"/>
    <w:basedOn w:val="Normal"/>
    <w:next w:val="Normal"/>
    <w:pPr>
      <w:spacing w:before="240" w:after="240"/>
    </w:pPr>
    <w:rPr>
      <w:i/>
      <w:iCs/>
      <w:sz w:val="32"/>
    </w:rPr>
  </w:style>
  <w:style w:type="character" w:customStyle="1" w:styleId="QuoteChar">
    <w:name w:val="Quote Char"/>
    <w:basedOn w:val="DefaultParagraphFont"/>
    <w:rPr>
      <w:i/>
      <w:iCs/>
      <w:sz w:val="32"/>
    </w:rPr>
  </w:style>
  <w:style w:type="paragraph" w:styleId="IntenseQuote">
    <w:name w:val="Intense Quote"/>
    <w:basedOn w:val="Normal"/>
    <w:next w:val="Normal"/>
    <w:pPr>
      <w:spacing w:before="240" w:after="240"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rPr>
      <w:b/>
      <w:i/>
      <w:iCs/>
      <w:sz w:val="32"/>
    </w:rPr>
  </w:style>
  <w:style w:type="character" w:styleId="SubtleReference">
    <w:name w:val="Subtle Reference"/>
    <w:basedOn w:val="DefaultParagraphFont"/>
    <w:rPr>
      <w:caps/>
      <w:smallCaps w:val="0"/>
      <w:color w:val="4B3A2E"/>
    </w:rPr>
  </w:style>
  <w:style w:type="character" w:styleId="IntenseReference">
    <w:name w:val="Intense Reference"/>
    <w:basedOn w:val="DefaultParagraphFont"/>
    <w:rPr>
      <w:b/>
      <w:bCs/>
      <w:i/>
      <w:caps/>
      <w:smallCaps w:val="0"/>
      <w:color w:val="4B3A2E"/>
      <w:spacing w:val="0"/>
    </w:rPr>
  </w:style>
  <w:style w:type="character" w:styleId="BookTitle">
    <w:name w:val="Book Title"/>
    <w:basedOn w:val="DefaultParagraphFont"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pPr>
      <w:spacing w:after="920"/>
    </w:pPr>
  </w:style>
  <w:style w:type="character" w:styleId="SubtleEmphasis">
    <w:name w:val="Subtle Emphasis"/>
    <w:basedOn w:val="DefaultParagraphFont"/>
    <w:rPr>
      <w:i/>
      <w:iCs/>
      <w:color w:val="4B3A2E"/>
    </w:rPr>
  </w:style>
  <w:style w:type="character" w:styleId="IntenseEmphasis">
    <w:name w:val="Intense Emphasis"/>
    <w:basedOn w:val="DefaultParagraphFont"/>
    <w:rPr>
      <w:b/>
      <w:i/>
      <w:iCs/>
      <w:color w:val="4B3A2E"/>
    </w:rPr>
  </w:style>
  <w:style w:type="paragraph" w:styleId="TOCHeading">
    <w:name w:val="TOC Heading"/>
    <w:basedOn w:val="Heading1"/>
    <w:next w:val="Normal"/>
  </w:style>
  <w:style w:type="paragraph" w:styleId="ListParagraph">
    <w:name w:val="List Paragraph"/>
    <w:basedOn w:val="Normal"/>
    <w:pPr>
      <w:ind w:left="216" w:hanging="216"/>
    </w:pPr>
  </w:style>
  <w:style w:type="paragraph" w:customStyle="1" w:styleId="Name">
    <w:name w:val="Name"/>
    <w:basedOn w:val="Normal"/>
    <w:pPr>
      <w:spacing w:after="240" w:line="240" w:lineRule="auto"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rPr>
      <w:rFonts w:ascii="Century Gothic" w:eastAsia="Times New Roman" w:hAnsi="Century Gothic" w:cs="Times New Roman"/>
      <w:i/>
      <w:szCs w:val="24"/>
    </w:rPr>
  </w:style>
  <w:style w:type="character" w:customStyle="1" w:styleId="Heading4Char">
    <w:name w:val="Heading 4 Char"/>
    <w:basedOn w:val="DefaultParagraphFont"/>
    <w:rPr>
      <w:rFonts w:ascii="Century Gothic" w:eastAsia="Times New Roman" w:hAnsi="Century Gothic" w:cs="Times New Roman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0E8AE901-D29A-804F-93C9-D80C3094FA87%7dtf163921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%7b0E8AE901-D29A-804F-93C9-D80C3094FA87%7dtf16392120.dotx</Template>
  <TotalTime>17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aaliyahlewis541@gmail.com</cp:lastModifiedBy>
  <cp:revision>2</cp:revision>
  <cp:lastPrinted>2017-06-01T16:48:00Z</cp:lastPrinted>
  <dcterms:created xsi:type="dcterms:W3CDTF">2017-10-20T15:17:00Z</dcterms:created>
  <dcterms:modified xsi:type="dcterms:W3CDTF">2017-10-20T15:17:00Z</dcterms:modified>
</cp:coreProperties>
</file>