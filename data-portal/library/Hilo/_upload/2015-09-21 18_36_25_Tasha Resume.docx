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48AE7E6E9A214F6299C18601D8455EEA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5B44E8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5B44E8" w:rsidRDefault="005B44E8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5B44E8" w:rsidRDefault="002201D5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43828D65981440F6BB9AB6CB7E5AA3A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04AE7">
                      <w:t>Tasha Toy</w:t>
                    </w:r>
                  </w:sdtContent>
                </w:sdt>
              </w:p>
            </w:tc>
          </w:tr>
          <w:tr w:rsidR="005B44E8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5B44E8" w:rsidRDefault="00604AE7" w:rsidP="007C53F5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Wednesday 16</w:t>
                </w:r>
                <w:r w:rsidRPr="00604AE7">
                  <w:rPr>
                    <w:vertAlign w:val="superscript"/>
                  </w:rPr>
                  <w:t>th</w:t>
                </w:r>
                <w:r>
                  <w:t xml:space="preserve"> September</w:t>
                </w:r>
                <w:r w:rsidR="00CB4DA1">
                  <w:t>, 2015</w:t>
                </w: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5B44E8" w:rsidRDefault="00604AE7">
                <w:pPr>
                  <w:spacing w:after="0"/>
                </w:pPr>
                <w:r>
                  <w:t>#190 Cedar Wood Drive Northeastern Settlement Sangre Grande</w:t>
                </w:r>
              </w:p>
              <w:p w:rsidR="00604AE7" w:rsidRDefault="002201D5">
                <w:pPr>
                  <w:spacing w:after="0"/>
                </w:pPr>
                <w:hyperlink r:id="rId10" w:history="1">
                  <w:r w:rsidR="00604AE7" w:rsidRPr="00FC7F2C">
                    <w:rPr>
                      <w:rStyle w:val="Hyperlink"/>
                    </w:rPr>
                    <w:t>toy-tasha@yahoo.com</w:t>
                  </w:r>
                </w:hyperlink>
              </w:p>
              <w:p w:rsidR="00604AE7" w:rsidRDefault="00604AE7">
                <w:pPr>
                  <w:spacing w:after="0"/>
                </w:pPr>
                <w:r>
                  <w:t>1868 284-3451 1868 322-3187</w:t>
                </w:r>
              </w:p>
              <w:p w:rsidR="00604AE7" w:rsidRDefault="00604AE7">
                <w:pPr>
                  <w:spacing w:after="0"/>
                </w:pPr>
                <w:r>
                  <w:t>August 13</w:t>
                </w:r>
                <w:r w:rsidRPr="00604AE7">
                  <w:rPr>
                    <w:vertAlign w:val="superscript"/>
                  </w:rPr>
                  <w:t>th</w:t>
                </w:r>
                <w:r>
                  <w:t xml:space="preserve"> 1996</w:t>
                </w:r>
              </w:p>
              <w:p w:rsidR="00604AE7" w:rsidRDefault="00604AE7">
                <w:pPr>
                  <w:spacing w:after="0"/>
                </w:pPr>
              </w:p>
            </w:tc>
          </w:tr>
          <w:tr w:rsidR="005B44E8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B44E8" w:rsidRDefault="005B44E8">
                <w:pPr>
                  <w:spacing w:after="0"/>
                  <w:jc w:val="center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CB4DA1" w:rsidRDefault="00CB4DA1">
                <w:pPr>
                  <w:pStyle w:val="SenderAddress"/>
                </w:pPr>
              </w:p>
              <w:p w:rsidR="005B44E8" w:rsidRDefault="005B44E8" w:rsidP="00CB4DA1">
                <w:pPr>
                  <w:pStyle w:val="SenderAddress"/>
                </w:pPr>
              </w:p>
            </w:tc>
          </w:tr>
        </w:tbl>
        <w:p w:rsidR="004245BC" w:rsidRDefault="002201D5" w:rsidP="00604AE7">
          <w:pPr>
            <w:pStyle w:val="SenderAddress"/>
            <w:rPr>
              <w:color w:val="000000"/>
            </w:rPr>
          </w:pPr>
        </w:p>
      </w:sdtContent>
    </w:sdt>
    <w:p w:rsidR="00604AE7" w:rsidRPr="00604AE7" w:rsidRDefault="00604AE7" w:rsidP="00604AE7">
      <w:pPr>
        <w:pStyle w:val="SenderAddress"/>
        <w:rPr>
          <w:b/>
          <w:color w:val="000000"/>
        </w:rPr>
      </w:pPr>
      <w:r w:rsidRPr="00604AE7">
        <w:rPr>
          <w:rFonts w:ascii="Times New Roman" w:hAnsi="Times New Roman"/>
          <w:b/>
          <w:sz w:val="28"/>
          <w:szCs w:val="28"/>
        </w:rPr>
        <w:t>Objectives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I want to be the change that I want to see in others……….. Mahatma Ghandy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04AE7">
        <w:rPr>
          <w:rFonts w:ascii="Times New Roman" w:hAnsi="Times New Roman"/>
          <w:b/>
          <w:sz w:val="28"/>
          <w:szCs w:val="28"/>
        </w:rPr>
        <w:t>Education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Sangre Grande Secondary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 xml:space="preserve">  May/June 2015  </w:t>
      </w:r>
      <w:r w:rsidRPr="00604AE7">
        <w:rPr>
          <w:rFonts w:ascii="Times New Roman" w:hAnsi="Times New Roman"/>
          <w:b/>
          <w:color w:val="00B0F0"/>
          <w:sz w:val="28"/>
          <w:szCs w:val="28"/>
        </w:rPr>
        <w:t xml:space="preserve"> </w:t>
      </w:r>
      <w:r w:rsidRPr="00604AE7">
        <w:rPr>
          <w:rFonts w:ascii="Times New Roman" w:hAnsi="Times New Roman"/>
          <w:b/>
          <w:sz w:val="28"/>
          <w:szCs w:val="28"/>
        </w:rPr>
        <w:t>CXC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4245BC" w:rsidRDefault="00604AE7" w:rsidP="004245B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245BC">
        <w:rPr>
          <w:rFonts w:ascii="Times New Roman" w:hAnsi="Times New Roman"/>
          <w:sz w:val="28"/>
          <w:szCs w:val="28"/>
        </w:rPr>
        <w:t xml:space="preserve">Social Studies               lll </w:t>
      </w:r>
    </w:p>
    <w:p w:rsidR="00604AE7" w:rsidRPr="004245BC" w:rsidRDefault="00604AE7" w:rsidP="004245B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245BC">
        <w:rPr>
          <w:rFonts w:ascii="Times New Roman" w:hAnsi="Times New Roman"/>
          <w:sz w:val="28"/>
          <w:szCs w:val="28"/>
        </w:rPr>
        <w:t xml:space="preserve">Mathematics                </w:t>
      </w:r>
      <w:r w:rsidR="004245BC" w:rsidRPr="004245BC">
        <w:rPr>
          <w:rFonts w:ascii="Times New Roman" w:hAnsi="Times New Roman"/>
          <w:sz w:val="28"/>
          <w:szCs w:val="28"/>
        </w:rPr>
        <w:t xml:space="preserve"> lll</w:t>
      </w:r>
    </w:p>
    <w:p w:rsidR="00604AE7" w:rsidRPr="004245BC" w:rsidRDefault="00604AE7" w:rsidP="004245BC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245BC">
        <w:rPr>
          <w:rFonts w:ascii="Times New Roman" w:hAnsi="Times New Roman"/>
          <w:sz w:val="28"/>
          <w:szCs w:val="28"/>
        </w:rPr>
        <w:t>English                         lll</w:t>
      </w:r>
    </w:p>
    <w:p w:rsidR="00604AE7" w:rsidRPr="004245BC" w:rsidRDefault="00604AE7" w:rsidP="004245BC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245BC">
        <w:rPr>
          <w:rFonts w:ascii="Times New Roman" w:hAnsi="Times New Roman"/>
          <w:sz w:val="28"/>
          <w:szCs w:val="28"/>
        </w:rPr>
        <w:t>Principle of Business   lll</w:t>
      </w:r>
    </w:p>
    <w:p w:rsidR="00604AE7" w:rsidRPr="004245BC" w:rsidRDefault="00604AE7" w:rsidP="004245BC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245BC">
        <w:rPr>
          <w:rFonts w:ascii="Times New Roman" w:hAnsi="Times New Roman"/>
          <w:sz w:val="28"/>
          <w:szCs w:val="28"/>
        </w:rPr>
        <w:t>Food &amp; Nutrition         lll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04AE7">
        <w:rPr>
          <w:rFonts w:ascii="Times New Roman" w:hAnsi="Times New Roman"/>
          <w:b/>
          <w:sz w:val="28"/>
          <w:szCs w:val="28"/>
        </w:rPr>
        <w:t>Currently Doing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Computer Literacy – Sital College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04AE7">
        <w:rPr>
          <w:rFonts w:ascii="Times New Roman" w:hAnsi="Times New Roman"/>
          <w:b/>
          <w:sz w:val="28"/>
          <w:szCs w:val="28"/>
        </w:rPr>
        <w:t>Experience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 xml:space="preserve">Clerk- </w:t>
      </w:r>
      <w:sdt>
        <w:sdtPr>
          <w:rPr>
            <w:rFonts w:ascii="Times New Roman" w:hAnsi="Times New Roman"/>
            <w:sz w:val="28"/>
            <w:szCs w:val="28"/>
          </w:rPr>
          <w:id w:val="326177524"/>
          <w:placeholder>
            <w:docPart w:val="89F9A4E64FB74C5BA1083E12C001DB60"/>
          </w:placeholder>
        </w:sdtPr>
        <w:sdtEndPr/>
        <w:sdtContent>
          <w:r w:rsidRPr="00604AE7">
            <w:rPr>
              <w:rFonts w:ascii="Times New Roman" w:hAnsi="Times New Roman"/>
              <w:sz w:val="28"/>
              <w:szCs w:val="28"/>
            </w:rPr>
            <w:t>Blally’s</w:t>
          </w:r>
        </w:sdtContent>
      </w:sdt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June 30</w:t>
      </w:r>
      <w:r w:rsidRPr="00604AE7">
        <w:rPr>
          <w:rFonts w:ascii="Times New Roman" w:hAnsi="Times New Roman"/>
          <w:sz w:val="28"/>
          <w:szCs w:val="28"/>
          <w:vertAlign w:val="superscript"/>
        </w:rPr>
        <w:t>th</w:t>
      </w:r>
      <w:r w:rsidRPr="00604AE7">
        <w:rPr>
          <w:rFonts w:ascii="Times New Roman" w:hAnsi="Times New Roman"/>
          <w:sz w:val="28"/>
          <w:szCs w:val="28"/>
        </w:rPr>
        <w:t xml:space="preserve"> 2014 - September 1</w:t>
      </w:r>
      <w:r w:rsidRPr="00604AE7">
        <w:rPr>
          <w:rFonts w:ascii="Times New Roman" w:hAnsi="Times New Roman"/>
          <w:sz w:val="28"/>
          <w:szCs w:val="28"/>
          <w:vertAlign w:val="superscript"/>
        </w:rPr>
        <w:t>st</w:t>
      </w:r>
      <w:r w:rsidRPr="00604AE7">
        <w:rPr>
          <w:rFonts w:ascii="Times New Roman" w:hAnsi="Times New Roman"/>
          <w:sz w:val="28"/>
          <w:szCs w:val="28"/>
        </w:rPr>
        <w:t xml:space="preserve"> 2014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bCs/>
          <w:color w:val="00B0F0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04AE7">
        <w:rPr>
          <w:rFonts w:ascii="Times New Roman" w:hAnsi="Times New Roman"/>
          <w:bCs/>
          <w:sz w:val="28"/>
          <w:szCs w:val="28"/>
        </w:rPr>
        <w:t xml:space="preserve">Part-Time Cashier   </w:t>
      </w:r>
      <w:sdt>
        <w:sdtPr>
          <w:rPr>
            <w:rFonts w:ascii="Times New Roman" w:hAnsi="Times New Roman"/>
            <w:sz w:val="28"/>
            <w:szCs w:val="28"/>
          </w:rPr>
          <w:id w:val="462625603"/>
          <w:placeholder>
            <w:docPart w:val="8400C58F08A04CBAAC92DC19266C5FE1"/>
          </w:placeholder>
        </w:sdtPr>
        <w:sdtEndPr/>
        <w:sdtContent>
          <w:r w:rsidRPr="00604AE7">
            <w:rPr>
              <w:rFonts w:ascii="Times New Roman" w:hAnsi="Times New Roman"/>
              <w:sz w:val="28"/>
              <w:szCs w:val="28"/>
            </w:rPr>
            <w:t>Rising Star Mini Mart</w:t>
          </w:r>
        </w:sdtContent>
      </w:sdt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August 5</w:t>
      </w:r>
      <w:r w:rsidRPr="00604AE7">
        <w:rPr>
          <w:rFonts w:ascii="Times New Roman" w:hAnsi="Times New Roman"/>
          <w:sz w:val="28"/>
          <w:szCs w:val="28"/>
          <w:vertAlign w:val="superscript"/>
        </w:rPr>
        <w:t>th</w:t>
      </w:r>
      <w:r w:rsidRPr="00604AE7">
        <w:rPr>
          <w:rFonts w:ascii="Times New Roman" w:hAnsi="Times New Roman"/>
          <w:sz w:val="28"/>
          <w:szCs w:val="28"/>
        </w:rPr>
        <w:t xml:space="preserve"> - 23</w:t>
      </w:r>
      <w:r w:rsidRPr="00604AE7">
        <w:rPr>
          <w:rFonts w:ascii="Times New Roman" w:hAnsi="Times New Roman"/>
          <w:sz w:val="28"/>
          <w:szCs w:val="28"/>
          <w:vertAlign w:val="superscript"/>
        </w:rPr>
        <w:t>rd</w:t>
      </w:r>
      <w:r w:rsidRPr="00604AE7">
        <w:rPr>
          <w:rFonts w:ascii="Times New Roman" w:hAnsi="Times New Roman"/>
          <w:sz w:val="28"/>
          <w:szCs w:val="28"/>
        </w:rPr>
        <w:t xml:space="preserve"> December 2013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04AE7">
        <w:rPr>
          <w:rFonts w:ascii="Times New Roman" w:hAnsi="Times New Roman"/>
          <w:b/>
          <w:sz w:val="28"/>
          <w:szCs w:val="28"/>
        </w:rPr>
        <w:t>Referrences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Don Campbell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Teacher - 469-6181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Jovanna Mendoza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Bally’s Manager</w:t>
      </w:r>
      <w:r w:rsidR="004245BC">
        <w:rPr>
          <w:rFonts w:ascii="Times New Roman" w:hAnsi="Times New Roman"/>
          <w:sz w:val="28"/>
          <w:szCs w:val="28"/>
        </w:rPr>
        <w:t>-</w:t>
      </w:r>
      <w:r w:rsidR="002201D5">
        <w:rPr>
          <w:rFonts w:ascii="Times New Roman" w:hAnsi="Times New Roman"/>
          <w:sz w:val="28"/>
          <w:szCs w:val="28"/>
        </w:rPr>
        <w:t xml:space="preserve"> 334-9757</w:t>
      </w:r>
      <w:bookmarkStart w:id="0" w:name="_GoBack"/>
      <w:bookmarkEnd w:id="0"/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>Joyce Cummings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4AE7">
        <w:rPr>
          <w:rFonts w:ascii="Times New Roman" w:hAnsi="Times New Roman"/>
          <w:sz w:val="28"/>
          <w:szCs w:val="28"/>
        </w:rPr>
        <w:t xml:space="preserve">Rising Star Mini Mart </w:t>
      </w:r>
      <w:r w:rsidR="004245BC">
        <w:rPr>
          <w:rFonts w:ascii="Times New Roman" w:hAnsi="Times New Roman"/>
          <w:sz w:val="28"/>
          <w:szCs w:val="28"/>
        </w:rPr>
        <w:t xml:space="preserve"> </w:t>
      </w:r>
      <w:r w:rsidRPr="00604AE7">
        <w:rPr>
          <w:rFonts w:ascii="Times New Roman" w:hAnsi="Times New Roman"/>
          <w:sz w:val="28"/>
          <w:szCs w:val="28"/>
        </w:rPr>
        <w:t xml:space="preserve">Owner </w:t>
      </w:r>
      <w:r w:rsidR="004245B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692-3042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 w:rsidP="00604A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4AE7" w:rsidRPr="00604AE7" w:rsidRDefault="00604AE7">
      <w:pPr>
        <w:rPr>
          <w:color w:val="000000"/>
        </w:rPr>
      </w:pPr>
    </w:p>
    <w:sectPr w:rsidR="00604AE7" w:rsidRPr="00604AE7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B3" w:rsidRDefault="00FA29B3">
      <w:pPr>
        <w:spacing w:after="0" w:line="240" w:lineRule="auto"/>
      </w:pPr>
      <w:r>
        <w:separator/>
      </w:r>
    </w:p>
  </w:endnote>
  <w:endnote w:type="continuationSeparator" w:id="0">
    <w:p w:rsidR="00FA29B3" w:rsidRDefault="00FA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E8" w:rsidRDefault="005B44E8"/>
  <w:p w:rsidR="005B44E8" w:rsidRDefault="000E0258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01D5" w:rsidRPr="002201D5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B3" w:rsidRDefault="00FA29B3">
      <w:pPr>
        <w:spacing w:after="0" w:line="240" w:lineRule="auto"/>
      </w:pPr>
      <w:r>
        <w:separator/>
      </w:r>
    </w:p>
  </w:footnote>
  <w:footnote w:type="continuationSeparator" w:id="0">
    <w:p w:rsidR="00FA29B3" w:rsidRDefault="00FA2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6D35C1C5A4AE42F6A62BE2E40C8F2C7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5B44E8" w:rsidRDefault="00604AE7">
        <w:pPr>
          <w:pStyle w:val="HeaderOdd"/>
        </w:pPr>
        <w:r>
          <w:t>Tasha Toy</w:t>
        </w:r>
      </w:p>
    </w:sdtContent>
  </w:sdt>
  <w:p w:rsidR="005B44E8" w:rsidRDefault="005B4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.9pt;height:10.9pt" o:bullet="t">
        <v:imagedata r:id="rId1" o:title="msoA29F"/>
      </v:shape>
    </w:pict>
  </w:numPicBullet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D0B4476"/>
    <w:multiLevelType w:val="hybridMultilevel"/>
    <w:tmpl w:val="5164F2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B59D4"/>
    <w:multiLevelType w:val="hybridMultilevel"/>
    <w:tmpl w:val="BC08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C6515"/>
    <w:multiLevelType w:val="hybridMultilevel"/>
    <w:tmpl w:val="F76206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536A5D6E"/>
    <w:multiLevelType w:val="hybridMultilevel"/>
    <w:tmpl w:val="86CCE6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10"/>
  </w:num>
  <w:num w:numId="28">
    <w:abstractNumId w:val="7"/>
  </w:num>
  <w:num w:numId="29">
    <w:abstractNumId w:val="11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A1"/>
    <w:rsid w:val="000E0258"/>
    <w:rsid w:val="001A3B98"/>
    <w:rsid w:val="002201D5"/>
    <w:rsid w:val="0028413D"/>
    <w:rsid w:val="002A2C9A"/>
    <w:rsid w:val="004245BC"/>
    <w:rsid w:val="00533960"/>
    <w:rsid w:val="005706FF"/>
    <w:rsid w:val="005B44E8"/>
    <w:rsid w:val="00604AE7"/>
    <w:rsid w:val="007C53F5"/>
    <w:rsid w:val="009D7789"/>
    <w:rsid w:val="00CB4DA1"/>
    <w:rsid w:val="00D0093E"/>
    <w:rsid w:val="00DB3E0B"/>
    <w:rsid w:val="00E44665"/>
    <w:rsid w:val="00FA29B3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toy-tasha@yahoo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E7E6E9A214F6299C18601D845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A89D2-4913-4815-BE96-079C8AFA5A72}"/>
      </w:docPartPr>
      <w:docPartBody>
        <w:p w:rsidR="00D67159" w:rsidRDefault="006B466B">
          <w:pPr>
            <w:pStyle w:val="48AE7E6E9A214F6299C18601D8455EE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3828D65981440F6BB9AB6CB7E5AA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0A3B4-5FC9-43E1-AC4E-2DFE041B2282}"/>
      </w:docPartPr>
      <w:docPartBody>
        <w:p w:rsidR="00D67159" w:rsidRDefault="006B466B">
          <w:pPr>
            <w:pStyle w:val="43828D65981440F6BB9AB6CB7E5AA3A4"/>
          </w:pPr>
          <w:r>
            <w:t>[Type your name]</w:t>
          </w:r>
        </w:p>
      </w:docPartBody>
    </w:docPart>
    <w:docPart>
      <w:docPartPr>
        <w:name w:val="6D35C1C5A4AE42F6A62BE2E40C8F2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D3C4E-EB5B-4C7C-9935-3222C2943021}"/>
      </w:docPartPr>
      <w:docPartBody>
        <w:p w:rsidR="00D67159" w:rsidRDefault="005D7667" w:rsidP="005D7667">
          <w:pPr>
            <w:pStyle w:val="6D35C1C5A4AE42F6A62BE2E40C8F2C72"/>
          </w:pPr>
          <w:r>
            <w:t>[Type the company name]</w:t>
          </w:r>
        </w:p>
      </w:docPartBody>
    </w:docPart>
    <w:docPart>
      <w:docPartPr>
        <w:name w:val="89F9A4E64FB74C5BA1083E12C001D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8042B-1235-4DA3-BE66-ECA2C360A131}"/>
      </w:docPartPr>
      <w:docPartBody>
        <w:p w:rsidR="00124B47" w:rsidRDefault="00784CBA" w:rsidP="00784CBA">
          <w:pPr>
            <w:pStyle w:val="89F9A4E64FB74C5BA1083E12C001DB60"/>
          </w:pPr>
          <w:r>
            <w:t>[Type the company name]</w:t>
          </w:r>
        </w:p>
      </w:docPartBody>
    </w:docPart>
    <w:docPart>
      <w:docPartPr>
        <w:name w:val="8400C58F08A04CBAAC92DC19266C5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C945F-DDE9-4380-85B4-0E5B68130745}"/>
      </w:docPartPr>
      <w:docPartBody>
        <w:p w:rsidR="00124B47" w:rsidRDefault="00784CBA" w:rsidP="00784CBA">
          <w:pPr>
            <w:pStyle w:val="8400C58F08A04CBAAC92DC19266C5FE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67"/>
    <w:rsid w:val="00124B47"/>
    <w:rsid w:val="00310D97"/>
    <w:rsid w:val="005D7667"/>
    <w:rsid w:val="006B466B"/>
    <w:rsid w:val="00784CBA"/>
    <w:rsid w:val="00B66659"/>
    <w:rsid w:val="00D67159"/>
    <w:rsid w:val="00E473BB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8AE7E6E9A214F6299C18601D8455EEA">
    <w:name w:val="48AE7E6E9A214F6299C18601D8455EEA"/>
  </w:style>
  <w:style w:type="paragraph" w:customStyle="1" w:styleId="43828D65981440F6BB9AB6CB7E5AA3A4">
    <w:name w:val="43828D65981440F6BB9AB6CB7E5AA3A4"/>
  </w:style>
  <w:style w:type="paragraph" w:customStyle="1" w:styleId="45A234A1D2814ED0B92AD718F7C2E956">
    <w:name w:val="45A234A1D2814ED0B92AD718F7C2E956"/>
  </w:style>
  <w:style w:type="paragraph" w:customStyle="1" w:styleId="6027E895EDC0435FB44B393CB1B373CF">
    <w:name w:val="6027E895EDC0435FB44B393CB1B373CF"/>
  </w:style>
  <w:style w:type="paragraph" w:customStyle="1" w:styleId="0A6A48BE498343CD935B93DC603E7B86">
    <w:name w:val="0A6A48BE498343CD935B93DC603E7B86"/>
  </w:style>
  <w:style w:type="paragraph" w:customStyle="1" w:styleId="BB60668104DD4138ADB0B0D3EE200026">
    <w:name w:val="BB60668104DD4138ADB0B0D3EE200026"/>
  </w:style>
  <w:style w:type="paragraph" w:customStyle="1" w:styleId="A500E595E0AD41BC9F2CB2316DFA6D47">
    <w:name w:val="A500E595E0AD41BC9F2CB2316DFA6D47"/>
  </w:style>
  <w:style w:type="paragraph" w:customStyle="1" w:styleId="26AF8010A9B2437DBF142C6797ADC54A">
    <w:name w:val="26AF8010A9B2437DBF142C6797ADC54A"/>
  </w:style>
  <w:style w:type="paragraph" w:customStyle="1" w:styleId="12F3800B5DE3438DBE8D476F045DBA79">
    <w:name w:val="12F3800B5DE3438DBE8D476F045DBA79"/>
  </w:style>
  <w:style w:type="paragraph" w:customStyle="1" w:styleId="CD37C66CBE784F55B0CBCB9328009298">
    <w:name w:val="CD37C66CBE784F55B0CBCB9328009298"/>
  </w:style>
  <w:style w:type="paragraph" w:customStyle="1" w:styleId="4213058A9B254132A8144955A441AC48">
    <w:name w:val="4213058A9B254132A8144955A441AC48"/>
  </w:style>
  <w:style w:type="paragraph" w:customStyle="1" w:styleId="D0CDE6FF9A984639A36E7B71D6141D8C">
    <w:name w:val="D0CDE6FF9A984639A36E7B71D6141D8C"/>
  </w:style>
  <w:style w:type="paragraph" w:customStyle="1" w:styleId="16F4811527C04CC4A470485E5DF780CE">
    <w:name w:val="16F4811527C04CC4A470485E5DF780CE"/>
  </w:style>
  <w:style w:type="paragraph" w:customStyle="1" w:styleId="72A801829122421EA3308B91088F961C">
    <w:name w:val="72A801829122421EA3308B91088F961C"/>
  </w:style>
  <w:style w:type="paragraph" w:customStyle="1" w:styleId="6BB5276D34A54D62A95B3259F974B2F6">
    <w:name w:val="6BB5276D34A54D62A95B3259F974B2F6"/>
  </w:style>
  <w:style w:type="paragraph" w:customStyle="1" w:styleId="9858295E14864F9D8623CBDF315C8FDF">
    <w:name w:val="9858295E14864F9D8623CBDF315C8FDF"/>
  </w:style>
  <w:style w:type="paragraph" w:customStyle="1" w:styleId="F6D7AD036F834C968DF8393AF1DB903E">
    <w:name w:val="F6D7AD036F834C968DF8393AF1DB903E"/>
  </w:style>
  <w:style w:type="paragraph" w:customStyle="1" w:styleId="3D894885DD6D4E61B9323EF18D4E9CB8">
    <w:name w:val="3D894885DD6D4E61B9323EF18D4E9CB8"/>
    <w:rsid w:val="005D7667"/>
  </w:style>
  <w:style w:type="paragraph" w:customStyle="1" w:styleId="F048CA3B1AA440CFA7940A02AC3E12BB">
    <w:name w:val="F048CA3B1AA440CFA7940A02AC3E12BB"/>
    <w:rsid w:val="005D7667"/>
  </w:style>
  <w:style w:type="paragraph" w:customStyle="1" w:styleId="96A4C489B9844BF1A964C8B69A1236F1">
    <w:name w:val="96A4C489B9844BF1A964C8B69A1236F1"/>
    <w:rsid w:val="005D7667"/>
  </w:style>
  <w:style w:type="paragraph" w:customStyle="1" w:styleId="6D35C1C5A4AE42F6A62BE2E40C8F2C72">
    <w:name w:val="6D35C1C5A4AE42F6A62BE2E40C8F2C72"/>
    <w:rsid w:val="005D7667"/>
  </w:style>
  <w:style w:type="paragraph" w:customStyle="1" w:styleId="D56B805C4070448884E021D5A72671D1">
    <w:name w:val="D56B805C4070448884E021D5A72671D1"/>
    <w:rsid w:val="005D7667"/>
  </w:style>
  <w:style w:type="paragraph" w:customStyle="1" w:styleId="89F9A4E64FB74C5BA1083E12C001DB60">
    <w:name w:val="89F9A4E64FB74C5BA1083E12C001DB60"/>
    <w:rsid w:val="00784CBA"/>
  </w:style>
  <w:style w:type="paragraph" w:customStyle="1" w:styleId="8400C58F08A04CBAAC92DC19266C5FE1">
    <w:name w:val="8400C58F08A04CBAAC92DC19266C5FE1"/>
    <w:rsid w:val="00784C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8AE7E6E9A214F6299C18601D8455EEA">
    <w:name w:val="48AE7E6E9A214F6299C18601D8455EEA"/>
  </w:style>
  <w:style w:type="paragraph" w:customStyle="1" w:styleId="43828D65981440F6BB9AB6CB7E5AA3A4">
    <w:name w:val="43828D65981440F6BB9AB6CB7E5AA3A4"/>
  </w:style>
  <w:style w:type="paragraph" w:customStyle="1" w:styleId="45A234A1D2814ED0B92AD718F7C2E956">
    <w:name w:val="45A234A1D2814ED0B92AD718F7C2E956"/>
  </w:style>
  <w:style w:type="paragraph" w:customStyle="1" w:styleId="6027E895EDC0435FB44B393CB1B373CF">
    <w:name w:val="6027E895EDC0435FB44B393CB1B373CF"/>
  </w:style>
  <w:style w:type="paragraph" w:customStyle="1" w:styleId="0A6A48BE498343CD935B93DC603E7B86">
    <w:name w:val="0A6A48BE498343CD935B93DC603E7B86"/>
  </w:style>
  <w:style w:type="paragraph" w:customStyle="1" w:styleId="BB60668104DD4138ADB0B0D3EE200026">
    <w:name w:val="BB60668104DD4138ADB0B0D3EE200026"/>
  </w:style>
  <w:style w:type="paragraph" w:customStyle="1" w:styleId="A500E595E0AD41BC9F2CB2316DFA6D47">
    <w:name w:val="A500E595E0AD41BC9F2CB2316DFA6D47"/>
  </w:style>
  <w:style w:type="paragraph" w:customStyle="1" w:styleId="26AF8010A9B2437DBF142C6797ADC54A">
    <w:name w:val="26AF8010A9B2437DBF142C6797ADC54A"/>
  </w:style>
  <w:style w:type="paragraph" w:customStyle="1" w:styleId="12F3800B5DE3438DBE8D476F045DBA79">
    <w:name w:val="12F3800B5DE3438DBE8D476F045DBA79"/>
  </w:style>
  <w:style w:type="paragraph" w:customStyle="1" w:styleId="CD37C66CBE784F55B0CBCB9328009298">
    <w:name w:val="CD37C66CBE784F55B0CBCB9328009298"/>
  </w:style>
  <w:style w:type="paragraph" w:customStyle="1" w:styleId="4213058A9B254132A8144955A441AC48">
    <w:name w:val="4213058A9B254132A8144955A441AC48"/>
  </w:style>
  <w:style w:type="paragraph" w:customStyle="1" w:styleId="D0CDE6FF9A984639A36E7B71D6141D8C">
    <w:name w:val="D0CDE6FF9A984639A36E7B71D6141D8C"/>
  </w:style>
  <w:style w:type="paragraph" w:customStyle="1" w:styleId="16F4811527C04CC4A470485E5DF780CE">
    <w:name w:val="16F4811527C04CC4A470485E5DF780CE"/>
  </w:style>
  <w:style w:type="paragraph" w:customStyle="1" w:styleId="72A801829122421EA3308B91088F961C">
    <w:name w:val="72A801829122421EA3308B91088F961C"/>
  </w:style>
  <w:style w:type="paragraph" w:customStyle="1" w:styleId="6BB5276D34A54D62A95B3259F974B2F6">
    <w:name w:val="6BB5276D34A54D62A95B3259F974B2F6"/>
  </w:style>
  <w:style w:type="paragraph" w:customStyle="1" w:styleId="9858295E14864F9D8623CBDF315C8FDF">
    <w:name w:val="9858295E14864F9D8623CBDF315C8FDF"/>
  </w:style>
  <w:style w:type="paragraph" w:customStyle="1" w:styleId="F6D7AD036F834C968DF8393AF1DB903E">
    <w:name w:val="F6D7AD036F834C968DF8393AF1DB903E"/>
  </w:style>
  <w:style w:type="paragraph" w:customStyle="1" w:styleId="3D894885DD6D4E61B9323EF18D4E9CB8">
    <w:name w:val="3D894885DD6D4E61B9323EF18D4E9CB8"/>
    <w:rsid w:val="005D7667"/>
  </w:style>
  <w:style w:type="paragraph" w:customStyle="1" w:styleId="F048CA3B1AA440CFA7940A02AC3E12BB">
    <w:name w:val="F048CA3B1AA440CFA7940A02AC3E12BB"/>
    <w:rsid w:val="005D7667"/>
  </w:style>
  <w:style w:type="paragraph" w:customStyle="1" w:styleId="96A4C489B9844BF1A964C8B69A1236F1">
    <w:name w:val="96A4C489B9844BF1A964C8B69A1236F1"/>
    <w:rsid w:val="005D7667"/>
  </w:style>
  <w:style w:type="paragraph" w:customStyle="1" w:styleId="6D35C1C5A4AE42F6A62BE2E40C8F2C72">
    <w:name w:val="6D35C1C5A4AE42F6A62BE2E40C8F2C72"/>
    <w:rsid w:val="005D7667"/>
  </w:style>
  <w:style w:type="paragraph" w:customStyle="1" w:styleId="D56B805C4070448884E021D5A72671D1">
    <w:name w:val="D56B805C4070448884E021D5A72671D1"/>
    <w:rsid w:val="005D7667"/>
  </w:style>
  <w:style w:type="paragraph" w:customStyle="1" w:styleId="89F9A4E64FB74C5BA1083E12C001DB60">
    <w:name w:val="89F9A4E64FB74C5BA1083E12C001DB60"/>
    <w:rsid w:val="00784CBA"/>
  </w:style>
  <w:style w:type="paragraph" w:customStyle="1" w:styleId="8400C58F08A04CBAAC92DC19266C5FE1">
    <w:name w:val="8400C58F08A04CBAAC92DC19266C5FE1"/>
    <w:rsid w:val="00784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6627145-73FC-4A30-AA5F-2B8FFB9D342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Tasha Toy</dc:creator>
  <cp:lastModifiedBy>test</cp:lastModifiedBy>
  <cp:revision>10</cp:revision>
  <dcterms:created xsi:type="dcterms:W3CDTF">2015-03-11T03:22:00Z</dcterms:created>
  <dcterms:modified xsi:type="dcterms:W3CDTF">2015-09-16T17:47:00Z</dcterms:modified>
</cp:coreProperties>
</file>