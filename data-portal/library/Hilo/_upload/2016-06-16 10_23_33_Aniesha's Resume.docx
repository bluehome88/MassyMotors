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actInfo"/>
        <w:spacing w:before="40" w:after="0"/>
        <w:rPr/>
      </w:pPr>
      <w:r>
        <w:rPr>
          <w:color w:val="00000A"/>
          <w:sz w:val="24"/>
        </w:rPr>
        <w:t>Readymix Private Road,</w:t>
      </w:r>
    </w:p>
    <w:p>
      <w:pPr>
        <w:pStyle w:val="ContactInfo"/>
        <w:spacing w:before="40" w:after="0"/>
        <w:rPr/>
      </w:pPr>
      <w:r>
        <w:rPr>
          <w:color w:val="00000A"/>
          <w:sz w:val="24"/>
        </w:rPr>
        <w:t>Eastern Quarry,</w:t>
      </w:r>
    </w:p>
    <w:p>
      <w:pPr>
        <w:pStyle w:val="ContactInfo"/>
        <w:spacing w:before="40" w:after="0"/>
        <w:rPr/>
      </w:pPr>
      <w:r>
        <w:rPr>
          <w:color w:val="00000A"/>
          <w:sz w:val="24"/>
        </w:rPr>
        <w:t>Laventille</w:t>
      </w:r>
    </w:p>
    <w:p>
      <w:pPr>
        <w:pStyle w:val="ContactInfo"/>
        <w:rPr/>
      </w:pPr>
      <w:sdt>
        <w:sdtPr>
          <w:text/>
          <w:dataBinding w:prefixMappings="xmlns:ns0='http://schemas.microsoft.com/office/2006/coverPageProps' " w:xpath="/ns0:CoverPageProperties[1]/ns0:CompanyPhone[1]" w:storeItemID="{55AF091B-3C7A-41E3-B477-F2FDAA23CFDA}"/>
          <w:alias w:val="Telephone"/>
        </w:sdtPr>
        <w:sdtContent>
          <w:r>
            <w:rPr>
              <w:color w:val="00000A"/>
              <w:sz w:val="24"/>
            </w:rPr>
            <w:t xml:space="preserve">Tele: 868-362-3841/ </w:t>
          </w:r>
        </w:sdtContent>
      </w:sdt>
    </w:p>
    <w:p>
      <w:pPr>
        <w:pStyle w:val="ContactInfo"/>
        <w:rPr>
          <w:color w:val="00000A"/>
          <w:sz w:val="24"/>
        </w:rPr>
      </w:pPr>
      <w:sdt>
        <w:sdtPr>
          <w:text/>
          <w:dataBinding w:prefixMappings="xmlns:ns0='http://schemas.microsoft.com/office/2006/coverPageProps' " w:xpath="/ns0:CoverPageProperties[1]/ns0:CompanyPhone[1]" w:storeItemID="{55AF091B-3C7A-41E3-B477-F2FDAA23CFDA}"/>
          <w:alias w:val="Telephone"/>
        </w:sdtPr>
        <w:sdtContent>
          <w:r>
            <w:rPr>
              <w:color w:val="00000A"/>
              <w:sz w:val="24"/>
            </w:rPr>
            <w:t>868-482-2999</w:t>
          </w:r>
          <w:r>
            <w:rPr>
              <w:color w:val="00000A"/>
              <w:sz w:val="24"/>
            </w:rPr>
            <w:t>.</w:t>
          </w:r>
        </w:sdtContent>
      </w:sdt>
    </w:p>
    <w:sdt>
      <w:sdtPr>
        <w:text/>
        <w:id w:val="1526635525"/>
        <w:dataBinding w:prefixMappings="xmlns:ns0='http://schemas.microsoft.com/office/2006/coverPageProps' " w:xpath="/ns0:CoverPageProperties[1]/ns0:CompanyEmail[1]" w:storeItemID="{55AF091B-3C7A-41E3-B477-F2FDAA23CFDA}"/>
        <w:alias w:val="Email"/>
      </w:sdtPr>
      <w:sdtContent>
        <w:p>
          <w:pPr>
            <w:pStyle w:val="ContactInfo"/>
            <w:rPr>
              <w:rStyle w:val="Emphasis"/>
              <w:color w:val="00000A"/>
              <w:sz w:val="24"/>
            </w:rPr>
          </w:pPr>
          <w:r>
            <w:rPr>
              <w:rStyle w:val="Emphasis"/>
              <w:color w:val="00000A"/>
              <w:sz w:val="24"/>
            </w:rPr>
            <w:t>E:mail: aniesharoberts1988@gmail.com.</w:t>
          </w:r>
        </w:p>
      </w:sdtContent>
    </w:sdt>
    <w:p>
      <w:pPr>
        <w:pStyle w:val="Name"/>
        <w:shd w:val="clear" w:fill="7E97AD"/>
        <w:tabs>
          <w:tab w:val="left" w:pos="8382" w:leader="none"/>
        </w:tabs>
        <w:rPr>
          <w:color w:val="00000A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alias w:val="Your Name"/>
        </w:sdtPr>
        <w:sdtContent>
          <w:r>
            <w:rPr>
              <w:color w:val="00000A"/>
            </w:rPr>
            <w:t>ANIESHA ROBERTS</w:t>
          </w:r>
        </w:sdtContent>
      </w:sdt>
      <w:r>
        <w:rPr>
          <w:color w:val="00000A"/>
        </w:rPr>
        <w:tab/>
      </w:r>
    </w:p>
    <w:tbl>
      <w:tblPr>
        <w:tblStyle w:val="PlainTab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9"/>
        <w:gridCol w:w="236"/>
        <w:gridCol w:w="8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9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40" w:after="0"/>
              <w:outlineLvl w:val="0"/>
              <w:rPr>
                <w:color w:val="00000A"/>
              </w:rPr>
            </w:pPr>
            <w:r>
              <w:rPr>
                <w:b/>
                <w:bCs/>
                <w:caps/>
                <w:color w:val="00000A"/>
              </w:rPr>
              <w:t>Objective</w:t>
            </w:r>
          </w:p>
        </w:tc>
        <w:tc>
          <w:tcPr>
            <w:tcW w:w="236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4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color w:val="00000A"/>
              </w:rPr>
            </w:pPr>
            <w:r>
              <w:rPr>
                <w:b/>
                <w:bCs/>
                <w:caps/>
                <w:color w:val="00000A"/>
              </w:rPr>
            </w:r>
          </w:p>
        </w:tc>
        <w:tc>
          <w:tcPr>
            <w:tcW w:w="8275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ResumeText"/>
              <w:spacing w:lineRule="auto" w:line="240" w:before="4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b/>
                <w:bCs/>
                <w:caps/>
                <w:color w:val="00000A"/>
              </w:rPr>
              <w:t xml:space="preserve">  </w:t>
            </w:r>
            <w:r>
              <w:rPr>
                <w:b/>
                <w:bCs/>
                <w:caps/>
                <w:color w:val="00000A"/>
              </w:rPr>
              <w:t xml:space="preserve">To do the best at what I do no matter the job.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40" w:after="0"/>
              <w:outlineLvl w:val="0"/>
              <w:rPr>
                <w:color w:val="00000A"/>
              </w:rPr>
            </w:pPr>
            <w:r>
              <w:rPr>
                <w:b/>
                <w:bCs/>
                <w:caps/>
                <w:color w:val="00000A"/>
              </w:rPr>
              <w:t>Skills &amp; Abilities</w:t>
            </w:r>
          </w:p>
        </w:tc>
        <w:tc>
          <w:tcPr>
            <w:tcW w:w="23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</w:rPr>
            </w:r>
          </w:p>
        </w:tc>
        <w:tc>
          <w:tcPr>
            <w:tcW w:w="827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tbl>
            <w:tblPr>
              <w:tblW w:w="10080" w:type="dxa"/>
              <w:jc w:val="left"/>
              <w:tblInd w:w="0" w:type="dxa"/>
              <w:tblBorders>
                <w:top w:val="single" w:sz="4" w:space="0" w:color="C0C0C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032"/>
              <w:gridCol w:w="6047"/>
            </w:tblGrid>
            <w:tr>
              <w:trPr>
                <w:trHeight w:val="1007" w:hRule="atLeast"/>
              </w:trPr>
              <w:tc>
                <w:tcPr>
                  <w:tcW w:w="4032" w:type="dxa"/>
                  <w:tcBorders>
                    <w:top w:val="single" w:sz="4" w:space="0" w:color="C0C0C0"/>
                  </w:tcBorders>
                  <w:shd w:color="auto" w:fill="auto" w:val="clear"/>
                  <w:vAlign w:val="center"/>
                </w:tcPr>
                <w:p>
                  <w:pPr>
                    <w:pStyle w:val="Bulletedlist1stline"/>
                    <w:numPr>
                      <w:ilvl w:val="0"/>
                      <w:numId w:val="1"/>
                    </w:numPr>
                    <w:spacing w:lineRule="auto" w:line="240" w:before="120" w:after="0"/>
                    <w:rPr>
                      <w:rFonts w:ascii="Calibri" w:hAnsi="Calibri" w:asciiTheme="majorHAnsi" w:hAnsiTheme="majorHAnsi"/>
                      <w:sz w:val="24"/>
                    </w:rPr>
                  </w:pPr>
                  <w:r>
                    <w:rPr>
                      <w:rFonts w:ascii="Calibri" w:hAnsi="Calibri" w:asciiTheme="majorHAnsi" w:hAnsiTheme="majorHAnsi"/>
                      <w:sz w:val="24"/>
                    </w:rPr>
                    <w:t>Excellent Organizational Skills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spacing w:lineRule="auto" w:line="240" w:before="20" w:after="0"/>
                    <w:rPr>
                      <w:rFonts w:ascii="Calibri" w:hAnsi="Calibri" w:asciiTheme="majorHAnsi" w:hAnsiTheme="majorHAnsi"/>
                      <w:color w:val="00000A"/>
                      <w:sz w:val="24"/>
                    </w:rPr>
                  </w:pPr>
                  <w:r>
                    <w:rPr>
                      <w:rFonts w:ascii="Calibri" w:hAnsi="Calibri" w:asciiTheme="majorHAnsi" w:hAnsiTheme="majorHAnsi"/>
                      <w:color w:val="00000A"/>
                      <w:sz w:val="24"/>
                    </w:rPr>
                    <w:t>Strong Customer Relations Skills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spacing w:lineRule="auto" w:line="240" w:before="20" w:after="0"/>
                    <w:rPr>
                      <w:rFonts w:ascii="Calibri" w:hAnsi="Calibri" w:asciiTheme="majorHAnsi" w:hAnsiTheme="majorHAnsi"/>
                      <w:color w:val="00000A"/>
                      <w:sz w:val="24"/>
                    </w:rPr>
                  </w:pPr>
                  <w:r>
                    <w:rPr>
                      <w:rFonts w:ascii="Calibri" w:hAnsi="Calibri" w:asciiTheme="majorHAnsi" w:hAnsiTheme="majorHAnsi"/>
                      <w:color w:val="00000A"/>
                      <w:sz w:val="24"/>
                    </w:rPr>
                    <w:t>Computer Proficiency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spacing w:lineRule="auto" w:line="240" w:before="20" w:after="0"/>
                    <w:rPr>
                      <w:color w:val="00000A"/>
                      <w:sz w:val="24"/>
                    </w:rPr>
                  </w:pPr>
                  <w:r>
                    <w:rPr>
                      <w:rFonts w:ascii="Calibri" w:hAnsi="Calibri" w:asciiTheme="majorHAnsi" w:hAnsiTheme="majorHAnsi"/>
                      <w:color w:val="00000A"/>
                      <w:sz w:val="24"/>
                    </w:rPr>
                    <w:t>Data Entry</w:t>
                  </w:r>
                </w:p>
                <w:p>
                  <w:pPr>
                    <w:pStyle w:val="Normal"/>
                    <w:spacing w:lineRule="auto" w:line="240" w:before="20" w:after="0"/>
                    <w:rPr>
                      <w:color w:val="00000A"/>
                      <w:sz w:val="24"/>
                    </w:rPr>
                  </w:pPr>
                  <w:r>
                    <w:rPr>
                      <w:color w:val="00000A"/>
                      <w:sz w:val="24"/>
                    </w:rPr>
                  </w:r>
                </w:p>
              </w:tc>
              <w:tc>
                <w:tcPr>
                  <w:tcW w:w="6047" w:type="dxa"/>
                  <w:tcBorders>
                    <w:top w:val="single" w:sz="4" w:space="0" w:color="C0C0C0"/>
                  </w:tcBorders>
                  <w:shd w:color="auto" w:fill="auto" w:val="clear"/>
                  <w:vAlign w:val="center"/>
                </w:tcPr>
                <w:p>
                  <w:pPr>
                    <w:pStyle w:val="Bulletedlist1stline"/>
                    <w:numPr>
                      <w:ilvl w:val="0"/>
                      <w:numId w:val="1"/>
                    </w:numPr>
                    <w:spacing w:lineRule="auto" w:line="240" w:before="120" w:after="0"/>
                    <w:rPr>
                      <w:rFonts w:ascii="Calibri" w:hAnsi="Calibri" w:asciiTheme="majorHAnsi" w:hAnsiTheme="majorHAnsi"/>
                      <w:sz w:val="24"/>
                    </w:rPr>
                  </w:pPr>
                  <w:r>
                    <w:rPr>
                      <w:rFonts w:ascii="Calibri" w:hAnsi="Calibri" w:asciiTheme="majorHAnsi" w:hAnsiTheme="majorHAnsi"/>
                      <w:sz w:val="24"/>
                    </w:rPr>
                    <w:t>Telephone Answering.</w:t>
                  </w:r>
                </w:p>
                <w:p>
                  <w:pPr>
                    <w:pStyle w:val="Normal"/>
                    <w:numPr>
                      <w:ilvl w:val="0"/>
                      <w:numId w:val="3"/>
                    </w:numPr>
                    <w:spacing w:lineRule="auto" w:line="240" w:before="20" w:after="0"/>
                    <w:rPr>
                      <w:rFonts w:ascii="Calibri" w:hAnsi="Calibri" w:asciiTheme="majorHAnsi" w:hAnsiTheme="majorHAnsi"/>
                      <w:color w:val="00000A"/>
                      <w:sz w:val="24"/>
                    </w:rPr>
                  </w:pPr>
                  <w:r>
                    <w:rPr>
                      <w:rFonts w:ascii="Calibri" w:hAnsi="Calibri" w:asciiTheme="majorHAnsi" w:hAnsiTheme="majorHAnsi"/>
                      <w:color w:val="00000A"/>
                      <w:sz w:val="24"/>
                    </w:rPr>
                    <w:t>Word Processing and Typing</w:t>
                  </w:r>
                </w:p>
                <w:p>
                  <w:pPr>
                    <w:pStyle w:val="Normal"/>
                    <w:numPr>
                      <w:ilvl w:val="0"/>
                      <w:numId w:val="3"/>
                    </w:numPr>
                    <w:spacing w:lineRule="auto" w:line="240" w:before="20" w:after="0"/>
                    <w:rPr>
                      <w:color w:val="00000A"/>
                      <w:sz w:val="24"/>
                    </w:rPr>
                  </w:pPr>
                  <w:r>
                    <w:rPr>
                      <w:rFonts w:ascii="Calibri" w:hAnsi="Calibri" w:asciiTheme="majorHAnsi" w:hAnsiTheme="majorHAnsi"/>
                      <w:color w:val="00000A"/>
                      <w:sz w:val="24"/>
                    </w:rPr>
                    <w:t>Filing</w:t>
                  </w:r>
                </w:p>
              </w:tc>
            </w:tr>
          </w:tbl>
          <w:p>
            <w:pPr>
              <w:pStyle w:val="ResumeText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</w:rPr>
            </w:r>
          </w:p>
        </w:tc>
      </w:tr>
      <w:tr>
        <w:trPr/>
        <w:tc>
          <w:tcPr>
            <w:tcW w:w="15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40" w:after="0"/>
              <w:jc w:val="center"/>
              <w:outlineLvl w:val="0"/>
              <w:rPr>
                <w:b/>
                <w:b/>
                <w:bCs/>
                <w:caps/>
                <w:color w:val="00000A"/>
              </w:rPr>
            </w:pPr>
            <w:r>
              <w:rPr>
                <w:b/>
                <w:bCs/>
                <w:caps/>
                <w:color w:val="00000A"/>
              </w:rPr>
            </w:r>
          </w:p>
          <w:p>
            <w:pPr>
              <w:pStyle w:val="Heading1"/>
              <w:numPr>
                <w:ilvl w:val="0"/>
                <w:numId w:val="0"/>
              </w:numPr>
              <w:spacing w:lineRule="auto" w:line="240" w:before="40" w:after="0"/>
              <w:jc w:val="center"/>
              <w:outlineLvl w:val="0"/>
              <w:rPr>
                <w:color w:val="00000A"/>
              </w:rPr>
            </w:pPr>
            <w:r>
              <w:rPr>
                <w:b/>
                <w:bCs/>
                <w:caps/>
                <w:color w:val="00000A"/>
              </w:rPr>
              <w:t>Experience</w:t>
            </w:r>
          </w:p>
        </w:tc>
        <w:tc>
          <w:tcPr>
            <w:tcW w:w="23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</w:rPr>
            </w:r>
          </w:p>
        </w:tc>
        <w:tc>
          <w:tcPr>
            <w:tcW w:w="827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 w:asciiTheme="minorHAnsi" w:cstheme="minorBidi" w:eastAsiaTheme="minorEastAsia" w:hAnsiTheme="minorHAnsi"/>
                <w:bCs w:val="false"/>
                <w:caps w:val="false"/>
                <w:smallCaps w:val="false"/>
                <w:color w:val="00000A"/>
                <w:sz w:val="22"/>
                <w14:ligatures w14:val="none"/>
              </w:rPr>
            </w:pPr>
            <w:r>
              <w:rPr>
                <w:rFonts w:eastAsia="" w:cs="" w:ascii="Cambria" w:hAnsi="Cambria" w:asciiTheme="minorHAnsi" w:cstheme="minorBidi" w:eastAsiaTheme="minorEastAsia" w:hAnsiTheme="minorHAnsi"/>
                <w:bCs w:val="false"/>
                <w:caps w:val="false"/>
                <w:smallCaps w:val="false"/>
                <w:color w:val="00000A"/>
                <w:sz w:val="22"/>
                <w14:ligatures w14:val="none"/>
              </w:rPr>
              <w:t>CSR-SUPERVISOR</w:t>
            </w:r>
          </w:p>
          <w:p>
            <w:pPr>
              <w:pStyle w:val="Heading2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inorHAnsi" w:hAnsiTheme="minorHAnsi"/>
                <w:b w:val="false"/>
                <w:b w:val="false"/>
                <w:sz w:val="22"/>
              </w:rPr>
            </w:pPr>
            <w:r>
              <w:rPr>
                <w:rFonts w:ascii="Cambria" w:hAnsi="Cambria" w:asciiTheme="minorHAnsi" w:hAnsiTheme="minorHAnsi"/>
                <w:b w:val="false"/>
                <w:sz w:val="22"/>
              </w:rPr>
              <w:t xml:space="preserve">BMOBILE – </w:t>
            </w:r>
            <w:r>
              <w:rPr>
                <w:rFonts w:ascii="Cambria" w:hAnsi="Cambria" w:asciiTheme="minorHAnsi" w:hAnsiTheme="minorHAnsi"/>
                <w:b w:val="false"/>
                <w:i/>
                <w:sz w:val="22"/>
              </w:rPr>
              <w:t>CELLMASTER</w:t>
            </w:r>
            <w:r>
              <w:rPr>
                <w:rFonts w:ascii="Cambria" w:hAnsi="Cambria" w:asciiTheme="minorHAnsi" w:hAnsiTheme="minorHAnsi"/>
                <w:b w:val="false"/>
                <w:sz w:val="22"/>
              </w:rPr>
              <w:t xml:space="preserve"> LTD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2015-2016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 w:asciiTheme="minorHAnsi" w:cstheme="minorBidi" w:eastAsiaTheme="minorEastAsia" w:hAnsiTheme="minorHAnsi"/>
                <w:b w:val="false"/>
                <w:b w:val="false"/>
                <w:bCs w:val="false"/>
                <w:caps w:val="false"/>
                <w:smallCaps w:val="false"/>
                <w:color w:val="000000" w:themeColor="text1"/>
                <w14:ligatures w14:val="none"/>
              </w:rPr>
            </w:pPr>
            <w:r>
              <w:rPr>
                <w:rFonts w:eastAsia="" w:cs="" w:ascii="Cambria" w:hAnsi="Cambria" w:asciiTheme="minorHAnsi" w:cstheme="minorBidi" w:eastAsiaTheme="minorEastAsia" w:hAnsiTheme="minorHAnsi"/>
                <w:color w:val="00000A"/>
                <w14:ligatures w14:val="none"/>
              </w:rPr>
              <w:t xml:space="preserve"> </w:t>
            </w:r>
            <w:r>
              <w:rPr>
                <w:color w:val="000000" w:themeColor="text1"/>
                <w:sz w:val="24"/>
              </w:rPr>
              <w:t>TELEPHONE OPERATOR</w:t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inorHAnsi" w:hAnsiTheme="minorHAnsi"/>
                <w:b w:val="false"/>
                <w:b w:val="false"/>
                <w:i/>
                <w:i/>
                <w:sz w:val="22"/>
              </w:rPr>
            </w:pPr>
            <w:r>
              <w:rPr>
                <w:rFonts w:ascii="Cambria" w:hAnsi="Cambria" w:asciiTheme="minorHAnsi" w:hAnsiTheme="minorHAnsi"/>
                <w:b w:val="false"/>
                <w:i/>
                <w:sz w:val="22"/>
              </w:rPr>
              <w:t>Hilton Trinidad hotel and conference centre, port of spain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2014 – 2015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2"/>
              </w:rPr>
            </w:pPr>
            <w:r>
              <w:rPr>
                <w:color w:val="00000A"/>
                <w:sz w:val="22"/>
              </w:rPr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 w:asciiTheme="minorHAnsi" w:cstheme="minorBidi" w:eastAsiaTheme="minorEastAsia" w:hAnsiTheme="minorHAnsi"/>
                <w:color w:val="00000A"/>
                <w14:ligatures w14:val="none"/>
              </w:rPr>
            </w:pPr>
            <w:r>
              <w:rPr>
                <w:rFonts w:eastAsia="" w:cs="" w:ascii="Cambria" w:hAnsi="Cambria" w:asciiTheme="minorHAnsi" w:cstheme="minorBidi" w:eastAsiaTheme="minorEastAsia" w:hAnsiTheme="minorHAnsi"/>
                <w:color w:val="00000A"/>
                <w14:ligatures w14:val="none"/>
              </w:rPr>
              <w:t xml:space="preserve"> </w:t>
            </w:r>
            <w:r>
              <w:rPr>
                <w:color w:val="00000A"/>
                <w:sz w:val="24"/>
              </w:rPr>
              <w:t>Replenisher</w:t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inorHAnsi" w:hAnsiTheme="minorHAnsi"/>
                <w:b w:val="false"/>
                <w:b w:val="false"/>
                <w:i/>
                <w:i/>
                <w:color w:val="00000A"/>
                <w:sz w:val="22"/>
              </w:rPr>
            </w:pPr>
            <w:r>
              <w:rPr>
                <w:rFonts w:ascii="Cambria" w:hAnsi="Cambria" w:asciiTheme="minorHAnsi" w:hAnsiTheme="minorHAnsi"/>
                <w:i/>
                <w:color w:val="00000A"/>
                <w:sz w:val="22"/>
              </w:rPr>
              <w:t xml:space="preserve"> </w:t>
            </w:r>
            <w:r>
              <w:rPr>
                <w:rFonts w:ascii="Cambria" w:hAnsi="Cambria" w:asciiTheme="minorHAnsi" w:hAnsiTheme="minorHAnsi"/>
                <w:b w:val="false"/>
                <w:i/>
                <w:color w:val="00000A"/>
                <w:sz w:val="22"/>
              </w:rPr>
              <w:t>HILO Foodstores</w:t>
            </w:r>
            <w:r>
              <w:rPr>
                <w:rFonts w:ascii="Cambria" w:hAnsi="Cambria" w:asciiTheme="minorHAnsi" w:hAnsiTheme="minorHAnsi"/>
                <w:i/>
                <w:color w:val="00000A"/>
                <w:sz w:val="22"/>
              </w:rPr>
              <w:t xml:space="preserve">, </w:t>
            </w:r>
            <w:r>
              <w:rPr>
                <w:rFonts w:ascii="Cambria" w:hAnsi="Cambria" w:asciiTheme="minorHAnsi" w:hAnsiTheme="minorHAnsi"/>
                <w:b w:val="false"/>
                <w:i/>
                <w:color w:val="00000A"/>
                <w:sz w:val="22"/>
              </w:rPr>
              <w:t xml:space="preserve">Western Main Road, Westmoorings.                   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eastAsiaTheme="minorEastAsia"/>
                <w:color w:val="00000A"/>
                <w:sz w:val="22"/>
              </w:rPr>
            </w:pPr>
            <w:r>
              <w:rPr>
                <w:color w:val="00000A"/>
                <w:sz w:val="22"/>
              </w:rPr>
              <w:t>2013</w:t>
            </w:r>
            <w:r>
              <w:rPr>
                <w:rFonts w:eastAsia="" w:eastAsiaTheme="minorEastAsia"/>
                <w:color w:val="00000A"/>
                <w:sz w:val="22"/>
              </w:rPr>
              <w:t>-2014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2"/>
              </w:rPr>
            </w:pPr>
            <w:r>
              <w:rPr>
                <w:color w:val="00000A"/>
                <w:sz w:val="22"/>
              </w:rPr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 w:asciiTheme="minorHAnsi" w:cstheme="minorBidi" w:eastAsiaTheme="minorEastAsia" w:hAnsiTheme="minorHAnsi"/>
                <w:b w:val="false"/>
                <w:b w:val="false"/>
                <w:bCs w:val="false"/>
                <w:caps w:val="false"/>
                <w:smallCaps w:val="false"/>
                <w:color w:val="00000A"/>
                <w14:ligatures w14:val="none"/>
              </w:rPr>
            </w:pPr>
            <w:r>
              <w:rPr>
                <w:rFonts w:eastAsia="" w:cs="" w:ascii="Cambria" w:hAnsi="Cambria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color w:val="00000A"/>
                <w14:ligatures w14:val="none"/>
              </w:rPr>
              <w:t xml:space="preserve"> </w:t>
            </w:r>
            <w:r>
              <w:rPr>
                <w:color w:val="00000A"/>
                <w:sz w:val="24"/>
              </w:rPr>
              <w:t>Assistant Hairdresser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color w:val="00000A"/>
                <w:sz w:val="22"/>
              </w:rPr>
            </w:pPr>
            <w:r>
              <w:rPr>
                <w:b/>
                <w:i/>
                <w:color w:val="00000A"/>
                <w:sz w:val="22"/>
              </w:rPr>
              <w:t xml:space="preserve"> </w:t>
            </w:r>
            <w:r>
              <w:rPr>
                <w:b/>
                <w:i/>
                <w:color w:val="00000A"/>
                <w:sz w:val="22"/>
              </w:rPr>
              <w:t>Soave Unisex Salon</w:t>
            </w:r>
            <w:r>
              <w:rPr>
                <w:i/>
                <w:color w:val="00000A"/>
                <w:sz w:val="22"/>
              </w:rPr>
              <w:t xml:space="preserve">, #10 Bergerac Road, Maraval.   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2"/>
              </w:rPr>
            </w:pPr>
            <w:r>
              <w:rPr>
                <w:color w:val="00000A"/>
                <w:sz w:val="22"/>
              </w:rPr>
              <w:t>2011-2013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  <w:sz w:val="24"/>
              </w:rPr>
              <w:t xml:space="preserve">                            </w:t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color w:val="00000A"/>
                <w:sz w:val="24"/>
              </w:rPr>
            </w:pPr>
            <w:r>
              <w:rPr>
                <w:rFonts w:eastAsia="" w:cs="" w:ascii="Cambria" w:hAnsi="Cambria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color w:val="00000A"/>
                <w14:ligatures w14:val="none"/>
              </w:rPr>
              <w:t xml:space="preserve"> </w:t>
            </w:r>
            <w:r>
              <w:rPr>
                <w:color w:val="00000A"/>
                <w:sz w:val="24"/>
              </w:rPr>
              <w:t xml:space="preserve">Sales Representative                                       </w:t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inorHAnsi" w:hAnsiTheme="minorHAnsi"/>
                <w:b w:val="false"/>
                <w:b w:val="false"/>
                <w:i/>
                <w:i/>
                <w:color w:val="00000A"/>
                <w:sz w:val="22"/>
              </w:rPr>
            </w:pPr>
            <w:r>
              <w:rPr>
                <w:rFonts w:ascii="Cambria" w:hAnsi="Cambria" w:asciiTheme="minorHAnsi" w:hAnsiTheme="minorHAnsi"/>
                <w:b w:val="false"/>
                <w:i/>
                <w:color w:val="00000A"/>
                <w:sz w:val="22"/>
              </w:rPr>
              <w:t xml:space="preserve"> </w:t>
            </w:r>
            <w:r>
              <w:rPr>
                <w:rFonts w:ascii="Cambria" w:hAnsi="Cambria" w:asciiTheme="minorHAnsi" w:hAnsiTheme="minorHAnsi"/>
                <w:b w:val="false"/>
                <w:i/>
                <w:color w:val="00000A"/>
                <w:sz w:val="22"/>
              </w:rPr>
              <w:t>Shoeland</w:t>
            </w:r>
            <w:r>
              <w:rPr>
                <w:rFonts w:ascii="Cambria" w:hAnsi="Cambria" w:asciiTheme="minorHAnsi" w:hAnsiTheme="minorHAnsi"/>
                <w:i/>
                <w:color w:val="00000A"/>
                <w:sz w:val="22"/>
              </w:rPr>
              <w:t xml:space="preserve">, </w:t>
            </w:r>
            <w:r>
              <w:rPr>
                <w:rFonts w:ascii="Cambria" w:hAnsi="Cambria" w:asciiTheme="minorHAnsi" w:hAnsiTheme="minorHAnsi"/>
                <w:b w:val="false"/>
                <w:i/>
                <w:color w:val="00000A"/>
                <w:sz w:val="22"/>
              </w:rPr>
              <w:t xml:space="preserve">Frederick Street, Port-of-Spain.                                      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2"/>
              </w:rPr>
            </w:pPr>
            <w:r>
              <w:rPr>
                <w:color w:val="00000A"/>
                <w:sz w:val="22"/>
              </w:rPr>
              <w:t>2010-2011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</w:rPr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color w:val="00000A"/>
                <w:sz w:val="24"/>
              </w:rPr>
            </w:pPr>
            <w:r>
              <w:rPr>
                <w:rFonts w:eastAsia="" w:cs="" w:ascii="Cambria" w:hAnsi="Cambria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color w:val="00000A"/>
                <w14:ligatures w14:val="none"/>
              </w:rPr>
              <w:t xml:space="preserve"> </w:t>
            </w:r>
            <w:r>
              <w:rPr>
                <w:color w:val="00000A"/>
                <w:sz w:val="24"/>
              </w:rPr>
              <w:t xml:space="preserve">Sales Representative                                                </w:t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inorHAnsi" w:hAnsiTheme="minorHAnsi"/>
                <w:b w:val="false"/>
                <w:b w:val="false"/>
                <w:i/>
                <w:i/>
                <w:color w:val="00000A"/>
                <w:sz w:val="22"/>
              </w:rPr>
            </w:pPr>
            <w:r>
              <w:rPr>
                <w:rFonts w:ascii="Cambria" w:hAnsi="Cambria" w:asciiTheme="minorHAnsi" w:hAnsiTheme="minorHAnsi"/>
                <w:i/>
                <w:color w:val="00000A"/>
                <w:sz w:val="22"/>
              </w:rPr>
              <w:t xml:space="preserve"> </w:t>
            </w:r>
            <w:r>
              <w:rPr>
                <w:rFonts w:ascii="Cambria" w:hAnsi="Cambria" w:asciiTheme="minorHAnsi" w:hAnsiTheme="minorHAnsi"/>
                <w:i/>
                <w:color w:val="00000A"/>
                <w:sz w:val="22"/>
              </w:rPr>
              <w:t>Fashion 1</w:t>
            </w:r>
            <w:r>
              <w:rPr>
                <w:rFonts w:ascii="Cambria" w:hAnsi="Cambria" w:asciiTheme="minorHAnsi" w:hAnsiTheme="minorHAnsi"/>
                <w:i/>
                <w:color w:val="00000A"/>
                <w:sz w:val="22"/>
                <w:vertAlign w:val="superscript"/>
              </w:rPr>
              <w:t>st</w:t>
            </w:r>
            <w:r>
              <w:rPr>
                <w:rFonts w:ascii="Cambria" w:hAnsi="Cambria" w:asciiTheme="minorHAnsi" w:hAnsiTheme="minorHAnsi"/>
                <w:i/>
                <w:color w:val="00000A"/>
                <w:sz w:val="22"/>
              </w:rPr>
              <w:t xml:space="preserve"> Place, </w:t>
            </w:r>
            <w:r>
              <w:rPr>
                <w:rFonts w:ascii="Cambria" w:hAnsi="Cambria" w:asciiTheme="minorHAnsi" w:hAnsiTheme="minorHAnsi"/>
                <w:b w:val="false"/>
                <w:i/>
                <w:color w:val="00000A"/>
                <w:sz w:val="22"/>
              </w:rPr>
              <w:t xml:space="preserve">Queen Street, Port-of-Spain                               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2"/>
              </w:rPr>
            </w:pPr>
            <w:r>
              <w:rPr>
                <w:color w:val="00000A"/>
                <w:sz w:val="22"/>
              </w:rPr>
              <w:t>2009-2010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</w:rPr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ind w:right="-2032" w:hanging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</w:rPr>
            </w:pPr>
            <w:r>
              <w:rPr>
                <w:rFonts w:eastAsia="" w:cs="" w:ascii="Cambria" w:hAnsi="Cambria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color w:val="00000A"/>
                <w14:ligatures w14:val="none"/>
              </w:rPr>
              <w:t xml:space="preserve"> </w:t>
            </w:r>
            <w:r>
              <w:rPr>
                <w:color w:val="00000A"/>
                <w:sz w:val="24"/>
              </w:rPr>
              <w:t xml:space="preserve">Secretary                                                                    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color w:val="00000A"/>
                <w:sz w:val="22"/>
              </w:rPr>
            </w:pPr>
            <w:r>
              <w:rPr>
                <w:rStyle w:val="CompanyCharChar"/>
                <w:rFonts w:eastAsia="" w:eastAsiaTheme="majorEastAsia"/>
                <w:i w:val="false"/>
                <w:sz w:val="22"/>
              </w:rPr>
              <w:t xml:space="preserve"> </w:t>
            </w:r>
            <w:r>
              <w:rPr>
                <w:rStyle w:val="CompanyCharChar"/>
                <w:rFonts w:eastAsia="" w:eastAsiaTheme="majorEastAsia"/>
                <w:i w:val="false"/>
                <w:sz w:val="22"/>
              </w:rPr>
              <w:t>R. L. Ramcoomarsingh</w:t>
            </w:r>
            <w:r>
              <w:rPr>
                <w:i/>
                <w:color w:val="00000A"/>
                <w:sz w:val="22"/>
              </w:rPr>
              <w:t xml:space="preserve">, Attorney-at-Law.                                                     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2"/>
              </w:rPr>
            </w:pPr>
            <w:r>
              <w:rPr>
                <w:color w:val="00000A"/>
                <w:sz w:val="22"/>
              </w:rPr>
              <w:t>2007-2009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</w:rPr>
            </w:r>
          </w:p>
          <w:p>
            <w:pPr>
              <w:pStyle w:val="Heading2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" w:eastAsiaTheme="minorEastAsia"/>
                <w:color w:val="00000A"/>
                <w:sz w:val="24"/>
              </w:rPr>
              <w:t xml:space="preserve"> </w:t>
            </w:r>
          </w:p>
          <w:p>
            <w:pPr>
              <w:pStyle w:val="Heading2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Customer Service Representative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color w:val="00000A"/>
                <w:sz w:val="22"/>
              </w:rPr>
            </w:pPr>
            <w:r>
              <w:rPr>
                <w:rStyle w:val="CompanyCharChar"/>
                <w:rFonts w:eastAsia="" w:eastAsiaTheme="majorEastAsia"/>
                <w:i w:val="false"/>
                <w:sz w:val="22"/>
              </w:rPr>
              <w:t>William H. Scott</w:t>
            </w:r>
            <w:r>
              <w:rPr>
                <w:i/>
                <w:color w:val="00000A"/>
                <w:sz w:val="22"/>
              </w:rPr>
              <w:t xml:space="preserve">, Independence Square, Port-of-Spain.                        </w:t>
            </w:r>
          </w:p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2"/>
              </w:rPr>
            </w:pPr>
            <w:r>
              <w:rPr>
                <w:color w:val="00000A"/>
                <w:sz w:val="22"/>
              </w:rPr>
              <w:t>2006-2007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40" w:after="0"/>
              <w:jc w:val="center"/>
              <w:outlineLvl w:val="0"/>
              <w:rPr>
                <w:color w:val="00000A"/>
              </w:rPr>
            </w:pPr>
            <w:r>
              <w:rPr>
                <w:b/>
                <w:bCs/>
                <w:caps/>
                <w:color w:val="00000A"/>
              </w:rPr>
              <w:t>Education</w:t>
            </w:r>
          </w:p>
        </w:tc>
        <w:tc>
          <w:tcPr>
            <w:tcW w:w="23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</w:rPr>
            </w:r>
          </w:p>
        </w:tc>
        <w:tc>
          <w:tcPr>
            <w:tcW w:w="827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</w:rPr>
            </w:pPr>
            <w:r>
              <w:rPr>
                <w:rFonts w:eastAsia="" w:cs="" w:ascii="Cambria" w:hAnsi="Cambria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color w:val="00000A"/>
                <w14:ligatures w14:val="none"/>
              </w:rPr>
              <w:t xml:space="preserve"> </w:t>
            </w:r>
            <w:r>
              <w:rPr>
                <w:color w:val="00000A"/>
                <w:sz w:val="24"/>
              </w:rPr>
              <w:t xml:space="preserve">Institute of Training and Development                                 </w:t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inorHAnsi" w:hAnsiTheme="minorHAnsi"/>
                <w:b w:val="false"/>
                <w:b w:val="false"/>
                <w:i/>
                <w:i/>
                <w:color w:val="00000A"/>
                <w:sz w:val="22"/>
              </w:rPr>
            </w:pPr>
            <w:r>
              <w:rPr>
                <w:rFonts w:ascii="Cambria" w:hAnsi="Cambria" w:asciiTheme="minorHAnsi" w:hAnsiTheme="minorHAnsi"/>
                <w:b w:val="false"/>
                <w:i/>
                <w:color w:val="00000A"/>
                <w:sz w:val="22"/>
              </w:rPr>
              <w:t xml:space="preserve"> </w:t>
            </w:r>
            <w:r>
              <w:rPr>
                <w:rFonts w:ascii="Cambria" w:hAnsi="Cambria" w:asciiTheme="minorHAnsi" w:hAnsiTheme="minorHAnsi"/>
                <w:b w:val="false"/>
                <w:i/>
                <w:color w:val="00000A"/>
                <w:sz w:val="22"/>
              </w:rPr>
              <w:t>Industrial AND BUSINESS Management.</w:t>
            </w:r>
          </w:p>
          <w:p>
            <w:pPr>
              <w:pStyle w:val="Normal"/>
              <w:spacing w:lineRule="auto" w:line="240"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00000A"/>
                <w:sz w:val="22"/>
              </w:rPr>
              <w:t>2013</w:t>
            </w:r>
          </w:p>
          <w:p>
            <w:pPr>
              <w:pStyle w:val="Normal"/>
              <w:spacing w:lineRule="auto" w:line="240"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</w:rPr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Civilian conservation Corps.                              </w:t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inorHAnsi" w:hAnsiTheme="minorHAnsi"/>
                <w:b w:val="false"/>
                <w:b w:val="false"/>
                <w:i/>
                <w:i/>
                <w:color w:val="00000A"/>
                <w:sz w:val="22"/>
              </w:rPr>
            </w:pPr>
            <w:r>
              <w:rPr>
                <w:rFonts w:ascii="Cambria" w:hAnsi="Cambria" w:asciiTheme="minorHAnsi" w:hAnsiTheme="minorHAnsi"/>
                <w:b w:val="false"/>
                <w:i/>
                <w:color w:val="00000A"/>
                <w:sz w:val="22"/>
              </w:rPr>
              <w:t>Cosmetology- Distinction</w:t>
            </w:r>
          </w:p>
          <w:p>
            <w:pPr>
              <w:pStyle w:val="Normal"/>
              <w:spacing w:lineRule="auto" w:line="240"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2"/>
              </w:rPr>
            </w:pPr>
            <w:r>
              <w:rPr>
                <w:color w:val="00000A"/>
                <w:sz w:val="22"/>
              </w:rPr>
              <w:t>2009-2010</w:t>
            </w:r>
          </w:p>
          <w:p>
            <w:pPr>
              <w:pStyle w:val="Normal"/>
              <w:spacing w:lineRule="auto" w:line="240"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</w:rPr>
            </w:r>
          </w:p>
          <w:p>
            <w:pPr>
              <w:pStyle w:val="Heading2"/>
              <w:numPr>
                <w:ilvl w:val="0"/>
                <w:numId w:val="0"/>
              </w:numPr>
              <w:tabs>
                <w:tab w:val="left" w:pos="4740" w:leader="none"/>
              </w:tabs>
              <w:spacing w:lineRule="auto" w:line="240" w:before="40" w:after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false"/>
                <w:b w:val="false"/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 xml:space="preserve">H.Y.P.E.                                                                              </w:t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inorHAnsi" w:hAnsiTheme="minorHAnsi"/>
                <w:b w:val="false"/>
                <w:b w:val="false"/>
                <w:i/>
                <w:i/>
                <w:color w:val="00000A"/>
                <w:sz w:val="22"/>
              </w:rPr>
            </w:pPr>
            <w:r>
              <w:rPr>
                <w:b w:val="false"/>
                <w:i/>
                <w:color w:val="00000A"/>
                <w:sz w:val="22"/>
              </w:rPr>
              <w:t xml:space="preserve"> </w:t>
            </w:r>
            <w:r>
              <w:rPr>
                <w:rFonts w:ascii="Cambria" w:hAnsi="Cambria" w:asciiTheme="minorHAnsi" w:hAnsiTheme="minorHAnsi"/>
                <w:b w:val="false"/>
                <w:i/>
                <w:color w:val="00000A"/>
                <w:sz w:val="22"/>
              </w:rPr>
              <w:t>Construction TECHNOLOGY; grade 2</w:t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inorHAnsi" w:hAnsiTheme="minorHAnsi"/>
                <w:b w:val="false"/>
                <w:b w:val="false"/>
                <w:i/>
                <w:i/>
                <w:color w:val="00000A"/>
                <w:sz w:val="22"/>
              </w:rPr>
            </w:pPr>
            <w:r>
              <w:rPr>
                <w:rFonts w:ascii="Cambria" w:hAnsi="Cambria" w:asciiTheme="minorHAnsi" w:hAnsiTheme="minorHAnsi"/>
                <w:b w:val="false"/>
                <w:i/>
                <w:color w:val="00000A"/>
                <w:sz w:val="22"/>
              </w:rPr>
              <w:t xml:space="preserve"> </w:t>
            </w:r>
            <w:r>
              <w:rPr>
                <w:rFonts w:ascii="Cambria" w:hAnsi="Cambria" w:asciiTheme="minorHAnsi" w:hAnsiTheme="minorHAnsi"/>
                <w:b w:val="false"/>
                <w:i/>
                <w:color w:val="00000A"/>
                <w:sz w:val="22"/>
              </w:rPr>
              <w:t>Computer Literacy; grade 2</w:t>
            </w:r>
          </w:p>
          <w:p>
            <w:pPr>
              <w:pStyle w:val="Normal"/>
              <w:spacing w:lineRule="auto" w:line="240"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color w:val="00000A"/>
                <w:sz w:val="22"/>
              </w:rPr>
            </w:pPr>
            <w:r>
              <w:rPr>
                <w:i/>
                <w:color w:val="00000A"/>
                <w:sz w:val="22"/>
              </w:rPr>
              <w:t xml:space="preserve"> </w:t>
            </w:r>
            <w:r>
              <w:rPr>
                <w:i/>
                <w:color w:val="00000A"/>
                <w:sz w:val="22"/>
              </w:rPr>
              <w:t>MUSIC</w:t>
            </w:r>
          </w:p>
          <w:p>
            <w:pPr>
              <w:pStyle w:val="Normal"/>
              <w:spacing w:lineRule="auto" w:line="240"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2"/>
              </w:rPr>
            </w:pPr>
            <w:r>
              <w:rPr>
                <w:color w:val="00000A"/>
                <w:sz w:val="22"/>
              </w:rPr>
              <w:t>2005-2006</w:t>
            </w:r>
          </w:p>
          <w:p>
            <w:pPr>
              <w:pStyle w:val="Normal"/>
              <w:spacing w:lineRule="auto" w:line="240"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false"/>
                <w:b w:val="false"/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 xml:space="preserve">Malick Secondary Comprehensive.                   </w:t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inorHAnsi" w:hAnsiTheme="minorHAnsi"/>
                <w:b w:val="false"/>
                <w:b w:val="false"/>
                <w:i/>
                <w:i/>
                <w:color w:val="00000A"/>
                <w:sz w:val="22"/>
              </w:rPr>
            </w:pPr>
            <w:r>
              <w:rPr>
                <w:rFonts w:ascii="Cambria" w:hAnsi="Cambria" w:asciiTheme="minorHAnsi" w:hAnsiTheme="minorHAnsi"/>
                <w:b w:val="false"/>
                <w:i/>
                <w:color w:val="00000A"/>
                <w:sz w:val="22"/>
              </w:rPr>
              <w:t>Accounts; grade 3</w:t>
            </w:r>
          </w:p>
          <w:p>
            <w:pPr>
              <w:pStyle w:val="Normal"/>
              <w:spacing w:lineRule="auto" w:line="240"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color w:val="00000A"/>
                <w:sz w:val="22"/>
              </w:rPr>
            </w:pPr>
            <w:r>
              <w:rPr>
                <w:i/>
                <w:color w:val="00000A"/>
                <w:sz w:val="22"/>
              </w:rPr>
              <w:t>SOCIAL STUDIES; GRADE 2</w:t>
            </w:r>
          </w:p>
          <w:p>
            <w:pPr>
              <w:pStyle w:val="Normal"/>
              <w:spacing w:lineRule="auto" w:line="240"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color w:val="00000A"/>
                <w:sz w:val="22"/>
              </w:rPr>
            </w:pPr>
            <w:r>
              <w:rPr>
                <w:i/>
                <w:color w:val="00000A"/>
                <w:sz w:val="22"/>
              </w:rPr>
              <w:t>ENGLISH; GRADE 2</w:t>
            </w:r>
          </w:p>
          <w:p>
            <w:pPr>
              <w:pStyle w:val="Normal"/>
              <w:spacing w:lineRule="auto" w:line="240"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</w:rPr>
            </w:r>
          </w:p>
        </w:tc>
      </w:tr>
      <w:tr>
        <w:trPr/>
        <w:tc>
          <w:tcPr>
            <w:tcW w:w="15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40" w:after="0"/>
              <w:jc w:val="center"/>
              <w:outlineLvl w:val="0"/>
              <w:rPr>
                <w:b/>
                <w:b/>
                <w:bCs/>
                <w:caps/>
                <w:color w:val="00000A"/>
              </w:rPr>
            </w:pPr>
            <w:r>
              <w:rPr>
                <w:b/>
                <w:bCs/>
                <w:caps/>
                <w:color w:val="00000A"/>
              </w:rPr>
            </w:r>
          </w:p>
          <w:p>
            <w:pPr>
              <w:pStyle w:val="Heading1"/>
              <w:numPr>
                <w:ilvl w:val="0"/>
                <w:numId w:val="0"/>
              </w:numPr>
              <w:spacing w:lineRule="auto" w:line="240" w:before="40" w:after="0"/>
              <w:jc w:val="center"/>
              <w:outlineLvl w:val="0"/>
              <w:rPr>
                <w:color w:val="00000A"/>
              </w:rPr>
            </w:pPr>
            <w:r>
              <w:rPr>
                <w:b/>
                <w:bCs/>
                <w:caps/>
                <w:color w:val="00000A"/>
              </w:rPr>
              <w:t>References</w:t>
            </w:r>
          </w:p>
        </w:tc>
        <w:tc>
          <w:tcPr>
            <w:tcW w:w="23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</w:rPr>
            </w:r>
          </w:p>
        </w:tc>
        <w:tc>
          <w:tcPr>
            <w:tcW w:w="827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eastAsia="Cambria" w:cs="" w:cstheme="minorBidi" w:eastAsiaTheme="minorHAnsi"/>
                <w:b w:val="false"/>
                <w:b w:val="false"/>
                <w:caps w:val="false"/>
                <w:smallCaps w:val="false"/>
                <w:color w:val="00000A"/>
                <w:sz w:val="24"/>
                <w:szCs w:val="24"/>
                <w14:ligatures w14:val="none"/>
              </w:rPr>
            </w:pPr>
            <w:r>
              <w:rPr>
                <w:rFonts w:eastAsia="Cambria" w:cs="" w:cstheme="minorBidi" w:eastAsiaTheme="minorHAnsi" w:ascii="Garamond" w:hAnsi="Garamond"/>
                <w:b w:val="false"/>
                <w:caps w:val="false"/>
                <w:smallCaps w:val="false"/>
                <w:color w:val="00000A"/>
                <w:sz w:val="24"/>
                <w:szCs w:val="24"/>
                <w14:ligatures w14:val="none"/>
              </w:rPr>
            </w:r>
          </w:p>
          <w:p>
            <w:pPr>
              <w:pStyle w:val="Heading2"/>
              <w:numPr>
                <w:ilvl w:val="0"/>
                <w:numId w:val="0"/>
              </w:numPr>
              <w:spacing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" w:cstheme="minorBidi" w:eastAsiaTheme="minorHAnsi"/>
                <w:caps w:val="false"/>
                <w:smallCaps w:val="false"/>
                <w:color w:val="00000A"/>
                <w:sz w:val="24"/>
                <w:szCs w:val="24"/>
                <w14:ligatures w14:val="none"/>
              </w:rPr>
            </w:pPr>
            <w:r>
              <w:rPr>
                <w:rFonts w:eastAsia="Cambria" w:cs="" w:cstheme="minorBidi" w:eastAsiaTheme="minorHAnsi"/>
                <w:caps w:val="false"/>
                <w:smallCaps w:val="false"/>
                <w:color w:val="00000A"/>
                <w:sz w:val="24"/>
                <w:szCs w:val="24"/>
                <w14:ligatures w14:val="none"/>
              </w:rPr>
              <w:t>Roslyn Mohammed,</w:t>
            </w:r>
          </w:p>
          <w:p>
            <w:pPr>
              <w:pStyle w:val="Heading2"/>
              <w:numPr>
                <w:ilvl w:val="0"/>
                <w:numId w:val="0"/>
              </w:numPr>
              <w:spacing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Cambria" w:cs="" w:asciiTheme="minorHAnsi" w:cstheme="minorBidi" w:eastAsiaTheme="minorHAnsi" w:hAnsiTheme="minorHAnsi"/>
                <w:b w:val="false"/>
                <w:b w:val="false"/>
                <w:i/>
                <w:i/>
                <w:caps w:val="false"/>
                <w:smallCaps w:val="false"/>
                <w:color w:val="00000A"/>
                <w:sz w:val="22"/>
                <w:szCs w:val="22"/>
                <w14:ligatures w14:val="none"/>
              </w:rPr>
            </w:pPr>
            <w:r>
              <w:rPr>
                <w:rFonts w:eastAsia="Cambria" w:cs="" w:ascii="Cambria" w:hAnsi="Cambria" w:asciiTheme="minorHAnsi" w:cstheme="minorBidi" w:eastAsiaTheme="minorHAnsi" w:hAnsiTheme="minorHAnsi"/>
                <w:b w:val="false"/>
                <w:i/>
                <w:caps w:val="false"/>
                <w:smallCaps w:val="false"/>
                <w:color w:val="00000A"/>
                <w:sz w:val="22"/>
                <w:szCs w:val="22"/>
                <w14:ligatures w14:val="none"/>
              </w:rPr>
              <w:t>Attorney-at-Law.</w:t>
            </w:r>
          </w:p>
          <w:p>
            <w:pPr>
              <w:pStyle w:val="Heading2"/>
              <w:numPr>
                <w:ilvl w:val="0"/>
                <w:numId w:val="0"/>
              </w:numPr>
              <w:spacing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Cambria" w:cs="" w:asciiTheme="minorHAnsi" w:cstheme="minorBidi" w:eastAsiaTheme="minorHAnsi" w:hAnsiTheme="minorHAnsi"/>
                <w:b w:val="false"/>
                <w:b w:val="false"/>
                <w:i/>
                <w:i/>
                <w:caps w:val="false"/>
                <w:smallCaps w:val="false"/>
                <w:color w:val="00000A"/>
                <w:sz w:val="22"/>
                <w:szCs w:val="22"/>
                <w14:ligatures w14:val="none"/>
              </w:rPr>
            </w:pPr>
            <w:r>
              <w:rPr>
                <w:rFonts w:eastAsia="Cambria" w:cs="" w:ascii="Cambria" w:hAnsi="Cambria" w:asciiTheme="minorHAnsi" w:cstheme="minorBidi" w:eastAsiaTheme="minorHAnsi" w:hAnsiTheme="minorHAnsi"/>
                <w:b w:val="false"/>
                <w:i/>
                <w:caps w:val="false"/>
                <w:smallCaps w:val="false"/>
                <w:color w:val="00000A"/>
                <w:sz w:val="22"/>
                <w:szCs w:val="22"/>
                <w14:ligatures w14:val="none"/>
              </w:rPr>
              <w:t>Frederick Street,</w:t>
            </w:r>
          </w:p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color w:val="000000" w:themeColor="text1"/>
                <w:sz w:val="22"/>
              </w:rPr>
            </w:pPr>
            <w:r>
              <w:rPr>
                <w:i/>
                <w:color w:val="000000" w:themeColor="text1"/>
                <w:sz w:val="22"/>
              </w:rPr>
              <w:t>Port-of-Spain</w:t>
            </w:r>
          </w:p>
          <w:p>
            <w:pPr>
              <w:pStyle w:val="Heading2"/>
              <w:numPr>
                <w:ilvl w:val="0"/>
                <w:numId w:val="0"/>
              </w:numPr>
              <w:spacing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inorHAnsi" w:hAnsiTheme="minorHAnsi"/>
                <w:i/>
                <w:i/>
                <w:color w:val="00000A"/>
                <w:sz w:val="22"/>
                <w:szCs w:val="22"/>
              </w:rPr>
            </w:pPr>
            <w:r>
              <w:rPr>
                <w:rFonts w:eastAsia="Cambria" w:cs="" w:ascii="Cambria" w:hAnsi="Cambria" w:asciiTheme="minorHAnsi" w:cstheme="minorBidi" w:eastAsiaTheme="minorHAnsi" w:hAnsiTheme="minorHAnsi"/>
                <w:b w:val="false"/>
                <w:i/>
                <w:caps w:val="false"/>
                <w:smallCaps w:val="false"/>
                <w:color w:val="00000A"/>
                <w:sz w:val="22"/>
                <w:szCs w:val="22"/>
                <w14:ligatures w14:val="none"/>
              </w:rPr>
              <w:t>Phone: 625-5563.</w:t>
            </w:r>
          </w:p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</w:rPr>
            </w:r>
          </w:p>
          <w:p>
            <w:pPr>
              <w:pStyle w:val="References"/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ajorHAnsi" w:hAnsiTheme="majorHAnsi"/>
                <w:b/>
                <w:b/>
                <w:sz w:val="24"/>
              </w:rPr>
            </w:pPr>
            <w:r>
              <w:rPr>
                <w:rFonts w:ascii="Calibri" w:hAnsi="Calibri" w:asciiTheme="majorHAnsi" w:hAnsiTheme="majorHAnsi"/>
                <w:b/>
                <w:sz w:val="24"/>
              </w:rPr>
              <w:t>Richard Forteou.</w:t>
            </w:r>
          </w:p>
          <w:p>
            <w:pPr>
              <w:pStyle w:val="References"/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inorHAnsi" w:hAnsiTheme="minorHAnsi"/>
                <w:i/>
                <w:i/>
                <w:sz w:val="22"/>
              </w:rPr>
            </w:pPr>
            <w:r>
              <w:rPr>
                <w:rFonts w:ascii="Cambria" w:hAnsi="Cambria" w:asciiTheme="minorHAnsi" w:hAnsiTheme="minorHAnsi"/>
                <w:i/>
                <w:sz w:val="22"/>
              </w:rPr>
              <w:t>Secretary.</w:t>
            </w:r>
          </w:p>
          <w:p>
            <w:pPr>
              <w:pStyle w:val="References"/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inorHAnsi" w:hAnsiTheme="minorHAnsi"/>
                <w:i/>
                <w:i/>
                <w:sz w:val="22"/>
              </w:rPr>
            </w:pPr>
            <w:r>
              <w:rPr>
                <w:rFonts w:ascii="Cambria" w:hAnsi="Cambria" w:asciiTheme="minorHAnsi" w:hAnsiTheme="minorHAnsi"/>
                <w:i/>
                <w:sz w:val="22"/>
              </w:rPr>
              <w:t>Pantrinbago,</w:t>
            </w:r>
          </w:p>
          <w:p>
            <w:pPr>
              <w:pStyle w:val="References"/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inorHAnsi" w:hAnsiTheme="minorHAnsi"/>
                <w:i/>
                <w:i/>
                <w:sz w:val="22"/>
              </w:rPr>
            </w:pPr>
            <w:r>
              <w:rPr>
                <w:rFonts w:ascii="Cambria" w:hAnsi="Cambria" w:asciiTheme="minorHAnsi" w:hAnsiTheme="minorHAnsi"/>
                <w:i/>
                <w:sz w:val="22"/>
              </w:rPr>
              <w:t>Park Stre</w:t>
            </w:r>
            <w:bookmarkStart w:id="0" w:name="_GoBack"/>
            <w:bookmarkEnd w:id="0"/>
            <w:r>
              <w:rPr>
                <w:rFonts w:ascii="Cambria" w:hAnsi="Cambria" w:asciiTheme="minorHAnsi" w:hAnsiTheme="minorHAnsi"/>
                <w:i/>
                <w:sz w:val="22"/>
              </w:rPr>
              <w:t>et,</w:t>
            </w:r>
          </w:p>
          <w:p>
            <w:pPr>
              <w:pStyle w:val="References"/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inorHAnsi" w:hAnsiTheme="minorHAnsi"/>
                <w:i/>
                <w:i/>
                <w:sz w:val="22"/>
              </w:rPr>
            </w:pPr>
            <w:r>
              <w:rPr>
                <w:rFonts w:ascii="Cambria" w:hAnsi="Cambria" w:asciiTheme="minorHAnsi" w:hAnsiTheme="minorHAnsi"/>
                <w:i/>
                <w:sz w:val="22"/>
              </w:rPr>
              <w:t>Port-of-Spain.</w:t>
            </w:r>
          </w:p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</w:rPr>
            </w:r>
          </w:p>
        </w:tc>
      </w:tr>
    </w:tbl>
    <w:p>
      <w:pPr>
        <w:pStyle w:val="Normal"/>
        <w:widowControl/>
        <w:bidi w:val="0"/>
        <w:spacing w:lineRule="auto" w:line="288" w:before="40" w:after="16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080" w:right="1080" w:header="0" w:top="1080" w:footer="720" w:bottom="1080" w:gutter="0"/>
      <w:pgNumType w:start="1"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Garamond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6" w:color="B1C0CD"/>
        <w:left w:val="single" w:sz="2" w:space="4" w:color="FFFFFF"/>
      </w:pBdr>
      <w:spacing w:lineRule="auto" w:line="240" w:before="40" w:after="0"/>
      <w:ind w:left="-360" w:right="-360" w:hanging="0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Symbol" w:hint="default"/>
        <w:sz w:val="24"/>
        <w:szCs w:val="1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Symbol" w:hint="default"/>
        <w:sz w:val="24"/>
        <w:szCs w:val="1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Symbol" w:hint="default"/>
        <w:sz w:val="24"/>
        <w:szCs w:val="1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en-US" w:eastAsia="ja-JP" w:bidi="ar-SA"/>
      </w:rPr>
    </w:rPrDefault>
    <w:pPrDefault>
      <w:pPr>
        <w:spacing w:lineRule="auto" w:line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18" w:semiHidden="1" w:unhideWhenUsed="1" w:qFormat="1"/>
    <w:lsdException w:name="heading 5" w:uiPriority="18" w:semiHidden="1" w:unhideWhenUsed="1" w:qFormat="1"/>
    <w:lsdException w:name="heading 6" w:uiPriority="18" w:semiHidden="1" w:unhideWhenUsed="1" w:qFormat="1"/>
    <w:lsdException w:name="heading 7" w:uiPriority="18" w:semiHidden="1" w:unhideWhenUsed="1" w:qFormat="1"/>
    <w:lsdException w:name="heading 8" w:uiPriority="18" w:semiHidden="1" w:unhideWhenUsed="1" w:qFormat="1"/>
    <w:lsdException w:name="heading 9" w:uiPriority="1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2" w:semiHidden="1" w:unhideWhenUsed="1"/>
    <w:lsdException w:name="footer" w:uiPriority="2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qFormat="1"/>
    <w:lsdException w:name="Closing" w:uiPriority="8" w:semiHidden="1" w:unhideWhenUsed="1" w:qFormat="1"/>
    <w:lsdException w:name="Signature" w:uiPriority="8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8" w:semiHidden="1" w:unhideWhenUsed="1" w:qFormat="1"/>
    <w:lsdException w:name="Date" w:uiPriority="8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semiHidden="1" w:qFormat="1"/>
    <w:lsdException w:name="Emphasis" w:uiPriority="2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88" w:before="40" w:after="16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40" w:after="4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"/>
    <w:qFormat/>
    <w:rPr/>
  </w:style>
  <w:style w:type="character" w:styleId="FooterChar" w:customStyle="1">
    <w:name w:val="Footer Char"/>
    <w:basedOn w:val="DefaultParagraphFont"/>
    <w:link w:val="Footer"/>
    <w:uiPriority w:val="2"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1"/>
    <w:qFormat/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21"/>
    </w:rPr>
  </w:style>
  <w:style w:type="character" w:styleId="Heading2Char" w:customStyle="1">
    <w:name w:val="Heading 2 Char"/>
    <w:basedOn w:val="DefaultParagraphFont"/>
    <w:link w:val="Heading2"/>
    <w:uiPriority w:val="1"/>
    <w:qFormat/>
    <w:rPr>
      <w:rFonts w:ascii="Calibri" w:hAnsi="Calibri" w:eastAsia="" w:cs="" w:asciiTheme="majorHAnsi" w:cstheme="majorBidi" w:eastAsiaTheme="majorEastAsia" w:hAnsiTheme="majorHAnsi"/>
      <w:b/>
      <w:bCs/>
      <w:caps/>
      <w:color w:val="404040" w:themeColor="text1" w:themeTint="bf"/>
      <w14:ligatures w14:val="standardContextual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color w:val="7E97AD" w:themeColor="accent1"/>
      <w14:ligatures w14:val="standardContextual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libri" w:hAnsi="Calibri" w:eastAsia="" w:cs="" w:asciiTheme="majorHAnsi" w:cstheme="majorBidi" w:eastAsiaTheme="majorEastAsia" w:hAnsiTheme="majorHAnsi"/>
      <w:b/>
      <w:bCs/>
      <w:i/>
      <w:iCs/>
      <w:color w:val="7E97A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val="394B5A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val="394B5A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val="404040" w:themeColor="text1" w:themeTint="bf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DateChar" w:customStyle="1">
    <w:name w:val="Date Char"/>
    <w:basedOn w:val="DefaultParagraphFont"/>
    <w:link w:val="Date"/>
    <w:uiPriority w:val="8"/>
    <w:qFormat/>
    <w:rPr>
      <w:rFonts w:ascii="Calibri" w:hAnsi="Calibri" w:eastAsia="" w:cs="" w:asciiTheme="majorHAnsi" w:cstheme="majorBidi" w:eastAsiaTheme="majorEastAsia" w:hAnsiTheme="majorHAnsi"/>
      <w:caps/>
      <w:color w:val="7E97AD" w:themeColor="accent1"/>
    </w:rPr>
  </w:style>
  <w:style w:type="character" w:styleId="SalutationChar" w:customStyle="1">
    <w:name w:val="Salutation Char"/>
    <w:basedOn w:val="DefaultParagraphFont"/>
    <w:link w:val="Salutation"/>
    <w:uiPriority w:val="8"/>
    <w:qFormat/>
    <w:rPr/>
  </w:style>
  <w:style w:type="character" w:styleId="ClosingChar" w:customStyle="1">
    <w:name w:val="Closing Char"/>
    <w:basedOn w:val="DefaultParagraphFont"/>
    <w:link w:val="Closing"/>
    <w:uiPriority w:val="8"/>
    <w:qFormat/>
    <w:rPr/>
  </w:style>
  <w:style w:type="character" w:styleId="SignatureChar" w:customStyle="1">
    <w:name w:val="Signature Char"/>
    <w:basedOn w:val="DefaultParagraphFont"/>
    <w:link w:val="Signature"/>
    <w:uiPriority w:val="8"/>
    <w:qFormat/>
    <w:rPr>
      <w:b/>
      <w:bCs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character" w:styleId="Bulletedlist1stlineCharChar" w:customStyle="1">
    <w:name w:val="Bulleted list 1st line Char Char"/>
    <w:basedOn w:val="DefaultParagraphFont"/>
    <w:link w:val="Bulletedlist1stline"/>
    <w:qFormat/>
    <w:rsid w:val="008f4119"/>
    <w:rPr>
      <w:rFonts w:ascii="Garamond" w:hAnsi="Garamond" w:eastAsia="Times New Roman" w:cs="Times New Roman"/>
      <w:color w:val="00000A"/>
      <w:szCs w:val="24"/>
      <w:lang w:eastAsia="en-US"/>
    </w:rPr>
  </w:style>
  <w:style w:type="character" w:styleId="CompanyCharChar" w:customStyle="1">
    <w:name w:val="Company Char Char"/>
    <w:basedOn w:val="DefaultParagraphFont"/>
    <w:link w:val="Company"/>
    <w:qFormat/>
    <w:rsid w:val="00023e1a"/>
    <w:rPr>
      <w:rFonts w:ascii="Garamond" w:hAnsi="Garamond" w:eastAsia="Times New Roman" w:cs="Times New Roman"/>
      <w:b/>
      <w:i/>
      <w:color w:val="00000A"/>
      <w:szCs w:val="24"/>
      <w:lang w:eastAsia="en-US"/>
    </w:rPr>
  </w:style>
  <w:style w:type="character" w:styleId="ReferencesCharChar" w:customStyle="1">
    <w:name w:val="References Char Char"/>
    <w:basedOn w:val="DefaultParagraphFont"/>
    <w:link w:val="References"/>
    <w:qFormat/>
    <w:rsid w:val="005c606d"/>
    <w:rPr>
      <w:rFonts w:ascii="Garamond" w:hAnsi="Garamond" w:eastAsia="Times New Roman" w:cs="Times New Roman"/>
      <w:bCs/>
      <w:color w:val="00000A"/>
      <w:szCs w:val="24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72e16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12"/>
      <w:szCs w:val="12"/>
    </w:rPr>
  </w:style>
  <w:style w:type="character" w:styleId="ListLabel5">
    <w:name w:val="ListLabel 5"/>
    <w:qFormat/>
    <w:rPr>
      <w:sz w:val="12"/>
      <w:szCs w:val="1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12"/>
      <w:szCs w:val="1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4"/>
      <w:szCs w:val="1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24"/>
      <w:szCs w:val="1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ascii="Calibri" w:hAnsi="Calibri" w:cs="Symbol"/>
      <w:sz w:val="24"/>
      <w:szCs w:val="12"/>
    </w:rPr>
  </w:style>
  <w:style w:type="character" w:styleId="ListLabel22">
    <w:name w:val="ListLabel 22"/>
    <w:qFormat/>
    <w:rPr>
      <w:rFonts w:ascii="Calibri" w:hAnsi="Calibri" w:cs="Symbol"/>
      <w:sz w:val="24"/>
      <w:szCs w:val="1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alibri" w:hAnsi="Calibri" w:cs="Symbol"/>
      <w:sz w:val="24"/>
      <w:szCs w:val="12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"/>
    <w:unhideWhenUsed/>
    <w:pPr>
      <w:spacing w:lineRule="auto" w:line="240" w:before="40" w:after="0"/>
    </w:pPr>
    <w:rPr/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/>
        <w:left w:val="single" w:sz="2" w:space="4" w:color="FFFFFF"/>
      </w:pBdr>
      <w:spacing w:lineRule="auto" w:line="240" w:before="40" w:after="0"/>
      <w:ind w:left="-360" w:right="-360" w:hanging="0"/>
    </w:pPr>
    <w:rPr/>
  </w:style>
  <w:style w:type="paragraph" w:styleId="ResumeText" w:customStyle="1">
    <w:name w:val="Resume Text"/>
    <w:basedOn w:val="Normal"/>
    <w:qFormat/>
    <w:pPr>
      <w:spacing w:before="40" w:after="40"/>
      <w:ind w:right="1440" w:hanging="0"/>
    </w:pPr>
    <w:rPr/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</w:rPr>
  </w:style>
  <w:style w:type="paragraph" w:styleId="Recipient" w:customStyle="1">
    <w:name w:val="Recipient"/>
    <w:basedOn w:val="Normal"/>
    <w:uiPriority w:val="8"/>
    <w:unhideWhenUsed/>
    <w:qFormat/>
    <w:pPr>
      <w:spacing w:before="40" w:after="40"/>
    </w:pPr>
    <w:rPr>
      <w:b/>
      <w:bCs/>
    </w:rPr>
  </w:style>
  <w:style w:type="paragraph" w:styleId="ComplimentaryClose">
    <w:name w:val="Complimentary Close"/>
    <w:basedOn w:val="Normal"/>
    <w:next w:val="Normal"/>
    <w:link w:val="SalutationChar"/>
    <w:uiPriority w:val="8"/>
    <w:unhideWhenUsed/>
    <w:qFormat/>
    <w:pPr>
      <w:spacing w:before="720" w:after="160"/>
    </w:pPr>
    <w:rPr/>
  </w:style>
  <w:style w:type="paragraph" w:styleId="Closing">
    <w:name w:val="Closing"/>
    <w:basedOn w:val="Normal"/>
    <w:link w:val="ClosingChar"/>
    <w:uiPriority w:val="8"/>
    <w:unhideWhenUsed/>
    <w:qFormat/>
    <w:pPr>
      <w:spacing w:lineRule="auto" w:line="240" w:before="480" w:after="960"/>
    </w:pPr>
    <w:rPr/>
  </w:style>
  <w:style w:type="paragraph" w:styleId="Signature">
    <w:name w:val="Signature"/>
    <w:basedOn w:val="Normal"/>
    <w:link w:val="SignatureChar"/>
    <w:uiPriority w:val="8"/>
    <w:unhideWhenUsed/>
    <w:qFormat/>
    <w:pPr>
      <w:spacing w:before="40" w:after="480"/>
    </w:pPr>
    <w:rPr>
      <w:b/>
      <w:bCs/>
    </w:rPr>
  </w:style>
  <w:style w:type="paragraph" w:styleId="ContactInfo" w:customStyle="1">
    <w:name w:val="Contact Info"/>
    <w:basedOn w:val="Normal"/>
    <w:uiPriority w:val="2"/>
    <w:qFormat/>
    <w:pPr>
      <w:spacing w:lineRule="auto" w:line="240" w:before="40" w:after="0"/>
      <w:jc w:val="right"/>
    </w:pPr>
    <w:rPr>
      <w:sz w:val="18"/>
    </w:rPr>
  </w:style>
  <w:style w:type="paragraph" w:styleId="Name" w:customStyle="1">
    <w:name w:val="Name"/>
    <w:basedOn w:val="Normal"/>
    <w:next w:val="Normal"/>
    <w:uiPriority w:val="1"/>
    <w:qFormat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 w:themeFill="accent1"/>
      <w:spacing w:before="240" w:after="160"/>
      <w:ind w:left="144" w:right="144" w:hanging="0"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32"/>
    </w:rPr>
  </w:style>
  <w:style w:type="paragraph" w:styleId="Bulletedlist1stline" w:customStyle="1">
    <w:name w:val="Bulleted list 1st line"/>
    <w:basedOn w:val="Normal"/>
    <w:link w:val="Bulletedlist1stlineCharChar"/>
    <w:qFormat/>
    <w:rsid w:val="008f4119"/>
    <w:pPr>
      <w:tabs>
        <w:tab w:val="right" w:pos="6480" w:leader="none"/>
      </w:tabs>
      <w:spacing w:lineRule="auto" w:line="240" w:before="120" w:after="0"/>
    </w:pPr>
    <w:rPr>
      <w:rFonts w:ascii="Garamond" w:hAnsi="Garamond" w:eastAsia="Times New Roman" w:cs="Times New Roman"/>
      <w:color w:val="00000A"/>
      <w:szCs w:val="24"/>
      <w:lang w:eastAsia="en-US"/>
    </w:rPr>
  </w:style>
  <w:style w:type="paragraph" w:styleId="Company" w:customStyle="1">
    <w:name w:val="Company"/>
    <w:basedOn w:val="Normal"/>
    <w:link w:val="CompanyCharChar"/>
    <w:qFormat/>
    <w:rsid w:val="00023e1a"/>
    <w:pPr>
      <w:spacing w:lineRule="auto" w:line="240" w:before="0" w:after="0"/>
    </w:pPr>
    <w:rPr>
      <w:rFonts w:ascii="Garamond" w:hAnsi="Garamond" w:eastAsia="Times New Roman" w:cs="Times New Roman"/>
      <w:b/>
      <w:i/>
      <w:color w:val="00000A"/>
      <w:szCs w:val="24"/>
      <w:lang w:eastAsia="en-US"/>
    </w:rPr>
  </w:style>
  <w:style w:type="paragraph" w:styleId="References" w:customStyle="1">
    <w:name w:val="References"/>
    <w:basedOn w:val="Normal"/>
    <w:link w:val="ReferencesCharChar"/>
    <w:qFormat/>
    <w:rsid w:val="005c606d"/>
    <w:pPr>
      <w:spacing w:lineRule="auto" w:line="240" w:before="120" w:after="0"/>
    </w:pPr>
    <w:rPr>
      <w:rFonts w:ascii="Garamond" w:hAnsi="Garamond" w:eastAsia="Times New Roman" w:cs="Times New Roman"/>
      <w:bCs/>
      <w:color w:val="00000A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72e1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numbering" w:styleId="Bulletedlist" w:customStyle="1">
    <w:name w:val="Bulleted list"/>
    <w:rsid w:val="008f411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ResumeTable">
    <w:name w:val="Resume Table"/>
    <w:basedOn w:val="TableNormal"/>
    <w:uiPriority w:val="99"/>
    <w:tblPr>
      <w:tblBorders>
        <w:insideH w:val="single" w:color="7E97AD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ind w:right="144"/>
      <w:spacing w:after="0" w:line="240" w:lineRule="auto"/>
    </w:p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</w:tblStylePr>
    <w:tblStylePr w:type="firstCol">
      <w:rPr>
        <w:b/>
      </w:rPr>
      <w:tblPr/>
    </w:tblStylePr>
  </w:style>
  <w:style w:type="table" w:styleId="PlainTable1">
    <w:name w:val="Plain Table 1"/>
    <w:basedOn w:val="TableNormal"/>
    <w:uiPriority w:val="40"/>
    <w:rsid w:val="00a72e1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2"/>
    <w:rsid w:val="00a72e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59571F1991475BA248300B9B1A9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2D5F2-E70F-42BC-95CA-80A90AB8570A}"/>
      </w:docPartPr>
      <w:docPartBody>
        <w:p w:rsidR="00F6637F" w:rsidRDefault="00733AAB">
          <w:pPr>
            <w:pStyle w:val="0259571F1991475BA248300B9B1A9488"/>
          </w:pPr>
          <w:r>
            <w:t>[City, ST ZIP Code]</w:t>
          </w:r>
        </w:p>
      </w:docPartBody>
    </w:docPart>
    <w:docPart>
      <w:docPartPr>
        <w:name w:val="4B2F457DF5F84A2183F99743E8E30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BB912-14C5-4B43-ABB4-DE541B40372C}"/>
      </w:docPartPr>
      <w:docPartBody>
        <w:p w:rsidR="00F6637F" w:rsidRDefault="00733AAB">
          <w:pPr>
            <w:pStyle w:val="4B2F457DF5F84A2183F99743E8E303FC"/>
          </w:pPr>
          <w:r>
            <w:t>[Telephone]</w:t>
          </w:r>
        </w:p>
      </w:docPartBody>
    </w:docPart>
    <w:docPart>
      <w:docPartPr>
        <w:name w:val="0D3D126164574C8A9B6F839072E2C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13A0D-2D40-4FEE-AFDC-90C814CFDA53}"/>
      </w:docPartPr>
      <w:docPartBody>
        <w:p w:rsidR="00F6637F" w:rsidRDefault="00733AAB">
          <w:pPr>
            <w:pStyle w:val="0D3D126164574C8A9B6F839072E2CDE0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E9ADC823C56C49E6876F149C6A9DC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47677-902F-4C7D-826B-2AE356A706EA}"/>
      </w:docPartPr>
      <w:docPartBody>
        <w:p w:rsidR="00F6637F" w:rsidRDefault="00733AAB">
          <w:pPr>
            <w:pStyle w:val="E9ADC823C56C49E6876F149C6A9DC301"/>
          </w:pPr>
          <w:r>
            <w:t>[Your Name]</w:t>
          </w:r>
        </w:p>
      </w:docPartBody>
    </w:docPart>
    <w:docPart>
      <w:docPartPr>
        <w:name w:val="7D4588A2F370453D9CAF19C9D501B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BBE8-4712-409A-A93E-6791C4B4E2F4}"/>
      </w:docPartPr>
      <w:docPartBody>
        <w:p w:rsidR="00F6637F" w:rsidRDefault="00733AAB">
          <w:pPr>
            <w:pStyle w:val="7D4588A2F370453D9CAF19C9D501B4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65ED6E2863345BA91EE260AD82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6F990-5D5B-4881-BDED-16448BC1721B}"/>
      </w:docPartPr>
      <w:docPartBody>
        <w:p w:rsidR="00F6637F" w:rsidRDefault="00640964" w:rsidP="00640964">
          <w:pPr>
            <w:pStyle w:val="565ED6E2863345BA91EE260AD82B897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E10071AE673446CBDEEE39517CE3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BE1FC-A54D-4D7C-8FC4-A4FE05D4C4DB}"/>
      </w:docPartPr>
      <w:docPartBody>
        <w:p w:rsidR="00F6637F" w:rsidRDefault="00640964" w:rsidP="00640964">
          <w:pPr>
            <w:pStyle w:val="AE10071AE673446CBDEEE39517CE37A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BC0149CC62445579669036C3C5F2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87B32-9A67-4C28-8AC5-CE1ABAB9F6A3}"/>
      </w:docPartPr>
      <w:docPartBody>
        <w:p w:rsidR="00F6637F" w:rsidRDefault="00640964" w:rsidP="00640964">
          <w:pPr>
            <w:pStyle w:val="1BC0149CC62445579669036C3C5F278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D071BBD2B846E6B7B454870710D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995A-96D8-41ED-AF9D-1639026EE18B}"/>
      </w:docPartPr>
      <w:docPartBody>
        <w:p w:rsidR="00F6637F" w:rsidRDefault="00640964" w:rsidP="00640964">
          <w:pPr>
            <w:pStyle w:val="83D071BBD2B846E6B7B454870710DE8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9E287F0C3EB495E931C43FF8C77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CA25F-EFE3-4408-8AE8-CBFAE48F8D78}"/>
      </w:docPartPr>
      <w:docPartBody>
        <w:p w:rsidR="00F6637F" w:rsidRDefault="00640964" w:rsidP="00640964">
          <w:pPr>
            <w:pStyle w:val="49E287F0C3EB495E931C43FF8C77181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4B0BDE58814FF18C7DAA47C013B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F5BE8-9684-47FD-B841-701AE6BF713A}"/>
      </w:docPartPr>
      <w:docPartBody>
        <w:p w:rsidR="00F96C67" w:rsidRDefault="00BB7643" w:rsidP="00BB7643">
          <w:pPr>
            <w:pStyle w:val="324B0BDE58814FF18C7DAA47C013BB8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CEB63249EC0460A89751160ECDC5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26244-8690-463B-968F-BC8C5E00DB86}"/>
      </w:docPartPr>
      <w:docPartBody>
        <w:p w:rsidR="00000000" w:rsidRDefault="00BC5C61" w:rsidP="00BC5C61">
          <w:pPr>
            <w:pStyle w:val="DCEB63249EC0460A89751160ECDC513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64"/>
    <w:rsid w:val="000F2229"/>
    <w:rsid w:val="001A1D26"/>
    <w:rsid w:val="0038298C"/>
    <w:rsid w:val="004F349C"/>
    <w:rsid w:val="005A1431"/>
    <w:rsid w:val="00640964"/>
    <w:rsid w:val="006C351D"/>
    <w:rsid w:val="00733AAB"/>
    <w:rsid w:val="007A46D1"/>
    <w:rsid w:val="007C08AE"/>
    <w:rsid w:val="0096722D"/>
    <w:rsid w:val="009813E5"/>
    <w:rsid w:val="00AF7FBA"/>
    <w:rsid w:val="00BB7643"/>
    <w:rsid w:val="00BC5C61"/>
    <w:rsid w:val="00D3315A"/>
    <w:rsid w:val="00E15A8B"/>
    <w:rsid w:val="00F6637F"/>
    <w:rsid w:val="00F9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042EE4228B46A3BDEA096CC41E9450">
    <w:name w:val="D6042EE4228B46A3BDEA096CC41E9450"/>
  </w:style>
  <w:style w:type="paragraph" w:customStyle="1" w:styleId="0259571F1991475BA248300B9B1A9488">
    <w:name w:val="0259571F1991475BA248300B9B1A9488"/>
  </w:style>
  <w:style w:type="paragraph" w:customStyle="1" w:styleId="4B2F457DF5F84A2183F99743E8E303FC">
    <w:name w:val="4B2F457DF5F84A2183F99743E8E303FC"/>
  </w:style>
  <w:style w:type="paragraph" w:customStyle="1" w:styleId="EDA83CD4F96F41E3AC030B93D481B4E7">
    <w:name w:val="EDA83CD4F96F41E3AC030B93D481B4E7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0D3D126164574C8A9B6F839072E2CDE0">
    <w:name w:val="0D3D126164574C8A9B6F839072E2CDE0"/>
  </w:style>
  <w:style w:type="paragraph" w:customStyle="1" w:styleId="E9ADC823C56C49E6876F149C6A9DC301">
    <w:name w:val="E9ADC823C56C49E6876F149C6A9DC301"/>
  </w:style>
  <w:style w:type="paragraph" w:customStyle="1" w:styleId="5BB01C1E8B0545C39D80156D40FC9804">
    <w:name w:val="5BB01C1E8B0545C39D80156D40FC9804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7051A57CC7314DF392981D5CBE259F37">
    <w:name w:val="7051A57CC7314DF392981D5CBE259F37"/>
  </w:style>
  <w:style w:type="character" w:styleId="PlaceholderText">
    <w:name w:val="Placeholder Text"/>
    <w:basedOn w:val="DefaultParagraphFont"/>
    <w:uiPriority w:val="99"/>
    <w:semiHidden/>
    <w:rsid w:val="00BC5C61"/>
    <w:rPr>
      <w:color w:val="808080"/>
    </w:rPr>
  </w:style>
  <w:style w:type="paragraph" w:customStyle="1" w:styleId="7D4588A2F370453D9CAF19C9D501B4C4">
    <w:name w:val="7D4588A2F370453D9CAF19C9D501B4C4"/>
  </w:style>
  <w:style w:type="paragraph" w:customStyle="1" w:styleId="D81A0A059FD047A9A63533FE98C6711D">
    <w:name w:val="D81A0A059FD047A9A63533FE98C6711D"/>
  </w:style>
  <w:style w:type="paragraph" w:customStyle="1" w:styleId="59C5108AEF494C56AABF3554C4A4BD98">
    <w:name w:val="59C5108AEF494C56AABF3554C4A4BD98"/>
  </w:style>
  <w:style w:type="paragraph" w:customStyle="1" w:styleId="797F52E295FB4DA1B97988D48F3A91E1">
    <w:name w:val="797F52E295FB4DA1B97988D48F3A91E1"/>
  </w:style>
  <w:style w:type="paragraph" w:customStyle="1" w:styleId="4FB1C34F96054913AE7781B2D9EF6F67">
    <w:name w:val="4FB1C34F96054913AE7781B2D9EF6F67"/>
  </w:style>
  <w:style w:type="paragraph" w:customStyle="1" w:styleId="C4F93B986BE64E05A515203360ED9F8E">
    <w:name w:val="C4F93B986BE64E05A515203360ED9F8E"/>
  </w:style>
  <w:style w:type="paragraph" w:customStyle="1" w:styleId="3A877399090349DF80D59B53BDC63C9B">
    <w:name w:val="3A877399090349DF80D59B53BDC63C9B"/>
  </w:style>
  <w:style w:type="paragraph" w:customStyle="1" w:styleId="0E9A86EBF9514D9EA6A10107FFBE21E2">
    <w:name w:val="0E9A86EBF9514D9EA6A10107FFBE21E2"/>
  </w:style>
  <w:style w:type="paragraph" w:customStyle="1" w:styleId="444BBE419A0C47B195B6B5654FE3BFFB">
    <w:name w:val="444BBE419A0C47B195B6B5654FE3BFFB"/>
  </w:style>
  <w:style w:type="paragraph" w:customStyle="1" w:styleId="F825C829E5024676B12CC02FAB9B6F09">
    <w:name w:val="F825C829E5024676B12CC02FAB9B6F09"/>
  </w:style>
  <w:style w:type="paragraph" w:customStyle="1" w:styleId="C7EB6421661F47899402B1D4ABF80C3E">
    <w:name w:val="C7EB6421661F47899402B1D4ABF80C3E"/>
  </w:style>
  <w:style w:type="paragraph" w:customStyle="1" w:styleId="586FCCF00AE24459853C56831E111392">
    <w:name w:val="586FCCF00AE24459853C56831E111392"/>
    <w:rsid w:val="00640964"/>
  </w:style>
  <w:style w:type="paragraph" w:customStyle="1" w:styleId="203DB66DFE24402CA56271040F874574">
    <w:name w:val="203DB66DFE24402CA56271040F874574"/>
    <w:rsid w:val="00640964"/>
  </w:style>
  <w:style w:type="paragraph" w:customStyle="1" w:styleId="F7647416B311466FB497E05336EBDD04">
    <w:name w:val="F7647416B311466FB497E05336EBDD04"/>
    <w:rsid w:val="00640964"/>
  </w:style>
  <w:style w:type="paragraph" w:customStyle="1" w:styleId="D5F0011C37CD4C1B91E7EE5E6EBF8677">
    <w:name w:val="D5F0011C37CD4C1B91E7EE5E6EBF8677"/>
    <w:rsid w:val="00640964"/>
  </w:style>
  <w:style w:type="paragraph" w:customStyle="1" w:styleId="E3376E81A9B346F591068E5011399B93">
    <w:name w:val="E3376E81A9B346F591068E5011399B93"/>
    <w:rsid w:val="00640964"/>
  </w:style>
  <w:style w:type="paragraph" w:customStyle="1" w:styleId="5209BBA9059149F2AC69B79DEC4A2C1A">
    <w:name w:val="5209BBA9059149F2AC69B79DEC4A2C1A"/>
    <w:rsid w:val="00640964"/>
  </w:style>
  <w:style w:type="paragraph" w:customStyle="1" w:styleId="001E81BF82CD4E059B458DAAF0BCC323">
    <w:name w:val="001E81BF82CD4E059B458DAAF0BCC323"/>
    <w:rsid w:val="00640964"/>
  </w:style>
  <w:style w:type="paragraph" w:customStyle="1" w:styleId="EA43C3ACF5494EC29AE5B5E94BE239E4">
    <w:name w:val="EA43C3ACF5494EC29AE5B5E94BE239E4"/>
    <w:rsid w:val="00640964"/>
  </w:style>
  <w:style w:type="paragraph" w:customStyle="1" w:styleId="60A02D1A92684E06BDE01762B0FDDA43">
    <w:name w:val="60A02D1A92684E06BDE01762B0FDDA43"/>
    <w:rsid w:val="00640964"/>
  </w:style>
  <w:style w:type="paragraph" w:customStyle="1" w:styleId="AB8E268F26AF4C82A55CC4AADC3A5943">
    <w:name w:val="AB8E268F26AF4C82A55CC4AADC3A5943"/>
    <w:rsid w:val="00640964"/>
  </w:style>
  <w:style w:type="paragraph" w:customStyle="1" w:styleId="F823996B003E425B8BC45AA7B1460925">
    <w:name w:val="F823996B003E425B8BC45AA7B1460925"/>
    <w:rsid w:val="00640964"/>
  </w:style>
  <w:style w:type="paragraph" w:customStyle="1" w:styleId="9C1795410B19468F9AF2F1CCFE26F0F3">
    <w:name w:val="9C1795410B19468F9AF2F1CCFE26F0F3"/>
    <w:rsid w:val="00640964"/>
  </w:style>
  <w:style w:type="paragraph" w:customStyle="1" w:styleId="5DBB3DA92BA94D4385B958FB6A70B7B2">
    <w:name w:val="5DBB3DA92BA94D4385B958FB6A70B7B2"/>
    <w:rsid w:val="00640964"/>
  </w:style>
  <w:style w:type="paragraph" w:customStyle="1" w:styleId="565ED6E2863345BA91EE260AD82B8977">
    <w:name w:val="565ED6E2863345BA91EE260AD82B8977"/>
    <w:rsid w:val="00640964"/>
  </w:style>
  <w:style w:type="paragraph" w:customStyle="1" w:styleId="59760A7199814CD1ACA79794CA7338B9">
    <w:name w:val="59760A7199814CD1ACA79794CA7338B9"/>
    <w:rsid w:val="00640964"/>
  </w:style>
  <w:style w:type="paragraph" w:customStyle="1" w:styleId="587109FF25A5461C8F52C701EDF50834">
    <w:name w:val="587109FF25A5461C8F52C701EDF50834"/>
    <w:rsid w:val="00640964"/>
  </w:style>
  <w:style w:type="paragraph" w:customStyle="1" w:styleId="30BDBBFD25504953AE78857047A228C1">
    <w:name w:val="30BDBBFD25504953AE78857047A228C1"/>
    <w:rsid w:val="00640964"/>
  </w:style>
  <w:style w:type="paragraph" w:customStyle="1" w:styleId="AE10071AE673446CBDEEE39517CE37AC">
    <w:name w:val="AE10071AE673446CBDEEE39517CE37AC"/>
    <w:rsid w:val="00640964"/>
  </w:style>
  <w:style w:type="paragraph" w:customStyle="1" w:styleId="05D0FC31EE9E480F867B24DF2DD067FF">
    <w:name w:val="05D0FC31EE9E480F867B24DF2DD067FF"/>
    <w:rsid w:val="00640964"/>
  </w:style>
  <w:style w:type="paragraph" w:customStyle="1" w:styleId="875D1095619E4925AEE0D7955889067A">
    <w:name w:val="875D1095619E4925AEE0D7955889067A"/>
    <w:rsid w:val="00640964"/>
  </w:style>
  <w:style w:type="paragraph" w:customStyle="1" w:styleId="1BC0149CC62445579669036C3C5F278B">
    <w:name w:val="1BC0149CC62445579669036C3C5F278B"/>
    <w:rsid w:val="00640964"/>
  </w:style>
  <w:style w:type="paragraph" w:customStyle="1" w:styleId="83D071BBD2B846E6B7B454870710DE83">
    <w:name w:val="83D071BBD2B846E6B7B454870710DE83"/>
    <w:rsid w:val="00640964"/>
  </w:style>
  <w:style w:type="paragraph" w:customStyle="1" w:styleId="5EAFDD7BA9C54003B1105E7A1B15D43D">
    <w:name w:val="5EAFDD7BA9C54003B1105E7A1B15D43D"/>
    <w:rsid w:val="00640964"/>
  </w:style>
  <w:style w:type="paragraph" w:customStyle="1" w:styleId="49E287F0C3EB495E931C43FF8C771815">
    <w:name w:val="49E287F0C3EB495E931C43FF8C771815"/>
    <w:rsid w:val="00640964"/>
  </w:style>
  <w:style w:type="paragraph" w:customStyle="1" w:styleId="229127D700694086BBA0DF65D6F9BBE4">
    <w:name w:val="229127D700694086BBA0DF65D6F9BBE4"/>
    <w:rsid w:val="00F6637F"/>
  </w:style>
  <w:style w:type="paragraph" w:customStyle="1" w:styleId="A7F7DC7B4B9241D29D5C9D7503FF97CC">
    <w:name w:val="A7F7DC7B4B9241D29D5C9D7503FF97CC"/>
    <w:rsid w:val="00F6637F"/>
  </w:style>
  <w:style w:type="paragraph" w:customStyle="1" w:styleId="12BF87EF28D342C18C8866F7BF2A8CAC">
    <w:name w:val="12BF87EF28D342C18C8866F7BF2A8CAC"/>
    <w:rsid w:val="00F6637F"/>
  </w:style>
  <w:style w:type="paragraph" w:customStyle="1" w:styleId="DE35DBDCBAB74454A28D101486EAAE03">
    <w:name w:val="DE35DBDCBAB74454A28D101486EAAE03"/>
    <w:rsid w:val="00F6637F"/>
  </w:style>
  <w:style w:type="paragraph" w:customStyle="1" w:styleId="4963D147B3854B5CAD6098AEF08DB417">
    <w:name w:val="4963D147B3854B5CAD6098AEF08DB417"/>
    <w:rsid w:val="00F6637F"/>
  </w:style>
  <w:style w:type="paragraph" w:customStyle="1" w:styleId="8C53F3D401B445BAA55BE50F03F7CBA1">
    <w:name w:val="8C53F3D401B445BAA55BE50F03F7CBA1"/>
    <w:rsid w:val="00F6637F"/>
  </w:style>
  <w:style w:type="paragraph" w:customStyle="1" w:styleId="D08B8F4BAF4048E1B4097E39DED8D4CA">
    <w:name w:val="D08B8F4BAF4048E1B4097E39DED8D4CA"/>
    <w:rsid w:val="00F6637F"/>
  </w:style>
  <w:style w:type="paragraph" w:customStyle="1" w:styleId="45407864A76844EA98A711A0C5666AC6">
    <w:name w:val="45407864A76844EA98A711A0C5666AC6"/>
    <w:rsid w:val="00F6637F"/>
  </w:style>
  <w:style w:type="paragraph" w:customStyle="1" w:styleId="44F34F0475EF4D1193CB5BFACE26E288">
    <w:name w:val="44F34F0475EF4D1193CB5BFACE26E288"/>
    <w:rsid w:val="00F6637F"/>
  </w:style>
  <w:style w:type="paragraph" w:customStyle="1" w:styleId="71584AF8FA3A46E0B8AAA3C582F01233">
    <w:name w:val="71584AF8FA3A46E0B8AAA3C582F01233"/>
    <w:rsid w:val="00F6637F"/>
  </w:style>
  <w:style w:type="paragraph" w:customStyle="1" w:styleId="234AF71F48F44791821DB12E0302D581">
    <w:name w:val="234AF71F48F44791821DB12E0302D581"/>
    <w:rsid w:val="00F6637F"/>
  </w:style>
  <w:style w:type="paragraph" w:customStyle="1" w:styleId="4F8154CC6704440587E26B186FE93E78">
    <w:name w:val="4F8154CC6704440587E26B186FE93E78"/>
    <w:rsid w:val="00F6637F"/>
  </w:style>
  <w:style w:type="paragraph" w:customStyle="1" w:styleId="324B0BDE58814FF18C7DAA47C013BB84">
    <w:name w:val="324B0BDE58814FF18C7DAA47C013BB84"/>
    <w:rsid w:val="00BB7643"/>
  </w:style>
  <w:style w:type="paragraph" w:customStyle="1" w:styleId="CDDB617E853E490393D117F0DABE0838">
    <w:name w:val="CDDB617E853E490393D117F0DABE0838"/>
    <w:rsid w:val="00BC5C61"/>
  </w:style>
  <w:style w:type="paragraph" w:customStyle="1" w:styleId="DCEB63249EC0460A89751160ECDC513F">
    <w:name w:val="DCEB63249EC0460A89751160ECDC513F"/>
    <w:rsid w:val="00BC5C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CoverPageProperties xmlns="http://schemas.microsoft.com/office/2006/coverPageProps">
  <PublishDate/>
  <Abstract/>
  <CompanyAddress/>
  <CompanyPhone>Tele: 868-362-3841.</CompanyPhone>
  <CompanyFax/>
  <CompanyEmail>E:mail: aniesharoberts1988@gmail.com.</CompanyEmail>
</CoverPageProperties>
</file>

<file path=customXml/itemProps1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142</TotalTime>
  <Application>LibreOffice/5.1.1.3$Windows_x86 LibreOffice_project/89f508ef3ecebd2cfb8e1def0f0ba9a803b88a6d</Application>
  <Pages>2</Pages>
  <Words>182</Words>
  <Characters>1305</Characters>
  <CharactersWithSpaces>1947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2014-05-19T13:19:00Z</dcterms:created>
  <dc:creator>ANIESHA ROBERTS</dc:creator>
  <dc:description/>
  <dc:language>en-US</dc:language>
  <cp:lastModifiedBy/>
  <cp:lastPrinted>2016-05-05T11:35:13Z</cp:lastPrinted>
  <dcterms:modified xsi:type="dcterms:W3CDTF">2016-05-05T11:36:49Z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TC028350579991</vt:lpwstr>
  </property>
  <property fmtid="{D5CDD505-2E9C-101B-9397-08002B2CF9AE}" pid="9" name="category">
    <vt:lpwstr>Port-of-Spain.</vt:lpwstr>
  </property>
</Properties>
</file>