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CB3C4B" w:rsidRPr="00CB3C4B" w:rsidTr="00B50C46">
        <w:tc>
          <w:tcPr>
            <w:tcW w:w="2250" w:type="dxa"/>
          </w:tcPr>
          <w:p w:rsidR="00134CC4" w:rsidRDefault="00134CC4" w:rsidP="009A7D3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34CC4" w:rsidRPr="00134CC4" w:rsidRDefault="00134CC4" w:rsidP="00134C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CC4" w:rsidRPr="00134CC4" w:rsidRDefault="00134CC4" w:rsidP="00134C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7723" w:rsidRPr="00134CC4" w:rsidRDefault="00927723" w:rsidP="00134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  <w:tcMar>
              <w:bottom w:w="576" w:type="dxa"/>
            </w:tcMar>
          </w:tcPr>
          <w:p w:rsidR="00F132C7" w:rsidRPr="00CB3C4B" w:rsidRDefault="008A77D9" w:rsidP="00F132C7">
            <w:pPr>
              <w:pStyle w:val="Title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</w:t>
            </w:r>
            <w:r w:rsidR="001808CE" w:rsidRPr="00CB3C4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charissma richards</w:t>
            </w:r>
          </w:p>
          <w:p w:rsidR="001808CE" w:rsidRPr="00CB3C4B" w:rsidRDefault="00134CC4" w:rsidP="008A77D9">
            <w:pPr>
              <w:pStyle w:val="AddressText"/>
              <w:spacing w:line="240" w:lineRule="auto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</w:t>
            </w:r>
            <w:r w:rsidR="001808CE" w:rsidRPr="00CB3C4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Address: #285 Murray Trace, </w:t>
            </w:r>
            <w:proofErr w:type="spellStart"/>
            <w:r w:rsidR="001808CE" w:rsidRPr="00CB3C4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Siparia</w:t>
            </w:r>
            <w:proofErr w:type="spellEnd"/>
          </w:p>
          <w:p w:rsidR="001808CE" w:rsidRPr="00CB3C4B" w:rsidRDefault="008A77D9" w:rsidP="008A77D9">
            <w:pPr>
              <w:pStyle w:val="AddressText"/>
              <w:spacing w:line="240" w:lineRule="auto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r w:rsidR="00134C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1808CE" w:rsidRPr="00CB3C4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Phone: 367-0612 or 392-0528</w:t>
            </w:r>
          </w:p>
          <w:p w:rsidR="001808CE" w:rsidRDefault="008A77D9" w:rsidP="008A77D9">
            <w:pPr>
              <w:pStyle w:val="AddressText"/>
              <w:spacing w:line="240" w:lineRule="auto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</w:t>
            </w:r>
            <w:r w:rsidR="001808CE" w:rsidRPr="00CB3C4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E-mail: </w:t>
            </w:r>
            <w:hyperlink r:id="rId7" w:history="1">
              <w:r w:rsidR="00134CC4" w:rsidRPr="00675D85">
                <w:rPr>
                  <w:rStyle w:val="Hyperlink"/>
                  <w:rFonts w:ascii="Times New Roman" w:hAnsi="Times New Roman"/>
                  <w:color w:val="1E323C" w:themeColor="accent3" w:themeShade="80"/>
                  <w:sz w:val="24"/>
                  <w:szCs w:val="24"/>
                </w:rPr>
                <w:t>Charissma.R@gmail.com</w:t>
              </w:r>
            </w:hyperlink>
          </w:p>
          <w:p w:rsidR="00134CC4" w:rsidRDefault="008A77D9" w:rsidP="008A77D9">
            <w:pPr>
              <w:pStyle w:val="AddressText"/>
              <w:spacing w:line="240" w:lineRule="auto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</w:t>
            </w:r>
            <w:r w:rsidR="00675D8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Age: 20</w:t>
            </w:r>
          </w:p>
          <w:p w:rsidR="00134CC4" w:rsidRDefault="008A77D9" w:rsidP="008A77D9">
            <w:pPr>
              <w:pStyle w:val="AddressText"/>
              <w:spacing w:line="240" w:lineRule="auto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r w:rsidR="00134C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Birth date: 21/08/1997</w:t>
            </w:r>
          </w:p>
          <w:p w:rsidR="00134CC4" w:rsidRPr="00CB3C4B" w:rsidRDefault="00134CC4" w:rsidP="00134CC4">
            <w:pPr>
              <w:pStyle w:val="AddressText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27723" w:rsidRPr="00CB3C4B" w:rsidRDefault="00927723" w:rsidP="009A7D3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3C4B" w:rsidRPr="00CB3C4B" w:rsidTr="00B50C46">
        <w:tc>
          <w:tcPr>
            <w:tcW w:w="2250" w:type="dxa"/>
          </w:tcPr>
          <w:p w:rsidR="00927723" w:rsidRPr="00134CC4" w:rsidRDefault="00927723" w:rsidP="009A7D30">
            <w:pPr>
              <w:pStyle w:val="Heading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7470" w:type="dxa"/>
          </w:tcPr>
          <w:p w:rsidR="00927723" w:rsidRPr="00134CC4" w:rsidRDefault="001808CE" w:rsidP="005B792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4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I </w:t>
            </w:r>
            <w:r w:rsidR="005B7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am</w:t>
            </w:r>
            <w:r w:rsidRPr="00134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punctual and respectful for those that have authority over me. I hope I can bring success to the company</w:t>
            </w:r>
            <w:r w:rsidR="005B7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. I truly am a hard worker and will </w:t>
            </w:r>
            <w:r w:rsidRPr="00134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apply myself in such a way that will lead to the improvement and prosperity of your company.</w:t>
            </w:r>
          </w:p>
        </w:tc>
      </w:tr>
      <w:tr w:rsidR="00CB3C4B" w:rsidRPr="00CB3C4B" w:rsidTr="00B50C46">
        <w:tc>
          <w:tcPr>
            <w:tcW w:w="2250" w:type="dxa"/>
          </w:tcPr>
          <w:p w:rsidR="00927723" w:rsidRPr="00CB3C4B" w:rsidRDefault="00927723" w:rsidP="009A7D30">
            <w:pPr>
              <w:pStyle w:val="Heading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Skills &amp; Abilities</w:t>
            </w:r>
          </w:p>
        </w:tc>
        <w:tc>
          <w:tcPr>
            <w:tcW w:w="7470" w:type="dxa"/>
          </w:tcPr>
          <w:p w:rsidR="001808CE" w:rsidRPr="00CB3C4B" w:rsidRDefault="001808CE" w:rsidP="001808CE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sz w:val="24"/>
                <w:szCs w:val="24"/>
              </w:rPr>
              <w:t xml:space="preserve">Great communicator </w:t>
            </w:r>
          </w:p>
          <w:p w:rsidR="001808CE" w:rsidRPr="00CB3C4B" w:rsidRDefault="001808CE" w:rsidP="001808CE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sz w:val="24"/>
                <w:szCs w:val="24"/>
              </w:rPr>
              <w:t>Good in customer service</w:t>
            </w:r>
          </w:p>
          <w:p w:rsidR="001808CE" w:rsidRPr="00CB3C4B" w:rsidRDefault="001808CE" w:rsidP="001808CE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sz w:val="24"/>
                <w:szCs w:val="24"/>
              </w:rPr>
              <w:t>Helpful and friendly</w:t>
            </w:r>
          </w:p>
          <w:p w:rsidR="001808CE" w:rsidRPr="00CB3C4B" w:rsidRDefault="001808CE" w:rsidP="001808CE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sz w:val="24"/>
                <w:szCs w:val="24"/>
              </w:rPr>
              <w:t>Works well with others</w:t>
            </w:r>
          </w:p>
          <w:p w:rsidR="001808CE" w:rsidRPr="00CB3C4B" w:rsidRDefault="001808CE" w:rsidP="001808CE">
            <w:pPr>
              <w:pStyle w:val="ListBullet"/>
              <w:rPr>
                <w:rFonts w:ascii="Times New Roman" w:hAnsi="Times New Roman"/>
                <w:sz w:val="24"/>
                <w:szCs w:val="24"/>
                <w:lang w:val="en-TT" w:eastAsia="en-TT"/>
              </w:rPr>
            </w:pPr>
            <w:r w:rsidRPr="00CB3C4B">
              <w:rPr>
                <w:rFonts w:ascii="Times New Roman" w:hAnsi="Times New Roman"/>
                <w:sz w:val="24"/>
                <w:szCs w:val="24"/>
                <w:lang w:val="en-TT" w:eastAsia="en-TT"/>
              </w:rPr>
              <w:t>Goal-oriented</w:t>
            </w:r>
          </w:p>
          <w:p w:rsidR="001808CE" w:rsidRPr="00CB3C4B" w:rsidRDefault="001808CE" w:rsidP="001808CE">
            <w:pPr>
              <w:pStyle w:val="ListBullet"/>
              <w:rPr>
                <w:rFonts w:ascii="Times New Roman" w:hAnsi="Times New Roman"/>
                <w:sz w:val="24"/>
                <w:szCs w:val="24"/>
                <w:lang w:val="en-TT" w:eastAsia="en-TT"/>
              </w:rPr>
            </w:pPr>
            <w:r w:rsidRPr="00CB3C4B">
              <w:rPr>
                <w:rFonts w:ascii="Times New Roman" w:hAnsi="Times New Roman"/>
                <w:sz w:val="24"/>
                <w:szCs w:val="24"/>
                <w:lang w:val="en-TT" w:eastAsia="en-TT"/>
              </w:rPr>
              <w:t>People-oriented</w:t>
            </w:r>
          </w:p>
          <w:p w:rsidR="001808CE" w:rsidRPr="00CB3C4B" w:rsidRDefault="001808CE" w:rsidP="001808CE">
            <w:pPr>
              <w:pStyle w:val="ListBullet"/>
              <w:rPr>
                <w:rFonts w:ascii="Times New Roman" w:hAnsi="Times New Roman"/>
                <w:sz w:val="24"/>
                <w:szCs w:val="24"/>
                <w:lang w:val="en-TT" w:eastAsia="en-TT"/>
              </w:rPr>
            </w:pPr>
            <w:r w:rsidRPr="00CB3C4B">
              <w:rPr>
                <w:rFonts w:ascii="Times New Roman" w:hAnsi="Times New Roman"/>
                <w:sz w:val="24"/>
                <w:szCs w:val="24"/>
                <w:lang w:val="en-TT" w:eastAsia="en-TT"/>
              </w:rPr>
              <w:t>Excellent work ethic</w:t>
            </w:r>
          </w:p>
          <w:p w:rsidR="001808CE" w:rsidRPr="00CB3C4B" w:rsidRDefault="001808CE" w:rsidP="001808CE">
            <w:pPr>
              <w:pStyle w:val="ListBullet"/>
              <w:rPr>
                <w:rFonts w:ascii="Times New Roman" w:hAnsi="Times New Roman"/>
                <w:sz w:val="24"/>
                <w:szCs w:val="24"/>
                <w:lang w:val="en-TT" w:eastAsia="en-TT"/>
              </w:rPr>
            </w:pPr>
            <w:r w:rsidRPr="00CB3C4B">
              <w:rPr>
                <w:rFonts w:ascii="Times New Roman" w:hAnsi="Times New Roman"/>
                <w:sz w:val="24"/>
                <w:szCs w:val="24"/>
                <w:lang w:val="en-TT" w:eastAsia="en-TT"/>
              </w:rPr>
              <w:t>Strong conflict resolution skills</w:t>
            </w:r>
          </w:p>
          <w:p w:rsidR="001808CE" w:rsidRPr="00CB3C4B" w:rsidRDefault="00E56929" w:rsidP="001808CE">
            <w:pPr>
              <w:pStyle w:val="ListBullet"/>
              <w:rPr>
                <w:rFonts w:ascii="Times New Roman" w:hAnsi="Times New Roman"/>
                <w:sz w:val="24"/>
                <w:szCs w:val="24"/>
                <w:lang w:val="en-TT" w:eastAsia="en-TT"/>
              </w:rPr>
            </w:pPr>
            <w:r w:rsidRPr="00CB3C4B">
              <w:rPr>
                <w:rFonts w:ascii="Times New Roman" w:hAnsi="Times New Roman"/>
                <w:sz w:val="24"/>
                <w:szCs w:val="24"/>
              </w:rPr>
              <w:t>F</w:t>
            </w:r>
            <w:r w:rsidR="001808CE" w:rsidRPr="00CB3C4B">
              <w:rPr>
                <w:rFonts w:ascii="Times New Roman" w:hAnsi="Times New Roman"/>
                <w:sz w:val="24"/>
                <w:szCs w:val="24"/>
              </w:rPr>
              <w:t>ast learner</w:t>
            </w:r>
          </w:p>
          <w:p w:rsidR="00927723" w:rsidRPr="00CB3C4B" w:rsidRDefault="00927723" w:rsidP="00B50C4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3C4B" w:rsidRPr="00CB3C4B" w:rsidTr="00B50C46">
        <w:tc>
          <w:tcPr>
            <w:tcW w:w="2250" w:type="dxa"/>
          </w:tcPr>
          <w:p w:rsidR="00927723" w:rsidRPr="00CB3C4B" w:rsidRDefault="00927723" w:rsidP="009A7D30">
            <w:pPr>
              <w:pStyle w:val="Heading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</w:t>
            </w:r>
          </w:p>
        </w:tc>
        <w:tc>
          <w:tcPr>
            <w:tcW w:w="7470" w:type="dxa"/>
          </w:tcPr>
          <w:p w:rsidR="001808CE" w:rsidRPr="00CB3C4B" w:rsidRDefault="00B21B49" w:rsidP="001808CE">
            <w:pPr>
              <w:pStyle w:val="Subsection"/>
              <w:spacing w:after="0"/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Strong"/>
                  <w:rFonts w:ascii="Times New Roman" w:hAnsi="Times New Roman"/>
                  <w:color w:val="000000" w:themeColor="text1"/>
                  <w:sz w:val="24"/>
                  <w:szCs w:val="24"/>
                </w:rPr>
                <w:alias w:val="Enter Job Title:"/>
                <w:tag w:val="Enter Job Title:"/>
                <w:id w:val="-101807305"/>
                <w:placeholder>
                  <w:docPart w:val="FCC80C56C9094A5D80996DBBC973EA3F"/>
                </w:placeholder>
                <w:temporary/>
                <w:showingPlcHdr/>
                <w15:color w:val="C0C0C0"/>
                <w15:appearance w15:val="hidden"/>
                <w:text w:multiLine="1"/>
              </w:sdtPr>
              <w:sdtEndPr>
                <w:rPr>
                  <w:rStyle w:val="DefaultParagraphFont"/>
                  <w:b/>
                  <w:bCs w:val="0"/>
                </w:rPr>
              </w:sdtEndPr>
              <w:sdtContent>
                <w:r w:rsidR="00927723" w:rsidRPr="00CB3C4B">
                  <w:rPr>
                    <w:rStyle w:val="Strong"/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>Job Title</w:t>
                </w:r>
              </w:sdtContent>
            </w:sdt>
            <w:r w:rsidR="00927723" w:rsidRPr="00CB3C4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1808CE" w:rsidRPr="00CB3C4B">
              <w:rPr>
                <w:rStyle w:val="SubsectionDateChar"/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Cashier</w:t>
            </w:r>
            <w:r w:rsidR="001808CE" w:rsidRPr="00CB3C4B"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(2014 –</w:t>
            </w:r>
            <w:r w:rsidR="00675D85"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2017</w:t>
            </w:r>
            <w:r w:rsidR="001808CE" w:rsidRPr="00CB3C4B"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  <w:p w:rsidR="001808CE" w:rsidRDefault="00B21B49" w:rsidP="001808CE">
            <w:pPr>
              <w:pStyle w:val="Subsection"/>
              <w:spacing w:after="0"/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SubsectionDateChar"/>
                  <w:rFonts w:ascii="Times New Roman" w:hAnsi="Times New Roman"/>
                  <w:color w:val="000000" w:themeColor="text1"/>
                  <w:sz w:val="24"/>
                  <w:szCs w:val="24"/>
                </w:rPr>
                <w:id w:val="326177524"/>
                <w:placeholder>
                  <w:docPart w:val="C74668BD3A90496C8C341AA6A74394E5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1808CE" w:rsidRPr="00CB3C4B">
                  <w:rPr>
                    <w:rStyle w:val="SubsectionDateChar"/>
                    <w:rFonts w:ascii="Times New Roman" w:hAnsi="Times New Roman"/>
                    <w:color w:val="000000" w:themeColor="text1"/>
                    <w:sz w:val="24"/>
                    <w:szCs w:val="24"/>
                  </w:rPr>
                  <w:t>J.T.A Carlton Centre</w:t>
                </w:r>
              </w:sdtContent>
            </w:sdt>
            <w:r w:rsidR="001808CE" w:rsidRPr="00CB3C4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1808CE" w:rsidRPr="00CB3C4B"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 w:rsidR="001808CE" w:rsidRPr="00CB3C4B">
              <w:rPr>
                <w:rStyle w:val="apple-converted-space"/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1808CE" w:rsidRPr="00CB3C4B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59-61 St</w:t>
            </w:r>
            <w:r w:rsidR="00675D8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="001808CE" w:rsidRPr="00CB3C4B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James St</w:t>
            </w:r>
            <w:r w:rsidR="00675D85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reet</w:t>
            </w:r>
            <w:r w:rsidR="001808CE" w:rsidRPr="00CB3C4B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, San Fernando</w:t>
            </w:r>
            <w:r w:rsidR="001808CE" w:rsidRPr="00CB3C4B"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  <w:p w:rsidR="00927723" w:rsidRDefault="00CB3C4B" w:rsidP="00CB3C4B">
            <w:pPr>
              <w:pStyle w:val="Subsection"/>
              <w:spacing w:after="0"/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>Contact: 652-3611(111)</w:t>
            </w:r>
          </w:p>
          <w:p w:rsidR="00CB3C4B" w:rsidRPr="00CB3C4B" w:rsidRDefault="00CB3C4B" w:rsidP="00CB3C4B">
            <w:pPr>
              <w:pStyle w:val="Subsection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1808CE" w:rsidRDefault="001808CE" w:rsidP="001808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Although I was a cashier or formally know</w:t>
            </w:r>
            <w:r w:rsidR="00675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n as the</w:t>
            </w:r>
            <w:r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check out, I </w:t>
            </w:r>
            <w:r w:rsidR="00E56929"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also played different roles. I would sometimes dispatch when there was a lack of staff and in other cases I would fulfil the</w:t>
            </w:r>
            <w:r w:rsidR="005B7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respective</w:t>
            </w:r>
            <w:r w:rsidR="00E56929"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responsibilities. This was to ensure the full functioning of the company as well as keeping costumers satisfied.</w:t>
            </w:r>
          </w:p>
          <w:p w:rsidR="00675D85" w:rsidRDefault="00675D85" w:rsidP="001808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75D85" w:rsidRDefault="00675D85" w:rsidP="001808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75D85" w:rsidRPr="00CB3C4B" w:rsidRDefault="00675D85" w:rsidP="001808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3C4B" w:rsidRPr="00CB3C4B" w:rsidTr="00B50C46">
        <w:tc>
          <w:tcPr>
            <w:tcW w:w="2250" w:type="dxa"/>
          </w:tcPr>
          <w:p w:rsidR="00927723" w:rsidRPr="00CB3C4B" w:rsidRDefault="00927723" w:rsidP="009A7D30">
            <w:pPr>
              <w:pStyle w:val="Heading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7470" w:type="dxa"/>
          </w:tcPr>
          <w:p w:rsidR="00CB3C4B" w:rsidRPr="00CB3C4B" w:rsidRDefault="00CB3C4B" w:rsidP="00CB3C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Fyzabad</w:t>
            </w:r>
            <w:proofErr w:type="spellEnd"/>
            <w:r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Secondary S</w:t>
            </w:r>
            <w:r w:rsidR="00E56929"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chool- </w:t>
            </w:r>
            <w:proofErr w:type="spellStart"/>
            <w:r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Guapo</w:t>
            </w:r>
            <w:proofErr w:type="spellEnd"/>
            <w:r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road, </w:t>
            </w:r>
            <w:proofErr w:type="spellStart"/>
            <w:r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Fyzabad</w:t>
            </w:r>
            <w:proofErr w:type="spellEnd"/>
          </w:p>
          <w:p w:rsidR="00E56929" w:rsidRPr="00675D85" w:rsidRDefault="00E56929" w:rsidP="00E56929">
            <w:pPr>
              <w:pStyle w:val="Subsection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</w:pPr>
            <w:r w:rsidRPr="00675D85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C.S.E.C- 2014</w:t>
            </w:r>
          </w:p>
          <w:p w:rsidR="00E56929" w:rsidRPr="00CB3C4B" w:rsidRDefault="00E56929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Mathematics- 3 (2016)</w:t>
            </w:r>
          </w:p>
          <w:p w:rsidR="00E56929" w:rsidRPr="00CB3C4B" w:rsidRDefault="00E56929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English- 1</w:t>
            </w:r>
          </w:p>
          <w:p w:rsidR="00E56929" w:rsidRPr="00CB3C4B" w:rsidRDefault="00E56929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English B- 2</w:t>
            </w:r>
          </w:p>
          <w:p w:rsidR="00E56929" w:rsidRPr="00CB3C4B" w:rsidRDefault="00E56929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Social Studies- 3</w:t>
            </w:r>
          </w:p>
          <w:p w:rsidR="00E56929" w:rsidRDefault="00E56929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Theater Arts- 2</w:t>
            </w:r>
          </w:p>
          <w:p w:rsidR="005B792F" w:rsidRPr="00CB3C4B" w:rsidRDefault="005B792F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E56929" w:rsidRPr="00675D85" w:rsidRDefault="00CB3C4B" w:rsidP="00E56929">
            <w:pPr>
              <w:pStyle w:val="Subsection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</w:pPr>
            <w:r w:rsidRPr="00675D85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C.A.P.E- 2015-16</w:t>
            </w:r>
          </w:p>
          <w:p w:rsidR="00E56929" w:rsidRPr="00CB3C4B" w:rsidRDefault="00CB3C4B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Socialology</w:t>
            </w:r>
            <w:proofErr w:type="spellEnd"/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Unit 1</w:t>
            </w:r>
            <w:r w:rsidR="005B792F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- 5</w:t>
            </w:r>
          </w:p>
          <w:p w:rsidR="00E56929" w:rsidRPr="00CB3C4B" w:rsidRDefault="00CB3C4B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Sociology Unit 2</w:t>
            </w:r>
            <w:r w:rsidR="005B792F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- 3</w:t>
            </w:r>
          </w:p>
          <w:p w:rsidR="00E56929" w:rsidRPr="00CB3C4B" w:rsidRDefault="00CB3C4B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Evironmental</w:t>
            </w:r>
            <w:proofErr w:type="spellEnd"/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Science Unit 1</w:t>
            </w:r>
            <w:r w:rsidR="005B792F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- 2</w:t>
            </w:r>
          </w:p>
          <w:p w:rsidR="00E56929" w:rsidRPr="00CB3C4B" w:rsidRDefault="00CB3C4B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Environment Science Unit 2</w:t>
            </w:r>
            <w:r w:rsidR="005B792F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- 4</w:t>
            </w:r>
          </w:p>
          <w:p w:rsidR="00E56929" w:rsidRPr="00CB3C4B" w:rsidRDefault="00CB3C4B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Theater Arts Unit 1</w:t>
            </w:r>
            <w:r w:rsidR="005B792F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- 4</w:t>
            </w:r>
          </w:p>
          <w:p w:rsidR="00E56929" w:rsidRPr="00CB3C4B" w:rsidRDefault="00CB3C4B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Theater Arts Unit 2</w:t>
            </w:r>
            <w:r w:rsidR="005B792F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- 3</w:t>
            </w:r>
          </w:p>
          <w:p w:rsidR="00E56929" w:rsidRPr="00CB3C4B" w:rsidRDefault="00CB3C4B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Communication Studies- 5</w:t>
            </w:r>
          </w:p>
          <w:p w:rsidR="00675D85" w:rsidRDefault="00CB3C4B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Caribbean Studies- 4</w:t>
            </w:r>
          </w:p>
          <w:p w:rsidR="005B792F" w:rsidRDefault="005B792F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CB3C4B" w:rsidRPr="00675D85" w:rsidRDefault="00675D85" w:rsidP="00E56929">
            <w:pPr>
              <w:pStyle w:val="Subsection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</w:pPr>
            <w:r w:rsidRPr="00675D85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TERITARY LEVEL</w:t>
            </w:r>
          </w:p>
          <w:p w:rsidR="00675D85" w:rsidRDefault="00675D85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Certificate in Social Work</w:t>
            </w:r>
          </w:p>
          <w:p w:rsidR="00675D85" w:rsidRPr="00CB3C4B" w:rsidRDefault="00675D85" w:rsidP="00E56929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927723" w:rsidRPr="00CB3C4B" w:rsidRDefault="00927723" w:rsidP="00675D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B3C4B" w:rsidRPr="00CB3C4B" w:rsidTr="00B50C46">
        <w:tc>
          <w:tcPr>
            <w:tcW w:w="2250" w:type="dxa"/>
          </w:tcPr>
          <w:p w:rsidR="00927723" w:rsidRPr="00CB3C4B" w:rsidRDefault="00927723" w:rsidP="009A7D30">
            <w:pPr>
              <w:pStyle w:val="Heading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3C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References</w:t>
            </w:r>
          </w:p>
        </w:tc>
        <w:tc>
          <w:tcPr>
            <w:tcW w:w="7470" w:type="dxa"/>
          </w:tcPr>
          <w:p w:rsidR="00787425" w:rsidRPr="00787425" w:rsidRDefault="00CB3C4B" w:rsidP="00787425">
            <w:pPr>
              <w:pStyle w:val="Heading2"/>
              <w:rPr>
                <w:b/>
                <w:bCs/>
                <w:caps w:val="0"/>
              </w:rPr>
            </w:pPr>
            <w:r>
              <w:rPr>
                <w:rStyle w:val="Strong"/>
                <w:caps w:val="0"/>
              </w:rPr>
              <w:t xml:space="preserve">Zeno Obi Constance </w:t>
            </w:r>
          </w:p>
          <w:p w:rsidR="00927723" w:rsidRDefault="00787425" w:rsidP="009A7D30">
            <w:pPr>
              <w:pStyle w:val="Heading2"/>
              <w:rPr>
                <w:rStyle w:val="Strong"/>
                <w:b w:val="0"/>
              </w:rPr>
            </w:pPr>
            <w:r>
              <w:rPr>
                <w:rStyle w:val="Strong"/>
                <w:b w:val="0"/>
                <w:caps w:val="0"/>
              </w:rPr>
              <w:t>Retired</w:t>
            </w:r>
            <w:r w:rsidR="00CB3C4B">
              <w:rPr>
                <w:rStyle w:val="Strong"/>
                <w:b w:val="0"/>
                <w:caps w:val="0"/>
              </w:rPr>
              <w:t xml:space="preserve"> teacher</w:t>
            </w:r>
            <w:r>
              <w:rPr>
                <w:rStyle w:val="Strong"/>
                <w:b w:val="0"/>
                <w:caps w:val="0"/>
              </w:rPr>
              <w:t xml:space="preserve"> from</w:t>
            </w:r>
            <w:r w:rsidR="00134CC4" w:rsidRPr="00CB3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4CC4" w:rsidRPr="00CB3C4B">
              <w:rPr>
                <w:rFonts w:ascii="Times New Roman" w:hAnsi="Times New Roman" w:cs="Times New Roman"/>
                <w:caps w:val="0"/>
                <w:sz w:val="24"/>
                <w:szCs w:val="24"/>
              </w:rPr>
              <w:t>Fyzabad</w:t>
            </w:r>
            <w:proofErr w:type="spellEnd"/>
            <w:r w:rsidR="00134CC4" w:rsidRPr="00CB3C4B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Secondary School</w:t>
            </w:r>
            <w:r w:rsidR="00CB3C4B">
              <w:rPr>
                <w:rStyle w:val="Strong"/>
                <w:b w:val="0"/>
              </w:rPr>
              <w:t xml:space="preserve"> </w:t>
            </w:r>
          </w:p>
          <w:p w:rsidR="00CB3C4B" w:rsidRPr="00134CC4" w:rsidRDefault="00CB3C4B" w:rsidP="00CB3C4B">
            <w:pPr>
              <w:rPr>
                <w:color w:val="000000" w:themeColor="text1"/>
              </w:rPr>
            </w:pPr>
            <w:r w:rsidRPr="008A77D9">
              <w:rPr>
                <w:i/>
                <w:color w:val="000000" w:themeColor="text1"/>
                <w:u w:val="single"/>
              </w:rPr>
              <w:t>Contact</w:t>
            </w:r>
            <w:r w:rsidRPr="00134CC4">
              <w:rPr>
                <w:color w:val="000000" w:themeColor="text1"/>
              </w:rPr>
              <w:t>: 379-9078</w:t>
            </w:r>
            <w:bookmarkStart w:id="0" w:name="_GoBack"/>
            <w:bookmarkEnd w:id="0"/>
          </w:p>
          <w:p w:rsidR="008A77D9" w:rsidRDefault="00CB3C4B" w:rsidP="00CB3C4B">
            <w:pPr>
              <w:rPr>
                <w:color w:val="000000" w:themeColor="text1"/>
              </w:rPr>
            </w:pPr>
            <w:r w:rsidRPr="00134CC4">
              <w:rPr>
                <w:b/>
                <w:color w:val="000000" w:themeColor="text1"/>
              </w:rPr>
              <w:t xml:space="preserve">Ms. </w:t>
            </w:r>
            <w:r w:rsidR="005B792F">
              <w:rPr>
                <w:b/>
                <w:color w:val="000000" w:themeColor="text1"/>
              </w:rPr>
              <w:t>Crystal Marshall</w:t>
            </w:r>
            <w:r w:rsidRPr="00134CC4">
              <w:rPr>
                <w:b/>
                <w:color w:val="000000" w:themeColor="text1"/>
              </w:rPr>
              <w:t xml:space="preserve"> </w:t>
            </w:r>
          </w:p>
          <w:p w:rsidR="00787425" w:rsidRDefault="005B792F" w:rsidP="00CB3C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 xml:space="preserve">Assistant Manager at </w:t>
            </w:r>
            <w:proofErr w:type="spellStart"/>
            <w:r>
              <w:rPr>
                <w:color w:val="000000" w:themeColor="text1"/>
              </w:rPr>
              <w:t>Jta</w:t>
            </w:r>
            <w:proofErr w:type="spellEnd"/>
            <w:r>
              <w:rPr>
                <w:color w:val="000000" w:themeColor="text1"/>
              </w:rPr>
              <w:t xml:space="preserve"> Supermarket (Carlton Centre)</w:t>
            </w:r>
          </w:p>
          <w:p w:rsidR="00CB3C4B" w:rsidRPr="008A77D9" w:rsidRDefault="00CB3C4B" w:rsidP="00CB3C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77D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u w:val="single"/>
              </w:rPr>
              <w:t>Contact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134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5B7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17-5059</w:t>
            </w:r>
          </w:p>
          <w:p w:rsidR="00927723" w:rsidRPr="00CB3C4B" w:rsidRDefault="00927723" w:rsidP="009A7D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C74C0" w:rsidRPr="00CB3C4B" w:rsidRDefault="00B21B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C74C0" w:rsidRPr="00CB3C4B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B49" w:rsidRDefault="00B21B49" w:rsidP="00927723">
      <w:pPr>
        <w:spacing w:after="0" w:line="240" w:lineRule="auto"/>
      </w:pPr>
      <w:r>
        <w:separator/>
      </w:r>
    </w:p>
  </w:endnote>
  <w:endnote w:type="continuationSeparator" w:id="0">
    <w:p w:rsidR="00B21B49" w:rsidRDefault="00B21B49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B792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B49" w:rsidRDefault="00B21B49" w:rsidP="00927723">
      <w:pPr>
        <w:spacing w:after="0" w:line="240" w:lineRule="auto"/>
      </w:pPr>
      <w:r>
        <w:separator/>
      </w:r>
    </w:p>
  </w:footnote>
  <w:footnote w:type="continuationSeparator" w:id="0">
    <w:p w:rsidR="00B21B49" w:rsidRDefault="00B21B49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E1C677E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393939" w:themeColor="accent2" w:themeShade="BF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CE"/>
    <w:rsid w:val="00134CC4"/>
    <w:rsid w:val="00136ABA"/>
    <w:rsid w:val="001808CE"/>
    <w:rsid w:val="00293B83"/>
    <w:rsid w:val="004739C1"/>
    <w:rsid w:val="005B792F"/>
    <w:rsid w:val="00675D85"/>
    <w:rsid w:val="006A3CE7"/>
    <w:rsid w:val="00787425"/>
    <w:rsid w:val="00811200"/>
    <w:rsid w:val="008A77D9"/>
    <w:rsid w:val="00927723"/>
    <w:rsid w:val="009E3DE7"/>
    <w:rsid w:val="00B21B49"/>
    <w:rsid w:val="00B50C46"/>
    <w:rsid w:val="00CB3C4B"/>
    <w:rsid w:val="00E56929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94AAD6-D527-42DD-8285-9F24D6F6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customStyle="1" w:styleId="AddressText">
    <w:name w:val="Address Text"/>
    <w:basedOn w:val="NoSpacing"/>
    <w:uiPriority w:val="2"/>
    <w:qFormat/>
    <w:rsid w:val="001808CE"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4D4D4D" w:themeColor="accent2"/>
      <w:sz w:val="18"/>
      <w:szCs w:val="20"/>
      <w:lang w:bidi="he-IL"/>
    </w:rPr>
  </w:style>
  <w:style w:type="paragraph" w:styleId="ListBullet">
    <w:name w:val="List Bullet"/>
    <w:basedOn w:val="Normal"/>
    <w:uiPriority w:val="36"/>
    <w:unhideWhenUsed/>
    <w:qFormat/>
    <w:rsid w:val="001808CE"/>
    <w:pPr>
      <w:numPr>
        <w:numId w:val="1"/>
      </w:numPr>
      <w:spacing w:after="120" w:line="276" w:lineRule="auto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1808CE"/>
    <w:pPr>
      <w:spacing w:before="40" w:after="80" w:line="240" w:lineRule="auto"/>
    </w:pPr>
    <w:rPr>
      <w:rFonts w:asciiTheme="majorHAnsi" w:hAnsiTheme="majorHAnsi" w:cs="Times New Roman"/>
      <w:b/>
      <w:color w:val="7C9E0E" w:themeColor="accent1"/>
      <w:sz w:val="18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1808CE"/>
    <w:rPr>
      <w:rFonts w:asciiTheme="majorHAnsi" w:hAnsiTheme="majorHAnsi" w:cs="Times New Roman"/>
      <w:b/>
      <w:color w:val="7C9E0E" w:themeColor="accent1"/>
      <w:sz w:val="18"/>
      <w:szCs w:val="20"/>
      <w:lang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1808CE"/>
    <w:pPr>
      <w:spacing w:after="120" w:line="240" w:lineRule="auto"/>
      <w:contextualSpacing/>
    </w:pPr>
    <w:rPr>
      <w:rFonts w:asciiTheme="majorHAnsi" w:hAnsiTheme="majorHAnsi" w:cs="Times New Roman"/>
      <w:b/>
      <w:color w:val="7C9E0E" w:themeColor="accent1"/>
      <w:sz w:val="18"/>
      <w:szCs w:val="20"/>
      <w:lang w:eastAsia="ja-JP"/>
    </w:rPr>
  </w:style>
  <w:style w:type="paragraph" w:customStyle="1" w:styleId="SubsectionText">
    <w:name w:val="Subsection Text"/>
    <w:basedOn w:val="Normal"/>
    <w:uiPriority w:val="5"/>
    <w:qFormat/>
    <w:rsid w:val="001808CE"/>
    <w:pPr>
      <w:spacing w:after="320" w:line="276" w:lineRule="auto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1808CE"/>
    <w:rPr>
      <w:rFonts w:asciiTheme="majorHAnsi" w:hAnsiTheme="majorHAnsi" w:cs="Times New Roman"/>
      <w:b/>
      <w:color w:val="7C9E0E" w:themeColor="accent1"/>
      <w:sz w:val="18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1808CE"/>
  </w:style>
  <w:style w:type="character" w:styleId="Hyperlink">
    <w:name w:val="Hyperlink"/>
    <w:basedOn w:val="DefaultParagraphFont"/>
    <w:uiPriority w:val="99"/>
    <w:unhideWhenUsed/>
    <w:rsid w:val="00134CC4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harissma.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issma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C80C56C9094A5D80996DBBC973E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74523-106B-4943-A5CA-4B27AABBA502}"/>
      </w:docPartPr>
      <w:docPartBody>
        <w:p w:rsidR="00F7717D" w:rsidRDefault="004931BE">
          <w:pPr>
            <w:pStyle w:val="FCC80C56C9094A5D80996DBBC973EA3F"/>
          </w:pPr>
          <w:r>
            <w:rPr>
              <w:rStyle w:val="Strong"/>
            </w:rPr>
            <w:t>Job Title</w:t>
          </w:r>
        </w:p>
      </w:docPartBody>
    </w:docPart>
    <w:docPart>
      <w:docPartPr>
        <w:name w:val="C74668BD3A90496C8C341AA6A7439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2901E-E2D7-4E6D-B56A-8446EA91BBE9}"/>
      </w:docPartPr>
      <w:docPartBody>
        <w:p w:rsidR="00F7717D" w:rsidRDefault="00065AA8" w:rsidP="00065AA8">
          <w:pPr>
            <w:pStyle w:val="C74668BD3A90496C8C341AA6A74394E5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A8"/>
    <w:rsid w:val="00065AA8"/>
    <w:rsid w:val="001E1BD0"/>
    <w:rsid w:val="004931BE"/>
    <w:rsid w:val="00646AFA"/>
    <w:rsid w:val="007C4D57"/>
    <w:rsid w:val="00E166FF"/>
    <w:rsid w:val="00F7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26CE82BE6A24E5482DA41D9AD081E87">
    <w:name w:val="126CE82BE6A24E5482DA41D9AD081E87"/>
  </w:style>
  <w:style w:type="paragraph" w:customStyle="1" w:styleId="0F8EAB9C573546279FDD397BC74D9A46">
    <w:name w:val="0F8EAB9C573546279FDD397BC74D9A46"/>
  </w:style>
  <w:style w:type="paragraph" w:customStyle="1" w:styleId="FF6CAC6D21884234917FC2B05A12DB88">
    <w:name w:val="FF6CAC6D21884234917FC2B05A12DB88"/>
  </w:style>
  <w:style w:type="paragraph" w:customStyle="1" w:styleId="6662C8C1AD974DB3BF835BA859D29BEB">
    <w:name w:val="6662C8C1AD974DB3BF835BA859D29BEB"/>
  </w:style>
  <w:style w:type="paragraph" w:customStyle="1" w:styleId="224CFEFA48444F26AD6B5616D7FCFE9D">
    <w:name w:val="224CFEFA48444F26AD6B5616D7FCFE9D"/>
  </w:style>
  <w:style w:type="paragraph" w:customStyle="1" w:styleId="8F69B8AF999E47D19E49DC4E396FEA76">
    <w:name w:val="8F69B8AF999E47D19E49DC4E396FEA76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FCC80C56C9094A5D80996DBBC973EA3F">
    <w:name w:val="FCC80C56C9094A5D80996DBBC973EA3F"/>
  </w:style>
  <w:style w:type="paragraph" w:customStyle="1" w:styleId="3892C8B5DE7541ABA8674F7618444554">
    <w:name w:val="3892C8B5DE7541ABA8674F7618444554"/>
  </w:style>
  <w:style w:type="paragraph" w:customStyle="1" w:styleId="03876461C247469B927A427CE129A8A0">
    <w:name w:val="03876461C247469B927A427CE129A8A0"/>
  </w:style>
  <w:style w:type="paragraph" w:customStyle="1" w:styleId="5BDC167D62264ACBA5F9E03E53A62246">
    <w:name w:val="5BDC167D62264ACBA5F9E03E53A62246"/>
  </w:style>
  <w:style w:type="paragraph" w:customStyle="1" w:styleId="A2F7890272B84A34A9BCD99E1C4E1A94">
    <w:name w:val="A2F7890272B84A34A9BCD99E1C4E1A94"/>
  </w:style>
  <w:style w:type="paragraph" w:customStyle="1" w:styleId="A0961DBEFB0841C3906B68741B7D51A1">
    <w:name w:val="A0961DBEFB0841C3906B68741B7D51A1"/>
  </w:style>
  <w:style w:type="paragraph" w:customStyle="1" w:styleId="48645A6EE5324827B63FF69380FBE68C">
    <w:name w:val="48645A6EE5324827B63FF69380FBE68C"/>
  </w:style>
  <w:style w:type="paragraph" w:customStyle="1" w:styleId="CE4916C516CB4018BFDC00A6CE4905EA">
    <w:name w:val="CE4916C516CB4018BFDC00A6CE4905EA"/>
  </w:style>
  <w:style w:type="paragraph" w:customStyle="1" w:styleId="2A0845B7C4AF4E5A91868FC263DE0DF8">
    <w:name w:val="2A0845B7C4AF4E5A91868FC263DE0DF8"/>
  </w:style>
  <w:style w:type="paragraph" w:customStyle="1" w:styleId="AF764246D78D4E2186FBFBF9E58373BE">
    <w:name w:val="AF764246D78D4E2186FBFBF9E58373BE"/>
  </w:style>
  <w:style w:type="paragraph" w:customStyle="1" w:styleId="29EB5937785F41F395B72A3AD11B2536">
    <w:name w:val="29EB5937785F41F395B72A3AD11B2536"/>
  </w:style>
  <w:style w:type="paragraph" w:customStyle="1" w:styleId="D2430ED840044FA48413C6392D92073C">
    <w:name w:val="D2430ED840044FA48413C6392D92073C"/>
  </w:style>
  <w:style w:type="paragraph" w:customStyle="1" w:styleId="66BEE4108C16406EAC498100739C5A96">
    <w:name w:val="66BEE4108C16406EAC498100739C5A96"/>
  </w:style>
  <w:style w:type="paragraph" w:customStyle="1" w:styleId="E5340EF2E7994C68990191A2B6A67692">
    <w:name w:val="E5340EF2E7994C68990191A2B6A67692"/>
  </w:style>
  <w:style w:type="paragraph" w:customStyle="1" w:styleId="SubsectionDate">
    <w:name w:val="Subsection Date"/>
    <w:basedOn w:val="Normal"/>
    <w:link w:val="SubsectionDateChar"/>
    <w:uiPriority w:val="4"/>
    <w:qFormat/>
    <w:rsid w:val="00065AA8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065AA8"/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paragraph" w:customStyle="1" w:styleId="C74668BD3A90496C8C341AA6A74394E5">
    <w:name w:val="C74668BD3A90496C8C341AA6A74394E5"/>
    <w:rsid w:val="00065A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64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charissma</dc:creator>
  <cp:keywords/>
  <dc:description/>
  <cp:lastModifiedBy>charissma richards</cp:lastModifiedBy>
  <cp:revision>8</cp:revision>
  <dcterms:created xsi:type="dcterms:W3CDTF">2017-04-21T02:05:00Z</dcterms:created>
  <dcterms:modified xsi:type="dcterms:W3CDTF">2018-05-03T15:56:00Z</dcterms:modified>
</cp:coreProperties>
</file>