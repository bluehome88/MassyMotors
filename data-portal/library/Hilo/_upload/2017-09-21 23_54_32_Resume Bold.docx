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B647B" w14:textId="77889EED" w:rsidR="00542404" w:rsidRDefault="000A7C5C">
      <w:pPr>
        <w:pStyle w:val="Name"/>
      </w:pPr>
      <w:r>
        <w:t xml:space="preserve">April CUMBERBATCH </w:t>
      </w:r>
    </w:p>
    <w:p w14:paraId="600AAA75" w14:textId="2883FF71" w:rsidR="00542404" w:rsidRDefault="00A21AE8">
      <w:pPr>
        <w:pStyle w:val="ContactInfo"/>
      </w:pPr>
      <w:r>
        <w:t xml:space="preserve">Lp #22 Upper Pashly </w:t>
      </w:r>
      <w:r w:rsidR="00BD68EB">
        <w:t>Street, Laventille</w:t>
      </w:r>
      <w:bookmarkStart w:id="0" w:name="_GoBack"/>
      <w:bookmarkEnd w:id="0"/>
      <w:r w:rsidR="00BD68EB">
        <w:t xml:space="preserve">| </w:t>
      </w:r>
      <w:r w:rsidR="006C22A4">
        <w:t>1868-471-4499/ 1868-331-4159| ambitiousyounglady17@gmail.com</w:t>
      </w:r>
    </w:p>
    <w:p w14:paraId="294FB8D7" w14:textId="77777777" w:rsidR="00A21AE8" w:rsidRDefault="00A21AE8">
      <w:pPr>
        <w:pStyle w:val="ContactInfo"/>
      </w:pPr>
    </w:p>
    <w:sdt>
      <w:sdtPr>
        <w:id w:val="-1179423465"/>
        <w:placeholder>
          <w:docPart w:val="7149DF45F24EA54DA7643F780D255BDB"/>
        </w:placeholder>
        <w:temporary/>
        <w:showingPlcHdr/>
        <w15:appearance w15:val="hidden"/>
      </w:sdtPr>
      <w:sdtEndPr/>
      <w:sdtContent>
        <w:p w14:paraId="143A3A60" w14:textId="77777777" w:rsidR="00542404" w:rsidRDefault="00A66323">
          <w:pPr>
            <w:pStyle w:val="Heading1"/>
          </w:pPr>
          <w:r>
            <w:t>Objective</w:t>
          </w:r>
        </w:p>
      </w:sdtContent>
    </w:sdt>
    <w:p w14:paraId="18DE2F9F" w14:textId="55BE55FF" w:rsidR="00542404" w:rsidRDefault="001C581A">
      <w:r>
        <w:t xml:space="preserve">To learn and enhance skills of being a secretary </w:t>
      </w:r>
      <w:r w:rsidR="00867EC9">
        <w:t xml:space="preserve">so I can contribute willingly and </w:t>
      </w:r>
      <w:r w:rsidR="00F44873">
        <w:t>meaningfully to our sector.</w:t>
      </w:r>
    </w:p>
    <w:sdt>
      <w:sdtPr>
        <w:id w:val="1728489637"/>
        <w:placeholder>
          <w:docPart w:val="C2246509757AD448A4D3417A75AA0020"/>
        </w:placeholder>
        <w:temporary/>
        <w:showingPlcHdr/>
        <w15:appearance w15:val="hidden"/>
      </w:sdtPr>
      <w:sdtEndPr/>
      <w:sdtContent>
        <w:p w14:paraId="1ED5A9D3" w14:textId="77777777" w:rsidR="00542404" w:rsidRDefault="00A66323">
          <w:pPr>
            <w:pStyle w:val="Heading1"/>
          </w:pPr>
          <w:r>
            <w:t>Experience</w:t>
          </w:r>
        </w:p>
      </w:sdtContent>
    </w:sdt>
    <w:p w14:paraId="3E94C240" w14:textId="08B24A63" w:rsidR="00542404" w:rsidRDefault="00AA227B" w:rsidP="00AA227B">
      <w:r>
        <w:t xml:space="preserve">No job experience </w:t>
      </w:r>
    </w:p>
    <w:sdt>
      <w:sdtPr>
        <w:id w:val="720946933"/>
        <w:placeholder>
          <w:docPart w:val="BEB1A3B791671A439DCDE062D795BD4A"/>
        </w:placeholder>
        <w:temporary/>
        <w:showingPlcHdr/>
        <w15:appearance w15:val="hidden"/>
      </w:sdtPr>
      <w:sdtEndPr/>
      <w:sdtContent>
        <w:p w14:paraId="6BECE817" w14:textId="77777777" w:rsidR="00542404" w:rsidRDefault="00A66323">
          <w:pPr>
            <w:pStyle w:val="Heading1"/>
          </w:pPr>
          <w:r>
            <w:t>Education</w:t>
          </w:r>
        </w:p>
      </w:sdtContent>
    </w:sdt>
    <w:p w14:paraId="7A90A832" w14:textId="5BD711FA" w:rsidR="00542404" w:rsidRDefault="00AA227B">
      <w:r>
        <w:t xml:space="preserve">CSEC </w:t>
      </w:r>
      <w:r w:rsidR="00561D57">
        <w:t xml:space="preserve">GENERAL PROFICIENCY </w:t>
      </w:r>
    </w:p>
    <w:p w14:paraId="33A50200" w14:textId="20822BC2" w:rsidR="00561D57" w:rsidRDefault="00264058" w:rsidP="008624A9">
      <w:pPr>
        <w:pStyle w:val="ListParagraph"/>
        <w:numPr>
          <w:ilvl w:val="0"/>
          <w:numId w:val="17"/>
        </w:numPr>
        <w:jc w:val="both"/>
      </w:pPr>
      <w:r>
        <w:t xml:space="preserve">Biology.        </w:t>
      </w:r>
      <w:r w:rsidR="008D58D7">
        <w:t xml:space="preserve">                   </w:t>
      </w:r>
      <w:r>
        <w:t xml:space="preserve">Grade </w:t>
      </w:r>
      <w:r w:rsidR="00ED24EF">
        <w:t>4</w:t>
      </w:r>
    </w:p>
    <w:p w14:paraId="12249159" w14:textId="35C17394" w:rsidR="007436BB" w:rsidRDefault="007436BB" w:rsidP="008624A9">
      <w:pPr>
        <w:pStyle w:val="ListParagraph"/>
        <w:numPr>
          <w:ilvl w:val="0"/>
          <w:numId w:val="17"/>
        </w:numPr>
        <w:jc w:val="both"/>
      </w:pPr>
      <w:r>
        <w:t xml:space="preserve">Chemistry </w:t>
      </w:r>
      <w:r w:rsidR="008D58D7">
        <w:t xml:space="preserve">.                     </w:t>
      </w:r>
      <w:r w:rsidR="00ED24EF">
        <w:t xml:space="preserve"> Grade </w:t>
      </w:r>
      <w:r w:rsidR="00B661E9">
        <w:t>4</w:t>
      </w:r>
    </w:p>
    <w:p w14:paraId="4BBC958E" w14:textId="27BC20B4" w:rsidR="007436BB" w:rsidRDefault="009149D3" w:rsidP="008624A9">
      <w:pPr>
        <w:pStyle w:val="ListParagraph"/>
        <w:numPr>
          <w:ilvl w:val="0"/>
          <w:numId w:val="17"/>
        </w:numPr>
        <w:jc w:val="both"/>
      </w:pPr>
      <w:r>
        <w:t xml:space="preserve">Additional </w:t>
      </w:r>
      <w:r w:rsidR="00ED24EF">
        <w:t>Mathematics.    Grade</w:t>
      </w:r>
      <w:r w:rsidR="00B661E9">
        <w:t xml:space="preserve"> 5</w:t>
      </w:r>
    </w:p>
    <w:p w14:paraId="200F5189" w14:textId="6F5926CE" w:rsidR="009149D3" w:rsidRDefault="009149D3" w:rsidP="008624A9">
      <w:pPr>
        <w:pStyle w:val="ListParagraph"/>
        <w:numPr>
          <w:ilvl w:val="0"/>
          <w:numId w:val="17"/>
        </w:numPr>
        <w:jc w:val="both"/>
      </w:pPr>
      <w:r>
        <w:t>English A</w:t>
      </w:r>
      <w:r w:rsidR="00ED24EF">
        <w:t xml:space="preserve">.  </w:t>
      </w:r>
      <w:r w:rsidR="0021458F">
        <w:t xml:space="preserve">                    </w:t>
      </w:r>
      <w:r w:rsidR="00693E56">
        <w:t xml:space="preserve">  </w:t>
      </w:r>
      <w:r w:rsidR="00ED24EF">
        <w:t>Grade</w:t>
      </w:r>
      <w:r w:rsidR="00B661E9">
        <w:t xml:space="preserve"> 3</w:t>
      </w:r>
    </w:p>
    <w:p w14:paraId="73ACA015" w14:textId="1FF9D9A6" w:rsidR="009149D3" w:rsidRDefault="00ED24EF" w:rsidP="008624A9">
      <w:pPr>
        <w:pStyle w:val="ListParagraph"/>
        <w:numPr>
          <w:ilvl w:val="0"/>
          <w:numId w:val="17"/>
        </w:numPr>
        <w:jc w:val="both"/>
      </w:pPr>
      <w:r>
        <w:t xml:space="preserve">Geography.  </w:t>
      </w:r>
      <w:r w:rsidR="0021458F">
        <w:t xml:space="preserve">                 </w:t>
      </w:r>
      <w:r w:rsidR="00C639C0">
        <w:t xml:space="preserve"> </w:t>
      </w:r>
      <w:r w:rsidR="002E5828">
        <w:t xml:space="preserve"> </w:t>
      </w:r>
      <w:r>
        <w:t>Grade</w:t>
      </w:r>
      <w:r w:rsidR="00B661E9">
        <w:t xml:space="preserve"> 5</w:t>
      </w:r>
    </w:p>
    <w:p w14:paraId="25656C75" w14:textId="778795EE" w:rsidR="009149D3" w:rsidRDefault="00ED24EF" w:rsidP="008624A9">
      <w:pPr>
        <w:pStyle w:val="ListParagraph"/>
        <w:numPr>
          <w:ilvl w:val="0"/>
          <w:numId w:val="17"/>
        </w:numPr>
        <w:jc w:val="both"/>
      </w:pPr>
      <w:r>
        <w:t xml:space="preserve">Mathematics. </w:t>
      </w:r>
      <w:r w:rsidR="00693E56">
        <w:t xml:space="preserve">                 </w:t>
      </w:r>
      <w:r w:rsidR="002E5828">
        <w:t xml:space="preserve"> </w:t>
      </w:r>
      <w:r>
        <w:t>Grade</w:t>
      </w:r>
      <w:r w:rsidR="00B661E9">
        <w:t xml:space="preserve"> 2</w:t>
      </w:r>
    </w:p>
    <w:p w14:paraId="18BDDBD3" w14:textId="2F2BE7C0" w:rsidR="009149D3" w:rsidRDefault="00ED24EF" w:rsidP="008624A9">
      <w:pPr>
        <w:pStyle w:val="ListParagraph"/>
        <w:numPr>
          <w:ilvl w:val="0"/>
          <w:numId w:val="17"/>
        </w:numPr>
        <w:jc w:val="both"/>
      </w:pPr>
      <w:r>
        <w:t xml:space="preserve">Physics.  </w:t>
      </w:r>
      <w:r w:rsidR="00693E56">
        <w:t xml:space="preserve">                       </w:t>
      </w:r>
      <w:r w:rsidR="002E5828">
        <w:t xml:space="preserve"> </w:t>
      </w:r>
      <w:r>
        <w:t>Grade</w:t>
      </w:r>
      <w:r w:rsidR="00B661E9">
        <w:t xml:space="preserve"> 4</w:t>
      </w:r>
    </w:p>
    <w:p w14:paraId="740B19DC" w14:textId="77777777" w:rsidR="002A3BD2" w:rsidRDefault="002A3BD2" w:rsidP="00A46C1A">
      <w:pPr>
        <w:ind w:left="4"/>
        <w:jc w:val="both"/>
      </w:pPr>
    </w:p>
    <w:sdt>
      <w:sdtPr>
        <w:id w:val="520597245"/>
        <w:placeholder>
          <w:docPart w:val="1817C5BA1AF40C478E7DBE1D5AFDA3B4"/>
        </w:placeholder>
        <w:temporary/>
        <w:showingPlcHdr/>
        <w15:appearance w15:val="hidden"/>
      </w:sdtPr>
      <w:sdtEndPr/>
      <w:sdtContent>
        <w:p w14:paraId="1A919175" w14:textId="77777777" w:rsidR="00542404" w:rsidRDefault="00A66323">
          <w:pPr>
            <w:pStyle w:val="Heading1"/>
          </w:pPr>
          <w:r>
            <w:t>Awards and Acknowledgements</w:t>
          </w:r>
        </w:p>
      </w:sdtContent>
    </w:sdt>
    <w:p w14:paraId="79248A5D" w14:textId="5C050DE7" w:rsidR="00542404" w:rsidRDefault="00C639C0">
      <w:pPr>
        <w:pStyle w:val="ListBullet"/>
      </w:pPr>
      <w:r>
        <w:t>Past member of the Trinidad and Tobago Cadet Force</w:t>
      </w:r>
    </w:p>
    <w:sectPr w:rsidR="00542404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0F08A" w14:textId="77777777" w:rsidR="00F60B48" w:rsidRDefault="00F60B48">
      <w:r>
        <w:separator/>
      </w:r>
    </w:p>
  </w:endnote>
  <w:endnote w:type="continuationSeparator" w:id="0">
    <w:p w14:paraId="3DC1CBBE" w14:textId="77777777" w:rsidR="00F60B48" w:rsidRDefault="00F6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60907" w14:textId="77777777" w:rsidR="00542404" w:rsidRDefault="00A6632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D36CC" w14:textId="77777777" w:rsidR="00F60B48" w:rsidRDefault="00F60B48">
      <w:r>
        <w:separator/>
      </w:r>
    </w:p>
  </w:footnote>
  <w:footnote w:type="continuationSeparator" w:id="0">
    <w:p w14:paraId="77D126E1" w14:textId="77777777" w:rsidR="00F60B48" w:rsidRDefault="00F60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0F927" w14:textId="77777777" w:rsidR="00542404" w:rsidRDefault="00A6632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D0C2B73" wp14:editId="66EBA867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33AF21C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26AE2" w14:textId="77777777" w:rsidR="00542404" w:rsidRDefault="00A6632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9A85826" wp14:editId="4A4A96C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8621C9" w14:textId="77777777" w:rsidR="00542404" w:rsidRDefault="0054240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9A85826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A8621C9" w14:textId="77777777" w:rsidR="00542404" w:rsidRDefault="0054240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C35E6A"/>
    <w:multiLevelType w:val="hybridMultilevel"/>
    <w:tmpl w:val="BD4C8B66"/>
    <w:lvl w:ilvl="0" w:tplc="04090003">
      <w:start w:val="1"/>
      <w:numFmt w:val="bullet"/>
      <w:lvlText w:val="o"/>
      <w:lvlJc w:val="left"/>
      <w:pPr>
        <w:ind w:left="7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79062D"/>
    <w:multiLevelType w:val="hybridMultilevel"/>
    <w:tmpl w:val="34FAE07E"/>
    <w:lvl w:ilvl="0" w:tplc="04090003">
      <w:start w:val="1"/>
      <w:numFmt w:val="bullet"/>
      <w:lvlText w:val="o"/>
      <w:lvlJc w:val="left"/>
      <w:pPr>
        <w:ind w:left="7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C1B72"/>
    <w:multiLevelType w:val="hybridMultilevel"/>
    <w:tmpl w:val="3FC4D53A"/>
    <w:lvl w:ilvl="0" w:tplc="04090003">
      <w:start w:val="1"/>
      <w:numFmt w:val="bullet"/>
      <w:lvlText w:val="o"/>
      <w:lvlJc w:val="left"/>
      <w:pPr>
        <w:ind w:left="7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6" w15:restartNumberingAfterBreak="0">
    <w:nsid w:val="7D1B48A3"/>
    <w:multiLevelType w:val="hybridMultilevel"/>
    <w:tmpl w:val="A0624F5C"/>
    <w:lvl w:ilvl="0" w:tplc="04090003">
      <w:start w:val="1"/>
      <w:numFmt w:val="bullet"/>
      <w:lvlText w:val="o"/>
      <w:lvlJc w:val="left"/>
      <w:pPr>
        <w:ind w:left="7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12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5F"/>
    <w:rsid w:val="000A7C5C"/>
    <w:rsid w:val="001C581A"/>
    <w:rsid w:val="0021458F"/>
    <w:rsid w:val="00264058"/>
    <w:rsid w:val="00294A9E"/>
    <w:rsid w:val="002A3BD2"/>
    <w:rsid w:val="002E5828"/>
    <w:rsid w:val="0043605F"/>
    <w:rsid w:val="00542404"/>
    <w:rsid w:val="00561D57"/>
    <w:rsid w:val="00671AB9"/>
    <w:rsid w:val="00693E56"/>
    <w:rsid w:val="006C22A4"/>
    <w:rsid w:val="007436BB"/>
    <w:rsid w:val="00756DDD"/>
    <w:rsid w:val="007B35BE"/>
    <w:rsid w:val="00836889"/>
    <w:rsid w:val="008624A9"/>
    <w:rsid w:val="00867EC9"/>
    <w:rsid w:val="008C60CE"/>
    <w:rsid w:val="008D58D7"/>
    <w:rsid w:val="009149D3"/>
    <w:rsid w:val="009C32CE"/>
    <w:rsid w:val="00A21AE8"/>
    <w:rsid w:val="00A46C1A"/>
    <w:rsid w:val="00A66323"/>
    <w:rsid w:val="00AA227B"/>
    <w:rsid w:val="00AD413A"/>
    <w:rsid w:val="00B661E9"/>
    <w:rsid w:val="00BA5488"/>
    <w:rsid w:val="00BD68EB"/>
    <w:rsid w:val="00C639C0"/>
    <w:rsid w:val="00E20FB1"/>
    <w:rsid w:val="00ED24EF"/>
    <w:rsid w:val="00F44873"/>
    <w:rsid w:val="00F6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C3482"/>
  <w15:chartTrackingRefBased/>
  <w15:docId w15:val="{C23ADD4E-B666-5646-AD7A-DB62A5EE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EC66929-391A-8B48-BA70-0697E673D2EC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49DF45F24EA54DA7643F780D25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20DD0-720E-F44A-B3FC-2A8E6A47B9E9}"/>
      </w:docPartPr>
      <w:docPartBody>
        <w:p w:rsidR="007D71F3" w:rsidRDefault="005726A9">
          <w:pPr>
            <w:pStyle w:val="7149DF45F24EA54DA7643F780D255BDB"/>
          </w:pPr>
          <w:r>
            <w:t>Objective</w:t>
          </w:r>
        </w:p>
      </w:docPartBody>
    </w:docPart>
    <w:docPart>
      <w:docPartPr>
        <w:name w:val="C2246509757AD448A4D3417A75AA0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111B6-D7A8-EA49-A49A-815AA6060C08}"/>
      </w:docPartPr>
      <w:docPartBody>
        <w:p w:rsidR="007D71F3" w:rsidRDefault="005726A9">
          <w:pPr>
            <w:pStyle w:val="C2246509757AD448A4D3417A75AA0020"/>
          </w:pPr>
          <w:r>
            <w:t>Experience</w:t>
          </w:r>
        </w:p>
      </w:docPartBody>
    </w:docPart>
    <w:docPart>
      <w:docPartPr>
        <w:name w:val="BEB1A3B791671A439DCDE062D795B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93F36-9426-9049-A116-808646026652}"/>
      </w:docPartPr>
      <w:docPartBody>
        <w:p w:rsidR="007D71F3" w:rsidRDefault="005726A9">
          <w:pPr>
            <w:pStyle w:val="BEB1A3B791671A439DCDE062D795BD4A"/>
          </w:pPr>
          <w:r>
            <w:t>Education</w:t>
          </w:r>
        </w:p>
      </w:docPartBody>
    </w:docPart>
    <w:docPart>
      <w:docPartPr>
        <w:name w:val="1817C5BA1AF40C478E7DBE1D5AFDA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84BF1-CA5E-D441-97A8-5410D763A57C}"/>
      </w:docPartPr>
      <w:docPartBody>
        <w:p w:rsidR="007D71F3" w:rsidRDefault="005726A9">
          <w:pPr>
            <w:pStyle w:val="1817C5BA1AF40C478E7DBE1D5AFDA3B4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A9"/>
    <w:rsid w:val="001E3B98"/>
    <w:rsid w:val="005726A9"/>
    <w:rsid w:val="007D71F3"/>
    <w:rsid w:val="00C9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EFFBC717248240825E7120361C1E48">
    <w:name w:val="61EFFBC717248240825E7120361C1E48"/>
  </w:style>
  <w:style w:type="paragraph" w:customStyle="1" w:styleId="A9B9C57682F5C84195A02A06CC8916A2">
    <w:name w:val="A9B9C57682F5C84195A02A06CC8916A2"/>
  </w:style>
  <w:style w:type="paragraph" w:customStyle="1" w:styleId="7149DF45F24EA54DA7643F780D255BDB">
    <w:name w:val="7149DF45F24EA54DA7643F780D255BDB"/>
  </w:style>
  <w:style w:type="paragraph" w:customStyle="1" w:styleId="EB98E9EC04269A4EA0E6113545BEB9B0">
    <w:name w:val="EB98E9EC04269A4EA0E6113545BEB9B0"/>
  </w:style>
  <w:style w:type="paragraph" w:customStyle="1" w:styleId="C2246509757AD448A4D3417A75AA0020">
    <w:name w:val="C2246509757AD448A4D3417A75AA0020"/>
  </w:style>
  <w:style w:type="paragraph" w:customStyle="1" w:styleId="E9EBCF82479BC94DBF5FF80260CDD630">
    <w:name w:val="E9EBCF82479BC94DBF5FF80260CDD630"/>
  </w:style>
  <w:style w:type="paragraph" w:customStyle="1" w:styleId="0B927A5B72985D4FB9F12C1D850DBE47">
    <w:name w:val="0B927A5B72985D4FB9F12C1D850DBE4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064C4EA968E8064FBF857F57896BF61E">
    <w:name w:val="064C4EA968E8064FBF857F57896BF61E"/>
  </w:style>
  <w:style w:type="paragraph" w:customStyle="1" w:styleId="BEB1A3B791671A439DCDE062D795BD4A">
    <w:name w:val="BEB1A3B791671A439DCDE062D795BD4A"/>
  </w:style>
  <w:style w:type="paragraph" w:customStyle="1" w:styleId="4EA4418F71C07D4E8CFD064FCBD16962">
    <w:name w:val="4EA4418F71C07D4E8CFD064FCBD16962"/>
  </w:style>
  <w:style w:type="paragraph" w:customStyle="1" w:styleId="1817C5BA1AF40C478E7DBE1D5AFDA3B4">
    <w:name w:val="1817C5BA1AF40C478E7DBE1D5AFDA3B4"/>
  </w:style>
  <w:style w:type="paragraph" w:customStyle="1" w:styleId="69894D3954CB0D409FD52829DF6EF564">
    <w:name w:val="69894D3954CB0D409FD52829DF6EF5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A54A5-F569-564E-9F7B-813D33B8C1A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%7b7EC66929-391A-8B48-BA70-0697E673D2EC%7dtf50002018.dotx</Template>
  <TotalTime>23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ambitiousyounglady17@gmail.com</dc:creator>
  <cp:keywords/>
  <dc:description/>
  <cp:lastModifiedBy>ambitiousyounglady17@gmail.com</cp:lastModifiedBy>
  <cp:revision>33</cp:revision>
  <dcterms:created xsi:type="dcterms:W3CDTF">2017-09-18T16:43:00Z</dcterms:created>
  <dcterms:modified xsi:type="dcterms:W3CDTF">2017-09-18T22:48:00Z</dcterms:modified>
</cp:coreProperties>
</file>