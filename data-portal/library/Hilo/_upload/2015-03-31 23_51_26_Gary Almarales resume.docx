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3960"/>
        <w:gridCol w:w="3960"/>
      </w:tblGrid>
      <w:tr w:rsidR="00AB5B26" w:rsidTr="09AF3670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07D4AA3" w:rsidP="007D4AA3">
            <w:pPr>
              <w:pStyle w:val="Name"/>
            </w:pPr>
            <w:r>
              <w:t>Gary Almarales</w:t>
            </w:r>
          </w:p>
        </w:tc>
      </w:tr>
      <w:tr w:rsidR="00AB5B26" w:rsidTr="09AF3670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45C45" w:rsidRDefault="005872EA" w:rsidP="007D4AA3">
            <w:pPr>
              <w:pStyle w:val="ContactInformation"/>
            </w:pPr>
            <w:r>
              <w:t>Light Pole</w:t>
            </w:r>
            <w:r w:rsidR="00600EF4">
              <w:t xml:space="preserve"> #</w:t>
            </w:r>
          </w:p>
          <w:p w:rsidR="00AB5B26" w:rsidRDefault="005872EA" w:rsidP="007D4AA3">
            <w:pPr>
              <w:pStyle w:val="ContactInformation"/>
            </w:pPr>
            <w:r>
              <w:t xml:space="preserve"> 249</w:t>
            </w:r>
            <w:r w:rsidR="09AF3670">
              <w:t xml:space="preserve"> Eastern Main Road, Sangre Grande</w:t>
            </w:r>
          </w:p>
        </w:tc>
      </w:tr>
      <w:tr w:rsidR="00AB5B26" w:rsidTr="09AF3670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B5B26" w:rsidRDefault="09AF3670" w:rsidP="004D25AE">
            <w:pPr>
              <w:pStyle w:val="ContactInformation"/>
            </w:pPr>
            <w:r>
              <w:t>344 7605 or 329 2606</w:t>
            </w:r>
          </w:p>
        </w:tc>
      </w:tr>
      <w:tr w:rsidR="00661314" w:rsidTr="09AF3670">
        <w:trPr>
          <w:cantSplit/>
          <w:trHeight w:val="288"/>
        </w:trPr>
        <w:tc>
          <w:tcPr>
            <w:tcW w:w="9900" w:type="dxa"/>
            <w:gridSpan w:val="3"/>
            <w:tcBorders>
              <w:top w:val="nil"/>
              <w:left w:val="nil"/>
              <w:bottom w:val="single" w:sz="8" w:space="0" w:color="808080" w:themeColor="text1" w:themeTint="7F"/>
              <w:right w:val="nil"/>
            </w:tcBorders>
          </w:tcPr>
          <w:p w:rsidR="00661314" w:rsidRDefault="0036459B" w:rsidP="004D25AE">
            <w:pPr>
              <w:pStyle w:val="ContactInformation"/>
            </w:pPr>
            <w:hyperlink r:id="rId7" w:history="1">
              <w:r w:rsidR="0085629C" w:rsidRPr="009B6EDA">
                <w:rPr>
                  <w:rStyle w:val="Hyperlink"/>
                </w:rPr>
                <w:t>ngalmarales1@live.com</w:t>
              </w:r>
            </w:hyperlink>
          </w:p>
          <w:p w:rsidR="09AF3670" w:rsidRDefault="0036459B" w:rsidP="09AF3670">
            <w:pPr>
              <w:pStyle w:val="ContactInformation"/>
            </w:pPr>
            <w:hyperlink r:id="rId8">
              <w:r w:rsidR="09AF3670" w:rsidRPr="09AF3670">
                <w:rPr>
                  <w:rStyle w:val="Hyperlink"/>
                </w:rPr>
                <w:t>garyalmarales@gmail.com</w:t>
              </w:r>
            </w:hyperlink>
          </w:p>
          <w:p w:rsidR="09AF3670" w:rsidRDefault="09AF3670" w:rsidP="09AF3670">
            <w:pPr>
              <w:pStyle w:val="ContactInformation"/>
            </w:pPr>
          </w:p>
          <w:p w:rsidR="0085629C" w:rsidRDefault="0085629C" w:rsidP="004D25AE">
            <w:pPr>
              <w:pStyle w:val="ContactInformation"/>
            </w:pPr>
          </w:p>
        </w:tc>
      </w:tr>
      <w:tr w:rsidR="00931457" w:rsidTr="09AF3670">
        <w:trPr>
          <w:cantSplit/>
          <w:trHeight w:val="178"/>
        </w:trPr>
        <w:tc>
          <w:tcPr>
            <w:tcW w:w="9900" w:type="dxa"/>
            <w:gridSpan w:val="3"/>
            <w:tcBorders>
              <w:top w:val="single" w:sz="8" w:space="0" w:color="808080" w:themeColor="text1" w:themeTint="7F"/>
              <w:left w:val="nil"/>
              <w:bottom w:val="single" w:sz="4" w:space="0" w:color="808080" w:themeColor="text1" w:themeTint="7F"/>
              <w:right w:val="nil"/>
            </w:tcBorders>
          </w:tcPr>
          <w:p w:rsidR="00931457" w:rsidRPr="005B35EF" w:rsidRDefault="00931457" w:rsidP="005B35EF">
            <w:pPr>
              <w:pStyle w:val="Heading3"/>
            </w:pPr>
          </w:p>
        </w:tc>
      </w:tr>
      <w:tr w:rsidR="000426F3" w:rsidRPr="005B35EF" w:rsidTr="09AF3670">
        <w:trPr>
          <w:trHeight w:val="755"/>
        </w:trPr>
        <w:tc>
          <w:tcPr>
            <w:tcW w:w="1980" w:type="dxa"/>
            <w:vMerge w:val="restart"/>
            <w:tcBorders>
              <w:top w:val="single" w:sz="4" w:space="0" w:color="808080" w:themeColor="text1" w:themeTint="7F"/>
              <w:left w:val="nil"/>
              <w:right w:val="nil"/>
            </w:tcBorders>
            <w:shd w:val="clear" w:color="auto" w:fill="auto"/>
          </w:tcPr>
          <w:p w:rsidR="000426F3" w:rsidRPr="00E63B82" w:rsidRDefault="000426F3" w:rsidP="005B35EF">
            <w:pPr>
              <w:pStyle w:val="Heading1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Overview</w:t>
            </w:r>
            <w:r w:rsidR="007D4AA3" w:rsidRPr="00E63B82">
              <w:rPr>
                <w:rFonts w:ascii="Times New Roman" w:hAnsi="Times New Roman" w:cs="Times New Roman"/>
              </w:rPr>
              <w:t xml:space="preserve">                      </w:t>
            </w:r>
          </w:p>
        </w:tc>
        <w:tc>
          <w:tcPr>
            <w:tcW w:w="7920" w:type="dxa"/>
            <w:gridSpan w:val="2"/>
            <w:tcBorders>
              <w:top w:val="single" w:sz="4" w:space="0" w:color="808080" w:themeColor="text1" w:themeTint="7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426F3" w:rsidRPr="00E63B82" w:rsidRDefault="00CF50DC" w:rsidP="005B35EF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Twenty</w:t>
            </w:r>
            <w:r w:rsidR="007D4AA3" w:rsidRPr="00E63B82">
              <w:rPr>
                <w:rFonts w:ascii="Times New Roman" w:hAnsi="Times New Roman"/>
                <w:b/>
              </w:rPr>
              <w:t xml:space="preserve"> years experience in the security field</w:t>
            </w:r>
            <w:r>
              <w:rPr>
                <w:rFonts w:ascii="Times New Roman" w:hAnsi="Times New Roman"/>
                <w:b/>
              </w:rPr>
              <w:t>, at</w:t>
            </w:r>
            <w:r w:rsidR="00B27C6D" w:rsidRPr="00E63B82">
              <w:rPr>
                <w:rFonts w:ascii="Times New Roman" w:hAnsi="Times New Roman"/>
                <w:b/>
              </w:rPr>
              <w:t xml:space="preserve"> Securicor, Mini</w:t>
            </w:r>
            <w:r>
              <w:rPr>
                <w:rFonts w:ascii="Times New Roman" w:hAnsi="Times New Roman"/>
                <w:b/>
              </w:rPr>
              <w:t>stry of the Attorney General ,</w:t>
            </w:r>
            <w:r w:rsidR="00B27C6D" w:rsidRPr="00E63B82">
              <w:rPr>
                <w:rFonts w:ascii="Times New Roman" w:hAnsi="Times New Roman"/>
                <w:b/>
              </w:rPr>
              <w:t xml:space="preserve"> EIL</w:t>
            </w:r>
            <w:r>
              <w:rPr>
                <w:rFonts w:ascii="Times New Roman" w:hAnsi="Times New Roman"/>
                <w:b/>
              </w:rPr>
              <w:t>, and eTecK</w:t>
            </w:r>
          </w:p>
        </w:tc>
      </w:tr>
      <w:tr w:rsidR="000426F3" w:rsidRPr="005B35EF" w:rsidTr="09AF3670">
        <w:trPr>
          <w:trHeight w:val="98"/>
        </w:trPr>
        <w:tc>
          <w:tcPr>
            <w:tcW w:w="1980" w:type="dxa"/>
            <w:vMerge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0426F3" w:rsidRPr="00E63B82" w:rsidRDefault="000426F3" w:rsidP="005B35EF">
            <w:pPr>
              <w:rPr>
                <w:rFonts w:ascii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0426F3" w:rsidRPr="00E63B82" w:rsidRDefault="000426F3" w:rsidP="005B35EF">
            <w:pPr>
              <w:pStyle w:val="Bulletedlist1stline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Exceptional Customer Service</w:t>
            </w:r>
            <w:r w:rsidR="00B27C6D" w:rsidRPr="00E63B82">
              <w:rPr>
                <w:rFonts w:ascii="Times New Roman" w:hAnsi="Times New Roman"/>
              </w:rPr>
              <w:t xml:space="preserve"> </w:t>
            </w:r>
          </w:p>
          <w:p w:rsidR="000426F3" w:rsidRPr="00E63B82" w:rsidRDefault="004C74B1" w:rsidP="005B35E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Personable</w:t>
            </w:r>
          </w:p>
          <w:p w:rsidR="000426F3" w:rsidRPr="00E63B82" w:rsidRDefault="00345C45" w:rsidP="005B35E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Completed various courses</w:t>
            </w:r>
            <w:r w:rsidR="009F7860">
              <w:rPr>
                <w:rFonts w:ascii="Times New Roman" w:hAnsi="Times New Roman"/>
              </w:rPr>
              <w:t xml:space="preserve"> at Farmers Training Center</w:t>
            </w:r>
          </w:p>
          <w:p w:rsidR="000426F3" w:rsidRPr="00E63B82" w:rsidRDefault="00345C45" w:rsidP="005B35E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B27C6D" w:rsidRPr="00E63B82">
              <w:rPr>
                <w:rFonts w:ascii="Times New Roman" w:hAnsi="Times New Roman"/>
              </w:rPr>
              <w:t>anagement experience</w:t>
            </w:r>
          </w:p>
          <w:p w:rsidR="000426F3" w:rsidRPr="00E63B82" w:rsidRDefault="00345C45" w:rsidP="005B35E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Trained </w:t>
            </w:r>
            <w:r w:rsidR="00E63B82">
              <w:rPr>
                <w:rFonts w:ascii="Times New Roman" w:hAnsi="Times New Roman"/>
              </w:rPr>
              <w:t xml:space="preserve"> in Executive and  Bodyguard Protection </w:t>
            </w:r>
          </w:p>
          <w:p w:rsidR="000426F3" w:rsidRPr="00E63B82" w:rsidRDefault="000426F3" w:rsidP="005B35EF">
            <w:pPr>
              <w:rPr>
                <w:rFonts w:ascii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0426F3" w:rsidRPr="00E63B82" w:rsidRDefault="004C74B1" w:rsidP="005B35EF">
            <w:pPr>
              <w:pStyle w:val="Bulletedlist1stline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Trained in Industrial and Bank Security</w:t>
            </w:r>
          </w:p>
          <w:p w:rsidR="000426F3" w:rsidRPr="00E63B82" w:rsidRDefault="004C74B1" w:rsidP="005B35E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Computer literate</w:t>
            </w:r>
          </w:p>
          <w:p w:rsidR="000426F3" w:rsidRPr="00E63B82" w:rsidRDefault="004C74B1" w:rsidP="005B35E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Creative writing skills</w:t>
            </w:r>
          </w:p>
          <w:p w:rsidR="000426F3" w:rsidRPr="00E63B82" w:rsidRDefault="00A93967" w:rsidP="005B35E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Warehouse Management Experience</w:t>
            </w:r>
          </w:p>
          <w:p w:rsidR="000426F3" w:rsidRPr="00E63B82" w:rsidRDefault="00E63B82" w:rsidP="005B35EF">
            <w:pPr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Studious</w:t>
            </w:r>
          </w:p>
          <w:p w:rsidR="000426F3" w:rsidRPr="00E63B82" w:rsidRDefault="000426F3" w:rsidP="005B35EF">
            <w:pPr>
              <w:rPr>
                <w:rFonts w:ascii="Times New Roman" w:hAnsi="Times New Roman"/>
              </w:rPr>
            </w:pPr>
          </w:p>
        </w:tc>
      </w:tr>
      <w:tr w:rsidR="005E4EAD" w:rsidTr="09AF3670">
        <w:trPr>
          <w:cantSplit/>
          <w:trHeight w:val="2673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5E4EAD" w:rsidRPr="00E63B82" w:rsidRDefault="000426F3" w:rsidP="005B35EF">
            <w:pPr>
              <w:pStyle w:val="Heading1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Employment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26F3" w:rsidRPr="00E63B82" w:rsidRDefault="00B27C6D" w:rsidP="005B35EF">
            <w:pPr>
              <w:pStyle w:val="Location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Securicor Security Services Limited.</w:t>
            </w:r>
            <w:r w:rsidR="00CF50DC">
              <w:rPr>
                <w:rFonts w:ascii="Times New Roman" w:hAnsi="Times New Roman" w:cs="Times New Roman"/>
              </w:rPr>
              <w:t>1991-2003</w:t>
            </w:r>
          </w:p>
          <w:p w:rsidR="000426F3" w:rsidRPr="00E63B82" w:rsidRDefault="00B27C6D" w:rsidP="00661314">
            <w:pPr>
              <w:pStyle w:val="Heading2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Estate Police</w:t>
            </w:r>
          </w:p>
          <w:p w:rsidR="000426F3" w:rsidRPr="00E63B82" w:rsidRDefault="00B27C6D" w:rsidP="001C24CC">
            <w:pPr>
              <w:pStyle w:val="Location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 xml:space="preserve">Ministry of the Attorney General </w:t>
            </w:r>
            <w:r w:rsidR="00CF50DC">
              <w:rPr>
                <w:rFonts w:ascii="Times New Roman" w:hAnsi="Times New Roman" w:cs="Times New Roman"/>
              </w:rPr>
              <w:t>2003-2007</w:t>
            </w:r>
          </w:p>
          <w:p w:rsidR="000426F3" w:rsidRPr="00E63B82" w:rsidRDefault="00B27C6D" w:rsidP="00661314">
            <w:pPr>
              <w:pStyle w:val="Heading2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Estate Police</w:t>
            </w:r>
          </w:p>
          <w:p w:rsidR="000426F3" w:rsidRPr="00E63B82" w:rsidRDefault="00B27C6D" w:rsidP="001C24CC">
            <w:pPr>
              <w:pStyle w:val="Location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Food Giant Supermarket</w:t>
            </w:r>
            <w:r w:rsidR="00CF50DC">
              <w:rPr>
                <w:rFonts w:ascii="Times New Roman" w:hAnsi="Times New Roman" w:cs="Times New Roman"/>
              </w:rPr>
              <w:t>.2007</w:t>
            </w:r>
          </w:p>
          <w:p w:rsidR="000426F3" w:rsidRPr="00E63B82" w:rsidRDefault="00B27C6D" w:rsidP="00661314">
            <w:pPr>
              <w:pStyle w:val="Heading2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Manager, Perishables</w:t>
            </w:r>
            <w:r w:rsidR="00A93967" w:rsidRPr="00E63B82">
              <w:rPr>
                <w:rFonts w:ascii="Times New Roman" w:hAnsi="Times New Roman"/>
              </w:rPr>
              <w:t xml:space="preserve"> and Purchasing</w:t>
            </w:r>
          </w:p>
          <w:p w:rsidR="000426F3" w:rsidRDefault="00CF50DC" w:rsidP="00A93967">
            <w:pPr>
              <w:pStyle w:val="Loca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Electrical Industries Limited. 2008-2012</w:t>
            </w:r>
          </w:p>
          <w:p w:rsidR="00CF50DC" w:rsidRPr="00CF50DC" w:rsidRDefault="00CF50DC" w:rsidP="00CF50DC">
            <w:pPr>
              <w:pStyle w:val="Location"/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b/>
                <w:i w:val="0"/>
              </w:rPr>
              <w:t xml:space="preserve">Security Officer </w:t>
            </w:r>
          </w:p>
          <w:p w:rsidR="000426F3" w:rsidRDefault="00CF50DC" w:rsidP="00A93967">
            <w:pPr>
              <w:pStyle w:val="Location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Evolving Technologies and Enterprise D</w:t>
            </w:r>
            <w:r w:rsidR="00630EB6">
              <w:rPr>
                <w:rFonts w:ascii="Times New Roman" w:hAnsi="Times New Roman" w:cs="Times New Roman"/>
              </w:rPr>
              <w:t>evelopment Company Limited. 2013to 2015</w:t>
            </w:r>
          </w:p>
          <w:p w:rsidR="00CF50DC" w:rsidRPr="00CF50DC" w:rsidRDefault="00CF50DC" w:rsidP="00A93967">
            <w:pPr>
              <w:pStyle w:val="Location"/>
              <w:rPr>
                <w:rFonts w:ascii="Times New Roman" w:hAnsi="Times New Roman" w:cs="Times New Roman"/>
                <w:b/>
                <w:i w:val="0"/>
              </w:rPr>
            </w:pPr>
            <w:r>
              <w:rPr>
                <w:rFonts w:ascii="Times New Roman" w:hAnsi="Times New Roman" w:cs="Times New Roman"/>
                <w:b/>
                <w:i w:val="0"/>
              </w:rPr>
              <w:t>Safety and Security Officer</w:t>
            </w:r>
          </w:p>
          <w:p w:rsidR="005E4EAD" w:rsidRPr="00E63B82" w:rsidRDefault="005E4EAD" w:rsidP="00F8239E">
            <w:pPr>
              <w:rPr>
                <w:rFonts w:ascii="Times New Roman" w:hAnsi="Times New Roman"/>
              </w:rPr>
            </w:pPr>
          </w:p>
        </w:tc>
      </w:tr>
      <w:tr w:rsidR="002F6662" w:rsidTr="09AF3670">
        <w:trPr>
          <w:cantSplit/>
          <w:trHeight w:val="243"/>
        </w:trPr>
        <w:tc>
          <w:tcPr>
            <w:tcW w:w="19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F6662" w:rsidRPr="00E63B82" w:rsidRDefault="002F6662" w:rsidP="005B35EF">
            <w:pPr>
              <w:pStyle w:val="Heading1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792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2F6662" w:rsidRPr="00E63B82" w:rsidRDefault="00E63B82" w:rsidP="001C24CC">
            <w:pPr>
              <w:pStyle w:val="Education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Naparima College</w:t>
            </w:r>
          </w:p>
        </w:tc>
      </w:tr>
      <w:tr w:rsidR="00C22E49" w:rsidTr="09AF3670">
        <w:trPr>
          <w:cantSplit/>
          <w:trHeight w:val="1062"/>
        </w:trPr>
        <w:tc>
          <w:tcPr>
            <w:tcW w:w="198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C22E49" w:rsidRPr="00E63B82" w:rsidRDefault="00C22E49" w:rsidP="005B35EF">
            <w:pPr>
              <w:rPr>
                <w:rFonts w:ascii="Times New Roman" w:hAnsi="Times New Roman"/>
              </w:rPr>
            </w:pPr>
          </w:p>
        </w:tc>
        <w:tc>
          <w:tcPr>
            <w:tcW w:w="792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0426F3" w:rsidRPr="00E63B82" w:rsidRDefault="000426F3" w:rsidP="00661314">
            <w:pPr>
              <w:pStyle w:val="Heading2"/>
              <w:rPr>
                <w:rFonts w:ascii="Times New Roman" w:hAnsi="Times New Roman"/>
              </w:rPr>
            </w:pPr>
          </w:p>
          <w:p w:rsidR="000426F3" w:rsidRPr="00E63B82" w:rsidRDefault="00E63B82" w:rsidP="00661314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Executive Protection (Ministry of the Attorney General)</w:t>
            </w:r>
          </w:p>
          <w:p w:rsidR="000426F3" w:rsidRPr="00E63B82" w:rsidRDefault="00E63B82" w:rsidP="00661314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Small Business Management( NEDCO)</w:t>
            </w:r>
          </w:p>
          <w:p w:rsidR="00C22E49" w:rsidRDefault="00E63B82" w:rsidP="00661314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Introduction to Security Administration and Management  (</w:t>
            </w:r>
            <w:r w:rsidRPr="00345C45">
              <w:rPr>
                <w:rFonts w:ascii="Times New Roman" w:hAnsi="Times New Roman"/>
                <w:b/>
                <w:i/>
              </w:rPr>
              <w:t>Cipriani College of Labour and</w:t>
            </w:r>
            <w:r>
              <w:rPr>
                <w:rFonts w:ascii="Times New Roman" w:hAnsi="Times New Roman"/>
              </w:rPr>
              <w:t xml:space="preserve"> </w:t>
            </w:r>
            <w:r w:rsidRPr="00345C45">
              <w:rPr>
                <w:rFonts w:ascii="Times New Roman" w:hAnsi="Times New Roman"/>
                <w:b/>
                <w:i/>
              </w:rPr>
              <w:t>Cooperative Studies</w:t>
            </w:r>
            <w:r>
              <w:rPr>
                <w:rFonts w:ascii="Times New Roman" w:hAnsi="Times New Roman"/>
              </w:rPr>
              <w:t>)</w:t>
            </w:r>
          </w:p>
          <w:p w:rsidR="00372E2C" w:rsidRDefault="00372E2C" w:rsidP="00661314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Certificate in Security Administration and Management</w:t>
            </w:r>
            <w:r w:rsidR="00C65E00">
              <w:rPr>
                <w:rFonts w:ascii="Times New Roman" w:hAnsi="Times New Roman"/>
              </w:rPr>
              <w:t>.</w:t>
            </w:r>
            <w:r w:rsidR="00345C45">
              <w:rPr>
                <w:rFonts w:ascii="Times New Roman" w:hAnsi="Times New Roman"/>
              </w:rPr>
              <w:t>(</w:t>
            </w:r>
            <w:r w:rsidR="00345C45" w:rsidRPr="00345C45">
              <w:rPr>
                <w:rFonts w:ascii="Times New Roman" w:hAnsi="Times New Roman"/>
                <w:b/>
                <w:i/>
              </w:rPr>
              <w:t>CCLCS</w:t>
            </w:r>
            <w:r w:rsidR="00345C45">
              <w:rPr>
                <w:rFonts w:ascii="Times New Roman" w:hAnsi="Times New Roman"/>
              </w:rPr>
              <w:t>)</w:t>
            </w:r>
            <w:r w:rsidR="00C65E00">
              <w:rPr>
                <w:rFonts w:ascii="Times New Roman" w:hAnsi="Times New Roman"/>
              </w:rPr>
              <w:t xml:space="preserve"> Director’s Honors list</w:t>
            </w:r>
          </w:p>
          <w:p w:rsidR="00372E2C" w:rsidRDefault="00372E2C" w:rsidP="00661314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Diploma </w:t>
            </w:r>
            <w:r w:rsidR="00345C45">
              <w:rPr>
                <w:rFonts w:ascii="Times New Roman" w:hAnsi="Times New Roman"/>
              </w:rPr>
              <w:t>in Security Administration and M</w:t>
            </w:r>
            <w:r>
              <w:rPr>
                <w:rFonts w:ascii="Times New Roman" w:hAnsi="Times New Roman"/>
              </w:rPr>
              <w:t>anagement</w:t>
            </w:r>
            <w:r w:rsidR="00345C45">
              <w:rPr>
                <w:rFonts w:ascii="Times New Roman" w:hAnsi="Times New Roman"/>
              </w:rPr>
              <w:t>(</w:t>
            </w:r>
            <w:r w:rsidR="00345C45" w:rsidRPr="00345C45">
              <w:rPr>
                <w:rFonts w:ascii="Times New Roman" w:hAnsi="Times New Roman"/>
                <w:b/>
                <w:i/>
              </w:rPr>
              <w:t>CCLCS</w:t>
            </w:r>
            <w:r w:rsidR="00345C45">
              <w:rPr>
                <w:rFonts w:ascii="Times New Roman" w:hAnsi="Times New Roman"/>
              </w:rPr>
              <w:t>)</w:t>
            </w:r>
            <w:r w:rsidR="00C65E00">
              <w:rPr>
                <w:rFonts w:ascii="Times New Roman" w:hAnsi="Times New Roman"/>
              </w:rPr>
              <w:t xml:space="preserve"> Director’s Honors list</w:t>
            </w:r>
          </w:p>
          <w:p w:rsidR="00372E2C" w:rsidRDefault="00372E2C" w:rsidP="00661314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Currently reading for an Associate Degree in the same field </w:t>
            </w:r>
          </w:p>
          <w:p w:rsidR="00A64DBE" w:rsidRPr="00E63B82" w:rsidRDefault="00A64DBE" w:rsidP="00661314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Various courses in Landscape Management and Farming from The Farmer’s Training Center.</w:t>
            </w:r>
          </w:p>
          <w:p w:rsidR="002F6662" w:rsidRPr="00E63B82" w:rsidRDefault="002F6662" w:rsidP="002F6662">
            <w:pPr>
              <w:rPr>
                <w:rFonts w:ascii="Times New Roman" w:hAnsi="Times New Roman"/>
              </w:rPr>
            </w:pPr>
          </w:p>
        </w:tc>
      </w:tr>
      <w:tr w:rsidR="002F6662" w:rsidTr="09AF3670">
        <w:trPr>
          <w:cantSplit/>
          <w:trHeight w:val="900"/>
        </w:trPr>
        <w:tc>
          <w:tcPr>
            <w:tcW w:w="198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2F6662" w:rsidRPr="00E63B82" w:rsidRDefault="000426F3" w:rsidP="005B35EF">
            <w:pPr>
              <w:pStyle w:val="Heading1"/>
              <w:rPr>
                <w:rFonts w:ascii="Times New Roman" w:hAnsi="Times New Roman" w:cs="Times New Roman"/>
              </w:rPr>
            </w:pPr>
            <w:r w:rsidRPr="00E63B82">
              <w:rPr>
                <w:rFonts w:ascii="Times New Roman" w:hAnsi="Times New Roman" w:cs="Times New Roman"/>
              </w:rPr>
              <w:lastRenderedPageBreak/>
              <w:t>Personal</w:t>
            </w:r>
          </w:p>
        </w:tc>
        <w:tc>
          <w:tcPr>
            <w:tcW w:w="792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0426F3" w:rsidRPr="00E63B82" w:rsidRDefault="000426F3" w:rsidP="001C24CC">
            <w:pPr>
              <w:pStyle w:val="BodyText"/>
              <w:rPr>
                <w:rFonts w:ascii="Times New Roman" w:hAnsi="Times New Roman"/>
              </w:rPr>
            </w:pPr>
          </w:p>
          <w:p w:rsidR="000426F3" w:rsidRPr="00E63B82" w:rsidRDefault="09AF3670" w:rsidP="00661314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9AF3670">
              <w:rPr>
                <w:rFonts w:ascii="Times New Roman" w:hAnsi="Times New Roman"/>
              </w:rPr>
              <w:t xml:space="preserve"> Currently studying Security Administration and Management at Cipriani Labour College (part time Asc.)</w:t>
            </w:r>
            <w:r w:rsidR="00345C45">
              <w:rPr>
                <w:rFonts w:ascii="Times New Roman" w:hAnsi="Times New Roman"/>
              </w:rPr>
              <w:t xml:space="preserve"> I intend to go on to the Bsc. level next year.</w:t>
            </w:r>
          </w:p>
          <w:p w:rsidR="000426F3" w:rsidRPr="00E63B82" w:rsidRDefault="007D4AA3" w:rsidP="00661314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 xml:space="preserve">Reading </w:t>
            </w:r>
          </w:p>
          <w:p w:rsidR="000426F3" w:rsidRPr="00E63B82" w:rsidRDefault="09AF3670" w:rsidP="00661314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9AF3670">
              <w:rPr>
                <w:rFonts w:ascii="Times New Roman" w:hAnsi="Times New Roman"/>
              </w:rPr>
              <w:t>Travelling</w:t>
            </w:r>
          </w:p>
          <w:p w:rsidR="000426F3" w:rsidRPr="00E63B82" w:rsidRDefault="00B27C6D" w:rsidP="00661314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Hiking</w:t>
            </w:r>
          </w:p>
          <w:p w:rsidR="002F6662" w:rsidRDefault="00B27C6D" w:rsidP="00661314">
            <w:pPr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>Computers</w:t>
            </w:r>
          </w:p>
          <w:p w:rsidR="00372E2C" w:rsidRPr="00630EB6" w:rsidRDefault="00630EB6" w:rsidP="00630E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Former Vice President of the Cipriani College Students Guild</w:t>
            </w:r>
          </w:p>
          <w:p w:rsidR="002F6662" w:rsidRPr="00E63B82" w:rsidRDefault="002F6662" w:rsidP="002F6662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5F39F4" w:rsidTr="09AF3670">
        <w:trPr>
          <w:cantSplit/>
          <w:trHeight w:val="188"/>
        </w:trPr>
        <w:tc>
          <w:tcPr>
            <w:tcW w:w="198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5F39F4" w:rsidRPr="00E63B82" w:rsidRDefault="005F39F4" w:rsidP="005B35EF">
            <w:pPr>
              <w:rPr>
                <w:rFonts w:ascii="Times New Roman" w:hAnsi="Times New Roman"/>
              </w:rPr>
            </w:pPr>
          </w:p>
        </w:tc>
        <w:tc>
          <w:tcPr>
            <w:tcW w:w="792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5F39F4" w:rsidRPr="00E63B82" w:rsidRDefault="005F39F4" w:rsidP="00661314">
            <w:pPr>
              <w:pStyle w:val="Education"/>
              <w:rPr>
                <w:rFonts w:ascii="Times New Roman" w:hAnsi="Times New Roman"/>
              </w:rPr>
            </w:pPr>
            <w:r w:rsidRPr="00E63B82">
              <w:rPr>
                <w:rFonts w:ascii="Times New Roman" w:hAnsi="Times New Roman"/>
              </w:rPr>
              <w:t xml:space="preserve">References </w:t>
            </w:r>
            <w:r w:rsidR="000F7EA1" w:rsidRPr="00E63B82">
              <w:rPr>
                <w:rFonts w:ascii="Times New Roman" w:hAnsi="Times New Roman"/>
              </w:rPr>
              <w:t>and</w:t>
            </w:r>
            <w:r w:rsidRPr="00E63B82">
              <w:rPr>
                <w:rFonts w:ascii="Times New Roman" w:hAnsi="Times New Roman"/>
              </w:rPr>
              <w:t xml:space="preserve"> Supporting Documentation Furnished Upon Request</w:t>
            </w:r>
          </w:p>
        </w:tc>
      </w:tr>
    </w:tbl>
    <w:p w:rsidR="00A65E10" w:rsidRDefault="00A65E10">
      <w:pPr>
        <w:rPr>
          <w:rFonts w:cs="Arial"/>
          <w:szCs w:val="20"/>
        </w:rPr>
      </w:pPr>
    </w:p>
    <w:sectPr w:rsidR="00A65E10" w:rsidSect="005F602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B7F" w:rsidRDefault="00C25B7F" w:rsidP="000801AC">
      <w:pPr>
        <w:spacing w:before="0"/>
      </w:pPr>
      <w:r>
        <w:separator/>
      </w:r>
    </w:p>
  </w:endnote>
  <w:endnote w:type="continuationSeparator" w:id="0">
    <w:p w:rsidR="00C25B7F" w:rsidRDefault="00C25B7F" w:rsidP="000801A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EF4" w:rsidRDefault="00600EF4">
    <w:pPr>
      <w:pStyle w:val="Footer"/>
      <w:rPr>
        <w:lang w:val="en-TT"/>
      </w:rPr>
    </w:pPr>
  </w:p>
  <w:p w:rsidR="00600EF4" w:rsidRPr="000801AC" w:rsidRDefault="00600EF4">
    <w:pPr>
      <w:pStyle w:val="Footer"/>
      <w:rPr>
        <w:lang w:val="en-T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B7F" w:rsidRDefault="00C25B7F" w:rsidP="000801AC">
      <w:pPr>
        <w:spacing w:before="0"/>
      </w:pPr>
      <w:r>
        <w:separator/>
      </w:r>
    </w:p>
  </w:footnote>
  <w:footnote w:type="continuationSeparator" w:id="0">
    <w:p w:rsidR="00C25B7F" w:rsidRDefault="00C25B7F" w:rsidP="000801AC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7077A"/>
    <w:multiLevelType w:val="multilevel"/>
    <w:tmpl w:val="A76C6892"/>
    <w:numStyleLink w:val="Bulletedlist"/>
  </w:abstractNum>
  <w:abstractNum w:abstractNumId="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9225F49"/>
    <w:multiLevelType w:val="multilevel"/>
    <w:tmpl w:val="A76C6892"/>
    <w:numStyleLink w:val="Bulletedlist"/>
  </w:abstractNum>
  <w:abstractNum w:abstractNumId="3">
    <w:nsid w:val="53AA603B"/>
    <w:multiLevelType w:val="singleLevel"/>
    <w:tmpl w:val="4D9E11AA"/>
    <w:lvl w:ilvl="0">
      <w:start w:val="1"/>
      <w:numFmt w:val="bullet"/>
      <w:pStyle w:val="Bulletedlist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4">
    <w:nsid w:val="6C7B682B"/>
    <w:multiLevelType w:val="multilevel"/>
    <w:tmpl w:val="A76C6892"/>
    <w:numStyleLink w:val="Bulletedlist"/>
  </w:abstractNum>
  <w:abstractNum w:abstractNumId="5">
    <w:nsid w:val="71547EC4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4AA3"/>
    <w:rsid w:val="000009BA"/>
    <w:rsid w:val="00036117"/>
    <w:rsid w:val="000426F3"/>
    <w:rsid w:val="0004584D"/>
    <w:rsid w:val="000801AC"/>
    <w:rsid w:val="000D1F1E"/>
    <w:rsid w:val="000F7EA1"/>
    <w:rsid w:val="001209EA"/>
    <w:rsid w:val="00130611"/>
    <w:rsid w:val="00144C40"/>
    <w:rsid w:val="00184B53"/>
    <w:rsid w:val="0019026C"/>
    <w:rsid w:val="00194FCA"/>
    <w:rsid w:val="001C24CC"/>
    <w:rsid w:val="001F1FE4"/>
    <w:rsid w:val="00225E32"/>
    <w:rsid w:val="002629EC"/>
    <w:rsid w:val="00286B09"/>
    <w:rsid w:val="002B1B14"/>
    <w:rsid w:val="002D6D63"/>
    <w:rsid w:val="002F47C0"/>
    <w:rsid w:val="002F5852"/>
    <w:rsid w:val="002F6662"/>
    <w:rsid w:val="00305BA5"/>
    <w:rsid w:val="00320524"/>
    <w:rsid w:val="00345C45"/>
    <w:rsid w:val="0036459B"/>
    <w:rsid w:val="00372E2C"/>
    <w:rsid w:val="00394FA1"/>
    <w:rsid w:val="003C030D"/>
    <w:rsid w:val="003D30DD"/>
    <w:rsid w:val="003E3210"/>
    <w:rsid w:val="003F17A0"/>
    <w:rsid w:val="003F5D3E"/>
    <w:rsid w:val="00480F5D"/>
    <w:rsid w:val="00486D74"/>
    <w:rsid w:val="004B48D2"/>
    <w:rsid w:val="004C74B1"/>
    <w:rsid w:val="004D25AE"/>
    <w:rsid w:val="004F6F87"/>
    <w:rsid w:val="005141A0"/>
    <w:rsid w:val="00543F26"/>
    <w:rsid w:val="00572B3F"/>
    <w:rsid w:val="005872EA"/>
    <w:rsid w:val="005B35EF"/>
    <w:rsid w:val="005B37A2"/>
    <w:rsid w:val="005E36EA"/>
    <w:rsid w:val="005E4EAD"/>
    <w:rsid w:val="005F39F4"/>
    <w:rsid w:val="005F6022"/>
    <w:rsid w:val="00600EF4"/>
    <w:rsid w:val="00614C29"/>
    <w:rsid w:val="00630EB6"/>
    <w:rsid w:val="006445F2"/>
    <w:rsid w:val="00661314"/>
    <w:rsid w:val="006922E8"/>
    <w:rsid w:val="00693A08"/>
    <w:rsid w:val="006B37FD"/>
    <w:rsid w:val="006E424B"/>
    <w:rsid w:val="006E6720"/>
    <w:rsid w:val="007677EA"/>
    <w:rsid w:val="007A54B9"/>
    <w:rsid w:val="007B6435"/>
    <w:rsid w:val="007D4AA3"/>
    <w:rsid w:val="007D5C35"/>
    <w:rsid w:val="007E4866"/>
    <w:rsid w:val="0084204D"/>
    <w:rsid w:val="00842682"/>
    <w:rsid w:val="0085629C"/>
    <w:rsid w:val="0085671A"/>
    <w:rsid w:val="00874A01"/>
    <w:rsid w:val="00886F27"/>
    <w:rsid w:val="008912F5"/>
    <w:rsid w:val="008931FF"/>
    <w:rsid w:val="008A482D"/>
    <w:rsid w:val="008A5BDD"/>
    <w:rsid w:val="008A7B76"/>
    <w:rsid w:val="008E387A"/>
    <w:rsid w:val="00902A72"/>
    <w:rsid w:val="00931457"/>
    <w:rsid w:val="00975C5A"/>
    <w:rsid w:val="00986F58"/>
    <w:rsid w:val="009A5874"/>
    <w:rsid w:val="009F46BD"/>
    <w:rsid w:val="009F6F3A"/>
    <w:rsid w:val="009F7860"/>
    <w:rsid w:val="00A332E5"/>
    <w:rsid w:val="00A5754B"/>
    <w:rsid w:val="00A64DBE"/>
    <w:rsid w:val="00A65E10"/>
    <w:rsid w:val="00A76701"/>
    <w:rsid w:val="00A92D25"/>
    <w:rsid w:val="00A93967"/>
    <w:rsid w:val="00AB5B26"/>
    <w:rsid w:val="00B27C6D"/>
    <w:rsid w:val="00B3555C"/>
    <w:rsid w:val="00B51CD2"/>
    <w:rsid w:val="00B53B12"/>
    <w:rsid w:val="00B56C7B"/>
    <w:rsid w:val="00B60A37"/>
    <w:rsid w:val="00B824F8"/>
    <w:rsid w:val="00B84022"/>
    <w:rsid w:val="00BA3E0E"/>
    <w:rsid w:val="00BD4EFC"/>
    <w:rsid w:val="00C02D57"/>
    <w:rsid w:val="00C22E49"/>
    <w:rsid w:val="00C25B7F"/>
    <w:rsid w:val="00C65E00"/>
    <w:rsid w:val="00C71F47"/>
    <w:rsid w:val="00C727C5"/>
    <w:rsid w:val="00C77A92"/>
    <w:rsid w:val="00C94284"/>
    <w:rsid w:val="00CB75A4"/>
    <w:rsid w:val="00CD0C38"/>
    <w:rsid w:val="00CE316E"/>
    <w:rsid w:val="00CF50DC"/>
    <w:rsid w:val="00D75AAE"/>
    <w:rsid w:val="00E251F6"/>
    <w:rsid w:val="00E344A1"/>
    <w:rsid w:val="00E45D61"/>
    <w:rsid w:val="00E63B82"/>
    <w:rsid w:val="00E952C4"/>
    <w:rsid w:val="00EB3E11"/>
    <w:rsid w:val="00EC5DEB"/>
    <w:rsid w:val="00EC75B2"/>
    <w:rsid w:val="00EF597E"/>
    <w:rsid w:val="00F13427"/>
    <w:rsid w:val="00F16424"/>
    <w:rsid w:val="00F17953"/>
    <w:rsid w:val="00F22C8E"/>
    <w:rsid w:val="00F56BC1"/>
    <w:rsid w:val="00F80CB9"/>
    <w:rsid w:val="00F8239E"/>
    <w:rsid w:val="00FA122D"/>
    <w:rsid w:val="00FA70B6"/>
    <w:rsid w:val="00FD240E"/>
    <w:rsid w:val="09A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61314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qFormat/>
    <w:rsid w:val="00661314"/>
    <w:p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C24CC"/>
    <w:pPr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rmation">
    <w:name w:val="Contact Information"/>
    <w:basedOn w:val="Normal"/>
    <w:link w:val="ContactInformationCharChar"/>
    <w:rsid w:val="00AB5B26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list1stline">
    <w:name w:val="Bulleted list 1st line"/>
    <w:basedOn w:val="Normal"/>
    <w:link w:val="Bulletedlist1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styleId="BodyText">
    <w:name w:val="Body Text"/>
    <w:basedOn w:val="Normal"/>
    <w:rsid w:val="001C24CC"/>
    <w:pPr>
      <w:spacing w:before="100"/>
    </w:pPr>
    <w:rPr>
      <w:szCs w:val="20"/>
    </w:rPr>
  </w:style>
  <w:style w:type="paragraph" w:customStyle="1" w:styleId="Copyright">
    <w:name w:val="Copyright"/>
    <w:basedOn w:val="Normal"/>
    <w:link w:val="CopyrightChar"/>
    <w:rsid w:val="00661314"/>
    <w:pPr>
      <w:spacing w:before="320"/>
    </w:pPr>
    <w:rPr>
      <w:sz w:val="16"/>
    </w:rPr>
  </w:style>
  <w:style w:type="character" w:customStyle="1" w:styleId="CopyrightChar">
    <w:name w:val="Copyright Char"/>
    <w:basedOn w:val="DefaultParagraphFont"/>
    <w:link w:val="Copyright"/>
    <w:rsid w:val="00661314"/>
    <w:rPr>
      <w:rFonts w:ascii="Garamond" w:hAnsi="Garamond"/>
      <w:sz w:val="16"/>
      <w:szCs w:val="24"/>
      <w:lang w:val="en-US" w:eastAsia="en-US" w:bidi="ar-SA"/>
    </w:rPr>
  </w:style>
  <w:style w:type="character" w:customStyle="1" w:styleId="ContactInformationCharChar">
    <w:name w:val="Contact Information Char Char"/>
    <w:basedOn w:val="DefaultParagraphFont"/>
    <w:link w:val="ContactInformation"/>
    <w:rsid w:val="00FA122D"/>
    <w:rPr>
      <w:rFonts w:ascii="Garamond" w:hAnsi="Garamond" w:cs="Arial"/>
      <w:b/>
      <w:bCs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1C24CC"/>
    <w:pPr>
      <w:tabs>
        <w:tab w:val="right" w:pos="6480"/>
      </w:tabs>
      <w:spacing w:before="120"/>
    </w:pPr>
    <w:rPr>
      <w:rFonts w:cs="Arial"/>
      <w:i/>
      <w:iCs/>
      <w:spacing w:val="8"/>
      <w:szCs w:val="20"/>
    </w:rPr>
  </w:style>
  <w:style w:type="character" w:customStyle="1" w:styleId="Bulletedlist1stlineCharChar">
    <w:name w:val="Bulleted list 1st line Char Char"/>
    <w:basedOn w:val="DefaultParagraphFont"/>
    <w:link w:val="Bulletedlist1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1C24CC"/>
    <w:rPr>
      <w:rFonts w:ascii="Garamond" w:hAnsi="Garamond" w:cs="Arial"/>
      <w:i/>
      <w:iCs/>
      <w:spacing w:val="8"/>
      <w:lang w:val="en-US" w:eastAsia="en-US" w:bidi="ar-SA"/>
    </w:rPr>
  </w:style>
  <w:style w:type="paragraph" w:customStyle="1" w:styleId="Education">
    <w:name w:val="Education"/>
    <w:basedOn w:val="Normal"/>
    <w:link w:val="EducationCharChar"/>
    <w:rsid w:val="001C24CC"/>
    <w:pPr>
      <w:spacing w:before="120"/>
    </w:pPr>
    <w:rPr>
      <w:b/>
      <w:i/>
    </w:rPr>
  </w:style>
  <w:style w:type="character" w:customStyle="1" w:styleId="EducationCharChar">
    <w:name w:val="Education Char Char"/>
    <w:basedOn w:val="DefaultParagraphFont"/>
    <w:link w:val="Education"/>
    <w:rsid w:val="001C24CC"/>
    <w:rPr>
      <w:rFonts w:ascii="Garamond" w:hAnsi="Garamond"/>
      <w:b/>
      <w:i/>
      <w:szCs w:val="24"/>
      <w:lang w:val="en-US" w:eastAsia="en-US" w:bidi="ar-SA"/>
    </w:rPr>
  </w:style>
  <w:style w:type="character" w:styleId="Hyperlink">
    <w:name w:val="Hyperlink"/>
    <w:basedOn w:val="DefaultParagraphFont"/>
    <w:rsid w:val="008562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0801AC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0801AC"/>
    <w:rPr>
      <w:rFonts w:ascii="Garamond" w:hAnsi="Garamond"/>
      <w:szCs w:val="24"/>
      <w:lang w:val="en-US" w:eastAsia="en-US"/>
    </w:rPr>
  </w:style>
  <w:style w:type="paragraph" w:styleId="Footer">
    <w:name w:val="footer"/>
    <w:basedOn w:val="Normal"/>
    <w:link w:val="FooterChar"/>
    <w:rsid w:val="000801AC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0801AC"/>
    <w:rPr>
      <w:rFonts w:ascii="Garamond" w:hAnsi="Garamond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30E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yalmaral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almarales1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tail%20sales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Retail sales resume.dot</Template>
  <TotalTime>1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2</cp:revision>
  <cp:lastPrinted>2003-11-20T19:41:00Z</cp:lastPrinted>
  <dcterms:created xsi:type="dcterms:W3CDTF">2015-04-01T02:49:00Z</dcterms:created>
  <dcterms:modified xsi:type="dcterms:W3CDTF">2015-04-01T02:49:00Z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TC063694771033</vt:lpwstr>
  </property>
</Properties>
</file>