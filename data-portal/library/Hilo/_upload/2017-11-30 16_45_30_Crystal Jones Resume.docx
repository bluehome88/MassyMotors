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16" w:rsidRPr="00BD686B" w:rsidRDefault="00102F90" w:rsidP="00141A4C">
      <w:pPr>
        <w:pStyle w:val="Title"/>
        <w:rPr>
          <w:sz w:val="32"/>
        </w:rPr>
      </w:pPr>
      <w:r w:rsidRPr="00BD686B">
        <w:rPr>
          <w:sz w:val="32"/>
        </w:rPr>
        <w:t>Crystal Jones</w:t>
      </w:r>
    </w:p>
    <w:p w:rsidR="00102F90" w:rsidRDefault="00102F90" w:rsidP="008477EF">
      <w:pPr>
        <w:spacing w:after="0"/>
      </w:pPr>
      <w:r w:rsidRPr="008477EF">
        <w:rPr>
          <w:b/>
        </w:rPr>
        <w:t>Address:</w:t>
      </w:r>
      <w:r>
        <w:t xml:space="preserve"> #1 Bains Ave, Saddle Road San Juan. </w:t>
      </w:r>
    </w:p>
    <w:p w:rsidR="00102F90" w:rsidRDefault="00141A4C" w:rsidP="008477EF">
      <w:pPr>
        <w:spacing w:after="0"/>
      </w:pPr>
      <w:r>
        <w:t> </w:t>
      </w:r>
      <w:sdt>
        <w:sdtPr>
          <w:alias w:val="Telephone:"/>
          <w:tag w:val="Telephone:"/>
          <w:id w:val="-1416317146"/>
          <w:placeholder>
            <w:docPart w:val="EFB35B3B9F9348B3983B8F5054B9A414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Pr="008477EF">
            <w:rPr>
              <w:b/>
            </w:rPr>
            <w:t>Telephone</w:t>
          </w:r>
        </w:sdtContent>
      </w:sdt>
      <w:r w:rsidR="00102F90">
        <w:t>: (868)393-9827| (868)464-2397| (868)675-0576</w:t>
      </w:r>
    </w:p>
    <w:p w:rsidR="00141A4C" w:rsidRDefault="00141A4C" w:rsidP="008477EF">
      <w:pPr>
        <w:spacing w:after="0"/>
      </w:pPr>
      <w:r>
        <w:t> </w:t>
      </w:r>
      <w:r w:rsidR="00102F90" w:rsidRPr="008477EF">
        <w:rPr>
          <w:b/>
        </w:rPr>
        <w:t>Email</w:t>
      </w:r>
      <w:r w:rsidR="00102F90">
        <w:t>: crystaljones868@gmail.com</w:t>
      </w:r>
    </w:p>
    <w:p w:rsidR="006270A9" w:rsidRDefault="004E6BE3" w:rsidP="00141A4C">
      <w:pPr>
        <w:pStyle w:val="Heading1"/>
      </w:pPr>
      <w:r>
        <w:t>Objectives</w:t>
      </w:r>
    </w:p>
    <w:p w:rsidR="006270A9" w:rsidRPr="00D23A72" w:rsidRDefault="00102F90" w:rsidP="004E6BE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D23A72">
        <w:rPr>
          <w:rFonts w:ascii="Times New Roman" w:hAnsi="Times New Roman" w:cs="Times New Roman"/>
          <w:sz w:val="24"/>
        </w:rPr>
        <w:t>To always put my best foot forward at any task I’m assigned to.</w:t>
      </w:r>
    </w:p>
    <w:p w:rsidR="004E6BE3" w:rsidRPr="00D23A72" w:rsidRDefault="004E6BE3" w:rsidP="004E6BE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D23A72">
        <w:rPr>
          <w:rFonts w:ascii="Times New Roman" w:hAnsi="Times New Roman" w:cs="Times New Roman"/>
          <w:sz w:val="24"/>
        </w:rPr>
        <w:t>To gain experience.</w:t>
      </w:r>
    </w:p>
    <w:sdt>
      <w:sdtPr>
        <w:alias w:val="Education:"/>
        <w:tag w:val="Education:"/>
        <w:id w:val="807127995"/>
        <w:placeholder>
          <w:docPart w:val="0DDC441D0DB240D59A239C5796A5D6F3"/>
        </w:placeholder>
        <w:temporary/>
        <w:showingPlcHdr/>
      </w:sdtPr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102F90" w:rsidRDefault="00102F90" w:rsidP="00A65288">
      <w:pPr>
        <w:pStyle w:val="ListBullet"/>
        <w:numPr>
          <w:ilvl w:val="0"/>
          <w:numId w:val="25"/>
        </w:numPr>
      </w:pPr>
      <w:r>
        <w:t>CARIBBEAN EXAMINATIONS COUNCIL (CXC):</w:t>
      </w:r>
    </w:p>
    <w:tbl>
      <w:tblPr>
        <w:tblStyle w:val="TableGrid"/>
        <w:tblW w:w="0" w:type="auto"/>
        <w:tblInd w:w="216" w:type="dxa"/>
        <w:tblLook w:val="04A0"/>
      </w:tblPr>
      <w:tblGrid>
        <w:gridCol w:w="3389"/>
        <w:gridCol w:w="3374"/>
      </w:tblGrid>
      <w:tr w:rsidR="00102F90" w:rsidTr="00BD686B">
        <w:trPr>
          <w:trHeight w:val="305"/>
        </w:trPr>
        <w:tc>
          <w:tcPr>
            <w:tcW w:w="3389" w:type="dxa"/>
          </w:tcPr>
          <w:p w:rsidR="00102F90" w:rsidRDefault="00102F90" w:rsidP="00102F90">
            <w:pPr>
              <w:pStyle w:val="ListBullet"/>
              <w:numPr>
                <w:ilvl w:val="0"/>
                <w:numId w:val="0"/>
              </w:numPr>
            </w:pPr>
            <w:r>
              <w:t>SUBJECTS</w:t>
            </w:r>
          </w:p>
        </w:tc>
        <w:tc>
          <w:tcPr>
            <w:tcW w:w="3374" w:type="dxa"/>
          </w:tcPr>
          <w:p w:rsidR="00102F90" w:rsidRDefault="00102F90" w:rsidP="00102F90">
            <w:pPr>
              <w:pStyle w:val="ListBullet"/>
              <w:ind w:left="0" w:firstLine="0"/>
            </w:pPr>
            <w:r>
              <w:t>GRADES</w:t>
            </w:r>
          </w:p>
        </w:tc>
      </w:tr>
      <w:tr w:rsidR="00102F90" w:rsidTr="00BD686B">
        <w:trPr>
          <w:trHeight w:val="305"/>
        </w:trPr>
        <w:tc>
          <w:tcPr>
            <w:tcW w:w="3389" w:type="dxa"/>
          </w:tcPr>
          <w:p w:rsidR="00102F90" w:rsidRDefault="00102F90" w:rsidP="00102F90">
            <w:pPr>
              <w:pStyle w:val="ListBullet"/>
              <w:ind w:left="0" w:firstLine="0"/>
            </w:pPr>
            <w:r>
              <w:t>MATHEMATICS</w:t>
            </w:r>
          </w:p>
        </w:tc>
        <w:tc>
          <w:tcPr>
            <w:tcW w:w="3374" w:type="dxa"/>
          </w:tcPr>
          <w:p w:rsidR="00102F90" w:rsidRDefault="00102F90" w:rsidP="00102F90">
            <w:pPr>
              <w:pStyle w:val="ListBullet"/>
              <w:ind w:left="0" w:firstLine="0"/>
            </w:pPr>
            <w:r>
              <w:t>||</w:t>
            </w:r>
          </w:p>
        </w:tc>
      </w:tr>
      <w:tr w:rsidR="00102F90" w:rsidTr="00BD686B">
        <w:trPr>
          <w:trHeight w:val="305"/>
        </w:trPr>
        <w:tc>
          <w:tcPr>
            <w:tcW w:w="3389" w:type="dxa"/>
          </w:tcPr>
          <w:p w:rsidR="00102F90" w:rsidRDefault="00102F90" w:rsidP="00102F90">
            <w:pPr>
              <w:pStyle w:val="ListBullet"/>
              <w:ind w:left="0" w:firstLine="0"/>
            </w:pPr>
            <w:r>
              <w:t>EN</w:t>
            </w:r>
            <w:r w:rsidR="00A65288">
              <w:t>GLISH</w:t>
            </w:r>
          </w:p>
        </w:tc>
        <w:tc>
          <w:tcPr>
            <w:tcW w:w="3374" w:type="dxa"/>
          </w:tcPr>
          <w:p w:rsidR="00102F90" w:rsidRDefault="00A65288" w:rsidP="00102F90">
            <w:pPr>
              <w:pStyle w:val="ListBullet"/>
              <w:ind w:left="0" w:firstLine="0"/>
            </w:pPr>
            <w:r>
              <w:t xml:space="preserve">|| </w:t>
            </w:r>
          </w:p>
        </w:tc>
      </w:tr>
      <w:tr w:rsidR="00102F90" w:rsidTr="00BD686B">
        <w:trPr>
          <w:trHeight w:val="321"/>
        </w:trPr>
        <w:tc>
          <w:tcPr>
            <w:tcW w:w="3389" w:type="dxa"/>
          </w:tcPr>
          <w:p w:rsidR="00102F90" w:rsidRDefault="00A65288" w:rsidP="00102F90">
            <w:pPr>
              <w:pStyle w:val="ListBullet"/>
              <w:ind w:left="0" w:firstLine="0"/>
            </w:pPr>
            <w:r>
              <w:t>SOCIAL STUDIES</w:t>
            </w:r>
          </w:p>
        </w:tc>
        <w:tc>
          <w:tcPr>
            <w:tcW w:w="3374" w:type="dxa"/>
          </w:tcPr>
          <w:p w:rsidR="00102F90" w:rsidRDefault="00A65288" w:rsidP="00102F90">
            <w:pPr>
              <w:pStyle w:val="ListBullet"/>
              <w:ind w:left="0" w:firstLine="0"/>
            </w:pPr>
            <w:r>
              <w:t xml:space="preserve">| </w:t>
            </w:r>
          </w:p>
        </w:tc>
      </w:tr>
      <w:tr w:rsidR="00102F90" w:rsidTr="00BD686B">
        <w:trPr>
          <w:trHeight w:val="305"/>
        </w:trPr>
        <w:tc>
          <w:tcPr>
            <w:tcW w:w="3389" w:type="dxa"/>
          </w:tcPr>
          <w:p w:rsidR="00102F90" w:rsidRDefault="00A65288" w:rsidP="00102F90">
            <w:pPr>
              <w:pStyle w:val="ListBullet"/>
              <w:ind w:left="0" w:firstLine="0"/>
            </w:pPr>
            <w:r>
              <w:t>FOOD AND NUTRITION</w:t>
            </w:r>
          </w:p>
        </w:tc>
        <w:tc>
          <w:tcPr>
            <w:tcW w:w="3374" w:type="dxa"/>
          </w:tcPr>
          <w:p w:rsidR="00102F90" w:rsidRDefault="00A65288" w:rsidP="00102F90">
            <w:pPr>
              <w:pStyle w:val="ListBullet"/>
              <w:ind w:left="0" w:firstLine="0"/>
            </w:pPr>
            <w:r>
              <w:t>||</w:t>
            </w:r>
          </w:p>
        </w:tc>
      </w:tr>
      <w:tr w:rsidR="00102F90" w:rsidTr="00BD686B">
        <w:trPr>
          <w:trHeight w:val="305"/>
        </w:trPr>
        <w:tc>
          <w:tcPr>
            <w:tcW w:w="3389" w:type="dxa"/>
          </w:tcPr>
          <w:p w:rsidR="00102F90" w:rsidRDefault="00A65288" w:rsidP="00102F90">
            <w:pPr>
              <w:pStyle w:val="ListBullet"/>
              <w:ind w:left="0" w:firstLine="0"/>
            </w:pPr>
            <w:r>
              <w:t>HUMAN AND SOCIAL BIOLOGY</w:t>
            </w:r>
          </w:p>
        </w:tc>
        <w:tc>
          <w:tcPr>
            <w:tcW w:w="3374" w:type="dxa"/>
          </w:tcPr>
          <w:p w:rsidR="00102F90" w:rsidRDefault="00A65288" w:rsidP="00102F90">
            <w:pPr>
              <w:pStyle w:val="ListBullet"/>
              <w:ind w:left="0" w:firstLine="0"/>
            </w:pPr>
            <w:r>
              <w:t>||</w:t>
            </w:r>
          </w:p>
        </w:tc>
      </w:tr>
      <w:tr w:rsidR="00102F90" w:rsidTr="00BD686B">
        <w:trPr>
          <w:trHeight w:val="305"/>
        </w:trPr>
        <w:tc>
          <w:tcPr>
            <w:tcW w:w="3389" w:type="dxa"/>
          </w:tcPr>
          <w:p w:rsidR="00102F90" w:rsidRDefault="00A65288" w:rsidP="00102F90">
            <w:pPr>
              <w:pStyle w:val="ListBullet"/>
              <w:ind w:left="0" w:firstLine="0"/>
            </w:pPr>
            <w:r>
              <w:t>BIOLOGY</w:t>
            </w:r>
          </w:p>
        </w:tc>
        <w:tc>
          <w:tcPr>
            <w:tcW w:w="3374" w:type="dxa"/>
          </w:tcPr>
          <w:p w:rsidR="00A65288" w:rsidRDefault="00A65288" w:rsidP="00A65288">
            <w:pPr>
              <w:pStyle w:val="ListBullet"/>
              <w:ind w:left="0" w:firstLine="0"/>
            </w:pPr>
            <w:r>
              <w:t>|||</w:t>
            </w:r>
          </w:p>
        </w:tc>
      </w:tr>
      <w:tr w:rsidR="00A65288" w:rsidTr="00BD686B">
        <w:trPr>
          <w:trHeight w:val="305"/>
        </w:trPr>
        <w:tc>
          <w:tcPr>
            <w:tcW w:w="3389" w:type="dxa"/>
          </w:tcPr>
          <w:p w:rsidR="00A65288" w:rsidRDefault="00A65288" w:rsidP="00102F90">
            <w:pPr>
              <w:pStyle w:val="ListBullet"/>
              <w:ind w:left="0" w:firstLine="0"/>
            </w:pPr>
            <w:r>
              <w:t>GEOGRAPHY</w:t>
            </w:r>
          </w:p>
        </w:tc>
        <w:tc>
          <w:tcPr>
            <w:tcW w:w="3374" w:type="dxa"/>
          </w:tcPr>
          <w:p w:rsidR="00A65288" w:rsidRDefault="00A65288" w:rsidP="00A65288">
            <w:pPr>
              <w:pStyle w:val="ListBullet"/>
              <w:ind w:left="0" w:firstLine="0"/>
            </w:pPr>
            <w:r>
              <w:t>|||</w:t>
            </w:r>
          </w:p>
        </w:tc>
      </w:tr>
      <w:tr w:rsidR="00A65288" w:rsidTr="00BD686B">
        <w:trPr>
          <w:trHeight w:val="305"/>
        </w:trPr>
        <w:tc>
          <w:tcPr>
            <w:tcW w:w="3389" w:type="dxa"/>
          </w:tcPr>
          <w:p w:rsidR="00A65288" w:rsidRDefault="00A65288" w:rsidP="00102F90">
            <w:pPr>
              <w:pStyle w:val="ListBullet"/>
              <w:ind w:left="0" w:firstLine="0"/>
            </w:pPr>
            <w:r>
              <w:t>ECONOMICS</w:t>
            </w:r>
          </w:p>
        </w:tc>
        <w:tc>
          <w:tcPr>
            <w:tcW w:w="3374" w:type="dxa"/>
          </w:tcPr>
          <w:p w:rsidR="00A65288" w:rsidRDefault="00A65288" w:rsidP="00A65288">
            <w:pPr>
              <w:pStyle w:val="ListBullet"/>
              <w:ind w:left="0" w:firstLine="0"/>
            </w:pPr>
            <w:r>
              <w:t>|||</w:t>
            </w:r>
          </w:p>
        </w:tc>
      </w:tr>
    </w:tbl>
    <w:p w:rsidR="00A65288" w:rsidRDefault="00A65288" w:rsidP="00A65288">
      <w:pPr>
        <w:pStyle w:val="ListBullet"/>
        <w:numPr>
          <w:ilvl w:val="0"/>
          <w:numId w:val="0"/>
        </w:numPr>
        <w:ind w:left="216" w:hanging="216"/>
      </w:pPr>
    </w:p>
    <w:p w:rsidR="00102F90" w:rsidRDefault="00A65288" w:rsidP="00A65288">
      <w:pPr>
        <w:pStyle w:val="ListBullet"/>
        <w:numPr>
          <w:ilvl w:val="0"/>
          <w:numId w:val="25"/>
        </w:numPr>
      </w:pPr>
      <w:r>
        <w:t xml:space="preserve"> SUBJECTS </w:t>
      </w:r>
      <w:r w:rsidR="00EC3777">
        <w:t xml:space="preserve">PASSED </w:t>
      </w:r>
      <w:r>
        <w:t>AT CARIBBEAN ADVANCED PROFICIENCY EXAMINATION</w:t>
      </w:r>
      <w:r w:rsidR="00EC3777">
        <w:t xml:space="preserve"> UNIT 1</w:t>
      </w:r>
      <w:r>
        <w:t xml:space="preserve"> (CAPE</w:t>
      </w:r>
      <w:r w:rsidR="001F5D18">
        <w:t xml:space="preserve"> UNIT</w:t>
      </w:r>
      <w:bookmarkStart w:id="0" w:name="_GoBack"/>
      <w:bookmarkEnd w:id="0"/>
      <w:r w:rsidR="00EC3777">
        <w:t>1</w:t>
      </w:r>
      <w:r>
        <w:t>):</w:t>
      </w:r>
    </w:p>
    <w:tbl>
      <w:tblPr>
        <w:tblStyle w:val="TableGrid"/>
        <w:tblW w:w="0" w:type="auto"/>
        <w:tblInd w:w="360" w:type="dxa"/>
        <w:tblLook w:val="04A0"/>
      </w:tblPr>
      <w:tblGrid>
        <w:gridCol w:w="5952"/>
      </w:tblGrid>
      <w:tr w:rsidR="00A65288" w:rsidTr="00A65288">
        <w:trPr>
          <w:trHeight w:val="304"/>
        </w:trPr>
        <w:tc>
          <w:tcPr>
            <w:tcW w:w="5952" w:type="dxa"/>
          </w:tcPr>
          <w:p w:rsidR="00A65288" w:rsidRDefault="00A65288" w:rsidP="00D23A72">
            <w:pPr>
              <w:pStyle w:val="ListBullet"/>
              <w:numPr>
                <w:ilvl w:val="0"/>
                <w:numId w:val="0"/>
              </w:numPr>
            </w:pPr>
            <w:r>
              <w:t>SUBJECTS</w:t>
            </w:r>
          </w:p>
        </w:tc>
      </w:tr>
      <w:tr w:rsidR="00A65288" w:rsidTr="00A65288">
        <w:trPr>
          <w:trHeight w:val="319"/>
        </w:trPr>
        <w:tc>
          <w:tcPr>
            <w:tcW w:w="5952" w:type="dxa"/>
          </w:tcPr>
          <w:p w:rsidR="00BD686B" w:rsidRDefault="00BD686B" w:rsidP="00BD686B">
            <w:pPr>
              <w:pStyle w:val="ListBullet"/>
              <w:numPr>
                <w:ilvl w:val="0"/>
                <w:numId w:val="26"/>
              </w:numPr>
            </w:pPr>
            <w:r>
              <w:t>ENVIRONMENTAL SCIENCE</w:t>
            </w:r>
          </w:p>
        </w:tc>
      </w:tr>
      <w:tr w:rsidR="00A65288" w:rsidTr="00A65288">
        <w:trPr>
          <w:trHeight w:val="304"/>
        </w:trPr>
        <w:tc>
          <w:tcPr>
            <w:tcW w:w="5952" w:type="dxa"/>
          </w:tcPr>
          <w:p w:rsidR="00A65288" w:rsidRDefault="00BD686B" w:rsidP="00BD686B">
            <w:pPr>
              <w:pStyle w:val="ListBullet"/>
              <w:numPr>
                <w:ilvl w:val="0"/>
                <w:numId w:val="26"/>
              </w:numPr>
            </w:pPr>
            <w:r>
              <w:t>GEOGRAPHY</w:t>
            </w:r>
          </w:p>
        </w:tc>
      </w:tr>
      <w:tr w:rsidR="00A65288" w:rsidTr="00A65288">
        <w:trPr>
          <w:trHeight w:val="304"/>
        </w:trPr>
        <w:tc>
          <w:tcPr>
            <w:tcW w:w="5952" w:type="dxa"/>
          </w:tcPr>
          <w:p w:rsidR="00A65288" w:rsidRDefault="00BD686B" w:rsidP="00BD686B">
            <w:pPr>
              <w:pStyle w:val="ListBullet"/>
              <w:numPr>
                <w:ilvl w:val="0"/>
                <w:numId w:val="26"/>
              </w:numPr>
            </w:pPr>
            <w:r>
              <w:t>SOCIOLOGY</w:t>
            </w:r>
          </w:p>
        </w:tc>
      </w:tr>
      <w:tr w:rsidR="00A65288" w:rsidTr="00BD686B">
        <w:trPr>
          <w:trHeight w:val="70"/>
        </w:trPr>
        <w:tc>
          <w:tcPr>
            <w:tcW w:w="5952" w:type="dxa"/>
          </w:tcPr>
          <w:p w:rsidR="00A65288" w:rsidRDefault="00BD686B" w:rsidP="00BD686B">
            <w:pPr>
              <w:pStyle w:val="ListBullet"/>
              <w:numPr>
                <w:ilvl w:val="0"/>
                <w:numId w:val="26"/>
              </w:numPr>
            </w:pPr>
            <w:r>
              <w:t>COMMUNICATIONS STUDIES</w:t>
            </w:r>
          </w:p>
        </w:tc>
      </w:tr>
    </w:tbl>
    <w:sdt>
      <w:sdtPr>
        <w:alias w:val="Skills &amp; Abilities:"/>
        <w:tag w:val="Skills &amp; Abilities:"/>
        <w:id w:val="458624136"/>
        <w:placeholder>
          <w:docPart w:val="5C47C4B9F7F84D43858A568F680F0D21"/>
        </w:placeholder>
        <w:temporary/>
        <w:showingPlcHdr/>
      </w:sdtPr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Pr="00D23A72" w:rsidRDefault="004E6BE3" w:rsidP="00D23A72">
      <w:pPr>
        <w:numPr>
          <w:ilvl w:val="0"/>
          <w:numId w:val="27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92B2C"/>
          <w:sz w:val="24"/>
          <w:szCs w:val="24"/>
          <w:lang w:eastAsia="en-US"/>
        </w:rPr>
      </w:pPr>
      <w:r w:rsidRPr="00D23A72">
        <w:rPr>
          <w:rFonts w:ascii="Times New Roman" w:eastAsia="Times New Roman" w:hAnsi="Times New Roman" w:cs="Times New Roman"/>
          <w:color w:val="292B2C"/>
          <w:sz w:val="24"/>
          <w:szCs w:val="24"/>
          <w:lang w:eastAsia="en-US"/>
        </w:rPr>
        <w:t>Able to work and communicate well with others, is self-motivated, good at decision making, able to work under pressure, well organized</w:t>
      </w:r>
      <w:r w:rsidR="008477EF" w:rsidRPr="00D23A72">
        <w:rPr>
          <w:rFonts w:ascii="Times New Roman" w:eastAsia="Times New Roman" w:hAnsi="Times New Roman" w:cs="Times New Roman"/>
          <w:color w:val="292B2C"/>
          <w:sz w:val="24"/>
          <w:szCs w:val="24"/>
          <w:lang w:eastAsia="en-US"/>
        </w:rPr>
        <w:t>, open-minded</w:t>
      </w:r>
      <w:r w:rsidRPr="00D23A72">
        <w:rPr>
          <w:rFonts w:ascii="Times New Roman" w:eastAsia="Times New Roman" w:hAnsi="Times New Roman" w:cs="Times New Roman"/>
          <w:color w:val="292B2C"/>
          <w:sz w:val="24"/>
          <w:szCs w:val="24"/>
          <w:lang w:eastAsia="en-US"/>
        </w:rPr>
        <w:t xml:space="preserve"> and is able to show great teamwork.</w:t>
      </w:r>
    </w:p>
    <w:p w:rsidR="008477EF" w:rsidRDefault="008477EF">
      <w:pPr>
        <w:pStyle w:val="Heading1"/>
      </w:pPr>
      <w:r>
        <w:t>Voluntary Experiences\Leadership</w:t>
      </w:r>
    </w:p>
    <w:p w:rsidR="006270A9" w:rsidRPr="00764EF4" w:rsidRDefault="008477EF" w:rsidP="004E6BE3">
      <w:pPr>
        <w:pStyle w:val="ListBullet"/>
        <w:numPr>
          <w:ilvl w:val="0"/>
          <w:numId w:val="25"/>
        </w:numPr>
        <w:rPr>
          <w:sz w:val="24"/>
        </w:rPr>
      </w:pPr>
      <w:r w:rsidRPr="00764EF4">
        <w:rPr>
          <w:sz w:val="24"/>
        </w:rPr>
        <w:t>Nominated as one of RBC’s Top 10 Most Outstanding Young Leaders in (2015-2016).</w:t>
      </w:r>
    </w:p>
    <w:p w:rsidR="008477EF" w:rsidRPr="00764EF4" w:rsidRDefault="008477EF" w:rsidP="004E6BE3">
      <w:pPr>
        <w:pStyle w:val="ListBullet"/>
        <w:numPr>
          <w:ilvl w:val="0"/>
          <w:numId w:val="25"/>
        </w:numPr>
        <w:rPr>
          <w:sz w:val="24"/>
        </w:rPr>
      </w:pPr>
      <w:r w:rsidRPr="00764EF4">
        <w:rPr>
          <w:sz w:val="24"/>
        </w:rPr>
        <w:t>A Youth Mentor for</w:t>
      </w:r>
      <w:r w:rsidR="00764EF4" w:rsidRPr="00764EF4">
        <w:rPr>
          <w:sz w:val="24"/>
        </w:rPr>
        <w:t xml:space="preserve"> teens within Trinidad and Tobago as well as </w:t>
      </w:r>
      <w:r w:rsidRPr="00764EF4">
        <w:rPr>
          <w:sz w:val="24"/>
        </w:rPr>
        <w:t>Canada.</w:t>
      </w:r>
    </w:p>
    <w:p w:rsidR="00D23A72" w:rsidRDefault="00764EF4" w:rsidP="00D23A72">
      <w:pPr>
        <w:pStyle w:val="ListBullet"/>
        <w:numPr>
          <w:ilvl w:val="0"/>
          <w:numId w:val="25"/>
        </w:numPr>
      </w:pPr>
      <w:r w:rsidRPr="00D23A72">
        <w:rPr>
          <w:sz w:val="24"/>
        </w:rPr>
        <w:t>Captain of Zenith’s Volleyball School B-Division Women team</w:t>
      </w:r>
      <w:r>
        <w:t xml:space="preserve">. </w:t>
      </w:r>
    </w:p>
    <w:p w:rsidR="00D23A72" w:rsidRDefault="00D23A72" w:rsidP="00D23A7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1C525B" w:themeColor="accent1" w:themeShade="80"/>
          <w:sz w:val="28"/>
          <w:szCs w:val="28"/>
        </w:rPr>
      </w:pPr>
    </w:p>
    <w:p w:rsidR="00D23A72" w:rsidRPr="00D23A72" w:rsidRDefault="00D23A72" w:rsidP="00D23A7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D23A72">
        <w:rPr>
          <w:rFonts w:ascii="Times New Roman" w:hAnsi="Times New Roman" w:cs="Times New Roman"/>
          <w:color w:val="1C525B" w:themeColor="accent1" w:themeShade="80"/>
          <w:sz w:val="28"/>
          <w:szCs w:val="28"/>
        </w:rPr>
        <w:t>Work Experience</w:t>
      </w:r>
    </w:p>
    <w:p w:rsidR="00D23A72" w:rsidRPr="00D23A72" w:rsidRDefault="00D23A72" w:rsidP="00D23A72">
      <w:pPr>
        <w:pStyle w:val="ListBullet"/>
        <w:numPr>
          <w:ilvl w:val="0"/>
          <w:numId w:val="29"/>
        </w:numPr>
        <w:spacing w:after="0" w:line="240" w:lineRule="auto"/>
        <w:rPr>
          <w:color w:val="auto"/>
          <w:sz w:val="24"/>
        </w:rPr>
      </w:pPr>
      <w:r w:rsidRPr="00D23A72">
        <w:rPr>
          <w:color w:val="auto"/>
          <w:sz w:val="24"/>
        </w:rPr>
        <w:t>Actress- at DC Shell Theater (2017).</w:t>
      </w:r>
    </w:p>
    <w:p w:rsidR="00D23A72" w:rsidRPr="00D23A72" w:rsidRDefault="00D23A72" w:rsidP="00D23A72">
      <w:pPr>
        <w:pStyle w:val="ListBullet"/>
        <w:numPr>
          <w:ilvl w:val="0"/>
          <w:numId w:val="29"/>
        </w:numPr>
        <w:spacing w:after="0" w:line="240" w:lineRule="auto"/>
        <w:rPr>
          <w:color w:val="auto"/>
          <w:sz w:val="24"/>
        </w:rPr>
      </w:pPr>
      <w:r w:rsidRPr="00D23A72">
        <w:rPr>
          <w:color w:val="auto"/>
          <w:sz w:val="24"/>
        </w:rPr>
        <w:t>Seasonal Secretary and Sales Representative – at Star Craft Quality Products (2016-2017).</w:t>
      </w:r>
    </w:p>
    <w:p w:rsidR="00D23A72" w:rsidRPr="004861DD" w:rsidRDefault="00D23A72" w:rsidP="00BB4731">
      <w:pPr>
        <w:pStyle w:val="ListBullet"/>
        <w:numPr>
          <w:ilvl w:val="0"/>
          <w:numId w:val="0"/>
        </w:numPr>
        <w:rPr>
          <w:color w:val="auto"/>
          <w:sz w:val="20"/>
        </w:rPr>
      </w:pPr>
    </w:p>
    <w:sectPr w:rsidR="00D23A72" w:rsidRPr="004861DD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4A6" w:rsidRDefault="005F64A6">
      <w:pPr>
        <w:spacing w:after="0"/>
      </w:pPr>
      <w:r>
        <w:separator/>
      </w:r>
    </w:p>
  </w:endnote>
  <w:endnote w:type="continuationSeparator" w:id="1">
    <w:p w:rsidR="005F64A6" w:rsidRDefault="005F64A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Footer"/>
    </w:pPr>
    <w:r>
      <w:t xml:space="preserve">Page </w:t>
    </w:r>
    <w:r w:rsidR="001767F7">
      <w:fldChar w:fldCharType="begin"/>
    </w:r>
    <w:r>
      <w:instrText xml:space="preserve"> PAGE   \* MERGEFORMAT </w:instrText>
    </w:r>
    <w:r w:rsidR="001767F7">
      <w:fldChar w:fldCharType="separate"/>
    </w:r>
    <w:r w:rsidR="00BB4731">
      <w:rPr>
        <w:noProof/>
      </w:rPr>
      <w:t>2</w:t>
    </w:r>
    <w:r w:rsidR="001767F7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4A6" w:rsidRDefault="005F64A6">
      <w:pPr>
        <w:spacing w:after="0"/>
      </w:pPr>
      <w:r>
        <w:separator/>
      </w:r>
    </w:p>
  </w:footnote>
  <w:footnote w:type="continuationSeparator" w:id="1">
    <w:p w:rsidR="005F64A6" w:rsidRDefault="005F64A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60E6423"/>
    <w:multiLevelType w:val="hybridMultilevel"/>
    <w:tmpl w:val="4EEE8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0ECF5C30"/>
    <w:multiLevelType w:val="hybridMultilevel"/>
    <w:tmpl w:val="B6849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28835A2C"/>
    <w:multiLevelType w:val="multilevel"/>
    <w:tmpl w:val="4158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632A2F"/>
    <w:multiLevelType w:val="hybridMultilevel"/>
    <w:tmpl w:val="115EB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F2901"/>
    <w:multiLevelType w:val="hybridMultilevel"/>
    <w:tmpl w:val="D0B4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7E5015F6"/>
    <w:multiLevelType w:val="hybridMultilevel"/>
    <w:tmpl w:val="6D74739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1"/>
  </w:num>
  <w:num w:numId="16">
    <w:abstractNumId w:val="13"/>
  </w:num>
  <w:num w:numId="17">
    <w:abstractNumId w:val="20"/>
  </w:num>
  <w:num w:numId="18">
    <w:abstractNumId w:val="11"/>
  </w:num>
  <w:num w:numId="19">
    <w:abstractNumId w:val="24"/>
  </w:num>
  <w:num w:numId="20">
    <w:abstractNumId w:val="22"/>
  </w:num>
  <w:num w:numId="21">
    <w:abstractNumId w:val="12"/>
  </w:num>
  <w:num w:numId="22">
    <w:abstractNumId w:val="18"/>
  </w:num>
  <w:num w:numId="23">
    <w:abstractNumId w:val="23"/>
  </w:num>
  <w:num w:numId="24">
    <w:abstractNumId w:val="25"/>
  </w:num>
  <w:num w:numId="25">
    <w:abstractNumId w:val="19"/>
  </w:num>
  <w:num w:numId="26">
    <w:abstractNumId w:val="10"/>
  </w:num>
  <w:num w:numId="27">
    <w:abstractNumId w:val="16"/>
  </w:num>
  <w:num w:numId="28">
    <w:abstractNumId w:val="17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attachedTemplate r:id="rId1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02F90"/>
    <w:rsid w:val="000A4F59"/>
    <w:rsid w:val="000C2BB9"/>
    <w:rsid w:val="00102F90"/>
    <w:rsid w:val="00141A4C"/>
    <w:rsid w:val="001767F7"/>
    <w:rsid w:val="001B29CF"/>
    <w:rsid w:val="001F5D18"/>
    <w:rsid w:val="0024446B"/>
    <w:rsid w:val="0028220F"/>
    <w:rsid w:val="00291D26"/>
    <w:rsid w:val="00356C14"/>
    <w:rsid w:val="004861DD"/>
    <w:rsid w:val="004E6BE3"/>
    <w:rsid w:val="005F64A6"/>
    <w:rsid w:val="00617B26"/>
    <w:rsid w:val="006270A9"/>
    <w:rsid w:val="00675956"/>
    <w:rsid w:val="00681034"/>
    <w:rsid w:val="007239CD"/>
    <w:rsid w:val="00764EF4"/>
    <w:rsid w:val="00816216"/>
    <w:rsid w:val="008477EF"/>
    <w:rsid w:val="0087734B"/>
    <w:rsid w:val="009A2FCC"/>
    <w:rsid w:val="009A5B43"/>
    <w:rsid w:val="009D5933"/>
    <w:rsid w:val="00A65288"/>
    <w:rsid w:val="00BB4731"/>
    <w:rsid w:val="00BD686B"/>
    <w:rsid w:val="00BD768D"/>
    <w:rsid w:val="00BE3184"/>
    <w:rsid w:val="00C61F8E"/>
    <w:rsid w:val="00D23A72"/>
    <w:rsid w:val="00DC6C6F"/>
    <w:rsid w:val="00E83E4B"/>
    <w:rsid w:val="00EC3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D26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1D26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D26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291D26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1D26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1D26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1D26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102F9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4E6B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4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ystal%20Jone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B35B3B9F9348B3983B8F5054B9A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B7EE1-20C7-4758-B952-E51349803C98}"/>
      </w:docPartPr>
      <w:docPartBody>
        <w:p w:rsidR="0030777B" w:rsidRDefault="00582D1B">
          <w:pPr>
            <w:pStyle w:val="EFB35B3B9F9348B3983B8F5054B9A414"/>
          </w:pPr>
          <w:r>
            <w:t>Telephone</w:t>
          </w:r>
        </w:p>
      </w:docPartBody>
    </w:docPart>
    <w:docPart>
      <w:docPartPr>
        <w:name w:val="0DDC441D0DB240D59A239C5796A5D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B6D7C-113A-47D9-88E1-5C2761331AA8}"/>
      </w:docPartPr>
      <w:docPartBody>
        <w:p w:rsidR="0030777B" w:rsidRDefault="00582D1B">
          <w:pPr>
            <w:pStyle w:val="0DDC441D0DB240D59A239C5796A5D6F3"/>
          </w:pPr>
          <w:r>
            <w:t>Education</w:t>
          </w:r>
        </w:p>
      </w:docPartBody>
    </w:docPart>
    <w:docPart>
      <w:docPartPr>
        <w:name w:val="5C47C4B9F7F84D43858A568F680F0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7749-B1D2-4395-866D-81C776E26051}"/>
      </w:docPartPr>
      <w:docPartBody>
        <w:p w:rsidR="0030777B" w:rsidRDefault="00582D1B">
          <w:pPr>
            <w:pStyle w:val="5C47C4B9F7F84D43858A568F680F0D21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82D1B"/>
    <w:rsid w:val="0030777B"/>
    <w:rsid w:val="00582D1B"/>
    <w:rsid w:val="00606E96"/>
    <w:rsid w:val="00911D66"/>
    <w:rsid w:val="00A14F3C"/>
    <w:rsid w:val="00E56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8B5F62F4B9469AAAA808BC26572F1B">
    <w:name w:val="C58B5F62F4B9469AAAA808BC26572F1B"/>
    <w:rsid w:val="00E56EA0"/>
  </w:style>
  <w:style w:type="paragraph" w:customStyle="1" w:styleId="69F7A489F723412F8B9DD6A649D9CEEF">
    <w:name w:val="69F7A489F723412F8B9DD6A649D9CEEF"/>
    <w:rsid w:val="00E56EA0"/>
  </w:style>
  <w:style w:type="paragraph" w:customStyle="1" w:styleId="EFB35B3B9F9348B3983B8F5054B9A414">
    <w:name w:val="EFB35B3B9F9348B3983B8F5054B9A414"/>
    <w:rsid w:val="00E56EA0"/>
  </w:style>
  <w:style w:type="paragraph" w:customStyle="1" w:styleId="F55CC78CAC944DFB838BF988EFB8C225">
    <w:name w:val="F55CC78CAC944DFB838BF988EFB8C225"/>
    <w:rsid w:val="00E56EA0"/>
  </w:style>
  <w:style w:type="paragraph" w:customStyle="1" w:styleId="7D5218E0B04940EDA6E0BC3A27747242">
    <w:name w:val="7D5218E0B04940EDA6E0BC3A27747242"/>
    <w:rsid w:val="00E56EA0"/>
  </w:style>
  <w:style w:type="paragraph" w:customStyle="1" w:styleId="51B8648BB3DB49F08E2E13C27D03E3F8">
    <w:name w:val="51B8648BB3DB49F08E2E13C27D03E3F8"/>
    <w:rsid w:val="00E56EA0"/>
  </w:style>
  <w:style w:type="paragraph" w:customStyle="1" w:styleId="0DDC441D0DB240D59A239C5796A5D6F3">
    <w:name w:val="0DDC441D0DB240D59A239C5796A5D6F3"/>
    <w:rsid w:val="00E56EA0"/>
  </w:style>
  <w:style w:type="paragraph" w:customStyle="1" w:styleId="50D35FA7EEEF48CD842A969BF29938E7">
    <w:name w:val="50D35FA7EEEF48CD842A969BF29938E7"/>
    <w:rsid w:val="00E56EA0"/>
  </w:style>
  <w:style w:type="paragraph" w:customStyle="1" w:styleId="E03C4F99747A47038F16C36241A36D80">
    <w:name w:val="E03C4F99747A47038F16C36241A36D80"/>
    <w:rsid w:val="00E56EA0"/>
  </w:style>
  <w:style w:type="paragraph" w:customStyle="1" w:styleId="571F9FADFE6D4B15A3DB7A5115F5D8BD">
    <w:name w:val="571F9FADFE6D4B15A3DB7A5115F5D8BD"/>
    <w:rsid w:val="00E56EA0"/>
  </w:style>
  <w:style w:type="paragraph" w:customStyle="1" w:styleId="75ED801B2DDC4B85B12332EA44B39E60">
    <w:name w:val="75ED801B2DDC4B85B12332EA44B39E60"/>
    <w:rsid w:val="00E56EA0"/>
  </w:style>
  <w:style w:type="paragraph" w:customStyle="1" w:styleId="B2E40BCEA2174533A7B6A80695C2B650">
    <w:name w:val="B2E40BCEA2174533A7B6A80695C2B650"/>
    <w:rsid w:val="00E56EA0"/>
  </w:style>
  <w:style w:type="paragraph" w:customStyle="1" w:styleId="E581D913DF0E4453A47BCDD0C1E3FD00">
    <w:name w:val="E581D913DF0E4453A47BCDD0C1E3FD00"/>
    <w:rsid w:val="00E56EA0"/>
  </w:style>
  <w:style w:type="paragraph" w:customStyle="1" w:styleId="99FBE590A37741079E5D474A8F377539">
    <w:name w:val="99FBE590A37741079E5D474A8F377539"/>
    <w:rsid w:val="00E56EA0"/>
  </w:style>
  <w:style w:type="paragraph" w:customStyle="1" w:styleId="7A504652886246AEA2B42DEE7779307E">
    <w:name w:val="7A504652886246AEA2B42DEE7779307E"/>
    <w:rsid w:val="00E56EA0"/>
  </w:style>
  <w:style w:type="paragraph" w:customStyle="1" w:styleId="5C47C4B9F7F84D43858A568F680F0D21">
    <w:name w:val="5C47C4B9F7F84D43858A568F680F0D21"/>
    <w:rsid w:val="00E56EA0"/>
  </w:style>
  <w:style w:type="paragraph" w:customStyle="1" w:styleId="052FE354F2A945128FB1A33F0C153E32">
    <w:name w:val="052FE354F2A945128FB1A33F0C153E32"/>
    <w:rsid w:val="00E56EA0"/>
  </w:style>
  <w:style w:type="paragraph" w:customStyle="1" w:styleId="382E9BF209184B74A7950D5AD76A2141">
    <w:name w:val="382E9BF209184B74A7950D5AD76A2141"/>
    <w:rsid w:val="00E56EA0"/>
  </w:style>
  <w:style w:type="paragraph" w:customStyle="1" w:styleId="DED5FC3E66BB45A58ABFED718F5D8356">
    <w:name w:val="DED5FC3E66BB45A58ABFED718F5D8356"/>
    <w:rsid w:val="00E56EA0"/>
  </w:style>
  <w:style w:type="paragraph" w:customStyle="1" w:styleId="D9236B9AAA5B4B9EBF3D973D0592581D">
    <w:name w:val="D9236B9AAA5B4B9EBF3D973D0592581D"/>
    <w:rsid w:val="00E56EA0"/>
  </w:style>
  <w:style w:type="paragraph" w:customStyle="1" w:styleId="602E2D76A7F6417A9738931F6FD26FD3">
    <w:name w:val="602E2D76A7F6417A9738931F6FD26FD3"/>
    <w:rsid w:val="00E56EA0"/>
  </w:style>
  <w:style w:type="paragraph" w:customStyle="1" w:styleId="A70D26D0FDCE432AA457BE952AA14D3E">
    <w:name w:val="A70D26D0FDCE432AA457BE952AA14D3E"/>
    <w:rsid w:val="00E56EA0"/>
  </w:style>
  <w:style w:type="paragraph" w:customStyle="1" w:styleId="DF4A0E0B66D2400AA86BBD3086ACAB76">
    <w:name w:val="DF4A0E0B66D2400AA86BBD3086ACAB76"/>
    <w:rsid w:val="00E56EA0"/>
  </w:style>
  <w:style w:type="paragraph" w:customStyle="1" w:styleId="E60261133F67486FA8C46BB76A001716">
    <w:name w:val="E60261133F67486FA8C46BB76A001716"/>
    <w:rsid w:val="00E56EA0"/>
  </w:style>
  <w:style w:type="paragraph" w:customStyle="1" w:styleId="FEDA3713D9A640CDA9E02C66C9674189">
    <w:name w:val="FEDA3713D9A640CDA9E02C66C9674189"/>
    <w:rsid w:val="00E56EA0"/>
  </w:style>
  <w:style w:type="paragraph" w:customStyle="1" w:styleId="94A45BC6F39A4B14959022179BEDDF81">
    <w:name w:val="94A45BC6F39A4B14959022179BEDDF81"/>
    <w:rsid w:val="00E56EA0"/>
  </w:style>
  <w:style w:type="paragraph" w:customStyle="1" w:styleId="7C6DE27DC0E04AE883A5DAA972850C32">
    <w:name w:val="7C6DE27DC0E04AE883A5DAA972850C32"/>
    <w:rsid w:val="00E56EA0"/>
  </w:style>
  <w:style w:type="paragraph" w:customStyle="1" w:styleId="F5BE322353CE4CABB97C1555E839F563">
    <w:name w:val="F5BE322353CE4CABB97C1555E839F563"/>
    <w:rsid w:val="00E56EA0"/>
  </w:style>
  <w:style w:type="paragraph" w:customStyle="1" w:styleId="710FD094A53448F19CB87E440A661092">
    <w:name w:val="710FD094A53448F19CB87E440A661092"/>
    <w:rsid w:val="00E56EA0"/>
  </w:style>
  <w:style w:type="paragraph" w:customStyle="1" w:styleId="3AD9A9991D344F3A9BBE82757AE153EA">
    <w:name w:val="3AD9A9991D344F3A9BBE82757AE153EA"/>
    <w:rsid w:val="00E56EA0"/>
  </w:style>
  <w:style w:type="paragraph" w:customStyle="1" w:styleId="E7DF088A54A945239542316C08F98C98">
    <w:name w:val="E7DF088A54A945239542316C08F98C98"/>
    <w:rsid w:val="00E56EA0"/>
  </w:style>
  <w:style w:type="paragraph" w:customStyle="1" w:styleId="E99B930566224DC386C118F9C393FC28">
    <w:name w:val="E99B930566224DC386C118F9C393FC28"/>
    <w:rsid w:val="00E56EA0"/>
  </w:style>
  <w:style w:type="paragraph" w:customStyle="1" w:styleId="3D2F26395CBC4E859DAE9C85F5C4ED47">
    <w:name w:val="3D2F26395CBC4E859DAE9C85F5C4ED47"/>
    <w:rsid w:val="00E56E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BE852-D3E6-434C-94CF-BDA18BFA4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Jones</dc:creator>
  <cp:lastModifiedBy>Hayzel</cp:lastModifiedBy>
  <cp:revision>3</cp:revision>
  <dcterms:created xsi:type="dcterms:W3CDTF">2017-11-24T13:05:00Z</dcterms:created>
  <dcterms:modified xsi:type="dcterms:W3CDTF">2017-11-24T13:08:00Z</dcterms:modified>
  <cp:version/>
</cp:coreProperties>
</file>