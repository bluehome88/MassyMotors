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EE" w:rsidRDefault="00156FEE" w:rsidP="00E44927">
      <w:pPr>
        <w:ind w:left="6480"/>
        <w:rPr>
          <w:sz w:val="28"/>
          <w:szCs w:val="28"/>
        </w:rPr>
      </w:pPr>
    </w:p>
    <w:p w:rsidR="00156FEE" w:rsidRDefault="00156FEE" w:rsidP="00E44927">
      <w:pPr>
        <w:ind w:left="6480"/>
        <w:rPr>
          <w:sz w:val="28"/>
          <w:szCs w:val="28"/>
        </w:rPr>
      </w:pPr>
    </w:p>
    <w:p w:rsidR="00156FEE" w:rsidRDefault="00156FEE" w:rsidP="00E44927">
      <w:pPr>
        <w:ind w:left="6480"/>
        <w:rPr>
          <w:sz w:val="28"/>
          <w:szCs w:val="28"/>
        </w:rPr>
      </w:pPr>
    </w:p>
    <w:p w:rsidR="00156FEE" w:rsidRDefault="00156FEE" w:rsidP="00E44927">
      <w:pPr>
        <w:ind w:left="6480"/>
        <w:rPr>
          <w:sz w:val="28"/>
          <w:szCs w:val="28"/>
        </w:rPr>
      </w:pPr>
    </w:p>
    <w:p w:rsidR="00156FEE" w:rsidRDefault="00156FEE" w:rsidP="00156FEE">
      <w:pPr>
        <w:ind w:left="6480"/>
        <w:rPr>
          <w:sz w:val="28"/>
          <w:szCs w:val="28"/>
        </w:rPr>
      </w:pPr>
    </w:p>
    <w:p w:rsidR="00156FEE" w:rsidRDefault="001D27A1" w:rsidP="001C63EE">
      <w:pPr>
        <w:rPr>
          <w:sz w:val="26"/>
          <w:szCs w:val="26"/>
        </w:rPr>
      </w:pPr>
      <w:r>
        <w:rPr>
          <w:sz w:val="26"/>
          <w:szCs w:val="26"/>
        </w:rPr>
        <w:t>21st</w:t>
      </w:r>
      <w:r w:rsidR="000D040F">
        <w:rPr>
          <w:sz w:val="26"/>
          <w:szCs w:val="26"/>
        </w:rPr>
        <w:t xml:space="preserve"> July </w:t>
      </w:r>
      <w:r w:rsidR="00B342C0">
        <w:rPr>
          <w:sz w:val="26"/>
          <w:szCs w:val="26"/>
        </w:rPr>
        <w:t>2014</w:t>
      </w:r>
    </w:p>
    <w:p w:rsidR="00156FEE" w:rsidRDefault="00156FEE" w:rsidP="001C63EE">
      <w:pPr>
        <w:rPr>
          <w:sz w:val="26"/>
          <w:szCs w:val="26"/>
        </w:rPr>
      </w:pPr>
    </w:p>
    <w:p w:rsidR="00156FEE" w:rsidRDefault="00156FEE" w:rsidP="001C63EE">
      <w:pPr>
        <w:rPr>
          <w:sz w:val="26"/>
          <w:szCs w:val="26"/>
        </w:rPr>
      </w:pPr>
    </w:p>
    <w:p w:rsidR="001D27A1" w:rsidRDefault="001D27A1" w:rsidP="00FD43D7">
      <w:pPr>
        <w:jc w:val="both"/>
        <w:rPr>
          <w:sz w:val="26"/>
          <w:szCs w:val="26"/>
        </w:rPr>
      </w:pPr>
      <w:r>
        <w:rPr>
          <w:sz w:val="26"/>
          <w:szCs w:val="26"/>
        </w:rPr>
        <w:t>Ma</w:t>
      </w:r>
      <w:r w:rsidR="002310CB">
        <w:rPr>
          <w:sz w:val="26"/>
          <w:szCs w:val="26"/>
        </w:rPr>
        <w:t xml:space="preserve">ssy Stores </w:t>
      </w:r>
      <w:r w:rsidR="002310CB">
        <w:rPr>
          <w:sz w:val="26"/>
          <w:szCs w:val="26"/>
        </w:rPr>
        <w:tab/>
      </w:r>
    </w:p>
    <w:p w:rsidR="00D4137A" w:rsidRDefault="002310CB" w:rsidP="00FD43D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39 A </w:t>
      </w:r>
      <w:proofErr w:type="spellStart"/>
      <w:r>
        <w:rPr>
          <w:sz w:val="26"/>
          <w:szCs w:val="26"/>
        </w:rPr>
        <w:t>Wrightson</w:t>
      </w:r>
      <w:proofErr w:type="spellEnd"/>
      <w:r>
        <w:rPr>
          <w:sz w:val="26"/>
          <w:szCs w:val="26"/>
        </w:rPr>
        <w:t xml:space="preserve"> Road </w:t>
      </w:r>
    </w:p>
    <w:p w:rsidR="002310CB" w:rsidRDefault="002310CB" w:rsidP="00FD43D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Port </w:t>
      </w: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Spain</w:t>
      </w:r>
    </w:p>
    <w:p w:rsidR="002310CB" w:rsidRDefault="002310CB" w:rsidP="00FD43D7">
      <w:pPr>
        <w:jc w:val="both"/>
        <w:rPr>
          <w:sz w:val="26"/>
          <w:szCs w:val="26"/>
        </w:rPr>
      </w:pPr>
    </w:p>
    <w:p w:rsidR="00156FEE" w:rsidRPr="00156FEE" w:rsidRDefault="00156FEE" w:rsidP="00FD43D7">
      <w:pPr>
        <w:jc w:val="both"/>
        <w:rPr>
          <w:b/>
          <w:sz w:val="26"/>
          <w:szCs w:val="26"/>
        </w:rPr>
      </w:pPr>
      <w:r w:rsidRPr="00156FEE">
        <w:rPr>
          <w:b/>
          <w:sz w:val="26"/>
          <w:szCs w:val="26"/>
        </w:rPr>
        <w:t>Application for Employment</w:t>
      </w:r>
    </w:p>
    <w:p w:rsidR="00156FEE" w:rsidRPr="006F3466" w:rsidRDefault="00156FEE" w:rsidP="00FD43D7">
      <w:pPr>
        <w:jc w:val="both"/>
        <w:rPr>
          <w:sz w:val="26"/>
          <w:szCs w:val="26"/>
        </w:rPr>
      </w:pPr>
    </w:p>
    <w:p w:rsidR="00716368" w:rsidRDefault="00716368" w:rsidP="00FD43D7">
      <w:pPr>
        <w:jc w:val="both"/>
        <w:rPr>
          <w:sz w:val="26"/>
          <w:szCs w:val="26"/>
        </w:rPr>
      </w:pPr>
    </w:p>
    <w:p w:rsidR="00156FEE" w:rsidRDefault="000D040F" w:rsidP="00054886">
      <w:pPr>
        <w:rPr>
          <w:sz w:val="26"/>
          <w:szCs w:val="26"/>
        </w:rPr>
      </w:pPr>
      <w:r>
        <w:rPr>
          <w:sz w:val="26"/>
          <w:szCs w:val="26"/>
        </w:rPr>
        <w:t xml:space="preserve">I would like to apply for </w:t>
      </w:r>
      <w:r w:rsidR="00127F9B">
        <w:rPr>
          <w:sz w:val="26"/>
          <w:szCs w:val="26"/>
        </w:rPr>
        <w:t>suitable positi</w:t>
      </w:r>
      <w:r w:rsidR="001D27A1">
        <w:rPr>
          <w:sz w:val="26"/>
          <w:szCs w:val="26"/>
        </w:rPr>
        <w:t>o</w:t>
      </w:r>
      <w:r w:rsidR="002310CB">
        <w:rPr>
          <w:sz w:val="26"/>
          <w:szCs w:val="26"/>
        </w:rPr>
        <w:t>n with Massy Stores</w:t>
      </w:r>
    </w:p>
    <w:p w:rsidR="00DC1652" w:rsidRDefault="00DC1652" w:rsidP="00156FEE">
      <w:pPr>
        <w:rPr>
          <w:sz w:val="26"/>
          <w:szCs w:val="26"/>
        </w:rPr>
      </w:pPr>
    </w:p>
    <w:p w:rsidR="001C63EE" w:rsidRPr="006F3466" w:rsidRDefault="00DC1652" w:rsidP="00156FEE">
      <w:pPr>
        <w:rPr>
          <w:sz w:val="26"/>
          <w:szCs w:val="26"/>
        </w:rPr>
      </w:pPr>
      <w:r>
        <w:rPr>
          <w:sz w:val="26"/>
          <w:szCs w:val="26"/>
        </w:rPr>
        <w:t>In m</w:t>
      </w:r>
      <w:r w:rsidR="001C63EE" w:rsidRPr="006F3466">
        <w:rPr>
          <w:sz w:val="26"/>
          <w:szCs w:val="26"/>
        </w:rPr>
        <w:t>y continued drive for self improvement, employment within your organization would assist greatly, allowing me to gain valuabl</w:t>
      </w:r>
      <w:r w:rsidR="008C0048" w:rsidRPr="006F3466">
        <w:rPr>
          <w:sz w:val="26"/>
          <w:szCs w:val="26"/>
        </w:rPr>
        <w:t xml:space="preserve">e experience </w:t>
      </w:r>
      <w:r w:rsidR="00FD43D7">
        <w:rPr>
          <w:sz w:val="26"/>
          <w:szCs w:val="26"/>
        </w:rPr>
        <w:t xml:space="preserve">while achieving the </w:t>
      </w:r>
      <w:r w:rsidR="00961C2E">
        <w:rPr>
          <w:sz w:val="26"/>
          <w:szCs w:val="26"/>
        </w:rPr>
        <w:t>company’s</w:t>
      </w:r>
      <w:r w:rsidR="000D040F">
        <w:rPr>
          <w:sz w:val="26"/>
          <w:szCs w:val="26"/>
        </w:rPr>
        <w:t xml:space="preserve"> </w:t>
      </w:r>
      <w:r w:rsidR="00FD43D7">
        <w:rPr>
          <w:sz w:val="26"/>
          <w:szCs w:val="26"/>
        </w:rPr>
        <w:t>overall goals</w:t>
      </w:r>
      <w:r w:rsidR="008C0048" w:rsidRPr="006F3466">
        <w:rPr>
          <w:sz w:val="26"/>
          <w:szCs w:val="26"/>
        </w:rPr>
        <w:t>.</w:t>
      </w:r>
    </w:p>
    <w:p w:rsidR="0009792A" w:rsidRDefault="0009792A" w:rsidP="00156FEE">
      <w:pPr>
        <w:rPr>
          <w:sz w:val="26"/>
          <w:szCs w:val="26"/>
        </w:rPr>
      </w:pPr>
    </w:p>
    <w:p w:rsidR="00156FEE" w:rsidRDefault="008C0048" w:rsidP="00156FEE">
      <w:pPr>
        <w:rPr>
          <w:sz w:val="26"/>
          <w:szCs w:val="26"/>
        </w:rPr>
      </w:pPr>
      <w:r w:rsidRPr="006F3466">
        <w:rPr>
          <w:sz w:val="26"/>
          <w:szCs w:val="26"/>
        </w:rPr>
        <w:t xml:space="preserve">I </w:t>
      </w:r>
      <w:r w:rsidR="000D040F">
        <w:rPr>
          <w:sz w:val="26"/>
          <w:szCs w:val="26"/>
        </w:rPr>
        <w:t>am determined to</w:t>
      </w:r>
      <w:r w:rsidR="00DC1652">
        <w:rPr>
          <w:sz w:val="26"/>
          <w:szCs w:val="26"/>
        </w:rPr>
        <w:t xml:space="preserve"> learn what a necessary and I am</w:t>
      </w:r>
      <w:r w:rsidRPr="006F3466">
        <w:rPr>
          <w:sz w:val="26"/>
          <w:szCs w:val="26"/>
        </w:rPr>
        <w:t xml:space="preserve"> confident my </w:t>
      </w:r>
      <w:r w:rsidR="001F2A2C">
        <w:rPr>
          <w:sz w:val="26"/>
          <w:szCs w:val="26"/>
        </w:rPr>
        <w:t xml:space="preserve">working </w:t>
      </w:r>
      <w:r w:rsidRPr="006F3466">
        <w:rPr>
          <w:sz w:val="26"/>
          <w:szCs w:val="26"/>
        </w:rPr>
        <w:t xml:space="preserve">experience would be an asset. </w:t>
      </w:r>
    </w:p>
    <w:p w:rsidR="00156FEE" w:rsidRDefault="00156FEE" w:rsidP="00156FEE">
      <w:pPr>
        <w:rPr>
          <w:sz w:val="26"/>
          <w:szCs w:val="26"/>
        </w:rPr>
      </w:pPr>
    </w:p>
    <w:p w:rsidR="008C0048" w:rsidRPr="006F3466" w:rsidRDefault="008C0048" w:rsidP="00156FEE">
      <w:pPr>
        <w:rPr>
          <w:sz w:val="26"/>
          <w:szCs w:val="26"/>
        </w:rPr>
      </w:pPr>
      <w:r w:rsidRPr="006F3466">
        <w:rPr>
          <w:sz w:val="26"/>
          <w:szCs w:val="26"/>
        </w:rPr>
        <w:t xml:space="preserve">Enclosed is a copy of my resume. </w:t>
      </w:r>
    </w:p>
    <w:p w:rsidR="008C0048" w:rsidRPr="006F3466" w:rsidRDefault="008C0048" w:rsidP="00FD43D7">
      <w:pPr>
        <w:jc w:val="both"/>
        <w:rPr>
          <w:sz w:val="26"/>
          <w:szCs w:val="26"/>
        </w:rPr>
      </w:pPr>
    </w:p>
    <w:p w:rsidR="008C0048" w:rsidRPr="006F3466" w:rsidRDefault="008C0048" w:rsidP="00FD43D7">
      <w:pPr>
        <w:jc w:val="both"/>
        <w:rPr>
          <w:sz w:val="26"/>
          <w:szCs w:val="26"/>
        </w:rPr>
      </w:pPr>
      <w:r w:rsidRPr="006F3466">
        <w:rPr>
          <w:sz w:val="26"/>
          <w:szCs w:val="26"/>
        </w:rPr>
        <w:t>Yours respectfully,</w:t>
      </w:r>
    </w:p>
    <w:p w:rsidR="008C0048" w:rsidRDefault="008C0048" w:rsidP="00FD43D7">
      <w:pPr>
        <w:jc w:val="both"/>
        <w:rPr>
          <w:sz w:val="26"/>
          <w:szCs w:val="26"/>
        </w:rPr>
      </w:pPr>
    </w:p>
    <w:p w:rsidR="00716368" w:rsidRDefault="00716368" w:rsidP="001C63EE">
      <w:pPr>
        <w:rPr>
          <w:sz w:val="26"/>
          <w:szCs w:val="26"/>
        </w:rPr>
      </w:pPr>
    </w:p>
    <w:p w:rsidR="00716368" w:rsidRDefault="00716368" w:rsidP="001C63EE">
      <w:pPr>
        <w:rPr>
          <w:sz w:val="26"/>
          <w:szCs w:val="26"/>
        </w:rPr>
      </w:pPr>
    </w:p>
    <w:p w:rsidR="00716368" w:rsidRPr="006F3466" w:rsidRDefault="00716368" w:rsidP="001C63EE">
      <w:pPr>
        <w:rPr>
          <w:sz w:val="26"/>
          <w:szCs w:val="26"/>
        </w:rPr>
      </w:pPr>
    </w:p>
    <w:p w:rsidR="008C0048" w:rsidRPr="006F3466" w:rsidRDefault="008C0048">
      <w:pPr>
        <w:rPr>
          <w:sz w:val="26"/>
          <w:szCs w:val="26"/>
        </w:rPr>
      </w:pPr>
      <w:r w:rsidRPr="006F3466">
        <w:rPr>
          <w:sz w:val="26"/>
          <w:szCs w:val="26"/>
        </w:rPr>
        <w:t>____________________________</w:t>
      </w:r>
    </w:p>
    <w:p w:rsidR="008C0048" w:rsidRDefault="001F2A2C" w:rsidP="001C63EE">
      <w:pPr>
        <w:rPr>
          <w:b/>
          <w:sz w:val="26"/>
          <w:szCs w:val="26"/>
        </w:rPr>
      </w:pPr>
      <w:proofErr w:type="spellStart"/>
      <w:r w:rsidRPr="00156FEE">
        <w:rPr>
          <w:b/>
          <w:sz w:val="26"/>
          <w:szCs w:val="26"/>
        </w:rPr>
        <w:t>Leeanna</w:t>
      </w:r>
      <w:proofErr w:type="spellEnd"/>
      <w:r w:rsidRPr="00156FEE">
        <w:rPr>
          <w:b/>
          <w:sz w:val="26"/>
          <w:szCs w:val="26"/>
        </w:rPr>
        <w:t xml:space="preserve"> </w:t>
      </w:r>
      <w:proofErr w:type="spellStart"/>
      <w:r w:rsidRPr="00156FEE">
        <w:rPr>
          <w:b/>
          <w:sz w:val="26"/>
          <w:szCs w:val="26"/>
        </w:rPr>
        <w:t>Khristy</w:t>
      </w:r>
      <w:proofErr w:type="spellEnd"/>
      <w:r w:rsidRPr="00156FEE">
        <w:rPr>
          <w:b/>
          <w:sz w:val="26"/>
          <w:szCs w:val="26"/>
        </w:rPr>
        <w:t xml:space="preserve"> Babb</w:t>
      </w:r>
      <w:r w:rsidR="008C0048" w:rsidRPr="00156FEE">
        <w:rPr>
          <w:b/>
          <w:sz w:val="26"/>
          <w:szCs w:val="26"/>
        </w:rPr>
        <w:t xml:space="preserve"> </w:t>
      </w:r>
    </w:p>
    <w:p w:rsidR="00156FEE" w:rsidRDefault="00156FEE" w:rsidP="001C63EE">
      <w:pPr>
        <w:rPr>
          <w:b/>
          <w:sz w:val="26"/>
          <w:szCs w:val="26"/>
        </w:rPr>
      </w:pPr>
    </w:p>
    <w:p w:rsidR="00156FEE" w:rsidRDefault="00DC1652" w:rsidP="001C63E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DC1652" w:rsidRDefault="00DC1652" w:rsidP="001C63EE">
      <w:pPr>
        <w:rPr>
          <w:b/>
          <w:sz w:val="26"/>
          <w:szCs w:val="26"/>
        </w:rPr>
      </w:pPr>
    </w:p>
    <w:p w:rsidR="00DC1652" w:rsidRDefault="00DC1652" w:rsidP="001C63EE">
      <w:pPr>
        <w:rPr>
          <w:b/>
          <w:sz w:val="26"/>
          <w:szCs w:val="26"/>
        </w:rPr>
      </w:pPr>
    </w:p>
    <w:p w:rsidR="00DC1652" w:rsidRDefault="00DC1652" w:rsidP="001C63EE">
      <w:pPr>
        <w:rPr>
          <w:b/>
          <w:sz w:val="26"/>
          <w:szCs w:val="26"/>
        </w:rPr>
      </w:pPr>
    </w:p>
    <w:p w:rsidR="00DC1652" w:rsidRDefault="00DC1652" w:rsidP="001C63EE">
      <w:pPr>
        <w:rPr>
          <w:b/>
          <w:sz w:val="26"/>
          <w:szCs w:val="26"/>
        </w:rPr>
      </w:pPr>
    </w:p>
    <w:p w:rsidR="00DC1652" w:rsidRDefault="00DC1652" w:rsidP="001C63EE">
      <w:pPr>
        <w:rPr>
          <w:b/>
          <w:sz w:val="26"/>
          <w:szCs w:val="26"/>
        </w:rPr>
      </w:pPr>
    </w:p>
    <w:p w:rsidR="00DC1652" w:rsidRDefault="00DC1652" w:rsidP="001C63EE">
      <w:pPr>
        <w:rPr>
          <w:b/>
          <w:sz w:val="26"/>
          <w:szCs w:val="26"/>
        </w:rPr>
      </w:pPr>
    </w:p>
    <w:p w:rsidR="00156FEE" w:rsidRDefault="00156FEE" w:rsidP="001C63EE">
      <w:pPr>
        <w:rPr>
          <w:sz w:val="26"/>
          <w:szCs w:val="26"/>
        </w:rPr>
      </w:pPr>
    </w:p>
    <w:p w:rsidR="00156FEE" w:rsidRPr="00040179" w:rsidRDefault="00156FEE" w:rsidP="00156FEE">
      <w:pPr>
        <w:jc w:val="center"/>
        <w:rPr>
          <w:b/>
          <w:sz w:val="32"/>
          <w:szCs w:val="32"/>
        </w:rPr>
      </w:pPr>
      <w:proofErr w:type="spellStart"/>
      <w:r w:rsidRPr="00040179">
        <w:rPr>
          <w:b/>
          <w:sz w:val="32"/>
          <w:szCs w:val="32"/>
        </w:rPr>
        <w:lastRenderedPageBreak/>
        <w:t>Leeanna</w:t>
      </w:r>
      <w:proofErr w:type="spellEnd"/>
      <w:r w:rsidRPr="00040179">
        <w:rPr>
          <w:b/>
          <w:sz w:val="32"/>
          <w:szCs w:val="32"/>
        </w:rPr>
        <w:t xml:space="preserve"> </w:t>
      </w:r>
      <w:proofErr w:type="spellStart"/>
      <w:r w:rsidRPr="00040179">
        <w:rPr>
          <w:b/>
          <w:sz w:val="32"/>
          <w:szCs w:val="32"/>
        </w:rPr>
        <w:t>Khristy</w:t>
      </w:r>
      <w:proofErr w:type="spellEnd"/>
      <w:r w:rsidRPr="00040179">
        <w:rPr>
          <w:b/>
          <w:sz w:val="32"/>
          <w:szCs w:val="32"/>
        </w:rPr>
        <w:t xml:space="preserve"> Babb</w:t>
      </w:r>
    </w:p>
    <w:p w:rsidR="00156FEE" w:rsidRPr="00B43D89" w:rsidRDefault="00156FEE" w:rsidP="00156FEE">
      <w:pPr>
        <w:jc w:val="center"/>
        <w:rPr>
          <w:sz w:val="20"/>
          <w:szCs w:val="20"/>
        </w:rPr>
      </w:pPr>
      <w:r w:rsidRPr="00B43D89">
        <w:rPr>
          <w:sz w:val="20"/>
          <w:szCs w:val="20"/>
        </w:rPr>
        <w:t xml:space="preserve">LP#78 </w:t>
      </w:r>
      <w:proofErr w:type="spellStart"/>
      <w:r w:rsidRPr="00B43D89">
        <w:rPr>
          <w:sz w:val="20"/>
          <w:szCs w:val="20"/>
        </w:rPr>
        <w:t>Ariapita</w:t>
      </w:r>
      <w:proofErr w:type="spellEnd"/>
      <w:r w:rsidRPr="00B43D89">
        <w:rPr>
          <w:sz w:val="20"/>
          <w:szCs w:val="20"/>
        </w:rPr>
        <w:t xml:space="preserve"> Road</w:t>
      </w:r>
    </w:p>
    <w:p w:rsidR="00156FEE" w:rsidRPr="00B43D89" w:rsidRDefault="00156FEE" w:rsidP="00156FEE">
      <w:pPr>
        <w:jc w:val="center"/>
        <w:rPr>
          <w:sz w:val="20"/>
          <w:szCs w:val="20"/>
        </w:rPr>
      </w:pPr>
      <w:proofErr w:type="spellStart"/>
      <w:proofErr w:type="gramStart"/>
      <w:r w:rsidRPr="00B43D89">
        <w:rPr>
          <w:sz w:val="20"/>
          <w:szCs w:val="20"/>
        </w:rPr>
        <w:t>St.Ann’s</w:t>
      </w:r>
      <w:proofErr w:type="spellEnd"/>
      <w:r w:rsidRPr="00B43D89">
        <w:rPr>
          <w:sz w:val="20"/>
          <w:szCs w:val="20"/>
        </w:rPr>
        <w:t xml:space="preserve"> </w:t>
      </w:r>
      <w:r w:rsidR="00B43D89" w:rsidRPr="00B43D89">
        <w:rPr>
          <w:sz w:val="20"/>
          <w:szCs w:val="20"/>
        </w:rPr>
        <w:t xml:space="preserve"> </w:t>
      </w:r>
      <w:r w:rsidRPr="00B43D89">
        <w:rPr>
          <w:sz w:val="20"/>
          <w:szCs w:val="20"/>
        </w:rPr>
        <w:t>Port</w:t>
      </w:r>
      <w:proofErr w:type="gramEnd"/>
      <w:r w:rsidRPr="00B43D89">
        <w:rPr>
          <w:sz w:val="20"/>
          <w:szCs w:val="20"/>
        </w:rPr>
        <w:t xml:space="preserve"> of Spain</w:t>
      </w:r>
    </w:p>
    <w:p w:rsidR="00156FEE" w:rsidRPr="00B43D89" w:rsidRDefault="00156FEE" w:rsidP="00156FEE">
      <w:pPr>
        <w:jc w:val="center"/>
        <w:rPr>
          <w:sz w:val="20"/>
          <w:szCs w:val="20"/>
        </w:rPr>
      </w:pPr>
      <w:r w:rsidRPr="00B43D89">
        <w:rPr>
          <w:sz w:val="20"/>
          <w:szCs w:val="20"/>
        </w:rPr>
        <w:t>Phone: 1-868</w:t>
      </w:r>
      <w:r w:rsidR="00B43D89">
        <w:rPr>
          <w:sz w:val="20"/>
          <w:szCs w:val="20"/>
        </w:rPr>
        <w:t>-362-2920</w:t>
      </w:r>
    </w:p>
    <w:p w:rsidR="00156FEE" w:rsidRDefault="00156FEE" w:rsidP="00156FEE">
      <w:pPr>
        <w:jc w:val="center"/>
        <w:rPr>
          <w:sz w:val="28"/>
          <w:szCs w:val="28"/>
        </w:rPr>
      </w:pPr>
      <w:r w:rsidRPr="007E6435">
        <w:rPr>
          <w:sz w:val="22"/>
          <w:szCs w:val="22"/>
        </w:rPr>
        <w:t>Email</w:t>
      </w:r>
      <w:r>
        <w:rPr>
          <w:sz w:val="28"/>
          <w:szCs w:val="28"/>
        </w:rPr>
        <w:t>:</w:t>
      </w:r>
      <w:r w:rsidRPr="007E6435">
        <w:rPr>
          <w:sz w:val="22"/>
          <w:szCs w:val="22"/>
        </w:rPr>
        <w:t>anna_omari@live.com</w:t>
      </w:r>
    </w:p>
    <w:p w:rsidR="00156FEE" w:rsidRPr="00040179" w:rsidRDefault="00156FEE" w:rsidP="00156FEE"/>
    <w:p w:rsidR="00156FEE" w:rsidRDefault="00156FEE" w:rsidP="00156FEE"/>
    <w:p w:rsidR="00156FEE" w:rsidRDefault="00156FEE" w:rsidP="00156FEE">
      <w:r w:rsidRPr="00F22162">
        <w:rPr>
          <w:b/>
        </w:rPr>
        <w:t>Date of Birth</w:t>
      </w:r>
      <w:r w:rsidRPr="00040179">
        <w:t xml:space="preserve">: </w:t>
      </w:r>
      <w:r>
        <w:tab/>
      </w:r>
      <w:r>
        <w:tab/>
      </w:r>
      <w:r w:rsidRPr="00040179">
        <w:t xml:space="preserve">22 November 1984 </w:t>
      </w:r>
    </w:p>
    <w:p w:rsidR="00156FEE" w:rsidRPr="007E6435" w:rsidRDefault="00156FEE" w:rsidP="00156FEE">
      <w:pPr>
        <w:rPr>
          <w:b/>
          <w:color w:val="000000"/>
        </w:rPr>
      </w:pPr>
    </w:p>
    <w:p w:rsidR="00156FEE" w:rsidRPr="00040179" w:rsidRDefault="00156FEE" w:rsidP="00156FEE">
      <w:pPr>
        <w:rPr>
          <w:b/>
        </w:rPr>
      </w:pPr>
      <w:r w:rsidRPr="00040179">
        <w:rPr>
          <w:b/>
        </w:rPr>
        <w:t>Education:</w:t>
      </w:r>
    </w:p>
    <w:p w:rsidR="00156FEE" w:rsidRDefault="00156FEE" w:rsidP="00156FEE">
      <w:pPr>
        <w:rPr>
          <w:b/>
          <w:sz w:val="36"/>
          <w:szCs w:val="36"/>
        </w:rPr>
      </w:pPr>
    </w:p>
    <w:p w:rsidR="00156FEE" w:rsidRPr="00F22162" w:rsidRDefault="00156FEE" w:rsidP="00156FEE">
      <w:r w:rsidRPr="00F22162">
        <w:t>1997-2002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2162">
        <w:rPr>
          <w:b/>
        </w:rPr>
        <w:t>Bishops Centenary College</w:t>
      </w:r>
    </w:p>
    <w:p w:rsidR="00156FEE" w:rsidRPr="00F22162" w:rsidRDefault="00156FEE" w:rsidP="00156FEE">
      <w:r w:rsidRPr="00F22162">
        <w:tab/>
      </w:r>
      <w:r w:rsidRPr="00F22162">
        <w:tab/>
      </w:r>
      <w:r w:rsidRPr="00F22162">
        <w:tab/>
      </w:r>
      <w:r>
        <w:tab/>
      </w:r>
      <w:r w:rsidRPr="00F22162">
        <w:t>CXC General Paper</w:t>
      </w:r>
    </w:p>
    <w:p w:rsidR="00156FEE" w:rsidRPr="00F22162" w:rsidRDefault="00156FEE" w:rsidP="00156FEE">
      <w:pPr>
        <w:rPr>
          <w:i/>
        </w:rPr>
      </w:pPr>
      <w:r w:rsidRPr="00F22162">
        <w:tab/>
      </w:r>
      <w:r w:rsidRPr="00F22162">
        <w:tab/>
      </w:r>
      <w:r w:rsidRPr="00F22162">
        <w:tab/>
      </w:r>
      <w:r>
        <w:tab/>
      </w:r>
      <w:r w:rsidRPr="00F22162">
        <w:rPr>
          <w:i/>
        </w:rPr>
        <w:t>Mathematics</w:t>
      </w:r>
    </w:p>
    <w:p w:rsidR="00156FEE" w:rsidRPr="00F22162" w:rsidRDefault="00156FEE" w:rsidP="00156FEE">
      <w:pPr>
        <w:rPr>
          <w:i/>
        </w:rPr>
      </w:pPr>
      <w:r w:rsidRPr="00F22162">
        <w:rPr>
          <w:i/>
        </w:rPr>
        <w:tab/>
      </w:r>
      <w:r w:rsidRPr="00F22162">
        <w:rPr>
          <w:i/>
        </w:rPr>
        <w:tab/>
      </w:r>
      <w:r w:rsidRPr="00F22162">
        <w:rPr>
          <w:i/>
        </w:rPr>
        <w:tab/>
      </w:r>
      <w:r>
        <w:rPr>
          <w:i/>
        </w:rPr>
        <w:tab/>
      </w:r>
      <w:r w:rsidRPr="00F22162">
        <w:rPr>
          <w:i/>
        </w:rPr>
        <w:t xml:space="preserve">English </w:t>
      </w:r>
    </w:p>
    <w:p w:rsidR="00156FEE" w:rsidRPr="00F22162" w:rsidRDefault="00156FEE" w:rsidP="00156FEE">
      <w:pPr>
        <w:rPr>
          <w:i/>
        </w:rPr>
      </w:pPr>
      <w:r w:rsidRPr="00F22162">
        <w:rPr>
          <w:i/>
        </w:rPr>
        <w:tab/>
      </w:r>
      <w:r w:rsidRPr="00F22162">
        <w:rPr>
          <w:i/>
        </w:rPr>
        <w:tab/>
      </w:r>
      <w:r w:rsidRPr="00F22162">
        <w:rPr>
          <w:i/>
        </w:rPr>
        <w:tab/>
      </w:r>
      <w:r>
        <w:rPr>
          <w:i/>
        </w:rPr>
        <w:tab/>
      </w:r>
      <w:r w:rsidRPr="00F22162">
        <w:rPr>
          <w:i/>
        </w:rPr>
        <w:t>Principles of Business</w:t>
      </w:r>
    </w:p>
    <w:p w:rsidR="00156FEE" w:rsidRPr="00F22162" w:rsidRDefault="00156FEE" w:rsidP="00156FEE">
      <w:pPr>
        <w:rPr>
          <w:i/>
        </w:rPr>
      </w:pPr>
      <w:r w:rsidRPr="00F22162">
        <w:rPr>
          <w:i/>
        </w:rPr>
        <w:tab/>
      </w:r>
      <w:r w:rsidRPr="00F22162">
        <w:rPr>
          <w:i/>
        </w:rPr>
        <w:tab/>
      </w:r>
      <w:r w:rsidRPr="00F22162">
        <w:rPr>
          <w:i/>
        </w:rPr>
        <w:tab/>
      </w:r>
      <w:r>
        <w:rPr>
          <w:i/>
        </w:rPr>
        <w:tab/>
      </w:r>
      <w:r w:rsidRPr="00F22162">
        <w:rPr>
          <w:i/>
        </w:rPr>
        <w:t>Office Procedures</w:t>
      </w:r>
    </w:p>
    <w:p w:rsidR="00156FEE" w:rsidRPr="00040179" w:rsidRDefault="00156FEE" w:rsidP="00156FEE"/>
    <w:p w:rsidR="00156FEE" w:rsidRDefault="00156FEE" w:rsidP="00156FEE">
      <w:pPr>
        <w:rPr>
          <w:b/>
        </w:rPr>
      </w:pPr>
      <w:r w:rsidRPr="00040179">
        <w:rPr>
          <w:b/>
        </w:rPr>
        <w:t>Work Experience:</w:t>
      </w:r>
    </w:p>
    <w:p w:rsidR="00156FEE" w:rsidRDefault="00156FEE" w:rsidP="00156FEE"/>
    <w:p w:rsidR="00054886" w:rsidRDefault="001C7F16" w:rsidP="00156FEE">
      <w:pPr>
        <w:rPr>
          <w:b/>
        </w:rPr>
      </w:pPr>
      <w:r>
        <w:t>Oct 2012 – Jan 2013</w:t>
      </w:r>
      <w:r>
        <w:tab/>
      </w:r>
      <w:r>
        <w:tab/>
      </w:r>
      <w:r w:rsidRPr="001C7F16">
        <w:rPr>
          <w:b/>
        </w:rPr>
        <w:t>Advantage Advertising Services</w:t>
      </w:r>
    </w:p>
    <w:p w:rsidR="002F01A1" w:rsidRDefault="002F01A1" w:rsidP="002F01A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C7F16">
        <w:t>Accounts Clerk</w:t>
      </w:r>
    </w:p>
    <w:p w:rsidR="002F01A1" w:rsidRDefault="002F01A1" w:rsidP="002F01A1"/>
    <w:p w:rsidR="00054886" w:rsidRDefault="009C0141" w:rsidP="00156FEE">
      <w:r>
        <w:t>Feb 2011 –</w:t>
      </w:r>
      <w:r w:rsidR="00344266">
        <w:t xml:space="preserve"> Sep</w:t>
      </w:r>
      <w:r>
        <w:t xml:space="preserve"> 2012</w:t>
      </w:r>
      <w:r>
        <w:tab/>
      </w:r>
      <w:r w:rsidR="00344266">
        <w:tab/>
      </w:r>
      <w:r w:rsidRPr="001C7F16">
        <w:rPr>
          <w:b/>
        </w:rPr>
        <w:t>Advantage A</w:t>
      </w:r>
      <w:r w:rsidR="00344266" w:rsidRPr="001C7F16">
        <w:rPr>
          <w:b/>
        </w:rPr>
        <w:t>d</w:t>
      </w:r>
      <w:r w:rsidRPr="001C7F16">
        <w:rPr>
          <w:b/>
        </w:rPr>
        <w:t>vertising Services</w:t>
      </w:r>
    </w:p>
    <w:p w:rsidR="00344266" w:rsidRDefault="00344266" w:rsidP="00156FEE">
      <w:r>
        <w:tab/>
      </w:r>
      <w:r>
        <w:tab/>
      </w:r>
      <w:r>
        <w:tab/>
      </w:r>
      <w:r>
        <w:tab/>
        <w:t>Receptionist</w:t>
      </w:r>
    </w:p>
    <w:p w:rsidR="00344266" w:rsidRDefault="00344266" w:rsidP="001C7F16">
      <w:r>
        <w:tab/>
      </w:r>
      <w:r>
        <w:tab/>
      </w:r>
      <w:r>
        <w:tab/>
      </w:r>
      <w:r>
        <w:tab/>
      </w:r>
      <w:r w:rsidR="001C7F16">
        <w:t>29 Alberto Street</w:t>
      </w:r>
    </w:p>
    <w:p w:rsidR="001C7F16" w:rsidRDefault="001C7F16" w:rsidP="001C7F16">
      <w:r>
        <w:tab/>
      </w:r>
      <w:r>
        <w:tab/>
      </w:r>
      <w:r>
        <w:tab/>
      </w:r>
      <w:r>
        <w:tab/>
      </w:r>
      <w:proofErr w:type="spellStart"/>
      <w:r>
        <w:t>Woodbrook</w:t>
      </w:r>
      <w:proofErr w:type="spellEnd"/>
    </w:p>
    <w:p w:rsidR="00054886" w:rsidRDefault="00054886" w:rsidP="00156FEE"/>
    <w:p w:rsidR="002F01A1" w:rsidRDefault="002F01A1" w:rsidP="00156FEE">
      <w:r>
        <w:t>May 2010 – Jan 2011</w:t>
      </w:r>
      <w:r>
        <w:tab/>
      </w:r>
      <w:r>
        <w:tab/>
      </w:r>
      <w:proofErr w:type="spellStart"/>
      <w:r w:rsidRPr="002F01A1">
        <w:rPr>
          <w:b/>
        </w:rPr>
        <w:t>Zambari</w:t>
      </w:r>
      <w:proofErr w:type="spellEnd"/>
      <w:r w:rsidRPr="002F01A1">
        <w:rPr>
          <w:b/>
        </w:rPr>
        <w:t xml:space="preserve"> Transport Services</w:t>
      </w:r>
    </w:p>
    <w:p w:rsidR="002F01A1" w:rsidRDefault="002F01A1" w:rsidP="00156FEE">
      <w:r>
        <w:tab/>
      </w:r>
      <w:r>
        <w:tab/>
      </w:r>
      <w:r>
        <w:tab/>
      </w:r>
      <w:r>
        <w:tab/>
        <w:t>Secretary</w:t>
      </w:r>
    </w:p>
    <w:p w:rsidR="002F01A1" w:rsidRDefault="002F01A1" w:rsidP="00156FEE">
      <w:r>
        <w:tab/>
      </w:r>
      <w:r>
        <w:tab/>
      </w:r>
      <w:r>
        <w:tab/>
      </w:r>
      <w:r>
        <w:tab/>
        <w:t>Sierra Leon Rd</w:t>
      </w:r>
    </w:p>
    <w:p w:rsidR="002F01A1" w:rsidRDefault="002F01A1" w:rsidP="00156FEE">
      <w:r>
        <w:tab/>
      </w:r>
      <w:r>
        <w:tab/>
      </w:r>
      <w:r>
        <w:tab/>
      </w:r>
      <w:r>
        <w:tab/>
      </w:r>
      <w:proofErr w:type="spellStart"/>
      <w:r>
        <w:t>Deigo</w:t>
      </w:r>
      <w:proofErr w:type="spellEnd"/>
      <w:r>
        <w:t xml:space="preserve"> Martin</w:t>
      </w:r>
    </w:p>
    <w:p w:rsidR="002F01A1" w:rsidRDefault="002F01A1" w:rsidP="00156FEE"/>
    <w:p w:rsidR="00FE5C5C" w:rsidRDefault="001C7F16" w:rsidP="00156FEE">
      <w:r>
        <w:t xml:space="preserve">July 2009 – Dec </w:t>
      </w:r>
      <w:r w:rsidR="00156FEE" w:rsidRPr="00F22162">
        <w:t xml:space="preserve">2009     </w:t>
      </w:r>
      <w:r w:rsidR="00156FEE">
        <w:tab/>
      </w:r>
      <w:r w:rsidR="00156FEE" w:rsidRPr="00F22162">
        <w:rPr>
          <w:b/>
        </w:rPr>
        <w:t>Ministry Of Social Development</w:t>
      </w:r>
      <w:r w:rsidR="00156FEE" w:rsidRPr="00F22162">
        <w:t xml:space="preserve"> </w:t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  <w:t>Data Entry</w:t>
      </w:r>
      <w:r w:rsidR="00156FEE">
        <w:t xml:space="preserve"> Clerk</w:t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>
        <w:tab/>
      </w:r>
      <w:r w:rsidR="00156FEE" w:rsidRPr="00F22162">
        <w:t>5</w:t>
      </w:r>
      <w:r w:rsidR="00156FEE">
        <w:t>5-57 St. Vincent Street</w:t>
      </w:r>
      <w:r w:rsidR="00FE5C5C">
        <w:t xml:space="preserve"> </w:t>
      </w:r>
    </w:p>
    <w:p w:rsidR="00156FEE" w:rsidRPr="00F22162" w:rsidRDefault="00FE5C5C" w:rsidP="00FE5C5C">
      <w:pPr>
        <w:ind w:left="2160" w:firstLine="720"/>
      </w:pPr>
      <w:r>
        <w:t>Po</w:t>
      </w:r>
      <w:r w:rsidR="00156FEE" w:rsidRPr="00F22162">
        <w:t xml:space="preserve">rt </w:t>
      </w:r>
      <w:proofErr w:type="gramStart"/>
      <w:r w:rsidR="00156FEE" w:rsidRPr="00F22162">
        <w:t>Of</w:t>
      </w:r>
      <w:proofErr w:type="gramEnd"/>
      <w:r w:rsidR="00156FEE" w:rsidRPr="00F22162">
        <w:t xml:space="preserve"> Spain</w:t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  <w:r w:rsidR="00156FEE" w:rsidRPr="00F22162">
        <w:tab/>
      </w:r>
    </w:p>
    <w:p w:rsidR="00156FEE" w:rsidRPr="00F22162" w:rsidRDefault="00156FEE" w:rsidP="00156FEE">
      <w:r>
        <w:t>Sep 2007 – S</w:t>
      </w:r>
      <w:r w:rsidRPr="00F22162">
        <w:t>ep 2008</w:t>
      </w:r>
      <w:r w:rsidRPr="00F22162">
        <w:tab/>
      </w:r>
      <w:r>
        <w:tab/>
      </w:r>
      <w:r w:rsidRPr="00F22162">
        <w:rPr>
          <w:b/>
        </w:rPr>
        <w:t xml:space="preserve">Club Savannah </w:t>
      </w:r>
    </w:p>
    <w:p w:rsidR="00156FEE" w:rsidRPr="00F22162" w:rsidRDefault="00156FEE" w:rsidP="00156FEE">
      <w:r>
        <w:tab/>
      </w:r>
      <w:r>
        <w:tab/>
      </w:r>
      <w:r>
        <w:tab/>
      </w:r>
      <w:r>
        <w:tab/>
      </w:r>
      <w:r w:rsidRPr="00F22162">
        <w:t xml:space="preserve">Receptionist </w:t>
      </w:r>
    </w:p>
    <w:p w:rsidR="00156FEE" w:rsidRPr="00F22162" w:rsidRDefault="00156FEE" w:rsidP="00156FEE">
      <w:r>
        <w:tab/>
      </w:r>
      <w:r>
        <w:tab/>
      </w:r>
      <w:r>
        <w:tab/>
      </w:r>
      <w:r>
        <w:tab/>
      </w:r>
      <w:r w:rsidRPr="00F22162">
        <w:t xml:space="preserve">Queens Park Savannah </w:t>
      </w:r>
    </w:p>
    <w:p w:rsidR="00156FEE" w:rsidRPr="00F22162" w:rsidRDefault="00156FEE" w:rsidP="00156FEE"/>
    <w:p w:rsidR="00156FEE" w:rsidRPr="00F22162" w:rsidRDefault="00156FEE" w:rsidP="00156FEE"/>
    <w:p w:rsidR="00156FEE" w:rsidRDefault="00156FEE" w:rsidP="00156FEE"/>
    <w:p w:rsidR="00B43D89" w:rsidRPr="00040179" w:rsidRDefault="00B43D89" w:rsidP="00156FEE"/>
    <w:p w:rsidR="00156FEE" w:rsidRPr="00F22162" w:rsidRDefault="00156FEE" w:rsidP="00156FEE">
      <w:r w:rsidRPr="00F22162">
        <w:rPr>
          <w:b/>
        </w:rPr>
        <w:t>References:</w:t>
      </w:r>
      <w:r w:rsidRPr="00F22162">
        <w:rPr>
          <w:b/>
        </w:rPr>
        <w:tab/>
      </w:r>
      <w:r w:rsidRPr="00F22162">
        <w:rPr>
          <w:b/>
        </w:rPr>
        <w:tab/>
      </w:r>
      <w:r>
        <w:rPr>
          <w:b/>
        </w:rPr>
        <w:tab/>
      </w:r>
      <w:r w:rsidRPr="005E7B3C">
        <w:t>Mrs</w:t>
      </w:r>
      <w:r>
        <w:rPr>
          <w:b/>
        </w:rPr>
        <w:t xml:space="preserve">. </w:t>
      </w:r>
      <w:r w:rsidRPr="00F22162">
        <w:t xml:space="preserve">Diana </w:t>
      </w:r>
      <w:proofErr w:type="spellStart"/>
      <w:r w:rsidRPr="00F22162">
        <w:t>Hazzard</w:t>
      </w:r>
      <w:proofErr w:type="spellEnd"/>
      <w:r w:rsidRPr="00F22162">
        <w:t xml:space="preserve"> – </w:t>
      </w:r>
      <w:proofErr w:type="spellStart"/>
      <w:r w:rsidRPr="00F22162">
        <w:t>Arieatas</w:t>
      </w:r>
      <w:proofErr w:type="spellEnd"/>
      <w:r w:rsidRPr="00F22162">
        <w:t xml:space="preserve"> </w:t>
      </w:r>
    </w:p>
    <w:p w:rsidR="00156FEE" w:rsidRPr="00F22162" w:rsidRDefault="00156FEE" w:rsidP="00156FEE">
      <w:r w:rsidRPr="00F22162">
        <w:lastRenderedPageBreak/>
        <w:tab/>
      </w:r>
      <w:r w:rsidRPr="00F22162">
        <w:tab/>
      </w:r>
      <w:r w:rsidRPr="00F22162">
        <w:tab/>
      </w:r>
      <w:r w:rsidRPr="00F22162">
        <w:tab/>
        <w:t>Accountant</w:t>
      </w:r>
    </w:p>
    <w:p w:rsidR="00156FEE" w:rsidRPr="005E7B3C" w:rsidRDefault="00156FEE" w:rsidP="00156FEE">
      <w:pPr>
        <w:rPr>
          <w:b/>
        </w:rPr>
      </w:pPr>
      <w:r w:rsidRPr="00F22162">
        <w:tab/>
      </w:r>
      <w:r w:rsidRPr="00F22162">
        <w:tab/>
      </w:r>
      <w:r w:rsidRPr="00F22162">
        <w:tab/>
      </w:r>
      <w:r w:rsidRPr="00F22162">
        <w:tab/>
      </w:r>
      <w:r w:rsidRPr="005E7B3C">
        <w:rPr>
          <w:b/>
        </w:rPr>
        <w:t>Advantage Advertising Services Ltd.</w:t>
      </w:r>
    </w:p>
    <w:p w:rsidR="00156FEE" w:rsidRPr="00F22162" w:rsidRDefault="00156FEE" w:rsidP="00156FEE">
      <w:r w:rsidRPr="00F22162">
        <w:tab/>
      </w:r>
      <w:r w:rsidRPr="00F22162">
        <w:tab/>
      </w:r>
      <w:r w:rsidRPr="00F22162">
        <w:tab/>
      </w:r>
      <w:r w:rsidRPr="00F22162">
        <w:tab/>
        <w:t xml:space="preserve">Alberto Street </w:t>
      </w:r>
    </w:p>
    <w:p w:rsidR="00156FEE" w:rsidRPr="00F22162" w:rsidRDefault="00156FEE" w:rsidP="00156FEE">
      <w:r w:rsidRPr="00F22162">
        <w:tab/>
      </w:r>
      <w:r w:rsidRPr="00F22162">
        <w:tab/>
      </w:r>
      <w:r w:rsidRPr="00F22162">
        <w:tab/>
      </w:r>
      <w:r w:rsidRPr="00F22162">
        <w:tab/>
      </w:r>
      <w:proofErr w:type="spellStart"/>
      <w:r w:rsidRPr="00F22162">
        <w:t>Woodbrook</w:t>
      </w:r>
      <w:proofErr w:type="spellEnd"/>
    </w:p>
    <w:p w:rsidR="00156FEE" w:rsidRPr="005E7B3C" w:rsidRDefault="00156FEE" w:rsidP="00156FEE">
      <w:r w:rsidRPr="00F22162">
        <w:tab/>
      </w:r>
      <w:r w:rsidRPr="00F22162">
        <w:tab/>
      </w:r>
      <w:r w:rsidRPr="00F22162">
        <w:tab/>
      </w:r>
      <w:r w:rsidRPr="00F22162">
        <w:tab/>
      </w:r>
      <w:r w:rsidR="001C7F16">
        <w:t>Phone: 686-7559</w:t>
      </w:r>
    </w:p>
    <w:p w:rsidR="00156FEE" w:rsidRPr="00F22162" w:rsidRDefault="00156FEE" w:rsidP="00156FEE">
      <w:pPr>
        <w:rPr>
          <w:b/>
        </w:rPr>
      </w:pPr>
    </w:p>
    <w:p w:rsidR="00156FEE" w:rsidRPr="00F22162" w:rsidRDefault="00156FEE" w:rsidP="00156FEE">
      <w:r w:rsidRPr="00F22162">
        <w:rPr>
          <w:b/>
        </w:rPr>
        <w:tab/>
      </w:r>
      <w:r w:rsidRPr="00F22162">
        <w:rPr>
          <w:b/>
        </w:rPr>
        <w:tab/>
      </w:r>
      <w:r w:rsidRPr="00F22162">
        <w:rPr>
          <w:b/>
        </w:rPr>
        <w:tab/>
      </w:r>
      <w:r w:rsidRPr="00F22162">
        <w:rPr>
          <w:b/>
        </w:rPr>
        <w:tab/>
      </w:r>
      <w:r w:rsidRPr="005E7B3C">
        <w:t>Mr. Roger</w:t>
      </w:r>
      <w:r w:rsidRPr="00F22162">
        <w:t xml:space="preserve"> Mustapha </w:t>
      </w:r>
    </w:p>
    <w:p w:rsidR="00156FEE" w:rsidRDefault="00156FEE" w:rsidP="001C7F16">
      <w:r w:rsidRPr="00F22162">
        <w:tab/>
      </w:r>
      <w:r w:rsidRPr="00F22162">
        <w:tab/>
      </w:r>
      <w:r w:rsidRPr="00F22162">
        <w:tab/>
      </w:r>
      <w:r w:rsidRPr="00F22162">
        <w:tab/>
      </w:r>
      <w:r w:rsidR="001C7F16">
        <w:t>Director</w:t>
      </w:r>
    </w:p>
    <w:p w:rsidR="001C7F16" w:rsidRPr="00B36DE0" w:rsidRDefault="001C7F16" w:rsidP="001C7F16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B36DE0">
        <w:rPr>
          <w:b/>
        </w:rPr>
        <w:t>Zambari</w:t>
      </w:r>
      <w:proofErr w:type="spellEnd"/>
      <w:r w:rsidRPr="00B36DE0">
        <w:rPr>
          <w:b/>
        </w:rPr>
        <w:t xml:space="preserve"> Transport Services</w:t>
      </w:r>
    </w:p>
    <w:p w:rsidR="00156FEE" w:rsidRPr="00F22162" w:rsidRDefault="00156FEE" w:rsidP="00156FEE">
      <w:r w:rsidRPr="00F22162">
        <w:tab/>
      </w:r>
      <w:r w:rsidRPr="00F22162">
        <w:tab/>
      </w:r>
      <w:r w:rsidRPr="00F22162">
        <w:tab/>
      </w:r>
      <w:r w:rsidRPr="00F22162">
        <w:tab/>
      </w:r>
      <w:proofErr w:type="spellStart"/>
      <w:r w:rsidR="001C7F16">
        <w:t>Deigo</w:t>
      </w:r>
      <w:proofErr w:type="spellEnd"/>
      <w:r w:rsidR="001C7F16">
        <w:t xml:space="preserve"> Martin</w:t>
      </w:r>
    </w:p>
    <w:p w:rsidR="00156FEE" w:rsidRDefault="00156FEE" w:rsidP="00156FEE">
      <w:r w:rsidRPr="00F22162">
        <w:tab/>
      </w:r>
      <w:r w:rsidRPr="00F22162">
        <w:tab/>
      </w:r>
      <w:r w:rsidRPr="00F22162">
        <w:tab/>
      </w:r>
      <w:r w:rsidRPr="00F22162">
        <w:tab/>
      </w:r>
      <w:r w:rsidRPr="005E7B3C">
        <w:t xml:space="preserve">Phone: </w:t>
      </w:r>
      <w:r w:rsidR="001C7F16">
        <w:t>740-4095</w:t>
      </w:r>
    </w:p>
    <w:p w:rsidR="008B7D49" w:rsidRDefault="008B7D49" w:rsidP="00156FEE"/>
    <w:p w:rsidR="008B7D49" w:rsidRPr="005E7B3C" w:rsidRDefault="008B7D49" w:rsidP="00156FEE"/>
    <w:p w:rsidR="00156FEE" w:rsidRPr="00156FEE" w:rsidRDefault="00156FEE" w:rsidP="001C63EE">
      <w:pPr>
        <w:rPr>
          <w:sz w:val="26"/>
          <w:szCs w:val="26"/>
        </w:rPr>
      </w:pPr>
      <w:bookmarkStart w:id="0" w:name="_GoBack"/>
      <w:bookmarkEnd w:id="0"/>
    </w:p>
    <w:sectPr w:rsidR="00156FEE" w:rsidRPr="00156FEE" w:rsidSect="00724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1C63EE"/>
    <w:rsid w:val="00054886"/>
    <w:rsid w:val="00082F66"/>
    <w:rsid w:val="0009792A"/>
    <w:rsid w:val="000B4A2D"/>
    <w:rsid w:val="000D040F"/>
    <w:rsid w:val="000D44EA"/>
    <w:rsid w:val="0012260D"/>
    <w:rsid w:val="00127F9B"/>
    <w:rsid w:val="00156FEE"/>
    <w:rsid w:val="001C63EE"/>
    <w:rsid w:val="001C7F16"/>
    <w:rsid w:val="001D27A1"/>
    <w:rsid w:val="001F2A2C"/>
    <w:rsid w:val="002310CB"/>
    <w:rsid w:val="002F01A1"/>
    <w:rsid w:val="00324092"/>
    <w:rsid w:val="00344266"/>
    <w:rsid w:val="003B0333"/>
    <w:rsid w:val="00437D8E"/>
    <w:rsid w:val="006F3466"/>
    <w:rsid w:val="00716368"/>
    <w:rsid w:val="00724894"/>
    <w:rsid w:val="00844BAB"/>
    <w:rsid w:val="008B7D49"/>
    <w:rsid w:val="008C0048"/>
    <w:rsid w:val="00961C2E"/>
    <w:rsid w:val="009C0141"/>
    <w:rsid w:val="00A87ABD"/>
    <w:rsid w:val="00B342C0"/>
    <w:rsid w:val="00B36DE0"/>
    <w:rsid w:val="00B43D89"/>
    <w:rsid w:val="00C10C39"/>
    <w:rsid w:val="00C22418"/>
    <w:rsid w:val="00C4696F"/>
    <w:rsid w:val="00C61910"/>
    <w:rsid w:val="00D4137A"/>
    <w:rsid w:val="00DC1652"/>
    <w:rsid w:val="00E072DC"/>
    <w:rsid w:val="00E44927"/>
    <w:rsid w:val="00EA2F76"/>
    <w:rsid w:val="00EA5E69"/>
    <w:rsid w:val="00FD43D7"/>
    <w:rsid w:val="00FE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38A6-F5AC-4C57-BDA0-85F03A8D09E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1C1ADD6-47D8-48A1-BEF9-BA333A7F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Office of the Prime Minister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Akida Charles</dc:creator>
  <cp:lastModifiedBy>Matthew</cp:lastModifiedBy>
  <cp:revision>4</cp:revision>
  <cp:lastPrinted>2014-01-14T16:36:00Z</cp:lastPrinted>
  <dcterms:created xsi:type="dcterms:W3CDTF">2014-07-21T14:36:00Z</dcterms:created>
  <dcterms:modified xsi:type="dcterms:W3CDTF">2014-07-28T14:49:00Z</dcterms:modified>
</cp:coreProperties>
</file>