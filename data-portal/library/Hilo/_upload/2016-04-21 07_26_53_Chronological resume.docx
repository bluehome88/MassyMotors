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text" w:horzAnchor="page" w:tblpXSpec="center" w:tblpY="1"/>
        <w:tblOverlap w:val="never"/>
        <w:tblW w:w="9511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478"/>
        <w:gridCol w:w="7033"/>
      </w:tblGrid>
      <w:tr w:rsidR="00591E9C" w:rsidTr="00E37533">
        <w:trPr>
          <w:trHeight w:val="26"/>
        </w:trPr>
        <w:tc>
          <w:tcPr>
            <w:tcW w:w="2478" w:type="dxa"/>
            <w:vAlign w:val="bottom"/>
          </w:tcPr>
          <w:p w:rsidR="00591E9C" w:rsidRPr="005F2D4E" w:rsidRDefault="00591E9C">
            <w:pPr>
              <w:rPr>
                <w:color w:val="000000" w:themeColor="text1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color w:val="000000" w:themeColor="text1"/>
                <w:sz w:val="44"/>
                <w:szCs w:val="44"/>
              </w:rPr>
              <w:alias w:val="Author"/>
              <w:id w:val="1159751"/>
              <w:placeholder>
                <w:docPart w:val="808969503CA54AA2B6D34FF321FFBDAC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591E9C" w:rsidRPr="005F2D4E" w:rsidRDefault="005051CF" w:rsidP="00E712DD">
                <w:pPr>
                  <w:pStyle w:val="YourName"/>
                  <w:jc w:val="center"/>
                  <w:rPr>
                    <w:color w:val="000000" w:themeColor="text1"/>
                    <w:sz w:val="44"/>
                    <w:szCs w:val="44"/>
                  </w:rPr>
                </w:pPr>
                <w:proofErr w:type="spellStart"/>
                <w:r w:rsidRPr="005F2D4E">
                  <w:rPr>
                    <w:color w:val="000000" w:themeColor="text1"/>
                    <w:sz w:val="44"/>
                    <w:szCs w:val="44"/>
                  </w:rPr>
                  <w:t>Meneka</w:t>
                </w:r>
                <w:proofErr w:type="spellEnd"/>
                <w:r w:rsidRPr="005F2D4E">
                  <w:rPr>
                    <w:color w:val="000000" w:themeColor="text1"/>
                    <w:sz w:val="44"/>
                    <w:szCs w:val="44"/>
                  </w:rPr>
                  <w:t xml:space="preserve"> Ali</w:t>
                </w:r>
              </w:p>
            </w:sdtContent>
          </w:sdt>
          <w:p w:rsidR="005051CF" w:rsidRPr="005F2D4E" w:rsidRDefault="008C3A00" w:rsidP="00E712DD">
            <w:pPr>
              <w:pStyle w:val="ContactInformation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36"/>
                <w:szCs w:val="36"/>
              </w:rPr>
              <w:t xml:space="preserve">Level 7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36"/>
                <w:szCs w:val="36"/>
              </w:rPr>
              <w:t>Chaconia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36"/>
                <w:szCs w:val="36"/>
              </w:rPr>
              <w:t xml:space="preserve"> Crescent Four Roads Diego Martin APT J</w:t>
            </w:r>
            <w:r w:rsidR="005051CF" w:rsidRPr="005F2D4E">
              <w:rPr>
                <w:rFonts w:ascii="Times New Roman" w:hAnsi="Times New Roman" w:cs="Times New Roman"/>
                <w:b/>
                <w:i/>
                <w:color w:val="000000" w:themeColor="text1"/>
                <w:sz w:val="36"/>
                <w:szCs w:val="36"/>
              </w:rPr>
              <w:t>.</w:t>
            </w:r>
          </w:p>
          <w:p w:rsidR="00591E9C" w:rsidRPr="005F2D4E" w:rsidRDefault="005051CF" w:rsidP="00E712DD">
            <w:pPr>
              <w:pStyle w:val="ContactInformation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6"/>
                <w:szCs w:val="36"/>
              </w:rPr>
            </w:pPr>
            <w:r w:rsidRPr="005F2D4E">
              <w:rPr>
                <w:rFonts w:ascii="Times New Roman" w:hAnsi="Times New Roman" w:cs="Times New Roman"/>
                <w:b/>
                <w:i/>
                <w:color w:val="000000" w:themeColor="text1"/>
                <w:sz w:val="36"/>
                <w:szCs w:val="36"/>
              </w:rPr>
              <w:t xml:space="preserve">Email- </w:t>
            </w:r>
            <w:hyperlink r:id="rId10" w:history="1">
              <w:r w:rsidRPr="005F2D4E">
                <w:rPr>
                  <w:rStyle w:val="Hyperlink"/>
                  <w:rFonts w:ascii="Times New Roman" w:hAnsi="Times New Roman" w:cs="Times New Roman"/>
                  <w:b/>
                  <w:i/>
                  <w:color w:val="000000" w:themeColor="text1"/>
                  <w:sz w:val="36"/>
                  <w:szCs w:val="36"/>
                </w:rPr>
                <w:t>menekastaffordali@yahoo.com</w:t>
              </w:r>
            </w:hyperlink>
          </w:p>
          <w:p w:rsidR="005051CF" w:rsidRPr="005F2D4E" w:rsidRDefault="008C3A00" w:rsidP="00E712DD">
            <w:pPr>
              <w:pStyle w:val="ContactInformation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36"/>
                <w:szCs w:val="36"/>
              </w:rPr>
              <w:t>Phone- 1868-763-6198</w:t>
            </w:r>
            <w:r w:rsidR="005051CF" w:rsidRPr="005F2D4E">
              <w:rPr>
                <w:rFonts w:ascii="Times New Roman" w:hAnsi="Times New Roman" w:cs="Times New Roman"/>
                <w:b/>
                <w:i/>
                <w:color w:val="000000" w:themeColor="text1"/>
                <w:sz w:val="36"/>
                <w:szCs w:val="36"/>
              </w:rPr>
              <w:t>.</w:t>
            </w:r>
          </w:p>
        </w:tc>
      </w:tr>
      <w:tr w:rsidR="00591E9C" w:rsidTr="00E37533">
        <w:trPr>
          <w:trHeight w:hRule="exact" w:val="720"/>
        </w:trPr>
        <w:tc>
          <w:tcPr>
            <w:tcW w:w="2478" w:type="dxa"/>
          </w:tcPr>
          <w:p w:rsidR="00591E9C" w:rsidRPr="005F2D4E" w:rsidRDefault="00591E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33" w:type="dxa"/>
            <w:tcBorders>
              <w:top w:val="single" w:sz="4" w:space="0" w:color="auto"/>
            </w:tcBorders>
          </w:tcPr>
          <w:p w:rsidR="00591E9C" w:rsidRPr="005F2D4E" w:rsidRDefault="00591E9C">
            <w:pPr>
              <w:rPr>
                <w:color w:val="000000" w:themeColor="text1"/>
              </w:rPr>
            </w:pPr>
          </w:p>
        </w:tc>
      </w:tr>
      <w:tr w:rsidR="00591E9C" w:rsidTr="00E37533">
        <w:tc>
          <w:tcPr>
            <w:tcW w:w="2478" w:type="dxa"/>
          </w:tcPr>
          <w:p w:rsidR="00591E9C" w:rsidRPr="005F2D4E" w:rsidRDefault="005051CF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</w:pPr>
            <w:r w:rsidRPr="005F2D4E"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  <w:t xml:space="preserve">Objective:      </w:t>
            </w:r>
          </w:p>
        </w:tc>
        <w:tc>
          <w:tcPr>
            <w:tcW w:w="7033" w:type="dxa"/>
          </w:tcPr>
          <w:p w:rsidR="00591E9C" w:rsidRPr="005F2D4E" w:rsidRDefault="005051CF" w:rsidP="005051CF">
            <w:pPr>
              <w:pStyle w:val="BodyText"/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  <w:r w:rsidRPr="005F2D4E">
              <w:rPr>
                <w:rFonts w:ascii="Times New Roman" w:hAnsi="Times New Roman" w:cs="Times New Roman"/>
                <w:i/>
                <w:color w:val="000000" w:themeColor="text1"/>
                <w:sz w:val="24"/>
                <w:lang w:val="en"/>
              </w:rPr>
              <w:t xml:space="preserve">To obtain a position that will enable me to use my strong organizational </w:t>
            </w:r>
            <w:r w:rsidR="008C3A00">
              <w:rPr>
                <w:rFonts w:ascii="Times New Roman" w:hAnsi="Times New Roman" w:cs="Times New Roman"/>
                <w:i/>
                <w:color w:val="000000" w:themeColor="text1"/>
                <w:sz w:val="24"/>
                <w:lang w:val="en"/>
              </w:rPr>
              <w:t>skills</w:t>
            </w:r>
            <w:r w:rsidRPr="005F2D4E">
              <w:rPr>
                <w:rFonts w:ascii="Times New Roman" w:hAnsi="Times New Roman" w:cs="Times New Roman"/>
                <w:i/>
                <w:color w:val="000000" w:themeColor="text1"/>
                <w:sz w:val="24"/>
                <w:lang w:val="en"/>
              </w:rPr>
              <w:t xml:space="preserve"> and ability to work well with people.</w:t>
            </w:r>
          </w:p>
        </w:tc>
      </w:tr>
      <w:tr w:rsidR="00591E9C" w:rsidTr="00E37533">
        <w:tc>
          <w:tcPr>
            <w:tcW w:w="2478" w:type="dxa"/>
          </w:tcPr>
          <w:p w:rsidR="00591E9C" w:rsidRPr="005F2D4E" w:rsidRDefault="00E37533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</w:pPr>
            <w:r w:rsidRPr="005F2D4E"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  <w:t>Experience:</w:t>
            </w:r>
          </w:p>
          <w:p w:rsidR="00E37533" w:rsidRPr="005F2D4E" w:rsidRDefault="00E37533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</w:pPr>
          </w:p>
          <w:p w:rsidR="00E37533" w:rsidRPr="005F2D4E" w:rsidRDefault="00E37533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</w:pPr>
          </w:p>
          <w:p w:rsidR="005F2D4E" w:rsidRDefault="005F2D4E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</w:pPr>
          </w:p>
          <w:p w:rsidR="00E37533" w:rsidRPr="005F2D4E" w:rsidRDefault="00E37533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</w:pPr>
            <w:r w:rsidRPr="005F2D4E"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  <w:t>Education:</w:t>
            </w:r>
          </w:p>
          <w:p w:rsidR="00F163E7" w:rsidRPr="005F2D4E" w:rsidRDefault="00F163E7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</w:pPr>
          </w:p>
          <w:p w:rsidR="00F163E7" w:rsidRPr="005F2D4E" w:rsidRDefault="005F2D4E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  <w:t>Training/</w:t>
            </w:r>
          </w:p>
          <w:p w:rsidR="00F163E7" w:rsidRPr="005F2D4E" w:rsidRDefault="00F163E7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</w:pPr>
            <w:r w:rsidRPr="005F2D4E"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  <w:t>Skill:</w:t>
            </w:r>
          </w:p>
          <w:p w:rsidR="00E712DD" w:rsidRPr="005F2D4E" w:rsidRDefault="00E712DD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</w:pPr>
          </w:p>
          <w:p w:rsidR="00AA3BA2" w:rsidRDefault="00AA3BA2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</w:pPr>
          </w:p>
          <w:p w:rsidR="00AA3BA2" w:rsidRDefault="00AA3BA2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</w:pPr>
          </w:p>
          <w:p w:rsidR="00F163E7" w:rsidRPr="005F2D4E" w:rsidRDefault="00F163E7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</w:pPr>
            <w:r w:rsidRPr="005F2D4E"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  <w:t>Interest :</w:t>
            </w:r>
          </w:p>
          <w:p w:rsidR="00F163E7" w:rsidRPr="005F2D4E" w:rsidRDefault="00F163E7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b w:val="0"/>
                <w:i/>
                <w:sz w:val="32"/>
                <w:szCs w:val="32"/>
              </w:rPr>
            </w:pPr>
          </w:p>
          <w:p w:rsidR="00F163E7" w:rsidRPr="005F2D4E" w:rsidRDefault="00F163E7" w:rsidP="00F163E7">
            <w:pPr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2"/>
              </w:rPr>
            </w:pPr>
            <w:r w:rsidRPr="005F2D4E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2"/>
              </w:rPr>
              <w:t>Reference:</w:t>
            </w:r>
          </w:p>
        </w:tc>
        <w:tc>
          <w:tcPr>
            <w:tcW w:w="7033" w:type="dxa"/>
          </w:tcPr>
          <w:p w:rsidR="00E37533" w:rsidRPr="005F2D4E" w:rsidRDefault="00E37533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5F2D4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Sales </w:t>
            </w:r>
          </w:p>
          <w:p w:rsidR="00E37533" w:rsidRPr="005F2D4E" w:rsidRDefault="00E37533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5F2D4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K Chang.</w:t>
            </w:r>
          </w:p>
          <w:p w:rsidR="00E37533" w:rsidRPr="005F2D4E" w:rsidRDefault="00E37533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5F2D4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Broadway Street,</w:t>
            </w:r>
            <w:r w:rsidR="00F163E7" w:rsidRPr="005F2D4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D4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Arima</w:t>
            </w:r>
            <w:proofErr w:type="spellEnd"/>
            <w:r w:rsidRPr="005F2D4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.</w:t>
            </w:r>
          </w:p>
          <w:p w:rsidR="00E37533" w:rsidRPr="005F2D4E" w:rsidRDefault="00E37533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:rsidR="00E37533" w:rsidRPr="005F2D4E" w:rsidRDefault="00E37533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5F2D4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El Dorado West Secondary.</w:t>
            </w:r>
          </w:p>
          <w:p w:rsidR="00E37533" w:rsidRPr="005F2D4E" w:rsidRDefault="00363D69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2005-2009</w:t>
            </w:r>
            <w:r w:rsidR="00E37533" w:rsidRPr="005F2D4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.</w:t>
            </w:r>
          </w:p>
          <w:p w:rsidR="00E37533" w:rsidRPr="005F2D4E" w:rsidRDefault="00E37533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:rsidR="00E37533" w:rsidRPr="005F2D4E" w:rsidRDefault="00E37533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5F2D4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Youth Training Employment and Partnership Programme.</w:t>
            </w:r>
          </w:p>
          <w:p w:rsidR="00E37533" w:rsidRPr="005F2D4E" w:rsidRDefault="00FA2713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Oct 2013- April</w:t>
            </w:r>
            <w:bookmarkStart w:id="0" w:name="_GoBack"/>
            <w:bookmarkEnd w:id="0"/>
            <w:r w:rsidR="00E37533" w:rsidRPr="005F2D4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2014</w:t>
            </w:r>
            <w:r w:rsidR="00F163E7" w:rsidRPr="005F2D4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.</w:t>
            </w:r>
          </w:p>
          <w:p w:rsidR="00E37533" w:rsidRPr="005F2D4E" w:rsidRDefault="00F163E7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5F2D4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Graphic Design.</w:t>
            </w:r>
          </w:p>
          <w:p w:rsidR="00F163E7" w:rsidRDefault="008C3A00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Computer Literacy.</w:t>
            </w:r>
          </w:p>
          <w:p w:rsidR="008C3A00" w:rsidRPr="005F2D4E" w:rsidRDefault="008C3A00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Micro </w:t>
            </w:r>
            <w:r w:rsidR="00AA3BA2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Entrepreneurship Course.</w:t>
            </w:r>
          </w:p>
          <w:p w:rsidR="00AA3BA2" w:rsidRDefault="00AA3BA2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:rsidR="00F163E7" w:rsidRPr="005F2D4E" w:rsidRDefault="00F163E7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5F2D4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Reading and learning new concepts in the graphic design industry.</w:t>
            </w:r>
          </w:p>
          <w:p w:rsidR="00F163E7" w:rsidRPr="005F2D4E" w:rsidRDefault="00F163E7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:rsidR="00F163E7" w:rsidRPr="005F2D4E" w:rsidRDefault="00363D69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Laura Cozier.</w:t>
            </w:r>
          </w:p>
          <w:p w:rsidR="00E712DD" w:rsidRPr="005F2D4E" w:rsidRDefault="00363D69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Corporate Services Director.</w:t>
            </w:r>
          </w:p>
          <w:p w:rsidR="00F163E7" w:rsidRPr="005F2D4E" w:rsidRDefault="00363D69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1868-642-3334/5</w:t>
            </w:r>
          </w:p>
          <w:p w:rsidR="00E712DD" w:rsidRPr="005F2D4E" w:rsidRDefault="00E712DD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:rsidR="00F163E7" w:rsidRPr="005F2D4E" w:rsidRDefault="00AA3BA2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Fidel Cabrera.</w:t>
            </w:r>
          </w:p>
          <w:p w:rsidR="00E712DD" w:rsidRPr="005F2D4E" w:rsidRDefault="00AA3BA2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Kitchen Assistant.</w:t>
            </w:r>
          </w:p>
          <w:p w:rsidR="00591E9C" w:rsidRPr="005F2D4E" w:rsidRDefault="00AA3BA2" w:rsidP="00C21724">
            <w:pPr>
              <w:pStyle w:val="ContactInformation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1868-363-0558.</w:t>
            </w:r>
          </w:p>
        </w:tc>
      </w:tr>
      <w:tr w:rsidR="00591E9C" w:rsidTr="00E37533">
        <w:tc>
          <w:tcPr>
            <w:tcW w:w="2478" w:type="dxa"/>
          </w:tcPr>
          <w:p w:rsidR="00591E9C" w:rsidRDefault="00591E9C"/>
        </w:tc>
        <w:tc>
          <w:tcPr>
            <w:tcW w:w="7033" w:type="dxa"/>
          </w:tcPr>
          <w:p w:rsidR="00591E9C" w:rsidRPr="00E37533" w:rsidRDefault="00E37533" w:rsidP="00E37533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Cs w:val="24"/>
              </w:rPr>
            </w:pPr>
            <w:r>
              <w:t xml:space="preserve"> </w:t>
            </w:r>
          </w:p>
          <w:p w:rsidR="00591E9C" w:rsidRDefault="00591E9C">
            <w:pPr>
              <w:pStyle w:val="BodyText"/>
              <w:rPr>
                <w:rFonts w:asciiTheme="majorHAnsi" w:hAnsiTheme="majorHAnsi"/>
              </w:rPr>
            </w:pPr>
          </w:p>
          <w:p w:rsidR="00591E9C" w:rsidRDefault="00591E9C">
            <w:pPr>
              <w:pStyle w:val="BodyText"/>
              <w:rPr>
                <w:rFonts w:asciiTheme="majorHAnsi" w:hAnsiTheme="majorHAnsi"/>
              </w:rPr>
            </w:pPr>
          </w:p>
          <w:p w:rsidR="00591E9C" w:rsidRDefault="00591E9C" w:rsidP="00E37533">
            <w:pPr>
              <w:pStyle w:val="BodyText"/>
              <w:rPr>
                <w:rFonts w:asciiTheme="majorHAnsi" w:hAnsiTheme="majorHAnsi"/>
              </w:rPr>
            </w:pPr>
          </w:p>
        </w:tc>
      </w:tr>
      <w:tr w:rsidR="00591E9C" w:rsidTr="00E37533">
        <w:tc>
          <w:tcPr>
            <w:tcW w:w="2478" w:type="dxa"/>
          </w:tcPr>
          <w:p w:rsidR="00591E9C" w:rsidRDefault="00591E9C"/>
        </w:tc>
        <w:tc>
          <w:tcPr>
            <w:tcW w:w="7033" w:type="dxa"/>
          </w:tcPr>
          <w:p w:rsidR="00591E9C" w:rsidRPr="00E37533" w:rsidRDefault="00591E9C" w:rsidP="00E37533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Cs w:val="24"/>
              </w:rPr>
            </w:pPr>
          </w:p>
          <w:p w:rsidR="00591E9C" w:rsidRDefault="00591E9C">
            <w:pPr>
              <w:pStyle w:val="BodyText"/>
              <w:rPr>
                <w:rFonts w:asciiTheme="majorHAnsi" w:hAnsiTheme="majorHAnsi"/>
              </w:rPr>
            </w:pPr>
          </w:p>
          <w:p w:rsidR="00591E9C" w:rsidRDefault="00591E9C" w:rsidP="00E37533">
            <w:pPr>
              <w:pStyle w:val="BodyText"/>
            </w:pPr>
          </w:p>
        </w:tc>
      </w:tr>
      <w:tr w:rsidR="00591E9C" w:rsidTr="00E37533">
        <w:tc>
          <w:tcPr>
            <w:tcW w:w="2478" w:type="dxa"/>
          </w:tcPr>
          <w:p w:rsidR="00591E9C" w:rsidRDefault="00591E9C"/>
        </w:tc>
        <w:tc>
          <w:tcPr>
            <w:tcW w:w="7033" w:type="dxa"/>
          </w:tcPr>
          <w:p w:rsidR="00591E9C" w:rsidRPr="00E37533" w:rsidRDefault="00591E9C" w:rsidP="00E37533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Cs w:val="24"/>
              </w:rPr>
            </w:pPr>
          </w:p>
        </w:tc>
      </w:tr>
      <w:tr w:rsidR="00591E9C" w:rsidTr="00E37533">
        <w:tc>
          <w:tcPr>
            <w:tcW w:w="2478" w:type="dxa"/>
          </w:tcPr>
          <w:p w:rsidR="00591E9C" w:rsidRDefault="00591E9C">
            <w:pPr>
              <w:pStyle w:val="ResumeHeading1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7033" w:type="dxa"/>
          </w:tcPr>
          <w:p w:rsidR="00591E9C" w:rsidRDefault="00591E9C" w:rsidP="00E37533">
            <w:pPr>
              <w:pStyle w:val="BodyText"/>
            </w:pPr>
          </w:p>
        </w:tc>
      </w:tr>
      <w:tr w:rsidR="00591E9C" w:rsidTr="00E37533">
        <w:tc>
          <w:tcPr>
            <w:tcW w:w="2478" w:type="dxa"/>
          </w:tcPr>
          <w:p w:rsidR="00591E9C" w:rsidRDefault="00591E9C">
            <w:pPr>
              <w:pStyle w:val="ResumeHeading1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7033" w:type="dxa"/>
          </w:tcPr>
          <w:p w:rsidR="00591E9C" w:rsidRDefault="00591E9C" w:rsidP="00F163E7">
            <w:pPr>
              <w:pStyle w:val="BodyText"/>
            </w:pPr>
          </w:p>
        </w:tc>
      </w:tr>
      <w:tr w:rsidR="00591E9C" w:rsidTr="00E37533">
        <w:tc>
          <w:tcPr>
            <w:tcW w:w="2478" w:type="dxa"/>
          </w:tcPr>
          <w:p w:rsidR="00591E9C" w:rsidRDefault="00591E9C">
            <w:pPr>
              <w:pStyle w:val="ResumeHeading1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7033" w:type="dxa"/>
          </w:tcPr>
          <w:p w:rsidR="00591E9C" w:rsidRDefault="00591E9C">
            <w:pPr>
              <w:pStyle w:val="BodyText"/>
            </w:pPr>
          </w:p>
        </w:tc>
      </w:tr>
    </w:tbl>
    <w:p w:rsidR="00591E9C" w:rsidRDefault="00591E9C">
      <w:pPr>
        <w:pStyle w:val="BodyText"/>
      </w:pPr>
    </w:p>
    <w:sectPr w:rsidR="00591E9C" w:rsidSect="00591E9C">
      <w:footerReference w:type="default" r:id="rId11"/>
      <w:pgSz w:w="12240" w:h="15840"/>
      <w:pgMar w:top="720" w:right="1800" w:bottom="72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1CF" w:rsidRDefault="005051CF">
      <w:r>
        <w:separator/>
      </w:r>
    </w:p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</w:endnote>
  <w:endnote w:type="continuationSeparator" w:id="0">
    <w:p w:rsidR="005051CF" w:rsidRDefault="005051CF">
      <w:r>
        <w:continuationSeparator/>
      </w:r>
    </w:p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7" w:rightFromText="187" w:vertAnchor="page" w:horzAnchor="page" w:tblpXSpec="center" w:tblpY="14401"/>
      <w:tblOverlap w:val="never"/>
      <w:tblW w:w="86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29" w:type="dxa"/>
        <w:bottom w:w="72" w:type="dxa"/>
        <w:right w:w="115" w:type="dxa"/>
      </w:tblCellMar>
      <w:tblLook w:val="01E0" w:firstRow="1" w:lastRow="1" w:firstColumn="1" w:lastColumn="1" w:noHBand="0" w:noVBand="0"/>
    </w:tblPr>
    <w:tblGrid>
      <w:gridCol w:w="1613"/>
      <w:gridCol w:w="7027"/>
    </w:tblGrid>
    <w:tr w:rsidR="00591E9C">
      <w:tc>
        <w:tcPr>
          <w:tcW w:w="1613" w:type="dxa"/>
        </w:tcPr>
        <w:p w:rsidR="00591E9C" w:rsidRDefault="00591E9C"/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:rsidR="00591E9C" w:rsidRDefault="00591E9C"/>
      </w:tc>
    </w:tr>
  </w:tbl>
  <w:p w:rsidR="00591E9C" w:rsidRDefault="00591E9C" w:rsidP="00C217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1CF" w:rsidRDefault="005051CF">
      <w:r>
        <w:separator/>
      </w:r>
    </w:p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</w:footnote>
  <w:footnote w:type="continuationSeparator" w:id="0">
    <w:p w:rsidR="005051CF" w:rsidRDefault="005051CF">
      <w:r>
        <w:continuationSeparator/>
      </w:r>
    </w:p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  <w:p w:rsidR="005051CF" w:rsidRDefault="005051C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14F68CC2"/>
    <w:lvl w:ilvl="0">
      <w:start w:val="1"/>
      <w:numFmt w:val="bullet"/>
      <w:pStyle w:val="BulletedLis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CF"/>
    <w:rsid w:val="00181594"/>
    <w:rsid w:val="00363D69"/>
    <w:rsid w:val="005051CF"/>
    <w:rsid w:val="00591E9C"/>
    <w:rsid w:val="005F2D4E"/>
    <w:rsid w:val="008C3A00"/>
    <w:rsid w:val="00AA3BA2"/>
    <w:rsid w:val="00B514F3"/>
    <w:rsid w:val="00B94C7C"/>
    <w:rsid w:val="00C21724"/>
    <w:rsid w:val="00CA0BAE"/>
    <w:rsid w:val="00E37533"/>
    <w:rsid w:val="00E712DD"/>
    <w:rsid w:val="00F163E7"/>
    <w:rsid w:val="00FA271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uiPriority="4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uiPriority="2" w:qFormat="1"/>
    <w:lsdException w:name="Emphasis" w:uiPriority="2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51CF"/>
    <w:rPr>
      <w:color w:val="7B2F6B" w:themeColor="hyperlink"/>
      <w:u w:val="single"/>
    </w:rPr>
  </w:style>
  <w:style w:type="paragraph" w:styleId="Header">
    <w:name w:val="header"/>
    <w:basedOn w:val="Normal"/>
    <w:link w:val="HeaderChar"/>
    <w:unhideWhenUsed/>
    <w:rsid w:val="00F163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163E7"/>
    <w:rPr>
      <w:rFonts w:ascii="Century Gothic" w:hAnsi="Century Gothic"/>
      <w:sz w:val="16"/>
      <w:szCs w:val="24"/>
    </w:rPr>
  </w:style>
  <w:style w:type="paragraph" w:styleId="Footer">
    <w:name w:val="footer"/>
    <w:basedOn w:val="Normal"/>
    <w:link w:val="FooterChar"/>
    <w:unhideWhenUsed/>
    <w:rsid w:val="00F163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163E7"/>
    <w:rPr>
      <w:rFonts w:ascii="Century Gothic" w:hAnsi="Century Gothic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uiPriority="4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uiPriority="2" w:qFormat="1"/>
    <w:lsdException w:name="Emphasis" w:uiPriority="2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51CF"/>
    <w:rPr>
      <w:color w:val="7B2F6B" w:themeColor="hyperlink"/>
      <w:u w:val="single"/>
    </w:rPr>
  </w:style>
  <w:style w:type="paragraph" w:styleId="Header">
    <w:name w:val="header"/>
    <w:basedOn w:val="Normal"/>
    <w:link w:val="HeaderChar"/>
    <w:unhideWhenUsed/>
    <w:rsid w:val="00F163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163E7"/>
    <w:rPr>
      <w:rFonts w:ascii="Century Gothic" w:hAnsi="Century Gothic"/>
      <w:sz w:val="16"/>
      <w:szCs w:val="24"/>
    </w:rPr>
  </w:style>
  <w:style w:type="paragraph" w:styleId="Footer">
    <w:name w:val="footer"/>
    <w:basedOn w:val="Normal"/>
    <w:link w:val="FooterChar"/>
    <w:unhideWhenUsed/>
    <w:rsid w:val="00F163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163E7"/>
    <w:rPr>
      <w:rFonts w:ascii="Century Gothic" w:hAnsi="Century Gothic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mailto:menekastaffordali@yahoo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8969503CA54AA2B6D34FF321FFB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4685E-059C-4034-8DDE-40F8421B196D}"/>
      </w:docPartPr>
      <w:docPartBody>
        <w:p w:rsidR="00DA760E" w:rsidRDefault="00DA760E">
          <w:pPr>
            <w:pStyle w:val="808969503CA54AA2B6D34FF321FFBDA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0E"/>
    <w:rsid w:val="00DA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8969503CA54AA2B6D34FF321FFBDAC">
    <w:name w:val="808969503CA54AA2B6D34FF321FFBDAC"/>
  </w:style>
  <w:style w:type="paragraph" w:customStyle="1" w:styleId="2BC74F7B9B694DFEBA7BD4ED1D6EB159">
    <w:name w:val="2BC74F7B9B694DFEBA7BD4ED1D6EB159"/>
  </w:style>
  <w:style w:type="paragraph" w:customStyle="1" w:styleId="2828A72E54EE4D9BA150C722716570D5">
    <w:name w:val="2828A72E54EE4D9BA150C722716570D5"/>
  </w:style>
  <w:style w:type="paragraph" w:customStyle="1" w:styleId="35CD37E8FBC147C9B899876B079A5557">
    <w:name w:val="35CD37E8FBC147C9B899876B079A5557"/>
  </w:style>
  <w:style w:type="paragraph" w:customStyle="1" w:styleId="12A4342A96FD49DA9B2F9CA7E803478E">
    <w:name w:val="12A4342A96FD49DA9B2F9CA7E803478E"/>
  </w:style>
  <w:style w:type="paragraph" w:customStyle="1" w:styleId="8BFBDF4105094BA1B8F882BCE4328CBC">
    <w:name w:val="8BFBDF4105094BA1B8F882BCE4328CBC"/>
  </w:style>
  <w:style w:type="paragraph" w:customStyle="1" w:styleId="87120854B9654D618684BF77A2D342D7">
    <w:name w:val="87120854B9654D618684BF77A2D342D7"/>
  </w:style>
  <w:style w:type="paragraph" w:customStyle="1" w:styleId="99A05B4819134A7B9B5FA42300B0D890">
    <w:name w:val="99A05B4819134A7B9B5FA42300B0D890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076B189924274671B235C885D1BFE362">
    <w:name w:val="076B189924274671B235C885D1BFE362"/>
  </w:style>
  <w:style w:type="paragraph" w:customStyle="1" w:styleId="06714B5C55F447F995A5E7915FF41D5E">
    <w:name w:val="06714B5C55F447F995A5E7915FF41D5E"/>
  </w:style>
  <w:style w:type="paragraph" w:customStyle="1" w:styleId="F917AFC727D2489B924AFE6574CBAD36">
    <w:name w:val="F917AFC727D2489B924AFE6574CBAD36"/>
  </w:style>
  <w:style w:type="paragraph" w:customStyle="1" w:styleId="ABD09E636A3E4585B88A9CD801273B91">
    <w:name w:val="ABD09E636A3E4585B88A9CD801273B91"/>
  </w:style>
  <w:style w:type="paragraph" w:customStyle="1" w:styleId="4288D5BA5D3047D99B546FA70FD07E6E">
    <w:name w:val="4288D5BA5D3047D99B546FA70FD07E6E"/>
  </w:style>
  <w:style w:type="paragraph" w:customStyle="1" w:styleId="D6D47A1F482A4E359E8E1CF4C88E20D2">
    <w:name w:val="D6D47A1F482A4E359E8E1CF4C88E20D2"/>
  </w:style>
  <w:style w:type="paragraph" w:customStyle="1" w:styleId="EA3B8AA6F3694A5784650F64E99BD38E">
    <w:name w:val="EA3B8AA6F3694A5784650F64E99BD38E"/>
  </w:style>
  <w:style w:type="paragraph" w:customStyle="1" w:styleId="053EC61574EA41B7A03A822EAB7FC66C">
    <w:name w:val="053EC61574EA41B7A03A822EAB7FC66C"/>
  </w:style>
  <w:style w:type="paragraph" w:customStyle="1" w:styleId="4DF3E04A16B9453A964DBBFA68822797">
    <w:name w:val="4DF3E04A16B9453A964DBBFA68822797"/>
  </w:style>
  <w:style w:type="paragraph" w:customStyle="1" w:styleId="B21BCA7AB7964504BCACA4E3B3892038">
    <w:name w:val="B21BCA7AB7964504BCACA4E3B3892038"/>
  </w:style>
  <w:style w:type="paragraph" w:customStyle="1" w:styleId="6D3B00FDCB8D4A8FB03CEFD5BE0490D3">
    <w:name w:val="6D3B00FDCB8D4A8FB03CEFD5BE0490D3"/>
  </w:style>
  <w:style w:type="paragraph" w:customStyle="1" w:styleId="6A52F192118A484BB10238D292A853A4">
    <w:name w:val="6A52F192118A484BB10238D292A853A4"/>
  </w:style>
  <w:style w:type="paragraph" w:customStyle="1" w:styleId="064C9EFB1F984E6A99CD9EE7F8F998C8">
    <w:name w:val="064C9EFB1F984E6A99CD9EE7F8F998C8"/>
  </w:style>
  <w:style w:type="paragraph" w:customStyle="1" w:styleId="83B75FB8716344B1B34EEADB2DBF4E4B">
    <w:name w:val="83B75FB8716344B1B34EEADB2DBF4E4B"/>
  </w:style>
  <w:style w:type="paragraph" w:customStyle="1" w:styleId="135D7FFEF5D94C7C9C50A475B09EE729">
    <w:name w:val="135D7FFEF5D94C7C9C50A475B09EE729"/>
  </w:style>
  <w:style w:type="paragraph" w:customStyle="1" w:styleId="007E87A0B2CB4F2B8EB40D710529E5EB">
    <w:name w:val="007E87A0B2CB4F2B8EB40D710529E5EB"/>
  </w:style>
  <w:style w:type="paragraph" w:customStyle="1" w:styleId="53171A90C42C4E7194E03DEB198D075F">
    <w:name w:val="53171A90C42C4E7194E03DEB198D075F"/>
  </w:style>
  <w:style w:type="paragraph" w:customStyle="1" w:styleId="4AAF302EE62144E489469C00413A4156">
    <w:name w:val="4AAF302EE62144E489469C00413A4156"/>
  </w:style>
  <w:style w:type="paragraph" w:customStyle="1" w:styleId="26832C7A2EFA4551838143909481AF6A">
    <w:name w:val="26832C7A2EFA4551838143909481AF6A"/>
  </w:style>
  <w:style w:type="paragraph" w:customStyle="1" w:styleId="5DDB8A79D73341C6BF559E1E6CE5825E">
    <w:name w:val="5DDB8A79D73341C6BF559E1E6CE5825E"/>
  </w:style>
  <w:style w:type="paragraph" w:customStyle="1" w:styleId="69F2AFC8B4684D45979AACB4578F3BE1">
    <w:name w:val="69F2AFC8B4684D45979AACB4578F3BE1"/>
  </w:style>
  <w:style w:type="paragraph" w:customStyle="1" w:styleId="607780DA1BE34911B4D7E4385F96D969">
    <w:name w:val="607780DA1BE34911B4D7E4385F96D969"/>
  </w:style>
  <w:style w:type="paragraph" w:customStyle="1" w:styleId="BA7787377F6247FAB937603238886855">
    <w:name w:val="BA7787377F6247FAB937603238886855"/>
  </w:style>
  <w:style w:type="paragraph" w:customStyle="1" w:styleId="29EDDC1CCE714D29B1E30A315E9BAE01">
    <w:name w:val="29EDDC1CCE714D29B1E30A315E9BAE01"/>
  </w:style>
  <w:style w:type="paragraph" w:customStyle="1" w:styleId="B8C016CFE818438D8DE8E1112807FF1C">
    <w:name w:val="B8C016CFE818438D8DE8E1112807FF1C"/>
  </w:style>
  <w:style w:type="paragraph" w:customStyle="1" w:styleId="0CB1A2EF3D6C4CA3BEFB4A74CCBE1D10">
    <w:name w:val="0CB1A2EF3D6C4CA3BEFB4A74CCBE1D10"/>
  </w:style>
  <w:style w:type="paragraph" w:customStyle="1" w:styleId="54DE2AB0A5EC4DE2AA53DF09753DC174">
    <w:name w:val="54DE2AB0A5EC4DE2AA53DF09753DC174"/>
  </w:style>
  <w:style w:type="paragraph" w:customStyle="1" w:styleId="E8D75665AE58457086171B92D9A3B1E0">
    <w:name w:val="E8D75665AE58457086171B92D9A3B1E0"/>
  </w:style>
  <w:style w:type="paragraph" w:customStyle="1" w:styleId="8FB2B599C117453B81F941025CA7E4C1">
    <w:name w:val="8FB2B599C117453B81F941025CA7E4C1"/>
  </w:style>
  <w:style w:type="paragraph" w:customStyle="1" w:styleId="353504FD069B47B1A7790041C93FFC16">
    <w:name w:val="353504FD069B47B1A7790041C93FFC16"/>
  </w:style>
  <w:style w:type="paragraph" w:customStyle="1" w:styleId="BF8E6C825706465BB6EBA50AA707CD8E">
    <w:name w:val="BF8E6C825706465BB6EBA50AA707CD8E"/>
  </w:style>
  <w:style w:type="paragraph" w:customStyle="1" w:styleId="81660EF4D7FF416A873A0FA4E2FE6E73">
    <w:name w:val="81660EF4D7FF416A873A0FA4E2FE6E73"/>
  </w:style>
  <w:style w:type="paragraph" w:customStyle="1" w:styleId="65CDC03A97AF4BD78237D65877FDF8EB">
    <w:name w:val="65CDC03A97AF4BD78237D65877FDF8EB"/>
  </w:style>
  <w:style w:type="paragraph" w:customStyle="1" w:styleId="AFF81F39C8DA4C71B076FF5E1A14CC23">
    <w:name w:val="AFF81F39C8DA4C71B076FF5E1A14CC23"/>
  </w:style>
  <w:style w:type="paragraph" w:customStyle="1" w:styleId="4F314320120A40B38787BC1E8FD22648">
    <w:name w:val="4F314320120A40B38787BC1E8FD226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8969503CA54AA2B6D34FF321FFBDAC">
    <w:name w:val="808969503CA54AA2B6D34FF321FFBDAC"/>
  </w:style>
  <w:style w:type="paragraph" w:customStyle="1" w:styleId="2BC74F7B9B694DFEBA7BD4ED1D6EB159">
    <w:name w:val="2BC74F7B9B694DFEBA7BD4ED1D6EB159"/>
  </w:style>
  <w:style w:type="paragraph" w:customStyle="1" w:styleId="2828A72E54EE4D9BA150C722716570D5">
    <w:name w:val="2828A72E54EE4D9BA150C722716570D5"/>
  </w:style>
  <w:style w:type="paragraph" w:customStyle="1" w:styleId="35CD37E8FBC147C9B899876B079A5557">
    <w:name w:val="35CD37E8FBC147C9B899876B079A5557"/>
  </w:style>
  <w:style w:type="paragraph" w:customStyle="1" w:styleId="12A4342A96FD49DA9B2F9CA7E803478E">
    <w:name w:val="12A4342A96FD49DA9B2F9CA7E803478E"/>
  </w:style>
  <w:style w:type="paragraph" w:customStyle="1" w:styleId="8BFBDF4105094BA1B8F882BCE4328CBC">
    <w:name w:val="8BFBDF4105094BA1B8F882BCE4328CBC"/>
  </w:style>
  <w:style w:type="paragraph" w:customStyle="1" w:styleId="87120854B9654D618684BF77A2D342D7">
    <w:name w:val="87120854B9654D618684BF77A2D342D7"/>
  </w:style>
  <w:style w:type="paragraph" w:customStyle="1" w:styleId="99A05B4819134A7B9B5FA42300B0D890">
    <w:name w:val="99A05B4819134A7B9B5FA42300B0D890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076B189924274671B235C885D1BFE362">
    <w:name w:val="076B189924274671B235C885D1BFE362"/>
  </w:style>
  <w:style w:type="paragraph" w:customStyle="1" w:styleId="06714B5C55F447F995A5E7915FF41D5E">
    <w:name w:val="06714B5C55F447F995A5E7915FF41D5E"/>
  </w:style>
  <w:style w:type="paragraph" w:customStyle="1" w:styleId="F917AFC727D2489B924AFE6574CBAD36">
    <w:name w:val="F917AFC727D2489B924AFE6574CBAD36"/>
  </w:style>
  <w:style w:type="paragraph" w:customStyle="1" w:styleId="ABD09E636A3E4585B88A9CD801273B91">
    <w:name w:val="ABD09E636A3E4585B88A9CD801273B91"/>
  </w:style>
  <w:style w:type="paragraph" w:customStyle="1" w:styleId="4288D5BA5D3047D99B546FA70FD07E6E">
    <w:name w:val="4288D5BA5D3047D99B546FA70FD07E6E"/>
  </w:style>
  <w:style w:type="paragraph" w:customStyle="1" w:styleId="D6D47A1F482A4E359E8E1CF4C88E20D2">
    <w:name w:val="D6D47A1F482A4E359E8E1CF4C88E20D2"/>
  </w:style>
  <w:style w:type="paragraph" w:customStyle="1" w:styleId="EA3B8AA6F3694A5784650F64E99BD38E">
    <w:name w:val="EA3B8AA6F3694A5784650F64E99BD38E"/>
  </w:style>
  <w:style w:type="paragraph" w:customStyle="1" w:styleId="053EC61574EA41B7A03A822EAB7FC66C">
    <w:name w:val="053EC61574EA41B7A03A822EAB7FC66C"/>
  </w:style>
  <w:style w:type="paragraph" w:customStyle="1" w:styleId="4DF3E04A16B9453A964DBBFA68822797">
    <w:name w:val="4DF3E04A16B9453A964DBBFA68822797"/>
  </w:style>
  <w:style w:type="paragraph" w:customStyle="1" w:styleId="B21BCA7AB7964504BCACA4E3B3892038">
    <w:name w:val="B21BCA7AB7964504BCACA4E3B3892038"/>
  </w:style>
  <w:style w:type="paragraph" w:customStyle="1" w:styleId="6D3B00FDCB8D4A8FB03CEFD5BE0490D3">
    <w:name w:val="6D3B00FDCB8D4A8FB03CEFD5BE0490D3"/>
  </w:style>
  <w:style w:type="paragraph" w:customStyle="1" w:styleId="6A52F192118A484BB10238D292A853A4">
    <w:name w:val="6A52F192118A484BB10238D292A853A4"/>
  </w:style>
  <w:style w:type="paragraph" w:customStyle="1" w:styleId="064C9EFB1F984E6A99CD9EE7F8F998C8">
    <w:name w:val="064C9EFB1F984E6A99CD9EE7F8F998C8"/>
  </w:style>
  <w:style w:type="paragraph" w:customStyle="1" w:styleId="83B75FB8716344B1B34EEADB2DBF4E4B">
    <w:name w:val="83B75FB8716344B1B34EEADB2DBF4E4B"/>
  </w:style>
  <w:style w:type="paragraph" w:customStyle="1" w:styleId="135D7FFEF5D94C7C9C50A475B09EE729">
    <w:name w:val="135D7FFEF5D94C7C9C50A475B09EE729"/>
  </w:style>
  <w:style w:type="paragraph" w:customStyle="1" w:styleId="007E87A0B2CB4F2B8EB40D710529E5EB">
    <w:name w:val="007E87A0B2CB4F2B8EB40D710529E5EB"/>
  </w:style>
  <w:style w:type="paragraph" w:customStyle="1" w:styleId="53171A90C42C4E7194E03DEB198D075F">
    <w:name w:val="53171A90C42C4E7194E03DEB198D075F"/>
  </w:style>
  <w:style w:type="paragraph" w:customStyle="1" w:styleId="4AAF302EE62144E489469C00413A4156">
    <w:name w:val="4AAF302EE62144E489469C00413A4156"/>
  </w:style>
  <w:style w:type="paragraph" w:customStyle="1" w:styleId="26832C7A2EFA4551838143909481AF6A">
    <w:name w:val="26832C7A2EFA4551838143909481AF6A"/>
  </w:style>
  <w:style w:type="paragraph" w:customStyle="1" w:styleId="5DDB8A79D73341C6BF559E1E6CE5825E">
    <w:name w:val="5DDB8A79D73341C6BF559E1E6CE5825E"/>
  </w:style>
  <w:style w:type="paragraph" w:customStyle="1" w:styleId="69F2AFC8B4684D45979AACB4578F3BE1">
    <w:name w:val="69F2AFC8B4684D45979AACB4578F3BE1"/>
  </w:style>
  <w:style w:type="paragraph" w:customStyle="1" w:styleId="607780DA1BE34911B4D7E4385F96D969">
    <w:name w:val="607780DA1BE34911B4D7E4385F96D969"/>
  </w:style>
  <w:style w:type="paragraph" w:customStyle="1" w:styleId="BA7787377F6247FAB937603238886855">
    <w:name w:val="BA7787377F6247FAB937603238886855"/>
  </w:style>
  <w:style w:type="paragraph" w:customStyle="1" w:styleId="29EDDC1CCE714D29B1E30A315E9BAE01">
    <w:name w:val="29EDDC1CCE714D29B1E30A315E9BAE01"/>
  </w:style>
  <w:style w:type="paragraph" w:customStyle="1" w:styleId="B8C016CFE818438D8DE8E1112807FF1C">
    <w:name w:val="B8C016CFE818438D8DE8E1112807FF1C"/>
  </w:style>
  <w:style w:type="paragraph" w:customStyle="1" w:styleId="0CB1A2EF3D6C4CA3BEFB4A74CCBE1D10">
    <w:name w:val="0CB1A2EF3D6C4CA3BEFB4A74CCBE1D10"/>
  </w:style>
  <w:style w:type="paragraph" w:customStyle="1" w:styleId="54DE2AB0A5EC4DE2AA53DF09753DC174">
    <w:name w:val="54DE2AB0A5EC4DE2AA53DF09753DC174"/>
  </w:style>
  <w:style w:type="paragraph" w:customStyle="1" w:styleId="E8D75665AE58457086171B92D9A3B1E0">
    <w:name w:val="E8D75665AE58457086171B92D9A3B1E0"/>
  </w:style>
  <w:style w:type="paragraph" w:customStyle="1" w:styleId="8FB2B599C117453B81F941025CA7E4C1">
    <w:name w:val="8FB2B599C117453B81F941025CA7E4C1"/>
  </w:style>
  <w:style w:type="paragraph" w:customStyle="1" w:styleId="353504FD069B47B1A7790041C93FFC16">
    <w:name w:val="353504FD069B47B1A7790041C93FFC16"/>
  </w:style>
  <w:style w:type="paragraph" w:customStyle="1" w:styleId="BF8E6C825706465BB6EBA50AA707CD8E">
    <w:name w:val="BF8E6C825706465BB6EBA50AA707CD8E"/>
  </w:style>
  <w:style w:type="paragraph" w:customStyle="1" w:styleId="81660EF4D7FF416A873A0FA4E2FE6E73">
    <w:name w:val="81660EF4D7FF416A873A0FA4E2FE6E73"/>
  </w:style>
  <w:style w:type="paragraph" w:customStyle="1" w:styleId="65CDC03A97AF4BD78237D65877FDF8EB">
    <w:name w:val="65CDC03A97AF4BD78237D65877FDF8EB"/>
  </w:style>
  <w:style w:type="paragraph" w:customStyle="1" w:styleId="AFF81F39C8DA4C71B076FF5E1A14CC23">
    <w:name w:val="AFF81F39C8DA4C71B076FF5E1A14CC23"/>
  </w:style>
  <w:style w:type="paragraph" w:customStyle="1" w:styleId="4F314320120A40B38787BC1E8FD22648">
    <w:name w:val="4F314320120A40B38787BC1E8FD226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E9E5085-C87D-4A83-A5FD-057DE53FA9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01E02B-A113-4520-9DB0-6BD9D52984E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theme)</vt:lpstr>
    </vt:vector>
  </TitlesOfParts>
  <Company>Ministry of Education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theme)</dc:title>
  <dc:creator>Meneka Ali</dc:creator>
  <cp:lastModifiedBy>lenovo1</cp:lastModifiedBy>
  <cp:revision>4</cp:revision>
  <cp:lastPrinted>2014-05-07T20:54:00Z</cp:lastPrinted>
  <dcterms:created xsi:type="dcterms:W3CDTF">2013-03-12T04:38:00Z</dcterms:created>
  <dcterms:modified xsi:type="dcterms:W3CDTF">2013-03-12T04:43:00Z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