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096" w:rsidRDefault="003768B9" w:rsidP="007C1011">
      <w:pPr>
        <w:pStyle w:val="Heading4"/>
        <w:rPr>
          <w:rFonts w:ascii="Tahoma" w:hAnsi="Tahoma"/>
          <w:b w:val="0"/>
          <w:bCs w:val="0"/>
          <w:sz w:val="18"/>
        </w:rPr>
      </w:pPr>
      <w:r>
        <w:rPr>
          <w:rFonts w:ascii="Microsoft Sans Serif" w:hAnsi="Microsoft Sans Serif" w:cs="Microsoft Sans Serif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-1485900</wp:posOffset>
                </wp:positionH>
                <wp:positionV relativeFrom="paragraph">
                  <wp:posOffset>-776605</wp:posOffset>
                </wp:positionV>
                <wp:extent cx="8296275" cy="847725"/>
                <wp:effectExtent l="19050" t="23495" r="38100" b="52705"/>
                <wp:wrapNone/>
                <wp:docPr id="4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96275" cy="847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9C5BA" id=" 15" o:spid="_x0000_s1026" style="position:absolute;margin-left:-117pt;margin-top:-61.15pt;width:653.25pt;height:6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" fillcolor="#a5a5a5 [3206]" strokecolor="#f2f2f2 [3041]" strokeweight="3pt">
                <v:shadow on="t" color="#525252 [1606]" opacity=".5" offset="1pt"/>
                <v:path arrowok="t"/>
              </v:rect>
            </w:pict>
          </mc:Fallback>
        </mc:AlternateContent>
      </w:r>
    </w:p>
    <w:p w:rsidR="00885CCD" w:rsidRPr="00EA3096" w:rsidRDefault="003768B9" w:rsidP="00EA3096">
      <w:pPr>
        <w:pStyle w:val="Heading4"/>
        <w:tabs>
          <w:tab w:val="right" w:pos="9540"/>
        </w:tabs>
        <w:rPr>
          <w:rFonts w:ascii="Tahoma" w:hAnsi="Tahoma"/>
          <w:b w:val="0"/>
          <w:bCs w:val="0"/>
          <w:sz w:val="18"/>
        </w:rPr>
      </w:pPr>
      <w:r>
        <w:rPr>
          <w:rFonts w:ascii="Times New Roman" w:hAnsi="Times New Roman" w:cs="Times New Roman"/>
          <w:b w:val="0"/>
          <w:bCs w:val="0"/>
          <w:noProof/>
          <w:sz w:val="18"/>
        </w:rPr>
        <mc:AlternateContent>
          <mc:Choice Requires="wps">
            <w:drawing>
              <wp:inline distT="0" distB="0" distL="0" distR="0">
                <wp:extent cx="2792730" cy="273050"/>
                <wp:effectExtent l="0" t="4445" r="0" b="0"/>
                <wp:docPr id="2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9273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0A77" w:rsidRPr="005156A9" w:rsidRDefault="005156A9" w:rsidP="005156A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KEISH ALI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" o:spid="_x0000_s1026" type="#_x0000_t202" style="width:219.9pt;height: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" filled="f" stroked="f">
                <v:path arrowok="t"/>
                <v:textbox inset="0,0,0,0">
                  <w:txbxContent>
                    <w:p w:rsidR="00F90A77" w:rsidRPr="005156A9" w:rsidRDefault="005156A9" w:rsidP="005156A9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KEISH ALI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A3096">
        <w:rPr>
          <w:rFonts w:ascii="Tahoma" w:hAnsi="Tahoma"/>
          <w:b w:val="0"/>
          <w:bCs w:val="0"/>
          <w:sz w:val="18"/>
        </w:rPr>
        <w:tab/>
      </w:r>
      <w:r>
        <w:rPr>
          <w:rFonts w:ascii="Tahoma" w:hAnsi="Tahoma"/>
          <w:b w:val="0"/>
          <w:bCs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-914400</wp:posOffset>
                </wp:positionV>
                <wp:extent cx="7772400" cy="685800"/>
                <wp:effectExtent l="0" t="0" r="0" b="0"/>
                <wp:wrapNone/>
                <wp:docPr id="3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0000"/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r="100000" b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C4AC0" id=" 6" o:spid="_x0000_s1026" style="position:absolute;margin-left:-81pt;margin-top:-1in;width:612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" fillcolor="red" stroked="f">
                <v:fill focus="100%" type="gradientRadial">
                  <o:fill v:ext="view" type="gradientCenter"/>
                </v:fill>
                <v:path arrowok="t"/>
              </v:rect>
            </w:pict>
          </mc:Fallback>
        </mc:AlternateContent>
      </w:r>
    </w:p>
    <w:p w:rsidR="005156A9" w:rsidRDefault="005156A9" w:rsidP="003C67FA">
      <w:pPr>
        <w:pStyle w:val="Heading5"/>
        <w:pBdr>
          <w:top w:val="none" w:sz="0" w:space="0" w:color="auto"/>
          <w:bottom w:val="none" w:sz="0" w:space="0" w:color="auto"/>
        </w:pBdr>
        <w:shd w:val="clear" w:color="auto" w:fill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 w:val="0"/>
          <w:color w:val="auto"/>
          <w:sz w:val="24"/>
        </w:rPr>
        <w:t>#</w:t>
      </w:r>
      <w:r w:rsidRPr="005156A9">
        <w:rPr>
          <w:rFonts w:ascii="Times New Roman" w:hAnsi="Times New Roman" w:cs="Times New Roman"/>
          <w:b w:val="0"/>
          <w:color w:val="auto"/>
          <w:sz w:val="24"/>
        </w:rPr>
        <w:t>232 Main Road, Longdenville, Chaguanas</w:t>
      </w:r>
      <w:r w:rsidRPr="007A3E86">
        <w:rPr>
          <w:rFonts w:ascii="Times New Roman" w:hAnsi="Times New Roman" w:cs="Times New Roman"/>
          <w:sz w:val="24"/>
        </w:rPr>
        <w:t>.</w:t>
      </w:r>
    </w:p>
    <w:p w:rsidR="003C67FA" w:rsidRPr="0094480C" w:rsidRDefault="00123171" w:rsidP="003C67FA">
      <w:pPr>
        <w:pStyle w:val="Heading5"/>
        <w:pBdr>
          <w:top w:val="none" w:sz="0" w:space="0" w:color="auto"/>
          <w:bottom w:val="none" w:sz="0" w:space="0" w:color="auto"/>
        </w:pBdr>
        <w:shd w:val="clear" w:color="auto" w:fill="auto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94480C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Tel.</w:t>
      </w:r>
      <w:r w:rsidR="001F72A8" w:rsidRPr="0094480C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: </w:t>
      </w:r>
      <w:r w:rsidR="00770A19" w:rsidRPr="002A04A5">
        <w:rPr>
          <w:rFonts w:ascii="Times New Roman" w:hAnsi="Times New Roman" w:cs="Times New Roman"/>
          <w:b w:val="0"/>
          <w:bCs w:val="0"/>
          <w:color w:val="000000"/>
          <w:sz w:val="24"/>
        </w:rPr>
        <w:t xml:space="preserve">(868) </w:t>
      </w:r>
      <w:r w:rsidR="005156A9" w:rsidRPr="002A04A5">
        <w:rPr>
          <w:rFonts w:ascii="Times New Roman" w:hAnsi="Times New Roman" w:cs="Times New Roman"/>
          <w:b w:val="0"/>
          <w:bCs w:val="0"/>
          <w:color w:val="000000"/>
          <w:sz w:val="24"/>
        </w:rPr>
        <w:t>747-8658</w:t>
      </w:r>
    </w:p>
    <w:p w:rsidR="00885CCD" w:rsidRPr="0094480C" w:rsidRDefault="003C67FA" w:rsidP="005156A9">
      <w:pPr>
        <w:pStyle w:val="Heading5"/>
        <w:pBdr>
          <w:top w:val="none" w:sz="0" w:space="0" w:color="auto"/>
          <w:bottom w:val="none" w:sz="0" w:space="0" w:color="auto"/>
        </w:pBdr>
        <w:shd w:val="clear" w:color="auto" w:fill="auto"/>
        <w:jc w:val="left"/>
        <w:rPr>
          <w:sz w:val="28"/>
          <w:szCs w:val="28"/>
        </w:rPr>
      </w:pPr>
      <w:r w:rsidRPr="0094480C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E</w:t>
      </w:r>
      <w:r w:rsidR="006771FB" w:rsidRPr="0094480C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mail:</w:t>
      </w:r>
      <w:r w:rsidR="00EA3096" w:rsidRPr="0094480C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="00CE1904" w:rsidRPr="002A04A5">
        <w:rPr>
          <w:rFonts w:ascii="Times New Roman" w:hAnsi="Times New Roman" w:cs="Times New Roman"/>
          <w:b w:val="0"/>
          <w:bCs w:val="0"/>
          <w:color w:val="000000"/>
          <w:sz w:val="24"/>
        </w:rPr>
        <w:t>keishdance@outlook.com</w:t>
      </w:r>
    </w:p>
    <w:p w:rsidR="00A37F1C" w:rsidRPr="0018799E" w:rsidRDefault="00A37F1C">
      <w:pPr>
        <w:rPr>
          <w:rFonts w:ascii="Tahoma" w:hAnsi="Tahoma" w:cs="Tahoma"/>
        </w:rPr>
      </w:pPr>
      <w:bookmarkStart w:id="0" w:name="_GoBack"/>
      <w:bookmarkEnd w:id="0"/>
    </w:p>
    <w:p w:rsidR="00885CCD" w:rsidRPr="00777310" w:rsidRDefault="00A63B91" w:rsidP="00200972">
      <w:pPr>
        <w:pStyle w:val="Heading3"/>
        <w:shd w:val="clear" w:color="auto" w:fill="D9D9D9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PERSONAL VISION</w:t>
      </w:r>
    </w:p>
    <w:p w:rsidR="005156A9" w:rsidRDefault="005156A9">
      <w:pPr>
        <w:pStyle w:val="BodyText"/>
        <w:jc w:val="both"/>
        <w:rPr>
          <w:rFonts w:ascii="Times New Roman" w:hAnsi="Times New Roman" w:cs="Times New Roman"/>
          <w:sz w:val="24"/>
        </w:rPr>
      </w:pPr>
    </w:p>
    <w:p w:rsidR="006714C7" w:rsidRPr="005156A9" w:rsidRDefault="005156A9">
      <w:pPr>
        <w:pStyle w:val="BodyTex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enhance my knowledge and gain experience in the world of work, so that I may be able to avail myself meaningfully.</w:t>
      </w:r>
    </w:p>
    <w:p w:rsidR="006714C7" w:rsidRDefault="006714C7" w:rsidP="005156A9">
      <w:pPr>
        <w:pStyle w:val="Heading3"/>
        <w:shd w:val="clear" w:color="auto" w:fill="D9D9D9"/>
        <w:rPr>
          <w:rFonts w:ascii="Times New Roman" w:hAnsi="Times New Roman" w:cs="Times New Roman"/>
          <w:color w:val="000000"/>
          <w:u w:val="single"/>
        </w:rPr>
      </w:pPr>
      <w:r w:rsidRPr="00777310">
        <w:rPr>
          <w:rFonts w:ascii="Times New Roman" w:hAnsi="Times New Roman" w:cs="Times New Roman"/>
          <w:color w:val="000000"/>
          <w:u w:val="single"/>
        </w:rPr>
        <w:t>PERSONAL PROFILE</w:t>
      </w:r>
    </w:p>
    <w:p w:rsidR="005156A9" w:rsidRPr="005156A9" w:rsidRDefault="005156A9" w:rsidP="005156A9"/>
    <w:p w:rsidR="0018799E" w:rsidRPr="006D2D54" w:rsidRDefault="00A90743" w:rsidP="005156A9">
      <w:pPr>
        <w:pStyle w:val="BodyText"/>
        <w:rPr>
          <w:u w:val="single"/>
        </w:rPr>
      </w:pPr>
      <w:r>
        <w:rPr>
          <w:rFonts w:ascii="Times New Roman" w:hAnsi="Times New Roman" w:cs="Times New Roman"/>
          <w:sz w:val="24"/>
        </w:rPr>
        <w:t xml:space="preserve">Ambitious and </w:t>
      </w:r>
      <w:r w:rsidR="00C00B24">
        <w:rPr>
          <w:rFonts w:ascii="Times New Roman" w:hAnsi="Times New Roman" w:cs="Times New Roman"/>
          <w:sz w:val="24"/>
        </w:rPr>
        <w:t>resp</w:t>
      </w:r>
      <w:r w:rsidR="008916B5">
        <w:rPr>
          <w:rFonts w:ascii="Times New Roman" w:hAnsi="Times New Roman" w:cs="Times New Roman"/>
          <w:sz w:val="24"/>
        </w:rPr>
        <w:t xml:space="preserve">ectful, </w:t>
      </w:r>
      <w:r w:rsidR="005156A9">
        <w:rPr>
          <w:rFonts w:ascii="Times New Roman" w:hAnsi="Times New Roman" w:cs="Times New Roman"/>
          <w:sz w:val="24"/>
        </w:rPr>
        <w:t>fast</w:t>
      </w:r>
      <w:r w:rsidR="008916B5">
        <w:rPr>
          <w:rFonts w:ascii="Times New Roman" w:hAnsi="Times New Roman" w:cs="Times New Roman"/>
          <w:sz w:val="24"/>
        </w:rPr>
        <w:t xml:space="preserve"> learn</w:t>
      </w:r>
      <w:r w:rsidR="005156A9">
        <w:rPr>
          <w:rFonts w:ascii="Times New Roman" w:hAnsi="Times New Roman" w:cs="Times New Roman"/>
          <w:sz w:val="24"/>
        </w:rPr>
        <w:t>er and all rounded</w:t>
      </w:r>
      <w:r w:rsidR="00B5148A">
        <w:rPr>
          <w:rFonts w:ascii="Times New Roman" w:hAnsi="Times New Roman" w:cs="Times New Roman"/>
          <w:sz w:val="24"/>
        </w:rPr>
        <w:t>.</w:t>
      </w:r>
      <w:r w:rsidR="008916B5">
        <w:rPr>
          <w:rFonts w:ascii="Times New Roman" w:hAnsi="Times New Roman" w:cs="Times New Roman"/>
          <w:sz w:val="24"/>
        </w:rPr>
        <w:t xml:space="preserve"> </w:t>
      </w:r>
      <w:r w:rsidR="005156A9">
        <w:rPr>
          <w:rFonts w:ascii="Times New Roman" w:hAnsi="Times New Roman" w:cs="Times New Roman"/>
          <w:sz w:val="24"/>
        </w:rPr>
        <w:t>I am eager to learn and helpful.</w:t>
      </w:r>
    </w:p>
    <w:p w:rsidR="00885CCD" w:rsidRPr="006D2D54" w:rsidRDefault="00A303C7" w:rsidP="00200972">
      <w:pPr>
        <w:pStyle w:val="BodyText"/>
        <w:shd w:val="clear" w:color="auto" w:fill="D9D9D9"/>
        <w:rPr>
          <w:rFonts w:ascii="Times New Roman" w:hAnsi="Times New Roman" w:cs="Times New Roman"/>
          <w:b/>
          <w:bCs/>
          <w:sz w:val="24"/>
          <w:u w:val="single"/>
        </w:rPr>
      </w:pPr>
      <w:r w:rsidRPr="006D2D54">
        <w:rPr>
          <w:rFonts w:ascii="Times New Roman" w:hAnsi="Times New Roman" w:cs="Times New Roman"/>
          <w:b/>
          <w:bCs/>
          <w:sz w:val="24"/>
          <w:u w:val="single"/>
        </w:rPr>
        <w:t>QUALIFICATION</w:t>
      </w:r>
      <w:r w:rsidR="00885CCD" w:rsidRPr="006D2D54">
        <w:rPr>
          <w:rFonts w:ascii="Times New Roman" w:hAnsi="Times New Roman" w:cs="Times New Roman"/>
          <w:b/>
          <w:bCs/>
          <w:sz w:val="24"/>
          <w:u w:val="single"/>
        </w:rPr>
        <w:t>S</w:t>
      </w:r>
    </w:p>
    <w:p w:rsidR="00F81340" w:rsidRDefault="00F81340">
      <w:pPr>
        <w:pStyle w:val="BodyText"/>
        <w:rPr>
          <w:rFonts w:ascii="Times New Roman" w:hAnsi="Times New Roman" w:cs="Times New Roman"/>
          <w:sz w:val="24"/>
        </w:rPr>
      </w:pPr>
    </w:p>
    <w:p w:rsidR="005156A9" w:rsidRDefault="005156A9" w:rsidP="00A7078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Miracle Ministries High School, Couva (2012-2017).</w:t>
      </w:r>
    </w:p>
    <w:p w:rsidR="00A7078A" w:rsidRPr="008674D2" w:rsidRDefault="00200972" w:rsidP="00A7078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 w:rsidRPr="008674D2">
        <w:rPr>
          <w:rFonts w:ascii="Times New Roman" w:hAnsi="Times New Roman" w:cs="Times New Roman"/>
          <w:b/>
          <w:sz w:val="28"/>
          <w:szCs w:val="28"/>
        </w:rPr>
        <w:t>Car</w:t>
      </w:r>
      <w:r w:rsidR="00A63B91">
        <w:rPr>
          <w:rFonts w:ascii="Times New Roman" w:hAnsi="Times New Roman" w:cs="Times New Roman"/>
          <w:b/>
          <w:sz w:val="28"/>
          <w:szCs w:val="28"/>
        </w:rPr>
        <w:t>ibbean Examination Council,</w:t>
      </w:r>
      <w:r w:rsidRPr="008674D2">
        <w:rPr>
          <w:rFonts w:ascii="Times New Roman" w:hAnsi="Times New Roman" w:cs="Times New Roman"/>
          <w:b/>
          <w:sz w:val="28"/>
          <w:szCs w:val="28"/>
        </w:rPr>
        <w:t xml:space="preserve"> 201</w:t>
      </w:r>
      <w:r w:rsidR="005156A9">
        <w:rPr>
          <w:rFonts w:ascii="Times New Roman" w:hAnsi="Times New Roman" w:cs="Times New Roman"/>
          <w:b/>
          <w:sz w:val="28"/>
          <w:szCs w:val="28"/>
        </w:rPr>
        <w:t>7</w:t>
      </w:r>
    </w:p>
    <w:p w:rsidR="00200972" w:rsidRPr="008674D2" w:rsidRDefault="00200972" w:rsidP="00A7078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00972" w:rsidRDefault="00200972" w:rsidP="00A7078A">
      <w:pPr>
        <w:pStyle w:val="BodyText"/>
        <w:rPr>
          <w:rFonts w:ascii="Times New Roman" w:hAnsi="Times New Roman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5"/>
        <w:gridCol w:w="2952"/>
        <w:gridCol w:w="3153"/>
      </w:tblGrid>
      <w:tr w:rsidR="0074015B" w:rsidTr="00AD4FF5">
        <w:tc>
          <w:tcPr>
            <w:tcW w:w="3505" w:type="dxa"/>
            <w:shd w:val="clear" w:color="auto" w:fill="D9D9D9"/>
          </w:tcPr>
          <w:p w:rsidR="0074015B" w:rsidRPr="00AD4FF5" w:rsidRDefault="0074015B" w:rsidP="00A7078A">
            <w:pPr>
              <w:pStyle w:val="BodyTex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4FF5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3009" w:type="dxa"/>
            <w:shd w:val="clear" w:color="auto" w:fill="D9D9D9"/>
          </w:tcPr>
          <w:p w:rsidR="0074015B" w:rsidRPr="00AD4FF5" w:rsidRDefault="00200972" w:rsidP="00A7078A">
            <w:pPr>
              <w:pStyle w:val="BodyTex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4FF5">
              <w:rPr>
                <w:rFonts w:ascii="Times New Roman" w:hAnsi="Times New Roman" w:cs="Times New Roman"/>
                <w:b/>
                <w:sz w:val="28"/>
                <w:szCs w:val="28"/>
              </w:rPr>
              <w:t>Profi</w:t>
            </w:r>
            <w:r w:rsidR="00A63B91" w:rsidRPr="00AD4FF5">
              <w:rPr>
                <w:rFonts w:ascii="Times New Roman" w:hAnsi="Times New Roman" w:cs="Times New Roman"/>
                <w:b/>
                <w:sz w:val="28"/>
                <w:szCs w:val="28"/>
              </w:rPr>
              <w:t>ci</w:t>
            </w:r>
            <w:r w:rsidRPr="00AD4FF5">
              <w:rPr>
                <w:rFonts w:ascii="Times New Roman" w:hAnsi="Times New Roman" w:cs="Times New Roman"/>
                <w:b/>
                <w:sz w:val="28"/>
                <w:szCs w:val="28"/>
              </w:rPr>
              <w:t>ency</w:t>
            </w:r>
          </w:p>
        </w:tc>
        <w:tc>
          <w:tcPr>
            <w:tcW w:w="3242" w:type="dxa"/>
            <w:shd w:val="clear" w:color="auto" w:fill="D9D9D9"/>
          </w:tcPr>
          <w:p w:rsidR="0074015B" w:rsidRPr="00AD4FF5" w:rsidRDefault="0074015B" w:rsidP="00A7078A">
            <w:pPr>
              <w:pStyle w:val="BodyTex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4FF5"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</w:tr>
      <w:tr w:rsidR="0074015B" w:rsidTr="00AD4FF5">
        <w:tc>
          <w:tcPr>
            <w:tcW w:w="3505" w:type="dxa"/>
          </w:tcPr>
          <w:p w:rsidR="0074015B" w:rsidRPr="00AD4FF5" w:rsidRDefault="00200972" w:rsidP="00A7078A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r w:rsidRPr="00AD4FF5">
              <w:rPr>
                <w:rFonts w:ascii="Times New Roman" w:hAnsi="Times New Roman" w:cs="Times New Roman"/>
                <w:sz w:val="24"/>
              </w:rPr>
              <w:t>Mathematics</w:t>
            </w:r>
          </w:p>
        </w:tc>
        <w:tc>
          <w:tcPr>
            <w:tcW w:w="3009" w:type="dxa"/>
          </w:tcPr>
          <w:p w:rsidR="0074015B" w:rsidRPr="00AD4FF5" w:rsidRDefault="00200972" w:rsidP="00A7078A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r w:rsidRPr="00AD4FF5">
              <w:rPr>
                <w:rFonts w:ascii="Times New Roman" w:hAnsi="Times New Roman" w:cs="Times New Roman"/>
                <w:sz w:val="24"/>
              </w:rPr>
              <w:t>General</w:t>
            </w:r>
          </w:p>
        </w:tc>
        <w:tc>
          <w:tcPr>
            <w:tcW w:w="3242" w:type="dxa"/>
          </w:tcPr>
          <w:p w:rsidR="0074015B" w:rsidRPr="00AD4FF5" w:rsidRDefault="005156A9" w:rsidP="00A7078A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4015B" w:rsidTr="00AD4FF5">
        <w:tc>
          <w:tcPr>
            <w:tcW w:w="3505" w:type="dxa"/>
          </w:tcPr>
          <w:p w:rsidR="0074015B" w:rsidRPr="00AD4FF5" w:rsidRDefault="00200972" w:rsidP="00A7078A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r w:rsidRPr="00AD4FF5">
              <w:rPr>
                <w:rFonts w:ascii="Times New Roman" w:hAnsi="Times New Roman" w:cs="Times New Roman"/>
                <w:sz w:val="24"/>
              </w:rPr>
              <w:t>English A</w:t>
            </w:r>
          </w:p>
        </w:tc>
        <w:tc>
          <w:tcPr>
            <w:tcW w:w="3009" w:type="dxa"/>
          </w:tcPr>
          <w:p w:rsidR="0074015B" w:rsidRPr="00AD4FF5" w:rsidRDefault="00200972" w:rsidP="00200972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r w:rsidRPr="00AD4FF5">
              <w:rPr>
                <w:rFonts w:ascii="Times New Roman" w:hAnsi="Times New Roman" w:cs="Times New Roman"/>
                <w:sz w:val="24"/>
              </w:rPr>
              <w:t>General</w:t>
            </w:r>
          </w:p>
        </w:tc>
        <w:tc>
          <w:tcPr>
            <w:tcW w:w="3242" w:type="dxa"/>
          </w:tcPr>
          <w:p w:rsidR="0074015B" w:rsidRPr="00AD4FF5" w:rsidRDefault="005156A9" w:rsidP="00A7078A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74015B" w:rsidTr="00AD4FF5">
        <w:tc>
          <w:tcPr>
            <w:tcW w:w="3505" w:type="dxa"/>
          </w:tcPr>
          <w:p w:rsidR="0074015B" w:rsidRPr="00AD4FF5" w:rsidRDefault="005156A9" w:rsidP="00A7078A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Geography</w:t>
            </w:r>
          </w:p>
        </w:tc>
        <w:tc>
          <w:tcPr>
            <w:tcW w:w="3009" w:type="dxa"/>
          </w:tcPr>
          <w:p w:rsidR="0074015B" w:rsidRPr="00AD4FF5" w:rsidRDefault="00200972" w:rsidP="00A7078A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r w:rsidRPr="00AD4FF5">
              <w:rPr>
                <w:rFonts w:ascii="Times New Roman" w:hAnsi="Times New Roman" w:cs="Times New Roman"/>
                <w:sz w:val="24"/>
              </w:rPr>
              <w:t>General</w:t>
            </w:r>
          </w:p>
        </w:tc>
        <w:tc>
          <w:tcPr>
            <w:tcW w:w="3242" w:type="dxa"/>
          </w:tcPr>
          <w:p w:rsidR="0074015B" w:rsidRPr="00AD4FF5" w:rsidRDefault="005156A9" w:rsidP="00A7078A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4015B" w:rsidTr="00AD4FF5">
        <w:tc>
          <w:tcPr>
            <w:tcW w:w="3505" w:type="dxa"/>
          </w:tcPr>
          <w:p w:rsidR="0074015B" w:rsidRPr="00AD4FF5" w:rsidRDefault="005156A9" w:rsidP="00A7078A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Biology</w:t>
            </w:r>
          </w:p>
        </w:tc>
        <w:tc>
          <w:tcPr>
            <w:tcW w:w="3009" w:type="dxa"/>
          </w:tcPr>
          <w:p w:rsidR="0074015B" w:rsidRPr="00AD4FF5" w:rsidRDefault="00200972" w:rsidP="00A7078A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r w:rsidRPr="00AD4FF5">
              <w:rPr>
                <w:rFonts w:ascii="Times New Roman" w:hAnsi="Times New Roman" w:cs="Times New Roman"/>
                <w:sz w:val="24"/>
              </w:rPr>
              <w:t>General</w:t>
            </w:r>
          </w:p>
        </w:tc>
        <w:tc>
          <w:tcPr>
            <w:tcW w:w="3242" w:type="dxa"/>
          </w:tcPr>
          <w:p w:rsidR="0074015B" w:rsidRPr="00AD4FF5" w:rsidRDefault="005156A9" w:rsidP="00A7078A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4015B" w:rsidTr="00AD4FF5">
        <w:tc>
          <w:tcPr>
            <w:tcW w:w="3505" w:type="dxa"/>
          </w:tcPr>
          <w:p w:rsidR="0074015B" w:rsidRPr="00AD4FF5" w:rsidRDefault="005156A9" w:rsidP="00A7078A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Physics</w:t>
            </w:r>
          </w:p>
        </w:tc>
        <w:tc>
          <w:tcPr>
            <w:tcW w:w="3009" w:type="dxa"/>
          </w:tcPr>
          <w:p w:rsidR="0074015B" w:rsidRPr="00AD4FF5" w:rsidRDefault="00200972" w:rsidP="00A7078A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r w:rsidRPr="00AD4FF5">
              <w:rPr>
                <w:rFonts w:ascii="Times New Roman" w:hAnsi="Times New Roman" w:cs="Times New Roman"/>
                <w:sz w:val="24"/>
              </w:rPr>
              <w:t>General</w:t>
            </w:r>
          </w:p>
        </w:tc>
        <w:tc>
          <w:tcPr>
            <w:tcW w:w="3242" w:type="dxa"/>
          </w:tcPr>
          <w:p w:rsidR="0074015B" w:rsidRPr="00AD4FF5" w:rsidRDefault="005156A9" w:rsidP="00A7078A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:rsidR="00200972" w:rsidRDefault="00200972" w:rsidP="00A7078A">
      <w:pPr>
        <w:pStyle w:val="BodyText"/>
        <w:rPr>
          <w:rFonts w:ascii="Times New Roman" w:hAnsi="Times New Roman" w:cs="Times New Roman"/>
          <w:sz w:val="24"/>
        </w:rPr>
      </w:pPr>
    </w:p>
    <w:p w:rsidR="005156A9" w:rsidRDefault="005156A9" w:rsidP="00A7078A">
      <w:pPr>
        <w:pStyle w:val="BodyText"/>
        <w:rPr>
          <w:rFonts w:ascii="Times New Roman" w:hAnsi="Times New Roman" w:cs="Times New Roman"/>
          <w:sz w:val="24"/>
        </w:rPr>
      </w:pPr>
    </w:p>
    <w:p w:rsidR="005156A9" w:rsidRPr="006D2D54" w:rsidRDefault="005156A9" w:rsidP="005156A9">
      <w:pPr>
        <w:pStyle w:val="BodyText"/>
        <w:rPr>
          <w:rFonts w:ascii="Times New Roman" w:hAnsi="Times New Roman" w:cs="Times New Roman"/>
          <w:sz w:val="24"/>
          <w:u w:val="single"/>
        </w:rPr>
      </w:pPr>
    </w:p>
    <w:p w:rsidR="005156A9" w:rsidRPr="006D2D54" w:rsidRDefault="005156A9" w:rsidP="005156A9">
      <w:pPr>
        <w:pStyle w:val="BodyText"/>
        <w:shd w:val="clear" w:color="auto" w:fill="D9D9D9"/>
        <w:rPr>
          <w:rFonts w:ascii="Times New Roman" w:hAnsi="Times New Roman" w:cs="Times New Roman"/>
          <w:b/>
          <w:bCs/>
          <w:sz w:val="24"/>
          <w:u w:val="single"/>
        </w:rPr>
      </w:pPr>
      <w:r w:rsidRPr="006D2D54">
        <w:rPr>
          <w:rFonts w:ascii="Times New Roman" w:hAnsi="Times New Roman" w:cs="Times New Roman"/>
          <w:b/>
          <w:bCs/>
          <w:sz w:val="24"/>
          <w:u w:val="single"/>
        </w:rPr>
        <w:t>HOBBIES &amp; INTEREST</w:t>
      </w:r>
    </w:p>
    <w:p w:rsidR="005156A9" w:rsidRDefault="005156A9" w:rsidP="005156A9">
      <w:pPr>
        <w:pStyle w:val="BodyText"/>
        <w:rPr>
          <w:rFonts w:ascii="Times New Roman" w:hAnsi="Times New Roman" w:cs="Times New Roman"/>
          <w:sz w:val="24"/>
        </w:rPr>
      </w:pPr>
    </w:p>
    <w:p w:rsidR="005156A9" w:rsidRDefault="005156A9" w:rsidP="00A7078A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Writing, music and nature.</w:t>
      </w:r>
    </w:p>
    <w:p w:rsidR="005156A9" w:rsidRDefault="005156A9" w:rsidP="00A7078A">
      <w:pPr>
        <w:pStyle w:val="BodyText"/>
        <w:rPr>
          <w:rFonts w:ascii="Times New Roman" w:hAnsi="Times New Roman" w:cs="Times New Roman"/>
          <w:sz w:val="24"/>
        </w:rPr>
      </w:pPr>
    </w:p>
    <w:p w:rsidR="005156A9" w:rsidRDefault="005156A9" w:rsidP="00A7078A">
      <w:pPr>
        <w:pStyle w:val="BodyText"/>
        <w:rPr>
          <w:rFonts w:ascii="Times New Roman" w:hAnsi="Times New Roman" w:cs="Times New Roman"/>
          <w:sz w:val="24"/>
        </w:rPr>
      </w:pPr>
    </w:p>
    <w:p w:rsidR="005156A9" w:rsidRDefault="005156A9" w:rsidP="00A7078A">
      <w:pPr>
        <w:pStyle w:val="BodyText"/>
        <w:rPr>
          <w:rFonts w:ascii="Times New Roman" w:hAnsi="Times New Roman" w:cs="Times New Roman"/>
          <w:sz w:val="24"/>
        </w:rPr>
      </w:pPr>
    </w:p>
    <w:p w:rsidR="005156A9" w:rsidRDefault="005156A9" w:rsidP="00A7078A">
      <w:pPr>
        <w:pStyle w:val="BodyText"/>
        <w:rPr>
          <w:rFonts w:ascii="Times New Roman" w:hAnsi="Times New Roman" w:cs="Times New Roman"/>
          <w:sz w:val="24"/>
        </w:rPr>
      </w:pPr>
    </w:p>
    <w:p w:rsidR="005156A9" w:rsidRDefault="005156A9" w:rsidP="00A7078A">
      <w:pPr>
        <w:pStyle w:val="BodyText"/>
        <w:rPr>
          <w:rFonts w:ascii="Times New Roman" w:hAnsi="Times New Roman" w:cs="Times New Roman"/>
          <w:sz w:val="24"/>
        </w:rPr>
      </w:pPr>
    </w:p>
    <w:p w:rsidR="005156A9" w:rsidRDefault="005156A9" w:rsidP="00A7078A">
      <w:pPr>
        <w:pStyle w:val="BodyText"/>
        <w:rPr>
          <w:rFonts w:ascii="Times New Roman" w:hAnsi="Times New Roman" w:cs="Times New Roman"/>
          <w:sz w:val="24"/>
        </w:rPr>
      </w:pPr>
    </w:p>
    <w:p w:rsidR="005156A9" w:rsidRDefault="005156A9" w:rsidP="00A7078A">
      <w:pPr>
        <w:pStyle w:val="BodyText"/>
        <w:rPr>
          <w:rFonts w:ascii="Times New Roman" w:hAnsi="Times New Roman" w:cs="Times New Roman"/>
          <w:sz w:val="24"/>
        </w:rPr>
      </w:pPr>
    </w:p>
    <w:p w:rsidR="005156A9" w:rsidRDefault="005156A9" w:rsidP="00A7078A">
      <w:pPr>
        <w:pStyle w:val="BodyText"/>
        <w:rPr>
          <w:rFonts w:ascii="Times New Roman" w:hAnsi="Times New Roman" w:cs="Times New Roman"/>
          <w:sz w:val="24"/>
        </w:rPr>
      </w:pPr>
    </w:p>
    <w:p w:rsidR="005156A9" w:rsidRDefault="005156A9" w:rsidP="00A7078A">
      <w:pPr>
        <w:pStyle w:val="BodyText"/>
        <w:rPr>
          <w:rFonts w:ascii="Times New Roman" w:hAnsi="Times New Roman" w:cs="Times New Roman"/>
          <w:sz w:val="24"/>
        </w:rPr>
      </w:pPr>
    </w:p>
    <w:p w:rsidR="005156A9" w:rsidRDefault="005156A9" w:rsidP="00A7078A">
      <w:pPr>
        <w:pStyle w:val="BodyText"/>
        <w:rPr>
          <w:rFonts w:ascii="Times New Roman" w:hAnsi="Times New Roman" w:cs="Times New Roman"/>
          <w:sz w:val="24"/>
        </w:rPr>
      </w:pPr>
    </w:p>
    <w:p w:rsidR="005156A9" w:rsidRDefault="005156A9" w:rsidP="00A7078A">
      <w:pPr>
        <w:pStyle w:val="BodyText"/>
        <w:rPr>
          <w:rFonts w:ascii="Times New Roman" w:hAnsi="Times New Roman" w:cs="Times New Roman"/>
          <w:sz w:val="24"/>
        </w:rPr>
      </w:pPr>
    </w:p>
    <w:p w:rsidR="005156A9" w:rsidRDefault="005156A9" w:rsidP="00A7078A">
      <w:pPr>
        <w:pStyle w:val="BodyText"/>
        <w:rPr>
          <w:rFonts w:ascii="Times New Roman" w:hAnsi="Times New Roman" w:cs="Times New Roman"/>
          <w:sz w:val="24"/>
        </w:rPr>
      </w:pPr>
    </w:p>
    <w:p w:rsidR="005156A9" w:rsidRDefault="005156A9" w:rsidP="00A7078A">
      <w:pPr>
        <w:pStyle w:val="BodyText"/>
        <w:rPr>
          <w:rFonts w:ascii="Times New Roman" w:hAnsi="Times New Roman" w:cs="Times New Roman"/>
          <w:sz w:val="24"/>
        </w:rPr>
      </w:pPr>
    </w:p>
    <w:p w:rsidR="005156A9" w:rsidRDefault="005156A9" w:rsidP="00A7078A">
      <w:pPr>
        <w:pStyle w:val="BodyText"/>
        <w:rPr>
          <w:rFonts w:ascii="Times New Roman" w:hAnsi="Times New Roman" w:cs="Times New Roman"/>
          <w:sz w:val="24"/>
        </w:rPr>
      </w:pPr>
    </w:p>
    <w:p w:rsidR="005156A9" w:rsidRDefault="005156A9" w:rsidP="00A7078A">
      <w:pPr>
        <w:pStyle w:val="BodyText"/>
        <w:rPr>
          <w:rFonts w:ascii="Times New Roman" w:hAnsi="Times New Roman" w:cs="Times New Roman"/>
          <w:sz w:val="24"/>
        </w:rPr>
      </w:pPr>
    </w:p>
    <w:p w:rsidR="005156A9" w:rsidRDefault="005156A9" w:rsidP="00A7078A">
      <w:pPr>
        <w:pStyle w:val="BodyText"/>
        <w:rPr>
          <w:rFonts w:ascii="Times New Roman" w:hAnsi="Times New Roman" w:cs="Times New Roman"/>
          <w:sz w:val="24"/>
        </w:rPr>
      </w:pPr>
    </w:p>
    <w:p w:rsidR="005156A9" w:rsidRDefault="005156A9" w:rsidP="00A7078A">
      <w:pPr>
        <w:pStyle w:val="BodyText"/>
        <w:rPr>
          <w:rFonts w:ascii="Times New Roman" w:hAnsi="Times New Roman" w:cs="Times New Roman"/>
          <w:sz w:val="24"/>
        </w:rPr>
      </w:pPr>
    </w:p>
    <w:p w:rsidR="004D79D1" w:rsidRPr="0018799E" w:rsidRDefault="004D79D1" w:rsidP="004D79D1">
      <w:pPr>
        <w:pStyle w:val="BodyText"/>
        <w:rPr>
          <w:rFonts w:ascii="Times New Roman" w:hAnsi="Times New Roman" w:cs="Times New Roman"/>
          <w:sz w:val="24"/>
        </w:rPr>
      </w:pPr>
    </w:p>
    <w:p w:rsidR="004D79D1" w:rsidRPr="0018799E" w:rsidRDefault="004D79D1" w:rsidP="004D79D1">
      <w:pPr>
        <w:pStyle w:val="BodyText"/>
        <w:rPr>
          <w:rFonts w:ascii="Times New Roman" w:hAnsi="Times New Roman" w:cs="Times New Roman"/>
          <w:sz w:val="24"/>
        </w:rPr>
      </w:pPr>
    </w:p>
    <w:p w:rsidR="005156A9" w:rsidRDefault="003768B9">
      <w:pPr>
        <w:pStyle w:val="BodyTex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-1085850</wp:posOffset>
                </wp:positionH>
                <wp:positionV relativeFrom="paragraph">
                  <wp:posOffset>-971550</wp:posOffset>
                </wp:positionV>
                <wp:extent cx="7867650" cy="1028700"/>
                <wp:effectExtent l="19050" t="19050" r="38100" b="47625"/>
                <wp:wrapNone/>
                <wp:docPr id="1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67650" cy="1028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9C7EB" id=" 16" o:spid="_x0000_s1026" style="position:absolute;margin-left:-85.5pt;margin-top:-76.5pt;width:619.5pt;height:8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" fillcolor="#a5a5a5 [3206]" strokecolor="#f2f2f2 [3041]" strokeweight="3pt">
                <v:shadow on="t" color="#525252 [1606]" opacity=".5" offset="1pt"/>
                <v:path arrowok="t"/>
              </v:rect>
            </w:pict>
          </mc:Fallback>
        </mc:AlternateContent>
      </w:r>
    </w:p>
    <w:p w:rsidR="00885CCD" w:rsidRDefault="00885CCD">
      <w:pPr>
        <w:pStyle w:val="BodyText"/>
        <w:rPr>
          <w:rFonts w:ascii="Times New Roman" w:hAnsi="Times New Roman" w:cs="Times New Roman"/>
          <w:sz w:val="24"/>
        </w:rPr>
      </w:pPr>
    </w:p>
    <w:p w:rsidR="00346EE7" w:rsidRDefault="00346EE7">
      <w:pPr>
        <w:pStyle w:val="BodyText"/>
        <w:rPr>
          <w:rFonts w:ascii="Times New Roman" w:hAnsi="Times New Roman" w:cs="Times New Roman"/>
          <w:sz w:val="24"/>
        </w:rPr>
      </w:pPr>
    </w:p>
    <w:p w:rsidR="00346EE7" w:rsidRPr="0018799E" w:rsidRDefault="00346EE7">
      <w:pPr>
        <w:pStyle w:val="BodyText"/>
        <w:rPr>
          <w:rFonts w:ascii="Times New Roman" w:hAnsi="Times New Roman" w:cs="Times New Roman"/>
          <w:sz w:val="24"/>
        </w:rPr>
      </w:pPr>
    </w:p>
    <w:p w:rsidR="00885CCD" w:rsidRPr="006D2D54" w:rsidRDefault="00885CCD" w:rsidP="00200972">
      <w:pPr>
        <w:pStyle w:val="BodyText"/>
        <w:shd w:val="clear" w:color="auto" w:fill="D9D9D9"/>
        <w:rPr>
          <w:rFonts w:ascii="Times New Roman" w:hAnsi="Times New Roman" w:cs="Times New Roman"/>
          <w:b/>
          <w:bCs/>
          <w:sz w:val="24"/>
          <w:u w:val="single"/>
        </w:rPr>
      </w:pPr>
      <w:r w:rsidRPr="006D2D54">
        <w:rPr>
          <w:rFonts w:ascii="Times New Roman" w:hAnsi="Times New Roman" w:cs="Times New Roman"/>
          <w:b/>
          <w:bCs/>
          <w:sz w:val="24"/>
          <w:u w:val="single"/>
        </w:rPr>
        <w:t>PERSONAL STRENGTHS</w:t>
      </w:r>
    </w:p>
    <w:p w:rsidR="00F81340" w:rsidRPr="0018799E" w:rsidRDefault="00F81340">
      <w:pPr>
        <w:pStyle w:val="BodyText"/>
        <w:rPr>
          <w:rFonts w:ascii="Times New Roman" w:hAnsi="Times New Roman" w:cs="Times New Roman"/>
          <w:sz w:val="24"/>
        </w:rPr>
      </w:pPr>
    </w:p>
    <w:p w:rsidR="00885CCD" w:rsidRDefault="005156A9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Kind, creative </w:t>
      </w:r>
      <w:r w:rsidR="0074015B"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hardworking</w:t>
      </w:r>
      <w:r w:rsidR="0094480C">
        <w:rPr>
          <w:rFonts w:ascii="Times New Roman" w:hAnsi="Times New Roman" w:cs="Times New Roman"/>
          <w:sz w:val="24"/>
        </w:rPr>
        <w:t>.</w:t>
      </w:r>
    </w:p>
    <w:p w:rsidR="00A63B91" w:rsidRDefault="00A63B91">
      <w:pPr>
        <w:pStyle w:val="BodyText"/>
        <w:rPr>
          <w:rFonts w:ascii="Times New Roman" w:hAnsi="Times New Roman" w:cs="Times New Roman"/>
          <w:sz w:val="24"/>
        </w:rPr>
      </w:pPr>
    </w:p>
    <w:p w:rsidR="00A63B91" w:rsidRPr="0018799E" w:rsidRDefault="00A63B91">
      <w:pPr>
        <w:pStyle w:val="BodyText"/>
        <w:rPr>
          <w:rFonts w:ascii="Times New Roman" w:hAnsi="Times New Roman" w:cs="Times New Roman"/>
          <w:sz w:val="24"/>
        </w:rPr>
      </w:pPr>
    </w:p>
    <w:p w:rsidR="00885CCD" w:rsidRPr="006D2D54" w:rsidRDefault="00885CCD" w:rsidP="00200972">
      <w:pPr>
        <w:pStyle w:val="BodyText"/>
        <w:shd w:val="clear" w:color="auto" w:fill="D9D9D9"/>
        <w:rPr>
          <w:rFonts w:ascii="Times New Roman" w:hAnsi="Times New Roman" w:cs="Times New Roman"/>
          <w:b/>
          <w:bCs/>
          <w:sz w:val="24"/>
          <w:u w:val="single"/>
        </w:rPr>
      </w:pPr>
      <w:r w:rsidRPr="006D2D54">
        <w:rPr>
          <w:rFonts w:ascii="Times New Roman" w:hAnsi="Times New Roman" w:cs="Times New Roman"/>
          <w:b/>
          <w:bCs/>
          <w:sz w:val="24"/>
          <w:u w:val="single"/>
        </w:rPr>
        <w:t>REFERENCES</w:t>
      </w:r>
    </w:p>
    <w:p w:rsidR="00885CCD" w:rsidRPr="0018799E" w:rsidRDefault="00885CCD">
      <w:pPr>
        <w:pStyle w:val="BodyText"/>
        <w:rPr>
          <w:rFonts w:ascii="Times New Roman" w:hAnsi="Times New Roman" w:cs="Times New Roman"/>
          <w:sz w:val="24"/>
        </w:rPr>
      </w:pPr>
    </w:p>
    <w:p w:rsidR="00885CCD" w:rsidRPr="0018799E" w:rsidRDefault="00885CCD"/>
    <w:p w:rsidR="003768B9" w:rsidRDefault="005459B2">
      <w:r>
        <w:t>Eva-Maria Flus</w:t>
      </w:r>
    </w:p>
    <w:p w:rsidR="003768B9" w:rsidRDefault="003768B9">
      <w:r>
        <w:t>Teacher</w:t>
      </w:r>
    </w:p>
    <w:p w:rsidR="004F3CCC" w:rsidRDefault="003768B9">
      <w:r>
        <w:t>Miracle Ministries</w:t>
      </w:r>
      <w:r w:rsidR="004F3CCC">
        <w:t xml:space="preserve"> High School</w:t>
      </w:r>
    </w:p>
    <w:p w:rsidR="004F3CCC" w:rsidRDefault="004F3CCC">
      <w:r>
        <w:t>Southern Main Road</w:t>
      </w:r>
    </w:p>
    <w:p w:rsidR="004F3CCC" w:rsidRDefault="004F3CCC">
      <w:r>
        <w:t>Couva</w:t>
      </w:r>
    </w:p>
    <w:p w:rsidR="00282256" w:rsidRDefault="004F3CCC">
      <w:r>
        <w:t>Contact</w:t>
      </w:r>
      <w:r w:rsidR="005459B2">
        <w:t>: 353-3689</w:t>
      </w:r>
    </w:p>
    <w:p w:rsidR="005459B2" w:rsidRDefault="005459B2"/>
    <w:p w:rsidR="005459B2" w:rsidRPr="0018799E" w:rsidRDefault="005459B2">
      <w:r>
        <w:t xml:space="preserve">Alicia Shah: </w:t>
      </w:r>
    </w:p>
    <w:p w:rsidR="004F3CCC" w:rsidRDefault="004F3CCC" w:rsidP="004F3CCC">
      <w:r>
        <w:t>Teacher</w:t>
      </w:r>
    </w:p>
    <w:p w:rsidR="004F3CCC" w:rsidRDefault="004F3CCC" w:rsidP="004F3CCC">
      <w:r>
        <w:t>Miracle Ministries High School</w:t>
      </w:r>
    </w:p>
    <w:p w:rsidR="004F3CCC" w:rsidRDefault="004F3CCC" w:rsidP="004F3CCC">
      <w:r>
        <w:t>Southern Main Road</w:t>
      </w:r>
    </w:p>
    <w:p w:rsidR="004F3CCC" w:rsidRDefault="004F3CCC" w:rsidP="004F3CCC">
      <w:r>
        <w:t>Couva</w:t>
      </w:r>
    </w:p>
    <w:p w:rsidR="004F3CCC" w:rsidRDefault="004F3CCC" w:rsidP="004F3CCC">
      <w:r>
        <w:t xml:space="preserve">Contact: </w:t>
      </w:r>
      <w:r w:rsidRPr="004F3CCC">
        <w:t>719-5689</w:t>
      </w:r>
    </w:p>
    <w:p w:rsidR="00282256" w:rsidRPr="0018799E" w:rsidRDefault="00282256"/>
    <w:p w:rsidR="00282256" w:rsidRPr="0018799E" w:rsidRDefault="00282256"/>
    <w:p w:rsidR="00282256" w:rsidRPr="0018799E" w:rsidRDefault="00282256"/>
    <w:p w:rsidR="00282256" w:rsidRPr="0018799E" w:rsidRDefault="00282256"/>
    <w:p w:rsidR="00282256" w:rsidRDefault="00282256"/>
    <w:p w:rsidR="00282256" w:rsidRPr="0018799E" w:rsidRDefault="00282256">
      <w:r w:rsidRPr="0018799E">
        <w:t>…………………………………………..</w:t>
      </w:r>
    </w:p>
    <w:p w:rsidR="00282256" w:rsidRPr="0018799E" w:rsidRDefault="005156A9">
      <w:r>
        <w:t>Keish Ali</w:t>
      </w:r>
    </w:p>
    <w:sectPr w:rsidR="00282256" w:rsidRPr="0018799E" w:rsidSect="00D60BC1">
      <w:pgSz w:w="12240" w:h="15840" w:code="1"/>
      <w:pgMar w:top="1350" w:right="1080" w:bottom="142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B18" w:rsidRDefault="002E3B18" w:rsidP="00FC62BE">
      <w:r>
        <w:separator/>
      </w:r>
    </w:p>
  </w:endnote>
  <w:endnote w:type="continuationSeparator" w:id="0">
    <w:p w:rsidR="002E3B18" w:rsidRDefault="002E3B18" w:rsidP="00FC6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B18" w:rsidRDefault="002E3B18" w:rsidP="00FC62BE">
      <w:r>
        <w:separator/>
      </w:r>
    </w:p>
  </w:footnote>
  <w:footnote w:type="continuationSeparator" w:id="0">
    <w:p w:rsidR="002E3B18" w:rsidRDefault="002E3B18" w:rsidP="00FC6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25F0E"/>
    <w:multiLevelType w:val="hybridMultilevel"/>
    <w:tmpl w:val="C778BEF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2B7F"/>
    <w:multiLevelType w:val="hybridMultilevel"/>
    <w:tmpl w:val="DE6A01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B577E"/>
    <w:multiLevelType w:val="hybridMultilevel"/>
    <w:tmpl w:val="AB32224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45452F"/>
    <w:multiLevelType w:val="hybridMultilevel"/>
    <w:tmpl w:val="C87CDAD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2F3312"/>
    <w:multiLevelType w:val="hybridMultilevel"/>
    <w:tmpl w:val="EBC813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415647"/>
    <w:multiLevelType w:val="hybridMultilevel"/>
    <w:tmpl w:val="37C2927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3B"/>
    <w:rsid w:val="000064F6"/>
    <w:rsid w:val="0001557A"/>
    <w:rsid w:val="00015698"/>
    <w:rsid w:val="000156BF"/>
    <w:rsid w:val="0004000A"/>
    <w:rsid w:val="00066AC8"/>
    <w:rsid w:val="00070A5A"/>
    <w:rsid w:val="00090902"/>
    <w:rsid w:val="000E5AD1"/>
    <w:rsid w:val="00123171"/>
    <w:rsid w:val="00154B54"/>
    <w:rsid w:val="00155CF6"/>
    <w:rsid w:val="00163A25"/>
    <w:rsid w:val="00174495"/>
    <w:rsid w:val="0018799E"/>
    <w:rsid w:val="001B2D38"/>
    <w:rsid w:val="001B5A2F"/>
    <w:rsid w:val="001F72A8"/>
    <w:rsid w:val="00200972"/>
    <w:rsid w:val="00213538"/>
    <w:rsid w:val="00227001"/>
    <w:rsid w:val="002450E2"/>
    <w:rsid w:val="00255C38"/>
    <w:rsid w:val="00276240"/>
    <w:rsid w:val="00282256"/>
    <w:rsid w:val="002971A6"/>
    <w:rsid w:val="002A04A5"/>
    <w:rsid w:val="002E3B18"/>
    <w:rsid w:val="003001D6"/>
    <w:rsid w:val="00345441"/>
    <w:rsid w:val="00346EE7"/>
    <w:rsid w:val="0037405B"/>
    <w:rsid w:val="003768B9"/>
    <w:rsid w:val="00380705"/>
    <w:rsid w:val="003978A5"/>
    <w:rsid w:val="003A024D"/>
    <w:rsid w:val="003C67FA"/>
    <w:rsid w:val="003D3D8E"/>
    <w:rsid w:val="003D77EE"/>
    <w:rsid w:val="003F1C03"/>
    <w:rsid w:val="00405BC9"/>
    <w:rsid w:val="004105F5"/>
    <w:rsid w:val="00490010"/>
    <w:rsid w:val="004B64AC"/>
    <w:rsid w:val="004C1AE9"/>
    <w:rsid w:val="004C24D3"/>
    <w:rsid w:val="004D79D1"/>
    <w:rsid w:val="004F3CCC"/>
    <w:rsid w:val="004F4882"/>
    <w:rsid w:val="005026E6"/>
    <w:rsid w:val="00506500"/>
    <w:rsid w:val="005156A9"/>
    <w:rsid w:val="00542E42"/>
    <w:rsid w:val="005459B2"/>
    <w:rsid w:val="00567610"/>
    <w:rsid w:val="0057571C"/>
    <w:rsid w:val="005D7C2E"/>
    <w:rsid w:val="005E21CC"/>
    <w:rsid w:val="005E6123"/>
    <w:rsid w:val="006108E4"/>
    <w:rsid w:val="00617CB8"/>
    <w:rsid w:val="00641072"/>
    <w:rsid w:val="006714C7"/>
    <w:rsid w:val="006771FB"/>
    <w:rsid w:val="00695B71"/>
    <w:rsid w:val="006A219F"/>
    <w:rsid w:val="006A4D6D"/>
    <w:rsid w:val="006B321D"/>
    <w:rsid w:val="006D2D54"/>
    <w:rsid w:val="006D438C"/>
    <w:rsid w:val="006E2551"/>
    <w:rsid w:val="006E6292"/>
    <w:rsid w:val="006E77AE"/>
    <w:rsid w:val="00723E1E"/>
    <w:rsid w:val="0074015B"/>
    <w:rsid w:val="00764F7C"/>
    <w:rsid w:val="00765891"/>
    <w:rsid w:val="00770A19"/>
    <w:rsid w:val="00777310"/>
    <w:rsid w:val="00791DD9"/>
    <w:rsid w:val="007922C0"/>
    <w:rsid w:val="007946C5"/>
    <w:rsid w:val="007A433A"/>
    <w:rsid w:val="007B64BF"/>
    <w:rsid w:val="007C1011"/>
    <w:rsid w:val="007C58C0"/>
    <w:rsid w:val="007D0155"/>
    <w:rsid w:val="007E6E88"/>
    <w:rsid w:val="0080789E"/>
    <w:rsid w:val="00810FC3"/>
    <w:rsid w:val="008151A1"/>
    <w:rsid w:val="00832FF9"/>
    <w:rsid w:val="00852181"/>
    <w:rsid w:val="008674D2"/>
    <w:rsid w:val="00885CCD"/>
    <w:rsid w:val="008916B5"/>
    <w:rsid w:val="008A65AE"/>
    <w:rsid w:val="00915554"/>
    <w:rsid w:val="00924911"/>
    <w:rsid w:val="00942024"/>
    <w:rsid w:val="0094480C"/>
    <w:rsid w:val="009571F8"/>
    <w:rsid w:val="0099198A"/>
    <w:rsid w:val="009D09B6"/>
    <w:rsid w:val="00A0629D"/>
    <w:rsid w:val="00A303C7"/>
    <w:rsid w:val="00A37F1C"/>
    <w:rsid w:val="00A63B91"/>
    <w:rsid w:val="00A660C2"/>
    <w:rsid w:val="00A67B25"/>
    <w:rsid w:val="00A7078A"/>
    <w:rsid w:val="00A90743"/>
    <w:rsid w:val="00A91504"/>
    <w:rsid w:val="00A96971"/>
    <w:rsid w:val="00AB7EC4"/>
    <w:rsid w:val="00AD4FF5"/>
    <w:rsid w:val="00AD687A"/>
    <w:rsid w:val="00AE4F92"/>
    <w:rsid w:val="00AF7CB2"/>
    <w:rsid w:val="00B03E1E"/>
    <w:rsid w:val="00B37D4C"/>
    <w:rsid w:val="00B51133"/>
    <w:rsid w:val="00B5148A"/>
    <w:rsid w:val="00B85D16"/>
    <w:rsid w:val="00B91F2E"/>
    <w:rsid w:val="00B93306"/>
    <w:rsid w:val="00BE208D"/>
    <w:rsid w:val="00C00B24"/>
    <w:rsid w:val="00C00C3F"/>
    <w:rsid w:val="00C14C23"/>
    <w:rsid w:val="00C778EE"/>
    <w:rsid w:val="00CB39EC"/>
    <w:rsid w:val="00CC3BB2"/>
    <w:rsid w:val="00CC4D25"/>
    <w:rsid w:val="00CE1904"/>
    <w:rsid w:val="00CE693B"/>
    <w:rsid w:val="00D10874"/>
    <w:rsid w:val="00D15FE8"/>
    <w:rsid w:val="00D37871"/>
    <w:rsid w:val="00D577D4"/>
    <w:rsid w:val="00D57DA2"/>
    <w:rsid w:val="00D60BC1"/>
    <w:rsid w:val="00D80820"/>
    <w:rsid w:val="00D928A7"/>
    <w:rsid w:val="00DA5D80"/>
    <w:rsid w:val="00DC3CFC"/>
    <w:rsid w:val="00DD5DFA"/>
    <w:rsid w:val="00DE7EB7"/>
    <w:rsid w:val="00DF542D"/>
    <w:rsid w:val="00E266C1"/>
    <w:rsid w:val="00E338B6"/>
    <w:rsid w:val="00E60571"/>
    <w:rsid w:val="00E879D4"/>
    <w:rsid w:val="00EA2B8E"/>
    <w:rsid w:val="00EA3096"/>
    <w:rsid w:val="00EB46EE"/>
    <w:rsid w:val="00EC265A"/>
    <w:rsid w:val="00EF6445"/>
    <w:rsid w:val="00F038C2"/>
    <w:rsid w:val="00F4195F"/>
    <w:rsid w:val="00F4509D"/>
    <w:rsid w:val="00F6039F"/>
    <w:rsid w:val="00F67E28"/>
    <w:rsid w:val="00F76BC9"/>
    <w:rsid w:val="00F81340"/>
    <w:rsid w:val="00F90A77"/>
    <w:rsid w:val="00FC62BE"/>
    <w:rsid w:val="00FE07DB"/>
    <w:rsid w:val="00FE5295"/>
    <w:rsid w:val="00FF025D"/>
    <w:rsid w:val="00FF4F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5:docId w15:val="{F2703510-86B5-43A8-AF05-876428C8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8E4"/>
    <w:rPr>
      <w:sz w:val="24"/>
      <w:szCs w:val="24"/>
    </w:rPr>
  </w:style>
  <w:style w:type="paragraph" w:styleId="Heading1">
    <w:name w:val="heading 1"/>
    <w:basedOn w:val="Normal"/>
    <w:next w:val="Normal"/>
    <w:qFormat/>
    <w:rsid w:val="006108E4"/>
    <w:pPr>
      <w:keepNext/>
      <w:outlineLvl w:val="0"/>
    </w:pPr>
    <w:rPr>
      <w:rFonts w:ascii="Tahoma" w:hAnsi="Tahoma" w:cs="Tahoma"/>
      <w:b/>
      <w:bCs/>
      <w:sz w:val="20"/>
    </w:rPr>
  </w:style>
  <w:style w:type="paragraph" w:styleId="Heading2">
    <w:name w:val="heading 2"/>
    <w:basedOn w:val="Normal"/>
    <w:next w:val="Normal"/>
    <w:qFormat/>
    <w:rsid w:val="006108E4"/>
    <w:pPr>
      <w:keepNext/>
      <w:jc w:val="center"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rsid w:val="006108E4"/>
    <w:pPr>
      <w:keepNext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qFormat/>
    <w:rsid w:val="006108E4"/>
    <w:pPr>
      <w:keepNext/>
      <w:outlineLvl w:val="3"/>
    </w:pPr>
    <w:rPr>
      <w:rFonts w:ascii="Estrangelo Edessa" w:hAnsi="Estrangelo Edessa" w:cs="Tahoma"/>
      <w:b/>
      <w:bCs/>
      <w:sz w:val="40"/>
    </w:rPr>
  </w:style>
  <w:style w:type="paragraph" w:styleId="Heading5">
    <w:name w:val="heading 5"/>
    <w:basedOn w:val="Normal"/>
    <w:next w:val="Normal"/>
    <w:qFormat/>
    <w:rsid w:val="006108E4"/>
    <w:pPr>
      <w:keepNext/>
      <w:pBdr>
        <w:top w:val="single" w:sz="6" w:space="1" w:color="auto"/>
        <w:bottom w:val="single" w:sz="6" w:space="1" w:color="auto"/>
      </w:pBdr>
      <w:shd w:val="clear" w:color="auto" w:fill="FFF0E1"/>
      <w:jc w:val="center"/>
      <w:outlineLvl w:val="4"/>
    </w:pPr>
    <w:rPr>
      <w:rFonts w:ascii="Tahoma" w:hAnsi="Tahoma" w:cs="Tahoma"/>
      <w:b/>
      <w:bCs/>
      <w:color w:val="0000FF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108E4"/>
    <w:rPr>
      <w:rFonts w:ascii="Tahoma" w:hAnsi="Tahoma" w:cs="Tahoma"/>
      <w:sz w:val="20"/>
    </w:rPr>
  </w:style>
  <w:style w:type="character" w:styleId="Hyperlink">
    <w:name w:val="Hyperlink"/>
    <w:rsid w:val="006108E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C62B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C62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C62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C62BE"/>
    <w:rPr>
      <w:sz w:val="24"/>
      <w:szCs w:val="24"/>
    </w:rPr>
  </w:style>
  <w:style w:type="paragraph" w:styleId="Footer">
    <w:name w:val="footer"/>
    <w:basedOn w:val="Normal"/>
    <w:link w:val="FooterChar"/>
    <w:rsid w:val="00FC62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C62BE"/>
    <w:rPr>
      <w:sz w:val="24"/>
      <w:szCs w:val="24"/>
    </w:rPr>
  </w:style>
  <w:style w:type="table" w:styleId="TableGrid">
    <w:name w:val="Table Grid"/>
    <w:basedOn w:val="TableNormal"/>
    <w:rsid w:val="00D15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90A7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aughn\AppData\Roaming\Microsoft\Templates\TP0300064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06BD1-4EF7-4126-92A0-A59802C84E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EF0ECC-0AAB-4C56-8F56-FC1EE9AE4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TP030006410</Template>
  <TotalTime>5</TotalTime>
  <Pages>2</Pages>
  <Words>124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kevaughn</dc:creator>
  <cp:lastModifiedBy>Kerwin Francis</cp:lastModifiedBy>
  <cp:revision>5</cp:revision>
  <cp:lastPrinted>2015-09-08T23:37:00Z</cp:lastPrinted>
  <dcterms:created xsi:type="dcterms:W3CDTF">2017-09-05T11:33:00Z</dcterms:created>
  <dcterms:modified xsi:type="dcterms:W3CDTF">2017-09-05T11:40:00Z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TC300064109990</vt:lpwstr>
  </property>
</Properties>
</file>