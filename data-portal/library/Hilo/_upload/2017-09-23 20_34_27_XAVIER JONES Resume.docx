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C5" w:rsidRPr="00843164" w:rsidRDefault="00DA516C">
      <w:pPr>
        <w:pStyle w:val="Title"/>
      </w:pPr>
      <w:r>
        <w:t>XAVIER JONES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DA516C" w:rsidP="00DA516C">
            <w:pPr>
              <w:pStyle w:val="ContactInfo"/>
            </w:pPr>
            <w:r>
              <w:t>48 Don Miguel Road, El Socorro Road, San Juan</w:t>
            </w:r>
            <w:r w:rsidR="00260D3F" w:rsidRPr="00843164">
              <w:t> | </w:t>
            </w:r>
            <w:r>
              <w:t>366-4543/388-6923</w:t>
            </w:r>
            <w:r w:rsidR="00260D3F" w:rsidRPr="00843164">
              <w:t> | </w:t>
            </w:r>
            <w:r>
              <w:t>XavierJustinJones@gmail.com</w:t>
            </w:r>
          </w:p>
        </w:tc>
      </w:tr>
    </w:tbl>
    <w:sdt>
      <w:sdtPr>
        <w:alias w:val="Objective heading:"/>
        <w:tag w:val="Objective heading:"/>
        <w:id w:val="-1471434502"/>
        <w:placeholder>
          <w:docPart w:val="5DA07081B4544AD4B931C981793A8406"/>
        </w:placeholder>
        <w:temporary/>
        <w:showingPlcHdr/>
        <w15:appearance w15:val="hidden"/>
      </w:sdtPr>
      <w:sdtEndPr/>
      <w:sdtContent>
        <w:p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DA516C" w:rsidP="00DA516C">
            <w:r>
              <w:t>To deliver the best customer service possible for my employer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8973A4ED57AD4C09A2D5FE8D4FBD2063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260D3F" w:rsidRDefault="00DA516C" w:rsidP="00DA516C">
            <w:pPr>
              <w:spacing w:line="240" w:lineRule="auto"/>
            </w:pPr>
            <w:r>
              <w:t xml:space="preserve">Ability to </w:t>
            </w:r>
            <w:proofErr w:type="spellStart"/>
            <w:r>
              <w:t>organise</w:t>
            </w:r>
            <w:proofErr w:type="spellEnd"/>
            <w:r>
              <w:t xml:space="preserve"> spaces efficiently</w:t>
            </w:r>
          </w:p>
          <w:p w:rsidR="00DA516C" w:rsidRPr="00843164" w:rsidRDefault="00DA516C" w:rsidP="00075A39">
            <w:pPr>
              <w:spacing w:line="240" w:lineRule="auto"/>
            </w:pPr>
            <w:r>
              <w:t>Music performance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073465844C144075B22229C6EF1E3E74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4975" w:type="pct"/>
        <w:tblLook w:val="0600" w:firstRow="0" w:lastRow="0" w:firstColumn="0" w:lastColumn="0" w:noHBand="1" w:noVBand="1"/>
        <w:tblDescription w:val="Experience table"/>
      </w:tblPr>
      <w:tblGrid>
        <w:gridCol w:w="1648"/>
        <w:gridCol w:w="7379"/>
      </w:tblGrid>
      <w:tr w:rsidR="00843164" w:rsidRPr="00843164" w:rsidTr="00DA516C">
        <w:trPr>
          <w:trHeight w:val="498"/>
          <w:tblHeader/>
        </w:trPr>
        <w:tc>
          <w:tcPr>
            <w:tcW w:w="913" w:type="pct"/>
          </w:tcPr>
          <w:p w:rsidR="00843164" w:rsidRPr="00843164" w:rsidRDefault="00DA516C" w:rsidP="00DA516C">
            <w:pPr>
              <w:pStyle w:val="Date"/>
            </w:pPr>
            <w:r>
              <w:t>2015-</w:t>
            </w:r>
            <w:r w:rsidR="00075A39">
              <w:t>Present</w:t>
            </w:r>
          </w:p>
        </w:tc>
        <w:tc>
          <w:tcPr>
            <w:tcW w:w="4087" w:type="pct"/>
          </w:tcPr>
          <w:p w:rsidR="00843164" w:rsidRPr="00843164" w:rsidRDefault="00DA516C" w:rsidP="00297EBC">
            <w:r>
              <w:t>ABRSM (Associated Board of Royal Schools of Music)</w:t>
            </w:r>
          </w:p>
          <w:p w:rsidR="00843164" w:rsidRPr="00843164" w:rsidRDefault="00DA516C" w:rsidP="00DA516C">
            <w:pPr>
              <w:pStyle w:val="ListBullet"/>
            </w:pPr>
            <w:r>
              <w:t>Clerical duties including sorting, filing and messenger duties</w:t>
            </w:r>
          </w:p>
        </w:tc>
      </w:tr>
      <w:tr w:rsidR="00843164" w:rsidRPr="00843164" w:rsidTr="00DA516C">
        <w:trPr>
          <w:trHeight w:val="254"/>
        </w:trPr>
        <w:tc>
          <w:tcPr>
            <w:tcW w:w="913" w:type="pct"/>
          </w:tcPr>
          <w:p w:rsidR="00843164" w:rsidRPr="00843164" w:rsidRDefault="00843164" w:rsidP="00843164">
            <w:pPr>
              <w:pStyle w:val="Date"/>
            </w:pPr>
          </w:p>
        </w:tc>
        <w:tc>
          <w:tcPr>
            <w:tcW w:w="4087" w:type="pct"/>
          </w:tcPr>
          <w:p w:rsidR="00843164" w:rsidRPr="00843164" w:rsidRDefault="00843164" w:rsidP="00DA516C">
            <w:pPr>
              <w:pStyle w:val="ListBullet"/>
              <w:numPr>
                <w:ilvl w:val="0"/>
                <w:numId w:val="0"/>
              </w:numPr>
            </w:pPr>
            <w:bookmarkStart w:id="0" w:name="_GoBack"/>
            <w:bookmarkEnd w:id="0"/>
          </w:p>
        </w:tc>
      </w:tr>
    </w:tbl>
    <w:sdt>
      <w:sdtPr>
        <w:alias w:val="Education heading:"/>
        <w:tag w:val="Education heading:"/>
        <w:id w:val="989682148"/>
        <w:placeholder>
          <w:docPart w:val="91BC5072DA5347A3935537EB91E36AB1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00" w:firstRow="0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:rsidTr="00843164">
        <w:trPr>
          <w:tblHeader/>
        </w:trPr>
        <w:tc>
          <w:tcPr>
            <w:tcW w:w="913" w:type="pct"/>
          </w:tcPr>
          <w:p w:rsidR="00843164" w:rsidRPr="00843164" w:rsidRDefault="00DA516C" w:rsidP="00DA516C">
            <w:pPr>
              <w:pStyle w:val="Date"/>
            </w:pPr>
            <w:r>
              <w:t>2013-2016</w:t>
            </w:r>
          </w:p>
        </w:tc>
        <w:tc>
          <w:tcPr>
            <w:tcW w:w="4087" w:type="pct"/>
          </w:tcPr>
          <w:p w:rsidR="00DA516C" w:rsidRDefault="00DA516C" w:rsidP="00DA516C">
            <w:proofErr w:type="spellStart"/>
            <w:r>
              <w:t>Aranguez</w:t>
            </w:r>
            <w:proofErr w:type="spellEnd"/>
            <w:r>
              <w:t xml:space="preserve"> North Secondary School</w:t>
            </w:r>
          </w:p>
          <w:p w:rsidR="00DA516C" w:rsidRPr="00843164" w:rsidRDefault="00DA516C" w:rsidP="00DA516C"/>
        </w:tc>
      </w:tr>
      <w:tr w:rsidR="00DA516C" w:rsidRPr="00843164" w:rsidTr="00843164">
        <w:trPr>
          <w:tblHeader/>
        </w:trPr>
        <w:tc>
          <w:tcPr>
            <w:tcW w:w="913" w:type="pct"/>
          </w:tcPr>
          <w:p w:rsidR="00DA516C" w:rsidRDefault="00DA516C" w:rsidP="00DA516C">
            <w:pPr>
              <w:pStyle w:val="Date"/>
            </w:pPr>
            <w:r>
              <w:t>2006-2013</w:t>
            </w:r>
          </w:p>
        </w:tc>
        <w:tc>
          <w:tcPr>
            <w:tcW w:w="4087" w:type="pct"/>
          </w:tcPr>
          <w:p w:rsidR="00DA516C" w:rsidRDefault="00DA516C" w:rsidP="00DA516C">
            <w:r>
              <w:t>El Socorro Hindu Primary School</w:t>
            </w:r>
          </w:p>
        </w:tc>
      </w:tr>
      <w:tr w:rsidR="00DA516C" w:rsidRPr="00843164" w:rsidTr="00843164">
        <w:trPr>
          <w:tblHeader/>
        </w:trPr>
        <w:tc>
          <w:tcPr>
            <w:tcW w:w="913" w:type="pct"/>
          </w:tcPr>
          <w:p w:rsidR="00DA516C" w:rsidRDefault="00DA516C" w:rsidP="00DA516C">
            <w:pPr>
              <w:pStyle w:val="Date"/>
            </w:pPr>
          </w:p>
        </w:tc>
        <w:tc>
          <w:tcPr>
            <w:tcW w:w="4087" w:type="pct"/>
          </w:tcPr>
          <w:p w:rsidR="00DA516C" w:rsidRDefault="00DA516C" w:rsidP="00DA516C"/>
        </w:tc>
      </w:tr>
    </w:tbl>
    <w:p w:rsidR="00126049" w:rsidRPr="00843164" w:rsidRDefault="00DA516C" w:rsidP="002563E8">
      <w:pPr>
        <w:pStyle w:val="Heading1"/>
      </w:pPr>
      <w:r>
        <w:t>REFERENCES</w:t>
      </w:r>
    </w:p>
    <w:tbl>
      <w:tblPr>
        <w:tblStyle w:val="ResumeTable"/>
        <w:tblW w:w="5000" w:type="pct"/>
        <w:tblCellMar>
          <w:left w:w="1656" w:type="dxa"/>
        </w:tblCellMar>
        <w:tblLook w:val="0600" w:firstRow="0" w:lastRow="0" w:firstColumn="0" w:lastColumn="0" w:noHBand="1" w:noVBand="1"/>
        <w:tblDescription w:val="Leadership table"/>
      </w:tblPr>
      <w:tblGrid>
        <w:gridCol w:w="9072"/>
      </w:tblGrid>
      <w:tr w:rsidR="00260D3F" w:rsidRPr="00843164" w:rsidTr="00843164">
        <w:trPr>
          <w:tblHeader/>
        </w:trPr>
        <w:tc>
          <w:tcPr>
            <w:tcW w:w="5000" w:type="pct"/>
          </w:tcPr>
          <w:p w:rsidR="00260D3F" w:rsidRPr="00843164" w:rsidRDefault="00DA516C" w:rsidP="00DA516C">
            <w:r>
              <w:t>Available upon request</w:t>
            </w:r>
          </w:p>
        </w:tc>
      </w:tr>
    </w:tbl>
    <w:p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7C6" w:rsidRDefault="00FD77C6">
      <w:pPr>
        <w:spacing w:after="0"/>
      </w:pPr>
      <w:r>
        <w:separator/>
      </w:r>
    </w:p>
    <w:p w:rsidR="00FD77C6" w:rsidRDefault="00FD77C6"/>
  </w:endnote>
  <w:endnote w:type="continuationSeparator" w:id="0">
    <w:p w:rsidR="00FD77C6" w:rsidRDefault="00FD77C6">
      <w:pPr>
        <w:spacing w:after="0"/>
      </w:pPr>
      <w:r>
        <w:continuationSeparator/>
      </w:r>
    </w:p>
    <w:p w:rsidR="00FD77C6" w:rsidRDefault="00FD77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DA516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7C6" w:rsidRDefault="00FD77C6">
      <w:pPr>
        <w:spacing w:after="0"/>
      </w:pPr>
      <w:r>
        <w:separator/>
      </w:r>
    </w:p>
    <w:p w:rsidR="00FD77C6" w:rsidRDefault="00FD77C6"/>
  </w:footnote>
  <w:footnote w:type="continuationSeparator" w:id="0">
    <w:p w:rsidR="00FD77C6" w:rsidRDefault="00FD77C6">
      <w:pPr>
        <w:spacing w:after="0"/>
      </w:pPr>
      <w:r>
        <w:continuationSeparator/>
      </w:r>
    </w:p>
    <w:p w:rsidR="00FD77C6" w:rsidRDefault="00FD77C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6C"/>
    <w:rsid w:val="00075A39"/>
    <w:rsid w:val="000C0CA7"/>
    <w:rsid w:val="000F2762"/>
    <w:rsid w:val="00126049"/>
    <w:rsid w:val="0014523F"/>
    <w:rsid w:val="00254924"/>
    <w:rsid w:val="002563E8"/>
    <w:rsid w:val="00260D3F"/>
    <w:rsid w:val="004827F9"/>
    <w:rsid w:val="00650306"/>
    <w:rsid w:val="00693B17"/>
    <w:rsid w:val="00762CE4"/>
    <w:rsid w:val="00797C46"/>
    <w:rsid w:val="00843164"/>
    <w:rsid w:val="00854E7D"/>
    <w:rsid w:val="008551F7"/>
    <w:rsid w:val="008B5DC0"/>
    <w:rsid w:val="00931654"/>
    <w:rsid w:val="00A82DCC"/>
    <w:rsid w:val="00C02E26"/>
    <w:rsid w:val="00C067C5"/>
    <w:rsid w:val="00CC05D9"/>
    <w:rsid w:val="00CD7582"/>
    <w:rsid w:val="00D0020C"/>
    <w:rsid w:val="00D06E8C"/>
    <w:rsid w:val="00D65641"/>
    <w:rsid w:val="00D81F4E"/>
    <w:rsid w:val="00DA516C"/>
    <w:rsid w:val="00E76367"/>
    <w:rsid w:val="00F25533"/>
    <w:rsid w:val="00F6077F"/>
    <w:rsid w:val="00F63B5F"/>
    <w:rsid w:val="00FD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00FC"/>
  <w15:chartTrackingRefBased/>
  <w15:docId w15:val="{FD84A19B-60BD-4158-A05A-AC1F2684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843164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urray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A07081B4544AD4B931C981793A8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DB559-E94D-426A-991E-097C7D95433C}"/>
      </w:docPartPr>
      <w:docPartBody>
        <w:p w:rsidR="00000000" w:rsidRDefault="00133A61">
          <w:pPr>
            <w:pStyle w:val="5DA07081B4544AD4B931C981793A8406"/>
          </w:pPr>
          <w:r w:rsidRPr="00843164">
            <w:t>Objective</w:t>
          </w:r>
        </w:p>
      </w:docPartBody>
    </w:docPart>
    <w:docPart>
      <w:docPartPr>
        <w:name w:val="8973A4ED57AD4C09A2D5FE8D4FBD2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AD929-3549-444F-A145-67C9E11DA4CC}"/>
      </w:docPartPr>
      <w:docPartBody>
        <w:p w:rsidR="00000000" w:rsidRDefault="00133A61">
          <w:pPr>
            <w:pStyle w:val="8973A4ED57AD4C09A2D5FE8D4FBD2063"/>
          </w:pPr>
          <w:r w:rsidRPr="00843164">
            <w:t>Skills &amp; Abilities</w:t>
          </w:r>
        </w:p>
      </w:docPartBody>
    </w:docPart>
    <w:docPart>
      <w:docPartPr>
        <w:name w:val="073465844C144075B22229C6EF1E3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119BD-4283-4438-B462-E9FE3096944C}"/>
      </w:docPartPr>
      <w:docPartBody>
        <w:p w:rsidR="00000000" w:rsidRDefault="00133A61">
          <w:pPr>
            <w:pStyle w:val="073465844C144075B22229C6EF1E3E74"/>
          </w:pPr>
          <w:r w:rsidRPr="00843164">
            <w:t>Experience</w:t>
          </w:r>
        </w:p>
      </w:docPartBody>
    </w:docPart>
    <w:docPart>
      <w:docPartPr>
        <w:name w:val="91BC5072DA5347A3935537EB91E36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A0181-939E-42DE-88B1-FD2388E5EC39}"/>
      </w:docPartPr>
      <w:docPartBody>
        <w:p w:rsidR="00000000" w:rsidRDefault="00133A61">
          <w:pPr>
            <w:pStyle w:val="91BC5072DA5347A3935537EB91E36AB1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61"/>
    <w:rsid w:val="0013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5A19CD33254C45BE4BBE37E561A7FE">
    <w:name w:val="1D5A19CD33254C45BE4BBE37E561A7FE"/>
  </w:style>
  <w:style w:type="paragraph" w:customStyle="1" w:styleId="7286F3F071934C89BDC9F30E2E8A6EF7">
    <w:name w:val="7286F3F071934C89BDC9F30E2E8A6EF7"/>
  </w:style>
  <w:style w:type="paragraph" w:customStyle="1" w:styleId="BD6B81E4F734482EB07F75737F9A7B31">
    <w:name w:val="BD6B81E4F734482EB07F75737F9A7B31"/>
  </w:style>
  <w:style w:type="paragraph" w:customStyle="1" w:styleId="6F4B244726E74042BD2E4511B3C52258">
    <w:name w:val="6F4B244726E74042BD2E4511B3C52258"/>
  </w:style>
  <w:style w:type="paragraph" w:customStyle="1" w:styleId="5DA07081B4544AD4B931C981793A8406">
    <w:name w:val="5DA07081B4544AD4B931C981793A8406"/>
  </w:style>
  <w:style w:type="paragraph" w:customStyle="1" w:styleId="AE537F1C36DF4B13865006D41FF7A7B3">
    <w:name w:val="AE537F1C36DF4B13865006D41FF7A7B3"/>
  </w:style>
  <w:style w:type="paragraph" w:customStyle="1" w:styleId="8973A4ED57AD4C09A2D5FE8D4FBD2063">
    <w:name w:val="8973A4ED57AD4C09A2D5FE8D4FBD2063"/>
  </w:style>
  <w:style w:type="paragraph" w:customStyle="1" w:styleId="6EF8FB6657D540EDA2FC4E7E29BB9220">
    <w:name w:val="6EF8FB6657D540EDA2FC4E7E29BB9220"/>
  </w:style>
  <w:style w:type="paragraph" w:customStyle="1" w:styleId="073465844C144075B22229C6EF1E3E74">
    <w:name w:val="073465844C144075B22229C6EF1E3E74"/>
  </w:style>
  <w:style w:type="paragraph" w:customStyle="1" w:styleId="3169C0F5B99D4782BF7FC52D061DF6BA">
    <w:name w:val="3169C0F5B99D4782BF7FC52D061DF6BA"/>
  </w:style>
  <w:style w:type="paragraph" w:customStyle="1" w:styleId="2940623087614AFCB2976FF40FADD573">
    <w:name w:val="2940623087614AFCB2976FF40FADD573"/>
  </w:style>
  <w:style w:type="paragraph" w:customStyle="1" w:styleId="F9BCF448456E4C73886905E1637A848D">
    <w:name w:val="F9BCF448456E4C73886905E1637A848D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EFBFF5C24213400286B7492172490E32">
    <w:name w:val="EFBFF5C24213400286B7492172490E32"/>
  </w:style>
  <w:style w:type="paragraph" w:customStyle="1" w:styleId="E0F416DAE0834F92871B229C067FDFC9">
    <w:name w:val="E0F416DAE0834F92871B229C067FDFC9"/>
  </w:style>
  <w:style w:type="paragraph" w:customStyle="1" w:styleId="8C57F5D5385B4D1683C1EC0848944EFC">
    <w:name w:val="8C57F5D5385B4D1683C1EC0848944EFC"/>
  </w:style>
  <w:style w:type="paragraph" w:customStyle="1" w:styleId="E4306572B15740849E5D7745F6B1576C">
    <w:name w:val="E4306572B15740849E5D7745F6B1576C"/>
  </w:style>
  <w:style w:type="paragraph" w:customStyle="1" w:styleId="ED4E5547E8AC4843AEF51FCCC926F938">
    <w:name w:val="ED4E5547E8AC4843AEF51FCCC926F938"/>
  </w:style>
  <w:style w:type="paragraph" w:customStyle="1" w:styleId="B96E136BD0444C92B7B7E217AD433A62">
    <w:name w:val="B96E136BD0444C92B7B7E217AD433A62"/>
  </w:style>
  <w:style w:type="paragraph" w:customStyle="1" w:styleId="C55ACDB1CED844238B8C20C8F5EE4B9D">
    <w:name w:val="C55ACDB1CED844238B8C20C8F5EE4B9D"/>
  </w:style>
  <w:style w:type="paragraph" w:customStyle="1" w:styleId="91BC5072DA5347A3935537EB91E36AB1">
    <w:name w:val="91BC5072DA5347A3935537EB91E36AB1"/>
  </w:style>
  <w:style w:type="paragraph" w:customStyle="1" w:styleId="4662D5E1F40C4C21BBC0EA182287211F">
    <w:name w:val="4662D5E1F40C4C21BBC0EA182287211F"/>
  </w:style>
  <w:style w:type="paragraph" w:customStyle="1" w:styleId="9DD60ADF3B3842389ECA08696BAFCA08">
    <w:name w:val="9DD60ADF3B3842389ECA08696BAFCA08"/>
  </w:style>
  <w:style w:type="paragraph" w:customStyle="1" w:styleId="6C1C3A182CD94F4999CD54F15246242B">
    <w:name w:val="6C1C3A182CD94F4999CD54F15246242B"/>
  </w:style>
  <w:style w:type="paragraph" w:customStyle="1" w:styleId="A87624078FBA40DFBDF84A35AA3988CB">
    <w:name w:val="A87624078FBA40DFBDF84A35AA3988CB"/>
  </w:style>
  <w:style w:type="paragraph" w:customStyle="1" w:styleId="C17863996FE148BF9C00270341E9B60E">
    <w:name w:val="C17863996FE148BF9C00270341E9B60E"/>
  </w:style>
  <w:style w:type="paragraph" w:customStyle="1" w:styleId="DBE6EC1D3A884E60A3C485478690E673">
    <w:name w:val="DBE6EC1D3A884E60A3C485478690E673"/>
  </w:style>
  <w:style w:type="paragraph" w:customStyle="1" w:styleId="5BE5E25B44164F289B530938CFEF83AA">
    <w:name w:val="5BE5E25B44164F289B530938CFEF83AA"/>
  </w:style>
  <w:style w:type="paragraph" w:customStyle="1" w:styleId="80C7CF5DBE8C4BB5965230EC84B19BA0">
    <w:name w:val="80C7CF5DBE8C4BB5965230EC84B19BA0"/>
  </w:style>
  <w:style w:type="paragraph" w:customStyle="1" w:styleId="9449CE7906574AF7BD8EDED477ED8A41">
    <w:name w:val="9449CE7906574AF7BD8EDED477ED8A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15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Jessel Murray</dc:creator>
  <cp:lastModifiedBy>Jessel Murray</cp:lastModifiedBy>
  <cp:revision>2</cp:revision>
  <dcterms:created xsi:type="dcterms:W3CDTF">2017-09-24T01:15:00Z</dcterms:created>
  <dcterms:modified xsi:type="dcterms:W3CDTF">2017-09-24T01:30:00Z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