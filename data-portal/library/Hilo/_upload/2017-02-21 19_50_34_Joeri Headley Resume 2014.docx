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Resume Name"/>
        <w:tag w:val="Resume Name"/>
        <w:id w:val="-924265653"/>
        <w:placeholder>
          <w:docPart w:val="F9A14B56E6D8411FA1A9EA5EE1237AA5"/>
        </w:placeholder>
        <w:docPartList>
          <w:docPartGallery w:val="Quick Parts"/>
          <w:docPartCategory w:val=" Resume Name"/>
        </w:docPartList>
      </w:sdtPr>
      <w:sdtEndPr>
        <w:rPr>
          <w:rFonts w:asciiTheme="minorHAnsi" w:eastAsiaTheme="minorHAnsi" w:hAnsiTheme="minorHAnsi" w:cstheme="minorBidi"/>
          <w:b w:val="0"/>
          <w:color w:val="auto"/>
          <w:kern w:val="0"/>
          <w:sz w:val="24"/>
          <w:szCs w:val="24"/>
          <w14:ligatures w14:val="none"/>
          <w14:numForm w14:val="default"/>
        </w:rPr>
      </w:sdtEndPr>
      <w:sdtContent>
        <w:p w:rsidR="00256A57" w:rsidRPr="00FE336C" w:rsidRDefault="00FE336C" w:rsidP="00FE336C">
          <w:pPr>
            <w:pStyle w:val="PersonalName"/>
            <w:rPr>
              <w:rFonts w:ascii="Times New Roman" w:hAnsi="Times New Roman" w:cs="Times New Roman"/>
            </w:rPr>
          </w:pPr>
          <w:r>
            <w:t>Personal Information</w:t>
          </w:r>
        </w:p>
        <w:p w:rsidR="00AE2C66" w:rsidRPr="00FE336C" w:rsidRDefault="00461998" w:rsidP="00032945">
          <w:pPr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Author"/>
              <w:tag w:val=""/>
              <w:id w:val="1823003119"/>
              <w:placeholder>
                <w:docPart w:val="6E6A74A488CC4CF482EA75BA70FEF6F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F1F63" w:rsidRPr="00FE336C">
                <w:rPr>
                  <w:rFonts w:ascii="Times New Roman" w:hAnsi="Times New Roman" w:cs="Times New Roman"/>
                  <w:sz w:val="24"/>
                  <w:szCs w:val="24"/>
                </w:rPr>
                <w:t>JOERI   HEADLEY</w:t>
              </w:r>
            </w:sdtContent>
          </w:sdt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Address"/>
            <w:tag w:val=""/>
            <w:id w:val="539556739"/>
            <w:placeholder>
              <w:docPart w:val="A83905683C1F45A3AEF5FDAA2AEE81D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AE2C66" w:rsidRPr="00FE336C" w:rsidRDefault="00F96AAE" w:rsidP="00032945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FE336C">
                <w:rPr>
                  <w:rFonts w:ascii="Times New Roman" w:hAnsi="Times New Roman" w:cs="Times New Roman"/>
                  <w:sz w:val="24"/>
                  <w:szCs w:val="24"/>
                </w:rPr>
                <w:t>#139 Coquette Avenue, Ibis Gardens, Caroni</w:t>
              </w:r>
            </w:p>
          </w:sdtContent>
        </w:sdt>
        <w:p w:rsidR="00FF1F63" w:rsidRPr="00FE336C" w:rsidRDefault="00AB08AE" w:rsidP="000329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FE336C">
            <w:rPr>
              <w:rFonts w:ascii="Times New Roman" w:hAnsi="Times New Roman" w:cs="Times New Roman"/>
              <w:sz w:val="24"/>
              <w:szCs w:val="24"/>
            </w:rPr>
            <w:t>Trinidad</w:t>
          </w:r>
        </w:p>
        <w:p w:rsidR="00FF1F63" w:rsidRPr="00FE336C" w:rsidRDefault="00FF1F63" w:rsidP="000329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FE336C">
            <w:rPr>
              <w:rFonts w:ascii="Times New Roman" w:hAnsi="Times New Roman" w:cs="Times New Roman"/>
              <w:sz w:val="24"/>
              <w:szCs w:val="24"/>
            </w:rPr>
            <w:t>Email: headleyjoeri@yahoo.com</w:t>
          </w:r>
        </w:p>
        <w:p w:rsidR="00AE2C66" w:rsidRPr="00032945" w:rsidRDefault="00FF1F63" w:rsidP="00032945">
          <w:pPr>
            <w:rPr>
              <w:sz w:val="24"/>
              <w:szCs w:val="24"/>
            </w:rPr>
          </w:pPr>
          <w:r w:rsidRPr="00FE336C">
            <w:rPr>
              <w:rFonts w:ascii="Times New Roman" w:hAnsi="Times New Roman" w:cs="Times New Roman"/>
              <w:sz w:val="24"/>
              <w:szCs w:val="24"/>
            </w:rPr>
            <w:t>Contact Number: 348-4733</w:t>
          </w:r>
        </w:p>
      </w:sdtContent>
    </w:sdt>
    <w:p w:rsidR="00FF1F63" w:rsidRDefault="00FF1F63" w:rsidP="00FF1F63">
      <w:pPr>
        <w:pStyle w:val="SectionHeading"/>
        <w:rPr>
          <w:sz w:val="28"/>
        </w:rPr>
      </w:pPr>
      <w:r>
        <w:rPr>
          <w:sz w:val="28"/>
        </w:rPr>
        <w:t xml:space="preserve">Gender </w:t>
      </w:r>
    </w:p>
    <w:p w:rsidR="00FF1F63" w:rsidRPr="00FE336C" w:rsidRDefault="00FF1F63" w:rsidP="00FF1F63">
      <w:pPr>
        <w:rPr>
          <w:rFonts w:ascii="Times New Roman" w:hAnsi="Times New Roman" w:cs="Times New Roman"/>
          <w:sz w:val="24"/>
          <w:szCs w:val="24"/>
        </w:rPr>
      </w:pPr>
      <w:r w:rsidRPr="00FE336C">
        <w:rPr>
          <w:sz w:val="24"/>
          <w:szCs w:val="24"/>
        </w:rPr>
        <w:t xml:space="preserve"> </w:t>
      </w:r>
      <w:r w:rsidRPr="00FE336C">
        <w:rPr>
          <w:rFonts w:ascii="Times New Roman" w:hAnsi="Times New Roman" w:cs="Times New Roman"/>
          <w:sz w:val="24"/>
          <w:szCs w:val="24"/>
        </w:rPr>
        <w:t>Male</w:t>
      </w:r>
    </w:p>
    <w:p w:rsidR="00D33D3F" w:rsidRPr="00FE336C" w:rsidRDefault="00D33D3F" w:rsidP="00D33D3F">
      <w:pPr>
        <w:pStyle w:val="SectionHeading"/>
        <w:rPr>
          <w:sz w:val="28"/>
        </w:rPr>
      </w:pPr>
      <w:r w:rsidRPr="00FE336C">
        <w:rPr>
          <w:sz w:val="28"/>
        </w:rPr>
        <w:t xml:space="preserve">Date of Birth </w:t>
      </w:r>
    </w:p>
    <w:p w:rsidR="00D33D3F" w:rsidRPr="00FE336C" w:rsidRDefault="00D33D3F" w:rsidP="00D33D3F">
      <w:pPr>
        <w:rPr>
          <w:rFonts w:ascii="Times New Roman" w:hAnsi="Times New Roman" w:cs="Times New Roman"/>
          <w:sz w:val="24"/>
          <w:szCs w:val="24"/>
        </w:rPr>
      </w:pPr>
      <w:r w:rsidRPr="00FE336C">
        <w:rPr>
          <w:rFonts w:ascii="Times New Roman" w:hAnsi="Times New Roman" w:cs="Times New Roman"/>
          <w:sz w:val="24"/>
          <w:szCs w:val="24"/>
        </w:rPr>
        <w:t>4</w:t>
      </w:r>
      <w:r w:rsidRPr="00FE336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E336C">
        <w:rPr>
          <w:rFonts w:ascii="Times New Roman" w:hAnsi="Times New Roman" w:cs="Times New Roman"/>
          <w:sz w:val="24"/>
          <w:szCs w:val="24"/>
        </w:rPr>
        <w:t xml:space="preserve"> January 1996</w:t>
      </w:r>
    </w:p>
    <w:p w:rsidR="00FF1F63" w:rsidRDefault="002D3F9B" w:rsidP="00FF1F63">
      <w:pPr>
        <w:pStyle w:val="SectionHeading"/>
        <w:rPr>
          <w:sz w:val="28"/>
        </w:rPr>
      </w:pPr>
      <w:r w:rsidRPr="006E0C4D">
        <w:rPr>
          <w:sz w:val="28"/>
        </w:rPr>
        <w:t>Education</w:t>
      </w:r>
    </w:p>
    <w:p w:rsidR="00256A57" w:rsidRPr="00FE336C" w:rsidRDefault="00256A57" w:rsidP="00256A57">
      <w:pPr>
        <w:pStyle w:val="Subsection"/>
        <w:rPr>
          <w:rFonts w:ascii="Times New Roman" w:hAnsi="Times New Roman" w:cs="Times New Roman"/>
          <w:sz w:val="24"/>
          <w:szCs w:val="24"/>
        </w:rPr>
      </w:pPr>
      <w:r w:rsidRPr="00FE336C">
        <w:rPr>
          <w:rFonts w:ascii="Times New Roman" w:hAnsi="Times New Roman" w:cs="Times New Roman"/>
          <w:sz w:val="24"/>
          <w:szCs w:val="24"/>
        </w:rPr>
        <w:t>2014</w:t>
      </w:r>
      <w:r w:rsidR="007E736A" w:rsidRPr="00FE336C">
        <w:rPr>
          <w:rFonts w:ascii="Times New Roman" w:hAnsi="Times New Roman" w:cs="Times New Roman"/>
          <w:sz w:val="24"/>
          <w:szCs w:val="24"/>
        </w:rPr>
        <w:t>- 2018</w:t>
      </w:r>
    </w:p>
    <w:p w:rsidR="00256A57" w:rsidRPr="00FE336C" w:rsidRDefault="007E736A" w:rsidP="004E6BA1">
      <w:pPr>
        <w:pStyle w:val="Subsection"/>
        <w:rPr>
          <w:rFonts w:ascii="Times New Roman" w:hAnsi="Times New Roman" w:cs="Times New Roman"/>
          <w:sz w:val="24"/>
          <w:szCs w:val="24"/>
        </w:rPr>
      </w:pPr>
      <w:r w:rsidRPr="00FE336C">
        <w:rPr>
          <w:rFonts w:ascii="Times New Roman" w:hAnsi="Times New Roman" w:cs="Times New Roman"/>
          <w:sz w:val="24"/>
          <w:szCs w:val="24"/>
        </w:rPr>
        <w:t>School of Accounting and Management</w:t>
      </w:r>
    </w:p>
    <w:p w:rsidR="00815A8C" w:rsidRPr="00FE336C" w:rsidRDefault="00815A8C" w:rsidP="00256A57">
      <w:pPr>
        <w:pStyle w:val="Subsection"/>
        <w:rPr>
          <w:rFonts w:ascii="Times New Roman" w:hAnsi="Times New Roman" w:cs="Times New Roman"/>
          <w:sz w:val="24"/>
          <w:szCs w:val="24"/>
        </w:rPr>
      </w:pPr>
    </w:p>
    <w:p w:rsidR="00256A57" w:rsidRPr="00FE336C" w:rsidRDefault="00256A57" w:rsidP="00256A57">
      <w:pPr>
        <w:pStyle w:val="Subsection"/>
        <w:rPr>
          <w:rFonts w:ascii="Times New Roman" w:hAnsi="Times New Roman" w:cs="Times New Roman"/>
          <w:sz w:val="24"/>
          <w:szCs w:val="24"/>
        </w:rPr>
      </w:pPr>
      <w:r w:rsidRPr="00FE336C">
        <w:rPr>
          <w:rFonts w:ascii="Times New Roman" w:hAnsi="Times New Roman" w:cs="Times New Roman"/>
          <w:sz w:val="24"/>
          <w:szCs w:val="24"/>
        </w:rPr>
        <w:t>2009-2014</w:t>
      </w:r>
    </w:p>
    <w:p w:rsidR="00256A57" w:rsidRPr="00FE336C" w:rsidRDefault="00256A57" w:rsidP="00256A57">
      <w:pPr>
        <w:pStyle w:val="Subsection"/>
        <w:rPr>
          <w:rFonts w:ascii="Times New Roman" w:hAnsi="Times New Roman" w:cs="Times New Roman"/>
          <w:sz w:val="24"/>
          <w:szCs w:val="24"/>
        </w:rPr>
      </w:pPr>
      <w:r w:rsidRPr="00FE336C">
        <w:rPr>
          <w:rFonts w:ascii="Times New Roman" w:hAnsi="Times New Roman" w:cs="Times New Roman"/>
          <w:sz w:val="24"/>
          <w:szCs w:val="24"/>
        </w:rPr>
        <w:t>Tranquility Secondary School</w:t>
      </w:r>
    </w:p>
    <w:p w:rsidR="00256A57" w:rsidRPr="00FE336C" w:rsidRDefault="00256A57" w:rsidP="00256A57">
      <w:pPr>
        <w:pStyle w:val="Subsection"/>
        <w:rPr>
          <w:rFonts w:ascii="Times New Roman" w:hAnsi="Times New Roman" w:cs="Times New Roman"/>
          <w:sz w:val="24"/>
          <w:szCs w:val="24"/>
        </w:rPr>
      </w:pPr>
    </w:p>
    <w:p w:rsidR="00D33D3F" w:rsidRPr="00FE336C" w:rsidRDefault="00D33D3F">
      <w:pPr>
        <w:pStyle w:val="Subsection"/>
        <w:rPr>
          <w:rFonts w:ascii="Times New Roman" w:hAnsi="Times New Roman" w:cs="Times New Roman"/>
          <w:sz w:val="24"/>
          <w:szCs w:val="24"/>
        </w:rPr>
      </w:pPr>
      <w:r w:rsidRPr="00FE336C">
        <w:rPr>
          <w:rFonts w:ascii="Times New Roman" w:hAnsi="Times New Roman" w:cs="Times New Roman"/>
          <w:sz w:val="24"/>
          <w:szCs w:val="24"/>
        </w:rPr>
        <w:t>2002- 2009</w:t>
      </w:r>
    </w:p>
    <w:p w:rsidR="00152071" w:rsidRPr="00FE336C" w:rsidRDefault="00152071">
      <w:pPr>
        <w:pStyle w:val="Subsection"/>
        <w:rPr>
          <w:rFonts w:ascii="Times New Roman" w:hAnsi="Times New Roman" w:cs="Times New Roman"/>
          <w:sz w:val="24"/>
          <w:szCs w:val="24"/>
        </w:rPr>
      </w:pPr>
      <w:r w:rsidRPr="00FE336C">
        <w:rPr>
          <w:rFonts w:ascii="Times New Roman" w:hAnsi="Times New Roman" w:cs="Times New Roman"/>
          <w:sz w:val="24"/>
          <w:szCs w:val="24"/>
        </w:rPr>
        <w:t xml:space="preserve">Nelson Street Boys </w:t>
      </w:r>
      <w:r w:rsidR="00D33D3F" w:rsidRPr="00FE336C">
        <w:rPr>
          <w:rFonts w:ascii="Times New Roman" w:hAnsi="Times New Roman" w:cs="Times New Roman"/>
          <w:sz w:val="24"/>
          <w:szCs w:val="24"/>
        </w:rPr>
        <w:t>Roman Catholic</w:t>
      </w:r>
      <w:r w:rsidRPr="00FE336C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AE2C66" w:rsidRDefault="00C25698" w:rsidP="006E0C4D">
      <w:pPr>
        <w:pStyle w:val="SectionHeading"/>
      </w:pPr>
      <w:r>
        <w:t>CXC O</w:t>
      </w:r>
      <w:r w:rsidR="00AB08AE">
        <w:t>’</w:t>
      </w:r>
      <w:r>
        <w:t xml:space="preserve"> levels </w:t>
      </w:r>
      <w:r w:rsidR="00AB08AE">
        <w:t>Subjects</w:t>
      </w:r>
      <w:r w:rsidR="00D33D3F">
        <w:t xml:space="preserve"> </w:t>
      </w:r>
    </w:p>
    <w:p w:rsidR="00FF1F63" w:rsidRDefault="00FF1F63" w:rsidP="00FF1F63">
      <w:r>
        <w:t>January 2014</w:t>
      </w:r>
    </w:p>
    <w:p w:rsidR="006C5EB0" w:rsidRPr="00FF1F63" w:rsidRDefault="006C5EB0" w:rsidP="00FF1F63">
      <w:r>
        <w:t xml:space="preserve">       SUBJECTS                                         GRADE</w:t>
      </w:r>
    </w:p>
    <w:p w:rsidR="00AE2C66" w:rsidRPr="006E0C4D" w:rsidRDefault="00F96AAE" w:rsidP="00F14FE6">
      <w:pPr>
        <w:pStyle w:val="ListParagraph"/>
        <w:numPr>
          <w:ilvl w:val="0"/>
          <w:numId w:val="4"/>
        </w:numPr>
        <w:spacing w:after="0"/>
        <w:ind w:left="288" w:hanging="288"/>
        <w:jc w:val="both"/>
        <w:rPr>
          <w:sz w:val="24"/>
          <w:szCs w:val="24"/>
        </w:rPr>
      </w:pPr>
      <w:r w:rsidRPr="006E0C4D">
        <w:rPr>
          <w:sz w:val="24"/>
          <w:szCs w:val="24"/>
        </w:rPr>
        <w:t>Mathematics</w:t>
      </w:r>
      <w:r w:rsidR="00C25698" w:rsidRPr="006E0C4D">
        <w:rPr>
          <w:sz w:val="24"/>
          <w:szCs w:val="24"/>
        </w:rPr>
        <w:t xml:space="preserve">      </w:t>
      </w:r>
      <w:r w:rsidR="00FF1F63">
        <w:rPr>
          <w:sz w:val="24"/>
          <w:szCs w:val="24"/>
        </w:rPr>
        <w:t xml:space="preserve">                         </w:t>
      </w:r>
      <w:r w:rsidR="00D33D3F">
        <w:rPr>
          <w:sz w:val="24"/>
          <w:szCs w:val="24"/>
        </w:rPr>
        <w:t xml:space="preserve"> </w:t>
      </w:r>
      <w:r w:rsidR="00F14FE6">
        <w:rPr>
          <w:sz w:val="24"/>
          <w:szCs w:val="24"/>
        </w:rPr>
        <w:t>I</w:t>
      </w:r>
    </w:p>
    <w:p w:rsidR="00F96AAE" w:rsidRPr="006E0C4D" w:rsidRDefault="00F96AAE" w:rsidP="00F14FE6">
      <w:pPr>
        <w:pStyle w:val="ListParagraph"/>
        <w:numPr>
          <w:ilvl w:val="0"/>
          <w:numId w:val="4"/>
        </w:numPr>
        <w:spacing w:after="0"/>
        <w:ind w:left="288" w:hanging="288"/>
        <w:jc w:val="both"/>
        <w:rPr>
          <w:sz w:val="24"/>
          <w:szCs w:val="24"/>
        </w:rPr>
      </w:pPr>
      <w:r w:rsidRPr="006E0C4D">
        <w:rPr>
          <w:sz w:val="24"/>
          <w:szCs w:val="24"/>
        </w:rPr>
        <w:t>English A</w:t>
      </w:r>
      <w:r w:rsidR="00C25698" w:rsidRPr="006E0C4D">
        <w:rPr>
          <w:sz w:val="24"/>
          <w:szCs w:val="24"/>
        </w:rPr>
        <w:t xml:space="preserve">              </w:t>
      </w:r>
      <w:r w:rsidR="00D33D3F">
        <w:rPr>
          <w:sz w:val="24"/>
          <w:szCs w:val="24"/>
        </w:rPr>
        <w:t xml:space="preserve">                         </w:t>
      </w:r>
      <w:r w:rsidR="00FF1F63">
        <w:rPr>
          <w:sz w:val="24"/>
          <w:szCs w:val="24"/>
        </w:rPr>
        <w:t>III</w:t>
      </w:r>
    </w:p>
    <w:p w:rsidR="00C25698" w:rsidRPr="006E0C4D" w:rsidRDefault="00F96AAE" w:rsidP="00F14FE6">
      <w:pPr>
        <w:pStyle w:val="ListParagraph"/>
        <w:numPr>
          <w:ilvl w:val="0"/>
          <w:numId w:val="4"/>
        </w:numPr>
        <w:spacing w:after="0"/>
        <w:ind w:left="288" w:hanging="288"/>
        <w:jc w:val="both"/>
        <w:rPr>
          <w:sz w:val="24"/>
          <w:szCs w:val="24"/>
        </w:rPr>
      </w:pPr>
      <w:r w:rsidRPr="006E0C4D">
        <w:rPr>
          <w:sz w:val="24"/>
          <w:szCs w:val="24"/>
        </w:rPr>
        <w:t>Social Studies</w:t>
      </w:r>
      <w:r w:rsidR="00C25698" w:rsidRPr="006E0C4D">
        <w:rPr>
          <w:sz w:val="24"/>
          <w:szCs w:val="24"/>
        </w:rPr>
        <w:t xml:space="preserve">                               </w:t>
      </w:r>
      <w:r w:rsidR="00F14FE6">
        <w:rPr>
          <w:sz w:val="24"/>
          <w:szCs w:val="24"/>
        </w:rPr>
        <w:t>II</w:t>
      </w:r>
    </w:p>
    <w:p w:rsidR="00C25698" w:rsidRDefault="00C25698" w:rsidP="00F14FE6">
      <w:pPr>
        <w:pStyle w:val="ListParagraph"/>
        <w:numPr>
          <w:ilvl w:val="0"/>
          <w:numId w:val="4"/>
        </w:numPr>
        <w:spacing w:after="0"/>
        <w:ind w:left="288" w:hanging="288"/>
        <w:jc w:val="both"/>
        <w:rPr>
          <w:sz w:val="24"/>
          <w:szCs w:val="24"/>
        </w:rPr>
      </w:pPr>
      <w:r w:rsidRPr="006E0C4D">
        <w:rPr>
          <w:sz w:val="24"/>
          <w:szCs w:val="24"/>
        </w:rPr>
        <w:t xml:space="preserve">Principles of Business                 </w:t>
      </w:r>
      <w:r w:rsidR="00D33D3F">
        <w:rPr>
          <w:sz w:val="24"/>
          <w:szCs w:val="24"/>
        </w:rPr>
        <w:t>II</w:t>
      </w:r>
    </w:p>
    <w:p w:rsidR="00F14FE6" w:rsidRDefault="00F14FE6" w:rsidP="00F14FE6">
      <w:pPr>
        <w:pStyle w:val="ListParagraph"/>
        <w:numPr>
          <w:ilvl w:val="0"/>
          <w:numId w:val="4"/>
        </w:numPr>
        <w:spacing w:after="0"/>
        <w:ind w:left="288" w:hanging="2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History                                          </w:t>
      </w:r>
      <w:r w:rsidRPr="00F14FE6">
        <w:rPr>
          <w:sz w:val="24"/>
          <w:szCs w:val="24"/>
        </w:rPr>
        <w:t>II</w:t>
      </w:r>
    </w:p>
    <w:p w:rsidR="00F14FE6" w:rsidRDefault="00F14FE6" w:rsidP="00F14FE6">
      <w:pPr>
        <w:pStyle w:val="ListParagraph"/>
        <w:numPr>
          <w:ilvl w:val="0"/>
          <w:numId w:val="4"/>
        </w:numPr>
        <w:spacing w:after="0"/>
        <w:ind w:left="288" w:hanging="2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Economics                                    </w:t>
      </w:r>
      <w:r w:rsidRPr="00F14FE6">
        <w:rPr>
          <w:sz w:val="24"/>
          <w:szCs w:val="24"/>
        </w:rPr>
        <w:t>II</w:t>
      </w:r>
    </w:p>
    <w:p w:rsidR="007E736A" w:rsidRDefault="007E736A" w:rsidP="007E736A">
      <w:pPr>
        <w:pStyle w:val="SectionHeading"/>
      </w:pPr>
      <w:r>
        <w:t>Certificates/Diplomas/Degrees</w:t>
      </w:r>
    </w:p>
    <w:p w:rsidR="007E736A" w:rsidRPr="007E736A" w:rsidRDefault="007E736A" w:rsidP="00FE336C">
      <w:pPr>
        <w:pStyle w:val="SectionHeading"/>
        <w:numPr>
          <w:ilvl w:val="0"/>
          <w:numId w:val="8"/>
        </w:numPr>
        <w:rPr>
          <w:b w:val="0"/>
        </w:rPr>
      </w:pPr>
      <w:r>
        <w:rPr>
          <w:b w:val="0"/>
        </w:rPr>
        <w:t>Certificate in Business Management</w:t>
      </w:r>
      <w:r w:rsidRPr="007E736A">
        <w:rPr>
          <w:b w:val="0"/>
        </w:rPr>
        <w:t xml:space="preserve">  </w:t>
      </w:r>
    </w:p>
    <w:p w:rsidR="00FE336C" w:rsidRPr="00FE336C" w:rsidRDefault="007E736A" w:rsidP="00FE336C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FE336C">
        <w:rPr>
          <w:rFonts w:asciiTheme="majorHAnsi" w:hAnsiTheme="majorHAnsi"/>
          <w:sz w:val="24"/>
          <w:szCs w:val="24"/>
        </w:rPr>
        <w:t>Bachelor Degree in Management</w:t>
      </w:r>
      <w:r w:rsidR="00771977" w:rsidRPr="00FE336C">
        <w:rPr>
          <w:rFonts w:asciiTheme="majorHAnsi" w:hAnsiTheme="majorHAnsi"/>
          <w:sz w:val="24"/>
          <w:szCs w:val="24"/>
        </w:rPr>
        <w:t xml:space="preserve"> - Currently on goin</w:t>
      </w:r>
      <w:r w:rsidR="00FE336C">
        <w:rPr>
          <w:rFonts w:asciiTheme="majorHAnsi" w:hAnsiTheme="majorHAnsi"/>
          <w:sz w:val="24"/>
          <w:szCs w:val="24"/>
        </w:rPr>
        <w:t>g</w:t>
      </w:r>
    </w:p>
    <w:p w:rsidR="00FE336C" w:rsidRPr="00FE336C" w:rsidRDefault="00FB51C3" w:rsidP="00FE336C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Music Theory(Grade 1)- Currently on going</w:t>
      </w:r>
    </w:p>
    <w:p w:rsidR="003E6D43" w:rsidRDefault="003E6D43" w:rsidP="00C25698">
      <w:pPr>
        <w:pStyle w:val="SectionHeading"/>
        <w:rPr>
          <w:sz w:val="28"/>
        </w:rPr>
      </w:pPr>
    </w:p>
    <w:p w:rsidR="00FE336C" w:rsidRDefault="00FE336C" w:rsidP="00C911AA">
      <w:pPr>
        <w:pStyle w:val="SectionHeading"/>
        <w:ind w:left="720"/>
        <w:rPr>
          <w:sz w:val="28"/>
        </w:rPr>
      </w:pPr>
    </w:p>
    <w:p w:rsidR="00C25698" w:rsidRDefault="002D3F9B" w:rsidP="00C911AA">
      <w:pPr>
        <w:pStyle w:val="SectionHeading"/>
        <w:ind w:left="720"/>
        <w:rPr>
          <w:sz w:val="28"/>
        </w:rPr>
      </w:pPr>
      <w:r w:rsidRPr="006E0C4D">
        <w:rPr>
          <w:sz w:val="28"/>
        </w:rPr>
        <w:t>Experience</w:t>
      </w:r>
    </w:p>
    <w:p w:rsidR="00370EF1" w:rsidRDefault="00370EF1" w:rsidP="00C911AA">
      <w:pPr>
        <w:ind w:left="720"/>
      </w:pPr>
    </w:p>
    <w:p w:rsidR="00370EF1" w:rsidRPr="004E6BA1" w:rsidRDefault="00370EF1" w:rsidP="00C911AA">
      <w:pPr>
        <w:ind w:left="720"/>
        <w:rPr>
          <w:sz w:val="24"/>
          <w:szCs w:val="24"/>
        </w:rPr>
      </w:pPr>
      <w:r w:rsidRPr="004E6BA1">
        <w:rPr>
          <w:sz w:val="24"/>
          <w:szCs w:val="24"/>
        </w:rPr>
        <w:t>Client Relations Assistant</w:t>
      </w:r>
    </w:p>
    <w:p w:rsidR="00370EF1" w:rsidRPr="004E6BA1" w:rsidRDefault="00370EF1" w:rsidP="00C911AA">
      <w:pPr>
        <w:ind w:left="720"/>
        <w:rPr>
          <w:sz w:val="24"/>
          <w:szCs w:val="24"/>
        </w:rPr>
      </w:pPr>
      <w:r w:rsidRPr="004E6BA1">
        <w:rPr>
          <w:sz w:val="24"/>
          <w:szCs w:val="24"/>
        </w:rPr>
        <w:t>July 1</w:t>
      </w:r>
      <w:r w:rsidRPr="004E6BA1">
        <w:rPr>
          <w:sz w:val="24"/>
          <w:szCs w:val="24"/>
          <w:vertAlign w:val="superscript"/>
        </w:rPr>
        <w:t>st</w:t>
      </w:r>
      <w:r w:rsidRPr="004E6BA1">
        <w:rPr>
          <w:sz w:val="24"/>
          <w:szCs w:val="24"/>
        </w:rPr>
        <w:t xml:space="preserve"> 2014 </w:t>
      </w:r>
      <w:r w:rsidR="00FE336C">
        <w:rPr>
          <w:sz w:val="24"/>
          <w:szCs w:val="24"/>
        </w:rPr>
        <w:t>to February 7</w:t>
      </w:r>
      <w:r w:rsidR="00544EE2" w:rsidRPr="00544EE2">
        <w:rPr>
          <w:sz w:val="24"/>
          <w:szCs w:val="24"/>
          <w:vertAlign w:val="superscript"/>
        </w:rPr>
        <w:t>t</w:t>
      </w:r>
      <w:r w:rsidR="00FE336C">
        <w:rPr>
          <w:sz w:val="24"/>
          <w:szCs w:val="24"/>
          <w:vertAlign w:val="superscript"/>
        </w:rPr>
        <w:t>h</w:t>
      </w:r>
      <w:r w:rsidR="00FE336C">
        <w:rPr>
          <w:sz w:val="24"/>
          <w:szCs w:val="24"/>
        </w:rPr>
        <w:t xml:space="preserve"> 2017</w:t>
      </w:r>
    </w:p>
    <w:p w:rsidR="00815A8C" w:rsidRDefault="00815A8C" w:rsidP="00C911AA">
      <w:pPr>
        <w:ind w:left="720"/>
      </w:pPr>
      <w:r w:rsidRPr="004E6BA1">
        <w:rPr>
          <w:sz w:val="24"/>
          <w:szCs w:val="24"/>
        </w:rPr>
        <w:t>Ministry of Housing and Urban Development</w:t>
      </w:r>
    </w:p>
    <w:p w:rsidR="00370EF1" w:rsidRDefault="00370EF1" w:rsidP="00C911AA">
      <w:pPr>
        <w:ind w:left="720"/>
        <w:rPr>
          <w:b/>
          <w:sz w:val="22"/>
        </w:rPr>
      </w:pPr>
      <w:r w:rsidRPr="00370EF1">
        <w:rPr>
          <w:b/>
          <w:sz w:val="22"/>
        </w:rPr>
        <w:t>Responsibilities</w:t>
      </w:r>
      <w:r>
        <w:rPr>
          <w:b/>
          <w:sz w:val="22"/>
        </w:rPr>
        <w:t>;</w:t>
      </w:r>
    </w:p>
    <w:p w:rsidR="00370EF1" w:rsidRPr="004E6BA1" w:rsidRDefault="00370EF1" w:rsidP="00C911AA">
      <w:pPr>
        <w:ind w:left="720"/>
        <w:jc w:val="both"/>
        <w:rPr>
          <w:b/>
          <w:sz w:val="24"/>
          <w:szCs w:val="24"/>
        </w:rPr>
      </w:pPr>
      <w:r w:rsidRPr="004E6BA1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Typical duties of a clerical worker such as entering data into a </w:t>
      </w:r>
      <w:r w:rsidR="004E6BA1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computer, </w:t>
      </w:r>
      <w:r w:rsidRPr="004E6BA1">
        <w:rPr>
          <w:rFonts w:ascii="Arial" w:hAnsi="Arial" w:cs="Arial"/>
          <w:color w:val="444444"/>
          <w:sz w:val="24"/>
          <w:szCs w:val="24"/>
          <w:shd w:val="clear" w:color="auto" w:fill="FFFFFF"/>
        </w:rPr>
        <w:t>filing records,</w:t>
      </w:r>
      <w:r w:rsidR="004E6BA1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                     </w:t>
      </w:r>
      <w:r w:rsidRPr="004E6BA1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sending and receiving faxes, answering telephone calls, relaying messages, filling </w:t>
      </w:r>
      <w:r w:rsidR="004E6BA1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of documents, </w:t>
      </w:r>
      <w:r w:rsidRPr="004E6BA1">
        <w:rPr>
          <w:rFonts w:ascii="Arial" w:hAnsi="Arial" w:cs="Arial"/>
          <w:color w:val="444444"/>
          <w:sz w:val="24"/>
          <w:szCs w:val="24"/>
          <w:shd w:val="clear" w:color="auto" w:fill="FFFFFF"/>
        </w:rPr>
        <w:t>stamping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4E6BA1">
        <w:rPr>
          <w:rFonts w:ascii="Arial" w:hAnsi="Arial" w:cs="Arial"/>
          <w:color w:val="444444"/>
          <w:sz w:val="24"/>
          <w:szCs w:val="24"/>
          <w:shd w:val="clear" w:color="auto" w:fill="FFFFFF"/>
        </w:rPr>
        <w:t>envelopes for mass mailings</w:t>
      </w:r>
      <w:r w:rsidR="004E6BA1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as well as providing frontline customer service.</w:t>
      </w:r>
    </w:p>
    <w:p w:rsidR="004E6BA1" w:rsidRDefault="004E6BA1" w:rsidP="00C911AA">
      <w:pPr>
        <w:pStyle w:val="PersonalName"/>
        <w:ind w:left="720"/>
      </w:pPr>
    </w:p>
    <w:p w:rsidR="00AE2C66" w:rsidRPr="00370EF1" w:rsidRDefault="00152071" w:rsidP="00C911AA">
      <w:pPr>
        <w:pStyle w:val="PersonalName"/>
        <w:ind w:left="720"/>
        <w:rPr>
          <w:sz w:val="21"/>
        </w:rPr>
      </w:pPr>
      <w:r w:rsidRPr="006E0C4D">
        <w:t>Interests/Activities</w:t>
      </w:r>
    </w:p>
    <w:p w:rsidR="006E0C4D" w:rsidRPr="006E0C4D" w:rsidRDefault="00152071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 w:rsidRPr="006E0C4D">
        <w:rPr>
          <w:rStyle w:val="Strong"/>
          <w:b w:val="0"/>
          <w:sz w:val="24"/>
          <w:szCs w:val="24"/>
        </w:rPr>
        <w:t>Rugby</w:t>
      </w:r>
    </w:p>
    <w:p w:rsidR="006E0C4D" w:rsidRPr="006E0C4D" w:rsidRDefault="006E0C4D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 w:rsidRPr="006E0C4D">
        <w:rPr>
          <w:rStyle w:val="Strong"/>
          <w:b w:val="0"/>
          <w:sz w:val="24"/>
          <w:szCs w:val="24"/>
        </w:rPr>
        <w:t>Basketball</w:t>
      </w:r>
    </w:p>
    <w:p w:rsidR="006E0C4D" w:rsidRDefault="006E0C4D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 w:rsidRPr="006E0C4D">
        <w:rPr>
          <w:rStyle w:val="Strong"/>
          <w:b w:val="0"/>
          <w:sz w:val="24"/>
          <w:szCs w:val="24"/>
        </w:rPr>
        <w:t>Martial Arts</w:t>
      </w:r>
    </w:p>
    <w:p w:rsidR="000C1950" w:rsidRDefault="00FE336C" w:rsidP="000C1950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Music</w:t>
      </w:r>
    </w:p>
    <w:p w:rsidR="004E6BA1" w:rsidRDefault="004E6BA1" w:rsidP="00C911AA">
      <w:pPr>
        <w:pStyle w:val="SectionHeading"/>
        <w:ind w:left="720"/>
        <w:rPr>
          <w:bCs w:val="0"/>
          <w:sz w:val="28"/>
        </w:rPr>
      </w:pPr>
    </w:p>
    <w:p w:rsidR="006C5EB0" w:rsidRPr="00256A57" w:rsidRDefault="00256A57" w:rsidP="00C911AA">
      <w:pPr>
        <w:pStyle w:val="SectionHeading"/>
        <w:ind w:left="720"/>
        <w:rPr>
          <w:bCs w:val="0"/>
          <w:sz w:val="28"/>
        </w:rPr>
      </w:pPr>
      <w:r w:rsidRPr="00256A57">
        <w:rPr>
          <w:bCs w:val="0"/>
          <w:sz w:val="28"/>
        </w:rPr>
        <w:t>References</w:t>
      </w:r>
    </w:p>
    <w:p w:rsidR="00256A57" w:rsidRDefault="00256A57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Carissa V. </w:t>
      </w:r>
      <w:proofErr w:type="spellStart"/>
      <w:r>
        <w:rPr>
          <w:rStyle w:val="Strong"/>
          <w:b w:val="0"/>
          <w:sz w:val="24"/>
          <w:szCs w:val="24"/>
        </w:rPr>
        <w:t>A</w:t>
      </w:r>
      <w:bookmarkStart w:id="0" w:name="_GoBack"/>
      <w:bookmarkEnd w:id="0"/>
      <w:r>
        <w:rPr>
          <w:rStyle w:val="Strong"/>
          <w:b w:val="0"/>
          <w:sz w:val="24"/>
          <w:szCs w:val="24"/>
        </w:rPr>
        <w:t>chat</w:t>
      </w:r>
      <w:proofErr w:type="spellEnd"/>
    </w:p>
    <w:p w:rsidR="00256A57" w:rsidRDefault="00256A57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Communications Specialist</w:t>
      </w:r>
    </w:p>
    <w:p w:rsidR="00256A57" w:rsidRDefault="00256A57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#798 Plum Street </w:t>
      </w:r>
      <w:proofErr w:type="spellStart"/>
      <w:r>
        <w:rPr>
          <w:rStyle w:val="Strong"/>
          <w:b w:val="0"/>
          <w:sz w:val="24"/>
          <w:szCs w:val="24"/>
        </w:rPr>
        <w:t>Palmiste</w:t>
      </w:r>
      <w:proofErr w:type="spellEnd"/>
      <w:r>
        <w:rPr>
          <w:rStyle w:val="Strong"/>
          <w:b w:val="0"/>
          <w:sz w:val="24"/>
          <w:szCs w:val="24"/>
        </w:rPr>
        <w:t>,</w:t>
      </w:r>
    </w:p>
    <w:p w:rsidR="00256A57" w:rsidRDefault="00256A57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Block 5</w:t>
      </w:r>
      <w:r w:rsidR="00AF4C62">
        <w:rPr>
          <w:rStyle w:val="Strong"/>
          <w:b w:val="0"/>
          <w:sz w:val="24"/>
          <w:szCs w:val="24"/>
        </w:rPr>
        <w:t xml:space="preserve">, </w:t>
      </w:r>
      <w:r>
        <w:rPr>
          <w:rStyle w:val="Strong"/>
          <w:b w:val="0"/>
          <w:sz w:val="24"/>
          <w:szCs w:val="24"/>
        </w:rPr>
        <w:t>San Fernando</w:t>
      </w:r>
    </w:p>
    <w:p w:rsidR="00256A57" w:rsidRDefault="00256A57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790-2591</w:t>
      </w:r>
    </w:p>
    <w:p w:rsidR="00256A57" w:rsidRDefault="00256A57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 w:rsidRPr="00032945">
        <w:rPr>
          <w:sz w:val="24"/>
          <w:szCs w:val="24"/>
          <w14:numForm w14:val="oldStyle"/>
        </w:rPr>
        <w:t>cvachat@gmail.com</w:t>
      </w:r>
    </w:p>
    <w:p w:rsidR="00256A57" w:rsidRDefault="00256A57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</w:p>
    <w:p w:rsidR="00256A57" w:rsidRDefault="00256A57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Cheryl Wilson</w:t>
      </w:r>
    </w:p>
    <w:p w:rsidR="00256A57" w:rsidRDefault="00256A57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AO IV</w:t>
      </w:r>
    </w:p>
    <w:p w:rsidR="00256A57" w:rsidRDefault="00256A57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Ministry of Housing and Urban Development</w:t>
      </w:r>
    </w:p>
    <w:p w:rsidR="00256A57" w:rsidRDefault="00256A57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South Quay</w:t>
      </w:r>
      <w:r w:rsidR="00024931">
        <w:rPr>
          <w:rStyle w:val="Strong"/>
          <w:b w:val="0"/>
          <w:sz w:val="24"/>
          <w:szCs w:val="24"/>
        </w:rPr>
        <w:t xml:space="preserve">, </w:t>
      </w:r>
      <w:r>
        <w:rPr>
          <w:rStyle w:val="Strong"/>
          <w:b w:val="0"/>
          <w:sz w:val="24"/>
          <w:szCs w:val="24"/>
        </w:rPr>
        <w:t>Port of Spain</w:t>
      </w:r>
    </w:p>
    <w:p w:rsidR="00256A57" w:rsidRDefault="00256A57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623-4663</w:t>
      </w:r>
    </w:p>
    <w:p w:rsidR="00D33D3F" w:rsidRPr="006E0C4D" w:rsidRDefault="00256A57" w:rsidP="00C911AA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 w:rsidRPr="00032945">
        <w:rPr>
          <w:sz w:val="24"/>
          <w:szCs w:val="24"/>
          <w14:numForm w14:val="oldStyle"/>
        </w:rPr>
        <w:t>cheryl.wilson@mhlma.gov.tt</w:t>
      </w:r>
    </w:p>
    <w:p w:rsidR="00F14FE6" w:rsidRPr="006E0C4D" w:rsidRDefault="00F14FE6">
      <w:pPr>
        <w:spacing w:after="0" w:line="240" w:lineRule="auto"/>
        <w:rPr>
          <w:rStyle w:val="Strong"/>
          <w:b w:val="0"/>
          <w:sz w:val="24"/>
          <w:szCs w:val="24"/>
        </w:rPr>
      </w:pPr>
    </w:p>
    <w:sectPr w:rsidR="00F14FE6" w:rsidRPr="006E0C4D" w:rsidSect="003E6D43">
      <w:headerReference w:type="even" r:id="rId11"/>
      <w:footerReference w:type="even" r:id="rId12"/>
      <w:footerReference w:type="default" r:id="rId13"/>
      <w:headerReference w:type="first" r:id="rId14"/>
      <w:pgSz w:w="12240" w:h="15840" w:code="1"/>
      <w:pgMar w:top="720" w:right="720" w:bottom="720" w:left="72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998" w:rsidRDefault="00461998">
      <w:pPr>
        <w:spacing w:after="0" w:line="240" w:lineRule="auto"/>
      </w:pPr>
      <w:r>
        <w:separator/>
      </w:r>
    </w:p>
  </w:endnote>
  <w:endnote w:type="continuationSeparator" w:id="0">
    <w:p w:rsidR="00461998" w:rsidRDefault="00461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C66" w:rsidRDefault="002D3F9B">
    <w:pPr>
      <w:pStyle w:val="Foot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65E710C" wp14:editId="1023A8C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E2C66" w:rsidRDefault="00AE2C6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65E710C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AE2C66" w:rsidRDefault="00AE2C6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30EEF2D" wp14:editId="2EFA681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E2C66" w:rsidRDefault="00AE2C6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30EEF2D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AE2C66" w:rsidRDefault="00AE2C6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90769" wp14:editId="591E300B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AE2C66" w:rsidRDefault="002D3F9B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FB51C3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790769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AE2C66" w:rsidRDefault="002D3F9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FB51C3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C66" w:rsidRDefault="002D3F9B">
    <w:r>
      <w:rPr>
        <w:noProof/>
        <w:color w:val="000000"/>
        <w:lang w:val="en-TT" w:eastAsia="en-TT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625FB39" wp14:editId="2A23A2C2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13022BF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427B96E" wp14:editId="7301795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E2C66" w:rsidRDefault="00AE2C6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427B96E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AE2C66" w:rsidRDefault="00AE2C6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A98EA48" wp14:editId="7760806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E2C66" w:rsidRDefault="00AE2C6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A98EA48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AE2C66" w:rsidRDefault="00AE2C6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C29FA3B" wp14:editId="01717FF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AE2C66" w:rsidRDefault="002D3F9B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9FA3B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AE2C66" w:rsidRDefault="002D3F9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998" w:rsidRDefault="00461998">
      <w:pPr>
        <w:spacing w:after="0" w:line="240" w:lineRule="auto"/>
      </w:pPr>
      <w:r>
        <w:separator/>
      </w:r>
    </w:p>
  </w:footnote>
  <w:footnote w:type="continuationSeparator" w:id="0">
    <w:p w:rsidR="00461998" w:rsidRDefault="00461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C66" w:rsidRDefault="002D3F9B">
    <w:pPr>
      <w:pStyle w:val="Header"/>
    </w:pPr>
    <w:r>
      <w:rPr>
        <w:noProof/>
        <w:color w:val="000000"/>
        <w:lang w:val="en-TT" w:eastAsia="en-T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53F2BA7" wp14:editId="337A6788">
              <wp:simplePos x="0" y="0"/>
              <wp:positionH relativeFrom="page">
                <wp:posOffset>270399</wp:posOffset>
              </wp:positionH>
              <wp:positionV relativeFrom="page">
                <wp:posOffset>-103366</wp:posOffset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4F2667A" id="Rectangle 5" o:spid="_x0000_s1026" style="position:absolute;margin-left:21.3pt;margin-top:-8.15pt;width:556.9pt;height:11in;z-index:-251650048;visibility:visible;mso-wrap-style:square;mso-width-percent:91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c/OzduEAAAAM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E29948" wp14:editId="051F46F0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2C66" w:rsidRDefault="002D3F9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9E2994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AE2C66" w:rsidRDefault="002D3F9B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BF10855" wp14:editId="08D95FA0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E2C66" w:rsidRDefault="00AE2C6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BF10855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AE2C66" w:rsidRDefault="00AE2C6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6364030" wp14:editId="3A493AB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E2C66" w:rsidRDefault="00AE2C6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6364030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AE2C66" w:rsidRDefault="00AE2C6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C66" w:rsidRDefault="002D3F9B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A476BCA" wp14:editId="20FF19A6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A005FD3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87BEA8" wp14:editId="73AA2C9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E2C66" w:rsidRDefault="00AE2C6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587BEA8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AE2C66" w:rsidRDefault="00AE2C6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C8220" wp14:editId="5D99028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E2C66" w:rsidRDefault="00AE2C6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27C8220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AE2C66" w:rsidRDefault="00AE2C66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003B3"/>
    <w:multiLevelType w:val="hybridMultilevel"/>
    <w:tmpl w:val="4FF265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92FD9"/>
    <w:multiLevelType w:val="hybridMultilevel"/>
    <w:tmpl w:val="9D60EBC4"/>
    <w:lvl w:ilvl="0" w:tplc="2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B1975D2"/>
    <w:multiLevelType w:val="hybridMultilevel"/>
    <w:tmpl w:val="E97CC41E"/>
    <w:lvl w:ilvl="0" w:tplc="DCCE6FF8">
      <w:numFmt w:val="bullet"/>
      <w:lvlText w:val="•"/>
      <w:lvlJc w:val="left"/>
      <w:pPr>
        <w:ind w:left="420" w:hanging="360"/>
      </w:pPr>
      <w:rPr>
        <w:rFonts w:ascii="Cambria" w:eastAsiaTheme="majorEastAsia" w:hAnsi="Cambria" w:cstheme="majorBidi" w:hint="default"/>
      </w:rPr>
    </w:lvl>
    <w:lvl w:ilvl="1" w:tplc="2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AE"/>
    <w:rsid w:val="00024931"/>
    <w:rsid w:val="00032945"/>
    <w:rsid w:val="000344DB"/>
    <w:rsid w:val="000A747F"/>
    <w:rsid w:val="000C1950"/>
    <w:rsid w:val="00152071"/>
    <w:rsid w:val="00256A57"/>
    <w:rsid w:val="002D3F9B"/>
    <w:rsid w:val="002F4CE7"/>
    <w:rsid w:val="00370EF1"/>
    <w:rsid w:val="003A1C1F"/>
    <w:rsid w:val="003E2BBF"/>
    <w:rsid w:val="003E6D43"/>
    <w:rsid w:val="00461998"/>
    <w:rsid w:val="004E6BA1"/>
    <w:rsid w:val="0053713F"/>
    <w:rsid w:val="00544EE2"/>
    <w:rsid w:val="006C5EB0"/>
    <w:rsid w:val="006E0C4D"/>
    <w:rsid w:val="00771977"/>
    <w:rsid w:val="007E736A"/>
    <w:rsid w:val="00815A8C"/>
    <w:rsid w:val="009E312F"/>
    <w:rsid w:val="00AB08AE"/>
    <w:rsid w:val="00AB29D5"/>
    <w:rsid w:val="00AE2C66"/>
    <w:rsid w:val="00AF4C62"/>
    <w:rsid w:val="00C25698"/>
    <w:rsid w:val="00C911AA"/>
    <w:rsid w:val="00D33D3F"/>
    <w:rsid w:val="00D43CB4"/>
    <w:rsid w:val="00D723A5"/>
    <w:rsid w:val="00F14FE6"/>
    <w:rsid w:val="00F51577"/>
    <w:rsid w:val="00F96AAE"/>
    <w:rsid w:val="00FB51C3"/>
    <w:rsid w:val="00FE336C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C33E4FD-468D-4EF2-B213-EA46A070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FF1F63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A14B56E6D8411FA1A9EA5EE1237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BAEC8-FD0A-4356-B8DD-D58E095F0AEA}"/>
      </w:docPartPr>
      <w:docPartBody>
        <w:p w:rsidR="00DF6C8D" w:rsidRDefault="002D2183">
          <w:pPr>
            <w:pStyle w:val="F9A14B56E6D8411FA1A9EA5EE1237AA5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E6A74A488CC4CF482EA75BA70FEF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DDF3B-A074-42A6-A974-D6CF41F1B769}"/>
      </w:docPartPr>
      <w:docPartBody>
        <w:p w:rsidR="00DF6C8D" w:rsidRDefault="002D2183">
          <w:pPr>
            <w:pStyle w:val="6E6A74A488CC4CF482EA75BA70FEF6F4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A83905683C1F45A3AEF5FDAA2AEE8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F62FD-7027-4CA5-A54C-D411B9E8C3B9}"/>
      </w:docPartPr>
      <w:docPartBody>
        <w:p w:rsidR="00DF6C8D" w:rsidRDefault="002D2183">
          <w:pPr>
            <w:pStyle w:val="A83905683C1F45A3AEF5FDAA2AEE81D3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83"/>
    <w:rsid w:val="000B515C"/>
    <w:rsid w:val="001377C8"/>
    <w:rsid w:val="002B7A49"/>
    <w:rsid w:val="002D2183"/>
    <w:rsid w:val="003D501A"/>
    <w:rsid w:val="00461CB7"/>
    <w:rsid w:val="004949C2"/>
    <w:rsid w:val="00742577"/>
    <w:rsid w:val="00B22F03"/>
    <w:rsid w:val="00D05A1D"/>
    <w:rsid w:val="00D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F9A14B56E6D8411FA1A9EA5EE1237AA5">
    <w:name w:val="F9A14B56E6D8411FA1A9EA5EE1237AA5"/>
  </w:style>
  <w:style w:type="paragraph" w:customStyle="1" w:styleId="47613F9ECA804670BEEF9E9B29D70EE1">
    <w:name w:val="47613F9ECA804670BEEF9E9B29D70EE1"/>
  </w:style>
  <w:style w:type="paragraph" w:customStyle="1" w:styleId="6E6A74A488CC4CF482EA75BA70FEF6F4">
    <w:name w:val="6E6A74A488CC4CF482EA75BA70FEF6F4"/>
  </w:style>
  <w:style w:type="paragraph" w:customStyle="1" w:styleId="B730DC18A2B74BE98C38FB7BC6CC9FB8">
    <w:name w:val="B730DC18A2B74BE98C38FB7BC6CC9FB8"/>
  </w:style>
  <w:style w:type="paragraph" w:customStyle="1" w:styleId="1051B190D7164820B965E83DDD4ABA87">
    <w:name w:val="1051B190D7164820B965E83DDD4ABA87"/>
  </w:style>
  <w:style w:type="paragraph" w:customStyle="1" w:styleId="A83905683C1F45A3AEF5FDAA2AEE81D3">
    <w:name w:val="A83905683C1F45A3AEF5FDAA2AEE81D3"/>
  </w:style>
  <w:style w:type="paragraph" w:customStyle="1" w:styleId="8ADDBCAC953C4A1CABC47936040E3E0E">
    <w:name w:val="8ADDBCAC953C4A1CABC47936040E3E0E"/>
  </w:style>
  <w:style w:type="paragraph" w:customStyle="1" w:styleId="F0A274C7DC324654A84CDEE5A594B198">
    <w:name w:val="F0A274C7DC324654A84CDEE5A594B198"/>
  </w:style>
  <w:style w:type="paragraph" w:customStyle="1" w:styleId="CAD23F245FCA4391AC77A720F432AD53">
    <w:name w:val="CAD23F245FCA4391AC77A720F432AD53"/>
  </w:style>
  <w:style w:type="paragraph" w:customStyle="1" w:styleId="D6A2D0ED147B4F10817E206803B0EDE3">
    <w:name w:val="D6A2D0ED147B4F10817E206803B0EDE3"/>
  </w:style>
  <w:style w:type="paragraph" w:customStyle="1" w:styleId="B4331AC0DFF942A98A90403141F8881F">
    <w:name w:val="B4331AC0DFF942A98A90403141F8881F"/>
  </w:style>
  <w:style w:type="paragraph" w:customStyle="1" w:styleId="B5971F5DFE8D4A649DA362AB7E7AEE3B">
    <w:name w:val="B5971F5DFE8D4A649DA362AB7E7AEE3B"/>
  </w:style>
  <w:style w:type="paragraph" w:customStyle="1" w:styleId="D1A501EB2764400CB61909EFD4CCD28E">
    <w:name w:val="D1A501EB2764400CB61909EFD4CCD28E"/>
  </w:style>
  <w:style w:type="paragraph" w:customStyle="1" w:styleId="EDC7C5AE925841BE861B1EC09CFB0319">
    <w:name w:val="EDC7C5AE925841BE861B1EC09CFB0319"/>
  </w:style>
  <w:style w:type="paragraph" w:customStyle="1" w:styleId="E23BA7FA010E49449653665CECB777F5">
    <w:name w:val="E23BA7FA010E49449653665CECB777F5"/>
  </w:style>
  <w:style w:type="paragraph" w:customStyle="1" w:styleId="57055FDF656E484C8635FE59A52D6FD2">
    <w:name w:val="57055FDF656E484C8635FE59A52D6FD2"/>
  </w:style>
  <w:style w:type="paragraph" w:customStyle="1" w:styleId="9DBCC1DBD7284527A55E1519C46D56FA">
    <w:name w:val="9DBCC1DBD7284527A55E1519C46D56FA"/>
  </w:style>
  <w:style w:type="paragraph" w:customStyle="1" w:styleId="69E590857C5E4C66B3E03347A92BFF66">
    <w:name w:val="69E590857C5E4C66B3E03347A92BFF66"/>
  </w:style>
  <w:style w:type="paragraph" w:customStyle="1" w:styleId="F9EE7A2075104B328E5FDB0EA6EBAC0A">
    <w:name w:val="F9EE7A2075104B328E5FDB0EA6EBAC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#139 Coquette Avenue, Ibis Gardens, Caroni</CompanyAddress>
  <CompanyPhone/>
  <CompanyFax/>
  <CompanyEmail/>
</CoverPageProperties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2285CD-332C-4767-A632-0BBD3B1FC5EE}">
  <ds:schemaRefs>
    <ds:schemaRef ds:uri="urn:schemas-microsoft-com.VSTO2008Demos.ControlsStorage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0E02A09-FAD8-42C0-BECA-6A115954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69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  HEADLEY</dc:creator>
  <cp:lastModifiedBy>headley joeri</cp:lastModifiedBy>
  <cp:revision>15</cp:revision>
  <cp:lastPrinted>2015-01-02T20:28:00Z</cp:lastPrinted>
  <dcterms:created xsi:type="dcterms:W3CDTF">2014-06-09T13:16:00Z</dcterms:created>
  <dcterms:modified xsi:type="dcterms:W3CDTF">2017-02-10T15:10:00Z</dcterms:modified>
</cp:coreProperties>
</file>