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Bookman Old Style" w:hAnsi="Bookman Old Style"/>
          <w:b w:val="0"/>
          <w:color w:val="auto"/>
          <w:sz w:val="22"/>
        </w:rPr>
        <w:alias w:val="Resume Name"/>
        <w:tag w:val="Resume Name"/>
        <w:id w:val="707398252"/>
        <w:placeholder>
          <w:docPart w:val="C7415ED151104E78A0AB1EEBC7A1EF12"/>
        </w:placeholder>
        <w:docPartList>
          <w:docPartGallery w:val="Quick Parts"/>
          <w:docPartCategory w:val=" Resume Name"/>
        </w:docPartList>
      </w:sdtPr>
      <w:sdtContent>
        <w:tbl>
          <w:tblPr>
            <w:tblStyle w:val="TableGrid"/>
            <w:tblW w:w="4911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5760"/>
            <w:gridCol w:w="3433"/>
          </w:tblGrid>
          <w:tr w:rsidR="002345E6" w:rsidRPr="0078203B" w:rsidTr="007E40E9">
            <w:trPr>
              <w:trHeight w:val="1981"/>
            </w:trPr>
            <w:tc>
              <w:tcPr>
                <w:tcW w:w="3133" w:type="pct"/>
              </w:tcPr>
              <w:sdt>
                <w:sdtPr>
                  <w:rPr>
                    <w:rFonts w:ascii="Bookman Old Style" w:hAnsi="Bookman Old Style"/>
                    <w:b w:val="0"/>
                    <w:color w:val="auto"/>
                    <w:sz w:val="40"/>
                    <w:szCs w:val="40"/>
                  </w:rPr>
                  <w:id w:val="26081749"/>
                  <w:placeholder>
                    <w:docPart w:val="C0550894E82F4BD3838EE3657AD350F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345E6" w:rsidRPr="0078203B" w:rsidRDefault="00201918" w:rsidP="007E40E9">
                    <w:pPr>
                      <w:pStyle w:val="PersonalName"/>
                      <w:spacing w:line="360" w:lineRule="auto"/>
                      <w:rPr>
                        <w:rFonts w:ascii="Bookman Old Style" w:hAnsi="Bookman Old Style"/>
                        <w:b w:val="0"/>
                        <w:color w:val="auto"/>
                      </w:rPr>
                    </w:pPr>
                    <w:r w:rsidRPr="00CD4D06">
                      <w:rPr>
                        <w:rFonts w:ascii="Bookman Old Style" w:hAnsi="Bookman Old Style"/>
                        <w:b w:val="0"/>
                        <w:color w:val="auto"/>
                        <w:sz w:val="40"/>
                        <w:szCs w:val="40"/>
                      </w:rPr>
                      <w:t>ALANNA MODESTE</w:t>
                    </w:r>
                  </w:p>
                </w:sdtContent>
              </w:sdt>
              <w:p w:rsidR="002345E6" w:rsidRPr="00CD4D06" w:rsidRDefault="00201918" w:rsidP="007E40E9">
                <w:pPr>
                  <w:pStyle w:val="NoSpacing"/>
                  <w:spacing w:line="276" w:lineRule="auto"/>
                  <w:rPr>
                    <w:rFonts w:ascii="Bookman Old Style" w:hAnsi="Bookman Old Style"/>
                    <w:color w:val="auto"/>
                    <w:sz w:val="24"/>
                  </w:rPr>
                </w:pPr>
                <w:r w:rsidRPr="00CD4D06">
                  <w:rPr>
                    <w:rFonts w:ascii="Bookman Old Style" w:hAnsi="Bookman Old Style"/>
                    <w:color w:val="auto"/>
                    <w:sz w:val="24"/>
                  </w:rPr>
                  <w:t>3A Filtration Plant Road</w:t>
                </w:r>
              </w:p>
              <w:p w:rsidR="00201918" w:rsidRPr="00CD4D06" w:rsidRDefault="00201918" w:rsidP="007E40E9">
                <w:pPr>
                  <w:pStyle w:val="NoSpacing"/>
                  <w:spacing w:line="276" w:lineRule="auto"/>
                  <w:rPr>
                    <w:rFonts w:ascii="Bookman Old Style" w:hAnsi="Bookman Old Style"/>
                    <w:color w:val="auto"/>
                    <w:sz w:val="24"/>
                  </w:rPr>
                </w:pPr>
                <w:r w:rsidRPr="00CD4D06">
                  <w:rPr>
                    <w:rFonts w:ascii="Bookman Old Style" w:hAnsi="Bookman Old Style"/>
                    <w:color w:val="auto"/>
                    <w:sz w:val="24"/>
                  </w:rPr>
                  <w:t>Hubert’s Town Guapo</w:t>
                </w:r>
              </w:p>
              <w:p w:rsidR="00201918" w:rsidRPr="00CD4D06" w:rsidRDefault="00201918" w:rsidP="007E40E9">
                <w:pPr>
                  <w:pStyle w:val="NoSpacing"/>
                  <w:spacing w:line="276" w:lineRule="auto"/>
                  <w:rPr>
                    <w:rFonts w:ascii="Bookman Old Style" w:hAnsi="Bookman Old Style"/>
                    <w:color w:val="auto"/>
                    <w:sz w:val="24"/>
                  </w:rPr>
                </w:pPr>
                <w:r w:rsidRPr="00CD4D06">
                  <w:rPr>
                    <w:rFonts w:ascii="Bookman Old Style" w:hAnsi="Bookman Old Style"/>
                    <w:color w:val="auto"/>
                    <w:sz w:val="24"/>
                  </w:rPr>
                  <w:t>Point Fortin</w:t>
                </w:r>
              </w:p>
              <w:p w:rsidR="002345E6" w:rsidRPr="0078203B" w:rsidRDefault="00201918" w:rsidP="007E40E9">
                <w:pPr>
                  <w:pStyle w:val="ecxmsonormal"/>
                  <w:shd w:val="clear" w:color="auto" w:fill="FFFFFF"/>
                  <w:tabs>
                    <w:tab w:val="center" w:pos="4680"/>
                    <w:tab w:val="left" w:pos="6045"/>
                  </w:tabs>
                  <w:spacing w:line="276" w:lineRule="auto"/>
                  <w:rPr>
                    <w:rFonts w:ascii="Bookman Old Style" w:hAnsi="Bookman Old Style" w:cs="Tahoma"/>
                    <w:szCs w:val="32"/>
                    <w:lang w:val="en-TT"/>
                  </w:rPr>
                </w:pPr>
                <w:r w:rsidRPr="00CD4D06">
                  <w:rPr>
                    <w:rFonts w:ascii="Bookman Old Style" w:hAnsi="Bookman Old Style" w:cs="Tahoma"/>
                    <w:szCs w:val="32"/>
                    <w:lang w:val="en-TT"/>
                  </w:rPr>
                  <w:t>648-4222; 716-3345</w:t>
                </w:r>
              </w:p>
            </w:tc>
            <w:tc>
              <w:tcPr>
                <w:tcW w:w="1867" w:type="pct"/>
              </w:tcPr>
              <w:p w:rsidR="00201918" w:rsidRPr="0078203B" w:rsidRDefault="00201918">
                <w:pPr>
                  <w:pStyle w:val="NoSpacing"/>
                  <w:jc w:val="right"/>
                  <w:rPr>
                    <w:rFonts w:ascii="Bookman Old Style" w:hAnsi="Bookman Old Style"/>
                    <w:color w:val="auto"/>
                  </w:rPr>
                </w:pPr>
              </w:p>
              <w:p w:rsidR="00201918" w:rsidRPr="0078203B" w:rsidRDefault="00201918" w:rsidP="00201918">
                <w:pPr>
                  <w:rPr>
                    <w:rFonts w:ascii="Bookman Old Style" w:hAnsi="Bookman Old Style"/>
                    <w:color w:val="auto"/>
                  </w:rPr>
                </w:pPr>
              </w:p>
              <w:p w:rsidR="00201918" w:rsidRPr="0078203B" w:rsidRDefault="00201918" w:rsidP="00201918">
                <w:pPr>
                  <w:rPr>
                    <w:rFonts w:ascii="Bookman Old Style" w:hAnsi="Bookman Old Style"/>
                    <w:color w:val="auto"/>
                  </w:rPr>
                </w:pPr>
              </w:p>
              <w:p w:rsidR="002345E6" w:rsidRPr="0078203B" w:rsidRDefault="002345E6" w:rsidP="00201918">
                <w:pPr>
                  <w:jc w:val="right"/>
                  <w:rPr>
                    <w:rFonts w:ascii="Bookman Old Style" w:hAnsi="Bookman Old Style"/>
                    <w:color w:val="auto"/>
                  </w:rPr>
                </w:pPr>
              </w:p>
            </w:tc>
          </w:tr>
        </w:tbl>
        <w:p w:rsidR="002345E6" w:rsidRPr="0078203B" w:rsidRDefault="008871B5">
          <w:pPr>
            <w:rPr>
              <w:rFonts w:ascii="Bookman Old Style" w:hAnsi="Bookman Old Style"/>
              <w:color w:val="auto"/>
            </w:rPr>
          </w:pPr>
        </w:p>
      </w:sdtContent>
    </w:sdt>
    <w:p w:rsidR="002345E6" w:rsidRPr="0078203B" w:rsidRDefault="00FB17B4" w:rsidP="00405262">
      <w:pPr>
        <w:pStyle w:val="Section"/>
        <w:spacing w:line="360" w:lineRule="auto"/>
        <w:rPr>
          <w:rFonts w:ascii="Bookman Old Style" w:hAnsi="Bookman Old Style"/>
          <w:color w:val="auto"/>
        </w:rPr>
      </w:pPr>
      <w:r w:rsidRPr="0078203B">
        <w:rPr>
          <w:rFonts w:ascii="Bookman Old Style" w:hAnsi="Bookman Old Style"/>
          <w:color w:val="auto"/>
        </w:rPr>
        <w:t>Objectives</w:t>
      </w:r>
    </w:p>
    <w:p w:rsidR="00201918" w:rsidRPr="0078203B" w:rsidRDefault="00201918" w:rsidP="00405262">
      <w:pPr>
        <w:pStyle w:val="ecxmsonormal"/>
        <w:shd w:val="clear" w:color="auto" w:fill="FFFFFF"/>
        <w:tabs>
          <w:tab w:val="center" w:pos="4680"/>
          <w:tab w:val="left" w:pos="6045"/>
        </w:tabs>
        <w:spacing w:line="480" w:lineRule="auto"/>
        <w:rPr>
          <w:rFonts w:ascii="Bookman Old Style" w:hAnsi="Bookman Old Style" w:cs="Tahoma"/>
          <w:lang w:val="en-TT"/>
        </w:rPr>
      </w:pPr>
      <w:r w:rsidRPr="0078203B">
        <w:rPr>
          <w:rFonts w:ascii="Bookman Old Style" w:hAnsi="Bookman Old Style" w:cs="Tahoma"/>
          <w:lang w:val="en-TT"/>
        </w:rPr>
        <w:t>Utilizing my skills and experience to be adaptable in the required work field.</w:t>
      </w:r>
    </w:p>
    <w:p w:rsidR="002345E6" w:rsidRDefault="00FB17B4" w:rsidP="00405262">
      <w:pPr>
        <w:pStyle w:val="Section"/>
        <w:spacing w:line="360" w:lineRule="auto"/>
        <w:rPr>
          <w:rFonts w:ascii="Bookman Old Style" w:hAnsi="Bookman Old Style"/>
          <w:color w:val="auto"/>
        </w:rPr>
      </w:pPr>
      <w:r w:rsidRPr="0078203B">
        <w:rPr>
          <w:rFonts w:ascii="Bookman Old Style" w:hAnsi="Bookman Old Style"/>
          <w:color w:val="auto"/>
        </w:rPr>
        <w:t>Experience</w:t>
      </w:r>
    </w:p>
    <w:p w:rsidR="006143CA" w:rsidRDefault="006143CA" w:rsidP="006143CA">
      <w:pPr>
        <w:pStyle w:val="Subsection"/>
        <w:spacing w:line="360" w:lineRule="auto"/>
        <w:rPr>
          <w:rFonts w:ascii="Bookman Old Style" w:hAnsi="Bookman Old Style" w:cs="Tahoma"/>
          <w:smallCaps/>
          <w:color w:val="2A2A2A"/>
          <w:lang w:val="en-TT"/>
        </w:rPr>
      </w:pPr>
      <w:r>
        <w:rPr>
          <w:rFonts w:ascii="Bookman Old Style" w:hAnsi="Bookman Old Style" w:cs="Tahoma"/>
          <w:smallCaps/>
          <w:color w:val="2A2A2A"/>
          <w:lang w:val="en-TT"/>
        </w:rPr>
        <w:t>Feb 2015- present</w:t>
      </w:r>
      <w:r w:rsidRPr="004753C9">
        <w:rPr>
          <w:rStyle w:val="SubsectionDateChar1"/>
          <w:rFonts w:ascii="Bookman Old Style" w:hAnsi="Bookman Old Style"/>
          <w:smallCaps/>
          <w:color w:val="auto"/>
        </w:rPr>
        <w:t xml:space="preserve"> | </w:t>
      </w:r>
      <w:r>
        <w:rPr>
          <w:rFonts w:ascii="Bookman Old Style" w:hAnsi="Bookman Old Style" w:cs="Tahoma"/>
          <w:smallCaps/>
          <w:color w:val="2A2A2A"/>
          <w:lang w:val="en-TT"/>
        </w:rPr>
        <w:t>Central Monitoring station operator</w:t>
      </w:r>
    </w:p>
    <w:p w:rsidR="006143CA" w:rsidRPr="006143CA" w:rsidRDefault="006143CA" w:rsidP="006143CA">
      <w:pPr>
        <w:pStyle w:val="Subsection"/>
        <w:spacing w:line="360" w:lineRule="auto"/>
        <w:rPr>
          <w:rFonts w:ascii="Bookman Old Style" w:hAnsi="Bookman Old Style"/>
          <w:b w:val="0"/>
          <w:smallCaps/>
          <w:color w:val="auto"/>
          <w:sz w:val="22"/>
        </w:rPr>
      </w:pPr>
      <w:r w:rsidRPr="006143CA">
        <w:rPr>
          <w:rFonts w:ascii="Bookman Old Style" w:hAnsi="Bookman Old Style" w:cs="Tahoma"/>
          <w:b w:val="0"/>
          <w:smallCaps/>
          <w:color w:val="2A2A2A"/>
          <w:sz w:val="22"/>
          <w:lang w:val="en-TT"/>
        </w:rPr>
        <w:t xml:space="preserve">INNOVATIVE SECURITY TECHNOLOGIES LIMITED                                                                                                                                   </w:t>
      </w:r>
    </w:p>
    <w:p w:rsidR="006143CA" w:rsidRPr="006143CA" w:rsidRDefault="006143CA" w:rsidP="006143CA">
      <w:pPr>
        <w:rPr>
          <w:rFonts w:ascii="Bookman Old Style" w:hAnsi="Bookman Old Style"/>
        </w:rPr>
      </w:pPr>
      <w:r w:rsidRPr="006143CA">
        <w:rPr>
          <w:rFonts w:ascii="Bookman Old Style" w:hAnsi="Bookman Old Style"/>
        </w:rPr>
        <w:t>Monitoring alarms</w:t>
      </w:r>
      <w:r>
        <w:rPr>
          <w:rFonts w:ascii="Bookman Old Style" w:hAnsi="Bookman Old Style"/>
        </w:rPr>
        <w:t xml:space="preserve"> for commercial and residential clients.</w:t>
      </w:r>
    </w:p>
    <w:p w:rsidR="006143CA" w:rsidRPr="006143CA" w:rsidRDefault="006143CA" w:rsidP="006143CA"/>
    <w:p w:rsidR="00DB1892" w:rsidRPr="004753C9" w:rsidRDefault="00DB1892" w:rsidP="00CD4D06">
      <w:pPr>
        <w:pStyle w:val="Subsection"/>
        <w:spacing w:line="360" w:lineRule="auto"/>
        <w:rPr>
          <w:rFonts w:ascii="Bookman Old Style" w:hAnsi="Bookman Old Style"/>
          <w:color w:val="auto"/>
        </w:rPr>
      </w:pPr>
      <w:r w:rsidRPr="004753C9">
        <w:rPr>
          <w:rFonts w:ascii="Bookman Old Style" w:hAnsi="Bookman Old Style" w:cs="Tahoma"/>
          <w:smallCaps/>
          <w:color w:val="2A2A2A"/>
          <w:lang w:val="en-TT"/>
        </w:rPr>
        <w:t xml:space="preserve">Aug 2013- </w:t>
      </w:r>
      <w:r w:rsidR="004753C9" w:rsidRPr="004753C9">
        <w:rPr>
          <w:rFonts w:ascii="Bookman Old Style" w:hAnsi="Bookman Old Style" w:cs="Tahoma"/>
          <w:smallCaps/>
          <w:color w:val="2A2A2A"/>
          <w:lang w:val="en-TT"/>
        </w:rPr>
        <w:t>Feb 2014</w:t>
      </w:r>
      <w:r w:rsidRPr="004753C9">
        <w:rPr>
          <w:rStyle w:val="SubsectionDateChar1"/>
          <w:rFonts w:ascii="Bookman Old Style" w:hAnsi="Bookman Old Style"/>
          <w:color w:val="auto"/>
        </w:rPr>
        <w:t xml:space="preserve"> | </w:t>
      </w:r>
      <w:r w:rsidR="004753C9" w:rsidRPr="004753C9">
        <w:rPr>
          <w:rFonts w:ascii="Bookman Old Style" w:hAnsi="Bookman Old Style" w:cs="Tahoma"/>
          <w:smallCaps/>
          <w:color w:val="2A2A2A"/>
          <w:lang w:val="en-TT"/>
        </w:rPr>
        <w:t>Ultrasonic Testing Technician</w:t>
      </w:r>
    </w:p>
    <w:p w:rsidR="00DB1892" w:rsidRPr="0078203B" w:rsidRDefault="006143CA" w:rsidP="00405262">
      <w:pPr>
        <w:rPr>
          <w:rFonts w:ascii="Bookman Old Style" w:hAnsi="Bookman Old Style" w:cs="Tahoma"/>
          <w:color w:val="2A2A2A"/>
          <w:lang w:val="en-TT"/>
        </w:rPr>
      </w:pPr>
      <w:r>
        <w:rPr>
          <w:rFonts w:ascii="Bookman Old Style" w:hAnsi="Bookman Old Style" w:cs="Tahoma"/>
          <w:caps/>
          <w:color w:val="2A2A2A"/>
          <w:lang w:val="en-TT"/>
        </w:rPr>
        <w:t>PROFE</w:t>
      </w:r>
      <w:r w:rsidR="00DB1892">
        <w:rPr>
          <w:rFonts w:ascii="Bookman Old Style" w:hAnsi="Bookman Old Style" w:cs="Tahoma"/>
          <w:caps/>
          <w:color w:val="2A2A2A"/>
          <w:lang w:val="en-TT"/>
        </w:rPr>
        <w:t>SIONAL ENGINEERING SERVICES LTD</w:t>
      </w:r>
      <w:r w:rsidR="00405262">
        <w:rPr>
          <w:rFonts w:ascii="Bookman Old Style" w:hAnsi="Bookman Old Style" w:cs="Tahoma"/>
          <w:caps/>
          <w:color w:val="2A2A2A"/>
          <w:lang w:val="en-TT"/>
        </w:rPr>
        <w:tab/>
      </w:r>
      <w:r w:rsidR="00405262">
        <w:rPr>
          <w:rFonts w:ascii="Bookman Old Style" w:hAnsi="Bookman Old Style" w:cs="Tahoma"/>
          <w:caps/>
          <w:color w:val="2A2A2A"/>
          <w:lang w:val="en-TT"/>
        </w:rPr>
        <w:tab/>
      </w:r>
      <w:r w:rsidR="00405262">
        <w:rPr>
          <w:rFonts w:ascii="Bookman Old Style" w:hAnsi="Bookman Old Style" w:cs="Tahoma"/>
          <w:caps/>
          <w:color w:val="2A2A2A"/>
          <w:lang w:val="en-TT"/>
        </w:rPr>
        <w:tab/>
      </w:r>
      <w:r w:rsidR="00405262">
        <w:rPr>
          <w:rFonts w:ascii="Bookman Old Style" w:hAnsi="Bookman Old Style" w:cs="Tahoma"/>
          <w:caps/>
          <w:color w:val="2A2A2A"/>
          <w:lang w:val="en-TT"/>
        </w:rPr>
        <w:tab/>
      </w:r>
      <w:r w:rsidR="00405262">
        <w:rPr>
          <w:rFonts w:ascii="Bookman Old Style" w:hAnsi="Bookman Old Style" w:cs="Tahoma"/>
          <w:caps/>
          <w:color w:val="2A2A2A"/>
          <w:lang w:val="en-TT"/>
        </w:rPr>
        <w:tab/>
        <w:t xml:space="preserve">      </w:t>
      </w:r>
      <w:r w:rsidR="00DB1892">
        <w:rPr>
          <w:rFonts w:ascii="Bookman Old Style" w:hAnsi="Bookman Old Style" w:cs="Tahoma"/>
          <w:color w:val="2A2A2A"/>
          <w:lang w:val="en-TT"/>
        </w:rPr>
        <w:t xml:space="preserve">Visual inspections and Ultrasonic Testing on Oil Storage tanks at Petrotrin Production Operations in the Land, North and East coast fields  </w:t>
      </w:r>
    </w:p>
    <w:p w:rsidR="00DB1892" w:rsidRPr="00DB1892" w:rsidRDefault="00DB1892" w:rsidP="00DB1892">
      <w:pPr>
        <w:tabs>
          <w:tab w:val="left" w:pos="3225"/>
        </w:tabs>
      </w:pPr>
      <w:r>
        <w:tab/>
      </w:r>
    </w:p>
    <w:p w:rsidR="002345E6" w:rsidRPr="004753C9" w:rsidRDefault="00DB1892" w:rsidP="00CD4D06">
      <w:pPr>
        <w:pStyle w:val="Subsection"/>
        <w:spacing w:line="360" w:lineRule="auto"/>
        <w:rPr>
          <w:rFonts w:ascii="Bookman Old Style" w:hAnsi="Bookman Old Style"/>
          <w:smallCaps/>
          <w:color w:val="auto"/>
        </w:rPr>
      </w:pPr>
      <w:r w:rsidRPr="004753C9">
        <w:rPr>
          <w:rFonts w:ascii="Bookman Old Style" w:hAnsi="Bookman Old Style" w:cs="Tahoma"/>
          <w:smallCaps/>
          <w:color w:val="2A2A2A"/>
          <w:lang w:val="en-TT"/>
        </w:rPr>
        <w:t xml:space="preserve">Nov </w:t>
      </w:r>
      <w:r w:rsidR="00201918" w:rsidRPr="004753C9">
        <w:rPr>
          <w:rFonts w:ascii="Bookman Old Style" w:hAnsi="Bookman Old Style" w:cs="Tahoma"/>
          <w:smallCaps/>
          <w:color w:val="2A2A2A"/>
          <w:lang w:val="en-TT"/>
        </w:rPr>
        <w:t>2010-</w:t>
      </w:r>
      <w:r w:rsidRPr="004753C9">
        <w:rPr>
          <w:rFonts w:ascii="Bookman Old Style" w:hAnsi="Bookman Old Style" w:cs="Tahoma"/>
          <w:smallCaps/>
          <w:color w:val="2A2A2A"/>
          <w:lang w:val="en-TT"/>
        </w:rPr>
        <w:t>Aug 2013</w:t>
      </w:r>
      <w:r w:rsidR="00FB17B4" w:rsidRPr="004753C9">
        <w:rPr>
          <w:rStyle w:val="SubsectionDateChar1"/>
          <w:rFonts w:ascii="Bookman Old Style" w:hAnsi="Bookman Old Style"/>
          <w:smallCaps/>
          <w:color w:val="auto"/>
        </w:rPr>
        <w:t xml:space="preserve"> | </w:t>
      </w:r>
      <w:r w:rsidR="00201918" w:rsidRPr="004753C9">
        <w:rPr>
          <w:rFonts w:ascii="Bookman Old Style" w:hAnsi="Bookman Old Style" w:cs="Tahoma"/>
          <w:smallCaps/>
          <w:color w:val="2A2A2A"/>
          <w:lang w:val="en-TT"/>
        </w:rPr>
        <w:t xml:space="preserve">Junior Joiner                                                                                                                                   </w:t>
      </w:r>
    </w:p>
    <w:p w:rsidR="002345E6" w:rsidRPr="0078203B" w:rsidRDefault="00201918" w:rsidP="00405262">
      <w:pPr>
        <w:rPr>
          <w:rFonts w:ascii="Bookman Old Style" w:hAnsi="Bookman Old Style" w:cs="Tahoma"/>
          <w:color w:val="2A2A2A"/>
          <w:lang w:val="en-TT"/>
        </w:rPr>
      </w:pPr>
      <w:r w:rsidRPr="0078203B">
        <w:rPr>
          <w:rFonts w:ascii="Bookman Old Style" w:hAnsi="Bookman Old Style" w:cs="Tahoma"/>
          <w:caps/>
          <w:color w:val="2A2A2A"/>
          <w:lang w:val="en-TT"/>
        </w:rPr>
        <w:t>Chattergoon’s furniture factory</w:t>
      </w:r>
      <w:r w:rsidR="00405262">
        <w:rPr>
          <w:rFonts w:ascii="Bookman Old Style" w:hAnsi="Bookman Old Style" w:cs="Tahoma"/>
          <w:caps/>
          <w:color w:val="2A2A2A"/>
          <w:lang w:val="en-TT"/>
        </w:rPr>
        <w:tab/>
      </w:r>
      <w:r w:rsidR="00405262">
        <w:rPr>
          <w:rFonts w:ascii="Bookman Old Style" w:hAnsi="Bookman Old Style" w:cs="Tahoma"/>
          <w:caps/>
          <w:color w:val="2A2A2A"/>
          <w:lang w:val="en-TT"/>
        </w:rPr>
        <w:tab/>
      </w:r>
      <w:r w:rsidR="00405262">
        <w:rPr>
          <w:rFonts w:ascii="Bookman Old Style" w:hAnsi="Bookman Old Style" w:cs="Tahoma"/>
          <w:caps/>
          <w:color w:val="2A2A2A"/>
          <w:lang w:val="en-TT"/>
        </w:rPr>
        <w:tab/>
      </w:r>
      <w:r w:rsidR="00405262">
        <w:rPr>
          <w:rFonts w:ascii="Bookman Old Style" w:hAnsi="Bookman Old Style" w:cs="Tahoma"/>
          <w:caps/>
          <w:color w:val="2A2A2A"/>
          <w:lang w:val="en-TT"/>
        </w:rPr>
        <w:tab/>
      </w:r>
      <w:r w:rsidR="00405262">
        <w:rPr>
          <w:rFonts w:ascii="Bookman Old Style" w:hAnsi="Bookman Old Style" w:cs="Tahoma"/>
          <w:caps/>
          <w:color w:val="2A2A2A"/>
          <w:lang w:val="en-TT"/>
        </w:rPr>
        <w:tab/>
        <w:t xml:space="preserve">            </w:t>
      </w:r>
      <w:r w:rsidRPr="0078203B">
        <w:rPr>
          <w:rFonts w:ascii="Bookman Old Style" w:hAnsi="Bookman Old Style" w:cs="Tahoma"/>
          <w:color w:val="2A2A2A"/>
          <w:lang w:val="en-TT"/>
        </w:rPr>
        <w:t>Assembling hutches and kitchen units</w:t>
      </w:r>
    </w:p>
    <w:p w:rsidR="00201918" w:rsidRPr="0078203B" w:rsidRDefault="00201918" w:rsidP="00942F7E">
      <w:pPr>
        <w:spacing w:line="240" w:lineRule="auto"/>
        <w:rPr>
          <w:rFonts w:ascii="Bookman Old Style" w:hAnsi="Bookman Old Style"/>
          <w:color w:val="auto"/>
        </w:rPr>
      </w:pPr>
      <w:bookmarkStart w:id="0" w:name="_GoBack"/>
    </w:p>
    <w:bookmarkEnd w:id="0"/>
    <w:p w:rsidR="00201918" w:rsidRPr="0078203B" w:rsidRDefault="00986AC2" w:rsidP="00CD4D06">
      <w:pPr>
        <w:pStyle w:val="Subsection"/>
        <w:spacing w:line="360" w:lineRule="auto"/>
        <w:rPr>
          <w:rFonts w:ascii="Bookman Old Style" w:hAnsi="Bookman Old Style"/>
          <w:smallCaps/>
          <w:color w:val="auto"/>
        </w:rPr>
      </w:pPr>
      <w:r w:rsidRPr="0078203B">
        <w:rPr>
          <w:rStyle w:val="SubsectionDateChar1"/>
          <w:rFonts w:ascii="Bookman Old Style" w:hAnsi="Bookman Old Style"/>
          <w:smallCaps/>
          <w:color w:val="auto"/>
        </w:rPr>
        <w:t>Nov 2011–Feb</w:t>
      </w:r>
      <w:r w:rsidR="006725F4">
        <w:rPr>
          <w:rStyle w:val="SubsectionDateChar1"/>
          <w:rFonts w:ascii="Bookman Old Style" w:hAnsi="Bookman Old Style"/>
          <w:smallCaps/>
          <w:color w:val="auto"/>
        </w:rPr>
        <w:t xml:space="preserve"> </w:t>
      </w:r>
      <w:r w:rsidRPr="0078203B">
        <w:rPr>
          <w:rStyle w:val="SubsectionDateChar1"/>
          <w:rFonts w:ascii="Bookman Old Style" w:hAnsi="Bookman Old Style"/>
          <w:smallCaps/>
          <w:color w:val="auto"/>
        </w:rPr>
        <w:t>2012</w:t>
      </w:r>
      <w:r w:rsidR="00201918" w:rsidRPr="0078203B">
        <w:rPr>
          <w:rStyle w:val="SubsectionDateChar1"/>
          <w:rFonts w:ascii="Bookman Old Style" w:hAnsi="Bookman Old Style"/>
          <w:smallCaps/>
          <w:color w:val="auto"/>
        </w:rPr>
        <w:t xml:space="preserve"> | </w:t>
      </w:r>
      <w:r w:rsidRPr="0078203B">
        <w:rPr>
          <w:rFonts w:ascii="Bookman Old Style" w:hAnsi="Bookman Old Style"/>
          <w:smallCaps/>
          <w:color w:val="auto"/>
        </w:rPr>
        <w:t>Front Desk Operator</w:t>
      </w:r>
    </w:p>
    <w:p w:rsidR="00201918" w:rsidRPr="0078203B" w:rsidRDefault="00986AC2" w:rsidP="00405262">
      <w:pPr>
        <w:rPr>
          <w:rFonts w:ascii="Bookman Old Style" w:hAnsi="Bookman Old Style"/>
          <w:color w:val="auto"/>
        </w:rPr>
      </w:pPr>
      <w:r w:rsidRPr="00942F7E">
        <w:rPr>
          <w:rFonts w:ascii="Bookman Old Style" w:hAnsi="Bookman Old Style" w:cs="Tahoma"/>
          <w:caps/>
          <w:color w:val="2A2A2A"/>
        </w:rPr>
        <w:t>Back in Motion Physical Therapy Services</w:t>
      </w:r>
      <w:r w:rsidR="00405262">
        <w:rPr>
          <w:rFonts w:ascii="Bookman Old Style" w:hAnsi="Bookman Old Style" w:cs="Tahoma"/>
          <w:caps/>
          <w:color w:val="2A2A2A"/>
        </w:rPr>
        <w:tab/>
      </w:r>
      <w:r w:rsidR="00405262">
        <w:rPr>
          <w:rFonts w:ascii="Bookman Old Style" w:hAnsi="Bookman Old Style" w:cs="Tahoma"/>
          <w:caps/>
          <w:color w:val="2A2A2A"/>
        </w:rPr>
        <w:tab/>
      </w:r>
      <w:r w:rsidR="00405262">
        <w:rPr>
          <w:rFonts w:ascii="Bookman Old Style" w:hAnsi="Bookman Old Style" w:cs="Tahoma"/>
          <w:caps/>
          <w:color w:val="2A2A2A"/>
        </w:rPr>
        <w:tab/>
      </w:r>
      <w:r w:rsidR="00405262">
        <w:rPr>
          <w:rFonts w:ascii="Bookman Old Style" w:hAnsi="Bookman Old Style" w:cs="Tahoma"/>
          <w:caps/>
          <w:color w:val="2A2A2A"/>
        </w:rPr>
        <w:tab/>
      </w:r>
      <w:r w:rsidR="00405262">
        <w:rPr>
          <w:rFonts w:ascii="Bookman Old Style" w:hAnsi="Bookman Old Style" w:cs="Tahoma"/>
          <w:caps/>
          <w:color w:val="2A2A2A"/>
        </w:rPr>
        <w:tab/>
        <w:t xml:space="preserve">          </w:t>
      </w:r>
      <w:r w:rsidRPr="0078203B">
        <w:rPr>
          <w:rFonts w:ascii="Bookman Old Style" w:hAnsi="Bookman Old Style"/>
          <w:color w:val="auto"/>
        </w:rPr>
        <w:t>Using office machines to send, collect and record data and make patient appointments.</w:t>
      </w:r>
      <w:r w:rsidR="00405262">
        <w:rPr>
          <w:rFonts w:ascii="Bookman Old Style" w:hAnsi="Bookman Old Style"/>
          <w:color w:val="auto"/>
        </w:rPr>
        <w:tab/>
      </w:r>
      <w:r w:rsidR="00405262">
        <w:rPr>
          <w:rFonts w:ascii="Bookman Old Style" w:hAnsi="Bookman Old Style"/>
          <w:color w:val="auto"/>
        </w:rPr>
        <w:tab/>
      </w:r>
      <w:r w:rsidR="00405262">
        <w:rPr>
          <w:rFonts w:ascii="Bookman Old Style" w:hAnsi="Bookman Old Style"/>
          <w:color w:val="auto"/>
        </w:rPr>
        <w:tab/>
      </w:r>
      <w:r w:rsidR="00405262">
        <w:rPr>
          <w:rFonts w:ascii="Bookman Old Style" w:hAnsi="Bookman Old Style"/>
          <w:color w:val="auto"/>
        </w:rPr>
        <w:tab/>
      </w:r>
      <w:r w:rsidR="00405262">
        <w:rPr>
          <w:rFonts w:ascii="Bookman Old Style" w:hAnsi="Bookman Old Style"/>
          <w:color w:val="auto"/>
        </w:rPr>
        <w:tab/>
      </w:r>
      <w:r w:rsidR="00405262">
        <w:rPr>
          <w:rFonts w:ascii="Bookman Old Style" w:hAnsi="Bookman Old Style"/>
          <w:color w:val="auto"/>
        </w:rPr>
        <w:tab/>
      </w:r>
      <w:r w:rsidR="00405262">
        <w:rPr>
          <w:rFonts w:ascii="Bookman Old Style" w:hAnsi="Bookman Old Style"/>
          <w:color w:val="auto"/>
        </w:rPr>
        <w:tab/>
      </w:r>
      <w:r w:rsidR="00405262">
        <w:rPr>
          <w:rFonts w:ascii="Bookman Old Style" w:hAnsi="Bookman Old Style"/>
          <w:color w:val="auto"/>
        </w:rPr>
        <w:tab/>
      </w:r>
      <w:r w:rsidR="00405262">
        <w:rPr>
          <w:rFonts w:ascii="Bookman Old Style" w:hAnsi="Bookman Old Style"/>
          <w:color w:val="auto"/>
        </w:rPr>
        <w:tab/>
        <w:t xml:space="preserve">            </w:t>
      </w:r>
      <w:r w:rsidRPr="0078203B">
        <w:rPr>
          <w:rFonts w:ascii="Bookman Old Style" w:hAnsi="Bookman Old Style"/>
          <w:color w:val="auto"/>
        </w:rPr>
        <w:t xml:space="preserve">Assisting the </w:t>
      </w:r>
      <w:r w:rsidR="0078203B" w:rsidRPr="0078203B">
        <w:rPr>
          <w:rFonts w:ascii="Bookman Old Style" w:hAnsi="Bookman Old Style"/>
          <w:color w:val="auto"/>
        </w:rPr>
        <w:t>Physical Therapist</w:t>
      </w:r>
      <w:r w:rsidR="0078203B">
        <w:rPr>
          <w:rFonts w:ascii="Bookman Old Style" w:hAnsi="Bookman Old Style"/>
          <w:color w:val="auto"/>
        </w:rPr>
        <w:t xml:space="preserve"> in her duties</w:t>
      </w:r>
      <w:r w:rsidR="0078203B" w:rsidRPr="0078203B">
        <w:rPr>
          <w:rFonts w:ascii="Bookman Old Style" w:hAnsi="Bookman Old Style"/>
          <w:color w:val="auto"/>
        </w:rPr>
        <w:t xml:space="preserve"> and </w:t>
      </w:r>
      <w:r w:rsidRPr="0078203B">
        <w:rPr>
          <w:rFonts w:ascii="Bookman Old Style" w:hAnsi="Bookman Old Style"/>
          <w:color w:val="auto"/>
        </w:rPr>
        <w:t>housekeeping</w:t>
      </w:r>
      <w:r w:rsidR="0078203B">
        <w:rPr>
          <w:rFonts w:ascii="Bookman Old Style" w:hAnsi="Bookman Old Style"/>
          <w:color w:val="auto"/>
        </w:rPr>
        <w:t>.</w:t>
      </w:r>
    </w:p>
    <w:p w:rsidR="00201918" w:rsidRDefault="00201918" w:rsidP="00942F7E">
      <w:pPr>
        <w:pStyle w:val="SubsectionText"/>
        <w:spacing w:line="240" w:lineRule="auto"/>
        <w:rPr>
          <w:rFonts w:ascii="Bookman Old Style" w:hAnsi="Bookman Old Style"/>
          <w:color w:val="auto"/>
        </w:rPr>
      </w:pPr>
    </w:p>
    <w:p w:rsidR="00405262" w:rsidRDefault="00405262" w:rsidP="00405262">
      <w:pPr>
        <w:pStyle w:val="SubsectionText"/>
        <w:rPr>
          <w:rFonts w:ascii="Bookman Old Style" w:hAnsi="Bookman Old Style" w:cs="Tahoma"/>
          <w:color w:val="2A2A2A"/>
          <w:lang w:val="en-TT"/>
        </w:rPr>
      </w:pPr>
    </w:p>
    <w:p w:rsidR="00405262" w:rsidRPr="004753C9" w:rsidRDefault="00405262" w:rsidP="00405262">
      <w:pPr>
        <w:pStyle w:val="SubsectionText"/>
        <w:rPr>
          <w:rFonts w:ascii="Bookman Old Style" w:hAnsi="Bookman Old Style" w:cs="Tahoma"/>
          <w:caps/>
          <w:color w:val="2A2A2A"/>
          <w:lang w:val="en-TT"/>
        </w:rPr>
      </w:pPr>
    </w:p>
    <w:p w:rsidR="00405262" w:rsidRPr="00405262" w:rsidRDefault="00405262" w:rsidP="00405262">
      <w:pPr>
        <w:pStyle w:val="Section"/>
        <w:spacing w:line="360" w:lineRule="auto"/>
        <w:rPr>
          <w:rFonts w:ascii="Bookman Old Style" w:hAnsi="Bookman Old Style"/>
          <w:color w:val="auto"/>
        </w:rPr>
      </w:pPr>
      <w:r w:rsidRPr="0078203B">
        <w:rPr>
          <w:rFonts w:ascii="Bookman Old Style" w:hAnsi="Bookman Old Style"/>
          <w:color w:val="auto"/>
        </w:rPr>
        <w:lastRenderedPageBreak/>
        <w:t>Experience</w:t>
      </w:r>
    </w:p>
    <w:p w:rsidR="00201918" w:rsidRPr="0078203B" w:rsidRDefault="00986AC2" w:rsidP="00CD4D06">
      <w:pPr>
        <w:pStyle w:val="Subsection"/>
        <w:spacing w:line="360" w:lineRule="auto"/>
        <w:rPr>
          <w:rFonts w:ascii="Bookman Old Style" w:hAnsi="Bookman Old Style"/>
          <w:smallCaps/>
          <w:color w:val="auto"/>
        </w:rPr>
      </w:pPr>
      <w:r w:rsidRPr="0078203B">
        <w:rPr>
          <w:rFonts w:ascii="Bookman Old Style" w:hAnsi="Bookman Old Style" w:cs="Tahoma"/>
          <w:smallCaps/>
          <w:color w:val="2A2A2A"/>
          <w:lang w:val="en-TT"/>
        </w:rPr>
        <w:t>A</w:t>
      </w:r>
      <w:r w:rsidR="0078203B" w:rsidRPr="0078203B">
        <w:rPr>
          <w:rFonts w:ascii="Bookman Old Style" w:hAnsi="Bookman Old Style" w:cs="Tahoma"/>
          <w:smallCaps/>
          <w:color w:val="2A2A2A"/>
          <w:lang w:val="en-TT"/>
        </w:rPr>
        <w:t>pr</w:t>
      </w:r>
      <w:r w:rsidRPr="0078203B">
        <w:rPr>
          <w:rFonts w:ascii="Bookman Old Style" w:hAnsi="Bookman Old Style" w:cs="Tahoma"/>
          <w:smallCaps/>
          <w:color w:val="2A2A2A"/>
          <w:lang w:val="en-TT"/>
        </w:rPr>
        <w:t xml:space="preserve"> 2008</w:t>
      </w:r>
      <w:r w:rsidRPr="0078203B">
        <w:rPr>
          <w:rStyle w:val="SubsectionDateChar1"/>
          <w:rFonts w:ascii="Bookman Old Style" w:hAnsi="Bookman Old Style"/>
          <w:smallCaps/>
          <w:color w:val="auto"/>
        </w:rPr>
        <w:t>–Feb 2009</w:t>
      </w:r>
      <w:r w:rsidR="00201918" w:rsidRPr="0078203B">
        <w:rPr>
          <w:rStyle w:val="SubsectionDateChar1"/>
          <w:rFonts w:ascii="Bookman Old Style" w:hAnsi="Bookman Old Style"/>
          <w:smallCaps/>
          <w:color w:val="auto"/>
        </w:rPr>
        <w:t xml:space="preserve"> | </w:t>
      </w:r>
      <w:r w:rsidRPr="0078203B">
        <w:rPr>
          <w:rFonts w:ascii="Bookman Old Style" w:hAnsi="Bookman Old Style" w:cs="Tahoma"/>
          <w:bCs/>
          <w:smallCaps/>
          <w:color w:val="2A2A2A"/>
          <w:lang w:val="en-TT"/>
        </w:rPr>
        <w:t xml:space="preserve">Casting Operator                                                                                                                                      </w:t>
      </w:r>
    </w:p>
    <w:p w:rsidR="00201918" w:rsidRDefault="00986AC2" w:rsidP="00405262">
      <w:pPr>
        <w:rPr>
          <w:rFonts w:ascii="Bookman Old Style" w:hAnsi="Bookman Old Style" w:cs="Tahoma"/>
          <w:color w:val="2A2A2A"/>
          <w:lang w:val="en-TT"/>
        </w:rPr>
      </w:pPr>
      <w:r w:rsidRPr="0078203B">
        <w:rPr>
          <w:rFonts w:ascii="Bookman Old Style" w:hAnsi="Bookman Old Style" w:cs="Tahoma"/>
          <w:caps/>
          <w:color w:val="2A2A2A"/>
          <w:lang w:val="en-TT"/>
        </w:rPr>
        <w:t>aRCELORMITTAL POINT LISAS lIMITED</w:t>
      </w:r>
      <w:r w:rsidR="00405262">
        <w:rPr>
          <w:rFonts w:ascii="Bookman Old Style" w:hAnsi="Bookman Old Style" w:cs="Tahoma"/>
          <w:caps/>
          <w:color w:val="2A2A2A"/>
          <w:lang w:val="en-TT"/>
        </w:rPr>
        <w:tab/>
      </w:r>
      <w:r w:rsidR="00405262">
        <w:rPr>
          <w:rFonts w:ascii="Bookman Old Style" w:hAnsi="Bookman Old Style" w:cs="Tahoma"/>
          <w:caps/>
          <w:color w:val="2A2A2A"/>
          <w:lang w:val="en-TT"/>
        </w:rPr>
        <w:tab/>
      </w:r>
      <w:r w:rsidR="00405262">
        <w:rPr>
          <w:rFonts w:ascii="Bookman Old Style" w:hAnsi="Bookman Old Style" w:cs="Tahoma"/>
          <w:caps/>
          <w:color w:val="2A2A2A"/>
          <w:lang w:val="en-TT"/>
        </w:rPr>
        <w:tab/>
      </w:r>
      <w:r w:rsidR="00405262">
        <w:rPr>
          <w:rFonts w:ascii="Bookman Old Style" w:hAnsi="Bookman Old Style" w:cs="Tahoma"/>
          <w:caps/>
          <w:color w:val="2A2A2A"/>
          <w:lang w:val="en-TT"/>
        </w:rPr>
        <w:tab/>
      </w:r>
      <w:r w:rsidR="00405262">
        <w:rPr>
          <w:rFonts w:ascii="Bookman Old Style" w:hAnsi="Bookman Old Style" w:cs="Tahoma"/>
          <w:caps/>
          <w:color w:val="2A2A2A"/>
          <w:lang w:val="en-TT"/>
        </w:rPr>
        <w:tab/>
        <w:t xml:space="preserve">              </w:t>
      </w:r>
      <w:r w:rsidRPr="0078203B">
        <w:rPr>
          <w:rFonts w:ascii="Bookman Old Style" w:hAnsi="Bookman Old Style" w:cs="Tahoma"/>
          <w:color w:val="2A2A2A"/>
          <w:lang w:val="en-TT"/>
        </w:rPr>
        <w:t>Ensuring safe and efficient start and operation of the casting machine.</w:t>
      </w:r>
    </w:p>
    <w:p w:rsidR="007E40E9" w:rsidRDefault="007E40E9" w:rsidP="00942F7E">
      <w:pPr>
        <w:spacing w:line="360" w:lineRule="auto"/>
        <w:rPr>
          <w:rFonts w:ascii="Bookman Old Style" w:hAnsi="Bookman Old Style" w:cs="Tahoma"/>
          <w:color w:val="2A2A2A"/>
          <w:lang w:val="en-TT"/>
        </w:rPr>
      </w:pPr>
    </w:p>
    <w:p w:rsidR="00201918" w:rsidRDefault="00201918" w:rsidP="00405262">
      <w:pPr>
        <w:pStyle w:val="Section"/>
        <w:spacing w:line="360" w:lineRule="auto"/>
        <w:rPr>
          <w:rFonts w:ascii="Bookman Old Style" w:hAnsi="Bookman Old Style"/>
          <w:color w:val="auto"/>
        </w:rPr>
      </w:pPr>
      <w:r w:rsidRPr="00942F7E">
        <w:rPr>
          <w:rFonts w:ascii="Bookman Old Style" w:hAnsi="Bookman Old Style"/>
          <w:color w:val="auto"/>
        </w:rPr>
        <w:t>Education</w:t>
      </w:r>
    </w:p>
    <w:p w:rsidR="00942F7E" w:rsidRPr="00405262" w:rsidRDefault="00942F7E" w:rsidP="00405262">
      <w:pPr>
        <w:pStyle w:val="Subsection"/>
        <w:spacing w:line="276" w:lineRule="auto"/>
        <w:rPr>
          <w:rFonts w:ascii="Bookman Old Style" w:hAnsi="Bookman Old Style"/>
          <w:color w:val="auto"/>
        </w:rPr>
      </w:pPr>
      <w:r w:rsidRPr="00CD4D06">
        <w:rPr>
          <w:rStyle w:val="SubsectionDateChar1"/>
          <w:rFonts w:ascii="Bookman Old Style" w:hAnsi="Bookman Old Style"/>
          <w:smallCaps/>
          <w:color w:val="auto"/>
        </w:rPr>
        <w:t>Nov 2007</w:t>
      </w:r>
      <w:r w:rsidR="00201918" w:rsidRPr="00942F7E">
        <w:rPr>
          <w:rStyle w:val="SubsectionDateChar1"/>
          <w:rFonts w:ascii="Bookman Old Style" w:hAnsi="Bookman Old Style"/>
          <w:color w:val="auto"/>
        </w:rPr>
        <w:t xml:space="preserve"> |</w:t>
      </w:r>
      <w:r w:rsidR="00405262" w:rsidRPr="00405262">
        <w:rPr>
          <w:rFonts w:ascii="Bookman Old Style" w:hAnsi="Bookman Old Style" w:cs="Tahoma"/>
          <w:smallCaps/>
          <w:color w:val="2A2A2A"/>
          <w:lang w:val="en-TT"/>
        </w:rPr>
        <w:t>Technician’s Diploma</w:t>
      </w:r>
      <w:r w:rsidR="00405262">
        <w:rPr>
          <w:rFonts w:ascii="Bookman Old Style" w:hAnsi="Bookman Old Style" w:cs="Tahoma"/>
          <w:b w:val="0"/>
          <w:smallCaps/>
          <w:color w:val="2A2A2A"/>
          <w:lang w:val="en-TT"/>
        </w:rPr>
        <w:tab/>
      </w:r>
      <w:r w:rsidR="00405262">
        <w:rPr>
          <w:rFonts w:ascii="Bookman Old Style" w:hAnsi="Bookman Old Style" w:cs="Tahoma"/>
          <w:b w:val="0"/>
          <w:smallCaps/>
          <w:color w:val="2A2A2A"/>
          <w:lang w:val="en-TT"/>
        </w:rPr>
        <w:tab/>
      </w:r>
      <w:r w:rsidR="00405262">
        <w:rPr>
          <w:rFonts w:ascii="Bookman Old Style" w:hAnsi="Bookman Old Style" w:cs="Tahoma"/>
          <w:b w:val="0"/>
          <w:smallCaps/>
          <w:color w:val="2A2A2A"/>
          <w:lang w:val="en-TT"/>
        </w:rPr>
        <w:tab/>
      </w:r>
      <w:r w:rsidR="00405262">
        <w:rPr>
          <w:rFonts w:ascii="Bookman Old Style" w:hAnsi="Bookman Old Style" w:cs="Tahoma"/>
          <w:b w:val="0"/>
          <w:smallCaps/>
          <w:color w:val="2A2A2A"/>
          <w:lang w:val="en-TT"/>
        </w:rPr>
        <w:tab/>
      </w:r>
      <w:r w:rsidR="00405262">
        <w:rPr>
          <w:rFonts w:ascii="Bookman Old Style" w:hAnsi="Bookman Old Style" w:cs="Tahoma"/>
          <w:b w:val="0"/>
          <w:smallCaps/>
          <w:color w:val="2A2A2A"/>
          <w:lang w:val="en-TT"/>
        </w:rPr>
        <w:tab/>
      </w:r>
      <w:r w:rsidR="00405262">
        <w:rPr>
          <w:rFonts w:ascii="Bookman Old Style" w:hAnsi="Bookman Old Style" w:cs="Tahoma"/>
          <w:b w:val="0"/>
          <w:smallCaps/>
          <w:color w:val="2A2A2A"/>
          <w:lang w:val="en-TT"/>
        </w:rPr>
        <w:tab/>
      </w:r>
      <w:r w:rsidR="00405262">
        <w:rPr>
          <w:rFonts w:ascii="Bookman Old Style" w:hAnsi="Bookman Old Style" w:cs="Tahoma"/>
          <w:b w:val="0"/>
          <w:smallCaps/>
          <w:color w:val="2A2A2A"/>
          <w:lang w:val="en-TT"/>
        </w:rPr>
        <w:tab/>
        <w:t xml:space="preserve"> </w:t>
      </w:r>
      <w:r w:rsidRPr="00942F7E">
        <w:rPr>
          <w:rFonts w:ascii="Bookman Old Style" w:hAnsi="Bookman Old Style" w:cs="Tahoma"/>
          <w:smallCaps/>
          <w:color w:val="2A2A2A"/>
          <w:lang w:val="en-TT"/>
        </w:rPr>
        <w:t>Mechanical Engineering Technology</w:t>
      </w:r>
      <w:r w:rsidR="00405262" w:rsidRPr="00405262">
        <w:rPr>
          <w:rStyle w:val="SubsectionDateChar1"/>
          <w:rFonts w:ascii="Bookman Old Style" w:hAnsi="Bookman Old Style"/>
          <w:b w:val="0"/>
          <w:smallCaps/>
          <w:color w:val="auto"/>
        </w:rPr>
        <w:t xml:space="preserve"> </w:t>
      </w:r>
      <w:r w:rsidR="00405262">
        <w:rPr>
          <w:rStyle w:val="SubsectionDateChar1"/>
          <w:rFonts w:ascii="Bookman Old Style" w:hAnsi="Bookman Old Style"/>
          <w:b w:val="0"/>
          <w:smallCaps/>
          <w:color w:val="auto"/>
        </w:rPr>
        <w:tab/>
      </w:r>
      <w:r w:rsidR="00405262">
        <w:rPr>
          <w:rStyle w:val="SubsectionDateChar1"/>
          <w:rFonts w:ascii="Bookman Old Style" w:hAnsi="Bookman Old Style"/>
          <w:b w:val="0"/>
          <w:smallCaps/>
          <w:color w:val="auto"/>
        </w:rPr>
        <w:tab/>
      </w:r>
      <w:r w:rsidR="00405262">
        <w:rPr>
          <w:rStyle w:val="SubsectionDateChar1"/>
          <w:rFonts w:ascii="Bookman Old Style" w:hAnsi="Bookman Old Style"/>
          <w:b w:val="0"/>
          <w:smallCaps/>
          <w:color w:val="auto"/>
        </w:rPr>
        <w:tab/>
      </w:r>
      <w:r w:rsidR="00405262">
        <w:rPr>
          <w:rStyle w:val="SubsectionDateChar1"/>
          <w:rFonts w:ascii="Bookman Old Style" w:hAnsi="Bookman Old Style"/>
          <w:b w:val="0"/>
          <w:smallCaps/>
          <w:color w:val="auto"/>
        </w:rPr>
        <w:tab/>
      </w:r>
      <w:r w:rsidR="00405262">
        <w:rPr>
          <w:rStyle w:val="SubsectionDateChar1"/>
          <w:rFonts w:ascii="Bookman Old Style" w:hAnsi="Bookman Old Style"/>
          <w:b w:val="0"/>
          <w:smallCaps/>
          <w:color w:val="auto"/>
        </w:rPr>
        <w:tab/>
        <w:t xml:space="preserve">          </w:t>
      </w:r>
      <w:r w:rsidR="00405262" w:rsidRPr="00405262">
        <w:rPr>
          <w:rStyle w:val="SubsectionDateChar1"/>
          <w:rFonts w:ascii="Bookman Old Style" w:hAnsi="Bookman Old Style"/>
          <w:b w:val="0"/>
          <w:smallCaps/>
          <w:color w:val="auto"/>
        </w:rPr>
        <w:t xml:space="preserve">San Fernando Technical Institute </w:t>
      </w:r>
      <w:r w:rsidR="00405262" w:rsidRPr="00405262">
        <w:rPr>
          <w:rFonts w:ascii="Bookman Old Style" w:hAnsi="Bookman Old Style" w:cs="Tahoma"/>
          <w:b w:val="0"/>
          <w:smallCaps/>
          <w:color w:val="2A2A2A"/>
          <w:lang w:val="en-TT"/>
        </w:rPr>
        <w:t>                      </w:t>
      </w:r>
    </w:p>
    <w:p w:rsidR="00405262" w:rsidRDefault="00405262" w:rsidP="00942F7E">
      <w:pPr>
        <w:pStyle w:val="Subsection"/>
        <w:spacing w:line="360" w:lineRule="auto"/>
        <w:rPr>
          <w:rStyle w:val="SubsectionDateChar1"/>
          <w:rFonts w:ascii="Bookman Old Style" w:hAnsi="Bookman Old Style"/>
          <w:color w:val="auto"/>
        </w:rPr>
      </w:pPr>
    </w:p>
    <w:p w:rsidR="00CD4D06" w:rsidRPr="00CD4D06" w:rsidRDefault="00CD4D06" w:rsidP="00CD4D06"/>
    <w:p w:rsidR="00942F7E" w:rsidRPr="00CC74EF" w:rsidRDefault="00942F7E" w:rsidP="00942F7E">
      <w:pPr>
        <w:pStyle w:val="Subsection"/>
        <w:spacing w:line="360" w:lineRule="auto"/>
        <w:rPr>
          <w:rFonts w:ascii="Bookman Old Style" w:hAnsi="Bookman Old Style"/>
          <w:smallCaps/>
          <w:color w:val="auto"/>
        </w:rPr>
      </w:pPr>
      <w:r w:rsidRPr="00CC74EF">
        <w:rPr>
          <w:rStyle w:val="SubsectionDateChar1"/>
          <w:rFonts w:ascii="Bookman Old Style" w:hAnsi="Bookman Old Style"/>
          <w:smallCaps/>
          <w:color w:val="auto"/>
        </w:rPr>
        <w:t>Jun 2003 |</w:t>
      </w:r>
      <w:r w:rsidRPr="00CC74EF">
        <w:rPr>
          <w:rFonts w:ascii="Bookman Old Style" w:hAnsi="Bookman Old Style"/>
          <w:smallCaps/>
          <w:color w:val="auto"/>
        </w:rPr>
        <w:t xml:space="preserve"> St. Kevin’s College</w:t>
      </w:r>
    </w:p>
    <w:p w:rsidR="00942F7E" w:rsidRPr="00405262" w:rsidRDefault="00942F7E" w:rsidP="00405262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ascii="Bookman Old Style" w:hAnsi="Bookman Old Style"/>
          <w:smallCaps/>
          <w:color w:val="auto"/>
        </w:rPr>
      </w:pPr>
      <w:r w:rsidRPr="00405262">
        <w:rPr>
          <w:rFonts w:ascii="Bookman Old Style" w:hAnsi="Bookman Old Style"/>
          <w:smallCaps/>
          <w:color w:val="auto"/>
        </w:rPr>
        <w:t>C.X.C O’Level</w:t>
      </w:r>
    </w:p>
    <w:p w:rsidR="00405262" w:rsidRDefault="00405262" w:rsidP="00942F7E">
      <w:pPr>
        <w:pStyle w:val="ListBullet"/>
        <w:numPr>
          <w:ilvl w:val="0"/>
          <w:numId w:val="0"/>
        </w:numPr>
        <w:ind w:left="360" w:hanging="360"/>
        <w:rPr>
          <w:rFonts w:ascii="Bookman Old Style" w:hAnsi="Bookman Old Style"/>
          <w:color w:val="auto"/>
        </w:rPr>
      </w:pPr>
      <w:r>
        <w:rPr>
          <w:rFonts w:ascii="Bookman Old Style" w:hAnsi="Bookman Old Style"/>
          <w:color w:val="auto"/>
        </w:rPr>
        <w:t>Mathematics</w:t>
      </w:r>
      <w:r>
        <w:rPr>
          <w:rFonts w:ascii="Bookman Old Style" w:hAnsi="Bookman Old Style"/>
          <w:color w:val="auto"/>
        </w:rPr>
        <w:tab/>
      </w:r>
      <w:r>
        <w:rPr>
          <w:rFonts w:ascii="Bookman Old Style" w:hAnsi="Bookman Old Style"/>
          <w:color w:val="auto"/>
        </w:rPr>
        <w:tab/>
        <w:t>II</w:t>
      </w:r>
    </w:p>
    <w:p w:rsidR="00405262" w:rsidRDefault="00405262" w:rsidP="00942F7E">
      <w:pPr>
        <w:pStyle w:val="ListBullet"/>
        <w:numPr>
          <w:ilvl w:val="0"/>
          <w:numId w:val="0"/>
        </w:numPr>
        <w:ind w:left="360" w:hanging="360"/>
        <w:rPr>
          <w:rFonts w:ascii="Bookman Old Style" w:hAnsi="Bookman Old Style"/>
          <w:color w:val="auto"/>
        </w:rPr>
      </w:pPr>
      <w:r>
        <w:rPr>
          <w:rFonts w:ascii="Bookman Old Style" w:hAnsi="Bookman Old Style"/>
          <w:color w:val="auto"/>
        </w:rPr>
        <w:t>Physics</w:t>
      </w:r>
      <w:r>
        <w:rPr>
          <w:rFonts w:ascii="Bookman Old Style" w:hAnsi="Bookman Old Style"/>
          <w:color w:val="auto"/>
        </w:rPr>
        <w:tab/>
      </w:r>
      <w:r>
        <w:rPr>
          <w:rFonts w:ascii="Bookman Old Style" w:hAnsi="Bookman Old Style"/>
          <w:color w:val="auto"/>
        </w:rPr>
        <w:tab/>
        <w:t>II</w:t>
      </w:r>
    </w:p>
    <w:p w:rsidR="00405262" w:rsidRDefault="00405262" w:rsidP="00942F7E">
      <w:pPr>
        <w:pStyle w:val="ListBullet"/>
        <w:numPr>
          <w:ilvl w:val="0"/>
          <w:numId w:val="0"/>
        </w:numPr>
        <w:ind w:left="360" w:hanging="360"/>
        <w:rPr>
          <w:rFonts w:ascii="Bookman Old Style" w:hAnsi="Bookman Old Style"/>
          <w:color w:val="auto"/>
        </w:rPr>
      </w:pPr>
      <w:r>
        <w:rPr>
          <w:rFonts w:ascii="Bookman Old Style" w:hAnsi="Bookman Old Style"/>
          <w:color w:val="auto"/>
        </w:rPr>
        <w:t>Biology</w:t>
      </w:r>
      <w:r>
        <w:rPr>
          <w:rFonts w:ascii="Bookman Old Style" w:hAnsi="Bookman Old Style"/>
          <w:color w:val="auto"/>
        </w:rPr>
        <w:tab/>
      </w:r>
      <w:r>
        <w:rPr>
          <w:rFonts w:ascii="Bookman Old Style" w:hAnsi="Bookman Old Style"/>
          <w:color w:val="auto"/>
        </w:rPr>
        <w:tab/>
        <w:t>III</w:t>
      </w:r>
    </w:p>
    <w:p w:rsidR="00405262" w:rsidRDefault="00405262" w:rsidP="00942F7E">
      <w:pPr>
        <w:pStyle w:val="ListBullet"/>
        <w:numPr>
          <w:ilvl w:val="0"/>
          <w:numId w:val="0"/>
        </w:numPr>
        <w:ind w:left="360" w:hanging="360"/>
        <w:rPr>
          <w:rFonts w:ascii="Bookman Old Style" w:hAnsi="Bookman Old Style"/>
          <w:color w:val="auto"/>
        </w:rPr>
      </w:pPr>
      <w:r>
        <w:rPr>
          <w:rFonts w:ascii="Bookman Old Style" w:hAnsi="Bookman Old Style"/>
          <w:color w:val="auto"/>
        </w:rPr>
        <w:t xml:space="preserve">Additional </w:t>
      </w:r>
    </w:p>
    <w:p w:rsidR="00405262" w:rsidRDefault="00405262" w:rsidP="00942F7E">
      <w:pPr>
        <w:pStyle w:val="ListBullet"/>
        <w:numPr>
          <w:ilvl w:val="0"/>
          <w:numId w:val="0"/>
        </w:numPr>
        <w:ind w:left="360" w:hanging="360"/>
        <w:rPr>
          <w:rFonts w:ascii="Bookman Old Style" w:hAnsi="Bookman Old Style"/>
          <w:color w:val="auto"/>
        </w:rPr>
      </w:pPr>
      <w:r>
        <w:rPr>
          <w:rFonts w:ascii="Bookman Old Style" w:hAnsi="Bookman Old Style"/>
          <w:color w:val="auto"/>
        </w:rPr>
        <w:t>Mathematics</w:t>
      </w:r>
      <w:r>
        <w:rPr>
          <w:rFonts w:ascii="Bookman Old Style" w:hAnsi="Bookman Old Style"/>
          <w:color w:val="auto"/>
        </w:rPr>
        <w:tab/>
      </w:r>
      <w:r>
        <w:rPr>
          <w:rFonts w:ascii="Bookman Old Style" w:hAnsi="Bookman Old Style"/>
          <w:color w:val="auto"/>
        </w:rPr>
        <w:tab/>
        <w:t>D</w:t>
      </w:r>
    </w:p>
    <w:p w:rsidR="00942F7E" w:rsidRDefault="00942F7E" w:rsidP="00942F7E">
      <w:pPr>
        <w:pStyle w:val="ListBullet"/>
        <w:numPr>
          <w:ilvl w:val="0"/>
          <w:numId w:val="0"/>
        </w:numPr>
        <w:ind w:left="360" w:hanging="360"/>
        <w:rPr>
          <w:rFonts w:ascii="Bookman Old Style" w:hAnsi="Bookman Old Style"/>
          <w:color w:val="auto"/>
        </w:rPr>
      </w:pPr>
    </w:p>
    <w:p w:rsidR="00CD4D06" w:rsidRPr="00942F7E" w:rsidRDefault="00CD4D06" w:rsidP="00942F7E">
      <w:pPr>
        <w:pStyle w:val="ListBullet"/>
        <w:numPr>
          <w:ilvl w:val="0"/>
          <w:numId w:val="0"/>
        </w:numPr>
        <w:ind w:left="360" w:hanging="360"/>
        <w:rPr>
          <w:rFonts w:ascii="Bookman Old Style" w:hAnsi="Bookman Old Style"/>
          <w:color w:val="auto"/>
        </w:rPr>
      </w:pPr>
    </w:p>
    <w:p w:rsidR="00942F7E" w:rsidRPr="00CC74EF" w:rsidRDefault="00942F7E" w:rsidP="00942F7E">
      <w:pPr>
        <w:pStyle w:val="Subsection"/>
        <w:spacing w:line="360" w:lineRule="auto"/>
        <w:rPr>
          <w:rFonts w:ascii="Bookman Old Style" w:hAnsi="Bookman Old Style"/>
          <w:smallCaps/>
          <w:color w:val="auto"/>
        </w:rPr>
      </w:pPr>
      <w:r w:rsidRPr="00CC74EF">
        <w:rPr>
          <w:rStyle w:val="SubsectionDateChar1"/>
          <w:rFonts w:ascii="Bookman Old Style" w:hAnsi="Bookman Old Style"/>
          <w:smallCaps/>
          <w:color w:val="auto"/>
        </w:rPr>
        <w:t>Jun 2002 |</w:t>
      </w:r>
      <w:r w:rsidRPr="00CC74EF">
        <w:rPr>
          <w:rFonts w:ascii="Bookman Old Style" w:hAnsi="Bookman Old Style"/>
          <w:smallCaps/>
          <w:color w:val="auto"/>
        </w:rPr>
        <w:t xml:space="preserve"> Vessigny Government Secondary</w:t>
      </w:r>
    </w:p>
    <w:p w:rsidR="00942F7E" w:rsidRPr="00405262" w:rsidRDefault="00942F7E" w:rsidP="00405262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ascii="Bookman Old Style" w:hAnsi="Bookman Old Style"/>
          <w:smallCaps/>
          <w:color w:val="auto"/>
        </w:rPr>
      </w:pPr>
      <w:r w:rsidRPr="00405262">
        <w:rPr>
          <w:rFonts w:ascii="Bookman Old Style" w:hAnsi="Bookman Old Style"/>
          <w:smallCaps/>
          <w:color w:val="auto"/>
        </w:rPr>
        <w:t>C.X.C O’Level</w:t>
      </w:r>
    </w:p>
    <w:p w:rsidR="00405262" w:rsidRDefault="00405262" w:rsidP="00942F7E">
      <w:pPr>
        <w:pStyle w:val="ListBullet"/>
        <w:numPr>
          <w:ilvl w:val="0"/>
          <w:numId w:val="0"/>
        </w:numPr>
        <w:ind w:left="360" w:hanging="360"/>
        <w:rPr>
          <w:rFonts w:ascii="Bookman Old Style" w:hAnsi="Bookman Old Style"/>
          <w:color w:val="auto"/>
        </w:rPr>
      </w:pPr>
      <w:r>
        <w:rPr>
          <w:rFonts w:ascii="Bookman Old Style" w:hAnsi="Bookman Old Style"/>
          <w:color w:val="auto"/>
        </w:rPr>
        <w:t>English</w:t>
      </w:r>
      <w:r>
        <w:rPr>
          <w:rFonts w:ascii="Bookman Old Style" w:hAnsi="Bookman Old Style"/>
          <w:color w:val="auto"/>
        </w:rPr>
        <w:tab/>
      </w:r>
      <w:r>
        <w:rPr>
          <w:rFonts w:ascii="Bookman Old Style" w:hAnsi="Bookman Old Style"/>
          <w:color w:val="auto"/>
        </w:rPr>
        <w:tab/>
        <w:t>I</w:t>
      </w:r>
    </w:p>
    <w:p w:rsidR="00405262" w:rsidRDefault="00405262" w:rsidP="00942F7E">
      <w:pPr>
        <w:pStyle w:val="ListBullet"/>
        <w:numPr>
          <w:ilvl w:val="0"/>
          <w:numId w:val="0"/>
        </w:numPr>
        <w:ind w:left="360" w:hanging="360"/>
        <w:rPr>
          <w:rFonts w:ascii="Bookman Old Style" w:hAnsi="Bookman Old Style"/>
          <w:color w:val="auto"/>
        </w:rPr>
      </w:pPr>
      <w:r>
        <w:rPr>
          <w:rFonts w:ascii="Bookman Old Style" w:hAnsi="Bookman Old Style"/>
          <w:color w:val="auto"/>
        </w:rPr>
        <w:t>Mathematics</w:t>
      </w:r>
      <w:r>
        <w:rPr>
          <w:rFonts w:ascii="Bookman Old Style" w:hAnsi="Bookman Old Style"/>
          <w:color w:val="auto"/>
        </w:rPr>
        <w:tab/>
      </w:r>
      <w:r>
        <w:rPr>
          <w:rFonts w:ascii="Bookman Old Style" w:hAnsi="Bookman Old Style"/>
          <w:color w:val="auto"/>
        </w:rPr>
        <w:tab/>
        <w:t>II</w:t>
      </w:r>
    </w:p>
    <w:p w:rsidR="00405262" w:rsidRDefault="00405262" w:rsidP="00942F7E">
      <w:pPr>
        <w:pStyle w:val="ListBullet"/>
        <w:numPr>
          <w:ilvl w:val="0"/>
          <w:numId w:val="0"/>
        </w:numPr>
        <w:ind w:left="360" w:hanging="360"/>
        <w:rPr>
          <w:rFonts w:ascii="Bookman Old Style" w:hAnsi="Bookman Old Style"/>
          <w:color w:val="auto"/>
        </w:rPr>
      </w:pPr>
      <w:r>
        <w:rPr>
          <w:rFonts w:ascii="Bookman Old Style" w:hAnsi="Bookman Old Style"/>
          <w:color w:val="auto"/>
        </w:rPr>
        <w:t>Spanish</w:t>
      </w:r>
      <w:r>
        <w:rPr>
          <w:rFonts w:ascii="Bookman Old Style" w:hAnsi="Bookman Old Style"/>
          <w:color w:val="auto"/>
        </w:rPr>
        <w:tab/>
      </w:r>
      <w:r>
        <w:rPr>
          <w:rFonts w:ascii="Bookman Old Style" w:hAnsi="Bookman Old Style"/>
          <w:color w:val="auto"/>
        </w:rPr>
        <w:tab/>
        <w:t>II</w:t>
      </w:r>
    </w:p>
    <w:p w:rsidR="00405262" w:rsidRPr="00942F7E" w:rsidRDefault="00405262" w:rsidP="00942F7E">
      <w:pPr>
        <w:pStyle w:val="ListBullet"/>
        <w:numPr>
          <w:ilvl w:val="0"/>
          <w:numId w:val="0"/>
        </w:numPr>
        <w:ind w:left="360" w:hanging="360"/>
        <w:rPr>
          <w:rFonts w:ascii="Bookman Old Style" w:hAnsi="Bookman Old Style"/>
          <w:color w:val="auto"/>
        </w:rPr>
      </w:pPr>
    </w:p>
    <w:p w:rsidR="00942F7E" w:rsidRPr="0078203B" w:rsidRDefault="00942F7E" w:rsidP="00942F7E">
      <w:pPr>
        <w:pStyle w:val="ListBullet"/>
        <w:numPr>
          <w:ilvl w:val="0"/>
          <w:numId w:val="0"/>
        </w:numPr>
        <w:ind w:left="360"/>
        <w:rPr>
          <w:rFonts w:ascii="Bookman Old Style" w:hAnsi="Bookman Old Style"/>
          <w:color w:val="auto"/>
        </w:rPr>
      </w:pPr>
    </w:p>
    <w:p w:rsidR="00CD4D06" w:rsidRDefault="00CD4D06">
      <w:pPr>
        <w:pStyle w:val="Section"/>
        <w:rPr>
          <w:rFonts w:ascii="Bookman Old Style" w:hAnsi="Bookman Old Style"/>
          <w:color w:val="auto"/>
        </w:rPr>
      </w:pPr>
    </w:p>
    <w:p w:rsidR="006143CA" w:rsidRPr="006143CA" w:rsidRDefault="006143CA" w:rsidP="006143CA"/>
    <w:p w:rsidR="006143CA" w:rsidRDefault="006143CA" w:rsidP="006143CA"/>
    <w:p w:rsidR="006143CA" w:rsidRPr="006143CA" w:rsidRDefault="006143CA" w:rsidP="006143CA"/>
    <w:p w:rsidR="00CD4D06" w:rsidRDefault="00CD4D06">
      <w:pPr>
        <w:pStyle w:val="Section"/>
        <w:rPr>
          <w:rFonts w:ascii="Bookman Old Style" w:hAnsi="Bookman Old Style"/>
          <w:color w:val="auto"/>
        </w:rPr>
      </w:pPr>
    </w:p>
    <w:p w:rsidR="002345E6" w:rsidRPr="0078203B" w:rsidRDefault="00FB17B4" w:rsidP="00CD4D06">
      <w:pPr>
        <w:pStyle w:val="Section"/>
        <w:spacing w:line="360" w:lineRule="auto"/>
        <w:rPr>
          <w:rFonts w:ascii="Bookman Old Style" w:hAnsi="Bookman Old Style"/>
          <w:color w:val="auto"/>
        </w:rPr>
      </w:pPr>
      <w:r w:rsidRPr="0078203B">
        <w:rPr>
          <w:rFonts w:ascii="Bookman Old Style" w:hAnsi="Bookman Old Style"/>
          <w:color w:val="auto"/>
        </w:rPr>
        <w:lastRenderedPageBreak/>
        <w:t>Skills</w:t>
      </w:r>
    </w:p>
    <w:p w:rsidR="002345E6" w:rsidRPr="00014892" w:rsidRDefault="00942F7E" w:rsidP="00942F7E">
      <w:pPr>
        <w:pStyle w:val="ListBullet"/>
        <w:spacing w:line="360" w:lineRule="auto"/>
        <w:rPr>
          <w:rFonts w:ascii="Bookman Old Style" w:hAnsi="Bookman Old Style"/>
          <w:color w:val="auto"/>
        </w:rPr>
      </w:pPr>
      <w:r>
        <w:rPr>
          <w:rFonts w:ascii="Palatino Linotype" w:hAnsi="Palatino Linotype" w:cs="Tahoma"/>
          <w:color w:val="2A2A2A"/>
          <w:lang w:val="en-TT"/>
        </w:rPr>
        <w:t>Certificate of Participation in Occupational Safety and Health Administration (OSHA) -       30 hour General Industry E.H.A.S.S     </w:t>
      </w:r>
    </w:p>
    <w:p w:rsidR="00014892" w:rsidRDefault="00014892" w:rsidP="00942F7E">
      <w:pPr>
        <w:pStyle w:val="ListBullet"/>
        <w:spacing w:line="360" w:lineRule="auto"/>
        <w:rPr>
          <w:rFonts w:ascii="Bookman Old Style" w:hAnsi="Bookman Old Style"/>
          <w:color w:val="auto"/>
        </w:rPr>
      </w:pPr>
      <w:r>
        <w:rPr>
          <w:rFonts w:ascii="Palatino Linotype" w:hAnsi="Palatino Linotype" w:cs="Tahoma"/>
          <w:color w:val="2A2A2A"/>
          <w:lang w:val="en-TT"/>
        </w:rPr>
        <w:t>Ce</w:t>
      </w:r>
      <w:r w:rsidR="00D45849">
        <w:rPr>
          <w:rFonts w:ascii="Palatino Linotype" w:hAnsi="Palatino Linotype" w:cs="Tahoma"/>
          <w:color w:val="2A2A2A"/>
          <w:lang w:val="en-TT"/>
        </w:rPr>
        <w:t xml:space="preserve">rtificate of Recognition in Central </w:t>
      </w:r>
      <w:r>
        <w:rPr>
          <w:rFonts w:ascii="Palatino Linotype" w:hAnsi="Palatino Linotype" w:cs="Tahoma"/>
          <w:color w:val="2A2A2A"/>
          <w:lang w:val="en-TT"/>
        </w:rPr>
        <w:t>Station Operator</w:t>
      </w:r>
      <w:r w:rsidR="00D45849">
        <w:rPr>
          <w:rFonts w:ascii="Palatino Linotype" w:hAnsi="Palatino Linotype" w:cs="Tahoma"/>
          <w:color w:val="2A2A2A"/>
          <w:lang w:val="en-TT"/>
        </w:rPr>
        <w:t xml:space="preserve"> level 1</w:t>
      </w:r>
    </w:p>
    <w:p w:rsidR="00942F7E" w:rsidRDefault="00942F7E" w:rsidP="00942F7E">
      <w:pPr>
        <w:pStyle w:val="ListBullet"/>
        <w:spacing w:line="360" w:lineRule="auto"/>
        <w:rPr>
          <w:rFonts w:ascii="Bookman Old Style" w:hAnsi="Bookman Old Style"/>
          <w:color w:val="auto"/>
        </w:rPr>
      </w:pPr>
      <w:r>
        <w:rPr>
          <w:rFonts w:ascii="Palatino Linotype" w:hAnsi="Palatino Linotype" w:cs="Tahoma"/>
          <w:color w:val="2A2A2A"/>
          <w:lang w:val="en-TT"/>
        </w:rPr>
        <w:t xml:space="preserve">Certificate of Completion in </w:t>
      </w:r>
      <w:r w:rsidR="00405262">
        <w:rPr>
          <w:rFonts w:ascii="Palatino Linotype" w:hAnsi="Palatino Linotype" w:cs="Tahoma"/>
          <w:color w:val="2A2A2A"/>
          <w:lang w:val="en-TT"/>
        </w:rPr>
        <w:t>Industrial Mechanical Maintenance- N.E.S.C.</w:t>
      </w:r>
    </w:p>
    <w:p w:rsidR="00405262" w:rsidRPr="00CD4D06" w:rsidRDefault="00942F7E" w:rsidP="00CD4D06">
      <w:pPr>
        <w:pStyle w:val="ListBullet"/>
        <w:spacing w:line="360" w:lineRule="auto"/>
        <w:rPr>
          <w:rFonts w:ascii="Bookman Old Style" w:hAnsi="Bookman Old Style"/>
          <w:color w:val="auto"/>
        </w:rPr>
      </w:pPr>
      <w:r>
        <w:rPr>
          <w:rFonts w:ascii="Palatino Linotype" w:hAnsi="Palatino Linotype" w:cs="Tahoma"/>
          <w:color w:val="2A2A2A"/>
          <w:lang w:val="en-TT"/>
        </w:rPr>
        <w:t>Certificate in the AutoCAD Computer Program- Institute of Tertiary Tutors</w:t>
      </w:r>
    </w:p>
    <w:p w:rsidR="00CD4D06" w:rsidRPr="00CD4D06" w:rsidRDefault="00CD4D06" w:rsidP="00CD4D06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Bookman Old Style" w:hAnsi="Bookman Old Style"/>
          <w:color w:val="auto"/>
        </w:rPr>
      </w:pPr>
    </w:p>
    <w:p w:rsidR="00942F7E" w:rsidRDefault="00942F7E" w:rsidP="00405262">
      <w:pPr>
        <w:pStyle w:val="Section"/>
        <w:spacing w:line="360" w:lineRule="auto"/>
        <w:rPr>
          <w:rFonts w:ascii="Bookman Old Style" w:hAnsi="Bookman Old Style"/>
          <w:color w:val="auto"/>
        </w:rPr>
      </w:pPr>
      <w:r>
        <w:rPr>
          <w:rFonts w:ascii="Bookman Old Style" w:hAnsi="Bookman Old Style"/>
          <w:color w:val="auto"/>
        </w:rPr>
        <w:t xml:space="preserve">References </w:t>
      </w:r>
    </w:p>
    <w:p w:rsidR="00942F7E" w:rsidRPr="007D4570" w:rsidRDefault="00942F7E" w:rsidP="00405262">
      <w:pPr>
        <w:pStyle w:val="ecxmsonormal"/>
        <w:shd w:val="clear" w:color="auto" w:fill="FFFFFF"/>
        <w:tabs>
          <w:tab w:val="left" w:pos="1701"/>
        </w:tabs>
        <w:spacing w:line="276" w:lineRule="auto"/>
        <w:rPr>
          <w:rFonts w:ascii="Palatino Linotype" w:hAnsi="Palatino Linotype" w:cs="Tahoma"/>
          <w:color w:val="2A2A2A"/>
          <w:szCs w:val="20"/>
        </w:rPr>
      </w:pPr>
      <w:r w:rsidRPr="007D4570">
        <w:rPr>
          <w:rFonts w:ascii="Palatino Linotype" w:hAnsi="Palatino Linotype" w:cs="Tahoma"/>
          <w:color w:val="2A2A2A"/>
          <w:lang w:val="en-TT"/>
        </w:rPr>
        <w:t>Dr. Stacy DeGale</w:t>
      </w:r>
      <w:r>
        <w:rPr>
          <w:rFonts w:ascii="Palatino Linotype" w:hAnsi="Palatino Linotype" w:cs="Tahoma"/>
          <w:color w:val="2A2A2A"/>
          <w:szCs w:val="20"/>
        </w:rPr>
        <w:tab/>
      </w:r>
      <w:r>
        <w:rPr>
          <w:rFonts w:ascii="Palatino Linotype" w:hAnsi="Palatino Linotype" w:cs="Tahoma"/>
          <w:color w:val="2A2A2A"/>
          <w:szCs w:val="20"/>
        </w:rPr>
        <w:tab/>
      </w:r>
      <w:r>
        <w:rPr>
          <w:rFonts w:ascii="Palatino Linotype" w:hAnsi="Palatino Linotype" w:cs="Tahoma"/>
          <w:color w:val="2A2A2A"/>
          <w:szCs w:val="20"/>
        </w:rPr>
        <w:tab/>
      </w:r>
      <w:r>
        <w:rPr>
          <w:rFonts w:ascii="Palatino Linotype" w:hAnsi="Palatino Linotype" w:cs="Tahoma"/>
          <w:color w:val="2A2A2A"/>
          <w:szCs w:val="20"/>
        </w:rPr>
        <w:tab/>
      </w:r>
      <w:r>
        <w:rPr>
          <w:rFonts w:ascii="Palatino Linotype" w:hAnsi="Palatino Linotype" w:cs="Tahoma"/>
          <w:color w:val="2A2A2A"/>
          <w:szCs w:val="20"/>
        </w:rPr>
        <w:tab/>
      </w:r>
      <w:r>
        <w:rPr>
          <w:rFonts w:ascii="Palatino Linotype" w:hAnsi="Palatino Linotype" w:cs="Tahoma"/>
          <w:color w:val="2A2A2A"/>
          <w:szCs w:val="20"/>
        </w:rPr>
        <w:tab/>
      </w:r>
      <w:r>
        <w:rPr>
          <w:rFonts w:ascii="Palatino Linotype" w:hAnsi="Palatino Linotype" w:cs="Tahoma"/>
          <w:color w:val="2A2A2A"/>
          <w:szCs w:val="20"/>
        </w:rPr>
        <w:tab/>
      </w:r>
      <w:r>
        <w:rPr>
          <w:rFonts w:ascii="Palatino Linotype" w:hAnsi="Palatino Linotype" w:cs="Tahoma"/>
          <w:color w:val="2A2A2A"/>
          <w:szCs w:val="20"/>
        </w:rPr>
        <w:tab/>
        <w:t xml:space="preserve">            </w:t>
      </w:r>
      <w:r w:rsidR="00405262">
        <w:rPr>
          <w:rFonts w:ascii="Palatino Linotype" w:hAnsi="Palatino Linotype" w:cs="Tahoma"/>
          <w:color w:val="2A2A2A"/>
          <w:szCs w:val="20"/>
        </w:rPr>
        <w:t xml:space="preserve">                      </w:t>
      </w:r>
      <w:r>
        <w:rPr>
          <w:rFonts w:ascii="Palatino Linotype" w:hAnsi="Palatino Linotype" w:cs="Tahoma"/>
          <w:color w:val="2A2A2A"/>
          <w:szCs w:val="20"/>
        </w:rPr>
        <w:t xml:space="preserve">Physical Therapist- Back in Motion Physical Therapy Services                       </w:t>
      </w:r>
      <w:r>
        <w:rPr>
          <w:rFonts w:ascii="Palatino Linotype" w:hAnsi="Palatino Linotype" w:cs="Tahoma"/>
          <w:color w:val="2A2A2A"/>
          <w:szCs w:val="20"/>
        </w:rPr>
        <w:tab/>
      </w:r>
      <w:r>
        <w:rPr>
          <w:rFonts w:ascii="Palatino Linotype" w:hAnsi="Palatino Linotype" w:cs="Tahoma"/>
          <w:color w:val="2A2A2A"/>
          <w:szCs w:val="20"/>
        </w:rPr>
        <w:tab/>
      </w:r>
      <w:r>
        <w:rPr>
          <w:rFonts w:ascii="Palatino Linotype" w:hAnsi="Palatino Linotype" w:cs="Tahoma"/>
          <w:color w:val="2A2A2A"/>
          <w:szCs w:val="20"/>
        </w:rPr>
        <w:tab/>
        <w:t xml:space="preserve"> 648-6214</w:t>
      </w:r>
    </w:p>
    <w:p w:rsidR="00942F7E" w:rsidRDefault="00942F7E" w:rsidP="00405262">
      <w:pPr>
        <w:pStyle w:val="ecxmsonormal"/>
        <w:shd w:val="clear" w:color="auto" w:fill="FFFFFF"/>
        <w:tabs>
          <w:tab w:val="left" w:pos="1701"/>
        </w:tabs>
        <w:spacing w:line="276" w:lineRule="auto"/>
        <w:rPr>
          <w:rFonts w:ascii="Palatino Linotype" w:hAnsi="Palatino Linotype" w:cs="Tahoma"/>
          <w:color w:val="2A2A2A"/>
          <w:szCs w:val="20"/>
        </w:rPr>
      </w:pPr>
      <w:r w:rsidRPr="007D4570">
        <w:rPr>
          <w:rFonts w:ascii="Palatino Linotype" w:hAnsi="Palatino Linotype" w:cs="Tahoma"/>
          <w:color w:val="2A2A2A"/>
          <w:szCs w:val="20"/>
        </w:rPr>
        <w:t xml:space="preserve">Curtis </w:t>
      </w:r>
      <w:r w:rsidR="00CC74EF" w:rsidRPr="007D4570">
        <w:rPr>
          <w:rFonts w:ascii="Palatino Linotype" w:hAnsi="Palatino Linotype" w:cs="Tahoma"/>
          <w:color w:val="2A2A2A"/>
          <w:szCs w:val="20"/>
        </w:rPr>
        <w:t>Chattergoon’s</w:t>
      </w:r>
      <w:r>
        <w:rPr>
          <w:rFonts w:ascii="Palatino Linotype" w:hAnsi="Palatino Linotype" w:cs="Tahoma"/>
          <w:color w:val="2A2A2A"/>
          <w:szCs w:val="20"/>
        </w:rPr>
        <w:tab/>
      </w:r>
      <w:r>
        <w:rPr>
          <w:rFonts w:ascii="Palatino Linotype" w:hAnsi="Palatino Linotype" w:cs="Tahoma"/>
          <w:color w:val="2A2A2A"/>
          <w:szCs w:val="20"/>
        </w:rPr>
        <w:tab/>
      </w:r>
      <w:r>
        <w:rPr>
          <w:rFonts w:ascii="Palatino Linotype" w:hAnsi="Palatino Linotype" w:cs="Tahoma"/>
          <w:color w:val="2A2A2A"/>
          <w:szCs w:val="20"/>
        </w:rPr>
        <w:tab/>
      </w:r>
      <w:r>
        <w:rPr>
          <w:rFonts w:ascii="Palatino Linotype" w:hAnsi="Palatino Linotype" w:cs="Tahoma"/>
          <w:color w:val="2A2A2A"/>
          <w:szCs w:val="20"/>
        </w:rPr>
        <w:tab/>
      </w:r>
      <w:r>
        <w:rPr>
          <w:rFonts w:ascii="Palatino Linotype" w:hAnsi="Palatino Linotype" w:cs="Tahoma"/>
          <w:color w:val="2A2A2A"/>
          <w:szCs w:val="20"/>
        </w:rPr>
        <w:tab/>
      </w:r>
      <w:r>
        <w:rPr>
          <w:rFonts w:ascii="Palatino Linotype" w:hAnsi="Palatino Linotype" w:cs="Tahoma"/>
          <w:color w:val="2A2A2A"/>
          <w:szCs w:val="20"/>
        </w:rPr>
        <w:tab/>
      </w:r>
      <w:r>
        <w:rPr>
          <w:rFonts w:ascii="Palatino Linotype" w:hAnsi="Palatino Linotype" w:cs="Tahoma"/>
          <w:color w:val="2A2A2A"/>
          <w:szCs w:val="20"/>
        </w:rPr>
        <w:tab/>
      </w:r>
      <w:r>
        <w:rPr>
          <w:rFonts w:ascii="Palatino Linotype" w:hAnsi="Palatino Linotype" w:cs="Tahoma"/>
          <w:color w:val="2A2A2A"/>
          <w:szCs w:val="20"/>
        </w:rPr>
        <w:tab/>
      </w:r>
      <w:r w:rsidR="00405262">
        <w:rPr>
          <w:rFonts w:ascii="Palatino Linotype" w:hAnsi="Palatino Linotype" w:cs="Tahoma"/>
          <w:color w:val="2A2A2A"/>
          <w:szCs w:val="20"/>
        </w:rPr>
        <w:t xml:space="preserve">                               </w:t>
      </w:r>
      <w:r w:rsidRPr="007D4570">
        <w:rPr>
          <w:rFonts w:ascii="Palatino Linotype" w:hAnsi="Palatino Linotype" w:cs="Tahoma"/>
          <w:color w:val="2A2A2A"/>
          <w:szCs w:val="20"/>
        </w:rPr>
        <w:t>Owner- Chattergoon’s Furniture Factory</w:t>
      </w:r>
      <w:r w:rsidRPr="007D4570">
        <w:rPr>
          <w:rFonts w:ascii="Palatino Linotype" w:hAnsi="Palatino Linotype" w:cs="Tahoma"/>
          <w:color w:val="2A2A2A"/>
          <w:szCs w:val="20"/>
        </w:rPr>
        <w:tab/>
      </w:r>
      <w:r w:rsidRPr="007D4570">
        <w:rPr>
          <w:rFonts w:ascii="Palatino Linotype" w:hAnsi="Palatino Linotype" w:cs="Tahoma"/>
          <w:color w:val="2A2A2A"/>
          <w:szCs w:val="20"/>
        </w:rPr>
        <w:tab/>
      </w:r>
      <w:r w:rsidRPr="007D4570">
        <w:rPr>
          <w:rFonts w:ascii="Palatino Linotype" w:hAnsi="Palatino Linotype" w:cs="Tahoma"/>
          <w:color w:val="2A2A2A"/>
          <w:szCs w:val="20"/>
        </w:rPr>
        <w:tab/>
      </w:r>
      <w:r w:rsidRPr="007D4570">
        <w:rPr>
          <w:rFonts w:ascii="Palatino Linotype" w:hAnsi="Palatino Linotype" w:cs="Tahoma"/>
          <w:color w:val="2A2A2A"/>
          <w:szCs w:val="20"/>
        </w:rPr>
        <w:tab/>
      </w:r>
      <w:r w:rsidRPr="007D4570">
        <w:rPr>
          <w:rFonts w:ascii="Palatino Linotype" w:hAnsi="Palatino Linotype" w:cs="Tahoma"/>
          <w:color w:val="2A2A2A"/>
          <w:szCs w:val="20"/>
        </w:rPr>
        <w:tab/>
      </w:r>
      <w:r w:rsidRPr="007D4570">
        <w:rPr>
          <w:rFonts w:ascii="Palatino Linotype" w:hAnsi="Palatino Linotype" w:cs="Tahoma"/>
          <w:color w:val="2A2A2A"/>
          <w:szCs w:val="20"/>
        </w:rPr>
        <w:tab/>
      </w:r>
      <w:r w:rsidRPr="007D4570">
        <w:rPr>
          <w:rFonts w:ascii="Palatino Linotype" w:hAnsi="Palatino Linotype" w:cs="Tahoma"/>
          <w:color w:val="2A2A2A"/>
          <w:szCs w:val="20"/>
        </w:rPr>
        <w:tab/>
        <w:t xml:space="preserve">                           738-8419</w:t>
      </w:r>
    </w:p>
    <w:p w:rsidR="008E2C16" w:rsidRDefault="008E2C16" w:rsidP="00405262">
      <w:pPr>
        <w:pStyle w:val="ecxmsonormal"/>
        <w:shd w:val="clear" w:color="auto" w:fill="FFFFFF"/>
        <w:tabs>
          <w:tab w:val="left" w:pos="1701"/>
        </w:tabs>
        <w:spacing w:line="276" w:lineRule="auto"/>
        <w:rPr>
          <w:rFonts w:ascii="Palatino Linotype" w:hAnsi="Palatino Linotype" w:cs="Tahoma"/>
          <w:color w:val="2A2A2A"/>
          <w:szCs w:val="20"/>
        </w:rPr>
      </w:pPr>
      <w:r>
        <w:rPr>
          <w:rFonts w:ascii="Palatino Linotype" w:hAnsi="Palatino Linotype" w:cs="Tahoma"/>
          <w:color w:val="2A2A2A"/>
          <w:szCs w:val="20"/>
        </w:rPr>
        <w:t>Kelzick Noel                                                                                                                              Supervisor-  Innovative Technologies Limited                                                                              379-207</w:t>
      </w:r>
      <w:r w:rsidR="00D45849">
        <w:rPr>
          <w:rFonts w:ascii="Palatino Linotype" w:hAnsi="Palatino Linotype" w:cs="Tahoma"/>
          <w:color w:val="2A2A2A"/>
          <w:szCs w:val="20"/>
        </w:rPr>
        <w:t>8</w:t>
      </w:r>
    </w:p>
    <w:p w:rsidR="008E2C16" w:rsidRDefault="008E2C16" w:rsidP="00405262">
      <w:pPr>
        <w:pStyle w:val="ecxmsonormal"/>
        <w:shd w:val="clear" w:color="auto" w:fill="FFFFFF"/>
        <w:tabs>
          <w:tab w:val="left" w:pos="1701"/>
        </w:tabs>
        <w:spacing w:line="276" w:lineRule="auto"/>
        <w:rPr>
          <w:rFonts w:ascii="Palatino Linotype" w:hAnsi="Palatino Linotype" w:cs="Tahoma"/>
          <w:color w:val="2A2A2A"/>
          <w:szCs w:val="20"/>
        </w:rPr>
      </w:pPr>
    </w:p>
    <w:p w:rsidR="00CC74EF" w:rsidRPr="007D4570" w:rsidRDefault="00CC74EF" w:rsidP="00CC74EF">
      <w:pPr>
        <w:pStyle w:val="ecxmsonormal"/>
        <w:shd w:val="clear" w:color="auto" w:fill="FFFFFF"/>
        <w:tabs>
          <w:tab w:val="left" w:pos="1701"/>
        </w:tabs>
        <w:spacing w:line="276" w:lineRule="auto"/>
        <w:rPr>
          <w:rFonts w:ascii="Palatino Linotype" w:hAnsi="Palatino Linotype" w:cs="Tahoma"/>
          <w:color w:val="2A2A2A"/>
          <w:szCs w:val="20"/>
        </w:rPr>
      </w:pPr>
    </w:p>
    <w:p w:rsidR="00942F7E" w:rsidRPr="0078203B" w:rsidRDefault="00942F7E">
      <w:pPr>
        <w:spacing w:after="200"/>
        <w:rPr>
          <w:rFonts w:ascii="Bookman Old Style" w:hAnsi="Bookman Old Style"/>
          <w:color w:val="auto"/>
        </w:rPr>
      </w:pPr>
    </w:p>
    <w:sectPr w:rsidR="00942F7E" w:rsidRPr="0078203B" w:rsidSect="002345E6">
      <w:footerReference w:type="even" r:id="rId10"/>
      <w:footerReference w:type="default" r:id="rId11"/>
      <w:footerReference w:type="first" r:id="rId12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817" w:rsidRDefault="008C0817">
      <w:r>
        <w:separator/>
      </w:r>
    </w:p>
    <w:p w:rsidR="008C0817" w:rsidRDefault="008C0817"/>
    <w:p w:rsidR="008C0817" w:rsidRDefault="008C0817"/>
    <w:p w:rsidR="008C0817" w:rsidRDefault="008C0817"/>
    <w:p w:rsidR="008C0817" w:rsidRDefault="008C0817"/>
    <w:p w:rsidR="008C0817" w:rsidRDefault="008C0817"/>
    <w:p w:rsidR="008C0817" w:rsidRDefault="008C0817"/>
    <w:p w:rsidR="008C0817" w:rsidRDefault="008C0817"/>
    <w:p w:rsidR="008C0817" w:rsidRDefault="008C0817"/>
  </w:endnote>
  <w:endnote w:type="continuationSeparator" w:id="1">
    <w:p w:rsidR="008C0817" w:rsidRDefault="008C0817">
      <w:r>
        <w:continuationSeparator/>
      </w:r>
    </w:p>
    <w:p w:rsidR="008C0817" w:rsidRDefault="008C0817"/>
    <w:p w:rsidR="008C0817" w:rsidRDefault="008C0817"/>
    <w:p w:rsidR="008C0817" w:rsidRDefault="008C0817"/>
    <w:p w:rsidR="008C0817" w:rsidRDefault="008C0817"/>
    <w:p w:rsidR="008C0817" w:rsidRDefault="008C0817"/>
    <w:p w:rsidR="008C0817" w:rsidRDefault="008C0817"/>
    <w:p w:rsidR="008C0817" w:rsidRDefault="008C0817"/>
    <w:p w:rsidR="008C0817" w:rsidRDefault="008C081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5E6" w:rsidRDefault="008871B5">
    <w:pPr>
      <w:pStyle w:val="Footer"/>
    </w:pPr>
    <w:r>
      <w:rPr>
        <w:noProof/>
      </w:rPr>
      <w:pict>
        <v:rect id="_x0000_s276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5" inset="3.6pt,,14.4pt,7.2pt">
            <w:txbxContent>
              <w:sdt>
                <w:sdtPr>
                  <w:id w:val="805325498"/>
                  <w:placeholder>
                    <w:docPart w:val="79A038F406C44904AA36A6117D2B6D30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2345E6" w:rsidRDefault="00201918">
                    <w:pPr>
                      <w:pStyle w:val="GrayText"/>
                    </w:pPr>
                    <w:r>
                      <w:t>ALANNA MODESTE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</w:rPr>
      <w:pict>
        <v:roundrect id="_x0000_s276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76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7663" inset="0,0,0,0">
            <w:txbxContent>
              <w:p w:rsidR="002345E6" w:rsidRDefault="008871B5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 w:rsidRPr="008871B5">
                  <w:fldChar w:fldCharType="begin"/>
                </w:r>
                <w:r w:rsidR="001C2C35">
                  <w:instrText xml:space="preserve"> PAGE  \* Arabic  \* MERGEFORMAT </w:instrText>
                </w:r>
                <w:r w:rsidRPr="008871B5">
                  <w:fldChar w:fldCharType="separate"/>
                </w:r>
                <w:r w:rsidR="00FB17B4">
                  <w:rPr>
                    <w:noProof/>
                    <w:color w:val="FFFFFF" w:themeColor="background1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5E6" w:rsidRDefault="008871B5">
    <w:pPr>
      <w:rPr>
        <w:sz w:val="10"/>
        <w:szCs w:val="10"/>
      </w:rPr>
    </w:pPr>
    <w:r>
      <w:rPr>
        <w:noProof/>
        <w:sz w:val="10"/>
        <w:szCs w:val="10"/>
      </w:rPr>
      <w:pict>
        <v:rect id="_x0000_s27668" style="position:absolute;margin-left:-204.8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8" inset="14.4pt,,3.6pt,7.2pt">
            <w:txbxContent>
              <w:sdt>
                <w:sdtPr>
                  <w:id w:val="20760667"/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2345E6" w:rsidRDefault="00201918">
                    <w:pPr>
                      <w:pStyle w:val="GrayText"/>
                    </w:pPr>
                    <w:r>
                      <w:t>ALANNA MODESTE</w:t>
                    </w:r>
                  </w:p>
                </w:sdtContent>
              </w:sdt>
            </w:txbxContent>
          </v:textbox>
          <w10:wrap anchorx="margin" anchory="margin"/>
        </v:rect>
      </w:pict>
    </w:r>
    <w:r>
      <w:rPr>
        <w:noProof/>
        <w:sz w:val="10"/>
        <w:szCs w:val="10"/>
      </w:rPr>
      <w:pict>
        <v:roundrect id="_x0000_s276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10"/>
        <w:szCs w:val="10"/>
      </w:rPr>
      <w:pict>
        <v:oval id="_x0000_s27666" style="position:absolute;margin-left:42.05pt;margin-top:0;width:41pt;height:41pt;z-index:251674624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66" inset="0,0,0,0">
            <w:txbxContent>
              <w:p w:rsidR="002345E6" w:rsidRDefault="008871B5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 w:rsidRPr="008871B5">
                  <w:fldChar w:fldCharType="begin"/>
                </w:r>
                <w:r w:rsidR="001C2C35">
                  <w:instrText xml:space="preserve"> PAGE  \* Arabic  \* MERGEFORMAT </w:instrText>
                </w:r>
                <w:r w:rsidRPr="008871B5">
                  <w:fldChar w:fldCharType="separate"/>
                </w:r>
                <w:r w:rsidR="00D45849" w:rsidRPr="00D45849">
                  <w:rPr>
                    <w:noProof/>
                    <w:color w:val="FFFFFF" w:themeColor="background1"/>
                    <w:sz w:val="40"/>
                    <w:szCs w:val="40"/>
                  </w:rPr>
                  <w:t>3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:rsidR="002345E6" w:rsidRDefault="002345E6">
    <w:pPr>
      <w:pStyle w:val="Footer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5E6" w:rsidRDefault="008871B5">
    <w:pPr>
      <w:pStyle w:val="Footer"/>
    </w:pPr>
    <w:r>
      <w:rPr>
        <w:noProof/>
        <w:lang w:eastAsia="en-US"/>
      </w:rPr>
      <w:pict>
        <v:roundrect id="_x0000_s276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  <w:r>
      <w:rPr>
        <w:noProof/>
        <w:lang w:eastAsia="en-US"/>
      </w:rPr>
      <w:pict>
        <v:oval id="_x0000_s27658" style="position:absolute;margin-left:7.6pt;margin-top:0;width:41pt;height:41pt;z-index:251667456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58" inset="0,0,0,0">
            <w:txbxContent>
              <w:p w:rsidR="002345E6" w:rsidRDefault="002345E6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817" w:rsidRDefault="008C0817">
      <w:r>
        <w:separator/>
      </w:r>
    </w:p>
    <w:p w:rsidR="008C0817" w:rsidRDefault="008C0817"/>
    <w:p w:rsidR="008C0817" w:rsidRDefault="008C0817"/>
    <w:p w:rsidR="008C0817" w:rsidRDefault="008C0817"/>
    <w:p w:rsidR="008C0817" w:rsidRDefault="008C0817"/>
    <w:p w:rsidR="008C0817" w:rsidRDefault="008C0817"/>
    <w:p w:rsidR="008C0817" w:rsidRDefault="008C0817"/>
    <w:p w:rsidR="008C0817" w:rsidRDefault="008C0817"/>
    <w:p w:rsidR="008C0817" w:rsidRDefault="008C0817"/>
  </w:footnote>
  <w:footnote w:type="continuationSeparator" w:id="1">
    <w:p w:rsidR="008C0817" w:rsidRDefault="008C0817">
      <w:r>
        <w:continuationSeparator/>
      </w:r>
    </w:p>
    <w:p w:rsidR="008C0817" w:rsidRDefault="008C0817"/>
    <w:p w:rsidR="008C0817" w:rsidRDefault="008C0817"/>
    <w:p w:rsidR="008C0817" w:rsidRDefault="008C0817"/>
    <w:p w:rsidR="008C0817" w:rsidRDefault="008C0817"/>
    <w:p w:rsidR="008C0817" w:rsidRDefault="008C0817"/>
    <w:p w:rsidR="008C0817" w:rsidRDefault="008C0817"/>
    <w:p w:rsidR="008C0817" w:rsidRDefault="008C0817"/>
    <w:p w:rsidR="008C0817" w:rsidRDefault="008C0817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E6086CBE"/>
    <w:lvl w:ilvl="0">
      <w:start w:val="1"/>
      <w:numFmt w:val="bullet"/>
      <w:pStyle w:val="ListBullet"/>
      <w:lvlText w:val=""/>
      <w:lvlJc w:val="left"/>
      <w:pPr>
        <w:ind w:left="54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49B560D1"/>
    <w:multiLevelType w:val="hybridMultilevel"/>
    <w:tmpl w:val="C1BCD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hideGrammaticalErrors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35842">
      <o:colormenu v:ext="edit" fillcolor="none [3204]" strokecolor="none [3213]"/>
    </o:shapedefaults>
    <o:shapelayout v:ext="edit">
      <o:idmap v:ext="edit" data="27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986AC2"/>
    <w:rsid w:val="00014892"/>
    <w:rsid w:val="00181DD3"/>
    <w:rsid w:val="00197A5E"/>
    <w:rsid w:val="001C2C35"/>
    <w:rsid w:val="001D5F58"/>
    <w:rsid w:val="001E5ADE"/>
    <w:rsid w:val="001F093A"/>
    <w:rsid w:val="00201918"/>
    <w:rsid w:val="00222999"/>
    <w:rsid w:val="002345E6"/>
    <w:rsid w:val="002F6E93"/>
    <w:rsid w:val="00327A80"/>
    <w:rsid w:val="00353FB2"/>
    <w:rsid w:val="003B4AFD"/>
    <w:rsid w:val="00405262"/>
    <w:rsid w:val="004753C9"/>
    <w:rsid w:val="005755FA"/>
    <w:rsid w:val="005A4AA2"/>
    <w:rsid w:val="005B0E08"/>
    <w:rsid w:val="00602D4C"/>
    <w:rsid w:val="006143CA"/>
    <w:rsid w:val="006725F4"/>
    <w:rsid w:val="0078203B"/>
    <w:rsid w:val="007E40E9"/>
    <w:rsid w:val="008871B5"/>
    <w:rsid w:val="008C0817"/>
    <w:rsid w:val="008E2C16"/>
    <w:rsid w:val="00942F7E"/>
    <w:rsid w:val="00986AC2"/>
    <w:rsid w:val="009A2B3C"/>
    <w:rsid w:val="00A3128D"/>
    <w:rsid w:val="00B713D5"/>
    <w:rsid w:val="00BC01E2"/>
    <w:rsid w:val="00CC74EF"/>
    <w:rsid w:val="00CD4D06"/>
    <w:rsid w:val="00D45849"/>
    <w:rsid w:val="00D80E72"/>
    <w:rsid w:val="00DB1892"/>
    <w:rsid w:val="00ED6BFE"/>
    <w:rsid w:val="00FB17B4"/>
    <w:rsid w:val="00FB57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 [3204]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5E6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2345E6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345E6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5E6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345E6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345E6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5E6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5E6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5E6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5E6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5E6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5E6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5E6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5E6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5E6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5E6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5E6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5E6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5E6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2345E6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345E6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2345E6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45E6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2345E6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2345E6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2345E6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2345E6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2345E6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2345E6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2345E6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2345E6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2345E6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2345E6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2345E6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2345E6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2345E6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2345E6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2345E6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2345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45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5E6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2345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45E6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5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5E6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2345E6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2345E6"/>
    <w:pPr>
      <w:spacing w:after="0" w:line="240" w:lineRule="auto"/>
    </w:pPr>
  </w:style>
  <w:style w:type="paragraph" w:styleId="BlockText">
    <w:name w:val="Block Text"/>
    <w:aliases w:val="Block Quote"/>
    <w:uiPriority w:val="40"/>
    <w:rsid w:val="002345E6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2345E6"/>
    <w:pPr>
      <w:numPr>
        <w:numId w:val="16"/>
      </w:numPr>
      <w:spacing w:after="0"/>
      <w:ind w:left="360"/>
      <w:contextualSpacing/>
    </w:pPr>
  </w:style>
  <w:style w:type="paragraph" w:styleId="ListBullet2">
    <w:name w:val="List Bullet 2"/>
    <w:basedOn w:val="Normal"/>
    <w:uiPriority w:val="36"/>
    <w:unhideWhenUsed/>
    <w:qFormat/>
    <w:rsid w:val="002345E6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2345E6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2345E6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2345E6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2345E6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2345E6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2345E6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2345E6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2345E6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2345E6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2345E6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2345E6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2345E6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2345E6"/>
    <w:rPr>
      <w:color w:val="CC9900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2345E6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2345E6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2345E6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2345E6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2345E6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2345E6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2345E6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2345E6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2345E6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2345E6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2345E6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2345E6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2345E6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2345E6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2345E6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2345E6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2345E6"/>
  </w:style>
  <w:style w:type="paragraph" w:customStyle="1" w:styleId="ecxmsonormal">
    <w:name w:val="ecxmsonormal"/>
    <w:basedOn w:val="Normal"/>
    <w:rsid w:val="00201918"/>
    <w:pPr>
      <w:spacing w:after="324" w:line="240" w:lineRule="auto"/>
    </w:pPr>
    <w:rPr>
      <w:rFonts w:ascii="Times New Roman" w:eastAsia="Times New Roman" w:hAnsi="Times New Roman"/>
      <w:color w:val="auto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7415ED151104E78A0AB1EEBC7A1E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8FC11-16C9-4363-B6CC-41A3FE59E7A5}"/>
      </w:docPartPr>
      <w:docPartBody>
        <w:p w:rsidR="009504AB" w:rsidRDefault="00966783">
          <w:pPr>
            <w:pStyle w:val="C7415ED151104E78A0AB1EEBC7A1EF12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C0550894E82F4BD3838EE3657AD35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7287B-E42A-4094-ADA5-C44EC6DB376C}"/>
      </w:docPartPr>
      <w:docPartBody>
        <w:p w:rsidR="009504AB" w:rsidRDefault="00966783">
          <w:pPr>
            <w:pStyle w:val="C0550894E82F4BD3838EE3657AD350FE"/>
          </w:pPr>
          <w:r>
            <w:t>[Type your name]</w:t>
          </w:r>
        </w:p>
      </w:docPartBody>
    </w:docPart>
    <w:docPart>
      <w:docPartPr>
        <w:name w:val="79A038F406C44904AA36A6117D2B6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8F49F-03BE-43FF-9770-1C83B8225ABF}"/>
      </w:docPartPr>
      <w:docPartBody>
        <w:p w:rsidR="009504AB" w:rsidRDefault="00966783">
          <w:pPr>
            <w:pStyle w:val="79A038F406C44904AA36A6117D2B6D30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66783"/>
    <w:rsid w:val="00052F16"/>
    <w:rsid w:val="000D5831"/>
    <w:rsid w:val="001C2233"/>
    <w:rsid w:val="003C3E62"/>
    <w:rsid w:val="00463494"/>
    <w:rsid w:val="009417F5"/>
    <w:rsid w:val="009504AB"/>
    <w:rsid w:val="00966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04AB"/>
    <w:rPr>
      <w:color w:val="808080"/>
    </w:rPr>
  </w:style>
  <w:style w:type="paragraph" w:customStyle="1" w:styleId="C7415ED151104E78A0AB1EEBC7A1EF12">
    <w:name w:val="C7415ED151104E78A0AB1EEBC7A1EF12"/>
    <w:rsid w:val="009504AB"/>
  </w:style>
  <w:style w:type="paragraph" w:customStyle="1" w:styleId="C0550894E82F4BD3838EE3657AD350FE">
    <w:name w:val="C0550894E82F4BD3838EE3657AD350FE"/>
    <w:rsid w:val="009504AB"/>
  </w:style>
  <w:style w:type="paragraph" w:customStyle="1" w:styleId="7520A4C7E2E048D5998963013F8F3591">
    <w:name w:val="7520A4C7E2E048D5998963013F8F3591"/>
    <w:rsid w:val="009504AB"/>
  </w:style>
  <w:style w:type="paragraph" w:customStyle="1" w:styleId="ECDE57742A444D63AAAE9D033AF7C3B5">
    <w:name w:val="ECDE57742A444D63AAAE9D033AF7C3B5"/>
    <w:rsid w:val="009504AB"/>
  </w:style>
  <w:style w:type="paragraph" w:customStyle="1" w:styleId="0EF312758E7140FC92E99E8540CAEAB8">
    <w:name w:val="0EF312758E7140FC92E99E8540CAEAB8"/>
    <w:rsid w:val="009504AB"/>
  </w:style>
  <w:style w:type="paragraph" w:customStyle="1" w:styleId="92F4C56C1E404E8086C84CE470956D6B">
    <w:name w:val="92F4C56C1E404E8086C84CE470956D6B"/>
    <w:rsid w:val="009504AB"/>
  </w:style>
  <w:style w:type="paragraph" w:customStyle="1" w:styleId="62823BDEC43D4754AAFC0A1390E8942C">
    <w:name w:val="62823BDEC43D4754AAFC0A1390E8942C"/>
    <w:rsid w:val="009504AB"/>
  </w:style>
  <w:style w:type="character" w:customStyle="1" w:styleId="SubsectionDateChar1">
    <w:name w:val="Subsection Date Char1"/>
    <w:basedOn w:val="DefaultParagraphFont"/>
    <w:link w:val="SubsectionDate"/>
    <w:rsid w:val="00966783"/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966783"/>
    <w:pPr>
      <w:spacing w:after="0" w:line="240" w:lineRule="auto"/>
      <w:outlineLvl w:val="0"/>
    </w:pPr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3E18CE195D0B4B48B84A368CC2A1B095">
    <w:name w:val="3E18CE195D0B4B48B84A368CC2A1B095"/>
    <w:rsid w:val="009504AB"/>
  </w:style>
  <w:style w:type="paragraph" w:customStyle="1" w:styleId="7EC27A01EDC84F1F9BAB05E430BCDCF3">
    <w:name w:val="7EC27A01EDC84F1F9BAB05E430BCDCF3"/>
    <w:rsid w:val="009504AB"/>
  </w:style>
  <w:style w:type="paragraph" w:customStyle="1" w:styleId="D4F3435F6E8E44888320A8E9DCC8F0CF">
    <w:name w:val="D4F3435F6E8E44888320A8E9DCC8F0CF"/>
    <w:rsid w:val="009504AB"/>
  </w:style>
  <w:style w:type="paragraph" w:customStyle="1" w:styleId="9A1B7FA7603A4B549BF201B31A6A39EB">
    <w:name w:val="9A1B7FA7603A4B549BF201B31A6A39EB"/>
    <w:rsid w:val="009504AB"/>
  </w:style>
  <w:style w:type="paragraph" w:customStyle="1" w:styleId="7F38D962CA7840348100783F3235E085">
    <w:name w:val="7F38D962CA7840348100783F3235E085"/>
    <w:rsid w:val="009504AB"/>
  </w:style>
  <w:style w:type="paragraph" w:customStyle="1" w:styleId="72B3FEA92D844815AC468C9462D71C5D">
    <w:name w:val="72B3FEA92D844815AC468C9462D71C5D"/>
    <w:rsid w:val="009504AB"/>
  </w:style>
  <w:style w:type="character" w:customStyle="1" w:styleId="subsectiondatechar">
    <w:name w:val="subsectiondatechar"/>
    <w:basedOn w:val="DefaultParagraphFont"/>
    <w:rsid w:val="00966783"/>
  </w:style>
  <w:style w:type="paragraph" w:customStyle="1" w:styleId="48FC612B0CFA49F7903BCF9DAC74AF4A">
    <w:name w:val="48FC612B0CFA49F7903BCF9DAC74AF4A"/>
    <w:rsid w:val="009504AB"/>
  </w:style>
  <w:style w:type="paragraph" w:customStyle="1" w:styleId="E64AE0ED73F1438398F83AA7C29DDEFD">
    <w:name w:val="E64AE0ED73F1438398F83AA7C29DDEFD"/>
    <w:rsid w:val="009504AB"/>
  </w:style>
  <w:style w:type="paragraph" w:customStyle="1" w:styleId="3F22078CE14043B2A7099779065F4446">
    <w:name w:val="3F22078CE14043B2A7099779065F4446"/>
    <w:rsid w:val="009504AB"/>
  </w:style>
  <w:style w:type="paragraph" w:customStyle="1" w:styleId="8AD707FDABA541E49DA74463EEF5B617">
    <w:name w:val="8AD707FDABA541E49DA74463EEF5B617"/>
    <w:rsid w:val="009504AB"/>
  </w:style>
  <w:style w:type="paragraph" w:customStyle="1" w:styleId="79A038F406C44904AA36A6117D2B6D30">
    <w:name w:val="79A038F406C44904AA36A6117D2B6D30"/>
    <w:rsid w:val="009504AB"/>
  </w:style>
  <w:style w:type="paragraph" w:customStyle="1" w:styleId="E25E76D959C9470A91B0E6002B7FB12E">
    <w:name w:val="E25E76D959C9470A91B0E6002B7FB12E"/>
    <w:rsid w:val="009504AB"/>
  </w:style>
  <w:style w:type="paragraph" w:customStyle="1" w:styleId="0B690F9E608E4D968F17F840894A2C36">
    <w:name w:val="0B690F9E608E4D968F17F840894A2C36"/>
    <w:rsid w:val="00966783"/>
  </w:style>
  <w:style w:type="paragraph" w:customStyle="1" w:styleId="CB53AF8BB02A47D2A7FF1ABD0EDF2E7B">
    <w:name w:val="CB53AF8BB02A47D2A7FF1ABD0EDF2E7B"/>
    <w:rsid w:val="00966783"/>
  </w:style>
  <w:style w:type="paragraph" w:customStyle="1" w:styleId="B09BC3C0C566476E9FC36103EA38A99F">
    <w:name w:val="B09BC3C0C566476E9FC36103EA38A99F"/>
    <w:rsid w:val="00966783"/>
  </w:style>
  <w:style w:type="paragraph" w:customStyle="1" w:styleId="B1A3B9B8DDCF43A18FA0EC4F1896B2FD">
    <w:name w:val="B1A3B9B8DDCF43A18FA0EC4F1896B2FD"/>
    <w:rsid w:val="00966783"/>
  </w:style>
  <w:style w:type="paragraph" w:customStyle="1" w:styleId="3EA6519FF76440CD844D94D04884A94B">
    <w:name w:val="3EA6519FF76440CD844D94D04884A94B"/>
    <w:rsid w:val="00966783"/>
  </w:style>
  <w:style w:type="paragraph" w:customStyle="1" w:styleId="A51248A4580B41F2A931B1AA10DC6BC4">
    <w:name w:val="A51248A4580B41F2A931B1AA10DC6BC4"/>
    <w:rsid w:val="00966783"/>
  </w:style>
  <w:style w:type="paragraph" w:customStyle="1" w:styleId="295B4354B92648C080411D8D178701C2">
    <w:name w:val="295B4354B92648C080411D8D178701C2"/>
    <w:rsid w:val="00966783"/>
  </w:style>
  <w:style w:type="paragraph" w:customStyle="1" w:styleId="ED62C59A076E4EE1A344B8E34F5DA5E4">
    <w:name w:val="ED62C59A076E4EE1A344B8E34F5DA5E4"/>
    <w:rsid w:val="00966783"/>
  </w:style>
  <w:style w:type="paragraph" w:customStyle="1" w:styleId="DDF9C3F605FB4C3A906C608510024B94">
    <w:name w:val="DDF9C3F605FB4C3A906C608510024B94"/>
    <w:rsid w:val="00966783"/>
  </w:style>
  <w:style w:type="paragraph" w:customStyle="1" w:styleId="9D53A32CB61F481486DF7A3122CAC9C8">
    <w:name w:val="9D53A32CB61F481486DF7A3122CAC9C8"/>
    <w:rsid w:val="00966783"/>
  </w:style>
  <w:style w:type="paragraph" w:customStyle="1" w:styleId="945D1B4B45914C3BB057115A76F8124A">
    <w:name w:val="945D1B4B45914C3BB057115A76F8124A"/>
    <w:rsid w:val="00966783"/>
  </w:style>
  <w:style w:type="paragraph" w:customStyle="1" w:styleId="D29F2C7B2EC843CC9479BDC43456CB33">
    <w:name w:val="D29F2C7B2EC843CC9479BDC43456CB33"/>
    <w:rsid w:val="00966783"/>
  </w:style>
  <w:style w:type="paragraph" w:customStyle="1" w:styleId="E882C218AD18420186BDE3C06BDBE953">
    <w:name w:val="E882C218AD18420186BDE3C06BDBE953"/>
    <w:rsid w:val="00966783"/>
  </w:style>
  <w:style w:type="paragraph" w:customStyle="1" w:styleId="83FDA3E1946C475BB2EC394F860BB90B">
    <w:name w:val="83FDA3E1946C475BB2EC394F860BB90B"/>
    <w:rsid w:val="00966783"/>
  </w:style>
  <w:style w:type="paragraph" w:customStyle="1" w:styleId="15C46044CB3B4A02B9F01F77308809F2">
    <w:name w:val="15C46044CB3B4A02B9F01F77308809F2"/>
    <w:rsid w:val="00966783"/>
  </w:style>
  <w:style w:type="paragraph" w:customStyle="1" w:styleId="EBCFAAFE65714B389479D3C0B439DE9D">
    <w:name w:val="EBCFAAFE65714B389479D3C0B439DE9D"/>
    <w:rsid w:val="00966783"/>
  </w:style>
  <w:style w:type="paragraph" w:customStyle="1" w:styleId="DE4CECCE4B4C454D85D71105A5D0D57C">
    <w:name w:val="DE4CECCE4B4C454D85D71105A5D0D57C"/>
    <w:rsid w:val="00966783"/>
  </w:style>
  <w:style w:type="paragraph" w:customStyle="1" w:styleId="26648D4BED654E6E98FAAE8FB67A8EDD">
    <w:name w:val="26648D4BED654E6E98FAAE8FB67A8EDD"/>
    <w:rsid w:val="00966783"/>
  </w:style>
  <w:style w:type="paragraph" w:customStyle="1" w:styleId="17A982A0BE654ECEB8A94FD08DC0429D">
    <w:name w:val="17A982A0BE654ECEB8A94FD08DC0429D"/>
    <w:rsid w:val="00966783"/>
  </w:style>
  <w:style w:type="paragraph" w:customStyle="1" w:styleId="84010DF3C8F4456CB362AE83BA2F8A97">
    <w:name w:val="84010DF3C8F4456CB362AE83BA2F8A97"/>
    <w:rsid w:val="00966783"/>
  </w:style>
  <w:style w:type="paragraph" w:customStyle="1" w:styleId="F42FA7E04B74410E84FD22B2B7F507B3">
    <w:name w:val="F42FA7E04B74410E84FD22B2B7F507B3"/>
    <w:rsid w:val="00966783"/>
  </w:style>
  <w:style w:type="paragraph" w:customStyle="1" w:styleId="3103F44DCA3344B48B30591D69762346">
    <w:name w:val="3103F44DCA3344B48B30591D69762346"/>
    <w:rsid w:val="00966783"/>
  </w:style>
  <w:style w:type="paragraph" w:customStyle="1" w:styleId="4AC687EADFD84DBE88D2726115A09586">
    <w:name w:val="4AC687EADFD84DBE88D2726115A09586"/>
    <w:rsid w:val="00966783"/>
  </w:style>
  <w:style w:type="paragraph" w:customStyle="1" w:styleId="6CA17F19875247FAA89800B5FFA1E5DC">
    <w:name w:val="6CA17F19875247FAA89800B5FFA1E5DC"/>
    <w:rsid w:val="00966783"/>
  </w:style>
  <w:style w:type="paragraph" w:customStyle="1" w:styleId="8694397C26DB4A069882DA5222F8E112">
    <w:name w:val="8694397C26DB4A069882DA5222F8E112"/>
    <w:rsid w:val="00966783"/>
  </w:style>
  <w:style w:type="paragraph" w:customStyle="1" w:styleId="282CF6029FD84608A7584F92FDB067EC">
    <w:name w:val="282CF6029FD84608A7584F92FDB067EC"/>
    <w:rsid w:val="00966783"/>
  </w:style>
  <w:style w:type="paragraph" w:customStyle="1" w:styleId="9DD49F20B3664EFBAA313CF909E91387">
    <w:name w:val="9DD49F20B3664EFBAA313CF909E91387"/>
    <w:rsid w:val="00966783"/>
  </w:style>
  <w:style w:type="paragraph" w:customStyle="1" w:styleId="94AE201647484910BF3C2245F28CAF17">
    <w:name w:val="94AE201647484910BF3C2245F28CAF17"/>
    <w:rsid w:val="00966783"/>
  </w:style>
  <w:style w:type="paragraph" w:customStyle="1" w:styleId="9FC00088B9C6480F83D2C39F603DC9E2">
    <w:name w:val="9FC00088B9C6480F83D2C39F603DC9E2"/>
    <w:rsid w:val="00966783"/>
  </w:style>
  <w:style w:type="paragraph" w:customStyle="1" w:styleId="F1838F79632F45A3A070A25F3E5679DB">
    <w:name w:val="F1838F79632F45A3A070A25F3E5679DB"/>
    <w:rsid w:val="00966783"/>
  </w:style>
  <w:style w:type="paragraph" w:customStyle="1" w:styleId="889DB80CFE814177B798FF041DE64B7A">
    <w:name w:val="889DB80CFE814177B798FF041DE64B7A"/>
    <w:rsid w:val="00966783"/>
  </w:style>
  <w:style w:type="paragraph" w:customStyle="1" w:styleId="A55959C414554B2089297E34DB87F203">
    <w:name w:val="A55959C414554B2089297E34DB87F203"/>
    <w:rsid w:val="0096678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00A3C6A2-EA3C-439A-A736-FCCD165D4E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73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ALANNA MODESTE</dc:creator>
  <cp:lastModifiedBy>Danz</cp:lastModifiedBy>
  <cp:revision>28</cp:revision>
  <dcterms:created xsi:type="dcterms:W3CDTF">2010-01-03T20:04:00Z</dcterms:created>
  <dcterms:modified xsi:type="dcterms:W3CDTF">2018-01-29T21:27:00Z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