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4"/>
        </w:rPr>
        <w:alias w:val="Resume Name"/>
        <w:tag w:val="Resume Name"/>
        <w:id w:val="-924265653"/>
        <w:placeholder>
          <w:docPart w:val="3A27313A50F444FD8B9C1FE38018DDDB"/>
        </w:placeholder>
        <w:docPartList>
          <w:docPartGallery w:val="Quick Parts"/>
          <w:docPartCategory w:val=" Resume Name"/>
        </w:docPartList>
      </w:sdtPr>
      <w:sdtEndPr/>
      <w:sdtContent>
        <w:p w:rsidR="00B55825" w:rsidRPr="00D83E16" w:rsidRDefault="00B55825" w:rsidP="00D83E16">
          <w:pPr>
            <w:pStyle w:val="Heading3"/>
            <w:shd w:val="clear" w:color="auto" w:fill="FFFFFF"/>
            <w:spacing w:before="50" w:after="50" w:line="300" w:lineRule="atLeast"/>
            <w:rPr>
              <w:rFonts w:ascii="Times New Roman" w:eastAsia="Times New Roman" w:hAnsi="Times New Roman" w:cs="Times New Roman"/>
              <w:color w:val="755F61"/>
              <w:szCs w:val="24"/>
            </w:rPr>
          </w:pPr>
          <w:r w:rsidRPr="00D83E16">
            <w:rPr>
              <w:rFonts w:ascii="Times New Roman" w:eastAsia="Times New Roman" w:hAnsi="Times New Roman" w:cs="Times New Roman"/>
              <w:color w:val="755F61"/>
              <w:szCs w:val="24"/>
            </w:rPr>
            <w:t>Personal Summary</w:t>
          </w:r>
        </w:p>
        <w:p w:rsidR="00D83E16" w:rsidRPr="00D83E16" w:rsidRDefault="00B55825" w:rsidP="00D83E16">
          <w:pPr>
            <w:spacing w:before="50" w:after="50"/>
            <w:rPr>
              <w:rFonts w:ascii="Times New Roman" w:hAnsi="Times New Roman" w:cs="Times New Roman"/>
              <w:color w:val="08044A"/>
              <w:sz w:val="24"/>
              <w:szCs w:val="24"/>
              <w:shd w:val="clear" w:color="auto" w:fill="FFFFFF"/>
            </w:rPr>
          </w:pPr>
          <w:r w:rsidRPr="00D83E16">
            <w:rPr>
              <w:rFonts w:ascii="Times New Roman" w:hAnsi="Times New Roman" w:cs="Times New Roman"/>
              <w:sz w:val="24"/>
              <w:szCs w:val="24"/>
            </w:rPr>
            <w:t>To use my skills and knowledge to the best of my ability in any work environment, and obtain stability and growth within the company.</w:t>
          </w:r>
          <w:r w:rsidRPr="00D83E16">
            <w:rPr>
              <w:rFonts w:ascii="Times New Roman" w:hAnsi="Times New Roman" w:cs="Times New Roman"/>
              <w:color w:val="08044A"/>
              <w:sz w:val="24"/>
              <w:szCs w:val="24"/>
              <w:shd w:val="clear" w:color="auto" w:fill="FFFFFF"/>
            </w:rPr>
            <w:t xml:space="preserve"> </w:t>
          </w:r>
        </w:p>
        <w:p w:rsidR="00B55825" w:rsidRPr="00D83E16" w:rsidRDefault="00885629" w:rsidP="00D83E16">
          <w:pPr>
            <w:spacing w:before="50" w:after="50"/>
            <w:rPr>
              <w:rFonts w:ascii="Times New Roman" w:hAnsi="Times New Roman" w:cs="Times New Roman"/>
              <w:color w:val="08044A"/>
              <w:sz w:val="24"/>
              <w:szCs w:val="24"/>
              <w:shd w:val="clear" w:color="auto" w:fill="FFFFFF"/>
            </w:rPr>
          </w:pPr>
        </w:p>
      </w:sdtContent>
    </w:sdt>
    <w:p w:rsidR="00DE06F9" w:rsidRPr="00D83E16" w:rsidRDefault="00DE06F9" w:rsidP="00D83E16">
      <w:pPr>
        <w:spacing w:before="50" w:after="50"/>
        <w:rPr>
          <w:rFonts w:ascii="Times New Roman" w:hAnsi="Times New Roman" w:cs="Times New Roman"/>
          <w:b/>
          <w:sz w:val="24"/>
          <w:szCs w:val="24"/>
        </w:rPr>
      </w:pPr>
      <w:r w:rsidRPr="00D83E16">
        <w:rPr>
          <w:rFonts w:ascii="Times New Roman" w:hAnsi="Times New Roman" w:cs="Times New Roman"/>
          <w:b/>
          <w:sz w:val="24"/>
          <w:szCs w:val="24"/>
        </w:rPr>
        <w:t>Summary of Skills</w:t>
      </w:r>
    </w:p>
    <w:p w:rsidR="00D83E16" w:rsidRPr="00D83E16" w:rsidRDefault="00D83E16" w:rsidP="00D83E16">
      <w:pPr>
        <w:pStyle w:val="ListParagraph"/>
        <w:numPr>
          <w:ilvl w:val="0"/>
          <w:numId w:val="16"/>
        </w:numPr>
        <w:spacing w:before="50" w:after="50"/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hAnsi="Times New Roman" w:cs="Times New Roman"/>
          <w:sz w:val="24"/>
          <w:szCs w:val="24"/>
        </w:rPr>
        <w:t>Able to build relationships with customers.</w:t>
      </w:r>
    </w:p>
    <w:p w:rsidR="00D83E16" w:rsidRPr="00D83E16" w:rsidRDefault="00D83E16" w:rsidP="00D83E16">
      <w:pPr>
        <w:pStyle w:val="ListParagraph"/>
        <w:numPr>
          <w:ilvl w:val="0"/>
          <w:numId w:val="16"/>
        </w:numPr>
        <w:spacing w:before="50" w:after="50"/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hAnsi="Times New Roman" w:cs="Times New Roman"/>
          <w:sz w:val="24"/>
          <w:szCs w:val="24"/>
        </w:rPr>
        <w:t>Confident and able to take the initiative.</w:t>
      </w:r>
    </w:p>
    <w:p w:rsidR="00D83E16" w:rsidRPr="00D83E16" w:rsidRDefault="00D83E16" w:rsidP="00D83E16">
      <w:pPr>
        <w:pStyle w:val="ListParagraph"/>
        <w:numPr>
          <w:ilvl w:val="0"/>
          <w:numId w:val="16"/>
        </w:numPr>
        <w:spacing w:before="50" w:after="50"/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hAnsi="Times New Roman" w:cs="Times New Roman"/>
          <w:sz w:val="24"/>
          <w:szCs w:val="24"/>
        </w:rPr>
        <w:t>Getting feedback from customers.</w:t>
      </w:r>
    </w:p>
    <w:p w:rsidR="00D83E16" w:rsidRPr="00D83E16" w:rsidRDefault="00D83E16" w:rsidP="00D83E16">
      <w:pPr>
        <w:pStyle w:val="ListParagraph"/>
        <w:numPr>
          <w:ilvl w:val="0"/>
          <w:numId w:val="16"/>
        </w:numPr>
        <w:spacing w:before="50" w:after="50"/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hAnsi="Times New Roman" w:cs="Times New Roman"/>
          <w:sz w:val="24"/>
          <w:szCs w:val="24"/>
        </w:rPr>
        <w:t>Tactfully handling any complaints.</w:t>
      </w:r>
    </w:p>
    <w:p w:rsidR="00D83E16" w:rsidRPr="00D83E16" w:rsidRDefault="00D83E16" w:rsidP="00D83E16">
      <w:pPr>
        <w:pStyle w:val="ListParagraph"/>
        <w:numPr>
          <w:ilvl w:val="0"/>
          <w:numId w:val="16"/>
        </w:numPr>
        <w:spacing w:before="50" w:after="50"/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hAnsi="Times New Roman" w:cs="Times New Roman"/>
          <w:sz w:val="24"/>
          <w:szCs w:val="24"/>
        </w:rPr>
        <w:t>Able to make professional sales presentations &amp; product demonstrations to audiences.</w:t>
      </w:r>
      <w:bookmarkStart w:id="0" w:name="_GoBack"/>
      <w:bookmarkEnd w:id="0"/>
    </w:p>
    <w:p w:rsidR="00D83E16" w:rsidRPr="00D83E16" w:rsidRDefault="00D83E16" w:rsidP="00D83E16">
      <w:pPr>
        <w:pStyle w:val="ListParagraph"/>
        <w:numPr>
          <w:ilvl w:val="0"/>
          <w:numId w:val="17"/>
        </w:numPr>
        <w:spacing w:before="50" w:after="50"/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hAnsi="Times New Roman" w:cs="Times New Roman"/>
          <w:sz w:val="24"/>
          <w:szCs w:val="24"/>
        </w:rPr>
        <w:t>Building and maintaining positive working relationships with key decision makers.</w:t>
      </w:r>
    </w:p>
    <w:p w:rsidR="00D83E16" w:rsidRPr="00D83E16" w:rsidRDefault="00D83E16" w:rsidP="00D83E16">
      <w:pPr>
        <w:pStyle w:val="ListParagraph"/>
        <w:numPr>
          <w:ilvl w:val="0"/>
          <w:numId w:val="17"/>
        </w:numPr>
        <w:spacing w:before="50" w:after="50"/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hAnsi="Times New Roman" w:cs="Times New Roman"/>
          <w:sz w:val="24"/>
          <w:szCs w:val="24"/>
        </w:rPr>
        <w:t>Submitting detailed proposals and quotations to customers</w:t>
      </w:r>
    </w:p>
    <w:p w:rsidR="00D83E16" w:rsidRPr="00D83E16" w:rsidRDefault="00D83E16" w:rsidP="00D83E16">
      <w:pPr>
        <w:pStyle w:val="ListParagraph"/>
        <w:numPr>
          <w:ilvl w:val="0"/>
          <w:numId w:val="17"/>
        </w:numPr>
        <w:spacing w:before="50" w:after="50"/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eastAsia="Times New Roman" w:hAnsi="Times New Roman" w:cs="Times New Roman"/>
          <w:color w:val="5D5C5B"/>
          <w:sz w:val="24"/>
          <w:szCs w:val="24"/>
        </w:rPr>
        <w:t>Ability to work in diverse teams and to communicate well with others.</w:t>
      </w:r>
    </w:p>
    <w:p w:rsidR="00D83E16" w:rsidRPr="00D83E16" w:rsidRDefault="00D83E16" w:rsidP="00D83E16">
      <w:pPr>
        <w:pStyle w:val="ListParagraph"/>
        <w:numPr>
          <w:ilvl w:val="0"/>
          <w:numId w:val="17"/>
        </w:numPr>
        <w:spacing w:before="50" w:after="50" w:line="285" w:lineRule="atLeast"/>
        <w:textAlignment w:val="baseline"/>
        <w:rPr>
          <w:rFonts w:ascii="Times New Roman" w:eastAsia="Times New Roman" w:hAnsi="Times New Roman" w:cs="Times New Roman"/>
          <w:color w:val="5D5C5B"/>
          <w:sz w:val="24"/>
          <w:szCs w:val="24"/>
        </w:rPr>
      </w:pPr>
      <w:r w:rsidRPr="00D83E16">
        <w:rPr>
          <w:rFonts w:ascii="Times New Roman" w:eastAsia="Times New Roman" w:hAnsi="Times New Roman" w:cs="Times New Roman"/>
          <w:color w:val="5D5C5B"/>
          <w:sz w:val="24"/>
          <w:szCs w:val="24"/>
        </w:rPr>
        <w:t>Ability to care for others and the environment.</w:t>
      </w:r>
    </w:p>
    <w:p w:rsidR="00D83E16" w:rsidRPr="00D83E16" w:rsidRDefault="00D83E16" w:rsidP="00D83E16">
      <w:pPr>
        <w:pStyle w:val="ListParagraph"/>
        <w:numPr>
          <w:ilvl w:val="0"/>
          <w:numId w:val="17"/>
        </w:numPr>
        <w:spacing w:before="50" w:after="50" w:line="285" w:lineRule="atLeast"/>
        <w:textAlignment w:val="baseline"/>
        <w:rPr>
          <w:rFonts w:ascii="Times New Roman" w:eastAsia="Times New Roman" w:hAnsi="Times New Roman" w:cs="Times New Roman"/>
          <w:color w:val="5D5C5B"/>
          <w:sz w:val="24"/>
          <w:szCs w:val="24"/>
        </w:rPr>
      </w:pPr>
      <w:r w:rsidRPr="00D83E1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Time management</w:t>
      </w:r>
      <w:r w:rsidRPr="00D83E1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D83E16" w:rsidRPr="00D83E16" w:rsidRDefault="00D83E16" w:rsidP="00D83E16">
      <w:pPr>
        <w:pStyle w:val="PersonalName"/>
        <w:spacing w:before="50" w:after="50"/>
        <w:rPr>
          <w:rFonts w:ascii="Times New Roman" w:eastAsiaTheme="minorHAnsi" w:hAnsi="Times New Roman" w:cs="Times New Roman"/>
          <w:b w:val="0"/>
          <w:kern w:val="0"/>
          <w:sz w:val="24"/>
          <w:szCs w:val="24"/>
          <w14:ligatures w14:val="none"/>
          <w14:numForm w14:val="default"/>
        </w:rPr>
      </w:pPr>
    </w:p>
    <w:p w:rsidR="00D83E16" w:rsidRPr="00D83E16" w:rsidRDefault="00DE06F9" w:rsidP="00D83E16">
      <w:pPr>
        <w:pStyle w:val="PersonalName"/>
        <w:spacing w:before="50" w:after="50"/>
        <w:rPr>
          <w:rFonts w:ascii="Times New Roman" w:hAnsi="Times New Roman" w:cs="Times New Roman"/>
          <w:b w:val="0"/>
          <w:i/>
          <w:sz w:val="24"/>
          <w:szCs w:val="24"/>
        </w:rPr>
      </w:pPr>
      <w:r w:rsidRPr="00D83E16">
        <w:rPr>
          <w:rFonts w:ascii="Times New Roman" w:hAnsi="Times New Roman" w:cs="Times New Roman"/>
          <w:b w:val="0"/>
          <w:i/>
          <w:sz w:val="24"/>
          <w:szCs w:val="24"/>
        </w:rPr>
        <w:t>High lights of Qualifications</w:t>
      </w:r>
    </w:p>
    <w:p w:rsidR="00D83E16" w:rsidRPr="00D83E16" w:rsidRDefault="00DE06F9" w:rsidP="00D83E1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hAnsi="Times New Roman" w:cs="Times New Roman"/>
          <w:sz w:val="24"/>
          <w:szCs w:val="24"/>
        </w:rPr>
        <w:t>Responsible, reliable and friendly.</w:t>
      </w:r>
    </w:p>
    <w:p w:rsidR="00B55825" w:rsidRPr="00D83E16" w:rsidRDefault="00B55825" w:rsidP="00D83E16">
      <w:pPr>
        <w:pStyle w:val="ListParagraph"/>
        <w:numPr>
          <w:ilvl w:val="0"/>
          <w:numId w:val="19"/>
        </w:numPr>
        <w:spacing w:before="50" w:after="50"/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hAnsi="Times New Roman" w:cs="Times New Roman"/>
          <w:sz w:val="24"/>
          <w:szCs w:val="24"/>
        </w:rPr>
        <w:t>Practices good working ethics.</w:t>
      </w:r>
    </w:p>
    <w:p w:rsidR="00D83E16" w:rsidRPr="00D83E16" w:rsidRDefault="00D83E16" w:rsidP="00D83E16">
      <w:pPr>
        <w:pStyle w:val="ListParagraph"/>
        <w:numPr>
          <w:ilvl w:val="0"/>
          <w:numId w:val="19"/>
        </w:numPr>
        <w:spacing w:before="50" w:after="50"/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Capable of standing and walking for extended periods of time</w:t>
      </w:r>
      <w:r w:rsidRPr="00D83E1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D83E16" w:rsidRPr="00D83E16" w:rsidRDefault="00D83E16" w:rsidP="00B55825">
      <w:pPr>
        <w:pStyle w:val="PersonalName"/>
        <w:spacing w:before="50" w:after="50"/>
        <w:rPr>
          <w:rFonts w:ascii="Times New Roman" w:eastAsiaTheme="minorHAnsi" w:hAnsi="Times New Roman" w:cs="Times New Roman"/>
          <w:b w:val="0"/>
          <w:kern w:val="0"/>
          <w:sz w:val="24"/>
          <w:szCs w:val="24"/>
          <w14:ligatures w14:val="none"/>
          <w14:numForm w14:val="default"/>
        </w:rPr>
      </w:pPr>
    </w:p>
    <w:p w:rsidR="00140B00" w:rsidRPr="00D83E16" w:rsidRDefault="008A22EC" w:rsidP="00B55825">
      <w:pPr>
        <w:pStyle w:val="PersonalName"/>
        <w:spacing w:before="50" w:after="50"/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hAnsi="Times New Roman" w:cs="Times New Roman"/>
          <w:sz w:val="24"/>
          <w:szCs w:val="24"/>
        </w:rPr>
        <w:t>Education</w:t>
      </w:r>
    </w:p>
    <w:p w:rsidR="00140B00" w:rsidRPr="00D83E16" w:rsidRDefault="00140B00" w:rsidP="00B55825">
      <w:pPr>
        <w:pStyle w:val="ListParagraph"/>
        <w:numPr>
          <w:ilvl w:val="0"/>
          <w:numId w:val="8"/>
        </w:numPr>
        <w:spacing w:before="50" w:after="50"/>
        <w:ind w:left="0"/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hAnsi="Times New Roman" w:cs="Times New Roman"/>
          <w:sz w:val="24"/>
          <w:szCs w:val="24"/>
        </w:rPr>
        <w:t>SANGRE GRANDE SECONDARY SCHOOL-(2005-2010)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495"/>
      </w:tblGrid>
      <w:tr w:rsidR="00140B00" w:rsidRPr="00D83E16" w:rsidTr="00140B00">
        <w:tc>
          <w:tcPr>
            <w:tcW w:w="4495" w:type="dxa"/>
          </w:tcPr>
          <w:p w:rsidR="00140B00" w:rsidRPr="00D83E16" w:rsidRDefault="00140B00" w:rsidP="00B5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E16">
              <w:rPr>
                <w:rFonts w:ascii="Times New Roman" w:hAnsi="Times New Roman" w:cs="Times New Roman"/>
                <w:sz w:val="24"/>
                <w:szCs w:val="24"/>
              </w:rPr>
              <w:t>CXC</w:t>
            </w:r>
          </w:p>
        </w:tc>
        <w:tc>
          <w:tcPr>
            <w:tcW w:w="4495" w:type="dxa"/>
          </w:tcPr>
          <w:p w:rsidR="00140B00" w:rsidRPr="00D83E16" w:rsidRDefault="00140B00" w:rsidP="00B5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E16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140B00" w:rsidRPr="00D83E16" w:rsidTr="00140B00">
        <w:tc>
          <w:tcPr>
            <w:tcW w:w="4495" w:type="dxa"/>
          </w:tcPr>
          <w:p w:rsidR="00140B00" w:rsidRPr="00D83E16" w:rsidRDefault="00140B00" w:rsidP="00B5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E16">
              <w:rPr>
                <w:rFonts w:ascii="Times New Roman" w:hAnsi="Times New Roman" w:cs="Times New Roman"/>
                <w:sz w:val="24"/>
                <w:szCs w:val="24"/>
              </w:rPr>
              <w:t>ENGLISH A</w:t>
            </w:r>
          </w:p>
        </w:tc>
        <w:tc>
          <w:tcPr>
            <w:tcW w:w="4495" w:type="dxa"/>
          </w:tcPr>
          <w:p w:rsidR="00140B00" w:rsidRPr="00D83E16" w:rsidRDefault="00140B00" w:rsidP="00B5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E16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</w:p>
        </w:tc>
      </w:tr>
      <w:tr w:rsidR="00140B00" w:rsidRPr="00D83E16" w:rsidTr="00140B00">
        <w:tc>
          <w:tcPr>
            <w:tcW w:w="4495" w:type="dxa"/>
          </w:tcPr>
          <w:p w:rsidR="00140B00" w:rsidRPr="00D83E16" w:rsidRDefault="00140B00" w:rsidP="00B5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E16">
              <w:rPr>
                <w:rFonts w:ascii="Times New Roman" w:hAnsi="Times New Roman" w:cs="Times New Roman"/>
                <w:sz w:val="24"/>
                <w:szCs w:val="24"/>
              </w:rPr>
              <w:t>ENGLISH B</w:t>
            </w:r>
          </w:p>
        </w:tc>
        <w:tc>
          <w:tcPr>
            <w:tcW w:w="4495" w:type="dxa"/>
          </w:tcPr>
          <w:p w:rsidR="00140B00" w:rsidRPr="00D83E16" w:rsidRDefault="00140B00" w:rsidP="00B5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E16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</w:tc>
      </w:tr>
      <w:tr w:rsidR="00140B00" w:rsidRPr="00D83E16" w:rsidTr="00140B00">
        <w:tc>
          <w:tcPr>
            <w:tcW w:w="4495" w:type="dxa"/>
          </w:tcPr>
          <w:p w:rsidR="00140B00" w:rsidRPr="00D83E16" w:rsidRDefault="00140B00" w:rsidP="00B5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E16">
              <w:rPr>
                <w:rFonts w:ascii="Times New Roman" w:hAnsi="Times New Roman" w:cs="Times New Roman"/>
                <w:sz w:val="24"/>
                <w:szCs w:val="24"/>
              </w:rPr>
              <w:t>FOOD AND NUTRITION</w:t>
            </w:r>
          </w:p>
        </w:tc>
        <w:tc>
          <w:tcPr>
            <w:tcW w:w="4495" w:type="dxa"/>
          </w:tcPr>
          <w:p w:rsidR="00140B00" w:rsidRPr="00D83E16" w:rsidRDefault="00140B00" w:rsidP="00B5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E16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</w:tc>
      </w:tr>
      <w:tr w:rsidR="00140B00" w:rsidRPr="00D83E16" w:rsidTr="00140B00">
        <w:tc>
          <w:tcPr>
            <w:tcW w:w="4495" w:type="dxa"/>
          </w:tcPr>
          <w:p w:rsidR="00140B00" w:rsidRPr="00D83E16" w:rsidRDefault="00140B00" w:rsidP="00B5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E16">
              <w:rPr>
                <w:rFonts w:ascii="Times New Roman" w:hAnsi="Times New Roman" w:cs="Times New Roman"/>
                <w:sz w:val="24"/>
                <w:szCs w:val="24"/>
              </w:rPr>
              <w:t>HOME ECONOMICS MANAGEMENT</w:t>
            </w:r>
          </w:p>
        </w:tc>
        <w:tc>
          <w:tcPr>
            <w:tcW w:w="4495" w:type="dxa"/>
          </w:tcPr>
          <w:p w:rsidR="00140B00" w:rsidRPr="00D83E16" w:rsidRDefault="00140B00" w:rsidP="00B5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E16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</w:tc>
      </w:tr>
      <w:tr w:rsidR="00140B00" w:rsidRPr="00D83E16" w:rsidTr="00140B00">
        <w:tc>
          <w:tcPr>
            <w:tcW w:w="4495" w:type="dxa"/>
          </w:tcPr>
          <w:p w:rsidR="00140B00" w:rsidRPr="00D83E16" w:rsidRDefault="00140B00" w:rsidP="00B5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E16">
              <w:rPr>
                <w:rFonts w:ascii="Times New Roman" w:hAnsi="Times New Roman" w:cs="Times New Roman"/>
                <w:sz w:val="24"/>
                <w:szCs w:val="24"/>
              </w:rPr>
              <w:t>INTEGRATED SCIENCE</w:t>
            </w:r>
          </w:p>
        </w:tc>
        <w:tc>
          <w:tcPr>
            <w:tcW w:w="4495" w:type="dxa"/>
          </w:tcPr>
          <w:p w:rsidR="00140B00" w:rsidRPr="00D83E16" w:rsidRDefault="00140B00" w:rsidP="00B5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E16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</w:p>
        </w:tc>
      </w:tr>
      <w:tr w:rsidR="00140B00" w:rsidRPr="00D83E16" w:rsidTr="00140B00">
        <w:tc>
          <w:tcPr>
            <w:tcW w:w="4495" w:type="dxa"/>
          </w:tcPr>
          <w:p w:rsidR="00140B00" w:rsidRPr="00D83E16" w:rsidRDefault="00140B00" w:rsidP="00B5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E16">
              <w:rPr>
                <w:rFonts w:ascii="Times New Roman" w:hAnsi="Times New Roman" w:cs="Times New Roman"/>
                <w:sz w:val="24"/>
                <w:szCs w:val="24"/>
              </w:rPr>
              <w:t>PRINCIPLES OF BUSINESS</w:t>
            </w:r>
          </w:p>
        </w:tc>
        <w:tc>
          <w:tcPr>
            <w:tcW w:w="4495" w:type="dxa"/>
          </w:tcPr>
          <w:p w:rsidR="00140B00" w:rsidRPr="00D83E16" w:rsidRDefault="00140B00" w:rsidP="00B55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E16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</w:p>
        </w:tc>
      </w:tr>
    </w:tbl>
    <w:p w:rsidR="00A55D53" w:rsidRPr="00D83E16" w:rsidRDefault="00A55D53" w:rsidP="00B55825">
      <w:pPr>
        <w:pStyle w:val="Subsection"/>
        <w:spacing w:before="50" w:after="50"/>
        <w:rPr>
          <w:rFonts w:ascii="Times New Roman" w:hAnsi="Times New Roman" w:cs="Times New Roman"/>
          <w:sz w:val="24"/>
          <w:szCs w:val="24"/>
        </w:rPr>
      </w:pPr>
    </w:p>
    <w:p w:rsidR="00DE06F9" w:rsidRPr="00D83E16" w:rsidRDefault="00DE06F9" w:rsidP="00B55825">
      <w:pPr>
        <w:pStyle w:val="PersonalName"/>
        <w:spacing w:before="50" w:after="50"/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hAnsi="Times New Roman" w:cs="Times New Roman"/>
          <w:sz w:val="24"/>
          <w:szCs w:val="24"/>
        </w:rPr>
        <w:t>Achievements</w:t>
      </w:r>
    </w:p>
    <w:p w:rsidR="00DE06F9" w:rsidRPr="00D83E16" w:rsidRDefault="00DE06F9" w:rsidP="00B55825">
      <w:pPr>
        <w:pStyle w:val="ListParagraph"/>
        <w:numPr>
          <w:ilvl w:val="0"/>
          <w:numId w:val="14"/>
        </w:numPr>
        <w:spacing w:before="50" w:after="50"/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hAnsi="Times New Roman" w:cs="Times New Roman"/>
          <w:sz w:val="24"/>
          <w:szCs w:val="24"/>
        </w:rPr>
        <w:t xml:space="preserve">Participated in the Youth Apprenticeship </w:t>
      </w:r>
      <w:proofErr w:type="spellStart"/>
      <w:r w:rsidRPr="00D83E16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D83E16">
        <w:rPr>
          <w:rFonts w:ascii="Times New Roman" w:hAnsi="Times New Roman" w:cs="Times New Roman"/>
          <w:sz w:val="24"/>
          <w:szCs w:val="24"/>
        </w:rPr>
        <w:t xml:space="preserve"> in Agriculture                                                               {4</w:t>
      </w:r>
      <w:r w:rsidRPr="00D83E1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83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E16">
        <w:rPr>
          <w:rFonts w:ascii="Times New Roman" w:hAnsi="Times New Roman" w:cs="Times New Roman"/>
          <w:sz w:val="24"/>
          <w:szCs w:val="24"/>
        </w:rPr>
        <w:t>Apirl</w:t>
      </w:r>
      <w:proofErr w:type="spellEnd"/>
      <w:r w:rsidRPr="00D83E16">
        <w:rPr>
          <w:rFonts w:ascii="Times New Roman" w:hAnsi="Times New Roman" w:cs="Times New Roman"/>
          <w:sz w:val="24"/>
          <w:szCs w:val="24"/>
        </w:rPr>
        <w:t xml:space="preserve"> 2011-27</w:t>
      </w:r>
      <w:r w:rsidRPr="00D83E1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83E16">
        <w:rPr>
          <w:rFonts w:ascii="Times New Roman" w:hAnsi="Times New Roman" w:cs="Times New Roman"/>
          <w:sz w:val="24"/>
          <w:szCs w:val="24"/>
        </w:rPr>
        <w:t xml:space="preserve"> May 2011) </w:t>
      </w:r>
    </w:p>
    <w:p w:rsidR="00DE06F9" w:rsidRPr="00D83E16" w:rsidRDefault="00DE06F9" w:rsidP="00B55825">
      <w:pPr>
        <w:pStyle w:val="ListParagraph"/>
        <w:numPr>
          <w:ilvl w:val="0"/>
          <w:numId w:val="14"/>
        </w:numPr>
        <w:spacing w:before="50" w:after="50"/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hAnsi="Times New Roman" w:cs="Times New Roman"/>
          <w:sz w:val="24"/>
          <w:szCs w:val="24"/>
        </w:rPr>
        <w:t>Participated in the Civilian Conservation Corps-(Geriatric Nursing)</w:t>
      </w:r>
    </w:p>
    <w:p w:rsidR="00DE06F9" w:rsidRPr="00D83E16" w:rsidRDefault="00DE06F9" w:rsidP="00B55825">
      <w:pPr>
        <w:pStyle w:val="ListParagraph"/>
        <w:spacing w:before="50" w:after="50"/>
        <w:ind w:left="0" w:firstLine="0"/>
        <w:rPr>
          <w:rFonts w:ascii="Times New Roman" w:hAnsi="Times New Roman" w:cs="Times New Roman"/>
          <w:sz w:val="24"/>
          <w:szCs w:val="24"/>
        </w:rPr>
      </w:pPr>
      <w:r w:rsidRPr="00D83E16">
        <w:rPr>
          <w:rFonts w:ascii="Times New Roman" w:hAnsi="Times New Roman" w:cs="Times New Roman"/>
          <w:sz w:val="24"/>
          <w:szCs w:val="24"/>
        </w:rPr>
        <w:t xml:space="preserve">           (Cycle 1202)(2</w:t>
      </w:r>
      <w:r w:rsidRPr="00D83E1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83E16">
        <w:rPr>
          <w:rFonts w:ascii="Times New Roman" w:hAnsi="Times New Roman" w:cs="Times New Roman"/>
          <w:sz w:val="24"/>
          <w:szCs w:val="24"/>
        </w:rPr>
        <w:t xml:space="preserve"> Apirl-28</w:t>
      </w:r>
      <w:r w:rsidRPr="00D83E1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83E16">
        <w:rPr>
          <w:rFonts w:ascii="Times New Roman" w:hAnsi="Times New Roman" w:cs="Times New Roman"/>
          <w:sz w:val="24"/>
          <w:szCs w:val="24"/>
        </w:rPr>
        <w:t xml:space="preserve"> September)</w:t>
      </w:r>
    </w:p>
    <w:p w:rsidR="00DE06F9" w:rsidRPr="00D83E16" w:rsidRDefault="00DE06F9" w:rsidP="00DE06F9">
      <w:pPr>
        <w:pStyle w:val="ListParagraph"/>
        <w:spacing w:before="50" w:after="5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E06F9" w:rsidRPr="00D83E16" w:rsidRDefault="00DE06F9" w:rsidP="00140B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0B00" w:rsidRDefault="00140B00" w:rsidP="00140B00">
      <w:pPr>
        <w:pStyle w:val="ListParagraph"/>
        <w:spacing w:after="0"/>
        <w:ind w:left="288" w:firstLine="0"/>
      </w:pPr>
    </w:p>
    <w:p w:rsidR="00140B00" w:rsidRDefault="00140B00" w:rsidP="00140B00">
      <w:pPr>
        <w:pStyle w:val="PersonalName"/>
      </w:pPr>
    </w:p>
    <w:p w:rsidR="00140B00" w:rsidRDefault="00140B00" w:rsidP="00140B00">
      <w:pPr>
        <w:pStyle w:val="ListParagraph"/>
        <w:ind w:firstLine="0"/>
      </w:pPr>
    </w:p>
    <w:p w:rsidR="00A55D53" w:rsidRDefault="00A55D53" w:rsidP="00140B00">
      <w:pPr>
        <w:pStyle w:val="ListParagraph"/>
        <w:spacing w:after="0"/>
        <w:ind w:left="288" w:firstLine="0"/>
      </w:pPr>
    </w:p>
    <w:p w:rsidR="00A55D53" w:rsidRDefault="00A55D53">
      <w:pPr>
        <w:spacing w:after="200" w:line="276" w:lineRule="auto"/>
      </w:pPr>
    </w:p>
    <w:sectPr w:rsidR="00A55D53" w:rsidSect="00D83E16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629" w:rsidRDefault="00885629">
      <w:pPr>
        <w:spacing w:after="0" w:line="240" w:lineRule="auto"/>
      </w:pPr>
      <w:r>
        <w:separator/>
      </w:r>
    </w:p>
  </w:endnote>
  <w:endnote w:type="continuationSeparator" w:id="0">
    <w:p w:rsidR="00885629" w:rsidRDefault="00885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D53" w:rsidRDefault="008A22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55D53" w:rsidRDefault="00A55D5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A55D53" w:rsidRDefault="00A55D5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55D53" w:rsidRDefault="00A55D5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A55D53" w:rsidRDefault="00A55D53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A55D53" w:rsidRDefault="008A22EC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D83E16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A55D53" w:rsidRDefault="008A22EC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D83E16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D53" w:rsidRDefault="008A22EC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63D71B3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55D53" w:rsidRDefault="00A55D5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A55D53" w:rsidRDefault="00A55D5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55D53" w:rsidRDefault="00A55D5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A55D53" w:rsidRDefault="00A55D53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A55D53" w:rsidRDefault="008A22EC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DE06F9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A55D53" w:rsidRDefault="008A22EC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DE06F9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629" w:rsidRDefault="00885629">
      <w:pPr>
        <w:spacing w:after="0" w:line="240" w:lineRule="auto"/>
      </w:pPr>
      <w:r>
        <w:separator/>
      </w:r>
    </w:p>
  </w:footnote>
  <w:footnote w:type="continuationSeparator" w:id="0">
    <w:p w:rsidR="00885629" w:rsidRDefault="00885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D53" w:rsidRDefault="008A22EC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3A532CD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5D53" w:rsidRDefault="008A22E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A55D53" w:rsidRDefault="008A22EC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55D53" w:rsidRDefault="00A55D5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A55D53" w:rsidRDefault="00A55D53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55D53" w:rsidRDefault="00A55D5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A55D53" w:rsidRDefault="00A55D5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6F9" w:rsidRPr="00DE06F9" w:rsidRDefault="008A22EC">
    <w:pPr>
      <w:pStyle w:val="Header"/>
      <w:rPr>
        <w:rFonts w:ascii="Times New Roman" w:hAnsi="Times New Roman" w:cs="Times New Roman"/>
        <w:noProof/>
        <w:sz w:val="24"/>
        <w:szCs w:val="24"/>
      </w:rPr>
    </w:pPr>
    <w:r w:rsidRPr="00DE06F9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posOffset>-885825</wp:posOffset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F81E61C" id="Rectangle 5" o:spid="_x0000_s1026" style="position:absolute;margin-left:0;margin-top:-69.75pt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absolute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 w:rsidR="00DE06F9" w:rsidRPr="00DE06F9">
      <w:rPr>
        <w:rFonts w:ascii="Times New Roman" w:hAnsi="Times New Roman" w:cs="Times New Roman"/>
        <w:noProof/>
        <w:sz w:val="24"/>
        <w:szCs w:val="24"/>
      </w:rPr>
      <w:t>KINESHA CHANTALL EUDOVIQUE</w:t>
    </w:r>
  </w:p>
  <w:p w:rsidR="00DE06F9" w:rsidRPr="00DE06F9" w:rsidRDefault="00DE06F9">
    <w:pPr>
      <w:pStyle w:val="Header"/>
      <w:rPr>
        <w:rFonts w:ascii="Times New Roman" w:hAnsi="Times New Roman" w:cs="Times New Roman"/>
        <w:noProof/>
        <w:sz w:val="24"/>
        <w:szCs w:val="24"/>
      </w:rPr>
    </w:pPr>
    <w:r w:rsidRPr="00DE06F9">
      <w:rPr>
        <w:rFonts w:ascii="Times New Roman" w:hAnsi="Times New Roman" w:cs="Times New Roman"/>
        <w:noProof/>
        <w:sz w:val="24"/>
        <w:szCs w:val="24"/>
      </w:rPr>
      <w:t>SUNSET DRIVE,QUASH TRACE SANGRE GRANDE</w:t>
    </w:r>
  </w:p>
  <w:p w:rsidR="00DE06F9" w:rsidRPr="00DE06F9" w:rsidRDefault="00885629">
    <w:pPr>
      <w:pStyle w:val="Header"/>
      <w:rPr>
        <w:rFonts w:ascii="Times New Roman" w:hAnsi="Times New Roman" w:cs="Times New Roman"/>
        <w:noProof/>
        <w:sz w:val="24"/>
        <w:szCs w:val="24"/>
      </w:rPr>
    </w:pPr>
    <w:hyperlink r:id="rId1" w:history="1">
      <w:r w:rsidR="00DE06F9" w:rsidRPr="00DE06F9">
        <w:rPr>
          <w:rStyle w:val="Hyperlink"/>
          <w:rFonts w:ascii="Times New Roman" w:hAnsi="Times New Roman" w:cs="Times New Roman"/>
          <w:noProof/>
          <w:sz w:val="24"/>
          <w:szCs w:val="24"/>
        </w:rPr>
        <w:t>Chantall1993@hotmail.com</w:t>
      </w:r>
    </w:hyperlink>
  </w:p>
  <w:p w:rsidR="00A55D53" w:rsidRDefault="00DE06F9">
    <w:pPr>
      <w:pStyle w:val="Header"/>
    </w:pPr>
    <w:r w:rsidRPr="00DE06F9">
      <w:rPr>
        <w:rFonts w:ascii="Times New Roman" w:hAnsi="Times New Roman" w:cs="Times New Roman"/>
        <w:noProof/>
        <w:sz w:val="24"/>
        <w:szCs w:val="24"/>
      </w:rPr>
      <w:t>383-5088/6682670</w:t>
    </w:r>
    <w:r w:rsidR="008A22EC">
      <w:rPr>
        <w:noProof/>
      </w:rPr>
      <w:t xml:space="preserve"> </w:t>
    </w:r>
    <w:r w:rsidR="008A22E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55D53" w:rsidRDefault="00A55D5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A55D53" w:rsidRDefault="00A55D5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8A22E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55D53" w:rsidRDefault="00A55D5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A55D53" w:rsidRDefault="00A55D53"/>
                </w:txbxContent>
              </v:textbox>
              <w10:wrap anchorx="page" anchory="page"/>
            </v:rect>
          </w:pict>
        </mc:Fallback>
      </mc:AlternateContent>
    </w:r>
    <w:r w:rsidR="00C257EC">
      <w:rPr>
        <w:noProof/>
      </w:rPr>
      <w:t>/324-6339/705-1433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D7EB7"/>
    <w:multiLevelType w:val="hybridMultilevel"/>
    <w:tmpl w:val="08421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37BB8"/>
    <w:multiLevelType w:val="hybridMultilevel"/>
    <w:tmpl w:val="1D2C7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F153A"/>
    <w:multiLevelType w:val="hybridMultilevel"/>
    <w:tmpl w:val="FB58E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86D15"/>
    <w:multiLevelType w:val="hybridMultilevel"/>
    <w:tmpl w:val="3D12686A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35553ADE"/>
    <w:multiLevelType w:val="multilevel"/>
    <w:tmpl w:val="8C0C4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D31A8D"/>
    <w:multiLevelType w:val="hybridMultilevel"/>
    <w:tmpl w:val="A7C4B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E3D33"/>
    <w:multiLevelType w:val="multilevel"/>
    <w:tmpl w:val="1930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85C5E"/>
    <w:multiLevelType w:val="hybridMultilevel"/>
    <w:tmpl w:val="A14EB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A2D93"/>
    <w:multiLevelType w:val="hybridMultilevel"/>
    <w:tmpl w:val="70446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152650"/>
    <w:multiLevelType w:val="hybridMultilevel"/>
    <w:tmpl w:val="08A27A4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573C739E"/>
    <w:multiLevelType w:val="hybridMultilevel"/>
    <w:tmpl w:val="738409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C6304B"/>
    <w:multiLevelType w:val="hybridMultilevel"/>
    <w:tmpl w:val="2BF811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17CE9"/>
    <w:multiLevelType w:val="hybridMultilevel"/>
    <w:tmpl w:val="85E8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6F4916"/>
    <w:multiLevelType w:val="hybridMultilevel"/>
    <w:tmpl w:val="8842B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1"/>
  </w:num>
  <w:num w:numId="5">
    <w:abstractNumId w:val="0"/>
  </w:num>
  <w:num w:numId="6">
    <w:abstractNumId w:val="16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  <w:num w:numId="12">
    <w:abstractNumId w:val="7"/>
  </w:num>
  <w:num w:numId="13">
    <w:abstractNumId w:val="2"/>
  </w:num>
  <w:num w:numId="14">
    <w:abstractNumId w:val="15"/>
  </w:num>
  <w:num w:numId="15">
    <w:abstractNumId w:val="13"/>
  </w:num>
  <w:num w:numId="16">
    <w:abstractNumId w:val="14"/>
  </w:num>
  <w:num w:numId="17">
    <w:abstractNumId w:val="17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C6"/>
    <w:rsid w:val="000B7BFA"/>
    <w:rsid w:val="00140B00"/>
    <w:rsid w:val="001D52C6"/>
    <w:rsid w:val="00864DC7"/>
    <w:rsid w:val="00885629"/>
    <w:rsid w:val="008A22EC"/>
    <w:rsid w:val="00983776"/>
    <w:rsid w:val="00A55D53"/>
    <w:rsid w:val="00B55825"/>
    <w:rsid w:val="00BF79DC"/>
    <w:rsid w:val="00C257EC"/>
    <w:rsid w:val="00D83E16"/>
    <w:rsid w:val="00DE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EC60B6-D486-4B8A-99A0-C8E352B0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hAnsi="Cambria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link w:val="SectionHeadingChar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table" w:styleId="TableGrid">
    <w:name w:val="Table Grid"/>
    <w:basedOn w:val="TableNormal"/>
    <w:uiPriority w:val="59"/>
    <w:rsid w:val="00140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ctionHeadingChar">
    <w:name w:val="Section Heading Char"/>
    <w:basedOn w:val="Heading1Char"/>
    <w:link w:val="SectionHeading"/>
    <w:rsid w:val="00140B00"/>
    <w:rPr>
      <w:rFonts w:asciiTheme="majorHAnsi" w:eastAsiaTheme="majorEastAsia" w:hAnsiTheme="majorHAnsi" w:cstheme="majorBidi"/>
      <w:b/>
      <w:bCs/>
      <w:color w:val="675E47" w:themeColor="text2"/>
      <w:sz w:val="24"/>
      <w:szCs w:val="28"/>
      <w14:numForm w14:val="oldStyle"/>
    </w:rPr>
  </w:style>
  <w:style w:type="character" w:styleId="Hyperlink">
    <w:name w:val="Hyperlink"/>
    <w:basedOn w:val="DefaultParagraphFont"/>
    <w:uiPriority w:val="99"/>
    <w:unhideWhenUsed/>
    <w:rsid w:val="00140B00"/>
    <w:rPr>
      <w:color w:val="D25814" w:themeColor="hyperlink"/>
      <w:u w:val="single"/>
    </w:rPr>
  </w:style>
  <w:style w:type="character" w:customStyle="1" w:styleId="apple-converted-space">
    <w:name w:val="apple-converted-space"/>
    <w:basedOn w:val="DefaultParagraphFont"/>
    <w:rsid w:val="00DE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hantall199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27313A50F444FD8B9C1FE38018D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780CB-01DE-49E3-985D-F9B45D940782}"/>
      </w:docPartPr>
      <w:docPartBody>
        <w:p w:rsidR="00FD10D5" w:rsidRDefault="00DF2062" w:rsidP="00DF2062">
          <w:pPr>
            <w:pStyle w:val="3A27313A50F444FD8B9C1FE38018DDDB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F1"/>
    <w:rsid w:val="007E52F1"/>
    <w:rsid w:val="007F328C"/>
    <w:rsid w:val="009C3967"/>
    <w:rsid w:val="00AD2F82"/>
    <w:rsid w:val="00DF2062"/>
    <w:rsid w:val="00E44740"/>
    <w:rsid w:val="00FD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DF2062"/>
    <w:rPr>
      <w:color w:val="808080"/>
    </w:rPr>
  </w:style>
  <w:style w:type="paragraph" w:customStyle="1" w:styleId="F2943011D9DE48AFA0449EB637BA6411">
    <w:name w:val="F2943011D9DE48AFA0449EB637BA6411"/>
  </w:style>
  <w:style w:type="paragraph" w:customStyle="1" w:styleId="C4C2A760C5F54D528042054BEB1DD48F">
    <w:name w:val="C4C2A760C5F54D528042054BEB1DD48F"/>
  </w:style>
  <w:style w:type="paragraph" w:customStyle="1" w:styleId="B8867E1755EA4B228C16EF8263269252">
    <w:name w:val="B8867E1755EA4B228C16EF8263269252"/>
  </w:style>
  <w:style w:type="paragraph" w:customStyle="1" w:styleId="145A65241AA2458FA394CC6F0B496CF2">
    <w:name w:val="145A65241AA2458FA394CC6F0B496CF2"/>
  </w:style>
  <w:style w:type="paragraph" w:customStyle="1" w:styleId="204DE676D9BE4DB1B6AF59CFB4AF7C0B">
    <w:name w:val="204DE676D9BE4DB1B6AF59CFB4AF7C0B"/>
  </w:style>
  <w:style w:type="paragraph" w:customStyle="1" w:styleId="FD6252680A554A49AD7BBB560E120C1C">
    <w:name w:val="FD6252680A554A49AD7BBB560E120C1C"/>
  </w:style>
  <w:style w:type="paragraph" w:customStyle="1" w:styleId="84FDB9E0745A4FA5B4082CF89C988E11">
    <w:name w:val="84FDB9E0745A4FA5B4082CF89C988E11"/>
  </w:style>
  <w:style w:type="paragraph" w:customStyle="1" w:styleId="DE5EB1DDF122489BBE9D748DF5B04455">
    <w:name w:val="DE5EB1DDF122489BBE9D748DF5B04455"/>
  </w:style>
  <w:style w:type="paragraph" w:customStyle="1" w:styleId="5491B1C76BCA488C94667AA91AEB7733">
    <w:name w:val="5491B1C76BCA488C94667AA91AEB7733"/>
  </w:style>
  <w:style w:type="paragraph" w:customStyle="1" w:styleId="994857169B714BAFA1A6610D748EF685">
    <w:name w:val="994857169B714BAFA1A6610D748EF685"/>
  </w:style>
  <w:style w:type="paragraph" w:customStyle="1" w:styleId="F0522FFF7747435985AF26F4D2D6FD6A">
    <w:name w:val="F0522FFF7747435985AF26F4D2D6FD6A"/>
  </w:style>
  <w:style w:type="paragraph" w:customStyle="1" w:styleId="A74744DD68BF4422A632FE8AF4738858">
    <w:name w:val="A74744DD68BF4422A632FE8AF4738858"/>
  </w:style>
  <w:style w:type="paragraph" w:customStyle="1" w:styleId="CA9D89A09A6C41668C9D91D5FEF5E373">
    <w:name w:val="CA9D89A09A6C41668C9D91D5FEF5E373"/>
  </w:style>
  <w:style w:type="paragraph" w:customStyle="1" w:styleId="62C1DEA3F0E44212BC4E38485392A138">
    <w:name w:val="62C1DEA3F0E44212BC4E38485392A138"/>
  </w:style>
  <w:style w:type="paragraph" w:customStyle="1" w:styleId="BB5229FD860C4181BB718E51801ABFB8">
    <w:name w:val="BB5229FD860C4181BB718E51801ABFB8"/>
  </w:style>
  <w:style w:type="paragraph" w:customStyle="1" w:styleId="3F553FEA75FF43FA9B6A58BA72FB747D">
    <w:name w:val="3F553FEA75FF43FA9B6A58BA72FB747D"/>
  </w:style>
  <w:style w:type="paragraph" w:customStyle="1" w:styleId="CEA5AA19EC5C4A9895A81DBAB6BECCB0">
    <w:name w:val="CEA5AA19EC5C4A9895A81DBAB6BECCB0"/>
  </w:style>
  <w:style w:type="paragraph" w:customStyle="1" w:styleId="9CB95C694F20445DB8CAF28876317714">
    <w:name w:val="9CB95C694F20445DB8CAF28876317714"/>
  </w:style>
  <w:style w:type="paragraph" w:customStyle="1" w:styleId="FFA0279A63994908B717F44D9D08AFA1">
    <w:name w:val="FFA0279A63994908B717F44D9D08AFA1"/>
  </w:style>
  <w:style w:type="paragraph" w:customStyle="1" w:styleId="B3E3180E9EE945CAB1A7DF9DF6E52D19">
    <w:name w:val="B3E3180E9EE945CAB1A7DF9DF6E52D19"/>
  </w:style>
  <w:style w:type="paragraph" w:customStyle="1" w:styleId="3A27313A50F444FD8B9C1FE38018DDDB">
    <w:name w:val="3A27313A50F444FD8B9C1FE38018DDDB"/>
    <w:rsid w:val="00DF2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#39a Sunset Drive, Quash Trace , Sangre Grande. </CompanyAddress>
  <CompanyPhone>383-5088</CompanyPhone>
  <CompanyFax/>
  <CompanyEmail>Chantall1993@hotmail.com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7C3196C-2DA5-4E3C-92CD-3F936E14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177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                         KINESHA CHANTALL EUDOVIQUE</dc:creator>
  <cp:keywords/>
  <dc:description/>
  <cp:lastModifiedBy>Cane</cp:lastModifiedBy>
  <cp:revision>8</cp:revision>
  <dcterms:created xsi:type="dcterms:W3CDTF">2014-07-15T00:35:00Z</dcterms:created>
  <dcterms:modified xsi:type="dcterms:W3CDTF">2014-07-27T19:04:00Z</dcterms:modified>
</cp:coreProperties>
</file>