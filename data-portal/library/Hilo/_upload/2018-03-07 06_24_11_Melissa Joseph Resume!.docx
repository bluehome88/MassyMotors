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632FD" w14:textId="77777777" w:rsidR="0092675B" w:rsidRDefault="003B4615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52BCEDD131184CADB285251237C4265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15B1F">
            <w:rPr>
              <w:lang w:val="en-TT"/>
            </w:rPr>
            <w:t>Melissa Joseph</w:t>
          </w:r>
        </w:sdtContent>
      </w:sdt>
    </w:p>
    <w:p w14:paraId="490EEB6D" w14:textId="77777777" w:rsidR="0092675B" w:rsidRPr="00AA31C6" w:rsidRDefault="00316795" w:rsidP="6A2C2AB6">
      <w:pPr>
        <w:rPr>
          <w:rFonts w:ascii="Times New Roman" w:eastAsia="Times New Roman" w:hAnsi="Times New Roman" w:cs="Times New Roman"/>
          <w:sz w:val="28"/>
          <w:szCs w:val="22"/>
        </w:rPr>
      </w:pPr>
      <w:sdt>
        <w:sdtPr>
          <w:rPr>
            <w:sz w:val="22"/>
          </w:rPr>
          <w:alias w:val="Address"/>
          <w:tag w:val=""/>
          <w:id w:val="-593780209"/>
          <w:placeholder>
            <w:docPart w:val="498CBFC3106D45D887A051BE191D038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F01A3" w:rsidRPr="00AA31C6">
            <w:rPr>
              <w:sz w:val="22"/>
            </w:rPr>
            <w:t>#</w:t>
          </w:r>
        </w:sdtContent>
      </w:sdt>
      <w:r w:rsidR="009F01A3" w:rsidRPr="00AA31C6">
        <w:rPr>
          <w:sz w:val="22"/>
        </w:rPr>
        <w:t>628 Sesame Street Pinto Road Arima</w:t>
      </w:r>
      <w:r w:rsidR="003B4615" w:rsidRPr="00AA31C6">
        <w:rPr>
          <w:sz w:val="22"/>
        </w:rPr>
        <w:t> | </w:t>
      </w:r>
      <w:sdt>
        <w:sdtPr>
          <w:rPr>
            <w:sz w:val="22"/>
          </w:rPr>
          <w:alias w:val="Telephone"/>
          <w:tag w:val=""/>
          <w:id w:val="-1416317146"/>
          <w:placeholder>
            <w:docPart w:val="2E37F66E83664D8A8F5AF34E9F9D71C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F01A3" w:rsidRPr="00AA31C6">
            <w:rPr>
              <w:sz w:val="22"/>
            </w:rPr>
            <w:t>1-868-475-2422</w:t>
          </w:r>
        </w:sdtContent>
      </w:sdt>
      <w:r w:rsidR="003B4615" w:rsidRPr="00AA31C6">
        <w:rPr>
          <w:sz w:val="22"/>
        </w:rPr>
        <w:t> | </w:t>
      </w:r>
      <w:sdt>
        <w:sdtPr>
          <w:rPr>
            <w:sz w:val="22"/>
          </w:rPr>
          <w:alias w:val="Email"/>
          <w:tag w:val=""/>
          <w:id w:val="-391963670"/>
          <w:placeholder>
            <w:docPart w:val="78EC8B1488A2440AAE269DD682F8023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F01A3" w:rsidRPr="00AA31C6">
            <w:rPr>
              <w:sz w:val="22"/>
            </w:rPr>
            <w:t>melissajoseph@outlook.com</w:t>
          </w:r>
        </w:sdtContent>
      </w:sdt>
    </w:p>
    <w:p w14:paraId="5C6A946E" w14:textId="77777777" w:rsidR="0092675B" w:rsidRDefault="6A2C2AB6" w:rsidP="6A2C2AB6">
      <w:pPr>
        <w:pStyle w:val="SectionHeading"/>
        <w:spacing w:before="720"/>
        <w:rPr>
          <w:rFonts w:ascii="Times New Roman" w:eastAsia="Times New Roman" w:hAnsi="Times New Roman" w:cs="Times New Roman"/>
          <w:sz w:val="36"/>
          <w:szCs w:val="36"/>
        </w:rPr>
      </w:pPr>
      <w:r w:rsidRPr="6A2C2AB6">
        <w:rPr>
          <w:rFonts w:ascii="Times New Roman" w:eastAsia="Times New Roman" w:hAnsi="Times New Roman" w:cs="Times New Roman"/>
          <w:sz w:val="32"/>
          <w:szCs w:val="32"/>
        </w:rPr>
        <w:t>Objective</w:t>
      </w:r>
    </w:p>
    <w:p w14:paraId="7FCD2602" w14:textId="77777777" w:rsidR="00FD5723" w:rsidRDefault="6A2C2AB6" w:rsidP="00FD5723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I want to succeed in a stimulating and challenging environment, building the success of the company while I experience advancement opportunities.</w:t>
      </w:r>
    </w:p>
    <w:p w14:paraId="7C382A10" w14:textId="77777777" w:rsidR="0092675B" w:rsidRDefault="6A2C2AB6" w:rsidP="00FD5723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To obtain work experience in the related field.</w:t>
      </w:r>
    </w:p>
    <w:p w14:paraId="77759E16" w14:textId="731B12F1" w:rsidR="0092675B" w:rsidRDefault="6A2C2AB6" w:rsidP="6A2C2AB6">
      <w:pPr>
        <w:pStyle w:val="SectionHeading"/>
        <w:rPr>
          <w:rFonts w:ascii="Times New Roman" w:eastAsia="Times New Roman" w:hAnsi="Times New Roman" w:cs="Times New Roman"/>
          <w:sz w:val="36"/>
          <w:szCs w:val="36"/>
        </w:rPr>
      </w:pPr>
      <w:r w:rsidRPr="6A2C2AB6">
        <w:rPr>
          <w:rFonts w:ascii="Times New Roman" w:eastAsia="Times New Roman" w:hAnsi="Times New Roman" w:cs="Times New Roman"/>
          <w:sz w:val="32"/>
          <w:szCs w:val="32"/>
        </w:rPr>
        <w:t>Education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</w:sdtPr>
      <w:sdtEndPr>
        <w:rPr>
          <w:rFonts w:ascii="Times New Roman" w:hAnsi="Times New Roman" w:cs="Times New Roman"/>
          <w:sz w:val="20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DC2F6857EA04F3F81CB1F7FED4003BE"/>
            </w:placeholder>
          </w:sdtPr>
          <w:sdtEndPr>
            <w:rPr>
              <w:rFonts w:ascii="Times New Roman" w:hAnsi="Times New Roman" w:cs="Times New Roman"/>
              <w:sz w:val="20"/>
            </w:rPr>
          </w:sdtEndPr>
          <w:sdtContent>
            <w:p w14:paraId="763EA2E8" w14:textId="77777777" w:rsidR="0092675B" w:rsidRPr="00AA31C6" w:rsidRDefault="6A2C2AB6" w:rsidP="6A2C2AB6">
              <w:pPr>
                <w:pStyle w:val="Subsection"/>
                <w:rPr>
                  <w:rFonts w:ascii="Times New Roman" w:eastAsia="Times New Roman" w:hAnsi="Times New Roman" w:cs="Times New Roman"/>
                  <w:sz w:val="28"/>
                  <w:szCs w:val="22"/>
                </w:rPr>
              </w:pPr>
              <w:r w:rsidRPr="00AA31C6">
                <w:rPr>
                  <w:rFonts w:ascii="Times New Roman" w:hAnsi="Times New Roman" w:cs="Times New Roman"/>
                  <w:sz w:val="22"/>
                </w:rPr>
                <w:t>tunapuna Secondary school | 2009-2014</w:t>
              </w:r>
            </w:p>
            <w:p w14:paraId="5BFC944B" w14:textId="77777777" w:rsidR="0092675B" w:rsidRPr="00AA31C6" w:rsidRDefault="6A2C2AB6">
              <w:pPr>
                <w:pStyle w:val="ListBullet"/>
                <w:rPr>
                  <w:rFonts w:ascii="Times New Roman" w:hAnsi="Times New Roman" w:cs="Times New Roman"/>
                  <w:sz w:val="28"/>
                  <w:szCs w:val="22"/>
                </w:rPr>
              </w:pPr>
              <w:r w:rsidRPr="00AA31C6">
                <w:rPr>
                  <w:rFonts w:ascii="Times New Roman" w:hAnsi="Times New Roman" w:cs="Times New Roman"/>
                  <w:sz w:val="22"/>
                </w:rPr>
                <w:t>Mathematics: 1</w:t>
              </w:r>
            </w:p>
            <w:p w14:paraId="03D1DE63" w14:textId="77777777" w:rsidR="0092675B" w:rsidRPr="00AA31C6" w:rsidRDefault="6A2C2AB6">
              <w:pPr>
                <w:pStyle w:val="ListBullet"/>
                <w:rPr>
                  <w:rFonts w:ascii="Times New Roman" w:hAnsi="Times New Roman" w:cs="Times New Roman"/>
                  <w:sz w:val="28"/>
                  <w:szCs w:val="22"/>
                </w:rPr>
              </w:pPr>
              <w:r w:rsidRPr="00AA31C6">
                <w:rPr>
                  <w:rFonts w:ascii="Times New Roman" w:hAnsi="Times New Roman" w:cs="Times New Roman"/>
                  <w:sz w:val="22"/>
                </w:rPr>
                <w:t>English: 1</w:t>
              </w:r>
            </w:p>
            <w:p w14:paraId="254D26FA" w14:textId="77777777" w:rsidR="00F85585" w:rsidRPr="00AA31C6" w:rsidRDefault="6A2C2AB6">
              <w:pPr>
                <w:pStyle w:val="ListBullet"/>
                <w:rPr>
                  <w:rFonts w:ascii="Times New Roman" w:hAnsi="Times New Roman" w:cs="Times New Roman"/>
                  <w:sz w:val="28"/>
                  <w:szCs w:val="22"/>
                </w:rPr>
              </w:pPr>
              <w:r w:rsidRPr="00AA31C6">
                <w:rPr>
                  <w:rFonts w:ascii="Times New Roman" w:hAnsi="Times New Roman" w:cs="Times New Roman"/>
                  <w:sz w:val="22"/>
                </w:rPr>
                <w:t>Electronic Document Preparation and Management: 2</w:t>
              </w:r>
            </w:p>
            <w:p w14:paraId="1BDD0257" w14:textId="77777777" w:rsidR="00F85585" w:rsidRPr="00AA31C6" w:rsidRDefault="6A2C2AB6">
              <w:pPr>
                <w:pStyle w:val="ListBullet"/>
                <w:rPr>
                  <w:rFonts w:ascii="Times New Roman" w:hAnsi="Times New Roman" w:cs="Times New Roman"/>
                  <w:sz w:val="28"/>
                  <w:szCs w:val="22"/>
                </w:rPr>
              </w:pPr>
              <w:r w:rsidRPr="00AA31C6">
                <w:rPr>
                  <w:rFonts w:ascii="Times New Roman" w:hAnsi="Times New Roman" w:cs="Times New Roman"/>
                  <w:sz w:val="22"/>
                </w:rPr>
                <w:t>Chemistry: 3</w:t>
              </w:r>
            </w:p>
            <w:p w14:paraId="08AF7BF5" w14:textId="77777777" w:rsidR="00F85585" w:rsidRPr="00AA31C6" w:rsidRDefault="6A2C2AB6">
              <w:pPr>
                <w:pStyle w:val="ListBullet"/>
                <w:rPr>
                  <w:rFonts w:ascii="Times New Roman" w:hAnsi="Times New Roman" w:cs="Times New Roman"/>
                  <w:sz w:val="28"/>
                  <w:szCs w:val="22"/>
                </w:rPr>
              </w:pPr>
              <w:r w:rsidRPr="00AA31C6">
                <w:rPr>
                  <w:rFonts w:ascii="Times New Roman" w:hAnsi="Times New Roman" w:cs="Times New Roman"/>
                  <w:sz w:val="22"/>
                </w:rPr>
                <w:t>Physics: 3</w:t>
              </w:r>
            </w:p>
            <w:p w14:paraId="4F3309E5" w14:textId="77777777" w:rsidR="0092675B" w:rsidRPr="00AA31C6" w:rsidRDefault="6A2C2AB6">
              <w:pPr>
                <w:pStyle w:val="ListBullet"/>
                <w:rPr>
                  <w:rFonts w:ascii="Times New Roman" w:hAnsi="Times New Roman" w:cs="Times New Roman"/>
                  <w:sz w:val="24"/>
                  <w:szCs w:val="22"/>
                </w:rPr>
              </w:pPr>
              <w:r w:rsidRPr="00AA31C6">
                <w:rPr>
                  <w:rFonts w:ascii="Times New Roman" w:hAnsi="Times New Roman" w:cs="Times New Roman"/>
                  <w:sz w:val="22"/>
                </w:rPr>
                <w:t>Biology: 4</w:t>
              </w:r>
            </w:p>
          </w:sdtContent>
        </w:sdt>
      </w:sdtContent>
    </w:sdt>
    <w:p w14:paraId="740F7041" w14:textId="77777777" w:rsidR="0092675B" w:rsidRDefault="6A2C2AB6" w:rsidP="6A2C2AB6">
      <w:pPr>
        <w:pStyle w:val="SectionHeading"/>
        <w:rPr>
          <w:rFonts w:ascii="Times New Roman" w:eastAsia="Times New Roman" w:hAnsi="Times New Roman" w:cs="Times New Roman"/>
          <w:sz w:val="36"/>
          <w:szCs w:val="36"/>
        </w:rPr>
      </w:pPr>
      <w:r w:rsidRPr="6A2C2AB6">
        <w:rPr>
          <w:rFonts w:ascii="Times New Roman" w:eastAsia="Times New Roman" w:hAnsi="Times New Roman" w:cs="Times New Roman"/>
          <w:sz w:val="32"/>
          <w:szCs w:val="32"/>
        </w:rPr>
        <w:t>Skills &amp; Abilities</w:t>
      </w:r>
    </w:p>
    <w:p w14:paraId="0F525432" w14:textId="77777777" w:rsidR="0092675B" w:rsidRDefault="6A2C2AB6" w:rsidP="6A2C2AB6">
      <w:pPr>
        <w:pStyle w:val="Subsection"/>
        <w:rPr>
          <w:rFonts w:ascii="Times New Roman" w:eastAsia="Times New Roman" w:hAnsi="Times New Roman" w:cs="Times New Roman"/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Sales</w:t>
      </w:r>
    </w:p>
    <w:p w14:paraId="6474A8E6" w14:textId="77777777" w:rsidR="0092675B" w:rsidRDefault="6A2C2AB6" w:rsidP="001D0C31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Understand what the buyer wants.</w:t>
      </w:r>
    </w:p>
    <w:p w14:paraId="6A807C3C" w14:textId="77777777" w:rsidR="001D0C31" w:rsidRDefault="6A2C2AB6" w:rsidP="001D0C31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Act on what the customer is saying.</w:t>
      </w:r>
    </w:p>
    <w:p w14:paraId="5E2AED3A" w14:textId="77777777" w:rsidR="001D0C31" w:rsidRDefault="6A2C2AB6" w:rsidP="001D0C31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Sell in a buyer-responsive manner.</w:t>
      </w:r>
    </w:p>
    <w:p w14:paraId="2FDBA556" w14:textId="77777777" w:rsidR="0092675B" w:rsidRDefault="6A2C2AB6" w:rsidP="6A2C2AB6">
      <w:pPr>
        <w:pStyle w:val="Subsection"/>
        <w:rPr>
          <w:rFonts w:ascii="Times New Roman" w:eastAsia="Times New Roman" w:hAnsi="Times New Roman" w:cs="Times New Roman"/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Communication</w:t>
      </w:r>
    </w:p>
    <w:p w14:paraId="186290DD" w14:textId="77777777" w:rsidR="0092675B" w:rsidRDefault="6A2C2AB6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 xml:space="preserve"> Able to listen, understand and give a good sense of reasoning with all factors of matter taken into consideration.</w:t>
      </w:r>
    </w:p>
    <w:p w14:paraId="185C1FBE" w14:textId="77777777" w:rsidR="0092675B" w:rsidRDefault="6A2C2AB6" w:rsidP="6A2C2AB6">
      <w:pPr>
        <w:pStyle w:val="Subsection"/>
        <w:rPr>
          <w:rFonts w:ascii="Times New Roman" w:eastAsia="Times New Roman" w:hAnsi="Times New Roman" w:cs="Times New Roman"/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Leadership</w:t>
      </w:r>
    </w:p>
    <w:p w14:paraId="213A6B01" w14:textId="77777777" w:rsidR="00C709A8" w:rsidRDefault="6A2C2AB6" w:rsidP="00C709A8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 xml:space="preserve"> Assertiveness</w:t>
      </w:r>
    </w:p>
    <w:p w14:paraId="5927DAEE" w14:textId="77777777" w:rsidR="00C709A8" w:rsidRDefault="6A2C2AB6" w:rsidP="00E50300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Active Listening</w:t>
      </w:r>
    </w:p>
    <w:p w14:paraId="6906C6EF" w14:textId="77777777" w:rsidR="00E50300" w:rsidRDefault="6A2C2AB6" w:rsidP="00C709A8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Motivating Others</w:t>
      </w:r>
    </w:p>
    <w:p w14:paraId="440A9CEF" w14:textId="77777777" w:rsidR="00C709A8" w:rsidRDefault="6A2C2AB6">
      <w:pPr>
        <w:pStyle w:val="ListBullet"/>
        <w:rPr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Understanding</w:t>
      </w:r>
    </w:p>
    <w:p w14:paraId="5B5F801E" w14:textId="557329A2" w:rsidR="0092675B" w:rsidRDefault="6A2C2AB6" w:rsidP="6A2C2AB6">
      <w:pPr>
        <w:pStyle w:val="SectionHeading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 w:rsidRPr="6A2C2AB6">
        <w:rPr>
          <w:rFonts w:ascii="Times New Roman" w:eastAsia="Times New Roman" w:hAnsi="Times New Roman" w:cs="Times New Roman"/>
          <w:sz w:val="32"/>
          <w:szCs w:val="32"/>
        </w:rPr>
        <w:lastRenderedPageBreak/>
        <w:t>Work Experience</w:t>
      </w:r>
    </w:p>
    <w:p w14:paraId="79C2E27A" w14:textId="77777777" w:rsidR="00E279E4" w:rsidRDefault="6A2C2AB6" w:rsidP="6A2C2AB6">
      <w:pPr>
        <w:pStyle w:val="Subsection"/>
        <w:spacing w:before="100"/>
        <w:rPr>
          <w:rFonts w:ascii="Times New Roman" w:eastAsia="Times New Roman" w:hAnsi="Times New Roman" w:cs="Times New Roman"/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2"/>
          <w:szCs w:val="22"/>
        </w:rPr>
        <w:t>Trainee – executive secretary assistant| </w:t>
      </w:r>
      <w:r w:rsidRPr="6A2C2AB6">
        <w:rPr>
          <w:rFonts w:ascii="Times New Roman" w:eastAsia="Times New Roman" w:hAnsi="Times New Roman" w:cs="Times New Roman"/>
          <w:color w:val="auto"/>
          <w:sz w:val="22"/>
          <w:szCs w:val="22"/>
        </w:rPr>
        <w:t>Water and sewerage authority</w:t>
      </w:r>
      <w:r w:rsidRPr="6A2C2AB6">
        <w:rPr>
          <w:rFonts w:ascii="Times New Roman" w:eastAsia="Times New Roman" w:hAnsi="Times New Roman" w:cs="Times New Roman"/>
          <w:sz w:val="22"/>
          <w:szCs w:val="22"/>
        </w:rPr>
        <w:t> | June 2015-august 2015</w:t>
      </w:r>
    </w:p>
    <w:p w14:paraId="44774B85" w14:textId="77777777" w:rsidR="0092675B" w:rsidRDefault="6A2C2AB6" w:rsidP="6A2C2AB6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>Format information for internal and external communication – memos, emails, presentations, reports</w:t>
      </w:r>
    </w:p>
    <w:p w14:paraId="2F99080E" w14:textId="77777777" w:rsidR="00E279E4" w:rsidRDefault="6A2C2AB6" w:rsidP="6A2C2AB6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>Devise and maintain office filing system</w:t>
      </w:r>
    </w:p>
    <w:p w14:paraId="1CD6D9A7" w14:textId="77777777" w:rsidR="00E279E4" w:rsidRDefault="6A2C2AB6" w:rsidP="6A2C2AB6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>Management information flow</w:t>
      </w:r>
    </w:p>
    <w:p w14:paraId="7968A9F7" w14:textId="77777777" w:rsidR="00E279E4" w:rsidRDefault="6A2C2AB6" w:rsidP="6A2C2AB6">
      <w:pPr>
        <w:pStyle w:val="ListBullet"/>
        <w:numPr>
          <w:ilvl w:val="0"/>
          <w:numId w:val="11"/>
        </w:numPr>
        <w:rPr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>Prepared trainees’ payroll monthly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8DC2F6857EA04F3F81CB1F7FED4003BE"/>
            </w:placeholder>
          </w:sdtPr>
          <w:sdtEndPr/>
          <w:sdtContent>
            <w:p w14:paraId="3F4D61D1" w14:textId="77777777" w:rsidR="0092675B" w:rsidRDefault="4B306AFB" w:rsidP="4B306AFB">
              <w:pPr>
                <w:pStyle w:val="Subsection"/>
                <w:rPr>
                  <w:rFonts w:ascii="Times New Roman" w:eastAsia="Times New Roman" w:hAnsi="Times New Roman" w:cs="Times New Roman"/>
                  <w:sz w:val="36"/>
                  <w:szCs w:val="36"/>
                </w:rPr>
              </w:pPr>
              <w:r>
                <w:t>Cashier/sales clerk | micles fashion | january 2016-february 2016</w:t>
              </w:r>
            </w:p>
            <w:p w14:paraId="16AE56C9" w14:textId="77777777" w:rsidR="008C3EA8" w:rsidRPr="008C3EA8" w:rsidRDefault="4B306AFB" w:rsidP="4B306AFB">
              <w:pPr>
                <w:pStyle w:val="ListBullet"/>
                <w:numPr>
                  <w:ilvl w:val="0"/>
                  <w:numId w:val="10"/>
                </w:numPr>
                <w:rPr>
                  <w:sz w:val="32"/>
                  <w:szCs w:val="32"/>
                </w:rPr>
              </w:pPr>
              <w:r>
                <w:t>Actively seek out customers in store</w:t>
              </w:r>
            </w:p>
          </w:sdtContent>
        </w:sdt>
      </w:sdtContent>
    </w:sdt>
    <w:p w14:paraId="394417EA" w14:textId="77777777" w:rsidR="008C3EA8" w:rsidRPr="008C3EA8" w:rsidRDefault="6A2C2AB6" w:rsidP="6A2C2AB6">
      <w:pPr>
        <w:pStyle w:val="ListBullet"/>
        <w:numPr>
          <w:ilvl w:val="0"/>
          <w:numId w:val="10"/>
        </w:numPr>
        <w:rPr>
          <w:sz w:val="24"/>
          <w:szCs w:val="24"/>
          <w:lang w:val="en-TT"/>
        </w:rPr>
      </w:pPr>
      <w:r w:rsidRPr="6A2C2AB6">
        <w:rPr>
          <w:rFonts w:ascii="Times New Roman" w:eastAsia="Times New Roman" w:hAnsi="Times New Roman" w:cs="Times New Roman"/>
          <w:sz w:val="24"/>
          <w:szCs w:val="24"/>
          <w:lang w:val="en-TT"/>
        </w:rPr>
        <w:t>Ensure high levels of customer satisfaction through excellent sales service</w:t>
      </w:r>
    </w:p>
    <w:p w14:paraId="04563D02" w14:textId="77777777" w:rsidR="008C3EA8" w:rsidRDefault="6A2C2AB6" w:rsidP="6A2C2AB6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>Maintain in-stock and presentable condition assigned areas</w:t>
      </w:r>
    </w:p>
    <w:p w14:paraId="7B6F36C3" w14:textId="77777777" w:rsidR="00B55A51" w:rsidRDefault="6A2C2AB6" w:rsidP="6A2C2AB6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>Assess customers’ needs and provide information and assistance.</w:t>
      </w:r>
    </w:p>
    <w:p w14:paraId="7494CA27" w14:textId="77777777" w:rsidR="00985D45" w:rsidRDefault="00985D45" w:rsidP="6A2C2AB6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sz w:val="22"/>
          <w:szCs w:val="22"/>
        </w:rPr>
      </w:pPr>
    </w:p>
    <w:p w14:paraId="0B1C28FE" w14:textId="77777777" w:rsidR="00985D45" w:rsidRPr="00985D45" w:rsidRDefault="6A2C2AB6" w:rsidP="6A2C2AB6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b/>
          <w:bCs/>
          <w:sz w:val="22"/>
          <w:szCs w:val="22"/>
        </w:rPr>
        <w:t>DENTAL ASSISTANT | ST. AUGUSTINE DENTAI. ASSOCIATES | AUGUST 2016 – OCTOBER 2016</w:t>
      </w:r>
    </w:p>
    <w:p w14:paraId="525D3E43" w14:textId="77777777" w:rsidR="00B55A51" w:rsidRPr="0033504F" w:rsidRDefault="6A2C2AB6" w:rsidP="6A2C2AB6">
      <w:pPr>
        <w:pStyle w:val="ListBullet"/>
        <w:numPr>
          <w:ilvl w:val="0"/>
          <w:numId w:val="9"/>
        </w:numPr>
        <w:rPr>
          <w:b/>
          <w:bCs/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 xml:space="preserve">Assist in all Dental procedures: Passing instruments, Operating Suction Devices, Taking Impressions </w:t>
      </w:r>
    </w:p>
    <w:p w14:paraId="5E2A6DB3" w14:textId="77777777" w:rsidR="0033504F" w:rsidRPr="006B79A2" w:rsidRDefault="6A2C2AB6" w:rsidP="6A2C2AB6">
      <w:pPr>
        <w:pStyle w:val="ListBullet"/>
        <w:numPr>
          <w:ilvl w:val="0"/>
          <w:numId w:val="9"/>
        </w:numPr>
        <w:rPr>
          <w:b/>
          <w:bCs/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>Sterilize Dental Instruments</w:t>
      </w:r>
    </w:p>
    <w:p w14:paraId="1CBF524F" w14:textId="77777777" w:rsidR="006B79A2" w:rsidRPr="00D4496E" w:rsidRDefault="6A2C2AB6" w:rsidP="6A2C2AB6">
      <w:pPr>
        <w:pStyle w:val="ListBullet"/>
        <w:numPr>
          <w:ilvl w:val="0"/>
          <w:numId w:val="9"/>
        </w:numPr>
        <w:rPr>
          <w:b/>
          <w:bCs/>
          <w:sz w:val="24"/>
          <w:szCs w:val="24"/>
        </w:rPr>
      </w:pPr>
      <w:r w:rsidRPr="6A2C2AB6">
        <w:rPr>
          <w:rFonts w:ascii="Times New Roman" w:eastAsia="Times New Roman" w:hAnsi="Times New Roman" w:cs="Times New Roman"/>
          <w:sz w:val="24"/>
          <w:szCs w:val="24"/>
        </w:rPr>
        <w:t xml:space="preserve">Patient care: Ensure patient is comfortable at all times. </w:t>
      </w:r>
    </w:p>
    <w:p w14:paraId="72C551D9" w14:textId="77777777" w:rsidR="00D4496E" w:rsidRPr="002C11AF" w:rsidRDefault="00D4496E" w:rsidP="6A2C2AB6">
      <w:pPr>
        <w:pStyle w:val="ListBullet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16E1F808" w14:textId="77777777" w:rsidR="008C3EA8" w:rsidRPr="00B55A51" w:rsidRDefault="008C3EA8" w:rsidP="6A2C2AB6">
      <w:pPr>
        <w:pStyle w:val="ListBullet"/>
        <w:numPr>
          <w:ilvl w:val="0"/>
          <w:numId w:val="0"/>
        </w:numPr>
        <w:ind w:left="144" w:hanging="144"/>
        <w:rPr>
          <w:rFonts w:ascii="Times New Roman" w:eastAsia="Times New Roman" w:hAnsi="Times New Roman" w:cs="Times New Roman"/>
          <w:color w:val="2A7B88" w:themeColor="accent1" w:themeShade="BF"/>
          <w:sz w:val="22"/>
          <w:szCs w:val="22"/>
        </w:rPr>
      </w:pPr>
    </w:p>
    <w:p w14:paraId="75F50AAB" w14:textId="77777777" w:rsidR="00B55A51" w:rsidRDefault="6A2C2AB6" w:rsidP="6A2C2AB6">
      <w:pPr>
        <w:pStyle w:val="ListBullet"/>
        <w:numPr>
          <w:ilvl w:val="0"/>
          <w:numId w:val="0"/>
        </w:numPr>
        <w:ind w:left="144" w:hanging="144"/>
        <w:rPr>
          <w:rFonts w:ascii="Times New Roman" w:eastAsia="Times New Roman" w:hAnsi="Times New Roman" w:cs="Times New Roman"/>
          <w:b/>
          <w:bCs/>
          <w:color w:val="2A7B88" w:themeColor="accent1" w:themeShade="BF"/>
          <w:sz w:val="32"/>
          <w:szCs w:val="32"/>
        </w:rPr>
      </w:pPr>
      <w:r w:rsidRPr="6A2C2AB6">
        <w:rPr>
          <w:rFonts w:ascii="Times New Roman" w:eastAsia="Times New Roman" w:hAnsi="Times New Roman" w:cs="Times New Roman"/>
          <w:b/>
          <w:bCs/>
          <w:color w:val="2A7B88" w:themeColor="accent1" w:themeShade="BF"/>
          <w:sz w:val="32"/>
          <w:szCs w:val="32"/>
        </w:rPr>
        <w:t>References</w:t>
      </w:r>
    </w:p>
    <w:p w14:paraId="54A73210" w14:textId="77777777" w:rsidR="00B55A51" w:rsidRDefault="6A2C2AB6" w:rsidP="6A2C2AB6">
      <w:pPr>
        <w:pStyle w:val="ListBullet"/>
        <w:numPr>
          <w:ilvl w:val="0"/>
          <w:numId w:val="0"/>
        </w:numPr>
        <w:ind w:left="144" w:hanging="144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CHARLES JOSEPH | RETIRED TEACHER | 1-868-727-6096</w:t>
      </w:r>
    </w:p>
    <w:p w14:paraId="2D38780A" w14:textId="77777777" w:rsidR="00B55A51" w:rsidRDefault="00B55A51" w:rsidP="6A2C2AB6">
      <w:pPr>
        <w:pStyle w:val="ListBullet"/>
        <w:numPr>
          <w:ilvl w:val="0"/>
          <w:numId w:val="0"/>
        </w:numPr>
        <w:ind w:left="144" w:hanging="144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A61E482" w14:textId="77777777" w:rsidR="00B55A51" w:rsidRPr="00B55A51" w:rsidRDefault="6A2C2AB6" w:rsidP="6A2C2AB6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6A2C2AB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BERNICE VESPRY-HARRIS | TEACHER 1 | 1-868-384-7406</w:t>
      </w:r>
    </w:p>
    <w:sectPr w:rsidR="00B55A51" w:rsidRPr="00B55A51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A5268" w14:textId="77777777" w:rsidR="00316795" w:rsidRDefault="00316795">
      <w:pPr>
        <w:spacing w:after="0"/>
      </w:pPr>
      <w:r>
        <w:separator/>
      </w:r>
    </w:p>
  </w:endnote>
  <w:endnote w:type="continuationSeparator" w:id="0">
    <w:p w14:paraId="47E19C98" w14:textId="77777777" w:rsidR="00316795" w:rsidRDefault="00316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AC0EA" w14:textId="77777777" w:rsidR="0092675B" w:rsidRDefault="003B461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A31C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B60C0" w14:textId="77777777" w:rsidR="00316795" w:rsidRDefault="00316795">
      <w:pPr>
        <w:spacing w:after="0"/>
      </w:pPr>
      <w:r>
        <w:separator/>
      </w:r>
    </w:p>
  </w:footnote>
  <w:footnote w:type="continuationSeparator" w:id="0">
    <w:p w14:paraId="2841FA52" w14:textId="77777777" w:rsidR="00316795" w:rsidRDefault="00316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89A46C3"/>
    <w:multiLevelType w:val="hybridMultilevel"/>
    <w:tmpl w:val="CA86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00502"/>
    <w:multiLevelType w:val="multilevel"/>
    <w:tmpl w:val="A5B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72353C"/>
    <w:multiLevelType w:val="hybridMultilevel"/>
    <w:tmpl w:val="FB6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73600"/>
    <w:multiLevelType w:val="hybridMultilevel"/>
    <w:tmpl w:val="CFAA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23B6E"/>
    <w:multiLevelType w:val="hybridMultilevel"/>
    <w:tmpl w:val="6926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22D03"/>
    <w:multiLevelType w:val="hybridMultilevel"/>
    <w:tmpl w:val="07A4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C7059"/>
    <w:multiLevelType w:val="hybridMultilevel"/>
    <w:tmpl w:val="7408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lissa Joseph">
    <w15:presenceInfo w15:providerId="Windows Live" w15:userId="463152bf141b46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1F"/>
    <w:rsid w:val="00055C62"/>
    <w:rsid w:val="00095E74"/>
    <w:rsid w:val="000F63FF"/>
    <w:rsid w:val="001B7AF3"/>
    <w:rsid w:val="001D0C31"/>
    <w:rsid w:val="002C11AF"/>
    <w:rsid w:val="00316795"/>
    <w:rsid w:val="0033504F"/>
    <w:rsid w:val="003B4615"/>
    <w:rsid w:val="00420443"/>
    <w:rsid w:val="004E5C4D"/>
    <w:rsid w:val="00540E1E"/>
    <w:rsid w:val="006B4FF9"/>
    <w:rsid w:val="006B79A2"/>
    <w:rsid w:val="00750743"/>
    <w:rsid w:val="007A592A"/>
    <w:rsid w:val="00870CB5"/>
    <w:rsid w:val="008C3EA8"/>
    <w:rsid w:val="0092675B"/>
    <w:rsid w:val="00985D45"/>
    <w:rsid w:val="009D6172"/>
    <w:rsid w:val="009F01A3"/>
    <w:rsid w:val="00A56B06"/>
    <w:rsid w:val="00AA31C6"/>
    <w:rsid w:val="00B55A51"/>
    <w:rsid w:val="00C42324"/>
    <w:rsid w:val="00C709A8"/>
    <w:rsid w:val="00CB620B"/>
    <w:rsid w:val="00D25963"/>
    <w:rsid w:val="00D4496E"/>
    <w:rsid w:val="00D50883"/>
    <w:rsid w:val="00E03DA2"/>
    <w:rsid w:val="00E15B1F"/>
    <w:rsid w:val="00E279E4"/>
    <w:rsid w:val="00E50300"/>
    <w:rsid w:val="00F85585"/>
    <w:rsid w:val="00FD5723"/>
    <w:rsid w:val="4B306AFB"/>
    <w:rsid w:val="6A2C2AB6"/>
    <w:rsid w:val="6EC8C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6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1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1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c38a855591ab4245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ss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BCEDD131184CADB285251237C4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A022C-7F3E-455D-A05E-45B35C61494D}"/>
      </w:docPartPr>
      <w:docPartBody>
        <w:p w:rsidR="0049033C" w:rsidRDefault="00C45151">
          <w:pPr>
            <w:pStyle w:val="52BCEDD131184CADB285251237C42653"/>
          </w:pPr>
          <w:r>
            <w:t>[Your Name]</w:t>
          </w:r>
        </w:p>
      </w:docPartBody>
    </w:docPart>
    <w:docPart>
      <w:docPartPr>
        <w:name w:val="498CBFC3106D45D887A051BE191D0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0265A-C8F6-4CFB-9069-DC0B956A4C61}"/>
      </w:docPartPr>
      <w:docPartBody>
        <w:p w:rsidR="0049033C" w:rsidRDefault="00C45151">
          <w:pPr>
            <w:pStyle w:val="498CBFC3106D45D887A051BE191D0385"/>
          </w:pPr>
          <w:r>
            <w:t>[Address, City, ST  ZIP Code]</w:t>
          </w:r>
        </w:p>
      </w:docPartBody>
    </w:docPart>
    <w:docPart>
      <w:docPartPr>
        <w:name w:val="2E37F66E83664D8A8F5AF34E9F9D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73CBD-7ADC-4801-8F55-4427BC905CC6}"/>
      </w:docPartPr>
      <w:docPartBody>
        <w:p w:rsidR="0049033C" w:rsidRDefault="00C45151">
          <w:pPr>
            <w:pStyle w:val="2E37F66E83664D8A8F5AF34E9F9D71C1"/>
          </w:pPr>
          <w:r>
            <w:t>[Telephone]</w:t>
          </w:r>
        </w:p>
      </w:docPartBody>
    </w:docPart>
    <w:docPart>
      <w:docPartPr>
        <w:name w:val="78EC8B1488A2440AAE269DD682F80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F7F9F-9622-4EFF-B4B8-0B75DB93487E}"/>
      </w:docPartPr>
      <w:docPartBody>
        <w:p w:rsidR="0049033C" w:rsidRDefault="00C45151">
          <w:pPr>
            <w:pStyle w:val="78EC8B1488A2440AAE269DD682F80237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30"/>
    <w:rsid w:val="0040249D"/>
    <w:rsid w:val="0049033C"/>
    <w:rsid w:val="00C45151"/>
    <w:rsid w:val="00D26CF8"/>
    <w:rsid w:val="00D5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BCEDD131184CADB285251237C42653">
    <w:name w:val="52BCEDD131184CADB285251237C42653"/>
  </w:style>
  <w:style w:type="paragraph" w:customStyle="1" w:styleId="498CBFC3106D45D887A051BE191D0385">
    <w:name w:val="498CBFC3106D45D887A051BE191D0385"/>
  </w:style>
  <w:style w:type="paragraph" w:customStyle="1" w:styleId="2E37F66E83664D8A8F5AF34E9F9D71C1">
    <w:name w:val="2E37F66E83664D8A8F5AF34E9F9D71C1"/>
  </w:style>
  <w:style w:type="paragraph" w:customStyle="1" w:styleId="78EC8B1488A2440AAE269DD682F80237">
    <w:name w:val="78EC8B1488A2440AAE269DD682F80237"/>
  </w:style>
  <w:style w:type="paragraph" w:customStyle="1" w:styleId="CFCB4E30FFE445E3B799DBBDEB1728B1">
    <w:name w:val="CFCB4E30FFE445E3B799DBBDEB1728B1"/>
  </w:style>
  <w:style w:type="paragraph" w:customStyle="1" w:styleId="352297685B7343B5B44CE4BF4F667437">
    <w:name w:val="352297685B7343B5B44CE4BF4F667437"/>
  </w:style>
  <w:style w:type="paragraph" w:customStyle="1" w:styleId="6E796AC53C964BBAA529B100FDE070A3">
    <w:name w:val="6E796AC53C964BBAA529B100FDE070A3"/>
  </w:style>
  <w:style w:type="paragraph" w:customStyle="1" w:styleId="1F060CC9174F41DF932639AC431EE5AD">
    <w:name w:val="1F060CC9174F41DF932639AC431EE5AD"/>
  </w:style>
  <w:style w:type="paragraph" w:customStyle="1" w:styleId="BD47DFDC464745EE83D1E87149BFD188">
    <w:name w:val="BD47DFDC464745EE83D1E87149BFD18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C2F6857EA04F3F81CB1F7FED4003BE">
    <w:name w:val="8DC2F6857EA04F3F81CB1F7FED4003BE"/>
  </w:style>
  <w:style w:type="paragraph" w:customStyle="1" w:styleId="A121D11AF0CA42EDB32D5DCB8861978F">
    <w:name w:val="A121D11AF0CA42EDB32D5DCB8861978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ED77CA2DCCD94FF0A2759D0222853BD3">
    <w:name w:val="ED77CA2DCCD94FF0A2759D0222853BD3"/>
  </w:style>
  <w:style w:type="paragraph" w:customStyle="1" w:styleId="43C81829D1FC4F879C9F07C7260F9E76">
    <w:name w:val="43C81829D1FC4F879C9F07C7260F9E76"/>
  </w:style>
  <w:style w:type="paragraph" w:customStyle="1" w:styleId="3DA36DD8DEA54D6A90890259F78EDE79">
    <w:name w:val="3DA36DD8DEA54D6A90890259F78EDE79"/>
  </w:style>
  <w:style w:type="paragraph" w:customStyle="1" w:styleId="F581A07473BA43A5B1AF5E9F87B528A1">
    <w:name w:val="F581A07473BA43A5B1AF5E9F87B528A1"/>
  </w:style>
  <w:style w:type="paragraph" w:customStyle="1" w:styleId="086DD22AD0FA43D28BE4BF145BDE8B62">
    <w:name w:val="086DD22AD0FA43D28BE4BF145BDE8B62"/>
  </w:style>
  <w:style w:type="paragraph" w:customStyle="1" w:styleId="17F563BA240F4E6EB2D6B78D99E5C2E5">
    <w:name w:val="17F563BA240F4E6EB2D6B78D99E5C2E5"/>
  </w:style>
  <w:style w:type="paragraph" w:customStyle="1" w:styleId="4D4A3541B9FF49618F51848EAC61C6DA">
    <w:name w:val="4D4A3541B9FF49618F51848EAC61C6DA"/>
  </w:style>
  <w:style w:type="paragraph" w:customStyle="1" w:styleId="2E7FF57F790A491DB9BA2970C7E85A93">
    <w:name w:val="2E7FF57F790A491DB9BA2970C7E85A93"/>
    <w:rsid w:val="00D517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BCEDD131184CADB285251237C42653">
    <w:name w:val="52BCEDD131184CADB285251237C42653"/>
  </w:style>
  <w:style w:type="paragraph" w:customStyle="1" w:styleId="498CBFC3106D45D887A051BE191D0385">
    <w:name w:val="498CBFC3106D45D887A051BE191D0385"/>
  </w:style>
  <w:style w:type="paragraph" w:customStyle="1" w:styleId="2E37F66E83664D8A8F5AF34E9F9D71C1">
    <w:name w:val="2E37F66E83664D8A8F5AF34E9F9D71C1"/>
  </w:style>
  <w:style w:type="paragraph" w:customStyle="1" w:styleId="78EC8B1488A2440AAE269DD682F80237">
    <w:name w:val="78EC8B1488A2440AAE269DD682F80237"/>
  </w:style>
  <w:style w:type="paragraph" w:customStyle="1" w:styleId="CFCB4E30FFE445E3B799DBBDEB1728B1">
    <w:name w:val="CFCB4E30FFE445E3B799DBBDEB1728B1"/>
  </w:style>
  <w:style w:type="paragraph" w:customStyle="1" w:styleId="352297685B7343B5B44CE4BF4F667437">
    <w:name w:val="352297685B7343B5B44CE4BF4F667437"/>
  </w:style>
  <w:style w:type="paragraph" w:customStyle="1" w:styleId="6E796AC53C964BBAA529B100FDE070A3">
    <w:name w:val="6E796AC53C964BBAA529B100FDE070A3"/>
  </w:style>
  <w:style w:type="paragraph" w:customStyle="1" w:styleId="1F060CC9174F41DF932639AC431EE5AD">
    <w:name w:val="1F060CC9174F41DF932639AC431EE5AD"/>
  </w:style>
  <w:style w:type="paragraph" w:customStyle="1" w:styleId="BD47DFDC464745EE83D1E87149BFD188">
    <w:name w:val="BD47DFDC464745EE83D1E87149BFD18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C2F6857EA04F3F81CB1F7FED4003BE">
    <w:name w:val="8DC2F6857EA04F3F81CB1F7FED4003BE"/>
  </w:style>
  <w:style w:type="paragraph" w:customStyle="1" w:styleId="A121D11AF0CA42EDB32D5DCB8861978F">
    <w:name w:val="A121D11AF0CA42EDB32D5DCB8861978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ED77CA2DCCD94FF0A2759D0222853BD3">
    <w:name w:val="ED77CA2DCCD94FF0A2759D0222853BD3"/>
  </w:style>
  <w:style w:type="paragraph" w:customStyle="1" w:styleId="43C81829D1FC4F879C9F07C7260F9E76">
    <w:name w:val="43C81829D1FC4F879C9F07C7260F9E76"/>
  </w:style>
  <w:style w:type="paragraph" w:customStyle="1" w:styleId="3DA36DD8DEA54D6A90890259F78EDE79">
    <w:name w:val="3DA36DD8DEA54D6A90890259F78EDE79"/>
  </w:style>
  <w:style w:type="paragraph" w:customStyle="1" w:styleId="F581A07473BA43A5B1AF5E9F87B528A1">
    <w:name w:val="F581A07473BA43A5B1AF5E9F87B528A1"/>
  </w:style>
  <w:style w:type="paragraph" w:customStyle="1" w:styleId="086DD22AD0FA43D28BE4BF145BDE8B62">
    <w:name w:val="086DD22AD0FA43D28BE4BF145BDE8B62"/>
  </w:style>
  <w:style w:type="paragraph" w:customStyle="1" w:styleId="17F563BA240F4E6EB2D6B78D99E5C2E5">
    <w:name w:val="17F563BA240F4E6EB2D6B78D99E5C2E5"/>
  </w:style>
  <w:style w:type="paragraph" w:customStyle="1" w:styleId="4D4A3541B9FF49618F51848EAC61C6DA">
    <w:name w:val="4D4A3541B9FF49618F51848EAC61C6DA"/>
  </w:style>
  <w:style w:type="paragraph" w:customStyle="1" w:styleId="2E7FF57F790A491DB9BA2970C7E85A93">
    <w:name w:val="2E7FF57F790A491DB9BA2970C7E85A93"/>
    <w:rsid w:val="00D51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</CompanyAddress>
  <CompanyPhone>1-868-475-2422</CompanyPhone>
  <CompanyFax/>
  <CompanyEmail>melissajoseph@outlook.com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Joseph</dc:creator>
  <cp:keywords/>
  <cp:lastModifiedBy>Clyde Joseph</cp:lastModifiedBy>
  <cp:revision>6</cp:revision>
  <dcterms:created xsi:type="dcterms:W3CDTF">2018-01-05T20:16:00Z</dcterms:created>
  <dcterms:modified xsi:type="dcterms:W3CDTF">2018-03-07T12:21:00Z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