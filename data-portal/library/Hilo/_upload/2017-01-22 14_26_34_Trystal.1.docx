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07" w:rsidRPr="00E124E5" w:rsidRDefault="009F01F5" w:rsidP="00E124E5">
      <w:pPr>
        <w:jc w:val="center"/>
        <w:rPr>
          <w:rFonts w:ascii="Constantia" w:hAnsi="Constantia"/>
          <w:b/>
          <w:sz w:val="44"/>
          <w:szCs w:val="44"/>
          <w:u w:val="single"/>
        </w:rPr>
      </w:pPr>
      <w:r w:rsidRPr="00E124E5">
        <w:rPr>
          <w:rFonts w:ascii="Constantia" w:hAnsi="Constantia"/>
          <w:b/>
          <w:sz w:val="44"/>
          <w:szCs w:val="44"/>
          <w:u w:val="single"/>
        </w:rPr>
        <w:t>Resume</w:t>
      </w:r>
    </w:p>
    <w:p w:rsidR="00E124E5" w:rsidRDefault="00E124E5">
      <w:pPr>
        <w:rPr>
          <w:b/>
          <w:sz w:val="28"/>
          <w:szCs w:val="28"/>
          <w:u w:val="single"/>
        </w:rPr>
      </w:pPr>
    </w:p>
    <w:p w:rsidR="009F01F5" w:rsidRPr="00E124E5" w:rsidRDefault="009F01F5" w:rsidP="00E124E5">
      <w:pPr>
        <w:pStyle w:val="Heading2"/>
        <w:rPr>
          <w:color w:val="000000" w:themeColor="text1"/>
        </w:rPr>
      </w:pPr>
      <w:r w:rsidRPr="00E124E5">
        <w:rPr>
          <w:color w:val="000000" w:themeColor="text1"/>
          <w:sz w:val="28"/>
          <w:szCs w:val="28"/>
          <w:u w:val="single"/>
        </w:rPr>
        <w:t>Name</w:t>
      </w:r>
      <w:r w:rsidRPr="00E124E5">
        <w:rPr>
          <w:color w:val="000000" w:themeColor="text1"/>
        </w:rPr>
        <w:t xml:space="preserve">: </w:t>
      </w:r>
      <w:proofErr w:type="spellStart"/>
      <w:r w:rsidRPr="00E124E5">
        <w:rPr>
          <w:color w:val="000000" w:themeColor="text1"/>
        </w:rPr>
        <w:t>Trystal</w:t>
      </w:r>
      <w:proofErr w:type="spellEnd"/>
      <w:r w:rsidRPr="00E124E5">
        <w:rPr>
          <w:color w:val="000000" w:themeColor="text1"/>
        </w:rPr>
        <w:t xml:space="preserve"> Harris</w:t>
      </w:r>
    </w:p>
    <w:p w:rsidR="009F01F5" w:rsidRPr="00E124E5" w:rsidRDefault="009F01F5" w:rsidP="00E124E5">
      <w:pPr>
        <w:pStyle w:val="Heading2"/>
        <w:rPr>
          <w:color w:val="000000" w:themeColor="text1"/>
        </w:rPr>
      </w:pPr>
      <w:r w:rsidRPr="00E124E5">
        <w:rPr>
          <w:color w:val="000000" w:themeColor="text1"/>
          <w:sz w:val="28"/>
          <w:szCs w:val="28"/>
          <w:u w:val="single"/>
        </w:rPr>
        <w:t>Date of Birth</w:t>
      </w:r>
      <w:r w:rsidRPr="00E124E5">
        <w:rPr>
          <w:color w:val="000000" w:themeColor="text1"/>
        </w:rPr>
        <w:t>: 19</w:t>
      </w:r>
      <w:r w:rsidRPr="00E124E5">
        <w:rPr>
          <w:color w:val="000000" w:themeColor="text1"/>
          <w:vertAlign w:val="superscript"/>
        </w:rPr>
        <w:t>th</w:t>
      </w:r>
      <w:r w:rsidRPr="00E124E5">
        <w:rPr>
          <w:color w:val="000000" w:themeColor="text1"/>
        </w:rPr>
        <w:t xml:space="preserve"> October, 1996.</w:t>
      </w:r>
    </w:p>
    <w:p w:rsidR="009F01F5" w:rsidRPr="00E124E5" w:rsidRDefault="009F01F5" w:rsidP="00E124E5">
      <w:pPr>
        <w:pStyle w:val="Heading2"/>
        <w:rPr>
          <w:color w:val="000000" w:themeColor="text1"/>
        </w:rPr>
      </w:pPr>
      <w:r w:rsidRPr="00E124E5">
        <w:rPr>
          <w:color w:val="000000" w:themeColor="text1"/>
          <w:sz w:val="28"/>
          <w:szCs w:val="28"/>
          <w:u w:val="single"/>
        </w:rPr>
        <w:t>Contact No</w:t>
      </w:r>
      <w:r w:rsidRPr="00E124E5">
        <w:rPr>
          <w:color w:val="000000" w:themeColor="text1"/>
        </w:rPr>
        <w:t>: 305-1805</w:t>
      </w:r>
    </w:p>
    <w:p w:rsidR="009F01F5" w:rsidRPr="00E124E5" w:rsidRDefault="009F01F5" w:rsidP="00E124E5">
      <w:pPr>
        <w:pStyle w:val="Heading2"/>
        <w:rPr>
          <w:color w:val="000000" w:themeColor="text1"/>
        </w:rPr>
      </w:pPr>
      <w:r w:rsidRPr="00E124E5">
        <w:rPr>
          <w:color w:val="000000" w:themeColor="text1"/>
          <w:sz w:val="28"/>
          <w:szCs w:val="28"/>
          <w:u w:val="single"/>
        </w:rPr>
        <w:t>Address</w:t>
      </w:r>
      <w:r w:rsidRPr="00E124E5">
        <w:rPr>
          <w:color w:val="000000" w:themeColor="text1"/>
        </w:rPr>
        <w:t xml:space="preserve">: #72 </w:t>
      </w:r>
      <w:proofErr w:type="spellStart"/>
      <w:r w:rsidRPr="00E124E5">
        <w:rPr>
          <w:color w:val="000000" w:themeColor="text1"/>
        </w:rPr>
        <w:t>Coora</w:t>
      </w:r>
      <w:proofErr w:type="spellEnd"/>
      <w:r w:rsidRPr="00E124E5">
        <w:rPr>
          <w:color w:val="000000" w:themeColor="text1"/>
        </w:rPr>
        <w:t xml:space="preserve"> Road</w:t>
      </w:r>
      <w:proofErr w:type="gramStart"/>
      <w:r w:rsidRPr="00E124E5">
        <w:rPr>
          <w:color w:val="000000" w:themeColor="text1"/>
        </w:rPr>
        <w:t xml:space="preserve">, </w:t>
      </w:r>
      <w:r w:rsidR="00E124E5">
        <w:rPr>
          <w:color w:val="000000" w:themeColor="text1"/>
        </w:rPr>
        <w:t xml:space="preserve"> </w:t>
      </w:r>
      <w:proofErr w:type="spellStart"/>
      <w:r w:rsidRPr="00E124E5">
        <w:rPr>
          <w:color w:val="000000" w:themeColor="text1"/>
        </w:rPr>
        <w:t>Siparia</w:t>
      </w:r>
      <w:proofErr w:type="spellEnd"/>
      <w:proofErr w:type="gramEnd"/>
      <w:r w:rsidRPr="00E124E5">
        <w:rPr>
          <w:color w:val="000000" w:themeColor="text1"/>
        </w:rPr>
        <w:t>.</w:t>
      </w:r>
    </w:p>
    <w:p w:rsidR="00E124E5" w:rsidRDefault="00E124E5">
      <w:pPr>
        <w:rPr>
          <w:b/>
          <w:sz w:val="28"/>
          <w:szCs w:val="28"/>
          <w:u w:val="single"/>
        </w:rPr>
      </w:pPr>
    </w:p>
    <w:p w:rsidR="009F01F5" w:rsidRDefault="009F01F5">
      <w:r w:rsidRPr="00E124E5">
        <w:rPr>
          <w:b/>
          <w:sz w:val="28"/>
          <w:szCs w:val="28"/>
          <w:u w:val="single"/>
        </w:rPr>
        <w:t>Objective</w:t>
      </w:r>
      <w:r>
        <w:t xml:space="preserve">: </w:t>
      </w:r>
      <w:r w:rsidR="00152DDE">
        <w:t xml:space="preserve"> To </w:t>
      </w:r>
      <w:r w:rsidR="00E124E5">
        <w:t>pursue</w:t>
      </w:r>
      <w:r w:rsidR="00152DDE">
        <w:t xml:space="preserve"> </w:t>
      </w:r>
      <w:r w:rsidR="00E124E5">
        <w:t xml:space="preserve">a career in a renowned firm </w:t>
      </w:r>
      <w:r w:rsidR="00152DDE">
        <w:t>and to associate myself with an organization that gives me a chance to update my knowledge.</w:t>
      </w:r>
    </w:p>
    <w:p w:rsidR="00E124E5" w:rsidRDefault="00E124E5">
      <w:pPr>
        <w:rPr>
          <w:b/>
          <w:sz w:val="28"/>
          <w:szCs w:val="28"/>
          <w:u w:val="single"/>
        </w:rPr>
      </w:pPr>
    </w:p>
    <w:p w:rsidR="00152DDE" w:rsidRDefault="00152DDE">
      <w:r w:rsidRPr="00E124E5">
        <w:rPr>
          <w:b/>
          <w:sz w:val="28"/>
          <w:szCs w:val="28"/>
          <w:u w:val="single"/>
        </w:rPr>
        <w:t>Education Qualification</w:t>
      </w:r>
      <w:r>
        <w:t xml:space="preserve">: </w:t>
      </w:r>
    </w:p>
    <w:p w:rsidR="00152DDE" w:rsidRDefault="00152DDE">
      <w:r w:rsidRPr="00E124E5">
        <w:rPr>
          <w:b/>
          <w:u w:val="single"/>
        </w:rPr>
        <w:t>School Attended</w:t>
      </w:r>
      <w:r>
        <w:t xml:space="preserve">: Palo </w:t>
      </w:r>
      <w:proofErr w:type="spellStart"/>
      <w:r>
        <w:t>Seco</w:t>
      </w:r>
      <w:proofErr w:type="spellEnd"/>
      <w:r>
        <w:t xml:space="preserve"> Secondary School </w:t>
      </w:r>
    </w:p>
    <w:p w:rsidR="00152DDE" w:rsidRDefault="00152DDE">
      <w:r w:rsidRPr="00E124E5">
        <w:rPr>
          <w:b/>
          <w:u w:val="single"/>
        </w:rPr>
        <w:t>Subjects</w:t>
      </w:r>
      <w:r>
        <w:t xml:space="preserve"> </w:t>
      </w:r>
      <w:r>
        <w:tab/>
      </w:r>
      <w:r>
        <w:tab/>
      </w:r>
      <w:r>
        <w:tab/>
      </w:r>
      <w:r>
        <w:tab/>
      </w:r>
      <w:r w:rsidRPr="00E124E5">
        <w:rPr>
          <w:b/>
          <w:u w:val="single"/>
        </w:rPr>
        <w:t>Grade</w:t>
      </w:r>
    </w:p>
    <w:p w:rsidR="00152DDE" w:rsidRDefault="00152DDE">
      <w:r>
        <w:t xml:space="preserve">Mathematics                                                   </w:t>
      </w:r>
      <w:r w:rsidR="00E124E5">
        <w:t xml:space="preserve"> </w:t>
      </w:r>
      <w:r>
        <w:t>3</w:t>
      </w:r>
    </w:p>
    <w:p w:rsidR="00152DDE" w:rsidRDefault="00152DDE">
      <w:r>
        <w:t xml:space="preserve">English A                                                           </w:t>
      </w:r>
      <w:r w:rsidR="00E124E5">
        <w:t xml:space="preserve"> </w:t>
      </w:r>
      <w:r>
        <w:t>2</w:t>
      </w:r>
    </w:p>
    <w:p w:rsidR="00152DDE" w:rsidRDefault="00152DDE">
      <w:r>
        <w:t>Principle of Business                                        3</w:t>
      </w:r>
    </w:p>
    <w:p w:rsidR="00152DDE" w:rsidRDefault="00152DDE">
      <w:r>
        <w:t>Integrated Science                                            2</w:t>
      </w:r>
    </w:p>
    <w:p w:rsidR="00152DDE" w:rsidRDefault="00152DDE">
      <w:r>
        <w:t>Principle of Accounts                                        4</w:t>
      </w:r>
    </w:p>
    <w:p w:rsidR="00152DDE" w:rsidRDefault="00152DDE">
      <w:r>
        <w:t>Information Technology                                   4</w:t>
      </w:r>
    </w:p>
    <w:p w:rsidR="00E34F1E" w:rsidRDefault="00E34F1E"/>
    <w:p w:rsidR="00E34F1E" w:rsidRDefault="00E34F1E">
      <w:bookmarkStart w:id="0" w:name="_GoBack"/>
      <w:bookmarkEnd w:id="0"/>
    </w:p>
    <w:p w:rsidR="00E34F1E" w:rsidRPr="00E34F1E" w:rsidRDefault="00E34F1E" w:rsidP="00E34F1E">
      <w:pPr>
        <w:rPr>
          <w:b/>
          <w:sz w:val="28"/>
          <w:szCs w:val="28"/>
          <w:u w:val="single"/>
        </w:rPr>
      </w:pPr>
      <w:r w:rsidRPr="00E34F1E">
        <w:rPr>
          <w:b/>
          <w:sz w:val="28"/>
          <w:szCs w:val="28"/>
          <w:u w:val="single"/>
        </w:rPr>
        <w:t xml:space="preserve">Additional Training Course </w:t>
      </w:r>
    </w:p>
    <w:p w:rsidR="00E34F1E" w:rsidRDefault="00E34F1E" w:rsidP="00E34F1E">
      <w:r>
        <w:t>•</w:t>
      </w:r>
      <w:r>
        <w:tab/>
      </w:r>
      <w:proofErr w:type="spellStart"/>
      <w:r>
        <w:t>Trinzuela</w:t>
      </w:r>
      <w:proofErr w:type="spellEnd"/>
      <w:r>
        <w:t xml:space="preserve"> Technical and Vocational Collage (via) Civilian Conservation Corps </w:t>
      </w:r>
    </w:p>
    <w:p w:rsidR="00E34F1E" w:rsidRDefault="00E34F1E" w:rsidP="00E34F1E">
      <w:r>
        <w:t xml:space="preserve">               </w:t>
      </w:r>
      <w:r>
        <w:t>(Secretarial)</w:t>
      </w:r>
    </w:p>
    <w:p w:rsidR="00152DDE" w:rsidRPr="00E124E5" w:rsidRDefault="00152DDE">
      <w:pPr>
        <w:rPr>
          <w:b/>
          <w:sz w:val="28"/>
          <w:szCs w:val="28"/>
          <w:u w:val="single"/>
        </w:rPr>
      </w:pPr>
      <w:r w:rsidRPr="00E124E5">
        <w:rPr>
          <w:b/>
          <w:sz w:val="28"/>
          <w:szCs w:val="28"/>
          <w:u w:val="single"/>
        </w:rPr>
        <w:lastRenderedPageBreak/>
        <w:t>Work Experience:</w:t>
      </w:r>
    </w:p>
    <w:p w:rsidR="00152DDE" w:rsidRDefault="00152DDE" w:rsidP="00E124E5">
      <w:pPr>
        <w:pStyle w:val="ListParagraph"/>
        <w:numPr>
          <w:ilvl w:val="0"/>
          <w:numId w:val="1"/>
        </w:numPr>
      </w:pPr>
      <w:r>
        <w:t>Beulah’s Prep School and Child Care Services</w:t>
      </w:r>
    </w:p>
    <w:p w:rsidR="00152DDE" w:rsidRDefault="00152DDE" w:rsidP="00E124E5">
      <w:pPr>
        <w:pStyle w:val="ListParagraph"/>
        <w:numPr>
          <w:ilvl w:val="0"/>
          <w:numId w:val="1"/>
        </w:numPr>
      </w:pPr>
      <w:r>
        <w:t xml:space="preserve">Triple J Internet Café </w:t>
      </w:r>
    </w:p>
    <w:p w:rsidR="00152DDE" w:rsidRDefault="00152DDE" w:rsidP="00E124E5">
      <w:pPr>
        <w:pStyle w:val="ListParagraph"/>
        <w:numPr>
          <w:ilvl w:val="0"/>
          <w:numId w:val="1"/>
        </w:numPr>
      </w:pPr>
      <w:r>
        <w:t xml:space="preserve">Level Ten Fashions Gulf City Mall </w:t>
      </w:r>
    </w:p>
    <w:p w:rsidR="00152DDE" w:rsidRDefault="00152DDE" w:rsidP="00E124E5">
      <w:pPr>
        <w:pStyle w:val="ListParagraph"/>
        <w:numPr>
          <w:ilvl w:val="0"/>
          <w:numId w:val="1"/>
        </w:numPr>
        <w:jc w:val="both"/>
      </w:pPr>
      <w:r>
        <w:t>Standards Distributors Limited</w:t>
      </w:r>
    </w:p>
    <w:p w:rsidR="00152DDE" w:rsidRDefault="00152DDE" w:rsidP="00E124E5">
      <w:pPr>
        <w:pStyle w:val="ListParagraph"/>
        <w:numPr>
          <w:ilvl w:val="0"/>
          <w:numId w:val="1"/>
        </w:numPr>
        <w:jc w:val="both"/>
      </w:pPr>
      <w:r>
        <w:t xml:space="preserve">Pleasantville Pharmacy </w:t>
      </w:r>
    </w:p>
    <w:p w:rsidR="00152DDE" w:rsidRDefault="00E124E5" w:rsidP="00E124E5">
      <w:pPr>
        <w:pStyle w:val="ListParagraph"/>
        <w:numPr>
          <w:ilvl w:val="0"/>
          <w:numId w:val="1"/>
        </w:numPr>
        <w:jc w:val="both"/>
      </w:pPr>
      <w:proofErr w:type="spellStart"/>
      <w:r>
        <w:t>Wellmart</w:t>
      </w:r>
      <w:proofErr w:type="spellEnd"/>
      <w:r w:rsidR="00EF7C72">
        <w:t xml:space="preserve"> Rx</w:t>
      </w:r>
      <w:r>
        <w:t xml:space="preserve"> Pharmacy </w:t>
      </w:r>
    </w:p>
    <w:p w:rsidR="00E124E5" w:rsidRPr="00E124E5" w:rsidRDefault="00E124E5" w:rsidP="00E124E5">
      <w:pPr>
        <w:jc w:val="both"/>
        <w:rPr>
          <w:b/>
          <w:sz w:val="28"/>
          <w:szCs w:val="28"/>
          <w:u w:val="single"/>
        </w:rPr>
      </w:pPr>
    </w:p>
    <w:p w:rsidR="00E124E5" w:rsidRDefault="00E124E5" w:rsidP="00E124E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Strengths:</w:t>
      </w:r>
    </w:p>
    <w:p w:rsidR="00E124E5" w:rsidRDefault="00E124E5" w:rsidP="00E124E5">
      <w:pPr>
        <w:pStyle w:val="ListParagraph"/>
        <w:numPr>
          <w:ilvl w:val="0"/>
          <w:numId w:val="2"/>
        </w:numPr>
        <w:jc w:val="both"/>
      </w:pPr>
      <w:r>
        <w:t>Goo</w:t>
      </w:r>
      <w:r w:rsidR="000E5B16">
        <w:t>d communication s</w:t>
      </w:r>
      <w:r>
        <w:t xml:space="preserve">kills </w:t>
      </w:r>
    </w:p>
    <w:p w:rsidR="00E124E5" w:rsidRDefault="00E124E5" w:rsidP="00E124E5">
      <w:pPr>
        <w:pStyle w:val="ListParagraph"/>
        <w:numPr>
          <w:ilvl w:val="0"/>
          <w:numId w:val="2"/>
        </w:numPr>
        <w:jc w:val="both"/>
      </w:pPr>
      <w:r>
        <w:t xml:space="preserve">Ready to take responsibility </w:t>
      </w:r>
    </w:p>
    <w:p w:rsidR="00E124E5" w:rsidRPr="00E124E5" w:rsidRDefault="00E124E5" w:rsidP="00E124E5">
      <w:pPr>
        <w:pStyle w:val="ListParagraph"/>
        <w:numPr>
          <w:ilvl w:val="0"/>
          <w:numId w:val="2"/>
        </w:numPr>
        <w:jc w:val="both"/>
      </w:pPr>
      <w:r>
        <w:t xml:space="preserve">Quick learner and good interpersonal skills </w:t>
      </w:r>
    </w:p>
    <w:p w:rsidR="00152DDE" w:rsidRDefault="00152DDE"/>
    <w:p w:rsidR="00152DDE" w:rsidRDefault="00152DDE"/>
    <w:p w:rsidR="00152DDE" w:rsidRDefault="00152DDE"/>
    <w:p w:rsidR="009F01F5" w:rsidRDefault="009F01F5"/>
    <w:sectPr w:rsidR="009F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6B37"/>
    <w:multiLevelType w:val="hybridMultilevel"/>
    <w:tmpl w:val="D9BE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53163"/>
    <w:multiLevelType w:val="hybridMultilevel"/>
    <w:tmpl w:val="D068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F5"/>
    <w:rsid w:val="000E5B16"/>
    <w:rsid w:val="00152DDE"/>
    <w:rsid w:val="002B4021"/>
    <w:rsid w:val="003731BB"/>
    <w:rsid w:val="00775BBC"/>
    <w:rsid w:val="009F01F5"/>
    <w:rsid w:val="00E124E5"/>
    <w:rsid w:val="00E34F1E"/>
    <w:rsid w:val="00E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4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24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24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2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4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24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24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24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255A086-E117-4086-B8D3-48C4652740B4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6</cp:revision>
  <dcterms:created xsi:type="dcterms:W3CDTF">2016-12-07T17:21:00Z</dcterms:created>
  <dcterms:modified xsi:type="dcterms:W3CDTF">2017-01-18T18:15:00Z</dcterms:modified>
</cp:coreProperties>
</file>