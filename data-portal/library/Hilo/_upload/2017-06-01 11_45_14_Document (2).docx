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873B4A" w14:textId="77777777" w:rsidR="004E7E04" w:rsidRDefault="007746A7">
      <w:pPr>
        <w:pStyle w:val="Name"/>
      </w:pPr>
      <w:r>
        <w:t>Bridget Balkaran</w:t>
      </w:r>
    </w:p>
    <w:p w14:paraId="57FA5F92" w14:textId="77777777" w:rsidR="004E7E04" w:rsidRDefault="007746A7">
      <w:pPr>
        <w:pStyle w:val="ContactInfo"/>
      </w:pPr>
      <w:r>
        <w:t xml:space="preserve">Johnathan Trace, </w:t>
      </w:r>
      <w:proofErr w:type="spellStart"/>
      <w:r>
        <w:t>Cunupia</w:t>
      </w:r>
      <w:proofErr w:type="spellEnd"/>
    </w:p>
    <w:p w14:paraId="3B314E23" w14:textId="77777777" w:rsidR="007746A7" w:rsidRDefault="007746A7">
      <w:pPr>
        <w:pStyle w:val="ContactInfo"/>
      </w:pPr>
      <w:hyperlink r:id="rId8" w:history="1">
        <w:r w:rsidRPr="004D34F5">
          <w:rPr>
            <w:rStyle w:val="Hyperlink"/>
          </w:rPr>
          <w:t>www.Bridgetbalkaran@hotmail.com</w:t>
        </w:r>
      </w:hyperlink>
      <w:r>
        <w:t xml:space="preserve"> </w:t>
      </w:r>
    </w:p>
    <w:p w14:paraId="6D8F7658" w14:textId="77777777" w:rsidR="007746A7" w:rsidRDefault="007746A7">
      <w:pPr>
        <w:pStyle w:val="ContactInfo"/>
      </w:pPr>
      <w:r>
        <w:t>Phone : 7397541</w:t>
      </w:r>
    </w:p>
    <w:p w14:paraId="33BC01CF" w14:textId="318600C8" w:rsidR="004E7E04" w:rsidRDefault="008963EF">
      <w:pPr>
        <w:pStyle w:val="Heading1"/>
      </w:pPr>
      <w:r>
        <w:t>Skills</w:t>
      </w:r>
    </w:p>
    <w:p w14:paraId="1DFF8B91" w14:textId="77777777" w:rsidR="008963EF" w:rsidRDefault="008963EF">
      <w:pPr>
        <w:shd w:val="clear" w:color="auto" w:fill="FFFFFF"/>
        <w:spacing w:line="320" w:lineRule="atLeast"/>
        <w:divId w:val="1878853095"/>
        <w:rPr>
          <w:rFonts w:eastAsia="Times New Roman"/>
          <w:color w:val="444444"/>
          <w:sz w:val="23"/>
          <w:szCs w:val="23"/>
        </w:rPr>
      </w:pPr>
      <w:r>
        <w:rPr>
          <w:rFonts w:eastAsia="Times New Roman"/>
          <w:color w:val="444444"/>
          <w:sz w:val="23"/>
          <w:szCs w:val="23"/>
        </w:rPr>
        <w:t>Highly effective at anticipating and accommodating customer needs.</w:t>
      </w:r>
    </w:p>
    <w:p w14:paraId="6F99F577" w14:textId="7C4D16FD" w:rsidR="008963EF" w:rsidRDefault="008963EF">
      <w:pPr>
        <w:shd w:val="clear" w:color="auto" w:fill="FFFFFF"/>
        <w:spacing w:line="320" w:lineRule="atLeast"/>
        <w:divId w:val="2050370473"/>
        <w:rPr>
          <w:rFonts w:eastAsia="Times New Roman"/>
          <w:color w:val="444444"/>
          <w:sz w:val="23"/>
          <w:szCs w:val="23"/>
        </w:rPr>
      </w:pPr>
      <w:r>
        <w:rPr>
          <w:rFonts w:eastAsia="Times New Roman"/>
          <w:color w:val="444444"/>
          <w:sz w:val="23"/>
          <w:szCs w:val="23"/>
        </w:rPr>
        <w:t>Friendly,</w:t>
      </w:r>
      <w:r w:rsidR="00267CC7">
        <w:rPr>
          <w:rFonts w:eastAsia="Times New Roman"/>
          <w:color w:val="444444"/>
          <w:sz w:val="23"/>
          <w:szCs w:val="23"/>
        </w:rPr>
        <w:t xml:space="preserve"> </w:t>
      </w:r>
      <w:r>
        <w:rPr>
          <w:rFonts w:eastAsia="Times New Roman"/>
          <w:color w:val="444444"/>
          <w:sz w:val="23"/>
          <w:szCs w:val="23"/>
        </w:rPr>
        <w:t>punctual and enthusiastic team player. Hardworking server who thrives under pressure and goes above and beyond to create unforgettable guest experiences. </w:t>
      </w:r>
    </w:p>
    <w:p w14:paraId="006AD47D" w14:textId="77777777" w:rsidR="008963EF" w:rsidRDefault="008963EF">
      <w:pPr>
        <w:shd w:val="clear" w:color="auto" w:fill="FFFFFF"/>
        <w:spacing w:line="320" w:lineRule="atLeast"/>
        <w:divId w:val="2066485023"/>
        <w:rPr>
          <w:rFonts w:eastAsia="Times New Roman"/>
          <w:color w:val="444444"/>
          <w:sz w:val="23"/>
          <w:szCs w:val="23"/>
        </w:rPr>
      </w:pPr>
      <w:r>
        <w:rPr>
          <w:rFonts w:eastAsia="Times New Roman"/>
          <w:color w:val="444444"/>
          <w:sz w:val="23"/>
          <w:szCs w:val="23"/>
        </w:rPr>
        <w:t>Customers oriented server with excellent interpersonal and communication skills.</w:t>
      </w:r>
    </w:p>
    <w:p w14:paraId="7EB3FBBD" w14:textId="7AC14980" w:rsidR="008963EF" w:rsidRDefault="008963EF" w:rsidP="007B4C53">
      <w:pPr>
        <w:shd w:val="clear" w:color="auto" w:fill="FFFFFF"/>
        <w:spacing w:line="320" w:lineRule="atLeast"/>
        <w:divId w:val="404301381"/>
        <w:rPr>
          <w:rFonts w:eastAsia="Times New Roman"/>
          <w:color w:val="444444"/>
          <w:sz w:val="23"/>
          <w:szCs w:val="23"/>
        </w:rPr>
      </w:pPr>
      <w:r>
        <w:rPr>
          <w:rFonts w:eastAsia="Times New Roman"/>
          <w:color w:val="444444"/>
          <w:sz w:val="23"/>
          <w:szCs w:val="23"/>
        </w:rPr>
        <w:t xml:space="preserve">Delivering prompt and friendly service to all customer. Maintains a positive attitude and a great sense of humor during peak </w:t>
      </w:r>
      <w:r w:rsidR="007B4C53">
        <w:rPr>
          <w:rFonts w:eastAsia="Times New Roman"/>
          <w:color w:val="444444"/>
          <w:sz w:val="23"/>
          <w:szCs w:val="23"/>
        </w:rPr>
        <w:t>Hours.</w:t>
      </w:r>
    </w:p>
    <w:p w14:paraId="59CD73E3" w14:textId="397B0CB8" w:rsidR="008963EF" w:rsidRDefault="008963EF">
      <w:pPr>
        <w:shd w:val="clear" w:color="auto" w:fill="FFFFFF"/>
        <w:spacing w:line="320" w:lineRule="atLeast"/>
        <w:divId w:val="579221255"/>
        <w:rPr>
          <w:rFonts w:eastAsia="Times New Roman"/>
          <w:color w:val="444444"/>
          <w:sz w:val="23"/>
          <w:szCs w:val="23"/>
        </w:rPr>
      </w:pPr>
    </w:p>
    <w:p w14:paraId="39E3B530" w14:textId="77777777" w:rsidR="008963EF" w:rsidRDefault="008963EF">
      <w:pPr>
        <w:shd w:val="clear" w:color="auto" w:fill="FFFFFF"/>
        <w:spacing w:line="320" w:lineRule="atLeast"/>
        <w:divId w:val="759715279"/>
        <w:rPr>
          <w:rFonts w:eastAsia="Times New Roman"/>
          <w:color w:val="444444"/>
          <w:sz w:val="23"/>
          <w:szCs w:val="23"/>
        </w:rPr>
      </w:pPr>
      <w:r>
        <w:rPr>
          <w:rFonts w:eastAsia="Times New Roman"/>
          <w:color w:val="444444"/>
          <w:sz w:val="23"/>
          <w:szCs w:val="23"/>
        </w:rPr>
        <w:t>High Energy</w:t>
      </w:r>
    </w:p>
    <w:p w14:paraId="6FAAD797" w14:textId="77777777" w:rsidR="008963EF" w:rsidRDefault="008963EF">
      <w:pPr>
        <w:shd w:val="clear" w:color="auto" w:fill="FFFFFF"/>
        <w:spacing w:line="320" w:lineRule="atLeast"/>
        <w:divId w:val="328480633"/>
        <w:rPr>
          <w:rFonts w:eastAsia="Times New Roman"/>
          <w:color w:val="444444"/>
          <w:sz w:val="23"/>
          <w:szCs w:val="23"/>
        </w:rPr>
      </w:pPr>
      <w:r>
        <w:rPr>
          <w:rFonts w:eastAsia="Times New Roman"/>
          <w:color w:val="444444"/>
          <w:sz w:val="23"/>
          <w:szCs w:val="23"/>
        </w:rPr>
        <w:t>Quick Problem Solver</w:t>
      </w:r>
    </w:p>
    <w:p w14:paraId="081D9DF1" w14:textId="77777777" w:rsidR="008963EF" w:rsidRDefault="008963EF">
      <w:pPr>
        <w:shd w:val="clear" w:color="auto" w:fill="FFFFFF"/>
        <w:spacing w:line="320" w:lineRule="atLeast"/>
        <w:divId w:val="874267382"/>
        <w:rPr>
          <w:rFonts w:eastAsia="Times New Roman"/>
          <w:color w:val="444444"/>
          <w:sz w:val="23"/>
          <w:szCs w:val="23"/>
        </w:rPr>
      </w:pPr>
      <w:r>
        <w:rPr>
          <w:rFonts w:eastAsia="Times New Roman"/>
          <w:color w:val="444444"/>
          <w:sz w:val="23"/>
          <w:szCs w:val="23"/>
        </w:rPr>
        <w:t>Committed Team Player</w:t>
      </w:r>
    </w:p>
    <w:p w14:paraId="2669A934" w14:textId="092321C3" w:rsidR="004E7E04" w:rsidRDefault="008963EF" w:rsidP="00CA3FBE">
      <w:pPr>
        <w:shd w:val="clear" w:color="auto" w:fill="FFFFFF"/>
        <w:spacing w:line="320" w:lineRule="atLeast"/>
        <w:divId w:val="1989162469"/>
        <w:rPr>
          <w:rFonts w:eastAsia="Times New Roman"/>
          <w:color w:val="444444"/>
          <w:sz w:val="23"/>
          <w:szCs w:val="23"/>
        </w:rPr>
      </w:pPr>
      <w:r>
        <w:rPr>
          <w:rFonts w:eastAsia="Times New Roman"/>
          <w:color w:val="444444"/>
          <w:sz w:val="23"/>
          <w:szCs w:val="23"/>
        </w:rPr>
        <w:t>Flexible Schedule Capability</w:t>
      </w:r>
    </w:p>
    <w:p w14:paraId="6A71279F" w14:textId="16D1916E" w:rsidR="00CA3FBE" w:rsidRDefault="00CA3FBE" w:rsidP="00CA3FBE">
      <w:pPr>
        <w:shd w:val="clear" w:color="auto" w:fill="FFFFFF"/>
        <w:spacing w:line="320" w:lineRule="atLeast"/>
        <w:divId w:val="1989162469"/>
        <w:rPr>
          <w:rFonts w:eastAsia="Times New Roman"/>
          <w:color w:val="444444"/>
          <w:sz w:val="23"/>
          <w:szCs w:val="23"/>
          <w:u w:val="single"/>
        </w:rPr>
      </w:pPr>
    </w:p>
    <w:p w14:paraId="5E3E4B09" w14:textId="39BFFFB9" w:rsidR="00AD58A5" w:rsidRPr="00CA3FBE" w:rsidRDefault="00AD58A5" w:rsidP="00CA3FBE">
      <w:pPr>
        <w:shd w:val="clear" w:color="auto" w:fill="FFFFFF"/>
        <w:spacing w:line="320" w:lineRule="atLeast"/>
        <w:divId w:val="1989162469"/>
        <w:rPr>
          <w:rFonts w:eastAsia="Times New Roman"/>
          <w:color w:val="444444"/>
          <w:sz w:val="23"/>
          <w:szCs w:val="23"/>
        </w:rPr>
      </w:pPr>
      <w:r>
        <w:rPr>
          <w:rFonts w:eastAsia="Times New Roman"/>
          <w:b/>
          <w:color w:val="444444"/>
          <w:sz w:val="23"/>
          <w:szCs w:val="23"/>
          <w:u w:val="single"/>
        </w:rPr>
        <w:t>EXPERIENCE</w:t>
      </w:r>
    </w:p>
    <w:p w14:paraId="0452F31F" w14:textId="7CDDE380" w:rsidR="00AC3B4A" w:rsidRDefault="00AC3B4A" w:rsidP="00FC78CF">
      <w:pPr>
        <w:pStyle w:val="ListBullet"/>
      </w:pPr>
      <w:r>
        <w:t xml:space="preserve">Rum </w:t>
      </w:r>
      <w:proofErr w:type="spellStart"/>
      <w:r>
        <w:t>Rhunners</w:t>
      </w:r>
      <w:proofErr w:type="spellEnd"/>
      <w:r>
        <w:t xml:space="preserve"> </w:t>
      </w:r>
      <w:r w:rsidR="00BE5C4A">
        <w:t>November 2016</w:t>
      </w:r>
      <w:bookmarkStart w:id="0" w:name="_GoBack"/>
      <w:bookmarkEnd w:id="0"/>
    </w:p>
    <w:p w14:paraId="2DFCD6DF" w14:textId="0F86C8EB" w:rsidR="004E7E04" w:rsidRDefault="004E7E04">
      <w:pPr>
        <w:pStyle w:val="ListBullet"/>
      </w:pPr>
    </w:p>
    <w:sdt>
      <w:sdtPr>
        <w:id w:val="720946933"/>
        <w:placeholder>
          <w:docPart w:val="DD6E57A11C43534E94C514881C368120"/>
        </w:placeholder>
        <w:temporary/>
        <w:showingPlcHdr/>
        <w15:appearance w15:val="hidden"/>
      </w:sdtPr>
      <w:sdtEndPr/>
      <w:sdtContent>
        <w:p w14:paraId="57CBF703" w14:textId="77777777" w:rsidR="004E7E04" w:rsidRDefault="00A0599E">
          <w:pPr>
            <w:pStyle w:val="Heading1"/>
          </w:pPr>
          <w:r>
            <w:t>Education</w:t>
          </w:r>
        </w:p>
      </w:sdtContent>
    </w:sdt>
    <w:p w14:paraId="6FA7572B" w14:textId="688FDB9D" w:rsidR="00AD2785" w:rsidRDefault="009611D0">
      <w:r>
        <w:t>St.</w:t>
      </w:r>
      <w:r w:rsidR="00F47744">
        <w:t xml:space="preserve"> </w:t>
      </w:r>
      <w:r>
        <w:t xml:space="preserve">Augustine </w:t>
      </w:r>
      <w:r w:rsidR="00F43C9C">
        <w:t>Secondary 2008-201</w:t>
      </w:r>
      <w:r w:rsidR="00AD2785">
        <w:t>3</w:t>
      </w:r>
    </w:p>
    <w:p w14:paraId="187DC3B3" w14:textId="77777777" w:rsidR="00751975" w:rsidRDefault="00751975">
      <w:pPr>
        <w:shd w:val="clear" w:color="auto" w:fill="FFFFFF"/>
        <w:spacing w:line="320" w:lineRule="atLeast"/>
        <w:divId w:val="1210218913"/>
        <w:rPr>
          <w:rFonts w:eastAsia="Times New Roman"/>
          <w:color w:val="444444"/>
          <w:sz w:val="23"/>
          <w:szCs w:val="23"/>
        </w:rPr>
      </w:pPr>
      <w:r>
        <w:rPr>
          <w:rFonts w:eastAsia="Times New Roman"/>
          <w:color w:val="444444"/>
          <w:sz w:val="23"/>
          <w:szCs w:val="23"/>
        </w:rPr>
        <w:t>Mathematics 3</w:t>
      </w:r>
    </w:p>
    <w:p w14:paraId="2BC96DEA" w14:textId="77777777" w:rsidR="00751975" w:rsidRDefault="00751975">
      <w:pPr>
        <w:shd w:val="clear" w:color="auto" w:fill="FFFFFF"/>
        <w:spacing w:line="320" w:lineRule="atLeast"/>
        <w:divId w:val="925655139"/>
        <w:rPr>
          <w:rFonts w:eastAsia="Times New Roman"/>
          <w:color w:val="444444"/>
          <w:sz w:val="23"/>
          <w:szCs w:val="23"/>
        </w:rPr>
      </w:pPr>
      <w:r>
        <w:rPr>
          <w:rFonts w:eastAsia="Times New Roman"/>
          <w:color w:val="444444"/>
          <w:sz w:val="23"/>
          <w:szCs w:val="23"/>
        </w:rPr>
        <w:t>English A 2</w:t>
      </w:r>
    </w:p>
    <w:p w14:paraId="698A7336" w14:textId="77777777" w:rsidR="00751975" w:rsidRDefault="00751975">
      <w:pPr>
        <w:shd w:val="clear" w:color="auto" w:fill="FFFFFF"/>
        <w:spacing w:line="320" w:lineRule="atLeast"/>
        <w:divId w:val="1347902836"/>
        <w:rPr>
          <w:rFonts w:eastAsia="Times New Roman"/>
          <w:color w:val="444444"/>
          <w:sz w:val="23"/>
          <w:szCs w:val="23"/>
        </w:rPr>
      </w:pPr>
      <w:r>
        <w:rPr>
          <w:rFonts w:eastAsia="Times New Roman"/>
          <w:color w:val="444444"/>
          <w:sz w:val="23"/>
          <w:szCs w:val="23"/>
        </w:rPr>
        <w:t>English B 1 </w:t>
      </w:r>
    </w:p>
    <w:p w14:paraId="7F72CA36" w14:textId="77777777" w:rsidR="00751975" w:rsidRDefault="00751975">
      <w:pPr>
        <w:shd w:val="clear" w:color="auto" w:fill="FFFFFF"/>
        <w:spacing w:line="320" w:lineRule="atLeast"/>
        <w:divId w:val="1499072466"/>
        <w:rPr>
          <w:rFonts w:eastAsia="Times New Roman"/>
          <w:color w:val="444444"/>
          <w:sz w:val="23"/>
          <w:szCs w:val="23"/>
        </w:rPr>
      </w:pPr>
      <w:r>
        <w:rPr>
          <w:rFonts w:eastAsia="Times New Roman"/>
          <w:color w:val="444444"/>
          <w:sz w:val="23"/>
          <w:szCs w:val="23"/>
        </w:rPr>
        <w:lastRenderedPageBreak/>
        <w:t>Principles of businesses 4</w:t>
      </w:r>
    </w:p>
    <w:p w14:paraId="71C47386" w14:textId="77777777" w:rsidR="00751975" w:rsidRDefault="00751975">
      <w:pPr>
        <w:shd w:val="clear" w:color="auto" w:fill="FFFFFF"/>
        <w:spacing w:line="320" w:lineRule="atLeast"/>
        <w:divId w:val="34552655"/>
        <w:rPr>
          <w:rFonts w:eastAsia="Times New Roman"/>
          <w:color w:val="444444"/>
          <w:sz w:val="23"/>
          <w:szCs w:val="23"/>
        </w:rPr>
      </w:pPr>
      <w:r>
        <w:rPr>
          <w:rFonts w:eastAsia="Times New Roman"/>
          <w:color w:val="444444"/>
          <w:sz w:val="23"/>
          <w:szCs w:val="23"/>
        </w:rPr>
        <w:t>Principles of accounts 4</w:t>
      </w:r>
    </w:p>
    <w:p w14:paraId="1890C9E7" w14:textId="77777777" w:rsidR="00751975" w:rsidRDefault="00751975">
      <w:pPr>
        <w:shd w:val="clear" w:color="auto" w:fill="FFFFFF"/>
        <w:spacing w:line="320" w:lineRule="atLeast"/>
        <w:divId w:val="1428769776"/>
        <w:rPr>
          <w:rFonts w:eastAsia="Times New Roman"/>
          <w:color w:val="444444"/>
          <w:sz w:val="23"/>
          <w:szCs w:val="23"/>
        </w:rPr>
      </w:pPr>
      <w:proofErr w:type="spellStart"/>
      <w:r>
        <w:rPr>
          <w:rFonts w:eastAsia="Times New Roman"/>
          <w:color w:val="444444"/>
          <w:sz w:val="23"/>
          <w:szCs w:val="23"/>
        </w:rPr>
        <w:t>Edpm</w:t>
      </w:r>
      <w:proofErr w:type="spellEnd"/>
      <w:r>
        <w:rPr>
          <w:rFonts w:eastAsia="Times New Roman"/>
          <w:color w:val="444444"/>
          <w:sz w:val="23"/>
          <w:szCs w:val="23"/>
        </w:rPr>
        <w:t xml:space="preserve"> 2</w:t>
      </w:r>
    </w:p>
    <w:p w14:paraId="60D227D9" w14:textId="5430D329" w:rsidR="00751975" w:rsidRDefault="00751975" w:rsidP="00751975">
      <w:pPr>
        <w:shd w:val="clear" w:color="auto" w:fill="FFFFFF"/>
        <w:spacing w:line="320" w:lineRule="atLeast"/>
        <w:divId w:val="1473328027"/>
        <w:rPr>
          <w:rFonts w:eastAsia="Times New Roman"/>
          <w:color w:val="444444"/>
          <w:sz w:val="23"/>
          <w:szCs w:val="23"/>
        </w:rPr>
      </w:pPr>
      <w:r>
        <w:rPr>
          <w:rFonts w:eastAsia="Times New Roman"/>
          <w:color w:val="444444"/>
          <w:sz w:val="23"/>
          <w:szCs w:val="23"/>
        </w:rPr>
        <w:t>Office administration 2</w:t>
      </w:r>
    </w:p>
    <w:p w14:paraId="1105C541" w14:textId="77777777" w:rsidR="007B4C53" w:rsidRDefault="007B4C53"/>
    <w:p w14:paraId="3BB97910" w14:textId="0BBBE842" w:rsidR="009611D0" w:rsidRDefault="00AD2785">
      <w:r>
        <w:t>College Of Business</w:t>
      </w:r>
      <w:r w:rsidR="00572213">
        <w:t xml:space="preserve"> </w:t>
      </w:r>
      <w:r w:rsidR="00C86F41">
        <w:t>And Computer Science (</w:t>
      </w:r>
      <w:r w:rsidR="008963EF">
        <w:t>CTSC</w:t>
      </w:r>
      <w:r w:rsidR="00C86F41">
        <w:t>) 2014</w:t>
      </w:r>
    </w:p>
    <w:p w14:paraId="360C18A8" w14:textId="77777777" w:rsidR="007B4C53" w:rsidRDefault="007B4C53"/>
    <w:p w14:paraId="6D00DBC5" w14:textId="55165048" w:rsidR="00267CC7" w:rsidRDefault="00267CC7"/>
    <w:p w14:paraId="4410D709" w14:textId="77777777" w:rsidR="00267CC7" w:rsidRDefault="00267CC7"/>
    <w:sdt>
      <w:sdtPr>
        <w:id w:val="520597245"/>
        <w:placeholder>
          <w:docPart w:val="C47A9F75073E554580808CE3C2596691"/>
        </w:placeholder>
        <w:temporary/>
        <w:showingPlcHdr/>
        <w15:appearance w15:val="hidden"/>
      </w:sdtPr>
      <w:sdtEndPr/>
      <w:sdtContent>
        <w:p w14:paraId="364E6150" w14:textId="77777777" w:rsidR="004E7E04" w:rsidRDefault="00A0599E">
          <w:pPr>
            <w:pStyle w:val="Heading1"/>
          </w:pPr>
          <w:r>
            <w:t>Awards and Acknowledgements</w:t>
          </w:r>
        </w:p>
      </w:sdtContent>
    </w:sdt>
    <w:p w14:paraId="394D8D08" w14:textId="77777777" w:rsidR="00F47744" w:rsidRDefault="00F47744">
      <w:pPr>
        <w:pStyle w:val="NormalWeb"/>
        <w:shd w:val="clear" w:color="auto" w:fill="FFFFFF"/>
        <w:spacing w:before="0" w:beforeAutospacing="0" w:after="384" w:afterAutospacing="0"/>
        <w:textAlignment w:val="baseline"/>
        <w:divId w:val="748304514"/>
        <w:rPr>
          <w:color w:val="333333"/>
          <w:sz w:val="23"/>
          <w:szCs w:val="23"/>
        </w:rPr>
      </w:pPr>
      <w:r>
        <w:rPr>
          <w:rStyle w:val="apple-converted-space"/>
          <w:color w:val="333333"/>
          <w:sz w:val="23"/>
          <w:szCs w:val="23"/>
        </w:rPr>
        <w:t> </w:t>
      </w:r>
      <w:r>
        <w:rPr>
          <w:color w:val="333333"/>
          <w:sz w:val="23"/>
          <w:szCs w:val="23"/>
        </w:rPr>
        <w:t>have demonstrated the ability to effectively handle situations or inquiries while working within policy, procedures and standard processes. You will find I am detail oriented and able to analyze, prioritize and resolve client requests or issues quickly and effectively. I possess excellent communication skills both oral and written.</w:t>
      </w:r>
    </w:p>
    <w:p w14:paraId="6F284871" w14:textId="77777777" w:rsidR="00F47744" w:rsidRDefault="00F47744">
      <w:pPr>
        <w:pStyle w:val="NormalWeb"/>
        <w:shd w:val="clear" w:color="auto" w:fill="FFFFFF"/>
        <w:spacing w:before="0" w:beforeAutospacing="0" w:after="384" w:afterAutospacing="0"/>
        <w:textAlignment w:val="baseline"/>
        <w:divId w:val="748304514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I have remarkable interpersonal, organizational and time management skills. I am well versed in all the Microsoft Office suite applications. Furthermore, I learn new applications quickly and efficiently. I am able to support team goals along with finishing my assigned tasks which makes me a perfect fit for a multitasking environment such as yours.</w:t>
      </w:r>
    </w:p>
    <w:p w14:paraId="776FFD66" w14:textId="77777777" w:rsidR="00F47744" w:rsidRDefault="00F47744">
      <w:pPr>
        <w:pStyle w:val="NormalWeb"/>
        <w:shd w:val="clear" w:color="auto" w:fill="FFFFFF"/>
        <w:spacing w:before="0" w:beforeAutospacing="0" w:after="384" w:afterAutospacing="0"/>
        <w:textAlignment w:val="baseline"/>
        <w:divId w:val="748304514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This summary, as well as my resume, cannot adequately communicate my qualifications in-depth; I look forward to meeting with you to discuss why I would be an asset to your institution. I am available to schedule an interview at your earliest convenience by phone or email.</w:t>
      </w:r>
    </w:p>
    <w:p w14:paraId="04036C61" w14:textId="274C8499" w:rsidR="004E7E04" w:rsidRDefault="004E7E04">
      <w:pPr>
        <w:pStyle w:val="ListBullet"/>
      </w:pPr>
    </w:p>
    <w:sectPr w:rsidR="004E7E04">
      <w:headerReference w:type="default" r:id="rId9"/>
      <w:footerReference w:type="default" r:id="rId10"/>
      <w:headerReference w:type="first" r:id="rId11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3B0CE5" w14:textId="77777777" w:rsidR="00A0599E" w:rsidRDefault="00A0599E">
      <w:r>
        <w:separator/>
      </w:r>
    </w:p>
  </w:endnote>
  <w:endnote w:type="continuationSeparator" w:id="0">
    <w:p w14:paraId="7A276275" w14:textId="77777777" w:rsidR="00A0599E" w:rsidRDefault="00A05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C6846D" w14:textId="25E9D831" w:rsidR="004E7E04" w:rsidRDefault="00A0599E">
    <w:pPr>
      <w:pStyle w:val="Footer"/>
    </w:pPr>
    <w:r>
      <w:fldChar w:fldCharType="begin"/>
    </w:r>
    <w:r>
      <w:instrText xml:space="preserve"> PAGE   \* MERGEFOR</w:instrText>
    </w:r>
    <w:r>
      <w:instrText xml:space="preserve">MAT </w:instrText>
    </w:r>
    <w:r>
      <w:fldChar w:fldCharType="separate"/>
    </w:r>
    <w:r w:rsidR="00FC78CF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33FAD5" w14:textId="77777777" w:rsidR="00A0599E" w:rsidRDefault="00A0599E">
      <w:r>
        <w:separator/>
      </w:r>
    </w:p>
  </w:footnote>
  <w:footnote w:type="continuationSeparator" w:id="0">
    <w:p w14:paraId="0195FE66" w14:textId="77777777" w:rsidR="00A0599E" w:rsidRDefault="00A059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12B3A4" w14:textId="77777777" w:rsidR="004E7E04" w:rsidRDefault="00A0599E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89E5F1B" wp14:editId="4EB376BC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75F476F4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497ED3" w14:textId="77777777" w:rsidR="004E7E04" w:rsidRDefault="00A0599E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5DEE1AA" wp14:editId="628408A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599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E4CDCF5" w14:textId="77777777" w:rsidR="004E7E04" w:rsidRDefault="004E7E04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55DEE1AA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">
              <v:shape id="Frame 5" o:spid="_x0000_s1027" style="position:absolute;left:1333;width:73152;height:96012;visibility:visible;mso-wrap-style:square;v-text-anchor:middle" coordsize="7315200,9601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5;top:4286;width:3582;height:8020;visibility:visible;mso-wrap-style:square;v-text-anchor:top" coordsize="240,528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7E4CDCF5" w14:textId="77777777" w:rsidR="004E7E04" w:rsidRDefault="004E7E04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E6DAD126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6A7"/>
    <w:rsid w:val="00267CC7"/>
    <w:rsid w:val="002C2701"/>
    <w:rsid w:val="004E7E04"/>
    <w:rsid w:val="00572213"/>
    <w:rsid w:val="00751975"/>
    <w:rsid w:val="007746A7"/>
    <w:rsid w:val="007B4C53"/>
    <w:rsid w:val="008963EF"/>
    <w:rsid w:val="009611D0"/>
    <w:rsid w:val="00A0599E"/>
    <w:rsid w:val="00AC3B4A"/>
    <w:rsid w:val="00AD2785"/>
    <w:rsid w:val="00AD58A5"/>
    <w:rsid w:val="00B372F5"/>
    <w:rsid w:val="00BE5C4A"/>
    <w:rsid w:val="00C86F41"/>
    <w:rsid w:val="00CA3FBE"/>
    <w:rsid w:val="00CA505D"/>
    <w:rsid w:val="00F43C9C"/>
    <w:rsid w:val="00F47744"/>
    <w:rsid w:val="00FC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BC649C"/>
  <w15:chartTrackingRefBased/>
  <w15:docId w15:val="{16B02CEC-9D99-5946-BB58-8BE7074F7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7746A7"/>
    <w:rPr>
      <w:color w:val="53C3C7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746A7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F4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F477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3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4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ridgetbalkaran@hotmail.com" TargetMode="External" /><Relationship Id="rId13" Type="http://schemas.openxmlformats.org/officeDocument/2006/relationships/glossaryDocument" Target="glossary/document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1.xml" /><Relationship Id="rId14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1741246A-7FFF-7D45-B894-09B01535957C%7dtf5000201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D6E57A11C43534E94C514881C3681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9C5B0-C35F-9D48-9D22-F1484762CAE2}"/>
      </w:docPartPr>
      <w:docPartBody>
        <w:p w:rsidR="00000000" w:rsidRDefault="00D242E8">
          <w:pPr>
            <w:pStyle w:val="DD6E57A11C43534E94C514881C368120"/>
          </w:pPr>
          <w:r>
            <w:t>Education</w:t>
          </w:r>
        </w:p>
      </w:docPartBody>
    </w:docPart>
    <w:docPart>
      <w:docPartPr>
        <w:name w:val="C47A9F75073E554580808CE3C2596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7A6EE-5EF1-B842-852D-BBB60D67FF5C}"/>
      </w:docPartPr>
      <w:docPartBody>
        <w:p w:rsidR="00000000" w:rsidRDefault="00D242E8">
          <w:pPr>
            <w:pStyle w:val="C47A9F75073E554580808CE3C2596691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2E8"/>
    <w:rsid w:val="00D2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AC0A6D7EAF5F42ACD7F5BCE84CD635">
    <w:name w:val="C2AC0A6D7EAF5F42ACD7F5BCE84CD635"/>
  </w:style>
  <w:style w:type="paragraph" w:customStyle="1" w:styleId="D3DBB8F1EAE0134D8CA489256AC5B864">
    <w:name w:val="D3DBB8F1EAE0134D8CA489256AC5B864"/>
  </w:style>
  <w:style w:type="paragraph" w:customStyle="1" w:styleId="4BE3684BD13E784A854B752273884F89">
    <w:name w:val="4BE3684BD13E784A854B752273884F89"/>
  </w:style>
  <w:style w:type="paragraph" w:customStyle="1" w:styleId="71427CBA7AFDD348B1BA185F4A65CA1E">
    <w:name w:val="71427CBA7AFDD348B1BA185F4A65CA1E"/>
  </w:style>
  <w:style w:type="paragraph" w:customStyle="1" w:styleId="405CF0BC424E5A44B30CBF8B1D36F100">
    <w:name w:val="405CF0BC424E5A44B30CBF8B1D36F100"/>
  </w:style>
  <w:style w:type="paragraph" w:customStyle="1" w:styleId="6DA61E22419E5146AA8EB7E1F4E4C2DF">
    <w:name w:val="6DA61E22419E5146AA8EB7E1F4E4C2DF"/>
  </w:style>
  <w:style w:type="paragraph" w:customStyle="1" w:styleId="E167C865239C5B47A9CC441082C27BCD">
    <w:name w:val="E167C865239C5B47A9CC441082C27BCD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1BD8A05CA3FB6646A4AB26F680E40EC3">
    <w:name w:val="1BD8A05CA3FB6646A4AB26F680E40EC3"/>
  </w:style>
  <w:style w:type="paragraph" w:customStyle="1" w:styleId="DD6E57A11C43534E94C514881C368120">
    <w:name w:val="DD6E57A11C43534E94C514881C368120"/>
  </w:style>
  <w:style w:type="paragraph" w:customStyle="1" w:styleId="C58EBFE9579216479CB665F7CCD744A9">
    <w:name w:val="C58EBFE9579216479CB665F7CCD744A9"/>
  </w:style>
  <w:style w:type="paragraph" w:customStyle="1" w:styleId="C47A9F75073E554580808CE3C2596691">
    <w:name w:val="C47A9F75073E554580808CE3C2596691"/>
  </w:style>
  <w:style w:type="paragraph" w:customStyle="1" w:styleId="0A78CD105665F14ABA276C7D993B8339">
    <w:name w:val="0A78CD105665F14ABA276C7D993B83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A6009-9B36-7146-AAA9-699560C6637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{1741246A-7FFF-7D45-B894-09B01535957C}tf50002018.dotx</Template>
  <TotalTime>11</TotalTime>
  <Pages>2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bridget balkaran</dc:creator>
  <cp:keywords/>
  <dc:description/>
  <cp:lastModifiedBy>bridget balkaran</cp:lastModifiedBy>
  <cp:revision>20</cp:revision>
  <dcterms:created xsi:type="dcterms:W3CDTF">2017-02-19T20:06:00Z</dcterms:created>
  <dcterms:modified xsi:type="dcterms:W3CDTF">2017-02-19T20:17:00Z</dcterms:modified>
</cp:coreProperties>
</file>