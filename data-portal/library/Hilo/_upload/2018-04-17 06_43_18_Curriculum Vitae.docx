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79" w:type="pct"/>
        <w:tblInd w:w="-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70"/>
        <w:gridCol w:w="3959"/>
        <w:gridCol w:w="270"/>
        <w:gridCol w:w="740"/>
        <w:gridCol w:w="252"/>
        <w:gridCol w:w="4785"/>
        <w:gridCol w:w="413"/>
      </w:tblGrid>
      <w:tr w:rsidR="00911A3E" w:rsidRPr="005152F2" w:rsidTr="00AF4D44">
        <w:tc>
          <w:tcPr>
            <w:tcW w:w="4229" w:type="dxa"/>
            <w:gridSpan w:val="2"/>
          </w:tcPr>
          <w:p w:rsidR="00AF4D44" w:rsidRPr="00AF4D44" w:rsidRDefault="00AF4D44" w:rsidP="008A5DD9">
            <w:pPr>
              <w:pStyle w:val="Heading1"/>
              <w:pBdr>
                <w:top w:val="single" w:sz="24" w:space="1" w:color="37B6AE" w:themeColor="accent1"/>
                <w:bottom w:val="single" w:sz="24" w:space="22" w:color="37B6AE" w:themeColor="accent1"/>
              </w:pBdr>
              <w:spacing w:line="276" w:lineRule="auto"/>
              <w:rPr>
                <w:rFonts w:ascii="Harrington" w:hAnsi="Harrington"/>
                <w:b/>
                <w:caps w:val="0"/>
                <w:sz w:val="32"/>
              </w:rPr>
            </w:pPr>
            <w:bookmarkStart w:id="0" w:name="_GoBack"/>
            <w:bookmarkEnd w:id="0"/>
            <w:r>
              <w:rPr>
                <w:rFonts w:ascii="Harrington" w:hAnsi="Harrington"/>
                <w:b/>
                <w:caps w:val="0"/>
                <w:sz w:val="48"/>
              </w:rPr>
              <w:t xml:space="preserve"> </w:t>
            </w:r>
          </w:p>
          <w:p w:rsidR="00911A3E" w:rsidRPr="005E73EF" w:rsidRDefault="00911A3E" w:rsidP="008A5DD9">
            <w:pPr>
              <w:pStyle w:val="Heading1"/>
              <w:pBdr>
                <w:top w:val="single" w:sz="24" w:space="1" w:color="37B6AE" w:themeColor="accent1"/>
                <w:bottom w:val="single" w:sz="24" w:space="22" w:color="37B6AE" w:themeColor="accent1"/>
              </w:pBdr>
              <w:spacing w:line="276" w:lineRule="auto"/>
              <w:rPr>
                <w:rFonts w:ascii="Harrington" w:hAnsi="Harrington"/>
                <w:caps w:val="0"/>
                <w:sz w:val="48"/>
              </w:rPr>
            </w:pPr>
            <w:proofErr w:type="spellStart"/>
            <w:r w:rsidRPr="005E73EF">
              <w:rPr>
                <w:rFonts w:ascii="Harrington" w:hAnsi="Harrington"/>
                <w:b/>
                <w:caps w:val="0"/>
                <w:sz w:val="48"/>
              </w:rPr>
              <w:t>Xiael</w:t>
            </w:r>
            <w:proofErr w:type="spellEnd"/>
            <w:r w:rsidRPr="005E73EF">
              <w:rPr>
                <w:rFonts w:ascii="Harrington" w:hAnsi="Harrington"/>
                <w:b/>
                <w:caps w:val="0"/>
                <w:sz w:val="48"/>
              </w:rPr>
              <w:t xml:space="preserve"> N. R. Vialva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229"/>
            </w:tblGrid>
            <w:tr w:rsidR="00911A3E" w:rsidRPr="005152F2" w:rsidTr="00FF4F8D">
              <w:trPr>
                <w:trHeight w:val="518"/>
              </w:trPr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11A3E" w:rsidRDefault="00911A3E" w:rsidP="00E45039">
                  <w:pPr>
                    <w:pStyle w:val="Heading3"/>
                    <w:spacing w:line="276" w:lineRule="auto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A471DF" wp14:editId="64B15CF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CD686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T&#10;fs5uIhQAADdyAAAOAAAAAAAAAAAAAAAAAC4CAABkcnMvZTJvRG9jLnhtbFBLAQItABQABgAIAAAA&#10;IQBoRxvQ2AAAAAMBAAAPAAAAAAAAAAAAAAAAAHwWAABkcnMvZG93bnJldi54bWxQSwUGAAAAAAQA&#10;BADzAAAAgR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" strokecolor="#37b6ae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FF4F8D">
                    <w:rPr>
                      <w:caps w:val="0"/>
                    </w:rPr>
                    <w:br/>
                  </w:r>
                  <w:r w:rsidR="00FF4F8D" w:rsidRPr="00D126ED">
                    <w:rPr>
                      <w:caps w:val="0"/>
                    </w:rPr>
                    <w:t xml:space="preserve"> xiael_vialva@hotmail.com</w:t>
                  </w:r>
                </w:p>
              </w:tc>
            </w:tr>
            <w:tr w:rsidR="00911A3E" w:rsidRPr="005152F2" w:rsidTr="005E73EF">
              <w:trPr>
                <w:trHeight w:val="428"/>
              </w:trPr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11A3E" w:rsidRPr="005E73EF" w:rsidRDefault="00911A3E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  <w:r w:rsidRPr="005E73EF">
                    <w:rPr>
                      <w:caps w:val="0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34756BB" wp14:editId="62D6FAD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7B6AE"/>
                                      </a:solidFill>
                                      <a:ln w="0">
                                        <a:solidFill>
                                          <a:srgbClr val="37B6AE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331F528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Y9t370Il&#10;AADH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" strokecolor="#37b6ae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FF4F8D" w:rsidRPr="005E73EF">
                    <w:rPr>
                      <w:caps w:val="0"/>
                    </w:rPr>
                    <w:br/>
                    <w:t>1(868)</w:t>
                  </w:r>
                  <w:r w:rsidR="00901255">
                    <w:rPr>
                      <w:caps w:val="0"/>
                    </w:rPr>
                    <w:t>236-3648</w:t>
                  </w:r>
                  <w:r w:rsidR="00FF4F8D" w:rsidRPr="005E73EF">
                    <w:rPr>
                      <w:caps w:val="0"/>
                    </w:rPr>
                    <w:t xml:space="preserve"> / 721-3</w:t>
                  </w:r>
                  <w:r w:rsidR="00207192">
                    <w:rPr>
                      <w:caps w:val="0"/>
                    </w:rPr>
                    <w:t>2</w:t>
                  </w:r>
                  <w:r w:rsidR="00FF4F8D" w:rsidRPr="005E73EF">
                    <w:rPr>
                      <w:caps w:val="0"/>
                    </w:rPr>
                    <w:t>87</w:t>
                  </w:r>
                </w:p>
              </w:tc>
            </w:tr>
            <w:tr w:rsidR="00911A3E" w:rsidRPr="005152F2" w:rsidTr="00E94BF1"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FF4F8D" w:rsidRPr="005E73EF" w:rsidRDefault="00911A3E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  <w:r w:rsidRPr="005E73EF">
                    <w:rPr>
                      <w:caps w:val="0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C6282DE" wp14:editId="1A43714B">
                            <wp:simplePos x="0" y="0"/>
                            <wp:positionH relativeFrom="column">
                              <wp:posOffset>1276948</wp:posOffset>
                            </wp:positionH>
                            <wp:positionV relativeFrom="paragraph">
                              <wp:posOffset>89522</wp:posOffset>
                            </wp:positionV>
                            <wp:extent cx="140377" cy="128741"/>
                            <wp:effectExtent l="6033" t="13017" r="18097" b="18098"/>
                            <wp:wrapNone/>
                            <wp:docPr id="4" name="Pentagon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140377" cy="128741"/>
                                    </a:xfrm>
                                    <a:prstGeom prst="homePlat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37B6AE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09FF2F7"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4" o:spid="_x0000_s1026" type="#_x0000_t15" style="position:absolute;margin-left:100.55pt;margin-top:7.05pt;width:11.05pt;height:10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" adj="11695" filled="f" strokecolor="#26857f" strokeweight="1pt"/>
                        </w:pict>
                      </mc:Fallback>
                    </mc:AlternateContent>
                  </w:r>
                  <w:r w:rsidRPr="005E73EF">
                    <w:rPr>
                      <w:caps w:val="0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5DFA6D" wp14:editId="385CF992">
                            <wp:extent cx="329184" cy="329184"/>
                            <wp:effectExtent l="0" t="0" r="13970" b="13970"/>
                            <wp:docPr id="78" name="Freeform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329184" cy="329184"/>
                                    </a:xfrm>
                                    <a:custGeom>
                                      <a:avLst/>
                                      <a:gdLst>
                                        <a:gd name="T0" fmla="*/ 1362 w 3324"/>
                                        <a:gd name="T1" fmla="*/ 80 h 3324"/>
                                        <a:gd name="T2" fmla="*/ 991 w 3324"/>
                                        <a:gd name="T3" fmla="*/ 199 h 3324"/>
                                        <a:gd name="T4" fmla="*/ 666 w 3324"/>
                                        <a:gd name="T5" fmla="*/ 398 h 3324"/>
                                        <a:gd name="T6" fmla="*/ 397 w 3324"/>
                                        <a:gd name="T7" fmla="*/ 666 h 3324"/>
                                        <a:gd name="T8" fmla="*/ 198 w 3324"/>
                                        <a:gd name="T9" fmla="*/ 991 h 3324"/>
                                        <a:gd name="T10" fmla="*/ 80 w 3324"/>
                                        <a:gd name="T11" fmla="*/ 1362 h 3324"/>
                                        <a:gd name="T12" fmla="*/ 56 w 3324"/>
                                        <a:gd name="T13" fmla="*/ 1764 h 3324"/>
                                        <a:gd name="T14" fmla="*/ 128 w 3324"/>
                                        <a:gd name="T15" fmla="*/ 2152 h 3324"/>
                                        <a:gd name="T16" fmla="*/ 288 w 3324"/>
                                        <a:gd name="T17" fmla="*/ 2502 h 3324"/>
                                        <a:gd name="T18" fmla="*/ 524 w 3324"/>
                                        <a:gd name="T19" fmla="*/ 2800 h 3324"/>
                                        <a:gd name="T20" fmla="*/ 822 w 3324"/>
                                        <a:gd name="T21" fmla="*/ 3036 h 3324"/>
                                        <a:gd name="T22" fmla="*/ 1172 w 3324"/>
                                        <a:gd name="T23" fmla="*/ 3196 h 3324"/>
                                        <a:gd name="T24" fmla="*/ 1560 w 3324"/>
                                        <a:gd name="T25" fmla="*/ 3268 h 3324"/>
                                        <a:gd name="T26" fmla="*/ 1962 w 3324"/>
                                        <a:gd name="T27" fmla="*/ 3244 h 3324"/>
                                        <a:gd name="T28" fmla="*/ 2333 w 3324"/>
                                        <a:gd name="T29" fmla="*/ 3126 h 3324"/>
                                        <a:gd name="T30" fmla="*/ 2658 w 3324"/>
                                        <a:gd name="T31" fmla="*/ 2927 h 3324"/>
                                        <a:gd name="T32" fmla="*/ 2926 w 3324"/>
                                        <a:gd name="T33" fmla="*/ 2658 h 3324"/>
                                        <a:gd name="T34" fmla="*/ 3125 w 3324"/>
                                        <a:gd name="T35" fmla="*/ 2333 h 3324"/>
                                        <a:gd name="T36" fmla="*/ 3244 w 3324"/>
                                        <a:gd name="T37" fmla="*/ 1962 h 3324"/>
                                        <a:gd name="T38" fmla="*/ 3269 w 3324"/>
                                        <a:gd name="T39" fmla="*/ 1560 h 3324"/>
                                        <a:gd name="T40" fmla="*/ 3196 w 3324"/>
                                        <a:gd name="T41" fmla="*/ 1172 h 3324"/>
                                        <a:gd name="T42" fmla="*/ 3035 w 3324"/>
                                        <a:gd name="T43" fmla="*/ 822 h 3324"/>
                                        <a:gd name="T44" fmla="*/ 2801 w 3324"/>
                                        <a:gd name="T45" fmla="*/ 523 h 3324"/>
                                        <a:gd name="T46" fmla="*/ 2502 w 3324"/>
                                        <a:gd name="T47" fmla="*/ 289 h 3324"/>
                                        <a:gd name="T48" fmla="*/ 2152 w 3324"/>
                                        <a:gd name="T49" fmla="*/ 128 h 3324"/>
                                        <a:gd name="T50" fmla="*/ 1764 w 3324"/>
                                        <a:gd name="T51" fmla="*/ 55 h 3324"/>
                                        <a:gd name="T52" fmla="*/ 1871 w 3324"/>
                                        <a:gd name="T53" fmla="*/ 12 h 3324"/>
                                        <a:gd name="T54" fmla="*/ 2262 w 3324"/>
                                        <a:gd name="T55" fmla="*/ 112 h 3324"/>
                                        <a:gd name="T56" fmla="*/ 2612 w 3324"/>
                                        <a:gd name="T57" fmla="*/ 297 h 3324"/>
                                        <a:gd name="T58" fmla="*/ 2904 w 3324"/>
                                        <a:gd name="T59" fmla="*/ 558 h 3324"/>
                                        <a:gd name="T60" fmla="*/ 3130 w 3324"/>
                                        <a:gd name="T61" fmla="*/ 880 h 3324"/>
                                        <a:gd name="T62" fmla="*/ 3273 w 3324"/>
                                        <a:gd name="T63" fmla="*/ 1252 h 3324"/>
                                        <a:gd name="T64" fmla="*/ 3324 w 3324"/>
                                        <a:gd name="T65" fmla="*/ 1662 h 3324"/>
                                        <a:gd name="T66" fmla="*/ 3273 w 3324"/>
                                        <a:gd name="T67" fmla="*/ 2071 h 3324"/>
                                        <a:gd name="T68" fmla="*/ 3130 w 3324"/>
                                        <a:gd name="T69" fmla="*/ 2443 h 3324"/>
                                        <a:gd name="T70" fmla="*/ 2904 w 3324"/>
                                        <a:gd name="T71" fmla="*/ 2765 h 3324"/>
                                        <a:gd name="T72" fmla="*/ 2612 w 3324"/>
                                        <a:gd name="T73" fmla="*/ 3026 h 3324"/>
                                        <a:gd name="T74" fmla="*/ 2262 w 3324"/>
                                        <a:gd name="T75" fmla="*/ 3213 h 3324"/>
                                        <a:gd name="T76" fmla="*/ 1871 w 3324"/>
                                        <a:gd name="T77" fmla="*/ 3311 h 3324"/>
                                        <a:gd name="T78" fmla="*/ 1454 w 3324"/>
                                        <a:gd name="T79" fmla="*/ 3311 h 3324"/>
                                        <a:gd name="T80" fmla="*/ 1061 w 3324"/>
                                        <a:gd name="T81" fmla="*/ 3213 h 3324"/>
                                        <a:gd name="T82" fmla="*/ 712 w 3324"/>
                                        <a:gd name="T83" fmla="*/ 3026 h 3324"/>
                                        <a:gd name="T84" fmla="*/ 419 w 3324"/>
                                        <a:gd name="T85" fmla="*/ 2765 h 3324"/>
                                        <a:gd name="T86" fmla="*/ 194 w 3324"/>
                                        <a:gd name="T87" fmla="*/ 2443 h 3324"/>
                                        <a:gd name="T88" fmla="*/ 51 w 3324"/>
                                        <a:gd name="T89" fmla="*/ 2071 h 3324"/>
                                        <a:gd name="T90" fmla="*/ 0 w 3324"/>
                                        <a:gd name="T91" fmla="*/ 1662 h 3324"/>
                                        <a:gd name="T92" fmla="*/ 51 w 3324"/>
                                        <a:gd name="T93" fmla="*/ 1252 h 3324"/>
                                        <a:gd name="T94" fmla="*/ 194 w 3324"/>
                                        <a:gd name="T95" fmla="*/ 880 h 3324"/>
                                        <a:gd name="T96" fmla="*/ 419 w 3324"/>
                                        <a:gd name="T97" fmla="*/ 558 h 3324"/>
                                        <a:gd name="T98" fmla="*/ 712 w 3324"/>
                                        <a:gd name="T99" fmla="*/ 297 h 3324"/>
                                        <a:gd name="T100" fmla="*/ 1061 w 3324"/>
                                        <a:gd name="T101" fmla="*/ 112 h 3324"/>
                                        <a:gd name="T102" fmla="*/ 1454 w 3324"/>
                                        <a:gd name="T103" fmla="*/ 12 h 33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3324" h="3324">
                                          <a:moveTo>
                                            <a:pt x="1662" y="52"/>
                                          </a:moveTo>
                                          <a:lnTo>
                                            <a:pt x="1560" y="55"/>
                                          </a:lnTo>
                                          <a:lnTo>
                                            <a:pt x="1460" y="65"/>
                                          </a:lnTo>
                                          <a:lnTo>
                                            <a:pt x="1362" y="80"/>
                                          </a:lnTo>
                                          <a:lnTo>
                                            <a:pt x="1265" y="101"/>
                                          </a:lnTo>
                                          <a:lnTo>
                                            <a:pt x="1172" y="128"/>
                                          </a:lnTo>
                                          <a:lnTo>
                                            <a:pt x="1080" y="161"/>
                                          </a:lnTo>
                                          <a:lnTo>
                                            <a:pt x="991" y="199"/>
                                          </a:lnTo>
                                          <a:lnTo>
                                            <a:pt x="905" y="240"/>
                                          </a:lnTo>
                                          <a:lnTo>
                                            <a:pt x="822" y="289"/>
                                          </a:lnTo>
                                          <a:lnTo>
                                            <a:pt x="743" y="341"/>
                                          </a:lnTo>
                                          <a:lnTo>
                                            <a:pt x="666" y="398"/>
                                          </a:lnTo>
                                          <a:lnTo>
                                            <a:pt x="593" y="458"/>
                                          </a:lnTo>
                                          <a:lnTo>
                                            <a:pt x="524" y="523"/>
                                          </a:lnTo>
                                          <a:lnTo>
                                            <a:pt x="459" y="592"/>
                                          </a:lnTo>
                                          <a:lnTo>
                                            <a:pt x="397" y="666"/>
                                          </a:lnTo>
                                          <a:lnTo>
                                            <a:pt x="341" y="742"/>
                                          </a:lnTo>
                                          <a:lnTo>
                                            <a:pt x="288" y="822"/>
                                          </a:lnTo>
                                          <a:lnTo>
                                            <a:pt x="241" y="906"/>
                                          </a:lnTo>
                                          <a:lnTo>
                                            <a:pt x="198" y="991"/>
                                          </a:lnTo>
                                          <a:lnTo>
                                            <a:pt x="161" y="1080"/>
                                          </a:lnTo>
                                          <a:lnTo>
                                            <a:pt x="128" y="1172"/>
                                          </a:lnTo>
                                          <a:lnTo>
                                            <a:pt x="102" y="1266"/>
                                          </a:lnTo>
                                          <a:lnTo>
                                            <a:pt x="80" y="1362"/>
                                          </a:lnTo>
                                          <a:lnTo>
                                            <a:pt x="65" y="1460"/>
                                          </a:lnTo>
                                          <a:lnTo>
                                            <a:pt x="56" y="1560"/>
                                          </a:lnTo>
                                          <a:lnTo>
                                            <a:pt x="53" y="1662"/>
                                          </a:lnTo>
                                          <a:lnTo>
                                            <a:pt x="56" y="1764"/>
                                          </a:lnTo>
                                          <a:lnTo>
                                            <a:pt x="65" y="1864"/>
                                          </a:lnTo>
                                          <a:lnTo>
                                            <a:pt x="80" y="1962"/>
                                          </a:lnTo>
                                          <a:lnTo>
                                            <a:pt x="102" y="2059"/>
                                          </a:lnTo>
                                          <a:lnTo>
                                            <a:pt x="128" y="2152"/>
                                          </a:lnTo>
                                          <a:lnTo>
                                            <a:pt x="161" y="2244"/>
                                          </a:lnTo>
                                          <a:lnTo>
                                            <a:pt x="198" y="2333"/>
                                          </a:lnTo>
                                          <a:lnTo>
                                            <a:pt x="241" y="2419"/>
                                          </a:lnTo>
                                          <a:lnTo>
                                            <a:pt x="288" y="2502"/>
                                          </a:lnTo>
                                          <a:lnTo>
                                            <a:pt x="341" y="2581"/>
                                          </a:lnTo>
                                          <a:lnTo>
                                            <a:pt x="397" y="2658"/>
                                          </a:lnTo>
                                          <a:lnTo>
                                            <a:pt x="459" y="2731"/>
                                          </a:lnTo>
                                          <a:lnTo>
                                            <a:pt x="524" y="2800"/>
                                          </a:lnTo>
                                          <a:lnTo>
                                            <a:pt x="593" y="2865"/>
                                          </a:lnTo>
                                          <a:lnTo>
                                            <a:pt x="666" y="2927"/>
                                          </a:lnTo>
                                          <a:lnTo>
                                            <a:pt x="743" y="2983"/>
                                          </a:lnTo>
                                          <a:lnTo>
                                            <a:pt x="822" y="3036"/>
                                          </a:lnTo>
                                          <a:lnTo>
                                            <a:pt x="905" y="3083"/>
                                          </a:lnTo>
                                          <a:lnTo>
                                            <a:pt x="991" y="3126"/>
                                          </a:lnTo>
                                          <a:lnTo>
                                            <a:pt x="1080" y="3163"/>
                                          </a:lnTo>
                                          <a:lnTo>
                                            <a:pt x="1172" y="3196"/>
                                          </a:lnTo>
                                          <a:lnTo>
                                            <a:pt x="1265" y="3222"/>
                                          </a:lnTo>
                                          <a:lnTo>
                                            <a:pt x="1362" y="3244"/>
                                          </a:lnTo>
                                          <a:lnTo>
                                            <a:pt x="1460" y="3259"/>
                                          </a:lnTo>
                                          <a:lnTo>
                                            <a:pt x="1560" y="3268"/>
                                          </a:lnTo>
                                          <a:lnTo>
                                            <a:pt x="1662" y="3271"/>
                                          </a:lnTo>
                                          <a:lnTo>
                                            <a:pt x="1764" y="3268"/>
                                          </a:lnTo>
                                          <a:lnTo>
                                            <a:pt x="1864" y="3259"/>
                                          </a:lnTo>
                                          <a:lnTo>
                                            <a:pt x="1962" y="3244"/>
                                          </a:lnTo>
                                          <a:lnTo>
                                            <a:pt x="2058" y="3222"/>
                                          </a:lnTo>
                                          <a:lnTo>
                                            <a:pt x="2152" y="3196"/>
                                          </a:lnTo>
                                          <a:lnTo>
                                            <a:pt x="2244" y="3163"/>
                                          </a:lnTo>
                                          <a:lnTo>
                                            <a:pt x="2333" y="3126"/>
                                          </a:lnTo>
                                          <a:lnTo>
                                            <a:pt x="2418" y="3083"/>
                                          </a:lnTo>
                                          <a:lnTo>
                                            <a:pt x="2502" y="3036"/>
                                          </a:lnTo>
                                          <a:lnTo>
                                            <a:pt x="2582" y="2983"/>
                                          </a:lnTo>
                                          <a:lnTo>
                                            <a:pt x="2658" y="2927"/>
                                          </a:lnTo>
                                          <a:lnTo>
                                            <a:pt x="2732" y="2865"/>
                                          </a:lnTo>
                                          <a:lnTo>
                                            <a:pt x="2801" y="2800"/>
                                          </a:lnTo>
                                          <a:lnTo>
                                            <a:pt x="2866" y="2731"/>
                                          </a:lnTo>
                                          <a:lnTo>
                                            <a:pt x="2926" y="2658"/>
                                          </a:lnTo>
                                          <a:lnTo>
                                            <a:pt x="2983" y="2581"/>
                                          </a:lnTo>
                                          <a:lnTo>
                                            <a:pt x="3035" y="2502"/>
                                          </a:lnTo>
                                          <a:lnTo>
                                            <a:pt x="3084" y="2419"/>
                                          </a:lnTo>
                                          <a:lnTo>
                                            <a:pt x="3125" y="2333"/>
                                          </a:lnTo>
                                          <a:lnTo>
                                            <a:pt x="3163" y="2244"/>
                                          </a:lnTo>
                                          <a:lnTo>
                                            <a:pt x="3196" y="2152"/>
                                          </a:lnTo>
                                          <a:lnTo>
                                            <a:pt x="3223" y="2059"/>
                                          </a:lnTo>
                                          <a:lnTo>
                                            <a:pt x="3244" y="1962"/>
                                          </a:lnTo>
                                          <a:lnTo>
                                            <a:pt x="3259" y="1864"/>
                                          </a:lnTo>
                                          <a:lnTo>
                                            <a:pt x="3269" y="1764"/>
                                          </a:lnTo>
                                          <a:lnTo>
                                            <a:pt x="3272" y="1662"/>
                                          </a:lnTo>
                                          <a:lnTo>
                                            <a:pt x="3269" y="1560"/>
                                          </a:lnTo>
                                          <a:lnTo>
                                            <a:pt x="3259" y="1460"/>
                                          </a:lnTo>
                                          <a:lnTo>
                                            <a:pt x="3244" y="1362"/>
                                          </a:lnTo>
                                          <a:lnTo>
                                            <a:pt x="3223" y="1266"/>
                                          </a:lnTo>
                                          <a:lnTo>
                                            <a:pt x="3196" y="1172"/>
                                          </a:lnTo>
                                          <a:lnTo>
                                            <a:pt x="3163" y="1080"/>
                                          </a:lnTo>
                                          <a:lnTo>
                                            <a:pt x="3125" y="991"/>
                                          </a:lnTo>
                                          <a:lnTo>
                                            <a:pt x="3084" y="906"/>
                                          </a:lnTo>
                                          <a:lnTo>
                                            <a:pt x="3035" y="822"/>
                                          </a:lnTo>
                                          <a:lnTo>
                                            <a:pt x="2983" y="742"/>
                                          </a:lnTo>
                                          <a:lnTo>
                                            <a:pt x="2926" y="666"/>
                                          </a:lnTo>
                                          <a:lnTo>
                                            <a:pt x="2866" y="592"/>
                                          </a:lnTo>
                                          <a:lnTo>
                                            <a:pt x="2801" y="523"/>
                                          </a:lnTo>
                                          <a:lnTo>
                                            <a:pt x="2732" y="458"/>
                                          </a:lnTo>
                                          <a:lnTo>
                                            <a:pt x="2658" y="398"/>
                                          </a:lnTo>
                                          <a:lnTo>
                                            <a:pt x="2582" y="341"/>
                                          </a:lnTo>
                                          <a:lnTo>
                                            <a:pt x="2502" y="289"/>
                                          </a:lnTo>
                                          <a:lnTo>
                                            <a:pt x="2418" y="240"/>
                                          </a:lnTo>
                                          <a:lnTo>
                                            <a:pt x="2333" y="199"/>
                                          </a:lnTo>
                                          <a:lnTo>
                                            <a:pt x="2244" y="161"/>
                                          </a:lnTo>
                                          <a:lnTo>
                                            <a:pt x="2152" y="128"/>
                                          </a:lnTo>
                                          <a:lnTo>
                                            <a:pt x="2058" y="101"/>
                                          </a:lnTo>
                                          <a:lnTo>
                                            <a:pt x="1962" y="80"/>
                                          </a:lnTo>
                                          <a:lnTo>
                                            <a:pt x="1864" y="65"/>
                                          </a:lnTo>
                                          <a:lnTo>
                                            <a:pt x="1764" y="55"/>
                                          </a:lnTo>
                                          <a:lnTo>
                                            <a:pt x="1662" y="52"/>
                                          </a:lnTo>
                                          <a:close/>
                                          <a:moveTo>
                                            <a:pt x="1662" y="0"/>
                                          </a:moveTo>
                                          <a:lnTo>
                                            <a:pt x="1767" y="3"/>
                                          </a:lnTo>
                                          <a:lnTo>
                                            <a:pt x="1871" y="12"/>
                                          </a:lnTo>
                                          <a:lnTo>
                                            <a:pt x="1972" y="29"/>
                                          </a:lnTo>
                                          <a:lnTo>
                                            <a:pt x="2072" y="51"/>
                                          </a:lnTo>
                                          <a:lnTo>
                                            <a:pt x="2168" y="78"/>
                                          </a:lnTo>
                                          <a:lnTo>
                                            <a:pt x="2262" y="112"/>
                                          </a:lnTo>
                                          <a:lnTo>
                                            <a:pt x="2355" y="150"/>
                                          </a:lnTo>
                                          <a:lnTo>
                                            <a:pt x="2444" y="194"/>
                                          </a:lnTo>
                                          <a:lnTo>
                                            <a:pt x="2529" y="244"/>
                                          </a:lnTo>
                                          <a:lnTo>
                                            <a:pt x="2612" y="297"/>
                                          </a:lnTo>
                                          <a:lnTo>
                                            <a:pt x="2691" y="356"/>
                                          </a:lnTo>
                                          <a:lnTo>
                                            <a:pt x="2766" y="420"/>
                                          </a:lnTo>
                                          <a:lnTo>
                                            <a:pt x="2837" y="487"/>
                                          </a:lnTo>
                                          <a:lnTo>
                                            <a:pt x="2904" y="558"/>
                                          </a:lnTo>
                                          <a:lnTo>
                                            <a:pt x="2968" y="633"/>
                                          </a:lnTo>
                                          <a:lnTo>
                                            <a:pt x="3027" y="713"/>
                                          </a:lnTo>
                                          <a:lnTo>
                                            <a:pt x="3080" y="795"/>
                                          </a:lnTo>
                                          <a:lnTo>
                                            <a:pt x="3130" y="880"/>
                                          </a:lnTo>
                                          <a:lnTo>
                                            <a:pt x="3174" y="969"/>
                                          </a:lnTo>
                                          <a:lnTo>
                                            <a:pt x="3212" y="1062"/>
                                          </a:lnTo>
                                          <a:lnTo>
                                            <a:pt x="3246" y="1156"/>
                                          </a:lnTo>
                                          <a:lnTo>
                                            <a:pt x="3273" y="1252"/>
                                          </a:lnTo>
                                          <a:lnTo>
                                            <a:pt x="3295" y="1352"/>
                                          </a:lnTo>
                                          <a:lnTo>
                                            <a:pt x="3312" y="1453"/>
                                          </a:lnTo>
                                          <a:lnTo>
                                            <a:pt x="3321" y="1557"/>
                                          </a:lnTo>
                                          <a:lnTo>
                                            <a:pt x="3324" y="1662"/>
                                          </a:lnTo>
                                          <a:lnTo>
                                            <a:pt x="3321" y="1767"/>
                                          </a:lnTo>
                                          <a:lnTo>
                                            <a:pt x="3312" y="1870"/>
                                          </a:lnTo>
                                          <a:lnTo>
                                            <a:pt x="3295" y="1972"/>
                                          </a:lnTo>
                                          <a:lnTo>
                                            <a:pt x="3273" y="2071"/>
                                          </a:lnTo>
                                          <a:lnTo>
                                            <a:pt x="3246" y="2169"/>
                                          </a:lnTo>
                                          <a:lnTo>
                                            <a:pt x="3212" y="2263"/>
                                          </a:lnTo>
                                          <a:lnTo>
                                            <a:pt x="3174" y="2355"/>
                                          </a:lnTo>
                                          <a:lnTo>
                                            <a:pt x="3130" y="2443"/>
                                          </a:lnTo>
                                          <a:lnTo>
                                            <a:pt x="3080" y="2529"/>
                                          </a:lnTo>
                                          <a:lnTo>
                                            <a:pt x="3027" y="2612"/>
                                          </a:lnTo>
                                          <a:lnTo>
                                            <a:pt x="2968" y="2691"/>
                                          </a:lnTo>
                                          <a:lnTo>
                                            <a:pt x="2904" y="2765"/>
                                          </a:lnTo>
                                          <a:lnTo>
                                            <a:pt x="2837" y="2838"/>
                                          </a:lnTo>
                                          <a:lnTo>
                                            <a:pt x="2766" y="2905"/>
                                          </a:lnTo>
                                          <a:lnTo>
                                            <a:pt x="2691" y="2968"/>
                                          </a:lnTo>
                                          <a:lnTo>
                                            <a:pt x="2612" y="3026"/>
                                          </a:lnTo>
                                          <a:lnTo>
                                            <a:pt x="2529" y="3081"/>
                                          </a:lnTo>
                                          <a:lnTo>
                                            <a:pt x="2444" y="3130"/>
                                          </a:lnTo>
                                          <a:lnTo>
                                            <a:pt x="2355" y="3174"/>
                                          </a:lnTo>
                                          <a:lnTo>
                                            <a:pt x="2262" y="3213"/>
                                          </a:lnTo>
                                          <a:lnTo>
                                            <a:pt x="2168" y="3246"/>
                                          </a:lnTo>
                                          <a:lnTo>
                                            <a:pt x="2072" y="3273"/>
                                          </a:lnTo>
                                          <a:lnTo>
                                            <a:pt x="1972" y="3295"/>
                                          </a:lnTo>
                                          <a:lnTo>
                                            <a:pt x="1871" y="3311"/>
                                          </a:lnTo>
                                          <a:lnTo>
                                            <a:pt x="1767" y="3321"/>
                                          </a:lnTo>
                                          <a:lnTo>
                                            <a:pt x="1662" y="3324"/>
                                          </a:lnTo>
                                          <a:lnTo>
                                            <a:pt x="1557" y="3321"/>
                                          </a:lnTo>
                                          <a:lnTo>
                                            <a:pt x="1454" y="3311"/>
                                          </a:lnTo>
                                          <a:lnTo>
                                            <a:pt x="1352" y="3295"/>
                                          </a:lnTo>
                                          <a:lnTo>
                                            <a:pt x="1253" y="3273"/>
                                          </a:lnTo>
                                          <a:lnTo>
                                            <a:pt x="1155" y="3246"/>
                                          </a:lnTo>
                                          <a:lnTo>
                                            <a:pt x="1061" y="3213"/>
                                          </a:lnTo>
                                          <a:lnTo>
                                            <a:pt x="969" y="3174"/>
                                          </a:lnTo>
                                          <a:lnTo>
                                            <a:pt x="881" y="3130"/>
                                          </a:lnTo>
                                          <a:lnTo>
                                            <a:pt x="795" y="3081"/>
                                          </a:lnTo>
                                          <a:lnTo>
                                            <a:pt x="712" y="3026"/>
                                          </a:lnTo>
                                          <a:lnTo>
                                            <a:pt x="633" y="2968"/>
                                          </a:lnTo>
                                          <a:lnTo>
                                            <a:pt x="559" y="2905"/>
                                          </a:lnTo>
                                          <a:lnTo>
                                            <a:pt x="486" y="2838"/>
                                          </a:lnTo>
                                          <a:lnTo>
                                            <a:pt x="419" y="2765"/>
                                          </a:lnTo>
                                          <a:lnTo>
                                            <a:pt x="356" y="2691"/>
                                          </a:lnTo>
                                          <a:lnTo>
                                            <a:pt x="298" y="2612"/>
                                          </a:lnTo>
                                          <a:lnTo>
                                            <a:pt x="243" y="2529"/>
                                          </a:lnTo>
                                          <a:lnTo>
                                            <a:pt x="194" y="2443"/>
                                          </a:lnTo>
                                          <a:lnTo>
                                            <a:pt x="150" y="2355"/>
                                          </a:lnTo>
                                          <a:lnTo>
                                            <a:pt x="111" y="2263"/>
                                          </a:lnTo>
                                          <a:lnTo>
                                            <a:pt x="78" y="2169"/>
                                          </a:lnTo>
                                          <a:lnTo>
                                            <a:pt x="51" y="2071"/>
                                          </a:lnTo>
                                          <a:lnTo>
                                            <a:pt x="29" y="1972"/>
                                          </a:lnTo>
                                          <a:lnTo>
                                            <a:pt x="13" y="1870"/>
                                          </a:lnTo>
                                          <a:lnTo>
                                            <a:pt x="3" y="1767"/>
                                          </a:lnTo>
                                          <a:lnTo>
                                            <a:pt x="0" y="1662"/>
                                          </a:lnTo>
                                          <a:lnTo>
                                            <a:pt x="3" y="1557"/>
                                          </a:lnTo>
                                          <a:lnTo>
                                            <a:pt x="13" y="1453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51" y="1252"/>
                                          </a:lnTo>
                                          <a:lnTo>
                                            <a:pt x="78" y="1156"/>
                                          </a:lnTo>
                                          <a:lnTo>
                                            <a:pt x="111" y="1062"/>
                                          </a:lnTo>
                                          <a:lnTo>
                                            <a:pt x="150" y="969"/>
                                          </a:lnTo>
                                          <a:lnTo>
                                            <a:pt x="194" y="880"/>
                                          </a:lnTo>
                                          <a:lnTo>
                                            <a:pt x="243" y="795"/>
                                          </a:lnTo>
                                          <a:lnTo>
                                            <a:pt x="298" y="713"/>
                                          </a:lnTo>
                                          <a:lnTo>
                                            <a:pt x="356" y="633"/>
                                          </a:lnTo>
                                          <a:lnTo>
                                            <a:pt x="419" y="558"/>
                                          </a:lnTo>
                                          <a:lnTo>
                                            <a:pt x="486" y="487"/>
                                          </a:lnTo>
                                          <a:lnTo>
                                            <a:pt x="559" y="420"/>
                                          </a:lnTo>
                                          <a:lnTo>
                                            <a:pt x="633" y="356"/>
                                          </a:lnTo>
                                          <a:lnTo>
                                            <a:pt x="712" y="297"/>
                                          </a:lnTo>
                                          <a:lnTo>
                                            <a:pt x="795" y="244"/>
                                          </a:lnTo>
                                          <a:lnTo>
                                            <a:pt x="881" y="194"/>
                                          </a:lnTo>
                                          <a:lnTo>
                                            <a:pt x="969" y="150"/>
                                          </a:lnTo>
                                          <a:lnTo>
                                            <a:pt x="1061" y="112"/>
                                          </a:lnTo>
                                          <a:lnTo>
                                            <a:pt x="1155" y="78"/>
                                          </a:lnTo>
                                          <a:lnTo>
                                            <a:pt x="1253" y="51"/>
                                          </a:lnTo>
                                          <a:lnTo>
                                            <a:pt x="1352" y="29"/>
                                          </a:lnTo>
                                          <a:lnTo>
                                            <a:pt x="1454" y="12"/>
                                          </a:lnTo>
                                          <a:lnTo>
                                            <a:pt x="1557" y="3"/>
                                          </a:lnTo>
                                          <a:lnTo>
                                            <a:pt x="166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7B6AE"/>
                                    </a:solidFill>
                                    <a:ln w="0">
                                      <a:solidFill>
                                        <a:srgbClr val="37B6AE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48C57B" id="Freeform 7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324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" strokecolor="#37b6ae" strokeweight="0">
                            <v:path arrowok="t" o:connecttype="custom" o:connectlocs="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="00FF4F8D" w:rsidRPr="005E73EF">
                    <w:rPr>
                      <w:caps w:val="0"/>
                    </w:rPr>
                    <w:t xml:space="preserve"> </w:t>
                  </w:r>
                </w:p>
                <w:p w:rsidR="00FF4F8D" w:rsidRPr="005E73EF" w:rsidRDefault="00FF4F8D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  <w:r w:rsidRPr="005E73EF">
                    <w:rPr>
                      <w:caps w:val="0"/>
                    </w:rPr>
                    <w:t>Apartment 203A, Building A</w:t>
                  </w:r>
                </w:p>
                <w:p w:rsidR="00FF4F8D" w:rsidRPr="005E73EF" w:rsidRDefault="00FF4F8D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  <w:r w:rsidRPr="005E73EF">
                    <w:rPr>
                      <w:caps w:val="0"/>
                    </w:rPr>
                    <w:t>Powder Magazine Phase One</w:t>
                  </w:r>
                </w:p>
                <w:p w:rsidR="00911A3E" w:rsidRPr="005E73EF" w:rsidRDefault="00FF4F8D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  <w:proofErr w:type="spellStart"/>
                  <w:r w:rsidRPr="005E73EF">
                    <w:rPr>
                      <w:caps w:val="0"/>
                    </w:rPr>
                    <w:t>Cocorite</w:t>
                  </w:r>
                  <w:proofErr w:type="spellEnd"/>
                  <w:r w:rsidRPr="005E73EF">
                    <w:rPr>
                      <w:caps w:val="0"/>
                    </w:rPr>
                    <w:t>, Trinidad</w:t>
                  </w:r>
                </w:p>
                <w:p w:rsidR="00FF4F8D" w:rsidRPr="005E73EF" w:rsidRDefault="00FF4F8D" w:rsidP="00E45039">
                  <w:pPr>
                    <w:pStyle w:val="Heading3"/>
                    <w:spacing w:line="276" w:lineRule="auto"/>
                    <w:rPr>
                      <w:caps w:val="0"/>
                    </w:rPr>
                  </w:pPr>
                </w:p>
              </w:tc>
            </w:tr>
            <w:tr w:rsidR="00911A3E" w:rsidRPr="005152F2" w:rsidTr="00E94BF1">
              <w:tc>
                <w:tcPr>
                  <w:tcW w:w="3510" w:type="dxa"/>
                  <w:tcMar>
                    <w:top w:w="374" w:type="dxa"/>
                    <w:bottom w:w="115" w:type="dxa"/>
                  </w:tcMar>
                </w:tcPr>
                <w:p w:rsidR="00FF4F8D" w:rsidRDefault="00FF4F8D" w:rsidP="00E45039">
                  <w:pPr>
                    <w:spacing w:after="0" w:line="276" w:lineRule="auto"/>
                  </w:pPr>
                  <w:r>
                    <w:t>OBJECTIVE</w:t>
                  </w:r>
                </w:p>
                <w:p w:rsidR="00911A3E" w:rsidRDefault="00FF4F8D" w:rsidP="00E45039">
                  <w:pPr>
                    <w:spacing w:after="0" w:line="276" w:lineRule="auto"/>
                  </w:pPr>
                  <w:r>
                    <w:t>To secure a position where I can maximize my skills and experience in a dynamic field that offers upward mobility</w:t>
                  </w:r>
                  <w:r w:rsidR="00911A3E" w:rsidRPr="006C4905">
                    <w:t>.</w:t>
                  </w:r>
                </w:p>
                <w:p w:rsidR="00AF4D44" w:rsidRDefault="00AF4D44" w:rsidP="00E45039">
                  <w:pPr>
                    <w:spacing w:after="0" w:line="276" w:lineRule="auto"/>
                  </w:pPr>
                </w:p>
              </w:tc>
            </w:tr>
            <w:tr w:rsidR="00911A3E" w:rsidRPr="005152F2" w:rsidTr="00932B98">
              <w:trPr>
                <w:trHeight w:val="673"/>
              </w:trPr>
              <w:tc>
                <w:tcPr>
                  <w:tcW w:w="3510" w:type="dxa"/>
                  <w:tcBorders>
                    <w:bottom w:val="nil"/>
                  </w:tcBorders>
                  <w:tcMar>
                    <w:top w:w="374" w:type="dxa"/>
                    <w:bottom w:w="115" w:type="dxa"/>
                  </w:tcMar>
                </w:tcPr>
                <w:p w:rsidR="00602BCE" w:rsidRDefault="00FF4F8D" w:rsidP="00207192">
                  <w:pPr>
                    <w:pStyle w:val="Heading3"/>
                    <w:spacing w:line="276" w:lineRule="auto"/>
                  </w:pPr>
                  <w:r>
                    <w:t>current status</w:t>
                  </w:r>
                </w:p>
                <w:p w:rsidR="00602BCE" w:rsidRPr="005152F2" w:rsidRDefault="00602BCE" w:rsidP="00602BCE">
                  <w:pPr>
                    <w:spacing w:after="0" w:line="276" w:lineRule="auto"/>
                  </w:pPr>
                  <w:r>
                    <w:t>Studying Accounting</w:t>
                  </w:r>
                </w:p>
              </w:tc>
            </w:tr>
            <w:tr w:rsidR="008A5DD9" w:rsidRPr="005152F2" w:rsidTr="00932B98">
              <w:trPr>
                <w:trHeight w:val="549"/>
              </w:trPr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74" w:type="dxa"/>
                    <w:bottom w:w="115" w:type="dxa"/>
                  </w:tcMar>
                </w:tcPr>
                <w:p w:rsidR="008A5DD9" w:rsidRDefault="008A5DD9" w:rsidP="00AF4D44">
                  <w:pPr>
                    <w:pStyle w:val="Heading2"/>
                    <w:pBdr>
                      <w:top w:val="single" w:sz="12" w:space="7" w:color="37B6AE" w:themeColor="accent1"/>
                      <w:bottom w:val="single" w:sz="12" w:space="7" w:color="37B6AE" w:themeColor="accent1"/>
                    </w:pBdr>
                    <w:spacing w:after="0"/>
                  </w:pPr>
                  <w:r>
                    <w:rPr>
                      <w:rFonts w:eastAsia="Times New Roman"/>
                    </w:rPr>
                    <w:t>skills</w:t>
                  </w:r>
                  <w:r>
                    <w:t xml:space="preserve"> </w:t>
                  </w:r>
                </w:p>
              </w:tc>
            </w:tr>
          </w:tbl>
          <w:p w:rsidR="00AF4D44" w:rsidRDefault="00AF4D44" w:rsidP="00E45039">
            <w:pPr>
              <w:spacing w:after="0" w:line="276" w:lineRule="auto"/>
            </w:pPr>
          </w:p>
          <w:p w:rsidR="00911A3E" w:rsidRDefault="004A2C52" w:rsidP="00E45039">
            <w:pPr>
              <w:spacing w:after="0" w:line="276" w:lineRule="auto"/>
            </w:pPr>
            <w:r>
              <w:t>Microsoft Office</w:t>
            </w:r>
            <w:r w:rsidR="005E73EF">
              <w:t xml:space="preserve"> Suite</w:t>
            </w:r>
          </w:p>
          <w:p w:rsidR="005E73EF" w:rsidRDefault="005E73EF" w:rsidP="00E45039">
            <w:pPr>
              <w:spacing w:after="0" w:line="276" w:lineRule="auto"/>
            </w:pPr>
            <w:r>
              <w:t>Office Management</w:t>
            </w:r>
          </w:p>
          <w:p w:rsidR="005E73EF" w:rsidRDefault="005E73EF" w:rsidP="00E45039">
            <w:pPr>
              <w:spacing w:after="0" w:line="276" w:lineRule="auto"/>
            </w:pPr>
            <w:r>
              <w:t>Administrative</w:t>
            </w:r>
          </w:p>
          <w:p w:rsidR="005E73EF" w:rsidRPr="005152F2" w:rsidRDefault="005E73EF" w:rsidP="00E45039">
            <w:pPr>
              <w:spacing w:after="0" w:line="276" w:lineRule="auto"/>
            </w:pPr>
            <w:r>
              <w:t>Networking</w:t>
            </w:r>
          </w:p>
        </w:tc>
        <w:tc>
          <w:tcPr>
            <w:tcW w:w="270" w:type="dxa"/>
          </w:tcPr>
          <w:p w:rsidR="00911A3E" w:rsidRPr="005152F2" w:rsidRDefault="00911A3E" w:rsidP="005E73EF">
            <w:pPr>
              <w:spacing w:after="0" w:line="276" w:lineRule="auto"/>
              <w:ind w:left="-91"/>
            </w:pPr>
          </w:p>
        </w:tc>
        <w:tc>
          <w:tcPr>
            <w:tcW w:w="6190" w:type="dxa"/>
            <w:gridSpan w:val="4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911A3E" w:rsidTr="004436B9">
              <w:trPr>
                <w:trHeight w:val="4104"/>
              </w:trPr>
              <w:tc>
                <w:tcPr>
                  <w:tcW w:w="618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911A3E" w:rsidRPr="005152F2" w:rsidRDefault="00911A3E" w:rsidP="008A5DD9">
                  <w:pPr>
                    <w:pStyle w:val="Heading2"/>
                    <w:pBdr>
                      <w:top w:val="single" w:sz="12" w:space="7" w:color="37B6AE" w:themeColor="accent1"/>
                      <w:bottom w:val="single" w:sz="12" w:space="7" w:color="37B6AE" w:themeColor="accent1"/>
                    </w:pBdr>
                    <w:spacing w:after="0" w:line="276" w:lineRule="auto"/>
                  </w:pPr>
                  <w:r>
                    <w:t>employment history</w:t>
                  </w: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  <w:r>
                    <w:t>Administrative Assistant</w:t>
                  </w:r>
                </w:p>
                <w:p w:rsidR="00911A3E" w:rsidRPr="00D126ED" w:rsidRDefault="00911A3E" w:rsidP="00AF4D44">
                  <w:pPr>
                    <w:pStyle w:val="Heading4"/>
                    <w:spacing w:before="0" w:line="276" w:lineRule="auto"/>
                    <w:rPr>
                      <w:b w:val="0"/>
                      <w:i/>
                      <w:caps w:val="0"/>
                    </w:rPr>
                  </w:pPr>
                  <w:r w:rsidRPr="00D126ED">
                    <w:rPr>
                      <w:b w:val="0"/>
                      <w:i/>
                      <w:caps w:val="0"/>
                    </w:rPr>
                    <w:t>Junior Achievement of Trinidad and Tobago</w:t>
                  </w:r>
                </w:p>
                <w:p w:rsidR="00911A3E" w:rsidRPr="005152F2" w:rsidRDefault="00911A3E" w:rsidP="00AF4D44">
                  <w:pPr>
                    <w:pStyle w:val="Heading5"/>
                    <w:spacing w:line="276" w:lineRule="auto"/>
                  </w:pPr>
                  <w:r>
                    <w:t xml:space="preserve">November 2015 </w:t>
                  </w:r>
                  <w:r w:rsidR="00296F49">
                    <w:t>–</w:t>
                  </w:r>
                  <w:r>
                    <w:t xml:space="preserve"> </w:t>
                  </w:r>
                  <w:r w:rsidR="00296F49">
                    <w:t>January 2018</w:t>
                  </w: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  <w:r>
                    <w:t>team member</w:t>
                  </w:r>
                </w:p>
                <w:p w:rsidR="00911A3E" w:rsidRPr="00D126ED" w:rsidRDefault="00911A3E" w:rsidP="00AF4D44">
                  <w:pPr>
                    <w:pStyle w:val="Heading4"/>
                    <w:spacing w:before="0" w:line="276" w:lineRule="auto"/>
                    <w:rPr>
                      <w:b w:val="0"/>
                      <w:i/>
                      <w:caps w:val="0"/>
                    </w:rPr>
                  </w:pPr>
                  <w:r>
                    <w:rPr>
                      <w:b w:val="0"/>
                      <w:i/>
                      <w:caps w:val="0"/>
                    </w:rPr>
                    <w:t>Pizza Hut - Roxy</w:t>
                  </w:r>
                </w:p>
                <w:p w:rsidR="00911A3E" w:rsidRDefault="00911A3E" w:rsidP="00AF4D44">
                  <w:pPr>
                    <w:pStyle w:val="Heading5"/>
                    <w:spacing w:line="276" w:lineRule="auto"/>
                  </w:pPr>
                  <w:r>
                    <w:t>July 2015</w:t>
                  </w: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</w:p>
                <w:p w:rsidR="00911A3E" w:rsidRDefault="005F52CC" w:rsidP="00AF4D44">
                  <w:pPr>
                    <w:pStyle w:val="Heading4"/>
                    <w:spacing w:before="0" w:line="276" w:lineRule="auto"/>
                  </w:pPr>
                  <w:r>
                    <w:t>SALES</w:t>
                  </w:r>
                  <w:r w:rsidR="00911A3E">
                    <w:t xml:space="preserve"> REPRESENTATIVE</w:t>
                  </w:r>
                </w:p>
                <w:p w:rsidR="00911A3E" w:rsidRPr="00D126ED" w:rsidRDefault="00911A3E" w:rsidP="00AF4D44">
                  <w:pPr>
                    <w:pStyle w:val="Heading4"/>
                    <w:spacing w:before="0" w:line="276" w:lineRule="auto"/>
                    <w:rPr>
                      <w:b w:val="0"/>
                      <w:i/>
                      <w:caps w:val="0"/>
                    </w:rPr>
                  </w:pPr>
                  <w:r>
                    <w:rPr>
                      <w:b w:val="0"/>
                      <w:i/>
                      <w:caps w:val="0"/>
                    </w:rPr>
                    <w:t>Knowledge Zone – Movie Towne &amp; West Mall</w:t>
                  </w:r>
                </w:p>
                <w:p w:rsidR="00911A3E" w:rsidRPr="005152F2" w:rsidRDefault="00911A3E" w:rsidP="00AF4D44">
                  <w:pPr>
                    <w:pStyle w:val="Heading5"/>
                    <w:spacing w:line="276" w:lineRule="auto"/>
                  </w:pPr>
                  <w:r>
                    <w:t>December 2014</w:t>
                  </w: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</w:p>
                <w:p w:rsidR="00911A3E" w:rsidRDefault="005F52CC" w:rsidP="00AF4D44">
                  <w:pPr>
                    <w:pStyle w:val="Heading4"/>
                    <w:spacing w:before="0" w:line="276" w:lineRule="auto"/>
                  </w:pPr>
                  <w:r>
                    <w:t>SALES</w:t>
                  </w:r>
                  <w:r w:rsidR="00911A3E">
                    <w:t xml:space="preserve"> REPRESENTATIVE (temp)</w:t>
                  </w:r>
                </w:p>
                <w:p w:rsidR="00911A3E" w:rsidRDefault="00911A3E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 w:rsidRPr="0008757A">
                    <w:rPr>
                      <w:i/>
                      <w:iCs/>
                    </w:rPr>
                    <w:t xml:space="preserve">Queen’s Hall Box Office </w:t>
                  </w:r>
                </w:p>
                <w:p w:rsidR="00911A3E" w:rsidRPr="005152F2" w:rsidRDefault="00911A3E" w:rsidP="00AF4D44">
                  <w:pPr>
                    <w:pStyle w:val="Heading5"/>
                    <w:spacing w:line="276" w:lineRule="auto"/>
                  </w:pPr>
                  <w:r>
                    <w:t>June 2014</w:t>
                  </w:r>
                </w:p>
                <w:p w:rsidR="00911A3E" w:rsidRDefault="00911A3E" w:rsidP="00AF4D44">
                  <w:pPr>
                    <w:spacing w:after="0" w:line="276" w:lineRule="auto"/>
                  </w:pPr>
                </w:p>
                <w:p w:rsidR="00911A3E" w:rsidRDefault="00911A3E" w:rsidP="00AF4D44">
                  <w:pPr>
                    <w:pStyle w:val="Heading4"/>
                    <w:spacing w:before="0" w:line="276" w:lineRule="auto"/>
                  </w:pPr>
                  <w:r>
                    <w:t>Backstage Crew MEMBER</w:t>
                  </w:r>
                </w:p>
                <w:p w:rsidR="00911A3E" w:rsidRDefault="00911A3E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 w:rsidRPr="0008757A">
                    <w:rPr>
                      <w:i/>
                      <w:iCs/>
                    </w:rPr>
                    <w:t>Renaissance’s Theatre Production</w:t>
                  </w:r>
                </w:p>
                <w:p w:rsidR="00911A3E" w:rsidRDefault="00911A3E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 w:rsidRPr="0008757A">
                    <w:rPr>
                      <w:i/>
                      <w:iCs/>
                    </w:rPr>
                    <w:t>Que</w:t>
                  </w:r>
                  <w:r>
                    <w:rPr>
                      <w:i/>
                      <w:iCs/>
                    </w:rPr>
                    <w:t>en’s Hall</w:t>
                  </w:r>
                </w:p>
                <w:p w:rsidR="00911A3E" w:rsidRPr="005152F2" w:rsidRDefault="00911A3E" w:rsidP="00AF4D44">
                  <w:pPr>
                    <w:pStyle w:val="Heading5"/>
                    <w:spacing w:line="276" w:lineRule="auto"/>
                  </w:pPr>
                  <w:r>
                    <w:t>June 2014</w:t>
                  </w:r>
                </w:p>
                <w:p w:rsidR="00911A3E" w:rsidRDefault="00911A3E" w:rsidP="00AF4D44">
                  <w:pPr>
                    <w:spacing w:after="0" w:line="276" w:lineRule="auto"/>
                  </w:pPr>
                </w:p>
                <w:p w:rsidR="00AF4D44" w:rsidRDefault="00AF4D44" w:rsidP="00AF4D44">
                  <w:pPr>
                    <w:pStyle w:val="Heading4"/>
                    <w:spacing w:before="0" w:line="276" w:lineRule="auto"/>
                  </w:pPr>
                  <w:r>
                    <w:t>cHEF (world of work trainee)</w:t>
                  </w:r>
                </w:p>
                <w:p w:rsidR="00AF4D44" w:rsidRDefault="00AF4D44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 w:rsidRPr="0008757A">
                    <w:rPr>
                      <w:i/>
                      <w:iCs/>
                    </w:rPr>
                    <w:t>Hilton Trinidad &amp; Conference Centre</w:t>
                  </w:r>
                </w:p>
                <w:p w:rsidR="00AF4D44" w:rsidRDefault="00AF4D44" w:rsidP="00AF4D44">
                  <w:pPr>
                    <w:spacing w:after="0" w:line="276" w:lineRule="auto"/>
                    <w:rPr>
                      <w:rFonts w:asciiTheme="majorHAnsi" w:eastAsiaTheme="majorEastAsia" w:hAnsiTheme="majorHAnsi" w:cstheme="majorBidi"/>
                    </w:rPr>
                  </w:pPr>
                  <w:r w:rsidRPr="00AF4D44">
                    <w:rPr>
                      <w:rFonts w:asciiTheme="majorHAnsi" w:eastAsiaTheme="majorEastAsia" w:hAnsiTheme="majorHAnsi" w:cstheme="majorBidi"/>
                    </w:rPr>
                    <w:t>July 2013</w:t>
                  </w:r>
                </w:p>
                <w:p w:rsidR="00AF4D44" w:rsidRPr="00C50C52" w:rsidRDefault="00AF4D44" w:rsidP="00C81706">
                  <w:pPr>
                    <w:spacing w:after="0" w:line="276" w:lineRule="auto"/>
                    <w:jc w:val="both"/>
                  </w:pPr>
                </w:p>
                <w:p w:rsidR="00C50C52" w:rsidRDefault="00C50C52" w:rsidP="00AF4D44">
                  <w:pPr>
                    <w:pStyle w:val="Heading4"/>
                    <w:spacing w:before="0" w:line="276" w:lineRule="auto"/>
                  </w:pPr>
                  <w:r>
                    <w:t>Lead actress “sarg”</w:t>
                  </w:r>
                </w:p>
                <w:p w:rsidR="00C50C52" w:rsidRDefault="00C50C52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St François Girls’ College Form 3</w:t>
                  </w:r>
                  <w:r w:rsidRPr="0008757A">
                    <w:rPr>
                      <w:i/>
                      <w:iCs/>
                    </w:rPr>
                    <w:t xml:space="preserve"> Production</w:t>
                  </w:r>
                  <w:r>
                    <w:rPr>
                      <w:i/>
                      <w:iCs/>
                    </w:rPr>
                    <w:t xml:space="preserve"> “Caught”</w:t>
                  </w:r>
                </w:p>
                <w:p w:rsidR="00C50C52" w:rsidRPr="00C50C52" w:rsidRDefault="00C50C52" w:rsidP="00AF4D44">
                  <w:pPr>
                    <w:spacing w:after="0" w:line="276" w:lineRule="auto"/>
                  </w:pPr>
                  <w:r>
                    <w:t>Directed by Kurtis Ross</w:t>
                  </w:r>
                </w:p>
                <w:p w:rsidR="00C50C52" w:rsidRDefault="00C50C52" w:rsidP="00AF4D44">
                  <w:pPr>
                    <w:pStyle w:val="Heading5"/>
                    <w:spacing w:line="276" w:lineRule="auto"/>
                    <w:rPr>
                      <w:i/>
                      <w:iCs/>
                    </w:rPr>
                  </w:pPr>
                  <w:r w:rsidRPr="0008757A">
                    <w:rPr>
                      <w:i/>
                      <w:iCs/>
                    </w:rPr>
                    <w:t>Que</w:t>
                  </w:r>
                  <w:r>
                    <w:rPr>
                      <w:i/>
                      <w:iCs/>
                    </w:rPr>
                    <w:t>en’s Hall</w:t>
                  </w:r>
                </w:p>
                <w:p w:rsidR="00C50C52" w:rsidRPr="005152F2" w:rsidRDefault="00AF4D44" w:rsidP="00AF4D44">
                  <w:pPr>
                    <w:pStyle w:val="Heading5"/>
                    <w:spacing w:line="276" w:lineRule="auto"/>
                  </w:pPr>
                  <w:r>
                    <w:t xml:space="preserve">May </w:t>
                  </w:r>
                  <w:r w:rsidR="00C50C52">
                    <w:t>2012</w:t>
                  </w:r>
                </w:p>
                <w:p w:rsidR="00911A3E" w:rsidRDefault="00911A3E" w:rsidP="00E45039">
                  <w:pPr>
                    <w:spacing w:after="0" w:line="276" w:lineRule="auto"/>
                  </w:pPr>
                </w:p>
                <w:p w:rsidR="004A2C52" w:rsidRPr="005152F2" w:rsidRDefault="004A2C52" w:rsidP="008A5DD9">
                  <w:pPr>
                    <w:pStyle w:val="Heading2"/>
                    <w:pBdr>
                      <w:top w:val="single" w:sz="12" w:space="7" w:color="37B6AE" w:themeColor="accent1"/>
                      <w:bottom w:val="single" w:sz="12" w:space="7" w:color="37B6AE" w:themeColor="accent1"/>
                    </w:pBdr>
                    <w:spacing w:after="0" w:line="276" w:lineRule="auto"/>
                  </w:pPr>
                  <w:r>
                    <w:t>SPECIAL INTEREST</w:t>
                  </w:r>
                  <w:r w:rsidR="00E45039">
                    <w:t>S</w:t>
                  </w:r>
                </w:p>
                <w:p w:rsidR="00911A3E" w:rsidRDefault="00911A3E" w:rsidP="00E45039">
                  <w:pPr>
                    <w:spacing w:after="0" w:line="276" w:lineRule="auto"/>
                  </w:pPr>
                </w:p>
                <w:p w:rsidR="004A2C52" w:rsidRDefault="004A2C52" w:rsidP="00AF4D44">
                  <w:pPr>
                    <w:spacing w:after="0" w:line="276" w:lineRule="auto"/>
                  </w:pPr>
                  <w:r>
                    <w:t xml:space="preserve">Actuary </w:t>
                  </w:r>
                  <w:r w:rsidR="00AF4D44">
                    <w:tab/>
                  </w:r>
                  <w:r w:rsidR="00AF4D44">
                    <w:tab/>
                    <w:t>Accountant</w:t>
                  </w:r>
                  <w:r w:rsidR="00AF4D44">
                    <w:tab/>
                  </w:r>
                  <w:r w:rsidR="00AF4D44">
                    <w:tab/>
                    <w:t>Actress</w:t>
                  </w:r>
                  <w:r w:rsidR="00AF4D44">
                    <w:tab/>
                  </w:r>
                  <w:r w:rsidR="00AF4D44">
                    <w:tab/>
                    <w:t>Chef</w:t>
                  </w:r>
                </w:p>
                <w:p w:rsidR="00911A3E" w:rsidRDefault="004A2C52" w:rsidP="00C0709B">
                  <w:pPr>
                    <w:spacing w:after="0" w:line="276" w:lineRule="auto"/>
                  </w:pPr>
                  <w:r>
                    <w:t>Human Resource Manager</w:t>
                  </w:r>
                </w:p>
              </w:tc>
            </w:tr>
          </w:tbl>
          <w:p w:rsidR="00911A3E" w:rsidRPr="005152F2" w:rsidRDefault="00911A3E" w:rsidP="00E45039">
            <w:pPr>
              <w:spacing w:after="0" w:line="276" w:lineRule="auto"/>
            </w:pPr>
          </w:p>
        </w:tc>
      </w:tr>
      <w:tr w:rsidR="00C46539" w:rsidRPr="00E45039" w:rsidTr="00AF4D44">
        <w:tblPrEx>
          <w:jc w:val="center"/>
          <w:tblInd w:w="0" w:type="dxa"/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70" w:type="dxa"/>
          <w:wAfter w:w="413" w:type="dxa"/>
          <w:trHeight w:val="3672"/>
          <w:jc w:val="center"/>
        </w:trPr>
        <w:tc>
          <w:tcPr>
            <w:tcW w:w="4969" w:type="dxa"/>
            <w:gridSpan w:val="3"/>
          </w:tcPr>
          <w:p w:rsidR="00C46539" w:rsidRPr="00E45039" w:rsidRDefault="00C46539" w:rsidP="0033567F">
            <w:pPr>
              <w:keepNext/>
              <w:keepLines/>
              <w:pBdr>
                <w:top w:val="single" w:sz="12" w:space="7" w:color="37B6AE" w:themeColor="accent1"/>
                <w:bottom w:val="single" w:sz="12" w:space="7" w:color="37B6AE" w:themeColor="accent1"/>
              </w:pBdr>
              <w:tabs>
                <w:tab w:val="left" w:pos="2188"/>
                <w:tab w:val="center" w:pos="2980"/>
              </w:tabs>
              <w:spacing w:after="0" w:line="276" w:lineRule="auto"/>
              <w:contextualSpacing/>
              <w:outlineLvl w:val="1"/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</w:pPr>
            <w:r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  <w:lastRenderedPageBreak/>
              <w:t>education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t>student accountancy centre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  <w:r>
              <w:rPr>
                <w:rFonts w:ascii="Gill Sans MT" w:eastAsia="Times New Roman" w:hAnsi="Gill Sans MT" w:cs="Times New Roman"/>
                <w:b/>
                <w:iCs/>
                <w:caps/>
              </w:rPr>
              <w:t>JANUARY</w:t>
            </w: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t xml:space="preserve"> 2016 – present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</w:p>
          <w:p w:rsidR="00C46539" w:rsidRPr="00E45039" w:rsidRDefault="00C46539" w:rsidP="00602BCE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  <w:i/>
                <w:iCs/>
              </w:rPr>
            </w:pPr>
            <w:r w:rsidRPr="00E45039">
              <w:rPr>
                <w:rFonts w:ascii="Gill Sans MT" w:eastAsia="Times New Roman" w:hAnsi="Gill Sans MT" w:cs="Times New Roman"/>
                <w:i/>
                <w:iCs/>
              </w:rPr>
              <w:t>Foundation in Accounting Course 201</w:t>
            </w:r>
            <w:r>
              <w:rPr>
                <w:rFonts w:ascii="Gill Sans MT" w:eastAsia="Times New Roman" w:hAnsi="Gill Sans MT" w:cs="Times New Roman"/>
                <w:i/>
                <w:iCs/>
              </w:rPr>
              <w:t>7</w:t>
            </w:r>
          </w:p>
          <w:p w:rsidR="00C46539" w:rsidRPr="00E45039" w:rsidRDefault="00C46539" w:rsidP="008A5DD9">
            <w:pPr>
              <w:keepNext/>
              <w:keepLines/>
              <w:spacing w:after="0" w:line="276" w:lineRule="auto"/>
              <w:ind w:left="72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>MA</w:t>
            </w:r>
            <w:r>
              <w:rPr>
                <w:rFonts w:ascii="Gill Sans MT" w:eastAsia="Times New Roman" w:hAnsi="Gill Sans MT" w:cs="Times New Roman"/>
              </w:rPr>
              <w:t>2</w:t>
            </w:r>
            <w:r w:rsidRPr="00E45039">
              <w:rPr>
                <w:rFonts w:ascii="Gill Sans MT" w:eastAsia="Times New Roman" w:hAnsi="Gill Sans MT" w:cs="Times New Roman"/>
              </w:rPr>
              <w:t xml:space="preserve">- Management </w:t>
            </w:r>
            <w:r>
              <w:rPr>
                <w:rFonts w:ascii="Gill Sans MT" w:eastAsia="Times New Roman" w:hAnsi="Gill Sans MT" w:cs="Times New Roman"/>
              </w:rPr>
              <w:t xml:space="preserve">Cost &amp; Finances </w:t>
            </w:r>
          </w:p>
          <w:p w:rsidR="00C46539" w:rsidRDefault="00C46539" w:rsidP="008A5DD9">
            <w:pPr>
              <w:keepNext/>
              <w:keepLines/>
              <w:spacing w:after="0" w:line="276" w:lineRule="auto"/>
              <w:ind w:left="720"/>
              <w:jc w:val="both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>FA</w:t>
            </w:r>
            <w:r>
              <w:rPr>
                <w:rFonts w:ascii="Gill Sans MT" w:eastAsia="Times New Roman" w:hAnsi="Gill Sans MT" w:cs="Times New Roman"/>
              </w:rPr>
              <w:t>2</w:t>
            </w:r>
            <w:r w:rsidRPr="00E45039">
              <w:rPr>
                <w:rFonts w:ascii="Gill Sans MT" w:eastAsia="Times New Roman" w:hAnsi="Gill Sans MT" w:cs="Times New Roman"/>
              </w:rPr>
              <w:t xml:space="preserve">- </w:t>
            </w:r>
            <w:r>
              <w:rPr>
                <w:rFonts w:ascii="Gill Sans MT" w:eastAsia="Times New Roman" w:hAnsi="Gill Sans MT" w:cs="Times New Roman"/>
              </w:rPr>
              <w:t>Maintaining Financial Records</w:t>
            </w:r>
          </w:p>
          <w:p w:rsidR="00C46539" w:rsidRPr="00E45039" w:rsidRDefault="00C46539" w:rsidP="005F52CC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 </w:t>
            </w:r>
          </w:p>
          <w:p w:rsidR="00C46539" w:rsidRPr="00E45039" w:rsidRDefault="00C46539" w:rsidP="005F52CC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  <w:i/>
                <w:iCs/>
              </w:rPr>
            </w:pPr>
            <w:r w:rsidRPr="00E45039">
              <w:rPr>
                <w:rFonts w:ascii="Gill Sans MT" w:eastAsia="Times New Roman" w:hAnsi="Gill Sans MT" w:cs="Times New Roman"/>
                <w:i/>
                <w:iCs/>
              </w:rPr>
              <w:t>Foundation in Accounting Course 2016</w:t>
            </w:r>
          </w:p>
          <w:p w:rsidR="00C46539" w:rsidRPr="00E45039" w:rsidRDefault="00C46539" w:rsidP="008A5DD9">
            <w:pPr>
              <w:keepNext/>
              <w:keepLines/>
              <w:spacing w:after="0" w:line="276" w:lineRule="auto"/>
              <w:ind w:left="720"/>
              <w:jc w:val="both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>MA1- Management Information</w:t>
            </w:r>
            <w:r>
              <w:rPr>
                <w:rFonts w:ascii="Gill Sans MT" w:eastAsia="Times New Roman" w:hAnsi="Gill Sans MT" w:cs="Times New Roman"/>
              </w:rPr>
              <w:tab/>
              <w:t xml:space="preserve">      </w:t>
            </w:r>
          </w:p>
          <w:p w:rsidR="00C46539" w:rsidRPr="00E45039" w:rsidRDefault="00C46539" w:rsidP="008A5DD9">
            <w:pPr>
              <w:keepNext/>
              <w:keepLines/>
              <w:spacing w:after="0" w:line="276" w:lineRule="auto"/>
              <w:ind w:left="720"/>
              <w:jc w:val="both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>FA1- Recording Financial Transactions</w:t>
            </w:r>
            <w:r>
              <w:rPr>
                <w:rFonts w:ascii="Gill Sans MT" w:eastAsia="Times New Roman" w:hAnsi="Gill Sans MT" w:cs="Times New Roman"/>
              </w:rPr>
              <w:t xml:space="preserve">  </w:t>
            </w:r>
            <w:r w:rsidRPr="00E45039">
              <w:rPr>
                <w:rFonts w:ascii="Gill Sans MT" w:eastAsia="Times New Roman" w:hAnsi="Gill Sans MT" w:cs="Times New Roman"/>
              </w:rPr>
              <w:t xml:space="preserve"> 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t>St. François Girls’ College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t xml:space="preserve">September 2009- June 2014 </w:t>
            </w: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br/>
              <w:t xml:space="preserve">&amp; </w:t>
            </w:r>
            <w:r w:rsidRPr="00E45039">
              <w:rPr>
                <w:rFonts w:ascii="Gill Sans MT" w:eastAsia="Times New Roman" w:hAnsi="Gill Sans MT" w:cs="Times New Roman"/>
                <w:b/>
                <w:iCs/>
                <w:caps/>
              </w:rPr>
              <w:br/>
              <w:t>September 2014- June 2015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</w:rPr>
            </w:pP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  <w:i/>
                <w:iCs/>
              </w:rPr>
            </w:pPr>
            <w:r w:rsidRPr="00E45039">
              <w:rPr>
                <w:rFonts w:ascii="Gill Sans MT" w:eastAsia="Times New Roman" w:hAnsi="Gill Sans MT" w:cs="Times New Roman"/>
                <w:i/>
                <w:iCs/>
              </w:rPr>
              <w:t xml:space="preserve">Caribbean Examination Council </w:t>
            </w:r>
            <w:r>
              <w:rPr>
                <w:rFonts w:ascii="Gill Sans MT" w:eastAsia="Times New Roman" w:hAnsi="Gill Sans MT" w:cs="Times New Roman"/>
                <w:i/>
                <w:iCs/>
              </w:rPr>
              <w:br/>
            </w:r>
            <w:r w:rsidRPr="00E45039">
              <w:rPr>
                <w:rFonts w:ascii="Gill Sans MT" w:eastAsia="Times New Roman" w:hAnsi="Gill Sans MT" w:cs="Times New Roman"/>
                <w:i/>
                <w:iCs/>
              </w:rPr>
              <w:t>Caribbean Advance Proficiency Examination 2015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both"/>
              <w:outlineLvl w:val="4"/>
              <w:rPr>
                <w:rFonts w:ascii="Gill Sans MT" w:eastAsia="Times New Roman" w:hAnsi="Gill Sans MT" w:cs="Times New Roman"/>
                <w:iCs/>
              </w:rPr>
            </w:pPr>
            <w:r w:rsidRPr="00E45039">
              <w:rPr>
                <w:rFonts w:ascii="Gill Sans MT" w:eastAsia="Times New Roman" w:hAnsi="Gill Sans MT" w:cs="Times New Roman"/>
                <w:iCs/>
              </w:rPr>
              <w:t xml:space="preserve">Caribbean Studies </w:t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  <w:t>Grade III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both"/>
              <w:outlineLvl w:val="4"/>
              <w:rPr>
                <w:rFonts w:ascii="Gill Sans MT" w:eastAsia="Times New Roman" w:hAnsi="Gill Sans MT" w:cs="Times New Roman"/>
                <w:iCs/>
              </w:rPr>
            </w:pPr>
            <w:r w:rsidRPr="00E45039">
              <w:rPr>
                <w:rFonts w:ascii="Gill Sans MT" w:eastAsia="Times New Roman" w:hAnsi="Gill Sans MT" w:cs="Times New Roman"/>
                <w:iCs/>
              </w:rPr>
              <w:t xml:space="preserve">Accounting </w:t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  <w:t>Grade IV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both"/>
              <w:outlineLvl w:val="4"/>
              <w:rPr>
                <w:rFonts w:ascii="Gill Sans MT" w:eastAsia="Times New Roman" w:hAnsi="Gill Sans MT" w:cs="Times New Roman"/>
                <w:iCs/>
              </w:rPr>
            </w:pPr>
            <w:r w:rsidRPr="00E45039">
              <w:rPr>
                <w:rFonts w:ascii="Gill Sans MT" w:eastAsia="Times New Roman" w:hAnsi="Gill Sans MT" w:cs="Times New Roman"/>
                <w:iCs/>
              </w:rPr>
              <w:t xml:space="preserve">Sociology </w:t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  <w:t>Grade V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both"/>
              <w:outlineLvl w:val="4"/>
              <w:rPr>
                <w:rFonts w:ascii="Gill Sans MT" w:eastAsia="Times New Roman" w:hAnsi="Gill Sans MT" w:cs="Times New Roman"/>
                <w:iCs/>
              </w:rPr>
            </w:pPr>
            <w:r w:rsidRPr="00E45039">
              <w:rPr>
                <w:rFonts w:ascii="Gill Sans MT" w:eastAsia="Times New Roman" w:hAnsi="Gill Sans MT" w:cs="Times New Roman"/>
                <w:iCs/>
              </w:rPr>
              <w:t xml:space="preserve">Literatures in English </w:t>
            </w:r>
            <w:r w:rsidRPr="00E45039">
              <w:rPr>
                <w:rFonts w:ascii="Gill Sans MT" w:eastAsia="Times New Roman" w:hAnsi="Gill Sans MT" w:cs="Times New Roman"/>
                <w:iCs/>
              </w:rPr>
              <w:tab/>
              <w:t>Grade VI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  <w:i/>
                <w:iCs/>
              </w:rPr>
            </w:pP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outlineLvl w:val="4"/>
              <w:rPr>
                <w:rFonts w:ascii="Gill Sans MT" w:eastAsia="Times New Roman" w:hAnsi="Gill Sans MT" w:cs="Times New Roman"/>
                <w:i/>
                <w:iCs/>
              </w:rPr>
            </w:pPr>
            <w:r w:rsidRPr="00E45039">
              <w:rPr>
                <w:rFonts w:ascii="Gill Sans MT" w:eastAsia="Times New Roman" w:hAnsi="Gill Sans MT" w:cs="Times New Roman"/>
                <w:i/>
                <w:iCs/>
              </w:rPr>
              <w:t xml:space="preserve">Caribbean Examination Council </w:t>
            </w:r>
            <w:r>
              <w:rPr>
                <w:rFonts w:ascii="Gill Sans MT" w:eastAsia="Times New Roman" w:hAnsi="Gill Sans MT" w:cs="Times New Roman"/>
                <w:i/>
                <w:iCs/>
              </w:rPr>
              <w:br/>
            </w:r>
            <w:r w:rsidRPr="00E45039">
              <w:rPr>
                <w:rFonts w:ascii="Gill Sans MT" w:eastAsia="Times New Roman" w:hAnsi="Gill Sans MT" w:cs="Times New Roman"/>
                <w:i/>
                <w:iCs/>
              </w:rPr>
              <w:t>Secondary Education Certificate June 2014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English A </w:t>
            </w:r>
            <w:r w:rsidRPr="00E45039">
              <w:rPr>
                <w:rFonts w:ascii="Gill Sans MT" w:eastAsia="Times New Roman" w:hAnsi="Gill Sans MT" w:cs="Times New Roman"/>
              </w:rPr>
              <w:tab/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Mathematics </w:t>
            </w:r>
            <w:r w:rsidRPr="00E45039">
              <w:rPr>
                <w:rFonts w:ascii="Gill Sans MT" w:eastAsia="Times New Roman" w:hAnsi="Gill Sans MT" w:cs="Times New Roman"/>
              </w:rPr>
              <w:tab/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Principle of Accounts </w:t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English B </w:t>
            </w:r>
            <w:r w:rsidRPr="00E45039">
              <w:rPr>
                <w:rFonts w:ascii="Gill Sans MT" w:eastAsia="Times New Roman" w:hAnsi="Gill Sans MT" w:cs="Times New Roman"/>
              </w:rPr>
              <w:tab/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Food and Nutrition </w:t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Spanish </w:t>
            </w:r>
            <w:r w:rsidRPr="00E45039">
              <w:rPr>
                <w:rFonts w:ascii="Gill Sans MT" w:eastAsia="Times New Roman" w:hAnsi="Gill Sans MT" w:cs="Times New Roman"/>
              </w:rPr>
              <w:tab/>
            </w:r>
            <w:r w:rsidRPr="00E45039">
              <w:rPr>
                <w:rFonts w:ascii="Gill Sans MT" w:eastAsia="Times New Roman" w:hAnsi="Gill Sans MT" w:cs="Times New Roman"/>
              </w:rPr>
              <w:tab/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II</w:t>
            </w:r>
          </w:p>
          <w:p w:rsidR="00C46539" w:rsidRPr="00E45039" w:rsidRDefault="00C46539" w:rsidP="00E45039">
            <w:pPr>
              <w:keepNext/>
              <w:keepLines/>
              <w:spacing w:after="0" w:line="276" w:lineRule="auto"/>
              <w:ind w:left="1440"/>
              <w:jc w:val="left"/>
              <w:outlineLvl w:val="4"/>
              <w:rPr>
                <w:rFonts w:ascii="Gill Sans MT" w:eastAsia="Times New Roman" w:hAnsi="Gill Sans MT" w:cs="Times New Roman"/>
              </w:rPr>
            </w:pPr>
            <w:r w:rsidRPr="00E45039">
              <w:rPr>
                <w:rFonts w:ascii="Gill Sans MT" w:eastAsia="Times New Roman" w:hAnsi="Gill Sans MT" w:cs="Times New Roman"/>
              </w:rPr>
              <w:t xml:space="preserve">Principle of Business </w:t>
            </w:r>
            <w:r w:rsidRPr="00E45039">
              <w:rPr>
                <w:rFonts w:ascii="Gill Sans MT" w:eastAsia="Times New Roman" w:hAnsi="Gill Sans MT" w:cs="Times New Roman"/>
              </w:rPr>
              <w:tab/>
              <w:t>Grade II</w:t>
            </w:r>
          </w:p>
          <w:p w:rsidR="00C46539" w:rsidRPr="00E45039" w:rsidRDefault="00C46539" w:rsidP="00E45039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</w:rPr>
            </w:pPr>
            <w:r w:rsidRPr="00E45039">
              <w:rPr>
                <w:rFonts w:ascii="Gill Sans MT" w:eastAsia="Calibri" w:hAnsi="Gill Sans MT" w:cs="Times New Roman"/>
              </w:rPr>
              <w:t xml:space="preserve">Chemistry </w:t>
            </w:r>
            <w:r w:rsidRPr="00E45039">
              <w:rPr>
                <w:rFonts w:ascii="Gill Sans MT" w:eastAsia="Calibri" w:hAnsi="Gill Sans MT" w:cs="Times New Roman"/>
              </w:rPr>
              <w:tab/>
            </w:r>
            <w:r w:rsidRPr="00E45039">
              <w:rPr>
                <w:rFonts w:ascii="Gill Sans MT" w:eastAsia="Calibri" w:hAnsi="Gill Sans MT" w:cs="Times New Roman"/>
              </w:rPr>
              <w:tab/>
              <w:t>Grade III</w:t>
            </w:r>
          </w:p>
        </w:tc>
        <w:tc>
          <w:tcPr>
            <w:tcW w:w="252" w:type="dxa"/>
          </w:tcPr>
          <w:p w:rsidR="00C46539" w:rsidRPr="00E45039" w:rsidRDefault="00C46539" w:rsidP="00C46539">
            <w:pPr>
              <w:keepNext/>
              <w:keepLines/>
              <w:tabs>
                <w:tab w:val="left" w:pos="2188"/>
                <w:tab w:val="center" w:pos="2980"/>
              </w:tabs>
              <w:spacing w:after="0" w:line="276" w:lineRule="auto"/>
              <w:contextualSpacing/>
              <w:outlineLvl w:val="1"/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</w:pPr>
          </w:p>
        </w:tc>
        <w:tc>
          <w:tcPr>
            <w:tcW w:w="4785" w:type="dxa"/>
            <w:tcMar>
              <w:left w:w="115" w:type="dxa"/>
              <w:bottom w:w="374" w:type="dxa"/>
              <w:right w:w="115" w:type="dxa"/>
            </w:tcMar>
          </w:tcPr>
          <w:p w:rsidR="00C46539" w:rsidRPr="00E45039" w:rsidRDefault="00C46539" w:rsidP="004436B9">
            <w:pPr>
              <w:keepNext/>
              <w:keepLines/>
              <w:pBdr>
                <w:top w:val="single" w:sz="12" w:space="7" w:color="37B6AE" w:themeColor="accent1"/>
                <w:bottom w:val="single" w:sz="12" w:space="7" w:color="37B6AE" w:themeColor="accent1"/>
              </w:pBdr>
              <w:tabs>
                <w:tab w:val="left" w:pos="2188"/>
                <w:tab w:val="center" w:pos="2980"/>
              </w:tabs>
              <w:spacing w:after="0" w:line="276" w:lineRule="auto"/>
              <w:contextualSpacing/>
              <w:outlineLvl w:val="1"/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</w:pPr>
            <w:r w:rsidRPr="00E45039"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  <w:t>VOLUNTEERISM</w:t>
            </w:r>
          </w:p>
          <w:p w:rsidR="00C465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b/>
                <w:szCs w:val="24"/>
              </w:rPr>
            </w:pP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b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b/>
                <w:szCs w:val="24"/>
              </w:rPr>
              <w:t>PENTECOSTAL CRUSADERS</w:t>
            </w:r>
            <w:r>
              <w:rPr>
                <w:rFonts w:ascii="Gill Sans MT" w:eastAsia="Calibri" w:hAnsi="Gill Sans MT" w:cs="Times New Roman"/>
                <w:b/>
                <w:szCs w:val="24"/>
              </w:rPr>
              <w:br/>
            </w:r>
            <w:r w:rsidRPr="008A5DD9">
              <w:rPr>
                <w:rFonts w:ascii="Gill Sans MT" w:eastAsia="Calibri" w:hAnsi="Gill Sans MT" w:cs="Times New Roman"/>
                <w:b/>
                <w:szCs w:val="24"/>
              </w:rPr>
              <w:t>2010-2016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</w:p>
          <w:p w:rsidR="00C46539" w:rsidRPr="008A5DD9" w:rsidRDefault="00C46539" w:rsidP="0033567F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Cs w:val="24"/>
              </w:rPr>
            </w:pPr>
            <w:r w:rsidRPr="008A5DD9">
              <w:rPr>
                <w:rFonts w:ascii="Gill Sans MT" w:eastAsia="Calibri" w:hAnsi="Gill Sans MT" w:cs="Times New Roman"/>
                <w:szCs w:val="24"/>
              </w:rPr>
              <w:t>Lieutenant</w:t>
            </w:r>
            <w:r>
              <w:rPr>
                <w:rFonts w:ascii="Gill Sans MT" w:eastAsia="Calibri" w:hAnsi="Gill Sans MT" w:cs="Times New Roman"/>
                <w:szCs w:val="24"/>
              </w:rPr>
              <w:tab/>
              <w:t>2015</w:t>
            </w:r>
          </w:p>
          <w:p w:rsidR="00C46539" w:rsidRPr="008A5DD9" w:rsidRDefault="00C46539" w:rsidP="0033567F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Cs w:val="24"/>
              </w:rPr>
            </w:pPr>
            <w:r w:rsidRPr="008A5DD9">
              <w:rPr>
                <w:rFonts w:ascii="Gill Sans MT" w:eastAsia="Calibri" w:hAnsi="Gill Sans MT" w:cs="Times New Roman"/>
                <w:szCs w:val="24"/>
              </w:rPr>
              <w:t>Officer</w:t>
            </w:r>
            <w:r>
              <w:rPr>
                <w:rFonts w:ascii="Gill Sans MT" w:eastAsia="Calibri" w:hAnsi="Gill Sans MT" w:cs="Times New Roman"/>
                <w:szCs w:val="24"/>
              </w:rPr>
              <w:tab/>
            </w:r>
            <w:r>
              <w:rPr>
                <w:rFonts w:ascii="Gill Sans MT" w:eastAsia="Calibri" w:hAnsi="Gill Sans MT" w:cs="Times New Roman"/>
                <w:szCs w:val="24"/>
              </w:rPr>
              <w:tab/>
              <w:t>2014</w:t>
            </w:r>
          </w:p>
          <w:p w:rsidR="00C46539" w:rsidRDefault="00C46539" w:rsidP="0033567F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Cs w:val="24"/>
              </w:rPr>
            </w:pPr>
            <w:r w:rsidRPr="008A5DD9">
              <w:rPr>
                <w:rFonts w:ascii="Gill Sans MT" w:eastAsia="Calibri" w:hAnsi="Gill Sans MT" w:cs="Times New Roman"/>
                <w:szCs w:val="24"/>
              </w:rPr>
              <w:t>Lady</w:t>
            </w:r>
            <w:r>
              <w:rPr>
                <w:rFonts w:ascii="Gill Sans MT" w:eastAsia="Calibri" w:hAnsi="Gill Sans MT" w:cs="Times New Roman"/>
                <w:szCs w:val="24"/>
              </w:rPr>
              <w:tab/>
            </w:r>
            <w:r>
              <w:rPr>
                <w:rFonts w:ascii="Gill Sans MT" w:eastAsia="Calibri" w:hAnsi="Gill Sans MT" w:cs="Times New Roman"/>
                <w:szCs w:val="24"/>
              </w:rPr>
              <w:tab/>
            </w:r>
            <w:r w:rsidRPr="008A5DD9">
              <w:rPr>
                <w:rFonts w:ascii="Gill Sans MT" w:eastAsia="Calibri" w:hAnsi="Gill Sans MT" w:cs="Times New Roman"/>
                <w:szCs w:val="24"/>
              </w:rPr>
              <w:t>2010</w:t>
            </w:r>
          </w:p>
          <w:p w:rsidR="00C81706" w:rsidRDefault="00C81706" w:rsidP="0033567F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Cs w:val="24"/>
              </w:rPr>
            </w:pPr>
          </w:p>
          <w:p w:rsidR="00C81706" w:rsidRDefault="00C81706" w:rsidP="00C81706">
            <w:pPr>
              <w:pStyle w:val="Heading4"/>
              <w:spacing w:before="0" w:line="276" w:lineRule="auto"/>
            </w:pPr>
            <w:r>
              <w:t>cREATIVE DESIGNER (JUNIOR ACHIEVEment trainee)</w:t>
            </w:r>
          </w:p>
          <w:p w:rsidR="00C81706" w:rsidRDefault="00C81706" w:rsidP="00C81706">
            <w:pPr>
              <w:pStyle w:val="Heading5"/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Variety Vision</w:t>
            </w:r>
          </w:p>
          <w:p w:rsidR="00C81706" w:rsidRDefault="00C81706" w:rsidP="00C81706">
            <w:pPr>
              <w:spacing w:after="0" w:line="276" w:lineRule="auto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January – May </w:t>
            </w:r>
            <w:r w:rsidRPr="00AF4D44">
              <w:rPr>
                <w:rFonts w:asciiTheme="majorHAnsi" w:eastAsiaTheme="majorEastAsia" w:hAnsiTheme="majorHAnsi" w:cstheme="majorBidi"/>
              </w:rPr>
              <w:t>2013</w:t>
            </w:r>
          </w:p>
          <w:p w:rsidR="00C81706" w:rsidRPr="008A5DD9" w:rsidRDefault="00C81706" w:rsidP="0033567F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Cs w:val="24"/>
              </w:rPr>
            </w:pP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</w:p>
          <w:p w:rsidR="00C46539" w:rsidRPr="00E45039" w:rsidRDefault="00C46539" w:rsidP="004436B9">
            <w:pPr>
              <w:keepNext/>
              <w:keepLines/>
              <w:pBdr>
                <w:top w:val="single" w:sz="12" w:space="7" w:color="37B6AE" w:themeColor="accent1"/>
                <w:bottom w:val="single" w:sz="12" w:space="1" w:color="37B6AE" w:themeColor="accent1"/>
              </w:pBdr>
              <w:tabs>
                <w:tab w:val="left" w:pos="2188"/>
                <w:tab w:val="center" w:pos="2980"/>
              </w:tabs>
              <w:spacing w:after="0" w:line="276" w:lineRule="auto"/>
              <w:contextualSpacing/>
              <w:outlineLvl w:val="1"/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</w:pPr>
            <w:r w:rsidRPr="00E45039"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  <w:t>HOBBIES</w:t>
            </w:r>
          </w:p>
          <w:p w:rsidR="00C46539" w:rsidRPr="00E45039" w:rsidRDefault="00C46539" w:rsidP="00E45039">
            <w:pPr>
              <w:spacing w:after="0" w:line="276" w:lineRule="auto"/>
              <w:ind w:left="1440"/>
              <w:jc w:val="left"/>
              <w:rPr>
                <w:rFonts w:ascii="Gill Sans MT" w:eastAsia="Calibri" w:hAnsi="Gill Sans MT" w:cs="Times New Roman"/>
                <w:sz w:val="16"/>
              </w:rPr>
            </w:pP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Reading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Event Coordinating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Netball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Hockey</w:t>
            </w:r>
          </w:p>
          <w:p w:rsidR="00C46539" w:rsidRPr="00E450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Swimming</w:t>
            </w:r>
          </w:p>
          <w:p w:rsidR="00C46539" w:rsidRDefault="00C46539" w:rsidP="005E73EF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  <w:r w:rsidRPr="00E45039">
              <w:rPr>
                <w:rFonts w:ascii="Gill Sans MT" w:eastAsia="Calibri" w:hAnsi="Gill Sans MT" w:cs="Times New Roman"/>
                <w:szCs w:val="24"/>
              </w:rPr>
              <w:t>Football</w:t>
            </w:r>
          </w:p>
          <w:p w:rsidR="00C46539" w:rsidRPr="00E45039" w:rsidRDefault="00C46539" w:rsidP="005E73EF">
            <w:pPr>
              <w:spacing w:after="0" w:line="276" w:lineRule="auto"/>
              <w:rPr>
                <w:rFonts w:ascii="Gill Sans MT" w:eastAsia="Calibri" w:hAnsi="Gill Sans MT" w:cs="Times New Roman"/>
                <w:szCs w:val="24"/>
              </w:rPr>
            </w:pPr>
          </w:p>
          <w:p w:rsidR="00C46539" w:rsidRPr="00E45039" w:rsidRDefault="00C46539" w:rsidP="0033567F">
            <w:pPr>
              <w:keepNext/>
              <w:keepLines/>
              <w:pBdr>
                <w:top w:val="single" w:sz="12" w:space="7" w:color="37B6AE" w:themeColor="accent1"/>
                <w:bottom w:val="single" w:sz="12" w:space="7" w:color="37B6AE" w:themeColor="accent1"/>
              </w:pBdr>
              <w:tabs>
                <w:tab w:val="left" w:pos="2188"/>
                <w:tab w:val="center" w:pos="2980"/>
              </w:tabs>
              <w:spacing w:after="0" w:line="276" w:lineRule="auto"/>
              <w:contextualSpacing/>
              <w:outlineLvl w:val="1"/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</w:pPr>
            <w:r w:rsidRPr="00E45039">
              <w:rPr>
                <w:rFonts w:ascii="Gill Sans MT" w:eastAsia="Times New Roman" w:hAnsi="Gill Sans MT" w:cs="Times New Roman"/>
                <w:caps/>
                <w:sz w:val="26"/>
                <w:szCs w:val="26"/>
              </w:rPr>
              <w:t>REFERENCES</w:t>
            </w:r>
          </w:p>
          <w:p w:rsidR="00C465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</w:p>
          <w:p w:rsidR="00C465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Christian Prentice</w:t>
            </w:r>
          </w:p>
          <w:p w:rsidR="00C465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Teacher</w:t>
            </w:r>
            <w:r w:rsidR="00C50C52">
              <w:rPr>
                <w:rFonts w:ascii="Gill Sans MT" w:eastAsia="Calibri" w:hAnsi="Gill Sans MT" w:cs="Times New Roman"/>
              </w:rPr>
              <w:t xml:space="preserve"> – Diego Martin Government Primary</w:t>
            </w:r>
          </w:p>
          <w:p w:rsidR="00C46539" w:rsidRDefault="00C50C52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493-8606</w:t>
            </w:r>
          </w:p>
          <w:p w:rsidR="00C46539" w:rsidRDefault="00C46539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</w:p>
          <w:p w:rsidR="00C46539" w:rsidRDefault="00C81706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Maxine Archer</w:t>
            </w:r>
          </w:p>
          <w:p w:rsidR="00C81706" w:rsidRDefault="00C81706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Teacher – St. Fran</w:t>
            </w:r>
            <w:r>
              <w:rPr>
                <w:rFonts w:ascii="Times New Roman" w:eastAsia="Calibri" w:hAnsi="Times New Roman" w:cs="Times New Roman"/>
              </w:rPr>
              <w:t>ç</w:t>
            </w:r>
            <w:r>
              <w:rPr>
                <w:rFonts w:ascii="Gill Sans MT" w:eastAsia="Calibri" w:hAnsi="Gill Sans MT" w:cs="Times New Roman"/>
              </w:rPr>
              <w:t>ois Girls’ College</w:t>
            </w:r>
          </w:p>
          <w:p w:rsidR="00947F26" w:rsidRPr="00E45039" w:rsidRDefault="00947F26" w:rsidP="00E45039">
            <w:pPr>
              <w:spacing w:after="0" w:line="276" w:lineRule="auto"/>
              <w:rPr>
                <w:rFonts w:ascii="Gill Sans MT" w:eastAsia="Calibri" w:hAnsi="Gill Sans MT" w:cs="Times New Roman"/>
              </w:rPr>
            </w:pPr>
            <w:r>
              <w:rPr>
                <w:rFonts w:ascii="Gill Sans MT" w:eastAsia="Calibri" w:hAnsi="Gill Sans MT" w:cs="Times New Roman"/>
              </w:rPr>
              <w:t>399-4667</w:t>
            </w:r>
          </w:p>
        </w:tc>
      </w:tr>
    </w:tbl>
    <w:p w:rsidR="00E45039" w:rsidRDefault="00E45039" w:rsidP="00E45039">
      <w:pPr>
        <w:pStyle w:val="NoSpacing"/>
        <w:spacing w:line="276" w:lineRule="auto"/>
        <w:jc w:val="both"/>
      </w:pPr>
    </w:p>
    <w:sectPr w:rsidR="00E45039" w:rsidSect="008A5DD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144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E12" w:rsidRDefault="00CC4E12" w:rsidP="003856C9">
      <w:pPr>
        <w:spacing w:after="0" w:line="240" w:lineRule="auto"/>
      </w:pPr>
      <w:r>
        <w:separator/>
      </w:r>
    </w:p>
  </w:endnote>
  <w:endnote w:type="continuationSeparator" w:id="0">
    <w:p w:rsidR="00CC4E12" w:rsidRDefault="00CC4E1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039" w:rsidRDefault="007803B7" w:rsidP="00E45039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1" locked="1" layoutInCell="1" allowOverlap="1" wp14:anchorId="13AC5232" wp14:editId="54D9F8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3810" b="4254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2AEF09" id="Group 4" o:spid="_x0000_s1026" alt="Footer graphic design with grey rectangles in various angles" style="position:absolute;margin-left:0;margin-top:0;width:536.4pt;height:34.55pt;z-index:-251649024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BuXdYDtxkAAPKuAAAOAAAAAAAAAAAAAAAAAC4CAABkcnMvZTJvRG9jLnhtbFBLAQItABQA&#10;BgAIAAAAIQBztzj82gAAAAUBAAAPAAAAAAAAAAAAAAAAABEcAABkcnMvZG93bnJldi54bWxQSwUG&#10;AAAAAAQABADzAAAAGB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" path="m784,r68,l784,40,784,xm627,r78,l705,85r-78,47l627,xm468,r80,l548,179r-80,47l468,xm311,r79,l390,271r-5,4l311,275,311,xm154,r79,l233,275r-79,l154,xm,l76,r,275l,275,,xe" filled="f" stroked="f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ed="f" stroked="f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" path="m65,l75,92,,92,65,xe" filled="f" stroked="f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" path="m643,84r16,3l659,87r-2,9l644,96,643,84xm483,63r79,10l565,96r-79,l483,63xm322,43r63,8l386,52r16,1l406,96r-78,l322,43xm162,21r37,6l199,28r42,5l249,96r-79,l162,21xm,l11,1r1,3l81,12r9,84l11,96,,xe" filled="f" stroked="f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" path="m1,l12,8,,8,1,xe" filled="f" stroked="f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" path="m871,157r,2l841,275r-122,l871,157xm816,r55,l871,57,590,275r-130,l816,xm557,l686,,331,275r-13,l259,230,557,xm298,l427,,195,180,130,129,298,xm39,l168,,65,80,,29,39,xe" filled="f" stroked="f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" path="m,l597,,786,25r39,82l827,111,735,99,644,87,552,75,460,61,369,49,277,37,185,25,94,12,3,,,xe" filled="f" stroked="f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ed="f" stroked="f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" path="m761,193r32,74l793,267r-14,8l624,275,761,193r,xm696,48r33,73l728,121,468,275r-156,l696,48r,xm466,l622,,156,275,,275,466,xe" filled="f" stroked="f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 w:rsidR="00E45039" w:rsidRPr="00E45039">
      <w:t xml:space="preserve"> </w:t>
    </w:r>
    <w:sdt>
      <w:sdtPr>
        <w:id w:val="-410309783"/>
        <w:docPartObj>
          <w:docPartGallery w:val="Page Numbers (Bottom of Page)"/>
          <w:docPartUnique/>
        </w:docPartObj>
      </w:sdtPr>
      <w:sdtEndPr/>
      <w:sdtContent>
        <w:r w:rsidR="00E45039">
          <w:t xml:space="preserve">Page | </w:t>
        </w:r>
        <w:r w:rsidR="00E45039">
          <w:fldChar w:fldCharType="begin"/>
        </w:r>
        <w:r w:rsidR="00E45039">
          <w:instrText xml:space="preserve"> PAGE   \* MERGEFORMAT </w:instrText>
        </w:r>
        <w:r w:rsidR="00E45039">
          <w:fldChar w:fldCharType="separate"/>
        </w:r>
        <w:r w:rsidR="00296F49">
          <w:rPr>
            <w:noProof/>
          </w:rPr>
          <w:t>2</w:t>
        </w:r>
        <w:r w:rsidR="00E45039">
          <w:rPr>
            <w:noProof/>
          </w:rPr>
          <w:fldChar w:fldCharType="end"/>
        </w:r>
        <w:r w:rsidR="00E45039">
          <w:t xml:space="preserve"> </w:t>
        </w:r>
      </w:sdtContent>
    </w:sdt>
  </w:p>
  <w:p w:rsidR="003856C9" w:rsidRDefault="003856C9" w:rsidP="00780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660132"/>
      <w:docPartObj>
        <w:docPartGallery w:val="Page Numbers (Bottom of Page)"/>
        <w:docPartUnique/>
      </w:docPartObj>
    </w:sdtPr>
    <w:sdtEndPr/>
    <w:sdtContent>
      <w:p w:rsidR="00E45039" w:rsidRDefault="00E45039" w:rsidP="00E4503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F4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765FE" w:rsidRDefault="00E45039" w:rsidP="00E45039">
    <w:pPr>
      <w:pStyle w:val="Footer"/>
    </w:pPr>
    <w:r w:rsidRPr="00DC79BB">
      <w:rPr>
        <w:noProof/>
      </w:rPr>
      <w:t xml:space="preserve"> </w:t>
    </w:r>
    <w:r w:rsidR="00DC79BB"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7E3436E6" wp14:editId="342B1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3810" b="4254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6B554B" id="Group 4" o:spid="_x0000_s1026" alt="Footer graphic design with grey rectangles in various angles" style="position:absolute;margin-left:0;margin-top:0;width:536.4pt;height:34.55pt;z-index:-251656192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" path="m784,r68,l784,40,784,xm627,r78,l705,85r-78,47l627,xm468,r80,l548,179r-80,47l468,xm311,r79,l390,271r-5,4l311,275,311,xm154,r79,l233,275r-79,l154,xm,l76,r,275l,275,,xe" filled="f" stroked="f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ed="f" stroked="f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" path="m65,l75,92,,92,65,xe" filled="f" stroked="f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" path="m643,84r16,3l659,87r-2,9l644,96,643,84xm483,63r79,10l565,96r-79,l483,63xm322,43r63,8l386,52r16,1l406,96r-78,l322,43xm162,21r37,6l199,28r42,5l249,96r-79,l162,21xm,l11,1r1,3l81,12r9,84l11,96,,xe" filled="f" stroked="f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" path="m1,l12,8,,8,1,xe" filled="f" stroked="f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" path="m871,157r,2l841,275r-122,l871,157xm816,r55,l871,57,590,275r-130,l816,xm557,l686,,331,275r-13,l259,230,557,xm298,l427,,195,180,130,129,298,xm39,l168,,65,80,,29,39,xe" filled="f" stroked="f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" path="m,l597,,786,25r39,82l827,111,735,99,644,87,552,75,460,61,369,49,277,37,185,25,94,12,3,,,xe" filled="f" stroked="f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ed="f" stroked="f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" path="m761,193r32,74l793,267r-14,8l624,275,761,193r,xm696,48r33,73l728,121,468,275r-156,l696,48r,xm466,l622,,156,275,,275,466,xe" filled="f" stroked="f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E12" w:rsidRDefault="00CC4E12" w:rsidP="003856C9">
      <w:pPr>
        <w:spacing w:after="0" w:line="240" w:lineRule="auto"/>
      </w:pPr>
      <w:r>
        <w:separator/>
      </w:r>
    </w:p>
  </w:footnote>
  <w:footnote w:type="continuationSeparator" w:id="0">
    <w:p w:rsidR="00CC4E12" w:rsidRDefault="00CC4E1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3810" b="444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5CB761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ed="f" stroked="f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" path="m182,26r70,9l186,35r-4,-9xm,l3,2,91,14r9,21l14,35,,xm,l,,,2,,xe" filled="f" stroked="f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" path="m8,69r,l8,69r,xm,l80,r1,13l11,68,8,65,,xe" filled="f" stroked="f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ed="f" stroked="f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" path="m301,r27,l332,18,301,xm,l151,,361,129r4,19l365,148r22,91l383,236,309,191,231,143,152,93,74,45,,xe" filled="f" stroked="f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" path="m63,169l848,275r-596,l182,266,91,254,3,242,,240r,l,240r,l63,169xm191,26l1431,192r40,83l1444,275,128,97,191,26xm593,r596,l1348,21r41,86l593,xe" filled="f" stroked="f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ed="f" stroked="f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" path="m,l79,r8,65l87,68r,l,xe" filled="f" stroked="f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" path="m170,l276,,252,26,189,97r-65,72l61,240r,l61,240r-2,-1l59,239,37,148r,l170,xm,l63,,13,56,4,18,,xe" filled="f" stroked="f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" path="m59,r,l59,,73,35,,35,57,2r2,l59,r,l59,xe" filled="f" stroked="f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Pr="005E73EF" w:rsidRDefault="00DC79BB">
    <w:pPr>
      <w:pStyle w:val="Header"/>
      <w:rPr>
        <w:caps/>
      </w:rPr>
    </w:pPr>
    <w:r w:rsidRPr="005E73EF">
      <w:rPr>
        <w:caps/>
        <w:noProof/>
        <w:sz w:val="44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C3D516" wp14:editId="62D28C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3810" b="44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1D595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ed="f" stroked="f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" path="m182,26r70,9l186,35r-4,-9xm,l3,2,91,14r9,21l14,35,,xm,l,,,2,,xe" filled="f" stroked="f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" path="m8,69r,l8,69r,xm,l80,r1,13l11,68,8,65,,xe" filled="f" stroked="f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ed="f" stroked="f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" path="m301,r27,l332,18,301,xm,l151,,361,129r4,19l365,148r22,91l383,236,309,191,231,143,152,93,74,45,,xe" filled="f" stroked="f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" path="m63,169l848,275r-596,l182,266,91,254,3,242,,240r,l,240r,l63,169xm191,26l1431,192r40,83l1444,275,128,97,191,26xm593,r596,l1348,21r41,86l593,xe" filled="f" stroked="f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ed="f" stroked="f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" path="m,l79,r8,65l87,68r,l,xe" filled="f" stroked="f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" path="m170,l276,,252,26,189,97r-65,72l61,240r,l61,240r-2,-1l59,239,37,148r,l170,xm,l63,,13,56,4,18,,xe" filled="f" stroked="f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" path="m59,r,l59,,73,35,,35,57,2r2,l59,r,l59,xe" filled="f" stroked="f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  <w:r w:rsidR="005E73EF" w:rsidRPr="005E73EF">
      <w:rPr>
        <w:caps/>
        <w:sz w:val="44"/>
      </w:rPr>
      <w:t>R</w:t>
    </w:r>
    <w:r w:rsidR="00E17200">
      <w:rPr>
        <w:caps/>
        <w:sz w:val="44"/>
      </w:rPr>
      <w:t>É</w:t>
    </w:r>
    <w:r w:rsidR="005E73EF" w:rsidRPr="005E73EF">
      <w:rPr>
        <w:caps/>
        <w:sz w:val="44"/>
      </w:rPr>
      <w:t>sum</w:t>
    </w:r>
    <w:r w:rsidR="00E17200">
      <w:rPr>
        <w:caps/>
        <w:sz w:val="44"/>
      </w:rPr>
      <w:t>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6ED"/>
    <w:rsid w:val="00052BE1"/>
    <w:rsid w:val="0007412A"/>
    <w:rsid w:val="0008757A"/>
    <w:rsid w:val="0010199E"/>
    <w:rsid w:val="001765FE"/>
    <w:rsid w:val="0019561F"/>
    <w:rsid w:val="001B32D2"/>
    <w:rsid w:val="00207192"/>
    <w:rsid w:val="00293B83"/>
    <w:rsid w:val="00296F49"/>
    <w:rsid w:val="002A3621"/>
    <w:rsid w:val="002B3890"/>
    <w:rsid w:val="002B7747"/>
    <w:rsid w:val="002C77B9"/>
    <w:rsid w:val="002D491E"/>
    <w:rsid w:val="002F485A"/>
    <w:rsid w:val="003053D9"/>
    <w:rsid w:val="0033567F"/>
    <w:rsid w:val="003856C9"/>
    <w:rsid w:val="00396369"/>
    <w:rsid w:val="003F4D31"/>
    <w:rsid w:val="0043426C"/>
    <w:rsid w:val="00441EB9"/>
    <w:rsid w:val="004436B9"/>
    <w:rsid w:val="00463463"/>
    <w:rsid w:val="00473EF8"/>
    <w:rsid w:val="004760E5"/>
    <w:rsid w:val="004A2C52"/>
    <w:rsid w:val="004A3F84"/>
    <w:rsid w:val="004C5CA0"/>
    <w:rsid w:val="004D22BB"/>
    <w:rsid w:val="004F0CC2"/>
    <w:rsid w:val="005152F2"/>
    <w:rsid w:val="00534E4E"/>
    <w:rsid w:val="00551D35"/>
    <w:rsid w:val="00557019"/>
    <w:rsid w:val="005674AC"/>
    <w:rsid w:val="005A1E51"/>
    <w:rsid w:val="005A7E57"/>
    <w:rsid w:val="005E73EF"/>
    <w:rsid w:val="005F52CC"/>
    <w:rsid w:val="00602BCE"/>
    <w:rsid w:val="00616FF4"/>
    <w:rsid w:val="006A3CE7"/>
    <w:rsid w:val="006A4E9F"/>
    <w:rsid w:val="006C4905"/>
    <w:rsid w:val="00743379"/>
    <w:rsid w:val="007803B7"/>
    <w:rsid w:val="007B2F5C"/>
    <w:rsid w:val="007C5F05"/>
    <w:rsid w:val="00832043"/>
    <w:rsid w:val="00832F81"/>
    <w:rsid w:val="008A5DD9"/>
    <w:rsid w:val="008B5044"/>
    <w:rsid w:val="008C7CA2"/>
    <w:rsid w:val="008F41E6"/>
    <w:rsid w:val="008F6337"/>
    <w:rsid w:val="00901255"/>
    <w:rsid w:val="00911A3E"/>
    <w:rsid w:val="00917FC5"/>
    <w:rsid w:val="00932B98"/>
    <w:rsid w:val="00947F26"/>
    <w:rsid w:val="009B1F77"/>
    <w:rsid w:val="009D3D15"/>
    <w:rsid w:val="00A13CE3"/>
    <w:rsid w:val="00A22583"/>
    <w:rsid w:val="00A42F91"/>
    <w:rsid w:val="00AF1258"/>
    <w:rsid w:val="00AF4D44"/>
    <w:rsid w:val="00B01E52"/>
    <w:rsid w:val="00B550FC"/>
    <w:rsid w:val="00B85871"/>
    <w:rsid w:val="00B93310"/>
    <w:rsid w:val="00BC1F18"/>
    <w:rsid w:val="00BD2E58"/>
    <w:rsid w:val="00BF6BAB"/>
    <w:rsid w:val="00C007A5"/>
    <w:rsid w:val="00C0709B"/>
    <w:rsid w:val="00C4403A"/>
    <w:rsid w:val="00C46539"/>
    <w:rsid w:val="00C50C52"/>
    <w:rsid w:val="00C81706"/>
    <w:rsid w:val="00CA6FF4"/>
    <w:rsid w:val="00CC4E12"/>
    <w:rsid w:val="00CE6306"/>
    <w:rsid w:val="00D11C4D"/>
    <w:rsid w:val="00D126ED"/>
    <w:rsid w:val="00D5067A"/>
    <w:rsid w:val="00D74361"/>
    <w:rsid w:val="00DC79BB"/>
    <w:rsid w:val="00E17200"/>
    <w:rsid w:val="00E26D63"/>
    <w:rsid w:val="00E34D58"/>
    <w:rsid w:val="00E45039"/>
    <w:rsid w:val="00E941EF"/>
    <w:rsid w:val="00EB1C1B"/>
    <w:rsid w:val="00F36695"/>
    <w:rsid w:val="00F56435"/>
    <w:rsid w:val="00FA07AA"/>
    <w:rsid w:val="00FB0A17"/>
    <w:rsid w:val="00FB6A8F"/>
    <w:rsid w:val="00FE20E6"/>
    <w:rsid w:val="00FE7FC3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E2EBB4-4369-423D-B89C-27405330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DD9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1785-D5A7-4A4D-B78E-88289998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Xiael N. R. Vialva</dc:creator>
  <cp:lastModifiedBy>Xiaon Vialva</cp:lastModifiedBy>
  <cp:revision>2</cp:revision>
  <cp:lastPrinted>2017-05-22T01:25:00Z</cp:lastPrinted>
  <dcterms:created xsi:type="dcterms:W3CDTF">2018-04-14T04:04:00Z</dcterms:created>
  <dcterms:modified xsi:type="dcterms:W3CDTF">2018-04-14T04:04:00Z</dcterms:modified>
</cp:coreProperties>
</file>