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Default="00E02DCD" w:rsidP="00523479">
            <w:pPr>
              <w:pStyle w:val="Initials"/>
            </w:pPr>
            <w:r>
              <w:rPr>
                <w:noProof/>
                <w:lang w:val="en-TT" w:eastAsia="en-TT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descr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352FB632" id="Group 1" o:spid="_x0000_s1026" alt="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-606576828"/>
                <w:placeholder>
                  <w:docPart w:val="5B4423597E3346DA90B35CE21074E2C0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F02C55">
                  <w:t>D S</w:t>
                </w:r>
              </w:sdtContent>
            </w:sdt>
          </w:p>
          <w:p w:rsidR="00A50939" w:rsidRPr="00333CD3" w:rsidRDefault="00A17F25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FAF41B99D4341419611C200FDA458E7"/>
                </w:placeholder>
                <w:temporary/>
                <w:showingPlcHdr/>
                <w15:appearance w15:val="hidden"/>
              </w:sdtPr>
              <w:sdtEndPr/>
              <w:sdtContent>
                <w:r w:rsidR="00E12C60">
                  <w:t>Objective</w:t>
                </w:r>
              </w:sdtContent>
            </w:sdt>
          </w:p>
          <w:p w:rsidR="002C2CDD" w:rsidRPr="00333CD3" w:rsidRDefault="002C2CDD" w:rsidP="007569C1"/>
          <w:p w:rsidR="002C2CDD" w:rsidRPr="005861D0" w:rsidRDefault="00805963" w:rsidP="0000319C">
            <w:pPr>
              <w:spacing w:line="240" w:lineRule="auto"/>
              <w:rPr>
                <w:rFonts w:cs="Times New Roman"/>
              </w:rPr>
            </w:pPr>
            <w:r w:rsidRPr="005861D0">
              <w:rPr>
                <w:rFonts w:cs="Times New Roman"/>
              </w:rPr>
              <w:t xml:space="preserve">To expand my skills in an environment that will allow me to grow and acquire the skills necessary </w:t>
            </w:r>
            <w:r w:rsidR="004B3EFF">
              <w:rPr>
                <w:rFonts w:cs="Times New Roman"/>
              </w:rPr>
              <w:t xml:space="preserve">to </w:t>
            </w:r>
            <w:r w:rsidR="00143184">
              <w:rPr>
                <w:rFonts w:cs="Times New Roman"/>
              </w:rPr>
              <w:t xml:space="preserve">exceed my potential and become proficient in any task </w:t>
            </w:r>
            <w:r w:rsidR="004B3EFF">
              <w:rPr>
                <w:rFonts w:cs="Times New Roman"/>
              </w:rPr>
              <w:t xml:space="preserve">I undertake. </w:t>
            </w:r>
          </w:p>
          <w:p w:rsidR="00805963" w:rsidRDefault="00805963" w:rsidP="0080596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5963" w:rsidRPr="00805963" w:rsidRDefault="00805963" w:rsidP="00805963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1125" w:rsidRPr="00333CD3" w:rsidRDefault="00741125" w:rsidP="005861D0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96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333CD3" w:rsidTr="001B2AC1">
              <w:trPr>
                <w:trHeight w:hRule="exact" w:val="1152"/>
              </w:trPr>
              <w:tc>
                <w:tcPr>
                  <w:tcW w:w="6055" w:type="dxa"/>
                  <w:vAlign w:val="center"/>
                </w:tcPr>
                <w:p w:rsidR="00C612DA" w:rsidRPr="00333CD3" w:rsidRDefault="00A17F25" w:rsidP="00C612DA">
                  <w:pPr>
                    <w:pStyle w:val="Heading1"/>
                    <w:outlineLvl w:val="0"/>
                  </w:pPr>
                  <w:sdt>
                    <w:sdtPr>
                      <w:alias w:val="Your Name:"/>
                      <w:tag w:val="Your Name:"/>
                      <w:id w:val="1982421306"/>
                      <w:placeholder>
                        <w:docPart w:val="30EF023AACEA43BCA3C70EE513FCE543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05963">
                        <w:t>deja steele</w:t>
                      </w:r>
                    </w:sdtContent>
                  </w:sdt>
                </w:p>
                <w:p w:rsidR="00C612DA" w:rsidRPr="00333CD3" w:rsidRDefault="00A17F25" w:rsidP="0000319C">
                  <w:pPr>
                    <w:pStyle w:val="Heading2"/>
                    <w:outlineLvl w:val="1"/>
                  </w:pP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B44189AE56ED42ACACD3E2979339EB9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7A3D3C">
                        <w:t>#233 Melborune drive balmoral park, edinburgh 500, chaguanas.</w:t>
                      </w:r>
                    </w:sdtContent>
                  </w:sdt>
                </w:p>
              </w:tc>
            </w:tr>
          </w:tbl>
          <w:p w:rsidR="002C2CDD" w:rsidRPr="00333CD3" w:rsidRDefault="00A17F25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64C15055B4924629837FFDE0FEB4715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Experience</w:t>
                </w:r>
              </w:sdtContent>
            </w:sdt>
          </w:p>
          <w:p w:rsidR="002C2CDD" w:rsidRPr="00333CD3" w:rsidRDefault="00825FCD" w:rsidP="007569C1">
            <w:pPr>
              <w:pStyle w:val="Heading4"/>
            </w:pPr>
            <w:r>
              <w:t>customer care agent</w:t>
            </w:r>
            <w:r w:rsidR="002C2CDD" w:rsidRPr="00333CD3">
              <w:t xml:space="preserve"> • </w:t>
            </w:r>
            <w:r>
              <w:t>digicel</w:t>
            </w:r>
            <w:r w:rsidR="002C2CDD" w:rsidRPr="00333CD3">
              <w:t xml:space="preserve"> • </w:t>
            </w:r>
            <w:r>
              <w:t>sep 2015- jan 2016</w:t>
            </w:r>
          </w:p>
          <w:p w:rsidR="002C2CDD" w:rsidRPr="00333CD3" w:rsidRDefault="00825FCD" w:rsidP="007569C1">
            <w:r>
              <w:t>My main responsibility as a directory assistant was to be responsive to customers call and assist them to the best of my ability to ensure satisfaction.</w:t>
            </w:r>
          </w:p>
          <w:p w:rsidR="002C2CDD" w:rsidRPr="00333CD3" w:rsidRDefault="00825FCD" w:rsidP="007569C1">
            <w:pPr>
              <w:pStyle w:val="Heading4"/>
            </w:pPr>
            <w:r>
              <w:t>intern</w:t>
            </w:r>
            <w:r w:rsidR="000A6E62">
              <w:t xml:space="preserve">ship </w:t>
            </w:r>
            <w:bookmarkStart w:id="0" w:name="_GoBack"/>
            <w:bookmarkEnd w:id="0"/>
            <w:r w:rsidR="002C2CDD" w:rsidRPr="00333CD3">
              <w:t xml:space="preserve">• </w:t>
            </w:r>
            <w:r>
              <w:t>public servants credit union</w:t>
            </w:r>
            <w:r w:rsidR="002C2CDD" w:rsidRPr="00333CD3">
              <w:t xml:space="preserve"> • </w:t>
            </w:r>
            <w:r>
              <w:t>july 2013- aug 2013</w:t>
            </w:r>
          </w:p>
          <w:p w:rsidR="002C2CDD" w:rsidRPr="00333CD3" w:rsidRDefault="00825FCD" w:rsidP="007569C1">
            <w:r>
              <w:t xml:space="preserve">Within this period as an intern I was able to work various positions in the company and learn </w:t>
            </w:r>
            <w:r w:rsidR="00F02C55">
              <w:t>the responsibilities of each position as well as the importance of a relationship with customers.</w:t>
            </w:r>
          </w:p>
          <w:p w:rsidR="002C2CDD" w:rsidRPr="00333CD3" w:rsidRDefault="00A17F25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D230A75A14364FA89A963393F8F96AAC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Education</w:t>
                </w:r>
              </w:sdtContent>
            </w:sdt>
          </w:p>
          <w:p w:rsidR="002C2CDD" w:rsidRPr="00333CD3" w:rsidRDefault="00805963" w:rsidP="007569C1">
            <w:pPr>
              <w:pStyle w:val="Heading4"/>
            </w:pPr>
            <w:r>
              <w:t>CXC Examinations</w:t>
            </w:r>
            <w:r w:rsidR="002C2CDD" w:rsidRPr="00333CD3">
              <w:t xml:space="preserve"> • </w:t>
            </w:r>
            <w:r>
              <w:t>2014</w:t>
            </w:r>
            <w:r w:rsidR="002C2CDD" w:rsidRPr="00333CD3">
              <w:t xml:space="preserve"> • </w:t>
            </w:r>
            <w:r>
              <w:t xml:space="preserve">st. </w:t>
            </w:r>
            <w:proofErr w:type="gramStart"/>
            <w:r>
              <w:t>francois</w:t>
            </w:r>
            <w:proofErr w:type="gramEnd"/>
            <w:r>
              <w:t xml:space="preserve"> girls college</w:t>
            </w:r>
          </w:p>
          <w:p w:rsidR="002C2CDD" w:rsidRDefault="001D7339" w:rsidP="00841230">
            <w:pPr>
              <w:pStyle w:val="ListParagraph"/>
              <w:numPr>
                <w:ilvl w:val="0"/>
                <w:numId w:val="1"/>
              </w:numPr>
            </w:pPr>
            <w:r>
              <w:t>English- 2</w:t>
            </w:r>
          </w:p>
          <w:p w:rsidR="001D7339" w:rsidRDefault="001D7339" w:rsidP="007569C1"/>
          <w:p w:rsidR="001D7339" w:rsidRDefault="001D7339" w:rsidP="00841230">
            <w:pPr>
              <w:pStyle w:val="ListParagraph"/>
              <w:numPr>
                <w:ilvl w:val="0"/>
                <w:numId w:val="1"/>
              </w:numPr>
            </w:pPr>
            <w:r>
              <w:t>Principles of Business- 2</w:t>
            </w:r>
          </w:p>
          <w:p w:rsidR="001D7339" w:rsidRDefault="001D7339" w:rsidP="007569C1"/>
          <w:p w:rsidR="001D7339" w:rsidRDefault="001D7339" w:rsidP="00841230">
            <w:pPr>
              <w:pStyle w:val="ListParagraph"/>
              <w:numPr>
                <w:ilvl w:val="0"/>
                <w:numId w:val="1"/>
              </w:numPr>
            </w:pPr>
            <w:r>
              <w:t>Integrated Science- 2</w:t>
            </w:r>
          </w:p>
          <w:p w:rsidR="001D7339" w:rsidRDefault="001D7339" w:rsidP="007569C1"/>
          <w:p w:rsidR="001D7339" w:rsidRDefault="005861D0" w:rsidP="00841230">
            <w:pPr>
              <w:pStyle w:val="ListParagraph"/>
              <w:numPr>
                <w:ilvl w:val="0"/>
                <w:numId w:val="1"/>
              </w:numPr>
            </w:pPr>
            <w:r>
              <w:t>Mathematics- 3</w:t>
            </w:r>
          </w:p>
          <w:p w:rsidR="005861D0" w:rsidRDefault="005861D0" w:rsidP="007569C1"/>
          <w:p w:rsidR="005861D0" w:rsidRDefault="005861D0" w:rsidP="00841230">
            <w:pPr>
              <w:pStyle w:val="ListParagraph"/>
              <w:numPr>
                <w:ilvl w:val="0"/>
                <w:numId w:val="1"/>
              </w:numPr>
            </w:pPr>
            <w:r>
              <w:t>Principles of Accounts- 3</w:t>
            </w:r>
          </w:p>
          <w:p w:rsidR="005861D0" w:rsidRDefault="005861D0" w:rsidP="007569C1"/>
          <w:p w:rsidR="007A3D3C" w:rsidRDefault="005861D0" w:rsidP="00841230">
            <w:pPr>
              <w:pStyle w:val="ListParagraph"/>
              <w:numPr>
                <w:ilvl w:val="0"/>
                <w:numId w:val="1"/>
              </w:numPr>
            </w:pPr>
            <w:r>
              <w:t>Information Technology- 3</w:t>
            </w:r>
            <w:r w:rsidR="007A3D3C">
              <w:t xml:space="preserve"> </w:t>
            </w:r>
          </w:p>
          <w:p w:rsidR="00841230" w:rsidRDefault="00841230" w:rsidP="00F02C55"/>
          <w:p w:rsidR="00841230" w:rsidRDefault="00841230" w:rsidP="00F02C55">
            <w:pPr>
              <w:rPr>
                <w:rFonts w:asciiTheme="majorHAnsi" w:hAnsiTheme="majorHAnsi"/>
              </w:rPr>
            </w:pPr>
            <w:r w:rsidRPr="00841230">
              <w:rPr>
                <w:rFonts w:asciiTheme="majorHAnsi" w:hAnsiTheme="majorHAnsi"/>
              </w:rPr>
              <w:t>PROJECT MANAGEMENT • 2016• U.W.I. ROYTEC</w:t>
            </w:r>
          </w:p>
          <w:p w:rsidR="00841230" w:rsidRPr="00841230" w:rsidRDefault="00841230" w:rsidP="00841230">
            <w:pPr>
              <w:pStyle w:val="ListParagraph"/>
              <w:numPr>
                <w:ilvl w:val="0"/>
                <w:numId w:val="2"/>
              </w:numPr>
            </w:pPr>
            <w:r w:rsidRPr="00841230">
              <w:t>Diploma</w:t>
            </w:r>
          </w:p>
          <w:p w:rsidR="00841230" w:rsidRPr="00841230" w:rsidRDefault="00841230" w:rsidP="00F02C55">
            <w:pPr>
              <w:rPr>
                <w:b/>
              </w:rPr>
            </w:pPr>
          </w:p>
          <w:p w:rsidR="002C2CDD" w:rsidRPr="00333CD3" w:rsidRDefault="00F02C55" w:rsidP="00F02C55">
            <w:pPr>
              <w:pStyle w:val="Heading3"/>
              <w:tabs>
                <w:tab w:val="right" w:pos="6732"/>
              </w:tabs>
            </w:pPr>
            <w:r>
              <w:lastRenderedPageBreak/>
              <w:t>volunteer activies</w:t>
            </w:r>
          </w:p>
          <w:p w:rsidR="00741125" w:rsidRDefault="00F02C55" w:rsidP="00F02C55">
            <w:r>
              <w:t>Heroes Foundation</w:t>
            </w:r>
          </w:p>
          <w:p w:rsidR="001E6E3D" w:rsidRDefault="001E6E3D" w:rsidP="00F02C55"/>
          <w:p w:rsidR="00F02C55" w:rsidRDefault="00F02C55" w:rsidP="00F02C55">
            <w:r>
              <w:t>Just Because Foundation</w:t>
            </w:r>
          </w:p>
          <w:p w:rsidR="00841230" w:rsidRDefault="00841230" w:rsidP="00F02C55"/>
          <w:p w:rsidR="00841230" w:rsidRDefault="00841230" w:rsidP="00F02C55"/>
          <w:p w:rsidR="00841230" w:rsidRPr="00333CD3" w:rsidRDefault="00841230" w:rsidP="00841230">
            <w:pPr>
              <w:pStyle w:val="Heading3"/>
            </w:pPr>
            <w:r>
              <w:t>References</w:t>
            </w:r>
          </w:p>
        </w:tc>
      </w:tr>
      <w:tr w:rsidR="00805963" w:rsidRPr="00333CD3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805963" w:rsidRDefault="00805963" w:rsidP="00523479">
            <w:pPr>
              <w:pStyle w:val="Initials"/>
              <w:rPr>
                <w:noProof/>
                <w:lang w:val="en-TT" w:eastAsia="en-TT"/>
              </w:rPr>
            </w:pP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p w:rsidR="00805963" w:rsidRDefault="00841230" w:rsidP="00841230">
            <w:proofErr w:type="spellStart"/>
            <w:r>
              <w:t>Thesha</w:t>
            </w:r>
            <w:proofErr w:type="spellEnd"/>
            <w:r>
              <w:t xml:space="preserve"> Charles • Teacher</w:t>
            </w:r>
            <w:r w:rsidR="001E6E3D">
              <w:t xml:space="preserve"> </w:t>
            </w:r>
            <w:r>
              <w:t xml:space="preserve">• </w:t>
            </w:r>
            <w:r w:rsidR="001E6E3D">
              <w:t>1-868-720-1782</w:t>
            </w:r>
          </w:p>
          <w:p w:rsidR="001E6E3D" w:rsidRDefault="001E6E3D" w:rsidP="00841230"/>
          <w:p w:rsidR="001E6E3D" w:rsidRDefault="001E6E3D" w:rsidP="00841230">
            <w:r>
              <w:t>Brent Gonzales • Financial Advisor• 1-868-372-9040</w:t>
            </w:r>
          </w:p>
          <w:p w:rsidR="001E6E3D" w:rsidRDefault="001E6E3D" w:rsidP="00841230"/>
          <w:p w:rsidR="001E6E3D" w:rsidRPr="00841230" w:rsidRDefault="001E6E3D" w:rsidP="00841230">
            <w:r>
              <w:t>Mikhail Mendoza • Police Officer • 1-868-380-5208</w:t>
            </w:r>
          </w:p>
        </w:tc>
      </w:tr>
    </w:tbl>
    <w:p w:rsidR="00EF7CC9" w:rsidRPr="00333CD3" w:rsidRDefault="00EF7CC9" w:rsidP="00E22E87">
      <w:pPr>
        <w:pStyle w:val="NoSpacing"/>
      </w:pPr>
    </w:p>
    <w:sectPr w:rsidR="00EF7CC9" w:rsidRPr="00333CD3" w:rsidSect="00EF7CC9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F25" w:rsidRDefault="00A17F25" w:rsidP="00713050">
      <w:pPr>
        <w:spacing w:line="240" w:lineRule="auto"/>
      </w:pPr>
      <w:r>
        <w:separator/>
      </w:r>
    </w:p>
  </w:endnote>
  <w:endnote w:type="continuationSeparator" w:id="0">
    <w:p w:rsidR="00A17F25" w:rsidRDefault="00A17F25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3D3C" w:rsidRDefault="007A3D3C" w:rsidP="00217980">
        <w:pPr>
          <w:pStyle w:val="Footer"/>
        </w:pPr>
      </w:p>
      <w:tbl>
        <w:tblPr>
          <w:tblW w:w="2500" w:type="pct"/>
          <w:jc w:val="center"/>
          <w:tblLayout w:type="fixed"/>
          <w:tblLook w:val="04A0" w:firstRow="1" w:lastRow="0" w:firstColumn="1" w:lastColumn="0" w:noHBand="0" w:noVBand="1"/>
        </w:tblPr>
        <w:tblGrid>
          <w:gridCol w:w="2628"/>
          <w:gridCol w:w="2628"/>
        </w:tblGrid>
        <w:tr w:rsidR="007A3D3C" w:rsidTr="003D3681">
          <w:trPr>
            <w:jc w:val="center"/>
          </w:trPr>
          <w:tc>
            <w:tcPr>
              <w:tcW w:w="2628" w:type="dxa"/>
              <w:tcMar>
                <w:top w:w="648" w:type="dxa"/>
                <w:left w:w="115" w:type="dxa"/>
                <w:bottom w:w="0" w:type="dxa"/>
                <w:right w:w="115" w:type="dxa"/>
              </w:tcMar>
            </w:tcPr>
            <w:p w:rsidR="007A3D3C" w:rsidRDefault="007A3D3C" w:rsidP="007A3D3C">
              <w:pPr>
                <w:pStyle w:val="Footer"/>
                <w:jc w:val="left"/>
                <w:rPr>
                  <w:noProof/>
                  <w:lang w:val="en-TT" w:eastAsia="en-TT"/>
                </w:rPr>
              </w:pPr>
              <w:r>
                <w:rPr>
                  <w:noProof/>
                  <w:lang w:val="en-TT" w:eastAsia="en-TT"/>
                </w:rPr>
                <w:t xml:space="preserve">                </w:t>
              </w:r>
              <w:r w:rsidRPr="00CA3DF1">
                <w:rPr>
                  <w:noProof/>
                  <w:lang w:val="en-TT" w:eastAsia="en-TT"/>
                </w:rPr>
                <mc:AlternateContent>
                  <mc:Choice Requires="wpg">
                    <w:drawing>
                      <wp:inline distT="0" distB="0" distL="0" distR="0" wp14:anchorId="6F821292" wp14:editId="6C0F5ECE">
                        <wp:extent cx="329184" cy="329184"/>
                        <wp:effectExtent l="0" t="0" r="0" b="0"/>
                        <wp:docPr id="5" name="Group 102" descr="Email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0" y="0"/>
                                  <a:ext cx="329184" cy="329184"/>
                                  <a:chOff x="0" y="0"/>
                                  <a:chExt cx="734576" cy="734576"/>
                                </a:xfrm>
                              </wpg:grpSpPr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0" y="0"/>
                                    <a:ext cx="734576" cy="73457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EA4E4E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163954" y="245845"/>
                                    <a:ext cx="406667" cy="242889"/>
                                    <a:chOff x="163954" y="245844"/>
                                    <a:chExt cx="727861" cy="434726"/>
                                  </a:xfrm>
                                </wpg:grpSpPr>
                                <wps:wsp>
                                  <wps:cNvPr id="23" name="Freeform 23"/>
                                  <wps:cNvSpPr/>
                                  <wps:spPr>
                                    <a:xfrm flipV="1">
                                      <a:off x="163954" y="471541"/>
                                      <a:ext cx="727861" cy="209029"/>
                                    </a:xfrm>
                                    <a:custGeom>
                                      <a:avLst/>
                                      <a:gdLst>
                                        <a:gd name="connsiteX0" fmla="*/ 315411 w 785097"/>
                                        <a:gd name="connsiteY0" fmla="*/ 218554 h 218554"/>
                                        <a:gd name="connsiteX1" fmla="*/ 392549 w 785097"/>
                                        <a:gd name="connsiteY1" fmla="*/ 165103 h 218554"/>
                                        <a:gd name="connsiteX2" fmla="*/ 469687 w 785097"/>
                                        <a:gd name="connsiteY2" fmla="*/ 218554 h 218554"/>
                                        <a:gd name="connsiteX3" fmla="*/ 785097 w 785097"/>
                                        <a:gd name="connsiteY3" fmla="*/ 0 h 218554"/>
                                        <a:gd name="connsiteX4" fmla="*/ 0 w 785097"/>
                                        <a:gd name="connsiteY4" fmla="*/ 0 h 218554"/>
                                        <a:gd name="connsiteX5" fmla="*/ 315411 w 785097"/>
                                        <a:gd name="connsiteY5" fmla="*/ 218554 h 218554"/>
                                        <a:gd name="connsiteX0" fmla="*/ 287158 w 785097"/>
                                        <a:gd name="connsiteY0" fmla="*/ 209029 h 218554"/>
                                        <a:gd name="connsiteX1" fmla="*/ 392549 w 785097"/>
                                        <a:gd name="connsiteY1" fmla="*/ 165103 h 218554"/>
                                        <a:gd name="connsiteX2" fmla="*/ 469687 w 785097"/>
                                        <a:gd name="connsiteY2" fmla="*/ 218554 h 218554"/>
                                        <a:gd name="connsiteX3" fmla="*/ 785097 w 785097"/>
                                        <a:gd name="connsiteY3" fmla="*/ 0 h 218554"/>
                                        <a:gd name="connsiteX4" fmla="*/ 0 w 785097"/>
                                        <a:gd name="connsiteY4" fmla="*/ 0 h 218554"/>
                                        <a:gd name="connsiteX5" fmla="*/ 287158 w 785097"/>
                                        <a:gd name="connsiteY5" fmla="*/ 209029 h 218554"/>
                                        <a:gd name="connsiteX0" fmla="*/ 287158 w 785097"/>
                                        <a:gd name="connsiteY0" fmla="*/ 209029 h 209029"/>
                                        <a:gd name="connsiteX1" fmla="*/ 392549 w 785097"/>
                                        <a:gd name="connsiteY1" fmla="*/ 165103 h 209029"/>
                                        <a:gd name="connsiteX2" fmla="*/ 500509 w 785097"/>
                                        <a:gd name="connsiteY2" fmla="*/ 209029 h 209029"/>
                                        <a:gd name="connsiteX3" fmla="*/ 785097 w 785097"/>
                                        <a:gd name="connsiteY3" fmla="*/ 0 h 209029"/>
                                        <a:gd name="connsiteX4" fmla="*/ 0 w 785097"/>
                                        <a:gd name="connsiteY4" fmla="*/ 0 h 209029"/>
                                        <a:gd name="connsiteX5" fmla="*/ 287158 w 785097"/>
                                        <a:gd name="connsiteY5" fmla="*/ 209029 h 209029"/>
                                        <a:gd name="connsiteX0" fmla="*/ 287158 w 785097"/>
                                        <a:gd name="connsiteY0" fmla="*/ 209029 h 209029"/>
                                        <a:gd name="connsiteX1" fmla="*/ 397687 w 785097"/>
                                        <a:gd name="connsiteY1" fmla="*/ 134147 h 209029"/>
                                        <a:gd name="connsiteX2" fmla="*/ 500509 w 785097"/>
                                        <a:gd name="connsiteY2" fmla="*/ 209029 h 209029"/>
                                        <a:gd name="connsiteX3" fmla="*/ 785097 w 785097"/>
                                        <a:gd name="connsiteY3" fmla="*/ 0 h 209029"/>
                                        <a:gd name="connsiteX4" fmla="*/ 0 w 785097"/>
                                        <a:gd name="connsiteY4" fmla="*/ 0 h 209029"/>
                                        <a:gd name="connsiteX5" fmla="*/ 287158 w 785097"/>
                                        <a:gd name="connsiteY5" fmla="*/ 209029 h 209029"/>
                                        <a:gd name="connsiteX0" fmla="*/ 287158 w 785097"/>
                                        <a:gd name="connsiteY0" fmla="*/ 209029 h 209029"/>
                                        <a:gd name="connsiteX1" fmla="*/ 387413 w 785097"/>
                                        <a:gd name="connsiteY1" fmla="*/ 122241 h 209029"/>
                                        <a:gd name="connsiteX2" fmla="*/ 500509 w 785097"/>
                                        <a:gd name="connsiteY2" fmla="*/ 209029 h 209029"/>
                                        <a:gd name="connsiteX3" fmla="*/ 785097 w 785097"/>
                                        <a:gd name="connsiteY3" fmla="*/ 0 h 209029"/>
                                        <a:gd name="connsiteX4" fmla="*/ 0 w 785097"/>
                                        <a:gd name="connsiteY4" fmla="*/ 0 h 209029"/>
                                        <a:gd name="connsiteX5" fmla="*/ 287158 w 785097"/>
                                        <a:gd name="connsiteY5" fmla="*/ 209029 h 209029"/>
                                        <a:gd name="connsiteX0" fmla="*/ 287158 w 785097"/>
                                        <a:gd name="connsiteY0" fmla="*/ 209029 h 209029"/>
                                        <a:gd name="connsiteX1" fmla="*/ 392549 w 785097"/>
                                        <a:gd name="connsiteY1" fmla="*/ 138910 h 209029"/>
                                        <a:gd name="connsiteX2" fmla="*/ 500509 w 785097"/>
                                        <a:gd name="connsiteY2" fmla="*/ 209029 h 209029"/>
                                        <a:gd name="connsiteX3" fmla="*/ 785097 w 785097"/>
                                        <a:gd name="connsiteY3" fmla="*/ 0 h 209029"/>
                                        <a:gd name="connsiteX4" fmla="*/ 0 w 785097"/>
                                        <a:gd name="connsiteY4" fmla="*/ 0 h 209029"/>
                                        <a:gd name="connsiteX5" fmla="*/ 287158 w 785097"/>
                                        <a:gd name="connsiteY5" fmla="*/ 209029 h 209029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</a:cxnLst>
                                      <a:rect l="l" t="t" r="r" b="b"/>
                                      <a:pathLst>
                                        <a:path w="785097" h="209029">
                                          <a:moveTo>
                                            <a:pt x="287158" y="209029"/>
                                          </a:moveTo>
                                          <a:lnTo>
                                            <a:pt x="392549" y="138910"/>
                                          </a:lnTo>
                                          <a:lnTo>
                                            <a:pt x="500509" y="209029"/>
                                          </a:lnTo>
                                          <a:lnTo>
                                            <a:pt x="785097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287158" y="209029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" name="Isosceles Triangle 90"/>
                                  <wps:cNvSpPr/>
                                  <wps:spPr>
                                    <a:xfrm rot="5400000" flipV="1">
                                      <a:off x="583899" y="338416"/>
                                      <a:ext cx="372486" cy="243343"/>
                                    </a:xfrm>
                                    <a:custGeom>
                                      <a:avLst/>
                                      <a:gdLst>
                                        <a:gd name="connsiteX0" fmla="*/ 0 w 367724"/>
                                        <a:gd name="connsiteY0" fmla="*/ 252868 h 252868"/>
                                        <a:gd name="connsiteX1" fmla="*/ 183862 w 367724"/>
                                        <a:gd name="connsiteY1" fmla="*/ 0 h 252868"/>
                                        <a:gd name="connsiteX2" fmla="*/ 367724 w 367724"/>
                                        <a:gd name="connsiteY2" fmla="*/ 252868 h 252868"/>
                                        <a:gd name="connsiteX3" fmla="*/ 0 w 367724"/>
                                        <a:gd name="connsiteY3" fmla="*/ 252868 h 252868"/>
                                        <a:gd name="connsiteX0" fmla="*/ 0 w 367724"/>
                                        <a:gd name="connsiteY0" fmla="*/ 240962 h 240962"/>
                                        <a:gd name="connsiteX1" fmla="*/ 183862 w 367724"/>
                                        <a:gd name="connsiteY1" fmla="*/ 0 h 240962"/>
                                        <a:gd name="connsiteX2" fmla="*/ 367724 w 367724"/>
                                        <a:gd name="connsiteY2" fmla="*/ 240962 h 240962"/>
                                        <a:gd name="connsiteX3" fmla="*/ 0 w 367724"/>
                                        <a:gd name="connsiteY3" fmla="*/ 240962 h 240962"/>
                                        <a:gd name="connsiteX0" fmla="*/ 0 w 372486"/>
                                        <a:gd name="connsiteY0" fmla="*/ 240962 h 240962"/>
                                        <a:gd name="connsiteX1" fmla="*/ 183862 w 372486"/>
                                        <a:gd name="connsiteY1" fmla="*/ 0 h 240962"/>
                                        <a:gd name="connsiteX2" fmla="*/ 372486 w 372486"/>
                                        <a:gd name="connsiteY2" fmla="*/ 240962 h 240962"/>
                                        <a:gd name="connsiteX3" fmla="*/ 0 w 372486"/>
                                        <a:gd name="connsiteY3" fmla="*/ 240962 h 240962"/>
                                        <a:gd name="connsiteX0" fmla="*/ 0 w 372486"/>
                                        <a:gd name="connsiteY0" fmla="*/ 243343 h 243343"/>
                                        <a:gd name="connsiteX1" fmla="*/ 179100 w 372486"/>
                                        <a:gd name="connsiteY1" fmla="*/ 0 h 243343"/>
                                        <a:gd name="connsiteX2" fmla="*/ 372486 w 372486"/>
                                        <a:gd name="connsiteY2" fmla="*/ 243343 h 243343"/>
                                        <a:gd name="connsiteX3" fmla="*/ 0 w 372486"/>
                                        <a:gd name="connsiteY3" fmla="*/ 243343 h 24334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72486" h="243343">
                                          <a:moveTo>
                                            <a:pt x="0" y="243343"/>
                                          </a:moveTo>
                                          <a:lnTo>
                                            <a:pt x="179100" y="0"/>
                                          </a:lnTo>
                                          <a:lnTo>
                                            <a:pt x="372486" y="243343"/>
                                          </a:lnTo>
                                          <a:lnTo>
                                            <a:pt x="0" y="2433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5" name="Isosceles Triangle 90"/>
                                  <wps:cNvSpPr/>
                                  <wps:spPr>
                                    <a:xfrm rot="16200000" flipH="1" flipV="1">
                                      <a:off x="99717" y="341263"/>
                                      <a:ext cx="372486" cy="243343"/>
                                    </a:xfrm>
                                    <a:custGeom>
                                      <a:avLst/>
                                      <a:gdLst>
                                        <a:gd name="connsiteX0" fmla="*/ 0 w 367724"/>
                                        <a:gd name="connsiteY0" fmla="*/ 252868 h 252868"/>
                                        <a:gd name="connsiteX1" fmla="*/ 183862 w 367724"/>
                                        <a:gd name="connsiteY1" fmla="*/ 0 h 252868"/>
                                        <a:gd name="connsiteX2" fmla="*/ 367724 w 367724"/>
                                        <a:gd name="connsiteY2" fmla="*/ 252868 h 252868"/>
                                        <a:gd name="connsiteX3" fmla="*/ 0 w 367724"/>
                                        <a:gd name="connsiteY3" fmla="*/ 252868 h 252868"/>
                                        <a:gd name="connsiteX0" fmla="*/ 0 w 367724"/>
                                        <a:gd name="connsiteY0" fmla="*/ 240962 h 240962"/>
                                        <a:gd name="connsiteX1" fmla="*/ 183862 w 367724"/>
                                        <a:gd name="connsiteY1" fmla="*/ 0 h 240962"/>
                                        <a:gd name="connsiteX2" fmla="*/ 367724 w 367724"/>
                                        <a:gd name="connsiteY2" fmla="*/ 240962 h 240962"/>
                                        <a:gd name="connsiteX3" fmla="*/ 0 w 367724"/>
                                        <a:gd name="connsiteY3" fmla="*/ 240962 h 240962"/>
                                        <a:gd name="connsiteX0" fmla="*/ 0 w 372486"/>
                                        <a:gd name="connsiteY0" fmla="*/ 240962 h 240962"/>
                                        <a:gd name="connsiteX1" fmla="*/ 183862 w 372486"/>
                                        <a:gd name="connsiteY1" fmla="*/ 0 h 240962"/>
                                        <a:gd name="connsiteX2" fmla="*/ 372486 w 372486"/>
                                        <a:gd name="connsiteY2" fmla="*/ 240962 h 240962"/>
                                        <a:gd name="connsiteX3" fmla="*/ 0 w 372486"/>
                                        <a:gd name="connsiteY3" fmla="*/ 240962 h 240962"/>
                                        <a:gd name="connsiteX0" fmla="*/ 0 w 372486"/>
                                        <a:gd name="connsiteY0" fmla="*/ 243343 h 243343"/>
                                        <a:gd name="connsiteX1" fmla="*/ 179100 w 372486"/>
                                        <a:gd name="connsiteY1" fmla="*/ 0 h 243343"/>
                                        <a:gd name="connsiteX2" fmla="*/ 372486 w 372486"/>
                                        <a:gd name="connsiteY2" fmla="*/ 243343 h 243343"/>
                                        <a:gd name="connsiteX3" fmla="*/ 0 w 372486"/>
                                        <a:gd name="connsiteY3" fmla="*/ 243343 h 24334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372486" h="243343">
                                          <a:moveTo>
                                            <a:pt x="0" y="243343"/>
                                          </a:moveTo>
                                          <a:lnTo>
                                            <a:pt x="179100" y="0"/>
                                          </a:lnTo>
                                          <a:lnTo>
                                            <a:pt x="372486" y="243343"/>
                                          </a:lnTo>
                                          <a:lnTo>
                                            <a:pt x="0" y="24334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6" name="Isosceles Triangle 26"/>
                                  <wps:cNvSpPr/>
                                  <wps:spPr>
                                    <a:xfrm flipV="1">
                                      <a:off x="168712" y="245844"/>
                                      <a:ext cx="723102" cy="264827"/>
                                    </a:xfrm>
                                    <a:prstGeom prst="triangle">
                                      <a:avLst/>
                                    </a:prstGeom>
                                    <a:solidFill>
                                      <a:sysClr val="windowText" lastClr="000000"/>
                                    </a:solidFill>
                                    <a:ln w="12700" cap="flat" cmpd="sng" algn="ctr">
                                      <a:noFill/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12DF811E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C5t6xUCggAALQ1AAAOAAAAAAAA&#10;AAAAAAAAAC4CAABkcnMvZTJvRG9jLnhtbFBLAQItABQABgAIAAAAIQBoRxvQ2AAAAAMBAAAPAAAA&#10;AAAAAAAAAAAAAGQKAABkcnMvZG93bnJldi54bWxQSwUGAAAAAAQABADzAAAAaQsAAAAA&#10;">
                        <o:lock v:ext="edit" aspectratio="t"/>
                        <v:oval id="Oval 7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O18QA&#10;AADaAAAADwAAAGRycy9kb3ducmV2LnhtbESPQWvCQBSE74X+h+UVvNVNPKikbkKpVAoeRNP2/Mi+&#10;JqHZt2l2m43/3hUEj8PMfMNsisl0YqTBtZYVpPMEBHFldcu1gs/y/XkNwnlkjZ1lUnAmB0X++LDB&#10;TNvARxpPvhYRwi5DBY33fSalqxoy6Oa2J47ejx0M+iiHWuoBQ4SbTi6SZCkNthwXGuzpraHq9/Rv&#10;FPTjV/q360JI99vj99mXq3DY7pWaPU2vLyA8Tf4evrU/tIIVXK/EGyDz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hDtfEAAAA2gAAAA8AAAAAAAAAAAAAAAAAmAIAAGRycy9k&#10;b3ducmV2LnhtbFBLBQYAAAAABAAEAPUAAACJAwAAAAA=&#10;" fillcolor="#ea4e4e" stroked="f" strokeweight="1pt">
                          <v:stroke joinstyle="miter"/>
                        </v:oval>
                        <v:group id="Group 15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<v:shape id="Freeform 23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OAsMQA&#10;AADbAAAADwAAAGRycy9kb3ducmV2LnhtbESPQWvCQBSE70L/w/IKvemmKlKiq5SSqPWgNK33193X&#10;JDT7NmS3mv57VxA8DjPzDbNY9bYRJ+p87VjB8ygBQaydqblU8PWZD19A+IBssHFMCv7Jw2r5MFhg&#10;atyZP+hUhFJECPsUFVQhtKmUXldk0Y9cSxy9H9dZDFF2pTQdniPcNnKcJDNpsea4UGFLbxXp3+LP&#10;KnDcHHI8ar3NbL6e7r6z9/0mU+rpsX+dgwjUh3v41t4aBeMJXL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jgLDEAAAA2wAAAA8AAAAAAAAAAAAAAAAAmAIAAGRycy9k&#10;b3ducmV2LnhtbFBLBQYAAAAABAAEAPUAAACJAwAAAAA=&#10;" path="m287158,209029l392549,138910r107960,70119l785097,,,,287158,209029xe" fillcolor="windowText" stroked="f" strokeweight="1pt">
                            <v:stroke joinstyle="miter"/>
                            <v:path arrowok="t" o:connecttype="custom" o:connectlocs="266223,209029;363931,138910;464020,209029;727861,0;0,0;266223,209029" o:connectangles="0,0,0,0,0,0"/>
                          </v:shape>
    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U4ccA&#10;AADbAAAADwAAAGRycy9kb3ducmV2LnhtbESPQWvCQBSE70L/w/IKXqRuKkUkdSO1UFDEam0P9fbI&#10;vmyC2bchu2rqr+8KgsdhZr5hprPO1uJEra8cK3geJiCIc6crNgp+vj+eJiB8QNZYOyYFf+Rhlj30&#10;pphqd+YvOu2CERHCPkUFZQhNKqXPS7Loh64hjl7hWoshytZI3eI5wm0tR0kylhYrjgslNvReUn7Y&#10;Ha2CfWU2g8th/snb34XZFPPlaj3ZK9V/7N5eQQTqwj18ay+0gtELXL/EHy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jAlOHHAAAA2wAAAA8AAAAAAAAAAAAAAAAAmAIAAGRy&#10;cy9kb3ducmV2LnhtbFBLBQYAAAAABAAEAPUAAACMAwAAAAA=&#10;" path="m,243343l179100,,372486,243343,,243343xe" fillcolor="windowText" stroked="f" strokeweight="1pt">
                            <v:stroke joinstyle="miter"/>
                            <v:path arrowok="t" o:connecttype="custom" o:connectlocs="0,243343;179100,0;372486,243343;0,243343" o:connectangles="0,0,0,0"/>
                          </v:shape>
    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gzcMEA&#10;AADbAAAADwAAAGRycy9kb3ducmV2LnhtbESPS4vCMBSF9wP+h3AFd2Oq4KDVtIgguJPxsXB3aa5N&#10;sbmpTWzrv58MDMzycB4fZ5MPthYdtb5yrGA2TUAQF05XXCq4nPefSxA+IGusHZOCN3nIs9HHBlPt&#10;ev6m7hRKEUfYp6jAhNCkUvrCkEU/dQ1x9O6utRiibEupW+zjuK3lPEm+pMWKI8FgQztDxeP0shFi&#10;nvpa3vA9C7uuea6Ow6VfGKUm42G7BhFoCP/hv/ZBK5gv4PdL/AEy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0YM3DBAAAA2wAAAA8AAAAAAAAAAAAAAAAAmAIAAGRycy9kb3du&#10;cmV2LnhtbFBLBQYAAAAABAAEAPUAAACGAwAAAAA=&#10;" path="m,243343l179100,,372486,243343,,243343xe" fillcolor="windowText" stroked="f" strokeweight="1pt">
                            <v:stroke joinstyle="miter"/>
                            <v:path arrowok="t" o:connecttype="custom" o:connectlocs="0,243343;179100,0;372486,243343;0,243343" o:connectangles="0,0,0,0"/>
                          </v:shape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26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o5/sUA&#10;AADbAAAADwAAAGRycy9kb3ducmV2LnhtbESPQWvCQBSE7wX/w/KEXopumoNIdBURhfZQqBos3p7Z&#10;Z7KafRuyW03/vSsIPQ4z8w0znXe2FldqvXGs4H2YgCAunDZcKsh368EYhA/IGmvHpOCPPMxnvZcp&#10;ZtrdeEPXbShFhLDPUEEVQpNJ6YuKLPqha4ijd3KtxRBlW0rd4i3CbS3TJBlJi4bjQoUNLSsqLttf&#10;q8Dsv8tjSvtjfjCX89vPKiw+d19Kvfa7xQREoC78h5/tD60gHcHjS/w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+jn+xQAAANsAAAAPAAAAAAAAAAAAAAAAAJgCAABkcnMv&#10;ZG93bnJldi54bWxQSwUGAAAAAAQABAD1AAAAigMAAAAA&#10;" fillcolor="windowText" stroked="f" strokeweight="1pt"/>
                        </v:group>
                        <w10:anchorlock/>
                      </v:group>
                    </w:pict>
                  </mc:Fallback>
                </mc:AlternateContent>
              </w:r>
            </w:p>
            <w:p w:rsidR="007A3D3C" w:rsidRDefault="007A3D3C" w:rsidP="007A3D3C">
              <w:pPr>
                <w:pStyle w:val="Footer"/>
                <w:jc w:val="left"/>
              </w:pPr>
            </w:p>
            <w:p w:rsidR="007A3D3C" w:rsidRPr="0000319C" w:rsidRDefault="007A3D3C" w:rsidP="007A3D3C">
              <w:pPr>
                <w:pStyle w:val="Footer"/>
                <w:rPr>
                  <w:sz w:val="18"/>
                  <w:szCs w:val="18"/>
                </w:rPr>
              </w:pPr>
              <w:r w:rsidRPr="0000319C">
                <w:rPr>
                  <w:sz w:val="18"/>
                  <w:szCs w:val="18"/>
                </w:rPr>
                <w:t>deja_steele@hotmail.com</w:t>
              </w:r>
            </w:p>
          </w:tc>
          <w:tc>
            <w:tcPr>
              <w:tcW w:w="2628" w:type="dxa"/>
              <w:tcMar>
                <w:top w:w="648" w:type="dxa"/>
                <w:left w:w="115" w:type="dxa"/>
                <w:bottom w:w="0" w:type="dxa"/>
                <w:right w:w="115" w:type="dxa"/>
              </w:tcMar>
            </w:tcPr>
            <w:p w:rsidR="007A3D3C" w:rsidRDefault="007A3D3C" w:rsidP="007A3D3C">
              <w:pPr>
                <w:pStyle w:val="Footer"/>
              </w:pPr>
              <w:r w:rsidRPr="00C2098A">
                <w:rPr>
                  <w:noProof/>
                  <w:lang w:val="en-TT" w:eastAsia="en-TT"/>
                </w:rPr>
                <mc:AlternateContent>
                  <mc:Choice Requires="wpg">
                    <w:drawing>
                      <wp:inline distT="0" distB="0" distL="0" distR="0" wp14:anchorId="24B4E7AB" wp14:editId="4B285513">
                        <wp:extent cx="329184" cy="329184"/>
                        <wp:effectExtent l="0" t="0" r="13970" b="13970"/>
                        <wp:docPr id="45" name="Group 10" descr="Telephone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0" y="0"/>
                                  <a:ext cx="329184" cy="329184"/>
                                  <a:chOff x="0" y="0"/>
                                  <a:chExt cx="431" cy="431"/>
                                </a:xfrm>
                              </wpg:grpSpPr>
                              <wps:wsp>
                                <wps:cNvPr id="46" name="Circle around telephone symbo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0"/>
                                    <a:ext cx="431" cy="431"/>
                                  </a:xfrm>
                                  <a:custGeom>
                                    <a:avLst/>
                                    <a:gdLst>
                                      <a:gd name="T0" fmla="*/ 1831 w 3451"/>
                                      <a:gd name="T1" fmla="*/ 3 h 3450"/>
                                      <a:gd name="T2" fmla="*/ 2035 w 3451"/>
                                      <a:gd name="T3" fmla="*/ 28 h 3450"/>
                                      <a:gd name="T4" fmla="*/ 2232 w 3451"/>
                                      <a:gd name="T5" fmla="*/ 76 h 3450"/>
                                      <a:gd name="T6" fmla="*/ 2419 w 3451"/>
                                      <a:gd name="T7" fmla="*/ 145 h 3450"/>
                                      <a:gd name="T8" fmla="*/ 2596 w 3451"/>
                                      <a:gd name="T9" fmla="*/ 235 h 3450"/>
                                      <a:gd name="T10" fmla="*/ 2760 w 3451"/>
                                      <a:gd name="T11" fmla="*/ 344 h 3450"/>
                                      <a:gd name="T12" fmla="*/ 2909 w 3451"/>
                                      <a:gd name="T13" fmla="*/ 471 h 3450"/>
                                      <a:gd name="T14" fmla="*/ 3044 w 3451"/>
                                      <a:gd name="T15" fmla="*/ 613 h 3450"/>
                                      <a:gd name="T16" fmla="*/ 3163 w 3451"/>
                                      <a:gd name="T17" fmla="*/ 771 h 3450"/>
                                      <a:gd name="T18" fmla="*/ 3262 w 3451"/>
                                      <a:gd name="T19" fmla="*/ 941 h 3450"/>
                                      <a:gd name="T20" fmla="*/ 3342 w 3451"/>
                                      <a:gd name="T21" fmla="*/ 1123 h 3450"/>
                                      <a:gd name="T22" fmla="*/ 3402 w 3451"/>
                                      <a:gd name="T23" fmla="*/ 1316 h 3450"/>
                                      <a:gd name="T24" fmla="*/ 3438 w 3451"/>
                                      <a:gd name="T25" fmla="*/ 1517 h 3450"/>
                                      <a:gd name="T26" fmla="*/ 3451 w 3451"/>
                                      <a:gd name="T27" fmla="*/ 1725 h 3450"/>
                                      <a:gd name="T28" fmla="*/ 3438 w 3451"/>
                                      <a:gd name="T29" fmla="*/ 1934 h 3450"/>
                                      <a:gd name="T30" fmla="*/ 3402 w 3451"/>
                                      <a:gd name="T31" fmla="*/ 2135 h 3450"/>
                                      <a:gd name="T32" fmla="*/ 3342 w 3451"/>
                                      <a:gd name="T33" fmla="*/ 2327 h 3450"/>
                                      <a:gd name="T34" fmla="*/ 3262 w 3451"/>
                                      <a:gd name="T35" fmla="*/ 2509 h 3450"/>
                                      <a:gd name="T36" fmla="*/ 3163 w 3451"/>
                                      <a:gd name="T37" fmla="*/ 2679 h 3450"/>
                                      <a:gd name="T38" fmla="*/ 3044 w 3451"/>
                                      <a:gd name="T39" fmla="*/ 2836 h 3450"/>
                                      <a:gd name="T40" fmla="*/ 2909 w 3451"/>
                                      <a:gd name="T41" fmla="*/ 2979 h 3450"/>
                                      <a:gd name="T42" fmla="*/ 2760 w 3451"/>
                                      <a:gd name="T43" fmla="*/ 3105 h 3450"/>
                                      <a:gd name="T44" fmla="*/ 2596 w 3451"/>
                                      <a:gd name="T45" fmla="*/ 3214 h 3450"/>
                                      <a:gd name="T46" fmla="*/ 2419 w 3451"/>
                                      <a:gd name="T47" fmla="*/ 3304 h 3450"/>
                                      <a:gd name="T48" fmla="*/ 2232 w 3451"/>
                                      <a:gd name="T49" fmla="*/ 3375 h 3450"/>
                                      <a:gd name="T50" fmla="*/ 2035 w 3451"/>
                                      <a:gd name="T51" fmla="*/ 3422 h 3450"/>
                                      <a:gd name="T52" fmla="*/ 1831 w 3451"/>
                                      <a:gd name="T53" fmla="*/ 3447 h 3450"/>
                                      <a:gd name="T54" fmla="*/ 1620 w 3451"/>
                                      <a:gd name="T55" fmla="*/ 3447 h 3450"/>
                                      <a:gd name="T56" fmla="*/ 1415 w 3451"/>
                                      <a:gd name="T57" fmla="*/ 3422 h 3450"/>
                                      <a:gd name="T58" fmla="*/ 1218 w 3451"/>
                                      <a:gd name="T59" fmla="*/ 3375 h 3450"/>
                                      <a:gd name="T60" fmla="*/ 1031 w 3451"/>
                                      <a:gd name="T61" fmla="*/ 3304 h 3450"/>
                                      <a:gd name="T62" fmla="*/ 855 w 3451"/>
                                      <a:gd name="T63" fmla="*/ 3214 h 3450"/>
                                      <a:gd name="T64" fmla="*/ 690 w 3451"/>
                                      <a:gd name="T65" fmla="*/ 3105 h 3450"/>
                                      <a:gd name="T66" fmla="*/ 540 w 3451"/>
                                      <a:gd name="T67" fmla="*/ 2979 h 3450"/>
                                      <a:gd name="T68" fmla="*/ 405 w 3451"/>
                                      <a:gd name="T69" fmla="*/ 2836 h 3450"/>
                                      <a:gd name="T70" fmla="*/ 288 w 3451"/>
                                      <a:gd name="T71" fmla="*/ 2679 h 3450"/>
                                      <a:gd name="T72" fmla="*/ 189 w 3451"/>
                                      <a:gd name="T73" fmla="*/ 2509 h 3450"/>
                                      <a:gd name="T74" fmla="*/ 108 w 3451"/>
                                      <a:gd name="T75" fmla="*/ 2327 h 3450"/>
                                      <a:gd name="T76" fmla="*/ 49 w 3451"/>
                                      <a:gd name="T77" fmla="*/ 2135 h 3450"/>
                                      <a:gd name="T78" fmla="*/ 13 w 3451"/>
                                      <a:gd name="T79" fmla="*/ 1934 h 3450"/>
                                      <a:gd name="T80" fmla="*/ 0 w 3451"/>
                                      <a:gd name="T81" fmla="*/ 1725 h 3450"/>
                                      <a:gd name="T82" fmla="*/ 13 w 3451"/>
                                      <a:gd name="T83" fmla="*/ 1517 h 3450"/>
                                      <a:gd name="T84" fmla="*/ 49 w 3451"/>
                                      <a:gd name="T85" fmla="*/ 1316 h 3450"/>
                                      <a:gd name="T86" fmla="*/ 108 w 3451"/>
                                      <a:gd name="T87" fmla="*/ 1123 h 3450"/>
                                      <a:gd name="T88" fmla="*/ 189 w 3451"/>
                                      <a:gd name="T89" fmla="*/ 941 h 3450"/>
                                      <a:gd name="T90" fmla="*/ 288 w 3451"/>
                                      <a:gd name="T91" fmla="*/ 771 h 3450"/>
                                      <a:gd name="T92" fmla="*/ 405 w 3451"/>
                                      <a:gd name="T93" fmla="*/ 613 h 3450"/>
                                      <a:gd name="T94" fmla="*/ 540 w 3451"/>
                                      <a:gd name="T95" fmla="*/ 471 h 3450"/>
                                      <a:gd name="T96" fmla="*/ 690 w 3451"/>
                                      <a:gd name="T97" fmla="*/ 344 h 3450"/>
                                      <a:gd name="T98" fmla="*/ 855 w 3451"/>
                                      <a:gd name="T99" fmla="*/ 235 h 3450"/>
                                      <a:gd name="T100" fmla="*/ 1031 w 3451"/>
                                      <a:gd name="T101" fmla="*/ 145 h 3450"/>
                                      <a:gd name="T102" fmla="*/ 1218 w 3451"/>
                                      <a:gd name="T103" fmla="*/ 76 h 3450"/>
                                      <a:gd name="T104" fmla="*/ 1415 w 3451"/>
                                      <a:gd name="T105" fmla="*/ 28 h 3450"/>
                                      <a:gd name="T106" fmla="*/ 1620 w 3451"/>
                                      <a:gd name="T107" fmla="*/ 3 h 3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  <a:cxn ang="0">
                                        <a:pos x="T100" y="T101"/>
                                      </a:cxn>
                                      <a:cxn ang="0">
                                        <a:pos x="T102" y="T103"/>
                                      </a:cxn>
                                      <a:cxn ang="0">
                                        <a:pos x="T104" y="T105"/>
                                      </a:cxn>
                                      <a:cxn ang="0">
                                        <a:pos x="T106" y="T107"/>
                                      </a:cxn>
                                    </a:cxnLst>
                                    <a:rect l="0" t="0" r="r" b="b"/>
                                    <a:pathLst>
                                      <a:path w="3451" h="3450">
                                        <a:moveTo>
                                          <a:pt x="1725" y="0"/>
                                        </a:moveTo>
                                        <a:lnTo>
                                          <a:pt x="1831" y="3"/>
                                        </a:lnTo>
                                        <a:lnTo>
                                          <a:pt x="1933" y="12"/>
                                        </a:lnTo>
                                        <a:lnTo>
                                          <a:pt x="2035" y="28"/>
                                        </a:lnTo>
                                        <a:lnTo>
                                          <a:pt x="2134" y="48"/>
                                        </a:lnTo>
                                        <a:lnTo>
                                          <a:pt x="2232" y="76"/>
                                        </a:lnTo>
                                        <a:lnTo>
                                          <a:pt x="2327" y="108"/>
                                        </a:lnTo>
                                        <a:lnTo>
                                          <a:pt x="2419" y="145"/>
                                        </a:lnTo>
                                        <a:lnTo>
                                          <a:pt x="2509" y="188"/>
                                        </a:lnTo>
                                        <a:lnTo>
                                          <a:pt x="2596" y="235"/>
                                        </a:lnTo>
                                        <a:lnTo>
                                          <a:pt x="2679" y="287"/>
                                        </a:lnTo>
                                        <a:lnTo>
                                          <a:pt x="2760" y="344"/>
                                        </a:lnTo>
                                        <a:lnTo>
                                          <a:pt x="2837" y="406"/>
                                        </a:lnTo>
                                        <a:lnTo>
                                          <a:pt x="2909" y="471"/>
                                        </a:lnTo>
                                        <a:lnTo>
                                          <a:pt x="2979" y="541"/>
                                        </a:lnTo>
                                        <a:lnTo>
                                          <a:pt x="3044" y="613"/>
                                        </a:lnTo>
                                        <a:lnTo>
                                          <a:pt x="3105" y="690"/>
                                        </a:lnTo>
                                        <a:lnTo>
                                          <a:pt x="3163" y="771"/>
                                        </a:lnTo>
                                        <a:lnTo>
                                          <a:pt x="3215" y="854"/>
                                        </a:lnTo>
                                        <a:lnTo>
                                          <a:pt x="3262" y="941"/>
                                        </a:lnTo>
                                        <a:lnTo>
                                          <a:pt x="3305" y="1031"/>
                                        </a:lnTo>
                                        <a:lnTo>
                                          <a:pt x="3342" y="1123"/>
                                        </a:lnTo>
                                        <a:lnTo>
                                          <a:pt x="3374" y="1218"/>
                                        </a:lnTo>
                                        <a:lnTo>
                                          <a:pt x="3402" y="1316"/>
                                        </a:lnTo>
                                        <a:lnTo>
                                          <a:pt x="3422" y="1415"/>
                                        </a:lnTo>
                                        <a:lnTo>
                                          <a:pt x="3438" y="1517"/>
                                        </a:lnTo>
                                        <a:lnTo>
                                          <a:pt x="3447" y="1619"/>
                                        </a:lnTo>
                                        <a:lnTo>
                                          <a:pt x="3451" y="1725"/>
                                        </a:lnTo>
                                        <a:lnTo>
                                          <a:pt x="3447" y="1830"/>
                                        </a:lnTo>
                                        <a:lnTo>
                                          <a:pt x="3438" y="1934"/>
                                        </a:lnTo>
                                        <a:lnTo>
                                          <a:pt x="3422" y="2035"/>
                                        </a:lnTo>
                                        <a:lnTo>
                                          <a:pt x="3402" y="2135"/>
                                        </a:lnTo>
                                        <a:lnTo>
                                          <a:pt x="3374" y="2232"/>
                                        </a:lnTo>
                                        <a:lnTo>
                                          <a:pt x="3342" y="2327"/>
                                        </a:lnTo>
                                        <a:lnTo>
                                          <a:pt x="3305" y="2419"/>
                                        </a:lnTo>
                                        <a:lnTo>
                                          <a:pt x="3262" y="2509"/>
                                        </a:lnTo>
                                        <a:lnTo>
                                          <a:pt x="3215" y="2595"/>
                                        </a:lnTo>
                                        <a:lnTo>
                                          <a:pt x="3163" y="2679"/>
                                        </a:lnTo>
                                        <a:lnTo>
                                          <a:pt x="3105" y="2760"/>
                                        </a:lnTo>
                                        <a:lnTo>
                                          <a:pt x="3044" y="2836"/>
                                        </a:lnTo>
                                        <a:lnTo>
                                          <a:pt x="2979" y="2910"/>
                                        </a:lnTo>
                                        <a:lnTo>
                                          <a:pt x="2909" y="2979"/>
                                        </a:lnTo>
                                        <a:lnTo>
                                          <a:pt x="2837" y="3045"/>
                                        </a:lnTo>
                                        <a:lnTo>
                                          <a:pt x="2760" y="3105"/>
                                        </a:lnTo>
                                        <a:lnTo>
                                          <a:pt x="2679" y="3162"/>
                                        </a:lnTo>
                                        <a:lnTo>
                                          <a:pt x="2596" y="3214"/>
                                        </a:lnTo>
                                        <a:lnTo>
                                          <a:pt x="2509" y="3261"/>
                                        </a:lnTo>
                                        <a:lnTo>
                                          <a:pt x="2419" y="3304"/>
                                        </a:lnTo>
                                        <a:lnTo>
                                          <a:pt x="2327" y="3342"/>
                                        </a:lnTo>
                                        <a:lnTo>
                                          <a:pt x="2232" y="3375"/>
                                        </a:lnTo>
                                        <a:lnTo>
                                          <a:pt x="2134" y="3401"/>
                                        </a:lnTo>
                                        <a:lnTo>
                                          <a:pt x="2035" y="3422"/>
                                        </a:lnTo>
                                        <a:lnTo>
                                          <a:pt x="1933" y="3437"/>
                                        </a:lnTo>
                                        <a:lnTo>
                                          <a:pt x="1831" y="3447"/>
                                        </a:lnTo>
                                        <a:lnTo>
                                          <a:pt x="1725" y="3450"/>
                                        </a:lnTo>
                                        <a:lnTo>
                                          <a:pt x="1620" y="3447"/>
                                        </a:lnTo>
                                        <a:lnTo>
                                          <a:pt x="1516" y="3437"/>
                                        </a:lnTo>
                                        <a:lnTo>
                                          <a:pt x="1415" y="3422"/>
                                        </a:lnTo>
                                        <a:lnTo>
                                          <a:pt x="1315" y="3401"/>
                                        </a:lnTo>
                                        <a:lnTo>
                                          <a:pt x="1218" y="3375"/>
                                        </a:lnTo>
                                        <a:lnTo>
                                          <a:pt x="1123" y="3342"/>
                                        </a:lnTo>
                                        <a:lnTo>
                                          <a:pt x="1031" y="3304"/>
                                        </a:lnTo>
                                        <a:lnTo>
                                          <a:pt x="941" y="3261"/>
                                        </a:lnTo>
                                        <a:lnTo>
                                          <a:pt x="855" y="3214"/>
                                        </a:lnTo>
                                        <a:lnTo>
                                          <a:pt x="771" y="3162"/>
                                        </a:lnTo>
                                        <a:lnTo>
                                          <a:pt x="690" y="3105"/>
                                        </a:lnTo>
                                        <a:lnTo>
                                          <a:pt x="614" y="3045"/>
                                        </a:lnTo>
                                        <a:lnTo>
                                          <a:pt x="540" y="2979"/>
                                        </a:lnTo>
                                        <a:lnTo>
                                          <a:pt x="471" y="2910"/>
                                        </a:lnTo>
                                        <a:lnTo>
                                          <a:pt x="405" y="2836"/>
                                        </a:lnTo>
                                        <a:lnTo>
                                          <a:pt x="345" y="2760"/>
                                        </a:lnTo>
                                        <a:lnTo>
                                          <a:pt x="288" y="2679"/>
                                        </a:lnTo>
                                        <a:lnTo>
                                          <a:pt x="236" y="2595"/>
                                        </a:lnTo>
                                        <a:lnTo>
                                          <a:pt x="189" y="2509"/>
                                        </a:lnTo>
                                        <a:lnTo>
                                          <a:pt x="146" y="2419"/>
                                        </a:lnTo>
                                        <a:lnTo>
                                          <a:pt x="108" y="2327"/>
                                        </a:lnTo>
                                        <a:lnTo>
                                          <a:pt x="75" y="2232"/>
                                        </a:lnTo>
                                        <a:lnTo>
                                          <a:pt x="49" y="2135"/>
                                        </a:lnTo>
                                        <a:lnTo>
                                          <a:pt x="28" y="2035"/>
                                        </a:lnTo>
                                        <a:lnTo>
                                          <a:pt x="13" y="1934"/>
                                        </a:lnTo>
                                        <a:lnTo>
                                          <a:pt x="3" y="1830"/>
                                        </a:lnTo>
                                        <a:lnTo>
                                          <a:pt x="0" y="1725"/>
                                        </a:lnTo>
                                        <a:lnTo>
                                          <a:pt x="3" y="1619"/>
                                        </a:lnTo>
                                        <a:lnTo>
                                          <a:pt x="13" y="1517"/>
                                        </a:lnTo>
                                        <a:lnTo>
                                          <a:pt x="28" y="1415"/>
                                        </a:lnTo>
                                        <a:lnTo>
                                          <a:pt x="49" y="1316"/>
                                        </a:lnTo>
                                        <a:lnTo>
                                          <a:pt x="75" y="1218"/>
                                        </a:lnTo>
                                        <a:lnTo>
                                          <a:pt x="108" y="1123"/>
                                        </a:lnTo>
                                        <a:lnTo>
                                          <a:pt x="146" y="1031"/>
                                        </a:lnTo>
                                        <a:lnTo>
                                          <a:pt x="189" y="941"/>
                                        </a:lnTo>
                                        <a:lnTo>
                                          <a:pt x="236" y="854"/>
                                        </a:lnTo>
                                        <a:lnTo>
                                          <a:pt x="288" y="771"/>
                                        </a:lnTo>
                                        <a:lnTo>
                                          <a:pt x="345" y="690"/>
                                        </a:lnTo>
                                        <a:lnTo>
                                          <a:pt x="405" y="613"/>
                                        </a:lnTo>
                                        <a:lnTo>
                                          <a:pt x="471" y="541"/>
                                        </a:lnTo>
                                        <a:lnTo>
                                          <a:pt x="540" y="471"/>
                                        </a:lnTo>
                                        <a:lnTo>
                                          <a:pt x="614" y="406"/>
                                        </a:lnTo>
                                        <a:lnTo>
                                          <a:pt x="690" y="344"/>
                                        </a:lnTo>
                                        <a:lnTo>
                                          <a:pt x="771" y="287"/>
                                        </a:lnTo>
                                        <a:lnTo>
                                          <a:pt x="855" y="235"/>
                                        </a:lnTo>
                                        <a:lnTo>
                                          <a:pt x="941" y="188"/>
                                        </a:lnTo>
                                        <a:lnTo>
                                          <a:pt x="1031" y="145"/>
                                        </a:lnTo>
                                        <a:lnTo>
                                          <a:pt x="1123" y="108"/>
                                        </a:lnTo>
                                        <a:lnTo>
                                          <a:pt x="1218" y="76"/>
                                        </a:lnTo>
                                        <a:lnTo>
                                          <a:pt x="1315" y="48"/>
                                        </a:lnTo>
                                        <a:lnTo>
                                          <a:pt x="1415" y="28"/>
                                        </a:lnTo>
                                        <a:lnTo>
                                          <a:pt x="1516" y="12"/>
                                        </a:lnTo>
                                        <a:lnTo>
                                          <a:pt x="1620" y="3"/>
                                        </a:lnTo>
                                        <a:lnTo>
                                          <a:pt x="172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EA4E4E"/>
                                  </a:solidFill>
                                  <a:ln w="0">
                                    <a:solidFill>
                                      <a:srgbClr val="EA4E4E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Telephone symbol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97" y="95"/>
                                    <a:ext cx="237" cy="238"/>
                                  </a:xfrm>
                                  <a:custGeom>
                                    <a:avLst/>
                                    <a:gdLst>
                                      <a:gd name="T0" fmla="*/ 709 w 1894"/>
                                      <a:gd name="T1" fmla="*/ 495 h 1896"/>
                                      <a:gd name="T2" fmla="*/ 653 w 1894"/>
                                      <a:gd name="T3" fmla="*/ 560 h 1896"/>
                                      <a:gd name="T4" fmla="*/ 593 w 1894"/>
                                      <a:gd name="T5" fmla="*/ 617 h 1896"/>
                                      <a:gd name="T6" fmla="*/ 527 w 1894"/>
                                      <a:gd name="T7" fmla="*/ 661 h 1896"/>
                                      <a:gd name="T8" fmla="*/ 500 w 1894"/>
                                      <a:gd name="T9" fmla="*/ 691 h 1896"/>
                                      <a:gd name="T10" fmla="*/ 524 w 1894"/>
                                      <a:gd name="T11" fmla="*/ 733 h 1896"/>
                                      <a:gd name="T12" fmla="*/ 559 w 1894"/>
                                      <a:gd name="T13" fmla="*/ 789 h 1896"/>
                                      <a:gd name="T14" fmla="*/ 608 w 1894"/>
                                      <a:gd name="T15" fmla="*/ 860 h 1896"/>
                                      <a:gd name="T16" fmla="*/ 668 w 1894"/>
                                      <a:gd name="T17" fmla="*/ 938 h 1896"/>
                                      <a:gd name="T18" fmla="*/ 741 w 1894"/>
                                      <a:gd name="T19" fmla="*/ 1024 h 1896"/>
                                      <a:gd name="T20" fmla="*/ 825 w 1894"/>
                                      <a:gd name="T21" fmla="*/ 1113 h 1896"/>
                                      <a:gd name="T22" fmla="*/ 923 w 1894"/>
                                      <a:gd name="T23" fmla="*/ 1202 h 1896"/>
                                      <a:gd name="T24" fmla="*/ 1033 w 1894"/>
                                      <a:gd name="T25" fmla="*/ 1289 h 1896"/>
                                      <a:gd name="T26" fmla="*/ 1155 w 1894"/>
                                      <a:gd name="T27" fmla="*/ 1371 h 1896"/>
                                      <a:gd name="T28" fmla="*/ 1241 w 1894"/>
                                      <a:gd name="T29" fmla="*/ 1369 h 1896"/>
                                      <a:gd name="T30" fmla="*/ 1295 w 1894"/>
                                      <a:gd name="T31" fmla="*/ 1291 h 1896"/>
                                      <a:gd name="T32" fmla="*/ 1364 w 1894"/>
                                      <a:gd name="T33" fmla="*/ 1220 h 1896"/>
                                      <a:gd name="T34" fmla="*/ 1894 w 1894"/>
                                      <a:gd name="T35" fmla="*/ 1594 h 1896"/>
                                      <a:gd name="T36" fmla="*/ 1856 w 1894"/>
                                      <a:gd name="T37" fmla="*/ 1640 h 1896"/>
                                      <a:gd name="T38" fmla="*/ 1808 w 1894"/>
                                      <a:gd name="T39" fmla="*/ 1686 h 1896"/>
                                      <a:gd name="T40" fmla="*/ 1752 w 1894"/>
                                      <a:gd name="T41" fmla="*/ 1730 h 1896"/>
                                      <a:gd name="T42" fmla="*/ 1694 w 1894"/>
                                      <a:gd name="T43" fmla="*/ 1771 h 1896"/>
                                      <a:gd name="T44" fmla="*/ 1636 w 1894"/>
                                      <a:gd name="T45" fmla="*/ 1808 h 1896"/>
                                      <a:gd name="T46" fmla="*/ 1582 w 1894"/>
                                      <a:gd name="T47" fmla="*/ 1841 h 1896"/>
                                      <a:gd name="T48" fmla="*/ 1536 w 1894"/>
                                      <a:gd name="T49" fmla="*/ 1867 h 1896"/>
                                      <a:gd name="T50" fmla="*/ 1502 w 1894"/>
                                      <a:gd name="T51" fmla="*/ 1885 h 1896"/>
                                      <a:gd name="T52" fmla="*/ 1483 w 1894"/>
                                      <a:gd name="T53" fmla="*/ 1895 h 1896"/>
                                      <a:gd name="T54" fmla="*/ 1439 w 1894"/>
                                      <a:gd name="T55" fmla="*/ 1881 h 1896"/>
                                      <a:gd name="T56" fmla="*/ 1352 w 1894"/>
                                      <a:gd name="T57" fmla="*/ 1847 h 1896"/>
                                      <a:gd name="T58" fmla="*/ 1257 w 1894"/>
                                      <a:gd name="T59" fmla="*/ 1808 h 1896"/>
                                      <a:gd name="T60" fmla="*/ 1157 w 1894"/>
                                      <a:gd name="T61" fmla="*/ 1763 h 1896"/>
                                      <a:gd name="T62" fmla="*/ 1053 w 1894"/>
                                      <a:gd name="T63" fmla="*/ 1712 h 1896"/>
                                      <a:gd name="T64" fmla="*/ 945 w 1894"/>
                                      <a:gd name="T65" fmla="*/ 1652 h 1896"/>
                                      <a:gd name="T66" fmla="*/ 835 w 1894"/>
                                      <a:gd name="T67" fmla="*/ 1583 h 1896"/>
                                      <a:gd name="T68" fmla="*/ 724 w 1894"/>
                                      <a:gd name="T69" fmla="*/ 1503 h 1896"/>
                                      <a:gd name="T70" fmla="*/ 615 w 1894"/>
                                      <a:gd name="T71" fmla="*/ 1409 h 1896"/>
                                      <a:gd name="T72" fmla="*/ 506 w 1894"/>
                                      <a:gd name="T73" fmla="*/ 1304 h 1896"/>
                                      <a:gd name="T74" fmla="*/ 401 w 1894"/>
                                      <a:gd name="T75" fmla="*/ 1182 h 1896"/>
                                      <a:gd name="T76" fmla="*/ 301 w 1894"/>
                                      <a:gd name="T77" fmla="*/ 1045 h 1896"/>
                                      <a:gd name="T78" fmla="*/ 205 w 1894"/>
                                      <a:gd name="T79" fmla="*/ 891 h 1896"/>
                                      <a:gd name="T80" fmla="*/ 117 w 1894"/>
                                      <a:gd name="T81" fmla="*/ 718 h 1896"/>
                                      <a:gd name="T82" fmla="*/ 37 w 1894"/>
                                      <a:gd name="T83" fmla="*/ 526 h 1896"/>
                                      <a:gd name="T84" fmla="*/ 32 w 1894"/>
                                      <a:gd name="T85" fmla="*/ 356 h 1896"/>
                                      <a:gd name="T86" fmla="*/ 93 w 1894"/>
                                      <a:gd name="T87" fmla="*/ 246 h 1896"/>
                                      <a:gd name="T88" fmla="*/ 151 w 1894"/>
                                      <a:gd name="T89" fmla="*/ 159 h 1896"/>
                                      <a:gd name="T90" fmla="*/ 203 w 1894"/>
                                      <a:gd name="T91" fmla="*/ 92 h 1896"/>
                                      <a:gd name="T92" fmla="*/ 245 w 1894"/>
                                      <a:gd name="T93" fmla="*/ 45 h 1896"/>
                                      <a:gd name="T94" fmla="*/ 277 w 1894"/>
                                      <a:gd name="T95" fmla="*/ 16 h 1896"/>
                                      <a:gd name="T96" fmla="*/ 293 w 1894"/>
                                      <a:gd name="T97" fmla="*/ 1 h 18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</a:cxnLst>
                                    <a:rect l="0" t="0" r="r" b="b"/>
                                    <a:pathLst>
                                      <a:path w="1894" h="1896">
                                        <a:moveTo>
                                          <a:pt x="295" y="0"/>
                                        </a:moveTo>
                                        <a:lnTo>
                                          <a:pt x="709" y="495"/>
                                        </a:lnTo>
                                        <a:lnTo>
                                          <a:pt x="682" y="529"/>
                                        </a:lnTo>
                                        <a:lnTo>
                                          <a:pt x="653" y="560"/>
                                        </a:lnTo>
                                        <a:lnTo>
                                          <a:pt x="623" y="589"/>
                                        </a:lnTo>
                                        <a:lnTo>
                                          <a:pt x="593" y="617"/>
                                        </a:lnTo>
                                        <a:lnTo>
                                          <a:pt x="560" y="641"/>
                                        </a:lnTo>
                                        <a:lnTo>
                                          <a:pt x="527" y="661"/>
                                        </a:lnTo>
                                        <a:lnTo>
                                          <a:pt x="492" y="676"/>
                                        </a:lnTo>
                                        <a:lnTo>
                                          <a:pt x="500" y="691"/>
                                        </a:lnTo>
                                        <a:lnTo>
                                          <a:pt x="510" y="710"/>
                                        </a:lnTo>
                                        <a:lnTo>
                                          <a:pt x="524" y="733"/>
                                        </a:lnTo>
                                        <a:lnTo>
                                          <a:pt x="541" y="759"/>
                                        </a:lnTo>
                                        <a:lnTo>
                                          <a:pt x="559" y="789"/>
                                        </a:lnTo>
                                        <a:lnTo>
                                          <a:pt x="582" y="823"/>
                                        </a:lnTo>
                                        <a:lnTo>
                                          <a:pt x="608" y="860"/>
                                        </a:lnTo>
                                        <a:lnTo>
                                          <a:pt x="637" y="898"/>
                                        </a:lnTo>
                                        <a:lnTo>
                                          <a:pt x="668" y="938"/>
                                        </a:lnTo>
                                        <a:lnTo>
                                          <a:pt x="703" y="980"/>
                                        </a:lnTo>
                                        <a:lnTo>
                                          <a:pt x="741" y="1024"/>
                                        </a:lnTo>
                                        <a:lnTo>
                                          <a:pt x="781" y="1068"/>
                                        </a:lnTo>
                                        <a:lnTo>
                                          <a:pt x="825" y="1113"/>
                                        </a:lnTo>
                                        <a:lnTo>
                                          <a:pt x="873" y="1158"/>
                                        </a:lnTo>
                                        <a:lnTo>
                                          <a:pt x="923" y="1202"/>
                                        </a:lnTo>
                                        <a:lnTo>
                                          <a:pt x="976" y="1246"/>
                                        </a:lnTo>
                                        <a:lnTo>
                                          <a:pt x="1033" y="1289"/>
                                        </a:lnTo>
                                        <a:lnTo>
                                          <a:pt x="1092" y="1331"/>
                                        </a:lnTo>
                                        <a:lnTo>
                                          <a:pt x="1155" y="1371"/>
                                        </a:lnTo>
                                        <a:lnTo>
                                          <a:pt x="1220" y="1408"/>
                                        </a:lnTo>
                                        <a:lnTo>
                                          <a:pt x="1241" y="1369"/>
                                        </a:lnTo>
                                        <a:lnTo>
                                          <a:pt x="1266" y="1330"/>
                                        </a:lnTo>
                                        <a:lnTo>
                                          <a:pt x="1295" y="1291"/>
                                        </a:lnTo>
                                        <a:lnTo>
                                          <a:pt x="1328" y="1254"/>
                                        </a:lnTo>
                                        <a:lnTo>
                                          <a:pt x="1364" y="1220"/>
                                        </a:lnTo>
                                        <a:lnTo>
                                          <a:pt x="1401" y="1188"/>
                                        </a:lnTo>
                                        <a:lnTo>
                                          <a:pt x="1894" y="1594"/>
                                        </a:lnTo>
                                        <a:lnTo>
                                          <a:pt x="1877" y="1617"/>
                                        </a:lnTo>
                                        <a:lnTo>
                                          <a:pt x="1856" y="1640"/>
                                        </a:lnTo>
                                        <a:lnTo>
                                          <a:pt x="1833" y="1663"/>
                                        </a:lnTo>
                                        <a:lnTo>
                                          <a:pt x="1808" y="1686"/>
                                        </a:lnTo>
                                        <a:lnTo>
                                          <a:pt x="1780" y="1708"/>
                                        </a:lnTo>
                                        <a:lnTo>
                                          <a:pt x="1752" y="1730"/>
                                        </a:lnTo>
                                        <a:lnTo>
                                          <a:pt x="1723" y="1751"/>
                                        </a:lnTo>
                                        <a:lnTo>
                                          <a:pt x="1694" y="1771"/>
                                        </a:lnTo>
                                        <a:lnTo>
                                          <a:pt x="1664" y="1791"/>
                                        </a:lnTo>
                                        <a:lnTo>
                                          <a:pt x="1636" y="1808"/>
                                        </a:lnTo>
                                        <a:lnTo>
                                          <a:pt x="1608" y="1825"/>
                                        </a:lnTo>
                                        <a:lnTo>
                                          <a:pt x="1582" y="1841"/>
                                        </a:lnTo>
                                        <a:lnTo>
                                          <a:pt x="1557" y="1855"/>
                                        </a:lnTo>
                                        <a:lnTo>
                                          <a:pt x="1536" y="1867"/>
                                        </a:lnTo>
                                        <a:lnTo>
                                          <a:pt x="1518" y="1878"/>
                                        </a:lnTo>
                                        <a:lnTo>
                                          <a:pt x="1502" y="1885"/>
                                        </a:lnTo>
                                        <a:lnTo>
                                          <a:pt x="1490" y="1891"/>
                                        </a:lnTo>
                                        <a:lnTo>
                                          <a:pt x="1483" y="1895"/>
                                        </a:lnTo>
                                        <a:lnTo>
                                          <a:pt x="1480" y="1896"/>
                                        </a:lnTo>
                                        <a:lnTo>
                                          <a:pt x="1439" y="1881"/>
                                        </a:lnTo>
                                        <a:lnTo>
                                          <a:pt x="1396" y="1864"/>
                                        </a:lnTo>
                                        <a:lnTo>
                                          <a:pt x="1352" y="1847"/>
                                        </a:lnTo>
                                        <a:lnTo>
                                          <a:pt x="1305" y="1828"/>
                                        </a:lnTo>
                                        <a:lnTo>
                                          <a:pt x="1257" y="1808"/>
                                        </a:lnTo>
                                        <a:lnTo>
                                          <a:pt x="1208" y="1786"/>
                                        </a:lnTo>
                                        <a:lnTo>
                                          <a:pt x="1157" y="1763"/>
                                        </a:lnTo>
                                        <a:lnTo>
                                          <a:pt x="1105" y="1739"/>
                                        </a:lnTo>
                                        <a:lnTo>
                                          <a:pt x="1053" y="1712"/>
                                        </a:lnTo>
                                        <a:lnTo>
                                          <a:pt x="999" y="1684"/>
                                        </a:lnTo>
                                        <a:lnTo>
                                          <a:pt x="945" y="1652"/>
                                        </a:lnTo>
                                        <a:lnTo>
                                          <a:pt x="890" y="1619"/>
                                        </a:lnTo>
                                        <a:lnTo>
                                          <a:pt x="835" y="1583"/>
                                        </a:lnTo>
                                        <a:lnTo>
                                          <a:pt x="779" y="1545"/>
                                        </a:lnTo>
                                        <a:lnTo>
                                          <a:pt x="724" y="1503"/>
                                        </a:lnTo>
                                        <a:lnTo>
                                          <a:pt x="669" y="1458"/>
                                        </a:lnTo>
                                        <a:lnTo>
                                          <a:pt x="615" y="1409"/>
                                        </a:lnTo>
                                        <a:lnTo>
                                          <a:pt x="560" y="1358"/>
                                        </a:lnTo>
                                        <a:lnTo>
                                          <a:pt x="506" y="1304"/>
                                        </a:lnTo>
                                        <a:lnTo>
                                          <a:pt x="454" y="1245"/>
                                        </a:lnTo>
                                        <a:lnTo>
                                          <a:pt x="401" y="1182"/>
                                        </a:lnTo>
                                        <a:lnTo>
                                          <a:pt x="350" y="1116"/>
                                        </a:lnTo>
                                        <a:lnTo>
                                          <a:pt x="301" y="1045"/>
                                        </a:lnTo>
                                        <a:lnTo>
                                          <a:pt x="253" y="971"/>
                                        </a:lnTo>
                                        <a:lnTo>
                                          <a:pt x="205" y="891"/>
                                        </a:lnTo>
                                        <a:lnTo>
                                          <a:pt x="160" y="807"/>
                                        </a:lnTo>
                                        <a:lnTo>
                                          <a:pt x="117" y="718"/>
                                        </a:lnTo>
                                        <a:lnTo>
                                          <a:pt x="77" y="624"/>
                                        </a:lnTo>
                                        <a:lnTo>
                                          <a:pt x="37" y="526"/>
                                        </a:lnTo>
                                        <a:lnTo>
                                          <a:pt x="0" y="421"/>
                                        </a:lnTo>
                                        <a:lnTo>
                                          <a:pt x="32" y="356"/>
                                        </a:lnTo>
                                        <a:lnTo>
                                          <a:pt x="63" y="298"/>
                                        </a:lnTo>
                                        <a:lnTo>
                                          <a:pt x="93" y="246"/>
                                        </a:lnTo>
                                        <a:lnTo>
                                          <a:pt x="123" y="200"/>
                                        </a:lnTo>
                                        <a:lnTo>
                                          <a:pt x="151" y="159"/>
                                        </a:lnTo>
                                        <a:lnTo>
                                          <a:pt x="178" y="122"/>
                                        </a:lnTo>
                                        <a:lnTo>
                                          <a:pt x="203" y="92"/>
                                        </a:lnTo>
                                        <a:lnTo>
                                          <a:pt x="225" y="66"/>
                                        </a:lnTo>
                                        <a:lnTo>
                                          <a:pt x="245" y="45"/>
                                        </a:lnTo>
                                        <a:lnTo>
                                          <a:pt x="263" y="28"/>
                                        </a:lnTo>
                                        <a:lnTo>
                                          <a:pt x="277" y="16"/>
                                        </a:lnTo>
                                        <a:lnTo>
                                          <a:pt x="287" y="6"/>
                                        </a:lnTo>
                                        <a:lnTo>
                                          <a:pt x="293" y="1"/>
                                        </a:lnTo>
                                        <a:lnTo>
                                          <a:pt x="29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0000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4CE496EB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">
                        <o:lock v:ext="edit" aspectratio="t"/>
    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iQ+sQA&#10;AADbAAAADwAAAGRycy9kb3ducmV2LnhtbESPT2sCMRTE74LfITyhN81aylJWo6gg9GKhWvT63Dz3&#10;j5uXNYnutp++KRR6HGbmN8x82ZtGPMj5yrKC6SQBQZxbXXGh4POwHb+C8AFZY2OZFHyRh+ViOJhj&#10;pm3HH/TYh0JECPsMFZQhtJmUPi/JoJ/Yljh6F+sMhihdIbXDLsJNI5+TJJUGK44LJba0KSm/7u9G&#10;wbG+pMfp+27rTufmQLfvem26WqmnUb+agQjUh//wX/tNK3hJ4fdL/AFy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4kPrEAAAA2wAAAA8AAAAAAAAAAAAAAAAAmAIAAGRycy9k&#10;b3ducmV2LnhtbFBLBQYAAAAABAAEAPUAAACJ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" strokecolor="#ea4e4e" strokeweight="0">
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</v:shape>
    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TKG8UA&#10;AADbAAAADwAAAGRycy9kb3ducmV2LnhtbESPQWvCQBSE74X+h+UVehGzaSsmRFdpS0UPelDzAx7Z&#10;ZxLMvg27W03/vSsIPQ4z8w0zXw6mExdyvrWs4C1JQRBXVrdcKyiPq3EOwgdkjZ1lUvBHHpaL56c5&#10;FtpeeU+XQ6hFhLAvUEETQl9I6auGDPrE9sTRO1lnMETpaqkdXiPcdPI9TafSYMtxocGevhuqzodf&#10;o2Akd+f1pPyQud5+/UzzkLn9KlPq9WX4nIEINIT/8KO90QomGdy/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1Mob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</v:shape>
                        <w10:anchorlock/>
                      </v:group>
                    </w:pict>
                  </mc:Fallback>
                </mc:AlternateContent>
              </w:r>
            </w:p>
            <w:p w:rsidR="007A3D3C" w:rsidRDefault="007A3D3C" w:rsidP="007A3D3C">
              <w:pPr>
                <w:pStyle w:val="Footer"/>
              </w:pPr>
            </w:p>
            <w:p w:rsidR="007A3D3C" w:rsidRDefault="007A3D3C" w:rsidP="007A3D3C">
              <w:pPr>
                <w:pStyle w:val="Footer"/>
              </w:pPr>
              <w:r>
                <w:t>1-868-327-2491</w:t>
              </w:r>
            </w:p>
          </w:tc>
        </w:tr>
        <w:tr w:rsidR="007A3D3C" w:rsidRPr="00C2098A" w:rsidTr="003D3681">
          <w:trPr>
            <w:jc w:val="center"/>
          </w:trPr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p w:rsidR="007A3D3C" w:rsidRPr="00CA3DF1" w:rsidRDefault="007A3D3C" w:rsidP="007A3D3C">
              <w:pPr>
                <w:pStyle w:val="Footer"/>
              </w:pPr>
              <w:sdt>
                <w:sdtPr>
                  <w:alias w:val="Email:"/>
                  <w:tag w:val="Email:"/>
                  <w:id w:val="502703791"/>
                  <w:placeholder>
                    <w:docPart w:val="DA4B1290BD4943B8AB99F4EDFD83943A"/>
                  </w:placeholder>
                  <w:showingPlcHdr/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r>
                    <w:t>Email</w:t>
                  </w:r>
                </w:sdtContent>
              </w:sdt>
            </w:p>
          </w:tc>
          <w:tc>
            <w:tcPr>
              <w:tcW w:w="2628" w:type="dxa"/>
              <w:tcMar>
                <w:top w:w="144" w:type="dxa"/>
                <w:left w:w="115" w:type="dxa"/>
                <w:right w:w="115" w:type="dxa"/>
              </w:tcMar>
            </w:tcPr>
            <w:sdt>
              <w:sdtPr>
                <w:alias w:val="Telephone:"/>
                <w:tag w:val="Telephone:"/>
                <w:id w:val="-104662828"/>
                <w:placeholder>
                  <w:docPart w:val="2298CE24BD414BE6A7BE962C9D7B4536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p w:rsidR="007A3D3C" w:rsidRPr="00C2098A" w:rsidRDefault="007A3D3C" w:rsidP="007A3D3C">
                  <w:pPr>
                    <w:pStyle w:val="Footer"/>
                  </w:pPr>
                  <w:r>
                    <w:t>Telephone</w:t>
                  </w:r>
                </w:p>
              </w:sdtContent>
            </w:sdt>
          </w:tc>
        </w:tr>
      </w:tbl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E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500" w:type="pct"/>
      <w:jc w:val="center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</w:tblGrid>
    <w:tr w:rsidR="0000319C" w:rsidTr="0000319C">
      <w:trPr>
        <w:jc w:val="center"/>
      </w:trPr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0319C" w:rsidRDefault="0000319C" w:rsidP="0000319C">
          <w:pPr>
            <w:pStyle w:val="Footer"/>
            <w:jc w:val="left"/>
            <w:rPr>
              <w:noProof/>
              <w:lang w:val="en-TT" w:eastAsia="en-TT"/>
            </w:rPr>
          </w:pPr>
          <w:r>
            <w:rPr>
              <w:noProof/>
              <w:lang w:val="en-TT" w:eastAsia="en-TT"/>
            </w:rPr>
            <w:t xml:space="preserve">                </w:t>
          </w:r>
          <w:r w:rsidRPr="00CA3DF1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7E0ED057" wp14:editId="195B90D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23AED6D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U+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YYilPi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FepMAA&#10;AADbAAAADwAAAGRycy9kb3ducmV2LnhtbERPz2vCMBS+D/Y/hDfwMmxqYUOqUcpg4EHcVsXzo3m2&#10;Yc1Ll8Ra//vlMNjx4/u93k62FyP5YBwrWGQ5COLGacOtgtPxfb4EESKyxt4xKbhTgO3m8WGNpXY3&#10;/qKxjq1IIRxKVNDFOJRShqYjiyFzA3HiLs5bjAn6VmqPtxRue1nk+au0aDg1dDjQW0fNd321Cp69&#10;rCZ/eJE/bFvzsd9ZU32elZo9TdUKRKQp/ov/3DutoEh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AFepMAAAADbAAAADwAAAAAAAAAAAAAAAACYAgAAZHJzL2Rvd25y&#10;ZXYueG1sUEsFBgAAAAAEAAQA9QAAAIUD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shape id="Freeform 30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9URcEA&#10;AADbAAAADwAAAGRycy9kb3ducmV2LnhtbERPz2vCMBS+D/wfwhN2W9M5EOlMZUyceps6tx4fzVtb&#10;2rxkTdTuvzcHwePH93u+GEwnztT7xrKC5yQFQVxa3XCl4OuwepqB8AFZY2eZFPyTh0U+ephjpu2F&#10;d3Teh0rEEPYZKqhDcJmUvqzJoE+sI47cr+0Nhgj7SuoeLzHcdHKSplNpsOHYUKOj95rKdn8yClzB&#10;Xfv5zce/4/pjKduJK9Y/W6Uex8PbK4hAQ7iLb+6NVvAS18cv8QfI/A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vVEX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0pMQA&#10;AADbAAAADwAAAGRycy9kb3ducmV2LnhtbESPzWrDMBCE74W8g9hCLyWR0zYmOJZDKE3JNX+Q3BZr&#10;YzuVVsZSY/ftq0Ihx2FmvmHy5WCNuFHnG8cKppMEBHHpdMOVgsN+PZ6D8AFZo3FMCn7Iw7IYPeSY&#10;adfzlm67UIkIYZ+hgjqENpPSlzVZ9BPXEkfv4jqLIcqukrrDPsKtkS9JkkqLDceFGlt6r6n82n1b&#10;Bafn86fpdboxH1dzclt9fEtna6WeHofVAkSgIdzD/+2NVvA6hb8v8Qf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dKT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FcUA&#10;AADbAAAADwAAAGRycy9kb3ducmV2LnhtbESPQWvCQBSE70L/w/IEL6IbFUVTV9GAIEIP2qJ4e2Rf&#10;k2D2bZpdTfz3XaHQ4zAz3zDLdWtK8aDaFZYVjIYRCOLU6oIzBV+fu8EchPPIGkvLpOBJDtart84S&#10;Y20bPtLj5DMRIOxiVJB7X8VSujQng25oK+LgfdvaoA+yzqSusQlwU8pxFM2kwYLDQo4VJTmlt9Pd&#10;KLj0m1n5c51Oz0mybY8j97E5PBdK9brt5h2Ep9b/h//ae61gMobX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KAVxQAAANsAAAAPAAAAAAAAAAAAAAAAAJgCAABkcnMv&#10;ZG93bnJldi54bWxQSwUGAAAAAAQABAD1AAAAigM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MOBcEA&#10;AADbAAAADwAAAGRycy9kb3ducmV2LnhtbESPQWvCQBSE7wX/w/IEb3VjAlWiq1hB6FXb3h/Z1yS4&#10;+zbubpPUX+8WBI/DzHzDbHajNaInH1rHChbzDARx5XTLtYKvz+PrCkSIyBqNY1LwRwF228nLBkvt&#10;Bj5Rf461SBAOJSpoYuxKKUPVkMUwdx1x8n6ctxiT9LXUHocEt0bmWfYmLbacFhrs6NBQdTn/WgXv&#10;y2ElL985L4dblvu8MMW1N0rNpuN+DSLSGJ/hR/tDKygK+P+SfoD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jDgXBAAAA2wAAAA8AAAAAAAAAAAAAAAAAmAIAAGRycy9kb3du&#10;cmV2LnhtbFBLBQYAAAAABAAEAPUAAACGAw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  <w:p w:rsidR="0000319C" w:rsidRDefault="0000319C" w:rsidP="0000319C">
          <w:pPr>
            <w:pStyle w:val="Footer"/>
            <w:jc w:val="left"/>
          </w:pPr>
        </w:p>
        <w:p w:rsidR="0000319C" w:rsidRPr="0000319C" w:rsidRDefault="0000319C" w:rsidP="0000319C">
          <w:pPr>
            <w:pStyle w:val="Footer"/>
            <w:rPr>
              <w:sz w:val="18"/>
              <w:szCs w:val="18"/>
            </w:rPr>
          </w:pPr>
          <w:r w:rsidRPr="0000319C">
            <w:rPr>
              <w:sz w:val="18"/>
              <w:szCs w:val="18"/>
            </w:rPr>
            <w:t>deja_steele@hotmail.com</w:t>
          </w:r>
        </w:p>
      </w:tc>
      <w:tc>
        <w:tcPr>
          <w:tcW w:w="2628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00319C" w:rsidRDefault="0000319C" w:rsidP="00217980">
          <w:pPr>
            <w:pStyle w:val="Footer"/>
          </w:pPr>
          <w:r w:rsidRPr="00C2098A">
            <w:rPr>
              <w:noProof/>
              <w:lang w:val="en-TT" w:eastAsia="en-TT"/>
            </w:rPr>
            <mc:AlternateContent>
              <mc:Choice Requires="wpg">
                <w:drawing>
                  <wp:inline distT="0" distB="0" distL="0" distR="0" wp14:anchorId="68CF7B77" wp14:editId="7AC06064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2A3F7A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rbR8AA&#10;AADbAAAADwAAAGRycy9kb3ducmV2LnhtbERPTWvCQBC9C/6HZYTedKOlNqSuIkJpeymYhp6H7JgE&#10;szMxuybpv+8eCj0+3vfuMLlWDdT7RtjAepWAIi7FNlwZKL5elykoH5AttsJk4Ic8HPbz2Q4zKyOf&#10;achDpWII+wwN1CF0mda+rMmhX0lHHLmL9A5DhH2lbY9jDHet3iTJVjtsODbU2NGppvKa350BW1p6&#10;kre7fLj02X2fbsmn6MKYh8V0fAEVaAr/4j/3uzXwGMfGL/EH6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drbR8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GIj8UA&#10;AADbAAAADwAAAGRycy9kb3ducmV2LnhtbESPQWvCQBSE7wX/w/IEL6XZqEXTmFVaqdSDHrT+gEf2&#10;NQlm34bdVdN/7wqFHoeZ+YYpVr1pxZWcbywrGCcpCOLS6oYrBafvzUsGwgdkja1lUvBLHlbLwVOB&#10;ubY3PtD1GCoRIexzVFCH0OVS+rImgz6xHXH0fqwzGKJ0ldQObxFuWjlJ05k02HBcqLGjdU3l+Xgx&#10;Cp7l/vz1eprKTO8+PmdZmLvDZq7UaNi/L0AE6sN/+K+91Qqmb/D4En+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iPxQAAANsAAAAPAAAAAAAAAAAAAAAAAJgCAABkcnMv&#10;ZG93bnJldi54bWxQSwUGAAAAAAQABAD1AAAAigM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  <w:p w:rsidR="0000319C" w:rsidRDefault="0000319C" w:rsidP="00217980">
          <w:pPr>
            <w:pStyle w:val="Footer"/>
          </w:pPr>
        </w:p>
        <w:p w:rsidR="0000319C" w:rsidRDefault="0000319C" w:rsidP="00217980">
          <w:pPr>
            <w:pStyle w:val="Footer"/>
          </w:pPr>
          <w:r>
            <w:t>1-868-327-2491</w:t>
          </w:r>
        </w:p>
      </w:tc>
    </w:tr>
    <w:tr w:rsidR="0000319C" w:rsidTr="0000319C">
      <w:trPr>
        <w:jc w:val="center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00319C" w:rsidRPr="00CA3DF1" w:rsidRDefault="0000319C" w:rsidP="003C5528">
          <w:pPr>
            <w:pStyle w:val="Footer"/>
          </w:pPr>
          <w:sdt>
            <w:sdtPr>
              <w:alias w:val="Email:"/>
              <w:tag w:val="Email:"/>
              <w:id w:val="-1689822732"/>
              <w:placeholder>
                <w:docPart w:val="2981976A664B4A0186B67124F1262817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Content>
              <w:r>
                <w:t>Email</w:t>
              </w:r>
            </w:sdtContent>
          </w:sdt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389655527"/>
            <w:placeholder>
              <w:docPart w:val="FB0E028D37E54B8693FF400621931FCF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Content>
            <w:p w:rsidR="0000319C" w:rsidRPr="00C2098A" w:rsidRDefault="0000319C" w:rsidP="00217980">
              <w:pPr>
                <w:pStyle w:val="Footer"/>
              </w:pPr>
              <w:r>
                <w:t>Telephone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F25" w:rsidRDefault="00A17F25" w:rsidP="00713050">
      <w:pPr>
        <w:spacing w:line="240" w:lineRule="auto"/>
      </w:pPr>
      <w:r>
        <w:separator/>
      </w:r>
    </w:p>
  </w:footnote>
  <w:footnote w:type="continuationSeparator" w:id="0">
    <w:p w:rsidR="00A17F25" w:rsidRDefault="00A17F25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TT" w:eastAsia="en-TT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2732FB63" wp14:editId="69E2D1B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descr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5DED227" id="Group 3" o:spid="_x0000_s1026" alt="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oNa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ekoNa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Va6MUA&#10;AADbAAAADwAAAGRycy9kb3ducmV2LnhtbESPQWvCQBSE7wX/w/KE3pqNhla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VroxQAAANsAAAAPAAAAAAAAAAAAAAAAAJgCAABkcnMv&#10;ZG93bnJldi54bWxQSwUGAAAAAAQABAD1AAAAigM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93+8YA&#10;AADbAAAADwAAAGRycy9kb3ducmV2LnhtbESPQWvCQBSE74L/YXmCt7qxklKiq4hWKVhbGgult0f2&#10;NQlm34bd1aT/vlsoeBxm5htmsepNI67kfG1ZwXSSgCAurK65VPBx2t09gvABWWNjmRT8kIfVcjhY&#10;YKZtx+90zUMpIoR9hgqqENpMSl9UZNBPbEscvW/rDIYoXSm1wy7CTSPvk+RBGqw5LlTY0qai4pxf&#10;jIKXz9fzzKX77dvx6dDlySyt88OXUuNRv56DCNSHW/i//awVpC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93+8YAAADbAAAADwAAAAAAAAAAAAAAAACYAgAAZHJz&#10;L2Rvd25yZXYueG1sUEsFBgAAAAAEAAQA9QAAAIsD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ej8MYA&#10;AADbAAAADwAAAGRycy9kb3ducmV2LnhtbESPT0sDMRTE7wW/Q3gFL2Kz9R+yNi2rYim9iFXo9bl5&#10;3SxuXkISu9t++kYQehxm5jfMbDHYTuwpxNaxgumkAEFcO91yo+Dr8+36EURMyBo7x6TgQBEW84vR&#10;DEvtev6g/SY1IkM4lqjApORLKWNtyGKcOE+cvZ0LFlOWoZE6YJ/htpM3RfEgLbacFwx6ejFU/2x+&#10;rYLj9+vzVeVvl+vQL6d+W5ntexqUuhwP1ROIREM6h//bK63g/g7+vuQfIOc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ej8MYAAADbAAAADwAAAAAAAAAAAAAAAACYAgAAZHJz&#10;L2Rvd25yZXYueG1sUEsFBgAAAAAEAAQA9QAAAIsD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-1659604841"/>
              <w:placeholder>
                <w:docPart w:val="5B1590AC06D1449A8B795A387420080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F02C55">
                <w:t>D S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F02C55">
            <w:trPr>
              <w:trHeight w:hRule="exact" w:val="1157"/>
            </w:trPr>
            <w:tc>
              <w:tcPr>
                <w:tcW w:w="6055" w:type="dxa"/>
                <w:vAlign w:val="center"/>
              </w:tcPr>
              <w:p w:rsidR="007A3D3C" w:rsidRDefault="00A17F25" w:rsidP="007A3D3C">
                <w:pPr>
                  <w:pStyle w:val="Heading1"/>
                  <w:outlineLvl w:val="0"/>
                </w:pPr>
                <w:sdt>
                  <w:sdtPr>
                    <w:alias w:val="Your Name:"/>
                    <w:tag w:val="Your Name:"/>
                    <w:id w:val="-1167866379"/>
                    <w:placeholder>
                      <w:docPart w:val="011828FE939C450BB5867C02A76758BD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805963">
                      <w:t>deja steele</w:t>
                    </w:r>
                  </w:sdtContent>
                </w:sdt>
              </w:p>
              <w:p w:rsidR="001A5CA9" w:rsidRDefault="00E12C60" w:rsidP="007A3D3C">
                <w:pPr>
                  <w:pStyle w:val="Heading1"/>
                </w:pPr>
                <w:r>
                  <w:t xml:space="preserve"> </w:t>
                </w:r>
                <w:sdt>
                  <w:sdtPr>
                    <w:rPr>
                      <w:sz w:val="20"/>
                      <w:szCs w:val="20"/>
                    </w:rPr>
                    <w:alias w:val="Link to other online properties:"/>
                    <w:tag w:val="Link to other online properties:"/>
                    <w:id w:val="-1229059816"/>
                    <w:placeholder>
                      <w:docPart w:val="5E1569325F8848A0AD3FE1960FF828CB"/>
                    </w:placeholder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7A3D3C" w:rsidRPr="007A3D3C">
                      <w:rPr>
                        <w:sz w:val="20"/>
                        <w:szCs w:val="20"/>
                      </w:rPr>
                      <w:t>#233 Melborune drive</w:t>
                    </w:r>
                    <w:r w:rsidR="0000319C" w:rsidRPr="007A3D3C">
                      <w:rPr>
                        <w:sz w:val="20"/>
                        <w:szCs w:val="20"/>
                      </w:rPr>
                      <w:t xml:space="preserve"> balmoral park, edinburgh 500, chaguanas.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0B1888"/>
    <w:multiLevelType w:val="hybridMultilevel"/>
    <w:tmpl w:val="A65A42F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281BCF"/>
    <w:multiLevelType w:val="hybridMultilevel"/>
    <w:tmpl w:val="B716547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963"/>
    <w:rsid w:val="0000319C"/>
    <w:rsid w:val="00091382"/>
    <w:rsid w:val="000A6E62"/>
    <w:rsid w:val="000B0619"/>
    <w:rsid w:val="000B61CA"/>
    <w:rsid w:val="000F7610"/>
    <w:rsid w:val="00114ED7"/>
    <w:rsid w:val="00140B0E"/>
    <w:rsid w:val="00143184"/>
    <w:rsid w:val="001A5CA9"/>
    <w:rsid w:val="001B2AC1"/>
    <w:rsid w:val="001B403A"/>
    <w:rsid w:val="001D7339"/>
    <w:rsid w:val="001E6E3D"/>
    <w:rsid w:val="00217980"/>
    <w:rsid w:val="00271662"/>
    <w:rsid w:val="0027404F"/>
    <w:rsid w:val="00293B83"/>
    <w:rsid w:val="002B091C"/>
    <w:rsid w:val="002B3AEA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4077FB"/>
    <w:rsid w:val="00424DD9"/>
    <w:rsid w:val="0046104A"/>
    <w:rsid w:val="004717C5"/>
    <w:rsid w:val="004B3EFF"/>
    <w:rsid w:val="00523479"/>
    <w:rsid w:val="00543DB7"/>
    <w:rsid w:val="005729B0"/>
    <w:rsid w:val="005861D0"/>
    <w:rsid w:val="00641630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A3D3C"/>
    <w:rsid w:val="007D2696"/>
    <w:rsid w:val="00805963"/>
    <w:rsid w:val="00811117"/>
    <w:rsid w:val="00825FCD"/>
    <w:rsid w:val="00841146"/>
    <w:rsid w:val="00841230"/>
    <w:rsid w:val="0088504C"/>
    <w:rsid w:val="0089382B"/>
    <w:rsid w:val="008A1907"/>
    <w:rsid w:val="008C6BCA"/>
    <w:rsid w:val="008C7B50"/>
    <w:rsid w:val="009B3C40"/>
    <w:rsid w:val="00A17F25"/>
    <w:rsid w:val="00A42540"/>
    <w:rsid w:val="00A50939"/>
    <w:rsid w:val="00AA6A40"/>
    <w:rsid w:val="00B5664D"/>
    <w:rsid w:val="00BA5B40"/>
    <w:rsid w:val="00BD0206"/>
    <w:rsid w:val="00C2098A"/>
    <w:rsid w:val="00C5444A"/>
    <w:rsid w:val="00C612DA"/>
    <w:rsid w:val="00C7741E"/>
    <w:rsid w:val="00C875AB"/>
    <w:rsid w:val="00CA3DF1"/>
    <w:rsid w:val="00CA4581"/>
    <w:rsid w:val="00CE18D5"/>
    <w:rsid w:val="00D04109"/>
    <w:rsid w:val="00DD6416"/>
    <w:rsid w:val="00DF4E0A"/>
    <w:rsid w:val="00E02DCD"/>
    <w:rsid w:val="00E12C60"/>
    <w:rsid w:val="00E22E87"/>
    <w:rsid w:val="00E57630"/>
    <w:rsid w:val="00E86C2B"/>
    <w:rsid w:val="00EF7CC9"/>
    <w:rsid w:val="00F02C55"/>
    <w:rsid w:val="00F207C0"/>
    <w:rsid w:val="00F20AE5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9DDB01B-2FAD-4330-B796-940DAADC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41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wn%20steele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B4423597E3346DA90B35CE21074E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10CAC-DF9A-4D71-A03B-A50CA12381D2}"/>
      </w:docPartPr>
      <w:docPartBody>
        <w:p w:rsidR="00000000" w:rsidRDefault="00A039AF">
          <w:pPr>
            <w:pStyle w:val="5B4423597E3346DA90B35CE21074E2C0"/>
          </w:pPr>
          <w:r w:rsidRPr="00333CD3">
            <w:t>YN</w:t>
          </w:r>
        </w:p>
      </w:docPartBody>
    </w:docPart>
    <w:docPart>
      <w:docPartPr>
        <w:name w:val="EFAF41B99D4341419611C200FDA45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509DA-9781-4722-A797-8166099A05CC}"/>
      </w:docPartPr>
      <w:docPartBody>
        <w:p w:rsidR="00000000" w:rsidRDefault="00A039AF">
          <w:pPr>
            <w:pStyle w:val="EFAF41B99D4341419611C200FDA458E7"/>
          </w:pPr>
          <w:r>
            <w:t>Objective</w:t>
          </w:r>
        </w:p>
      </w:docPartBody>
    </w:docPart>
    <w:docPart>
      <w:docPartPr>
        <w:name w:val="30EF023AACEA43BCA3C70EE513FCE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D71AB-9504-426B-8BAF-E56FD06F9E0A}"/>
      </w:docPartPr>
      <w:docPartBody>
        <w:p w:rsidR="00000000" w:rsidRDefault="00A039AF">
          <w:pPr>
            <w:pStyle w:val="30EF023AACEA43BCA3C70EE513FCE543"/>
          </w:pPr>
          <w:r>
            <w:t>Your Name</w:t>
          </w:r>
        </w:p>
      </w:docPartBody>
    </w:docPart>
    <w:docPart>
      <w:docPartPr>
        <w:name w:val="B44189AE56ED42ACACD3E2979339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56F1E-7898-4DE0-ADC0-71383DAF195C}"/>
      </w:docPartPr>
      <w:docPartBody>
        <w:p w:rsidR="00000000" w:rsidRDefault="00A039AF">
          <w:pPr>
            <w:pStyle w:val="B44189AE56ED42ACACD3E2979339EB9E"/>
          </w:pPr>
          <w:r w:rsidRPr="00333CD3">
            <w:t>Link to other online properties: Portfolio/Website/Blog</w:t>
          </w:r>
        </w:p>
      </w:docPartBody>
    </w:docPart>
    <w:docPart>
      <w:docPartPr>
        <w:name w:val="64C15055B4924629837FFDE0FEB47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29351-0E0F-4D0C-876E-604DE0EE65D9}"/>
      </w:docPartPr>
      <w:docPartBody>
        <w:p w:rsidR="00000000" w:rsidRDefault="00A039AF">
          <w:pPr>
            <w:pStyle w:val="64C15055B4924629837FFDE0FEB47152"/>
          </w:pPr>
          <w:r w:rsidRPr="00333CD3">
            <w:t>Experience</w:t>
          </w:r>
        </w:p>
      </w:docPartBody>
    </w:docPart>
    <w:docPart>
      <w:docPartPr>
        <w:name w:val="D230A75A14364FA89A963393F8F96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AF19F-76FB-4E51-AA7D-7CE59E7C1202}"/>
      </w:docPartPr>
      <w:docPartBody>
        <w:p w:rsidR="00000000" w:rsidRDefault="00A039AF">
          <w:pPr>
            <w:pStyle w:val="D230A75A14364FA89A963393F8F96AAC"/>
          </w:pPr>
          <w:r w:rsidRPr="00333CD3">
            <w:t>Education</w:t>
          </w:r>
        </w:p>
      </w:docPartBody>
    </w:docPart>
    <w:docPart>
      <w:docPartPr>
        <w:name w:val="2981976A664B4A0186B67124F126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8F487-2F09-4921-876D-20F453F59E84}"/>
      </w:docPartPr>
      <w:docPartBody>
        <w:p w:rsidR="00000000" w:rsidRDefault="00B63AB7" w:rsidP="00B63AB7">
          <w:pPr>
            <w:pStyle w:val="2981976A664B4A0186B67124F1262817"/>
          </w:pPr>
          <w:r w:rsidRPr="00333CD3">
            <w:t>Date Earned</w:t>
          </w:r>
        </w:p>
      </w:docPartBody>
    </w:docPart>
    <w:docPart>
      <w:docPartPr>
        <w:name w:val="FB0E028D37E54B8693FF400621931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3DC84-B844-41C0-A022-DD016BAAC0EC}"/>
      </w:docPartPr>
      <w:docPartBody>
        <w:p w:rsidR="00000000" w:rsidRDefault="00B63AB7" w:rsidP="00B63AB7">
          <w:pPr>
            <w:pStyle w:val="FB0E028D37E54B8693FF400621931FCF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5B1590AC06D1449A8B795A3874200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CECED-694F-4B39-A770-8105F0D6E84B}"/>
      </w:docPartPr>
      <w:docPartBody>
        <w:p w:rsidR="00000000" w:rsidRDefault="00B63AB7" w:rsidP="00B63AB7">
          <w:pPr>
            <w:pStyle w:val="5B1590AC06D1449A8B795A3874200809"/>
          </w:pPr>
          <w:r w:rsidRPr="00333CD3">
            <w:t>Date Earned</w:t>
          </w:r>
        </w:p>
      </w:docPartBody>
    </w:docPart>
    <w:docPart>
      <w:docPartPr>
        <w:name w:val="011828FE939C450BB5867C02A7675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3CDFA-B8B3-4911-9EA4-8BD49434F610}"/>
      </w:docPartPr>
      <w:docPartBody>
        <w:p w:rsidR="00000000" w:rsidRDefault="00B63AB7" w:rsidP="00B63AB7">
          <w:pPr>
            <w:pStyle w:val="011828FE939C450BB5867C02A76758BD"/>
          </w:pPr>
          <w:r w:rsidRPr="00333CD3">
            <w:t>School</w:t>
          </w:r>
        </w:p>
      </w:docPartBody>
    </w:docPart>
    <w:docPart>
      <w:docPartPr>
        <w:name w:val="5E1569325F8848A0AD3FE1960FF82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E9C62-0AA7-47E0-91D8-6CEFC353B523}"/>
      </w:docPartPr>
      <w:docPartBody>
        <w:p w:rsidR="00000000" w:rsidRDefault="00B63AB7" w:rsidP="00B63AB7">
          <w:pPr>
            <w:pStyle w:val="5E1569325F8848A0AD3FE1960FF828CB"/>
          </w:pPr>
          <w:r w:rsidRPr="00333CD3">
            <w:t>Date Earned</w:t>
          </w:r>
        </w:p>
      </w:docPartBody>
    </w:docPart>
    <w:docPart>
      <w:docPartPr>
        <w:name w:val="DA4B1290BD4943B8AB99F4EDFD83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6B4F-4688-4679-AAA3-5559ABDF9900}"/>
      </w:docPartPr>
      <w:docPartBody>
        <w:p w:rsidR="00000000" w:rsidRDefault="00B63AB7" w:rsidP="00B63AB7">
          <w:pPr>
            <w:pStyle w:val="DA4B1290BD4943B8AB99F4EDFD83943A"/>
          </w:pPr>
          <w:r w:rsidRPr="00333CD3">
            <w:t>Date Earned</w:t>
          </w:r>
        </w:p>
      </w:docPartBody>
    </w:docPart>
    <w:docPart>
      <w:docPartPr>
        <w:name w:val="2298CE24BD414BE6A7BE962C9D7B4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EB213-D551-410E-B255-CDE2548D0A78}"/>
      </w:docPartPr>
      <w:docPartBody>
        <w:p w:rsidR="00000000" w:rsidRDefault="00B63AB7" w:rsidP="00B63AB7">
          <w:pPr>
            <w:pStyle w:val="2298CE24BD414BE6A7BE962C9D7B4536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AB7"/>
    <w:rsid w:val="00A039AF"/>
    <w:rsid w:val="00B6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4423597E3346DA90B35CE21074E2C0">
    <w:name w:val="5B4423597E3346DA90B35CE21074E2C0"/>
  </w:style>
  <w:style w:type="paragraph" w:customStyle="1" w:styleId="EFAF41B99D4341419611C200FDA458E7">
    <w:name w:val="EFAF41B99D4341419611C200FDA458E7"/>
  </w:style>
  <w:style w:type="paragraph" w:customStyle="1" w:styleId="D562FC3A83EB4DAD8A597922AC492ECA">
    <w:name w:val="D562FC3A83EB4DAD8A597922AC492ECA"/>
  </w:style>
  <w:style w:type="paragraph" w:customStyle="1" w:styleId="9811AC470EB84075BA87B43F601A9B17">
    <w:name w:val="9811AC470EB84075BA87B43F601A9B17"/>
  </w:style>
  <w:style w:type="paragraph" w:customStyle="1" w:styleId="876214478B4145FF9EB9B855296AFACB">
    <w:name w:val="876214478B4145FF9EB9B855296AFACB"/>
  </w:style>
  <w:style w:type="paragraph" w:customStyle="1" w:styleId="30EF023AACEA43BCA3C70EE513FCE543">
    <w:name w:val="30EF023AACEA43BCA3C70EE513FCE543"/>
  </w:style>
  <w:style w:type="paragraph" w:customStyle="1" w:styleId="EDC52E9D1DD34BFBAA37B3EFD7554215">
    <w:name w:val="EDC52E9D1DD34BFBAA37B3EFD7554215"/>
  </w:style>
  <w:style w:type="paragraph" w:customStyle="1" w:styleId="B44189AE56ED42ACACD3E2979339EB9E">
    <w:name w:val="B44189AE56ED42ACACD3E2979339EB9E"/>
  </w:style>
  <w:style w:type="paragraph" w:customStyle="1" w:styleId="64C15055B4924629837FFDE0FEB47152">
    <w:name w:val="64C15055B4924629837FFDE0FEB47152"/>
  </w:style>
  <w:style w:type="paragraph" w:customStyle="1" w:styleId="0384C731A13F4463A4E90D104FDB77D3">
    <w:name w:val="0384C731A13F4463A4E90D104FDB77D3"/>
  </w:style>
  <w:style w:type="paragraph" w:customStyle="1" w:styleId="562DF01C2E68441E8C9615727CCEDA24">
    <w:name w:val="562DF01C2E68441E8C9615727CCEDA24"/>
  </w:style>
  <w:style w:type="paragraph" w:customStyle="1" w:styleId="686C1B4938C04C5C99A59839048C4CDF">
    <w:name w:val="686C1B4938C04C5C99A59839048C4CDF"/>
  </w:style>
  <w:style w:type="paragraph" w:customStyle="1" w:styleId="3D07A96695C14B1C88800EF7BC96003A">
    <w:name w:val="3D07A96695C14B1C88800EF7BC96003A"/>
  </w:style>
  <w:style w:type="paragraph" w:customStyle="1" w:styleId="B8AD8F8E8C964D468ACD86A41A110557">
    <w:name w:val="B8AD8F8E8C964D468ACD86A41A110557"/>
  </w:style>
  <w:style w:type="paragraph" w:customStyle="1" w:styleId="466C357429064AA8ADF593E2CBCE1E54">
    <w:name w:val="466C357429064AA8ADF593E2CBCE1E54"/>
  </w:style>
  <w:style w:type="paragraph" w:customStyle="1" w:styleId="5F858B743C1D46C6A988E79E7BA79FBF">
    <w:name w:val="5F858B743C1D46C6A988E79E7BA79FBF"/>
  </w:style>
  <w:style w:type="paragraph" w:customStyle="1" w:styleId="2FADFD920E054D3A8836D7FE129691D3">
    <w:name w:val="2FADFD920E054D3A8836D7FE129691D3"/>
  </w:style>
  <w:style w:type="paragraph" w:customStyle="1" w:styleId="D230A75A14364FA89A963393F8F96AAC">
    <w:name w:val="D230A75A14364FA89A963393F8F96AAC"/>
  </w:style>
  <w:style w:type="paragraph" w:customStyle="1" w:styleId="00821C24B9B440C08A50D7243A48EDB9">
    <w:name w:val="00821C24B9B440C08A50D7243A48EDB9"/>
  </w:style>
  <w:style w:type="paragraph" w:customStyle="1" w:styleId="56D5B3A7B7224BFDAEB302F11B2A8A15">
    <w:name w:val="56D5B3A7B7224BFDAEB302F11B2A8A15"/>
  </w:style>
  <w:style w:type="paragraph" w:customStyle="1" w:styleId="01F74E3E325D46509B87BBDA3A38030D">
    <w:name w:val="01F74E3E325D46509B87BBDA3A38030D"/>
  </w:style>
  <w:style w:type="paragraph" w:customStyle="1" w:styleId="55DFBCFB1D2146EE828E7CC4D907ECD4">
    <w:name w:val="55DFBCFB1D2146EE828E7CC4D907ECD4"/>
  </w:style>
  <w:style w:type="paragraph" w:customStyle="1" w:styleId="87C5728905494B0BA13E663911C648E0">
    <w:name w:val="87C5728905494B0BA13E663911C648E0"/>
  </w:style>
  <w:style w:type="paragraph" w:customStyle="1" w:styleId="9C61AF1B9EB84B85B73AB24CEAAD40A8">
    <w:name w:val="9C61AF1B9EB84B85B73AB24CEAAD40A8"/>
  </w:style>
  <w:style w:type="paragraph" w:customStyle="1" w:styleId="02455C8A5FD3428799A9C8085CF28194">
    <w:name w:val="02455C8A5FD3428799A9C8085CF28194"/>
  </w:style>
  <w:style w:type="paragraph" w:customStyle="1" w:styleId="28876823528B47109EBC1715D66CD04C">
    <w:name w:val="28876823528B47109EBC1715D66CD04C"/>
  </w:style>
  <w:style w:type="paragraph" w:customStyle="1" w:styleId="2F6EF407E2D5411DAC3710D371854114">
    <w:name w:val="2F6EF407E2D5411DAC3710D371854114"/>
  </w:style>
  <w:style w:type="paragraph" w:customStyle="1" w:styleId="ACECBA82569E4E329A51DE0750246DB9">
    <w:name w:val="ACECBA82569E4E329A51DE0750246DB9"/>
  </w:style>
  <w:style w:type="paragraph" w:customStyle="1" w:styleId="53E45DC58433493086DC7CAF4DDF5275">
    <w:name w:val="53E45DC58433493086DC7CAF4DDF5275"/>
    <w:rsid w:val="00B63AB7"/>
  </w:style>
  <w:style w:type="paragraph" w:customStyle="1" w:styleId="A4FB0F480D2A4208B9693B0C3E9C185B">
    <w:name w:val="A4FB0F480D2A4208B9693B0C3E9C185B"/>
    <w:rsid w:val="00B63AB7"/>
  </w:style>
  <w:style w:type="paragraph" w:customStyle="1" w:styleId="2981976A664B4A0186B67124F1262817">
    <w:name w:val="2981976A664B4A0186B67124F1262817"/>
    <w:rsid w:val="00B63AB7"/>
  </w:style>
  <w:style w:type="paragraph" w:customStyle="1" w:styleId="FB0E028D37E54B8693FF400621931FCF">
    <w:name w:val="FB0E028D37E54B8693FF400621931FCF"/>
    <w:rsid w:val="00B63AB7"/>
  </w:style>
  <w:style w:type="paragraph" w:customStyle="1" w:styleId="15595396DFA54CE9BBCABBA2949F0CBD">
    <w:name w:val="15595396DFA54CE9BBCABBA2949F0CBD"/>
    <w:rsid w:val="00B63AB7"/>
  </w:style>
  <w:style w:type="paragraph" w:customStyle="1" w:styleId="84ED2F31F44E411E97FEB1F9725B5261">
    <w:name w:val="84ED2F31F44E411E97FEB1F9725B5261"/>
    <w:rsid w:val="00B63AB7"/>
  </w:style>
  <w:style w:type="paragraph" w:customStyle="1" w:styleId="89F0D8BB14814B9BB4A11153416B0256">
    <w:name w:val="89F0D8BB14814B9BB4A11153416B0256"/>
    <w:rsid w:val="00B63AB7"/>
  </w:style>
  <w:style w:type="paragraph" w:customStyle="1" w:styleId="5B1590AC06D1449A8B795A3874200809">
    <w:name w:val="5B1590AC06D1449A8B795A3874200809"/>
    <w:rsid w:val="00B63AB7"/>
  </w:style>
  <w:style w:type="paragraph" w:customStyle="1" w:styleId="011828FE939C450BB5867C02A76758BD">
    <w:name w:val="011828FE939C450BB5867C02A76758BD"/>
    <w:rsid w:val="00B63AB7"/>
  </w:style>
  <w:style w:type="paragraph" w:customStyle="1" w:styleId="5E1569325F8848A0AD3FE1960FF828CB">
    <w:name w:val="5E1569325F8848A0AD3FE1960FF828CB"/>
    <w:rsid w:val="00B63AB7"/>
  </w:style>
  <w:style w:type="paragraph" w:customStyle="1" w:styleId="DA4B1290BD4943B8AB99F4EDFD83943A">
    <w:name w:val="DA4B1290BD4943B8AB99F4EDFD83943A"/>
    <w:rsid w:val="00B63AB7"/>
  </w:style>
  <w:style w:type="paragraph" w:customStyle="1" w:styleId="2298CE24BD414BE6A7BE962C9D7B4536">
    <w:name w:val="2298CE24BD414BE6A7BE962C9D7B4536"/>
    <w:rsid w:val="00B63A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163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 S</Company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 steele</dc:creator>
  <cp:keywords/>
  <dc:description>#233 Melborune drive balmoral park, edinburgh 500, chaguanas.</dc:description>
  <cp:lastModifiedBy>shawn steele</cp:lastModifiedBy>
  <cp:revision>2</cp:revision>
  <dcterms:created xsi:type="dcterms:W3CDTF">2017-10-26T05:41:00Z</dcterms:created>
  <dcterms:modified xsi:type="dcterms:W3CDTF">2017-10-26T08:25:00Z</dcterms:modified>
</cp:coreProperties>
</file>