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23" w:rsidRPr="00766255" w:rsidRDefault="00BB77D5">
      <w:pPr>
        <w:pStyle w:val="Title"/>
        <w:rPr>
          <w:sz w:val="48"/>
          <w:szCs w:val="48"/>
        </w:rPr>
      </w:pPr>
      <w:bookmarkStart w:id="0" w:name="_GoBack"/>
      <w:r w:rsidRPr="00766255">
        <w:rPr>
          <w:sz w:val="48"/>
          <w:szCs w:val="48"/>
        </w:rPr>
        <w:t>‍‍</w:t>
      </w:r>
      <w:sdt>
        <w:sdtPr>
          <w:rPr>
            <w:sz w:val="48"/>
            <w:szCs w:val="48"/>
          </w:rPr>
          <w:alias w:val="Your Name"/>
          <w:tag w:val=""/>
          <w:id w:val="1246310863"/>
          <w:placeholder>
            <w:docPart w:val="C9CE81A1D0A743E3A62F5277727A0D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D7ECC" w:rsidRPr="00766255">
            <w:rPr>
              <w:sz w:val="48"/>
              <w:szCs w:val="48"/>
              <w:lang w:val="en-TT"/>
            </w:rPr>
            <w:t>Sparkle York</w:t>
          </w:r>
        </w:sdtContent>
      </w:sdt>
    </w:p>
    <w:p w:rsidR="00923523" w:rsidRDefault="0045646E">
      <w:sdt>
        <w:sdtPr>
          <w:alias w:val="Address"/>
          <w:tag w:val=""/>
          <w:id w:val="-593780209"/>
          <w:placeholder>
            <w:docPart w:val="67C06A24200345B58AED2067AE5426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C4A90">
            <w:t>Far Fan Trace, Toc</w:t>
          </w:r>
          <w:r w:rsidR="00766255">
            <w:t>o</w:t>
          </w:r>
          <w:r w:rsidR="007C4A90">
            <w:t xml:space="preserve"> Main Road, Balandra</w:t>
          </w:r>
        </w:sdtContent>
      </w:sdt>
      <w:r w:rsidR="00BB77D5">
        <w:t> | </w:t>
      </w:r>
      <w:sdt>
        <w:sdtPr>
          <w:alias w:val="Telephone"/>
          <w:tag w:val=""/>
          <w:id w:val="-1416317146"/>
          <w:placeholder>
            <w:docPart w:val="CE1AB537AFFF4F7C878635FA56E39BF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C4A90">
            <w:t>342-1341/752-9688</w:t>
          </w:r>
        </w:sdtContent>
      </w:sdt>
      <w:r w:rsidR="00BB77D5">
        <w:t> | </w:t>
      </w:r>
      <w:sdt>
        <w:sdtPr>
          <w:alias w:val="Email"/>
          <w:tag w:val=""/>
          <w:id w:val="-391963670"/>
          <w:placeholder>
            <w:docPart w:val="2EA1776987A643D982D62ED3A8436DF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C4A90">
            <w:t>sparkle.york@yahoo.com</w:t>
          </w:r>
        </w:sdtContent>
      </w:sdt>
    </w:p>
    <w:p w:rsidR="00923523" w:rsidRDefault="00BB77D5">
      <w:pPr>
        <w:pStyle w:val="SectionHeading"/>
        <w:spacing w:before="720"/>
      </w:pPr>
      <w:r>
        <w:t>Objective</w:t>
      </w:r>
    </w:p>
    <w:p w:rsidR="00923523" w:rsidRPr="00A03B19" w:rsidRDefault="007C4A90">
      <w:pPr>
        <w:pStyle w:val="ListBullet"/>
        <w:rPr>
          <w:sz w:val="20"/>
        </w:rPr>
      </w:pPr>
      <w:r w:rsidRPr="00A03B19">
        <w:rPr>
          <w:sz w:val="20"/>
        </w:rPr>
        <w:t>To gain employment with your organization</w:t>
      </w:r>
    </w:p>
    <w:p w:rsidR="00923523" w:rsidRDefault="00BB77D5">
      <w:pPr>
        <w:pStyle w:val="SectionHeading"/>
      </w:pPr>
      <w:r>
        <w:t>Education</w:t>
      </w:r>
    </w:p>
    <w:p w:rsidR="00923523" w:rsidRPr="00127F5E" w:rsidRDefault="007C4A90">
      <w:pPr>
        <w:pStyle w:val="Subsection"/>
        <w:spacing w:before="100"/>
        <w:rPr>
          <w:szCs w:val="18"/>
        </w:rPr>
      </w:pPr>
      <w:r w:rsidRPr="00127F5E">
        <w:rPr>
          <w:szCs w:val="18"/>
        </w:rPr>
        <w:t>Caribbean Examination Council (CXC)</w:t>
      </w:r>
      <w:r w:rsidR="00BB77D5" w:rsidRPr="00127F5E">
        <w:rPr>
          <w:szCs w:val="18"/>
        </w:rPr>
        <w:t> | </w:t>
      </w:r>
      <w:sdt>
        <w:sdtPr>
          <w:rPr>
            <w:szCs w:val="18"/>
          </w:rPr>
          <w:id w:val="-315799195"/>
          <w:placeholder>
            <w:docPart w:val="01D96923684E45919992E4A219CBAE5F"/>
          </w:placeholder>
          <w:temporary/>
          <w:showingPlcHdr/>
          <w15:appearance w15:val="hidden"/>
          <w:text/>
        </w:sdtPr>
        <w:sdtEndPr/>
        <w:sdtContent>
          <w:r w:rsidR="00BB77D5" w:rsidRPr="00127F5E">
            <w:rPr>
              <w:szCs w:val="18"/>
            </w:rPr>
            <w:t>[Date Earned]</w:t>
          </w:r>
        </w:sdtContent>
      </w:sdt>
      <w:r w:rsidR="00BB77D5" w:rsidRPr="00127F5E">
        <w:rPr>
          <w:szCs w:val="18"/>
        </w:rPr>
        <w:t> | </w:t>
      </w:r>
      <w:r w:rsidR="00912233" w:rsidRPr="00127F5E">
        <w:rPr>
          <w:szCs w:val="18"/>
        </w:rPr>
        <w:t>Toco Secondary School</w:t>
      </w:r>
    </w:p>
    <w:p w:rsidR="00923523" w:rsidRPr="00127F5E" w:rsidRDefault="00912233">
      <w:pPr>
        <w:pStyle w:val="ListBullet"/>
        <w:rPr>
          <w:szCs w:val="18"/>
        </w:rPr>
      </w:pPr>
      <w:r w:rsidRPr="00127F5E">
        <w:rPr>
          <w:szCs w:val="18"/>
        </w:rPr>
        <w:t>Mathematics</w:t>
      </w:r>
      <w:r w:rsidR="00BB77D5" w:rsidRPr="00127F5E">
        <w:rPr>
          <w:szCs w:val="18"/>
        </w:rPr>
        <w:t xml:space="preserve">: </w:t>
      </w:r>
      <w:r w:rsidRPr="00127F5E">
        <w:rPr>
          <w:szCs w:val="18"/>
        </w:rPr>
        <w:t xml:space="preserve">                          Grade 3</w:t>
      </w:r>
    </w:p>
    <w:p w:rsidR="00A03B19" w:rsidRPr="00127F5E" w:rsidRDefault="00A03B19" w:rsidP="00A03B19">
      <w:pPr>
        <w:pStyle w:val="ListBullet"/>
        <w:numPr>
          <w:ilvl w:val="0"/>
          <w:numId w:val="0"/>
        </w:numPr>
        <w:ind w:left="144"/>
        <w:rPr>
          <w:szCs w:val="18"/>
        </w:rPr>
      </w:pPr>
    </w:p>
    <w:p w:rsidR="00923523" w:rsidRPr="00127F5E" w:rsidRDefault="00912233">
      <w:pPr>
        <w:pStyle w:val="ListBullet"/>
        <w:rPr>
          <w:szCs w:val="18"/>
        </w:rPr>
      </w:pPr>
      <w:r w:rsidRPr="00127F5E">
        <w:rPr>
          <w:szCs w:val="18"/>
        </w:rPr>
        <w:t>English</w:t>
      </w:r>
      <w:r w:rsidR="00BB77D5" w:rsidRPr="00127F5E">
        <w:rPr>
          <w:szCs w:val="18"/>
        </w:rPr>
        <w:t xml:space="preserve">: </w:t>
      </w:r>
      <w:r w:rsidRPr="00127F5E">
        <w:rPr>
          <w:szCs w:val="18"/>
        </w:rPr>
        <w:t xml:space="preserve">                                     Grade 3</w:t>
      </w:r>
    </w:p>
    <w:p w:rsidR="00A03B19" w:rsidRPr="00127F5E" w:rsidRDefault="00A03B19" w:rsidP="00A03B19">
      <w:pPr>
        <w:pStyle w:val="ListBullet"/>
        <w:numPr>
          <w:ilvl w:val="0"/>
          <w:numId w:val="0"/>
        </w:numPr>
        <w:rPr>
          <w:szCs w:val="18"/>
        </w:rPr>
      </w:pPr>
    </w:p>
    <w:p w:rsidR="00923523" w:rsidRPr="00127F5E" w:rsidRDefault="00912233">
      <w:pPr>
        <w:pStyle w:val="ListBullet"/>
        <w:rPr>
          <w:szCs w:val="18"/>
        </w:rPr>
      </w:pPr>
      <w:r w:rsidRPr="00127F5E">
        <w:rPr>
          <w:szCs w:val="18"/>
        </w:rPr>
        <w:t>Principle of Business</w:t>
      </w:r>
      <w:r w:rsidR="00BB77D5" w:rsidRPr="00127F5E">
        <w:rPr>
          <w:szCs w:val="18"/>
        </w:rPr>
        <w:t xml:space="preserve">: </w:t>
      </w:r>
      <w:r w:rsidRPr="00127F5E">
        <w:rPr>
          <w:szCs w:val="18"/>
        </w:rPr>
        <w:t xml:space="preserve">           Grade 3</w:t>
      </w:r>
    </w:p>
    <w:p w:rsidR="00A03B19" w:rsidRPr="00127F5E" w:rsidRDefault="00A03B19" w:rsidP="00A03B19">
      <w:pPr>
        <w:pStyle w:val="ListBullet"/>
        <w:numPr>
          <w:ilvl w:val="0"/>
          <w:numId w:val="0"/>
        </w:numPr>
        <w:rPr>
          <w:szCs w:val="18"/>
        </w:rPr>
      </w:pPr>
    </w:p>
    <w:p w:rsidR="00912233" w:rsidRPr="00127F5E" w:rsidRDefault="00912233">
      <w:pPr>
        <w:pStyle w:val="ListBullet"/>
        <w:rPr>
          <w:szCs w:val="18"/>
        </w:rPr>
      </w:pPr>
      <w:r w:rsidRPr="00127F5E">
        <w:rPr>
          <w:szCs w:val="18"/>
        </w:rPr>
        <w:t>Principle of Accounts             Grade 3</w:t>
      </w:r>
    </w:p>
    <w:p w:rsidR="00A03B19" w:rsidRPr="00127F5E" w:rsidRDefault="00A03B19" w:rsidP="00A03B19">
      <w:pPr>
        <w:pStyle w:val="ListBullet"/>
        <w:numPr>
          <w:ilvl w:val="0"/>
          <w:numId w:val="0"/>
        </w:numPr>
        <w:rPr>
          <w:szCs w:val="18"/>
        </w:rPr>
      </w:pPr>
    </w:p>
    <w:p w:rsidR="00912233" w:rsidRPr="00127F5E" w:rsidRDefault="00912233">
      <w:pPr>
        <w:pStyle w:val="ListBullet"/>
        <w:rPr>
          <w:szCs w:val="18"/>
        </w:rPr>
      </w:pPr>
      <w:r w:rsidRPr="00127F5E">
        <w:rPr>
          <w:szCs w:val="18"/>
        </w:rPr>
        <w:t>Information Technology       Grade 3</w:t>
      </w:r>
    </w:p>
    <w:p w:rsidR="00A03B19" w:rsidRPr="00127F5E" w:rsidRDefault="00A03B19" w:rsidP="00A03B19">
      <w:pPr>
        <w:pStyle w:val="ListBullet"/>
        <w:numPr>
          <w:ilvl w:val="0"/>
          <w:numId w:val="0"/>
        </w:numPr>
        <w:rPr>
          <w:szCs w:val="18"/>
        </w:rPr>
      </w:pPr>
    </w:p>
    <w:p w:rsidR="00A03B19" w:rsidRDefault="00A03B19">
      <w:pPr>
        <w:pStyle w:val="ListBullet"/>
        <w:rPr>
          <w:szCs w:val="18"/>
        </w:rPr>
      </w:pPr>
      <w:r w:rsidRPr="00127F5E">
        <w:rPr>
          <w:szCs w:val="18"/>
        </w:rPr>
        <w:t>Social Studies                            Grade 3</w:t>
      </w:r>
    </w:p>
    <w:p w:rsidR="00B9214E" w:rsidRDefault="00B9214E" w:rsidP="00B9214E">
      <w:pPr>
        <w:pStyle w:val="ListBullet"/>
        <w:numPr>
          <w:ilvl w:val="0"/>
          <w:numId w:val="0"/>
        </w:numPr>
        <w:ind w:left="144"/>
        <w:rPr>
          <w:szCs w:val="18"/>
        </w:rPr>
      </w:pPr>
    </w:p>
    <w:p w:rsidR="00B9214E" w:rsidRPr="00127F5E" w:rsidRDefault="00B9214E">
      <w:pPr>
        <w:pStyle w:val="ListBullet"/>
        <w:rPr>
          <w:szCs w:val="18"/>
        </w:rPr>
      </w:pPr>
      <w:r>
        <w:rPr>
          <w:szCs w:val="18"/>
        </w:rPr>
        <w:t>Food &amp; Nutrition                      Grade 2</w:t>
      </w:r>
    </w:p>
    <w:p w:rsidR="00923523" w:rsidRDefault="00BB77D5">
      <w:pPr>
        <w:pStyle w:val="SectionHeading"/>
      </w:pPr>
      <w:r>
        <w:t>Skills &amp; Abilities</w:t>
      </w:r>
    </w:p>
    <w:p w:rsidR="00923523" w:rsidRDefault="00BB77D5">
      <w:pPr>
        <w:pStyle w:val="Subsection"/>
        <w:spacing w:before="100"/>
      </w:pPr>
      <w:r>
        <w:t>Management</w:t>
      </w:r>
    </w:p>
    <w:p w:rsidR="00923523" w:rsidRPr="00127F5E" w:rsidRDefault="00DC176A">
      <w:pPr>
        <w:pStyle w:val="ListBullet"/>
        <w:rPr>
          <w:sz w:val="20"/>
        </w:rPr>
      </w:pPr>
      <w:r>
        <w:rPr>
          <w:sz w:val="20"/>
        </w:rPr>
        <w:t>P</w:t>
      </w:r>
      <w:r w:rsidR="000B3EA3" w:rsidRPr="00127F5E">
        <w:rPr>
          <w:sz w:val="20"/>
        </w:rPr>
        <w:t>reparation of bills</w:t>
      </w:r>
      <w:r>
        <w:rPr>
          <w:sz w:val="20"/>
        </w:rPr>
        <w:t xml:space="preserve">, standard office procedures </w:t>
      </w:r>
      <w:r w:rsidRPr="00127F5E">
        <w:rPr>
          <w:sz w:val="20"/>
        </w:rPr>
        <w:t>and</w:t>
      </w:r>
      <w:r w:rsidR="000B3EA3" w:rsidRPr="00127F5E">
        <w:rPr>
          <w:sz w:val="20"/>
        </w:rPr>
        <w:t xml:space="preserve"> supervision of </w:t>
      </w:r>
      <w:r>
        <w:rPr>
          <w:sz w:val="20"/>
        </w:rPr>
        <w:t xml:space="preserve">staff </w:t>
      </w:r>
      <w:r w:rsidR="000B3EA3" w:rsidRPr="00127F5E">
        <w:rPr>
          <w:sz w:val="20"/>
        </w:rPr>
        <w:t xml:space="preserve"> </w:t>
      </w:r>
    </w:p>
    <w:p w:rsidR="00923523" w:rsidRDefault="00BB77D5">
      <w:pPr>
        <w:pStyle w:val="Subsection"/>
      </w:pPr>
      <w:r>
        <w:t>Sales</w:t>
      </w:r>
    </w:p>
    <w:p w:rsidR="00923523" w:rsidRDefault="000B3EA3" w:rsidP="000B3EA3">
      <w:pPr>
        <w:pStyle w:val="ListBullet"/>
      </w:pPr>
      <w:r>
        <w:t xml:space="preserve">Assist with promotion and sales of products offered by Eleanor’s Epic Events </w:t>
      </w:r>
    </w:p>
    <w:p w:rsidR="00923523" w:rsidRDefault="00BB77D5">
      <w:pPr>
        <w:pStyle w:val="Subsection"/>
      </w:pPr>
      <w:r>
        <w:t>Communication</w:t>
      </w:r>
    </w:p>
    <w:p w:rsidR="00923523" w:rsidRDefault="00BB77D5">
      <w:pPr>
        <w:pStyle w:val="ListBullet"/>
      </w:pPr>
      <w:r>
        <w:t xml:space="preserve"> </w:t>
      </w:r>
      <w:r w:rsidR="000B3EA3">
        <w:t xml:space="preserve">Delivered several </w:t>
      </w:r>
      <w:r w:rsidR="00127F5E">
        <w:t xml:space="preserve">presentations on behalf of my school and church </w:t>
      </w:r>
      <w:r w:rsidR="000B3EA3">
        <w:t xml:space="preserve"> </w:t>
      </w:r>
    </w:p>
    <w:p w:rsidR="00923523" w:rsidRDefault="00BB77D5">
      <w:pPr>
        <w:pStyle w:val="Subsection"/>
      </w:pPr>
      <w:r>
        <w:t>Leadership</w:t>
      </w:r>
    </w:p>
    <w:p w:rsidR="00923523" w:rsidRDefault="00BB77D5">
      <w:pPr>
        <w:pStyle w:val="ListBullet"/>
      </w:pPr>
      <w:r>
        <w:t xml:space="preserve"> </w:t>
      </w:r>
      <w:r w:rsidR="00127F5E">
        <w:t>In charge of a team of students to chaperon visiting students on behalf of NIHERST</w:t>
      </w:r>
    </w:p>
    <w:p w:rsidR="00923523" w:rsidRDefault="00BB77D5">
      <w:pPr>
        <w:pStyle w:val="SectionHeading"/>
      </w:pPr>
      <w:r>
        <w:t>Experience</w:t>
      </w:r>
    </w:p>
    <w:p w:rsidR="00B9214E" w:rsidRDefault="00B9214E" w:rsidP="00B9214E">
      <w:pPr>
        <w:pStyle w:val="Subsection"/>
      </w:pPr>
      <w:r>
        <w:t xml:space="preserve">CASHIER </w:t>
      </w:r>
      <w:r w:rsidRPr="00B9214E">
        <w:t>|</w:t>
      </w:r>
      <w:r>
        <w:t>FOOD BASKET</w:t>
      </w:r>
      <w:r>
        <w:t>|</w:t>
      </w:r>
      <w:r>
        <w:t xml:space="preserve"> 2016</w:t>
      </w:r>
    </w:p>
    <w:p w:rsidR="00B9214E" w:rsidRDefault="00B9214E" w:rsidP="00B9214E">
      <w:pPr>
        <w:pStyle w:val="Subsection"/>
      </w:pPr>
      <w:r>
        <w:t xml:space="preserve"> </w:t>
      </w:r>
    </w:p>
    <w:p w:rsidR="00923523" w:rsidRDefault="00127F5E" w:rsidP="00B9214E">
      <w:pPr>
        <w:pStyle w:val="Subsection"/>
      </w:pPr>
      <w:r>
        <w:lastRenderedPageBreak/>
        <w:t>Supervisor</w:t>
      </w:r>
      <w:r w:rsidR="00BB77D5">
        <w:t> | </w:t>
      </w:r>
      <w:r>
        <w:t>Eleanor’s Epic EVENTS |</w:t>
      </w:r>
      <w:r w:rsidR="00BB77D5">
        <w:t> </w:t>
      </w:r>
      <w:r>
        <w:t>2015-Present</w:t>
      </w:r>
    </w:p>
    <w:p w:rsidR="00923523" w:rsidRDefault="00127F5E">
      <w:pPr>
        <w:pStyle w:val="ListBullet"/>
      </w:pPr>
      <w:r>
        <w:t>Sales and Supervision of Staff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FBA7677E026146DDBC1F3579BD8ABB0C"/>
            </w:placeholder>
            <w15:repeatingSectionItem/>
          </w:sdtPr>
          <w:sdtEndPr/>
          <w:sdtContent>
            <w:p w:rsidR="00923523" w:rsidRDefault="00127F5E">
              <w:pPr>
                <w:pStyle w:val="Subsection"/>
              </w:pPr>
              <w:r>
                <w:t>Camp Supervisor</w:t>
              </w:r>
              <w:r w:rsidR="00BB77D5">
                <w:t> | </w:t>
              </w:r>
              <w:r>
                <w:t>Ministry of sport and youth affairs</w:t>
              </w:r>
              <w:r w:rsidR="00BB77D5">
                <w:t> | </w:t>
              </w:r>
              <w:r>
                <w:t>2014 and 2015</w:t>
              </w:r>
            </w:p>
            <w:p w:rsidR="00923523" w:rsidRPr="00DC176A" w:rsidRDefault="00127F5E">
              <w:pPr>
                <w:pStyle w:val="ListBullet"/>
              </w:pPr>
              <w:r>
                <w:t>Supervision of children during August Vacation Camp hosted by Ministry of Sport and Youth Affairs</w:t>
              </w:r>
            </w:p>
          </w:sdtContent>
        </w:sdt>
      </w:sdtContent>
    </w:sdt>
    <w:p w:rsidR="00DC176A" w:rsidRDefault="00DC176A" w:rsidP="00DC176A">
      <w:pPr>
        <w:pStyle w:val="SectionHeading"/>
      </w:pPr>
      <w:r>
        <w:t>Hobbies</w:t>
      </w:r>
    </w:p>
    <w:p w:rsidR="00DC176A" w:rsidRDefault="00DC176A" w:rsidP="00DC176A">
      <w:r>
        <w:t>.  Cooking, Reading, Socializing</w:t>
      </w:r>
    </w:p>
    <w:p w:rsidR="00DC176A" w:rsidRDefault="00DC176A" w:rsidP="00DC176A"/>
    <w:p w:rsidR="00DC176A" w:rsidRDefault="00DC176A" w:rsidP="00DC176A">
      <w:pPr>
        <w:pStyle w:val="SectionHeading"/>
      </w:pPr>
      <w:r>
        <w:t>References</w:t>
      </w:r>
    </w:p>
    <w:p w:rsidR="00DC176A" w:rsidRDefault="00DC176A" w:rsidP="00DC176A">
      <w:r>
        <w:t xml:space="preserve">.   Will be made available upon request </w:t>
      </w:r>
    </w:p>
    <w:p w:rsidR="00DC176A" w:rsidRPr="00DC176A" w:rsidRDefault="00DC176A" w:rsidP="00DC176A">
      <w:r>
        <w:t xml:space="preserve"> </w:t>
      </w:r>
      <w:bookmarkEnd w:id="0"/>
    </w:p>
    <w:sectPr w:rsidR="00DC176A" w:rsidRPr="00DC176A"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7D5" w:rsidRDefault="00BB77D5">
      <w:pPr>
        <w:spacing w:after="0"/>
      </w:pPr>
      <w:r>
        <w:separator/>
      </w:r>
    </w:p>
  </w:endnote>
  <w:endnote w:type="continuationSeparator" w:id="0">
    <w:p w:rsidR="00BB77D5" w:rsidRDefault="00BB7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7D5" w:rsidRDefault="00BB77D5">
      <w:pPr>
        <w:spacing w:after="0"/>
      </w:pPr>
      <w:r>
        <w:separator/>
      </w:r>
    </w:p>
  </w:footnote>
  <w:footnote w:type="continuationSeparator" w:id="0">
    <w:p w:rsidR="00BB77D5" w:rsidRDefault="00BB77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6B4A27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CC"/>
    <w:rsid w:val="000B3EA3"/>
    <w:rsid w:val="00127F5E"/>
    <w:rsid w:val="00172936"/>
    <w:rsid w:val="003D7ECC"/>
    <w:rsid w:val="0045646E"/>
    <w:rsid w:val="00766255"/>
    <w:rsid w:val="007C4A90"/>
    <w:rsid w:val="00912233"/>
    <w:rsid w:val="00923523"/>
    <w:rsid w:val="00A03B19"/>
    <w:rsid w:val="00B9214E"/>
    <w:rsid w:val="00BB77D5"/>
    <w:rsid w:val="00D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BD2-89D5-46D0-8A85-0AC22EA9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semiHidden/>
    <w:unhideWhenUsed/>
    <w:qFormat/>
    <w:rsid w:val="00A0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25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55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kli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CE81A1D0A743E3A62F5277727A0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216A6-B59E-4A73-8401-9631A6EF4964}"/>
      </w:docPartPr>
      <w:docPartBody>
        <w:p w:rsidR="00092F0B" w:rsidRDefault="00E01D30">
          <w:pPr>
            <w:pStyle w:val="C9CE81A1D0A743E3A62F5277727A0D79"/>
          </w:pPr>
          <w:r>
            <w:t>[Your Name]</w:t>
          </w:r>
        </w:p>
      </w:docPartBody>
    </w:docPart>
    <w:docPart>
      <w:docPartPr>
        <w:name w:val="67C06A24200345B58AED2067AE54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B5C07-C487-4104-8E8D-51798AA07E32}"/>
      </w:docPartPr>
      <w:docPartBody>
        <w:p w:rsidR="00092F0B" w:rsidRDefault="00E01D30">
          <w:pPr>
            <w:pStyle w:val="67C06A24200345B58AED2067AE5426AF"/>
          </w:pPr>
          <w:r>
            <w:t>[Address, City, ST  ZIP Code]</w:t>
          </w:r>
        </w:p>
      </w:docPartBody>
    </w:docPart>
    <w:docPart>
      <w:docPartPr>
        <w:name w:val="CE1AB537AFFF4F7C878635FA56E3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A80E-1709-4B67-860C-519966513CAC}"/>
      </w:docPartPr>
      <w:docPartBody>
        <w:p w:rsidR="00092F0B" w:rsidRDefault="00E01D30">
          <w:pPr>
            <w:pStyle w:val="CE1AB537AFFF4F7C878635FA56E39BF4"/>
          </w:pPr>
          <w:r>
            <w:t>[Telephone]</w:t>
          </w:r>
        </w:p>
      </w:docPartBody>
    </w:docPart>
    <w:docPart>
      <w:docPartPr>
        <w:name w:val="2EA1776987A643D982D62ED3A843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9232D-6FEE-4FBF-AD18-8842290C2B25}"/>
      </w:docPartPr>
      <w:docPartBody>
        <w:p w:rsidR="00092F0B" w:rsidRDefault="00E01D30">
          <w:pPr>
            <w:pStyle w:val="2EA1776987A643D982D62ED3A8436DFF"/>
          </w:pPr>
          <w:r>
            <w:t>[Email]</w:t>
          </w:r>
        </w:p>
      </w:docPartBody>
    </w:docPart>
    <w:docPart>
      <w:docPartPr>
        <w:name w:val="01D96923684E45919992E4A219CBA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D2AD3-5D43-4576-ABDD-8027D505173C}"/>
      </w:docPartPr>
      <w:docPartBody>
        <w:p w:rsidR="00092F0B" w:rsidRDefault="00E01D30">
          <w:pPr>
            <w:pStyle w:val="01D96923684E45919992E4A219CBAE5F"/>
          </w:pPr>
          <w:r>
            <w:t>[Date Earned]</w:t>
          </w:r>
        </w:p>
      </w:docPartBody>
    </w:docPart>
    <w:docPart>
      <w:docPartPr>
        <w:name w:val="FBA7677E026146DDBC1F3579BD8A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53C7-B83F-463F-B22A-9FA578EFC07B}"/>
      </w:docPartPr>
      <w:docPartBody>
        <w:p w:rsidR="00092F0B" w:rsidRDefault="00E01D30">
          <w:pPr>
            <w:pStyle w:val="FBA7677E026146DDBC1F3579BD8ABB0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30"/>
    <w:rsid w:val="00092F0B"/>
    <w:rsid w:val="00E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E81A1D0A743E3A62F5277727A0D79">
    <w:name w:val="C9CE81A1D0A743E3A62F5277727A0D79"/>
  </w:style>
  <w:style w:type="paragraph" w:customStyle="1" w:styleId="67C06A24200345B58AED2067AE5426AF">
    <w:name w:val="67C06A24200345B58AED2067AE5426AF"/>
  </w:style>
  <w:style w:type="paragraph" w:customStyle="1" w:styleId="CE1AB537AFFF4F7C878635FA56E39BF4">
    <w:name w:val="CE1AB537AFFF4F7C878635FA56E39BF4"/>
  </w:style>
  <w:style w:type="paragraph" w:customStyle="1" w:styleId="2EA1776987A643D982D62ED3A8436DFF">
    <w:name w:val="2EA1776987A643D982D62ED3A8436DFF"/>
  </w:style>
  <w:style w:type="paragraph" w:customStyle="1" w:styleId="4C770C29F6B14F408C68215F4FB46BE2">
    <w:name w:val="4C770C29F6B14F408C68215F4FB46BE2"/>
  </w:style>
  <w:style w:type="paragraph" w:customStyle="1" w:styleId="64C9D5EB720C47CF8B101F0BE4F995C0">
    <w:name w:val="64C9D5EB720C47CF8B101F0BE4F995C0"/>
  </w:style>
  <w:style w:type="paragraph" w:customStyle="1" w:styleId="01D96923684E45919992E4A219CBAE5F">
    <w:name w:val="01D96923684E45919992E4A219CBAE5F"/>
  </w:style>
  <w:style w:type="paragraph" w:customStyle="1" w:styleId="018987711F0E4DE0A8C6E8A0E1CACA46">
    <w:name w:val="018987711F0E4DE0A8C6E8A0E1CACA46"/>
  </w:style>
  <w:style w:type="paragraph" w:customStyle="1" w:styleId="F75BC0C0EDAB48AAB2578811AE86BC97">
    <w:name w:val="F75BC0C0EDAB48AAB2578811AE86BC9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A7677E026146DDBC1F3579BD8ABB0C">
    <w:name w:val="FBA7677E026146DDBC1F3579BD8ABB0C"/>
  </w:style>
  <w:style w:type="paragraph" w:customStyle="1" w:styleId="980BFB445F9043B8B2BC8B5C9DADBAFA">
    <w:name w:val="980BFB445F9043B8B2BC8B5C9DADBAF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F89D4968A0974483B7DAAFFEF603BBD6">
    <w:name w:val="F89D4968A0974483B7DAAFFEF603BBD6"/>
  </w:style>
  <w:style w:type="paragraph" w:customStyle="1" w:styleId="D03A3F9679A64D3291ACD13E8C136CEB">
    <w:name w:val="D03A3F9679A64D3291ACD13E8C136CEB"/>
  </w:style>
  <w:style w:type="paragraph" w:customStyle="1" w:styleId="C0C7AA1D7D8240198917DC0B4E370D1E">
    <w:name w:val="C0C7AA1D7D8240198917DC0B4E370D1E"/>
  </w:style>
  <w:style w:type="paragraph" w:customStyle="1" w:styleId="EC365ED6BF534AA39F2C1AD50489D036">
    <w:name w:val="EC365ED6BF534AA39F2C1AD50489D036"/>
  </w:style>
  <w:style w:type="paragraph" w:customStyle="1" w:styleId="1F5522E5F51E4103938A2D8C1E76EB81">
    <w:name w:val="1F5522E5F51E4103938A2D8C1E76EB81"/>
  </w:style>
  <w:style w:type="paragraph" w:customStyle="1" w:styleId="925DCB7A5A904DCD88A595A8379A5F3D">
    <w:name w:val="925DCB7A5A904DCD88A595A8379A5F3D"/>
  </w:style>
  <w:style w:type="paragraph" w:customStyle="1" w:styleId="C21CFFB2A0E444429BB6C835BAD590FF">
    <w:name w:val="C21CFFB2A0E444429BB6C835BAD59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Far Fan Trace, Toco Main Road, Balandra</CompanyAddress>
  <CompanyPhone>342-1341/752-9688</CompanyPhone>
  <CompanyFax/>
  <CompanyEmail>sparkle.york@yahoo.com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6CAA6-1271-4D63-98D4-0CF131B6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Sparkle York</dc:creator>
  <cp:keywords/>
  <cp:lastModifiedBy>Sparkle 1</cp:lastModifiedBy>
  <cp:revision>4</cp:revision>
  <cp:lastPrinted>2016-09-19T19:58:00Z</cp:lastPrinted>
  <dcterms:created xsi:type="dcterms:W3CDTF">2016-08-29T21:43:00Z</dcterms:created>
  <dcterms:modified xsi:type="dcterms:W3CDTF">2016-09-19T20:37:00Z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