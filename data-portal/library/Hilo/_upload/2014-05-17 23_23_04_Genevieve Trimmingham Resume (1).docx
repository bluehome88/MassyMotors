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55" w:rsidRPr="00896333" w:rsidRDefault="00DD3655" w:rsidP="00DD3655">
      <w:pPr>
        <w:pStyle w:val="Header"/>
        <w:jc w:val="right"/>
        <w:rPr>
          <w:sz w:val="24"/>
          <w:szCs w:val="24"/>
        </w:rPr>
      </w:pPr>
      <w:bookmarkStart w:id="0" w:name="_GoBack"/>
      <w:bookmarkEnd w:id="0"/>
      <w:proofErr w:type="gramStart"/>
      <w:r w:rsidRPr="00896333">
        <w:rPr>
          <w:sz w:val="24"/>
          <w:szCs w:val="24"/>
        </w:rPr>
        <w:t>#59 Allamanda</w:t>
      </w:r>
      <w:proofErr w:type="gramEnd"/>
      <w:r w:rsidR="00E061F2" w:rsidRPr="00896333">
        <w:rPr>
          <w:sz w:val="24"/>
          <w:szCs w:val="24"/>
        </w:rPr>
        <w:t>,</w:t>
      </w:r>
      <w:r w:rsidRPr="00896333">
        <w:rPr>
          <w:sz w:val="24"/>
          <w:szCs w:val="24"/>
        </w:rPr>
        <w:t xml:space="preserve"> Malabar, Arima, Trinidad</w:t>
      </w:r>
    </w:p>
    <w:p w:rsidR="00DD3655" w:rsidRPr="00896333" w:rsidRDefault="006C0478" w:rsidP="00DD3655">
      <w:pPr>
        <w:pStyle w:val="Header"/>
        <w:jc w:val="right"/>
        <w:rPr>
          <w:sz w:val="24"/>
          <w:szCs w:val="24"/>
        </w:rPr>
      </w:pPr>
      <w:r w:rsidRPr="00896333">
        <w:rPr>
          <w:sz w:val="24"/>
          <w:szCs w:val="24"/>
        </w:rPr>
        <w:t xml:space="preserve"> </w:t>
      </w:r>
      <w:r w:rsidR="00E061F2" w:rsidRPr="00896333">
        <w:rPr>
          <w:sz w:val="24"/>
          <w:szCs w:val="24"/>
        </w:rPr>
        <w:t>Telephone: 1 (868) 392-0297</w:t>
      </w:r>
    </w:p>
    <w:p w:rsidR="00DD3655" w:rsidRPr="00896333" w:rsidRDefault="00DD3655" w:rsidP="00E061F2">
      <w:pPr>
        <w:pStyle w:val="Header"/>
        <w:jc w:val="right"/>
        <w:rPr>
          <w:sz w:val="24"/>
          <w:szCs w:val="24"/>
        </w:rPr>
      </w:pPr>
      <w:r w:rsidRPr="00896333">
        <w:rPr>
          <w:sz w:val="24"/>
          <w:szCs w:val="24"/>
        </w:rPr>
        <w:t>Email: trimminghamgenevieve@yahoo.com</w:t>
      </w:r>
    </w:p>
    <w:p w:rsidR="007A3078" w:rsidRPr="00896333" w:rsidRDefault="005B7129">
      <w:pPr>
        <w:rPr>
          <w:rFonts w:ascii="Bernard MT Condensed" w:hAnsi="Bernard MT Condensed"/>
          <w:sz w:val="24"/>
          <w:szCs w:val="24"/>
        </w:rPr>
      </w:pPr>
      <w:r w:rsidRPr="00896333">
        <w:rPr>
          <w:rFonts w:ascii="Bernard MT Condensed" w:hAnsi="Bernard MT Condensed"/>
          <w:sz w:val="24"/>
          <w:szCs w:val="24"/>
        </w:rPr>
        <w:t>PERSONAL DATA</w:t>
      </w:r>
    </w:p>
    <w:p w:rsidR="00B53237" w:rsidRPr="005B7FAD" w:rsidRDefault="00B53237">
      <w:pPr>
        <w:rPr>
          <w:sz w:val="24"/>
          <w:szCs w:val="24"/>
        </w:rPr>
      </w:pPr>
      <w:r>
        <w:t xml:space="preserve">    </w:t>
      </w:r>
      <w:r w:rsidRPr="005B7FAD">
        <w:rPr>
          <w:sz w:val="24"/>
          <w:szCs w:val="24"/>
        </w:rPr>
        <w:t xml:space="preserve">Date of Birth:         </w:t>
      </w:r>
      <w:r w:rsidR="00DD3655" w:rsidRPr="005B7FAD">
        <w:rPr>
          <w:sz w:val="24"/>
          <w:szCs w:val="24"/>
        </w:rPr>
        <w:t xml:space="preserve">     </w:t>
      </w:r>
      <w:r w:rsidRPr="005B7FAD">
        <w:rPr>
          <w:sz w:val="24"/>
          <w:szCs w:val="24"/>
        </w:rPr>
        <w:t>January 20, 1994</w:t>
      </w:r>
    </w:p>
    <w:p w:rsidR="00B53237" w:rsidRPr="005B7FAD" w:rsidRDefault="00B53237">
      <w:pPr>
        <w:rPr>
          <w:sz w:val="24"/>
          <w:szCs w:val="24"/>
        </w:rPr>
      </w:pPr>
      <w:r w:rsidRPr="005B7FAD">
        <w:rPr>
          <w:sz w:val="24"/>
          <w:szCs w:val="24"/>
        </w:rPr>
        <w:t xml:space="preserve">    Marital Status:     </w:t>
      </w:r>
      <w:r w:rsidR="00DD3655" w:rsidRPr="005B7FAD">
        <w:rPr>
          <w:sz w:val="24"/>
          <w:szCs w:val="24"/>
        </w:rPr>
        <w:t xml:space="preserve">       </w:t>
      </w:r>
      <w:r w:rsidRPr="005B7FAD">
        <w:rPr>
          <w:sz w:val="24"/>
          <w:szCs w:val="24"/>
        </w:rPr>
        <w:t xml:space="preserve"> Single</w:t>
      </w:r>
    </w:p>
    <w:p w:rsidR="005B7FAD" w:rsidRDefault="005B7FAD">
      <w:pPr>
        <w:rPr>
          <w:rFonts w:ascii="Bernard MT Condensed" w:hAnsi="Bernard MT Condensed"/>
          <w:sz w:val="32"/>
          <w:szCs w:val="32"/>
        </w:rPr>
      </w:pPr>
    </w:p>
    <w:p w:rsidR="00B53237" w:rsidRPr="005B7129" w:rsidRDefault="005B7129">
      <w:pPr>
        <w:rPr>
          <w:rFonts w:ascii="Bernard MT Condensed" w:hAnsi="Bernard MT Condensed"/>
          <w:sz w:val="32"/>
          <w:szCs w:val="32"/>
        </w:rPr>
      </w:pPr>
      <w:r w:rsidRPr="005B7129">
        <w:rPr>
          <w:rFonts w:ascii="Bernard MT Condensed" w:hAnsi="Bernard MT Condensed"/>
          <w:sz w:val="32"/>
          <w:szCs w:val="32"/>
        </w:rPr>
        <w:t>CAREER OBJECTIVE</w:t>
      </w:r>
      <w:r w:rsidR="00B53237" w:rsidRPr="005B7129">
        <w:rPr>
          <w:rFonts w:ascii="Bernard MT Condensed" w:hAnsi="Bernard MT Condensed"/>
          <w:sz w:val="32"/>
          <w:szCs w:val="32"/>
        </w:rPr>
        <w:t xml:space="preserve"> </w:t>
      </w:r>
    </w:p>
    <w:p w:rsidR="00B53237" w:rsidRPr="00896333" w:rsidRDefault="00B53237">
      <w:pPr>
        <w:rPr>
          <w:sz w:val="24"/>
          <w:szCs w:val="24"/>
        </w:rPr>
      </w:pPr>
      <w:r w:rsidRPr="00896333">
        <w:rPr>
          <w:sz w:val="24"/>
          <w:szCs w:val="24"/>
        </w:rPr>
        <w:t xml:space="preserve">I would love to be able to </w:t>
      </w:r>
      <w:r w:rsidR="00524B62" w:rsidRPr="00896333">
        <w:rPr>
          <w:sz w:val="24"/>
          <w:szCs w:val="24"/>
        </w:rPr>
        <w:t>gain some</w:t>
      </w:r>
      <w:r w:rsidRPr="00896333">
        <w:rPr>
          <w:sz w:val="24"/>
          <w:szCs w:val="24"/>
        </w:rPr>
        <w:t xml:space="preserve"> </w:t>
      </w:r>
      <w:r w:rsidR="00E061F2" w:rsidRPr="00896333">
        <w:rPr>
          <w:sz w:val="24"/>
          <w:szCs w:val="24"/>
        </w:rPr>
        <w:t xml:space="preserve">more </w:t>
      </w:r>
      <w:r w:rsidRPr="00896333">
        <w:rPr>
          <w:sz w:val="24"/>
          <w:szCs w:val="24"/>
        </w:rPr>
        <w:t xml:space="preserve">work experience and possibly in a few years with </w:t>
      </w:r>
      <w:r w:rsidR="00E061F2" w:rsidRPr="00896333">
        <w:rPr>
          <w:sz w:val="24"/>
          <w:szCs w:val="24"/>
        </w:rPr>
        <w:t xml:space="preserve">a lot of hard work and dedication </w:t>
      </w:r>
      <w:r w:rsidRPr="00896333">
        <w:rPr>
          <w:sz w:val="24"/>
          <w:szCs w:val="24"/>
        </w:rPr>
        <w:t>get promoted.</w:t>
      </w:r>
    </w:p>
    <w:p w:rsidR="005B7FAD" w:rsidRDefault="005B7FAD">
      <w:pPr>
        <w:rPr>
          <w:rFonts w:ascii="Bernard MT Condensed" w:hAnsi="Bernard MT Condensed"/>
          <w:sz w:val="32"/>
          <w:szCs w:val="32"/>
        </w:rPr>
      </w:pPr>
    </w:p>
    <w:p w:rsidR="00524B62" w:rsidRPr="005B7129" w:rsidRDefault="005B7129">
      <w:pPr>
        <w:rPr>
          <w:rFonts w:ascii="Bernard MT Condensed" w:hAnsi="Bernard MT Condensed"/>
          <w:sz w:val="32"/>
          <w:szCs w:val="32"/>
        </w:rPr>
      </w:pPr>
      <w:r w:rsidRPr="005B7129">
        <w:rPr>
          <w:rFonts w:ascii="Bernard MT Condensed" w:hAnsi="Bernard MT Condensed"/>
          <w:sz w:val="32"/>
          <w:szCs w:val="32"/>
        </w:rPr>
        <w:t>PROFESSIONAL</w:t>
      </w:r>
      <w:r w:rsidR="00524B62" w:rsidRPr="005B7129">
        <w:rPr>
          <w:rFonts w:ascii="Bernard MT Condensed" w:hAnsi="Bernard MT Condensed"/>
          <w:sz w:val="32"/>
          <w:szCs w:val="32"/>
        </w:rPr>
        <w:t xml:space="preserve"> </w:t>
      </w:r>
      <w:r w:rsidRPr="005B7129">
        <w:rPr>
          <w:rFonts w:ascii="Bernard MT Condensed" w:hAnsi="Bernard MT Condensed"/>
          <w:sz w:val="32"/>
          <w:szCs w:val="32"/>
        </w:rPr>
        <w:t>EXPERIENCE</w:t>
      </w:r>
    </w:p>
    <w:p w:rsidR="00C17690" w:rsidRPr="006C0478" w:rsidRDefault="00E81B35" w:rsidP="00C17690">
      <w:pPr>
        <w:rPr>
          <w:sz w:val="24"/>
          <w:szCs w:val="24"/>
        </w:rPr>
      </w:pPr>
      <w:r w:rsidRPr="006C0478">
        <w:rPr>
          <w:sz w:val="24"/>
          <w:szCs w:val="24"/>
        </w:rPr>
        <w:t>09/2013</w:t>
      </w:r>
      <w:r w:rsidR="00876670" w:rsidRPr="006C0478">
        <w:rPr>
          <w:sz w:val="24"/>
          <w:szCs w:val="24"/>
        </w:rPr>
        <w:t>-</w:t>
      </w:r>
      <w:r w:rsidRPr="006C0478">
        <w:rPr>
          <w:sz w:val="24"/>
          <w:szCs w:val="24"/>
        </w:rPr>
        <w:t>09</w:t>
      </w:r>
      <w:r w:rsidR="002D6147" w:rsidRPr="006C0478">
        <w:rPr>
          <w:sz w:val="24"/>
          <w:szCs w:val="24"/>
        </w:rPr>
        <w:t>/201</w:t>
      </w:r>
      <w:r w:rsidRPr="006C0478">
        <w:rPr>
          <w:sz w:val="24"/>
          <w:szCs w:val="24"/>
        </w:rPr>
        <w:t>3</w:t>
      </w:r>
      <w:r w:rsidR="002D6147" w:rsidRPr="006C0478">
        <w:rPr>
          <w:sz w:val="24"/>
          <w:szCs w:val="24"/>
        </w:rPr>
        <w:t xml:space="preserve">              ALMARINE UP</w:t>
      </w:r>
      <w:r w:rsidR="00C17690" w:rsidRPr="006C0478">
        <w:rPr>
          <w:sz w:val="24"/>
          <w:szCs w:val="24"/>
        </w:rPr>
        <w:t>HOLSERY</w:t>
      </w:r>
    </w:p>
    <w:p w:rsidR="001E0FD5" w:rsidRPr="005B7FAD" w:rsidRDefault="00E81B35" w:rsidP="00C176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B7FAD">
        <w:rPr>
          <w:sz w:val="24"/>
          <w:szCs w:val="24"/>
        </w:rPr>
        <w:t xml:space="preserve">Clerical work </w:t>
      </w:r>
    </w:p>
    <w:p w:rsidR="00E81B35" w:rsidRPr="00E81B35" w:rsidRDefault="00E81B35" w:rsidP="00524B62">
      <w:pPr>
        <w:rPr>
          <w:sz w:val="24"/>
          <w:szCs w:val="24"/>
        </w:rPr>
      </w:pPr>
      <w:r w:rsidRPr="00E81B35">
        <w:rPr>
          <w:sz w:val="24"/>
          <w:szCs w:val="24"/>
        </w:rPr>
        <w:t>03/</w:t>
      </w:r>
      <w:r>
        <w:rPr>
          <w:sz w:val="24"/>
          <w:szCs w:val="24"/>
        </w:rPr>
        <w:t>2013-08/2013            RBC Roy</w:t>
      </w:r>
      <w:r w:rsidRPr="00E81B35">
        <w:rPr>
          <w:sz w:val="24"/>
          <w:szCs w:val="24"/>
        </w:rPr>
        <w:t>cash</w:t>
      </w:r>
    </w:p>
    <w:p w:rsidR="005B7FAD" w:rsidRPr="00CE28CB" w:rsidRDefault="00CE28CB" w:rsidP="00E81B3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Preparing d</w:t>
      </w:r>
      <w:r w:rsidR="005B7FAD" w:rsidRPr="00CE28CB">
        <w:rPr>
          <w:sz w:val="24"/>
          <w:szCs w:val="24"/>
        </w:rPr>
        <w:t>eposit Slips</w:t>
      </w:r>
    </w:p>
    <w:p w:rsidR="00E81B35" w:rsidRPr="00CE28CB" w:rsidRDefault="00E81B35" w:rsidP="00E81B3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E28CB">
        <w:rPr>
          <w:sz w:val="24"/>
          <w:szCs w:val="24"/>
        </w:rPr>
        <w:t>Posting deposit</w:t>
      </w:r>
      <w:r w:rsidR="00592D6C" w:rsidRPr="00CE28CB">
        <w:rPr>
          <w:sz w:val="24"/>
          <w:szCs w:val="24"/>
        </w:rPr>
        <w:t>s</w:t>
      </w:r>
    </w:p>
    <w:p w:rsidR="00CE28CB" w:rsidRPr="00CE28CB" w:rsidRDefault="00CE28CB" w:rsidP="00E81B3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E28CB">
        <w:rPr>
          <w:rFonts w:ascii="Helvetica" w:hAnsi="Helvetica"/>
          <w:color w:val="000000"/>
          <w:sz w:val="24"/>
          <w:szCs w:val="24"/>
        </w:rPr>
        <w:t>Credit/ Debit cash or cheque to customers’ accounts</w:t>
      </w:r>
    </w:p>
    <w:p w:rsidR="00CE28CB" w:rsidRPr="00CE28CB" w:rsidRDefault="00CE28CB" w:rsidP="00CE28C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E28CB">
        <w:rPr>
          <w:color w:val="000000"/>
          <w:sz w:val="24"/>
          <w:szCs w:val="24"/>
        </w:rPr>
        <w:t>Handling customers queries</w:t>
      </w:r>
    </w:p>
    <w:p w:rsidR="00CE28CB" w:rsidRPr="00CE28CB" w:rsidRDefault="00CE28CB" w:rsidP="00CE28CB">
      <w:pPr>
        <w:pStyle w:val="ListParagraph"/>
        <w:ind w:left="3240"/>
        <w:rPr>
          <w:sz w:val="24"/>
          <w:szCs w:val="24"/>
        </w:rPr>
      </w:pPr>
    </w:p>
    <w:p w:rsidR="00CE28CB" w:rsidRPr="00CE28CB" w:rsidRDefault="005B7129" w:rsidP="005D3DD2">
      <w:pPr>
        <w:rPr>
          <w:rFonts w:ascii="Bernard MT Condensed" w:hAnsi="Bernard MT Condensed"/>
          <w:sz w:val="32"/>
          <w:szCs w:val="32"/>
        </w:rPr>
      </w:pPr>
      <w:r w:rsidRPr="005D3DD2">
        <w:rPr>
          <w:rFonts w:ascii="Bernard MT Condensed" w:hAnsi="Bernard MT Condensed"/>
          <w:sz w:val="32"/>
          <w:szCs w:val="32"/>
        </w:rPr>
        <w:t>EDUCATION</w:t>
      </w:r>
    </w:p>
    <w:p w:rsidR="00CE28CB" w:rsidRPr="00896333" w:rsidRDefault="00CE28CB" w:rsidP="00524B62">
      <w:pPr>
        <w:rPr>
          <w:sz w:val="24"/>
          <w:szCs w:val="24"/>
        </w:rPr>
      </w:pPr>
      <w:r w:rsidRPr="00896333">
        <w:rPr>
          <w:sz w:val="24"/>
          <w:szCs w:val="24"/>
        </w:rPr>
        <w:t xml:space="preserve">01/2014 - </w:t>
      </w:r>
      <w:r w:rsidR="00896333" w:rsidRPr="00896333">
        <w:rPr>
          <w:sz w:val="24"/>
          <w:szCs w:val="24"/>
        </w:rPr>
        <w:t>P</w:t>
      </w:r>
      <w:r w:rsidRPr="00896333">
        <w:rPr>
          <w:sz w:val="24"/>
          <w:szCs w:val="24"/>
        </w:rPr>
        <w:t>resent                 UNIVERSITY OF THE SOUTHERN CARIBBEAN</w:t>
      </w:r>
    </w:p>
    <w:p w:rsidR="00CE28CB" w:rsidRPr="00896333" w:rsidRDefault="00CE28CB" w:rsidP="00CE28C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96333">
        <w:rPr>
          <w:sz w:val="24"/>
          <w:szCs w:val="24"/>
        </w:rPr>
        <w:t>Bachelors of Science Degree in Psychology</w:t>
      </w:r>
    </w:p>
    <w:p w:rsidR="00CE28CB" w:rsidRPr="00896333" w:rsidRDefault="00CE28CB" w:rsidP="00CE28CB">
      <w:pPr>
        <w:pStyle w:val="ListParagraph"/>
        <w:ind w:left="3240"/>
        <w:rPr>
          <w:sz w:val="24"/>
          <w:szCs w:val="24"/>
        </w:rPr>
      </w:pPr>
    </w:p>
    <w:p w:rsidR="001E0FD5" w:rsidRPr="00896333" w:rsidRDefault="001E0FD5" w:rsidP="00524B62">
      <w:pPr>
        <w:rPr>
          <w:sz w:val="24"/>
          <w:szCs w:val="24"/>
        </w:rPr>
      </w:pPr>
      <w:r w:rsidRPr="00896333">
        <w:rPr>
          <w:sz w:val="24"/>
          <w:szCs w:val="24"/>
        </w:rPr>
        <w:t>09/2007</w:t>
      </w:r>
      <w:r w:rsidR="00CE28CB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>-</w:t>
      </w:r>
      <w:r w:rsidR="00CE28CB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>07/2012                BISHOP ANSTEY HIGH SCHOOL EAST</w:t>
      </w:r>
    </w:p>
    <w:p w:rsidR="00DD3655" w:rsidRPr="00896333" w:rsidRDefault="00DD3655" w:rsidP="00DD3655">
      <w:p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ab/>
        <w:t xml:space="preserve">  </w:t>
      </w:r>
      <w:r w:rsidR="006C0478" w:rsidRPr="00896333">
        <w:rPr>
          <w:sz w:val="24"/>
          <w:szCs w:val="24"/>
        </w:rPr>
        <w:t xml:space="preserve">     </w:t>
      </w:r>
      <w:r w:rsidRPr="00896333">
        <w:rPr>
          <w:sz w:val="24"/>
          <w:szCs w:val="24"/>
        </w:rPr>
        <w:t xml:space="preserve"> CXC</w:t>
      </w:r>
      <w:r w:rsidR="006C0478" w:rsidRPr="00896333">
        <w:rPr>
          <w:sz w:val="24"/>
          <w:szCs w:val="24"/>
        </w:rPr>
        <w:t>:</w:t>
      </w:r>
    </w:p>
    <w:p w:rsidR="00DD3655" w:rsidRPr="00896333" w:rsidRDefault="00A27E09" w:rsidP="00DD3655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 xml:space="preserve">Mathematics      </w:t>
      </w:r>
      <w:r w:rsidR="00E061F2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 xml:space="preserve">     3</w:t>
      </w:r>
    </w:p>
    <w:p w:rsidR="00DD3655" w:rsidRPr="00896333" w:rsidRDefault="00E061F2" w:rsidP="00DD3655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 xml:space="preserve">English               </w:t>
      </w:r>
      <w:r w:rsidR="00DD3655" w:rsidRPr="00896333">
        <w:rPr>
          <w:sz w:val="24"/>
          <w:szCs w:val="24"/>
        </w:rPr>
        <w:t xml:space="preserve">    </w:t>
      </w:r>
      <w:r w:rsidRPr="00896333">
        <w:rPr>
          <w:sz w:val="24"/>
          <w:szCs w:val="24"/>
        </w:rPr>
        <w:t xml:space="preserve"> </w:t>
      </w:r>
      <w:r w:rsidR="00DD3655" w:rsidRPr="00896333">
        <w:rPr>
          <w:sz w:val="24"/>
          <w:szCs w:val="24"/>
        </w:rPr>
        <w:t xml:space="preserve">   2</w:t>
      </w:r>
    </w:p>
    <w:p w:rsidR="00DD3655" w:rsidRPr="00896333" w:rsidRDefault="00DD3655" w:rsidP="00DD3655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 xml:space="preserve">Biology                 </w:t>
      </w:r>
      <w:r w:rsidR="00E061F2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 xml:space="preserve">     3</w:t>
      </w:r>
    </w:p>
    <w:p w:rsidR="00DD3655" w:rsidRPr="00896333" w:rsidRDefault="00E061F2" w:rsidP="00DD3655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 xml:space="preserve">Theatre Arts    </w:t>
      </w:r>
      <w:r w:rsidR="00DD3655" w:rsidRPr="00896333">
        <w:rPr>
          <w:sz w:val="24"/>
          <w:szCs w:val="24"/>
        </w:rPr>
        <w:t xml:space="preserve">   </w:t>
      </w:r>
      <w:r w:rsidRPr="00896333">
        <w:rPr>
          <w:sz w:val="24"/>
          <w:szCs w:val="24"/>
        </w:rPr>
        <w:t xml:space="preserve">  </w:t>
      </w:r>
      <w:r w:rsidR="00DD3655" w:rsidRPr="00896333">
        <w:rPr>
          <w:sz w:val="24"/>
          <w:szCs w:val="24"/>
        </w:rPr>
        <w:t xml:space="preserve">     2</w:t>
      </w:r>
    </w:p>
    <w:p w:rsidR="00A27E09" w:rsidRPr="00896333" w:rsidRDefault="00A27E09" w:rsidP="00DD3655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 xml:space="preserve">Visual Arts            </w:t>
      </w:r>
      <w:r w:rsidR="00E061F2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 xml:space="preserve">    3</w:t>
      </w:r>
    </w:p>
    <w:p w:rsidR="005B7FAD" w:rsidRPr="00896333" w:rsidRDefault="00A27E09" w:rsidP="00524B62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 xml:space="preserve">EDPM                   </w:t>
      </w:r>
      <w:r w:rsidR="00E061F2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 xml:space="preserve">     2</w:t>
      </w:r>
    </w:p>
    <w:p w:rsidR="00DD3655" w:rsidRPr="00896333" w:rsidRDefault="00A27E09" w:rsidP="00524B62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 xml:space="preserve">POB                    </w:t>
      </w:r>
      <w:r w:rsidR="00E061F2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 xml:space="preserve">        2 </w:t>
      </w:r>
    </w:p>
    <w:p w:rsidR="00E061F2" w:rsidRPr="00896333" w:rsidRDefault="005B7129" w:rsidP="00E061F2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 w:rsidRPr="00896333">
        <w:rPr>
          <w:sz w:val="24"/>
          <w:szCs w:val="24"/>
        </w:rPr>
        <w:t xml:space="preserve">French                  </w:t>
      </w:r>
      <w:r w:rsidR="00E061F2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 xml:space="preserve">     4</w:t>
      </w:r>
    </w:p>
    <w:p w:rsidR="00E061F2" w:rsidRPr="00896333" w:rsidRDefault="00E061F2" w:rsidP="00E061F2">
      <w:pPr>
        <w:pStyle w:val="ListParagraph"/>
        <w:tabs>
          <w:tab w:val="left" w:pos="2244"/>
        </w:tabs>
        <w:ind w:left="3394"/>
        <w:rPr>
          <w:sz w:val="24"/>
          <w:szCs w:val="24"/>
        </w:rPr>
      </w:pPr>
    </w:p>
    <w:p w:rsidR="005D3DD2" w:rsidRPr="00896333" w:rsidRDefault="001E0FD5" w:rsidP="00A27E09">
      <w:pPr>
        <w:tabs>
          <w:tab w:val="left" w:pos="2375"/>
        </w:tabs>
        <w:rPr>
          <w:sz w:val="24"/>
          <w:szCs w:val="24"/>
        </w:rPr>
      </w:pPr>
      <w:r w:rsidRPr="00896333">
        <w:rPr>
          <w:sz w:val="24"/>
          <w:szCs w:val="24"/>
        </w:rPr>
        <w:t>09/2000</w:t>
      </w:r>
      <w:r w:rsidR="00CE28CB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>-</w:t>
      </w:r>
      <w:r w:rsidR="00CE28CB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>07/2007</w:t>
      </w:r>
      <w:r w:rsidRPr="00896333">
        <w:rPr>
          <w:sz w:val="24"/>
          <w:szCs w:val="24"/>
        </w:rPr>
        <w:tab/>
      </w:r>
      <w:r w:rsidR="006C0478" w:rsidRPr="00896333">
        <w:rPr>
          <w:sz w:val="24"/>
          <w:szCs w:val="24"/>
        </w:rPr>
        <w:t xml:space="preserve">   </w:t>
      </w:r>
      <w:r w:rsidRPr="00896333">
        <w:rPr>
          <w:sz w:val="24"/>
          <w:szCs w:val="24"/>
        </w:rPr>
        <w:t>MALABAR R.C SCHOOL</w:t>
      </w:r>
    </w:p>
    <w:p w:rsidR="00A27E09" w:rsidRPr="005B7129" w:rsidRDefault="005B7129" w:rsidP="00A27E09">
      <w:pPr>
        <w:tabs>
          <w:tab w:val="left" w:pos="2375"/>
        </w:tabs>
        <w:rPr>
          <w:rFonts w:ascii="Bernard MT Condensed" w:hAnsi="Bernard MT Condensed"/>
          <w:sz w:val="32"/>
          <w:szCs w:val="32"/>
        </w:rPr>
      </w:pPr>
      <w:r w:rsidRPr="005B7129">
        <w:rPr>
          <w:rFonts w:ascii="Bernard MT Condensed" w:hAnsi="Bernard MT Condensed"/>
          <w:sz w:val="32"/>
          <w:szCs w:val="32"/>
        </w:rPr>
        <w:lastRenderedPageBreak/>
        <w:t>COMPUTER LITERACY</w:t>
      </w:r>
      <w:r w:rsidR="00BE662F" w:rsidRPr="005B7129">
        <w:rPr>
          <w:rFonts w:ascii="Bernard MT Condensed" w:hAnsi="Bernard MT Condensed"/>
          <w:sz w:val="32"/>
          <w:szCs w:val="32"/>
        </w:rPr>
        <w:t xml:space="preserve">               </w:t>
      </w:r>
      <w:r w:rsidR="00A27E09" w:rsidRPr="005B7129">
        <w:rPr>
          <w:rFonts w:ascii="Bernard MT Condensed" w:hAnsi="Bernard MT Condensed"/>
          <w:sz w:val="32"/>
          <w:szCs w:val="32"/>
        </w:rPr>
        <w:t xml:space="preserve">  </w:t>
      </w:r>
    </w:p>
    <w:p w:rsidR="00A27E09" w:rsidRPr="00711B70" w:rsidRDefault="00BE662F" w:rsidP="00A27E09">
      <w:pPr>
        <w:pStyle w:val="ListParagraph"/>
        <w:numPr>
          <w:ilvl w:val="0"/>
          <w:numId w:val="8"/>
        </w:numPr>
        <w:tabs>
          <w:tab w:val="left" w:pos="2375"/>
        </w:tabs>
        <w:rPr>
          <w:sz w:val="24"/>
          <w:szCs w:val="24"/>
        </w:rPr>
      </w:pPr>
      <w:r w:rsidRPr="00711B70">
        <w:rPr>
          <w:sz w:val="24"/>
          <w:szCs w:val="24"/>
        </w:rPr>
        <w:t>Microsoft Word</w:t>
      </w:r>
    </w:p>
    <w:p w:rsidR="00A27E09" w:rsidRPr="00711B70" w:rsidRDefault="00A27E09" w:rsidP="00A27E09">
      <w:pPr>
        <w:pStyle w:val="ListParagraph"/>
        <w:numPr>
          <w:ilvl w:val="0"/>
          <w:numId w:val="8"/>
        </w:numPr>
        <w:tabs>
          <w:tab w:val="left" w:pos="2375"/>
        </w:tabs>
        <w:rPr>
          <w:sz w:val="24"/>
          <w:szCs w:val="24"/>
        </w:rPr>
      </w:pPr>
      <w:r w:rsidRPr="00711B70">
        <w:rPr>
          <w:sz w:val="24"/>
          <w:szCs w:val="24"/>
        </w:rPr>
        <w:t>Microsoft Excel</w:t>
      </w:r>
    </w:p>
    <w:p w:rsidR="00A27E09" w:rsidRPr="00711B70" w:rsidRDefault="00A27E09" w:rsidP="001E0FD5">
      <w:pPr>
        <w:pStyle w:val="ListParagraph"/>
        <w:numPr>
          <w:ilvl w:val="0"/>
          <w:numId w:val="8"/>
        </w:numPr>
        <w:tabs>
          <w:tab w:val="left" w:pos="2375"/>
        </w:tabs>
        <w:rPr>
          <w:sz w:val="24"/>
          <w:szCs w:val="24"/>
        </w:rPr>
      </w:pPr>
      <w:r w:rsidRPr="00711B70">
        <w:rPr>
          <w:sz w:val="24"/>
          <w:szCs w:val="24"/>
        </w:rPr>
        <w:t>Microsoft Power</w:t>
      </w:r>
      <w:r w:rsidR="005B7129" w:rsidRPr="00711B70">
        <w:rPr>
          <w:sz w:val="24"/>
          <w:szCs w:val="24"/>
        </w:rPr>
        <w:t xml:space="preserve"> Point</w:t>
      </w:r>
    </w:p>
    <w:p w:rsidR="005D3DD2" w:rsidRDefault="005D3DD2" w:rsidP="00A27E09">
      <w:pPr>
        <w:tabs>
          <w:tab w:val="left" w:pos="2375"/>
        </w:tabs>
        <w:rPr>
          <w:rFonts w:ascii="Bernard MT Condensed" w:hAnsi="Bernard MT Condensed"/>
          <w:sz w:val="32"/>
        </w:rPr>
      </w:pPr>
    </w:p>
    <w:p w:rsidR="00A27E09" w:rsidRPr="005B7129" w:rsidRDefault="005B7129" w:rsidP="00A27E09">
      <w:pPr>
        <w:tabs>
          <w:tab w:val="left" w:pos="2375"/>
        </w:tabs>
        <w:rPr>
          <w:rFonts w:ascii="Bernard MT Condensed" w:hAnsi="Bernard MT Condensed"/>
        </w:rPr>
      </w:pPr>
      <w:r w:rsidRPr="005B7129">
        <w:rPr>
          <w:rFonts w:ascii="Bernard MT Condensed" w:hAnsi="Bernard MT Condensed"/>
          <w:sz w:val="32"/>
        </w:rPr>
        <w:t>ACCOMPLISHMENTS</w:t>
      </w:r>
      <w:r w:rsidR="00BE662F" w:rsidRPr="005B7129">
        <w:rPr>
          <w:rFonts w:ascii="Bernard MT Condensed" w:hAnsi="Bernard MT Condensed"/>
        </w:rPr>
        <w:t xml:space="preserve">              </w:t>
      </w:r>
    </w:p>
    <w:p w:rsidR="00E061F2" w:rsidRPr="00E061F2" w:rsidRDefault="00BE662F" w:rsidP="00E061F2">
      <w:pPr>
        <w:tabs>
          <w:tab w:val="left" w:pos="2375"/>
        </w:tabs>
        <w:ind w:left="720"/>
        <w:rPr>
          <w:b/>
          <w:sz w:val="24"/>
        </w:rPr>
      </w:pPr>
      <w:r w:rsidRPr="00E061F2">
        <w:rPr>
          <w:b/>
          <w:sz w:val="24"/>
        </w:rPr>
        <w:t>Seco</w:t>
      </w:r>
      <w:r w:rsidR="005B7129" w:rsidRPr="00E061F2">
        <w:rPr>
          <w:b/>
          <w:sz w:val="24"/>
        </w:rPr>
        <w:t>ndary school:</w:t>
      </w:r>
    </w:p>
    <w:p w:rsidR="00E061F2" w:rsidRPr="00711B70" w:rsidRDefault="005B7129" w:rsidP="00E061F2">
      <w:pPr>
        <w:pStyle w:val="ListParagraph"/>
        <w:numPr>
          <w:ilvl w:val="0"/>
          <w:numId w:val="14"/>
        </w:numPr>
        <w:tabs>
          <w:tab w:val="left" w:pos="2375"/>
        </w:tabs>
        <w:rPr>
          <w:sz w:val="24"/>
          <w:szCs w:val="24"/>
        </w:rPr>
      </w:pPr>
      <w:r w:rsidRPr="00711B70">
        <w:rPr>
          <w:sz w:val="24"/>
          <w:szCs w:val="24"/>
        </w:rPr>
        <w:t>Basketball (player</w:t>
      </w:r>
      <w:r w:rsidR="00E061F2" w:rsidRPr="00711B70">
        <w:rPr>
          <w:sz w:val="24"/>
          <w:szCs w:val="24"/>
        </w:rPr>
        <w:t>)</w:t>
      </w:r>
    </w:p>
    <w:p w:rsidR="00E061F2" w:rsidRPr="00711B70" w:rsidRDefault="00E061F2" w:rsidP="00E061F2">
      <w:pPr>
        <w:pStyle w:val="ListParagraph"/>
        <w:numPr>
          <w:ilvl w:val="0"/>
          <w:numId w:val="14"/>
        </w:numPr>
        <w:tabs>
          <w:tab w:val="left" w:pos="2375"/>
        </w:tabs>
        <w:rPr>
          <w:sz w:val="24"/>
          <w:szCs w:val="24"/>
        </w:rPr>
      </w:pPr>
      <w:r w:rsidRPr="00711B70">
        <w:rPr>
          <w:sz w:val="24"/>
          <w:szCs w:val="24"/>
        </w:rPr>
        <w:t>Interact Club (Board Member)</w:t>
      </w:r>
    </w:p>
    <w:p w:rsidR="00BE662F" w:rsidRPr="00711B70" w:rsidRDefault="00BE662F" w:rsidP="00E061F2">
      <w:pPr>
        <w:pStyle w:val="ListParagraph"/>
        <w:numPr>
          <w:ilvl w:val="0"/>
          <w:numId w:val="14"/>
        </w:numPr>
        <w:tabs>
          <w:tab w:val="left" w:pos="2375"/>
        </w:tabs>
        <w:rPr>
          <w:sz w:val="24"/>
          <w:szCs w:val="24"/>
        </w:rPr>
      </w:pPr>
      <w:r w:rsidRPr="00711B70">
        <w:rPr>
          <w:sz w:val="24"/>
          <w:szCs w:val="24"/>
        </w:rPr>
        <w:t>Inter-</w:t>
      </w:r>
      <w:r w:rsidR="00A27E09" w:rsidRPr="00711B70">
        <w:rPr>
          <w:sz w:val="24"/>
          <w:szCs w:val="24"/>
        </w:rPr>
        <w:t>School Christian Fellowship</w:t>
      </w:r>
    </w:p>
    <w:p w:rsidR="005D3DD2" w:rsidRDefault="005D3DD2" w:rsidP="001E0FD5">
      <w:pPr>
        <w:tabs>
          <w:tab w:val="left" w:pos="2375"/>
        </w:tabs>
        <w:rPr>
          <w:rFonts w:ascii="Bernard MT Condensed" w:hAnsi="Bernard MT Condensed"/>
          <w:sz w:val="36"/>
          <w:szCs w:val="36"/>
        </w:rPr>
      </w:pPr>
    </w:p>
    <w:p w:rsidR="00BE662F" w:rsidRPr="00A27E09" w:rsidRDefault="005B7129" w:rsidP="001E0FD5">
      <w:pPr>
        <w:tabs>
          <w:tab w:val="left" w:pos="2375"/>
        </w:tabs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REFERENCE</w:t>
      </w:r>
    </w:p>
    <w:p w:rsidR="005D3DD2" w:rsidRDefault="005D3DD2" w:rsidP="00711B70">
      <w:pPr>
        <w:tabs>
          <w:tab w:val="left" w:pos="2375"/>
        </w:tabs>
        <w:spacing w:after="0" w:line="240" w:lineRule="auto"/>
      </w:pPr>
    </w:p>
    <w:p w:rsidR="005B7FAD" w:rsidRPr="00896333" w:rsidRDefault="00BE662F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proofErr w:type="spellStart"/>
      <w:r w:rsidRPr="00896333">
        <w:rPr>
          <w:sz w:val="24"/>
          <w:szCs w:val="24"/>
        </w:rPr>
        <w:t>Ms.</w:t>
      </w:r>
      <w:proofErr w:type="spellEnd"/>
      <w:r w:rsidRPr="00896333">
        <w:rPr>
          <w:sz w:val="24"/>
          <w:szCs w:val="24"/>
        </w:rPr>
        <w:t xml:space="preserve"> </w:t>
      </w:r>
      <w:proofErr w:type="spellStart"/>
      <w:r w:rsidRPr="00896333">
        <w:rPr>
          <w:sz w:val="24"/>
          <w:szCs w:val="24"/>
        </w:rPr>
        <w:t>Lystra</w:t>
      </w:r>
      <w:proofErr w:type="spellEnd"/>
      <w:r w:rsidRPr="00896333">
        <w:rPr>
          <w:sz w:val="24"/>
          <w:szCs w:val="24"/>
        </w:rPr>
        <w:t xml:space="preserve"> </w:t>
      </w:r>
      <w:proofErr w:type="spellStart"/>
      <w:r w:rsidRPr="00896333">
        <w:rPr>
          <w:sz w:val="24"/>
          <w:szCs w:val="24"/>
        </w:rPr>
        <w:t>Glaud</w:t>
      </w:r>
      <w:proofErr w:type="spellEnd"/>
      <w:r w:rsidR="005B7FAD" w:rsidRPr="00896333">
        <w:rPr>
          <w:sz w:val="24"/>
          <w:szCs w:val="24"/>
        </w:rPr>
        <w:t xml:space="preserve"> </w:t>
      </w:r>
    </w:p>
    <w:p w:rsidR="00BE662F" w:rsidRPr="00896333" w:rsidRDefault="00BE662F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Teacher</w:t>
      </w:r>
      <w:r w:rsidR="005B7FAD" w:rsidRPr="00896333">
        <w:rPr>
          <w:sz w:val="24"/>
          <w:szCs w:val="24"/>
        </w:rPr>
        <w:t xml:space="preserve"> </w:t>
      </w:r>
    </w:p>
    <w:p w:rsidR="005B7FAD" w:rsidRPr="00896333" w:rsidRDefault="00BE662F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St. Timber RC School</w:t>
      </w:r>
      <w:r w:rsidR="005B7FAD" w:rsidRPr="00896333">
        <w:rPr>
          <w:sz w:val="24"/>
          <w:szCs w:val="24"/>
        </w:rPr>
        <w:t xml:space="preserve"> </w:t>
      </w:r>
    </w:p>
    <w:p w:rsidR="00896333" w:rsidRDefault="00BE662F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proofErr w:type="spellStart"/>
      <w:r w:rsidRPr="00896333">
        <w:rPr>
          <w:sz w:val="24"/>
          <w:szCs w:val="24"/>
        </w:rPr>
        <w:t>Arouca</w:t>
      </w:r>
      <w:proofErr w:type="spellEnd"/>
      <w:r w:rsidR="005B7FAD" w:rsidRPr="00896333">
        <w:rPr>
          <w:sz w:val="24"/>
          <w:szCs w:val="24"/>
        </w:rPr>
        <w:t xml:space="preserve"> </w:t>
      </w:r>
    </w:p>
    <w:p w:rsidR="005D3DD2" w:rsidRDefault="00DD3655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1 (868)</w:t>
      </w:r>
      <w:r w:rsidR="00BE662F" w:rsidRPr="00896333">
        <w:rPr>
          <w:sz w:val="24"/>
          <w:szCs w:val="24"/>
        </w:rPr>
        <w:t xml:space="preserve"> </w:t>
      </w:r>
      <w:r w:rsidRPr="00896333">
        <w:rPr>
          <w:sz w:val="24"/>
          <w:szCs w:val="24"/>
        </w:rPr>
        <w:t>395-8442</w:t>
      </w:r>
    </w:p>
    <w:p w:rsidR="00896333" w:rsidRPr="00896333" w:rsidRDefault="00896333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</w:p>
    <w:p w:rsidR="005D3DD2" w:rsidRPr="00896333" w:rsidRDefault="005D3DD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</w:p>
    <w:p w:rsidR="005D3DD2" w:rsidRPr="00896333" w:rsidRDefault="005D3DD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proofErr w:type="spellStart"/>
      <w:r w:rsidRPr="00896333">
        <w:rPr>
          <w:sz w:val="24"/>
          <w:szCs w:val="24"/>
        </w:rPr>
        <w:t>Ms.</w:t>
      </w:r>
      <w:proofErr w:type="spellEnd"/>
      <w:r w:rsidRPr="00896333">
        <w:rPr>
          <w:sz w:val="24"/>
          <w:szCs w:val="24"/>
        </w:rPr>
        <w:t xml:space="preserve"> Nancy Brooks</w:t>
      </w:r>
    </w:p>
    <w:p w:rsidR="005D3DD2" w:rsidRPr="00896333" w:rsidRDefault="005D3DD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Teacher</w:t>
      </w:r>
    </w:p>
    <w:p w:rsidR="005D3DD2" w:rsidRPr="00896333" w:rsidRDefault="005D3DD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Malabar R.C School</w:t>
      </w:r>
    </w:p>
    <w:p w:rsidR="005D3DD2" w:rsidRPr="00896333" w:rsidRDefault="005D3DD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proofErr w:type="spellStart"/>
      <w:r w:rsidRPr="00896333">
        <w:rPr>
          <w:sz w:val="24"/>
          <w:szCs w:val="24"/>
        </w:rPr>
        <w:t>Subero</w:t>
      </w:r>
      <w:proofErr w:type="spellEnd"/>
      <w:r w:rsidRPr="00896333">
        <w:rPr>
          <w:sz w:val="24"/>
          <w:szCs w:val="24"/>
        </w:rPr>
        <w:t xml:space="preserve"> Street</w:t>
      </w:r>
    </w:p>
    <w:p w:rsidR="005D3DD2" w:rsidRPr="00896333" w:rsidRDefault="005D3DD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1 (8686) 290-2265</w:t>
      </w:r>
    </w:p>
    <w:p w:rsidR="000B2150" w:rsidRPr="00896333" w:rsidRDefault="000B2150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</w:p>
    <w:p w:rsidR="006C0478" w:rsidRPr="00896333" w:rsidRDefault="006C0478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</w:p>
    <w:p w:rsidR="006C0478" w:rsidRPr="00896333" w:rsidRDefault="006C0478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proofErr w:type="spellStart"/>
      <w:r w:rsidRPr="00896333">
        <w:rPr>
          <w:sz w:val="24"/>
          <w:szCs w:val="24"/>
        </w:rPr>
        <w:t>Ms.</w:t>
      </w:r>
      <w:proofErr w:type="spellEnd"/>
      <w:r w:rsidRPr="00896333">
        <w:rPr>
          <w:sz w:val="24"/>
          <w:szCs w:val="24"/>
        </w:rPr>
        <w:t xml:space="preserve"> </w:t>
      </w:r>
      <w:proofErr w:type="spellStart"/>
      <w:r w:rsidRPr="00896333">
        <w:rPr>
          <w:sz w:val="24"/>
          <w:szCs w:val="24"/>
        </w:rPr>
        <w:t>Nassoma</w:t>
      </w:r>
      <w:proofErr w:type="spellEnd"/>
      <w:r w:rsidRPr="00896333">
        <w:rPr>
          <w:sz w:val="24"/>
          <w:szCs w:val="24"/>
        </w:rPr>
        <w:t xml:space="preserve"> Ruiz</w:t>
      </w:r>
    </w:p>
    <w:p w:rsidR="006C0478" w:rsidRPr="00896333" w:rsidRDefault="006C0478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Police Officer</w:t>
      </w:r>
    </w:p>
    <w:p w:rsidR="006C0478" w:rsidRPr="00896333" w:rsidRDefault="006C0478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Ministry of National Security</w:t>
      </w:r>
    </w:p>
    <w:p w:rsidR="006C0478" w:rsidRPr="00896333" w:rsidRDefault="000B2150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proofErr w:type="spellStart"/>
      <w:r w:rsidRPr="00896333">
        <w:rPr>
          <w:sz w:val="24"/>
          <w:szCs w:val="24"/>
        </w:rPr>
        <w:t>Matco</w:t>
      </w:r>
      <w:proofErr w:type="spellEnd"/>
      <w:r w:rsidRPr="00896333">
        <w:rPr>
          <w:sz w:val="24"/>
          <w:szCs w:val="24"/>
        </w:rPr>
        <w:t xml:space="preserve"> Building, Henry Street, Port-of-Spain</w:t>
      </w:r>
    </w:p>
    <w:p w:rsidR="006C0478" w:rsidRPr="00896333" w:rsidRDefault="006C0478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1 (868) 374-4240</w:t>
      </w:r>
    </w:p>
    <w:p w:rsidR="00813C72" w:rsidRPr="00896333" w:rsidRDefault="00813C7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</w:p>
    <w:p w:rsidR="00813C72" w:rsidRPr="00896333" w:rsidRDefault="00813C7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</w:p>
    <w:p w:rsidR="00813C72" w:rsidRPr="00896333" w:rsidRDefault="00813C7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proofErr w:type="spellStart"/>
      <w:r w:rsidRPr="00896333">
        <w:rPr>
          <w:sz w:val="24"/>
          <w:szCs w:val="24"/>
        </w:rPr>
        <w:t>Ms.</w:t>
      </w:r>
      <w:proofErr w:type="spellEnd"/>
      <w:r w:rsidRPr="00896333">
        <w:rPr>
          <w:sz w:val="24"/>
          <w:szCs w:val="24"/>
        </w:rPr>
        <w:t xml:space="preserve"> Christi Rojas</w:t>
      </w:r>
    </w:p>
    <w:p w:rsidR="00813C72" w:rsidRPr="00896333" w:rsidRDefault="00813C72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>Junior Accountant</w:t>
      </w:r>
      <w:r w:rsidR="00C41CEE" w:rsidRPr="00896333">
        <w:rPr>
          <w:sz w:val="24"/>
          <w:szCs w:val="24"/>
        </w:rPr>
        <w:t>- Trinidad</w:t>
      </w:r>
    </w:p>
    <w:p w:rsidR="00C41CEE" w:rsidRPr="00896333" w:rsidRDefault="00C41CEE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 xml:space="preserve">Payless </w:t>
      </w:r>
      <w:proofErr w:type="spellStart"/>
      <w:r w:rsidRPr="00896333">
        <w:rPr>
          <w:sz w:val="24"/>
          <w:szCs w:val="24"/>
        </w:rPr>
        <w:t>Shoesource</w:t>
      </w:r>
      <w:proofErr w:type="spellEnd"/>
      <w:r w:rsidRPr="00896333">
        <w:rPr>
          <w:sz w:val="24"/>
          <w:szCs w:val="24"/>
        </w:rPr>
        <w:t xml:space="preserve"> of Trinidad Unlimited</w:t>
      </w:r>
    </w:p>
    <w:p w:rsidR="00C41CEE" w:rsidRPr="00896333" w:rsidRDefault="00C41CEE" w:rsidP="00711B70">
      <w:pPr>
        <w:tabs>
          <w:tab w:val="left" w:pos="2375"/>
        </w:tabs>
        <w:spacing w:after="0" w:line="240" w:lineRule="auto"/>
        <w:rPr>
          <w:sz w:val="24"/>
          <w:szCs w:val="24"/>
        </w:rPr>
      </w:pPr>
      <w:r w:rsidRPr="00896333">
        <w:rPr>
          <w:sz w:val="24"/>
          <w:szCs w:val="24"/>
        </w:rPr>
        <w:t xml:space="preserve">Grand Bazaar, </w:t>
      </w:r>
      <w:proofErr w:type="spellStart"/>
      <w:r w:rsidRPr="00896333">
        <w:rPr>
          <w:sz w:val="24"/>
          <w:szCs w:val="24"/>
        </w:rPr>
        <w:t>Valsayn</w:t>
      </w:r>
      <w:proofErr w:type="spellEnd"/>
    </w:p>
    <w:p w:rsidR="00C41CEE" w:rsidRPr="00896333" w:rsidRDefault="00C41CEE" w:rsidP="00C41CEE">
      <w:pPr>
        <w:tabs>
          <w:tab w:val="left" w:pos="2375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896333">
        <w:rPr>
          <w:sz w:val="24"/>
          <w:szCs w:val="24"/>
          <w:lang w:val="en-US"/>
        </w:rPr>
        <w:t>Phone :</w:t>
      </w:r>
      <w:proofErr w:type="gramEnd"/>
      <w:r w:rsidRPr="00896333">
        <w:rPr>
          <w:sz w:val="24"/>
          <w:szCs w:val="24"/>
          <w:lang w:val="en-US"/>
        </w:rPr>
        <w:t xml:space="preserve"> 868-663-5682; 662-8168 </w:t>
      </w:r>
      <w:proofErr w:type="spellStart"/>
      <w:r w:rsidRPr="00896333">
        <w:rPr>
          <w:sz w:val="24"/>
          <w:szCs w:val="24"/>
          <w:lang w:val="en-US"/>
        </w:rPr>
        <w:t>ext</w:t>
      </w:r>
      <w:proofErr w:type="spellEnd"/>
      <w:r w:rsidRPr="00896333">
        <w:rPr>
          <w:sz w:val="24"/>
          <w:szCs w:val="24"/>
          <w:lang w:val="en-US"/>
        </w:rPr>
        <w:t xml:space="preserve"> 101</w:t>
      </w:r>
    </w:p>
    <w:p w:rsidR="00C41CEE" w:rsidRPr="00896333" w:rsidRDefault="00C41CEE" w:rsidP="00C41CEE">
      <w:pPr>
        <w:tabs>
          <w:tab w:val="left" w:pos="2375"/>
        </w:tabs>
        <w:spacing w:after="0" w:line="240" w:lineRule="auto"/>
        <w:rPr>
          <w:sz w:val="24"/>
          <w:szCs w:val="24"/>
          <w:lang w:val="en-US"/>
        </w:rPr>
      </w:pPr>
      <w:r w:rsidRPr="00896333">
        <w:rPr>
          <w:sz w:val="24"/>
          <w:szCs w:val="24"/>
          <w:lang w:val="en-US"/>
        </w:rPr>
        <w:t>Fax: 868-662-4966</w:t>
      </w:r>
    </w:p>
    <w:p w:rsidR="00C41CEE" w:rsidRDefault="00C41CEE" w:rsidP="00711B70">
      <w:pPr>
        <w:tabs>
          <w:tab w:val="left" w:pos="2375"/>
        </w:tabs>
        <w:spacing w:after="0" w:line="240" w:lineRule="auto"/>
      </w:pPr>
    </w:p>
    <w:sectPr w:rsidR="00C41CEE" w:rsidSect="005D3DD2">
      <w:head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A32" w:rsidRDefault="00B15A32" w:rsidP="00B53237">
      <w:pPr>
        <w:spacing w:after="0" w:line="240" w:lineRule="auto"/>
      </w:pPr>
      <w:r>
        <w:separator/>
      </w:r>
    </w:p>
  </w:endnote>
  <w:endnote w:type="continuationSeparator" w:id="0">
    <w:p w:rsidR="00B15A32" w:rsidRDefault="00B15A32" w:rsidP="00B5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A32" w:rsidRDefault="00B15A32" w:rsidP="00B53237">
      <w:pPr>
        <w:spacing w:after="0" w:line="240" w:lineRule="auto"/>
      </w:pPr>
      <w:r>
        <w:separator/>
      </w:r>
    </w:p>
  </w:footnote>
  <w:footnote w:type="continuationSeparator" w:id="0">
    <w:p w:rsidR="00B15A32" w:rsidRDefault="00B15A32" w:rsidP="00B5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1F2" w:rsidRPr="00B53237" w:rsidRDefault="00E061F2" w:rsidP="00E061F2">
    <w:pPr>
      <w:pStyle w:val="Header"/>
      <w:jc w:val="center"/>
      <w:rPr>
        <w:sz w:val="32"/>
        <w:szCs w:val="32"/>
      </w:rPr>
    </w:pPr>
    <w:r w:rsidRPr="00B53237">
      <w:rPr>
        <w:sz w:val="32"/>
        <w:szCs w:val="32"/>
      </w:rPr>
      <w:t>Curriculum Vitae</w:t>
    </w:r>
  </w:p>
  <w:p w:rsidR="00E061F2" w:rsidRPr="00B53237" w:rsidRDefault="00E061F2" w:rsidP="00E061F2">
    <w:pPr>
      <w:pStyle w:val="Header"/>
      <w:jc w:val="center"/>
      <w:rPr>
        <w:b/>
        <w:sz w:val="44"/>
        <w:szCs w:val="44"/>
      </w:rPr>
    </w:pPr>
    <w:r w:rsidRPr="00B53237">
      <w:rPr>
        <w:b/>
        <w:sz w:val="44"/>
        <w:szCs w:val="44"/>
      </w:rPr>
      <w:t>GENEVIEVE CORNESHA TRIM</w:t>
    </w:r>
    <w:r>
      <w:rPr>
        <w:b/>
        <w:sz w:val="44"/>
        <w:szCs w:val="44"/>
      </w:rPr>
      <w:t>M</w:t>
    </w:r>
    <w:r w:rsidRPr="00B53237">
      <w:rPr>
        <w:b/>
        <w:sz w:val="44"/>
        <w:szCs w:val="44"/>
      </w:rPr>
      <w:t>INGHAM</w:t>
    </w:r>
  </w:p>
  <w:p w:rsidR="00B53237" w:rsidRDefault="00B53237" w:rsidP="00E061F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132A"/>
    <w:multiLevelType w:val="hybridMultilevel"/>
    <w:tmpl w:val="DE38BF3A"/>
    <w:lvl w:ilvl="0" w:tplc="0409000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9" w:hanging="360"/>
      </w:pPr>
      <w:rPr>
        <w:rFonts w:ascii="Wingdings" w:hAnsi="Wingdings" w:hint="default"/>
      </w:rPr>
    </w:lvl>
  </w:abstractNum>
  <w:abstractNum w:abstractNumId="1">
    <w:nsid w:val="0A230B35"/>
    <w:multiLevelType w:val="hybridMultilevel"/>
    <w:tmpl w:val="3AE8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E2C4A"/>
    <w:multiLevelType w:val="hybridMultilevel"/>
    <w:tmpl w:val="908CCCAA"/>
    <w:lvl w:ilvl="0" w:tplc="0409000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4" w:hanging="360"/>
      </w:pPr>
      <w:rPr>
        <w:rFonts w:ascii="Wingdings" w:hAnsi="Wingdings" w:hint="default"/>
      </w:rPr>
    </w:lvl>
  </w:abstractNum>
  <w:abstractNum w:abstractNumId="3">
    <w:nsid w:val="160618BE"/>
    <w:multiLevelType w:val="hybridMultilevel"/>
    <w:tmpl w:val="B04037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79B1055"/>
    <w:multiLevelType w:val="hybridMultilevel"/>
    <w:tmpl w:val="698A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1004F"/>
    <w:multiLevelType w:val="hybridMultilevel"/>
    <w:tmpl w:val="05A4C0DA"/>
    <w:lvl w:ilvl="0" w:tplc="2C09000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6">
    <w:nsid w:val="39484FF9"/>
    <w:multiLevelType w:val="hybridMultilevel"/>
    <w:tmpl w:val="7DA6DA42"/>
    <w:lvl w:ilvl="0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A2F6DC0"/>
    <w:multiLevelType w:val="hybridMultilevel"/>
    <w:tmpl w:val="4D4A9332"/>
    <w:lvl w:ilvl="0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72350E3"/>
    <w:multiLevelType w:val="hybridMultilevel"/>
    <w:tmpl w:val="A1DE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00149"/>
    <w:multiLevelType w:val="hybridMultilevel"/>
    <w:tmpl w:val="F50438C0"/>
    <w:lvl w:ilvl="0" w:tplc="0409000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5" w:hanging="360"/>
      </w:pPr>
      <w:rPr>
        <w:rFonts w:ascii="Wingdings" w:hAnsi="Wingdings" w:hint="default"/>
      </w:rPr>
    </w:lvl>
  </w:abstractNum>
  <w:abstractNum w:abstractNumId="10">
    <w:nsid w:val="64A9774B"/>
    <w:multiLevelType w:val="hybridMultilevel"/>
    <w:tmpl w:val="A16AF44A"/>
    <w:lvl w:ilvl="0" w:tplc="0409000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2" w:hanging="360"/>
      </w:pPr>
      <w:rPr>
        <w:rFonts w:ascii="Wingdings" w:hAnsi="Wingdings" w:hint="default"/>
      </w:rPr>
    </w:lvl>
  </w:abstractNum>
  <w:abstractNum w:abstractNumId="11">
    <w:nsid w:val="69C61AF8"/>
    <w:multiLevelType w:val="hybridMultilevel"/>
    <w:tmpl w:val="95A695BE"/>
    <w:lvl w:ilvl="0" w:tplc="2C09000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6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8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108" w:hanging="360"/>
      </w:pPr>
      <w:rPr>
        <w:rFonts w:ascii="Wingdings" w:hAnsi="Wingdings" w:hint="default"/>
      </w:rPr>
    </w:lvl>
  </w:abstractNum>
  <w:abstractNum w:abstractNumId="12">
    <w:nsid w:val="719B151C"/>
    <w:multiLevelType w:val="hybridMultilevel"/>
    <w:tmpl w:val="F716CD84"/>
    <w:lvl w:ilvl="0" w:tplc="04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13">
    <w:nsid w:val="74936E91"/>
    <w:multiLevelType w:val="hybridMultilevel"/>
    <w:tmpl w:val="F998E802"/>
    <w:lvl w:ilvl="0" w:tplc="04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14">
    <w:nsid w:val="76112BA7"/>
    <w:multiLevelType w:val="hybridMultilevel"/>
    <w:tmpl w:val="A016E00E"/>
    <w:lvl w:ilvl="0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1"/>
  </w:num>
  <w:num w:numId="8">
    <w:abstractNumId w:val="13"/>
  </w:num>
  <w:num w:numId="9">
    <w:abstractNumId w:val="0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37"/>
    <w:rsid w:val="00005062"/>
    <w:rsid w:val="00007B4E"/>
    <w:rsid w:val="00042BAC"/>
    <w:rsid w:val="000819F0"/>
    <w:rsid w:val="00087201"/>
    <w:rsid w:val="000A7658"/>
    <w:rsid w:val="000B2150"/>
    <w:rsid w:val="000E54DC"/>
    <w:rsid w:val="000E5E46"/>
    <w:rsid w:val="00112471"/>
    <w:rsid w:val="00115404"/>
    <w:rsid w:val="001402A9"/>
    <w:rsid w:val="0014315F"/>
    <w:rsid w:val="00175EE6"/>
    <w:rsid w:val="00184D9F"/>
    <w:rsid w:val="001A2AFA"/>
    <w:rsid w:val="001E0FD5"/>
    <w:rsid w:val="00214404"/>
    <w:rsid w:val="002205F4"/>
    <w:rsid w:val="00237E49"/>
    <w:rsid w:val="002468B1"/>
    <w:rsid w:val="00256E2E"/>
    <w:rsid w:val="00271A2C"/>
    <w:rsid w:val="002A46DD"/>
    <w:rsid w:val="002B1587"/>
    <w:rsid w:val="002D6147"/>
    <w:rsid w:val="002E05D8"/>
    <w:rsid w:val="002F15F6"/>
    <w:rsid w:val="003066A0"/>
    <w:rsid w:val="00306783"/>
    <w:rsid w:val="003112DC"/>
    <w:rsid w:val="00367829"/>
    <w:rsid w:val="003B5AE7"/>
    <w:rsid w:val="003C598D"/>
    <w:rsid w:val="003D1D5A"/>
    <w:rsid w:val="003E2B26"/>
    <w:rsid w:val="003E3E0E"/>
    <w:rsid w:val="00440145"/>
    <w:rsid w:val="00454245"/>
    <w:rsid w:val="00454E71"/>
    <w:rsid w:val="00454F07"/>
    <w:rsid w:val="00482B9A"/>
    <w:rsid w:val="004860A4"/>
    <w:rsid w:val="004A17E1"/>
    <w:rsid w:val="004B3AFC"/>
    <w:rsid w:val="004D52DA"/>
    <w:rsid w:val="004D5A42"/>
    <w:rsid w:val="005211BF"/>
    <w:rsid w:val="00524B62"/>
    <w:rsid w:val="00526B3C"/>
    <w:rsid w:val="005365A4"/>
    <w:rsid w:val="00592D6C"/>
    <w:rsid w:val="005B7129"/>
    <w:rsid w:val="005B7FAD"/>
    <w:rsid w:val="005D3DD2"/>
    <w:rsid w:val="00613D40"/>
    <w:rsid w:val="00637CCB"/>
    <w:rsid w:val="00640D17"/>
    <w:rsid w:val="00647644"/>
    <w:rsid w:val="00687E27"/>
    <w:rsid w:val="006A0899"/>
    <w:rsid w:val="006B3403"/>
    <w:rsid w:val="006C0478"/>
    <w:rsid w:val="006C71B6"/>
    <w:rsid w:val="006D5A56"/>
    <w:rsid w:val="006E6D86"/>
    <w:rsid w:val="006F2023"/>
    <w:rsid w:val="006F35BA"/>
    <w:rsid w:val="006F77C3"/>
    <w:rsid w:val="00701F12"/>
    <w:rsid w:val="00711B70"/>
    <w:rsid w:val="00714200"/>
    <w:rsid w:val="00761561"/>
    <w:rsid w:val="00766747"/>
    <w:rsid w:val="00770C1F"/>
    <w:rsid w:val="0077542E"/>
    <w:rsid w:val="007A0067"/>
    <w:rsid w:val="007A3078"/>
    <w:rsid w:val="007C38E1"/>
    <w:rsid w:val="007C7CFE"/>
    <w:rsid w:val="007D1EB5"/>
    <w:rsid w:val="007E11F5"/>
    <w:rsid w:val="00812B23"/>
    <w:rsid w:val="00813C72"/>
    <w:rsid w:val="00835F72"/>
    <w:rsid w:val="008367BA"/>
    <w:rsid w:val="008446A3"/>
    <w:rsid w:val="00876670"/>
    <w:rsid w:val="00890393"/>
    <w:rsid w:val="00896333"/>
    <w:rsid w:val="008D7EB6"/>
    <w:rsid w:val="008F0014"/>
    <w:rsid w:val="0090412F"/>
    <w:rsid w:val="00915176"/>
    <w:rsid w:val="0094057E"/>
    <w:rsid w:val="00945CCD"/>
    <w:rsid w:val="009761BC"/>
    <w:rsid w:val="0098073A"/>
    <w:rsid w:val="009848E0"/>
    <w:rsid w:val="009964F1"/>
    <w:rsid w:val="009A1292"/>
    <w:rsid w:val="009C3A3D"/>
    <w:rsid w:val="009D67FC"/>
    <w:rsid w:val="009F0F68"/>
    <w:rsid w:val="009F4E6C"/>
    <w:rsid w:val="00A27E09"/>
    <w:rsid w:val="00AA63B5"/>
    <w:rsid w:val="00AB35D5"/>
    <w:rsid w:val="00AB6B36"/>
    <w:rsid w:val="00AC00D6"/>
    <w:rsid w:val="00AC280F"/>
    <w:rsid w:val="00AE575F"/>
    <w:rsid w:val="00AE6CA0"/>
    <w:rsid w:val="00B007CA"/>
    <w:rsid w:val="00B15A32"/>
    <w:rsid w:val="00B45FE7"/>
    <w:rsid w:val="00B5265E"/>
    <w:rsid w:val="00B53237"/>
    <w:rsid w:val="00B92197"/>
    <w:rsid w:val="00BB5843"/>
    <w:rsid w:val="00BC24D9"/>
    <w:rsid w:val="00BD1570"/>
    <w:rsid w:val="00BE662F"/>
    <w:rsid w:val="00BF4AC8"/>
    <w:rsid w:val="00C17690"/>
    <w:rsid w:val="00C3389C"/>
    <w:rsid w:val="00C35939"/>
    <w:rsid w:val="00C41CEE"/>
    <w:rsid w:val="00C47429"/>
    <w:rsid w:val="00C74DB4"/>
    <w:rsid w:val="00CA5F93"/>
    <w:rsid w:val="00CB642F"/>
    <w:rsid w:val="00CC537D"/>
    <w:rsid w:val="00CE28CB"/>
    <w:rsid w:val="00D019B1"/>
    <w:rsid w:val="00D023A8"/>
    <w:rsid w:val="00D135BE"/>
    <w:rsid w:val="00D173AE"/>
    <w:rsid w:val="00D33F4E"/>
    <w:rsid w:val="00D50A5D"/>
    <w:rsid w:val="00D94E35"/>
    <w:rsid w:val="00D978C8"/>
    <w:rsid w:val="00DA2594"/>
    <w:rsid w:val="00DD3655"/>
    <w:rsid w:val="00DE2C67"/>
    <w:rsid w:val="00DE4FFA"/>
    <w:rsid w:val="00E061F2"/>
    <w:rsid w:val="00E56D2F"/>
    <w:rsid w:val="00E6087B"/>
    <w:rsid w:val="00E81B35"/>
    <w:rsid w:val="00EA69AE"/>
    <w:rsid w:val="00EF3890"/>
    <w:rsid w:val="00F16083"/>
    <w:rsid w:val="00F44E19"/>
    <w:rsid w:val="00F51B1F"/>
    <w:rsid w:val="00F60F67"/>
    <w:rsid w:val="00F95A05"/>
    <w:rsid w:val="00F95A14"/>
    <w:rsid w:val="00F97BC1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237"/>
  </w:style>
  <w:style w:type="paragraph" w:styleId="Footer">
    <w:name w:val="footer"/>
    <w:basedOn w:val="Normal"/>
    <w:link w:val="FooterChar"/>
    <w:uiPriority w:val="99"/>
    <w:unhideWhenUsed/>
    <w:rsid w:val="00B5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237"/>
  </w:style>
  <w:style w:type="paragraph" w:styleId="ListParagraph">
    <w:name w:val="List Paragraph"/>
    <w:basedOn w:val="Normal"/>
    <w:uiPriority w:val="34"/>
    <w:qFormat/>
    <w:rsid w:val="00524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237"/>
  </w:style>
  <w:style w:type="paragraph" w:styleId="Footer">
    <w:name w:val="footer"/>
    <w:basedOn w:val="Normal"/>
    <w:link w:val="FooterChar"/>
    <w:uiPriority w:val="99"/>
    <w:unhideWhenUsed/>
    <w:rsid w:val="00B5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237"/>
  </w:style>
  <w:style w:type="paragraph" w:styleId="ListParagraph">
    <w:name w:val="List Paragraph"/>
    <w:basedOn w:val="Normal"/>
    <w:uiPriority w:val="34"/>
    <w:qFormat/>
    <w:rsid w:val="0052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7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6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74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0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2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5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4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8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95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8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3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67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14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F597C2-ED51-4A24-94F7-AFFD3DF4DFB0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1D2A24B-9C42-47AF-99B7-FD3B09ED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~Leo~</dc:creator>
  <cp:lastModifiedBy>MOE Student</cp:lastModifiedBy>
  <cp:revision>2</cp:revision>
  <cp:lastPrinted>2014-01-10T19:46:00Z</cp:lastPrinted>
  <dcterms:created xsi:type="dcterms:W3CDTF">2014-04-22T15:32:00Z</dcterms:created>
  <dcterms:modified xsi:type="dcterms:W3CDTF">2014-04-22T15:32:00Z</dcterms:modified>
</cp:coreProperties>
</file>