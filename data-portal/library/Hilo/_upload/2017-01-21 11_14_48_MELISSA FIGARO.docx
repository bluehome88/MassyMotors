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E0" w:rsidRPr="007E5551" w:rsidRDefault="00BC5DE0" w:rsidP="00BC5DE0">
      <w:pPr>
        <w:spacing w:after="0" w:line="240" w:lineRule="auto"/>
        <w:rPr>
          <w:rFonts w:ascii="Copperplate Gothic Bold" w:eastAsia="Times New Roman" w:hAnsi="Copperplate Gothic Bold" w:cs="Times New Roman"/>
          <w:color w:val="000000"/>
          <w:sz w:val="48"/>
          <w:szCs w:val="48"/>
          <w:lang w:eastAsia="en-TT"/>
        </w:rPr>
      </w:pPr>
      <w:r w:rsidRPr="007E5551">
        <w:rPr>
          <w:rFonts w:ascii="Copperplate Gothic Bold" w:eastAsia="Times New Roman" w:hAnsi="Copperplate Gothic Bold" w:cs="Times New Roman"/>
          <w:b/>
          <w:bCs/>
          <w:color w:val="000000"/>
          <w:sz w:val="48"/>
          <w:szCs w:val="48"/>
          <w:lang w:eastAsia="en-TT"/>
        </w:rPr>
        <w:t>MELISSA FIGARO</w:t>
      </w:r>
    </w:p>
    <w:p w:rsidR="00BC5DE0" w:rsidRPr="00675E7B" w:rsidRDefault="00BC5DE0" w:rsidP="007E5551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BC5DE0" w:rsidRPr="007E5551" w:rsidRDefault="00BC5DE0" w:rsidP="007E5551">
      <w:pPr>
        <w:spacing w:after="0" w:line="240" w:lineRule="auto"/>
        <w:ind w:left="4320"/>
        <w:rPr>
          <w:rFonts w:ascii="Rockwell Extra Bold" w:eastAsia="Times New Roman" w:hAnsi="Rockwell Extra Bold" w:cs="Times New Roman"/>
          <w:color w:val="000000"/>
          <w:sz w:val="24"/>
          <w:szCs w:val="24"/>
          <w:lang w:eastAsia="en-TT"/>
        </w:rPr>
      </w:pPr>
      <w:r w:rsidRPr="007E5551">
        <w:rPr>
          <w:rFonts w:ascii="Rockwell Extra Bold" w:eastAsia="Times New Roman" w:hAnsi="Rockwell Extra Bold" w:cs="Times New Roman"/>
          <w:color w:val="000000"/>
          <w:sz w:val="24"/>
          <w:szCs w:val="24"/>
          <w:lang w:eastAsia="en-TT"/>
        </w:rPr>
        <w:t>#56 BYNOE TRACE EXTENSION,</w:t>
      </w:r>
    </w:p>
    <w:p w:rsidR="00017EE4" w:rsidRPr="007E5551" w:rsidRDefault="00BC5DE0" w:rsidP="007E5551">
      <w:pPr>
        <w:spacing w:after="0" w:line="240" w:lineRule="auto"/>
        <w:ind w:left="4320"/>
        <w:rPr>
          <w:rFonts w:ascii="Rockwell Extra Bold" w:eastAsia="Times New Roman" w:hAnsi="Rockwell Extra Bold" w:cs="Times New Roman"/>
          <w:color w:val="000000"/>
          <w:sz w:val="24"/>
          <w:szCs w:val="24"/>
          <w:lang w:eastAsia="en-TT"/>
        </w:rPr>
      </w:pPr>
      <w:r w:rsidRPr="007E5551">
        <w:rPr>
          <w:rFonts w:ascii="Rockwell Extra Bold" w:eastAsia="Times New Roman" w:hAnsi="Rockwell Extra Bold" w:cs="Times New Roman"/>
          <w:color w:val="000000"/>
          <w:sz w:val="24"/>
          <w:szCs w:val="24"/>
          <w:lang w:eastAsia="en-TT"/>
        </w:rPr>
        <w:t>ENTERPRISE STREET,</w:t>
      </w:r>
    </w:p>
    <w:p w:rsidR="007E5551" w:rsidRDefault="00BC5DE0" w:rsidP="007E5551">
      <w:pPr>
        <w:spacing w:after="0" w:line="240" w:lineRule="auto"/>
        <w:ind w:left="4320"/>
        <w:rPr>
          <w:rFonts w:ascii="Rockwell Extra Bold" w:eastAsia="Times New Roman" w:hAnsi="Rockwell Extra Bold" w:cs="Times New Roman"/>
          <w:color w:val="000000"/>
          <w:sz w:val="24"/>
          <w:szCs w:val="24"/>
          <w:lang w:eastAsia="en-TT"/>
        </w:rPr>
      </w:pPr>
      <w:r w:rsidRPr="007E5551">
        <w:rPr>
          <w:rFonts w:ascii="Rockwell Extra Bold" w:eastAsia="Times New Roman" w:hAnsi="Rockwell Extra Bold" w:cs="Times New Roman"/>
          <w:color w:val="000000"/>
          <w:sz w:val="24"/>
          <w:szCs w:val="24"/>
          <w:lang w:eastAsia="en-TT"/>
        </w:rPr>
        <w:t>LONGDENVILLE,</w:t>
      </w:r>
      <w:r w:rsidR="007E5551">
        <w:rPr>
          <w:rFonts w:ascii="Rockwell Extra Bold" w:eastAsia="Times New Roman" w:hAnsi="Rockwell Extra Bold" w:cs="Times New Roman"/>
          <w:color w:val="000000"/>
          <w:sz w:val="24"/>
          <w:szCs w:val="24"/>
          <w:lang w:eastAsia="en-TT"/>
        </w:rPr>
        <w:t xml:space="preserve"> </w:t>
      </w:r>
      <w:r w:rsidRPr="007E5551">
        <w:rPr>
          <w:rFonts w:ascii="Rockwell Extra Bold" w:eastAsia="Times New Roman" w:hAnsi="Rockwell Extra Bold" w:cs="Times New Roman"/>
          <w:color w:val="000000"/>
          <w:sz w:val="24"/>
          <w:szCs w:val="24"/>
          <w:lang w:eastAsia="en-TT"/>
        </w:rPr>
        <w:t>CHAGUANAS</w:t>
      </w:r>
    </w:p>
    <w:p w:rsidR="00BC5DE0" w:rsidRPr="007E5551" w:rsidRDefault="00BC5DE0" w:rsidP="007E5551">
      <w:pPr>
        <w:spacing w:after="0" w:line="240" w:lineRule="auto"/>
        <w:ind w:left="4320"/>
        <w:rPr>
          <w:rFonts w:ascii="Rockwell Extra Bold" w:eastAsia="Times New Roman" w:hAnsi="Rockwell Extra Bold" w:cs="Times New Roman"/>
          <w:color w:val="000000"/>
          <w:sz w:val="24"/>
          <w:szCs w:val="24"/>
          <w:lang w:eastAsia="en-TT"/>
        </w:rPr>
      </w:pPr>
      <w:r w:rsidRPr="007E5551">
        <w:rPr>
          <w:rFonts w:ascii="Rockwell Extra Bold" w:eastAsia="Times New Roman" w:hAnsi="Rockwell Extra Bold" w:cs="Times New Roman"/>
          <w:color w:val="000000"/>
          <w:sz w:val="24"/>
          <w:szCs w:val="24"/>
          <w:lang w:eastAsia="en-TT"/>
        </w:rPr>
        <w:t>777-6649</w:t>
      </w:r>
    </w:p>
    <w:p w:rsidR="00BC5DE0" w:rsidRPr="007E5551" w:rsidRDefault="001A1628" w:rsidP="007E5551">
      <w:pPr>
        <w:spacing w:after="0" w:line="240" w:lineRule="auto"/>
        <w:ind w:left="4320"/>
        <w:rPr>
          <w:rFonts w:ascii="Rockwell Extra Bold" w:eastAsia="Times New Roman" w:hAnsi="Rockwell Extra Bold" w:cs="Times New Roman"/>
          <w:color w:val="0000FF"/>
          <w:sz w:val="24"/>
          <w:szCs w:val="24"/>
          <w:u w:val="single"/>
          <w:lang w:eastAsia="en-TT"/>
        </w:rPr>
      </w:pPr>
      <w:hyperlink r:id="rId9" w:history="1">
        <w:r w:rsidR="007E5551" w:rsidRPr="0026747B">
          <w:rPr>
            <w:rStyle w:val="Hyperlink"/>
            <w:rFonts w:ascii="Rockwell Extra Bold" w:eastAsia="Times New Roman" w:hAnsi="Rockwell Extra Bold" w:cs="Times New Roman"/>
            <w:sz w:val="24"/>
            <w:szCs w:val="24"/>
            <w:lang w:eastAsia="en-TT"/>
          </w:rPr>
          <w:t>melissafigaro5@gmail.com</w:t>
        </w:r>
      </w:hyperlink>
    </w:p>
    <w:p w:rsidR="00675E7B" w:rsidRPr="00675E7B" w:rsidRDefault="00675E7B" w:rsidP="00675E7B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BC5DE0" w:rsidRDefault="00BC5DE0" w:rsidP="00AA3E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TT"/>
        </w:rPr>
      </w:pPr>
      <w:r w:rsidRPr="004D46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TT"/>
        </w:rPr>
        <w:t>PERSONAL</w:t>
      </w:r>
    </w:p>
    <w:p w:rsidR="001A2BAB" w:rsidRPr="004D4633" w:rsidRDefault="001A2BAB" w:rsidP="00AA3E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TT"/>
        </w:rPr>
      </w:pPr>
    </w:p>
    <w:p w:rsidR="00BC5DE0" w:rsidRPr="00675E7B" w:rsidRDefault="00BC5DE0" w:rsidP="00AA3E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      Date of Birth: December 11, 1997</w:t>
      </w:r>
    </w:p>
    <w:p w:rsidR="00BC5DE0" w:rsidRDefault="00EF33E9" w:rsidP="00AA3E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      </w:t>
      </w:r>
      <w:r w:rsidR="00BC5DE0"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Marital Status: Single</w:t>
      </w:r>
    </w:p>
    <w:p w:rsidR="00675E7B" w:rsidRPr="00675E7B" w:rsidRDefault="00675E7B" w:rsidP="00675E7B">
      <w:pPr>
        <w:pBdr>
          <w:bottom w:val="single" w:sz="12" w:space="1" w:color="auto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bookmarkStart w:id="0" w:name="_GoBack"/>
      <w:bookmarkEnd w:id="0"/>
    </w:p>
    <w:p w:rsidR="001A2BAB" w:rsidRDefault="00BC5DE0" w:rsidP="00AA3E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 </w:t>
      </w:r>
      <w:r w:rsidRPr="004D46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TT"/>
        </w:rPr>
        <w:t>CAREER OBJECTIVE</w:t>
      </w:r>
      <w:r w:rsidRPr="00675E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TT"/>
        </w:rPr>
        <w:t>:</w:t>
      </w:r>
      <w:r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 </w:t>
      </w:r>
    </w:p>
    <w:p w:rsidR="001A2BAB" w:rsidRPr="001A2BAB" w:rsidRDefault="001A2BAB" w:rsidP="00AA3E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TT"/>
        </w:rPr>
      </w:pPr>
    </w:p>
    <w:p w:rsidR="001A2BAB" w:rsidRDefault="001A2BAB" w:rsidP="001A2BAB">
      <w:pPr>
        <w:rPr>
          <w:rFonts w:ascii="Times New Roman" w:hAnsi="Times New Roman" w:cs="Times New Roman"/>
          <w:sz w:val="24"/>
          <w:szCs w:val="24"/>
        </w:rPr>
      </w:pPr>
      <w:r w:rsidRPr="00526820">
        <w:rPr>
          <w:rFonts w:ascii="Times New Roman" w:hAnsi="Times New Roman" w:cs="Times New Roman"/>
          <w:sz w:val="24"/>
          <w:szCs w:val="24"/>
        </w:rPr>
        <w:t>To pursue a worthwhile and challenging career that utilize my skills and abilities in my area of competence an enriches my knowledge, and gives me a chance to be part of a dynamic team that contributes towards the growth of the organization an towards the sustainable development of the country, thereby yielding the twin benefits of job satisfaction and convenient professional growth.</w:t>
      </w:r>
    </w:p>
    <w:p w:rsidR="00675E7B" w:rsidRPr="00675E7B" w:rsidRDefault="00675E7B" w:rsidP="00675E7B">
      <w:pPr>
        <w:pBdr>
          <w:bottom w:val="single" w:sz="12" w:space="1" w:color="auto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06441D" w:rsidRDefault="0006441D" w:rsidP="0006441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06441D" w:rsidRDefault="00AE2925" w:rsidP="00064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Business (</w:t>
      </w:r>
      <w:proofErr w:type="spellStart"/>
      <w:r w:rsidR="0006441D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="0006441D">
        <w:rPr>
          <w:rFonts w:ascii="Times New Roman" w:hAnsi="Times New Roman" w:cs="Times New Roman"/>
          <w:sz w:val="24"/>
          <w:szCs w:val="24"/>
        </w:rPr>
        <w:t xml:space="preserve"> Training Programme)</w:t>
      </w:r>
    </w:p>
    <w:p w:rsidR="0006441D" w:rsidRDefault="00AE2925" w:rsidP="00064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</w:t>
      </w:r>
      <w:r w:rsidR="0006441D">
        <w:rPr>
          <w:rFonts w:ascii="Times New Roman" w:hAnsi="Times New Roman" w:cs="Times New Roman"/>
          <w:sz w:val="24"/>
          <w:szCs w:val="24"/>
        </w:rPr>
        <w:t xml:space="preserve"> 2016- J</w:t>
      </w:r>
      <w:r>
        <w:rPr>
          <w:rFonts w:ascii="Times New Roman" w:hAnsi="Times New Roman" w:cs="Times New Roman"/>
          <w:sz w:val="24"/>
          <w:szCs w:val="24"/>
        </w:rPr>
        <w:t>anuary 2017</w:t>
      </w:r>
    </w:p>
    <w:p w:rsidR="0006441D" w:rsidRPr="008129F4" w:rsidRDefault="0006441D" w:rsidP="0006441D">
      <w:pPr>
        <w:rPr>
          <w:rFonts w:ascii="Times New Roman" w:hAnsi="Times New Roman" w:cs="Times New Roman"/>
          <w:b/>
          <w:sz w:val="24"/>
          <w:szCs w:val="24"/>
        </w:rPr>
      </w:pPr>
      <w:r w:rsidRPr="008129F4">
        <w:rPr>
          <w:rFonts w:ascii="Times New Roman" w:hAnsi="Times New Roman" w:cs="Times New Roman"/>
          <w:b/>
          <w:sz w:val="24"/>
          <w:szCs w:val="24"/>
        </w:rPr>
        <w:t>Office Clerk</w:t>
      </w:r>
    </w:p>
    <w:p w:rsidR="0006441D" w:rsidRPr="00924D31" w:rsidRDefault="0006441D" w:rsidP="00064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Prepare</w:t>
      </w:r>
      <w:r w:rsidRPr="00924D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routine correspondence, sorting and filing 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4D31">
        <w:rPr>
          <w:rFonts w:ascii="Times New Roman" w:hAnsi="Times New Roman" w:cs="Times New Roman"/>
          <w:color w:val="000000" w:themeColor="text1"/>
          <w:sz w:val="24"/>
          <w:szCs w:val="24"/>
        </w:rPr>
        <w:t>records, documents, mail and other material.</w:t>
      </w:r>
    </w:p>
    <w:p w:rsidR="0006441D" w:rsidRPr="00924D31" w:rsidRDefault="0006441D" w:rsidP="00064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D31">
        <w:rPr>
          <w:rFonts w:ascii="Times New Roman" w:hAnsi="Times New Roman" w:cs="Times New Roman"/>
          <w:color w:val="000000" w:themeColor="text1"/>
          <w:sz w:val="24"/>
          <w:szCs w:val="24"/>
        </w:rPr>
        <w:t>Assist with attendance, absence and tardy tracking; enter information into a proprietary 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4D31">
        <w:rPr>
          <w:rFonts w:ascii="Times New Roman" w:hAnsi="Times New Roman" w:cs="Times New Roman"/>
          <w:color w:val="000000" w:themeColor="text1"/>
          <w:sz w:val="24"/>
          <w:szCs w:val="24"/>
        </w:rPr>
        <w:t>information system; generate lists, rosters and reports as needed.</w:t>
      </w:r>
    </w:p>
    <w:p w:rsidR="0006441D" w:rsidRPr="00924D31" w:rsidRDefault="0006441D" w:rsidP="00064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D31">
        <w:rPr>
          <w:rFonts w:ascii="Times New Roman" w:hAnsi="Times New Roman" w:cs="Times New Roman"/>
          <w:color w:val="000000" w:themeColor="text1"/>
          <w:sz w:val="24"/>
          <w:szCs w:val="24"/>
        </w:rPr>
        <w:t>Answer phones, greet and direct visitors, take and relay messages; provide routine information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4D31">
        <w:rPr>
          <w:rFonts w:ascii="Times New Roman" w:hAnsi="Times New Roman" w:cs="Times New Roman"/>
          <w:color w:val="000000" w:themeColor="text1"/>
          <w:sz w:val="24"/>
          <w:szCs w:val="24"/>
        </w:rPr>
        <w:t>students, parents or guardians.</w:t>
      </w:r>
    </w:p>
    <w:p w:rsidR="0006441D" w:rsidRPr="00924D31" w:rsidRDefault="0006441D" w:rsidP="00064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D31">
        <w:rPr>
          <w:rFonts w:ascii="Times New Roman" w:hAnsi="Times New Roman" w:cs="Times New Roman"/>
          <w:color w:val="000000" w:themeColor="text1"/>
          <w:sz w:val="24"/>
          <w:szCs w:val="24"/>
        </w:rPr>
        <w:t>Operate a variety of contemporary office equipment.</w:t>
      </w:r>
    </w:p>
    <w:p w:rsidR="0006441D" w:rsidRPr="00924D31" w:rsidRDefault="0006441D" w:rsidP="00064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D31">
        <w:rPr>
          <w:rFonts w:ascii="Times New Roman" w:hAnsi="Times New Roman" w:cs="Times New Roman"/>
          <w:color w:val="000000" w:themeColor="text1"/>
          <w:sz w:val="24"/>
          <w:szCs w:val="24"/>
        </w:rPr>
        <w:t>Inventory, order and distribute office and classroom supplies as needed.</w:t>
      </w:r>
    </w:p>
    <w:p w:rsidR="0006441D" w:rsidRPr="00C865CB" w:rsidRDefault="0006441D" w:rsidP="000644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D31">
        <w:rPr>
          <w:rFonts w:ascii="Times New Roman" w:hAnsi="Times New Roman" w:cs="Times New Roman"/>
          <w:color w:val="000000" w:themeColor="text1"/>
          <w:sz w:val="24"/>
          <w:szCs w:val="24"/>
        </w:rPr>
        <w:t>Assist in supervising students sent to the office for disciplinary or other reasons.</w:t>
      </w:r>
    </w:p>
    <w:p w:rsidR="0006441D" w:rsidRPr="00924D31" w:rsidRDefault="0006441D" w:rsidP="0006441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24D31">
        <w:rPr>
          <w:rFonts w:ascii="Times New Roman" w:hAnsi="Times New Roman" w:cs="Times New Roman"/>
          <w:color w:val="000000" w:themeColor="text1"/>
          <w:sz w:val="24"/>
          <w:szCs w:val="24"/>
        </w:rPr>
        <w:t>Use a computer and proprietary or mass market software programs like MS Office to enter, retrieve or archive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</w:t>
      </w:r>
      <w:r w:rsidRPr="00924D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441D" w:rsidRDefault="0006441D" w:rsidP="0006441D">
      <w:pPr>
        <w:pBdr>
          <w:bottom w:val="single" w:sz="12" w:space="1" w:color="auto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TT"/>
        </w:rPr>
      </w:pPr>
    </w:p>
    <w:p w:rsidR="00AE2925" w:rsidRDefault="00AE292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TT"/>
        </w:rPr>
        <w:br w:type="page"/>
      </w:r>
    </w:p>
    <w:p w:rsidR="00BC5DE0" w:rsidRDefault="00BC5DE0" w:rsidP="001A2BAB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TT"/>
        </w:rPr>
      </w:pPr>
      <w:r w:rsidRPr="004D4633">
        <w:rPr>
          <w:rFonts w:ascii="Times New Roman" w:eastAsia="Times New Roman" w:hAnsi="Times New Roman" w:cs="Times New Roman"/>
          <w:color w:val="000000"/>
          <w:sz w:val="28"/>
          <w:szCs w:val="28"/>
          <w:lang w:eastAsia="en-TT"/>
        </w:rPr>
        <w:lastRenderedPageBreak/>
        <w:t> </w:t>
      </w:r>
      <w:r w:rsidRPr="004D46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TT"/>
        </w:rPr>
        <w:t>EDUCATION</w:t>
      </w:r>
    </w:p>
    <w:p w:rsidR="0088283B" w:rsidRPr="0055485B" w:rsidRDefault="0088283B" w:rsidP="0088283B">
      <w:pPr>
        <w:pStyle w:val="NoSpacing"/>
        <w:tabs>
          <w:tab w:val="left" w:pos="360"/>
        </w:tabs>
        <w:spacing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August 2016 – </w:t>
      </w:r>
      <w:r w:rsidR="0092424E">
        <w:rPr>
          <w:rFonts w:ascii="Times New Roman" w:hAnsi="Times New Roman" w:cs="Times New Roman"/>
          <w:sz w:val="24"/>
          <w:szCs w:val="24"/>
          <w:lang w:eastAsia="en-TT"/>
        </w:rPr>
        <w:t>January 2017</w:t>
      </w:r>
      <w:r>
        <w:rPr>
          <w:rFonts w:ascii="Times New Roman" w:hAnsi="Times New Roman" w:cs="Times New Roman"/>
          <w:sz w:val="24"/>
          <w:szCs w:val="24"/>
          <w:lang w:eastAsia="en-TT"/>
        </w:rPr>
        <w:t xml:space="preserve">         </w:t>
      </w:r>
      <w:r w:rsidR="00530487">
        <w:rPr>
          <w:rFonts w:ascii="Times New Roman" w:hAnsi="Times New Roman" w:cs="Times New Roman"/>
          <w:sz w:val="24"/>
          <w:szCs w:val="24"/>
          <w:lang w:eastAsia="en-TT"/>
        </w:rPr>
        <w:t xml:space="preserve"> </w:t>
      </w:r>
      <w:r w:rsidRPr="0055485B">
        <w:rPr>
          <w:rFonts w:ascii="Times New Roman" w:hAnsi="Times New Roman" w:cs="Times New Roman"/>
          <w:sz w:val="24"/>
          <w:szCs w:val="24"/>
        </w:rPr>
        <w:t xml:space="preserve">Multi Sector Skills Training </w:t>
      </w:r>
      <w:proofErr w:type="spellStart"/>
      <w:r w:rsidRPr="0055485B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55485B">
        <w:rPr>
          <w:rFonts w:ascii="Times New Roman" w:hAnsi="Times New Roman" w:cs="Times New Roman"/>
          <w:sz w:val="24"/>
          <w:szCs w:val="24"/>
        </w:rPr>
        <w:t xml:space="preserve"> (MUST)</w:t>
      </w:r>
    </w:p>
    <w:p w:rsidR="0088283B" w:rsidRDefault="0088283B" w:rsidP="0088283B">
      <w:pPr>
        <w:spacing w:after="0" w:line="240" w:lineRule="exact"/>
        <w:ind w:left="3360" w:right="288"/>
        <w:rPr>
          <w:rFonts w:ascii="Times New Roman" w:hAnsi="Times New Roman"/>
          <w:sz w:val="24"/>
        </w:rPr>
      </w:pPr>
      <w:r w:rsidRPr="0055485B">
        <w:rPr>
          <w:rFonts w:ascii="Times New Roman" w:hAnsi="Times New Roman"/>
          <w:b/>
          <w:sz w:val="24"/>
        </w:rPr>
        <w:t xml:space="preserve">Caribbean Vocational Qualification (CVQ) in </w:t>
      </w:r>
      <w:r>
        <w:rPr>
          <w:rFonts w:ascii="Times New Roman" w:hAnsi="Times New Roman"/>
          <w:b/>
          <w:sz w:val="24"/>
        </w:rPr>
        <w:t xml:space="preserve">   General Office Administration</w:t>
      </w:r>
      <w:r w:rsidRPr="0055485B">
        <w:rPr>
          <w:rFonts w:ascii="Times New Roman" w:hAnsi="Times New Roman"/>
          <w:b/>
          <w:sz w:val="24"/>
        </w:rPr>
        <w:t xml:space="preserve"> (Office Clerk</w:t>
      </w:r>
      <w:r w:rsidRPr="0055485B">
        <w:rPr>
          <w:rFonts w:ascii="Times New Roman" w:hAnsi="Times New Roman"/>
          <w:sz w:val="24"/>
        </w:rPr>
        <w:t>)</w:t>
      </w:r>
    </w:p>
    <w:p w:rsidR="0088283B" w:rsidRPr="00FC60ED" w:rsidRDefault="0088283B" w:rsidP="0088283B">
      <w:pPr>
        <w:spacing w:after="0" w:line="240" w:lineRule="exact"/>
        <w:ind w:left="3360" w:right="2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55485B">
        <w:rPr>
          <w:rFonts w:ascii="Times New Roman" w:hAnsi="Times New Roman"/>
          <w:sz w:val="24"/>
        </w:rPr>
        <w:t>Level 1</w:t>
      </w:r>
    </w:p>
    <w:p w:rsidR="0088283B" w:rsidRPr="004D4633" w:rsidRDefault="0088283B" w:rsidP="001A2BA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TT"/>
        </w:rPr>
      </w:pPr>
    </w:p>
    <w:p w:rsidR="00BC5DE0" w:rsidRDefault="004147CC" w:rsidP="00AA3E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2011-2015                     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ab/>
      </w:r>
      <w:proofErr w:type="spellStart"/>
      <w:r w:rsidR="0088283B" w:rsidRPr="0088283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TT"/>
        </w:rPr>
        <w:t>Chaguanas</w:t>
      </w:r>
      <w:proofErr w:type="spellEnd"/>
      <w:r w:rsidR="0088283B" w:rsidRPr="0088283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TT"/>
        </w:rPr>
        <w:t xml:space="preserve"> South Secondary</w:t>
      </w:r>
    </w:p>
    <w:p w:rsidR="0088283B" w:rsidRPr="00675E7B" w:rsidRDefault="0088283B" w:rsidP="0088283B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CXC</w:t>
      </w:r>
    </w:p>
    <w:p w:rsidR="0088283B" w:rsidRPr="0088283B" w:rsidRDefault="0088283B" w:rsidP="00AA3E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ab/>
      </w:r>
    </w:p>
    <w:p w:rsidR="00BC5DE0" w:rsidRPr="00675E7B" w:rsidRDefault="00BC5DE0" w:rsidP="0088283B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Principle of Business</w:t>
      </w:r>
      <w:r w:rsidR="00C4571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                         </w:t>
      </w:r>
      <w:r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 G2</w:t>
      </w:r>
    </w:p>
    <w:p w:rsidR="00BC5DE0" w:rsidRPr="00675E7B" w:rsidRDefault="00BC5DE0" w:rsidP="0088283B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Integrated Science                              G2</w:t>
      </w:r>
    </w:p>
    <w:p w:rsidR="00BC5DE0" w:rsidRPr="00675E7B" w:rsidRDefault="00BC5DE0" w:rsidP="0088283B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Social Studies                                     G3</w:t>
      </w:r>
    </w:p>
    <w:p w:rsidR="00BC5DE0" w:rsidRDefault="00BC5DE0" w:rsidP="0088283B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English Language                               G3</w:t>
      </w:r>
    </w:p>
    <w:p w:rsidR="00EF0EE7" w:rsidRPr="00675E7B" w:rsidRDefault="00EF0EE7" w:rsidP="0088283B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BC5DE0" w:rsidRDefault="00BC5DE0" w:rsidP="00AA3E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TT"/>
        </w:rPr>
      </w:pPr>
      <w:r w:rsidRPr="00675E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TT"/>
        </w:rPr>
        <w:t>LONGDENVILLE GOVERNMENT PRIMARY</w:t>
      </w:r>
    </w:p>
    <w:p w:rsidR="00EF0EE7" w:rsidRPr="00675E7B" w:rsidRDefault="00EF0EE7" w:rsidP="00EF0E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2004-2010      </w:t>
      </w:r>
    </w:p>
    <w:p w:rsidR="00BC5DE0" w:rsidRDefault="00BC5DE0" w:rsidP="00AA3E9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75E7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   S.E.A</w:t>
      </w:r>
    </w:p>
    <w:p w:rsidR="00675E7B" w:rsidRPr="00675E7B" w:rsidRDefault="00675E7B" w:rsidP="00677223">
      <w:pPr>
        <w:pBdr>
          <w:bottom w:val="single" w:sz="12" w:space="1" w:color="auto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BC5DE0" w:rsidRDefault="00BC5DE0" w:rsidP="00AA3E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TT"/>
        </w:rPr>
      </w:pPr>
      <w:r w:rsidRPr="00675E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TT"/>
        </w:rPr>
        <w:t> </w:t>
      </w:r>
      <w:r w:rsidRPr="004D46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TT"/>
        </w:rPr>
        <w:t>ACCOMPLISHMENTS</w:t>
      </w:r>
    </w:p>
    <w:p w:rsidR="007148F8" w:rsidRPr="007148F8" w:rsidRDefault="007148F8" w:rsidP="00AA3E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677223" w:rsidRPr="00677223" w:rsidRDefault="00677223" w:rsidP="007148F8">
      <w:pPr>
        <w:pBdr>
          <w:bottom w:val="single" w:sz="12" w:space="1" w:color="auto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77223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CVQ Cosmetology</w:t>
      </w:r>
    </w:p>
    <w:p w:rsidR="00677223" w:rsidRPr="00677223" w:rsidRDefault="00677223" w:rsidP="007148F8">
      <w:pPr>
        <w:pBdr>
          <w:bottom w:val="single" w:sz="12" w:space="1" w:color="auto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77223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September 2015- March 2016</w:t>
      </w:r>
    </w:p>
    <w:p w:rsidR="00677223" w:rsidRDefault="00677223" w:rsidP="007148F8">
      <w:pPr>
        <w:pBdr>
          <w:bottom w:val="single" w:sz="12" w:space="1" w:color="auto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proofErr w:type="spellStart"/>
      <w:r w:rsidRPr="00677223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Civillian</w:t>
      </w:r>
      <w:proofErr w:type="spellEnd"/>
      <w:r w:rsidRPr="00677223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Conservation Corps </w:t>
      </w:r>
    </w:p>
    <w:p w:rsidR="007148F8" w:rsidRDefault="007148F8" w:rsidP="007148F8">
      <w:pPr>
        <w:pBdr>
          <w:bottom w:val="single" w:sz="12" w:space="1" w:color="auto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677223" w:rsidRPr="00677223" w:rsidRDefault="00677223" w:rsidP="00463B4A">
      <w:pPr>
        <w:tabs>
          <w:tab w:val="left" w:pos="1005"/>
        </w:tabs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</w:pPr>
      <w:r w:rsidRPr="00677223">
        <w:rPr>
          <w:rFonts w:ascii="Times New Roman" w:eastAsia="Times New Roman" w:hAnsi="Times New Roman" w:cs="Times New Roman"/>
          <w:b/>
          <w:sz w:val="28"/>
          <w:szCs w:val="28"/>
          <w:lang w:eastAsia="en-TT"/>
        </w:rPr>
        <w:t>REFERENCE</w:t>
      </w:r>
    </w:p>
    <w:p w:rsidR="00677223" w:rsidRDefault="007148F8" w:rsidP="00463B4A">
      <w:pPr>
        <w:tabs>
          <w:tab w:val="left" w:pos="1005"/>
        </w:tabs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Nerissa Karim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  <w:t>Se</w:t>
      </w:r>
      <w:r w:rsidR="00EC616A">
        <w:rPr>
          <w:rFonts w:ascii="Times New Roman" w:eastAsia="Times New Roman" w:hAnsi="Times New Roman" w:cs="Times New Roman"/>
          <w:sz w:val="24"/>
          <w:szCs w:val="24"/>
          <w:lang w:eastAsia="en-TT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Ragbir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Ramdial</w:t>
      </w:r>
      <w:proofErr w:type="spellEnd"/>
    </w:p>
    <w:p w:rsidR="007148F8" w:rsidRDefault="007148F8" w:rsidP="00463B4A">
      <w:pPr>
        <w:tabs>
          <w:tab w:val="left" w:pos="1005"/>
        </w:tabs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Technology Instructor 1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  <w:t xml:space="preserve">Managing Director </w:t>
      </w:r>
    </w:p>
    <w:p w:rsidR="007148F8" w:rsidRDefault="007148F8" w:rsidP="00EC616A">
      <w:pPr>
        <w:tabs>
          <w:tab w:val="left" w:pos="5860"/>
        </w:tabs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349 2087</w:t>
      </w:r>
      <w:r w:rsidR="00EC616A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                                                                               374 5990</w:t>
      </w:r>
    </w:p>
    <w:p w:rsidR="00463B4A" w:rsidRPr="00463B4A" w:rsidRDefault="00463B4A" w:rsidP="00463B4A">
      <w:pPr>
        <w:pBdr>
          <w:bottom w:val="single" w:sz="4" w:space="1" w:color="auto"/>
        </w:pBdr>
        <w:jc w:val="right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sectPr w:rsidR="00463B4A" w:rsidRPr="00463B4A" w:rsidSect="00675E7B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628" w:rsidRDefault="001A1628" w:rsidP="00BD3127">
      <w:pPr>
        <w:spacing w:after="0" w:line="240" w:lineRule="auto"/>
      </w:pPr>
      <w:r>
        <w:separator/>
      </w:r>
    </w:p>
  </w:endnote>
  <w:endnote w:type="continuationSeparator" w:id="0">
    <w:p w:rsidR="001A1628" w:rsidRDefault="001A1628" w:rsidP="00BD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23664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D3127" w:rsidRDefault="00BD31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7F5" w:rsidRPr="00FE77F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D3127" w:rsidRDefault="00BD3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628" w:rsidRDefault="001A1628" w:rsidP="00BD3127">
      <w:pPr>
        <w:spacing w:after="0" w:line="240" w:lineRule="auto"/>
      </w:pPr>
      <w:r>
        <w:separator/>
      </w:r>
    </w:p>
  </w:footnote>
  <w:footnote w:type="continuationSeparator" w:id="0">
    <w:p w:rsidR="001A1628" w:rsidRDefault="001A1628" w:rsidP="00BD3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339A"/>
    <w:multiLevelType w:val="multilevel"/>
    <w:tmpl w:val="A6B02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96385"/>
    <w:multiLevelType w:val="hybridMultilevel"/>
    <w:tmpl w:val="717C2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93E3A"/>
    <w:multiLevelType w:val="multilevel"/>
    <w:tmpl w:val="1382A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BA664C"/>
    <w:multiLevelType w:val="hybridMultilevel"/>
    <w:tmpl w:val="291C9F8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70A5F"/>
    <w:multiLevelType w:val="hybridMultilevel"/>
    <w:tmpl w:val="2078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26250"/>
    <w:multiLevelType w:val="multilevel"/>
    <w:tmpl w:val="A6E08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E0"/>
    <w:rsid w:val="00017EE4"/>
    <w:rsid w:val="0006441D"/>
    <w:rsid w:val="000F7F10"/>
    <w:rsid w:val="001174A9"/>
    <w:rsid w:val="001238C5"/>
    <w:rsid w:val="0013102D"/>
    <w:rsid w:val="001A1628"/>
    <w:rsid w:val="001A2BAB"/>
    <w:rsid w:val="004147CC"/>
    <w:rsid w:val="00463B4A"/>
    <w:rsid w:val="004D2611"/>
    <w:rsid w:val="004D4633"/>
    <w:rsid w:val="004E3ADC"/>
    <w:rsid w:val="00530487"/>
    <w:rsid w:val="00675E7B"/>
    <w:rsid w:val="00677223"/>
    <w:rsid w:val="007148F8"/>
    <w:rsid w:val="0078502C"/>
    <w:rsid w:val="007E5551"/>
    <w:rsid w:val="007F14E9"/>
    <w:rsid w:val="0088283B"/>
    <w:rsid w:val="008B4AD7"/>
    <w:rsid w:val="008B7C0F"/>
    <w:rsid w:val="0092424E"/>
    <w:rsid w:val="00931526"/>
    <w:rsid w:val="00951977"/>
    <w:rsid w:val="009E2A95"/>
    <w:rsid w:val="00AA3E9E"/>
    <w:rsid w:val="00AE2925"/>
    <w:rsid w:val="00BC5DE0"/>
    <w:rsid w:val="00BD3127"/>
    <w:rsid w:val="00C45711"/>
    <w:rsid w:val="00EC616A"/>
    <w:rsid w:val="00EF0EE7"/>
    <w:rsid w:val="00EF33E9"/>
    <w:rsid w:val="00F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apple-converted-space">
    <w:name w:val="apple-converted-space"/>
    <w:basedOn w:val="DefaultParagraphFont"/>
    <w:rsid w:val="00BC5DE0"/>
  </w:style>
  <w:style w:type="character" w:styleId="Hyperlink">
    <w:name w:val="Hyperlink"/>
    <w:basedOn w:val="DefaultParagraphFont"/>
    <w:uiPriority w:val="99"/>
    <w:unhideWhenUsed/>
    <w:rsid w:val="00BC5D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1D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88283B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3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27"/>
  </w:style>
  <w:style w:type="paragraph" w:styleId="Footer">
    <w:name w:val="footer"/>
    <w:basedOn w:val="Normal"/>
    <w:link w:val="FooterChar"/>
    <w:uiPriority w:val="99"/>
    <w:unhideWhenUsed/>
    <w:rsid w:val="00BD3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apple-converted-space">
    <w:name w:val="apple-converted-space"/>
    <w:basedOn w:val="DefaultParagraphFont"/>
    <w:rsid w:val="00BC5DE0"/>
  </w:style>
  <w:style w:type="character" w:styleId="Hyperlink">
    <w:name w:val="Hyperlink"/>
    <w:basedOn w:val="DefaultParagraphFont"/>
    <w:uiPriority w:val="99"/>
    <w:unhideWhenUsed/>
    <w:rsid w:val="00BC5D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1D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88283B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3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27"/>
  </w:style>
  <w:style w:type="paragraph" w:styleId="Footer">
    <w:name w:val="footer"/>
    <w:basedOn w:val="Normal"/>
    <w:link w:val="FooterChar"/>
    <w:uiPriority w:val="99"/>
    <w:unhideWhenUsed/>
    <w:rsid w:val="00BD3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8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elissafigaro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3945F880-CF8F-4E61-8818-C8E8617A034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28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 Ruben</dc:creator>
  <cp:keywords/>
  <dc:description/>
  <cp:lastModifiedBy>test</cp:lastModifiedBy>
  <cp:revision>34</cp:revision>
  <dcterms:created xsi:type="dcterms:W3CDTF">2016-12-05T19:11:00Z</dcterms:created>
  <dcterms:modified xsi:type="dcterms:W3CDTF">2017-01-21T16:40:00Z</dcterms:modified>
  <cp:contentStatus>Final</cp:contentStatus>
</cp:coreProperties>
</file>