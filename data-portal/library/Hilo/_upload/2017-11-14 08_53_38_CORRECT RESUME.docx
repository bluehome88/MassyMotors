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5B" w:rsidRPr="005F1F5B" w:rsidRDefault="005F1F5B" w:rsidP="005F1F5B">
      <w:pPr>
        <w:pStyle w:val="Title"/>
        <w:rPr>
          <w:sz w:val="40"/>
          <w:szCs w:val="40"/>
        </w:rPr>
      </w:pPr>
      <w:r w:rsidRPr="005F1F5B">
        <w:rPr>
          <w:sz w:val="40"/>
          <w:szCs w:val="40"/>
        </w:rPr>
        <w:t>PETRA SMITH</w:t>
      </w:r>
    </w:p>
    <w:p w:rsidR="005F1F5B" w:rsidRDefault="005F1F5B" w:rsidP="005F1F5B">
      <w:pPr>
        <w:pStyle w:val="Title"/>
        <w:rPr>
          <w:sz w:val="40"/>
          <w:szCs w:val="40"/>
        </w:rPr>
      </w:pPr>
      <w:r>
        <w:rPr>
          <w:sz w:val="40"/>
          <w:szCs w:val="40"/>
        </w:rPr>
        <w:t>Address:</w:t>
      </w:r>
      <w:r w:rsidR="008D6D41">
        <w:rPr>
          <w:sz w:val="40"/>
          <w:szCs w:val="40"/>
        </w:rPr>
        <w:t xml:space="preserve"> </w:t>
      </w:r>
      <w:r w:rsidRPr="005F1F5B">
        <w:rPr>
          <w:sz w:val="40"/>
          <w:szCs w:val="40"/>
        </w:rPr>
        <w:t>#48 Belle</w:t>
      </w:r>
      <w:r w:rsidR="008D6D41">
        <w:rPr>
          <w:sz w:val="40"/>
          <w:szCs w:val="40"/>
        </w:rPr>
        <w:t xml:space="preserve"> </w:t>
      </w:r>
      <w:r w:rsidRPr="005F1F5B">
        <w:rPr>
          <w:sz w:val="40"/>
          <w:szCs w:val="40"/>
        </w:rPr>
        <w:t>Vue Long Circular Road, St. James</w:t>
      </w:r>
      <w:r>
        <w:rPr>
          <w:sz w:val="40"/>
          <w:szCs w:val="40"/>
        </w:rPr>
        <w:t> </w:t>
      </w:r>
    </w:p>
    <w:p w:rsidR="00141A4C" w:rsidRDefault="005F1F5B" w:rsidP="005F1F5B">
      <w:pPr>
        <w:pStyle w:val="Title"/>
        <w:rPr>
          <w:sz w:val="40"/>
          <w:szCs w:val="40"/>
        </w:rPr>
      </w:pPr>
      <w:r>
        <w:rPr>
          <w:sz w:val="40"/>
          <w:szCs w:val="40"/>
        </w:rPr>
        <w:t>Tel:1-868-295-6887 </w:t>
      </w:r>
      <w:r w:rsidR="00141A4C" w:rsidRPr="005F1F5B">
        <w:rPr>
          <w:sz w:val="40"/>
          <w:szCs w:val="40"/>
        </w:rPr>
        <w:t> </w:t>
      </w:r>
    </w:p>
    <w:p w:rsidR="006270A9" w:rsidRDefault="00FD0B21" w:rsidP="00F71F1D">
      <w:pPr>
        <w:pStyle w:val="Title"/>
        <w:rPr>
          <w:sz w:val="40"/>
          <w:szCs w:val="40"/>
        </w:rPr>
      </w:pPr>
      <w:r>
        <w:rPr>
          <w:sz w:val="40"/>
          <w:szCs w:val="40"/>
        </w:rPr>
        <w:t>Email: patriceloyalty@yahoo.com</w:t>
      </w:r>
      <w:bookmarkStart w:id="0" w:name="_GoBack"/>
      <w:bookmarkEnd w:id="0"/>
    </w:p>
    <w:p w:rsidR="00F71F1D" w:rsidRPr="00F71F1D" w:rsidRDefault="00F71F1D" w:rsidP="00F71F1D">
      <w:pPr>
        <w:rPr>
          <w:b/>
        </w:rPr>
      </w:pPr>
      <w:r w:rsidRPr="00F71F1D">
        <w:rPr>
          <w:b/>
        </w:rPr>
        <w:t>OBJECTIVES</w:t>
      </w:r>
    </w:p>
    <w:p w:rsidR="006270A9" w:rsidRDefault="008D6D41" w:rsidP="00F71F1D">
      <w:r>
        <w:t xml:space="preserve">To be part of a growing organization, which will allow me to utilize my skills and teach my full potential. </w:t>
      </w:r>
      <w:r w:rsidR="005F1F5B">
        <w:t>I see myself as an honest,</w:t>
      </w:r>
      <w:r>
        <w:t xml:space="preserve"> </w:t>
      </w:r>
      <w:r w:rsidR="005F1F5B">
        <w:t>hard-working sel</w:t>
      </w:r>
      <w:r>
        <w:t>f-motivated individual</w:t>
      </w:r>
      <w:r w:rsidR="005F1F5B">
        <w:t>. I will cooperate and give differen</w:t>
      </w:r>
      <w:r>
        <w:t>t point of views to my superior</w:t>
      </w:r>
      <w:r w:rsidR="005F1F5B">
        <w:t>, and to all those whom I shal</w:t>
      </w:r>
      <w:r>
        <w:t>l</w:t>
      </w:r>
      <w:r w:rsidR="005F1F5B">
        <w:t xml:space="preserve"> meet according to my duties. I am also seeking to gain knowledge and experience</w:t>
      </w:r>
      <w:r>
        <w:t>.</w:t>
      </w:r>
    </w:p>
    <w:p w:rsidR="00F71F1D" w:rsidRPr="00F71F1D" w:rsidRDefault="00F71F1D" w:rsidP="00F71F1D">
      <w:pPr>
        <w:rPr>
          <w:b/>
        </w:rPr>
      </w:pPr>
      <w:r w:rsidRPr="00F71F1D">
        <w:rPr>
          <w:b/>
        </w:rPr>
        <w:t>EDUCATION</w:t>
      </w:r>
    </w:p>
    <w:p w:rsidR="00591E50" w:rsidRDefault="00591E50" w:rsidP="00591E50">
      <w:pPr>
        <w:pStyle w:val="ListBullet"/>
        <w:numPr>
          <w:ilvl w:val="0"/>
          <w:numId w:val="0"/>
        </w:numPr>
        <w:ind w:left="216" w:hanging="216"/>
      </w:pPr>
      <w:r>
        <w:t>Mucurapo Junior Secondary School</w:t>
      </w:r>
    </w:p>
    <w:p w:rsidR="006270A9" w:rsidRDefault="00591E50" w:rsidP="00591E50">
      <w:pPr>
        <w:pStyle w:val="ListBullet"/>
        <w:numPr>
          <w:ilvl w:val="0"/>
          <w:numId w:val="0"/>
        </w:numPr>
        <w:ind w:left="216" w:hanging="216"/>
      </w:pPr>
      <w:r>
        <w:t>Mucurapo Senior Comprehension School</w:t>
      </w:r>
    </w:p>
    <w:p w:rsidR="006270A9" w:rsidRDefault="006270A9">
      <w:pPr>
        <w:pStyle w:val="Heading1"/>
      </w:pPr>
    </w:p>
    <w:p w:rsidR="006270A9" w:rsidRDefault="00591E50">
      <w:pPr>
        <w:pStyle w:val="Heading2"/>
      </w:pPr>
      <w:r>
        <w:t>PERSONAL INFORMATION</w:t>
      </w:r>
    </w:p>
    <w:p w:rsidR="00591E50" w:rsidRDefault="00591E50" w:rsidP="00591E50">
      <w:r>
        <w:t>Date</w:t>
      </w:r>
      <w:r w:rsidR="00942C05">
        <w:t xml:space="preserve"> of Birth: 12</w:t>
      </w:r>
      <w:r w:rsidR="00942C05" w:rsidRPr="00942C05">
        <w:rPr>
          <w:vertAlign w:val="superscript"/>
        </w:rPr>
        <w:t>th</w:t>
      </w:r>
      <w:r w:rsidR="00942C05">
        <w:t xml:space="preserve"> December, 1985</w:t>
      </w:r>
    </w:p>
    <w:p w:rsidR="00942C05" w:rsidRDefault="00942C05" w:rsidP="00591E50">
      <w:r>
        <w:t>Gender: Female</w:t>
      </w:r>
    </w:p>
    <w:p w:rsidR="006270A9" w:rsidRDefault="00942C05" w:rsidP="00942C05">
      <w:r>
        <w:t>Status: Single</w:t>
      </w:r>
    </w:p>
    <w:p w:rsidR="00942C05" w:rsidRDefault="00942C05" w:rsidP="00942C05"/>
    <w:p w:rsidR="006270A9" w:rsidRDefault="00942C05">
      <w:pPr>
        <w:pStyle w:val="Heading2"/>
      </w:pPr>
      <w:r>
        <w:t>CERTIFICATES ATTAINED:</w:t>
      </w:r>
    </w:p>
    <w:p w:rsidR="002D4E6C" w:rsidRDefault="00F71F1D" w:rsidP="002D4E6C">
      <w:r>
        <w:t>Patient Care Assistant-( Grade 3</w:t>
      </w:r>
      <w:r w:rsidR="00942C05">
        <w:t>)</w:t>
      </w:r>
    </w:p>
    <w:p w:rsidR="002D4E6C" w:rsidRDefault="002D4E6C" w:rsidP="002D4E6C"/>
    <w:p w:rsidR="006270A9" w:rsidRPr="002D4E6C" w:rsidRDefault="00C03ED3" w:rsidP="002D4E6C">
      <w:pPr>
        <w:rPr>
          <w:b/>
        </w:rPr>
      </w:pPr>
      <w:r w:rsidRPr="002D4E6C">
        <w:rPr>
          <w:b/>
        </w:rPr>
        <w:t>W</w:t>
      </w:r>
      <w:r w:rsidR="002D4E6C" w:rsidRPr="002D4E6C">
        <w:rPr>
          <w:b/>
        </w:rPr>
        <w:t>ORK EXPERIENCES</w:t>
      </w:r>
    </w:p>
    <w:p w:rsidR="006270A9" w:rsidRDefault="00585D97">
      <w:pPr>
        <w:pStyle w:val="Heading2"/>
      </w:pPr>
      <w:sdt>
        <w:sdtPr>
          <w:alias w:val="Job Title 1:"/>
          <w:tag w:val="Job Title 1:"/>
          <w:id w:val="-1093548063"/>
          <w:placeholder>
            <w:docPart w:val="214592ACFA2D434390BA4AF6264D1E7D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1:"/>
          <w:tag w:val="Company for Job 1:"/>
          <w:id w:val="2063141089"/>
          <w:placeholder>
            <w:docPart w:val="39010D1591914ED9912F148DC2638F37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1:"/>
          <w:tag w:val="Dates From - To for Job 1:"/>
          <w:id w:val="-577978458"/>
          <w:placeholder>
            <w:docPart w:val="759AC59EADAB4628AA1F8EBE13E24023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p w:rsidR="006270A9" w:rsidRPr="00F71F1D" w:rsidRDefault="00942C05" w:rsidP="00F71F1D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71F1D">
        <w:rPr>
          <w:b/>
        </w:rPr>
        <w:t>Housekeeper| Private     |</w:t>
      </w:r>
      <w:r w:rsidR="006D7738" w:rsidRPr="00F71F1D">
        <w:rPr>
          <w:b/>
        </w:rPr>
        <w:t>2015- 2017</w:t>
      </w:r>
    </w:p>
    <w:p w:rsidR="006270A9" w:rsidRDefault="00585D97">
      <w:pPr>
        <w:pStyle w:val="Heading2"/>
      </w:pPr>
      <w:sdt>
        <w:sdtPr>
          <w:alias w:val="Job Title 2:"/>
          <w:tag w:val="Job Title 2:"/>
          <w:id w:val="-915553614"/>
          <w:placeholder>
            <w:docPart w:val="CD52B2B40CF54EF9A1946D15402197A4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2:"/>
          <w:tag w:val="Company for Job 2:"/>
          <w:id w:val="-1671783373"/>
          <w:placeholder>
            <w:docPart w:val="3E5BA56BCFE24662A8BC910EC20ED043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2:"/>
          <w:tag w:val="Dates From - To for Job 2:"/>
          <w:id w:val="-1256672044"/>
          <w:placeholder>
            <w:docPart w:val="0998A0EB8CCA438AA387BFC45C9E9D76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p w:rsidR="001B29CF" w:rsidRPr="00F71F1D" w:rsidRDefault="00942C05" w:rsidP="00F71F1D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71F1D">
        <w:rPr>
          <w:b/>
        </w:rPr>
        <w:t>Housekeeper| Private     |</w:t>
      </w:r>
      <w:r w:rsidR="006D7738" w:rsidRPr="00F71F1D">
        <w:rPr>
          <w:b/>
        </w:rPr>
        <w:t>2013-20</w:t>
      </w:r>
      <w:r w:rsidR="00F71F1D" w:rsidRPr="00F71F1D">
        <w:rPr>
          <w:b/>
        </w:rPr>
        <w:t>14</w:t>
      </w:r>
    </w:p>
    <w:p w:rsidR="006D7738" w:rsidRDefault="006D7738" w:rsidP="006D7738">
      <w:pPr>
        <w:pStyle w:val="ListBullet"/>
        <w:numPr>
          <w:ilvl w:val="0"/>
          <w:numId w:val="0"/>
        </w:numPr>
        <w:ind w:left="216" w:hanging="216"/>
      </w:pPr>
    </w:p>
    <w:p w:rsidR="006D7738" w:rsidRDefault="006D7738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JOB</w:t>
      </w:r>
      <w:r w:rsidRPr="006D7738">
        <w:rPr>
          <w:b/>
        </w:rPr>
        <w:t xml:space="preserve"> TITLE</w:t>
      </w:r>
      <w:r>
        <w:t xml:space="preserve">  </w:t>
      </w:r>
      <w:r w:rsidR="00F71F1D">
        <w:t xml:space="preserve"> |</w:t>
      </w:r>
      <w:r>
        <w:t xml:space="preserve"> </w:t>
      </w:r>
      <w:r w:rsidRPr="006D7738">
        <w:rPr>
          <w:b/>
        </w:rPr>
        <w:t>COMPANY</w:t>
      </w:r>
      <w:r w:rsidR="00F71F1D">
        <w:t xml:space="preserve">    | </w:t>
      </w:r>
      <w:r w:rsidRPr="006D7738">
        <w:rPr>
          <w:b/>
        </w:rPr>
        <w:t>DATES FROM</w:t>
      </w:r>
      <w:r w:rsidR="00F71F1D">
        <w:t xml:space="preserve"> </w:t>
      </w:r>
      <w:r>
        <w:t xml:space="preserve">-  </w:t>
      </w:r>
      <w:r w:rsidRPr="006D7738">
        <w:rPr>
          <w:b/>
        </w:rPr>
        <w:t>TO</w:t>
      </w:r>
    </w:p>
    <w:p w:rsidR="006D7738" w:rsidRPr="00F71F1D" w:rsidRDefault="00F71F1D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F71F1D">
        <w:rPr>
          <w:b/>
        </w:rPr>
        <w:t>Patient Home Care| private|2013</w:t>
      </w:r>
    </w:p>
    <w:p w:rsidR="00F71F1D" w:rsidRPr="00F71F1D" w:rsidRDefault="00F71F1D" w:rsidP="006D7738">
      <w:pPr>
        <w:pStyle w:val="ListBullet"/>
        <w:numPr>
          <w:ilvl w:val="0"/>
          <w:numId w:val="0"/>
        </w:numPr>
        <w:ind w:left="216" w:hanging="216"/>
        <w:rPr>
          <w:b/>
          <w:u w:val="single"/>
        </w:rPr>
      </w:pPr>
    </w:p>
    <w:p w:rsidR="006D7738" w:rsidRDefault="00F71F1D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JOB TITLE | COMPANY | DATES </w:t>
      </w:r>
      <w:r w:rsidR="006D7738">
        <w:rPr>
          <w:b/>
        </w:rPr>
        <w:t>FROM   -  TO</w:t>
      </w:r>
    </w:p>
    <w:p w:rsidR="006D7738" w:rsidRDefault="006D7738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Geriatric Nurse| Finberyans Nursing Home|2012</w:t>
      </w:r>
    </w:p>
    <w:p w:rsidR="002D4E6C" w:rsidRDefault="002D4E6C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D4E6C" w:rsidRDefault="002D4E6C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lastRenderedPageBreak/>
        <w:t>REFERENCES</w:t>
      </w:r>
    </w:p>
    <w:p w:rsidR="002D4E6C" w:rsidRDefault="002D4E6C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Sophia T. Sandy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Attorney-at-Law</w:t>
      </w:r>
    </w:p>
    <w:p w:rsidR="002D4E6C" w:rsidRDefault="002D4E6C" w:rsidP="002F4057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No.4 Lawrence Wong Road</w:t>
      </w:r>
      <w:r w:rsidR="002F4057">
        <w:rPr>
          <w:b/>
        </w:rPr>
        <w:t>, Longdenville, Chaguanas</w:t>
      </w:r>
    </w:p>
    <w:p w:rsidR="002D4E6C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298- </w:t>
      </w:r>
      <w:r w:rsidR="002D4E6C">
        <w:rPr>
          <w:b/>
        </w:rPr>
        <w:t>8743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Herwald Mervyn Elder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Principal/Lecturer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48A, Pembroke Street Port of Spain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627- 8632</w:t>
      </w: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F4057" w:rsidRDefault="002F4057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2D4E6C" w:rsidRDefault="002D4E6C" w:rsidP="006D7738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6D7738" w:rsidRDefault="006D7738" w:rsidP="006D7738">
      <w:pPr>
        <w:pStyle w:val="ListBullet"/>
        <w:numPr>
          <w:ilvl w:val="0"/>
          <w:numId w:val="0"/>
        </w:numPr>
        <w:rPr>
          <w:b/>
        </w:rPr>
      </w:pPr>
    </w:p>
    <w:p w:rsidR="006D7738" w:rsidRPr="001B29CF" w:rsidRDefault="006D7738" w:rsidP="006D7738">
      <w:pPr>
        <w:pStyle w:val="ListBullet"/>
        <w:numPr>
          <w:ilvl w:val="0"/>
          <w:numId w:val="0"/>
        </w:numPr>
        <w:ind w:left="216" w:hanging="216"/>
      </w:pPr>
    </w:p>
    <w:sectPr w:rsidR="006D7738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D97" w:rsidRDefault="00585D97">
      <w:pPr>
        <w:spacing w:after="0"/>
      </w:pPr>
      <w:r>
        <w:separator/>
      </w:r>
    </w:p>
  </w:endnote>
  <w:endnote w:type="continuationSeparator" w:id="0">
    <w:p w:rsidR="00585D97" w:rsidRDefault="00585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D0B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D97" w:rsidRDefault="00585D97">
      <w:pPr>
        <w:spacing w:after="0"/>
      </w:pPr>
      <w:r>
        <w:separator/>
      </w:r>
    </w:p>
  </w:footnote>
  <w:footnote w:type="continuationSeparator" w:id="0">
    <w:p w:rsidR="00585D97" w:rsidRDefault="00585D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5B"/>
    <w:rsid w:val="00034396"/>
    <w:rsid w:val="000A4F59"/>
    <w:rsid w:val="00141A4C"/>
    <w:rsid w:val="001B29CF"/>
    <w:rsid w:val="0028220F"/>
    <w:rsid w:val="002D4E6C"/>
    <w:rsid w:val="002F4057"/>
    <w:rsid w:val="00356C14"/>
    <w:rsid w:val="00585D97"/>
    <w:rsid w:val="00591E50"/>
    <w:rsid w:val="005F1F5B"/>
    <w:rsid w:val="00617B26"/>
    <w:rsid w:val="006270A9"/>
    <w:rsid w:val="00675956"/>
    <w:rsid w:val="00681034"/>
    <w:rsid w:val="006D7738"/>
    <w:rsid w:val="00816216"/>
    <w:rsid w:val="0087734B"/>
    <w:rsid w:val="008D6D41"/>
    <w:rsid w:val="00942C05"/>
    <w:rsid w:val="009D5933"/>
    <w:rsid w:val="00BD768D"/>
    <w:rsid w:val="00C03ED3"/>
    <w:rsid w:val="00C61F8E"/>
    <w:rsid w:val="00E83E4B"/>
    <w:rsid w:val="00F32680"/>
    <w:rsid w:val="00F71F1D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DE4D"/>
  <w15:chartTrackingRefBased/>
  <w15:docId w15:val="{73262457-6BA8-4A47-B50A-864D1CBE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71F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592ACFA2D434390BA4AF6264D1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1C857-FE9E-4B6F-85ED-9493452D9637}"/>
      </w:docPartPr>
      <w:docPartBody>
        <w:p w:rsidR="00A805A1" w:rsidRDefault="0087229E">
          <w:pPr>
            <w:pStyle w:val="214592ACFA2D434390BA4AF6264D1E7D"/>
          </w:pPr>
          <w:r>
            <w:t>Job Title</w:t>
          </w:r>
        </w:p>
      </w:docPartBody>
    </w:docPart>
    <w:docPart>
      <w:docPartPr>
        <w:name w:val="39010D1591914ED9912F148DC2638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9FB86-AD2E-454E-A468-CA713FCE107D}"/>
      </w:docPartPr>
      <w:docPartBody>
        <w:p w:rsidR="00A805A1" w:rsidRDefault="0087229E">
          <w:pPr>
            <w:pStyle w:val="39010D1591914ED9912F148DC2638F37"/>
          </w:pPr>
          <w:r>
            <w:t>Company</w:t>
          </w:r>
        </w:p>
      </w:docPartBody>
    </w:docPart>
    <w:docPart>
      <w:docPartPr>
        <w:name w:val="759AC59EADAB4628AA1F8EBE13E2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C9754-FF13-483F-B0C6-7020158152AF}"/>
      </w:docPartPr>
      <w:docPartBody>
        <w:p w:rsidR="00A805A1" w:rsidRDefault="0087229E">
          <w:pPr>
            <w:pStyle w:val="759AC59EADAB4628AA1F8EBE13E24023"/>
          </w:pPr>
          <w:r>
            <w:t>Dates From - To</w:t>
          </w:r>
        </w:p>
      </w:docPartBody>
    </w:docPart>
    <w:docPart>
      <w:docPartPr>
        <w:name w:val="CD52B2B40CF54EF9A1946D154021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AAC2-6F5E-4A73-93C0-2514492B1330}"/>
      </w:docPartPr>
      <w:docPartBody>
        <w:p w:rsidR="00A805A1" w:rsidRDefault="0087229E">
          <w:pPr>
            <w:pStyle w:val="CD52B2B40CF54EF9A1946D15402197A4"/>
          </w:pPr>
          <w:r>
            <w:t>Job Title</w:t>
          </w:r>
        </w:p>
      </w:docPartBody>
    </w:docPart>
    <w:docPart>
      <w:docPartPr>
        <w:name w:val="3E5BA56BCFE24662A8BC910EC20ED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5DA9-9439-4149-AEE8-BCA30DBCFCC5}"/>
      </w:docPartPr>
      <w:docPartBody>
        <w:p w:rsidR="00A805A1" w:rsidRDefault="0087229E">
          <w:pPr>
            <w:pStyle w:val="3E5BA56BCFE24662A8BC910EC20ED043"/>
          </w:pPr>
          <w:r>
            <w:t>Company</w:t>
          </w:r>
        </w:p>
      </w:docPartBody>
    </w:docPart>
    <w:docPart>
      <w:docPartPr>
        <w:name w:val="0998A0EB8CCA438AA387BFC45C9E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F748E-DD29-4CE4-A67A-208F81DBB58A}"/>
      </w:docPartPr>
      <w:docPartBody>
        <w:p w:rsidR="00A805A1" w:rsidRDefault="0087229E">
          <w:pPr>
            <w:pStyle w:val="0998A0EB8CCA438AA387BFC45C9E9D76"/>
          </w:pPr>
          <w:r>
            <w:t>Dates From -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9E"/>
    <w:rsid w:val="0087229E"/>
    <w:rsid w:val="00A805A1"/>
    <w:rsid w:val="00E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52D58DB574DDD89080248133F0DE1">
    <w:name w:val="84552D58DB574DDD89080248133F0DE1"/>
  </w:style>
  <w:style w:type="paragraph" w:customStyle="1" w:styleId="BDFFF278E5AB4807B209FE34086A48EF">
    <w:name w:val="BDFFF278E5AB4807B209FE34086A48EF"/>
  </w:style>
  <w:style w:type="paragraph" w:customStyle="1" w:styleId="42D0F002536648BDB8423E1586115DD0">
    <w:name w:val="42D0F002536648BDB8423E1586115DD0"/>
  </w:style>
  <w:style w:type="paragraph" w:customStyle="1" w:styleId="A47F8347A94A4912B579BB8172B6E2E1">
    <w:name w:val="A47F8347A94A4912B579BB8172B6E2E1"/>
  </w:style>
  <w:style w:type="paragraph" w:customStyle="1" w:styleId="7058661355E848229CFA0991CEFCA14A">
    <w:name w:val="7058661355E848229CFA0991CEFCA14A"/>
  </w:style>
  <w:style w:type="paragraph" w:customStyle="1" w:styleId="E7EAEE54DFAC45F19FA277294DEE387F">
    <w:name w:val="E7EAEE54DFAC45F19FA277294DEE387F"/>
  </w:style>
  <w:style w:type="paragraph" w:customStyle="1" w:styleId="C583A898C2CE412DB132669BFF5D1C65">
    <w:name w:val="C583A898C2CE412DB132669BFF5D1C65"/>
  </w:style>
  <w:style w:type="paragraph" w:customStyle="1" w:styleId="1FC3A59991E94F06A63136F36AB8A985">
    <w:name w:val="1FC3A59991E94F06A63136F36AB8A985"/>
  </w:style>
  <w:style w:type="paragraph" w:customStyle="1" w:styleId="88D92F22392B4D94AE46D547D4FCAF91">
    <w:name w:val="88D92F22392B4D94AE46D547D4FCAF91"/>
  </w:style>
  <w:style w:type="paragraph" w:customStyle="1" w:styleId="8B34E6D3F71A45B9A4FD91995CBDFBBC">
    <w:name w:val="8B34E6D3F71A45B9A4FD91995CBDFBBC"/>
  </w:style>
  <w:style w:type="paragraph" w:customStyle="1" w:styleId="BB5FAEEECB2E4A8280AF8FF0F1B3F994">
    <w:name w:val="BB5FAEEECB2E4A8280AF8FF0F1B3F994"/>
  </w:style>
  <w:style w:type="paragraph" w:customStyle="1" w:styleId="8BC699449553440F944B4267F912B393">
    <w:name w:val="8BC699449553440F944B4267F912B393"/>
  </w:style>
  <w:style w:type="paragraph" w:customStyle="1" w:styleId="70D75CECBFDF4AD096D956D6ED754811">
    <w:name w:val="70D75CECBFDF4AD096D956D6ED754811"/>
  </w:style>
  <w:style w:type="paragraph" w:customStyle="1" w:styleId="4D37C7E7900E4A1BAD181CE3DC48D1DB">
    <w:name w:val="4D37C7E7900E4A1BAD181CE3DC48D1DB"/>
  </w:style>
  <w:style w:type="paragraph" w:customStyle="1" w:styleId="6193F66CCDFE4140BF53BAAB4EBAF3E5">
    <w:name w:val="6193F66CCDFE4140BF53BAAB4EBAF3E5"/>
  </w:style>
  <w:style w:type="paragraph" w:customStyle="1" w:styleId="4E9A62789F3840489608643837C1103D">
    <w:name w:val="4E9A62789F3840489608643837C1103D"/>
  </w:style>
  <w:style w:type="paragraph" w:customStyle="1" w:styleId="2295EEA3D61F4B6B977E35B56C50485B">
    <w:name w:val="2295EEA3D61F4B6B977E35B56C50485B"/>
  </w:style>
  <w:style w:type="paragraph" w:customStyle="1" w:styleId="2AE13FB6719447A3BA933C07BD29A1A2">
    <w:name w:val="2AE13FB6719447A3BA933C07BD29A1A2"/>
  </w:style>
  <w:style w:type="paragraph" w:customStyle="1" w:styleId="37C85DD873EF4F59930347B5C9D564D5">
    <w:name w:val="37C85DD873EF4F59930347B5C9D564D5"/>
  </w:style>
  <w:style w:type="paragraph" w:customStyle="1" w:styleId="69219A6C2995461FAB4C991CF7236EF7">
    <w:name w:val="69219A6C2995461FAB4C991CF7236EF7"/>
  </w:style>
  <w:style w:type="paragraph" w:customStyle="1" w:styleId="836FB1928EE14E8182841C60A6E575DB">
    <w:name w:val="836FB1928EE14E8182841C60A6E575DB"/>
  </w:style>
  <w:style w:type="paragraph" w:customStyle="1" w:styleId="191D96F46F1645799713984CC078C8A4">
    <w:name w:val="191D96F46F1645799713984CC078C8A4"/>
  </w:style>
  <w:style w:type="paragraph" w:customStyle="1" w:styleId="CDF69D66A3C246BB83EE776FB72D972C">
    <w:name w:val="CDF69D66A3C246BB83EE776FB72D972C"/>
  </w:style>
  <w:style w:type="paragraph" w:customStyle="1" w:styleId="D5FBB5C34D6A46B6A681B9E2EF785084">
    <w:name w:val="D5FBB5C34D6A46B6A681B9E2EF785084"/>
  </w:style>
  <w:style w:type="paragraph" w:customStyle="1" w:styleId="65E9EF2E9D8C4FF99944CCBF7BAF3715">
    <w:name w:val="65E9EF2E9D8C4FF99944CCBF7BAF3715"/>
  </w:style>
  <w:style w:type="paragraph" w:customStyle="1" w:styleId="214592ACFA2D434390BA4AF6264D1E7D">
    <w:name w:val="214592ACFA2D434390BA4AF6264D1E7D"/>
  </w:style>
  <w:style w:type="paragraph" w:customStyle="1" w:styleId="39010D1591914ED9912F148DC2638F37">
    <w:name w:val="39010D1591914ED9912F148DC2638F37"/>
  </w:style>
  <w:style w:type="paragraph" w:customStyle="1" w:styleId="759AC59EADAB4628AA1F8EBE13E24023">
    <w:name w:val="759AC59EADAB4628AA1F8EBE13E24023"/>
  </w:style>
  <w:style w:type="paragraph" w:customStyle="1" w:styleId="027BAF2255C549CFA793AE545030BF3C">
    <w:name w:val="027BAF2255C549CFA793AE545030BF3C"/>
  </w:style>
  <w:style w:type="paragraph" w:customStyle="1" w:styleId="CD52B2B40CF54EF9A1946D15402197A4">
    <w:name w:val="CD52B2B40CF54EF9A1946D15402197A4"/>
  </w:style>
  <w:style w:type="paragraph" w:customStyle="1" w:styleId="3E5BA56BCFE24662A8BC910EC20ED043">
    <w:name w:val="3E5BA56BCFE24662A8BC910EC20ED043"/>
  </w:style>
  <w:style w:type="paragraph" w:customStyle="1" w:styleId="0998A0EB8CCA438AA387BFC45C9E9D76">
    <w:name w:val="0998A0EB8CCA438AA387BFC45C9E9D76"/>
  </w:style>
  <w:style w:type="paragraph" w:customStyle="1" w:styleId="E61549EF58B04EC3ADC3A63780C213A7">
    <w:name w:val="E61549EF58B04EC3ADC3A63780C213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7C65-60C5-467D-A52C-1BF3456A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</dc:creator>
  <cp:keywords/>
  <cp:lastModifiedBy>sophie</cp:lastModifiedBy>
  <cp:revision>2</cp:revision>
  <dcterms:created xsi:type="dcterms:W3CDTF">2017-11-10T04:06:00Z</dcterms:created>
  <dcterms:modified xsi:type="dcterms:W3CDTF">2017-11-10T04:06:00Z</dcterms:modified>
  <cp:version/>
</cp:coreProperties>
</file>