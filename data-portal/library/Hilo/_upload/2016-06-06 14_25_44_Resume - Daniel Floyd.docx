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65" w:rsidRPr="006D406F" w:rsidRDefault="00197865" w:rsidP="00197865">
      <w:pPr>
        <w:rPr>
          <w:rFonts w:ascii="Arial" w:hAnsi="Arial" w:cs="Arial"/>
          <w:color w:val="191919"/>
          <w:sz w:val="24"/>
          <w:shd w:val="clear" w:color="auto" w:fill="FFFFFF"/>
        </w:rPr>
      </w:pPr>
      <w:r w:rsidRPr="00AA1DA2">
        <w:rPr>
          <w:rFonts w:ascii="Arial" w:hAnsi="Arial" w:cs="Arial"/>
          <w:color w:val="191919"/>
          <w:sz w:val="24"/>
          <w:shd w:val="clear" w:color="auto" w:fill="FFFFFF"/>
        </w:rPr>
        <w:t>Daniel Floyd</w:t>
      </w:r>
      <w:r w:rsidRPr="00AA1DA2">
        <w:rPr>
          <w:rFonts w:ascii="Arial" w:hAnsi="Arial" w:cs="Arial"/>
          <w:color w:val="191919"/>
          <w:sz w:val="24"/>
        </w:rPr>
        <w:br/>
      </w:r>
      <w:r w:rsidRPr="00AA1DA2">
        <w:rPr>
          <w:rFonts w:ascii="Arial" w:hAnsi="Arial" w:cs="Arial"/>
          <w:color w:val="191919"/>
          <w:sz w:val="24"/>
          <w:shd w:val="clear" w:color="auto" w:fill="FFFFFF"/>
        </w:rPr>
        <w:t xml:space="preserve">#6 </w:t>
      </w:r>
      <w:proofErr w:type="spellStart"/>
      <w:r w:rsidRPr="00AA1DA2">
        <w:rPr>
          <w:rFonts w:ascii="Arial" w:hAnsi="Arial" w:cs="Arial"/>
          <w:color w:val="191919"/>
          <w:sz w:val="24"/>
          <w:shd w:val="clear" w:color="auto" w:fill="FFFFFF"/>
        </w:rPr>
        <w:t>Preysal</w:t>
      </w:r>
      <w:proofErr w:type="spellEnd"/>
      <w:r w:rsidRPr="00AA1DA2">
        <w:rPr>
          <w:rFonts w:ascii="Arial" w:hAnsi="Arial" w:cs="Arial"/>
          <w:color w:val="191919"/>
          <w:sz w:val="24"/>
          <w:shd w:val="clear" w:color="auto" w:fill="FFFFFF"/>
        </w:rPr>
        <w:t xml:space="preserve"> Crown Trace, </w:t>
      </w:r>
      <w:r w:rsidRPr="00AA1DA2">
        <w:rPr>
          <w:rFonts w:ascii="Arial" w:hAnsi="Arial" w:cs="Arial"/>
          <w:color w:val="191919"/>
          <w:sz w:val="24"/>
        </w:rPr>
        <w:br/>
      </w:r>
      <w:r w:rsidRPr="00AA1DA2">
        <w:rPr>
          <w:rFonts w:ascii="Arial" w:hAnsi="Arial" w:cs="Arial"/>
          <w:color w:val="191919"/>
          <w:sz w:val="24"/>
          <w:shd w:val="clear" w:color="auto" w:fill="FFFFFF"/>
        </w:rPr>
        <w:t>Freeport.</w:t>
      </w:r>
      <w:bookmarkStart w:id="0" w:name="_GoBack"/>
      <w:bookmarkEnd w:id="0"/>
      <w:r w:rsidRPr="00AA1DA2">
        <w:rPr>
          <w:rFonts w:ascii="Arial" w:hAnsi="Arial" w:cs="Arial"/>
          <w:color w:val="191919"/>
          <w:sz w:val="24"/>
        </w:rPr>
        <w:br/>
      </w:r>
      <w:r w:rsidRPr="00AA1DA2">
        <w:rPr>
          <w:rFonts w:ascii="Arial" w:hAnsi="Arial" w:cs="Arial"/>
          <w:color w:val="191919"/>
          <w:sz w:val="24"/>
          <w:shd w:val="clear" w:color="auto" w:fill="FFFFFF"/>
        </w:rPr>
        <w:t>1-868-769-1008</w:t>
      </w:r>
      <w:r w:rsidRPr="00AA1DA2">
        <w:rPr>
          <w:rFonts w:ascii="Arial" w:hAnsi="Arial" w:cs="Arial"/>
          <w:color w:val="191919"/>
          <w:sz w:val="24"/>
        </w:rPr>
        <w:br/>
      </w:r>
      <w:hyperlink r:id="rId7" w:history="1">
        <w:r w:rsidRPr="00C260D1">
          <w:rPr>
            <w:rStyle w:val="Hyperlink"/>
            <w:rFonts w:ascii="Arial" w:hAnsi="Arial" w:cs="Arial"/>
            <w:sz w:val="24"/>
            <w:shd w:val="clear" w:color="auto" w:fill="FFFFFF"/>
          </w:rPr>
          <w:t>danielfloyd77@hotmail.com</w:t>
        </w:r>
      </w:hyperlink>
      <w:r>
        <w:rPr>
          <w:rFonts w:ascii="Helvetica" w:hAnsi="Helvetica" w:cs="Helvetica"/>
          <w:color w:val="191919"/>
        </w:rPr>
        <w:br/>
      </w:r>
    </w:p>
    <w:p w:rsidR="00197865" w:rsidRPr="00197865" w:rsidRDefault="00197865" w:rsidP="00197865">
      <w:pPr>
        <w:rPr>
          <w:rFonts w:ascii="Helvetica" w:hAnsi="Helvetica" w:cs="Helvetica"/>
          <w:color w:val="191919"/>
          <w:sz w:val="22"/>
          <w:shd w:val="clear" w:color="auto" w:fill="FFFFFF"/>
        </w:rPr>
      </w:pPr>
      <w:r>
        <w:rPr>
          <w:rFonts w:ascii="Helvetica" w:hAnsi="Helvetica" w:cs="Helvetica"/>
          <w:color w:val="191919"/>
        </w:rPr>
        <w:br/>
      </w:r>
      <w:r w:rsidRPr="00197865">
        <w:rPr>
          <w:rFonts w:ascii="Helvetica" w:hAnsi="Helvetica" w:cs="Helvetica"/>
          <w:color w:val="191919"/>
          <w:sz w:val="22"/>
          <w:shd w:val="clear" w:color="auto" w:fill="FFFFFF"/>
        </w:rPr>
        <w:t>Dear Mr. /Ms.</w:t>
      </w:r>
    </w:p>
    <w:p w:rsidR="00197865" w:rsidRPr="00197865" w:rsidRDefault="00197865" w:rsidP="00197865">
      <w:pPr>
        <w:rPr>
          <w:rFonts w:ascii="Helvetica" w:hAnsi="Helvetica" w:cs="Helvetica"/>
          <w:color w:val="191919"/>
          <w:sz w:val="22"/>
          <w:shd w:val="clear" w:color="auto" w:fill="FFFFFF"/>
        </w:rPr>
      </w:pPr>
      <w:r w:rsidRPr="00197865">
        <w:rPr>
          <w:rFonts w:ascii="Helvetica" w:hAnsi="Helvetica" w:cs="Helvetica"/>
          <w:color w:val="191919"/>
          <w:sz w:val="22"/>
          <w:shd w:val="clear" w:color="auto" w:fill="FFFFFF"/>
        </w:rPr>
        <w:tab/>
        <w:t xml:space="preserve">I am currently a first year undergraduate student at the University of the West Indies, St. Augustine campus pursuing a major in Management Studies and a minor in Psychology. I was also a past pupil of ASJA Boys’ College Charlieville and Presentation College Chaguanas where I completed my A-levels. As the end of the semester approaches, I will have approximately 3 months of vacation. During this time away from school, I want to take the opportunity to build myself and gain valuable work experience. </w:t>
      </w:r>
    </w:p>
    <w:p w:rsidR="00197865" w:rsidRPr="00197865" w:rsidRDefault="00197865" w:rsidP="00197865">
      <w:pPr>
        <w:rPr>
          <w:rFonts w:ascii="Helvetica" w:hAnsi="Helvetica" w:cs="Helvetica"/>
          <w:color w:val="191919"/>
          <w:sz w:val="22"/>
          <w:shd w:val="clear" w:color="auto" w:fill="FFFFFF"/>
        </w:rPr>
      </w:pPr>
      <w:r w:rsidRPr="00197865">
        <w:rPr>
          <w:rFonts w:ascii="Helvetica" w:hAnsi="Helvetica" w:cs="Helvetica"/>
          <w:color w:val="191919"/>
          <w:sz w:val="22"/>
          <w:shd w:val="clear" w:color="auto" w:fill="FFFFFF"/>
        </w:rPr>
        <w:tab/>
        <w:t xml:space="preserve">Therefore I am applying at your </w:t>
      </w:r>
      <w:r w:rsidRPr="00197865">
        <w:rPr>
          <w:rFonts w:ascii="Helvetica" w:hAnsi="Helvetica" w:cs="Helvetica"/>
          <w:color w:val="191919"/>
          <w:sz w:val="22"/>
          <w:shd w:val="clear" w:color="auto" w:fill="FFFFFF"/>
        </w:rPr>
        <w:t>organization</w:t>
      </w:r>
      <w:r w:rsidRPr="00197865">
        <w:rPr>
          <w:rFonts w:ascii="Helvetica" w:hAnsi="Helvetica" w:cs="Helvetica"/>
          <w:color w:val="191919"/>
          <w:sz w:val="22"/>
          <w:shd w:val="clear" w:color="auto" w:fill="FFFFFF"/>
        </w:rPr>
        <w:t xml:space="preserve"> for the position of a medical secretary where I can explore and learn new things. I’ve had approximately two years of work experience prior at a local bakery in the area. I therefore ask that you please take this letter into consideration as I am looking forward to working with your organization at the position that may seem fit for my skills and qualifications. </w:t>
      </w:r>
    </w:p>
    <w:p w:rsidR="00197865" w:rsidRPr="00197865" w:rsidRDefault="00197865" w:rsidP="00197865">
      <w:pPr>
        <w:rPr>
          <w:rFonts w:ascii="Helvetica" w:hAnsi="Helvetica" w:cs="Helvetica"/>
          <w:color w:val="191919"/>
          <w:sz w:val="22"/>
          <w:shd w:val="clear" w:color="auto" w:fill="FFFFFF"/>
        </w:rPr>
      </w:pPr>
    </w:p>
    <w:p w:rsidR="00197865" w:rsidRPr="00197865" w:rsidRDefault="00197865" w:rsidP="00197865">
      <w:pPr>
        <w:rPr>
          <w:rFonts w:ascii="Helvetica" w:hAnsi="Helvetica" w:cs="Helvetica"/>
          <w:color w:val="191919"/>
          <w:sz w:val="22"/>
          <w:shd w:val="clear" w:color="auto" w:fill="FFFFFF"/>
        </w:rPr>
      </w:pPr>
      <w:r w:rsidRPr="00197865">
        <w:rPr>
          <w:rFonts w:ascii="Helvetica" w:hAnsi="Helvetica" w:cs="Helvetica"/>
          <w:color w:val="191919"/>
          <w:sz w:val="22"/>
          <w:shd w:val="clear" w:color="auto" w:fill="FFFFFF"/>
        </w:rPr>
        <w:t>Sincerely,</w:t>
      </w:r>
    </w:p>
    <w:p w:rsidR="00197865" w:rsidRPr="00197865" w:rsidRDefault="00197865" w:rsidP="00197865">
      <w:pPr>
        <w:rPr>
          <w:rFonts w:ascii="Helvetica" w:hAnsi="Helvetica" w:cs="Helvetica"/>
          <w:color w:val="191919"/>
          <w:sz w:val="22"/>
          <w:shd w:val="clear" w:color="auto" w:fill="FFFFFF"/>
        </w:rPr>
      </w:pPr>
      <w:r w:rsidRPr="00197865">
        <w:rPr>
          <w:rFonts w:ascii="Helvetica" w:hAnsi="Helvetica" w:cs="Helvetica"/>
          <w:color w:val="191919"/>
          <w:sz w:val="22"/>
          <w:shd w:val="clear" w:color="auto" w:fill="FFFFFF"/>
        </w:rPr>
        <w:t>____________________</w:t>
      </w:r>
    </w:p>
    <w:p w:rsidR="00197865" w:rsidRPr="00197865" w:rsidRDefault="00197865" w:rsidP="00197865">
      <w:pPr>
        <w:rPr>
          <w:rFonts w:ascii="Helvetica" w:hAnsi="Helvetica" w:cs="Helvetica"/>
          <w:color w:val="191919"/>
          <w:sz w:val="22"/>
          <w:shd w:val="clear" w:color="auto" w:fill="FFFFFF"/>
        </w:rPr>
      </w:pPr>
      <w:r w:rsidRPr="00197865">
        <w:rPr>
          <w:rFonts w:ascii="Helvetica" w:hAnsi="Helvetica" w:cs="Helvetica"/>
          <w:color w:val="191919"/>
          <w:sz w:val="22"/>
          <w:shd w:val="clear" w:color="auto" w:fill="FFFFFF"/>
        </w:rPr>
        <w:t>Daniel Floyd</w:t>
      </w:r>
    </w:p>
    <w:p w:rsidR="00197865" w:rsidRDefault="00197865" w:rsidP="00197865">
      <w:pPr>
        <w:rPr>
          <w:rFonts w:ascii="Helvetica" w:hAnsi="Helvetica" w:cs="Helvetica"/>
          <w:color w:val="191919"/>
          <w:shd w:val="clear" w:color="auto" w:fill="FFFFFF"/>
        </w:rPr>
      </w:pPr>
    </w:p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p w:rsidR="00197865" w:rsidRDefault="00197865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D04C99">
        <w:tc>
          <w:tcPr>
            <w:tcW w:w="2070" w:type="dxa"/>
          </w:tcPr>
          <w:p w:rsidR="00D04C99" w:rsidRDefault="003C051B">
            <w:pPr>
              <w:spacing w:line="240" w:lineRule="auto"/>
            </w:pPr>
            <w:r>
              <w:lastRenderedPageBreak/>
              <w:t>2</w:t>
            </w:r>
          </w:p>
        </w:tc>
        <w:tc>
          <w:tcPr>
            <w:tcW w:w="7650" w:type="dxa"/>
            <w:tcMar>
              <w:bottom w:w="576" w:type="dxa"/>
            </w:tcMar>
          </w:tcPr>
          <w:p w:rsidR="00D04C99" w:rsidRDefault="006476B8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F5FF851151AB47E1962D965A45381D7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645123">
                  <w:rPr>
                    <w:lang w:val="en-TT"/>
                  </w:rPr>
                  <w:t>Daniel floyd</w:t>
                </w:r>
              </w:sdtContent>
            </w:sdt>
          </w:p>
          <w:p w:rsidR="00D04C99" w:rsidRDefault="00645123" w:rsidP="00645123">
            <w:pPr>
              <w:pStyle w:val="NoSpacing"/>
            </w:pPr>
            <w:r>
              <w:t xml:space="preserve">#6, </w:t>
            </w:r>
            <w:proofErr w:type="spellStart"/>
            <w:r>
              <w:t>Preysal</w:t>
            </w:r>
            <w:proofErr w:type="spellEnd"/>
            <w:r>
              <w:t xml:space="preserve"> Crown Trace, Freeport</w:t>
            </w:r>
            <w:r w:rsidR="00555D38">
              <w:t>  </w:t>
            </w:r>
            <w:r w:rsidR="00555D38">
              <w:rPr>
                <w:rStyle w:val="Emphasis"/>
              </w:rPr>
              <w:t>|</w:t>
            </w:r>
            <w:r w:rsidR="00555D38">
              <w:t> </w:t>
            </w:r>
            <w:r w:rsidR="00555D38">
              <w:rPr>
                <w:kern w:val="20"/>
              </w:rPr>
              <w:t> </w:t>
            </w:r>
            <w:r>
              <w:t>danielfloyd77@hotmail.com</w:t>
            </w:r>
            <w:r w:rsidR="00555D38">
              <w:t>  </w:t>
            </w:r>
            <w:r w:rsidR="00555D38">
              <w:rPr>
                <w:rStyle w:val="Emphasis"/>
              </w:rPr>
              <w:t>|</w:t>
            </w:r>
            <w:r w:rsidR="00555D38">
              <w:t>  </w:t>
            </w:r>
            <w:r>
              <w:t>1-868-769-1008</w:t>
            </w:r>
          </w:p>
        </w:tc>
      </w:tr>
      <w:tr w:rsidR="00D04C99">
        <w:tc>
          <w:tcPr>
            <w:tcW w:w="2070" w:type="dxa"/>
          </w:tcPr>
          <w:p w:rsidR="00D04C99" w:rsidRDefault="00555D38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D04C99" w:rsidRDefault="00645123" w:rsidP="00645123">
            <w:r>
              <w:t>To help me gain valuable experience in the world of work over the summer vacation. As an aspiring management major at UWI, this would give me the head start.</w:t>
            </w:r>
          </w:p>
        </w:tc>
      </w:tr>
      <w:tr w:rsidR="00D04C99">
        <w:tc>
          <w:tcPr>
            <w:tcW w:w="2070" w:type="dxa"/>
          </w:tcPr>
          <w:p w:rsidR="00D04C99" w:rsidRDefault="00555D38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:rsidR="00D04C99" w:rsidRDefault="007A4F33" w:rsidP="007A4F33">
            <w:r>
              <w:t>Aside from my academic qualifications, I believe I possess a variety of skills needed by the workplace. I have good leadership skills and commitment skills. I stay committed to the task at hand and is always focused on getting the job done.</w:t>
            </w:r>
          </w:p>
        </w:tc>
      </w:tr>
      <w:tr w:rsidR="00D04C99">
        <w:tc>
          <w:tcPr>
            <w:tcW w:w="2070" w:type="dxa"/>
          </w:tcPr>
          <w:p w:rsidR="00D04C99" w:rsidRDefault="00555D38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p w:rsidR="00367E7F" w:rsidRDefault="00367E7F" w:rsidP="00367E7F">
            <w:pPr>
              <w:pStyle w:val="Heading2"/>
              <w:rPr>
                <w:color w:val="auto"/>
                <w:sz w:val="22"/>
                <w:szCs w:val="22"/>
              </w:rPr>
            </w:pPr>
            <w:r>
              <w:rPr>
                <w:rStyle w:val="Strong"/>
              </w:rPr>
              <w:t>Cashier</w:t>
            </w:r>
            <w:r>
              <w:t xml:space="preserve"> Freeport bakery limited</w:t>
            </w:r>
          </w:p>
          <w:p w:rsidR="00367E7F" w:rsidRDefault="00367E7F" w:rsidP="00367E7F">
            <w:pPr>
              <w:pStyle w:val="Heading3"/>
            </w:pPr>
          </w:p>
          <w:p w:rsidR="00367E7F" w:rsidRDefault="00367E7F" w:rsidP="00367E7F">
            <w:pPr>
              <w:spacing w:line="240" w:lineRule="auto"/>
            </w:pPr>
            <w:r>
              <w:t>My duties included cashing and serving customers on a daily basis.</w:t>
            </w:r>
          </w:p>
          <w:p w:rsidR="00D04C99" w:rsidRDefault="00D04C99" w:rsidP="002E6AA3">
            <w:pPr>
              <w:pStyle w:val="Heading2"/>
            </w:pPr>
          </w:p>
        </w:tc>
      </w:tr>
      <w:tr w:rsidR="00D04C99">
        <w:tc>
          <w:tcPr>
            <w:tcW w:w="2070" w:type="dxa"/>
          </w:tcPr>
          <w:p w:rsidR="00D04C99" w:rsidRDefault="00555D38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57D410693F954519A28828DCFA2B4C39"/>
                  </w:placeholder>
                  <w15:repeatingSectionItem/>
                </w:sdtPr>
                <w:sdtEndPr/>
                <w:sdtContent>
                  <w:p w:rsidR="00D04C99" w:rsidRDefault="00645123">
                    <w:pPr>
                      <w:pStyle w:val="Heading2"/>
                    </w:pPr>
                    <w:r>
                      <w:rPr>
                        <w:rStyle w:val="Strong"/>
                      </w:rPr>
                      <w:t>presentation college</w:t>
                    </w:r>
                    <w:r w:rsidR="00555D38">
                      <w:t xml:space="preserve">, </w:t>
                    </w:r>
                    <w:r>
                      <w:t>chaguanas</w:t>
                    </w:r>
                  </w:p>
                  <w:p w:rsidR="00D04C99" w:rsidRDefault="00D04C99">
                    <w:pPr>
                      <w:pStyle w:val="Heading3"/>
                    </w:pPr>
                  </w:p>
                  <w:p w:rsidR="00645123" w:rsidRDefault="00645123" w:rsidP="00645123">
                    <w:pPr>
                      <w:spacing w:line="240" w:lineRule="auto"/>
                    </w:pPr>
                    <w:r>
                      <w:t>CSEC passes: 6 (one</w:t>
                    </w:r>
                    <w:r w:rsidR="007A4F33">
                      <w:t>’</w:t>
                    </w:r>
                    <w:r>
                      <w:t>s), 2 (two’s)</w:t>
                    </w:r>
                  </w:p>
                  <w:p w:rsidR="007A4F33" w:rsidRDefault="00645123" w:rsidP="00645123">
                    <w:pPr>
                      <w:spacing w:line="240" w:lineRule="auto"/>
                    </w:pPr>
                    <w:r>
                      <w:t xml:space="preserve">CAPE passes: </w:t>
                    </w:r>
                    <w:r w:rsidR="007A4F33">
                      <w:t>4 (one’s), 3 (two’s), 1 (three)</w:t>
                    </w:r>
                  </w:p>
                  <w:p w:rsidR="007A4F33" w:rsidRDefault="007A4F33" w:rsidP="00645123">
                    <w:pPr>
                      <w:spacing w:line="240" w:lineRule="auto"/>
                    </w:pPr>
                  </w:p>
                  <w:p w:rsidR="00D04C99" w:rsidRDefault="007A4F33" w:rsidP="00645123">
                    <w:pPr>
                      <w:spacing w:line="240" w:lineRule="auto"/>
                    </w:pPr>
                    <w:r w:rsidRPr="007A4F33">
                      <w:rPr>
                        <w:b/>
                      </w:rPr>
                      <w:t>CURRENTLY</w:t>
                    </w:r>
                    <w:r>
                      <w:t>: A 1</w:t>
                    </w:r>
                    <w:r w:rsidRPr="007A4F33">
                      <w:rPr>
                        <w:vertAlign w:val="superscript"/>
                      </w:rPr>
                      <w:t>st</w:t>
                    </w:r>
                    <w:r>
                      <w:t xml:space="preserve"> year student at the University of the West Indies, St. Augustine, pursuing a major in Management Studies and a minor in Psychology.</w:t>
                    </w:r>
                  </w:p>
                </w:sdtContent>
              </w:sdt>
            </w:sdtContent>
          </w:sdt>
        </w:tc>
      </w:tr>
      <w:tr w:rsidR="00D04C99">
        <w:tc>
          <w:tcPr>
            <w:tcW w:w="2070" w:type="dxa"/>
          </w:tcPr>
          <w:p w:rsidR="00D04C99" w:rsidRDefault="00555D38">
            <w:pPr>
              <w:pStyle w:val="Heading1"/>
            </w:pPr>
            <w:r>
              <w:t>Communication</w:t>
            </w:r>
          </w:p>
        </w:tc>
        <w:tc>
          <w:tcPr>
            <w:tcW w:w="7650" w:type="dxa"/>
          </w:tcPr>
          <w:p w:rsidR="00D04C99" w:rsidRDefault="007A4F33" w:rsidP="007A4F33">
            <w:r>
              <w:t>Throughout high school, I’ve had the opportunity to present various presentations in front teachers and classmates and I’ve been able to possess strong speaking and communication skills. I work well with those around me. Although I’m very shy and introverted, I manage to open up to others around me once I get to know them.</w:t>
            </w:r>
          </w:p>
        </w:tc>
      </w:tr>
      <w:tr w:rsidR="00D04C99">
        <w:tc>
          <w:tcPr>
            <w:tcW w:w="2070" w:type="dxa"/>
          </w:tcPr>
          <w:p w:rsidR="00D04C99" w:rsidRDefault="00D04C99">
            <w:pPr>
              <w:pStyle w:val="Heading1"/>
            </w:pPr>
          </w:p>
        </w:tc>
        <w:tc>
          <w:tcPr>
            <w:tcW w:w="7650" w:type="dxa"/>
          </w:tcPr>
          <w:p w:rsidR="00D04C99" w:rsidRDefault="00D04C99"/>
        </w:tc>
      </w:tr>
      <w:tr w:rsidR="00D04C99">
        <w:tc>
          <w:tcPr>
            <w:tcW w:w="2070" w:type="dxa"/>
          </w:tcPr>
          <w:p w:rsidR="00D04C99" w:rsidRDefault="00555D38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57D410693F954519A28828DCFA2B4C39"/>
                  </w:placeholder>
                  <w15:color w:val="C0C0C0"/>
                  <w15:repeatingSectionItem/>
                </w:sdtPr>
                <w:sdtEndPr/>
                <w:sdtContent>
                  <w:p w:rsidR="00D04C99" w:rsidRDefault="007A4F33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Ingrid rampersad</w:t>
                    </w:r>
                    <w:r w:rsidR="00555D38">
                      <w:t xml:space="preserve">, </w:t>
                    </w:r>
                    <w:r>
                      <w:t>mrs.</w:t>
                    </w:r>
                  </w:p>
                  <w:p w:rsidR="00D04C99" w:rsidRDefault="00D04C99">
                    <w:pPr>
                      <w:pStyle w:val="Heading3"/>
                    </w:pPr>
                  </w:p>
                  <w:p w:rsidR="00D04C99" w:rsidRDefault="007A4F33" w:rsidP="007A4F33">
                    <w:pPr>
                      <w:spacing w:line="240" w:lineRule="auto"/>
                    </w:pPr>
                    <w:r>
                      <w:t>673-1871</w:t>
                    </w:r>
                  </w:p>
                </w:sdtContent>
              </w:sdt>
            </w:sdtContent>
          </w:sdt>
        </w:tc>
      </w:tr>
    </w:tbl>
    <w:p w:rsidR="00D04C99" w:rsidRDefault="00D04C99"/>
    <w:sectPr w:rsidR="00D04C99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6B8" w:rsidRDefault="006476B8">
      <w:pPr>
        <w:spacing w:after="0" w:line="240" w:lineRule="auto"/>
      </w:pPr>
      <w:r>
        <w:separator/>
      </w:r>
    </w:p>
  </w:endnote>
  <w:endnote w:type="continuationSeparator" w:id="0">
    <w:p w:rsidR="006476B8" w:rsidRDefault="0064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C99" w:rsidRDefault="00555D3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9786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6B8" w:rsidRDefault="006476B8">
      <w:pPr>
        <w:spacing w:after="0" w:line="240" w:lineRule="auto"/>
      </w:pPr>
      <w:r>
        <w:separator/>
      </w:r>
    </w:p>
  </w:footnote>
  <w:footnote w:type="continuationSeparator" w:id="0">
    <w:p w:rsidR="006476B8" w:rsidRDefault="00647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23"/>
    <w:rsid w:val="00197865"/>
    <w:rsid w:val="002E6AA3"/>
    <w:rsid w:val="00367E7F"/>
    <w:rsid w:val="003C051B"/>
    <w:rsid w:val="00555D38"/>
    <w:rsid w:val="005D43B6"/>
    <w:rsid w:val="005E7489"/>
    <w:rsid w:val="00645123"/>
    <w:rsid w:val="006476B8"/>
    <w:rsid w:val="007A4F33"/>
    <w:rsid w:val="00D0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AF05FB-865B-4E6B-B3EA-840FA42B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865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nielfloyd77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cia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FF851151AB47E1962D965A4538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72BD6-2705-4979-AB03-E7FA1B2892AD}"/>
      </w:docPartPr>
      <w:docPartBody>
        <w:p w:rsidR="007054AC" w:rsidRDefault="004D28E7">
          <w:pPr>
            <w:pStyle w:val="F5FF851151AB47E1962D965A45381D71"/>
          </w:pPr>
          <w:r>
            <w:t>[Your Name]</w:t>
          </w:r>
        </w:p>
      </w:docPartBody>
    </w:docPart>
    <w:docPart>
      <w:docPartPr>
        <w:name w:val="57D410693F954519A28828DCFA2B4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FD1AF-530B-4716-BCBD-03E08FADA90F}"/>
      </w:docPartPr>
      <w:docPartBody>
        <w:p w:rsidR="007054AC" w:rsidRDefault="004D28E7">
          <w:pPr>
            <w:pStyle w:val="57D410693F954519A28828DCFA2B4C3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C3"/>
    <w:rsid w:val="00124FC3"/>
    <w:rsid w:val="001F3CDC"/>
    <w:rsid w:val="004D28E7"/>
    <w:rsid w:val="004F25CD"/>
    <w:rsid w:val="007054AC"/>
    <w:rsid w:val="00D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FF851151AB47E1962D965A45381D71">
    <w:name w:val="F5FF851151AB47E1962D965A45381D71"/>
  </w:style>
  <w:style w:type="paragraph" w:customStyle="1" w:styleId="E1ABEC5135BA4A42B75AFBED8C1C2311">
    <w:name w:val="E1ABEC5135BA4A42B75AFBED8C1C2311"/>
  </w:style>
  <w:style w:type="paragraph" w:customStyle="1" w:styleId="BA46D8386C394F07949EFFAF9D65C0A4">
    <w:name w:val="BA46D8386C394F07949EFFAF9D65C0A4"/>
  </w:style>
  <w:style w:type="paragraph" w:customStyle="1" w:styleId="176F14BFFDFC41EE9CCF11F4ABE15034">
    <w:name w:val="176F14BFFDFC41EE9CCF11F4ABE15034"/>
  </w:style>
  <w:style w:type="paragraph" w:customStyle="1" w:styleId="4FEF645C634A4B3FB8063D8313345593">
    <w:name w:val="4FEF645C634A4B3FB8063D8313345593"/>
  </w:style>
  <w:style w:type="paragraph" w:customStyle="1" w:styleId="C51E191614564D668C76F3623C386DB9">
    <w:name w:val="C51E191614564D668C76F3623C386DB9"/>
  </w:style>
  <w:style w:type="character" w:styleId="PlaceholderText">
    <w:name w:val="Placeholder Text"/>
    <w:basedOn w:val="DefaultParagraphFont"/>
    <w:uiPriority w:val="99"/>
    <w:semiHidden/>
    <w:rsid w:val="001F3CDC"/>
    <w:rPr>
      <w:color w:val="808080"/>
    </w:rPr>
  </w:style>
  <w:style w:type="paragraph" w:customStyle="1" w:styleId="57D410693F954519A28828DCFA2B4C39">
    <w:name w:val="57D410693F954519A28828DCFA2B4C39"/>
  </w:style>
  <w:style w:type="character" w:styleId="Strong">
    <w:name w:val="Strong"/>
    <w:basedOn w:val="DefaultParagraphFont"/>
    <w:uiPriority w:val="22"/>
    <w:qFormat/>
    <w:rsid w:val="00124FC3"/>
    <w:rPr>
      <w:b/>
      <w:bCs/>
    </w:rPr>
  </w:style>
  <w:style w:type="paragraph" w:customStyle="1" w:styleId="E379BCF3ACCA4090B64CCE407EEDE4C5">
    <w:name w:val="E379BCF3ACCA4090B64CCE407EEDE4C5"/>
  </w:style>
  <w:style w:type="paragraph" w:customStyle="1" w:styleId="165E3AAAB06E46CEA3DBB8F197CACBF6">
    <w:name w:val="165E3AAAB06E46CEA3DBB8F197CACBF6"/>
  </w:style>
  <w:style w:type="paragraph" w:customStyle="1" w:styleId="FC2EAB29E72A484BB12824AE38E8EC3E">
    <w:name w:val="FC2EAB29E72A484BB12824AE38E8EC3E"/>
  </w:style>
  <w:style w:type="paragraph" w:customStyle="1" w:styleId="21E67101852C46AB979D03E3DB70A6FC">
    <w:name w:val="21E67101852C46AB979D03E3DB70A6FC"/>
  </w:style>
  <w:style w:type="paragraph" w:customStyle="1" w:styleId="D7CF384D0A7A4156BAD2B299521E4C0A">
    <w:name w:val="D7CF384D0A7A4156BAD2B299521E4C0A"/>
  </w:style>
  <w:style w:type="paragraph" w:customStyle="1" w:styleId="87F3FCA051BF47F2A70CA70ACACB689E">
    <w:name w:val="87F3FCA051BF47F2A70CA70ACACB689E"/>
  </w:style>
  <w:style w:type="paragraph" w:customStyle="1" w:styleId="9481F830577B44749384C4DCB6BA1F4B">
    <w:name w:val="9481F830577B44749384C4DCB6BA1F4B"/>
  </w:style>
  <w:style w:type="paragraph" w:customStyle="1" w:styleId="6D0DA98986BB4E5ABACB3B0505ED759A">
    <w:name w:val="6D0DA98986BB4E5ABACB3B0505ED759A"/>
  </w:style>
  <w:style w:type="paragraph" w:customStyle="1" w:styleId="B84C577DE2434C5F97F59A9CCA2FFB24">
    <w:name w:val="B84C577DE2434C5F97F59A9CCA2FFB24"/>
  </w:style>
  <w:style w:type="paragraph" w:customStyle="1" w:styleId="68617AE723A74D668E489EC2110AD4F9">
    <w:name w:val="68617AE723A74D668E489EC2110AD4F9"/>
  </w:style>
  <w:style w:type="paragraph" w:customStyle="1" w:styleId="9E6F48169A0E4C8A80AB8AC4D2AE6439">
    <w:name w:val="9E6F48169A0E4C8A80AB8AC4D2AE6439"/>
  </w:style>
  <w:style w:type="paragraph" w:customStyle="1" w:styleId="1DDC95846DB34E009FF5AEB96C81170D">
    <w:name w:val="1DDC95846DB34E009FF5AEB96C81170D"/>
  </w:style>
  <w:style w:type="paragraph" w:customStyle="1" w:styleId="E60DB15EB1F94840A5412702939F0B3E">
    <w:name w:val="E60DB15EB1F94840A5412702939F0B3E"/>
  </w:style>
  <w:style w:type="paragraph" w:customStyle="1" w:styleId="783E3281FFFE4C698803B66CDF291FDC">
    <w:name w:val="783E3281FFFE4C698803B66CDF291FDC"/>
  </w:style>
  <w:style w:type="paragraph" w:customStyle="1" w:styleId="87E70DB4F6884B519AFE67C55E9BCBE4">
    <w:name w:val="87E70DB4F6884B519AFE67C55E9BCBE4"/>
    <w:rsid w:val="00124FC3"/>
  </w:style>
  <w:style w:type="paragraph" w:customStyle="1" w:styleId="1DB96CE5EC444EF1907D408D77B301C4">
    <w:name w:val="1DB96CE5EC444EF1907D408D77B301C4"/>
    <w:rsid w:val="00124FC3"/>
  </w:style>
  <w:style w:type="paragraph" w:customStyle="1" w:styleId="4D659466292B48B3AA12BA9104B89722">
    <w:name w:val="4D659466292B48B3AA12BA9104B89722"/>
    <w:rsid w:val="00124FC3"/>
  </w:style>
  <w:style w:type="paragraph" w:customStyle="1" w:styleId="D4442D96C4F04CD398A8D71C29DD21A7">
    <w:name w:val="D4442D96C4F04CD398A8D71C29DD21A7"/>
    <w:rsid w:val="00124FC3"/>
  </w:style>
  <w:style w:type="paragraph" w:customStyle="1" w:styleId="1A53A1F243644364A4A658772FF34B06">
    <w:name w:val="1A53A1F243644364A4A658772FF34B06"/>
    <w:rsid w:val="00124FC3"/>
  </w:style>
  <w:style w:type="paragraph" w:customStyle="1" w:styleId="3531C234C62541AC9CFBAF295C91543C">
    <w:name w:val="3531C234C62541AC9CFBAF295C91543C"/>
    <w:rsid w:val="00124FC3"/>
  </w:style>
  <w:style w:type="paragraph" w:customStyle="1" w:styleId="3FABC4DEAE1A41FDA265B49FA82AE238">
    <w:name w:val="3FABC4DEAE1A41FDA265B49FA82AE238"/>
    <w:rsid w:val="001F3CDC"/>
  </w:style>
  <w:style w:type="paragraph" w:customStyle="1" w:styleId="102A3A160F5A48F38916387F13684AEF">
    <w:name w:val="102A3A160F5A48F38916387F13684AEF"/>
    <w:rsid w:val="001F3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floyd</dc:creator>
  <cp:keywords/>
  <dc:description/>
  <cp:lastModifiedBy>Floyd Pc</cp:lastModifiedBy>
  <cp:revision>6</cp:revision>
  <dcterms:created xsi:type="dcterms:W3CDTF">2016-03-18T16:17:00Z</dcterms:created>
  <dcterms:modified xsi:type="dcterms:W3CDTF">2016-05-30T18:17:00Z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