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4B7C5" w14:textId="77777777" w:rsidR="00982A6C" w:rsidRPr="00A15331" w:rsidRDefault="00EF7E51">
      <w:pPr>
        <w:pStyle w:val="Name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A15331">
        <w:rPr>
          <w:rFonts w:ascii="Times New Roman" w:hAnsi="Times New Roman" w:cs="Times New Roman"/>
          <w:sz w:val="32"/>
          <w:szCs w:val="32"/>
        </w:rPr>
        <w:t>ARIANA JOSEPH</w:t>
      </w:r>
    </w:p>
    <w:p w14:paraId="138AAD3A" w14:textId="36E78850" w:rsidR="00982A6C" w:rsidRPr="002072DC" w:rsidRDefault="00A440AA">
      <w:pPr>
        <w:pStyle w:val="ContactInfo"/>
        <w:rPr>
          <w:rFonts w:ascii="Times New Roman" w:hAnsi="Times New Roman" w:cs="Times New Roman"/>
          <w:sz w:val="22"/>
          <w:szCs w:val="22"/>
        </w:rPr>
      </w:pPr>
      <w:r w:rsidRPr="002072DC">
        <w:rPr>
          <w:rFonts w:ascii="Times New Roman" w:hAnsi="Times New Roman" w:cs="Times New Roman"/>
          <w:sz w:val="22"/>
          <w:szCs w:val="22"/>
        </w:rPr>
        <w:t xml:space="preserve">#3 </w:t>
      </w:r>
      <w:proofErr w:type="spellStart"/>
      <w:r w:rsidRPr="002072DC">
        <w:rPr>
          <w:rFonts w:ascii="Times New Roman" w:hAnsi="Times New Roman" w:cs="Times New Roman"/>
          <w:sz w:val="22"/>
          <w:szCs w:val="22"/>
        </w:rPr>
        <w:t>Cedarwood</w:t>
      </w:r>
      <w:proofErr w:type="spellEnd"/>
      <w:r w:rsidRPr="002072DC">
        <w:rPr>
          <w:rFonts w:ascii="Times New Roman" w:hAnsi="Times New Roman" w:cs="Times New Roman"/>
          <w:sz w:val="22"/>
          <w:szCs w:val="22"/>
        </w:rPr>
        <w:t xml:space="preserve"> Drive, Coconut Drive</w:t>
      </w:r>
      <w:r w:rsidR="0035397F" w:rsidRPr="002072DC">
        <w:rPr>
          <w:rFonts w:ascii="Times New Roman" w:hAnsi="Times New Roman" w:cs="Times New Roman"/>
          <w:sz w:val="22"/>
          <w:szCs w:val="22"/>
        </w:rPr>
        <w:t>,</w:t>
      </w:r>
      <w:r w:rsidRPr="002072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5397F" w:rsidRPr="002072DC">
        <w:rPr>
          <w:rFonts w:ascii="Times New Roman" w:hAnsi="Times New Roman" w:cs="Times New Roman"/>
          <w:sz w:val="22"/>
          <w:szCs w:val="22"/>
        </w:rPr>
        <w:t>Morvant</w:t>
      </w:r>
      <w:proofErr w:type="spellEnd"/>
      <w:r w:rsidR="0035397F" w:rsidRPr="002072DC">
        <w:rPr>
          <w:rFonts w:ascii="Times New Roman" w:hAnsi="Times New Roman" w:cs="Times New Roman"/>
          <w:sz w:val="22"/>
          <w:szCs w:val="22"/>
        </w:rPr>
        <w:t>.</w:t>
      </w:r>
    </w:p>
    <w:p w14:paraId="6B65330F" w14:textId="337A189A" w:rsidR="0035397F" w:rsidRPr="002072DC" w:rsidRDefault="0035397F">
      <w:pPr>
        <w:pStyle w:val="ContactInfo"/>
        <w:rPr>
          <w:rFonts w:ascii="Times New Roman" w:hAnsi="Times New Roman" w:cs="Times New Roman"/>
          <w:sz w:val="22"/>
          <w:szCs w:val="22"/>
        </w:rPr>
      </w:pPr>
      <w:r w:rsidRPr="002072DC">
        <w:rPr>
          <w:rFonts w:ascii="Times New Roman" w:hAnsi="Times New Roman" w:cs="Times New Roman"/>
          <w:sz w:val="22"/>
          <w:szCs w:val="22"/>
        </w:rPr>
        <w:t>TELEPHONE NO:</w:t>
      </w:r>
      <w:r w:rsidR="00DB0011">
        <w:rPr>
          <w:rFonts w:ascii="Times New Roman" w:hAnsi="Times New Roman" w:cs="Times New Roman"/>
          <w:sz w:val="22"/>
          <w:szCs w:val="22"/>
        </w:rPr>
        <w:t>320-0567</w:t>
      </w:r>
    </w:p>
    <w:p w14:paraId="3BD83C24" w14:textId="3DC93BE8" w:rsidR="0035397F" w:rsidRPr="00F0710F" w:rsidRDefault="00AE0587">
      <w:pPr>
        <w:pStyle w:val="ContactInfo"/>
        <w:rPr>
          <w:rFonts w:ascii="Times New Roman" w:hAnsi="Times New Roman" w:cs="Times New Roman"/>
        </w:rPr>
      </w:pPr>
      <w:r w:rsidRPr="002072DC">
        <w:rPr>
          <w:rFonts w:ascii="Times New Roman" w:hAnsi="Times New Roman" w:cs="Times New Roman"/>
          <w:sz w:val="22"/>
          <w:szCs w:val="22"/>
        </w:rPr>
        <w:t>EMAIL ADDRESS:</w:t>
      </w:r>
      <w:r w:rsidR="00DB0011">
        <w:rPr>
          <w:rFonts w:ascii="Times New Roman" w:hAnsi="Times New Roman" w:cs="Times New Roman"/>
          <w:sz w:val="22"/>
          <w:szCs w:val="22"/>
        </w:rPr>
        <w:t xml:space="preserve"> ariannajoseph19@gmail.com</w:t>
      </w:r>
    </w:p>
    <w:sdt>
      <w:sdtPr>
        <w:id w:val="-1179423465"/>
        <w:placeholder>
          <w:docPart w:val="DA90C5BBB0C3C048909D2812D2C88FB0"/>
        </w:placeholder>
        <w:temporary/>
        <w:showingPlcHdr/>
        <w15:appearance w15:val="hidden"/>
      </w:sdtPr>
      <w:sdtEndPr/>
      <w:sdtContent>
        <w:p w14:paraId="4A244770" w14:textId="77777777" w:rsidR="00982A6C" w:rsidRDefault="00782695">
          <w:pPr>
            <w:pStyle w:val="Heading1"/>
          </w:pPr>
          <w:r w:rsidRPr="005F7FD4">
            <w:rPr>
              <w:rFonts w:ascii="Times New Roman" w:hAnsi="Times New Roman" w:cs="Times New Roman"/>
              <w:sz w:val="22"/>
              <w:szCs w:val="22"/>
            </w:rPr>
            <w:t>Objective</w:t>
          </w:r>
        </w:p>
      </w:sdtContent>
    </w:sdt>
    <w:p w14:paraId="3E226805" w14:textId="48FD6AF2" w:rsidR="00A73BB3" w:rsidRDefault="00A73BB3" w:rsidP="003D76F8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  <w:lang w:val="en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"/>
        </w:rPr>
        <w:t>To enhance my knowledge, understanding and also to gain more experience in the world of work; so that I may be able to apply my skills meaningfully.</w:t>
      </w:r>
    </w:p>
    <w:sdt>
      <w:sdtPr>
        <w:id w:val="1728489637"/>
        <w:placeholder>
          <w:docPart w:val="9A0099B593A05949BD8371E64BF7C700"/>
        </w:placeholder>
        <w:temporary/>
        <w:showingPlcHdr/>
        <w15:appearance w15:val="hidden"/>
      </w:sdtPr>
      <w:sdtEndPr/>
      <w:sdtContent>
        <w:p w14:paraId="517BD55D" w14:textId="77777777" w:rsidR="00982A6C" w:rsidRDefault="00782695" w:rsidP="003D76F8">
          <w:pPr>
            <w:pStyle w:val="Heading1"/>
            <w:spacing w:line="276" w:lineRule="auto"/>
          </w:pPr>
          <w:r w:rsidRPr="00190C8A">
            <w:rPr>
              <w:rFonts w:asciiTheme="minorHAnsi" w:hAnsiTheme="minorHAnsi" w:cstheme="minorHAnsi"/>
              <w:sz w:val="20"/>
              <w:szCs w:val="20"/>
            </w:rPr>
            <w:t>Experience</w:t>
          </w:r>
        </w:p>
      </w:sdtContent>
    </w:sdt>
    <w:p w14:paraId="53E0C10F" w14:textId="77777777" w:rsidR="00345F8A" w:rsidRDefault="00345F8A" w:rsidP="003D76F8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"/>
        </w:rPr>
        <w:t>Samoroos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"/>
        </w:rPr>
        <w:t xml:space="preserve"> Limited </w:t>
      </w:r>
    </w:p>
    <w:p w14:paraId="705B3503" w14:textId="77777777" w:rsidR="00345F8A" w:rsidRDefault="00345F8A" w:rsidP="003D76F8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i/>
          <w:iCs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  <w:lang w:val="en"/>
        </w:rPr>
        <w:t>23rd January - 16</w:t>
      </w:r>
      <w:r w:rsidRPr="00237AEF">
        <w:rPr>
          <w:rFonts w:ascii="Times New Roman" w:hAnsi="Times New Roman" w:cs="Times New Roman"/>
          <w:bCs/>
          <w:i/>
          <w:iCs/>
          <w:sz w:val="24"/>
          <w:szCs w:val="24"/>
          <w:vertAlign w:val="superscript"/>
          <w:lang w:val="en"/>
        </w:rPr>
        <w:t>th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"/>
        </w:rPr>
        <w:t xml:space="preserve"> February 2015</w:t>
      </w:r>
    </w:p>
    <w:p w14:paraId="5D667781" w14:textId="449D851C" w:rsidR="00EF6C9C" w:rsidRDefault="00345F8A" w:rsidP="003D76F8">
      <w:pPr>
        <w:spacing w:line="276" w:lineRule="auto"/>
      </w:pPr>
      <w:r>
        <w:rPr>
          <w:rFonts w:ascii="Times New Roman" w:hAnsi="Times New Roman" w:cs="Times New Roman"/>
          <w:bCs/>
          <w:i/>
          <w:iCs/>
          <w:sz w:val="24"/>
          <w:szCs w:val="24"/>
          <w:lang w:val="en"/>
        </w:rPr>
        <w:t>Sales clerk Part-time</w:t>
      </w:r>
      <w:r>
        <w:t xml:space="preserve"> </w:t>
      </w:r>
    </w:p>
    <w:p w14:paraId="312CBBDC" w14:textId="02107A2E" w:rsidR="000F3B49" w:rsidRDefault="00F37278" w:rsidP="003D76F8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"/>
        </w:rPr>
        <w:t xml:space="preserve">Administrative </w:t>
      </w:r>
      <w:r w:rsidR="00CA1E6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"/>
        </w:rPr>
        <w:t xml:space="preserve">Assistant with MUST at </w:t>
      </w:r>
      <w:r w:rsidR="000F3B49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"/>
        </w:rPr>
        <w:t>Lifestyle Motors</w:t>
      </w:r>
    </w:p>
    <w:p w14:paraId="1C2FA198" w14:textId="77777777" w:rsidR="000F3B49" w:rsidRDefault="000F3B49" w:rsidP="003D76F8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i/>
          <w:iCs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  <w:lang w:val="en"/>
        </w:rPr>
        <w:t>18</w:t>
      </w:r>
      <w:r w:rsidRPr="003F7164">
        <w:rPr>
          <w:rFonts w:ascii="Times New Roman" w:hAnsi="Times New Roman" w:cs="Times New Roman"/>
          <w:bCs/>
          <w:i/>
          <w:iCs/>
          <w:sz w:val="24"/>
          <w:szCs w:val="24"/>
          <w:vertAlign w:val="superscript"/>
          <w:lang w:val="en"/>
        </w:rPr>
        <w:t>th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"/>
        </w:rPr>
        <w:t xml:space="preserve"> May - 19</w:t>
      </w:r>
      <w:r w:rsidRPr="003F7164">
        <w:rPr>
          <w:rFonts w:ascii="Times New Roman" w:hAnsi="Times New Roman" w:cs="Times New Roman"/>
          <w:bCs/>
          <w:i/>
          <w:iCs/>
          <w:sz w:val="24"/>
          <w:szCs w:val="24"/>
          <w:vertAlign w:val="superscript"/>
          <w:lang w:val="en"/>
        </w:rPr>
        <w:t>th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"/>
        </w:rPr>
        <w:t xml:space="preserve"> August 2015</w:t>
      </w:r>
    </w:p>
    <w:p w14:paraId="37E0C963" w14:textId="388A2765" w:rsidR="00C7381A" w:rsidRPr="00CD6836" w:rsidRDefault="00B91AAA" w:rsidP="00CD683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i/>
          <w:iCs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  <w:lang w:val="en"/>
        </w:rPr>
        <w:t>Administrative Assistant</w:t>
      </w:r>
    </w:p>
    <w:p w14:paraId="26B3CA77" w14:textId="4D2BDD60" w:rsidR="000F3B49" w:rsidRDefault="000F3B49" w:rsidP="003D76F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i/>
          <w:iCs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  <w:lang w:val="en"/>
        </w:rPr>
        <w:t>Data Entry</w:t>
      </w:r>
    </w:p>
    <w:p w14:paraId="5A6B030E" w14:textId="56612965" w:rsidR="000F3B49" w:rsidRDefault="000F3B49" w:rsidP="003D76F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i/>
          <w:iCs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  <w:lang w:val="en"/>
        </w:rPr>
        <w:t>Filing</w:t>
      </w:r>
    </w:p>
    <w:p w14:paraId="7A4A68C1" w14:textId="77777777" w:rsidR="007A0E66" w:rsidRDefault="007A0E66" w:rsidP="003D76F8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"/>
        </w:rPr>
      </w:pPr>
    </w:p>
    <w:p w14:paraId="2CE01024" w14:textId="1D58FF64" w:rsidR="003E24C3" w:rsidRDefault="003E24C3" w:rsidP="003D76F8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"/>
        </w:rPr>
        <w:t xml:space="preserve">On The Job Trainee at Trinidad and Tobago Postal Corporation </w:t>
      </w:r>
    </w:p>
    <w:p w14:paraId="2AD7EDF3" w14:textId="77777777" w:rsidR="003E24C3" w:rsidRDefault="003E24C3" w:rsidP="003D76F8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i/>
          <w:iCs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  <w:lang w:val="en"/>
        </w:rPr>
        <w:t>1</w:t>
      </w:r>
      <w:r w:rsidRPr="00F07673">
        <w:rPr>
          <w:rFonts w:ascii="Times New Roman" w:hAnsi="Times New Roman" w:cs="Times New Roman"/>
          <w:bCs/>
          <w:i/>
          <w:iCs/>
          <w:sz w:val="24"/>
          <w:szCs w:val="24"/>
          <w:vertAlign w:val="superscript"/>
          <w:lang w:val="en"/>
        </w:rPr>
        <w:t>st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"/>
        </w:rPr>
        <w:t xml:space="preserve"> December 2015 - 25</w:t>
      </w:r>
      <w:r w:rsidRPr="00F07673">
        <w:rPr>
          <w:rFonts w:ascii="Times New Roman" w:hAnsi="Times New Roman" w:cs="Times New Roman"/>
          <w:bCs/>
          <w:i/>
          <w:iCs/>
          <w:sz w:val="24"/>
          <w:szCs w:val="24"/>
          <w:vertAlign w:val="superscript"/>
          <w:lang w:val="en"/>
        </w:rPr>
        <w:t>th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"/>
        </w:rPr>
        <w:t xml:space="preserve"> April 2016</w:t>
      </w:r>
    </w:p>
    <w:p w14:paraId="38D057F2" w14:textId="77777777" w:rsidR="003E24C3" w:rsidRDefault="003E24C3" w:rsidP="003D76F8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i/>
          <w:iCs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  <w:lang w:val="en"/>
        </w:rPr>
        <w:t>Field Officer</w:t>
      </w:r>
    </w:p>
    <w:p w14:paraId="2BCAC27F" w14:textId="77777777" w:rsidR="003E24C3" w:rsidRDefault="003E24C3" w:rsidP="003D76F8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i/>
          <w:iCs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  <w:lang w:val="en"/>
        </w:rPr>
        <w:t>Data entry</w:t>
      </w:r>
    </w:p>
    <w:p w14:paraId="0B322242" w14:textId="77777777" w:rsidR="007A0E66" w:rsidRDefault="007A0E66" w:rsidP="003D76F8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"/>
        </w:rPr>
      </w:pPr>
    </w:p>
    <w:p w14:paraId="1C9444FA" w14:textId="0BB072D6" w:rsidR="003E24C3" w:rsidRPr="00AC3ECF" w:rsidRDefault="003E24C3" w:rsidP="003D76F8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"/>
        </w:rPr>
      </w:pPr>
      <w:r w:rsidRPr="00AC3EC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"/>
        </w:rPr>
        <w:t>On The Job Trainee at Northwest Regional Health Authority</w:t>
      </w:r>
    </w:p>
    <w:p w14:paraId="7F26DF31" w14:textId="77777777" w:rsidR="003E24C3" w:rsidRDefault="003E24C3" w:rsidP="003D76F8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"/>
        </w:rPr>
        <w:t xml:space="preserve">St Ann's Psychiatric Hospital </w:t>
      </w:r>
    </w:p>
    <w:p w14:paraId="114D59BC" w14:textId="24763377" w:rsidR="003E24C3" w:rsidRDefault="003E24C3" w:rsidP="003D76F8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i/>
          <w:iCs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  <w:lang w:val="en"/>
        </w:rPr>
        <w:t>26</w:t>
      </w:r>
      <w:r w:rsidRPr="00060399">
        <w:rPr>
          <w:rFonts w:ascii="Times New Roman" w:hAnsi="Times New Roman" w:cs="Times New Roman"/>
          <w:bCs/>
          <w:i/>
          <w:iCs/>
          <w:sz w:val="24"/>
          <w:szCs w:val="24"/>
          <w:vertAlign w:val="superscript"/>
          <w:lang w:val="en"/>
        </w:rPr>
        <w:t>th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"/>
        </w:rPr>
        <w:t xml:space="preserve"> April 2016 – </w:t>
      </w:r>
      <w:r w:rsidR="00C20CB8">
        <w:rPr>
          <w:rFonts w:ascii="Times New Roman" w:hAnsi="Times New Roman" w:cs="Times New Roman"/>
          <w:bCs/>
          <w:i/>
          <w:iCs/>
          <w:sz w:val="24"/>
          <w:szCs w:val="24"/>
          <w:lang w:val="en"/>
        </w:rPr>
        <w:t>30</w:t>
      </w:r>
      <w:r w:rsidR="00C20CB8" w:rsidRPr="00C20CB8">
        <w:rPr>
          <w:rFonts w:ascii="Times New Roman" w:hAnsi="Times New Roman" w:cs="Times New Roman"/>
          <w:bCs/>
          <w:i/>
          <w:iCs/>
          <w:sz w:val="24"/>
          <w:szCs w:val="24"/>
          <w:vertAlign w:val="superscript"/>
          <w:lang w:val="en"/>
        </w:rPr>
        <w:t>th</w:t>
      </w:r>
      <w:r w:rsidR="00C20CB8">
        <w:rPr>
          <w:rFonts w:ascii="Times New Roman" w:hAnsi="Times New Roman" w:cs="Times New Roman"/>
          <w:bCs/>
          <w:i/>
          <w:iCs/>
          <w:sz w:val="24"/>
          <w:szCs w:val="24"/>
          <w:lang w:val="en"/>
        </w:rPr>
        <w:t xml:space="preserve"> November </w:t>
      </w:r>
      <w:r w:rsidR="00ED2836">
        <w:rPr>
          <w:rFonts w:ascii="Times New Roman" w:hAnsi="Times New Roman" w:cs="Times New Roman"/>
          <w:bCs/>
          <w:i/>
          <w:iCs/>
          <w:sz w:val="24"/>
          <w:szCs w:val="24"/>
          <w:lang w:val="en"/>
        </w:rPr>
        <w:t>2017</w:t>
      </w:r>
    </w:p>
    <w:p w14:paraId="5F782962" w14:textId="77777777" w:rsidR="003E24C3" w:rsidRDefault="003E24C3" w:rsidP="003D76F8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i/>
          <w:iCs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  <w:lang w:val="en"/>
        </w:rPr>
        <w:t xml:space="preserve">Clerical Assistant </w:t>
      </w:r>
    </w:p>
    <w:p w14:paraId="1FD87543" w14:textId="77777777" w:rsidR="003E24C3" w:rsidRDefault="003E24C3" w:rsidP="003D76F8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i/>
          <w:iCs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  <w:lang w:val="en"/>
        </w:rPr>
        <w:t xml:space="preserve">Data Entry </w:t>
      </w:r>
    </w:p>
    <w:p w14:paraId="4E174AF4" w14:textId="77777777" w:rsidR="003E24C3" w:rsidRDefault="003E24C3" w:rsidP="003D76F8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i/>
          <w:iCs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  <w:lang w:val="en"/>
        </w:rPr>
        <w:t xml:space="preserve">Filing </w:t>
      </w:r>
    </w:p>
    <w:p w14:paraId="6EA354A5" w14:textId="77777777" w:rsidR="003E24C3" w:rsidRDefault="003E24C3" w:rsidP="003D76F8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i/>
          <w:iCs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  <w:lang w:val="en"/>
        </w:rPr>
        <w:t xml:space="preserve">Typing of Letters </w:t>
      </w:r>
    </w:p>
    <w:p w14:paraId="0AF32E43" w14:textId="0A0DCAD1" w:rsidR="003E24C3" w:rsidRDefault="003E24C3" w:rsidP="003D76F8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i/>
          <w:iCs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  <w:lang w:val="en"/>
        </w:rPr>
        <w:t xml:space="preserve">Answering </w:t>
      </w:r>
      <w:r w:rsidR="0032503B">
        <w:rPr>
          <w:rFonts w:ascii="Times New Roman" w:hAnsi="Times New Roman" w:cs="Times New Roman"/>
          <w:bCs/>
          <w:i/>
          <w:iCs/>
          <w:sz w:val="24"/>
          <w:szCs w:val="24"/>
          <w:lang w:val="en"/>
        </w:rPr>
        <w:t>telephones</w:t>
      </w:r>
    </w:p>
    <w:p w14:paraId="440A7DA6" w14:textId="4E2A6FCB" w:rsidR="007F732D" w:rsidRDefault="007F732D" w:rsidP="003D76F8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i/>
          <w:iCs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  <w:lang w:val="en"/>
        </w:rPr>
        <w:t xml:space="preserve">Taking information </w:t>
      </w:r>
    </w:p>
    <w:p w14:paraId="1C80C6A7" w14:textId="4331AA34" w:rsidR="000F68E9" w:rsidRPr="007A0E66" w:rsidRDefault="0032503B" w:rsidP="000F68E9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i/>
          <w:iCs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  <w:lang w:val="en"/>
        </w:rPr>
        <w:t>Planning meetings</w:t>
      </w:r>
    </w:p>
    <w:sdt>
      <w:sdtPr>
        <w:id w:val="720946933"/>
        <w:placeholder>
          <w:docPart w:val="5BD1E748ECDE03498CA6A959735F8DE1"/>
        </w:placeholder>
        <w:temporary/>
        <w15:appearance w15:val="hidden"/>
      </w:sdtPr>
      <w:sdtEndPr/>
      <w:sdtContent>
        <w:p w14:paraId="0A9D6F1D" w14:textId="77777777" w:rsidR="00982A6C" w:rsidRDefault="00782695" w:rsidP="003D76F8">
          <w:pPr>
            <w:pStyle w:val="Heading1"/>
            <w:spacing w:line="276" w:lineRule="auto"/>
          </w:pPr>
          <w:r w:rsidRPr="002072DC">
            <w:rPr>
              <w:rFonts w:ascii="Times New Roman" w:hAnsi="Times New Roman" w:cs="Times New Roman"/>
            </w:rPr>
            <w:t>Education</w:t>
          </w:r>
        </w:p>
      </w:sdtContent>
    </w:sdt>
    <w:p w14:paraId="2BF54AC2" w14:textId="77777777" w:rsidR="004F0CBE" w:rsidRDefault="004F0CBE" w:rsidP="003D76F8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"/>
        </w:rPr>
        <w:t xml:space="preserve">Success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"/>
        </w:rPr>
        <w:t>Laventille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"/>
        </w:rPr>
        <w:t xml:space="preserve"> Secondary 2009 - 2014</w:t>
      </w:r>
    </w:p>
    <w:p w14:paraId="6D417013" w14:textId="018F90C9" w:rsidR="004F0CBE" w:rsidRDefault="004F0CBE" w:rsidP="009A1A3E">
      <w:pPr>
        <w:widowControl w:val="0"/>
        <w:tabs>
          <w:tab w:val="left" w:pos="333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  <w:lang w:val="en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"/>
        </w:rPr>
        <w:t>Human and Social Biology……Grade 3</w:t>
      </w:r>
    </w:p>
    <w:p w14:paraId="72925D1F" w14:textId="7B3B7B4F" w:rsidR="004F0CBE" w:rsidRDefault="004F0CBE" w:rsidP="003D76F8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  <w:lang w:val="en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"/>
        </w:rPr>
        <w:t>English…………………………</w:t>
      </w:r>
      <w:r w:rsidR="009A1A3E">
        <w:rPr>
          <w:rFonts w:ascii="Times New Roman" w:hAnsi="Times New Roman" w:cs="Times New Roman"/>
          <w:i/>
          <w:iCs/>
          <w:sz w:val="24"/>
          <w:szCs w:val="24"/>
          <w:lang w:val="en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"/>
        </w:rPr>
        <w:t xml:space="preserve"> Grade </w:t>
      </w:r>
      <w:r w:rsidR="009A1A3E">
        <w:rPr>
          <w:rFonts w:ascii="Times New Roman" w:hAnsi="Times New Roman" w:cs="Times New Roman"/>
          <w:i/>
          <w:iCs/>
          <w:sz w:val="24"/>
          <w:szCs w:val="24"/>
          <w:lang w:val="en"/>
        </w:rPr>
        <w:t>3</w:t>
      </w:r>
    </w:p>
    <w:p w14:paraId="740B615A" w14:textId="77777777" w:rsidR="004F0CBE" w:rsidRDefault="004F0CBE" w:rsidP="003D76F8">
      <w:pPr>
        <w:widowControl w:val="0"/>
        <w:tabs>
          <w:tab w:val="left" w:pos="3060"/>
          <w:tab w:val="left" w:pos="378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  <w:lang w:val="en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"/>
        </w:rPr>
        <w:t>Social Studies……………………Grade 3</w:t>
      </w:r>
    </w:p>
    <w:sdt>
      <w:sdtPr>
        <w:id w:val="520597245"/>
        <w:placeholder>
          <w:docPart w:val="49BFD9F4A022F24189895746997355E4"/>
        </w:placeholder>
        <w:temporary/>
        <w:showingPlcHdr/>
        <w15:appearance w15:val="hidden"/>
      </w:sdtPr>
      <w:sdtEndPr/>
      <w:sdtContent>
        <w:p w14:paraId="58C9B0F1" w14:textId="77777777" w:rsidR="00982A6C" w:rsidRDefault="00782695" w:rsidP="003D76F8">
          <w:pPr>
            <w:pStyle w:val="Heading1"/>
            <w:spacing w:line="276" w:lineRule="auto"/>
          </w:pPr>
          <w:r w:rsidRPr="00882BB6">
            <w:rPr>
              <w:rFonts w:ascii="Times New Roman" w:hAnsi="Times New Roman" w:cs="Times New Roman"/>
            </w:rPr>
            <w:t>Awards and Acknowledgements</w:t>
          </w:r>
        </w:p>
      </w:sdtContent>
    </w:sdt>
    <w:p w14:paraId="79DF9E0F" w14:textId="77777777" w:rsidR="00A17ADE" w:rsidRDefault="00A17ADE" w:rsidP="003D76F8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  <w:lang w:val="en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"/>
        </w:rPr>
        <w:t>RBC Young Leaders Certificate of Distinction    Year 2013</w:t>
      </w:r>
    </w:p>
    <w:p w14:paraId="12BF977E" w14:textId="77777777" w:rsidR="00A17ADE" w:rsidRPr="00F866D4" w:rsidRDefault="00A17ADE" w:rsidP="003D76F8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i/>
          <w:iCs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  <w:lang w:val="en"/>
        </w:rPr>
        <w:t xml:space="preserve">Ministry of Health Prevention and Management of Aggression and Violence </w:t>
      </w:r>
    </w:p>
    <w:p w14:paraId="5B2381EE" w14:textId="77777777" w:rsidR="00A17ADE" w:rsidRDefault="00A17ADE" w:rsidP="003D76F8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  <w:lang w:val="en"/>
        </w:rPr>
      </w:pPr>
    </w:p>
    <w:p w14:paraId="7C3C7A66" w14:textId="77777777" w:rsidR="00A17ADE" w:rsidRDefault="00A17ADE" w:rsidP="003D76F8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"/>
        </w:rPr>
        <w:t>OFFICE SKILLS</w:t>
      </w:r>
    </w:p>
    <w:p w14:paraId="37308D52" w14:textId="77777777" w:rsidR="00A17ADE" w:rsidRPr="00335CF2" w:rsidRDefault="00A17ADE" w:rsidP="003D76F8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  <w:lang w:val="en"/>
        </w:rPr>
      </w:pPr>
      <w:r w:rsidRPr="00335CF2">
        <w:rPr>
          <w:rFonts w:ascii="Times New Roman" w:hAnsi="Times New Roman" w:cs="Times New Roman"/>
          <w:i/>
          <w:iCs/>
          <w:sz w:val="24"/>
          <w:szCs w:val="24"/>
          <w:lang w:val="en"/>
        </w:rPr>
        <w:t>Typing</w:t>
      </w:r>
    </w:p>
    <w:p w14:paraId="5CAA5CC7" w14:textId="77777777" w:rsidR="00A17ADE" w:rsidRDefault="00A17ADE" w:rsidP="003D76F8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  <w:lang w:val="en"/>
        </w:rPr>
      </w:pPr>
      <w:r w:rsidRPr="00335CF2">
        <w:rPr>
          <w:rFonts w:ascii="Times New Roman" w:hAnsi="Times New Roman" w:cs="Times New Roman"/>
          <w:i/>
          <w:iCs/>
          <w:sz w:val="24"/>
          <w:szCs w:val="24"/>
          <w:lang w:val="en"/>
        </w:rPr>
        <w:t>Filing</w:t>
      </w:r>
    </w:p>
    <w:p w14:paraId="0EB61DE8" w14:textId="77777777" w:rsidR="00A17ADE" w:rsidRDefault="00A17ADE" w:rsidP="003D76F8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  <w:lang w:val="en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"/>
        </w:rPr>
        <w:t xml:space="preserve">Data Entry </w:t>
      </w:r>
    </w:p>
    <w:p w14:paraId="7BA5F810" w14:textId="77777777" w:rsidR="00A17ADE" w:rsidRDefault="00A17ADE" w:rsidP="003D76F8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  <w:lang w:val="en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"/>
        </w:rPr>
        <w:t>Using Microsoft Word And Excel</w:t>
      </w:r>
    </w:p>
    <w:p w14:paraId="292A7327" w14:textId="77777777" w:rsidR="00A17ADE" w:rsidRDefault="00A17ADE" w:rsidP="003D76F8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  <w:lang w:val="en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"/>
        </w:rPr>
        <w:t xml:space="preserve">Answering Telephones </w:t>
      </w:r>
    </w:p>
    <w:p w14:paraId="5C906407" w14:textId="77777777" w:rsidR="00A17ADE" w:rsidRDefault="00A17ADE" w:rsidP="003D76F8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  <w:lang w:val="en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"/>
        </w:rPr>
        <w:t xml:space="preserve">Communication </w:t>
      </w:r>
    </w:p>
    <w:p w14:paraId="2A5A379C" w14:textId="77777777" w:rsidR="00A17ADE" w:rsidRDefault="00A17ADE" w:rsidP="003D76F8">
      <w:pPr>
        <w:widowControl w:val="0"/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b/>
          <w:i/>
          <w:i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i/>
          <w:iCs/>
          <w:sz w:val="24"/>
          <w:szCs w:val="24"/>
          <w:lang w:val="en"/>
        </w:rPr>
        <w:t>REFERENCES:</w:t>
      </w:r>
    </w:p>
    <w:p w14:paraId="6214380F" w14:textId="77777777" w:rsidR="00A17ADE" w:rsidRDefault="00A17ADE" w:rsidP="003D76F8">
      <w:pPr>
        <w:widowControl w:val="0"/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i/>
          <w:iCs/>
          <w:sz w:val="24"/>
          <w:szCs w:val="24"/>
          <w:lang w:val="en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"/>
        </w:rPr>
        <w:t xml:space="preserve">Norma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"/>
        </w:rPr>
        <w:t>Harewood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"/>
        </w:rPr>
        <w:t>-Clarke</w:t>
      </w:r>
    </w:p>
    <w:p w14:paraId="3CB76FDD" w14:textId="77777777" w:rsidR="00A17ADE" w:rsidRDefault="00A17ADE" w:rsidP="003D76F8">
      <w:pPr>
        <w:widowControl w:val="0"/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i/>
          <w:iCs/>
          <w:sz w:val="24"/>
          <w:szCs w:val="24"/>
          <w:lang w:val="en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"/>
        </w:rPr>
        <w:t>1868 624-3158 or 1868 792-4391</w:t>
      </w:r>
    </w:p>
    <w:p w14:paraId="644B5803" w14:textId="77777777" w:rsidR="00A17ADE" w:rsidRDefault="00A17ADE" w:rsidP="003D76F8">
      <w:pPr>
        <w:widowControl w:val="0"/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i/>
          <w:iCs/>
          <w:sz w:val="24"/>
          <w:szCs w:val="24"/>
          <w:lang w:val="en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"/>
        </w:rPr>
        <w:t>Nursing Administrator 11</w:t>
      </w:r>
    </w:p>
    <w:p w14:paraId="397C460E" w14:textId="77777777" w:rsidR="00A17ADE" w:rsidRDefault="00A17ADE" w:rsidP="003D76F8">
      <w:pPr>
        <w:widowControl w:val="0"/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i/>
          <w:iCs/>
          <w:sz w:val="24"/>
          <w:szCs w:val="24"/>
          <w:lang w:val="en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"/>
        </w:rPr>
        <w:t xml:space="preserve">St Ann's Psychiatric Hospital </w:t>
      </w:r>
    </w:p>
    <w:p w14:paraId="6F984E31" w14:textId="77777777" w:rsidR="00A17ADE" w:rsidRDefault="00A17ADE" w:rsidP="003D76F8">
      <w:pPr>
        <w:widowControl w:val="0"/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i/>
          <w:iCs/>
          <w:sz w:val="24"/>
          <w:szCs w:val="24"/>
          <w:lang w:val="en"/>
        </w:rPr>
      </w:pPr>
    </w:p>
    <w:p w14:paraId="40FC961A" w14:textId="77777777" w:rsidR="00A17ADE" w:rsidRDefault="00A17ADE" w:rsidP="003D76F8">
      <w:pPr>
        <w:widowControl w:val="0"/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i/>
          <w:iCs/>
          <w:sz w:val="24"/>
          <w:szCs w:val="24"/>
          <w:lang w:val="en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"/>
        </w:rPr>
        <w:t xml:space="preserve">Dr. Raymond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"/>
        </w:rPr>
        <w:t>walcott</w:t>
      </w:r>
      <w:proofErr w:type="spellEnd"/>
    </w:p>
    <w:p w14:paraId="3517374B" w14:textId="77777777" w:rsidR="00A17ADE" w:rsidRDefault="00A17ADE" w:rsidP="003D76F8">
      <w:pPr>
        <w:widowControl w:val="0"/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i/>
          <w:iCs/>
          <w:sz w:val="24"/>
          <w:szCs w:val="24"/>
          <w:lang w:val="en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"/>
        </w:rPr>
        <w:t>1868 768-1828</w:t>
      </w:r>
    </w:p>
    <w:p w14:paraId="56B0F589" w14:textId="77777777" w:rsidR="00A17ADE" w:rsidRDefault="00A17ADE" w:rsidP="003D76F8">
      <w:pPr>
        <w:widowControl w:val="0"/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i/>
          <w:iCs/>
          <w:sz w:val="24"/>
          <w:szCs w:val="24"/>
          <w:lang w:val="en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"/>
        </w:rPr>
        <w:t xml:space="preserve">Minister of Religion </w:t>
      </w:r>
    </w:p>
    <w:p w14:paraId="6ED465CD" w14:textId="6A865891" w:rsidR="00A17ADE" w:rsidRDefault="00A17ADE" w:rsidP="003D76F8">
      <w:pPr>
        <w:widowControl w:val="0"/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i/>
          <w:iCs/>
          <w:sz w:val="24"/>
          <w:szCs w:val="24"/>
          <w:lang w:val="en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"/>
        </w:rPr>
        <w:t xml:space="preserve">MT. Carmel Key Cornerstone </w:t>
      </w:r>
    </w:p>
    <w:p w14:paraId="3F00A47E" w14:textId="77777777" w:rsidR="005F0DCC" w:rsidRPr="00102CE2" w:rsidRDefault="005F0DCC" w:rsidP="003D76F8">
      <w:pPr>
        <w:widowControl w:val="0"/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i/>
          <w:iCs/>
          <w:sz w:val="24"/>
          <w:szCs w:val="24"/>
          <w:lang w:val="en"/>
        </w:rPr>
      </w:pPr>
    </w:p>
    <w:p w14:paraId="31643043" w14:textId="3907204B" w:rsidR="00982A6C" w:rsidRPr="00AF3CFD" w:rsidRDefault="006C212D" w:rsidP="00D112FF">
      <w:pPr>
        <w:pStyle w:val="ListBullet"/>
        <w:numPr>
          <w:ilvl w:val="0"/>
          <w:numId w:val="0"/>
        </w:numPr>
        <w:spacing w:line="276" w:lineRule="auto"/>
        <w:ind w:left="6"/>
        <w:rPr>
          <w:rFonts w:ascii="Times New Roman" w:hAnsi="Times New Roman" w:cs="Times New Roman"/>
          <w:i/>
          <w:sz w:val="24"/>
          <w:szCs w:val="24"/>
        </w:rPr>
      </w:pPr>
      <w:r w:rsidRPr="00AF3CFD">
        <w:rPr>
          <w:rFonts w:ascii="Times New Roman" w:hAnsi="Times New Roman" w:cs="Times New Roman"/>
          <w:i/>
          <w:sz w:val="24"/>
          <w:szCs w:val="24"/>
        </w:rPr>
        <w:t>Haroon Khan</w:t>
      </w:r>
    </w:p>
    <w:p w14:paraId="7780B186" w14:textId="79C9A1E1" w:rsidR="005F0DCC" w:rsidRPr="00AF3CFD" w:rsidRDefault="00060BCB" w:rsidP="00D112FF">
      <w:pPr>
        <w:pStyle w:val="ListBullet"/>
        <w:numPr>
          <w:ilvl w:val="0"/>
          <w:numId w:val="0"/>
        </w:numPr>
        <w:spacing w:line="276" w:lineRule="auto"/>
        <w:ind w:left="3"/>
        <w:rPr>
          <w:rFonts w:ascii="Times New Roman" w:hAnsi="Times New Roman" w:cs="Times New Roman"/>
          <w:i/>
          <w:sz w:val="24"/>
          <w:szCs w:val="24"/>
        </w:rPr>
      </w:pPr>
      <w:r w:rsidRPr="00AF3CFD">
        <w:rPr>
          <w:rFonts w:ascii="Times New Roman" w:hAnsi="Times New Roman" w:cs="Times New Roman"/>
          <w:i/>
          <w:sz w:val="24"/>
          <w:szCs w:val="24"/>
        </w:rPr>
        <w:t>1868 714</w:t>
      </w:r>
      <w:r w:rsidR="00AF3CFD" w:rsidRPr="00AF3CFD">
        <w:rPr>
          <w:rFonts w:ascii="Times New Roman" w:hAnsi="Times New Roman" w:cs="Times New Roman"/>
          <w:i/>
          <w:sz w:val="24"/>
          <w:szCs w:val="24"/>
        </w:rPr>
        <w:t>-</w:t>
      </w:r>
      <w:r w:rsidRPr="00AF3CFD">
        <w:rPr>
          <w:rFonts w:ascii="Times New Roman" w:hAnsi="Times New Roman" w:cs="Times New Roman"/>
          <w:i/>
          <w:sz w:val="24"/>
          <w:szCs w:val="24"/>
        </w:rPr>
        <w:t>9269</w:t>
      </w:r>
    </w:p>
    <w:p w14:paraId="0947BE2B" w14:textId="616EBEA7" w:rsidR="00CE1EE5" w:rsidRPr="00AF3CFD" w:rsidRDefault="00CE1EE5" w:rsidP="00D112FF">
      <w:pPr>
        <w:pStyle w:val="ListBullet"/>
        <w:numPr>
          <w:ilvl w:val="0"/>
          <w:numId w:val="0"/>
        </w:numPr>
        <w:spacing w:line="276" w:lineRule="auto"/>
        <w:ind w:left="3"/>
        <w:rPr>
          <w:rFonts w:ascii="Times New Roman" w:hAnsi="Times New Roman" w:cs="Times New Roman"/>
          <w:i/>
          <w:sz w:val="24"/>
          <w:szCs w:val="24"/>
        </w:rPr>
      </w:pPr>
      <w:r w:rsidRPr="00AF3CFD">
        <w:rPr>
          <w:rFonts w:ascii="Times New Roman" w:hAnsi="Times New Roman" w:cs="Times New Roman"/>
          <w:i/>
          <w:sz w:val="24"/>
          <w:szCs w:val="24"/>
        </w:rPr>
        <w:t>Hospital equipment supervisor</w:t>
      </w:r>
    </w:p>
    <w:p w14:paraId="251BA1D9" w14:textId="7094EB99" w:rsidR="00CE1EE5" w:rsidRPr="00AF3CFD" w:rsidRDefault="00440702" w:rsidP="00D112FF">
      <w:pPr>
        <w:pStyle w:val="ListBullet"/>
        <w:numPr>
          <w:ilvl w:val="0"/>
          <w:numId w:val="0"/>
        </w:numPr>
        <w:spacing w:line="276" w:lineRule="auto"/>
        <w:ind w:left="3"/>
        <w:rPr>
          <w:rFonts w:ascii="Times New Roman" w:hAnsi="Times New Roman" w:cs="Times New Roman"/>
          <w:i/>
          <w:sz w:val="24"/>
          <w:szCs w:val="24"/>
        </w:rPr>
      </w:pPr>
      <w:r w:rsidRPr="00AF3CFD">
        <w:rPr>
          <w:rFonts w:ascii="Times New Roman" w:hAnsi="Times New Roman" w:cs="Times New Roman"/>
          <w:i/>
          <w:sz w:val="24"/>
          <w:szCs w:val="24"/>
        </w:rPr>
        <w:t>St Ann’s Psychiatric  Hospital</w:t>
      </w:r>
    </w:p>
    <w:sectPr w:rsidR="00CE1EE5" w:rsidRPr="00AF3CFD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D2E6BD" w14:textId="77777777" w:rsidR="007958D7" w:rsidRDefault="007958D7">
      <w:r>
        <w:separator/>
      </w:r>
    </w:p>
  </w:endnote>
  <w:endnote w:type="continuationSeparator" w:id="0">
    <w:p w14:paraId="213012A3" w14:textId="77777777" w:rsidR="007958D7" w:rsidRDefault="00795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CE146" w14:textId="70CAA1FD" w:rsidR="00982A6C" w:rsidRDefault="0078269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3D76F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FEF494" w14:textId="77777777" w:rsidR="007958D7" w:rsidRDefault="007958D7">
      <w:r>
        <w:separator/>
      </w:r>
    </w:p>
  </w:footnote>
  <w:footnote w:type="continuationSeparator" w:id="0">
    <w:p w14:paraId="3E2D291E" w14:textId="77777777" w:rsidR="007958D7" w:rsidRDefault="007958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B5690" w14:textId="77777777" w:rsidR="00982A6C" w:rsidRDefault="00782695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0F244BE" wp14:editId="7944152C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6D7077B5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69101" w14:textId="77777777" w:rsidR="00982A6C" w:rsidRDefault="00782695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3ED2541" wp14:editId="7BBB1A9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599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3F7BC84" w14:textId="77777777" w:rsidR="00982A6C" w:rsidRDefault="00982A6C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43ED2541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">
              <v:shape id="Frame 5" o:spid="_x0000_s1027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5;top:4286;width:3582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53F7BC84" w14:textId="77777777" w:rsidR="00982A6C" w:rsidRDefault="00982A6C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72D35"/>
    <w:multiLevelType w:val="hybridMultilevel"/>
    <w:tmpl w:val="F498F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2CD02EC"/>
    <w:multiLevelType w:val="hybridMultilevel"/>
    <w:tmpl w:val="7EB69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CE2998"/>
    <w:multiLevelType w:val="hybridMultilevel"/>
    <w:tmpl w:val="C3728CD8"/>
    <w:lvl w:ilvl="0" w:tplc="040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15" w15:restartNumberingAfterBreak="0">
    <w:nsid w:val="611061A4"/>
    <w:multiLevelType w:val="hybridMultilevel"/>
    <w:tmpl w:val="28E8C6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0453CA"/>
    <w:multiLevelType w:val="hybridMultilevel"/>
    <w:tmpl w:val="784A1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6"/>
  </w:num>
  <w:num w:numId="14">
    <w:abstractNumId w:val="10"/>
  </w:num>
  <w:num w:numId="15">
    <w:abstractNumId w:val="17"/>
  </w:num>
  <w:num w:numId="16">
    <w:abstractNumId w:val="12"/>
  </w:num>
  <w:num w:numId="17">
    <w:abstractNumId w:val="1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attachedTemplate r:id="rId1"/>
  <w:defaultTabStop w:val="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E51"/>
    <w:rsid w:val="00043F3B"/>
    <w:rsid w:val="00060BCB"/>
    <w:rsid w:val="000F3B49"/>
    <w:rsid w:val="000F68E9"/>
    <w:rsid w:val="001873DD"/>
    <w:rsid w:val="00190C8A"/>
    <w:rsid w:val="001A317A"/>
    <w:rsid w:val="001A71D6"/>
    <w:rsid w:val="002072DC"/>
    <w:rsid w:val="00244D9F"/>
    <w:rsid w:val="002E75AA"/>
    <w:rsid w:val="0032503B"/>
    <w:rsid w:val="00345F8A"/>
    <w:rsid w:val="0035397F"/>
    <w:rsid w:val="00391FB2"/>
    <w:rsid w:val="003B4178"/>
    <w:rsid w:val="003D76F8"/>
    <w:rsid w:val="003E24C3"/>
    <w:rsid w:val="00440702"/>
    <w:rsid w:val="0047263E"/>
    <w:rsid w:val="004A5EA7"/>
    <w:rsid w:val="004F0CBE"/>
    <w:rsid w:val="00542D11"/>
    <w:rsid w:val="00596A4B"/>
    <w:rsid w:val="005F0DCC"/>
    <w:rsid w:val="005F17F7"/>
    <w:rsid w:val="005F3345"/>
    <w:rsid w:val="005F7FD4"/>
    <w:rsid w:val="00643548"/>
    <w:rsid w:val="00685B4A"/>
    <w:rsid w:val="006C212D"/>
    <w:rsid w:val="00782695"/>
    <w:rsid w:val="007958D7"/>
    <w:rsid w:val="007A0E66"/>
    <w:rsid w:val="007C7FC9"/>
    <w:rsid w:val="007F732D"/>
    <w:rsid w:val="00870C99"/>
    <w:rsid w:val="00871B42"/>
    <w:rsid w:val="00882BB6"/>
    <w:rsid w:val="008D1020"/>
    <w:rsid w:val="00982A6C"/>
    <w:rsid w:val="009A1A3E"/>
    <w:rsid w:val="009A6148"/>
    <w:rsid w:val="00A15331"/>
    <w:rsid w:val="00A17ADE"/>
    <w:rsid w:val="00A440AA"/>
    <w:rsid w:val="00A73BB3"/>
    <w:rsid w:val="00AE0587"/>
    <w:rsid w:val="00AF3CFD"/>
    <w:rsid w:val="00B91AAA"/>
    <w:rsid w:val="00BD240A"/>
    <w:rsid w:val="00C20CB8"/>
    <w:rsid w:val="00C7381A"/>
    <w:rsid w:val="00CA1E68"/>
    <w:rsid w:val="00CD6836"/>
    <w:rsid w:val="00CE1EE5"/>
    <w:rsid w:val="00D112FF"/>
    <w:rsid w:val="00DB0011"/>
    <w:rsid w:val="00DB140C"/>
    <w:rsid w:val="00DE0824"/>
    <w:rsid w:val="00E274A0"/>
    <w:rsid w:val="00ED2836"/>
    <w:rsid w:val="00EF6C9C"/>
    <w:rsid w:val="00EF7E51"/>
    <w:rsid w:val="00F0710F"/>
    <w:rsid w:val="00F3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73B37C0"/>
  <w15:chartTrackingRefBased/>
  <w15:docId w15:val="{DF8253C0-1780-D04E-AC32-D9F7DE3C3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AE0587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58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glossaryDocument" Target="glossary/document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D765237F-1C17-5F42-B5EF-06D9A9B691F1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A90C5BBB0C3C048909D2812D2C88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8A5D9-4C7F-C448-A495-59D00A96C63A}"/>
      </w:docPartPr>
      <w:docPartBody>
        <w:p w:rsidR="00F365FB" w:rsidRDefault="00D75289">
          <w:pPr>
            <w:pStyle w:val="DA90C5BBB0C3C048909D2812D2C88FB0"/>
          </w:pPr>
          <w:r>
            <w:t>Objective</w:t>
          </w:r>
        </w:p>
      </w:docPartBody>
    </w:docPart>
    <w:docPart>
      <w:docPartPr>
        <w:name w:val="9A0099B593A05949BD8371E64BF7C7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FB4CD-15D4-3F40-8916-BA0E7610A12C}"/>
      </w:docPartPr>
      <w:docPartBody>
        <w:p w:rsidR="00F365FB" w:rsidRDefault="00D75289">
          <w:pPr>
            <w:pStyle w:val="9A0099B593A05949BD8371E64BF7C700"/>
          </w:pPr>
          <w:r>
            <w:t>Experience</w:t>
          </w:r>
        </w:p>
      </w:docPartBody>
    </w:docPart>
    <w:docPart>
      <w:docPartPr>
        <w:name w:val="5BD1E748ECDE03498CA6A959735F8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B766B0-C60A-4C49-AA63-5D92C2ABB02A}"/>
      </w:docPartPr>
      <w:docPartBody>
        <w:p w:rsidR="00F365FB" w:rsidRDefault="00D75289">
          <w:pPr>
            <w:pStyle w:val="5BD1E748ECDE03498CA6A959735F8DE1"/>
          </w:pPr>
          <w:r>
            <w:t>Education</w:t>
          </w:r>
        </w:p>
      </w:docPartBody>
    </w:docPart>
    <w:docPart>
      <w:docPartPr>
        <w:name w:val="49BFD9F4A022F2418989574699735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C4973-8BC1-7C47-9587-6B47CFD36901}"/>
      </w:docPartPr>
      <w:docPartBody>
        <w:p w:rsidR="00F365FB" w:rsidRDefault="00D75289">
          <w:pPr>
            <w:pStyle w:val="49BFD9F4A022F24189895746997355E4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289"/>
    <w:rsid w:val="00232D4C"/>
    <w:rsid w:val="004F0E58"/>
    <w:rsid w:val="00594D8D"/>
    <w:rsid w:val="00842C31"/>
    <w:rsid w:val="00897864"/>
    <w:rsid w:val="0098614E"/>
    <w:rsid w:val="00D75289"/>
    <w:rsid w:val="00F365FB"/>
    <w:rsid w:val="00F8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A7CAD2B26F024DB3FBEA0AB77E4DE2">
    <w:name w:val="15A7CAD2B26F024DB3FBEA0AB77E4DE2"/>
  </w:style>
  <w:style w:type="paragraph" w:customStyle="1" w:styleId="709EE04741B6C0408ADBAE4DCF6AEC6B">
    <w:name w:val="709EE04741B6C0408ADBAE4DCF6AEC6B"/>
  </w:style>
  <w:style w:type="paragraph" w:customStyle="1" w:styleId="DA90C5BBB0C3C048909D2812D2C88FB0">
    <w:name w:val="DA90C5BBB0C3C048909D2812D2C88FB0"/>
  </w:style>
  <w:style w:type="paragraph" w:customStyle="1" w:styleId="93517BFC55C14B4D974254147047C440">
    <w:name w:val="93517BFC55C14B4D974254147047C440"/>
  </w:style>
  <w:style w:type="paragraph" w:customStyle="1" w:styleId="9A0099B593A05949BD8371E64BF7C700">
    <w:name w:val="9A0099B593A05949BD8371E64BF7C700"/>
  </w:style>
  <w:style w:type="paragraph" w:customStyle="1" w:styleId="173B3741825ADA418A08C3CDEFE4EAAF">
    <w:name w:val="173B3741825ADA418A08C3CDEFE4EAAF"/>
  </w:style>
  <w:style w:type="paragraph" w:customStyle="1" w:styleId="A5AA46780158A543BAFF0E0DBE68FB3F">
    <w:name w:val="A5AA46780158A543BAFF0E0DBE68FB3F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C007EF62D462004C8209EE7BAD48F399">
    <w:name w:val="C007EF62D462004C8209EE7BAD48F399"/>
  </w:style>
  <w:style w:type="paragraph" w:customStyle="1" w:styleId="5BD1E748ECDE03498CA6A959735F8DE1">
    <w:name w:val="5BD1E748ECDE03498CA6A959735F8DE1"/>
  </w:style>
  <w:style w:type="paragraph" w:customStyle="1" w:styleId="E243E6EE6C9CF3429C65103B9646B8FF">
    <w:name w:val="E243E6EE6C9CF3429C65103B9646B8FF"/>
  </w:style>
  <w:style w:type="paragraph" w:customStyle="1" w:styleId="49BFD9F4A022F24189895746997355E4">
    <w:name w:val="49BFD9F4A022F24189895746997355E4"/>
  </w:style>
  <w:style w:type="paragraph" w:customStyle="1" w:styleId="5C410BC0EEB6A548A8A1089A95C5E8AC">
    <w:name w:val="5C410BC0EEB6A548A8A1089A95C5E8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A368C-F8FC-064C-8E39-96C3FA26CC3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%7bD765237F-1C17-5F42-B5EF-06D9A9B691F1%7dtf50002018.dotx</Template>
  <TotalTime>0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Joseph</dc:creator>
  <cp:keywords/>
  <dc:description/>
  <cp:lastModifiedBy>Ariana Joseph</cp:lastModifiedBy>
  <cp:revision>2</cp:revision>
  <dcterms:created xsi:type="dcterms:W3CDTF">2018-04-24T19:28:00Z</dcterms:created>
  <dcterms:modified xsi:type="dcterms:W3CDTF">2018-04-24T19:28:00Z</dcterms:modified>
</cp:coreProperties>
</file>