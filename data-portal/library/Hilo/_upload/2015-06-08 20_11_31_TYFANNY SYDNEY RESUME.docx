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280" w:rsidRDefault="00160693">
      <w:pPr>
        <w:pStyle w:val="Section"/>
        <w:rPr>
          <w:lang w:val="en-TT" w:eastAsia="en-TT"/>
        </w:rPr>
      </w:pPr>
      <w:r>
        <w:rPr>
          <w:lang w:val="en-TT" w:eastAsia="en-TT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3848100</wp:posOffset>
            </wp:positionH>
            <wp:positionV relativeFrom="paragraph">
              <wp:posOffset>-276225</wp:posOffset>
            </wp:positionV>
            <wp:extent cx="1590675" cy="16097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P_00016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95" t="8259" r="37053" b="71651"/>
                    <a:stretch/>
                  </pic:blipFill>
                  <pic:spPr bwMode="auto">
                    <a:xfrm>
                      <a:off x="0" y="0"/>
                      <a:ext cx="159067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TT" w:eastAsia="en-TT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71F08A1" wp14:editId="7C9AF91A">
                <wp:simplePos x="0" y="0"/>
                <wp:positionH relativeFrom="page">
                  <wp:posOffset>5534025</wp:posOffset>
                </wp:positionH>
                <wp:positionV relativeFrom="page">
                  <wp:posOffset>-333375</wp:posOffset>
                </wp:positionV>
                <wp:extent cx="2134236" cy="10698480"/>
                <wp:effectExtent l="19050" t="0" r="18415" b="2667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4236" cy="10698480"/>
                          <a:chOff x="-209478" y="0"/>
                          <a:chExt cx="2134320" cy="10698480"/>
                        </a:xfrm>
                        <a:solidFill>
                          <a:srgbClr val="FF3399"/>
                        </a:solidFill>
                      </wpg:grpSpPr>
                      <wps:wsp>
                        <wps:cNvPr id="21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550844" y="0"/>
                            <a:ext cx="0" cy="10698480"/>
                          </a:xfrm>
                          <a:prstGeom prst="straightConnector1">
                            <a:avLst/>
                          </a:prstGeom>
                          <a:grpFill/>
                          <a:ln w="285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  <wpg:grpSp>
                        <wpg:cNvPr id="22" name="Group 124"/>
                        <wpg:cNvGrpSpPr>
                          <a:grpSpLocks/>
                        </wpg:cNvGrpSpPr>
                        <wpg:grpSpPr bwMode="auto">
                          <a:xfrm>
                            <a:off x="691921" y="0"/>
                            <a:ext cx="1232921" cy="10698480"/>
                            <a:chOff x="9965" y="-317"/>
                            <a:chExt cx="1939" cy="16632"/>
                          </a:xfrm>
                          <a:grpFill/>
                        </wpg:grpSpPr>
                        <wps:wsp>
                          <wps:cNvPr id="23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4" y="-317"/>
                              <a:ext cx="1512" cy="16632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B0F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B0F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B0F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 w="9525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4" y="-294"/>
                              <a:ext cx="0" cy="16585"/>
                            </a:xfrm>
                            <a:prstGeom prst="straightConnector1">
                              <a:avLst/>
                            </a:prstGeom>
                            <a:grpFill/>
                            <a:ln w="28575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  <wps:wsp>
                          <wps:cNvPr id="25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8" y="-271"/>
                              <a:ext cx="0" cy="16540"/>
                            </a:xfrm>
                            <a:prstGeom prst="straightConnector1">
                              <a:avLst/>
                            </a:prstGeom>
                            <a:grpFill/>
                            <a:ln w="57150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  <wps:wsp>
                          <wps:cNvPr id="26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65" y="-306"/>
                              <a:ext cx="0" cy="16610"/>
                            </a:xfrm>
                            <a:prstGeom prst="straightConnector1">
                              <a:avLst/>
                            </a:prstGeom>
                            <a:grpFill/>
                            <a:ln w="12700">
                              <a:solidFill>
                                <a:srgbClr val="00B0F0"/>
                              </a:solidFill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</wpg:grpSp>
                      <wps:wsp>
                        <wps:cNvPr id="27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-209478" y="8508696"/>
                            <a:ext cx="1581029" cy="150208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38100" cmpd="dbl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A31EF" w:rsidRPr="002A31EF" w:rsidRDefault="002A31EF" w:rsidP="002A31EF">
                              <w:pPr>
                                <w:jc w:val="center"/>
                                <w:rPr>
                                  <w:b/>
                                  <w:sz w:val="100"/>
                                  <w:szCs w:val="100"/>
                                </w:rPr>
                              </w:pPr>
                              <w:r w:rsidRPr="002A31EF">
                                <w:rPr>
                                  <w:b/>
                                  <w:sz w:val="100"/>
                                  <w:szCs w:val="100"/>
                                </w:rPr>
                                <w:t>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1F08A1" id="Group 20" o:spid="_x0000_s1026" style="position:absolute;margin-left:435.75pt;margin-top:-26.25pt;width:168.05pt;height:842.4pt;z-index:251654656;mso-position-horizontal-relative:page;mso-position-vertical-relative:page;mso-width-relative:margin;mso-height-relative:margin" coordorigin="-2094" coordsize="21343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1" o:spid="_x0000_s1027" type="#_x0000_t32" style="position:absolute;left:5508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S08EAAADbAAAADwAAAGRycy9kb3ducmV2LnhtbESPT4vCMBDF78J+hzAL3mxaEVm6RpGF&#10;BUE96Hpwb0MztsVmUppR67c3guDx8f78eLNF7xp1pS7Ung1kSQqKuPC25tLA4e939AUqCLLFxjMZ&#10;uFOAxfxjMMPc+hvv6LqXUsURDjkaqETaXOtQVOQwJL4ljt7Jdw4lyq7UtsNbHHeNHqfpVDusORIq&#10;bOmnouK8v7jInay3/fKyOv6Tv2cyLURnGzFm+Nkvv0EJ9fIOv9ora2CcwfNL/AF6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wZLTwQAAANsAAAAPAAAAAAAAAAAAAAAA&#10;AKECAABkcnMvZG93bnJldi54bWxQSwUGAAAAAAQABAD5AAAAjwMAAAAA&#10;" strokecolor="#00b0f0" strokeweight="2.25pt"/>
                <v:group id="Group 124" o:spid="_x0000_s1028" style="position:absolute;left:6919;width:12329;height:106984" coordorigin="9965,-317" coordsize="193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125" o:spid="_x0000_s1029" style="position:absolute;left:10314;top:-317;width:1512;height:16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2HMQA&#10;AADbAAAADwAAAGRycy9kb3ducmV2LnhtbESPQWvCQBSE74X+h+UVequbRCg1uglSaBF6airE4yP7&#10;TKLZt2l2NbG/visIHoeZ+YZZ5ZPpxJkG11pWEM8iEMSV1S3XCrY/Hy9vIJxH1thZJgUXcpBnjw8r&#10;TLUd+ZvOha9FgLBLUUHjfZ9K6aqGDLqZ7YmDt7eDQR/kUEs94BjgppNJFL1Kgy2HhQZ7em+oOhYn&#10;o+DXxLsD97vk014Wf/EXl8W4KZV6fprWSxCeJn8P39obrSCZw/VL+AE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iNhzEAAAA2wAAAA8AAAAAAAAAAAAAAAAAmAIAAGRycy9k&#10;b3ducmV2LnhtbFBLBQYAAAAABAAEAPUAAACJAwAAAAA=&#10;" fillcolor="#006a96" strokecolor="#00b0f0">
                    <v:fill color2="#00b8ff" rotate="t" angle="90" colors="0 #006a96;.5 #009ad9;1 #00b8ff" focus="100%" type="gradient"/>
                  </v:rect>
                  <v:shape id="AutoShape 126" o:spid="_x0000_s1030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YxS8IAAADbAAAADwAAAGRycy9kb3ducmV2LnhtbESPy4rCQBBF98L8Q1MD7rQTEZFoKyIM&#10;COMsfCx0V6TLJJiuDumKxr+fFgZmebmPw12ue1erB7Wh8mwgHSegiHNvKy4MnE9fozmoIMgWa89k&#10;4EUB1quPwRIz6598oMdRChVHOGRooBRpMq1DXpLDMPYNcfRuvnUoUbaFti0+47ir9SRJZtphxZFQ&#10;YkPbkvL7sXORO/3+6Tfd7nIl/0pllotO92LM8LPfLEAJ9fIf/mvvrIHJFN5f4g/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YxS8IAAADbAAAADwAAAAAAAAAAAAAA&#10;AAChAgAAZHJzL2Rvd25yZXYueG1sUEsFBgAAAAAEAAQA+QAAAJADAAAAAA==&#10;" strokecolor="#00b0f0" strokeweight="2.25pt"/>
                  <v:shape id="AutoShape 127" o:spid="_x0000_s1031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S/LsQAAADbAAAADwAAAGRycy9kb3ducmV2LnhtbESPQWvCQBSE70L/w/IK3symVktNs4oI&#10;Fektbnt/ZJ9JbPZtml1N/PfdQsHjMDPfMPlmtK24Uu8bxwqekhQEcelMw5WCT/0+ewXhA7LB1jEp&#10;uJGHzfphkmNm3MAFXY+hEhHCPkMFdQhdJqUva7LoE9cRR+/keoshyr6Spschwm0r52n6Ii02HBdq&#10;7GhXU/l9vFgFz9X2vPrS5x/t92O3XAzFx0EXSk0fx+0biEBjuIf/2wejYL6Evy/xB8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tL8uxAAAANsAAAAPAAAAAAAAAAAA&#10;AAAAAKECAABkcnMvZG93bnJldi54bWxQSwUGAAAAAAQABAD5AAAAkgMAAAAA&#10;" strokecolor="#00b0f0" strokeweight="4.5pt"/>
                  <v:shape id="AutoShape 128" o:spid="_x0000_s1032" type="#_x0000_t32" style="position:absolute;left:996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u7ccUAAADbAAAADwAAAGRycy9kb3ducmV2LnhtbESP3WoCMRSE7wt9h3AK3hTNdqFit0Yp&#10;/oCIIFrF29PNcXdxc7IkUbdvbwTBy2FmvmGG49bU4kLOV5YVfPQSEMS51RUXCna/8+4AhA/IGmvL&#10;pOCfPIxHry9DzLS98oYu21CICGGfoYIyhCaT0uclGfQ92xBH72idwRClK6R2eI1wU8s0SfrSYMVx&#10;ocSGJiXlp+3ZKPiauPl+OfsLZnp6X38eFqtBelwp1Xlrf75BBGrDM/xoL7SCtA/3L/EHyNE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u7ccUAAADbAAAADwAAAAAAAAAA&#10;AAAAAAChAgAAZHJzL2Rvd25yZXYueG1sUEsFBgAAAAAEAAQA+QAAAJMDAAAAAA==&#10;" strokecolor="#00b0f0" strokeweight="1pt"/>
                </v:group>
                <v:oval id="Oval 121" o:spid="_x0000_s1033" style="position:absolute;left:-2094;top:85086;width:15809;height:15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7k+cMA&#10;AADbAAAADwAAAGRycy9kb3ducmV2LnhtbESPQWvCQBSE7wX/w/KE3upGkVSiq6hQsHoyBr0+ss8k&#10;JPs2ZLcm/fddQehxmJlvmNVmMI14UOcqywqmkwgEcW51xYWC7PL1sQDhPLLGxjIp+CUHm/XobYWJ&#10;tj2f6ZH6QgQIuwQVlN63iZQuL8mgm9iWOHh32xn0QXaF1B32AW4aOYuiWBqsOCyU2NK+pLxOf4yC&#10;fXW8ZTLexfN7f06H07W+Zd+1Uu/jYbsE4Wnw/+FX+6AVzD7h+SX8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7k+cMAAADbAAAADwAAAAAAAAAAAAAAAACYAgAAZHJzL2Rv&#10;d25yZXYueG1sUEsFBgAAAAAEAAQA9QAAAIgDAAAAAA==&#10;" fillcolor="#00b0f0" strokecolor="#00b0f0" strokeweight="3pt">
                  <v:stroke linestyle="thinThin"/>
                  <v:textbox>
                    <w:txbxContent>
                      <w:p w:rsidR="002A31EF" w:rsidRPr="002A31EF" w:rsidRDefault="002A31EF" w:rsidP="002A31EF">
                        <w:pPr>
                          <w:jc w:val="center"/>
                          <w:rPr>
                            <w:b/>
                            <w:sz w:val="100"/>
                            <w:szCs w:val="100"/>
                          </w:rPr>
                        </w:pPr>
                        <w:r w:rsidRPr="002A31EF">
                          <w:rPr>
                            <w:b/>
                            <w:sz w:val="100"/>
                            <w:szCs w:val="100"/>
                          </w:rPr>
                          <w:t>TS</w:t>
                        </w:r>
                      </w:p>
                    </w:txbxContent>
                  </v:textbox>
                </v:oval>
                <w10:wrap anchorx="page" anchory="page"/>
              </v:group>
            </w:pict>
          </mc:Fallback>
        </mc:AlternateContent>
      </w:r>
      <w:r>
        <w:rPr>
          <w:lang w:val="en-TT" w:eastAsia="en-T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535AF2" wp14:editId="78D4E388">
                <wp:simplePos x="0" y="0"/>
                <wp:positionH relativeFrom="page">
                  <wp:posOffset>6477000</wp:posOffset>
                </wp:positionH>
                <wp:positionV relativeFrom="page">
                  <wp:posOffset>9525</wp:posOffset>
                </wp:positionV>
                <wp:extent cx="1143000" cy="10058400"/>
                <wp:effectExtent l="0" t="0" r="0" b="0"/>
                <wp:wrapNone/>
                <wp:docPr id="28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005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sto MT" w:hAnsi="Calisto MT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id w:val="1946965505"/>
                              <w:placeholder>
                                <w:docPart w:val="7AEB54950AE845ACB9FB92B92DC23EEC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97D86" w:rsidRDefault="002A31EF">
                                <w:pPr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2A31EF">
                                  <w:rPr>
                                    <w:rFonts w:ascii="Calisto MT" w:hAnsi="Calisto MT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  <w:lang w:val="en-TT"/>
                                  </w:rPr>
                                  <w:t>tyfanny Sydney</w:t>
                                </w:r>
                              </w:p>
                            </w:sdtContent>
                          </w:sdt>
                          <w:p w:rsidR="00897D86" w:rsidRDefault="002A31EF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LP#  62 Symond Valley Road St. Ann’s </w:t>
                            </w:r>
                            <w:r w:rsidR="00094354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9435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r w:rsidR="00094354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(868) 325-8509 / 221-4006 </w:t>
                            </w:r>
                            <w:r w:rsidR="0009435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09435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0097"/>
                            </w:r>
                            <w:r w:rsidR="0009435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60693">
                              <w:rPr>
                                <w:rFonts w:ascii="Calibri" w:eastAsia="Times New Roman" w:hAnsi="Calibri" w:cs="Times New Roman"/>
                                <w:color w:val="FFFFFF" w:themeColor="background1"/>
                                <w:sz w:val="22"/>
                                <w:szCs w:val="22"/>
                                <w:lang w:val="en-TT" w:eastAsia="en-US"/>
                              </w:rPr>
                              <w:t>tyfanny.s.sydney@hotmail.com</w:t>
                            </w:r>
                            <w:r w:rsidR="00094354" w:rsidRPr="0016069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" wrap="square" lIns="45720" tIns="685800" rIns="45720" bIns="22860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60535AF2" id="Rectangle 141" o:spid="_x0000_s1034" style="position:absolute;margin-left:510pt;margin-top:.75pt;width:90pt;height:11in;z-index:251660800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" filled="f" stroked="f">
                <v:textbox style="layout-flow:vertical" inset="3.6pt,54pt,3.6pt,180pt">
                  <w:txbxContent>
                    <w:sdt>
                      <w:sdtPr>
                        <w:rPr>
                          <w:rFonts w:ascii="Calisto MT" w:hAnsi="Calisto MT"/>
                          <w:caps/>
                          <w:color w:val="FFFFFF" w:themeColor="background1"/>
                          <w:sz w:val="72"/>
                          <w:szCs w:val="72"/>
                        </w:rPr>
                        <w:id w:val="1946965505"/>
                        <w:placeholder>
                          <w:docPart w:val="7AEB54950AE845ACB9FB92B92DC23EEC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EndPr/>
                      <w:sdtContent>
                        <w:p w:rsidR="00897D86" w:rsidRDefault="002A31EF">
                          <w:p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2A31EF">
                            <w:rPr>
                              <w:rFonts w:ascii="Calisto MT" w:hAnsi="Calisto MT"/>
                              <w:caps/>
                              <w:color w:val="FFFFFF" w:themeColor="background1"/>
                              <w:sz w:val="72"/>
                              <w:szCs w:val="72"/>
                              <w:lang w:val="en-TT"/>
                            </w:rPr>
                            <w:t>tyfanny Sydney</w:t>
                          </w:r>
                        </w:p>
                      </w:sdtContent>
                    </w:sdt>
                    <w:p w:rsidR="00897D86" w:rsidRDefault="002A31EF">
                      <w:pPr>
                        <w:spacing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LP#  62 Symond Valley Road St. Ann’s </w:t>
                      </w:r>
                      <w:r w:rsidR="00094354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094354"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F097"/>
                      </w:r>
                      <w:r w:rsidR="00094354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 xml:space="preserve">(868) 325-8509 / 221-4006 </w:t>
                      </w:r>
                      <w:r w:rsidR="00094354">
                        <w:rPr>
                          <w:color w:val="FFFFFF" w:themeColor="background1"/>
                        </w:rPr>
                        <w:t xml:space="preserve"> </w:t>
                      </w:r>
                      <w:r w:rsidR="00094354"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0097"/>
                      </w:r>
                      <w:r w:rsidR="0009435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160693">
                        <w:rPr>
                          <w:rFonts w:ascii="Calibri" w:eastAsia="Times New Roman" w:hAnsi="Calibri" w:cs="Times New Roman"/>
                          <w:color w:val="FFFFFF" w:themeColor="background1"/>
                          <w:sz w:val="22"/>
                          <w:szCs w:val="22"/>
                          <w:lang w:val="en-TT" w:eastAsia="en-US"/>
                        </w:rPr>
                        <w:t>tyfanny.s.sydney@hotmail.com</w:t>
                      </w:r>
                      <w:r w:rsidR="00094354" w:rsidRPr="00160693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897D86" w:rsidRDefault="00897D86">
      <w:pPr>
        <w:pStyle w:val="Section"/>
      </w:pPr>
    </w:p>
    <w:p w:rsidR="002A31EF" w:rsidRDefault="002A31EF">
      <w:pPr>
        <w:pStyle w:val="Section"/>
        <w:rPr>
          <w:sz w:val="28"/>
          <w:szCs w:val="28"/>
        </w:rPr>
      </w:pPr>
    </w:p>
    <w:p w:rsidR="002A31EF" w:rsidRDefault="002A31EF">
      <w:pPr>
        <w:pStyle w:val="Section"/>
        <w:rPr>
          <w:sz w:val="28"/>
          <w:szCs w:val="28"/>
        </w:rPr>
      </w:pPr>
    </w:p>
    <w:p w:rsidR="002A31EF" w:rsidRDefault="002A31EF">
      <w:pPr>
        <w:pStyle w:val="Section"/>
        <w:rPr>
          <w:sz w:val="28"/>
          <w:szCs w:val="28"/>
        </w:rPr>
      </w:pPr>
    </w:p>
    <w:p w:rsidR="00D82438" w:rsidRDefault="00D82438">
      <w:pPr>
        <w:pStyle w:val="Section"/>
        <w:rPr>
          <w:sz w:val="28"/>
          <w:szCs w:val="28"/>
        </w:rPr>
      </w:pPr>
    </w:p>
    <w:p w:rsidR="00D82438" w:rsidRDefault="00D82438">
      <w:pPr>
        <w:pStyle w:val="Section"/>
        <w:rPr>
          <w:sz w:val="28"/>
          <w:szCs w:val="28"/>
        </w:rPr>
      </w:pPr>
    </w:p>
    <w:p w:rsidR="00897D86" w:rsidRPr="002A31EF" w:rsidRDefault="00094354">
      <w:pPr>
        <w:pStyle w:val="Section"/>
        <w:rPr>
          <w:sz w:val="28"/>
          <w:szCs w:val="28"/>
        </w:rPr>
      </w:pPr>
      <w:r w:rsidRPr="002A31EF">
        <w:rPr>
          <w:sz w:val="28"/>
          <w:szCs w:val="28"/>
        </w:rPr>
        <w:t>OBJECTIVE</w:t>
      </w:r>
    </w:p>
    <w:p w:rsidR="002A31EF" w:rsidRDefault="002A31EF" w:rsidP="002A31EF">
      <w:pPr>
        <w:rPr>
          <w:rFonts w:ascii="Calibri Light" w:eastAsiaTheme="minorEastAsia" w:hAnsi="Calibri Light"/>
          <w:sz w:val="24"/>
          <w:szCs w:val="22"/>
          <w:lang w:val="en-TT" w:eastAsia="en-US"/>
        </w:rPr>
      </w:pPr>
      <w:r w:rsidRPr="002648FC">
        <w:rPr>
          <w:rFonts w:ascii="Calibri Light" w:eastAsiaTheme="minorEastAsia" w:hAnsi="Calibri Light"/>
          <w:sz w:val="24"/>
          <w:szCs w:val="22"/>
          <w:lang w:val="en-TT" w:eastAsia="en-US"/>
        </w:rPr>
        <w:t>To secure a challenging, hardworking and honest</w:t>
      </w:r>
      <w:r>
        <w:rPr>
          <w:rFonts w:ascii="Calibri Light" w:eastAsiaTheme="minorEastAsia" w:hAnsi="Calibri Light"/>
          <w:sz w:val="24"/>
          <w:szCs w:val="22"/>
          <w:lang w:val="en-TT" w:eastAsia="en-US"/>
        </w:rPr>
        <w:t xml:space="preserve"> position that will allow me to </w:t>
      </w:r>
      <w:r w:rsidRPr="002648FC">
        <w:rPr>
          <w:rFonts w:ascii="Calibri Light" w:eastAsiaTheme="minorEastAsia" w:hAnsi="Calibri Light"/>
          <w:sz w:val="24"/>
          <w:szCs w:val="22"/>
          <w:lang w:val="en-TT" w:eastAsia="en-US"/>
        </w:rPr>
        <w:t>gain</w:t>
      </w:r>
    </w:p>
    <w:p w:rsidR="002A31EF" w:rsidRPr="00C168C7" w:rsidRDefault="002A31EF" w:rsidP="002A31EF">
      <w:r w:rsidRPr="002648FC">
        <w:rPr>
          <w:rFonts w:ascii="Calibri Light" w:eastAsiaTheme="minorEastAsia" w:hAnsi="Calibri Light"/>
          <w:sz w:val="24"/>
          <w:szCs w:val="22"/>
          <w:lang w:val="en-TT" w:eastAsia="en-US"/>
        </w:rPr>
        <w:t xml:space="preserve"> knowledge as well as use what I have already learnt.</w:t>
      </w:r>
    </w:p>
    <w:p w:rsidR="00897D86" w:rsidRDefault="00897D86"/>
    <w:p w:rsidR="00897D86" w:rsidRDefault="00897D86"/>
    <w:p w:rsidR="00D82438" w:rsidRDefault="00D82438">
      <w:pPr>
        <w:rPr>
          <w:sz w:val="28"/>
          <w:szCs w:val="28"/>
        </w:rPr>
      </w:pPr>
    </w:p>
    <w:p w:rsidR="00BF4280" w:rsidRDefault="00BF4280">
      <w:r w:rsidRPr="00BF4280">
        <w:rPr>
          <w:sz w:val="28"/>
          <w:szCs w:val="28"/>
        </w:rPr>
        <w:t>DATE OF BIRTH:</w:t>
      </w:r>
      <w:r>
        <w:t xml:space="preserve">  </w:t>
      </w:r>
      <w:r w:rsidRPr="00BF4280">
        <w:rPr>
          <w:sz w:val="24"/>
        </w:rPr>
        <w:t>19</w:t>
      </w:r>
      <w:r w:rsidRPr="00BF4280">
        <w:rPr>
          <w:sz w:val="24"/>
          <w:vertAlign w:val="superscript"/>
        </w:rPr>
        <w:t>TH</w:t>
      </w:r>
      <w:r w:rsidRPr="00BF4280">
        <w:rPr>
          <w:sz w:val="24"/>
        </w:rPr>
        <w:t xml:space="preserve"> September 1998</w:t>
      </w:r>
    </w:p>
    <w:p w:rsidR="002A31EF" w:rsidRDefault="002A31EF">
      <w:pPr>
        <w:pStyle w:val="Section"/>
        <w:rPr>
          <w:sz w:val="28"/>
          <w:szCs w:val="28"/>
        </w:rPr>
      </w:pPr>
    </w:p>
    <w:p w:rsidR="002A31EF" w:rsidRDefault="002A31EF">
      <w:pPr>
        <w:pStyle w:val="Section"/>
        <w:rPr>
          <w:sz w:val="28"/>
          <w:szCs w:val="28"/>
        </w:rPr>
      </w:pPr>
    </w:p>
    <w:p w:rsidR="00897D86" w:rsidRPr="002A31EF" w:rsidRDefault="00094354">
      <w:pPr>
        <w:pStyle w:val="Section"/>
        <w:rPr>
          <w:sz w:val="28"/>
          <w:szCs w:val="28"/>
        </w:rPr>
      </w:pPr>
      <w:r w:rsidRPr="002A31EF">
        <w:rPr>
          <w:sz w:val="28"/>
          <w:szCs w:val="28"/>
        </w:rPr>
        <w:t>EDUCATION</w:t>
      </w:r>
      <w:r w:rsidR="002A31EF">
        <w:rPr>
          <w:sz w:val="28"/>
          <w:szCs w:val="28"/>
        </w:rPr>
        <w:t>:</w:t>
      </w:r>
    </w:p>
    <w:p w:rsidR="002A31EF" w:rsidRPr="002A31EF" w:rsidRDefault="002A31EF" w:rsidP="002A31EF">
      <w:pPr>
        <w:pStyle w:val="ListParagraph"/>
        <w:numPr>
          <w:ilvl w:val="0"/>
          <w:numId w:val="6"/>
        </w:numPr>
        <w:tabs>
          <w:tab w:val="left" w:pos="3180"/>
        </w:tabs>
        <w:rPr>
          <w:rFonts w:ascii="Calibri Light" w:hAnsi="Calibri Light" w:cs="Times New Roman"/>
          <w:sz w:val="24"/>
        </w:rPr>
      </w:pPr>
      <w:r w:rsidRPr="002A31EF">
        <w:rPr>
          <w:rFonts w:ascii="Calibri Light" w:hAnsi="Calibri Light" w:cs="Times New Roman"/>
          <w:sz w:val="24"/>
        </w:rPr>
        <w:t>2003/2010 - Nelson Street Girls R.C School</w:t>
      </w:r>
    </w:p>
    <w:p w:rsidR="002A31EF" w:rsidRPr="002A31EF" w:rsidRDefault="002A31EF" w:rsidP="002A31EF">
      <w:pPr>
        <w:pStyle w:val="ListParagraph"/>
        <w:numPr>
          <w:ilvl w:val="0"/>
          <w:numId w:val="6"/>
        </w:numPr>
        <w:tabs>
          <w:tab w:val="left" w:pos="3180"/>
        </w:tabs>
        <w:rPr>
          <w:rFonts w:ascii="Calibri Light" w:hAnsi="Calibri Light" w:cs="Times New Roman"/>
          <w:sz w:val="24"/>
        </w:rPr>
      </w:pPr>
      <w:r w:rsidRPr="002A31EF">
        <w:rPr>
          <w:rFonts w:ascii="Calibri Light" w:hAnsi="Calibri Light" w:cs="Times New Roman"/>
          <w:sz w:val="24"/>
        </w:rPr>
        <w:t>2010/2015 - South East Port-of-Spain Secondary School</w:t>
      </w:r>
    </w:p>
    <w:p w:rsidR="00897D86" w:rsidRDefault="00897D86" w:rsidP="002A31EF">
      <w:pPr>
        <w:pStyle w:val="NormalIndent"/>
        <w:ind w:left="245"/>
      </w:pPr>
    </w:p>
    <w:p w:rsidR="00897D86" w:rsidRDefault="00897D86"/>
    <w:p w:rsidR="002A31EF" w:rsidRDefault="002A31EF" w:rsidP="002A31EF">
      <w:pPr>
        <w:tabs>
          <w:tab w:val="left" w:pos="3180"/>
        </w:tabs>
        <w:rPr>
          <w:sz w:val="28"/>
          <w:szCs w:val="28"/>
        </w:rPr>
      </w:pPr>
    </w:p>
    <w:p w:rsidR="002A31EF" w:rsidRDefault="002A31EF" w:rsidP="002A31EF">
      <w:pPr>
        <w:tabs>
          <w:tab w:val="left" w:pos="3180"/>
        </w:tabs>
        <w:rPr>
          <w:sz w:val="28"/>
          <w:szCs w:val="28"/>
        </w:rPr>
      </w:pPr>
    </w:p>
    <w:p w:rsidR="002A31EF" w:rsidRPr="002A31EF" w:rsidRDefault="002A31EF" w:rsidP="002A31EF">
      <w:pPr>
        <w:tabs>
          <w:tab w:val="left" w:pos="3180"/>
        </w:tabs>
        <w:rPr>
          <w:sz w:val="28"/>
          <w:szCs w:val="28"/>
        </w:rPr>
      </w:pPr>
      <w:r>
        <w:rPr>
          <w:sz w:val="28"/>
          <w:szCs w:val="28"/>
        </w:rPr>
        <w:t>QUALIFICATIONS:</w:t>
      </w:r>
    </w:p>
    <w:p w:rsidR="002A31EF" w:rsidRPr="00532487" w:rsidRDefault="00D600D8" w:rsidP="002A31EF">
      <w:pPr>
        <w:tabs>
          <w:tab w:val="left" w:pos="3180"/>
        </w:tabs>
        <w:rPr>
          <w:rFonts w:ascii="Calibri Light" w:hAnsi="Calibri Light" w:cs="Times New Roman"/>
          <w:b/>
          <w:sz w:val="24"/>
        </w:rPr>
      </w:pPr>
      <w:r>
        <w:rPr>
          <w:rFonts w:ascii="Calibri Light" w:hAnsi="Calibri Light" w:cs="Times New Roman"/>
          <w:b/>
          <w:sz w:val="24"/>
        </w:rPr>
        <w:t xml:space="preserve"> YEAR                              </w:t>
      </w:r>
      <w:r w:rsidR="002A31EF" w:rsidRPr="002A31EF">
        <w:rPr>
          <w:rFonts w:ascii="Calibri Light" w:hAnsi="Calibri Light" w:cs="Times New Roman"/>
          <w:b/>
          <w:sz w:val="24"/>
        </w:rPr>
        <w:t xml:space="preserve"> </w:t>
      </w:r>
      <w:r w:rsidR="002A31EF" w:rsidRPr="00532487">
        <w:rPr>
          <w:rFonts w:ascii="Calibri Light" w:hAnsi="Calibri Light" w:cs="Times New Roman"/>
          <w:b/>
          <w:sz w:val="24"/>
        </w:rPr>
        <w:t>SUBJECTS</w:t>
      </w:r>
      <w:r w:rsidR="002A31EF" w:rsidRPr="00532487">
        <w:rPr>
          <w:rFonts w:ascii="Calibri Light" w:hAnsi="Calibri Light" w:cs="Times New Roman"/>
          <w:b/>
          <w:sz w:val="24"/>
        </w:rPr>
        <w:tab/>
      </w:r>
      <w:r>
        <w:rPr>
          <w:rFonts w:ascii="Calibri Light" w:hAnsi="Calibri Light" w:cs="Times New Roman"/>
          <w:b/>
          <w:sz w:val="24"/>
        </w:rPr>
        <w:t xml:space="preserve">                                      </w:t>
      </w:r>
      <w:r w:rsidR="002A31EF" w:rsidRPr="00532487">
        <w:rPr>
          <w:rFonts w:ascii="Calibri Light" w:hAnsi="Calibri Light" w:cs="Times New Roman"/>
          <w:b/>
          <w:sz w:val="24"/>
        </w:rPr>
        <w:t>GRADES</w:t>
      </w:r>
    </w:p>
    <w:p w:rsidR="002A31EF" w:rsidRDefault="00D600D8" w:rsidP="002A31EF">
      <w:pPr>
        <w:tabs>
          <w:tab w:val="left" w:pos="3180"/>
        </w:tabs>
        <w:rPr>
          <w:rFonts w:ascii="Calibri Light" w:hAnsi="Calibri Light" w:cs="Times New Roman"/>
          <w:sz w:val="24"/>
        </w:rPr>
      </w:pPr>
      <w:r>
        <w:rPr>
          <w:rFonts w:ascii="Calibri Light" w:hAnsi="Calibri Light" w:cs="Times New Roman"/>
          <w:sz w:val="24"/>
        </w:rPr>
        <w:t xml:space="preserve"> JAN. 2015                       Principles of Business                     </w:t>
      </w:r>
      <w:r w:rsidR="002A31EF">
        <w:rPr>
          <w:rFonts w:ascii="Calibri Light" w:hAnsi="Calibri Light" w:cs="Times New Roman"/>
          <w:sz w:val="24"/>
        </w:rPr>
        <w:t xml:space="preserve">  II</w:t>
      </w:r>
    </w:p>
    <w:p w:rsidR="002A31EF" w:rsidRDefault="00D600D8" w:rsidP="002A31EF">
      <w:pPr>
        <w:tabs>
          <w:tab w:val="left" w:pos="3180"/>
        </w:tabs>
        <w:rPr>
          <w:rFonts w:ascii="Calibri Light" w:hAnsi="Calibri Light" w:cs="Times New Roman"/>
          <w:sz w:val="24"/>
        </w:rPr>
      </w:pPr>
      <w:r>
        <w:rPr>
          <w:rFonts w:ascii="Calibri Light" w:hAnsi="Calibri Light" w:cs="Times New Roman"/>
          <w:sz w:val="24"/>
        </w:rPr>
        <w:t xml:space="preserve"> JAN. 2015                       English Language</w:t>
      </w:r>
      <w:r>
        <w:rPr>
          <w:rFonts w:ascii="Calibri Light" w:hAnsi="Calibri Light" w:cs="Times New Roman"/>
          <w:sz w:val="24"/>
        </w:rPr>
        <w:tab/>
        <w:t xml:space="preserve">                  </w:t>
      </w:r>
      <w:bookmarkStart w:id="0" w:name="_GoBack"/>
      <w:bookmarkEnd w:id="0"/>
      <w:r>
        <w:rPr>
          <w:rFonts w:ascii="Calibri Light" w:hAnsi="Calibri Light" w:cs="Times New Roman"/>
          <w:sz w:val="24"/>
        </w:rPr>
        <w:t xml:space="preserve">   </w:t>
      </w:r>
      <w:r w:rsidR="002A31EF">
        <w:rPr>
          <w:rFonts w:ascii="Calibri Light" w:hAnsi="Calibri Light" w:cs="Times New Roman"/>
          <w:sz w:val="24"/>
        </w:rPr>
        <w:t xml:space="preserve">  II</w:t>
      </w:r>
      <w:r w:rsidR="002A31EF">
        <w:rPr>
          <w:rFonts w:ascii="Calibri Light" w:hAnsi="Calibri Light" w:cs="Times New Roman"/>
          <w:sz w:val="24"/>
        </w:rPr>
        <w:tab/>
      </w:r>
    </w:p>
    <w:p w:rsidR="002A31EF" w:rsidRDefault="00D600D8" w:rsidP="002A31EF">
      <w:pPr>
        <w:tabs>
          <w:tab w:val="left" w:pos="3180"/>
        </w:tabs>
        <w:rPr>
          <w:rFonts w:ascii="Calibri Light" w:hAnsi="Calibri Light" w:cs="Times New Roman"/>
          <w:sz w:val="24"/>
        </w:rPr>
      </w:pPr>
      <w:r>
        <w:rPr>
          <w:rFonts w:ascii="Calibri Light" w:hAnsi="Calibri Light" w:cs="Times New Roman"/>
          <w:sz w:val="24"/>
        </w:rPr>
        <w:t xml:space="preserve">  JAN. 2015                      English Literature                             </w:t>
      </w:r>
      <w:r w:rsidR="002A31EF">
        <w:rPr>
          <w:rFonts w:ascii="Calibri Light" w:hAnsi="Calibri Light" w:cs="Times New Roman"/>
          <w:sz w:val="24"/>
        </w:rPr>
        <w:t xml:space="preserve"> II</w:t>
      </w:r>
    </w:p>
    <w:p w:rsidR="002A31EF" w:rsidRDefault="00D600D8" w:rsidP="002A31EF">
      <w:pPr>
        <w:tabs>
          <w:tab w:val="left" w:pos="3180"/>
        </w:tabs>
        <w:rPr>
          <w:rFonts w:ascii="Calibri Light" w:hAnsi="Calibri Light" w:cs="Times New Roman"/>
          <w:sz w:val="24"/>
        </w:rPr>
      </w:pPr>
      <w:r>
        <w:rPr>
          <w:rFonts w:ascii="Calibri Light" w:hAnsi="Calibri Light" w:cs="Times New Roman"/>
          <w:sz w:val="24"/>
        </w:rPr>
        <w:t xml:space="preserve">  JAN. 2015                      </w:t>
      </w:r>
      <w:r w:rsidR="002A31EF">
        <w:rPr>
          <w:rFonts w:ascii="Calibri Light" w:hAnsi="Calibri Light" w:cs="Times New Roman"/>
          <w:sz w:val="24"/>
        </w:rPr>
        <w:t xml:space="preserve">Mathematics </w:t>
      </w:r>
      <w:r w:rsidR="002A31EF">
        <w:rPr>
          <w:rFonts w:ascii="Calibri Light" w:hAnsi="Calibri Light" w:cs="Times New Roman"/>
          <w:sz w:val="24"/>
        </w:rPr>
        <w:tab/>
        <w:t xml:space="preserve">  </w:t>
      </w:r>
      <w:r>
        <w:rPr>
          <w:rFonts w:ascii="Calibri Light" w:hAnsi="Calibri Light" w:cs="Times New Roman"/>
          <w:sz w:val="24"/>
        </w:rPr>
        <w:t xml:space="preserve">                                 </w:t>
      </w:r>
      <w:r w:rsidR="002A31EF">
        <w:rPr>
          <w:rFonts w:ascii="Calibri Light" w:hAnsi="Calibri Light" w:cs="Times New Roman"/>
          <w:sz w:val="24"/>
        </w:rPr>
        <w:t xml:space="preserve"> III</w:t>
      </w:r>
    </w:p>
    <w:p w:rsidR="002A31EF" w:rsidRDefault="00D600D8">
      <w:pPr>
        <w:pStyle w:val="Section"/>
      </w:pPr>
      <w:r>
        <w:t xml:space="preserve"> </w:t>
      </w:r>
    </w:p>
    <w:p w:rsidR="002A31EF" w:rsidRDefault="002A31EF">
      <w:pPr>
        <w:pStyle w:val="Section"/>
      </w:pPr>
    </w:p>
    <w:p w:rsidR="00897D86" w:rsidRDefault="00094354" w:rsidP="002A31EF">
      <w:pPr>
        <w:pStyle w:val="Section"/>
        <w:tabs>
          <w:tab w:val="left" w:pos="2280"/>
        </w:tabs>
      </w:pPr>
      <w:r>
        <w:rPr>
          <w:lang w:val="en-TT" w:eastAsia="en-T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AC3577" wp14:editId="798C050C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4013835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4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636257" id="Oval 62" o:spid="_x0000_s1026" style="position:absolute;margin-left:0;margin-top:542.25pt;width:186.2pt;height:183.3pt;flip:x;z-index:251655680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t9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Eig7fdcCAAC6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lang w:val="en-TT" w:eastAsia="en-T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BAA9001" wp14:editId="2963268B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4013835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3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C4BE7E" id="Oval 61" o:spid="_x0000_s1026" style="position:absolute;margin-left:0;margin-top:542.25pt;width:186.2pt;height:183.3pt;flip:x;z-index:251656704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p52AIAALo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JfTSnnYAgAAug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lang w:val="en-TT" w:eastAsia="en-T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CA7477" wp14:editId="00E2EE7F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4013835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2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9DDF25" id="Oval 58" o:spid="_x0000_s1026" style="position:absolute;margin-left:0;margin-top:542.25pt;width:186.2pt;height:183.3pt;flip:x;z-index:25165875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zP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BafzzP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>
        <w:rPr>
          <w:lang w:val="en-TT" w:eastAsia="en-T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E43BE1" wp14:editId="7AD9F3FD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4013835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1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8D4F70" id="Oval 57" o:spid="_x0000_s1026" style="position:absolute;margin-left:0;margin-top:542.25pt;width:186.2pt;height:183.3pt;flip:x;z-index:25165772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7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AHxuS7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</w:p>
    <w:sectPr w:rsidR="00897D86">
      <w:pgSz w:w="12240" w:h="15840" w:code="1"/>
      <w:pgMar w:top="1080" w:right="1080" w:bottom="1080" w:left="1080" w:header="720" w:footer="11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D7D" w:rsidRDefault="00340D7D">
      <w:r>
        <w:separator/>
      </w:r>
    </w:p>
  </w:endnote>
  <w:endnote w:type="continuationSeparator" w:id="0">
    <w:p w:rsidR="00340D7D" w:rsidRDefault="00340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D7D" w:rsidRDefault="00340D7D">
      <w:r>
        <w:separator/>
      </w:r>
    </w:p>
  </w:footnote>
  <w:footnote w:type="continuationSeparator" w:id="0">
    <w:p w:rsidR="00340D7D" w:rsidRDefault="00340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2" w15:restartNumberingAfterBreak="0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3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4" w15:restartNumberingAfterBreak="0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5" w15:restartNumberingAfterBreak="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6" w15:restartNumberingAfterBreak="0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7" w15:restartNumberingAfterBreak="0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8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12"/>
  </w:num>
  <w:num w:numId="5">
    <w:abstractNumId w:val="14"/>
  </w:num>
  <w:num w:numId="6">
    <w:abstractNumId w:val="10"/>
  </w:num>
  <w:num w:numId="7">
    <w:abstractNumId w:val="20"/>
  </w:num>
  <w:num w:numId="8">
    <w:abstractNumId w:val="17"/>
  </w:num>
  <w:num w:numId="9">
    <w:abstractNumId w:val="13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8"/>
  </w:num>
  <w:num w:numId="22">
    <w:abstractNumId w:val="11"/>
  </w:num>
  <w:num w:numId="23">
    <w:abstractNumId w:val="15"/>
  </w:num>
  <w:num w:numId="24">
    <w:abstractNumId w:val="13"/>
  </w:num>
  <w:num w:numId="25">
    <w:abstractNumId w:val="11"/>
  </w:num>
  <w:num w:numId="26">
    <w:abstractNumId w:val="1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1EF"/>
    <w:rsid w:val="00094354"/>
    <w:rsid w:val="00160693"/>
    <w:rsid w:val="002A31EF"/>
    <w:rsid w:val="00340D7D"/>
    <w:rsid w:val="00897D86"/>
    <w:rsid w:val="00A15EBA"/>
    <w:rsid w:val="00BF4280"/>
    <w:rsid w:val="00D600D8"/>
    <w:rsid w:val="00D8243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;"/>
  <w15:docId w15:val="{39988A15-7CD8-4BBD-93F5-85E70C43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1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paragraph" w:customStyle="1" w:styleId="Section">
    <w:name w:val="Section"/>
    <w:basedOn w:val="Normal"/>
    <w:uiPriority w:val="2"/>
    <w:qFormat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BookTitle">
    <w:name w:val="Book Title"/>
    <w:basedOn w:val="DefaultParagraphFont"/>
    <w:uiPriority w:val="13"/>
    <w:qFormat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pPr>
      <w:numPr>
        <w:numId w:val="9"/>
      </w:numPr>
    </w:pPr>
  </w:style>
  <w:style w:type="numbering" w:customStyle="1" w:styleId="BulletedList">
    <w:name w:val="Bulleted List"/>
    <w:uiPriority w:val="9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pPr>
      <w:numPr>
        <w:numId w:val="26"/>
      </w:numPr>
    </w:pPr>
  </w:style>
  <w:style w:type="paragraph" w:customStyle="1" w:styleId="PersonalName">
    <w:name w:val="Personal Name"/>
    <w:basedOn w:val="Normal"/>
    <w:uiPriority w:val="2"/>
    <w:qFormat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Closing">
    <w:name w:val="Closing"/>
    <w:basedOn w:val="NoSpacing"/>
    <w:link w:val="ClosingChar"/>
    <w:uiPriority w:val="4"/>
    <w:semiHidden/>
    <w:unhideWhenUsed/>
    <w:qFormat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pPr>
      <w:spacing w:after="480"/>
      <w:contextualSpacing/>
    </w:pPr>
    <w:rPr>
      <w:rFonts w:asciiTheme="majorHAnsi" w:hAnsiTheme="majorHAnsi"/>
    </w:rPr>
  </w:style>
  <w:style w:type="paragraph" w:customStyle="1" w:styleId="RecipientName">
    <w:name w:val="Recipient Name"/>
    <w:basedOn w:val="Normal"/>
    <w:uiPriority w:val="3"/>
    <w:semiHidden/>
    <w:unhideWhenUsed/>
    <w:qFormat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414751" w:themeColor="text2" w:themeShade="BF"/>
      <w:sz w:val="2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Paragraph">
    <w:name w:val="List Paragraph"/>
    <w:basedOn w:val="Normal"/>
    <w:uiPriority w:val="6"/>
    <w:qFormat/>
    <w:rsid w:val="002A31E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MY\AppData\Roaming\Microsoft\Templates\Resume%20(Oriel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EB54950AE845ACB9FB92B92DC23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B8E85-EBF6-4FF4-99F8-DCE1F2254E10}"/>
      </w:docPartPr>
      <w:docPartBody>
        <w:p w:rsidR="001E70BB" w:rsidRDefault="0018422B">
          <w:pPr>
            <w:pStyle w:val="7AEB54950AE845ACB9FB92B92DC23EEC"/>
          </w:pPr>
          <w:r>
            <w:rPr>
              <w:caps/>
              <w:color w:val="FFFFFF" w:themeColor="background1"/>
              <w:sz w:val="44"/>
              <w:szCs w:val="44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2B"/>
    <w:rsid w:val="00005129"/>
    <w:rsid w:val="0018422B"/>
    <w:rsid w:val="001E70BB"/>
    <w:rsid w:val="007F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F77897AC7E4C679531415C2CC8C4F1">
    <w:name w:val="6EF77897AC7E4C679531415C2CC8C4F1"/>
  </w:style>
  <w:style w:type="paragraph" w:customStyle="1" w:styleId="571785E5839748C8B3F96124E6BAC8AF">
    <w:name w:val="571785E5839748C8B3F96124E6BAC8AF"/>
  </w:style>
  <w:style w:type="paragraph" w:customStyle="1" w:styleId="70B85BDAD10C486EAA134D4E86135F9B">
    <w:name w:val="70B85BDAD10C486EAA134D4E86135F9B"/>
  </w:style>
  <w:style w:type="paragraph" w:customStyle="1" w:styleId="61D0047EFD464457878CC6DFECD57A9D">
    <w:name w:val="61D0047EFD464457878CC6DFECD57A9D"/>
  </w:style>
  <w:style w:type="paragraph" w:customStyle="1" w:styleId="75CB7B9B343C466990CF15640CF1AA6D">
    <w:name w:val="75CB7B9B343C466990CF15640CF1AA6D"/>
  </w:style>
  <w:style w:type="paragraph" w:customStyle="1" w:styleId="F160D8AE2055440CB468FA64FE4AF2EA">
    <w:name w:val="F160D8AE2055440CB468FA64FE4AF2EA"/>
  </w:style>
  <w:style w:type="paragraph" w:customStyle="1" w:styleId="550A6A7CD7264D1690C752228786D904">
    <w:name w:val="550A6A7CD7264D1690C752228786D904"/>
  </w:style>
  <w:style w:type="paragraph" w:customStyle="1" w:styleId="61D433D668904E038DE4A7FCB92A7413">
    <w:name w:val="61D433D668904E038DE4A7FCB92A7413"/>
  </w:style>
  <w:style w:type="paragraph" w:customStyle="1" w:styleId="47BD1FF5D1084E85AF648050AD344B9B">
    <w:name w:val="47BD1FF5D1084E85AF648050AD344B9B"/>
  </w:style>
  <w:style w:type="paragraph" w:customStyle="1" w:styleId="7AEB54950AE845ACB9FB92B92DC23EEC">
    <w:name w:val="7AEB54950AE845ACB9FB92B92DC23EEC"/>
  </w:style>
  <w:style w:type="paragraph" w:customStyle="1" w:styleId="E72F6930046A4F31B26B1558FCA15F25">
    <w:name w:val="E72F6930046A4F31B26B1558FCA15F25"/>
  </w:style>
  <w:style w:type="paragraph" w:customStyle="1" w:styleId="64160BA7BF3F417194D5937F26EB5849">
    <w:name w:val="64160BA7BF3F417194D5937F26EB5849"/>
  </w:style>
  <w:style w:type="paragraph" w:customStyle="1" w:styleId="16A36806C611471B8F0A6C41776725E9">
    <w:name w:val="16A36806C611471B8F0A6C41776725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0CF105F-5ED5-44D4-92B9-322B0AD665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(Oriel theme)</Template>
  <TotalTime>64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tyfanny Sydney</dc:creator>
  <cp:keywords/>
  <cp:lastModifiedBy>Janelle Sydney</cp:lastModifiedBy>
  <cp:revision>3</cp:revision>
  <cp:lastPrinted>2006-03-09T19:54:00Z</cp:lastPrinted>
  <dcterms:created xsi:type="dcterms:W3CDTF">2015-06-07T14:38:00Z</dcterms:created>
  <dcterms:modified xsi:type="dcterms:W3CDTF">2015-06-09T00:16:00Z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TC017730789991</vt:lpwstr>
  </property>
</Properties>
</file>