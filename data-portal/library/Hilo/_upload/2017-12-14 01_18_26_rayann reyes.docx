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A651A0" w:rsidP="003856C9">
            <w:pPr>
              <w:pStyle w:val="Heading1"/>
            </w:pPr>
            <w:r>
              <w:t>rayann reyes</w:t>
            </w:r>
          </w:p>
          <w:p w:rsidR="00C420C8" w:rsidRPr="00C420C8" w:rsidRDefault="00A651A0" w:rsidP="005246B9">
            <w:pPr>
              <w:pStyle w:val="Graphic"/>
            </w:pPr>
            <w:r>
              <w:rPr>
                <w:noProof/>
              </w:rPr>
              <w:t>Rayannjosha2122@gmail.com</w:t>
            </w:r>
            <w:r w:rsidR="00C420C8"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152AE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3612F3" w:rsidP="00441EB9">
            <w:pPr>
              <w:pStyle w:val="Heading3"/>
            </w:pPr>
            <w:sdt>
              <w:sdtPr>
                <w:alias w:val="Enter email:"/>
                <w:tag w:val="Enter email:"/>
                <w:id w:val="1159736844"/>
                <w:placeholder>
                  <w:docPart w:val="AB01E6D4E39A4DB48412E1755C65636B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Email</w:t>
                </w:r>
              </w:sdtContent>
            </w:sdt>
          </w:p>
          <w:p w:rsidR="00C420C8" w:rsidRPr="00C420C8" w:rsidRDefault="00A651A0" w:rsidP="005246B9">
            <w:pPr>
              <w:pStyle w:val="Graphic"/>
            </w:pPr>
            <w:r>
              <w:rPr>
                <w:noProof/>
              </w:rPr>
              <w:t>3518429(fiance)</w:t>
            </w:r>
            <w:r w:rsidR="00C420C8"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C39836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3612F3" w:rsidP="00441EB9">
            <w:pPr>
              <w:pStyle w:val="Heading3"/>
            </w:pPr>
            <w:sdt>
              <w:sdtPr>
                <w:alias w:val="Enter telephone:"/>
                <w:tag w:val="Enter telephone:"/>
                <w:id w:val="2067829428"/>
                <w:placeholder>
                  <w:docPart w:val="C917A4D48C8A4CE4A0F20860253528AB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Telephone</w:t>
                </w:r>
              </w:sdtContent>
            </w:sdt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E70982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x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C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SDpVH5xgAAGeMAAAOAAAAAAAAAAAAAAAAAC4CAABkcnMv&#10;ZTJvRG9jLnhtbFBLAQItABQABgAIAAAAIQBoRxvQ2AAAAAMBAAAPAAAAAAAAAAAAAAAAAEEbAABk&#10;cnMvZG93bnJldi54bWxQSwUGAAAAAAQABADzAAAARhwAAAAA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3612F3" w:rsidP="00441EB9">
            <w:pPr>
              <w:pStyle w:val="Heading3"/>
            </w:pPr>
            <w:sdt>
              <w:sdtPr>
                <w:alias w:val="Enter linkedin url:"/>
                <w:tag w:val="Enter linkedin url:"/>
                <w:id w:val="-1457020033"/>
                <w:placeholder>
                  <w:docPart w:val="DBA9072932224E26B26429E315FFE3CE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LinkedIn URL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3612F3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Enter Link to other online properties:"/>
                      <w:tag w:val="Enter Link to other online properties:"/>
                      <w:id w:val="522055412"/>
                      <w:placeholder>
                        <w:docPart w:val="1D477C3F48A14AB7B86671A40E8673D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3612F3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B22D46D629A8438DAAFB0E82B4852B9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F506AC1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A651A0" w:rsidP="00A651A0">
                  <w:r>
                    <w:t xml:space="preserve">To work hard make </w:t>
                  </w:r>
                  <w:proofErr w:type="spellStart"/>
                  <w:r>
                    <w:t>cstomers</w:t>
                  </w:r>
                  <w:proofErr w:type="spellEnd"/>
                  <w:r>
                    <w:t xml:space="preserve"> and my boss happy as well help take care of my kids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3612F3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FB532A874534BBF8E13F460BC5A36B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3A305AD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5152F2" w:rsidRDefault="00A651A0" w:rsidP="00A651A0">
                  <w:r>
                    <w:t>Communicating and work well with others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3612F3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647C3B380374C9390615172A7AB124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Default="00A651A0" w:rsidP="00A651A0">
                  <w:pPr>
                    <w:pStyle w:val="Heading4"/>
                  </w:pPr>
                  <w:r>
                    <w:t>constesse chinese grocery matarita easten main road</w:t>
                  </w:r>
                </w:p>
                <w:p w:rsidR="00A651A0" w:rsidRPr="005152F2" w:rsidRDefault="00A651A0" w:rsidP="00A651A0">
                  <w:pPr>
                    <w:pStyle w:val="Heading4"/>
                  </w:pPr>
                  <w:r>
                    <w:t>two months 2015</w:t>
                  </w:r>
                </w:p>
                <w:p w:rsidR="00C420C8" w:rsidRDefault="00A651A0" w:rsidP="008F6337">
                  <w:r>
                    <w:t>Clean parking lot sweep the grocery bagging and putting up products</w:t>
                  </w:r>
                </w:p>
                <w:p w:rsidR="00A651A0" w:rsidRDefault="00A651A0" w:rsidP="008F6337">
                  <w:r>
                    <w:t>Left to work security</w:t>
                  </w:r>
                </w:p>
                <w:p w:rsidR="00A651A0" w:rsidRDefault="00A651A0" w:rsidP="008F6337">
                  <w:bookmarkStart w:id="0" w:name="_GoBack"/>
                  <w:bookmarkEnd w:id="0"/>
                </w:p>
                <w:p w:rsidR="00C420C8" w:rsidRPr="0043426C" w:rsidRDefault="00A651A0" w:rsidP="0043426C">
                  <w:pPr>
                    <w:pStyle w:val="Heading4"/>
                  </w:pPr>
                  <w:r>
                    <w:t>allied secrity chagunas</w:t>
                  </w:r>
                </w:p>
                <w:p w:rsidR="00C420C8" w:rsidRDefault="00A651A0" w:rsidP="00A651A0">
                  <w:pPr>
                    <w:pStyle w:val="Heading5"/>
                    <w:jc w:val="both"/>
                  </w:pPr>
                  <w:r>
                    <w:t xml:space="preserve">                                       2015 two months</w:t>
                  </w:r>
                </w:p>
                <w:p w:rsidR="00C420C8" w:rsidRDefault="00A651A0" w:rsidP="00A651A0">
                  <w:r>
                    <w:t>Worked at MT hope parking lot mostly n in the hospital. I left to finish school</w:t>
                  </w:r>
                </w:p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3612F3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DB33384A4F6D4FB58BC2E0ADA7BBAA3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C420C8" w:rsidRPr="0043426C" w:rsidRDefault="00A651A0" w:rsidP="002B3890">
                  <w:pPr>
                    <w:pStyle w:val="Heading4"/>
                  </w:pPr>
                  <w:r>
                    <w:t>2013-2016</w:t>
                  </w:r>
                </w:p>
                <w:p w:rsidR="00C420C8" w:rsidRPr="005152F2" w:rsidRDefault="00A651A0" w:rsidP="007B2F5C">
                  <w:pPr>
                    <w:pStyle w:val="Heading5"/>
                  </w:pPr>
                  <w:r>
                    <w:t>Bon Air Secondary School</w:t>
                  </w:r>
                </w:p>
                <w:p w:rsidR="00C420C8" w:rsidRDefault="00A651A0" w:rsidP="00A651A0">
                  <w:r>
                    <w:t xml:space="preserve">Did 7 subjects only </w:t>
                  </w:r>
                  <w:proofErr w:type="gramStart"/>
                  <w:r>
                    <w:t>passed</w:t>
                  </w:r>
                  <w:proofErr w:type="gramEnd"/>
                  <w:r>
                    <w:t xml:space="preserve"> one </w:t>
                  </w:r>
                </w:p>
                <w:p w:rsidR="00A651A0" w:rsidRDefault="00A651A0" w:rsidP="00A651A0">
                  <w:r>
                    <w:t>English 3</w:t>
                  </w: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3612F3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7F1E5DDE72F94701B7D1870F1007845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86F5E17D7E64476695F8DDF8EB1B7A8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NoSpacing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2F3" w:rsidRDefault="003612F3" w:rsidP="003856C9">
      <w:pPr>
        <w:spacing w:after="0" w:line="240" w:lineRule="auto"/>
      </w:pPr>
      <w:r>
        <w:separator/>
      </w:r>
    </w:p>
  </w:endnote>
  <w:endnote w:type="continuationSeparator" w:id="0">
    <w:p w:rsidR="003612F3" w:rsidRDefault="003612F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52287F2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A651A0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304516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2F3" w:rsidRDefault="003612F3" w:rsidP="003856C9">
      <w:pPr>
        <w:spacing w:after="0" w:line="240" w:lineRule="auto"/>
      </w:pPr>
      <w:r>
        <w:separator/>
      </w:r>
    </w:p>
  </w:footnote>
  <w:footnote w:type="continuationSeparator" w:id="0">
    <w:p w:rsidR="003612F3" w:rsidRDefault="003612F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33D103F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1C7FD23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A0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612F3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651A0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99583"/>
  <w15:chartTrackingRefBased/>
  <w15:docId w15:val="{8D7E194C-AD93-481A-890A-4B812A37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01E6D4E39A4DB48412E1755C656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DDF16-CF7D-45E0-AA96-8E325937A969}"/>
      </w:docPartPr>
      <w:docPartBody>
        <w:p w:rsidR="00000000" w:rsidRDefault="0084063C">
          <w:pPr>
            <w:pStyle w:val="AB01E6D4E39A4DB48412E1755C65636B"/>
          </w:pPr>
          <w:r w:rsidRPr="005152F2">
            <w:t>Email</w:t>
          </w:r>
        </w:p>
      </w:docPartBody>
    </w:docPart>
    <w:docPart>
      <w:docPartPr>
        <w:name w:val="C917A4D48C8A4CE4A0F2086025352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05A3-C702-4B44-9573-1FBB38BC6CE0}"/>
      </w:docPartPr>
      <w:docPartBody>
        <w:p w:rsidR="00000000" w:rsidRDefault="0084063C">
          <w:pPr>
            <w:pStyle w:val="C917A4D48C8A4CE4A0F20860253528AB"/>
          </w:pPr>
          <w:r w:rsidRPr="005152F2">
            <w:t>Telephone</w:t>
          </w:r>
        </w:p>
      </w:docPartBody>
    </w:docPart>
    <w:docPart>
      <w:docPartPr>
        <w:name w:val="DBA9072932224E26B26429E315FFE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9252A-DBE3-46B6-B639-EE3028682846}"/>
      </w:docPartPr>
      <w:docPartBody>
        <w:p w:rsidR="00000000" w:rsidRDefault="0084063C">
          <w:pPr>
            <w:pStyle w:val="DBA9072932224E26B26429E315FFE3CE"/>
          </w:pPr>
          <w:r w:rsidRPr="003053D9">
            <w:t>LinkedIn U</w:t>
          </w:r>
          <w:r w:rsidRPr="003053D9">
            <w:t>RL</w:t>
          </w:r>
        </w:p>
      </w:docPartBody>
    </w:docPart>
    <w:docPart>
      <w:docPartPr>
        <w:name w:val="1D477C3F48A14AB7B86671A40E867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9FD23-2B9E-48CB-AD87-6A0425A36028}"/>
      </w:docPartPr>
      <w:docPartBody>
        <w:p w:rsidR="00000000" w:rsidRDefault="0084063C">
          <w:pPr>
            <w:pStyle w:val="1D477C3F48A14AB7B86671A40E8673D0"/>
          </w:pPr>
          <w:r w:rsidRPr="005152F2">
            <w:t>Link to other online properties: Portfolio/Website/Blog</w:t>
          </w:r>
        </w:p>
      </w:docPartBody>
    </w:docPart>
    <w:docPart>
      <w:docPartPr>
        <w:name w:val="B22D46D629A8438DAAFB0E82B4852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038AA-3955-4D72-9DF1-9D5755279FC1}"/>
      </w:docPartPr>
      <w:docPartBody>
        <w:p w:rsidR="00000000" w:rsidRDefault="0084063C">
          <w:pPr>
            <w:pStyle w:val="B22D46D629A8438DAAFB0E82B4852B9C"/>
          </w:pPr>
          <w:r>
            <w:t>Objective</w:t>
          </w:r>
        </w:p>
      </w:docPartBody>
    </w:docPart>
    <w:docPart>
      <w:docPartPr>
        <w:name w:val="1FB532A874534BBF8E13F460BC5A3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8BA37-8A1E-4293-A420-E87782CF9E46}"/>
      </w:docPartPr>
      <w:docPartBody>
        <w:p w:rsidR="00000000" w:rsidRDefault="0084063C">
          <w:pPr>
            <w:pStyle w:val="1FB532A874534BBF8E13F460BC5A36B9"/>
          </w:pPr>
          <w:r>
            <w:t>Skills</w:t>
          </w:r>
        </w:p>
      </w:docPartBody>
    </w:docPart>
    <w:docPart>
      <w:docPartPr>
        <w:name w:val="8647C3B380374C9390615172A7AB1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7D26D-E20F-4E07-857F-742CC6D17773}"/>
      </w:docPartPr>
      <w:docPartBody>
        <w:p w:rsidR="00000000" w:rsidRDefault="0084063C">
          <w:pPr>
            <w:pStyle w:val="8647C3B380374C9390615172A7AB124F"/>
          </w:pPr>
          <w:r w:rsidRPr="005152F2">
            <w:t>Experience</w:t>
          </w:r>
        </w:p>
      </w:docPartBody>
    </w:docPart>
    <w:docPart>
      <w:docPartPr>
        <w:name w:val="DB33384A4F6D4FB58BC2E0ADA7BBA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39B06-80A7-454F-9521-7E4326FD7F96}"/>
      </w:docPartPr>
      <w:docPartBody>
        <w:p w:rsidR="00000000" w:rsidRDefault="0084063C">
          <w:pPr>
            <w:pStyle w:val="DB33384A4F6D4FB58BC2E0ADA7BBAA38"/>
          </w:pPr>
          <w:r w:rsidRPr="005152F2">
            <w:t>Education</w:t>
          </w:r>
        </w:p>
      </w:docPartBody>
    </w:docPart>
    <w:docPart>
      <w:docPartPr>
        <w:name w:val="7F1E5DDE72F94701B7D1870F10078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0E70D-6BB3-490E-ABF7-42143498BA29}"/>
      </w:docPartPr>
      <w:docPartBody>
        <w:p w:rsidR="00000000" w:rsidRDefault="0084063C">
          <w:pPr>
            <w:pStyle w:val="7F1E5DDE72F94701B7D1870F1007845F"/>
          </w:pPr>
          <w:r w:rsidRPr="005152F2">
            <w:t>Volunteer Experience or Leadership</w:t>
          </w:r>
        </w:p>
      </w:docPartBody>
    </w:docPart>
    <w:docPart>
      <w:docPartPr>
        <w:name w:val="86F5E17D7E64476695F8DDF8EB1B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6597A-DF91-4C47-BDBF-C27D04AF5937}"/>
      </w:docPartPr>
      <w:docPartBody>
        <w:p w:rsidR="00000000" w:rsidRDefault="0084063C">
          <w:pPr>
            <w:pStyle w:val="86F5E17D7E64476695F8DDF8EB1B7A85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3C"/>
    <w:rsid w:val="0084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03544FA4D443AAA05FD4EDDC12EE6F">
    <w:name w:val="C203544FA4D443AAA05FD4EDDC12EE6F"/>
  </w:style>
  <w:style w:type="paragraph" w:customStyle="1" w:styleId="AB01E6D4E39A4DB48412E1755C65636B">
    <w:name w:val="AB01E6D4E39A4DB48412E1755C65636B"/>
  </w:style>
  <w:style w:type="paragraph" w:customStyle="1" w:styleId="C917A4D48C8A4CE4A0F20860253528AB">
    <w:name w:val="C917A4D48C8A4CE4A0F20860253528AB"/>
  </w:style>
  <w:style w:type="paragraph" w:customStyle="1" w:styleId="DBA9072932224E26B26429E315FFE3CE">
    <w:name w:val="DBA9072932224E26B26429E315FFE3CE"/>
  </w:style>
  <w:style w:type="paragraph" w:customStyle="1" w:styleId="1D477C3F48A14AB7B86671A40E8673D0">
    <w:name w:val="1D477C3F48A14AB7B86671A40E8673D0"/>
  </w:style>
  <w:style w:type="paragraph" w:customStyle="1" w:styleId="B22D46D629A8438DAAFB0E82B4852B9C">
    <w:name w:val="B22D46D629A8438DAAFB0E82B4852B9C"/>
  </w:style>
  <w:style w:type="paragraph" w:customStyle="1" w:styleId="70E12D2D9FFD4BB5BBFAA1F9AFFC87CC">
    <w:name w:val="70E12D2D9FFD4BB5BBFAA1F9AFFC87CC"/>
  </w:style>
  <w:style w:type="paragraph" w:customStyle="1" w:styleId="1FB532A874534BBF8E13F460BC5A36B9">
    <w:name w:val="1FB532A874534BBF8E13F460BC5A36B9"/>
  </w:style>
  <w:style w:type="paragraph" w:customStyle="1" w:styleId="4348D57F0D87408695D0CE88F240E8E1">
    <w:name w:val="4348D57F0D87408695D0CE88F240E8E1"/>
  </w:style>
  <w:style w:type="paragraph" w:customStyle="1" w:styleId="8647C3B380374C9390615172A7AB124F">
    <w:name w:val="8647C3B380374C9390615172A7AB124F"/>
  </w:style>
  <w:style w:type="paragraph" w:customStyle="1" w:styleId="758302D6545F474D81DBF459DE2E6B41">
    <w:name w:val="758302D6545F474D81DBF459DE2E6B41"/>
  </w:style>
  <w:style w:type="paragraph" w:customStyle="1" w:styleId="CCEAE7B3E27B47038529AB8F0B6EEC85">
    <w:name w:val="CCEAE7B3E27B47038529AB8F0B6EEC85"/>
  </w:style>
  <w:style w:type="paragraph" w:customStyle="1" w:styleId="7E3436A0EF8E4AC0884F8AE655205987">
    <w:name w:val="7E3436A0EF8E4AC0884F8AE655205987"/>
  </w:style>
  <w:style w:type="paragraph" w:customStyle="1" w:styleId="4FC32A77B56D4C8597B6ADF98B1AFF1E">
    <w:name w:val="4FC32A77B56D4C8597B6ADF98B1AFF1E"/>
  </w:style>
  <w:style w:type="paragraph" w:customStyle="1" w:styleId="73D48C52C0FC47DE93B15F0D1AA59092">
    <w:name w:val="73D48C52C0FC47DE93B15F0D1AA59092"/>
  </w:style>
  <w:style w:type="paragraph" w:customStyle="1" w:styleId="85C782A5AE864EE5BBA2F90F8B8B8167">
    <w:name w:val="85C782A5AE864EE5BBA2F90F8B8B8167"/>
  </w:style>
  <w:style w:type="paragraph" w:customStyle="1" w:styleId="F8F937891D9B4827B62C3114E55A684B">
    <w:name w:val="F8F937891D9B4827B62C3114E55A684B"/>
  </w:style>
  <w:style w:type="paragraph" w:customStyle="1" w:styleId="296BFDA1537F48AB802FCCE121607167">
    <w:name w:val="296BFDA1537F48AB802FCCE121607167"/>
  </w:style>
  <w:style w:type="paragraph" w:customStyle="1" w:styleId="DB33384A4F6D4FB58BC2E0ADA7BBAA38">
    <w:name w:val="DB33384A4F6D4FB58BC2E0ADA7BBAA38"/>
  </w:style>
  <w:style w:type="paragraph" w:customStyle="1" w:styleId="4A585E514EC2481892BC0D5EB148BD45">
    <w:name w:val="4A585E514EC2481892BC0D5EB148BD45"/>
  </w:style>
  <w:style w:type="paragraph" w:customStyle="1" w:styleId="BC77DA5030EA4A019D2623C9BD2C54D1">
    <w:name w:val="BC77DA5030EA4A019D2623C9BD2C54D1"/>
  </w:style>
  <w:style w:type="paragraph" w:customStyle="1" w:styleId="D1B9B5A4EDDD4EAE8AEE5D8E938CAEFB">
    <w:name w:val="D1B9B5A4EDDD4EAE8AEE5D8E938CAEFB"/>
  </w:style>
  <w:style w:type="paragraph" w:customStyle="1" w:styleId="7F1E5DDE72F94701B7D1870F1007845F">
    <w:name w:val="7F1E5DDE72F94701B7D1870F1007845F"/>
  </w:style>
  <w:style w:type="paragraph" w:customStyle="1" w:styleId="86F5E17D7E64476695F8DDF8EB1B7A85">
    <w:name w:val="86F5E17D7E64476695F8DDF8EB1B7A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rayann reyes</cp:lastModifiedBy>
  <cp:revision>1</cp:revision>
  <dcterms:created xsi:type="dcterms:W3CDTF">2017-12-14T07:08:00Z</dcterms:created>
  <dcterms:modified xsi:type="dcterms:W3CDTF">2017-12-14T07:17:00Z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