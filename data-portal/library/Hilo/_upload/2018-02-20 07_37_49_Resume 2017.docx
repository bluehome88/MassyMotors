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5C61" w14:textId="77777777" w:rsidR="00816216" w:rsidRDefault="00333774" w:rsidP="00141A4C">
      <w:pPr>
        <w:pStyle w:val="Title"/>
      </w:pPr>
      <w:r>
        <w:t>Kristie Mohammed</w:t>
      </w:r>
    </w:p>
    <w:p w14:paraId="3F07EC4D" w14:textId="77777777" w:rsidR="00141A4C" w:rsidRDefault="00333774" w:rsidP="00141A4C">
      <w:r>
        <w:t xml:space="preserve">53 Alice Street, </w:t>
      </w:r>
      <w:proofErr w:type="spellStart"/>
      <w:r>
        <w:t>Curepe</w:t>
      </w:r>
      <w:proofErr w:type="spellEnd"/>
      <w:r w:rsidR="00141A4C">
        <w:t> | </w:t>
      </w:r>
      <w:r>
        <w:t>868-328-9144</w:t>
      </w:r>
      <w:r w:rsidR="00141A4C">
        <w:t> | </w:t>
      </w:r>
      <w:r>
        <w:t>kristiemohammed911@hotmail.com</w:t>
      </w:r>
    </w:p>
    <w:p w14:paraId="2E011180" w14:textId="77777777" w:rsidR="006270A9" w:rsidRDefault="001B05AD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2F07073C9E9434CBCB7579E4168D40D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7A0938EF" w14:textId="77777777" w:rsidR="006270A9" w:rsidRDefault="00333774">
      <w:r w:rsidRPr="00333774">
        <w:t>To gain knowledge and become a more experienced an independent worker in the working environment, as well as contributing to my general purpose at becoming a productive citizen.</w:t>
      </w:r>
    </w:p>
    <w:sdt>
      <w:sdtPr>
        <w:alias w:val="Education:"/>
        <w:tag w:val="Education:"/>
        <w:id w:val="807127995"/>
        <w:placeholder>
          <w:docPart w:val="2E8FA475257D42C881BB744EA0963902"/>
        </w:placeholder>
        <w:temporary/>
        <w:showingPlcHdr/>
        <w15:appearance w15:val="hidden"/>
      </w:sdtPr>
      <w:sdtEndPr/>
      <w:sdtContent>
        <w:p w14:paraId="4EDA1612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1F8D8416" w14:textId="77777777" w:rsidR="006270A9" w:rsidRDefault="00333774">
      <w:pPr>
        <w:pStyle w:val="Heading2"/>
      </w:pPr>
      <w:r>
        <w:t>CXC/GSEC</w:t>
      </w:r>
      <w:r w:rsidR="009D5933">
        <w:t> | </w:t>
      </w:r>
      <w:r>
        <w:t>2011</w:t>
      </w:r>
      <w:r w:rsidR="009D5933">
        <w:t> | </w:t>
      </w:r>
      <w:r>
        <w:t>Holy Name convent</w:t>
      </w:r>
    </w:p>
    <w:p w14:paraId="131107C7" w14:textId="77777777" w:rsidR="00333774" w:rsidRPr="00333774" w:rsidRDefault="00333774" w:rsidP="00333774">
      <w:r w:rsidRPr="00333774">
        <w:t>Mathematics (2), English Language (1), Social Studies (2), French (2), Food and Nutrition (1), Information Technology (2), Principles of Business (2) and Biology (3)</w:t>
      </w:r>
    </w:p>
    <w:p w14:paraId="0F641139" w14:textId="77777777" w:rsidR="00333774" w:rsidRPr="00333774" w:rsidRDefault="00333774" w:rsidP="00333774">
      <w:pPr>
        <w:pStyle w:val="Heading2"/>
      </w:pPr>
      <w:r>
        <w:t>Certificate</w:t>
      </w:r>
      <w:r w:rsidR="009D5933">
        <w:t> | </w:t>
      </w:r>
      <w:r>
        <w:t>2013</w:t>
      </w:r>
      <w:r w:rsidR="009D5933">
        <w:t> | </w:t>
      </w:r>
      <w:r>
        <w:t>UWI Open campus</w:t>
      </w:r>
    </w:p>
    <w:p w14:paraId="0CF56677" w14:textId="77777777" w:rsidR="006270A9" w:rsidRDefault="00333774" w:rsidP="00333774">
      <w:pPr>
        <w:pStyle w:val="ListBullet"/>
      </w:pPr>
      <w:r>
        <w:t>Certificate in Psychology</w:t>
      </w:r>
    </w:p>
    <w:p w14:paraId="3D68A3E5" w14:textId="77777777" w:rsidR="00333774" w:rsidRDefault="00333774" w:rsidP="00333774">
      <w:pPr>
        <w:pStyle w:val="Heading2"/>
      </w:pPr>
      <w:r>
        <w:t>Bachelor degree | Current (2021) | UWI ROYTEC</w:t>
      </w:r>
    </w:p>
    <w:p w14:paraId="726458A9" w14:textId="77777777" w:rsidR="00333774" w:rsidRPr="00333774" w:rsidRDefault="00333774" w:rsidP="00333774">
      <w:pPr>
        <w:pStyle w:val="ListBullet"/>
      </w:pPr>
      <w:r>
        <w:t>B.Ed (Primary School)</w:t>
      </w:r>
    </w:p>
    <w:p w14:paraId="0EAA4EBF" w14:textId="77777777" w:rsidR="00333774" w:rsidRDefault="00333774" w:rsidP="00333774">
      <w:pPr>
        <w:pStyle w:val="ListBullet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20D77DF0E1E240BB8035D7992A988BC3"/>
        </w:placeholder>
        <w:temporary/>
        <w:showingPlcHdr/>
        <w15:appearance w15:val="hidden"/>
      </w:sdtPr>
      <w:sdtEndPr/>
      <w:sdtContent>
        <w:p w14:paraId="369BB8E6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0F111C49" w14:textId="77777777" w:rsidR="00607B0E" w:rsidRPr="00607B0E" w:rsidRDefault="00607B0E" w:rsidP="00607B0E">
      <w:pPr>
        <w:pStyle w:val="Heading2"/>
      </w:pPr>
      <w:r>
        <w:t>Communication &amp; people skills</w:t>
      </w:r>
    </w:p>
    <w:p w14:paraId="1E76CFFF" w14:textId="77777777" w:rsidR="00607B0E" w:rsidRDefault="00607B0E" w:rsidP="00607B0E">
      <w:pPr>
        <w:pStyle w:val="ListBullet"/>
      </w:pPr>
      <w:r>
        <w:t>Maintains positive attitude consistently</w:t>
      </w:r>
    </w:p>
    <w:p w14:paraId="4F163B4F" w14:textId="77777777" w:rsidR="00607B0E" w:rsidRDefault="00607B0E" w:rsidP="00607B0E">
      <w:pPr>
        <w:pStyle w:val="ListBullet"/>
      </w:pPr>
      <w:r>
        <w:t xml:space="preserve">Great listener and effective communicator </w:t>
      </w:r>
    </w:p>
    <w:p w14:paraId="22EE1F17" w14:textId="77777777" w:rsidR="00607B0E" w:rsidRDefault="00607B0E" w:rsidP="00607B0E">
      <w:pPr>
        <w:pStyle w:val="ListBullet"/>
      </w:pPr>
      <w:r>
        <w:t xml:space="preserve">Works co-operatively with others to get tasks done </w:t>
      </w:r>
    </w:p>
    <w:p w14:paraId="242B8395" w14:textId="77777777" w:rsidR="006270A9" w:rsidRDefault="00607B0E">
      <w:pPr>
        <w:pStyle w:val="Heading2"/>
      </w:pPr>
      <w:r>
        <w:t xml:space="preserve">Organization &amp; time management </w:t>
      </w:r>
    </w:p>
    <w:p w14:paraId="3463B6E2" w14:textId="77777777" w:rsidR="006270A9" w:rsidRDefault="00607B0E">
      <w:pPr>
        <w:pStyle w:val="ListBullet"/>
      </w:pPr>
      <w:r>
        <w:t>Works well even under pressure and excellent at meeting deadlines</w:t>
      </w:r>
    </w:p>
    <w:p w14:paraId="706BC814" w14:textId="77777777" w:rsidR="00607B0E" w:rsidRDefault="00607B0E">
      <w:pPr>
        <w:pStyle w:val="ListBullet"/>
      </w:pPr>
      <w:r>
        <w:t xml:space="preserve">Punctual, and effectively manages time and workload </w:t>
      </w:r>
    </w:p>
    <w:p w14:paraId="71E78825" w14:textId="77777777" w:rsidR="00607B0E" w:rsidRDefault="00607B0E">
      <w:pPr>
        <w:pStyle w:val="ListBullet"/>
      </w:pPr>
      <w:r>
        <w:t>Very organized in order to get tasks done in a timely manner</w:t>
      </w:r>
    </w:p>
    <w:p w14:paraId="5A5EEE66" w14:textId="77777777" w:rsidR="006270A9" w:rsidRDefault="006270A9" w:rsidP="00607B0E">
      <w:pPr>
        <w:pStyle w:val="Heading2"/>
      </w:pPr>
    </w:p>
    <w:sdt>
      <w:sdtPr>
        <w:alias w:val="Leadership:"/>
        <w:tag w:val="Leadership:"/>
        <w:id w:val="1837562325"/>
        <w:placeholder>
          <w:docPart w:val="A0745BBF1BEB4D4C8F9CEB7EC2A1D744"/>
        </w:placeholder>
        <w:temporary/>
        <w:showingPlcHdr/>
        <w15:appearance w15:val="hidden"/>
      </w:sdtPr>
      <w:sdtEndPr/>
      <w:sdtContent>
        <w:p w14:paraId="06EC9BBF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3E1F95F3" w14:textId="77777777" w:rsidR="006270A9" w:rsidRDefault="00A471F9">
      <w:pPr>
        <w:pStyle w:val="ListBullet"/>
      </w:pPr>
      <w:r>
        <w:t>Experienced in supervising small groups in order to thoroughly meet expectations and get jobs done</w:t>
      </w:r>
    </w:p>
    <w:sdt>
      <w:sdtPr>
        <w:alias w:val="Experience:"/>
        <w:tag w:val="Experience:"/>
        <w:id w:val="171684534"/>
        <w:placeholder>
          <w:docPart w:val="F17AE05ECFE0497798FAD90C0118DD3C"/>
        </w:placeholder>
        <w:temporary/>
        <w:showingPlcHdr/>
        <w15:appearance w15:val="hidden"/>
      </w:sdtPr>
      <w:sdtEndPr/>
      <w:sdtContent>
        <w:p w14:paraId="5CC86185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0E5207C8" w14:textId="77777777" w:rsidR="006270A9" w:rsidRDefault="00A471F9">
      <w:pPr>
        <w:pStyle w:val="Heading2"/>
      </w:pPr>
      <w:r>
        <w:t>Pharmacy technician</w:t>
      </w:r>
      <w:r w:rsidR="009D5933">
        <w:t> | </w:t>
      </w:r>
      <w:proofErr w:type="spellStart"/>
      <w:r>
        <w:t>superpharm</w:t>
      </w:r>
      <w:proofErr w:type="spellEnd"/>
      <w:r>
        <w:t xml:space="preserve"> limited | july 2011 – july 2012</w:t>
      </w:r>
    </w:p>
    <w:p w14:paraId="7C013CAC" w14:textId="77777777" w:rsidR="006270A9" w:rsidRDefault="00A471F9" w:rsidP="00A471F9">
      <w:pPr>
        <w:pStyle w:val="ListBullet"/>
      </w:pPr>
      <w:r w:rsidRPr="00A471F9">
        <w:t>Answered customers' questions and addressed problems and complaints in person and via phone.</w:t>
      </w:r>
    </w:p>
    <w:p w14:paraId="56819B74" w14:textId="77777777" w:rsidR="00A471F9" w:rsidRDefault="00A471F9" w:rsidP="00A471F9">
      <w:pPr>
        <w:pStyle w:val="ListBullet"/>
      </w:pPr>
      <w:r w:rsidRPr="00A471F9">
        <w:t>Helped customers select products that best fit their personal needs.</w:t>
      </w:r>
    </w:p>
    <w:p w14:paraId="45358C7A" w14:textId="77777777" w:rsidR="00A471F9" w:rsidRDefault="00A471F9" w:rsidP="00A471F9">
      <w:pPr>
        <w:pStyle w:val="ListBullet"/>
      </w:pPr>
      <w:r w:rsidRPr="00A471F9">
        <w:t>Provided professional and courteous service at all times</w:t>
      </w:r>
    </w:p>
    <w:p w14:paraId="325B0E45" w14:textId="77777777" w:rsidR="00A471F9" w:rsidRDefault="00A471F9" w:rsidP="00A471F9">
      <w:pPr>
        <w:pStyle w:val="ListBullet"/>
      </w:pPr>
      <w:r w:rsidRPr="00A471F9">
        <w:t>Operated cash register with proficiency</w:t>
      </w:r>
    </w:p>
    <w:p w14:paraId="6A3F40C2" w14:textId="77777777" w:rsidR="006270A9" w:rsidRDefault="00A471F9">
      <w:pPr>
        <w:pStyle w:val="Heading2"/>
      </w:pPr>
      <w:r>
        <w:lastRenderedPageBreak/>
        <w:t>Teller</w:t>
      </w:r>
      <w:r w:rsidR="009D5933">
        <w:t> | </w:t>
      </w:r>
      <w:r>
        <w:t>Scotiabank t&amp;t limited</w:t>
      </w:r>
      <w:r w:rsidR="009D5933">
        <w:t> | </w:t>
      </w:r>
      <w:r>
        <w:t xml:space="preserve">august 2014 - </w:t>
      </w:r>
      <w:r w:rsidR="001B05AD">
        <w:t>CURRENTLY</w:t>
      </w:r>
    </w:p>
    <w:p w14:paraId="17A44E90" w14:textId="77777777" w:rsidR="001B29CF" w:rsidRPr="00A471F9" w:rsidRDefault="00A471F9" w:rsidP="001B29CF">
      <w:pPr>
        <w:pStyle w:val="ListBullet"/>
      </w:pPr>
      <w:r w:rsidRPr="00A471F9">
        <w:rPr>
          <w:rFonts w:cs="Arial"/>
          <w:color w:val="333333"/>
          <w:spacing w:val="-5"/>
          <w:sz w:val="21"/>
          <w:szCs w:val="21"/>
        </w:rPr>
        <w:t>Conduct cash transactions and balancing various currencies daily</w:t>
      </w:r>
    </w:p>
    <w:p w14:paraId="15669600" w14:textId="77777777" w:rsidR="00A471F9" w:rsidRPr="00A471F9" w:rsidRDefault="00A471F9" w:rsidP="001B29CF">
      <w:pPr>
        <w:pStyle w:val="ListBullet"/>
      </w:pPr>
      <w:r w:rsidRPr="00A471F9">
        <w:rPr>
          <w:rFonts w:cs="Arial"/>
          <w:color w:val="333333"/>
          <w:spacing w:val="-6"/>
          <w:sz w:val="21"/>
          <w:szCs w:val="21"/>
        </w:rPr>
        <w:t>Advise customers and refer suitable products to their specific needs</w:t>
      </w:r>
    </w:p>
    <w:p w14:paraId="1B952D82" w14:textId="77777777" w:rsidR="00A471F9" w:rsidRDefault="00A471F9" w:rsidP="00A471F9">
      <w:pPr>
        <w:pStyle w:val="ListBullet"/>
      </w:pPr>
      <w:r w:rsidRPr="00A471F9">
        <w:t>Performs other related duties as required.</w:t>
      </w:r>
    </w:p>
    <w:p w14:paraId="44FF8DD9" w14:textId="77777777" w:rsidR="00A471F9" w:rsidRDefault="00A471F9" w:rsidP="00A471F9">
      <w:pPr>
        <w:pStyle w:val="ListBullet"/>
        <w:numPr>
          <w:ilvl w:val="0"/>
          <w:numId w:val="0"/>
        </w:numPr>
        <w:ind w:left="216" w:hanging="216"/>
      </w:pPr>
    </w:p>
    <w:p w14:paraId="1AF18B76" w14:textId="77777777" w:rsidR="00A471F9" w:rsidRDefault="00A471F9" w:rsidP="00A471F9">
      <w:pPr>
        <w:pStyle w:val="Heading1"/>
      </w:pPr>
      <w:r>
        <w:t xml:space="preserve">Competencies </w:t>
      </w:r>
    </w:p>
    <w:p w14:paraId="3F7FE83D" w14:textId="77777777" w:rsidR="00A471F9" w:rsidRDefault="00A471F9" w:rsidP="00A471F9">
      <w:pPr>
        <w:pStyle w:val="ListBullet"/>
      </w:pPr>
      <w:r>
        <w:t>Proficient in Microsoft Suite (2010-2016)</w:t>
      </w:r>
    </w:p>
    <w:p w14:paraId="28FD32BF" w14:textId="77777777" w:rsidR="00195E94" w:rsidRDefault="00195E94" w:rsidP="00195E94">
      <w:pPr>
        <w:pStyle w:val="Heading1"/>
      </w:pPr>
      <w:r>
        <w:t xml:space="preserve">References </w:t>
      </w:r>
    </w:p>
    <w:p w14:paraId="149080E9" w14:textId="77777777" w:rsidR="00195E94" w:rsidRDefault="00195E94" w:rsidP="00195E94">
      <w:pPr>
        <w:pStyle w:val="Heading2"/>
      </w:pPr>
      <w:r>
        <w:t>Mr. Wenric Des Vignes</w:t>
      </w:r>
    </w:p>
    <w:p w14:paraId="06AE34FA" w14:textId="77777777" w:rsidR="00195E94" w:rsidRDefault="00195E94" w:rsidP="00195E94">
      <w:pPr>
        <w:pStyle w:val="ListBullet"/>
        <w:numPr>
          <w:ilvl w:val="0"/>
          <w:numId w:val="0"/>
        </w:numPr>
        <w:ind w:left="216"/>
      </w:pPr>
      <w:r>
        <w:t>Assistant Manager – Scotiabank</w:t>
      </w:r>
    </w:p>
    <w:p w14:paraId="6433157D" w14:textId="77777777" w:rsidR="00195E94" w:rsidRDefault="00195E94" w:rsidP="00195E94">
      <w:pPr>
        <w:pStyle w:val="ListBullet"/>
        <w:numPr>
          <w:ilvl w:val="0"/>
          <w:numId w:val="0"/>
        </w:numPr>
        <w:ind w:left="216"/>
      </w:pPr>
      <w:r>
        <w:t>868-791-3839</w:t>
      </w:r>
    </w:p>
    <w:p w14:paraId="16CC3EDE" w14:textId="77777777" w:rsidR="00195E94" w:rsidRDefault="001B05AD" w:rsidP="00195E94">
      <w:pPr>
        <w:pStyle w:val="ListBullet"/>
        <w:numPr>
          <w:ilvl w:val="0"/>
          <w:numId w:val="0"/>
        </w:numPr>
        <w:ind w:left="216"/>
      </w:pPr>
      <w:r>
        <w:t xml:space="preserve"> </w:t>
      </w:r>
    </w:p>
    <w:p w14:paraId="3494980D" w14:textId="77777777" w:rsidR="00195E94" w:rsidRDefault="001B05AD" w:rsidP="00195E94">
      <w:pPr>
        <w:pStyle w:val="Heading2"/>
      </w:pPr>
      <w:r>
        <w:t xml:space="preserve">Ms. SaMantha jebode </w:t>
      </w:r>
    </w:p>
    <w:p w14:paraId="4399F68D" w14:textId="77777777" w:rsidR="00195E94" w:rsidRDefault="001B05AD" w:rsidP="00195E94">
      <w:pPr>
        <w:pStyle w:val="ListBullet"/>
        <w:numPr>
          <w:ilvl w:val="0"/>
          <w:numId w:val="0"/>
        </w:numPr>
        <w:ind w:left="216"/>
      </w:pPr>
      <w:r>
        <w:t xml:space="preserve">Tellers Service Officer </w:t>
      </w:r>
      <w:r w:rsidR="00195E94">
        <w:t xml:space="preserve">– Scotiabank </w:t>
      </w:r>
    </w:p>
    <w:p w14:paraId="0494522C" w14:textId="77777777" w:rsidR="00195E94" w:rsidRPr="001B29CF" w:rsidRDefault="001B05AD" w:rsidP="00195E94">
      <w:pPr>
        <w:pStyle w:val="ListBullet"/>
        <w:numPr>
          <w:ilvl w:val="0"/>
          <w:numId w:val="0"/>
        </w:numPr>
        <w:ind w:left="216"/>
      </w:pPr>
      <w:r>
        <w:t>868-784-8482</w:t>
      </w:r>
      <w:bookmarkStart w:id="0" w:name="_GoBack"/>
      <w:bookmarkEnd w:id="0"/>
    </w:p>
    <w:sectPr w:rsidR="00195E94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7AC98" w14:textId="77777777" w:rsidR="00B6683D" w:rsidRDefault="00B6683D">
      <w:pPr>
        <w:spacing w:after="0"/>
      </w:pPr>
      <w:r>
        <w:separator/>
      </w:r>
    </w:p>
  </w:endnote>
  <w:endnote w:type="continuationSeparator" w:id="0">
    <w:p w14:paraId="1FA9B217" w14:textId="77777777" w:rsidR="00B6683D" w:rsidRDefault="00B668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205D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05A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13C80" w14:textId="77777777" w:rsidR="00B6683D" w:rsidRDefault="00B6683D">
      <w:pPr>
        <w:spacing w:after="0"/>
      </w:pPr>
      <w:r>
        <w:separator/>
      </w:r>
    </w:p>
  </w:footnote>
  <w:footnote w:type="continuationSeparator" w:id="0">
    <w:p w14:paraId="55790ED0" w14:textId="77777777" w:rsidR="00B6683D" w:rsidRDefault="00B668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774"/>
    <w:rsid w:val="000A4F59"/>
    <w:rsid w:val="0010235C"/>
    <w:rsid w:val="00141A4C"/>
    <w:rsid w:val="00195E94"/>
    <w:rsid w:val="001B05AD"/>
    <w:rsid w:val="001B29CF"/>
    <w:rsid w:val="0028220F"/>
    <w:rsid w:val="00333774"/>
    <w:rsid w:val="00356C14"/>
    <w:rsid w:val="00607B0E"/>
    <w:rsid w:val="00617B26"/>
    <w:rsid w:val="006270A9"/>
    <w:rsid w:val="00675956"/>
    <w:rsid w:val="00681034"/>
    <w:rsid w:val="00816216"/>
    <w:rsid w:val="0087734B"/>
    <w:rsid w:val="009D5933"/>
    <w:rsid w:val="00A471F9"/>
    <w:rsid w:val="00B6683D"/>
    <w:rsid w:val="00BD768D"/>
    <w:rsid w:val="00C61F8E"/>
    <w:rsid w:val="00C97521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9E6ECE"/>
  <w15:chartTrackingRefBased/>
  <w15:docId w15:val="{45C7B81C-A70D-4924-8380-7447EAAF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eJ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07073C9E9434CBCB7579E4168D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420D-F47B-4C52-8C4B-D0E02B5FD86D}"/>
      </w:docPartPr>
      <w:docPartBody>
        <w:p w:rsidR="00EE5E9C" w:rsidRDefault="00BC2235">
          <w:pPr>
            <w:pStyle w:val="B2F07073C9E9434CBCB7579E4168D40D"/>
          </w:pPr>
          <w:r>
            <w:t>Objective</w:t>
          </w:r>
        </w:p>
      </w:docPartBody>
    </w:docPart>
    <w:docPart>
      <w:docPartPr>
        <w:name w:val="2E8FA475257D42C881BB744EA0963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0D214-D119-4080-B32C-B1F1841E8816}"/>
      </w:docPartPr>
      <w:docPartBody>
        <w:p w:rsidR="00EE5E9C" w:rsidRDefault="00BC2235">
          <w:pPr>
            <w:pStyle w:val="2E8FA475257D42C881BB744EA0963902"/>
          </w:pPr>
          <w:r>
            <w:t>Education</w:t>
          </w:r>
        </w:p>
      </w:docPartBody>
    </w:docPart>
    <w:docPart>
      <w:docPartPr>
        <w:name w:val="20D77DF0E1E240BB8035D7992A988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47431-1676-4DBA-8236-4A9A72AFE456}"/>
      </w:docPartPr>
      <w:docPartBody>
        <w:p w:rsidR="00EE5E9C" w:rsidRDefault="00BC2235">
          <w:pPr>
            <w:pStyle w:val="20D77DF0E1E240BB8035D7992A988BC3"/>
          </w:pPr>
          <w:r>
            <w:t>Skills &amp; Abilities</w:t>
          </w:r>
        </w:p>
      </w:docPartBody>
    </w:docPart>
    <w:docPart>
      <w:docPartPr>
        <w:name w:val="A0745BBF1BEB4D4C8F9CEB7EC2A1D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F38D-1E62-448C-9915-706F9A1DA457}"/>
      </w:docPartPr>
      <w:docPartBody>
        <w:p w:rsidR="00EE5E9C" w:rsidRDefault="00BC2235">
          <w:pPr>
            <w:pStyle w:val="A0745BBF1BEB4D4C8F9CEB7EC2A1D744"/>
          </w:pPr>
          <w:r>
            <w:t>Leadership</w:t>
          </w:r>
        </w:p>
      </w:docPartBody>
    </w:docPart>
    <w:docPart>
      <w:docPartPr>
        <w:name w:val="F17AE05ECFE0497798FAD90C0118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CBBC1-AD4D-49CA-A147-AF34B6C8F11A}"/>
      </w:docPartPr>
      <w:docPartBody>
        <w:p w:rsidR="00EE5E9C" w:rsidRDefault="00BC2235">
          <w:pPr>
            <w:pStyle w:val="F17AE05ECFE0497798FAD90C0118DD3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235"/>
    <w:rsid w:val="00B779BE"/>
    <w:rsid w:val="00BC2235"/>
    <w:rsid w:val="00E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DB43948AB34677A372FA321F457771">
    <w:name w:val="DADB43948AB34677A372FA321F457771"/>
  </w:style>
  <w:style w:type="paragraph" w:customStyle="1" w:styleId="A39DBF0206E5487D8E22379C2F49F302">
    <w:name w:val="A39DBF0206E5487D8E22379C2F49F302"/>
  </w:style>
  <w:style w:type="paragraph" w:customStyle="1" w:styleId="D266FD8DA7954F88BEDBF88EF6D94333">
    <w:name w:val="D266FD8DA7954F88BEDBF88EF6D94333"/>
  </w:style>
  <w:style w:type="paragraph" w:customStyle="1" w:styleId="7B6EED53DD114ED39D5BFC9C761809F2">
    <w:name w:val="7B6EED53DD114ED39D5BFC9C761809F2"/>
  </w:style>
  <w:style w:type="paragraph" w:customStyle="1" w:styleId="B2F07073C9E9434CBCB7579E4168D40D">
    <w:name w:val="B2F07073C9E9434CBCB7579E4168D40D"/>
  </w:style>
  <w:style w:type="paragraph" w:customStyle="1" w:styleId="0784D34A19744376AC4225E2D03B6E2E">
    <w:name w:val="0784D34A19744376AC4225E2D03B6E2E"/>
  </w:style>
  <w:style w:type="paragraph" w:customStyle="1" w:styleId="2E8FA475257D42C881BB744EA0963902">
    <w:name w:val="2E8FA475257D42C881BB744EA0963902"/>
  </w:style>
  <w:style w:type="paragraph" w:customStyle="1" w:styleId="E890A09F994043E1939DA4ADEA93F7A0">
    <w:name w:val="E890A09F994043E1939DA4ADEA93F7A0"/>
  </w:style>
  <w:style w:type="paragraph" w:customStyle="1" w:styleId="CCD8426B07124F7097C721272856367D">
    <w:name w:val="CCD8426B07124F7097C721272856367D"/>
  </w:style>
  <w:style w:type="paragraph" w:customStyle="1" w:styleId="7E49AD829E2A45438F5C4FCBF51A2DAF">
    <w:name w:val="7E49AD829E2A45438F5C4FCBF51A2DAF"/>
  </w:style>
  <w:style w:type="paragraph" w:customStyle="1" w:styleId="C3F8F583E1AA47C0B76E96B10570D474">
    <w:name w:val="C3F8F583E1AA47C0B76E96B10570D474"/>
  </w:style>
  <w:style w:type="paragraph" w:customStyle="1" w:styleId="D298E33720AC4212A1D29B436F7F337F">
    <w:name w:val="D298E33720AC4212A1D29B436F7F337F"/>
  </w:style>
  <w:style w:type="paragraph" w:customStyle="1" w:styleId="6A270542711E4CDE9C371B8DB3254E6F">
    <w:name w:val="6A270542711E4CDE9C371B8DB3254E6F"/>
  </w:style>
  <w:style w:type="paragraph" w:customStyle="1" w:styleId="E6562C7A629D4A9B89A91FDE642D019E">
    <w:name w:val="E6562C7A629D4A9B89A91FDE642D019E"/>
  </w:style>
  <w:style w:type="paragraph" w:customStyle="1" w:styleId="F01D19DEB271419AA1AD15B4133E6866">
    <w:name w:val="F01D19DEB271419AA1AD15B4133E6866"/>
  </w:style>
  <w:style w:type="paragraph" w:customStyle="1" w:styleId="20D77DF0E1E240BB8035D7992A988BC3">
    <w:name w:val="20D77DF0E1E240BB8035D7992A988BC3"/>
  </w:style>
  <w:style w:type="paragraph" w:customStyle="1" w:styleId="230542036CA7409AAC3ED83E9ABD6C34">
    <w:name w:val="230542036CA7409AAC3ED83E9ABD6C34"/>
  </w:style>
  <w:style w:type="paragraph" w:customStyle="1" w:styleId="D39A50C8CDE04148B98781E7390968CD">
    <w:name w:val="D39A50C8CDE04148B98781E7390968CD"/>
  </w:style>
  <w:style w:type="paragraph" w:customStyle="1" w:styleId="AF3C464F15F7462FA4215ABF2F06353B">
    <w:name w:val="AF3C464F15F7462FA4215ABF2F06353B"/>
  </w:style>
  <w:style w:type="paragraph" w:customStyle="1" w:styleId="3893300499A04EA6969D4E92F1874A75">
    <w:name w:val="3893300499A04EA6969D4E92F1874A75"/>
  </w:style>
  <w:style w:type="paragraph" w:customStyle="1" w:styleId="8D3D0F250B534CC596B6325CD7AD6935">
    <w:name w:val="8D3D0F250B534CC596B6325CD7AD6935"/>
  </w:style>
  <w:style w:type="paragraph" w:customStyle="1" w:styleId="DFE5F8DE2A174098A198ED9B530A25CC">
    <w:name w:val="DFE5F8DE2A174098A198ED9B530A25CC"/>
  </w:style>
  <w:style w:type="paragraph" w:customStyle="1" w:styleId="A0745BBF1BEB4D4C8F9CEB7EC2A1D744">
    <w:name w:val="A0745BBF1BEB4D4C8F9CEB7EC2A1D744"/>
  </w:style>
  <w:style w:type="paragraph" w:customStyle="1" w:styleId="DEB60AE287724926B1B2A5984CAEF058">
    <w:name w:val="DEB60AE287724926B1B2A5984CAEF058"/>
  </w:style>
  <w:style w:type="paragraph" w:customStyle="1" w:styleId="F17AE05ECFE0497798FAD90C0118DD3C">
    <w:name w:val="F17AE05ECFE0497798FAD90C0118DD3C"/>
  </w:style>
  <w:style w:type="paragraph" w:customStyle="1" w:styleId="4AE0F14B02EF4396BEED83CBE78C64C7">
    <w:name w:val="4AE0F14B02EF4396BEED83CBE78C64C7"/>
  </w:style>
  <w:style w:type="paragraph" w:customStyle="1" w:styleId="6CE028F04BB949E5991CFD08A0BC14C3">
    <w:name w:val="6CE028F04BB949E5991CFD08A0BC14C3"/>
  </w:style>
  <w:style w:type="paragraph" w:customStyle="1" w:styleId="28DA835205E845F2A45538F8B0C88F2A">
    <w:name w:val="28DA835205E845F2A45538F8B0C88F2A"/>
  </w:style>
  <w:style w:type="paragraph" w:customStyle="1" w:styleId="8500B9C26E6047C5A4659CC259CC563F">
    <w:name w:val="8500B9C26E6047C5A4659CC259CC563F"/>
  </w:style>
  <w:style w:type="paragraph" w:customStyle="1" w:styleId="466A2BE2A7804679B6E678DF4D08996E">
    <w:name w:val="466A2BE2A7804679B6E678DF4D08996E"/>
  </w:style>
  <w:style w:type="paragraph" w:customStyle="1" w:styleId="F2745F1CFE4C47279A4B53CCD53F98F2">
    <w:name w:val="F2745F1CFE4C47279A4B53CCD53F98F2"/>
  </w:style>
  <w:style w:type="paragraph" w:customStyle="1" w:styleId="B733B84291CC453488154A880C52982F">
    <w:name w:val="B733B84291CC453488154A880C52982F"/>
  </w:style>
  <w:style w:type="paragraph" w:customStyle="1" w:styleId="63FDA8D39AC44A5DB6298C9C7F033047">
    <w:name w:val="63FDA8D39AC44A5DB6298C9C7F0330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E30B-6FE2-B64B-8566-164019E24E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KristieJ</dc:creator>
  <cp:keywords/>
  <cp:lastModifiedBy>Kristie Mohammed</cp:lastModifiedBy>
  <cp:revision>3</cp:revision>
  <dcterms:created xsi:type="dcterms:W3CDTF">2017-08-17T04:45:00Z</dcterms:created>
  <dcterms:modified xsi:type="dcterms:W3CDTF">2018-01-03T23:58:00Z</dcterms:modified>
  <cp:version/>
</cp:coreProperties>
</file>