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E9F6117F68954BB38A7DD14ED8D7AAC4"/>
        </w:placeholder>
        <w:docPartList>
          <w:docPartGallery w:val="Quick Parts"/>
          <w:docPartCategory w:val=" Resume Name"/>
        </w:docPartList>
      </w:sdtPr>
      <w:sdtEndPr>
        <w:rPr>
          <w:sz w:val="24"/>
          <w:szCs w:val="24"/>
        </w:rPr>
      </w:sdtEndPr>
      <w:sdtContent>
        <w:p w:rsidR="00D85DC0" w:rsidRPr="008909E4" w:rsidRDefault="003473C9" w:rsidP="00545B1E">
          <w:pPr>
            <w:pStyle w:val="Title"/>
            <w:jc w:val="center"/>
            <w:rPr>
              <w:rFonts w:ascii="Gabriola" w:hAnsi="Gabriola" w:cs="Times New Roman"/>
              <w:color w:val="0000FF"/>
              <w:sz w:val="56"/>
              <w:szCs w:val="56"/>
              <w:u w:val="single"/>
            </w:rPr>
          </w:pPr>
          <w:sdt>
            <w:sdtPr>
              <w:rPr>
                <w:rFonts w:ascii="Gabriola" w:hAnsi="Gabriola" w:cs="Times New Roman"/>
                <w:color w:val="0000FF"/>
                <w:sz w:val="56"/>
                <w:szCs w:val="56"/>
                <w:u w:val="single"/>
              </w:rPr>
              <w:alias w:val="Author"/>
              <w:tag w:val=""/>
              <w:id w:val="1823003119"/>
              <w:placeholder>
                <w:docPart w:val="022371B62BED4B4EB11557383522865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545B1E" w:rsidRPr="008909E4">
                <w:rPr>
                  <w:rFonts w:ascii="Gabriola" w:hAnsi="Gabriola" w:cs="Times New Roman"/>
                  <w:color w:val="0000FF"/>
                  <w:sz w:val="56"/>
                  <w:szCs w:val="56"/>
                  <w:u w:val="single"/>
                  <w:lang w:val="en-TT"/>
                </w:rPr>
                <w:t>KHADIJA RHONDA beharrysingh</w:t>
              </w:r>
            </w:sdtContent>
          </w:sdt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E-mail Address"/>
            <w:tag w:val=""/>
            <w:id w:val="527535243"/>
            <w:placeholder>
              <w:docPart w:val="4DAAA875BFC743A9843841AFA9AF5D55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D85DC0" w:rsidRPr="00E860E5" w:rsidRDefault="00545B1E" w:rsidP="00545B1E">
              <w:pPr>
                <w:pStyle w:val="NoSpacing"/>
                <w:jc w:val="center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E860E5">
                <w:rPr>
                  <w:rFonts w:ascii="Times New Roman" w:hAnsi="Times New Roman" w:cs="Times New Roman"/>
                  <w:sz w:val="24"/>
                  <w:szCs w:val="24"/>
                </w:rPr>
                <w:t>kbeharrysingh@yahoo.com</w:t>
              </w:r>
            </w:p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alias w:val="Address"/>
            <w:tag w:val=""/>
            <w:id w:val="539556739"/>
            <w:placeholder>
              <w:docPart w:val="5AF9CBAC67054057967D3FA8EEC3172C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D85DC0" w:rsidRPr="00E860E5" w:rsidRDefault="00545B1E" w:rsidP="00545B1E">
              <w:pPr>
                <w:pStyle w:val="NoSpacing"/>
                <w:jc w:val="center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E860E5">
                <w:rPr>
                  <w:rFonts w:ascii="Times New Roman" w:hAnsi="Times New Roman" w:cs="Times New Roman"/>
                  <w:sz w:val="24"/>
                  <w:szCs w:val="24"/>
                </w:rPr>
                <w:t xml:space="preserve">¼ M/M </w:t>
              </w:r>
              <w:r w:rsidR="00E860E5" w:rsidRPr="00E860E5">
                <w:rPr>
                  <w:rFonts w:ascii="Times New Roman" w:hAnsi="Times New Roman" w:cs="Times New Roman"/>
                  <w:sz w:val="24"/>
                  <w:szCs w:val="24"/>
                </w:rPr>
                <w:t>Manzanilla Road Mayaro</w:t>
              </w:r>
            </w:p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alias w:val="Phone"/>
            <w:tag w:val=""/>
            <w:id w:val="1357783703"/>
            <w:placeholder>
              <w:docPart w:val="FA45F407FC454E05980BB3612C09295B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D85DC0" w:rsidRPr="00E860E5" w:rsidRDefault="00E860E5" w:rsidP="00E860E5">
              <w:pPr>
                <w:pStyle w:val="NoSpacing"/>
                <w:jc w:val="center"/>
                <w:rPr>
                  <w:sz w:val="24"/>
                  <w:szCs w:val="24"/>
                </w:rPr>
              </w:pPr>
              <w:r w:rsidRPr="00E860E5">
                <w:rPr>
                  <w:rFonts w:ascii="Times New Roman" w:hAnsi="Times New Roman" w:cs="Times New Roman"/>
                  <w:sz w:val="24"/>
                  <w:szCs w:val="24"/>
                </w:rPr>
                <w:t>306-9531 / 331-2834 / 630-1292</w:t>
              </w:r>
            </w:p>
          </w:sdtContent>
        </w:sdt>
      </w:sdtContent>
    </w:sdt>
    <w:p w:rsidR="00D85DC0" w:rsidRPr="008909E4" w:rsidRDefault="00AF70D3" w:rsidP="00AE59E6">
      <w:pPr>
        <w:pStyle w:val="SectionHeading"/>
        <w:rPr>
          <w:rStyle w:val="IntenseEmphasis"/>
          <w:rFonts w:ascii="Times New Roman" w:hAnsi="Times New Roman" w:cs="Times New Roman"/>
          <w:b w:val="0"/>
          <w:bCs/>
          <w:i w:val="0"/>
          <w:iCs w:val="0"/>
          <w:color w:val="0000FF"/>
        </w:rPr>
      </w:pPr>
      <w:r w:rsidRPr="008909E4">
        <w:rPr>
          <w:rFonts w:ascii="Times New Roman" w:hAnsi="Times New Roman" w:cs="Times New Roman"/>
          <w:i/>
          <w:color w:val="0000FF"/>
        </w:rPr>
        <w:t>Education</w:t>
      </w:r>
    </w:p>
    <w:p w:rsidR="00AE59E6" w:rsidRPr="00E860E5" w:rsidRDefault="00AE59E6" w:rsidP="00AE59E6">
      <w:pPr>
        <w:rPr>
          <w:rFonts w:ascii="Times New Roman" w:hAnsi="Times New Roman" w:cs="Times New Roman"/>
          <w:sz w:val="24"/>
          <w:szCs w:val="24"/>
        </w:rPr>
      </w:pPr>
      <w:r w:rsidRPr="00E860E5">
        <w:rPr>
          <w:rFonts w:ascii="Times New Roman" w:hAnsi="Times New Roman" w:cs="Times New Roman"/>
          <w:sz w:val="24"/>
          <w:szCs w:val="24"/>
        </w:rPr>
        <w:t>Ortoire R.C School 2001-2008</w:t>
      </w:r>
    </w:p>
    <w:p w:rsidR="00AE59E6" w:rsidRPr="00E860E5" w:rsidRDefault="00AE59E6" w:rsidP="00AE59E6">
      <w:pPr>
        <w:rPr>
          <w:rFonts w:ascii="Times New Roman" w:hAnsi="Times New Roman" w:cs="Times New Roman"/>
          <w:sz w:val="24"/>
          <w:szCs w:val="24"/>
        </w:rPr>
      </w:pPr>
      <w:r w:rsidRPr="00E860E5">
        <w:rPr>
          <w:rFonts w:ascii="Times New Roman" w:hAnsi="Times New Roman" w:cs="Times New Roman"/>
          <w:sz w:val="24"/>
          <w:szCs w:val="24"/>
        </w:rPr>
        <w:t>Mayaro Secondary School 2008-2013</w:t>
      </w:r>
    </w:p>
    <w:p w:rsidR="00D85DC0" w:rsidRPr="00E860E5" w:rsidRDefault="00AE59E6" w:rsidP="00AE59E6">
      <w:pPr>
        <w:rPr>
          <w:rFonts w:ascii="Times New Roman" w:hAnsi="Times New Roman" w:cs="Times New Roman"/>
          <w:sz w:val="24"/>
          <w:szCs w:val="24"/>
        </w:rPr>
      </w:pPr>
      <w:r w:rsidRPr="00E860E5">
        <w:rPr>
          <w:rFonts w:ascii="Times New Roman" w:hAnsi="Times New Roman" w:cs="Times New Roman"/>
          <w:sz w:val="24"/>
          <w:szCs w:val="24"/>
        </w:rPr>
        <w:t>Qualifications Obtained</w:t>
      </w:r>
      <w:r w:rsidR="00E860E5">
        <w:rPr>
          <w:rFonts w:ascii="Times New Roman" w:hAnsi="Times New Roman" w:cs="Times New Roman"/>
          <w:sz w:val="24"/>
          <w:szCs w:val="24"/>
        </w:rPr>
        <w:t>-</w:t>
      </w:r>
    </w:p>
    <w:p w:rsidR="00AE59E6" w:rsidRPr="00E860E5" w:rsidRDefault="00F7736D" w:rsidP="00E860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Language</w:t>
      </w:r>
    </w:p>
    <w:p w:rsidR="00AE59E6" w:rsidRPr="00E860E5" w:rsidRDefault="00F7736D" w:rsidP="00AE59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Literature</w:t>
      </w:r>
    </w:p>
    <w:p w:rsidR="00AE59E6" w:rsidRPr="00E860E5" w:rsidRDefault="00AE59E6" w:rsidP="00AE59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60E5">
        <w:rPr>
          <w:rFonts w:ascii="Times New Roman" w:hAnsi="Times New Roman" w:cs="Times New Roman"/>
          <w:sz w:val="24"/>
          <w:szCs w:val="24"/>
        </w:rPr>
        <w:t>Office Administration</w:t>
      </w:r>
    </w:p>
    <w:p w:rsidR="00AE59E6" w:rsidRPr="00E860E5" w:rsidRDefault="00AE59E6" w:rsidP="00AE59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60E5">
        <w:rPr>
          <w:rFonts w:ascii="Times New Roman" w:hAnsi="Times New Roman" w:cs="Times New Roman"/>
          <w:sz w:val="24"/>
          <w:szCs w:val="24"/>
        </w:rPr>
        <w:t>Principles of Business</w:t>
      </w:r>
    </w:p>
    <w:p w:rsidR="00AE59E6" w:rsidRPr="00E860E5" w:rsidRDefault="00AE59E6" w:rsidP="00AE59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60E5">
        <w:rPr>
          <w:rFonts w:ascii="Times New Roman" w:hAnsi="Times New Roman" w:cs="Times New Roman"/>
          <w:sz w:val="24"/>
          <w:szCs w:val="24"/>
        </w:rPr>
        <w:t>Social Studies</w:t>
      </w:r>
    </w:p>
    <w:p w:rsidR="00AE59E6" w:rsidRPr="00E860E5" w:rsidRDefault="00AE59E6" w:rsidP="00394B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60E5">
        <w:rPr>
          <w:rFonts w:ascii="Times New Roman" w:hAnsi="Times New Roman" w:cs="Times New Roman"/>
          <w:sz w:val="24"/>
          <w:szCs w:val="24"/>
        </w:rPr>
        <w:t xml:space="preserve">Human and Social Biology </w:t>
      </w:r>
    </w:p>
    <w:p w:rsidR="00394BEA" w:rsidRPr="00E860E5" w:rsidRDefault="008909E4" w:rsidP="00394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P</w:t>
      </w:r>
      <w:r w:rsidR="00394BEA" w:rsidRPr="00E860E5">
        <w:rPr>
          <w:rFonts w:ascii="Times New Roman" w:hAnsi="Times New Roman" w:cs="Times New Roman"/>
          <w:sz w:val="24"/>
          <w:szCs w:val="24"/>
        </w:rPr>
        <w:t xml:space="preserve">erusing a BSC in Psychology </w:t>
      </w:r>
    </w:p>
    <w:p w:rsidR="00D85DC0" w:rsidRPr="008909E4" w:rsidRDefault="00AF70D3">
      <w:pPr>
        <w:pStyle w:val="SectionHeading"/>
        <w:rPr>
          <w:rFonts w:ascii="Times New Roman" w:hAnsi="Times New Roman" w:cs="Times New Roman"/>
          <w:i/>
          <w:color w:val="0000FF"/>
        </w:rPr>
      </w:pPr>
      <w:r w:rsidRPr="008909E4">
        <w:rPr>
          <w:rFonts w:ascii="Times New Roman" w:hAnsi="Times New Roman" w:cs="Times New Roman"/>
          <w:i/>
          <w:color w:val="0000FF"/>
        </w:rPr>
        <w:t>Experience</w:t>
      </w:r>
    </w:p>
    <w:p w:rsidR="00D85DC0" w:rsidRPr="00B85BF9" w:rsidRDefault="00394BEA" w:rsidP="00F7736D">
      <w:pPr>
        <w:pStyle w:val="Subsection"/>
        <w:ind w:left="720"/>
        <w:rPr>
          <w:rFonts w:ascii="Times New Roman" w:hAnsi="Times New Roman" w:cs="Times New Roman"/>
          <w:vanish/>
          <w:color w:val="auto"/>
          <w:sz w:val="24"/>
          <w:szCs w:val="24"/>
          <w:specVanish/>
        </w:rPr>
      </w:pPr>
      <w:r w:rsidRPr="00B85BF9">
        <w:rPr>
          <w:rFonts w:ascii="Times New Roman" w:hAnsi="Times New Roman" w:cs="Times New Roman"/>
          <w:color w:val="auto"/>
          <w:sz w:val="24"/>
          <w:szCs w:val="24"/>
        </w:rPr>
        <w:t>Prestige Holding Ltd KFC</w:t>
      </w:r>
    </w:p>
    <w:p w:rsidR="00D85DC0" w:rsidRPr="00B85BF9" w:rsidRDefault="00AF70D3" w:rsidP="00F7736D">
      <w:pPr>
        <w:pStyle w:val="NoSpacing"/>
        <w:ind w:left="720"/>
        <w:rPr>
          <w:rFonts w:ascii="Times New Roman" w:eastAsiaTheme="majorEastAsia" w:hAnsi="Times New Roman" w:cs="Times New Roman"/>
          <w:sz w:val="24"/>
          <w:szCs w:val="24"/>
        </w:rPr>
      </w:pPr>
      <w:r w:rsidRPr="00B85BF9">
        <w:rPr>
          <w:rFonts w:ascii="Times New Roman" w:eastAsiaTheme="majorEastAsia" w:hAnsi="Times New Roman" w:cs="Times New Roman"/>
          <w:sz w:val="24"/>
          <w:szCs w:val="24"/>
        </w:rPr>
        <w:t xml:space="preserve"> | </w:t>
      </w:r>
      <w:r w:rsidR="00394BEA" w:rsidRPr="00B85BF9">
        <w:rPr>
          <w:rFonts w:ascii="Times New Roman" w:eastAsiaTheme="majorEastAsia" w:hAnsi="Times New Roman" w:cs="Times New Roman"/>
          <w:sz w:val="24"/>
          <w:szCs w:val="24"/>
        </w:rPr>
        <w:t>Persad S/Market Pole 3 Guayagaya Mayaro</w:t>
      </w:r>
    </w:p>
    <w:p w:rsidR="00D85DC0" w:rsidRPr="00B85BF9" w:rsidRDefault="00394BEA" w:rsidP="00F7736D">
      <w:pPr>
        <w:ind w:left="720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B85BF9">
        <w:rPr>
          <w:rStyle w:val="IntenseEmphasis"/>
          <w:rFonts w:ascii="Times New Roman" w:hAnsi="Times New Roman" w:cs="Times New Roman"/>
          <w:b w:val="0"/>
          <w:i w:val="0"/>
          <w:color w:val="auto"/>
          <w:sz w:val="24"/>
          <w:szCs w:val="24"/>
        </w:rPr>
        <w:t>Customer service worker</w:t>
      </w:r>
      <w:r w:rsidR="00AF70D3" w:rsidRPr="00B85BF9">
        <w:rPr>
          <w:rStyle w:val="IntenseEmphasis"/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 </w:t>
      </w:r>
      <w:r w:rsidRPr="00B85BF9">
        <w:rPr>
          <w:rStyle w:val="Emphasis"/>
          <w:rFonts w:ascii="Times New Roman" w:hAnsi="Times New Roman" w:cs="Times New Roman"/>
          <w:i w:val="0"/>
          <w:sz w:val="24"/>
          <w:szCs w:val="24"/>
        </w:rPr>
        <w:t>07-July-2014</w:t>
      </w:r>
      <w:r w:rsidR="00AF70D3" w:rsidRPr="00B85BF9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– </w:t>
      </w:r>
      <w:r w:rsidRPr="00B85BF9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Currently </w:t>
      </w:r>
    </w:p>
    <w:p w:rsidR="00D85DC0" w:rsidRPr="008909E4" w:rsidRDefault="00394BEA">
      <w:pPr>
        <w:pStyle w:val="SectionHeading"/>
        <w:rPr>
          <w:rFonts w:ascii="Times New Roman" w:hAnsi="Times New Roman" w:cs="Times New Roman"/>
          <w:i/>
          <w:color w:val="0000FF"/>
        </w:rPr>
      </w:pPr>
      <w:r w:rsidRPr="008909E4">
        <w:rPr>
          <w:rFonts w:ascii="Times New Roman" w:hAnsi="Times New Roman" w:cs="Times New Roman"/>
          <w:i/>
          <w:color w:val="0000FF"/>
        </w:rPr>
        <w:t>Training</w:t>
      </w:r>
    </w:p>
    <w:p w:rsidR="00D85DC0" w:rsidRPr="00E860E5" w:rsidRDefault="00394BEA" w:rsidP="00394B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860E5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B85BF9" w:rsidRPr="00E860E5">
        <w:rPr>
          <w:rFonts w:ascii="Times New Roman" w:hAnsi="Times New Roman" w:cs="Times New Roman"/>
          <w:sz w:val="24"/>
          <w:szCs w:val="24"/>
        </w:rPr>
        <w:t>Technology</w:t>
      </w:r>
      <w:r w:rsidR="00827E32" w:rsidRPr="00E860E5">
        <w:rPr>
          <w:rFonts w:ascii="Times New Roman" w:hAnsi="Times New Roman" w:cs="Times New Roman"/>
          <w:sz w:val="24"/>
          <w:szCs w:val="24"/>
        </w:rPr>
        <w:t xml:space="preserve"> Computer Literacy 2005</w:t>
      </w:r>
    </w:p>
    <w:p w:rsidR="00827E32" w:rsidRPr="00E860E5" w:rsidRDefault="00827E32" w:rsidP="00394B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860E5">
        <w:rPr>
          <w:rFonts w:ascii="Times New Roman" w:hAnsi="Times New Roman" w:cs="Times New Roman"/>
          <w:sz w:val="24"/>
          <w:szCs w:val="24"/>
        </w:rPr>
        <w:t>Youth Sport Camp Netball 2009</w:t>
      </w:r>
      <w:r w:rsidR="00B85BF9">
        <w:rPr>
          <w:rFonts w:ascii="Times New Roman" w:hAnsi="Times New Roman" w:cs="Times New Roman"/>
          <w:sz w:val="24"/>
          <w:szCs w:val="24"/>
        </w:rPr>
        <w:t xml:space="preserve"> </w:t>
      </w:r>
      <w:r w:rsidRPr="00E860E5">
        <w:rPr>
          <w:rFonts w:ascii="Times New Roman" w:hAnsi="Times New Roman" w:cs="Times New Roman"/>
          <w:sz w:val="24"/>
          <w:szCs w:val="24"/>
        </w:rPr>
        <w:t>-</w:t>
      </w:r>
      <w:r w:rsidR="00B85BF9">
        <w:rPr>
          <w:rFonts w:ascii="Times New Roman" w:hAnsi="Times New Roman" w:cs="Times New Roman"/>
          <w:sz w:val="24"/>
          <w:szCs w:val="24"/>
        </w:rPr>
        <w:t xml:space="preserve"> </w:t>
      </w:r>
      <w:r w:rsidRPr="00E860E5">
        <w:rPr>
          <w:rFonts w:ascii="Times New Roman" w:hAnsi="Times New Roman" w:cs="Times New Roman"/>
          <w:sz w:val="24"/>
          <w:szCs w:val="24"/>
        </w:rPr>
        <w:t>2010</w:t>
      </w:r>
    </w:p>
    <w:p w:rsidR="00827E32" w:rsidRPr="00E860E5" w:rsidRDefault="00827E32" w:rsidP="00394B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860E5">
        <w:rPr>
          <w:rFonts w:ascii="Times New Roman" w:hAnsi="Times New Roman" w:cs="Times New Roman"/>
          <w:sz w:val="24"/>
          <w:szCs w:val="24"/>
        </w:rPr>
        <w:t xml:space="preserve">Adult CPR for Lay </w:t>
      </w:r>
      <w:r w:rsidR="00B85BF9" w:rsidRPr="00E860E5">
        <w:rPr>
          <w:rFonts w:ascii="Times New Roman" w:hAnsi="Times New Roman" w:cs="Times New Roman"/>
          <w:sz w:val="24"/>
          <w:szCs w:val="24"/>
        </w:rPr>
        <w:t>Rescuers</w:t>
      </w:r>
      <w:r w:rsidRPr="00E860E5">
        <w:rPr>
          <w:rFonts w:ascii="Times New Roman" w:hAnsi="Times New Roman" w:cs="Times New Roman"/>
          <w:sz w:val="24"/>
          <w:szCs w:val="24"/>
        </w:rPr>
        <w:t xml:space="preserve"> 4</w:t>
      </w:r>
      <w:r w:rsidRPr="00E860E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860E5">
        <w:rPr>
          <w:rFonts w:ascii="Times New Roman" w:hAnsi="Times New Roman" w:cs="Times New Roman"/>
          <w:sz w:val="24"/>
          <w:szCs w:val="24"/>
        </w:rPr>
        <w:t xml:space="preserve"> July 2011</w:t>
      </w:r>
    </w:p>
    <w:p w:rsidR="00F7736D" w:rsidRPr="008909E4" w:rsidRDefault="00B85BF9" w:rsidP="008909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860E5">
        <w:rPr>
          <w:rFonts w:ascii="Times New Roman" w:hAnsi="Times New Roman" w:cs="Times New Roman"/>
          <w:sz w:val="24"/>
          <w:szCs w:val="24"/>
        </w:rPr>
        <w:t>Entrepreneurship</w:t>
      </w:r>
      <w:r w:rsidR="00827E32" w:rsidRPr="00E860E5">
        <w:rPr>
          <w:rFonts w:ascii="Times New Roman" w:hAnsi="Times New Roman" w:cs="Times New Roman"/>
          <w:sz w:val="24"/>
          <w:szCs w:val="24"/>
        </w:rPr>
        <w:t xml:space="preserve"> Training January 22</w:t>
      </w:r>
      <w:r w:rsidR="00827E32" w:rsidRPr="00E860E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827E32" w:rsidRPr="00E860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827E32" w:rsidRPr="00E860E5">
        <w:rPr>
          <w:rFonts w:ascii="Times New Roman" w:hAnsi="Times New Roman" w:cs="Times New Roman"/>
          <w:sz w:val="24"/>
          <w:szCs w:val="24"/>
        </w:rPr>
        <w:t xml:space="preserve"> March 11</w:t>
      </w:r>
      <w:r w:rsidR="00827E32" w:rsidRPr="00E860E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27E32" w:rsidRPr="00E860E5"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D85DC0" w:rsidRPr="008909E4" w:rsidRDefault="00F7736D">
      <w:pPr>
        <w:spacing w:line="276" w:lineRule="auto"/>
        <w:rPr>
          <w:rFonts w:ascii="Times New Roman" w:hAnsi="Times New Roman" w:cs="Times New Roman"/>
          <w:i/>
          <w:color w:val="0000FF"/>
          <w:sz w:val="28"/>
          <w:szCs w:val="28"/>
        </w:rPr>
      </w:pPr>
      <w:r w:rsidRPr="008909E4">
        <w:rPr>
          <w:rFonts w:ascii="Times New Roman" w:hAnsi="Times New Roman" w:cs="Times New Roman"/>
          <w:i/>
          <w:color w:val="0000FF"/>
          <w:sz w:val="28"/>
          <w:szCs w:val="28"/>
        </w:rPr>
        <w:t>R</w:t>
      </w:r>
      <w:r w:rsidR="00B85BF9" w:rsidRPr="008909E4">
        <w:rPr>
          <w:rFonts w:ascii="Times New Roman" w:hAnsi="Times New Roman" w:cs="Times New Roman"/>
          <w:i/>
          <w:color w:val="0000FF"/>
          <w:sz w:val="28"/>
          <w:szCs w:val="28"/>
        </w:rPr>
        <w:t>EFERNCES</w:t>
      </w:r>
    </w:p>
    <w:p w:rsidR="00827E32" w:rsidRPr="00B85BF9" w:rsidRDefault="00827E32" w:rsidP="00F7736D">
      <w:pPr>
        <w:pStyle w:val="ListParagraph"/>
        <w:numPr>
          <w:ilvl w:val="0"/>
          <w:numId w:val="8"/>
        </w:numPr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85BF9">
        <w:rPr>
          <w:rFonts w:ascii="Times New Roman" w:hAnsi="Times New Roman" w:cs="Times New Roman"/>
          <w:sz w:val="24"/>
          <w:szCs w:val="24"/>
        </w:rPr>
        <w:t>Jane Santlal</w:t>
      </w:r>
      <w:r w:rsidR="00B85BF9">
        <w:rPr>
          <w:rFonts w:ascii="Times New Roman" w:hAnsi="Times New Roman" w:cs="Times New Roman"/>
          <w:sz w:val="24"/>
          <w:szCs w:val="24"/>
        </w:rPr>
        <w:t xml:space="preserve"> ,</w:t>
      </w:r>
      <w:r w:rsidRPr="00B85BF9">
        <w:rPr>
          <w:rFonts w:ascii="Times New Roman" w:hAnsi="Times New Roman" w:cs="Times New Roman"/>
          <w:sz w:val="24"/>
          <w:szCs w:val="24"/>
        </w:rPr>
        <w:t>Teacher at Mayaro Secondary School</w:t>
      </w:r>
    </w:p>
    <w:p w:rsidR="00827E32" w:rsidRPr="00E860E5" w:rsidRDefault="0010596E" w:rsidP="00F7736D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bookmarkStart w:id="0" w:name="_GoBack"/>
      <w:bookmarkEnd w:id="0"/>
      <w:r w:rsidR="00827E32" w:rsidRPr="00E860E5">
        <w:rPr>
          <w:rFonts w:ascii="Times New Roman" w:hAnsi="Times New Roman" w:cs="Times New Roman"/>
          <w:sz w:val="24"/>
          <w:szCs w:val="24"/>
        </w:rPr>
        <w:t>688-6613</w:t>
      </w:r>
    </w:p>
    <w:p w:rsidR="00827E32" w:rsidRPr="00E860E5" w:rsidRDefault="00B85BF9" w:rsidP="00F7736D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F7736D">
        <w:rPr>
          <w:rFonts w:ascii="Times New Roman" w:hAnsi="Times New Roman" w:cs="Times New Roman"/>
          <w:sz w:val="24"/>
          <w:szCs w:val="24"/>
        </w:rPr>
        <w:t xml:space="preserve">  </w:t>
      </w:r>
      <w:r w:rsidR="00264D9E" w:rsidRPr="00E860E5">
        <w:rPr>
          <w:rFonts w:ascii="Times New Roman" w:hAnsi="Times New Roman" w:cs="Times New Roman"/>
          <w:sz w:val="24"/>
          <w:szCs w:val="24"/>
        </w:rPr>
        <w:t>#28 Paradise Lane Tunapuna Road South Guanapo</w:t>
      </w:r>
    </w:p>
    <w:p w:rsidR="00BC31F9" w:rsidRPr="00B85BF9" w:rsidRDefault="00BC31F9" w:rsidP="00F7736D">
      <w:pPr>
        <w:pStyle w:val="ListParagraph"/>
        <w:numPr>
          <w:ilvl w:val="0"/>
          <w:numId w:val="8"/>
        </w:numPr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85BF9">
        <w:rPr>
          <w:rFonts w:ascii="Times New Roman" w:hAnsi="Times New Roman" w:cs="Times New Roman"/>
          <w:sz w:val="24"/>
          <w:szCs w:val="24"/>
        </w:rPr>
        <w:t>Giselle Guy-</w:t>
      </w:r>
      <w:r w:rsidR="00B85BF9" w:rsidRPr="00B85BF9">
        <w:rPr>
          <w:rFonts w:ascii="Times New Roman" w:hAnsi="Times New Roman" w:cs="Times New Roman"/>
          <w:sz w:val="24"/>
          <w:szCs w:val="24"/>
        </w:rPr>
        <w:t>Franklyn</w:t>
      </w:r>
      <w:r w:rsidR="00B85BF9">
        <w:rPr>
          <w:rFonts w:ascii="Times New Roman" w:hAnsi="Times New Roman" w:cs="Times New Roman"/>
          <w:sz w:val="24"/>
          <w:szCs w:val="24"/>
        </w:rPr>
        <w:t>,</w:t>
      </w:r>
      <w:r w:rsidR="00B85BF9" w:rsidRPr="00B85BF9">
        <w:rPr>
          <w:rFonts w:ascii="Times New Roman" w:hAnsi="Times New Roman" w:cs="Times New Roman"/>
          <w:sz w:val="24"/>
          <w:szCs w:val="24"/>
        </w:rPr>
        <w:t xml:space="preserve"> Supervisor</w:t>
      </w:r>
      <w:r w:rsidRPr="00B85BF9">
        <w:rPr>
          <w:rFonts w:ascii="Times New Roman" w:hAnsi="Times New Roman" w:cs="Times New Roman"/>
          <w:sz w:val="24"/>
          <w:szCs w:val="24"/>
        </w:rPr>
        <w:t xml:space="preserve"> at KFC Mayaro</w:t>
      </w:r>
    </w:p>
    <w:p w:rsidR="00BC31F9" w:rsidRPr="00E860E5" w:rsidRDefault="00B85BF9" w:rsidP="00F7736D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C31F9" w:rsidRPr="00E860E5">
        <w:rPr>
          <w:rFonts w:ascii="Times New Roman" w:hAnsi="Times New Roman" w:cs="Times New Roman"/>
          <w:sz w:val="24"/>
          <w:szCs w:val="24"/>
        </w:rPr>
        <w:t xml:space="preserve">750 </w:t>
      </w:r>
      <w:r w:rsidR="00E860E5" w:rsidRPr="00E860E5">
        <w:rPr>
          <w:rFonts w:ascii="Times New Roman" w:hAnsi="Times New Roman" w:cs="Times New Roman"/>
          <w:sz w:val="24"/>
          <w:szCs w:val="24"/>
        </w:rPr>
        <w:t>-</w:t>
      </w:r>
      <w:r w:rsidR="00BC31F9" w:rsidRPr="00E860E5">
        <w:rPr>
          <w:rFonts w:ascii="Times New Roman" w:hAnsi="Times New Roman" w:cs="Times New Roman"/>
          <w:sz w:val="24"/>
          <w:szCs w:val="24"/>
        </w:rPr>
        <w:t xml:space="preserve"> 7447 /331</w:t>
      </w:r>
      <w:r w:rsidR="00E860E5" w:rsidRPr="00E860E5">
        <w:rPr>
          <w:rFonts w:ascii="Times New Roman" w:hAnsi="Times New Roman" w:cs="Times New Roman"/>
          <w:sz w:val="24"/>
          <w:szCs w:val="24"/>
        </w:rPr>
        <w:t xml:space="preserve"> </w:t>
      </w:r>
      <w:r w:rsidR="00BC31F9" w:rsidRPr="00E860E5">
        <w:rPr>
          <w:rFonts w:ascii="Times New Roman" w:hAnsi="Times New Roman" w:cs="Times New Roman"/>
          <w:sz w:val="24"/>
          <w:szCs w:val="24"/>
        </w:rPr>
        <w:t>- 6180</w:t>
      </w:r>
    </w:p>
    <w:p w:rsidR="00BC31F9" w:rsidRPr="00E860E5" w:rsidRDefault="00B85BF9" w:rsidP="00F7736D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="00BC31F9" w:rsidRPr="00E860E5">
        <w:rPr>
          <w:rFonts w:ascii="Times New Roman" w:hAnsi="Times New Roman" w:cs="Times New Roman"/>
          <w:sz w:val="24"/>
          <w:szCs w:val="24"/>
        </w:rPr>
        <w:t xml:space="preserve">Bristol </w:t>
      </w:r>
      <w:r>
        <w:rPr>
          <w:rFonts w:ascii="Times New Roman" w:hAnsi="Times New Roman" w:cs="Times New Roman"/>
          <w:sz w:val="24"/>
          <w:szCs w:val="24"/>
        </w:rPr>
        <w:t>Village Mayaro</w:t>
      </w:r>
    </w:p>
    <w:p w:rsidR="00BC31F9" w:rsidRPr="00B85BF9" w:rsidRDefault="00BC31F9" w:rsidP="00F7736D">
      <w:pPr>
        <w:pStyle w:val="ListParagraph"/>
        <w:numPr>
          <w:ilvl w:val="0"/>
          <w:numId w:val="8"/>
        </w:numPr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85BF9">
        <w:rPr>
          <w:rFonts w:ascii="Times New Roman" w:hAnsi="Times New Roman" w:cs="Times New Roman"/>
          <w:sz w:val="24"/>
          <w:szCs w:val="24"/>
        </w:rPr>
        <w:t xml:space="preserve">Diko </w:t>
      </w:r>
      <w:r w:rsidR="00B85BF9" w:rsidRPr="00B85BF9">
        <w:rPr>
          <w:rFonts w:ascii="Times New Roman" w:hAnsi="Times New Roman" w:cs="Times New Roman"/>
          <w:sz w:val="24"/>
          <w:szCs w:val="24"/>
        </w:rPr>
        <w:t>Alexander</w:t>
      </w:r>
      <w:r w:rsidR="00B85BF9">
        <w:rPr>
          <w:rFonts w:ascii="Times New Roman" w:hAnsi="Times New Roman" w:cs="Times New Roman"/>
          <w:sz w:val="24"/>
          <w:szCs w:val="24"/>
        </w:rPr>
        <w:t>,</w:t>
      </w:r>
      <w:r w:rsidR="00B85BF9" w:rsidRPr="00B85BF9">
        <w:rPr>
          <w:rFonts w:ascii="Times New Roman" w:hAnsi="Times New Roman" w:cs="Times New Roman"/>
          <w:sz w:val="24"/>
          <w:szCs w:val="24"/>
        </w:rPr>
        <w:t xml:space="preserve"> Kreekon</w:t>
      </w:r>
      <w:r w:rsidRPr="00B85BF9">
        <w:rPr>
          <w:rFonts w:ascii="Times New Roman" w:hAnsi="Times New Roman" w:cs="Times New Roman"/>
          <w:sz w:val="24"/>
          <w:szCs w:val="24"/>
        </w:rPr>
        <w:t xml:space="preserve"> General Contracting</w:t>
      </w:r>
      <w:r w:rsidR="00E860E5" w:rsidRPr="00B85BF9">
        <w:rPr>
          <w:rFonts w:ascii="Times New Roman" w:hAnsi="Times New Roman" w:cs="Times New Roman"/>
          <w:sz w:val="24"/>
          <w:szCs w:val="24"/>
        </w:rPr>
        <w:t xml:space="preserve"> Ltd.</w:t>
      </w:r>
    </w:p>
    <w:p w:rsidR="00E860E5" w:rsidRPr="00E860E5" w:rsidRDefault="00B85BF9" w:rsidP="00F7736D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7736D">
        <w:rPr>
          <w:rFonts w:ascii="Times New Roman" w:hAnsi="Times New Roman" w:cs="Times New Roman"/>
          <w:sz w:val="24"/>
          <w:szCs w:val="24"/>
        </w:rPr>
        <w:t xml:space="preserve"> </w:t>
      </w:r>
      <w:r w:rsidR="00E860E5" w:rsidRPr="00E860E5">
        <w:rPr>
          <w:rFonts w:ascii="Times New Roman" w:hAnsi="Times New Roman" w:cs="Times New Roman"/>
          <w:sz w:val="24"/>
          <w:szCs w:val="24"/>
        </w:rPr>
        <w:t>334 – 7400</w:t>
      </w:r>
    </w:p>
    <w:p w:rsidR="00287047" w:rsidRDefault="00B85BF9" w:rsidP="00F7736D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F7736D">
        <w:rPr>
          <w:rFonts w:ascii="Times New Roman" w:hAnsi="Times New Roman" w:cs="Times New Roman"/>
          <w:sz w:val="24"/>
          <w:szCs w:val="24"/>
        </w:rPr>
        <w:t xml:space="preserve">   11 ½ M/M Guayaguayare</w:t>
      </w:r>
      <w:r w:rsidR="00E860E5" w:rsidRPr="00E860E5">
        <w:rPr>
          <w:rFonts w:ascii="Times New Roman" w:hAnsi="Times New Roman" w:cs="Times New Roman"/>
          <w:sz w:val="24"/>
          <w:szCs w:val="24"/>
        </w:rPr>
        <w:t xml:space="preserve"> Village</w:t>
      </w:r>
    </w:p>
    <w:p w:rsidR="00287047" w:rsidRDefault="00287047" w:rsidP="00F7736D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87047" w:rsidRDefault="00287047" w:rsidP="00F7736D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87047" w:rsidRDefault="00287047" w:rsidP="00F7736D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87047" w:rsidRDefault="00287047" w:rsidP="00F7736D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860E5" w:rsidRPr="00287047" w:rsidRDefault="00E860E5" w:rsidP="00B37C3C">
      <w:pPr>
        <w:rPr>
          <w:rFonts w:ascii="Times New Roman" w:hAnsi="Times New Roman" w:cs="Times New Roman"/>
          <w:sz w:val="24"/>
          <w:szCs w:val="24"/>
        </w:rPr>
      </w:pPr>
    </w:p>
    <w:sectPr w:rsidR="00E860E5" w:rsidRPr="00287047" w:rsidSect="00287047">
      <w:footerReference w:type="default" r:id="rId10"/>
      <w:headerReference w:type="first" r:id="rId11"/>
      <w:pgSz w:w="12240" w:h="15840"/>
      <w:pgMar w:top="1080" w:right="1080" w:bottom="1080" w:left="1080" w:header="576" w:footer="576" w:gutter="0"/>
      <w:pgBorders w:offsetFrom="page">
        <w:top w:val="decoBlocks" w:sz="18" w:space="24" w:color="00B0F0"/>
        <w:left w:val="decoBlocks" w:sz="18" w:space="24" w:color="00B0F0"/>
        <w:bottom w:val="decoBlocks" w:sz="18" w:space="24" w:color="00B0F0"/>
        <w:right w:val="decoBlocks" w:sz="18" w:space="24" w:color="00B0F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3C9" w:rsidRDefault="003473C9">
      <w:pPr>
        <w:spacing w:after="0" w:line="240" w:lineRule="auto"/>
      </w:pPr>
      <w:r>
        <w:separator/>
      </w:r>
    </w:p>
  </w:endnote>
  <w:endnote w:type="continuationSeparator" w:id="0">
    <w:p w:rsidR="003473C9" w:rsidRDefault="00347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DC0" w:rsidRDefault="00AF70D3">
    <w:pPr>
      <w:pStyle w:val="Head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356F528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B384EAF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9D74A95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D85DC0" w:rsidRDefault="00AF70D3">
    <w:pPr>
      <w:pStyle w:val="Foot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85DC0" w:rsidRDefault="00AF70D3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D85DC0" w:rsidRDefault="00AF70D3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3C9" w:rsidRDefault="003473C9">
      <w:pPr>
        <w:spacing w:after="0" w:line="240" w:lineRule="auto"/>
      </w:pPr>
      <w:r>
        <w:separator/>
      </w:r>
    </w:p>
  </w:footnote>
  <w:footnote w:type="continuationSeparator" w:id="0">
    <w:p w:rsidR="003473C9" w:rsidRDefault="00347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DC0" w:rsidRDefault="00AF70D3">
    <w:pPr>
      <w:pStyle w:val="Head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CC7B3EB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78A9C1B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DDD43EE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D85DC0" w:rsidRDefault="00D85D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2AD15674"/>
    <w:multiLevelType w:val="hybridMultilevel"/>
    <w:tmpl w:val="B0648DC4"/>
    <w:lvl w:ilvl="0" w:tplc="2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541AEF"/>
    <w:multiLevelType w:val="hybridMultilevel"/>
    <w:tmpl w:val="8DB253EA"/>
    <w:lvl w:ilvl="0" w:tplc="2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A82206"/>
    <w:multiLevelType w:val="hybridMultilevel"/>
    <w:tmpl w:val="E840630A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60C62"/>
    <w:multiLevelType w:val="hybridMultilevel"/>
    <w:tmpl w:val="A2F62C86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B1E"/>
    <w:rsid w:val="0010596E"/>
    <w:rsid w:val="00264D9E"/>
    <w:rsid w:val="00287047"/>
    <w:rsid w:val="003473C9"/>
    <w:rsid w:val="00394BEA"/>
    <w:rsid w:val="00545B1E"/>
    <w:rsid w:val="00827E32"/>
    <w:rsid w:val="008909E4"/>
    <w:rsid w:val="00A03D0D"/>
    <w:rsid w:val="00AE59E6"/>
    <w:rsid w:val="00AF70D3"/>
    <w:rsid w:val="00B37C3C"/>
    <w:rsid w:val="00B85BF9"/>
    <w:rsid w:val="00BC31F9"/>
    <w:rsid w:val="00D85DC0"/>
    <w:rsid w:val="00E860E5"/>
    <w:rsid w:val="00EB7148"/>
    <w:rsid w:val="00F7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55567B0-059B-4345-A05C-7DC2AAA2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F6117F68954BB38A7DD14ED8D7A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6E1C5-7EEF-4486-BDDA-184053E93374}"/>
      </w:docPartPr>
      <w:docPartBody>
        <w:p w:rsidR="00DC73B7" w:rsidRDefault="00FE3935">
          <w:pPr>
            <w:pStyle w:val="E9F6117F68954BB38A7DD14ED8D7AAC4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022371B62BED4B4EB115573835228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E6F02-7E35-42F3-803F-616B8F710465}"/>
      </w:docPartPr>
      <w:docPartBody>
        <w:p w:rsidR="00DC73B7" w:rsidRDefault="00FE3935">
          <w:pPr>
            <w:pStyle w:val="022371B62BED4B4EB11557383522865F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4DAAA875BFC743A9843841AFA9AF5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D6C9D-E415-46B5-BD0B-F730C8A6DC05}"/>
      </w:docPartPr>
      <w:docPartBody>
        <w:p w:rsidR="00DC73B7" w:rsidRDefault="00FE3935">
          <w:pPr>
            <w:pStyle w:val="4DAAA875BFC743A9843841AFA9AF5D55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5AF9CBAC67054057967D3FA8EEC31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10B94-3334-4E0E-A6E8-EFF0652C9B02}"/>
      </w:docPartPr>
      <w:docPartBody>
        <w:p w:rsidR="00DC73B7" w:rsidRDefault="00FE3935">
          <w:pPr>
            <w:pStyle w:val="5AF9CBAC67054057967D3FA8EEC3172C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FA45F407FC454E05980BB3612C092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D2828-8E7F-4CE7-9FED-4FFBFBEF3B5C}"/>
      </w:docPartPr>
      <w:docPartBody>
        <w:p w:rsidR="00DC73B7" w:rsidRDefault="00FE3935">
          <w:pPr>
            <w:pStyle w:val="FA45F407FC454E05980BB3612C09295B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35"/>
    <w:rsid w:val="00AC2D18"/>
    <w:rsid w:val="00BA3298"/>
    <w:rsid w:val="00DC73B7"/>
    <w:rsid w:val="00FE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E9F6117F68954BB38A7DD14ED8D7AAC4">
    <w:name w:val="E9F6117F68954BB38A7DD14ED8D7AAC4"/>
  </w:style>
  <w:style w:type="paragraph" w:customStyle="1" w:styleId="022371B62BED4B4EB11557383522865F">
    <w:name w:val="022371B62BED4B4EB11557383522865F"/>
  </w:style>
  <w:style w:type="paragraph" w:customStyle="1" w:styleId="4DAAA875BFC743A9843841AFA9AF5D55">
    <w:name w:val="4DAAA875BFC743A9843841AFA9AF5D55"/>
  </w:style>
  <w:style w:type="paragraph" w:customStyle="1" w:styleId="5AF9CBAC67054057967D3FA8EEC3172C">
    <w:name w:val="5AF9CBAC67054057967D3FA8EEC3172C"/>
  </w:style>
  <w:style w:type="paragraph" w:customStyle="1" w:styleId="FA45F407FC454E05980BB3612C09295B">
    <w:name w:val="FA45F407FC454E05980BB3612C09295B"/>
  </w:style>
  <w:style w:type="paragraph" w:customStyle="1" w:styleId="BE447A982B0249EABB2F51C126D71D9C">
    <w:name w:val="BE447A982B0249EABB2F51C126D71D9C"/>
  </w:style>
  <w:style w:type="paragraph" w:customStyle="1" w:styleId="410FB0D9868E4BDDAFE25B0A3B1A4064">
    <w:name w:val="410FB0D9868E4BDDAFE25B0A3B1A4064"/>
  </w:style>
  <w:style w:type="paragraph" w:customStyle="1" w:styleId="6579D7B5A030447FAEEFB78E86E6C217">
    <w:name w:val="6579D7B5A030447FAEEFB78E86E6C217"/>
  </w:style>
  <w:style w:type="paragraph" w:customStyle="1" w:styleId="7546F069D69546C4A5541967AA5C5C8A">
    <w:name w:val="7546F069D69546C4A5541967AA5C5C8A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E04DBC9543D14AF38F52EE90952F82D7">
    <w:name w:val="E04DBC9543D14AF38F52EE90952F82D7"/>
  </w:style>
  <w:style w:type="paragraph" w:customStyle="1" w:styleId="167C685ADED44019A156AD2B242D7FF9">
    <w:name w:val="167C685ADED44019A156AD2B242D7FF9"/>
  </w:style>
  <w:style w:type="paragraph" w:customStyle="1" w:styleId="BDC32551EDE6489AB0D441773CC59CE5">
    <w:name w:val="BDC32551EDE6489AB0D441773CC59CE5"/>
  </w:style>
  <w:style w:type="paragraph" w:customStyle="1" w:styleId="8291BD43E34847C48E6B9F20926BEC2A">
    <w:name w:val="8291BD43E34847C48E6B9F20926BEC2A"/>
  </w:style>
  <w:style w:type="paragraph" w:customStyle="1" w:styleId="677895C6F590418EAD5C036A69CA1ECC">
    <w:name w:val="677895C6F590418EAD5C036A69CA1ECC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3CD0E828E2164C05A62162C5717CAB99">
    <w:name w:val="3CD0E828E2164C05A62162C5717CAB99"/>
  </w:style>
  <w:style w:type="paragraph" w:customStyle="1" w:styleId="2D51FCF3A8AC4A3EB3932CE9A214C037">
    <w:name w:val="2D51FCF3A8AC4A3EB3932CE9A214C037"/>
  </w:style>
  <w:style w:type="paragraph" w:customStyle="1" w:styleId="213CCAD0AFE84166B296F92C6710A890">
    <w:name w:val="213CCAD0AFE84166B296F92C6710A890"/>
  </w:style>
  <w:style w:type="paragraph" w:customStyle="1" w:styleId="149C0388B5E14A92B6656E79C76EF86F">
    <w:name w:val="149C0388B5E14A92B6656E79C76EF8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¼ M/M Manzanilla Road Mayaro</CompanyAddress>
  <CompanyPhone>306-9531 / 331-2834 / 630-1292</CompanyPhone>
  <CompanyFax/>
  <CompanyEmail>kbeharrysingh@yahoo.com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72C8507B-440A-4529-AD8E-2061E3A69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116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 RHONDA beharrysingh</dc:creator>
  <cp:lastModifiedBy>rhonda beharrysingh</cp:lastModifiedBy>
  <cp:revision>7</cp:revision>
  <dcterms:created xsi:type="dcterms:W3CDTF">2016-02-23T16:04:00Z</dcterms:created>
  <dcterms:modified xsi:type="dcterms:W3CDTF">2016-04-25T23:10:00Z</dcterms:modified>
</cp:coreProperties>
</file>