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AE" w:rsidRDefault="00860F38">
      <w:pPr>
        <w:pStyle w:val="Name"/>
      </w:pPr>
      <w:r w:rsidRPr="000B7BF1">
        <w:t>DUSTIN BENOIS</w:t>
      </w:r>
    </w:p>
    <w:p w:rsidR="00606BAE" w:rsidRDefault="009075CE">
      <w:pPr>
        <w:pStyle w:val="Address"/>
        <w:tabs>
          <w:tab w:val="left" w:pos="720"/>
        </w:tabs>
      </w:pPr>
      <w:r w:rsidRPr="000B7BF1">
        <w:t xml:space="preserve">1990, January, 12 </w:t>
      </w:r>
      <w:r w:rsidR="00104D75" w:rsidRPr="000B7BF1">
        <w:sym w:font="Wingdings" w:char="F06C"/>
      </w:r>
      <w:r w:rsidR="00104D75" w:rsidRPr="000B7BF1">
        <w:t xml:space="preserve">  </w:t>
      </w:r>
      <w:r w:rsidR="0042219A" w:rsidRPr="000B7BF1">
        <w:t>St. James</w:t>
      </w:r>
      <w:r w:rsidR="00104D75" w:rsidRPr="000B7BF1">
        <w:t xml:space="preserve">, </w:t>
      </w:r>
      <w:r w:rsidR="00860F38" w:rsidRPr="000B7BF1">
        <w:t>Trinidad</w:t>
      </w:r>
      <w:r w:rsidR="00104D75" w:rsidRPr="000B7BF1">
        <w:t xml:space="preserve">  </w:t>
      </w:r>
      <w:r w:rsidR="00104D75" w:rsidRPr="000B7BF1">
        <w:sym w:font="Wingdings" w:char="F06C"/>
      </w:r>
      <w:r w:rsidR="00104D75" w:rsidRPr="000B7BF1">
        <w:t xml:space="preserve">  (</w:t>
      </w:r>
      <w:r w:rsidR="00860F38" w:rsidRPr="000B7BF1">
        <w:t>868</w:t>
      </w:r>
      <w:r w:rsidR="00104D75" w:rsidRPr="000B7BF1">
        <w:t xml:space="preserve">) </w:t>
      </w:r>
      <w:r w:rsidR="00DC5CA5" w:rsidRPr="000B7BF1">
        <w:t>704</w:t>
      </w:r>
      <w:r w:rsidR="00104D75" w:rsidRPr="000B7BF1">
        <w:t>-</w:t>
      </w:r>
      <w:r w:rsidR="00DC5CA5" w:rsidRPr="000B7BF1">
        <w:t>9125</w:t>
      </w:r>
      <w:r w:rsidR="00104D75" w:rsidRPr="000B7BF1">
        <w:t xml:space="preserve">  </w:t>
      </w:r>
      <w:r w:rsidR="00104D75" w:rsidRPr="000B7BF1">
        <w:sym w:font="Wingdings" w:char="F06C"/>
      </w:r>
      <w:r w:rsidR="00104D75" w:rsidRPr="000B7BF1">
        <w:t xml:space="preserve">  </w:t>
      </w:r>
      <w:r w:rsidR="00860F38" w:rsidRPr="000B7BF1">
        <w:t>benois.dustin@</w:t>
      </w:r>
      <w:r w:rsidR="00DC5CA5" w:rsidRPr="000B7BF1">
        <w:t>gmail</w:t>
      </w:r>
      <w:r w:rsidR="00860F38" w:rsidRPr="000B7BF1">
        <w:t>.com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0318"/>
      </w:tblGrid>
      <w:tr w:rsidR="00606BAE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06BAE" w:rsidRPr="000B7BF1" w:rsidRDefault="00AF0A11">
            <w:pPr>
              <w:pStyle w:val="JobTarget"/>
              <w:rPr>
                <w:i w:val="0"/>
                <w:caps/>
              </w:rPr>
            </w:pPr>
            <w:r w:rsidRPr="000B7BF1">
              <w:rPr>
                <w:i w:val="0"/>
              </w:rPr>
              <w:t xml:space="preserve">Targeting Computer Technician </w:t>
            </w:r>
            <w:r w:rsidR="00104D75" w:rsidRPr="000B7BF1">
              <w:rPr>
                <w:i w:val="0"/>
              </w:rPr>
              <w:t>Positions</w:t>
            </w:r>
          </w:p>
        </w:tc>
      </w:tr>
    </w:tbl>
    <w:p w:rsidR="00D45C83" w:rsidRDefault="00D45C83" w:rsidP="00D45C83">
      <w:pPr>
        <w:pStyle w:val="Technologycategories"/>
      </w:pPr>
      <w:r w:rsidRPr="00860F38">
        <w:t>Servol Barataria Hi-Tech</w:t>
      </w:r>
      <w:r>
        <w:t xml:space="preserve"> </w:t>
      </w:r>
    </w:p>
    <w:p w:rsidR="00606BAE" w:rsidRDefault="00D45C83">
      <w:pPr>
        <w:pStyle w:val="BulletPoints"/>
        <w:tabs>
          <w:tab w:val="clear" w:pos="360"/>
          <w:tab w:val="num" w:pos="720"/>
        </w:tabs>
        <w:ind w:left="720"/>
      </w:pPr>
      <w:r w:rsidRPr="00D45C83">
        <w:t>Servol Barataria Hi-Tech</w:t>
      </w:r>
      <w:r>
        <w:t xml:space="preserve"> </w:t>
      </w:r>
      <w:r w:rsidR="00104D75">
        <w:t>graduate offering a strong academic background in IT.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rPr>
          <w:bCs/>
        </w:rPr>
        <w:t>Consistently recognized for technical troubleshooting skills</w:t>
      </w:r>
      <w:r>
        <w:t xml:space="preserve"> used to rapidly and cost-effectively resolve challenging technical issues.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t xml:space="preserve">Quickly learn and master new technology; equally successful in both team and self-directed settings; and proficient in a range of computer systems, languages, tools and testing methodologies. </w:t>
      </w:r>
    </w:p>
    <w:p w:rsidR="00606BAE" w:rsidRDefault="00104D75">
      <w:pPr>
        <w:pStyle w:val="ResumeSectionHeader"/>
      </w:pPr>
      <w:r>
        <w:t>Education</w:t>
      </w:r>
    </w:p>
    <w:p w:rsidR="00DC5CA5" w:rsidRDefault="00DC5CA5" w:rsidP="00DC5CA5">
      <w:pPr>
        <w:pStyle w:val="ResumeSectionHeader"/>
        <w:jc w:val="left"/>
      </w:pPr>
      <w:r>
        <w:t>Mathematics</w:t>
      </w:r>
    </w:p>
    <w:p w:rsidR="00DC5CA5" w:rsidRPr="00C07CE0" w:rsidRDefault="00DC5CA5" w:rsidP="00DC5CA5">
      <w:pPr>
        <w:pStyle w:val="ResumeSectionHeader"/>
        <w:jc w:val="left"/>
      </w:pPr>
      <w:r>
        <w:t>English</w:t>
      </w:r>
    </w:p>
    <w:p w:rsidR="00606BAE" w:rsidRPr="00DC5CA5" w:rsidRDefault="00860F38" w:rsidP="00D05B35">
      <w:pPr>
        <w:pStyle w:val="Technologycategories"/>
        <w:rPr>
          <w:sz w:val="22"/>
        </w:rPr>
      </w:pPr>
      <w:r w:rsidRPr="00DC5CA5">
        <w:rPr>
          <w:sz w:val="22"/>
        </w:rPr>
        <w:t xml:space="preserve">Servol Barataria Hi-Tech </w:t>
      </w:r>
    </w:p>
    <w:p w:rsidR="00606BAE" w:rsidRDefault="0042219A">
      <w:pPr>
        <w:pStyle w:val="Resume-bodytext"/>
      </w:pPr>
      <w:r w:rsidRPr="0042219A">
        <w:t>Information Communication Technology</w:t>
      </w:r>
      <w:r w:rsidR="00104D75">
        <w:t xml:space="preserve"> in Computer Information Systems program  </w:t>
      </w:r>
    </w:p>
    <w:p w:rsidR="00A06F42" w:rsidRDefault="00A06F42">
      <w:pPr>
        <w:pStyle w:val="Resume-bodytext"/>
      </w:pPr>
    </w:p>
    <w:p w:rsidR="00A06F42" w:rsidRPr="00DC5CA5" w:rsidRDefault="00A06F42">
      <w:pPr>
        <w:pStyle w:val="Resume-bodytext"/>
        <w:rPr>
          <w:sz w:val="22"/>
        </w:rPr>
      </w:pPr>
      <w:r w:rsidRPr="00DC5CA5">
        <w:rPr>
          <w:b/>
          <w:iCs/>
          <w:sz w:val="22"/>
        </w:rPr>
        <w:t>Y.E.T.T.P</w:t>
      </w:r>
    </w:p>
    <w:p w:rsidR="00A06F42" w:rsidRDefault="00A06F42">
      <w:pPr>
        <w:pStyle w:val="Resume-bodytext"/>
        <w:rPr>
          <w:szCs w:val="19"/>
        </w:rPr>
      </w:pPr>
      <w:r w:rsidRPr="00A06F42">
        <w:rPr>
          <w:szCs w:val="19"/>
        </w:rPr>
        <w:t xml:space="preserve">Building and Electrical  </w:t>
      </w:r>
    </w:p>
    <w:p w:rsidR="00606BAE" w:rsidRDefault="00104D75">
      <w:pPr>
        <w:pStyle w:val="ResumeSectionHeader"/>
      </w:pPr>
      <w:r>
        <w:t>Technology Summary</w:t>
      </w:r>
    </w:p>
    <w:tbl>
      <w:tblPr>
        <w:tblW w:w="10488" w:type="dxa"/>
        <w:tblLook w:val="00A0" w:firstRow="1" w:lastRow="0" w:firstColumn="1" w:lastColumn="0" w:noHBand="0" w:noVBand="0"/>
      </w:tblPr>
      <w:tblGrid>
        <w:gridCol w:w="1716"/>
        <w:gridCol w:w="8772"/>
      </w:tblGrid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Certifications:</w:t>
            </w:r>
          </w:p>
        </w:tc>
        <w:tc>
          <w:tcPr>
            <w:tcW w:w="8782" w:type="dxa"/>
            <w:shd w:val="clear" w:color="auto" w:fill="FFFFFF"/>
          </w:tcPr>
          <w:p w:rsidR="00606BAE" w:rsidRDefault="00D45C83">
            <w:pPr>
              <w:pStyle w:val="Resume-bodytext"/>
            </w:pPr>
            <w:r w:rsidRPr="00D45C83">
              <w:t>Information Communication Technology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Systems:</w:t>
            </w:r>
          </w:p>
        </w:tc>
        <w:tc>
          <w:tcPr>
            <w:tcW w:w="8782" w:type="dxa"/>
          </w:tcPr>
          <w:p w:rsidR="00606BAE" w:rsidRDefault="000B7BF1" w:rsidP="000B7BF1">
            <w:pPr>
              <w:pStyle w:val="Resume-bodytext"/>
            </w:pPr>
            <w:r>
              <w:t xml:space="preserve">UNIX, Windows </w:t>
            </w:r>
            <w:r w:rsidR="00104D75">
              <w:t>XP/2K3</w:t>
            </w:r>
            <w:r w:rsidR="00D45C83">
              <w:t>/7/2010</w:t>
            </w:r>
            <w:r w:rsidR="00104D75">
              <w:t>,</w:t>
            </w:r>
            <w:r>
              <w:t>10,</w:t>
            </w:r>
            <w:r w:rsidR="00104D75">
              <w:t xml:space="preserve"> Mac OS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Databases: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Relational Databases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Languages:</w:t>
            </w:r>
          </w:p>
        </w:tc>
        <w:tc>
          <w:tcPr>
            <w:tcW w:w="8782" w:type="dxa"/>
          </w:tcPr>
          <w:p w:rsidR="00606BAE" w:rsidRDefault="00C07CE0">
            <w:pPr>
              <w:pStyle w:val="Resume-bodytext"/>
            </w:pPr>
            <w:r>
              <w:t>Visual Basic, HTML, C++</w:t>
            </w:r>
            <w:r w:rsidR="00104D75">
              <w:t>, Java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Software: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MS Project, MS Visio, MS Office, Lotus Notes</w:t>
            </w:r>
            <w:r w:rsidR="00C07CE0">
              <w:t>, Photo Shop</w:t>
            </w:r>
          </w:p>
        </w:tc>
      </w:tr>
    </w:tbl>
    <w:p w:rsidR="00606BAE" w:rsidRDefault="00104D75">
      <w:pPr>
        <w:pStyle w:val="ResumeSectionHeader"/>
      </w:pPr>
      <w:r>
        <w:t>IT Experience</w:t>
      </w:r>
    </w:p>
    <w:p w:rsidR="00606BAE" w:rsidRDefault="00D45C83">
      <w:pPr>
        <w:pStyle w:val="Resume-bodytext"/>
      </w:pPr>
      <w:r w:rsidRPr="00AF0A11">
        <w:rPr>
          <w:b/>
        </w:rPr>
        <w:t>Self-Employed</w:t>
      </w:r>
      <w:r w:rsidRPr="00D45C83">
        <w:t xml:space="preserve">: </w:t>
      </w:r>
    </w:p>
    <w:p w:rsidR="0042219A" w:rsidRDefault="0042219A">
      <w:pPr>
        <w:pStyle w:val="Resume-bodytext"/>
      </w:pPr>
      <w:r w:rsidRPr="00AF0A11">
        <w:rPr>
          <w:b/>
        </w:rPr>
        <w:t>Computer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219A">
        <w:t>2011</w:t>
      </w:r>
    </w:p>
    <w:p w:rsidR="0042219A" w:rsidRDefault="0042219A">
      <w:pPr>
        <w:pStyle w:val="Resume-bodytext"/>
        <w:rPr>
          <w:b/>
        </w:rPr>
      </w:pPr>
      <w:r w:rsidRPr="00AF0A11">
        <w:rPr>
          <w:b/>
        </w:rPr>
        <w:t>Computer Repairs</w:t>
      </w:r>
      <w:r w:rsidR="009075CE">
        <w:rPr>
          <w:b/>
        </w:rPr>
        <w:t xml:space="preserve"> </w:t>
      </w:r>
    </w:p>
    <w:p w:rsidR="009075CE" w:rsidRPr="009075CE" w:rsidRDefault="009075CE" w:rsidP="009075CE">
      <w:pPr>
        <w:pStyle w:val="Resume-bodytext"/>
        <w:jc w:val="center"/>
      </w:pPr>
      <w:r w:rsidRPr="009075CE">
        <w:t>Consistently met high service standards in Repairs.</w:t>
      </w:r>
    </w:p>
    <w:p w:rsidR="0042219A" w:rsidRDefault="0042219A">
      <w:pPr>
        <w:pStyle w:val="Resume-bodytext"/>
      </w:pPr>
      <w:r>
        <w:t>__</w:t>
      </w:r>
      <w:r w:rsidRPr="0042219A">
        <w:t>____________________________________________________________________________________</w:t>
      </w:r>
    </w:p>
    <w:p w:rsidR="0042219A" w:rsidRDefault="0042219A">
      <w:pPr>
        <w:pStyle w:val="Resume-bodytext"/>
      </w:pPr>
    </w:p>
    <w:p w:rsidR="000B7BF1" w:rsidRDefault="000B7BF1">
      <w:pPr>
        <w:pStyle w:val="Resume-bodytext"/>
      </w:pPr>
    </w:p>
    <w:p w:rsidR="0042219A" w:rsidRDefault="0042219A" w:rsidP="0042219A">
      <w:pPr>
        <w:pStyle w:val="Resume-bodytext"/>
      </w:pPr>
      <w:r w:rsidRPr="008C242A">
        <w:rPr>
          <w:b/>
        </w:rPr>
        <w:t>SKILLS:</w:t>
      </w:r>
      <w:r>
        <w:t xml:space="preserve"> Microsoft Office, Photo Shop and Adobe Print Shop, Computer Repairs, Networking, </w:t>
      </w:r>
      <w:r w:rsidR="00A06F42">
        <w:t>Electrical</w:t>
      </w:r>
    </w:p>
    <w:p w:rsidR="000B7BF1" w:rsidRDefault="000B7BF1">
      <w:pPr>
        <w:pStyle w:val="Resume-bodytext"/>
      </w:pPr>
    </w:p>
    <w:p w:rsidR="0042219A" w:rsidRDefault="00741BF6">
      <w:pPr>
        <w:pStyle w:val="Resume-bodytext"/>
      </w:pPr>
      <w:r w:rsidRPr="00741BF6">
        <w:t>_____________________________________________________________________________________</w:t>
      </w:r>
    </w:p>
    <w:p w:rsidR="0042219A" w:rsidRDefault="00741BF6">
      <w:pPr>
        <w:pStyle w:val="Resume-bodytext"/>
      </w:pPr>
      <w:r w:rsidRPr="00AF0A11">
        <w:rPr>
          <w:b/>
        </w:rPr>
        <w:t>Reference:</w:t>
      </w:r>
      <w:r>
        <w:tab/>
      </w:r>
      <w:r>
        <w:tab/>
      </w:r>
      <w:r w:rsidR="00DC5CA5">
        <w:t>Natalie nelson</w:t>
      </w:r>
      <w:r>
        <w:tab/>
      </w:r>
      <w:r>
        <w:tab/>
      </w:r>
      <w:r w:rsidR="00DC5CA5">
        <w:tab/>
        <w:t>342-5800</w:t>
      </w:r>
      <w:r>
        <w:t xml:space="preserve"> </w:t>
      </w:r>
    </w:p>
    <w:p w:rsidR="00741BF6" w:rsidRDefault="00741BF6">
      <w:pPr>
        <w:pStyle w:val="Resume-bodytext"/>
      </w:pPr>
      <w:r>
        <w:tab/>
      </w:r>
      <w:r>
        <w:tab/>
      </w:r>
      <w:r>
        <w:tab/>
        <w:t xml:space="preserve">Deon brown </w:t>
      </w:r>
      <w:r>
        <w:tab/>
      </w:r>
      <w:r>
        <w:tab/>
      </w:r>
      <w:r>
        <w:tab/>
      </w:r>
      <w:r w:rsidR="00AF63F5">
        <w:t>493-6819</w:t>
      </w:r>
    </w:p>
    <w:p w:rsidR="00AF63F5" w:rsidRDefault="00AF63F5">
      <w:pPr>
        <w:pStyle w:val="Resume-bodytext"/>
      </w:pPr>
      <w:r>
        <w:tab/>
      </w:r>
      <w:r>
        <w:tab/>
      </w:r>
      <w:r>
        <w:tab/>
        <w:t>Dario willock</w:t>
      </w:r>
      <w:r>
        <w:tab/>
      </w:r>
      <w:r>
        <w:tab/>
      </w:r>
      <w:r>
        <w:tab/>
        <w:t>463-8682</w:t>
      </w:r>
    </w:p>
    <w:p w:rsidR="00DC5CA5" w:rsidRDefault="00DC5CA5">
      <w:pPr>
        <w:pStyle w:val="Resume-bodytext"/>
      </w:pPr>
    </w:p>
    <w:p w:rsidR="00E22696" w:rsidRDefault="00E22696">
      <w:pPr>
        <w:pStyle w:val="Resume-bodytext"/>
      </w:pPr>
    </w:p>
    <w:p w:rsidR="00E22696" w:rsidRDefault="00E22696">
      <w:pPr>
        <w:pStyle w:val="Resume-bodytext"/>
      </w:pPr>
    </w:p>
    <w:p w:rsidR="000B7BF1" w:rsidRDefault="000B7BF1" w:rsidP="00DC5CA5">
      <w:pPr>
        <w:pStyle w:val="Resume-bodytext"/>
      </w:pPr>
    </w:p>
    <w:p w:rsidR="000B7BF1" w:rsidRDefault="000B7BF1" w:rsidP="00DC5CA5">
      <w:pPr>
        <w:pStyle w:val="Resume-bodytext"/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DC5CA5" w:rsidRPr="00E22696" w:rsidRDefault="00DC5CA5" w:rsidP="00DC5CA5">
      <w:pPr>
        <w:pStyle w:val="Resume-bodytext"/>
        <w:rPr>
          <w:b/>
          <w:sz w:val="22"/>
        </w:rPr>
      </w:pPr>
      <w:r w:rsidRPr="00E22696">
        <w:rPr>
          <w:b/>
          <w:sz w:val="22"/>
        </w:rPr>
        <w:t>EXPERIENCE:</w:t>
      </w:r>
    </w:p>
    <w:p w:rsidR="00DC5CA5" w:rsidRDefault="00DC5CA5" w:rsidP="00DC5CA5">
      <w:pPr>
        <w:pStyle w:val="Resume-bodytext"/>
      </w:pPr>
      <w:r>
        <w:t xml:space="preserve"> </w:t>
      </w:r>
      <w:r>
        <w:tab/>
      </w:r>
      <w:r>
        <w:tab/>
      </w:r>
    </w:p>
    <w:p w:rsidR="00DC5CA5" w:rsidRDefault="00DC5CA5" w:rsidP="00DC5CA5">
      <w:pPr>
        <w:pStyle w:val="Resume-bodytext"/>
      </w:pPr>
      <w:r>
        <w:tab/>
        <w:t xml:space="preserve">Massy Stores </w:t>
      </w:r>
      <w:r>
        <w:tab/>
      </w:r>
      <w:r>
        <w:tab/>
      </w:r>
      <w:r>
        <w:tab/>
      </w:r>
      <w:r>
        <w:tab/>
      </w:r>
      <w:r w:rsidR="00E22696">
        <w:tab/>
        <w:t xml:space="preserve"> </w:t>
      </w:r>
      <w:r>
        <w:t>Westmoorings</w:t>
      </w:r>
      <w:r>
        <w:tab/>
      </w:r>
      <w:r w:rsidR="00E22696">
        <w:tab/>
      </w:r>
      <w:r>
        <w:t xml:space="preserve">2015 </w:t>
      </w:r>
      <w:r w:rsidR="00034E23">
        <w:t>– 2016</w:t>
      </w:r>
    </w:p>
    <w:p w:rsidR="00DC5CA5" w:rsidRDefault="00DC5CA5" w:rsidP="00DC5CA5">
      <w:pPr>
        <w:pStyle w:val="Resume-bodytext"/>
      </w:pPr>
      <w:r>
        <w:tab/>
        <w:t>Wrapper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ab/>
        <w:t>WASA Contractor’s</w:t>
      </w:r>
      <w:r>
        <w:tab/>
      </w:r>
      <w:r>
        <w:tab/>
      </w:r>
      <w:r>
        <w:tab/>
      </w:r>
      <w:r w:rsidR="00E22696">
        <w:tab/>
        <w:t xml:space="preserve"> </w:t>
      </w:r>
      <w:r w:rsidR="00034E23">
        <w:t>Diego Martin</w:t>
      </w:r>
      <w:r w:rsidR="00034E23">
        <w:tab/>
      </w:r>
      <w:r w:rsidR="00034E23">
        <w:tab/>
      </w:r>
      <w:r>
        <w:t>20</w:t>
      </w:r>
      <w:r w:rsidR="00C07CE0">
        <w:t>07</w:t>
      </w:r>
      <w:r w:rsidR="00034E23">
        <w:t xml:space="preserve"> – 2015</w:t>
      </w:r>
    </w:p>
    <w:p w:rsidR="00DC5CA5" w:rsidRDefault="00DC5CA5" w:rsidP="00DC5CA5">
      <w:pPr>
        <w:pStyle w:val="Resume-bodytext"/>
      </w:pPr>
      <w:r>
        <w:tab/>
        <w:t>Plumber</w:t>
      </w:r>
    </w:p>
    <w:p w:rsidR="00DC5CA5" w:rsidRDefault="00DC5CA5" w:rsidP="00DC5CA5">
      <w:pPr>
        <w:pStyle w:val="Resume-bodytext"/>
      </w:pPr>
      <w:r>
        <w:tab/>
      </w:r>
      <w:r>
        <w:tab/>
      </w:r>
    </w:p>
    <w:p w:rsidR="00DC5CA5" w:rsidRDefault="00DC5CA5" w:rsidP="00C07CE0">
      <w:pPr>
        <w:pStyle w:val="Resume-bodytext"/>
        <w:ind w:firstLine="720"/>
      </w:pPr>
      <w:r>
        <w:t xml:space="preserve">Anthony James Plumbing </w:t>
      </w:r>
      <w:r>
        <w:tab/>
        <w:t xml:space="preserve"> </w:t>
      </w:r>
      <w:r w:rsidR="00C07CE0">
        <w:tab/>
      </w:r>
      <w:r w:rsidR="00C07CE0">
        <w:tab/>
      </w:r>
      <w:r w:rsidR="00E22696">
        <w:t xml:space="preserve"> Belmont Rd </w:t>
      </w:r>
      <w:r w:rsidR="00E22696">
        <w:tab/>
        <w:t xml:space="preserve"> </w:t>
      </w:r>
      <w:r w:rsidR="00E22696">
        <w:tab/>
      </w:r>
      <w:r w:rsidR="00034E23">
        <w:t xml:space="preserve">2012 – </w:t>
      </w:r>
      <w:r>
        <w:t>2014</w:t>
      </w:r>
    </w:p>
    <w:p w:rsidR="00DC5CA5" w:rsidRDefault="00DC5CA5" w:rsidP="00DC5CA5">
      <w:pPr>
        <w:pStyle w:val="Resume-bodytext"/>
      </w:pPr>
      <w:r>
        <w:tab/>
        <w:t>Maintenance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ab/>
        <w:t xml:space="preserve">PHL, KFC                                </w:t>
      </w:r>
      <w:r>
        <w:tab/>
      </w:r>
      <w:r w:rsidR="00E22696">
        <w:tab/>
      </w:r>
      <w:r w:rsidR="00034E23">
        <w:t xml:space="preserve"> Maraval RD </w:t>
      </w:r>
      <w:r w:rsidR="00034E23">
        <w:tab/>
      </w:r>
      <w:r w:rsidR="00034E23">
        <w:tab/>
        <w:t xml:space="preserve">2007 – </w:t>
      </w:r>
      <w:r>
        <w:t xml:space="preserve">2012 </w:t>
      </w:r>
    </w:p>
    <w:p w:rsidR="00DC5CA5" w:rsidRDefault="00DC5CA5" w:rsidP="00DC5CA5">
      <w:pPr>
        <w:pStyle w:val="Resume-bodytext"/>
      </w:pPr>
      <w:r>
        <w:t xml:space="preserve">              Cook</w:t>
      </w:r>
    </w:p>
    <w:p w:rsidR="00C07CE0" w:rsidRDefault="00C07CE0" w:rsidP="00C07CE0">
      <w:pPr>
        <w:pStyle w:val="Resume-bodytext"/>
        <w:ind w:firstLine="720"/>
      </w:pPr>
    </w:p>
    <w:p w:rsidR="00DC5CA5" w:rsidRDefault="00C07CE0" w:rsidP="00C07CE0">
      <w:pPr>
        <w:pStyle w:val="Resume-bodytext"/>
        <w:ind w:firstLine="720"/>
      </w:pPr>
      <w:r>
        <w:t>Medi</w:t>
      </w:r>
      <w:r w:rsidR="00034E23">
        <w:t xml:space="preserve">na Electrical </w:t>
      </w:r>
      <w:r w:rsidR="00034E23">
        <w:tab/>
      </w:r>
      <w:r w:rsidR="00034E23">
        <w:tab/>
      </w:r>
      <w:r w:rsidR="00034E23">
        <w:tab/>
      </w:r>
      <w:r w:rsidR="00034E23">
        <w:tab/>
        <w:t xml:space="preserve"> Arima</w:t>
      </w:r>
      <w:r w:rsidR="00034E23">
        <w:tab/>
      </w:r>
      <w:r w:rsidR="00034E23">
        <w:tab/>
      </w:r>
      <w:r w:rsidR="00034E23">
        <w:tab/>
        <w:t xml:space="preserve">2012 – </w:t>
      </w:r>
      <w:r>
        <w:t>2012</w:t>
      </w:r>
    </w:p>
    <w:p w:rsidR="00C07CE0" w:rsidRDefault="00DC5CA5" w:rsidP="00DC5CA5">
      <w:pPr>
        <w:pStyle w:val="Resume-bodytext"/>
      </w:pPr>
      <w:r>
        <w:t xml:space="preserve">        </w:t>
      </w:r>
    </w:p>
    <w:p w:rsidR="00C07CE0" w:rsidRDefault="00C07CE0" w:rsidP="00DC5CA5">
      <w:pPr>
        <w:pStyle w:val="Resume-bodytext"/>
      </w:pPr>
    </w:p>
    <w:p w:rsidR="00DC5CA5" w:rsidRDefault="00DC5CA5" w:rsidP="00C07CE0">
      <w:pPr>
        <w:pStyle w:val="Resume-bodytext"/>
        <w:ind w:firstLine="720"/>
      </w:pPr>
      <w:r>
        <w:t xml:space="preserve">Domino’s Pizza </w:t>
      </w:r>
      <w:r w:rsidR="00E22696">
        <w:t xml:space="preserve"> </w:t>
      </w:r>
      <w:r>
        <w:t xml:space="preserve">                   </w:t>
      </w:r>
      <w:r>
        <w:tab/>
        <w:t xml:space="preserve"> </w:t>
      </w:r>
      <w:r w:rsidR="00C07CE0">
        <w:tab/>
        <w:t xml:space="preserve"> </w:t>
      </w:r>
      <w:r w:rsidR="00C07CE0">
        <w:tab/>
        <w:t xml:space="preserve"> Ariapita AV, </w:t>
      </w:r>
      <w:r w:rsidR="00C07CE0">
        <w:tab/>
      </w:r>
      <w:r w:rsidR="00C07CE0">
        <w:tab/>
      </w:r>
      <w:r w:rsidR="00034E23">
        <w:t xml:space="preserve">2010 – </w:t>
      </w:r>
      <w:r>
        <w:t>2015</w:t>
      </w:r>
    </w:p>
    <w:p w:rsidR="00DC5CA5" w:rsidRDefault="00C07CE0" w:rsidP="00DC5CA5">
      <w:pPr>
        <w:pStyle w:val="Resume-bodytext"/>
      </w:pPr>
      <w:r>
        <w:t xml:space="preserve">           </w:t>
      </w:r>
      <w:r w:rsidR="00DC5CA5">
        <w:t>Customer Service Rep, Pizza maker and Commissary attendant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Computer Technician </w:t>
      </w:r>
      <w:r>
        <w:tab/>
        <w:t xml:space="preserve">    </w:t>
      </w:r>
      <w:r>
        <w:tab/>
        <w:t xml:space="preserve"> </w:t>
      </w:r>
      <w:r w:rsidR="00E22696">
        <w:tab/>
      </w:r>
      <w:r w:rsidR="00E22696">
        <w:tab/>
      </w:r>
      <w:r w:rsidR="00C07CE0">
        <w:t xml:space="preserve"> </w:t>
      </w:r>
      <w:r>
        <w:t xml:space="preserve">Self-employed   </w:t>
      </w:r>
      <w:r>
        <w:tab/>
      </w:r>
      <w:r w:rsidR="00C07CE0">
        <w:t xml:space="preserve"> </w:t>
      </w:r>
      <w:r>
        <w:t>201</w:t>
      </w:r>
      <w:r w:rsidR="009D380D">
        <w:t>0</w:t>
      </w:r>
    </w:p>
    <w:p w:rsidR="00DC5CA5" w:rsidRDefault="00DC5CA5" w:rsidP="00DC5CA5">
      <w:pPr>
        <w:pStyle w:val="Resume-bodytext"/>
      </w:pPr>
      <w:r>
        <w:tab/>
        <w:t>Technician</w:t>
      </w:r>
      <w:bookmarkStart w:id="0" w:name="_GoBack"/>
      <w:bookmarkEnd w:id="0"/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Hi Lo Food Store</w:t>
      </w:r>
      <w:r>
        <w:tab/>
      </w:r>
      <w:r>
        <w:tab/>
        <w:t xml:space="preserve">    </w:t>
      </w:r>
      <w:r>
        <w:tab/>
        <w:t xml:space="preserve"> </w:t>
      </w:r>
      <w:r w:rsidR="00E22696">
        <w:tab/>
      </w:r>
      <w:r w:rsidR="00C07CE0">
        <w:t xml:space="preserve"> </w:t>
      </w:r>
      <w:r w:rsidR="00034E23">
        <w:t xml:space="preserve">Saddle Rd, Maraval    2010 – </w:t>
      </w:r>
      <w:r>
        <w:t>2011.</w:t>
      </w:r>
    </w:p>
    <w:p w:rsidR="00DC5CA5" w:rsidRDefault="00DC5CA5" w:rsidP="00DC5CA5">
      <w:pPr>
        <w:pStyle w:val="Resume-bodytext"/>
      </w:pPr>
      <w:r>
        <w:t xml:space="preserve">            Wrapper</w:t>
      </w:r>
    </w:p>
    <w:p w:rsidR="00DC5CA5" w:rsidRDefault="00DC5CA5" w:rsidP="00DC5CA5">
      <w:pPr>
        <w:pStyle w:val="Resume-bodytext"/>
      </w:pPr>
      <w:r>
        <w:t xml:space="preserve">         </w:t>
      </w:r>
    </w:p>
    <w:p w:rsidR="00C07CE0" w:rsidRDefault="00DC5CA5" w:rsidP="00E22696">
      <w:pPr>
        <w:pStyle w:val="Resume-bodytext"/>
        <w:ind w:firstLine="720"/>
      </w:pPr>
      <w:r>
        <w:t xml:space="preserve">Shop Right                                </w:t>
      </w:r>
      <w:r w:rsidR="00E22696">
        <w:tab/>
        <w:t xml:space="preserve">  </w:t>
      </w:r>
      <w:r w:rsidR="00E22696">
        <w:tab/>
      </w:r>
      <w:r w:rsidR="00C07CE0">
        <w:t xml:space="preserve"> </w:t>
      </w:r>
      <w:r>
        <w:t>P</w:t>
      </w:r>
      <w:r w:rsidR="00C07CE0">
        <w:t>ort of Spain</w:t>
      </w:r>
      <w:r>
        <w:t xml:space="preserve">  </w:t>
      </w:r>
      <w:r w:rsidR="00C07CE0">
        <w:tab/>
      </w:r>
      <w:r w:rsidR="00C07CE0">
        <w:tab/>
      </w:r>
      <w:r>
        <w:t xml:space="preserve">2006 </w:t>
      </w:r>
    </w:p>
    <w:p w:rsidR="00DC5CA5" w:rsidRDefault="00C07CE0" w:rsidP="00E22696">
      <w:pPr>
        <w:pStyle w:val="Resume-bodytext"/>
        <w:ind w:firstLine="720"/>
      </w:pPr>
      <w:r>
        <w:t>Part Time</w:t>
      </w:r>
    </w:p>
    <w:p w:rsidR="00DC5CA5" w:rsidRDefault="00DC5CA5">
      <w:pPr>
        <w:pStyle w:val="Resume-bodytext"/>
      </w:pPr>
    </w:p>
    <w:sectPr w:rsidR="00DC5CA5" w:rsidSect="00606BAE">
      <w:headerReference w:type="default" r:id="rId8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E5E" w:rsidRDefault="003D4E5E">
      <w:r>
        <w:separator/>
      </w:r>
    </w:p>
  </w:endnote>
  <w:endnote w:type="continuationSeparator" w:id="0">
    <w:p w:rsidR="003D4E5E" w:rsidRDefault="003D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E5E" w:rsidRDefault="003D4E5E">
      <w:r>
        <w:separator/>
      </w:r>
    </w:p>
  </w:footnote>
  <w:footnote w:type="continuationSeparator" w:id="0">
    <w:p w:rsidR="003D4E5E" w:rsidRDefault="003D4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BAE" w:rsidRDefault="00104D75">
    <w:pPr>
      <w:pStyle w:val="SubmitResume"/>
      <w:tabs>
        <w:tab w:val="left" w:pos="1965"/>
        <w:tab w:val="right" w:pos="9936"/>
      </w:tabs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18"/>
  </w:num>
  <w:num w:numId="5">
    <w:abstractNumId w:val="24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22"/>
  </w:num>
  <w:num w:numId="11">
    <w:abstractNumId w:val="20"/>
  </w:num>
  <w:num w:numId="12">
    <w:abstractNumId w:val="21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38"/>
    <w:rsid w:val="00034E23"/>
    <w:rsid w:val="000B7BF1"/>
    <w:rsid w:val="00104D75"/>
    <w:rsid w:val="00300EE1"/>
    <w:rsid w:val="00371718"/>
    <w:rsid w:val="003D4E5E"/>
    <w:rsid w:val="0042219A"/>
    <w:rsid w:val="005469A5"/>
    <w:rsid w:val="00606BAE"/>
    <w:rsid w:val="00741BF6"/>
    <w:rsid w:val="00860F38"/>
    <w:rsid w:val="008C242A"/>
    <w:rsid w:val="009075CE"/>
    <w:rsid w:val="009D380D"/>
    <w:rsid w:val="009D776B"/>
    <w:rsid w:val="00A06F42"/>
    <w:rsid w:val="00AF0A11"/>
    <w:rsid w:val="00AF63F5"/>
    <w:rsid w:val="00B346CD"/>
    <w:rsid w:val="00C07CE0"/>
    <w:rsid w:val="00D05B35"/>
    <w:rsid w:val="00D45C83"/>
    <w:rsid w:val="00DB6262"/>
    <w:rsid w:val="00DC5CA5"/>
    <w:rsid w:val="00DF670F"/>
    <w:rsid w:val="00E22696"/>
    <w:rsid w:val="00F369DC"/>
    <w:rsid w:val="00F97B8E"/>
    <w:rsid w:val="00F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%20Benois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2016-04-12T19:28:00Z</dcterms:created>
  <dcterms:modified xsi:type="dcterms:W3CDTF">2016-06-18T16:12:00Z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