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65" w:rsidRPr="00C41565" w:rsidRDefault="00D46013" w:rsidP="000E2C15">
      <w:pPr>
        <w:pStyle w:val="Name"/>
        <w:jc w:val="center"/>
      </w:pPr>
      <w:sdt>
        <w:sdtPr>
          <w:id w:val="28788593"/>
          <w:placeholder>
            <w:docPart w:val="2248ABD4CBDC4036A713DBCE328D874C"/>
          </w:placeholder>
        </w:sdtPr>
        <w:sdtEndPr/>
        <w:sdtContent>
          <w:r w:rsidR="000E2C15">
            <w:t xml:space="preserve">                                                                                                                               </w:t>
          </w:r>
          <w:proofErr w:type="spellStart"/>
          <w:r w:rsidR="000E2C15">
            <w:t>Kyreena</w:t>
          </w:r>
          <w:proofErr w:type="spellEnd"/>
          <w:r w:rsidR="000E2C15">
            <w:t xml:space="preserve"> Williams</w:t>
          </w:r>
        </w:sdtContent>
      </w:sdt>
    </w:p>
    <w:p w:rsidR="00C41565" w:rsidRPr="00C41565" w:rsidRDefault="000E2C15" w:rsidP="000E2C15">
      <w:pPr>
        <w:pStyle w:val="ContactInfo"/>
        <w:jc w:val="right"/>
      </w:pPr>
      <w:r>
        <w:t>Contact: 1-868-295-2409 Email:kyreenawilliams@live.com</w:t>
      </w:r>
    </w:p>
    <w:sdt>
      <w:sdtPr>
        <w:rPr>
          <w:rStyle w:val="ContactInfoChar"/>
          <w:color w:val="auto"/>
        </w:rPr>
        <w:id w:val="24930671"/>
        <w:placeholder>
          <w:docPart w:val="C79E6478E209451B9E16A18D7BB004D2"/>
        </w:placeholder>
        <w:date w:fullDate="2017-02-02T00:00:00Z">
          <w:dateFormat w:val="MMMM d, yyyy"/>
          <w:lid w:val="en-US"/>
          <w:storeMappedDataAs w:val="dateTime"/>
          <w:calendar w:val="gregorian"/>
        </w:date>
      </w:sdtPr>
      <w:sdtEndPr>
        <w:rPr>
          <w:rStyle w:val="DefaultParagraphFont"/>
        </w:rPr>
      </w:sdtEndPr>
      <w:sdtContent>
        <w:p w:rsidR="00C41565" w:rsidRPr="00C41565" w:rsidRDefault="000E2C15" w:rsidP="000E2C15">
          <w:pPr>
            <w:pStyle w:val="Date"/>
            <w:jc w:val="right"/>
            <w:rPr>
              <w:rStyle w:val="ContactInfoChar"/>
              <w:color w:val="auto"/>
            </w:rPr>
          </w:pPr>
          <w:r>
            <w:rPr>
              <w:rStyle w:val="ContactInfoChar"/>
              <w:color w:val="auto"/>
            </w:rPr>
            <w:t>February 2, 2017</w:t>
          </w:r>
        </w:p>
      </w:sdtContent>
    </w:sdt>
    <w:sdt>
      <w:sdtPr>
        <w:id w:val="24931125"/>
        <w:placeholder>
          <w:docPart w:val="7896DA7135D24668A8424B04ED933636"/>
        </w:placeholder>
      </w:sdtPr>
      <w:sdtEndPr/>
      <w:sdtContent>
        <w:p w:rsidR="00C41565" w:rsidRDefault="000E2C15" w:rsidP="00C41565">
          <w:pPr>
            <w:pStyle w:val="Name"/>
          </w:pPr>
          <w:r>
            <w:t>The Manager</w:t>
          </w:r>
        </w:p>
      </w:sdtContent>
    </w:sdt>
    <w:p w:rsidR="00C41565" w:rsidRDefault="000E2C15" w:rsidP="00C41565">
      <w:pPr>
        <w:pStyle w:val="ContactInfo"/>
      </w:pPr>
      <w:r>
        <w:t>Human Resource Department</w:t>
      </w:r>
    </w:p>
    <w:p w:rsidR="00973AEC" w:rsidRDefault="00973AEC" w:rsidP="00C41565">
      <w:pPr>
        <w:pStyle w:val="ContactInfo"/>
      </w:pPr>
    </w:p>
    <w:p w:rsidR="000E2C15" w:rsidRDefault="000E2C15" w:rsidP="00C41565">
      <w:pPr>
        <w:pStyle w:val="ContactInfo"/>
      </w:pPr>
    </w:p>
    <w:sdt>
      <w:sdtPr>
        <w:rPr>
          <w:rStyle w:val="ContactInfoChar"/>
        </w:rPr>
        <w:id w:val="24930831"/>
        <w:placeholder>
          <w:docPart w:val="4D6B04A1434E4FEEA3DB57C7B3B0CADE"/>
        </w:placeholder>
      </w:sdtPr>
      <w:sdtEndPr>
        <w:rPr>
          <w:rStyle w:val="DefaultParagraphFont"/>
        </w:rPr>
      </w:sdtEndPr>
      <w:sdtContent>
        <w:p w:rsidR="00973AEC" w:rsidRDefault="00973AEC" w:rsidP="00C41565">
          <w:pPr>
            <w:pStyle w:val="ContactInfo"/>
            <w:rPr>
              <w:rStyle w:val="ContactInfoChar"/>
              <w:u w:val="single"/>
            </w:rPr>
          </w:pPr>
          <w:r>
            <w:rPr>
              <w:rStyle w:val="ContactInfoChar"/>
            </w:rPr>
            <w:t xml:space="preserve">Re: </w:t>
          </w:r>
          <w:r w:rsidRPr="00973AEC">
            <w:rPr>
              <w:rStyle w:val="ContactInfoChar"/>
              <w:u w:val="single"/>
            </w:rPr>
            <w:t>APPLICATION FOR EMPLOYMENT</w:t>
          </w:r>
        </w:p>
        <w:p w:rsidR="00973AEC" w:rsidRDefault="00973AEC" w:rsidP="00C41565">
          <w:pPr>
            <w:pStyle w:val="ContactInfo"/>
          </w:pPr>
        </w:p>
        <w:p w:rsidR="00973AEC" w:rsidRDefault="00973AEC" w:rsidP="00C41565">
          <w:pPr>
            <w:pStyle w:val="ContactInfo"/>
          </w:pPr>
        </w:p>
        <w:p w:rsidR="00C41565" w:rsidRDefault="00D46013" w:rsidP="00C41565">
          <w:pPr>
            <w:pStyle w:val="ContactInfo"/>
          </w:pPr>
        </w:p>
      </w:sdtContent>
    </w:sdt>
    <w:p w:rsidR="00C41565" w:rsidRPr="005B7374" w:rsidRDefault="00D46013" w:rsidP="005B7374">
      <w:pPr>
        <w:pStyle w:val="Greeting"/>
      </w:pPr>
      <w:sdt>
        <w:sdtPr>
          <w:rPr>
            <w:rStyle w:val="LetterbodytextChar"/>
            <w:color w:val="auto"/>
          </w:rPr>
          <w:id w:val="24931073"/>
          <w:placeholder>
            <w:docPart w:val="6AEBF1BDDC094E7887D77E667522EE52"/>
          </w:placeholder>
        </w:sdtPr>
        <w:sdtEndPr>
          <w:rPr>
            <w:rStyle w:val="DefaultParagraphFont"/>
          </w:rPr>
        </w:sdtEndPr>
        <w:sdtContent>
          <w:r w:rsidR="00973AEC">
            <w:rPr>
              <w:rStyle w:val="LetterbodytextChar"/>
              <w:color w:val="auto"/>
            </w:rPr>
            <w:t xml:space="preserve">Dear </w:t>
          </w:r>
          <w:r w:rsidR="00973AEC" w:rsidRPr="00973AEC">
            <w:rPr>
              <w:rStyle w:val="LetterbodytextChar"/>
              <w:b/>
              <w:color w:val="auto"/>
            </w:rPr>
            <w:t>Sir/Madam</w:t>
          </w:r>
          <w:r w:rsidR="00973AEC">
            <w:rPr>
              <w:rStyle w:val="LetterbodytextChar"/>
              <w:color w:val="auto"/>
            </w:rPr>
            <w:t xml:space="preserve">, </w:t>
          </w:r>
        </w:sdtContent>
      </w:sdt>
    </w:p>
    <w:p w:rsidR="00973AEC" w:rsidRDefault="00973AEC" w:rsidP="00973AEC">
      <w:pPr>
        <w:pStyle w:val="Signature"/>
        <w:rPr>
          <w:rStyle w:val="NameChar"/>
          <w:color w:val="auto"/>
          <w:sz w:val="22"/>
        </w:rPr>
      </w:pPr>
      <w:r>
        <w:rPr>
          <w:rStyle w:val="NameChar"/>
          <w:color w:val="auto"/>
          <w:sz w:val="22"/>
        </w:rPr>
        <w:t>I wish to apply for any available open position at your company. Please find enclosed my CV application.</w:t>
      </w:r>
    </w:p>
    <w:p w:rsidR="00891D3E" w:rsidRDefault="00973AEC" w:rsidP="00891D3E">
      <w:pPr>
        <w:pStyle w:val="Letterbodytext"/>
      </w:pPr>
      <w:r>
        <w:t xml:space="preserve">I am an industrious, sophisticated, optimistic and self-motivated individual, with a pleasant disposition. </w:t>
      </w:r>
    </w:p>
    <w:p w:rsidR="00973AEC" w:rsidRPr="00891D3E" w:rsidRDefault="00973AEC" w:rsidP="00891D3E">
      <w:pPr>
        <w:pStyle w:val="ContactInfo"/>
      </w:pPr>
      <w:proofErr w:type="gramStart"/>
      <w:r>
        <w:t>Willing to learn new things with the ability to mul</w:t>
      </w:r>
      <w:r w:rsidR="00CC3814">
        <w:t>titask in a bus</w:t>
      </w:r>
      <w:r>
        <w:t>y environment.</w:t>
      </w:r>
      <w:proofErr w:type="gramEnd"/>
    </w:p>
    <w:p w:rsidR="00973AEC" w:rsidRDefault="00973AEC" w:rsidP="00973AEC">
      <w:pPr>
        <w:pStyle w:val="Letterbodytext"/>
      </w:pPr>
      <w:r>
        <w:t xml:space="preserve">I strongly believe that I will be a valuable asset at your company once given the </w:t>
      </w:r>
      <w:proofErr w:type="gramStart"/>
      <w:r>
        <w:t>opportunity .</w:t>
      </w:r>
      <w:proofErr w:type="gramEnd"/>
    </w:p>
    <w:p w:rsidR="00973AEC" w:rsidRPr="00D46013" w:rsidRDefault="00973AEC" w:rsidP="00973AEC">
      <w:pPr>
        <w:pStyle w:val="Letterbodytext"/>
      </w:pPr>
      <w:r>
        <w:lastRenderedPageBreak/>
        <w:t>Thank you kindly for taking the time to consider my application and I am looking forward to your favorable and positive response.</w:t>
      </w:r>
      <w:bookmarkStart w:id="0" w:name="_GoBack"/>
      <w:bookmarkEnd w:id="0"/>
    </w:p>
    <w:sdt>
      <w:sdtPr>
        <w:rPr>
          <w:rStyle w:val="NameChar"/>
          <w:color w:val="auto"/>
          <w:sz w:val="22"/>
        </w:rPr>
        <w:id w:val="24931497"/>
        <w:placeholder>
          <w:docPart w:val="73678A87575F4BC6A4F670CA2D86ABA8"/>
        </w:placeholder>
      </w:sdtPr>
      <w:sdtEndPr>
        <w:rPr>
          <w:rStyle w:val="NameChar"/>
          <w:b/>
        </w:rPr>
      </w:sdtEndPr>
      <w:sdtContent>
        <w:p w:rsidR="00973AEC" w:rsidRPr="00973AEC" w:rsidRDefault="00973AEC" w:rsidP="00973AEC">
          <w:pPr>
            <w:pStyle w:val="Signature"/>
            <w:rPr>
              <w:rStyle w:val="NameChar"/>
              <w:b/>
              <w:color w:val="auto"/>
              <w:sz w:val="22"/>
            </w:rPr>
          </w:pPr>
        </w:p>
        <w:p w:rsidR="00973AEC" w:rsidRDefault="00973AEC" w:rsidP="005B7374">
          <w:pPr>
            <w:pStyle w:val="Signature"/>
            <w:rPr>
              <w:rStyle w:val="NameChar"/>
              <w:color w:val="auto"/>
              <w:sz w:val="22"/>
            </w:rPr>
          </w:pPr>
          <w:proofErr w:type="gramStart"/>
          <w:r>
            <w:rPr>
              <w:rStyle w:val="NameChar"/>
              <w:color w:val="auto"/>
              <w:sz w:val="22"/>
            </w:rPr>
            <w:t>Yours Respectfully.</w:t>
          </w:r>
          <w:proofErr w:type="gramEnd"/>
        </w:p>
        <w:p w:rsidR="00973AEC" w:rsidRDefault="00973AEC" w:rsidP="00973AEC">
          <w:pPr>
            <w:pStyle w:val="Letterbodytext"/>
          </w:pPr>
        </w:p>
        <w:p w:rsidR="00973AEC" w:rsidRDefault="00973AEC" w:rsidP="00973AEC">
          <w:pPr>
            <w:pStyle w:val="Letterbodytext"/>
          </w:pPr>
        </w:p>
        <w:p w:rsidR="00C41565" w:rsidRPr="00973AEC" w:rsidRDefault="00973AEC" w:rsidP="00973AEC">
          <w:pPr>
            <w:pStyle w:val="Letterbodytext"/>
          </w:pPr>
          <w:r>
            <w:t>__________________________</w:t>
          </w:r>
        </w:p>
      </w:sdtContent>
    </w:sdt>
    <w:sdt>
      <w:sdtPr>
        <w:rPr>
          <w:rStyle w:val="EnclosureChar"/>
        </w:rPr>
        <w:id w:val="24931505"/>
        <w:placeholder>
          <w:docPart w:val="273A2DC300E34DEE89E41976D07AF44B"/>
        </w:placeholder>
      </w:sdtPr>
      <w:sdtEndPr>
        <w:rPr>
          <w:rStyle w:val="DefaultParagraphFont"/>
        </w:rPr>
      </w:sdtEndPr>
      <w:sdtContent>
        <w:p w:rsidR="00891D3E" w:rsidRDefault="00973AEC" w:rsidP="00C41565">
          <w:pPr>
            <w:pStyle w:val="Enclosure"/>
          </w:pPr>
          <w:proofErr w:type="spellStart"/>
          <w:r>
            <w:rPr>
              <w:rStyle w:val="EnclosureChar"/>
            </w:rPr>
            <w:t>Kyreena</w:t>
          </w:r>
          <w:proofErr w:type="spellEnd"/>
          <w:r>
            <w:rPr>
              <w:rStyle w:val="EnclosureChar"/>
            </w:rPr>
            <w:t xml:space="preserve"> Williams</w:t>
          </w:r>
        </w:p>
      </w:sdtContent>
    </w:sdt>
    <w:p w:rsidR="00424A8A" w:rsidRDefault="00424A8A" w:rsidP="00424A8A">
      <w:pPr>
        <w:pStyle w:val="ContactInfo"/>
      </w:pPr>
    </w:p>
    <w:p w:rsidR="00424A8A" w:rsidRDefault="00424A8A" w:rsidP="00424A8A">
      <w:pPr>
        <w:pStyle w:val="ContactInfo"/>
      </w:pPr>
    </w:p>
    <w:p w:rsidR="00424A8A" w:rsidRDefault="00424A8A" w:rsidP="00424A8A">
      <w:pPr>
        <w:pStyle w:val="ContactInfo"/>
      </w:pPr>
    </w:p>
    <w:p w:rsidR="00424A8A" w:rsidRDefault="00424A8A" w:rsidP="00424A8A">
      <w:pPr>
        <w:pStyle w:val="ContactInfo"/>
      </w:pPr>
    </w:p>
    <w:p w:rsidR="00424A8A" w:rsidRDefault="00424A8A" w:rsidP="00424A8A">
      <w:pPr>
        <w:pStyle w:val="ContactInfo"/>
      </w:pPr>
    </w:p>
    <w:p w:rsidR="00CC3814" w:rsidRDefault="00CC3814" w:rsidP="00424A8A">
      <w:pPr>
        <w:pStyle w:val="ContactInfo"/>
        <w:jc w:val="center"/>
        <w:rPr>
          <w:sz w:val="44"/>
          <w:szCs w:val="56"/>
          <w:u w:val="single"/>
        </w:rPr>
      </w:pPr>
    </w:p>
    <w:p w:rsidR="00F82B54" w:rsidRPr="00424A8A" w:rsidRDefault="00891D3E" w:rsidP="00424A8A">
      <w:pPr>
        <w:pStyle w:val="ContactInfo"/>
        <w:jc w:val="center"/>
      </w:pPr>
      <w:r w:rsidRPr="00424A8A">
        <w:rPr>
          <w:sz w:val="44"/>
          <w:szCs w:val="56"/>
          <w:u w:val="single"/>
        </w:rPr>
        <w:t>RESUME</w:t>
      </w:r>
    </w:p>
    <w:p w:rsidR="00891D3E" w:rsidRPr="00891D3E" w:rsidRDefault="00891D3E" w:rsidP="00891D3E">
      <w:pPr>
        <w:pStyle w:val="Enclosure"/>
        <w:rPr>
          <w:sz w:val="40"/>
          <w:szCs w:val="40"/>
        </w:rPr>
      </w:pPr>
      <w:r w:rsidRPr="00891D3E">
        <w:rPr>
          <w:sz w:val="40"/>
          <w:szCs w:val="40"/>
        </w:rPr>
        <w:t>Kyreena Williams</w:t>
      </w:r>
    </w:p>
    <w:p w:rsidR="00891D3E" w:rsidRPr="00424A8A" w:rsidRDefault="00891D3E" w:rsidP="00424A8A">
      <w:pPr>
        <w:pStyle w:val="Enclosure"/>
        <w:spacing w:before="0"/>
        <w:rPr>
          <w:szCs w:val="24"/>
        </w:rPr>
      </w:pPr>
      <w:r w:rsidRPr="00424A8A">
        <w:rPr>
          <w:szCs w:val="24"/>
        </w:rPr>
        <w:lastRenderedPageBreak/>
        <w:t>Date of birth: 22/05/1982</w:t>
      </w:r>
    </w:p>
    <w:p w:rsidR="00891D3E" w:rsidRPr="00424A8A" w:rsidRDefault="00891D3E" w:rsidP="00424A8A">
      <w:pPr>
        <w:pStyle w:val="Enclosure"/>
        <w:spacing w:before="0"/>
        <w:rPr>
          <w:szCs w:val="24"/>
        </w:rPr>
      </w:pPr>
      <w:r w:rsidRPr="00424A8A">
        <w:rPr>
          <w:szCs w:val="24"/>
        </w:rPr>
        <w:t>Address: #35 Baker Trace, Guaico, Sangre Grande</w:t>
      </w:r>
    </w:p>
    <w:p w:rsidR="00891D3E" w:rsidRPr="00891D3E" w:rsidRDefault="00891D3E" w:rsidP="00424A8A">
      <w:pPr>
        <w:pStyle w:val="Enclosure"/>
        <w:spacing w:before="0" w:line="240" w:lineRule="auto"/>
        <w:rPr>
          <w:sz w:val="24"/>
          <w:szCs w:val="24"/>
        </w:rPr>
      </w:pPr>
      <w:r w:rsidRPr="00424A8A">
        <w:rPr>
          <w:szCs w:val="24"/>
        </w:rPr>
        <w:t xml:space="preserve">Email: </w:t>
      </w:r>
      <w:hyperlink r:id="rId10" w:history="1">
        <w:r w:rsidRPr="00424A8A">
          <w:rPr>
            <w:rStyle w:val="Hyperlink"/>
            <w:szCs w:val="24"/>
          </w:rPr>
          <w:t>kyreenawilliams@live.com</w:t>
        </w:r>
      </w:hyperlink>
    </w:p>
    <w:p w:rsidR="00891D3E" w:rsidRPr="00891D3E" w:rsidRDefault="00891D3E" w:rsidP="00891D3E">
      <w:pPr>
        <w:pStyle w:val="Enclosure"/>
        <w:spacing w:before="0" w:line="240" w:lineRule="auto"/>
        <w:rPr>
          <w:sz w:val="32"/>
          <w:szCs w:val="32"/>
          <w:u w:val="single"/>
        </w:rPr>
      </w:pPr>
      <w:r w:rsidRPr="00891D3E">
        <w:rPr>
          <w:sz w:val="32"/>
          <w:szCs w:val="32"/>
          <w:u w:val="single"/>
        </w:rPr>
        <w:t>Objective</w:t>
      </w:r>
    </w:p>
    <w:p w:rsidR="00891D3E" w:rsidRDefault="00891D3E" w:rsidP="00891D3E">
      <w:pPr>
        <w:pStyle w:val="Enclosure"/>
        <w:spacing w:before="0" w:line="240" w:lineRule="auto"/>
        <w:rPr>
          <w:sz w:val="24"/>
          <w:szCs w:val="24"/>
        </w:rPr>
      </w:pPr>
      <w:r w:rsidRPr="00891D3E">
        <w:rPr>
          <w:sz w:val="24"/>
          <w:szCs w:val="24"/>
        </w:rPr>
        <w:t>I am seeking a competitive and challenging environment where I can serve a dynamic and progressive organization and establish an enjoyable and professional career for myself.</w:t>
      </w:r>
    </w:p>
    <w:p w:rsidR="00424A8A" w:rsidRDefault="00424A8A" w:rsidP="00891D3E">
      <w:pPr>
        <w:pStyle w:val="Enclosure"/>
        <w:spacing w:before="0" w:line="240" w:lineRule="auto"/>
        <w:rPr>
          <w:sz w:val="24"/>
          <w:szCs w:val="24"/>
        </w:rPr>
      </w:pPr>
    </w:p>
    <w:p w:rsidR="00891D3E" w:rsidRPr="00891D3E" w:rsidRDefault="00891D3E" w:rsidP="00891D3E">
      <w:pPr>
        <w:pStyle w:val="Enclosure"/>
        <w:spacing w:before="0" w:line="240" w:lineRule="auto"/>
        <w:rPr>
          <w:sz w:val="32"/>
          <w:szCs w:val="32"/>
          <w:u w:val="single"/>
        </w:rPr>
      </w:pPr>
      <w:r w:rsidRPr="00891D3E">
        <w:rPr>
          <w:sz w:val="32"/>
          <w:szCs w:val="32"/>
          <w:u w:val="single"/>
        </w:rPr>
        <w:t>Personal Skills</w:t>
      </w:r>
    </w:p>
    <w:p w:rsidR="00891D3E" w:rsidRDefault="00891D3E" w:rsidP="00891D3E">
      <w:pPr>
        <w:pStyle w:val="Enclosure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People Skills</w:t>
      </w:r>
    </w:p>
    <w:p w:rsidR="00891D3E" w:rsidRDefault="00891D3E" w:rsidP="00891D3E">
      <w:pPr>
        <w:pStyle w:val="Enclosure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Multitasking</w:t>
      </w:r>
    </w:p>
    <w:p w:rsidR="00891D3E" w:rsidRDefault="00891D3E" w:rsidP="00891D3E">
      <w:pPr>
        <w:pStyle w:val="Enclosure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Discretion</w:t>
      </w:r>
    </w:p>
    <w:p w:rsidR="00891D3E" w:rsidRDefault="00891D3E" w:rsidP="00891D3E">
      <w:pPr>
        <w:pStyle w:val="Enclosure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Persuasive</w:t>
      </w:r>
    </w:p>
    <w:p w:rsidR="00891D3E" w:rsidRDefault="00891D3E" w:rsidP="00891D3E">
      <w:pPr>
        <w:pStyle w:val="Enclosure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Decision Making </w:t>
      </w:r>
    </w:p>
    <w:p w:rsidR="00424A8A" w:rsidRDefault="00424A8A" w:rsidP="00891D3E">
      <w:pPr>
        <w:pStyle w:val="Enclosure"/>
        <w:spacing w:before="0" w:line="240" w:lineRule="auto"/>
        <w:rPr>
          <w:sz w:val="32"/>
          <w:szCs w:val="32"/>
          <w:u w:val="single"/>
        </w:rPr>
      </w:pPr>
    </w:p>
    <w:p w:rsidR="00044B47" w:rsidRPr="00044B47" w:rsidRDefault="00424A8A" w:rsidP="00044B47">
      <w:pPr>
        <w:pStyle w:val="Enclosure"/>
        <w:spacing w:before="0" w:line="240" w:lineRule="auto"/>
        <w:rPr>
          <w:sz w:val="32"/>
          <w:szCs w:val="32"/>
          <w:u w:val="single"/>
        </w:rPr>
      </w:pPr>
      <w:r w:rsidRPr="00424A8A">
        <w:rPr>
          <w:sz w:val="32"/>
          <w:szCs w:val="32"/>
          <w:u w:val="single"/>
        </w:rPr>
        <w:t>Education</w:t>
      </w:r>
      <w:r w:rsidR="00044B47">
        <w:rPr>
          <w:sz w:val="32"/>
          <w:szCs w:val="32"/>
        </w:rPr>
        <w:t xml:space="preserve">                                                                          </w:t>
      </w:r>
      <w:r w:rsidR="00044B47" w:rsidRPr="00044B47">
        <w:rPr>
          <w:sz w:val="32"/>
          <w:szCs w:val="32"/>
          <w:u w:val="single"/>
        </w:rPr>
        <w:t>Academic Background</w:t>
      </w:r>
    </w:p>
    <w:p w:rsidR="00424A8A" w:rsidRPr="00424A8A" w:rsidRDefault="00424A8A" w:rsidP="00891D3E">
      <w:pPr>
        <w:pStyle w:val="Enclosure"/>
        <w:spacing w:before="0" w:line="240" w:lineRule="auto"/>
        <w:rPr>
          <w:sz w:val="24"/>
          <w:szCs w:val="28"/>
        </w:rPr>
      </w:pPr>
      <w:r w:rsidRPr="00424A8A">
        <w:rPr>
          <w:sz w:val="24"/>
          <w:szCs w:val="28"/>
        </w:rPr>
        <w:lastRenderedPageBreak/>
        <w:t>Curepe Fatima RC – 1987-1994</w:t>
      </w:r>
      <w:r w:rsidR="00044B47">
        <w:rPr>
          <w:sz w:val="24"/>
          <w:szCs w:val="28"/>
        </w:rPr>
        <w:t xml:space="preserve">                                                                   Typing(2)</w:t>
      </w:r>
    </w:p>
    <w:p w:rsidR="00424A8A" w:rsidRPr="00424A8A" w:rsidRDefault="00424A8A" w:rsidP="00891D3E">
      <w:pPr>
        <w:pStyle w:val="Enclosure"/>
        <w:spacing w:before="0" w:line="240" w:lineRule="auto"/>
        <w:rPr>
          <w:sz w:val="24"/>
          <w:szCs w:val="28"/>
        </w:rPr>
      </w:pPr>
      <w:r w:rsidRPr="00424A8A">
        <w:rPr>
          <w:sz w:val="24"/>
          <w:szCs w:val="28"/>
        </w:rPr>
        <w:t>Curepe Junior Secondary- 1994-1997</w:t>
      </w:r>
      <w:r w:rsidR="00044B47">
        <w:rPr>
          <w:sz w:val="24"/>
          <w:szCs w:val="28"/>
        </w:rPr>
        <w:t xml:space="preserve">                                                        Office Procedure(2)</w:t>
      </w:r>
    </w:p>
    <w:p w:rsidR="00424A8A" w:rsidRPr="00424A8A" w:rsidRDefault="00424A8A" w:rsidP="00891D3E">
      <w:pPr>
        <w:pStyle w:val="Enclosure"/>
        <w:spacing w:before="0" w:line="240" w:lineRule="auto"/>
        <w:rPr>
          <w:sz w:val="24"/>
          <w:szCs w:val="28"/>
        </w:rPr>
      </w:pPr>
      <w:r w:rsidRPr="00424A8A">
        <w:rPr>
          <w:sz w:val="24"/>
          <w:szCs w:val="28"/>
        </w:rPr>
        <w:t>St.Augustine Senior Comprehensive- 1997-1999</w:t>
      </w:r>
      <w:r w:rsidR="00044B47">
        <w:rPr>
          <w:sz w:val="24"/>
          <w:szCs w:val="28"/>
        </w:rPr>
        <w:t xml:space="preserve">                                     Principle of Accounts(3)   </w:t>
      </w:r>
    </w:p>
    <w:p w:rsidR="00424A8A" w:rsidRPr="00424A8A" w:rsidRDefault="00424A8A" w:rsidP="00891D3E">
      <w:pPr>
        <w:pStyle w:val="Enclosure"/>
        <w:spacing w:before="0" w:line="240" w:lineRule="auto"/>
        <w:rPr>
          <w:sz w:val="24"/>
          <w:szCs w:val="28"/>
        </w:rPr>
      </w:pPr>
      <w:r w:rsidRPr="00424A8A">
        <w:rPr>
          <w:sz w:val="24"/>
          <w:szCs w:val="28"/>
        </w:rPr>
        <w:t>Computer Literate Course-1999</w:t>
      </w:r>
      <w:r w:rsidR="00044B47">
        <w:rPr>
          <w:sz w:val="24"/>
          <w:szCs w:val="28"/>
        </w:rPr>
        <w:t xml:space="preserve">                                                                   Mathematics(3)</w:t>
      </w:r>
    </w:p>
    <w:p w:rsidR="00424A8A" w:rsidRPr="00424A8A" w:rsidRDefault="00424A8A" w:rsidP="00891D3E">
      <w:pPr>
        <w:pStyle w:val="Enclosure"/>
        <w:spacing w:before="0" w:line="240" w:lineRule="auto"/>
        <w:rPr>
          <w:sz w:val="24"/>
          <w:szCs w:val="28"/>
        </w:rPr>
      </w:pPr>
      <w:r w:rsidRPr="00424A8A">
        <w:rPr>
          <w:sz w:val="24"/>
          <w:szCs w:val="28"/>
        </w:rPr>
        <w:t>Creative Academy</w:t>
      </w:r>
      <w:r w:rsidR="00044B47">
        <w:rPr>
          <w:sz w:val="24"/>
          <w:szCs w:val="28"/>
        </w:rPr>
        <w:t xml:space="preserve">                                                                                            English(3)</w:t>
      </w:r>
    </w:p>
    <w:p w:rsidR="00424A8A" w:rsidRDefault="00424A8A" w:rsidP="00891D3E">
      <w:pPr>
        <w:pStyle w:val="Enclosure"/>
        <w:spacing w:before="0" w:line="240" w:lineRule="auto"/>
        <w:rPr>
          <w:sz w:val="24"/>
          <w:szCs w:val="28"/>
        </w:rPr>
      </w:pPr>
      <w:r w:rsidRPr="00424A8A">
        <w:rPr>
          <w:sz w:val="24"/>
          <w:szCs w:val="28"/>
        </w:rPr>
        <w:t>Mt.Hope Nursing Academy-2009</w:t>
      </w:r>
    </w:p>
    <w:p w:rsidR="00424A8A" w:rsidRDefault="00424A8A">
      <w:pPr>
        <w:rPr>
          <w:color w:val="0D0D0D" w:themeColor="text1" w:themeTint="F2"/>
          <w:sz w:val="32"/>
          <w:szCs w:val="28"/>
          <w:u w:val="single"/>
        </w:rPr>
      </w:pPr>
      <w:r>
        <w:rPr>
          <w:sz w:val="32"/>
          <w:szCs w:val="28"/>
          <w:u w:val="single"/>
        </w:rPr>
        <w:br w:type="page"/>
      </w:r>
    </w:p>
    <w:p w:rsidR="00424A8A" w:rsidRDefault="00424A8A">
      <w:pPr>
        <w:rPr>
          <w:sz w:val="32"/>
          <w:szCs w:val="28"/>
          <w:u w:val="single"/>
        </w:rPr>
      </w:pPr>
      <w:r w:rsidRPr="00424A8A">
        <w:rPr>
          <w:sz w:val="32"/>
          <w:szCs w:val="28"/>
          <w:u w:val="single"/>
        </w:rPr>
        <w:lastRenderedPageBreak/>
        <w:t>Work Experience</w:t>
      </w:r>
    </w:p>
    <w:p w:rsidR="000974EA" w:rsidRDefault="000974EA">
      <w:pPr>
        <w:rPr>
          <w:sz w:val="32"/>
          <w:szCs w:val="28"/>
          <w:u w:val="single"/>
        </w:rPr>
      </w:pPr>
    </w:p>
    <w:p w:rsidR="00044B47" w:rsidRPr="00CC3814" w:rsidRDefault="00044B47">
      <w:pPr>
        <w:rPr>
          <w:sz w:val="32"/>
          <w:szCs w:val="28"/>
        </w:rPr>
      </w:pPr>
      <w:r w:rsidRPr="00CC3814">
        <w:rPr>
          <w:sz w:val="32"/>
          <w:szCs w:val="28"/>
        </w:rPr>
        <w:t>Direc One – Spirit Affiliate</w:t>
      </w:r>
    </w:p>
    <w:p w:rsidR="00424A8A" w:rsidRDefault="00044B47">
      <w:pPr>
        <w:rPr>
          <w:sz w:val="24"/>
          <w:szCs w:val="24"/>
        </w:rPr>
      </w:pPr>
      <w:r>
        <w:rPr>
          <w:sz w:val="24"/>
          <w:szCs w:val="24"/>
        </w:rPr>
        <w:t>Position held: C</w:t>
      </w:r>
      <w:r w:rsidR="00C44BCC">
        <w:rPr>
          <w:sz w:val="24"/>
          <w:szCs w:val="24"/>
        </w:rPr>
        <w:t xml:space="preserve">SR, </w:t>
      </w:r>
      <w:r>
        <w:rPr>
          <w:sz w:val="24"/>
          <w:szCs w:val="24"/>
        </w:rPr>
        <w:t xml:space="preserve"> Trouble Shooting Technician – 2004-2006</w:t>
      </w:r>
    </w:p>
    <w:p w:rsidR="00044B47" w:rsidRDefault="00044B47">
      <w:pPr>
        <w:rPr>
          <w:sz w:val="24"/>
          <w:szCs w:val="24"/>
        </w:rPr>
      </w:pPr>
      <w:r>
        <w:rPr>
          <w:sz w:val="24"/>
          <w:szCs w:val="24"/>
        </w:rPr>
        <w:t xml:space="preserve">Duties- </w:t>
      </w:r>
      <w:r w:rsidR="00C44BCC">
        <w:rPr>
          <w:sz w:val="24"/>
          <w:szCs w:val="24"/>
        </w:rPr>
        <w:t>Customer Service assistance,</w:t>
      </w:r>
      <w:r>
        <w:rPr>
          <w:sz w:val="24"/>
          <w:szCs w:val="24"/>
        </w:rPr>
        <w:t xml:space="preserve"> Bil</w:t>
      </w:r>
      <w:r w:rsidR="00C44BCC">
        <w:rPr>
          <w:sz w:val="24"/>
          <w:szCs w:val="24"/>
        </w:rPr>
        <w:t xml:space="preserve">ling issues, </w:t>
      </w:r>
      <w:r>
        <w:rPr>
          <w:sz w:val="24"/>
          <w:szCs w:val="24"/>
        </w:rPr>
        <w:t>Queries</w:t>
      </w:r>
      <w:r w:rsidR="00C44BCC">
        <w:rPr>
          <w:sz w:val="24"/>
          <w:szCs w:val="24"/>
        </w:rPr>
        <w:t>, Trouble shooting all mobile phone issues</w:t>
      </w:r>
    </w:p>
    <w:p w:rsidR="00C44BCC" w:rsidRPr="00CC3814" w:rsidRDefault="00C44BCC">
      <w:pPr>
        <w:rPr>
          <w:sz w:val="32"/>
          <w:szCs w:val="24"/>
        </w:rPr>
      </w:pPr>
      <w:r w:rsidRPr="00CC3814">
        <w:rPr>
          <w:sz w:val="32"/>
          <w:szCs w:val="24"/>
        </w:rPr>
        <w:t>JVK Xclusive-2006-2008</w:t>
      </w:r>
    </w:p>
    <w:p w:rsidR="00C44BCC" w:rsidRDefault="00C44BCC">
      <w:pPr>
        <w:rPr>
          <w:sz w:val="24"/>
          <w:szCs w:val="24"/>
        </w:rPr>
      </w:pPr>
      <w:r>
        <w:rPr>
          <w:sz w:val="24"/>
          <w:szCs w:val="24"/>
        </w:rPr>
        <w:t>Position held: Cahier, CSR</w:t>
      </w:r>
    </w:p>
    <w:p w:rsidR="00C44BCC" w:rsidRDefault="00C44BCC">
      <w:pPr>
        <w:rPr>
          <w:sz w:val="24"/>
          <w:szCs w:val="24"/>
        </w:rPr>
      </w:pPr>
      <w:r>
        <w:rPr>
          <w:sz w:val="24"/>
          <w:szCs w:val="24"/>
        </w:rPr>
        <w:t>Duties- Product purchases, Cashing, Work schedules, Customer assistance</w:t>
      </w:r>
    </w:p>
    <w:p w:rsidR="00424A8A" w:rsidRPr="00C44BCC" w:rsidRDefault="00C44BCC" w:rsidP="00C44BCC">
      <w:pPr>
        <w:rPr>
          <w:sz w:val="32"/>
          <w:szCs w:val="24"/>
        </w:rPr>
      </w:pPr>
      <w:r w:rsidRPr="00C44BCC">
        <w:rPr>
          <w:sz w:val="32"/>
          <w:szCs w:val="24"/>
        </w:rPr>
        <w:t>Journey Beyond Horizon-2008-2010</w:t>
      </w:r>
    </w:p>
    <w:p w:rsidR="00C44BCC" w:rsidRDefault="00C44BCC" w:rsidP="00C44BCC">
      <w:pPr>
        <w:rPr>
          <w:sz w:val="24"/>
          <w:szCs w:val="24"/>
        </w:rPr>
      </w:pPr>
      <w:r>
        <w:rPr>
          <w:sz w:val="24"/>
          <w:szCs w:val="24"/>
        </w:rPr>
        <w:t>Position held: Hotel Supervisor</w:t>
      </w:r>
    </w:p>
    <w:p w:rsidR="00C44BCC" w:rsidRDefault="00C44BCC" w:rsidP="00C44BCC">
      <w:pPr>
        <w:rPr>
          <w:sz w:val="24"/>
          <w:szCs w:val="24"/>
        </w:rPr>
      </w:pPr>
      <w:r>
        <w:rPr>
          <w:sz w:val="24"/>
          <w:szCs w:val="24"/>
        </w:rPr>
        <w:t>Duties- Payroll, Work schedules, Time sheets, Purchasing, Stock taking</w:t>
      </w:r>
    </w:p>
    <w:p w:rsidR="00C44BCC" w:rsidRPr="00CC3814" w:rsidRDefault="00C44BCC" w:rsidP="00C44BCC">
      <w:pPr>
        <w:rPr>
          <w:sz w:val="32"/>
          <w:szCs w:val="24"/>
        </w:rPr>
      </w:pPr>
      <w:r w:rsidRPr="00CC3814">
        <w:rPr>
          <w:sz w:val="32"/>
          <w:szCs w:val="24"/>
        </w:rPr>
        <w:t>Fitzroy Williams &amp; Associates</w:t>
      </w:r>
    </w:p>
    <w:p w:rsidR="00C44BCC" w:rsidRDefault="00C44BCC" w:rsidP="00C44BCC">
      <w:pPr>
        <w:rPr>
          <w:sz w:val="24"/>
          <w:szCs w:val="24"/>
        </w:rPr>
      </w:pPr>
      <w:r w:rsidRPr="00C44BCC">
        <w:rPr>
          <w:sz w:val="24"/>
          <w:szCs w:val="24"/>
        </w:rPr>
        <w:t>Position held:</w:t>
      </w:r>
      <w:r>
        <w:rPr>
          <w:sz w:val="24"/>
          <w:szCs w:val="24"/>
        </w:rPr>
        <w:t xml:space="preserve"> Clerical assistant</w:t>
      </w:r>
    </w:p>
    <w:p w:rsidR="00C44BCC" w:rsidRDefault="00C44BCC" w:rsidP="00C44BCC">
      <w:pPr>
        <w:rPr>
          <w:sz w:val="24"/>
          <w:szCs w:val="24"/>
        </w:rPr>
      </w:pPr>
      <w:r>
        <w:rPr>
          <w:sz w:val="24"/>
          <w:szCs w:val="24"/>
        </w:rPr>
        <w:t>Duties- Payroll, Time sheets, Filing, NIS, Sales &amp; Services</w:t>
      </w:r>
    </w:p>
    <w:p w:rsidR="00C44BCC" w:rsidRPr="00CC3814" w:rsidRDefault="00C44BCC" w:rsidP="00C44BCC">
      <w:pPr>
        <w:rPr>
          <w:sz w:val="32"/>
          <w:szCs w:val="24"/>
        </w:rPr>
      </w:pPr>
      <w:r w:rsidRPr="00CC3814">
        <w:rPr>
          <w:sz w:val="32"/>
          <w:szCs w:val="24"/>
        </w:rPr>
        <w:lastRenderedPageBreak/>
        <w:t>Happy Ending Casino</w:t>
      </w:r>
    </w:p>
    <w:p w:rsidR="00C44BCC" w:rsidRDefault="00C44BCC" w:rsidP="00C44BCC">
      <w:pPr>
        <w:rPr>
          <w:sz w:val="24"/>
          <w:szCs w:val="24"/>
        </w:rPr>
      </w:pPr>
      <w:r>
        <w:rPr>
          <w:sz w:val="24"/>
          <w:szCs w:val="24"/>
        </w:rPr>
        <w:t>Position held: Floor Supervisor, Cashier</w:t>
      </w:r>
    </w:p>
    <w:p w:rsidR="00C44BCC" w:rsidRDefault="00C44BCC" w:rsidP="00C44BCC">
      <w:pPr>
        <w:rPr>
          <w:sz w:val="24"/>
          <w:szCs w:val="24"/>
        </w:rPr>
      </w:pPr>
      <w:r>
        <w:rPr>
          <w:sz w:val="24"/>
          <w:szCs w:val="24"/>
        </w:rPr>
        <w:t>Dut</w:t>
      </w:r>
      <w:r w:rsidR="000974EA">
        <w:rPr>
          <w:sz w:val="24"/>
          <w:szCs w:val="24"/>
        </w:rPr>
        <w:t>ies- Cashing, Reading machine numbers, Balance cashier draws, Machine monitoring</w:t>
      </w:r>
    </w:p>
    <w:p w:rsidR="000974EA" w:rsidRDefault="000974EA" w:rsidP="00C44BCC">
      <w:pPr>
        <w:rPr>
          <w:sz w:val="32"/>
          <w:szCs w:val="24"/>
          <w:u w:val="single"/>
        </w:rPr>
      </w:pPr>
    </w:p>
    <w:p w:rsidR="000974EA" w:rsidRDefault="000974EA" w:rsidP="00C44BCC">
      <w:pPr>
        <w:rPr>
          <w:sz w:val="32"/>
          <w:szCs w:val="24"/>
          <w:u w:val="single"/>
        </w:rPr>
      </w:pPr>
      <w:r w:rsidRPr="000974EA">
        <w:rPr>
          <w:sz w:val="32"/>
          <w:szCs w:val="24"/>
          <w:u w:val="single"/>
        </w:rPr>
        <w:t>References</w:t>
      </w:r>
    </w:p>
    <w:p w:rsidR="000974EA" w:rsidRPr="000974EA" w:rsidRDefault="000974EA" w:rsidP="00C44BCC">
      <w:pPr>
        <w:rPr>
          <w:b/>
          <w:sz w:val="24"/>
          <w:szCs w:val="24"/>
          <w:lang w:val="es-ES"/>
        </w:rPr>
      </w:pPr>
      <w:r w:rsidRPr="000974EA">
        <w:rPr>
          <w:b/>
          <w:sz w:val="24"/>
          <w:szCs w:val="24"/>
          <w:lang w:val="es-ES"/>
        </w:rPr>
        <w:t>Corporal- Che De Silva</w:t>
      </w:r>
    </w:p>
    <w:p w:rsidR="000974EA" w:rsidRDefault="000974EA" w:rsidP="00C44BCC">
      <w:pPr>
        <w:rPr>
          <w:sz w:val="24"/>
          <w:szCs w:val="24"/>
          <w:lang w:val="es-ES"/>
        </w:rPr>
      </w:pPr>
      <w:r w:rsidRPr="000974EA">
        <w:rPr>
          <w:sz w:val="24"/>
          <w:szCs w:val="24"/>
          <w:lang w:val="es-ES"/>
        </w:rPr>
        <w:t>Contact: 678-5708 / 336-0984</w:t>
      </w:r>
    </w:p>
    <w:p w:rsidR="000974EA" w:rsidRPr="000974EA" w:rsidRDefault="000974EA" w:rsidP="00C44BCC">
      <w:pPr>
        <w:rPr>
          <w:b/>
          <w:sz w:val="24"/>
          <w:szCs w:val="24"/>
          <w:lang w:val="es-ES"/>
        </w:rPr>
      </w:pPr>
      <w:r w:rsidRPr="000974EA">
        <w:rPr>
          <w:b/>
          <w:sz w:val="24"/>
          <w:szCs w:val="24"/>
          <w:lang w:val="es-ES"/>
        </w:rPr>
        <w:t>Oba Tech Solutions</w:t>
      </w:r>
      <w:r w:rsidR="00CC3814">
        <w:rPr>
          <w:b/>
          <w:sz w:val="24"/>
          <w:szCs w:val="24"/>
          <w:lang w:val="es-ES"/>
        </w:rPr>
        <w:t xml:space="preserve">     </w:t>
      </w:r>
    </w:p>
    <w:p w:rsidR="000974EA" w:rsidRPr="000974EA" w:rsidRDefault="000974EA" w:rsidP="00C44BCC">
      <w:pPr>
        <w:rPr>
          <w:sz w:val="24"/>
          <w:szCs w:val="24"/>
        </w:rPr>
      </w:pPr>
      <w:r w:rsidRPr="000974EA">
        <w:rPr>
          <w:sz w:val="24"/>
          <w:szCs w:val="24"/>
        </w:rPr>
        <w:t>Managing Director – Oba Ryan</w:t>
      </w:r>
    </w:p>
    <w:p w:rsidR="000974EA" w:rsidRPr="000974EA" w:rsidRDefault="000974EA" w:rsidP="00C44BCC">
      <w:pPr>
        <w:rPr>
          <w:sz w:val="24"/>
          <w:szCs w:val="24"/>
        </w:rPr>
      </w:pPr>
      <w:r w:rsidRPr="000974EA">
        <w:rPr>
          <w:sz w:val="24"/>
          <w:szCs w:val="24"/>
        </w:rPr>
        <w:t>Contact- 340-4037</w:t>
      </w:r>
    </w:p>
    <w:p w:rsidR="000974EA" w:rsidRPr="000974EA" w:rsidRDefault="000974EA" w:rsidP="00C44BCC">
      <w:pPr>
        <w:rPr>
          <w:sz w:val="24"/>
          <w:szCs w:val="24"/>
        </w:rPr>
      </w:pPr>
    </w:p>
    <w:p w:rsidR="000974EA" w:rsidRPr="000974EA" w:rsidRDefault="000974EA" w:rsidP="00C44BCC">
      <w:pPr>
        <w:rPr>
          <w:sz w:val="32"/>
          <w:szCs w:val="28"/>
        </w:rPr>
      </w:pPr>
    </w:p>
    <w:sectPr w:rsidR="000974EA" w:rsidRPr="000974EA" w:rsidSect="004A0331">
      <w:pgSz w:w="12240" w:h="15840" w:code="1"/>
      <w:pgMar w:top="1080" w:right="1080" w:bottom="1080" w:left="108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D3E" w:rsidRDefault="00891D3E" w:rsidP="00891D3E">
      <w:pPr>
        <w:spacing w:after="0" w:line="240" w:lineRule="auto"/>
      </w:pPr>
      <w:r>
        <w:separator/>
      </w:r>
    </w:p>
  </w:endnote>
  <w:endnote w:type="continuationSeparator" w:id="0">
    <w:p w:rsidR="00891D3E" w:rsidRDefault="00891D3E" w:rsidP="0089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D3E" w:rsidRDefault="00891D3E" w:rsidP="00891D3E">
      <w:pPr>
        <w:spacing w:after="0" w:line="240" w:lineRule="auto"/>
      </w:pPr>
      <w:r>
        <w:separator/>
      </w:r>
    </w:p>
  </w:footnote>
  <w:footnote w:type="continuationSeparator" w:id="0">
    <w:p w:rsidR="00891D3E" w:rsidRDefault="00891D3E" w:rsidP="00891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82C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029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3B0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72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C62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6A8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689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6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BE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607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15"/>
    <w:rsid w:val="00044B47"/>
    <w:rsid w:val="000974EA"/>
    <w:rsid w:val="000E2C15"/>
    <w:rsid w:val="002E6EE9"/>
    <w:rsid w:val="00424A8A"/>
    <w:rsid w:val="004A0331"/>
    <w:rsid w:val="005B7374"/>
    <w:rsid w:val="00891D3E"/>
    <w:rsid w:val="00973AEC"/>
    <w:rsid w:val="00C41565"/>
    <w:rsid w:val="00C44BCC"/>
    <w:rsid w:val="00CC3814"/>
    <w:rsid w:val="00D46013"/>
    <w:rsid w:val="00F8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54"/>
    <w:rPr>
      <w:color w:val="808080"/>
    </w:rPr>
  </w:style>
  <w:style w:type="paragraph" w:customStyle="1" w:styleId="ContactInfo">
    <w:name w:val="Contact Info"/>
    <w:basedOn w:val="Normal"/>
    <w:link w:val="ContactInfoChar"/>
    <w:qFormat/>
    <w:rsid w:val="005B7374"/>
    <w:pPr>
      <w:spacing w:after="0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rsid w:val="00F8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5B7374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99"/>
    <w:unhideWhenUsed/>
    <w:rsid w:val="00C41565"/>
    <w:pPr>
      <w:spacing w:before="240" w:after="480"/>
    </w:pPr>
  </w:style>
  <w:style w:type="character" w:customStyle="1" w:styleId="DateChar">
    <w:name w:val="Date Char"/>
    <w:basedOn w:val="DefaultParagraphFont"/>
    <w:link w:val="Date"/>
    <w:uiPriority w:val="99"/>
    <w:rsid w:val="00C41565"/>
  </w:style>
  <w:style w:type="paragraph" w:styleId="BalloonText">
    <w:name w:val="Balloon Text"/>
    <w:basedOn w:val="Normal"/>
    <w:link w:val="BalloonTextChar"/>
    <w:uiPriority w:val="99"/>
    <w:semiHidden/>
    <w:unhideWhenUsed/>
    <w:rsid w:val="00F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4"/>
    <w:rPr>
      <w:rFonts w:ascii="Tahoma" w:hAnsi="Tahoma" w:cs="Tahoma"/>
      <w:sz w:val="16"/>
      <w:szCs w:val="16"/>
    </w:rPr>
  </w:style>
  <w:style w:type="paragraph" w:customStyle="1" w:styleId="Letterbodytextbold">
    <w:name w:val="Letter body text bold"/>
    <w:basedOn w:val="Normal"/>
    <w:link w:val="LetterbodytextboldChar"/>
    <w:qFormat/>
    <w:rsid w:val="00F82B54"/>
    <w:rPr>
      <w:b/>
      <w:color w:val="0D0D0D" w:themeColor="text1" w:themeTint="F2"/>
      <w:sz w:val="24"/>
    </w:rPr>
  </w:style>
  <w:style w:type="paragraph" w:customStyle="1" w:styleId="Letterbodytext">
    <w:name w:val="Letter body text"/>
    <w:basedOn w:val="Normal"/>
    <w:link w:val="LetterbodytextChar"/>
    <w:qFormat/>
    <w:rsid w:val="005B7374"/>
    <w:pPr>
      <w:spacing w:after="120"/>
    </w:pPr>
    <w:rPr>
      <w:color w:val="0D0D0D" w:themeColor="text1" w:themeTint="F2"/>
    </w:rPr>
  </w:style>
  <w:style w:type="character" w:customStyle="1" w:styleId="LetterbodytextboldChar">
    <w:name w:val="Letter body text bold Char"/>
    <w:basedOn w:val="DefaultParagraphFont"/>
    <w:link w:val="Letterbodytextbold"/>
    <w:rsid w:val="00C41565"/>
    <w:rPr>
      <w:b/>
      <w:color w:val="0D0D0D" w:themeColor="text1" w:themeTint="F2"/>
      <w:sz w:val="24"/>
    </w:rPr>
  </w:style>
  <w:style w:type="character" w:customStyle="1" w:styleId="LetterbodytextChar">
    <w:name w:val="Letter body text Char"/>
    <w:basedOn w:val="DefaultParagraphFont"/>
    <w:link w:val="Letterbodytext"/>
    <w:rsid w:val="005B7374"/>
    <w:rPr>
      <w:color w:val="0D0D0D" w:themeColor="text1" w:themeTint="F2"/>
    </w:rPr>
  </w:style>
  <w:style w:type="paragraph" w:customStyle="1" w:styleId="Name">
    <w:name w:val="Name"/>
    <w:basedOn w:val="Normal"/>
    <w:next w:val="ContactInfo"/>
    <w:link w:val="NameChar"/>
    <w:qFormat/>
    <w:rsid w:val="005B7374"/>
    <w:pPr>
      <w:spacing w:after="80" w:line="240" w:lineRule="auto"/>
    </w:pPr>
    <w:rPr>
      <w:b/>
      <w:color w:val="0D0D0D" w:themeColor="text1" w:themeTint="F2"/>
      <w:sz w:val="28"/>
    </w:rPr>
  </w:style>
  <w:style w:type="paragraph" w:customStyle="1" w:styleId="Enclosure">
    <w:name w:val="Enclosure"/>
    <w:link w:val="EnclosureChar"/>
    <w:qFormat/>
    <w:rsid w:val="005B7374"/>
    <w:pPr>
      <w:spacing w:before="360"/>
    </w:pPr>
    <w:rPr>
      <w:color w:val="0D0D0D" w:themeColor="text1" w:themeTint="F2"/>
    </w:rPr>
  </w:style>
  <w:style w:type="character" w:customStyle="1" w:styleId="NameChar">
    <w:name w:val="Name Char"/>
    <w:basedOn w:val="DefaultParagraphFont"/>
    <w:link w:val="Name"/>
    <w:rsid w:val="005B7374"/>
    <w:rPr>
      <w:b/>
      <w:color w:val="0D0D0D" w:themeColor="text1" w:themeTint="F2"/>
      <w:sz w:val="28"/>
    </w:rPr>
  </w:style>
  <w:style w:type="character" w:customStyle="1" w:styleId="EnclosureChar">
    <w:name w:val="Enclosure Char"/>
    <w:basedOn w:val="DefaultParagraphFont"/>
    <w:link w:val="Enclosure"/>
    <w:rsid w:val="005B7374"/>
    <w:rPr>
      <w:color w:val="0D0D0D" w:themeColor="text1" w:themeTint="F2"/>
    </w:rPr>
  </w:style>
  <w:style w:type="paragraph" w:customStyle="1" w:styleId="Bulletedlist">
    <w:name w:val="Bulleted list"/>
    <w:basedOn w:val="Letterbodytext"/>
    <w:link w:val="BulletedlistChar"/>
    <w:qFormat/>
    <w:rsid w:val="005B7374"/>
    <w:pPr>
      <w:numPr>
        <w:numId w:val="12"/>
      </w:numPr>
      <w:spacing w:before="60" w:after="0" w:line="360" w:lineRule="auto"/>
    </w:pPr>
    <w:rPr>
      <w:b/>
    </w:rPr>
  </w:style>
  <w:style w:type="character" w:customStyle="1" w:styleId="BulletedlistChar">
    <w:name w:val="Bulleted list Char"/>
    <w:basedOn w:val="DefaultParagraphFont"/>
    <w:link w:val="Bulletedlist"/>
    <w:rsid w:val="005B7374"/>
    <w:rPr>
      <w:b/>
      <w:color w:val="0D0D0D" w:themeColor="text1" w:themeTint="F2"/>
    </w:rPr>
  </w:style>
  <w:style w:type="paragraph" w:customStyle="1" w:styleId="Greeting">
    <w:name w:val="Greeting"/>
    <w:basedOn w:val="Normal"/>
    <w:next w:val="Letterbodytext"/>
    <w:rsid w:val="00C41565"/>
    <w:pPr>
      <w:spacing w:before="240" w:after="80"/>
    </w:pPr>
  </w:style>
  <w:style w:type="paragraph" w:styleId="Signature">
    <w:name w:val="Signature"/>
    <w:basedOn w:val="Normal"/>
    <w:next w:val="Letterbodytext"/>
    <w:link w:val="SignatureChar"/>
    <w:uiPriority w:val="99"/>
    <w:unhideWhenUsed/>
    <w:rsid w:val="002E6EE9"/>
    <w:pPr>
      <w:spacing w:before="600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2E6EE9"/>
    <w:rPr>
      <w:b/>
    </w:rPr>
  </w:style>
  <w:style w:type="paragraph" w:styleId="Header">
    <w:name w:val="header"/>
    <w:basedOn w:val="Normal"/>
    <w:link w:val="HeaderChar"/>
    <w:unhideWhenUsed/>
    <w:rsid w:val="0089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91D3E"/>
  </w:style>
  <w:style w:type="paragraph" w:styleId="Footer">
    <w:name w:val="footer"/>
    <w:basedOn w:val="Normal"/>
    <w:link w:val="FooterChar"/>
    <w:uiPriority w:val="99"/>
    <w:unhideWhenUsed/>
    <w:rsid w:val="0089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D3E"/>
  </w:style>
  <w:style w:type="character" w:styleId="Hyperlink">
    <w:name w:val="Hyperlink"/>
    <w:basedOn w:val="DefaultParagraphFont"/>
    <w:uiPriority w:val="99"/>
    <w:unhideWhenUsed/>
    <w:rsid w:val="00891D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54"/>
    <w:rPr>
      <w:color w:val="808080"/>
    </w:rPr>
  </w:style>
  <w:style w:type="paragraph" w:customStyle="1" w:styleId="ContactInfo">
    <w:name w:val="Contact Info"/>
    <w:basedOn w:val="Normal"/>
    <w:link w:val="ContactInfoChar"/>
    <w:qFormat/>
    <w:rsid w:val="005B7374"/>
    <w:pPr>
      <w:spacing w:after="0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rsid w:val="00F8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5B7374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99"/>
    <w:unhideWhenUsed/>
    <w:rsid w:val="00C41565"/>
    <w:pPr>
      <w:spacing w:before="240" w:after="480"/>
    </w:pPr>
  </w:style>
  <w:style w:type="character" w:customStyle="1" w:styleId="DateChar">
    <w:name w:val="Date Char"/>
    <w:basedOn w:val="DefaultParagraphFont"/>
    <w:link w:val="Date"/>
    <w:uiPriority w:val="99"/>
    <w:rsid w:val="00C41565"/>
  </w:style>
  <w:style w:type="paragraph" w:styleId="BalloonText">
    <w:name w:val="Balloon Text"/>
    <w:basedOn w:val="Normal"/>
    <w:link w:val="BalloonTextChar"/>
    <w:uiPriority w:val="99"/>
    <w:semiHidden/>
    <w:unhideWhenUsed/>
    <w:rsid w:val="00F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4"/>
    <w:rPr>
      <w:rFonts w:ascii="Tahoma" w:hAnsi="Tahoma" w:cs="Tahoma"/>
      <w:sz w:val="16"/>
      <w:szCs w:val="16"/>
    </w:rPr>
  </w:style>
  <w:style w:type="paragraph" w:customStyle="1" w:styleId="Letterbodytextbold">
    <w:name w:val="Letter body text bold"/>
    <w:basedOn w:val="Normal"/>
    <w:link w:val="LetterbodytextboldChar"/>
    <w:qFormat/>
    <w:rsid w:val="00F82B54"/>
    <w:rPr>
      <w:b/>
      <w:color w:val="0D0D0D" w:themeColor="text1" w:themeTint="F2"/>
      <w:sz w:val="24"/>
    </w:rPr>
  </w:style>
  <w:style w:type="paragraph" w:customStyle="1" w:styleId="Letterbodytext">
    <w:name w:val="Letter body text"/>
    <w:basedOn w:val="Normal"/>
    <w:link w:val="LetterbodytextChar"/>
    <w:qFormat/>
    <w:rsid w:val="005B7374"/>
    <w:pPr>
      <w:spacing w:after="120"/>
    </w:pPr>
    <w:rPr>
      <w:color w:val="0D0D0D" w:themeColor="text1" w:themeTint="F2"/>
    </w:rPr>
  </w:style>
  <w:style w:type="character" w:customStyle="1" w:styleId="LetterbodytextboldChar">
    <w:name w:val="Letter body text bold Char"/>
    <w:basedOn w:val="DefaultParagraphFont"/>
    <w:link w:val="Letterbodytextbold"/>
    <w:rsid w:val="00C41565"/>
    <w:rPr>
      <w:b/>
      <w:color w:val="0D0D0D" w:themeColor="text1" w:themeTint="F2"/>
      <w:sz w:val="24"/>
    </w:rPr>
  </w:style>
  <w:style w:type="character" w:customStyle="1" w:styleId="LetterbodytextChar">
    <w:name w:val="Letter body text Char"/>
    <w:basedOn w:val="DefaultParagraphFont"/>
    <w:link w:val="Letterbodytext"/>
    <w:rsid w:val="005B7374"/>
    <w:rPr>
      <w:color w:val="0D0D0D" w:themeColor="text1" w:themeTint="F2"/>
    </w:rPr>
  </w:style>
  <w:style w:type="paragraph" w:customStyle="1" w:styleId="Name">
    <w:name w:val="Name"/>
    <w:basedOn w:val="Normal"/>
    <w:next w:val="ContactInfo"/>
    <w:link w:val="NameChar"/>
    <w:qFormat/>
    <w:rsid w:val="005B7374"/>
    <w:pPr>
      <w:spacing w:after="80" w:line="240" w:lineRule="auto"/>
    </w:pPr>
    <w:rPr>
      <w:b/>
      <w:color w:val="0D0D0D" w:themeColor="text1" w:themeTint="F2"/>
      <w:sz w:val="28"/>
    </w:rPr>
  </w:style>
  <w:style w:type="paragraph" w:customStyle="1" w:styleId="Enclosure">
    <w:name w:val="Enclosure"/>
    <w:link w:val="EnclosureChar"/>
    <w:qFormat/>
    <w:rsid w:val="005B7374"/>
    <w:pPr>
      <w:spacing w:before="360"/>
    </w:pPr>
    <w:rPr>
      <w:color w:val="0D0D0D" w:themeColor="text1" w:themeTint="F2"/>
    </w:rPr>
  </w:style>
  <w:style w:type="character" w:customStyle="1" w:styleId="NameChar">
    <w:name w:val="Name Char"/>
    <w:basedOn w:val="DefaultParagraphFont"/>
    <w:link w:val="Name"/>
    <w:rsid w:val="005B7374"/>
    <w:rPr>
      <w:b/>
      <w:color w:val="0D0D0D" w:themeColor="text1" w:themeTint="F2"/>
      <w:sz w:val="28"/>
    </w:rPr>
  </w:style>
  <w:style w:type="character" w:customStyle="1" w:styleId="EnclosureChar">
    <w:name w:val="Enclosure Char"/>
    <w:basedOn w:val="DefaultParagraphFont"/>
    <w:link w:val="Enclosure"/>
    <w:rsid w:val="005B7374"/>
    <w:rPr>
      <w:color w:val="0D0D0D" w:themeColor="text1" w:themeTint="F2"/>
    </w:rPr>
  </w:style>
  <w:style w:type="paragraph" w:customStyle="1" w:styleId="Bulletedlist">
    <w:name w:val="Bulleted list"/>
    <w:basedOn w:val="Letterbodytext"/>
    <w:link w:val="BulletedlistChar"/>
    <w:qFormat/>
    <w:rsid w:val="005B7374"/>
    <w:pPr>
      <w:numPr>
        <w:numId w:val="12"/>
      </w:numPr>
      <w:spacing w:before="60" w:after="0" w:line="360" w:lineRule="auto"/>
    </w:pPr>
    <w:rPr>
      <w:b/>
    </w:rPr>
  </w:style>
  <w:style w:type="character" w:customStyle="1" w:styleId="BulletedlistChar">
    <w:name w:val="Bulleted list Char"/>
    <w:basedOn w:val="DefaultParagraphFont"/>
    <w:link w:val="Bulletedlist"/>
    <w:rsid w:val="005B7374"/>
    <w:rPr>
      <w:b/>
      <w:color w:val="0D0D0D" w:themeColor="text1" w:themeTint="F2"/>
    </w:rPr>
  </w:style>
  <w:style w:type="paragraph" w:customStyle="1" w:styleId="Greeting">
    <w:name w:val="Greeting"/>
    <w:basedOn w:val="Normal"/>
    <w:next w:val="Letterbodytext"/>
    <w:rsid w:val="00C41565"/>
    <w:pPr>
      <w:spacing w:before="240" w:after="80"/>
    </w:pPr>
  </w:style>
  <w:style w:type="paragraph" w:styleId="Signature">
    <w:name w:val="Signature"/>
    <w:basedOn w:val="Normal"/>
    <w:next w:val="Letterbodytext"/>
    <w:link w:val="SignatureChar"/>
    <w:uiPriority w:val="99"/>
    <w:unhideWhenUsed/>
    <w:rsid w:val="002E6EE9"/>
    <w:pPr>
      <w:spacing w:before="600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2E6EE9"/>
    <w:rPr>
      <w:b/>
    </w:rPr>
  </w:style>
  <w:style w:type="paragraph" w:styleId="Header">
    <w:name w:val="header"/>
    <w:basedOn w:val="Normal"/>
    <w:link w:val="HeaderChar"/>
    <w:unhideWhenUsed/>
    <w:rsid w:val="0089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91D3E"/>
  </w:style>
  <w:style w:type="paragraph" w:styleId="Footer">
    <w:name w:val="footer"/>
    <w:basedOn w:val="Normal"/>
    <w:link w:val="FooterChar"/>
    <w:uiPriority w:val="99"/>
    <w:unhideWhenUsed/>
    <w:rsid w:val="0089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D3E"/>
  </w:style>
  <w:style w:type="character" w:styleId="Hyperlink">
    <w:name w:val="Hyperlink"/>
    <w:basedOn w:val="DefaultParagraphFont"/>
    <w:uiPriority w:val="99"/>
    <w:unhideWhenUsed/>
    <w:rsid w:val="00891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mailto:kyreenawilliams@live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48ABD4CBDC4036A713DBCE328D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AEAE-D07D-4CED-8316-0A8917914056}"/>
      </w:docPartPr>
      <w:docPartBody>
        <w:p w:rsidR="00000000" w:rsidRDefault="008D541A">
          <w:pPr>
            <w:pStyle w:val="2248ABD4CBDC4036A713DBCE328D874C"/>
          </w:pPr>
          <w:r w:rsidRPr="00C41565">
            <w:t>[</w:t>
          </w:r>
          <w:r w:rsidRPr="00C41565">
            <w:rPr>
              <w:rStyle w:val="PlaceholderText"/>
              <w:color w:val="0D0D0D" w:themeColor="text1" w:themeTint="F2"/>
            </w:rPr>
            <w:t>Your Name]</w:t>
          </w:r>
        </w:p>
      </w:docPartBody>
    </w:docPart>
    <w:docPart>
      <w:docPartPr>
        <w:name w:val="C79E6478E209451B9E16A18D7BB00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FB72C-5859-493E-9E27-87072E330707}"/>
      </w:docPartPr>
      <w:docPartBody>
        <w:p w:rsidR="00000000" w:rsidRDefault="008D541A">
          <w:pPr>
            <w:pStyle w:val="C79E6478E209451B9E16A18D7BB004D2"/>
          </w:pPr>
          <w:r w:rsidRPr="00C41565">
            <w:rPr>
              <w:rStyle w:val="ContactInfoChar"/>
            </w:rPr>
            <w:t>[</w:t>
          </w:r>
          <w:r w:rsidRPr="00C41565">
            <w:rPr>
              <w:rStyle w:val="PlaceholderText"/>
              <w:color w:val="auto"/>
            </w:rPr>
            <w:t>Date]</w:t>
          </w:r>
        </w:p>
      </w:docPartBody>
    </w:docPart>
    <w:docPart>
      <w:docPartPr>
        <w:name w:val="7896DA7135D24668A8424B04ED933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6C669-4D72-444C-AE6B-6120D917E129}"/>
      </w:docPartPr>
      <w:docPartBody>
        <w:p w:rsidR="00000000" w:rsidRDefault="008D541A">
          <w:pPr>
            <w:pStyle w:val="7896DA7135D24668A8424B04ED933636"/>
          </w:pPr>
          <w:r>
            <w:t>[</w:t>
          </w:r>
          <w:r>
            <w:rPr>
              <w:rStyle w:val="PlaceholderText"/>
              <w:color w:val="0D0D0D" w:themeColor="text1" w:themeTint="F2"/>
            </w:rPr>
            <w:t>Recipient Name]</w:t>
          </w:r>
        </w:p>
      </w:docPartBody>
    </w:docPart>
    <w:docPart>
      <w:docPartPr>
        <w:name w:val="4D6B04A1434E4FEEA3DB57C7B3B0C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A8764-139C-466A-A67F-21DF88599698}"/>
      </w:docPartPr>
      <w:docPartBody>
        <w:p w:rsidR="00000000" w:rsidRDefault="008D541A">
          <w:pPr>
            <w:pStyle w:val="4D6B04A1434E4FEEA3DB57C7B3B0CADE"/>
          </w:pPr>
          <w:r>
            <w:rPr>
              <w:rStyle w:val="ContactInfoChar"/>
            </w:rPr>
            <w:t>[</w:t>
          </w:r>
          <w:r>
            <w:t>City, ST  ZIP Code]</w:t>
          </w:r>
        </w:p>
      </w:docPartBody>
    </w:docPart>
    <w:docPart>
      <w:docPartPr>
        <w:name w:val="6AEBF1BDDC094E7887D77E667522E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CE4D7-2AE8-4C66-8269-30B28D4C2866}"/>
      </w:docPartPr>
      <w:docPartBody>
        <w:p w:rsidR="00000000" w:rsidRDefault="008D541A">
          <w:pPr>
            <w:pStyle w:val="6AEBF1BDDC094E7887D77E667522EE52"/>
          </w:pPr>
          <w:r w:rsidRPr="005B7374">
            <w:t>Dear</w:t>
          </w:r>
        </w:p>
      </w:docPartBody>
    </w:docPart>
    <w:docPart>
      <w:docPartPr>
        <w:name w:val="73678A87575F4BC6A4F670CA2D86A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0EA86-C030-4F23-996D-1A86AA883CF6}"/>
      </w:docPartPr>
      <w:docPartBody>
        <w:p w:rsidR="00000000" w:rsidRDefault="008D541A">
          <w:pPr>
            <w:pStyle w:val="73678A87575F4BC6A4F670CA2D86ABA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73A2DC300E34DEE89E41976D07AF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D43AC-ACD9-4510-8491-B4FE1196D45A}"/>
      </w:docPartPr>
      <w:docPartBody>
        <w:p w:rsidR="00000000" w:rsidRDefault="008D541A">
          <w:pPr>
            <w:pStyle w:val="273A2DC300E34DEE89E41976D07AF44B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48ABD4CBDC4036A713DBCE328D874C">
    <w:name w:val="2248ABD4CBDC4036A713DBCE328D874C"/>
  </w:style>
  <w:style w:type="paragraph" w:customStyle="1" w:styleId="59CEA27A43EF4B5B90DC27B14C3C51AF">
    <w:name w:val="59CEA27A43EF4B5B90DC27B14C3C51AF"/>
  </w:style>
  <w:style w:type="paragraph" w:customStyle="1" w:styleId="14ABEC0727A6464EBCA9B4C64DB537EC">
    <w:name w:val="14ABEC0727A6464EBCA9B4C64DB537EC"/>
  </w:style>
  <w:style w:type="paragraph" w:customStyle="1" w:styleId="C38F60B2012F4829A08C2F0E8FB0389B">
    <w:name w:val="C38F60B2012F4829A08C2F0E8FB0389B"/>
  </w:style>
  <w:style w:type="paragraph" w:customStyle="1" w:styleId="0EEB60D6B28443628AB08CAB70144827">
    <w:name w:val="0EEB60D6B28443628AB08CAB70144827"/>
  </w:style>
  <w:style w:type="paragraph" w:customStyle="1" w:styleId="ContactInfo">
    <w:name w:val="Contact Info"/>
    <w:basedOn w:val="Normal"/>
    <w:link w:val="ContactInfoChar"/>
    <w:qFormat/>
    <w:pPr>
      <w:spacing w:after="0"/>
    </w:pPr>
    <w:rPr>
      <w:rFonts w:eastAsiaTheme="minorHAnsi"/>
      <w:color w:val="0D0D0D" w:themeColor="text1" w:themeTint="F2"/>
    </w:rPr>
  </w:style>
  <w:style w:type="character" w:customStyle="1" w:styleId="ContactInfoChar">
    <w:name w:val="Contact Info Char"/>
    <w:basedOn w:val="DefaultParagraphFont"/>
    <w:link w:val="ContactInfo"/>
    <w:rPr>
      <w:rFonts w:eastAsiaTheme="minorHAnsi"/>
      <w:color w:val="0D0D0D" w:themeColor="text1" w:themeTint="F2"/>
    </w:rPr>
  </w:style>
  <w:style w:type="paragraph" w:customStyle="1" w:styleId="C79E6478E209451B9E16A18D7BB004D2">
    <w:name w:val="C79E6478E209451B9E16A18D7BB004D2"/>
  </w:style>
  <w:style w:type="paragraph" w:customStyle="1" w:styleId="7896DA7135D24668A8424B04ED933636">
    <w:name w:val="7896DA7135D24668A8424B04ED933636"/>
  </w:style>
  <w:style w:type="paragraph" w:customStyle="1" w:styleId="150485C3EF624CE7846EB40AD74ECE02">
    <w:name w:val="150485C3EF624CE7846EB40AD74ECE02"/>
  </w:style>
  <w:style w:type="paragraph" w:customStyle="1" w:styleId="211CEEE4375E44758D1251789CFFBDBB">
    <w:name w:val="211CEEE4375E44758D1251789CFFBDBB"/>
  </w:style>
  <w:style w:type="paragraph" w:customStyle="1" w:styleId="04D08E4FE00C4CBB8ED6B2B651F99927">
    <w:name w:val="04D08E4FE00C4CBB8ED6B2B651F99927"/>
  </w:style>
  <w:style w:type="paragraph" w:customStyle="1" w:styleId="4D6B04A1434E4FEEA3DB57C7B3B0CADE">
    <w:name w:val="4D6B04A1434E4FEEA3DB57C7B3B0CADE"/>
  </w:style>
  <w:style w:type="paragraph" w:customStyle="1" w:styleId="6AEBF1BDDC094E7887D77E667522EE52">
    <w:name w:val="6AEBF1BDDC094E7887D77E667522EE52"/>
  </w:style>
  <w:style w:type="paragraph" w:customStyle="1" w:styleId="Letterbodytextbold">
    <w:name w:val="Letter body text bold"/>
    <w:basedOn w:val="Normal"/>
    <w:link w:val="LetterbodytextboldChar"/>
    <w:qFormat/>
    <w:rPr>
      <w:rFonts w:eastAsiaTheme="minorHAnsi"/>
      <w:b/>
      <w:color w:val="0D0D0D" w:themeColor="text1" w:themeTint="F2"/>
      <w:sz w:val="24"/>
    </w:rPr>
  </w:style>
  <w:style w:type="character" w:customStyle="1" w:styleId="LetterbodytextboldChar">
    <w:name w:val="Letter body text bold Char"/>
    <w:basedOn w:val="DefaultParagraphFont"/>
    <w:link w:val="Letterbodytextbold"/>
    <w:rPr>
      <w:rFonts w:eastAsiaTheme="minorHAnsi"/>
      <w:b/>
      <w:color w:val="0D0D0D" w:themeColor="text1" w:themeTint="F2"/>
      <w:sz w:val="24"/>
    </w:rPr>
  </w:style>
  <w:style w:type="paragraph" w:customStyle="1" w:styleId="396956CEC7CB4CB3AD5FAC83AFBFAE86">
    <w:name w:val="396956CEC7CB4CB3AD5FAC83AFBFAE86"/>
  </w:style>
  <w:style w:type="paragraph" w:customStyle="1" w:styleId="13F63C87603145649D4A89DED2B24B76">
    <w:name w:val="13F63C87603145649D4A89DED2B24B76"/>
  </w:style>
  <w:style w:type="paragraph" w:customStyle="1" w:styleId="3A0D340F595C485CA2E14BBC2ACE1BCD">
    <w:name w:val="3A0D340F595C485CA2E14BBC2ACE1BCD"/>
  </w:style>
  <w:style w:type="paragraph" w:customStyle="1" w:styleId="9BBC3CB8A65947BF86318D1E15CC60E2">
    <w:name w:val="9BBC3CB8A65947BF86318D1E15CC60E2"/>
  </w:style>
  <w:style w:type="paragraph" w:customStyle="1" w:styleId="C7E86ADB7FC14383912F2F088A7FD6AD">
    <w:name w:val="C7E86ADB7FC14383912F2F088A7FD6AD"/>
  </w:style>
  <w:style w:type="paragraph" w:customStyle="1" w:styleId="86ECFCFB60BC48E6AB5AD0A7B80BFBA3">
    <w:name w:val="86ECFCFB60BC48E6AB5AD0A7B80BFBA3"/>
  </w:style>
  <w:style w:type="paragraph" w:customStyle="1" w:styleId="B3B5B6266E504729870CD41DCFD838E0">
    <w:name w:val="B3B5B6266E504729870CD41DCFD838E0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</w:rPr>
  </w:style>
  <w:style w:type="character" w:customStyle="1" w:styleId="BulletedlistChar">
    <w:name w:val="Bulleted list Char"/>
    <w:basedOn w:val="DefaultParagraphFont"/>
    <w:link w:val="Bulletedlist"/>
    <w:rPr>
      <w:rFonts w:eastAsiaTheme="minorHAnsi"/>
      <w:b/>
      <w:color w:val="0D0D0D" w:themeColor="text1" w:themeTint="F2"/>
    </w:rPr>
  </w:style>
  <w:style w:type="paragraph" w:customStyle="1" w:styleId="A7808106B4D149CFB9870399F61C0907">
    <w:name w:val="A7808106B4D149CFB9870399F61C0907"/>
  </w:style>
  <w:style w:type="paragraph" w:customStyle="1" w:styleId="6B8BC7F412EB4860A1E2D64B226B746D">
    <w:name w:val="6B8BC7F412EB4860A1E2D64B226B746D"/>
  </w:style>
  <w:style w:type="paragraph" w:customStyle="1" w:styleId="B540A196392442B7A23C3EF59101157F">
    <w:name w:val="B540A196392442B7A23C3EF59101157F"/>
  </w:style>
  <w:style w:type="paragraph" w:customStyle="1" w:styleId="562C2C1F9A664FBAB7ECF1E59692D364">
    <w:name w:val="562C2C1F9A664FBAB7ECF1E59692D364"/>
  </w:style>
  <w:style w:type="paragraph" w:customStyle="1" w:styleId="ACBC384914074E7AA4732E70CECCDA54">
    <w:name w:val="ACBC384914074E7AA4732E70CECCDA54"/>
  </w:style>
  <w:style w:type="paragraph" w:customStyle="1" w:styleId="8A955D0A701A49F0B0B3653A04CE5346">
    <w:name w:val="8A955D0A701A49F0B0B3653A04CE5346"/>
  </w:style>
  <w:style w:type="paragraph" w:customStyle="1" w:styleId="B5CAF6F37ACB409081A12F1E01610EA2">
    <w:name w:val="B5CAF6F37ACB409081A12F1E01610EA2"/>
  </w:style>
  <w:style w:type="paragraph" w:customStyle="1" w:styleId="73678A87575F4BC6A4F670CA2D86ABA8">
    <w:name w:val="73678A87575F4BC6A4F670CA2D86ABA8"/>
  </w:style>
  <w:style w:type="paragraph" w:customStyle="1" w:styleId="273A2DC300E34DEE89E41976D07AF44B">
    <w:name w:val="273A2DC300E34DEE89E41976D07AF4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48ABD4CBDC4036A713DBCE328D874C">
    <w:name w:val="2248ABD4CBDC4036A713DBCE328D874C"/>
  </w:style>
  <w:style w:type="paragraph" w:customStyle="1" w:styleId="59CEA27A43EF4B5B90DC27B14C3C51AF">
    <w:name w:val="59CEA27A43EF4B5B90DC27B14C3C51AF"/>
  </w:style>
  <w:style w:type="paragraph" w:customStyle="1" w:styleId="14ABEC0727A6464EBCA9B4C64DB537EC">
    <w:name w:val="14ABEC0727A6464EBCA9B4C64DB537EC"/>
  </w:style>
  <w:style w:type="paragraph" w:customStyle="1" w:styleId="C38F60B2012F4829A08C2F0E8FB0389B">
    <w:name w:val="C38F60B2012F4829A08C2F0E8FB0389B"/>
  </w:style>
  <w:style w:type="paragraph" w:customStyle="1" w:styleId="0EEB60D6B28443628AB08CAB70144827">
    <w:name w:val="0EEB60D6B28443628AB08CAB70144827"/>
  </w:style>
  <w:style w:type="paragraph" w:customStyle="1" w:styleId="ContactInfo">
    <w:name w:val="Contact Info"/>
    <w:basedOn w:val="Normal"/>
    <w:link w:val="ContactInfoChar"/>
    <w:qFormat/>
    <w:pPr>
      <w:spacing w:after="0"/>
    </w:pPr>
    <w:rPr>
      <w:rFonts w:eastAsiaTheme="minorHAnsi"/>
      <w:color w:val="0D0D0D" w:themeColor="text1" w:themeTint="F2"/>
    </w:rPr>
  </w:style>
  <w:style w:type="character" w:customStyle="1" w:styleId="ContactInfoChar">
    <w:name w:val="Contact Info Char"/>
    <w:basedOn w:val="DefaultParagraphFont"/>
    <w:link w:val="ContactInfo"/>
    <w:rPr>
      <w:rFonts w:eastAsiaTheme="minorHAnsi"/>
      <w:color w:val="0D0D0D" w:themeColor="text1" w:themeTint="F2"/>
    </w:rPr>
  </w:style>
  <w:style w:type="paragraph" w:customStyle="1" w:styleId="C79E6478E209451B9E16A18D7BB004D2">
    <w:name w:val="C79E6478E209451B9E16A18D7BB004D2"/>
  </w:style>
  <w:style w:type="paragraph" w:customStyle="1" w:styleId="7896DA7135D24668A8424B04ED933636">
    <w:name w:val="7896DA7135D24668A8424B04ED933636"/>
  </w:style>
  <w:style w:type="paragraph" w:customStyle="1" w:styleId="150485C3EF624CE7846EB40AD74ECE02">
    <w:name w:val="150485C3EF624CE7846EB40AD74ECE02"/>
  </w:style>
  <w:style w:type="paragraph" w:customStyle="1" w:styleId="211CEEE4375E44758D1251789CFFBDBB">
    <w:name w:val="211CEEE4375E44758D1251789CFFBDBB"/>
  </w:style>
  <w:style w:type="paragraph" w:customStyle="1" w:styleId="04D08E4FE00C4CBB8ED6B2B651F99927">
    <w:name w:val="04D08E4FE00C4CBB8ED6B2B651F99927"/>
  </w:style>
  <w:style w:type="paragraph" w:customStyle="1" w:styleId="4D6B04A1434E4FEEA3DB57C7B3B0CADE">
    <w:name w:val="4D6B04A1434E4FEEA3DB57C7B3B0CADE"/>
  </w:style>
  <w:style w:type="paragraph" w:customStyle="1" w:styleId="6AEBF1BDDC094E7887D77E667522EE52">
    <w:name w:val="6AEBF1BDDC094E7887D77E667522EE52"/>
  </w:style>
  <w:style w:type="paragraph" w:customStyle="1" w:styleId="Letterbodytextbold">
    <w:name w:val="Letter body text bold"/>
    <w:basedOn w:val="Normal"/>
    <w:link w:val="LetterbodytextboldChar"/>
    <w:qFormat/>
    <w:rPr>
      <w:rFonts w:eastAsiaTheme="minorHAnsi"/>
      <w:b/>
      <w:color w:val="0D0D0D" w:themeColor="text1" w:themeTint="F2"/>
      <w:sz w:val="24"/>
    </w:rPr>
  </w:style>
  <w:style w:type="character" w:customStyle="1" w:styleId="LetterbodytextboldChar">
    <w:name w:val="Letter body text bold Char"/>
    <w:basedOn w:val="DefaultParagraphFont"/>
    <w:link w:val="Letterbodytextbold"/>
    <w:rPr>
      <w:rFonts w:eastAsiaTheme="minorHAnsi"/>
      <w:b/>
      <w:color w:val="0D0D0D" w:themeColor="text1" w:themeTint="F2"/>
      <w:sz w:val="24"/>
    </w:rPr>
  </w:style>
  <w:style w:type="paragraph" w:customStyle="1" w:styleId="396956CEC7CB4CB3AD5FAC83AFBFAE86">
    <w:name w:val="396956CEC7CB4CB3AD5FAC83AFBFAE86"/>
  </w:style>
  <w:style w:type="paragraph" w:customStyle="1" w:styleId="13F63C87603145649D4A89DED2B24B76">
    <w:name w:val="13F63C87603145649D4A89DED2B24B76"/>
  </w:style>
  <w:style w:type="paragraph" w:customStyle="1" w:styleId="3A0D340F595C485CA2E14BBC2ACE1BCD">
    <w:name w:val="3A0D340F595C485CA2E14BBC2ACE1BCD"/>
  </w:style>
  <w:style w:type="paragraph" w:customStyle="1" w:styleId="9BBC3CB8A65947BF86318D1E15CC60E2">
    <w:name w:val="9BBC3CB8A65947BF86318D1E15CC60E2"/>
  </w:style>
  <w:style w:type="paragraph" w:customStyle="1" w:styleId="C7E86ADB7FC14383912F2F088A7FD6AD">
    <w:name w:val="C7E86ADB7FC14383912F2F088A7FD6AD"/>
  </w:style>
  <w:style w:type="paragraph" w:customStyle="1" w:styleId="86ECFCFB60BC48E6AB5AD0A7B80BFBA3">
    <w:name w:val="86ECFCFB60BC48E6AB5AD0A7B80BFBA3"/>
  </w:style>
  <w:style w:type="paragraph" w:customStyle="1" w:styleId="B3B5B6266E504729870CD41DCFD838E0">
    <w:name w:val="B3B5B6266E504729870CD41DCFD838E0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</w:rPr>
  </w:style>
  <w:style w:type="character" w:customStyle="1" w:styleId="BulletedlistChar">
    <w:name w:val="Bulleted list Char"/>
    <w:basedOn w:val="DefaultParagraphFont"/>
    <w:link w:val="Bulletedlist"/>
    <w:rPr>
      <w:rFonts w:eastAsiaTheme="minorHAnsi"/>
      <w:b/>
      <w:color w:val="0D0D0D" w:themeColor="text1" w:themeTint="F2"/>
    </w:rPr>
  </w:style>
  <w:style w:type="paragraph" w:customStyle="1" w:styleId="A7808106B4D149CFB9870399F61C0907">
    <w:name w:val="A7808106B4D149CFB9870399F61C0907"/>
  </w:style>
  <w:style w:type="paragraph" w:customStyle="1" w:styleId="6B8BC7F412EB4860A1E2D64B226B746D">
    <w:name w:val="6B8BC7F412EB4860A1E2D64B226B746D"/>
  </w:style>
  <w:style w:type="paragraph" w:customStyle="1" w:styleId="B540A196392442B7A23C3EF59101157F">
    <w:name w:val="B540A196392442B7A23C3EF59101157F"/>
  </w:style>
  <w:style w:type="paragraph" w:customStyle="1" w:styleId="562C2C1F9A664FBAB7ECF1E59692D364">
    <w:name w:val="562C2C1F9A664FBAB7ECF1E59692D364"/>
  </w:style>
  <w:style w:type="paragraph" w:customStyle="1" w:styleId="ACBC384914074E7AA4732E70CECCDA54">
    <w:name w:val="ACBC384914074E7AA4732E70CECCDA54"/>
  </w:style>
  <w:style w:type="paragraph" w:customStyle="1" w:styleId="8A955D0A701A49F0B0B3653A04CE5346">
    <w:name w:val="8A955D0A701A49F0B0B3653A04CE5346"/>
  </w:style>
  <w:style w:type="paragraph" w:customStyle="1" w:styleId="B5CAF6F37ACB409081A12F1E01610EA2">
    <w:name w:val="B5CAF6F37ACB409081A12F1E01610EA2"/>
  </w:style>
  <w:style w:type="paragraph" w:customStyle="1" w:styleId="73678A87575F4BC6A4F670CA2D86ABA8">
    <w:name w:val="73678A87575F4BC6A4F670CA2D86ABA8"/>
  </w:style>
  <w:style w:type="paragraph" w:customStyle="1" w:styleId="273A2DC300E34DEE89E41976D07AF44B">
    <w:name w:val="273A2DC300E34DEE89E41976D07AF4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32EDA9C-58E9-4AA8-8978-0D64CAC387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3C0EB-A11E-47F5-85E1-24693D0A635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273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chronological resume</vt:lpstr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chronological resume</dc:title>
  <dc:creator>test</dc:creator>
  <cp:lastModifiedBy>test</cp:lastModifiedBy>
  <cp:revision>3</cp:revision>
  <cp:lastPrinted>2017-02-02T10:13:00Z</cp:lastPrinted>
  <dcterms:created xsi:type="dcterms:W3CDTF">2017-02-02T05:42:00Z</dcterms:created>
  <dcterms:modified xsi:type="dcterms:W3CDTF">2017-02-02T10:16:00Z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TC103780289990</vt:lpwstr>
  </property>
</Properties>
</file>