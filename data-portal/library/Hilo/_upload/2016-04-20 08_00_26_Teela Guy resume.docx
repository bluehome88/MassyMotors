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62" w:rsidRPr="00917F58" w:rsidRDefault="00917F58" w:rsidP="00917F58">
      <w:pPr>
        <w:jc w:val="center"/>
        <w:rPr>
          <w:b/>
          <w:sz w:val="32"/>
          <w:szCs w:val="32"/>
          <w:u w:val="single"/>
        </w:rPr>
      </w:pPr>
      <w:proofErr w:type="spellStart"/>
      <w:r w:rsidRPr="00917F58">
        <w:rPr>
          <w:b/>
          <w:sz w:val="32"/>
          <w:szCs w:val="32"/>
          <w:u w:val="single"/>
        </w:rPr>
        <w:t>Teela</w:t>
      </w:r>
      <w:proofErr w:type="spellEnd"/>
      <w:r w:rsidRPr="00917F58">
        <w:rPr>
          <w:b/>
          <w:sz w:val="32"/>
          <w:szCs w:val="32"/>
          <w:u w:val="single"/>
        </w:rPr>
        <w:t xml:space="preserve"> Guy</w:t>
      </w:r>
    </w:p>
    <w:p w:rsidR="00917F58" w:rsidRPr="00917F58" w:rsidRDefault="00917F58" w:rsidP="00917F58">
      <w:pPr>
        <w:jc w:val="center"/>
        <w:rPr>
          <w:b/>
          <w:sz w:val="32"/>
          <w:szCs w:val="32"/>
          <w:u w:val="single"/>
        </w:rPr>
      </w:pPr>
      <w:r w:rsidRPr="00917F58">
        <w:rPr>
          <w:b/>
          <w:sz w:val="32"/>
          <w:szCs w:val="32"/>
          <w:u w:val="single"/>
        </w:rPr>
        <w:t xml:space="preserve">Email </w:t>
      </w:r>
      <w:proofErr w:type="spellStart"/>
      <w:r w:rsidRPr="00917F58">
        <w:rPr>
          <w:b/>
          <w:sz w:val="32"/>
          <w:szCs w:val="32"/>
          <w:u w:val="single"/>
        </w:rPr>
        <w:t>Adress</w:t>
      </w:r>
      <w:proofErr w:type="spellEnd"/>
      <w:r w:rsidRPr="00917F58">
        <w:rPr>
          <w:b/>
          <w:sz w:val="32"/>
          <w:szCs w:val="32"/>
          <w:u w:val="single"/>
        </w:rPr>
        <w:t xml:space="preserve">: </w:t>
      </w:r>
      <w:hyperlink r:id="rId8" w:history="1">
        <w:r w:rsidRPr="00917F58">
          <w:rPr>
            <w:rStyle w:val="Hyperlink"/>
            <w:b/>
            <w:sz w:val="32"/>
            <w:szCs w:val="32"/>
          </w:rPr>
          <w:t>lisacperkins76@gmail.com</w:t>
        </w:r>
      </w:hyperlink>
    </w:p>
    <w:p w:rsidR="00917F58" w:rsidRPr="00917F58" w:rsidRDefault="00917F58" w:rsidP="00917F58">
      <w:pPr>
        <w:jc w:val="center"/>
        <w:rPr>
          <w:b/>
          <w:sz w:val="32"/>
          <w:szCs w:val="32"/>
          <w:u w:val="single"/>
        </w:rPr>
      </w:pPr>
      <w:r w:rsidRPr="00917F58">
        <w:rPr>
          <w:b/>
          <w:sz w:val="32"/>
          <w:szCs w:val="32"/>
          <w:u w:val="single"/>
        </w:rPr>
        <w:t>#55Old Road Lower Santa Cruz, San Juan</w:t>
      </w:r>
    </w:p>
    <w:p w:rsidR="00917F58" w:rsidRDefault="00917F58" w:rsidP="00917F58">
      <w:pPr>
        <w:jc w:val="center"/>
      </w:pPr>
      <w:r w:rsidRPr="00917F58">
        <w:rPr>
          <w:b/>
          <w:sz w:val="32"/>
          <w:szCs w:val="32"/>
          <w:u w:val="single"/>
        </w:rPr>
        <w:t>Tele#: 3191882, 221-7461</w:t>
      </w:r>
    </w:p>
    <w:p w:rsidR="00917F58" w:rsidRDefault="00917F58" w:rsidP="00917F58"/>
    <w:p w:rsidR="00917F58" w:rsidRDefault="00917F58" w:rsidP="00917F58">
      <w:r w:rsidRPr="005C472F">
        <w:rPr>
          <w:b/>
          <w:u w:val="single"/>
        </w:rPr>
        <w:t>Objective</w:t>
      </w:r>
      <w:r>
        <w:t>: to become an asset to your company</w:t>
      </w:r>
      <w:r w:rsidR="005C472F">
        <w:t xml:space="preserve"> and to utilize all my skills in </w:t>
      </w:r>
      <w:proofErr w:type="gramStart"/>
      <w:r w:rsidR="005C472F">
        <w:t>any</w:t>
      </w:r>
      <w:r>
        <w:t xml:space="preserve"> </w:t>
      </w:r>
      <w:bookmarkStart w:id="0" w:name="_GoBack"/>
      <w:bookmarkEnd w:id="0"/>
      <w:r>
        <w:t xml:space="preserve"> position</w:t>
      </w:r>
      <w:proofErr w:type="gramEnd"/>
      <w:r>
        <w:t xml:space="preserve"> I have applied for.</w:t>
      </w:r>
    </w:p>
    <w:p w:rsidR="00917F58" w:rsidRPr="005C472F" w:rsidRDefault="00917F58" w:rsidP="00917F58">
      <w:pPr>
        <w:rPr>
          <w:b/>
        </w:rPr>
      </w:pPr>
      <w:r w:rsidRPr="005C472F">
        <w:rPr>
          <w:b/>
          <w:u w:val="single"/>
        </w:rPr>
        <w:t>Education</w:t>
      </w:r>
      <w:r>
        <w:t xml:space="preserve">: </w:t>
      </w:r>
      <w:r w:rsidRPr="005C472F">
        <w:rPr>
          <w:b/>
        </w:rPr>
        <w:t>San Juan North Secondary</w:t>
      </w:r>
    </w:p>
    <w:p w:rsidR="00917F58" w:rsidRDefault="00917F58" w:rsidP="00917F58">
      <w:r w:rsidRPr="005C472F">
        <w:rPr>
          <w:b/>
        </w:rPr>
        <w:t>2010-2012</w:t>
      </w:r>
      <w:r>
        <w:t>: English - 2</w:t>
      </w:r>
    </w:p>
    <w:p w:rsidR="00917F58" w:rsidRDefault="00917F58" w:rsidP="00917F58">
      <w:pPr>
        <w:tabs>
          <w:tab w:val="left" w:pos="1110"/>
        </w:tabs>
      </w:pPr>
      <w:r>
        <w:tab/>
        <w:t>Information technology -3</w:t>
      </w:r>
    </w:p>
    <w:p w:rsidR="00917F58" w:rsidRPr="005C472F" w:rsidRDefault="00917F58" w:rsidP="00917F58">
      <w:pPr>
        <w:tabs>
          <w:tab w:val="left" w:pos="1110"/>
        </w:tabs>
        <w:rPr>
          <w:b/>
        </w:rPr>
      </w:pPr>
      <w:r w:rsidRPr="005C472F">
        <w:rPr>
          <w:b/>
        </w:rPr>
        <w:t>Bates Memorial High School:</w:t>
      </w:r>
    </w:p>
    <w:p w:rsidR="00917F58" w:rsidRDefault="00917F58" w:rsidP="00917F58">
      <w:pPr>
        <w:tabs>
          <w:tab w:val="left" w:pos="1110"/>
        </w:tabs>
      </w:pPr>
      <w:r w:rsidRPr="005C472F">
        <w:rPr>
          <w:b/>
        </w:rPr>
        <w:t xml:space="preserve">2013-2015: </w:t>
      </w:r>
      <w:r>
        <w:t xml:space="preserve">Chemistry </w:t>
      </w:r>
      <w:r w:rsidR="00A92CE8">
        <w:t>–</w:t>
      </w:r>
      <w:r>
        <w:t xml:space="preserve"> 3</w:t>
      </w:r>
    </w:p>
    <w:p w:rsidR="00A92CE8" w:rsidRDefault="00A92CE8" w:rsidP="00A92CE8">
      <w:pPr>
        <w:tabs>
          <w:tab w:val="left" w:pos="1110"/>
        </w:tabs>
      </w:pPr>
      <w:r>
        <w:tab/>
      </w:r>
      <w:proofErr w:type="spellStart"/>
      <w:proofErr w:type="gramStart"/>
      <w:r>
        <w:t>Maths</w:t>
      </w:r>
      <w:proofErr w:type="spellEnd"/>
      <w:r>
        <w:t xml:space="preserve">  -</w:t>
      </w:r>
      <w:proofErr w:type="gramEnd"/>
      <w:r>
        <w:t xml:space="preserve">  3</w:t>
      </w:r>
    </w:p>
    <w:p w:rsidR="00A92CE8" w:rsidRDefault="00A92CE8" w:rsidP="00A92CE8">
      <w:pPr>
        <w:tabs>
          <w:tab w:val="left" w:pos="1110"/>
        </w:tabs>
      </w:pPr>
      <w:r>
        <w:tab/>
        <w:t>Physics- 3</w:t>
      </w:r>
    </w:p>
    <w:p w:rsidR="00A92CE8" w:rsidRDefault="00A92CE8" w:rsidP="00A92CE8">
      <w:pPr>
        <w:tabs>
          <w:tab w:val="left" w:pos="1110"/>
        </w:tabs>
      </w:pPr>
      <w:r w:rsidRPr="005C472F">
        <w:rPr>
          <w:b/>
          <w:u w:val="single"/>
        </w:rPr>
        <w:t>Job Experience</w:t>
      </w:r>
      <w:r>
        <w:t>: Rituals Coffee House    (Barrister/ cashier)</w:t>
      </w:r>
    </w:p>
    <w:p w:rsidR="00A92CE8" w:rsidRDefault="005C472F" w:rsidP="00A92CE8">
      <w:pPr>
        <w:tabs>
          <w:tab w:val="left" w:pos="1470"/>
        </w:tabs>
      </w:pPr>
      <w:r>
        <w:tab/>
        <w:t xml:space="preserve">Pennywise </w:t>
      </w:r>
      <w:proofErr w:type="gramStart"/>
      <w:r>
        <w:t>Cosme</w:t>
      </w:r>
      <w:r w:rsidR="00A92CE8">
        <w:t>tics  (</w:t>
      </w:r>
      <w:proofErr w:type="gramEnd"/>
      <w:r w:rsidR="00A92CE8">
        <w:t>counter hostess)</w:t>
      </w:r>
    </w:p>
    <w:p w:rsidR="00A92CE8" w:rsidRDefault="00A92CE8" w:rsidP="00A92CE8">
      <w:pPr>
        <w:tabs>
          <w:tab w:val="left" w:pos="1470"/>
        </w:tabs>
      </w:pPr>
      <w:r>
        <w:tab/>
        <w:t>St Mary Bakery (Cashier)</w:t>
      </w:r>
    </w:p>
    <w:p w:rsidR="00A92CE8" w:rsidRDefault="00A92CE8" w:rsidP="00A92CE8">
      <w:pPr>
        <w:tabs>
          <w:tab w:val="left" w:pos="1470"/>
        </w:tabs>
      </w:pPr>
      <w:r w:rsidRPr="005C472F">
        <w:rPr>
          <w:b/>
          <w:u w:val="single"/>
        </w:rPr>
        <w:t>Hobbies</w:t>
      </w:r>
      <w:r>
        <w:t>: Reading, Swimming</w:t>
      </w:r>
    </w:p>
    <w:p w:rsidR="00A92CE8" w:rsidRPr="005C472F" w:rsidRDefault="00A92CE8" w:rsidP="00A92CE8">
      <w:pPr>
        <w:tabs>
          <w:tab w:val="left" w:pos="1470"/>
        </w:tabs>
        <w:rPr>
          <w:b/>
          <w:u w:val="single"/>
        </w:rPr>
      </w:pPr>
      <w:r w:rsidRPr="005C472F">
        <w:rPr>
          <w:b/>
          <w:u w:val="single"/>
        </w:rPr>
        <w:t>Skills:</w:t>
      </w:r>
    </w:p>
    <w:p w:rsidR="00A92CE8" w:rsidRDefault="00A92CE8" w:rsidP="00A92CE8">
      <w:pPr>
        <w:pStyle w:val="ListParagraph"/>
        <w:numPr>
          <w:ilvl w:val="0"/>
          <w:numId w:val="1"/>
        </w:numPr>
      </w:pPr>
      <w:r>
        <w:t>Team player</w:t>
      </w:r>
    </w:p>
    <w:p w:rsidR="00A92CE8" w:rsidRDefault="00A92CE8" w:rsidP="00A92CE8">
      <w:pPr>
        <w:pStyle w:val="ListParagraph"/>
        <w:numPr>
          <w:ilvl w:val="0"/>
          <w:numId w:val="1"/>
        </w:numPr>
      </w:pPr>
      <w:r>
        <w:t>Good Leader</w:t>
      </w:r>
    </w:p>
    <w:p w:rsidR="00A92CE8" w:rsidRDefault="00A92CE8" w:rsidP="00A92CE8">
      <w:pPr>
        <w:pStyle w:val="ListParagraph"/>
        <w:numPr>
          <w:ilvl w:val="0"/>
          <w:numId w:val="1"/>
        </w:numPr>
      </w:pPr>
      <w:r>
        <w:t>Computer Literate</w:t>
      </w:r>
    </w:p>
    <w:p w:rsidR="00A92CE8" w:rsidRPr="00A92CE8" w:rsidRDefault="00A92CE8" w:rsidP="00A92CE8">
      <w:r w:rsidRPr="005C472F">
        <w:rPr>
          <w:b/>
          <w:u w:val="single"/>
        </w:rPr>
        <w:t xml:space="preserve">References: </w:t>
      </w:r>
      <w:r>
        <w:t>references and letters of recommendation available upon request.</w:t>
      </w:r>
    </w:p>
    <w:sectPr w:rsidR="00A92CE8" w:rsidRPr="00A9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31CC"/>
    <w:multiLevelType w:val="hybridMultilevel"/>
    <w:tmpl w:val="34B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58"/>
    <w:rsid w:val="003D6B62"/>
    <w:rsid w:val="005C472F"/>
    <w:rsid w:val="00917F58"/>
    <w:rsid w:val="00A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cperkins76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117B-C112-4668-B47B-ED05037AA91F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3A61E5D-5598-4D76-A545-7E1325F2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2016-04-20T12:26:00Z</dcterms:created>
  <dcterms:modified xsi:type="dcterms:W3CDTF">2016-04-20T12:53:00Z</dcterms:modified>
</cp:coreProperties>
</file>