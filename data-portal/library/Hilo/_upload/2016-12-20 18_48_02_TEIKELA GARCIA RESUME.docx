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74"/>
        <w:gridCol w:w="7646"/>
      </w:tblGrid>
      <w:tr w:rsidRPr="00956DF1" w:rsidR="00451FD3" w:rsidTr="413C2177" w14:paraId="389BDAFB" w14:textId="77777777">
        <w:tc>
          <w:tcPr>
            <w:tcW w:w="2074" w:type="dxa"/>
            <w:tcMar/>
          </w:tcPr>
          <w:p w:rsidRPr="00956DF1" w:rsidR="00451FD3" w:rsidRDefault="00451FD3" w14:paraId="0BA7A567" w14:textId="77777777">
            <w:pPr>
              <w:rPr>
                <w:sz w:val="16"/>
                <w:szCs w:val="16"/>
              </w:rPr>
            </w:pPr>
          </w:p>
        </w:tc>
        <w:tc>
          <w:tcPr>
            <w:tcW w:w="7646" w:type="dxa"/>
            <w:tcMar>
              <w:bottom w:w="576" w:type="dxa"/>
            </w:tcMar>
          </w:tcPr>
          <w:p w:rsidRPr="00956DF1" w:rsidR="00451FD3" w:rsidRDefault="001169BE" w14:paraId="3981049C" w14:textId="77777777" w14:noSpellErr="1">
            <w:pPr>
              <w:pStyle w:val="Name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Your Name"/>
                <w:tag w:val=""/>
                <w:id w:val="-936988443"/>
                <w:placeholder>
                  <w:docPart w:val="1CE065D0EF944F47BE8952D2C6D7517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Pr="00956DF1" w:rsidR="001A2370">
                  <w:rPr>
                    <w:sz w:val="28"/>
                    <w:szCs w:val="28"/>
                    <w:lang w:val="en-TT"/>
                  </w:rPr>
                  <w:t>TEIKELA GARCIA</w:t>
                </w:r>
              </w:sdtContent>
            </w:sdt>
          </w:p>
          <w:p w:rsidRPr="00B94927" w:rsidR="00451FD3" w:rsidP="006F268E" w:rsidRDefault="002F679C" w14:paraId="259AA43F" w14:textId="020815CE" w14:noSpellErr="1">
            <w:r>
              <w:rPr/>
              <w:t xml:space="preserve">#8 St. </w:t>
            </w:r>
            <w:r w:rsidR="00DD5961">
              <w:rPr/>
              <w:t xml:space="preserve">Thomas Street, </w:t>
            </w:r>
            <w:r w:rsidR="009008B9">
              <w:rPr/>
              <w:t>Tunapuna</w:t>
            </w:r>
            <w:r w:rsidRPr="00B94927" w:rsidR="006F268E">
              <w:rPr/>
              <w:t xml:space="preserve"> </w:t>
            </w:r>
            <w:r w:rsidR="00B07ADC">
              <w:rPr/>
              <w:t> </w:t>
            </w:r>
            <w:r w:rsidRPr="00B94927" w:rsidR="00937F6B">
              <w:rPr>
                <w:rStyle w:val="Emphasis"/>
              </w:rPr>
              <w:t>|</w:t>
            </w:r>
            <w:r w:rsidRPr="00B94927" w:rsidR="00937F6B">
              <w:rPr/>
              <w:t> </w:t>
            </w:r>
            <w:r w:rsidRPr="413C2177" w:rsidR="00937F6B">
              <w:rPr/>
              <w:t> </w:t>
            </w:r>
            <w:r w:rsidRPr="00B94927" w:rsidR="006F268E">
              <w:rPr/>
              <w:t>shantelcalliste@hotmail.com</w:t>
            </w:r>
            <w:r w:rsidRPr="00B94927" w:rsidR="00937F6B">
              <w:rPr/>
              <w:t>  </w:t>
            </w:r>
            <w:r w:rsidRPr="00B94927" w:rsidR="00937F6B">
              <w:rPr>
                <w:rStyle w:val="Emphasis"/>
              </w:rPr>
              <w:t>|</w:t>
            </w:r>
            <w:r w:rsidRPr="00B94927" w:rsidR="00937F6B">
              <w:rPr/>
              <w:t>  </w:t>
            </w:r>
            <w:r w:rsidRPr="00B94927" w:rsidR="006F268E">
              <w:rPr/>
              <w:t>1868-298-9931</w:t>
            </w:r>
          </w:p>
        </w:tc>
      </w:tr>
      <w:tr w:rsidRPr="00956DF1" w:rsidR="00451FD3" w:rsidTr="413C2177" w14:paraId="5DA03B18" w14:textId="77777777">
        <w:tc>
          <w:tcPr>
            <w:tcW w:w="2074" w:type="dxa"/>
            <w:tcMar/>
          </w:tcPr>
          <w:p w:rsidRPr="00956DF1" w:rsidR="00451FD3" w:rsidRDefault="00937F6B" w14:paraId="4E2C9DB5" w14:textId="77777777" w14:noSpellErr="1">
            <w:pPr>
              <w:pStyle w:val="Heading1"/>
              <w:outlineLvl w:val="0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Objective</w:t>
            </w:r>
          </w:p>
        </w:tc>
        <w:tc>
          <w:tcPr>
            <w:tcW w:w="7646" w:type="dxa"/>
            <w:tcMar/>
          </w:tcPr>
          <w:p w:rsidRPr="00956DF1" w:rsidR="00451FD3" w:rsidP="006F268E" w:rsidRDefault="00861D1D" w14:paraId="20AB1062" w14:noSpellErr="1" w14:textId="0575B7A3">
            <w:pPr>
              <w:spacing w:after="180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To</w:t>
            </w:r>
            <w:r w:rsidRPr="413C2177" w:rsidR="413C2177">
              <w:rPr>
                <w:sz w:val="16"/>
                <w:szCs w:val="16"/>
              </w:rPr>
              <w:t xml:space="preserve"> work to th</w:t>
            </w:r>
            <w:r w:rsidRPr="413C2177" w:rsidR="413C2177">
              <w:rPr>
                <w:sz w:val="16"/>
                <w:szCs w:val="16"/>
              </w:rPr>
              <w:t>e</w:t>
            </w:r>
            <w:r w:rsidRPr="413C2177" w:rsidR="413C2177">
              <w:rPr>
                <w:sz w:val="16"/>
                <w:szCs w:val="16"/>
              </w:rPr>
              <w:t xml:space="preserve"> </w:t>
            </w:r>
            <w:r w:rsidRPr="413C2177" w:rsidR="413C2177">
              <w:rPr>
                <w:sz w:val="16"/>
                <w:szCs w:val="16"/>
              </w:rPr>
              <w:t xml:space="preserve">best </w:t>
            </w:r>
            <w:r w:rsidRPr="413C2177" w:rsidR="413C2177">
              <w:rPr>
                <w:sz w:val="16"/>
                <w:szCs w:val="16"/>
              </w:rPr>
              <w:t xml:space="preserve">of my abilities </w:t>
            </w:r>
            <w:r w:rsidRPr="413C2177" w:rsidR="413C2177">
              <w:rPr>
                <w:sz w:val="16"/>
                <w:szCs w:val="16"/>
              </w:rPr>
              <w:t xml:space="preserve">in any workplace </w:t>
            </w:r>
            <w:r w:rsidRPr="413C2177" w:rsidR="413C2177">
              <w:rPr>
                <w:sz w:val="16"/>
                <w:szCs w:val="16"/>
              </w:rPr>
              <w:t>effectively and</w:t>
            </w:r>
            <w:r w:rsidRPr="413C2177" w:rsidR="413C2177">
              <w:rPr>
                <w:sz w:val="16"/>
                <w:szCs w:val="16"/>
              </w:rPr>
              <w:t xml:space="preserve"> </w:t>
            </w:r>
            <w:r w:rsidRPr="413C2177" w:rsidR="413C2177">
              <w:rPr>
                <w:sz w:val="16"/>
                <w:szCs w:val="16"/>
              </w:rPr>
              <w:t xml:space="preserve">efficiently. </w:t>
            </w:r>
            <w:r w:rsidRPr="413C2177" w:rsidR="413C2177">
              <w:rPr>
                <w:sz w:val="16"/>
                <w:szCs w:val="16"/>
              </w:rPr>
              <w:t xml:space="preserve">To learn </w:t>
            </w:r>
            <w:r w:rsidRPr="413C2177" w:rsidR="413C2177">
              <w:rPr>
                <w:sz w:val="16"/>
                <w:szCs w:val="16"/>
              </w:rPr>
              <w:t xml:space="preserve">new </w:t>
            </w:r>
            <w:r w:rsidRPr="413C2177" w:rsidR="413C2177">
              <w:rPr>
                <w:sz w:val="16"/>
                <w:szCs w:val="16"/>
              </w:rPr>
              <w:t xml:space="preserve">things on a </w:t>
            </w:r>
            <w:r w:rsidRPr="413C2177" w:rsidR="413C2177">
              <w:rPr>
                <w:sz w:val="16"/>
                <w:szCs w:val="16"/>
              </w:rPr>
              <w:t xml:space="preserve">daily basis </w:t>
            </w:r>
            <w:r w:rsidRPr="413C2177" w:rsidR="413C2177">
              <w:rPr>
                <w:sz w:val="16"/>
                <w:szCs w:val="16"/>
              </w:rPr>
              <w:t xml:space="preserve">for </w:t>
            </w:r>
            <w:r w:rsidRPr="413C2177" w:rsidR="413C2177">
              <w:rPr>
                <w:sz w:val="16"/>
                <w:szCs w:val="16"/>
              </w:rPr>
              <w:t xml:space="preserve">self and </w:t>
            </w:r>
            <w:r w:rsidRPr="413C2177" w:rsidR="413C2177">
              <w:rPr>
                <w:sz w:val="16"/>
                <w:szCs w:val="16"/>
              </w:rPr>
              <w:t>work</w:t>
            </w:r>
            <w:r w:rsidRPr="413C2177" w:rsidR="413C2177">
              <w:rPr>
                <w:sz w:val="16"/>
                <w:szCs w:val="16"/>
              </w:rPr>
              <w:t>place</w:t>
            </w:r>
            <w:r w:rsidRPr="413C2177" w:rsidR="413C2177">
              <w:rPr>
                <w:sz w:val="16"/>
                <w:szCs w:val="16"/>
              </w:rPr>
              <w:t xml:space="preserve"> </w:t>
            </w:r>
            <w:r w:rsidRPr="413C2177" w:rsidR="413C2177">
              <w:rPr>
                <w:sz w:val="16"/>
                <w:szCs w:val="16"/>
              </w:rPr>
              <w:t>improvement</w:t>
            </w:r>
            <w:r w:rsidRPr="413C2177" w:rsidR="413C2177">
              <w:rPr>
                <w:sz w:val="16"/>
                <w:szCs w:val="16"/>
              </w:rPr>
              <w:t>.</w:t>
            </w:r>
            <w:bookmarkStart w:name="_GoBack" w:id="0"/>
            <w:bookmarkEnd w:id="0"/>
          </w:p>
        </w:tc>
      </w:tr>
      <w:tr w:rsidRPr="00956DF1" w:rsidR="00451FD3" w:rsidTr="413C2177" w14:paraId="34BF2E31" w14:textId="77777777">
        <w:tc>
          <w:tcPr>
            <w:tcW w:w="2074" w:type="dxa"/>
            <w:tcMar/>
          </w:tcPr>
          <w:p w:rsidRPr="00956DF1" w:rsidR="00451FD3" w:rsidRDefault="00937F6B" w14:paraId="16651283" w14:textId="77777777" w14:noSpellErr="1">
            <w:pPr>
              <w:pStyle w:val="Heading1"/>
              <w:outlineLvl w:val="0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Experience</w:t>
            </w:r>
          </w:p>
        </w:tc>
        <w:tc>
          <w:tcPr>
            <w:tcW w:w="7646" w:type="dxa"/>
            <w:tcMar/>
          </w:tcPr>
          <w:p w:rsidRPr="00956DF1" w:rsidR="00451FD3" w:rsidRDefault="00956DF1" w14:paraId="3E83E583" w14:noSpellErr="1" w14:textId="1FD0601C">
            <w:pPr>
              <w:pStyle w:val="Heading2"/>
              <w:outlineLvl w:val="1"/>
              <w:rPr>
                <w:sz w:val="16"/>
                <w:szCs w:val="16"/>
              </w:rPr>
            </w:pPr>
            <w:r w:rsidRPr="413C2177" w:rsidR="413C2177">
              <w:rPr>
                <w:rStyle w:val="Strong"/>
                <w:sz w:val="16"/>
                <w:szCs w:val="16"/>
              </w:rPr>
              <w:t>C</w:t>
            </w:r>
            <w:r w:rsidRPr="413C2177" w:rsidR="413C2177">
              <w:rPr>
                <w:rStyle w:val="Strong"/>
                <w:sz w:val="16"/>
                <w:szCs w:val="16"/>
              </w:rPr>
              <w:t xml:space="preserve">ustomer </w:t>
            </w:r>
            <w:r w:rsidRPr="413C2177" w:rsidR="413C2177">
              <w:rPr>
                <w:rStyle w:val="Strong"/>
                <w:sz w:val="16"/>
                <w:szCs w:val="16"/>
              </w:rPr>
              <w:t>S</w:t>
            </w:r>
            <w:r w:rsidRPr="413C2177" w:rsidR="413C2177">
              <w:rPr>
                <w:rStyle w:val="Strong"/>
                <w:sz w:val="16"/>
                <w:szCs w:val="16"/>
              </w:rPr>
              <w:t xml:space="preserve">ervice </w:t>
            </w:r>
            <w:r w:rsidRPr="413C2177" w:rsidR="413C2177">
              <w:rPr>
                <w:rStyle w:val="Strong"/>
                <w:sz w:val="16"/>
                <w:szCs w:val="16"/>
              </w:rPr>
              <w:t>R</w:t>
            </w:r>
            <w:r w:rsidRPr="413C2177" w:rsidR="413C2177">
              <w:rPr>
                <w:rStyle w:val="Strong"/>
                <w:sz w:val="16"/>
                <w:szCs w:val="16"/>
              </w:rPr>
              <w:t>epresentative</w:t>
            </w:r>
            <w:r w:rsidRPr="413C2177" w:rsidR="413C2177">
              <w:rPr>
                <w:sz w:val="16"/>
                <w:szCs w:val="16"/>
              </w:rPr>
              <w:t xml:space="preserve"> </w:t>
            </w:r>
            <w:r w:rsidRPr="413C2177" w:rsidR="413C2177">
              <w:rPr>
                <w:sz w:val="16"/>
                <w:szCs w:val="16"/>
              </w:rPr>
              <w:t xml:space="preserve">-on the job training at </w:t>
            </w:r>
            <w:r w:rsidRPr="413C2177" w:rsidR="413C2177">
              <w:rPr>
                <w:sz w:val="16"/>
                <w:szCs w:val="16"/>
              </w:rPr>
              <w:t>ERHA</w:t>
            </w:r>
            <w:r w:rsidRPr="413C2177" w:rsidR="413C2177">
              <w:rPr>
                <w:sz w:val="16"/>
                <w:szCs w:val="16"/>
              </w:rPr>
              <w:t xml:space="preserve">, Mayaro </w:t>
            </w:r>
            <w:r w:rsidRPr="413C2177" w:rsidR="413C2177">
              <w:rPr>
                <w:sz w:val="16"/>
                <w:szCs w:val="16"/>
              </w:rPr>
              <w:t>H</w:t>
            </w:r>
            <w:r w:rsidRPr="413C2177" w:rsidR="413C2177">
              <w:rPr>
                <w:sz w:val="16"/>
                <w:szCs w:val="16"/>
              </w:rPr>
              <w:t xml:space="preserve">ealth </w:t>
            </w:r>
            <w:r w:rsidRPr="413C2177" w:rsidR="413C2177">
              <w:rPr>
                <w:sz w:val="16"/>
                <w:szCs w:val="16"/>
              </w:rPr>
              <w:t>F</w:t>
            </w:r>
            <w:r w:rsidRPr="413C2177" w:rsidR="413C2177">
              <w:rPr>
                <w:sz w:val="16"/>
                <w:szCs w:val="16"/>
              </w:rPr>
              <w:t xml:space="preserve">acility </w:t>
            </w:r>
          </w:p>
          <w:p w:rsidRPr="00956DF1" w:rsidR="00451FD3" w:rsidP="00956DF1" w:rsidRDefault="00956DF1" w14:paraId="562A6DB2" w14:noSpellErr="1" w14:textId="1EA23941">
            <w:pPr>
              <w:pStyle w:val="Heading3"/>
              <w:outlineLvl w:val="2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F</w:t>
            </w:r>
            <w:r w:rsidRPr="413C2177" w:rsidR="413C2177">
              <w:rPr>
                <w:sz w:val="16"/>
                <w:szCs w:val="16"/>
              </w:rPr>
              <w:t xml:space="preserve">rom </w:t>
            </w:r>
            <w:r w:rsidRPr="413C2177" w:rsidR="413C2177">
              <w:rPr>
                <w:sz w:val="16"/>
                <w:szCs w:val="16"/>
              </w:rPr>
              <w:t>Septemb</w:t>
            </w:r>
            <w:r w:rsidRPr="413C2177" w:rsidR="413C2177">
              <w:rPr>
                <w:sz w:val="16"/>
                <w:szCs w:val="16"/>
              </w:rPr>
              <w:t>er</w:t>
            </w:r>
            <w:r w:rsidRPr="413C2177" w:rsidR="413C2177">
              <w:rPr>
                <w:sz w:val="16"/>
                <w:szCs w:val="16"/>
              </w:rPr>
              <w:t xml:space="preserve"> 02</w:t>
            </w:r>
            <w:r w:rsidRPr="413C2177" w:rsidR="413C2177">
              <w:rPr>
                <w:sz w:val="16"/>
                <w:szCs w:val="16"/>
                <w:vertAlign w:val="superscript"/>
              </w:rPr>
              <w:t>nd</w:t>
            </w:r>
            <w:r w:rsidRPr="413C2177" w:rsidR="413C2177">
              <w:rPr>
                <w:sz w:val="16"/>
                <w:szCs w:val="16"/>
              </w:rPr>
              <w:t xml:space="preserve"> 2014 to </w:t>
            </w:r>
            <w:r w:rsidRPr="413C2177" w:rsidR="413C2177">
              <w:rPr>
                <w:sz w:val="16"/>
                <w:szCs w:val="16"/>
              </w:rPr>
              <w:t>Jul</w:t>
            </w:r>
            <w:r w:rsidRPr="413C2177" w:rsidR="413C2177">
              <w:rPr>
                <w:sz w:val="16"/>
                <w:szCs w:val="16"/>
              </w:rPr>
              <w:t>y</w:t>
            </w:r>
            <w:r w:rsidRPr="413C2177" w:rsidR="413C2177">
              <w:rPr>
                <w:sz w:val="16"/>
                <w:szCs w:val="16"/>
              </w:rPr>
              <w:t xml:space="preserve"> 31</w:t>
            </w:r>
            <w:r w:rsidRPr="413C2177" w:rsidR="413C2177">
              <w:rPr>
                <w:sz w:val="16"/>
                <w:szCs w:val="16"/>
                <w:vertAlign w:val="superscript"/>
              </w:rPr>
              <w:t>st</w:t>
            </w:r>
            <w:r w:rsidRPr="413C2177" w:rsidR="413C2177">
              <w:rPr>
                <w:sz w:val="16"/>
                <w:szCs w:val="16"/>
              </w:rPr>
              <w:t xml:space="preserve"> </w:t>
            </w:r>
            <w:r w:rsidRPr="413C2177" w:rsidR="413C2177">
              <w:rPr>
                <w:sz w:val="16"/>
                <w:szCs w:val="16"/>
              </w:rPr>
              <w:t>2015</w:t>
            </w:r>
          </w:p>
        </w:tc>
      </w:tr>
      <w:tr w:rsidRPr="00956DF1" w:rsidR="001A2370" w:rsidTr="413C2177" w14:paraId="26681518" w14:textId="77777777">
        <w:tc>
          <w:tcPr>
            <w:tcW w:w="2074" w:type="dxa"/>
            <w:tcMar/>
          </w:tcPr>
          <w:p w:rsidRPr="00956DF1" w:rsidR="001A2370" w:rsidP="001A2370" w:rsidRDefault="001A2370" w14:paraId="255BD030" w14:textId="77777777" w14:noSpellErr="1">
            <w:pPr>
              <w:pStyle w:val="Heading1"/>
              <w:outlineLvl w:val="0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Education</w:t>
            </w:r>
          </w:p>
        </w:tc>
        <w:tc>
          <w:tcPr>
            <w:tcW w:w="7646" w:type="dxa"/>
            <w:tcMar/>
          </w:tcPr>
          <w:p w:rsidRPr="00956DF1" w:rsidR="001A2370" w:rsidP="001A2370" w:rsidRDefault="001A2370" w14:paraId="4E4E98BA" w14:noSpellErr="1" w14:textId="1D39D5A1">
            <w:pPr>
              <w:pStyle w:val="Heading2"/>
              <w:outlineLvl w:val="1"/>
              <w:rPr>
                <w:sz w:val="16"/>
                <w:szCs w:val="16"/>
              </w:rPr>
            </w:pPr>
            <w:r w:rsidRPr="413C2177" w:rsidR="413C2177">
              <w:rPr>
                <w:rStyle w:val="Strong"/>
                <w:sz w:val="16"/>
                <w:szCs w:val="16"/>
              </w:rPr>
              <w:t xml:space="preserve">University of the </w:t>
            </w:r>
            <w:r w:rsidRPr="413C2177" w:rsidR="413C2177">
              <w:rPr>
                <w:rStyle w:val="Strong"/>
                <w:sz w:val="16"/>
                <w:szCs w:val="16"/>
              </w:rPr>
              <w:t>West I</w:t>
            </w:r>
            <w:r w:rsidRPr="413C2177" w:rsidR="413C2177">
              <w:rPr>
                <w:rStyle w:val="Strong"/>
                <w:sz w:val="16"/>
                <w:szCs w:val="16"/>
              </w:rPr>
              <w:t>ndies</w:t>
            </w:r>
            <w:r w:rsidRPr="413C2177" w:rsidR="413C2177">
              <w:rPr>
                <w:sz w:val="16"/>
                <w:szCs w:val="16"/>
              </w:rPr>
              <w:t xml:space="preserve">, St. </w:t>
            </w:r>
            <w:r w:rsidRPr="413C2177" w:rsidR="413C2177">
              <w:rPr>
                <w:sz w:val="16"/>
                <w:szCs w:val="16"/>
              </w:rPr>
              <w:t>A</w:t>
            </w:r>
            <w:r w:rsidRPr="413C2177" w:rsidR="413C2177">
              <w:rPr>
                <w:sz w:val="16"/>
                <w:szCs w:val="16"/>
              </w:rPr>
              <w:t>u</w:t>
            </w:r>
            <w:r w:rsidRPr="413C2177" w:rsidR="413C2177">
              <w:rPr>
                <w:sz w:val="16"/>
                <w:szCs w:val="16"/>
              </w:rPr>
              <w:t>gustine</w:t>
            </w:r>
            <w:r w:rsidRPr="413C2177" w:rsidR="413C2177">
              <w:rPr>
                <w:sz w:val="16"/>
                <w:szCs w:val="16"/>
              </w:rPr>
              <w:t xml:space="preserve"> </w:t>
            </w:r>
          </w:p>
          <w:p w:rsidRPr="00956DF1" w:rsidR="001A2370" w:rsidP="001A2370" w:rsidRDefault="001A2370" w14:paraId="384608DD" w14:textId="77777777" w14:noSpellErr="1">
            <w:pPr>
              <w:pStyle w:val="Heading3"/>
              <w:outlineLvl w:val="2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 xml:space="preserve">BSc Pharmacy- Currently enrolled </w:t>
            </w:r>
          </w:p>
          <w:p w:rsidRPr="00956DF1" w:rsidR="001A2370" w:rsidP="001A2370" w:rsidRDefault="001A2370" w14:paraId="71CED256" w14:textId="5B4B3A4E" w14:noSpellErr="1">
            <w:pPr>
              <w:spacing w:after="180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 xml:space="preserve">I am </w:t>
            </w:r>
            <w:r w:rsidRPr="413C2177" w:rsidR="413C2177">
              <w:rPr>
                <w:sz w:val="16"/>
                <w:szCs w:val="16"/>
              </w:rPr>
              <w:t xml:space="preserve">a year 2 </w:t>
            </w:r>
            <w:r w:rsidRPr="413C2177" w:rsidR="413C2177">
              <w:rPr>
                <w:sz w:val="16"/>
                <w:szCs w:val="16"/>
              </w:rPr>
              <w:t xml:space="preserve">pharmacy </w:t>
            </w:r>
            <w:r w:rsidRPr="413C2177" w:rsidR="413C2177">
              <w:rPr>
                <w:sz w:val="16"/>
                <w:szCs w:val="16"/>
              </w:rPr>
              <w:t xml:space="preserve">student </w:t>
            </w:r>
            <w:r w:rsidRPr="413C2177" w:rsidR="413C2177">
              <w:rPr>
                <w:sz w:val="16"/>
                <w:szCs w:val="16"/>
              </w:rPr>
              <w:t>with a current maintained GPA of 3.09</w:t>
            </w:r>
          </w:p>
        </w:tc>
      </w:tr>
      <w:tr w:rsidRPr="00956DF1" w:rsidR="001A2370" w:rsidTr="413C2177" w14:paraId="09DF239C" w14:textId="77777777">
        <w:tc>
          <w:tcPr>
            <w:tcW w:w="2074" w:type="dxa"/>
            <w:tcMar/>
          </w:tcPr>
          <w:p w:rsidRPr="00956DF1" w:rsidR="001A2370" w:rsidP="001A2370" w:rsidRDefault="001A2370" w14:paraId="01FE0A45" w14:textId="77777777">
            <w:pPr>
              <w:pStyle w:val="Heading1"/>
              <w:outlineLvl w:val="0"/>
              <w:rPr>
                <w:sz w:val="16"/>
                <w:szCs w:val="16"/>
              </w:rPr>
            </w:pPr>
          </w:p>
        </w:tc>
        <w:tc>
          <w:tcPr>
            <w:tcW w:w="7646" w:type="dxa"/>
            <w:tcMar/>
          </w:tcPr>
          <w:p w:rsidRPr="00956DF1" w:rsidR="001A2370" w:rsidP="001A2370" w:rsidRDefault="001A2370" w14:paraId="09DCB6A9" w14:textId="77777777" w14:noSpellErr="1">
            <w:pPr>
              <w:pStyle w:val="Heading2"/>
              <w:outlineLvl w:val="1"/>
              <w:rPr>
                <w:sz w:val="16"/>
                <w:szCs w:val="16"/>
              </w:rPr>
            </w:pPr>
            <w:r w:rsidRPr="413C2177" w:rsidR="413C2177">
              <w:rPr>
                <w:rStyle w:val="Strong"/>
                <w:sz w:val="16"/>
                <w:szCs w:val="16"/>
              </w:rPr>
              <w:t>Princes town west secondary school</w:t>
            </w:r>
            <w:r w:rsidRPr="413C2177" w:rsidR="413C2177">
              <w:rPr>
                <w:sz w:val="16"/>
                <w:szCs w:val="16"/>
              </w:rPr>
              <w:t>, princes town</w:t>
            </w:r>
          </w:p>
          <w:p w:rsidRPr="00956DF1" w:rsidR="001A2370" w:rsidP="001A2370" w:rsidRDefault="001A2370" w14:paraId="735830B5" w14:textId="77777777" w14:noSpellErr="1">
            <w:pPr>
              <w:pStyle w:val="Heading3"/>
              <w:outlineLvl w:val="2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Diploma- 2014</w:t>
            </w: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674"/>
              <w:gridCol w:w="3674"/>
            </w:tblGrid>
            <w:tr w:rsidRPr="00956DF1" w:rsidR="001A2370" w:rsidTr="413C2177" w14:paraId="0544A71D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1951933F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698A9A0C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UNIT</w:t>
                  </w:r>
                </w:p>
              </w:tc>
            </w:tr>
            <w:tr w:rsidRPr="00956DF1" w:rsidR="001A2370" w:rsidTr="413C2177" w14:paraId="6DC764F2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35CBB477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CARIBBEAN STUDIES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62D70428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IV</w:t>
                  </w:r>
                </w:p>
              </w:tc>
            </w:tr>
            <w:tr w:rsidRPr="00956DF1" w:rsidR="001A2370" w:rsidTr="413C2177" w14:paraId="4ED573B4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15787FC5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COMMUNICATION STUDIES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4ACA52C0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II</w:t>
                  </w:r>
                </w:p>
              </w:tc>
            </w:tr>
            <w:tr w:rsidRPr="00956DF1" w:rsidR="001A2370" w:rsidTr="413C2177" w14:paraId="73898EEC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6DC4A611" w14:noSpellErr="1" w14:textId="47B2C990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 xml:space="preserve">CHEMISTRY </w:t>
                  </w:r>
                  <w:r w:rsidRPr="413C2177" w:rsidR="413C2177">
                    <w:rPr>
                      <w:sz w:val="16"/>
                      <w:szCs w:val="16"/>
                    </w:rPr>
                    <w:t>UNIT</w:t>
                  </w:r>
                  <w:r w:rsidRPr="413C2177" w:rsidR="413C2177">
                    <w:rPr>
                      <w:sz w:val="16"/>
                      <w:szCs w:val="16"/>
                    </w:rPr>
                    <w:t xml:space="preserve"> </w:t>
                  </w:r>
                  <w:r w:rsidRPr="413C2177" w:rsidR="413C2177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2C23C6AC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II</w:t>
                  </w:r>
                </w:p>
              </w:tc>
            </w:tr>
            <w:tr w:rsidRPr="00956DF1" w:rsidR="001A2370" w:rsidTr="413C2177" w14:paraId="5BDF1CA9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7F3CD6C9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CHEMISTRY UNIT 2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5C08E251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II</w:t>
                  </w:r>
                </w:p>
              </w:tc>
            </w:tr>
            <w:tr w:rsidRPr="00956DF1" w:rsidR="001A2370" w:rsidTr="413C2177" w14:paraId="36385E87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195B5411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PHYSICS UNIT 1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5FB4CD64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II</w:t>
                  </w:r>
                </w:p>
              </w:tc>
            </w:tr>
            <w:tr w:rsidRPr="00956DF1" w:rsidR="001A2370" w:rsidTr="413C2177" w14:paraId="4BAD9902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2B8F3BC8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PHYSICS UNIT 2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30F54039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III</w:t>
                  </w:r>
                </w:p>
              </w:tc>
            </w:tr>
            <w:tr w:rsidRPr="00956DF1" w:rsidR="001A2370" w:rsidTr="413C2177" w14:paraId="2C9A931C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5DD3B472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PURE MATHEMATICS UNIT 1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1DBE67A3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III</w:t>
                  </w:r>
                </w:p>
              </w:tc>
            </w:tr>
            <w:tr w:rsidRPr="00956DF1" w:rsidR="001A2370" w:rsidTr="413C2177" w14:paraId="27BA4222" w14:textId="77777777">
              <w:trPr>
                <w:trHeight w:val="28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410A6A2B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PURE MATHEMATICS UNIT 2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4797DB06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V</w:t>
                  </w:r>
                </w:p>
              </w:tc>
            </w:tr>
          </w:tbl>
          <w:p w:rsidRPr="00956DF1" w:rsidR="001A2370" w:rsidP="001A2370" w:rsidRDefault="001A2370" w14:paraId="2F87DABC" w14:textId="77777777">
            <w:pPr>
              <w:spacing w:after="180"/>
              <w:rPr>
                <w:sz w:val="16"/>
                <w:szCs w:val="16"/>
              </w:rPr>
            </w:pPr>
          </w:p>
        </w:tc>
      </w:tr>
      <w:tr w:rsidRPr="00956DF1" w:rsidR="001A2370" w:rsidTr="413C2177" w14:paraId="596C195E" w14:textId="77777777">
        <w:tc>
          <w:tcPr>
            <w:tcW w:w="2074" w:type="dxa"/>
            <w:tcMar/>
          </w:tcPr>
          <w:p w:rsidRPr="00956DF1" w:rsidR="001A2370" w:rsidP="001A2370" w:rsidRDefault="001A2370" w14:paraId="5065CBD2" w14:textId="77777777">
            <w:pPr>
              <w:pStyle w:val="Heading1"/>
              <w:outlineLvl w:val="0"/>
              <w:rPr>
                <w:sz w:val="16"/>
                <w:szCs w:val="16"/>
              </w:rPr>
            </w:pPr>
          </w:p>
        </w:tc>
        <w:tc>
          <w:tcPr>
            <w:tcW w:w="7646" w:type="dxa"/>
            <w:tcMar/>
          </w:tcPr>
          <w:p w:rsidRPr="00956DF1" w:rsidR="001A2370" w:rsidP="001A2370" w:rsidRDefault="001A2370" w14:paraId="6C49214F" w14:noSpellErr="1" w14:textId="5BF8378E">
            <w:pPr>
              <w:pStyle w:val="Heading2"/>
              <w:outlineLvl w:val="1"/>
              <w:rPr>
                <w:sz w:val="16"/>
                <w:szCs w:val="16"/>
              </w:rPr>
            </w:pPr>
            <w:r w:rsidRPr="413C2177" w:rsidR="413C2177">
              <w:rPr>
                <w:rStyle w:val="Strong"/>
                <w:sz w:val="16"/>
                <w:szCs w:val="16"/>
              </w:rPr>
              <w:t>R</w:t>
            </w:r>
            <w:r w:rsidRPr="413C2177" w:rsidR="413C2177">
              <w:rPr>
                <w:rStyle w:val="Strong"/>
                <w:sz w:val="16"/>
                <w:szCs w:val="16"/>
              </w:rPr>
              <w:t>io claro</w:t>
            </w:r>
            <w:r w:rsidRPr="413C2177" w:rsidR="413C2177">
              <w:rPr>
                <w:rStyle w:val="Strong"/>
                <w:sz w:val="16"/>
                <w:szCs w:val="16"/>
              </w:rPr>
              <w:t xml:space="preserve"> west secondary</w:t>
            </w:r>
            <w:r w:rsidRPr="413C2177" w:rsidR="413C2177">
              <w:rPr>
                <w:sz w:val="16"/>
                <w:szCs w:val="16"/>
              </w:rPr>
              <w:t xml:space="preserve">, </w:t>
            </w:r>
            <w:r w:rsidRPr="413C2177" w:rsidR="413C2177">
              <w:rPr>
                <w:sz w:val="16"/>
                <w:szCs w:val="16"/>
              </w:rPr>
              <w:t>R</w:t>
            </w:r>
            <w:r w:rsidRPr="413C2177" w:rsidR="413C2177">
              <w:rPr>
                <w:sz w:val="16"/>
                <w:szCs w:val="16"/>
              </w:rPr>
              <w:t xml:space="preserve">io </w:t>
            </w:r>
            <w:r w:rsidRPr="413C2177" w:rsidR="413C2177">
              <w:rPr>
                <w:sz w:val="16"/>
                <w:szCs w:val="16"/>
              </w:rPr>
              <w:t>C</w:t>
            </w:r>
            <w:r w:rsidRPr="413C2177" w:rsidR="413C2177">
              <w:rPr>
                <w:sz w:val="16"/>
                <w:szCs w:val="16"/>
              </w:rPr>
              <w:t>laro</w:t>
            </w:r>
          </w:p>
          <w:p w:rsidRPr="00956DF1" w:rsidR="001A2370" w:rsidP="001A2370" w:rsidRDefault="001A2370" w14:paraId="4C8FD4BA" w14:noSpellErr="1" w14:textId="79246511">
            <w:pPr>
              <w:pStyle w:val="Heading3"/>
              <w:outlineLvl w:val="2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 xml:space="preserve">SECONDARY SCHOOL- </w:t>
            </w:r>
            <w:r w:rsidRPr="413C2177" w:rsidR="413C2177">
              <w:rPr>
                <w:sz w:val="16"/>
                <w:szCs w:val="16"/>
              </w:rPr>
              <w:t>C</w:t>
            </w:r>
            <w:r w:rsidRPr="413C2177" w:rsidR="413C2177">
              <w:rPr>
                <w:sz w:val="16"/>
                <w:szCs w:val="16"/>
              </w:rPr>
              <w:t>aribbean</w:t>
            </w:r>
            <w:r w:rsidRPr="413C2177" w:rsidR="413C2177">
              <w:rPr>
                <w:sz w:val="16"/>
                <w:szCs w:val="16"/>
              </w:rPr>
              <w:t xml:space="preserve"> examination council (cxc)- 2012</w:t>
            </w: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674"/>
              <w:gridCol w:w="3674"/>
            </w:tblGrid>
            <w:tr w:rsidRPr="00956DF1" w:rsidR="001A2370" w:rsidTr="413C2177" w14:paraId="2EC21D20" w14:textId="77777777">
              <w:trPr>
                <w:trHeight w:val="233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44E0B551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SUBJECT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7B98C4C8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GRADE</w:t>
                  </w:r>
                </w:p>
              </w:tc>
            </w:tr>
            <w:tr w:rsidRPr="00956DF1" w:rsidR="001A2370" w:rsidTr="413C2177" w14:paraId="76049B34" w14:textId="77777777">
              <w:trPr>
                <w:trHeight w:val="226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67E420D3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BIOLOGY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35CC3471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ONE</w:t>
                  </w:r>
                </w:p>
              </w:tc>
            </w:tr>
            <w:tr w:rsidRPr="00956DF1" w:rsidR="001A2370" w:rsidTr="413C2177" w14:paraId="70EE8BF0" w14:textId="77777777">
              <w:trPr>
                <w:trHeight w:val="226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29C31706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CHEMISTRY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3C5701D8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TWO</w:t>
                  </w:r>
                </w:p>
              </w:tc>
            </w:tr>
            <w:tr w:rsidRPr="00956DF1" w:rsidR="001A2370" w:rsidTr="413C2177" w14:paraId="175894AC" w14:textId="77777777">
              <w:trPr>
                <w:trHeight w:val="226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0A7B798A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ENGLISH A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3DF266A5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TWO</w:t>
                  </w:r>
                </w:p>
              </w:tc>
            </w:tr>
            <w:tr w:rsidRPr="00956DF1" w:rsidR="001A2370" w:rsidTr="413C2177" w14:paraId="7FF9D105" w14:textId="77777777">
              <w:trPr>
                <w:trHeight w:val="226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3C4C3DF6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MATHEMATICS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53F1D80A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ONE</w:t>
                  </w:r>
                </w:p>
              </w:tc>
            </w:tr>
            <w:tr w:rsidRPr="00956DF1" w:rsidR="001A2370" w:rsidTr="413C2177" w14:paraId="40A5F9BF" w14:textId="77777777">
              <w:trPr>
                <w:trHeight w:val="226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2DD4A168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PHYSICS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5140DE88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ONE</w:t>
                  </w:r>
                </w:p>
              </w:tc>
            </w:tr>
            <w:tr w:rsidRPr="00956DF1" w:rsidR="001A2370" w:rsidTr="413C2177" w14:paraId="02CB4C24" w14:textId="77777777">
              <w:trPr>
                <w:trHeight w:val="226"/>
              </w:trPr>
              <w:tc>
                <w:tcPr>
                  <w:tcW w:w="3674" w:type="dxa"/>
                  <w:tcMar/>
                </w:tcPr>
                <w:p w:rsidRPr="00956DF1" w:rsidR="001A2370" w:rsidP="001A2370" w:rsidRDefault="001A2370" w14:paraId="3A6AF545" w14:textId="77777777" w14:noSpellErr="1">
                  <w:pPr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 xml:space="preserve">TECHNICAL DRAWING </w:t>
                  </w:r>
                </w:p>
              </w:tc>
              <w:tc>
                <w:tcPr>
                  <w:tcW w:w="3674" w:type="dxa"/>
                  <w:tcMar/>
                </w:tcPr>
                <w:p w:rsidRPr="00956DF1" w:rsidR="001A2370" w:rsidP="001A2370" w:rsidRDefault="001A2370" w14:paraId="34502C96" w14:textId="77777777" w14:noSpellErr="1">
                  <w:pPr>
                    <w:jc w:val="center"/>
                    <w:rPr>
                      <w:sz w:val="16"/>
                      <w:szCs w:val="16"/>
                    </w:rPr>
                  </w:pPr>
                  <w:r w:rsidRPr="413C2177" w:rsidR="413C2177">
                    <w:rPr>
                      <w:sz w:val="16"/>
                      <w:szCs w:val="16"/>
                    </w:rPr>
                    <w:t>TWO</w:t>
                  </w:r>
                </w:p>
              </w:tc>
            </w:tr>
          </w:tbl>
          <w:p w:rsidRPr="00956DF1" w:rsidR="001A2370" w:rsidP="001A2370" w:rsidRDefault="001A2370" w14:paraId="730672B9" w14:textId="77777777">
            <w:pPr>
              <w:spacing w:after="180"/>
              <w:rPr>
                <w:sz w:val="16"/>
                <w:szCs w:val="16"/>
              </w:rPr>
            </w:pPr>
          </w:p>
        </w:tc>
      </w:tr>
      <w:tr w:rsidRPr="00956DF1" w:rsidR="001A2370" w:rsidTr="413C2177" w14:paraId="6BF1AB1E" w14:textId="77777777">
        <w:tc>
          <w:tcPr>
            <w:tcW w:w="2074" w:type="dxa"/>
            <w:tcMar/>
          </w:tcPr>
          <w:p w:rsidRPr="00956DF1" w:rsidR="001A2370" w:rsidP="001A2370" w:rsidRDefault="001A2370" w14:paraId="23161639" w14:textId="77777777">
            <w:pPr>
              <w:pStyle w:val="Heading1"/>
              <w:outlineLvl w:val="0"/>
              <w:rPr>
                <w:sz w:val="16"/>
                <w:szCs w:val="16"/>
              </w:rPr>
            </w:pPr>
          </w:p>
        </w:tc>
        <w:tc>
          <w:tcPr>
            <w:tcW w:w="7646" w:type="dxa"/>
            <w:tcMar/>
          </w:tcPr>
          <w:p w:rsidRPr="00956DF1" w:rsidR="001A2370" w:rsidP="001A2370" w:rsidRDefault="001A2370" w14:paraId="215F51D7" w14:noSpellErr="1" w14:textId="544BCCE5">
            <w:pPr>
              <w:pStyle w:val="Heading2"/>
              <w:outlineLvl w:val="1"/>
              <w:rPr>
                <w:sz w:val="16"/>
                <w:szCs w:val="16"/>
              </w:rPr>
            </w:pPr>
            <w:r w:rsidRPr="413C2177" w:rsidR="413C2177">
              <w:rPr>
                <w:rStyle w:val="Strong"/>
                <w:sz w:val="16"/>
                <w:szCs w:val="16"/>
              </w:rPr>
              <w:t>MAFEKI</w:t>
            </w:r>
            <w:r w:rsidRPr="413C2177" w:rsidR="413C2177">
              <w:rPr>
                <w:rStyle w:val="Strong"/>
                <w:sz w:val="16"/>
                <w:szCs w:val="16"/>
              </w:rPr>
              <w:t>N</w:t>
            </w:r>
            <w:r w:rsidRPr="413C2177" w:rsidR="413C2177">
              <w:rPr>
                <w:rStyle w:val="Strong"/>
                <w:sz w:val="16"/>
                <w:szCs w:val="16"/>
              </w:rPr>
              <w:t>G</w:t>
            </w:r>
            <w:r w:rsidRPr="413C2177" w:rsidR="413C2177">
              <w:rPr>
                <w:rStyle w:val="Strong"/>
                <w:sz w:val="16"/>
                <w:szCs w:val="16"/>
              </w:rPr>
              <w:t xml:space="preserve"> GOVERNMENT PRIMARY SCHOOL</w:t>
            </w:r>
            <w:r w:rsidRPr="413C2177" w:rsidR="413C2177">
              <w:rPr>
                <w:sz w:val="16"/>
                <w:szCs w:val="16"/>
              </w:rPr>
              <w:t xml:space="preserve">, </w:t>
            </w:r>
            <w:r w:rsidRPr="413C2177" w:rsidR="413C2177">
              <w:rPr>
                <w:sz w:val="16"/>
                <w:szCs w:val="16"/>
              </w:rPr>
              <w:t>M</w:t>
            </w:r>
            <w:r w:rsidRPr="413C2177" w:rsidR="413C2177">
              <w:rPr>
                <w:sz w:val="16"/>
                <w:szCs w:val="16"/>
              </w:rPr>
              <w:t>AFEKIN</w:t>
            </w:r>
            <w:r w:rsidRPr="413C2177" w:rsidR="413C2177">
              <w:rPr>
                <w:sz w:val="16"/>
                <w:szCs w:val="16"/>
              </w:rPr>
              <w:t>G</w:t>
            </w:r>
            <w:r w:rsidRPr="413C2177" w:rsidR="413C2177">
              <w:rPr>
                <w:sz w:val="16"/>
                <w:szCs w:val="16"/>
              </w:rPr>
              <w:t xml:space="preserve"> VILLAGE, MAYARO</w:t>
            </w:r>
          </w:p>
          <w:p w:rsidRPr="00956DF1" w:rsidR="001A2370" w:rsidP="00956DF1" w:rsidRDefault="001A2370" w14:paraId="28980B2E" w14:textId="546CF991" w14:noSpellErr="1">
            <w:pPr>
              <w:pStyle w:val="Heading3"/>
              <w:outlineLvl w:val="2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PRIMARY SCHOOL-2007</w:t>
            </w:r>
          </w:p>
        </w:tc>
      </w:tr>
      <w:tr w:rsidRPr="00956DF1" w:rsidR="001A2370" w:rsidTr="413C2177" w14:paraId="63EDB1A1" w14:textId="77777777">
        <w:tc>
          <w:tcPr>
            <w:tcW w:w="2074" w:type="dxa"/>
            <w:tcMar/>
          </w:tcPr>
          <w:p w:rsidRPr="00956DF1" w:rsidR="001A2370" w:rsidP="001A2370" w:rsidRDefault="001A2370" w14:paraId="313E7BB6" w14:textId="77777777" w14:noSpellErr="1">
            <w:pPr>
              <w:pStyle w:val="Heading1"/>
              <w:outlineLvl w:val="0"/>
              <w:rPr>
                <w:sz w:val="16"/>
                <w:szCs w:val="16"/>
              </w:rPr>
            </w:pPr>
            <w:r w:rsidRPr="413C2177" w:rsidR="413C2177">
              <w:rPr>
                <w:sz w:val="16"/>
                <w:szCs w:val="16"/>
              </w:rPr>
              <w:t>References</w:t>
            </w:r>
          </w:p>
        </w:tc>
        <w:tc>
          <w:tcPr>
            <w:tcW w:w="7646" w:type="dxa"/>
            <w:tcMar/>
          </w:tcPr>
          <w:p w:rsidRPr="00956DF1" w:rsidR="00956DF1" w:rsidP="00956DF1" w:rsidRDefault="00956DF1" w14:paraId="6AE09C26" w14:textId="46535389" w14:noSpellErr="1">
            <w:pPr>
              <w:pStyle w:val="Heading2"/>
              <w:outlineLvl w:val="1"/>
              <w:rPr>
                <w:sz w:val="16"/>
                <w:szCs w:val="16"/>
              </w:rPr>
            </w:pPr>
            <w:r w:rsidRPr="413C2177" w:rsidR="413C2177">
              <w:rPr>
                <w:b w:val="1"/>
                <w:bCs w:val="1"/>
                <w:sz w:val="16"/>
                <w:szCs w:val="16"/>
              </w:rPr>
              <w:t xml:space="preserve">MELVIN BALLACK, </w:t>
            </w:r>
            <w:r w:rsidRPr="413C2177" w:rsidR="413C2177">
              <w:rPr>
                <w:sz w:val="16"/>
                <w:szCs w:val="16"/>
              </w:rPr>
              <w:t>teacher</w:t>
            </w:r>
          </w:p>
          <w:p w:rsidRPr="00956DF1" w:rsidR="00956DF1" w:rsidP="00956DF1" w:rsidRDefault="00956DF1" w14:paraId="45D34475" w14:textId="77777777" w14:noSpellErr="1">
            <w:pPr>
              <w:pStyle w:val="ResumeText"/>
              <w:rPr>
                <w:color w:val="000000" w:themeColor="text1"/>
                <w:sz w:val="16"/>
                <w:szCs w:val="16"/>
              </w:rPr>
            </w:pPr>
            <w:r w:rsidRPr="413C2177" w:rsidR="413C2177">
              <w:rPr>
                <w:color w:val="000000" w:themeColor="text1" w:themeTint="FF" w:themeShade="FF"/>
                <w:sz w:val="16"/>
                <w:szCs w:val="16"/>
              </w:rPr>
              <w:t>Princes Town West Secondary</w:t>
            </w:r>
          </w:p>
          <w:p w:rsidRPr="00956DF1" w:rsidR="001A2370" w:rsidP="00956DF1" w:rsidRDefault="00956DF1" w14:paraId="5584D50A" w14:textId="157AC438">
            <w:pPr>
              <w:rPr>
                <w:color w:val="000000" w:themeColor="text1"/>
                <w:sz w:val="16"/>
                <w:szCs w:val="16"/>
              </w:rPr>
            </w:pPr>
            <w:r w:rsidRPr="413C2177" w:rsidR="413C2177">
              <w:rPr>
                <w:color w:val="000000" w:themeColor="text1" w:themeTint="FF" w:themeShade="FF"/>
                <w:sz w:val="16"/>
                <w:szCs w:val="16"/>
              </w:rPr>
              <w:t>655-2319</w:t>
            </w:r>
          </w:p>
        </w:tc>
      </w:tr>
      <w:tr w:rsidRPr="00956DF1" w:rsidR="001A2370" w:rsidTr="413C2177" w14:paraId="0365CF9F" w14:textId="77777777">
        <w:tc>
          <w:tcPr>
            <w:tcW w:w="2074" w:type="dxa"/>
            <w:tcMar/>
          </w:tcPr>
          <w:p w:rsidRPr="00956DF1" w:rsidR="001A2370" w:rsidP="001A2370" w:rsidRDefault="001A2370" w14:paraId="30C454E4" w14:textId="77777777">
            <w:pPr>
              <w:pStyle w:val="Heading1"/>
              <w:outlineLvl w:val="0"/>
              <w:rPr>
                <w:sz w:val="16"/>
                <w:szCs w:val="16"/>
              </w:rPr>
            </w:pPr>
          </w:p>
        </w:tc>
        <w:tc>
          <w:tcPr>
            <w:tcW w:w="7646" w:type="dxa"/>
            <w:tcMar/>
          </w:tcPr>
          <w:p w:rsidRPr="00956DF1" w:rsidR="001A2370" w:rsidP="001A2370" w:rsidRDefault="00956DF1" w14:paraId="0D835BCF" w14:textId="066E9446" w14:noSpellErr="1">
            <w:pPr>
              <w:rPr>
                <w:sz w:val="16"/>
                <w:szCs w:val="16"/>
              </w:rPr>
            </w:pPr>
            <w:r w:rsidRPr="413C2177">
              <w:rPr>
                <w:rFonts w:ascii="Franklin Gothic Medium," w:hAnsi="Franklin Gothic Medium," w:eastAsia="Franklin Gothic Medium," w:cs="Franklin Gothic Medium," w:asciiTheme="majorAscii" w:hAnsiTheme="majorAscii" w:eastAsiaTheme="majorAscii" w:cstheme="majorAscii"/>
                <w:b w:val="1"/>
                <w:bCs w:val="1"/>
                <w:caps/>
                <w:color w:val="000000" w:themeColor="text1"/>
                <w:sz w:val="16"/>
                <w:szCs w:val="16"/>
                <w14:ligatures w14:val="standardContextual"/>
              </w:rPr>
              <w:t>SHERYL-ANN ALEXANDER</w:t>
            </w:r>
            <w:r w:rsidRPr="00956DF1">
              <w:rPr>
                <w:rFonts w:asciiTheme="majorHAnsi" w:hAnsiTheme="majorHAnsi" w:eastAsiaTheme="majorEastAsia" w:cstheme="majorBidi"/>
                <w:b/>
                <w:bCs/>
                <w:caps/>
                <w:color w:val="000000" w:themeColor="text1"/>
                <w:sz w:val="16"/>
                <w:szCs w:val="16"/>
                <w14:ligatures w14:val="standardContextual"/>
              </w:rPr>
              <w:br/>
            </w:r>
            <w:r w:rsidRPr="00956DF1">
              <w:rPr>
                <w:color w:val="000000" w:themeColor="text1"/>
                <w:sz w:val="16"/>
                <w:szCs w:val="16"/>
              </w:rPr>
              <w:t>Ministry of The People Social Development</w:t>
            </w:r>
            <w:r w:rsidRPr="00956DF1">
              <w:rPr>
                <w:color w:val="000000" w:themeColor="text1"/>
                <w:sz w:val="16"/>
                <w:szCs w:val="16"/>
              </w:rPr>
              <w:br/>
            </w:r>
            <w:r w:rsidRPr="00956DF1">
              <w:rPr>
                <w:color w:val="000000" w:themeColor="text1"/>
                <w:sz w:val="16"/>
                <w:szCs w:val="16"/>
              </w:rPr>
              <w:t>272-4608</w:t>
            </w:r>
          </w:p>
        </w:tc>
      </w:tr>
    </w:tbl>
    <w:p w:rsidRPr="00956DF1" w:rsidR="00451FD3" w:rsidRDefault="00451FD3" w14:paraId="73DABBCF" w14:textId="77777777">
      <w:pPr>
        <w:rPr>
          <w:sz w:val="16"/>
          <w:szCs w:val="16"/>
        </w:rPr>
      </w:pPr>
    </w:p>
    <w:sectPr w:rsidRPr="00956DF1" w:rsidR="00451FD3">
      <w:footerReference w:type="default" r:id="rId7"/>
      <w:pgSz w:w="12240" w:h="15840" w:orient="portrait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9BE" w:rsidRDefault="001169BE" w14:paraId="25BACF86" w14:textId="77777777">
      <w:pPr>
        <w:spacing w:after="0" w:line="240" w:lineRule="auto"/>
      </w:pPr>
      <w:r>
        <w:separator/>
      </w:r>
    </w:p>
  </w:endnote>
  <w:endnote w:type="continuationSeparator" w:id="0">
    <w:p w:rsidR="001169BE" w:rsidRDefault="001169BE" w14:paraId="503933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D3" w:rsidRDefault="00937F6B" w14:paraId="5AEBED9C" w14:textId="48AC3D34" w14:noSpellErr="1">
    <w:pPr>
      <w:pStyle w:val="Footer"/>
    </w:pPr>
    <w:r w:rsidR="413C2177">
      <w:rPr/>
      <w:t xml:space="preserve">Page </w:t>
    </w:r>
    <w:r w:rsidRPr="413C2177">
      <w:rPr>
        <w:noProof/>
      </w:rPr>
      <w:fldChar w:fldCharType="begin"/>
    </w:r>
    <w:r w:rsidRPr="413C2177">
      <w:rPr>
        <w:noProof/>
      </w:rPr>
      <w:instrText xml:space="preserve"> PAGE </w:instrText>
    </w:r>
    <w:r w:rsidRPr="413C2177">
      <w:rPr>
        <w:noProof/>
      </w:rPr>
      <w:fldChar w:fldCharType="separate"/>
    </w:r>
    <w:r w:rsidRPr="413C2177" w:rsidR="413C2177">
      <w:rPr>
        <w:noProof/>
      </w:rPr>
      <w:t>2</w:t>
    </w:r>
    <w:r w:rsidRPr="413C217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9BE" w:rsidRDefault="001169BE" w14:paraId="7C39F658" w14:textId="77777777">
      <w:pPr>
        <w:spacing w:after="0" w:line="240" w:lineRule="auto"/>
      </w:pPr>
      <w:r>
        <w:separator/>
      </w:r>
    </w:p>
  </w:footnote>
  <w:footnote w:type="continuationSeparator" w:id="0">
    <w:p w:rsidR="001169BE" w:rsidRDefault="001169BE" w14:paraId="3178A68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2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8E"/>
    <w:rsid w:val="00015524"/>
    <w:rsid w:val="0006430A"/>
    <w:rsid w:val="000978E9"/>
    <w:rsid w:val="000B0554"/>
    <w:rsid w:val="000D2B6C"/>
    <w:rsid w:val="0010185B"/>
    <w:rsid w:val="001169BE"/>
    <w:rsid w:val="00135088"/>
    <w:rsid w:val="001A2370"/>
    <w:rsid w:val="001A4CA0"/>
    <w:rsid w:val="00220524"/>
    <w:rsid w:val="00227A45"/>
    <w:rsid w:val="0025793A"/>
    <w:rsid w:val="002974E9"/>
    <w:rsid w:val="002F679C"/>
    <w:rsid w:val="0032031B"/>
    <w:rsid w:val="0033065B"/>
    <w:rsid w:val="00451FD3"/>
    <w:rsid w:val="00456C11"/>
    <w:rsid w:val="004757D0"/>
    <w:rsid w:val="004D4FAE"/>
    <w:rsid w:val="004E06F7"/>
    <w:rsid w:val="004E7C34"/>
    <w:rsid w:val="004F3F37"/>
    <w:rsid w:val="005026F2"/>
    <w:rsid w:val="005D0A67"/>
    <w:rsid w:val="005F316B"/>
    <w:rsid w:val="00657BE0"/>
    <w:rsid w:val="00687A93"/>
    <w:rsid w:val="006E4CC8"/>
    <w:rsid w:val="006F268E"/>
    <w:rsid w:val="006F61CA"/>
    <w:rsid w:val="00746B3E"/>
    <w:rsid w:val="00747148"/>
    <w:rsid w:val="007D3FD0"/>
    <w:rsid w:val="007D5268"/>
    <w:rsid w:val="00861D1D"/>
    <w:rsid w:val="008F42BF"/>
    <w:rsid w:val="009008B9"/>
    <w:rsid w:val="00937F6B"/>
    <w:rsid w:val="00956DF1"/>
    <w:rsid w:val="00960454"/>
    <w:rsid w:val="009609F2"/>
    <w:rsid w:val="009A0F34"/>
    <w:rsid w:val="009C16F6"/>
    <w:rsid w:val="00AC31FD"/>
    <w:rsid w:val="00B07ADC"/>
    <w:rsid w:val="00B5309C"/>
    <w:rsid w:val="00B82A78"/>
    <w:rsid w:val="00B94927"/>
    <w:rsid w:val="00BE08D6"/>
    <w:rsid w:val="00D6299C"/>
    <w:rsid w:val="00D64DA4"/>
    <w:rsid w:val="00D86FE5"/>
    <w:rsid w:val="00DD5961"/>
    <w:rsid w:val="00E2501E"/>
    <w:rsid w:val="00E30E3C"/>
    <w:rsid w:val="00E96825"/>
    <w:rsid w:val="00EF0D66"/>
    <w:rsid w:val="00F40D51"/>
    <w:rsid w:val="00F72FB8"/>
    <w:rsid w:val="00F82860"/>
    <w:rsid w:val="00FD71A7"/>
    <w:rsid w:val="413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760B"/>
  <w15:chartTrackingRefBased/>
  <w15:docId w15:val="{F2C1F377-3A01-49D4-A3DD-34CF343C1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color="262626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styleId="Heading2Char" w:customStyle="1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styleId="Name" w:customStyle="1">
    <w:name w:val="Name"/>
    <w:basedOn w:val="Normal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3D4E07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3D4E07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ResumeText" w:customStyle="1">
    <w:name w:val="Resume Text"/>
    <w:basedOn w:val="Normal"/>
    <w:qFormat/>
    <w:rsid w:val="00956DF1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nata%20PC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E065D0EF944F47BE8952D2C6D75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B442D-6331-477E-954F-430B22DC0633}"/>
      </w:docPartPr>
      <w:docPartBody>
        <w:p w:rsidR="002813BF" w:rsidRDefault="002813BF">
          <w:pPr>
            <w:pStyle w:val="1CE065D0EF944F47BE8952D2C6D7517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26"/>
    <w:rsid w:val="002813BF"/>
    <w:rsid w:val="00333326"/>
    <w:rsid w:val="00675FF9"/>
    <w:rsid w:val="007F4FFA"/>
    <w:rsid w:val="009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065D0EF944F47BE8952D2C6D7517E">
    <w:name w:val="1CE065D0EF944F47BE8952D2C6D7517E"/>
  </w:style>
  <w:style w:type="paragraph" w:customStyle="1" w:styleId="A8CCCA480EE2450698F6827B02220C89">
    <w:name w:val="A8CCCA480EE2450698F6827B02220C89"/>
  </w:style>
  <w:style w:type="paragraph" w:customStyle="1" w:styleId="4B6A57B5F78B4553B15C775BD6F095FC">
    <w:name w:val="4B6A57B5F78B4553B15C775BD6F095FC"/>
  </w:style>
  <w:style w:type="paragraph" w:customStyle="1" w:styleId="A8A9F02E12D54C78A6576B9721D5C82E">
    <w:name w:val="A8A9F02E12D54C78A6576B9721D5C82E"/>
  </w:style>
  <w:style w:type="paragraph" w:customStyle="1" w:styleId="EC7ECDD4611F47FD99078120128167AF">
    <w:name w:val="EC7ECDD4611F47FD99078120128167AF"/>
  </w:style>
  <w:style w:type="paragraph" w:customStyle="1" w:styleId="11C637AEDF58484E9DD4C4EE2FDB2591">
    <w:name w:val="11C637AEDF58484E9DD4C4EE2FDB259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9E9C4F0EAD45019376689C5C366418">
    <w:name w:val="AA9E9C4F0EAD45019376689C5C366418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9B14665DF306443A85BB15D7BC437A09">
    <w:name w:val="9B14665DF306443A85BB15D7BC437A09"/>
  </w:style>
  <w:style w:type="paragraph" w:customStyle="1" w:styleId="B90969A041B144A6A96533F0C2FB79D0">
    <w:name w:val="B90969A041B144A6A96533F0C2FB79D0"/>
  </w:style>
  <w:style w:type="paragraph" w:customStyle="1" w:styleId="E6BADD4B282B48AE9B6DF89F2F8EDC6D">
    <w:name w:val="E6BADD4B282B48AE9B6DF89F2F8EDC6D"/>
  </w:style>
  <w:style w:type="paragraph" w:customStyle="1" w:styleId="DDD4CF24175F4E9C929B54F2E951DEEF">
    <w:name w:val="DDD4CF24175F4E9C929B54F2E951DEEF"/>
  </w:style>
  <w:style w:type="paragraph" w:customStyle="1" w:styleId="511036B00DBC4F6A9269DDA2E5673664">
    <w:name w:val="511036B00DBC4F6A9269DDA2E5673664"/>
  </w:style>
  <w:style w:type="paragraph" w:customStyle="1" w:styleId="CCBE2638DD0A4CFFB42AD0D952024768">
    <w:name w:val="CCBE2638DD0A4CFFB42AD0D952024768"/>
  </w:style>
  <w:style w:type="paragraph" w:customStyle="1" w:styleId="C395B27AF2F44A818647653C894400DD">
    <w:name w:val="C395B27AF2F44A818647653C894400DD"/>
  </w:style>
  <w:style w:type="paragraph" w:customStyle="1" w:styleId="DD04C52EC9324BCA83199FEDE4797CBD">
    <w:name w:val="DD04C52EC9324BCA83199FEDE4797CBD"/>
  </w:style>
  <w:style w:type="paragraph" w:customStyle="1" w:styleId="D26DA4C06A894088AA0C497725DDAA54">
    <w:name w:val="D26DA4C06A894088AA0C497725DDAA54"/>
  </w:style>
  <w:style w:type="paragraph" w:customStyle="1" w:styleId="34051982DC7A4AAA873601AEA682B206">
    <w:name w:val="34051982DC7A4AAA873601AEA682B206"/>
  </w:style>
  <w:style w:type="paragraph" w:customStyle="1" w:styleId="E0EDC2C86E8D4944AC4DC12124475E64">
    <w:name w:val="E0EDC2C86E8D4944AC4DC12124475E64"/>
  </w:style>
  <w:style w:type="paragraph" w:customStyle="1" w:styleId="C988361F21E745DF8127E5039C988414">
    <w:name w:val="C988361F21E745DF8127E5039C988414"/>
  </w:style>
  <w:style w:type="paragraph" w:customStyle="1" w:styleId="91CF56682D8546A7A75853E2F2816854">
    <w:name w:val="91CF56682D8546A7A75853E2F2816854"/>
  </w:style>
  <w:style w:type="paragraph" w:customStyle="1" w:styleId="F4402B8728174B43B776FC4D9BAA1003">
    <w:name w:val="F4402B8728174B43B776FC4D9BAA1003"/>
  </w:style>
  <w:style w:type="paragraph" w:customStyle="1" w:styleId="2E1B8B56F6C34943BF5F12BC3542F187">
    <w:name w:val="2E1B8B56F6C34943BF5F12BC3542F187"/>
  </w:style>
  <w:style w:type="paragraph" w:customStyle="1" w:styleId="4F70D56C08394375818CF157B3AB838D">
    <w:name w:val="4F70D56C08394375818CF157B3AB838D"/>
  </w:style>
  <w:style w:type="paragraph" w:customStyle="1" w:styleId="267AE9AFF5034A5FA49FF3199E0AE719">
    <w:name w:val="267AE9AFF5034A5FA49FF3199E0AE719"/>
    <w:rsid w:val="00333326"/>
  </w:style>
  <w:style w:type="paragraph" w:customStyle="1" w:styleId="CDEF502F7ED14EEFBB3522FEE058029C">
    <w:name w:val="CDEF502F7ED14EEFBB3522FEE058029C"/>
    <w:rsid w:val="00333326"/>
  </w:style>
  <w:style w:type="paragraph" w:customStyle="1" w:styleId="E11A7BC65C7644B8B252FA195FD00219">
    <w:name w:val="E11A7BC65C7644B8B252FA195FD00219"/>
    <w:rsid w:val="00333326"/>
  </w:style>
  <w:style w:type="paragraph" w:customStyle="1" w:styleId="C618666C0919418CA4DDF19921426C9E">
    <w:name w:val="C618666C0919418CA4DDF19921426C9E"/>
    <w:rsid w:val="00333326"/>
  </w:style>
  <w:style w:type="paragraph" w:customStyle="1" w:styleId="C7308E6AE67C4928AD15572489E0AB4B">
    <w:name w:val="C7308E6AE67C4928AD15572489E0AB4B"/>
    <w:rsid w:val="00333326"/>
  </w:style>
  <w:style w:type="paragraph" w:customStyle="1" w:styleId="5534E091BDFA48058F471099D553B39B">
    <w:name w:val="5534E091BDFA48058F471099D553B39B"/>
    <w:rsid w:val="00333326"/>
  </w:style>
  <w:style w:type="paragraph" w:customStyle="1" w:styleId="224EEF7561384BCC969F9946DA7A78D5">
    <w:name w:val="224EEF7561384BCC969F9946DA7A78D5"/>
    <w:rsid w:val="00333326"/>
  </w:style>
  <w:style w:type="paragraph" w:customStyle="1" w:styleId="AF555218D48C45068556BFF65C2E76D0">
    <w:name w:val="AF555218D48C45068556BFF65C2E76D0"/>
    <w:rsid w:val="00333326"/>
  </w:style>
  <w:style w:type="paragraph" w:customStyle="1" w:styleId="8BBFE1FCAF364207807CAB36521C99D7">
    <w:name w:val="8BBFE1FCAF364207807CAB36521C99D7"/>
    <w:rsid w:val="00333326"/>
  </w:style>
  <w:style w:type="paragraph" w:customStyle="1" w:styleId="866153819E7B436F8DE1AD320B0CDC6A">
    <w:name w:val="866153819E7B436F8DE1AD320B0CDC6A"/>
    <w:rsid w:val="00333326"/>
  </w:style>
  <w:style w:type="paragraph" w:customStyle="1" w:styleId="56F2D70DA2E44BE5887090B285BAA7D1">
    <w:name w:val="56F2D70DA2E44BE5887090B285BAA7D1"/>
    <w:rsid w:val="00333326"/>
  </w:style>
  <w:style w:type="paragraph" w:customStyle="1" w:styleId="DDD95C4C8CF54924954E49D4BE668AD3">
    <w:name w:val="DDD95C4C8CF54924954E49D4BE668AD3"/>
    <w:rsid w:val="00333326"/>
  </w:style>
  <w:style w:type="paragraph" w:customStyle="1" w:styleId="4A7883733A16421D83928D082A8AFF9C">
    <w:name w:val="4A7883733A16421D83928D082A8AFF9C"/>
    <w:rsid w:val="00333326"/>
  </w:style>
  <w:style w:type="paragraph" w:customStyle="1" w:styleId="83A14EE073FA496D9C273B596283F406">
    <w:name w:val="83A14EE073FA496D9C273B596283F406"/>
    <w:rsid w:val="00333326"/>
  </w:style>
  <w:style w:type="paragraph" w:customStyle="1" w:styleId="E9CA85BC84B944BC8C23939D4B84ABBB">
    <w:name w:val="E9CA85BC84B944BC8C23939D4B84ABBB"/>
    <w:rsid w:val="00333326"/>
  </w:style>
  <w:style w:type="paragraph" w:customStyle="1" w:styleId="3BF4CBD1632E4A93BCB1C566D7FC759F">
    <w:name w:val="3BF4CBD1632E4A93BCB1C566D7FC759F"/>
    <w:rsid w:val="00333326"/>
  </w:style>
  <w:style w:type="paragraph" w:customStyle="1" w:styleId="09B0E17E32424E31A0501D9CA74BC3D5">
    <w:name w:val="09B0E17E32424E31A0501D9CA74BC3D5"/>
    <w:rsid w:val="00333326"/>
  </w:style>
  <w:style w:type="paragraph" w:customStyle="1" w:styleId="426855BBF21D4347B460C58AE6206DD4">
    <w:name w:val="426855BBF21D4347B460C58AE6206DD4"/>
    <w:rsid w:val="00333326"/>
  </w:style>
  <w:style w:type="paragraph" w:customStyle="1" w:styleId="8A94524B7AA74770B1CAE1F766A7B9E7">
    <w:name w:val="8A94524B7AA74770B1CAE1F766A7B9E7"/>
    <w:rsid w:val="00333326"/>
  </w:style>
  <w:style w:type="paragraph" w:customStyle="1" w:styleId="474D107013A24CBF9CC0867F4D62088C">
    <w:name w:val="474D107013A24CBF9CC0867F4D62088C"/>
    <w:rsid w:val="00333326"/>
  </w:style>
  <w:style w:type="paragraph" w:customStyle="1" w:styleId="F1A7CA5F277841839E0CDFEA77E7C289">
    <w:name w:val="F1A7CA5F277841839E0CDFEA77E7C289"/>
    <w:rsid w:val="00333326"/>
  </w:style>
  <w:style w:type="paragraph" w:customStyle="1" w:styleId="0EBB8A6D0E71415E8DB5F67FA893F544">
    <w:name w:val="0EBB8A6D0E71415E8DB5F67FA893F544"/>
    <w:rsid w:val="00333326"/>
  </w:style>
  <w:style w:type="paragraph" w:customStyle="1" w:styleId="8C0C91E029B54F5495EE992DA75B1644">
    <w:name w:val="8C0C91E029B54F5495EE992DA75B1644"/>
    <w:rsid w:val="00333326"/>
  </w:style>
  <w:style w:type="paragraph" w:customStyle="1" w:styleId="F7073AFD91C4488C98BE361E2E645CAD">
    <w:name w:val="F7073AFD91C4488C98BE361E2E645CAD"/>
    <w:rsid w:val="00333326"/>
  </w:style>
  <w:style w:type="paragraph" w:customStyle="1" w:styleId="61A60A9994D64EE0AF883770F260B80C">
    <w:name w:val="61A60A9994D64EE0AF883770F260B80C"/>
    <w:rsid w:val="00333326"/>
  </w:style>
  <w:style w:type="paragraph" w:customStyle="1" w:styleId="0249F5D41DDB4F1C96DAAFF6A83F70DF">
    <w:name w:val="0249F5D41DDB4F1C96DAAFF6A83F70DF"/>
    <w:rsid w:val="00333326"/>
  </w:style>
  <w:style w:type="paragraph" w:customStyle="1" w:styleId="4FE81CC0EEF04F63A416361DA9D878D8">
    <w:name w:val="4FE81CC0EEF04F63A416361DA9D878D8"/>
    <w:rsid w:val="00333326"/>
  </w:style>
  <w:style w:type="paragraph" w:customStyle="1" w:styleId="B8A43DD9B30641DB8648773E8EF41C61">
    <w:name w:val="B8A43DD9B30641DB8648773E8EF41C61"/>
    <w:rsid w:val="00333326"/>
  </w:style>
  <w:style w:type="paragraph" w:customStyle="1" w:styleId="10BEF84EDB5947F08095072F69F51214">
    <w:name w:val="10BEF84EDB5947F08095072F69F51214"/>
    <w:rsid w:val="00333326"/>
  </w:style>
  <w:style w:type="paragraph" w:customStyle="1" w:styleId="EE5E83E7334A4D6686E13DA4DCF86364">
    <w:name w:val="EE5E83E7334A4D6686E13DA4DCF86364"/>
  </w:style>
  <w:style w:type="paragraph" w:customStyle="1" w:styleId="5C7A4F6749A0444285C082DF53F683C8">
    <w:name w:val="5C7A4F6749A0444285C082DF53F683C8"/>
  </w:style>
  <w:style w:type="paragraph" w:customStyle="1" w:styleId="6AA0DBC48AD741B2A2C0F744537BDD5A">
    <w:name w:val="6AA0DBC48AD741B2A2C0F744537BDD5A"/>
  </w:style>
  <w:style w:type="paragraph" w:customStyle="1" w:styleId="1D95702ED7574FE7B996746B8C926F58">
    <w:name w:val="1D95702ED7574FE7B996746B8C926F58"/>
  </w:style>
  <w:style w:type="paragraph" w:customStyle="1" w:styleId="0D754AD5F6B04AB2AFDB17C2CCAD8B5D">
    <w:name w:val="0D754AD5F6B04AB2AFDB17C2CCAD8B5D"/>
  </w:style>
  <w:style w:type="paragraph" w:customStyle="1" w:styleId="40CE0F58C1F14875BCC1B8A4275918A8">
    <w:name w:val="40CE0F58C1F14875BCC1B8A4275918A8"/>
  </w:style>
  <w:style w:type="paragraph" w:customStyle="1" w:styleId="6F771A6CC2C64BB19DC69601E9BEFFE0">
    <w:name w:val="6F771A6CC2C64BB19DC69601E9BEFFE0"/>
  </w:style>
  <w:style w:type="paragraph" w:customStyle="1" w:styleId="BA18D659575F4BB8BA4668124CBD3979">
    <w:name w:val="BA18D659575F4BB8BA4668124CBD3979"/>
  </w:style>
  <w:style w:type="paragraph" w:customStyle="1" w:styleId="BDC8323214CC447FB0ABAEA2DAA75402">
    <w:name w:val="BDC8323214CC447FB0ABAEA2DAA75402"/>
  </w:style>
  <w:style w:type="paragraph" w:customStyle="1" w:styleId="92887BDB8815403ABC2B44004250218F">
    <w:name w:val="92887BDB8815403ABC2B44004250218F"/>
  </w:style>
  <w:style w:type="paragraph" w:customStyle="1" w:styleId="8E0540D548DA4AC0BBD40B3127E46459">
    <w:name w:val="8E0540D548DA4AC0BBD40B3127E46459"/>
  </w:style>
  <w:style w:type="paragraph" w:customStyle="1" w:styleId="DC4ECB894C0242359CBF13ABB5DF7B75">
    <w:name w:val="DC4ECB894C0242359CBF13ABB5DF7B75"/>
  </w:style>
  <w:style w:type="paragraph" w:customStyle="1" w:styleId="958C1D14245940049055C894D9AB6C21">
    <w:name w:val="958C1D14245940049055C894D9AB6C21"/>
  </w:style>
  <w:style w:type="paragraph" w:customStyle="1" w:styleId="D8CCD8D08488496B8E14F2C4EBD5D0DA">
    <w:name w:val="D8CCD8D08488496B8E14F2C4EBD5D0DA"/>
  </w:style>
  <w:style w:type="paragraph" w:customStyle="1" w:styleId="90BFD141AD0347779E4248B069F9E1A4">
    <w:name w:val="90BFD141AD0347779E4248B069F9E1A4"/>
  </w:style>
  <w:style w:type="paragraph" w:customStyle="1" w:styleId="C47CD21171DD457EB64178677B230AFC">
    <w:name w:val="C47CD21171DD457EB64178677B230AFC"/>
  </w:style>
  <w:style w:type="paragraph" w:customStyle="1" w:styleId="739A0C2929BF475BAF56845C8039F139">
    <w:name w:val="739A0C2929BF475BAF56845C8039F139"/>
  </w:style>
  <w:style w:type="paragraph" w:customStyle="1" w:styleId="D012043AF0D34624B6666961E0597E23">
    <w:name w:val="D012043AF0D34624B6666961E0597E23"/>
  </w:style>
  <w:style w:type="paragraph" w:customStyle="1" w:styleId="4F8462DBC65A43179063BB26209F0786">
    <w:name w:val="4F8462DBC65A43179063BB26209F0786"/>
  </w:style>
  <w:style w:type="paragraph" w:customStyle="1" w:styleId="D519BD0F7AA34B21906FDC39590EEB1A">
    <w:name w:val="D519BD0F7AA34B21906FDC39590EEB1A"/>
  </w:style>
  <w:style w:type="paragraph" w:customStyle="1" w:styleId="5BF218DF24214C71B10329D9E189A165">
    <w:name w:val="5BF218DF24214C71B10329D9E189A165"/>
  </w:style>
  <w:style w:type="paragraph" w:customStyle="1" w:styleId="0E5D1A65913B432B9AE758B99A82A3D1">
    <w:name w:val="0E5D1A65913B432B9AE758B99A82A3D1"/>
  </w:style>
  <w:style w:type="paragraph" w:customStyle="1" w:styleId="D78342EC988344B28E6AA7A8D93CFC02">
    <w:name w:val="D78342EC988344B28E6AA7A8D93CFC02"/>
  </w:style>
  <w:style w:type="paragraph" w:customStyle="1" w:styleId="3EFD2A88CF784C6C94191BFE464C0293">
    <w:name w:val="3EFD2A88CF784C6C94191BFE464C0293"/>
  </w:style>
  <w:style w:type="paragraph" w:customStyle="1" w:styleId="503B3D0208A447FC8B74F57F6D68C934">
    <w:name w:val="503B3D0208A447FC8B74F57F6D68C934"/>
  </w:style>
  <w:style w:type="paragraph" w:customStyle="1" w:styleId="CD6C43BAD0584D02A2294B227E72E656">
    <w:name w:val="CD6C43BAD0584D02A2294B227E72E656"/>
  </w:style>
  <w:style w:type="paragraph" w:customStyle="1" w:styleId="CD78E5A5619E406CA93194662E80BFD1">
    <w:name w:val="CD78E5A5619E406CA93194662E80BFD1"/>
  </w:style>
  <w:style w:type="paragraph" w:customStyle="1" w:styleId="1A7E8715012C4386956D23CAB3821C1B">
    <w:name w:val="1A7E8715012C4386956D23CAB3821C1B"/>
  </w:style>
  <w:style w:type="paragraph" w:customStyle="1" w:styleId="DECB029470EA4AF2A4991CA367D3C71F">
    <w:name w:val="DECB029470EA4AF2A4991CA367D3C71F"/>
  </w:style>
  <w:style w:type="paragraph" w:customStyle="1" w:styleId="BABFF8572889490A9E9DF4A30C498908">
    <w:name w:val="BABFF8572889490A9E9DF4A30C498908"/>
  </w:style>
  <w:style w:type="paragraph" w:customStyle="1" w:styleId="98ED8B3ED5394381A2E8F7C1B3F50235">
    <w:name w:val="98ED8B3ED5394381A2E8F7C1B3F50235"/>
  </w:style>
  <w:style w:type="paragraph" w:customStyle="1" w:styleId="FEE95F54CB414D8FAA15897838E71EEB">
    <w:name w:val="FEE95F54CB414D8FAA15897838E71EEB"/>
  </w:style>
  <w:style w:type="paragraph" w:customStyle="1" w:styleId="456FD11A4C044D7FBF4E1787F51E2BDA">
    <w:name w:val="456FD11A4C044D7FBF4E1787F51E2BDA"/>
  </w:style>
  <w:style w:type="paragraph" w:customStyle="1" w:styleId="046C7103B5B64B459C5A5D39796ADC4D">
    <w:name w:val="046C7103B5B64B459C5A5D39796ADC4D"/>
  </w:style>
  <w:style w:type="paragraph" w:customStyle="1" w:styleId="96FE29CD5F1C463CB3A43CFBDD0CEAB7">
    <w:name w:val="96FE29CD5F1C463CB3A43CFBDD0CEAB7"/>
  </w:style>
  <w:style w:type="paragraph" w:customStyle="1" w:styleId="E58DFE4641E44C38AA37346637411623">
    <w:name w:val="E58DFE4641E44C38AA37346637411623"/>
  </w:style>
  <w:style w:type="paragraph" w:customStyle="1" w:styleId="90DDEA312973433496B05B24E629ECE6">
    <w:name w:val="90DDEA312973433496B05B24E629ECE6"/>
  </w:style>
  <w:style w:type="paragraph" w:customStyle="1" w:styleId="2DA18C970F48416BA3561A4CA47C2D8D">
    <w:name w:val="2DA18C970F48416BA3561A4CA47C2D8D"/>
  </w:style>
  <w:style w:type="paragraph" w:customStyle="1" w:styleId="BD32768C54DC472F9DB4214A183CE71F">
    <w:name w:val="BD32768C54DC472F9DB4214A183CE71F"/>
  </w:style>
  <w:style w:type="paragraph" w:customStyle="1" w:styleId="DD12A06275E14C90B1E66317E85CFDDF">
    <w:name w:val="DD12A06275E14C90B1E66317E85CFDDF"/>
  </w:style>
  <w:style w:type="paragraph" w:customStyle="1" w:styleId="1FAF35AFDDAB4DF589846591DAF90216">
    <w:name w:val="1FAF35AFDDAB4DF589846591DAF90216"/>
  </w:style>
  <w:style w:type="paragraph" w:customStyle="1" w:styleId="9CA9E946DFFE4523A60F9EE233C19899">
    <w:name w:val="9CA9E946DFFE4523A60F9EE233C19899"/>
  </w:style>
  <w:style w:type="paragraph" w:customStyle="1" w:styleId="7EC7B58B7872416A92B7521CF1EE87C1">
    <w:name w:val="7EC7B58B7872416A92B7521CF1EE87C1"/>
  </w:style>
  <w:style w:type="paragraph" w:customStyle="1" w:styleId="F6BC7B27FDC849638E4EBFC67BC72B01">
    <w:name w:val="F6BC7B27FDC849638E4EBFC67BC72B01"/>
  </w:style>
  <w:style w:type="paragraph" w:customStyle="1" w:styleId="191DFECD40124306AA4DCA93C020B518">
    <w:name w:val="191DFECD40124306AA4DCA93C020B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Basic%20resume.dotx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TEIKELA GARCIA</dc:creator>
  <keywords/>
  <dc:description/>
  <lastModifiedBy>Teikela Garcia</lastModifiedBy>
  <revision>52</revision>
  <dcterms:created xsi:type="dcterms:W3CDTF">2016-07-27T02:25:00.0000000Z</dcterms:created>
  <dcterms:modified xsi:type="dcterms:W3CDTF">2016-10-04T17:26:03.2583052Z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