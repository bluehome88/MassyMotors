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07D" w:rsidRPr="00D97C15" w:rsidRDefault="008841BD">
      <w:pPr>
        <w:tabs>
          <w:tab w:val="left" w:pos="2266"/>
        </w:tabs>
        <w:rPr>
          <w:color w:val="A04DA3" w:themeColor="accent3"/>
        </w:rPr>
      </w:pPr>
      <w:r>
        <w:rPr>
          <w:color w:val="A04DA3" w:themeColor="accent3"/>
          <w:highlight w:val="blue"/>
        </w:rPr>
      </w:r>
      <w:r w:rsidR="00473146">
        <w:rPr>
          <w:color w:val="A04DA3" w:themeColor="accent3"/>
          <w:highlight w:val="blue"/>
        </w:rPr>
        <w:pict>
          <v:group id="_x0000_s1050" style="width:530.35pt;height:34.1pt;mso-width-percent:1000;mso-position-horizontal-relative:char;mso-position-vertical-relative:line;mso-width-percent:1000;mso-width-relative:margin" coordorigin="816,667" coordsize="10607,682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1" type="#_x0000_t32" style="position:absolute;left:817;top:667;width:10605;height:0;mso-position-horizontal-relative:page" o:connectortype="straight" strokecolor="#213f42 [1605]" strokeweight="3pt"/>
            <v:shape id="_x0000_s1052" type="#_x0000_t32" style="position:absolute;left:816;top:732;width:10607;height:0;mso-position-horizontal-relative:page" o:connectortype="straight" strokecolor="#438086 [3205]" strokeweight="3pt"/>
            <v:shape id="_x0000_s1053" type="#_x0000_t32" style="position:absolute;left:10229;top:831;width:1184;height:1" o:connectortype="straight" strokecolor="#83bbc1 [1941]" strokeweight="6pt"/>
            <v:group id="_x0000_s1054" style="position:absolute;left:7651;top:958;width:3762;height:391" coordorigin="8067,1027" coordsize="3672,391">
              <v:shape id="_x0000_s1055" type="#_x0000_t32" style="position:absolute;left:8072;top:1027;width:3666;height:0" o:connectortype="straight" strokecolor="#438086 [3205]" strokeweight="4.5pt"/>
              <v:shape id="_x0000_s1056" type="#_x0000_t32" style="position:absolute;left:8074;top:1259;width:2723;height:0" o:connectortype="straight" strokecolor="#438086 [3205]" strokeweight="3pt"/>
              <v:shape id="_x0000_s1057" type="#_x0000_t32" style="position:absolute;left:8067;top:1356;width:2723;height:0" o:connectortype="straight" strokecolor="#438086 [3205]" strokeweight="1.5pt"/>
              <v:shape id="_x0000_s1058" type="#_x0000_t32" style="position:absolute;left:8072;top:1159;width:2723;height:0" o:connectortype="straight" strokecolor="#83bbc1 [1941]" strokeweight=".5pt"/>
              <v:shape id="_x0000_s1059" type="#_x0000_t32" style="position:absolute;left:8072;top:1193;width:3666;height:0" o:connectortype="straight" strokecolor="#83bbc1 [1941]"/>
              <v:shape id="_x0000_s1060" type="#_x0000_t32" style="position:absolute;left:8073;top:1418;width:3666;height:0" o:connectortype="straight" strokecolor="#83bbc1 [1941]"/>
              <v:shape id="_x0000_s1061" type="#_x0000_t32" style="position:absolute;left:8067;top:1089;width:3666;height:0" o:connectortype="straight" strokecolor="#83bbc1 [1941]" strokeweight="1pt"/>
            </v:group>
            <w10:wrap type="none" anchorx="page" anchory="page"/>
            <w10:anchorlock/>
          </v:group>
        </w:pict>
      </w:r>
    </w:p>
    <w:p w:rsidR="00AB207D" w:rsidRDefault="00AB207D"/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6570"/>
        <w:gridCol w:w="3726"/>
      </w:tblGrid>
      <w:tr w:rsidR="00285CE0">
        <w:trPr>
          <w:trHeight w:val="2606"/>
          <w:jc w:val="center"/>
        </w:trPr>
        <w:tc>
          <w:tcPr>
            <w:tcW w:w="6570" w:type="dxa"/>
            <w:shd w:val="clear" w:color="auto" w:fill="auto"/>
          </w:tcPr>
          <w:sdt>
            <w:sdtPr>
              <w:rPr>
                <w:rFonts w:asciiTheme="majorHAnsi" w:hAnsiTheme="majorHAnsi"/>
                <w:b/>
                <w:color w:val="213F43" w:themeColor="accent2" w:themeShade="80"/>
                <w:sz w:val="28"/>
                <w:szCs w:val="28"/>
              </w:rPr>
              <w:id w:val="3054493"/>
              <w:placeholder>
                <w:docPart w:val="B69BAE77A4714315BAB4D33FAC0798C1"/>
              </w:placeholder>
              <w:showingPlcHdr/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AB207D" w:rsidRDefault="00EF1528">
                <w:pPr>
                  <w:rPr>
                    <w:rFonts w:asciiTheme="majorHAnsi" w:hAnsiTheme="majorHAnsi"/>
                    <w:b/>
                    <w:color w:val="213F43" w:themeColor="accent2" w:themeShade="80"/>
                    <w:sz w:val="28"/>
                    <w:szCs w:val="28"/>
                  </w:rPr>
                </w:pPr>
                <w:r>
                  <w:rPr>
                    <w:rFonts w:asciiTheme="majorHAnsi" w:hAnsiTheme="majorHAnsi"/>
                    <w:b/>
                    <w:color w:val="213F43" w:themeColor="accent2" w:themeShade="80"/>
                    <w:sz w:val="28"/>
                    <w:szCs w:val="28"/>
                  </w:rPr>
                  <w:t>[TYPE YOUR NAME]</w:t>
                </w:r>
              </w:p>
            </w:sdtContent>
          </w:sdt>
          <w:p w:rsidR="00464B3A" w:rsidRDefault="00D97C15" w:rsidP="002A1612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Address: LP# 56 Eccles Street, Warrenville</w:t>
            </w:r>
            <w:r w:rsidR="002A1612" w:rsidRPr="008C182B">
              <w:rPr>
                <w:color w:val="424456" w:themeColor="text2"/>
              </w:rPr>
              <w:t xml:space="preserve"> Cunupia</w:t>
            </w:r>
            <w:r w:rsidR="002A1612">
              <w:rPr>
                <w:color w:val="424456" w:themeColor="text2"/>
              </w:rPr>
              <w:br/>
            </w:r>
            <w:r w:rsidR="00E66A8D">
              <w:rPr>
                <w:color w:val="424456" w:themeColor="text2"/>
              </w:rPr>
              <w:t>Digi</w:t>
            </w:r>
            <w:r w:rsidR="00186FDC">
              <w:rPr>
                <w:color w:val="424456" w:themeColor="text2"/>
              </w:rPr>
              <w:t>cel</w:t>
            </w:r>
            <w:r w:rsidR="002A1612" w:rsidRPr="008C182B">
              <w:rPr>
                <w:color w:val="424456" w:themeColor="text2"/>
              </w:rPr>
              <w:t>: 1-868-326-5660</w:t>
            </w:r>
          </w:p>
          <w:p w:rsidR="002A1612" w:rsidRPr="002A1612" w:rsidRDefault="00473146" w:rsidP="002A1612">
            <w:pPr>
              <w:rPr>
                <w:color w:val="424456" w:themeColor="text2"/>
              </w:rPr>
            </w:pPr>
            <w:r>
              <w:rPr>
                <w:color w:val="424456" w:themeColor="text2"/>
              </w:rPr>
              <w:t>Email: neesha</w:t>
            </w:r>
            <w:bookmarkStart w:id="0" w:name="_GoBack"/>
            <w:bookmarkEnd w:id="0"/>
            <w:r w:rsidR="004F4827">
              <w:rPr>
                <w:color w:val="424456" w:themeColor="text2"/>
              </w:rPr>
              <w:t>5660@hotmail.com</w:t>
            </w:r>
          </w:p>
          <w:p w:rsidR="002A1612" w:rsidRPr="002A1612" w:rsidRDefault="002A1612" w:rsidP="002A1612">
            <w:pPr>
              <w:rPr>
                <w:color w:val="424456" w:themeColor="text2"/>
              </w:rPr>
            </w:pPr>
            <w:r w:rsidRPr="002A1612">
              <w:rPr>
                <w:color w:val="424456" w:themeColor="text2"/>
              </w:rPr>
              <w:t>Date of Birth: 29 July 1974</w:t>
            </w:r>
          </w:p>
          <w:p w:rsidR="00AB207D" w:rsidRDefault="002A1612" w:rsidP="002A1612">
            <w:pPr>
              <w:rPr>
                <w:color w:val="424456" w:themeColor="text2"/>
              </w:rPr>
            </w:pPr>
            <w:r w:rsidRPr="008C182B">
              <w:rPr>
                <w:color w:val="424456" w:themeColor="text2"/>
              </w:rPr>
              <w:tab/>
            </w:r>
          </w:p>
          <w:p w:rsidR="00AB207D" w:rsidRDefault="00AB207D"/>
        </w:tc>
        <w:tc>
          <w:tcPr>
            <w:tcW w:w="3726" w:type="dxa"/>
            <w:tcBorders>
              <w:left w:val="nil"/>
            </w:tcBorders>
            <w:shd w:val="clear" w:color="auto" w:fill="auto"/>
          </w:tcPr>
          <w:p w:rsidR="00AB207D" w:rsidRDefault="00AB207D">
            <w:pPr>
              <w:rPr>
                <w:rFonts w:asciiTheme="majorHAnsi" w:hAnsiTheme="majorHAnsi"/>
                <w:color w:val="4F271C"/>
                <w:sz w:val="32"/>
                <w:szCs w:val="32"/>
              </w:rPr>
            </w:pPr>
          </w:p>
        </w:tc>
      </w:tr>
    </w:tbl>
    <w:p w:rsidR="00AB207D" w:rsidRDefault="00AB207D">
      <w:pPr>
        <w:tabs>
          <w:tab w:val="left" w:pos="2266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410"/>
        <w:gridCol w:w="8886"/>
      </w:tblGrid>
      <w:tr w:rsidR="00285CE0" w:rsidTr="00055373">
        <w:trPr>
          <w:jc w:val="center"/>
        </w:trPr>
        <w:tc>
          <w:tcPr>
            <w:tcW w:w="0" w:type="auto"/>
            <w:shd w:val="clear" w:color="auto" w:fill="auto"/>
          </w:tcPr>
          <w:p w:rsidR="00AB207D" w:rsidRDefault="00AB207D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0" w:type="auto"/>
            <w:shd w:val="clear" w:color="auto" w:fill="auto"/>
          </w:tcPr>
          <w:p w:rsidR="00AB207D" w:rsidRDefault="00AB207D">
            <w:pPr>
              <w:ind w:firstLine="720"/>
              <w:rPr>
                <w:b/>
                <w:color w:val="438086" w:themeColor="accent2"/>
              </w:rPr>
            </w:pPr>
          </w:p>
        </w:tc>
      </w:tr>
      <w:tr w:rsidR="00285CE0" w:rsidTr="00055373">
        <w:trPr>
          <w:jc w:val="center"/>
        </w:trPr>
        <w:tc>
          <w:tcPr>
            <w:tcW w:w="0" w:type="auto"/>
            <w:shd w:val="clear" w:color="auto" w:fill="auto"/>
          </w:tcPr>
          <w:p w:rsidR="00AB207D" w:rsidRDefault="00D5088A">
            <w:pPr>
              <w:pStyle w:val="Section"/>
              <w:framePr w:hSpace="0" w:wrap="auto" w:hAnchor="text" w:xAlign="left" w:yAlign="inline"/>
            </w:pPr>
            <w:r>
              <w:t>Certificates</w:t>
            </w:r>
          </w:p>
          <w:p w:rsidR="00D5088A" w:rsidRDefault="00D5088A">
            <w:pPr>
              <w:pStyle w:val="Section"/>
              <w:framePr w:hSpace="0" w:wrap="auto" w:hAnchor="text" w:xAlign="left" w:yAlign="inline"/>
            </w:pPr>
            <w:r>
              <w:t>Attained</w:t>
            </w:r>
          </w:p>
        </w:tc>
        <w:tc>
          <w:tcPr>
            <w:tcW w:w="0" w:type="auto"/>
            <w:shd w:val="clear" w:color="auto" w:fill="auto"/>
          </w:tcPr>
          <w:p w:rsidR="002A1612" w:rsidRPr="002A1612" w:rsidRDefault="002A1612" w:rsidP="001505D3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 w:rsidRPr="002A1612">
              <w:rPr>
                <w:lang w:eastAsia="en-US"/>
              </w:rPr>
              <w:t>Computer Lit</w:t>
            </w:r>
            <w:r w:rsidR="00201284">
              <w:rPr>
                <w:lang w:eastAsia="en-US"/>
              </w:rPr>
              <w:t>eracy- Proficient in Microsoft O</w:t>
            </w:r>
            <w:r w:rsidRPr="002A1612">
              <w:rPr>
                <w:lang w:eastAsia="en-US"/>
              </w:rPr>
              <w:t>ffice</w:t>
            </w:r>
          </w:p>
          <w:p w:rsidR="002A1612" w:rsidRPr="002A1612" w:rsidRDefault="002A1612" w:rsidP="001505D3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 w:rsidRPr="002A1612">
              <w:rPr>
                <w:rFonts w:eastAsia="Times New Roman" w:cs="Calibri"/>
                <w:color w:val="000000"/>
                <w:lang w:eastAsia="en-US"/>
              </w:rPr>
              <w:t>Defensive Driving</w:t>
            </w:r>
          </w:p>
          <w:p w:rsidR="002A1612" w:rsidRPr="002A1612" w:rsidRDefault="002A1612" w:rsidP="001505D3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 w:rsidRPr="002A1612">
              <w:rPr>
                <w:rFonts w:eastAsia="Times New Roman" w:cs="Calibri"/>
                <w:color w:val="000000"/>
                <w:lang w:eastAsia="en-US"/>
              </w:rPr>
              <w:t>Balloon Decorating</w:t>
            </w:r>
          </w:p>
          <w:p w:rsidR="002A1612" w:rsidRPr="002A1612" w:rsidRDefault="002A1612" w:rsidP="001505D3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 w:rsidRPr="002A1612">
              <w:rPr>
                <w:rFonts w:eastAsia="Times New Roman" w:cs="Calibri"/>
                <w:color w:val="000000"/>
                <w:lang w:eastAsia="en-US"/>
              </w:rPr>
              <w:t>Floral Arrangement</w:t>
            </w:r>
          </w:p>
          <w:p w:rsidR="002A1612" w:rsidRPr="002A1612" w:rsidRDefault="002A1612" w:rsidP="001505D3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 w:rsidRPr="002A1612">
              <w:rPr>
                <w:rFonts w:eastAsia="Times New Roman" w:cs="Calibri"/>
                <w:color w:val="000000"/>
                <w:lang w:eastAsia="en-US"/>
              </w:rPr>
              <w:t>Mehendi</w:t>
            </w:r>
          </w:p>
          <w:p w:rsidR="002A1612" w:rsidRPr="002A1612" w:rsidRDefault="002A1612" w:rsidP="001505D3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 w:rsidRPr="002A1612">
              <w:rPr>
                <w:rFonts w:eastAsia="Times New Roman" w:cs="Calibri"/>
                <w:color w:val="000000"/>
                <w:lang w:eastAsia="en-US"/>
              </w:rPr>
              <w:t>Hand Crafts</w:t>
            </w:r>
          </w:p>
          <w:p w:rsidR="002A1612" w:rsidRPr="002A1612" w:rsidRDefault="002A1612" w:rsidP="001505D3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 w:rsidRPr="002A1612">
              <w:rPr>
                <w:rFonts w:eastAsia="Times New Roman" w:cs="Calibri"/>
                <w:color w:val="000000"/>
                <w:lang w:eastAsia="en-US"/>
              </w:rPr>
              <w:t>Linen and Drapery</w:t>
            </w:r>
          </w:p>
          <w:p w:rsidR="002A1612" w:rsidRPr="002A1612" w:rsidRDefault="001A0C0B" w:rsidP="001505D3">
            <w:pPr>
              <w:pStyle w:val="ListBullet"/>
              <w:numPr>
                <w:ilvl w:val="0"/>
                <w:numId w:val="20"/>
              </w:numPr>
              <w:rPr>
                <w:b/>
              </w:rPr>
            </w:pPr>
            <w:r>
              <w:rPr>
                <w:rFonts w:eastAsia="Times New Roman" w:cs="Calibri"/>
                <w:color w:val="000000"/>
                <w:lang w:eastAsia="en-US"/>
              </w:rPr>
              <w:t>Cosmetology</w:t>
            </w:r>
          </w:p>
          <w:p w:rsidR="00AB207D" w:rsidRPr="002A1612" w:rsidRDefault="00CC3087" w:rsidP="001A0C0B">
            <w:pPr>
              <w:pStyle w:val="ListBullet"/>
              <w:tabs>
                <w:tab w:val="left" w:pos="5040"/>
              </w:tabs>
              <w:ind w:left="360"/>
              <w:rPr>
                <w:b/>
              </w:rPr>
            </w:pPr>
            <w:r>
              <w:rPr>
                <w:rFonts w:eastAsia="Times New Roman" w:cs="Calibri"/>
                <w:color w:val="000000"/>
                <w:lang w:eastAsia="en-US"/>
              </w:rPr>
              <w:tab/>
            </w:r>
          </w:p>
        </w:tc>
      </w:tr>
      <w:tr w:rsidR="00285CE0" w:rsidTr="00055373">
        <w:trPr>
          <w:jc w:val="center"/>
        </w:trPr>
        <w:tc>
          <w:tcPr>
            <w:tcW w:w="0" w:type="auto"/>
            <w:tcBorders>
              <w:top w:val="nil"/>
            </w:tcBorders>
            <w:shd w:val="clear" w:color="auto" w:fill="auto"/>
          </w:tcPr>
          <w:p w:rsidR="00AB207D" w:rsidRDefault="00AB207D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0" w:type="auto"/>
            <w:tcBorders>
              <w:top w:val="nil"/>
            </w:tcBorders>
            <w:shd w:val="clear" w:color="auto" w:fill="auto"/>
          </w:tcPr>
          <w:p w:rsidR="00AB207D" w:rsidRDefault="00AB207D" w:rsidP="001505D3">
            <w:pPr>
              <w:pStyle w:val="ListParagraph"/>
              <w:rPr>
                <w:color w:val="424456" w:themeColor="text2"/>
              </w:rPr>
            </w:pPr>
          </w:p>
          <w:p w:rsidR="00682A3B" w:rsidRDefault="00682A3B" w:rsidP="001505D3">
            <w:pPr>
              <w:pStyle w:val="ListParagraph"/>
              <w:rPr>
                <w:color w:val="424456" w:themeColor="text2"/>
              </w:rPr>
            </w:pPr>
          </w:p>
          <w:p w:rsidR="00682A3B" w:rsidRDefault="00682A3B" w:rsidP="001505D3">
            <w:pPr>
              <w:pStyle w:val="ListParagraph"/>
              <w:rPr>
                <w:color w:val="424456" w:themeColor="text2"/>
              </w:rPr>
            </w:pPr>
          </w:p>
          <w:p w:rsidR="00682A3B" w:rsidRDefault="00682A3B" w:rsidP="001505D3">
            <w:pPr>
              <w:pStyle w:val="ListParagraph"/>
              <w:rPr>
                <w:color w:val="424456" w:themeColor="text2"/>
              </w:rPr>
            </w:pPr>
          </w:p>
          <w:p w:rsidR="00682A3B" w:rsidRDefault="00682A3B" w:rsidP="001505D3">
            <w:pPr>
              <w:pStyle w:val="ListParagraph"/>
              <w:rPr>
                <w:color w:val="424456" w:themeColor="text2"/>
              </w:rPr>
            </w:pPr>
          </w:p>
          <w:p w:rsidR="00682A3B" w:rsidRDefault="00682A3B" w:rsidP="001505D3">
            <w:pPr>
              <w:pStyle w:val="ListParagraph"/>
              <w:rPr>
                <w:color w:val="424456" w:themeColor="text2"/>
              </w:rPr>
            </w:pPr>
          </w:p>
          <w:p w:rsidR="00682A3B" w:rsidRPr="001505D3" w:rsidRDefault="00682A3B" w:rsidP="001505D3">
            <w:pPr>
              <w:pStyle w:val="ListParagraph"/>
              <w:rPr>
                <w:color w:val="424456" w:themeColor="text2"/>
              </w:rPr>
            </w:pPr>
          </w:p>
        </w:tc>
      </w:tr>
      <w:tr w:rsidR="00285CE0" w:rsidTr="00055373">
        <w:trPr>
          <w:jc w:val="center"/>
        </w:trPr>
        <w:tc>
          <w:tcPr>
            <w:tcW w:w="0" w:type="auto"/>
            <w:shd w:val="clear" w:color="auto" w:fill="auto"/>
          </w:tcPr>
          <w:p w:rsidR="00AB207D" w:rsidRDefault="006F744B">
            <w:pPr>
              <w:pStyle w:val="Section"/>
              <w:framePr w:hSpace="0" w:wrap="auto" w:hAnchor="text" w:xAlign="left" w:yAlign="inline"/>
            </w:pPr>
            <w:r>
              <w:t>Education</w:t>
            </w:r>
          </w:p>
        </w:tc>
        <w:tc>
          <w:tcPr>
            <w:tcW w:w="0" w:type="auto"/>
            <w:shd w:val="clear" w:color="auto" w:fill="auto"/>
          </w:tcPr>
          <w:p w:rsidR="001505D3" w:rsidRDefault="00447388" w:rsidP="001505D3">
            <w:pPr>
              <w:pStyle w:val="Subsection"/>
              <w:framePr w:hSpace="0" w:wrap="auto" w:hAnchor="text" w:xAlign="left" w:yAlign="inline"/>
              <w:ind w:left="360"/>
            </w:pPr>
            <w:r>
              <w:t>Curepe Junior Secondary</w:t>
            </w:r>
            <w:r w:rsidR="00473146">
              <w:t xml:space="preserve"> </w:t>
            </w:r>
            <w:r>
              <w:t>(1985-1988)</w:t>
            </w:r>
          </w:p>
          <w:p w:rsidR="004C3DC9" w:rsidRDefault="00682A3B" w:rsidP="001505D3">
            <w:pPr>
              <w:pStyle w:val="Subsection"/>
              <w:framePr w:hSpace="0" w:wrap="auto" w:hAnchor="text" w:xAlign="left" w:yAlign="inline"/>
              <w:ind w:left="360"/>
            </w:pPr>
            <w:r>
              <w:t xml:space="preserve">St. </w:t>
            </w:r>
            <w:r w:rsidR="004C3DC9">
              <w:t>Augustine Senior Secondary (1988-199o)</w:t>
            </w:r>
          </w:p>
          <w:p w:rsidR="007E437B" w:rsidRPr="00304128" w:rsidRDefault="00473146" w:rsidP="001505D3">
            <w:pPr>
              <w:pStyle w:val="Subsection"/>
              <w:framePr w:hSpace="0" w:wrap="auto" w:hAnchor="text" w:xAlign="left" w:yAlign="inline"/>
              <w:ind w:left="360"/>
            </w:pPr>
            <w:r>
              <w:t>Subjects Achieved</w:t>
            </w:r>
          </w:p>
          <w:p w:rsidR="00593156" w:rsidRDefault="00593156" w:rsidP="001505D3">
            <w:pPr>
              <w:pStyle w:val="ListBullet"/>
              <w:numPr>
                <w:ilvl w:val="0"/>
                <w:numId w:val="20"/>
              </w:numPr>
              <w:rPr>
                <w:lang w:eastAsia="en-US"/>
              </w:rPr>
            </w:pPr>
            <w:r>
              <w:rPr>
                <w:lang w:eastAsia="en-US"/>
              </w:rPr>
              <w:t>Mathematics</w:t>
            </w:r>
          </w:p>
          <w:p w:rsidR="00593156" w:rsidRDefault="00593156" w:rsidP="001505D3">
            <w:pPr>
              <w:pStyle w:val="ListBullet"/>
              <w:numPr>
                <w:ilvl w:val="0"/>
                <w:numId w:val="20"/>
              </w:numPr>
              <w:rPr>
                <w:lang w:eastAsia="en-US"/>
              </w:rPr>
            </w:pPr>
            <w:r>
              <w:rPr>
                <w:lang w:eastAsia="en-US"/>
              </w:rPr>
              <w:t>English</w:t>
            </w:r>
          </w:p>
          <w:p w:rsidR="00593156" w:rsidRDefault="00593156" w:rsidP="001505D3">
            <w:pPr>
              <w:pStyle w:val="ListBullet"/>
              <w:numPr>
                <w:ilvl w:val="0"/>
                <w:numId w:val="20"/>
              </w:numPr>
              <w:rPr>
                <w:lang w:eastAsia="en-US"/>
              </w:rPr>
            </w:pPr>
            <w:r>
              <w:rPr>
                <w:lang w:eastAsia="en-US"/>
              </w:rPr>
              <w:t>Biology</w:t>
            </w:r>
          </w:p>
          <w:p w:rsidR="00593156" w:rsidRDefault="00593156" w:rsidP="001505D3">
            <w:pPr>
              <w:pStyle w:val="ListBullet"/>
              <w:numPr>
                <w:ilvl w:val="0"/>
                <w:numId w:val="20"/>
              </w:numPr>
              <w:rPr>
                <w:lang w:eastAsia="en-US"/>
              </w:rPr>
            </w:pPr>
            <w:r>
              <w:rPr>
                <w:lang w:eastAsia="en-US"/>
              </w:rPr>
              <w:t>Geography</w:t>
            </w:r>
          </w:p>
          <w:p w:rsidR="00593156" w:rsidRPr="00304128" w:rsidRDefault="00593156" w:rsidP="001505D3">
            <w:pPr>
              <w:pStyle w:val="ListBullet"/>
              <w:numPr>
                <w:ilvl w:val="0"/>
                <w:numId w:val="20"/>
              </w:numPr>
              <w:rPr>
                <w:lang w:eastAsia="en-US"/>
              </w:rPr>
            </w:pPr>
            <w:r>
              <w:rPr>
                <w:lang w:eastAsia="en-US"/>
              </w:rPr>
              <w:t>Social Studies</w:t>
            </w:r>
          </w:p>
          <w:p w:rsidR="004C3DC9" w:rsidRDefault="004C3DC9" w:rsidP="00D5088A">
            <w:pPr>
              <w:pStyle w:val="Subsection"/>
              <w:framePr w:hSpace="0" w:wrap="auto" w:hAnchor="text" w:xAlign="left" w:yAlign="inline"/>
            </w:pPr>
          </w:p>
          <w:p w:rsidR="007E437B" w:rsidRPr="00D5088A" w:rsidRDefault="007E437B" w:rsidP="00D5088A">
            <w:pPr>
              <w:pStyle w:val="Subsection"/>
              <w:framePr w:hSpace="0" w:wrap="auto" w:hAnchor="text" w:xAlign="left" w:yAlign="inline"/>
            </w:pPr>
          </w:p>
        </w:tc>
      </w:tr>
      <w:tr w:rsidR="00285CE0" w:rsidTr="00055373">
        <w:trPr>
          <w:trHeight w:val="87"/>
          <w:jc w:val="center"/>
        </w:trPr>
        <w:tc>
          <w:tcPr>
            <w:tcW w:w="0" w:type="auto"/>
            <w:shd w:val="clear" w:color="auto" w:fill="auto"/>
            <w:vAlign w:val="bottom"/>
          </w:tcPr>
          <w:p w:rsidR="00AB207D" w:rsidRDefault="00AB207D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0" w:type="auto"/>
            <w:shd w:val="clear" w:color="auto" w:fill="auto"/>
            <w:vAlign w:val="bottom"/>
          </w:tcPr>
          <w:p w:rsidR="00AB207D" w:rsidRDefault="00AB207D">
            <w:pPr>
              <w:rPr>
                <w:color w:val="424456" w:themeColor="text2"/>
              </w:rPr>
            </w:pPr>
          </w:p>
          <w:p w:rsidR="00682A3B" w:rsidRDefault="00682A3B">
            <w:pPr>
              <w:rPr>
                <w:color w:val="424456" w:themeColor="text2"/>
              </w:rPr>
            </w:pPr>
          </w:p>
          <w:p w:rsidR="00682A3B" w:rsidRDefault="00682A3B">
            <w:pPr>
              <w:rPr>
                <w:color w:val="424456" w:themeColor="text2"/>
              </w:rPr>
            </w:pPr>
          </w:p>
        </w:tc>
      </w:tr>
      <w:tr w:rsidR="00285CE0" w:rsidTr="00055373">
        <w:trPr>
          <w:jc w:val="center"/>
        </w:trPr>
        <w:tc>
          <w:tcPr>
            <w:tcW w:w="0" w:type="auto"/>
            <w:shd w:val="clear" w:color="auto" w:fill="auto"/>
          </w:tcPr>
          <w:p w:rsidR="00AB207D" w:rsidRDefault="00AB207D">
            <w:pPr>
              <w:pStyle w:val="Section"/>
              <w:framePr w:hSpace="0" w:wrap="auto" w:hAnchor="text" w:xAlign="left" w:yAlign="inline"/>
            </w:pPr>
          </w:p>
          <w:p w:rsidR="00CD3307" w:rsidRDefault="00682A3B">
            <w:pPr>
              <w:pStyle w:val="Section"/>
              <w:framePr w:hSpace="0" w:wrap="auto" w:hAnchor="text" w:xAlign="left" w:yAlign="inline"/>
            </w:pPr>
            <w:r>
              <w:t>Skills and</w:t>
            </w:r>
          </w:p>
          <w:p w:rsidR="00AB207D" w:rsidRDefault="00682A3B">
            <w:pPr>
              <w:pStyle w:val="Section"/>
              <w:framePr w:hSpace="0" w:wrap="auto" w:hAnchor="text" w:xAlign="left" w:yAlign="inline"/>
            </w:pPr>
            <w:r>
              <w:t>Attributes</w:t>
            </w:r>
          </w:p>
          <w:p w:rsidR="00682A3B" w:rsidRDefault="00682A3B">
            <w:pPr>
              <w:pStyle w:val="Section"/>
              <w:framePr w:hSpace="0" w:wrap="auto" w:hAnchor="text" w:xAlign="left" w:yAlign="inline"/>
            </w:pPr>
          </w:p>
        </w:tc>
        <w:tc>
          <w:tcPr>
            <w:tcW w:w="0" w:type="auto"/>
            <w:shd w:val="clear" w:color="auto" w:fill="auto"/>
          </w:tcPr>
          <w:p w:rsidR="002A1612" w:rsidRPr="00682A3B" w:rsidRDefault="002A1612" w:rsidP="00682A3B">
            <w:pPr>
              <w:pStyle w:val="Subsection"/>
              <w:framePr w:hSpace="0" w:wrap="auto" w:hAnchor="text" w:xAlign="left" w:yAlign="inline"/>
            </w:pPr>
          </w:p>
          <w:p w:rsidR="00682A3B" w:rsidRDefault="00682A3B" w:rsidP="00682A3B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Present a highly professional demeanor and impeccable corporate image</w:t>
            </w:r>
          </w:p>
          <w:p w:rsidR="00682A3B" w:rsidRDefault="00682A3B" w:rsidP="00682A3B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Energetic, self-motivated and dependable</w:t>
            </w:r>
          </w:p>
          <w:p w:rsidR="00682A3B" w:rsidRDefault="00682A3B" w:rsidP="00682A3B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Possess strong analytical and problem solving skills</w:t>
            </w:r>
          </w:p>
          <w:p w:rsidR="00682A3B" w:rsidRDefault="00682A3B" w:rsidP="00682A3B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Ability to work effectively and efficiently in a </w:t>
            </w:r>
            <w:r w:rsidR="00473146">
              <w:rPr>
                <w:lang w:eastAsia="en-US"/>
              </w:rPr>
              <w:t>fast-paced</w:t>
            </w:r>
            <w:r>
              <w:rPr>
                <w:lang w:eastAsia="en-US"/>
              </w:rPr>
              <w:t xml:space="preserve"> environment</w:t>
            </w:r>
          </w:p>
          <w:p w:rsidR="00682A3B" w:rsidRDefault="00682A3B" w:rsidP="00682A3B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Excellent </w:t>
            </w:r>
            <w:r w:rsidR="00473146">
              <w:rPr>
                <w:lang w:eastAsia="en-US"/>
              </w:rPr>
              <w:t>communication skills</w:t>
            </w:r>
          </w:p>
          <w:p w:rsidR="00682A3B" w:rsidRDefault="00682A3B" w:rsidP="00682A3B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Trustworthy, ethical</w:t>
            </w:r>
          </w:p>
          <w:p w:rsidR="00682A3B" w:rsidRDefault="00682A3B" w:rsidP="00682A3B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Work in harmony with all staff, team- spirited professional</w:t>
            </w:r>
          </w:p>
          <w:p w:rsidR="00682A3B" w:rsidRDefault="00682A3B" w:rsidP="00682A3B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Excellent organization skills</w:t>
            </w:r>
          </w:p>
          <w:p w:rsidR="00682A3B" w:rsidRPr="00B2749E" w:rsidRDefault="00682A3B" w:rsidP="00682A3B">
            <w:pPr>
              <w:rPr>
                <w:rFonts w:cs="Calibri"/>
                <w:b/>
                <w:bCs/>
                <w:color w:val="000000"/>
              </w:rPr>
            </w:pPr>
          </w:p>
          <w:tbl>
            <w:tblPr>
              <w:tblStyle w:val="TableGrid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950"/>
              <w:gridCol w:w="6720"/>
            </w:tblGrid>
            <w:tr w:rsidR="00682A3B" w:rsidRPr="002A1612" w:rsidTr="00055373">
              <w:trPr>
                <w:jc w:val="center"/>
              </w:trPr>
              <w:tc>
                <w:tcPr>
                  <w:tcW w:w="2234" w:type="dxa"/>
                  <w:shd w:val="clear" w:color="auto" w:fill="auto"/>
                </w:tcPr>
                <w:p w:rsidR="00682A3B" w:rsidRDefault="00682A3B" w:rsidP="00E47102">
                  <w:pPr>
                    <w:pStyle w:val="ListBullet"/>
                    <w:ind w:left="360"/>
                    <w:rPr>
                      <w:lang w:eastAsia="en-US"/>
                    </w:rPr>
                  </w:pPr>
                </w:p>
                <w:p w:rsidR="00682A3B" w:rsidRDefault="00682A3B" w:rsidP="00E47102">
                  <w:pPr>
                    <w:pStyle w:val="ListBullet"/>
                    <w:ind w:left="360"/>
                    <w:rPr>
                      <w:lang w:eastAsia="en-US"/>
                    </w:rPr>
                  </w:pPr>
                </w:p>
                <w:p w:rsidR="00682A3B" w:rsidRDefault="00682A3B" w:rsidP="00E47102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8062" w:type="dxa"/>
                  <w:shd w:val="clear" w:color="auto" w:fill="auto"/>
                </w:tcPr>
                <w:p w:rsidR="00682A3B" w:rsidRPr="00805EC1" w:rsidRDefault="00682A3B" w:rsidP="00E47102">
                  <w:pPr>
                    <w:pStyle w:val="ListBullet"/>
                    <w:ind w:left="360"/>
                    <w:rPr>
                      <w:b/>
                    </w:rPr>
                  </w:pPr>
                </w:p>
              </w:tc>
            </w:tr>
          </w:tbl>
          <w:p w:rsidR="00201284" w:rsidRDefault="00201284" w:rsidP="00201284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201284" w:rsidRDefault="00201284" w:rsidP="007C2546">
            <w:pPr>
              <w:jc w:val="both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u w:val="single"/>
              </w:rPr>
            </w:pPr>
          </w:p>
          <w:p w:rsidR="007A7BEE" w:rsidRDefault="00682A3B" w:rsidP="00EF1528">
            <w:pPr>
              <w:pStyle w:val="Section"/>
              <w:framePr w:hSpace="0" w:wrap="auto" w:hAnchor="text" w:xAlign="left" w:yAlign="inline"/>
              <w:jc w:val="both"/>
            </w:pPr>
            <w:r>
              <w:t xml:space="preserve">Work </w:t>
            </w:r>
            <w:r w:rsidR="00EF1528">
              <w:t>Experienced</w:t>
            </w:r>
          </w:p>
          <w:p w:rsidR="007C2546" w:rsidRDefault="007C2546" w:rsidP="007A7BEE">
            <w:pPr>
              <w:pStyle w:val="Section"/>
              <w:framePr w:hSpace="0" w:wrap="auto" w:hAnchor="text" w:xAlign="left" w:yAlign="inline"/>
            </w:pPr>
          </w:p>
          <w:p w:rsidR="007C2546" w:rsidRPr="00AE2684" w:rsidRDefault="007C2546" w:rsidP="007A7BEE">
            <w:pPr>
              <w:pStyle w:val="Section"/>
              <w:framePr w:hSpace="0" w:wrap="auto" w:hAnchor="text" w:xAlign="left" w:yAlign="inline"/>
              <w:rPr>
                <w:u w:val="single"/>
              </w:rPr>
            </w:pPr>
          </w:p>
          <w:p w:rsidR="00201284" w:rsidRPr="00AE2684" w:rsidRDefault="00473146" w:rsidP="00201284">
            <w:pPr>
              <w:rPr>
                <w:rFonts w:cs="Calibri"/>
                <w:b/>
                <w:bCs/>
                <w:color w:val="000000"/>
                <w:u w:val="single"/>
              </w:rPr>
            </w:pPr>
            <w:r>
              <w:rPr>
                <w:rFonts w:cs="Calibri"/>
                <w:b/>
                <w:bCs/>
                <w:color w:val="000000"/>
                <w:u w:val="single"/>
              </w:rPr>
              <w:t>Clothing and Shoe</w:t>
            </w:r>
            <w:r w:rsidR="00201284" w:rsidRPr="00AE2684">
              <w:rPr>
                <w:rFonts w:cs="Calibri"/>
                <w:b/>
                <w:bCs/>
                <w:color w:val="000000"/>
                <w:u w:val="single"/>
              </w:rPr>
              <w:t xml:space="preserve"> City</w:t>
            </w:r>
          </w:p>
          <w:p w:rsidR="00201284" w:rsidRPr="00AE2684" w:rsidRDefault="00201284" w:rsidP="00201284">
            <w:pPr>
              <w:rPr>
                <w:rFonts w:cs="Calibri"/>
                <w:b/>
                <w:bCs/>
                <w:color w:val="000000"/>
                <w:u w:val="single"/>
              </w:rPr>
            </w:pPr>
            <w:r w:rsidRPr="00AE2684">
              <w:rPr>
                <w:rFonts w:cs="Calibri"/>
                <w:b/>
                <w:bCs/>
                <w:color w:val="000000"/>
                <w:u w:val="single"/>
              </w:rPr>
              <w:t>Assistant Manager 1998-2002</w:t>
            </w:r>
          </w:p>
          <w:p w:rsidR="00201284" w:rsidRPr="007A7BEE" w:rsidRDefault="00201284" w:rsidP="007A7BEE">
            <w:pPr>
              <w:pStyle w:val="ListParagraph"/>
              <w:numPr>
                <w:ilvl w:val="0"/>
                <w:numId w:val="17"/>
              </w:numPr>
              <w:rPr>
                <w:rFonts w:cs="Calibri"/>
                <w:bCs/>
                <w:color w:val="000000"/>
              </w:rPr>
            </w:pPr>
            <w:r w:rsidRPr="007A7BEE">
              <w:rPr>
                <w:rFonts w:cs="Calibri"/>
                <w:bCs/>
                <w:color w:val="000000"/>
              </w:rPr>
              <w:t>Administrative Duties</w:t>
            </w:r>
          </w:p>
          <w:p w:rsidR="00201284" w:rsidRPr="007A7BEE" w:rsidRDefault="00201284" w:rsidP="007A7BEE">
            <w:pPr>
              <w:pStyle w:val="ListParagraph"/>
              <w:numPr>
                <w:ilvl w:val="0"/>
                <w:numId w:val="17"/>
              </w:numPr>
              <w:rPr>
                <w:rFonts w:cs="Calibri"/>
                <w:bCs/>
                <w:color w:val="000000"/>
              </w:rPr>
            </w:pPr>
            <w:r w:rsidRPr="007A7BEE">
              <w:rPr>
                <w:rFonts w:cs="Calibri"/>
                <w:bCs/>
                <w:color w:val="000000"/>
              </w:rPr>
              <w:t>Inventory Management</w:t>
            </w:r>
          </w:p>
          <w:p w:rsidR="00201284" w:rsidRPr="007A7BEE" w:rsidRDefault="00201284" w:rsidP="007A7BEE">
            <w:pPr>
              <w:pStyle w:val="ListParagraph"/>
              <w:numPr>
                <w:ilvl w:val="0"/>
                <w:numId w:val="17"/>
              </w:numPr>
              <w:rPr>
                <w:rFonts w:cs="Calibri"/>
                <w:bCs/>
                <w:color w:val="000000"/>
              </w:rPr>
            </w:pPr>
            <w:r w:rsidRPr="007A7BEE">
              <w:rPr>
                <w:rFonts w:cs="Calibri"/>
                <w:bCs/>
                <w:color w:val="000000"/>
              </w:rPr>
              <w:t>Cash Balancing</w:t>
            </w:r>
          </w:p>
          <w:p w:rsidR="00CD3307" w:rsidRDefault="00201284" w:rsidP="00CD3307">
            <w:pPr>
              <w:pStyle w:val="ListParagraph"/>
              <w:numPr>
                <w:ilvl w:val="0"/>
                <w:numId w:val="17"/>
              </w:numPr>
              <w:rPr>
                <w:rFonts w:cs="Calibri"/>
                <w:bCs/>
                <w:color w:val="000000"/>
              </w:rPr>
            </w:pPr>
            <w:r w:rsidRPr="007A7BEE">
              <w:rPr>
                <w:rFonts w:cs="Calibri"/>
                <w:bCs/>
                <w:color w:val="000000"/>
              </w:rPr>
              <w:t>Assisting Man</w:t>
            </w:r>
            <w:r w:rsidR="007A7BEE" w:rsidRPr="007A7BEE">
              <w:rPr>
                <w:rFonts w:cs="Calibri"/>
                <w:bCs/>
                <w:color w:val="000000"/>
              </w:rPr>
              <w:t>a</w:t>
            </w:r>
            <w:r w:rsidRPr="007A7BEE">
              <w:rPr>
                <w:rFonts w:cs="Calibri"/>
                <w:bCs/>
                <w:color w:val="000000"/>
              </w:rPr>
              <w:t>ger with other duties as required</w:t>
            </w:r>
          </w:p>
          <w:p w:rsidR="00F03F56" w:rsidRPr="00CD3307" w:rsidRDefault="00473146" w:rsidP="00CD3307">
            <w:pPr>
              <w:pStyle w:val="ListParagraph"/>
              <w:numPr>
                <w:ilvl w:val="0"/>
                <w:numId w:val="17"/>
              </w:numPr>
              <w:rPr>
                <w:rFonts w:cs="Calibri"/>
                <w:bCs/>
                <w:color w:val="000000"/>
              </w:rPr>
            </w:pPr>
            <w:r>
              <w:rPr>
                <w:rFonts w:cs="Calibri"/>
                <w:bCs/>
                <w:color w:val="000000"/>
              </w:rPr>
              <w:t xml:space="preserve">Receiving </w:t>
            </w:r>
            <w:r w:rsidR="00F03F56">
              <w:rPr>
                <w:rFonts w:cs="Calibri"/>
                <w:bCs/>
                <w:color w:val="000000"/>
              </w:rPr>
              <w:t>Stocks</w:t>
            </w:r>
          </w:p>
          <w:p w:rsidR="00F2262A" w:rsidRPr="004852E9" w:rsidRDefault="00F2262A" w:rsidP="004852E9">
            <w:pPr>
              <w:rPr>
                <w:rFonts w:cs="Calibri"/>
                <w:bCs/>
                <w:color w:val="000000"/>
              </w:rPr>
            </w:pPr>
          </w:p>
          <w:p w:rsidR="00F2262A" w:rsidRDefault="00F2262A" w:rsidP="00CD3307">
            <w:pPr>
              <w:pStyle w:val="ListParagraph"/>
              <w:ind w:left="360"/>
              <w:rPr>
                <w:rFonts w:cs="Calibri"/>
                <w:bCs/>
                <w:color w:val="000000"/>
              </w:rPr>
            </w:pPr>
          </w:p>
          <w:p w:rsidR="00B2749E" w:rsidRDefault="00B2749E" w:rsidP="00CD3307">
            <w:pPr>
              <w:pStyle w:val="ListParagraph"/>
              <w:ind w:left="360"/>
              <w:rPr>
                <w:rFonts w:cs="Calibri"/>
                <w:bCs/>
                <w:color w:val="000000"/>
              </w:rPr>
            </w:pPr>
          </w:p>
          <w:p w:rsidR="00CD3307" w:rsidRPr="00AE2684" w:rsidRDefault="00CD3307" w:rsidP="00CD3307">
            <w:pPr>
              <w:pStyle w:val="ListParagraph"/>
              <w:ind w:left="360"/>
              <w:rPr>
                <w:rFonts w:cs="Calibri"/>
                <w:bCs/>
                <w:color w:val="000000"/>
                <w:u w:val="single"/>
              </w:rPr>
            </w:pPr>
          </w:p>
          <w:p w:rsidR="00CD3307" w:rsidRPr="00F03F56" w:rsidRDefault="00FE2D6B" w:rsidP="00487F30">
            <w:pPr>
              <w:jc w:val="both"/>
              <w:rPr>
                <w:rFonts w:cs="Calibri"/>
                <w:b/>
                <w:bCs/>
                <w:color w:val="000000"/>
                <w:u w:val="single"/>
              </w:rPr>
            </w:pPr>
            <w:r>
              <w:rPr>
                <w:rFonts w:cs="Calibri"/>
                <w:b/>
                <w:bCs/>
                <w:color w:val="000000"/>
                <w:u w:val="single"/>
              </w:rPr>
              <w:t>Medical Dispensary</w:t>
            </w:r>
            <w:r w:rsidR="00211869">
              <w:rPr>
                <w:rFonts w:cs="Calibri"/>
                <w:b/>
                <w:bCs/>
                <w:color w:val="000000"/>
                <w:u w:val="single"/>
              </w:rPr>
              <w:t xml:space="preserve"> 2002-2005</w:t>
            </w:r>
          </w:p>
          <w:p w:rsidR="00CD3307" w:rsidRDefault="00FE2D6B" w:rsidP="00CD3307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Lotto Operator</w:t>
            </w:r>
          </w:p>
          <w:p w:rsidR="00CD3307" w:rsidRDefault="00055CF2" w:rsidP="007C2546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Assisting other duties required</w:t>
            </w:r>
          </w:p>
          <w:p w:rsidR="007C2546" w:rsidRDefault="00FE2D6B" w:rsidP="007C2546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Answering Calls</w:t>
            </w:r>
          </w:p>
          <w:p w:rsidR="00FE2D6B" w:rsidRDefault="00FE2D6B" w:rsidP="007C2546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Receiving Stock</w:t>
            </w:r>
          </w:p>
          <w:p w:rsidR="00682A3B" w:rsidRDefault="00EF1528" w:rsidP="004852E9">
            <w:pPr>
              <w:pStyle w:val="ListBullet"/>
              <w:numPr>
                <w:ilvl w:val="0"/>
                <w:numId w:val="1"/>
              </w:numPr>
              <w:rPr>
                <w:lang w:eastAsia="en-US"/>
              </w:rPr>
            </w:pPr>
            <w:r>
              <w:rPr>
                <w:lang w:eastAsia="en-US"/>
              </w:rPr>
              <w:t>Cashier and Sales Representative</w:t>
            </w:r>
          </w:p>
          <w:p w:rsidR="00682A3B" w:rsidRDefault="00682A3B" w:rsidP="00CD3307">
            <w:pPr>
              <w:pStyle w:val="ListBullet"/>
              <w:ind w:left="360"/>
              <w:rPr>
                <w:lang w:eastAsia="en-US"/>
              </w:rPr>
            </w:pPr>
          </w:p>
          <w:p w:rsidR="00682A3B" w:rsidRDefault="00682A3B" w:rsidP="00CD3307">
            <w:pPr>
              <w:pStyle w:val="ListBullet"/>
              <w:ind w:left="360"/>
              <w:rPr>
                <w:lang w:eastAsia="en-US"/>
              </w:rPr>
            </w:pPr>
          </w:p>
          <w:p w:rsidR="00682A3B" w:rsidRPr="00304128" w:rsidRDefault="00682A3B" w:rsidP="00CD3307">
            <w:pPr>
              <w:pStyle w:val="ListBullet"/>
              <w:ind w:left="360"/>
              <w:rPr>
                <w:lang w:eastAsia="en-US"/>
              </w:rPr>
            </w:pPr>
          </w:p>
          <w:p w:rsidR="00682A3B" w:rsidRPr="00487F30" w:rsidRDefault="004852E9" w:rsidP="00487F30">
            <w:pPr>
              <w:pStyle w:val="Subsection"/>
              <w:framePr w:hSpace="0" w:wrap="auto" w:hAnchor="text" w:xAlign="left" w:yAlign="inline"/>
              <w:rPr>
                <w:u w:val="single"/>
              </w:rPr>
            </w:pPr>
            <w:r>
              <w:rPr>
                <w:u w:val="single"/>
              </w:rPr>
              <w:t>Car Search 2009-2014</w:t>
            </w:r>
          </w:p>
          <w:p w:rsidR="00682A3B" w:rsidRPr="00304128" w:rsidRDefault="00BB7FB4" w:rsidP="00682A3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Accounts</w:t>
            </w:r>
          </w:p>
          <w:p w:rsidR="00682A3B" w:rsidRPr="00304128" w:rsidRDefault="00822A5B" w:rsidP="00682A3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Work Ethics/Professionalism</w:t>
            </w:r>
          </w:p>
          <w:p w:rsidR="00682A3B" w:rsidRPr="00304128" w:rsidRDefault="00822A5B" w:rsidP="00682A3B">
            <w:pPr>
              <w:pStyle w:val="ListBullet"/>
              <w:numPr>
                <w:ilvl w:val="0"/>
                <w:numId w:val="21"/>
              </w:numPr>
              <w:rPr>
                <w:color w:val="424456" w:themeColor="text2"/>
              </w:rPr>
            </w:pPr>
            <w:r>
              <w:rPr>
                <w:lang w:eastAsia="en-US"/>
              </w:rPr>
              <w:t>Marketing and Promotions of</w:t>
            </w:r>
            <w:r w:rsidR="00682A3B" w:rsidRPr="00304128">
              <w:rPr>
                <w:lang w:eastAsia="en-US"/>
              </w:rPr>
              <w:t xml:space="preserve"> Company Services</w:t>
            </w:r>
          </w:p>
          <w:p w:rsidR="00682A3B" w:rsidRDefault="00682A3B" w:rsidP="00682A3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Data Entry</w:t>
            </w:r>
          </w:p>
          <w:p w:rsidR="00682A3B" w:rsidRDefault="00822A5B" w:rsidP="00682A3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Telephone Etiquette</w:t>
            </w:r>
          </w:p>
          <w:p w:rsidR="00682A3B" w:rsidRDefault="00822A5B" w:rsidP="00682A3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Visiting</w:t>
            </w:r>
            <w:r w:rsidR="00682A3B">
              <w:rPr>
                <w:lang w:eastAsia="en-US"/>
              </w:rPr>
              <w:t xml:space="preserve"> New Customers</w:t>
            </w:r>
            <w:r w:rsidR="007C2546">
              <w:rPr>
                <w:lang w:eastAsia="en-US"/>
              </w:rPr>
              <w:t xml:space="preserve"> and New Businesses</w:t>
            </w:r>
          </w:p>
          <w:p w:rsidR="007C2546" w:rsidRDefault="00BB7FB4" w:rsidP="00682A3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Administrative Duties</w:t>
            </w:r>
          </w:p>
          <w:p w:rsidR="0084382D" w:rsidRDefault="00822A5B" w:rsidP="00EF1528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Computer Skills +People Skills</w:t>
            </w:r>
          </w:p>
          <w:p w:rsidR="00170B5B" w:rsidRDefault="00170B5B" w:rsidP="0084382D">
            <w:pPr>
              <w:pStyle w:val="Section"/>
              <w:framePr w:hSpace="0" w:wrap="auto" w:hAnchor="text" w:xAlign="left" w:yAlign="inline"/>
              <w:jc w:val="both"/>
            </w:pPr>
          </w:p>
          <w:p w:rsidR="00170B5B" w:rsidRDefault="00170B5B" w:rsidP="0084382D">
            <w:pPr>
              <w:pStyle w:val="Section"/>
              <w:framePr w:hSpace="0" w:wrap="auto" w:hAnchor="text" w:xAlign="left" w:yAlign="inline"/>
              <w:jc w:val="both"/>
            </w:pPr>
          </w:p>
          <w:p w:rsidR="00170B5B" w:rsidRDefault="00170B5B" w:rsidP="0084382D">
            <w:pPr>
              <w:pStyle w:val="Section"/>
              <w:framePr w:hSpace="0" w:wrap="auto" w:hAnchor="text" w:xAlign="left" w:yAlign="inline"/>
              <w:jc w:val="both"/>
            </w:pPr>
          </w:p>
          <w:p w:rsidR="00EF1528" w:rsidRDefault="004852E9" w:rsidP="00E2027D">
            <w:pPr>
              <w:jc w:val="both"/>
              <w:rPr>
                <w:rFonts w:cs="Calibri"/>
                <w:b/>
                <w:bCs/>
                <w:color w:val="000000"/>
                <w:u w:val="single"/>
              </w:rPr>
            </w:pPr>
            <w:r>
              <w:rPr>
                <w:rFonts w:cs="Calibri"/>
                <w:b/>
                <w:bCs/>
                <w:color w:val="000000"/>
                <w:u w:val="single"/>
              </w:rPr>
              <w:t>Island Health Systems</w:t>
            </w:r>
          </w:p>
          <w:p w:rsidR="004852E9" w:rsidRPr="00E2027D" w:rsidRDefault="004852E9" w:rsidP="00E2027D">
            <w:pPr>
              <w:jc w:val="both"/>
              <w:rPr>
                <w:rFonts w:cs="Calibri"/>
                <w:b/>
                <w:bCs/>
                <w:color w:val="000000"/>
                <w:u w:val="single"/>
              </w:rPr>
            </w:pPr>
            <w:r>
              <w:rPr>
                <w:rFonts w:cs="Calibri"/>
                <w:b/>
                <w:bCs/>
                <w:color w:val="000000"/>
                <w:u w:val="single"/>
              </w:rPr>
              <w:t>Coordinator 2015-2015</w:t>
            </w:r>
          </w:p>
          <w:p w:rsidR="00170B5B" w:rsidRDefault="00BB7FB4" w:rsidP="00170B5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Accounts</w:t>
            </w:r>
            <w:r w:rsidR="004852E9">
              <w:rPr>
                <w:lang w:eastAsia="en-US"/>
              </w:rPr>
              <w:t>/Professionalism</w:t>
            </w:r>
          </w:p>
          <w:p w:rsidR="00170B5B" w:rsidRDefault="004852E9" w:rsidP="00170B5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Customer Service</w:t>
            </w:r>
          </w:p>
          <w:p w:rsidR="00E66A8D" w:rsidRDefault="004852E9" w:rsidP="00170B5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Telephone Etiquette</w:t>
            </w:r>
          </w:p>
          <w:p w:rsidR="004852E9" w:rsidRDefault="004852E9" w:rsidP="00170B5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Time Management</w:t>
            </w:r>
          </w:p>
          <w:p w:rsidR="004852E9" w:rsidRDefault="00A16490" w:rsidP="00170B5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Customer Complaints</w:t>
            </w:r>
          </w:p>
          <w:p w:rsidR="001A1506" w:rsidRDefault="004852E9" w:rsidP="00822A5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Receptionist Dutie</w:t>
            </w:r>
            <w:r w:rsidR="00822A5B">
              <w:rPr>
                <w:lang w:eastAsia="en-US"/>
              </w:rPr>
              <w:t>s</w:t>
            </w:r>
          </w:p>
          <w:p w:rsidR="00447388" w:rsidRPr="00304128" w:rsidRDefault="00822A5B" w:rsidP="00822A5B">
            <w:pPr>
              <w:pStyle w:val="ListBullet"/>
              <w:numPr>
                <w:ilvl w:val="0"/>
                <w:numId w:val="21"/>
              </w:numPr>
              <w:rPr>
                <w:lang w:eastAsia="en-US"/>
              </w:rPr>
            </w:pPr>
            <w:r>
              <w:rPr>
                <w:lang w:eastAsia="en-US"/>
              </w:rPr>
              <w:t>Computer Skills + People Skills</w:t>
            </w:r>
          </w:p>
          <w:p w:rsidR="00170B5B" w:rsidRPr="00170B5B" w:rsidRDefault="00170B5B" w:rsidP="00170B5B">
            <w:pPr>
              <w:pStyle w:val="ListParagraph"/>
              <w:jc w:val="both"/>
              <w:rPr>
                <w:rFonts w:cs="Calibri"/>
                <w:b/>
                <w:bCs/>
                <w:color w:val="000000"/>
                <w:u w:val="single"/>
              </w:rPr>
            </w:pPr>
          </w:p>
          <w:p w:rsidR="00170B5B" w:rsidRDefault="00170B5B" w:rsidP="0084382D">
            <w:pPr>
              <w:pStyle w:val="Section"/>
              <w:framePr w:hSpace="0" w:wrap="auto" w:hAnchor="text" w:xAlign="left" w:yAlign="inline"/>
              <w:jc w:val="both"/>
            </w:pPr>
          </w:p>
          <w:p w:rsidR="001A1506" w:rsidRDefault="001A1506" w:rsidP="0084382D">
            <w:pPr>
              <w:pStyle w:val="Section"/>
              <w:framePr w:hSpace="0" w:wrap="auto" w:hAnchor="text" w:xAlign="left" w:yAlign="inline"/>
              <w:jc w:val="both"/>
            </w:pPr>
          </w:p>
          <w:p w:rsidR="0054354E" w:rsidRDefault="0054354E" w:rsidP="0054354E">
            <w:pPr>
              <w:pStyle w:val="Section"/>
              <w:framePr w:hSpace="0" w:wrap="auto" w:hAnchor="text" w:xAlign="left" w:yAlign="inline"/>
              <w:jc w:val="both"/>
            </w:pPr>
            <w:r>
              <w:t>References</w:t>
            </w:r>
          </w:p>
          <w:p w:rsidR="0054354E" w:rsidRDefault="0054354E" w:rsidP="0054354E">
            <w:pPr>
              <w:pStyle w:val="RecipientAddress"/>
              <w:tabs>
                <w:tab w:val="left" w:pos="419"/>
              </w:tabs>
              <w:ind w:left="630"/>
              <w:jc w:val="both"/>
            </w:pPr>
            <w:r>
              <w:t>Mrs. Nirvana Timal (Marketing Manager)</w:t>
            </w:r>
          </w:p>
          <w:p w:rsidR="0054354E" w:rsidRDefault="0054354E" w:rsidP="0054354E">
            <w:pPr>
              <w:pStyle w:val="RecipientAddress"/>
              <w:tabs>
                <w:tab w:val="left" w:pos="419"/>
              </w:tabs>
              <w:ind w:left="720"/>
            </w:pPr>
            <w:r>
              <w:t>Car-Search</w:t>
            </w:r>
          </w:p>
          <w:p w:rsidR="0054354E" w:rsidRDefault="00447388" w:rsidP="0054354E">
            <w:pPr>
              <w:pStyle w:val="RecipientAddress"/>
              <w:tabs>
                <w:tab w:val="left" w:pos="419"/>
              </w:tabs>
              <w:ind w:left="720"/>
            </w:pPr>
            <w:r>
              <w:t>Charlievile</w:t>
            </w:r>
          </w:p>
          <w:p w:rsidR="0054354E" w:rsidRDefault="00473146" w:rsidP="0054354E">
            <w:pPr>
              <w:pStyle w:val="RecipientAddress"/>
              <w:tabs>
                <w:tab w:val="left" w:pos="419"/>
              </w:tabs>
              <w:ind w:left="720"/>
            </w:pPr>
            <w:r>
              <w:t>Contact: 663-5008</w:t>
            </w:r>
          </w:p>
          <w:p w:rsidR="001A1506" w:rsidRDefault="001A1506" w:rsidP="0084382D">
            <w:pPr>
              <w:pStyle w:val="Section"/>
              <w:framePr w:hSpace="0" w:wrap="auto" w:hAnchor="text" w:xAlign="left" w:yAlign="inline"/>
              <w:jc w:val="both"/>
            </w:pPr>
          </w:p>
          <w:p w:rsidR="0054354E" w:rsidRDefault="00473146" w:rsidP="0054354E">
            <w:pPr>
              <w:pStyle w:val="RecipientAddress"/>
              <w:ind w:left="630"/>
            </w:pPr>
            <w:r>
              <w:t>Mrs. Indra Ramlal</w:t>
            </w:r>
            <w:r w:rsidR="0054354E">
              <w:t xml:space="preserve"> </w:t>
            </w:r>
            <w:r>
              <w:t>(</w:t>
            </w:r>
            <w:r w:rsidR="0054354E">
              <w:t>Executive Manager)</w:t>
            </w:r>
          </w:p>
          <w:p w:rsidR="0054354E" w:rsidRDefault="0054354E" w:rsidP="0054354E">
            <w:pPr>
              <w:pStyle w:val="RecipientAddress"/>
              <w:tabs>
                <w:tab w:val="left" w:pos="419"/>
              </w:tabs>
              <w:ind w:left="720"/>
            </w:pPr>
            <w:r>
              <w:t>Car-Search</w:t>
            </w:r>
          </w:p>
          <w:p w:rsidR="0054354E" w:rsidRDefault="0054354E" w:rsidP="0054354E">
            <w:pPr>
              <w:pStyle w:val="RecipientAddress"/>
              <w:tabs>
                <w:tab w:val="left" w:pos="419"/>
              </w:tabs>
              <w:ind w:left="720"/>
            </w:pPr>
            <w:r>
              <w:t># 8 Carmody Road</w:t>
            </w:r>
          </w:p>
          <w:p w:rsidR="0054354E" w:rsidRDefault="0054354E" w:rsidP="0054354E">
            <w:pPr>
              <w:pStyle w:val="RecipientAddress"/>
              <w:tabs>
                <w:tab w:val="left" w:pos="419"/>
              </w:tabs>
              <w:ind w:left="720"/>
            </w:pPr>
            <w:r>
              <w:t>St. Augustine</w:t>
            </w:r>
          </w:p>
          <w:p w:rsidR="0054354E" w:rsidRDefault="00473146" w:rsidP="0054354E">
            <w:pPr>
              <w:pStyle w:val="RecipientAddress"/>
              <w:tabs>
                <w:tab w:val="left" w:pos="419"/>
              </w:tabs>
              <w:ind w:left="720"/>
            </w:pPr>
            <w:r>
              <w:t>Contact: 662-5848</w:t>
            </w:r>
          </w:p>
          <w:p w:rsidR="0054354E" w:rsidRDefault="0054354E" w:rsidP="0054354E">
            <w:pPr>
              <w:pStyle w:val="RecipientAddress"/>
              <w:tabs>
                <w:tab w:val="left" w:pos="419"/>
              </w:tabs>
              <w:ind w:left="630"/>
              <w:jc w:val="both"/>
            </w:pPr>
          </w:p>
          <w:p w:rsidR="0054354E" w:rsidRDefault="0054354E" w:rsidP="001A1506">
            <w:pPr>
              <w:pStyle w:val="RecipientAddress"/>
              <w:tabs>
                <w:tab w:val="left" w:pos="419"/>
              </w:tabs>
              <w:ind w:left="720"/>
            </w:pPr>
          </w:p>
          <w:p w:rsidR="001A1506" w:rsidRDefault="001A1506" w:rsidP="0054354E">
            <w:pPr>
              <w:pStyle w:val="RecipientAddress"/>
            </w:pPr>
          </w:p>
          <w:p w:rsidR="001A1506" w:rsidRDefault="001A1506" w:rsidP="0054354E">
            <w:pPr>
              <w:pStyle w:val="RecipientAddress"/>
            </w:pPr>
          </w:p>
          <w:p w:rsidR="0054354E" w:rsidRDefault="000A6E1D" w:rsidP="0054354E">
            <w:pPr>
              <w:pStyle w:val="RecipientAddress"/>
              <w:jc w:val="both"/>
            </w:pPr>
            <w:r>
              <w:t xml:space="preserve">           Mr. Roberto Jackson</w:t>
            </w:r>
            <w:r w:rsidR="00A16490">
              <w:t xml:space="preserve"> </w:t>
            </w:r>
            <w:r w:rsidR="00473146">
              <w:t xml:space="preserve">(Acting </w:t>
            </w:r>
            <w:r w:rsidR="00A16490">
              <w:t>Superintendent</w:t>
            </w:r>
            <w:r w:rsidR="0054354E">
              <w:t>)</w:t>
            </w:r>
          </w:p>
          <w:p w:rsidR="000A6E1D" w:rsidRDefault="000A6E1D" w:rsidP="0054354E">
            <w:pPr>
              <w:pStyle w:val="RecipientAddress"/>
              <w:jc w:val="both"/>
            </w:pPr>
            <w:r>
              <w:t xml:space="preserve">           Car-Search</w:t>
            </w:r>
          </w:p>
          <w:p w:rsidR="000A6E1D" w:rsidRDefault="000A6E1D" w:rsidP="0054354E">
            <w:pPr>
              <w:pStyle w:val="RecipientAddress"/>
              <w:jc w:val="both"/>
            </w:pPr>
            <w:r>
              <w:t xml:space="preserve">           Mohammed Lane </w:t>
            </w:r>
          </w:p>
          <w:p w:rsidR="000A6E1D" w:rsidRDefault="000A6E1D" w:rsidP="0054354E">
            <w:pPr>
              <w:pStyle w:val="RecipientAddress"/>
              <w:jc w:val="both"/>
            </w:pPr>
            <w:r>
              <w:t xml:space="preserve">           Chaguanas</w:t>
            </w:r>
          </w:p>
          <w:p w:rsidR="000A6E1D" w:rsidRDefault="00473146" w:rsidP="0054354E">
            <w:pPr>
              <w:pStyle w:val="RecipientAddress"/>
              <w:jc w:val="both"/>
            </w:pPr>
            <w:r>
              <w:t xml:space="preserve">           Contact:</w:t>
            </w:r>
            <w:r w:rsidR="000A6E1D">
              <w:t xml:space="preserve"> 671-6347</w:t>
            </w:r>
          </w:p>
          <w:p w:rsidR="0054354E" w:rsidRDefault="0054354E" w:rsidP="0054354E">
            <w:pPr>
              <w:pStyle w:val="RecipientAddress"/>
              <w:ind w:left="360"/>
              <w:jc w:val="center"/>
            </w:pPr>
          </w:p>
          <w:p w:rsidR="0054354E" w:rsidRDefault="0054354E" w:rsidP="0054354E">
            <w:pPr>
              <w:pStyle w:val="RecipientAddress"/>
              <w:jc w:val="center"/>
            </w:pPr>
          </w:p>
          <w:p w:rsidR="0054354E" w:rsidRDefault="0054354E" w:rsidP="0054354E">
            <w:pPr>
              <w:pStyle w:val="RecipientAddress"/>
              <w:tabs>
                <w:tab w:val="left" w:pos="419"/>
              </w:tabs>
              <w:ind w:left="720"/>
            </w:pPr>
          </w:p>
          <w:p w:rsidR="0054354E" w:rsidRDefault="0054354E" w:rsidP="0054354E">
            <w:pPr>
              <w:pStyle w:val="RecipientAddress"/>
              <w:tabs>
                <w:tab w:val="left" w:pos="419"/>
              </w:tabs>
              <w:ind w:left="720"/>
            </w:pPr>
          </w:p>
          <w:p w:rsidR="0054354E" w:rsidRDefault="0054354E" w:rsidP="0054354E">
            <w:pPr>
              <w:pStyle w:val="RecipientAddress"/>
              <w:ind w:left="630"/>
            </w:pPr>
          </w:p>
          <w:p w:rsidR="0054354E" w:rsidRDefault="0054354E" w:rsidP="0054354E">
            <w:pPr>
              <w:pStyle w:val="RecipientAddress"/>
              <w:tabs>
                <w:tab w:val="left" w:pos="419"/>
              </w:tabs>
              <w:ind w:left="720"/>
            </w:pPr>
          </w:p>
          <w:p w:rsidR="001A1506" w:rsidRDefault="001A1506" w:rsidP="001A1506">
            <w:pPr>
              <w:pStyle w:val="RecipientAddress"/>
              <w:ind w:left="720"/>
            </w:pPr>
          </w:p>
          <w:p w:rsidR="001A1506" w:rsidRDefault="001A1506" w:rsidP="001A1506">
            <w:pPr>
              <w:pStyle w:val="RecipientAddress"/>
              <w:jc w:val="center"/>
            </w:pPr>
          </w:p>
          <w:p w:rsidR="00170B5B" w:rsidRDefault="00170B5B" w:rsidP="0084382D">
            <w:pPr>
              <w:pStyle w:val="Section"/>
              <w:framePr w:hSpace="0" w:wrap="auto" w:hAnchor="text" w:xAlign="left" w:yAlign="inline"/>
              <w:jc w:val="both"/>
            </w:pPr>
          </w:p>
          <w:p w:rsidR="00B2749E" w:rsidRPr="00B2749E" w:rsidRDefault="00B2749E" w:rsidP="00B2749E">
            <w:pPr>
              <w:rPr>
                <w:rFonts w:cs="Calibri"/>
                <w:b/>
                <w:bCs/>
                <w:color w:val="000000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1E0" w:firstRow="1" w:lastRow="1" w:firstColumn="1" w:lastColumn="1" w:noHBand="0" w:noVBand="0"/>
            </w:tblPr>
            <w:tblGrid>
              <w:gridCol w:w="1206"/>
              <w:gridCol w:w="222"/>
            </w:tblGrid>
            <w:tr w:rsidR="00B2749E" w:rsidRPr="002A1612" w:rsidTr="00D03EA7">
              <w:trPr>
                <w:jc w:val="center"/>
              </w:trPr>
              <w:tc>
                <w:tcPr>
                  <w:tcW w:w="0" w:type="auto"/>
                  <w:shd w:val="clear" w:color="auto" w:fill="auto"/>
                </w:tcPr>
                <w:p w:rsidR="00D03EA7" w:rsidRDefault="00D03EA7" w:rsidP="001A1506">
                  <w:pPr>
                    <w:pStyle w:val="RecipientAddress"/>
                    <w:jc w:val="center"/>
                  </w:pPr>
                </w:p>
                <w:p w:rsidR="00170B5B" w:rsidRDefault="00170B5B" w:rsidP="000A6E1D">
                  <w:pPr>
                    <w:pStyle w:val="RecipientAddress"/>
                    <w:jc w:val="both"/>
                  </w:pPr>
                </w:p>
                <w:p w:rsidR="00170B5B" w:rsidRDefault="00170B5B" w:rsidP="00170B5B">
                  <w:pPr>
                    <w:pStyle w:val="RecipientAddress"/>
                  </w:pPr>
                </w:p>
                <w:p w:rsidR="00170B5B" w:rsidRDefault="00170B5B" w:rsidP="00170B5B">
                  <w:pPr>
                    <w:pStyle w:val="RecipientAddress"/>
                  </w:pPr>
                </w:p>
                <w:p w:rsidR="00055373" w:rsidRDefault="00055373" w:rsidP="00055373">
                  <w:pPr>
                    <w:pStyle w:val="RecipientAddress"/>
                  </w:pPr>
                </w:p>
                <w:p w:rsidR="00055373" w:rsidRDefault="00055373" w:rsidP="00055373">
                  <w:pPr>
                    <w:pStyle w:val="RecipientAddress"/>
                  </w:pPr>
                </w:p>
                <w:p w:rsidR="00055373" w:rsidRDefault="00055373" w:rsidP="007C2546">
                  <w:pPr>
                    <w:pStyle w:val="RecipientAddress"/>
                  </w:pPr>
                </w:p>
                <w:p w:rsidR="00055373" w:rsidRDefault="00055373" w:rsidP="007C2546">
                  <w:pPr>
                    <w:pStyle w:val="RecipientAddress"/>
                  </w:pPr>
                </w:p>
                <w:p w:rsidR="00055373" w:rsidRDefault="00055373" w:rsidP="007C2546">
                  <w:pPr>
                    <w:pStyle w:val="RecipientAddress"/>
                  </w:pPr>
                </w:p>
                <w:p w:rsidR="00055373" w:rsidRDefault="00055373" w:rsidP="007C2546">
                  <w:pPr>
                    <w:pStyle w:val="RecipientAddress"/>
                  </w:pPr>
                </w:p>
                <w:p w:rsidR="00055373" w:rsidRDefault="00055373" w:rsidP="007C2546">
                  <w:pPr>
                    <w:pStyle w:val="RecipientAddress"/>
                  </w:pPr>
                </w:p>
                <w:p w:rsidR="00055373" w:rsidRDefault="00055373" w:rsidP="007C2546">
                  <w:pPr>
                    <w:pStyle w:val="RecipientAddress"/>
                  </w:pPr>
                </w:p>
                <w:p w:rsidR="007C2546" w:rsidRDefault="007C2546" w:rsidP="007C2546">
                  <w:pPr>
                    <w:pStyle w:val="RecipientAddress"/>
                  </w:pPr>
                </w:p>
                <w:p w:rsidR="007C2546" w:rsidRDefault="007C2546" w:rsidP="007C2546">
                  <w:pPr>
                    <w:pStyle w:val="RecipientAddress"/>
                  </w:pPr>
                </w:p>
                <w:p w:rsidR="007C2546" w:rsidRDefault="007C2546" w:rsidP="007C2546">
                  <w:pPr>
                    <w:pStyle w:val="RecipientAddress"/>
                  </w:pPr>
                </w:p>
                <w:p w:rsidR="007C2546" w:rsidRDefault="007C2546" w:rsidP="007C2546">
                  <w:pPr>
                    <w:pStyle w:val="RecipientAddress"/>
                  </w:pPr>
                </w:p>
                <w:p w:rsidR="007C2546" w:rsidRDefault="007C2546" w:rsidP="007C2546">
                  <w:pPr>
                    <w:pStyle w:val="RecipientAddress"/>
                  </w:pPr>
                </w:p>
                <w:p w:rsidR="007C2546" w:rsidRDefault="007C2546" w:rsidP="007C2546">
                  <w:pPr>
                    <w:pStyle w:val="RecipientAddress"/>
                  </w:pPr>
                </w:p>
                <w:p w:rsidR="007C2546" w:rsidRDefault="007C2546" w:rsidP="007C2546">
                  <w:pPr>
                    <w:pStyle w:val="RecipientAddress"/>
                  </w:pPr>
                </w:p>
                <w:p w:rsidR="007C2546" w:rsidRDefault="007C2546" w:rsidP="007C2546">
                  <w:pPr>
                    <w:pStyle w:val="RecipientAddress"/>
                    <w:ind w:left="990"/>
                  </w:pPr>
                </w:p>
                <w:p w:rsidR="007C2546" w:rsidRDefault="007C2546" w:rsidP="007C2546">
                  <w:pPr>
                    <w:pStyle w:val="RecipientAddress"/>
                  </w:pPr>
                </w:p>
                <w:p w:rsidR="00B2749E" w:rsidRDefault="00B2749E" w:rsidP="00C846CD">
                  <w:pPr>
                    <w:pStyle w:val="Section"/>
                    <w:framePr w:hSpace="0" w:wrap="auto" w:hAnchor="text" w:xAlign="left" w:yAlign="inline"/>
                  </w:pPr>
                </w:p>
              </w:tc>
              <w:tc>
                <w:tcPr>
                  <w:tcW w:w="0" w:type="auto"/>
                  <w:shd w:val="clear" w:color="auto" w:fill="auto"/>
                </w:tcPr>
                <w:p w:rsidR="00B2749E" w:rsidRPr="00805EC1" w:rsidRDefault="00B2749E" w:rsidP="00C846CD">
                  <w:pPr>
                    <w:pStyle w:val="ListBullet"/>
                    <w:ind w:left="360"/>
                    <w:rPr>
                      <w:b/>
                    </w:rPr>
                  </w:pPr>
                </w:p>
              </w:tc>
            </w:tr>
          </w:tbl>
          <w:p w:rsidR="007C2546" w:rsidRDefault="007C2546" w:rsidP="007C2546">
            <w:pPr>
              <w:pStyle w:val="RecipientAddress"/>
              <w:ind w:left="360"/>
            </w:pPr>
          </w:p>
          <w:p w:rsidR="007C2546" w:rsidRDefault="007C2546" w:rsidP="007C2546">
            <w:pPr>
              <w:pStyle w:val="RecipientAddress"/>
            </w:pPr>
          </w:p>
          <w:p w:rsidR="007C2546" w:rsidRDefault="007C2546" w:rsidP="007C2546">
            <w:pPr>
              <w:pStyle w:val="RecipientAddress"/>
            </w:pPr>
          </w:p>
          <w:p w:rsidR="00B2749E" w:rsidRPr="007A7BEE" w:rsidRDefault="00B2749E" w:rsidP="00CD3307">
            <w:pPr>
              <w:rPr>
                <w:rFonts w:cs="Calibri"/>
                <w:b/>
                <w:bCs/>
                <w:color w:val="000000"/>
              </w:rPr>
            </w:pPr>
          </w:p>
          <w:p w:rsidR="00CD3307" w:rsidRPr="007A7BEE" w:rsidRDefault="00CD3307" w:rsidP="00CD3307">
            <w:pPr>
              <w:rPr>
                <w:rFonts w:cs="Calibri"/>
                <w:b/>
                <w:bCs/>
                <w:color w:val="000000"/>
              </w:rPr>
            </w:pPr>
          </w:p>
          <w:p w:rsidR="00CD3307" w:rsidRDefault="00CD3307" w:rsidP="00CD3307">
            <w:pPr>
              <w:pStyle w:val="ListParagraph"/>
              <w:ind w:left="360"/>
              <w:rPr>
                <w:rFonts w:cs="Calibri"/>
                <w:bCs/>
                <w:color w:val="000000"/>
              </w:rPr>
            </w:pPr>
          </w:p>
          <w:p w:rsidR="00CD3307" w:rsidRDefault="00CD3307" w:rsidP="00CD3307">
            <w:pPr>
              <w:pStyle w:val="ListParagraph"/>
              <w:ind w:left="360"/>
              <w:rPr>
                <w:rFonts w:cs="Calibri"/>
                <w:bCs/>
                <w:color w:val="000000"/>
              </w:rPr>
            </w:pPr>
          </w:p>
          <w:p w:rsidR="00CD3307" w:rsidRDefault="00CD3307" w:rsidP="00CD3307">
            <w:pPr>
              <w:pStyle w:val="ListParagraph"/>
              <w:ind w:left="360"/>
              <w:rPr>
                <w:rFonts w:cs="Calibri"/>
                <w:bCs/>
                <w:color w:val="000000"/>
              </w:rPr>
            </w:pPr>
          </w:p>
          <w:p w:rsidR="00CB1249" w:rsidRDefault="00CB1249" w:rsidP="00CB1249">
            <w:pPr>
              <w:pStyle w:val="ListParagraph"/>
              <w:ind w:left="360"/>
              <w:rPr>
                <w:rFonts w:cs="Calibri"/>
                <w:bCs/>
                <w:color w:val="000000"/>
              </w:rPr>
            </w:pPr>
          </w:p>
          <w:p w:rsidR="00CB1249" w:rsidRDefault="00CB1249" w:rsidP="00CB1249">
            <w:pPr>
              <w:pStyle w:val="ListParagraph"/>
              <w:ind w:left="360"/>
              <w:rPr>
                <w:rFonts w:cs="Calibri"/>
                <w:bCs/>
                <w:color w:val="000000"/>
              </w:rPr>
            </w:pPr>
          </w:p>
          <w:p w:rsidR="00CB1249" w:rsidRDefault="00CB1249" w:rsidP="00CB1249">
            <w:pPr>
              <w:pStyle w:val="ListParagraph"/>
              <w:ind w:left="360"/>
              <w:rPr>
                <w:rFonts w:cs="Calibri"/>
                <w:bCs/>
                <w:color w:val="000000"/>
              </w:rPr>
            </w:pPr>
          </w:p>
          <w:p w:rsidR="00CB1249" w:rsidRDefault="00CB1249" w:rsidP="00CB1249">
            <w:pPr>
              <w:pStyle w:val="ListParagraph"/>
              <w:ind w:left="360"/>
              <w:rPr>
                <w:rFonts w:cs="Calibri"/>
                <w:bCs/>
                <w:color w:val="000000"/>
              </w:rPr>
            </w:pPr>
          </w:p>
          <w:p w:rsidR="00CB1249" w:rsidRPr="007A7BEE" w:rsidRDefault="00CB1249" w:rsidP="00CB1249">
            <w:pPr>
              <w:pStyle w:val="ListParagraph"/>
              <w:ind w:left="360"/>
              <w:rPr>
                <w:rFonts w:cs="Calibri"/>
                <w:bCs/>
                <w:color w:val="000000"/>
              </w:rPr>
            </w:pPr>
          </w:p>
          <w:p w:rsidR="002A1612" w:rsidRDefault="002A1612" w:rsidP="002A1612">
            <w:pPr>
              <w:rPr>
                <w:rFonts w:eastAsia="Times New Roman" w:cs="Calibri"/>
                <w:b/>
                <w:color w:val="000000"/>
                <w:lang w:eastAsia="en-US"/>
              </w:rPr>
            </w:pPr>
          </w:p>
          <w:p w:rsidR="002A1612" w:rsidRDefault="002A1612" w:rsidP="002A1612">
            <w:pPr>
              <w:rPr>
                <w:rFonts w:eastAsia="Times New Roman" w:cs="Calibri"/>
                <w:b/>
                <w:color w:val="000000"/>
                <w:lang w:eastAsia="en-US"/>
              </w:rPr>
            </w:pPr>
          </w:p>
          <w:p w:rsidR="002A1612" w:rsidRDefault="002A1612" w:rsidP="002A1612">
            <w:pPr>
              <w:rPr>
                <w:rFonts w:eastAsia="Times New Roman" w:cs="Calibri"/>
                <w:b/>
                <w:color w:val="000000"/>
                <w:lang w:eastAsia="en-US"/>
              </w:rPr>
            </w:pPr>
          </w:p>
          <w:p w:rsidR="002A1612" w:rsidRPr="00304128" w:rsidRDefault="002A1612" w:rsidP="002A1612">
            <w:pPr>
              <w:rPr>
                <w:rFonts w:eastAsia="Times New Roman" w:cs="Calibri"/>
                <w:b/>
                <w:color w:val="000000"/>
                <w:lang w:eastAsia="en-US"/>
              </w:rPr>
            </w:pPr>
          </w:p>
          <w:p w:rsidR="002A1612" w:rsidRPr="00EF4F20" w:rsidRDefault="002A1612" w:rsidP="002A1612">
            <w:pPr>
              <w:pStyle w:val="ListBullet"/>
              <w:ind w:left="360" w:hanging="360"/>
              <w:rPr>
                <w:b/>
                <w:color w:val="438086" w:themeColor="accent2"/>
              </w:rPr>
            </w:pPr>
          </w:p>
          <w:p w:rsidR="00AB207D" w:rsidRDefault="00AB207D">
            <w:pPr>
              <w:rPr>
                <w:b/>
                <w:color w:val="438086" w:themeColor="accent2"/>
              </w:rPr>
            </w:pPr>
          </w:p>
        </w:tc>
      </w:tr>
    </w:tbl>
    <w:p w:rsidR="00AB207D" w:rsidRDefault="00AB207D" w:rsidP="00055373">
      <w:pPr>
        <w:pStyle w:val="RecipientAddress"/>
        <w:ind w:left="360"/>
      </w:pPr>
    </w:p>
    <w:sectPr w:rsidR="00AB207D" w:rsidSect="00285CE0">
      <w:headerReference w:type="even" r:id="rId11"/>
      <w:headerReference w:type="default" r:id="rId12"/>
      <w:footerReference w:type="even" r:id="rId13"/>
      <w:footerReference w:type="default" r:id="rId14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1BD" w:rsidRDefault="008841BD">
      <w:pPr>
        <w:spacing w:after="0" w:line="240" w:lineRule="auto"/>
      </w:pPr>
      <w:r>
        <w:separator/>
      </w:r>
    </w:p>
  </w:endnote>
  <w:endnote w:type="continuationSeparator" w:id="0">
    <w:p w:rsidR="008841BD" w:rsidRDefault="008841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07D" w:rsidRDefault="00AB207D"/>
  <w:p w:rsidR="00AB207D" w:rsidRDefault="00420F64">
    <w:r>
      <w:fldChar w:fldCharType="begin"/>
    </w:r>
    <w:r w:rsidR="00EF1528">
      <w:instrText xml:space="preserve"> PAGE   \* MERGEFORMAT </w:instrText>
    </w:r>
    <w:r>
      <w:fldChar w:fldCharType="separate"/>
    </w:r>
    <w:r w:rsidR="00473146">
      <w:rPr>
        <w:noProof/>
      </w:rPr>
      <w:t>4</w:t>
    </w:r>
    <w:r>
      <w:rPr>
        <w:noProof/>
      </w:rPr>
      <w:fldChar w:fldCharType="end"/>
    </w:r>
    <w:r w:rsidR="006F744B">
      <w:rPr>
        <w:color w:val="A04DA3" w:themeColor="accent3"/>
      </w:rPr>
      <w:sym w:font="Wingdings 2" w:char="F097"/>
    </w:r>
  </w:p>
  <w:p w:rsidR="00AB207D" w:rsidRDefault="008841BD">
    <w:r>
      <w:pict>
        <v:group id="_x0000_s2065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6" type="#_x0000_t32" style="position:absolute;left:1804;top:15122;width:2723;height:0;rotation:180" o:connectortype="straight" strokecolor="#438086 [3205]" strokeweight="1.5pt"/>
          <v:shape id="_x0000_s2067" type="#_x0000_t32" style="position:absolute;left:1804;top:15193;width:3666;height:0;rotation:180" o:connectortype="straight" strokecolor="#438086 [3205]" strokeweight=".25pt"/>
          <w10:wrap type="none"/>
          <w10:anchorlock/>
        </v:group>
      </w:pict>
    </w:r>
  </w:p>
  <w:p w:rsidR="00AB207D" w:rsidRDefault="00AB207D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07D" w:rsidRDefault="00AB207D">
    <w:pPr>
      <w:jc w:val="right"/>
    </w:pPr>
  </w:p>
  <w:p w:rsidR="00AB207D" w:rsidRDefault="00420F64">
    <w:pPr>
      <w:jc w:val="right"/>
    </w:pPr>
    <w:r>
      <w:fldChar w:fldCharType="begin"/>
    </w:r>
    <w:r w:rsidR="00EF1528">
      <w:instrText xml:space="preserve"> PAGE   \* MERGEFORMAT </w:instrText>
    </w:r>
    <w:r>
      <w:fldChar w:fldCharType="separate"/>
    </w:r>
    <w:r w:rsidR="00473146">
      <w:rPr>
        <w:noProof/>
      </w:rPr>
      <w:t>3</w:t>
    </w:r>
    <w:r>
      <w:rPr>
        <w:noProof/>
      </w:rPr>
      <w:fldChar w:fldCharType="end"/>
    </w:r>
    <w:r w:rsidR="006F744B">
      <w:rPr>
        <w:color w:val="A04DA3" w:themeColor="accent3"/>
      </w:rPr>
      <w:sym w:font="Wingdings 2" w:char="F097"/>
    </w:r>
  </w:p>
  <w:p w:rsidR="00AB207D" w:rsidRDefault="008841BD">
    <w:pPr>
      <w:jc w:val="right"/>
    </w:pPr>
    <w:r>
      <w:pict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438086 [3205]" strokeweight="1.5pt"/>
          <v:shape id="_x0000_s2070" type="#_x0000_t32" style="position:absolute;left:7606;top:15155;width:3666;height:0;rotation:180" o:connectortype="straight" strokecolor="#438086 [3205]" strokeweight=".25pt"/>
          <w10:wrap type="none" anchorx="margin"/>
          <w10:anchorlock/>
        </v:group>
      </w:pict>
    </w:r>
  </w:p>
  <w:p w:rsidR="00AB207D" w:rsidRDefault="00AB207D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1BD" w:rsidRDefault="008841BD">
      <w:pPr>
        <w:spacing w:after="0" w:line="240" w:lineRule="auto"/>
      </w:pPr>
      <w:r>
        <w:separator/>
      </w:r>
    </w:p>
  </w:footnote>
  <w:footnote w:type="continuationSeparator" w:id="0">
    <w:p w:rsidR="008841BD" w:rsidRDefault="008841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07D" w:rsidRDefault="00AB207D">
    <w:pPr>
      <w:pStyle w:val="Header"/>
      <w:pBdr>
        <w:bottom w:val="single" w:sz="4" w:space="0" w:color="auto"/>
      </w:pBdr>
    </w:pPr>
  </w:p>
  <w:sdt>
    <w:sdtPr>
      <w:id w:val="85507790"/>
      <w:placeholder>
        <w:docPart w:val="F192797EDBFB4B2EA0928A089CBF0931"/>
      </w:placeholder>
      <w:showingPlcHdr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1A1506" w:rsidRDefault="00EF1528" w:rsidP="001A1506">
        <w:pPr>
          <w:pStyle w:val="Header"/>
          <w:pBdr>
            <w:bottom w:val="single" w:sz="4" w:space="0" w:color="auto"/>
          </w:pBdr>
        </w:pPr>
        <w:r>
          <w:t>[Type the author name]</w:t>
        </w:r>
      </w:p>
    </w:sdtContent>
  </w:sdt>
  <w:p w:rsidR="00AB207D" w:rsidRDefault="00AB20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07D" w:rsidRDefault="00F2262A">
    <w:pPr>
      <w:pStyle w:val="Header"/>
      <w:pBdr>
        <w:bottom w:val="single" w:sz="4" w:space="0" w:color="auto"/>
      </w:pBdr>
      <w:jc w:val="right"/>
    </w:pPr>
    <w:r>
      <w:t>Neesha Sudan</w:t>
    </w:r>
  </w:p>
  <w:p w:rsidR="00AB207D" w:rsidRDefault="00AB20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2F0C8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8AE23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8697B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9283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4A1C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D72CF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8C6B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E7A8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681B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9C8819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1" w15:restartNumberingAfterBreak="0">
    <w:nsid w:val="17710CED"/>
    <w:multiLevelType w:val="hybridMultilevel"/>
    <w:tmpl w:val="38906D3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B4E23D5"/>
    <w:multiLevelType w:val="hybridMultilevel"/>
    <w:tmpl w:val="979E1F1A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CF4869"/>
    <w:multiLevelType w:val="hybridMultilevel"/>
    <w:tmpl w:val="714ABFB6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1ED2938"/>
    <w:multiLevelType w:val="hybridMultilevel"/>
    <w:tmpl w:val="D63404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33492B24"/>
    <w:multiLevelType w:val="hybridMultilevel"/>
    <w:tmpl w:val="781097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C46A3"/>
    <w:multiLevelType w:val="multilevel"/>
    <w:tmpl w:val="33B056D0"/>
    <w:styleLink w:val="UrbanBulletedList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7" w15:restartNumberingAfterBreak="0">
    <w:nsid w:val="3E2F5FF7"/>
    <w:multiLevelType w:val="hybridMultilevel"/>
    <w:tmpl w:val="A64EA442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04AC8"/>
    <w:multiLevelType w:val="hybridMultilevel"/>
    <w:tmpl w:val="9E0245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6C2F43"/>
    <w:multiLevelType w:val="hybridMultilevel"/>
    <w:tmpl w:val="B846086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0730A8B"/>
    <w:multiLevelType w:val="hybridMultilevel"/>
    <w:tmpl w:val="3978038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color w:val="438086" w:themeColor="accent2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3DA7A93"/>
    <w:multiLevelType w:val="hybridMultilevel"/>
    <w:tmpl w:val="C3CE6F2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6DF64A64"/>
    <w:multiLevelType w:val="hybridMultilevel"/>
    <w:tmpl w:val="5E94E3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01539D"/>
    <w:multiLevelType w:val="hybridMultilevel"/>
    <w:tmpl w:val="C9544DD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6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16"/>
  </w:num>
  <w:num w:numId="16">
    <w:abstractNumId w:val="10"/>
  </w:num>
  <w:num w:numId="17">
    <w:abstractNumId w:val="18"/>
  </w:num>
  <w:num w:numId="18">
    <w:abstractNumId w:val="14"/>
  </w:num>
  <w:num w:numId="19">
    <w:abstractNumId w:val="22"/>
  </w:num>
  <w:num w:numId="20">
    <w:abstractNumId w:val="12"/>
  </w:num>
  <w:num w:numId="21">
    <w:abstractNumId w:val="13"/>
  </w:num>
  <w:num w:numId="22">
    <w:abstractNumId w:val="11"/>
  </w:num>
  <w:num w:numId="23">
    <w:abstractNumId w:val="23"/>
  </w:num>
  <w:num w:numId="24">
    <w:abstractNumId w:val="19"/>
  </w:num>
  <w:num w:numId="25">
    <w:abstractNumId w:val="21"/>
  </w:num>
  <w:num w:numId="26">
    <w:abstractNumId w:val="15"/>
  </w:num>
  <w:num w:numId="2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attachedTemplate r:id="rId1"/>
  <w:styleLockQFSet/>
  <w:defaultTabStop w:val="720"/>
  <w:evenAndOddHeaders/>
  <w:drawingGridHorizontalSpacing w:val="100"/>
  <w:displayHorizontalDrawingGridEvery w:val="2"/>
  <w:characterSpacingControl w:val="doNotCompress"/>
  <w:hdrShapeDefaults>
    <o:shapedefaults v:ext="edit" spidmax="2071" strokecolor="none [2405]">
      <v:stroke color="none [2405]" weight="1pt"/>
      <o:colormru v:ext="edit" colors="#334c4f,#79b5b0,#b77851,#d1e1e3,#066,#7ea8ac,#4e767a,#293d3f"/>
    </o:shapedefaults>
    <o:shapelayout v:ext="edit">
      <o:idmap v:ext="edit" data="2"/>
      <o:rules v:ext="edit">
        <o:r id="V:Rule1" type="connector" idref="#_x0000_s2067"/>
        <o:r id="V:Rule2" type="connector" idref="#_x0000_s2070"/>
        <o:r id="V:Rule3" type="connector" idref="#_x0000_s2069"/>
        <o:r id="V:Rule4" type="connector" idref="#_x0000_s2066"/>
      </o:rules>
    </o:shapelayout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2"/>
  </w:compat>
  <w:rsids>
    <w:rsidRoot w:val="004172C1"/>
    <w:rsid w:val="000134B8"/>
    <w:rsid w:val="00017959"/>
    <w:rsid w:val="00017CCF"/>
    <w:rsid w:val="00055373"/>
    <w:rsid w:val="00055CF2"/>
    <w:rsid w:val="00075EC5"/>
    <w:rsid w:val="0008116E"/>
    <w:rsid w:val="00094309"/>
    <w:rsid w:val="000A6E1D"/>
    <w:rsid w:val="000B7BE3"/>
    <w:rsid w:val="000D4F42"/>
    <w:rsid w:val="000E1A25"/>
    <w:rsid w:val="000E31DB"/>
    <w:rsid w:val="000F41BA"/>
    <w:rsid w:val="00103DF8"/>
    <w:rsid w:val="001254A5"/>
    <w:rsid w:val="00134116"/>
    <w:rsid w:val="001349D2"/>
    <w:rsid w:val="001434A4"/>
    <w:rsid w:val="001505D3"/>
    <w:rsid w:val="00170B5B"/>
    <w:rsid w:val="00170E59"/>
    <w:rsid w:val="00186FDC"/>
    <w:rsid w:val="00191D50"/>
    <w:rsid w:val="001A0C0B"/>
    <w:rsid w:val="001A1506"/>
    <w:rsid w:val="001A7358"/>
    <w:rsid w:val="001E06A6"/>
    <w:rsid w:val="001F172E"/>
    <w:rsid w:val="00201284"/>
    <w:rsid w:val="00201B79"/>
    <w:rsid w:val="00205547"/>
    <w:rsid w:val="00211869"/>
    <w:rsid w:val="00212E7A"/>
    <w:rsid w:val="002170A9"/>
    <w:rsid w:val="00223123"/>
    <w:rsid w:val="002544BB"/>
    <w:rsid w:val="00256625"/>
    <w:rsid w:val="00283200"/>
    <w:rsid w:val="00285CE0"/>
    <w:rsid w:val="00297778"/>
    <w:rsid w:val="002A1612"/>
    <w:rsid w:val="002B091A"/>
    <w:rsid w:val="002B42D0"/>
    <w:rsid w:val="002E2E3C"/>
    <w:rsid w:val="002F1CF9"/>
    <w:rsid w:val="002F45B7"/>
    <w:rsid w:val="002F5FBB"/>
    <w:rsid w:val="00303837"/>
    <w:rsid w:val="0031476D"/>
    <w:rsid w:val="00322053"/>
    <w:rsid w:val="00330279"/>
    <w:rsid w:val="00355079"/>
    <w:rsid w:val="00362926"/>
    <w:rsid w:val="00363967"/>
    <w:rsid w:val="00366FA4"/>
    <w:rsid w:val="00387B46"/>
    <w:rsid w:val="003965C8"/>
    <w:rsid w:val="003C42D2"/>
    <w:rsid w:val="003E2619"/>
    <w:rsid w:val="003E35D6"/>
    <w:rsid w:val="003F56E1"/>
    <w:rsid w:val="004041C2"/>
    <w:rsid w:val="00406884"/>
    <w:rsid w:val="004172C1"/>
    <w:rsid w:val="00420F64"/>
    <w:rsid w:val="00423437"/>
    <w:rsid w:val="00423E4A"/>
    <w:rsid w:val="00424DB1"/>
    <w:rsid w:val="004301B8"/>
    <w:rsid w:val="00447388"/>
    <w:rsid w:val="00464B3A"/>
    <w:rsid w:val="00473146"/>
    <w:rsid w:val="00475F37"/>
    <w:rsid w:val="004848D6"/>
    <w:rsid w:val="004852E9"/>
    <w:rsid w:val="004877BF"/>
    <w:rsid w:val="00487F30"/>
    <w:rsid w:val="004967FE"/>
    <w:rsid w:val="004C0E3A"/>
    <w:rsid w:val="004C3DC9"/>
    <w:rsid w:val="004E5302"/>
    <w:rsid w:val="004F4827"/>
    <w:rsid w:val="00501C13"/>
    <w:rsid w:val="005403C4"/>
    <w:rsid w:val="0054354E"/>
    <w:rsid w:val="00563FF4"/>
    <w:rsid w:val="0056604B"/>
    <w:rsid w:val="00584C9C"/>
    <w:rsid w:val="005909CA"/>
    <w:rsid w:val="00592B3A"/>
    <w:rsid w:val="00593156"/>
    <w:rsid w:val="005B765A"/>
    <w:rsid w:val="005D77AC"/>
    <w:rsid w:val="005E6682"/>
    <w:rsid w:val="005F6D00"/>
    <w:rsid w:val="00615BE1"/>
    <w:rsid w:val="00627129"/>
    <w:rsid w:val="00630B87"/>
    <w:rsid w:val="006348CE"/>
    <w:rsid w:val="00637479"/>
    <w:rsid w:val="00663453"/>
    <w:rsid w:val="00663F93"/>
    <w:rsid w:val="00664182"/>
    <w:rsid w:val="00682A3B"/>
    <w:rsid w:val="00684E44"/>
    <w:rsid w:val="00686EE3"/>
    <w:rsid w:val="00694FC8"/>
    <w:rsid w:val="00697716"/>
    <w:rsid w:val="006B121C"/>
    <w:rsid w:val="006C7BD0"/>
    <w:rsid w:val="006D08DC"/>
    <w:rsid w:val="006D4DE4"/>
    <w:rsid w:val="006E7269"/>
    <w:rsid w:val="006F033F"/>
    <w:rsid w:val="006F744B"/>
    <w:rsid w:val="0070589F"/>
    <w:rsid w:val="00714DF9"/>
    <w:rsid w:val="00734655"/>
    <w:rsid w:val="00750A57"/>
    <w:rsid w:val="00760DD1"/>
    <w:rsid w:val="00761DBE"/>
    <w:rsid w:val="00763B15"/>
    <w:rsid w:val="0077086A"/>
    <w:rsid w:val="0077549E"/>
    <w:rsid w:val="00777DD8"/>
    <w:rsid w:val="00784828"/>
    <w:rsid w:val="007A5AB6"/>
    <w:rsid w:val="007A7BEE"/>
    <w:rsid w:val="007C0BA5"/>
    <w:rsid w:val="007C2546"/>
    <w:rsid w:val="007C2EFF"/>
    <w:rsid w:val="007C6600"/>
    <w:rsid w:val="007E082D"/>
    <w:rsid w:val="007E437B"/>
    <w:rsid w:val="007F132D"/>
    <w:rsid w:val="007F15E2"/>
    <w:rsid w:val="007F59A3"/>
    <w:rsid w:val="00822449"/>
    <w:rsid w:val="00822A5B"/>
    <w:rsid w:val="00822DDC"/>
    <w:rsid w:val="00842CCF"/>
    <w:rsid w:val="0084382D"/>
    <w:rsid w:val="00844548"/>
    <w:rsid w:val="008453CE"/>
    <w:rsid w:val="008457C2"/>
    <w:rsid w:val="0085498D"/>
    <w:rsid w:val="00855C5E"/>
    <w:rsid w:val="008818F8"/>
    <w:rsid w:val="008841BD"/>
    <w:rsid w:val="00895851"/>
    <w:rsid w:val="008A337C"/>
    <w:rsid w:val="008C222B"/>
    <w:rsid w:val="008C6BCA"/>
    <w:rsid w:val="008F1292"/>
    <w:rsid w:val="008F669B"/>
    <w:rsid w:val="00901BEA"/>
    <w:rsid w:val="009165E9"/>
    <w:rsid w:val="00931AED"/>
    <w:rsid w:val="00942795"/>
    <w:rsid w:val="00985928"/>
    <w:rsid w:val="00987BB9"/>
    <w:rsid w:val="009932AF"/>
    <w:rsid w:val="009D7D7D"/>
    <w:rsid w:val="009E7640"/>
    <w:rsid w:val="009F734F"/>
    <w:rsid w:val="00A104FE"/>
    <w:rsid w:val="00A16490"/>
    <w:rsid w:val="00A236BC"/>
    <w:rsid w:val="00A50272"/>
    <w:rsid w:val="00A50683"/>
    <w:rsid w:val="00A52734"/>
    <w:rsid w:val="00A644D5"/>
    <w:rsid w:val="00A65899"/>
    <w:rsid w:val="00A705EF"/>
    <w:rsid w:val="00A92904"/>
    <w:rsid w:val="00AB207D"/>
    <w:rsid w:val="00AB7901"/>
    <w:rsid w:val="00AD219B"/>
    <w:rsid w:val="00AE2684"/>
    <w:rsid w:val="00AF0EE4"/>
    <w:rsid w:val="00AF4EF0"/>
    <w:rsid w:val="00AF7723"/>
    <w:rsid w:val="00B14EE7"/>
    <w:rsid w:val="00B2749E"/>
    <w:rsid w:val="00B33AEB"/>
    <w:rsid w:val="00B347B7"/>
    <w:rsid w:val="00B412AC"/>
    <w:rsid w:val="00B413B3"/>
    <w:rsid w:val="00B5537B"/>
    <w:rsid w:val="00B563A2"/>
    <w:rsid w:val="00B94AF6"/>
    <w:rsid w:val="00B95436"/>
    <w:rsid w:val="00B95AA4"/>
    <w:rsid w:val="00BA4FB8"/>
    <w:rsid w:val="00BB7FB4"/>
    <w:rsid w:val="00BC3E1E"/>
    <w:rsid w:val="00BE7971"/>
    <w:rsid w:val="00BF4ACD"/>
    <w:rsid w:val="00BF70DB"/>
    <w:rsid w:val="00C43A74"/>
    <w:rsid w:val="00C57B18"/>
    <w:rsid w:val="00C8538D"/>
    <w:rsid w:val="00C946B2"/>
    <w:rsid w:val="00C95102"/>
    <w:rsid w:val="00CA1D15"/>
    <w:rsid w:val="00CB1249"/>
    <w:rsid w:val="00CC19CC"/>
    <w:rsid w:val="00CC3087"/>
    <w:rsid w:val="00CC31D2"/>
    <w:rsid w:val="00CD2B96"/>
    <w:rsid w:val="00CD3307"/>
    <w:rsid w:val="00CE6B7C"/>
    <w:rsid w:val="00D0011E"/>
    <w:rsid w:val="00D03859"/>
    <w:rsid w:val="00D03EA7"/>
    <w:rsid w:val="00D309E6"/>
    <w:rsid w:val="00D31FCA"/>
    <w:rsid w:val="00D34623"/>
    <w:rsid w:val="00D37D8F"/>
    <w:rsid w:val="00D40892"/>
    <w:rsid w:val="00D50193"/>
    <w:rsid w:val="00D5088A"/>
    <w:rsid w:val="00D5304C"/>
    <w:rsid w:val="00D70639"/>
    <w:rsid w:val="00D96441"/>
    <w:rsid w:val="00D97C15"/>
    <w:rsid w:val="00DA5297"/>
    <w:rsid w:val="00DB379B"/>
    <w:rsid w:val="00DC0693"/>
    <w:rsid w:val="00E04607"/>
    <w:rsid w:val="00E2027D"/>
    <w:rsid w:val="00E315F8"/>
    <w:rsid w:val="00E52C1A"/>
    <w:rsid w:val="00E5300D"/>
    <w:rsid w:val="00E65164"/>
    <w:rsid w:val="00E66A8D"/>
    <w:rsid w:val="00E74593"/>
    <w:rsid w:val="00E80C19"/>
    <w:rsid w:val="00E8248C"/>
    <w:rsid w:val="00E87795"/>
    <w:rsid w:val="00E91CB5"/>
    <w:rsid w:val="00EA2620"/>
    <w:rsid w:val="00ED1AB2"/>
    <w:rsid w:val="00EE2AC2"/>
    <w:rsid w:val="00EE3A59"/>
    <w:rsid w:val="00EF1528"/>
    <w:rsid w:val="00F03F56"/>
    <w:rsid w:val="00F2262A"/>
    <w:rsid w:val="00F360D4"/>
    <w:rsid w:val="00F8346F"/>
    <w:rsid w:val="00FA3F03"/>
    <w:rsid w:val="00FB3856"/>
    <w:rsid w:val="00FB58B0"/>
    <w:rsid w:val="00FD13BC"/>
    <w:rsid w:val="00FE09FB"/>
    <w:rsid w:val="00FE24F7"/>
    <w:rsid w:val="00FE2D6B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 strokecolor="none [2405]">
      <v:stroke color="none [2405]" weight="1pt"/>
      <o:colormru v:ext="edit" colors="#334c4f,#79b5b0,#b77851,#d1e1e3,#066,#7ea8ac,#4e767a,#293d3f"/>
    </o:shapedefaults>
    <o:shapelayout v:ext="edit">
      <o:idmap v:ext="edit" data="1"/>
      <o:rules v:ext="edit">
        <o:r id="V:Rule1" type="connector" idref="#_x0000_s1060"/>
        <o:r id="V:Rule2" type="connector" idref="#_x0000_s1055"/>
        <o:r id="V:Rule3" type="connector" idref="#_x0000_s1051"/>
        <o:r id="V:Rule4" type="connector" idref="#_x0000_s1061"/>
        <o:r id="V:Rule5" type="connector" idref="#_x0000_s1059"/>
        <o:r id="V:Rule6" type="connector" idref="#_x0000_s1053"/>
        <o:r id="V:Rule7" type="connector" idref="#_x0000_s1052"/>
        <o:r id="V:Rule8" type="connector" idref="#_x0000_s1058"/>
        <o:r id="V:Rule9" type="connector" idref="#_x0000_s1056"/>
        <o:r id="V:Rule10" type="connector" idref="#_x0000_s1057"/>
      </o:rules>
    </o:shapelayout>
  </w:shapeDefaults>
  <w:doNotEmbedSmartTags/>
  <w:decimalSymbol w:val="."/>
  <w:listSeparator w:val=","/>
  <w14:docId w14:val="01D6B2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1"/>
    <w:lsdException w:name="heading 2" w:uiPriority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/>
    <w:lsdException w:name="Salutation" w:semiHidden="1" w:uiPriority="3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49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11" w:qFormat="1"/>
    <w:lsdException w:name="Intense Reference" w:uiPriority="1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5CE0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285CE0"/>
    <w:pPr>
      <w:pBdr>
        <w:bottom w:val="single" w:sz="4" w:space="2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285CE0"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285CE0"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CE0"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5CE0"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5CE0"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5CE0"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5CE0"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5CE0"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85CE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C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CE0"/>
    <w:rPr>
      <w:rFonts w:ascii="Tahoma" w:hAnsi="Tahoma" w:cs="Tahoma"/>
      <w:sz w:val="16"/>
      <w:szCs w:val="16"/>
      <w:lang w:eastAsia="ja-JP"/>
    </w:rPr>
  </w:style>
  <w:style w:type="paragraph" w:styleId="Title">
    <w:name w:val="Title"/>
    <w:basedOn w:val="Normal"/>
    <w:link w:val="TitleChar"/>
    <w:uiPriority w:val="10"/>
    <w:rsid w:val="00285CE0"/>
    <w:pPr>
      <w:spacing w:before="400"/>
    </w:pPr>
    <w:rPr>
      <w:rFonts w:asciiTheme="majorHAnsi" w:hAnsiTheme="majorHAnsi"/>
      <w:color w:val="53548A" w:themeColor="accen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5CE0"/>
    <w:rPr>
      <w:rFonts w:asciiTheme="majorHAnsi" w:hAnsiTheme="majorHAnsi"/>
      <w:color w:val="53548A" w:themeColor="accent1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rsid w:val="00285CE0"/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85CE0"/>
    <w:rPr>
      <w:i/>
      <w:color w:val="424456" w:themeColor="text2"/>
      <w:sz w:val="24"/>
      <w:szCs w:val="24"/>
      <w:lang w:eastAsia="ja-JP"/>
    </w:rPr>
  </w:style>
  <w:style w:type="paragraph" w:styleId="NoSpacing">
    <w:name w:val="No Spacing"/>
    <w:basedOn w:val="Normal"/>
    <w:uiPriority w:val="1"/>
    <w:qFormat/>
    <w:rsid w:val="00285CE0"/>
    <w:pPr>
      <w:spacing w:after="0" w:line="240" w:lineRule="auto"/>
    </w:pPr>
    <w:rPr>
      <w:szCs w:val="32"/>
    </w:rPr>
  </w:style>
  <w:style w:type="paragraph" w:styleId="NormalIndent">
    <w:name w:val="Normal Indent"/>
    <w:basedOn w:val="Normal"/>
    <w:uiPriority w:val="99"/>
    <w:unhideWhenUsed/>
    <w:rsid w:val="00285C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85CE0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85C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85CE0"/>
    <w:rPr>
      <w:sz w:val="20"/>
      <w:szCs w:val="20"/>
      <w:lang w:eastAsia="ja-JP"/>
    </w:rPr>
  </w:style>
  <w:style w:type="paragraph" w:customStyle="1" w:styleId="Section">
    <w:name w:val="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rFonts w:asciiTheme="majorHAnsi" w:hAnsiTheme="majorHAnsi"/>
      <w:b/>
      <w:color w:val="438086" w:themeColor="accent2"/>
      <w:sz w:val="22"/>
      <w:szCs w:val="22"/>
    </w:rPr>
  </w:style>
  <w:style w:type="paragraph" w:customStyle="1" w:styleId="Subsection">
    <w:name w:val="Subsection"/>
    <w:basedOn w:val="Normal"/>
    <w:uiPriority w:val="2"/>
    <w:qFormat/>
    <w:rsid w:val="00285CE0"/>
    <w:pPr>
      <w:framePr w:hSpace="187" w:wrap="around" w:hAnchor="margin" w:xAlign="center" w:y="721"/>
      <w:spacing w:after="0" w:line="240" w:lineRule="auto"/>
    </w:pPr>
    <w:rPr>
      <w:b/>
      <w:color w:val="424456" w:themeColor="text2"/>
    </w:rPr>
  </w:style>
  <w:style w:type="character" w:styleId="BookTitle">
    <w:name w:val="Book Title"/>
    <w:basedOn w:val="DefaultParagraphFont"/>
    <w:uiPriority w:val="33"/>
    <w:qFormat/>
    <w:rsid w:val="00285CE0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285CE0"/>
    <w:rPr>
      <w:rFonts w:asciiTheme="minorHAnsi" w:hAnsiTheme="minorHAnsi"/>
      <w:b/>
      <w:color w:val="438086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85CE0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CE0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5CE0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CE0"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5CE0"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5CE0"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5CE0"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5CE0"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5CE0"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285CE0"/>
    <w:rPr>
      <w:rFonts w:asciiTheme="minorHAnsi" w:hAnsiTheme="minorHAnsi" w:cstheme="minorHAnsi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285CE0"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5CE0"/>
    <w:rPr>
      <w:i/>
      <w:color w:val="438086" w:themeColor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85CE0"/>
    <w:rPr>
      <w:rFonts w:asciiTheme="minorHAnsi" w:hAnsiTheme="minorHAnsi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4"/>
    <w:unhideWhenUsed/>
    <w:qFormat/>
    <w:rsid w:val="00285CE0"/>
    <w:pPr>
      <w:ind w:left="720"/>
      <w:contextualSpacing/>
    </w:pPr>
  </w:style>
  <w:style w:type="character" w:styleId="Strong">
    <w:name w:val="Strong"/>
    <w:basedOn w:val="DefaultParagraphFont"/>
    <w:uiPriority w:val="8"/>
    <w:qFormat/>
    <w:rsid w:val="00285CE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285CE0"/>
    <w:rPr>
      <w:rFonts w:asciiTheme="minorHAnsi" w:hAnsiTheme="minorHAnsi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285CE0"/>
    <w:rPr>
      <w:rFonts w:cs="Times New Roman"/>
      <w:i/>
      <w:color w:val="4E4F89"/>
    </w:rPr>
  </w:style>
  <w:style w:type="numbering" w:customStyle="1" w:styleId="UrbanBulletedList">
    <w:name w:val="Urban Bulleted List"/>
    <w:uiPriority w:val="99"/>
    <w:rsid w:val="00285CE0"/>
    <w:pPr>
      <w:numPr>
        <w:numId w:val="2"/>
      </w:numPr>
    </w:pPr>
  </w:style>
  <w:style w:type="numbering" w:customStyle="1" w:styleId="UrbanNumberedList">
    <w:name w:val="Urban Numbered List"/>
    <w:uiPriority w:val="99"/>
    <w:rsid w:val="00285CE0"/>
    <w:pPr>
      <w:numPr>
        <w:numId w:val="3"/>
      </w:numPr>
    </w:pPr>
  </w:style>
  <w:style w:type="character" w:styleId="PlaceholderText">
    <w:name w:val="Placeholder Text"/>
    <w:basedOn w:val="DefaultParagraphFont"/>
    <w:uiPriority w:val="99"/>
    <w:unhideWhenUsed/>
    <w:rsid w:val="00285CE0"/>
    <w:rPr>
      <w:color w:val="808080"/>
    </w:rPr>
  </w:style>
  <w:style w:type="paragraph" w:styleId="ListBullet">
    <w:name w:val="List Bullet"/>
    <w:basedOn w:val="NormalIndent"/>
    <w:uiPriority w:val="3"/>
    <w:qFormat/>
    <w:rsid w:val="00285CE0"/>
    <w:pPr>
      <w:spacing w:after="0" w:line="240" w:lineRule="auto"/>
      <w:ind w:left="0"/>
    </w:pPr>
    <w:rPr>
      <w:color w:val="213F43" w:themeColor="accent2" w:themeShade="80"/>
    </w:rPr>
  </w:style>
  <w:style w:type="paragraph" w:customStyle="1" w:styleId="Category">
    <w:name w:val="Category"/>
    <w:basedOn w:val="Normal"/>
    <w:link w:val="CategoryChar"/>
    <w:qFormat/>
    <w:rsid w:val="00285CE0"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qFormat/>
    <w:rsid w:val="00285CE0"/>
    <w:pPr>
      <w:framePr w:hSpace="187" w:wrap="around" w:hAnchor="margin" w:xAlign="center" w:y="721"/>
      <w:spacing w:before="320" w:after="0" w:line="240" w:lineRule="auto"/>
    </w:pPr>
    <w:rPr>
      <w:rFonts w:cstheme="minorBidi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rsid w:val="00285CE0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rsid w:val="00285CE0"/>
    <w:rPr>
      <w:rFonts w:cstheme="minorBidi"/>
      <w:b/>
      <w:lang w:eastAsia="ja-JP"/>
    </w:rPr>
  </w:style>
  <w:style w:type="paragraph" w:styleId="Closing">
    <w:name w:val="Closing"/>
    <w:basedOn w:val="SenderAddress"/>
    <w:link w:val="ClosingChar"/>
    <w:uiPriority w:val="3"/>
    <w:unhideWhenUsed/>
    <w:qFormat/>
    <w:rsid w:val="00285CE0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3"/>
    <w:rsid w:val="00285CE0"/>
    <w:rPr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3"/>
    <w:unhideWhenUsed/>
    <w:qFormat/>
    <w:rsid w:val="00285CE0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 w:themeColor="accent2"/>
      <w:szCs w:val="22"/>
    </w:rPr>
  </w:style>
  <w:style w:type="character" w:customStyle="1" w:styleId="SalutationChar">
    <w:name w:val="Salutation Char"/>
    <w:basedOn w:val="DefaultParagraphFont"/>
    <w:link w:val="Salutation"/>
    <w:uiPriority w:val="3"/>
    <w:rsid w:val="00285CE0"/>
    <w:rPr>
      <w:b/>
      <w:color w:val="438086" w:themeColor="accent2"/>
      <w:sz w:val="20"/>
      <w:lang w:eastAsia="ja-JP"/>
    </w:rPr>
  </w:style>
  <w:style w:type="paragraph" w:customStyle="1" w:styleId="SenderAddress">
    <w:name w:val="Sender Address"/>
    <w:basedOn w:val="Normal"/>
    <w:uiPriority w:val="2"/>
    <w:unhideWhenUsed/>
    <w:qFormat/>
    <w:rsid w:val="00285CE0"/>
    <w:pPr>
      <w:spacing w:after="0" w:line="300" w:lineRule="auto"/>
      <w:ind w:left="6912"/>
    </w:pPr>
    <w:rPr>
      <w:szCs w:val="22"/>
    </w:rPr>
  </w:style>
  <w:style w:type="paragraph" w:customStyle="1" w:styleId="RecipientAddress">
    <w:name w:val="Recipient Address"/>
    <w:basedOn w:val="Normal"/>
    <w:uiPriority w:val="2"/>
    <w:unhideWhenUsed/>
    <w:qFormat/>
    <w:rsid w:val="00285CE0"/>
    <w:pPr>
      <w:spacing w:before="480" w:after="480" w:line="300" w:lineRule="auto"/>
      <w:contextualSpacing/>
    </w:pPr>
    <w:rPr>
      <w:szCs w:val="24"/>
    </w:rPr>
  </w:style>
  <w:style w:type="paragraph" w:styleId="Signature">
    <w:name w:val="Signature"/>
    <w:basedOn w:val="Normal"/>
    <w:link w:val="SignatureChar"/>
    <w:uiPriority w:val="99"/>
    <w:unhideWhenUsed/>
    <w:rsid w:val="00285CE0"/>
    <w:pPr>
      <w:spacing w:after="0" w:line="300" w:lineRule="auto"/>
      <w:ind w:left="4320"/>
    </w:pPr>
    <w:rPr>
      <w:szCs w:val="24"/>
    </w:rPr>
  </w:style>
  <w:style w:type="character" w:customStyle="1" w:styleId="SignatureChar">
    <w:name w:val="Signature Char"/>
    <w:basedOn w:val="DefaultParagraphFont"/>
    <w:link w:val="Signature"/>
    <w:uiPriority w:val="99"/>
    <w:rsid w:val="00285CE0"/>
    <w:rPr>
      <w:sz w:val="20"/>
      <w:szCs w:val="24"/>
      <w:lang w:eastAsia="ja-JP"/>
    </w:rPr>
  </w:style>
  <w:style w:type="paragraph" w:customStyle="1" w:styleId="DefaultPlaceholderAuthor">
    <w:name w:val="DefaultPlaceholder_Author"/>
    <w:uiPriority w:val="49"/>
    <w:rsid w:val="00285CE0"/>
    <w:rPr>
      <w:sz w:val="20"/>
      <w:szCs w:val="20"/>
    </w:rPr>
  </w:style>
  <w:style w:type="paragraph" w:customStyle="1" w:styleId="PersonalName">
    <w:name w:val="Personal Name"/>
    <w:basedOn w:val="Normal"/>
    <w:next w:val="Normal"/>
    <w:uiPriority w:val="2"/>
    <w:qFormat/>
    <w:rsid w:val="00285CE0"/>
    <w:pPr>
      <w:spacing w:after="0" w:line="240" w:lineRule="auto"/>
    </w:pPr>
    <w:rPr>
      <w:rFonts w:asciiTheme="majorHAnsi" w:hAnsiTheme="majorHAnsi"/>
      <w:b/>
      <w:color w:val="325F64" w:themeColor="accent2" w:themeShade="BF"/>
      <w:sz w:val="28"/>
      <w:szCs w:val="28"/>
    </w:rPr>
  </w:style>
  <w:style w:type="paragraph" w:customStyle="1" w:styleId="CommentsText">
    <w:name w:val="Comments Text"/>
    <w:basedOn w:val="Normal"/>
    <w:qFormat/>
    <w:rsid w:val="00285CE0"/>
    <w:pPr>
      <w:spacing w:after="120" w:line="288" w:lineRule="auto"/>
    </w:pPr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1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0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sco\AppData\Roaming\Microsoft\Templates\UrbanResume(3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9BAE77A4714315BAB4D33FAC0798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DA2E2-FE93-4134-B38F-2832C26A6EC8}"/>
      </w:docPartPr>
      <w:docPartBody>
        <w:p w:rsidR="00BE695E" w:rsidRDefault="00BE695E">
          <w:pPr>
            <w:pStyle w:val="B69BAE77A4714315BAB4D33FAC0798C1"/>
          </w:pPr>
          <w:r>
            <w:rPr>
              <w:rFonts w:asciiTheme="majorHAnsi" w:hAnsiTheme="majorHAnsi"/>
              <w:b/>
              <w:color w:val="833C0B" w:themeColor="accent2" w:themeShade="80"/>
              <w:sz w:val="28"/>
              <w:szCs w:val="28"/>
            </w:rPr>
            <w:t>[TYPE YOUR NAME]</w:t>
          </w:r>
        </w:p>
      </w:docPartBody>
    </w:docPart>
    <w:docPart>
      <w:docPartPr>
        <w:name w:val="F192797EDBFB4B2EA0928A089CBF0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FC89E-2643-4B32-91A8-A741DEDC8E90}"/>
      </w:docPartPr>
      <w:docPartBody>
        <w:p w:rsidR="007B72CF" w:rsidRDefault="00601F41" w:rsidP="00601F41">
          <w:pPr>
            <w:pStyle w:val="F192797EDBFB4B2EA0928A089CBF0931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E695E"/>
    <w:rsid w:val="000337F5"/>
    <w:rsid w:val="0007477F"/>
    <w:rsid w:val="000D610A"/>
    <w:rsid w:val="00143FC6"/>
    <w:rsid w:val="00144349"/>
    <w:rsid w:val="001959CF"/>
    <w:rsid w:val="00197D12"/>
    <w:rsid w:val="001A5C88"/>
    <w:rsid w:val="001F6E50"/>
    <w:rsid w:val="002018D3"/>
    <w:rsid w:val="002279AA"/>
    <w:rsid w:val="00233512"/>
    <w:rsid w:val="00253B68"/>
    <w:rsid w:val="00263D98"/>
    <w:rsid w:val="0026427D"/>
    <w:rsid w:val="0034757D"/>
    <w:rsid w:val="00390D84"/>
    <w:rsid w:val="003F4DA5"/>
    <w:rsid w:val="00466F4D"/>
    <w:rsid w:val="00470A4E"/>
    <w:rsid w:val="004B4D85"/>
    <w:rsid w:val="004C7CDB"/>
    <w:rsid w:val="004F0158"/>
    <w:rsid w:val="00555E8C"/>
    <w:rsid w:val="00584A35"/>
    <w:rsid w:val="005936D7"/>
    <w:rsid w:val="0060162E"/>
    <w:rsid w:val="00601F41"/>
    <w:rsid w:val="00661E67"/>
    <w:rsid w:val="00687AC1"/>
    <w:rsid w:val="006D31AF"/>
    <w:rsid w:val="00721CE6"/>
    <w:rsid w:val="00725756"/>
    <w:rsid w:val="007B3D9C"/>
    <w:rsid w:val="007B72CF"/>
    <w:rsid w:val="00810570"/>
    <w:rsid w:val="00811DA5"/>
    <w:rsid w:val="00822CC7"/>
    <w:rsid w:val="0083024E"/>
    <w:rsid w:val="00853DDE"/>
    <w:rsid w:val="008A67DC"/>
    <w:rsid w:val="008F075B"/>
    <w:rsid w:val="00983EA3"/>
    <w:rsid w:val="009A482F"/>
    <w:rsid w:val="009A64A8"/>
    <w:rsid w:val="009B3373"/>
    <w:rsid w:val="00A32175"/>
    <w:rsid w:val="00A8071E"/>
    <w:rsid w:val="00AE7784"/>
    <w:rsid w:val="00B10066"/>
    <w:rsid w:val="00B24AE4"/>
    <w:rsid w:val="00B463AD"/>
    <w:rsid w:val="00B768F1"/>
    <w:rsid w:val="00B95467"/>
    <w:rsid w:val="00BB3010"/>
    <w:rsid w:val="00BB6C66"/>
    <w:rsid w:val="00BD648B"/>
    <w:rsid w:val="00BE695E"/>
    <w:rsid w:val="00BF1D50"/>
    <w:rsid w:val="00C2290C"/>
    <w:rsid w:val="00C422BB"/>
    <w:rsid w:val="00C7500A"/>
    <w:rsid w:val="00CB6E20"/>
    <w:rsid w:val="00CD25D8"/>
    <w:rsid w:val="00D01B69"/>
    <w:rsid w:val="00D52A20"/>
    <w:rsid w:val="00D813EB"/>
    <w:rsid w:val="00DA5A93"/>
    <w:rsid w:val="00DC4A45"/>
    <w:rsid w:val="00DE1764"/>
    <w:rsid w:val="00ED11B3"/>
    <w:rsid w:val="00F35D21"/>
    <w:rsid w:val="00F36032"/>
    <w:rsid w:val="00FE4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E69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BE695E"/>
    <w:rPr>
      <w:color w:val="808080"/>
    </w:rPr>
  </w:style>
  <w:style w:type="paragraph" w:customStyle="1" w:styleId="FDEE301370AC48B4A952A9A8ED9D7EAC">
    <w:name w:val="FDEE301370AC48B4A952A9A8ED9D7EAC"/>
    <w:rsid w:val="00BE695E"/>
  </w:style>
  <w:style w:type="paragraph" w:customStyle="1" w:styleId="B69BAE77A4714315BAB4D33FAC0798C1">
    <w:name w:val="B69BAE77A4714315BAB4D33FAC0798C1"/>
    <w:rsid w:val="00BE695E"/>
  </w:style>
  <w:style w:type="paragraph" w:customStyle="1" w:styleId="7BA41B387C5F48B3AD75E95DEEFD7842">
    <w:name w:val="7BA41B387C5F48B3AD75E95DEEFD7842"/>
    <w:rsid w:val="00BE695E"/>
  </w:style>
  <w:style w:type="paragraph" w:customStyle="1" w:styleId="27D1925DC8B44815B236B3E25DDFCE43">
    <w:name w:val="27D1925DC8B44815B236B3E25DDFCE43"/>
    <w:rsid w:val="00BE695E"/>
  </w:style>
  <w:style w:type="paragraph" w:customStyle="1" w:styleId="8F433A5C9F704061A08EEC3A2913AB08">
    <w:name w:val="8F433A5C9F704061A08EEC3A2913AB08"/>
    <w:rsid w:val="00BE695E"/>
  </w:style>
  <w:style w:type="paragraph" w:customStyle="1" w:styleId="3C2B4FE601F84239BDB0983279956AD0">
    <w:name w:val="3C2B4FE601F84239BDB0983279956AD0"/>
    <w:rsid w:val="00BE695E"/>
  </w:style>
  <w:style w:type="paragraph" w:customStyle="1" w:styleId="70716688E05A4DC6A2D730856BFCC010">
    <w:name w:val="70716688E05A4DC6A2D730856BFCC010"/>
    <w:rsid w:val="00BE695E"/>
  </w:style>
  <w:style w:type="paragraph" w:customStyle="1" w:styleId="71C2E90752FC4713A5586526C86B9222">
    <w:name w:val="71C2E90752FC4713A5586526C86B9222"/>
    <w:rsid w:val="00BE695E"/>
  </w:style>
  <w:style w:type="paragraph" w:customStyle="1" w:styleId="D8DD58D8E96D4F8C89C6A1C3235D25CB">
    <w:name w:val="D8DD58D8E96D4F8C89C6A1C3235D25CB"/>
    <w:rsid w:val="00BE695E"/>
  </w:style>
  <w:style w:type="paragraph" w:customStyle="1" w:styleId="E9E670B91089458F83A0EAA43B70FABD">
    <w:name w:val="E9E670B91089458F83A0EAA43B70FABD"/>
    <w:rsid w:val="00BE695E"/>
  </w:style>
  <w:style w:type="paragraph" w:customStyle="1" w:styleId="7EEF4B3CC679496BA15488B24E5CDABC">
    <w:name w:val="7EEF4B3CC679496BA15488B24E5CDABC"/>
    <w:rsid w:val="00BE695E"/>
  </w:style>
  <w:style w:type="paragraph" w:customStyle="1" w:styleId="44C435E3AB1B44318FFCEFC5E9E0E233">
    <w:name w:val="44C435E3AB1B44318FFCEFC5E9E0E233"/>
    <w:rsid w:val="00BE695E"/>
  </w:style>
  <w:style w:type="paragraph" w:customStyle="1" w:styleId="5057306B5E1B464E92F86727E68C112F">
    <w:name w:val="5057306B5E1B464E92F86727E68C112F"/>
    <w:rsid w:val="00BE695E"/>
  </w:style>
  <w:style w:type="paragraph" w:customStyle="1" w:styleId="5C51527D20B94D69B182E46891B1F5BB">
    <w:name w:val="5C51527D20B94D69B182E46891B1F5BB"/>
    <w:rsid w:val="00BE695E"/>
  </w:style>
  <w:style w:type="paragraph" w:customStyle="1" w:styleId="1C6B5BE111EE47C1A4DF67365DC5A111">
    <w:name w:val="1C6B5BE111EE47C1A4DF67365DC5A111"/>
    <w:rsid w:val="00BE695E"/>
  </w:style>
  <w:style w:type="paragraph" w:customStyle="1" w:styleId="174E4611035D4192B5FA425BA58F98F7">
    <w:name w:val="174E4611035D4192B5FA425BA58F98F7"/>
    <w:rsid w:val="00BE695E"/>
  </w:style>
  <w:style w:type="paragraph" w:customStyle="1" w:styleId="FE627F98516A4FD09FB5C543CE4B80B4">
    <w:name w:val="FE627F98516A4FD09FB5C543CE4B80B4"/>
    <w:rsid w:val="00BE695E"/>
  </w:style>
  <w:style w:type="paragraph" w:customStyle="1" w:styleId="F192797EDBFB4B2EA0928A089CBF0931">
    <w:name w:val="F192797EDBFB4B2EA0928A089CBF0931"/>
    <w:rsid w:val="00601F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669BC-F213-48F4-9BCF-55B7FADE34B1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EFA7826-34C9-4268-8234-D3584FEDB903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E3459419-875B-4957-95F2-4DDDF81C74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9EA9871-ECFE-4269-A3FD-6DE81518D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UrbanResume(3)</Template>
  <TotalTime>0</TotalTime>
  <Pages>1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(Urban design)</vt:lpstr>
    </vt:vector>
  </TitlesOfParts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(Urban design)</dc:title>
  <dc:creator/>
  <cp:lastModifiedBy/>
  <cp:revision>1</cp:revision>
  <dcterms:created xsi:type="dcterms:W3CDTF">2013-05-19T02:04:00Z</dcterms:created>
  <dcterms:modified xsi:type="dcterms:W3CDTF">2017-02-16T02:43:00Z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TC101927399990</vt:lpwstr>
  </property>
</Properties>
</file>