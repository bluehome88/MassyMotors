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B0FE522F9D86407982E7C2EAA98A470E"/>
        </w:placeholder>
        <w:docPartList>
          <w:docPartGallery w:val="Quick Parts"/>
          <w:docPartCategory w:val=" Resume Name"/>
        </w:docPartList>
      </w:sdtPr>
      <w:sdtEndPr/>
      <w:sdtContent>
        <w:p w:rsidR="00CF1436" w:rsidRDefault="0006321D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15186035ADE640F3885EE5C4535AAA0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326D9">
                <w:t>Cherise Fraser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FE109665D3194448B5072634D3E1873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CF1436" w:rsidRDefault="00C326D9">
              <w:pPr>
                <w:pStyle w:val="NoSpacing"/>
              </w:pPr>
              <w:r>
                <w:t>Respectable-lady@hotmail.com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67809F031A014FE7AEB872F0346C1E8F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CF1436" w:rsidRDefault="00C326D9">
              <w:pPr>
                <w:pStyle w:val="NoSpacing"/>
              </w:pPr>
              <w:r>
                <w:t xml:space="preserve">#42 Mc. Shine Lands, </w:t>
              </w:r>
              <w:proofErr w:type="spellStart"/>
              <w:r>
                <w:t>Laventille</w:t>
              </w:r>
              <w:proofErr w:type="spellEnd"/>
            </w:p>
          </w:sdtContent>
        </w:sdt>
        <w:sdt>
          <w:sdtPr>
            <w:alias w:val="Phone"/>
            <w:tag w:val=""/>
            <w:id w:val="1357783703"/>
            <w:placeholder>
              <w:docPart w:val="33E2C5CD2DDA4631976A7D52A252E4C5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CF1436" w:rsidRDefault="00C326D9">
              <w:pPr>
                <w:pStyle w:val="NoSpacing"/>
              </w:pPr>
              <w:r>
                <w:t>627-9737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88A04CD91029475F887FE729148B813B"/>
            </w:placeholder>
            <w:text/>
          </w:sdtPr>
          <w:sdtEndPr>
            <w:rPr>
              <w:rStyle w:val="PlaceholderText"/>
            </w:rPr>
          </w:sdtEndPr>
          <w:sdtContent>
            <w:p w:rsidR="00CF1436" w:rsidRDefault="00C326D9">
              <w:r>
                <w:rPr>
                  <w:rStyle w:val="PlaceholderText"/>
                  <w:color w:val="000000"/>
                </w:rPr>
                <w:t>363-5410</w:t>
              </w:r>
            </w:p>
          </w:sdtContent>
        </w:sdt>
        <w:p w:rsidR="00CF1436" w:rsidRDefault="0006321D"/>
      </w:sdtContent>
    </w:sdt>
    <w:p w:rsidR="00CF1436" w:rsidRPr="00051FBA" w:rsidRDefault="0006321D">
      <w:pPr>
        <w:pStyle w:val="SectionHeading"/>
      </w:pPr>
      <w:r w:rsidRPr="00051FBA">
        <w:t>Objectives</w:t>
      </w:r>
    </w:p>
    <w:p w:rsidR="00CF1436" w:rsidRPr="00051FBA" w:rsidRDefault="00C326D9">
      <w:pPr>
        <w:rPr>
          <w:sz w:val="27"/>
          <w:szCs w:val="27"/>
        </w:rPr>
      </w:pPr>
      <w:r w:rsidRPr="00051FBA">
        <w:rPr>
          <w:sz w:val="27"/>
          <w:szCs w:val="27"/>
        </w:rPr>
        <w:t xml:space="preserve">To be able to fully enhance the skills/knowledge I already have, and to </w:t>
      </w:r>
      <w:r w:rsidR="00EF0170" w:rsidRPr="00051FBA">
        <w:rPr>
          <w:sz w:val="27"/>
          <w:szCs w:val="27"/>
        </w:rPr>
        <w:t>positively do anything I put my mind to.</w:t>
      </w:r>
    </w:p>
    <w:p w:rsidR="00CF1436" w:rsidRPr="00051FBA" w:rsidRDefault="00051FBA">
      <w:pPr>
        <w:pStyle w:val="SectionHeading"/>
      </w:pPr>
      <w:r>
        <w:br/>
      </w:r>
      <w:r w:rsidR="0006321D" w:rsidRPr="00051FBA">
        <w:t>Education</w:t>
      </w:r>
    </w:p>
    <w:p w:rsidR="00CF1436" w:rsidRPr="00051FBA" w:rsidRDefault="00EF0170">
      <w:pPr>
        <w:pStyle w:val="Subsection"/>
        <w:rPr>
          <w:sz w:val="10"/>
          <w:szCs w:val="10"/>
        </w:rPr>
      </w:pPr>
      <w:r w:rsidRPr="00051FBA">
        <w:rPr>
          <w:sz w:val="27"/>
          <w:szCs w:val="27"/>
        </w:rPr>
        <w:t xml:space="preserve">Excel Composite Primary School (2002-2008) </w:t>
      </w:r>
      <w:r w:rsidRPr="00051FBA">
        <w:rPr>
          <w:sz w:val="27"/>
          <w:szCs w:val="27"/>
        </w:rPr>
        <w:br/>
      </w:r>
      <w:r w:rsidRPr="00051FBA">
        <w:rPr>
          <w:sz w:val="14"/>
          <w:szCs w:val="14"/>
        </w:rPr>
        <w:br/>
      </w:r>
      <w:r w:rsidRPr="00051FBA">
        <w:rPr>
          <w:sz w:val="27"/>
          <w:szCs w:val="27"/>
        </w:rPr>
        <w:t>Bishop’s Centenary College (2008-2013)</w:t>
      </w:r>
      <w:r w:rsidRPr="00051FBA">
        <w:rPr>
          <w:sz w:val="27"/>
          <w:szCs w:val="27"/>
        </w:rPr>
        <w:br/>
      </w:r>
    </w:p>
    <w:p w:rsidR="00CF1436" w:rsidRPr="00051FBA" w:rsidRDefault="00EF0170">
      <w:pPr>
        <w:pStyle w:val="ListParagraph"/>
        <w:numPr>
          <w:ilvl w:val="0"/>
          <w:numId w:val="4"/>
        </w:numPr>
        <w:ind w:hanging="288"/>
        <w:rPr>
          <w:sz w:val="27"/>
          <w:szCs w:val="27"/>
        </w:rPr>
      </w:pPr>
      <w:r w:rsidRPr="00051FBA">
        <w:rPr>
          <w:sz w:val="27"/>
          <w:szCs w:val="27"/>
        </w:rPr>
        <w:t>English A-Grade 2</w:t>
      </w:r>
    </w:p>
    <w:p w:rsidR="00EF0170" w:rsidRPr="00051FBA" w:rsidRDefault="00EF0170" w:rsidP="00EF0170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051FBA">
        <w:rPr>
          <w:sz w:val="27"/>
          <w:szCs w:val="27"/>
        </w:rPr>
        <w:t>English B-Grade 3</w:t>
      </w:r>
    </w:p>
    <w:p w:rsidR="00EF0170" w:rsidRPr="00051FBA" w:rsidRDefault="00EF0170" w:rsidP="00EF0170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051FBA">
        <w:rPr>
          <w:sz w:val="27"/>
          <w:szCs w:val="27"/>
        </w:rPr>
        <w:t>Social-Studies-Grade 2</w:t>
      </w:r>
    </w:p>
    <w:p w:rsidR="00EF0170" w:rsidRPr="00051FBA" w:rsidRDefault="00EF0170" w:rsidP="00EF0170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051FBA">
        <w:rPr>
          <w:sz w:val="27"/>
          <w:szCs w:val="27"/>
        </w:rPr>
        <w:t>History-Grade 2</w:t>
      </w:r>
    </w:p>
    <w:p w:rsidR="00EF0170" w:rsidRPr="00051FBA" w:rsidRDefault="00EF0170" w:rsidP="00EF0170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051FBA">
        <w:rPr>
          <w:sz w:val="27"/>
          <w:szCs w:val="27"/>
        </w:rPr>
        <w:t>Integrated Science-Grade 2</w:t>
      </w:r>
    </w:p>
    <w:p w:rsidR="00EF0170" w:rsidRPr="00051FBA" w:rsidRDefault="00EF0170" w:rsidP="00EF0170">
      <w:pPr>
        <w:pStyle w:val="ListParagraph"/>
        <w:ind w:left="432"/>
        <w:rPr>
          <w:sz w:val="27"/>
          <w:szCs w:val="27"/>
        </w:rPr>
      </w:pPr>
      <w:bookmarkStart w:id="0" w:name="_GoBack"/>
      <w:bookmarkEnd w:id="0"/>
    </w:p>
    <w:p w:rsidR="00CF1436" w:rsidRPr="00051FBA" w:rsidRDefault="0006321D">
      <w:pPr>
        <w:pStyle w:val="SectionHeading"/>
      </w:pPr>
      <w:r w:rsidRPr="00051FBA">
        <w:t>Experience</w:t>
      </w:r>
    </w:p>
    <w:p w:rsidR="00CF1436" w:rsidRPr="00051FBA" w:rsidRDefault="00051FBA">
      <w:pPr>
        <w:rPr>
          <w:sz w:val="27"/>
          <w:szCs w:val="27"/>
        </w:rPr>
      </w:pPr>
      <w:r w:rsidRPr="00051FBA">
        <w:rPr>
          <w:sz w:val="10"/>
          <w:szCs w:val="10"/>
        </w:rPr>
        <w:br/>
      </w:r>
      <w:r w:rsidRPr="00051FBA">
        <w:rPr>
          <w:sz w:val="27"/>
          <w:szCs w:val="27"/>
        </w:rPr>
        <w:t>North West Regional Health Authority</w:t>
      </w:r>
      <w:r w:rsidRPr="00051FBA">
        <w:rPr>
          <w:sz w:val="27"/>
          <w:szCs w:val="27"/>
        </w:rPr>
        <w:br/>
        <w:t>-Audit Clerk</w:t>
      </w:r>
      <w:r>
        <w:rPr>
          <w:sz w:val="27"/>
          <w:szCs w:val="27"/>
        </w:rPr>
        <w:t xml:space="preserve"> (OJT trainee)</w:t>
      </w:r>
      <w:r w:rsidRPr="00051FBA">
        <w:rPr>
          <w:sz w:val="27"/>
          <w:szCs w:val="27"/>
        </w:rPr>
        <w:t xml:space="preserve"> </w:t>
      </w:r>
      <w:r w:rsidRPr="00051FBA">
        <w:rPr>
          <w:sz w:val="27"/>
          <w:szCs w:val="27"/>
        </w:rPr>
        <w:br/>
      </w:r>
      <w:r w:rsidRPr="00051FBA">
        <w:rPr>
          <w:sz w:val="27"/>
          <w:szCs w:val="27"/>
        </w:rPr>
        <w:br/>
        <w:t>Civilian Conservation Corps</w:t>
      </w:r>
      <w:r w:rsidRPr="00051FBA">
        <w:rPr>
          <w:sz w:val="27"/>
          <w:szCs w:val="27"/>
        </w:rPr>
        <w:br/>
        <w:t>-Trainee</w:t>
      </w:r>
      <w:r w:rsidRPr="00051FBA">
        <w:rPr>
          <w:sz w:val="27"/>
          <w:szCs w:val="27"/>
        </w:rPr>
        <w:br/>
      </w:r>
      <w:r w:rsidRPr="00051FBA">
        <w:rPr>
          <w:sz w:val="27"/>
          <w:szCs w:val="27"/>
        </w:rPr>
        <w:br/>
        <w:t>Furness Chemical Ltd.</w:t>
      </w:r>
      <w:r w:rsidRPr="00051FBA">
        <w:rPr>
          <w:sz w:val="27"/>
          <w:szCs w:val="27"/>
        </w:rPr>
        <w:br/>
        <w:t>-Production Worker</w:t>
      </w:r>
    </w:p>
    <w:p w:rsidR="00CF1436" w:rsidRPr="00051FBA" w:rsidRDefault="00051FBA">
      <w:pPr>
        <w:pStyle w:val="SectionHeading"/>
      </w:pPr>
      <w:r>
        <w:lastRenderedPageBreak/>
        <w:t>Interests/hobbies</w:t>
      </w:r>
    </w:p>
    <w:p w:rsidR="006E14FE" w:rsidRPr="006E14FE" w:rsidRDefault="006E14FE" w:rsidP="006E14FE">
      <w:pPr>
        <w:pStyle w:val="ListParagraph"/>
        <w:ind w:left="432"/>
        <w:rPr>
          <w:sz w:val="10"/>
          <w:szCs w:val="10"/>
        </w:rPr>
      </w:pPr>
    </w:p>
    <w:p w:rsidR="00CF1436" w:rsidRPr="00051FBA" w:rsidRDefault="00051FBA">
      <w:pPr>
        <w:pStyle w:val="ListParagraph"/>
        <w:numPr>
          <w:ilvl w:val="0"/>
          <w:numId w:val="4"/>
        </w:numPr>
        <w:ind w:hanging="288"/>
        <w:rPr>
          <w:sz w:val="27"/>
          <w:szCs w:val="27"/>
        </w:rPr>
      </w:pPr>
      <w:r w:rsidRPr="00051FBA">
        <w:rPr>
          <w:sz w:val="27"/>
          <w:szCs w:val="27"/>
        </w:rPr>
        <w:t>Exercising</w:t>
      </w:r>
    </w:p>
    <w:p w:rsidR="00051FBA" w:rsidRDefault="00051FBA">
      <w:pPr>
        <w:pStyle w:val="ListParagraph"/>
        <w:numPr>
          <w:ilvl w:val="0"/>
          <w:numId w:val="4"/>
        </w:numPr>
        <w:ind w:hanging="288"/>
        <w:rPr>
          <w:sz w:val="27"/>
          <w:szCs w:val="27"/>
        </w:rPr>
      </w:pPr>
      <w:r w:rsidRPr="00051FBA">
        <w:rPr>
          <w:sz w:val="27"/>
          <w:szCs w:val="27"/>
        </w:rPr>
        <w:t>Socializing</w:t>
      </w:r>
    </w:p>
    <w:p w:rsidR="006E14FE" w:rsidRDefault="00051FBA">
      <w:pPr>
        <w:pStyle w:val="ListParagraph"/>
        <w:numPr>
          <w:ilvl w:val="0"/>
          <w:numId w:val="4"/>
        </w:numPr>
        <w:ind w:hanging="288"/>
        <w:rPr>
          <w:sz w:val="27"/>
          <w:szCs w:val="27"/>
        </w:rPr>
      </w:pPr>
      <w:r>
        <w:rPr>
          <w:sz w:val="27"/>
          <w:szCs w:val="27"/>
        </w:rPr>
        <w:t>Reading</w:t>
      </w:r>
      <w:r w:rsidRPr="00051FBA">
        <w:rPr>
          <w:sz w:val="27"/>
          <w:szCs w:val="27"/>
        </w:rPr>
        <w:t xml:space="preserve"> </w:t>
      </w:r>
    </w:p>
    <w:p w:rsidR="00051FBA" w:rsidRPr="00051FBA" w:rsidRDefault="006E14FE">
      <w:pPr>
        <w:pStyle w:val="ListParagraph"/>
        <w:numPr>
          <w:ilvl w:val="0"/>
          <w:numId w:val="4"/>
        </w:numPr>
        <w:ind w:hanging="288"/>
        <w:rPr>
          <w:sz w:val="27"/>
          <w:szCs w:val="27"/>
        </w:rPr>
      </w:pPr>
      <w:r>
        <w:rPr>
          <w:sz w:val="27"/>
          <w:szCs w:val="27"/>
        </w:rPr>
        <w:t>Helping Others</w:t>
      </w:r>
      <w:r w:rsidR="00051FBA">
        <w:rPr>
          <w:sz w:val="27"/>
          <w:szCs w:val="27"/>
        </w:rPr>
        <w:br/>
      </w:r>
    </w:p>
    <w:p w:rsidR="00051FBA" w:rsidRPr="00051FBA" w:rsidRDefault="00051FBA" w:rsidP="00051FBA">
      <w:pPr>
        <w:pStyle w:val="SectionHeading"/>
      </w:pPr>
      <w:r w:rsidRPr="00051FBA">
        <w:t>References</w:t>
      </w:r>
    </w:p>
    <w:p w:rsidR="00051FBA" w:rsidRPr="00051FBA" w:rsidRDefault="00051FBA" w:rsidP="00051FBA">
      <w:pPr>
        <w:pStyle w:val="ListParagraph"/>
        <w:ind w:left="432"/>
        <w:rPr>
          <w:sz w:val="27"/>
          <w:szCs w:val="27"/>
        </w:rPr>
      </w:pPr>
    </w:p>
    <w:p w:rsidR="00051FBA" w:rsidRPr="00051FBA" w:rsidRDefault="00051FBA">
      <w:pPr>
        <w:pStyle w:val="ListParagraph"/>
        <w:numPr>
          <w:ilvl w:val="0"/>
          <w:numId w:val="4"/>
        </w:numPr>
        <w:ind w:hanging="288"/>
        <w:rPr>
          <w:sz w:val="27"/>
          <w:szCs w:val="27"/>
        </w:rPr>
      </w:pPr>
      <w:r w:rsidRPr="00051FBA">
        <w:rPr>
          <w:sz w:val="27"/>
          <w:szCs w:val="27"/>
        </w:rPr>
        <w:t>Carmela Charles</w:t>
      </w:r>
      <w:r w:rsidRPr="00051FBA">
        <w:rPr>
          <w:sz w:val="27"/>
          <w:szCs w:val="27"/>
        </w:rPr>
        <w:br/>
        <w:t>-Teacher</w:t>
      </w:r>
    </w:p>
    <w:p w:rsidR="00051FBA" w:rsidRPr="00051FBA" w:rsidRDefault="00051FBA" w:rsidP="00051FBA">
      <w:pPr>
        <w:pStyle w:val="ListParagraph"/>
        <w:ind w:left="432"/>
        <w:rPr>
          <w:sz w:val="27"/>
          <w:szCs w:val="27"/>
        </w:rPr>
      </w:pPr>
    </w:p>
    <w:p w:rsidR="00051FBA" w:rsidRDefault="00051FBA">
      <w:pPr>
        <w:pStyle w:val="ListParagraph"/>
        <w:numPr>
          <w:ilvl w:val="0"/>
          <w:numId w:val="4"/>
        </w:numPr>
        <w:ind w:hanging="288"/>
      </w:pPr>
      <w:r w:rsidRPr="00051FBA">
        <w:rPr>
          <w:sz w:val="27"/>
          <w:szCs w:val="27"/>
        </w:rPr>
        <w:t>Nessa Mitchell</w:t>
      </w:r>
      <w:r w:rsidRPr="00051FBA">
        <w:rPr>
          <w:sz w:val="27"/>
          <w:szCs w:val="27"/>
        </w:rPr>
        <w:br/>
        <w:t>-Principal</w:t>
      </w:r>
      <w:r>
        <w:br/>
      </w:r>
    </w:p>
    <w:p w:rsidR="006E14FE" w:rsidRDefault="006E14FE">
      <w:pPr>
        <w:spacing w:line="276" w:lineRule="auto"/>
      </w:pPr>
    </w:p>
    <w:p w:rsidR="006E14FE" w:rsidRPr="006E14FE" w:rsidRDefault="006E14FE" w:rsidP="006E14FE"/>
    <w:p w:rsidR="006E14FE" w:rsidRPr="006E14FE" w:rsidRDefault="006E14FE" w:rsidP="006E14FE"/>
    <w:p w:rsidR="006E14FE" w:rsidRPr="006E14FE" w:rsidRDefault="006E14FE" w:rsidP="006E14FE"/>
    <w:p w:rsidR="006E14FE" w:rsidRPr="006E14FE" w:rsidRDefault="006E14FE" w:rsidP="006E14FE"/>
    <w:p w:rsidR="006E14FE" w:rsidRPr="006E14FE" w:rsidRDefault="006E14FE" w:rsidP="006E14FE"/>
    <w:p w:rsidR="006E14FE" w:rsidRPr="006E14FE" w:rsidRDefault="006E14FE" w:rsidP="006E14FE"/>
    <w:p w:rsidR="006E14FE" w:rsidRPr="006E14FE" w:rsidRDefault="006E14FE" w:rsidP="006E14FE"/>
    <w:p w:rsidR="006E14FE" w:rsidRDefault="006E14FE" w:rsidP="006E14FE"/>
    <w:p w:rsidR="00CF1436" w:rsidRPr="006E14FE" w:rsidRDefault="00CF1436" w:rsidP="006E14FE">
      <w:pPr>
        <w:jc w:val="center"/>
      </w:pPr>
    </w:p>
    <w:sectPr w:rsidR="00CF1436" w:rsidRPr="006E14FE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21D" w:rsidRDefault="0006321D">
      <w:pPr>
        <w:spacing w:after="0" w:line="240" w:lineRule="auto"/>
      </w:pPr>
      <w:r>
        <w:separator/>
      </w:r>
    </w:p>
  </w:endnote>
  <w:endnote w:type="continuationSeparator" w:id="0">
    <w:p w:rsidR="0006321D" w:rsidRDefault="00063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436" w:rsidRDefault="0006321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CADE8AC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523DC45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C1E0E06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CF1436" w:rsidRDefault="0006321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F1436" w:rsidRDefault="00CF1436">
                          <w:pPr>
                            <w:pStyle w:val="Title"/>
                            <w:rPr>
                              <w:spacing w:val="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CF1436" w:rsidRDefault="00CF1436">
                    <w:pPr>
                      <w:pStyle w:val="Title"/>
                      <w:rPr>
                        <w:spacing w:val="1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21D" w:rsidRDefault="0006321D">
      <w:pPr>
        <w:spacing w:after="0" w:line="240" w:lineRule="auto"/>
      </w:pPr>
      <w:r>
        <w:separator/>
      </w:r>
    </w:p>
  </w:footnote>
  <w:footnote w:type="continuationSeparator" w:id="0">
    <w:p w:rsidR="0006321D" w:rsidRDefault="00063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436" w:rsidRDefault="0006321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D016F21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8AD0EDF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4B67403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CF1436" w:rsidRDefault="00CF14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D9"/>
    <w:rsid w:val="00051FBA"/>
    <w:rsid w:val="0006321D"/>
    <w:rsid w:val="006E14FE"/>
    <w:rsid w:val="00C326D9"/>
    <w:rsid w:val="00CF1436"/>
    <w:rsid w:val="00E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C9C70E-25E7-4A94-B167-8CDE4AC5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rise.fraser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FE522F9D86407982E7C2EAA98A4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24671-CB6D-4B8D-826C-FBC1BDEFB7C8}"/>
      </w:docPartPr>
      <w:docPartBody>
        <w:p w:rsidR="00000000" w:rsidRDefault="001D5C5C">
          <w:pPr>
            <w:pStyle w:val="B0FE522F9D86407982E7C2EAA98A470E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15186035ADE640F3885EE5C4535A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A485A-7EC0-41C3-8279-B5AC15C27C1A}"/>
      </w:docPartPr>
      <w:docPartBody>
        <w:p w:rsidR="00000000" w:rsidRDefault="001D5C5C">
          <w:pPr>
            <w:pStyle w:val="15186035ADE640F3885EE5C4535AAA02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FE109665D3194448B5072634D3E18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D89FB-1765-4E9B-8526-F28F4A047BB7}"/>
      </w:docPartPr>
      <w:docPartBody>
        <w:p w:rsidR="00000000" w:rsidRDefault="001D5C5C">
          <w:pPr>
            <w:pStyle w:val="FE109665D3194448B5072634D3E18736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67809F031A014FE7AEB872F0346C1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88553-ED67-4871-A889-504E3B8DDA68}"/>
      </w:docPartPr>
      <w:docPartBody>
        <w:p w:rsidR="00000000" w:rsidRDefault="001D5C5C">
          <w:pPr>
            <w:pStyle w:val="67809F031A014FE7AEB872F0346C1E8F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33E2C5CD2DDA4631976A7D52A252E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1911C-9D43-4129-8FB9-24247FF353D5}"/>
      </w:docPartPr>
      <w:docPartBody>
        <w:p w:rsidR="00000000" w:rsidRDefault="001D5C5C">
          <w:pPr>
            <w:pStyle w:val="33E2C5CD2DDA4631976A7D52A252E4C5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88A04CD91029475F887FE729148B8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749A3-C4B6-4040-99DA-5336C1950D7E}"/>
      </w:docPartPr>
      <w:docPartBody>
        <w:p w:rsidR="00000000" w:rsidRDefault="001D5C5C">
          <w:pPr>
            <w:pStyle w:val="88A04CD91029475F887FE729148B813B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5C"/>
    <w:rsid w:val="001D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B0FE522F9D86407982E7C2EAA98A470E">
    <w:name w:val="B0FE522F9D86407982E7C2EAA98A470E"/>
  </w:style>
  <w:style w:type="paragraph" w:customStyle="1" w:styleId="15186035ADE640F3885EE5C4535AAA02">
    <w:name w:val="15186035ADE640F3885EE5C4535AAA02"/>
  </w:style>
  <w:style w:type="paragraph" w:customStyle="1" w:styleId="FE109665D3194448B5072634D3E18736">
    <w:name w:val="FE109665D3194448B5072634D3E18736"/>
  </w:style>
  <w:style w:type="paragraph" w:customStyle="1" w:styleId="67809F031A014FE7AEB872F0346C1E8F">
    <w:name w:val="67809F031A014FE7AEB872F0346C1E8F"/>
  </w:style>
  <w:style w:type="paragraph" w:customStyle="1" w:styleId="33E2C5CD2DDA4631976A7D52A252E4C5">
    <w:name w:val="33E2C5CD2DDA4631976A7D52A252E4C5"/>
  </w:style>
  <w:style w:type="paragraph" w:customStyle="1" w:styleId="88A04CD91029475F887FE729148B813B">
    <w:name w:val="88A04CD91029475F887FE729148B813B"/>
  </w:style>
  <w:style w:type="paragraph" w:customStyle="1" w:styleId="A2774018E1044C7DB0048F504545E9CC">
    <w:name w:val="A2774018E1044C7DB0048F504545E9CC"/>
  </w:style>
  <w:style w:type="paragraph" w:customStyle="1" w:styleId="EA2F4EB8464E4C50B7417BCCA0678CCE">
    <w:name w:val="EA2F4EB8464E4C50B7417BCCA0678CCE"/>
  </w:style>
  <w:style w:type="paragraph" w:customStyle="1" w:styleId="93D9E92287C643EEBDB89BB882748668">
    <w:name w:val="93D9E92287C643EEBDB89BB882748668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709007555B70483596AC6E647C8D959D">
    <w:name w:val="709007555B70483596AC6E647C8D959D"/>
  </w:style>
  <w:style w:type="paragraph" w:customStyle="1" w:styleId="3CA28A894CA6453DBB160FDF60B8132C">
    <w:name w:val="3CA28A894CA6453DBB160FDF60B8132C"/>
  </w:style>
  <w:style w:type="paragraph" w:customStyle="1" w:styleId="EE2A66F38EBB4B6EA6250347254BB71A">
    <w:name w:val="EE2A66F38EBB4B6EA6250347254BB71A"/>
  </w:style>
  <w:style w:type="paragraph" w:customStyle="1" w:styleId="ECC76FC080024C89B966A1B708497A88">
    <w:name w:val="ECC76FC080024C89B966A1B708497A88"/>
  </w:style>
  <w:style w:type="paragraph" w:customStyle="1" w:styleId="E3FBA3F73882402FAD79A9A3E5EEFDE3">
    <w:name w:val="E3FBA3F73882402FAD79A9A3E5EEFDE3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245EEDB7FE8E444E817ED4500DFA2908">
    <w:name w:val="245EEDB7FE8E444E817ED4500DFA2908"/>
  </w:style>
  <w:style w:type="paragraph" w:customStyle="1" w:styleId="9126DA96CF4448B3AC571691E0D1027B">
    <w:name w:val="9126DA96CF4448B3AC571691E0D1027B"/>
  </w:style>
  <w:style w:type="paragraph" w:customStyle="1" w:styleId="9BC65E1B5CEB4709AEFBBBBB616D5F56">
    <w:name w:val="9BC65E1B5CEB4709AEFBBBBB616D5F56"/>
  </w:style>
  <w:style w:type="paragraph" w:customStyle="1" w:styleId="EF23944E71124AA3B3EA2470EA480C97">
    <w:name w:val="EF23944E71124AA3B3EA2470EA480C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#42 Mc. Shine Lands, Laventille</CompanyAddress>
  <CompanyPhone>627-9737</CompanyPhone>
  <CompanyFax/>
  <CompanyEmail>Respectable-lady@hotmail.com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99D69C8A-2B35-4853-A437-9F82E308D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35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Cherise Fraser</dc:creator>
  <cp:keywords/>
  <cp:lastModifiedBy>Cherise Fraser</cp:lastModifiedBy>
  <cp:revision>1</cp:revision>
  <dcterms:created xsi:type="dcterms:W3CDTF">2014-11-14T13:31:00Z</dcterms:created>
  <dcterms:modified xsi:type="dcterms:W3CDTF">2014-11-14T14:11:00Z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