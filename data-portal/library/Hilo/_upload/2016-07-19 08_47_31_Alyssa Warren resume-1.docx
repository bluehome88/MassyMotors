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5552" w:rsidRDefault="003E37F6">
      <w:pPr>
        <w:pStyle w:val="Title"/>
      </w:pPr>
      <w:r>
        <w:t>‍</w:t>
      </w:r>
      <w:sdt>
        <w:sdtPr>
          <w:alias w:val="Your Name"/>
          <w:tag w:val=""/>
          <w:id w:val="1246310863"/>
          <w:placeholder>
            <w:docPart w:val="8982DE966A5E4FD8A681A13A005215F7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r w:rsidR="00524DFB">
            <w:t>Alyssa Warren</w:t>
          </w:r>
        </w:sdtContent>
      </w:sdt>
    </w:p>
    <w:p w:rsidR="00515552" w:rsidRPr="00B40FED" w:rsidRDefault="003D0989" w:rsidP="00B40FED">
      <w:pPr>
        <w:rPr>
          <w:szCs w:val="18"/>
        </w:rPr>
      </w:pPr>
      <w:proofErr w:type="spellStart"/>
      <w:r>
        <w:rPr>
          <w:szCs w:val="18"/>
        </w:rPr>
        <w:t>Lp</w:t>
      </w:r>
      <w:proofErr w:type="spellEnd"/>
      <w:r>
        <w:rPr>
          <w:szCs w:val="18"/>
        </w:rPr>
        <w:t>. 61</w:t>
      </w:r>
      <w:r w:rsidR="0083264C" w:rsidRPr="00423D7E">
        <w:rPr>
          <w:szCs w:val="18"/>
        </w:rPr>
        <w:t xml:space="preserve"> Salandy Street, Patna Village, Diego Martin. Trinidad</w:t>
      </w:r>
      <w:r w:rsidR="003E37F6" w:rsidRPr="00423D7E">
        <w:rPr>
          <w:szCs w:val="18"/>
        </w:rPr>
        <w:t> | </w:t>
      </w:r>
      <w:sdt>
        <w:sdtPr>
          <w:rPr>
            <w:szCs w:val="18"/>
          </w:rPr>
          <w:alias w:val="Telephone"/>
          <w:tag w:val=""/>
          <w:id w:val="-1416317146"/>
          <w:placeholder>
            <w:docPart w:val="81BB79090377490B81EF0BE37C63E091"/>
          </w:placeholder>
          <w:dataBinding w:prefixMappings="xmlns:ns0='http://schemas.microsoft.com/office/2006/coverPageProps' " w:xpath="/ns0:CoverPageProperties[1]/ns0:CompanyPhone[1]" w:storeItemID="{55AF091B-3C7A-41E3-B477-F2FDAA23CFDA}"/>
          <w:text/>
        </w:sdtPr>
        <w:sdtEndPr/>
        <w:sdtContent>
          <w:r w:rsidR="0083264C" w:rsidRPr="00423D7E">
            <w:rPr>
              <w:szCs w:val="18"/>
            </w:rPr>
            <w:t>868-366-0585/ 633-1595</w:t>
          </w:r>
        </w:sdtContent>
      </w:sdt>
      <w:r w:rsidR="003E37F6" w:rsidRPr="00423D7E">
        <w:rPr>
          <w:szCs w:val="18"/>
        </w:rPr>
        <w:t> | </w:t>
      </w:r>
      <w:sdt>
        <w:sdtPr>
          <w:rPr>
            <w:szCs w:val="18"/>
          </w:rPr>
          <w:alias w:val="Email"/>
          <w:tag w:val=""/>
          <w:id w:val="-391963670"/>
          <w:placeholder>
            <w:docPart w:val="E5DAED4140C34E099B1F0B1189B32B26"/>
          </w:placeholder>
          <w:dataBinding w:prefixMappings="xmlns:ns0='http://schemas.microsoft.com/office/2006/coverPageProps' " w:xpath="/ns0:CoverPageProperties[1]/ns0:CompanyEmail[1]" w:storeItemID="{55AF091B-3C7A-41E3-B477-F2FDAA23CFDA}"/>
          <w:text/>
        </w:sdtPr>
        <w:sdtEndPr/>
        <w:sdtContent>
          <w:r w:rsidR="0083264C" w:rsidRPr="00423D7E">
            <w:rPr>
              <w:szCs w:val="18"/>
            </w:rPr>
            <w:t>alywarz@gmail.com</w:t>
          </w:r>
        </w:sdtContent>
      </w:sdt>
    </w:p>
    <w:p w:rsidR="00515552" w:rsidRDefault="003E37F6">
      <w:pPr>
        <w:pStyle w:val="SectionHeading"/>
      </w:pPr>
      <w:r>
        <w:t>Education</w:t>
      </w:r>
    </w:p>
    <w:p w:rsidR="0083264C" w:rsidRPr="00423D7E" w:rsidRDefault="0083264C" w:rsidP="0083264C">
      <w:pPr>
        <w:rPr>
          <w:sz w:val="20"/>
        </w:rPr>
      </w:pPr>
      <w:r w:rsidRPr="00423D7E">
        <w:rPr>
          <w:sz w:val="20"/>
        </w:rPr>
        <w:t>Providence Girls’ Catholic School    2007-2014</w:t>
      </w:r>
    </w:p>
    <w:p w:rsidR="00515552" w:rsidRPr="00423D7E" w:rsidRDefault="0083264C" w:rsidP="0083264C">
      <w:pPr>
        <w:rPr>
          <w:sz w:val="20"/>
        </w:rPr>
      </w:pPr>
      <w:r w:rsidRPr="00423D7E">
        <w:rPr>
          <w:sz w:val="20"/>
        </w:rPr>
        <w:t>University of the West Indies     2014 – Present</w:t>
      </w:r>
      <w:r w:rsidR="00E36E09">
        <w:rPr>
          <w:sz w:val="20"/>
        </w:rPr>
        <w:t xml:space="preserve"> </w:t>
      </w:r>
      <w:proofErr w:type="spellStart"/>
      <w:r w:rsidR="0011160E">
        <w:rPr>
          <w:sz w:val="20"/>
        </w:rPr>
        <w:t>Bsc</w:t>
      </w:r>
      <w:proofErr w:type="spellEnd"/>
      <w:r w:rsidR="0011160E">
        <w:rPr>
          <w:sz w:val="20"/>
        </w:rPr>
        <w:t>. Biology (special)</w:t>
      </w:r>
    </w:p>
    <w:p w:rsidR="0083264C" w:rsidRDefault="0083264C" w:rsidP="0083264C">
      <w:pPr>
        <w:pStyle w:val="SectionHeading"/>
      </w:pPr>
      <w:r>
        <w:t>Qualifications</w:t>
      </w:r>
    </w:p>
    <w:p w:rsidR="00F35A0B" w:rsidRDefault="00F35A0B" w:rsidP="0083264C">
      <w:pPr>
        <w:rPr>
          <w:b/>
          <w:sz w:val="20"/>
        </w:rPr>
        <w:sectPr w:rsidR="00F35A0B">
          <w:footerReference w:type="default" r:id="rId10"/>
          <w:pgSz w:w="12240" w:h="15840"/>
          <w:pgMar w:top="1296" w:right="1440" w:bottom="1440" w:left="1440" w:header="720" w:footer="720" w:gutter="0"/>
          <w:pgNumType w:start="1"/>
          <w:cols w:space="720"/>
          <w:titlePg/>
          <w:docGrid w:linePitch="360"/>
        </w:sectPr>
      </w:pPr>
    </w:p>
    <w:p w:rsidR="0083264C" w:rsidRPr="00423D7E" w:rsidRDefault="0083264C" w:rsidP="0083264C">
      <w:pPr>
        <w:rPr>
          <w:b/>
          <w:sz w:val="20"/>
        </w:rPr>
      </w:pPr>
      <w:r w:rsidRPr="00423D7E">
        <w:rPr>
          <w:b/>
          <w:sz w:val="20"/>
        </w:rPr>
        <w:t>ORDINARY LEVEL (CXC)</w:t>
      </w:r>
    </w:p>
    <w:p w:rsidR="0083264C" w:rsidRPr="00423D7E" w:rsidRDefault="0083264C" w:rsidP="0083264C">
      <w:pPr>
        <w:rPr>
          <w:sz w:val="20"/>
        </w:rPr>
      </w:pPr>
      <w:r w:rsidRPr="00423D7E">
        <w:rPr>
          <w:sz w:val="20"/>
        </w:rPr>
        <w:t>Additional Mathematics</w:t>
      </w:r>
    </w:p>
    <w:p w:rsidR="0083264C" w:rsidRPr="00423D7E" w:rsidRDefault="0083264C" w:rsidP="0083264C">
      <w:pPr>
        <w:rPr>
          <w:sz w:val="20"/>
        </w:rPr>
      </w:pPr>
      <w:r w:rsidRPr="00423D7E">
        <w:rPr>
          <w:sz w:val="20"/>
        </w:rPr>
        <w:t>English A</w:t>
      </w:r>
    </w:p>
    <w:p w:rsidR="0083264C" w:rsidRPr="00423D7E" w:rsidRDefault="0083264C" w:rsidP="0083264C">
      <w:pPr>
        <w:rPr>
          <w:sz w:val="20"/>
        </w:rPr>
      </w:pPr>
      <w:r w:rsidRPr="00423D7E">
        <w:rPr>
          <w:sz w:val="20"/>
        </w:rPr>
        <w:t>English B</w:t>
      </w:r>
    </w:p>
    <w:p w:rsidR="0083264C" w:rsidRPr="00423D7E" w:rsidRDefault="0083264C" w:rsidP="0083264C">
      <w:pPr>
        <w:rPr>
          <w:sz w:val="20"/>
        </w:rPr>
      </w:pPr>
      <w:r w:rsidRPr="00423D7E">
        <w:rPr>
          <w:sz w:val="20"/>
        </w:rPr>
        <w:t>Mathematics</w:t>
      </w:r>
    </w:p>
    <w:p w:rsidR="0083264C" w:rsidRPr="00423D7E" w:rsidRDefault="0083264C" w:rsidP="0083264C">
      <w:pPr>
        <w:rPr>
          <w:sz w:val="20"/>
        </w:rPr>
      </w:pPr>
      <w:r w:rsidRPr="00423D7E">
        <w:rPr>
          <w:sz w:val="20"/>
        </w:rPr>
        <w:t>Physics</w:t>
      </w:r>
    </w:p>
    <w:p w:rsidR="00524DFB" w:rsidRPr="00423D7E" w:rsidRDefault="0083264C" w:rsidP="0083264C">
      <w:pPr>
        <w:rPr>
          <w:sz w:val="20"/>
        </w:rPr>
      </w:pPr>
      <w:r w:rsidRPr="00423D7E">
        <w:rPr>
          <w:sz w:val="20"/>
        </w:rPr>
        <w:t>Chemistry</w:t>
      </w:r>
    </w:p>
    <w:p w:rsidR="0083264C" w:rsidRPr="00423D7E" w:rsidRDefault="0083264C" w:rsidP="0083264C">
      <w:pPr>
        <w:rPr>
          <w:sz w:val="20"/>
        </w:rPr>
      </w:pPr>
      <w:r w:rsidRPr="00423D7E">
        <w:rPr>
          <w:sz w:val="20"/>
        </w:rPr>
        <w:t xml:space="preserve">Biology </w:t>
      </w:r>
    </w:p>
    <w:p w:rsidR="0083264C" w:rsidRPr="00423D7E" w:rsidRDefault="0083264C" w:rsidP="0083264C">
      <w:pPr>
        <w:rPr>
          <w:sz w:val="20"/>
        </w:rPr>
      </w:pPr>
      <w:r w:rsidRPr="00423D7E">
        <w:rPr>
          <w:sz w:val="20"/>
        </w:rPr>
        <w:t>Spanish</w:t>
      </w:r>
    </w:p>
    <w:p w:rsidR="0083264C" w:rsidRDefault="00E21811" w:rsidP="0083264C">
      <w:pPr>
        <w:rPr>
          <w:b/>
          <w:sz w:val="20"/>
        </w:rPr>
      </w:pPr>
      <w:r w:rsidRPr="00423D7E">
        <w:rPr>
          <w:b/>
          <w:sz w:val="20"/>
        </w:rPr>
        <w:t>ADVANCE LEVEL (CXC</w:t>
      </w:r>
      <w:r w:rsidR="0083264C" w:rsidRPr="00423D7E">
        <w:rPr>
          <w:b/>
          <w:sz w:val="20"/>
        </w:rPr>
        <w:t>)</w:t>
      </w:r>
    </w:p>
    <w:p w:rsidR="00F35A0B" w:rsidRDefault="00F35A0B" w:rsidP="0083264C">
      <w:pPr>
        <w:rPr>
          <w:b/>
          <w:sz w:val="20"/>
        </w:rPr>
      </w:pPr>
    </w:p>
    <w:p w:rsidR="00F35A0B" w:rsidRPr="00423D7E" w:rsidRDefault="00F35A0B" w:rsidP="0083264C">
      <w:pPr>
        <w:rPr>
          <w:b/>
          <w:sz w:val="20"/>
        </w:rPr>
      </w:pPr>
    </w:p>
    <w:p w:rsidR="0083264C" w:rsidRPr="00423D7E" w:rsidRDefault="00E21811" w:rsidP="0083264C">
      <w:pPr>
        <w:rPr>
          <w:sz w:val="20"/>
        </w:rPr>
      </w:pPr>
      <w:r w:rsidRPr="00423D7E">
        <w:rPr>
          <w:sz w:val="20"/>
        </w:rPr>
        <w:t>Caribbean Studies</w:t>
      </w:r>
    </w:p>
    <w:p w:rsidR="00E21811" w:rsidRPr="00423D7E" w:rsidRDefault="00E21811" w:rsidP="0083264C">
      <w:pPr>
        <w:rPr>
          <w:sz w:val="20"/>
        </w:rPr>
      </w:pPr>
      <w:r w:rsidRPr="00423D7E">
        <w:rPr>
          <w:sz w:val="20"/>
        </w:rPr>
        <w:t>Communication Studies</w:t>
      </w:r>
    </w:p>
    <w:p w:rsidR="00E21811" w:rsidRPr="00423D7E" w:rsidRDefault="00E21811" w:rsidP="0083264C">
      <w:pPr>
        <w:rPr>
          <w:sz w:val="20"/>
        </w:rPr>
      </w:pPr>
      <w:r w:rsidRPr="00423D7E">
        <w:rPr>
          <w:sz w:val="20"/>
        </w:rPr>
        <w:t>Biology</w:t>
      </w:r>
    </w:p>
    <w:p w:rsidR="00E21811" w:rsidRPr="00423D7E" w:rsidRDefault="00E21811" w:rsidP="0083264C">
      <w:pPr>
        <w:rPr>
          <w:sz w:val="20"/>
        </w:rPr>
      </w:pPr>
      <w:r w:rsidRPr="00423D7E">
        <w:rPr>
          <w:sz w:val="20"/>
        </w:rPr>
        <w:t>Chemistry</w:t>
      </w:r>
    </w:p>
    <w:p w:rsidR="00E21811" w:rsidRPr="00423D7E" w:rsidRDefault="00E21811" w:rsidP="0083264C">
      <w:pPr>
        <w:rPr>
          <w:sz w:val="20"/>
        </w:rPr>
      </w:pPr>
      <w:r w:rsidRPr="00423D7E">
        <w:rPr>
          <w:sz w:val="20"/>
        </w:rPr>
        <w:t>Physics</w:t>
      </w:r>
    </w:p>
    <w:p w:rsidR="00F35A0B" w:rsidRDefault="00F35A0B" w:rsidP="0083264C">
      <w:pPr>
        <w:rPr>
          <w:b/>
          <w:sz w:val="20"/>
        </w:rPr>
        <w:sectPr w:rsidR="00F35A0B" w:rsidSect="00F35A0B">
          <w:type w:val="continuous"/>
          <w:pgSz w:w="12240" w:h="15840"/>
          <w:pgMar w:top="1296" w:right="1440" w:bottom="1440" w:left="1440" w:header="720" w:footer="720" w:gutter="0"/>
          <w:pgNumType w:start="1"/>
          <w:cols w:num="2" w:space="720"/>
          <w:titlePg/>
          <w:docGrid w:linePitch="360"/>
        </w:sectPr>
      </w:pPr>
    </w:p>
    <w:p w:rsidR="00F35A0B" w:rsidRDefault="00F35A0B" w:rsidP="0083264C">
      <w:pPr>
        <w:rPr>
          <w:b/>
          <w:sz w:val="20"/>
        </w:rPr>
      </w:pPr>
    </w:p>
    <w:p w:rsidR="00E21811" w:rsidRPr="00423D7E" w:rsidRDefault="00E21811" w:rsidP="0083264C">
      <w:pPr>
        <w:rPr>
          <w:b/>
          <w:sz w:val="20"/>
        </w:rPr>
      </w:pPr>
      <w:r w:rsidRPr="00423D7E">
        <w:rPr>
          <w:b/>
          <w:sz w:val="20"/>
        </w:rPr>
        <w:t>SCHOLASTIC APTITUDE TEST (SAT)</w:t>
      </w:r>
    </w:p>
    <w:p w:rsidR="00E21811" w:rsidRPr="00423D7E" w:rsidRDefault="00E21811" w:rsidP="0083264C">
      <w:pPr>
        <w:rPr>
          <w:sz w:val="20"/>
        </w:rPr>
      </w:pPr>
      <w:r w:rsidRPr="00423D7E">
        <w:rPr>
          <w:sz w:val="20"/>
        </w:rPr>
        <w:t>SAT (mathematics and English)</w:t>
      </w:r>
    </w:p>
    <w:p w:rsidR="00E21811" w:rsidRPr="00423D7E" w:rsidRDefault="00E21811" w:rsidP="0083264C">
      <w:pPr>
        <w:rPr>
          <w:sz w:val="20"/>
        </w:rPr>
      </w:pPr>
      <w:r w:rsidRPr="00423D7E">
        <w:rPr>
          <w:sz w:val="20"/>
        </w:rPr>
        <w:t>SAT Subject tests</w:t>
      </w:r>
    </w:p>
    <w:p w:rsidR="00E21811" w:rsidRPr="00423D7E" w:rsidRDefault="00E21811" w:rsidP="00E21811">
      <w:pPr>
        <w:pStyle w:val="ListParagraph"/>
        <w:numPr>
          <w:ilvl w:val="0"/>
          <w:numId w:val="5"/>
        </w:numPr>
        <w:rPr>
          <w:sz w:val="20"/>
        </w:rPr>
      </w:pPr>
      <w:r w:rsidRPr="00423D7E">
        <w:rPr>
          <w:sz w:val="20"/>
        </w:rPr>
        <w:t>Biology</w:t>
      </w:r>
    </w:p>
    <w:p w:rsidR="00E21811" w:rsidRPr="00423D7E" w:rsidRDefault="00E21811" w:rsidP="00E21811">
      <w:pPr>
        <w:pStyle w:val="ListParagraph"/>
        <w:numPr>
          <w:ilvl w:val="0"/>
          <w:numId w:val="5"/>
        </w:numPr>
        <w:rPr>
          <w:sz w:val="20"/>
        </w:rPr>
      </w:pPr>
      <w:r w:rsidRPr="00423D7E">
        <w:rPr>
          <w:sz w:val="20"/>
        </w:rPr>
        <w:t>Chemistry</w:t>
      </w:r>
    </w:p>
    <w:p w:rsidR="00E21811" w:rsidRPr="00423D7E" w:rsidRDefault="00E21811" w:rsidP="00E21811">
      <w:pPr>
        <w:pStyle w:val="ListParagraph"/>
        <w:numPr>
          <w:ilvl w:val="0"/>
          <w:numId w:val="5"/>
        </w:numPr>
        <w:rPr>
          <w:sz w:val="20"/>
        </w:rPr>
      </w:pPr>
      <w:r w:rsidRPr="00423D7E">
        <w:rPr>
          <w:sz w:val="20"/>
        </w:rPr>
        <w:t>Physics</w:t>
      </w:r>
    </w:p>
    <w:p w:rsidR="00515552" w:rsidRDefault="003E37F6" w:rsidP="0083264C">
      <w:pPr>
        <w:pStyle w:val="SectionHeading"/>
      </w:pPr>
      <w:r>
        <w:t>Skills &amp; Abilities</w:t>
      </w:r>
    </w:p>
    <w:p w:rsidR="00515552" w:rsidRPr="00423D7E" w:rsidRDefault="0083264C">
      <w:pPr>
        <w:pStyle w:val="Subsection"/>
        <w:rPr>
          <w:sz w:val="20"/>
        </w:rPr>
      </w:pPr>
      <w:r>
        <w:t>cOMPUTER</w:t>
      </w:r>
    </w:p>
    <w:p w:rsidR="00515552" w:rsidRPr="00423D7E" w:rsidRDefault="003E37F6">
      <w:pPr>
        <w:pStyle w:val="ListBullet"/>
        <w:rPr>
          <w:sz w:val="20"/>
        </w:rPr>
      </w:pPr>
      <w:r w:rsidRPr="00423D7E">
        <w:rPr>
          <w:sz w:val="20"/>
        </w:rPr>
        <w:t xml:space="preserve"> </w:t>
      </w:r>
      <w:r w:rsidR="00E36E09">
        <w:rPr>
          <w:sz w:val="20"/>
        </w:rPr>
        <w:t xml:space="preserve">Completed </w:t>
      </w:r>
      <w:r w:rsidR="0083264C" w:rsidRPr="00423D7E">
        <w:rPr>
          <w:sz w:val="20"/>
        </w:rPr>
        <w:t xml:space="preserve">a computer course in which excel and Microsoft are key components. </w:t>
      </w:r>
    </w:p>
    <w:p w:rsidR="00E21811" w:rsidRDefault="00E21811">
      <w:pPr>
        <w:pStyle w:val="SectionHeading"/>
      </w:pPr>
      <w:r>
        <w:lastRenderedPageBreak/>
        <w:t xml:space="preserve">Achievements </w:t>
      </w:r>
    </w:p>
    <w:p w:rsidR="00E21811" w:rsidRPr="00423D7E" w:rsidRDefault="00E21811" w:rsidP="00E21811">
      <w:pPr>
        <w:pStyle w:val="ListParagraph"/>
        <w:numPr>
          <w:ilvl w:val="0"/>
          <w:numId w:val="5"/>
        </w:numPr>
        <w:rPr>
          <w:sz w:val="20"/>
        </w:rPr>
      </w:pPr>
      <w:r w:rsidRPr="00423D7E">
        <w:rPr>
          <w:sz w:val="20"/>
        </w:rPr>
        <w:t xml:space="preserve">Certificate of completion at Providence Girls Catholic School </w:t>
      </w:r>
    </w:p>
    <w:p w:rsidR="00E21811" w:rsidRPr="00423D7E" w:rsidRDefault="00E21811" w:rsidP="00E21811">
      <w:pPr>
        <w:pStyle w:val="ListParagraph"/>
        <w:numPr>
          <w:ilvl w:val="0"/>
          <w:numId w:val="5"/>
        </w:numPr>
        <w:rPr>
          <w:sz w:val="20"/>
        </w:rPr>
      </w:pPr>
      <w:r w:rsidRPr="00423D7E">
        <w:rPr>
          <w:sz w:val="20"/>
        </w:rPr>
        <w:t>Certificate of completion in Junior Achievement 2011 (company of the year)</w:t>
      </w:r>
    </w:p>
    <w:p w:rsidR="00E21811" w:rsidRPr="00423D7E" w:rsidRDefault="00E21811" w:rsidP="00E21811">
      <w:pPr>
        <w:pStyle w:val="ListParagraph"/>
        <w:numPr>
          <w:ilvl w:val="0"/>
          <w:numId w:val="5"/>
        </w:numPr>
        <w:rPr>
          <w:sz w:val="20"/>
        </w:rPr>
      </w:pPr>
      <w:r w:rsidRPr="00423D7E">
        <w:rPr>
          <w:sz w:val="20"/>
        </w:rPr>
        <w:t>Completion of the Humming Bird Day Camp Course- Junior Counselor</w:t>
      </w:r>
    </w:p>
    <w:p w:rsidR="00E21811" w:rsidRPr="00423D7E" w:rsidRDefault="00E21811" w:rsidP="00E21811">
      <w:pPr>
        <w:pStyle w:val="ListParagraph"/>
        <w:numPr>
          <w:ilvl w:val="0"/>
          <w:numId w:val="5"/>
        </w:numPr>
        <w:rPr>
          <w:sz w:val="20"/>
        </w:rPr>
      </w:pPr>
      <w:r w:rsidRPr="00423D7E">
        <w:rPr>
          <w:sz w:val="20"/>
        </w:rPr>
        <w:t>Certificate for community service from Providence Girls’ Catholic School</w:t>
      </w:r>
    </w:p>
    <w:p w:rsidR="00E21811" w:rsidRPr="00E21811" w:rsidRDefault="00E21811" w:rsidP="00E21811">
      <w:pPr>
        <w:pStyle w:val="ListParagraph"/>
      </w:pPr>
    </w:p>
    <w:p w:rsidR="00515552" w:rsidRDefault="003E37F6">
      <w:pPr>
        <w:pStyle w:val="SectionHeading"/>
      </w:pPr>
      <w:r>
        <w:t>Experience</w:t>
      </w:r>
    </w:p>
    <w:p w:rsidR="00515552" w:rsidRPr="00614E8C" w:rsidRDefault="0083264C">
      <w:pPr>
        <w:pStyle w:val="Subsection"/>
        <w:spacing w:before="100"/>
        <w:rPr>
          <w:szCs w:val="18"/>
        </w:rPr>
      </w:pPr>
      <w:r w:rsidRPr="00614E8C">
        <w:rPr>
          <w:szCs w:val="18"/>
        </w:rPr>
        <w:t>TeXT BOOK REGISTRATION ASSISTANT</w:t>
      </w:r>
      <w:r w:rsidR="003E37F6" w:rsidRPr="00614E8C">
        <w:rPr>
          <w:szCs w:val="18"/>
        </w:rPr>
        <w:t>| </w:t>
      </w:r>
      <w:r w:rsidRPr="00614E8C">
        <w:rPr>
          <w:szCs w:val="18"/>
        </w:rPr>
        <w:t>pROVIDENCE gIRL’S cATHOLIC sCHOOL</w:t>
      </w:r>
      <w:r w:rsidR="003E37F6" w:rsidRPr="00614E8C">
        <w:rPr>
          <w:szCs w:val="18"/>
        </w:rPr>
        <w:t> | </w:t>
      </w:r>
      <w:r w:rsidRPr="00614E8C">
        <w:rPr>
          <w:szCs w:val="18"/>
        </w:rPr>
        <w:t>SUMMER 2014</w:t>
      </w:r>
    </w:p>
    <w:p w:rsidR="00515552" w:rsidRDefault="0083264C" w:rsidP="00614E8C">
      <w:pPr>
        <w:pStyle w:val="ListBullet"/>
        <w:numPr>
          <w:ilvl w:val="0"/>
          <w:numId w:val="0"/>
        </w:numPr>
        <w:ind w:left="144" w:hanging="144"/>
        <w:rPr>
          <w:sz w:val="20"/>
        </w:rPr>
      </w:pPr>
      <w:r w:rsidRPr="00423D7E">
        <w:rPr>
          <w:sz w:val="20"/>
        </w:rPr>
        <w:t xml:space="preserve">Responsible for collection, recording and bagging and tagging government books to be distributed to students.  </w:t>
      </w:r>
    </w:p>
    <w:p w:rsidR="00614E8C" w:rsidRPr="00614E8C" w:rsidRDefault="00614E8C" w:rsidP="00614E8C">
      <w:pPr>
        <w:pStyle w:val="ListBullet"/>
        <w:numPr>
          <w:ilvl w:val="0"/>
          <w:numId w:val="0"/>
        </w:numPr>
        <w:rPr>
          <w:b/>
          <w:color w:val="auto"/>
          <w:szCs w:val="18"/>
        </w:rPr>
      </w:pPr>
      <w:r w:rsidRPr="00614E8C">
        <w:rPr>
          <w:b/>
          <w:color w:val="auto"/>
          <w:szCs w:val="18"/>
        </w:rPr>
        <w:t xml:space="preserve">MASSY STORES </w:t>
      </w:r>
    </w:p>
    <w:p w:rsidR="00614E8C" w:rsidRDefault="00614E8C" w:rsidP="00614E8C">
      <w:pPr>
        <w:pStyle w:val="ListBullet"/>
        <w:numPr>
          <w:ilvl w:val="0"/>
          <w:numId w:val="0"/>
        </w:numPr>
        <w:rPr>
          <w:sz w:val="20"/>
        </w:rPr>
      </w:pPr>
      <w:r>
        <w:rPr>
          <w:sz w:val="20"/>
        </w:rPr>
        <w:t xml:space="preserve">Bakery assistant </w:t>
      </w:r>
    </w:p>
    <w:p w:rsidR="00E36E09" w:rsidRDefault="00E36E09" w:rsidP="00614E8C">
      <w:pPr>
        <w:pStyle w:val="ListBullet"/>
        <w:numPr>
          <w:ilvl w:val="0"/>
          <w:numId w:val="0"/>
        </w:numPr>
        <w:rPr>
          <w:b/>
          <w:color w:val="auto"/>
          <w:sz w:val="20"/>
        </w:rPr>
      </w:pPr>
      <w:r w:rsidRPr="00E36E09">
        <w:rPr>
          <w:b/>
          <w:color w:val="auto"/>
          <w:sz w:val="20"/>
        </w:rPr>
        <w:t>CAL Construction Limited</w:t>
      </w:r>
    </w:p>
    <w:p w:rsidR="00524DFB" w:rsidRDefault="00A56D1E" w:rsidP="00E36E09">
      <w:pPr>
        <w:pStyle w:val="ListBullet"/>
        <w:numPr>
          <w:ilvl w:val="0"/>
          <w:numId w:val="0"/>
        </w:numPr>
        <w:rPr>
          <w:sz w:val="20"/>
        </w:rPr>
      </w:pPr>
      <w:r>
        <w:rPr>
          <w:sz w:val="20"/>
        </w:rPr>
        <w:t>Assistant to</w:t>
      </w:r>
      <w:r w:rsidR="00E36E09">
        <w:rPr>
          <w:sz w:val="20"/>
        </w:rPr>
        <w:t xml:space="preserve"> accountant</w:t>
      </w:r>
      <w:bookmarkStart w:id="0" w:name="_GoBack"/>
      <w:bookmarkEnd w:id="0"/>
    </w:p>
    <w:p w:rsidR="00E36E09" w:rsidRPr="00E36E09" w:rsidRDefault="00E36E09" w:rsidP="00E36E09">
      <w:pPr>
        <w:pStyle w:val="ListBullet"/>
        <w:numPr>
          <w:ilvl w:val="0"/>
          <w:numId w:val="0"/>
        </w:numPr>
        <w:rPr>
          <w:b/>
          <w:sz w:val="20"/>
        </w:rPr>
      </w:pPr>
    </w:p>
    <w:p w:rsidR="00524DFB" w:rsidRDefault="00524DFB" w:rsidP="00524DFB">
      <w:pPr>
        <w:pStyle w:val="ListBullet"/>
        <w:numPr>
          <w:ilvl w:val="0"/>
          <w:numId w:val="0"/>
        </w:numPr>
        <w:ind w:left="144" w:hanging="144"/>
        <w:rPr>
          <w:rFonts w:asciiTheme="majorHAnsi" w:hAnsiTheme="majorHAnsi"/>
          <w:sz w:val="24"/>
          <w:szCs w:val="24"/>
        </w:rPr>
      </w:pPr>
      <w:r w:rsidRPr="00524DFB">
        <w:rPr>
          <w:rFonts w:asciiTheme="majorHAnsi" w:hAnsiTheme="majorHAnsi"/>
          <w:b/>
          <w:sz w:val="24"/>
          <w:szCs w:val="24"/>
        </w:rPr>
        <w:t xml:space="preserve">References </w:t>
      </w:r>
    </w:p>
    <w:p w:rsidR="00524DFB" w:rsidRPr="00423D7E" w:rsidRDefault="00524DFB" w:rsidP="00524DFB">
      <w:pPr>
        <w:pStyle w:val="ListBullet"/>
        <w:numPr>
          <w:ilvl w:val="0"/>
          <w:numId w:val="0"/>
        </w:numPr>
        <w:ind w:left="144" w:hanging="144"/>
        <w:rPr>
          <w:sz w:val="20"/>
        </w:rPr>
      </w:pPr>
      <w:r w:rsidRPr="00423D7E">
        <w:rPr>
          <w:sz w:val="20"/>
        </w:rPr>
        <w:t xml:space="preserve">Ms. </w:t>
      </w:r>
      <w:proofErr w:type="spellStart"/>
      <w:r w:rsidRPr="00423D7E">
        <w:rPr>
          <w:sz w:val="20"/>
        </w:rPr>
        <w:t>Davida</w:t>
      </w:r>
      <w:proofErr w:type="spellEnd"/>
      <w:r w:rsidRPr="00423D7E">
        <w:rPr>
          <w:sz w:val="20"/>
        </w:rPr>
        <w:t xml:space="preserve"> Hamlet </w:t>
      </w:r>
    </w:p>
    <w:p w:rsidR="00524DFB" w:rsidRPr="00423D7E" w:rsidRDefault="00524DFB" w:rsidP="00524DFB">
      <w:pPr>
        <w:pStyle w:val="ListBullet"/>
        <w:numPr>
          <w:ilvl w:val="0"/>
          <w:numId w:val="0"/>
        </w:numPr>
        <w:ind w:left="144" w:hanging="144"/>
        <w:rPr>
          <w:sz w:val="20"/>
        </w:rPr>
      </w:pPr>
      <w:r w:rsidRPr="00423D7E">
        <w:rPr>
          <w:sz w:val="20"/>
        </w:rPr>
        <w:t>Cell: 712-4926</w:t>
      </w:r>
    </w:p>
    <w:p w:rsidR="00524DFB" w:rsidRPr="00423D7E" w:rsidRDefault="00524DFB" w:rsidP="00524DFB">
      <w:pPr>
        <w:pStyle w:val="ListBullet"/>
        <w:numPr>
          <w:ilvl w:val="0"/>
          <w:numId w:val="0"/>
        </w:numPr>
        <w:ind w:left="144" w:hanging="144"/>
        <w:rPr>
          <w:sz w:val="20"/>
        </w:rPr>
      </w:pPr>
      <w:r w:rsidRPr="00423D7E">
        <w:rPr>
          <w:sz w:val="20"/>
        </w:rPr>
        <w:t>Occupation: Teacher</w:t>
      </w:r>
    </w:p>
    <w:p w:rsidR="00423D7E" w:rsidRDefault="00423D7E" w:rsidP="00524DFB">
      <w:pPr>
        <w:pStyle w:val="ListBullet"/>
        <w:numPr>
          <w:ilvl w:val="0"/>
          <w:numId w:val="0"/>
        </w:numPr>
        <w:ind w:left="144" w:hanging="144"/>
        <w:rPr>
          <w:sz w:val="24"/>
          <w:szCs w:val="24"/>
        </w:rPr>
      </w:pPr>
    </w:p>
    <w:p w:rsidR="00614E8C" w:rsidRPr="00614E8C" w:rsidRDefault="00614E8C" w:rsidP="00524DFB">
      <w:pPr>
        <w:pStyle w:val="ListBullet"/>
        <w:numPr>
          <w:ilvl w:val="0"/>
          <w:numId w:val="0"/>
        </w:numPr>
        <w:ind w:left="144" w:hanging="144"/>
        <w:rPr>
          <w:sz w:val="20"/>
        </w:rPr>
      </w:pPr>
      <w:r w:rsidRPr="00614E8C">
        <w:rPr>
          <w:sz w:val="20"/>
        </w:rPr>
        <w:t>Wendy Alleyne</w:t>
      </w:r>
    </w:p>
    <w:p w:rsidR="00614E8C" w:rsidRPr="00614E8C" w:rsidRDefault="00614E8C" w:rsidP="00524DFB">
      <w:pPr>
        <w:pStyle w:val="ListBullet"/>
        <w:numPr>
          <w:ilvl w:val="0"/>
          <w:numId w:val="0"/>
        </w:numPr>
        <w:ind w:left="144" w:hanging="144"/>
        <w:rPr>
          <w:sz w:val="20"/>
        </w:rPr>
      </w:pPr>
      <w:r w:rsidRPr="00614E8C">
        <w:rPr>
          <w:sz w:val="20"/>
        </w:rPr>
        <w:t>Cell: 7510186</w:t>
      </w:r>
    </w:p>
    <w:p w:rsidR="00614E8C" w:rsidRPr="00614E8C" w:rsidRDefault="00614E8C" w:rsidP="00524DFB">
      <w:pPr>
        <w:pStyle w:val="ListBullet"/>
        <w:numPr>
          <w:ilvl w:val="0"/>
          <w:numId w:val="0"/>
        </w:numPr>
        <w:ind w:left="144" w:hanging="144"/>
        <w:rPr>
          <w:sz w:val="20"/>
        </w:rPr>
      </w:pPr>
      <w:r w:rsidRPr="00614E8C">
        <w:rPr>
          <w:sz w:val="20"/>
        </w:rPr>
        <w:t>Occupation: Dean</w:t>
      </w:r>
    </w:p>
    <w:p w:rsidR="00614E8C" w:rsidRDefault="00614E8C" w:rsidP="00524DFB">
      <w:pPr>
        <w:pStyle w:val="ListBullet"/>
        <w:numPr>
          <w:ilvl w:val="0"/>
          <w:numId w:val="0"/>
        </w:numPr>
        <w:ind w:left="144" w:hanging="144"/>
        <w:rPr>
          <w:sz w:val="24"/>
          <w:szCs w:val="24"/>
        </w:rPr>
      </w:pPr>
    </w:p>
    <w:p w:rsidR="00B40FED" w:rsidRPr="00B40FED" w:rsidRDefault="00B40FED" w:rsidP="00B40FED">
      <w:pPr>
        <w:pStyle w:val="ListBullet"/>
        <w:numPr>
          <w:ilvl w:val="0"/>
          <w:numId w:val="0"/>
        </w:numPr>
        <w:ind w:left="144" w:hanging="144"/>
        <w:rPr>
          <w:sz w:val="20"/>
        </w:rPr>
      </w:pPr>
      <w:r w:rsidRPr="00B40FED">
        <w:rPr>
          <w:sz w:val="20"/>
        </w:rPr>
        <w:t>Mrs. Salandy Campbell</w:t>
      </w:r>
    </w:p>
    <w:p w:rsidR="00B40FED" w:rsidRPr="00B40FED" w:rsidRDefault="00B40FED" w:rsidP="00B40FED">
      <w:pPr>
        <w:pStyle w:val="ListBullet"/>
        <w:numPr>
          <w:ilvl w:val="0"/>
          <w:numId w:val="0"/>
        </w:numPr>
        <w:ind w:left="144" w:hanging="144"/>
        <w:rPr>
          <w:sz w:val="20"/>
        </w:rPr>
      </w:pPr>
      <w:r w:rsidRPr="00B40FED">
        <w:rPr>
          <w:sz w:val="20"/>
        </w:rPr>
        <w:t xml:space="preserve">Cell: 383-6658 </w:t>
      </w:r>
    </w:p>
    <w:p w:rsidR="00B40FED" w:rsidRPr="00B40FED" w:rsidRDefault="00B40FED" w:rsidP="00B40FED">
      <w:pPr>
        <w:pStyle w:val="ListBullet"/>
        <w:numPr>
          <w:ilvl w:val="0"/>
          <w:numId w:val="0"/>
        </w:numPr>
        <w:ind w:left="144" w:hanging="144"/>
        <w:rPr>
          <w:sz w:val="20"/>
        </w:rPr>
      </w:pPr>
      <w:r w:rsidRPr="00B40FED">
        <w:rPr>
          <w:sz w:val="20"/>
        </w:rPr>
        <w:t>Occupation: Teacher</w:t>
      </w:r>
    </w:p>
    <w:p w:rsidR="00E36E09" w:rsidRDefault="00E36E09" w:rsidP="00E36E09">
      <w:pPr>
        <w:spacing w:after="0"/>
        <w:rPr>
          <w:sz w:val="24"/>
          <w:szCs w:val="24"/>
        </w:rPr>
      </w:pPr>
    </w:p>
    <w:p w:rsidR="00E36E09" w:rsidRPr="00E36E09" w:rsidRDefault="00E36E09" w:rsidP="00E36E09">
      <w:pPr>
        <w:spacing w:after="0"/>
        <w:rPr>
          <w:sz w:val="20"/>
        </w:rPr>
      </w:pPr>
      <w:r w:rsidRPr="00E36E09">
        <w:rPr>
          <w:sz w:val="24"/>
          <w:szCs w:val="24"/>
        </w:rPr>
        <w:t xml:space="preserve"> </w:t>
      </w:r>
      <w:r w:rsidRPr="00E36E09">
        <w:rPr>
          <w:sz w:val="20"/>
        </w:rPr>
        <w:t>Lester Warren</w:t>
      </w:r>
    </w:p>
    <w:p w:rsidR="00E36E09" w:rsidRPr="00E36E09" w:rsidRDefault="00E36E09" w:rsidP="00E36E09">
      <w:pPr>
        <w:spacing w:after="0"/>
        <w:rPr>
          <w:sz w:val="24"/>
          <w:szCs w:val="24"/>
        </w:rPr>
      </w:pPr>
      <w:r w:rsidRPr="00E36E09">
        <w:rPr>
          <w:sz w:val="20"/>
        </w:rPr>
        <w:t>Cell: 327-3372</w:t>
      </w:r>
    </w:p>
    <w:p w:rsidR="00E36E09" w:rsidRPr="00E36E09" w:rsidRDefault="00E36E09" w:rsidP="00E36E09">
      <w:pPr>
        <w:spacing w:after="0"/>
        <w:rPr>
          <w:sz w:val="20"/>
        </w:rPr>
      </w:pPr>
      <w:r w:rsidRPr="00E36E09">
        <w:rPr>
          <w:sz w:val="20"/>
        </w:rPr>
        <w:t>Occupation: Director of CAL Construction Limited</w:t>
      </w:r>
    </w:p>
    <w:sectPr w:rsidR="00E36E09" w:rsidRPr="00E36E09" w:rsidSect="00F35A0B">
      <w:type w:val="continuous"/>
      <w:pgSz w:w="12240" w:h="15840"/>
      <w:pgMar w:top="1296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D144E" w:rsidRDefault="008D144E">
      <w:pPr>
        <w:spacing w:after="0"/>
      </w:pPr>
      <w:r>
        <w:separator/>
      </w:r>
    </w:p>
  </w:endnote>
  <w:endnote w:type="continuationSeparator" w:id="0">
    <w:p w:rsidR="008D144E" w:rsidRDefault="008D144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15552" w:rsidRDefault="003E37F6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A56D1E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D144E" w:rsidRDefault="008D144E">
      <w:pPr>
        <w:spacing w:after="0"/>
      </w:pPr>
      <w:r>
        <w:separator/>
      </w:r>
    </w:p>
  </w:footnote>
  <w:footnote w:type="continuationSeparator" w:id="0">
    <w:p w:rsidR="008D144E" w:rsidRDefault="008D144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348099A0"/>
    <w:lvl w:ilvl="0">
      <w:start w:val="1"/>
      <w:numFmt w:val="bullet"/>
      <w:pStyle w:val="ListBullet"/>
      <w:lvlText w:val="·"/>
      <w:lvlJc w:val="left"/>
      <w:pPr>
        <w:tabs>
          <w:tab w:val="num" w:pos="234"/>
        </w:tabs>
        <w:ind w:left="234" w:hanging="144"/>
      </w:pPr>
      <w:rPr>
        <w:rFonts w:ascii="Cambria" w:hAnsi="Cambria" w:hint="default"/>
      </w:rPr>
    </w:lvl>
  </w:abstractNum>
  <w:abstractNum w:abstractNumId="1" w15:restartNumberingAfterBreak="0">
    <w:nsid w:val="095248BD"/>
    <w:multiLevelType w:val="hybridMultilevel"/>
    <w:tmpl w:val="3FCCD8F0"/>
    <w:lvl w:ilvl="0" w:tplc="336E6C74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ED43A8"/>
    <w:multiLevelType w:val="hybridMultilevel"/>
    <w:tmpl w:val="B2ECBC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264C"/>
    <w:rsid w:val="0011160E"/>
    <w:rsid w:val="001F1541"/>
    <w:rsid w:val="003D0989"/>
    <w:rsid w:val="003E37F6"/>
    <w:rsid w:val="00423D7E"/>
    <w:rsid w:val="004F7C6B"/>
    <w:rsid w:val="00515552"/>
    <w:rsid w:val="00524DFB"/>
    <w:rsid w:val="0056358C"/>
    <w:rsid w:val="00614E8C"/>
    <w:rsid w:val="0083264C"/>
    <w:rsid w:val="008A5DC6"/>
    <w:rsid w:val="008D144E"/>
    <w:rsid w:val="008D7D59"/>
    <w:rsid w:val="00A4146F"/>
    <w:rsid w:val="00A56D1E"/>
    <w:rsid w:val="00AE1C26"/>
    <w:rsid w:val="00B40FED"/>
    <w:rsid w:val="00E21811"/>
    <w:rsid w:val="00E36E09"/>
    <w:rsid w:val="00F35A0B"/>
    <w:rsid w:val="00F71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5A2DD5-008E-408E-AE45-ED36F1179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lang w:val="en-US" w:eastAsia="ja-JP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pPr>
      <w:pBdr>
        <w:bottom w:val="single" w:sz="12" w:space="4" w:color="141414" w:themeColor="accent1"/>
      </w:pBdr>
      <w:spacing w:after="120"/>
      <w:contextualSpacing/>
    </w:pPr>
    <w:rPr>
      <w:rFonts w:asciiTheme="majorHAnsi" w:eastAsiaTheme="majorEastAsia" w:hAnsiTheme="majorHAnsi" w:cstheme="majorBidi"/>
      <w:color w:val="141414" w:themeColor="accent1"/>
      <w:kern w:val="28"/>
      <w:sz w:val="52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olor w:val="141414" w:themeColor="accent1"/>
      <w:kern w:val="28"/>
      <w:sz w:val="5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SectionHeading">
    <w:name w:val="Section Heading"/>
    <w:basedOn w:val="Normal"/>
    <w:next w:val="Normal"/>
    <w:uiPriority w:val="1"/>
    <w:qFormat/>
    <w:pPr>
      <w:spacing w:before="500" w:after="100"/>
    </w:pPr>
    <w:rPr>
      <w:rFonts w:asciiTheme="majorHAnsi" w:eastAsiaTheme="majorEastAsia" w:hAnsiTheme="majorHAnsi" w:cstheme="majorBidi"/>
      <w:b/>
      <w:bCs/>
      <w:color w:val="4E4E4E" w:themeColor="accent1" w:themeTint="BF"/>
      <w:sz w:val="24"/>
    </w:rPr>
  </w:style>
  <w:style w:type="paragraph" w:styleId="ListBullet">
    <w:name w:val="List Bullet"/>
    <w:basedOn w:val="Normal"/>
    <w:uiPriority w:val="1"/>
    <w:unhideWhenUsed/>
    <w:qFormat/>
    <w:pPr>
      <w:numPr>
        <w:numId w:val="1"/>
      </w:numPr>
      <w:tabs>
        <w:tab w:val="clear" w:pos="234"/>
        <w:tab w:val="num" w:pos="144"/>
      </w:tabs>
      <w:spacing w:after="80"/>
      <w:ind w:left="144"/>
    </w:pPr>
  </w:style>
  <w:style w:type="paragraph" w:customStyle="1" w:styleId="Subsection">
    <w:name w:val="Subsection"/>
    <w:basedOn w:val="Normal"/>
    <w:uiPriority w:val="1"/>
    <w:qFormat/>
    <w:pPr>
      <w:spacing w:before="280" w:after="120"/>
    </w:pPr>
    <w:rPr>
      <w:b/>
      <w:bCs/>
      <w:caps/>
      <w:color w:val="191919" w:themeColor="background2" w:themeShade="1A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/>
      <w:jc w:val="right"/>
    </w:pPr>
    <w:rPr>
      <w:color w:val="141414" w:themeColor="accent1"/>
    </w:rPr>
  </w:style>
  <w:style w:type="character" w:customStyle="1" w:styleId="FooterChar">
    <w:name w:val="Footer Char"/>
    <w:basedOn w:val="DefaultParagraphFont"/>
    <w:link w:val="Footer"/>
    <w:uiPriority w:val="99"/>
    <w:rPr>
      <w:color w:val="141414" w:themeColor="accent1"/>
    </w:rPr>
  </w:style>
  <w:style w:type="paragraph" w:styleId="ListParagraph">
    <w:name w:val="List Paragraph"/>
    <w:basedOn w:val="Normal"/>
    <w:uiPriority w:val="34"/>
    <w:unhideWhenUsed/>
    <w:qFormat/>
    <w:rsid w:val="00E218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oger\AppData\Roaming\Microsoft\Templates\Function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8982DE966A5E4FD8A681A13A005215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EA101B-D09B-497C-9165-719553FCDB94}"/>
      </w:docPartPr>
      <w:docPartBody>
        <w:p w:rsidR="00641CCD" w:rsidRDefault="008A0961">
          <w:pPr>
            <w:pStyle w:val="8982DE966A5E4FD8A681A13A005215F7"/>
          </w:pPr>
          <w:r>
            <w:t>[Your Name]</w:t>
          </w:r>
        </w:p>
      </w:docPartBody>
    </w:docPart>
    <w:docPart>
      <w:docPartPr>
        <w:name w:val="81BB79090377490B81EF0BE37C63E0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294FE3-8F10-4782-B0BD-020E5ECF249E}"/>
      </w:docPartPr>
      <w:docPartBody>
        <w:p w:rsidR="00641CCD" w:rsidRDefault="008A0961">
          <w:pPr>
            <w:pStyle w:val="81BB79090377490B81EF0BE37C63E091"/>
          </w:pPr>
          <w:r>
            <w:t>[Telephone]</w:t>
          </w:r>
        </w:p>
      </w:docPartBody>
    </w:docPart>
    <w:docPart>
      <w:docPartPr>
        <w:name w:val="E5DAED4140C34E099B1F0B1189B32B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BDBDD7-DBBC-46F5-BF43-F1A1F6FFF7B3}"/>
      </w:docPartPr>
      <w:docPartBody>
        <w:p w:rsidR="00641CCD" w:rsidRDefault="008A0961">
          <w:pPr>
            <w:pStyle w:val="E5DAED4140C34E099B1F0B1189B32B26"/>
          </w:pPr>
          <w:r>
            <w:t>[Email]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70FC019A"/>
    <w:lvl w:ilvl="0">
      <w:start w:val="1"/>
      <w:numFmt w:val="bullet"/>
      <w:pStyle w:val="List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0961"/>
    <w:rsid w:val="001A2A57"/>
    <w:rsid w:val="005E138C"/>
    <w:rsid w:val="00641CCD"/>
    <w:rsid w:val="007B1CE6"/>
    <w:rsid w:val="008A0961"/>
    <w:rsid w:val="00D034DC"/>
    <w:rsid w:val="00E126ED"/>
    <w:rsid w:val="00E25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982DE966A5E4FD8A681A13A005215F7">
    <w:name w:val="8982DE966A5E4FD8A681A13A005215F7"/>
  </w:style>
  <w:style w:type="paragraph" w:customStyle="1" w:styleId="F8EAB70745B54ACEBA2518A0EB7E7E70">
    <w:name w:val="F8EAB70745B54ACEBA2518A0EB7E7E70"/>
  </w:style>
  <w:style w:type="paragraph" w:customStyle="1" w:styleId="81BB79090377490B81EF0BE37C63E091">
    <w:name w:val="81BB79090377490B81EF0BE37C63E091"/>
  </w:style>
  <w:style w:type="paragraph" w:customStyle="1" w:styleId="E5DAED4140C34E099B1F0B1189B32B26">
    <w:name w:val="E5DAED4140C34E099B1F0B1189B32B26"/>
  </w:style>
  <w:style w:type="paragraph" w:customStyle="1" w:styleId="A1C2080447DE466C8070B0AD4E2D7784">
    <w:name w:val="A1C2080447DE466C8070B0AD4E2D7784"/>
  </w:style>
  <w:style w:type="paragraph" w:customStyle="1" w:styleId="671B6F6A15FD42B09C4825DB1FA2659A">
    <w:name w:val="671B6F6A15FD42B09C4825DB1FA2659A"/>
  </w:style>
  <w:style w:type="paragraph" w:customStyle="1" w:styleId="486C2537A5D340A28F8AB7D20A2F8E40">
    <w:name w:val="486C2537A5D340A28F8AB7D20A2F8E40"/>
  </w:style>
  <w:style w:type="paragraph" w:customStyle="1" w:styleId="3E47B04E660D46EEAB1189E7729B30EC">
    <w:name w:val="3E47B04E660D46EEAB1189E7729B30EC"/>
  </w:style>
  <w:style w:type="paragraph" w:customStyle="1" w:styleId="FECD2544C24E4AABB8A54C997D1B51C8">
    <w:name w:val="FECD2544C24E4AABB8A54C997D1B51C8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99D25D65F4F540EF8C7081AA2722BE28">
    <w:name w:val="99D25D65F4F540EF8C7081AA2722BE28"/>
  </w:style>
  <w:style w:type="paragraph" w:customStyle="1" w:styleId="4CEF8F0DF9904E91B138851A8C5E455D">
    <w:name w:val="4CEF8F0DF9904E91B138851A8C5E455D"/>
  </w:style>
  <w:style w:type="paragraph" w:styleId="ListBullet">
    <w:name w:val="List Bullet"/>
    <w:basedOn w:val="Normal"/>
    <w:uiPriority w:val="99"/>
    <w:unhideWhenUsed/>
    <w:qFormat/>
    <w:pPr>
      <w:numPr>
        <w:numId w:val="1"/>
      </w:numPr>
      <w:spacing w:after="80" w:line="240" w:lineRule="auto"/>
    </w:pPr>
    <w:rPr>
      <w:rFonts w:cs="Times New Roman"/>
      <w:color w:val="404040" w:themeColor="text1" w:themeTint="BF"/>
      <w:sz w:val="18"/>
    </w:rPr>
  </w:style>
  <w:style w:type="paragraph" w:customStyle="1" w:styleId="6F4DD1311E8E476681709780C79CF974">
    <w:name w:val="6F4DD1311E8E476681709780C79CF974"/>
  </w:style>
  <w:style w:type="paragraph" w:customStyle="1" w:styleId="FDC8EE8439364651A24F5BCF606EA5F4">
    <w:name w:val="FDC8EE8439364651A24F5BCF606EA5F4"/>
  </w:style>
  <w:style w:type="paragraph" w:customStyle="1" w:styleId="0162B8FE0044440DA6E10BA2EA67C800">
    <w:name w:val="0162B8FE0044440DA6E10BA2EA67C800"/>
  </w:style>
  <w:style w:type="paragraph" w:customStyle="1" w:styleId="CCC187C71ACB4E4CBAAAC3C880903B2E">
    <w:name w:val="CCC187C71ACB4E4CBAAAC3C880903B2E"/>
  </w:style>
  <w:style w:type="paragraph" w:customStyle="1" w:styleId="6CBDE902C81549CEBA8AE6109A18B2EE">
    <w:name w:val="6CBDE902C81549CEBA8AE6109A18B2EE"/>
  </w:style>
  <w:style w:type="paragraph" w:customStyle="1" w:styleId="F3453293E53D41839FD3208777CFB5E9">
    <w:name w:val="F3453293E53D41839FD3208777CFB5E9"/>
  </w:style>
  <w:style w:type="paragraph" w:customStyle="1" w:styleId="25B3456F4085432CA9208991A61D56B8">
    <w:name w:val="25B3456F4085432CA9208991A61D56B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 2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141414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mbria">
      <a:majorFont>
        <a:latin typeface="Cambria"/>
        <a:ea typeface=""/>
        <a:cs typeface=""/>
      </a:majorFont>
      <a:minorFont>
        <a:latin typeface="Cambr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/>
  <CompanyPhone>868-366-0585/ 633-1595</CompanyPhone>
  <CompanyFax/>
  <CompanyEmail>alywarz@gmail.com</CompanyEmail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DF76F8B-5E33-4C66-9E3E-20EB3629659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F41E620-FD34-4263-8A2A-B1425F9EAB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Functional Resume</Template>
  <TotalTime>58</TotalTime>
  <Pages>2</Pages>
  <Words>225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Alyssa Warren</dc:creator>
  <cp:keywords/>
  <cp:lastModifiedBy>Alyssa Warren</cp:lastModifiedBy>
  <cp:revision>11</cp:revision>
  <dcterms:created xsi:type="dcterms:W3CDTF">2015-03-28T00:32:00Z</dcterms:created>
  <dcterms:modified xsi:type="dcterms:W3CDTF">2016-06-25T01:49:00Z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TC029191889991</vt:lpwstr>
  </property>
</Properties>
</file>