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DAEB2" w14:textId="5757960F" w:rsidR="00E907ED" w:rsidRDefault="00706B4E">
      <w:pPr>
        <w:pStyle w:val="Name"/>
      </w:pPr>
      <w:r>
        <w:t>Janae Clarke</w:t>
      </w:r>
    </w:p>
    <w:p w14:paraId="3CE3BD07" w14:textId="23108027" w:rsidR="00E907ED" w:rsidRDefault="00706B4E">
      <w:pPr>
        <w:pStyle w:val="ContactInfo"/>
      </w:pPr>
      <w:r>
        <w:t xml:space="preserve">Lanse Mitan Road Carenage </w:t>
      </w:r>
      <w:r w:rsidR="00596612">
        <w:t>|</w:t>
      </w:r>
      <w:r w:rsidR="00487657">
        <w:t>7502931</w:t>
      </w:r>
      <w:r w:rsidR="00596612">
        <w:t>|</w:t>
      </w:r>
      <w:r w:rsidR="00203E0C">
        <w:t xml:space="preserve"> janae.clarke28@gmail.com</w:t>
      </w:r>
    </w:p>
    <w:sdt>
      <w:sdtPr>
        <w:id w:val="-1179423465"/>
        <w:placeholder>
          <w:docPart w:val="C63E83B5DE84404297A0580F620DECBD"/>
        </w:placeholder>
        <w:temporary/>
        <w:showingPlcHdr/>
        <w15:appearance w15:val="hidden"/>
      </w:sdtPr>
      <w:sdtEndPr/>
      <w:sdtContent>
        <w:p w14:paraId="07D791A2" w14:textId="77777777" w:rsidR="00E907ED" w:rsidRDefault="004E40AA">
          <w:pPr>
            <w:pStyle w:val="Heading1"/>
          </w:pPr>
          <w:r>
            <w:t>Objective</w:t>
          </w:r>
        </w:p>
      </w:sdtContent>
    </w:sdt>
    <w:p w14:paraId="73FAB064" w14:textId="4A9AE78C" w:rsidR="00E907ED" w:rsidRDefault="00706B4E">
      <w:r>
        <w:t>To</w:t>
      </w:r>
      <w:r w:rsidR="009334D1" w:rsidRPr="009334D1">
        <w:t xml:space="preserve"> gain knowledge and experience in a develop organization</w:t>
      </w:r>
      <w:r w:rsidR="009334D1">
        <w:t>.</w:t>
      </w:r>
    </w:p>
    <w:sdt>
      <w:sdtPr>
        <w:id w:val="1728489637"/>
        <w:placeholder>
          <w:docPart w:val="88AE8B688192DE45A1D854A443C88267"/>
        </w:placeholder>
        <w:temporary/>
        <w:showingPlcHdr/>
        <w15:appearance w15:val="hidden"/>
      </w:sdtPr>
      <w:sdtEndPr/>
      <w:sdtContent>
        <w:p w14:paraId="734DE389" w14:textId="77777777" w:rsidR="00E907ED" w:rsidRDefault="004E40AA">
          <w:pPr>
            <w:pStyle w:val="Heading1"/>
          </w:pPr>
          <w:r>
            <w:t>Experience</w:t>
          </w:r>
        </w:p>
      </w:sdtContent>
    </w:sdt>
    <w:p w14:paraId="0E1EFEAD" w14:textId="1A357EAF" w:rsidR="00E907ED" w:rsidRPr="007F5406" w:rsidRDefault="00A64529">
      <w:pPr>
        <w:rPr>
          <w:sz w:val="22"/>
          <w:szCs w:val="22"/>
        </w:rPr>
      </w:pPr>
      <w:r w:rsidRPr="007F5406">
        <w:rPr>
          <w:sz w:val="22"/>
          <w:szCs w:val="22"/>
        </w:rPr>
        <w:t>Excellent Stores</w:t>
      </w:r>
    </w:p>
    <w:p w14:paraId="561CE8B8" w14:textId="7E58690F" w:rsidR="00E907ED" w:rsidRDefault="00556080">
      <w:r>
        <w:t>Packer |Dec 2016</w:t>
      </w:r>
    </w:p>
    <w:p w14:paraId="084AE78C" w14:textId="1F713465" w:rsidR="00E907ED" w:rsidRDefault="00A0432D" w:rsidP="0070566E">
      <w:pPr>
        <w:pStyle w:val="ListBullet"/>
        <w:numPr>
          <w:ilvl w:val="0"/>
          <w:numId w:val="0"/>
        </w:numPr>
        <w:ind w:left="216" w:hanging="216"/>
      </w:pPr>
      <w:r>
        <w:t>Carsearch</w:t>
      </w:r>
    </w:p>
    <w:p w14:paraId="2F3798D1" w14:textId="17475C5F" w:rsidR="00AA64CD" w:rsidRDefault="00AA64CD" w:rsidP="00AA64CD">
      <w:pPr>
        <w:pStyle w:val="ListBullet"/>
        <w:numPr>
          <w:ilvl w:val="0"/>
          <w:numId w:val="0"/>
        </w:numPr>
      </w:pPr>
      <w:r>
        <w:t>CSR |August 2016</w:t>
      </w:r>
    </w:p>
    <w:sdt>
      <w:sdtPr>
        <w:id w:val="720946933"/>
        <w:placeholder>
          <w:docPart w:val="8C892EBDCC1C104484D49B5061E5CC6C"/>
        </w:placeholder>
        <w:temporary/>
        <w:showingPlcHdr/>
        <w15:appearance w15:val="hidden"/>
      </w:sdtPr>
      <w:sdtEndPr/>
      <w:sdtContent>
        <w:p w14:paraId="3CA199B6" w14:textId="77777777" w:rsidR="00E907ED" w:rsidRDefault="004E40AA">
          <w:pPr>
            <w:pStyle w:val="Heading1"/>
          </w:pPr>
          <w:r>
            <w:t>Education</w:t>
          </w:r>
        </w:p>
      </w:sdtContent>
    </w:sdt>
    <w:p w14:paraId="1E92A945" w14:textId="61F4996B" w:rsidR="00E907ED" w:rsidRDefault="00A0432D" w:rsidP="00B75D38">
      <w:pPr>
        <w:spacing w:line="240" w:lineRule="auto"/>
      </w:pPr>
      <w:r>
        <w:t>Mathematics</w:t>
      </w:r>
      <w:r w:rsidR="00DE6953">
        <w:t xml:space="preserve">  IV</w:t>
      </w:r>
    </w:p>
    <w:p w14:paraId="68540E36" w14:textId="79755152" w:rsidR="00A0432D" w:rsidRDefault="00A0432D" w:rsidP="009334D1">
      <w:r>
        <w:t>English A</w:t>
      </w:r>
      <w:r w:rsidR="00DE6953">
        <w:t xml:space="preserve"> </w:t>
      </w:r>
      <w:r w:rsidR="00273E1F">
        <w:t>I</w:t>
      </w:r>
    </w:p>
    <w:p w14:paraId="382BEC89" w14:textId="7CD02CE0" w:rsidR="00A0432D" w:rsidRDefault="00A0432D" w:rsidP="009334D1">
      <w:r>
        <w:t>Social Studies</w:t>
      </w:r>
      <w:r w:rsidR="00273E1F">
        <w:t xml:space="preserve"> III</w:t>
      </w:r>
    </w:p>
    <w:p w14:paraId="2A6EDC55" w14:textId="22799472" w:rsidR="00A0432D" w:rsidRDefault="00A0432D" w:rsidP="009334D1">
      <w:r>
        <w:t>POA</w:t>
      </w:r>
      <w:r w:rsidR="00273E1F">
        <w:t xml:space="preserve"> III</w:t>
      </w:r>
    </w:p>
    <w:p w14:paraId="79EC8B51" w14:textId="1EE4254F" w:rsidR="00A0432D" w:rsidRDefault="00A0432D" w:rsidP="009334D1">
      <w:r>
        <w:t>POB</w:t>
      </w:r>
      <w:r w:rsidR="00273E1F">
        <w:t xml:space="preserve"> II</w:t>
      </w:r>
      <w:bookmarkStart w:id="0" w:name="_GoBack"/>
      <w:bookmarkEnd w:id="0"/>
    </w:p>
    <w:sectPr w:rsidR="00A0432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A51B9" w14:textId="77777777" w:rsidR="00547AF5" w:rsidRDefault="00547AF5">
      <w:r>
        <w:separator/>
      </w:r>
    </w:p>
  </w:endnote>
  <w:endnote w:type="continuationSeparator" w:id="0">
    <w:p w14:paraId="37C20F08" w14:textId="77777777" w:rsidR="00547AF5" w:rsidRDefault="0054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5D0AB" w14:textId="77777777" w:rsidR="00E907ED" w:rsidRDefault="004E40A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5ED61" w14:textId="77777777" w:rsidR="00547AF5" w:rsidRDefault="00547AF5">
      <w:r>
        <w:separator/>
      </w:r>
    </w:p>
  </w:footnote>
  <w:footnote w:type="continuationSeparator" w:id="0">
    <w:p w14:paraId="233ED6BB" w14:textId="77777777" w:rsidR="00547AF5" w:rsidRDefault="00547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DE06D" w14:textId="77777777" w:rsidR="00E907ED" w:rsidRDefault="004E40A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E7A2003" wp14:editId="2E2B1996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F764BF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10170" w14:textId="77777777" w:rsidR="00E907ED" w:rsidRDefault="004E40AA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6816B21" wp14:editId="6DF7B07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38EEFD" w14:textId="77777777" w:rsidR="00E907ED" w:rsidRDefault="00E907E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6816B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yZKQ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238EEFD" w14:textId="77777777" w:rsidR="00E907ED" w:rsidRDefault="00E907E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D1"/>
    <w:rsid w:val="00203E0C"/>
    <w:rsid w:val="00273E1F"/>
    <w:rsid w:val="00487657"/>
    <w:rsid w:val="004E40AA"/>
    <w:rsid w:val="00547AF5"/>
    <w:rsid w:val="00556080"/>
    <w:rsid w:val="00596612"/>
    <w:rsid w:val="0070566E"/>
    <w:rsid w:val="00706B4E"/>
    <w:rsid w:val="007F5406"/>
    <w:rsid w:val="009334D1"/>
    <w:rsid w:val="00A0432D"/>
    <w:rsid w:val="00A64529"/>
    <w:rsid w:val="00AA64CD"/>
    <w:rsid w:val="00B75D38"/>
    <w:rsid w:val="00DE4669"/>
    <w:rsid w:val="00DE6953"/>
    <w:rsid w:val="00E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72B575"/>
  <w15:chartTrackingRefBased/>
  <w15:docId w15:val="{AFA9087B-B7F8-554E-A197-E6B3D3A2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AA28E5A-8180-B24C-96A7-DFE12B9F9E2A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3E83B5DE84404297A0580F620DE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1769D-2EC7-D74C-8148-D846D0E15E6D}"/>
      </w:docPartPr>
      <w:docPartBody>
        <w:p w:rsidR="0053116B" w:rsidRDefault="00354AA8">
          <w:pPr>
            <w:pStyle w:val="C63E83B5DE84404297A0580F620DECBD"/>
          </w:pPr>
          <w:r>
            <w:t>Objective</w:t>
          </w:r>
        </w:p>
      </w:docPartBody>
    </w:docPart>
    <w:docPart>
      <w:docPartPr>
        <w:name w:val="88AE8B688192DE45A1D854A443C88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61C3C-0AC3-2742-AC9D-79BC28D46D57}"/>
      </w:docPartPr>
      <w:docPartBody>
        <w:p w:rsidR="0053116B" w:rsidRDefault="00354AA8">
          <w:pPr>
            <w:pStyle w:val="88AE8B688192DE45A1D854A443C88267"/>
          </w:pPr>
          <w:r>
            <w:t>Experience</w:t>
          </w:r>
        </w:p>
      </w:docPartBody>
    </w:docPart>
    <w:docPart>
      <w:docPartPr>
        <w:name w:val="8C892EBDCC1C104484D49B5061E5C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1430E-C5C1-D04B-A68C-D23879E86316}"/>
      </w:docPartPr>
      <w:docPartBody>
        <w:p w:rsidR="0053116B" w:rsidRDefault="00354AA8">
          <w:pPr>
            <w:pStyle w:val="8C892EBDCC1C104484D49B5061E5CC6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A8"/>
    <w:rsid w:val="00354AA8"/>
    <w:rsid w:val="0053116B"/>
    <w:rsid w:val="00C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26929B6CA4E4AA7D03A524AA360A6">
    <w:name w:val="04226929B6CA4E4AA7D03A524AA360A6"/>
  </w:style>
  <w:style w:type="paragraph" w:customStyle="1" w:styleId="AB2C9D495FD3894BB260715368970A04">
    <w:name w:val="AB2C9D495FD3894BB260715368970A04"/>
  </w:style>
  <w:style w:type="paragraph" w:customStyle="1" w:styleId="C63E83B5DE84404297A0580F620DECBD">
    <w:name w:val="C63E83B5DE84404297A0580F620DECBD"/>
  </w:style>
  <w:style w:type="paragraph" w:customStyle="1" w:styleId="6F2049D4F46A0F48B799594A5E0382AA">
    <w:name w:val="6F2049D4F46A0F48B799594A5E0382AA"/>
  </w:style>
  <w:style w:type="paragraph" w:customStyle="1" w:styleId="88AE8B688192DE45A1D854A443C88267">
    <w:name w:val="88AE8B688192DE45A1D854A443C88267"/>
  </w:style>
  <w:style w:type="paragraph" w:customStyle="1" w:styleId="1266FF8395DCE147AF598D0FB101750F">
    <w:name w:val="1266FF8395DCE147AF598D0FB101750F"/>
  </w:style>
  <w:style w:type="paragraph" w:customStyle="1" w:styleId="F9D38143EE7D3C4795CB9058851B25F2">
    <w:name w:val="F9D38143EE7D3C4795CB9058851B25F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FD0096F88250934D9B8A8B199B78C926">
    <w:name w:val="FD0096F88250934D9B8A8B199B78C926"/>
  </w:style>
  <w:style w:type="paragraph" w:customStyle="1" w:styleId="8C892EBDCC1C104484D49B5061E5CC6C">
    <w:name w:val="8C892EBDCC1C104484D49B5061E5CC6C"/>
  </w:style>
  <w:style w:type="paragraph" w:customStyle="1" w:styleId="81CE7FF9913EC544AD2FB916D887573B">
    <w:name w:val="81CE7FF9913EC544AD2FB916D887573B"/>
  </w:style>
  <w:style w:type="paragraph" w:customStyle="1" w:styleId="48DE28F11E75A743902815B2CD8D6D03">
    <w:name w:val="48DE28F11E75A743902815B2CD8D6D03"/>
  </w:style>
  <w:style w:type="paragraph" w:customStyle="1" w:styleId="948746D69ECE1C49ABC84921F756D8CD">
    <w:name w:val="948746D69ECE1C49ABC84921F756D8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7594D-D650-0347-B774-12668F8CCB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%7b3AA28E5A-8180-B24C-96A7-DFE12B9F9E2A%7dtf50002018.dotx</Template>
  <TotalTime>10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millika clarke</dc:creator>
  <cp:keywords/>
  <dc:description/>
  <cp:lastModifiedBy>millika clarke</cp:lastModifiedBy>
  <cp:revision>16</cp:revision>
  <dcterms:created xsi:type="dcterms:W3CDTF">2016-12-03T18:56:00Z</dcterms:created>
  <dcterms:modified xsi:type="dcterms:W3CDTF">2016-12-05T15:24:00Z</dcterms:modified>
</cp:coreProperties>
</file>