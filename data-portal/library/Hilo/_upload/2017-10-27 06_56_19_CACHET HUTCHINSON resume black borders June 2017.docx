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661"/>
        <w:tblW w:w="1167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8430"/>
      </w:tblGrid>
      <w:tr w:rsidR="00E27604" w:rsidRPr="0034755B" w14:paraId="1B147713" w14:textId="77777777" w:rsidTr="00E27604">
        <w:trPr>
          <w:trHeight w:val="2160"/>
        </w:trPr>
        <w:tc>
          <w:tcPr>
            <w:tcW w:w="11670" w:type="dxa"/>
            <w:gridSpan w:val="2"/>
          </w:tcPr>
          <w:p w14:paraId="7C68D58F" w14:textId="77777777" w:rsidR="00E27604" w:rsidRPr="0034755B" w:rsidRDefault="00E27604" w:rsidP="00E27604">
            <w:pPr>
              <w:pBdr>
                <w:bottom w:val="thickThinSmallGap" w:sz="24" w:space="1" w:color="622423"/>
              </w:pBdr>
              <w:tabs>
                <w:tab w:val="center" w:pos="4680"/>
                <w:tab w:val="right" w:pos="9360"/>
              </w:tabs>
              <w:jc w:val="center"/>
              <w:rPr>
                <w:rFonts w:ascii="Times New Roman" w:eastAsiaTheme="minorEastAsia" w:hAnsi="Times New Roman" w:cs="Times New Roman"/>
                <w:sz w:val="44"/>
                <w:szCs w:val="44"/>
              </w:rPr>
            </w:pPr>
            <w:r w:rsidRPr="0034755B">
              <w:rPr>
                <w:rFonts w:ascii="Times New Roman" w:eastAsiaTheme="minorEastAsia" w:hAnsi="Times New Roman" w:cs="Times New Roman"/>
                <w:b/>
                <w:bCs/>
                <w:sz w:val="44"/>
                <w:szCs w:val="44"/>
              </w:rPr>
              <w:t>CACHET HUTCHINSON</w:t>
            </w:r>
          </w:p>
          <w:p w14:paraId="5CD5DAB0" w14:textId="77777777" w:rsidR="004D126D" w:rsidRPr="0034755B" w:rsidRDefault="004D126D" w:rsidP="00E2760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3338900" w14:textId="77777777" w:rsidR="00923B49" w:rsidRPr="0034755B" w:rsidRDefault="00E27604" w:rsidP="00923B4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755B">
              <w:rPr>
                <w:rFonts w:ascii="Times New Roman" w:eastAsiaTheme="minorEastAsia" w:hAnsi="Times New Roman" w:cs="Times New Roman"/>
                <w:sz w:val="28"/>
                <w:szCs w:val="28"/>
              </w:rPr>
              <w:t>#</w:t>
            </w:r>
            <w:r w:rsidR="00923B49" w:rsidRPr="0034755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54 Esmeralda Road, </w:t>
            </w:r>
            <w:proofErr w:type="spellStart"/>
            <w:r w:rsidR="00923B49" w:rsidRPr="0034755B">
              <w:rPr>
                <w:rFonts w:ascii="Times New Roman" w:eastAsiaTheme="minorEastAsia" w:hAnsi="Times New Roman" w:cs="Times New Roman"/>
                <w:sz w:val="28"/>
                <w:szCs w:val="28"/>
              </w:rPr>
              <w:t>Cunupia</w:t>
            </w:r>
            <w:proofErr w:type="spellEnd"/>
            <w:r w:rsidR="00923B49" w:rsidRPr="0034755B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14:paraId="3B1B9087" w14:textId="7871FAB7" w:rsidR="00E27604" w:rsidRPr="0034755B" w:rsidRDefault="00923B49" w:rsidP="00E2760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755B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E27604" w:rsidRPr="0034755B">
              <w:rPr>
                <w:rFonts w:ascii="Times New Roman" w:eastAsiaTheme="minorEastAsia" w:hAnsi="Times New Roman" w:cs="Times New Roman"/>
                <w:sz w:val="28"/>
                <w:szCs w:val="28"/>
              </w:rPr>
              <w:t>868</w:t>
            </w:r>
            <w:r w:rsidRPr="0034755B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  <w:r w:rsidR="00E27604" w:rsidRPr="0034755B">
              <w:rPr>
                <w:rFonts w:ascii="Times New Roman" w:eastAsiaTheme="minorEastAsia" w:hAnsi="Times New Roman" w:cs="Times New Roman"/>
                <w:sz w:val="28"/>
                <w:szCs w:val="28"/>
              </w:rPr>
              <w:t>-354-8427</w:t>
            </w:r>
          </w:p>
          <w:p w14:paraId="2B84687B" w14:textId="16418EC2" w:rsidR="00E27604" w:rsidRPr="0034755B" w:rsidRDefault="00E27604" w:rsidP="004D126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755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hyperlink r:id="rId6" w:history="1">
              <w:r w:rsidR="004D126D" w:rsidRPr="0034755B">
                <w:rPr>
                  <w:rStyle w:val="Hyperlink"/>
                  <w:rFonts w:ascii="Times New Roman" w:eastAsiaTheme="minorEastAsia" w:hAnsi="Times New Roman" w:cs="Times New Roman"/>
                  <w:sz w:val="28"/>
                  <w:szCs w:val="28"/>
                </w:rPr>
                <w:t>cachet191@hotmail.com</w:t>
              </w:r>
            </w:hyperlink>
          </w:p>
          <w:p w14:paraId="11A8FD92" w14:textId="77777777" w:rsidR="004D126D" w:rsidRPr="0034755B" w:rsidRDefault="004D126D" w:rsidP="004D126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9D5656" w:rsidRPr="0034755B" w14:paraId="06B64D0F" w14:textId="77777777" w:rsidTr="0034755B">
        <w:tblPrEx>
          <w:tblLook w:val="04A0" w:firstRow="1" w:lastRow="0" w:firstColumn="1" w:lastColumn="0" w:noHBand="0" w:noVBand="1"/>
        </w:tblPrEx>
        <w:trPr>
          <w:trHeight w:val="1232"/>
        </w:trPr>
        <w:tc>
          <w:tcPr>
            <w:tcW w:w="3240" w:type="dxa"/>
          </w:tcPr>
          <w:p w14:paraId="7B28CDBE" w14:textId="77777777" w:rsidR="004D126D" w:rsidRPr="0034755B" w:rsidRDefault="004D126D" w:rsidP="004D126D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  <w:lang w:val="en"/>
              </w:rPr>
            </w:pPr>
          </w:p>
          <w:p w14:paraId="6769FAEA" w14:textId="77777777" w:rsidR="009D5656" w:rsidRPr="0034755B" w:rsidRDefault="009D5656" w:rsidP="004D126D">
            <w:pPr>
              <w:jc w:val="center"/>
              <w:rPr>
                <w:rFonts w:ascii="Times New Roman" w:eastAsiaTheme="minorEastAsia" w:hAnsi="Times New Roman" w:cs="Times New Roman"/>
                <w:b/>
                <w:sz w:val="40"/>
                <w:szCs w:val="40"/>
                <w:u w:val="single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b/>
                <w:sz w:val="40"/>
                <w:szCs w:val="40"/>
                <w:u w:val="single"/>
                <w:lang w:val="en"/>
              </w:rPr>
              <w:t>GOAL</w:t>
            </w:r>
          </w:p>
        </w:tc>
        <w:tc>
          <w:tcPr>
            <w:tcW w:w="8430" w:type="dxa"/>
          </w:tcPr>
          <w:p w14:paraId="67CBDDD0" w14:textId="77777777" w:rsidR="00560F17" w:rsidRPr="0034755B" w:rsidRDefault="00560F17" w:rsidP="004D126D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</w:p>
          <w:p w14:paraId="6B250824" w14:textId="43034E8A" w:rsidR="00434996" w:rsidRPr="0034755B" w:rsidRDefault="009D5656" w:rsidP="0034755B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A</w:t>
            </w:r>
            <w:r w:rsidR="0034755B"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n</w:t>
            </w: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5175B6"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upward</w:t>
            </w:r>
            <w:r w:rsidR="00224679"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 and </w:t>
            </w:r>
            <w:r w:rsidR="005175B6"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progressive </w:t>
            </w: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entry-level position, utilizing my </w:t>
            </w:r>
            <w:r w:rsidR="00BA459C"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business</w:t>
            </w: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BA459C"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educational </w:t>
            </w:r>
            <w:r w:rsidR="00224679"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background to </w:t>
            </w: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develop my skills and expand my knowledge in the </w:t>
            </w:r>
            <w:r w:rsidR="005175B6"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marketing</w:t>
            </w: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BA459C"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sector</w:t>
            </w: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.</w:t>
            </w:r>
          </w:p>
        </w:tc>
      </w:tr>
      <w:tr w:rsidR="009D5656" w:rsidRPr="0034755B" w14:paraId="580624C7" w14:textId="77777777" w:rsidTr="0034755B">
        <w:tblPrEx>
          <w:tblLook w:val="04A0" w:firstRow="1" w:lastRow="0" w:firstColumn="1" w:lastColumn="0" w:noHBand="0" w:noVBand="1"/>
        </w:tblPrEx>
        <w:trPr>
          <w:trHeight w:val="2015"/>
        </w:trPr>
        <w:tc>
          <w:tcPr>
            <w:tcW w:w="3240" w:type="dxa"/>
          </w:tcPr>
          <w:p w14:paraId="1AB6F538" w14:textId="77777777" w:rsidR="00E27604" w:rsidRPr="0034755B" w:rsidRDefault="00E27604" w:rsidP="00E2760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  <w:lang w:val="en"/>
              </w:rPr>
            </w:pPr>
          </w:p>
          <w:p w14:paraId="77EA24BB" w14:textId="77777777" w:rsidR="009D5656" w:rsidRPr="0034755B" w:rsidRDefault="009D5656" w:rsidP="00E27604">
            <w:pPr>
              <w:jc w:val="center"/>
              <w:rPr>
                <w:rFonts w:ascii="Times New Roman" w:eastAsiaTheme="minorEastAsia" w:hAnsi="Times New Roman" w:cs="Times New Roman"/>
                <w:b/>
                <w:sz w:val="40"/>
                <w:szCs w:val="40"/>
                <w:u w:val="single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b/>
                <w:sz w:val="40"/>
                <w:szCs w:val="40"/>
                <w:u w:val="single"/>
                <w:lang w:val="en"/>
              </w:rPr>
              <w:t>PROFILE</w:t>
            </w:r>
          </w:p>
          <w:p w14:paraId="6C900D65" w14:textId="77777777" w:rsidR="009D5656" w:rsidRPr="0034755B" w:rsidRDefault="009D5656" w:rsidP="00E27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0" w:type="dxa"/>
          </w:tcPr>
          <w:p w14:paraId="32AA33EF" w14:textId="6F7226BA" w:rsidR="0034755B" w:rsidRPr="0034755B" w:rsidRDefault="0034755B" w:rsidP="0034755B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</w:p>
          <w:p w14:paraId="6AA277E3" w14:textId="41D31176" w:rsidR="002668AF" w:rsidRPr="0034755B" w:rsidRDefault="005175B6" w:rsidP="002F0708">
            <w:pPr>
              <w:numPr>
                <w:ilvl w:val="0"/>
                <w:numId w:val="15"/>
              </w:numPr>
              <w:ind w:left="360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Collective, Data-Driven and</w:t>
            </w:r>
            <w:r w:rsidR="002668AF" w:rsidRPr="0034755B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34755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intensive</w:t>
            </w:r>
            <w:r w:rsidR="002668AF"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; works well with little or no supervision.</w:t>
            </w:r>
          </w:p>
          <w:p w14:paraId="75DE1DA6" w14:textId="03D50F10" w:rsidR="002668AF" w:rsidRPr="0034755B" w:rsidRDefault="005175B6" w:rsidP="002668AF">
            <w:pPr>
              <w:numPr>
                <w:ilvl w:val="0"/>
                <w:numId w:val="15"/>
              </w:numPr>
              <w:ind w:left="360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Skillful</w:t>
            </w:r>
            <w:r w:rsidR="002668AF"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in Microsoft Word, Excel</w:t>
            </w:r>
            <w:r w:rsidR="002668AF"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, Outlook, PowerPoint and Adobe Photoshop.</w:t>
            </w:r>
          </w:p>
          <w:p w14:paraId="65244F81" w14:textId="0D3E5236" w:rsidR="002668AF" w:rsidRPr="0034755B" w:rsidRDefault="002668AF" w:rsidP="002F0708">
            <w:pPr>
              <w:numPr>
                <w:ilvl w:val="0"/>
                <w:numId w:val="15"/>
              </w:numPr>
              <w:ind w:left="360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Self-starter; dependable and well </w:t>
            </w:r>
            <w:r w:rsidR="005175B6"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planned</w:t>
            </w: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, with a strong work ethic.</w:t>
            </w:r>
          </w:p>
          <w:p w14:paraId="69DCD5E2" w14:textId="4CCAEBDB" w:rsidR="00560F17" w:rsidRPr="0034755B" w:rsidRDefault="005175B6" w:rsidP="0034755B">
            <w:pPr>
              <w:numPr>
                <w:ilvl w:val="0"/>
                <w:numId w:val="15"/>
              </w:numPr>
              <w:ind w:left="360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Active</w:t>
            </w:r>
            <w:r w:rsidR="002668AF"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 team player with great communication, writing and interpersonal skills, and the </w:t>
            </w: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aptitude</w:t>
            </w:r>
            <w:r w:rsidR="002668AF"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 to work with </w:t>
            </w: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a diverse team.</w:t>
            </w:r>
          </w:p>
        </w:tc>
      </w:tr>
      <w:tr w:rsidR="009D5656" w:rsidRPr="0034755B" w14:paraId="04B86FA4" w14:textId="77777777" w:rsidTr="002F0708">
        <w:tblPrEx>
          <w:tblLook w:val="04A0" w:firstRow="1" w:lastRow="0" w:firstColumn="1" w:lastColumn="0" w:noHBand="0" w:noVBand="1"/>
        </w:tblPrEx>
        <w:trPr>
          <w:trHeight w:val="1750"/>
        </w:trPr>
        <w:tc>
          <w:tcPr>
            <w:tcW w:w="3240" w:type="dxa"/>
          </w:tcPr>
          <w:p w14:paraId="7EBDD2C9" w14:textId="77777777" w:rsidR="00E27604" w:rsidRPr="0034755B" w:rsidRDefault="00E27604" w:rsidP="00E2760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  <w:lang w:val="en"/>
              </w:rPr>
            </w:pPr>
          </w:p>
          <w:p w14:paraId="534C69D2" w14:textId="77777777" w:rsidR="00E27604" w:rsidRPr="0034755B" w:rsidRDefault="00E27604" w:rsidP="00E2760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  <w:lang w:val="en"/>
              </w:rPr>
            </w:pPr>
          </w:p>
          <w:p w14:paraId="3584806C" w14:textId="77777777" w:rsidR="00E27604" w:rsidRPr="0034755B" w:rsidRDefault="00E27604" w:rsidP="00E2760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  <w:lang w:val="en"/>
              </w:rPr>
            </w:pPr>
          </w:p>
          <w:p w14:paraId="373F6EA0" w14:textId="77777777" w:rsidR="00E27604" w:rsidRPr="0034755B" w:rsidRDefault="00E27604" w:rsidP="00E2760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  <w:lang w:val="en"/>
              </w:rPr>
            </w:pPr>
          </w:p>
          <w:p w14:paraId="1783BD3B" w14:textId="77777777" w:rsidR="009D5656" w:rsidRPr="0034755B" w:rsidRDefault="009D5656" w:rsidP="00E27604">
            <w:pPr>
              <w:jc w:val="center"/>
              <w:rPr>
                <w:rFonts w:ascii="Times New Roman" w:eastAsiaTheme="minorEastAsia" w:hAnsi="Times New Roman" w:cs="Times New Roman"/>
                <w:b/>
                <w:sz w:val="40"/>
                <w:szCs w:val="40"/>
                <w:u w:val="single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b/>
                <w:sz w:val="40"/>
                <w:szCs w:val="40"/>
                <w:u w:val="single"/>
                <w:lang w:val="en"/>
              </w:rPr>
              <w:t>EDUCATION</w:t>
            </w:r>
          </w:p>
          <w:p w14:paraId="33FF3064" w14:textId="77777777" w:rsidR="009D5656" w:rsidRPr="0034755B" w:rsidRDefault="009D5656" w:rsidP="00E27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0" w:type="dxa"/>
          </w:tcPr>
          <w:p w14:paraId="5FF02965" w14:textId="77777777" w:rsidR="002F0708" w:rsidRPr="0034755B" w:rsidRDefault="002F0708" w:rsidP="0034755B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</w:pPr>
          </w:p>
          <w:p w14:paraId="357F3B33" w14:textId="77777777" w:rsidR="00F07E8D" w:rsidRPr="0034755B" w:rsidRDefault="00F07E8D" w:rsidP="00F07E8D">
            <w:pPr>
              <w:ind w:left="144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  <w:t>BUSINESS ADMINISTRATION</w:t>
            </w:r>
          </w:p>
          <w:p w14:paraId="61DF8E4E" w14:textId="3BE0CE7D" w:rsidR="0034755B" w:rsidRPr="0034755B" w:rsidRDefault="0034755B" w:rsidP="00F07E8D">
            <w:pPr>
              <w:ind w:left="144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  <w:t xml:space="preserve">Bachelors of Business Administration </w:t>
            </w:r>
            <w:r w:rsidRPr="0034755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  <w:t>(specialization-Marketing)</w:t>
            </w:r>
          </w:p>
          <w:p w14:paraId="6D0EE4F9" w14:textId="348B5F9B" w:rsidR="00F07E8D" w:rsidRPr="0034755B" w:rsidRDefault="005175B6" w:rsidP="00F07E8D">
            <w:pPr>
              <w:ind w:left="144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(April 2017- April 2018</w:t>
            </w:r>
            <w:r w:rsidR="00F07E8D"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)</w:t>
            </w:r>
          </w:p>
          <w:p w14:paraId="6F730F4D" w14:textId="77777777" w:rsidR="00F07E8D" w:rsidRPr="0034755B" w:rsidRDefault="00F07E8D" w:rsidP="00F07E8D">
            <w:pPr>
              <w:ind w:left="144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CTS College of Business and Computer Science</w:t>
            </w:r>
          </w:p>
          <w:p w14:paraId="4AFD947E" w14:textId="4B2FF731" w:rsidR="005175B6" w:rsidRPr="0034755B" w:rsidRDefault="005175B6" w:rsidP="00F07E8D">
            <w:pPr>
              <w:ind w:left="144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(Strategic management, Human </w:t>
            </w:r>
            <w:r w:rsidR="0034755B"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Resource</w:t>
            </w: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 Development, Digital </w:t>
            </w:r>
            <w:r w:rsidR="0034755B"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Marketing, etc.</w:t>
            </w: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)</w:t>
            </w:r>
          </w:p>
          <w:p w14:paraId="2F876D62" w14:textId="62D70F48" w:rsidR="0034755B" w:rsidRPr="0034755B" w:rsidRDefault="0034755B" w:rsidP="0034755B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</w:p>
          <w:p w14:paraId="0867BADA" w14:textId="3C9200F6" w:rsidR="005175B6" w:rsidRPr="0034755B" w:rsidRDefault="005175B6" w:rsidP="00F07E8D">
            <w:pPr>
              <w:ind w:left="144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  <w:t>Business Associate Degree (specialization-Marketing)</w:t>
            </w:r>
          </w:p>
          <w:p w14:paraId="260FCCE4" w14:textId="6FE15C17" w:rsidR="005175B6" w:rsidRPr="0034755B" w:rsidRDefault="005175B6" w:rsidP="00F07E8D">
            <w:pPr>
              <w:ind w:left="144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(May 2016-March 2017)</w:t>
            </w:r>
          </w:p>
          <w:p w14:paraId="304A11AE" w14:textId="3396D545" w:rsidR="005175B6" w:rsidRPr="0034755B" w:rsidRDefault="005175B6" w:rsidP="005175B6">
            <w:pPr>
              <w:ind w:left="144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CTS College of Business and Computer Science</w:t>
            </w:r>
          </w:p>
          <w:p w14:paraId="74C3725C" w14:textId="190F707A" w:rsidR="005175B6" w:rsidRPr="0034755B" w:rsidRDefault="005175B6" w:rsidP="005175B6">
            <w:pPr>
              <w:ind w:left="144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(Management, Entrepreneurship, Marketing Principles and Practices, Accounting, </w:t>
            </w:r>
            <w:r w:rsidR="0034755B"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etc.</w:t>
            </w: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)</w:t>
            </w:r>
          </w:p>
          <w:p w14:paraId="26C14313" w14:textId="313BEBEF" w:rsidR="0034755B" w:rsidRPr="0034755B" w:rsidRDefault="0034755B" w:rsidP="0034755B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</w:pPr>
          </w:p>
          <w:p w14:paraId="1B70E2F5" w14:textId="77777777" w:rsidR="002668AF" w:rsidRPr="0034755B" w:rsidRDefault="002668AF" w:rsidP="002668AF">
            <w:pPr>
              <w:ind w:left="144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  <w:t>ASSOCIATION OF BUSINESS EXECUTIVES (A.B.E.)</w:t>
            </w:r>
          </w:p>
          <w:p w14:paraId="54BF8D9F" w14:textId="77777777" w:rsidR="002668AF" w:rsidRPr="0034755B" w:rsidRDefault="002668AF" w:rsidP="002668AF">
            <w:pPr>
              <w:ind w:left="144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(July 2015-December 2015)</w:t>
            </w:r>
          </w:p>
          <w:p w14:paraId="53A8E494" w14:textId="77777777" w:rsidR="002668AF" w:rsidRPr="0034755B" w:rsidRDefault="002668AF" w:rsidP="002668AF">
            <w:pPr>
              <w:ind w:left="144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CTS College of Business and Computer Science</w:t>
            </w:r>
          </w:p>
          <w:p w14:paraId="1155D71D" w14:textId="77777777" w:rsidR="002668AF" w:rsidRPr="0034755B" w:rsidRDefault="002668AF" w:rsidP="002668AF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Accounting- Higher Distinction</w:t>
            </w:r>
          </w:p>
          <w:p w14:paraId="252A22BE" w14:textId="77777777" w:rsidR="002668AF" w:rsidRPr="0034755B" w:rsidRDefault="002668AF" w:rsidP="002668AF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Quantitative Methods- Higher Distinction</w:t>
            </w:r>
          </w:p>
          <w:p w14:paraId="5C839722" w14:textId="77777777" w:rsidR="002668AF" w:rsidRPr="0034755B" w:rsidRDefault="002668AF" w:rsidP="002668AF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Business- Higher Distinction</w:t>
            </w:r>
          </w:p>
          <w:p w14:paraId="3F49D176" w14:textId="77777777" w:rsidR="002668AF" w:rsidRPr="0034755B" w:rsidRDefault="002668AF" w:rsidP="002668AF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Business Communication-Merit</w:t>
            </w:r>
          </w:p>
          <w:p w14:paraId="6257E936" w14:textId="706DE9D8" w:rsidR="0034755B" w:rsidRDefault="0034755B" w:rsidP="0034755B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</w:pPr>
          </w:p>
          <w:p w14:paraId="1D80691E" w14:textId="27AE3C9C" w:rsidR="002668AF" w:rsidRPr="0034755B" w:rsidRDefault="002668AF" w:rsidP="002668AF">
            <w:pPr>
              <w:ind w:left="144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  <w:t>CARIBBEAN SECONDARY EXAMINATION CERTIFICATE (C.S.E.C)</w:t>
            </w:r>
          </w:p>
          <w:p w14:paraId="624D611D" w14:textId="77777777" w:rsidR="002668AF" w:rsidRPr="0034755B" w:rsidRDefault="002668AF" w:rsidP="002F0708">
            <w:pPr>
              <w:ind w:left="14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(September 2014- June 2015)</w:t>
            </w:r>
          </w:p>
          <w:p w14:paraId="189ECDFD" w14:textId="75013C08" w:rsidR="00F07E8D" w:rsidRPr="0034755B" w:rsidRDefault="002668AF" w:rsidP="0034755B">
            <w:pPr>
              <w:ind w:left="144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St. Augustine Secondary School</w:t>
            </w:r>
          </w:p>
          <w:p w14:paraId="3E546E6D" w14:textId="3E853DC0" w:rsidR="00F07E8D" w:rsidRPr="0034755B" w:rsidRDefault="002668AF" w:rsidP="00F07E8D">
            <w:pPr>
              <w:pStyle w:val="ListParagraph"/>
              <w:numPr>
                <w:ilvl w:val="0"/>
                <w:numId w:val="13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Mathematics Grade I, </w:t>
            </w:r>
          </w:p>
          <w:p w14:paraId="75C351AD" w14:textId="3CC6CCEC" w:rsidR="00D13851" w:rsidRPr="00D13851" w:rsidRDefault="002668AF" w:rsidP="00D13851">
            <w:pPr>
              <w:pStyle w:val="ListParagraph"/>
              <w:numPr>
                <w:ilvl w:val="0"/>
                <w:numId w:val="13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English A Grade I, </w:t>
            </w:r>
            <w:bookmarkStart w:id="0" w:name="_GoBack"/>
            <w:bookmarkEnd w:id="0"/>
          </w:p>
          <w:p w14:paraId="11D3F7C1" w14:textId="77777777" w:rsidR="0034755B" w:rsidRDefault="0034755B" w:rsidP="0034755B">
            <w:pPr>
              <w:pStyle w:val="ListParagraph"/>
              <w:ind w:left="864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</w:p>
          <w:p w14:paraId="794DA20A" w14:textId="4B68E2DC" w:rsidR="002668AF" w:rsidRPr="0034755B" w:rsidRDefault="002668AF" w:rsidP="002668AF">
            <w:pPr>
              <w:pStyle w:val="ListParagraph"/>
              <w:numPr>
                <w:ilvl w:val="0"/>
                <w:numId w:val="13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Principles of Business Grade I, </w:t>
            </w:r>
          </w:p>
          <w:p w14:paraId="7634C848" w14:textId="1884EBBD" w:rsidR="00434996" w:rsidRPr="0034755B" w:rsidRDefault="002668AF" w:rsidP="00F07E8D">
            <w:pPr>
              <w:pStyle w:val="ListParagraph"/>
              <w:numPr>
                <w:ilvl w:val="0"/>
                <w:numId w:val="13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Social Studies Grade II, </w:t>
            </w:r>
          </w:p>
          <w:p w14:paraId="61F46985" w14:textId="77777777" w:rsidR="002668AF" w:rsidRPr="0034755B" w:rsidRDefault="002668AF" w:rsidP="002668AF">
            <w:pPr>
              <w:pStyle w:val="ListParagraph"/>
              <w:numPr>
                <w:ilvl w:val="0"/>
                <w:numId w:val="13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Human and Social Biology Grade II.</w:t>
            </w:r>
          </w:p>
          <w:p w14:paraId="04D1EC50" w14:textId="60B5C096" w:rsidR="002F0708" w:rsidRPr="0034755B" w:rsidRDefault="002F0708" w:rsidP="0034755B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</w:pPr>
          </w:p>
          <w:p w14:paraId="04635BE8" w14:textId="77777777" w:rsidR="00434996" w:rsidRPr="0034755B" w:rsidRDefault="002668AF" w:rsidP="00434996">
            <w:pPr>
              <w:ind w:left="144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  <w:t>COMPUTER LITERACY CERTIFICATE</w:t>
            </w:r>
          </w:p>
          <w:p w14:paraId="72C99883" w14:textId="77777777" w:rsidR="002668AF" w:rsidRPr="0034755B" w:rsidRDefault="002668AF" w:rsidP="00434996">
            <w:pPr>
              <w:ind w:left="144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  <w:t xml:space="preserve"> </w:t>
            </w: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(October 2012- March 2013)</w:t>
            </w:r>
          </w:p>
          <w:p w14:paraId="3AECD380" w14:textId="77777777" w:rsidR="00434996" w:rsidRPr="0034755B" w:rsidRDefault="002668AF" w:rsidP="00434996">
            <w:pPr>
              <w:ind w:left="144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>Civilian</w:t>
            </w:r>
            <w:proofErr w:type="spellEnd"/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 xml:space="preserve"> Conservation Corps. (C.C.C)</w:t>
            </w:r>
          </w:p>
          <w:p w14:paraId="2A7A9D5C" w14:textId="77777777" w:rsidR="002668AF" w:rsidRPr="0034755B" w:rsidRDefault="002668AF" w:rsidP="00434996">
            <w:pPr>
              <w:pStyle w:val="ListParagraph"/>
              <w:numPr>
                <w:ilvl w:val="0"/>
                <w:numId w:val="17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Microsoft Office Specialist- Grade A</w:t>
            </w:r>
          </w:p>
          <w:p w14:paraId="3CF38D51" w14:textId="77777777" w:rsidR="002668AF" w:rsidRPr="0034755B" w:rsidRDefault="002668AF" w:rsidP="00434996">
            <w:pPr>
              <w:ind w:left="144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MODULES- Microsoft Word, Excel, Access, Outlook, PowerPoint.</w:t>
            </w:r>
          </w:p>
          <w:p w14:paraId="66812D6C" w14:textId="77777777" w:rsidR="007E6C8D" w:rsidRPr="0034755B" w:rsidRDefault="007E6C8D" w:rsidP="007E6C8D">
            <w:pPr>
              <w:ind w:left="432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</w:p>
        </w:tc>
      </w:tr>
      <w:tr w:rsidR="009D5656" w:rsidRPr="0034755B" w14:paraId="770A9644" w14:textId="77777777" w:rsidTr="00434996">
        <w:tblPrEx>
          <w:tblLook w:val="04A0" w:firstRow="1" w:lastRow="0" w:firstColumn="1" w:lastColumn="0" w:noHBand="0" w:noVBand="1"/>
        </w:tblPrEx>
        <w:trPr>
          <w:trHeight w:val="1210"/>
        </w:trPr>
        <w:tc>
          <w:tcPr>
            <w:tcW w:w="3240" w:type="dxa"/>
          </w:tcPr>
          <w:p w14:paraId="329F8D2B" w14:textId="77777777" w:rsidR="00E27604" w:rsidRPr="0034755B" w:rsidRDefault="00E27604" w:rsidP="00E2760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  <w:lang w:val="en"/>
              </w:rPr>
            </w:pPr>
          </w:p>
          <w:p w14:paraId="2DF77301" w14:textId="77777777" w:rsidR="00E27604" w:rsidRPr="0034755B" w:rsidRDefault="00E27604" w:rsidP="00E2760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  <w:lang w:val="en"/>
              </w:rPr>
            </w:pPr>
          </w:p>
          <w:p w14:paraId="0903B2AD" w14:textId="77777777" w:rsidR="00E27604" w:rsidRPr="0034755B" w:rsidRDefault="00E27604" w:rsidP="00E2760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  <w:lang w:val="en"/>
              </w:rPr>
            </w:pPr>
          </w:p>
          <w:p w14:paraId="6DEA4AFF" w14:textId="77777777" w:rsidR="00E27604" w:rsidRPr="0034755B" w:rsidRDefault="00E27604" w:rsidP="00E2760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  <w:lang w:val="en"/>
              </w:rPr>
            </w:pPr>
          </w:p>
          <w:p w14:paraId="504C02A9" w14:textId="77777777" w:rsidR="00E27604" w:rsidRPr="0034755B" w:rsidRDefault="00E27604" w:rsidP="00E2760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  <w:lang w:val="en"/>
              </w:rPr>
            </w:pPr>
          </w:p>
          <w:p w14:paraId="0F0EE823" w14:textId="77777777" w:rsidR="00E27604" w:rsidRPr="0034755B" w:rsidRDefault="00E27604" w:rsidP="00E27604">
            <w:pPr>
              <w:jc w:val="center"/>
              <w:rPr>
                <w:rFonts w:ascii="Times New Roman" w:eastAsiaTheme="minorEastAsia" w:hAnsi="Times New Roman" w:cs="Times New Roman"/>
                <w:b/>
                <w:sz w:val="40"/>
                <w:szCs w:val="40"/>
                <w:u w:val="single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b/>
                <w:sz w:val="40"/>
                <w:szCs w:val="40"/>
                <w:u w:val="single"/>
                <w:lang w:val="en"/>
              </w:rPr>
              <w:t>WORK EXPERIENCE</w:t>
            </w:r>
          </w:p>
          <w:p w14:paraId="49EC38EB" w14:textId="77777777" w:rsidR="009D5656" w:rsidRPr="0034755B" w:rsidRDefault="009D5656" w:rsidP="00E27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0" w:type="dxa"/>
          </w:tcPr>
          <w:p w14:paraId="06F1A57C" w14:textId="37AA269D" w:rsidR="0034755B" w:rsidRPr="0034755B" w:rsidRDefault="0034755B" w:rsidP="004D126D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</w:pPr>
          </w:p>
          <w:p w14:paraId="54266234" w14:textId="77777777" w:rsidR="002668AF" w:rsidRPr="0034755B" w:rsidRDefault="002668AF" w:rsidP="002668AF">
            <w:pPr>
              <w:ind w:left="144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  <w:t>CUSTOMER SERVICE WORKER</w:t>
            </w:r>
          </w:p>
          <w:p w14:paraId="5F92531C" w14:textId="77777777" w:rsidR="002668AF" w:rsidRPr="0034755B" w:rsidRDefault="002668AF" w:rsidP="002668AF">
            <w:pPr>
              <w:ind w:left="144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Wendy’s Restaurant, Montrose, Chaguanas.</w:t>
            </w:r>
          </w:p>
          <w:p w14:paraId="0B8B3A6F" w14:textId="77777777" w:rsidR="002668AF" w:rsidRPr="0034755B" w:rsidRDefault="002668AF" w:rsidP="002668AF">
            <w:pPr>
              <w:ind w:left="144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October 2015- Present</w:t>
            </w:r>
          </w:p>
          <w:p w14:paraId="774D5EF5" w14:textId="77777777" w:rsidR="002668AF" w:rsidRPr="0034755B" w:rsidRDefault="002668AF" w:rsidP="002668AF">
            <w:pPr>
              <w:pStyle w:val="ListParagraph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Organized, documented and packed customer orders.</w:t>
            </w:r>
          </w:p>
          <w:p w14:paraId="6E40C467" w14:textId="77777777" w:rsidR="002668AF" w:rsidRPr="0034755B" w:rsidRDefault="002668AF" w:rsidP="002668AF">
            <w:pPr>
              <w:pStyle w:val="ListParagraph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Sanitized and stocked the eating area’s</w:t>
            </w:r>
          </w:p>
          <w:p w14:paraId="45BB96BC" w14:textId="77777777" w:rsidR="002668AF" w:rsidRPr="0034755B" w:rsidRDefault="002668AF" w:rsidP="002668AF">
            <w:pPr>
              <w:ind w:left="144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             </w:t>
            </w:r>
            <w:r w:rsidR="00434996"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utensils.</w:t>
            </w:r>
          </w:p>
          <w:p w14:paraId="489272C1" w14:textId="77777777" w:rsidR="002668AF" w:rsidRPr="0034755B" w:rsidRDefault="002668AF" w:rsidP="002668AF">
            <w:pPr>
              <w:pStyle w:val="ListParagraph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Prepared specialty sandwiches and meals on the Sandwich line.</w:t>
            </w:r>
          </w:p>
          <w:p w14:paraId="35492264" w14:textId="77777777" w:rsidR="002668AF" w:rsidRPr="0034755B" w:rsidRDefault="002668AF" w:rsidP="002668AF">
            <w:pPr>
              <w:pStyle w:val="ListParagraph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Worked the cash register and restocked the fridge with meats.</w:t>
            </w:r>
          </w:p>
          <w:p w14:paraId="47F5793E" w14:textId="15983300" w:rsidR="00434996" w:rsidRPr="0034755B" w:rsidRDefault="00434996" w:rsidP="0034755B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</w:pPr>
          </w:p>
          <w:p w14:paraId="2F3916AB" w14:textId="77777777" w:rsidR="002668AF" w:rsidRPr="0034755B" w:rsidRDefault="002668AF" w:rsidP="002668AF">
            <w:pPr>
              <w:ind w:left="144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  <w:t>GENERAL WORKER</w:t>
            </w:r>
          </w:p>
          <w:p w14:paraId="3C275B1D" w14:textId="77777777" w:rsidR="002668AF" w:rsidRPr="0034755B" w:rsidRDefault="002668AF" w:rsidP="002668AF">
            <w:pPr>
              <w:ind w:left="144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Auntie Anne's, Trincity Mall, Arouca</w:t>
            </w:r>
          </w:p>
          <w:p w14:paraId="4CDF3BD4" w14:textId="351C15B6" w:rsidR="002668AF" w:rsidRPr="0034755B" w:rsidRDefault="005175B6" w:rsidP="002668AF">
            <w:pPr>
              <w:ind w:left="144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June 2013- July 2015</w:t>
            </w:r>
          </w:p>
          <w:p w14:paraId="2B071B1E" w14:textId="77777777" w:rsidR="002668AF" w:rsidRPr="0034755B" w:rsidRDefault="002668AF" w:rsidP="002668AF">
            <w:pPr>
              <w:pStyle w:val="ListParagraph"/>
              <w:numPr>
                <w:ilvl w:val="0"/>
                <w:numId w:val="10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Sanitized and cleaned the work area and eating area before the opening of the store</w:t>
            </w:r>
          </w:p>
          <w:p w14:paraId="4AA82557" w14:textId="77777777" w:rsidR="002668AF" w:rsidRPr="0034755B" w:rsidRDefault="002668AF" w:rsidP="002668AF">
            <w:pPr>
              <w:pStyle w:val="ListParagraph"/>
              <w:numPr>
                <w:ilvl w:val="0"/>
                <w:numId w:val="10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Restocked shelves and signed for incoming goods and supplies</w:t>
            </w:r>
          </w:p>
          <w:p w14:paraId="2FAD5379" w14:textId="77777777" w:rsidR="002668AF" w:rsidRPr="0034755B" w:rsidRDefault="002668AF" w:rsidP="002668AF">
            <w:pPr>
              <w:pStyle w:val="ListParagraph"/>
              <w:numPr>
                <w:ilvl w:val="0"/>
                <w:numId w:val="10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Prepared, styled and baked specialty   pretzels, sticks and cinnabon pastries in the oven</w:t>
            </w:r>
          </w:p>
          <w:p w14:paraId="5DBEA3CD" w14:textId="625CD4EF" w:rsidR="002668AF" w:rsidRPr="0034755B" w:rsidRDefault="002668AF" w:rsidP="0034755B">
            <w:pPr>
              <w:pStyle w:val="ListParagraph"/>
              <w:numPr>
                <w:ilvl w:val="0"/>
                <w:numId w:val="10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As shift manager, oversaw and managed a minimum of 5 workers on a daily basis</w:t>
            </w:r>
          </w:p>
          <w:p w14:paraId="759EDF30" w14:textId="77777777" w:rsidR="00434996" w:rsidRPr="0034755B" w:rsidRDefault="00434996" w:rsidP="004D126D">
            <w:pPr>
              <w:ind w:left="432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</w:pPr>
          </w:p>
          <w:p w14:paraId="6AE52DF8" w14:textId="77777777" w:rsidR="00E27604" w:rsidRPr="0034755B" w:rsidRDefault="00E27604" w:rsidP="002668AF">
            <w:pPr>
              <w:ind w:left="432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  <w:t>FILING ASSISTANT</w:t>
            </w:r>
          </w:p>
          <w:p w14:paraId="0F07635F" w14:textId="2F2D7ABD" w:rsidR="0034755B" w:rsidRDefault="00E27604" w:rsidP="0034755B">
            <w:pPr>
              <w:ind w:left="432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Civilian Conservation Corps. (C.C.C), </w:t>
            </w:r>
            <w:r w:rsidR="002668AF"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Old Teacher's Training College, </w:t>
            </w:r>
            <w:proofErr w:type="spellStart"/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D'badie</w:t>
            </w:r>
            <w:proofErr w:type="spellEnd"/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.</w:t>
            </w:r>
          </w:p>
          <w:p w14:paraId="1F892573" w14:textId="7F6634E0" w:rsidR="00E27604" w:rsidRPr="0034755B" w:rsidRDefault="00E27604" w:rsidP="002668AF">
            <w:pPr>
              <w:ind w:left="432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April 2013- August 2013</w:t>
            </w:r>
          </w:p>
          <w:p w14:paraId="6B6E60B3" w14:textId="77777777" w:rsidR="00E27604" w:rsidRPr="0034755B" w:rsidRDefault="00E27604" w:rsidP="004D126D">
            <w:pPr>
              <w:numPr>
                <w:ilvl w:val="0"/>
                <w:numId w:val="5"/>
              </w:numPr>
              <w:ind w:left="432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Documented and labeled all outgoing files</w:t>
            </w:r>
          </w:p>
          <w:p w14:paraId="0480AE83" w14:textId="77777777" w:rsidR="00E27604" w:rsidRPr="0034755B" w:rsidRDefault="00E27604" w:rsidP="004D126D">
            <w:pPr>
              <w:numPr>
                <w:ilvl w:val="0"/>
                <w:numId w:val="5"/>
              </w:numPr>
              <w:ind w:left="432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Organized and maintained the filing cabinets</w:t>
            </w:r>
          </w:p>
          <w:p w14:paraId="5E4BEB53" w14:textId="77777777" w:rsidR="009D5656" w:rsidRPr="0034755B" w:rsidRDefault="00E27604" w:rsidP="005175B6">
            <w:pPr>
              <w:numPr>
                <w:ilvl w:val="0"/>
                <w:numId w:val="5"/>
              </w:numPr>
              <w:ind w:left="432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Monitored and recorded all incoming, outgoing files, documents and stationaries.</w:t>
            </w:r>
          </w:p>
          <w:p w14:paraId="37A95ABB" w14:textId="2B2FA7FA" w:rsidR="0034755B" w:rsidRPr="0034755B" w:rsidRDefault="0034755B" w:rsidP="0034755B">
            <w:pPr>
              <w:ind w:left="432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</w:p>
        </w:tc>
      </w:tr>
      <w:tr w:rsidR="009D5656" w:rsidRPr="0034755B" w14:paraId="06BF335D" w14:textId="77777777" w:rsidTr="00434996">
        <w:tblPrEx>
          <w:tblLook w:val="04A0" w:firstRow="1" w:lastRow="0" w:firstColumn="1" w:lastColumn="0" w:noHBand="0" w:noVBand="1"/>
        </w:tblPrEx>
        <w:trPr>
          <w:trHeight w:val="7825"/>
        </w:trPr>
        <w:tc>
          <w:tcPr>
            <w:tcW w:w="3240" w:type="dxa"/>
          </w:tcPr>
          <w:p w14:paraId="6C33A2D7" w14:textId="77777777" w:rsidR="00E27604" w:rsidRPr="0034755B" w:rsidRDefault="00E27604" w:rsidP="00E27604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  <w:lang w:val="en"/>
              </w:rPr>
            </w:pPr>
          </w:p>
          <w:p w14:paraId="13FB00C7" w14:textId="77777777" w:rsidR="00E27604" w:rsidRPr="0034755B" w:rsidRDefault="00E27604" w:rsidP="00E27604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  <w:lang w:val="en"/>
              </w:rPr>
            </w:pPr>
          </w:p>
          <w:p w14:paraId="1F5990B6" w14:textId="77777777" w:rsidR="00E27604" w:rsidRPr="0034755B" w:rsidRDefault="00E27604" w:rsidP="00E27604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  <w:lang w:val="en"/>
              </w:rPr>
            </w:pPr>
          </w:p>
          <w:p w14:paraId="4A11555B" w14:textId="77777777" w:rsidR="009D5656" w:rsidRPr="0034755B" w:rsidRDefault="00E27604" w:rsidP="00560F1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4755B">
              <w:rPr>
                <w:rFonts w:ascii="Times New Roman" w:eastAsiaTheme="minorEastAsia" w:hAnsi="Times New Roman" w:cs="Times New Roman"/>
                <w:b/>
                <w:sz w:val="40"/>
                <w:szCs w:val="40"/>
                <w:u w:val="single"/>
                <w:lang w:val="en"/>
              </w:rPr>
              <w:t>REFERENCES</w:t>
            </w:r>
          </w:p>
        </w:tc>
        <w:tc>
          <w:tcPr>
            <w:tcW w:w="8430" w:type="dxa"/>
          </w:tcPr>
          <w:p w14:paraId="64475E3D" w14:textId="1E61C9DD" w:rsidR="0034755B" w:rsidRPr="0034755B" w:rsidRDefault="0034755B" w:rsidP="0034755B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</w:pPr>
          </w:p>
          <w:p w14:paraId="42537E0D" w14:textId="77777777" w:rsidR="002668AF" w:rsidRPr="0034755B" w:rsidRDefault="002668AF" w:rsidP="002668AF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  <w:t>Ms. Donna Mitchell</w:t>
            </w:r>
          </w:p>
          <w:p w14:paraId="18179B68" w14:textId="76E7E6FF" w:rsidR="002668AF" w:rsidRPr="0034755B" w:rsidRDefault="002668AF" w:rsidP="002668A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  </w:t>
            </w:r>
            <w:r w:rsid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General Manager</w:t>
            </w:r>
          </w:p>
          <w:p w14:paraId="5CB1A0B9" w14:textId="77777777" w:rsidR="002668AF" w:rsidRPr="0034755B" w:rsidRDefault="002668AF" w:rsidP="002668A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  Wendy’s Restaurant</w:t>
            </w:r>
          </w:p>
          <w:p w14:paraId="256FBF09" w14:textId="77777777" w:rsidR="002668AF" w:rsidRPr="0034755B" w:rsidRDefault="002668AF" w:rsidP="002668A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  Montrose, Chaguanas.</w:t>
            </w:r>
          </w:p>
          <w:p w14:paraId="4B009057" w14:textId="77777777" w:rsidR="002668AF" w:rsidRPr="0034755B" w:rsidRDefault="002668AF" w:rsidP="004349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  672-6891</w:t>
            </w:r>
          </w:p>
          <w:p w14:paraId="07D33B48" w14:textId="2889F27C" w:rsidR="00434996" w:rsidRPr="0034755B" w:rsidRDefault="00434996" w:rsidP="0034755B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</w:p>
          <w:p w14:paraId="4D95EA89" w14:textId="77777777" w:rsidR="002668AF" w:rsidRPr="0034755B" w:rsidRDefault="002668AF" w:rsidP="002668AF">
            <w:pPr>
              <w:ind w:left="144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  <w:t>Mr. Harold Charles</w:t>
            </w:r>
          </w:p>
          <w:p w14:paraId="0B535826" w14:textId="77777777" w:rsidR="00434996" w:rsidRPr="0034755B" w:rsidRDefault="002668AF" w:rsidP="002668AF">
            <w:pPr>
              <w:ind w:left="144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Admi</w:t>
            </w:r>
            <w:r w:rsidR="00434996"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nistrative Manager</w:t>
            </w:r>
          </w:p>
          <w:p w14:paraId="17695D22" w14:textId="77777777" w:rsidR="002668AF" w:rsidRPr="0034755B" w:rsidRDefault="00434996" w:rsidP="002668AF">
            <w:pPr>
              <w:ind w:left="144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>Civilian</w:t>
            </w:r>
            <w:proofErr w:type="spellEnd"/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2668AF"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>Conservation Corps. (C.C.C)</w:t>
            </w:r>
          </w:p>
          <w:p w14:paraId="4026A516" w14:textId="77777777" w:rsidR="002668AF" w:rsidRPr="0034755B" w:rsidRDefault="002668AF" w:rsidP="002668AF">
            <w:pPr>
              <w:ind w:left="144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Old Teacher</w:t>
            </w:r>
            <w:r w:rsidR="00434996"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's Training College, Mausica</w:t>
            </w: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 Road, D'badie.</w:t>
            </w:r>
          </w:p>
          <w:p w14:paraId="25981EA0" w14:textId="77777777" w:rsidR="002668AF" w:rsidRPr="0034755B" w:rsidRDefault="002668AF" w:rsidP="002668AF">
            <w:pPr>
              <w:ind w:left="144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646- 5404</w:t>
            </w:r>
          </w:p>
          <w:p w14:paraId="219FBFBE" w14:textId="4F2858A9" w:rsidR="00434996" w:rsidRPr="0034755B" w:rsidRDefault="00434996" w:rsidP="004349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</w:p>
          <w:p w14:paraId="088BAADA" w14:textId="77777777" w:rsidR="002668AF" w:rsidRPr="0034755B" w:rsidRDefault="002668AF" w:rsidP="002668AF">
            <w:pPr>
              <w:ind w:left="144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  <w:t xml:space="preserve">Mr. </w:t>
            </w:r>
            <w:proofErr w:type="spellStart"/>
            <w:r w:rsidRPr="0034755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  <w:t>Akeno</w:t>
            </w:r>
            <w:proofErr w:type="spellEnd"/>
            <w:r w:rsidRPr="0034755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  <w:t xml:space="preserve"> Charles</w:t>
            </w:r>
          </w:p>
          <w:p w14:paraId="712623F7" w14:textId="77777777" w:rsidR="002668AF" w:rsidRPr="0034755B" w:rsidRDefault="002668AF" w:rsidP="002668AF">
            <w:pPr>
              <w:ind w:left="144"/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Wendy’s Training Manager</w:t>
            </w:r>
          </w:p>
          <w:p w14:paraId="5F3EB277" w14:textId="77777777" w:rsidR="002668AF" w:rsidRPr="0034755B" w:rsidRDefault="002668AF" w:rsidP="002668A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   Wendy’s Restaurant</w:t>
            </w:r>
          </w:p>
          <w:p w14:paraId="0351631D" w14:textId="77777777" w:rsidR="00434996" w:rsidRPr="0034755B" w:rsidRDefault="002668AF" w:rsidP="004349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   Montrose, Chaguanas.</w:t>
            </w:r>
          </w:p>
          <w:p w14:paraId="3BABB06F" w14:textId="77777777" w:rsidR="009D5656" w:rsidRDefault="00434996" w:rsidP="004349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   </w:t>
            </w:r>
            <w:r w:rsidR="002668AF"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672-6891</w:t>
            </w:r>
          </w:p>
          <w:p w14:paraId="3E05AEEA" w14:textId="77777777" w:rsidR="0034755B" w:rsidRDefault="0034755B" w:rsidP="004349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</w:p>
          <w:p w14:paraId="7CDED9E2" w14:textId="6D5C385C" w:rsidR="0034755B" w:rsidRPr="00D13851" w:rsidRDefault="00D13851" w:rsidP="00434996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  <w:t xml:space="preserve">  </w:t>
            </w:r>
            <w:r w:rsidR="0034755B" w:rsidRPr="00D13851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"/>
              </w:rPr>
              <w:t>Ms. Gwendolyn Mitchell</w:t>
            </w:r>
          </w:p>
          <w:p w14:paraId="61BA29F1" w14:textId="25B588A2" w:rsidR="0034755B" w:rsidRDefault="00D13851" w:rsidP="004349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  </w:t>
            </w:r>
            <w:r w:rsid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Shift Supervisor</w:t>
            </w:r>
          </w:p>
          <w:p w14:paraId="158A5A25" w14:textId="116DF5D5" w:rsidR="0034755B" w:rsidRDefault="00D13851" w:rsidP="004349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  </w:t>
            </w:r>
            <w:r w:rsid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Wendy’s restaurant</w:t>
            </w:r>
          </w:p>
          <w:p w14:paraId="77B0ED64" w14:textId="42DF3CCA" w:rsidR="0034755B" w:rsidRPr="0034755B" w:rsidRDefault="0034755B" w:rsidP="0034755B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D13851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  </w:t>
            </w: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>Montrose, Chaguanas.</w:t>
            </w:r>
          </w:p>
          <w:p w14:paraId="59901F1F" w14:textId="77777777" w:rsidR="0034755B" w:rsidRDefault="0034755B" w:rsidP="0034755B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  <w:r w:rsidRPr="0034755B"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  <w:t xml:space="preserve">   672-6891</w:t>
            </w:r>
          </w:p>
          <w:p w14:paraId="645407E1" w14:textId="50B39C91" w:rsidR="0034755B" w:rsidRPr="0034755B" w:rsidRDefault="0034755B" w:rsidP="004349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"/>
              </w:rPr>
            </w:pPr>
          </w:p>
        </w:tc>
      </w:tr>
    </w:tbl>
    <w:p w14:paraId="70221B1F" w14:textId="77777777" w:rsidR="0063066F" w:rsidRPr="0034755B" w:rsidRDefault="00D13851">
      <w:pPr>
        <w:rPr>
          <w:rFonts w:ascii="Times New Roman" w:hAnsi="Times New Roman" w:cs="Times New Roman"/>
          <w:sz w:val="24"/>
          <w:szCs w:val="24"/>
        </w:rPr>
      </w:pPr>
    </w:p>
    <w:sectPr w:rsidR="0063066F" w:rsidRPr="0034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ED0"/>
    <w:multiLevelType w:val="hybridMultilevel"/>
    <w:tmpl w:val="85A46DD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7213F98"/>
    <w:multiLevelType w:val="hybridMultilevel"/>
    <w:tmpl w:val="DE5AB2D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25B30119"/>
    <w:multiLevelType w:val="hybridMultilevel"/>
    <w:tmpl w:val="B2FAD37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C2F532F"/>
    <w:multiLevelType w:val="hybridMultilevel"/>
    <w:tmpl w:val="1172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46DD6"/>
    <w:multiLevelType w:val="hybridMultilevel"/>
    <w:tmpl w:val="19F2AB8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35A359A3"/>
    <w:multiLevelType w:val="hybridMultilevel"/>
    <w:tmpl w:val="3112CC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38AA0E3D"/>
    <w:multiLevelType w:val="hybridMultilevel"/>
    <w:tmpl w:val="BA2C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1425A"/>
    <w:multiLevelType w:val="hybridMultilevel"/>
    <w:tmpl w:val="5EEAB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26EC8"/>
    <w:multiLevelType w:val="hybridMultilevel"/>
    <w:tmpl w:val="1D0846A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5FD23968"/>
    <w:multiLevelType w:val="hybridMultilevel"/>
    <w:tmpl w:val="F996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B652D"/>
    <w:multiLevelType w:val="hybridMultilevel"/>
    <w:tmpl w:val="6B08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13802"/>
    <w:multiLevelType w:val="hybridMultilevel"/>
    <w:tmpl w:val="E7DC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5249F"/>
    <w:multiLevelType w:val="hybridMultilevel"/>
    <w:tmpl w:val="1D9C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66049"/>
    <w:multiLevelType w:val="hybridMultilevel"/>
    <w:tmpl w:val="4C84F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9"/>
  </w:num>
  <w:num w:numId="5">
    <w:abstractNumId w:val="12"/>
  </w:num>
  <w:num w:numId="6">
    <w:abstractNumId w:val="11"/>
  </w:num>
  <w:num w:numId="7">
    <w:abstractNumId w:val="3"/>
  </w:num>
  <w:num w:numId="8">
    <w:abstractNumId w:val="6"/>
  </w:num>
  <w:num w:numId="9">
    <w:abstractNumId w:val="4"/>
  </w:num>
  <w:num w:numId="10">
    <w:abstractNumId w:val="1"/>
  </w:num>
  <w:num w:numId="11">
    <w:abstractNumId w:val="12"/>
  </w:num>
  <w:num w:numId="12">
    <w:abstractNumId w:val="2"/>
  </w:num>
  <w:num w:numId="13">
    <w:abstractNumId w:val="5"/>
  </w:num>
  <w:num w:numId="14">
    <w:abstractNumId w:val="8"/>
  </w:num>
  <w:num w:numId="15">
    <w:abstractNumId w:val="10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656"/>
    <w:rsid w:val="00035B5E"/>
    <w:rsid w:val="00224679"/>
    <w:rsid w:val="002668AF"/>
    <w:rsid w:val="002F0708"/>
    <w:rsid w:val="0034755B"/>
    <w:rsid w:val="00382C2B"/>
    <w:rsid w:val="00434996"/>
    <w:rsid w:val="004D126D"/>
    <w:rsid w:val="005175B6"/>
    <w:rsid w:val="00560F17"/>
    <w:rsid w:val="00654076"/>
    <w:rsid w:val="00692A18"/>
    <w:rsid w:val="00766D47"/>
    <w:rsid w:val="007E6C8D"/>
    <w:rsid w:val="0080278E"/>
    <w:rsid w:val="008214B3"/>
    <w:rsid w:val="00923B49"/>
    <w:rsid w:val="00966242"/>
    <w:rsid w:val="009C4B6D"/>
    <w:rsid w:val="009D5656"/>
    <w:rsid w:val="00A4127D"/>
    <w:rsid w:val="00B61E29"/>
    <w:rsid w:val="00B908D4"/>
    <w:rsid w:val="00BA459C"/>
    <w:rsid w:val="00D13851"/>
    <w:rsid w:val="00E27604"/>
    <w:rsid w:val="00E44CE4"/>
    <w:rsid w:val="00F0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8831"/>
  <w15:docId w15:val="{6D5AF0BA-915D-40AA-827C-6CDBBF0D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5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6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12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6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chet19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A2518B1-5420-42CB-987B-0F32005EB0F2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Priscilla Hutchinson</cp:lastModifiedBy>
  <cp:revision>2</cp:revision>
  <cp:lastPrinted>2016-03-03T03:15:00Z</cp:lastPrinted>
  <dcterms:created xsi:type="dcterms:W3CDTF">2017-06-19T12:37:00Z</dcterms:created>
  <dcterms:modified xsi:type="dcterms:W3CDTF">2017-06-19T12:37:00Z</dcterms:modified>
</cp:coreProperties>
</file>