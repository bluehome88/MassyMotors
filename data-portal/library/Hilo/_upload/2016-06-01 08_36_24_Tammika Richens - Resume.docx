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80"/>
      </w:tblGrid>
      <w:tr w:rsidR="001851A9" w:rsidTr="00A25BBC">
        <w:trPr>
          <w:trHeight w:val="256"/>
          <w:jc w:val="center"/>
        </w:trPr>
        <w:tc>
          <w:tcPr>
            <w:tcW w:w="10080" w:type="dxa"/>
          </w:tcPr>
          <w:p w:rsidR="001851A9" w:rsidRDefault="001851A9">
            <w:pPr>
              <w:pStyle w:val="SectionTitle"/>
            </w:pPr>
          </w:p>
        </w:tc>
      </w:tr>
      <w:tr w:rsidR="001851A9" w:rsidRPr="003F51EC" w:rsidTr="00A25BBC">
        <w:trPr>
          <w:trHeight w:val="257"/>
          <w:jc w:val="center"/>
        </w:trPr>
        <w:tc>
          <w:tcPr>
            <w:tcW w:w="10080" w:type="dxa"/>
          </w:tcPr>
          <w:p w:rsidR="001851A9" w:rsidRPr="003F51EC" w:rsidRDefault="001851A9" w:rsidP="00A25BBC">
            <w:pPr>
              <w:pStyle w:val="Sectiondetails"/>
            </w:pPr>
          </w:p>
        </w:tc>
      </w:tr>
      <w:tr w:rsidR="00AA1866" w:rsidRPr="00AA1866" w:rsidTr="00A25BBC">
        <w:trPr>
          <w:trHeight w:val="227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A25BBC">
        <w:trPr>
          <w:trHeight w:val="227"/>
          <w:jc w:val="center"/>
        </w:trPr>
        <w:sdt>
          <w:sdtPr>
            <w:id w:val="1482146"/>
            <w:placeholder>
              <w:docPart w:val="5FAED281FEBF4817958011A30A4FCBE9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:rsidTr="00A25BBC">
        <w:trPr>
          <w:trHeight w:val="239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1482295"/>
                <w:placeholder>
                  <w:docPart w:val="341363B8CC5D4220AD9A4365AFF7C90C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1482301"/>
                <w:placeholder>
                  <w:docPart w:val="F1BAAEC806654B68A37B4B6FC27C4D60"/>
                </w:placeholder>
                <w:date w:fullDate="2014-0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24DB1">
                  <w:rPr>
                    <w:lang w:val="en-US"/>
                  </w:rPr>
                  <w:t>2/1/2014</w:t>
                </w:r>
              </w:sdtContent>
            </w:sdt>
          </w:p>
        </w:tc>
      </w:tr>
      <w:tr w:rsidR="001851A9" w:rsidRPr="003F51EC" w:rsidTr="00A25BBC">
        <w:trPr>
          <w:trHeight w:val="223"/>
          <w:jc w:val="center"/>
        </w:trPr>
        <w:tc>
          <w:tcPr>
            <w:tcW w:w="10080" w:type="dxa"/>
          </w:tcPr>
          <w:p w:rsidR="001851A9" w:rsidRPr="003F51EC" w:rsidRDefault="00DB2081" w:rsidP="00DB2081">
            <w:pPr>
              <w:pStyle w:val="Sectiondetails"/>
            </w:pPr>
            <w:r>
              <w:t>Experience Ricky’s NY</w:t>
            </w:r>
          </w:p>
        </w:tc>
      </w:tr>
      <w:tr w:rsidR="001851A9" w:rsidRPr="003F51EC" w:rsidTr="00A25BBC">
        <w:trPr>
          <w:trHeight w:val="403"/>
          <w:jc w:val="center"/>
        </w:trPr>
        <w:tc>
          <w:tcPr>
            <w:tcW w:w="10080" w:type="dxa"/>
          </w:tcPr>
          <w:p w:rsidR="001851A9" w:rsidRPr="003F51EC" w:rsidRDefault="002B3922" w:rsidP="00DB2081">
            <w:pPr>
              <w:pStyle w:val="Sectiondetails"/>
            </w:pPr>
            <w:sdt>
              <w:sdtPr>
                <w:id w:val="1482322"/>
                <w:placeholder>
                  <w:docPart w:val="CB1691C863114132889413F0B700C366"/>
                </w:placeholder>
              </w:sdtPr>
              <w:sdtEndPr/>
              <w:sdtContent>
                <w:r w:rsidR="00DB2081">
                  <w:t>New York, NY</w:t>
                </w:r>
              </w:sdtContent>
            </w:sdt>
          </w:p>
        </w:tc>
      </w:tr>
      <w:tr w:rsidR="00AA1866" w:rsidRPr="00AA1866" w:rsidTr="00A25BBC">
        <w:trPr>
          <w:trHeight w:val="271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A25BBC">
        <w:trPr>
          <w:trHeight w:val="271"/>
          <w:jc w:val="center"/>
        </w:trPr>
        <w:sdt>
          <w:sdtPr>
            <w:id w:val="1482412"/>
            <w:placeholder>
              <w:docPart w:val="8278B26DA9634E00BEF52A077EF6A9BD"/>
            </w:placeholder>
          </w:sdtPr>
          <w:sdtEndPr/>
          <w:sdtContent>
            <w:tc>
              <w:tcPr>
                <w:tcW w:w="10080" w:type="dxa"/>
              </w:tcPr>
              <w:p w:rsidR="001851A9" w:rsidRDefault="00DB2081" w:rsidP="00DB2081">
                <w:pPr>
                  <w:pStyle w:val="SectionTitle"/>
                </w:pPr>
                <w:r>
                  <w:t>Customer Care Representative</w:t>
                </w:r>
              </w:p>
            </w:tc>
          </w:sdtContent>
        </w:sdt>
      </w:tr>
      <w:tr w:rsidR="001851A9" w:rsidTr="00A25BBC">
        <w:trPr>
          <w:trHeight w:val="943"/>
          <w:jc w:val="center"/>
        </w:trPr>
        <w:tc>
          <w:tcPr>
            <w:tcW w:w="10080" w:type="dxa"/>
          </w:tcPr>
          <w:sdt>
            <w:sdtPr>
              <w:id w:val="1482417"/>
              <w:placeholder>
                <w:docPart w:val="E3320F79EC20405F97D7DF8226944D95"/>
              </w:placeholder>
            </w:sdtPr>
            <w:sdtEndPr/>
            <w:sdtContent>
              <w:p w:rsidR="00D24DB1" w:rsidRDefault="00D24DB1" w:rsidP="00AA1866">
                <w:pPr>
                  <w:pStyle w:val="Bulletedlist"/>
                </w:pPr>
                <w:r>
                  <w:t>Answer Phones</w:t>
                </w:r>
              </w:p>
              <w:p w:rsidR="00D24DB1" w:rsidRDefault="00D24DB1" w:rsidP="00AA1866">
                <w:pPr>
                  <w:pStyle w:val="Bulletedlist"/>
                </w:pPr>
                <w:r>
                  <w:t xml:space="preserve">Help Customers with queries </w:t>
                </w:r>
              </w:p>
              <w:p w:rsidR="00D24DB1" w:rsidRDefault="00D24DB1" w:rsidP="00AA1866">
                <w:pPr>
                  <w:pStyle w:val="Bulletedlist"/>
                </w:pPr>
                <w:r>
                  <w:t xml:space="preserve">Handle multiple calls </w:t>
                </w:r>
              </w:p>
              <w:p w:rsidR="00D24DB1" w:rsidRDefault="00D24DB1" w:rsidP="00AA1866">
                <w:pPr>
                  <w:pStyle w:val="Bulletedlist"/>
                </w:pPr>
                <w:r>
                  <w:t xml:space="preserve">Answer Emails </w:t>
                </w:r>
              </w:p>
              <w:p w:rsidR="00D24DB1" w:rsidRDefault="00D24DB1" w:rsidP="00AA1866">
                <w:pPr>
                  <w:pStyle w:val="Bulletedlist"/>
                </w:pPr>
                <w:r>
                  <w:t>Invoice payments</w:t>
                </w:r>
              </w:p>
              <w:p w:rsidR="00D24DB1" w:rsidRDefault="00D24DB1" w:rsidP="00AA1866">
                <w:pPr>
                  <w:pStyle w:val="Bulletedlist"/>
                </w:pPr>
                <w:r>
                  <w:t xml:space="preserve">Refund payments </w:t>
                </w:r>
              </w:p>
              <w:p w:rsidR="001851A9" w:rsidRDefault="00D24DB1" w:rsidP="00D24DB1">
                <w:pPr>
                  <w:pStyle w:val="Bulletedlist"/>
                </w:pPr>
                <w:r>
                  <w:t xml:space="preserve">Place orders </w:t>
                </w:r>
              </w:p>
            </w:sdtContent>
          </w:sdt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1851A9" w:rsidRPr="00AA1866" w:rsidRDefault="00DB2081" w:rsidP="00DB2081">
            <w:pPr>
              <w:pStyle w:val="Sectiondetails"/>
              <w:tabs>
                <w:tab w:val="left" w:pos="4014"/>
              </w:tabs>
            </w:pPr>
            <w:r>
              <w:tab/>
            </w: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39"/>
            <w:placeholder>
              <w:docPart w:val="65BB1EFAC541430E8A073054FEFF7F0A"/>
            </w:placeholder>
          </w:sdtPr>
          <w:sdtEndPr/>
          <w:sdtContent>
            <w:tc>
              <w:tcPr>
                <w:tcW w:w="10080" w:type="dxa"/>
              </w:tcPr>
              <w:p w:rsidR="001851A9" w:rsidRDefault="00D24DB1" w:rsidP="00D24DB1">
                <w:pPr>
                  <w:pStyle w:val="SectionTitle"/>
                </w:pPr>
                <w:r>
                  <w:t>Experience</w:t>
                </w:r>
              </w:p>
            </w:tc>
          </w:sdtContent>
        </w:sdt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89940"/>
                <w:placeholder>
                  <w:docPart w:val="F33472A94894482B8B8266E5D5B8F0B0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89941"/>
                <w:placeholder>
                  <w:docPart w:val="649699B9940847B0AA3FDEAE42B43770"/>
                </w:placeholder>
                <w:date w:fullDate="2013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24DB1">
                  <w:rPr>
                    <w:lang w:val="en-US"/>
                  </w:rPr>
                  <w:t>1/1/2013</w:t>
                </w:r>
              </w:sdtContent>
            </w:sdt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306"/>
          <w:jc w:val="center"/>
        </w:trPr>
        <w:tc>
          <w:tcPr>
            <w:tcW w:w="10080" w:type="dxa"/>
          </w:tcPr>
          <w:p w:rsidR="001851A9" w:rsidRPr="003F51EC" w:rsidRDefault="002B3922" w:rsidP="00D24DB1">
            <w:pPr>
              <w:pStyle w:val="Sectiondetails"/>
            </w:pPr>
            <w:sdt>
              <w:sdtPr>
                <w:id w:val="7189942"/>
                <w:placeholder>
                  <w:docPart w:val="937A6363016646B895F0F8DAADC042F0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  <w:r w:rsidR="00D24DB1">
              <w:t>Shake Shack JFK</w:t>
            </w: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</w:tcPr>
          <w:p w:rsidR="001851A9" w:rsidRPr="003F51EC" w:rsidRDefault="002B3922" w:rsidP="00D24DB1">
            <w:pPr>
              <w:pStyle w:val="Sectiondetails"/>
            </w:pPr>
            <w:sdt>
              <w:sdtPr>
                <w:id w:val="7189943"/>
                <w:placeholder>
                  <w:docPart w:val="01146460C071444D8FBF99995D0E8B3D"/>
                </w:placeholder>
              </w:sdtPr>
              <w:sdtEndPr/>
              <w:sdtContent>
                <w:r w:rsidR="00D24DB1">
                  <w:t>Jamaica , NY</w:t>
                </w:r>
              </w:sdtContent>
            </w:sdt>
          </w:p>
        </w:tc>
      </w:tr>
      <w:tr w:rsidR="00AA1866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tc>
          <w:tcPr>
            <w:tcW w:w="10080" w:type="dxa"/>
          </w:tcPr>
          <w:p w:rsidR="00AA1866" w:rsidRPr="003F51EC" w:rsidRDefault="00AA1866" w:rsidP="003F51EC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06DC6603635A48B8970C4F954FAA6A4B"/>
            </w:placeholder>
          </w:sdtPr>
          <w:sdtEndPr/>
          <w:sdtContent>
            <w:tc>
              <w:tcPr>
                <w:tcW w:w="10080" w:type="dxa"/>
              </w:tcPr>
              <w:p w:rsidR="001851A9" w:rsidRDefault="00D24DB1" w:rsidP="00D24DB1">
                <w:pPr>
                  <w:pStyle w:val="SectionTitle"/>
                  <w:tabs>
                    <w:tab w:val="left" w:pos="-108"/>
                  </w:tabs>
                  <w:ind w:left="-108"/>
                </w:pPr>
                <w:r>
                  <w:t>Customer Service/Server/Hostess</w:t>
                </w:r>
              </w:p>
            </w:tc>
          </w:sdtContent>
        </w:sdt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</w:tcPr>
          <w:sdt>
            <w:sdtPr>
              <w:id w:val="7189945"/>
              <w:placeholder>
                <w:docPart w:val="8B0A4DC46EF847DB9FCB9C6D4E6570C7"/>
              </w:placeholder>
            </w:sdtPr>
            <w:sdtEndPr/>
            <w:sdtContent>
              <w:p w:rsidR="00D24DB1" w:rsidRDefault="00D24DB1" w:rsidP="00AA1866">
                <w:pPr>
                  <w:pStyle w:val="Bulletedlist"/>
                </w:pPr>
                <w:r>
                  <w:t>Work to enhance customer service</w:t>
                </w:r>
              </w:p>
              <w:p w:rsidR="00D24DB1" w:rsidRDefault="00D24DB1" w:rsidP="00AA1866">
                <w:pPr>
                  <w:pStyle w:val="Bulletedlist"/>
                </w:pPr>
                <w:r>
                  <w:t xml:space="preserve"> Greet customer and serve product</w:t>
                </w:r>
              </w:p>
              <w:p w:rsidR="00D24DB1" w:rsidRDefault="00D24DB1" w:rsidP="00AA1866">
                <w:pPr>
                  <w:pStyle w:val="Bulletedlist"/>
                </w:pPr>
                <w:r>
                  <w:t>Performed cashier abilities on cash register system</w:t>
                </w:r>
              </w:p>
              <w:p w:rsidR="00D24DB1" w:rsidRDefault="00D24DB1" w:rsidP="00AA1866">
                <w:pPr>
                  <w:pStyle w:val="Bulletedlist"/>
                </w:pPr>
                <w:r>
                  <w:t>Stock product and Inventory control</w:t>
                </w:r>
              </w:p>
              <w:p w:rsidR="00D24DB1" w:rsidRDefault="00D24DB1" w:rsidP="00D24DB1">
                <w:pPr>
                  <w:pStyle w:val="Bulletedlist"/>
                </w:pPr>
                <w:r>
                  <w:t>Open and close store</w:t>
                </w:r>
              </w:p>
            </w:sdtContent>
          </w:sdt>
          <w:p w:rsidR="001851A9" w:rsidRPr="00AA1866" w:rsidRDefault="001851A9" w:rsidP="00D24DB1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2"/>
            <w:placeholder>
              <w:docPart w:val="C37050BFB99548FCAC460C30746DB4A4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  <w:ind w:left="-108"/>
                </w:pPr>
                <w:r>
                  <w:t>Experience</w:t>
                </w:r>
              </w:p>
            </w:tc>
          </w:sdtContent>
        </w:sdt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89973"/>
                <w:placeholder>
                  <w:docPart w:val="ECD91BFCB63B4E6CB9F29BB23F70E9DD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89974"/>
                <w:placeholder>
                  <w:docPart w:val="88BA126B4A9D481F9165CCFBAF933C20"/>
                </w:placeholder>
                <w:date w:fullDate="2012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24DB1">
                  <w:rPr>
                    <w:lang w:val="en-US"/>
                  </w:rPr>
                  <w:t>11/1/2012</w:t>
                </w:r>
              </w:sdtContent>
            </w:sdt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89975"/>
                <w:placeholder>
                  <w:docPart w:val="F9B70F761A934CA3A7132F8842D8CB7D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  <w:r w:rsidR="00D24DB1">
              <w:t>Century 21 Department Store</w:t>
            </w: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89976"/>
                <w:placeholder>
                  <w:docPart w:val="941DED26670D411182A55F87D43D6F3A"/>
                </w:placeholder>
              </w:sdtPr>
              <w:sdtEndPr/>
              <w:sdtContent>
                <w:r w:rsidR="00CF2132">
                  <w:t>NEW YORK, NY</w:t>
                </w:r>
              </w:sdtContent>
            </w:sdt>
          </w:p>
        </w:tc>
      </w:tr>
      <w:tr w:rsidR="00AA1866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437EB4D573461EA489D93A56876CC8"/>
            </w:placeholder>
          </w:sdtPr>
          <w:sdtEndPr/>
          <w:sdtContent>
            <w:tc>
              <w:tcPr>
                <w:tcW w:w="10080" w:type="dxa"/>
              </w:tcPr>
              <w:p w:rsidR="001851A9" w:rsidRDefault="00CF2132">
                <w:pPr>
                  <w:pStyle w:val="SectionTitle"/>
                  <w:ind w:hanging="108"/>
                </w:pPr>
                <w:r>
                  <w:t>Cashier/Customer Service</w:t>
                </w:r>
              </w:p>
            </w:tc>
          </w:sdtContent>
        </w:sdt>
      </w:tr>
      <w:tr w:rsidR="001851A9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sdt>
            <w:sdtPr>
              <w:id w:val="7189978"/>
              <w:placeholder>
                <w:docPart w:val="7149440416074C3499FBCF7BC7C7C736"/>
              </w:placeholder>
            </w:sdtPr>
            <w:sdtEndPr/>
            <w:sdtContent>
              <w:p w:rsidR="00CF2132" w:rsidRDefault="00CF2132" w:rsidP="00AA1866">
                <w:pPr>
                  <w:pStyle w:val="Bulletedlist"/>
                </w:pPr>
                <w:r>
                  <w:t>Greeting customers at point of sale</w:t>
                </w:r>
              </w:p>
              <w:p w:rsidR="00CF2132" w:rsidRDefault="00CF2132" w:rsidP="00AA1866">
                <w:pPr>
                  <w:pStyle w:val="Bulletedlist"/>
                </w:pPr>
                <w:r>
                  <w:t xml:space="preserve">Handling cash and credit card transactions, exchanges, </w:t>
                </w:r>
              </w:p>
              <w:p w:rsidR="00CF2132" w:rsidRDefault="00CF2132" w:rsidP="00AA1866">
                <w:pPr>
                  <w:pStyle w:val="Bulletedlist"/>
                </w:pPr>
                <w:r>
                  <w:t xml:space="preserve">Promoting company credit cards and gift cards. </w:t>
                </w:r>
              </w:p>
              <w:p w:rsidR="001851A9" w:rsidRPr="00AA1866" w:rsidRDefault="00CF2132" w:rsidP="00AA1866">
                <w:pPr>
                  <w:pStyle w:val="Bulletedlist"/>
                </w:pPr>
                <w:r>
                  <w:t>Sales Cashiers also play a key role in helping to fill in and maintain our sales floor for ease of customer shopping</w:t>
                </w:r>
              </w:p>
            </w:sdtContent>
          </w:sdt>
          <w:p w:rsidR="001851A9" w:rsidRPr="00AA1866" w:rsidRDefault="001851A9" w:rsidP="00CF2132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90005"/>
            <w:placeholder>
              <w:docPart w:val="6A138401AB314458A0D68EA9FAD2AB37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  <w:ind w:left="-108"/>
                </w:pPr>
                <w:r>
                  <w:t>Experience</w:t>
                </w:r>
              </w:p>
            </w:tc>
          </w:sdtContent>
        </w:sdt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90006"/>
                <w:placeholder>
                  <w:docPart w:val="4023FBC02B5848A29BCEBF6677E314C5"/>
                </w:placeholder>
                <w:showingPlcHdr/>
              </w:sdtPr>
              <w:sdtEndPr/>
              <w:sdtContent>
                <w:r w:rsidR="005C23F7" w:rsidRPr="003F51EC">
                  <w:t>Date of Employment :</w:t>
                </w:r>
              </w:sdtContent>
            </w:sdt>
            <w:r w:rsidR="005C23F7" w:rsidRPr="003F51EC">
              <w:t xml:space="preserve">  </w:t>
            </w:r>
            <w:sdt>
              <w:sdtPr>
                <w:id w:val="7190007"/>
                <w:placeholder>
                  <w:docPart w:val="D5BF3C3311F741BBBA5C3874C3DDE4EE"/>
                </w:placeholder>
                <w:date w:fullDate="2012-0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F2132">
                  <w:rPr>
                    <w:lang w:val="en-US"/>
                  </w:rPr>
                  <w:t>2/1/2012</w:t>
                </w:r>
              </w:sdtContent>
            </w:sdt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3F51EC">
            <w:pPr>
              <w:pStyle w:val="Sectiondetails"/>
            </w:pPr>
            <w:sdt>
              <w:sdtPr>
                <w:id w:val="7190008"/>
                <w:placeholder>
                  <w:docPart w:val="E22EBC89F7DF4516A45B0B139EB79A56"/>
                </w:placeholder>
                <w:showingPlcHdr/>
              </w:sdtPr>
              <w:sdtEndPr/>
              <w:sdtContent>
                <w:r w:rsidR="005C23F7" w:rsidRPr="003F51EC">
                  <w:t>Company name</w:t>
                </w:r>
              </w:sdtContent>
            </w:sdt>
            <w:r w:rsidR="005C23F7" w:rsidRPr="003F51EC">
              <w:t xml:space="preserve"> </w:t>
            </w:r>
            <w:r w:rsidR="00CF2132">
              <w:t xml:space="preserve"> Ed’s Security</w:t>
            </w: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2B3922" w:rsidP="00CF2132">
            <w:pPr>
              <w:pStyle w:val="Sectiondetails"/>
            </w:pPr>
            <w:sdt>
              <w:sdtPr>
                <w:id w:val="7190009"/>
                <w:placeholder>
                  <w:docPart w:val="AE05E365B3B6429DBD2AE437CA4B9BC3"/>
                </w:placeholder>
              </w:sdtPr>
              <w:sdtEndPr/>
              <w:sdtContent>
                <w:r w:rsidR="00CF2132">
                  <w:t>Brooklyn NY</w:t>
                </w:r>
              </w:sdtContent>
            </w:sdt>
          </w:p>
        </w:tc>
      </w:tr>
      <w:tr w:rsidR="00AA1866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A1866" w:rsidRPr="00AA1866" w:rsidRDefault="00AA1866" w:rsidP="00AA1866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90010"/>
            <w:placeholder>
              <w:docPart w:val="84C8E75445294160A392E2EF8D8921D5"/>
            </w:placeholder>
          </w:sdtPr>
          <w:sdtEndPr/>
          <w:sdtContent>
            <w:tc>
              <w:tcPr>
                <w:tcW w:w="10080" w:type="dxa"/>
              </w:tcPr>
              <w:p w:rsidR="001851A9" w:rsidRDefault="00CF2132">
                <w:pPr>
                  <w:pStyle w:val="SectionTitle"/>
                  <w:tabs>
                    <w:tab w:val="left" w:pos="118"/>
                  </w:tabs>
                  <w:ind w:left="-108"/>
                </w:pPr>
                <w:r>
                  <w:t>Personal Assistant to Owner</w:t>
                </w:r>
              </w:p>
            </w:tc>
          </w:sdtContent>
        </w:sdt>
      </w:tr>
      <w:tr w:rsidR="001851A9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sdt>
            <w:sdtPr>
              <w:id w:val="7190011"/>
              <w:placeholder>
                <w:docPart w:val="C475433E9A974A718F54558E06995DCC"/>
              </w:placeholder>
            </w:sdtPr>
            <w:sdtEndPr/>
            <w:sdtContent>
              <w:p w:rsidR="00CF2132" w:rsidRDefault="00CF2132" w:rsidP="00AA1866">
                <w:pPr>
                  <w:pStyle w:val="Bulletedlist"/>
                </w:pPr>
                <w:r>
                  <w:t>Clean up working area</w:t>
                </w:r>
              </w:p>
              <w:p w:rsidR="00CF2132" w:rsidRDefault="00CF2132" w:rsidP="00AA1866">
                <w:pPr>
                  <w:pStyle w:val="Bulletedlist"/>
                </w:pPr>
                <w:r>
                  <w:t>Run errands  and make sure everything are running smoothly</w:t>
                </w:r>
              </w:p>
              <w:p w:rsidR="00CF2132" w:rsidRDefault="00CF2132" w:rsidP="00AA1866">
                <w:pPr>
                  <w:pStyle w:val="Bulletedlist"/>
                </w:pPr>
                <w:r>
                  <w:t xml:space="preserve"> Devising and maintaining office systems, including data management and filing</w:t>
                </w:r>
              </w:p>
              <w:p w:rsidR="00CF2132" w:rsidRDefault="00CF2132" w:rsidP="00AA1866">
                <w:pPr>
                  <w:pStyle w:val="Bulletedlist"/>
                </w:pPr>
                <w:r>
                  <w:t>Screening phone calls, enquiries and requests, and handling them when appropriate</w:t>
                </w:r>
              </w:p>
              <w:p w:rsidR="001851A9" w:rsidRPr="00AA1866" w:rsidRDefault="00CF2132" w:rsidP="00AA1866">
                <w:pPr>
                  <w:pStyle w:val="Bulletedlist"/>
                </w:pPr>
                <w:r>
                  <w:t>Dealing with incoming email and faxes accordingly.</w:t>
                </w:r>
              </w:p>
            </w:sdtContent>
          </w:sdt>
          <w:p w:rsidR="001851A9" w:rsidRPr="00AA1866" w:rsidRDefault="001851A9" w:rsidP="00CF2132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AA1866" w:rsidRDefault="001851A9" w:rsidP="00AA1866">
            <w:pPr>
              <w:pStyle w:val="Sectiondetails"/>
            </w:pPr>
            <w:bookmarkStart w:id="0" w:name="_GoBack"/>
            <w:bookmarkEnd w:id="0"/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</w:tcPr>
          <w:p w:rsidR="001851A9" w:rsidRDefault="001851A9" w:rsidP="00A25BBC">
            <w:pPr>
              <w:pStyle w:val="SectionTitle"/>
              <w:rPr>
                <w:rStyle w:val="SectionTitleChar"/>
              </w:rPr>
            </w:pP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1851A9" w:rsidRPr="003F51EC" w:rsidRDefault="001851A9" w:rsidP="00A25BBC">
            <w:pPr>
              <w:pStyle w:val="Sectiondetails"/>
            </w:pP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1851A9" w:rsidRPr="003F51EC" w:rsidRDefault="001851A9" w:rsidP="00CF2132">
            <w:pPr>
              <w:pStyle w:val="Sectiondetails"/>
            </w:pP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1851A9" w:rsidRPr="003F51EC" w:rsidRDefault="001851A9" w:rsidP="003F51EC">
            <w:pPr>
              <w:pStyle w:val="Sectiondetails"/>
            </w:pPr>
          </w:p>
        </w:tc>
      </w:tr>
      <w:tr w:rsidR="001851A9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96"/>
          <w:jc w:val="center"/>
        </w:trPr>
        <w:tc>
          <w:tcPr>
            <w:tcW w:w="10080" w:type="dxa"/>
          </w:tcPr>
          <w:p w:rsidR="001851A9" w:rsidRPr="003F51EC" w:rsidRDefault="001851A9" w:rsidP="00A25BB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</w:tcPr>
          <w:p w:rsidR="001851A9" w:rsidRDefault="001851A9" w:rsidP="00AA1866">
            <w:pPr>
              <w:pStyle w:val="Sectiondetails"/>
            </w:pPr>
          </w:p>
        </w:tc>
      </w:tr>
      <w:tr w:rsidR="001851A9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id w:val="1483997"/>
            <w:placeholder>
              <w:docPart w:val="0C503BBE050D4CF78F95D3FBC769BDC2"/>
            </w:placeholder>
            <w:showingPlcHdr/>
          </w:sdtPr>
          <w:sdtEndPr/>
          <w:sdtContent>
            <w:tc>
              <w:tcPr>
                <w:tcW w:w="10080" w:type="dxa"/>
              </w:tcPr>
              <w:p w:rsidR="001851A9" w:rsidRDefault="005C23F7">
                <w:pPr>
                  <w:pStyle w:val="SectionTitle"/>
                </w:pPr>
                <w:r>
                  <w:t>Academic Education</w:t>
                </w:r>
              </w:p>
            </w:tc>
          </w:sdtContent>
        </w:sdt>
      </w:tr>
      <w:tr w:rsidR="00A25BBC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</w:tcPr>
          <w:p w:rsidR="00A25BBC" w:rsidRPr="003F51EC" w:rsidRDefault="002B3922" w:rsidP="00E16881">
            <w:pPr>
              <w:pStyle w:val="Sectiondetails"/>
            </w:pPr>
            <w:sdt>
              <w:sdtPr>
                <w:id w:val="721715024"/>
                <w:placeholder>
                  <w:docPart w:val="FF10C6BDBE884C168E62EF6E3B3BC0A5"/>
                </w:placeholder>
                <w:showingPlcHdr/>
              </w:sdtPr>
              <w:sdtEndPr/>
              <w:sdtContent>
                <w:r w:rsidR="00A25BBC" w:rsidRPr="003F51EC">
                  <w:t>Dates of Attendance :</w:t>
                </w:r>
              </w:sdtContent>
            </w:sdt>
            <w:r w:rsidR="00A25BBC" w:rsidRPr="003F51EC">
              <w:t xml:space="preserve">   </w:t>
            </w:r>
            <w:sdt>
              <w:sdtPr>
                <w:id w:val="1980115734"/>
                <w:placeholder>
                  <w:docPart w:val="59159914A5CD4FFA98D149F990F081A1"/>
                </w:placeholder>
                <w:date w:fullDate="2008-01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25BBC">
                  <w:rPr>
                    <w:lang w:val="en-US"/>
                  </w:rPr>
                  <w:t>1/9/2008</w:t>
                </w:r>
              </w:sdtContent>
            </w:sdt>
            <w:r w:rsidR="00A25BBC" w:rsidRPr="003F51EC">
              <w:t xml:space="preserve">  </w:t>
            </w:r>
            <w:sdt>
              <w:sdtPr>
                <w:id w:val="1238816928"/>
                <w:placeholder>
                  <w:docPart w:val="85DD36566B3F4B2AAEA808DF5C73B267"/>
                </w:placeholder>
                <w:showingPlcHdr/>
              </w:sdtPr>
              <w:sdtEndPr/>
              <w:sdtContent>
                <w:r w:rsidR="00A25BBC" w:rsidRPr="003F51EC">
                  <w:t>To</w:t>
                </w:r>
              </w:sdtContent>
            </w:sdt>
            <w:r w:rsidR="00A25BBC" w:rsidRPr="003F51EC">
              <w:t xml:space="preserve"> </w:t>
            </w:r>
            <w:sdt>
              <w:sdtPr>
                <w:id w:val="-626698743"/>
                <w:placeholder>
                  <w:docPart w:val="AF3BB867AD594F12A74BCDBDE209BDA1"/>
                </w:placeholder>
                <w:date w:fullDate="2009-01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25BBC">
                  <w:rPr>
                    <w:lang w:val="en-US"/>
                  </w:rPr>
                  <w:t>1/9/2009</w:t>
                </w:r>
              </w:sdtContent>
            </w:sdt>
          </w:p>
        </w:tc>
      </w:tr>
      <w:tr w:rsidR="00A25BBC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</w:tcPr>
          <w:p w:rsidR="00A25BBC" w:rsidRPr="003F51EC" w:rsidRDefault="002B3922" w:rsidP="00E16881">
            <w:pPr>
              <w:pStyle w:val="Sectiondetails"/>
            </w:pPr>
            <w:sdt>
              <w:sdtPr>
                <w:id w:val="-388506551"/>
                <w:placeholder>
                  <w:docPart w:val="14220C5935E44E638B69293738336E1B"/>
                </w:placeholder>
              </w:sdtPr>
              <w:sdtEndPr/>
              <w:sdtContent>
                <w:r w:rsidR="00A25BBC">
                  <w:t>Gramercy Arts High</w:t>
                </w:r>
              </w:sdtContent>
            </w:sdt>
            <w:r w:rsidR="00A25BBC" w:rsidRPr="003F51EC">
              <w:t xml:space="preserve">  </w:t>
            </w:r>
            <w:sdt>
              <w:sdtPr>
                <w:id w:val="1157657967"/>
                <w:placeholder>
                  <w:docPart w:val="B4A1CECC98B94FE2988DF6805E0DC0AA"/>
                </w:placeholder>
              </w:sdtPr>
              <w:sdtEndPr/>
              <w:sdtContent>
                <w:r w:rsidR="00A25BBC">
                  <w:t>New York, NY</w:t>
                </w:r>
              </w:sdtContent>
            </w:sdt>
          </w:p>
        </w:tc>
      </w:tr>
      <w:tr w:rsidR="00A25BBC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25BBC" w:rsidRDefault="00A25BBC" w:rsidP="00A25BBC">
            <w:pPr>
              <w:pStyle w:val="PlainText"/>
            </w:pPr>
            <w:r>
              <w:t>NY Major - Vocal Music</w:t>
            </w:r>
          </w:p>
          <w:p w:rsidR="00A25BBC" w:rsidRPr="003F51EC" w:rsidRDefault="00A25BBC" w:rsidP="003F51EC">
            <w:pPr>
              <w:pStyle w:val="Sectiondetails"/>
            </w:pPr>
          </w:p>
        </w:tc>
      </w:tr>
      <w:tr w:rsidR="00A25BBC" w:rsidRPr="003F51E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A25BBC" w:rsidRDefault="00A25BBC" w:rsidP="00A25BBC">
            <w:pPr>
              <w:pStyle w:val="Bulletedlist"/>
              <w:numPr>
                <w:ilvl w:val="0"/>
                <w:numId w:val="0"/>
              </w:numPr>
            </w:pPr>
          </w:p>
          <w:p w:rsidR="00A25BBC" w:rsidRDefault="00A25BBC" w:rsidP="00A25BBC">
            <w:pPr>
              <w:pStyle w:val="Bulletedlist"/>
              <w:numPr>
                <w:ilvl w:val="0"/>
                <w:numId w:val="0"/>
              </w:numPr>
            </w:pPr>
            <w:r>
              <w:t>Dates of Attendance : 1/9/2009 To 1/9/2011</w:t>
            </w:r>
          </w:p>
          <w:p w:rsidR="00A25BBC" w:rsidRDefault="00A25BBC" w:rsidP="00A25BBC">
            <w:pPr>
              <w:pStyle w:val="Bulletedlist"/>
              <w:numPr>
                <w:ilvl w:val="0"/>
                <w:numId w:val="0"/>
              </w:numPr>
            </w:pPr>
            <w:proofErr w:type="spellStart"/>
            <w:r>
              <w:t>Brookly</w:t>
            </w:r>
            <w:proofErr w:type="spellEnd"/>
            <w:r>
              <w:t xml:space="preserve"> LAB High School</w:t>
            </w:r>
          </w:p>
          <w:p w:rsidR="00A25BBC" w:rsidRDefault="00A25BBC" w:rsidP="00A25BBC">
            <w:pPr>
              <w:pStyle w:val="PlainText"/>
            </w:pPr>
            <w:r>
              <w:t xml:space="preserve">Regents Diploma </w:t>
            </w:r>
          </w:p>
          <w:p w:rsidR="00A25BBC" w:rsidRPr="003F51EC" w:rsidRDefault="00A25BBC" w:rsidP="00A25BB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A25BBC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</w:tcPr>
          <w:p w:rsidR="00A25BBC" w:rsidRPr="00AA1866" w:rsidRDefault="00A25BBC" w:rsidP="00AA1866">
            <w:pPr>
              <w:pStyle w:val="Sectiondetails"/>
            </w:pPr>
          </w:p>
        </w:tc>
      </w:tr>
      <w:tr w:rsidR="00A25BBC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25BBC" w:rsidRPr="00AA1866" w:rsidRDefault="00A25BBC" w:rsidP="00AA1866">
            <w:pPr>
              <w:pStyle w:val="Sectiondetails"/>
            </w:pPr>
          </w:p>
        </w:tc>
      </w:tr>
      <w:tr w:rsidR="00A25BBC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</w:tcPr>
          <w:p w:rsidR="00A25BBC" w:rsidRPr="00AA1866" w:rsidRDefault="00A25BBC" w:rsidP="00AA1866">
            <w:pPr>
              <w:pStyle w:val="Sectiondetails"/>
            </w:pPr>
          </w:p>
        </w:tc>
      </w:tr>
      <w:tr w:rsidR="00A25BBC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A25BBC" w:rsidRPr="00AA1866" w:rsidRDefault="00A25BBC" w:rsidP="00AA1866">
            <w:pPr>
              <w:pStyle w:val="Sectiondetails"/>
            </w:pPr>
          </w:p>
        </w:tc>
      </w:tr>
      <w:tr w:rsidR="00A25BBC" w:rsidRPr="00AA1866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p w:rsidR="00A25BBC" w:rsidRPr="00AA1866" w:rsidRDefault="00A25BBC" w:rsidP="00AA1866">
            <w:pPr>
              <w:pStyle w:val="Sectiondetails"/>
            </w:pPr>
          </w:p>
        </w:tc>
      </w:tr>
      <w:tr w:rsidR="00A25BBC" w:rsidTr="00A25BBC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</w:tcPr>
          <w:sdt>
            <w:sdtPr>
              <w:id w:val="1484071"/>
              <w:placeholder>
                <w:docPart w:val="80D0286B12A744EA9CAD10A2F7E506CE"/>
              </w:placeholder>
              <w:showingPlcHdr/>
            </w:sdtPr>
            <w:sdtEndPr/>
            <w:sdtContent>
              <w:p w:rsidR="00A25BBC" w:rsidRDefault="00A25BBC">
                <w:pPr>
                  <w:pStyle w:val="SectionTitle"/>
                </w:pPr>
                <w:r>
                  <w:t>References</w:t>
                </w:r>
              </w:p>
            </w:sdtContent>
          </w:sdt>
          <w:sdt>
            <w:sdtPr>
              <w:rPr>
                <w:rStyle w:val="SectiondetailsChar"/>
              </w:rPr>
              <w:id w:val="1484101"/>
              <w:placeholder>
                <w:docPart w:val="3CDA227DC2D94BB7B4A94F19F820D519"/>
              </w:placeholder>
            </w:sdtPr>
            <w:sdtEndPr>
              <w:rPr>
                <w:rStyle w:val="DefaultParagraphFont"/>
              </w:rPr>
            </w:sdtEndPr>
            <w:sdtContent>
              <w:p w:rsidR="00EE58E6" w:rsidRDefault="00EE58E6" w:rsidP="00EE58E6">
                <w:pPr>
                  <w:pStyle w:val="Sectiondetails"/>
                  <w:rPr>
                    <w:rStyle w:val="SectiondetailsChar"/>
                  </w:rPr>
                </w:pPr>
                <w:proofErr w:type="spellStart"/>
                <w:r>
                  <w:rPr>
                    <w:rStyle w:val="SectiondetailsChar"/>
                  </w:rPr>
                  <w:t>Eastlyn</w:t>
                </w:r>
                <w:proofErr w:type="spellEnd"/>
                <w:r>
                  <w:rPr>
                    <w:rStyle w:val="SectiondetailsChar"/>
                  </w:rPr>
                  <w:t xml:space="preserve"> </w:t>
                </w:r>
                <w:proofErr w:type="spellStart"/>
                <w:r>
                  <w:rPr>
                    <w:rStyle w:val="SectiondetailsChar"/>
                  </w:rPr>
                  <w:t>Achee</w:t>
                </w:r>
                <w:proofErr w:type="spellEnd"/>
                <w:r>
                  <w:rPr>
                    <w:rStyle w:val="SectiondetailsChar"/>
                  </w:rPr>
                  <w:t xml:space="preserve"> – 780-3414</w:t>
                </w:r>
              </w:p>
              <w:p w:rsidR="00A25BBC" w:rsidRDefault="00241C08" w:rsidP="00EE58E6">
                <w:pPr>
                  <w:pStyle w:val="Sectiondetails"/>
                </w:pPr>
                <w:r>
                  <w:rPr>
                    <w:rStyle w:val="SectiondetailsChar"/>
                  </w:rPr>
                  <w:t>Lorilee Madeira Williams -</w:t>
                </w:r>
                <w:r w:rsidR="00DE32CB">
                  <w:rPr>
                    <w:rStyle w:val="SectiondetailsChar"/>
                  </w:rPr>
                  <w:t>484-2237</w:t>
                </w:r>
              </w:p>
            </w:sdtContent>
          </w:sdt>
        </w:tc>
      </w:tr>
    </w:tbl>
    <w:p w:rsidR="001851A9" w:rsidRDefault="001851A9"/>
    <w:sectPr w:rsidR="001851A9" w:rsidSect="00AA1866">
      <w:headerReference w:type="default" r:id="rId9"/>
      <w:footerReference w:type="default" r:id="rId10"/>
      <w:headerReference w:type="first" r:id="rId11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22" w:rsidRDefault="002B3922">
      <w:pPr>
        <w:spacing w:after="0" w:line="240" w:lineRule="auto"/>
      </w:pPr>
      <w:r>
        <w:separator/>
      </w:r>
    </w:p>
  </w:endnote>
  <w:endnote w:type="continuationSeparator" w:id="0">
    <w:p w:rsidR="002B3922" w:rsidRDefault="002B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:rsidR="001851A9" w:rsidRDefault="00CE4F0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B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22" w:rsidRDefault="002B3922">
      <w:pPr>
        <w:spacing w:after="0" w:line="240" w:lineRule="auto"/>
      </w:pPr>
      <w:r>
        <w:separator/>
      </w:r>
    </w:p>
  </w:footnote>
  <w:footnote w:type="continuationSeparator" w:id="0">
    <w:p w:rsidR="002B3922" w:rsidRDefault="002B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DE32CB" w:rsidRPr="00AA1866" w:rsidTr="00A11C70">
      <w:trPr>
        <w:trHeight w:val="335"/>
        <w:jc w:val="center"/>
      </w:trPr>
      <w:tc>
        <w:tcPr>
          <w:tcW w:w="10080" w:type="dxa"/>
        </w:tcPr>
        <w:p w:rsidR="00DE32CB" w:rsidRPr="00AA1866" w:rsidRDefault="00DE32CB" w:rsidP="003569F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CE8DA26" wp14:editId="0C05E31D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4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E67406" wp14:editId="1BFDF5A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5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-893663557"/>
              <w:placeholder>
                <w:docPart w:val="C5B721F7D9FF4492AC3B775F3E8B5E91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>
                <w:rPr>
                  <w:rStyle w:val="NameChar"/>
                </w:rPr>
                <w:t>Tammika</w:t>
              </w:r>
              <w:proofErr w:type="spellEnd"/>
              <w:r>
                <w:rPr>
                  <w:rStyle w:val="NameChar"/>
                </w:rPr>
                <w:t xml:space="preserve"> </w:t>
              </w:r>
              <w:proofErr w:type="spellStart"/>
              <w:r>
                <w:rPr>
                  <w:rStyle w:val="NameChar"/>
                </w:rPr>
                <w:t>Richens</w:t>
              </w:r>
              <w:proofErr w:type="spellEnd"/>
            </w:sdtContent>
          </w:sdt>
        </w:p>
      </w:tc>
    </w:tr>
    <w:tr w:rsidR="00DE32CB" w:rsidRPr="00AA1866" w:rsidTr="00A11C70">
      <w:trPr>
        <w:trHeight w:val="329"/>
        <w:jc w:val="center"/>
      </w:trPr>
      <w:tc>
        <w:tcPr>
          <w:tcW w:w="10080" w:type="dxa"/>
        </w:tcPr>
        <w:p w:rsidR="00DE32CB" w:rsidRPr="00AA1866" w:rsidRDefault="00DE32CB" w:rsidP="003569F4">
          <w:pPr>
            <w:pStyle w:val="ContactInfo"/>
          </w:pPr>
          <w:sdt>
            <w:sdtPr>
              <w:rPr>
                <w:rStyle w:val="ContactInfoChar"/>
              </w:rPr>
              <w:id w:val="1632594238"/>
              <w:placeholder>
                <w:docPart w:val="A4E5FA8DCD3C475297D7D8336410842E"/>
              </w:placeholder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ContactInfoChar"/>
                </w:rPr>
                <w:t>35 Alfred Richard Street</w:t>
              </w:r>
            </w:sdtContent>
          </w:sdt>
          <w:r w:rsidRPr="00AA1866">
            <w:t xml:space="preserve">, </w:t>
          </w:r>
          <w:sdt>
            <w:sdtPr>
              <w:rPr>
                <w:rStyle w:val="ContactInfoChar"/>
              </w:rPr>
              <w:id w:val="-1048142133"/>
              <w:placeholder>
                <w:docPart w:val="362BAB72B5D84F869F90C8497A290077"/>
              </w:placeholder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ContactInfoChar"/>
                </w:rPr>
                <w:t>St. James</w:t>
              </w:r>
            </w:sdtContent>
          </w:sdt>
          <w:r w:rsidRPr="00AA1866">
            <w:t xml:space="preserve"> </w:t>
          </w:r>
          <w:sdt>
            <w:sdtPr>
              <w:rPr>
                <w:rStyle w:val="ContactInfoChar"/>
              </w:rPr>
              <w:id w:val="737983352"/>
              <w:placeholder>
                <w:docPart w:val="D268646A2FD547BCB12464FDA5101856"/>
              </w:placeholder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ContactInfoChar"/>
                </w:rPr>
                <w:t>1 868 707 3600</w:t>
              </w:r>
            </w:sdtContent>
          </w:sdt>
        </w:p>
        <w:p w:rsidR="00DE32CB" w:rsidRPr="00AA1866" w:rsidRDefault="00DE32CB" w:rsidP="003569F4">
          <w:pPr>
            <w:pStyle w:val="ContactInfo"/>
          </w:pPr>
          <w:sdt>
            <w:sdtPr>
              <w:rPr>
                <w:rStyle w:val="ContactInfoChar"/>
              </w:rPr>
              <w:id w:val="1337807430"/>
            </w:sdtPr>
            <w:sdtEndPr>
              <w:rPr>
                <w:rStyle w:val="DefaultParagraphFont"/>
              </w:rPr>
            </w:sdtEndPr>
            <w:sdtContent>
              <w:r>
                <w:rPr>
                  <w:rStyle w:val="ContactInfoChar"/>
                </w:rPr>
                <w:t>tammikarichens@icloud.com</w:t>
              </w:r>
            </w:sdtContent>
          </w:sdt>
          <w:r w:rsidRPr="00AA1866">
            <w:t xml:space="preserve"> </w:t>
          </w:r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DB2081" w:rsidP="0018793E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FF10C6BDBE884C168E62EF6E3B3BC0A5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18793E">
                <w:rPr>
                  <w:rStyle w:val="NameChar"/>
                </w:rPr>
                <w:t>Tammika</w:t>
              </w:r>
              <w:proofErr w:type="spellEnd"/>
              <w:r w:rsidR="0018793E">
                <w:rPr>
                  <w:rStyle w:val="NameChar"/>
                </w:rPr>
                <w:t xml:space="preserve"> </w:t>
              </w:r>
              <w:proofErr w:type="spellStart"/>
              <w:r w:rsidR="0018793E">
                <w:rPr>
                  <w:rStyle w:val="NameChar"/>
                </w:rPr>
                <w:t>Richens</w:t>
              </w:r>
              <w:proofErr w:type="spellEnd"/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2B3922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59159914A5CD4FFA98D149F990F081A1"/>
              </w:placeholder>
            </w:sdtPr>
            <w:sdtEndPr>
              <w:rPr>
                <w:rStyle w:val="DefaultParagraphFont"/>
              </w:rPr>
            </w:sdtEndPr>
            <w:sdtContent>
              <w:r w:rsidR="0018793E">
                <w:rPr>
                  <w:rStyle w:val="ContactInfoChar"/>
                </w:rPr>
                <w:t>35 Alfred Richard Street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85DD36566B3F4B2AAEA808DF5C73B267"/>
              </w:placeholder>
            </w:sdtPr>
            <w:sdtEndPr>
              <w:rPr>
                <w:rStyle w:val="DefaultParagraphFont"/>
              </w:rPr>
            </w:sdtEndPr>
            <w:sdtContent>
              <w:r w:rsidR="0018793E">
                <w:rPr>
                  <w:rStyle w:val="ContactInfoChar"/>
                </w:rPr>
                <w:t>St. James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AF3BB867AD594F12A74BCDBDE209BDA1"/>
              </w:placeholder>
            </w:sdtPr>
            <w:sdtEndPr>
              <w:rPr>
                <w:rStyle w:val="DefaultParagraphFont"/>
              </w:rPr>
            </w:sdtEndPr>
            <w:sdtContent>
              <w:r w:rsidR="0018793E">
                <w:rPr>
                  <w:rStyle w:val="ContactInfoChar"/>
                </w:rPr>
                <w:t>1 868 707 3600</w:t>
              </w:r>
            </w:sdtContent>
          </w:sdt>
        </w:p>
        <w:p w:rsidR="001851A9" w:rsidRPr="00AA1866" w:rsidRDefault="002B3922" w:rsidP="00DE32CB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18793E">
                <w:rPr>
                  <w:rStyle w:val="ContactInfoChar"/>
                </w:rPr>
                <w:t>tammikarichens@</w:t>
              </w:r>
              <w:r w:rsidR="00DE32CB">
                <w:rPr>
                  <w:rStyle w:val="ContactInfoChar"/>
                </w:rPr>
                <w:t>icloud</w:t>
              </w:r>
              <w:r w:rsidR="0018793E">
                <w:rPr>
                  <w:rStyle w:val="ContactInfoChar"/>
                </w:rPr>
                <w:t>.com</w:t>
              </w:r>
            </w:sdtContent>
          </w:sdt>
          <w:r w:rsidR="005C23F7" w:rsidRPr="00AA1866">
            <w:t xml:space="preserve"> </w:t>
          </w:r>
        </w:p>
      </w:tc>
    </w:tr>
    <w:tr w:rsidR="0018793E" w:rsidRPr="00AA1866" w:rsidTr="00A11C70">
      <w:trPr>
        <w:trHeight w:val="329"/>
        <w:jc w:val="center"/>
      </w:trPr>
      <w:tc>
        <w:tcPr>
          <w:tcW w:w="0" w:type="auto"/>
        </w:tcPr>
        <w:p w:rsidR="0018793E" w:rsidRDefault="0018793E" w:rsidP="00AA1866">
          <w:pPr>
            <w:pStyle w:val="ContactInfo"/>
            <w:rPr>
              <w:rStyle w:val="ContactInfoChar"/>
            </w:rPr>
          </w:pPr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81"/>
    <w:rsid w:val="000F4408"/>
    <w:rsid w:val="001851A9"/>
    <w:rsid w:val="0018793E"/>
    <w:rsid w:val="00241C08"/>
    <w:rsid w:val="0028107D"/>
    <w:rsid w:val="002B3922"/>
    <w:rsid w:val="003F51EC"/>
    <w:rsid w:val="003F7CDE"/>
    <w:rsid w:val="005C23F7"/>
    <w:rsid w:val="00913F13"/>
    <w:rsid w:val="00A11C70"/>
    <w:rsid w:val="00A25BBC"/>
    <w:rsid w:val="00AA1866"/>
    <w:rsid w:val="00CE4F0C"/>
    <w:rsid w:val="00CF2132"/>
    <w:rsid w:val="00D24DB1"/>
    <w:rsid w:val="00D96883"/>
    <w:rsid w:val="00DB2081"/>
    <w:rsid w:val="00DE32CB"/>
    <w:rsid w:val="00EA1B2E"/>
    <w:rsid w:val="00E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4DB1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4DB1"/>
    <w:rPr>
      <w:rFonts w:ascii="Calibri" w:eastAsiaTheme="minorHAnsi" w:hAnsi="Calibri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4DB1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4DB1"/>
    <w:rPr>
      <w:rFonts w:ascii="Calibri" w:eastAsiaTheme="minorHAnsi" w:hAnsi="Calibri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chen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AED281FEBF4817958011A30A4FC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BA776-8F63-4DFF-BB4E-A67ED3C7D60A}"/>
      </w:docPartPr>
      <w:docPartBody>
        <w:p w:rsidR="008F33AC" w:rsidRDefault="00052A94">
          <w:pPr>
            <w:pStyle w:val="5FAED281FEBF4817958011A30A4FCBE9"/>
          </w:pPr>
          <w:r>
            <w:t>Experience</w:t>
          </w:r>
        </w:p>
      </w:docPartBody>
    </w:docPart>
    <w:docPart>
      <w:docPartPr>
        <w:name w:val="341363B8CC5D4220AD9A4365AFF7C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3D5E7-E749-4AED-ACF3-7A4F2423FCB3}"/>
      </w:docPartPr>
      <w:docPartBody>
        <w:p w:rsidR="008F33AC" w:rsidRDefault="00052A94">
          <w:pPr>
            <w:pStyle w:val="341363B8CC5D4220AD9A4365AFF7C90C"/>
          </w:pPr>
          <w:r w:rsidRPr="003F51EC">
            <w:t>Date of Employment :</w:t>
          </w:r>
        </w:p>
      </w:docPartBody>
    </w:docPart>
    <w:docPart>
      <w:docPartPr>
        <w:name w:val="F1BAAEC806654B68A37B4B6FC27C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6B5C5-6FC5-4809-95C4-B29057542134}"/>
      </w:docPartPr>
      <w:docPartBody>
        <w:p w:rsidR="008F33AC" w:rsidRDefault="00052A94">
          <w:pPr>
            <w:pStyle w:val="F1BAAEC806654B68A37B4B6FC27C4D60"/>
          </w:pPr>
          <w:r w:rsidRPr="003F51EC">
            <w:t>Date</w:t>
          </w:r>
        </w:p>
      </w:docPartBody>
    </w:docPart>
    <w:docPart>
      <w:docPartPr>
        <w:name w:val="CB1691C863114132889413F0B700C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FD50A-1053-4B79-81A9-DA2B65F6B409}"/>
      </w:docPartPr>
      <w:docPartBody>
        <w:p w:rsidR="008F33AC" w:rsidRDefault="00052A94">
          <w:pPr>
            <w:pStyle w:val="CB1691C863114132889413F0B700C366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8278B26DA9634E00BEF52A077EF6A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6B24-03BF-4C45-8D30-1BE97ACFF80A}"/>
      </w:docPartPr>
      <w:docPartBody>
        <w:p w:rsidR="008F33AC" w:rsidRDefault="00052A94">
          <w:pPr>
            <w:pStyle w:val="8278B26DA9634E00BEF52A077EF6A9BD"/>
          </w:pPr>
          <w:r>
            <w:t>Job Title</w:t>
          </w:r>
        </w:p>
      </w:docPartBody>
    </w:docPart>
    <w:docPart>
      <w:docPartPr>
        <w:name w:val="E3320F79EC20405F97D7DF822694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8AF78-BCAB-4845-AF3E-70B1699B40C1}"/>
      </w:docPartPr>
      <w:docPartBody>
        <w:p w:rsidR="008F33AC" w:rsidRDefault="00052A94">
          <w:pPr>
            <w:pStyle w:val="E3320F79EC20405F97D7DF8226944D95"/>
          </w:pPr>
          <w:r w:rsidRPr="00AA1866">
            <w:t>Job responsibility/achievement</w:t>
          </w:r>
        </w:p>
      </w:docPartBody>
    </w:docPart>
    <w:docPart>
      <w:docPartPr>
        <w:name w:val="65BB1EFAC541430E8A073054FEFF7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9EF87-2E4E-4BB3-B871-491A5B5FF228}"/>
      </w:docPartPr>
      <w:docPartBody>
        <w:p w:rsidR="008F33AC" w:rsidRDefault="00052A94">
          <w:pPr>
            <w:pStyle w:val="65BB1EFAC541430E8A073054FEFF7F0A"/>
          </w:pPr>
          <w:r>
            <w:t>Experience</w:t>
          </w:r>
        </w:p>
      </w:docPartBody>
    </w:docPart>
    <w:docPart>
      <w:docPartPr>
        <w:name w:val="F33472A94894482B8B8266E5D5B8F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39771-B763-4AE5-97E4-C3259F370FAB}"/>
      </w:docPartPr>
      <w:docPartBody>
        <w:p w:rsidR="008F33AC" w:rsidRDefault="00052A94">
          <w:pPr>
            <w:pStyle w:val="F33472A94894482B8B8266E5D5B8F0B0"/>
          </w:pPr>
          <w:r w:rsidRPr="003F51EC">
            <w:t>Date of Employment :</w:t>
          </w:r>
        </w:p>
      </w:docPartBody>
    </w:docPart>
    <w:docPart>
      <w:docPartPr>
        <w:name w:val="649699B9940847B0AA3FDEAE42B43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87B25-CC8A-4DF2-B02C-3754D1BAC7A0}"/>
      </w:docPartPr>
      <w:docPartBody>
        <w:p w:rsidR="008F33AC" w:rsidRDefault="00052A94">
          <w:pPr>
            <w:pStyle w:val="649699B9940847B0AA3FDEAE42B43770"/>
          </w:pPr>
          <w:r w:rsidRPr="003F51EC">
            <w:t>Date</w:t>
          </w:r>
        </w:p>
      </w:docPartBody>
    </w:docPart>
    <w:docPart>
      <w:docPartPr>
        <w:name w:val="937A6363016646B895F0F8DAADC04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644D5-0FB2-4F78-AC21-424F2500BBAB}"/>
      </w:docPartPr>
      <w:docPartBody>
        <w:p w:rsidR="008F33AC" w:rsidRDefault="00052A94">
          <w:pPr>
            <w:pStyle w:val="937A6363016646B895F0F8DAADC042F0"/>
          </w:pPr>
          <w:r w:rsidRPr="003F51EC">
            <w:t>Company name</w:t>
          </w:r>
        </w:p>
      </w:docPartBody>
    </w:docPart>
    <w:docPart>
      <w:docPartPr>
        <w:name w:val="01146460C071444D8FBF99995D0E8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207E-D633-4EE8-8317-AE6AC93DB8D0}"/>
      </w:docPartPr>
      <w:docPartBody>
        <w:p w:rsidR="008F33AC" w:rsidRDefault="00052A94">
          <w:pPr>
            <w:pStyle w:val="01146460C071444D8FBF99995D0E8B3D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06DC6603635A48B8970C4F954FAA6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68E02-7695-4844-9780-BF9898750405}"/>
      </w:docPartPr>
      <w:docPartBody>
        <w:p w:rsidR="008F33AC" w:rsidRDefault="00052A94">
          <w:pPr>
            <w:pStyle w:val="06DC6603635A48B8970C4F954FAA6A4B"/>
          </w:pPr>
          <w:r>
            <w:t>Job Title</w:t>
          </w:r>
        </w:p>
      </w:docPartBody>
    </w:docPart>
    <w:docPart>
      <w:docPartPr>
        <w:name w:val="8B0A4DC46EF847DB9FCB9C6D4E65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B840F-E275-4F65-BDD1-83AF21E157AF}"/>
      </w:docPartPr>
      <w:docPartBody>
        <w:p w:rsidR="008F33AC" w:rsidRDefault="00052A94">
          <w:pPr>
            <w:pStyle w:val="8B0A4DC46EF847DB9FCB9C6D4E6570C7"/>
          </w:pPr>
          <w:r w:rsidRPr="00AA1866">
            <w:t>Job responsibility/achievement</w:t>
          </w:r>
        </w:p>
      </w:docPartBody>
    </w:docPart>
    <w:docPart>
      <w:docPartPr>
        <w:name w:val="C37050BFB99548FCAC460C30746DB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18298-9E7C-49EB-B021-AF5EC1615105}"/>
      </w:docPartPr>
      <w:docPartBody>
        <w:p w:rsidR="008F33AC" w:rsidRDefault="00052A94">
          <w:pPr>
            <w:pStyle w:val="C37050BFB99548FCAC460C30746DB4A4"/>
          </w:pPr>
          <w:r>
            <w:t>Experience</w:t>
          </w:r>
        </w:p>
      </w:docPartBody>
    </w:docPart>
    <w:docPart>
      <w:docPartPr>
        <w:name w:val="ECD91BFCB63B4E6CB9F29BB23F70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422E9-5DA2-494D-AA76-2E6CF21D2867}"/>
      </w:docPartPr>
      <w:docPartBody>
        <w:p w:rsidR="008F33AC" w:rsidRDefault="00052A94">
          <w:pPr>
            <w:pStyle w:val="ECD91BFCB63B4E6CB9F29BB23F70E9DD"/>
          </w:pPr>
          <w:r w:rsidRPr="003F51EC">
            <w:t>Date of Employment :</w:t>
          </w:r>
        </w:p>
      </w:docPartBody>
    </w:docPart>
    <w:docPart>
      <w:docPartPr>
        <w:name w:val="88BA126B4A9D481F9165CCFBAF933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0AACF-98A5-4908-B652-30BFD123304A}"/>
      </w:docPartPr>
      <w:docPartBody>
        <w:p w:rsidR="008F33AC" w:rsidRDefault="00052A94">
          <w:pPr>
            <w:pStyle w:val="88BA126B4A9D481F9165CCFBAF933C20"/>
          </w:pPr>
          <w:r w:rsidRPr="003F51EC">
            <w:t>Date</w:t>
          </w:r>
        </w:p>
      </w:docPartBody>
    </w:docPart>
    <w:docPart>
      <w:docPartPr>
        <w:name w:val="F9B70F761A934CA3A7132F8842D8C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9C2DA-65D7-4F4D-A53A-C04A2E81D504}"/>
      </w:docPartPr>
      <w:docPartBody>
        <w:p w:rsidR="008F33AC" w:rsidRDefault="00052A94">
          <w:pPr>
            <w:pStyle w:val="F9B70F761A934CA3A7132F8842D8CB7D"/>
          </w:pPr>
          <w:r w:rsidRPr="003F51EC">
            <w:t>Company name</w:t>
          </w:r>
        </w:p>
      </w:docPartBody>
    </w:docPart>
    <w:docPart>
      <w:docPartPr>
        <w:name w:val="941DED26670D411182A55F87D43D6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A8FB4-29F9-4348-997B-FA15A2FA3205}"/>
      </w:docPartPr>
      <w:docPartBody>
        <w:p w:rsidR="008F33AC" w:rsidRDefault="00052A94">
          <w:pPr>
            <w:pStyle w:val="941DED26670D411182A55F87D43D6F3A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80437EB4D573461EA489D93A56876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0C8B-46FA-465D-959A-F393C5C7089E}"/>
      </w:docPartPr>
      <w:docPartBody>
        <w:p w:rsidR="008F33AC" w:rsidRDefault="00052A94">
          <w:pPr>
            <w:pStyle w:val="80437EB4D573461EA489D93A56876CC8"/>
          </w:pPr>
          <w:r>
            <w:t>Job Title</w:t>
          </w:r>
        </w:p>
      </w:docPartBody>
    </w:docPart>
    <w:docPart>
      <w:docPartPr>
        <w:name w:val="7149440416074C3499FBCF7BC7C7C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A443-0640-4E0B-BE5E-A1DAA9ABA77F}"/>
      </w:docPartPr>
      <w:docPartBody>
        <w:p w:rsidR="008F33AC" w:rsidRDefault="00052A94">
          <w:pPr>
            <w:pStyle w:val="7149440416074C3499FBCF7BC7C7C736"/>
          </w:pPr>
          <w:r w:rsidRPr="00AA1866">
            <w:t>Job responsibility/achievement</w:t>
          </w:r>
        </w:p>
      </w:docPartBody>
    </w:docPart>
    <w:docPart>
      <w:docPartPr>
        <w:name w:val="6A138401AB314458A0D68EA9FAD2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45EDA-8B2B-40FB-B04B-90EFE92B8639}"/>
      </w:docPartPr>
      <w:docPartBody>
        <w:p w:rsidR="008F33AC" w:rsidRDefault="00052A94">
          <w:pPr>
            <w:pStyle w:val="6A138401AB314458A0D68EA9FAD2AB37"/>
          </w:pPr>
          <w:r>
            <w:t>Experience</w:t>
          </w:r>
        </w:p>
      </w:docPartBody>
    </w:docPart>
    <w:docPart>
      <w:docPartPr>
        <w:name w:val="4023FBC02B5848A29BCEBF6677E31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A743-8DC9-4785-8323-B2436E04975A}"/>
      </w:docPartPr>
      <w:docPartBody>
        <w:p w:rsidR="008F33AC" w:rsidRDefault="00052A94">
          <w:pPr>
            <w:pStyle w:val="4023FBC02B5848A29BCEBF6677E314C5"/>
          </w:pPr>
          <w:r w:rsidRPr="003F51EC">
            <w:t>Date of Employment :</w:t>
          </w:r>
        </w:p>
      </w:docPartBody>
    </w:docPart>
    <w:docPart>
      <w:docPartPr>
        <w:name w:val="D5BF3C3311F741BBBA5C3874C3DD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7819A-A177-4A72-8ED9-00DD00B2CF03}"/>
      </w:docPartPr>
      <w:docPartBody>
        <w:p w:rsidR="008F33AC" w:rsidRDefault="00052A94">
          <w:pPr>
            <w:pStyle w:val="D5BF3C3311F741BBBA5C3874C3DDE4EE"/>
          </w:pPr>
          <w:r w:rsidRPr="003F51EC">
            <w:t>Date</w:t>
          </w:r>
        </w:p>
      </w:docPartBody>
    </w:docPart>
    <w:docPart>
      <w:docPartPr>
        <w:name w:val="E22EBC89F7DF4516A45B0B139EB7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BB504-D1FB-4382-84E6-B0B716EACE6C}"/>
      </w:docPartPr>
      <w:docPartBody>
        <w:p w:rsidR="008F33AC" w:rsidRDefault="00052A94">
          <w:pPr>
            <w:pStyle w:val="E22EBC89F7DF4516A45B0B139EB79A56"/>
          </w:pPr>
          <w:r w:rsidRPr="003F51EC">
            <w:t>Company name</w:t>
          </w:r>
        </w:p>
      </w:docPartBody>
    </w:docPart>
    <w:docPart>
      <w:docPartPr>
        <w:name w:val="AE05E365B3B6429DBD2AE437CA4B9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E824-1867-44FD-B738-194D62852514}"/>
      </w:docPartPr>
      <w:docPartBody>
        <w:p w:rsidR="008F33AC" w:rsidRDefault="00052A94">
          <w:pPr>
            <w:pStyle w:val="AE05E365B3B6429DBD2AE437CA4B9BC3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84C8E75445294160A392E2EF8D892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F055-F695-4592-B23B-4074FF716B89}"/>
      </w:docPartPr>
      <w:docPartBody>
        <w:p w:rsidR="008F33AC" w:rsidRDefault="00052A94">
          <w:pPr>
            <w:pStyle w:val="84C8E75445294160A392E2EF8D8921D5"/>
          </w:pPr>
          <w:r>
            <w:t>Job Title</w:t>
          </w:r>
        </w:p>
      </w:docPartBody>
    </w:docPart>
    <w:docPart>
      <w:docPartPr>
        <w:name w:val="C475433E9A974A718F54558E06995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906F7-E01D-489C-AF50-2BACF326ADFD}"/>
      </w:docPartPr>
      <w:docPartBody>
        <w:p w:rsidR="008F33AC" w:rsidRDefault="00052A94">
          <w:pPr>
            <w:pStyle w:val="C475433E9A974A718F54558E06995DCC"/>
          </w:pPr>
          <w:r w:rsidRPr="00AA1866">
            <w:t>Job responsibility/achievement</w:t>
          </w:r>
        </w:p>
      </w:docPartBody>
    </w:docPart>
    <w:docPart>
      <w:docPartPr>
        <w:name w:val="0C503BBE050D4CF78F95D3FBC769B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B6D2-0BFB-47D9-88E6-8436375EA23F}"/>
      </w:docPartPr>
      <w:docPartBody>
        <w:p w:rsidR="008F33AC" w:rsidRDefault="00052A94">
          <w:pPr>
            <w:pStyle w:val="0C503BBE050D4CF78F95D3FBC769BDC2"/>
          </w:pPr>
          <w:r>
            <w:t>Academic Education</w:t>
          </w:r>
        </w:p>
      </w:docPartBody>
    </w:docPart>
    <w:docPart>
      <w:docPartPr>
        <w:name w:val="FF10C6BDBE884C168E62EF6E3B3B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C596-5FCC-4189-B2B4-FDF073E07409}"/>
      </w:docPartPr>
      <w:docPartBody>
        <w:p w:rsidR="008F33AC" w:rsidRDefault="00211AD3" w:rsidP="00211AD3">
          <w:pPr>
            <w:pStyle w:val="FF10C6BDBE884C168E62EF6E3B3BC0A5"/>
          </w:pPr>
          <w:r w:rsidRPr="003F51EC">
            <w:t>Dates of Attendance :</w:t>
          </w:r>
        </w:p>
      </w:docPartBody>
    </w:docPart>
    <w:docPart>
      <w:docPartPr>
        <w:name w:val="59159914A5CD4FFA98D149F990F08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0B482-95EF-4CAA-A265-4A464606C102}"/>
      </w:docPartPr>
      <w:docPartBody>
        <w:p w:rsidR="008F33AC" w:rsidRDefault="00211AD3" w:rsidP="00211AD3">
          <w:pPr>
            <w:pStyle w:val="59159914A5CD4FFA98D149F990F081A1"/>
          </w:pPr>
          <w:r w:rsidRPr="003F51EC">
            <w:t>Start Date</w:t>
          </w:r>
        </w:p>
      </w:docPartBody>
    </w:docPart>
    <w:docPart>
      <w:docPartPr>
        <w:name w:val="85DD36566B3F4B2AAEA808DF5C73B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1E0E6-D712-4864-BCE8-9E15B5F60C83}"/>
      </w:docPartPr>
      <w:docPartBody>
        <w:p w:rsidR="008F33AC" w:rsidRDefault="00211AD3" w:rsidP="00211AD3">
          <w:pPr>
            <w:pStyle w:val="85DD36566B3F4B2AAEA808DF5C73B267"/>
          </w:pPr>
          <w:r w:rsidRPr="003F51EC">
            <w:t>To</w:t>
          </w:r>
        </w:p>
      </w:docPartBody>
    </w:docPart>
    <w:docPart>
      <w:docPartPr>
        <w:name w:val="AF3BB867AD594F12A74BCDBDE209B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8AE5E-7D92-4E72-8FD2-D3329C7F5FD2}"/>
      </w:docPartPr>
      <w:docPartBody>
        <w:p w:rsidR="008F33AC" w:rsidRDefault="00211AD3" w:rsidP="00211AD3">
          <w:pPr>
            <w:pStyle w:val="AF3BB867AD594F12A74BCDBDE209BDA1"/>
          </w:pPr>
          <w:r w:rsidRPr="003F51EC">
            <w:t>End Date</w:t>
          </w:r>
        </w:p>
      </w:docPartBody>
    </w:docPart>
    <w:docPart>
      <w:docPartPr>
        <w:name w:val="14220C5935E44E638B6929373833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E9998-D7E9-475E-B1A5-E8D8717A4778}"/>
      </w:docPartPr>
      <w:docPartBody>
        <w:p w:rsidR="008F33AC" w:rsidRDefault="00211AD3" w:rsidP="00211AD3">
          <w:pPr>
            <w:pStyle w:val="14220C5935E44E638B69293738336E1B"/>
          </w:pPr>
          <w:r w:rsidRPr="003F51EC">
            <w:t>University/ College name</w:t>
          </w:r>
        </w:p>
      </w:docPartBody>
    </w:docPart>
    <w:docPart>
      <w:docPartPr>
        <w:name w:val="B4A1CECC98B94FE2988DF6805E0DC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18D4-C99D-4BD5-8409-E8F23FD170F6}"/>
      </w:docPartPr>
      <w:docPartBody>
        <w:p w:rsidR="008F33AC" w:rsidRDefault="00211AD3" w:rsidP="00211AD3">
          <w:pPr>
            <w:pStyle w:val="B4A1CECC98B94FE2988DF6805E0DC0AA"/>
          </w:pPr>
          <w:r>
            <w:t>City, ST</w:t>
          </w:r>
        </w:p>
      </w:docPartBody>
    </w:docPart>
    <w:docPart>
      <w:docPartPr>
        <w:name w:val="80D0286B12A744EA9CAD10A2F7E50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D3B83-330D-4E62-B126-A14A306F98D2}"/>
      </w:docPartPr>
      <w:docPartBody>
        <w:p w:rsidR="008F33AC" w:rsidRDefault="00211AD3" w:rsidP="00211AD3">
          <w:pPr>
            <w:pStyle w:val="80D0286B12A744EA9CAD10A2F7E506CE"/>
          </w:pPr>
          <w:r>
            <w:t>References</w:t>
          </w:r>
        </w:p>
      </w:docPartBody>
    </w:docPart>
    <w:docPart>
      <w:docPartPr>
        <w:name w:val="3CDA227DC2D94BB7B4A94F19F820D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2853-EB1B-4BBD-B290-86982D12BCE7}"/>
      </w:docPartPr>
      <w:docPartBody>
        <w:p w:rsidR="008F33AC" w:rsidRDefault="00211AD3" w:rsidP="00211AD3">
          <w:pPr>
            <w:pStyle w:val="3CDA227DC2D94BB7B4A94F19F820D519"/>
          </w:pPr>
          <w:r>
            <w:t>References are available on requests</w:t>
          </w:r>
        </w:p>
      </w:docPartBody>
    </w:docPart>
    <w:docPart>
      <w:docPartPr>
        <w:name w:val="C5B721F7D9FF4492AC3B775F3E8B5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3798B-332B-4ED5-AD81-5571310A9958}"/>
      </w:docPartPr>
      <w:docPartBody>
        <w:p w:rsidR="00000000" w:rsidRDefault="008F33AC" w:rsidP="008F33AC">
          <w:pPr>
            <w:pStyle w:val="C5B721F7D9FF4492AC3B775F3E8B5E91"/>
          </w:pPr>
          <w:r w:rsidRPr="003F51EC">
            <w:t>Dates of Attendance :</w:t>
          </w:r>
        </w:p>
      </w:docPartBody>
    </w:docPart>
    <w:docPart>
      <w:docPartPr>
        <w:name w:val="A4E5FA8DCD3C475297D7D8336410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FF5E3-1468-40CC-AA75-C198556BA212}"/>
      </w:docPartPr>
      <w:docPartBody>
        <w:p w:rsidR="00000000" w:rsidRDefault="008F33AC" w:rsidP="008F33AC">
          <w:pPr>
            <w:pStyle w:val="A4E5FA8DCD3C475297D7D8336410842E"/>
          </w:pPr>
          <w:r w:rsidRPr="003F51EC">
            <w:t>Start Date</w:t>
          </w:r>
        </w:p>
      </w:docPartBody>
    </w:docPart>
    <w:docPart>
      <w:docPartPr>
        <w:name w:val="362BAB72B5D84F869F90C8497A29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D718-4083-4403-A1C4-A56A0D146402}"/>
      </w:docPartPr>
      <w:docPartBody>
        <w:p w:rsidR="00000000" w:rsidRDefault="008F33AC" w:rsidP="008F33AC">
          <w:pPr>
            <w:pStyle w:val="362BAB72B5D84F869F90C8497A290077"/>
          </w:pPr>
          <w:r w:rsidRPr="003F51EC">
            <w:t>To</w:t>
          </w:r>
        </w:p>
      </w:docPartBody>
    </w:docPart>
    <w:docPart>
      <w:docPartPr>
        <w:name w:val="D268646A2FD547BCB12464FDA5101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97EB7-7CFB-430C-A461-614A953D6A94}"/>
      </w:docPartPr>
      <w:docPartBody>
        <w:p w:rsidR="00000000" w:rsidRDefault="008F33AC" w:rsidP="008F33AC">
          <w:pPr>
            <w:pStyle w:val="D268646A2FD547BCB12464FDA5101856"/>
          </w:pPr>
          <w:r w:rsidRPr="003F51EC">
            <w:t>End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D3"/>
    <w:rsid w:val="00052A94"/>
    <w:rsid w:val="00211AD3"/>
    <w:rsid w:val="008F33AC"/>
    <w:rsid w:val="00D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4FDA3ADE84A84A7F43D4F759B7207">
    <w:name w:val="3284FDA3ADE84A84A7F43D4F759B7207"/>
  </w:style>
  <w:style w:type="paragraph" w:customStyle="1" w:styleId="0F9EC40D4F2F4920BFAFCA814757B3B6">
    <w:name w:val="0F9EC40D4F2F4920BFAFCA814757B3B6"/>
  </w:style>
  <w:style w:type="paragraph" w:customStyle="1" w:styleId="5FAED281FEBF4817958011A30A4FCBE9">
    <w:name w:val="5FAED281FEBF4817958011A30A4FCBE9"/>
  </w:style>
  <w:style w:type="paragraph" w:customStyle="1" w:styleId="341363B8CC5D4220AD9A4365AFF7C90C">
    <w:name w:val="341363B8CC5D4220AD9A4365AFF7C90C"/>
  </w:style>
  <w:style w:type="paragraph" w:customStyle="1" w:styleId="F1BAAEC806654B68A37B4B6FC27C4D60">
    <w:name w:val="F1BAAEC806654B68A37B4B6FC27C4D60"/>
  </w:style>
  <w:style w:type="paragraph" w:customStyle="1" w:styleId="5CE571F5EB374EAFB38DBDB95763334B">
    <w:name w:val="5CE571F5EB374EAFB38DBDB95763334B"/>
  </w:style>
  <w:style w:type="paragraph" w:customStyle="1" w:styleId="CB1691C863114132889413F0B700C366">
    <w:name w:val="CB1691C863114132889413F0B700C366"/>
  </w:style>
  <w:style w:type="paragraph" w:customStyle="1" w:styleId="8278B26DA9634E00BEF52A077EF6A9BD">
    <w:name w:val="8278B26DA9634E00BEF52A077EF6A9BD"/>
  </w:style>
  <w:style w:type="paragraph" w:customStyle="1" w:styleId="E3320F79EC20405F97D7DF8226944D95">
    <w:name w:val="E3320F79EC20405F97D7DF8226944D95"/>
  </w:style>
  <w:style w:type="paragraph" w:customStyle="1" w:styleId="3A1D79CDCD8241F0956E50F09FEB0CC4">
    <w:name w:val="3A1D79CDCD8241F0956E50F09FEB0CC4"/>
  </w:style>
  <w:style w:type="paragraph" w:customStyle="1" w:styleId="3A1530B9904D4121997D6B310352D1DE">
    <w:name w:val="3A1530B9904D4121997D6B310352D1DE"/>
  </w:style>
  <w:style w:type="paragraph" w:customStyle="1" w:styleId="65BB1EFAC541430E8A073054FEFF7F0A">
    <w:name w:val="65BB1EFAC541430E8A073054FEFF7F0A"/>
  </w:style>
  <w:style w:type="paragraph" w:customStyle="1" w:styleId="F33472A94894482B8B8266E5D5B8F0B0">
    <w:name w:val="F33472A94894482B8B8266E5D5B8F0B0"/>
  </w:style>
  <w:style w:type="paragraph" w:customStyle="1" w:styleId="649699B9940847B0AA3FDEAE42B43770">
    <w:name w:val="649699B9940847B0AA3FDEAE42B43770"/>
  </w:style>
  <w:style w:type="paragraph" w:customStyle="1" w:styleId="937A6363016646B895F0F8DAADC042F0">
    <w:name w:val="937A6363016646B895F0F8DAADC042F0"/>
  </w:style>
  <w:style w:type="paragraph" w:customStyle="1" w:styleId="01146460C071444D8FBF99995D0E8B3D">
    <w:name w:val="01146460C071444D8FBF99995D0E8B3D"/>
  </w:style>
  <w:style w:type="paragraph" w:customStyle="1" w:styleId="06DC6603635A48B8970C4F954FAA6A4B">
    <w:name w:val="06DC6603635A48B8970C4F954FAA6A4B"/>
  </w:style>
  <w:style w:type="paragraph" w:customStyle="1" w:styleId="8B0A4DC46EF847DB9FCB9C6D4E6570C7">
    <w:name w:val="8B0A4DC46EF847DB9FCB9C6D4E6570C7"/>
  </w:style>
  <w:style w:type="paragraph" w:customStyle="1" w:styleId="F8B0DA67595441DFBC96440A33E42475">
    <w:name w:val="F8B0DA67595441DFBC96440A33E42475"/>
  </w:style>
  <w:style w:type="paragraph" w:customStyle="1" w:styleId="E8655C48ED4F4C7696CF3C082C0A876F">
    <w:name w:val="E8655C48ED4F4C7696CF3C082C0A876F"/>
  </w:style>
  <w:style w:type="paragraph" w:customStyle="1" w:styleId="C37050BFB99548FCAC460C30746DB4A4">
    <w:name w:val="C37050BFB99548FCAC460C30746DB4A4"/>
  </w:style>
  <w:style w:type="paragraph" w:customStyle="1" w:styleId="ECD91BFCB63B4E6CB9F29BB23F70E9DD">
    <w:name w:val="ECD91BFCB63B4E6CB9F29BB23F70E9DD"/>
  </w:style>
  <w:style w:type="paragraph" w:customStyle="1" w:styleId="88BA126B4A9D481F9165CCFBAF933C20">
    <w:name w:val="88BA126B4A9D481F9165CCFBAF933C20"/>
  </w:style>
  <w:style w:type="paragraph" w:customStyle="1" w:styleId="F9B70F761A934CA3A7132F8842D8CB7D">
    <w:name w:val="F9B70F761A934CA3A7132F8842D8CB7D"/>
  </w:style>
  <w:style w:type="paragraph" w:customStyle="1" w:styleId="941DED26670D411182A55F87D43D6F3A">
    <w:name w:val="941DED26670D411182A55F87D43D6F3A"/>
  </w:style>
  <w:style w:type="paragraph" w:customStyle="1" w:styleId="80437EB4D573461EA489D93A56876CC8">
    <w:name w:val="80437EB4D573461EA489D93A56876CC8"/>
  </w:style>
  <w:style w:type="paragraph" w:customStyle="1" w:styleId="7149440416074C3499FBCF7BC7C7C736">
    <w:name w:val="7149440416074C3499FBCF7BC7C7C736"/>
  </w:style>
  <w:style w:type="paragraph" w:customStyle="1" w:styleId="18C7C1D3931241388614D645A81E4664">
    <w:name w:val="18C7C1D3931241388614D645A81E4664"/>
  </w:style>
  <w:style w:type="paragraph" w:customStyle="1" w:styleId="4E8F4515985A449C81F82DFB9D9C2D62">
    <w:name w:val="4E8F4515985A449C81F82DFB9D9C2D62"/>
  </w:style>
  <w:style w:type="paragraph" w:customStyle="1" w:styleId="6A138401AB314458A0D68EA9FAD2AB37">
    <w:name w:val="6A138401AB314458A0D68EA9FAD2AB37"/>
  </w:style>
  <w:style w:type="paragraph" w:customStyle="1" w:styleId="4023FBC02B5848A29BCEBF6677E314C5">
    <w:name w:val="4023FBC02B5848A29BCEBF6677E314C5"/>
  </w:style>
  <w:style w:type="paragraph" w:customStyle="1" w:styleId="D5BF3C3311F741BBBA5C3874C3DDE4EE">
    <w:name w:val="D5BF3C3311F741BBBA5C3874C3DDE4EE"/>
  </w:style>
  <w:style w:type="paragraph" w:customStyle="1" w:styleId="E22EBC89F7DF4516A45B0B139EB79A56">
    <w:name w:val="E22EBC89F7DF4516A45B0B139EB79A56"/>
  </w:style>
  <w:style w:type="paragraph" w:customStyle="1" w:styleId="AE05E365B3B6429DBD2AE437CA4B9BC3">
    <w:name w:val="AE05E365B3B6429DBD2AE437CA4B9BC3"/>
  </w:style>
  <w:style w:type="paragraph" w:customStyle="1" w:styleId="84C8E75445294160A392E2EF8D8921D5">
    <w:name w:val="84C8E75445294160A392E2EF8D8921D5"/>
  </w:style>
  <w:style w:type="paragraph" w:customStyle="1" w:styleId="C475433E9A974A718F54558E06995DCC">
    <w:name w:val="C475433E9A974A718F54558E06995DCC"/>
  </w:style>
  <w:style w:type="paragraph" w:customStyle="1" w:styleId="EBC1BC0962004FB5A7F66610511C7E41">
    <w:name w:val="EBC1BC0962004FB5A7F66610511C7E41"/>
  </w:style>
  <w:style w:type="paragraph" w:customStyle="1" w:styleId="6021D46A3CCE4C2491573EE33FBDA4D6">
    <w:name w:val="6021D46A3CCE4C2491573EE33FBDA4D6"/>
  </w:style>
  <w:style w:type="paragraph" w:customStyle="1" w:styleId="76C81B36CDDA4A378352B748384AFF79">
    <w:name w:val="76C81B36CDDA4A378352B748384AFF79"/>
  </w:style>
  <w:style w:type="paragraph" w:customStyle="1" w:styleId="066F1A8C29BA4FFB9BDBA08BEC96A044">
    <w:name w:val="066F1A8C29BA4FFB9BDBA08BEC96A044"/>
  </w:style>
  <w:style w:type="paragraph" w:customStyle="1" w:styleId="CEC3FC407C6D4CE58343FC08E8C77EE5">
    <w:name w:val="CEC3FC407C6D4CE58343FC08E8C77EE5"/>
  </w:style>
  <w:style w:type="paragraph" w:customStyle="1" w:styleId="1F7F9B1E52004126A7F9E3347689B85B">
    <w:name w:val="1F7F9B1E52004126A7F9E3347689B85B"/>
  </w:style>
  <w:style w:type="paragraph" w:customStyle="1" w:styleId="AA8699A1922F444B946EB546BEBCAF80">
    <w:name w:val="AA8699A1922F444B946EB546BEBCAF80"/>
  </w:style>
  <w:style w:type="paragraph" w:customStyle="1" w:styleId="D66AB8F1A0EE47E28063408FB982F2D8">
    <w:name w:val="D66AB8F1A0EE47E28063408FB982F2D8"/>
  </w:style>
  <w:style w:type="paragraph" w:customStyle="1" w:styleId="ECF1FD5594E64042BF92760030587B4B">
    <w:name w:val="ECF1FD5594E64042BF92760030587B4B"/>
  </w:style>
  <w:style w:type="paragraph" w:customStyle="1" w:styleId="E3A11B136CF84460884DF19A67776224">
    <w:name w:val="E3A11B136CF84460884DF19A67776224"/>
  </w:style>
  <w:style w:type="paragraph" w:customStyle="1" w:styleId="5AD19F517245429D87333E8ECA0D62B0">
    <w:name w:val="5AD19F517245429D87333E8ECA0D62B0"/>
  </w:style>
  <w:style w:type="paragraph" w:customStyle="1" w:styleId="6BC91BAE9A414A83BE3DDBFFB08A2FBB">
    <w:name w:val="6BC91BAE9A414A83BE3DDBFFB08A2FBB"/>
  </w:style>
  <w:style w:type="paragraph" w:customStyle="1" w:styleId="0C503BBE050D4CF78F95D3FBC769BDC2">
    <w:name w:val="0C503BBE050D4CF78F95D3FBC769BDC2"/>
  </w:style>
  <w:style w:type="paragraph" w:customStyle="1" w:styleId="2521171971464052A2A50F9A47DDD5A8">
    <w:name w:val="2521171971464052A2A50F9A47DDD5A8"/>
  </w:style>
  <w:style w:type="paragraph" w:customStyle="1" w:styleId="59A11576EF40482CAB602417123B4CAE">
    <w:name w:val="59A11576EF40482CAB602417123B4CAE"/>
  </w:style>
  <w:style w:type="paragraph" w:customStyle="1" w:styleId="C0D8DCBFC197434B98F85CB93D8C5AA4">
    <w:name w:val="C0D8DCBFC197434B98F85CB93D8C5AA4"/>
  </w:style>
  <w:style w:type="paragraph" w:customStyle="1" w:styleId="C37E1BBA5CB5456F8A4B70B44E4066FC">
    <w:name w:val="C37E1BBA5CB5456F8A4B70B44E4066FC"/>
  </w:style>
  <w:style w:type="paragraph" w:customStyle="1" w:styleId="85EB6315AB154A54A1F19C370865E915">
    <w:name w:val="85EB6315AB154A54A1F19C370865E915"/>
  </w:style>
  <w:style w:type="paragraph" w:customStyle="1" w:styleId="56E5EDD8CDB24FF7A94DBCC861B1B5D9">
    <w:name w:val="56E5EDD8CDB24FF7A94DBCC861B1B5D9"/>
  </w:style>
  <w:style w:type="paragraph" w:customStyle="1" w:styleId="B08DB216EE1F49F28E0DAB55837AD927">
    <w:name w:val="B08DB216EE1F49F28E0DAB55837AD927"/>
  </w:style>
  <w:style w:type="paragraph" w:customStyle="1" w:styleId="837EAF55B1DD43B287296C0135735B46">
    <w:name w:val="837EAF55B1DD43B287296C0135735B46"/>
  </w:style>
  <w:style w:type="paragraph" w:customStyle="1" w:styleId="8EEA4C4FC5884BC4A2C19AC2A1DF3838">
    <w:name w:val="8EEA4C4FC5884BC4A2C19AC2A1DF3838"/>
  </w:style>
  <w:style w:type="paragraph" w:customStyle="1" w:styleId="A0E44AFA23E5443CB466CAE1EE5D7A7A">
    <w:name w:val="A0E44AFA23E5443CB466CAE1EE5D7A7A"/>
  </w:style>
  <w:style w:type="paragraph" w:customStyle="1" w:styleId="42733C5A50B2451EA16A269ABAE7ED93">
    <w:name w:val="42733C5A50B2451EA16A269ABAE7ED93"/>
  </w:style>
  <w:style w:type="paragraph" w:customStyle="1" w:styleId="FF10C6BDBE884C168E62EF6E3B3BC0A5">
    <w:name w:val="FF10C6BDBE884C168E62EF6E3B3BC0A5"/>
    <w:rsid w:val="00211AD3"/>
  </w:style>
  <w:style w:type="paragraph" w:customStyle="1" w:styleId="59159914A5CD4FFA98D149F990F081A1">
    <w:name w:val="59159914A5CD4FFA98D149F990F081A1"/>
    <w:rsid w:val="00211AD3"/>
  </w:style>
  <w:style w:type="paragraph" w:customStyle="1" w:styleId="85DD36566B3F4B2AAEA808DF5C73B267">
    <w:name w:val="85DD36566B3F4B2AAEA808DF5C73B267"/>
    <w:rsid w:val="00211AD3"/>
  </w:style>
  <w:style w:type="paragraph" w:customStyle="1" w:styleId="AF3BB867AD594F12A74BCDBDE209BDA1">
    <w:name w:val="AF3BB867AD594F12A74BCDBDE209BDA1"/>
    <w:rsid w:val="00211AD3"/>
  </w:style>
  <w:style w:type="paragraph" w:customStyle="1" w:styleId="14220C5935E44E638B69293738336E1B">
    <w:name w:val="14220C5935E44E638B69293738336E1B"/>
    <w:rsid w:val="00211AD3"/>
  </w:style>
  <w:style w:type="paragraph" w:customStyle="1" w:styleId="B4A1CECC98B94FE2988DF6805E0DC0AA">
    <w:name w:val="B4A1CECC98B94FE2988DF6805E0DC0AA"/>
    <w:rsid w:val="00211AD3"/>
  </w:style>
  <w:style w:type="paragraph" w:customStyle="1" w:styleId="C59F00421C73485AA5B303BD6A5ACB2E">
    <w:name w:val="C59F00421C73485AA5B303BD6A5ACB2E"/>
    <w:rsid w:val="00211AD3"/>
  </w:style>
  <w:style w:type="paragraph" w:customStyle="1" w:styleId="3DBDAB7AC1AD44A49A5DC67D59F9529A">
    <w:name w:val="3DBDAB7AC1AD44A49A5DC67D59F9529A"/>
    <w:rsid w:val="00211AD3"/>
  </w:style>
  <w:style w:type="paragraph" w:customStyle="1" w:styleId="D9308B32081D4279948F2037F7892243">
    <w:name w:val="D9308B32081D4279948F2037F7892243"/>
    <w:rsid w:val="00211AD3"/>
  </w:style>
  <w:style w:type="paragraph" w:customStyle="1" w:styleId="80D0286B12A744EA9CAD10A2F7E506CE">
    <w:name w:val="80D0286B12A744EA9CAD10A2F7E506CE"/>
    <w:rsid w:val="00211AD3"/>
  </w:style>
  <w:style w:type="paragraph" w:customStyle="1" w:styleId="3CDA227DC2D94BB7B4A94F19F820D519">
    <w:name w:val="3CDA227DC2D94BB7B4A94F19F820D519"/>
    <w:rsid w:val="00211AD3"/>
  </w:style>
  <w:style w:type="paragraph" w:customStyle="1" w:styleId="C5B721F7D9FF4492AC3B775F3E8B5E91">
    <w:name w:val="C5B721F7D9FF4492AC3B775F3E8B5E91"/>
    <w:rsid w:val="008F33AC"/>
  </w:style>
  <w:style w:type="paragraph" w:customStyle="1" w:styleId="A4E5FA8DCD3C475297D7D8336410842E">
    <w:name w:val="A4E5FA8DCD3C475297D7D8336410842E"/>
    <w:rsid w:val="008F33AC"/>
  </w:style>
  <w:style w:type="paragraph" w:customStyle="1" w:styleId="362BAB72B5D84F869F90C8497A290077">
    <w:name w:val="362BAB72B5D84F869F90C8497A290077"/>
    <w:rsid w:val="008F33AC"/>
  </w:style>
  <w:style w:type="paragraph" w:customStyle="1" w:styleId="D268646A2FD547BCB12464FDA5101856">
    <w:name w:val="D268646A2FD547BCB12464FDA5101856"/>
    <w:rsid w:val="008F33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4FDA3ADE84A84A7F43D4F759B7207">
    <w:name w:val="3284FDA3ADE84A84A7F43D4F759B7207"/>
  </w:style>
  <w:style w:type="paragraph" w:customStyle="1" w:styleId="0F9EC40D4F2F4920BFAFCA814757B3B6">
    <w:name w:val="0F9EC40D4F2F4920BFAFCA814757B3B6"/>
  </w:style>
  <w:style w:type="paragraph" w:customStyle="1" w:styleId="5FAED281FEBF4817958011A30A4FCBE9">
    <w:name w:val="5FAED281FEBF4817958011A30A4FCBE9"/>
  </w:style>
  <w:style w:type="paragraph" w:customStyle="1" w:styleId="341363B8CC5D4220AD9A4365AFF7C90C">
    <w:name w:val="341363B8CC5D4220AD9A4365AFF7C90C"/>
  </w:style>
  <w:style w:type="paragraph" w:customStyle="1" w:styleId="F1BAAEC806654B68A37B4B6FC27C4D60">
    <w:name w:val="F1BAAEC806654B68A37B4B6FC27C4D60"/>
  </w:style>
  <w:style w:type="paragraph" w:customStyle="1" w:styleId="5CE571F5EB374EAFB38DBDB95763334B">
    <w:name w:val="5CE571F5EB374EAFB38DBDB95763334B"/>
  </w:style>
  <w:style w:type="paragraph" w:customStyle="1" w:styleId="CB1691C863114132889413F0B700C366">
    <w:name w:val="CB1691C863114132889413F0B700C366"/>
  </w:style>
  <w:style w:type="paragraph" w:customStyle="1" w:styleId="8278B26DA9634E00BEF52A077EF6A9BD">
    <w:name w:val="8278B26DA9634E00BEF52A077EF6A9BD"/>
  </w:style>
  <w:style w:type="paragraph" w:customStyle="1" w:styleId="E3320F79EC20405F97D7DF8226944D95">
    <w:name w:val="E3320F79EC20405F97D7DF8226944D95"/>
  </w:style>
  <w:style w:type="paragraph" w:customStyle="1" w:styleId="3A1D79CDCD8241F0956E50F09FEB0CC4">
    <w:name w:val="3A1D79CDCD8241F0956E50F09FEB0CC4"/>
  </w:style>
  <w:style w:type="paragraph" w:customStyle="1" w:styleId="3A1530B9904D4121997D6B310352D1DE">
    <w:name w:val="3A1530B9904D4121997D6B310352D1DE"/>
  </w:style>
  <w:style w:type="paragraph" w:customStyle="1" w:styleId="65BB1EFAC541430E8A073054FEFF7F0A">
    <w:name w:val="65BB1EFAC541430E8A073054FEFF7F0A"/>
  </w:style>
  <w:style w:type="paragraph" w:customStyle="1" w:styleId="F33472A94894482B8B8266E5D5B8F0B0">
    <w:name w:val="F33472A94894482B8B8266E5D5B8F0B0"/>
  </w:style>
  <w:style w:type="paragraph" w:customStyle="1" w:styleId="649699B9940847B0AA3FDEAE42B43770">
    <w:name w:val="649699B9940847B0AA3FDEAE42B43770"/>
  </w:style>
  <w:style w:type="paragraph" w:customStyle="1" w:styleId="937A6363016646B895F0F8DAADC042F0">
    <w:name w:val="937A6363016646B895F0F8DAADC042F0"/>
  </w:style>
  <w:style w:type="paragraph" w:customStyle="1" w:styleId="01146460C071444D8FBF99995D0E8B3D">
    <w:name w:val="01146460C071444D8FBF99995D0E8B3D"/>
  </w:style>
  <w:style w:type="paragraph" w:customStyle="1" w:styleId="06DC6603635A48B8970C4F954FAA6A4B">
    <w:name w:val="06DC6603635A48B8970C4F954FAA6A4B"/>
  </w:style>
  <w:style w:type="paragraph" w:customStyle="1" w:styleId="8B0A4DC46EF847DB9FCB9C6D4E6570C7">
    <w:name w:val="8B0A4DC46EF847DB9FCB9C6D4E6570C7"/>
  </w:style>
  <w:style w:type="paragraph" w:customStyle="1" w:styleId="F8B0DA67595441DFBC96440A33E42475">
    <w:name w:val="F8B0DA67595441DFBC96440A33E42475"/>
  </w:style>
  <w:style w:type="paragraph" w:customStyle="1" w:styleId="E8655C48ED4F4C7696CF3C082C0A876F">
    <w:name w:val="E8655C48ED4F4C7696CF3C082C0A876F"/>
  </w:style>
  <w:style w:type="paragraph" w:customStyle="1" w:styleId="C37050BFB99548FCAC460C30746DB4A4">
    <w:name w:val="C37050BFB99548FCAC460C30746DB4A4"/>
  </w:style>
  <w:style w:type="paragraph" w:customStyle="1" w:styleId="ECD91BFCB63B4E6CB9F29BB23F70E9DD">
    <w:name w:val="ECD91BFCB63B4E6CB9F29BB23F70E9DD"/>
  </w:style>
  <w:style w:type="paragraph" w:customStyle="1" w:styleId="88BA126B4A9D481F9165CCFBAF933C20">
    <w:name w:val="88BA126B4A9D481F9165CCFBAF933C20"/>
  </w:style>
  <w:style w:type="paragraph" w:customStyle="1" w:styleId="F9B70F761A934CA3A7132F8842D8CB7D">
    <w:name w:val="F9B70F761A934CA3A7132F8842D8CB7D"/>
  </w:style>
  <w:style w:type="paragraph" w:customStyle="1" w:styleId="941DED26670D411182A55F87D43D6F3A">
    <w:name w:val="941DED26670D411182A55F87D43D6F3A"/>
  </w:style>
  <w:style w:type="paragraph" w:customStyle="1" w:styleId="80437EB4D573461EA489D93A56876CC8">
    <w:name w:val="80437EB4D573461EA489D93A56876CC8"/>
  </w:style>
  <w:style w:type="paragraph" w:customStyle="1" w:styleId="7149440416074C3499FBCF7BC7C7C736">
    <w:name w:val="7149440416074C3499FBCF7BC7C7C736"/>
  </w:style>
  <w:style w:type="paragraph" w:customStyle="1" w:styleId="18C7C1D3931241388614D645A81E4664">
    <w:name w:val="18C7C1D3931241388614D645A81E4664"/>
  </w:style>
  <w:style w:type="paragraph" w:customStyle="1" w:styleId="4E8F4515985A449C81F82DFB9D9C2D62">
    <w:name w:val="4E8F4515985A449C81F82DFB9D9C2D62"/>
  </w:style>
  <w:style w:type="paragraph" w:customStyle="1" w:styleId="6A138401AB314458A0D68EA9FAD2AB37">
    <w:name w:val="6A138401AB314458A0D68EA9FAD2AB37"/>
  </w:style>
  <w:style w:type="paragraph" w:customStyle="1" w:styleId="4023FBC02B5848A29BCEBF6677E314C5">
    <w:name w:val="4023FBC02B5848A29BCEBF6677E314C5"/>
  </w:style>
  <w:style w:type="paragraph" w:customStyle="1" w:styleId="D5BF3C3311F741BBBA5C3874C3DDE4EE">
    <w:name w:val="D5BF3C3311F741BBBA5C3874C3DDE4EE"/>
  </w:style>
  <w:style w:type="paragraph" w:customStyle="1" w:styleId="E22EBC89F7DF4516A45B0B139EB79A56">
    <w:name w:val="E22EBC89F7DF4516A45B0B139EB79A56"/>
  </w:style>
  <w:style w:type="paragraph" w:customStyle="1" w:styleId="AE05E365B3B6429DBD2AE437CA4B9BC3">
    <w:name w:val="AE05E365B3B6429DBD2AE437CA4B9BC3"/>
  </w:style>
  <w:style w:type="paragraph" w:customStyle="1" w:styleId="84C8E75445294160A392E2EF8D8921D5">
    <w:name w:val="84C8E75445294160A392E2EF8D8921D5"/>
  </w:style>
  <w:style w:type="paragraph" w:customStyle="1" w:styleId="C475433E9A974A718F54558E06995DCC">
    <w:name w:val="C475433E9A974A718F54558E06995DCC"/>
  </w:style>
  <w:style w:type="paragraph" w:customStyle="1" w:styleId="EBC1BC0962004FB5A7F66610511C7E41">
    <w:name w:val="EBC1BC0962004FB5A7F66610511C7E41"/>
  </w:style>
  <w:style w:type="paragraph" w:customStyle="1" w:styleId="6021D46A3CCE4C2491573EE33FBDA4D6">
    <w:name w:val="6021D46A3CCE4C2491573EE33FBDA4D6"/>
  </w:style>
  <w:style w:type="paragraph" w:customStyle="1" w:styleId="76C81B36CDDA4A378352B748384AFF79">
    <w:name w:val="76C81B36CDDA4A378352B748384AFF79"/>
  </w:style>
  <w:style w:type="paragraph" w:customStyle="1" w:styleId="066F1A8C29BA4FFB9BDBA08BEC96A044">
    <w:name w:val="066F1A8C29BA4FFB9BDBA08BEC96A044"/>
  </w:style>
  <w:style w:type="paragraph" w:customStyle="1" w:styleId="CEC3FC407C6D4CE58343FC08E8C77EE5">
    <w:name w:val="CEC3FC407C6D4CE58343FC08E8C77EE5"/>
  </w:style>
  <w:style w:type="paragraph" w:customStyle="1" w:styleId="1F7F9B1E52004126A7F9E3347689B85B">
    <w:name w:val="1F7F9B1E52004126A7F9E3347689B85B"/>
  </w:style>
  <w:style w:type="paragraph" w:customStyle="1" w:styleId="AA8699A1922F444B946EB546BEBCAF80">
    <w:name w:val="AA8699A1922F444B946EB546BEBCAF80"/>
  </w:style>
  <w:style w:type="paragraph" w:customStyle="1" w:styleId="D66AB8F1A0EE47E28063408FB982F2D8">
    <w:name w:val="D66AB8F1A0EE47E28063408FB982F2D8"/>
  </w:style>
  <w:style w:type="paragraph" w:customStyle="1" w:styleId="ECF1FD5594E64042BF92760030587B4B">
    <w:name w:val="ECF1FD5594E64042BF92760030587B4B"/>
  </w:style>
  <w:style w:type="paragraph" w:customStyle="1" w:styleId="E3A11B136CF84460884DF19A67776224">
    <w:name w:val="E3A11B136CF84460884DF19A67776224"/>
  </w:style>
  <w:style w:type="paragraph" w:customStyle="1" w:styleId="5AD19F517245429D87333E8ECA0D62B0">
    <w:name w:val="5AD19F517245429D87333E8ECA0D62B0"/>
  </w:style>
  <w:style w:type="paragraph" w:customStyle="1" w:styleId="6BC91BAE9A414A83BE3DDBFFB08A2FBB">
    <w:name w:val="6BC91BAE9A414A83BE3DDBFFB08A2FBB"/>
  </w:style>
  <w:style w:type="paragraph" w:customStyle="1" w:styleId="0C503BBE050D4CF78F95D3FBC769BDC2">
    <w:name w:val="0C503BBE050D4CF78F95D3FBC769BDC2"/>
  </w:style>
  <w:style w:type="paragraph" w:customStyle="1" w:styleId="2521171971464052A2A50F9A47DDD5A8">
    <w:name w:val="2521171971464052A2A50F9A47DDD5A8"/>
  </w:style>
  <w:style w:type="paragraph" w:customStyle="1" w:styleId="59A11576EF40482CAB602417123B4CAE">
    <w:name w:val="59A11576EF40482CAB602417123B4CAE"/>
  </w:style>
  <w:style w:type="paragraph" w:customStyle="1" w:styleId="C0D8DCBFC197434B98F85CB93D8C5AA4">
    <w:name w:val="C0D8DCBFC197434B98F85CB93D8C5AA4"/>
  </w:style>
  <w:style w:type="paragraph" w:customStyle="1" w:styleId="C37E1BBA5CB5456F8A4B70B44E4066FC">
    <w:name w:val="C37E1BBA5CB5456F8A4B70B44E4066FC"/>
  </w:style>
  <w:style w:type="paragraph" w:customStyle="1" w:styleId="85EB6315AB154A54A1F19C370865E915">
    <w:name w:val="85EB6315AB154A54A1F19C370865E915"/>
  </w:style>
  <w:style w:type="paragraph" w:customStyle="1" w:styleId="56E5EDD8CDB24FF7A94DBCC861B1B5D9">
    <w:name w:val="56E5EDD8CDB24FF7A94DBCC861B1B5D9"/>
  </w:style>
  <w:style w:type="paragraph" w:customStyle="1" w:styleId="B08DB216EE1F49F28E0DAB55837AD927">
    <w:name w:val="B08DB216EE1F49F28E0DAB55837AD927"/>
  </w:style>
  <w:style w:type="paragraph" w:customStyle="1" w:styleId="837EAF55B1DD43B287296C0135735B46">
    <w:name w:val="837EAF55B1DD43B287296C0135735B46"/>
  </w:style>
  <w:style w:type="paragraph" w:customStyle="1" w:styleId="8EEA4C4FC5884BC4A2C19AC2A1DF3838">
    <w:name w:val="8EEA4C4FC5884BC4A2C19AC2A1DF3838"/>
  </w:style>
  <w:style w:type="paragraph" w:customStyle="1" w:styleId="A0E44AFA23E5443CB466CAE1EE5D7A7A">
    <w:name w:val="A0E44AFA23E5443CB466CAE1EE5D7A7A"/>
  </w:style>
  <w:style w:type="paragraph" w:customStyle="1" w:styleId="42733C5A50B2451EA16A269ABAE7ED93">
    <w:name w:val="42733C5A50B2451EA16A269ABAE7ED93"/>
  </w:style>
  <w:style w:type="paragraph" w:customStyle="1" w:styleId="FF10C6BDBE884C168E62EF6E3B3BC0A5">
    <w:name w:val="FF10C6BDBE884C168E62EF6E3B3BC0A5"/>
    <w:rsid w:val="00211AD3"/>
  </w:style>
  <w:style w:type="paragraph" w:customStyle="1" w:styleId="59159914A5CD4FFA98D149F990F081A1">
    <w:name w:val="59159914A5CD4FFA98D149F990F081A1"/>
    <w:rsid w:val="00211AD3"/>
  </w:style>
  <w:style w:type="paragraph" w:customStyle="1" w:styleId="85DD36566B3F4B2AAEA808DF5C73B267">
    <w:name w:val="85DD36566B3F4B2AAEA808DF5C73B267"/>
    <w:rsid w:val="00211AD3"/>
  </w:style>
  <w:style w:type="paragraph" w:customStyle="1" w:styleId="AF3BB867AD594F12A74BCDBDE209BDA1">
    <w:name w:val="AF3BB867AD594F12A74BCDBDE209BDA1"/>
    <w:rsid w:val="00211AD3"/>
  </w:style>
  <w:style w:type="paragraph" w:customStyle="1" w:styleId="14220C5935E44E638B69293738336E1B">
    <w:name w:val="14220C5935E44E638B69293738336E1B"/>
    <w:rsid w:val="00211AD3"/>
  </w:style>
  <w:style w:type="paragraph" w:customStyle="1" w:styleId="B4A1CECC98B94FE2988DF6805E0DC0AA">
    <w:name w:val="B4A1CECC98B94FE2988DF6805E0DC0AA"/>
    <w:rsid w:val="00211AD3"/>
  </w:style>
  <w:style w:type="paragraph" w:customStyle="1" w:styleId="C59F00421C73485AA5B303BD6A5ACB2E">
    <w:name w:val="C59F00421C73485AA5B303BD6A5ACB2E"/>
    <w:rsid w:val="00211AD3"/>
  </w:style>
  <w:style w:type="paragraph" w:customStyle="1" w:styleId="3DBDAB7AC1AD44A49A5DC67D59F9529A">
    <w:name w:val="3DBDAB7AC1AD44A49A5DC67D59F9529A"/>
    <w:rsid w:val="00211AD3"/>
  </w:style>
  <w:style w:type="paragraph" w:customStyle="1" w:styleId="D9308B32081D4279948F2037F7892243">
    <w:name w:val="D9308B32081D4279948F2037F7892243"/>
    <w:rsid w:val="00211AD3"/>
  </w:style>
  <w:style w:type="paragraph" w:customStyle="1" w:styleId="80D0286B12A744EA9CAD10A2F7E506CE">
    <w:name w:val="80D0286B12A744EA9CAD10A2F7E506CE"/>
    <w:rsid w:val="00211AD3"/>
  </w:style>
  <w:style w:type="paragraph" w:customStyle="1" w:styleId="3CDA227DC2D94BB7B4A94F19F820D519">
    <w:name w:val="3CDA227DC2D94BB7B4A94F19F820D519"/>
    <w:rsid w:val="00211AD3"/>
  </w:style>
  <w:style w:type="paragraph" w:customStyle="1" w:styleId="C5B721F7D9FF4492AC3B775F3E8B5E91">
    <w:name w:val="C5B721F7D9FF4492AC3B775F3E8B5E91"/>
    <w:rsid w:val="008F33AC"/>
  </w:style>
  <w:style w:type="paragraph" w:customStyle="1" w:styleId="A4E5FA8DCD3C475297D7D8336410842E">
    <w:name w:val="A4E5FA8DCD3C475297D7D8336410842E"/>
    <w:rsid w:val="008F33AC"/>
  </w:style>
  <w:style w:type="paragraph" w:customStyle="1" w:styleId="362BAB72B5D84F869F90C8497A290077">
    <w:name w:val="362BAB72B5D84F869F90C8497A290077"/>
    <w:rsid w:val="008F33AC"/>
  </w:style>
  <w:style w:type="paragraph" w:customStyle="1" w:styleId="D268646A2FD547BCB12464FDA5101856">
    <w:name w:val="D268646A2FD547BCB12464FDA5101856"/>
    <w:rsid w:val="008F3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Timu Richens-Debisette</dc:creator>
  <cp:lastModifiedBy>Timu Richens-Debisette</cp:lastModifiedBy>
  <cp:revision>3</cp:revision>
  <cp:lastPrinted>2016-03-16T14:22:00Z</cp:lastPrinted>
  <dcterms:created xsi:type="dcterms:W3CDTF">2016-03-16T14:31:00Z</dcterms:created>
  <dcterms:modified xsi:type="dcterms:W3CDTF">2016-03-16T14:31:00Z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