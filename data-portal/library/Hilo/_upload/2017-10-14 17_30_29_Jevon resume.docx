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907" w:rsidRDefault="00A634B4">
      <w:pPr>
        <w:pStyle w:val="Heading1"/>
      </w:pPr>
      <w:sdt>
        <w:sdtPr>
          <w:id w:val="1481961"/>
          <w:placeholder>
            <w:docPart w:val="D917980617E44DFFAF3700C6EFFDAF26"/>
          </w:placeholder>
          <w:temporary/>
          <w:showingPlcHdr/>
          <w15:appearance w15:val="hidden"/>
        </w:sdtPr>
        <w:sdtEndPr/>
        <w:sdtContent>
          <w:r>
            <w:t>Objectives</w:t>
          </w:r>
        </w:sdtContent>
      </w:sdt>
    </w:p>
    <w:p w:rsidR="00B816D5" w:rsidRDefault="00B816D5" w:rsidP="00B816D5">
      <w:r>
        <w:t>Main objective is trying to gain experience in this organization. Also with more responsibility given to me I will be able to grow as a person.</w:t>
      </w:r>
    </w:p>
    <w:sdt>
      <w:sdtPr>
        <w:id w:val="1482146"/>
        <w:placeholder>
          <w:docPart w:val="377EC6389F7043E99371CE19AE010DCC"/>
        </w:placeholder>
        <w:temporary/>
        <w:showingPlcHdr/>
        <w15:appearance w15:val="hidden"/>
      </w:sdtPr>
      <w:sdtEndPr/>
      <w:sdtContent>
        <w:p w:rsidR="00040907" w:rsidRDefault="00A634B4">
          <w:pPr>
            <w:pStyle w:val="Heading1"/>
          </w:pPr>
          <w:r>
            <w:t>Experience</w:t>
          </w:r>
        </w:p>
      </w:sdtContent>
    </w:sdt>
    <w:p w:rsidR="00040907" w:rsidRDefault="00916AC0" w:rsidP="00916AC0">
      <w:pPr>
        <w:pStyle w:val="Heading2"/>
      </w:pPr>
      <w:r>
        <w:t>Job Experience – Nil</w:t>
      </w:r>
    </w:p>
    <w:p w:rsidR="00916AC0" w:rsidRPr="00916AC0" w:rsidRDefault="00916AC0" w:rsidP="00916AC0">
      <w:r>
        <w:t>I continue to study with the intention of enhancing my skills to be an asset to any organization</w:t>
      </w:r>
    </w:p>
    <w:sdt>
      <w:sdtPr>
        <w:id w:val="1483710"/>
        <w:placeholder>
          <w:docPart w:val="4A852E0C5CFE4CFF8631E982F7795CEE"/>
        </w:placeholder>
        <w:temporary/>
        <w:showingPlcHdr/>
        <w15:appearance w15:val="hidden"/>
      </w:sdtPr>
      <w:sdtEndPr/>
      <w:sdtContent>
        <w:p w:rsidR="00040907" w:rsidRDefault="00A634B4">
          <w:pPr>
            <w:pStyle w:val="Heading1"/>
          </w:pPr>
          <w:r>
            <w:t>Education</w:t>
          </w:r>
        </w:p>
      </w:sdtContent>
    </w:sdt>
    <w:p w:rsidR="00040907" w:rsidRDefault="00B816D5">
      <w:pPr>
        <w:pStyle w:val="Heading2"/>
      </w:pPr>
      <w:r>
        <w:t>Waterloo High School</w:t>
      </w:r>
      <w:r w:rsidR="00927546">
        <w:t xml:space="preserve"> 2013 - 2016</w:t>
      </w:r>
    </w:p>
    <w:p w:rsidR="00040907" w:rsidRDefault="00B816D5" w:rsidP="00916AC0">
      <w:r>
        <w:t xml:space="preserve">CXC O’ Levels </w:t>
      </w:r>
      <w:r w:rsidR="00927546">
        <w:t xml:space="preserve">– English, Food and Nutrition, Agriculture Science, Caribbean Vocational </w:t>
      </w:r>
      <w:r w:rsidR="00916AC0">
        <w:t>Qualification (Level 1&amp;2)</w:t>
      </w:r>
    </w:p>
    <w:p w:rsidR="00916AC0" w:rsidRDefault="00916AC0" w:rsidP="00916AC0">
      <w:pPr>
        <w:pStyle w:val="Heading2"/>
      </w:pPr>
      <w:r>
        <w:t xml:space="preserve">CTS College </w:t>
      </w:r>
      <w:r w:rsidR="00E95C3F">
        <w:t>2017</w:t>
      </w:r>
    </w:p>
    <w:p w:rsidR="00916AC0" w:rsidRDefault="00916AC0" w:rsidP="00916AC0">
      <w:r>
        <w:t>Mobile Application – Completed</w:t>
      </w:r>
    </w:p>
    <w:p w:rsidR="00916AC0" w:rsidRDefault="00916AC0" w:rsidP="00916AC0">
      <w:pPr>
        <w:pStyle w:val="Heading2"/>
      </w:pPr>
      <w:r>
        <w:t>Civilian Conservation Corps (CCC)</w:t>
      </w:r>
    </w:p>
    <w:p w:rsidR="00E95C3F" w:rsidRDefault="00E95C3F" w:rsidP="00E95C3F">
      <w:r>
        <w:t>Computer Training (Pursing)</w:t>
      </w:r>
    </w:p>
    <w:p w:rsidR="00E95C3F" w:rsidRPr="00E95C3F" w:rsidRDefault="00E95C3F" w:rsidP="00E95C3F">
      <w:r>
        <w:t>Computer Repairs – (Pursing)</w:t>
      </w:r>
    </w:p>
    <w:p w:rsidR="00E95C3F" w:rsidRDefault="00E95C3F" w:rsidP="00E95C3F">
      <w:pPr>
        <w:pStyle w:val="Heading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References</w:t>
      </w:r>
    </w:p>
    <w:p w:rsidR="00040907" w:rsidRDefault="00E95C3F">
      <w:pPr>
        <w:pStyle w:val="Heading2"/>
      </w:pPr>
      <w:r>
        <w:t xml:space="preserve">Bede </w:t>
      </w:r>
      <w:proofErr w:type="spellStart"/>
      <w:r>
        <w:t>Marchan</w:t>
      </w:r>
      <w:proofErr w:type="spellEnd"/>
      <w:r>
        <w:t xml:space="preserve">-Gittens </w:t>
      </w:r>
      <w:r w:rsidR="009004A0">
        <w:t>–</w:t>
      </w:r>
      <w:r>
        <w:t xml:space="preserve"> </w:t>
      </w:r>
      <w:r w:rsidR="009004A0">
        <w:t xml:space="preserve">Senior Superintendent of T&amp;T Police Service </w:t>
      </w:r>
    </w:p>
    <w:p w:rsidR="00040907" w:rsidRDefault="00E95C3F">
      <w:r>
        <w:t>Tel: 727-7081</w:t>
      </w:r>
    </w:p>
    <w:p w:rsidR="009004A0" w:rsidRDefault="009004A0">
      <w:bookmarkStart w:id="0" w:name="_GoBack"/>
      <w:bookmarkEnd w:id="0"/>
    </w:p>
    <w:sectPr w:rsidR="009004A0">
      <w:headerReference w:type="default" r:id="rId7"/>
      <w:footerReference w:type="default" r:id="rId8"/>
      <w:headerReference w:type="first" r:id="rId9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4B4" w:rsidRDefault="00A634B4">
      <w:pPr>
        <w:spacing w:line="240" w:lineRule="auto"/>
      </w:pPr>
      <w:r>
        <w:separator/>
      </w:r>
    </w:p>
  </w:endnote>
  <w:endnote w:type="continuationSeparator" w:id="0">
    <w:p w:rsidR="00A634B4" w:rsidRDefault="00A63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7519"/>
      <w:docPartObj>
        <w:docPartGallery w:val="Page Numbers (Bottom of Page)"/>
        <w:docPartUnique/>
      </w:docPartObj>
    </w:sdtPr>
    <w:sdtEndPr/>
    <w:sdtContent>
      <w:p w:rsidR="00040907" w:rsidRDefault="00A634B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4B4" w:rsidRDefault="00A634B4">
      <w:pPr>
        <w:spacing w:line="240" w:lineRule="auto"/>
      </w:pPr>
      <w:r>
        <w:separator/>
      </w:r>
    </w:p>
  </w:footnote>
  <w:footnote w:type="continuationSeparator" w:id="0">
    <w:p w:rsidR="00A634B4" w:rsidRDefault="00A634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907" w:rsidRDefault="00A634B4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34FAEF5C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" filled="f" strokecolor="#bfbfbf [2412]" strokeweight=".25pt"/>
              <w10:wrap anchorx="page" anchory="page"/>
              <w10:anchorlock/>
            </v:group>
          </w:pict>
        </mc:Fallback>
      </mc:AlternateContent>
    </w:r>
    <w:sdt>
      <w:sdtPr>
        <w:id w:val="1202136632"/>
        <w:placeholder/>
        <w:temporary/>
        <w:showingPlcHdr/>
        <w15:appearance w15:val="hidden"/>
      </w:sdtPr>
      <w:sdtEndPr/>
      <w:sdtContent>
        <w:r>
          <w:t>Your Name</w:t>
        </w:r>
      </w:sdtContent>
    </w:sdt>
  </w:p>
  <w:p w:rsidR="00040907" w:rsidRDefault="00A634B4">
    <w:pPr>
      <w:pStyle w:val="ContactInfo"/>
    </w:pPr>
    <w:sdt>
      <w:sdtPr>
        <w:rPr>
          <w:rStyle w:val="ContactInfoChar"/>
        </w:rPr>
        <w:id w:val="1926294849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Street Address</w:t>
        </w:r>
      </w:sdtContent>
    </w:sdt>
    <w:r>
      <w:t xml:space="preserve">, </w:t>
    </w:r>
    <w:sdt>
      <w:sdtPr>
        <w:rPr>
          <w:rStyle w:val="ContactInfoChar"/>
        </w:rPr>
        <w:id w:val="1129047213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City, ST ZIP Code</w:t>
        </w:r>
      </w:sdtContent>
    </w:sdt>
    <w:r>
      <w:t xml:space="preserve"> </w:t>
    </w:r>
    <w:sdt>
      <w:sdtPr>
        <w:rPr>
          <w:rStyle w:val="ContactInfoChar"/>
        </w:rPr>
        <w:id w:val="771752150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Telephone</w:t>
        </w:r>
      </w:sdtContent>
    </w:sdt>
  </w:p>
  <w:p w:rsidR="00040907" w:rsidRDefault="00A634B4">
    <w:pPr>
      <w:pStyle w:val="ContactInfo"/>
    </w:pPr>
    <w:sdt>
      <w:sdtPr>
        <w:rPr>
          <w:rStyle w:val="ContactInfoChar"/>
        </w:rPr>
        <w:id w:val="1264642695"/>
        <w:temporary/>
        <w15:appearance w15:val="hidden"/>
      </w:sdtPr>
      <w:sdtEndPr>
        <w:rPr>
          <w:rStyle w:val="DefaultParagraphFont"/>
        </w:rPr>
      </w:sdtEndPr>
      <w:sdtContent>
        <w:r>
          <w:rPr>
            <w:rStyle w:val="ContactInfoChar"/>
          </w:rPr>
          <w:t>E</w:t>
        </w:r>
        <w:r>
          <w:t>mail</w:t>
        </w:r>
      </w:sdtContent>
    </w:sdt>
    <w:r>
      <w:t xml:space="preserve"> </w:t>
    </w:r>
    <w:sdt>
      <w:sdtPr>
        <w:rPr>
          <w:rStyle w:val="ContactInfoChar"/>
        </w:rPr>
        <w:id w:val="-1499961331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Website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907" w:rsidRDefault="00A634B4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4417F2CD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F162BD">
      <w:t xml:space="preserve">Jevon </w:t>
    </w:r>
    <w:proofErr w:type="spellStart"/>
    <w:r w:rsidR="00F162BD">
      <w:t>Taitt</w:t>
    </w:r>
    <w:proofErr w:type="spellEnd"/>
  </w:p>
  <w:p w:rsidR="00040907" w:rsidRDefault="00F162BD">
    <w:pPr>
      <w:pStyle w:val="ContactInfo"/>
    </w:pPr>
    <w:r>
      <w:rPr>
        <w:rStyle w:val="ContactInfoChar"/>
      </w:rPr>
      <w:t>141 Calcutta Rd #2, Freeport</w:t>
    </w:r>
  </w:p>
  <w:p w:rsidR="00040907" w:rsidRDefault="00B816D5">
    <w:pPr>
      <w:pStyle w:val="ContactInfo"/>
      <w:rPr>
        <w:rStyle w:val="ContactInfoChar"/>
      </w:rPr>
    </w:pPr>
    <w:hyperlink r:id="rId1" w:history="1">
      <w:r w:rsidRPr="00406C08">
        <w:rPr>
          <w:rStyle w:val="Hyperlink"/>
        </w:rPr>
        <w:t>jevontaitt@yahoo.com</w:t>
      </w:r>
    </w:hyperlink>
  </w:p>
  <w:p w:rsidR="00B816D5" w:rsidRDefault="00B816D5">
    <w:pPr>
      <w:pStyle w:val="ContactInfo"/>
      <w:rPr>
        <w:rStyle w:val="ContactInfoChar"/>
      </w:rPr>
    </w:pPr>
    <w:r>
      <w:rPr>
        <w:rStyle w:val="ContactInfoChar"/>
      </w:rPr>
      <w:t>D.O.B. – 17</w:t>
    </w:r>
    <w:r w:rsidRPr="00B816D5">
      <w:rPr>
        <w:rStyle w:val="ContactInfoChar"/>
        <w:vertAlign w:val="superscript"/>
      </w:rPr>
      <w:t>th</w:t>
    </w:r>
    <w:r>
      <w:rPr>
        <w:rStyle w:val="ContactInfoChar"/>
      </w:rPr>
      <w:t xml:space="preserve"> March 1999</w:t>
    </w:r>
  </w:p>
  <w:p w:rsidR="00B816D5" w:rsidRDefault="00B816D5">
    <w:pPr>
      <w:pStyle w:val="ContactInfo"/>
    </w:pPr>
    <w:r>
      <w:rPr>
        <w:rStyle w:val="ContactInfoChar"/>
      </w:rPr>
      <w:t>1-868-479-2046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BD"/>
    <w:rsid w:val="00040907"/>
    <w:rsid w:val="009004A0"/>
    <w:rsid w:val="00916AC0"/>
    <w:rsid w:val="00927546"/>
    <w:rsid w:val="00A634B4"/>
    <w:rsid w:val="00B816D5"/>
    <w:rsid w:val="00E95C3F"/>
    <w:rsid w:val="00F1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39323"/>
  <w15:docId w15:val="{8D3D01B7-0BB8-46DB-88C2-A9E56734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B816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6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jevontaitt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ber\AppData\Roaming\Microsoft\Templates\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17980617E44DFFAF3700C6EFFDA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6A933-808A-4EF0-81AF-DBCDC7A5512F}"/>
      </w:docPartPr>
      <w:docPartBody>
        <w:p w:rsidR="00000000" w:rsidRDefault="007F550A">
          <w:pPr>
            <w:pStyle w:val="D917980617E44DFFAF3700C6EFFDAF26"/>
          </w:pPr>
          <w:r>
            <w:t>Objectives</w:t>
          </w:r>
        </w:p>
      </w:docPartBody>
    </w:docPart>
    <w:docPart>
      <w:docPartPr>
        <w:name w:val="377EC6389F7043E99371CE19AE010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25F4C-407E-4F2E-BEE5-C670120AD8C1}"/>
      </w:docPartPr>
      <w:docPartBody>
        <w:p w:rsidR="00000000" w:rsidRDefault="007F550A">
          <w:pPr>
            <w:pStyle w:val="377EC6389F7043E99371CE19AE010DCC"/>
          </w:pPr>
          <w:r>
            <w:t>Experience</w:t>
          </w:r>
        </w:p>
      </w:docPartBody>
    </w:docPart>
    <w:docPart>
      <w:docPartPr>
        <w:name w:val="4A852E0C5CFE4CFF8631E982F7795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29C6E-7B8B-4A82-9D29-194634F9EB93}"/>
      </w:docPartPr>
      <w:docPartBody>
        <w:p w:rsidR="00000000" w:rsidRDefault="007F550A">
          <w:pPr>
            <w:pStyle w:val="4A852E0C5CFE4CFF8631E982F7795CE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F8"/>
    <w:rsid w:val="00733BF8"/>
    <w:rsid w:val="007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17980617E44DFFAF3700C6EFFDAF26">
    <w:name w:val="D917980617E44DFFAF3700C6EFFDAF26"/>
  </w:style>
  <w:style w:type="paragraph" w:customStyle="1" w:styleId="6B5681000D384E03AF959507CF912360">
    <w:name w:val="6B5681000D384E03AF959507CF912360"/>
  </w:style>
  <w:style w:type="paragraph" w:customStyle="1" w:styleId="377EC6389F7043E99371CE19AE010DCC">
    <w:name w:val="377EC6389F7043E99371CE19AE010DCC"/>
  </w:style>
  <w:style w:type="paragraph" w:customStyle="1" w:styleId="A4EE02EC168240E8BDB8735FA8A229B8">
    <w:name w:val="A4EE02EC168240E8BDB8735FA8A229B8"/>
  </w:style>
  <w:style w:type="paragraph" w:customStyle="1" w:styleId="66459CD93B6844F2B9DB9E2271A90C16">
    <w:name w:val="66459CD93B6844F2B9DB9E2271A90C16"/>
  </w:style>
  <w:style w:type="paragraph" w:customStyle="1" w:styleId="6D3CBE53CD5B4DDEB0425E7EAA30C9EA">
    <w:name w:val="6D3CBE53CD5B4DDEB0425E7EAA30C9EA"/>
  </w:style>
  <w:style w:type="paragraph" w:customStyle="1" w:styleId="8BC9CC427BB0496E9502AC6085334A99">
    <w:name w:val="8BC9CC427BB0496E9502AC6085334A99"/>
  </w:style>
  <w:style w:type="paragraph" w:customStyle="1" w:styleId="A70537DF741046E7A737B85E3EE7267D">
    <w:name w:val="A70537DF741046E7A737B85E3EE7267D"/>
  </w:style>
  <w:style w:type="paragraph" w:customStyle="1" w:styleId="59FA449292F448139169F2A0F5A3F072">
    <w:name w:val="59FA449292F448139169F2A0F5A3F072"/>
  </w:style>
  <w:style w:type="paragraph" w:customStyle="1" w:styleId="4A852E0C5CFE4CFF8631E982F7795CEE">
    <w:name w:val="4A852E0C5CFE4CFF8631E982F7795CEE"/>
  </w:style>
  <w:style w:type="paragraph" w:customStyle="1" w:styleId="08F2B855BEA24143968740C2A30F3FC2">
    <w:name w:val="08F2B855BEA24143968740C2A30F3FC2"/>
  </w:style>
  <w:style w:type="paragraph" w:customStyle="1" w:styleId="2CE5E2DA01A54F739CC56C5E2741EE9B">
    <w:name w:val="2CE5E2DA01A54F739CC56C5E2741EE9B"/>
  </w:style>
  <w:style w:type="paragraph" w:customStyle="1" w:styleId="C66164CCDDC44CF890E394313656CD32">
    <w:name w:val="C66164CCDDC44CF890E394313656CD32"/>
  </w:style>
  <w:style w:type="paragraph" w:customStyle="1" w:styleId="58B8EF5BD50A4230B6ADFE8AA1AF9D97">
    <w:name w:val="58B8EF5BD50A4230B6ADFE8AA1AF9D97"/>
  </w:style>
  <w:style w:type="paragraph" w:customStyle="1" w:styleId="99DF6FE8EE4A4E7FA6A73180DBBC1937">
    <w:name w:val="99DF6FE8EE4A4E7FA6A73180DBBC1937"/>
  </w:style>
  <w:style w:type="paragraph" w:customStyle="1" w:styleId="1FACE8A359F843D898CA2086045F611B">
    <w:name w:val="1FACE8A359F843D898CA2086045F611B"/>
  </w:style>
  <w:style w:type="paragraph" w:customStyle="1" w:styleId="9236BDE5E72B4582B93883ADA5CEB27B">
    <w:name w:val="9236BDE5E72B4582B93883ADA5CEB27B"/>
  </w:style>
  <w:style w:type="paragraph" w:customStyle="1" w:styleId="5E5918B7E34D425681C2F7766B3D0AEA">
    <w:name w:val="5E5918B7E34D425681C2F7766B3D0AEA"/>
    <w:rsid w:val="00733B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52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Zuberi Gittens</dc:creator>
  <cp:keywords/>
  <cp:lastModifiedBy>Zuberi Gittens</cp:lastModifiedBy>
  <cp:revision>1</cp:revision>
  <dcterms:created xsi:type="dcterms:W3CDTF">2017-08-24T14:32:00Z</dcterms:created>
  <dcterms:modified xsi:type="dcterms:W3CDTF">2017-08-24T15:28:00Z</dcterms:modified>
  <cp:version/>
</cp:coreProperties>
</file>