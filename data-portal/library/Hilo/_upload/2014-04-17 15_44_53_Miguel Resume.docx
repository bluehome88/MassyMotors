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27A" w:rsidRDefault="007E5410">
      <w:pPr>
        <w:tabs>
          <w:tab w:val="left" w:pos="2266"/>
        </w:tabs>
      </w:pPr>
      <w:r>
        <w:tab/>
      </w:r>
      <w:r w:rsidR="009E0160"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213f42 [1605]" strokeweight="3pt"/>
            <v:shape id="_x0000_s1052" type="#_x0000_t32" style="position:absolute;left:816;top:732;width:10607;height:0;mso-position-horizontal-relative:page" o:connectortype="straight" strokecolor="#438086 [3205]" strokeweight="3pt"/>
            <v:shape id="_x0000_s1053" type="#_x0000_t32" style="position:absolute;left:10229;top:831;width:1184;height:1" o:connectortype="straight" strokecolor="#83bbc1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438086 [3205]" strokeweight="4.5pt"/>
              <v:shape id="_x0000_s1056" type="#_x0000_t32" style="position:absolute;left:8074;top:1259;width:2723;height:0" o:connectortype="straight" strokecolor="#438086 [3205]" strokeweight="3pt"/>
              <v:shape id="_x0000_s1057" type="#_x0000_t32" style="position:absolute;left:8067;top:1356;width:2723;height:0" o:connectortype="straight" strokecolor="#438086 [3205]" strokeweight="1.5pt"/>
              <v:shape id="_x0000_s1058" type="#_x0000_t32" style="position:absolute;left:8072;top:1159;width:2723;height:0" o:connectortype="straight" strokecolor="#83bbc1 [1941]" strokeweight=".5pt"/>
              <v:shape id="_x0000_s1059" type="#_x0000_t32" style="position:absolute;left:8072;top:1193;width:3666;height:0" o:connectortype="straight" strokecolor="#83bbc1 [1941]"/>
              <v:shape id="_x0000_s1060" type="#_x0000_t32" style="position:absolute;left:8073;top:1418;width:3666;height:0" o:connectortype="straight" strokecolor="#83bbc1 [1941]"/>
              <v:shape id="_x0000_s1061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sdt>
      <w:sdtPr>
        <w:alias w:val="Resume Name"/>
        <w:tag w:val="Resume Name"/>
        <w:id w:val="782665251"/>
        <w:placeholder>
          <w:docPart w:val="0F55C710447244BEA1276EA913E4EE06"/>
        </w:placeholder>
        <w:docPartList>
          <w:docPartGallery w:val="Quick Parts"/>
          <w:docPartCategory w:val=" Resume Name"/>
        </w:docPartList>
      </w:sdtPr>
      <w:sdtContent>
        <w:p w:rsidR="00CB08DE" w:rsidRPr="0005466F" w:rsidRDefault="00CB08DE"/>
        <w:tbl>
          <w:tblPr>
            <w:tblStyle w:val="TableGrid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/>
          </w:tblPr>
          <w:tblGrid>
            <w:gridCol w:w="7586"/>
            <w:gridCol w:w="4302"/>
          </w:tblGrid>
          <w:tr w:rsidR="00CB08DE" w:rsidRPr="0005466F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Theme="majorHAnsi" w:hAnsiTheme="majorHAnsi"/>
                    <w:b/>
                    <w:color w:val="213F43" w:themeColor="accent2" w:themeShade="80"/>
                  </w:rPr>
                  <w:id w:val="811067882"/>
                  <w:placeholder>
                    <w:docPart w:val="896A45CEAFF6477EAC7C5D84CECA4A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B08DE" w:rsidRPr="0005466F" w:rsidRDefault="00CB08DE">
                    <w:pPr>
                      <w:rPr>
                        <w:rFonts w:asciiTheme="majorHAnsi" w:hAnsiTheme="majorHAnsi"/>
                        <w:b/>
                        <w:color w:val="213F43" w:themeColor="accent2" w:themeShade="80"/>
                      </w:rPr>
                    </w:pPr>
                    <w:r w:rsidRPr="0005466F">
                      <w:rPr>
                        <w:rFonts w:asciiTheme="majorHAnsi" w:hAnsiTheme="majorHAnsi"/>
                        <w:b/>
                        <w:color w:val="213F43" w:themeColor="accent2" w:themeShade="80"/>
                      </w:rPr>
                      <w:t>Miguel Gerard Paul Miller</w:t>
                    </w:r>
                  </w:p>
                </w:sdtContent>
              </w:sdt>
              <w:p w:rsidR="00CB08DE" w:rsidRPr="0005466F" w:rsidRDefault="00CB08DE">
                <w:pPr>
                  <w:rPr>
                    <w:color w:val="424456" w:themeColor="text2"/>
                  </w:rPr>
                </w:pPr>
                <w:r w:rsidRPr="0005466F">
                  <w:rPr>
                    <w:color w:val="424456" w:themeColor="text2"/>
                  </w:rPr>
                  <w:t>46b Saddle Road, San Juan</w:t>
                </w:r>
              </w:p>
              <w:p w:rsidR="00F6267E" w:rsidRDefault="00F6267E">
                <w:pPr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8687495771</w:t>
                </w:r>
              </w:p>
              <w:p w:rsidR="00CB08DE" w:rsidRPr="0005466F" w:rsidRDefault="00CB08DE">
                <w:pPr>
                  <w:rPr>
                    <w:color w:val="424456" w:themeColor="text2"/>
                  </w:rPr>
                </w:pPr>
                <w:r w:rsidRPr="0005466F">
                  <w:rPr>
                    <w:color w:val="424456" w:themeColor="text2"/>
                  </w:rPr>
                  <w:t>868-</w:t>
                </w:r>
                <w:r w:rsidR="0005466F" w:rsidRPr="0005466F">
                  <w:rPr>
                    <w:color w:val="424456" w:themeColor="text2"/>
                  </w:rPr>
                  <w:t>3992939</w:t>
                </w:r>
              </w:p>
              <w:p w:rsidR="00CB08DE" w:rsidRPr="0005466F" w:rsidRDefault="00F6267E">
                <w:pPr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8686748921</w:t>
                </w:r>
              </w:p>
              <w:p w:rsidR="004767C1" w:rsidRPr="0005466F" w:rsidRDefault="00204212" w:rsidP="00CB08DE">
                <w:r>
                  <w:t>m</w:t>
                </w:r>
                <w:r w:rsidR="00C877BA">
                  <w:t>gp_miller@yahoo.com</w:t>
                </w:r>
              </w:p>
              <w:p w:rsidR="004767C1" w:rsidRPr="0005466F" w:rsidRDefault="004767C1" w:rsidP="00CB08DE"/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CB08DE" w:rsidRPr="0005466F" w:rsidRDefault="00CB08DE">
                <w:pPr>
                  <w:rPr>
                    <w:rFonts w:asciiTheme="majorHAnsi" w:hAnsiTheme="majorHAnsi"/>
                    <w:color w:val="4F271C"/>
                  </w:rPr>
                </w:pPr>
              </w:p>
            </w:tc>
          </w:tr>
        </w:tbl>
        <w:p w:rsidR="00CD727A" w:rsidRPr="0005466F" w:rsidRDefault="00F45AE0">
          <w:pPr>
            <w:tabs>
              <w:tab w:val="left" w:pos="2266"/>
            </w:tabs>
          </w:pPr>
        </w:p>
      </w:sdtContent>
    </w:sdt>
    <w:tbl>
      <w:tblPr>
        <w:tblStyle w:val="TableGrid"/>
        <w:tblW w:w="5000" w:type="pct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417"/>
        <w:gridCol w:w="9471"/>
      </w:tblGrid>
      <w:tr w:rsidR="00CD727A" w:rsidRPr="0005466F" w:rsidTr="0014262F">
        <w:trPr>
          <w:jc w:val="center"/>
        </w:trPr>
        <w:tc>
          <w:tcPr>
            <w:tcW w:w="2417" w:type="dxa"/>
            <w:shd w:val="clear" w:color="auto" w:fill="auto"/>
          </w:tcPr>
          <w:p w:rsidR="00CD727A" w:rsidRPr="0005466F" w:rsidRDefault="00A309A1">
            <w:pPr>
              <w:pStyle w:val="Section"/>
              <w:framePr w:hSpace="0" w:wrap="auto" w:hAnchor="text" w:xAlign="left" w:yAlign="inline"/>
              <w:rPr>
                <w:sz w:val="20"/>
                <w:szCs w:val="20"/>
              </w:rPr>
            </w:pPr>
            <w:r w:rsidRPr="0005466F">
              <w:rPr>
                <w:sz w:val="20"/>
                <w:szCs w:val="20"/>
              </w:rPr>
              <w:t>Objective</w:t>
            </w:r>
          </w:p>
        </w:tc>
        <w:tc>
          <w:tcPr>
            <w:tcW w:w="9471" w:type="dxa"/>
            <w:shd w:val="clear" w:color="auto" w:fill="auto"/>
          </w:tcPr>
          <w:p w:rsidR="00CD727A" w:rsidRPr="0005466F" w:rsidRDefault="0005466F" w:rsidP="0005466F">
            <w:pPr>
              <w:rPr>
                <w:color w:val="424456" w:themeColor="text2"/>
              </w:rPr>
            </w:pPr>
            <w:r w:rsidRPr="0005466F">
              <w:rPr>
                <w:color w:val="424456" w:themeColor="text2"/>
              </w:rPr>
              <w:t>To a</w:t>
            </w:r>
            <w:r w:rsidR="00A87B3C">
              <w:rPr>
                <w:color w:val="424456" w:themeColor="text2"/>
              </w:rPr>
              <w:t>c</w:t>
            </w:r>
            <w:r w:rsidRPr="0005466F">
              <w:rPr>
                <w:color w:val="424456" w:themeColor="text2"/>
              </w:rPr>
              <w:t xml:space="preserve">quire </w:t>
            </w:r>
            <w:r w:rsidR="00633877">
              <w:rPr>
                <w:color w:val="424456" w:themeColor="text2"/>
              </w:rPr>
              <w:t xml:space="preserve">a </w:t>
            </w:r>
            <w:r w:rsidRPr="0005466F">
              <w:rPr>
                <w:color w:val="424456" w:themeColor="text2"/>
              </w:rPr>
              <w:t xml:space="preserve">position </w:t>
            </w:r>
            <w:r w:rsidRPr="0005466F">
              <w:rPr>
                <w:rFonts w:ascii="Verdana" w:hAnsi="Verdana"/>
                <w:color w:val="333333"/>
                <w:shd w:val="clear" w:color="auto" w:fill="FFFFFF"/>
              </w:rPr>
              <w:t xml:space="preserve">in your </w:t>
            </w:r>
            <w:r w:rsidR="00A87B3C" w:rsidRPr="0005466F">
              <w:rPr>
                <w:rFonts w:ascii="Verdana" w:hAnsi="Verdana"/>
                <w:color w:val="333333"/>
                <w:shd w:val="clear" w:color="auto" w:fill="FFFFFF"/>
              </w:rPr>
              <w:t>organization</w:t>
            </w:r>
          </w:p>
          <w:p w:rsidR="00CD727A" w:rsidRPr="0005466F" w:rsidRDefault="00CD727A">
            <w:pPr>
              <w:ind w:firstLine="720"/>
              <w:rPr>
                <w:b/>
                <w:color w:val="438086" w:themeColor="accent2"/>
              </w:rPr>
            </w:pPr>
          </w:p>
        </w:tc>
      </w:tr>
      <w:tr w:rsidR="00CD727A" w:rsidTr="0014262F">
        <w:trPr>
          <w:jc w:val="center"/>
        </w:trPr>
        <w:tc>
          <w:tcPr>
            <w:tcW w:w="2417" w:type="dxa"/>
            <w:shd w:val="clear" w:color="auto" w:fill="auto"/>
          </w:tcPr>
          <w:p w:rsidR="00CD727A" w:rsidRDefault="00A309A1">
            <w:pPr>
              <w:pStyle w:val="Section"/>
              <w:framePr w:hSpace="0" w:wrap="auto" w:hAnchor="text" w:xAlign="left" w:yAlign="inline"/>
            </w:pPr>
            <w:r>
              <w:t>Skills</w:t>
            </w:r>
          </w:p>
        </w:tc>
        <w:tc>
          <w:tcPr>
            <w:tcW w:w="9471" w:type="dxa"/>
            <w:shd w:val="clear" w:color="auto" w:fill="auto"/>
          </w:tcPr>
          <w:p w:rsidR="00CD727A" w:rsidRPr="00143EF0" w:rsidRDefault="004767C1" w:rsidP="00A87B3C">
            <w:pPr>
              <w:rPr>
                <w:sz w:val="24"/>
                <w:szCs w:val="24"/>
              </w:rPr>
            </w:pPr>
            <w:r>
              <w:rPr>
                <w:b/>
              </w:rPr>
              <w:t>A</w:t>
            </w:r>
            <w:r w:rsidR="00C937D3">
              <w:rPr>
                <w:b/>
              </w:rPr>
              <w:t>uto mechanics</w:t>
            </w:r>
            <w:r w:rsidR="00143EF0">
              <w:rPr>
                <w:b/>
              </w:rPr>
              <w:t xml:space="preserve"> and alignment specialist</w:t>
            </w:r>
            <w:r>
              <w:rPr>
                <w:b/>
              </w:rPr>
              <w:t xml:space="preserve">, </w:t>
            </w:r>
            <w:r w:rsidR="00143EF0">
              <w:rPr>
                <w:b/>
              </w:rPr>
              <w:t xml:space="preserve">Domestic </w:t>
            </w:r>
            <w:r>
              <w:rPr>
                <w:b/>
              </w:rPr>
              <w:t>E</w:t>
            </w:r>
            <w:r w:rsidR="00661328">
              <w:rPr>
                <w:b/>
              </w:rPr>
              <w:t>lectrical installation</w:t>
            </w:r>
            <w:r w:rsidR="00C937D3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143EF0">
              <w:rPr>
                <w:b/>
              </w:rPr>
              <w:t>omputer technician</w:t>
            </w:r>
            <w:r w:rsidR="00C937D3">
              <w:rPr>
                <w:b/>
              </w:rPr>
              <w:t xml:space="preserve"> </w:t>
            </w:r>
            <w:r w:rsidR="00143EF0">
              <w:rPr>
                <w:sz w:val="24"/>
                <w:szCs w:val="24"/>
              </w:rPr>
              <w:t xml:space="preserve"> </w:t>
            </w:r>
            <w:r w:rsidR="00C937D3">
              <w:rPr>
                <w:b/>
              </w:rPr>
              <w:t>support and repairs</w:t>
            </w:r>
            <w:r>
              <w:rPr>
                <w:b/>
              </w:rPr>
              <w:t xml:space="preserve">, </w:t>
            </w:r>
            <w:r w:rsidR="00143EF0">
              <w:rPr>
                <w:b/>
              </w:rPr>
              <w:t xml:space="preserve">Graphics designer, Photographer, Video Editor, Sound Technician, </w:t>
            </w:r>
            <w:r w:rsidR="00A87B3C">
              <w:rPr>
                <w:b/>
              </w:rPr>
              <w:t xml:space="preserve">Web content, </w:t>
            </w:r>
            <w:r>
              <w:rPr>
                <w:b/>
              </w:rPr>
              <w:t xml:space="preserve">Cake decorating advisor, </w:t>
            </w:r>
            <w:r w:rsidR="00143EF0">
              <w:rPr>
                <w:b/>
              </w:rPr>
              <w:t>Events Coordinator</w:t>
            </w:r>
            <w:r w:rsidR="00834CB7">
              <w:rPr>
                <w:b/>
              </w:rPr>
              <w:t xml:space="preserve">, </w:t>
            </w:r>
            <w:r w:rsidR="00143EF0">
              <w:rPr>
                <w:b/>
              </w:rPr>
              <w:t xml:space="preserve">Inventory clerk, </w:t>
            </w:r>
            <w:r w:rsidR="00834CB7">
              <w:rPr>
                <w:b/>
              </w:rPr>
              <w:t xml:space="preserve"> Business Administration and Management, interpersonal skills</w:t>
            </w:r>
            <w:r w:rsidR="00A87B3C">
              <w:rPr>
                <w:b/>
              </w:rPr>
              <w:t>, Catering-Food preparation and</w:t>
            </w:r>
            <w:r w:rsidR="00143EF0">
              <w:rPr>
                <w:b/>
              </w:rPr>
              <w:t xml:space="preserve"> server, </w:t>
            </w:r>
            <w:r w:rsidR="00A87B3C">
              <w:rPr>
                <w:b/>
              </w:rPr>
              <w:t>Crafty / handy</w:t>
            </w:r>
            <w:r w:rsidR="009E0160">
              <w:rPr>
                <w:b/>
              </w:rPr>
              <w:t xml:space="preserve"> and driving</w:t>
            </w:r>
            <w:r w:rsidR="00A87B3C">
              <w:rPr>
                <w:b/>
              </w:rPr>
              <w:t>.</w:t>
            </w:r>
          </w:p>
        </w:tc>
      </w:tr>
      <w:tr w:rsidR="00CD727A" w:rsidTr="0014262F">
        <w:trPr>
          <w:jc w:val="center"/>
        </w:trPr>
        <w:tc>
          <w:tcPr>
            <w:tcW w:w="2417" w:type="dxa"/>
            <w:tcBorders>
              <w:top w:val="nil"/>
            </w:tcBorders>
            <w:shd w:val="clear" w:color="auto" w:fill="auto"/>
          </w:tcPr>
          <w:p w:rsidR="00CD727A" w:rsidRDefault="00CD727A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9471" w:type="dxa"/>
            <w:tcBorders>
              <w:top w:val="nil"/>
            </w:tcBorders>
            <w:shd w:val="clear" w:color="auto" w:fill="auto"/>
          </w:tcPr>
          <w:p w:rsidR="00CD727A" w:rsidRDefault="00CD727A">
            <w:pPr>
              <w:rPr>
                <w:color w:val="424456" w:themeColor="text2"/>
              </w:rPr>
            </w:pPr>
          </w:p>
        </w:tc>
      </w:tr>
      <w:tr w:rsidR="00CD727A" w:rsidTr="0014262F">
        <w:trPr>
          <w:jc w:val="center"/>
        </w:trPr>
        <w:tc>
          <w:tcPr>
            <w:tcW w:w="2417" w:type="dxa"/>
            <w:shd w:val="clear" w:color="auto" w:fill="auto"/>
          </w:tcPr>
          <w:p w:rsidR="00CD727A" w:rsidRDefault="00A309A1">
            <w:pPr>
              <w:pStyle w:val="Section"/>
              <w:framePr w:hSpace="0" w:wrap="auto" w:hAnchor="text" w:xAlign="left" w:yAlign="inline"/>
            </w:pPr>
            <w:r>
              <w:t>Education</w:t>
            </w:r>
          </w:p>
        </w:tc>
        <w:tc>
          <w:tcPr>
            <w:tcW w:w="9471" w:type="dxa"/>
            <w:shd w:val="clear" w:color="auto" w:fill="auto"/>
          </w:tcPr>
          <w:p w:rsidR="00CD727A" w:rsidRDefault="00661328">
            <w:pPr>
              <w:pStyle w:val="Subsection"/>
              <w:framePr w:hSpace="0" w:wrap="auto" w:hAnchor="text" w:xAlign="left" w:yAlign="inline"/>
            </w:pPr>
            <w:r>
              <w:t>The Business and Technology Center</w:t>
            </w:r>
          </w:p>
          <w:p w:rsidR="00661328" w:rsidRDefault="00661328">
            <w:pPr>
              <w:pStyle w:val="Subsection"/>
              <w:framePr w:hSpace="0" w:wrap="auto" w:hAnchor="text" w:xAlign="left" w:yAlign="inline"/>
            </w:pPr>
            <w:r>
              <w:t>Institute of Commercial Management</w:t>
            </w:r>
            <w:r w:rsidR="00853033">
              <w:t xml:space="preserve"> - Diplomas</w:t>
            </w:r>
          </w:p>
          <w:p w:rsidR="00CD727A" w:rsidRDefault="00CD727A">
            <w:pPr>
              <w:rPr>
                <w:color w:val="424456" w:themeColor="text2"/>
              </w:rPr>
            </w:pPr>
          </w:p>
          <w:p w:rsidR="00CD727A" w:rsidRDefault="00661328" w:rsidP="00661328">
            <w:pPr>
              <w:pStyle w:val="ListBullet"/>
            </w:pPr>
            <w:r>
              <w:t>Business Management and Administration – August 2009        Grade B</w:t>
            </w:r>
          </w:p>
          <w:p w:rsidR="00661328" w:rsidRDefault="00661328" w:rsidP="00661328">
            <w:pPr>
              <w:pStyle w:val="ListBullet"/>
            </w:pPr>
            <w:r>
              <w:t>Computer Applications                                      - December 2009  Grade B</w:t>
            </w:r>
          </w:p>
          <w:p w:rsidR="00661328" w:rsidRDefault="00661328" w:rsidP="00661328">
            <w:pPr>
              <w:pStyle w:val="ListBullet"/>
            </w:pPr>
            <w:r>
              <w:t>Computer System Support                                - May 2008             Grade B</w:t>
            </w:r>
          </w:p>
          <w:p w:rsidR="00661328" w:rsidRDefault="00661328" w:rsidP="00661328">
            <w:pPr>
              <w:pStyle w:val="ListBullet"/>
            </w:pPr>
            <w:r>
              <w:t xml:space="preserve">Numeracy and Accounting                                - </w:t>
            </w:r>
            <w:r w:rsidR="00A47914">
              <w:t>March 2006         Grade A</w:t>
            </w:r>
          </w:p>
          <w:p w:rsidR="00A47914" w:rsidRDefault="00A47914" w:rsidP="00661328">
            <w:pPr>
              <w:pStyle w:val="ListBullet"/>
            </w:pPr>
            <w:r>
              <w:t>Hardware and Computer Architecture           - January 2006      Grade B</w:t>
            </w:r>
          </w:p>
          <w:p w:rsidR="00A47914" w:rsidRDefault="00A47914" w:rsidP="00661328">
            <w:pPr>
              <w:pStyle w:val="ListBullet"/>
            </w:pPr>
            <w:r>
              <w:t>Human Resources Management                      - September 2005 Grade B</w:t>
            </w:r>
          </w:p>
          <w:p w:rsidR="00A47914" w:rsidRDefault="00A47914" w:rsidP="00661328">
            <w:pPr>
              <w:pStyle w:val="ListBullet"/>
            </w:pPr>
            <w:r>
              <w:t>System and Database Theory                           - September 2003  Grade C</w:t>
            </w:r>
          </w:p>
          <w:p w:rsidR="00A47914" w:rsidRDefault="00A47914" w:rsidP="00661328">
            <w:pPr>
              <w:pStyle w:val="ListBullet"/>
            </w:pPr>
            <w:r>
              <w:t>Systems Analysis and Design                           - November 2002   Grade B</w:t>
            </w:r>
          </w:p>
          <w:p w:rsidR="00A47914" w:rsidRDefault="00A47914" w:rsidP="00661328">
            <w:pPr>
              <w:pStyle w:val="ListBullet"/>
            </w:pPr>
            <w:r>
              <w:t>Business Study Group Certificate                     - August 2002</w:t>
            </w:r>
            <w:r w:rsidR="00EF0562">
              <w:t xml:space="preserve"> (Assoc. equivalent)</w:t>
            </w:r>
          </w:p>
          <w:p w:rsidR="00A47914" w:rsidRDefault="00A47914" w:rsidP="00661328">
            <w:pPr>
              <w:pStyle w:val="ListBullet"/>
            </w:pPr>
            <w:r>
              <w:t>Computer Operations and Appreciation         - March 2001         Grade B</w:t>
            </w:r>
          </w:p>
          <w:p w:rsidR="00A47914" w:rsidRDefault="00A47914" w:rsidP="00661328">
            <w:pPr>
              <w:pStyle w:val="ListBullet"/>
            </w:pPr>
            <w:r>
              <w:t>Management and Computer Systems              - August 2001        Grade C</w:t>
            </w:r>
          </w:p>
          <w:p w:rsidR="00A47914" w:rsidRDefault="00A47914" w:rsidP="00661328">
            <w:pPr>
              <w:pStyle w:val="ListBullet"/>
            </w:pPr>
            <w:r>
              <w:t>Computer Appreciation and Applications       - October 2001     Grade A</w:t>
            </w:r>
          </w:p>
          <w:p w:rsidR="00A47914" w:rsidRDefault="00A47914" w:rsidP="00661328">
            <w:pPr>
              <w:pStyle w:val="ListBullet"/>
            </w:pPr>
            <w:r>
              <w:t xml:space="preserve">Information Processing                                       - January 2001     Grade </w:t>
            </w:r>
            <w:r w:rsidR="00E40220">
              <w:t>C</w:t>
            </w:r>
          </w:p>
          <w:p w:rsidR="00E40220" w:rsidRDefault="00E40220" w:rsidP="00A87B3C">
            <w:pPr>
              <w:pStyle w:val="ListBullet"/>
            </w:pPr>
            <w:r>
              <w:t>Management Information Systems                  - August 2000       Grade B</w:t>
            </w:r>
          </w:p>
          <w:p w:rsidR="00E40220" w:rsidRDefault="00E40220" w:rsidP="00E40220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D727A" w:rsidTr="0014262F">
        <w:trPr>
          <w:jc w:val="center"/>
        </w:trPr>
        <w:tc>
          <w:tcPr>
            <w:tcW w:w="2417" w:type="dxa"/>
            <w:shd w:val="clear" w:color="auto" w:fill="auto"/>
            <w:vAlign w:val="bottom"/>
          </w:tcPr>
          <w:p w:rsidR="00CD727A" w:rsidRDefault="00CD727A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9471" w:type="dxa"/>
            <w:shd w:val="clear" w:color="auto" w:fill="auto"/>
            <w:vAlign w:val="bottom"/>
          </w:tcPr>
          <w:p w:rsidR="00CD727A" w:rsidRDefault="00E40220">
            <w:pPr>
              <w:rPr>
                <w:color w:val="424456" w:themeColor="text2"/>
              </w:rPr>
            </w:pPr>
            <w:r>
              <w:rPr>
                <w:b/>
                <w:color w:val="424456" w:themeColor="text2"/>
              </w:rPr>
              <w:t>Valsayn Teachers College</w:t>
            </w:r>
          </w:p>
          <w:p w:rsidR="00E40220" w:rsidRDefault="00E40220" w:rsidP="00E40220">
            <w:pPr>
              <w:pStyle w:val="ListParagraph"/>
              <w:numPr>
                <w:ilvl w:val="0"/>
                <w:numId w:val="18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Teachers Diploma                                          - August 2004</w:t>
            </w:r>
            <w:r w:rsidR="00EF0562">
              <w:rPr>
                <w:color w:val="424456" w:themeColor="text2"/>
              </w:rPr>
              <w:t xml:space="preserve"> (Assoc. equivalent)</w:t>
            </w:r>
          </w:p>
          <w:p w:rsidR="00E40220" w:rsidRDefault="00E40220" w:rsidP="00E40220">
            <w:pPr>
              <w:rPr>
                <w:color w:val="424456" w:themeColor="text2"/>
              </w:rPr>
            </w:pPr>
          </w:p>
          <w:p w:rsidR="00E40220" w:rsidRDefault="00E40220" w:rsidP="00E40220">
            <w:pPr>
              <w:rPr>
                <w:color w:val="424456" w:themeColor="text2"/>
              </w:rPr>
            </w:pPr>
            <w:r>
              <w:rPr>
                <w:b/>
                <w:color w:val="424456" w:themeColor="text2"/>
              </w:rPr>
              <w:t>The Business and Technology Centre</w:t>
            </w:r>
          </w:p>
          <w:p w:rsidR="002B3429" w:rsidRDefault="002B3429" w:rsidP="002B3429">
            <w:pPr>
              <w:pStyle w:val="ListParagraph"/>
              <w:numPr>
                <w:ilvl w:val="0"/>
                <w:numId w:val="18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Computer Studies    GCE                               - July 1997             Grade B</w:t>
            </w:r>
          </w:p>
          <w:p w:rsidR="002B3429" w:rsidRDefault="002B3429" w:rsidP="002B3429">
            <w:pPr>
              <w:pStyle w:val="ListParagraph"/>
              <w:numPr>
                <w:ilvl w:val="0"/>
                <w:numId w:val="18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Understanding Computers  Pitman            - December 1996  Grade First Class</w:t>
            </w:r>
          </w:p>
          <w:p w:rsidR="002B3429" w:rsidRDefault="002B3429" w:rsidP="002B3429">
            <w:pPr>
              <w:rPr>
                <w:color w:val="424456" w:themeColor="text2"/>
              </w:rPr>
            </w:pPr>
          </w:p>
          <w:p w:rsidR="002B3429" w:rsidRDefault="002B3429" w:rsidP="002B3429">
            <w:pPr>
              <w:rPr>
                <w:color w:val="424456" w:themeColor="text2"/>
              </w:rPr>
            </w:pPr>
            <w:r w:rsidRPr="002B3429">
              <w:rPr>
                <w:b/>
                <w:color w:val="424456" w:themeColor="text2"/>
              </w:rPr>
              <w:t>Belmont</w:t>
            </w:r>
            <w:r>
              <w:rPr>
                <w:b/>
                <w:color w:val="424456" w:themeColor="text2"/>
              </w:rPr>
              <w:t xml:space="preserve"> Boys Secondary School</w:t>
            </w:r>
          </w:p>
          <w:p w:rsidR="002B3429" w:rsidRDefault="00392923" w:rsidP="002B3429">
            <w:pPr>
              <w:pStyle w:val="ListParagraph"/>
              <w:numPr>
                <w:ilvl w:val="0"/>
                <w:numId w:val="19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English A                               CXC  General                   Grade 2</w:t>
            </w:r>
          </w:p>
          <w:p w:rsidR="00392923" w:rsidRDefault="00392923" w:rsidP="002B3429">
            <w:pPr>
              <w:pStyle w:val="ListParagraph"/>
              <w:numPr>
                <w:ilvl w:val="0"/>
                <w:numId w:val="19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Mathematics                         CXC  General                   Grade 2</w:t>
            </w:r>
          </w:p>
          <w:p w:rsidR="00392923" w:rsidRDefault="00392923" w:rsidP="002B3429">
            <w:pPr>
              <w:pStyle w:val="ListParagraph"/>
              <w:numPr>
                <w:ilvl w:val="0"/>
                <w:numId w:val="19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Principles of Business         CXC  General                   Grade 2</w:t>
            </w:r>
          </w:p>
          <w:p w:rsidR="00392923" w:rsidRDefault="00392923" w:rsidP="002B3429">
            <w:pPr>
              <w:pStyle w:val="ListParagraph"/>
              <w:numPr>
                <w:ilvl w:val="0"/>
                <w:numId w:val="19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Principles of Accounts        CXC  General                   Grade 2</w:t>
            </w:r>
          </w:p>
          <w:p w:rsidR="009E40BF" w:rsidRDefault="00392923" w:rsidP="009E40BF">
            <w:pPr>
              <w:pStyle w:val="ListParagraph"/>
              <w:numPr>
                <w:ilvl w:val="0"/>
                <w:numId w:val="19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Human and Social Biology     GCE                               Grade B</w:t>
            </w:r>
          </w:p>
          <w:p w:rsidR="0051376F" w:rsidRDefault="0051376F" w:rsidP="009E40BF">
            <w:pPr>
              <w:rPr>
                <w:b/>
                <w:color w:val="424456" w:themeColor="text2"/>
              </w:rPr>
            </w:pPr>
          </w:p>
          <w:p w:rsidR="0051376F" w:rsidRDefault="0051376F" w:rsidP="009E40BF">
            <w:pPr>
              <w:rPr>
                <w:b/>
                <w:color w:val="424456" w:themeColor="text2"/>
              </w:rPr>
            </w:pPr>
          </w:p>
          <w:p w:rsidR="0051376F" w:rsidRDefault="0051376F" w:rsidP="009E40BF">
            <w:pPr>
              <w:rPr>
                <w:b/>
                <w:color w:val="424456" w:themeColor="text2"/>
              </w:rPr>
            </w:pPr>
          </w:p>
          <w:p w:rsidR="009E40BF" w:rsidRDefault="00A80FA2" w:rsidP="009E40BF">
            <w:pPr>
              <w:rPr>
                <w:b/>
                <w:color w:val="424456" w:themeColor="text2"/>
              </w:rPr>
            </w:pPr>
            <w:r>
              <w:rPr>
                <w:b/>
                <w:color w:val="424456" w:themeColor="text2"/>
              </w:rPr>
              <w:lastRenderedPageBreak/>
              <w:t xml:space="preserve">SkillSoft </w:t>
            </w:r>
            <w:r w:rsidR="00853033">
              <w:rPr>
                <w:b/>
                <w:color w:val="424456" w:themeColor="text2"/>
              </w:rPr>
              <w:t xml:space="preserve"> - </w:t>
            </w:r>
            <w:r>
              <w:rPr>
                <w:b/>
                <w:color w:val="424456" w:themeColor="text2"/>
              </w:rPr>
              <w:t>Certificate of Compeletion</w:t>
            </w:r>
          </w:p>
          <w:p w:rsidR="00A80FA2" w:rsidRDefault="00A80FA2" w:rsidP="00A80FA2">
            <w:pPr>
              <w:pStyle w:val="ListParagraph"/>
              <w:numPr>
                <w:ilvl w:val="0"/>
                <w:numId w:val="20"/>
              </w:numPr>
              <w:rPr>
                <w:color w:val="424456" w:themeColor="text2"/>
              </w:rPr>
            </w:pPr>
            <w:r w:rsidRPr="00A80FA2">
              <w:rPr>
                <w:color w:val="424456" w:themeColor="text2"/>
              </w:rPr>
              <w:t>Identifying, Adding and removing System Components</w:t>
            </w:r>
          </w:p>
          <w:p w:rsidR="00A80FA2" w:rsidRDefault="00A80FA2" w:rsidP="00A80FA2">
            <w:pPr>
              <w:pStyle w:val="ListParagraph"/>
              <w:numPr>
                <w:ilvl w:val="0"/>
                <w:numId w:val="20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System Resourses and Installing and Configuring IDE and SCII Devices</w:t>
            </w:r>
          </w:p>
          <w:p w:rsidR="00A80FA2" w:rsidRDefault="00A80FA2" w:rsidP="00A80FA2">
            <w:pPr>
              <w:pStyle w:val="ListParagraph"/>
              <w:numPr>
                <w:ilvl w:val="0"/>
                <w:numId w:val="20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Installing, Configuring, and Optimizing Computers</w:t>
            </w:r>
          </w:p>
          <w:p w:rsidR="00A80FA2" w:rsidRDefault="00A80FA2" w:rsidP="00A80FA2">
            <w:pPr>
              <w:pStyle w:val="ListParagraph"/>
              <w:numPr>
                <w:ilvl w:val="0"/>
                <w:numId w:val="20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Diagnosing and Troubleshooting</w:t>
            </w:r>
          </w:p>
          <w:p w:rsidR="00A80FA2" w:rsidRDefault="00A80FA2" w:rsidP="00A80FA2">
            <w:pPr>
              <w:pStyle w:val="ListParagraph"/>
              <w:numPr>
                <w:ilvl w:val="0"/>
                <w:numId w:val="20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Memory, Motherboards, and Processors</w:t>
            </w:r>
          </w:p>
          <w:p w:rsidR="00A80FA2" w:rsidRDefault="00A80FA2" w:rsidP="00A80FA2">
            <w:pPr>
              <w:pStyle w:val="ListParagraph"/>
              <w:numPr>
                <w:ilvl w:val="0"/>
                <w:numId w:val="20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Printers, maintenance, and safety Issues</w:t>
            </w:r>
          </w:p>
          <w:p w:rsidR="00A80FA2" w:rsidRDefault="00A80FA2" w:rsidP="00A80FA2">
            <w:pPr>
              <w:pStyle w:val="ListParagraph"/>
              <w:numPr>
                <w:ilvl w:val="0"/>
                <w:numId w:val="20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Basic Networking</w:t>
            </w:r>
          </w:p>
          <w:p w:rsidR="00A80FA2" w:rsidRDefault="00A80FA2" w:rsidP="00A80FA2">
            <w:pPr>
              <w:pStyle w:val="ListParagraph"/>
              <w:numPr>
                <w:ilvl w:val="0"/>
                <w:numId w:val="20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A+ Core Hardware</w:t>
            </w:r>
          </w:p>
          <w:p w:rsidR="00A80FA2" w:rsidRDefault="00A80FA2" w:rsidP="00A80FA2">
            <w:pPr>
              <w:pStyle w:val="ListParagraph"/>
              <w:numPr>
                <w:ilvl w:val="0"/>
                <w:numId w:val="20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Operating System Technologies: Concepts and Installation</w:t>
            </w:r>
          </w:p>
          <w:p w:rsidR="00A80FA2" w:rsidRDefault="00A80FA2" w:rsidP="00A80FA2">
            <w:pPr>
              <w:pStyle w:val="ListParagraph"/>
              <w:numPr>
                <w:ilvl w:val="0"/>
                <w:numId w:val="20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Operating System Technologies: Configuration</w:t>
            </w:r>
          </w:p>
          <w:p w:rsidR="00A80FA2" w:rsidRDefault="00A80FA2" w:rsidP="00A80FA2">
            <w:pPr>
              <w:pStyle w:val="ListParagraph"/>
              <w:numPr>
                <w:ilvl w:val="0"/>
                <w:numId w:val="20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Operating System Technologies and the Networking Environment</w:t>
            </w:r>
          </w:p>
          <w:p w:rsidR="004B37EC" w:rsidRDefault="004B37EC" w:rsidP="004B37EC">
            <w:pPr>
              <w:rPr>
                <w:color w:val="424456" w:themeColor="text2"/>
              </w:rPr>
            </w:pPr>
          </w:p>
          <w:p w:rsidR="004B37EC" w:rsidRDefault="004B37EC" w:rsidP="004B37EC">
            <w:pPr>
              <w:rPr>
                <w:b/>
                <w:color w:val="424456" w:themeColor="text2"/>
              </w:rPr>
            </w:pPr>
            <w:r>
              <w:rPr>
                <w:b/>
                <w:color w:val="424456" w:themeColor="text2"/>
              </w:rPr>
              <w:t>The University of the West Indies- School of Continuing Studies</w:t>
            </w:r>
          </w:p>
          <w:p w:rsidR="004B37EC" w:rsidRDefault="004B37EC" w:rsidP="004B37EC">
            <w:pPr>
              <w:rPr>
                <w:color w:val="424456" w:themeColor="text2"/>
              </w:rPr>
            </w:pPr>
            <w:r w:rsidRPr="004B37EC">
              <w:rPr>
                <w:color w:val="424456" w:themeColor="text2"/>
              </w:rPr>
              <w:t>Electrical Installation                        Grade A</w:t>
            </w:r>
          </w:p>
          <w:p w:rsidR="004B37EC" w:rsidRDefault="004B37EC" w:rsidP="004B37EC">
            <w:pPr>
              <w:rPr>
                <w:color w:val="424456" w:themeColor="text2"/>
              </w:rPr>
            </w:pPr>
          </w:p>
          <w:p w:rsidR="004B37EC" w:rsidRDefault="00A87B3C" w:rsidP="004B37EC">
            <w:pPr>
              <w:rPr>
                <w:color w:val="424456" w:themeColor="text2"/>
              </w:rPr>
            </w:pPr>
            <w:r w:rsidRPr="00A87B3C">
              <w:rPr>
                <w:b/>
                <w:color w:val="424456" w:themeColor="text2"/>
              </w:rPr>
              <w:t>Online Coures:</w:t>
            </w:r>
            <w:r>
              <w:rPr>
                <w:b/>
                <w:color w:val="424456" w:themeColor="text2"/>
              </w:rPr>
              <w:t xml:space="preserve"> </w:t>
            </w:r>
            <w:r w:rsidRPr="00A87B3C">
              <w:rPr>
                <w:b/>
                <w:color w:val="424456" w:themeColor="text2"/>
              </w:rPr>
              <w:t xml:space="preserve"> (Alisons Online Courses)</w:t>
            </w:r>
          </w:p>
          <w:p w:rsidR="00A87B3C" w:rsidRDefault="00A87B3C" w:rsidP="004B37EC">
            <w:pPr>
              <w:rPr>
                <w:b/>
                <w:color w:val="424456" w:themeColor="text2"/>
              </w:rPr>
            </w:pPr>
            <w:r>
              <w:rPr>
                <w:color w:val="424456" w:themeColor="text2"/>
              </w:rPr>
              <w:t>Operations Management</w:t>
            </w:r>
            <w:r w:rsidR="0051376F">
              <w:rPr>
                <w:color w:val="424456" w:themeColor="text2"/>
              </w:rPr>
              <w:t xml:space="preserve"> – </w:t>
            </w:r>
            <w:r w:rsidR="0051376F" w:rsidRPr="00A87B3C">
              <w:rPr>
                <w:b/>
                <w:color w:val="424456" w:themeColor="text2"/>
              </w:rPr>
              <w:t>Diploma</w:t>
            </w:r>
          </w:p>
          <w:p w:rsidR="0051376F" w:rsidRPr="0051376F" w:rsidRDefault="0051376F" w:rsidP="004B37EC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Multimedia Development - </w:t>
            </w:r>
            <w:r w:rsidRPr="00A87B3C">
              <w:rPr>
                <w:b/>
                <w:color w:val="424456" w:themeColor="text2"/>
              </w:rPr>
              <w:t>Diploma</w:t>
            </w:r>
          </w:p>
          <w:p w:rsidR="00A87B3C" w:rsidRDefault="003D7FAE" w:rsidP="004B37EC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Graphics</w:t>
            </w:r>
            <w:r w:rsidR="0051376F">
              <w:rPr>
                <w:color w:val="424456" w:themeColor="text2"/>
              </w:rPr>
              <w:t xml:space="preserve"> design – Visual and Graphic Design</w:t>
            </w:r>
          </w:p>
          <w:p w:rsidR="00A87B3C" w:rsidRDefault="00F45AE0" w:rsidP="004B37EC">
            <w:hyperlink r:id="rId10" w:history="1">
              <w:r w:rsidR="0051376F" w:rsidRPr="0051376F">
                <w:rPr>
                  <w:rStyle w:val="Hyperlink"/>
                  <w:rFonts w:ascii="Arial" w:hAnsi="Arial" w:cs="Arial"/>
                  <w:color w:val="444444"/>
                  <w:sz w:val="22"/>
                  <w:szCs w:val="22"/>
                  <w:u w:val="none"/>
                  <w:bdr w:val="none" w:sz="0" w:space="0" w:color="auto" w:frame="1"/>
                  <w:shd w:val="clear" w:color="auto" w:fill="FFFFFF"/>
                </w:rPr>
                <w:t>Google SketchUp for 3D Modelling</w:t>
              </w:r>
            </w:hyperlink>
          </w:p>
          <w:p w:rsidR="0051376F" w:rsidRPr="0051376F" w:rsidRDefault="00F45AE0" w:rsidP="004B37EC">
            <w:pPr>
              <w:rPr>
                <w:color w:val="424456" w:themeColor="text2"/>
              </w:rPr>
            </w:pPr>
            <w:hyperlink r:id="rId11" w:history="1">
              <w:r w:rsidR="0051376F" w:rsidRPr="0051376F">
                <w:rPr>
                  <w:rStyle w:val="Hyperlink"/>
                  <w:rFonts w:ascii="Arial" w:hAnsi="Arial" w:cs="Arial"/>
                  <w:color w:val="444444"/>
                  <w:sz w:val="22"/>
                  <w:szCs w:val="22"/>
                  <w:u w:val="none"/>
                  <w:bdr w:val="none" w:sz="0" w:space="0" w:color="auto" w:frame="1"/>
                  <w:shd w:val="clear" w:color="auto" w:fill="FFFFFF"/>
                </w:rPr>
                <w:t>Basics of Electrical Technology</w:t>
              </w:r>
            </w:hyperlink>
          </w:p>
          <w:p w:rsidR="00392923" w:rsidRPr="004B37EC" w:rsidRDefault="00392923" w:rsidP="00392923">
            <w:pPr>
              <w:pStyle w:val="ListParagraph"/>
              <w:rPr>
                <w:color w:val="424456" w:themeColor="text2"/>
              </w:rPr>
            </w:pPr>
          </w:p>
          <w:p w:rsidR="00392923" w:rsidRPr="002B3429" w:rsidRDefault="00392923" w:rsidP="00392923">
            <w:pPr>
              <w:pStyle w:val="ListParagraph"/>
              <w:rPr>
                <w:color w:val="424456" w:themeColor="text2"/>
              </w:rPr>
            </w:pPr>
          </w:p>
        </w:tc>
      </w:tr>
      <w:tr w:rsidR="00CD727A" w:rsidTr="0014262F">
        <w:trPr>
          <w:jc w:val="center"/>
        </w:trPr>
        <w:tc>
          <w:tcPr>
            <w:tcW w:w="2417" w:type="dxa"/>
            <w:shd w:val="clear" w:color="auto" w:fill="auto"/>
          </w:tcPr>
          <w:p w:rsidR="00CD727A" w:rsidRDefault="00A309A1">
            <w:pPr>
              <w:pStyle w:val="Section"/>
              <w:framePr w:hSpace="0" w:wrap="auto" w:hAnchor="text" w:xAlign="left" w:yAlign="inline"/>
            </w:pPr>
            <w:r>
              <w:lastRenderedPageBreak/>
              <w:t>Experience</w:t>
            </w:r>
          </w:p>
          <w:p w:rsidR="00EF0562" w:rsidRDefault="00EF0562">
            <w:pPr>
              <w:pStyle w:val="Section"/>
              <w:framePr w:hSpace="0" w:wrap="auto" w:hAnchor="text" w:xAlign="left" w:yAlign="inline"/>
            </w:pPr>
          </w:p>
          <w:p w:rsidR="00CD727A" w:rsidRDefault="00CD727A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9471" w:type="dxa"/>
            <w:shd w:val="clear" w:color="auto" w:fill="auto"/>
          </w:tcPr>
          <w:p w:rsidR="00EF0562" w:rsidRPr="00EF0562" w:rsidRDefault="00EF0562">
            <w:pPr>
              <w:pStyle w:val="Subsection"/>
              <w:framePr w:wrap="around"/>
              <w:rPr>
                <w:b w:val="0"/>
              </w:rPr>
            </w:pPr>
          </w:p>
          <w:p w:rsidR="00632A63" w:rsidRDefault="00632A63" w:rsidP="00C877BA">
            <w:pPr>
              <w:pStyle w:val="Subsection"/>
              <w:framePr w:wrap="around"/>
              <w:ind w:left="720" w:hanging="720"/>
            </w:pPr>
            <w:r>
              <w:t>Expediter / Inventory Clerk</w:t>
            </w:r>
          </w:p>
          <w:p w:rsidR="00632A63" w:rsidRPr="00632A63" w:rsidRDefault="00632A63" w:rsidP="00C877BA">
            <w:pPr>
              <w:pStyle w:val="Subsection"/>
              <w:framePr w:wrap="around"/>
              <w:ind w:left="720" w:hanging="720"/>
              <w:rPr>
                <w:b w:val="0"/>
              </w:rPr>
            </w:pPr>
            <w:r w:rsidRPr="00632A63">
              <w:rPr>
                <w:b w:val="0"/>
              </w:rPr>
              <w:t>April 2012 to present</w:t>
            </w:r>
          </w:p>
          <w:p w:rsidR="00632A63" w:rsidRDefault="00632A63" w:rsidP="00C877BA">
            <w:pPr>
              <w:pStyle w:val="Subsection"/>
              <w:framePr w:wrap="around"/>
              <w:ind w:left="720" w:hanging="720"/>
              <w:rPr>
                <w:b w:val="0"/>
              </w:rPr>
            </w:pPr>
            <w:r w:rsidRPr="00632A63">
              <w:rPr>
                <w:b w:val="0"/>
              </w:rPr>
              <w:t>Expedites goods and keeps inventory count of goods coming in and going out</w:t>
            </w:r>
          </w:p>
          <w:p w:rsidR="00632A63" w:rsidRPr="00632A63" w:rsidRDefault="00632A63" w:rsidP="00C877BA">
            <w:pPr>
              <w:pStyle w:val="Subsection"/>
              <w:framePr w:wrap="around"/>
              <w:ind w:left="720" w:hanging="720"/>
              <w:rPr>
                <w:b w:val="0"/>
              </w:rPr>
            </w:pPr>
          </w:p>
          <w:p w:rsidR="00C877BA" w:rsidRDefault="00C877BA" w:rsidP="00C877BA">
            <w:pPr>
              <w:pStyle w:val="Subsection"/>
              <w:framePr w:wrap="around"/>
              <w:ind w:left="720" w:hanging="720"/>
            </w:pPr>
            <w:r>
              <w:t>Technical and Service Coordinator</w:t>
            </w:r>
          </w:p>
          <w:p w:rsidR="00C877BA" w:rsidRPr="00C877BA" w:rsidRDefault="00EC56D7" w:rsidP="00C877BA">
            <w:pPr>
              <w:pStyle w:val="Subsection"/>
              <w:framePr w:wrap="around"/>
              <w:ind w:left="720" w:hanging="720"/>
              <w:rPr>
                <w:b w:val="0"/>
              </w:rPr>
            </w:pPr>
            <w:r>
              <w:rPr>
                <w:b w:val="0"/>
              </w:rPr>
              <w:t>September 2012 to February 2012</w:t>
            </w:r>
          </w:p>
          <w:p w:rsidR="00C877BA" w:rsidRDefault="00C877BA" w:rsidP="00C877BA">
            <w:pPr>
              <w:pStyle w:val="Subsection"/>
              <w:framePr w:wrap="around"/>
              <w:ind w:left="720" w:hanging="720"/>
              <w:rPr>
                <w:b w:val="0"/>
              </w:rPr>
            </w:pPr>
            <w:r w:rsidRPr="00C877BA">
              <w:rPr>
                <w:b w:val="0"/>
              </w:rPr>
              <w:t>Ov</w:t>
            </w:r>
            <w:r w:rsidR="001C3BA2">
              <w:rPr>
                <w:b w:val="0"/>
              </w:rPr>
              <w:t>ersees a</w:t>
            </w:r>
            <w:r>
              <w:rPr>
                <w:b w:val="0"/>
              </w:rPr>
              <w:t>ll Technician</w:t>
            </w:r>
            <w:r w:rsidR="001C3BA2">
              <w:rPr>
                <w:b w:val="0"/>
              </w:rPr>
              <w:t>s</w:t>
            </w:r>
            <w:r>
              <w:rPr>
                <w:b w:val="0"/>
              </w:rPr>
              <w:t xml:space="preserve"> </w:t>
            </w:r>
            <w:r w:rsidR="00EC56D7">
              <w:rPr>
                <w:b w:val="0"/>
              </w:rPr>
              <w:t xml:space="preserve">and technical aspects, </w:t>
            </w:r>
            <w:r>
              <w:rPr>
                <w:b w:val="0"/>
              </w:rPr>
              <w:t>and dispatch them to various job sites</w:t>
            </w:r>
          </w:p>
          <w:p w:rsidR="00C877BA" w:rsidRPr="00C877BA" w:rsidRDefault="00C877BA" w:rsidP="00C877BA">
            <w:pPr>
              <w:pStyle w:val="Subsection"/>
              <w:framePr w:wrap="around"/>
              <w:ind w:left="720" w:hanging="720"/>
              <w:rPr>
                <w:b w:val="0"/>
              </w:rPr>
            </w:pPr>
          </w:p>
          <w:p w:rsidR="00CD727A" w:rsidRDefault="007F1941">
            <w:pPr>
              <w:pStyle w:val="Subsection"/>
              <w:framePr w:wrap="around"/>
            </w:pPr>
            <w:r>
              <w:t>Teacher 1</w:t>
            </w:r>
          </w:p>
          <w:p w:rsidR="00CD727A" w:rsidRDefault="007F1941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September 1999</w:t>
            </w:r>
            <w:r w:rsidR="0051376F">
              <w:rPr>
                <w:color w:val="424456" w:themeColor="text2"/>
              </w:rPr>
              <w:t xml:space="preserve"> to April</w:t>
            </w:r>
            <w:r w:rsidR="00A309A1">
              <w:rPr>
                <w:color w:val="424456" w:themeColor="text2"/>
              </w:rPr>
              <w:t xml:space="preserve"> </w:t>
            </w:r>
            <w:r w:rsidR="00EF0562">
              <w:rPr>
                <w:color w:val="424456" w:themeColor="text2"/>
              </w:rPr>
              <w:t>2012</w:t>
            </w:r>
          </w:p>
          <w:p w:rsidR="00CD727A" w:rsidRDefault="00CB08DE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To </w:t>
            </w:r>
            <w:r w:rsidR="007F1941">
              <w:rPr>
                <w:color w:val="424456" w:themeColor="text2"/>
              </w:rPr>
              <w:t>T</w:t>
            </w:r>
            <w:r>
              <w:rPr>
                <w:color w:val="424456" w:themeColor="text2"/>
              </w:rPr>
              <w:t>each and Discipline</w:t>
            </w:r>
            <w:r w:rsidR="007F1941">
              <w:rPr>
                <w:color w:val="424456" w:themeColor="text2"/>
              </w:rPr>
              <w:t xml:space="preserve"> students</w:t>
            </w:r>
          </w:p>
          <w:p w:rsidR="00CB08DE" w:rsidRDefault="00CB08DE">
            <w:pPr>
              <w:rPr>
                <w:color w:val="424456" w:themeColor="text2"/>
              </w:rPr>
            </w:pPr>
          </w:p>
          <w:p w:rsidR="00CB08DE" w:rsidRPr="00C937D3" w:rsidRDefault="00CB08DE">
            <w:pPr>
              <w:rPr>
                <w:b/>
                <w:color w:val="424456" w:themeColor="text2"/>
              </w:rPr>
            </w:pPr>
            <w:r w:rsidRPr="00C937D3">
              <w:rPr>
                <w:b/>
                <w:color w:val="424456" w:themeColor="text2"/>
              </w:rPr>
              <w:t>Computer Technician</w:t>
            </w:r>
          </w:p>
          <w:p w:rsidR="00CB08DE" w:rsidRDefault="00CB08DE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Services, repair and maintain </w:t>
            </w:r>
            <w:r w:rsidR="00C937D3">
              <w:rPr>
                <w:color w:val="424456" w:themeColor="text2"/>
              </w:rPr>
              <w:t xml:space="preserve"> computers  upgrades and performance</w:t>
            </w:r>
          </w:p>
          <w:p w:rsidR="004767C1" w:rsidRDefault="004767C1">
            <w:pPr>
              <w:rPr>
                <w:color w:val="424456" w:themeColor="text2"/>
              </w:rPr>
            </w:pPr>
          </w:p>
          <w:p w:rsidR="004767C1" w:rsidRPr="004767C1" w:rsidRDefault="004767C1">
            <w:pPr>
              <w:rPr>
                <w:b/>
                <w:color w:val="424456" w:themeColor="text2"/>
              </w:rPr>
            </w:pPr>
            <w:r w:rsidRPr="004767C1">
              <w:rPr>
                <w:b/>
                <w:color w:val="424456" w:themeColor="text2"/>
              </w:rPr>
              <w:t>Technical Assistant in appliance repairs</w:t>
            </w:r>
          </w:p>
          <w:p w:rsidR="004767C1" w:rsidRDefault="004767C1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Aided in the installation and repair of appliance in homes</w:t>
            </w:r>
          </w:p>
          <w:p w:rsidR="007F1941" w:rsidRDefault="007F1941">
            <w:pPr>
              <w:rPr>
                <w:color w:val="424456" w:themeColor="text2"/>
              </w:rPr>
            </w:pPr>
          </w:p>
          <w:p w:rsidR="007F1941" w:rsidRDefault="007F1941">
            <w:pPr>
              <w:rPr>
                <w:color w:val="424456" w:themeColor="text2"/>
              </w:rPr>
            </w:pPr>
            <w:r w:rsidRPr="00CB08DE">
              <w:rPr>
                <w:b/>
                <w:color w:val="424456" w:themeColor="text2"/>
              </w:rPr>
              <w:t>Electrical Installation quality control assistan</w:t>
            </w:r>
            <w:r>
              <w:rPr>
                <w:color w:val="424456" w:themeColor="text2"/>
              </w:rPr>
              <w:t>t</w:t>
            </w:r>
          </w:p>
          <w:p w:rsidR="007F1941" w:rsidRDefault="007F1941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1997 July – August 1999</w:t>
            </w:r>
          </w:p>
          <w:p w:rsidR="007F1941" w:rsidRDefault="00CB08DE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Oversee/assist in the installation of cable </w:t>
            </w:r>
            <w:r w:rsidR="007F1941">
              <w:rPr>
                <w:color w:val="424456" w:themeColor="text2"/>
              </w:rPr>
              <w:t>and</w:t>
            </w:r>
            <w:r>
              <w:rPr>
                <w:color w:val="424456" w:themeColor="text2"/>
              </w:rPr>
              <w:t xml:space="preserve"> ensuring the correct </w:t>
            </w:r>
            <w:r w:rsidR="007F1941">
              <w:rPr>
                <w:color w:val="424456" w:themeColor="text2"/>
              </w:rPr>
              <w:t>placing</w:t>
            </w:r>
            <w:r>
              <w:rPr>
                <w:color w:val="424456" w:themeColor="text2"/>
              </w:rPr>
              <w:t xml:space="preserve"> of cables to panels</w:t>
            </w:r>
            <w:r w:rsidR="007F1941">
              <w:rPr>
                <w:color w:val="424456" w:themeColor="text2"/>
              </w:rPr>
              <w:t xml:space="preserve"> </w:t>
            </w:r>
          </w:p>
          <w:p w:rsidR="004767C1" w:rsidRDefault="004767C1">
            <w:pPr>
              <w:rPr>
                <w:color w:val="424456" w:themeColor="text2"/>
              </w:rPr>
            </w:pPr>
          </w:p>
          <w:p w:rsidR="004767C1" w:rsidRDefault="004767C1">
            <w:pPr>
              <w:rPr>
                <w:b/>
                <w:color w:val="424456" w:themeColor="text2"/>
              </w:rPr>
            </w:pPr>
            <w:r w:rsidRPr="004767C1">
              <w:rPr>
                <w:b/>
                <w:color w:val="424456" w:themeColor="text2"/>
              </w:rPr>
              <w:t>Labourer</w:t>
            </w:r>
            <w:r w:rsidR="00C877BA">
              <w:rPr>
                <w:b/>
                <w:color w:val="424456" w:themeColor="text2"/>
              </w:rPr>
              <w:t xml:space="preserve"> / Electrician</w:t>
            </w:r>
          </w:p>
          <w:p w:rsidR="004767C1" w:rsidRPr="004767C1" w:rsidRDefault="004767C1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1997 July</w:t>
            </w:r>
          </w:p>
          <w:p w:rsidR="004767C1" w:rsidRDefault="004767C1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Installation of Electrical Cables, wiring</w:t>
            </w:r>
          </w:p>
          <w:p w:rsidR="007F1941" w:rsidRDefault="007F1941">
            <w:pPr>
              <w:rPr>
                <w:color w:val="424456" w:themeColor="text2"/>
              </w:rPr>
            </w:pPr>
          </w:p>
          <w:p w:rsidR="007F1941" w:rsidRPr="00CB08DE" w:rsidRDefault="007F1941">
            <w:pPr>
              <w:rPr>
                <w:b/>
                <w:color w:val="424456" w:themeColor="text2"/>
              </w:rPr>
            </w:pPr>
            <w:r w:rsidRPr="00CB08DE">
              <w:rPr>
                <w:b/>
                <w:color w:val="424456" w:themeColor="text2"/>
              </w:rPr>
              <w:lastRenderedPageBreak/>
              <w:t>Mechanic</w:t>
            </w:r>
            <w:r w:rsidR="00C877BA">
              <w:rPr>
                <w:b/>
                <w:color w:val="424456" w:themeColor="text2"/>
              </w:rPr>
              <w:t xml:space="preserve"> / Alignment specialist</w:t>
            </w:r>
          </w:p>
          <w:p w:rsidR="007F1941" w:rsidRDefault="007F1941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1991 January – June 1997</w:t>
            </w:r>
          </w:p>
          <w:p w:rsidR="009E40BF" w:rsidRDefault="007F1941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Mechanical repairs and Tyre services</w:t>
            </w:r>
          </w:p>
          <w:p w:rsidR="0014262F" w:rsidRDefault="0014262F">
            <w:pPr>
              <w:rPr>
                <w:b/>
                <w:color w:val="438086" w:themeColor="accent2"/>
              </w:rPr>
            </w:pPr>
          </w:p>
          <w:p w:rsidR="009E40BF" w:rsidRDefault="009E40BF" w:rsidP="00632A63">
            <w:pPr>
              <w:rPr>
                <w:color w:val="002060"/>
              </w:rPr>
            </w:pPr>
            <w:r w:rsidRPr="00853033">
              <w:rPr>
                <w:b/>
                <w:color w:val="002060"/>
              </w:rPr>
              <w:t>Pascal Bakery</w:t>
            </w:r>
            <w:r w:rsidR="00632A63">
              <w:rPr>
                <w:b/>
                <w:color w:val="002060"/>
              </w:rPr>
              <w:t xml:space="preserve"> </w:t>
            </w:r>
            <w:r w:rsidR="0014262F">
              <w:rPr>
                <w:b/>
                <w:color w:val="002060"/>
              </w:rPr>
              <w:t>–</w:t>
            </w:r>
            <w:r w:rsidR="00632A63">
              <w:rPr>
                <w:b/>
                <w:color w:val="002060"/>
              </w:rPr>
              <w:t xml:space="preserve"> </w:t>
            </w:r>
            <w:r w:rsidRPr="00853033">
              <w:rPr>
                <w:color w:val="002060"/>
              </w:rPr>
              <w:t>Driver</w:t>
            </w:r>
          </w:p>
          <w:p w:rsidR="0014262F" w:rsidRDefault="0014262F" w:rsidP="00632A63">
            <w:pPr>
              <w:rPr>
                <w:color w:val="002060"/>
              </w:rPr>
            </w:pPr>
          </w:p>
          <w:p w:rsidR="0014262F" w:rsidRPr="00853033" w:rsidRDefault="0014262F" w:rsidP="00632A63">
            <w:pPr>
              <w:rPr>
                <w:color w:val="002060"/>
              </w:rPr>
            </w:pPr>
          </w:p>
        </w:tc>
      </w:tr>
    </w:tbl>
    <w:p w:rsidR="0014262F" w:rsidRPr="0014262F" w:rsidRDefault="0051376F" w:rsidP="0014262F">
      <w:pPr>
        <w:ind w:left="2160"/>
        <w:rPr>
          <w:b/>
        </w:rPr>
      </w:pPr>
      <w:r>
        <w:rPr>
          <w:b/>
        </w:rPr>
        <w:lastRenderedPageBreak/>
        <w:t>Part time/</w:t>
      </w:r>
      <w:r w:rsidR="0014262F" w:rsidRPr="0014262F">
        <w:rPr>
          <w:b/>
        </w:rPr>
        <w:t xml:space="preserve"> Side line jobs</w:t>
      </w:r>
    </w:p>
    <w:p w:rsidR="0014262F" w:rsidRPr="0014262F" w:rsidRDefault="0014262F" w:rsidP="0014262F">
      <w:pPr>
        <w:spacing w:after="0" w:line="240" w:lineRule="auto"/>
        <w:ind w:left="2160"/>
        <w:outlineLvl w:val="1"/>
        <w:rPr>
          <w:rFonts w:eastAsia="Times New Roman" w:cs="Times New Roman"/>
          <w:shd w:val="clear" w:color="auto" w:fill="FFFFFF"/>
        </w:rPr>
      </w:pPr>
      <w:r w:rsidRPr="0014262F">
        <w:rPr>
          <w:rFonts w:eastAsia="Times New Roman" w:cs="Times New Roman"/>
          <w:shd w:val="clear" w:color="auto" w:fill="FFFFFF"/>
        </w:rPr>
        <w:t xml:space="preserve">Event Coordinator </w:t>
      </w:r>
    </w:p>
    <w:p w:rsidR="0014262F" w:rsidRPr="0014262F" w:rsidRDefault="0014262F" w:rsidP="0014262F">
      <w:pPr>
        <w:shd w:val="clear" w:color="auto" w:fill="FFFFFF"/>
        <w:spacing w:before="23" w:after="23" w:line="240" w:lineRule="auto"/>
        <w:ind w:left="2160" w:right="23"/>
        <w:outlineLvl w:val="1"/>
        <w:rPr>
          <w:rFonts w:eastAsia="Times New Roman" w:cs="Arial"/>
          <w:bCs/>
          <w:i/>
          <w:iCs/>
          <w:lang w:eastAsia="en-TT"/>
        </w:rPr>
      </w:pPr>
      <w:r w:rsidRPr="0014262F">
        <w:rPr>
          <w:rFonts w:eastAsia="Times New Roman" w:cs="Arial"/>
          <w:bCs/>
          <w:i/>
          <w:iCs/>
          <w:lang w:eastAsia="en-TT"/>
        </w:rPr>
        <w:t>Food Preparation Worker</w:t>
      </w:r>
    </w:p>
    <w:p w:rsidR="0014262F" w:rsidRPr="0014262F" w:rsidRDefault="0014262F" w:rsidP="0014262F">
      <w:pPr>
        <w:tabs>
          <w:tab w:val="left" w:pos="2268"/>
        </w:tabs>
        <w:spacing w:before="23" w:after="23" w:line="240" w:lineRule="auto"/>
        <w:ind w:left="2160" w:right="23"/>
        <w:outlineLvl w:val="0"/>
        <w:rPr>
          <w:rFonts w:eastAsia="Times New Roman" w:cs="Arial"/>
          <w:bCs/>
          <w:kern w:val="36"/>
          <w:lang w:eastAsia="en-TT"/>
        </w:rPr>
      </w:pPr>
      <w:r w:rsidRPr="0014262F">
        <w:rPr>
          <w:rFonts w:eastAsia="Times New Roman" w:cs="Arial"/>
          <w:bCs/>
          <w:kern w:val="36"/>
          <w:lang w:eastAsia="en-TT"/>
        </w:rPr>
        <w:t>Food Servers</w:t>
      </w:r>
    </w:p>
    <w:p w:rsidR="0014262F" w:rsidRPr="0014262F" w:rsidRDefault="0014262F" w:rsidP="0014262F">
      <w:pPr>
        <w:spacing w:after="0" w:line="240" w:lineRule="auto"/>
        <w:ind w:left="2160"/>
        <w:outlineLvl w:val="1"/>
        <w:rPr>
          <w:rFonts w:eastAsia="Times New Roman" w:cs="Times New Roman"/>
          <w:shd w:val="clear" w:color="auto" w:fill="FFFFFF"/>
        </w:rPr>
      </w:pPr>
      <w:r w:rsidRPr="0014262F">
        <w:rPr>
          <w:rFonts w:eastAsia="Times New Roman" w:cs="Times New Roman"/>
          <w:shd w:val="clear" w:color="auto" w:fill="FFFFFF"/>
        </w:rPr>
        <w:t xml:space="preserve">Marketing Coordinator </w:t>
      </w:r>
    </w:p>
    <w:p w:rsidR="0014262F" w:rsidRPr="0014262F" w:rsidRDefault="0014262F" w:rsidP="0014262F">
      <w:pPr>
        <w:spacing w:after="0" w:line="240" w:lineRule="auto"/>
        <w:ind w:left="2160"/>
        <w:outlineLvl w:val="1"/>
        <w:rPr>
          <w:rFonts w:eastAsia="Times New Roman" w:cs="Times New Roman"/>
          <w:shd w:val="clear" w:color="auto" w:fill="FFFFFF"/>
        </w:rPr>
      </w:pPr>
      <w:r w:rsidRPr="0014262F">
        <w:rPr>
          <w:rFonts w:eastAsia="Times New Roman" w:cs="Times New Roman"/>
          <w:shd w:val="clear" w:color="auto" w:fill="FFFFFF"/>
        </w:rPr>
        <w:t xml:space="preserve">Graphic Designer </w:t>
      </w:r>
    </w:p>
    <w:p w:rsidR="0014262F" w:rsidRPr="0014262F" w:rsidRDefault="0014262F" w:rsidP="0014262F">
      <w:pPr>
        <w:shd w:val="clear" w:color="auto" w:fill="FFFFFF"/>
        <w:spacing w:before="45" w:after="45" w:line="240" w:lineRule="auto"/>
        <w:ind w:left="2160" w:right="45"/>
        <w:outlineLvl w:val="1"/>
        <w:rPr>
          <w:rFonts w:eastAsia="Times New Roman" w:cs="Arial"/>
          <w:bCs/>
          <w:i/>
          <w:iCs/>
          <w:lang w:eastAsia="en-TT"/>
        </w:rPr>
      </w:pPr>
      <w:r w:rsidRPr="0014262F">
        <w:rPr>
          <w:rFonts w:eastAsia="Times New Roman" w:cs="Arial"/>
          <w:bCs/>
          <w:i/>
          <w:iCs/>
          <w:lang w:eastAsia="en-TT"/>
        </w:rPr>
        <w:t>Photographer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14262F" w:rsidRPr="0014262F" w:rsidTr="009C6BCE">
        <w:trPr>
          <w:tblCellSpacing w:w="0" w:type="dxa"/>
        </w:trPr>
        <w:tc>
          <w:tcPr>
            <w:tcW w:w="0" w:type="auto"/>
            <w:vAlign w:val="center"/>
            <w:hideMark/>
          </w:tcPr>
          <w:p w:rsidR="0014262F" w:rsidRPr="0014262F" w:rsidRDefault="0014262F" w:rsidP="009C6BCE">
            <w:pPr>
              <w:spacing w:after="0" w:line="240" w:lineRule="auto"/>
              <w:rPr>
                <w:rFonts w:eastAsia="Times New Roman" w:cs="Arial"/>
                <w:lang w:eastAsia="en-TT"/>
              </w:rPr>
            </w:pPr>
          </w:p>
        </w:tc>
      </w:tr>
    </w:tbl>
    <w:p w:rsidR="0014262F" w:rsidRPr="0014262F" w:rsidRDefault="0014262F" w:rsidP="0014262F">
      <w:pPr>
        <w:shd w:val="clear" w:color="auto" w:fill="FFFFFF"/>
        <w:spacing w:before="45" w:after="45" w:line="240" w:lineRule="auto"/>
        <w:ind w:left="2160" w:right="45"/>
        <w:outlineLvl w:val="1"/>
        <w:rPr>
          <w:rFonts w:eastAsia="Times New Roman" w:cs="Arial"/>
          <w:bCs/>
          <w:i/>
          <w:iCs/>
          <w:lang w:eastAsia="en-TT"/>
        </w:rPr>
      </w:pPr>
      <w:r w:rsidRPr="0014262F">
        <w:rPr>
          <w:rFonts w:eastAsia="Times New Roman" w:cs="Arial"/>
          <w:bCs/>
          <w:i/>
          <w:iCs/>
          <w:lang w:eastAsia="en-TT"/>
        </w:rPr>
        <w:t>Video Editor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14262F" w:rsidRPr="0014262F" w:rsidTr="009C6BCE">
        <w:trPr>
          <w:tblCellSpacing w:w="0" w:type="dxa"/>
        </w:trPr>
        <w:tc>
          <w:tcPr>
            <w:tcW w:w="0" w:type="auto"/>
            <w:vAlign w:val="center"/>
            <w:hideMark/>
          </w:tcPr>
          <w:p w:rsidR="0014262F" w:rsidRPr="0014262F" w:rsidRDefault="0014262F" w:rsidP="009C6BCE">
            <w:pPr>
              <w:spacing w:after="0" w:line="240" w:lineRule="auto"/>
              <w:rPr>
                <w:rFonts w:eastAsia="Times New Roman" w:cs="Arial"/>
                <w:lang w:eastAsia="en-TT"/>
              </w:rPr>
            </w:pPr>
          </w:p>
        </w:tc>
      </w:tr>
    </w:tbl>
    <w:p w:rsidR="0014262F" w:rsidRPr="0014262F" w:rsidRDefault="0014262F" w:rsidP="0014262F">
      <w:pPr>
        <w:shd w:val="clear" w:color="auto" w:fill="FFFFFF"/>
        <w:spacing w:before="45" w:after="45" w:line="240" w:lineRule="auto"/>
        <w:ind w:left="2160" w:right="45"/>
        <w:outlineLvl w:val="1"/>
        <w:rPr>
          <w:rFonts w:eastAsia="Times New Roman" w:cs="Arial"/>
          <w:bCs/>
          <w:i/>
          <w:iCs/>
          <w:lang w:eastAsia="en-TT"/>
        </w:rPr>
      </w:pPr>
      <w:r w:rsidRPr="0014262F">
        <w:rPr>
          <w:rFonts w:eastAsia="Times New Roman" w:cs="Arial"/>
          <w:bCs/>
          <w:i/>
          <w:iCs/>
          <w:lang w:eastAsia="en-TT"/>
        </w:rPr>
        <w:t>Sound Engineering Technician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14262F" w:rsidRPr="0014262F" w:rsidTr="009C6BCE">
        <w:trPr>
          <w:tblCellSpacing w:w="0" w:type="dxa"/>
        </w:trPr>
        <w:tc>
          <w:tcPr>
            <w:tcW w:w="0" w:type="auto"/>
            <w:vAlign w:val="center"/>
            <w:hideMark/>
          </w:tcPr>
          <w:p w:rsidR="0014262F" w:rsidRPr="0014262F" w:rsidRDefault="0014262F" w:rsidP="009C6BCE">
            <w:pPr>
              <w:spacing w:after="0" w:line="240" w:lineRule="auto"/>
              <w:rPr>
                <w:rFonts w:eastAsia="Times New Roman" w:cs="Arial"/>
                <w:lang w:eastAsia="en-TT"/>
              </w:rPr>
            </w:pPr>
          </w:p>
        </w:tc>
      </w:tr>
    </w:tbl>
    <w:p w:rsidR="0014262F" w:rsidRPr="0014262F" w:rsidRDefault="0014262F" w:rsidP="0014262F">
      <w:pPr>
        <w:spacing w:after="0" w:line="285" w:lineRule="atLeast"/>
        <w:ind w:left="2160"/>
        <w:rPr>
          <w:rFonts w:eastAsia="Times New Roman" w:cs="Times New Roman"/>
          <w:shd w:val="clear" w:color="auto" w:fill="FFFFFF"/>
        </w:rPr>
      </w:pPr>
      <w:r w:rsidRPr="0014262F">
        <w:rPr>
          <w:rFonts w:eastAsia="Times New Roman" w:cs="Times New Roman"/>
          <w:shd w:val="clear" w:color="auto" w:fill="FFFFFF"/>
        </w:rPr>
        <w:t xml:space="preserve">Web Content Specialist </w:t>
      </w:r>
    </w:p>
    <w:p w:rsidR="00CD727A" w:rsidRDefault="00CD727A"/>
    <w:sectPr w:rsidR="00CD727A" w:rsidSect="00A87B3C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284" w:right="284" w:bottom="822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D19" w:rsidRDefault="00746D19">
      <w:pPr>
        <w:spacing w:after="0" w:line="240" w:lineRule="auto"/>
      </w:pPr>
      <w:r>
        <w:separator/>
      </w:r>
    </w:p>
  </w:endnote>
  <w:endnote w:type="continuationSeparator" w:id="1">
    <w:p w:rsidR="00746D19" w:rsidRDefault="0074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27A" w:rsidRDefault="00CD727A"/>
  <w:p w:rsidR="00CD727A" w:rsidRDefault="00F45AE0">
    <w:fldSimple w:instr=" PAGE   \* MERGEFORMAT ">
      <w:r w:rsidR="009E0160">
        <w:rPr>
          <w:noProof/>
        </w:rPr>
        <w:t>2</w:t>
      </w:r>
    </w:fldSimple>
    <w:r w:rsidR="00A309A1">
      <w:t xml:space="preserve"> </w:t>
    </w:r>
    <w:r w:rsidR="00A309A1">
      <w:rPr>
        <w:color w:val="A04DA3" w:themeColor="accent3"/>
      </w:rPr>
      <w:sym w:font="Wingdings 2" w:char="F097"/>
    </w:r>
    <w:r w:rsidR="00A309A1">
      <w:t xml:space="preserve"> </w:t>
    </w:r>
  </w:p>
  <w:p w:rsidR="00CD727A" w:rsidRDefault="00F45AE0">
    <w:r>
      <w:pict>
        <v:group id="_x0000_s28689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0" type="#_x0000_t32" style="position:absolute;left:1804;top:15122;width:2723;height:0;rotation:180" o:connectortype="straight" strokecolor="#438086 [3205]" strokeweight="1.5pt"/>
          <v:shape id="_x0000_s28691" type="#_x0000_t32" style="position:absolute;left:1804;top:15193;width:3666;height:0;rotation:180" o:connectortype="straight" strokecolor="#438086 [3205]" strokeweight=".25pt"/>
          <w10:wrap type="none"/>
          <w10:anchorlock/>
        </v:group>
      </w:pict>
    </w:r>
  </w:p>
  <w:p w:rsidR="00CD727A" w:rsidRDefault="00CD727A">
    <w:pPr>
      <w:pStyle w:val="NoSpacing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27A" w:rsidRDefault="00CD727A">
    <w:pPr>
      <w:jc w:val="right"/>
    </w:pPr>
  </w:p>
  <w:p w:rsidR="00CD727A" w:rsidRDefault="00F45AE0">
    <w:pPr>
      <w:jc w:val="right"/>
    </w:pPr>
    <w:fldSimple w:instr=" PAGE   \* MERGEFORMAT ">
      <w:r w:rsidR="009E0160">
        <w:rPr>
          <w:noProof/>
        </w:rPr>
        <w:t>3</w:t>
      </w:r>
    </w:fldSimple>
    <w:r w:rsidR="00A309A1">
      <w:t xml:space="preserve"> </w:t>
    </w:r>
    <w:r w:rsidR="00A309A1">
      <w:rPr>
        <w:color w:val="A04DA3" w:themeColor="accent3"/>
      </w:rPr>
      <w:sym w:font="Wingdings 2" w:char="F097"/>
    </w:r>
    <w:r w:rsidR="00A309A1">
      <w:t xml:space="preserve"> </w:t>
    </w:r>
  </w:p>
  <w:p w:rsidR="00CD727A" w:rsidRDefault="00F45AE0">
    <w:pPr>
      <w:jc w:val="right"/>
    </w:pPr>
    <w:r>
      <w:pict>
        <v:group id="_x0000_s28692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3" type="#_x0000_t32" style="position:absolute;left:8548;top:15084;width:2723;height:0;rotation:180" o:connectortype="straight" strokecolor="#438086 [3205]" strokeweight="1.5pt"/>
          <v:shape id="_x0000_s28694" type="#_x0000_t32" style="position:absolute;left:7606;top:15155;width:3666;height:0;rotation:180" o:connectortype="straight" strokecolor="#438086 [3205]" strokeweight=".25pt"/>
          <w10:wrap type="none" anchorx="margin"/>
          <w10:anchorlock/>
        </v:group>
      </w:pict>
    </w:r>
  </w:p>
  <w:p w:rsidR="00CD727A" w:rsidRDefault="00CD727A">
    <w:pPr>
      <w:pStyle w:val="NoSpacing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D19" w:rsidRDefault="00746D19">
      <w:pPr>
        <w:spacing w:after="0" w:line="240" w:lineRule="auto"/>
      </w:pPr>
      <w:r>
        <w:separator/>
      </w:r>
    </w:p>
  </w:footnote>
  <w:footnote w:type="continuationSeparator" w:id="1">
    <w:p w:rsidR="00746D19" w:rsidRDefault="00746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4A6278EFF8C5456D943D16BDF769D1E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D727A" w:rsidRDefault="00CB08DE">
        <w:pPr>
          <w:pStyle w:val="Header"/>
          <w:pBdr>
            <w:bottom w:val="single" w:sz="4" w:space="0" w:color="auto"/>
          </w:pBdr>
        </w:pPr>
        <w:r>
          <w:t>Miguel Gerard Paul Miller</w:t>
        </w:r>
      </w:p>
    </w:sdtContent>
  </w:sdt>
  <w:p w:rsidR="00CD727A" w:rsidRDefault="00CD72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31CF783603A14CAF9950835A9B7398F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D727A" w:rsidRDefault="00CB08DE">
        <w:pPr>
          <w:pStyle w:val="Header"/>
          <w:pBdr>
            <w:bottom w:val="single" w:sz="4" w:space="0" w:color="auto"/>
          </w:pBdr>
          <w:jc w:val="right"/>
        </w:pPr>
        <w:r>
          <w:t>Miguel Gerard Paul Miller</w:t>
        </w:r>
      </w:p>
    </w:sdtContent>
  </w:sdt>
  <w:p w:rsidR="00CD727A" w:rsidRDefault="00CD72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54F03540"/>
    <w:multiLevelType w:val="hybridMultilevel"/>
    <w:tmpl w:val="C43824D4"/>
    <w:lvl w:ilvl="0" w:tplc="02C23E06">
      <w:start w:val="8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5441B"/>
    <w:multiLevelType w:val="hybridMultilevel"/>
    <w:tmpl w:val="06F4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11898"/>
    <w:multiLevelType w:val="hybridMultilevel"/>
    <w:tmpl w:val="888C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93566D"/>
    <w:multiLevelType w:val="hybridMultilevel"/>
    <w:tmpl w:val="5838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1B53DC"/>
    <w:multiLevelType w:val="hybridMultilevel"/>
    <w:tmpl w:val="C1E0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7"/>
  </w:num>
  <w:num w:numId="18">
    <w:abstractNumId w:val="16"/>
  </w:num>
  <w:num w:numId="19">
    <w:abstractNumId w:val="15"/>
  </w:num>
  <w:num w:numId="20">
    <w:abstractNumId w:val="1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65538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28"/>
      <o:rules v:ext="edit">
        <o:r id="V:Rule5" type="connector" idref="#_x0000_s28691"/>
        <o:r id="V:Rule6" type="connector" idref="#_x0000_s28693"/>
        <o:r id="V:Rule7" type="connector" idref="#_x0000_s28694"/>
        <o:r id="V:Rule8" type="connector" idref="#_x0000_s28690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A47914"/>
    <w:rsid w:val="000109F5"/>
    <w:rsid w:val="000321C5"/>
    <w:rsid w:val="0005466F"/>
    <w:rsid w:val="00081630"/>
    <w:rsid w:val="000825DD"/>
    <w:rsid w:val="00110E52"/>
    <w:rsid w:val="0014262F"/>
    <w:rsid w:val="00143EF0"/>
    <w:rsid w:val="001C3BA2"/>
    <w:rsid w:val="001D33BF"/>
    <w:rsid w:val="00204212"/>
    <w:rsid w:val="00241D5B"/>
    <w:rsid w:val="00243F6E"/>
    <w:rsid w:val="002B3429"/>
    <w:rsid w:val="00340646"/>
    <w:rsid w:val="00391515"/>
    <w:rsid w:val="00392923"/>
    <w:rsid w:val="0039489F"/>
    <w:rsid w:val="003B77D4"/>
    <w:rsid w:val="003D7FAE"/>
    <w:rsid w:val="0042621A"/>
    <w:rsid w:val="00450B23"/>
    <w:rsid w:val="004767C1"/>
    <w:rsid w:val="004B37EC"/>
    <w:rsid w:val="0051376F"/>
    <w:rsid w:val="005A5062"/>
    <w:rsid w:val="005E305E"/>
    <w:rsid w:val="00632A63"/>
    <w:rsid w:val="00633877"/>
    <w:rsid w:val="00661328"/>
    <w:rsid w:val="00677C27"/>
    <w:rsid w:val="00686253"/>
    <w:rsid w:val="00746D19"/>
    <w:rsid w:val="007D40F7"/>
    <w:rsid w:val="007D7E11"/>
    <w:rsid w:val="007E5410"/>
    <w:rsid w:val="007F1941"/>
    <w:rsid w:val="008114F6"/>
    <w:rsid w:val="00834CB7"/>
    <w:rsid w:val="00853033"/>
    <w:rsid w:val="00884981"/>
    <w:rsid w:val="00900BF3"/>
    <w:rsid w:val="00937320"/>
    <w:rsid w:val="009B1912"/>
    <w:rsid w:val="009C055F"/>
    <w:rsid w:val="009E0160"/>
    <w:rsid w:val="009E40BF"/>
    <w:rsid w:val="00A309A1"/>
    <w:rsid w:val="00A47914"/>
    <w:rsid w:val="00A80FA2"/>
    <w:rsid w:val="00A87B3C"/>
    <w:rsid w:val="00A9258F"/>
    <w:rsid w:val="00AE5F95"/>
    <w:rsid w:val="00B37008"/>
    <w:rsid w:val="00BF2EAA"/>
    <w:rsid w:val="00C35FEF"/>
    <w:rsid w:val="00C877BA"/>
    <w:rsid w:val="00C937D3"/>
    <w:rsid w:val="00CB08DE"/>
    <w:rsid w:val="00CD727A"/>
    <w:rsid w:val="00CE3671"/>
    <w:rsid w:val="00DD6A1E"/>
    <w:rsid w:val="00DE28D3"/>
    <w:rsid w:val="00DE5ACA"/>
    <w:rsid w:val="00E40220"/>
    <w:rsid w:val="00E6330B"/>
    <w:rsid w:val="00EC56D7"/>
    <w:rsid w:val="00EF0562"/>
    <w:rsid w:val="00F45AE0"/>
    <w:rsid w:val="00F6267E"/>
    <w:rsid w:val="00F94100"/>
    <w:rsid w:val="00FD19C5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ules v:ext="edit">
        <o:r id="V:Rule11" type="connector" idref="#_x0000_s1059"/>
        <o:r id="V:Rule12" type="connector" idref="#_x0000_s1053"/>
        <o:r id="V:Rule13" type="connector" idref="#_x0000_s1052"/>
        <o:r id="V:Rule14" type="connector" idref="#_x0000_s1056"/>
        <o:r id="V:Rule15" type="connector" idref="#_x0000_s1058"/>
        <o:r id="V:Rule16" type="connector" idref="#_x0000_s1057"/>
        <o:r id="V:Rule17" type="connector" idref="#_x0000_s1061"/>
        <o:r id="V:Rule18" type="connector" idref="#_x0000_s1051"/>
        <o:r id="V:Rule19" type="connector" idref="#_x0000_s1060"/>
        <o:r id="V:Rule20" type="connector" idref="#_x0000_s1055"/>
      </o:rules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7A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CD727A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D727A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D727A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27A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27A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7A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7A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7A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7A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D72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7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7A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CD727A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7A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CD727A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727A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CD727A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CD7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27A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D7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27A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CD727A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CD727A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CD727A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CD727A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D727A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27A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7A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27A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27A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7A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7A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7A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7A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CD727A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CD727A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7A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CD727A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CD727A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CD727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D727A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CD727A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CD727A"/>
    <w:pPr>
      <w:numPr>
        <w:numId w:val="2"/>
      </w:numPr>
    </w:pPr>
  </w:style>
  <w:style w:type="numbering" w:customStyle="1" w:styleId="UrbanNumberedList">
    <w:name w:val="Urban Numbered List"/>
    <w:uiPriority w:val="99"/>
    <w:rsid w:val="00CD727A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CD727A"/>
    <w:rPr>
      <w:color w:val="808080"/>
    </w:rPr>
  </w:style>
  <w:style w:type="paragraph" w:styleId="ListBullet">
    <w:name w:val="List Bullet"/>
    <w:basedOn w:val="NormalIndent"/>
    <w:uiPriority w:val="3"/>
    <w:qFormat/>
    <w:rsid w:val="00CD727A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CD727A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CD727A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CD727A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CD727A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CD727A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CD727A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CD727A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CD727A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CD727A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CD727A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CD727A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CD727A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CD727A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CD727A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CD727A"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CB08DE"/>
    <w:rPr>
      <w:color w:val="67AFB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lison.com/cert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alison.com/cer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F55C710447244BEA1276EA913E4E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8E4C-9CFF-4295-A19F-C817C0361105}"/>
      </w:docPartPr>
      <w:docPartBody>
        <w:p w:rsidR="000722A2" w:rsidRDefault="00607B77">
          <w:pPr>
            <w:pStyle w:val="0F55C710447244BEA1276EA913E4EE0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A6278EFF8C5456D943D16BDF769D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BEE0-50F9-43B5-9C3D-88EC4FE393AB}"/>
      </w:docPartPr>
      <w:docPartBody>
        <w:p w:rsidR="000722A2" w:rsidRDefault="00607B77">
          <w:pPr>
            <w:pStyle w:val="4A6278EFF8C5456D943D16BDF769D1EF"/>
          </w:pPr>
          <w:r>
            <w:t>[Type the author name]</w:t>
          </w:r>
        </w:p>
      </w:docPartBody>
    </w:docPart>
    <w:docPart>
      <w:docPartPr>
        <w:name w:val="31CF783603A14CAF9950835A9B739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EC2FE-9682-4418-8FFC-4C931B27D738}"/>
      </w:docPartPr>
      <w:docPartBody>
        <w:p w:rsidR="000722A2" w:rsidRDefault="00607B77">
          <w:pPr>
            <w:pStyle w:val="31CF783603A14CAF9950835A9B7398F7"/>
          </w:pPr>
          <w:r>
            <w:t>[Type the author name]</w:t>
          </w:r>
        </w:p>
      </w:docPartBody>
    </w:docPart>
    <w:docPart>
      <w:docPartPr>
        <w:name w:val="896A45CEAFF6477EAC7C5D84CECA4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7E2DF-0F96-4652-BE73-E1E493386C31}"/>
      </w:docPartPr>
      <w:docPartBody>
        <w:p w:rsidR="00CC3E71" w:rsidRDefault="000722A2" w:rsidP="000722A2">
          <w:pPr>
            <w:pStyle w:val="896A45CEAFF6477EAC7C5D84CECA4AC0"/>
          </w:pPr>
          <w:r>
            <w:rPr>
              <w:rFonts w:asciiTheme="majorHAnsi" w:hAnsiTheme="majorHAnsi"/>
              <w:b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7B77"/>
    <w:rsid w:val="000173DB"/>
    <w:rsid w:val="000722A2"/>
    <w:rsid w:val="0013008A"/>
    <w:rsid w:val="001362A0"/>
    <w:rsid w:val="002438F6"/>
    <w:rsid w:val="00607B77"/>
    <w:rsid w:val="006933B0"/>
    <w:rsid w:val="008D56CA"/>
    <w:rsid w:val="008D5B66"/>
    <w:rsid w:val="00970183"/>
    <w:rsid w:val="00A160C8"/>
    <w:rsid w:val="00A172CB"/>
    <w:rsid w:val="00AA4988"/>
    <w:rsid w:val="00AF6279"/>
    <w:rsid w:val="00B730A8"/>
    <w:rsid w:val="00CC3E71"/>
    <w:rsid w:val="00CE298D"/>
    <w:rsid w:val="00E63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0722A2"/>
    <w:rPr>
      <w:color w:val="808080"/>
    </w:rPr>
  </w:style>
  <w:style w:type="paragraph" w:customStyle="1" w:styleId="0F55C710447244BEA1276EA913E4EE06">
    <w:name w:val="0F55C710447244BEA1276EA913E4EE06"/>
    <w:rsid w:val="000722A2"/>
  </w:style>
  <w:style w:type="paragraph" w:customStyle="1" w:styleId="580A18437AE84CABA9690243014A2FB1">
    <w:name w:val="580A18437AE84CABA9690243014A2FB1"/>
    <w:rsid w:val="000722A2"/>
  </w:style>
  <w:style w:type="paragraph" w:customStyle="1" w:styleId="6C462B70457342398AFCB3163B8E5C6D">
    <w:name w:val="6C462B70457342398AFCB3163B8E5C6D"/>
    <w:rsid w:val="000722A2"/>
  </w:style>
  <w:style w:type="paragraph" w:customStyle="1" w:styleId="B82615B56E0B4E298D785F030FD68384">
    <w:name w:val="B82615B56E0B4E298D785F030FD68384"/>
    <w:rsid w:val="000722A2"/>
  </w:style>
  <w:style w:type="paragraph" w:customStyle="1" w:styleId="E9CDA7B7430D49B6A7FB7BF3FA331BA6">
    <w:name w:val="E9CDA7B7430D49B6A7FB7BF3FA331BA6"/>
    <w:rsid w:val="000722A2"/>
  </w:style>
  <w:style w:type="paragraph" w:customStyle="1" w:styleId="DCA265B7784447FC9C3BF0321C050129">
    <w:name w:val="DCA265B7784447FC9C3BF0321C050129"/>
    <w:rsid w:val="000722A2"/>
  </w:style>
  <w:style w:type="paragraph" w:customStyle="1" w:styleId="C1FDDB1847E14C4E92BB104FC2B035EA">
    <w:name w:val="C1FDDB1847E14C4E92BB104FC2B035EA"/>
    <w:rsid w:val="000722A2"/>
  </w:style>
  <w:style w:type="paragraph" w:customStyle="1" w:styleId="614F8DA4040444A4935F4F33AEC7BD6F">
    <w:name w:val="614F8DA4040444A4935F4F33AEC7BD6F"/>
    <w:rsid w:val="000722A2"/>
  </w:style>
  <w:style w:type="paragraph" w:customStyle="1" w:styleId="73619B29CB9D4BF19CFD0893F1A5B510">
    <w:name w:val="73619B29CB9D4BF19CFD0893F1A5B510"/>
    <w:rsid w:val="000722A2"/>
  </w:style>
  <w:style w:type="paragraph" w:customStyle="1" w:styleId="CD9E40E53CC746DABD9A021DBF1A47ED">
    <w:name w:val="CD9E40E53CC746DABD9A021DBF1A47ED"/>
    <w:rsid w:val="000722A2"/>
  </w:style>
  <w:style w:type="paragraph" w:customStyle="1" w:styleId="029B65872F684E03BAA6822EE36B6185">
    <w:name w:val="029B65872F684E03BAA6822EE36B6185"/>
    <w:rsid w:val="000722A2"/>
  </w:style>
  <w:style w:type="paragraph" w:customStyle="1" w:styleId="DA8EFFEB05DE438C87DA8B7E1FE173D7">
    <w:name w:val="DA8EFFEB05DE438C87DA8B7E1FE173D7"/>
    <w:rsid w:val="000722A2"/>
  </w:style>
  <w:style w:type="paragraph" w:customStyle="1" w:styleId="D186C13733E34B0DB9B9F919BDA0959A">
    <w:name w:val="D186C13733E34B0DB9B9F919BDA0959A"/>
    <w:rsid w:val="000722A2"/>
  </w:style>
  <w:style w:type="paragraph" w:customStyle="1" w:styleId="3CDC13A950844A739C37E4FD75C39D7C">
    <w:name w:val="3CDC13A950844A739C37E4FD75C39D7C"/>
    <w:rsid w:val="000722A2"/>
  </w:style>
  <w:style w:type="paragraph" w:customStyle="1" w:styleId="72DB9EA4DCDD4A85BE75BF6CC1FDA1ED">
    <w:name w:val="72DB9EA4DCDD4A85BE75BF6CC1FDA1ED"/>
    <w:rsid w:val="000722A2"/>
  </w:style>
  <w:style w:type="paragraph" w:customStyle="1" w:styleId="4A6278EFF8C5456D943D16BDF769D1EF">
    <w:name w:val="4A6278EFF8C5456D943D16BDF769D1EF"/>
    <w:rsid w:val="000722A2"/>
  </w:style>
  <w:style w:type="paragraph" w:customStyle="1" w:styleId="31CF783603A14CAF9950835A9B7398F7">
    <w:name w:val="31CF783603A14CAF9950835A9B7398F7"/>
    <w:rsid w:val="000722A2"/>
  </w:style>
  <w:style w:type="paragraph" w:customStyle="1" w:styleId="896A45CEAFF6477EAC7C5D84CECA4AC0">
    <w:name w:val="896A45CEAFF6477EAC7C5D84CECA4AC0"/>
    <w:rsid w:val="000722A2"/>
  </w:style>
  <w:style w:type="paragraph" w:customStyle="1" w:styleId="89DBEB4D86B74DF5B52AFB893753AC8E">
    <w:name w:val="89DBEB4D86B74DF5B52AFB893753AC8E"/>
    <w:rsid w:val="000722A2"/>
  </w:style>
  <w:style w:type="paragraph" w:customStyle="1" w:styleId="B295D313EDF54229A783088CED388C95">
    <w:name w:val="B295D313EDF54229A783088CED388C95"/>
    <w:rsid w:val="000722A2"/>
  </w:style>
  <w:style w:type="paragraph" w:customStyle="1" w:styleId="6C391DFC38AD48FDA37633F22DEE6547">
    <w:name w:val="6C391DFC38AD48FDA37633F22DEE6547"/>
    <w:rsid w:val="000722A2"/>
  </w:style>
  <w:style w:type="paragraph" w:customStyle="1" w:styleId="160DB5E1E95146658413BE653E42D029">
    <w:name w:val="160DB5E1E95146658413BE653E42D029"/>
    <w:rsid w:val="000722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7EE9B0A-7777-4A77-8C38-5EBBB395A2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355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Gerard Paul Miller</dc:creator>
  <cp:lastModifiedBy>Miguel</cp:lastModifiedBy>
  <cp:revision>28</cp:revision>
  <cp:lastPrinted>2013-05-30T19:50:00Z</cp:lastPrinted>
  <dcterms:created xsi:type="dcterms:W3CDTF">2010-10-19T15:07:00Z</dcterms:created>
  <dcterms:modified xsi:type="dcterms:W3CDTF">2014-02-12T01:20:00Z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