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88" w:rsidRPr="00824856" w:rsidRDefault="0044121B" w:rsidP="00824856">
      <w:pPr>
        <w:pStyle w:val="Heading1"/>
        <w:spacing w:before="0" w:line="240" w:lineRule="auto"/>
        <w:jc w:val="center"/>
        <w:rPr>
          <w:rFonts w:eastAsia="FreeSans"/>
          <w:b w:val="0"/>
          <w:color w:val="auto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spellStart"/>
      <w:r>
        <w:rPr>
          <w:rFonts w:ascii="Times New Roman" w:eastAsia="FreeSans" w:hAnsi="Times New Roman"/>
          <w:b w:val="0"/>
          <w:color w:val="auto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Keishelle</w:t>
      </w:r>
      <w:proofErr w:type="spellEnd"/>
      <w:r>
        <w:rPr>
          <w:rFonts w:ascii="Times New Roman" w:eastAsia="FreeSans" w:hAnsi="Times New Roman"/>
          <w:b w:val="0"/>
          <w:color w:val="auto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Monroe</w:t>
      </w:r>
    </w:p>
    <w:p w:rsidR="00824856" w:rsidRPr="0044121B" w:rsidRDefault="00824856" w:rsidP="00824856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                        </w:t>
      </w:r>
      <w:r w:rsidR="009A2490" w:rsidRPr="0002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E-mail </w:t>
      </w:r>
      <w:r w:rsidR="00DA2BDE" w:rsidRPr="0002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</w:t>
      </w:r>
      <w:r w:rsidR="009A2490" w:rsidRPr="0002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hyperlink r:id="rId9" w:history="1">
        <w:r w:rsidR="0044121B" w:rsidRPr="0044121B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</w:rPr>
          <w:t>keishellemonroe13@hotmail.com</w:t>
        </w:r>
      </w:hyperlink>
    </w:p>
    <w:p w:rsidR="00C21BD2" w:rsidRDefault="00824856" w:rsidP="0044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A2490" w:rsidRPr="00DA2BDE">
        <w:rPr>
          <w:rFonts w:ascii="Times New Roman" w:hAnsi="Times New Roman" w:cs="Times New Roman"/>
          <w:sz w:val="24"/>
          <w:szCs w:val="24"/>
        </w:rPr>
        <w:t>Address</w:t>
      </w:r>
      <w:r w:rsidR="00DA2BDE">
        <w:rPr>
          <w:rFonts w:ascii="Times New Roman" w:hAnsi="Times New Roman" w:cs="Times New Roman"/>
          <w:sz w:val="24"/>
          <w:szCs w:val="24"/>
        </w:rPr>
        <w:t xml:space="preserve">        </w:t>
      </w:r>
      <w:r w:rsidR="009A2490" w:rsidRPr="00DA2BDE">
        <w:rPr>
          <w:rFonts w:ascii="Times New Roman" w:hAnsi="Times New Roman" w:cs="Times New Roman"/>
          <w:sz w:val="24"/>
          <w:szCs w:val="24"/>
        </w:rPr>
        <w:t xml:space="preserve">: </w:t>
      </w:r>
      <w:r w:rsidR="0044121B">
        <w:rPr>
          <w:rFonts w:ascii="Times New Roman" w:hAnsi="Times New Roman" w:cs="Times New Roman"/>
          <w:sz w:val="24"/>
          <w:szCs w:val="24"/>
        </w:rPr>
        <w:t xml:space="preserve">Apt.2, 10-11 Riley Road, St </w:t>
      </w:r>
      <w:proofErr w:type="spellStart"/>
      <w:r w:rsidR="0044121B">
        <w:rPr>
          <w:rFonts w:ascii="Times New Roman" w:hAnsi="Times New Roman" w:cs="Times New Roman"/>
          <w:sz w:val="24"/>
          <w:szCs w:val="24"/>
        </w:rPr>
        <w:t>Margrates</w:t>
      </w:r>
      <w:proofErr w:type="spellEnd"/>
      <w:r w:rsidR="0044121B">
        <w:rPr>
          <w:rFonts w:ascii="Times New Roman" w:hAnsi="Times New Roman" w:cs="Times New Roman"/>
          <w:sz w:val="24"/>
          <w:szCs w:val="24"/>
        </w:rPr>
        <w:t>,</w:t>
      </w:r>
    </w:p>
    <w:p w:rsidR="0044121B" w:rsidRPr="00DA2BDE" w:rsidRDefault="0044121B" w:rsidP="0044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Claxton Bay.</w:t>
      </w:r>
      <w:proofErr w:type="gramEnd"/>
    </w:p>
    <w:p w:rsidR="00824856" w:rsidRPr="00824856" w:rsidRDefault="00824856" w:rsidP="00824856">
      <w:pPr>
        <w:pStyle w:val="IntenseQuote"/>
        <w:spacing w:before="0" w:after="0" w:line="360" w:lineRule="auto"/>
        <w:ind w:left="0" w:firstLine="72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                              </w:t>
      </w:r>
      <w:r w:rsidRPr="00027588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Phone</w:t>
      </w:r>
      <w:r w:rsidRPr="0002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   </w:t>
      </w:r>
      <w:r w:rsidRPr="0002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027588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: (868) </w:t>
      </w:r>
      <w:r w:rsidR="0044121B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378-9341/ 707-4369</w:t>
      </w:r>
    </w:p>
    <w:p w:rsidR="00824856" w:rsidRDefault="00824856" w:rsidP="00824856">
      <w:pPr>
        <w:pStyle w:val="IntenseQuote"/>
        <w:tabs>
          <w:tab w:val="right" w:pos="8424"/>
        </w:tabs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</w:p>
    <w:p w:rsidR="00C21BD2" w:rsidRPr="00824856" w:rsidRDefault="00027588" w:rsidP="00824856">
      <w:pPr>
        <w:pStyle w:val="IntenseQuote"/>
        <w:tabs>
          <w:tab w:val="right" w:pos="8424"/>
        </w:tabs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824856">
        <w:rPr>
          <w:rFonts w:ascii="Times New Roman" w:hAnsi="Times New Roman" w:cs="Times New Roman"/>
          <w:i w:val="0"/>
          <w:sz w:val="36"/>
          <w:szCs w:val="36"/>
        </w:rPr>
        <w:t>Objective</w:t>
      </w:r>
    </w:p>
    <w:p w:rsidR="00AD03B5" w:rsidRPr="00123F05" w:rsidRDefault="00123F05" w:rsidP="007B20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123F05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TO OBTAIN JOB EXPERIENCE AND TO USE MY SKILLS IN THE BEST POSSIBLE WAY FOR ACHIEVING THE COMPANY’S GOALS.</w:t>
      </w:r>
    </w:p>
    <w:p w:rsidR="00AD03B5" w:rsidRDefault="00AD03B5" w:rsidP="00027588">
      <w:pPr>
        <w:pStyle w:val="IntenseQuote"/>
        <w:spacing w:before="0" w:after="0" w:line="360" w:lineRule="auto"/>
        <w:ind w:left="0"/>
        <w:rPr>
          <w:i w:val="0"/>
        </w:rPr>
      </w:pPr>
    </w:p>
    <w:p w:rsidR="00C21BD2" w:rsidRPr="00824856" w:rsidRDefault="00027588" w:rsidP="00824856">
      <w:pPr>
        <w:pStyle w:val="IntenseQuote"/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824856">
        <w:rPr>
          <w:rFonts w:ascii="Times New Roman" w:hAnsi="Times New Roman" w:cs="Times New Roman"/>
          <w:i w:val="0"/>
          <w:sz w:val="36"/>
          <w:szCs w:val="36"/>
        </w:rPr>
        <w:t>Work Experiences</w:t>
      </w:r>
      <w:bookmarkStart w:id="0" w:name="_GoBack"/>
      <w:bookmarkEnd w:id="0"/>
    </w:p>
    <w:p w:rsidR="00BB079B" w:rsidRDefault="00BB079B" w:rsidP="00BB079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1A75" w:rsidRPr="00BD75EA" w:rsidRDefault="0044121B" w:rsidP="000275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Events Land Limited</w:t>
      </w:r>
      <w:r w:rsidR="00A440D5">
        <w:rPr>
          <w:rFonts w:ascii="Times New Roman" w:hAnsi="Times New Roman" w:cs="Times New Roman"/>
          <w:b/>
          <w:sz w:val="24"/>
          <w:szCs w:val="24"/>
        </w:rPr>
        <w:tab/>
      </w:r>
      <w:r w:rsidR="00A440D5">
        <w:rPr>
          <w:rFonts w:ascii="Times New Roman" w:hAnsi="Times New Roman" w:cs="Times New Roman"/>
          <w:b/>
          <w:sz w:val="24"/>
          <w:szCs w:val="24"/>
        </w:rPr>
        <w:tab/>
      </w:r>
      <w:r w:rsidR="00A440D5">
        <w:rPr>
          <w:rFonts w:ascii="Times New Roman" w:hAnsi="Times New Roman" w:cs="Times New Roman"/>
          <w:b/>
          <w:sz w:val="24"/>
          <w:szCs w:val="24"/>
        </w:rPr>
        <w:tab/>
      </w:r>
      <w:r w:rsidR="00A440D5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6A4DB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27588" w:rsidRPr="00BD75E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2010</w:t>
      </w:r>
      <w:r w:rsidR="000B0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0D5">
        <w:rPr>
          <w:rFonts w:ascii="Times New Roman" w:hAnsi="Times New Roman" w:cs="Times New Roman"/>
          <w:b/>
          <w:sz w:val="24"/>
          <w:szCs w:val="24"/>
        </w:rPr>
        <w:t>–</w:t>
      </w:r>
      <w:r w:rsidR="000B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2015</w:t>
      </w:r>
      <w:r w:rsidR="00A440D5">
        <w:rPr>
          <w:rFonts w:ascii="Times New Roman" w:hAnsi="Times New Roman" w:cs="Times New Roman"/>
          <w:b/>
          <w:sz w:val="24"/>
          <w:szCs w:val="24"/>
        </w:rPr>
        <w:t xml:space="preserve"> (Vacation)</w:t>
      </w:r>
    </w:p>
    <w:p w:rsidR="00441A75" w:rsidRPr="00BD75EA" w:rsidRDefault="007C34CE" w:rsidP="000275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Decorator</w:t>
      </w:r>
      <w:r w:rsidR="00441A75" w:rsidRPr="00BD75E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B079B" w:rsidRDefault="009F041D" w:rsidP="00FE381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>Decorating</w:t>
      </w:r>
      <w:r w:rsidR="00695BB1">
        <w:rPr>
          <w:rFonts w:ascii="Times New Roman" w:hAnsi="Times New Roman" w:cs="Times New Roman"/>
          <w:sz w:val="24"/>
          <w:szCs w:val="24"/>
        </w:rPr>
        <w:t xml:space="preserve"> h</w:t>
      </w:r>
      <w:r w:rsidR="007C34CE" w:rsidRPr="00FE3811">
        <w:rPr>
          <w:rFonts w:ascii="Times New Roman" w:hAnsi="Times New Roman" w:cs="Times New Roman"/>
          <w:sz w:val="24"/>
          <w:szCs w:val="24"/>
        </w:rPr>
        <w:t>all</w:t>
      </w:r>
      <w:r w:rsidR="00695BB1">
        <w:rPr>
          <w:rFonts w:ascii="Times New Roman" w:hAnsi="Times New Roman" w:cs="Times New Roman"/>
          <w:sz w:val="24"/>
          <w:szCs w:val="24"/>
        </w:rPr>
        <w:t>s and a</w:t>
      </w:r>
      <w:r w:rsidR="005E49E6" w:rsidRPr="00FE3811">
        <w:rPr>
          <w:rFonts w:ascii="Times New Roman" w:hAnsi="Times New Roman" w:cs="Times New Roman"/>
          <w:sz w:val="24"/>
          <w:szCs w:val="24"/>
        </w:rPr>
        <w:t>uditoriums</w:t>
      </w:r>
      <w:r w:rsidR="00695BB1">
        <w:rPr>
          <w:rFonts w:ascii="Times New Roman" w:hAnsi="Times New Roman" w:cs="Times New Roman"/>
          <w:sz w:val="24"/>
          <w:szCs w:val="24"/>
        </w:rPr>
        <w:t xml:space="preserve"> for parties, c</w:t>
      </w:r>
      <w:r w:rsidR="00AE22FF" w:rsidRPr="00FE3811">
        <w:rPr>
          <w:rFonts w:ascii="Times New Roman" w:hAnsi="Times New Roman" w:cs="Times New Roman"/>
          <w:sz w:val="24"/>
          <w:szCs w:val="24"/>
        </w:rPr>
        <w:t xml:space="preserve">oncerts, </w:t>
      </w:r>
      <w:r w:rsidR="00695BB1">
        <w:rPr>
          <w:rFonts w:ascii="Times New Roman" w:hAnsi="Times New Roman" w:cs="Times New Roman"/>
          <w:sz w:val="24"/>
          <w:szCs w:val="24"/>
        </w:rPr>
        <w:t>w</w:t>
      </w:r>
      <w:r w:rsidR="005E49E6" w:rsidRPr="00FE3811">
        <w:rPr>
          <w:rFonts w:ascii="Times New Roman" w:hAnsi="Times New Roman" w:cs="Times New Roman"/>
          <w:sz w:val="24"/>
          <w:szCs w:val="24"/>
        </w:rPr>
        <w:t xml:space="preserve">eddings </w:t>
      </w:r>
      <w:r w:rsidR="00441A75" w:rsidRPr="00FE3811">
        <w:rPr>
          <w:rFonts w:ascii="Times New Roman" w:hAnsi="Times New Roman" w:cs="Times New Roman"/>
          <w:sz w:val="24"/>
          <w:szCs w:val="24"/>
        </w:rPr>
        <w:t>etc.</w:t>
      </w:r>
    </w:p>
    <w:p w:rsidR="00695BB1" w:rsidRDefault="00695BB1" w:rsidP="00695B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BB1">
        <w:rPr>
          <w:rFonts w:ascii="Times New Roman" w:hAnsi="Times New Roman" w:cs="Times New Roman"/>
          <w:b/>
          <w:sz w:val="24"/>
          <w:szCs w:val="24"/>
          <w:u w:val="single"/>
        </w:rPr>
        <w:t>Concession Stand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95BB1" w:rsidRDefault="00695BB1" w:rsidP="00695B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of foods and snacks at parties and other entertainment events.</w:t>
      </w:r>
    </w:p>
    <w:p w:rsidR="00A160F6" w:rsidRDefault="00A160F6" w:rsidP="00A160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0F6">
        <w:rPr>
          <w:rFonts w:ascii="Times New Roman" w:hAnsi="Times New Roman" w:cs="Times New Roman"/>
          <w:b/>
          <w:sz w:val="24"/>
          <w:szCs w:val="24"/>
          <w:u w:val="single"/>
        </w:rPr>
        <w:t>Inventory Staff:</w:t>
      </w:r>
    </w:p>
    <w:p w:rsidR="00A160F6" w:rsidRPr="00A160F6" w:rsidRDefault="00A160F6" w:rsidP="00A160F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Managing incoming and outgoing stocks.</w:t>
      </w:r>
    </w:p>
    <w:p w:rsidR="00BD75EA" w:rsidRDefault="00BD75EA" w:rsidP="00BD75EA">
      <w:pPr>
        <w:pStyle w:val="IntenseQuote"/>
        <w:spacing w:before="0" w:after="0" w:line="36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</w:p>
    <w:p w:rsidR="00FA4980" w:rsidRDefault="00BD75EA" w:rsidP="00824856">
      <w:pPr>
        <w:pStyle w:val="IntenseQuote"/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824856">
        <w:rPr>
          <w:rFonts w:ascii="Times New Roman" w:hAnsi="Times New Roman" w:cs="Times New Roman"/>
          <w:i w:val="0"/>
          <w:sz w:val="36"/>
          <w:szCs w:val="36"/>
        </w:rPr>
        <w:t xml:space="preserve"> Education</w:t>
      </w:r>
    </w:p>
    <w:p w:rsidR="00FE3811" w:rsidRPr="00FE3811" w:rsidRDefault="00FE3811" w:rsidP="00FE3811">
      <w:pPr>
        <w:rPr>
          <w:b/>
        </w:rPr>
      </w:pPr>
    </w:p>
    <w:p w:rsidR="00FE3811" w:rsidRDefault="00FE3811" w:rsidP="00FE3811">
      <w:pPr>
        <w:tabs>
          <w:tab w:val="left" w:pos="1755"/>
        </w:tabs>
        <w:rPr>
          <w:rFonts w:ascii="Times New Roman" w:hAnsi="Times New Roman" w:cs="Times New Roman"/>
          <w:b/>
          <w:sz w:val="24"/>
          <w:szCs w:val="24"/>
        </w:rPr>
      </w:pPr>
      <w:r w:rsidRPr="00FE3811">
        <w:rPr>
          <w:rFonts w:ascii="Times New Roman" w:hAnsi="Times New Roman" w:cs="Times New Roman"/>
          <w:b/>
          <w:sz w:val="24"/>
          <w:szCs w:val="24"/>
        </w:rPr>
        <w:t>Presently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   Sept. 2014</w:t>
      </w:r>
    </w:p>
    <w:p w:rsidR="00FE3811" w:rsidRPr="00FE3811" w:rsidRDefault="00FE3811" w:rsidP="00FE3811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East Secondary </w:t>
      </w:r>
    </w:p>
    <w:p w:rsidR="00FE3811" w:rsidRDefault="00FE3811" w:rsidP="00FE3811">
      <w:pPr>
        <w:pStyle w:val="ListParagraph"/>
        <w:numPr>
          <w:ilvl w:val="0"/>
          <w:numId w:val="6"/>
        </w:num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>Caribbean Advance Proficiency Examination Unit 2 (CAPE)</w:t>
      </w:r>
      <w:r>
        <w:rPr>
          <w:rFonts w:ascii="Times New Roman" w:hAnsi="Times New Roman" w:cs="Times New Roman"/>
          <w:sz w:val="24"/>
          <w:szCs w:val="24"/>
        </w:rPr>
        <w:t>-Communication Studies, Biology and Literature.</w:t>
      </w:r>
    </w:p>
    <w:p w:rsidR="00FE3811" w:rsidRDefault="00FE3811" w:rsidP="00FE3811">
      <w:pPr>
        <w:pStyle w:val="ListParagraph"/>
        <w:tabs>
          <w:tab w:val="left" w:pos="1755"/>
        </w:tabs>
        <w:ind w:left="1500"/>
        <w:rPr>
          <w:rFonts w:ascii="Times New Roman" w:hAnsi="Times New Roman" w:cs="Times New Roman"/>
          <w:sz w:val="24"/>
          <w:szCs w:val="24"/>
        </w:rPr>
      </w:pPr>
    </w:p>
    <w:p w:rsidR="00FE3811" w:rsidRDefault="00FE3811" w:rsidP="00FE3811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E3811">
        <w:rPr>
          <w:rFonts w:ascii="Times New Roman" w:hAnsi="Times New Roman" w:cs="Times New Roman"/>
          <w:b/>
          <w:sz w:val="24"/>
          <w:szCs w:val="24"/>
        </w:rPr>
        <w:t>Carapichaima</w:t>
      </w:r>
      <w:proofErr w:type="spellEnd"/>
      <w:r w:rsidRPr="00FE3811">
        <w:rPr>
          <w:rFonts w:ascii="Times New Roman" w:hAnsi="Times New Roman" w:cs="Times New Roman"/>
          <w:b/>
          <w:sz w:val="24"/>
          <w:szCs w:val="24"/>
        </w:rPr>
        <w:t xml:space="preserve"> East Secondary School                                                         2013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E3811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FE3811" w:rsidRPr="00FE3811" w:rsidRDefault="00FE3811" w:rsidP="00FE3811">
      <w:pPr>
        <w:pStyle w:val="ListParagraph"/>
        <w:numPr>
          <w:ilvl w:val="0"/>
          <w:numId w:val="6"/>
        </w:num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Biology – Cape Unit 1 IV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May 2014 – June 2014</w:t>
      </w:r>
    </w:p>
    <w:p w:rsidR="00FE3811" w:rsidRPr="00FE3811" w:rsidRDefault="00FE3811" w:rsidP="00FE3811">
      <w:pPr>
        <w:pStyle w:val="ListParagraph"/>
        <w:numPr>
          <w:ilvl w:val="0"/>
          <w:numId w:val="6"/>
        </w:num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Literature – Cape Unit 2 V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                   May 2014 – June 2014</w:t>
      </w:r>
    </w:p>
    <w:p w:rsidR="00FE3811" w:rsidRPr="00402D92" w:rsidRDefault="00FE3811" w:rsidP="00402D92">
      <w:pPr>
        <w:pStyle w:val="ListParagraph"/>
        <w:numPr>
          <w:ilvl w:val="0"/>
          <w:numId w:val="6"/>
        </w:num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Caribbean Studies – Cape Unit 1 V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 May 2014 – June 2014</w:t>
      </w:r>
    </w:p>
    <w:p w:rsidR="00FE3811" w:rsidRDefault="00FE3811" w:rsidP="000275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223E" w:rsidRPr="0028223E" w:rsidRDefault="0028223E" w:rsidP="000275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223E"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  <w:r w:rsidRPr="0028223E">
        <w:rPr>
          <w:rFonts w:ascii="Times New Roman" w:hAnsi="Times New Roman" w:cs="Times New Roman"/>
          <w:b/>
          <w:sz w:val="24"/>
          <w:szCs w:val="24"/>
        </w:rPr>
        <w:t xml:space="preserve"> East Secondary School</w:t>
      </w:r>
      <w:r w:rsidR="000B091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6A4DB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B0919">
        <w:rPr>
          <w:rFonts w:ascii="Times New Roman" w:hAnsi="Times New Roman" w:cs="Times New Roman"/>
          <w:b/>
          <w:sz w:val="24"/>
          <w:szCs w:val="24"/>
        </w:rPr>
        <w:t xml:space="preserve"> 2008 - 2013</w:t>
      </w:r>
    </w:p>
    <w:p w:rsidR="0028223E" w:rsidRDefault="0028223E" w:rsidP="000275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23E" w:rsidRPr="00FE3811" w:rsidRDefault="0028223E" w:rsidP="00FE381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Biology – CSEC General II           </w:t>
      </w:r>
      <w:r w:rsidR="00AE4EF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</w:t>
      </w:r>
      <w:r w:rsidR="002B5053" w:rsidRPr="00FE3811">
        <w:rPr>
          <w:rFonts w:ascii="Times New Roman" w:hAnsi="Times New Roman" w:cs="Times New Roman"/>
          <w:sz w:val="24"/>
          <w:szCs w:val="24"/>
        </w:rPr>
        <w:t xml:space="preserve">                            May 2013 – June 2013</w:t>
      </w:r>
    </w:p>
    <w:p w:rsidR="0028223E" w:rsidRPr="00FE3811" w:rsidRDefault="0028223E" w:rsidP="00FE381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Chemistry – CSEC General III    </w:t>
      </w:r>
      <w:r w:rsidR="00AE4EF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</w:t>
      </w:r>
      <w:r w:rsidR="002B5053" w:rsidRPr="00FE3811">
        <w:rPr>
          <w:rFonts w:ascii="Times New Roman" w:hAnsi="Times New Roman" w:cs="Times New Roman"/>
          <w:sz w:val="24"/>
          <w:szCs w:val="24"/>
        </w:rPr>
        <w:t xml:space="preserve">                            May 2013 – June 2013</w:t>
      </w:r>
    </w:p>
    <w:p w:rsidR="00FA4980" w:rsidRPr="00FE3811" w:rsidRDefault="0028223E" w:rsidP="00FE381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>English A – CSEC General I</w:t>
      </w:r>
      <w:r w:rsidR="00AE4EF9">
        <w:rPr>
          <w:rFonts w:ascii="Times New Roman" w:hAnsi="Times New Roman" w:cs="Times New Roman"/>
          <w:sz w:val="24"/>
          <w:szCs w:val="24"/>
        </w:rPr>
        <w:tab/>
      </w:r>
      <w:r w:rsidR="00AE4EF9">
        <w:rPr>
          <w:rFonts w:ascii="Times New Roman" w:hAnsi="Times New Roman" w:cs="Times New Roman"/>
          <w:sz w:val="24"/>
          <w:szCs w:val="24"/>
        </w:rPr>
        <w:tab/>
      </w:r>
      <w:r w:rsidR="00AE4EF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BD75EA" w:rsidRPr="00FE3811">
        <w:rPr>
          <w:rFonts w:ascii="Times New Roman" w:hAnsi="Times New Roman" w:cs="Times New Roman"/>
          <w:sz w:val="24"/>
          <w:szCs w:val="24"/>
        </w:rPr>
        <w:t xml:space="preserve">   </w:t>
      </w:r>
      <w:r w:rsidR="003D0DFB" w:rsidRPr="00FE3811">
        <w:rPr>
          <w:rFonts w:ascii="Times New Roman" w:hAnsi="Times New Roman" w:cs="Times New Roman"/>
          <w:sz w:val="24"/>
          <w:szCs w:val="24"/>
        </w:rPr>
        <w:t xml:space="preserve"> </w:t>
      </w:r>
      <w:r w:rsidR="002B5053" w:rsidRPr="00FE38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</w:t>
      </w:r>
      <w:r w:rsidR="002B5053" w:rsidRPr="00FE3811">
        <w:rPr>
          <w:rFonts w:ascii="Times New Roman" w:hAnsi="Times New Roman" w:cs="Times New Roman"/>
          <w:sz w:val="24"/>
          <w:szCs w:val="24"/>
        </w:rPr>
        <w:t>May 2013 – June 2013</w:t>
      </w:r>
    </w:p>
    <w:p w:rsidR="0028223E" w:rsidRPr="00FE3811" w:rsidRDefault="0028223E" w:rsidP="00FE381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811">
        <w:rPr>
          <w:rFonts w:ascii="Times New Roman" w:hAnsi="Times New Roman" w:cs="Times New Roman"/>
          <w:sz w:val="24"/>
          <w:szCs w:val="24"/>
        </w:rPr>
        <w:t xml:space="preserve">Food and Nutrition – CSEC </w:t>
      </w:r>
      <w:r w:rsidR="00AE4EF9">
        <w:rPr>
          <w:rFonts w:ascii="Times New Roman" w:hAnsi="Times New Roman" w:cs="Times New Roman"/>
          <w:sz w:val="24"/>
          <w:szCs w:val="24"/>
        </w:rPr>
        <w:t xml:space="preserve">General I                      </w:t>
      </w:r>
      <w:r w:rsidR="002B5053" w:rsidRPr="00FE381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E3811">
        <w:rPr>
          <w:rFonts w:ascii="Times New Roman" w:hAnsi="Times New Roman" w:cs="Times New Roman"/>
          <w:sz w:val="24"/>
          <w:szCs w:val="24"/>
        </w:rPr>
        <w:t xml:space="preserve">       </w:t>
      </w:r>
      <w:r w:rsidR="002B5053" w:rsidRPr="00FE3811">
        <w:rPr>
          <w:rFonts w:ascii="Times New Roman" w:hAnsi="Times New Roman" w:cs="Times New Roman"/>
          <w:sz w:val="24"/>
          <w:szCs w:val="24"/>
        </w:rPr>
        <w:t>May 2013 – June 2013</w:t>
      </w:r>
    </w:p>
    <w:p w:rsidR="0028223E" w:rsidRPr="00AE4EF9" w:rsidRDefault="0028223E" w:rsidP="00AE4E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EF9">
        <w:rPr>
          <w:rFonts w:ascii="Times New Roman" w:hAnsi="Times New Roman" w:cs="Times New Roman"/>
          <w:sz w:val="24"/>
          <w:szCs w:val="24"/>
        </w:rPr>
        <w:t xml:space="preserve">Geography – CSEC General II                               </w:t>
      </w:r>
      <w:r w:rsidR="00AE4EF9">
        <w:rPr>
          <w:rFonts w:ascii="Times New Roman" w:hAnsi="Times New Roman" w:cs="Times New Roman"/>
          <w:sz w:val="24"/>
          <w:szCs w:val="24"/>
        </w:rPr>
        <w:t xml:space="preserve">   </w:t>
      </w:r>
      <w:r w:rsidR="002B5053" w:rsidRPr="00AE4EF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E4EF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B5053" w:rsidRPr="00AE4EF9">
        <w:rPr>
          <w:rFonts w:ascii="Times New Roman" w:hAnsi="Times New Roman" w:cs="Times New Roman"/>
          <w:sz w:val="24"/>
          <w:szCs w:val="24"/>
        </w:rPr>
        <w:t>May 2013 – June 2013</w:t>
      </w:r>
    </w:p>
    <w:p w:rsidR="0028223E" w:rsidRPr="00AE4EF9" w:rsidRDefault="0028223E" w:rsidP="00AE4E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EF9">
        <w:rPr>
          <w:rFonts w:ascii="Times New Roman" w:hAnsi="Times New Roman" w:cs="Times New Roman"/>
          <w:sz w:val="24"/>
          <w:szCs w:val="24"/>
        </w:rPr>
        <w:t xml:space="preserve">Mathematics – CSEC General II         </w:t>
      </w:r>
      <w:r w:rsidR="00AE4EF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B5053" w:rsidRPr="00AE4EF9">
        <w:rPr>
          <w:rFonts w:ascii="Times New Roman" w:hAnsi="Times New Roman" w:cs="Times New Roman"/>
          <w:sz w:val="24"/>
          <w:szCs w:val="24"/>
        </w:rPr>
        <w:t xml:space="preserve">     </w:t>
      </w:r>
      <w:r w:rsidRPr="00AE4EF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B5053" w:rsidRPr="00AE4EF9">
        <w:rPr>
          <w:rFonts w:ascii="Times New Roman" w:hAnsi="Times New Roman" w:cs="Times New Roman"/>
          <w:sz w:val="24"/>
          <w:szCs w:val="24"/>
        </w:rPr>
        <w:t>May 2013 – June 2013</w:t>
      </w:r>
    </w:p>
    <w:p w:rsidR="002B5053" w:rsidRPr="00AE4EF9" w:rsidRDefault="0028223E" w:rsidP="00AE4E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4EF9">
        <w:rPr>
          <w:rFonts w:ascii="Times New Roman" w:hAnsi="Times New Roman" w:cs="Times New Roman"/>
          <w:sz w:val="24"/>
          <w:szCs w:val="24"/>
        </w:rPr>
        <w:t xml:space="preserve">Physics – CSEC General II                             </w:t>
      </w:r>
      <w:r w:rsidR="00AE4EF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B5053" w:rsidRPr="00AE4EF9">
        <w:rPr>
          <w:rFonts w:ascii="Times New Roman" w:hAnsi="Times New Roman" w:cs="Times New Roman"/>
          <w:sz w:val="24"/>
          <w:szCs w:val="24"/>
        </w:rPr>
        <w:t xml:space="preserve">                      May 2013 – June 2013</w:t>
      </w:r>
    </w:p>
    <w:p w:rsidR="00AE22FF" w:rsidRPr="00AE4EF9" w:rsidRDefault="00FA4980" w:rsidP="00AE4E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</w:rPr>
      </w:pPr>
      <w:r w:rsidRPr="00AE4EF9">
        <w:rPr>
          <w:rFonts w:ascii="Times New Roman" w:hAnsi="Times New Roman" w:cs="Times New Roman"/>
          <w:sz w:val="24"/>
          <w:szCs w:val="24"/>
        </w:rPr>
        <w:t>S</w:t>
      </w:r>
      <w:r w:rsidR="00AE22FF" w:rsidRPr="00AE4EF9">
        <w:rPr>
          <w:rFonts w:ascii="Times New Roman" w:hAnsi="Times New Roman" w:cs="Times New Roman"/>
          <w:sz w:val="24"/>
          <w:szCs w:val="24"/>
        </w:rPr>
        <w:t xml:space="preserve">ocial Studies – CSEC General </w:t>
      </w:r>
      <w:r w:rsidR="00AE4EF9">
        <w:rPr>
          <w:rFonts w:ascii="Times New Roman" w:hAnsi="Times New Roman" w:cs="Times New Roman"/>
          <w:sz w:val="24"/>
          <w:szCs w:val="24"/>
        </w:rPr>
        <w:t>I</w:t>
      </w:r>
      <w:r w:rsidR="00AE4EF9">
        <w:rPr>
          <w:rFonts w:ascii="Times New Roman" w:hAnsi="Times New Roman" w:cs="Times New Roman"/>
          <w:sz w:val="24"/>
          <w:szCs w:val="24"/>
        </w:rPr>
        <w:tab/>
      </w:r>
      <w:r w:rsidR="00AE4EF9">
        <w:rPr>
          <w:rFonts w:ascii="Times New Roman" w:hAnsi="Times New Roman" w:cs="Times New Roman"/>
          <w:sz w:val="24"/>
          <w:szCs w:val="24"/>
        </w:rPr>
        <w:tab/>
      </w:r>
      <w:r w:rsidR="00AE4EF9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2B5053" w:rsidRPr="00AE4EF9">
        <w:rPr>
          <w:rFonts w:ascii="Times New Roman" w:hAnsi="Times New Roman" w:cs="Times New Roman"/>
          <w:sz w:val="24"/>
          <w:szCs w:val="24"/>
        </w:rPr>
        <w:t xml:space="preserve">          May 2013 – June 2013</w:t>
      </w:r>
    </w:p>
    <w:p w:rsidR="00AE22FF" w:rsidRDefault="00AE22FF" w:rsidP="0028223E">
      <w:pPr>
        <w:rPr>
          <w:rFonts w:ascii="Times New Roman" w:hAnsi="Times New Roman" w:cs="Times New Roman"/>
          <w:b/>
        </w:rPr>
      </w:pPr>
    </w:p>
    <w:p w:rsidR="00AE4EF9" w:rsidRDefault="00AE4EF9" w:rsidP="00F21A61">
      <w:pPr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B146D" wp14:editId="45AB7CF4">
                <wp:simplePos x="0" y="0"/>
                <wp:positionH relativeFrom="column">
                  <wp:posOffset>-47625</wp:posOffset>
                </wp:positionH>
                <wp:positionV relativeFrom="paragraph">
                  <wp:posOffset>290830</wp:posOffset>
                </wp:positionV>
                <wp:extent cx="54292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.9pt" to="423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" strokecolor="#4579b8 [3044]"/>
            </w:pict>
          </mc:Fallback>
        </mc:AlternateContent>
      </w:r>
      <w:r w:rsidRPr="00AE4EF9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 xml:space="preserve">Achievements </w:t>
      </w:r>
    </w:p>
    <w:p w:rsidR="00F21A61" w:rsidRP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Round Female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>– Mc Bean Presbyterian School – 2008.</w:t>
      </w:r>
    </w:p>
    <w:p w:rsidR="00F21A61" w:rsidRP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of the Mc Bean Presbyterian School Netball Team – 2008.</w:t>
      </w:r>
    </w:p>
    <w:p w:rsidR="00F21A61" w:rsidRP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Sports Person of the year – Mc Bean Presbyterian School – 2008.</w:t>
      </w:r>
    </w:p>
    <w:p w:rsidR="00F21A61" w:rsidRPr="00F21A61" w:rsidRDefault="00F21A61" w:rsidP="00A610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21A61">
        <w:rPr>
          <w:rFonts w:ascii="Times New Roman" w:hAnsi="Times New Roman" w:cs="Times New Roman"/>
          <w:sz w:val="24"/>
          <w:szCs w:val="24"/>
        </w:rPr>
        <w:t>Certificate of Excellence in recognition of academic achievements –</w:t>
      </w:r>
      <w:r w:rsidR="00A61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0A9" w:rsidRPr="00A610A9"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 w:rsidR="00A610A9" w:rsidRPr="00A610A9">
        <w:rPr>
          <w:rFonts w:ascii="Times New Roman" w:hAnsi="Times New Roman" w:cs="Times New Roman"/>
          <w:sz w:val="24"/>
          <w:szCs w:val="24"/>
        </w:rPr>
        <w:t xml:space="preserve"> East Secondary</w:t>
      </w:r>
      <w:r w:rsidR="00A610A9">
        <w:rPr>
          <w:rFonts w:ascii="Times New Roman" w:hAnsi="Times New Roman" w:cs="Times New Roman"/>
          <w:sz w:val="24"/>
          <w:szCs w:val="24"/>
        </w:rPr>
        <w:t>-</w:t>
      </w:r>
      <w:r w:rsidRPr="00F21A61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1A61">
        <w:rPr>
          <w:rFonts w:ascii="Times New Roman" w:hAnsi="Times New Roman" w:cs="Times New Roman"/>
          <w:sz w:val="24"/>
          <w:szCs w:val="24"/>
        </w:rPr>
        <w:t xml:space="preserve">Certificate of Excellence in Visual and Performing Arts – </w:t>
      </w:r>
      <w:proofErr w:type="spellStart"/>
      <w:r w:rsidRPr="00F21A61">
        <w:rPr>
          <w:rFonts w:ascii="Times New Roman" w:hAnsi="Times New Roman" w:cs="Times New Roman"/>
          <w:sz w:val="24"/>
          <w:szCs w:val="24"/>
        </w:rPr>
        <w:t>Sanfest</w:t>
      </w:r>
      <w:proofErr w:type="spellEnd"/>
      <w:r w:rsidRPr="00F21A61">
        <w:rPr>
          <w:rFonts w:ascii="Times New Roman" w:hAnsi="Times New Roman" w:cs="Times New Roman"/>
          <w:sz w:val="24"/>
          <w:szCs w:val="24"/>
        </w:rPr>
        <w:t xml:space="preserve"> Drama Competition – </w:t>
      </w:r>
      <w:proofErr w:type="spellStart"/>
      <w:r w:rsidRPr="00F21A61"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 w:rsidRPr="00F21A61">
        <w:rPr>
          <w:rFonts w:ascii="Times New Roman" w:hAnsi="Times New Roman" w:cs="Times New Roman"/>
          <w:sz w:val="24"/>
          <w:szCs w:val="24"/>
        </w:rPr>
        <w:t xml:space="preserve"> East Secondary –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A61" w:rsidRP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1A61">
        <w:rPr>
          <w:rFonts w:ascii="Times New Roman" w:hAnsi="Times New Roman" w:cs="Times New Roman"/>
          <w:sz w:val="24"/>
          <w:szCs w:val="24"/>
        </w:rPr>
        <w:t>4</w:t>
      </w:r>
      <w:r w:rsidRPr="00F21A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F21A61"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 w:rsidRPr="00F21A61">
        <w:rPr>
          <w:rFonts w:ascii="Times New Roman" w:hAnsi="Times New Roman" w:cs="Times New Roman"/>
          <w:sz w:val="24"/>
          <w:szCs w:val="24"/>
        </w:rPr>
        <w:t xml:space="preserve"> East Secondary School’s Annual “Caps Got Talent” talent show 2014.</w:t>
      </w:r>
    </w:p>
    <w:p w:rsid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School’s Debate Team- 2014</w:t>
      </w:r>
      <w:r w:rsidR="00D56754">
        <w:rPr>
          <w:rFonts w:ascii="Times New Roman" w:hAnsi="Times New Roman" w:cs="Times New Roman"/>
          <w:sz w:val="24"/>
          <w:szCs w:val="24"/>
        </w:rPr>
        <w:t>.</w:t>
      </w:r>
    </w:p>
    <w:p w:rsid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“RS Teen” Debating Competition-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Secondary- 2014</w:t>
      </w:r>
      <w:r w:rsidR="00D56754">
        <w:rPr>
          <w:rFonts w:ascii="Times New Roman" w:hAnsi="Times New Roman" w:cs="Times New Roman"/>
          <w:sz w:val="24"/>
          <w:szCs w:val="24"/>
        </w:rPr>
        <w:t>.</w:t>
      </w:r>
    </w:p>
    <w:p w:rsidR="00F21A61" w:rsidRDefault="00F21A61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Prefect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School- 2015</w:t>
      </w:r>
      <w:r w:rsidR="00D56754">
        <w:rPr>
          <w:rFonts w:ascii="Times New Roman" w:hAnsi="Times New Roman" w:cs="Times New Roman"/>
          <w:sz w:val="24"/>
          <w:szCs w:val="24"/>
        </w:rPr>
        <w:t>.</w:t>
      </w:r>
    </w:p>
    <w:p w:rsidR="00A610A9" w:rsidRDefault="00A610A9" w:rsidP="00F21A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Valedictorian- 2015</w:t>
      </w:r>
    </w:p>
    <w:p w:rsidR="00D56754" w:rsidRDefault="00D56754" w:rsidP="00D56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754" w:rsidRDefault="00D56754" w:rsidP="00D56754">
      <w:pPr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269240</wp:posOffset>
                </wp:positionV>
                <wp:extent cx="54292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1.2pt" to="423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" strokecolor="#4579b8 [3044]"/>
            </w:pict>
          </mc:Fallback>
        </mc:AlternateContent>
      </w:r>
      <w:r w:rsidRPr="00D56754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Extra-Curricular Activities</w:t>
      </w:r>
    </w:p>
    <w:p w:rsidR="00D56754" w:rsidRPr="00D56754" w:rsidRDefault="00D56754" w:rsidP="00D567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6754">
        <w:rPr>
          <w:rFonts w:ascii="Times New Roman" w:hAnsi="Times New Roman" w:cs="Times New Roman"/>
          <w:sz w:val="24"/>
          <w:szCs w:val="24"/>
        </w:rPr>
        <w:t xml:space="preserve">A member of </w:t>
      </w:r>
      <w:proofErr w:type="spellStart"/>
      <w:r w:rsidRPr="00D56754"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 w:rsidRPr="00D56754">
        <w:rPr>
          <w:rFonts w:ascii="Times New Roman" w:hAnsi="Times New Roman" w:cs="Times New Roman"/>
          <w:sz w:val="24"/>
          <w:szCs w:val="24"/>
        </w:rPr>
        <w:t xml:space="preserve"> East Secondary School Drama Club (2013-2015).</w:t>
      </w:r>
    </w:p>
    <w:p w:rsidR="00D56754" w:rsidRPr="00D56754" w:rsidRDefault="00D56754" w:rsidP="00D567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6754">
        <w:rPr>
          <w:rFonts w:ascii="Times New Roman" w:hAnsi="Times New Roman" w:cs="Times New Roman"/>
          <w:sz w:val="24"/>
          <w:szCs w:val="24"/>
        </w:rPr>
        <w:t xml:space="preserve">A member of </w:t>
      </w:r>
      <w:proofErr w:type="spellStart"/>
      <w:r w:rsidRPr="00D56754"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 w:rsidRPr="00D56754">
        <w:rPr>
          <w:rFonts w:ascii="Times New Roman" w:hAnsi="Times New Roman" w:cs="Times New Roman"/>
          <w:sz w:val="24"/>
          <w:szCs w:val="24"/>
        </w:rPr>
        <w:t xml:space="preserve"> East Secondary School Interact Club (2013-2015).</w:t>
      </w:r>
    </w:p>
    <w:p w:rsidR="00D56754" w:rsidRDefault="00D56754" w:rsidP="00D567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 Debate Club (2013-2015)</w:t>
      </w:r>
    </w:p>
    <w:p w:rsidR="00D56754" w:rsidRDefault="00D56754" w:rsidP="00D567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Carapichaima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 Environmental Club (2013- 2015).</w:t>
      </w:r>
    </w:p>
    <w:p w:rsidR="00A610A9" w:rsidRPr="00402D92" w:rsidRDefault="00D56754" w:rsidP="00A610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6754">
        <w:rPr>
          <w:rFonts w:ascii="Times New Roman" w:hAnsi="Times New Roman" w:cs="Times New Roman"/>
          <w:sz w:val="24"/>
          <w:szCs w:val="24"/>
        </w:rPr>
        <w:t>A member of the Southern Marines Steel Orchestra.</w:t>
      </w:r>
    </w:p>
    <w:p w:rsidR="00402D92" w:rsidRPr="00402D92" w:rsidRDefault="00402D92" w:rsidP="00402D92">
      <w:pPr>
        <w:pStyle w:val="IntenseQuote"/>
        <w:pBdr>
          <w:bottom w:val="none" w:sz="0" w:space="0" w:color="auto"/>
        </w:pBdr>
        <w:spacing w:before="0" w:after="0" w:line="240" w:lineRule="auto"/>
        <w:ind w:left="0"/>
        <w:rPr>
          <w:rFonts w:ascii="Times New Roman" w:hAnsi="Times New Roman" w:cs="Times New Roman"/>
          <w:b w:val="0"/>
          <w:i w:val="0"/>
          <w:sz w:val="36"/>
          <w:szCs w:val="36"/>
        </w:rPr>
      </w:pPr>
    </w:p>
    <w:p w:rsidR="00402D92" w:rsidRDefault="00402D92" w:rsidP="00824856">
      <w:pPr>
        <w:pStyle w:val="IntenseQuote"/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</w:p>
    <w:p w:rsidR="00AD03B5" w:rsidRPr="00824856" w:rsidRDefault="00BD75EA" w:rsidP="00824856">
      <w:pPr>
        <w:pStyle w:val="IntenseQuote"/>
        <w:spacing w:before="0" w:after="0" w:line="24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824856">
        <w:rPr>
          <w:rFonts w:ascii="Times New Roman" w:hAnsi="Times New Roman" w:cs="Times New Roman"/>
          <w:i w:val="0"/>
          <w:sz w:val="36"/>
          <w:szCs w:val="36"/>
        </w:rPr>
        <w:t>Interest</w:t>
      </w:r>
    </w:p>
    <w:p w:rsidR="00BD75EA" w:rsidRDefault="00BD75EA" w:rsidP="000275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4980" w:rsidRPr="00BD75EA" w:rsidRDefault="000B0919" w:rsidP="000275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Playing </w:t>
      </w:r>
      <w:r w:rsidR="00D5675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Steel Pan, </w:t>
      </w:r>
      <w:r w:rsidR="00FA4980" w:rsidRPr="00BD75EA">
        <w:rPr>
          <w:rFonts w:ascii="Times New Roman" w:hAnsi="Times New Roman" w:cs="Times New Roman"/>
          <w:sz w:val="24"/>
          <w:szCs w:val="24"/>
        </w:rPr>
        <w:t xml:space="preserve">Dancing, Cooking, Site Seeing, Reading, </w:t>
      </w:r>
      <w:r>
        <w:rPr>
          <w:rFonts w:ascii="Times New Roman" w:hAnsi="Times New Roman" w:cs="Times New Roman"/>
          <w:sz w:val="24"/>
          <w:szCs w:val="24"/>
        </w:rPr>
        <w:t>Wri</w:t>
      </w:r>
      <w:r w:rsidR="00D56754">
        <w:rPr>
          <w:rFonts w:ascii="Times New Roman" w:hAnsi="Times New Roman" w:cs="Times New Roman"/>
          <w:sz w:val="24"/>
          <w:szCs w:val="24"/>
        </w:rPr>
        <w:t>ting Stories, Netball, Football and</w:t>
      </w:r>
      <w:r w:rsidR="007C34CE">
        <w:rPr>
          <w:rFonts w:ascii="Times New Roman" w:hAnsi="Times New Roman" w:cs="Times New Roman"/>
          <w:sz w:val="24"/>
          <w:szCs w:val="24"/>
        </w:rPr>
        <w:t xml:space="preserve"> Acting.</w:t>
      </w:r>
    </w:p>
    <w:p w:rsidR="00BD75EA" w:rsidRDefault="00BD75EA" w:rsidP="00BB079B">
      <w:pPr>
        <w:pStyle w:val="IntenseQuote"/>
        <w:pBdr>
          <w:bottom w:val="single" w:sz="4" w:space="0" w:color="4F81BD" w:themeColor="accent1"/>
        </w:pBdr>
        <w:spacing w:before="0" w:after="0" w:line="360" w:lineRule="auto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BD75EA" w:rsidRPr="00824856" w:rsidRDefault="00BD75EA" w:rsidP="00BB079B">
      <w:pPr>
        <w:pStyle w:val="IntenseQuote"/>
        <w:pBdr>
          <w:bottom w:val="single" w:sz="4" w:space="0" w:color="4F81BD" w:themeColor="accent1"/>
        </w:pBdr>
        <w:spacing w:before="0" w:after="0" w:line="360" w:lineRule="auto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824856">
        <w:rPr>
          <w:rFonts w:ascii="Times New Roman" w:hAnsi="Times New Roman" w:cs="Times New Roman"/>
          <w:i w:val="0"/>
          <w:sz w:val="36"/>
          <w:szCs w:val="36"/>
        </w:rPr>
        <w:t>References</w:t>
      </w:r>
    </w:p>
    <w:p w:rsidR="00BB079B" w:rsidRDefault="00BB079B" w:rsidP="00BB07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4980" w:rsidRPr="00BD75EA" w:rsidRDefault="007C34CE" w:rsidP="00BB07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Marisha Narinesingh </w:t>
      </w:r>
    </w:p>
    <w:p w:rsidR="00FA4980" w:rsidRPr="00BD75EA" w:rsidRDefault="007C34CE" w:rsidP="00BB0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 Events Land Limited</w:t>
      </w:r>
    </w:p>
    <w:p w:rsidR="00FA4980" w:rsidRPr="00BD75EA" w:rsidRDefault="007C34CE" w:rsidP="00BB0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Main Road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FA4980" w:rsidRDefault="007C34CE" w:rsidP="00BB0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375 - 4439</w:t>
      </w:r>
    </w:p>
    <w:p w:rsidR="00BD75EA" w:rsidRPr="00BD75EA" w:rsidRDefault="00BD75EA" w:rsidP="00BB0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4B39" w:rsidRPr="00BD75EA" w:rsidRDefault="007C34CE" w:rsidP="00BB079B">
      <w:pPr>
        <w:spacing w:after="0" w:line="360" w:lineRule="auto"/>
        <w:rPr>
          <w:rFonts w:ascii="Times New Roman" w:eastAsia="FreeSans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Kristi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Adharsingh</w:t>
      </w:r>
      <w:proofErr w:type="spellEnd"/>
    </w:p>
    <w:p w:rsidR="00C84B39" w:rsidRPr="00BD75EA" w:rsidRDefault="00AE22FF" w:rsidP="00BB079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Teacher III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Secondary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615299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5299">
        <w:rPr>
          <w:rFonts w:ascii="Times New Roman" w:hAnsi="Times New Roman" w:cs="Times New Roman"/>
          <w:bCs/>
          <w:sz w:val="24"/>
          <w:szCs w:val="24"/>
        </w:rPr>
        <w:t>Carapichaima</w:t>
      </w:r>
      <w:proofErr w:type="spellEnd"/>
      <w:r w:rsidR="00615299">
        <w:rPr>
          <w:rFonts w:ascii="Times New Roman" w:hAnsi="Times New Roman" w:cs="Times New Roman"/>
          <w:bCs/>
          <w:sz w:val="24"/>
          <w:szCs w:val="24"/>
        </w:rPr>
        <w:t xml:space="preserve"> East Secondary School</w:t>
      </w:r>
    </w:p>
    <w:p w:rsidR="007C34CE" w:rsidRDefault="007C34CE" w:rsidP="007C34C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McLeod Trace Freeport</w:t>
      </w:r>
      <w:r w:rsidRPr="007C34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4CE">
        <w:rPr>
          <w:rFonts w:ascii="Times New Roman" w:hAnsi="Times New Roman" w:cs="Times New Roman"/>
          <w:bCs/>
          <w:sz w:val="24"/>
          <w:szCs w:val="24"/>
        </w:rPr>
        <w:t>Carapichaima</w:t>
      </w:r>
      <w:proofErr w:type="spellEnd"/>
      <w:r w:rsidRPr="007C34C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4B39" w:rsidRPr="00BD75EA" w:rsidRDefault="00C84B39" w:rsidP="007C34C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D75EA">
        <w:rPr>
          <w:rFonts w:ascii="Times New Roman" w:hAnsi="Times New Roman" w:cs="Times New Roman"/>
          <w:bCs/>
          <w:sz w:val="24"/>
          <w:szCs w:val="24"/>
        </w:rPr>
        <w:t xml:space="preserve">(868) </w:t>
      </w:r>
      <w:r w:rsidR="007C34CE">
        <w:rPr>
          <w:rFonts w:ascii="Times New Roman" w:hAnsi="Times New Roman" w:cs="Times New Roman"/>
          <w:bCs/>
          <w:sz w:val="24"/>
          <w:szCs w:val="24"/>
        </w:rPr>
        <w:t>472 - 6768</w:t>
      </w:r>
    </w:p>
    <w:sectPr w:rsidR="00C84B39" w:rsidRPr="00BD75EA" w:rsidSect="0082485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E42" w:rsidRDefault="00D60E42" w:rsidP="00AC62F2">
      <w:pPr>
        <w:spacing w:after="0" w:line="240" w:lineRule="auto"/>
      </w:pPr>
      <w:r>
        <w:separator/>
      </w:r>
    </w:p>
  </w:endnote>
  <w:endnote w:type="continuationSeparator" w:id="0">
    <w:p w:rsidR="00D60E42" w:rsidRDefault="00D60E42" w:rsidP="00AC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E42" w:rsidRDefault="00D60E42" w:rsidP="00AC62F2">
      <w:pPr>
        <w:spacing w:after="0" w:line="240" w:lineRule="auto"/>
      </w:pPr>
      <w:r>
        <w:separator/>
      </w:r>
    </w:p>
  </w:footnote>
  <w:footnote w:type="continuationSeparator" w:id="0">
    <w:p w:rsidR="00D60E42" w:rsidRDefault="00D60E42" w:rsidP="00AC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0C8"/>
    <w:multiLevelType w:val="hybridMultilevel"/>
    <w:tmpl w:val="D3F4BF1E"/>
    <w:lvl w:ilvl="0" w:tplc="43F09F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55AE3"/>
    <w:multiLevelType w:val="hybridMultilevel"/>
    <w:tmpl w:val="E15AB8D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64331"/>
    <w:multiLevelType w:val="hybridMultilevel"/>
    <w:tmpl w:val="E366682C"/>
    <w:lvl w:ilvl="0" w:tplc="43F09F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7F87"/>
    <w:multiLevelType w:val="hybridMultilevel"/>
    <w:tmpl w:val="20E41B3C"/>
    <w:lvl w:ilvl="0" w:tplc="43F09F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16C89"/>
    <w:multiLevelType w:val="hybridMultilevel"/>
    <w:tmpl w:val="2D6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16D1"/>
    <w:multiLevelType w:val="hybridMultilevel"/>
    <w:tmpl w:val="F8C8A5A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82D34"/>
    <w:multiLevelType w:val="hybridMultilevel"/>
    <w:tmpl w:val="E9D63724"/>
    <w:lvl w:ilvl="0" w:tplc="2C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28354CC"/>
    <w:multiLevelType w:val="hybridMultilevel"/>
    <w:tmpl w:val="51A0BFC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91418"/>
    <w:multiLevelType w:val="hybridMultilevel"/>
    <w:tmpl w:val="08668E3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C3932"/>
    <w:multiLevelType w:val="hybridMultilevel"/>
    <w:tmpl w:val="C05AEB6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A164A"/>
    <w:multiLevelType w:val="hybridMultilevel"/>
    <w:tmpl w:val="B512ED08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CB1F21"/>
    <w:multiLevelType w:val="hybridMultilevel"/>
    <w:tmpl w:val="CF34901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B0"/>
    <w:rsid w:val="00013D8E"/>
    <w:rsid w:val="00027588"/>
    <w:rsid w:val="00060299"/>
    <w:rsid w:val="000B0919"/>
    <w:rsid w:val="000C2B3A"/>
    <w:rsid w:val="00123F05"/>
    <w:rsid w:val="0028223E"/>
    <w:rsid w:val="002A30B0"/>
    <w:rsid w:val="002B5053"/>
    <w:rsid w:val="00323F21"/>
    <w:rsid w:val="003261A3"/>
    <w:rsid w:val="003D0DFB"/>
    <w:rsid w:val="003F5632"/>
    <w:rsid w:val="00402D92"/>
    <w:rsid w:val="0044121B"/>
    <w:rsid w:val="00441A75"/>
    <w:rsid w:val="004F3D3B"/>
    <w:rsid w:val="00503496"/>
    <w:rsid w:val="00565B5E"/>
    <w:rsid w:val="005E49E6"/>
    <w:rsid w:val="005F44C5"/>
    <w:rsid w:val="00615299"/>
    <w:rsid w:val="00695BB1"/>
    <w:rsid w:val="006A4DB5"/>
    <w:rsid w:val="006C39CC"/>
    <w:rsid w:val="006C4FFB"/>
    <w:rsid w:val="006F6E69"/>
    <w:rsid w:val="00742D93"/>
    <w:rsid w:val="007B20D2"/>
    <w:rsid w:val="007C34CE"/>
    <w:rsid w:val="00824856"/>
    <w:rsid w:val="008572ED"/>
    <w:rsid w:val="009911C2"/>
    <w:rsid w:val="009A2490"/>
    <w:rsid w:val="009F041D"/>
    <w:rsid w:val="00A160F6"/>
    <w:rsid w:val="00A440D5"/>
    <w:rsid w:val="00A610A9"/>
    <w:rsid w:val="00AC62F2"/>
    <w:rsid w:val="00AD03B5"/>
    <w:rsid w:val="00AE22FF"/>
    <w:rsid w:val="00AE4EF9"/>
    <w:rsid w:val="00B10EB6"/>
    <w:rsid w:val="00B13F3B"/>
    <w:rsid w:val="00B407DE"/>
    <w:rsid w:val="00B50E3B"/>
    <w:rsid w:val="00BB079B"/>
    <w:rsid w:val="00BB34A3"/>
    <w:rsid w:val="00BD75EA"/>
    <w:rsid w:val="00C21BD2"/>
    <w:rsid w:val="00C84B39"/>
    <w:rsid w:val="00D56754"/>
    <w:rsid w:val="00D60E42"/>
    <w:rsid w:val="00D610B7"/>
    <w:rsid w:val="00DA2BDE"/>
    <w:rsid w:val="00DE6130"/>
    <w:rsid w:val="00E52E98"/>
    <w:rsid w:val="00E54A01"/>
    <w:rsid w:val="00E56920"/>
    <w:rsid w:val="00F21A61"/>
    <w:rsid w:val="00FA4980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B0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52E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E9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9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1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2F2"/>
  </w:style>
  <w:style w:type="paragraph" w:styleId="Footer">
    <w:name w:val="footer"/>
    <w:basedOn w:val="Normal"/>
    <w:link w:val="Foot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2F2"/>
  </w:style>
  <w:style w:type="character" w:customStyle="1" w:styleId="Heading1Char">
    <w:name w:val="Heading 1 Char"/>
    <w:basedOn w:val="DefaultParagraphFont"/>
    <w:link w:val="Heading1"/>
    <w:uiPriority w:val="9"/>
    <w:rsid w:val="00DA2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B0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52E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E9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9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1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2F2"/>
  </w:style>
  <w:style w:type="paragraph" w:styleId="Footer">
    <w:name w:val="footer"/>
    <w:basedOn w:val="Normal"/>
    <w:link w:val="Foot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2F2"/>
  </w:style>
  <w:style w:type="character" w:customStyle="1" w:styleId="Heading1Char">
    <w:name w:val="Heading 1 Char"/>
    <w:basedOn w:val="DefaultParagraphFont"/>
    <w:link w:val="Heading1"/>
    <w:uiPriority w:val="9"/>
    <w:rsid w:val="00DA2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eishellemonroe1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6189E7D-7381-4177-A365-15AC108E64A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143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test</cp:lastModifiedBy>
  <cp:revision>23</cp:revision>
  <cp:lastPrinted>2015-03-17T15:07:00Z</cp:lastPrinted>
  <dcterms:created xsi:type="dcterms:W3CDTF">2015-03-17T14:51:00Z</dcterms:created>
  <dcterms:modified xsi:type="dcterms:W3CDTF">2015-07-18T13:51:00Z</dcterms:modified>
</cp:coreProperties>
</file>