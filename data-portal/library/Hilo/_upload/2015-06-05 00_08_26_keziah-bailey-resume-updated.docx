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F20F8F" w:rsidP="006459BF">
      <w:pPr>
        <w:jc w:val="right"/>
      </w:pPr>
      <w:sdt>
        <w:sdtPr>
          <w:alias w:val="Street Address"/>
          <w:tag w:val="Street Address"/>
          <w:id w:val="1415969137"/>
          <w:placeholder>
            <w:docPart w:val="6267528FC0C941FDA6084E36EABD15F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459BF">
            <w:t>8 Driftwood Drive</w:t>
          </w:r>
          <w:r w:rsidR="004C75A6">
            <w:t>, Sam Boucaud</w:t>
          </w:r>
          <w:r w:rsidR="006459BF">
            <w:br/>
          </w:r>
        </w:sdtContent>
      </w:sdt>
    </w:p>
    <w:sdt>
      <w:sdtPr>
        <w:alias w:val="Category"/>
        <w:tag w:val=""/>
        <w:id w:val="1543715586"/>
        <w:placeholder>
          <w:docPart w:val="34471FBBAADE403AAEC1680B99ED70E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0E7E1A" w:rsidP="000E7E1A">
          <w:pPr>
            <w:pStyle w:val="ContactInfo"/>
          </w:pPr>
          <w:r>
            <w:t>Santa Cruz</w:t>
          </w:r>
        </w:p>
      </w:sdtContent>
    </w:sdt>
    <w:p w:rsidR="002C42BC" w:rsidRDefault="00F20F8F">
      <w:pPr>
        <w:pStyle w:val="ContactInfo"/>
      </w:pPr>
      <w:sdt>
        <w:sdtPr>
          <w:alias w:val="Telephone"/>
          <w:tag w:val="Telephone"/>
          <w:id w:val="599758962"/>
          <w:placeholder>
            <w:docPart w:val="2C625748D7DE4F8DB2A7D7B0684E072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C75A6">
            <w:t>3545121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70B6F20DC363474FBAC73A42160CC2C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7A64D3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k</w:t>
          </w:r>
          <w:r w:rsidR="004C75A6">
            <w:rPr>
              <w:rStyle w:val="Emphasis"/>
            </w:rPr>
            <w:t>eziahbailey12@gmail.com</w:t>
          </w:r>
        </w:p>
      </w:sdtContent>
    </w:sdt>
    <w:p w:rsidR="002C42BC" w:rsidRDefault="00F20F8F">
      <w:pPr>
        <w:pStyle w:val="Name"/>
      </w:pPr>
      <w:sdt>
        <w:sdtPr>
          <w:alias w:val="Your Name"/>
          <w:tag w:val=""/>
          <w:id w:val="1197042864"/>
          <w:placeholder>
            <w:docPart w:val="8B8DA6D4B4B74B8A9699CB9AEFF4E2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E7E1A">
            <w:t>keziah Bailey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6459BF" w:rsidP="006459BF">
            <w:pPr>
              <w:pStyle w:val="ResumeText"/>
            </w:pPr>
            <w:r>
              <w:t>To obtain working experience at the entry level</w:t>
            </w:r>
            <w:r w:rsidR="003E0E59">
              <w:t xml:space="preserve"> in a well-established organization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0E7E1A" w:rsidP="006459BF">
            <w:pPr>
              <w:pStyle w:val="ResumeText"/>
            </w:pPr>
            <w:r>
              <w:t>Computer and data entry skills; customer service and retail skills; communication skills; ability to work with limited supervision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:rsidR="002C42BC" w:rsidRDefault="00E531F4">
                    <w:pPr>
                      <w:pStyle w:val="Heading2"/>
                    </w:pPr>
                    <w:r>
                      <w:t>Funatics</w:t>
                    </w:r>
                  </w:p>
                  <w:p w:rsidR="002C42BC" w:rsidRDefault="00E531F4">
                    <w:pPr>
                      <w:pStyle w:val="ResumeText"/>
                    </w:pPr>
                    <w:r>
                      <w:t>July 2013</w:t>
                    </w:r>
                  </w:p>
                  <w:p w:rsidR="002C42BC" w:rsidRDefault="00E531F4">
                    <w:r>
                      <w:t xml:space="preserve">Sales and customer service experience </w:t>
                    </w:r>
                  </w:p>
                </w:sdtContent>
              </w:sdt>
              <w:p w:rsidR="002C42BC" w:rsidRDefault="00F20F8F" w:rsidP="00E531F4">
                <w:pPr>
                  <w:pStyle w:val="Heading2"/>
                </w:pPr>
              </w:p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:rsidR="003E0E59" w:rsidRDefault="00E531F4" w:rsidP="003E0E59">
                    <w:pPr>
                      <w:pStyle w:val="Heading2"/>
                    </w:pPr>
                    <w:r>
                      <w:t>Providence Girls’ catholic Highschool</w:t>
                    </w:r>
                    <w:r w:rsidR="003E0E59">
                      <w:t xml:space="preserve"> – belmont – 2009 - present</w:t>
                    </w:r>
                  </w:p>
                  <w:p w:rsidR="003E0E59" w:rsidRDefault="003E0E59" w:rsidP="003E0E59">
                    <w:pPr>
                      <w:pStyle w:val="Heading2"/>
                      <w:rPr>
                        <w:b w:val="0"/>
                      </w:rPr>
                    </w:pPr>
                    <w:r>
                      <w:t>A</w:t>
                    </w:r>
                    <w:r w:rsidR="00E531F4">
                      <w:t>’ Level C</w:t>
                    </w:r>
                    <w:r>
                      <w:t xml:space="preserve">APE – UNIT ONE – </w:t>
                    </w:r>
                  </w:p>
                  <w:p w:rsidR="00E531F4" w:rsidRDefault="003E0E59" w:rsidP="003E0E59">
                    <w:r>
                      <w:t>Currently writing – Physics; Environmental Science; Biology and Communications Studies – May/June sitting</w:t>
                    </w:r>
                  </w:p>
                  <w:p w:rsidR="002C42BC" w:rsidRDefault="003E0E59" w:rsidP="00E531F4">
                    <w:r w:rsidRPr="003E0E59">
                      <w:rPr>
                        <w:b/>
                      </w:rPr>
                      <w:t>O’ LEVEL</w:t>
                    </w:r>
                    <w:r>
                      <w:t xml:space="preserve"> – obtained </w:t>
                    </w:r>
                    <w:r w:rsidR="00E531F4">
                      <w:t>English A, English B (Literature), Mathematics, Biology, Physics, Principles of Accounts, Information Technology and Music.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0E7E1A">
            <w:pPr>
              <w:pStyle w:val="Heading1"/>
            </w:pPr>
            <w:r>
              <w:t xml:space="preserve">Extra curricula </w:t>
            </w:r>
          </w:p>
        </w:tc>
        <w:tc>
          <w:tcPr>
            <w:tcW w:w="472" w:type="dxa"/>
          </w:tcPr>
          <w:p w:rsidR="002C42BC" w:rsidRDefault="000E7E1A">
            <w:r>
              <w:t xml:space="preserve"> </w:t>
            </w:r>
          </w:p>
        </w:tc>
        <w:tc>
          <w:tcPr>
            <w:tcW w:w="7830" w:type="dxa"/>
          </w:tcPr>
          <w:p w:rsidR="002C42BC" w:rsidRDefault="00E531F4" w:rsidP="00E531F4">
            <w:pPr>
              <w:pStyle w:val="ResumeText"/>
            </w:pPr>
            <w:r>
              <w:t>Junior national team for golf from 2009 to 2012</w:t>
            </w:r>
            <w:r w:rsidR="003E0E59">
              <w:t>; Reading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E531F4" w:rsidP="00E531F4">
            <w:pPr>
              <w:pStyle w:val="ResumeText"/>
            </w:pPr>
            <w:r>
              <w:t>Class prefect for three years 2010, 2013 and 2014</w:t>
            </w:r>
          </w:p>
        </w:tc>
        <w:bookmarkStart w:id="0" w:name="_GoBack"/>
        <w:bookmarkEnd w:id="0"/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/>
                <w:sdtContent>
                  <w:p w:rsidR="002C42BC" w:rsidRDefault="00E531F4">
                    <w:pPr>
                      <w:pStyle w:val="Heading2"/>
                    </w:pPr>
                    <w:r>
                      <w:t>Josephine Ible</w:t>
                    </w:r>
                  </w:p>
                  <w:p w:rsidR="002C42BC" w:rsidRDefault="00E531F4">
                    <w:pPr>
                      <w:pStyle w:val="ResumeText"/>
                    </w:pPr>
                    <w:r>
                      <w:t>Chief Operating Officer (COO) of Exim Bank TT Ltd.</w:t>
                    </w:r>
                  </w:p>
                  <w:p w:rsidR="002C42BC" w:rsidRDefault="004C75A6" w:rsidP="00E531F4">
                    <w:r>
                      <w:t>6801446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8F" w:rsidRDefault="00F20F8F">
      <w:pPr>
        <w:spacing w:before="0" w:after="0" w:line="240" w:lineRule="auto"/>
      </w:pPr>
      <w:r>
        <w:separator/>
      </w:r>
    </w:p>
  </w:endnote>
  <w:endnote w:type="continuationSeparator" w:id="0">
    <w:p w:rsidR="00F20F8F" w:rsidRDefault="00F2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459B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8F" w:rsidRDefault="00F20F8F">
      <w:pPr>
        <w:spacing w:before="0" w:after="0" w:line="240" w:lineRule="auto"/>
      </w:pPr>
      <w:r>
        <w:separator/>
      </w:r>
    </w:p>
  </w:footnote>
  <w:footnote w:type="continuationSeparator" w:id="0">
    <w:p w:rsidR="00F20F8F" w:rsidRDefault="00F20F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1A"/>
    <w:rsid w:val="000E7E1A"/>
    <w:rsid w:val="002C42BC"/>
    <w:rsid w:val="002C790A"/>
    <w:rsid w:val="003E0E59"/>
    <w:rsid w:val="00414819"/>
    <w:rsid w:val="004C75A6"/>
    <w:rsid w:val="006459BF"/>
    <w:rsid w:val="007A64D3"/>
    <w:rsid w:val="00805A1D"/>
    <w:rsid w:val="00A54718"/>
    <w:rsid w:val="00BC5A8B"/>
    <w:rsid w:val="00D5231D"/>
    <w:rsid w:val="00E531F4"/>
    <w:rsid w:val="00F20F8F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C1FEEB-7D7C-4DF8-B0FB-3E5DAFC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B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sa%20Bailey\Documents\kbail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67528FC0C941FDA6084E36EABD1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23A8-8D3A-4CC3-B6FB-B29F6D41E218}"/>
      </w:docPartPr>
      <w:docPartBody>
        <w:p w:rsidR="00960EE6" w:rsidRDefault="00293050">
          <w:pPr>
            <w:pStyle w:val="6267528FC0C941FDA6084E36EABD15F8"/>
          </w:pPr>
          <w:r>
            <w:t>[Street Address]</w:t>
          </w:r>
        </w:p>
      </w:docPartBody>
    </w:docPart>
    <w:docPart>
      <w:docPartPr>
        <w:name w:val="34471FBBAADE403AAEC1680B99ED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30C1-2DA4-45F2-A0C5-58BC36631051}"/>
      </w:docPartPr>
      <w:docPartBody>
        <w:p w:rsidR="00960EE6" w:rsidRDefault="00293050">
          <w:pPr>
            <w:pStyle w:val="34471FBBAADE403AAEC1680B99ED70E7"/>
          </w:pPr>
          <w:r>
            <w:t>[City, ST ZIP Code]</w:t>
          </w:r>
        </w:p>
      </w:docPartBody>
    </w:docPart>
    <w:docPart>
      <w:docPartPr>
        <w:name w:val="2C625748D7DE4F8DB2A7D7B0684E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269DA-6CDE-4FDF-929F-AD52F563CFFC}"/>
      </w:docPartPr>
      <w:docPartBody>
        <w:p w:rsidR="00960EE6" w:rsidRDefault="00293050">
          <w:pPr>
            <w:pStyle w:val="2C625748D7DE4F8DB2A7D7B0684E0723"/>
          </w:pPr>
          <w:r>
            <w:t>[Telephone]</w:t>
          </w:r>
        </w:p>
      </w:docPartBody>
    </w:docPart>
    <w:docPart>
      <w:docPartPr>
        <w:name w:val="70B6F20DC363474FBAC73A42160CC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7EDC2-B002-41E7-A5F2-4BBE8451F564}"/>
      </w:docPartPr>
      <w:docPartBody>
        <w:p w:rsidR="00960EE6" w:rsidRDefault="00293050">
          <w:pPr>
            <w:pStyle w:val="70B6F20DC363474FBAC73A42160CC2C8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8B8DA6D4B4B74B8A9699CB9AEFF4E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9CBE3-AE38-43E3-AF32-AC2B591CF646}"/>
      </w:docPartPr>
      <w:docPartBody>
        <w:p w:rsidR="00960EE6" w:rsidRDefault="00293050">
          <w:pPr>
            <w:pStyle w:val="8B8DA6D4B4B74B8A9699CB9AEFF4E25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50"/>
    <w:rsid w:val="00293050"/>
    <w:rsid w:val="007A3BF3"/>
    <w:rsid w:val="00960EE6"/>
    <w:rsid w:val="00C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7528FC0C941FDA6084E36EABD15F8">
    <w:name w:val="6267528FC0C941FDA6084E36EABD15F8"/>
  </w:style>
  <w:style w:type="paragraph" w:customStyle="1" w:styleId="34471FBBAADE403AAEC1680B99ED70E7">
    <w:name w:val="34471FBBAADE403AAEC1680B99ED70E7"/>
  </w:style>
  <w:style w:type="paragraph" w:customStyle="1" w:styleId="2C625748D7DE4F8DB2A7D7B0684E0723">
    <w:name w:val="2C625748D7DE4F8DB2A7D7B0684E0723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70B6F20DC363474FBAC73A42160CC2C8">
    <w:name w:val="70B6F20DC363474FBAC73A42160CC2C8"/>
  </w:style>
  <w:style w:type="paragraph" w:customStyle="1" w:styleId="8B8DA6D4B4B74B8A9699CB9AEFF4E25A">
    <w:name w:val="8B8DA6D4B4B74B8A9699CB9AEFF4E25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034CF025AF41ED8AB7E17586FAD4C8">
    <w:name w:val="5D034CF025AF41ED8AB7E17586FAD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 Driftwood Drive, Sam Boucaud
</CompanyAddress>
  <CompanyPhone>3545121</CompanyPhone>
  <CompanyFax/>
  <CompanyEmail>keziahbailey12@gmail.com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kbailey resume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keziah Bailey</dc:creator>
  <cp:lastModifiedBy>Vanessa Bailey</cp:lastModifiedBy>
  <cp:revision>2</cp:revision>
  <dcterms:created xsi:type="dcterms:W3CDTF">2015-05-05T17:26:00Z</dcterms:created>
  <dcterms:modified xsi:type="dcterms:W3CDTF">2015-05-05T17:26:00Z</dcterms:modified>
  <cp:category>Santa Cruz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