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9F" w:rsidRDefault="007D75BB">
      <w:r>
        <w:rPr>
          <w:noProof/>
          <w:lang w:val="en-TT" w:eastAsia="en-TT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013D9F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013D9F" w:rsidRDefault="00013D9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013D9F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13D9F" w:rsidRDefault="00013D9F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013D9F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013D9F" w:rsidRDefault="00013D9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13D9F" w:rsidRDefault="00013D9F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013D9F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013D9F" w:rsidRDefault="00013D9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13D9F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13D9F" w:rsidRDefault="00013D9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013D9F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013D9F" w:rsidRDefault="00013D9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013D9F" w:rsidRDefault="00013D9F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013D9F" w:rsidRDefault="00013D9F"/>
    <w:sdt>
      <w:sdtPr>
        <w:alias w:val="Resume Name"/>
        <w:tag w:val="Resume Name"/>
        <w:id w:val="707398252"/>
        <w:placeholder>
          <w:docPart w:val="E241E345C55845118C983584E99B5BF0"/>
        </w:placeholder>
        <w:docPartList>
          <w:docPartGallery w:val="Quick Parts"/>
          <w:docPartCategory w:val=" Resume Name"/>
        </w:docPartList>
      </w:sdtPr>
      <w:sdtEndPr/>
      <w:sdtContent>
        <w:p w:rsidR="00013D9F" w:rsidRDefault="00013D9F"/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80"/>
            <w:gridCol w:w="4680"/>
          </w:tblGrid>
          <w:tr w:rsidR="00013D9F" w:rsidRPr="00502816">
            <w:tc>
              <w:tcPr>
                <w:tcW w:w="2500" w:type="pct"/>
              </w:tcPr>
              <w:sdt>
                <w:sdtPr>
                  <w:rPr>
                    <w:rFonts w:ascii="Times New Roman" w:hAnsi="Times New Roman"/>
                  </w:rPr>
                  <w:id w:val="26081749"/>
                  <w:placeholder>
                    <w:docPart w:val="44FF941207F045C7A2A711010B2293A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13D9F" w:rsidRPr="00502816" w:rsidRDefault="00804EF8">
                    <w:pPr>
                      <w:pStyle w:val="PersonalName"/>
                      <w:rPr>
                        <w:rFonts w:ascii="Times New Roman" w:hAnsi="Times New Roman"/>
                      </w:rPr>
                    </w:pPr>
                    <w:r w:rsidRPr="00502816">
                      <w:rPr>
                        <w:rFonts w:ascii="Times New Roman" w:hAnsi="Times New Roman"/>
                        <w:lang w:val="en-TT"/>
                      </w:rPr>
                      <w:t>Latisha Olivierrie</w:t>
                    </w:r>
                  </w:p>
                </w:sdtContent>
              </w:sdt>
              <w:p w:rsidR="00013D9F" w:rsidRPr="00502816" w:rsidRDefault="008A3C72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1868 769-8445</w:t>
                </w:r>
              </w:p>
              <w:p w:rsidR="00013D9F" w:rsidRPr="00502816" w:rsidRDefault="00013D9F">
                <w:pPr>
                  <w:pStyle w:val="NoSpacing"/>
                  <w:rPr>
                    <w:rFonts w:ascii="Times New Roman" w:hAnsi="Times New Roman"/>
                    <w:b/>
                  </w:rPr>
                </w:pPr>
              </w:p>
              <w:p w:rsidR="00804EF8" w:rsidRDefault="008A3C72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Lp#6 Caribbean Court,</w:t>
                </w:r>
              </w:p>
              <w:p w:rsidR="008A3C72" w:rsidRDefault="008A3C72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Redhill,</w:t>
                </w:r>
              </w:p>
              <w:p w:rsidR="008A3C72" w:rsidRPr="00502816" w:rsidRDefault="008A3C72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D’abadie.</w:t>
                </w:r>
              </w:p>
              <w:p w:rsidR="00013D9F" w:rsidRPr="00502816" w:rsidRDefault="008A3C72">
                <w:pPr>
                  <w:pStyle w:val="NoSpacing"/>
                  <w:rPr>
                    <w:rFonts w:ascii="Times New Roman" w:hAnsi="Times New Roman"/>
                  </w:rPr>
                </w:pPr>
                <w:hyperlink r:id="rId10" w:history="1">
                  <w:r w:rsidRPr="00C56064">
                    <w:rPr>
                      <w:rStyle w:val="Hyperlink"/>
                      <w:rFonts w:ascii="Times New Roman" w:hAnsi="Times New Roman"/>
                    </w:rPr>
                    <w:t>Latishaolivierrie@gmail.com</w:t>
                  </w:r>
                </w:hyperlink>
              </w:p>
              <w:p w:rsidR="00804EF8" w:rsidRPr="00502816" w:rsidRDefault="004E79F2">
                <w:pPr>
                  <w:pStyle w:val="NoSpacing"/>
                  <w:rPr>
                    <w:rFonts w:ascii="Times New Roman" w:hAnsi="Times New Roman"/>
                  </w:rPr>
                </w:pPr>
                <w:hyperlink r:id="rId11" w:history="1">
                  <w:r w:rsidR="00274B2B" w:rsidRPr="00502816">
                    <w:rPr>
                      <w:rStyle w:val="Hyperlink"/>
                      <w:rFonts w:ascii="Times New Roman" w:hAnsi="Times New Roman"/>
                    </w:rPr>
                    <w:t>Latishaolivierrie@yahoo.com</w:t>
                  </w:r>
                </w:hyperlink>
              </w:p>
              <w:p w:rsidR="00013D9F" w:rsidRPr="00502816" w:rsidRDefault="00013D9F" w:rsidP="00804EF8">
                <w:pPr>
                  <w:pStyle w:val="NoSpacing"/>
                  <w:rPr>
                    <w:rFonts w:ascii="Times New Roman" w:hAnsi="Times New Roman"/>
                  </w:rPr>
                </w:pPr>
              </w:p>
            </w:tc>
            <w:tc>
              <w:tcPr>
                <w:tcW w:w="2500" w:type="pct"/>
              </w:tcPr>
              <w:p w:rsidR="00013D9F" w:rsidRPr="00502816" w:rsidRDefault="00013D9F">
                <w:pPr>
                  <w:pStyle w:val="NoSpacing"/>
                  <w:jc w:val="right"/>
                  <w:rPr>
                    <w:rFonts w:ascii="Times New Roman" w:hAnsi="Times New Roman"/>
                  </w:rPr>
                </w:pPr>
              </w:p>
            </w:tc>
          </w:tr>
        </w:tbl>
        <w:p w:rsidR="00013D9F" w:rsidRDefault="004E79F2"/>
      </w:sdtContent>
    </w:sdt>
    <w:p w:rsidR="00013D9F" w:rsidRPr="00502816" w:rsidRDefault="00C70614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>Objectives</w:t>
      </w:r>
    </w:p>
    <w:p w:rsidR="00013D9F" w:rsidRPr="00502816" w:rsidRDefault="00804EF8">
      <w:pPr>
        <w:pStyle w:val="SubsectionText"/>
        <w:rPr>
          <w:rFonts w:ascii="Times New Roman" w:hAnsi="Times New Roman"/>
        </w:rPr>
      </w:pPr>
      <w:r w:rsidRPr="00502816">
        <w:rPr>
          <w:rFonts w:ascii="Times New Roman" w:hAnsi="Times New Roman"/>
        </w:rPr>
        <w:t>To gain working experience, understanding as well as learn about the responsibilities and expectancies required for success and great achievements in the working field. Wo</w:t>
      </w:r>
      <w:r w:rsidR="008A3C72">
        <w:rPr>
          <w:rFonts w:ascii="Times New Roman" w:hAnsi="Times New Roman"/>
        </w:rPr>
        <w:t>rking experience will not only qualify me for future jobs but will also increase my skills ,objectives and bring me closer to achieving my goals.</w:t>
      </w:r>
    </w:p>
    <w:p w:rsidR="00804EF8" w:rsidRPr="00502816" w:rsidRDefault="00804EF8">
      <w:pPr>
        <w:pStyle w:val="SubsectionText"/>
        <w:rPr>
          <w:rFonts w:ascii="Times New Roman" w:hAnsi="Times New Roman"/>
        </w:rPr>
      </w:pPr>
    </w:p>
    <w:p w:rsidR="00013D9F" w:rsidRPr="00502816" w:rsidRDefault="00C70614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>Education</w:t>
      </w:r>
    </w:p>
    <w:p w:rsidR="00013D9F" w:rsidRPr="00502816" w:rsidRDefault="00804EF8">
      <w:pPr>
        <w:pStyle w:val="Subsection"/>
        <w:rPr>
          <w:rFonts w:ascii="Times New Roman" w:hAnsi="Times New Roman"/>
        </w:rPr>
      </w:pPr>
      <w:r w:rsidRPr="00502816">
        <w:rPr>
          <w:rStyle w:val="SubsectionDateChar1"/>
          <w:rFonts w:ascii="Times New Roman" w:hAnsi="Times New Roman"/>
        </w:rPr>
        <w:t>St Martin’s Girls High school</w:t>
      </w:r>
      <w:r w:rsidR="00C70614" w:rsidRPr="00502816">
        <w:rPr>
          <w:rStyle w:val="SubsectionDateChar1"/>
          <w:rFonts w:ascii="Times New Roman" w:hAnsi="Times New Roman"/>
        </w:rPr>
        <w:t xml:space="preserve"> |</w:t>
      </w:r>
      <w:r w:rsidR="00C70614" w:rsidRPr="00502816">
        <w:rPr>
          <w:rFonts w:ascii="Times New Roman" w:hAnsi="Times New Roman"/>
        </w:rPr>
        <w:t xml:space="preserve"> </w:t>
      </w:r>
      <w:r w:rsidRPr="00502816">
        <w:rPr>
          <w:rFonts w:ascii="Times New Roman" w:hAnsi="Times New Roman"/>
        </w:rPr>
        <w:t>2012 CXC</w:t>
      </w:r>
    </w:p>
    <w:p w:rsidR="00013D9F" w:rsidRPr="00502816" w:rsidRDefault="00804EF8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Physical Education </w:t>
      </w:r>
      <w:r w:rsidR="00274B2B" w:rsidRPr="00502816">
        <w:rPr>
          <w:rFonts w:ascii="Times New Roman" w:hAnsi="Times New Roman"/>
        </w:rPr>
        <w:t xml:space="preserve">                     </w:t>
      </w:r>
      <w:r w:rsidRPr="00502816">
        <w:rPr>
          <w:rFonts w:ascii="Times New Roman" w:hAnsi="Times New Roman"/>
        </w:rPr>
        <w:t xml:space="preserve">   one</w:t>
      </w:r>
    </w:p>
    <w:p w:rsidR="00804EF8" w:rsidRPr="00502816" w:rsidRDefault="00804EF8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Mathematics                          </w:t>
      </w:r>
      <w:r w:rsidR="00274B2B" w:rsidRPr="00502816">
        <w:rPr>
          <w:rFonts w:ascii="Times New Roman" w:hAnsi="Times New Roman"/>
        </w:rPr>
        <w:t xml:space="preserve">        </w:t>
      </w:r>
      <w:r w:rsidRPr="00502816">
        <w:rPr>
          <w:rFonts w:ascii="Times New Roman" w:hAnsi="Times New Roman"/>
        </w:rPr>
        <w:t xml:space="preserve"> two</w:t>
      </w:r>
    </w:p>
    <w:p w:rsidR="00804EF8" w:rsidRPr="00502816" w:rsidRDefault="00804EF8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English A                             </w:t>
      </w:r>
      <w:r w:rsidR="00274B2B" w:rsidRPr="00502816">
        <w:rPr>
          <w:rFonts w:ascii="Times New Roman" w:hAnsi="Times New Roman"/>
        </w:rPr>
        <w:t xml:space="preserve">          </w:t>
      </w:r>
      <w:r w:rsidRPr="00502816">
        <w:rPr>
          <w:rFonts w:ascii="Times New Roman" w:hAnsi="Times New Roman"/>
        </w:rPr>
        <w:t xml:space="preserve"> two</w:t>
      </w:r>
    </w:p>
    <w:p w:rsidR="00804EF8" w:rsidRPr="00502816" w:rsidRDefault="00804EF8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English B                            </w:t>
      </w:r>
      <w:r w:rsidR="00274B2B" w:rsidRPr="00502816">
        <w:rPr>
          <w:rFonts w:ascii="Times New Roman" w:hAnsi="Times New Roman"/>
        </w:rPr>
        <w:t xml:space="preserve">        </w:t>
      </w:r>
      <w:r w:rsidRPr="00502816">
        <w:rPr>
          <w:rFonts w:ascii="Times New Roman" w:hAnsi="Times New Roman"/>
        </w:rPr>
        <w:t xml:space="preserve">     two</w:t>
      </w:r>
    </w:p>
    <w:p w:rsidR="00804EF8" w:rsidRPr="00502816" w:rsidRDefault="00804EF8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Social Studies                    </w:t>
      </w:r>
      <w:r w:rsidR="00274B2B" w:rsidRPr="00502816">
        <w:rPr>
          <w:rFonts w:ascii="Times New Roman" w:hAnsi="Times New Roman"/>
        </w:rPr>
        <w:t xml:space="preserve">        </w:t>
      </w:r>
      <w:r w:rsidRPr="00502816">
        <w:rPr>
          <w:rFonts w:ascii="Times New Roman" w:hAnsi="Times New Roman"/>
        </w:rPr>
        <w:t xml:space="preserve">      two</w:t>
      </w:r>
    </w:p>
    <w:p w:rsidR="00804EF8" w:rsidRPr="00502816" w:rsidRDefault="00804EF8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Human and social biology </w:t>
      </w:r>
      <w:r w:rsidR="00274B2B" w:rsidRPr="00502816">
        <w:rPr>
          <w:rFonts w:ascii="Times New Roman" w:hAnsi="Times New Roman"/>
        </w:rPr>
        <w:t xml:space="preserve">         </w:t>
      </w:r>
      <w:r w:rsidRPr="00502816">
        <w:rPr>
          <w:rFonts w:ascii="Times New Roman" w:hAnsi="Times New Roman"/>
        </w:rPr>
        <w:t xml:space="preserve">     two</w:t>
      </w:r>
    </w:p>
    <w:p w:rsidR="00804EF8" w:rsidRPr="00502816" w:rsidRDefault="00804EF8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EDPM</w:t>
      </w:r>
      <w:r w:rsidR="00274B2B" w:rsidRPr="00502816">
        <w:rPr>
          <w:rFonts w:ascii="Times New Roman" w:hAnsi="Times New Roman"/>
        </w:rPr>
        <w:t xml:space="preserve">                                             two</w:t>
      </w:r>
    </w:p>
    <w:p w:rsidR="00804EF8" w:rsidRPr="00502816" w:rsidRDefault="00274B2B">
      <w:pPr>
        <w:pStyle w:val="ListBullet"/>
        <w:numPr>
          <w:ilvl w:val="0"/>
          <w:numId w:val="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History                                            three</w:t>
      </w:r>
    </w:p>
    <w:p w:rsidR="00274B2B" w:rsidRPr="00502816" w:rsidRDefault="00274B2B" w:rsidP="00274B2B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274B2B" w:rsidRPr="00502816" w:rsidRDefault="00274B2B" w:rsidP="00274B2B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>Education</w:t>
      </w:r>
    </w:p>
    <w:p w:rsidR="00274B2B" w:rsidRPr="00502816" w:rsidRDefault="00274B2B" w:rsidP="00274B2B">
      <w:pPr>
        <w:pStyle w:val="SubsectionDate"/>
        <w:rPr>
          <w:rFonts w:ascii="Times New Roman" w:hAnsi="Times New Roman"/>
          <w:b/>
        </w:rPr>
      </w:pPr>
      <w:r w:rsidRPr="00502816">
        <w:rPr>
          <w:rFonts w:ascii="Times New Roman" w:hAnsi="Times New Roman"/>
          <w:b/>
        </w:rPr>
        <w:t>Downers Educational Institute</w:t>
      </w:r>
      <w:r w:rsidRPr="00502816">
        <w:rPr>
          <w:rFonts w:ascii="Times New Roman" w:hAnsi="Times New Roman"/>
        </w:rPr>
        <w:t xml:space="preserve"> |</w:t>
      </w:r>
      <w:r w:rsidRPr="00502816">
        <w:rPr>
          <w:rFonts w:ascii="Times New Roman" w:hAnsi="Times New Roman"/>
          <w:b/>
        </w:rPr>
        <w:t xml:space="preserve"> </w:t>
      </w:r>
      <w:r w:rsidRPr="00502816">
        <w:rPr>
          <w:rStyle w:val="SubsectionChar"/>
          <w:rFonts w:ascii="Times New Roman" w:hAnsi="Times New Roman"/>
        </w:rPr>
        <w:t>2013 CXC</w:t>
      </w:r>
      <w:r w:rsidRPr="00502816">
        <w:rPr>
          <w:rFonts w:ascii="Times New Roman" w:hAnsi="Times New Roman"/>
          <w:b/>
        </w:rPr>
        <w:t xml:space="preserve"> </w:t>
      </w:r>
    </w:p>
    <w:p w:rsidR="00274B2B" w:rsidRPr="00502816" w:rsidRDefault="00274B2B" w:rsidP="00274B2B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Human and social biology         one</w:t>
      </w:r>
    </w:p>
    <w:p w:rsidR="00274B2B" w:rsidRPr="00502816" w:rsidRDefault="00274B2B" w:rsidP="00274B2B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Biology                                      three</w:t>
      </w:r>
    </w:p>
    <w:p w:rsidR="00274B2B" w:rsidRPr="00502816" w:rsidRDefault="00274B2B" w:rsidP="00274B2B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Physics                                       three</w:t>
      </w:r>
    </w:p>
    <w:p w:rsidR="008A3C72" w:rsidRDefault="008A3C72" w:rsidP="008A3C72">
      <w:pPr>
        <w:pStyle w:val="Section"/>
        <w:rPr>
          <w:rFonts w:ascii="Times New Roman" w:hAnsi="Times New Roman"/>
        </w:rPr>
      </w:pPr>
    </w:p>
    <w:p w:rsidR="008A3C72" w:rsidRDefault="008A3C72" w:rsidP="008A3C72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lastRenderedPageBreak/>
        <w:t>Education</w:t>
      </w:r>
    </w:p>
    <w:p w:rsidR="008A3C72" w:rsidRPr="00502816" w:rsidRDefault="008A3C72" w:rsidP="008A3C72">
      <w:pPr>
        <w:pStyle w:val="Subsection"/>
        <w:rPr>
          <w:rFonts w:ascii="Times New Roman" w:hAnsi="Times New Roman"/>
        </w:rPr>
      </w:pPr>
      <w:r>
        <w:rPr>
          <w:rStyle w:val="SubsectionDateChar1"/>
          <w:rFonts w:ascii="Times New Roman" w:hAnsi="Times New Roman"/>
        </w:rPr>
        <w:t>Costaatt</w:t>
      </w:r>
      <w:r w:rsidRPr="00502816">
        <w:rPr>
          <w:rStyle w:val="SubsectionDateChar1"/>
          <w:rFonts w:ascii="Times New Roman" w:hAnsi="Times New Roman"/>
        </w:rPr>
        <w:t xml:space="preserve"> |</w:t>
      </w:r>
      <w:r w:rsidRPr="00502816">
        <w:rPr>
          <w:rFonts w:ascii="Times New Roman" w:hAnsi="Times New Roman"/>
        </w:rPr>
        <w:t xml:space="preserve"> </w:t>
      </w:r>
      <w:r w:rsidR="006B25C6">
        <w:rPr>
          <w:rFonts w:ascii="Times New Roman" w:hAnsi="Times New Roman"/>
        </w:rPr>
        <w:t xml:space="preserve">2014 Current </w:t>
      </w:r>
      <w:r w:rsidR="00315031">
        <w:rPr>
          <w:rFonts w:ascii="Times New Roman" w:hAnsi="Times New Roman"/>
        </w:rPr>
        <w:t xml:space="preserve">General </w:t>
      </w:r>
      <w:r w:rsidR="006B25C6">
        <w:rPr>
          <w:rFonts w:ascii="Times New Roman" w:hAnsi="Times New Roman"/>
        </w:rPr>
        <w:t>Nursing Student</w:t>
      </w:r>
    </w:p>
    <w:p w:rsidR="00274B2B" w:rsidRPr="00502816" w:rsidRDefault="00274B2B" w:rsidP="00274B2B">
      <w:pPr>
        <w:rPr>
          <w:rFonts w:ascii="Times New Roman" w:hAnsi="Times New Roman"/>
        </w:rPr>
      </w:pPr>
    </w:p>
    <w:p w:rsidR="00274B2B" w:rsidRPr="00502816" w:rsidRDefault="00274B2B" w:rsidP="00502816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Working </w:t>
      </w:r>
      <w:r w:rsidR="00C70614" w:rsidRPr="00502816">
        <w:rPr>
          <w:rFonts w:ascii="Times New Roman" w:hAnsi="Times New Roman"/>
        </w:rPr>
        <w:t>Experience</w:t>
      </w:r>
    </w:p>
    <w:p w:rsidR="00274B2B" w:rsidRPr="00502816" w:rsidRDefault="00274B2B" w:rsidP="00274B2B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Volunteer teachers assistant (2009)</w:t>
      </w:r>
    </w:p>
    <w:p w:rsidR="00274B2B" w:rsidRPr="00502816" w:rsidRDefault="00274B2B" w:rsidP="00274B2B">
      <w:pPr>
        <w:pStyle w:val="ListParagraph"/>
        <w:rPr>
          <w:rFonts w:ascii="Times New Roman" w:hAnsi="Times New Roman"/>
        </w:rPr>
      </w:pPr>
      <w:r w:rsidRPr="00502816">
        <w:rPr>
          <w:rFonts w:ascii="Times New Roman" w:hAnsi="Times New Roman"/>
          <w:b/>
        </w:rPr>
        <w:t xml:space="preserve">Cotton Tree Foundation </w:t>
      </w:r>
      <w:r w:rsidRPr="00502816">
        <w:rPr>
          <w:rFonts w:ascii="Times New Roman" w:hAnsi="Times New Roman"/>
        </w:rPr>
        <w:t>( Cascade, St.Anns, Port of Spain)</w:t>
      </w:r>
    </w:p>
    <w:p w:rsidR="002D62F0" w:rsidRDefault="00315031" w:rsidP="002D62F0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 E</w:t>
      </w:r>
      <w:r w:rsidR="002D62F0" w:rsidRPr="00502816">
        <w:rPr>
          <w:rFonts w:ascii="Times New Roman" w:hAnsi="Times New Roman"/>
        </w:rPr>
        <w:t>mployed hairdresser</w:t>
      </w:r>
    </w:p>
    <w:p w:rsidR="006B25C6" w:rsidRPr="00502816" w:rsidRDefault="006B25C6" w:rsidP="006B25C6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Office Administrator /Accounting Assistant/Consultant</w:t>
      </w:r>
      <w:r w:rsidR="00315031">
        <w:rPr>
          <w:rFonts w:ascii="Times New Roman" w:hAnsi="Times New Roman"/>
        </w:rPr>
        <w:t>/I.T personnel</w:t>
      </w:r>
      <w:r w:rsidRPr="00502816">
        <w:rPr>
          <w:rFonts w:ascii="Times New Roman" w:hAnsi="Times New Roman"/>
        </w:rPr>
        <w:t xml:space="preserve"> (2013-2014)</w:t>
      </w:r>
    </w:p>
    <w:p w:rsidR="006B25C6" w:rsidRPr="006B25C6" w:rsidRDefault="006B25C6" w:rsidP="006B25C6">
      <w:pPr>
        <w:pStyle w:val="ListParagraph"/>
        <w:rPr>
          <w:rFonts w:ascii="Times New Roman" w:hAnsi="Times New Roman"/>
        </w:rPr>
      </w:pPr>
      <w:r w:rsidRPr="00502816">
        <w:rPr>
          <w:rFonts w:ascii="Times New Roman" w:hAnsi="Times New Roman"/>
          <w:b/>
        </w:rPr>
        <w:t xml:space="preserve"> Rolley Data Systems Ltd </w:t>
      </w:r>
      <w:r w:rsidRPr="00502816">
        <w:rPr>
          <w:rFonts w:ascii="Times New Roman" w:hAnsi="Times New Roman"/>
        </w:rPr>
        <w:t>( Dundonald Street ,Port Of Spain)</w:t>
      </w:r>
    </w:p>
    <w:p w:rsidR="006B25C6" w:rsidRDefault="006B25C6" w:rsidP="002D62F0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Operations Coordinator/Office Administrator (2014-2015)</w:t>
      </w:r>
    </w:p>
    <w:p w:rsidR="006B25C6" w:rsidRPr="006B25C6" w:rsidRDefault="006B25C6" w:rsidP="006B25C6">
      <w:pPr>
        <w:pStyle w:val="ListParagraph"/>
        <w:rPr>
          <w:rFonts w:ascii="Times New Roman" w:hAnsi="Times New Roman"/>
        </w:rPr>
      </w:pPr>
      <w:r w:rsidRPr="006B25C6">
        <w:rPr>
          <w:rFonts w:ascii="Times New Roman" w:hAnsi="Times New Roman"/>
          <w:b/>
        </w:rPr>
        <w:t>Ecliff Elie Designs Ltd</w:t>
      </w:r>
      <w:r>
        <w:rPr>
          <w:rFonts w:ascii="Times New Roman" w:hAnsi="Times New Roman"/>
          <w:b/>
        </w:rPr>
        <w:t>(#</w:t>
      </w:r>
      <w:r>
        <w:rPr>
          <w:rFonts w:ascii="Times New Roman" w:hAnsi="Times New Roman"/>
        </w:rPr>
        <w:t>32 Roslino Street WoodBrook)</w:t>
      </w:r>
    </w:p>
    <w:p w:rsidR="006B25C6" w:rsidRPr="00315031" w:rsidRDefault="006B25C6" w:rsidP="006B25C6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 w:rsidRPr="00315031">
        <w:rPr>
          <w:rFonts w:ascii="Times New Roman" w:hAnsi="Times New Roman"/>
        </w:rPr>
        <w:t>Self Employed Bartender(</w:t>
      </w:r>
      <w:r w:rsidR="00315031" w:rsidRPr="00315031">
        <w:rPr>
          <w:rFonts w:ascii="Times New Roman" w:hAnsi="Times New Roman"/>
        </w:rPr>
        <w:t xml:space="preserve"> 2015-2016)</w:t>
      </w:r>
    </w:p>
    <w:p w:rsidR="00013D9F" w:rsidRPr="00502816" w:rsidRDefault="00315031" w:rsidP="006228B9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People’s Bar </w:t>
      </w:r>
      <w:r>
        <w:rPr>
          <w:rFonts w:ascii="Times New Roman" w:hAnsi="Times New Roman"/>
        </w:rPr>
        <w:t>(Williams Street Bonair West, Arouca)</w:t>
      </w:r>
    </w:p>
    <w:p w:rsidR="00013D9F" w:rsidRPr="00502816" w:rsidRDefault="00C70614" w:rsidP="00502816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>Skills</w:t>
      </w:r>
    </w:p>
    <w:p w:rsidR="009E2A62" w:rsidRPr="00502816" w:rsidRDefault="00315031" w:rsidP="00502816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2D62F0" w:rsidRPr="00502816">
        <w:rPr>
          <w:rFonts w:ascii="Times New Roman" w:hAnsi="Times New Roman"/>
        </w:rPr>
        <w:t>Basic Windows 7 and Microsoft Office 2010 Certificate -YTEPP – 2011;</w:t>
      </w:r>
    </w:p>
    <w:p w:rsidR="00013D9F" w:rsidRDefault="00502816" w:rsidP="009E2A62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 </w:t>
      </w:r>
      <w:r w:rsidR="002D62F0" w:rsidRPr="00502816">
        <w:rPr>
          <w:rFonts w:ascii="Times New Roman" w:hAnsi="Times New Roman"/>
        </w:rPr>
        <w:t xml:space="preserve">Skill of research, document management </w:t>
      </w:r>
      <w:r w:rsidR="009E2A62" w:rsidRPr="00502816">
        <w:rPr>
          <w:rFonts w:ascii="Times New Roman" w:hAnsi="Times New Roman"/>
        </w:rPr>
        <w:t>, time management</w:t>
      </w:r>
      <w:r w:rsidR="00315031">
        <w:rPr>
          <w:rFonts w:ascii="Times New Roman" w:hAnsi="Times New Roman"/>
        </w:rPr>
        <w:t>, team player,</w:t>
      </w:r>
      <w:r w:rsidR="006228B9">
        <w:rPr>
          <w:rFonts w:ascii="Times New Roman" w:hAnsi="Times New Roman"/>
        </w:rPr>
        <w:t xml:space="preserve"> multi taskers </w:t>
      </w:r>
    </w:p>
    <w:p w:rsidR="00315031" w:rsidRPr="00502816" w:rsidRDefault="00315031" w:rsidP="009E2A62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-Data entry, Payroll,</w:t>
      </w:r>
    </w:p>
    <w:p w:rsidR="009E2A62" w:rsidRPr="00502816" w:rsidRDefault="009E2A62" w:rsidP="009E2A62">
      <w:pPr>
        <w:pStyle w:val="ListBullet"/>
        <w:numPr>
          <w:ilvl w:val="0"/>
          <w:numId w:val="0"/>
        </w:numPr>
        <w:ind w:left="360"/>
        <w:rPr>
          <w:rFonts w:ascii="Times New Roman" w:hAnsi="Times New Roman"/>
        </w:rPr>
      </w:pPr>
    </w:p>
    <w:p w:rsidR="009E2A62" w:rsidRPr="00502816" w:rsidRDefault="009E2A62" w:rsidP="00502816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Hobbies </w:t>
      </w:r>
    </w:p>
    <w:p w:rsidR="009E2A62" w:rsidRPr="00502816" w:rsidRDefault="009E2A62" w:rsidP="00502816">
      <w:pPr>
        <w:pStyle w:val="ListBullet"/>
        <w:numPr>
          <w:ilvl w:val="0"/>
          <w:numId w:val="23"/>
        </w:numPr>
        <w:ind w:left="709"/>
        <w:rPr>
          <w:rFonts w:ascii="Times New Roman" w:hAnsi="Times New Roman"/>
        </w:rPr>
      </w:pPr>
      <w:r w:rsidRPr="00502816">
        <w:rPr>
          <w:rFonts w:ascii="Times New Roman" w:hAnsi="Times New Roman"/>
        </w:rPr>
        <w:t>Cricket</w:t>
      </w:r>
    </w:p>
    <w:p w:rsidR="009E2A62" w:rsidRPr="00502816" w:rsidRDefault="009E2A62" w:rsidP="00502816">
      <w:pPr>
        <w:pStyle w:val="ListBullet"/>
        <w:numPr>
          <w:ilvl w:val="0"/>
          <w:numId w:val="23"/>
        </w:numPr>
        <w:ind w:left="709"/>
        <w:rPr>
          <w:rFonts w:ascii="Times New Roman" w:hAnsi="Times New Roman"/>
        </w:rPr>
      </w:pPr>
      <w:r w:rsidRPr="00502816">
        <w:rPr>
          <w:rFonts w:ascii="Times New Roman" w:hAnsi="Times New Roman"/>
        </w:rPr>
        <w:t>Hiking</w:t>
      </w:r>
    </w:p>
    <w:p w:rsidR="009E2A62" w:rsidRPr="00502816" w:rsidRDefault="009E2A62" w:rsidP="00502816">
      <w:pPr>
        <w:pStyle w:val="ListBullet"/>
        <w:numPr>
          <w:ilvl w:val="0"/>
          <w:numId w:val="23"/>
        </w:numPr>
        <w:ind w:left="709"/>
        <w:rPr>
          <w:rFonts w:ascii="Times New Roman" w:hAnsi="Times New Roman"/>
        </w:rPr>
      </w:pPr>
      <w:r w:rsidRPr="00502816">
        <w:rPr>
          <w:rFonts w:ascii="Times New Roman" w:hAnsi="Times New Roman"/>
        </w:rPr>
        <w:t>Swimming</w:t>
      </w:r>
    </w:p>
    <w:p w:rsidR="009E2A62" w:rsidRPr="00502816" w:rsidRDefault="009E2A62" w:rsidP="00502816">
      <w:pPr>
        <w:pStyle w:val="ListBullet"/>
        <w:numPr>
          <w:ilvl w:val="0"/>
          <w:numId w:val="23"/>
        </w:numPr>
        <w:ind w:left="709"/>
        <w:rPr>
          <w:rFonts w:ascii="Times New Roman" w:hAnsi="Times New Roman"/>
        </w:rPr>
      </w:pPr>
      <w:r w:rsidRPr="00502816">
        <w:rPr>
          <w:rFonts w:ascii="Times New Roman" w:hAnsi="Times New Roman"/>
        </w:rPr>
        <w:t>Hairdressing</w:t>
      </w:r>
    </w:p>
    <w:p w:rsidR="009E2A62" w:rsidRPr="00502816" w:rsidRDefault="009E2A62" w:rsidP="009E2A6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9E2A62" w:rsidRPr="00502816" w:rsidRDefault="009E2A62" w:rsidP="00502816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>Personal Accomplishments</w:t>
      </w:r>
    </w:p>
    <w:p w:rsidR="009E2A62" w:rsidRPr="00502816" w:rsidRDefault="009E2A62" w:rsidP="009E2A62">
      <w:pPr>
        <w:pStyle w:val="ListBullet"/>
        <w:numPr>
          <w:ilvl w:val="0"/>
          <w:numId w:val="24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Female Cricketer of the season award – CXC Physical Education -2012</w:t>
      </w:r>
    </w:p>
    <w:p w:rsidR="009E2A62" w:rsidRPr="00502816" w:rsidRDefault="009E2A62" w:rsidP="009E2A62">
      <w:pPr>
        <w:pStyle w:val="ListBullet"/>
        <w:numPr>
          <w:ilvl w:val="0"/>
          <w:numId w:val="24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Captain of St. Martin’s  Girls High School Cricket team – 2012</w:t>
      </w:r>
    </w:p>
    <w:p w:rsidR="009E2A62" w:rsidRPr="00502816" w:rsidRDefault="009E2A62" w:rsidP="009E2A62">
      <w:pPr>
        <w:pStyle w:val="ListBullet"/>
        <w:numPr>
          <w:ilvl w:val="0"/>
          <w:numId w:val="24"/>
        </w:numPr>
        <w:rPr>
          <w:rFonts w:ascii="Times New Roman" w:hAnsi="Times New Roman"/>
        </w:rPr>
      </w:pPr>
      <w:r w:rsidRPr="00502816">
        <w:rPr>
          <w:rFonts w:ascii="Times New Roman" w:hAnsi="Times New Roman"/>
        </w:rPr>
        <w:t>Senior school perfect (2011-2012)</w:t>
      </w:r>
    </w:p>
    <w:p w:rsidR="009E2A62" w:rsidRPr="00502816" w:rsidRDefault="009E2A62" w:rsidP="009E2A6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9E2A62" w:rsidRPr="00502816" w:rsidRDefault="009E2A62" w:rsidP="00502816">
      <w:pPr>
        <w:pStyle w:val="Section"/>
        <w:rPr>
          <w:rFonts w:ascii="Times New Roman" w:hAnsi="Times New Roman"/>
        </w:rPr>
      </w:pPr>
      <w:r w:rsidRPr="00502816">
        <w:rPr>
          <w:rFonts w:ascii="Times New Roman" w:hAnsi="Times New Roman"/>
        </w:rPr>
        <w:t>References</w:t>
      </w:r>
    </w:p>
    <w:p w:rsidR="009E2A62" w:rsidRPr="00502816" w:rsidRDefault="009E2A62" w:rsidP="009E2A62">
      <w:pPr>
        <w:pStyle w:val="ListBullet"/>
        <w:numPr>
          <w:ilvl w:val="0"/>
          <w:numId w:val="25"/>
        </w:numPr>
        <w:rPr>
          <w:rFonts w:ascii="Times New Roman" w:hAnsi="Times New Roman"/>
        </w:rPr>
      </w:pPr>
      <w:r w:rsidRPr="00502816">
        <w:rPr>
          <w:rFonts w:ascii="Times New Roman" w:hAnsi="Times New Roman"/>
          <w:b/>
        </w:rPr>
        <w:t>Helen Charles</w:t>
      </w:r>
      <w:r w:rsidR="00AF5715">
        <w:rPr>
          <w:rFonts w:ascii="Times New Roman" w:hAnsi="Times New Roman"/>
          <w:b/>
        </w:rPr>
        <w:t xml:space="preserve"> -</w:t>
      </w:r>
      <w:r w:rsidRPr="00502816">
        <w:rPr>
          <w:rFonts w:ascii="Times New Roman" w:hAnsi="Times New Roman"/>
        </w:rPr>
        <w:t xml:space="preserve"> 1868 669 – 7541 Wilson Trace, Upper Village Blanchisseuse</w:t>
      </w:r>
    </w:p>
    <w:p w:rsidR="009E2A62" w:rsidRPr="00502816" w:rsidRDefault="00502816" w:rsidP="009E2A6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                 </w:t>
      </w:r>
      <w:r w:rsidR="009E2A62" w:rsidRPr="00502816">
        <w:rPr>
          <w:rFonts w:ascii="Times New Roman" w:hAnsi="Times New Roman"/>
        </w:rPr>
        <w:t>Managing Director Seabreeze Catering Ltd</w:t>
      </w:r>
    </w:p>
    <w:p w:rsidR="009E2A62" w:rsidRPr="00502816" w:rsidRDefault="009E2A62" w:rsidP="009E2A62">
      <w:pPr>
        <w:pStyle w:val="ListBullet"/>
        <w:numPr>
          <w:ilvl w:val="0"/>
          <w:numId w:val="25"/>
        </w:numPr>
        <w:rPr>
          <w:rFonts w:ascii="Times New Roman" w:hAnsi="Times New Roman"/>
          <w:b/>
        </w:rPr>
      </w:pPr>
      <w:r w:rsidRPr="00502816">
        <w:rPr>
          <w:rFonts w:ascii="Times New Roman" w:hAnsi="Times New Roman"/>
          <w:b/>
        </w:rPr>
        <w:t xml:space="preserve">Gail Bleasdel  </w:t>
      </w:r>
      <w:r w:rsidR="00AF5715">
        <w:rPr>
          <w:rFonts w:ascii="Times New Roman" w:hAnsi="Times New Roman"/>
          <w:b/>
        </w:rPr>
        <w:t>-</w:t>
      </w:r>
      <w:r w:rsidRPr="00502816">
        <w:rPr>
          <w:rFonts w:ascii="Times New Roman" w:hAnsi="Times New Roman"/>
          <w:b/>
        </w:rPr>
        <w:t xml:space="preserve"> </w:t>
      </w:r>
      <w:r w:rsidRPr="00502816">
        <w:rPr>
          <w:rFonts w:ascii="Times New Roman" w:hAnsi="Times New Roman"/>
        </w:rPr>
        <w:t>1868 753-5399</w:t>
      </w:r>
    </w:p>
    <w:p w:rsidR="009E2A62" w:rsidRPr="00502816" w:rsidRDefault="00502816" w:rsidP="009E2A6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 w:rsidRPr="00502816">
        <w:rPr>
          <w:rFonts w:ascii="Times New Roman" w:hAnsi="Times New Roman"/>
        </w:rPr>
        <w:t xml:space="preserve">               Teacher</w:t>
      </w:r>
    </w:p>
    <w:p w:rsidR="00502816" w:rsidRPr="006228B9" w:rsidRDefault="006228B9" w:rsidP="006228B9">
      <w:pPr>
        <w:pStyle w:val="ListBullet"/>
        <w:numPr>
          <w:ilvl w:val="0"/>
          <w:numId w:val="25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Rachel Grant</w:t>
      </w:r>
      <w:r w:rsidR="00AF571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–</w:t>
      </w:r>
      <w:r w:rsidR="00502816" w:rsidRPr="0050281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1868779-8374 </w:t>
      </w:r>
    </w:p>
    <w:p w:rsidR="00013D9F" w:rsidRPr="00502816" w:rsidRDefault="006228B9" w:rsidP="006228B9">
      <w:pPr>
        <w:pStyle w:val="ListBullet"/>
        <w:numPr>
          <w:ilvl w:val="0"/>
          <w:numId w:val="0"/>
        </w:numPr>
        <w:ind w:left="720"/>
        <w:rPr>
          <w:rFonts w:ascii="Times New Roman" w:hAnsi="Times New Roman"/>
        </w:rPr>
      </w:pPr>
      <w:r w:rsidRPr="006228B9">
        <w:rPr>
          <w:rFonts w:ascii="Times New Roman" w:hAnsi="Times New Roman"/>
        </w:rPr>
        <w:t>Operations Manager Ecliff Elie Designs Ltd</w:t>
      </w:r>
      <w:bookmarkStart w:id="0" w:name="_GoBack"/>
      <w:bookmarkEnd w:id="0"/>
    </w:p>
    <w:sectPr w:rsidR="00013D9F" w:rsidRPr="00502816" w:rsidSect="00013D9F">
      <w:footerReference w:type="even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9F2" w:rsidRDefault="004E79F2">
      <w:r>
        <w:separator/>
      </w:r>
    </w:p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</w:endnote>
  <w:endnote w:type="continuationSeparator" w:id="0">
    <w:p w:rsidR="004E79F2" w:rsidRDefault="004E79F2">
      <w:r>
        <w:continuationSeparator/>
      </w:r>
    </w:p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D9F" w:rsidRDefault="007D75BB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494805B8DDD94909A44A5766B99EB55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3D9F" w:rsidRDefault="00804EF8">
                              <w:pPr>
                                <w:pStyle w:val="GrayText"/>
                              </w:pPr>
                              <w:r>
                                <w:rPr>
                                  <w:lang w:val="en-TT"/>
                                </w:rPr>
                                <w:t>Latisha Olivierrie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494805B8DDD94909A44A5766B99EB55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013D9F" w:rsidRDefault="00804EF8">
                        <w:pPr>
                          <w:pStyle w:val="GrayText"/>
                        </w:pPr>
                        <w:r>
                          <w:rPr>
                            <w:lang w:val="en-TT"/>
                          </w:rPr>
                          <w:t>Latisha Olivierrie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95EAA54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Yi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S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J5rGIq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D9F" w:rsidRDefault="004E79F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C7061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FN1Tdy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013D9F" w:rsidRDefault="004E79F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C70614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D9F" w:rsidRDefault="007D75BB">
    <w:pPr>
      <w:rPr>
        <w:sz w:val="10"/>
        <w:szCs w:val="10"/>
      </w:rPr>
    </w:pPr>
    <w:r>
      <w:rPr>
        <w:noProof/>
        <w:sz w:val="10"/>
        <w:szCs w:val="10"/>
        <w:lang w:val="en-TT" w:eastAsia="en-TT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5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placeholder>
                              <w:docPart w:val="355EB35519B64E929C681121CD00BC1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3D9F" w:rsidRDefault="00804EF8">
                              <w:pPr>
                                <w:pStyle w:val="GrayText"/>
                              </w:pPr>
                              <w:r>
                                <w:rPr>
                                  <w:lang w:val="en-TT"/>
                                </w:rPr>
                                <w:t>Latisha Olivierrie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BAZH1v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placeholder>
                        <w:docPart w:val="355EB35519B64E929C681121CD00BC1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013D9F" w:rsidRDefault="00804EF8">
                        <w:pPr>
                          <w:pStyle w:val="GrayText"/>
                        </w:pPr>
                        <w:r>
                          <w:rPr>
                            <w:lang w:val="en-TT"/>
                          </w:rPr>
                          <w:t>Latisha Olivierrie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TT" w:eastAsia="en-TT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4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D019AFB" id="AutoShape 19" o:spid="_x0000_s1026" style="position:absolute;margin-left:0;margin-top:0;width:560.9pt;height:742.95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n-TT" w:eastAsia="en-TT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2540" t="0" r="635" b="3175"/>
              <wp:wrapNone/>
              <wp:docPr id="3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D9F" w:rsidRDefault="004E79F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D75BB" w:rsidRPr="007D75B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DFhKMh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13D9F" w:rsidRDefault="004E79F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D75BB" w:rsidRPr="007D75BB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13D9F" w:rsidRDefault="00013D9F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D9F" w:rsidRDefault="007D75BB">
    <w:pPr>
      <w:pStyle w:val="Footer"/>
    </w:pP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DFECF58" id="AutoShape 11" o:spid="_x0000_s1026" style="position:absolute;margin-left:0;margin-top:0;width:561.7pt;height:743.3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TT" w:eastAsia="en-TT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3175" t="0" r="0" b="3175"/>
              <wp:wrapNone/>
              <wp:docPr id="1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3D9F" w:rsidRDefault="00013D9F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aa/tOI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13D9F" w:rsidRDefault="00013D9F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9F2" w:rsidRDefault="004E79F2">
      <w:r>
        <w:separator/>
      </w:r>
    </w:p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</w:footnote>
  <w:footnote w:type="continuationSeparator" w:id="0">
    <w:p w:rsidR="004E79F2" w:rsidRDefault="004E79F2">
      <w:r>
        <w:continuationSeparator/>
      </w:r>
    </w:p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  <w:p w:rsidR="004E79F2" w:rsidRDefault="004E79F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662ADBF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</w:abstractNum>
  <w:abstractNum w:abstractNumId="5" w15:restartNumberingAfterBreak="0">
    <w:nsid w:val="3ABB4CFF"/>
    <w:multiLevelType w:val="hybridMultilevel"/>
    <w:tmpl w:val="2FE6E1EA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533FC6"/>
    <w:multiLevelType w:val="hybridMultilevel"/>
    <w:tmpl w:val="AB1E14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A0001"/>
    <w:multiLevelType w:val="hybridMultilevel"/>
    <w:tmpl w:val="6A6E824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60C83"/>
    <w:multiLevelType w:val="hybridMultilevel"/>
    <w:tmpl w:val="466033E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F45A0"/>
    <w:multiLevelType w:val="hybridMultilevel"/>
    <w:tmpl w:val="BA12F9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5"/>
  </w:num>
  <w:num w:numId="24">
    <w:abstractNumId w:val="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14"/>
    <w:rsid w:val="00013D9F"/>
    <w:rsid w:val="00274B2B"/>
    <w:rsid w:val="002D62F0"/>
    <w:rsid w:val="00315031"/>
    <w:rsid w:val="004A6BE2"/>
    <w:rsid w:val="004E79F2"/>
    <w:rsid w:val="00502816"/>
    <w:rsid w:val="006228B9"/>
    <w:rsid w:val="006B11D0"/>
    <w:rsid w:val="006B25C6"/>
    <w:rsid w:val="007D75BB"/>
    <w:rsid w:val="00804EF8"/>
    <w:rsid w:val="008A3C72"/>
    <w:rsid w:val="008D74E8"/>
    <w:rsid w:val="009E2A62"/>
    <w:rsid w:val="00AF5715"/>
    <w:rsid w:val="00C7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1F73F098-EFF8-41E1-9FC1-CC6613C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D9F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013D9F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3D9F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9F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13D9F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13D9F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9F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9F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9F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9F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9F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9F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9F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9F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9F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9F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9F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9F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9F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013D9F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13D9F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013D9F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3D9F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013D9F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013D9F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013D9F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013D9F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013D9F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013D9F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013D9F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013D9F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013D9F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013D9F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013D9F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013D9F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013D9F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13D9F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013D9F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013D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13D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D9F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013D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D9F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9F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013D9F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013D9F"/>
    <w:pPr>
      <w:spacing w:after="0" w:line="240" w:lineRule="auto"/>
    </w:pPr>
  </w:style>
  <w:style w:type="paragraph" w:styleId="BlockText">
    <w:name w:val="Block Text"/>
    <w:aliases w:val="Block Quote"/>
    <w:uiPriority w:val="40"/>
    <w:rsid w:val="00013D9F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013D9F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013D9F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013D9F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013D9F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013D9F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013D9F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013D9F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013D9F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013D9F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13D9F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013D9F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013D9F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013D9F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013D9F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013D9F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013D9F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013D9F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013D9F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013D9F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013D9F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013D9F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013D9F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013D9F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013D9F"/>
  </w:style>
  <w:style w:type="paragraph" w:styleId="ListParagraph">
    <w:name w:val="List Paragraph"/>
    <w:basedOn w:val="Normal"/>
    <w:uiPriority w:val="6"/>
    <w:unhideWhenUsed/>
    <w:qFormat/>
    <w:rsid w:val="0027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atishaolivierrie@yahoo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Latishaolivierri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quit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241E345C55845118C983584E99B5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30F-51D4-4939-9180-0BD8BEB0E75E}"/>
      </w:docPartPr>
      <w:docPartBody>
        <w:p w:rsidR="009F2743" w:rsidRDefault="00BB378B">
          <w:pPr>
            <w:pStyle w:val="E241E345C55845118C983584E99B5BF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44FF941207F045C7A2A711010B229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78559-F1E1-490D-964F-B413E053AE4A}"/>
      </w:docPartPr>
      <w:docPartBody>
        <w:p w:rsidR="009F2743" w:rsidRDefault="00BB378B">
          <w:pPr>
            <w:pStyle w:val="44FF941207F045C7A2A711010B2293A9"/>
          </w:pPr>
          <w:r>
            <w:t>[Type your name]</w:t>
          </w:r>
        </w:p>
      </w:docPartBody>
    </w:docPart>
    <w:docPart>
      <w:docPartPr>
        <w:name w:val="494805B8DDD94909A44A5766B99EB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8F47A-B6F1-41B3-80D4-7A934CEB4A55}"/>
      </w:docPartPr>
      <w:docPartBody>
        <w:p w:rsidR="009F2743" w:rsidRDefault="00BB378B">
          <w:pPr>
            <w:pStyle w:val="494805B8DDD94909A44A5766B99EB556"/>
          </w:pPr>
          <w:r>
            <w:rPr>
              <w:rStyle w:val="PlaceholderText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78B"/>
    <w:rsid w:val="009F2743"/>
    <w:rsid w:val="00BB378B"/>
    <w:rsid w:val="00E3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743"/>
    <w:rPr>
      <w:color w:val="808080"/>
    </w:rPr>
  </w:style>
  <w:style w:type="paragraph" w:customStyle="1" w:styleId="E241E345C55845118C983584E99B5BF0">
    <w:name w:val="E241E345C55845118C983584E99B5BF0"/>
    <w:rsid w:val="009F2743"/>
  </w:style>
  <w:style w:type="paragraph" w:customStyle="1" w:styleId="44FF941207F045C7A2A711010B2293A9">
    <w:name w:val="44FF941207F045C7A2A711010B2293A9"/>
    <w:rsid w:val="009F2743"/>
  </w:style>
  <w:style w:type="paragraph" w:customStyle="1" w:styleId="8A9CB3573BC341C38BC6A6BB014A8053">
    <w:name w:val="8A9CB3573BC341C38BC6A6BB014A8053"/>
    <w:rsid w:val="009F2743"/>
  </w:style>
  <w:style w:type="paragraph" w:customStyle="1" w:styleId="1D41397C6AF645F9B48D0F5C0681ABB4">
    <w:name w:val="1D41397C6AF645F9B48D0F5C0681ABB4"/>
    <w:rsid w:val="009F2743"/>
  </w:style>
  <w:style w:type="paragraph" w:customStyle="1" w:styleId="2AEE7B946F87428D9763E2F72530B3B8">
    <w:name w:val="2AEE7B946F87428D9763E2F72530B3B8"/>
    <w:rsid w:val="009F2743"/>
  </w:style>
  <w:style w:type="paragraph" w:customStyle="1" w:styleId="CDD53EE97A3842F49AA38E2B15579902">
    <w:name w:val="CDD53EE97A3842F49AA38E2B15579902"/>
    <w:rsid w:val="009F2743"/>
  </w:style>
  <w:style w:type="paragraph" w:customStyle="1" w:styleId="60D6CD3F9054452C8E8E9763256D2CAA">
    <w:name w:val="60D6CD3F9054452C8E8E9763256D2CAA"/>
    <w:rsid w:val="009F2743"/>
  </w:style>
  <w:style w:type="character" w:customStyle="1" w:styleId="SubsectionDateChar1">
    <w:name w:val="Subsection Date Char1"/>
    <w:basedOn w:val="DefaultParagraphFont"/>
    <w:link w:val="SubsectionDate"/>
    <w:rsid w:val="009F2743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9F2743"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9909AFEDFF45492F8B8309F966676B4A">
    <w:name w:val="9909AFEDFF45492F8B8309F966676B4A"/>
    <w:rsid w:val="009F2743"/>
  </w:style>
  <w:style w:type="paragraph" w:customStyle="1" w:styleId="ADC6204656AF408395CDFBE971F9BC0B">
    <w:name w:val="ADC6204656AF408395CDFBE971F9BC0B"/>
    <w:rsid w:val="009F2743"/>
  </w:style>
  <w:style w:type="paragraph" w:customStyle="1" w:styleId="6BF39E1BA7C4436EA35CEEC0BF129F56">
    <w:name w:val="6BF39E1BA7C4436EA35CEEC0BF129F56"/>
    <w:rsid w:val="009F2743"/>
  </w:style>
  <w:style w:type="paragraph" w:customStyle="1" w:styleId="CADC8A7790214387828FAE376D3DE20A">
    <w:name w:val="CADC8A7790214387828FAE376D3DE20A"/>
    <w:rsid w:val="009F2743"/>
  </w:style>
  <w:style w:type="paragraph" w:customStyle="1" w:styleId="12485176B28D40A08E51ECC1A2697805">
    <w:name w:val="12485176B28D40A08E51ECC1A2697805"/>
    <w:rsid w:val="009F2743"/>
  </w:style>
  <w:style w:type="paragraph" w:customStyle="1" w:styleId="A6261D9A031D4574B21FB2503C841B2A">
    <w:name w:val="A6261D9A031D4574B21FB2503C841B2A"/>
    <w:rsid w:val="009F2743"/>
  </w:style>
  <w:style w:type="character" w:customStyle="1" w:styleId="subsectiondatechar">
    <w:name w:val="subsectiondatechar"/>
    <w:basedOn w:val="DefaultParagraphFont"/>
    <w:rsid w:val="009F2743"/>
  </w:style>
  <w:style w:type="paragraph" w:customStyle="1" w:styleId="2BE6D77237B442B79EBB32FB5891DAC8">
    <w:name w:val="2BE6D77237B442B79EBB32FB5891DAC8"/>
    <w:rsid w:val="009F2743"/>
  </w:style>
  <w:style w:type="paragraph" w:customStyle="1" w:styleId="EFC1D295977F43DDA6CAAA3766450B6B">
    <w:name w:val="EFC1D295977F43DDA6CAAA3766450B6B"/>
    <w:rsid w:val="009F2743"/>
  </w:style>
  <w:style w:type="paragraph" w:customStyle="1" w:styleId="A1D43B63A6DF4C2A8BEC165733239250">
    <w:name w:val="A1D43B63A6DF4C2A8BEC165733239250"/>
    <w:rsid w:val="009F2743"/>
  </w:style>
  <w:style w:type="paragraph" w:customStyle="1" w:styleId="ED1443D777C444199312112050A07FCA">
    <w:name w:val="ED1443D777C444199312112050A07FCA"/>
    <w:rsid w:val="009F2743"/>
  </w:style>
  <w:style w:type="paragraph" w:customStyle="1" w:styleId="494805B8DDD94909A44A5766B99EB556">
    <w:name w:val="494805B8DDD94909A44A5766B99EB556"/>
    <w:rsid w:val="009F2743"/>
  </w:style>
  <w:style w:type="paragraph" w:customStyle="1" w:styleId="355EB35519B64E929C681121CD00BC11">
    <w:name w:val="355EB35519B64E929C681121CD00BC11"/>
    <w:rsid w:val="009F27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32E239A-7A23-4FB0-8423-BD533CDF4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Latisha Olivierrie</dc:creator>
  <cp:lastModifiedBy>LATISHA OLIVIERRIE</cp:lastModifiedBy>
  <cp:revision>2</cp:revision>
  <cp:lastPrinted>2014-07-15T19:07:00Z</cp:lastPrinted>
  <dcterms:created xsi:type="dcterms:W3CDTF">2016-06-02T13:48:00Z</dcterms:created>
  <dcterms:modified xsi:type="dcterms:W3CDTF">2016-06-02T13:48:00Z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