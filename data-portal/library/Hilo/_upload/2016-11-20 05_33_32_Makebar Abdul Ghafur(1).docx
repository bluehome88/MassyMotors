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F39A8" w:rsidRPr="00D237BB" w:rsidRDefault="00EF39A8" w:rsidP="00EF39A8">
      <w:pPr>
        <w:ind w:left="5040" w:firstLine="72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304799</wp:posOffset>
                </wp:positionV>
                <wp:extent cx="6572250" cy="0"/>
                <wp:effectExtent l="38100" t="38100" r="57150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0.75pt,24pt" to="486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237BB">
        <w:rPr>
          <w:rFonts w:ascii="Georgia" w:hAnsi="Georgia"/>
          <w:b/>
          <w:sz w:val="28"/>
          <w:szCs w:val="28"/>
        </w:rPr>
        <w:t>Makebar Abdul Ghafur</w:t>
      </w:r>
    </w:p>
    <w:p w:rsidR="00EF39A8" w:rsidRPr="00D237BB" w:rsidRDefault="003B55E1" w:rsidP="00EF39A8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sz w:val="18"/>
          <w:szCs w:val="18"/>
          <w:lang w:val="en-US"/>
        </w:rPr>
        <w:t>54</w:t>
      </w:r>
      <w:r w:rsidR="00EF39A8" w:rsidRPr="00D237BB">
        <w:rPr>
          <w:rFonts w:ascii="Georgia" w:hAnsi="Georgia"/>
          <w:sz w:val="18"/>
          <w:szCs w:val="18"/>
          <w:lang w:val="en-US"/>
        </w:rPr>
        <w:t xml:space="preserve"> </w:t>
      </w:r>
      <w:r>
        <w:rPr>
          <w:rFonts w:ascii="Georgia" w:hAnsi="Georgia"/>
          <w:sz w:val="18"/>
          <w:szCs w:val="18"/>
          <w:lang w:val="en-US"/>
        </w:rPr>
        <w:t>Aurzonville</w:t>
      </w:r>
      <w:r w:rsidR="00EF39A8" w:rsidRPr="00D237BB">
        <w:rPr>
          <w:rFonts w:ascii="Georgia" w:hAnsi="Georgia"/>
          <w:sz w:val="18"/>
          <w:szCs w:val="18"/>
          <w:lang w:val="en-US"/>
        </w:rPr>
        <w:t xml:space="preserve"> </w:t>
      </w:r>
      <w:r w:rsidR="0077448C">
        <w:rPr>
          <w:rFonts w:ascii="Georgia" w:hAnsi="Georgia"/>
          <w:sz w:val="18"/>
          <w:szCs w:val="18"/>
          <w:lang w:val="en-US"/>
        </w:rPr>
        <w:t>Road</w:t>
      </w:r>
      <w:r w:rsidR="00EF39A8">
        <w:rPr>
          <w:rFonts w:ascii="Georgia" w:hAnsi="Georgia"/>
          <w:sz w:val="18"/>
          <w:szCs w:val="18"/>
        </w:rPr>
        <w:t xml:space="preserve"> </w:t>
      </w:r>
      <w:r w:rsidR="0077448C">
        <w:rPr>
          <w:rFonts w:ascii="Georgia" w:hAnsi="Georgia"/>
          <w:sz w:val="18"/>
          <w:szCs w:val="18"/>
          <w:lang w:val="en-US"/>
        </w:rPr>
        <w:t>Tunapuna</w:t>
      </w:r>
      <w:r w:rsidR="00EF39A8">
        <w:rPr>
          <w:rFonts w:ascii="Georgia" w:hAnsi="Georgia"/>
          <w:sz w:val="18"/>
          <w:szCs w:val="18"/>
        </w:rPr>
        <w:t xml:space="preserve"> </w:t>
      </w:r>
      <w:r w:rsidR="0077448C">
        <w:rPr>
          <w:rFonts w:ascii="Georgia" w:hAnsi="Georgia"/>
          <w:sz w:val="18"/>
          <w:szCs w:val="18"/>
          <w:lang w:val="en-US"/>
        </w:rPr>
        <w:t xml:space="preserve">     </w:t>
      </w:r>
      <w:r w:rsidR="00EF39A8">
        <w:rPr>
          <w:rFonts w:ascii="Georgia" w:hAnsi="Georgia"/>
          <w:sz w:val="18"/>
          <w:szCs w:val="18"/>
        </w:rPr>
        <w:t xml:space="preserve"> </w:t>
      </w:r>
      <w:r w:rsidR="0077448C">
        <w:rPr>
          <w:rFonts w:ascii="Georgia" w:hAnsi="Georgia"/>
          <w:sz w:val="18"/>
          <w:szCs w:val="18"/>
        </w:rPr>
        <w:t>Ph:</w:t>
      </w:r>
      <w:r w:rsidR="0077448C">
        <w:rPr>
          <w:rFonts w:ascii="Georgia" w:hAnsi="Georgia"/>
          <w:sz w:val="18"/>
          <w:szCs w:val="18"/>
          <w:lang w:val="en-US"/>
        </w:rPr>
        <w:t>1868</w:t>
      </w:r>
      <w:r w:rsidR="00EF39A8" w:rsidRPr="00D237BB">
        <w:rPr>
          <w:rFonts w:ascii="Georgia" w:hAnsi="Georgia"/>
          <w:sz w:val="18"/>
          <w:szCs w:val="18"/>
        </w:rPr>
        <w:t xml:space="preserve"> 370 4047 </w:t>
      </w:r>
      <w:r w:rsidR="00EF39A8">
        <w:rPr>
          <w:rFonts w:ascii="Georgia" w:hAnsi="Georgia"/>
          <w:sz w:val="18"/>
          <w:szCs w:val="18"/>
        </w:rPr>
        <w:tab/>
      </w:r>
      <w:r w:rsidR="0077448C">
        <w:rPr>
          <w:rFonts w:ascii="Georgia" w:hAnsi="Georgia"/>
          <w:sz w:val="18"/>
          <w:szCs w:val="18"/>
        </w:rPr>
        <w:t xml:space="preserve">Email: </w:t>
      </w:r>
      <w:r w:rsidR="004B0A06">
        <w:rPr>
          <w:rFonts w:ascii="Georgia" w:hAnsi="Georgia"/>
          <w:sz w:val="18"/>
          <w:szCs w:val="18"/>
          <w:lang w:val="en-US"/>
        </w:rPr>
        <w:t>makebarsandy@gmail.com</w:t>
      </w:r>
    </w:p>
    <w:p w:rsidR="00EF39A8" w:rsidRDefault="00EF39A8" w:rsidP="00EF39A8">
      <w:pPr>
        <w:pStyle w:val="Heading1"/>
        <w:spacing w:line="240" w:lineRule="auto"/>
        <w:rPr>
          <w:color w:val="auto"/>
          <w:sz w:val="24"/>
          <w:szCs w:val="24"/>
        </w:rPr>
      </w:pPr>
      <w:r w:rsidRPr="00930EDF">
        <w:rPr>
          <w:color w:val="auto"/>
          <w:sz w:val="24"/>
          <w:szCs w:val="24"/>
        </w:rPr>
        <w:t>Summary</w:t>
      </w:r>
      <w:r>
        <w:rPr>
          <w:color w:val="auto"/>
          <w:sz w:val="24"/>
          <w:szCs w:val="24"/>
        </w:rPr>
        <w:t xml:space="preserve"> </w:t>
      </w:r>
    </w:p>
    <w:p w:rsidR="00EF39A8" w:rsidRPr="00FF2E55" w:rsidRDefault="00EF39A8" w:rsidP="00EF39A8">
      <w:pPr>
        <w:ind w:left="720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>To contribute my skills and significant talents to every organization and to achieve a well rounded relationship in your establishment.</w:t>
      </w:r>
    </w:p>
    <w:p w:rsidR="00EF39A8" w:rsidRPr="00930EDF" w:rsidRDefault="00EF39A8" w:rsidP="00EF39A8">
      <w:pPr>
        <w:pStyle w:val="Heading1"/>
        <w:spacing w:line="240" w:lineRule="auto"/>
        <w:rPr>
          <w:color w:val="auto"/>
          <w:sz w:val="24"/>
          <w:szCs w:val="24"/>
        </w:rPr>
      </w:pPr>
      <w:r w:rsidRPr="00930EDF">
        <w:rPr>
          <w:color w:val="auto"/>
          <w:sz w:val="24"/>
          <w:szCs w:val="24"/>
        </w:rPr>
        <w:t>Highlights</w:t>
      </w:r>
    </w:p>
    <w:p w:rsidR="00EF39A8" w:rsidRDefault="00EF39A8" w:rsidP="00EF39A8">
      <w:pPr>
        <w:spacing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21590</wp:posOffset>
                </wp:positionV>
                <wp:extent cx="2819400" cy="19812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9A8" w:rsidRPr="005E72D0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5E72D0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Microsoft Office proficiency</w:t>
                            </w:r>
                          </w:p>
                          <w:p w:rsidR="00EF39A8" w:rsidRPr="005E72D0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5E72D0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Results-oriented</w:t>
                            </w:r>
                          </w:p>
                          <w:p w:rsidR="00EF39A8" w:rsidRPr="005E72D0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5E72D0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Resourceful</w:t>
                            </w:r>
                          </w:p>
                          <w:p w:rsidR="00EF39A8" w:rsidRPr="005E72D0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5E72D0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Dedicated team player</w:t>
                            </w:r>
                          </w:p>
                          <w:p w:rsidR="00EF39A8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5E72D0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Strong interpersonal skills</w:t>
                            </w:r>
                          </w:p>
                          <w:p w:rsidR="00EF39A8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Maths Grade III</w:t>
                            </w:r>
                          </w:p>
                          <w:p w:rsidR="00EF39A8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English Grade III</w:t>
                            </w:r>
                          </w:p>
                          <w:p w:rsidR="00EF39A8" w:rsidRPr="005E72D0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Dress Making and Designs  Grade A</w:t>
                            </w:r>
                          </w:p>
                          <w:p w:rsidR="00EF39A8" w:rsidRDefault="00EF39A8" w:rsidP="00EF3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.25pt;margin-top:1.7pt;width:222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" filled="f" stroked="f" strokeweight=".5pt">
                <v:path arrowok="t"/>
                <v:textbox>
                  <w:txbxContent>
                    <w:p w:rsidR="00EF39A8" w:rsidRPr="005E72D0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5E72D0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Microsoft Office proficiency</w:t>
                      </w:r>
                    </w:p>
                    <w:p w:rsidR="00EF39A8" w:rsidRPr="005E72D0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5E72D0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Results-oriented</w:t>
                      </w:r>
                    </w:p>
                    <w:p w:rsidR="00EF39A8" w:rsidRPr="005E72D0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5E72D0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Resourceful</w:t>
                      </w:r>
                    </w:p>
                    <w:p w:rsidR="00EF39A8" w:rsidRPr="005E72D0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5E72D0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Dedicated team player</w:t>
                      </w:r>
                    </w:p>
                    <w:p w:rsidR="00EF39A8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5E72D0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Strong interpersonal skills</w:t>
                      </w:r>
                    </w:p>
                    <w:p w:rsidR="00EF39A8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Maths Grade III</w:t>
                      </w:r>
                    </w:p>
                    <w:p w:rsidR="00EF39A8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English Grade III</w:t>
                      </w:r>
                    </w:p>
                    <w:p w:rsidR="00EF39A8" w:rsidRPr="005E72D0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Dress Making and Designs  Grade A</w:t>
                      </w:r>
                    </w:p>
                    <w:p w:rsidR="00EF39A8" w:rsidRDefault="00EF39A8" w:rsidP="00EF39A8"/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21590</wp:posOffset>
                </wp:positionV>
                <wp:extent cx="2638425" cy="11144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84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9A8" w:rsidRPr="00E25DEA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E25DEA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:rsidR="00EF39A8" w:rsidRPr="00E25DEA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E25DEA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Strong Problem Solver</w:t>
                            </w:r>
                          </w:p>
                          <w:p w:rsidR="00EF39A8" w:rsidRPr="00E25DEA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E25DEA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Deadline oriented</w:t>
                            </w:r>
                          </w:p>
                          <w:p w:rsidR="00EF39A8" w:rsidRPr="00E25DEA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E25DEA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Organizational skills</w:t>
                            </w:r>
                          </w:p>
                          <w:p w:rsidR="00EF39A8" w:rsidRPr="00E25DEA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E25DEA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:rsidR="00EF39A8" w:rsidRDefault="00EF39A8" w:rsidP="00EF3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01.5pt;margin-top:1.7pt;width:207.7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" filled="f" stroked="f" strokeweight=".5pt">
                <v:path arrowok="t"/>
                <v:textbox>
                  <w:txbxContent>
                    <w:p w:rsidR="00EF39A8" w:rsidRPr="00E25DEA" w:rsidRDefault="00EF39A8" w:rsidP="00EF39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E25DEA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Time </w:t>
                      </w:r>
                      <w:r w:rsidRPr="00E25DEA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management</w:t>
                      </w:r>
                    </w:p>
                    <w:p w:rsidR="00EF39A8" w:rsidRPr="00E25DEA" w:rsidRDefault="00EF39A8" w:rsidP="00EF39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E25DEA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Strong Problem Solver</w:t>
                      </w:r>
                    </w:p>
                    <w:p w:rsidR="00EF39A8" w:rsidRPr="00E25DEA" w:rsidRDefault="00EF39A8" w:rsidP="00EF39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E25DEA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Deadline oriented</w:t>
                      </w:r>
                    </w:p>
                    <w:p w:rsidR="00EF39A8" w:rsidRPr="00E25DEA" w:rsidRDefault="00EF39A8" w:rsidP="00EF39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E25DEA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Organizational skills</w:t>
                      </w:r>
                    </w:p>
                    <w:p w:rsidR="00EF39A8" w:rsidRPr="00E25DEA" w:rsidRDefault="00EF39A8" w:rsidP="00EF39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E25DEA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Customer Service</w:t>
                      </w:r>
                    </w:p>
                    <w:p w:rsidR="00EF39A8" w:rsidRDefault="00EF39A8" w:rsidP="00EF39A8"/>
                  </w:txbxContent>
                </v:textbox>
              </v:shape>
            </w:pict>
          </mc:Fallback>
        </mc:AlternateContent>
      </w:r>
    </w:p>
    <w:p w:rsidR="00EF39A8" w:rsidRPr="0000670E" w:rsidRDefault="00EF39A8" w:rsidP="00EF39A8">
      <w:pPr>
        <w:spacing w:line="240" w:lineRule="auto"/>
        <w:rPr>
          <w:rFonts w:ascii="Georgia" w:hAnsi="Georgia"/>
          <w:sz w:val="20"/>
          <w:szCs w:val="20"/>
        </w:rPr>
      </w:pPr>
    </w:p>
    <w:p w:rsidR="00EF39A8" w:rsidRPr="0000670E" w:rsidRDefault="00EF39A8" w:rsidP="00EF39A8">
      <w:pPr>
        <w:spacing w:line="240" w:lineRule="auto"/>
        <w:rPr>
          <w:rFonts w:ascii="Georgia" w:hAnsi="Georgia"/>
          <w:sz w:val="20"/>
          <w:szCs w:val="20"/>
        </w:rPr>
      </w:pPr>
    </w:p>
    <w:p w:rsidR="00EF39A8" w:rsidRDefault="00EF39A8" w:rsidP="00EF39A8">
      <w:pPr>
        <w:spacing w:line="240" w:lineRule="auto"/>
        <w:rPr>
          <w:rFonts w:ascii="Georgia" w:hAnsi="Georgia"/>
          <w:sz w:val="20"/>
          <w:szCs w:val="20"/>
        </w:rPr>
      </w:pPr>
    </w:p>
    <w:p w:rsidR="00EF39A8" w:rsidRPr="00930EDF" w:rsidRDefault="00EF39A8" w:rsidP="00EF39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9A8" w:rsidRDefault="00EF39A8" w:rsidP="00EF39A8">
      <w:pPr>
        <w:pStyle w:val="Heading2"/>
        <w:rPr>
          <w:color w:val="auto"/>
          <w:sz w:val="24"/>
          <w:szCs w:val="24"/>
        </w:rPr>
      </w:pPr>
    </w:p>
    <w:p w:rsidR="00EF39A8" w:rsidRDefault="00EF39A8" w:rsidP="00EF39A8">
      <w:pPr>
        <w:pStyle w:val="Heading2"/>
        <w:rPr>
          <w:color w:val="auto"/>
          <w:sz w:val="24"/>
          <w:szCs w:val="24"/>
        </w:rPr>
      </w:pPr>
    </w:p>
    <w:p w:rsidR="00EF39A8" w:rsidRDefault="00EF39A8" w:rsidP="00EF39A8">
      <w:pPr>
        <w:pStyle w:val="Heading2"/>
        <w:rPr>
          <w:color w:val="auto"/>
          <w:sz w:val="24"/>
          <w:szCs w:val="24"/>
        </w:rPr>
      </w:pPr>
    </w:p>
    <w:p w:rsidR="00EF39A8" w:rsidRPr="00D237BB" w:rsidRDefault="00EF39A8" w:rsidP="00EF39A8">
      <w:pPr>
        <w:pStyle w:val="Heading2"/>
        <w:rPr>
          <w:color w:val="auto"/>
          <w:sz w:val="24"/>
          <w:szCs w:val="24"/>
        </w:rPr>
      </w:pPr>
      <w:r w:rsidRPr="00D237BB">
        <w:rPr>
          <w:color w:val="auto"/>
          <w:sz w:val="24"/>
          <w:szCs w:val="24"/>
        </w:rPr>
        <w:t>Experience</w:t>
      </w:r>
    </w:p>
    <w:p w:rsidR="00EF39A8" w:rsidRPr="00107C30" w:rsidRDefault="000E08D7" w:rsidP="00EF39A8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Mansoor  Fabric Store  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1998 - 2000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 xml:space="preserve">Sales Clerk   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</w:p>
    <w:p w:rsidR="00EF39A8" w:rsidRPr="00107C30" w:rsidRDefault="00EF39A8" w:rsidP="00EF39A8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 xml:space="preserve">Fair &amp; Square Varity Store  </w:t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0E08D7">
        <w:rPr>
          <w:rFonts w:ascii="Georgia" w:hAnsi="Georgia"/>
          <w:sz w:val="20"/>
          <w:szCs w:val="20"/>
        </w:rPr>
        <w:t>2001 - 2003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 xml:space="preserve">Sales Clerk     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</w:p>
    <w:p w:rsidR="00EF39A8" w:rsidRPr="00107C30" w:rsidRDefault="00EF39A8" w:rsidP="00EF39A8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>Forward Industries</w:t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0E08D7">
        <w:rPr>
          <w:rFonts w:ascii="Georgia" w:hAnsi="Georgia"/>
          <w:sz w:val="20"/>
          <w:szCs w:val="20"/>
        </w:rPr>
        <w:t>2004 - 2005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>Temporary Worker (Sewing Department)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</w:p>
    <w:p w:rsidR="00EF39A8" w:rsidRPr="00107C30" w:rsidRDefault="00EF39A8" w:rsidP="00EF39A8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>S.M.</w:t>
      </w:r>
      <w:r w:rsidR="000E08D7">
        <w:rPr>
          <w:rFonts w:ascii="Georgia" w:hAnsi="Georgia"/>
          <w:sz w:val="20"/>
          <w:szCs w:val="20"/>
        </w:rPr>
        <w:t xml:space="preserve"> Jaleel And Company Ltd  </w:t>
      </w:r>
      <w:r w:rsidR="000E08D7">
        <w:rPr>
          <w:rFonts w:ascii="Georgia" w:hAnsi="Georgia"/>
          <w:sz w:val="20"/>
          <w:szCs w:val="20"/>
        </w:rPr>
        <w:tab/>
      </w:r>
      <w:r w:rsidR="000E08D7">
        <w:rPr>
          <w:rFonts w:ascii="Georgia" w:hAnsi="Georgia"/>
          <w:sz w:val="20"/>
          <w:szCs w:val="20"/>
        </w:rPr>
        <w:tab/>
      </w:r>
      <w:r w:rsidR="000E08D7">
        <w:rPr>
          <w:rFonts w:ascii="Georgia" w:hAnsi="Georgia"/>
          <w:sz w:val="20"/>
          <w:szCs w:val="20"/>
        </w:rPr>
        <w:tab/>
        <w:t>2006 - 2009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>Merchandiser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</w:p>
    <w:p w:rsidR="00EF39A8" w:rsidRPr="00107C30" w:rsidRDefault="00EF39A8" w:rsidP="00EF39A8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>Forward Focus Ltd (Digicel)</w:t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0E08D7">
        <w:rPr>
          <w:rFonts w:ascii="Georgia" w:hAnsi="Georgia"/>
          <w:sz w:val="20"/>
          <w:szCs w:val="20"/>
        </w:rPr>
        <w:t>2010-2012</w:t>
      </w:r>
    </w:p>
    <w:p w:rsidR="00EF39A8" w:rsidRPr="00107C30" w:rsidRDefault="000E08D7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Manager</w:t>
      </w:r>
      <w:r w:rsidR="00EF39A8" w:rsidRPr="00107C30">
        <w:rPr>
          <w:rFonts w:ascii="Georgia" w:hAnsi="Georgia"/>
          <w:sz w:val="20"/>
          <w:szCs w:val="20"/>
        </w:rPr>
        <w:t xml:space="preserve"> 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</w:p>
    <w:p w:rsidR="00EF39A8" w:rsidRPr="00107C30" w:rsidRDefault="00EF39A8" w:rsidP="00EF39A8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>Furniture House Ltd</w:t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 w:rsidRPr="00107C30">
        <w:rPr>
          <w:rFonts w:ascii="Georgia" w:hAnsi="Georgia"/>
          <w:sz w:val="20"/>
          <w:szCs w:val="20"/>
        </w:rPr>
        <w:tab/>
      </w:r>
      <w:r w:rsidR="00F26D25">
        <w:rPr>
          <w:rFonts w:ascii="Georgia" w:hAnsi="Georgia"/>
          <w:sz w:val="20"/>
          <w:szCs w:val="20"/>
          <w:lang w:val="en-US"/>
        </w:rPr>
        <w:t xml:space="preserve">             </w:t>
      </w:r>
      <w:r w:rsidRPr="00107C30">
        <w:rPr>
          <w:rFonts w:ascii="Georgia" w:hAnsi="Georgia"/>
          <w:sz w:val="20"/>
          <w:szCs w:val="20"/>
        </w:rPr>
        <w:tab/>
        <w:t>2012</w:t>
      </w:r>
      <w:r w:rsidR="000E08D7">
        <w:rPr>
          <w:rFonts w:ascii="Georgia" w:hAnsi="Georgia"/>
          <w:sz w:val="20"/>
          <w:szCs w:val="20"/>
        </w:rPr>
        <w:t>-2013</w:t>
      </w:r>
    </w:p>
    <w:p w:rsidR="000E08D7" w:rsidRPr="008B7B6A" w:rsidRDefault="000E08D7" w:rsidP="008B7B6A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Supervisor</w:t>
      </w:r>
      <w:r w:rsidRPr="008B7B6A">
        <w:rPr>
          <w:rFonts w:ascii="Georgia" w:hAnsi="Georgia"/>
          <w:sz w:val="20"/>
          <w:szCs w:val="20"/>
        </w:rPr>
        <w:t xml:space="preserve">                 </w:t>
      </w:r>
    </w:p>
    <w:p w:rsidR="000E08D7" w:rsidRPr="000E08D7" w:rsidRDefault="000E08D7" w:rsidP="000E08D7">
      <w:pPr>
        <w:pStyle w:val="ListParagraph"/>
        <w:rPr>
          <w:rFonts w:ascii="Georgia" w:hAnsi="Georgia"/>
          <w:sz w:val="20"/>
          <w:szCs w:val="20"/>
        </w:rPr>
      </w:pPr>
    </w:p>
    <w:p w:rsidR="00EF39A8" w:rsidRDefault="00EF39A8" w:rsidP="00EF39A8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Currently Employed @ Chuck E Cheeses                     </w:t>
      </w:r>
      <w:r w:rsidR="002D3986">
        <w:rPr>
          <w:rFonts w:ascii="Georgia" w:hAnsi="Georgia"/>
          <w:sz w:val="20"/>
          <w:szCs w:val="20"/>
        </w:rPr>
        <w:t xml:space="preserve">  </w:t>
      </w:r>
      <w:r w:rsidR="002D3986">
        <w:rPr>
          <w:rFonts w:ascii="Georgia" w:hAnsi="Georgia"/>
          <w:sz w:val="20"/>
          <w:szCs w:val="20"/>
          <w:lang w:val="en-US"/>
        </w:rPr>
        <w:t xml:space="preserve">July 2014 -January </w:t>
      </w:r>
      <w:r w:rsidR="00C145C6">
        <w:rPr>
          <w:rFonts w:ascii="Georgia" w:hAnsi="Georgia"/>
          <w:sz w:val="20"/>
          <w:szCs w:val="20"/>
          <w:lang w:val="en-US"/>
        </w:rPr>
        <w:t>31</w:t>
      </w:r>
      <w:r w:rsidR="00C145C6" w:rsidRPr="00C145C6">
        <w:rPr>
          <w:rFonts w:ascii="Georgia" w:hAnsi="Georgia"/>
          <w:sz w:val="20"/>
          <w:szCs w:val="20"/>
          <w:vertAlign w:val="superscript"/>
          <w:lang w:val="en-US"/>
        </w:rPr>
        <w:t>st</w:t>
      </w:r>
      <w:r w:rsidR="00C145C6">
        <w:rPr>
          <w:rFonts w:ascii="Georgia" w:hAnsi="Georgia"/>
          <w:sz w:val="20"/>
          <w:szCs w:val="20"/>
          <w:lang w:val="en-US"/>
        </w:rPr>
        <w:t xml:space="preserve"> 2015 </w:t>
      </w:r>
    </w:p>
    <w:p w:rsidR="00D6374A" w:rsidRPr="00D6374A" w:rsidRDefault="00D6374A" w:rsidP="00D6374A">
      <w:pPr>
        <w:pStyle w:val="ListParagraph"/>
        <w:ind w:left="1800"/>
        <w:rPr>
          <w:rFonts w:ascii="Georgia" w:hAnsi="Georgia"/>
          <w:sz w:val="20"/>
          <w:szCs w:val="20"/>
        </w:rPr>
      </w:pPr>
    </w:p>
    <w:p w:rsidR="00D6374A" w:rsidRPr="00D6374A" w:rsidRDefault="00D6374A" w:rsidP="00D6374A">
      <w:pPr>
        <w:pStyle w:val="ListParagraph"/>
        <w:ind w:left="1800"/>
        <w:rPr>
          <w:rFonts w:ascii="Georgia" w:hAnsi="Georgia"/>
          <w:sz w:val="20"/>
          <w:szCs w:val="20"/>
        </w:rPr>
      </w:pPr>
    </w:p>
    <w:p w:rsidR="00F26D25" w:rsidRPr="00D6374A" w:rsidRDefault="00D6374A" w:rsidP="00D6374A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D6374A">
        <w:rPr>
          <w:rFonts w:ascii="Georgia" w:hAnsi="Georgia"/>
          <w:sz w:val="20"/>
          <w:szCs w:val="20"/>
          <w:lang w:val="en-US"/>
        </w:rPr>
        <w:t xml:space="preserve">Car Search  (ISSL)  </w:t>
      </w:r>
      <w:r>
        <w:rPr>
          <w:rFonts w:ascii="Georgia" w:hAnsi="Georgia"/>
          <w:sz w:val="20"/>
          <w:szCs w:val="20"/>
          <w:lang w:val="en-US"/>
        </w:rPr>
        <w:t xml:space="preserve">   </w:t>
      </w:r>
      <w:r w:rsidR="004B121B">
        <w:rPr>
          <w:rFonts w:ascii="Georgia" w:hAnsi="Georgia"/>
          <w:sz w:val="20"/>
          <w:szCs w:val="20"/>
          <w:lang w:val="en-US"/>
        </w:rPr>
        <w:t xml:space="preserve">               </w:t>
      </w:r>
      <w:r w:rsidR="001F36C7">
        <w:rPr>
          <w:rFonts w:ascii="Georgia" w:hAnsi="Georgia"/>
          <w:sz w:val="20"/>
          <w:szCs w:val="20"/>
          <w:lang w:val="en-US"/>
        </w:rPr>
        <w:t xml:space="preserve">                                  </w:t>
      </w:r>
      <w:r w:rsidR="004B121B">
        <w:rPr>
          <w:rFonts w:ascii="Georgia" w:hAnsi="Georgia"/>
          <w:sz w:val="20"/>
          <w:szCs w:val="20"/>
          <w:lang w:val="en-US"/>
        </w:rPr>
        <w:t xml:space="preserve">         </w:t>
      </w:r>
      <w:r w:rsidR="00C145C6">
        <w:rPr>
          <w:rFonts w:ascii="Georgia" w:hAnsi="Georgia"/>
          <w:sz w:val="20"/>
          <w:szCs w:val="20"/>
          <w:lang w:val="en-US"/>
        </w:rPr>
        <w:t xml:space="preserve"> 2</w:t>
      </w:r>
      <w:r w:rsidR="00C145C6" w:rsidRPr="00C145C6">
        <w:rPr>
          <w:rFonts w:ascii="Georgia" w:hAnsi="Georgia"/>
          <w:sz w:val="20"/>
          <w:szCs w:val="20"/>
          <w:vertAlign w:val="superscript"/>
          <w:lang w:val="en-US"/>
        </w:rPr>
        <w:t>nd</w:t>
      </w:r>
      <w:r w:rsidR="00C145C6">
        <w:rPr>
          <w:rFonts w:ascii="Georgia" w:hAnsi="Georgia"/>
          <w:sz w:val="20"/>
          <w:szCs w:val="20"/>
          <w:lang w:val="en-US"/>
        </w:rPr>
        <w:t xml:space="preserve"> February 2015 </w:t>
      </w:r>
      <w:r w:rsidR="001F36C7">
        <w:rPr>
          <w:rFonts w:ascii="Georgia" w:hAnsi="Georgia"/>
          <w:sz w:val="20"/>
          <w:szCs w:val="20"/>
          <w:lang w:val="en-US"/>
        </w:rPr>
        <w:t xml:space="preserve">– Present </w:t>
      </w:r>
    </w:p>
    <w:p w:rsidR="00F26D25" w:rsidRDefault="00F26D25" w:rsidP="00F26D25">
      <w:pPr>
        <w:rPr>
          <w:rFonts w:ascii="Georgia" w:hAnsi="Georgia"/>
          <w:sz w:val="20"/>
          <w:szCs w:val="20"/>
        </w:rPr>
      </w:pPr>
    </w:p>
    <w:p w:rsidR="00F26D25" w:rsidRPr="00F26D25" w:rsidRDefault="00F26D25" w:rsidP="00F26D25">
      <w:pPr>
        <w:rPr>
          <w:rFonts w:ascii="Georgia" w:hAnsi="Georgia"/>
          <w:sz w:val="20"/>
          <w:szCs w:val="20"/>
        </w:rPr>
      </w:pPr>
    </w:p>
    <w:p w:rsidR="00EF39A8" w:rsidRPr="00D237BB" w:rsidRDefault="00EF39A8" w:rsidP="00EF39A8">
      <w:pPr>
        <w:pStyle w:val="Heading1"/>
        <w:rPr>
          <w:color w:val="auto"/>
          <w:sz w:val="24"/>
          <w:szCs w:val="24"/>
        </w:rPr>
      </w:pPr>
      <w:r w:rsidRPr="00D237BB">
        <w:rPr>
          <w:color w:val="auto"/>
          <w:sz w:val="24"/>
          <w:szCs w:val="24"/>
        </w:rPr>
        <w:t>Education</w:t>
      </w:r>
    </w:p>
    <w:p w:rsidR="00EF39A8" w:rsidRPr="00FF2E55" w:rsidRDefault="00EF39A8" w:rsidP="00EF39A8">
      <w:pPr>
        <w:pStyle w:val="NoSpacing"/>
        <w:numPr>
          <w:ilvl w:val="0"/>
          <w:numId w:val="2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 xml:space="preserve">Eastern Girls Government                    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FF2E55">
        <w:rPr>
          <w:rFonts w:ascii="Georgia" w:hAnsi="Georgia"/>
          <w:sz w:val="20"/>
          <w:szCs w:val="20"/>
        </w:rPr>
        <w:t>1987-1995</w:t>
      </w:r>
    </w:p>
    <w:p w:rsidR="00EF39A8" w:rsidRPr="00FF2E55" w:rsidRDefault="00EF39A8" w:rsidP="00EF39A8">
      <w:pPr>
        <w:pStyle w:val="NoSpacing"/>
        <w:numPr>
          <w:ilvl w:val="0"/>
          <w:numId w:val="2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 xml:space="preserve">Belmont  Junior Secondary                  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FF2E55">
        <w:rPr>
          <w:rFonts w:ascii="Georgia" w:hAnsi="Georgia"/>
          <w:sz w:val="20"/>
          <w:szCs w:val="20"/>
        </w:rPr>
        <w:t>1995-1997</w:t>
      </w:r>
    </w:p>
    <w:p w:rsidR="00EF39A8" w:rsidRPr="00FF2E55" w:rsidRDefault="00EF39A8" w:rsidP="00EF39A8">
      <w:pPr>
        <w:pStyle w:val="NoSpacing"/>
        <w:numPr>
          <w:ilvl w:val="0"/>
          <w:numId w:val="2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 xml:space="preserve">Malick Senior Secondary                     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FF2E55">
        <w:rPr>
          <w:rFonts w:ascii="Georgia" w:hAnsi="Georgia"/>
          <w:sz w:val="20"/>
          <w:szCs w:val="20"/>
        </w:rPr>
        <w:t xml:space="preserve"> 1998-1999</w:t>
      </w:r>
    </w:p>
    <w:p w:rsidR="00EF39A8" w:rsidRPr="00D237BB" w:rsidRDefault="00EF39A8" w:rsidP="00EF39A8">
      <w:pPr>
        <w:pStyle w:val="Heading2"/>
        <w:rPr>
          <w:color w:val="auto"/>
          <w:sz w:val="24"/>
          <w:szCs w:val="24"/>
        </w:rPr>
      </w:pPr>
      <w:r w:rsidRPr="00D237BB">
        <w:rPr>
          <w:color w:val="auto"/>
          <w:sz w:val="24"/>
          <w:szCs w:val="24"/>
        </w:rPr>
        <w:t>Additional Information</w:t>
      </w:r>
    </w:p>
    <w:p w:rsidR="00EF39A8" w:rsidRPr="00FF2E55" w:rsidRDefault="00EF39A8" w:rsidP="00EF39A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 xml:space="preserve">Community Development - Dress  Making &amp; Designs    </w:t>
      </w:r>
    </w:p>
    <w:p w:rsidR="00EF39A8" w:rsidRPr="00FF2E55" w:rsidRDefault="00EF39A8" w:rsidP="00EF39A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 xml:space="preserve">Community Development  - Hair Dressing &amp; Cosmetology </w:t>
      </w:r>
    </w:p>
    <w:p w:rsidR="00EF39A8" w:rsidRPr="00FF2E55" w:rsidRDefault="00EF39A8" w:rsidP="00EF39A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>Community Development – Upholstery</w:t>
      </w:r>
    </w:p>
    <w:p w:rsidR="00EF39A8" w:rsidRPr="00FF2E55" w:rsidRDefault="00EF39A8" w:rsidP="00EF39A8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>Computer Literacy</w:t>
      </w:r>
      <w:r>
        <w:t xml:space="preserve">                 </w:t>
      </w:r>
    </w:p>
    <w:p w:rsidR="00EF39A8" w:rsidRPr="00935F8E" w:rsidRDefault="00EF39A8" w:rsidP="00935F8E">
      <w:pPr>
        <w:pStyle w:val="Heading2"/>
        <w:rPr>
          <w:color w:val="auto"/>
          <w:sz w:val="24"/>
          <w:szCs w:val="24"/>
        </w:rPr>
      </w:pPr>
      <w:r w:rsidRPr="00D237BB">
        <w:rPr>
          <w:color w:val="auto"/>
          <w:sz w:val="24"/>
          <w:szCs w:val="24"/>
        </w:rPr>
        <w:t>References</w:t>
      </w:r>
    </w:p>
    <w:p w:rsidR="00EF39A8" w:rsidRPr="00935F8E" w:rsidRDefault="00EF39A8" w:rsidP="00935F8E">
      <w:pPr>
        <w:rPr>
          <w:rFonts w:ascii="Georgia" w:hAnsi="Georgia"/>
        </w:rPr>
      </w:pPr>
    </w:p>
    <w:p w:rsidR="00EF39A8" w:rsidRDefault="00EF39A8" w:rsidP="00EF39A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07C30">
        <w:rPr>
          <w:rFonts w:ascii="Georgia" w:hAnsi="Georgia"/>
          <w:sz w:val="20"/>
          <w:szCs w:val="20"/>
        </w:rPr>
        <w:t>Mrs Verna George</w:t>
      </w:r>
    </w:p>
    <w:p w:rsidR="00EF39A8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Retired Teacher</w:t>
      </w:r>
    </w:p>
    <w:p w:rsidR="00EF39A8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Simeon Road</w:t>
      </w:r>
    </w:p>
    <w:p w:rsidR="00EF39A8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Petit Valley</w:t>
      </w:r>
    </w:p>
    <w:p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633 – 0294</w:t>
      </w:r>
    </w:p>
    <w:p w:rsidR="00EF39A8" w:rsidRDefault="00EF39A8" w:rsidP="00EF39A8">
      <w:pPr>
        <w:pStyle w:val="ListParagraph"/>
        <w:ind w:left="1800"/>
        <w:rPr>
          <w:rFonts w:ascii="Georgia" w:hAnsi="Georgia"/>
        </w:rPr>
      </w:pPr>
    </w:p>
    <w:p w:rsidR="00EF39A8" w:rsidRPr="00D237BB" w:rsidRDefault="00EF39A8" w:rsidP="00EF39A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D237BB">
        <w:rPr>
          <w:rFonts w:ascii="Georgia" w:hAnsi="Georgia"/>
          <w:sz w:val="20"/>
          <w:szCs w:val="20"/>
        </w:rPr>
        <w:t>Mr. Rasheed Mohammed</w:t>
      </w:r>
    </w:p>
    <w:p w:rsidR="00EF39A8" w:rsidRPr="00D237BB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 w:rsidRPr="00D237BB">
        <w:rPr>
          <w:rFonts w:ascii="Georgia" w:hAnsi="Georgia"/>
          <w:sz w:val="20"/>
          <w:szCs w:val="20"/>
        </w:rPr>
        <w:t xml:space="preserve">S.M. Jaleel and Company Ltd </w:t>
      </w:r>
    </w:p>
    <w:p w:rsidR="00EF39A8" w:rsidRPr="00D237BB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  <w:r w:rsidRPr="00D237BB">
        <w:rPr>
          <w:rFonts w:ascii="Georgia" w:hAnsi="Georgia"/>
          <w:sz w:val="20"/>
          <w:szCs w:val="20"/>
        </w:rPr>
        <w:t>685 - 0488</w:t>
      </w:r>
    </w:p>
    <w:p w:rsidR="001861A7" w:rsidRDefault="001861A7"/>
    <w:sectPr w:rsidR="001861A7" w:rsidSect="00D23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D7F"/>
    <w:multiLevelType w:val="hybridMultilevel"/>
    <w:tmpl w:val="6322AD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F8F055F"/>
    <w:multiLevelType w:val="hybridMultilevel"/>
    <w:tmpl w:val="9C785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794704"/>
    <w:multiLevelType w:val="hybridMultilevel"/>
    <w:tmpl w:val="410CD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F058EA"/>
    <w:multiLevelType w:val="hybridMultilevel"/>
    <w:tmpl w:val="A21C9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6A5035"/>
    <w:multiLevelType w:val="hybridMultilevel"/>
    <w:tmpl w:val="7BAC09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66007"/>
    <w:multiLevelType w:val="hybridMultilevel"/>
    <w:tmpl w:val="D9509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A8"/>
    <w:rsid w:val="000E08D7"/>
    <w:rsid w:val="001861A7"/>
    <w:rsid w:val="001F36C7"/>
    <w:rsid w:val="002D3986"/>
    <w:rsid w:val="003B55E1"/>
    <w:rsid w:val="004B0A06"/>
    <w:rsid w:val="004B121B"/>
    <w:rsid w:val="005A2620"/>
    <w:rsid w:val="0077448C"/>
    <w:rsid w:val="008B7B6A"/>
    <w:rsid w:val="00935F8E"/>
    <w:rsid w:val="00C145C6"/>
    <w:rsid w:val="00D6374A"/>
    <w:rsid w:val="00EF39A8"/>
    <w:rsid w:val="00F26D25"/>
    <w:rsid w:val="00F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C7EF7-7F2D-CC44-B5E6-86D5EE8E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39A8"/>
    <w:rPr>
      <w:lang w:val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TT"/>
    </w:rPr>
  </w:style>
  <w:style w:type="character" w:customStyle="1" w:styleId="Heading2Char">
    <w:name w:val="Heading 2 Char"/>
    <w:basedOn w:val="DefaultParagraphFont"/>
    <w:link w:val="Heading2"/>
    <w:uiPriority w:val="9"/>
    <w:rsid w:val="00EF3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TT"/>
    </w:rPr>
  </w:style>
  <w:style w:type="paragraph" w:styleId="ListParagraph">
    <w:name w:val="List Paragraph"/>
    <w:basedOn w:val="Normal"/>
    <w:uiPriority w:val="34"/>
    <w:qFormat/>
    <w:rsid w:val="00EF39A8"/>
    <w:pPr>
      <w:ind w:left="720"/>
      <w:contextualSpacing/>
    </w:pPr>
  </w:style>
  <w:style w:type="paragraph" w:styleId="NoSpacing">
    <w:name w:val="No Spacing"/>
    <w:uiPriority w:val="1"/>
    <w:qFormat/>
    <w:rsid w:val="00EF39A8"/>
    <w:pPr>
      <w:spacing w:after="0" w:line="240" w:lineRule="auto"/>
      <w:ind w:firstLine="720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774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16332E3-9F73-44CD-BCFF-B801808BEE4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makebarsandy@outlook.com</cp:lastModifiedBy>
  <cp:revision>2</cp:revision>
  <dcterms:created xsi:type="dcterms:W3CDTF">2016-09-26T22:29:00Z</dcterms:created>
  <dcterms:modified xsi:type="dcterms:W3CDTF">2016-09-26T22:29:00Z</dcterms:modified>
</cp:coreProperties>
</file>