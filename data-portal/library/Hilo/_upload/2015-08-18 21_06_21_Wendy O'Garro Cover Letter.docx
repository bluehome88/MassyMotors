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A91C92">
        <w:tc>
          <w:tcPr>
            <w:tcW w:w="5000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thinDiagStripe" w:color="F9F9F9" w:fill="auto"/>
          </w:tcPr>
          <w:p w:rsidR="00B154C6" w:rsidRDefault="002918BB" w:rsidP="00B154C6">
            <w:pPr>
              <w:rPr>
                <w:rStyle w:val="PlaceholderboldChar"/>
              </w:rPr>
            </w:pPr>
            <w:sdt>
              <w:sdtPr>
                <w:rPr>
                  <w:rStyle w:val="YourNameChar"/>
                </w:rPr>
                <w:id w:val="22342160"/>
                <w:placeholder>
                  <w:docPart w:val="AE7B5E6A638C4B9BB4D94D6E7E41C899"/>
                </w:placeholder>
              </w:sdtPr>
              <w:sdtEndPr>
                <w:rPr>
                  <w:rStyle w:val="YourNameChar"/>
                </w:rPr>
              </w:sdtEndPr>
              <w:sdtContent>
                <w:r w:rsidR="008834A7">
                  <w:rPr>
                    <w:rStyle w:val="YourNameChar"/>
                  </w:rPr>
                  <w:t>Wendy Graham O’Garro</w:t>
                </w:r>
              </w:sdtContent>
            </w:sdt>
            <w:r w:rsidR="004A57F8">
              <w:br/>
            </w:r>
            <w:sdt>
              <w:sdtPr>
                <w:rPr>
                  <w:rStyle w:val="PlaceholderChar"/>
                </w:rPr>
                <w:id w:val="13960783"/>
                <w:placeholder>
                  <w:docPart w:val="6B558220C4C2415F9A0CC6B057E566CD"/>
                </w:placeholder>
              </w:sdtPr>
              <w:sdtEndPr>
                <w:rPr>
                  <w:rStyle w:val="PlaceholderChar"/>
                </w:rPr>
              </w:sdtEndPr>
              <w:sdtContent>
                <w:r w:rsidR="008834A7">
                  <w:rPr>
                    <w:rStyle w:val="PlaceholderChar"/>
                  </w:rPr>
                  <w:t xml:space="preserve">2718 Kirkwood Place </w:t>
                </w:r>
              </w:sdtContent>
            </w:sdt>
            <w:r w:rsidR="008834A7">
              <w:rPr>
                <w:rStyle w:val="PlaceholderChar"/>
              </w:rPr>
              <w:t>APT 201</w:t>
            </w:r>
            <w:r w:rsidR="004A57F8">
              <w:rPr>
                <w:rStyle w:val="PlaceholderboldChar"/>
              </w:rPr>
              <w:br/>
            </w:r>
            <w:sdt>
              <w:sdtPr>
                <w:rPr>
                  <w:rStyle w:val="PlaceholderChar"/>
                </w:rPr>
                <w:id w:val="13960785"/>
                <w:placeholder>
                  <w:docPart w:val="98A1B553D52E461C86E58F2CE02D7C3B"/>
                </w:placeholder>
              </w:sdtPr>
              <w:sdtEndPr>
                <w:rPr>
                  <w:rStyle w:val="PlaceholderboldChar"/>
                  <w:b/>
                </w:rPr>
              </w:sdtEndPr>
              <w:sdtContent>
                <w:r w:rsidR="008834A7">
                  <w:rPr>
                    <w:rStyle w:val="PlaceholderChar"/>
                  </w:rPr>
                  <w:t>Hyattsville, MD 20782</w:t>
                </w:r>
              </w:sdtContent>
            </w:sdt>
          </w:p>
          <w:p w:rsidR="00A91C92" w:rsidRDefault="00B154C6" w:rsidP="00B154C6">
            <w:r>
              <w:rPr>
                <w:rStyle w:val="PlaceholderboldChar"/>
                <w:b w:val="0"/>
              </w:rPr>
              <w:t>392-7923</w:t>
            </w:r>
            <w:r w:rsidR="004A57F8">
              <w:rPr>
                <w:rStyle w:val="PlaceholderboldChar"/>
              </w:rPr>
              <w:br/>
            </w:r>
            <w:sdt>
              <w:sdtPr>
                <w:rPr>
                  <w:rStyle w:val="PlaceholderChar"/>
                </w:rPr>
                <w:id w:val="13960787"/>
                <w:placeholder>
                  <w:docPart w:val="162BFBE67F6E4A199D7E64221D6F499C"/>
                </w:placeholder>
              </w:sdtPr>
              <w:sdtEndPr>
                <w:rPr>
                  <w:rStyle w:val="PlaceholderboldChar"/>
                  <w:b/>
                </w:rPr>
              </w:sdtEndPr>
              <w:sdtContent>
                <w:r w:rsidR="008834A7">
                  <w:rPr>
                    <w:rStyle w:val="PlaceholderChar"/>
                  </w:rPr>
                  <w:t>rogerwendy1@yahoo.com</w:t>
                </w:r>
              </w:sdtContent>
            </w:sdt>
          </w:p>
        </w:tc>
      </w:tr>
    </w:tbl>
    <w:p w:rsidR="00A91C92" w:rsidRPr="0049592F" w:rsidRDefault="002918BB" w:rsidP="0049592F">
      <w:pPr>
        <w:pStyle w:val="Date"/>
        <w:rPr>
          <w:b w:val="0"/>
        </w:rPr>
      </w:pPr>
      <w:sdt>
        <w:sdtPr>
          <w:rPr>
            <w:b w:val="0"/>
            <w:noProof/>
            <w:color w:val="E36C0A" w:themeColor="accent6" w:themeShade="BF"/>
            <w:sz w:val="24"/>
          </w:rPr>
          <w:id w:val="13960624"/>
          <w:placeholder>
            <w:docPart w:val="068C1CBE9B494BD2A12AABCFC78DEDBC"/>
          </w:placeholder>
          <w:date w:fullDate="2015-07-10T00:00:00Z">
            <w:dateFormat w:val="MMMM d, yyyy"/>
            <w:lid w:val="en-US"/>
            <w:storeMappedDataAs w:val="dateTime"/>
            <w:calendar w:val="gregorian"/>
          </w:date>
        </w:sdtPr>
        <w:sdtEndPr>
          <w:rPr>
            <w:b/>
            <w:noProof w:val="0"/>
            <w:color w:val="auto"/>
            <w:sz w:val="22"/>
          </w:rPr>
        </w:sdtEndPr>
        <w:sdtContent>
          <w:r w:rsidR="0049592F">
            <w:rPr>
              <w:b w:val="0"/>
              <w:noProof/>
              <w:color w:val="E36C0A" w:themeColor="accent6" w:themeShade="BF"/>
              <w:sz w:val="24"/>
            </w:rPr>
            <w:t>July 10, 2015</w:t>
          </w:r>
        </w:sdtContent>
      </w:sdt>
    </w:p>
    <w:p w:rsidR="00607473" w:rsidRDefault="004A57F8" w:rsidP="00607473">
      <w:pPr>
        <w:spacing w:before="360"/>
        <w:rPr>
          <w:color w:val="404040" w:themeColor="text1" w:themeTint="BF"/>
        </w:rPr>
      </w:pPr>
      <w:r>
        <w:t xml:space="preserve">Dear </w:t>
      </w:r>
      <w:r w:rsidR="00542E41">
        <w:rPr>
          <w:rStyle w:val="PlaceholderboldChar"/>
        </w:rPr>
        <w:t>Massy Store</w:t>
      </w:r>
      <w:r w:rsidR="00B154C6">
        <w:t>,</w:t>
      </w:r>
    </w:p>
    <w:p w:rsidR="00A91C92" w:rsidRPr="00607473" w:rsidRDefault="00607473" w:rsidP="00607473">
      <w:pPr>
        <w:spacing w:before="36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Upon </w:t>
      </w:r>
      <w:r w:rsidR="0049592F">
        <w:rPr>
          <w:color w:val="404040" w:themeColor="text1" w:themeTint="BF"/>
        </w:rPr>
        <w:t xml:space="preserve">my recent research I found </w:t>
      </w:r>
      <w:r>
        <w:rPr>
          <w:color w:val="404040" w:themeColor="text1" w:themeTint="BF"/>
        </w:rPr>
        <w:t xml:space="preserve">interest in your company, it has been </w:t>
      </w:r>
      <w:r w:rsidR="004A57F8">
        <w:t xml:space="preserve">suggested that I contact you regarding the open </w:t>
      </w:r>
      <w:sdt>
        <w:sdtPr>
          <w:rPr>
            <w:rStyle w:val="PlaceholderboldChar"/>
          </w:rPr>
          <w:id w:val="19881079"/>
          <w:placeholder>
            <w:docPart w:val="32B224DA7B884841A4F09210EA634DE4"/>
          </w:placeholder>
        </w:sdtPr>
        <w:sdtEndPr>
          <w:rPr>
            <w:rStyle w:val="PlaceholderboldChar"/>
          </w:rPr>
        </w:sdtEndPr>
        <w:sdtContent>
          <w:r w:rsidR="000477C1">
            <w:rPr>
              <w:rStyle w:val="PlaceholderboldChar"/>
            </w:rPr>
            <w:t>customer service champion</w:t>
          </w:r>
        </w:sdtContent>
      </w:sdt>
      <w:r w:rsidR="004A57F8">
        <w:t xml:space="preserve"> position with </w:t>
      </w:r>
      <w:r w:rsidR="00B154C6">
        <w:rPr>
          <w:rStyle w:val="PlaceholderboldChar"/>
        </w:rPr>
        <w:t>Massy Store</w:t>
      </w:r>
      <w:r>
        <w:t>. I believe that my educational background</w:t>
      </w:r>
      <w:r w:rsidR="004A57F8">
        <w:t>, along with my professional experience, makes me an excellent candidate for this position.</w:t>
      </w:r>
      <w:bookmarkStart w:id="0" w:name="_GoBack"/>
      <w:bookmarkEnd w:id="0"/>
    </w:p>
    <w:p w:rsidR="00A91C92" w:rsidRDefault="004A57F8">
      <w:r>
        <w:t>As you will see from the enclosed resume, I have more than</w:t>
      </w:r>
      <w:r w:rsidRPr="0049592F">
        <w:t xml:space="preserve"> </w:t>
      </w:r>
      <w:r w:rsidR="0049592F">
        <w:rPr>
          <w:rStyle w:val="PlaceholderboldChar"/>
          <w:b w:val="0"/>
        </w:rPr>
        <w:t xml:space="preserve">fifteen </w:t>
      </w:r>
      <w:r>
        <w:t xml:space="preserve">years of experience in the field of </w:t>
      </w:r>
      <w:sdt>
        <w:sdtPr>
          <w:rPr>
            <w:rStyle w:val="PlaceholderboldChar"/>
          </w:rPr>
          <w:id w:val="19881083"/>
          <w:placeholder>
            <w:docPart w:val="ED4D32D238884BC7915FC7FC10CF75DC"/>
          </w:placeholder>
        </w:sdtPr>
        <w:sdtEndPr>
          <w:rPr>
            <w:rStyle w:val="PlaceholderboldChar"/>
          </w:rPr>
        </w:sdtEndPr>
        <w:sdtContent>
          <w:r w:rsidR="00607473" w:rsidRPr="0049592F">
            <w:rPr>
              <w:rStyle w:val="PlaceholderboldChar"/>
              <w:b w:val="0"/>
            </w:rPr>
            <w:t>managing</w:t>
          </w:r>
          <w:r w:rsidR="00607473">
            <w:rPr>
              <w:rStyle w:val="PlaceholderboldChar"/>
            </w:rPr>
            <w:t xml:space="preserve"> </w:t>
          </w:r>
          <w:r w:rsidR="0049592F">
            <w:rPr>
              <w:rStyle w:val="PlaceholderboldChar"/>
              <w:b w:val="0"/>
            </w:rPr>
            <w:t>and customer service</w:t>
          </w:r>
        </w:sdtContent>
      </w:sdt>
      <w:r w:rsidRPr="0049592F">
        <w:t>. My resume shows that I have been consistently rewarded for hard work with promotions and increased respon</w:t>
      </w:r>
      <w:r w:rsidR="00406B74" w:rsidRPr="0049592F">
        <w:t>sibilities</w:t>
      </w:r>
      <w:r w:rsidR="00406B74">
        <w:t xml:space="preserve">. However, thus the increase in responsibilities I am constantly and fully committed </w:t>
      </w:r>
      <w:r>
        <w:t>to personal and professiona</w:t>
      </w:r>
      <w:r w:rsidR="00406B74">
        <w:t xml:space="preserve">l excellence. These rewards are </w:t>
      </w:r>
      <w:r w:rsidR="0049592F">
        <w:t xml:space="preserve">a </w:t>
      </w:r>
      <w:r w:rsidR="00406B74">
        <w:t xml:space="preserve">direct correlation of my drive to </w:t>
      </w:r>
      <w:r w:rsidR="0049592F">
        <w:t>succeed. In closure, I believe that with my experience I have the ability to become a great asset to your company.</w:t>
      </w:r>
    </w:p>
    <w:p w:rsidR="00A91C92" w:rsidRDefault="004A57F8">
      <w:r>
        <w:t xml:space="preserve">If you have questions, or if you want to schedule an interview, please contact me at </w:t>
      </w:r>
      <w:r w:rsidR="00B154C6">
        <w:rPr>
          <w:rStyle w:val="PlaceholderboldChar"/>
        </w:rPr>
        <w:t xml:space="preserve">392-7923 </w:t>
      </w:r>
      <w:r>
        <w:t xml:space="preserve">I look forward to meeting you to further discuss employment opportunities with </w:t>
      </w:r>
      <w:r w:rsidR="00542E41">
        <w:rPr>
          <w:rStyle w:val="PlaceholderboldChar"/>
        </w:rPr>
        <w:t>Massy Store</w:t>
      </w:r>
      <w:r>
        <w:t>.</w:t>
      </w:r>
    </w:p>
    <w:p w:rsidR="00A91C92" w:rsidRDefault="004A57F8">
      <w:pPr>
        <w:spacing w:after="720"/>
      </w:pPr>
      <w:r>
        <w:t xml:space="preserve">Sincerely, </w:t>
      </w:r>
    </w:p>
    <w:p w:rsidR="00A91C92" w:rsidRDefault="002918BB">
      <w:sdt>
        <w:sdtPr>
          <w:rPr>
            <w:rStyle w:val="SignatureChar"/>
          </w:rPr>
          <w:id w:val="19881087"/>
          <w:placeholder>
            <w:docPart w:val="BCCDD6ED60F9482699A760A05629DB74"/>
          </w:placeholder>
        </w:sdtPr>
        <w:sdtEndPr>
          <w:rPr>
            <w:rStyle w:val="SignatureChar"/>
          </w:rPr>
        </w:sdtEndPr>
        <w:sdtContent>
          <w:r w:rsidR="00406B74">
            <w:rPr>
              <w:rStyle w:val="SignatureChar"/>
            </w:rPr>
            <w:t xml:space="preserve">Wendy </w:t>
          </w:r>
          <w:r w:rsidR="0049592F">
            <w:rPr>
              <w:rStyle w:val="SignatureChar"/>
            </w:rPr>
            <w:t xml:space="preserve">Graham </w:t>
          </w:r>
          <w:r w:rsidR="00406B74">
            <w:rPr>
              <w:rStyle w:val="SignatureChar"/>
            </w:rPr>
            <w:t>O’Garro</w:t>
          </w:r>
        </w:sdtContent>
      </w:sdt>
      <w:r w:rsidR="004A57F8">
        <w:rPr>
          <w:rStyle w:val="PlaceholderboldChar"/>
        </w:rPr>
        <w:br/>
      </w:r>
    </w:p>
    <w:sectPr w:rsidR="00A91C92" w:rsidSect="00A91C92">
      <w:pgSz w:w="12240" w:h="15840" w:code="1"/>
      <w:pgMar w:top="1440" w:right="1440" w:bottom="1440" w:left="1440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8BB" w:rsidRDefault="002918BB">
      <w:pPr>
        <w:spacing w:after="0" w:line="240" w:lineRule="auto"/>
      </w:pPr>
      <w:r>
        <w:separator/>
      </w:r>
    </w:p>
  </w:endnote>
  <w:endnote w:type="continuationSeparator" w:id="0">
    <w:p w:rsidR="002918BB" w:rsidRDefault="0029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8BB" w:rsidRDefault="002918BB">
      <w:pPr>
        <w:spacing w:after="0" w:line="240" w:lineRule="auto"/>
      </w:pPr>
      <w:r>
        <w:separator/>
      </w:r>
    </w:p>
  </w:footnote>
  <w:footnote w:type="continuationSeparator" w:id="0">
    <w:p w:rsidR="002918BB" w:rsidRDefault="00291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AAAF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E0C8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749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88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B656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8667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7622F9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50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D42B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ECA8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3C65C54"/>
    <w:multiLevelType w:val="hybridMultilevel"/>
    <w:tmpl w:val="874AA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73"/>
    <w:rsid w:val="000477C1"/>
    <w:rsid w:val="000818C4"/>
    <w:rsid w:val="002918BB"/>
    <w:rsid w:val="00377ED3"/>
    <w:rsid w:val="00406B74"/>
    <w:rsid w:val="0049592F"/>
    <w:rsid w:val="004A57F8"/>
    <w:rsid w:val="00542E41"/>
    <w:rsid w:val="00607473"/>
    <w:rsid w:val="00704022"/>
    <w:rsid w:val="008834A7"/>
    <w:rsid w:val="008F0357"/>
    <w:rsid w:val="00A91C92"/>
    <w:rsid w:val="00AC7C35"/>
    <w:rsid w:val="00B1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FE5FA3-90D1-4220-8776-552E5D8B9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77ED3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1C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9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1C92"/>
  </w:style>
  <w:style w:type="paragraph" w:styleId="Footer">
    <w:name w:val="footer"/>
    <w:basedOn w:val="Normal"/>
    <w:link w:val="FooterChar"/>
    <w:uiPriority w:val="99"/>
    <w:unhideWhenUsed/>
    <w:rsid w:val="00A91C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C92"/>
  </w:style>
  <w:style w:type="paragraph" w:customStyle="1" w:styleId="YourName">
    <w:name w:val="Your Name"/>
    <w:basedOn w:val="Normal"/>
    <w:link w:val="YourNameChar"/>
    <w:qFormat/>
    <w:rsid w:val="00A91C92"/>
    <w:pPr>
      <w:spacing w:after="24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A91C92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A91C92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C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C92"/>
    <w:rPr>
      <w:rFonts w:ascii="Tahoma" w:hAnsi="Tahoma" w:cs="Tahoma"/>
      <w:sz w:val="16"/>
      <w:szCs w:val="16"/>
    </w:rPr>
  </w:style>
  <w:style w:type="paragraph" w:customStyle="1" w:styleId="RecipientName">
    <w:name w:val="Recipient Name"/>
    <w:basedOn w:val="Normal"/>
    <w:link w:val="RecipientNameChar"/>
    <w:qFormat/>
    <w:rsid w:val="00377ED3"/>
    <w:pPr>
      <w:spacing w:after="0" w:line="240" w:lineRule="auto"/>
    </w:pPr>
    <w:rPr>
      <w:b/>
      <w:noProof/>
      <w:color w:val="E36C0A" w:themeColor="accent6" w:themeShade="BF"/>
      <w:sz w:val="24"/>
    </w:rPr>
  </w:style>
  <w:style w:type="character" w:customStyle="1" w:styleId="RecipientNameChar">
    <w:name w:val="Recipient Name Char"/>
    <w:basedOn w:val="DefaultParagraphFont"/>
    <w:link w:val="RecipientName"/>
    <w:rsid w:val="00377ED3"/>
    <w:rPr>
      <w:b/>
      <w:noProof/>
      <w:color w:val="E36C0A" w:themeColor="accent6" w:themeShade="BF"/>
      <w:sz w:val="24"/>
    </w:rPr>
  </w:style>
  <w:style w:type="paragraph" w:customStyle="1" w:styleId="Placeholder">
    <w:name w:val="Placeholder"/>
    <w:basedOn w:val="Normal"/>
    <w:link w:val="PlaceholderChar"/>
    <w:qFormat/>
    <w:rsid w:val="00A91C92"/>
    <w:pPr>
      <w:spacing w:after="0" w:line="240" w:lineRule="auto"/>
    </w:pPr>
    <w:rPr>
      <w:color w:val="000000" w:themeColor="text1"/>
      <w:sz w:val="22"/>
    </w:rPr>
  </w:style>
  <w:style w:type="paragraph" w:customStyle="1" w:styleId="Placeholderbold">
    <w:name w:val="Placeholder bold"/>
    <w:basedOn w:val="Normal"/>
    <w:link w:val="PlaceholderboldChar"/>
    <w:qFormat/>
    <w:rsid w:val="00A91C92"/>
    <w:pPr>
      <w:spacing w:after="0" w:line="360" w:lineRule="auto"/>
    </w:pPr>
    <w:rPr>
      <w:b/>
      <w:color w:val="000000" w:themeColor="text1"/>
      <w:sz w:val="22"/>
    </w:rPr>
  </w:style>
  <w:style w:type="character" w:customStyle="1" w:styleId="PlaceholderChar">
    <w:name w:val="Placeholder Char"/>
    <w:basedOn w:val="DefaultParagraphFont"/>
    <w:link w:val="Placeholder"/>
    <w:rsid w:val="00A91C92"/>
    <w:rPr>
      <w:color w:val="000000" w:themeColor="text1"/>
    </w:rPr>
  </w:style>
  <w:style w:type="character" w:customStyle="1" w:styleId="PlaceholderboldChar">
    <w:name w:val="Placeholder bold Char"/>
    <w:basedOn w:val="DefaultParagraphFont"/>
    <w:link w:val="Placeholderbold"/>
    <w:rsid w:val="00A91C92"/>
    <w:rPr>
      <w:b/>
      <w:color w:val="000000" w:themeColor="text1"/>
    </w:rPr>
  </w:style>
  <w:style w:type="paragraph" w:styleId="Signature">
    <w:name w:val="Signature"/>
    <w:basedOn w:val="Normal"/>
    <w:link w:val="SignatureChar"/>
    <w:uiPriority w:val="99"/>
    <w:unhideWhenUsed/>
    <w:rsid w:val="00377ED3"/>
    <w:rPr>
      <w:b/>
    </w:rPr>
  </w:style>
  <w:style w:type="character" w:customStyle="1" w:styleId="SignatureChar">
    <w:name w:val="Signature Char"/>
    <w:basedOn w:val="DefaultParagraphFont"/>
    <w:link w:val="Signature"/>
    <w:uiPriority w:val="99"/>
    <w:rsid w:val="00377ED3"/>
    <w:rPr>
      <w:b/>
      <w:sz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377ED3"/>
    <w:pPr>
      <w:spacing w:before="360" w:after="360" w:line="240" w:lineRule="auto"/>
    </w:pPr>
    <w:rPr>
      <w:b/>
      <w:sz w:val="22"/>
    </w:rPr>
  </w:style>
  <w:style w:type="character" w:customStyle="1" w:styleId="DateChar">
    <w:name w:val="Date Char"/>
    <w:basedOn w:val="DefaultParagraphFont"/>
    <w:link w:val="Date"/>
    <w:uiPriority w:val="99"/>
    <w:rsid w:val="00377ED3"/>
    <w:rPr>
      <w:b/>
    </w:rPr>
  </w:style>
  <w:style w:type="paragraph" w:customStyle="1" w:styleId="ContentBodyBold">
    <w:name w:val="Content Body Bold"/>
    <w:basedOn w:val="Normal"/>
    <w:link w:val="ContentBodyBoldChar"/>
    <w:qFormat/>
    <w:rsid w:val="00607473"/>
    <w:pPr>
      <w:spacing w:after="0" w:line="360" w:lineRule="auto"/>
    </w:pPr>
    <w:rPr>
      <w:b/>
      <w:color w:val="000000" w:themeColor="text1"/>
      <w:sz w:val="22"/>
    </w:rPr>
  </w:style>
  <w:style w:type="character" w:customStyle="1" w:styleId="ContentBodyBoldChar">
    <w:name w:val="Content Body Bold Char"/>
    <w:basedOn w:val="DefaultParagraphFont"/>
    <w:link w:val="ContentBodyBold"/>
    <w:rsid w:val="00607473"/>
    <w:rPr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Roaming\Microsoft\Templates\Cover%20letter%20for%20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7B5E6A638C4B9BB4D94D6E7E41C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21D26-5EF1-4A89-8CE1-E9054FFF52D3}"/>
      </w:docPartPr>
      <w:docPartBody>
        <w:p w:rsidR="00911ABA" w:rsidRDefault="00BA6C1C">
          <w:pPr>
            <w:pStyle w:val="AE7B5E6A638C4B9BB4D94D6E7E41C899"/>
          </w:pPr>
          <w:r>
            <w:rPr>
              <w:rStyle w:val="YourNameChar"/>
            </w:rPr>
            <w:t>[Your Name]</w:t>
          </w:r>
        </w:p>
      </w:docPartBody>
    </w:docPart>
    <w:docPart>
      <w:docPartPr>
        <w:name w:val="6B558220C4C2415F9A0CC6B057E56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0D76C-A6CD-4D5B-8C88-C82073862489}"/>
      </w:docPartPr>
      <w:docPartBody>
        <w:p w:rsidR="00911ABA" w:rsidRDefault="00BA6C1C">
          <w:pPr>
            <w:pStyle w:val="6B558220C4C2415F9A0CC6B057E566CD"/>
          </w:pPr>
          <w:r>
            <w:rPr>
              <w:rStyle w:val="ContentBodyChar"/>
            </w:rPr>
            <w:t>[Street Address]</w:t>
          </w:r>
        </w:p>
      </w:docPartBody>
    </w:docPart>
    <w:docPart>
      <w:docPartPr>
        <w:name w:val="98A1B553D52E461C86E58F2CE02D7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8CD88-2182-47A4-94CF-0BB2BC799C9C}"/>
      </w:docPartPr>
      <w:docPartBody>
        <w:p w:rsidR="00911ABA" w:rsidRDefault="00BA6C1C">
          <w:pPr>
            <w:pStyle w:val="98A1B553D52E461C86E58F2CE02D7C3B"/>
          </w:pPr>
          <w:r>
            <w:rPr>
              <w:rStyle w:val="ContentBodyChar"/>
            </w:rPr>
            <w:t>[City, ST ZIP Code]</w:t>
          </w:r>
        </w:p>
      </w:docPartBody>
    </w:docPart>
    <w:docPart>
      <w:docPartPr>
        <w:name w:val="162BFBE67F6E4A199D7E64221D6F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356F3-A380-438F-A72B-7CE4F18610F6}"/>
      </w:docPartPr>
      <w:docPartBody>
        <w:p w:rsidR="00911ABA" w:rsidRDefault="00BA6C1C">
          <w:pPr>
            <w:pStyle w:val="162BFBE67F6E4A199D7E64221D6F499C"/>
          </w:pPr>
          <w:r>
            <w:rPr>
              <w:rStyle w:val="ContentBodyChar"/>
            </w:rPr>
            <w:t>[E-Mail]</w:t>
          </w:r>
        </w:p>
      </w:docPartBody>
    </w:docPart>
    <w:docPart>
      <w:docPartPr>
        <w:name w:val="068C1CBE9B494BD2A12AABCFC78DE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99329-F1A4-4C6D-B865-9456BD0F4BBE}"/>
      </w:docPartPr>
      <w:docPartBody>
        <w:p w:rsidR="00911ABA" w:rsidRDefault="00BA6C1C">
          <w:pPr>
            <w:pStyle w:val="068C1CBE9B494BD2A12AABCFC78DEDBC"/>
          </w:pPr>
          <w:r>
            <w:rPr>
              <w:rStyle w:val="PlaceholderText"/>
            </w:rPr>
            <w:t>Click here to enter a date.</w:t>
          </w:r>
        </w:p>
      </w:docPartBody>
    </w:docPart>
    <w:docPart>
      <w:docPartPr>
        <w:name w:val="32B224DA7B884841A4F09210EA634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8AEA6-8395-4DB8-8A87-2C3B57800B33}"/>
      </w:docPartPr>
      <w:docPartBody>
        <w:p w:rsidR="00911ABA" w:rsidRDefault="00BA6C1C">
          <w:pPr>
            <w:pStyle w:val="32B224DA7B884841A4F09210EA634DE4"/>
          </w:pPr>
          <w:r>
            <w:rPr>
              <w:rStyle w:val="ContentBodyBoldChar"/>
            </w:rPr>
            <w:t>[job title]</w:t>
          </w:r>
        </w:p>
      </w:docPartBody>
    </w:docPart>
    <w:docPart>
      <w:docPartPr>
        <w:name w:val="ED4D32D238884BC7915FC7FC10CF7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F56DD-E676-40BF-9471-FB7F94FD5350}"/>
      </w:docPartPr>
      <w:docPartBody>
        <w:p w:rsidR="00911ABA" w:rsidRDefault="00BA6C1C">
          <w:pPr>
            <w:pStyle w:val="ED4D32D238884BC7915FC7FC10CF75DC"/>
          </w:pPr>
          <w:r>
            <w:rPr>
              <w:rStyle w:val="ContentBodyBoldChar"/>
            </w:rPr>
            <w:t>[area of professional expertise]</w:t>
          </w:r>
        </w:p>
      </w:docPartBody>
    </w:docPart>
    <w:docPart>
      <w:docPartPr>
        <w:name w:val="BCCDD6ED60F9482699A760A05629D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F71E4-241A-49CC-9D66-1A868F5C1FBC}"/>
      </w:docPartPr>
      <w:docPartBody>
        <w:p w:rsidR="00911ABA" w:rsidRDefault="00BA6C1C">
          <w:pPr>
            <w:pStyle w:val="BCCDD6ED60F9482699A760A05629DB74"/>
          </w:pPr>
          <w:r>
            <w:rPr>
              <w:rStyle w:val="YourName2Char"/>
            </w:rP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1C"/>
    <w:rsid w:val="002C0E37"/>
    <w:rsid w:val="0055100E"/>
    <w:rsid w:val="00911ABA"/>
    <w:rsid w:val="00BA6C1C"/>
    <w:rsid w:val="00D9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ourName">
    <w:name w:val="Your Name"/>
    <w:basedOn w:val="Normal"/>
    <w:link w:val="YourNameChar"/>
    <w:qFormat/>
    <w:pPr>
      <w:spacing w:after="240" w:line="240" w:lineRule="auto"/>
    </w:pPr>
    <w:rPr>
      <w:rFonts w:eastAsiaTheme="minorHAnsi"/>
      <w:b/>
      <w:color w:val="2F5496" w:themeColor="accent5" w:themeShade="BF"/>
      <w:sz w:val="32"/>
    </w:rPr>
  </w:style>
  <w:style w:type="character" w:customStyle="1" w:styleId="YourNameChar">
    <w:name w:val="Your Name Char"/>
    <w:basedOn w:val="DefaultParagraphFont"/>
    <w:link w:val="YourName"/>
    <w:rPr>
      <w:rFonts w:eastAsiaTheme="minorHAnsi"/>
      <w:b/>
      <w:color w:val="2F5496" w:themeColor="accent5" w:themeShade="BF"/>
      <w:sz w:val="32"/>
    </w:rPr>
  </w:style>
  <w:style w:type="paragraph" w:customStyle="1" w:styleId="AE7B5E6A638C4B9BB4D94D6E7E41C899">
    <w:name w:val="AE7B5E6A638C4B9BB4D94D6E7E41C899"/>
  </w:style>
  <w:style w:type="paragraph" w:customStyle="1" w:styleId="ContentBody">
    <w:name w:val="Content Body"/>
    <w:basedOn w:val="Normal"/>
    <w:link w:val="ContentBodyChar"/>
    <w:qFormat/>
    <w:pPr>
      <w:spacing w:after="0" w:line="240" w:lineRule="auto"/>
    </w:pPr>
    <w:rPr>
      <w:rFonts w:eastAsiaTheme="minorHAnsi"/>
      <w:color w:val="000000" w:themeColor="text1"/>
    </w:rPr>
  </w:style>
  <w:style w:type="character" w:customStyle="1" w:styleId="ContentBodyChar">
    <w:name w:val="Content Body Char"/>
    <w:basedOn w:val="DefaultParagraphFont"/>
    <w:link w:val="ContentBody"/>
    <w:rPr>
      <w:rFonts w:eastAsiaTheme="minorHAnsi"/>
      <w:color w:val="000000" w:themeColor="text1"/>
    </w:rPr>
  </w:style>
  <w:style w:type="paragraph" w:customStyle="1" w:styleId="6B558220C4C2415F9A0CC6B057E566CD">
    <w:name w:val="6B558220C4C2415F9A0CC6B057E566CD"/>
  </w:style>
  <w:style w:type="paragraph" w:customStyle="1" w:styleId="3354C546892C4E77AF0914D50BD24F5D">
    <w:name w:val="3354C546892C4E77AF0914D50BD24F5D"/>
  </w:style>
  <w:style w:type="paragraph" w:customStyle="1" w:styleId="98A1B553D52E461C86E58F2CE02D7C3B">
    <w:name w:val="98A1B553D52E461C86E58F2CE02D7C3B"/>
  </w:style>
  <w:style w:type="paragraph" w:customStyle="1" w:styleId="AFC7446606774B9589FC25877C579BA7">
    <w:name w:val="AFC7446606774B9589FC25877C579BA7"/>
  </w:style>
  <w:style w:type="paragraph" w:customStyle="1" w:styleId="162BFBE67F6E4A199D7E64221D6F499C">
    <w:name w:val="162BFBE67F6E4A199D7E64221D6F499C"/>
  </w:style>
  <w:style w:type="paragraph" w:customStyle="1" w:styleId="3F439D16E49E4EA2ADC997F1CA0E2A36">
    <w:name w:val="3F439D16E49E4EA2ADC997F1CA0E2A36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8C1CBE9B494BD2A12AABCFC78DEDBC">
    <w:name w:val="068C1CBE9B494BD2A12AABCFC78DEDBC"/>
  </w:style>
  <w:style w:type="paragraph" w:customStyle="1" w:styleId="RecipientName">
    <w:name w:val="Recipient Name"/>
    <w:basedOn w:val="Normal"/>
    <w:link w:val="RecipientNameChar"/>
    <w:qFormat/>
    <w:pPr>
      <w:spacing w:after="0" w:line="240" w:lineRule="auto"/>
      <w:jc w:val="right"/>
    </w:pPr>
    <w:rPr>
      <w:rFonts w:eastAsiaTheme="minorHAnsi"/>
      <w:b/>
      <w:noProof/>
      <w:color w:val="538135" w:themeColor="accent6" w:themeShade="BF"/>
      <w:sz w:val="24"/>
    </w:rPr>
  </w:style>
  <w:style w:type="character" w:customStyle="1" w:styleId="RecipientNameChar">
    <w:name w:val="Recipient Name Char"/>
    <w:basedOn w:val="DefaultParagraphFont"/>
    <w:link w:val="RecipientName"/>
    <w:rPr>
      <w:rFonts w:eastAsiaTheme="minorHAnsi"/>
      <w:b/>
      <w:noProof/>
      <w:color w:val="538135" w:themeColor="accent6" w:themeShade="BF"/>
      <w:sz w:val="24"/>
    </w:rPr>
  </w:style>
  <w:style w:type="paragraph" w:customStyle="1" w:styleId="34BCAE98FBAD4CFEB390B0BF388A2074">
    <w:name w:val="34BCAE98FBAD4CFEB390B0BF388A2074"/>
  </w:style>
  <w:style w:type="paragraph" w:customStyle="1" w:styleId="C0F29B0A044549E3BE0279E2B1E2E9E3">
    <w:name w:val="C0F29B0A044549E3BE0279E2B1E2E9E3"/>
  </w:style>
  <w:style w:type="paragraph" w:customStyle="1" w:styleId="44DA48CB510E4177AB4182F11A8EF00E">
    <w:name w:val="44DA48CB510E4177AB4182F11A8EF00E"/>
  </w:style>
  <w:style w:type="paragraph" w:customStyle="1" w:styleId="4B41C443678B4F609F72BA3BF648A0B4">
    <w:name w:val="4B41C443678B4F609F72BA3BF648A0B4"/>
  </w:style>
  <w:style w:type="paragraph" w:customStyle="1" w:styleId="CEB9BED8FD7A4F5181A0B4C0AAC0CD98">
    <w:name w:val="CEB9BED8FD7A4F5181A0B4C0AAC0CD98"/>
  </w:style>
  <w:style w:type="paragraph" w:customStyle="1" w:styleId="2B52DF9D055C4D2FA091CA011B715D45">
    <w:name w:val="2B52DF9D055C4D2FA091CA011B715D45"/>
  </w:style>
  <w:style w:type="paragraph" w:customStyle="1" w:styleId="ContentBodyBold">
    <w:name w:val="Content Body Bold"/>
    <w:basedOn w:val="Normal"/>
    <w:link w:val="ContentBodyBoldChar"/>
    <w:qFormat/>
    <w:pPr>
      <w:spacing w:after="0" w:line="360" w:lineRule="auto"/>
    </w:pPr>
    <w:rPr>
      <w:rFonts w:eastAsiaTheme="minorHAnsi"/>
      <w:b/>
      <w:color w:val="000000" w:themeColor="text1"/>
    </w:rPr>
  </w:style>
  <w:style w:type="character" w:customStyle="1" w:styleId="ContentBodyBoldChar">
    <w:name w:val="Content Body Bold Char"/>
    <w:basedOn w:val="DefaultParagraphFont"/>
    <w:link w:val="ContentBodyBold"/>
    <w:rPr>
      <w:rFonts w:eastAsiaTheme="minorHAnsi"/>
      <w:b/>
      <w:color w:val="000000" w:themeColor="text1"/>
    </w:rPr>
  </w:style>
  <w:style w:type="paragraph" w:customStyle="1" w:styleId="6DF0BE47CE9B4496A1DD839EF682FC3A">
    <w:name w:val="6DF0BE47CE9B4496A1DD839EF682FC3A"/>
  </w:style>
  <w:style w:type="paragraph" w:customStyle="1" w:styleId="98227E1A722A4CC595A9636DD13D2317">
    <w:name w:val="98227E1A722A4CC595A9636DD13D2317"/>
  </w:style>
  <w:style w:type="paragraph" w:customStyle="1" w:styleId="32B224DA7B884841A4F09210EA634DE4">
    <w:name w:val="32B224DA7B884841A4F09210EA634DE4"/>
  </w:style>
  <w:style w:type="paragraph" w:customStyle="1" w:styleId="16A71E28B5C14125893701559CC175C9">
    <w:name w:val="16A71E28B5C14125893701559CC175C9"/>
  </w:style>
  <w:style w:type="paragraph" w:customStyle="1" w:styleId="7E380C01A7724DB8ABB232496E788C7F">
    <w:name w:val="7E380C01A7724DB8ABB232496E788C7F"/>
  </w:style>
  <w:style w:type="paragraph" w:customStyle="1" w:styleId="79A638BBD1184BD48813D5188CCF6446">
    <w:name w:val="79A638BBD1184BD48813D5188CCF6446"/>
  </w:style>
  <w:style w:type="paragraph" w:customStyle="1" w:styleId="ED4D32D238884BC7915FC7FC10CF75DC">
    <w:name w:val="ED4D32D238884BC7915FC7FC10CF75DC"/>
  </w:style>
  <w:style w:type="paragraph" w:customStyle="1" w:styleId="1EAA61D46E7442FD83E1F963E55E49E2">
    <w:name w:val="1EAA61D46E7442FD83E1F963E55E49E2"/>
  </w:style>
  <w:style w:type="paragraph" w:customStyle="1" w:styleId="845F3D1C17B14F5FBE5DDD2A6AC4054B">
    <w:name w:val="845F3D1C17B14F5FBE5DDD2A6AC4054B"/>
  </w:style>
  <w:style w:type="paragraph" w:customStyle="1" w:styleId="A9B005DEC93446E58EF6BD17763A938B">
    <w:name w:val="A9B005DEC93446E58EF6BD17763A938B"/>
  </w:style>
  <w:style w:type="paragraph" w:customStyle="1" w:styleId="YourName2">
    <w:name w:val="Your Name 2"/>
    <w:basedOn w:val="Normal"/>
    <w:link w:val="YourName2Char"/>
    <w:qFormat/>
    <w:pPr>
      <w:spacing w:before="360" w:after="360" w:line="240" w:lineRule="auto"/>
    </w:pPr>
    <w:rPr>
      <w:rFonts w:eastAsiaTheme="minorHAnsi"/>
      <w:b/>
    </w:rPr>
  </w:style>
  <w:style w:type="character" w:customStyle="1" w:styleId="YourName2Char">
    <w:name w:val="Your Name 2 Char"/>
    <w:basedOn w:val="DefaultParagraphFont"/>
    <w:link w:val="YourName2"/>
    <w:rPr>
      <w:rFonts w:eastAsiaTheme="minorHAnsi"/>
      <w:b/>
    </w:rPr>
  </w:style>
  <w:style w:type="paragraph" w:customStyle="1" w:styleId="BCCDD6ED60F9482699A760A05629DB74">
    <w:name w:val="BCCDD6ED60F9482699A760A05629DB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73D06D4-9D55-452B-B44C-5744B441D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for functional resume</Template>
  <TotalTime>1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 for functional resume</vt:lpstr>
    </vt:vector>
  </TitlesOfParts>
  <Company/>
  <LinksUpToDate>false</LinksUpToDate>
  <CharactersWithSpaces>1216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 for functional resume</dc:title>
  <dc:creator>me</dc:creator>
  <cp:keywords/>
  <cp:lastModifiedBy>badboy4503@yahoo.com</cp:lastModifiedBy>
  <cp:revision>2</cp:revision>
  <dcterms:created xsi:type="dcterms:W3CDTF">2015-08-06T23:08:00Z</dcterms:created>
  <dcterms:modified xsi:type="dcterms:W3CDTF">2015-08-06T23:08:00Z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TC103782749990</vt:lpwstr>
  </property>
</Properties>
</file>