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49EB">
        <w:tc>
          <w:tcPr>
            <w:tcW w:w="2070" w:type="dxa"/>
          </w:tcPr>
          <w:p w:rsidR="00BD49EB" w:rsidRDefault="00BD49EB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BD49EB" w:rsidRDefault="00E01574">
            <w:pPr>
              <w:pStyle w:val="Name"/>
            </w:pPr>
            <w:sdt>
              <w:sdtPr>
                <w:rPr>
                  <w:color w:val="0070C0"/>
                </w:rPr>
                <w:alias w:val="Your Name"/>
                <w:tag w:val=""/>
                <w:id w:val="1197042864"/>
                <w:placeholder>
                  <w:docPart w:val="34BB7FD4FAEE49C585D05B6D82D8C95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947E4">
                  <w:rPr>
                    <w:color w:val="0070C0"/>
                    <w:lang w:val="en-TT"/>
                  </w:rPr>
                  <w:t>darsharna</w:t>
                </w:r>
                <w:r w:rsidR="005947E4" w:rsidRPr="005947E4">
                  <w:rPr>
                    <w:color w:val="0070C0"/>
                    <w:lang w:val="en-TT"/>
                  </w:rPr>
                  <w:t xml:space="preserve"> Alexander</w:t>
                </w:r>
              </w:sdtContent>
            </w:sdt>
          </w:p>
          <w:p w:rsidR="00BD49EB" w:rsidRDefault="005947E4" w:rsidP="005947E4">
            <w:pPr>
              <w:pStyle w:val="NoSpacing"/>
            </w:pPr>
            <w:r>
              <w:t xml:space="preserve">379 </w:t>
            </w:r>
            <w:proofErr w:type="spellStart"/>
            <w:r>
              <w:t>Aneisa</w:t>
            </w:r>
            <w:proofErr w:type="spellEnd"/>
            <w:r>
              <w:t xml:space="preserve"> Street, </w:t>
            </w:r>
            <w:proofErr w:type="spellStart"/>
            <w:r>
              <w:t>Lisas</w:t>
            </w:r>
            <w:proofErr w:type="spellEnd"/>
            <w:r>
              <w:t xml:space="preserve"> Gardens, Couva</w:t>
            </w:r>
            <w:r w:rsidR="00456A53">
              <w:t>  </w:t>
            </w:r>
            <w:r w:rsidR="00456A53">
              <w:rPr>
                <w:rStyle w:val="Emphasis"/>
              </w:rPr>
              <w:t>|</w:t>
            </w:r>
            <w:r w:rsidR="00456A53">
              <w:t>  </w:t>
            </w:r>
            <w:r>
              <w:t>347-0094</w:t>
            </w:r>
          </w:p>
        </w:tc>
      </w:tr>
      <w:tr w:rsidR="00BD49EB">
        <w:tc>
          <w:tcPr>
            <w:tcW w:w="2070" w:type="dxa"/>
          </w:tcPr>
          <w:p w:rsidR="00BD49EB" w:rsidRDefault="005947E4">
            <w:pPr>
              <w:pStyle w:val="Heading1"/>
            </w:pPr>
            <w:r>
              <w:rPr>
                <w:color w:val="0070C0"/>
              </w:rPr>
              <w:t>professional summary</w:t>
            </w:r>
          </w:p>
        </w:tc>
        <w:tc>
          <w:tcPr>
            <w:tcW w:w="7650" w:type="dxa"/>
          </w:tcPr>
          <w:p w:rsidR="00BD49EB" w:rsidRDefault="005947E4" w:rsidP="005947E4">
            <w:r>
              <w:t>I am friendly and adept a</w:t>
            </w:r>
            <w:r w:rsidR="00E45296">
              <w:t xml:space="preserve">t working in diverse </w:t>
            </w:r>
            <w:r>
              <w:t>customer service environments. I am an organized, independent worker with time-management skills. I offer a positive attitude and flexible schedule and I work well independently or with others as a team. I am also adept at tracking and following up on hot leads, and building long-term relationships with customers.</w:t>
            </w:r>
          </w:p>
        </w:tc>
      </w:tr>
      <w:tr w:rsidR="00BD49EB">
        <w:tc>
          <w:tcPr>
            <w:tcW w:w="2070" w:type="dxa"/>
          </w:tcPr>
          <w:p w:rsidR="00BD49EB" w:rsidRPr="005947E4" w:rsidRDefault="005947E4">
            <w:pPr>
              <w:pStyle w:val="Heading1"/>
              <w:rPr>
                <w:color w:val="0070C0"/>
              </w:rPr>
            </w:pPr>
            <w:r w:rsidRPr="005947E4">
              <w:rPr>
                <w:color w:val="0070C0"/>
              </w:rPr>
              <w:t>Skills</w:t>
            </w:r>
          </w:p>
        </w:tc>
        <w:tc>
          <w:tcPr>
            <w:tcW w:w="7650" w:type="dxa"/>
          </w:tcPr>
          <w:p w:rsidR="005947E4" w:rsidRDefault="005947E4" w:rsidP="00E45296">
            <w:pPr>
              <w:pStyle w:val="ListParagraph"/>
              <w:numPr>
                <w:ilvl w:val="0"/>
                <w:numId w:val="3"/>
              </w:numPr>
            </w:pPr>
            <w:r>
              <w:t>Cordial</w:t>
            </w:r>
          </w:p>
          <w:p w:rsidR="005947E4" w:rsidRDefault="005947E4" w:rsidP="005947E4">
            <w:pPr>
              <w:pStyle w:val="ListParagraph"/>
              <w:numPr>
                <w:ilvl w:val="0"/>
                <w:numId w:val="3"/>
              </w:numPr>
            </w:pPr>
            <w:r>
              <w:t>Exceptional communication skills</w:t>
            </w:r>
          </w:p>
          <w:p w:rsidR="005947E4" w:rsidRDefault="005947E4" w:rsidP="005947E4">
            <w:pPr>
              <w:pStyle w:val="ListParagraph"/>
              <w:numPr>
                <w:ilvl w:val="0"/>
                <w:numId w:val="3"/>
              </w:numPr>
            </w:pPr>
            <w:r>
              <w:t>Quick learner</w:t>
            </w:r>
          </w:p>
          <w:p w:rsidR="005947E4" w:rsidRDefault="005947E4" w:rsidP="005947E4">
            <w:pPr>
              <w:pStyle w:val="ListParagraph"/>
              <w:numPr>
                <w:ilvl w:val="0"/>
                <w:numId w:val="3"/>
              </w:numPr>
            </w:pPr>
            <w:r>
              <w:t>Strong client relations</w:t>
            </w:r>
          </w:p>
          <w:p w:rsidR="005947E4" w:rsidRDefault="005947E4" w:rsidP="005947E4">
            <w:pPr>
              <w:pStyle w:val="ListParagraph"/>
              <w:numPr>
                <w:ilvl w:val="0"/>
                <w:numId w:val="3"/>
              </w:numPr>
            </w:pPr>
            <w:r>
              <w:t>Well organized</w:t>
            </w:r>
          </w:p>
          <w:p w:rsidR="005947E4" w:rsidRDefault="005947E4" w:rsidP="005947E4">
            <w:pPr>
              <w:pStyle w:val="ListParagraph"/>
              <w:numPr>
                <w:ilvl w:val="0"/>
                <w:numId w:val="3"/>
              </w:numPr>
            </w:pPr>
            <w:r>
              <w:t>Outstanding interpersonal skills</w:t>
            </w:r>
          </w:p>
          <w:p w:rsidR="005947E4" w:rsidRDefault="005947E4" w:rsidP="005947E4">
            <w:pPr>
              <w:pStyle w:val="ListParagraph"/>
              <w:numPr>
                <w:ilvl w:val="0"/>
                <w:numId w:val="3"/>
              </w:numPr>
            </w:pPr>
            <w:r>
              <w:t>Verbal communication skills</w:t>
            </w:r>
          </w:p>
          <w:p w:rsidR="005947E4" w:rsidRDefault="005947E4" w:rsidP="005947E4">
            <w:pPr>
              <w:pStyle w:val="ListParagraph"/>
              <w:numPr>
                <w:ilvl w:val="0"/>
                <w:numId w:val="3"/>
              </w:numPr>
            </w:pPr>
            <w:r>
              <w:t>Customer-oriented</w:t>
            </w:r>
          </w:p>
          <w:p w:rsidR="005947E4" w:rsidRDefault="005947E4" w:rsidP="00E45296">
            <w:pPr>
              <w:pStyle w:val="ListParagraph"/>
              <w:numPr>
                <w:ilvl w:val="0"/>
                <w:numId w:val="3"/>
              </w:numPr>
            </w:pPr>
            <w:r>
              <w:t>Organized multi-tasker</w:t>
            </w:r>
          </w:p>
          <w:p w:rsidR="005947E4" w:rsidRDefault="005947E4" w:rsidP="00E45296">
            <w:pPr>
              <w:pStyle w:val="ListParagraph"/>
              <w:numPr>
                <w:ilvl w:val="0"/>
                <w:numId w:val="3"/>
              </w:numPr>
            </w:pPr>
            <w:r>
              <w:t>Dedicated team player</w:t>
            </w:r>
          </w:p>
          <w:p w:rsidR="005947E4" w:rsidRDefault="005947E4" w:rsidP="00E45296">
            <w:pPr>
              <w:pStyle w:val="ListParagraph"/>
              <w:numPr>
                <w:ilvl w:val="0"/>
                <w:numId w:val="3"/>
              </w:numPr>
            </w:pPr>
            <w:r>
              <w:t>Excellent work ethic</w:t>
            </w:r>
          </w:p>
        </w:tc>
      </w:tr>
      <w:tr w:rsidR="00BD49EB">
        <w:tc>
          <w:tcPr>
            <w:tcW w:w="2070" w:type="dxa"/>
          </w:tcPr>
          <w:p w:rsidR="00BD49EB" w:rsidRPr="005947E4" w:rsidRDefault="005947E4">
            <w:pPr>
              <w:pStyle w:val="Heading1"/>
              <w:rPr>
                <w:color w:val="0070C0"/>
              </w:rPr>
            </w:pPr>
            <w:r w:rsidRPr="005947E4">
              <w:rPr>
                <w:color w:val="0070C0"/>
              </w:rPr>
              <w:t>work history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</w:sdtPr>
            <w:sdtEndPr>
              <w:rPr>
                <w:b w:val="0"/>
                <w:bCs w:val="0"/>
                <w:caps/>
                <w:kern w:val="2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BD49EB" w:rsidRDefault="00E405EA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general worker</w:t>
                    </w:r>
                    <w:r w:rsidR="00456A53">
                      <w:t xml:space="preserve"> </w:t>
                    </w:r>
                    <w:r>
                      <w:t>at spike’s cafe</w:t>
                    </w:r>
                  </w:p>
                  <w:p w:rsidR="00BD49EB" w:rsidRDefault="00E405EA">
                    <w:pPr>
                      <w:pStyle w:val="Heading3"/>
                    </w:pPr>
                    <w:r>
                      <w:t>july 2015 – september 2015</w:t>
                    </w:r>
                  </w:p>
                  <w:p w:rsidR="00E405EA" w:rsidRDefault="00E405EA" w:rsidP="00E405EA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>Greeted customers and provided excellent customer service.</w:t>
                    </w:r>
                  </w:p>
                  <w:p w:rsidR="00E405EA" w:rsidRDefault="00E405EA" w:rsidP="00E405EA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>Pleasantly and courteously interacted with customers.</w:t>
                    </w:r>
                  </w:p>
                  <w:p w:rsidR="00E405EA" w:rsidRDefault="00E405EA" w:rsidP="00E405EA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>Built loyal clientele through friendly interactions and consistent appreciation.</w:t>
                    </w:r>
                  </w:p>
                  <w:p w:rsidR="00E45296" w:rsidRDefault="00E405EA" w:rsidP="00E45296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</w:pPr>
                    <w:r>
                      <w:t>Cross-trained and coordinated scheduling with team members to ensure seamless service.</w:t>
                    </w:r>
                  </w:p>
                  <w:p w:rsidR="00E45296" w:rsidRDefault="00E45296" w:rsidP="00E45296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 xml:space="preserve">CASHIER </w:t>
                    </w:r>
                    <w:r>
                      <w:t>AT JTA SUPERMARKETS</w:t>
                    </w:r>
                  </w:p>
                  <w:p w:rsidR="00BD49EB" w:rsidRDefault="00BE5841" w:rsidP="00E45296">
                    <w:pPr>
                      <w:spacing w:after="0" w:line="240" w:lineRule="auto"/>
                    </w:pPr>
                    <w:r>
                      <w:t>JUNE 2016 – MAY 2017</w:t>
                    </w:r>
                  </w:p>
                </w:sdtContent>
              </w:sdt>
              <w:p w:rsidR="00BD49EB" w:rsidRDefault="00E01574" w:rsidP="00E405EA">
                <w:pPr>
                  <w:pStyle w:val="Heading2"/>
                </w:pPr>
              </w:p>
            </w:sdtContent>
          </w:sdt>
        </w:tc>
      </w:tr>
      <w:tr w:rsidR="00BD49EB">
        <w:tc>
          <w:tcPr>
            <w:tcW w:w="2070" w:type="dxa"/>
          </w:tcPr>
          <w:p w:rsidR="00BD49EB" w:rsidRDefault="00456A53">
            <w:pPr>
              <w:pStyle w:val="Heading1"/>
            </w:pPr>
            <w:r w:rsidRPr="00E405EA">
              <w:rPr>
                <w:color w:val="0070C0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</w:sdtPr>
                <w:sdtEndPr/>
                <w:sdtContent>
                  <w:p w:rsidR="00BD49EB" w:rsidRDefault="00E405EA">
                    <w:pPr>
                      <w:pStyle w:val="Heading2"/>
                    </w:pPr>
                    <w:r>
                      <w:rPr>
                        <w:rStyle w:val="Strong"/>
                      </w:rPr>
                      <w:t>debe secondary school</w:t>
                    </w:r>
                    <w:r w:rsidR="00456A53">
                      <w:t xml:space="preserve">, </w:t>
                    </w:r>
                    <w:r>
                      <w:t>m2 ring road debe</w:t>
                    </w:r>
                  </w:p>
                  <w:p w:rsidR="00BD49EB" w:rsidRDefault="00BD49EB">
                    <w:pPr>
                      <w:pStyle w:val="Heading3"/>
                    </w:pPr>
                  </w:p>
                  <w:p w:rsidR="00E405EA" w:rsidRDefault="00E405EA" w:rsidP="00412877">
                    <w:pPr>
                      <w:spacing w:line="240" w:lineRule="auto"/>
                    </w:pPr>
                    <w:r>
                      <w:t>English A</w:t>
                    </w:r>
                    <w:r w:rsidR="00412877">
                      <w:t xml:space="preserve">                                       Grade 1</w:t>
                    </w:r>
                  </w:p>
                  <w:p w:rsidR="00E405EA" w:rsidRDefault="00E405EA" w:rsidP="00E405EA">
                    <w:pPr>
                      <w:spacing w:line="240" w:lineRule="auto"/>
                    </w:pPr>
                    <w:r>
                      <w:t>English B</w:t>
                    </w:r>
                    <w:r w:rsidR="00412877">
                      <w:t xml:space="preserve">                                       Grade 1</w:t>
                    </w:r>
                  </w:p>
                  <w:p w:rsidR="00E405EA" w:rsidRDefault="00E405EA" w:rsidP="00E405EA">
                    <w:pPr>
                      <w:spacing w:line="240" w:lineRule="auto"/>
                    </w:pPr>
                    <w:r>
                      <w:t>Mathematics</w:t>
                    </w:r>
                    <w:r w:rsidR="00412877">
                      <w:t xml:space="preserve">                                  Grade 2</w:t>
                    </w:r>
                  </w:p>
                  <w:p w:rsidR="00412877" w:rsidRDefault="00E405EA" w:rsidP="00E405EA">
                    <w:pPr>
                      <w:spacing w:line="240" w:lineRule="auto"/>
                    </w:pPr>
                    <w:r>
                      <w:t>Human and Social Biology</w:t>
                    </w:r>
                    <w:r w:rsidR="00412877">
                      <w:t xml:space="preserve">            Grade 2</w:t>
                    </w:r>
                  </w:p>
                  <w:p w:rsidR="00412877" w:rsidRDefault="00412877" w:rsidP="00E405EA">
                    <w:pPr>
                      <w:spacing w:line="240" w:lineRule="auto"/>
                    </w:pPr>
                    <w:r>
                      <w:t>Social Studies                               Grade 3</w:t>
                    </w:r>
                  </w:p>
                  <w:p w:rsidR="00333183" w:rsidRDefault="00412877" w:rsidP="00E405EA">
                    <w:pPr>
                      <w:spacing w:line="240" w:lineRule="auto"/>
                    </w:pPr>
                    <w:r>
                      <w:t>Caribbean History</w:t>
                    </w:r>
                    <w:r w:rsidR="00FE6F73">
                      <w:t xml:space="preserve">                         Grade 3</w:t>
                    </w:r>
                  </w:p>
                  <w:p w:rsidR="00333183" w:rsidRDefault="00E01574" w:rsidP="00E405EA">
                    <w:pPr>
                      <w:spacing w:line="240" w:lineRule="auto"/>
                    </w:pPr>
                    <w:r>
                      <w:t xml:space="preserve"> </w:t>
                    </w:r>
                  </w:p>
                  <w:p w:rsidR="00333183" w:rsidRDefault="00333183" w:rsidP="00E405EA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333183">
                      <w:rPr>
                        <w:b/>
                        <w:sz w:val="20"/>
                        <w:szCs w:val="20"/>
                      </w:rPr>
                      <w:t>Civilian Conservation Core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Chaguanus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Indoor Arena </w:t>
                    </w:r>
                  </w:p>
                  <w:p w:rsidR="00E01574" w:rsidRDefault="00333183" w:rsidP="00E405EA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6 months of training which comprised of 2 months introduction </w:t>
                    </w:r>
                    <w:r w:rsidR="00E01574">
                      <w:rPr>
                        <w:sz w:val="20"/>
                        <w:szCs w:val="20"/>
                      </w:rPr>
                      <w:t>training &amp; then</w:t>
                    </w:r>
                  </w:p>
                  <w:p w:rsidR="00BD49EB" w:rsidRDefault="00E01574" w:rsidP="00E405EA">
                    <w:pPr>
                      <w:spacing w:line="240" w:lineRule="auto"/>
                    </w:pPr>
                    <w:r>
                      <w:rPr>
                        <w:sz w:val="20"/>
                        <w:szCs w:val="20"/>
                      </w:rPr>
                      <w:t xml:space="preserve">4 months of OTJ training, to obtain a Certificate in cosmetology. 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</w:tbl>
    <w:p w:rsidR="00BD49EB" w:rsidRDefault="00333183">
      <w:r>
        <w:lastRenderedPageBreak/>
        <w:t xml:space="preserve">                                 </w:t>
      </w:r>
    </w:p>
    <w:sectPr w:rsidR="00BD49EB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A53" w:rsidRDefault="00456A53">
      <w:pPr>
        <w:spacing w:after="0" w:line="240" w:lineRule="auto"/>
      </w:pPr>
      <w:r>
        <w:separator/>
      </w:r>
    </w:p>
  </w:endnote>
  <w:endnote w:type="continuationSeparator" w:id="0">
    <w:p w:rsidR="00456A53" w:rsidRDefault="0045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9EB" w:rsidRDefault="00456A5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157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A53" w:rsidRDefault="00456A53">
      <w:pPr>
        <w:spacing w:after="0" w:line="240" w:lineRule="auto"/>
      </w:pPr>
      <w:r>
        <w:separator/>
      </w:r>
    </w:p>
  </w:footnote>
  <w:footnote w:type="continuationSeparator" w:id="0">
    <w:p w:rsidR="00456A53" w:rsidRDefault="00456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A2BFF"/>
    <w:multiLevelType w:val="hybridMultilevel"/>
    <w:tmpl w:val="0A4C4D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E7842"/>
    <w:multiLevelType w:val="hybridMultilevel"/>
    <w:tmpl w:val="A8D69CF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73AA2"/>
    <w:multiLevelType w:val="hybridMultilevel"/>
    <w:tmpl w:val="1F6AA6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26D9F"/>
    <w:multiLevelType w:val="hybridMultilevel"/>
    <w:tmpl w:val="625E15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E4"/>
    <w:rsid w:val="00333183"/>
    <w:rsid w:val="00412877"/>
    <w:rsid w:val="00456A53"/>
    <w:rsid w:val="00560101"/>
    <w:rsid w:val="005947E4"/>
    <w:rsid w:val="00BD49EB"/>
    <w:rsid w:val="00BE5841"/>
    <w:rsid w:val="00E01574"/>
    <w:rsid w:val="00E405EA"/>
    <w:rsid w:val="00E45296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3647B-EB96-49CA-9FDE-19FBE211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594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87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87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TION-3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BB7FD4FAEE49C585D05B6D82D8C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B8BD-C27F-4D24-8FEC-D9A752CA87F4}"/>
      </w:docPartPr>
      <w:docPartBody>
        <w:p w:rsidR="00173C97" w:rsidRDefault="00F62729">
          <w:pPr>
            <w:pStyle w:val="34BB7FD4FAEE49C585D05B6D82D8C95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29"/>
    <w:rsid w:val="00173C97"/>
    <w:rsid w:val="00F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B7FD4FAEE49C585D05B6D82D8C959">
    <w:name w:val="34BB7FD4FAEE49C585D05B6D82D8C959"/>
  </w:style>
  <w:style w:type="paragraph" w:customStyle="1" w:styleId="420EEB1961B24D9FA664A1981701E04B">
    <w:name w:val="420EEB1961B24D9FA664A1981701E04B"/>
  </w:style>
  <w:style w:type="paragraph" w:customStyle="1" w:styleId="64B5D20819884E9D8696E952D76337DC">
    <w:name w:val="64B5D20819884E9D8696E952D76337DC"/>
  </w:style>
  <w:style w:type="paragraph" w:customStyle="1" w:styleId="7E398D6648924FFBAFD75AA2EF0F6B17">
    <w:name w:val="7E398D6648924FFBAFD75AA2EF0F6B17"/>
  </w:style>
  <w:style w:type="paragraph" w:customStyle="1" w:styleId="971EA8B11B934BDCA8D02FFA97536A8E">
    <w:name w:val="971EA8B11B934BDCA8D02FFA97536A8E"/>
  </w:style>
  <w:style w:type="paragraph" w:customStyle="1" w:styleId="875D5FD3BF8A47258FE8BA5FB8F66F7D">
    <w:name w:val="875D5FD3BF8A47258FE8BA5FB8F66F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6DA6A4018444FFBCAF7DF49A330118">
    <w:name w:val="E26DA6A4018444FFBCAF7DF49A330118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24679CB3031445C48BFEF6A5FAC84ECF">
    <w:name w:val="24679CB3031445C48BFEF6A5FAC84ECF"/>
  </w:style>
  <w:style w:type="paragraph" w:customStyle="1" w:styleId="05498665A16F4DF0AC260EBBC2E1EBFD">
    <w:name w:val="05498665A16F4DF0AC260EBBC2E1EBFD"/>
  </w:style>
  <w:style w:type="paragraph" w:customStyle="1" w:styleId="66D62CFD8FCB4E869B39EB8AF1D10663">
    <w:name w:val="66D62CFD8FCB4E869B39EB8AF1D10663"/>
  </w:style>
  <w:style w:type="paragraph" w:customStyle="1" w:styleId="E0F7243DAFC44EE3A982CAE2225D53CA">
    <w:name w:val="E0F7243DAFC44EE3A982CAE2225D53CA"/>
  </w:style>
  <w:style w:type="paragraph" w:customStyle="1" w:styleId="7C120CE8C18B4470877E06A43825E160">
    <w:name w:val="7C120CE8C18B4470877E06A43825E160"/>
  </w:style>
  <w:style w:type="paragraph" w:customStyle="1" w:styleId="A736F8375D894E5BB11DA9FC11C073C6">
    <w:name w:val="A736F8375D894E5BB11DA9FC11C073C6"/>
  </w:style>
  <w:style w:type="paragraph" w:customStyle="1" w:styleId="77D012F92AFC47E6BFBF94E290A49540">
    <w:name w:val="77D012F92AFC47E6BFBF94E290A49540"/>
  </w:style>
  <w:style w:type="paragraph" w:customStyle="1" w:styleId="8CCCD6F7A5C84EE89891ACA0ED00F083">
    <w:name w:val="8CCCD6F7A5C84EE89891ACA0ED00F083"/>
  </w:style>
  <w:style w:type="paragraph" w:customStyle="1" w:styleId="476A10E04CD24DFFB96664FB1A281BE3">
    <w:name w:val="476A10E04CD24DFFB96664FB1A281BE3"/>
  </w:style>
  <w:style w:type="paragraph" w:customStyle="1" w:styleId="2B973AD520C143B397B81980A1555FDE">
    <w:name w:val="2B973AD520C143B397B81980A1555FDE"/>
  </w:style>
  <w:style w:type="paragraph" w:customStyle="1" w:styleId="B6C21D7FD00343878CA3338139A40313">
    <w:name w:val="B6C21D7FD00343878CA3338139A40313"/>
  </w:style>
  <w:style w:type="paragraph" w:customStyle="1" w:styleId="D4182B9EA0134C66955023FCBED66648">
    <w:name w:val="D4182B9EA0134C66955023FCBED66648"/>
  </w:style>
  <w:style w:type="paragraph" w:customStyle="1" w:styleId="8F22924152BE473EBE2A1AE13796050D">
    <w:name w:val="8F22924152BE473EBE2A1AE13796050D"/>
  </w:style>
  <w:style w:type="paragraph" w:customStyle="1" w:styleId="2BBEB8EF413245A3B49392615FDE9560">
    <w:name w:val="2BBEB8EF413245A3B49392615FDE9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41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darsharna Alexander</dc:creator>
  <cp:keywords/>
  <dc:description/>
  <cp:lastModifiedBy>STATION-5</cp:lastModifiedBy>
  <cp:revision>7</cp:revision>
  <cp:lastPrinted>2017-05-11T16:16:00Z</cp:lastPrinted>
  <dcterms:created xsi:type="dcterms:W3CDTF">2016-04-27T10:28:00Z</dcterms:created>
  <dcterms:modified xsi:type="dcterms:W3CDTF">2017-07-26T16:54:00Z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