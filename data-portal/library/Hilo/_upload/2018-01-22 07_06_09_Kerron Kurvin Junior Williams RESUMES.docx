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16" w:rsidRDefault="00B77DE1" w:rsidP="00141A4C">
      <w:pPr>
        <w:pStyle w:val="Title"/>
      </w:pPr>
      <w:proofErr w:type="spellStart"/>
      <w:r>
        <w:rPr>
          <w:rFonts w:ascii="Times New Roman" w:eastAsiaTheme="minorEastAsia" w:hAnsi="Times New Roman" w:cs="Times New Roman"/>
          <w:b/>
          <w:sz w:val="32"/>
          <w:szCs w:val="32"/>
        </w:rPr>
        <w:t>Kerron</w:t>
      </w:r>
      <w:proofErr w:type="spellEnd"/>
      <w:r>
        <w:rPr>
          <w:rFonts w:ascii="Times New Roman" w:eastAsiaTheme="minorEastAsia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sz w:val="32"/>
          <w:szCs w:val="32"/>
        </w:rPr>
        <w:t>Kurvin</w:t>
      </w:r>
      <w:proofErr w:type="spellEnd"/>
      <w:r>
        <w:rPr>
          <w:rFonts w:ascii="Times New Roman" w:eastAsiaTheme="minorEastAsia" w:hAnsi="Times New Roman" w:cs="Times New Roman"/>
          <w:b/>
          <w:sz w:val="32"/>
          <w:szCs w:val="32"/>
        </w:rPr>
        <w:t xml:space="preserve"> Junior Williams</w:t>
      </w:r>
    </w:p>
    <w:p w:rsidR="00B77DE1" w:rsidRDefault="00B77DE1" w:rsidP="00B77DE1">
      <w:pPr>
        <w:widowControl w:val="0"/>
        <w:autoSpaceDE w:val="0"/>
        <w:autoSpaceDN w:val="0"/>
        <w:adjustRightInd w:val="0"/>
        <w:spacing w:after="0"/>
        <w:ind w:left="90" w:hanging="55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#835 SS Erin Road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Bajos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| Cell: 343-4279 | Home: 649-4728| Email: </w:t>
      </w:r>
      <w:r w:rsidRPr="000913DD">
        <w:rPr>
          <w:rFonts w:ascii="Times New Roman" w:hAnsi="Times New Roman" w:cs="Times New Roman"/>
          <w:sz w:val="24"/>
          <w:szCs w:val="24"/>
        </w:rPr>
        <w:t>kerronwilliams60@yahoo.com</w:t>
      </w:r>
    </w:p>
    <w:p w:rsidR="00B77DE1" w:rsidRPr="00927C50" w:rsidRDefault="00B77DE1" w:rsidP="00B77DE1">
      <w:pPr>
        <w:widowControl w:val="0"/>
        <w:autoSpaceDE w:val="0"/>
        <w:autoSpaceDN w:val="0"/>
        <w:adjustRightInd w:val="0"/>
        <w:spacing w:after="0"/>
        <w:ind w:left="90" w:hanging="550"/>
        <w:rPr>
          <w:rFonts w:ascii="Times New Roman" w:hAnsi="Times New Roman" w:cs="Times New Roman"/>
          <w:sz w:val="24"/>
          <w:szCs w:val="24"/>
        </w:rPr>
      </w:pPr>
    </w:p>
    <w:p w:rsidR="00B77DE1" w:rsidRDefault="00B77DE1" w:rsidP="00B77DE1">
      <w:pPr>
        <w:pStyle w:val="Heading1"/>
      </w:pPr>
      <w:r>
        <w:t>Personal Overview</w:t>
      </w:r>
    </w:p>
    <w:p w:rsidR="00B77DE1" w:rsidRPr="00B77DE1" w:rsidRDefault="00B77DE1" w:rsidP="00B77DE1">
      <w:pPr>
        <w:pStyle w:val="Heading1"/>
        <w:rPr>
          <w:b w:val="0"/>
          <w:color w:val="auto"/>
        </w:rPr>
      </w:pPr>
      <w:r w:rsidRPr="00B77DE1">
        <w:rPr>
          <w:rFonts w:ascii="Times New Roman" w:eastAsiaTheme="minorEastAsia" w:hAnsi="Times New Roman" w:cs="Times New Roman"/>
          <w:b w:val="0"/>
          <w:color w:val="auto"/>
          <w:sz w:val="24"/>
          <w:szCs w:val="24"/>
        </w:rPr>
        <w:t xml:space="preserve">My name is </w:t>
      </w:r>
      <w:proofErr w:type="spellStart"/>
      <w:r w:rsidRPr="00B77DE1">
        <w:rPr>
          <w:rFonts w:ascii="Times New Roman" w:eastAsiaTheme="minorEastAsia" w:hAnsi="Times New Roman" w:cs="Times New Roman"/>
          <w:b w:val="0"/>
          <w:color w:val="auto"/>
          <w:sz w:val="24"/>
          <w:szCs w:val="24"/>
        </w:rPr>
        <w:t>Kerron</w:t>
      </w:r>
      <w:proofErr w:type="spellEnd"/>
      <w:r w:rsidRPr="00B77DE1">
        <w:rPr>
          <w:rFonts w:ascii="Times New Roman" w:eastAsiaTheme="minorEastAsia" w:hAnsi="Times New Roman" w:cs="Times New Roman"/>
          <w:b w:val="0"/>
          <w:color w:val="auto"/>
          <w:sz w:val="24"/>
          <w:szCs w:val="24"/>
        </w:rPr>
        <w:t xml:space="preserve"> Williams Born on 22/09/1996. I attended the Erin Road Presbyterian School and wrote the Secondary Entrance Examination to pass for Fyzabad secondary. I attended Fyzabad Secondary for five years where I then wrote the CSEC examinations. </w:t>
      </w:r>
    </w:p>
    <w:p w:rsidR="006270A9" w:rsidRDefault="006270A9"/>
    <w:sdt>
      <w:sdtPr>
        <w:alias w:val="Education:"/>
        <w:tag w:val="Education:"/>
        <w:id w:val="807127995"/>
        <w:placeholder>
          <w:docPart w:val="F5022522663C4626A4903D6FF2797F8E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Education</w:t>
          </w:r>
        </w:p>
      </w:sdtContent>
    </w:sdt>
    <w:p w:rsidR="006270A9" w:rsidRDefault="00B77DE1">
      <w:pPr>
        <w:pStyle w:val="Heading2"/>
      </w:pPr>
      <w:r>
        <w:t>Csec</w:t>
      </w:r>
      <w:r w:rsidR="009D5933">
        <w:t> | </w:t>
      </w:r>
      <w:r>
        <w:t>2014</w:t>
      </w:r>
      <w:r w:rsidR="009D5933">
        <w:t> | </w:t>
      </w:r>
      <w:r>
        <w:t>Fyzabad Secondary</w:t>
      </w:r>
    </w:p>
    <w:p w:rsidR="00B77DE1" w:rsidRDefault="00B77DE1" w:rsidP="00B77DE1">
      <w:pPr>
        <w:pStyle w:val="ListParagraph"/>
        <w:numPr>
          <w:ilvl w:val="0"/>
          <w:numId w:val="25"/>
        </w:numPr>
      </w:pPr>
      <w:r>
        <w:t xml:space="preserve">Mathematics -              IV                                                                                                                     </w:t>
      </w:r>
    </w:p>
    <w:p w:rsidR="00B77DE1" w:rsidRDefault="00B77DE1" w:rsidP="00B77DE1">
      <w:pPr>
        <w:pStyle w:val="ListParagraph"/>
        <w:numPr>
          <w:ilvl w:val="0"/>
          <w:numId w:val="25"/>
        </w:numPr>
      </w:pPr>
      <w:r>
        <w:t>English-                         III</w:t>
      </w:r>
    </w:p>
    <w:p w:rsidR="00B77DE1" w:rsidRDefault="00B77DE1" w:rsidP="00B77DE1">
      <w:pPr>
        <w:pStyle w:val="ListParagraph"/>
        <w:numPr>
          <w:ilvl w:val="0"/>
          <w:numId w:val="25"/>
        </w:numPr>
      </w:pPr>
      <w:r>
        <w:t>Integrated Science-    II</w:t>
      </w:r>
    </w:p>
    <w:p w:rsidR="00B77DE1" w:rsidRDefault="00B77DE1" w:rsidP="00B77DE1">
      <w:pPr>
        <w:pStyle w:val="ListParagraph"/>
        <w:numPr>
          <w:ilvl w:val="0"/>
          <w:numId w:val="25"/>
        </w:numPr>
      </w:pPr>
      <w:r>
        <w:t>English B-                      II</w:t>
      </w:r>
    </w:p>
    <w:p w:rsidR="00B77DE1" w:rsidRDefault="00B77DE1" w:rsidP="00B77DE1">
      <w:pPr>
        <w:pStyle w:val="ListParagraph"/>
        <w:numPr>
          <w:ilvl w:val="0"/>
          <w:numId w:val="25"/>
        </w:numPr>
      </w:pPr>
      <w:r>
        <w:t>Social Studies-             III</w:t>
      </w:r>
    </w:p>
    <w:p w:rsidR="00B77DE1" w:rsidRDefault="00B77DE1" w:rsidP="00B77DE1">
      <w:pPr>
        <w:pStyle w:val="ListParagraph"/>
        <w:numPr>
          <w:ilvl w:val="0"/>
          <w:numId w:val="25"/>
        </w:numPr>
      </w:pPr>
      <w:r>
        <w:t>History                           II</w:t>
      </w:r>
    </w:p>
    <w:tbl>
      <w:tblPr>
        <w:tblW w:w="10270" w:type="dxa"/>
        <w:tblInd w:w="2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70"/>
      </w:tblGrid>
      <w:tr w:rsidR="00B77DE1" w:rsidRPr="00927C50" w:rsidTr="001252E2">
        <w:trPr>
          <w:trHeight w:val="260"/>
        </w:trPr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DE1" w:rsidRPr="00927C50" w:rsidRDefault="00B77DE1" w:rsidP="001252E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Microsoft Office Word Online Course                                                                            </w:t>
            </w:r>
            <w:r w:rsidRPr="00B77DE1">
              <w:rPr>
                <w:rFonts w:ascii="Times New Roman" w:hAnsi="Times New Roman" w:cs="Times New Roman"/>
                <w:b/>
                <w:sz w:val="24"/>
                <w:szCs w:val="24"/>
              </w:rPr>
              <w:t>2015</w:t>
            </w:r>
          </w:p>
        </w:tc>
      </w:tr>
      <w:tr w:rsidR="00B77DE1" w:rsidRPr="00927C50" w:rsidTr="001252E2">
        <w:trPr>
          <w:trHeight w:val="260"/>
        </w:trPr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7DE1" w:rsidRPr="00927C50" w:rsidRDefault="00B77DE1" w:rsidP="001252E2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Computer Safety and Privacy</w:t>
            </w:r>
          </w:p>
        </w:tc>
      </w:tr>
    </w:tbl>
    <w:p w:rsidR="00B77DE1" w:rsidRPr="00B77DE1" w:rsidRDefault="00B77DE1" w:rsidP="00B77DE1"/>
    <w:sdt>
      <w:sdtPr>
        <w:alias w:val="Skills &amp; Abilities:"/>
        <w:tag w:val="Skills &amp; Abilities:"/>
        <w:id w:val="458624136"/>
        <w:placeholder>
          <w:docPart w:val="6B17A301B3374148A37BBD07A5499084"/>
        </w:placeholder>
        <w:temporary/>
        <w:showingPlcHdr/>
        <w15:appearance w15:val="hidden"/>
      </w:sdtPr>
      <w:sdtEndPr/>
      <w:sdtContent>
        <w:p w:rsidR="006270A9" w:rsidRDefault="009D5933">
          <w:pPr>
            <w:pStyle w:val="Heading1"/>
          </w:pPr>
          <w:r>
            <w:t>Skills &amp; Abilities</w:t>
          </w:r>
        </w:p>
      </w:sdtContent>
    </w:sdt>
    <w:p w:rsidR="00B77DE1" w:rsidRPr="00B77DE1" w:rsidRDefault="00B77DE1" w:rsidP="00B77DE1">
      <w:pPr>
        <w:pStyle w:val="Heading1"/>
        <w:numPr>
          <w:ilvl w:val="0"/>
          <w:numId w:val="26"/>
        </w:numPr>
        <w:rPr>
          <w:b w:val="0"/>
          <w:color w:val="auto"/>
          <w:sz w:val="24"/>
        </w:rPr>
      </w:pPr>
      <w:r w:rsidRPr="00B77DE1">
        <w:rPr>
          <w:b w:val="0"/>
          <w:color w:val="auto"/>
          <w:sz w:val="24"/>
        </w:rPr>
        <w:t>Teaching</w:t>
      </w:r>
    </w:p>
    <w:p w:rsidR="00B77DE1" w:rsidRPr="00B77DE1" w:rsidRDefault="00B77DE1" w:rsidP="00B77DE1">
      <w:pPr>
        <w:pStyle w:val="Heading1"/>
        <w:numPr>
          <w:ilvl w:val="0"/>
          <w:numId w:val="26"/>
        </w:numPr>
        <w:rPr>
          <w:b w:val="0"/>
          <w:color w:val="auto"/>
          <w:sz w:val="24"/>
        </w:rPr>
      </w:pPr>
      <w:r w:rsidRPr="00B77DE1">
        <w:rPr>
          <w:b w:val="0"/>
          <w:color w:val="auto"/>
          <w:sz w:val="24"/>
        </w:rPr>
        <w:t>Customer service</w:t>
      </w:r>
    </w:p>
    <w:p w:rsidR="00B77DE1" w:rsidRPr="00B77DE1" w:rsidRDefault="00B77DE1" w:rsidP="00B77DE1">
      <w:pPr>
        <w:pStyle w:val="Heading1"/>
        <w:numPr>
          <w:ilvl w:val="0"/>
          <w:numId w:val="26"/>
        </w:numPr>
        <w:rPr>
          <w:b w:val="0"/>
          <w:color w:val="auto"/>
          <w:sz w:val="24"/>
        </w:rPr>
      </w:pPr>
      <w:r w:rsidRPr="00B77DE1">
        <w:rPr>
          <w:b w:val="0"/>
          <w:color w:val="auto"/>
          <w:sz w:val="24"/>
        </w:rPr>
        <w:t>Communication skills</w:t>
      </w:r>
    </w:p>
    <w:p w:rsidR="00B77DE1" w:rsidRPr="00B77DE1" w:rsidRDefault="00B77DE1" w:rsidP="00B77DE1">
      <w:pPr>
        <w:pStyle w:val="Heading1"/>
        <w:numPr>
          <w:ilvl w:val="0"/>
          <w:numId w:val="26"/>
        </w:numPr>
        <w:rPr>
          <w:b w:val="0"/>
          <w:color w:val="auto"/>
          <w:sz w:val="24"/>
        </w:rPr>
      </w:pPr>
      <w:r w:rsidRPr="00B77DE1">
        <w:rPr>
          <w:b w:val="0"/>
          <w:color w:val="auto"/>
          <w:sz w:val="24"/>
        </w:rPr>
        <w:t>Critical Thinking</w:t>
      </w:r>
    </w:p>
    <w:p w:rsidR="00B77DE1" w:rsidRPr="00B77DE1" w:rsidRDefault="00B77DE1" w:rsidP="00B77DE1">
      <w:pPr>
        <w:pStyle w:val="Heading1"/>
        <w:numPr>
          <w:ilvl w:val="0"/>
          <w:numId w:val="26"/>
        </w:numPr>
        <w:rPr>
          <w:b w:val="0"/>
          <w:color w:val="auto"/>
          <w:sz w:val="24"/>
        </w:rPr>
      </w:pPr>
      <w:r w:rsidRPr="00B77DE1">
        <w:rPr>
          <w:b w:val="0"/>
          <w:color w:val="auto"/>
          <w:sz w:val="24"/>
        </w:rPr>
        <w:t>Problem Solving</w:t>
      </w:r>
    </w:p>
    <w:p w:rsidR="00B77DE1" w:rsidRPr="00B77DE1" w:rsidRDefault="00B77DE1" w:rsidP="00B77DE1">
      <w:pPr>
        <w:pStyle w:val="Heading1"/>
        <w:numPr>
          <w:ilvl w:val="0"/>
          <w:numId w:val="26"/>
        </w:numPr>
        <w:rPr>
          <w:b w:val="0"/>
          <w:color w:val="auto"/>
          <w:sz w:val="24"/>
        </w:rPr>
      </w:pPr>
      <w:r w:rsidRPr="00B77DE1">
        <w:rPr>
          <w:b w:val="0"/>
          <w:color w:val="auto"/>
          <w:sz w:val="24"/>
        </w:rPr>
        <w:t>Learning Strategies</w:t>
      </w:r>
    </w:p>
    <w:p w:rsidR="006270A9" w:rsidRPr="00B77DE1" w:rsidRDefault="00B77DE1">
      <w:pPr>
        <w:pStyle w:val="Heading2"/>
        <w:rPr>
          <w:color w:val="2A7B88" w:themeColor="accent1" w:themeShade="BF"/>
          <w:sz w:val="28"/>
        </w:rPr>
      </w:pPr>
      <w:r w:rsidRPr="00B77DE1">
        <w:rPr>
          <w:color w:val="2A7B88" w:themeColor="accent1" w:themeShade="BF"/>
          <w:sz w:val="28"/>
        </w:rPr>
        <w:t>eXPERIENCE</w:t>
      </w:r>
    </w:p>
    <w:p w:rsidR="005D0405" w:rsidRDefault="005D0405" w:rsidP="00AB3E19">
      <w:pPr>
        <w:pStyle w:val="ListBullet"/>
        <w:numPr>
          <w:ilvl w:val="0"/>
          <w:numId w:val="0"/>
        </w:numPr>
        <w:ind w:left="216"/>
        <w:rPr>
          <w:rFonts w:cs="Calibri"/>
        </w:rPr>
      </w:pPr>
      <w:proofErr w:type="spellStart"/>
      <w:r>
        <w:rPr>
          <w:rFonts w:cs="Calibri"/>
        </w:rPr>
        <w:t>Vemco</w:t>
      </w:r>
      <w:proofErr w:type="spellEnd"/>
      <w:r>
        <w:rPr>
          <w:rFonts w:cs="Calibri"/>
        </w:rPr>
        <w:t xml:space="preserve"> LTD </w:t>
      </w:r>
      <w:r w:rsidR="00AB3E19">
        <w:rPr>
          <w:rFonts w:cs="Calibri"/>
        </w:rPr>
        <w:t xml:space="preserve">                                                                                                                         </w:t>
      </w:r>
      <w:r>
        <w:rPr>
          <w:rFonts w:cs="Calibri"/>
        </w:rPr>
        <w:t xml:space="preserve"> </w:t>
      </w:r>
      <w:r w:rsidR="00AB3E19">
        <w:rPr>
          <w:rFonts w:cs="Calibri"/>
        </w:rPr>
        <w:t xml:space="preserve"> 11/2017 to 12/2017 </w:t>
      </w:r>
      <w:r>
        <w:rPr>
          <w:rFonts w:cs="Calibri"/>
        </w:rPr>
        <w:t xml:space="preserve">                                                                                                                               </w:t>
      </w:r>
    </w:p>
    <w:p w:rsidR="00AB3E19" w:rsidRDefault="005D0405" w:rsidP="005D0405">
      <w:pPr>
        <w:pStyle w:val="ListBullet"/>
        <w:numPr>
          <w:ilvl w:val="0"/>
          <w:numId w:val="0"/>
        </w:numPr>
        <w:ind w:left="216"/>
        <w:rPr>
          <w:rFonts w:cs="Calibri"/>
        </w:rPr>
      </w:pPr>
      <w:r>
        <w:rPr>
          <w:rFonts w:cs="Calibri"/>
        </w:rPr>
        <w:t xml:space="preserve">(Merchandiser)   </w:t>
      </w:r>
      <w:r w:rsidR="00B77DE1" w:rsidRPr="00AB5BDC">
        <w:rPr>
          <w:rFonts w:cs="Calibri"/>
        </w:rPr>
        <w:t xml:space="preserve"> </w:t>
      </w:r>
      <w:r w:rsidR="00AB3E19">
        <w:rPr>
          <w:rFonts w:cs="Calibri"/>
        </w:rPr>
        <w:t xml:space="preserve">                                                                                                                         2 month Contract</w:t>
      </w:r>
    </w:p>
    <w:p w:rsidR="00AB3E19" w:rsidRDefault="00AB3E19" w:rsidP="005D0405">
      <w:pPr>
        <w:pStyle w:val="ListBullet"/>
        <w:numPr>
          <w:ilvl w:val="0"/>
          <w:numId w:val="0"/>
        </w:numPr>
        <w:ind w:left="216"/>
        <w:rPr>
          <w:rFonts w:cs="Calibri"/>
        </w:rPr>
      </w:pPr>
    </w:p>
    <w:p w:rsidR="00AB3E19" w:rsidRDefault="00AB3E19" w:rsidP="005D0405">
      <w:pPr>
        <w:pStyle w:val="ListBullet"/>
        <w:numPr>
          <w:ilvl w:val="0"/>
          <w:numId w:val="0"/>
        </w:numPr>
        <w:ind w:left="216"/>
        <w:rPr>
          <w:rFonts w:cs="Calibri"/>
        </w:rPr>
      </w:pPr>
      <w:r>
        <w:rPr>
          <w:rFonts w:cs="Calibri"/>
        </w:rPr>
        <w:t>Ministry of Finance Customs and Excise                                                                     01/2017 to 04/2017</w:t>
      </w:r>
    </w:p>
    <w:p w:rsidR="00AB3E19" w:rsidRDefault="00AB3E19" w:rsidP="005D0405">
      <w:pPr>
        <w:pStyle w:val="ListBullet"/>
        <w:numPr>
          <w:ilvl w:val="0"/>
          <w:numId w:val="0"/>
        </w:numPr>
        <w:ind w:left="216"/>
        <w:rPr>
          <w:rFonts w:cs="Calibri"/>
        </w:rPr>
      </w:pPr>
      <w:r>
        <w:rPr>
          <w:rFonts w:cs="Calibri"/>
        </w:rPr>
        <w:t xml:space="preserve"> (Clerical Assistant)                                                                                                                       3 month Contract  </w:t>
      </w:r>
    </w:p>
    <w:p w:rsidR="00AB3E19" w:rsidRDefault="00AB3E19" w:rsidP="005D0405">
      <w:pPr>
        <w:pStyle w:val="ListBullet"/>
        <w:numPr>
          <w:ilvl w:val="0"/>
          <w:numId w:val="0"/>
        </w:numPr>
        <w:ind w:left="216"/>
        <w:rPr>
          <w:rFonts w:cs="Calibri"/>
        </w:rPr>
      </w:pPr>
    </w:p>
    <w:p w:rsidR="00AB3E19" w:rsidRDefault="00DA643A" w:rsidP="005D0405">
      <w:pPr>
        <w:pStyle w:val="ListBullet"/>
        <w:numPr>
          <w:ilvl w:val="0"/>
          <w:numId w:val="0"/>
        </w:numPr>
        <w:ind w:left="216"/>
        <w:rPr>
          <w:rFonts w:cs="Calibri"/>
        </w:rPr>
      </w:pPr>
      <w:r>
        <w:rPr>
          <w:rFonts w:cs="Calibri"/>
        </w:rPr>
        <w:t>San Juan Registration Office                                                                                           01/2016 to 02/2016</w:t>
      </w:r>
    </w:p>
    <w:p w:rsidR="00DA643A" w:rsidRDefault="00DA643A" w:rsidP="005D0405">
      <w:pPr>
        <w:pStyle w:val="ListBullet"/>
        <w:numPr>
          <w:ilvl w:val="0"/>
          <w:numId w:val="0"/>
        </w:numPr>
        <w:ind w:left="216"/>
        <w:rPr>
          <w:rFonts w:cs="Calibri"/>
        </w:rPr>
      </w:pPr>
      <w:r>
        <w:rPr>
          <w:rFonts w:cs="Calibri"/>
        </w:rPr>
        <w:t xml:space="preserve">(OJT Clerical Assistant)                                                                                                         </w:t>
      </w:r>
    </w:p>
    <w:p w:rsidR="00DA643A" w:rsidRDefault="00DA643A" w:rsidP="005D0405">
      <w:pPr>
        <w:pStyle w:val="ListBullet"/>
        <w:numPr>
          <w:ilvl w:val="0"/>
          <w:numId w:val="0"/>
        </w:numPr>
        <w:ind w:left="216"/>
        <w:rPr>
          <w:rFonts w:cs="Calibri"/>
        </w:rPr>
      </w:pPr>
    </w:p>
    <w:p w:rsidR="00DA643A" w:rsidRDefault="00DA643A" w:rsidP="005D0405">
      <w:pPr>
        <w:pStyle w:val="ListBullet"/>
        <w:numPr>
          <w:ilvl w:val="0"/>
          <w:numId w:val="0"/>
        </w:numPr>
        <w:ind w:left="216"/>
        <w:rPr>
          <w:rFonts w:cs="Calibri"/>
        </w:rPr>
      </w:pPr>
      <w:r>
        <w:rPr>
          <w:rFonts w:cs="Calibri"/>
        </w:rPr>
        <w:t>Trinidad and Tobago Postal Corporation                                                                      10/2015 to 12/2015</w:t>
      </w:r>
    </w:p>
    <w:p w:rsidR="00DA643A" w:rsidRDefault="00DA643A" w:rsidP="005D0405">
      <w:pPr>
        <w:pStyle w:val="ListBullet"/>
        <w:numPr>
          <w:ilvl w:val="0"/>
          <w:numId w:val="0"/>
        </w:numPr>
        <w:ind w:left="216"/>
        <w:rPr>
          <w:rFonts w:cs="Calibri"/>
        </w:rPr>
      </w:pPr>
      <w:r>
        <w:rPr>
          <w:rFonts w:cs="Calibri"/>
        </w:rPr>
        <w:t xml:space="preserve">(OJT Clerical Assistant)      </w:t>
      </w:r>
    </w:p>
    <w:p w:rsidR="00DA643A" w:rsidRDefault="00DA643A" w:rsidP="005D0405">
      <w:pPr>
        <w:pStyle w:val="ListBullet"/>
        <w:numPr>
          <w:ilvl w:val="0"/>
          <w:numId w:val="0"/>
        </w:numPr>
        <w:ind w:left="216"/>
        <w:rPr>
          <w:rFonts w:cs="Calibri"/>
        </w:rPr>
      </w:pPr>
    </w:p>
    <w:p w:rsidR="00DA643A" w:rsidRDefault="00DA643A" w:rsidP="005D0405">
      <w:pPr>
        <w:pStyle w:val="ListBullet"/>
        <w:numPr>
          <w:ilvl w:val="0"/>
          <w:numId w:val="0"/>
        </w:numPr>
        <w:ind w:left="216"/>
        <w:rPr>
          <w:rFonts w:cs="Calibri"/>
        </w:rPr>
      </w:pPr>
      <w:r>
        <w:rPr>
          <w:rFonts w:cs="Calibri"/>
        </w:rPr>
        <w:t xml:space="preserve">J.T.A Supermarkets LTD                                                                                                        2014-2015 </w:t>
      </w:r>
      <w:bookmarkStart w:id="0" w:name="_GoBack"/>
      <w:bookmarkEnd w:id="0"/>
    </w:p>
    <w:p w:rsidR="00DA643A" w:rsidRDefault="00DA643A" w:rsidP="00AB5BDC">
      <w:pPr>
        <w:pStyle w:val="ListBullet"/>
        <w:numPr>
          <w:ilvl w:val="0"/>
          <w:numId w:val="0"/>
        </w:numPr>
        <w:rPr>
          <w:rFonts w:asciiTheme="majorHAnsi" w:hAnsiTheme="majorHAnsi"/>
          <w:b/>
          <w:color w:val="2A7B88" w:themeColor="accent1" w:themeShade="BF"/>
          <w:sz w:val="28"/>
        </w:rPr>
      </w:pPr>
    </w:p>
    <w:p w:rsidR="00AB5BDC" w:rsidRPr="00654FBD" w:rsidRDefault="00AB5BDC" w:rsidP="00AB5BDC">
      <w:pPr>
        <w:pStyle w:val="ListBullet"/>
        <w:numPr>
          <w:ilvl w:val="0"/>
          <w:numId w:val="0"/>
        </w:numPr>
        <w:rPr>
          <w:rFonts w:asciiTheme="majorHAnsi" w:hAnsiTheme="majorHAnsi"/>
          <w:b/>
          <w:color w:val="2A7B88" w:themeColor="accent1" w:themeShade="BF"/>
          <w:sz w:val="24"/>
        </w:rPr>
      </w:pPr>
      <w:r w:rsidRPr="00654FBD">
        <w:rPr>
          <w:rFonts w:asciiTheme="majorHAnsi" w:hAnsiTheme="majorHAnsi"/>
          <w:b/>
          <w:color w:val="2A7B88" w:themeColor="accent1" w:themeShade="BF"/>
          <w:sz w:val="28"/>
        </w:rPr>
        <w:t>REFERENCES</w:t>
      </w:r>
      <w:r w:rsidRPr="00654FBD">
        <w:rPr>
          <w:rFonts w:asciiTheme="majorHAnsi" w:hAnsiTheme="majorHAnsi"/>
          <w:b/>
          <w:color w:val="2A7B88" w:themeColor="accent1" w:themeShade="BF"/>
          <w:sz w:val="24"/>
        </w:rPr>
        <w:tab/>
      </w:r>
    </w:p>
    <w:p w:rsidR="00AB5BDC" w:rsidRPr="00AB5BDC" w:rsidRDefault="00AB5BDC" w:rsidP="00AB5BDC">
      <w:pPr>
        <w:pStyle w:val="ListBullet"/>
        <w:numPr>
          <w:ilvl w:val="0"/>
          <w:numId w:val="0"/>
        </w:numPr>
        <w:ind w:left="216" w:hanging="216"/>
        <w:rPr>
          <w:sz w:val="24"/>
        </w:rPr>
      </w:pPr>
      <w:r w:rsidRPr="00A312D5">
        <w:rPr>
          <w:b/>
          <w:sz w:val="24"/>
        </w:rPr>
        <w:t xml:space="preserve">Raphael R </w:t>
      </w:r>
      <w:proofErr w:type="spellStart"/>
      <w:r w:rsidRPr="00A312D5">
        <w:rPr>
          <w:b/>
          <w:sz w:val="24"/>
        </w:rPr>
        <w:t>Dass</w:t>
      </w:r>
      <w:proofErr w:type="spellEnd"/>
      <w:r w:rsidRPr="00AB5BDC">
        <w:rPr>
          <w:sz w:val="24"/>
        </w:rPr>
        <w:t>- C.E</w:t>
      </w:r>
      <w:r w:rsidR="009F74A7">
        <w:rPr>
          <w:sz w:val="24"/>
        </w:rPr>
        <w:t>.</w:t>
      </w:r>
      <w:r w:rsidRPr="00AB5BDC">
        <w:rPr>
          <w:sz w:val="24"/>
        </w:rPr>
        <w:t xml:space="preserve">O of SUNNY Group of Companies  </w:t>
      </w:r>
    </w:p>
    <w:p w:rsidR="00AB5BDC" w:rsidRPr="00AB5BDC" w:rsidRDefault="00AB5BDC" w:rsidP="00AB5BDC">
      <w:pPr>
        <w:pStyle w:val="ListBullet"/>
        <w:numPr>
          <w:ilvl w:val="0"/>
          <w:numId w:val="0"/>
        </w:numPr>
        <w:rPr>
          <w:sz w:val="24"/>
        </w:rPr>
      </w:pPr>
      <w:r w:rsidRPr="00AB5BDC">
        <w:rPr>
          <w:sz w:val="24"/>
        </w:rPr>
        <w:t>Cell Number- 796-2755</w:t>
      </w:r>
      <w:r w:rsidRPr="00AB5BDC">
        <w:rPr>
          <w:sz w:val="24"/>
        </w:rPr>
        <w:tab/>
      </w:r>
    </w:p>
    <w:p w:rsidR="00AB5BDC" w:rsidRPr="00AB5BDC" w:rsidRDefault="00AB5BDC" w:rsidP="00AB5BDC">
      <w:pPr>
        <w:pStyle w:val="ListBullet"/>
        <w:numPr>
          <w:ilvl w:val="0"/>
          <w:numId w:val="0"/>
        </w:numPr>
        <w:ind w:left="216" w:hanging="216"/>
        <w:rPr>
          <w:sz w:val="24"/>
        </w:rPr>
      </w:pPr>
      <w:r w:rsidRPr="00AB5BDC">
        <w:rPr>
          <w:sz w:val="24"/>
        </w:rPr>
        <w:t>Office Number- 223-2256/7</w:t>
      </w:r>
    </w:p>
    <w:p w:rsidR="00AB5BDC" w:rsidRPr="00AB5BDC" w:rsidRDefault="00AB5BDC" w:rsidP="00AB5BDC">
      <w:pPr>
        <w:pStyle w:val="ListBullet"/>
        <w:numPr>
          <w:ilvl w:val="0"/>
          <w:numId w:val="0"/>
        </w:numPr>
        <w:ind w:left="216"/>
        <w:rPr>
          <w:sz w:val="24"/>
        </w:rPr>
      </w:pPr>
    </w:p>
    <w:p w:rsidR="00AB5BDC" w:rsidRPr="00AB5BDC" w:rsidRDefault="00AB5BDC" w:rsidP="00AB5BDC">
      <w:pPr>
        <w:pStyle w:val="ListBullet"/>
        <w:numPr>
          <w:ilvl w:val="0"/>
          <w:numId w:val="0"/>
        </w:numPr>
        <w:rPr>
          <w:sz w:val="24"/>
        </w:rPr>
      </w:pPr>
      <w:r w:rsidRPr="00A312D5">
        <w:rPr>
          <w:b/>
          <w:sz w:val="24"/>
        </w:rPr>
        <w:t xml:space="preserve">Nicholas </w:t>
      </w:r>
      <w:proofErr w:type="spellStart"/>
      <w:r w:rsidRPr="00A312D5">
        <w:rPr>
          <w:b/>
          <w:sz w:val="24"/>
        </w:rPr>
        <w:t>Vandeiheide</w:t>
      </w:r>
      <w:proofErr w:type="spellEnd"/>
      <w:r w:rsidRPr="00AB5BDC">
        <w:rPr>
          <w:sz w:val="24"/>
        </w:rPr>
        <w:t xml:space="preserve">- Director of Education and Recruitment </w:t>
      </w:r>
    </w:p>
    <w:p w:rsidR="00AB5BDC" w:rsidRPr="00AB5BDC" w:rsidRDefault="009F74A7" w:rsidP="00AB5BDC">
      <w:pPr>
        <w:pStyle w:val="ListBullet"/>
        <w:numPr>
          <w:ilvl w:val="0"/>
          <w:numId w:val="0"/>
        </w:numPr>
        <w:ind w:left="216" w:hanging="216"/>
        <w:rPr>
          <w:sz w:val="24"/>
        </w:rPr>
      </w:pPr>
      <w:r>
        <w:rPr>
          <w:sz w:val="24"/>
        </w:rPr>
        <w:t>Contact N</w:t>
      </w:r>
      <w:r w:rsidR="00AB5BDC" w:rsidRPr="00AB5BDC">
        <w:rPr>
          <w:sz w:val="24"/>
        </w:rPr>
        <w:t>umber- 788-2730</w:t>
      </w:r>
    </w:p>
    <w:p w:rsidR="001B29CF" w:rsidRDefault="001B29CF" w:rsidP="00AB5BDC">
      <w:pPr>
        <w:pStyle w:val="ListBullet"/>
        <w:numPr>
          <w:ilvl w:val="0"/>
          <w:numId w:val="0"/>
        </w:numPr>
        <w:ind w:left="216"/>
      </w:pPr>
    </w:p>
    <w:p w:rsidR="005D0405" w:rsidRDefault="005D0405" w:rsidP="00AB5BDC">
      <w:pPr>
        <w:pStyle w:val="ListBullet"/>
        <w:numPr>
          <w:ilvl w:val="0"/>
          <w:numId w:val="0"/>
        </w:numPr>
        <w:ind w:left="216"/>
      </w:pPr>
    </w:p>
    <w:p w:rsidR="005D0405" w:rsidRDefault="005D0405" w:rsidP="005D0405">
      <w:pPr>
        <w:pStyle w:val="ListBullet"/>
        <w:numPr>
          <w:ilvl w:val="0"/>
          <w:numId w:val="0"/>
        </w:numPr>
        <w:ind w:left="216"/>
        <w:rPr>
          <w:rFonts w:cs="Calibri"/>
        </w:rPr>
      </w:pPr>
      <w:r w:rsidRPr="00AB5BDC">
        <w:rPr>
          <w:rFonts w:cs="Calibri"/>
        </w:rPr>
        <w:t xml:space="preserve"> </w:t>
      </w:r>
    </w:p>
    <w:p w:rsidR="005D0405" w:rsidRPr="00AB5BDC" w:rsidRDefault="005D0405" w:rsidP="00AB5BDC">
      <w:pPr>
        <w:pStyle w:val="ListBullet"/>
        <w:numPr>
          <w:ilvl w:val="0"/>
          <w:numId w:val="0"/>
        </w:numPr>
        <w:ind w:left="216"/>
      </w:pPr>
    </w:p>
    <w:sectPr w:rsidR="005D0405" w:rsidRPr="00AB5BDC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B12" w:rsidRDefault="00890B12">
      <w:pPr>
        <w:spacing w:after="0"/>
      </w:pPr>
      <w:r>
        <w:separator/>
      </w:r>
    </w:p>
  </w:endnote>
  <w:endnote w:type="continuationSeparator" w:id="0">
    <w:p w:rsidR="00890B12" w:rsidRDefault="00890B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DA643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B12" w:rsidRDefault="00890B12">
      <w:pPr>
        <w:spacing w:after="0"/>
      </w:pPr>
      <w:r>
        <w:separator/>
      </w:r>
    </w:p>
  </w:footnote>
  <w:footnote w:type="continuationSeparator" w:id="0">
    <w:p w:rsidR="00890B12" w:rsidRDefault="00890B1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762798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29F41FD"/>
    <w:multiLevelType w:val="hybridMultilevel"/>
    <w:tmpl w:val="941EC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E183625"/>
    <w:multiLevelType w:val="hybridMultilevel"/>
    <w:tmpl w:val="C7941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05140F"/>
    <w:multiLevelType w:val="hybridMultilevel"/>
    <w:tmpl w:val="7B5E5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2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9"/>
  </w:num>
  <w:num w:numId="16">
    <w:abstractNumId w:val="13"/>
  </w:num>
  <w:num w:numId="17">
    <w:abstractNumId w:val="18"/>
  </w:num>
  <w:num w:numId="18">
    <w:abstractNumId w:val="11"/>
  </w:num>
  <w:num w:numId="19">
    <w:abstractNumId w:val="22"/>
  </w:num>
  <w:num w:numId="20">
    <w:abstractNumId w:val="20"/>
  </w:num>
  <w:num w:numId="21">
    <w:abstractNumId w:val="12"/>
  </w:num>
  <w:num w:numId="22">
    <w:abstractNumId w:val="16"/>
  </w:num>
  <w:num w:numId="23">
    <w:abstractNumId w:val="21"/>
  </w:num>
  <w:num w:numId="24">
    <w:abstractNumId w:val="17"/>
  </w:num>
  <w:num w:numId="25">
    <w:abstractNumId w:val="1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DE1"/>
    <w:rsid w:val="000A4F59"/>
    <w:rsid w:val="001228D3"/>
    <w:rsid w:val="00141A4C"/>
    <w:rsid w:val="001B29CF"/>
    <w:rsid w:val="0028220F"/>
    <w:rsid w:val="00356C14"/>
    <w:rsid w:val="005D0405"/>
    <w:rsid w:val="00617B26"/>
    <w:rsid w:val="006270A9"/>
    <w:rsid w:val="00654FBD"/>
    <w:rsid w:val="00675956"/>
    <w:rsid w:val="00681034"/>
    <w:rsid w:val="00816216"/>
    <w:rsid w:val="0087734B"/>
    <w:rsid w:val="00890B12"/>
    <w:rsid w:val="009D5933"/>
    <w:rsid w:val="009F74A7"/>
    <w:rsid w:val="00A312D5"/>
    <w:rsid w:val="00AB3E19"/>
    <w:rsid w:val="00AB5BDC"/>
    <w:rsid w:val="00B77DE1"/>
    <w:rsid w:val="00BD768D"/>
    <w:rsid w:val="00C61F8E"/>
    <w:rsid w:val="00DA643A"/>
    <w:rsid w:val="00E83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22A409"/>
  <w15:chartTrackingRefBased/>
  <w15:docId w15:val="{B9B10E1D-50D1-4ABC-874D-4F41494F5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B77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5022522663C4626A4903D6FF2797F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9A211-2FEB-42DC-9456-A6DB8CD354A7}"/>
      </w:docPartPr>
      <w:docPartBody>
        <w:p w:rsidR="007F50EC" w:rsidRDefault="00A44103">
          <w:pPr>
            <w:pStyle w:val="F5022522663C4626A4903D6FF2797F8E"/>
          </w:pPr>
          <w:r>
            <w:t>Education</w:t>
          </w:r>
        </w:p>
      </w:docPartBody>
    </w:docPart>
    <w:docPart>
      <w:docPartPr>
        <w:name w:val="6B17A301B3374148A37BBD07A54990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8BAF2-9E7F-4899-B60A-ABDDFCB15ABA}"/>
      </w:docPartPr>
      <w:docPartBody>
        <w:p w:rsidR="007F50EC" w:rsidRDefault="00A44103">
          <w:pPr>
            <w:pStyle w:val="6B17A301B3374148A37BBD07A5499084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Mincho Demibold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103"/>
    <w:rsid w:val="001C6C22"/>
    <w:rsid w:val="007F50EC"/>
    <w:rsid w:val="00A4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07CFB695A0443E97C9036D398A2CDF">
    <w:name w:val="5A07CFB695A0443E97C9036D398A2CDF"/>
  </w:style>
  <w:style w:type="paragraph" w:customStyle="1" w:styleId="AFF95E70459F458D984E25558926423B">
    <w:name w:val="AFF95E70459F458D984E25558926423B"/>
  </w:style>
  <w:style w:type="paragraph" w:customStyle="1" w:styleId="68C64BD599B04A798F955E337592BC39">
    <w:name w:val="68C64BD599B04A798F955E337592BC39"/>
  </w:style>
  <w:style w:type="paragraph" w:customStyle="1" w:styleId="4E56E7F49B8B4AC482549FF44F0825B8">
    <w:name w:val="4E56E7F49B8B4AC482549FF44F0825B8"/>
  </w:style>
  <w:style w:type="paragraph" w:customStyle="1" w:styleId="98E2107C7DF14D949E4803E6C5165BAD">
    <w:name w:val="98E2107C7DF14D949E4803E6C5165BAD"/>
  </w:style>
  <w:style w:type="paragraph" w:customStyle="1" w:styleId="2D9D0B7FB1B742CBA62173F133408242">
    <w:name w:val="2D9D0B7FB1B742CBA62173F133408242"/>
  </w:style>
  <w:style w:type="paragraph" w:customStyle="1" w:styleId="F5022522663C4626A4903D6FF2797F8E">
    <w:name w:val="F5022522663C4626A4903D6FF2797F8E"/>
  </w:style>
  <w:style w:type="paragraph" w:customStyle="1" w:styleId="3ECB540338D546D18623F2BD3E389707">
    <w:name w:val="3ECB540338D546D18623F2BD3E389707"/>
  </w:style>
  <w:style w:type="paragraph" w:customStyle="1" w:styleId="B93722BC9DDE4168973020525B58C400">
    <w:name w:val="B93722BC9DDE4168973020525B58C400"/>
  </w:style>
  <w:style w:type="paragraph" w:customStyle="1" w:styleId="864C3F9466E64E3EADAB813D99A04EE1">
    <w:name w:val="864C3F9466E64E3EADAB813D99A04EE1"/>
  </w:style>
  <w:style w:type="paragraph" w:customStyle="1" w:styleId="E8A63114ACBF4A608168771C80CD171F">
    <w:name w:val="E8A63114ACBF4A608168771C80CD171F"/>
  </w:style>
  <w:style w:type="paragraph" w:customStyle="1" w:styleId="C97C06E05DF14E9AB28E658239D443CB">
    <w:name w:val="C97C06E05DF14E9AB28E658239D443CB"/>
  </w:style>
  <w:style w:type="paragraph" w:customStyle="1" w:styleId="14D29285C2B3443DAF70FD4828FA07E2">
    <w:name w:val="14D29285C2B3443DAF70FD4828FA07E2"/>
  </w:style>
  <w:style w:type="paragraph" w:customStyle="1" w:styleId="950363D3990D48F3A970F5E0FD751199">
    <w:name w:val="950363D3990D48F3A970F5E0FD751199"/>
  </w:style>
  <w:style w:type="paragraph" w:customStyle="1" w:styleId="E9AE4BF0B06C42BE90D77C38ACC0E0CA">
    <w:name w:val="E9AE4BF0B06C42BE90D77C38ACC0E0CA"/>
  </w:style>
  <w:style w:type="paragraph" w:customStyle="1" w:styleId="6B17A301B3374148A37BBD07A5499084">
    <w:name w:val="6B17A301B3374148A37BBD07A5499084"/>
  </w:style>
  <w:style w:type="paragraph" w:customStyle="1" w:styleId="0EE8B359E35D4CA7B5D201E82C449343">
    <w:name w:val="0EE8B359E35D4CA7B5D201E82C449343"/>
  </w:style>
  <w:style w:type="paragraph" w:customStyle="1" w:styleId="E02499387D8142BA8695A3F0587855B7">
    <w:name w:val="E02499387D8142BA8695A3F0587855B7"/>
  </w:style>
  <w:style w:type="paragraph" w:customStyle="1" w:styleId="E3396381717F40E284CEEF44638D0401">
    <w:name w:val="E3396381717F40E284CEEF44638D0401"/>
  </w:style>
  <w:style w:type="paragraph" w:customStyle="1" w:styleId="7F82D3711C8542A6B6869B9F94F80218">
    <w:name w:val="7F82D3711C8542A6B6869B9F94F80218"/>
  </w:style>
  <w:style w:type="paragraph" w:customStyle="1" w:styleId="80208E3733864D9DA34B4888112C1D72">
    <w:name w:val="80208E3733864D9DA34B4888112C1D72"/>
  </w:style>
  <w:style w:type="paragraph" w:customStyle="1" w:styleId="7A92D5B8631344D28A42E42B599C1BE8">
    <w:name w:val="7A92D5B8631344D28A42E42B599C1BE8"/>
  </w:style>
  <w:style w:type="paragraph" w:customStyle="1" w:styleId="9AFA7EC1D28A4714BC5CBD260D2D2230">
    <w:name w:val="9AFA7EC1D28A4714BC5CBD260D2D2230"/>
  </w:style>
  <w:style w:type="paragraph" w:customStyle="1" w:styleId="7AF2FD270A87454DA9821AD5C4597869">
    <w:name w:val="7AF2FD270A87454DA9821AD5C4597869"/>
  </w:style>
  <w:style w:type="paragraph" w:customStyle="1" w:styleId="068332CACA5B44F28595098DF0AF28D3">
    <w:name w:val="068332CACA5B44F28595098DF0AF28D3"/>
  </w:style>
  <w:style w:type="paragraph" w:customStyle="1" w:styleId="41E9FC057FB643F9A1AFFFCF09CAC7A2">
    <w:name w:val="41E9FC057FB643F9A1AFFFCF09CAC7A2"/>
  </w:style>
  <w:style w:type="paragraph" w:customStyle="1" w:styleId="421D57FCDD0B4536B0A64668C4091823">
    <w:name w:val="421D57FCDD0B4536B0A64668C4091823"/>
  </w:style>
  <w:style w:type="paragraph" w:customStyle="1" w:styleId="76FA65483A7D45E5A2C3DAFAEAC97F99">
    <w:name w:val="76FA65483A7D45E5A2C3DAFAEAC97F99"/>
  </w:style>
  <w:style w:type="paragraph" w:customStyle="1" w:styleId="5567CC2CF4F04FC4816A227D7E5B9BCC">
    <w:name w:val="5567CC2CF4F04FC4816A227D7E5B9BCC"/>
  </w:style>
  <w:style w:type="paragraph" w:customStyle="1" w:styleId="F93B0163446D42CCB16CDC0FFDF7AE8A">
    <w:name w:val="F93B0163446D42CCB16CDC0FFDF7AE8A"/>
  </w:style>
  <w:style w:type="paragraph" w:customStyle="1" w:styleId="38CD1E166ED44965BBD07029B2BD34A6">
    <w:name w:val="38CD1E166ED44965BBD07029B2BD34A6"/>
  </w:style>
  <w:style w:type="paragraph" w:customStyle="1" w:styleId="8D2CFA9D1E3544E1B30B9494BC347FF9">
    <w:name w:val="8D2CFA9D1E3544E1B30B9494BC347FF9"/>
  </w:style>
  <w:style w:type="paragraph" w:customStyle="1" w:styleId="51A2BB9C765547EDA0534B69436F823C">
    <w:name w:val="51A2BB9C765547EDA0534B69436F82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D766B-A40A-4E00-A2B4-408C236FA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0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keywords/>
  <cp:lastModifiedBy>Kelsey Williams</cp:lastModifiedBy>
  <cp:revision>2</cp:revision>
  <dcterms:created xsi:type="dcterms:W3CDTF">2018-01-10T02:04:00Z</dcterms:created>
  <dcterms:modified xsi:type="dcterms:W3CDTF">2018-01-10T02:04:00Z</dcterms:modified>
  <cp:version/>
</cp:coreProperties>
</file>