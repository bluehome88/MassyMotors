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="Arial" w:hAnsi="Arial" w:cs="Arial"/>
          <w:color w:val="auto"/>
          <w:sz w:val="32"/>
        </w:rPr>
        <w:alias w:val="Resume Name"/>
        <w:tag w:val="Resume Name"/>
        <w:id w:val="809426422"/>
        <w:placeholder>
          <w:docPart w:val="53252B3192E7411FACEFC07CF280A0E4"/>
        </w:placeholder>
        <w:docPartList>
          <w:docPartGallery w:val="Quick Parts"/>
          <w:docPartCategory w:val=" Resume Name"/>
        </w:docPartList>
      </w:sdtPr>
      <w:sdtEndPr>
        <w:rPr>
          <w:rFonts w:asciiTheme="minorHAnsi" w:hAnsiTheme="minorHAnsi" w:cs="Times New Roman"/>
          <w:sz w:val="23"/>
        </w:rPr>
      </w:sdtEndPr>
      <w:sdtContent>
        <w:tbl>
          <w:tblPr>
            <w:tblStyle w:val="TableGrid"/>
            <w:tblpPr w:leftFromText="180" w:rightFromText="180" w:horzAnchor="margin" w:tblpY="-585"/>
            <w:tblW w:w="4998" w:type="pct"/>
            <w:tblLook w:val="04A0" w:firstRow="1" w:lastRow="0" w:firstColumn="1" w:lastColumn="0" w:noHBand="0" w:noVBand="1"/>
          </w:tblPr>
          <w:tblGrid>
            <w:gridCol w:w="2328"/>
            <w:gridCol w:w="7748"/>
          </w:tblGrid>
          <w:tr w:rsidR="001728E3" w:rsidRPr="00444FE1" w:rsidTr="00C53491">
            <w:trPr>
              <w:trHeight w:val="333"/>
            </w:trPr>
            <w:tc>
              <w:tcPr>
                <w:tcW w:w="2328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1728E3" w:rsidRPr="00444FE1" w:rsidRDefault="001728E3" w:rsidP="00C53491">
                <w:pPr>
                  <w:pStyle w:val="PersonalName"/>
                  <w:rPr>
                    <w:rFonts w:ascii="Arial" w:hAnsi="Arial" w:cs="Arial"/>
                    <w:sz w:val="32"/>
                  </w:rPr>
                </w:pPr>
              </w:p>
            </w:tc>
            <w:tc>
              <w:tcPr>
                <w:tcW w:w="77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1728E3" w:rsidRPr="00D725E9" w:rsidRDefault="006F611D" w:rsidP="00C53491">
                <w:pPr>
                  <w:pStyle w:val="PersonalName"/>
                  <w:rPr>
                    <w:rFonts w:ascii="Arial" w:hAnsi="Arial" w:cs="Arial"/>
                    <w:b/>
                    <w:i/>
                    <w:sz w:val="32"/>
                  </w:rPr>
                </w:pPr>
                <w:sdt>
                  <w:sdtPr>
                    <w:rPr>
                      <w:rFonts w:ascii="Arial" w:hAnsi="Arial" w:cs="Arial"/>
                      <w:b/>
                      <w:i/>
                      <w:sz w:val="32"/>
                    </w:rPr>
                    <w:id w:val="129102346"/>
                    <w:placeholder>
                      <w:docPart w:val="C7D3547B443447CBB3B84CC34900742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1834C6" w:rsidRPr="00D725E9">
                      <w:rPr>
                        <w:rFonts w:ascii="Arial" w:hAnsi="Arial" w:cs="Arial"/>
                        <w:b/>
                        <w:i/>
                        <w:sz w:val="32"/>
                        <w:lang w:val="en-TT"/>
                      </w:rPr>
                      <w:t>Kimberly Howai</w:t>
                    </w:r>
                  </w:sdtContent>
                </w:sdt>
              </w:p>
            </w:tc>
          </w:tr>
          <w:tr w:rsidR="001728E3" w:rsidRPr="00444FE1" w:rsidTr="00C53491">
            <w:trPr>
              <w:trHeight w:val="74"/>
            </w:trPr>
            <w:tc>
              <w:tcPr>
                <w:tcW w:w="2328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rPr>
                    <w:rFonts w:ascii="Arial" w:hAnsi="Arial" w:cs="Arial"/>
                    <w:sz w:val="32"/>
                  </w:rPr>
                  <w:alias w:val="Date"/>
                  <w:id w:val="809184588"/>
                  <w:placeholder>
                    <w:docPart w:val="781EE63B23524E1D95415CD7F3E33BB7"/>
                  </w:placeholder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1728E3" w:rsidRPr="00444FE1" w:rsidRDefault="005F160C" w:rsidP="00C53491">
                    <w:pPr>
                      <w:pStyle w:val="Date"/>
                      <w:framePr w:wrap="auto" w:hAnchor="text" w:xAlign="left" w:yAlign="inline"/>
                      <w:suppressOverlap w:val="0"/>
                      <w:rPr>
                        <w:rFonts w:ascii="Arial" w:hAnsi="Arial" w:cs="Arial"/>
                        <w:sz w:val="32"/>
                      </w:rPr>
                    </w:pPr>
                    <w:r w:rsidRPr="00444FE1">
                      <w:rPr>
                        <w:rFonts w:ascii="Arial" w:hAnsi="Arial" w:cs="Arial"/>
                        <w:color w:val="auto"/>
                        <w:sz w:val="32"/>
                      </w:rPr>
                      <w:t xml:space="preserve">   </w:t>
                    </w:r>
                  </w:p>
                </w:sdtContent>
              </w:sdt>
            </w:tc>
            <w:tc>
              <w:tcPr>
                <w:tcW w:w="7747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1728E3" w:rsidRPr="00444FE1" w:rsidRDefault="001728E3" w:rsidP="00C53491">
                <w:pPr>
                  <w:rPr>
                    <w:rFonts w:ascii="Arial" w:hAnsi="Arial" w:cs="Arial"/>
                    <w:sz w:val="32"/>
                  </w:rPr>
                </w:pPr>
              </w:p>
            </w:tc>
          </w:tr>
          <w:tr w:rsidR="001728E3" w:rsidRPr="00444FE1" w:rsidTr="00C53491">
            <w:trPr>
              <w:trHeight w:val="132"/>
            </w:trPr>
            <w:tc>
              <w:tcPr>
                <w:tcW w:w="232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1728E3" w:rsidRPr="00444FE1" w:rsidRDefault="001728E3" w:rsidP="00C53491">
                <w:pPr>
                  <w:rPr>
                    <w:rFonts w:ascii="Arial" w:hAnsi="Arial" w:cs="Arial"/>
                    <w:sz w:val="32"/>
                  </w:rPr>
                </w:pPr>
              </w:p>
            </w:tc>
            <w:tc>
              <w:tcPr>
                <w:tcW w:w="77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1728E3" w:rsidRPr="00444FE1" w:rsidRDefault="001834C6" w:rsidP="00C53491">
                <w:pPr>
                  <w:pStyle w:val="SenderAddress"/>
                  <w:rPr>
                    <w:rFonts w:ascii="Arial" w:hAnsi="Arial" w:cs="Arial"/>
                    <w:sz w:val="24"/>
                    <w:szCs w:val="24"/>
                  </w:rPr>
                </w:pPr>
                <w:r w:rsidRPr="00444FE1">
                  <w:rPr>
                    <w:rFonts w:ascii="Arial" w:hAnsi="Arial" w:cs="Arial"/>
                    <w:sz w:val="24"/>
                    <w:szCs w:val="24"/>
                  </w:rPr>
                  <w:t xml:space="preserve">Address: </w:t>
                </w:r>
                <w:r w:rsidR="005B0360">
                  <w:rPr>
                    <w:rFonts w:ascii="Arial" w:hAnsi="Arial" w:cs="Arial"/>
                    <w:sz w:val="24"/>
                    <w:szCs w:val="24"/>
                  </w:rPr>
                  <w:t>Darwill Gardens Olton Rd</w:t>
                </w:r>
                <w:r w:rsidRPr="00444FE1">
                  <w:rPr>
                    <w:rFonts w:ascii="Arial" w:hAnsi="Arial" w:cs="Arial"/>
                    <w:sz w:val="24"/>
                    <w:szCs w:val="24"/>
                  </w:rPr>
                  <w:t>,</w:t>
                </w:r>
                <w:r w:rsidR="005B0360">
                  <w:rPr>
                    <w:rFonts w:ascii="Arial" w:hAnsi="Arial" w:cs="Arial"/>
                    <w:sz w:val="24"/>
                    <w:szCs w:val="24"/>
                  </w:rPr>
                  <w:t xml:space="preserve"> Unityville, Arima</w:t>
                </w:r>
                <w:r w:rsidR="001728E3" w:rsidRPr="00444FE1">
                  <w:rPr>
                    <w:rFonts w:ascii="Arial" w:hAnsi="Arial" w:cs="Arial"/>
                    <w:sz w:val="24"/>
                    <w:szCs w:val="24"/>
                  </w:rPr>
                  <w:br/>
                </w:r>
                <w:r w:rsidRPr="00444FE1">
                  <w:rPr>
                    <w:rFonts w:ascii="Arial" w:hAnsi="Arial" w:cs="Arial"/>
                    <w:sz w:val="24"/>
                    <w:szCs w:val="24"/>
                  </w:rPr>
                  <w:t>Tele:</w:t>
                </w:r>
                <w:r w:rsidR="004233B5" w:rsidRPr="00444FE1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C53491">
                  <w:rPr>
                    <w:rFonts w:ascii="Arial" w:hAnsi="Arial" w:cs="Arial"/>
                    <w:sz w:val="24"/>
                    <w:szCs w:val="24"/>
                  </w:rPr>
                  <w:t>315-4446</w:t>
                </w:r>
                <w:r w:rsidRPr="00444FE1">
                  <w:rPr>
                    <w:rFonts w:ascii="Arial" w:hAnsi="Arial" w:cs="Arial"/>
                    <w:sz w:val="24"/>
                    <w:szCs w:val="24"/>
                  </w:rPr>
                  <w:t xml:space="preserve"> (m)</w:t>
                </w:r>
                <w:r w:rsidR="001728E3" w:rsidRPr="00444FE1">
                  <w:rPr>
                    <w:rFonts w:ascii="Arial" w:hAnsi="Arial" w:cs="Arial"/>
                    <w:sz w:val="24"/>
                    <w:szCs w:val="24"/>
                  </w:rPr>
                  <w:br/>
                </w:r>
                <w:r w:rsidRPr="00444FE1">
                  <w:rPr>
                    <w:rFonts w:ascii="Arial" w:hAnsi="Arial" w:cs="Arial"/>
                    <w:sz w:val="24"/>
                    <w:szCs w:val="24"/>
                  </w:rPr>
                  <w:t>kimberlyhowai@hotmail</w:t>
                </w:r>
                <w:r w:rsidR="004233B5" w:rsidRPr="00444FE1">
                  <w:rPr>
                    <w:rFonts w:ascii="Arial" w:hAnsi="Arial" w:cs="Arial"/>
                    <w:sz w:val="24"/>
                    <w:szCs w:val="24"/>
                  </w:rPr>
                  <w:t>.com</w:t>
                </w:r>
              </w:p>
              <w:p w:rsidR="001728E3" w:rsidRPr="00444FE1" w:rsidRDefault="001728E3" w:rsidP="00C53491">
                <w:pPr>
                  <w:pStyle w:val="SenderAddress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:rsidR="00DE5399" w:rsidRDefault="006F611D" w:rsidP="00C53491">
          <w:pPr>
            <w:spacing w:after="0"/>
          </w:pPr>
        </w:p>
      </w:sdtContent>
    </w:sdt>
    <w:tbl>
      <w:tblPr>
        <w:tblStyle w:val="TableGrid"/>
        <w:tblW w:w="5029" w:type="pct"/>
        <w:tblInd w:w="-780" w:type="dxa"/>
        <w:tblLook w:val="04A0" w:firstRow="1" w:lastRow="0" w:firstColumn="1" w:lastColumn="0" w:noHBand="0" w:noVBand="1"/>
      </w:tblPr>
      <w:tblGrid>
        <w:gridCol w:w="2354"/>
        <w:gridCol w:w="7784"/>
      </w:tblGrid>
      <w:tr w:rsidR="00DE5399" w:rsidRPr="00444FE1" w:rsidTr="00C53491">
        <w:trPr>
          <w:trHeight w:val="308"/>
        </w:trPr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E5399" w:rsidRPr="00444FE1" w:rsidRDefault="00DE539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E5399" w:rsidRPr="00444FE1" w:rsidRDefault="003C31F5" w:rsidP="00444FE1">
            <w:pPr>
              <w:pStyle w:val="Section"/>
              <w:rPr>
                <w:rFonts w:ascii="Arial" w:hAnsi="Arial" w:cs="Arial"/>
                <w:szCs w:val="24"/>
              </w:rPr>
            </w:pPr>
            <w:r w:rsidRPr="00444FE1">
              <w:rPr>
                <w:rFonts w:ascii="Arial" w:hAnsi="Arial" w:cs="Arial"/>
                <w:szCs w:val="24"/>
              </w:rPr>
              <w:t>Intentions</w:t>
            </w:r>
            <w:r w:rsidR="00631CE1" w:rsidRPr="00444FE1">
              <w:rPr>
                <w:rFonts w:ascii="Arial" w:hAnsi="Arial" w:cs="Arial"/>
                <w:szCs w:val="24"/>
              </w:rPr>
              <w:t>`</w:t>
            </w:r>
          </w:p>
          <w:p w:rsidR="00543B49" w:rsidRPr="00444FE1" w:rsidRDefault="00543B49" w:rsidP="00444FE1">
            <w:pPr>
              <w:rPr>
                <w:rFonts w:ascii="Arial" w:hAnsi="Arial" w:cs="Arial"/>
                <w:sz w:val="24"/>
                <w:szCs w:val="24"/>
                <w:lang w:val="en-TT"/>
              </w:rPr>
            </w:pPr>
            <w:r w:rsidRPr="00444FE1">
              <w:rPr>
                <w:rFonts w:ascii="Arial" w:hAnsi="Arial" w:cs="Arial"/>
                <w:sz w:val="24"/>
                <w:szCs w:val="24"/>
                <w:lang w:val="en-TT"/>
              </w:rPr>
              <w:t xml:space="preserve">To </w:t>
            </w:r>
            <w:r w:rsidR="0035714A">
              <w:rPr>
                <w:rFonts w:ascii="Arial" w:hAnsi="Arial" w:cs="Arial"/>
                <w:sz w:val="24"/>
                <w:szCs w:val="24"/>
                <w:lang w:val="en-TT"/>
              </w:rPr>
              <w:t>secure</w:t>
            </w:r>
            <w:r w:rsidRPr="00444FE1">
              <w:rPr>
                <w:rFonts w:ascii="Arial" w:hAnsi="Arial" w:cs="Arial"/>
                <w:sz w:val="24"/>
                <w:szCs w:val="24"/>
                <w:lang w:val="en-TT"/>
              </w:rPr>
              <w:t xml:space="preserve"> a position with</w:t>
            </w:r>
            <w:r w:rsidR="0035714A">
              <w:rPr>
                <w:rFonts w:ascii="Arial" w:hAnsi="Arial" w:cs="Arial"/>
                <w:sz w:val="24"/>
                <w:szCs w:val="24"/>
                <w:lang w:val="en-TT"/>
              </w:rPr>
              <w:t>in</w:t>
            </w:r>
            <w:r w:rsidRPr="00444FE1">
              <w:rPr>
                <w:rFonts w:ascii="Arial" w:hAnsi="Arial" w:cs="Arial"/>
                <w:sz w:val="24"/>
                <w:szCs w:val="24"/>
                <w:lang w:val="en-TT"/>
              </w:rPr>
              <w:t xml:space="preserve"> a well-established organization</w:t>
            </w:r>
            <w:r w:rsidR="003C31F5">
              <w:rPr>
                <w:rFonts w:ascii="Arial" w:hAnsi="Arial" w:cs="Arial"/>
                <w:sz w:val="24"/>
                <w:szCs w:val="24"/>
                <w:lang w:val="en-TT"/>
              </w:rPr>
              <w:t xml:space="preserve"> </w:t>
            </w:r>
            <w:r w:rsidRPr="00444FE1">
              <w:rPr>
                <w:rFonts w:ascii="Arial" w:hAnsi="Arial" w:cs="Arial"/>
                <w:sz w:val="24"/>
                <w:szCs w:val="24"/>
                <w:lang w:val="en-TT"/>
              </w:rPr>
              <w:t xml:space="preserve">that </w:t>
            </w:r>
            <w:r w:rsidR="003C31F5">
              <w:rPr>
                <w:rFonts w:ascii="Arial" w:hAnsi="Arial" w:cs="Arial"/>
                <w:sz w:val="24"/>
                <w:szCs w:val="24"/>
                <w:lang w:val="en-TT"/>
              </w:rPr>
              <w:t>can</w:t>
            </w:r>
            <w:r w:rsidRPr="00444FE1">
              <w:rPr>
                <w:rFonts w:ascii="Arial" w:hAnsi="Arial" w:cs="Arial"/>
                <w:sz w:val="24"/>
                <w:szCs w:val="24"/>
                <w:lang w:val="en-TT"/>
              </w:rPr>
              <w:t xml:space="preserve"> lead to a</w:t>
            </w:r>
            <w:r w:rsidR="0035714A">
              <w:rPr>
                <w:rFonts w:ascii="Arial" w:hAnsi="Arial" w:cs="Arial"/>
                <w:sz w:val="24"/>
                <w:szCs w:val="24"/>
                <w:lang w:val="en-TT"/>
              </w:rPr>
              <w:t xml:space="preserve">n effective and efficient relationship. </w:t>
            </w:r>
            <w:r w:rsidR="008202C9">
              <w:rPr>
                <w:rFonts w:ascii="Arial" w:hAnsi="Arial" w:cs="Arial"/>
                <w:sz w:val="24"/>
                <w:szCs w:val="24"/>
                <w:lang w:val="en-TT"/>
              </w:rPr>
              <w:t>In addition, it is essential and vital</w:t>
            </w:r>
            <w:r w:rsidR="003C31F5">
              <w:rPr>
                <w:rFonts w:ascii="Arial" w:hAnsi="Arial" w:cs="Arial"/>
                <w:sz w:val="24"/>
                <w:szCs w:val="24"/>
                <w:lang w:val="en-TT"/>
              </w:rPr>
              <w:t xml:space="preserve"> to always be consistent and well inform for</w:t>
            </w:r>
            <w:r w:rsidR="008202C9">
              <w:rPr>
                <w:rFonts w:ascii="Arial" w:hAnsi="Arial" w:cs="Arial"/>
                <w:sz w:val="24"/>
                <w:szCs w:val="24"/>
                <w:lang w:val="en-TT"/>
              </w:rPr>
              <w:t xml:space="preserve"> continuous</w:t>
            </w:r>
            <w:r w:rsidR="003C31F5">
              <w:rPr>
                <w:rFonts w:ascii="Arial" w:hAnsi="Arial" w:cs="Arial"/>
                <w:sz w:val="24"/>
                <w:szCs w:val="24"/>
                <w:lang w:val="en-TT"/>
              </w:rPr>
              <w:t xml:space="preserve"> growth,</w:t>
            </w:r>
            <w:r w:rsidR="008202C9">
              <w:rPr>
                <w:rFonts w:ascii="Arial" w:hAnsi="Arial" w:cs="Arial"/>
                <w:sz w:val="24"/>
                <w:szCs w:val="24"/>
                <w:lang w:val="en-TT"/>
              </w:rPr>
              <w:t xml:space="preserve"> individua</w:t>
            </w:r>
            <w:r w:rsidR="003C31F5">
              <w:rPr>
                <w:rFonts w:ascii="Arial" w:hAnsi="Arial" w:cs="Arial"/>
                <w:sz w:val="24"/>
                <w:szCs w:val="24"/>
                <w:lang w:val="en-TT"/>
              </w:rPr>
              <w:t>l</w:t>
            </w:r>
            <w:r w:rsidR="008202C9">
              <w:rPr>
                <w:rFonts w:ascii="Arial" w:hAnsi="Arial" w:cs="Arial"/>
                <w:sz w:val="24"/>
                <w:szCs w:val="24"/>
                <w:lang w:val="en-TT"/>
              </w:rPr>
              <w:t>l</w:t>
            </w:r>
            <w:r w:rsidR="003C31F5">
              <w:rPr>
                <w:rFonts w:ascii="Arial" w:hAnsi="Arial" w:cs="Arial"/>
                <w:sz w:val="24"/>
                <w:szCs w:val="24"/>
                <w:lang w:val="en-TT"/>
              </w:rPr>
              <w:t>y</w:t>
            </w:r>
            <w:r w:rsidR="008202C9">
              <w:rPr>
                <w:rFonts w:ascii="Arial" w:hAnsi="Arial" w:cs="Arial"/>
                <w:sz w:val="24"/>
                <w:szCs w:val="24"/>
                <w:lang w:val="en-TT"/>
              </w:rPr>
              <w:t xml:space="preserve"> or </w:t>
            </w:r>
            <w:r w:rsidR="003C31F5">
              <w:rPr>
                <w:rFonts w:ascii="Arial" w:hAnsi="Arial" w:cs="Arial"/>
                <w:sz w:val="24"/>
                <w:szCs w:val="24"/>
                <w:lang w:val="en-TT"/>
              </w:rPr>
              <w:t xml:space="preserve">in </w:t>
            </w:r>
            <w:r w:rsidR="008202C9">
              <w:rPr>
                <w:rFonts w:ascii="Arial" w:hAnsi="Arial" w:cs="Arial"/>
                <w:sz w:val="24"/>
                <w:szCs w:val="24"/>
                <w:lang w:val="en-TT"/>
              </w:rPr>
              <w:t>team</w:t>
            </w:r>
            <w:r w:rsidR="003C31F5">
              <w:rPr>
                <w:rFonts w:ascii="Arial" w:hAnsi="Arial" w:cs="Arial"/>
                <w:sz w:val="24"/>
                <w:szCs w:val="24"/>
                <w:lang w:val="en-TT"/>
              </w:rPr>
              <w:t>s</w:t>
            </w:r>
            <w:r w:rsidR="008202C9">
              <w:rPr>
                <w:rFonts w:ascii="Arial" w:hAnsi="Arial" w:cs="Arial"/>
                <w:sz w:val="24"/>
                <w:szCs w:val="24"/>
                <w:lang w:val="en-TT"/>
              </w:rPr>
              <w:t xml:space="preserve"> in order to</w:t>
            </w:r>
            <w:r w:rsidR="0035714A">
              <w:rPr>
                <w:rFonts w:ascii="Arial" w:hAnsi="Arial" w:cs="Arial"/>
                <w:sz w:val="24"/>
                <w:szCs w:val="24"/>
                <w:lang w:val="en-TT"/>
              </w:rPr>
              <w:t xml:space="preserve"> </w:t>
            </w:r>
            <w:r w:rsidR="008202C9">
              <w:rPr>
                <w:rFonts w:ascii="Arial" w:hAnsi="Arial" w:cs="Arial"/>
                <w:sz w:val="24"/>
                <w:szCs w:val="24"/>
                <w:lang w:val="en-TT"/>
              </w:rPr>
              <w:t>enhance</w:t>
            </w:r>
            <w:r w:rsidR="0035714A">
              <w:rPr>
                <w:rFonts w:ascii="Arial" w:hAnsi="Arial" w:cs="Arial"/>
                <w:sz w:val="24"/>
                <w:szCs w:val="24"/>
                <w:lang w:val="en-TT"/>
              </w:rPr>
              <w:t xml:space="preserve"> </w:t>
            </w:r>
            <w:r w:rsidR="008202C9">
              <w:rPr>
                <w:rFonts w:ascii="Arial" w:hAnsi="Arial" w:cs="Arial"/>
                <w:sz w:val="24"/>
                <w:szCs w:val="24"/>
                <w:lang w:val="en-TT"/>
              </w:rPr>
              <w:t>professional</w:t>
            </w:r>
            <w:r w:rsidR="003C31F5">
              <w:rPr>
                <w:rFonts w:ascii="Arial" w:hAnsi="Arial" w:cs="Arial"/>
                <w:sz w:val="24"/>
                <w:szCs w:val="24"/>
                <w:lang w:val="en-TT"/>
              </w:rPr>
              <w:t xml:space="preserve"> with the organization</w:t>
            </w:r>
            <w:r w:rsidR="008202C9">
              <w:rPr>
                <w:rFonts w:ascii="Arial" w:hAnsi="Arial" w:cs="Arial"/>
                <w:sz w:val="24"/>
                <w:szCs w:val="24"/>
                <w:lang w:val="en-TT"/>
              </w:rPr>
              <w:t>.</w:t>
            </w:r>
            <w:r w:rsidR="0035714A">
              <w:rPr>
                <w:rFonts w:ascii="Arial" w:hAnsi="Arial" w:cs="Arial"/>
                <w:sz w:val="24"/>
                <w:szCs w:val="24"/>
                <w:lang w:val="en-TT"/>
              </w:rPr>
              <w:t xml:space="preserve"> </w:t>
            </w:r>
            <w:r w:rsidR="008202C9">
              <w:rPr>
                <w:rFonts w:ascii="Arial" w:hAnsi="Arial" w:cs="Arial"/>
                <w:sz w:val="24"/>
                <w:szCs w:val="24"/>
                <w:lang w:val="en-TT"/>
              </w:rPr>
              <w:t>As well as, producing</w:t>
            </w:r>
            <w:r w:rsidR="0035714A">
              <w:rPr>
                <w:rFonts w:ascii="Arial" w:hAnsi="Arial" w:cs="Arial"/>
                <w:sz w:val="24"/>
                <w:szCs w:val="24"/>
                <w:lang w:val="en-TT"/>
              </w:rPr>
              <w:t xml:space="preserve"> effective work </w:t>
            </w:r>
            <w:r w:rsidR="008202C9">
              <w:rPr>
                <w:rFonts w:ascii="Arial" w:hAnsi="Arial" w:cs="Arial"/>
                <w:sz w:val="24"/>
                <w:szCs w:val="24"/>
                <w:lang w:val="en-TT"/>
              </w:rPr>
              <w:t>ethnic’s</w:t>
            </w:r>
            <w:r w:rsidR="0035714A">
              <w:rPr>
                <w:rFonts w:ascii="Arial" w:hAnsi="Arial" w:cs="Arial"/>
                <w:sz w:val="24"/>
                <w:szCs w:val="24"/>
                <w:lang w:val="en-TT"/>
              </w:rPr>
              <w:t xml:space="preserve"> </w:t>
            </w:r>
            <w:r w:rsidR="008202C9">
              <w:rPr>
                <w:rFonts w:ascii="Arial" w:hAnsi="Arial" w:cs="Arial"/>
                <w:sz w:val="24"/>
                <w:szCs w:val="24"/>
                <w:lang w:val="en-TT"/>
              </w:rPr>
              <w:t>in order to increase work performance</w:t>
            </w:r>
            <w:r w:rsidR="003C31F5">
              <w:rPr>
                <w:rFonts w:ascii="Arial" w:hAnsi="Arial" w:cs="Arial"/>
                <w:sz w:val="24"/>
                <w:szCs w:val="24"/>
                <w:lang w:val="en-TT"/>
              </w:rPr>
              <w:t>s while building</w:t>
            </w:r>
            <w:r w:rsidR="008202C9">
              <w:rPr>
                <w:rFonts w:ascii="Arial" w:hAnsi="Arial" w:cs="Arial"/>
                <w:sz w:val="24"/>
                <w:szCs w:val="24"/>
                <w:lang w:val="en-TT"/>
              </w:rPr>
              <w:t xml:space="preserve"> an interminable</w:t>
            </w:r>
            <w:r w:rsidRPr="00444FE1">
              <w:rPr>
                <w:rFonts w:ascii="Arial" w:hAnsi="Arial" w:cs="Arial"/>
                <w:sz w:val="24"/>
                <w:szCs w:val="24"/>
                <w:lang w:val="en-TT"/>
              </w:rPr>
              <w:t xml:space="preserve"> </w:t>
            </w:r>
            <w:r w:rsidR="009D7786" w:rsidRPr="00444FE1">
              <w:rPr>
                <w:rFonts w:ascii="Arial" w:hAnsi="Arial" w:cs="Arial"/>
                <w:sz w:val="24"/>
                <w:szCs w:val="24"/>
                <w:lang w:val="en-TT"/>
              </w:rPr>
              <w:t>relationship.</w:t>
            </w:r>
          </w:p>
          <w:p w:rsidR="00DE5399" w:rsidRPr="00444FE1" w:rsidRDefault="00513A3A" w:rsidP="00444FE1">
            <w:pPr>
              <w:pStyle w:val="Section"/>
              <w:rPr>
                <w:rFonts w:ascii="Arial" w:hAnsi="Arial" w:cs="Arial"/>
                <w:szCs w:val="24"/>
              </w:rPr>
            </w:pPr>
            <w:r w:rsidRPr="00444FE1">
              <w:rPr>
                <w:rFonts w:ascii="Arial" w:hAnsi="Arial" w:cs="Arial"/>
                <w:szCs w:val="24"/>
              </w:rPr>
              <w:t>Education</w:t>
            </w:r>
          </w:p>
          <w:p w:rsidR="001834C6" w:rsidRPr="00444FE1" w:rsidRDefault="001834C6" w:rsidP="00444FE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color w:val="94B6D2" w:themeColor="accent1"/>
                <w:spacing w:val="30"/>
                <w:szCs w:val="24"/>
              </w:rPr>
            </w:pPr>
            <w:r w:rsidRPr="00444FE1">
              <w:rPr>
                <w:rFonts w:ascii="Arial" w:hAnsi="Arial" w:cs="Arial"/>
                <w:b/>
                <w:color w:val="94B6D2" w:themeColor="accent1"/>
                <w:spacing w:val="30"/>
                <w:szCs w:val="24"/>
              </w:rPr>
              <w:t xml:space="preserve">Civilian Conservation Corps </w:t>
            </w:r>
          </w:p>
          <w:p w:rsidR="00DE5399" w:rsidRPr="00444FE1" w:rsidRDefault="005F160C" w:rsidP="00E432C7">
            <w:pPr>
              <w:pStyle w:val="ListBullet"/>
              <w:numPr>
                <w:ilvl w:val="0"/>
                <w:numId w:val="0"/>
              </w:numPr>
              <w:spacing w:after="0" w:line="360" w:lineRule="auto"/>
              <w:ind w:left="360" w:hanging="360"/>
              <w:rPr>
                <w:rFonts w:ascii="Arial" w:hAnsi="Arial" w:cs="Arial"/>
                <w:szCs w:val="24"/>
              </w:rPr>
            </w:pPr>
            <w:r w:rsidRPr="00444FE1">
              <w:rPr>
                <w:rFonts w:ascii="Arial" w:hAnsi="Arial" w:cs="Arial"/>
                <w:szCs w:val="24"/>
              </w:rPr>
              <w:t>2007</w:t>
            </w:r>
          </w:p>
          <w:p w:rsidR="00DD7BA0" w:rsidRDefault="001834C6" w:rsidP="00444FE1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Cs w:val="24"/>
              </w:rPr>
            </w:pPr>
            <w:r w:rsidRPr="00444FE1">
              <w:rPr>
                <w:rFonts w:ascii="Arial" w:hAnsi="Arial" w:cs="Arial"/>
                <w:b/>
                <w:szCs w:val="24"/>
              </w:rPr>
              <w:t xml:space="preserve">Certificate    </w:t>
            </w:r>
            <w:r w:rsidR="009344D6" w:rsidRPr="00444FE1">
              <w:rPr>
                <w:rFonts w:ascii="Arial" w:hAnsi="Arial" w:cs="Arial"/>
                <w:b/>
                <w:szCs w:val="24"/>
              </w:rPr>
              <w:t>-</w:t>
            </w:r>
            <w:r w:rsidR="00DC252C" w:rsidRPr="00444FE1">
              <w:rPr>
                <w:rFonts w:ascii="Arial" w:hAnsi="Arial" w:cs="Arial"/>
                <w:szCs w:val="24"/>
              </w:rPr>
              <w:t xml:space="preserve"> </w:t>
            </w:r>
            <w:r w:rsidRPr="00444FE1">
              <w:rPr>
                <w:rFonts w:ascii="Arial" w:hAnsi="Arial" w:cs="Arial"/>
                <w:szCs w:val="24"/>
              </w:rPr>
              <w:t>Computer Literacy</w:t>
            </w:r>
            <w:r w:rsidR="00444FE1">
              <w:rPr>
                <w:rFonts w:ascii="Arial" w:hAnsi="Arial" w:cs="Arial"/>
                <w:szCs w:val="24"/>
              </w:rPr>
              <w:t>, MOUS, Network +</w:t>
            </w:r>
            <w:r w:rsidR="00F760A8">
              <w:rPr>
                <w:rFonts w:ascii="Arial" w:hAnsi="Arial" w:cs="Arial"/>
                <w:szCs w:val="24"/>
              </w:rPr>
              <w:t xml:space="preserve"> and A+ Essentials.</w:t>
            </w:r>
          </w:p>
          <w:p w:rsidR="001834C6" w:rsidRPr="00F760A8" w:rsidRDefault="001834C6" w:rsidP="00F760A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szCs w:val="24"/>
              </w:rPr>
            </w:pPr>
            <w:r w:rsidRPr="00444FE1">
              <w:rPr>
                <w:rFonts w:ascii="Arial" w:hAnsi="Arial" w:cs="Arial"/>
                <w:b/>
                <w:color w:val="94B6D2" w:themeColor="accent1"/>
                <w:spacing w:val="30"/>
                <w:szCs w:val="24"/>
              </w:rPr>
              <w:t xml:space="preserve">Malabar Composite Secondary School </w:t>
            </w:r>
          </w:p>
          <w:p w:rsidR="00630A07" w:rsidRPr="00444FE1" w:rsidRDefault="001834C6" w:rsidP="00444FE1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Cs w:val="24"/>
              </w:rPr>
            </w:pPr>
            <w:r w:rsidRPr="00444FE1">
              <w:rPr>
                <w:rFonts w:ascii="Arial" w:hAnsi="Arial" w:cs="Arial"/>
                <w:szCs w:val="24"/>
              </w:rPr>
              <w:t>2000  - 2005</w:t>
            </w:r>
          </w:p>
          <w:p w:rsidR="00D725E9" w:rsidRDefault="00444FE1" w:rsidP="00444FE1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Arial" w:eastAsia="Calibri" w:hAnsi="Arial" w:cs="Arial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C.X.C. O’levels – </w:t>
            </w:r>
            <w:r w:rsidR="00D725E9" w:rsidRPr="00444FE1">
              <w:rPr>
                <w:rFonts w:ascii="Arial" w:eastAsia="Calibri" w:hAnsi="Arial" w:cs="Arial"/>
                <w:szCs w:val="24"/>
                <w:lang w:eastAsia="en-US"/>
              </w:rPr>
              <w:t xml:space="preserve">Social Studies </w:t>
            </w:r>
            <w:r w:rsidR="00D725E9">
              <w:rPr>
                <w:rFonts w:ascii="Arial" w:eastAsia="Calibri" w:hAnsi="Arial" w:cs="Arial"/>
                <w:szCs w:val="24"/>
                <w:lang w:eastAsia="en-US"/>
              </w:rPr>
              <w:t>- Grade II</w:t>
            </w:r>
            <w:r w:rsidR="00D725E9" w:rsidRPr="00444FE1">
              <w:rPr>
                <w:rFonts w:ascii="Arial" w:eastAsia="Calibri" w:hAnsi="Arial" w:cs="Arial"/>
                <w:szCs w:val="24"/>
                <w:lang w:eastAsia="en-US"/>
              </w:rPr>
              <w:t xml:space="preserve"> </w:t>
            </w:r>
          </w:p>
          <w:p w:rsidR="00630A07" w:rsidRPr="00444FE1" w:rsidRDefault="00D725E9" w:rsidP="00444FE1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Arial" w:eastAsia="Calibri" w:hAnsi="Arial" w:cs="Arial"/>
                <w:szCs w:val="24"/>
                <w:lang w:eastAsia="en-US"/>
              </w:rPr>
            </w:pPr>
            <w:r>
              <w:rPr>
                <w:rFonts w:ascii="Arial" w:eastAsia="Calibri" w:hAnsi="Arial" w:cs="Arial"/>
                <w:szCs w:val="24"/>
                <w:lang w:eastAsia="en-US"/>
              </w:rPr>
              <w:t xml:space="preserve">                              </w:t>
            </w:r>
            <w:r w:rsidR="00630A07" w:rsidRPr="00444FE1">
              <w:rPr>
                <w:rFonts w:ascii="Arial" w:eastAsia="Calibri" w:hAnsi="Arial" w:cs="Arial"/>
                <w:szCs w:val="24"/>
                <w:lang w:eastAsia="en-US"/>
              </w:rPr>
              <w:t xml:space="preserve">English </w:t>
            </w:r>
            <w:r w:rsidR="00DC252C" w:rsidRPr="00444FE1">
              <w:rPr>
                <w:rFonts w:ascii="Arial" w:eastAsia="Calibri" w:hAnsi="Arial" w:cs="Arial"/>
                <w:szCs w:val="24"/>
                <w:lang w:eastAsia="en-US"/>
              </w:rPr>
              <w:t xml:space="preserve"> </w:t>
            </w:r>
            <w:r w:rsidR="00BD4A84">
              <w:rPr>
                <w:rFonts w:ascii="Arial" w:eastAsia="Calibri" w:hAnsi="Arial" w:cs="Arial"/>
                <w:szCs w:val="24"/>
                <w:lang w:eastAsia="en-US"/>
              </w:rPr>
              <w:t>- Grade III</w:t>
            </w:r>
          </w:p>
          <w:p w:rsidR="00BD4A84" w:rsidRPr="00444FE1" w:rsidRDefault="00630A07" w:rsidP="00444FE1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Arial" w:eastAsia="Calibri" w:hAnsi="Arial" w:cs="Arial"/>
                <w:szCs w:val="24"/>
                <w:lang w:eastAsia="en-US"/>
              </w:rPr>
            </w:pPr>
            <w:r w:rsidRPr="00444FE1">
              <w:rPr>
                <w:rFonts w:ascii="Arial" w:eastAsia="Calibri" w:hAnsi="Arial" w:cs="Arial"/>
                <w:szCs w:val="24"/>
                <w:lang w:eastAsia="en-US"/>
              </w:rPr>
              <w:t xml:space="preserve">                            </w:t>
            </w:r>
            <w:r w:rsidR="00444FE1">
              <w:rPr>
                <w:rFonts w:ascii="Arial" w:eastAsia="Calibri" w:hAnsi="Arial" w:cs="Arial"/>
                <w:szCs w:val="24"/>
                <w:lang w:eastAsia="en-US"/>
              </w:rPr>
              <w:t xml:space="preserve"> </w:t>
            </w:r>
            <w:r w:rsidR="00BD4A84">
              <w:rPr>
                <w:rFonts w:ascii="Arial" w:eastAsia="Calibri" w:hAnsi="Arial" w:cs="Arial"/>
                <w:szCs w:val="24"/>
                <w:lang w:eastAsia="en-US"/>
              </w:rPr>
              <w:t xml:space="preserve"> Mathematics – Grade III</w:t>
            </w:r>
          </w:p>
          <w:p w:rsidR="00630A07" w:rsidRPr="00444FE1" w:rsidRDefault="00923D26" w:rsidP="00444FE1">
            <w:pPr>
              <w:tabs>
                <w:tab w:val="left" w:pos="1976"/>
              </w:tabs>
              <w:spacing w:before="240" w:after="0" w:line="240" w:lineRule="auto"/>
              <w:rPr>
                <w:rFonts w:ascii="Arial" w:eastAsia="Calibri" w:hAnsi="Arial" w:cs="Arial"/>
                <w:b/>
                <w:color w:val="94B6D2" w:themeColor="accent1"/>
                <w:sz w:val="24"/>
                <w:szCs w:val="24"/>
                <w:lang w:eastAsia="en-US"/>
              </w:rPr>
            </w:pPr>
            <w:r>
              <w:rPr>
                <w:rFonts w:ascii="Arial" w:eastAsia="Calibri" w:hAnsi="Arial" w:cs="Arial"/>
                <w:b/>
                <w:color w:val="94B6D2" w:themeColor="accent1"/>
                <w:sz w:val="24"/>
                <w:szCs w:val="24"/>
                <w:lang w:eastAsia="en-US"/>
              </w:rPr>
              <w:t>Anglia Ruskin University</w:t>
            </w:r>
            <w:r w:rsidR="00E432C7">
              <w:rPr>
                <w:rFonts w:ascii="Arial" w:eastAsia="Calibri" w:hAnsi="Arial" w:cs="Arial"/>
                <w:b/>
                <w:color w:val="94B6D2" w:themeColor="accent1"/>
                <w:sz w:val="24"/>
                <w:szCs w:val="24"/>
                <w:lang w:eastAsia="en-US"/>
              </w:rPr>
              <w:t xml:space="preserve"> UK via</w:t>
            </w:r>
            <w:r>
              <w:rPr>
                <w:rFonts w:ascii="Arial" w:eastAsia="Calibri" w:hAnsi="Arial" w:cs="Arial"/>
                <w:b/>
                <w:color w:val="94B6D2" w:themeColor="accent1"/>
                <w:sz w:val="24"/>
                <w:szCs w:val="24"/>
                <w:lang w:eastAsia="en-US"/>
              </w:rPr>
              <w:t xml:space="preserve"> (</w:t>
            </w:r>
            <w:r w:rsidR="00630A07" w:rsidRPr="00444FE1">
              <w:rPr>
                <w:rFonts w:ascii="Arial" w:eastAsia="Calibri" w:hAnsi="Arial" w:cs="Arial"/>
                <w:b/>
                <w:color w:val="94B6D2" w:themeColor="accent1"/>
                <w:sz w:val="24"/>
                <w:szCs w:val="24"/>
                <w:lang w:eastAsia="en-US"/>
              </w:rPr>
              <w:t>School of Accounts and Management</w:t>
            </w:r>
            <w:r>
              <w:rPr>
                <w:rFonts w:ascii="Arial" w:eastAsia="Calibri" w:hAnsi="Arial" w:cs="Arial"/>
                <w:b/>
                <w:color w:val="94B6D2" w:themeColor="accent1"/>
                <w:sz w:val="24"/>
                <w:szCs w:val="24"/>
                <w:lang w:eastAsia="en-US"/>
              </w:rPr>
              <w:t xml:space="preserve">) 2015 </w:t>
            </w:r>
            <w:r w:rsidR="00630A07" w:rsidRPr="00444FE1">
              <w:rPr>
                <w:rFonts w:ascii="Arial" w:eastAsia="Calibri" w:hAnsi="Arial" w:cs="Arial"/>
                <w:sz w:val="24"/>
                <w:szCs w:val="24"/>
                <w:lang w:eastAsia="en-US"/>
              </w:rPr>
              <w:t>– Presently acquiring a</w:t>
            </w:r>
            <w:r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</w:t>
            </w:r>
            <w:r w:rsidR="00E432C7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BA. (Hons) </w:t>
            </w:r>
            <w:r>
              <w:rPr>
                <w:rFonts w:ascii="Arial" w:eastAsia="Calibri" w:hAnsi="Arial" w:cs="Arial"/>
                <w:sz w:val="24"/>
                <w:szCs w:val="24"/>
                <w:lang w:eastAsia="en-US"/>
              </w:rPr>
              <w:t>Business Management.</w:t>
            </w:r>
          </w:p>
          <w:p w:rsidR="001834C6" w:rsidRPr="00444FE1" w:rsidRDefault="001834C6" w:rsidP="00444FE1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Cs w:val="24"/>
              </w:rPr>
            </w:pPr>
          </w:p>
          <w:p w:rsidR="001834C6" w:rsidRPr="00444FE1" w:rsidRDefault="001834C6" w:rsidP="00444FE1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</w:pPr>
          </w:p>
          <w:p w:rsidR="00DD7BA0" w:rsidRPr="00444FE1" w:rsidRDefault="00DD7BA0" w:rsidP="00444FE1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Cs w:val="24"/>
              </w:rPr>
            </w:pPr>
          </w:p>
          <w:p w:rsidR="00C53491" w:rsidRDefault="00C53491" w:rsidP="00E56694">
            <w:pPr>
              <w:pStyle w:val="Section"/>
              <w:rPr>
                <w:rFonts w:ascii="Arial" w:hAnsi="Arial" w:cs="Arial"/>
                <w:szCs w:val="24"/>
              </w:rPr>
            </w:pPr>
          </w:p>
          <w:p w:rsidR="00C96396" w:rsidRDefault="00C96396" w:rsidP="00E56694">
            <w:pPr>
              <w:pStyle w:val="Section"/>
              <w:rPr>
                <w:rFonts w:ascii="Arial" w:hAnsi="Arial" w:cs="Arial"/>
                <w:szCs w:val="24"/>
              </w:rPr>
            </w:pPr>
          </w:p>
          <w:p w:rsidR="00E56694" w:rsidRPr="00444FE1" w:rsidRDefault="00C53491" w:rsidP="00E56694">
            <w:pPr>
              <w:pStyle w:val="Section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e</w:t>
            </w:r>
            <w:r w:rsidR="00513A3A" w:rsidRPr="00444FE1">
              <w:rPr>
                <w:rFonts w:ascii="Arial" w:hAnsi="Arial" w:cs="Arial"/>
                <w:szCs w:val="24"/>
              </w:rPr>
              <w:t>xperience</w:t>
            </w:r>
          </w:p>
          <w:sdt>
            <w:sdtPr>
              <w:rPr>
                <w:rFonts w:ascii="Arial" w:hAnsi="Arial" w:cs="Arial"/>
                <w:szCs w:val="24"/>
              </w:rPr>
              <w:id w:val="162763452"/>
              <w:placeholder>
                <w:docPart w:val="23D4B5DC602447869A489448237A0123"/>
              </w:placeholder>
            </w:sdtPr>
            <w:sdtEndPr/>
            <w:sdtContent>
              <w:p w:rsidR="005B0360" w:rsidRDefault="005B0360" w:rsidP="00444FE1">
                <w:pPr>
                  <w:pStyle w:val="Subsection"/>
                  <w:rPr>
                    <w:rFonts w:ascii="Arial" w:hAnsi="Arial" w:cs="Arial"/>
                    <w:szCs w:val="24"/>
                  </w:rPr>
                </w:pPr>
              </w:p>
              <w:p w:rsidR="00C96396" w:rsidRDefault="005B0360" w:rsidP="00444FE1">
                <w:pPr>
                  <w:pStyle w:val="Subsection"/>
                  <w:rPr>
                    <w:rFonts w:ascii="Arial" w:hAnsi="Arial" w:cs="Arial"/>
                    <w:szCs w:val="24"/>
                  </w:rPr>
                </w:pPr>
                <w:r>
                  <w:rPr>
                    <w:rFonts w:ascii="Arial" w:hAnsi="Arial" w:cs="Arial"/>
                    <w:szCs w:val="24"/>
                  </w:rPr>
                  <w:t>Xando Distributors Limited</w:t>
                </w:r>
              </w:p>
              <w:p w:rsidR="005B0360" w:rsidRPr="005B0360" w:rsidRDefault="005B0360" w:rsidP="00444FE1">
                <w:pPr>
                  <w:pStyle w:val="Subsection"/>
                  <w:rPr>
                    <w:rFonts w:ascii="Arial" w:hAnsi="Arial" w:cs="Arial"/>
                    <w:b w:val="0"/>
                    <w:color w:val="000000" w:themeColor="text1"/>
                    <w:szCs w:val="24"/>
                  </w:rPr>
                </w:pPr>
                <w:r w:rsidRPr="005B0360">
                  <w:rPr>
                    <w:rFonts w:ascii="Arial" w:hAnsi="Arial" w:cs="Arial"/>
                    <w:b w:val="0"/>
                    <w:color w:val="000000" w:themeColor="text1"/>
                    <w:szCs w:val="24"/>
                  </w:rPr>
                  <w:t>2017</w:t>
                </w:r>
              </w:p>
              <w:p w:rsidR="005B0360" w:rsidRDefault="005B0360" w:rsidP="00444FE1">
                <w:pPr>
                  <w:pStyle w:val="Subsection"/>
                  <w:rPr>
                    <w:rFonts w:ascii="Arial" w:hAnsi="Arial" w:cs="Arial"/>
                    <w:szCs w:val="24"/>
                  </w:rPr>
                </w:pPr>
              </w:p>
              <w:p w:rsidR="00EF477A" w:rsidRDefault="00AF659A" w:rsidP="00444FE1">
                <w:pPr>
                  <w:pStyle w:val="Subsection"/>
                  <w:rPr>
                    <w:rFonts w:ascii="Arial" w:hAnsi="Arial" w:cs="Arial"/>
                    <w:b w:val="0"/>
                    <w:color w:val="auto"/>
                    <w:szCs w:val="24"/>
                  </w:rPr>
                </w:pPr>
                <w:r w:rsidRPr="00444FE1">
                  <w:rPr>
                    <w:rFonts w:ascii="Arial" w:hAnsi="Arial" w:cs="Arial"/>
                    <w:szCs w:val="24"/>
                  </w:rPr>
                  <w:t xml:space="preserve">Office Assistant – F&amp;G </w:t>
                </w:r>
                <w:r w:rsidR="0018505E" w:rsidRPr="00444FE1">
                  <w:rPr>
                    <w:rFonts w:ascii="Arial" w:hAnsi="Arial" w:cs="Arial"/>
                    <w:szCs w:val="24"/>
                  </w:rPr>
                  <w:t>Surge</w:t>
                </w:r>
                <w:r w:rsidRPr="00444FE1">
                  <w:rPr>
                    <w:rFonts w:ascii="Arial" w:hAnsi="Arial" w:cs="Arial"/>
                    <w:szCs w:val="24"/>
                  </w:rPr>
                  <w:t xml:space="preserve"> Works</w:t>
                </w:r>
                <w:r w:rsidR="0018505E" w:rsidRPr="00444FE1">
                  <w:rPr>
                    <w:rFonts w:ascii="Arial" w:hAnsi="Arial" w:cs="Arial"/>
                    <w:szCs w:val="24"/>
                  </w:rPr>
                  <w:t xml:space="preserve"> Shop</w:t>
                </w:r>
              </w:p>
              <w:p w:rsidR="00977E2B" w:rsidRPr="00444FE1" w:rsidRDefault="00304493" w:rsidP="00444FE1">
                <w:pPr>
                  <w:pStyle w:val="Subsection"/>
                  <w:rPr>
                    <w:rFonts w:ascii="Arial" w:hAnsi="Arial" w:cs="Arial"/>
                    <w:b w:val="0"/>
                    <w:color w:val="auto"/>
                    <w:szCs w:val="24"/>
                  </w:rPr>
                </w:pPr>
                <w:r>
                  <w:rPr>
                    <w:rFonts w:ascii="Arial" w:hAnsi="Arial" w:cs="Arial"/>
                    <w:b w:val="0"/>
                    <w:color w:val="auto"/>
                    <w:szCs w:val="24"/>
                  </w:rPr>
                  <w:t>2012 - 2016</w:t>
                </w:r>
              </w:p>
            </w:sdtContent>
          </w:sdt>
          <w:sdt>
            <w:sdtPr>
              <w:rPr>
                <w:rFonts w:ascii="Arial" w:hAnsi="Arial" w:cs="Arial"/>
                <w:szCs w:val="24"/>
              </w:rPr>
              <w:id w:val="162763408"/>
              <w:placeholder>
                <w:docPart w:val="6C2B5BE7DA9C49298147223B39C08415"/>
              </w:placeholder>
            </w:sdtPr>
            <w:sdtEndPr/>
            <w:sdtContent>
              <w:p w:rsidR="00444FE1" w:rsidRPr="00444FE1" w:rsidRDefault="00444FE1" w:rsidP="00444FE1">
                <w:pPr>
                  <w:pStyle w:val="Subsection"/>
                  <w:rPr>
                    <w:rFonts w:ascii="Arial" w:hAnsi="Arial" w:cs="Arial"/>
                    <w:szCs w:val="24"/>
                  </w:rPr>
                </w:pPr>
              </w:p>
              <w:p w:rsidR="00B02AD7" w:rsidRDefault="00630A07" w:rsidP="00EF477A">
                <w:pPr>
                  <w:pStyle w:val="Subsection"/>
                  <w:rPr>
                    <w:rFonts w:ascii="Arial" w:hAnsi="Arial" w:cs="Arial"/>
                    <w:szCs w:val="24"/>
                  </w:rPr>
                </w:pPr>
                <w:r w:rsidRPr="00444FE1">
                  <w:rPr>
                    <w:rFonts w:ascii="Arial" w:hAnsi="Arial" w:cs="Arial"/>
                    <w:szCs w:val="24"/>
                  </w:rPr>
                  <w:t>HR Assistant- Woodhouse</w:t>
                </w:r>
              </w:p>
              <w:p w:rsidR="00444FE1" w:rsidRPr="005B0360" w:rsidRDefault="00304493" w:rsidP="00304493">
                <w:pPr>
                  <w:pStyle w:val="Subsection"/>
                  <w:rPr>
                    <w:rFonts w:ascii="Arial" w:hAnsi="Arial" w:cs="Arial"/>
                    <w:b w:val="0"/>
                    <w:color w:val="000000" w:themeColor="text1"/>
                    <w:szCs w:val="24"/>
                  </w:rPr>
                </w:pPr>
                <w:r w:rsidRPr="005B0360">
                  <w:rPr>
                    <w:rFonts w:ascii="Arial" w:hAnsi="Arial" w:cs="Arial"/>
                    <w:b w:val="0"/>
                    <w:color w:val="000000" w:themeColor="text1"/>
                    <w:szCs w:val="24"/>
                  </w:rPr>
                  <w:t>2011-2012</w:t>
                </w:r>
              </w:p>
              <w:p w:rsidR="00304493" w:rsidRPr="00304493" w:rsidRDefault="00304493" w:rsidP="00304493">
                <w:pPr>
                  <w:pStyle w:val="Subsection"/>
                  <w:rPr>
                    <w:rFonts w:ascii="Arial" w:hAnsi="Arial" w:cs="Arial"/>
                    <w:b w:val="0"/>
                    <w:szCs w:val="24"/>
                  </w:rPr>
                </w:pPr>
              </w:p>
              <w:p w:rsidR="005F160C" w:rsidRPr="00444FE1" w:rsidRDefault="009D7786" w:rsidP="00444FE1">
                <w:pPr>
                  <w:pStyle w:val="Subsection"/>
                  <w:tabs>
                    <w:tab w:val="left" w:pos="5550"/>
                  </w:tabs>
                  <w:spacing w:after="0" w:line="240" w:lineRule="auto"/>
                  <w:rPr>
                    <w:rFonts w:ascii="Arial" w:hAnsi="Arial" w:cs="Arial"/>
                    <w:szCs w:val="24"/>
                  </w:rPr>
                </w:pPr>
                <w:r w:rsidRPr="00444FE1">
                  <w:rPr>
                    <w:rFonts w:ascii="Arial" w:hAnsi="Arial" w:cs="Arial"/>
                    <w:szCs w:val="24"/>
                  </w:rPr>
                  <w:t xml:space="preserve">Temporary </w:t>
                </w:r>
                <w:r w:rsidR="005F160C" w:rsidRPr="00444FE1">
                  <w:rPr>
                    <w:rFonts w:ascii="Arial" w:hAnsi="Arial" w:cs="Arial"/>
                    <w:szCs w:val="24"/>
                  </w:rPr>
                  <w:t>Data Entry Clerk - B.W.I.A Head Office</w:t>
                </w:r>
                <w:r w:rsidR="005F160C" w:rsidRPr="00444FE1">
                  <w:rPr>
                    <w:rFonts w:ascii="Arial" w:hAnsi="Arial" w:cs="Arial"/>
                    <w:szCs w:val="24"/>
                  </w:rPr>
                  <w:tab/>
                </w:r>
              </w:p>
            </w:sdtContent>
          </w:sdt>
          <w:p w:rsidR="005F160C" w:rsidRPr="00444FE1" w:rsidRDefault="00B02AD7" w:rsidP="00444FE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44FE1">
              <w:rPr>
                <w:rFonts w:ascii="Arial" w:hAnsi="Arial" w:cs="Arial"/>
                <w:sz w:val="24"/>
                <w:szCs w:val="24"/>
              </w:rPr>
              <w:t>2007 – 2008</w:t>
            </w:r>
          </w:p>
          <w:p w:rsidR="00977E2B" w:rsidRPr="00444FE1" w:rsidRDefault="00977E2B" w:rsidP="00444FE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sdt>
            <w:sdtPr>
              <w:rPr>
                <w:rFonts w:ascii="Arial" w:hAnsi="Arial" w:cs="Arial"/>
                <w:szCs w:val="24"/>
              </w:rPr>
              <w:id w:val="326177524"/>
              <w:placeholder>
                <w:docPart w:val="D8E01E3F171C49DBAC66920CED451800"/>
              </w:placeholder>
            </w:sdtPr>
            <w:sdtEndPr/>
            <w:sdtContent>
              <w:p w:rsidR="00DE5399" w:rsidRPr="00444FE1" w:rsidRDefault="006659DE" w:rsidP="00444FE1">
                <w:pPr>
                  <w:pStyle w:val="Subsection"/>
                  <w:rPr>
                    <w:rFonts w:ascii="Arial" w:hAnsi="Arial" w:cs="Arial"/>
                    <w:szCs w:val="24"/>
                  </w:rPr>
                </w:pPr>
                <w:r w:rsidRPr="00444FE1">
                  <w:rPr>
                    <w:rFonts w:ascii="Arial" w:hAnsi="Arial" w:cs="Arial"/>
                    <w:szCs w:val="24"/>
                  </w:rPr>
                  <w:t>Temporary Administrative Assistant -</w:t>
                </w:r>
                <w:r w:rsidR="00231C6B" w:rsidRPr="00444FE1">
                  <w:rPr>
                    <w:rFonts w:ascii="Arial" w:hAnsi="Arial" w:cs="Arial"/>
                    <w:szCs w:val="24"/>
                  </w:rPr>
                  <w:t xml:space="preserve"> </w:t>
                </w:r>
                <w:r w:rsidRPr="00444FE1">
                  <w:rPr>
                    <w:rFonts w:ascii="Arial" w:hAnsi="Arial" w:cs="Arial"/>
                    <w:szCs w:val="24"/>
                  </w:rPr>
                  <w:t>Powergen</w:t>
                </w:r>
              </w:p>
            </w:sdtContent>
          </w:sdt>
          <w:p w:rsidR="00DE5399" w:rsidRDefault="006659DE" w:rsidP="00444FE1">
            <w:pPr>
              <w:rPr>
                <w:rFonts w:ascii="Arial" w:hAnsi="Arial" w:cs="Arial"/>
                <w:sz w:val="24"/>
                <w:szCs w:val="24"/>
              </w:rPr>
            </w:pPr>
            <w:r w:rsidRPr="00444FE1">
              <w:rPr>
                <w:rFonts w:ascii="Arial" w:hAnsi="Arial" w:cs="Arial"/>
                <w:sz w:val="24"/>
                <w:szCs w:val="24"/>
              </w:rPr>
              <w:t>2006</w:t>
            </w:r>
            <w:r w:rsidR="00AF659A" w:rsidRPr="00444FE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3A3A" w:rsidRPr="00444FE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725E9" w:rsidRDefault="00D725E9" w:rsidP="00D92872">
            <w:pPr>
              <w:pStyle w:val="Section"/>
              <w:spacing w:before="0"/>
              <w:rPr>
                <w:rFonts w:ascii="Arial" w:hAnsi="Arial" w:cs="Arial"/>
                <w:caps w:val="0"/>
                <w:color w:val="94B6D2" w:themeColor="accent1"/>
                <w:spacing w:val="30"/>
                <w:szCs w:val="24"/>
              </w:rPr>
            </w:pPr>
          </w:p>
          <w:p w:rsidR="00D725E9" w:rsidRDefault="00D725E9" w:rsidP="00D92872">
            <w:pPr>
              <w:pStyle w:val="Section"/>
              <w:spacing w:before="0"/>
              <w:rPr>
                <w:rFonts w:ascii="Arial" w:hAnsi="Arial" w:cs="Arial"/>
                <w:caps w:val="0"/>
                <w:color w:val="94B6D2" w:themeColor="accent1"/>
                <w:spacing w:val="30"/>
                <w:szCs w:val="24"/>
              </w:rPr>
            </w:pPr>
          </w:p>
          <w:p w:rsidR="00D725E9" w:rsidRDefault="00D725E9" w:rsidP="00D92872">
            <w:pPr>
              <w:pStyle w:val="Section"/>
              <w:spacing w:before="0"/>
              <w:rPr>
                <w:rFonts w:ascii="Arial" w:hAnsi="Arial" w:cs="Arial"/>
                <w:caps w:val="0"/>
                <w:color w:val="94B6D2" w:themeColor="accent1"/>
                <w:spacing w:val="30"/>
                <w:szCs w:val="24"/>
              </w:rPr>
            </w:pPr>
          </w:p>
          <w:p w:rsidR="00D725E9" w:rsidRDefault="00D725E9" w:rsidP="00D92872">
            <w:pPr>
              <w:pStyle w:val="Section"/>
              <w:spacing w:before="0"/>
              <w:rPr>
                <w:rFonts w:ascii="Arial" w:hAnsi="Arial" w:cs="Arial"/>
                <w:caps w:val="0"/>
                <w:color w:val="94B6D2" w:themeColor="accent1"/>
                <w:spacing w:val="30"/>
                <w:szCs w:val="24"/>
              </w:rPr>
            </w:pPr>
          </w:p>
          <w:p w:rsidR="00D725E9" w:rsidRDefault="00D725E9" w:rsidP="00D92872">
            <w:pPr>
              <w:pStyle w:val="Section"/>
              <w:spacing w:before="0"/>
              <w:rPr>
                <w:rFonts w:ascii="Arial" w:hAnsi="Arial" w:cs="Arial"/>
                <w:caps w:val="0"/>
                <w:color w:val="94B6D2" w:themeColor="accent1"/>
                <w:spacing w:val="30"/>
                <w:szCs w:val="24"/>
              </w:rPr>
            </w:pPr>
          </w:p>
          <w:p w:rsidR="00D725E9" w:rsidRDefault="00D725E9" w:rsidP="00D92872">
            <w:pPr>
              <w:pStyle w:val="Section"/>
              <w:spacing w:before="0"/>
              <w:rPr>
                <w:rFonts w:ascii="Arial" w:hAnsi="Arial" w:cs="Arial"/>
                <w:caps w:val="0"/>
                <w:color w:val="94B6D2" w:themeColor="accent1"/>
                <w:spacing w:val="30"/>
                <w:szCs w:val="24"/>
              </w:rPr>
            </w:pPr>
          </w:p>
          <w:p w:rsidR="00D725E9" w:rsidRDefault="00D725E9" w:rsidP="00D92872">
            <w:pPr>
              <w:pStyle w:val="Section"/>
              <w:spacing w:before="0"/>
              <w:rPr>
                <w:rFonts w:ascii="Arial" w:hAnsi="Arial" w:cs="Arial"/>
                <w:caps w:val="0"/>
                <w:color w:val="94B6D2" w:themeColor="accent1"/>
                <w:spacing w:val="30"/>
                <w:szCs w:val="24"/>
              </w:rPr>
            </w:pPr>
          </w:p>
          <w:p w:rsidR="00D725E9" w:rsidRDefault="00D725E9" w:rsidP="00D92872">
            <w:pPr>
              <w:pStyle w:val="Section"/>
              <w:spacing w:before="0"/>
              <w:rPr>
                <w:rFonts w:ascii="Arial" w:hAnsi="Arial" w:cs="Arial"/>
                <w:caps w:val="0"/>
                <w:color w:val="94B6D2" w:themeColor="accent1"/>
                <w:spacing w:val="30"/>
                <w:szCs w:val="24"/>
              </w:rPr>
            </w:pPr>
          </w:p>
          <w:p w:rsidR="00D725E9" w:rsidRDefault="00D725E9" w:rsidP="00D92872">
            <w:pPr>
              <w:pStyle w:val="Section"/>
              <w:spacing w:before="0"/>
              <w:rPr>
                <w:rFonts w:ascii="Arial" w:hAnsi="Arial" w:cs="Arial"/>
                <w:caps w:val="0"/>
                <w:color w:val="94B6D2" w:themeColor="accent1"/>
                <w:spacing w:val="30"/>
                <w:szCs w:val="24"/>
              </w:rPr>
            </w:pPr>
          </w:p>
          <w:p w:rsidR="00D725E9" w:rsidRDefault="00D725E9" w:rsidP="00D92872">
            <w:pPr>
              <w:pStyle w:val="Section"/>
              <w:spacing w:before="0"/>
              <w:rPr>
                <w:rFonts w:ascii="Arial" w:hAnsi="Arial" w:cs="Arial"/>
                <w:caps w:val="0"/>
                <w:color w:val="94B6D2" w:themeColor="accent1"/>
                <w:spacing w:val="30"/>
                <w:szCs w:val="24"/>
              </w:rPr>
            </w:pPr>
          </w:p>
          <w:p w:rsidR="00D725E9" w:rsidRDefault="00D725E9" w:rsidP="00D92872">
            <w:pPr>
              <w:pStyle w:val="Section"/>
              <w:spacing w:before="0"/>
              <w:rPr>
                <w:rFonts w:ascii="Arial" w:hAnsi="Arial" w:cs="Arial"/>
                <w:caps w:val="0"/>
                <w:color w:val="94B6D2" w:themeColor="accent1"/>
                <w:spacing w:val="30"/>
                <w:szCs w:val="24"/>
              </w:rPr>
            </w:pPr>
          </w:p>
          <w:p w:rsidR="00D725E9" w:rsidRDefault="00D725E9" w:rsidP="00D92872">
            <w:pPr>
              <w:pStyle w:val="Section"/>
              <w:spacing w:before="0"/>
              <w:rPr>
                <w:rFonts w:ascii="Arial" w:hAnsi="Arial" w:cs="Arial"/>
                <w:caps w:val="0"/>
                <w:color w:val="94B6D2" w:themeColor="accent1"/>
                <w:spacing w:val="30"/>
                <w:szCs w:val="24"/>
              </w:rPr>
            </w:pPr>
          </w:p>
          <w:p w:rsidR="00D725E9" w:rsidRDefault="00D725E9" w:rsidP="00D92872">
            <w:pPr>
              <w:pStyle w:val="Section"/>
              <w:spacing w:before="0"/>
              <w:rPr>
                <w:rFonts w:ascii="Arial" w:hAnsi="Arial" w:cs="Arial"/>
                <w:caps w:val="0"/>
                <w:color w:val="94B6D2" w:themeColor="accent1"/>
                <w:spacing w:val="30"/>
                <w:szCs w:val="24"/>
              </w:rPr>
            </w:pPr>
          </w:p>
          <w:p w:rsidR="00D725E9" w:rsidRDefault="00D725E9" w:rsidP="00D92872">
            <w:pPr>
              <w:pStyle w:val="Section"/>
              <w:spacing w:before="0"/>
              <w:rPr>
                <w:rFonts w:ascii="Arial" w:hAnsi="Arial" w:cs="Arial"/>
                <w:caps w:val="0"/>
                <w:color w:val="94B6D2" w:themeColor="accent1"/>
                <w:spacing w:val="30"/>
                <w:szCs w:val="24"/>
              </w:rPr>
            </w:pPr>
          </w:p>
          <w:p w:rsidR="00D725E9" w:rsidRDefault="00D725E9" w:rsidP="00D92872">
            <w:pPr>
              <w:pStyle w:val="Section"/>
              <w:spacing w:before="0"/>
              <w:rPr>
                <w:rFonts w:ascii="Arial" w:hAnsi="Arial" w:cs="Arial"/>
                <w:caps w:val="0"/>
                <w:color w:val="94B6D2" w:themeColor="accent1"/>
                <w:spacing w:val="30"/>
                <w:szCs w:val="24"/>
              </w:rPr>
            </w:pPr>
          </w:p>
          <w:p w:rsidR="00D725E9" w:rsidRDefault="00D725E9" w:rsidP="00D92872">
            <w:pPr>
              <w:pStyle w:val="Section"/>
              <w:spacing w:before="0"/>
              <w:rPr>
                <w:rFonts w:ascii="Arial" w:hAnsi="Arial" w:cs="Arial"/>
                <w:caps w:val="0"/>
                <w:color w:val="94B6D2" w:themeColor="accent1"/>
                <w:spacing w:val="30"/>
                <w:szCs w:val="24"/>
              </w:rPr>
            </w:pPr>
          </w:p>
          <w:p w:rsidR="00EF5E05" w:rsidRDefault="00EF5E05" w:rsidP="00D92872">
            <w:pPr>
              <w:pStyle w:val="Section"/>
              <w:spacing w:before="0"/>
              <w:rPr>
                <w:rFonts w:ascii="Arial" w:hAnsi="Arial" w:cs="Arial"/>
                <w:caps w:val="0"/>
                <w:color w:val="94B6D2" w:themeColor="accent1"/>
                <w:spacing w:val="30"/>
                <w:szCs w:val="24"/>
              </w:rPr>
            </w:pPr>
          </w:p>
          <w:p w:rsidR="00EF5E05" w:rsidRDefault="00EF5E05" w:rsidP="00D92872">
            <w:pPr>
              <w:pStyle w:val="Section"/>
              <w:spacing w:before="0"/>
              <w:rPr>
                <w:rFonts w:ascii="Arial" w:hAnsi="Arial" w:cs="Arial"/>
                <w:caps w:val="0"/>
                <w:color w:val="94B6D2" w:themeColor="accent1"/>
                <w:spacing w:val="30"/>
                <w:szCs w:val="24"/>
              </w:rPr>
            </w:pPr>
          </w:p>
          <w:p w:rsidR="00EF5E05" w:rsidRDefault="00EF5E05" w:rsidP="00D92872">
            <w:pPr>
              <w:pStyle w:val="Section"/>
              <w:spacing w:before="0"/>
              <w:rPr>
                <w:rFonts w:ascii="Arial" w:hAnsi="Arial" w:cs="Arial"/>
                <w:caps w:val="0"/>
                <w:color w:val="94B6D2" w:themeColor="accent1"/>
                <w:spacing w:val="30"/>
                <w:szCs w:val="24"/>
              </w:rPr>
            </w:pPr>
          </w:p>
          <w:p w:rsidR="00EF5E05" w:rsidRDefault="00EF5E05" w:rsidP="00D92872">
            <w:pPr>
              <w:pStyle w:val="Section"/>
              <w:spacing w:before="0"/>
              <w:rPr>
                <w:rFonts w:ascii="Arial" w:hAnsi="Arial" w:cs="Arial"/>
                <w:caps w:val="0"/>
                <w:color w:val="94B6D2" w:themeColor="accent1"/>
                <w:spacing w:val="30"/>
                <w:szCs w:val="24"/>
              </w:rPr>
            </w:pPr>
          </w:p>
          <w:p w:rsidR="00D92872" w:rsidRDefault="00D92872" w:rsidP="00D92872">
            <w:pPr>
              <w:pStyle w:val="Section"/>
              <w:spacing w:before="0"/>
              <w:rPr>
                <w:rFonts w:ascii="Arial" w:hAnsi="Arial" w:cs="Arial"/>
                <w:caps w:val="0"/>
                <w:color w:val="94B6D2" w:themeColor="accent1"/>
                <w:spacing w:val="30"/>
                <w:szCs w:val="24"/>
              </w:rPr>
            </w:pPr>
            <w:r>
              <w:rPr>
                <w:rFonts w:ascii="Arial" w:hAnsi="Arial" w:cs="Arial"/>
                <w:caps w:val="0"/>
                <w:color w:val="94B6D2" w:themeColor="accent1"/>
                <w:spacing w:val="30"/>
                <w:szCs w:val="24"/>
              </w:rPr>
              <w:t xml:space="preserve">References </w:t>
            </w:r>
          </w:p>
          <w:p w:rsidR="00D92872" w:rsidRDefault="00D92872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>David Walcott</w:t>
            </w:r>
          </w:p>
          <w:p w:rsidR="00D92872" w:rsidRDefault="00D92872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>Catering Manager</w:t>
            </w:r>
          </w:p>
          <w:p w:rsidR="00D92872" w:rsidRDefault="00D92872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>JSL International</w:t>
            </w:r>
          </w:p>
          <w:p w:rsidR="00D92872" w:rsidRDefault="00D92872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>290-7515</w:t>
            </w:r>
          </w:p>
          <w:p w:rsidR="00D92872" w:rsidRDefault="00D92872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</w:p>
          <w:p w:rsidR="00D92872" w:rsidRDefault="00D92872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>Khadalia Pompey</w:t>
            </w:r>
          </w:p>
          <w:p w:rsidR="00D92872" w:rsidRDefault="00D92872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>Senior Member Relation Officer</w:t>
            </w:r>
          </w:p>
          <w:p w:rsidR="00D92872" w:rsidRDefault="00D92872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>Eastern Credit Union</w:t>
            </w:r>
          </w:p>
          <w:p w:rsidR="00D92872" w:rsidRDefault="00D92872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>343-1539</w:t>
            </w:r>
          </w:p>
          <w:p w:rsidR="00D92872" w:rsidRDefault="00D92872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</w:p>
          <w:p w:rsidR="00D92872" w:rsidRDefault="0016002E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>Sarah Jones</w:t>
            </w:r>
          </w:p>
          <w:p w:rsidR="0016002E" w:rsidRDefault="0016002E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>Service Officer</w:t>
            </w:r>
          </w:p>
          <w:p w:rsidR="0016002E" w:rsidRDefault="0016002E" w:rsidP="00D92872">
            <w:pPr>
              <w:pStyle w:val="Section"/>
              <w:spacing w:before="0"/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</w:pPr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>Hyatt Regency</w:t>
            </w:r>
          </w:p>
          <w:p w:rsidR="00C53491" w:rsidRDefault="0016002E" w:rsidP="00E432C7">
            <w:pPr>
              <w:pStyle w:val="Section"/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 w:val="0"/>
                <w:caps w:val="0"/>
                <w:color w:val="auto"/>
                <w:spacing w:val="30"/>
                <w:szCs w:val="24"/>
              </w:rPr>
              <w:t>788-5515</w:t>
            </w:r>
          </w:p>
          <w:p w:rsidR="00C53491" w:rsidRPr="00444FE1" w:rsidRDefault="00C53491" w:rsidP="00E432C7">
            <w:pPr>
              <w:pStyle w:val="Section"/>
              <w:spacing w:before="0"/>
              <w:rPr>
                <w:rFonts w:ascii="Arial" w:hAnsi="Arial" w:cs="Arial"/>
                <w:szCs w:val="24"/>
              </w:rPr>
            </w:pPr>
          </w:p>
        </w:tc>
      </w:tr>
      <w:tr w:rsidR="001728E3" w:rsidRPr="00444FE1" w:rsidTr="00C53491">
        <w:trPr>
          <w:trHeight w:val="308"/>
        </w:trPr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728E3" w:rsidRPr="00444FE1" w:rsidRDefault="001728E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728E3" w:rsidRPr="00444FE1" w:rsidRDefault="001728E3">
            <w:pPr>
              <w:pStyle w:val="Section"/>
              <w:rPr>
                <w:rFonts w:ascii="Arial" w:hAnsi="Arial" w:cs="Arial"/>
                <w:szCs w:val="24"/>
              </w:rPr>
            </w:pPr>
          </w:p>
        </w:tc>
      </w:tr>
    </w:tbl>
    <w:p w:rsidR="00B02AD7" w:rsidRPr="00B02AD7" w:rsidRDefault="00B02AD7" w:rsidP="00C53491"/>
    <w:sectPr w:rsidR="00B02AD7" w:rsidRPr="00B02AD7" w:rsidSect="00DE5399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11D" w:rsidRDefault="006F611D">
      <w:pPr>
        <w:spacing w:after="0" w:line="240" w:lineRule="auto"/>
      </w:pPr>
      <w:r>
        <w:separator/>
      </w:r>
    </w:p>
  </w:endnote>
  <w:endnote w:type="continuationSeparator" w:id="0">
    <w:p w:rsidR="006F611D" w:rsidRDefault="006F6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399" w:rsidRDefault="00DE5399"/>
  <w:p w:rsidR="00DE5399" w:rsidRDefault="00513A3A">
    <w:pPr>
      <w:pStyle w:val="FooterEven"/>
    </w:pPr>
    <w:r>
      <w:t xml:space="preserve">Page </w:t>
    </w:r>
    <w:r w:rsidR="00E86A81">
      <w:fldChar w:fldCharType="begin"/>
    </w:r>
    <w:r w:rsidR="005B250A">
      <w:instrText xml:space="preserve"> PAGE   \* MERGEFORMAT </w:instrText>
    </w:r>
    <w:r w:rsidR="00E86A81">
      <w:fldChar w:fldCharType="separate"/>
    </w:r>
    <w:r>
      <w:rPr>
        <w:noProof/>
        <w:sz w:val="24"/>
        <w:szCs w:val="24"/>
      </w:rPr>
      <w:t>2</w:t>
    </w:r>
    <w:r w:rsidR="00E86A81">
      <w:rPr>
        <w:noProof/>
        <w:sz w:val="24"/>
        <w:szCs w:val="24"/>
      </w:rPr>
      <w:fldChar w:fldCharType="end"/>
    </w:r>
  </w:p>
  <w:p w:rsidR="00DE5399" w:rsidRDefault="00DE53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399" w:rsidRDefault="00DE5399"/>
  <w:p w:rsidR="00DE5399" w:rsidRDefault="00513A3A">
    <w:pPr>
      <w:pStyle w:val="FooterOdd"/>
    </w:pPr>
    <w:r>
      <w:t xml:space="preserve">Page </w:t>
    </w:r>
    <w:r w:rsidR="00E86A81">
      <w:fldChar w:fldCharType="begin"/>
    </w:r>
    <w:r w:rsidR="005B250A">
      <w:instrText xml:space="preserve"> PAGE   \* MERGEFORMAT </w:instrText>
    </w:r>
    <w:r w:rsidR="00E86A81">
      <w:fldChar w:fldCharType="separate"/>
    </w:r>
    <w:r w:rsidR="00BD19A6" w:rsidRPr="00BD19A6">
      <w:rPr>
        <w:noProof/>
        <w:sz w:val="24"/>
        <w:szCs w:val="24"/>
      </w:rPr>
      <w:t>3</w:t>
    </w:r>
    <w:r w:rsidR="00E86A81">
      <w:rPr>
        <w:noProof/>
        <w:sz w:val="24"/>
        <w:szCs w:val="24"/>
      </w:rPr>
      <w:fldChar w:fldCharType="end"/>
    </w:r>
  </w:p>
  <w:p w:rsidR="00DE5399" w:rsidRDefault="00DE53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11D" w:rsidRDefault="006F611D">
      <w:pPr>
        <w:spacing w:after="0" w:line="240" w:lineRule="auto"/>
      </w:pPr>
      <w:r>
        <w:separator/>
      </w:r>
    </w:p>
  </w:footnote>
  <w:footnote w:type="continuationSeparator" w:id="0">
    <w:p w:rsidR="006F611D" w:rsidRDefault="006F6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27404"/>
      <w:placeholder>
        <w:docPart w:val="B51E78E266D246F78DE3BAF1AAE36B0A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5399" w:rsidRDefault="001834C6">
        <w:pPr>
          <w:pStyle w:val="HeaderEven"/>
        </w:pPr>
        <w:r>
          <w:rPr>
            <w:lang w:val="en-TT"/>
          </w:rPr>
          <w:t>Kimberly Howai</w:t>
        </w:r>
      </w:p>
    </w:sdtContent>
  </w:sdt>
  <w:p w:rsidR="00DE5399" w:rsidRDefault="00DE53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Auth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5399" w:rsidRDefault="001834C6">
        <w:pPr>
          <w:pStyle w:val="HeaderOdd"/>
        </w:pPr>
        <w:r>
          <w:rPr>
            <w:lang w:val="en-TT"/>
          </w:rPr>
          <w:t>Kimberly Howai</w:t>
        </w:r>
      </w:p>
    </w:sdtContent>
  </w:sdt>
  <w:p w:rsidR="00DE5399" w:rsidRDefault="00DE53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26E"/>
      </v:shape>
    </w:pict>
  </w:numPicBullet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9406469"/>
    <w:multiLevelType w:val="hybridMultilevel"/>
    <w:tmpl w:val="A45A89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14BE4"/>
    <w:multiLevelType w:val="multilevel"/>
    <w:tmpl w:val="660E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8123D88"/>
    <w:multiLevelType w:val="hybridMultilevel"/>
    <w:tmpl w:val="BB5AE7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9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7"/>
  </w:num>
  <w:num w:numId="20">
    <w:abstractNumId w:val="9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7"/>
  </w:num>
  <w:num w:numId="27">
    <w:abstractNumId w:val="9"/>
  </w:num>
  <w:num w:numId="28">
    <w:abstractNumId w:val="5"/>
  </w:num>
  <w:num w:numId="29">
    <w:abstractNumId w:val="10"/>
  </w:num>
  <w:num w:numId="3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77"/>
    <w:rsid w:val="000056AC"/>
    <w:rsid w:val="00091D63"/>
    <w:rsid w:val="000E37E9"/>
    <w:rsid w:val="00117ABF"/>
    <w:rsid w:val="00131295"/>
    <w:rsid w:val="00145B88"/>
    <w:rsid w:val="0016002E"/>
    <w:rsid w:val="001728E3"/>
    <w:rsid w:val="00177FED"/>
    <w:rsid w:val="001834C6"/>
    <w:rsid w:val="0018505E"/>
    <w:rsid w:val="001D5CE3"/>
    <w:rsid w:val="00231C6B"/>
    <w:rsid w:val="00290811"/>
    <w:rsid w:val="00304493"/>
    <w:rsid w:val="003371CF"/>
    <w:rsid w:val="0035714A"/>
    <w:rsid w:val="003C31F5"/>
    <w:rsid w:val="003E791C"/>
    <w:rsid w:val="004233B5"/>
    <w:rsid w:val="00423D36"/>
    <w:rsid w:val="00443FC2"/>
    <w:rsid w:val="00444FE1"/>
    <w:rsid w:val="004B3794"/>
    <w:rsid w:val="004B6E5D"/>
    <w:rsid w:val="004C4E93"/>
    <w:rsid w:val="004C7BCB"/>
    <w:rsid w:val="004E16EB"/>
    <w:rsid w:val="005032E9"/>
    <w:rsid w:val="00513A3A"/>
    <w:rsid w:val="00543B49"/>
    <w:rsid w:val="00566BE7"/>
    <w:rsid w:val="00576AB5"/>
    <w:rsid w:val="005B0360"/>
    <w:rsid w:val="005B250A"/>
    <w:rsid w:val="005F160C"/>
    <w:rsid w:val="00630A07"/>
    <w:rsid w:val="00631CE1"/>
    <w:rsid w:val="006659DE"/>
    <w:rsid w:val="006E0251"/>
    <w:rsid w:val="006F611D"/>
    <w:rsid w:val="007167CB"/>
    <w:rsid w:val="007F6306"/>
    <w:rsid w:val="008202C9"/>
    <w:rsid w:val="008341CE"/>
    <w:rsid w:val="00836EB0"/>
    <w:rsid w:val="008B07F9"/>
    <w:rsid w:val="008D6B12"/>
    <w:rsid w:val="00923D26"/>
    <w:rsid w:val="009344D6"/>
    <w:rsid w:val="009441AC"/>
    <w:rsid w:val="00977E2B"/>
    <w:rsid w:val="0098259D"/>
    <w:rsid w:val="009C0E42"/>
    <w:rsid w:val="009D7786"/>
    <w:rsid w:val="009E0E26"/>
    <w:rsid w:val="009F38F3"/>
    <w:rsid w:val="00A24808"/>
    <w:rsid w:val="00A70E77"/>
    <w:rsid w:val="00AF659A"/>
    <w:rsid w:val="00B02AD7"/>
    <w:rsid w:val="00B10D7B"/>
    <w:rsid w:val="00B66201"/>
    <w:rsid w:val="00BB7D26"/>
    <w:rsid w:val="00BD19A6"/>
    <w:rsid w:val="00BD4A84"/>
    <w:rsid w:val="00BE1B19"/>
    <w:rsid w:val="00BE4C0F"/>
    <w:rsid w:val="00C53491"/>
    <w:rsid w:val="00C96396"/>
    <w:rsid w:val="00CF34F0"/>
    <w:rsid w:val="00D04F1C"/>
    <w:rsid w:val="00D13D68"/>
    <w:rsid w:val="00D725E9"/>
    <w:rsid w:val="00D92872"/>
    <w:rsid w:val="00DC252C"/>
    <w:rsid w:val="00DD7BA0"/>
    <w:rsid w:val="00DE5399"/>
    <w:rsid w:val="00E432C7"/>
    <w:rsid w:val="00E56694"/>
    <w:rsid w:val="00E86A81"/>
    <w:rsid w:val="00EF2F4F"/>
    <w:rsid w:val="00EF477A"/>
    <w:rsid w:val="00EF5E05"/>
    <w:rsid w:val="00F7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0CFC01F0-47C2-4E97-8214-F00EDE3A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99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DE5399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DE5399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E5399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E5399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DE5399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E5399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DE5399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DE5399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E5399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DE5399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sid w:val="00DE5399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DE539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DE5399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DE5399"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DE5399"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sid w:val="00DE53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3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399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DE5399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DE5399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DE5399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DE5399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DE53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3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DE53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3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DE5399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399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399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399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399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399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399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399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399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DE5399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DE5399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DE5399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399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DE5399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DE5399"/>
    <w:pPr>
      <w:ind w:left="360" w:hanging="360"/>
    </w:pPr>
  </w:style>
  <w:style w:type="paragraph" w:styleId="List2">
    <w:name w:val="List 2"/>
    <w:basedOn w:val="Normal"/>
    <w:uiPriority w:val="99"/>
    <w:unhideWhenUsed/>
    <w:rsid w:val="00DE5399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DE5399"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DE5399"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DE5399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DE5399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DE5399"/>
    <w:pPr>
      <w:ind w:left="720"/>
      <w:contextualSpacing/>
    </w:pPr>
  </w:style>
  <w:style w:type="numbering" w:customStyle="1" w:styleId="MedianListStyle">
    <w:name w:val="Median List Style"/>
    <w:uiPriority w:val="99"/>
    <w:rsid w:val="00DE53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DE5399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DE5399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DE5399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rsid w:val="00DE5399"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sid w:val="00DE5399"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rsid w:val="00DE5399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E5399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DE5399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DE5399"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E5399"/>
    <w:pPr>
      <w:ind w:left="220" w:hanging="220"/>
    </w:pPr>
  </w:style>
  <w:style w:type="paragraph" w:styleId="Title">
    <w:name w:val="Title"/>
    <w:basedOn w:val="Normal"/>
    <w:link w:val="TitleChar"/>
    <w:uiPriority w:val="10"/>
    <w:rsid w:val="00DE5399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E5399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DE5399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DE5399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DE5399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DE5399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DE5399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DE5399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DE5399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DE5399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DE5399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DE5399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DE53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DE5399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DE5399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nhideWhenUsed/>
    <w:qFormat/>
    <w:rsid w:val="00DE5399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rsid w:val="00DE5399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DE5399"/>
    <w:pPr>
      <w:spacing w:after="200"/>
    </w:pPr>
    <w:rPr>
      <w:color w:val="775F55" w:themeColor="text2"/>
    </w:rPr>
  </w:style>
  <w:style w:type="paragraph" w:customStyle="1" w:styleId="CompanyName">
    <w:name w:val="Company Name"/>
    <w:basedOn w:val="Normal"/>
    <w:qFormat/>
    <w:rsid w:val="00DE5399"/>
    <w:pPr>
      <w:spacing w:after="0"/>
    </w:pPr>
    <w:rPr>
      <w:b/>
      <w:color w:val="775F55" w:themeColor="text2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DE5399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DE5399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rsid w:val="00DE5399"/>
    <w:pPr>
      <w:spacing w:before="240"/>
      <w:contextualSpacing/>
    </w:pPr>
    <w:rPr>
      <w:color w:val="775F55" w:themeColor="text2"/>
    </w:rPr>
  </w:style>
  <w:style w:type="paragraph" w:styleId="Closing">
    <w:name w:val="Closing"/>
    <w:basedOn w:val="Normal"/>
    <w:link w:val="ClosingChar"/>
    <w:uiPriority w:val="5"/>
    <w:unhideWhenUsed/>
    <w:qFormat/>
    <w:rsid w:val="00DE5399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DE5399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DE5399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DE5399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DE5399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rsid w:val="00DE5399"/>
    <w:rPr>
      <w:rFonts w:cs="Times New Roman"/>
      <w:b/>
      <w:sz w:val="24"/>
      <w:szCs w:val="24"/>
      <w:lang w:eastAsia="ja-JP"/>
    </w:rPr>
  </w:style>
  <w:style w:type="character" w:customStyle="1" w:styleId="subsectiondatechar">
    <w:name w:val="subsectiondatechar"/>
    <w:basedOn w:val="DefaultParagraphFont"/>
    <w:rsid w:val="00231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0967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98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86715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8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4435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4427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67822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p\Downloads\TS030007736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252B3192E7411FACEFC07CF280A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691D5-81A5-4359-8280-AF76A31EC86C}"/>
      </w:docPartPr>
      <w:docPartBody>
        <w:p w:rsidR="00F4741C" w:rsidRDefault="006462FB">
          <w:pPr>
            <w:pStyle w:val="53252B3192E7411FACEFC07CF280A0E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7D3547B443447CBB3B84CC349007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D3254-854D-4E6E-8926-4F6A2A906392}"/>
      </w:docPartPr>
      <w:docPartBody>
        <w:p w:rsidR="00F4741C" w:rsidRDefault="006462FB">
          <w:pPr>
            <w:pStyle w:val="C7D3547B443447CBB3B84CC34900742D"/>
          </w:pPr>
          <w:r>
            <w:t>[Type your name]</w:t>
          </w:r>
        </w:p>
      </w:docPartBody>
    </w:docPart>
    <w:docPart>
      <w:docPartPr>
        <w:name w:val="781EE63B23524E1D95415CD7F3E33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467D9-B7E3-4880-8E87-9010558D228B}"/>
      </w:docPartPr>
      <w:docPartBody>
        <w:p w:rsidR="00F4741C" w:rsidRDefault="006462FB">
          <w:pPr>
            <w:pStyle w:val="781EE63B23524E1D95415CD7F3E33BB7"/>
          </w:pPr>
          <w:r>
            <w:rPr>
              <w:rStyle w:val="PlaceholderText"/>
              <w:rFonts w:asciiTheme="majorHAnsi" w:hAnsiTheme="majorHAnsi"/>
              <w:b/>
              <w:sz w:val="36"/>
              <w:szCs w:val="36"/>
            </w:rPr>
            <w:t>[TYPE THE SENDER COMPANY NAME]</w:t>
          </w:r>
        </w:p>
      </w:docPartBody>
    </w:docPart>
    <w:docPart>
      <w:docPartPr>
        <w:name w:val="D8E01E3F171C49DBAC66920CED451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D8CC5-FDBA-4B87-A3B3-CC63E7A8AC2F}"/>
      </w:docPartPr>
      <w:docPartBody>
        <w:p w:rsidR="00F4741C" w:rsidRDefault="006462FB">
          <w:pPr>
            <w:pStyle w:val="D8E01E3F171C49DBAC66920CED451800"/>
          </w:pPr>
          <w:r>
            <w:rPr>
              <w:rStyle w:val="subsectiondatechar"/>
              <w:sz w:val="18"/>
              <w:szCs w:val="20"/>
            </w:rPr>
            <w:t>[Type the company name]</w:t>
          </w:r>
        </w:p>
      </w:docPartBody>
    </w:docPart>
    <w:docPart>
      <w:docPartPr>
        <w:name w:val="B51E78E266D246F78DE3BAF1AAE36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3D4D6-760D-4DBF-9109-C04D5438875E}"/>
      </w:docPartPr>
      <w:docPartBody>
        <w:p w:rsidR="00F4741C" w:rsidRDefault="006462FB">
          <w:pPr>
            <w:pStyle w:val="B51E78E266D246F78DE3BAF1AAE36B0A"/>
          </w:pPr>
          <w:r>
            <w:t>[Type the author name]</w:t>
          </w:r>
        </w:p>
      </w:docPartBody>
    </w:docPart>
    <w:docPart>
      <w:docPartPr>
        <w:name w:val="23D4B5DC602447869A489448237A0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C8204-AD0E-428A-AF50-15279F2DB971}"/>
      </w:docPartPr>
      <w:docPartBody>
        <w:p w:rsidR="00F4741C" w:rsidRDefault="006462FB" w:rsidP="006462FB">
          <w:pPr>
            <w:pStyle w:val="23D4B5DC602447869A489448237A0123"/>
          </w:pPr>
          <w:r>
            <w:rPr>
              <w:rStyle w:val="subsectiondatechar"/>
              <w:sz w:val="18"/>
              <w:szCs w:val="20"/>
            </w:rPr>
            <w:t>[Type the company name]</w:t>
          </w:r>
        </w:p>
      </w:docPartBody>
    </w:docPart>
    <w:docPart>
      <w:docPartPr>
        <w:name w:val="6C2B5BE7DA9C49298147223B39C08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3BF25-1AF7-428B-A41F-E33CB240573F}"/>
      </w:docPartPr>
      <w:docPartBody>
        <w:p w:rsidR="00F4741C" w:rsidRDefault="006462FB" w:rsidP="006462FB">
          <w:pPr>
            <w:pStyle w:val="6C2B5BE7DA9C49298147223B39C08415"/>
          </w:pPr>
          <w:r>
            <w:rPr>
              <w:rStyle w:val="subsectiondatechar"/>
              <w:sz w:val="18"/>
              <w:szCs w:val="20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462FB"/>
    <w:rsid w:val="001C0038"/>
    <w:rsid w:val="002B5221"/>
    <w:rsid w:val="00410B7A"/>
    <w:rsid w:val="0049053F"/>
    <w:rsid w:val="00530768"/>
    <w:rsid w:val="006462FB"/>
    <w:rsid w:val="006637E3"/>
    <w:rsid w:val="007E617A"/>
    <w:rsid w:val="0082586F"/>
    <w:rsid w:val="00897010"/>
    <w:rsid w:val="008A66D9"/>
    <w:rsid w:val="009814C5"/>
    <w:rsid w:val="00A10018"/>
    <w:rsid w:val="00A13B18"/>
    <w:rsid w:val="00A22E0C"/>
    <w:rsid w:val="00AE58DB"/>
    <w:rsid w:val="00C134BB"/>
    <w:rsid w:val="00CF4984"/>
    <w:rsid w:val="00E44857"/>
    <w:rsid w:val="00EA4010"/>
    <w:rsid w:val="00EC1AB1"/>
    <w:rsid w:val="00F4741C"/>
    <w:rsid w:val="00FB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C134BB"/>
    <w:rPr>
      <w:color w:val="808080"/>
    </w:rPr>
  </w:style>
  <w:style w:type="paragraph" w:customStyle="1" w:styleId="53252B3192E7411FACEFC07CF280A0E4">
    <w:name w:val="53252B3192E7411FACEFC07CF280A0E4"/>
    <w:rsid w:val="0049053F"/>
  </w:style>
  <w:style w:type="paragraph" w:customStyle="1" w:styleId="C7D3547B443447CBB3B84CC34900742D">
    <w:name w:val="C7D3547B443447CBB3B84CC34900742D"/>
    <w:rsid w:val="0049053F"/>
  </w:style>
  <w:style w:type="paragraph" w:customStyle="1" w:styleId="781EE63B23524E1D95415CD7F3E33BB7">
    <w:name w:val="781EE63B23524E1D95415CD7F3E33BB7"/>
    <w:rsid w:val="0049053F"/>
  </w:style>
  <w:style w:type="character" w:customStyle="1" w:styleId="subsectiondatechar">
    <w:name w:val="subsectiondatechar"/>
    <w:basedOn w:val="DefaultParagraphFont"/>
    <w:rsid w:val="006462FB"/>
  </w:style>
  <w:style w:type="paragraph" w:customStyle="1" w:styleId="D8E01E3F171C49DBAC66920CED451800">
    <w:name w:val="D8E01E3F171C49DBAC66920CED451800"/>
    <w:rsid w:val="0049053F"/>
  </w:style>
  <w:style w:type="paragraph" w:customStyle="1" w:styleId="48E6C15CA6FA45E0853D6F5EB8781DC0">
    <w:name w:val="48E6C15CA6FA45E0853D6F5EB8781DC0"/>
    <w:rsid w:val="0049053F"/>
  </w:style>
  <w:style w:type="paragraph" w:customStyle="1" w:styleId="FD464795CEE24E82A32C74722A8C4458">
    <w:name w:val="FD464795CEE24E82A32C74722A8C4458"/>
    <w:rsid w:val="0049053F"/>
  </w:style>
  <w:style w:type="paragraph" w:customStyle="1" w:styleId="F88F542CBE08439CA51B1D5497941167">
    <w:name w:val="F88F542CBE08439CA51B1D5497941167"/>
    <w:rsid w:val="0049053F"/>
  </w:style>
  <w:style w:type="paragraph" w:customStyle="1" w:styleId="287EAE1526014C16899EEBF185F0B9D3">
    <w:name w:val="287EAE1526014C16899EEBF185F0B9D3"/>
    <w:rsid w:val="0049053F"/>
  </w:style>
  <w:style w:type="paragraph" w:customStyle="1" w:styleId="D536917F386F4B0981756B80B6A44DC6">
    <w:name w:val="D536917F386F4B0981756B80B6A44DC6"/>
    <w:rsid w:val="0049053F"/>
  </w:style>
  <w:style w:type="paragraph" w:customStyle="1" w:styleId="B51E78E266D246F78DE3BAF1AAE36B0A">
    <w:name w:val="B51E78E266D246F78DE3BAF1AAE36B0A"/>
    <w:rsid w:val="0049053F"/>
  </w:style>
  <w:style w:type="paragraph" w:customStyle="1" w:styleId="10BF15D5751E48C4BEF4FAECCB8A4274">
    <w:name w:val="10BF15D5751E48C4BEF4FAECCB8A4274"/>
    <w:rsid w:val="0049053F"/>
  </w:style>
  <w:style w:type="paragraph" w:customStyle="1" w:styleId="16608207C0CD4D3EB8541096AFF8722A">
    <w:name w:val="16608207C0CD4D3EB8541096AFF8722A"/>
    <w:rsid w:val="006462FB"/>
  </w:style>
  <w:style w:type="paragraph" w:customStyle="1" w:styleId="A8FE2DCC21354C9A83CF827E264AAC51">
    <w:name w:val="A8FE2DCC21354C9A83CF827E264AAC51"/>
    <w:rsid w:val="006462FB"/>
  </w:style>
  <w:style w:type="paragraph" w:customStyle="1" w:styleId="79AD2B89ADA6480AB21C8EB97365A3D4">
    <w:name w:val="79AD2B89ADA6480AB21C8EB97365A3D4"/>
    <w:rsid w:val="006462FB"/>
  </w:style>
  <w:style w:type="paragraph" w:customStyle="1" w:styleId="23D4B5DC602447869A489448237A0123">
    <w:name w:val="23D4B5DC602447869A489448237A0123"/>
    <w:rsid w:val="006462FB"/>
  </w:style>
  <w:style w:type="paragraph" w:customStyle="1" w:styleId="1F42E17A321641C4A0D35E58E6920BAA">
    <w:name w:val="1F42E17A321641C4A0D35E58E6920BAA"/>
    <w:rsid w:val="006462FB"/>
  </w:style>
  <w:style w:type="paragraph" w:customStyle="1" w:styleId="5C3860A222F84DC8A49CDB9A51D757D6">
    <w:name w:val="5C3860A222F84DC8A49CDB9A51D757D6"/>
    <w:rsid w:val="006462FB"/>
  </w:style>
  <w:style w:type="paragraph" w:customStyle="1" w:styleId="2EA5E26D1E4F4CA2A317B57BE7EE54F8">
    <w:name w:val="2EA5E26D1E4F4CA2A317B57BE7EE54F8"/>
    <w:rsid w:val="006462FB"/>
  </w:style>
  <w:style w:type="paragraph" w:customStyle="1" w:styleId="FC3712458D6C41FD9C013EA62A16252F">
    <w:name w:val="FC3712458D6C41FD9C013EA62A16252F"/>
    <w:rsid w:val="006462FB"/>
  </w:style>
  <w:style w:type="paragraph" w:customStyle="1" w:styleId="6C2B5BE7DA9C49298147223B39C08415">
    <w:name w:val="6C2B5BE7DA9C49298147223B39C08415"/>
    <w:rsid w:val="006462FB"/>
  </w:style>
  <w:style w:type="paragraph" w:customStyle="1" w:styleId="45BDA09A51C64B95935E9A2CB8C8C5D4">
    <w:name w:val="45BDA09A51C64B95935E9A2CB8C8C5D4"/>
    <w:rsid w:val="00C134BB"/>
    <w:rPr>
      <w:lang w:val="en-US" w:eastAsia="en-US"/>
    </w:rPr>
  </w:style>
  <w:style w:type="paragraph" w:customStyle="1" w:styleId="BA301EBB778E4EDC92BB2672BCF7A77B">
    <w:name w:val="BA301EBB778E4EDC92BB2672BCF7A77B"/>
    <w:rsid w:val="00C134BB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F216E-5110-454B-A33C-AE558437D5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AE5F1280-ACEF-4557-8A91-AEF1C362A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TS030007736 (1)</Template>
  <TotalTime>1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Howai</dc:creator>
  <cp:lastModifiedBy>Calito Alexander</cp:lastModifiedBy>
  <cp:revision>2</cp:revision>
  <cp:lastPrinted>2015-08-27T17:57:00Z</cp:lastPrinted>
  <dcterms:created xsi:type="dcterms:W3CDTF">2018-01-13T15:51:00Z</dcterms:created>
  <dcterms:modified xsi:type="dcterms:W3CDTF">2018-01-13T15:51:00Z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TC300077369990</vt:lpwstr>
  </property>
</Properties>
</file>