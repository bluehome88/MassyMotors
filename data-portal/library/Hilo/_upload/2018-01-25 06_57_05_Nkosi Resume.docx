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667" w:rsidRDefault="00F36A74">
      <w:pPr>
        <w:pStyle w:val="Name"/>
      </w:pPr>
      <w:r>
        <w:t>Nkosi Cudjoe</w:t>
      </w:r>
    </w:p>
    <w:p w:rsidR="007C0667" w:rsidRDefault="00F36A74" w:rsidP="001823C3">
      <w:pPr>
        <w:pStyle w:val="ContactInfo"/>
        <w:ind w:left="2"/>
      </w:pPr>
      <w:r>
        <w:t>Upper Union Rd, Four Roads</w:t>
      </w:r>
      <w:r w:rsidR="000D271E">
        <w:t xml:space="preserve">, Diego Martin </w:t>
      </w:r>
      <w:r w:rsidR="00023C9D">
        <w:t xml:space="preserve">                                 </w:t>
      </w:r>
    </w:p>
    <w:p w:rsidR="00023C9D" w:rsidRDefault="009201D6" w:rsidP="001823C3">
      <w:pPr>
        <w:pStyle w:val="ContactInfo"/>
        <w:ind w:left="2"/>
      </w:pPr>
      <w:hyperlink r:id="rId8" w:history="1">
        <w:r w:rsidRPr="007C2DD1">
          <w:rPr>
            <w:rStyle w:val="Hyperlink"/>
          </w:rPr>
          <w:t>Ethanjmani02@gmail.com</w:t>
        </w:r>
      </w:hyperlink>
    </w:p>
    <w:p w:rsidR="009201D6" w:rsidRDefault="00CE0179" w:rsidP="001823C3">
      <w:pPr>
        <w:pStyle w:val="ContactInfo"/>
        <w:ind w:left="2"/>
      </w:pPr>
      <w:r>
        <w:t>335-3950</w:t>
      </w:r>
    </w:p>
    <w:sdt>
      <w:sdtPr>
        <w:id w:val="-1179423465"/>
        <w:placeholder>
          <w:docPart w:val="53E0991037A85B4B96296591E8354C1B"/>
        </w:placeholder>
        <w:temporary/>
        <w:showingPlcHdr/>
        <w15:appearance w15:val="hidden"/>
      </w:sdtPr>
      <w:sdtEndPr/>
      <w:sdtContent>
        <w:p w:rsidR="007C0667" w:rsidRDefault="00B10A48">
          <w:pPr>
            <w:pStyle w:val="Heading1"/>
          </w:pPr>
          <w:r>
            <w:t>Objective</w:t>
          </w:r>
        </w:p>
      </w:sdtContent>
    </w:sdt>
    <w:p w:rsidR="007C0667" w:rsidRDefault="00846CCF">
      <w:r>
        <w:t xml:space="preserve">To obtain </w:t>
      </w:r>
      <w:r w:rsidR="00A33CA7">
        <w:t xml:space="preserve">a position which utilizes my core abilities and to continue growing </w:t>
      </w:r>
      <w:r w:rsidR="00D96A89">
        <w:t>.</w:t>
      </w:r>
      <w:bookmarkStart w:id="0" w:name="_GoBack"/>
      <w:bookmarkEnd w:id="0"/>
    </w:p>
    <w:sdt>
      <w:sdtPr>
        <w:id w:val="1728489637"/>
        <w:placeholder>
          <w:docPart w:val="7798776023EBB446943551A786ACC55A"/>
        </w:placeholder>
        <w:temporary/>
        <w:showingPlcHdr/>
        <w15:appearance w15:val="hidden"/>
      </w:sdtPr>
      <w:sdtEndPr/>
      <w:sdtContent>
        <w:p w:rsidR="007C0667" w:rsidRDefault="00B10A48">
          <w:pPr>
            <w:pStyle w:val="Heading1"/>
          </w:pPr>
          <w:r>
            <w:t>Experience</w:t>
          </w:r>
        </w:p>
      </w:sdtContent>
    </w:sdt>
    <w:p w:rsidR="007C0667" w:rsidRDefault="00953CEE">
      <w:r>
        <w:t xml:space="preserve">Pilot </w:t>
      </w:r>
      <w:r w:rsidR="007609D5">
        <w:t>Management Services Limited</w:t>
      </w:r>
      <w:r w:rsidR="00FC597A">
        <w:t xml:space="preserve"> (2012</w:t>
      </w:r>
      <w:r w:rsidR="000026AC">
        <w:t>-2017)</w:t>
      </w:r>
    </w:p>
    <w:p w:rsidR="007C0667" w:rsidRDefault="007609D5">
      <w:r>
        <w:t>General Service</w:t>
      </w:r>
      <w:r w:rsidR="00F878DC">
        <w:t xml:space="preserve"> Technician</w:t>
      </w:r>
      <w:r w:rsidR="008F6657">
        <w:t xml:space="preserve"> </w:t>
      </w:r>
    </w:p>
    <w:p w:rsidR="00D14894" w:rsidRDefault="00D14894" w:rsidP="00DE1DAA">
      <w:pPr>
        <w:pStyle w:val="ListBullet"/>
        <w:numPr>
          <w:ilvl w:val="0"/>
          <w:numId w:val="16"/>
        </w:numPr>
      </w:pPr>
      <w:r>
        <w:t>Building Maintenance</w:t>
      </w:r>
      <w:r w:rsidR="00AC7108">
        <w:t xml:space="preserve"> / Machinery Equipment Maintenance / </w:t>
      </w:r>
      <w:r w:rsidR="00946434">
        <w:t>Ventilation Cleaning</w:t>
      </w:r>
    </w:p>
    <w:p w:rsidR="00085A62" w:rsidRDefault="00085A62" w:rsidP="00085A62">
      <w:pPr>
        <w:pStyle w:val="ListBullet"/>
        <w:numPr>
          <w:ilvl w:val="0"/>
          <w:numId w:val="0"/>
        </w:numPr>
      </w:pPr>
    </w:p>
    <w:p w:rsidR="00085A62" w:rsidRDefault="00085A62" w:rsidP="00085A62">
      <w:pPr>
        <w:pStyle w:val="ListBullet"/>
        <w:numPr>
          <w:ilvl w:val="0"/>
          <w:numId w:val="0"/>
        </w:numPr>
      </w:pPr>
      <w:r>
        <w:t>Diego Martin Regional Cooperation (</w:t>
      </w:r>
      <w:r w:rsidR="00FC597A">
        <w:t>2009-2011</w:t>
      </w:r>
      <w:r w:rsidR="000026AC">
        <w:t>)</w:t>
      </w:r>
    </w:p>
    <w:p w:rsidR="000026AC" w:rsidRDefault="000026AC" w:rsidP="00085A62">
      <w:pPr>
        <w:pStyle w:val="ListBullet"/>
        <w:numPr>
          <w:ilvl w:val="0"/>
          <w:numId w:val="0"/>
        </w:numPr>
      </w:pPr>
      <w:r>
        <w:t>Chemical Technician</w:t>
      </w:r>
    </w:p>
    <w:p w:rsidR="00D96EDC" w:rsidRDefault="00DE1DAA" w:rsidP="00D96EDC">
      <w:pPr>
        <w:pStyle w:val="ListBullet"/>
        <w:numPr>
          <w:ilvl w:val="0"/>
          <w:numId w:val="15"/>
        </w:numPr>
      </w:pPr>
      <w:r>
        <w:t>Pest Control</w:t>
      </w:r>
    </w:p>
    <w:p w:rsidR="00DB70F9" w:rsidRDefault="00DB70F9" w:rsidP="00DB70F9">
      <w:pPr>
        <w:pStyle w:val="ListBullet"/>
        <w:numPr>
          <w:ilvl w:val="0"/>
          <w:numId w:val="0"/>
        </w:numPr>
        <w:ind w:left="216" w:hanging="216"/>
      </w:pPr>
    </w:p>
    <w:p w:rsidR="00DB70F9" w:rsidRDefault="00DB70F9" w:rsidP="00DB70F9">
      <w:pPr>
        <w:pStyle w:val="ListBullet"/>
        <w:numPr>
          <w:ilvl w:val="0"/>
          <w:numId w:val="0"/>
        </w:numPr>
        <w:ind w:left="216" w:hanging="216"/>
      </w:pPr>
      <w:r>
        <w:t>Welded Steel Components (2006-2008)</w:t>
      </w:r>
    </w:p>
    <w:p w:rsidR="00DB70F9" w:rsidRDefault="00827851" w:rsidP="00DB70F9">
      <w:pPr>
        <w:pStyle w:val="ListBullet"/>
        <w:numPr>
          <w:ilvl w:val="0"/>
          <w:numId w:val="0"/>
        </w:numPr>
        <w:ind w:left="216" w:hanging="216"/>
      </w:pPr>
      <w:r>
        <w:t>Painter / Rigger</w:t>
      </w:r>
    </w:p>
    <w:sdt>
      <w:sdtPr>
        <w:id w:val="720946933"/>
        <w:placeholder>
          <w:docPart w:val="DA7FBBD5C80A9441B656A20D2DE64B6C"/>
        </w:placeholder>
        <w:temporary/>
        <w:showingPlcHdr/>
        <w15:appearance w15:val="hidden"/>
      </w:sdtPr>
      <w:sdtEndPr/>
      <w:sdtContent>
        <w:p w:rsidR="007C0667" w:rsidRDefault="00B10A48">
          <w:pPr>
            <w:pStyle w:val="Heading1"/>
          </w:pPr>
          <w:r>
            <w:t>Education</w:t>
          </w:r>
        </w:p>
      </w:sdtContent>
    </w:sdt>
    <w:p w:rsidR="00B233B0" w:rsidRDefault="00527860">
      <w:proofErr w:type="spellStart"/>
      <w:r>
        <w:t>Mucurapo</w:t>
      </w:r>
      <w:proofErr w:type="spellEnd"/>
      <w:r>
        <w:t xml:space="preserve"> Senior </w:t>
      </w:r>
      <w:r w:rsidR="00B233B0">
        <w:t>Comprehensive (2005-2007</w:t>
      </w:r>
    </w:p>
    <w:p w:rsidR="00B233B0" w:rsidRDefault="00B233B0">
      <w:r>
        <w:t>Diego Martin North Secondary (</w:t>
      </w:r>
      <w:r w:rsidR="000A5A03">
        <w:t>2002-2005)</w:t>
      </w:r>
    </w:p>
    <w:p w:rsidR="000A5A03" w:rsidRDefault="000A5A03">
      <w:r>
        <w:t>Diego Martin Boys R.C (</w:t>
      </w:r>
      <w:r w:rsidR="00CF3507">
        <w:t>1995-2002)</w:t>
      </w:r>
    </w:p>
    <w:p w:rsidR="007C0667" w:rsidRDefault="00080A3B" w:rsidP="00080A3B">
      <w:pPr>
        <w:pStyle w:val="Heading1"/>
      </w:pPr>
      <w:r>
        <w:t>REFERENCES</w:t>
      </w:r>
    </w:p>
    <w:p w:rsidR="0064342E" w:rsidRDefault="00080A3B" w:rsidP="0064342E">
      <w:pPr>
        <w:spacing w:after="0"/>
      </w:pPr>
      <w:proofErr w:type="spellStart"/>
      <w:r>
        <w:t>Natoya</w:t>
      </w:r>
      <w:proofErr w:type="spellEnd"/>
      <w:r>
        <w:t xml:space="preserve"> Lewis</w:t>
      </w:r>
      <w:r w:rsidR="0030059C">
        <w:t xml:space="preserve">                                                       </w:t>
      </w:r>
      <w:proofErr w:type="spellStart"/>
      <w:r w:rsidR="0030059C">
        <w:t>Trevorn</w:t>
      </w:r>
      <w:proofErr w:type="spellEnd"/>
      <w:r w:rsidR="0030059C">
        <w:t xml:space="preserve"> </w:t>
      </w:r>
      <w:proofErr w:type="spellStart"/>
      <w:r w:rsidR="0064342E">
        <w:t>Cudjoe</w:t>
      </w:r>
      <w:proofErr w:type="spellEnd"/>
    </w:p>
    <w:p w:rsidR="0064342E" w:rsidRDefault="0064342E" w:rsidP="0064342E">
      <w:pPr>
        <w:spacing w:after="0"/>
      </w:pPr>
      <w:r>
        <w:t>E.M.T                                                                  Clerk I</w:t>
      </w:r>
    </w:p>
    <w:p w:rsidR="0064342E" w:rsidRDefault="0064342E" w:rsidP="0064342E">
      <w:pPr>
        <w:spacing w:after="0"/>
      </w:pPr>
      <w:r>
        <w:t>333-7088                                                             383-9542</w:t>
      </w:r>
    </w:p>
    <w:p w:rsidR="0025196F" w:rsidRPr="00080A3B" w:rsidRDefault="0025196F" w:rsidP="006E6318">
      <w:pPr>
        <w:spacing w:after="0"/>
      </w:pPr>
    </w:p>
    <w:sectPr w:rsidR="0025196F" w:rsidRPr="00080A3B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A74" w:rsidRDefault="00F36A74">
      <w:r>
        <w:separator/>
      </w:r>
    </w:p>
  </w:endnote>
  <w:endnote w:type="continuationSeparator" w:id="0">
    <w:p w:rsidR="00F36A74" w:rsidRDefault="00F3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667" w:rsidRDefault="00B10A48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A74" w:rsidRDefault="00F36A74">
      <w:r>
        <w:separator/>
      </w:r>
    </w:p>
  </w:footnote>
  <w:footnote w:type="continuationSeparator" w:id="0">
    <w:p w:rsidR="00F36A74" w:rsidRDefault="00F36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667" w:rsidRDefault="00B10A4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D762E1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667" w:rsidRDefault="00B10A4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C0667" w:rsidRDefault="007C066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C0667" w:rsidRDefault="007C066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5E5BCF"/>
    <w:multiLevelType w:val="hybridMultilevel"/>
    <w:tmpl w:val="D7F2E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4352B"/>
    <w:multiLevelType w:val="hybridMultilevel"/>
    <w:tmpl w:val="FAB467AA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4FC48BB"/>
    <w:multiLevelType w:val="hybridMultilevel"/>
    <w:tmpl w:val="0218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74"/>
    <w:rsid w:val="000026AC"/>
    <w:rsid w:val="00023C9D"/>
    <w:rsid w:val="00080A3B"/>
    <w:rsid w:val="00085A62"/>
    <w:rsid w:val="000A5A03"/>
    <w:rsid w:val="000D271E"/>
    <w:rsid w:val="001823C3"/>
    <w:rsid w:val="0025196F"/>
    <w:rsid w:val="0030059C"/>
    <w:rsid w:val="00527860"/>
    <w:rsid w:val="0064342E"/>
    <w:rsid w:val="006E6318"/>
    <w:rsid w:val="007609D5"/>
    <w:rsid w:val="007C0667"/>
    <w:rsid w:val="00827851"/>
    <w:rsid w:val="00846CCF"/>
    <w:rsid w:val="008F6657"/>
    <w:rsid w:val="009201D6"/>
    <w:rsid w:val="00946434"/>
    <w:rsid w:val="00953CEE"/>
    <w:rsid w:val="00A33CA7"/>
    <w:rsid w:val="00AC7108"/>
    <w:rsid w:val="00AF38B1"/>
    <w:rsid w:val="00B233B0"/>
    <w:rsid w:val="00CE0179"/>
    <w:rsid w:val="00CF3507"/>
    <w:rsid w:val="00D14894"/>
    <w:rsid w:val="00D96A89"/>
    <w:rsid w:val="00D96EDC"/>
    <w:rsid w:val="00DB70F9"/>
    <w:rsid w:val="00DE1DAA"/>
    <w:rsid w:val="00F36A74"/>
    <w:rsid w:val="00F878DC"/>
    <w:rsid w:val="00F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D12CC"/>
  <w15:chartTrackingRefBased/>
  <w15:docId w15:val="{F8454461-9101-ED41-93B6-637476F2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201D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1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jmani02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1EC72B6-5FD3-6F4E-BD8D-32424DC67F8F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E0991037A85B4B96296591E8354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4A552-ACF3-3B4D-89CA-A2F50A447E6C}"/>
      </w:docPartPr>
      <w:docPartBody>
        <w:p w:rsidR="00000000" w:rsidRDefault="00000000">
          <w:pPr>
            <w:pStyle w:val="53E0991037A85B4B96296591E8354C1B"/>
          </w:pPr>
          <w:r>
            <w:t>Objective</w:t>
          </w:r>
        </w:p>
      </w:docPartBody>
    </w:docPart>
    <w:docPart>
      <w:docPartPr>
        <w:name w:val="7798776023EBB446943551A786AC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24E7-61B4-D544-811D-120B45C23623}"/>
      </w:docPartPr>
      <w:docPartBody>
        <w:p w:rsidR="00000000" w:rsidRDefault="00000000">
          <w:pPr>
            <w:pStyle w:val="7798776023EBB446943551A786ACC55A"/>
          </w:pPr>
          <w:r>
            <w:t>Experience</w:t>
          </w:r>
        </w:p>
      </w:docPartBody>
    </w:docPart>
    <w:docPart>
      <w:docPartPr>
        <w:name w:val="DA7FBBD5C80A9441B656A20D2DE64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51320-A7B6-494F-9EE8-8DFCFFCE3C3E}"/>
      </w:docPartPr>
      <w:docPartBody>
        <w:p w:rsidR="00000000" w:rsidRDefault="00000000">
          <w:pPr>
            <w:pStyle w:val="DA7FBBD5C80A9441B656A20D2DE64B6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D46A113FD9B48BB9130360C51CC8F">
    <w:name w:val="DA0D46A113FD9B48BB9130360C51CC8F"/>
  </w:style>
  <w:style w:type="paragraph" w:customStyle="1" w:styleId="C87AC4ECE6090849A0CD7BCEF10F246E">
    <w:name w:val="C87AC4ECE6090849A0CD7BCEF10F246E"/>
  </w:style>
  <w:style w:type="paragraph" w:customStyle="1" w:styleId="53E0991037A85B4B96296591E8354C1B">
    <w:name w:val="53E0991037A85B4B96296591E8354C1B"/>
  </w:style>
  <w:style w:type="paragraph" w:customStyle="1" w:styleId="50CEA76005DD654D812FD014BB6B89B1">
    <w:name w:val="50CEA76005DD654D812FD014BB6B89B1"/>
  </w:style>
  <w:style w:type="paragraph" w:customStyle="1" w:styleId="7798776023EBB446943551A786ACC55A">
    <w:name w:val="7798776023EBB446943551A786ACC55A"/>
  </w:style>
  <w:style w:type="paragraph" w:customStyle="1" w:styleId="75E6AEA5FE992D48BB9BC51E79E3A0E2">
    <w:name w:val="75E6AEA5FE992D48BB9BC51E79E3A0E2"/>
  </w:style>
  <w:style w:type="paragraph" w:customStyle="1" w:styleId="B83B423746E4C04C9AF47D80B07EF2A2">
    <w:name w:val="B83B423746E4C04C9AF47D80B07EF2A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1547655E3F34A49AEB58E21172FF178">
    <w:name w:val="91547655E3F34A49AEB58E21172FF178"/>
  </w:style>
  <w:style w:type="paragraph" w:customStyle="1" w:styleId="DA7FBBD5C80A9441B656A20D2DE64B6C">
    <w:name w:val="DA7FBBD5C80A9441B656A20D2DE64B6C"/>
  </w:style>
  <w:style w:type="paragraph" w:customStyle="1" w:styleId="53317EC84305A847A5C4BE20AF98FE1B">
    <w:name w:val="53317EC84305A847A5C4BE20AF98FE1B"/>
  </w:style>
  <w:style w:type="paragraph" w:customStyle="1" w:styleId="7BEE9E2666F1B64FB593249317BFE4DD">
    <w:name w:val="7BEE9E2666F1B64FB593249317BFE4DD"/>
  </w:style>
  <w:style w:type="paragraph" w:customStyle="1" w:styleId="A43AED19CF4FA64DB73DED2A911597F9">
    <w:name w:val="A43AED19CF4FA64DB73DED2A911597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3FB52-F651-1843-B8A6-79A953CC13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{D1EC72B6-5FD3-6F4E-BD8D-32424DC67F8F}tf50002018.dotx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bubupsgus@gmail.com</dc:creator>
  <cp:keywords/>
  <dc:description/>
  <cp:lastModifiedBy>bubupsgus@gmail.com</cp:lastModifiedBy>
  <cp:revision>2</cp:revision>
  <dcterms:created xsi:type="dcterms:W3CDTF">2018-01-23T11:38:00Z</dcterms:created>
  <dcterms:modified xsi:type="dcterms:W3CDTF">2018-01-23T11:38:00Z</dcterms:modified>
</cp:coreProperties>
</file>