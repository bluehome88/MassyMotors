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99945" w14:textId="77777777" w:rsidR="00B17893" w:rsidRDefault="00B17893">
      <w:pPr>
        <w:pStyle w:val="Name"/>
        <w:rPr>
          <w:sz w:val="36"/>
          <w:szCs w:val="36"/>
        </w:rPr>
      </w:pPr>
    </w:p>
    <w:p w14:paraId="03E9A6BD" w14:textId="77777777" w:rsidR="00B17893" w:rsidRDefault="00B17893">
      <w:pPr>
        <w:pStyle w:val="Name"/>
        <w:rPr>
          <w:sz w:val="36"/>
          <w:szCs w:val="36"/>
        </w:rPr>
      </w:pPr>
    </w:p>
    <w:p w14:paraId="35AE5CC1" w14:textId="77777777" w:rsidR="00E87241" w:rsidRPr="00B17893" w:rsidRDefault="00B17893">
      <w:pPr>
        <w:pStyle w:val="Name"/>
        <w:rPr>
          <w:sz w:val="36"/>
          <w:szCs w:val="36"/>
        </w:rPr>
      </w:pPr>
      <w:r w:rsidRPr="00B17893">
        <w:rPr>
          <w:sz w:val="36"/>
          <w:szCs w:val="36"/>
        </w:rPr>
        <w:t>JACQUELINE JOANNE BERNARD</w:t>
      </w:r>
    </w:p>
    <w:p w14:paraId="7D292583" w14:textId="77777777" w:rsidR="00E87241" w:rsidRPr="00206FE8" w:rsidRDefault="00B17893">
      <w:pPr>
        <w:pStyle w:val="ContactInfo"/>
        <w:rPr>
          <w:color w:val="000000" w:themeColor="text1"/>
        </w:rPr>
      </w:pPr>
      <w:bookmarkStart w:id="0" w:name="_GoBack"/>
      <w:r w:rsidRPr="00206FE8">
        <w:rPr>
          <w:color w:val="000000" w:themeColor="text1"/>
        </w:rPr>
        <w:t>#746 SAPPHIRE DRIVE EDINBURGH 500 CHAGUANAS</w:t>
      </w:r>
    </w:p>
    <w:bookmarkEnd w:id="0"/>
    <w:p w14:paraId="2E9104C8" w14:textId="77777777" w:rsidR="00B17893" w:rsidRPr="00206FE8" w:rsidRDefault="00B17893">
      <w:pPr>
        <w:pStyle w:val="ContactInfo"/>
        <w:rPr>
          <w:color w:val="000000" w:themeColor="text1"/>
        </w:rPr>
      </w:pPr>
      <w:r w:rsidRPr="00206FE8">
        <w:rPr>
          <w:color w:val="000000" w:themeColor="text1"/>
        </w:rPr>
        <w:t>TEL # 341-9933</w:t>
      </w:r>
    </w:p>
    <w:p w14:paraId="0C713F9B" w14:textId="77777777" w:rsidR="00B17893" w:rsidRPr="00206FE8" w:rsidRDefault="00B17893">
      <w:pPr>
        <w:pStyle w:val="ContactInfo"/>
        <w:rPr>
          <w:color w:val="000000" w:themeColor="text1"/>
        </w:rPr>
      </w:pPr>
      <w:proofErr w:type="gramStart"/>
      <w:r w:rsidRPr="00206FE8">
        <w:rPr>
          <w:color w:val="000000" w:themeColor="text1"/>
        </w:rPr>
        <w:t>DOB :</w:t>
      </w:r>
      <w:proofErr w:type="gramEnd"/>
      <w:r w:rsidRPr="00206FE8">
        <w:rPr>
          <w:color w:val="000000" w:themeColor="text1"/>
        </w:rPr>
        <w:t xml:space="preserve"> 12/10/91</w:t>
      </w:r>
    </w:p>
    <w:sdt>
      <w:sdtPr>
        <w:id w:val="-1179423465"/>
        <w:placeholder>
          <w:docPart w:val="37D1626EA1C1194FB0B70A0E9A654523"/>
        </w:placeholder>
        <w:temporary/>
        <w:showingPlcHdr/>
        <w15:appearance w15:val="hidden"/>
      </w:sdtPr>
      <w:sdtEndPr/>
      <w:sdtContent>
        <w:p w14:paraId="6FA1D3B4" w14:textId="77777777" w:rsidR="00E87241" w:rsidRDefault="00140617">
          <w:pPr>
            <w:pStyle w:val="Heading1"/>
          </w:pPr>
          <w:r>
            <w:t>Objective</w:t>
          </w:r>
        </w:p>
      </w:sdtContent>
    </w:sdt>
    <w:p w14:paraId="2E439BA6" w14:textId="77777777" w:rsidR="00B17893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>TO BE A PART OF AND MAKE POSITIVE CONTRIBUTIONS TO THE BEST OF MY ABILITY AND SKILL TO AN ORGANIZATION THAT FOSTERS SIGNIFICANT GOWTH AND DEVELOPMENT.</w:t>
      </w:r>
    </w:p>
    <w:sdt>
      <w:sdtPr>
        <w:id w:val="1728489637"/>
        <w:placeholder>
          <w:docPart w:val="5D7318EFBA0FE942BC0F1B68580FA439"/>
        </w:placeholder>
        <w:temporary/>
        <w:showingPlcHdr/>
        <w15:appearance w15:val="hidden"/>
      </w:sdtPr>
      <w:sdtEndPr/>
      <w:sdtContent>
        <w:p w14:paraId="72B70180" w14:textId="77777777" w:rsidR="00E87241" w:rsidRDefault="00140617">
          <w:pPr>
            <w:pStyle w:val="Heading1"/>
          </w:pPr>
          <w:r>
            <w:t>Experience</w:t>
          </w:r>
        </w:p>
      </w:sdtContent>
    </w:sdt>
    <w:p w14:paraId="71C16F4D" w14:textId="77777777" w:rsidR="00E87241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 xml:space="preserve">FRANCIS FASHION SHOE LOCKER </w:t>
      </w:r>
      <w:proofErr w:type="gramStart"/>
      <w:r w:rsidRPr="00206FE8">
        <w:rPr>
          <w:color w:val="000000" w:themeColor="text1"/>
        </w:rPr>
        <w:t>( CASHIER</w:t>
      </w:r>
      <w:proofErr w:type="gramEnd"/>
      <w:r w:rsidRPr="00206FE8">
        <w:rPr>
          <w:color w:val="000000" w:themeColor="text1"/>
        </w:rPr>
        <w:t xml:space="preserve"> )</w:t>
      </w:r>
    </w:p>
    <w:p w14:paraId="24D7DB14" w14:textId="77777777" w:rsidR="00E87241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 xml:space="preserve">CHANCES CASINO </w:t>
      </w:r>
      <w:proofErr w:type="gramStart"/>
      <w:r w:rsidRPr="00206FE8">
        <w:rPr>
          <w:color w:val="000000" w:themeColor="text1"/>
        </w:rPr>
        <w:t>( CASHIER</w:t>
      </w:r>
      <w:proofErr w:type="gramEnd"/>
      <w:r w:rsidRPr="00206FE8">
        <w:rPr>
          <w:color w:val="000000" w:themeColor="text1"/>
        </w:rPr>
        <w:t xml:space="preserve"> )</w:t>
      </w:r>
    </w:p>
    <w:p w14:paraId="07FC5CB8" w14:textId="77777777" w:rsidR="00B17893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 xml:space="preserve">DIREC ONE CALL CENTRE </w:t>
      </w:r>
      <w:proofErr w:type="gramStart"/>
      <w:r w:rsidRPr="00206FE8">
        <w:rPr>
          <w:color w:val="000000" w:themeColor="text1"/>
        </w:rPr>
        <w:t>( TELEMARKETER</w:t>
      </w:r>
      <w:proofErr w:type="gramEnd"/>
      <w:r w:rsidRPr="00206FE8">
        <w:rPr>
          <w:color w:val="000000" w:themeColor="text1"/>
        </w:rPr>
        <w:t xml:space="preserve"> / DATA ENTRY CLERK )</w:t>
      </w:r>
    </w:p>
    <w:sdt>
      <w:sdtPr>
        <w:id w:val="720946933"/>
        <w:placeholder>
          <w:docPart w:val="1468F2E92F15934D88B0D72F2D920E30"/>
        </w:placeholder>
        <w:temporary/>
        <w:showingPlcHdr/>
        <w15:appearance w15:val="hidden"/>
      </w:sdtPr>
      <w:sdtEndPr/>
      <w:sdtContent>
        <w:p w14:paraId="777DB923" w14:textId="77777777" w:rsidR="00E87241" w:rsidRDefault="00140617">
          <w:pPr>
            <w:pStyle w:val="Heading1"/>
          </w:pPr>
          <w:r>
            <w:t>Education</w:t>
          </w:r>
        </w:p>
      </w:sdtContent>
    </w:sdt>
    <w:p w14:paraId="2D3459B2" w14:textId="77777777" w:rsidR="00E87241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 xml:space="preserve">BISHOP’S CENTENARY </w:t>
      </w:r>
      <w:proofErr w:type="gramStart"/>
      <w:r w:rsidRPr="00206FE8">
        <w:rPr>
          <w:color w:val="000000" w:themeColor="text1"/>
        </w:rPr>
        <w:t>COLLEGE  (</w:t>
      </w:r>
      <w:proofErr w:type="gramEnd"/>
      <w:r w:rsidRPr="00206FE8">
        <w:rPr>
          <w:color w:val="000000" w:themeColor="text1"/>
        </w:rPr>
        <w:t xml:space="preserve"> 2004-2009 )</w:t>
      </w:r>
    </w:p>
    <w:p w14:paraId="4C61BD62" w14:textId="77777777" w:rsidR="00B17893" w:rsidRPr="00206FE8" w:rsidRDefault="00B17893">
      <w:pPr>
        <w:rPr>
          <w:color w:val="000000" w:themeColor="text1"/>
        </w:rPr>
      </w:pPr>
      <w:r w:rsidRPr="00206FE8">
        <w:rPr>
          <w:color w:val="000000" w:themeColor="text1"/>
        </w:rPr>
        <w:t>MUCURAPO GIRLS RC SCHOOL</w:t>
      </w:r>
    </w:p>
    <w:p w14:paraId="5CAB2986" w14:textId="77777777" w:rsidR="00B17893" w:rsidRDefault="00B17893"/>
    <w:p w14:paraId="2D64DA1D" w14:textId="1828E87F" w:rsidR="00E87241" w:rsidRDefault="00206FE8">
      <w:pPr>
        <w:pStyle w:val="Heading1"/>
      </w:pPr>
      <w:r>
        <w:t>qualifications</w:t>
      </w:r>
    </w:p>
    <w:p w14:paraId="11105B9C" w14:textId="77777777" w:rsidR="00E87241" w:rsidRPr="00206FE8" w:rsidRDefault="00B17893" w:rsidP="00B17893">
      <w:pPr>
        <w:pStyle w:val="ListBullet"/>
        <w:rPr>
          <w:color w:val="000000" w:themeColor="text1"/>
        </w:rPr>
      </w:pPr>
      <w:r w:rsidRPr="00206FE8">
        <w:rPr>
          <w:color w:val="000000" w:themeColor="text1"/>
        </w:rPr>
        <w:t>PRINCIPLE OF ACCOUNTS</w:t>
      </w:r>
    </w:p>
    <w:p w14:paraId="3B9737AE" w14:textId="77777777" w:rsidR="00B17893" w:rsidRPr="00206FE8" w:rsidRDefault="00B17893" w:rsidP="00B17893">
      <w:pPr>
        <w:pStyle w:val="ListBullet"/>
        <w:rPr>
          <w:color w:val="000000" w:themeColor="text1"/>
        </w:rPr>
      </w:pPr>
      <w:r w:rsidRPr="00206FE8">
        <w:rPr>
          <w:color w:val="000000" w:themeColor="text1"/>
        </w:rPr>
        <w:t>PRINCIPLE OF BUSINESS</w:t>
      </w:r>
    </w:p>
    <w:p w14:paraId="333FD70B" w14:textId="77777777" w:rsidR="00B17893" w:rsidRPr="00206FE8" w:rsidRDefault="00B17893" w:rsidP="00B17893">
      <w:pPr>
        <w:pStyle w:val="ListBullet"/>
        <w:rPr>
          <w:color w:val="000000" w:themeColor="text1"/>
        </w:rPr>
      </w:pPr>
      <w:r w:rsidRPr="00206FE8">
        <w:rPr>
          <w:color w:val="000000" w:themeColor="text1"/>
        </w:rPr>
        <w:t>ENGLISH LANGUAGE</w:t>
      </w:r>
    </w:p>
    <w:p w14:paraId="332989C1" w14:textId="77777777" w:rsidR="00B17893" w:rsidRPr="00206FE8" w:rsidRDefault="00B17893" w:rsidP="00B17893">
      <w:pPr>
        <w:pStyle w:val="ListBullet"/>
        <w:rPr>
          <w:color w:val="000000" w:themeColor="text1"/>
        </w:rPr>
      </w:pPr>
      <w:r w:rsidRPr="00206FE8">
        <w:rPr>
          <w:color w:val="000000" w:themeColor="text1"/>
        </w:rPr>
        <w:t>SOCIAL STUDIES</w:t>
      </w:r>
    </w:p>
    <w:p w14:paraId="5B9672E6" w14:textId="77777777" w:rsidR="00B17893" w:rsidRPr="00206FE8" w:rsidRDefault="00B17893" w:rsidP="00B17893">
      <w:pPr>
        <w:pStyle w:val="ListBullet"/>
        <w:rPr>
          <w:color w:val="000000" w:themeColor="text1"/>
        </w:rPr>
      </w:pPr>
      <w:r w:rsidRPr="00206FE8">
        <w:rPr>
          <w:color w:val="000000" w:themeColor="text1"/>
        </w:rPr>
        <w:t>TYPING</w:t>
      </w:r>
    </w:p>
    <w:sectPr w:rsidR="00B17893" w:rsidRPr="00206FE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5A5BD" w14:textId="77777777" w:rsidR="00140617" w:rsidRDefault="00140617">
      <w:r>
        <w:separator/>
      </w:r>
    </w:p>
  </w:endnote>
  <w:endnote w:type="continuationSeparator" w:id="0">
    <w:p w14:paraId="13204298" w14:textId="77777777" w:rsidR="00140617" w:rsidRDefault="0014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90D7E" w14:textId="77777777" w:rsidR="00E87241" w:rsidRDefault="0014061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21490" w14:textId="77777777" w:rsidR="00140617" w:rsidRDefault="00140617">
      <w:r>
        <w:separator/>
      </w:r>
    </w:p>
  </w:footnote>
  <w:footnote w:type="continuationSeparator" w:id="0">
    <w:p w14:paraId="50A8AF0E" w14:textId="77777777" w:rsidR="00140617" w:rsidRDefault="001406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AAE79" w14:textId="77777777" w:rsidR="00E87241" w:rsidRDefault="0014061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BB29CF" wp14:editId="4F3FC90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AF1B5C4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015F5" w14:textId="77777777" w:rsidR="00E87241" w:rsidRDefault="0014061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D111CA3" wp14:editId="748491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571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CADD62" w14:textId="77777777" w:rsidR="00E87241" w:rsidRDefault="00E8724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D111CA3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ddd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CCADD62" w14:textId="77777777" w:rsidR="00E87241" w:rsidRDefault="00E8724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DDDDD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93"/>
    <w:rsid w:val="00140617"/>
    <w:rsid w:val="00206FE8"/>
    <w:rsid w:val="00B17893"/>
    <w:rsid w:val="00E8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10EA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00000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00000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0000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00000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0000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00000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00000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00000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0000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00000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00000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00000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DDDDDD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DDDDD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00000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0000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00000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00000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00000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00000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00000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00000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ollinChandler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D1626EA1C1194FB0B70A0E9A654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4787-04F5-6C40-B446-17A3298082ED}"/>
      </w:docPartPr>
      <w:docPartBody>
        <w:p w:rsidR="006C401B" w:rsidRDefault="00221889">
          <w:pPr>
            <w:pStyle w:val="37D1626EA1C1194FB0B70A0E9A654523"/>
          </w:pPr>
          <w:r>
            <w:t>Objective</w:t>
          </w:r>
        </w:p>
      </w:docPartBody>
    </w:docPart>
    <w:docPart>
      <w:docPartPr>
        <w:name w:val="5D7318EFBA0FE942BC0F1B68580F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79E1-A7C7-B445-8012-DA335FFD99B8}"/>
      </w:docPartPr>
      <w:docPartBody>
        <w:p w:rsidR="006C401B" w:rsidRDefault="00221889">
          <w:pPr>
            <w:pStyle w:val="5D7318EFBA0FE942BC0F1B68580FA439"/>
          </w:pPr>
          <w:r>
            <w:t>Experience</w:t>
          </w:r>
        </w:p>
      </w:docPartBody>
    </w:docPart>
    <w:docPart>
      <w:docPartPr>
        <w:name w:val="1468F2E92F15934D88B0D72F2D92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EC18F-4696-0A47-AE0E-8A3EF953F07C}"/>
      </w:docPartPr>
      <w:docPartBody>
        <w:p w:rsidR="006C401B" w:rsidRDefault="00221889">
          <w:pPr>
            <w:pStyle w:val="1468F2E92F15934D88B0D72F2D920E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89"/>
    <w:rsid w:val="00221889"/>
    <w:rsid w:val="006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704D8060E32E4DBB844AE0500CC626">
    <w:name w:val="AC704D8060E32E4DBB844AE0500CC626"/>
  </w:style>
  <w:style w:type="paragraph" w:customStyle="1" w:styleId="E9C52725B965AB478570EAD4350B6CCA">
    <w:name w:val="E9C52725B965AB478570EAD4350B6CCA"/>
  </w:style>
  <w:style w:type="paragraph" w:customStyle="1" w:styleId="37D1626EA1C1194FB0B70A0E9A654523">
    <w:name w:val="37D1626EA1C1194FB0B70A0E9A654523"/>
  </w:style>
  <w:style w:type="paragraph" w:customStyle="1" w:styleId="504E4B9418592846B1260A1693C60BA0">
    <w:name w:val="504E4B9418592846B1260A1693C60BA0"/>
  </w:style>
  <w:style w:type="paragraph" w:customStyle="1" w:styleId="5D7318EFBA0FE942BC0F1B68580FA439">
    <w:name w:val="5D7318EFBA0FE942BC0F1B68580FA439"/>
  </w:style>
  <w:style w:type="paragraph" w:customStyle="1" w:styleId="13E72F18252E28449DF907C1D5E82FF5">
    <w:name w:val="13E72F18252E28449DF907C1D5E82FF5"/>
  </w:style>
  <w:style w:type="paragraph" w:customStyle="1" w:styleId="C096AB35BD50EF42A968BAA70376CAC7">
    <w:name w:val="C096AB35BD50EF42A968BAA70376CAC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5B9759D276A61240BC92B8E7E4EA279E">
    <w:name w:val="5B9759D276A61240BC92B8E7E4EA279E"/>
  </w:style>
  <w:style w:type="paragraph" w:customStyle="1" w:styleId="1468F2E92F15934D88B0D72F2D920E30">
    <w:name w:val="1468F2E92F15934D88B0D72F2D920E30"/>
  </w:style>
  <w:style w:type="paragraph" w:customStyle="1" w:styleId="FF56CA01ACC77C4895615CE7BCC70F1F">
    <w:name w:val="FF56CA01ACC77C4895615CE7BCC70F1F"/>
  </w:style>
  <w:style w:type="paragraph" w:customStyle="1" w:styleId="69E8660678443D4EB49120CEAF8E7790">
    <w:name w:val="69E8660678443D4EB49120CEAF8E7790"/>
  </w:style>
  <w:style w:type="paragraph" w:customStyle="1" w:styleId="BE0B025953CAE3469D76776AE051491E">
    <w:name w:val="BE0B025953CAE3469D76776AE05149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1B0C-5389-474E-9566-06AFB763D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12</TotalTime>
  <Pages>1</Pages>
  <Words>86</Words>
  <Characters>495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2016-10-26T22:23:00Z</dcterms:created>
  <dcterms:modified xsi:type="dcterms:W3CDTF">2016-11-01T22:29:00Z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