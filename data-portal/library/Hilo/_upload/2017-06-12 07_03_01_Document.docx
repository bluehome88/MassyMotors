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217" w:rsidRPr="00867D68" w:rsidRDefault="00867D68">
      <w:pPr>
        <w:pStyle w:val="Name"/>
      </w:pPr>
      <w:bookmarkStart w:id="0" w:name="_GoBack"/>
      <w:bookmarkEnd w:id="0"/>
      <w:proofErr w:type="spellStart"/>
      <w:r>
        <w:rPr>
          <w:u w:val="single"/>
        </w:rPr>
        <w:t>Chiveone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salandy</w:t>
      </w:r>
      <w:proofErr w:type="spellEnd"/>
    </w:p>
    <w:p w:rsidR="00390217" w:rsidRDefault="00867D68">
      <w:pPr>
        <w:pStyle w:val="ContactInfo"/>
        <w:rPr>
          <w:sz w:val="28"/>
          <w:szCs w:val="28"/>
        </w:rPr>
      </w:pPr>
      <w:r>
        <w:rPr>
          <w:sz w:val="28"/>
          <w:szCs w:val="28"/>
        </w:rPr>
        <w:t xml:space="preserve">Address: </w:t>
      </w:r>
      <w:r w:rsidR="00AE5B20">
        <w:rPr>
          <w:sz w:val="28"/>
          <w:szCs w:val="28"/>
        </w:rPr>
        <w:t xml:space="preserve">#54 </w:t>
      </w:r>
      <w:proofErr w:type="spellStart"/>
      <w:r w:rsidR="00AE5B20">
        <w:rPr>
          <w:sz w:val="28"/>
          <w:szCs w:val="28"/>
        </w:rPr>
        <w:t>Richplain</w:t>
      </w:r>
      <w:proofErr w:type="spellEnd"/>
      <w:r w:rsidR="00AE5B20">
        <w:rPr>
          <w:sz w:val="28"/>
          <w:szCs w:val="28"/>
        </w:rPr>
        <w:t xml:space="preserve"> Road, Diego Martin </w:t>
      </w:r>
    </w:p>
    <w:p w:rsidR="00AE5B20" w:rsidRDefault="00AE5B20">
      <w:pPr>
        <w:pStyle w:val="ContactInfo"/>
        <w:rPr>
          <w:sz w:val="28"/>
          <w:szCs w:val="28"/>
        </w:rPr>
      </w:pPr>
      <w:r>
        <w:rPr>
          <w:sz w:val="28"/>
          <w:szCs w:val="28"/>
        </w:rPr>
        <w:t>Tele: 276-8242/ 632-5965</w:t>
      </w:r>
    </w:p>
    <w:p w:rsidR="00AE5B20" w:rsidRPr="00867D68" w:rsidRDefault="00AE5B20">
      <w:pPr>
        <w:pStyle w:val="ContactInfo"/>
        <w:rPr>
          <w:sz w:val="28"/>
          <w:szCs w:val="28"/>
        </w:rPr>
      </w:pPr>
      <w:r>
        <w:rPr>
          <w:sz w:val="28"/>
          <w:szCs w:val="28"/>
        </w:rPr>
        <w:t>Email: chiveones@gmail.com</w:t>
      </w:r>
    </w:p>
    <w:p w:rsidR="00390217" w:rsidRDefault="00EB65F6">
      <w:pPr>
        <w:pStyle w:val="Heading1"/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OBJECTIVE </w:t>
      </w:r>
    </w:p>
    <w:p w:rsidR="00390217" w:rsidRPr="007C3B3D" w:rsidRDefault="007C3B3D">
      <w:pPr>
        <w:spacing w:after="180"/>
        <w:rPr>
          <w:sz w:val="28"/>
          <w:szCs w:val="28"/>
        </w:rPr>
      </w:pPr>
      <w:r>
        <w:rPr>
          <w:sz w:val="28"/>
          <w:szCs w:val="28"/>
        </w:rPr>
        <w:t>To be able to work in a organization where I will be able to utilize the skills I have acquired throughout my school years and social environment so that I can be beneficial to that organization while seeking upward mobility.</w:t>
      </w:r>
    </w:p>
    <w:p w:rsidR="00390217" w:rsidRDefault="00390217">
      <w:pPr>
        <w:pStyle w:val="Heading1"/>
      </w:pPr>
    </w:p>
    <w:p w:rsidR="007C3B3D" w:rsidRPr="00231223" w:rsidRDefault="00231223" w:rsidP="007C3B3D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EDUCATION </w:t>
      </w:r>
    </w:p>
    <w:p w:rsidR="00390217" w:rsidRDefault="00390217">
      <w:pPr>
        <w:rPr>
          <w:rFonts w:asciiTheme="majorHAnsi" w:eastAsiaTheme="majorEastAsia" w:hAnsiTheme="majorHAnsi" w:cstheme="majorBidi"/>
          <w:spacing w:val="21"/>
          <w:sz w:val="26"/>
          <w:szCs w:val="26"/>
        </w:rPr>
      </w:pPr>
    </w:p>
    <w:p w:rsidR="00231223" w:rsidRDefault="0075566D">
      <w:pPr>
        <w:rPr>
          <w:rFonts w:asciiTheme="majorHAnsi" w:eastAsiaTheme="majorEastAsia" w:hAnsiTheme="majorHAnsi" w:cstheme="majorBidi"/>
          <w:b/>
          <w:spacing w:val="21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b/>
          <w:spacing w:val="21"/>
          <w:sz w:val="28"/>
          <w:szCs w:val="28"/>
        </w:rPr>
        <w:t>MUCURAPO</w:t>
      </w:r>
      <w:proofErr w:type="spellEnd"/>
      <w:r>
        <w:rPr>
          <w:rFonts w:asciiTheme="majorHAnsi" w:eastAsiaTheme="majorEastAsia" w:hAnsiTheme="majorHAnsi" w:cstheme="majorBidi"/>
          <w:b/>
          <w:spacing w:val="21"/>
          <w:sz w:val="28"/>
          <w:szCs w:val="28"/>
        </w:rPr>
        <w:t xml:space="preserve"> WEST SECONDARY </w:t>
      </w:r>
    </w:p>
    <w:p w:rsidR="0075566D" w:rsidRDefault="0075566D">
      <w:pPr>
        <w:rPr>
          <w:rFonts w:asciiTheme="majorHAnsi" w:eastAsiaTheme="majorEastAsia" w:hAnsiTheme="majorHAnsi" w:cstheme="majorBidi"/>
          <w:b/>
          <w:spacing w:val="2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spacing w:val="21"/>
          <w:sz w:val="28"/>
          <w:szCs w:val="28"/>
        </w:rPr>
        <w:t>2009-2014</w:t>
      </w:r>
    </w:p>
    <w:p w:rsidR="0075566D" w:rsidRDefault="0075566D">
      <w:pPr>
        <w:rPr>
          <w:rFonts w:asciiTheme="majorHAnsi" w:eastAsiaTheme="majorEastAsia" w:hAnsiTheme="majorHAnsi" w:cstheme="majorBidi"/>
          <w:b/>
          <w:spacing w:val="2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spacing w:val="21"/>
          <w:sz w:val="28"/>
          <w:szCs w:val="28"/>
        </w:rPr>
        <w:t xml:space="preserve">4 CSEC GENERAL PASSES </w:t>
      </w:r>
    </w:p>
    <w:p w:rsidR="0075566D" w:rsidRDefault="00096662" w:rsidP="0009666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Food and Nutrition </w:t>
      </w:r>
    </w:p>
    <w:p w:rsidR="00096662" w:rsidRDefault="00096662" w:rsidP="0009666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English A </w:t>
      </w:r>
    </w:p>
    <w:p w:rsidR="00096662" w:rsidRDefault="00995F56" w:rsidP="0009666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Principles of Business </w:t>
      </w:r>
    </w:p>
    <w:p w:rsidR="00995F56" w:rsidRDefault="00995F56" w:rsidP="00995F5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Social Studies </w:t>
      </w:r>
    </w:p>
    <w:p w:rsidR="00995F56" w:rsidRDefault="00995F56" w:rsidP="00995F56">
      <w:pPr>
        <w:rPr>
          <w:sz w:val="28"/>
          <w:szCs w:val="28"/>
        </w:rPr>
      </w:pPr>
    </w:p>
    <w:p w:rsidR="00995F56" w:rsidRDefault="00E60E41" w:rsidP="00995F56">
      <w:pPr>
        <w:rPr>
          <w:b/>
          <w:sz w:val="28"/>
          <w:szCs w:val="28"/>
        </w:rPr>
      </w:pPr>
      <w:r>
        <w:rPr>
          <w:b/>
          <w:sz w:val="28"/>
          <w:szCs w:val="28"/>
        </w:rPr>
        <w:t>CORPUS CHRISTI COLLEGE</w:t>
      </w:r>
    </w:p>
    <w:p w:rsidR="00E60E41" w:rsidRDefault="00E60E41" w:rsidP="00995F56">
      <w:pPr>
        <w:rPr>
          <w:b/>
          <w:sz w:val="28"/>
          <w:szCs w:val="28"/>
        </w:rPr>
      </w:pPr>
      <w:r>
        <w:rPr>
          <w:b/>
          <w:sz w:val="28"/>
          <w:szCs w:val="28"/>
        </w:rPr>
        <w:t>2014-2015</w:t>
      </w:r>
    </w:p>
    <w:p w:rsidR="00E60E41" w:rsidRDefault="002D2BF0" w:rsidP="00995F5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CSEC GENERAL PASSES </w:t>
      </w:r>
    </w:p>
    <w:p w:rsidR="002D2BF0" w:rsidRDefault="002D2BF0" w:rsidP="002D2BF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Integrated Science </w:t>
      </w:r>
    </w:p>
    <w:p w:rsidR="002D2BF0" w:rsidRDefault="003B710D" w:rsidP="002D2BF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Office Administration </w:t>
      </w:r>
    </w:p>
    <w:p w:rsidR="003B710D" w:rsidRDefault="003B710D" w:rsidP="003B710D">
      <w:pPr>
        <w:rPr>
          <w:sz w:val="28"/>
          <w:szCs w:val="28"/>
        </w:rPr>
      </w:pPr>
    </w:p>
    <w:p w:rsidR="003B710D" w:rsidRDefault="003B710D" w:rsidP="003B710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MODERN BUSINESS SCHOOL </w:t>
      </w:r>
    </w:p>
    <w:p w:rsidR="003B710D" w:rsidRDefault="003826CD" w:rsidP="003B710D">
      <w:pPr>
        <w:rPr>
          <w:b/>
          <w:sz w:val="28"/>
          <w:szCs w:val="28"/>
        </w:rPr>
      </w:pPr>
      <w:r>
        <w:rPr>
          <w:b/>
          <w:sz w:val="28"/>
          <w:szCs w:val="28"/>
        </w:rPr>
        <w:t>2015</w:t>
      </w:r>
    </w:p>
    <w:p w:rsidR="003826CD" w:rsidRPr="003826CD" w:rsidRDefault="003826CD" w:rsidP="003826CD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Basic computer literacy </w:t>
      </w:r>
    </w:p>
    <w:p w:rsidR="003826CD" w:rsidRDefault="003826CD" w:rsidP="003826CD">
      <w:pPr>
        <w:rPr>
          <w:b/>
          <w:sz w:val="28"/>
          <w:szCs w:val="28"/>
        </w:rPr>
      </w:pPr>
    </w:p>
    <w:p w:rsidR="003826CD" w:rsidRDefault="005A7BFA" w:rsidP="003826C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ADMINISTRATIVE INSTITUTE </w:t>
      </w:r>
    </w:p>
    <w:p w:rsidR="005A7BFA" w:rsidRDefault="005A7BFA" w:rsidP="003826CD">
      <w:pPr>
        <w:rPr>
          <w:b/>
          <w:sz w:val="28"/>
          <w:szCs w:val="28"/>
        </w:rPr>
      </w:pPr>
      <w:r>
        <w:rPr>
          <w:b/>
          <w:sz w:val="28"/>
          <w:szCs w:val="28"/>
        </w:rPr>
        <w:t>2016</w:t>
      </w:r>
    </w:p>
    <w:p w:rsidR="004A68F8" w:rsidRPr="00C24253" w:rsidRDefault="004A68F8" w:rsidP="004A68F8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sz w:val="28"/>
          <w:szCs w:val="28"/>
        </w:rPr>
        <w:t>Front Desk Receptionist</w:t>
      </w:r>
    </w:p>
    <w:p w:rsidR="00C24253" w:rsidRPr="00A81FAF" w:rsidRDefault="00C24253" w:rsidP="004A68F8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Administrative Assistant </w:t>
      </w:r>
    </w:p>
    <w:p w:rsidR="00A81FAF" w:rsidRDefault="00A81FAF" w:rsidP="00A81FAF">
      <w:pPr>
        <w:rPr>
          <w:b/>
          <w:sz w:val="28"/>
          <w:szCs w:val="28"/>
        </w:rPr>
      </w:pPr>
    </w:p>
    <w:p w:rsidR="00A81FAF" w:rsidRDefault="00A81FAF" w:rsidP="00A81FA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MIC TECHNOLOGY </w:t>
      </w:r>
      <w:r w:rsidR="005A5185">
        <w:rPr>
          <w:b/>
          <w:sz w:val="28"/>
          <w:szCs w:val="28"/>
        </w:rPr>
        <w:t xml:space="preserve">INSTITUTE </w:t>
      </w:r>
    </w:p>
    <w:p w:rsidR="005A5185" w:rsidRDefault="005A5185" w:rsidP="00A81FAF">
      <w:pPr>
        <w:rPr>
          <w:b/>
          <w:sz w:val="28"/>
          <w:szCs w:val="28"/>
        </w:rPr>
      </w:pPr>
      <w:r>
        <w:rPr>
          <w:b/>
          <w:sz w:val="28"/>
          <w:szCs w:val="28"/>
        </w:rPr>
        <w:t>2016-2018</w:t>
      </w:r>
    </w:p>
    <w:p w:rsidR="005A5185" w:rsidRPr="005A5185" w:rsidRDefault="005A5185" w:rsidP="005A5185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Food Preparation and Culinary Arts </w:t>
      </w:r>
    </w:p>
    <w:p w:rsidR="005A7BFA" w:rsidRPr="003826CD" w:rsidRDefault="005A7BFA" w:rsidP="003826CD">
      <w:pPr>
        <w:rPr>
          <w:b/>
          <w:sz w:val="28"/>
          <w:szCs w:val="28"/>
        </w:rPr>
      </w:pPr>
    </w:p>
    <w:p w:rsidR="00390217" w:rsidRPr="00191F37" w:rsidRDefault="00191F37">
      <w:pPr>
        <w:pStyle w:val="Heading1"/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Experience </w:t>
      </w:r>
    </w:p>
    <w:p w:rsidR="00E8483D" w:rsidRDefault="00E8483D" w:rsidP="00E8483D">
      <w:pPr>
        <w:rPr>
          <w:rFonts w:asciiTheme="majorHAnsi" w:eastAsiaTheme="majorEastAsia" w:hAnsiTheme="majorHAnsi" w:cstheme="majorBidi"/>
          <w:b/>
          <w:spacing w:val="2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spacing w:val="21"/>
          <w:sz w:val="28"/>
          <w:szCs w:val="28"/>
        </w:rPr>
        <w:t xml:space="preserve">LINDA’S BAKERY LIMITED </w:t>
      </w:r>
    </w:p>
    <w:p w:rsidR="001C30C0" w:rsidRDefault="00FB22BC" w:rsidP="00FB22BC">
      <w:pPr>
        <w:rPr>
          <w:b/>
          <w:sz w:val="28"/>
          <w:szCs w:val="28"/>
        </w:rPr>
      </w:pPr>
      <w:r>
        <w:rPr>
          <w:b/>
          <w:sz w:val="28"/>
          <w:szCs w:val="28"/>
        </w:rPr>
        <w:t>2015-2016</w:t>
      </w:r>
    </w:p>
    <w:p w:rsidR="00FB22BC" w:rsidRDefault="00FB22BC" w:rsidP="00FB22B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Sales Associate </w:t>
      </w:r>
    </w:p>
    <w:p w:rsidR="00E6500C" w:rsidRDefault="00E6500C" w:rsidP="00FB22B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Baker’s Position </w:t>
      </w:r>
    </w:p>
    <w:p w:rsidR="00E6500C" w:rsidRPr="00FB22BC" w:rsidRDefault="00E6500C" w:rsidP="00FB22B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Cashier </w:t>
      </w:r>
    </w:p>
    <w:p w:rsidR="00390217" w:rsidRDefault="00390217"/>
    <w:p w:rsidR="00390217" w:rsidRDefault="00390217">
      <w:pPr>
        <w:pStyle w:val="Heading1"/>
        <w:rPr>
          <w:sz w:val="32"/>
          <w:szCs w:val="32"/>
          <w:u w:val="single"/>
        </w:rPr>
      </w:pPr>
    </w:p>
    <w:p w:rsidR="00BB5470" w:rsidRPr="005170D2" w:rsidRDefault="005170D2" w:rsidP="00BB5470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ACHIEVEMENTS </w:t>
      </w:r>
    </w:p>
    <w:p w:rsidR="00390217" w:rsidRDefault="00BB57CF">
      <w:pPr>
        <w:pStyle w:val="Heading2"/>
        <w:rPr>
          <w:sz w:val="28"/>
          <w:szCs w:val="28"/>
        </w:rPr>
      </w:pPr>
      <w:proofErr w:type="spellStart"/>
      <w:r>
        <w:rPr>
          <w:sz w:val="28"/>
          <w:szCs w:val="28"/>
        </w:rPr>
        <w:t>MUCURAPO</w:t>
      </w:r>
      <w:proofErr w:type="spellEnd"/>
      <w:r>
        <w:rPr>
          <w:sz w:val="28"/>
          <w:szCs w:val="28"/>
        </w:rPr>
        <w:t xml:space="preserve"> WEST SECONDARY SCHOOL</w:t>
      </w:r>
    </w:p>
    <w:p w:rsidR="00BB57CF" w:rsidRDefault="00F24DCE" w:rsidP="00BB57CF">
      <w:pPr>
        <w:rPr>
          <w:b/>
          <w:sz w:val="28"/>
          <w:szCs w:val="28"/>
        </w:rPr>
      </w:pPr>
      <w:r>
        <w:rPr>
          <w:b/>
          <w:sz w:val="28"/>
          <w:szCs w:val="28"/>
        </w:rPr>
        <w:t>2013-2014</w:t>
      </w:r>
    </w:p>
    <w:p w:rsidR="00F24DCE" w:rsidRPr="00F24DCE" w:rsidRDefault="00F24DCE" w:rsidP="00F24DCE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Senior Prefect </w:t>
      </w:r>
    </w:p>
    <w:p w:rsidR="00F24DCE" w:rsidRPr="00D47685" w:rsidRDefault="00F24DCE" w:rsidP="00F24DCE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Secretary to Student </w:t>
      </w:r>
      <w:r w:rsidR="00D47685">
        <w:rPr>
          <w:sz w:val="28"/>
          <w:szCs w:val="28"/>
        </w:rPr>
        <w:t xml:space="preserve">Counsel </w:t>
      </w:r>
    </w:p>
    <w:p w:rsidR="00D47685" w:rsidRDefault="00D47685" w:rsidP="00D47685">
      <w:pPr>
        <w:rPr>
          <w:b/>
          <w:sz w:val="28"/>
          <w:szCs w:val="28"/>
        </w:rPr>
      </w:pPr>
    </w:p>
    <w:p w:rsidR="0026710B" w:rsidRDefault="0026710B" w:rsidP="00D47685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RECOMMENDATION</w:t>
      </w:r>
    </w:p>
    <w:p w:rsidR="0026710B" w:rsidRDefault="0026710B" w:rsidP="00D47685">
      <w:pPr>
        <w:rPr>
          <w:b/>
          <w:sz w:val="32"/>
          <w:szCs w:val="32"/>
        </w:rPr>
      </w:pPr>
    </w:p>
    <w:p w:rsidR="0026710B" w:rsidRDefault="00492B54" w:rsidP="00D47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MR. </w:t>
      </w:r>
      <w:proofErr w:type="spellStart"/>
      <w:r w:rsidR="00EF6A2E">
        <w:rPr>
          <w:b/>
          <w:sz w:val="32"/>
          <w:szCs w:val="32"/>
        </w:rPr>
        <w:t>Rajnath</w:t>
      </w:r>
      <w:proofErr w:type="spellEnd"/>
      <w:r w:rsidR="00EF6A2E">
        <w:rPr>
          <w:b/>
          <w:sz w:val="32"/>
          <w:szCs w:val="32"/>
        </w:rPr>
        <w:t xml:space="preserve"> </w:t>
      </w:r>
      <w:proofErr w:type="spellStart"/>
      <w:r w:rsidR="00EF6A2E">
        <w:rPr>
          <w:b/>
          <w:sz w:val="32"/>
          <w:szCs w:val="32"/>
        </w:rPr>
        <w:t>Jackree</w:t>
      </w:r>
      <w:proofErr w:type="spellEnd"/>
    </w:p>
    <w:p w:rsidR="00EF6A2E" w:rsidRDefault="00EF6A2E" w:rsidP="00D47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TVT IV </w:t>
      </w:r>
    </w:p>
    <w:p w:rsidR="00EF6A2E" w:rsidRDefault="00B65991" w:rsidP="00D47685">
      <w:pPr>
        <w:rPr>
          <w:b/>
          <w:sz w:val="32"/>
          <w:szCs w:val="32"/>
        </w:rPr>
      </w:pPr>
      <w:r>
        <w:rPr>
          <w:b/>
          <w:sz w:val="32"/>
          <w:szCs w:val="32"/>
        </w:rPr>
        <w:t>628-2807/ 622-7188</w:t>
      </w:r>
    </w:p>
    <w:p w:rsidR="00B65991" w:rsidRDefault="00B65991" w:rsidP="00D47685">
      <w:pPr>
        <w:rPr>
          <w:b/>
          <w:sz w:val="32"/>
          <w:szCs w:val="32"/>
        </w:rPr>
      </w:pPr>
    </w:p>
    <w:p w:rsidR="00B65991" w:rsidRDefault="00B65991" w:rsidP="00D47685">
      <w:pPr>
        <w:rPr>
          <w:b/>
          <w:sz w:val="32"/>
          <w:szCs w:val="32"/>
        </w:rPr>
      </w:pPr>
    </w:p>
    <w:p w:rsidR="00B65991" w:rsidRDefault="00B65991" w:rsidP="00D47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AJENE BALEWA </w:t>
      </w:r>
    </w:p>
    <w:p w:rsidR="00B65991" w:rsidRDefault="00B65991" w:rsidP="00D47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MINISTRY OF NATIONAL SECURITY </w:t>
      </w:r>
    </w:p>
    <w:p w:rsidR="00B65991" w:rsidRDefault="00B65991" w:rsidP="00D47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OFFICER </w:t>
      </w:r>
    </w:p>
    <w:p w:rsidR="00842A07" w:rsidRPr="0026710B" w:rsidRDefault="00842A07" w:rsidP="00D47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686-2593 </w:t>
      </w:r>
    </w:p>
    <w:p w:rsidR="00390217" w:rsidRDefault="00390217"/>
    <w:sectPr w:rsidR="00390217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E9B" w:rsidRDefault="00991E9B">
      <w:pPr>
        <w:spacing w:after="0" w:line="240" w:lineRule="auto"/>
      </w:pPr>
      <w:r>
        <w:separator/>
      </w:r>
    </w:p>
  </w:endnote>
  <w:endnote w:type="continuationSeparator" w:id="0">
    <w:p w:rsidR="00991E9B" w:rsidRDefault="00991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0217" w:rsidRDefault="00BD0AD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1A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E9B" w:rsidRDefault="00991E9B">
      <w:pPr>
        <w:spacing w:after="0" w:line="240" w:lineRule="auto"/>
      </w:pPr>
      <w:r>
        <w:separator/>
      </w:r>
    </w:p>
  </w:footnote>
  <w:footnote w:type="continuationSeparator" w:id="0">
    <w:p w:rsidR="00991E9B" w:rsidRDefault="00991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BD0AD3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A850C56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217" w:rsidRDefault="00BD0AD3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171BB56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C8254E"/>
    <w:multiLevelType w:val="hybridMultilevel"/>
    <w:tmpl w:val="D5F4B0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3520C"/>
    <w:multiLevelType w:val="hybridMultilevel"/>
    <w:tmpl w:val="635AF9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D405F"/>
    <w:multiLevelType w:val="hybridMultilevel"/>
    <w:tmpl w:val="89CE36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47E55"/>
    <w:multiLevelType w:val="hybridMultilevel"/>
    <w:tmpl w:val="A4D4C7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144AC"/>
    <w:multiLevelType w:val="hybridMultilevel"/>
    <w:tmpl w:val="7B62BB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13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68"/>
    <w:rsid w:val="0004009C"/>
    <w:rsid w:val="00096662"/>
    <w:rsid w:val="00191F37"/>
    <w:rsid w:val="001C30C0"/>
    <w:rsid w:val="00231223"/>
    <w:rsid w:val="0026710B"/>
    <w:rsid w:val="002D2BF0"/>
    <w:rsid w:val="00341A19"/>
    <w:rsid w:val="003826CD"/>
    <w:rsid w:val="00390217"/>
    <w:rsid w:val="003B710D"/>
    <w:rsid w:val="00492B54"/>
    <w:rsid w:val="004A68F8"/>
    <w:rsid w:val="005170D2"/>
    <w:rsid w:val="005A5185"/>
    <w:rsid w:val="005A7BFA"/>
    <w:rsid w:val="0075566D"/>
    <w:rsid w:val="007C3B3D"/>
    <w:rsid w:val="00842A07"/>
    <w:rsid w:val="00867D68"/>
    <w:rsid w:val="00991E9B"/>
    <w:rsid w:val="00995F56"/>
    <w:rsid w:val="00A81FAF"/>
    <w:rsid w:val="00AE5B20"/>
    <w:rsid w:val="00B65991"/>
    <w:rsid w:val="00BB5470"/>
    <w:rsid w:val="00BB57CF"/>
    <w:rsid w:val="00BD0AD3"/>
    <w:rsid w:val="00C24253"/>
    <w:rsid w:val="00D47685"/>
    <w:rsid w:val="00E60E41"/>
    <w:rsid w:val="00E6500C"/>
    <w:rsid w:val="00E8483D"/>
    <w:rsid w:val="00EB65F6"/>
    <w:rsid w:val="00EF6A2E"/>
    <w:rsid w:val="00F24DCE"/>
    <w:rsid w:val="00FB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377BEB"/>
  <w15:chartTrackingRefBased/>
  <w15:docId w15:val="{4CB716CC-6089-5545-8747-9B648535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BD8C521-0234-5B44-A6FE-9A8AA52F3BC8%7dtf1639212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%7b6BD8C521-0234-5B44-A6FE-9A8AA52F3BC8%7dtf16392120.dotx</Template>
  <TotalTime>0</TotalTime>
  <Pages>3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Chiveone Salandy</dc:creator>
  <cp:keywords/>
  <dc:description/>
  <cp:lastModifiedBy>Chiveone Salandy</cp:lastModifiedBy>
  <cp:revision>2</cp:revision>
  <dcterms:created xsi:type="dcterms:W3CDTF">2017-06-01T14:14:00Z</dcterms:created>
  <dcterms:modified xsi:type="dcterms:W3CDTF">2017-06-01T14:14:00Z</dcterms:modified>
</cp:coreProperties>
</file>