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433C58" w:rsidRPr="0021599F">
        <w:trPr>
          <w:trHeight w:hRule="exact" w:val="288"/>
        </w:trPr>
        <w:tc>
          <w:tcPr>
            <w:tcW w:w="9090" w:type="dxa"/>
            <w:gridSpan w:val="4"/>
          </w:tcPr>
          <w:p w:rsidR="00433C58" w:rsidRPr="00054EA1" w:rsidRDefault="00433C58" w:rsidP="004145FC">
            <w:pPr>
              <w:pStyle w:val="StyleContactInfo"/>
              <w:rPr>
                <w:sz w:val="24"/>
                <w:szCs w:val="24"/>
              </w:rPr>
            </w:pPr>
            <w:proofErr w:type="gramStart"/>
            <w:r w:rsidRPr="00054EA1">
              <w:rPr>
                <w:sz w:val="24"/>
                <w:szCs w:val="24"/>
              </w:rPr>
              <w:t>Address :</w:t>
            </w:r>
            <w:proofErr w:type="gramEnd"/>
            <w:r w:rsidRPr="00054EA1">
              <w:rPr>
                <w:sz w:val="24"/>
                <w:szCs w:val="24"/>
              </w:rPr>
              <w:t xml:space="preserve"> Pol</w:t>
            </w:r>
            <w:bookmarkStart w:id="0" w:name="_GoBack"/>
            <w:bookmarkEnd w:id="0"/>
            <w:r w:rsidRPr="00054EA1">
              <w:rPr>
                <w:sz w:val="24"/>
                <w:szCs w:val="24"/>
              </w:rPr>
              <w:t>e # 120, Simeon Rd, Sparrow Drive, Petit Valley, Tel #</w:t>
            </w:r>
            <w:r w:rsidR="00054EA1" w:rsidRPr="00054EA1">
              <w:rPr>
                <w:sz w:val="24"/>
                <w:szCs w:val="24"/>
              </w:rPr>
              <w:t>349-7576 or,678 8339.DOB</w:t>
            </w:r>
            <w:r w:rsidRPr="00054EA1">
              <w:rPr>
                <w:sz w:val="24"/>
                <w:szCs w:val="24"/>
              </w:rPr>
              <w:t xml:space="preserve"> :24/11/1984</w:t>
            </w:r>
          </w:p>
        </w:tc>
      </w:tr>
      <w:tr w:rsidR="00433C58" w:rsidRPr="00DC1DF3">
        <w:trPr>
          <w:trHeight w:hRule="exact" w:val="720"/>
        </w:trPr>
        <w:tc>
          <w:tcPr>
            <w:tcW w:w="9090" w:type="dxa"/>
            <w:gridSpan w:val="4"/>
          </w:tcPr>
          <w:p w:rsidR="00433C58" w:rsidRPr="000D074C" w:rsidRDefault="00433C58" w:rsidP="00E5152A">
            <w:pPr>
              <w:pStyle w:val="YourName"/>
              <w:rPr>
                <w:rFonts w:ascii="Times New Roman" w:hAnsi="Times New Roman"/>
              </w:rPr>
            </w:pPr>
            <w:r w:rsidRPr="000D074C">
              <w:rPr>
                <w:rFonts w:ascii="Times New Roman" w:hAnsi="Times New Roman"/>
              </w:rPr>
              <w:t>Melissa Sylvester</w:t>
            </w:r>
          </w:p>
        </w:tc>
      </w:tr>
      <w:tr w:rsidR="00433C58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433C58" w:rsidRPr="000D074C" w:rsidRDefault="00433C58" w:rsidP="00F561DD">
            <w:pPr>
              <w:pStyle w:val="Heading1"/>
              <w:rPr>
                <w:rFonts w:ascii="Times New Roman" w:hAnsi="Times New Roman"/>
              </w:rPr>
            </w:pPr>
            <w:r w:rsidRPr="000D074C">
              <w:rPr>
                <w:rFonts w:ascii="Times New Roman" w:hAnsi="Times New Roman"/>
              </w:rPr>
              <w:t>Objective</w:t>
            </w:r>
          </w:p>
        </w:tc>
      </w:tr>
      <w:tr w:rsidR="00433C58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433C58" w:rsidRPr="000D074C" w:rsidRDefault="00433C58" w:rsidP="00B67166">
            <w:pPr>
              <w:pStyle w:val="BodyText1"/>
              <w:rPr>
                <w:sz w:val="24"/>
                <w:szCs w:val="24"/>
              </w:rPr>
            </w:pPr>
            <w:r w:rsidRPr="000D074C">
              <w:rPr>
                <w:sz w:val="24"/>
                <w:szCs w:val="24"/>
              </w:rPr>
              <w:t>To be a valuable asset to any organization whereby I can add added value by utilizing my skills and knowledge.</w:t>
            </w:r>
          </w:p>
        </w:tc>
      </w:tr>
      <w:tr w:rsidR="00433C58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433C58" w:rsidRPr="000D074C" w:rsidRDefault="00433C58" w:rsidP="00F561DD">
            <w:pPr>
              <w:pStyle w:val="Heading1"/>
              <w:rPr>
                <w:rFonts w:ascii="Times New Roman" w:hAnsi="Times New Roman"/>
              </w:rPr>
            </w:pPr>
            <w:r w:rsidRPr="000D074C">
              <w:rPr>
                <w:rFonts w:ascii="Times New Roman" w:hAnsi="Times New Roman"/>
              </w:rPr>
              <w:t>Experience</w:t>
            </w:r>
          </w:p>
        </w:tc>
      </w:tr>
      <w:tr w:rsidR="00433C58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433C58" w:rsidRPr="00B67166" w:rsidRDefault="00433C58" w:rsidP="00B67166">
            <w:pPr>
              <w:pStyle w:val="BodyText1"/>
            </w:pPr>
            <w:r>
              <w:fldChar w:fldCharType="begin"/>
            </w:r>
            <w:r>
              <w:instrText xml:space="preserve">MACROBUTTON </w:instrText>
            </w:r>
            <w:r w:rsidRPr="00B67166">
              <w:instrText>DoFieldClick [</w:instrText>
            </w:r>
            <w:r w:rsidRPr="00B224C8">
              <w:rPr>
                <w:b/>
              </w:rPr>
              <w:instrText>Dates of employment</w:instrText>
            </w:r>
            <w:r w:rsidRPr="00B67166">
              <w:instrText>]</w:instrText>
            </w:r>
            <w:r>
              <w:fldChar w:fldCharType="end"/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433C58" w:rsidRPr="002D3A02" w:rsidRDefault="00433C58" w:rsidP="00B67166">
            <w:pPr>
              <w:pStyle w:val="BodyText"/>
              <w:rPr>
                <w:b/>
                <w:sz w:val="24"/>
                <w:szCs w:val="24"/>
              </w:rPr>
            </w:pPr>
            <w:r w:rsidRPr="002D3A02">
              <w:rPr>
                <w:b/>
                <w:sz w:val="24"/>
                <w:szCs w:val="24"/>
              </w:rPr>
              <w:t>Ramesh &amp; Leela Supermarket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433C58" w:rsidRPr="00D62111" w:rsidRDefault="00433C58" w:rsidP="00B67166">
            <w:pPr>
              <w:pStyle w:val="BodyText3"/>
            </w:pPr>
          </w:p>
        </w:tc>
      </w:tr>
      <w:tr w:rsidR="00433C58">
        <w:trPr>
          <w:trHeight w:val="1050"/>
        </w:trPr>
        <w:tc>
          <w:tcPr>
            <w:tcW w:w="9090" w:type="dxa"/>
            <w:gridSpan w:val="4"/>
          </w:tcPr>
          <w:p w:rsidR="00433C58" w:rsidRPr="004145FC" w:rsidRDefault="00433C58" w:rsidP="00F561DD">
            <w:pPr>
              <w:pStyle w:val="Heading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Lane Supervisor</w:t>
            </w:r>
          </w:p>
          <w:p w:rsidR="00433C58" w:rsidRPr="004145FC" w:rsidRDefault="00433C58" w:rsidP="004145FC">
            <w:pPr>
              <w:pStyle w:val="Bulleted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Rostering and organizing of all employees under my purview</w:t>
            </w:r>
          </w:p>
          <w:p w:rsidR="00433C58" w:rsidRPr="004145FC" w:rsidRDefault="00433C58" w:rsidP="00831CAD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Directly responsible for inventory and stock</w:t>
            </w:r>
          </w:p>
          <w:p w:rsidR="00433C58" w:rsidRDefault="00433C58" w:rsidP="00831CAD">
            <w:pPr>
              <w:pStyle w:val="Bulleted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4145FC">
              <w:rPr>
                <w:sz w:val="24"/>
                <w:szCs w:val="24"/>
              </w:rPr>
              <w:t xml:space="preserve">Assist customers </w:t>
            </w:r>
            <w:r>
              <w:rPr>
                <w:sz w:val="24"/>
                <w:szCs w:val="24"/>
              </w:rPr>
              <w:t>wherever necessary</w:t>
            </w:r>
          </w:p>
          <w:p w:rsidR="00433C58" w:rsidRPr="002D3A02" w:rsidRDefault="00433C58" w:rsidP="002D3A02"/>
          <w:p w:rsidR="00433C58" w:rsidRPr="00B03428" w:rsidRDefault="00433C58" w:rsidP="00B03428"/>
        </w:tc>
      </w:tr>
      <w:tr w:rsidR="00433C58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433C58" w:rsidRDefault="00433C58" w:rsidP="00F561DD">
            <w:pPr>
              <w:pStyle w:val="Heading2"/>
            </w:pPr>
          </w:p>
        </w:tc>
      </w:tr>
      <w:tr w:rsidR="00433C58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433C58" w:rsidRPr="0070617C" w:rsidRDefault="00433C58" w:rsidP="00D62111">
            <w:pPr>
              <w:pStyle w:val="BodyText1"/>
              <w:tabs>
                <w:tab w:val="left" w:pos="2520"/>
              </w:tabs>
            </w:pPr>
            <w:r>
              <w:fldChar w:fldCharType="begin"/>
            </w:r>
            <w:r>
              <w:instrText xml:space="preserve">MACROBUTTON </w:instrText>
            </w:r>
            <w:r w:rsidRPr="00B67166">
              <w:instrText>DoFieldClick [</w:instrText>
            </w:r>
            <w:r w:rsidRPr="00B224C8">
              <w:rPr>
                <w:b/>
              </w:rPr>
              <w:instrText>Dates of employment</w:instrText>
            </w:r>
            <w:r w:rsidRPr="00B67166">
              <w:instrText>]</w:instrText>
            </w:r>
            <w:r>
              <w:fldChar w:fldCharType="end"/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433C58" w:rsidRPr="002D3A02" w:rsidRDefault="00433C58" w:rsidP="00B67166">
            <w:pPr>
              <w:pStyle w:val="BodyText"/>
              <w:rPr>
                <w:b/>
                <w:sz w:val="24"/>
                <w:szCs w:val="24"/>
              </w:rPr>
            </w:pPr>
            <w:r w:rsidRPr="002D3A02">
              <w:rPr>
                <w:b/>
                <w:sz w:val="24"/>
                <w:szCs w:val="24"/>
              </w:rPr>
              <w:t>Ministry of Health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433C58" w:rsidRPr="0070617C" w:rsidRDefault="00433C58" w:rsidP="00B67166">
            <w:pPr>
              <w:pStyle w:val="BodyText3"/>
            </w:pPr>
          </w:p>
        </w:tc>
      </w:tr>
      <w:tr w:rsidR="00433C58">
        <w:trPr>
          <w:trHeight w:val="1095"/>
        </w:trPr>
        <w:tc>
          <w:tcPr>
            <w:tcW w:w="9090" w:type="dxa"/>
            <w:gridSpan w:val="4"/>
          </w:tcPr>
          <w:p w:rsidR="00433C58" w:rsidRPr="000D074C" w:rsidRDefault="00433C58" w:rsidP="00B224C8">
            <w:pPr>
              <w:pStyle w:val="Heading2"/>
              <w:rPr>
                <w:rFonts w:ascii="Times New Roman" w:hAnsi="Times New Roman"/>
                <w:sz w:val="24"/>
                <w:szCs w:val="24"/>
              </w:rPr>
            </w:pPr>
            <w:r w:rsidRPr="000D074C">
              <w:rPr>
                <w:rFonts w:ascii="Times New Roman" w:hAnsi="Times New Roman"/>
                <w:sz w:val="24"/>
                <w:szCs w:val="24"/>
              </w:rPr>
              <w:t>Clerical Assistant</w:t>
            </w:r>
          </w:p>
          <w:p w:rsidR="00433C58" w:rsidRPr="000D074C" w:rsidRDefault="00433C58" w:rsidP="002B76E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D074C">
              <w:rPr>
                <w:sz w:val="24"/>
                <w:szCs w:val="24"/>
              </w:rPr>
              <w:t>Provide clerical support under the supervision of the Office Manager to include filing, copying and printing.</w:t>
            </w:r>
          </w:p>
          <w:p w:rsidR="00433C58" w:rsidRPr="000D074C" w:rsidRDefault="00433C58" w:rsidP="004145FC">
            <w:pPr>
              <w:pStyle w:val="Bulleted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D074C">
              <w:rPr>
                <w:sz w:val="24"/>
                <w:szCs w:val="24"/>
              </w:rPr>
              <w:t>Distribute incoming post and co-ordinate outgoing post.</w:t>
            </w:r>
          </w:p>
          <w:p w:rsidR="00433C58" w:rsidRPr="000D074C" w:rsidRDefault="00433C58" w:rsidP="004145FC">
            <w:pPr>
              <w:pStyle w:val="Bulleted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D074C">
              <w:rPr>
                <w:sz w:val="24"/>
                <w:szCs w:val="24"/>
              </w:rPr>
              <w:t>Ensure that a welcoming, professional environment is maintained in the office area</w:t>
            </w:r>
          </w:p>
          <w:p w:rsidR="00433C58" w:rsidRPr="000D074C" w:rsidRDefault="00433C58" w:rsidP="002B76E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D074C">
              <w:rPr>
                <w:sz w:val="24"/>
                <w:szCs w:val="24"/>
              </w:rPr>
              <w:t>Take responsibility for answering the main telephone lines for incoming calls , dealing with enquiries, use of fax and e-mail facilities</w:t>
            </w:r>
          </w:p>
        </w:tc>
      </w:tr>
      <w:tr w:rsidR="00433C58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433C58" w:rsidRDefault="00433C58" w:rsidP="00727993">
            <w:pPr>
              <w:pStyle w:val="Heading2"/>
            </w:pPr>
          </w:p>
        </w:tc>
      </w:tr>
      <w:tr w:rsidR="00433C58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433C58" w:rsidRPr="0070617C" w:rsidRDefault="00433C58" w:rsidP="00D62111">
            <w:pPr>
              <w:pStyle w:val="BodyText1"/>
              <w:tabs>
                <w:tab w:val="left" w:pos="2520"/>
              </w:tabs>
            </w:pPr>
            <w:r>
              <w:fldChar w:fldCharType="begin"/>
            </w:r>
            <w:r>
              <w:instrText xml:space="preserve">MACROBUTTON </w:instrText>
            </w:r>
            <w:r w:rsidRPr="00B67166">
              <w:instrText>DoFieldClick [</w:instrText>
            </w:r>
            <w:r w:rsidRPr="00B224C8">
              <w:rPr>
                <w:b/>
              </w:rPr>
              <w:instrText>Dates of employment</w:instrText>
            </w:r>
            <w:r w:rsidRPr="00B67166">
              <w:instrText>]</w:instrText>
            </w:r>
            <w:r>
              <w:fldChar w:fldCharType="end"/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433C58" w:rsidRPr="002D3A02" w:rsidRDefault="00433C58" w:rsidP="00B67166">
            <w:pPr>
              <w:pStyle w:val="BodyText"/>
              <w:rPr>
                <w:b/>
              </w:rPr>
            </w:pPr>
            <w:r w:rsidRPr="002D3A02">
              <w:rPr>
                <w:b/>
              </w:rPr>
              <w:t xml:space="preserve">Zenith </w:t>
            </w:r>
            <w:proofErr w:type="spellStart"/>
            <w:r w:rsidRPr="002D3A02">
              <w:rPr>
                <w:b/>
              </w:rPr>
              <w:t>Printery</w:t>
            </w:r>
            <w:proofErr w:type="spellEnd"/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433C58" w:rsidRPr="0070617C" w:rsidRDefault="00433C58" w:rsidP="00B67166">
            <w:pPr>
              <w:pStyle w:val="BodyText3"/>
            </w:pPr>
          </w:p>
        </w:tc>
      </w:tr>
      <w:tr w:rsidR="00433C58">
        <w:trPr>
          <w:trHeight w:val="1110"/>
        </w:trPr>
        <w:tc>
          <w:tcPr>
            <w:tcW w:w="9090" w:type="dxa"/>
            <w:gridSpan w:val="4"/>
          </w:tcPr>
          <w:p w:rsidR="00433C58" w:rsidRPr="000D074C" w:rsidRDefault="00433C58" w:rsidP="00B224C8">
            <w:pPr>
              <w:pStyle w:val="Heading2"/>
              <w:rPr>
                <w:rFonts w:ascii="Times New Roman" w:hAnsi="Times New Roman"/>
                <w:sz w:val="24"/>
                <w:szCs w:val="24"/>
              </w:rPr>
            </w:pPr>
            <w:r w:rsidRPr="000D074C">
              <w:rPr>
                <w:rFonts w:ascii="Times New Roman" w:hAnsi="Times New Roman"/>
                <w:sz w:val="24"/>
                <w:szCs w:val="24"/>
              </w:rPr>
              <w:t>Senior Sales Representative</w:t>
            </w:r>
          </w:p>
          <w:p w:rsidR="00433C58" w:rsidRPr="003B0CB1" w:rsidRDefault="00433C58" w:rsidP="003B0CB1">
            <w:pPr>
              <w:pStyle w:val="Bulleted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3B0CB1">
              <w:rPr>
                <w:sz w:val="24"/>
                <w:szCs w:val="24"/>
              </w:rPr>
              <w:t>Assist customers with queries about products/services</w:t>
            </w:r>
          </w:p>
          <w:p w:rsidR="00433C58" w:rsidRPr="003B0CB1" w:rsidRDefault="00433C58" w:rsidP="003B0CB1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3B0CB1">
              <w:rPr>
                <w:sz w:val="24"/>
                <w:szCs w:val="24"/>
              </w:rPr>
              <w:t>Sell products/services to customers</w:t>
            </w:r>
          </w:p>
          <w:p w:rsidR="00433C58" w:rsidRDefault="00433C58" w:rsidP="003B0CB1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3B0CB1">
              <w:rPr>
                <w:sz w:val="24"/>
                <w:szCs w:val="24"/>
              </w:rPr>
              <w:t xml:space="preserve">Act as cashier, prepare invoices </w:t>
            </w:r>
            <w:proofErr w:type="spellStart"/>
            <w:r w:rsidRPr="003B0CB1">
              <w:rPr>
                <w:sz w:val="24"/>
                <w:szCs w:val="24"/>
              </w:rPr>
              <w:t>etc</w:t>
            </w:r>
            <w:proofErr w:type="spellEnd"/>
          </w:p>
          <w:p w:rsidR="00433C58" w:rsidRPr="003B0CB1" w:rsidRDefault="00433C58" w:rsidP="003B0CB1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 printing and Copying</w:t>
            </w:r>
          </w:p>
          <w:p w:rsidR="00433C58" w:rsidRDefault="00433C58" w:rsidP="00B224C8">
            <w:pPr>
              <w:pStyle w:val="BulletedList"/>
            </w:pPr>
          </w:p>
        </w:tc>
      </w:tr>
      <w:tr w:rsidR="00433C58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433C58" w:rsidRDefault="00433C58" w:rsidP="00727993">
            <w:pPr>
              <w:pStyle w:val="Heading2"/>
            </w:pPr>
          </w:p>
        </w:tc>
      </w:tr>
      <w:tr w:rsidR="00433C58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433C58" w:rsidRPr="000D074C" w:rsidRDefault="00433C58" w:rsidP="00D62111">
            <w:pPr>
              <w:pStyle w:val="BodyText1"/>
              <w:tabs>
                <w:tab w:val="left" w:pos="2520"/>
              </w:tabs>
              <w:rPr>
                <w:b/>
                <w:sz w:val="24"/>
                <w:szCs w:val="24"/>
              </w:rPr>
            </w:pPr>
            <w:r w:rsidRPr="000D074C">
              <w:rPr>
                <w:b/>
                <w:sz w:val="24"/>
                <w:szCs w:val="24"/>
              </w:rPr>
              <w:t>Skills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433C58" w:rsidRPr="00A43F4E" w:rsidRDefault="00433C58" w:rsidP="00B67166">
            <w:pPr>
              <w:pStyle w:val="BodyText"/>
            </w:pP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433C58" w:rsidRPr="00A43F4E" w:rsidRDefault="00433C58" w:rsidP="00B67166">
            <w:pPr>
              <w:pStyle w:val="BodyText3"/>
            </w:pPr>
          </w:p>
        </w:tc>
      </w:tr>
      <w:tr w:rsidR="00433C58">
        <w:trPr>
          <w:trHeight w:val="1080"/>
        </w:trPr>
        <w:tc>
          <w:tcPr>
            <w:tcW w:w="9090" w:type="dxa"/>
            <w:gridSpan w:val="4"/>
          </w:tcPr>
          <w:p w:rsidR="00433C58" w:rsidRDefault="00433C58" w:rsidP="00B224C8">
            <w:pPr>
              <w:pStyle w:val="Heading2"/>
            </w:pPr>
          </w:p>
          <w:p w:rsidR="00433C58" w:rsidRPr="00A43F4E" w:rsidRDefault="00433C58" w:rsidP="000D074C">
            <w:pPr>
              <w:pStyle w:val="BulletedList"/>
            </w:pPr>
            <w:r>
              <w:t xml:space="preserve">Excellent customer service skills                                                         Good interpersonal skills                       </w:t>
            </w:r>
          </w:p>
          <w:p w:rsidR="00433C58" w:rsidRPr="00D62111" w:rsidRDefault="00433C58" w:rsidP="00B224C8">
            <w:pPr>
              <w:pStyle w:val="BulletedList"/>
            </w:pPr>
            <w:r>
              <w:t>Team Player                                                                                          Good listening skills</w:t>
            </w:r>
          </w:p>
          <w:p w:rsidR="00433C58" w:rsidRDefault="00433C58" w:rsidP="00B224C8">
            <w:pPr>
              <w:pStyle w:val="BulletedList"/>
            </w:pPr>
            <w:r>
              <w:t>Hardworking                                                                                         Ability to work independently</w:t>
            </w:r>
          </w:p>
        </w:tc>
      </w:tr>
      <w:tr w:rsidR="00433C58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054EA1" w:rsidRDefault="00054EA1" w:rsidP="00F561DD">
            <w:pPr>
              <w:pStyle w:val="Heading1"/>
              <w:rPr>
                <w:rFonts w:ascii="Times New Roman" w:hAnsi="Times New Roman"/>
              </w:rPr>
            </w:pPr>
          </w:p>
          <w:p w:rsidR="00054EA1" w:rsidRDefault="00054EA1" w:rsidP="00F561DD">
            <w:pPr>
              <w:pStyle w:val="Heading1"/>
              <w:rPr>
                <w:rFonts w:ascii="Times New Roman" w:hAnsi="Times New Roman"/>
              </w:rPr>
            </w:pPr>
          </w:p>
          <w:p w:rsidR="00054EA1" w:rsidRDefault="00054EA1" w:rsidP="00F561DD">
            <w:pPr>
              <w:pStyle w:val="Heading1"/>
              <w:rPr>
                <w:rFonts w:ascii="Times New Roman" w:hAnsi="Times New Roman"/>
              </w:rPr>
            </w:pPr>
          </w:p>
          <w:p w:rsidR="00433C58" w:rsidRPr="004145FC" w:rsidRDefault="00433C58" w:rsidP="00F561DD">
            <w:pPr>
              <w:pStyle w:val="Heading1"/>
              <w:rPr>
                <w:rFonts w:ascii="Times New Roman" w:hAnsi="Times New Roman"/>
              </w:rPr>
            </w:pPr>
            <w:r w:rsidRPr="004145FC">
              <w:rPr>
                <w:rFonts w:ascii="Times New Roman" w:hAnsi="Times New Roman"/>
              </w:rPr>
              <w:lastRenderedPageBreak/>
              <w:t>Education</w:t>
            </w:r>
          </w:p>
        </w:tc>
      </w:tr>
      <w:tr w:rsidR="00433C58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433C58" w:rsidRPr="004145FC" w:rsidRDefault="00054EA1" w:rsidP="00B67166">
            <w:pPr>
              <w:pStyle w:val="BodyText1"/>
            </w:pPr>
            <w:bookmarkStart w:id="1" w:name="_Hlk509516581"/>
            <w:proofErr w:type="spellStart"/>
            <w:r>
              <w:lastRenderedPageBreak/>
              <w:t>Muracurapo</w:t>
            </w:r>
            <w:proofErr w:type="spellEnd"/>
            <w:r>
              <w:t xml:space="preserve"> Senior Comprehensive School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433C58" w:rsidRPr="004145FC" w:rsidRDefault="00433C58" w:rsidP="00054EA1">
            <w:pPr>
              <w:pStyle w:val="BodyText"/>
              <w:jc w:val="left"/>
            </w:pP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433C58" w:rsidRPr="004145FC" w:rsidRDefault="00433C58" w:rsidP="00B67166">
            <w:pPr>
              <w:pStyle w:val="BodyText3"/>
            </w:pPr>
          </w:p>
        </w:tc>
      </w:tr>
      <w:bookmarkEnd w:id="1"/>
      <w:tr w:rsidR="00433C58">
        <w:trPr>
          <w:trHeight w:val="555"/>
        </w:trPr>
        <w:tc>
          <w:tcPr>
            <w:tcW w:w="9090" w:type="dxa"/>
            <w:gridSpan w:val="4"/>
          </w:tcPr>
          <w:p w:rsidR="00433C58" w:rsidRPr="004145FC" w:rsidRDefault="00433C58" w:rsidP="00A43F4E">
            <w:pPr>
              <w:pStyle w:val="Heading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CXC</w:t>
            </w:r>
            <w:r w:rsidR="00054EA1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/</w:t>
            </w:r>
            <w:r w:rsidR="00054EA1">
              <w:rPr>
                <w:rFonts w:ascii="Times New Roman" w:hAnsi="Times New Roman"/>
              </w:rPr>
              <w:t>O Levels</w:t>
            </w:r>
          </w:p>
          <w:p w:rsidR="00433C58" w:rsidRDefault="00776C6D" w:rsidP="004145FC">
            <w:pPr>
              <w:pStyle w:val="BulletedList"/>
              <w:numPr>
                <w:ilvl w:val="0"/>
                <w:numId w:val="5"/>
              </w:numPr>
            </w:pPr>
            <w:proofErr w:type="gramStart"/>
            <w:r>
              <w:t>Mathematics  (</w:t>
            </w:r>
            <w:proofErr w:type="gramEnd"/>
            <w:r>
              <w:t>3</w:t>
            </w:r>
            <w:r w:rsidR="00433C58">
              <w:t>)</w:t>
            </w:r>
          </w:p>
          <w:p w:rsidR="00776C6D" w:rsidRPr="00776C6D" w:rsidRDefault="00776C6D" w:rsidP="00776C6D"/>
          <w:p w:rsidR="00433C58" w:rsidRDefault="00776C6D" w:rsidP="004145FC">
            <w:pPr>
              <w:numPr>
                <w:ilvl w:val="0"/>
                <w:numId w:val="3"/>
              </w:numPr>
            </w:pPr>
            <w:r>
              <w:t>English (2</w:t>
            </w:r>
            <w:r w:rsidR="00433C58">
              <w:t>)</w:t>
            </w:r>
          </w:p>
          <w:p w:rsidR="00433C58" w:rsidRDefault="00433C58" w:rsidP="004836EB">
            <w:pPr>
              <w:ind w:left="360"/>
            </w:pPr>
          </w:p>
          <w:p w:rsidR="00433C58" w:rsidRDefault="00433C58" w:rsidP="004145FC">
            <w:pPr>
              <w:numPr>
                <w:ilvl w:val="0"/>
                <w:numId w:val="3"/>
              </w:numPr>
            </w:pPr>
            <w:r>
              <w:t>Clothing and Textiles (2)</w:t>
            </w:r>
          </w:p>
          <w:p w:rsidR="00433C58" w:rsidRDefault="00433C58" w:rsidP="004836EB">
            <w:pPr>
              <w:ind w:left="360"/>
            </w:pPr>
          </w:p>
          <w:p w:rsidR="00433C58" w:rsidRDefault="00433C58" w:rsidP="004145FC">
            <w:pPr>
              <w:numPr>
                <w:ilvl w:val="0"/>
                <w:numId w:val="3"/>
              </w:numPr>
            </w:pPr>
            <w:r>
              <w:t>Human and Social Biology (3)</w:t>
            </w:r>
          </w:p>
          <w:p w:rsidR="00433C58" w:rsidRDefault="00433C58" w:rsidP="004836EB">
            <w:pPr>
              <w:ind w:left="360"/>
            </w:pPr>
          </w:p>
          <w:p w:rsidR="00433C58" w:rsidRDefault="00433C58" w:rsidP="004145FC">
            <w:pPr>
              <w:numPr>
                <w:ilvl w:val="0"/>
                <w:numId w:val="3"/>
              </w:numPr>
            </w:pPr>
            <w:r>
              <w:t xml:space="preserve">Computer Literacy (B) </w:t>
            </w:r>
          </w:p>
          <w:p w:rsidR="00433C58" w:rsidRDefault="00433C58" w:rsidP="009D1D7C">
            <w:pPr>
              <w:ind w:left="360"/>
            </w:pPr>
          </w:p>
          <w:p w:rsidR="00433C58" w:rsidRDefault="00433C58" w:rsidP="009D1D7C">
            <w:pPr>
              <w:ind w:left="360"/>
            </w:pPr>
          </w:p>
          <w:p w:rsidR="00433C58" w:rsidRPr="004145FC" w:rsidRDefault="00433C58" w:rsidP="009D1D7C">
            <w:pPr>
              <w:ind w:left="360"/>
            </w:pPr>
          </w:p>
        </w:tc>
      </w:tr>
      <w:tr w:rsidR="00433C58" w:rsidRPr="007A5F3F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433C58" w:rsidRPr="004145FC" w:rsidRDefault="00433C58" w:rsidP="00D62111">
            <w:pPr>
              <w:pStyle w:val="Heading1"/>
              <w:rPr>
                <w:rFonts w:ascii="Times New Roman" w:hAnsi="Times New Roman"/>
              </w:rPr>
            </w:pPr>
            <w:r w:rsidRPr="004145FC">
              <w:rPr>
                <w:rFonts w:ascii="Times New Roman" w:hAnsi="Times New Roman"/>
              </w:rPr>
              <w:t>References</w:t>
            </w:r>
          </w:p>
        </w:tc>
      </w:tr>
      <w:tr w:rsidR="00433C58" w:rsidRPr="007A5F3F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433C58" w:rsidRDefault="00433C58" w:rsidP="00B67166">
            <w:pPr>
              <w:pStyle w:val="BodyText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  <w:r>
              <w:rPr>
                <w:sz w:val="24"/>
                <w:szCs w:val="24"/>
              </w:rPr>
              <w:t xml:space="preserve"> Avalon </w:t>
            </w:r>
            <w:proofErr w:type="spellStart"/>
            <w:r>
              <w:rPr>
                <w:sz w:val="24"/>
                <w:szCs w:val="24"/>
              </w:rPr>
              <w:t>Attzs</w:t>
            </w:r>
            <w:proofErr w:type="spellEnd"/>
          </w:p>
          <w:p w:rsidR="00433C58" w:rsidRDefault="00433C58" w:rsidP="00B67166">
            <w:pPr>
              <w:pStyle w:val="BodyText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</w:t>
            </w:r>
            <w:proofErr w:type="spellStart"/>
            <w:r>
              <w:rPr>
                <w:sz w:val="24"/>
                <w:szCs w:val="24"/>
              </w:rPr>
              <w:t>Tecnician</w:t>
            </w:r>
            <w:proofErr w:type="spellEnd"/>
          </w:p>
          <w:p w:rsidR="00433C58" w:rsidRDefault="00433C58" w:rsidP="00B67166">
            <w:pPr>
              <w:pStyle w:val="BodyText1"/>
              <w:rPr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sz w:val="24"/>
                    <w:szCs w:val="24"/>
                  </w:rPr>
                  <w:t>Trinidad and Tobago</w:t>
                </w:r>
              </w:smartTag>
            </w:smartTag>
            <w:r>
              <w:rPr>
                <w:sz w:val="24"/>
                <w:szCs w:val="24"/>
              </w:rPr>
              <w:t xml:space="preserve"> Police Service</w:t>
            </w:r>
          </w:p>
          <w:p w:rsidR="00433C58" w:rsidRDefault="00433C58" w:rsidP="00B67166">
            <w:pPr>
              <w:pStyle w:val="BodyText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Tel: 356-9401</w:t>
            </w:r>
          </w:p>
          <w:p w:rsidR="00433C58" w:rsidRDefault="00433C58" w:rsidP="00B67166">
            <w:pPr>
              <w:pStyle w:val="BodyText1"/>
              <w:rPr>
                <w:sz w:val="24"/>
                <w:szCs w:val="24"/>
              </w:rPr>
            </w:pPr>
          </w:p>
          <w:p w:rsidR="00433C58" w:rsidRDefault="00776C6D" w:rsidP="00B67166">
            <w:pPr>
              <w:pStyle w:val="BodyText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Karen Prince</w:t>
            </w:r>
          </w:p>
          <w:p w:rsidR="00776C6D" w:rsidRDefault="00776C6D" w:rsidP="00B67166">
            <w:pPr>
              <w:pStyle w:val="BodyText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Finance Assistant</w:t>
            </w:r>
          </w:p>
          <w:p w:rsidR="00776C6D" w:rsidRDefault="00776C6D" w:rsidP="00B67166">
            <w:pPr>
              <w:pStyle w:val="BodyText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International Federation of Red Cross and Red Crescent Societies</w:t>
            </w:r>
          </w:p>
          <w:p w:rsidR="00776C6D" w:rsidRPr="004145FC" w:rsidRDefault="003649C1" w:rsidP="00B67166">
            <w:pPr>
              <w:pStyle w:val="BodyText1"/>
              <w:rPr>
                <w:sz w:val="24"/>
                <w:szCs w:val="24"/>
              </w:rPr>
            </w:pPr>
            <w:hyperlink r:id="rId7" w:history="1">
              <w:r w:rsidR="00776C6D" w:rsidRPr="00FA45F3">
                <w:rPr>
                  <w:rStyle w:val="Hyperlink"/>
                  <w:sz w:val="24"/>
                  <w:szCs w:val="24"/>
                </w:rPr>
                <w:t>Tel:678</w:t>
              </w:r>
            </w:hyperlink>
            <w:r w:rsidR="00776C6D">
              <w:rPr>
                <w:sz w:val="24"/>
                <w:szCs w:val="24"/>
              </w:rPr>
              <w:t xml:space="preserve"> 8339</w:t>
            </w:r>
          </w:p>
        </w:tc>
      </w:tr>
    </w:tbl>
    <w:p w:rsidR="00433C58" w:rsidRDefault="00433C58" w:rsidP="00AB451F"/>
    <w:sectPr w:rsidR="00433C58" w:rsidSect="00FB371B">
      <w:headerReference w:type="default" r:id="rId8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9C1" w:rsidRDefault="003649C1">
      <w:r>
        <w:separator/>
      </w:r>
    </w:p>
  </w:endnote>
  <w:endnote w:type="continuationSeparator" w:id="0">
    <w:p w:rsidR="003649C1" w:rsidRDefault="00364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9C1" w:rsidRDefault="003649C1">
      <w:r>
        <w:separator/>
      </w:r>
    </w:p>
  </w:footnote>
  <w:footnote w:type="continuationSeparator" w:id="0">
    <w:p w:rsidR="003649C1" w:rsidRDefault="00364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C58" w:rsidRDefault="00433C58" w:rsidP="00FB371B">
    <w:pPr>
      <w:pStyle w:val="StyleContactInfo"/>
    </w:pPr>
  </w:p>
  <w:p w:rsidR="00433C58" w:rsidRPr="00FB371B" w:rsidRDefault="00433C58" w:rsidP="00FB371B">
    <w:pPr>
      <w:pStyle w:val="YourNamePage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A7B3E"/>
    <w:multiLevelType w:val="hybridMultilevel"/>
    <w:tmpl w:val="7D0EFA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A7964"/>
    <w:multiLevelType w:val="hybridMultilevel"/>
    <w:tmpl w:val="CB484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4" w15:restartNumberingAfterBreak="0">
    <w:nsid w:val="6D524195"/>
    <w:multiLevelType w:val="hybridMultilevel"/>
    <w:tmpl w:val="50C63F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92343"/>
    <w:multiLevelType w:val="hybridMultilevel"/>
    <w:tmpl w:val="94A02E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06AD9"/>
    <w:multiLevelType w:val="hybridMultilevel"/>
    <w:tmpl w:val="835AAB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AD"/>
    <w:rsid w:val="00037885"/>
    <w:rsid w:val="000427FC"/>
    <w:rsid w:val="00054EA1"/>
    <w:rsid w:val="00086B3B"/>
    <w:rsid w:val="000D074C"/>
    <w:rsid w:val="001014A0"/>
    <w:rsid w:val="001E6339"/>
    <w:rsid w:val="0021599F"/>
    <w:rsid w:val="002802E5"/>
    <w:rsid w:val="00287A89"/>
    <w:rsid w:val="002B76E1"/>
    <w:rsid w:val="002D3A02"/>
    <w:rsid w:val="003649C1"/>
    <w:rsid w:val="00365AEA"/>
    <w:rsid w:val="0037263E"/>
    <w:rsid w:val="003B0CB1"/>
    <w:rsid w:val="004145FC"/>
    <w:rsid w:val="00430460"/>
    <w:rsid w:val="00433C58"/>
    <w:rsid w:val="004467E5"/>
    <w:rsid w:val="00455816"/>
    <w:rsid w:val="004836EB"/>
    <w:rsid w:val="00536728"/>
    <w:rsid w:val="006A003A"/>
    <w:rsid w:val="006A52DF"/>
    <w:rsid w:val="0070617C"/>
    <w:rsid w:val="00727993"/>
    <w:rsid w:val="00763259"/>
    <w:rsid w:val="00776C6D"/>
    <w:rsid w:val="007A5F3F"/>
    <w:rsid w:val="00831CAD"/>
    <w:rsid w:val="00882994"/>
    <w:rsid w:val="008A6310"/>
    <w:rsid w:val="00971E9D"/>
    <w:rsid w:val="009D1D7C"/>
    <w:rsid w:val="00A43F4E"/>
    <w:rsid w:val="00AA47AE"/>
    <w:rsid w:val="00AB451F"/>
    <w:rsid w:val="00AD63E4"/>
    <w:rsid w:val="00B03428"/>
    <w:rsid w:val="00B224C8"/>
    <w:rsid w:val="00B367EF"/>
    <w:rsid w:val="00B5218C"/>
    <w:rsid w:val="00B64B21"/>
    <w:rsid w:val="00B67166"/>
    <w:rsid w:val="00B83D28"/>
    <w:rsid w:val="00BB2FAB"/>
    <w:rsid w:val="00BC56C1"/>
    <w:rsid w:val="00C5369F"/>
    <w:rsid w:val="00C65893"/>
    <w:rsid w:val="00C8736B"/>
    <w:rsid w:val="00D43291"/>
    <w:rsid w:val="00D467AD"/>
    <w:rsid w:val="00D62111"/>
    <w:rsid w:val="00D73271"/>
    <w:rsid w:val="00D739A5"/>
    <w:rsid w:val="00DC1DF3"/>
    <w:rsid w:val="00E5152A"/>
    <w:rsid w:val="00F561DD"/>
    <w:rsid w:val="00F95D8A"/>
    <w:rsid w:val="00F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EDBEAD2"/>
  <w15:docId w15:val="{E6400159-A0CF-4BF6-82F5-D5D07CCF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TT" w:eastAsia="en-TT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61DD"/>
    <w:rPr>
      <w:sz w:val="20"/>
      <w:szCs w:val="20"/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86B3B"/>
    <w:rPr>
      <w:rFonts w:ascii="Cambria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86B3B"/>
    <w:rPr>
      <w:rFonts w:ascii="Cambria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86B3B"/>
    <w:rPr>
      <w:rFonts w:ascii="Cambria" w:hAnsi="Cambria" w:cs="Times New Roman"/>
      <w:b/>
      <w:bCs/>
      <w:sz w:val="26"/>
      <w:szCs w:val="26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86B3B"/>
    <w:rPr>
      <w:rFonts w:cs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B37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6B3B"/>
    <w:rPr>
      <w:rFonts w:cs="Times New Roman"/>
      <w:sz w:val="20"/>
      <w:szCs w:val="20"/>
      <w:lang w:val="en-US" w:eastAsia="en-US"/>
    </w:rPr>
  </w:style>
  <w:style w:type="paragraph" w:customStyle="1" w:styleId="YourName">
    <w:name w:val="Your Name"/>
    <w:basedOn w:val="Normal"/>
    <w:uiPriority w:val="99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uiPriority w:val="99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uiPriority w:val="99"/>
    <w:rsid w:val="00A43F4E"/>
    <w:rPr>
      <w:spacing w:val="-5"/>
      <w:szCs w:val="20"/>
      <w:lang w:val="en-US" w:eastAsia="en-US"/>
    </w:rPr>
  </w:style>
  <w:style w:type="paragraph" w:customStyle="1" w:styleId="StyleContactInfo">
    <w:name w:val="Style Contact Info"/>
    <w:basedOn w:val="Normal"/>
    <w:uiPriority w:val="99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link w:val="FooterChar"/>
    <w:uiPriority w:val="99"/>
    <w:rsid w:val="00FB37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6B3B"/>
    <w:rPr>
      <w:rFonts w:cs="Times New Roman"/>
      <w:sz w:val="20"/>
      <w:szCs w:val="20"/>
      <w:lang w:val="en-US" w:eastAsia="en-US"/>
    </w:rPr>
  </w:style>
  <w:style w:type="paragraph" w:styleId="BodyText3">
    <w:name w:val="Body Text 3"/>
    <w:basedOn w:val="BodyText"/>
    <w:link w:val="BodyText3Char"/>
    <w:uiPriority w:val="99"/>
    <w:rsid w:val="00B67166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086B3B"/>
    <w:rPr>
      <w:rFonts w:cs="Times New Roman"/>
      <w:sz w:val="16"/>
      <w:szCs w:val="16"/>
      <w:lang w:val="en-US" w:eastAsia="en-US"/>
    </w:rPr>
  </w:style>
  <w:style w:type="paragraph" w:customStyle="1" w:styleId="YourNamePage2">
    <w:name w:val="Your Name Page 2"/>
    <w:basedOn w:val="YourName"/>
    <w:uiPriority w:val="99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rsid w:val="00FB3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86B3B"/>
    <w:rPr>
      <w:rFonts w:cs="Times New Roman"/>
      <w:sz w:val="2"/>
      <w:lang w:val="en-US" w:eastAsia="en-US"/>
    </w:rPr>
  </w:style>
  <w:style w:type="character" w:styleId="Hyperlink">
    <w:name w:val="Hyperlink"/>
    <w:basedOn w:val="DefaultParagraphFont"/>
    <w:uiPriority w:val="99"/>
    <w:rsid w:val="00831CAD"/>
    <w:rPr>
      <w:rFonts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C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67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Tel:6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i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</Template>
  <TotalTime>13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Address : Pole # 120, Simeon Rd, Sparrow Drive, Petit Valley, Tel #349-7576 or 335-5546, D</vt:lpstr>
    </vt:vector>
  </TitlesOfParts>
  <Company>Microsoft Corporation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Address : Pole # 120, Simeon Rd, Sparrow Drive, Petit Valley, Tel #349-7576 or 335-5546, D</dc:title>
  <dc:subject/>
  <dc:creator>Avi</dc:creator>
  <cp:keywords/>
  <dc:description/>
  <cp:lastModifiedBy>Karen PRINCE</cp:lastModifiedBy>
  <cp:revision>4</cp:revision>
  <cp:lastPrinted>2012-07-25T20:21:00Z</cp:lastPrinted>
  <dcterms:created xsi:type="dcterms:W3CDTF">2017-06-25T14:03:00Z</dcterms:created>
  <dcterms:modified xsi:type="dcterms:W3CDTF">2018-03-23T01:15:00Z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