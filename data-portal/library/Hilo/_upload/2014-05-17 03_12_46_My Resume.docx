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E6" w:rsidRDefault="00690401">
      <w:r>
        <w:rPr>
          <w:noProof/>
          <w:lang w:eastAsia="en-US"/>
        </w:rPr>
        <w:pict>
          <v:rect id="_x0000_s1034" style="position:absolute;margin-left:-46pt;margin-top:-26.25pt;width:559.75pt;height:19.05pt;z-index:251658240;mso-width-percent:915;mso-position-horizontal-relative:margin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744CE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744CE6" w:rsidRDefault="00744CE6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744CE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744CE6" w:rsidRDefault="00744CE6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44CE6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744CE6" w:rsidRDefault="00744CE6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744CE6" w:rsidRDefault="00744CE6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rPr>
          <w:rFonts w:ascii="Georgia" w:hAnsi="Georgia"/>
          <w:color w:val="auto"/>
          <w:sz w:val="36"/>
          <w:szCs w:val="24"/>
        </w:rPr>
        <w:id w:val="26081749"/>
        <w:placeholder>
          <w:docPart w:val="97FE58EC2201415EACA8008367BC87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0E6CFB" w:rsidRPr="00F265D9" w:rsidRDefault="000E6CFB" w:rsidP="000E6CFB">
          <w:pPr>
            <w:pStyle w:val="PersonalName"/>
            <w:spacing w:line="240" w:lineRule="auto"/>
            <w:rPr>
              <w:rFonts w:ascii="Georgia" w:hAnsi="Georgia"/>
              <w:color w:val="auto"/>
              <w:sz w:val="24"/>
              <w:szCs w:val="24"/>
            </w:rPr>
          </w:pPr>
          <w:r w:rsidRPr="00F265D9">
            <w:rPr>
              <w:rFonts w:ascii="Georgia" w:hAnsi="Georgia"/>
              <w:color w:val="auto"/>
              <w:sz w:val="36"/>
              <w:szCs w:val="24"/>
            </w:rPr>
            <w:t>Jennice .T. Jeffrey</w:t>
          </w:r>
        </w:p>
      </w:sdtContent>
    </w:sdt>
    <w:p w:rsidR="002A0B2E" w:rsidRPr="00AF6110" w:rsidRDefault="002C0DB6" w:rsidP="002A0B2E">
      <w:pPr>
        <w:pStyle w:val="NoSpacing"/>
        <w:ind w:left="4320" w:firstLine="720"/>
        <w:jc w:val="right"/>
        <w:rPr>
          <w:rFonts w:ascii="Georgia" w:hAnsi="Georgia"/>
          <w:color w:val="auto"/>
          <w:szCs w:val="24"/>
        </w:rPr>
      </w:pPr>
      <w:r>
        <w:rPr>
          <w:rFonts w:ascii="Georgia" w:hAnsi="Georgia"/>
          <w:color w:val="auto"/>
          <w:szCs w:val="24"/>
        </w:rPr>
        <w:t>#2</w:t>
      </w:r>
      <w:r w:rsidR="000E6CFB" w:rsidRPr="00AF6110">
        <w:rPr>
          <w:rFonts w:ascii="Georgia" w:hAnsi="Georgia"/>
          <w:color w:val="auto"/>
          <w:szCs w:val="24"/>
        </w:rPr>
        <w:t>, Eleventh Street,</w:t>
      </w:r>
    </w:p>
    <w:p w:rsidR="002A0B2E" w:rsidRPr="00AF6110" w:rsidRDefault="000E6CFB" w:rsidP="002A0B2E">
      <w:pPr>
        <w:pStyle w:val="NoSpacing"/>
        <w:ind w:left="4320" w:firstLine="720"/>
        <w:jc w:val="right"/>
        <w:rPr>
          <w:rFonts w:ascii="Georgia" w:hAnsi="Georgia"/>
          <w:color w:val="auto"/>
          <w:szCs w:val="24"/>
        </w:rPr>
      </w:pPr>
      <w:r w:rsidRPr="00AF6110">
        <w:rPr>
          <w:rFonts w:ascii="Georgia" w:hAnsi="Georgia"/>
          <w:color w:val="auto"/>
          <w:szCs w:val="24"/>
        </w:rPr>
        <w:t xml:space="preserve">Techier Village, </w:t>
      </w:r>
    </w:p>
    <w:p w:rsidR="000E6CFB" w:rsidRPr="00AF6110" w:rsidRDefault="000E6CFB" w:rsidP="002A0B2E">
      <w:pPr>
        <w:pStyle w:val="NoSpacing"/>
        <w:ind w:left="4320" w:firstLine="720"/>
        <w:jc w:val="right"/>
        <w:rPr>
          <w:rFonts w:ascii="Georgia" w:hAnsi="Georgia"/>
          <w:color w:val="auto"/>
          <w:szCs w:val="24"/>
        </w:rPr>
      </w:pPr>
      <w:r w:rsidRPr="00AF6110">
        <w:rPr>
          <w:rFonts w:ascii="Georgia" w:hAnsi="Georgia"/>
          <w:color w:val="auto"/>
          <w:szCs w:val="24"/>
        </w:rPr>
        <w:t>Point</w:t>
      </w:r>
      <w:r w:rsidR="00FD2433" w:rsidRPr="00AF6110">
        <w:rPr>
          <w:rFonts w:ascii="Georgia" w:hAnsi="Georgia"/>
          <w:color w:val="auto"/>
          <w:szCs w:val="24"/>
        </w:rPr>
        <w:t xml:space="preserve"> </w:t>
      </w:r>
      <w:r w:rsidRPr="00AF6110">
        <w:rPr>
          <w:rFonts w:ascii="Georgia" w:hAnsi="Georgia"/>
          <w:color w:val="auto"/>
          <w:szCs w:val="24"/>
        </w:rPr>
        <w:t>Fortin</w:t>
      </w:r>
      <w:r w:rsidR="002C0DB6">
        <w:rPr>
          <w:rFonts w:ascii="Georgia" w:hAnsi="Georgia"/>
          <w:color w:val="auto"/>
          <w:szCs w:val="24"/>
        </w:rPr>
        <w:t>, Trinidad 700341</w:t>
      </w:r>
    </w:p>
    <w:p w:rsidR="002A0B2E" w:rsidRPr="00AF6110" w:rsidRDefault="00D10178" w:rsidP="002A0B2E">
      <w:pPr>
        <w:pStyle w:val="NoSpacing"/>
        <w:ind w:left="4320" w:firstLine="720"/>
        <w:jc w:val="right"/>
        <w:rPr>
          <w:rFonts w:ascii="Georgia" w:hAnsi="Georgia"/>
          <w:color w:val="auto"/>
          <w:szCs w:val="24"/>
        </w:rPr>
      </w:pPr>
      <w:r>
        <w:rPr>
          <w:rFonts w:ascii="Georgia" w:hAnsi="Georgia"/>
          <w:color w:val="auto"/>
          <w:szCs w:val="24"/>
        </w:rPr>
        <w:t>Email: Ecinnej</w:t>
      </w:r>
      <w:r w:rsidR="00AF6110" w:rsidRPr="00AF6110">
        <w:rPr>
          <w:rFonts w:ascii="Georgia" w:hAnsi="Georgia"/>
          <w:color w:val="auto"/>
          <w:szCs w:val="24"/>
        </w:rPr>
        <w:t>@gmail</w:t>
      </w:r>
      <w:r w:rsidR="00FD2433" w:rsidRPr="00AF6110">
        <w:rPr>
          <w:rFonts w:ascii="Georgia" w:hAnsi="Georgia"/>
          <w:color w:val="auto"/>
          <w:szCs w:val="24"/>
        </w:rPr>
        <w:t>.com</w:t>
      </w:r>
    </w:p>
    <w:p w:rsidR="00813BF4" w:rsidRPr="00AF6110" w:rsidRDefault="002A0B2E" w:rsidP="00813BF4">
      <w:pPr>
        <w:jc w:val="right"/>
        <w:rPr>
          <w:rFonts w:ascii="Georgia" w:hAnsi="Georgia"/>
          <w:color w:val="auto"/>
          <w:szCs w:val="24"/>
        </w:rPr>
      </w:pPr>
      <w:r w:rsidRPr="00AF6110">
        <w:rPr>
          <w:rFonts w:ascii="Georgia" w:hAnsi="Georgia"/>
          <w:color w:val="auto"/>
          <w:szCs w:val="24"/>
        </w:rPr>
        <w:t xml:space="preserve">Cell: </w:t>
      </w:r>
      <w:r w:rsidR="00384848">
        <w:rPr>
          <w:rFonts w:ascii="Georgia" w:hAnsi="Georgia"/>
          <w:color w:val="auto"/>
          <w:szCs w:val="24"/>
        </w:rPr>
        <w:t>648-1614 or 786-6860</w:t>
      </w:r>
    </w:p>
    <w:p w:rsidR="00744CE6" w:rsidRPr="004D012C" w:rsidRDefault="001A6589" w:rsidP="00F34960">
      <w:pPr>
        <w:spacing w:line="240" w:lineRule="auto"/>
        <w:rPr>
          <w:rFonts w:ascii="Georgia" w:hAnsi="Georgia"/>
          <w:color w:val="auto"/>
          <w:szCs w:val="22"/>
        </w:rPr>
      </w:pPr>
      <w:r w:rsidRPr="004D012C">
        <w:rPr>
          <w:rFonts w:ascii="Georgia" w:hAnsi="Georgia"/>
          <w:b/>
          <w:color w:val="auto"/>
          <w:szCs w:val="22"/>
        </w:rPr>
        <w:t>Objective</w:t>
      </w:r>
      <w:r w:rsidR="000E6CFB">
        <w:rPr>
          <w:rFonts w:ascii="Georgia" w:hAnsi="Georgia"/>
          <w:b/>
          <w:color w:val="auto"/>
          <w:szCs w:val="22"/>
        </w:rPr>
        <w:t>:</w:t>
      </w:r>
      <w:r w:rsidR="000E6CFB">
        <w:rPr>
          <w:rFonts w:ascii="Georgia" w:hAnsi="Georgia"/>
          <w:color w:val="auto"/>
          <w:szCs w:val="22"/>
        </w:rPr>
        <w:t xml:space="preserve"> </w:t>
      </w:r>
      <w:r w:rsidR="002A0B2E">
        <w:rPr>
          <w:rFonts w:ascii="Georgia" w:hAnsi="Georgia"/>
          <w:color w:val="auto"/>
          <w:szCs w:val="22"/>
        </w:rPr>
        <w:t xml:space="preserve">To </w:t>
      </w:r>
      <w:r w:rsidR="008F04D4">
        <w:rPr>
          <w:rFonts w:ascii="Georgia" w:hAnsi="Georgia"/>
          <w:color w:val="auto"/>
          <w:szCs w:val="22"/>
        </w:rPr>
        <w:t xml:space="preserve">obtain </w:t>
      </w:r>
      <w:r w:rsidR="002A0B2E">
        <w:rPr>
          <w:rFonts w:ascii="Georgia" w:hAnsi="Georgia"/>
          <w:color w:val="auto"/>
          <w:szCs w:val="22"/>
        </w:rPr>
        <w:t xml:space="preserve">a </w:t>
      </w:r>
      <w:r w:rsidR="008F04D4">
        <w:rPr>
          <w:rFonts w:ascii="Georgia" w:hAnsi="Georgia"/>
          <w:color w:val="auto"/>
          <w:szCs w:val="22"/>
        </w:rPr>
        <w:t xml:space="preserve">challenging and </w:t>
      </w:r>
      <w:r w:rsidR="002A0B2E">
        <w:rPr>
          <w:rFonts w:ascii="Georgia" w:hAnsi="Georgia"/>
          <w:color w:val="auto"/>
          <w:szCs w:val="22"/>
        </w:rPr>
        <w:t xml:space="preserve">responsible </w:t>
      </w:r>
      <w:r w:rsidR="008F04D4">
        <w:rPr>
          <w:rFonts w:ascii="Georgia" w:hAnsi="Georgia"/>
          <w:color w:val="auto"/>
          <w:szCs w:val="22"/>
        </w:rPr>
        <w:t xml:space="preserve">position within an organization </w:t>
      </w:r>
      <w:r w:rsidR="002A0B2E">
        <w:rPr>
          <w:rFonts w:ascii="Georgia" w:hAnsi="Georgia"/>
          <w:color w:val="auto"/>
          <w:szCs w:val="22"/>
        </w:rPr>
        <w:t xml:space="preserve">that </w:t>
      </w:r>
      <w:r w:rsidR="008F04D4">
        <w:rPr>
          <w:rFonts w:ascii="Georgia" w:hAnsi="Georgia"/>
          <w:color w:val="auto"/>
          <w:szCs w:val="22"/>
        </w:rPr>
        <w:t>facilitates learning and provide opportunities for development which can</w:t>
      </w:r>
      <w:r w:rsidR="002A0B2E">
        <w:rPr>
          <w:rFonts w:ascii="Georgia" w:hAnsi="Georgia"/>
          <w:color w:val="auto"/>
          <w:szCs w:val="22"/>
        </w:rPr>
        <w:t xml:space="preserve"> conti</w:t>
      </w:r>
      <w:r w:rsidR="008F04D4">
        <w:rPr>
          <w:rFonts w:ascii="Georgia" w:hAnsi="Georgia"/>
          <w:color w:val="auto"/>
          <w:szCs w:val="22"/>
        </w:rPr>
        <w:t>nually develop my skills and</w:t>
      </w:r>
      <w:r w:rsidR="002A0B2E">
        <w:rPr>
          <w:rFonts w:ascii="Georgia" w:hAnsi="Georgia"/>
          <w:color w:val="auto"/>
          <w:szCs w:val="22"/>
        </w:rPr>
        <w:t xml:space="preserve"> enhance the </w:t>
      </w:r>
      <w:r w:rsidR="00813BF4">
        <w:rPr>
          <w:rFonts w:ascii="Georgia" w:hAnsi="Georgia"/>
          <w:color w:val="auto"/>
          <w:szCs w:val="22"/>
        </w:rPr>
        <w:t xml:space="preserve">business </w:t>
      </w:r>
      <w:r w:rsidR="002A0B2E">
        <w:rPr>
          <w:rFonts w:ascii="Georgia" w:hAnsi="Georgia"/>
          <w:color w:val="auto"/>
          <w:szCs w:val="22"/>
        </w:rPr>
        <w:t>to which I would be employed.</w:t>
      </w:r>
    </w:p>
    <w:p w:rsidR="00BB4B29" w:rsidRPr="00FD2433" w:rsidRDefault="000E6CFB" w:rsidP="00FD2433">
      <w:pPr>
        <w:spacing w:line="240" w:lineRule="auto"/>
        <w:rPr>
          <w:rFonts w:ascii="Georgia" w:hAnsi="Georgia"/>
          <w:b/>
          <w:color w:val="auto"/>
          <w:szCs w:val="22"/>
        </w:rPr>
      </w:pPr>
      <w:r w:rsidRPr="004D012C">
        <w:rPr>
          <w:rFonts w:ascii="Georgia" w:hAnsi="Georgia"/>
          <w:b/>
          <w:color w:val="auto"/>
          <w:szCs w:val="22"/>
        </w:rPr>
        <w:t>Availability</w:t>
      </w:r>
      <w:r>
        <w:rPr>
          <w:rFonts w:ascii="Georgia" w:hAnsi="Georgia"/>
          <w:b/>
          <w:color w:val="auto"/>
          <w:szCs w:val="22"/>
        </w:rPr>
        <w:t>:</w:t>
      </w:r>
      <w:r w:rsidRPr="004D012C">
        <w:rPr>
          <w:rFonts w:ascii="Georgia" w:hAnsi="Georgia"/>
          <w:b/>
          <w:color w:val="auto"/>
          <w:szCs w:val="22"/>
        </w:rPr>
        <w:t xml:space="preserve"> </w:t>
      </w:r>
      <w:r w:rsidR="00690401" w:rsidRPr="004D012C">
        <w:rPr>
          <w:rFonts w:ascii="Georgia" w:hAnsi="Georgia"/>
          <w:color w:val="auto"/>
          <w:szCs w:val="22"/>
        </w:rPr>
        <w:fldChar w:fldCharType="begin"/>
      </w:r>
      <w:r w:rsidR="001A6589" w:rsidRPr="004D012C">
        <w:rPr>
          <w:rFonts w:ascii="Georgia" w:hAnsi="Georgia"/>
          <w:color w:val="auto"/>
          <w:szCs w:val="22"/>
        </w:rPr>
        <w:instrText xml:space="preserve"> DATE \@ "MMMM d, yyyy" </w:instrText>
      </w:r>
      <w:r w:rsidR="00690401" w:rsidRPr="004D012C">
        <w:rPr>
          <w:rFonts w:ascii="Georgia" w:hAnsi="Georgia"/>
          <w:color w:val="auto"/>
          <w:szCs w:val="22"/>
        </w:rPr>
        <w:fldChar w:fldCharType="separate"/>
      </w:r>
      <w:r w:rsidR="006D24EA">
        <w:rPr>
          <w:rFonts w:ascii="Georgia" w:hAnsi="Georgia"/>
          <w:noProof/>
          <w:color w:val="auto"/>
          <w:szCs w:val="22"/>
        </w:rPr>
        <w:t>May 16, 2014</w:t>
      </w:r>
      <w:r w:rsidR="00690401" w:rsidRPr="004D012C">
        <w:rPr>
          <w:rFonts w:ascii="Georgia" w:hAnsi="Georgia"/>
          <w:color w:val="auto"/>
          <w:szCs w:val="22"/>
        </w:rPr>
        <w:fldChar w:fldCharType="end"/>
      </w:r>
    </w:p>
    <w:p w:rsidR="00A53786" w:rsidRPr="00A42792" w:rsidRDefault="00A53786" w:rsidP="00A42792">
      <w:pPr>
        <w:pStyle w:val="ListParagraph"/>
        <w:numPr>
          <w:ilvl w:val="0"/>
          <w:numId w:val="40"/>
        </w:numPr>
        <w:spacing w:line="240" w:lineRule="auto"/>
        <w:rPr>
          <w:rFonts w:ascii="Georgia" w:hAnsi="Georgia"/>
          <w:b/>
          <w:color w:val="auto"/>
          <w:szCs w:val="22"/>
        </w:rPr>
      </w:pPr>
      <w:r w:rsidRPr="00A42792">
        <w:rPr>
          <w:rFonts w:ascii="Georgia" w:hAnsi="Georgia"/>
          <w:b/>
          <w:color w:val="auto"/>
          <w:szCs w:val="22"/>
        </w:rPr>
        <w:t>Personal Information:</w:t>
      </w:r>
    </w:p>
    <w:p w:rsidR="00A53786" w:rsidRDefault="00654EED" w:rsidP="00A42792">
      <w:pPr>
        <w:pStyle w:val="ListParagraph"/>
        <w:numPr>
          <w:ilvl w:val="0"/>
          <w:numId w:val="41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D.O.B: Jan 28</w:t>
      </w:r>
      <w:r w:rsidRPr="00654EED">
        <w:rPr>
          <w:rFonts w:ascii="Georgia" w:hAnsi="Georgia"/>
          <w:color w:val="auto"/>
          <w:szCs w:val="22"/>
          <w:vertAlign w:val="superscript"/>
        </w:rPr>
        <w:t>th</w:t>
      </w:r>
      <w:r>
        <w:rPr>
          <w:rFonts w:ascii="Georgia" w:hAnsi="Georgia"/>
          <w:color w:val="auto"/>
          <w:szCs w:val="22"/>
        </w:rPr>
        <w:t>, 1987</w:t>
      </w:r>
    </w:p>
    <w:p w:rsidR="00A53786" w:rsidRDefault="00A53786" w:rsidP="00A42792">
      <w:pPr>
        <w:pStyle w:val="ListParagraph"/>
        <w:numPr>
          <w:ilvl w:val="0"/>
          <w:numId w:val="41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Nationality:</w:t>
      </w:r>
      <w:r w:rsidRPr="00A53786">
        <w:rPr>
          <w:rFonts w:ascii="Georgia" w:hAnsi="Georgia"/>
          <w:color w:val="auto"/>
          <w:szCs w:val="22"/>
        </w:rPr>
        <w:t xml:space="preserve"> </w:t>
      </w:r>
      <w:r>
        <w:rPr>
          <w:rFonts w:ascii="Georgia" w:hAnsi="Georgia"/>
          <w:color w:val="auto"/>
          <w:szCs w:val="22"/>
        </w:rPr>
        <w:t>Trinidadian</w:t>
      </w:r>
    </w:p>
    <w:p w:rsidR="00634578" w:rsidRPr="00864154" w:rsidRDefault="00634578" w:rsidP="00864154">
      <w:pPr>
        <w:pStyle w:val="ListParagraph"/>
        <w:numPr>
          <w:ilvl w:val="0"/>
          <w:numId w:val="29"/>
        </w:numPr>
        <w:spacing w:line="240" w:lineRule="auto"/>
        <w:rPr>
          <w:rFonts w:ascii="Georgia" w:hAnsi="Georgia"/>
          <w:b/>
          <w:color w:val="auto"/>
          <w:szCs w:val="22"/>
        </w:rPr>
      </w:pPr>
      <w:r w:rsidRPr="00634578">
        <w:rPr>
          <w:rFonts w:ascii="Georgia" w:hAnsi="Georgia"/>
          <w:b/>
          <w:color w:val="auto"/>
          <w:szCs w:val="22"/>
        </w:rPr>
        <w:t>Education</w:t>
      </w:r>
    </w:p>
    <w:p w:rsidR="00864154" w:rsidRPr="004D012C" w:rsidRDefault="00864154" w:rsidP="00864154">
      <w:pPr>
        <w:spacing w:line="240" w:lineRule="auto"/>
        <w:ind w:left="720" w:firstLine="720"/>
        <w:rPr>
          <w:rFonts w:ascii="Georgia" w:hAnsi="Georgia"/>
          <w:color w:val="auto"/>
        </w:rPr>
      </w:pPr>
      <w:r w:rsidRPr="004D012C">
        <w:rPr>
          <w:rStyle w:val="SubsectionDateChar1"/>
          <w:rFonts w:ascii="Georgia" w:hAnsi="Georgia"/>
          <w:color w:val="auto"/>
          <w:sz w:val="22"/>
          <w:szCs w:val="22"/>
        </w:rPr>
        <w:t>1991-1998 |Point Fortin Roman Catholic School |</w:t>
      </w:r>
      <w:r w:rsidRPr="004D012C">
        <w:rPr>
          <w:rFonts w:ascii="Georgia" w:hAnsi="Georgia"/>
          <w:color w:val="auto"/>
        </w:rPr>
        <w:t xml:space="preserve"> Certificate</w:t>
      </w:r>
    </w:p>
    <w:p w:rsidR="00864154" w:rsidRDefault="00864154" w:rsidP="00864154">
      <w:pPr>
        <w:spacing w:line="240" w:lineRule="auto"/>
        <w:ind w:left="720" w:firstLine="720"/>
        <w:rPr>
          <w:rFonts w:ascii="Georgia" w:hAnsi="Georgia"/>
          <w:color w:val="auto"/>
        </w:rPr>
      </w:pPr>
      <w:r w:rsidRPr="004D012C">
        <w:rPr>
          <w:rStyle w:val="SubsectionDateChar1"/>
          <w:rFonts w:ascii="Georgia" w:hAnsi="Georgia"/>
          <w:color w:val="auto"/>
          <w:sz w:val="22"/>
          <w:szCs w:val="22"/>
        </w:rPr>
        <w:t>1998-2001 |Point Fortin Junior Secondary School |</w:t>
      </w:r>
      <w:r w:rsidRPr="004D012C">
        <w:rPr>
          <w:rFonts w:ascii="Georgia" w:hAnsi="Georgia"/>
          <w:color w:val="auto"/>
        </w:rPr>
        <w:t xml:space="preserve"> Certificate</w:t>
      </w:r>
    </w:p>
    <w:p w:rsidR="00864154" w:rsidRPr="004D012C" w:rsidRDefault="00864154" w:rsidP="00864154">
      <w:pPr>
        <w:spacing w:line="240" w:lineRule="auto"/>
        <w:ind w:left="1440"/>
        <w:rPr>
          <w:rFonts w:ascii="Georgia" w:hAnsi="Georgia"/>
          <w:b/>
          <w:color w:val="auto"/>
        </w:rPr>
      </w:pPr>
      <w:r>
        <w:rPr>
          <w:rFonts w:ascii="Georgia" w:hAnsi="Georgia"/>
          <w:color w:val="auto"/>
        </w:rPr>
        <w:t xml:space="preserve">2001-2002 </w:t>
      </w:r>
      <w:r w:rsidRPr="004D012C">
        <w:rPr>
          <w:rStyle w:val="SubsectionDateChar1"/>
          <w:rFonts w:ascii="Georgia" w:hAnsi="Georgia"/>
          <w:color w:val="auto"/>
          <w:sz w:val="22"/>
          <w:szCs w:val="22"/>
        </w:rPr>
        <w:t>|</w:t>
      </w:r>
      <w:r>
        <w:rPr>
          <w:rStyle w:val="SubsectionDateChar1"/>
          <w:rFonts w:ascii="Georgia" w:hAnsi="Georgia"/>
          <w:color w:val="auto"/>
          <w:sz w:val="22"/>
          <w:szCs w:val="22"/>
        </w:rPr>
        <w:t>George W. Wingate</w:t>
      </w:r>
      <w:r w:rsidRPr="004D012C">
        <w:rPr>
          <w:rStyle w:val="SubsectionDateChar1"/>
          <w:rFonts w:ascii="Georgia" w:hAnsi="Georgia"/>
          <w:color w:val="auto"/>
          <w:sz w:val="22"/>
          <w:szCs w:val="22"/>
        </w:rPr>
        <w:t xml:space="preserve"> High School|</w:t>
      </w:r>
      <w:r w:rsidRPr="004D012C">
        <w:rPr>
          <w:rFonts w:ascii="Georgia" w:hAnsi="Georgia"/>
          <w:color w:val="auto"/>
        </w:rPr>
        <w:t xml:space="preserve"> </w:t>
      </w:r>
      <w:r>
        <w:rPr>
          <w:rFonts w:ascii="Georgia" w:hAnsi="Georgia"/>
          <w:color w:val="auto"/>
        </w:rPr>
        <w:t>(Transferred)</w:t>
      </w:r>
    </w:p>
    <w:p w:rsidR="00FD2433" w:rsidRDefault="00A42792" w:rsidP="00D10178">
      <w:pPr>
        <w:spacing w:line="240" w:lineRule="auto"/>
        <w:ind w:left="1440"/>
        <w:rPr>
          <w:rFonts w:ascii="Georgia" w:hAnsi="Georgia"/>
          <w:color w:val="auto"/>
        </w:rPr>
      </w:pPr>
      <w:r>
        <w:rPr>
          <w:rStyle w:val="SubsectionDateChar1"/>
          <w:rFonts w:ascii="Georgia" w:hAnsi="Georgia"/>
          <w:color w:val="auto"/>
          <w:sz w:val="22"/>
          <w:szCs w:val="22"/>
        </w:rPr>
        <w:t>2003-2005</w:t>
      </w:r>
      <w:r w:rsidR="00864154" w:rsidRPr="004D012C">
        <w:rPr>
          <w:rStyle w:val="SubsectionDateChar1"/>
          <w:rFonts w:ascii="Georgia" w:hAnsi="Georgia"/>
          <w:color w:val="auto"/>
          <w:sz w:val="22"/>
          <w:szCs w:val="22"/>
        </w:rPr>
        <w:t>|August Martin High School|</w:t>
      </w:r>
      <w:r w:rsidR="00864154" w:rsidRPr="004D012C">
        <w:rPr>
          <w:rFonts w:ascii="Georgia" w:hAnsi="Georgia"/>
          <w:color w:val="auto"/>
        </w:rPr>
        <w:t xml:space="preserve"> New York City High School Diploma</w:t>
      </w:r>
    </w:p>
    <w:p w:rsidR="00864154" w:rsidRDefault="00E81C2B" w:rsidP="00864154">
      <w:pPr>
        <w:pStyle w:val="ListParagraph"/>
        <w:numPr>
          <w:ilvl w:val="0"/>
          <w:numId w:val="30"/>
        </w:numPr>
        <w:spacing w:line="240" w:lineRule="auto"/>
        <w:rPr>
          <w:rFonts w:ascii="Georgia" w:hAnsi="Georgia"/>
          <w:b/>
          <w:color w:val="auto"/>
          <w:szCs w:val="22"/>
        </w:rPr>
      </w:pPr>
      <w:r>
        <w:rPr>
          <w:rFonts w:ascii="Georgia" w:hAnsi="Georgia"/>
          <w:b/>
          <w:color w:val="auto"/>
          <w:szCs w:val="22"/>
        </w:rPr>
        <w:t>CXC/GCE Ordinary Passes</w:t>
      </w:r>
    </w:p>
    <w:p w:rsidR="00864154" w:rsidRPr="00E81C2B" w:rsidRDefault="009778C9" w:rsidP="00A42792">
      <w:pPr>
        <w:pStyle w:val="ListParagraph"/>
        <w:numPr>
          <w:ilvl w:val="0"/>
          <w:numId w:val="31"/>
        </w:numPr>
        <w:spacing w:line="240" w:lineRule="auto"/>
        <w:rPr>
          <w:rStyle w:val="SubsectionDateChar1"/>
          <w:rFonts w:ascii="Georgia" w:hAnsi="Georgia"/>
          <w:color w:val="auto"/>
          <w:sz w:val="22"/>
          <w:szCs w:val="22"/>
        </w:rPr>
      </w:pPr>
      <w:r w:rsidRPr="00E81C2B">
        <w:rPr>
          <w:rStyle w:val="SubsectionDateChar1"/>
          <w:rFonts w:ascii="Georgia" w:hAnsi="Georgia"/>
          <w:color w:val="auto"/>
          <w:sz w:val="22"/>
          <w:szCs w:val="22"/>
        </w:rPr>
        <w:t>Mathematics</w:t>
      </w:r>
    </w:p>
    <w:p w:rsidR="009778C9" w:rsidRPr="00E81C2B" w:rsidRDefault="009778C9" w:rsidP="00A42792">
      <w:pPr>
        <w:pStyle w:val="ListParagraph"/>
        <w:numPr>
          <w:ilvl w:val="0"/>
          <w:numId w:val="31"/>
        </w:numPr>
        <w:spacing w:line="240" w:lineRule="auto"/>
        <w:rPr>
          <w:rStyle w:val="SubsectionDateChar1"/>
          <w:rFonts w:ascii="Georgia" w:hAnsi="Georgia"/>
          <w:color w:val="auto"/>
          <w:sz w:val="22"/>
          <w:szCs w:val="22"/>
        </w:rPr>
      </w:pPr>
      <w:r w:rsidRPr="00E81C2B">
        <w:rPr>
          <w:rStyle w:val="SubsectionDateChar1"/>
          <w:rFonts w:ascii="Georgia" w:hAnsi="Georgia"/>
          <w:color w:val="auto"/>
          <w:sz w:val="22"/>
          <w:szCs w:val="22"/>
        </w:rPr>
        <w:t>English</w:t>
      </w:r>
      <w:r w:rsidR="00E81C2B" w:rsidRPr="00E81C2B">
        <w:rPr>
          <w:rStyle w:val="SubsectionDateChar1"/>
          <w:rFonts w:ascii="Georgia" w:hAnsi="Georgia"/>
          <w:color w:val="auto"/>
          <w:sz w:val="22"/>
          <w:szCs w:val="22"/>
        </w:rPr>
        <w:t xml:space="preserve"> Language</w:t>
      </w:r>
    </w:p>
    <w:p w:rsidR="009778C9" w:rsidRPr="00E81C2B" w:rsidRDefault="009778C9" w:rsidP="00A42792">
      <w:pPr>
        <w:pStyle w:val="ListParagraph"/>
        <w:numPr>
          <w:ilvl w:val="0"/>
          <w:numId w:val="31"/>
        </w:numPr>
        <w:spacing w:line="240" w:lineRule="auto"/>
        <w:rPr>
          <w:rStyle w:val="SubsectionDateChar1"/>
          <w:rFonts w:ascii="Georgia" w:hAnsi="Georgia"/>
          <w:color w:val="auto"/>
          <w:sz w:val="22"/>
          <w:szCs w:val="22"/>
        </w:rPr>
      </w:pPr>
      <w:r w:rsidRPr="00E81C2B">
        <w:rPr>
          <w:rStyle w:val="SubsectionDateChar1"/>
          <w:rFonts w:ascii="Georgia" w:hAnsi="Georgia"/>
          <w:color w:val="auto"/>
          <w:sz w:val="22"/>
          <w:szCs w:val="22"/>
        </w:rPr>
        <w:t xml:space="preserve">Global </w:t>
      </w:r>
      <w:r w:rsidR="00E81C2B" w:rsidRPr="00E81C2B">
        <w:rPr>
          <w:rStyle w:val="SubsectionDateChar1"/>
          <w:rFonts w:ascii="Georgia" w:hAnsi="Georgia"/>
          <w:color w:val="auto"/>
          <w:sz w:val="22"/>
          <w:szCs w:val="22"/>
        </w:rPr>
        <w:t>History</w:t>
      </w:r>
    </w:p>
    <w:p w:rsidR="009778C9" w:rsidRPr="00E81C2B" w:rsidRDefault="00E81C2B" w:rsidP="00A42792">
      <w:pPr>
        <w:pStyle w:val="ListParagraph"/>
        <w:numPr>
          <w:ilvl w:val="0"/>
          <w:numId w:val="31"/>
        </w:numPr>
        <w:spacing w:line="240" w:lineRule="auto"/>
        <w:rPr>
          <w:rStyle w:val="SubsectionDateChar1"/>
          <w:rFonts w:ascii="Georgia" w:hAnsi="Georgia"/>
          <w:color w:val="auto"/>
          <w:sz w:val="22"/>
          <w:szCs w:val="22"/>
        </w:rPr>
      </w:pPr>
      <w:r w:rsidRPr="00E81C2B">
        <w:rPr>
          <w:rStyle w:val="SubsectionDateChar1"/>
          <w:rFonts w:ascii="Georgia" w:hAnsi="Georgia"/>
          <w:color w:val="auto"/>
          <w:sz w:val="22"/>
          <w:szCs w:val="22"/>
        </w:rPr>
        <w:t xml:space="preserve">Integrated </w:t>
      </w:r>
      <w:r w:rsidR="009778C9" w:rsidRPr="00E81C2B">
        <w:rPr>
          <w:rStyle w:val="SubsectionDateChar1"/>
          <w:rFonts w:ascii="Georgia" w:hAnsi="Georgia"/>
          <w:color w:val="auto"/>
          <w:sz w:val="22"/>
          <w:szCs w:val="22"/>
        </w:rPr>
        <w:t>Science</w:t>
      </w:r>
    </w:p>
    <w:p w:rsidR="00180453" w:rsidRPr="00A42792" w:rsidRDefault="009778C9" w:rsidP="00A42792">
      <w:pPr>
        <w:pStyle w:val="ListParagraph"/>
        <w:numPr>
          <w:ilvl w:val="0"/>
          <w:numId w:val="31"/>
        </w:numPr>
        <w:spacing w:line="240" w:lineRule="auto"/>
        <w:rPr>
          <w:rFonts w:ascii="Georgia" w:hAnsi="Georgia"/>
          <w:b/>
          <w:color w:val="auto"/>
        </w:rPr>
      </w:pPr>
      <w:r w:rsidRPr="00E81C2B">
        <w:rPr>
          <w:rStyle w:val="SubsectionDateChar1"/>
          <w:rFonts w:ascii="Georgia" w:hAnsi="Georgia"/>
          <w:color w:val="auto"/>
          <w:sz w:val="22"/>
          <w:szCs w:val="22"/>
        </w:rPr>
        <w:t>Physical Education.</w:t>
      </w:r>
    </w:p>
    <w:p w:rsidR="00744CE6" w:rsidRDefault="00A02129" w:rsidP="00F34960">
      <w:pPr>
        <w:pStyle w:val="ListParagraph"/>
        <w:numPr>
          <w:ilvl w:val="0"/>
          <w:numId w:val="29"/>
        </w:numPr>
        <w:spacing w:line="240" w:lineRule="auto"/>
        <w:rPr>
          <w:rFonts w:ascii="Georgia" w:hAnsi="Georgia"/>
          <w:b/>
          <w:color w:val="auto"/>
          <w:szCs w:val="22"/>
        </w:rPr>
      </w:pPr>
      <w:r w:rsidRPr="00F34960">
        <w:rPr>
          <w:rFonts w:ascii="Georgia" w:hAnsi="Georgia"/>
          <w:b/>
          <w:color w:val="auto"/>
          <w:szCs w:val="22"/>
        </w:rPr>
        <w:t>Skills</w:t>
      </w:r>
    </w:p>
    <w:p w:rsidR="00FC5E16" w:rsidRDefault="00FC5E16" w:rsidP="00180453">
      <w:pPr>
        <w:pStyle w:val="ListParagraph"/>
        <w:numPr>
          <w:ilvl w:val="0"/>
          <w:numId w:val="39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Typing</w:t>
      </w:r>
    </w:p>
    <w:p w:rsidR="00FC5E16" w:rsidRDefault="00FC5E16" w:rsidP="00180453">
      <w:pPr>
        <w:pStyle w:val="ListParagraph"/>
        <w:numPr>
          <w:ilvl w:val="0"/>
          <w:numId w:val="39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Computer Literate,</w:t>
      </w:r>
      <w:r w:rsidRPr="00FC5E16">
        <w:rPr>
          <w:rFonts w:ascii="Georgia" w:hAnsi="Georgia"/>
          <w:color w:val="auto"/>
          <w:szCs w:val="22"/>
        </w:rPr>
        <w:t xml:space="preserve"> </w:t>
      </w:r>
      <w:r w:rsidR="00E243DB">
        <w:rPr>
          <w:rFonts w:ascii="Georgia" w:hAnsi="Georgia"/>
          <w:color w:val="auto"/>
          <w:szCs w:val="22"/>
        </w:rPr>
        <w:t>proficient</w:t>
      </w:r>
      <w:r>
        <w:rPr>
          <w:rFonts w:ascii="Georgia" w:hAnsi="Georgia"/>
          <w:color w:val="auto"/>
          <w:szCs w:val="22"/>
        </w:rPr>
        <w:t xml:space="preserve"> in Microsoft Office</w:t>
      </w:r>
    </w:p>
    <w:p w:rsidR="00864154" w:rsidRDefault="00F57F36" w:rsidP="00FC5E16">
      <w:pPr>
        <w:pStyle w:val="ListParagraph"/>
        <w:numPr>
          <w:ilvl w:val="0"/>
          <w:numId w:val="39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 xml:space="preserve">Great Communication skills and </w:t>
      </w:r>
      <w:r w:rsidR="00E243DB">
        <w:rPr>
          <w:rFonts w:ascii="Georgia" w:hAnsi="Georgia"/>
          <w:color w:val="auto"/>
          <w:szCs w:val="22"/>
        </w:rPr>
        <w:t xml:space="preserve">a </w:t>
      </w:r>
      <w:r>
        <w:rPr>
          <w:rFonts w:ascii="Georgia" w:hAnsi="Georgia"/>
          <w:color w:val="auto"/>
          <w:szCs w:val="22"/>
        </w:rPr>
        <w:t>Quick Learner</w:t>
      </w:r>
    </w:p>
    <w:p w:rsidR="00AF6110" w:rsidRDefault="00AF6110" w:rsidP="00FC5E16">
      <w:pPr>
        <w:pStyle w:val="ListParagraph"/>
        <w:numPr>
          <w:ilvl w:val="0"/>
          <w:numId w:val="39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Certificate in Health and Safety Fire Watch by O.S.H.A</w:t>
      </w:r>
    </w:p>
    <w:p w:rsidR="006D24EA" w:rsidRPr="00FC5E16" w:rsidRDefault="006D24EA" w:rsidP="00FC5E16">
      <w:pPr>
        <w:pStyle w:val="ListParagraph"/>
        <w:numPr>
          <w:ilvl w:val="0"/>
          <w:numId w:val="39"/>
        </w:numPr>
        <w:spacing w:line="240" w:lineRule="auto"/>
        <w:rPr>
          <w:rFonts w:ascii="Georgia" w:hAnsi="Georgia"/>
          <w:color w:val="auto"/>
          <w:szCs w:val="22"/>
        </w:rPr>
      </w:pPr>
      <w:r>
        <w:rPr>
          <w:rFonts w:ascii="Georgia" w:hAnsi="Georgia"/>
          <w:color w:val="auto"/>
          <w:szCs w:val="22"/>
        </w:rPr>
        <w:t>First Aid and C.P.R Trained</w:t>
      </w:r>
    </w:p>
    <w:p w:rsidR="00F265D9" w:rsidRDefault="00F265D9" w:rsidP="00F34960">
      <w:pPr>
        <w:pStyle w:val="ListParagraph"/>
        <w:numPr>
          <w:ilvl w:val="0"/>
          <w:numId w:val="29"/>
        </w:numPr>
        <w:spacing w:line="240" w:lineRule="auto"/>
        <w:rPr>
          <w:rFonts w:ascii="Georgia" w:hAnsi="Georgia"/>
          <w:b/>
          <w:color w:val="auto"/>
          <w:szCs w:val="22"/>
        </w:rPr>
      </w:pPr>
      <w:r w:rsidRPr="00394C77">
        <w:rPr>
          <w:rFonts w:ascii="Georgia" w:hAnsi="Georgia"/>
          <w:b/>
          <w:color w:val="auto"/>
          <w:szCs w:val="22"/>
        </w:rPr>
        <w:t>R</w:t>
      </w:r>
      <w:r w:rsidRPr="00F34960">
        <w:rPr>
          <w:rFonts w:ascii="Georgia" w:hAnsi="Georgia"/>
          <w:b/>
          <w:color w:val="auto"/>
          <w:szCs w:val="22"/>
        </w:rPr>
        <w:t>eference</w:t>
      </w:r>
      <w:r w:rsidR="00FC5E16">
        <w:rPr>
          <w:rFonts w:ascii="Georgia" w:hAnsi="Georgia"/>
          <w:b/>
          <w:color w:val="auto"/>
          <w:szCs w:val="22"/>
        </w:rPr>
        <w:t>s</w:t>
      </w:r>
    </w:p>
    <w:p w:rsidR="00654EED" w:rsidRPr="00FC5E16" w:rsidRDefault="00DA44D9" w:rsidP="00FC5E16">
      <w:pPr>
        <w:pStyle w:val="ListParagraph"/>
        <w:numPr>
          <w:ilvl w:val="0"/>
          <w:numId w:val="34"/>
        </w:numPr>
        <w:spacing w:line="240" w:lineRule="auto"/>
        <w:rPr>
          <w:rStyle w:val="SubsectionDateChar1"/>
          <w:rFonts w:ascii="Georgia" w:hAnsi="Georgia"/>
          <w:color w:val="auto"/>
          <w:spacing w:val="0"/>
          <w:sz w:val="22"/>
          <w:szCs w:val="20"/>
        </w:rPr>
      </w:pPr>
      <w:r w:rsidRPr="00A42792">
        <w:rPr>
          <w:rStyle w:val="SubsectionDateChar1"/>
          <w:rFonts w:ascii="Georgia" w:hAnsi="Georgia"/>
          <w:b/>
          <w:color w:val="auto"/>
          <w:sz w:val="22"/>
          <w:szCs w:val="22"/>
        </w:rPr>
        <w:t xml:space="preserve">Mr. Edson </w:t>
      </w:r>
      <w:r w:rsidR="00E243DB" w:rsidRPr="00A42792">
        <w:rPr>
          <w:rStyle w:val="SubsectionDateChar1"/>
          <w:rFonts w:ascii="Georgia" w:hAnsi="Georgia"/>
          <w:b/>
          <w:color w:val="auto"/>
          <w:sz w:val="22"/>
          <w:szCs w:val="22"/>
        </w:rPr>
        <w:t>Jackson</w:t>
      </w:r>
      <w:r w:rsidR="00E243DB">
        <w:rPr>
          <w:rStyle w:val="SubsectionDateChar1"/>
          <w:rFonts w:ascii="Georgia" w:hAnsi="Georgia"/>
          <w:color w:val="auto"/>
          <w:sz w:val="22"/>
          <w:szCs w:val="22"/>
        </w:rPr>
        <w:t xml:space="preserve"> </w:t>
      </w:r>
      <w:r w:rsidR="00E243DB" w:rsidRPr="00FC5E16">
        <w:rPr>
          <w:rStyle w:val="SubsectionDateChar1"/>
          <w:rFonts w:ascii="Georgia" w:hAnsi="Georgia"/>
          <w:color w:val="auto"/>
          <w:sz w:val="20"/>
          <w:szCs w:val="22"/>
        </w:rPr>
        <w:t>Safety</w:t>
      </w:r>
      <w:r w:rsidR="00695DA3" w:rsidRPr="00FC5E16">
        <w:rPr>
          <w:rStyle w:val="SubsectionDateChar1"/>
          <w:rFonts w:ascii="Georgia" w:hAnsi="Georgia"/>
          <w:color w:val="auto"/>
          <w:sz w:val="20"/>
          <w:szCs w:val="22"/>
        </w:rPr>
        <w:t xml:space="preserve"> Officer</w:t>
      </w:r>
      <w:r w:rsidR="00A42792" w:rsidRPr="00FC5E16">
        <w:rPr>
          <w:rStyle w:val="SubsectionDateChar1"/>
          <w:rFonts w:ascii="Georgia" w:hAnsi="Georgia"/>
          <w:color w:val="auto"/>
          <w:sz w:val="20"/>
          <w:szCs w:val="22"/>
        </w:rPr>
        <w:t>|</w:t>
      </w:r>
    </w:p>
    <w:p w:rsidR="00654EED" w:rsidRPr="002A57DE" w:rsidRDefault="00FC5E16" w:rsidP="00654EED">
      <w:pPr>
        <w:pStyle w:val="ListParagraph"/>
        <w:spacing w:line="240" w:lineRule="auto"/>
        <w:ind w:left="1440"/>
        <w:rPr>
          <w:rStyle w:val="SubsectionDateChar1"/>
          <w:rFonts w:ascii="Georgia" w:hAnsi="Georgia"/>
          <w:color w:val="auto"/>
          <w:sz w:val="20"/>
          <w:szCs w:val="22"/>
        </w:rPr>
      </w:pPr>
      <w:r>
        <w:rPr>
          <w:rFonts w:ascii="Georgia" w:hAnsi="Georgia"/>
          <w:color w:val="auto"/>
          <w:sz w:val="20"/>
          <w:szCs w:val="22"/>
        </w:rPr>
        <w:t>1</w:t>
      </w:r>
      <w:r w:rsidR="006D24EA">
        <w:rPr>
          <w:rFonts w:ascii="Georgia" w:hAnsi="Georgia"/>
          <w:color w:val="auto"/>
          <w:sz w:val="20"/>
          <w:szCs w:val="22"/>
        </w:rPr>
        <w:t>5</w:t>
      </w:r>
      <w:r w:rsidRPr="00FC5E16">
        <w:rPr>
          <w:rFonts w:ascii="Georgia" w:hAnsi="Georgia"/>
          <w:color w:val="auto"/>
          <w:sz w:val="20"/>
          <w:szCs w:val="22"/>
          <w:vertAlign w:val="superscript"/>
        </w:rPr>
        <w:t>th</w:t>
      </w:r>
      <w:r>
        <w:rPr>
          <w:rFonts w:ascii="Georgia" w:hAnsi="Georgia"/>
          <w:color w:val="auto"/>
          <w:sz w:val="20"/>
          <w:szCs w:val="22"/>
        </w:rPr>
        <w:t xml:space="preserve"> street, </w:t>
      </w:r>
      <w:r w:rsidR="001916DC" w:rsidRPr="002A57DE">
        <w:rPr>
          <w:rFonts w:ascii="Georgia" w:hAnsi="Georgia"/>
          <w:color w:val="auto"/>
          <w:sz w:val="20"/>
          <w:szCs w:val="22"/>
        </w:rPr>
        <w:t xml:space="preserve">Techier Village, Point Fortin </w:t>
      </w:r>
      <w:r w:rsidR="001916DC" w:rsidRPr="002A57DE">
        <w:rPr>
          <w:rStyle w:val="SubsectionDateChar1"/>
          <w:rFonts w:ascii="Georgia" w:hAnsi="Georgia"/>
          <w:color w:val="auto"/>
          <w:sz w:val="20"/>
          <w:szCs w:val="22"/>
        </w:rPr>
        <w:t>|</w:t>
      </w:r>
    </w:p>
    <w:p w:rsidR="00FC5E16" w:rsidRDefault="001916DC" w:rsidP="00654EED">
      <w:pPr>
        <w:pStyle w:val="ListParagraph"/>
        <w:spacing w:line="240" w:lineRule="auto"/>
        <w:ind w:left="1440"/>
        <w:rPr>
          <w:rStyle w:val="SubsectionDateChar1"/>
          <w:rFonts w:ascii="Georgia" w:hAnsi="Georgia"/>
          <w:color w:val="auto"/>
          <w:sz w:val="20"/>
          <w:szCs w:val="22"/>
        </w:rPr>
      </w:pPr>
      <w:r w:rsidRPr="002A57DE">
        <w:rPr>
          <w:rStyle w:val="SubsectionDateChar1"/>
          <w:rFonts w:ascii="Georgia" w:hAnsi="Georgia"/>
          <w:color w:val="auto"/>
          <w:sz w:val="20"/>
          <w:szCs w:val="22"/>
        </w:rPr>
        <w:t xml:space="preserve">Tel: </w:t>
      </w:r>
      <w:r w:rsidR="00A42792" w:rsidRPr="002A57DE">
        <w:rPr>
          <w:rStyle w:val="SubsectionDateChar1"/>
          <w:rFonts w:ascii="Georgia" w:hAnsi="Georgia"/>
          <w:color w:val="auto"/>
          <w:sz w:val="20"/>
          <w:szCs w:val="22"/>
        </w:rPr>
        <w:t>1 868-</w:t>
      </w:r>
      <w:r w:rsidR="006D24EA">
        <w:rPr>
          <w:rStyle w:val="SubsectionDateChar1"/>
          <w:rFonts w:ascii="Georgia" w:hAnsi="Georgia"/>
          <w:color w:val="auto"/>
          <w:sz w:val="20"/>
          <w:szCs w:val="22"/>
        </w:rPr>
        <w:t>365</w:t>
      </w:r>
      <w:r w:rsidR="00DA44D9" w:rsidRPr="002A57DE">
        <w:rPr>
          <w:rStyle w:val="SubsectionDateChar1"/>
          <w:rFonts w:ascii="Georgia" w:hAnsi="Georgia"/>
          <w:color w:val="auto"/>
          <w:sz w:val="20"/>
          <w:szCs w:val="22"/>
        </w:rPr>
        <w:t>-</w:t>
      </w:r>
      <w:r w:rsidR="006D24EA">
        <w:rPr>
          <w:rStyle w:val="SubsectionDateChar1"/>
          <w:rFonts w:ascii="Georgia" w:hAnsi="Georgia"/>
          <w:color w:val="auto"/>
          <w:sz w:val="20"/>
          <w:szCs w:val="22"/>
        </w:rPr>
        <w:t>5073</w:t>
      </w:r>
    </w:p>
    <w:p w:rsidR="00FC5E16" w:rsidRPr="00795820" w:rsidRDefault="00FC5E16" w:rsidP="00795820">
      <w:pPr>
        <w:pStyle w:val="ListParagraph"/>
        <w:spacing w:line="240" w:lineRule="auto"/>
        <w:ind w:left="1440"/>
        <w:rPr>
          <w:rStyle w:val="SubsectionDateChar1"/>
          <w:rFonts w:ascii="Georgia" w:hAnsi="Georgia"/>
          <w:color w:val="auto"/>
          <w:sz w:val="22"/>
          <w:szCs w:val="22"/>
        </w:rPr>
      </w:pPr>
      <w:bookmarkStart w:id="0" w:name="_GoBack"/>
      <w:bookmarkEnd w:id="0"/>
    </w:p>
    <w:p w:rsidR="00654EED" w:rsidRPr="00FC5E16" w:rsidRDefault="00FC5E16" w:rsidP="00FC5E16">
      <w:pPr>
        <w:pStyle w:val="ListParagraph"/>
        <w:numPr>
          <w:ilvl w:val="0"/>
          <w:numId w:val="34"/>
        </w:numPr>
        <w:spacing w:line="240" w:lineRule="auto"/>
        <w:rPr>
          <w:rStyle w:val="SubsectionDateChar1"/>
          <w:rFonts w:ascii="Georgia" w:hAnsi="Georgia"/>
          <w:color w:val="auto"/>
          <w:sz w:val="20"/>
          <w:szCs w:val="22"/>
        </w:rPr>
      </w:pPr>
      <w:r w:rsidRPr="00FC5E16">
        <w:rPr>
          <w:rFonts w:ascii="Georgia" w:hAnsi="Georgia"/>
          <w:b/>
          <w:color w:val="auto"/>
          <w:szCs w:val="22"/>
        </w:rPr>
        <w:t xml:space="preserve">Ms. </w:t>
      </w:r>
      <w:r w:rsidR="00384848">
        <w:rPr>
          <w:rFonts w:ascii="Georgia" w:hAnsi="Georgia"/>
          <w:b/>
          <w:color w:val="auto"/>
          <w:szCs w:val="22"/>
        </w:rPr>
        <w:t>Julene R</w:t>
      </w:r>
      <w:r w:rsidR="00F96766">
        <w:rPr>
          <w:rFonts w:ascii="Georgia" w:hAnsi="Georgia"/>
          <w:b/>
          <w:color w:val="auto"/>
          <w:szCs w:val="22"/>
        </w:rPr>
        <w:t>ichardson</w:t>
      </w:r>
      <w:r w:rsidR="00E243DB" w:rsidRPr="00FC5E16">
        <w:rPr>
          <w:rStyle w:val="SubsectionDateChar1"/>
          <w:rFonts w:ascii="Georgia" w:hAnsi="Georgia"/>
          <w:color w:val="auto"/>
          <w:sz w:val="22"/>
          <w:szCs w:val="22"/>
        </w:rPr>
        <w:t xml:space="preserve"> </w:t>
      </w:r>
      <w:r w:rsidR="00E243DB" w:rsidRPr="00FC5E16">
        <w:rPr>
          <w:rFonts w:ascii="Georgia" w:hAnsi="Georgia"/>
          <w:color w:val="auto"/>
          <w:sz w:val="20"/>
          <w:szCs w:val="22"/>
        </w:rPr>
        <w:t>Nurse</w:t>
      </w:r>
      <w:r w:rsidR="00F96766" w:rsidRPr="00FC5E16">
        <w:rPr>
          <w:rStyle w:val="SubsectionDateChar1"/>
          <w:rFonts w:ascii="Georgia" w:hAnsi="Georgia"/>
          <w:color w:val="auto"/>
          <w:sz w:val="20"/>
          <w:szCs w:val="22"/>
        </w:rPr>
        <w:t>|</w:t>
      </w:r>
    </w:p>
    <w:p w:rsidR="00654EED" w:rsidRPr="002A57DE" w:rsidRDefault="00384848" w:rsidP="00654EED">
      <w:pPr>
        <w:pStyle w:val="ListParagraph"/>
        <w:spacing w:line="240" w:lineRule="auto"/>
        <w:ind w:left="1440"/>
        <w:rPr>
          <w:rStyle w:val="SubsectionDateChar1"/>
          <w:rFonts w:ascii="Georgia" w:hAnsi="Georgia"/>
          <w:color w:val="auto"/>
          <w:sz w:val="20"/>
          <w:szCs w:val="22"/>
        </w:rPr>
      </w:pPr>
      <w:r>
        <w:rPr>
          <w:rFonts w:ascii="Georgia" w:hAnsi="Georgia"/>
          <w:color w:val="auto"/>
          <w:sz w:val="20"/>
          <w:szCs w:val="22"/>
        </w:rPr>
        <w:t>Chatam</w:t>
      </w:r>
      <w:r w:rsidR="00A42792" w:rsidRPr="002A57DE">
        <w:rPr>
          <w:rFonts w:ascii="Georgia" w:hAnsi="Georgia"/>
          <w:color w:val="auto"/>
          <w:sz w:val="20"/>
          <w:szCs w:val="22"/>
        </w:rPr>
        <w:t xml:space="preserve"> Village, Point Fortin </w:t>
      </w:r>
      <w:r w:rsidR="00A42792" w:rsidRPr="002A57DE">
        <w:rPr>
          <w:rStyle w:val="SubsectionDateChar1"/>
          <w:rFonts w:ascii="Georgia" w:hAnsi="Georgia"/>
          <w:color w:val="auto"/>
          <w:sz w:val="20"/>
          <w:szCs w:val="22"/>
        </w:rPr>
        <w:t>|</w:t>
      </w:r>
    </w:p>
    <w:p w:rsidR="00654EED" w:rsidRDefault="00A42792" w:rsidP="00FC5E16">
      <w:pPr>
        <w:pStyle w:val="ListParagraph"/>
        <w:spacing w:line="240" w:lineRule="auto"/>
        <w:ind w:firstLine="720"/>
        <w:rPr>
          <w:rStyle w:val="SubsectionDateChar1"/>
          <w:rFonts w:ascii="Georgia" w:hAnsi="Georgia"/>
          <w:color w:val="auto"/>
          <w:sz w:val="20"/>
          <w:szCs w:val="22"/>
        </w:rPr>
      </w:pPr>
      <w:r w:rsidRPr="002A57DE">
        <w:rPr>
          <w:rStyle w:val="SubsectionDateChar1"/>
          <w:rFonts w:ascii="Georgia" w:hAnsi="Georgia"/>
          <w:color w:val="auto"/>
          <w:sz w:val="20"/>
          <w:szCs w:val="22"/>
        </w:rPr>
        <w:t>Tel: 1 868-</w:t>
      </w:r>
      <w:r w:rsidR="00F96766">
        <w:rPr>
          <w:rStyle w:val="SubsectionDateChar1"/>
          <w:rFonts w:ascii="Georgia" w:hAnsi="Georgia"/>
          <w:color w:val="auto"/>
          <w:sz w:val="20"/>
          <w:szCs w:val="22"/>
        </w:rPr>
        <w:t xml:space="preserve">799-9319  </w:t>
      </w:r>
    </w:p>
    <w:sectPr w:rsidR="00654EED" w:rsidSect="00744CE6">
      <w:footerReference w:type="even" r:id="rId10"/>
      <w:footerReference w:type="defaul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150" w:rsidRDefault="00BA6150">
      <w:r>
        <w:separator/>
      </w:r>
    </w:p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</w:endnote>
  <w:endnote w:type="continuationSeparator" w:id="0">
    <w:p w:rsidR="00BA6150" w:rsidRDefault="00BA6150">
      <w:r>
        <w:continuationSeparator/>
      </w:r>
    </w:p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E6" w:rsidRDefault="00690401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605E60DC35EC4CC0A6E83EC038AB93CD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44CE6" w:rsidRDefault="001A6589">
                    <w:pPr>
                      <w:pStyle w:val="GrayText"/>
                    </w:pPr>
                    <w:r>
                      <w:t>Jennice .T. Jeffrey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7663" inset="0,0,0,0">
            <w:txbxContent>
              <w:p w:rsidR="00744CE6" w:rsidRDefault="0069040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690401">
                  <w:fldChar w:fldCharType="begin"/>
                </w:r>
                <w:r w:rsidR="00303DEA">
                  <w:instrText xml:space="preserve"> PAGE  \* Arabic  \* MERGEFORMAT </w:instrText>
                </w:r>
                <w:r w:rsidRPr="00690401">
                  <w:fldChar w:fldCharType="separate"/>
                </w:r>
                <w:r w:rsidR="00A02129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E6" w:rsidRDefault="00690401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59.1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744CE6" w:rsidRDefault="001A6589">
                    <w:pPr>
                      <w:pStyle w:val="GrayText"/>
                    </w:pPr>
                    <w:r>
                      <w:t>Jennice .T. Jeffrey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33.45pt;margin-top:0;width:41pt;height:41pt;z-index:251674624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66" inset="0,0,0,0">
            <w:txbxContent>
              <w:p w:rsidR="00744CE6" w:rsidRDefault="00690401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690401">
                  <w:fldChar w:fldCharType="begin"/>
                </w:r>
                <w:r w:rsidR="00303DEA">
                  <w:instrText xml:space="preserve"> PAGE  \* Arabic  \* MERGEFORMAT </w:instrText>
                </w:r>
                <w:r w:rsidRPr="00690401">
                  <w:fldChar w:fldCharType="separate"/>
                </w:r>
                <w:r w:rsidR="00AF6110" w:rsidRPr="00AF6110">
                  <w:rPr>
                    <w:noProof/>
                    <w:color w:val="FFFFFF" w:themeColor="background1"/>
                    <w:sz w:val="40"/>
                    <w:szCs w:val="40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744CE6" w:rsidRDefault="00744CE6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CE6" w:rsidRDefault="00690401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-1pt;margin-top:0;width:41pt;height:41pt;z-index:251667456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7658" inset="0,0,0,0">
            <w:txbxContent>
              <w:p w:rsidR="00744CE6" w:rsidRDefault="00744CE6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150" w:rsidRDefault="00BA6150">
      <w:r>
        <w:separator/>
      </w:r>
    </w:p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</w:footnote>
  <w:footnote w:type="continuationSeparator" w:id="0">
    <w:p w:rsidR="00BA6150" w:rsidRDefault="00BA6150">
      <w:r>
        <w:continuationSeparator/>
      </w:r>
    </w:p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  <w:p w:rsidR="00BA6150" w:rsidRDefault="00BA615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F9ACF06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2800CE"/>
    <w:multiLevelType w:val="hybridMultilevel"/>
    <w:tmpl w:val="8846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9309C3"/>
    <w:multiLevelType w:val="hybridMultilevel"/>
    <w:tmpl w:val="C21C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414ADC"/>
    <w:multiLevelType w:val="hybridMultilevel"/>
    <w:tmpl w:val="61BE2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54169C"/>
    <w:multiLevelType w:val="hybridMultilevel"/>
    <w:tmpl w:val="32C61E2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D77605"/>
    <w:multiLevelType w:val="hybridMultilevel"/>
    <w:tmpl w:val="FD1A7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3CC6F3C"/>
    <w:multiLevelType w:val="hybridMultilevel"/>
    <w:tmpl w:val="9E84A1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FDB1484"/>
    <w:multiLevelType w:val="hybridMultilevel"/>
    <w:tmpl w:val="89A62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54C3C"/>
    <w:multiLevelType w:val="hybridMultilevel"/>
    <w:tmpl w:val="90F8F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A04469"/>
    <w:multiLevelType w:val="hybridMultilevel"/>
    <w:tmpl w:val="5B1A4BBE"/>
    <w:lvl w:ilvl="0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>
    <w:nsid w:val="3DCB48F8"/>
    <w:multiLevelType w:val="hybridMultilevel"/>
    <w:tmpl w:val="8846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6B11D3"/>
    <w:multiLevelType w:val="hybridMultilevel"/>
    <w:tmpl w:val="F906F728"/>
    <w:lvl w:ilvl="0" w:tplc="9586A8DE">
      <w:start w:val="1"/>
      <w:numFmt w:val="decimal"/>
      <w:lvlText w:val="1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2B3A58"/>
    <w:multiLevelType w:val="hybridMultilevel"/>
    <w:tmpl w:val="7B363A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9EC259E"/>
    <w:multiLevelType w:val="hybridMultilevel"/>
    <w:tmpl w:val="AAF055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C0C2A12"/>
    <w:multiLevelType w:val="hybridMultilevel"/>
    <w:tmpl w:val="5F78E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5A1FD9"/>
    <w:multiLevelType w:val="hybridMultilevel"/>
    <w:tmpl w:val="EFA4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E10902"/>
    <w:multiLevelType w:val="hybridMultilevel"/>
    <w:tmpl w:val="3AD0B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5527BB6"/>
    <w:multiLevelType w:val="hybridMultilevel"/>
    <w:tmpl w:val="48DA63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59C08BC"/>
    <w:multiLevelType w:val="hybridMultilevel"/>
    <w:tmpl w:val="8090A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952032"/>
    <w:multiLevelType w:val="hybridMultilevel"/>
    <w:tmpl w:val="000E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F01D1A"/>
    <w:multiLevelType w:val="hybridMultilevel"/>
    <w:tmpl w:val="B254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17EE2"/>
    <w:multiLevelType w:val="hybridMultilevel"/>
    <w:tmpl w:val="EC26200A"/>
    <w:lvl w:ilvl="0" w:tplc="9586A8DE">
      <w:start w:val="1"/>
      <w:numFmt w:val="decimal"/>
      <w:lvlText w:val="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F771C"/>
    <w:multiLevelType w:val="hybridMultilevel"/>
    <w:tmpl w:val="BE26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E5900C6"/>
    <w:multiLevelType w:val="hybridMultilevel"/>
    <w:tmpl w:val="22B86C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5"/>
  </w:num>
  <w:num w:numId="23">
    <w:abstractNumId w:val="6"/>
  </w:num>
  <w:num w:numId="24">
    <w:abstractNumId w:val="22"/>
  </w:num>
  <w:num w:numId="25">
    <w:abstractNumId w:val="18"/>
  </w:num>
  <w:num w:numId="26">
    <w:abstractNumId w:val="14"/>
  </w:num>
  <w:num w:numId="27">
    <w:abstractNumId w:val="26"/>
  </w:num>
  <w:num w:numId="28">
    <w:abstractNumId w:val="17"/>
  </w:num>
  <w:num w:numId="29">
    <w:abstractNumId w:val="23"/>
  </w:num>
  <w:num w:numId="30">
    <w:abstractNumId w:val="19"/>
  </w:num>
  <w:num w:numId="31">
    <w:abstractNumId w:val="27"/>
  </w:num>
  <w:num w:numId="32">
    <w:abstractNumId w:val="25"/>
  </w:num>
  <w:num w:numId="33">
    <w:abstractNumId w:val="15"/>
  </w:num>
  <w:num w:numId="34">
    <w:abstractNumId w:val="20"/>
  </w:num>
  <w:num w:numId="35">
    <w:abstractNumId w:val="12"/>
  </w:num>
  <w:num w:numId="36">
    <w:abstractNumId w:val="16"/>
  </w:num>
  <w:num w:numId="37">
    <w:abstractNumId w:val="10"/>
  </w:num>
  <w:num w:numId="38">
    <w:abstractNumId w:val="9"/>
  </w:num>
  <w:num w:numId="39">
    <w:abstractNumId w:val="21"/>
  </w:num>
  <w:num w:numId="40">
    <w:abstractNumId w:val="7"/>
  </w:num>
  <w:num w:numId="41">
    <w:abstractNumId w:val="13"/>
  </w:num>
  <w:num w:numId="42">
    <w:abstractNumId w:val="8"/>
  </w:num>
  <w:num w:numId="4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F5421A"/>
    <w:rsid w:val="000415A5"/>
    <w:rsid w:val="00067DCB"/>
    <w:rsid w:val="00091C86"/>
    <w:rsid w:val="000921D5"/>
    <w:rsid w:val="000A3C01"/>
    <w:rsid w:val="000C0B33"/>
    <w:rsid w:val="000E6CFB"/>
    <w:rsid w:val="000F1081"/>
    <w:rsid w:val="00127234"/>
    <w:rsid w:val="00131D4B"/>
    <w:rsid w:val="0013789A"/>
    <w:rsid w:val="00180453"/>
    <w:rsid w:val="00181EA4"/>
    <w:rsid w:val="001916DC"/>
    <w:rsid w:val="001A6589"/>
    <w:rsid w:val="001C750B"/>
    <w:rsid w:val="00224610"/>
    <w:rsid w:val="002A0B2E"/>
    <w:rsid w:val="002A57DE"/>
    <w:rsid w:val="002C0DB6"/>
    <w:rsid w:val="002C5A8C"/>
    <w:rsid w:val="00303DEA"/>
    <w:rsid w:val="00307952"/>
    <w:rsid w:val="00384848"/>
    <w:rsid w:val="00394C77"/>
    <w:rsid w:val="00395FF3"/>
    <w:rsid w:val="003C648E"/>
    <w:rsid w:val="003C668B"/>
    <w:rsid w:val="003E59F3"/>
    <w:rsid w:val="0047047F"/>
    <w:rsid w:val="004D012C"/>
    <w:rsid w:val="00503EAF"/>
    <w:rsid w:val="00545389"/>
    <w:rsid w:val="005740B1"/>
    <w:rsid w:val="00591117"/>
    <w:rsid w:val="005C03D7"/>
    <w:rsid w:val="005C23D9"/>
    <w:rsid w:val="005E132B"/>
    <w:rsid w:val="00632435"/>
    <w:rsid w:val="00634578"/>
    <w:rsid w:val="00654EED"/>
    <w:rsid w:val="00661140"/>
    <w:rsid w:val="00670F13"/>
    <w:rsid w:val="00671E1D"/>
    <w:rsid w:val="00690401"/>
    <w:rsid w:val="00695DA3"/>
    <w:rsid w:val="006C7A4A"/>
    <w:rsid w:val="006D24EA"/>
    <w:rsid w:val="006D589E"/>
    <w:rsid w:val="00744CE6"/>
    <w:rsid w:val="007704C6"/>
    <w:rsid w:val="007772B2"/>
    <w:rsid w:val="007861AA"/>
    <w:rsid w:val="00790B4D"/>
    <w:rsid w:val="00795820"/>
    <w:rsid w:val="007A1E7B"/>
    <w:rsid w:val="00813BF4"/>
    <w:rsid w:val="00827D1B"/>
    <w:rsid w:val="00861435"/>
    <w:rsid w:val="00864154"/>
    <w:rsid w:val="008C72A4"/>
    <w:rsid w:val="008E4C6F"/>
    <w:rsid w:val="008F04D4"/>
    <w:rsid w:val="008F6E52"/>
    <w:rsid w:val="009778C9"/>
    <w:rsid w:val="00997BE3"/>
    <w:rsid w:val="009C03C2"/>
    <w:rsid w:val="009D0B0E"/>
    <w:rsid w:val="009D5F05"/>
    <w:rsid w:val="009E431D"/>
    <w:rsid w:val="009E7D2E"/>
    <w:rsid w:val="009F4ED6"/>
    <w:rsid w:val="00A02129"/>
    <w:rsid w:val="00A152CF"/>
    <w:rsid w:val="00A2195A"/>
    <w:rsid w:val="00A27F87"/>
    <w:rsid w:val="00A33EA1"/>
    <w:rsid w:val="00A410A1"/>
    <w:rsid w:val="00A42792"/>
    <w:rsid w:val="00A47EB6"/>
    <w:rsid w:val="00A53786"/>
    <w:rsid w:val="00A568EF"/>
    <w:rsid w:val="00A61657"/>
    <w:rsid w:val="00AF6110"/>
    <w:rsid w:val="00B479D7"/>
    <w:rsid w:val="00B77E63"/>
    <w:rsid w:val="00BA6150"/>
    <w:rsid w:val="00BB4B29"/>
    <w:rsid w:val="00BD4670"/>
    <w:rsid w:val="00BD6005"/>
    <w:rsid w:val="00C17178"/>
    <w:rsid w:val="00C51357"/>
    <w:rsid w:val="00C71954"/>
    <w:rsid w:val="00C86A00"/>
    <w:rsid w:val="00CA042E"/>
    <w:rsid w:val="00CE7D5F"/>
    <w:rsid w:val="00D04B8F"/>
    <w:rsid w:val="00D10178"/>
    <w:rsid w:val="00D21D66"/>
    <w:rsid w:val="00D40B8E"/>
    <w:rsid w:val="00D47525"/>
    <w:rsid w:val="00D62F36"/>
    <w:rsid w:val="00D675B8"/>
    <w:rsid w:val="00DA44D9"/>
    <w:rsid w:val="00DA47DC"/>
    <w:rsid w:val="00DA61DA"/>
    <w:rsid w:val="00E0551F"/>
    <w:rsid w:val="00E10B48"/>
    <w:rsid w:val="00E243DB"/>
    <w:rsid w:val="00E62672"/>
    <w:rsid w:val="00E81C2B"/>
    <w:rsid w:val="00EF579B"/>
    <w:rsid w:val="00F17D3C"/>
    <w:rsid w:val="00F265D9"/>
    <w:rsid w:val="00F34661"/>
    <w:rsid w:val="00F34960"/>
    <w:rsid w:val="00F5421A"/>
    <w:rsid w:val="00F57F36"/>
    <w:rsid w:val="00F96766"/>
    <w:rsid w:val="00FA6592"/>
    <w:rsid w:val="00FC5E16"/>
    <w:rsid w:val="00FD2433"/>
    <w:rsid w:val="00FF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E6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744CE6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44CE6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E6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44CE6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44CE6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E6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E6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E6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E6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E6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E6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E6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E6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E6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E6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E6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E6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E6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744CE6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4CE6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744CE6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CE6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744CE6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744CE6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744CE6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744CE6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744CE6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744CE6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744CE6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744CE6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744CE6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744CE6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744CE6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744CE6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744CE6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44CE6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744CE6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744C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4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CE6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744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CE6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E6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744CE6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744CE6"/>
    <w:pPr>
      <w:spacing w:after="0" w:line="240" w:lineRule="auto"/>
    </w:pPr>
  </w:style>
  <w:style w:type="paragraph" w:styleId="BlockText">
    <w:name w:val="Block Text"/>
    <w:aliases w:val="Block Quote"/>
    <w:uiPriority w:val="40"/>
    <w:rsid w:val="00744CE6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744CE6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744CE6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744CE6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744CE6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744CE6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744CE6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744CE6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744CE6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744CE6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44CE6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44CE6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744CE6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744CE6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744CE6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744CE6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744CE6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744CE6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744CE6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744CE6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744CE6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744CE6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744CE6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744CE6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744CE6"/>
  </w:style>
  <w:style w:type="paragraph" w:styleId="ListParagraph">
    <w:name w:val="List Paragraph"/>
    <w:basedOn w:val="Normal"/>
    <w:uiPriority w:val="6"/>
    <w:unhideWhenUsed/>
    <w:qFormat/>
    <w:rsid w:val="00F26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5E60DC35EC4CC0A6E83EC038AB9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2B4E2-B1B8-433E-AF7C-5C857A76F157}"/>
      </w:docPartPr>
      <w:docPartBody>
        <w:p w:rsidR="00B423B2" w:rsidRDefault="00CB3222">
          <w:pPr>
            <w:pStyle w:val="605E60DC35EC4CC0A6E83EC038AB93CD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97FE58EC2201415EACA8008367BC8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718B5-1B20-47AB-AD1A-7D7B5348782F}"/>
      </w:docPartPr>
      <w:docPartBody>
        <w:p w:rsidR="00B423B2" w:rsidRDefault="002F329F" w:rsidP="002F329F">
          <w:pPr>
            <w:pStyle w:val="97FE58EC2201415EACA8008367BC875D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329F"/>
    <w:rsid w:val="00043A6F"/>
    <w:rsid w:val="0008108A"/>
    <w:rsid w:val="00111215"/>
    <w:rsid w:val="00172D93"/>
    <w:rsid w:val="002207EB"/>
    <w:rsid w:val="00236A08"/>
    <w:rsid w:val="002424D2"/>
    <w:rsid w:val="00276B08"/>
    <w:rsid w:val="002B1231"/>
    <w:rsid w:val="002F329F"/>
    <w:rsid w:val="00300BB3"/>
    <w:rsid w:val="0033097E"/>
    <w:rsid w:val="003A13B8"/>
    <w:rsid w:val="004C0FF2"/>
    <w:rsid w:val="00771D59"/>
    <w:rsid w:val="007A5594"/>
    <w:rsid w:val="008904AE"/>
    <w:rsid w:val="008A71F6"/>
    <w:rsid w:val="008D39D7"/>
    <w:rsid w:val="009839E4"/>
    <w:rsid w:val="00990ECE"/>
    <w:rsid w:val="009947EF"/>
    <w:rsid w:val="00A67F7E"/>
    <w:rsid w:val="00B3407D"/>
    <w:rsid w:val="00B423B2"/>
    <w:rsid w:val="00B67A13"/>
    <w:rsid w:val="00BE28AA"/>
    <w:rsid w:val="00C15287"/>
    <w:rsid w:val="00C3780F"/>
    <w:rsid w:val="00CB3222"/>
    <w:rsid w:val="00DB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3B2"/>
    <w:rPr>
      <w:color w:val="808080"/>
    </w:rPr>
  </w:style>
  <w:style w:type="paragraph" w:customStyle="1" w:styleId="9E239A457BB14B51AE6568CBDC206929">
    <w:name w:val="9E239A457BB14B51AE6568CBDC206929"/>
    <w:rsid w:val="00B423B2"/>
  </w:style>
  <w:style w:type="paragraph" w:customStyle="1" w:styleId="E4E60F27224F4F5EA42A9F7AB9435160">
    <w:name w:val="E4E60F27224F4F5EA42A9F7AB9435160"/>
    <w:rsid w:val="00B423B2"/>
  </w:style>
  <w:style w:type="paragraph" w:customStyle="1" w:styleId="DAE67553EC4146439F1BACF47F1D9161">
    <w:name w:val="DAE67553EC4146439F1BACF47F1D9161"/>
    <w:rsid w:val="00B423B2"/>
  </w:style>
  <w:style w:type="paragraph" w:customStyle="1" w:styleId="320624DEAEF6484596F8C6185472C05F">
    <w:name w:val="320624DEAEF6484596F8C6185472C05F"/>
    <w:rsid w:val="00B423B2"/>
  </w:style>
  <w:style w:type="paragraph" w:customStyle="1" w:styleId="252E40793A884685A14023AAF5B23092">
    <w:name w:val="252E40793A884685A14023AAF5B23092"/>
    <w:rsid w:val="00B423B2"/>
  </w:style>
  <w:style w:type="paragraph" w:customStyle="1" w:styleId="5A60931EF8F04565869CA8D1829B2527">
    <w:name w:val="5A60931EF8F04565869CA8D1829B2527"/>
    <w:rsid w:val="00B423B2"/>
  </w:style>
  <w:style w:type="paragraph" w:customStyle="1" w:styleId="C3B084DBD0B247D1A45FC6D85E9DF66C">
    <w:name w:val="C3B084DBD0B247D1A45FC6D85E9DF66C"/>
    <w:rsid w:val="00B423B2"/>
  </w:style>
  <w:style w:type="character" w:customStyle="1" w:styleId="SubsectionDateChar1">
    <w:name w:val="Subsection Date Char1"/>
    <w:basedOn w:val="DefaultParagraphFont"/>
    <w:link w:val="SubsectionDate"/>
    <w:rsid w:val="00B423B2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B423B2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D0340D01A3834FC495AEE69CA5EB7F53">
    <w:name w:val="D0340D01A3834FC495AEE69CA5EB7F53"/>
    <w:rsid w:val="00B423B2"/>
  </w:style>
  <w:style w:type="paragraph" w:customStyle="1" w:styleId="74F1F188AA824E6F8CDE2AB884FF2EB1">
    <w:name w:val="74F1F188AA824E6F8CDE2AB884FF2EB1"/>
    <w:rsid w:val="00B423B2"/>
  </w:style>
  <w:style w:type="paragraph" w:customStyle="1" w:styleId="9C5F40977597472D9603E66DBD77B3E4">
    <w:name w:val="9C5F40977597472D9603E66DBD77B3E4"/>
    <w:rsid w:val="00B423B2"/>
  </w:style>
  <w:style w:type="paragraph" w:customStyle="1" w:styleId="FF4CC524D4964F5898A01199858F170E">
    <w:name w:val="FF4CC524D4964F5898A01199858F170E"/>
    <w:rsid w:val="00B423B2"/>
  </w:style>
  <w:style w:type="paragraph" w:customStyle="1" w:styleId="DC22B52DBB22423AABB313E31FEE7D4B">
    <w:name w:val="DC22B52DBB22423AABB313E31FEE7D4B"/>
    <w:rsid w:val="00B423B2"/>
  </w:style>
  <w:style w:type="paragraph" w:customStyle="1" w:styleId="5A3F4716C95540EA98E2C3226F2DB9B1">
    <w:name w:val="5A3F4716C95540EA98E2C3226F2DB9B1"/>
    <w:rsid w:val="00B423B2"/>
  </w:style>
  <w:style w:type="character" w:customStyle="1" w:styleId="subsectiondatechar">
    <w:name w:val="subsectiondatechar"/>
    <w:basedOn w:val="DefaultParagraphFont"/>
    <w:rsid w:val="00B423B2"/>
  </w:style>
  <w:style w:type="paragraph" w:customStyle="1" w:styleId="9A973260F64D4DC8996E1E34DCD2235A">
    <w:name w:val="9A973260F64D4DC8996E1E34DCD2235A"/>
    <w:rsid w:val="00B423B2"/>
  </w:style>
  <w:style w:type="paragraph" w:customStyle="1" w:styleId="7CBE17A6F5F64660AE726ECA318B775A">
    <w:name w:val="7CBE17A6F5F64660AE726ECA318B775A"/>
    <w:rsid w:val="00B423B2"/>
  </w:style>
  <w:style w:type="paragraph" w:customStyle="1" w:styleId="A254E22FE4754322BBEDE5E93C0292B9">
    <w:name w:val="A254E22FE4754322BBEDE5E93C0292B9"/>
    <w:rsid w:val="00B423B2"/>
  </w:style>
  <w:style w:type="paragraph" w:customStyle="1" w:styleId="A1EDCA83DBF34309B4F69F479EFA119E">
    <w:name w:val="A1EDCA83DBF34309B4F69F479EFA119E"/>
    <w:rsid w:val="00B423B2"/>
  </w:style>
  <w:style w:type="paragraph" w:customStyle="1" w:styleId="605E60DC35EC4CC0A6E83EC038AB93CD">
    <w:name w:val="605E60DC35EC4CC0A6E83EC038AB93CD"/>
    <w:rsid w:val="00B423B2"/>
  </w:style>
  <w:style w:type="paragraph" w:customStyle="1" w:styleId="F09EE24A3D7347D0A9AF66A6E2841D16">
    <w:name w:val="F09EE24A3D7347D0A9AF66A6E2841D16"/>
    <w:rsid w:val="00B423B2"/>
  </w:style>
  <w:style w:type="paragraph" w:customStyle="1" w:styleId="97FE58EC2201415EACA8008367BC875D">
    <w:name w:val="97FE58EC2201415EACA8008367BC875D"/>
    <w:rsid w:val="002F329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EC4154AB-F439-4A49-AA3B-00A3140C6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Jennice .T. Jeffrey</dc:creator>
  <cp:lastModifiedBy>Jennice .T. Jeffrey</cp:lastModifiedBy>
  <cp:revision>4</cp:revision>
  <cp:lastPrinted>2012-10-31T00:47:00Z</cp:lastPrinted>
  <dcterms:created xsi:type="dcterms:W3CDTF">2014-05-12T21:45:00Z</dcterms:created>
  <dcterms:modified xsi:type="dcterms:W3CDTF">2014-05-17T02:58:00Z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