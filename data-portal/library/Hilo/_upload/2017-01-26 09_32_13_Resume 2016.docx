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90" w:type="dxa"/>
        <w:tblInd w:w="-459" w:type="dxa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5247"/>
        <w:gridCol w:w="5243"/>
      </w:tblGrid>
      <w:tr w:rsidR="00EC298E" w:rsidRPr="00EC298E" w:rsidTr="00EC298E">
        <w:tc>
          <w:tcPr>
            <w:tcW w:w="5247" w:type="dxa"/>
            <w:shd w:val="clear" w:color="auto" w:fill="8DB3E2" w:themeFill="text2" w:themeFillTint="66"/>
            <w:vAlign w:val="center"/>
          </w:tcPr>
          <w:p w:rsidR="00EC298E" w:rsidRDefault="00EC298E" w:rsidP="00EC298E">
            <w:pPr>
              <w:jc w:val="center"/>
              <w:rPr>
                <w:rFonts w:ascii="Georgia" w:hAnsi="Georgia"/>
                <w:b/>
                <w:sz w:val="48"/>
                <w:szCs w:val="48"/>
              </w:rPr>
            </w:pPr>
          </w:p>
          <w:p w:rsidR="00EC298E" w:rsidRPr="00EC298E" w:rsidRDefault="009F18A6" w:rsidP="009F18A6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b/>
                <w:sz w:val="48"/>
                <w:szCs w:val="48"/>
              </w:rPr>
              <w:t>TICHANA BILLY</w:t>
            </w:r>
          </w:p>
        </w:tc>
        <w:tc>
          <w:tcPr>
            <w:tcW w:w="5243" w:type="dxa"/>
            <w:shd w:val="clear" w:color="auto" w:fill="8DB3E2" w:themeFill="text2" w:themeFillTint="66"/>
            <w:vAlign w:val="center"/>
          </w:tcPr>
          <w:p w:rsidR="00EC298E" w:rsidRDefault="00D401F2" w:rsidP="00EC298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Lot#</w:t>
            </w:r>
            <w:r w:rsidR="009F18A6">
              <w:rPr>
                <w:rFonts w:ascii="Georgia" w:hAnsi="Georgia"/>
                <w:sz w:val="24"/>
                <w:szCs w:val="24"/>
              </w:rPr>
              <w:t>36 5</w:t>
            </w:r>
            <w:r w:rsidRPr="00D401F2">
              <w:rPr>
                <w:rFonts w:ascii="Georgia" w:hAnsi="Georgia"/>
                <w:sz w:val="24"/>
                <w:szCs w:val="24"/>
                <w:vertAlign w:val="superscript"/>
              </w:rPr>
              <w:t>th</w:t>
            </w:r>
            <w:r>
              <w:rPr>
                <w:rFonts w:ascii="Georgia" w:hAnsi="Georgia"/>
                <w:sz w:val="24"/>
                <w:szCs w:val="24"/>
              </w:rPr>
              <w:t xml:space="preserve"> Street, New Settlement Dow</w:t>
            </w:r>
          </w:p>
          <w:p w:rsidR="00D401F2" w:rsidRPr="00EC298E" w:rsidRDefault="00D401F2" w:rsidP="00EC298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Village, California</w:t>
            </w:r>
          </w:p>
          <w:p w:rsidR="00EC298E" w:rsidRPr="00EC298E" w:rsidRDefault="007F6678" w:rsidP="00EC298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</w:t>
            </w:r>
            <w:r w:rsidR="009F18A6">
              <w:rPr>
                <w:rFonts w:ascii="Georgia" w:hAnsi="Georgia"/>
                <w:sz w:val="24"/>
                <w:szCs w:val="24"/>
              </w:rPr>
              <w:t>92-5085</w:t>
            </w:r>
            <w:r w:rsidR="009F18A6" w:rsidRPr="00EC298E">
              <w:rPr>
                <w:rFonts w:ascii="Georgia" w:hAnsi="Georgia"/>
                <w:sz w:val="24"/>
                <w:szCs w:val="24"/>
              </w:rPr>
              <w:t xml:space="preserve"> </w:t>
            </w:r>
            <w:r w:rsidR="00EC298E" w:rsidRPr="00EC298E">
              <w:rPr>
                <w:rFonts w:ascii="Georgia" w:hAnsi="Georgia"/>
                <w:sz w:val="24"/>
                <w:szCs w:val="24"/>
              </w:rPr>
              <w:t>(Mobile)</w:t>
            </w:r>
          </w:p>
          <w:p w:rsidR="00EC298E" w:rsidRPr="00EC298E" w:rsidRDefault="000A4D92" w:rsidP="003156F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Tic</w:t>
            </w:r>
            <w:r w:rsidR="003156F0">
              <w:rPr>
                <w:rFonts w:ascii="Georgia" w:hAnsi="Georgia"/>
                <w:sz w:val="24"/>
                <w:szCs w:val="24"/>
              </w:rPr>
              <w:t>hanabilly</w:t>
            </w:r>
            <w:r w:rsidR="00D401F2">
              <w:rPr>
                <w:rFonts w:ascii="Georgia" w:hAnsi="Georgia"/>
                <w:sz w:val="24"/>
                <w:szCs w:val="24"/>
              </w:rPr>
              <w:t>@</w:t>
            </w:r>
            <w:r w:rsidR="009F18A6">
              <w:rPr>
                <w:rFonts w:ascii="Georgia" w:hAnsi="Georgia"/>
                <w:sz w:val="24"/>
                <w:szCs w:val="24"/>
              </w:rPr>
              <w:t>ho</w:t>
            </w:r>
            <w:r w:rsidR="003156F0">
              <w:rPr>
                <w:rFonts w:ascii="Georgia" w:hAnsi="Georgia"/>
                <w:sz w:val="24"/>
                <w:szCs w:val="24"/>
              </w:rPr>
              <w:t>t</w:t>
            </w:r>
            <w:r w:rsidR="009F18A6">
              <w:rPr>
                <w:rFonts w:ascii="Georgia" w:hAnsi="Georgia"/>
                <w:sz w:val="24"/>
                <w:szCs w:val="24"/>
              </w:rPr>
              <w:t>mail</w:t>
            </w:r>
            <w:r w:rsidR="00D401F2">
              <w:rPr>
                <w:rFonts w:ascii="Georgia" w:hAnsi="Georgia"/>
                <w:sz w:val="24"/>
                <w:szCs w:val="24"/>
              </w:rPr>
              <w:t>.</w:t>
            </w:r>
            <w:r w:rsidR="00EC298E" w:rsidRPr="00EC298E">
              <w:rPr>
                <w:rFonts w:ascii="Georgia" w:hAnsi="Georgia"/>
                <w:sz w:val="24"/>
                <w:szCs w:val="24"/>
              </w:rPr>
              <w:t>com</w:t>
            </w:r>
          </w:p>
        </w:tc>
      </w:tr>
    </w:tbl>
    <w:p w:rsidR="00F55D6B" w:rsidRPr="00EC298E" w:rsidRDefault="00F55D6B"/>
    <w:p w:rsidR="00F55D6B" w:rsidRDefault="00F55D6B"/>
    <w:p w:rsidR="00F55D6B" w:rsidRPr="006B6393" w:rsidRDefault="00F55D6B" w:rsidP="00F55D6B">
      <w:pPr>
        <w:ind w:hanging="567"/>
        <w:rPr>
          <w:b/>
        </w:rPr>
      </w:pPr>
      <w:r w:rsidRPr="006B6393">
        <w:rPr>
          <w:b/>
        </w:rPr>
        <w:t>PROFILE</w:t>
      </w:r>
    </w:p>
    <w:p w:rsidR="00F55D6B" w:rsidRPr="004715C4" w:rsidRDefault="009F18A6" w:rsidP="00F55D6B">
      <w:pPr>
        <w:ind w:left="1440"/>
        <w:rPr>
          <w:sz w:val="24"/>
          <w:szCs w:val="24"/>
        </w:rPr>
      </w:pPr>
      <w:r w:rsidRPr="004715C4">
        <w:rPr>
          <w:sz w:val="24"/>
          <w:szCs w:val="24"/>
        </w:rPr>
        <w:t xml:space="preserve">To obtain a position that will enable me to use my strong ability to work with my    fellow co-workers. </w:t>
      </w:r>
    </w:p>
    <w:p w:rsidR="00F55D6B" w:rsidRPr="006B6393" w:rsidRDefault="00F55D6B" w:rsidP="00B2017D">
      <w:pPr>
        <w:tabs>
          <w:tab w:val="left" w:pos="720"/>
          <w:tab w:val="center" w:pos="4680"/>
        </w:tabs>
      </w:pPr>
      <w:r w:rsidRPr="006B6393">
        <w:tab/>
      </w:r>
      <w:r w:rsidR="00B2017D" w:rsidRPr="006B6393">
        <w:tab/>
      </w:r>
    </w:p>
    <w:p w:rsidR="00F55D6B" w:rsidRPr="006B6393" w:rsidRDefault="00F55D6B" w:rsidP="00F55D6B"/>
    <w:p w:rsidR="00D1325F" w:rsidRDefault="00D1325F" w:rsidP="00492B03">
      <w:pPr>
        <w:ind w:hanging="567"/>
        <w:rPr>
          <w:b/>
        </w:rPr>
      </w:pPr>
      <w:r w:rsidRPr="00D1325F">
        <w:rPr>
          <w:b/>
        </w:rPr>
        <w:t xml:space="preserve">ACADEMIC </w:t>
      </w:r>
    </w:p>
    <w:p w:rsidR="0091161B" w:rsidRPr="00D1325F" w:rsidRDefault="00D1325F" w:rsidP="00492B03">
      <w:pPr>
        <w:ind w:hanging="567"/>
        <w:rPr>
          <w:b/>
        </w:rPr>
      </w:pPr>
      <w:r w:rsidRPr="00D1325F">
        <w:rPr>
          <w:b/>
        </w:rPr>
        <w:t xml:space="preserve">ACHIEVEMENTS </w:t>
      </w:r>
    </w:p>
    <w:p w:rsidR="0091161B" w:rsidRPr="006B6393" w:rsidRDefault="00FB3803" w:rsidP="00FB3803">
      <w:pPr>
        <w:tabs>
          <w:tab w:val="left" w:pos="3915"/>
        </w:tabs>
      </w:pPr>
      <w:r w:rsidRPr="006B6393">
        <w:tab/>
      </w:r>
    </w:p>
    <w:p w:rsidR="007A34D2" w:rsidRPr="006B6393" w:rsidRDefault="007A34D2" w:rsidP="00F55D6B">
      <w:pPr>
        <w:ind w:hanging="567"/>
      </w:pPr>
      <w:r w:rsidRPr="006B6393">
        <w:tab/>
      </w:r>
      <w:r w:rsidRPr="006B6393">
        <w:tab/>
      </w:r>
      <w:r w:rsidRPr="006B6393">
        <w:tab/>
      </w:r>
    </w:p>
    <w:p w:rsidR="007A34D2" w:rsidRPr="006B6393" w:rsidRDefault="009F18A6" w:rsidP="003156F0">
      <w:pPr>
        <w:ind w:left="1440" w:firstLine="3"/>
        <w:rPr>
          <w:b/>
          <w:sz w:val="22"/>
          <w:szCs w:val="22"/>
        </w:rPr>
      </w:pPr>
      <w:r w:rsidRPr="006B6393">
        <w:rPr>
          <w:b/>
          <w:sz w:val="22"/>
          <w:szCs w:val="22"/>
        </w:rPr>
        <w:t>ASJA Girls’ College Charlieville</w:t>
      </w:r>
      <w:r w:rsidR="0091161B" w:rsidRPr="006B6393">
        <w:rPr>
          <w:b/>
          <w:sz w:val="22"/>
          <w:szCs w:val="22"/>
        </w:rPr>
        <w:t xml:space="preserve"> (2007-2012)</w:t>
      </w:r>
    </w:p>
    <w:p w:rsidR="003A4765" w:rsidRPr="006B6393" w:rsidRDefault="0091161B" w:rsidP="0091161B">
      <w:pPr>
        <w:ind w:left="720" w:firstLine="720"/>
        <w:rPr>
          <w:sz w:val="22"/>
          <w:szCs w:val="22"/>
        </w:rPr>
      </w:pPr>
      <w:r w:rsidRPr="006B6393">
        <w:rPr>
          <w:sz w:val="22"/>
          <w:szCs w:val="22"/>
        </w:rPr>
        <w:t>CXC O’Levels</w:t>
      </w:r>
    </w:p>
    <w:p w:rsidR="0091161B" w:rsidRPr="004715C4" w:rsidRDefault="0091161B" w:rsidP="000A4D92">
      <w:pPr>
        <w:rPr>
          <w:sz w:val="24"/>
          <w:szCs w:val="24"/>
        </w:rPr>
      </w:pPr>
    </w:p>
    <w:p w:rsidR="00B2017D" w:rsidRPr="004715C4" w:rsidRDefault="00B2017D" w:rsidP="0091161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715C4">
        <w:rPr>
          <w:sz w:val="24"/>
          <w:szCs w:val="24"/>
        </w:rPr>
        <w:t>English A</w:t>
      </w:r>
      <w:r w:rsidR="003156F0" w:rsidRPr="004715C4">
        <w:rPr>
          <w:sz w:val="24"/>
          <w:szCs w:val="24"/>
        </w:rPr>
        <w:t xml:space="preserve">                  </w:t>
      </w:r>
      <w:r w:rsidRPr="004715C4">
        <w:rPr>
          <w:sz w:val="24"/>
          <w:szCs w:val="24"/>
        </w:rPr>
        <w:t>(Grade II</w:t>
      </w:r>
      <w:r w:rsidR="003156F0" w:rsidRPr="004715C4">
        <w:rPr>
          <w:sz w:val="24"/>
          <w:szCs w:val="24"/>
        </w:rPr>
        <w:t>I</w:t>
      </w:r>
      <w:r w:rsidRPr="004715C4">
        <w:rPr>
          <w:sz w:val="24"/>
          <w:szCs w:val="24"/>
        </w:rPr>
        <w:t>)</w:t>
      </w:r>
    </w:p>
    <w:p w:rsidR="00B2017D" w:rsidRPr="004715C4" w:rsidRDefault="009F18A6" w:rsidP="0091161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715C4">
        <w:rPr>
          <w:sz w:val="24"/>
          <w:szCs w:val="24"/>
        </w:rPr>
        <w:t>English B</w:t>
      </w:r>
      <w:r w:rsidR="00B2017D" w:rsidRPr="004715C4">
        <w:rPr>
          <w:sz w:val="24"/>
          <w:szCs w:val="24"/>
        </w:rPr>
        <w:t xml:space="preserve">      </w:t>
      </w:r>
      <w:r w:rsidR="003156F0" w:rsidRPr="004715C4">
        <w:rPr>
          <w:sz w:val="24"/>
          <w:szCs w:val="24"/>
        </w:rPr>
        <w:t xml:space="preserve">             (Grade I</w:t>
      </w:r>
      <w:r w:rsidR="00B2017D" w:rsidRPr="004715C4">
        <w:rPr>
          <w:sz w:val="24"/>
          <w:szCs w:val="24"/>
        </w:rPr>
        <w:t>)</w:t>
      </w:r>
    </w:p>
    <w:p w:rsidR="00B2017D" w:rsidRPr="004715C4" w:rsidRDefault="00B2017D" w:rsidP="0091161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715C4">
        <w:rPr>
          <w:sz w:val="24"/>
          <w:szCs w:val="24"/>
        </w:rPr>
        <w:t>Inte</w:t>
      </w:r>
      <w:r w:rsidR="003156F0" w:rsidRPr="004715C4">
        <w:rPr>
          <w:sz w:val="24"/>
          <w:szCs w:val="24"/>
        </w:rPr>
        <w:t xml:space="preserve">grated Science </w:t>
      </w:r>
      <w:r w:rsidRPr="004715C4">
        <w:rPr>
          <w:sz w:val="24"/>
          <w:szCs w:val="24"/>
        </w:rPr>
        <w:t xml:space="preserve"> </w:t>
      </w:r>
      <w:r w:rsidR="003156F0" w:rsidRPr="004715C4">
        <w:rPr>
          <w:sz w:val="24"/>
          <w:szCs w:val="24"/>
        </w:rPr>
        <w:t xml:space="preserve"> </w:t>
      </w:r>
      <w:r w:rsidRPr="004715C4">
        <w:rPr>
          <w:sz w:val="24"/>
          <w:szCs w:val="24"/>
        </w:rPr>
        <w:t>(Grade II)</w:t>
      </w:r>
    </w:p>
    <w:p w:rsidR="00B2017D" w:rsidRPr="004715C4" w:rsidRDefault="009F18A6" w:rsidP="0091161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715C4">
        <w:rPr>
          <w:sz w:val="24"/>
          <w:szCs w:val="24"/>
        </w:rPr>
        <w:t>Caribbean History</w:t>
      </w:r>
      <w:r w:rsidR="003156F0" w:rsidRPr="004715C4">
        <w:rPr>
          <w:sz w:val="24"/>
          <w:szCs w:val="24"/>
        </w:rPr>
        <w:t xml:space="preserve">    (Grade II</w:t>
      </w:r>
      <w:r w:rsidR="00B2017D" w:rsidRPr="004715C4">
        <w:rPr>
          <w:sz w:val="24"/>
          <w:szCs w:val="24"/>
        </w:rPr>
        <w:t>)</w:t>
      </w:r>
    </w:p>
    <w:p w:rsidR="00B2017D" w:rsidRPr="004715C4" w:rsidRDefault="009F18A6" w:rsidP="003156F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715C4">
        <w:rPr>
          <w:sz w:val="24"/>
          <w:szCs w:val="24"/>
        </w:rPr>
        <w:t>Geography</w:t>
      </w:r>
      <w:r w:rsidR="00B2017D" w:rsidRPr="004715C4">
        <w:rPr>
          <w:sz w:val="24"/>
          <w:szCs w:val="24"/>
        </w:rPr>
        <w:t xml:space="preserve">          </w:t>
      </w:r>
      <w:r w:rsidR="003156F0" w:rsidRPr="004715C4">
        <w:rPr>
          <w:sz w:val="24"/>
          <w:szCs w:val="24"/>
        </w:rPr>
        <w:t xml:space="preserve">    </w:t>
      </w:r>
      <w:r w:rsidR="00B2017D" w:rsidRPr="004715C4">
        <w:rPr>
          <w:sz w:val="24"/>
          <w:szCs w:val="24"/>
        </w:rPr>
        <w:t xml:space="preserve"> </w:t>
      </w:r>
      <w:r w:rsidR="003156F0" w:rsidRPr="004715C4">
        <w:rPr>
          <w:sz w:val="24"/>
          <w:szCs w:val="24"/>
        </w:rPr>
        <w:t xml:space="preserve"> </w:t>
      </w:r>
      <w:r w:rsidR="00B2017D" w:rsidRPr="004715C4">
        <w:rPr>
          <w:sz w:val="24"/>
          <w:szCs w:val="24"/>
        </w:rPr>
        <w:t xml:space="preserve"> (Grade </w:t>
      </w:r>
      <w:r w:rsidR="003156F0" w:rsidRPr="004715C4">
        <w:rPr>
          <w:sz w:val="24"/>
          <w:szCs w:val="24"/>
        </w:rPr>
        <w:t>II</w:t>
      </w:r>
      <w:r w:rsidR="00B2017D" w:rsidRPr="004715C4">
        <w:rPr>
          <w:sz w:val="24"/>
          <w:szCs w:val="24"/>
        </w:rPr>
        <w:t>)</w:t>
      </w:r>
    </w:p>
    <w:p w:rsidR="00B2017D" w:rsidRPr="004715C4" w:rsidRDefault="00B2017D" w:rsidP="0091161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715C4">
        <w:rPr>
          <w:sz w:val="24"/>
          <w:szCs w:val="24"/>
        </w:rPr>
        <w:t xml:space="preserve">Social </w:t>
      </w:r>
      <w:r w:rsidR="003156F0" w:rsidRPr="004715C4">
        <w:rPr>
          <w:sz w:val="24"/>
          <w:szCs w:val="24"/>
        </w:rPr>
        <w:t xml:space="preserve">Studies          </w:t>
      </w:r>
      <w:r w:rsidRPr="004715C4">
        <w:rPr>
          <w:sz w:val="24"/>
          <w:szCs w:val="24"/>
        </w:rPr>
        <w:t xml:space="preserve"> (Grade II)</w:t>
      </w:r>
    </w:p>
    <w:p w:rsidR="00492B03" w:rsidRPr="006B6393" w:rsidRDefault="002077CB" w:rsidP="0091161B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4"/>
          <w:szCs w:val="24"/>
        </w:rPr>
        <w:t>Mathematics                (IV</w:t>
      </w:r>
      <w:r w:rsidR="00492B03">
        <w:rPr>
          <w:sz w:val="22"/>
          <w:szCs w:val="22"/>
        </w:rPr>
        <w:t>)</w:t>
      </w:r>
    </w:p>
    <w:p w:rsidR="007C3F92" w:rsidRPr="006B6393" w:rsidRDefault="007C3F92" w:rsidP="003A4765">
      <w:pPr>
        <w:ind w:hanging="567"/>
      </w:pPr>
    </w:p>
    <w:p w:rsidR="007C3F92" w:rsidRPr="006B6393" w:rsidRDefault="007C3F92" w:rsidP="003A4765">
      <w:pPr>
        <w:ind w:hanging="567"/>
      </w:pPr>
    </w:p>
    <w:p w:rsidR="004D6C21" w:rsidRPr="006B6393" w:rsidRDefault="004D6C21" w:rsidP="004D6C21">
      <w:pPr>
        <w:ind w:left="1443" w:hanging="2010"/>
      </w:pPr>
    </w:p>
    <w:p w:rsidR="004D6C21" w:rsidRPr="006B6393" w:rsidRDefault="004D6C21" w:rsidP="004D6C21">
      <w:pPr>
        <w:ind w:left="1443" w:hanging="2010"/>
        <w:rPr>
          <w:b/>
        </w:rPr>
      </w:pPr>
      <w:r w:rsidRPr="006B6393">
        <w:rPr>
          <w:b/>
        </w:rPr>
        <w:t>AWARDS</w:t>
      </w:r>
      <w:r w:rsidRPr="006B6393">
        <w:rPr>
          <w:b/>
        </w:rPr>
        <w:tab/>
      </w:r>
    </w:p>
    <w:p w:rsidR="007A2B51" w:rsidRPr="003C3C77" w:rsidRDefault="007A2B51" w:rsidP="003C3C77">
      <w:pPr>
        <w:spacing w:line="360" w:lineRule="auto"/>
        <w:rPr>
          <w:b/>
          <w:sz w:val="22"/>
          <w:szCs w:val="22"/>
        </w:rPr>
      </w:pPr>
    </w:p>
    <w:p w:rsidR="007A2B51" w:rsidRPr="006B6393" w:rsidRDefault="00D321D3" w:rsidP="007A2B51">
      <w:pPr>
        <w:pStyle w:val="ListParagraph"/>
        <w:spacing w:line="360" w:lineRule="auto"/>
        <w:ind w:left="1443"/>
        <w:rPr>
          <w:b/>
          <w:sz w:val="22"/>
          <w:szCs w:val="22"/>
        </w:rPr>
      </w:pPr>
      <w:r w:rsidRPr="006B6393">
        <w:rPr>
          <w:b/>
          <w:sz w:val="22"/>
          <w:szCs w:val="22"/>
        </w:rPr>
        <w:t>ASJA Girls’ College Charlieville</w:t>
      </w:r>
    </w:p>
    <w:p w:rsidR="006B6393" w:rsidRPr="004715C4" w:rsidRDefault="002A3365" w:rsidP="006B6393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4715C4">
        <w:rPr>
          <w:sz w:val="24"/>
          <w:szCs w:val="24"/>
        </w:rPr>
        <w:t>(2</w:t>
      </w:r>
      <w:r w:rsidR="006B6393" w:rsidRPr="004715C4">
        <w:rPr>
          <w:sz w:val="24"/>
          <w:szCs w:val="24"/>
        </w:rPr>
        <w:t xml:space="preserve">) </w:t>
      </w:r>
      <w:r w:rsidRPr="004715C4">
        <w:rPr>
          <w:sz w:val="24"/>
          <w:szCs w:val="24"/>
        </w:rPr>
        <w:t>Certificates for Sporting abilities</w:t>
      </w:r>
    </w:p>
    <w:p w:rsidR="002A3365" w:rsidRPr="004715C4" w:rsidRDefault="002A3365" w:rsidP="006B6393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4715C4">
        <w:rPr>
          <w:sz w:val="24"/>
          <w:szCs w:val="24"/>
        </w:rPr>
        <w:t>(1) Poetry Competition</w:t>
      </w:r>
    </w:p>
    <w:p w:rsidR="004D6C21" w:rsidRPr="006B6393" w:rsidRDefault="004D6C21" w:rsidP="007A2B51">
      <w:pPr>
        <w:spacing w:line="360" w:lineRule="auto"/>
        <w:ind w:left="1443" w:hanging="2010"/>
      </w:pPr>
      <w:r w:rsidRPr="006B6393">
        <w:tab/>
      </w:r>
    </w:p>
    <w:p w:rsidR="004D6C21" w:rsidRPr="006B6393" w:rsidRDefault="004D6C21" w:rsidP="004D6C21">
      <w:pPr>
        <w:spacing w:line="360" w:lineRule="auto"/>
        <w:ind w:left="1443" w:hanging="2010"/>
      </w:pPr>
    </w:p>
    <w:p w:rsidR="00CC5D7D" w:rsidRPr="00404FE6" w:rsidRDefault="004D6C21" w:rsidP="007A2B51">
      <w:pPr>
        <w:spacing w:line="360" w:lineRule="auto"/>
        <w:ind w:left="1443" w:hanging="2010"/>
        <w:rPr>
          <w:b/>
        </w:rPr>
      </w:pPr>
      <w:r w:rsidRPr="00404FE6">
        <w:rPr>
          <w:b/>
        </w:rPr>
        <w:t>VOLUNTEER WORK</w:t>
      </w:r>
    </w:p>
    <w:p w:rsidR="002A3365" w:rsidRPr="00F24347" w:rsidRDefault="007A2B51" w:rsidP="002A3365">
      <w:pPr>
        <w:pStyle w:val="ListParagraph"/>
        <w:numPr>
          <w:ilvl w:val="0"/>
          <w:numId w:val="6"/>
        </w:numPr>
        <w:spacing w:line="360" w:lineRule="auto"/>
        <w:rPr>
          <w:b/>
          <w:sz w:val="22"/>
          <w:szCs w:val="22"/>
        </w:rPr>
      </w:pPr>
      <w:r w:rsidRPr="00F24347">
        <w:rPr>
          <w:sz w:val="22"/>
          <w:szCs w:val="22"/>
        </w:rPr>
        <w:t>Red Cross</w:t>
      </w:r>
      <w:r w:rsidR="002A3365" w:rsidRPr="00F24347">
        <w:rPr>
          <w:sz w:val="22"/>
          <w:szCs w:val="22"/>
        </w:rPr>
        <w:t xml:space="preserve"> – Outreach Project (Community-based)- preparation and distribution of meals</w:t>
      </w:r>
    </w:p>
    <w:p w:rsidR="007A2B51" w:rsidRPr="00085F25" w:rsidRDefault="007A2B51" w:rsidP="002A3365">
      <w:pPr>
        <w:pStyle w:val="ListParagraph"/>
        <w:numPr>
          <w:ilvl w:val="0"/>
          <w:numId w:val="6"/>
        </w:numPr>
        <w:spacing w:line="360" w:lineRule="auto"/>
        <w:rPr>
          <w:b/>
          <w:sz w:val="22"/>
          <w:szCs w:val="22"/>
        </w:rPr>
      </w:pPr>
      <w:r w:rsidRPr="00F24347">
        <w:rPr>
          <w:sz w:val="22"/>
          <w:szCs w:val="22"/>
        </w:rPr>
        <w:t xml:space="preserve"> </w:t>
      </w:r>
      <w:r w:rsidR="002A3365" w:rsidRPr="00F24347">
        <w:rPr>
          <w:sz w:val="22"/>
          <w:szCs w:val="22"/>
        </w:rPr>
        <w:t>Participate in sale ventures necessary to raise funds</w:t>
      </w:r>
    </w:p>
    <w:p w:rsidR="00085F25" w:rsidRPr="00F24347" w:rsidRDefault="00085F25" w:rsidP="002A3365">
      <w:pPr>
        <w:pStyle w:val="ListParagraph"/>
        <w:numPr>
          <w:ilvl w:val="0"/>
          <w:numId w:val="6"/>
        </w:numPr>
        <w:spacing w:line="360" w:lineRule="auto"/>
        <w:rPr>
          <w:b/>
          <w:sz w:val="22"/>
          <w:szCs w:val="22"/>
        </w:rPr>
      </w:pPr>
      <w:r w:rsidRPr="00AD6E84">
        <w:rPr>
          <w:sz w:val="24"/>
          <w:szCs w:val="24"/>
        </w:rPr>
        <w:t>Active player at ASJA Girls’ College football team</w:t>
      </w:r>
    </w:p>
    <w:p w:rsidR="004D6C21" w:rsidRPr="006B6393" w:rsidRDefault="007A2B51" w:rsidP="002A3365">
      <w:pPr>
        <w:spacing w:line="360" w:lineRule="auto"/>
        <w:ind w:left="1443" w:hanging="2010"/>
      </w:pPr>
      <w:r w:rsidRPr="006B6393">
        <w:rPr>
          <w:sz w:val="22"/>
          <w:szCs w:val="22"/>
        </w:rPr>
        <w:tab/>
      </w:r>
    </w:p>
    <w:p w:rsidR="003C3C77" w:rsidRDefault="003C3C77" w:rsidP="003C3C77">
      <w:pPr>
        <w:tabs>
          <w:tab w:val="left" w:pos="720"/>
          <w:tab w:val="left" w:pos="1440"/>
          <w:tab w:val="left" w:pos="2130"/>
        </w:tabs>
        <w:spacing w:line="360" w:lineRule="auto"/>
        <w:rPr>
          <w:b/>
        </w:rPr>
      </w:pPr>
    </w:p>
    <w:p w:rsidR="003C3C77" w:rsidRDefault="003C3C77" w:rsidP="003C3C77">
      <w:pPr>
        <w:tabs>
          <w:tab w:val="left" w:pos="720"/>
          <w:tab w:val="left" w:pos="1440"/>
          <w:tab w:val="left" w:pos="2130"/>
        </w:tabs>
        <w:spacing w:line="360" w:lineRule="auto"/>
        <w:rPr>
          <w:b/>
        </w:rPr>
      </w:pPr>
    </w:p>
    <w:p w:rsidR="00404FE6" w:rsidRDefault="00E66E65" w:rsidP="003C3C77">
      <w:pPr>
        <w:tabs>
          <w:tab w:val="left" w:pos="720"/>
          <w:tab w:val="left" w:pos="1440"/>
          <w:tab w:val="left" w:pos="2130"/>
        </w:tabs>
        <w:spacing w:line="360" w:lineRule="auto"/>
        <w:rPr>
          <w:b/>
        </w:rPr>
      </w:pPr>
      <w:bookmarkStart w:id="0" w:name="_GoBack"/>
      <w:bookmarkEnd w:id="0"/>
      <w:r>
        <w:rPr>
          <w:b/>
        </w:rPr>
        <w:lastRenderedPageBreak/>
        <w:t>LAST EMPLOYED AT</w:t>
      </w:r>
    </w:p>
    <w:p w:rsidR="00404FE6" w:rsidRDefault="00404FE6" w:rsidP="000A4D92">
      <w:pPr>
        <w:tabs>
          <w:tab w:val="left" w:pos="720"/>
          <w:tab w:val="left" w:pos="1440"/>
          <w:tab w:val="left" w:pos="2130"/>
        </w:tabs>
        <w:spacing w:line="360" w:lineRule="auto"/>
        <w:ind w:left="1443" w:hanging="2010"/>
        <w:rPr>
          <w:sz w:val="24"/>
          <w:szCs w:val="24"/>
        </w:rPr>
      </w:pPr>
      <w:r>
        <w:rPr>
          <w:b/>
        </w:rPr>
        <w:t xml:space="preserve">                                                </w:t>
      </w:r>
      <w:r>
        <w:rPr>
          <w:sz w:val="24"/>
          <w:szCs w:val="24"/>
        </w:rPr>
        <w:t xml:space="preserve">On-the-Job Trainee in the position of Archivist Assistant </w:t>
      </w:r>
    </w:p>
    <w:p w:rsidR="00404FE6" w:rsidRDefault="00404FE6" w:rsidP="000A4D92">
      <w:pPr>
        <w:tabs>
          <w:tab w:val="left" w:pos="720"/>
          <w:tab w:val="left" w:pos="1440"/>
          <w:tab w:val="left" w:pos="2130"/>
        </w:tabs>
        <w:spacing w:line="360" w:lineRule="auto"/>
        <w:ind w:left="1443" w:hanging="2010"/>
        <w:rPr>
          <w:b/>
        </w:rPr>
      </w:pPr>
      <w:r>
        <w:rPr>
          <w:sz w:val="24"/>
          <w:szCs w:val="24"/>
        </w:rPr>
        <w:t xml:space="preserve">                                        </w:t>
      </w:r>
      <w:r w:rsidR="004715C4">
        <w:rPr>
          <w:sz w:val="24"/>
          <w:szCs w:val="24"/>
        </w:rPr>
        <w:t xml:space="preserve">Assigned </w:t>
      </w:r>
      <w:r w:rsidR="004E2FE6">
        <w:rPr>
          <w:sz w:val="24"/>
          <w:szCs w:val="24"/>
        </w:rPr>
        <w:t>to Sugar Heritage Village.</w:t>
      </w:r>
    </w:p>
    <w:p w:rsidR="00404FE6" w:rsidRDefault="00404FE6" w:rsidP="000A4D92">
      <w:pPr>
        <w:tabs>
          <w:tab w:val="left" w:pos="720"/>
          <w:tab w:val="left" w:pos="1440"/>
          <w:tab w:val="left" w:pos="2130"/>
        </w:tabs>
        <w:spacing w:line="360" w:lineRule="auto"/>
        <w:ind w:left="1443" w:hanging="2010"/>
        <w:rPr>
          <w:b/>
        </w:rPr>
      </w:pPr>
    </w:p>
    <w:p w:rsidR="00404FE6" w:rsidRDefault="00404FE6" w:rsidP="000A4D92">
      <w:pPr>
        <w:tabs>
          <w:tab w:val="left" w:pos="720"/>
          <w:tab w:val="left" w:pos="1440"/>
          <w:tab w:val="left" w:pos="2130"/>
        </w:tabs>
        <w:spacing w:line="360" w:lineRule="auto"/>
        <w:ind w:left="1443" w:hanging="2010"/>
        <w:rPr>
          <w:b/>
        </w:rPr>
      </w:pPr>
    </w:p>
    <w:p w:rsidR="000A4D92" w:rsidRPr="006B6393" w:rsidRDefault="004D6C21" w:rsidP="000A4D92">
      <w:pPr>
        <w:tabs>
          <w:tab w:val="left" w:pos="720"/>
          <w:tab w:val="left" w:pos="1440"/>
          <w:tab w:val="left" w:pos="2130"/>
        </w:tabs>
        <w:spacing w:line="360" w:lineRule="auto"/>
        <w:ind w:left="1443" w:hanging="2010"/>
      </w:pPr>
      <w:r w:rsidRPr="006B6393">
        <w:rPr>
          <w:b/>
        </w:rPr>
        <w:t>REFERENCES</w:t>
      </w:r>
      <w:r w:rsidRPr="006B6393">
        <w:tab/>
      </w:r>
      <w:r w:rsidR="00B2017D" w:rsidRPr="006B6393">
        <w:tab/>
      </w:r>
      <w:r w:rsidR="00B2017D" w:rsidRPr="006B6393">
        <w:tab/>
      </w:r>
      <w:r w:rsidR="000A4D92" w:rsidRPr="006B6393">
        <w:t xml:space="preserve">  </w:t>
      </w:r>
    </w:p>
    <w:p w:rsidR="007A2B51" w:rsidRPr="00D04B47" w:rsidRDefault="00D04B47" w:rsidP="00D04B4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0A4D92" w:rsidRPr="00D04B47">
        <w:rPr>
          <w:sz w:val="24"/>
          <w:szCs w:val="24"/>
        </w:rPr>
        <w:t>Name: Stephen Pr</w:t>
      </w:r>
      <w:r w:rsidR="00404FE6" w:rsidRPr="00D04B47">
        <w:rPr>
          <w:sz w:val="24"/>
          <w:szCs w:val="24"/>
        </w:rPr>
        <w:t xml:space="preserve">ince                          </w:t>
      </w:r>
      <w:r w:rsidR="002A3365" w:rsidRPr="00D04B47">
        <w:rPr>
          <w:sz w:val="24"/>
          <w:szCs w:val="24"/>
        </w:rPr>
        <w:t xml:space="preserve"> </w:t>
      </w:r>
    </w:p>
    <w:p w:rsidR="000A4D92" w:rsidRPr="00F24347" w:rsidRDefault="000A4D92" w:rsidP="007A2B51">
      <w:pPr>
        <w:spacing w:line="360" w:lineRule="auto"/>
        <w:ind w:left="1443" w:hanging="2010"/>
        <w:rPr>
          <w:sz w:val="24"/>
          <w:szCs w:val="24"/>
        </w:rPr>
      </w:pPr>
      <w:r w:rsidRPr="00F24347">
        <w:rPr>
          <w:sz w:val="24"/>
          <w:szCs w:val="24"/>
        </w:rPr>
        <w:t xml:space="preserve">                     </w:t>
      </w:r>
      <w:r w:rsidR="006B6393" w:rsidRPr="00F24347">
        <w:rPr>
          <w:sz w:val="24"/>
          <w:szCs w:val="24"/>
        </w:rPr>
        <w:t xml:space="preserve"> </w:t>
      </w:r>
      <w:r w:rsidR="00D04B47">
        <w:rPr>
          <w:sz w:val="24"/>
          <w:szCs w:val="24"/>
        </w:rPr>
        <w:t xml:space="preserve">  </w:t>
      </w:r>
      <w:r w:rsidR="006B6393" w:rsidRPr="00F24347">
        <w:rPr>
          <w:sz w:val="24"/>
          <w:szCs w:val="24"/>
        </w:rPr>
        <w:t xml:space="preserve"> </w:t>
      </w:r>
      <w:r w:rsidRPr="00F24347">
        <w:rPr>
          <w:sz w:val="24"/>
          <w:szCs w:val="24"/>
        </w:rPr>
        <w:t xml:space="preserve">Telephone: 347-4842             </w:t>
      </w:r>
      <w:r w:rsidR="00404FE6" w:rsidRPr="00F24347">
        <w:rPr>
          <w:sz w:val="24"/>
          <w:szCs w:val="24"/>
        </w:rPr>
        <w:t xml:space="preserve">               </w:t>
      </w:r>
    </w:p>
    <w:p w:rsidR="00D04B47" w:rsidRDefault="000A4D92" w:rsidP="00E66E65">
      <w:pPr>
        <w:spacing w:line="360" w:lineRule="auto"/>
        <w:ind w:left="1443" w:hanging="2010"/>
        <w:rPr>
          <w:sz w:val="24"/>
          <w:szCs w:val="24"/>
        </w:rPr>
      </w:pPr>
      <w:r w:rsidRPr="00F24347">
        <w:rPr>
          <w:sz w:val="24"/>
          <w:szCs w:val="24"/>
        </w:rPr>
        <w:t xml:space="preserve">                </w:t>
      </w:r>
      <w:r w:rsidR="006B6393" w:rsidRPr="00F24347">
        <w:rPr>
          <w:sz w:val="24"/>
          <w:szCs w:val="24"/>
        </w:rPr>
        <w:t xml:space="preserve">       </w:t>
      </w:r>
      <w:r w:rsidR="00D04B47">
        <w:rPr>
          <w:sz w:val="24"/>
          <w:szCs w:val="24"/>
        </w:rPr>
        <w:t xml:space="preserve">  </w:t>
      </w:r>
      <w:r w:rsidRPr="00F24347">
        <w:rPr>
          <w:sz w:val="24"/>
          <w:szCs w:val="24"/>
        </w:rPr>
        <w:t>Occupation: Police Offi</w:t>
      </w:r>
      <w:r w:rsidR="00D04B47">
        <w:rPr>
          <w:sz w:val="24"/>
          <w:szCs w:val="24"/>
        </w:rPr>
        <w:t xml:space="preserve">cer                  </w:t>
      </w:r>
    </w:p>
    <w:p w:rsidR="00D04B47" w:rsidRDefault="00D04B47" w:rsidP="00D04B47">
      <w:pPr>
        <w:spacing w:line="360" w:lineRule="auto"/>
        <w:ind w:left="1443" w:hanging="2010"/>
        <w:rPr>
          <w:sz w:val="24"/>
          <w:szCs w:val="24"/>
        </w:rPr>
      </w:pPr>
    </w:p>
    <w:p w:rsidR="00D04B47" w:rsidRDefault="00D04B47" w:rsidP="00D04B47">
      <w:pPr>
        <w:spacing w:line="360" w:lineRule="auto"/>
        <w:ind w:left="1443" w:hanging="201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AD6E84">
        <w:rPr>
          <w:sz w:val="24"/>
          <w:szCs w:val="24"/>
        </w:rPr>
        <w:t xml:space="preserve"> </w:t>
      </w:r>
      <w:r w:rsidRPr="00F24347">
        <w:rPr>
          <w:sz w:val="24"/>
          <w:szCs w:val="24"/>
        </w:rPr>
        <w:t>Name: Afzal Muradali</w:t>
      </w:r>
    </w:p>
    <w:p w:rsidR="00D04B47" w:rsidRDefault="00D04B47" w:rsidP="00D04B47">
      <w:pPr>
        <w:spacing w:line="360" w:lineRule="auto"/>
        <w:ind w:left="1443" w:hanging="201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F24347">
        <w:rPr>
          <w:sz w:val="24"/>
          <w:szCs w:val="24"/>
        </w:rPr>
        <w:t>Telephone: 387-1803</w:t>
      </w:r>
    </w:p>
    <w:p w:rsidR="00D04B47" w:rsidRPr="00F24347" w:rsidRDefault="00D04B47" w:rsidP="00D04B47">
      <w:pPr>
        <w:spacing w:line="360" w:lineRule="auto"/>
        <w:ind w:left="1443" w:hanging="201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F24347">
        <w:rPr>
          <w:sz w:val="24"/>
          <w:szCs w:val="24"/>
        </w:rPr>
        <w:t>Occupation: Project coordinator at Sugar Heritage Museum</w:t>
      </w:r>
    </w:p>
    <w:p w:rsidR="00D04B47" w:rsidRPr="00AD6E84" w:rsidRDefault="00D04B47" w:rsidP="00D04B47">
      <w:pPr>
        <w:spacing w:line="360" w:lineRule="auto"/>
        <w:ind w:left="1443" w:hanging="2010"/>
        <w:rPr>
          <w:sz w:val="24"/>
          <w:szCs w:val="24"/>
        </w:rPr>
      </w:pPr>
    </w:p>
    <w:p w:rsidR="002A3365" w:rsidRPr="00F24347" w:rsidRDefault="002A3365" w:rsidP="007A2B51">
      <w:pPr>
        <w:spacing w:line="360" w:lineRule="auto"/>
        <w:ind w:left="1443" w:hanging="2010"/>
        <w:rPr>
          <w:sz w:val="24"/>
          <w:szCs w:val="24"/>
        </w:rPr>
      </w:pPr>
      <w:r w:rsidRPr="00F24347">
        <w:rPr>
          <w:sz w:val="24"/>
          <w:szCs w:val="24"/>
        </w:rPr>
        <w:t xml:space="preserve"> </w:t>
      </w:r>
    </w:p>
    <w:p w:rsidR="000A4D92" w:rsidRPr="00F24347" w:rsidRDefault="002A3365" w:rsidP="002A3365">
      <w:pPr>
        <w:spacing w:line="360" w:lineRule="auto"/>
        <w:rPr>
          <w:sz w:val="24"/>
          <w:szCs w:val="24"/>
        </w:rPr>
      </w:pPr>
      <w:r w:rsidRPr="00F24347">
        <w:rPr>
          <w:sz w:val="24"/>
          <w:szCs w:val="24"/>
        </w:rPr>
        <w:t xml:space="preserve">                     </w:t>
      </w:r>
    </w:p>
    <w:sectPr w:rsidR="000A4D92" w:rsidRPr="00F24347" w:rsidSect="00F55D6B">
      <w:footerReference w:type="default" r:id="rId8"/>
      <w:pgSz w:w="12240" w:h="15840"/>
      <w:pgMar w:top="1440" w:right="1440" w:bottom="1440" w:left="1440" w:header="708" w:footer="708" w:gutter="0"/>
      <w:pgBorders w:offsetFrom="page">
        <w:top w:val="single" w:sz="12" w:space="24" w:color="0070C0"/>
        <w:left w:val="single" w:sz="12" w:space="24" w:color="0070C0"/>
        <w:bottom w:val="single" w:sz="12" w:space="24" w:color="0070C0"/>
        <w:right w:val="single" w:sz="12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23F" w:rsidRDefault="0042523F" w:rsidP="000C2CF9">
      <w:r>
        <w:separator/>
      </w:r>
    </w:p>
  </w:endnote>
  <w:endnote w:type="continuationSeparator" w:id="0">
    <w:p w:rsidR="0042523F" w:rsidRDefault="0042523F" w:rsidP="000C2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34402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017D" w:rsidRDefault="00D321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3C7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2017D" w:rsidRDefault="00B201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23F" w:rsidRDefault="0042523F" w:rsidP="000C2CF9">
      <w:r>
        <w:separator/>
      </w:r>
    </w:p>
  </w:footnote>
  <w:footnote w:type="continuationSeparator" w:id="0">
    <w:p w:rsidR="0042523F" w:rsidRDefault="0042523F" w:rsidP="000C2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C29BE"/>
    <w:multiLevelType w:val="hybridMultilevel"/>
    <w:tmpl w:val="9556A9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38856C6"/>
    <w:multiLevelType w:val="hybridMultilevel"/>
    <w:tmpl w:val="4606D5EE"/>
    <w:lvl w:ilvl="0" w:tplc="0409000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3" w:hanging="360"/>
      </w:pPr>
      <w:rPr>
        <w:rFonts w:ascii="Wingdings" w:hAnsi="Wingdings" w:hint="default"/>
      </w:rPr>
    </w:lvl>
  </w:abstractNum>
  <w:abstractNum w:abstractNumId="2">
    <w:nsid w:val="53A47064"/>
    <w:multiLevelType w:val="hybridMultilevel"/>
    <w:tmpl w:val="1B4801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6B22E50"/>
    <w:multiLevelType w:val="hybridMultilevel"/>
    <w:tmpl w:val="DC4AB7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6E96138"/>
    <w:multiLevelType w:val="hybridMultilevel"/>
    <w:tmpl w:val="263AD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74540CB"/>
    <w:multiLevelType w:val="hybridMultilevel"/>
    <w:tmpl w:val="CCA8F25C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6">
    <w:nsid w:val="784D681E"/>
    <w:multiLevelType w:val="hybridMultilevel"/>
    <w:tmpl w:val="2E9A28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5D6B"/>
    <w:rsid w:val="0008555F"/>
    <w:rsid w:val="00085F25"/>
    <w:rsid w:val="000A4D92"/>
    <w:rsid w:val="000B0AF3"/>
    <w:rsid w:val="000C2CF9"/>
    <w:rsid w:val="000E78A2"/>
    <w:rsid w:val="001E1D18"/>
    <w:rsid w:val="002077CB"/>
    <w:rsid w:val="002A3365"/>
    <w:rsid w:val="003156F0"/>
    <w:rsid w:val="00363A17"/>
    <w:rsid w:val="00386ACE"/>
    <w:rsid w:val="003873AF"/>
    <w:rsid w:val="003A4765"/>
    <w:rsid w:val="003A5A12"/>
    <w:rsid w:val="003C3C77"/>
    <w:rsid w:val="00404FE6"/>
    <w:rsid w:val="0042523F"/>
    <w:rsid w:val="004428D7"/>
    <w:rsid w:val="004715C4"/>
    <w:rsid w:val="00492B03"/>
    <w:rsid w:val="004971C3"/>
    <w:rsid w:val="004D6C21"/>
    <w:rsid w:val="004E2FE6"/>
    <w:rsid w:val="00541412"/>
    <w:rsid w:val="005566BA"/>
    <w:rsid w:val="00580035"/>
    <w:rsid w:val="005C3CBD"/>
    <w:rsid w:val="00645E82"/>
    <w:rsid w:val="006577A7"/>
    <w:rsid w:val="006B6393"/>
    <w:rsid w:val="00741D60"/>
    <w:rsid w:val="007A2B51"/>
    <w:rsid w:val="007A34D2"/>
    <w:rsid w:val="007C3F92"/>
    <w:rsid w:val="007F6678"/>
    <w:rsid w:val="00832D39"/>
    <w:rsid w:val="00871BDB"/>
    <w:rsid w:val="008858E2"/>
    <w:rsid w:val="0091161B"/>
    <w:rsid w:val="009F18A6"/>
    <w:rsid w:val="00A96E66"/>
    <w:rsid w:val="00AF6333"/>
    <w:rsid w:val="00B2017D"/>
    <w:rsid w:val="00C51882"/>
    <w:rsid w:val="00C542A5"/>
    <w:rsid w:val="00CC5D7D"/>
    <w:rsid w:val="00D04B47"/>
    <w:rsid w:val="00D1325F"/>
    <w:rsid w:val="00D2764F"/>
    <w:rsid w:val="00D321D3"/>
    <w:rsid w:val="00D401F2"/>
    <w:rsid w:val="00D57A85"/>
    <w:rsid w:val="00E60071"/>
    <w:rsid w:val="00E66E65"/>
    <w:rsid w:val="00EC298E"/>
    <w:rsid w:val="00EF01D6"/>
    <w:rsid w:val="00EF504F"/>
    <w:rsid w:val="00F24347"/>
    <w:rsid w:val="00F55D6B"/>
    <w:rsid w:val="00FB38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B335D4-16C3-44F0-B5B9-1E4E094F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D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andcontact">
    <w:name w:val="Address and contact"/>
    <w:basedOn w:val="Normal"/>
    <w:qFormat/>
    <w:rsid w:val="00F55D6B"/>
    <w:pPr>
      <w:jc w:val="right"/>
    </w:pPr>
  </w:style>
  <w:style w:type="table" w:styleId="TableGrid">
    <w:name w:val="Table Grid"/>
    <w:basedOn w:val="TableNormal"/>
    <w:uiPriority w:val="59"/>
    <w:rsid w:val="00F55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2C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CF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C2C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CF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A2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1D76A148-58DF-4B5C-9E56-9556E6E7BF79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1671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 Boodoo-Bharose</dc:creator>
  <cp:lastModifiedBy>Jason</cp:lastModifiedBy>
  <cp:revision>34</cp:revision>
  <dcterms:created xsi:type="dcterms:W3CDTF">2013-07-22T14:20:00Z</dcterms:created>
  <dcterms:modified xsi:type="dcterms:W3CDTF">2017-01-25T17:24:00Z</dcterms:modified>
</cp:coreProperties>
</file>