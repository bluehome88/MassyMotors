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1D" w:rsidRDefault="00E875E6" w:rsidP="00E875E6">
      <w:pPr>
        <w:pStyle w:val="Heading2"/>
        <w:jc w:val="center"/>
        <w:rPr>
          <w:u w:val="single"/>
        </w:rPr>
      </w:pPr>
      <w:bookmarkStart w:id="0" w:name="_GoBack"/>
      <w:bookmarkEnd w:id="0"/>
      <w:r>
        <w:t xml:space="preserve">  </w:t>
      </w:r>
      <w:r>
        <w:rPr>
          <w:u w:val="single"/>
        </w:rPr>
        <w:t xml:space="preserve"> RESUME</w:t>
      </w:r>
    </w:p>
    <w:p w:rsidR="00E875E6" w:rsidRDefault="00E875E6" w:rsidP="00E875E6"/>
    <w:p w:rsidR="00E875E6" w:rsidRPr="007E23CF" w:rsidRDefault="00E875E6" w:rsidP="00E875E6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Name                   : </w:t>
      </w:r>
      <w:r w:rsidR="00F829AB" w:rsidRPr="007E23CF">
        <w:rPr>
          <w:rFonts w:ascii="Times New Roman" w:hAnsi="Times New Roman" w:cs="Times New Roman"/>
        </w:rPr>
        <w:t>AYASHA</w:t>
      </w:r>
      <w:r w:rsidR="00F829AB">
        <w:rPr>
          <w:rFonts w:ascii="Times New Roman" w:hAnsi="Times New Roman" w:cs="Times New Roman"/>
        </w:rPr>
        <w:t xml:space="preserve"> </w:t>
      </w:r>
      <w:r w:rsidR="00F829AB" w:rsidRPr="007E23CF">
        <w:rPr>
          <w:rFonts w:ascii="Times New Roman" w:hAnsi="Times New Roman" w:cs="Times New Roman"/>
        </w:rPr>
        <w:t>BEDEAU</w:t>
      </w:r>
      <w:r w:rsidRPr="007E23CF">
        <w:rPr>
          <w:rFonts w:ascii="Times New Roman" w:hAnsi="Times New Roman" w:cs="Times New Roman"/>
        </w:rPr>
        <w:t>-FRANCIS</w:t>
      </w:r>
    </w:p>
    <w:p w:rsidR="00E875E6" w:rsidRPr="007E23CF" w:rsidRDefault="00E875E6" w:rsidP="00E875E6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Date o</w:t>
      </w:r>
      <w:r w:rsidR="00773E80" w:rsidRPr="007E23CF">
        <w:rPr>
          <w:rFonts w:ascii="Times New Roman" w:hAnsi="Times New Roman" w:cs="Times New Roman"/>
        </w:rPr>
        <w:t>f Birth      : 24</w:t>
      </w:r>
      <w:r w:rsidR="00773E80" w:rsidRPr="007E23CF">
        <w:rPr>
          <w:rFonts w:ascii="Times New Roman" w:hAnsi="Times New Roman" w:cs="Times New Roman"/>
          <w:vertAlign w:val="superscript"/>
        </w:rPr>
        <w:t>th</w:t>
      </w:r>
      <w:r w:rsidR="00773E80" w:rsidRPr="007E23CF">
        <w:rPr>
          <w:rFonts w:ascii="Times New Roman" w:hAnsi="Times New Roman" w:cs="Times New Roman"/>
        </w:rPr>
        <w:t xml:space="preserve"> April, </w:t>
      </w:r>
      <w:r w:rsidRPr="007E23CF">
        <w:rPr>
          <w:rFonts w:ascii="Times New Roman" w:hAnsi="Times New Roman" w:cs="Times New Roman"/>
        </w:rPr>
        <w:t>1984</w:t>
      </w:r>
    </w:p>
    <w:p w:rsidR="00E875E6" w:rsidRPr="007E23CF" w:rsidRDefault="00E875E6" w:rsidP="00E875E6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Status                  : Married</w:t>
      </w:r>
    </w:p>
    <w:p w:rsidR="00E875E6" w:rsidRPr="007E23CF" w:rsidRDefault="00E875E6" w:rsidP="00F829AB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Address               : </w:t>
      </w:r>
      <w:r w:rsidR="00F829AB">
        <w:rPr>
          <w:rFonts w:ascii="Times New Roman" w:hAnsi="Times New Roman" w:cs="Times New Roman"/>
        </w:rPr>
        <w:t xml:space="preserve"># 6 Calcutta Road # 3 Mc Bean Village </w:t>
      </w:r>
      <w:proofErr w:type="spellStart"/>
      <w:r w:rsidR="00F829AB">
        <w:rPr>
          <w:rFonts w:ascii="Times New Roman" w:hAnsi="Times New Roman" w:cs="Times New Roman"/>
        </w:rPr>
        <w:t>Couva</w:t>
      </w:r>
      <w:proofErr w:type="spellEnd"/>
    </w:p>
    <w:p w:rsidR="00E875E6" w:rsidRPr="007E23CF" w:rsidRDefault="00E875E6" w:rsidP="00E875E6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Phone                 </w:t>
      </w:r>
      <w:r w:rsidR="007E23CF" w:rsidRPr="007E23CF">
        <w:rPr>
          <w:rFonts w:ascii="Times New Roman" w:hAnsi="Times New Roman" w:cs="Times New Roman"/>
        </w:rPr>
        <w:t>: 391-5111</w:t>
      </w:r>
    </w:p>
    <w:p w:rsidR="00E875E6" w:rsidRPr="007E23CF" w:rsidRDefault="00E875E6" w:rsidP="00E875E6">
      <w:pPr>
        <w:rPr>
          <w:rFonts w:ascii="Times New Roman" w:hAnsi="Times New Roman" w:cs="Times New Roman"/>
          <w:u w:val="single"/>
        </w:rPr>
      </w:pPr>
      <w:r w:rsidRPr="007E23CF">
        <w:rPr>
          <w:rFonts w:ascii="Times New Roman" w:hAnsi="Times New Roman" w:cs="Times New Roman"/>
        </w:rPr>
        <w:t xml:space="preserve">Email                  : </w:t>
      </w:r>
      <w:r w:rsidR="00F829AB">
        <w:rPr>
          <w:rFonts w:ascii="Times New Roman" w:hAnsi="Times New Roman" w:cs="Times New Roman"/>
        </w:rPr>
        <w:t>franzayoka@gmail.com</w:t>
      </w:r>
    </w:p>
    <w:p w:rsidR="004A0E9C" w:rsidRPr="007E23CF" w:rsidRDefault="004A0E9C" w:rsidP="00E875E6">
      <w:pPr>
        <w:rPr>
          <w:rFonts w:ascii="Times New Roman" w:hAnsi="Times New Roman" w:cs="Times New Roman"/>
          <w:u w:val="single"/>
        </w:rPr>
      </w:pPr>
    </w:p>
    <w:p w:rsidR="004A0E9C" w:rsidRPr="007E23CF" w:rsidRDefault="004A0E9C" w:rsidP="004A0E9C">
      <w:pPr>
        <w:jc w:val="center"/>
        <w:rPr>
          <w:rFonts w:ascii="Times New Roman" w:hAnsi="Times New Roman" w:cs="Times New Roman"/>
          <w:u w:val="single"/>
        </w:rPr>
      </w:pPr>
      <w:r w:rsidRPr="007E23CF">
        <w:rPr>
          <w:rFonts w:ascii="Times New Roman" w:hAnsi="Times New Roman" w:cs="Times New Roman"/>
          <w:u w:val="single"/>
        </w:rPr>
        <w:t>EDUCATIONAL BACKGROUND</w:t>
      </w:r>
    </w:p>
    <w:p w:rsidR="004A0E9C" w:rsidRPr="007E23CF" w:rsidRDefault="004A0E9C" w:rsidP="004A0E9C">
      <w:pPr>
        <w:jc w:val="both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School                : Cap-de-Ville Gov. Primary School</w:t>
      </w:r>
    </w:p>
    <w:p w:rsidR="004A0E9C" w:rsidRPr="007E23CF" w:rsidRDefault="004A0E9C" w:rsidP="004A0E9C">
      <w:pPr>
        <w:jc w:val="both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Point Fortin West Secondary</w:t>
      </w:r>
    </w:p>
    <w:p w:rsidR="004A0E9C" w:rsidRPr="007E23CF" w:rsidRDefault="004A0E9C" w:rsidP="004A0E9C">
      <w:pPr>
        <w:jc w:val="both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Point Fortin East Secondary</w:t>
      </w:r>
    </w:p>
    <w:p w:rsidR="004A0E9C" w:rsidRPr="007E23CF" w:rsidRDefault="004A0E9C" w:rsidP="004A0E9C">
      <w:pPr>
        <w:jc w:val="both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Subjects             : Typewriting</w:t>
      </w:r>
    </w:p>
    <w:p w:rsidR="004A0E9C" w:rsidRPr="007E23CF" w:rsidRDefault="004A0E9C" w:rsidP="004A0E9C">
      <w:pPr>
        <w:jc w:val="both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Office Procedures</w:t>
      </w:r>
    </w:p>
    <w:p w:rsidR="004A0E9C" w:rsidRPr="007E23CF" w:rsidRDefault="004A0E9C" w:rsidP="004A0E9C">
      <w:pPr>
        <w:jc w:val="both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English</w:t>
      </w:r>
    </w:p>
    <w:p w:rsidR="008025C1" w:rsidRPr="007E23CF" w:rsidRDefault="008025C1" w:rsidP="004A0E9C">
      <w:pPr>
        <w:jc w:val="both"/>
        <w:rPr>
          <w:rFonts w:ascii="Times New Roman" w:hAnsi="Times New Roman" w:cs="Times New Roman"/>
        </w:rPr>
      </w:pPr>
    </w:p>
    <w:p w:rsidR="004A0E9C" w:rsidRPr="007E23CF" w:rsidRDefault="004A0E9C" w:rsidP="004A0E9C">
      <w:pPr>
        <w:jc w:val="center"/>
        <w:rPr>
          <w:rFonts w:ascii="Times New Roman" w:hAnsi="Times New Roman" w:cs="Times New Roman"/>
          <w:u w:val="single"/>
        </w:rPr>
      </w:pPr>
      <w:r w:rsidRPr="007E23CF">
        <w:rPr>
          <w:rFonts w:ascii="Times New Roman" w:hAnsi="Times New Roman" w:cs="Times New Roman"/>
          <w:u w:val="single"/>
        </w:rPr>
        <w:t>ADDITIONAL TRAINING</w:t>
      </w:r>
    </w:p>
    <w:p w:rsidR="000E5F81" w:rsidRPr="007E23CF" w:rsidRDefault="004A0E9C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Course</w:t>
      </w:r>
      <w:r w:rsidR="008025C1" w:rsidRPr="007E23CF">
        <w:rPr>
          <w:rFonts w:ascii="Times New Roman" w:hAnsi="Times New Roman" w:cs="Times New Roman"/>
        </w:rPr>
        <w:t xml:space="preserve">                </w:t>
      </w:r>
    </w:p>
    <w:p w:rsidR="000E5F81" w:rsidRPr="007E23CF" w:rsidRDefault="000E5F8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: Dec-July 2010</w:t>
      </w:r>
    </w:p>
    <w:p w:rsidR="000E5F81" w:rsidRPr="007E23CF" w:rsidRDefault="000E5F8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MOP, Economic and Social Restructuring and Gender Affairs</w:t>
      </w:r>
    </w:p>
    <w:p w:rsidR="000E5F81" w:rsidRPr="007E23CF" w:rsidRDefault="000E5F8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Woodwork</w:t>
      </w:r>
    </w:p>
    <w:p w:rsidR="000E5F81" w:rsidRPr="007E23CF" w:rsidRDefault="000E5F8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Level 1</w:t>
      </w:r>
    </w:p>
    <w:p w:rsidR="000E5F81" w:rsidRPr="007E23CF" w:rsidRDefault="000E5F8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</w:t>
      </w:r>
    </w:p>
    <w:p w:rsidR="008025C1" w:rsidRPr="007E23CF" w:rsidRDefault="000E5F8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</w:t>
      </w:r>
      <w:r w:rsidR="008025C1" w:rsidRPr="007E23CF">
        <w:rPr>
          <w:rFonts w:ascii="Times New Roman" w:hAnsi="Times New Roman" w:cs="Times New Roman"/>
        </w:rPr>
        <w:t xml:space="preserve"> : Dec – April 2007</w:t>
      </w:r>
    </w:p>
    <w:p w:rsidR="004A0E9C" w:rsidRPr="007E23CF" w:rsidRDefault="008025C1" w:rsidP="004A0E9C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</w:t>
      </w:r>
      <w:r w:rsidR="00773E80" w:rsidRPr="007E23CF">
        <w:rPr>
          <w:rFonts w:ascii="Times New Roman" w:hAnsi="Times New Roman" w:cs="Times New Roman"/>
        </w:rPr>
        <w:t xml:space="preserve">  </w:t>
      </w:r>
      <w:r w:rsidRPr="007E23CF">
        <w:rPr>
          <w:rFonts w:ascii="Times New Roman" w:hAnsi="Times New Roman" w:cs="Times New Roman"/>
        </w:rPr>
        <w:t xml:space="preserve"> GAPP (Geriatric Adolescent Programme)</w:t>
      </w:r>
    </w:p>
    <w:p w:rsidR="008025C1" w:rsidRPr="007E23CF" w:rsidRDefault="008025C1" w:rsidP="008025C1">
      <w:pPr>
        <w:ind w:left="1635"/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lastRenderedPageBreak/>
        <w:t xml:space="preserve">Level 1            </w:t>
      </w:r>
    </w:p>
    <w:p w:rsidR="008025C1" w:rsidRPr="007E23CF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</w:t>
      </w:r>
      <w:r w:rsidR="000E5F81" w:rsidRPr="007E23CF">
        <w:rPr>
          <w:rFonts w:ascii="Times New Roman" w:hAnsi="Times New Roman" w:cs="Times New Roman"/>
        </w:rPr>
        <w:t xml:space="preserve">  : Jan-May 2006</w:t>
      </w:r>
    </w:p>
    <w:p w:rsidR="000E5F81" w:rsidRPr="007E23CF" w:rsidRDefault="000E5F8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 Psyco Social-Remedial Programme</w:t>
      </w:r>
    </w:p>
    <w:p w:rsidR="000E5F81" w:rsidRPr="007E23CF" w:rsidRDefault="000E5F81" w:rsidP="008025C1">
      <w:pPr>
        <w:rPr>
          <w:rFonts w:ascii="Times New Roman" w:hAnsi="Times New Roman" w:cs="Times New Roman"/>
        </w:rPr>
      </w:pPr>
    </w:p>
    <w:p w:rsidR="008025C1" w:rsidRPr="007E23CF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: Jan-May 2006</w:t>
      </w:r>
    </w:p>
    <w:p w:rsidR="008025C1" w:rsidRPr="007E23CF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  Metal Industries Company Limited</w:t>
      </w:r>
    </w:p>
    <w:p w:rsidR="008025C1" w:rsidRPr="007E23CF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</w:t>
      </w:r>
      <w:r w:rsidR="00773E80" w:rsidRPr="007E23CF">
        <w:rPr>
          <w:rFonts w:ascii="Times New Roman" w:hAnsi="Times New Roman" w:cs="Times New Roman"/>
        </w:rPr>
        <w:t xml:space="preserve">       </w:t>
      </w:r>
      <w:r w:rsidRPr="007E23CF">
        <w:rPr>
          <w:rFonts w:ascii="Times New Roman" w:hAnsi="Times New Roman" w:cs="Times New Roman"/>
        </w:rPr>
        <w:t xml:space="preserve"> Electrical Installation</w:t>
      </w:r>
    </w:p>
    <w:p w:rsidR="008025C1" w:rsidRPr="007E23CF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</w:t>
      </w:r>
      <w:r w:rsidR="00773E80" w:rsidRPr="007E23CF">
        <w:rPr>
          <w:rFonts w:ascii="Times New Roman" w:hAnsi="Times New Roman" w:cs="Times New Roman"/>
        </w:rPr>
        <w:t xml:space="preserve">       </w:t>
      </w:r>
      <w:r w:rsidRPr="007E23CF">
        <w:rPr>
          <w:rFonts w:ascii="Times New Roman" w:hAnsi="Times New Roman" w:cs="Times New Roman"/>
        </w:rPr>
        <w:t xml:space="preserve">     : July-August 2004</w:t>
      </w:r>
    </w:p>
    <w:p w:rsidR="008025C1" w:rsidRPr="007E23CF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</w:t>
      </w:r>
      <w:r w:rsidR="00773E80" w:rsidRPr="007E23CF">
        <w:rPr>
          <w:rFonts w:ascii="Times New Roman" w:hAnsi="Times New Roman" w:cs="Times New Roman"/>
        </w:rPr>
        <w:t xml:space="preserve">       </w:t>
      </w:r>
      <w:r w:rsidRPr="007E23CF">
        <w:rPr>
          <w:rFonts w:ascii="Times New Roman" w:hAnsi="Times New Roman" w:cs="Times New Roman"/>
        </w:rPr>
        <w:t>National Energy Skills Centre</w:t>
      </w:r>
    </w:p>
    <w:p w:rsidR="000E5F81" w:rsidRDefault="008025C1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</w:t>
      </w:r>
      <w:r w:rsidR="000E5F81" w:rsidRPr="007E23CF">
        <w:rPr>
          <w:rFonts w:ascii="Times New Roman" w:hAnsi="Times New Roman" w:cs="Times New Roman"/>
        </w:rPr>
        <w:t xml:space="preserve">             </w:t>
      </w:r>
      <w:r w:rsidR="00773E80" w:rsidRPr="007E23CF">
        <w:rPr>
          <w:rFonts w:ascii="Times New Roman" w:hAnsi="Times New Roman" w:cs="Times New Roman"/>
        </w:rPr>
        <w:t xml:space="preserve">    </w:t>
      </w:r>
      <w:r w:rsidR="000E5F81" w:rsidRPr="007E23CF">
        <w:rPr>
          <w:rFonts w:ascii="Times New Roman" w:hAnsi="Times New Roman" w:cs="Times New Roman"/>
        </w:rPr>
        <w:t xml:space="preserve">  Computer Literacy</w:t>
      </w:r>
    </w:p>
    <w:p w:rsidR="007E23CF" w:rsidRPr="007E23CF" w:rsidRDefault="007E23CF" w:rsidP="008025C1">
      <w:pPr>
        <w:rPr>
          <w:rFonts w:ascii="Times New Roman" w:hAnsi="Times New Roman" w:cs="Times New Roman"/>
        </w:rPr>
      </w:pPr>
    </w:p>
    <w:p w:rsidR="00D3276D" w:rsidRPr="007E23CF" w:rsidRDefault="00D3276D" w:rsidP="008025C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</w:t>
      </w:r>
    </w:p>
    <w:p w:rsidR="00D3276D" w:rsidRPr="007E23CF" w:rsidRDefault="00D3276D" w:rsidP="00D3276D">
      <w:pPr>
        <w:jc w:val="center"/>
        <w:rPr>
          <w:rFonts w:ascii="Times New Roman" w:hAnsi="Times New Roman" w:cs="Times New Roman"/>
          <w:u w:val="single"/>
        </w:rPr>
      </w:pPr>
      <w:r w:rsidRPr="007E23CF">
        <w:rPr>
          <w:rFonts w:ascii="Times New Roman" w:hAnsi="Times New Roman" w:cs="Times New Roman"/>
          <w:u w:val="single"/>
        </w:rPr>
        <w:t>WORK EXPERIENCE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TAG Advertising  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    </w:t>
      </w:r>
      <w:r w:rsidR="00773E80" w:rsidRPr="007E23CF">
        <w:rPr>
          <w:rFonts w:ascii="Times New Roman" w:hAnsi="Times New Roman" w:cs="Times New Roman"/>
        </w:rPr>
        <w:t xml:space="preserve">   </w:t>
      </w:r>
      <w:r w:rsidRPr="007E23CF">
        <w:rPr>
          <w:rFonts w:ascii="Times New Roman" w:hAnsi="Times New Roman" w:cs="Times New Roman"/>
        </w:rPr>
        <w:t>: Sales Clerk</w:t>
      </w:r>
    </w:p>
    <w:p w:rsidR="00D3276D" w:rsidRPr="007E23CF" w:rsidRDefault="00D3276D" w:rsidP="00D3276D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Trimar Point Frotin                        </w:t>
      </w:r>
    </w:p>
    <w:p w:rsidR="00D3276D" w:rsidRPr="007E23CF" w:rsidRDefault="00D3276D" w:rsidP="00D3276D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  </w:t>
      </w:r>
      <w:r w:rsidR="00773E80" w:rsidRPr="007E23CF">
        <w:rPr>
          <w:rFonts w:ascii="Times New Roman" w:hAnsi="Times New Roman" w:cs="Times New Roman"/>
        </w:rPr>
        <w:t xml:space="preserve">   </w:t>
      </w:r>
      <w:r w:rsidRPr="007E23CF">
        <w:rPr>
          <w:rFonts w:ascii="Times New Roman" w:hAnsi="Times New Roman" w:cs="Times New Roman"/>
        </w:rPr>
        <w:t xml:space="preserve">  : Pharmaceutical Clerk</w:t>
      </w:r>
    </w:p>
    <w:p w:rsidR="00D3276D" w:rsidRPr="007E23CF" w:rsidRDefault="00D3276D" w:rsidP="00D3276D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St. Anthony’s Taxi Services </w:t>
      </w:r>
    </w:p>
    <w:p w:rsidR="00D3276D" w:rsidRPr="007E23CF" w:rsidRDefault="00D3276D" w:rsidP="00D3276D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</w:t>
      </w:r>
      <w:r w:rsidR="00773E80" w:rsidRPr="007E23CF">
        <w:rPr>
          <w:rFonts w:ascii="Times New Roman" w:hAnsi="Times New Roman" w:cs="Times New Roman"/>
        </w:rPr>
        <w:t xml:space="preserve">   </w:t>
      </w:r>
      <w:r w:rsidRPr="007E23CF">
        <w:rPr>
          <w:rFonts w:ascii="Times New Roman" w:hAnsi="Times New Roman" w:cs="Times New Roman"/>
        </w:rPr>
        <w:t xml:space="preserve">    : Sales Clerk</w:t>
      </w:r>
    </w:p>
    <w:p w:rsidR="00D3276D" w:rsidRPr="007E23CF" w:rsidRDefault="00D3276D" w:rsidP="00D3276D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South Zone Pharmacy</w:t>
      </w:r>
    </w:p>
    <w:p w:rsidR="00D3276D" w:rsidRDefault="00D3276D" w:rsidP="00D3276D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   </w:t>
      </w:r>
      <w:r w:rsidR="00773E80" w:rsidRPr="007E23CF">
        <w:rPr>
          <w:rFonts w:ascii="Times New Roman" w:hAnsi="Times New Roman" w:cs="Times New Roman"/>
        </w:rPr>
        <w:t xml:space="preserve">   </w:t>
      </w:r>
      <w:r w:rsidRPr="007E23CF">
        <w:rPr>
          <w:rFonts w:ascii="Times New Roman" w:hAnsi="Times New Roman" w:cs="Times New Roman"/>
        </w:rPr>
        <w:t xml:space="preserve"> : Pharmaceutical Clerk</w:t>
      </w:r>
    </w:p>
    <w:p w:rsidR="007E23CF" w:rsidRDefault="007E23CF" w:rsidP="00D3276D">
      <w:pPr>
        <w:rPr>
          <w:rFonts w:ascii="Times New Roman" w:hAnsi="Times New Roman" w:cs="Times New Roman"/>
        </w:rPr>
      </w:pPr>
    </w:p>
    <w:p w:rsidR="007E23CF" w:rsidRDefault="007E23CF" w:rsidP="00D3276D">
      <w:pPr>
        <w:rPr>
          <w:rFonts w:ascii="Times New Roman" w:hAnsi="Times New Roman" w:cs="Times New Roman"/>
        </w:rPr>
      </w:pPr>
    </w:p>
    <w:p w:rsidR="007E23CF" w:rsidRPr="007E23CF" w:rsidRDefault="007E23CF" w:rsidP="00D3276D">
      <w:pPr>
        <w:rPr>
          <w:rFonts w:ascii="Times New Roman" w:hAnsi="Times New Roman" w:cs="Times New Roman"/>
        </w:rPr>
      </w:pPr>
    </w:p>
    <w:p w:rsidR="00773E80" w:rsidRPr="007E23CF" w:rsidRDefault="00773E80" w:rsidP="00C72E22">
      <w:pPr>
        <w:pStyle w:val="Heading1"/>
        <w:numPr>
          <w:ilvl w:val="0"/>
          <w:numId w:val="0"/>
        </w:num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u w:val="single"/>
        </w:rPr>
      </w:pPr>
    </w:p>
    <w:p w:rsidR="00C72E22" w:rsidRPr="007E23CF" w:rsidRDefault="00C72E22" w:rsidP="00C72E22">
      <w:pPr>
        <w:rPr>
          <w:rFonts w:ascii="Times New Roman" w:hAnsi="Times New Roman" w:cs="Times New Roman"/>
        </w:rPr>
      </w:pPr>
    </w:p>
    <w:p w:rsidR="00C72E22" w:rsidRPr="007E23CF" w:rsidRDefault="00C72E22" w:rsidP="00C72E22">
      <w:pPr>
        <w:rPr>
          <w:rFonts w:ascii="Times New Roman" w:hAnsi="Times New Roman" w:cs="Times New Roman"/>
        </w:rPr>
      </w:pPr>
    </w:p>
    <w:p w:rsidR="00E14921" w:rsidRPr="007E23CF" w:rsidRDefault="00E14921" w:rsidP="00E14921">
      <w:pPr>
        <w:jc w:val="center"/>
        <w:rPr>
          <w:rFonts w:ascii="Times New Roman" w:hAnsi="Times New Roman" w:cs="Times New Roman"/>
          <w:u w:val="single"/>
        </w:rPr>
      </w:pPr>
      <w:r w:rsidRPr="007E23CF">
        <w:rPr>
          <w:rFonts w:ascii="Times New Roman" w:hAnsi="Times New Roman" w:cs="Times New Roman"/>
          <w:u w:val="single"/>
        </w:rPr>
        <w:t xml:space="preserve">REFERENCES 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Ms. Patricia Munro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Point Fortin West Sec.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Teacher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Tel. # 384-0097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Rev. Calvin Arrindell</w:t>
      </w:r>
    </w:p>
    <w:p w:rsidR="00E14921" w:rsidRPr="007E23CF" w:rsidRDefault="00E14921" w:rsidP="00E14921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Dam Road Point Fortin</w:t>
      </w:r>
    </w:p>
    <w:p w:rsidR="008025C1" w:rsidRPr="007E23CF" w:rsidRDefault="00135B30" w:rsidP="00135B30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Tel. # 648- 2229</w:t>
      </w: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</w:p>
    <w:p w:rsidR="00135B30" w:rsidRPr="007E23CF" w:rsidRDefault="00135B30" w:rsidP="00135B30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 xml:space="preserve">                                   </w:t>
      </w:r>
    </w:p>
    <w:p w:rsidR="00135B30" w:rsidRPr="007E23CF" w:rsidRDefault="00135B30" w:rsidP="00135B30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#50 Farrell Street</w:t>
      </w:r>
    </w:p>
    <w:p w:rsidR="00135B30" w:rsidRPr="007E23CF" w:rsidRDefault="00135B30" w:rsidP="00135B30">
      <w:pPr>
        <w:rPr>
          <w:rFonts w:ascii="Times New Roman" w:hAnsi="Times New Roman" w:cs="Times New Roman"/>
        </w:rPr>
      </w:pPr>
      <w:r w:rsidRPr="007E23CF">
        <w:rPr>
          <w:rFonts w:ascii="Times New Roman" w:hAnsi="Times New Roman" w:cs="Times New Roman"/>
        </w:rPr>
        <w:t>Cap-de-Ville</w:t>
      </w:r>
    </w:p>
    <w:p w:rsidR="00135B30" w:rsidRDefault="00135B30" w:rsidP="00135B30">
      <w:r>
        <w:t>Point Fortin</w:t>
      </w:r>
    </w:p>
    <w:p w:rsidR="00C72E22" w:rsidRDefault="00C72E22" w:rsidP="00135B30">
      <w:r>
        <w:t>Trinidad</w:t>
      </w:r>
    </w:p>
    <w:p w:rsidR="00C72E22" w:rsidRDefault="00C72E22" w:rsidP="00135B30"/>
    <w:p w:rsidR="00C72E22" w:rsidRDefault="00C72E22" w:rsidP="00135B30">
      <w:pPr>
        <w:rPr>
          <w:b/>
          <w:u w:val="single"/>
        </w:rPr>
      </w:pPr>
      <w:r>
        <w:rPr>
          <w:b/>
          <w:u w:val="single"/>
        </w:rPr>
        <w:t>TO WHOM IT MY CONCERN</w:t>
      </w:r>
    </w:p>
    <w:p w:rsidR="00C72E22" w:rsidRDefault="00C72E22" w:rsidP="00135B30">
      <w:r>
        <w:t>I hereby wish to be considered as an applicant for any position in your firm.</w:t>
      </w:r>
    </w:p>
    <w:p w:rsidR="00C72E22" w:rsidRDefault="00C72E22" w:rsidP="00135B30"/>
    <w:p w:rsidR="00C72E22" w:rsidRDefault="00C72E22" w:rsidP="00135B30">
      <w:r>
        <w:t>Attached are details of my education and qualifications as well as the names of persons who would bear witness to my character and abilities.</w:t>
      </w:r>
    </w:p>
    <w:p w:rsidR="00C72E22" w:rsidRDefault="00C72E22" w:rsidP="00135B30"/>
    <w:p w:rsidR="00C72E22" w:rsidRDefault="00C72E22" w:rsidP="00135B30">
      <w:r>
        <w:t>I am confident in my ability and will efficiently perform any task, which will be required of me. I am however, always willing to enhance my knowledge in any area.</w:t>
      </w:r>
    </w:p>
    <w:p w:rsidR="00C72E22" w:rsidRDefault="00C72E22" w:rsidP="00135B30"/>
    <w:p w:rsidR="00C72E22" w:rsidRDefault="00C72E22" w:rsidP="00135B30">
      <w:r>
        <w:t>Yours sincerely,</w:t>
      </w:r>
    </w:p>
    <w:p w:rsidR="00C72E22" w:rsidRPr="00C72E22" w:rsidRDefault="00C72E22" w:rsidP="00135B30">
      <w:proofErr w:type="spellStart"/>
      <w:r>
        <w:t>Ayasha</w:t>
      </w:r>
      <w:proofErr w:type="spellEnd"/>
      <w:r>
        <w:t xml:space="preserve"> </w:t>
      </w:r>
      <w:proofErr w:type="spellStart"/>
      <w:r>
        <w:t>Bedeau</w:t>
      </w:r>
      <w:proofErr w:type="spellEnd"/>
      <w:r>
        <w:t>-Francis</w:t>
      </w:r>
    </w:p>
    <w:sectPr w:rsidR="00C72E22" w:rsidRPr="00C72E22" w:rsidSect="0057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15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34CC254F"/>
    <w:multiLevelType w:val="hybridMultilevel"/>
    <w:tmpl w:val="EBAA9A82"/>
    <w:lvl w:ilvl="0" w:tplc="DCFA0C22">
      <w:numFmt w:val="bullet"/>
      <w:lvlText w:val=""/>
      <w:lvlJc w:val="left"/>
      <w:pPr>
        <w:ind w:left="19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54306"/>
    <w:multiLevelType w:val="hybridMultilevel"/>
    <w:tmpl w:val="DF100182"/>
    <w:lvl w:ilvl="0" w:tplc="DCFA0C22">
      <w:numFmt w:val="bullet"/>
      <w:lvlText w:val=""/>
      <w:lvlJc w:val="left"/>
      <w:pPr>
        <w:ind w:left="23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57D12E9D"/>
    <w:multiLevelType w:val="hybridMultilevel"/>
    <w:tmpl w:val="EEDAD96A"/>
    <w:lvl w:ilvl="0" w:tplc="DCFA0C22">
      <w:numFmt w:val="bullet"/>
      <w:lvlText w:val=""/>
      <w:lvlJc w:val="left"/>
      <w:pPr>
        <w:ind w:left="19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5E871EAC"/>
    <w:multiLevelType w:val="hybridMultilevel"/>
    <w:tmpl w:val="DF76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97AD9"/>
    <w:multiLevelType w:val="hybridMultilevel"/>
    <w:tmpl w:val="39C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E6"/>
    <w:rsid w:val="000E5F81"/>
    <w:rsid w:val="00135B30"/>
    <w:rsid w:val="004A0E9C"/>
    <w:rsid w:val="004D071D"/>
    <w:rsid w:val="005774A2"/>
    <w:rsid w:val="00773E80"/>
    <w:rsid w:val="007E23CF"/>
    <w:rsid w:val="008025C1"/>
    <w:rsid w:val="00BE117F"/>
    <w:rsid w:val="00C72E22"/>
    <w:rsid w:val="00D3276D"/>
    <w:rsid w:val="00E14921"/>
    <w:rsid w:val="00E875E6"/>
    <w:rsid w:val="00F829AB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A2"/>
  </w:style>
  <w:style w:type="paragraph" w:styleId="Heading1">
    <w:name w:val="heading 1"/>
    <w:basedOn w:val="Normal"/>
    <w:next w:val="Normal"/>
    <w:link w:val="Heading1Char"/>
    <w:uiPriority w:val="9"/>
    <w:qFormat/>
    <w:rsid w:val="00E875E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76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76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6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76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76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76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76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875E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7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75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5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7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7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E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76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76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6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76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76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76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76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875E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7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75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5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7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7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OE%20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A540-F98C-4C17-82FE-7A2961C52FD5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DFA77C09-57CE-4D2C-8D0C-61FBE8AD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RESUME</vt:lpstr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MOE Student</cp:lastModifiedBy>
  <cp:revision>2</cp:revision>
  <dcterms:created xsi:type="dcterms:W3CDTF">2014-07-09T14:22:00Z</dcterms:created>
  <dcterms:modified xsi:type="dcterms:W3CDTF">2014-07-09T14:22:00Z</dcterms:modified>
</cp:coreProperties>
</file>