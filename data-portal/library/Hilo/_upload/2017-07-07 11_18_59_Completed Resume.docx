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9B31B" w14:textId="77777777" w:rsidR="004B389B" w:rsidRDefault="00513A3F">
      <w:pPr>
        <w:pStyle w:val="Name"/>
      </w:pPr>
      <w:r>
        <w:t xml:space="preserve">Leah Braithwaite </w:t>
      </w:r>
    </w:p>
    <w:p w14:paraId="10F8EDED" w14:textId="77777777" w:rsidR="00454167" w:rsidRDefault="00F27994">
      <w:pPr>
        <w:pStyle w:val="ContactInfo"/>
      </w:pPr>
      <w:r>
        <w:t>Date of Birth: 19/10/2000 (16)</w:t>
      </w:r>
    </w:p>
    <w:p w14:paraId="38CC4BC7" w14:textId="77777777" w:rsidR="004B389B" w:rsidRDefault="0054381B">
      <w:pPr>
        <w:pStyle w:val="ContactInfo"/>
      </w:pPr>
      <w:r>
        <w:t xml:space="preserve">Address: </w:t>
      </w:r>
      <w:r w:rsidR="00513A3F">
        <w:t>#158 Demeter Lane, Corinth Hills, San- Fernando</w:t>
      </w:r>
    </w:p>
    <w:p w14:paraId="1083F15B" w14:textId="77777777" w:rsidR="0054381B" w:rsidRDefault="0054381B">
      <w:pPr>
        <w:pStyle w:val="ContactInfo"/>
      </w:pPr>
    </w:p>
    <w:p w14:paraId="30CEDE4A" w14:textId="77777777" w:rsidR="0054381B" w:rsidRDefault="0054381B">
      <w:pPr>
        <w:pStyle w:val="ContactInfo"/>
      </w:pPr>
      <w:r>
        <w:t xml:space="preserve">Email: </w:t>
      </w:r>
      <w:hyperlink r:id="rId8" w:history="1">
        <w:r w:rsidRPr="00FC5E19">
          <w:rPr>
            <w:rStyle w:val="Hyperlink"/>
          </w:rPr>
          <w:t>work.leahb@gmail.com</w:t>
        </w:r>
      </w:hyperlink>
    </w:p>
    <w:p w14:paraId="0B32997F" w14:textId="77777777" w:rsidR="0054381B" w:rsidRDefault="0054381B">
      <w:pPr>
        <w:pStyle w:val="ContactInfo"/>
      </w:pPr>
    </w:p>
    <w:p w14:paraId="2F376418" w14:textId="77777777" w:rsidR="0054381B" w:rsidRDefault="0054381B">
      <w:pPr>
        <w:pStyle w:val="ContactInfo"/>
      </w:pPr>
      <w:r>
        <w:t xml:space="preserve">Contact Number: </w:t>
      </w:r>
      <w:r w:rsidR="00677276">
        <w:t>267- 4105</w:t>
      </w:r>
    </w:p>
    <w:p w14:paraId="7B07C714" w14:textId="77777777" w:rsidR="00677276" w:rsidRDefault="00677276">
      <w:pPr>
        <w:pStyle w:val="ContactInfo"/>
      </w:pPr>
    </w:p>
    <w:p w14:paraId="746D4CB7" w14:textId="77777777" w:rsidR="00513A3F" w:rsidRDefault="00513A3F">
      <w:pPr>
        <w:pStyle w:val="ContactInfo"/>
      </w:pPr>
    </w:p>
    <w:p w14:paraId="2024EB77" w14:textId="77777777" w:rsidR="00513A3F" w:rsidRDefault="00513A3F">
      <w:pPr>
        <w:pStyle w:val="ContactInfo"/>
      </w:pPr>
    </w:p>
    <w:p w14:paraId="4369E5C2" w14:textId="77777777" w:rsidR="004B389B" w:rsidRDefault="00417401">
      <w:pPr>
        <w:pStyle w:val="Heading1"/>
      </w:pPr>
      <w:r>
        <w:t xml:space="preserve">OBJECTIVE and qualities </w:t>
      </w:r>
    </w:p>
    <w:p w14:paraId="50A01FCA" w14:textId="77777777" w:rsidR="004B389B" w:rsidRDefault="008D4D19">
      <w:r>
        <w:t xml:space="preserve">To gain experience in the world </w:t>
      </w:r>
      <w:r w:rsidR="00111CE5">
        <w:t>a</w:t>
      </w:r>
      <w:r>
        <w:t>of</w:t>
      </w:r>
      <w:bookmarkStart w:id="0" w:name="_GoBack"/>
      <w:bookmarkEnd w:id="0"/>
      <w:r>
        <w:t xml:space="preserve"> work and become a more responsible individual </w:t>
      </w:r>
      <w:r w:rsidR="002132C2">
        <w:t>by doing tasks assigned to me.</w:t>
      </w:r>
    </w:p>
    <w:p w14:paraId="29F059D5" w14:textId="77777777" w:rsidR="00D219D0" w:rsidRDefault="00D219D0" w:rsidP="00D219D0">
      <w:pPr>
        <w:pStyle w:val="ListParagraph"/>
        <w:numPr>
          <w:ilvl w:val="0"/>
          <w:numId w:val="16"/>
        </w:numPr>
      </w:pPr>
      <w:r w:rsidRPr="00076172">
        <w:rPr>
          <w:b/>
          <w:sz w:val="24"/>
          <w:szCs w:val="24"/>
        </w:rPr>
        <w:t>I Am</w:t>
      </w:r>
      <w:r>
        <w:rPr>
          <w:b/>
        </w:rPr>
        <w:t xml:space="preserve"> </w:t>
      </w:r>
      <w:r>
        <w:t xml:space="preserve"> always punctual </w:t>
      </w:r>
    </w:p>
    <w:p w14:paraId="04B304DE" w14:textId="77777777" w:rsidR="00D219D0" w:rsidRDefault="00D219D0" w:rsidP="00D219D0">
      <w:pPr>
        <w:pStyle w:val="ListParagraph"/>
        <w:numPr>
          <w:ilvl w:val="0"/>
          <w:numId w:val="16"/>
        </w:numPr>
      </w:pPr>
      <w:r>
        <w:t xml:space="preserve">Tidy </w:t>
      </w:r>
    </w:p>
    <w:p w14:paraId="62CE6CDF" w14:textId="77777777" w:rsidR="00D219D0" w:rsidRDefault="00D219D0" w:rsidP="00D219D0">
      <w:pPr>
        <w:pStyle w:val="ListParagraph"/>
        <w:numPr>
          <w:ilvl w:val="0"/>
          <w:numId w:val="16"/>
        </w:numPr>
      </w:pPr>
      <w:r>
        <w:t xml:space="preserve">Able to complete tasks in a timely manner </w:t>
      </w:r>
    </w:p>
    <w:p w14:paraId="24339801" w14:textId="77777777" w:rsidR="00076172" w:rsidRDefault="00076172" w:rsidP="00D219D0">
      <w:pPr>
        <w:pStyle w:val="ListParagraph"/>
        <w:numPr>
          <w:ilvl w:val="0"/>
          <w:numId w:val="16"/>
        </w:numPr>
      </w:pPr>
      <w:r>
        <w:t xml:space="preserve">Respectful </w:t>
      </w:r>
    </w:p>
    <w:p w14:paraId="6A5B34E7" w14:textId="77777777" w:rsidR="00076172" w:rsidRDefault="00076172" w:rsidP="00D219D0">
      <w:pPr>
        <w:pStyle w:val="ListParagraph"/>
        <w:numPr>
          <w:ilvl w:val="0"/>
          <w:numId w:val="16"/>
        </w:numPr>
      </w:pPr>
      <w:r>
        <w:t xml:space="preserve">Customer friendly </w:t>
      </w:r>
    </w:p>
    <w:p w14:paraId="48097A41" w14:textId="77777777" w:rsidR="00C971F7" w:rsidRPr="00C971F7" w:rsidRDefault="001C7448" w:rsidP="00C971F7">
      <w:pPr>
        <w:pStyle w:val="Heading1"/>
      </w:pPr>
      <w:sdt>
        <w:sdtPr>
          <w:id w:val="1728489637"/>
          <w:placeholder>
            <w:docPart w:val="D65E70AC45DA774CBE5A5239ACC05A9E"/>
          </w:placeholder>
          <w:temporary/>
          <w:showingPlcHdr/>
          <w15:appearance w15:val="hidden"/>
        </w:sdtPr>
        <w:sdtEndPr/>
        <w:sdtContent>
          <w:r w:rsidR="007629DD">
            <w:t>Experience</w:t>
          </w:r>
        </w:sdtContent>
      </w:sdt>
    </w:p>
    <w:p w14:paraId="2EA3DE84" w14:textId="77777777" w:rsidR="00C971F7" w:rsidRDefault="00C971F7" w:rsidP="00AC4947">
      <w:pPr>
        <w:pStyle w:val="ListParagraph"/>
        <w:numPr>
          <w:ilvl w:val="0"/>
          <w:numId w:val="15"/>
        </w:numPr>
      </w:pPr>
      <w:r>
        <w:t xml:space="preserve">Customer Service Rep and </w:t>
      </w:r>
      <w:r w:rsidR="00836B3A">
        <w:t xml:space="preserve">Stock Management Clerk at Pleasantville Village Plaza </w:t>
      </w:r>
    </w:p>
    <w:p w14:paraId="5F9C2BB1" w14:textId="77777777" w:rsidR="00AC4947" w:rsidRDefault="007F7E65" w:rsidP="00AC4947">
      <w:pPr>
        <w:pStyle w:val="ListParagraph"/>
        <w:numPr>
          <w:ilvl w:val="0"/>
          <w:numId w:val="15"/>
        </w:numPr>
      </w:pPr>
      <w:r>
        <w:t xml:space="preserve">Public Relations and Customer Service Rep at The Party Bag </w:t>
      </w:r>
    </w:p>
    <w:p w14:paraId="054518EB" w14:textId="77777777" w:rsidR="00395EE5" w:rsidRDefault="00775BA6" w:rsidP="00AC4947">
      <w:pPr>
        <w:pStyle w:val="ListParagraph"/>
        <w:numPr>
          <w:ilvl w:val="0"/>
          <w:numId w:val="15"/>
        </w:numPr>
      </w:pPr>
      <w:r>
        <w:t xml:space="preserve">Assistant Make up Artist at Celebrity Hair </w:t>
      </w:r>
    </w:p>
    <w:p w14:paraId="46D9AD43" w14:textId="77777777" w:rsidR="004B389B" w:rsidRDefault="004B389B" w:rsidP="00395EE5">
      <w:pPr>
        <w:pStyle w:val="ListBullet"/>
        <w:numPr>
          <w:ilvl w:val="0"/>
          <w:numId w:val="0"/>
        </w:numPr>
      </w:pPr>
    </w:p>
    <w:sdt>
      <w:sdtPr>
        <w:id w:val="720946933"/>
        <w:placeholder>
          <w:docPart w:val="A6F3166AD752FF4B830FCEAB1458A974"/>
        </w:placeholder>
        <w:temporary/>
        <w:showingPlcHdr/>
        <w15:appearance w15:val="hidden"/>
      </w:sdtPr>
      <w:sdtEndPr/>
      <w:sdtContent>
        <w:p w14:paraId="27D8BE88" w14:textId="77777777" w:rsidR="004B389B" w:rsidRDefault="007629DD">
          <w:pPr>
            <w:pStyle w:val="Heading1"/>
          </w:pPr>
          <w:r>
            <w:t>Education</w:t>
          </w:r>
        </w:p>
      </w:sdtContent>
    </w:sdt>
    <w:p w14:paraId="41121D0E" w14:textId="77777777" w:rsidR="004B389B" w:rsidRDefault="00884826">
      <w:r>
        <w:t xml:space="preserve">Currently enrolled as a form 5 </w:t>
      </w:r>
      <w:r w:rsidR="009814D8">
        <w:t xml:space="preserve">business </w:t>
      </w:r>
      <w:r>
        <w:t>student at Debe Secondary School.</w:t>
      </w:r>
    </w:p>
    <w:p w14:paraId="6EF17E05" w14:textId="77777777" w:rsidR="009814D8" w:rsidRDefault="009814D8">
      <w:pPr>
        <w:rPr>
          <w:b/>
        </w:rPr>
      </w:pPr>
      <w:r>
        <w:rPr>
          <w:b/>
        </w:rPr>
        <w:t xml:space="preserve">Subjects Include </w:t>
      </w:r>
    </w:p>
    <w:p w14:paraId="417C8126" w14:textId="77777777" w:rsidR="009814D8" w:rsidRDefault="00C06CE6" w:rsidP="009814D8">
      <w:pPr>
        <w:pStyle w:val="ListParagraph"/>
        <w:numPr>
          <w:ilvl w:val="0"/>
          <w:numId w:val="14"/>
        </w:numPr>
      </w:pPr>
      <w:r>
        <w:t xml:space="preserve">Mathematics </w:t>
      </w:r>
    </w:p>
    <w:p w14:paraId="6073680B" w14:textId="77777777" w:rsidR="00C06CE6" w:rsidRDefault="004F510B" w:rsidP="009814D8">
      <w:pPr>
        <w:pStyle w:val="ListParagraph"/>
        <w:numPr>
          <w:ilvl w:val="0"/>
          <w:numId w:val="14"/>
        </w:numPr>
      </w:pPr>
      <w:r>
        <w:t>English A</w:t>
      </w:r>
    </w:p>
    <w:p w14:paraId="466B54A6" w14:textId="77777777" w:rsidR="00C06CE6" w:rsidRDefault="00C06CE6" w:rsidP="009814D8">
      <w:pPr>
        <w:pStyle w:val="ListParagraph"/>
        <w:numPr>
          <w:ilvl w:val="0"/>
          <w:numId w:val="14"/>
        </w:numPr>
      </w:pPr>
      <w:r>
        <w:t xml:space="preserve">Principles of Accounts </w:t>
      </w:r>
    </w:p>
    <w:p w14:paraId="1E9B384D" w14:textId="77777777" w:rsidR="00C06CE6" w:rsidRDefault="00C06CE6" w:rsidP="009814D8">
      <w:pPr>
        <w:pStyle w:val="ListParagraph"/>
        <w:numPr>
          <w:ilvl w:val="0"/>
          <w:numId w:val="14"/>
        </w:numPr>
      </w:pPr>
      <w:r>
        <w:t xml:space="preserve">Principles of Business </w:t>
      </w:r>
    </w:p>
    <w:p w14:paraId="43CBAD33" w14:textId="77777777" w:rsidR="00C06CE6" w:rsidRDefault="00E708B1" w:rsidP="009814D8">
      <w:pPr>
        <w:pStyle w:val="ListParagraph"/>
        <w:numPr>
          <w:ilvl w:val="0"/>
          <w:numId w:val="14"/>
        </w:numPr>
      </w:pPr>
      <w:r>
        <w:t xml:space="preserve">Office Administration </w:t>
      </w:r>
    </w:p>
    <w:p w14:paraId="77C06573" w14:textId="77777777" w:rsidR="00E708B1" w:rsidRDefault="00E708B1" w:rsidP="009814D8">
      <w:pPr>
        <w:pStyle w:val="ListParagraph"/>
        <w:numPr>
          <w:ilvl w:val="0"/>
          <w:numId w:val="14"/>
        </w:numPr>
      </w:pPr>
      <w:r>
        <w:t xml:space="preserve">Literature </w:t>
      </w:r>
    </w:p>
    <w:p w14:paraId="2B00EA82" w14:textId="77777777" w:rsidR="00E708B1" w:rsidRDefault="00E708B1" w:rsidP="009814D8">
      <w:pPr>
        <w:pStyle w:val="ListParagraph"/>
        <w:numPr>
          <w:ilvl w:val="0"/>
          <w:numId w:val="14"/>
        </w:numPr>
      </w:pPr>
      <w:r>
        <w:t xml:space="preserve">Integrated Science </w:t>
      </w:r>
    </w:p>
    <w:p w14:paraId="5D314F46" w14:textId="77777777" w:rsidR="00E708B1" w:rsidRPr="009814D8" w:rsidRDefault="00E708B1" w:rsidP="009814D8">
      <w:pPr>
        <w:pStyle w:val="ListParagraph"/>
        <w:numPr>
          <w:ilvl w:val="0"/>
          <w:numId w:val="14"/>
        </w:numPr>
      </w:pPr>
      <w:r>
        <w:t xml:space="preserve">Agricultural Science </w:t>
      </w:r>
    </w:p>
    <w:p w14:paraId="47BB064C" w14:textId="77777777" w:rsidR="004B389B" w:rsidRDefault="004F510B">
      <w:pPr>
        <w:pStyle w:val="Heading1"/>
      </w:pPr>
      <w:r>
        <w:t xml:space="preserve">Achievements </w:t>
      </w:r>
    </w:p>
    <w:p w14:paraId="6CED7197" w14:textId="77777777" w:rsidR="004B389B" w:rsidRDefault="00CE3569">
      <w:pPr>
        <w:pStyle w:val="ListBullet"/>
      </w:pPr>
      <w:r>
        <w:t xml:space="preserve">Former </w:t>
      </w:r>
      <w:r w:rsidR="006D3A8E">
        <w:t>President of the Girls Stand Up</w:t>
      </w:r>
    </w:p>
    <w:p w14:paraId="6C2BA1D8" w14:textId="77777777" w:rsidR="006D3A8E" w:rsidRDefault="006D3A8E">
      <w:pPr>
        <w:pStyle w:val="ListBullet"/>
      </w:pPr>
      <w:r>
        <w:t>Member of the Photography Club</w:t>
      </w:r>
    </w:p>
    <w:p w14:paraId="60ECBC33" w14:textId="77777777" w:rsidR="004F510B" w:rsidRDefault="00CE3569">
      <w:pPr>
        <w:pStyle w:val="ListBullet"/>
      </w:pPr>
      <w:r>
        <w:t xml:space="preserve">Certified in basic makeup </w:t>
      </w:r>
    </w:p>
    <w:p w14:paraId="74FCDD8C" w14:textId="77777777" w:rsidR="00CE3569" w:rsidRDefault="004B74AA">
      <w:pPr>
        <w:pStyle w:val="ListBullet"/>
      </w:pPr>
      <w:r>
        <w:t xml:space="preserve">Former Peer Helper (certified) </w:t>
      </w:r>
    </w:p>
    <w:p w14:paraId="23CC28B7" w14:textId="77777777" w:rsidR="004B74AA" w:rsidRDefault="00151565">
      <w:pPr>
        <w:pStyle w:val="ListBullet"/>
      </w:pPr>
      <w:r>
        <w:t xml:space="preserve">Former Member of the Debe Secondary School Dance Club </w:t>
      </w:r>
    </w:p>
    <w:p w14:paraId="6A42BAD6" w14:textId="77777777" w:rsidR="006D3A8E" w:rsidRDefault="006D3A8E" w:rsidP="00454167">
      <w:pPr>
        <w:pStyle w:val="ListBullet"/>
        <w:numPr>
          <w:ilvl w:val="0"/>
          <w:numId w:val="0"/>
        </w:numPr>
        <w:ind w:left="216"/>
      </w:pPr>
    </w:p>
    <w:p w14:paraId="1D069317" w14:textId="77777777" w:rsidR="00775BA6" w:rsidRDefault="00843FB3" w:rsidP="003E7945">
      <w:pPr>
        <w:pStyle w:val="Heading1"/>
      </w:pPr>
      <w:r>
        <w:t xml:space="preserve">References </w:t>
      </w:r>
    </w:p>
    <w:p w14:paraId="204589B0" w14:textId="77777777" w:rsidR="00843FB3" w:rsidRDefault="00843FB3" w:rsidP="00843FB3">
      <w:pPr>
        <w:pStyle w:val="ListParagraph"/>
        <w:numPr>
          <w:ilvl w:val="0"/>
          <w:numId w:val="17"/>
        </w:numPr>
      </w:pPr>
      <w:r>
        <w:t xml:space="preserve">Mr. Romeo </w:t>
      </w:r>
      <w:r w:rsidR="00EC03CA">
        <w:t xml:space="preserve">Gunness </w:t>
      </w:r>
    </w:p>
    <w:p w14:paraId="26BFDE7C" w14:textId="77777777" w:rsidR="00251B56" w:rsidRDefault="00251B56" w:rsidP="00251B56">
      <w:pPr>
        <w:pStyle w:val="ListParagraph"/>
        <w:ind w:left="720"/>
      </w:pPr>
      <w:r>
        <w:t>Principal of Debe Secondary School</w:t>
      </w:r>
    </w:p>
    <w:p w14:paraId="29C701B5" w14:textId="77777777" w:rsidR="00251B56" w:rsidRDefault="00251B56" w:rsidP="00251B56">
      <w:pPr>
        <w:pStyle w:val="ListParagraph"/>
        <w:ind w:left="720"/>
      </w:pPr>
      <w:r>
        <w:t xml:space="preserve">Contact number: </w:t>
      </w:r>
      <w:r w:rsidR="00374595">
        <w:t xml:space="preserve">647-2405 </w:t>
      </w:r>
    </w:p>
    <w:p w14:paraId="52993B3E" w14:textId="77777777" w:rsidR="00374595" w:rsidRDefault="00374595" w:rsidP="00251B56">
      <w:pPr>
        <w:pStyle w:val="ListParagraph"/>
        <w:ind w:left="720"/>
      </w:pPr>
    </w:p>
    <w:p w14:paraId="5B82A618" w14:textId="77777777" w:rsidR="00374595" w:rsidRDefault="00374595" w:rsidP="00374595">
      <w:pPr>
        <w:pStyle w:val="ListParagraph"/>
        <w:numPr>
          <w:ilvl w:val="0"/>
          <w:numId w:val="17"/>
        </w:numPr>
      </w:pPr>
      <w:r>
        <w:t xml:space="preserve">Nishelle Rahim </w:t>
      </w:r>
    </w:p>
    <w:p w14:paraId="3E2AC820" w14:textId="77777777" w:rsidR="00374595" w:rsidRDefault="00374595" w:rsidP="00374595">
      <w:pPr>
        <w:pStyle w:val="ListParagraph"/>
        <w:ind w:left="720"/>
      </w:pPr>
      <w:r>
        <w:t>Owner of Celebrity Hair</w:t>
      </w:r>
    </w:p>
    <w:p w14:paraId="0A4C5290" w14:textId="77777777" w:rsidR="00374595" w:rsidRDefault="00374595" w:rsidP="00374595">
      <w:pPr>
        <w:pStyle w:val="ListParagraph"/>
        <w:ind w:left="720"/>
      </w:pPr>
      <w:r>
        <w:t xml:space="preserve">Contact Number: 299-1554 </w:t>
      </w:r>
    </w:p>
    <w:p w14:paraId="2D08171C" w14:textId="77777777" w:rsidR="00374595" w:rsidRPr="00843FB3" w:rsidRDefault="00374595" w:rsidP="00374595">
      <w:pPr>
        <w:pStyle w:val="ListParagraph"/>
        <w:ind w:left="720"/>
      </w:pPr>
    </w:p>
    <w:sectPr w:rsidR="00374595" w:rsidRPr="00843FB3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60187" w14:textId="77777777" w:rsidR="001C7448" w:rsidRDefault="001C7448">
      <w:r>
        <w:separator/>
      </w:r>
    </w:p>
  </w:endnote>
  <w:endnote w:type="continuationSeparator" w:id="0">
    <w:p w14:paraId="30ADF9EE" w14:textId="77777777" w:rsidR="001C7448" w:rsidRDefault="001C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FF7A2" w14:textId="77777777" w:rsidR="004B389B" w:rsidRDefault="007629D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60AFB" w14:textId="77777777" w:rsidR="001C7448" w:rsidRDefault="001C7448">
      <w:r>
        <w:separator/>
      </w:r>
    </w:p>
  </w:footnote>
  <w:footnote w:type="continuationSeparator" w:id="0">
    <w:p w14:paraId="4584E5AF" w14:textId="77777777" w:rsidR="001C7448" w:rsidRDefault="001C7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CFC07" w14:textId="77777777" w:rsidR="004B389B" w:rsidRDefault="007629DD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E4F5ED7" wp14:editId="65F61CD2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BDA680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391F8" w14:textId="77777777" w:rsidR="004B389B" w:rsidRDefault="007629D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DBC7F67" wp14:editId="3370677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3DF9EC" w14:textId="77777777" w:rsidR="004B389B" w:rsidRDefault="004B389B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DBC7F67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A3DF9EC" w14:textId="77777777" w:rsidR="004B389B" w:rsidRDefault="004B389B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BE0776"/>
    <w:multiLevelType w:val="hybridMultilevel"/>
    <w:tmpl w:val="38F2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B1FFE"/>
    <w:multiLevelType w:val="hybridMultilevel"/>
    <w:tmpl w:val="EA02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E5994"/>
    <w:multiLevelType w:val="hybridMultilevel"/>
    <w:tmpl w:val="87E4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72BF7"/>
    <w:multiLevelType w:val="hybridMultilevel"/>
    <w:tmpl w:val="C994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5"/>
  </w:num>
  <w:num w:numId="15">
    <w:abstractNumId w:val="14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7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3F"/>
    <w:rsid w:val="00076172"/>
    <w:rsid w:val="000E3638"/>
    <w:rsid w:val="000F4CE4"/>
    <w:rsid w:val="00111CE5"/>
    <w:rsid w:val="00151565"/>
    <w:rsid w:val="001654CD"/>
    <w:rsid w:val="001C7448"/>
    <w:rsid w:val="002132C2"/>
    <w:rsid w:val="00251B56"/>
    <w:rsid w:val="00293946"/>
    <w:rsid w:val="002B068A"/>
    <w:rsid w:val="00374595"/>
    <w:rsid w:val="00395EE5"/>
    <w:rsid w:val="003E7945"/>
    <w:rsid w:val="00417401"/>
    <w:rsid w:val="00444012"/>
    <w:rsid w:val="00454167"/>
    <w:rsid w:val="004B389B"/>
    <w:rsid w:val="004B74AA"/>
    <w:rsid w:val="004F510B"/>
    <w:rsid w:val="00513A3F"/>
    <w:rsid w:val="0054381B"/>
    <w:rsid w:val="00626C63"/>
    <w:rsid w:val="00677276"/>
    <w:rsid w:val="006D3A8E"/>
    <w:rsid w:val="007629DD"/>
    <w:rsid w:val="00775BA6"/>
    <w:rsid w:val="007F7E65"/>
    <w:rsid w:val="00836B3A"/>
    <w:rsid w:val="00843FB3"/>
    <w:rsid w:val="008504E3"/>
    <w:rsid w:val="00884826"/>
    <w:rsid w:val="008D1B4B"/>
    <w:rsid w:val="008D4D19"/>
    <w:rsid w:val="009814D8"/>
    <w:rsid w:val="00AC4947"/>
    <w:rsid w:val="00C06CE6"/>
    <w:rsid w:val="00C77BE6"/>
    <w:rsid w:val="00C971F7"/>
    <w:rsid w:val="00CE3569"/>
    <w:rsid w:val="00D219D0"/>
    <w:rsid w:val="00E708B1"/>
    <w:rsid w:val="00EC03CA"/>
    <w:rsid w:val="00F2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255FC"/>
  <w15:chartTrackingRefBased/>
  <w15:docId w15:val="{0667CCDE-CFAA-9E47-AD33-C8610A4E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4381B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8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rk.leahb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F07EC77-B6B0-2D48-81AF-6532444B4801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5E70AC45DA774CBE5A5239ACC05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92B60-DB88-FB49-864D-E3E24D57121D}"/>
      </w:docPartPr>
      <w:docPartBody>
        <w:p w:rsidR="00556734" w:rsidRDefault="00121BA2">
          <w:pPr>
            <w:pStyle w:val="D65E70AC45DA774CBE5A5239ACC05A9E"/>
          </w:pPr>
          <w:r>
            <w:t>Experience</w:t>
          </w:r>
        </w:p>
      </w:docPartBody>
    </w:docPart>
    <w:docPart>
      <w:docPartPr>
        <w:name w:val="A6F3166AD752FF4B830FCEAB1458A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8485A-BE01-E24D-B9D1-03A6A0F3B0F3}"/>
      </w:docPartPr>
      <w:docPartBody>
        <w:p w:rsidR="00556734" w:rsidRDefault="00121BA2">
          <w:pPr>
            <w:pStyle w:val="A6F3166AD752FF4B830FCEAB1458A97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A2"/>
    <w:rsid w:val="00121BA2"/>
    <w:rsid w:val="00556734"/>
    <w:rsid w:val="006925EB"/>
    <w:rsid w:val="0095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93F0B5ECBC394A9DA5084837E81F45">
    <w:name w:val="0793F0B5ECBC394A9DA5084837E81F45"/>
  </w:style>
  <w:style w:type="paragraph" w:customStyle="1" w:styleId="1DEE98975647E24BBFB52FA4A2F1D3D4">
    <w:name w:val="1DEE98975647E24BBFB52FA4A2F1D3D4"/>
  </w:style>
  <w:style w:type="paragraph" w:customStyle="1" w:styleId="56A52503AE3B1D4DAFE14630DA499133">
    <w:name w:val="56A52503AE3B1D4DAFE14630DA499133"/>
  </w:style>
  <w:style w:type="paragraph" w:customStyle="1" w:styleId="C7E836FD24FD9846AB8B6DCE0A75CFCE">
    <w:name w:val="C7E836FD24FD9846AB8B6DCE0A75CFCE"/>
  </w:style>
  <w:style w:type="paragraph" w:customStyle="1" w:styleId="D65E70AC45DA774CBE5A5239ACC05A9E">
    <w:name w:val="D65E70AC45DA774CBE5A5239ACC05A9E"/>
  </w:style>
  <w:style w:type="paragraph" w:customStyle="1" w:styleId="392BA1B8DA54F8408E385B9DF9667983">
    <w:name w:val="392BA1B8DA54F8408E385B9DF9667983"/>
  </w:style>
  <w:style w:type="paragraph" w:customStyle="1" w:styleId="4EB1184BDA573243A16167FCB0964028">
    <w:name w:val="4EB1184BDA573243A16167FCB096402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A73F817EF523DE4290CE14512A49078C">
    <w:name w:val="A73F817EF523DE4290CE14512A49078C"/>
  </w:style>
  <w:style w:type="paragraph" w:customStyle="1" w:styleId="A6F3166AD752FF4B830FCEAB1458A974">
    <w:name w:val="A6F3166AD752FF4B830FCEAB1458A974"/>
  </w:style>
  <w:style w:type="paragraph" w:customStyle="1" w:styleId="AA38196F9E12CD44AF68EF4141409484">
    <w:name w:val="AA38196F9E12CD44AF68EF4141409484"/>
  </w:style>
  <w:style w:type="paragraph" w:customStyle="1" w:styleId="4C78148F72D5AC48A5FAEB33CCDD8218">
    <w:name w:val="4C78148F72D5AC48A5FAEB33CCDD8218"/>
  </w:style>
  <w:style w:type="paragraph" w:customStyle="1" w:styleId="3479CD044349B54A8EE35DE5EED535BC">
    <w:name w:val="3479CD044349B54A8EE35DE5EED535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702F5-2446-AA4C-9C10-9BEA2374586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%7b7F07EC77-B6B0-2D48-81AF-6532444B4801%7dtf50002018.dotx</Template>
  <TotalTime>3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work.leahb@gmail.com</dc:creator>
  <cp:keywords/>
  <dc:description/>
  <cp:lastModifiedBy>work.leahb@gmail.com</cp:lastModifiedBy>
  <cp:revision>2</cp:revision>
  <dcterms:created xsi:type="dcterms:W3CDTF">2017-06-10T03:34:00Z</dcterms:created>
  <dcterms:modified xsi:type="dcterms:W3CDTF">2017-06-10T03:34:00Z</dcterms:modified>
</cp:coreProperties>
</file>