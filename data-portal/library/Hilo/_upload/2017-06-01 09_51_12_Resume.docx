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D15E7" w14:textId="77777777" w:rsidR="00816216" w:rsidRDefault="00D65CF6" w:rsidP="00141A4C">
      <w:pPr>
        <w:pStyle w:val="Title"/>
      </w:pPr>
      <w:r>
        <w:t>Christyana Ferreira</w:t>
      </w:r>
    </w:p>
    <w:p w14:paraId="7F6DFCBB" w14:textId="77777777" w:rsidR="00141A4C" w:rsidRDefault="00D65CF6" w:rsidP="00141A4C">
      <w:r>
        <w:t>Lot #1 Off Mt Lambert Circular Rd, Mt Lambert.</w:t>
      </w:r>
      <w:r w:rsidR="00141A4C">
        <w:t> | </w:t>
      </w:r>
      <w:r>
        <w:t>1(868)485-6384</w:t>
      </w:r>
      <w:r w:rsidR="00141A4C">
        <w:t> | </w:t>
      </w:r>
      <w:r w:rsidR="0070099A">
        <w:t>christyanatferreira</w:t>
      </w:r>
      <w:r>
        <w:t>@gmail.com</w:t>
      </w:r>
    </w:p>
    <w:p w14:paraId="39858C85" w14:textId="6EE2BE3C" w:rsidR="006270A9" w:rsidRDefault="00FC54BB" w:rsidP="00141A4C">
      <w:pPr>
        <w:pStyle w:val="Heading1"/>
      </w:pPr>
      <w:r>
        <w:t xml:space="preserve">Objective </w:t>
      </w:r>
    </w:p>
    <w:p w14:paraId="536C9B2A" w14:textId="1AD5C9B4" w:rsidR="006270A9" w:rsidRPr="008A0F88" w:rsidRDefault="00872E80" w:rsidP="00C12972">
      <w:pPr>
        <w:jc w:val="both"/>
        <w:rPr>
          <w:rFonts w:eastAsia="SimSun" w:cs="Times New Roman"/>
          <w:i/>
          <w:sz w:val="24"/>
          <w:szCs w:val="24"/>
        </w:rPr>
      </w:pPr>
      <w:r>
        <w:rPr>
          <w:rFonts w:eastAsia="SimSun" w:cs="Times New Roman"/>
          <w:i/>
          <w:sz w:val="24"/>
          <w:szCs w:val="24"/>
        </w:rPr>
        <w:t xml:space="preserve">High School Graduate </w:t>
      </w:r>
      <w:r w:rsidR="00BC7D14" w:rsidRPr="008A0F88">
        <w:rPr>
          <w:rFonts w:eastAsia="SimSun" w:cs="Times New Roman"/>
          <w:i/>
          <w:sz w:val="24"/>
          <w:szCs w:val="24"/>
        </w:rPr>
        <w:t xml:space="preserve">seeking the opportunity for growth and experience in </w:t>
      </w:r>
      <w:r w:rsidR="006D428E">
        <w:rPr>
          <w:rFonts w:eastAsia="SimSun" w:cs="Times New Roman"/>
          <w:i/>
          <w:sz w:val="24"/>
          <w:szCs w:val="24"/>
        </w:rPr>
        <w:t xml:space="preserve">the workplace. </w:t>
      </w:r>
      <w:r w:rsidR="002F5EF2">
        <w:rPr>
          <w:rFonts w:eastAsia="SimSun" w:cs="Times New Roman"/>
          <w:i/>
          <w:sz w:val="24"/>
          <w:szCs w:val="24"/>
        </w:rPr>
        <w:t>Focused,</w:t>
      </w:r>
      <w:r w:rsidR="00B65A81">
        <w:rPr>
          <w:rFonts w:eastAsia="SimSun" w:cs="Times New Roman"/>
          <w:i/>
          <w:sz w:val="24"/>
          <w:szCs w:val="24"/>
        </w:rPr>
        <w:t xml:space="preserve"> solution-oriented,</w:t>
      </w:r>
      <w:r w:rsidR="00AA2E59">
        <w:rPr>
          <w:rFonts w:eastAsia="SimSun" w:cs="Times New Roman"/>
          <w:i/>
          <w:sz w:val="24"/>
          <w:szCs w:val="24"/>
        </w:rPr>
        <w:t xml:space="preserve"> can</w:t>
      </w:r>
      <w:r w:rsidR="00BC7D14" w:rsidRPr="008A0F88">
        <w:rPr>
          <w:rFonts w:eastAsia="SimSun" w:cs="Times New Roman"/>
          <w:i/>
          <w:sz w:val="24"/>
          <w:szCs w:val="24"/>
        </w:rPr>
        <w:t xml:space="preserve"> work well in groups or </w:t>
      </w:r>
      <w:r w:rsidR="008B2F8E" w:rsidRPr="008A0F88">
        <w:rPr>
          <w:rFonts w:eastAsia="SimSun" w:cs="Times New Roman"/>
          <w:i/>
          <w:sz w:val="24"/>
          <w:szCs w:val="24"/>
        </w:rPr>
        <w:t>indiv</w:t>
      </w:r>
      <w:r w:rsidR="008B2F8E">
        <w:rPr>
          <w:rFonts w:eastAsia="SimSun" w:cs="Times New Roman"/>
          <w:i/>
          <w:sz w:val="24"/>
          <w:szCs w:val="24"/>
        </w:rPr>
        <w:t>idually. Proven</w:t>
      </w:r>
      <w:r w:rsidR="0012098D">
        <w:rPr>
          <w:rFonts w:eastAsia="SimSun" w:cs="Times New Roman"/>
          <w:i/>
          <w:sz w:val="24"/>
          <w:szCs w:val="24"/>
        </w:rPr>
        <w:t xml:space="preserve"> skills in </w:t>
      </w:r>
      <w:r w:rsidR="008B2F8E">
        <w:rPr>
          <w:rFonts w:eastAsia="SimSun" w:cs="Times New Roman"/>
          <w:i/>
          <w:sz w:val="24"/>
          <w:szCs w:val="24"/>
        </w:rPr>
        <w:t>organization</w:t>
      </w:r>
      <w:r w:rsidR="00F7004E">
        <w:rPr>
          <w:rFonts w:eastAsia="SimSun" w:cs="Times New Roman"/>
          <w:i/>
          <w:sz w:val="24"/>
          <w:szCs w:val="24"/>
        </w:rPr>
        <w:t>, office support</w:t>
      </w:r>
      <w:r w:rsidR="0044595D">
        <w:rPr>
          <w:rFonts w:eastAsia="SimSun" w:cs="Times New Roman"/>
          <w:i/>
          <w:sz w:val="24"/>
          <w:szCs w:val="24"/>
        </w:rPr>
        <w:t xml:space="preserve"> with effective written and </w:t>
      </w:r>
      <w:r w:rsidR="0026609C">
        <w:rPr>
          <w:rFonts w:eastAsia="SimSun" w:cs="Times New Roman"/>
          <w:i/>
          <w:sz w:val="24"/>
          <w:szCs w:val="24"/>
        </w:rPr>
        <w:t>oral communication skills.</w:t>
      </w:r>
    </w:p>
    <w:sdt>
      <w:sdtPr>
        <w:alias w:val="Education:"/>
        <w:tag w:val="Education:"/>
        <w:id w:val="807127995"/>
        <w:placeholder>
          <w:docPart w:val="4F0721483A4F4FE3BA13C782F0D8641E"/>
        </w:placeholder>
        <w:temporary/>
        <w:showingPlcHdr/>
        <w15:appearance w15:val="hidden"/>
      </w:sdtPr>
      <w:sdtEndPr/>
      <w:sdtContent>
        <w:p w14:paraId="088973BA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1C295567" w14:textId="77777777" w:rsidR="006270A9" w:rsidRDefault="00542E59">
      <w:pPr>
        <w:pStyle w:val="Heading2"/>
      </w:pPr>
      <w:r>
        <w:t>CXC</w:t>
      </w:r>
      <w:r w:rsidR="009D5933">
        <w:t>| </w:t>
      </w:r>
      <w:r>
        <w:t>2011-2014</w:t>
      </w:r>
      <w:r w:rsidR="009D5933">
        <w:t> | </w:t>
      </w:r>
      <w:r>
        <w:t>South east Pos Secondary school</w:t>
      </w:r>
    </w:p>
    <w:p w14:paraId="78BE180C" w14:textId="77777777" w:rsidR="006270A9" w:rsidRDefault="00542E59" w:rsidP="00433103">
      <w:pPr>
        <w:pStyle w:val="ListBullet"/>
      </w:pPr>
      <w:r>
        <w:t>English</w:t>
      </w:r>
    </w:p>
    <w:p w14:paraId="2FAD7713" w14:textId="77777777" w:rsidR="00542E59" w:rsidRDefault="00542E59" w:rsidP="001B29CF">
      <w:pPr>
        <w:pStyle w:val="ListBullet"/>
      </w:pPr>
      <w:r>
        <w:t>Chemistry</w:t>
      </w:r>
    </w:p>
    <w:p w14:paraId="2CBDF157" w14:textId="77777777" w:rsidR="00542E59" w:rsidRDefault="00542E59" w:rsidP="001B29CF">
      <w:pPr>
        <w:pStyle w:val="ListBullet"/>
      </w:pPr>
      <w:r>
        <w:t>Biology</w:t>
      </w:r>
    </w:p>
    <w:p w14:paraId="0DE05D7E" w14:textId="77777777" w:rsidR="00542E59" w:rsidRDefault="00542E59" w:rsidP="001B29CF">
      <w:pPr>
        <w:pStyle w:val="ListBullet"/>
      </w:pPr>
      <w:r>
        <w:t>Physics</w:t>
      </w:r>
    </w:p>
    <w:p w14:paraId="736F57CD" w14:textId="77777777" w:rsidR="00542E59" w:rsidRDefault="00542E59" w:rsidP="001B29CF">
      <w:pPr>
        <w:pStyle w:val="ListBullet"/>
      </w:pPr>
      <w:r>
        <w:t>Information Technology</w:t>
      </w:r>
    </w:p>
    <w:p w14:paraId="11885A0C" w14:textId="77777777" w:rsidR="00542E59" w:rsidRDefault="00542E59" w:rsidP="001B29CF">
      <w:pPr>
        <w:pStyle w:val="ListBullet"/>
      </w:pPr>
      <w:r>
        <w:t>Geography</w:t>
      </w:r>
    </w:p>
    <w:p w14:paraId="36F33A87" w14:textId="77777777" w:rsidR="00542E59" w:rsidRPr="00542E59" w:rsidRDefault="00542E59" w:rsidP="00542E59">
      <w:pPr>
        <w:pStyle w:val="Heading2"/>
      </w:pPr>
      <w:r>
        <w:t>Cape</w:t>
      </w:r>
      <w:r w:rsidR="009D5933">
        <w:t> | </w:t>
      </w:r>
      <w:r>
        <w:t>2014-2015</w:t>
      </w:r>
      <w:r w:rsidR="009D5933">
        <w:t> | </w:t>
      </w:r>
      <w:r>
        <w:t>south east pos secondary school</w:t>
      </w:r>
    </w:p>
    <w:p w14:paraId="2C19216A" w14:textId="77777777" w:rsidR="006270A9" w:rsidRDefault="00433103">
      <w:pPr>
        <w:pStyle w:val="ListBullet"/>
      </w:pPr>
      <w:r>
        <w:t>Caribbean Studies</w:t>
      </w:r>
    </w:p>
    <w:p w14:paraId="5B23A736" w14:textId="77777777" w:rsidR="006270A9" w:rsidRDefault="00433103">
      <w:pPr>
        <w:pStyle w:val="ListBullet"/>
      </w:pPr>
      <w:r>
        <w:t>Communication Studies</w:t>
      </w:r>
    </w:p>
    <w:p w14:paraId="01D2BC4E" w14:textId="77777777" w:rsidR="006270A9" w:rsidRDefault="00433103">
      <w:pPr>
        <w:pStyle w:val="ListBullet"/>
      </w:pPr>
      <w:r>
        <w:t>English Literature</w:t>
      </w:r>
    </w:p>
    <w:p w14:paraId="0C8EAF37" w14:textId="77777777" w:rsidR="00433103" w:rsidRDefault="00433103">
      <w:pPr>
        <w:pStyle w:val="ListBullet"/>
      </w:pPr>
      <w:r>
        <w:t>Biology</w:t>
      </w:r>
    </w:p>
    <w:sdt>
      <w:sdtPr>
        <w:alias w:val="Skills &amp; Abilities:"/>
        <w:tag w:val="Skills &amp; Abilities:"/>
        <w:id w:val="458624136"/>
        <w:placeholder>
          <w:docPart w:val="E1A5022B9C1C4C93B2F4D8A6BD204A0B"/>
        </w:placeholder>
        <w:temporary/>
        <w:showingPlcHdr/>
        <w15:appearance w15:val="hidden"/>
      </w:sdtPr>
      <w:sdtEndPr/>
      <w:sdtContent>
        <w:p w14:paraId="58E49145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53A5EF0E" w14:textId="77777777" w:rsidR="00104BBC" w:rsidRPr="00104BBC" w:rsidRDefault="00264738" w:rsidP="00104BBC">
      <w:pPr>
        <w:pStyle w:val="Heading2"/>
        <w:rPr>
          <w:rFonts w:asciiTheme="minorHAnsi" w:hAnsiTheme="minorHAnsi" w:cs="Arial"/>
          <w:b w:val="0"/>
          <w:sz w:val="22"/>
          <w:szCs w:val="22"/>
        </w:rPr>
      </w:pPr>
      <w:r>
        <w:rPr>
          <w:rFonts w:asciiTheme="minorHAnsi" w:hAnsiTheme="minorHAnsi" w:cs="Arial"/>
          <w:b w:val="0"/>
          <w:caps w:val="0"/>
          <w:sz w:val="22"/>
          <w:szCs w:val="22"/>
        </w:rPr>
        <w:t>Information Technology</w:t>
      </w:r>
    </w:p>
    <w:p w14:paraId="1FD0C554" w14:textId="77777777" w:rsidR="006270A9" w:rsidRPr="00104BBC" w:rsidRDefault="00104BBC">
      <w:pPr>
        <w:pStyle w:val="Heading2"/>
        <w:rPr>
          <w:rFonts w:asciiTheme="minorHAnsi" w:hAnsiTheme="minorHAnsi" w:cs="Arial"/>
          <w:b w:val="0"/>
          <w:sz w:val="22"/>
          <w:szCs w:val="22"/>
        </w:rPr>
      </w:pPr>
      <w:r w:rsidRPr="00104BBC">
        <w:rPr>
          <w:rFonts w:asciiTheme="minorHAnsi" w:hAnsiTheme="minorHAnsi" w:cs="Arial"/>
          <w:b w:val="0"/>
          <w:caps w:val="0"/>
          <w:sz w:val="22"/>
          <w:szCs w:val="22"/>
        </w:rPr>
        <w:t>Adaptability</w:t>
      </w:r>
    </w:p>
    <w:p w14:paraId="272EE7CE" w14:textId="77777777" w:rsidR="00104BBC" w:rsidRDefault="00104BBC" w:rsidP="00104BBC">
      <w:pPr>
        <w:pStyle w:val="Heading2"/>
        <w:rPr>
          <w:rFonts w:asciiTheme="minorHAnsi" w:hAnsiTheme="minorHAnsi" w:cs="Arial"/>
          <w:b w:val="0"/>
          <w:caps w:val="0"/>
          <w:sz w:val="22"/>
          <w:szCs w:val="22"/>
        </w:rPr>
      </w:pPr>
      <w:r w:rsidRPr="00104BBC">
        <w:rPr>
          <w:rFonts w:asciiTheme="minorHAnsi" w:hAnsiTheme="minorHAnsi" w:cs="Arial"/>
          <w:b w:val="0"/>
          <w:caps w:val="0"/>
          <w:sz w:val="22"/>
          <w:szCs w:val="22"/>
        </w:rPr>
        <w:t>Strong Work Ethic</w:t>
      </w:r>
    </w:p>
    <w:p w14:paraId="4D7F9DD4" w14:textId="008EF3FC" w:rsidR="006270A9" w:rsidRDefault="0028627C" w:rsidP="00F84435">
      <w:pPr>
        <w:spacing w:after="0"/>
      </w:pPr>
      <w:r>
        <w:t xml:space="preserve">Dependability </w:t>
      </w:r>
    </w:p>
    <w:p w14:paraId="2CBF8D7E" w14:textId="7D132C40" w:rsidR="003E65DA" w:rsidRDefault="00D578AD" w:rsidP="00F84435">
      <w:pPr>
        <w:spacing w:after="0"/>
      </w:pPr>
      <w:r>
        <w:t>Problem-Solving</w:t>
      </w:r>
    </w:p>
    <w:sdt>
      <w:sdtPr>
        <w:alias w:val="Experience:"/>
        <w:tag w:val="Experience:"/>
        <w:id w:val="171684534"/>
        <w:placeholder>
          <w:docPart w:val="ADB889231614499BB2BEEC45887E3244"/>
        </w:placeholder>
        <w:temporary/>
        <w:showingPlcHdr/>
        <w15:appearance w15:val="hidden"/>
      </w:sdtPr>
      <w:sdtEndPr/>
      <w:sdtContent>
        <w:p w14:paraId="33D6BF9C" w14:textId="77777777" w:rsidR="006270A9" w:rsidRDefault="009D5933" w:rsidP="00536DCC">
          <w:pPr>
            <w:pStyle w:val="Heading1"/>
          </w:pPr>
          <w:r>
            <w:t>Experience</w:t>
          </w:r>
        </w:p>
      </w:sdtContent>
    </w:sdt>
    <w:p w14:paraId="5081853C" w14:textId="77777777" w:rsidR="006270A9" w:rsidRDefault="00433103">
      <w:pPr>
        <w:pStyle w:val="Heading2"/>
      </w:pPr>
      <w:r>
        <w:t>On the job Trainee</w:t>
      </w:r>
      <w:r w:rsidR="009D5933">
        <w:t> | </w:t>
      </w:r>
      <w:r>
        <w:t>Chaguanas magistrate court</w:t>
      </w:r>
      <w:r w:rsidR="009D5933">
        <w:t> | </w:t>
      </w:r>
      <w:r>
        <w:t>from Jan 2015-jan 2017</w:t>
      </w:r>
    </w:p>
    <w:p w14:paraId="13E1262B" w14:textId="69889196" w:rsidR="001B29CF" w:rsidRPr="006D5361" w:rsidRDefault="00707B6D" w:rsidP="00433103">
      <w:pPr>
        <w:pStyle w:val="ListBullet"/>
      </w:pPr>
      <w:r>
        <w:rPr>
          <w:color w:val="auto"/>
        </w:rPr>
        <w:t>My duties were to record information for court upon the magistrate case book and to facilitate the officers in obtaining the information on the case book.</w:t>
      </w:r>
    </w:p>
    <w:p w14:paraId="37460A79" w14:textId="6B4AA5F2" w:rsidR="006D5361" w:rsidRDefault="006D5361" w:rsidP="006D5361">
      <w:pPr>
        <w:pStyle w:val="ListBullet"/>
        <w:numPr>
          <w:ilvl w:val="0"/>
          <w:numId w:val="0"/>
        </w:numPr>
        <w:ind w:left="216" w:hanging="216"/>
      </w:pPr>
    </w:p>
    <w:p w14:paraId="29CD2C34" w14:textId="45F645CB" w:rsidR="006D5361" w:rsidRDefault="006D5361" w:rsidP="006D5361">
      <w:pPr>
        <w:pStyle w:val="ListBullet"/>
        <w:numPr>
          <w:ilvl w:val="0"/>
          <w:numId w:val="0"/>
        </w:numPr>
        <w:ind w:left="216" w:hanging="216"/>
      </w:pPr>
      <w:bookmarkStart w:id="0" w:name="_GoBack"/>
      <w:bookmarkEnd w:id="0"/>
    </w:p>
    <w:p w14:paraId="12B92013" w14:textId="1636CAB7" w:rsidR="002A5A98" w:rsidRPr="002A5A98" w:rsidRDefault="006D5361" w:rsidP="002A5A98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color w:val="2A7B88" w:themeColor="accent1" w:themeShade="BF"/>
          <w:sz w:val="28"/>
          <w:szCs w:val="28"/>
        </w:rPr>
      </w:pPr>
      <w:r w:rsidRPr="006D5361">
        <w:rPr>
          <w:rFonts w:asciiTheme="majorHAnsi" w:hAnsiTheme="majorHAnsi"/>
          <w:b/>
          <w:color w:val="2A7B88" w:themeColor="accent1" w:themeShade="BF"/>
          <w:sz w:val="28"/>
          <w:szCs w:val="28"/>
        </w:rPr>
        <w:t>References</w:t>
      </w:r>
    </w:p>
    <w:p w14:paraId="533F443A" w14:textId="7D56F46C" w:rsidR="006D5361" w:rsidRDefault="006D5361" w:rsidP="006D5361">
      <w:pPr>
        <w:pStyle w:val="ListBullet"/>
        <w:numPr>
          <w:ilvl w:val="0"/>
          <w:numId w:val="0"/>
        </w:numPr>
        <w:ind w:left="216" w:hanging="21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Mr. David </w:t>
      </w:r>
      <w:r w:rsidR="002A5A98">
        <w:rPr>
          <w:color w:val="auto"/>
          <w:sz w:val="24"/>
          <w:szCs w:val="24"/>
        </w:rPr>
        <w:t>Ramsingh (Businessman)</w:t>
      </w:r>
      <w:r w:rsidR="002A5A98">
        <w:rPr>
          <w:color w:val="auto"/>
          <w:sz w:val="24"/>
          <w:szCs w:val="24"/>
        </w:rPr>
        <w:tab/>
      </w:r>
      <w:r w:rsidR="002A5A98">
        <w:rPr>
          <w:color w:val="auto"/>
          <w:sz w:val="24"/>
          <w:szCs w:val="24"/>
        </w:rPr>
        <w:tab/>
      </w:r>
      <w:r w:rsidR="002A5A98">
        <w:rPr>
          <w:color w:val="auto"/>
          <w:sz w:val="24"/>
          <w:szCs w:val="24"/>
        </w:rPr>
        <w:tab/>
      </w:r>
      <w:r w:rsidR="002A5A98">
        <w:rPr>
          <w:color w:val="auto"/>
          <w:sz w:val="24"/>
          <w:szCs w:val="24"/>
        </w:rPr>
        <w:tab/>
      </w:r>
      <w:r w:rsidR="002A5A98"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868-758-9674</w:t>
      </w:r>
    </w:p>
    <w:p w14:paraId="19260E8A" w14:textId="6C37D29A" w:rsidR="006D5361" w:rsidRDefault="006D5361" w:rsidP="006D5361">
      <w:pPr>
        <w:pStyle w:val="ListBullet"/>
        <w:numPr>
          <w:ilvl w:val="0"/>
          <w:numId w:val="0"/>
        </w:numPr>
        <w:ind w:left="216" w:hanging="21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Retired Warrant Officer Thomas. C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 w:rsidR="002A5A98">
        <w:rPr>
          <w:color w:val="auto"/>
          <w:sz w:val="24"/>
          <w:szCs w:val="24"/>
        </w:rPr>
        <w:tab/>
      </w:r>
      <w:r w:rsidR="002A5A98"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868-796-3899</w:t>
      </w:r>
    </w:p>
    <w:p w14:paraId="663DAF70" w14:textId="2AB96F85" w:rsidR="006D5361" w:rsidRPr="006D5361" w:rsidRDefault="006D5361" w:rsidP="006D5361">
      <w:pPr>
        <w:pStyle w:val="ListBullet"/>
        <w:numPr>
          <w:ilvl w:val="0"/>
          <w:numId w:val="0"/>
        </w:numPr>
        <w:ind w:left="216" w:hanging="216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Mr. Ulric Kanhai (Clerk of The Peace)</w:t>
      </w:r>
      <w:r w:rsidR="002A5A98">
        <w:rPr>
          <w:color w:val="auto"/>
          <w:sz w:val="24"/>
          <w:szCs w:val="24"/>
        </w:rPr>
        <w:tab/>
      </w:r>
      <w:r w:rsidR="002A5A98">
        <w:rPr>
          <w:color w:val="auto"/>
          <w:sz w:val="24"/>
          <w:szCs w:val="24"/>
        </w:rPr>
        <w:tab/>
      </w:r>
      <w:r w:rsidR="002A5A98">
        <w:rPr>
          <w:color w:val="auto"/>
          <w:sz w:val="24"/>
          <w:szCs w:val="24"/>
        </w:rPr>
        <w:tab/>
      </w:r>
      <w:r w:rsidR="002A5A98">
        <w:rPr>
          <w:color w:val="auto"/>
          <w:sz w:val="24"/>
          <w:szCs w:val="24"/>
        </w:rPr>
        <w:tab/>
      </w:r>
      <w:r w:rsidR="002A5A98">
        <w:rPr>
          <w:color w:val="auto"/>
          <w:sz w:val="24"/>
          <w:szCs w:val="24"/>
        </w:rPr>
        <w:tab/>
        <w:t>868-768-3238</w:t>
      </w:r>
      <w:r w:rsidR="002A5A98">
        <w:rPr>
          <w:color w:val="auto"/>
          <w:sz w:val="24"/>
          <w:szCs w:val="24"/>
        </w:rPr>
        <w:tab/>
      </w:r>
    </w:p>
    <w:sectPr w:rsidR="006D5361" w:rsidRPr="006D5361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F0966" w14:textId="77777777" w:rsidR="009E08FE" w:rsidRDefault="009E08FE">
      <w:pPr>
        <w:spacing w:after="0"/>
      </w:pPr>
      <w:r>
        <w:separator/>
      </w:r>
    </w:p>
  </w:endnote>
  <w:endnote w:type="continuationSeparator" w:id="0">
    <w:p w14:paraId="5D3BD58D" w14:textId="77777777" w:rsidR="009E08FE" w:rsidRDefault="009E0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DF5A5" w14:textId="6DB82F06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A5A9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3E53D" w14:textId="77777777" w:rsidR="009E08FE" w:rsidRDefault="009E08FE">
      <w:pPr>
        <w:spacing w:after="0"/>
      </w:pPr>
      <w:r>
        <w:separator/>
      </w:r>
    </w:p>
  </w:footnote>
  <w:footnote w:type="continuationSeparator" w:id="0">
    <w:p w14:paraId="3D4FF74C" w14:textId="77777777" w:rsidR="009E08FE" w:rsidRDefault="009E08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271176"/>
    <w:multiLevelType w:val="hybridMultilevel"/>
    <w:tmpl w:val="0068D420"/>
    <w:lvl w:ilvl="0" w:tplc="809A30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91589"/>
    <w:multiLevelType w:val="hybridMultilevel"/>
    <w:tmpl w:val="99AC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D137E5C"/>
    <w:multiLevelType w:val="hybridMultilevel"/>
    <w:tmpl w:val="BB20547E"/>
    <w:lvl w:ilvl="0" w:tplc="809A30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3DC135F"/>
    <w:multiLevelType w:val="hybridMultilevel"/>
    <w:tmpl w:val="88CC8C50"/>
    <w:lvl w:ilvl="0" w:tplc="809A30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2"/>
  </w:num>
  <w:num w:numId="17">
    <w:abstractNumId w:val="18"/>
  </w:num>
  <w:num w:numId="18">
    <w:abstractNumId w:val="10"/>
  </w:num>
  <w:num w:numId="19">
    <w:abstractNumId w:val="22"/>
  </w:num>
  <w:num w:numId="20">
    <w:abstractNumId w:val="20"/>
  </w:num>
  <w:num w:numId="21">
    <w:abstractNumId w:val="11"/>
  </w:num>
  <w:num w:numId="22">
    <w:abstractNumId w:val="17"/>
  </w:num>
  <w:num w:numId="23">
    <w:abstractNumId w:val="21"/>
  </w:num>
  <w:num w:numId="24">
    <w:abstractNumId w:val="14"/>
  </w:num>
  <w:num w:numId="25">
    <w:abstractNumId w:val="23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F6"/>
    <w:rsid w:val="000003DD"/>
    <w:rsid w:val="000034D6"/>
    <w:rsid w:val="000A4F59"/>
    <w:rsid w:val="00104BBC"/>
    <w:rsid w:val="0012098D"/>
    <w:rsid w:val="00127BD4"/>
    <w:rsid w:val="001318F2"/>
    <w:rsid w:val="00141A4C"/>
    <w:rsid w:val="001B29CF"/>
    <w:rsid w:val="00264738"/>
    <w:rsid w:val="0026609C"/>
    <w:rsid w:val="0028220F"/>
    <w:rsid w:val="0028627C"/>
    <w:rsid w:val="002A5A98"/>
    <w:rsid w:val="002E3985"/>
    <w:rsid w:val="002F5EF2"/>
    <w:rsid w:val="00356C14"/>
    <w:rsid w:val="003E65DA"/>
    <w:rsid w:val="003F5D46"/>
    <w:rsid w:val="00433103"/>
    <w:rsid w:val="0044595D"/>
    <w:rsid w:val="004E74BD"/>
    <w:rsid w:val="00536DCC"/>
    <w:rsid w:val="00542E59"/>
    <w:rsid w:val="00617B26"/>
    <w:rsid w:val="006270A9"/>
    <w:rsid w:val="00675956"/>
    <w:rsid w:val="00681034"/>
    <w:rsid w:val="006D428E"/>
    <w:rsid w:val="006D5361"/>
    <w:rsid w:val="0070099A"/>
    <w:rsid w:val="00707B6D"/>
    <w:rsid w:val="00816216"/>
    <w:rsid w:val="00872E80"/>
    <w:rsid w:val="0087734B"/>
    <w:rsid w:val="008A0F88"/>
    <w:rsid w:val="008B2F8E"/>
    <w:rsid w:val="009D5933"/>
    <w:rsid w:val="009E08FE"/>
    <w:rsid w:val="00A75A8F"/>
    <w:rsid w:val="00AA2E59"/>
    <w:rsid w:val="00AC60AF"/>
    <w:rsid w:val="00B3651A"/>
    <w:rsid w:val="00B65A81"/>
    <w:rsid w:val="00BC7D14"/>
    <w:rsid w:val="00BD768D"/>
    <w:rsid w:val="00C12972"/>
    <w:rsid w:val="00C167FA"/>
    <w:rsid w:val="00C61F8E"/>
    <w:rsid w:val="00D578AD"/>
    <w:rsid w:val="00D65CF6"/>
    <w:rsid w:val="00E83E4B"/>
    <w:rsid w:val="00F7004E"/>
    <w:rsid w:val="00F84435"/>
    <w:rsid w:val="00F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6A5F6F"/>
  <w15:chartTrackingRefBased/>
  <w15:docId w15:val="{E8F3A8AF-C5C7-4EF9-8D1E-E689CA36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Emphasis">
    <w:name w:val="Emphasis"/>
    <w:basedOn w:val="DefaultParagraphFont"/>
    <w:uiPriority w:val="20"/>
    <w:qFormat/>
    <w:rsid w:val="00D65CF6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10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0721483A4F4FE3BA13C782F0D86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42D5-00D6-4C1E-BD68-097E774A2CC5}"/>
      </w:docPartPr>
      <w:docPartBody>
        <w:p w:rsidR="00C26A9E" w:rsidRDefault="00FE36E2">
          <w:pPr>
            <w:pStyle w:val="4F0721483A4F4FE3BA13C782F0D8641E"/>
          </w:pPr>
          <w:r>
            <w:t>Education</w:t>
          </w:r>
        </w:p>
      </w:docPartBody>
    </w:docPart>
    <w:docPart>
      <w:docPartPr>
        <w:name w:val="E1A5022B9C1C4C93B2F4D8A6BD204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5EACC-89A5-45DA-9FE9-BEC791096F8B}"/>
      </w:docPartPr>
      <w:docPartBody>
        <w:p w:rsidR="00C26A9E" w:rsidRDefault="00FE36E2">
          <w:pPr>
            <w:pStyle w:val="E1A5022B9C1C4C93B2F4D8A6BD204A0B"/>
          </w:pPr>
          <w:r>
            <w:t>Skills &amp; Abilities</w:t>
          </w:r>
        </w:p>
      </w:docPartBody>
    </w:docPart>
    <w:docPart>
      <w:docPartPr>
        <w:name w:val="ADB889231614499BB2BEEC45887E3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7F0E-2779-4DA3-B452-55E0FB85AF38}"/>
      </w:docPartPr>
      <w:docPartBody>
        <w:p w:rsidR="00C26A9E" w:rsidRDefault="00FE36E2">
          <w:pPr>
            <w:pStyle w:val="ADB889231614499BB2BEEC45887E324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E2"/>
    <w:rsid w:val="001668B8"/>
    <w:rsid w:val="007B4ECF"/>
    <w:rsid w:val="00C008E2"/>
    <w:rsid w:val="00C26A9E"/>
    <w:rsid w:val="00FE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0BE7027064480BAF57831E9A12A01E">
    <w:name w:val="B60BE7027064480BAF57831E9A12A01E"/>
  </w:style>
  <w:style w:type="paragraph" w:customStyle="1" w:styleId="7DE577306CDB4A87B2DB7058CF881C0D">
    <w:name w:val="7DE577306CDB4A87B2DB7058CF881C0D"/>
  </w:style>
  <w:style w:type="paragraph" w:customStyle="1" w:styleId="367CC35079DC4381A17CE9B723914C8E">
    <w:name w:val="367CC35079DC4381A17CE9B723914C8E"/>
  </w:style>
  <w:style w:type="paragraph" w:customStyle="1" w:styleId="5915EFC9FF1A4ADE8F5F6285CE9CE5CA">
    <w:name w:val="5915EFC9FF1A4ADE8F5F6285CE9CE5CA"/>
  </w:style>
  <w:style w:type="paragraph" w:customStyle="1" w:styleId="39100BF4ACF5405ABB03EDBBCAFF9905">
    <w:name w:val="39100BF4ACF5405ABB03EDBBCAFF9905"/>
  </w:style>
  <w:style w:type="paragraph" w:customStyle="1" w:styleId="6D1A9DEE9FF346D5B5ED07756B307815">
    <w:name w:val="6D1A9DEE9FF346D5B5ED07756B307815"/>
  </w:style>
  <w:style w:type="paragraph" w:customStyle="1" w:styleId="4F0721483A4F4FE3BA13C782F0D8641E">
    <w:name w:val="4F0721483A4F4FE3BA13C782F0D8641E"/>
  </w:style>
  <w:style w:type="paragraph" w:customStyle="1" w:styleId="ED72B686946F4313BD66CD5A8AF62565">
    <w:name w:val="ED72B686946F4313BD66CD5A8AF62565"/>
  </w:style>
  <w:style w:type="paragraph" w:customStyle="1" w:styleId="B5B1F785C0924C34A8524A35E0DFFB8C">
    <w:name w:val="B5B1F785C0924C34A8524A35E0DFFB8C"/>
  </w:style>
  <w:style w:type="paragraph" w:customStyle="1" w:styleId="DF1F3E46E45C447E954ADF3CD1F64E45">
    <w:name w:val="DF1F3E46E45C447E954ADF3CD1F64E45"/>
  </w:style>
  <w:style w:type="paragraph" w:customStyle="1" w:styleId="B0DD857B661F4BBFA60CD0EE55A827FC">
    <w:name w:val="B0DD857B661F4BBFA60CD0EE55A827FC"/>
  </w:style>
  <w:style w:type="paragraph" w:customStyle="1" w:styleId="3915D57E07644CEBA7E7C0ED365A5BEA">
    <w:name w:val="3915D57E07644CEBA7E7C0ED365A5BEA"/>
  </w:style>
  <w:style w:type="paragraph" w:customStyle="1" w:styleId="B2C77D634E6A49A58C7EEC8E96807FFA">
    <w:name w:val="B2C77D634E6A49A58C7EEC8E96807FFA"/>
  </w:style>
  <w:style w:type="paragraph" w:customStyle="1" w:styleId="27E3EE9A8ABD4DD1BFA0FE34C2240807">
    <w:name w:val="27E3EE9A8ABD4DD1BFA0FE34C2240807"/>
  </w:style>
  <w:style w:type="paragraph" w:customStyle="1" w:styleId="27C595BF0B9B4B2F97B5F84AB6883860">
    <w:name w:val="27C595BF0B9B4B2F97B5F84AB6883860"/>
  </w:style>
  <w:style w:type="paragraph" w:customStyle="1" w:styleId="E1A5022B9C1C4C93B2F4D8A6BD204A0B">
    <w:name w:val="E1A5022B9C1C4C93B2F4D8A6BD204A0B"/>
  </w:style>
  <w:style w:type="paragraph" w:customStyle="1" w:styleId="3D9C92D21A474F64A7F699E03A25AE84">
    <w:name w:val="3D9C92D21A474F64A7F699E03A25AE84"/>
  </w:style>
  <w:style w:type="paragraph" w:customStyle="1" w:styleId="C925D53DF18F4DEF990FCAD0D5D32601">
    <w:name w:val="C925D53DF18F4DEF990FCAD0D5D32601"/>
  </w:style>
  <w:style w:type="paragraph" w:customStyle="1" w:styleId="99C32304FC6E4EBE99BB2AE6C0A0ACAE">
    <w:name w:val="99C32304FC6E4EBE99BB2AE6C0A0ACAE"/>
  </w:style>
  <w:style w:type="paragraph" w:customStyle="1" w:styleId="8046641E614E471F82132A9615A0CC29">
    <w:name w:val="8046641E614E471F82132A9615A0CC29"/>
  </w:style>
  <w:style w:type="paragraph" w:customStyle="1" w:styleId="404766AB0C534D8CA7D12D85F63E0F2E">
    <w:name w:val="404766AB0C534D8CA7D12D85F63E0F2E"/>
  </w:style>
  <w:style w:type="paragraph" w:customStyle="1" w:styleId="8BC580F6517B4954BFEE69DF67D1624B">
    <w:name w:val="8BC580F6517B4954BFEE69DF67D1624B"/>
  </w:style>
  <w:style w:type="paragraph" w:customStyle="1" w:styleId="CFDEF466FE2E4A9383A3FFC01380765F">
    <w:name w:val="CFDEF466FE2E4A9383A3FFC01380765F"/>
  </w:style>
  <w:style w:type="paragraph" w:customStyle="1" w:styleId="FC17033C529B4997BAFAE819767C9152">
    <w:name w:val="FC17033C529B4997BAFAE819767C9152"/>
  </w:style>
  <w:style w:type="paragraph" w:customStyle="1" w:styleId="ADB889231614499BB2BEEC45887E3244">
    <w:name w:val="ADB889231614499BB2BEEC45887E3244"/>
  </w:style>
  <w:style w:type="paragraph" w:customStyle="1" w:styleId="E6B23177F6C94CF694FE172B5506FA4B">
    <w:name w:val="E6B23177F6C94CF694FE172B5506FA4B"/>
  </w:style>
  <w:style w:type="paragraph" w:customStyle="1" w:styleId="7FBB59194A25411EBA6D9DE0C1CDE629">
    <w:name w:val="7FBB59194A25411EBA6D9DE0C1CDE629"/>
  </w:style>
  <w:style w:type="paragraph" w:customStyle="1" w:styleId="DC94C374524A4420A9A5FCACFF2FCDC2">
    <w:name w:val="DC94C374524A4420A9A5FCACFF2FCDC2"/>
  </w:style>
  <w:style w:type="paragraph" w:customStyle="1" w:styleId="02D63E098CC34E62ACB5E087FC1386F5">
    <w:name w:val="02D63E098CC34E62ACB5E087FC1386F5"/>
  </w:style>
  <w:style w:type="paragraph" w:customStyle="1" w:styleId="31649435002A41CCA34FA0EFDD3F9040">
    <w:name w:val="31649435002A41CCA34FA0EFDD3F9040"/>
  </w:style>
  <w:style w:type="paragraph" w:customStyle="1" w:styleId="4C887AED4C704BF4AD826607776B4865">
    <w:name w:val="4C887AED4C704BF4AD826607776B4865"/>
  </w:style>
  <w:style w:type="paragraph" w:customStyle="1" w:styleId="F5B6A85D0D5744729F640585CB69F687">
    <w:name w:val="F5B6A85D0D5744729F640585CB69F687"/>
  </w:style>
  <w:style w:type="paragraph" w:customStyle="1" w:styleId="D5EBA49A758744C684ED80A73E7AB0CE">
    <w:name w:val="D5EBA49A758744C684ED80A73E7AB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6C8A9-A9F7-41B3-8F10-6F29C30A2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91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Christyana Ferreira</cp:lastModifiedBy>
  <cp:revision>30</cp:revision>
  <dcterms:created xsi:type="dcterms:W3CDTF">2017-03-19T16:19:00Z</dcterms:created>
  <dcterms:modified xsi:type="dcterms:W3CDTF">2017-05-31T14:58:00Z</dcterms:modified>
  <cp:version/>
</cp:coreProperties>
</file>