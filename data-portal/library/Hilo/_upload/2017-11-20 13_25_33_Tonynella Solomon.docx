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224A6198416D45BB860131E3132D8869"/>
        </w:placeholder>
        <w:docPartList>
          <w:docPartGallery w:val="Quick Parts"/>
          <w:docPartCategory w:val=" Resume Name"/>
        </w:docPartList>
      </w:sdtPr>
      <w:sdtEndPr/>
      <w:sdtContent>
        <w:p w:rsidR="00ED10C1" w:rsidRPr="00387D24" w:rsidRDefault="00387D24">
          <w:pPr>
            <w:pStyle w:val="Title"/>
            <w:rPr>
              <w:b/>
            </w:rPr>
          </w:pPr>
          <w:r w:rsidRPr="00387D24">
            <w:rPr>
              <w:rFonts w:ascii="Batang" w:eastAsia="Batang" w:hAnsi="Batang"/>
              <w:b/>
              <w:sz w:val="40"/>
              <w:szCs w:val="40"/>
              <w:lang w:val="en-TT"/>
            </w:rPr>
            <w:t>Tonynella Solomon</w:t>
          </w:r>
        </w:p>
        <w:sdt>
          <w:sdtPr>
            <w:alias w:val="E-mail Address"/>
            <w:tag w:val=""/>
            <w:id w:val="527535243"/>
            <w:placeholder>
              <w:docPart w:val="5C9BE1CC91B14EB9992B556C0154568F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ED10C1" w:rsidRDefault="00F700EC">
              <w:pPr>
                <w:pStyle w:val="NoSpacing"/>
              </w:pPr>
              <w:r>
                <w:t>t</w:t>
              </w:r>
              <w:r w:rsidR="00387D24">
                <w:t>onynellastaime24@gmail.com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0C5182C7D7A84801ABFD024FB8A5E241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ED10C1" w:rsidRDefault="00387D24">
              <w:pPr>
                <w:pStyle w:val="NoSpacing"/>
              </w:pPr>
              <w:r>
                <w:t>Lp7 George Clarke Crescent Race Course Rd Evergreen Carapo</w:t>
              </w:r>
            </w:p>
          </w:sdtContent>
        </w:sdt>
        <w:sdt>
          <w:sdtPr>
            <w:alias w:val="Phone"/>
            <w:tag w:val=""/>
            <w:id w:val="1357783703"/>
            <w:placeholder>
              <w:docPart w:val="F62780B108E94B948AABCFD9B633C4E1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ED10C1" w:rsidRDefault="00387D24">
              <w:pPr>
                <w:pStyle w:val="NoSpacing"/>
              </w:pPr>
              <w:r>
                <w:t>7369456</w:t>
              </w:r>
            </w:p>
          </w:sdtContent>
        </w:sdt>
        <w:p w:rsidR="00ED10C1" w:rsidRDefault="002F6179"/>
      </w:sdtContent>
    </w:sdt>
    <w:p w:rsidR="00ED10C1" w:rsidRDefault="002E15EC">
      <w:pPr>
        <w:pStyle w:val="SectionHeading"/>
      </w:pPr>
      <w:r>
        <w:t>Objectives</w:t>
      </w:r>
    </w:p>
    <w:p w:rsidR="00ED10C1" w:rsidRDefault="00387D24">
      <w:r>
        <w:t>To enhance my knowledge and understanding that I may be able to apply myself so that I can contribute profoundly to the organization with which I work.</w:t>
      </w:r>
    </w:p>
    <w:p w:rsidR="00ED10C1" w:rsidRDefault="002E15EC">
      <w:pPr>
        <w:pStyle w:val="SectionHeading"/>
      </w:pPr>
      <w:r>
        <w:t>Education</w:t>
      </w:r>
    </w:p>
    <w:p w:rsidR="00ED10C1" w:rsidRDefault="00387D24">
      <w:pPr>
        <w:pStyle w:val="Subsection"/>
      </w:pPr>
      <w:r>
        <w:t>Malabar Composite Secondary School</w:t>
      </w:r>
    </w:p>
    <w:p w:rsidR="00ED10C1" w:rsidRDefault="00387D24">
      <w:pPr>
        <w:rPr>
          <w:rStyle w:val="IntenseEmphasis"/>
        </w:rPr>
      </w:pPr>
      <w:r>
        <w:rPr>
          <w:b/>
          <w:bCs/>
          <w:i/>
          <w:iCs/>
          <w:color w:val="D1282E" w:themeColor="text2"/>
        </w:rPr>
        <w:t>2003-</w:t>
      </w:r>
      <w:r w:rsidR="003C56BC">
        <w:rPr>
          <w:b/>
          <w:bCs/>
          <w:i/>
          <w:iCs/>
          <w:color w:val="D1282E" w:themeColor="text2"/>
        </w:rPr>
        <w:t>2008</w:t>
      </w:r>
      <w:r w:rsidR="003C56BC">
        <w:t xml:space="preserve"> General</w:t>
      </w:r>
      <w:r>
        <w:t xml:space="preserve"> Proficiency</w:t>
      </w:r>
    </w:p>
    <w:p w:rsidR="00ED10C1" w:rsidRDefault="00387D24">
      <w:pPr>
        <w:pStyle w:val="ListParagraph"/>
        <w:numPr>
          <w:ilvl w:val="0"/>
          <w:numId w:val="4"/>
        </w:numPr>
        <w:ind w:hanging="288"/>
      </w:pPr>
      <w:r>
        <w:t xml:space="preserve">English A </w:t>
      </w:r>
      <w:r w:rsidRPr="00387D24">
        <w:rPr>
          <w:b/>
        </w:rPr>
        <w:t>III</w:t>
      </w:r>
    </w:p>
    <w:p w:rsidR="00387D24" w:rsidRDefault="00387D24">
      <w:pPr>
        <w:pStyle w:val="ListParagraph"/>
        <w:numPr>
          <w:ilvl w:val="0"/>
          <w:numId w:val="4"/>
        </w:numPr>
        <w:ind w:hanging="288"/>
      </w:pPr>
      <w:r>
        <w:t xml:space="preserve">H.S.B </w:t>
      </w:r>
      <w:r w:rsidRPr="00387D24">
        <w:rPr>
          <w:b/>
        </w:rPr>
        <w:t>III</w:t>
      </w:r>
    </w:p>
    <w:p w:rsidR="00387D24" w:rsidRDefault="00387D24">
      <w:pPr>
        <w:pStyle w:val="ListParagraph"/>
        <w:numPr>
          <w:ilvl w:val="0"/>
          <w:numId w:val="4"/>
        </w:numPr>
        <w:ind w:hanging="288"/>
      </w:pPr>
      <w:r>
        <w:t xml:space="preserve">P.O.B </w:t>
      </w:r>
      <w:r w:rsidRPr="00387D24">
        <w:rPr>
          <w:b/>
        </w:rPr>
        <w:t>III</w:t>
      </w:r>
    </w:p>
    <w:p w:rsidR="00387D24" w:rsidRDefault="00387D24">
      <w:pPr>
        <w:pStyle w:val="ListParagraph"/>
        <w:numPr>
          <w:ilvl w:val="0"/>
          <w:numId w:val="4"/>
        </w:numPr>
        <w:ind w:hanging="288"/>
      </w:pPr>
      <w:r>
        <w:t xml:space="preserve">P.O.A </w:t>
      </w:r>
      <w:r w:rsidRPr="00387D24">
        <w:rPr>
          <w:b/>
        </w:rPr>
        <w:t>III</w:t>
      </w:r>
    </w:p>
    <w:p w:rsidR="00387D24" w:rsidRDefault="00387D24">
      <w:pPr>
        <w:pStyle w:val="ListParagraph"/>
        <w:numPr>
          <w:ilvl w:val="0"/>
          <w:numId w:val="4"/>
        </w:numPr>
        <w:ind w:hanging="288"/>
      </w:pPr>
      <w:r>
        <w:t xml:space="preserve">Music </w:t>
      </w:r>
      <w:r w:rsidRPr="00387D24">
        <w:rPr>
          <w:b/>
        </w:rPr>
        <w:t>III</w:t>
      </w:r>
    </w:p>
    <w:p w:rsidR="00387D24" w:rsidRDefault="00387D24" w:rsidP="00387D24"/>
    <w:p w:rsidR="00ED10C1" w:rsidRDefault="002E15EC">
      <w:pPr>
        <w:pStyle w:val="SectionHeading"/>
      </w:pPr>
      <w:r>
        <w:t>Experience</w:t>
      </w:r>
    </w:p>
    <w:p w:rsidR="00ED10C1" w:rsidRPr="004F306A" w:rsidRDefault="00387D24" w:rsidP="004F306A">
      <w:pPr>
        <w:rPr>
          <w:b/>
          <w:vanish/>
          <w:specVanish/>
        </w:rPr>
      </w:pPr>
      <w:r w:rsidRPr="004F306A">
        <w:rPr>
          <w:b/>
        </w:rPr>
        <w:t>Innovative Security Technologies Ltd</w:t>
      </w:r>
    </w:p>
    <w:p w:rsidR="00ED10C1" w:rsidRDefault="002E15EC" w:rsidP="004F306A">
      <w:r>
        <w:t xml:space="preserve"> | </w:t>
      </w:r>
      <w:r w:rsidR="00387D24">
        <w:t>Port-Of-Spain</w:t>
      </w:r>
    </w:p>
    <w:p w:rsidR="00ED10C1" w:rsidRDefault="00387D24">
      <w:pPr>
        <w:rPr>
          <w:rStyle w:val="Emphasis"/>
        </w:rPr>
      </w:pPr>
      <w:r w:rsidRPr="004F306A">
        <w:t xml:space="preserve">Security </w:t>
      </w:r>
      <w:r w:rsidR="004F306A" w:rsidRPr="004F306A">
        <w:t>Officer</w:t>
      </w:r>
      <w:r w:rsidR="004F306A">
        <w:t xml:space="preserve"> (</w:t>
      </w:r>
      <w:r w:rsidR="004F306A" w:rsidRPr="004F306A">
        <w:t>Jan</w:t>
      </w:r>
      <w:r w:rsidR="004F306A">
        <w:t xml:space="preserve"> </w:t>
      </w:r>
      <w:r w:rsidRPr="004F306A">
        <w:t>2011</w:t>
      </w:r>
      <w:r w:rsidR="002E15EC">
        <w:rPr>
          <w:rStyle w:val="Emphasis"/>
        </w:rPr>
        <w:t xml:space="preserve"> – </w:t>
      </w:r>
      <w:r>
        <w:rPr>
          <w:rStyle w:val="Emphasis"/>
        </w:rPr>
        <w:t>April 2011</w:t>
      </w:r>
      <w:r w:rsidR="004F306A">
        <w:rPr>
          <w:rStyle w:val="Emphasis"/>
        </w:rPr>
        <w:t>)</w:t>
      </w:r>
    </w:p>
    <w:p w:rsidR="00387D24" w:rsidRDefault="00387D24">
      <w:r w:rsidRPr="004F306A">
        <w:rPr>
          <w:b/>
        </w:rPr>
        <w:t>A</w:t>
      </w:r>
      <w:r w:rsidR="004F306A">
        <w:rPr>
          <w:b/>
        </w:rPr>
        <w:t>malgamated Security services Ltd</w:t>
      </w:r>
      <w:r>
        <w:t xml:space="preserve"> | Port-of-Spain</w:t>
      </w:r>
    </w:p>
    <w:p w:rsidR="00387D24" w:rsidRDefault="00387D24">
      <w:r>
        <w:t xml:space="preserve">Security </w:t>
      </w:r>
      <w:r w:rsidR="004F306A">
        <w:t>Officer (Aug</w:t>
      </w:r>
      <w:r>
        <w:t xml:space="preserve"> 2010-Jan 2011</w:t>
      </w:r>
      <w:r w:rsidR="004F306A">
        <w:t>)</w:t>
      </w:r>
    </w:p>
    <w:p w:rsidR="00ED10C1" w:rsidRDefault="002E15EC">
      <w:pPr>
        <w:pStyle w:val="SectionHeading"/>
      </w:pPr>
      <w:r>
        <w:t>Skills</w:t>
      </w:r>
    </w:p>
    <w:p w:rsidR="00ED10C1" w:rsidRDefault="00EC7FB7">
      <w:pPr>
        <w:pStyle w:val="ListParagraph"/>
        <w:numPr>
          <w:ilvl w:val="0"/>
          <w:numId w:val="4"/>
        </w:numPr>
        <w:ind w:hanging="288"/>
      </w:pPr>
      <w:r>
        <w:t>Cooking</w:t>
      </w:r>
    </w:p>
    <w:p w:rsidR="00ED10C1" w:rsidRDefault="00F700EC" w:rsidP="00F700EC">
      <w:pPr>
        <w:keepNext/>
        <w:keepLines/>
        <w:spacing w:before="120" w:after="0"/>
        <w:ind w:left="144"/>
        <w:outlineLvl w:val="0"/>
        <w:rPr>
          <w:rFonts w:ascii="Arial Black" w:eastAsia="SimSun" w:hAnsi="Arial Black" w:cs="Tahoma"/>
          <w:caps/>
          <w:color w:val="7A7A7A"/>
          <w:sz w:val="28"/>
          <w:szCs w:val="28"/>
        </w:rPr>
      </w:pPr>
      <w:r>
        <w:rPr>
          <w:rFonts w:ascii="Arial Black" w:eastAsia="SimSun" w:hAnsi="Arial Black" w:cs="Tahoma"/>
          <w:caps/>
          <w:color w:val="7A7A7A"/>
          <w:sz w:val="28"/>
          <w:szCs w:val="28"/>
        </w:rPr>
        <w:t>Reference</w:t>
      </w:r>
    </w:p>
    <w:p w:rsidR="00F700EC" w:rsidRPr="004F306A" w:rsidRDefault="004F306A" w:rsidP="00F700EC">
      <w:pPr>
        <w:rPr>
          <w:b/>
        </w:rPr>
      </w:pPr>
      <w:r w:rsidRPr="004F306A">
        <w:rPr>
          <w:b/>
        </w:rPr>
        <w:t>Shyama Seejagat</w:t>
      </w:r>
    </w:p>
    <w:p w:rsidR="00F700EC" w:rsidRDefault="00F700EC" w:rsidP="00F700EC">
      <w:r>
        <w:t>Racecourse Road</w:t>
      </w:r>
      <w:r w:rsidR="004F306A">
        <w:t>, Carapo</w:t>
      </w:r>
    </w:p>
    <w:p w:rsidR="00F700EC" w:rsidRDefault="00F700EC" w:rsidP="00F700EC">
      <w:r>
        <w:t>Ph#:642-9554</w:t>
      </w:r>
    </w:p>
    <w:p w:rsidR="00F700EC" w:rsidRDefault="00F700EC" w:rsidP="00F700EC"/>
    <w:p w:rsidR="003C56BC" w:rsidRDefault="003C56BC" w:rsidP="00F700EC">
      <w:pPr>
        <w:rPr>
          <w:b/>
        </w:rPr>
      </w:pPr>
    </w:p>
    <w:p w:rsidR="00F700EC" w:rsidRPr="004F306A" w:rsidRDefault="00F700EC" w:rsidP="00F700EC">
      <w:pPr>
        <w:rPr>
          <w:b/>
        </w:rPr>
      </w:pPr>
      <w:bookmarkStart w:id="0" w:name="_GoBack"/>
      <w:bookmarkEnd w:id="0"/>
      <w:r w:rsidRPr="004F306A">
        <w:rPr>
          <w:b/>
        </w:rPr>
        <w:lastRenderedPageBreak/>
        <w:t>Donna-Murree Charles Welch</w:t>
      </w:r>
    </w:p>
    <w:p w:rsidR="00F700EC" w:rsidRDefault="00F700EC" w:rsidP="00F700EC">
      <w:r>
        <w:t>#16 Santa Rosa Springs,</w:t>
      </w:r>
    </w:p>
    <w:p w:rsidR="00F700EC" w:rsidRDefault="00F700EC" w:rsidP="00F700EC">
      <w:r>
        <w:t>Tumpuna Road,</w:t>
      </w:r>
    </w:p>
    <w:p w:rsidR="00F700EC" w:rsidRDefault="00F700EC" w:rsidP="00F700EC">
      <w:r>
        <w:t>Arima.</w:t>
      </w:r>
    </w:p>
    <w:p w:rsidR="00F700EC" w:rsidRDefault="00F700EC" w:rsidP="00F700EC">
      <w:r>
        <w:t>Ph#736-4258</w:t>
      </w:r>
    </w:p>
    <w:p w:rsidR="00F700EC" w:rsidRDefault="00F700EC" w:rsidP="00F700EC"/>
    <w:p w:rsidR="00F700EC" w:rsidRPr="004F306A" w:rsidRDefault="00F700EC" w:rsidP="00F700EC">
      <w:pPr>
        <w:rPr>
          <w:b/>
        </w:rPr>
      </w:pPr>
      <w:r w:rsidRPr="004F306A">
        <w:rPr>
          <w:b/>
        </w:rPr>
        <w:t>Joy Qunin</w:t>
      </w:r>
    </w:p>
    <w:p w:rsidR="00F700EC" w:rsidRDefault="00F700EC" w:rsidP="00F700EC">
      <w:r>
        <w:t>Santa Rosa,</w:t>
      </w:r>
    </w:p>
    <w:p w:rsidR="00F700EC" w:rsidRDefault="00F700EC" w:rsidP="00F700EC">
      <w:r>
        <w:t>Arima.</w:t>
      </w:r>
    </w:p>
    <w:p w:rsidR="00F700EC" w:rsidRPr="00F700EC" w:rsidRDefault="00F700EC" w:rsidP="00F700EC">
      <w:r>
        <w:t>Ph#620-1872</w:t>
      </w:r>
    </w:p>
    <w:sectPr w:rsidR="00F700EC" w:rsidRPr="00F700EC">
      <w:footerReference w:type="default" r:id="rId12"/>
      <w:headerReference w:type="first" r:id="rId13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179" w:rsidRDefault="002F6179">
      <w:pPr>
        <w:spacing w:after="0" w:line="240" w:lineRule="auto"/>
      </w:pPr>
      <w:r>
        <w:separator/>
      </w:r>
    </w:p>
  </w:endnote>
  <w:endnote w:type="continuationSeparator" w:id="0">
    <w:p w:rsidR="002F6179" w:rsidRDefault="002F6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0C1" w:rsidRDefault="002E15EC">
    <w:pPr>
      <w:pStyle w:val="Header"/>
    </w:pP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ED10C1" w:rsidRDefault="002E15EC">
    <w:pPr>
      <w:pStyle w:val="Footer"/>
    </w:pP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D10C1" w:rsidRDefault="002E15EC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:rsidR="00ED10C1" w:rsidRDefault="002E15EC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179" w:rsidRDefault="002F6179">
      <w:pPr>
        <w:spacing w:after="0" w:line="240" w:lineRule="auto"/>
      </w:pPr>
      <w:r>
        <w:separator/>
      </w:r>
    </w:p>
  </w:footnote>
  <w:footnote w:type="continuationSeparator" w:id="0">
    <w:p w:rsidR="002F6179" w:rsidRDefault="002F6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0C1" w:rsidRDefault="002E15EC">
    <w:pPr>
      <w:pStyle w:val="Header"/>
    </w:pP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ED10C1" w:rsidRDefault="00ED10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D24"/>
    <w:rsid w:val="000F3EEF"/>
    <w:rsid w:val="00256482"/>
    <w:rsid w:val="002E15EC"/>
    <w:rsid w:val="002F6179"/>
    <w:rsid w:val="003769A6"/>
    <w:rsid w:val="00387D24"/>
    <w:rsid w:val="003C56BC"/>
    <w:rsid w:val="00447207"/>
    <w:rsid w:val="004F306A"/>
    <w:rsid w:val="0069705A"/>
    <w:rsid w:val="007754C0"/>
    <w:rsid w:val="00EC7FB7"/>
    <w:rsid w:val="00ED10C1"/>
    <w:rsid w:val="00F7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mal\AppData\Roaming\Microsoft\Templates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24A6198416D45BB860131E3132D8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C11C-5CE1-4140-976E-B4CD8E0B5F8A}"/>
      </w:docPartPr>
      <w:docPartBody>
        <w:p w:rsidR="00F10A48" w:rsidRDefault="005F7312">
          <w:pPr>
            <w:pStyle w:val="224A6198416D45BB860131E3132D8869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5C9BE1CC91B14EB9992B556C01545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84DC0-5DA1-4E43-A00E-125EC00DBB7C}"/>
      </w:docPartPr>
      <w:docPartBody>
        <w:p w:rsidR="00F10A48" w:rsidRDefault="005F7312">
          <w:pPr>
            <w:pStyle w:val="5C9BE1CC91B14EB9992B556C0154568F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0C5182C7D7A84801ABFD024FB8A5E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7B037-E8A8-44E6-9734-49B43D104291}"/>
      </w:docPartPr>
      <w:docPartBody>
        <w:p w:rsidR="00F10A48" w:rsidRDefault="005F7312">
          <w:pPr>
            <w:pStyle w:val="0C5182C7D7A84801ABFD024FB8A5E241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F62780B108E94B948AABCFD9B633C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8CCC5-53AF-4375-B21A-C5C4BCAE267C}"/>
      </w:docPartPr>
      <w:docPartBody>
        <w:p w:rsidR="00F10A48" w:rsidRDefault="005F7312">
          <w:pPr>
            <w:pStyle w:val="F62780B108E94B948AABCFD9B633C4E1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312"/>
    <w:rsid w:val="000A1314"/>
    <w:rsid w:val="004A1AC2"/>
    <w:rsid w:val="005F7312"/>
    <w:rsid w:val="00EF34EB"/>
    <w:rsid w:val="00F1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224A6198416D45BB860131E3132D8869">
    <w:name w:val="224A6198416D45BB860131E3132D8869"/>
  </w:style>
  <w:style w:type="paragraph" w:customStyle="1" w:styleId="B7D3BC5DC776493BB6882EEEA47F0FA7">
    <w:name w:val="B7D3BC5DC776493BB6882EEEA47F0FA7"/>
  </w:style>
  <w:style w:type="paragraph" w:customStyle="1" w:styleId="5C9BE1CC91B14EB9992B556C0154568F">
    <w:name w:val="5C9BE1CC91B14EB9992B556C0154568F"/>
  </w:style>
  <w:style w:type="paragraph" w:customStyle="1" w:styleId="0C5182C7D7A84801ABFD024FB8A5E241">
    <w:name w:val="0C5182C7D7A84801ABFD024FB8A5E241"/>
  </w:style>
  <w:style w:type="paragraph" w:customStyle="1" w:styleId="F62780B108E94B948AABCFD9B633C4E1">
    <w:name w:val="F62780B108E94B948AABCFD9B633C4E1"/>
  </w:style>
  <w:style w:type="paragraph" w:customStyle="1" w:styleId="1302FF9B0FEE4F8D87C319B508A505F6">
    <w:name w:val="1302FF9B0FEE4F8D87C319B508A505F6"/>
  </w:style>
  <w:style w:type="paragraph" w:customStyle="1" w:styleId="B6653B0B6EE84092B353CCA00AE110B2">
    <w:name w:val="B6653B0B6EE84092B353CCA00AE110B2"/>
  </w:style>
  <w:style w:type="paragraph" w:customStyle="1" w:styleId="323D69C563E54DC8B7A50B3B5FD00C7B">
    <w:name w:val="323D69C563E54DC8B7A50B3B5FD00C7B"/>
  </w:style>
  <w:style w:type="paragraph" w:customStyle="1" w:styleId="E5212B2F2573456B833DAF55AF90DFF4">
    <w:name w:val="E5212B2F2573456B833DAF55AF90DFF4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1F497D" w:themeColor="text2"/>
    </w:rPr>
  </w:style>
  <w:style w:type="paragraph" w:customStyle="1" w:styleId="AA592B8887FC49168E789361911172A4">
    <w:name w:val="AA592B8887FC49168E789361911172A4"/>
  </w:style>
  <w:style w:type="paragraph" w:customStyle="1" w:styleId="7D4838B09C2D41CBA05C4C67EF2BEF5D">
    <w:name w:val="7D4838B09C2D41CBA05C4C67EF2BEF5D"/>
  </w:style>
  <w:style w:type="paragraph" w:customStyle="1" w:styleId="8242C65B9CDB49E4887EE7C0114CC50C">
    <w:name w:val="8242C65B9CDB49E4887EE7C0114CC50C"/>
  </w:style>
  <w:style w:type="paragraph" w:customStyle="1" w:styleId="B5B4F458E658465B97A5C2E51013FDDB">
    <w:name w:val="B5B4F458E658465B97A5C2E51013FDDB"/>
  </w:style>
  <w:style w:type="paragraph" w:customStyle="1" w:styleId="1856E988084F479A864A37CD443AC472">
    <w:name w:val="1856E988084F479A864A37CD443AC472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3C11AAFC39604690AA89D213C7C4C9D2">
    <w:name w:val="3C11AAFC39604690AA89D213C7C4C9D2"/>
  </w:style>
  <w:style w:type="paragraph" w:customStyle="1" w:styleId="6C45984FA8F6416BA24260B401241E2A">
    <w:name w:val="6C45984FA8F6416BA24260B401241E2A"/>
  </w:style>
  <w:style w:type="paragraph" w:customStyle="1" w:styleId="EE34B58EF2F846E6851DAEDBEFF1F73D">
    <w:name w:val="EE34B58EF2F846E6851DAEDBEFF1F73D"/>
  </w:style>
  <w:style w:type="paragraph" w:customStyle="1" w:styleId="6374542E61324BC3B8D9F80711802BEE">
    <w:name w:val="6374542E61324BC3B8D9F80711802BEE"/>
  </w:style>
  <w:style w:type="paragraph" w:customStyle="1" w:styleId="371451F6EEB14DA4B049CE15BAD46051">
    <w:name w:val="371451F6EEB14DA4B049CE15BAD46051"/>
    <w:rsid w:val="00F10A4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224A6198416D45BB860131E3132D8869">
    <w:name w:val="224A6198416D45BB860131E3132D8869"/>
  </w:style>
  <w:style w:type="paragraph" w:customStyle="1" w:styleId="B7D3BC5DC776493BB6882EEEA47F0FA7">
    <w:name w:val="B7D3BC5DC776493BB6882EEEA47F0FA7"/>
  </w:style>
  <w:style w:type="paragraph" w:customStyle="1" w:styleId="5C9BE1CC91B14EB9992B556C0154568F">
    <w:name w:val="5C9BE1CC91B14EB9992B556C0154568F"/>
  </w:style>
  <w:style w:type="paragraph" w:customStyle="1" w:styleId="0C5182C7D7A84801ABFD024FB8A5E241">
    <w:name w:val="0C5182C7D7A84801ABFD024FB8A5E241"/>
  </w:style>
  <w:style w:type="paragraph" w:customStyle="1" w:styleId="F62780B108E94B948AABCFD9B633C4E1">
    <w:name w:val="F62780B108E94B948AABCFD9B633C4E1"/>
  </w:style>
  <w:style w:type="paragraph" w:customStyle="1" w:styleId="1302FF9B0FEE4F8D87C319B508A505F6">
    <w:name w:val="1302FF9B0FEE4F8D87C319B508A505F6"/>
  </w:style>
  <w:style w:type="paragraph" w:customStyle="1" w:styleId="B6653B0B6EE84092B353CCA00AE110B2">
    <w:name w:val="B6653B0B6EE84092B353CCA00AE110B2"/>
  </w:style>
  <w:style w:type="paragraph" w:customStyle="1" w:styleId="323D69C563E54DC8B7A50B3B5FD00C7B">
    <w:name w:val="323D69C563E54DC8B7A50B3B5FD00C7B"/>
  </w:style>
  <w:style w:type="paragraph" w:customStyle="1" w:styleId="E5212B2F2573456B833DAF55AF90DFF4">
    <w:name w:val="E5212B2F2573456B833DAF55AF90DFF4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1F497D" w:themeColor="text2"/>
    </w:rPr>
  </w:style>
  <w:style w:type="paragraph" w:customStyle="1" w:styleId="AA592B8887FC49168E789361911172A4">
    <w:name w:val="AA592B8887FC49168E789361911172A4"/>
  </w:style>
  <w:style w:type="paragraph" w:customStyle="1" w:styleId="7D4838B09C2D41CBA05C4C67EF2BEF5D">
    <w:name w:val="7D4838B09C2D41CBA05C4C67EF2BEF5D"/>
  </w:style>
  <w:style w:type="paragraph" w:customStyle="1" w:styleId="8242C65B9CDB49E4887EE7C0114CC50C">
    <w:name w:val="8242C65B9CDB49E4887EE7C0114CC50C"/>
  </w:style>
  <w:style w:type="paragraph" w:customStyle="1" w:styleId="B5B4F458E658465B97A5C2E51013FDDB">
    <w:name w:val="B5B4F458E658465B97A5C2E51013FDDB"/>
  </w:style>
  <w:style w:type="paragraph" w:customStyle="1" w:styleId="1856E988084F479A864A37CD443AC472">
    <w:name w:val="1856E988084F479A864A37CD443AC472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3C11AAFC39604690AA89D213C7C4C9D2">
    <w:name w:val="3C11AAFC39604690AA89D213C7C4C9D2"/>
  </w:style>
  <w:style w:type="paragraph" w:customStyle="1" w:styleId="6C45984FA8F6416BA24260B401241E2A">
    <w:name w:val="6C45984FA8F6416BA24260B401241E2A"/>
  </w:style>
  <w:style w:type="paragraph" w:customStyle="1" w:styleId="EE34B58EF2F846E6851DAEDBEFF1F73D">
    <w:name w:val="EE34B58EF2F846E6851DAEDBEFF1F73D"/>
  </w:style>
  <w:style w:type="paragraph" w:customStyle="1" w:styleId="6374542E61324BC3B8D9F80711802BEE">
    <w:name w:val="6374542E61324BC3B8D9F80711802BEE"/>
  </w:style>
  <w:style w:type="paragraph" w:customStyle="1" w:styleId="371451F6EEB14DA4B049CE15BAD46051">
    <w:name w:val="371451F6EEB14DA4B049CE15BAD46051"/>
    <w:rsid w:val="00F10A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Lp7 George Clarke Crescent Race Course Rd Evergreen Carapo</CompanyAddress>
  <CompanyPhone>7369456</CompanyPhone>
  <CompanyFax/>
  <CompanyEmail>tonynellastaime24@gmail.com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A882CB-FF39-4F67-B857-19D7E6CDB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0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Jomal</dc:creator>
  <cp:lastModifiedBy>Jomal</cp:lastModifiedBy>
  <cp:revision>2</cp:revision>
  <dcterms:created xsi:type="dcterms:W3CDTF">2017-09-13T23:33:00Z</dcterms:created>
  <dcterms:modified xsi:type="dcterms:W3CDTF">2017-09-13T23:33:00Z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