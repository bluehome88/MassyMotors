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84F" w:rsidRPr="00096430" w:rsidRDefault="0030184F">
      <w:pPr>
        <w:pStyle w:val="ContactInf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6430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05269F">
        <w:rPr>
          <w:rFonts w:ascii="Times New Roman" w:hAnsi="Times New Roman" w:cs="Times New Roman"/>
          <w:color w:val="000000" w:themeColor="text1"/>
          <w:sz w:val="24"/>
          <w:szCs w:val="24"/>
        </w:rPr>
        <w:t>12 Nurse Street</w:t>
      </w:r>
    </w:p>
    <w:p w:rsidR="0030184F" w:rsidRPr="00096430" w:rsidRDefault="0030184F">
      <w:pPr>
        <w:pStyle w:val="ContactInf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6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269F">
        <w:rPr>
          <w:rFonts w:ascii="Times New Roman" w:hAnsi="Times New Roman" w:cs="Times New Roman"/>
          <w:color w:val="000000" w:themeColor="text1"/>
          <w:sz w:val="24"/>
          <w:szCs w:val="24"/>
        </w:rPr>
        <w:t>Cap-De-Ville</w:t>
      </w:r>
    </w:p>
    <w:p w:rsidR="005E378F" w:rsidRPr="00096430" w:rsidRDefault="005E378F">
      <w:pPr>
        <w:pStyle w:val="ContactInf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6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 Fortin</w:t>
      </w:r>
    </w:p>
    <w:p w:rsidR="00E27CA9" w:rsidRPr="00096430" w:rsidRDefault="00900489" w:rsidP="0030184F">
      <w:pPr>
        <w:pStyle w:val="ContactInfo"/>
        <w:rPr>
          <w:rFonts w:ascii="Times New Roman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Telephone"/>
          <w:tag w:val="Telephone"/>
          <w:id w:val="599758962"/>
          <w:placeholder>
            <w:docPart w:val="C3C26E66417C456CB2B41F3740442266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33890" w:rsidRPr="0009643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Telephone</w:t>
          </w:r>
        </w:sdtContent>
      </w:sdt>
      <w:r w:rsidR="00096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184F" w:rsidRPr="00096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No. </w:t>
      </w:r>
      <w:r w:rsidR="0005269F">
        <w:rPr>
          <w:rFonts w:ascii="Times New Roman" w:hAnsi="Times New Roman" w:cs="Times New Roman"/>
          <w:color w:val="000000" w:themeColor="text1"/>
          <w:sz w:val="24"/>
          <w:szCs w:val="24"/>
        </w:rPr>
        <w:t>275-2928/648-4988</w:t>
      </w:r>
    </w:p>
    <w:p w:rsidR="00E27CA9" w:rsidRPr="00096430" w:rsidRDefault="00900489">
      <w:pPr>
        <w:pStyle w:val="Email"/>
        <w:rPr>
          <w:rFonts w:ascii="Times New Roman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Email"/>
          <w:tag w:val=""/>
          <w:id w:val="1889536063"/>
          <w:placeholder>
            <w:docPart w:val="BD5203A7F0C546DD83C477CE6136D4A7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533890" w:rsidRPr="0009643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Email</w:t>
          </w:r>
        </w:sdtContent>
      </w:sdt>
      <w:r w:rsidR="0030184F" w:rsidRPr="00096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5269F">
        <w:rPr>
          <w:rFonts w:ascii="Times New Roman" w:hAnsi="Times New Roman" w:cs="Times New Roman"/>
          <w:color w:val="000000" w:themeColor="text1"/>
          <w:sz w:val="24"/>
          <w:szCs w:val="24"/>
        </w:rPr>
        <w:t>markami88@gmail.com</w:t>
      </w:r>
    </w:p>
    <w:p w:rsidR="00E27CA9" w:rsidRPr="00B9123E" w:rsidRDefault="00EE5226" w:rsidP="0030184F">
      <w:pPr>
        <w:pStyle w:val="Name"/>
        <w:tabs>
          <w:tab w:val="left" w:pos="3054"/>
        </w:tabs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912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Tashel a.mark</w:t>
      </w:r>
    </w:p>
    <w:tbl>
      <w:tblPr>
        <w:tblStyle w:val="ResumeTable"/>
        <w:tblW w:w="5045" w:type="pct"/>
        <w:tblInd w:w="-90" w:type="dxa"/>
        <w:tblLook w:val="04A0" w:firstRow="1" w:lastRow="0" w:firstColumn="1" w:lastColumn="0" w:noHBand="0" w:noVBand="1"/>
        <w:tblCaption w:val="Resume layout table"/>
      </w:tblPr>
      <w:tblGrid>
        <w:gridCol w:w="2070"/>
        <w:gridCol w:w="8101"/>
      </w:tblGrid>
      <w:tr w:rsidR="00096430" w:rsidRPr="00096430" w:rsidTr="00B9123E">
        <w:tc>
          <w:tcPr>
            <w:tcW w:w="2070" w:type="dxa"/>
            <w:tcMar>
              <w:right w:w="475" w:type="dxa"/>
            </w:tcMar>
          </w:tcPr>
          <w:p w:rsidR="00E27CA9" w:rsidRPr="00B9123E" w:rsidRDefault="00533890">
            <w:pPr>
              <w:pStyle w:val="Heading1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91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</w:t>
            </w:r>
          </w:p>
        </w:tc>
        <w:tc>
          <w:tcPr>
            <w:tcW w:w="8100" w:type="dxa"/>
          </w:tcPr>
          <w:p w:rsidR="00E27CA9" w:rsidRPr="00096430" w:rsidRDefault="00EE5226" w:rsidP="00A57E59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366C6" w:rsidRPr="0009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am seeking employment with a company where I can feel comfortable</w:t>
            </w:r>
            <w:r w:rsidR="00AA7B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A57E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safe. A company</w:t>
            </w:r>
            <w:r w:rsidRPr="00EE5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57E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where I </w:t>
            </w:r>
            <w:r w:rsidRPr="00EE5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 use my talents and skills to grow and help expand the company or business. I want to excel in my field with hard work, perseverance and dedication.</w:t>
            </w:r>
          </w:p>
        </w:tc>
      </w:tr>
      <w:tr w:rsidR="00096430" w:rsidRPr="00096430" w:rsidTr="00B9123E">
        <w:tc>
          <w:tcPr>
            <w:tcW w:w="2070" w:type="dxa"/>
            <w:tcMar>
              <w:right w:w="475" w:type="dxa"/>
            </w:tcMar>
          </w:tcPr>
          <w:p w:rsidR="00E27CA9" w:rsidRPr="00B9123E" w:rsidRDefault="00533890">
            <w:pPr>
              <w:pStyle w:val="Heading1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91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Skills &amp; Abilities</w:t>
            </w:r>
          </w:p>
        </w:tc>
        <w:tc>
          <w:tcPr>
            <w:tcW w:w="8100" w:type="dxa"/>
          </w:tcPr>
          <w:p w:rsidR="00E27CA9" w:rsidRPr="00096430" w:rsidRDefault="00E64424" w:rsidP="00A57E59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am</w:t>
            </w:r>
            <w:r w:rsidR="003F5546" w:rsidRPr="0009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 very hard working, responsible, reliable</w:t>
            </w:r>
            <w:r w:rsidR="00A4181F" w:rsidRPr="0009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person</w:t>
            </w:r>
            <w:r w:rsidR="00A57E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57E59" w:rsidRPr="00A57E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who always tries my to do my best at whatever I do, whether it be at work, home or at play</w:t>
            </w:r>
            <w:r w:rsidR="00A57E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A57E59" w:rsidRPr="00A57E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9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</w:t>
            </w:r>
            <w:r w:rsidR="00B11B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also </w:t>
            </w:r>
            <w:r w:rsidRPr="0009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consider myself as a good leader and love solving problems and helping people in any way that I</w:t>
            </w:r>
            <w:r w:rsidR="007730BC" w:rsidRPr="0009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possibly can, </w:t>
            </w:r>
            <w:r w:rsidR="0030184F" w:rsidRPr="0009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am also </w:t>
            </w:r>
            <w:r w:rsidR="007730BC" w:rsidRPr="0009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 at working in groups</w:t>
            </w:r>
            <w:r w:rsidR="0030184F" w:rsidRPr="0009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 working alone</w:t>
            </w:r>
            <w:r w:rsidR="007730BC" w:rsidRPr="0009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096430" w:rsidRPr="00096430" w:rsidTr="00B9123E">
        <w:tc>
          <w:tcPr>
            <w:tcW w:w="2070" w:type="dxa"/>
            <w:tcMar>
              <w:right w:w="475" w:type="dxa"/>
            </w:tcMar>
          </w:tcPr>
          <w:p w:rsidR="00E27CA9" w:rsidRPr="00B9123E" w:rsidRDefault="00533890">
            <w:pPr>
              <w:pStyle w:val="Heading1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91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Experience</w:t>
            </w:r>
          </w:p>
        </w:tc>
        <w:tc>
          <w:tcPr>
            <w:tcW w:w="8100" w:type="dxa"/>
          </w:tcPr>
          <w:p w:rsidR="00B9123E" w:rsidRPr="00B9123E" w:rsidRDefault="009C0FFE" w:rsidP="00B9123E">
            <w:pPr>
              <w:pStyle w:val="Heading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91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PERSADS SUPER MARKET, </w:t>
            </w:r>
            <w:r w:rsidR="00B345D0" w:rsidRPr="00B91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POINT FORTIN</w:t>
            </w:r>
          </w:p>
          <w:p w:rsidR="00E27CA9" w:rsidRDefault="003770A3" w:rsidP="003770A3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Three Months</w:t>
            </w:r>
          </w:p>
          <w:p w:rsidR="00B9123E" w:rsidRPr="00B9123E" w:rsidRDefault="00B9123E" w:rsidP="003770A3">
            <w:pPr>
              <w:pStyle w:val="ResumeTex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</w:t>
            </w:r>
            <w:r w:rsidRPr="00B91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As a Cashier </w:t>
            </w:r>
          </w:p>
        </w:tc>
      </w:tr>
      <w:tr w:rsidR="00096430" w:rsidRPr="00096430" w:rsidTr="00B9123E">
        <w:tc>
          <w:tcPr>
            <w:tcW w:w="2070" w:type="dxa"/>
            <w:tcMar>
              <w:right w:w="475" w:type="dxa"/>
            </w:tcMar>
          </w:tcPr>
          <w:p w:rsidR="00E27CA9" w:rsidRPr="00B9123E" w:rsidRDefault="00533890">
            <w:pPr>
              <w:pStyle w:val="Heading1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91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Education</w:t>
            </w:r>
          </w:p>
        </w:tc>
        <w:tc>
          <w:tcPr>
            <w:tcW w:w="8100" w:type="dxa"/>
          </w:tcPr>
          <w:p w:rsidR="00E27CA9" w:rsidRPr="00B9123E" w:rsidRDefault="009C0FFE" w:rsidP="00B345D0">
            <w:pPr>
              <w:pStyle w:val="ResumeText"/>
              <w:ind w:right="135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91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VESSIGNY </w:t>
            </w:r>
            <w:r w:rsidR="00B345D0" w:rsidRPr="00B91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SECONDARY </w:t>
            </w:r>
            <w:r w:rsidR="00AD1E7B" w:rsidRPr="00B91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School, La Brea </w:t>
            </w:r>
          </w:p>
          <w:p w:rsidR="00E27CA9" w:rsidRPr="00096430" w:rsidRDefault="00B345D0" w:rsidP="00756DB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September </w:t>
            </w:r>
            <w:r w:rsidR="009C0F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2010- June 2015</w:t>
            </w:r>
          </w:p>
          <w:p w:rsidR="00756DB0" w:rsidRPr="00096430" w:rsidRDefault="00756DB0" w:rsidP="00756DB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6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CXC O’ Levels Certification:</w:t>
            </w:r>
            <w:r w:rsidR="004F5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</w:t>
            </w:r>
            <w:bookmarkStart w:id="0" w:name="_GoBack"/>
            <w:bookmarkEnd w:id="0"/>
          </w:p>
          <w:p w:rsidR="00F152BD" w:rsidRDefault="00F152BD" w:rsidP="004F5575">
            <w:pPr>
              <w:pStyle w:val="ResumeText"/>
              <w:tabs>
                <w:tab w:val="center" w:pos="32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Mathematics </w:t>
            </w:r>
            <w:r w:rsidR="004F5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="004F5575" w:rsidRPr="004F5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Integrated Science</w:t>
            </w:r>
          </w:p>
          <w:p w:rsidR="00F152BD" w:rsidRDefault="00F152BD" w:rsidP="004F5575">
            <w:pPr>
              <w:pStyle w:val="ResumeText"/>
              <w:tabs>
                <w:tab w:val="left" w:pos="243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English A</w:t>
            </w:r>
            <w:r w:rsidR="004F5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="00785602" w:rsidRPr="007856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Principles of Business</w:t>
            </w:r>
          </w:p>
          <w:p w:rsidR="00AD1E7B" w:rsidRPr="00096430" w:rsidRDefault="00F152BD" w:rsidP="00785602">
            <w:pPr>
              <w:pStyle w:val="ResumeText"/>
              <w:tabs>
                <w:tab w:val="left" w:pos="243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English B</w:t>
            </w:r>
            <w:r w:rsidR="00CE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856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Theater Arts</w:t>
            </w:r>
          </w:p>
          <w:p w:rsidR="00096430" w:rsidRPr="00B9123E" w:rsidRDefault="00096430" w:rsidP="00096430">
            <w:pPr>
              <w:pStyle w:val="ResumeTex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2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NESC</w:t>
            </w:r>
          </w:p>
          <w:p w:rsidR="00096430" w:rsidRPr="00096430" w:rsidRDefault="00785602" w:rsidP="0009643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6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September 2015 – </w:t>
            </w:r>
            <w:r w:rsidR="004A2A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  <w:r w:rsidRPr="007856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Microsoft Office Specialist at NESC Point Fortin</w:t>
            </w:r>
          </w:p>
          <w:p w:rsidR="00756DB0" w:rsidRPr="00096430" w:rsidRDefault="00756DB0" w:rsidP="00756DB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96430" w:rsidRPr="00096430" w:rsidTr="00B9123E">
        <w:tc>
          <w:tcPr>
            <w:tcW w:w="2070" w:type="dxa"/>
            <w:tcMar>
              <w:right w:w="475" w:type="dxa"/>
            </w:tcMar>
          </w:tcPr>
          <w:p w:rsidR="00E27CA9" w:rsidRPr="00B9123E" w:rsidRDefault="00533890">
            <w:pPr>
              <w:pStyle w:val="Heading1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912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References</w:t>
            </w:r>
          </w:p>
        </w:tc>
        <w:tc>
          <w:tcPr>
            <w:tcW w:w="8100" w:type="dxa"/>
          </w:tcPr>
          <w:p w:rsidR="00394DF1" w:rsidRDefault="00785602" w:rsidP="00394DF1">
            <w:pPr>
              <w:pStyle w:val="ResumeText"/>
              <w:tabs>
                <w:tab w:val="center" w:pos="32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Ayanna Mc Dowell</w:t>
            </w:r>
            <w:r w:rsidR="00394D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Juliana Edwards</w:t>
            </w:r>
          </w:p>
          <w:p w:rsidR="00394DF1" w:rsidRDefault="00394DF1" w:rsidP="0005269F">
            <w:pPr>
              <w:pStyle w:val="ResumeText"/>
              <w:tabs>
                <w:tab w:val="left" w:pos="255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Security </w:t>
            </w:r>
            <w:r w:rsidR="000526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Optimist </w:t>
            </w:r>
          </w:p>
          <w:p w:rsidR="00394DF1" w:rsidRPr="00096430" w:rsidRDefault="00394DF1" w:rsidP="0005269F">
            <w:pPr>
              <w:pStyle w:val="ResumeText"/>
              <w:tabs>
                <w:tab w:val="left" w:pos="255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393-8669</w:t>
            </w:r>
            <w:r w:rsidR="000526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396-0156</w:t>
            </w:r>
          </w:p>
        </w:tc>
      </w:tr>
    </w:tbl>
    <w:p w:rsidR="00E27CA9" w:rsidRPr="00096430" w:rsidRDefault="00E27CA9">
      <w:pPr>
        <w:rPr>
          <w:rFonts w:ascii="Times New Roman" w:hAnsi="Times New Roman" w:cs="Times New Roman"/>
          <w:sz w:val="24"/>
          <w:szCs w:val="24"/>
        </w:rPr>
      </w:pPr>
    </w:p>
    <w:sectPr w:rsidR="00E27CA9" w:rsidRPr="00096430">
      <w:footerReference w:type="default" r:id="rId7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890" w:rsidRDefault="00533890">
      <w:pPr>
        <w:spacing w:after="0" w:line="240" w:lineRule="auto"/>
      </w:pPr>
      <w:r>
        <w:separator/>
      </w:r>
    </w:p>
  </w:endnote>
  <w:endnote w:type="continuationSeparator" w:id="0">
    <w:p w:rsidR="00533890" w:rsidRDefault="00533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CA9" w:rsidRDefault="0053389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9123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890" w:rsidRDefault="00533890">
      <w:pPr>
        <w:spacing w:after="0" w:line="240" w:lineRule="auto"/>
      </w:pPr>
      <w:r>
        <w:separator/>
      </w:r>
    </w:p>
  </w:footnote>
  <w:footnote w:type="continuationSeparator" w:id="0">
    <w:p w:rsidR="00533890" w:rsidRDefault="00533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8F"/>
    <w:rsid w:val="0005269F"/>
    <w:rsid w:val="00096430"/>
    <w:rsid w:val="0030184F"/>
    <w:rsid w:val="003770A3"/>
    <w:rsid w:val="00394DF1"/>
    <w:rsid w:val="003F5546"/>
    <w:rsid w:val="004844F5"/>
    <w:rsid w:val="004A2A18"/>
    <w:rsid w:val="004F5575"/>
    <w:rsid w:val="00533890"/>
    <w:rsid w:val="00565566"/>
    <w:rsid w:val="005E378F"/>
    <w:rsid w:val="006E3150"/>
    <w:rsid w:val="00756DB0"/>
    <w:rsid w:val="007730BC"/>
    <w:rsid w:val="00785602"/>
    <w:rsid w:val="007E7166"/>
    <w:rsid w:val="00900489"/>
    <w:rsid w:val="009B4AA2"/>
    <w:rsid w:val="009C0FFE"/>
    <w:rsid w:val="00A4181F"/>
    <w:rsid w:val="00A57E59"/>
    <w:rsid w:val="00AA7B35"/>
    <w:rsid w:val="00AD1E7B"/>
    <w:rsid w:val="00B11B78"/>
    <w:rsid w:val="00B345D0"/>
    <w:rsid w:val="00B64E94"/>
    <w:rsid w:val="00B9123E"/>
    <w:rsid w:val="00BC7968"/>
    <w:rsid w:val="00CE20AE"/>
    <w:rsid w:val="00DD0243"/>
    <w:rsid w:val="00E27CA9"/>
    <w:rsid w:val="00E64424"/>
    <w:rsid w:val="00EA619C"/>
    <w:rsid w:val="00EE5226"/>
    <w:rsid w:val="00EE7151"/>
    <w:rsid w:val="00F152BD"/>
    <w:rsid w:val="00F366C6"/>
    <w:rsid w:val="00F467B8"/>
    <w:rsid w:val="00F5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30"/>
  </w:style>
  <w:style w:type="paragraph" w:styleId="Heading1">
    <w:name w:val="heading 1"/>
    <w:basedOn w:val="Normal"/>
    <w:next w:val="Normal"/>
    <w:link w:val="Heading1Char"/>
    <w:uiPriority w:val="9"/>
    <w:qFormat/>
    <w:rsid w:val="000964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4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4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4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4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4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4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4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4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096430"/>
    <w:rPr>
      <w:b/>
      <w:bCs/>
      <w:smallCaps/>
      <w:spacing w:val="10"/>
    </w:rPr>
  </w:style>
  <w:style w:type="character" w:styleId="IntenseReference">
    <w:name w:val="Intense Reference"/>
    <w:basedOn w:val="DefaultParagraphFont"/>
    <w:uiPriority w:val="32"/>
    <w:qFormat/>
    <w:rsid w:val="00096430"/>
    <w:rPr>
      <w:b/>
      <w:bCs/>
      <w:smallCaps/>
      <w:color w:val="000000" w:themeColor="tex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6430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96430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EAEAEA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pPr>
      <w:pBdr>
        <w:top w:val="single" w:sz="4" w:space="4" w:color="DDDDDD" w:themeColor="accent1"/>
        <w:left w:val="single" w:sz="4" w:space="6" w:color="DDDDDD" w:themeColor="accent1"/>
        <w:bottom w:val="single" w:sz="4" w:space="2" w:color="DDDDDD" w:themeColor="accent1"/>
        <w:right w:val="single" w:sz="4" w:space="6" w:color="DDDDDD" w:themeColor="accent1"/>
      </w:pBdr>
      <w:shd w:val="clear" w:color="auto" w:fill="A5A5A5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pPr>
      <w:spacing w:before="40" w:after="0" w:line="240" w:lineRule="auto"/>
      <w:jc w:val="right"/>
    </w:pPr>
    <w:rPr>
      <w:rFonts w:eastAsiaTheme="minorHAnsi"/>
      <w:color w:val="A5A5A5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430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430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430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430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430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430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430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096430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964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6430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4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430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96430"/>
    <w:rPr>
      <w:b/>
      <w:bCs/>
    </w:rPr>
  </w:style>
  <w:style w:type="character" w:styleId="Emphasis">
    <w:name w:val="Emphasis"/>
    <w:basedOn w:val="DefaultParagraphFont"/>
    <w:uiPriority w:val="20"/>
    <w:qFormat/>
    <w:rsid w:val="00096430"/>
    <w:rPr>
      <w:i/>
      <w:iCs/>
    </w:rPr>
  </w:style>
  <w:style w:type="paragraph" w:styleId="NoSpacing">
    <w:name w:val="No Spacing"/>
    <w:uiPriority w:val="1"/>
    <w:qFormat/>
    <w:rsid w:val="000964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6430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6430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30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643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64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64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643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B3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44F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30"/>
  </w:style>
  <w:style w:type="paragraph" w:styleId="Heading1">
    <w:name w:val="heading 1"/>
    <w:basedOn w:val="Normal"/>
    <w:next w:val="Normal"/>
    <w:link w:val="Heading1Char"/>
    <w:uiPriority w:val="9"/>
    <w:qFormat/>
    <w:rsid w:val="000964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4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4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4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4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4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4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4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4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096430"/>
    <w:rPr>
      <w:b/>
      <w:bCs/>
      <w:smallCaps/>
      <w:spacing w:val="10"/>
    </w:rPr>
  </w:style>
  <w:style w:type="character" w:styleId="IntenseReference">
    <w:name w:val="Intense Reference"/>
    <w:basedOn w:val="DefaultParagraphFont"/>
    <w:uiPriority w:val="32"/>
    <w:qFormat/>
    <w:rsid w:val="00096430"/>
    <w:rPr>
      <w:b/>
      <w:bCs/>
      <w:smallCaps/>
      <w:color w:val="000000" w:themeColor="tex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6430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96430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EAEAEA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pPr>
      <w:pBdr>
        <w:top w:val="single" w:sz="4" w:space="4" w:color="DDDDDD" w:themeColor="accent1"/>
        <w:left w:val="single" w:sz="4" w:space="6" w:color="DDDDDD" w:themeColor="accent1"/>
        <w:bottom w:val="single" w:sz="4" w:space="2" w:color="DDDDDD" w:themeColor="accent1"/>
        <w:right w:val="single" w:sz="4" w:space="6" w:color="DDDDDD" w:themeColor="accent1"/>
      </w:pBdr>
      <w:shd w:val="clear" w:color="auto" w:fill="A5A5A5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pPr>
      <w:spacing w:before="40" w:after="0" w:line="240" w:lineRule="auto"/>
      <w:jc w:val="right"/>
    </w:pPr>
    <w:rPr>
      <w:rFonts w:eastAsiaTheme="minorHAnsi"/>
      <w:color w:val="A5A5A5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430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430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430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430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430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430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430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096430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964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6430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4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430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96430"/>
    <w:rPr>
      <w:b/>
      <w:bCs/>
    </w:rPr>
  </w:style>
  <w:style w:type="character" w:styleId="Emphasis">
    <w:name w:val="Emphasis"/>
    <w:basedOn w:val="DefaultParagraphFont"/>
    <w:uiPriority w:val="20"/>
    <w:qFormat/>
    <w:rsid w:val="00096430"/>
    <w:rPr>
      <w:i/>
      <w:iCs/>
    </w:rPr>
  </w:style>
  <w:style w:type="paragraph" w:styleId="NoSpacing">
    <w:name w:val="No Spacing"/>
    <w:uiPriority w:val="1"/>
    <w:qFormat/>
    <w:rsid w:val="000964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6430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6430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30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643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64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64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643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B3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44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C26E66417C456CB2B41F3740442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42467-C9EA-4BE5-89A7-8D819B5A8386}"/>
      </w:docPartPr>
      <w:docPartBody>
        <w:p w:rsidR="009C4E47" w:rsidRDefault="007B2A6A">
          <w:pPr>
            <w:pStyle w:val="C3C26E66417C456CB2B41F3740442266"/>
          </w:pPr>
          <w:r>
            <w:t>Telephone</w:t>
          </w:r>
        </w:p>
      </w:docPartBody>
    </w:docPart>
    <w:docPart>
      <w:docPartPr>
        <w:name w:val="BD5203A7F0C546DD83C477CE6136D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58E1F-78D7-4D3B-8B40-4A4454383DBB}"/>
      </w:docPartPr>
      <w:docPartBody>
        <w:p w:rsidR="009C4E47" w:rsidRDefault="007B2A6A">
          <w:pPr>
            <w:pStyle w:val="BD5203A7F0C546DD83C477CE6136D4A7"/>
          </w:pPr>
          <w:r>
            <w:rPr>
              <w:rStyle w:val="Emphasis"/>
            </w:rP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FA"/>
    <w:rsid w:val="000828FA"/>
    <w:rsid w:val="007B2A6A"/>
    <w:rsid w:val="00857A91"/>
    <w:rsid w:val="009C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0429DC2F3C47F09ED27F999DDD42E3">
    <w:name w:val="460429DC2F3C47F09ED27F999DDD42E3"/>
  </w:style>
  <w:style w:type="paragraph" w:customStyle="1" w:styleId="C3C26E66417C456CB2B41F3740442266">
    <w:name w:val="C3C26E66417C456CB2B41F3740442266"/>
  </w:style>
  <w:style w:type="paragraph" w:customStyle="1" w:styleId="DCD7D610CA6E4BE9B8C9C3978873B393">
    <w:name w:val="DCD7D610CA6E4BE9B8C9C3978873B393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BD5203A7F0C546DD83C477CE6136D4A7">
    <w:name w:val="BD5203A7F0C546DD83C477CE6136D4A7"/>
  </w:style>
  <w:style w:type="paragraph" w:customStyle="1" w:styleId="72F94161599A40BAA1C88DB57A4AFBC9">
    <w:name w:val="72F94161599A40BAA1C88DB57A4AFBC9"/>
  </w:style>
  <w:style w:type="paragraph" w:customStyle="1" w:styleId="E1B57957E198489C9E8C3E0985A3406E">
    <w:name w:val="E1B57957E198489C9E8C3E0985A3406E"/>
  </w:style>
  <w:style w:type="paragraph" w:customStyle="1" w:styleId="8F56254F157F45B6A7DA9A0C05C75F82">
    <w:name w:val="8F56254F157F45B6A7DA9A0C05C75F82"/>
  </w:style>
  <w:style w:type="paragraph" w:customStyle="1" w:styleId="F25CAE655CD547A7933D11A13C467A45">
    <w:name w:val="F25CAE655CD547A7933D11A13C467A45"/>
  </w:style>
  <w:style w:type="paragraph" w:customStyle="1" w:styleId="C6BA121559C549ABB363C3F39953763F">
    <w:name w:val="C6BA121559C549ABB363C3F39953763F"/>
  </w:style>
  <w:style w:type="paragraph" w:customStyle="1" w:styleId="01EAAC04BFAD47CD8AB89788AD1F3162">
    <w:name w:val="01EAAC04BFAD47CD8AB89788AD1F3162"/>
  </w:style>
  <w:style w:type="paragraph" w:customStyle="1" w:styleId="F785D5BD8D3F47DF93F2D77B76E9F240">
    <w:name w:val="F785D5BD8D3F47DF93F2D77B76E9F240"/>
  </w:style>
  <w:style w:type="paragraph" w:customStyle="1" w:styleId="DA8ECE58ECF0439CA0985BAFA06D4D50">
    <w:name w:val="DA8ECE58ECF0439CA0985BAFA06D4D50"/>
  </w:style>
  <w:style w:type="paragraph" w:customStyle="1" w:styleId="61F1483CF7544CAFADDE287DCC4113DC">
    <w:name w:val="61F1483CF7544CAFADDE287DCC4113DC"/>
  </w:style>
  <w:style w:type="paragraph" w:customStyle="1" w:styleId="D98034578DDA40EEA5B6E1EFF5006E44">
    <w:name w:val="D98034578DDA40EEA5B6E1EFF5006E44"/>
  </w:style>
  <w:style w:type="paragraph" w:customStyle="1" w:styleId="EE63FC39A3674BF986C1DFE0F2DAA779">
    <w:name w:val="EE63FC39A3674BF986C1DFE0F2DAA779"/>
  </w:style>
  <w:style w:type="paragraph" w:customStyle="1" w:styleId="8E8FAB7413F84EF584622CEEE21AE5AE">
    <w:name w:val="8E8FAB7413F84EF584622CEEE21AE5AE"/>
  </w:style>
  <w:style w:type="paragraph" w:customStyle="1" w:styleId="253FDAECD51549B2B7DD3C9870C15198">
    <w:name w:val="253FDAECD51549B2B7DD3C9870C15198"/>
  </w:style>
  <w:style w:type="paragraph" w:customStyle="1" w:styleId="4872B71EC1DE45C6929310809BEE50FB">
    <w:name w:val="4872B71EC1DE45C6929310809BEE50FB"/>
  </w:style>
  <w:style w:type="paragraph" w:customStyle="1" w:styleId="1B1E253FBA9E485B9CEA53293B9E90DE">
    <w:name w:val="1B1E253FBA9E485B9CEA53293B9E90DE"/>
  </w:style>
  <w:style w:type="paragraph" w:customStyle="1" w:styleId="FAFF811249764C658DAC36156E4076D2">
    <w:name w:val="FAFF811249764C658DAC36156E4076D2"/>
    <w:rsid w:val="000828FA"/>
  </w:style>
  <w:style w:type="paragraph" w:customStyle="1" w:styleId="B67ECC1AFB254EF6A07FCB1ED6AECF56">
    <w:name w:val="B67ECC1AFB254EF6A07FCB1ED6AECF56"/>
    <w:rsid w:val="000828FA"/>
  </w:style>
  <w:style w:type="character" w:styleId="PlaceholderText">
    <w:name w:val="Placeholder Text"/>
    <w:basedOn w:val="DefaultParagraphFont"/>
    <w:uiPriority w:val="99"/>
    <w:semiHidden/>
    <w:rsid w:val="00857A9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0429DC2F3C47F09ED27F999DDD42E3">
    <w:name w:val="460429DC2F3C47F09ED27F999DDD42E3"/>
  </w:style>
  <w:style w:type="paragraph" w:customStyle="1" w:styleId="C3C26E66417C456CB2B41F3740442266">
    <w:name w:val="C3C26E66417C456CB2B41F3740442266"/>
  </w:style>
  <w:style w:type="paragraph" w:customStyle="1" w:styleId="DCD7D610CA6E4BE9B8C9C3978873B393">
    <w:name w:val="DCD7D610CA6E4BE9B8C9C3978873B393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BD5203A7F0C546DD83C477CE6136D4A7">
    <w:name w:val="BD5203A7F0C546DD83C477CE6136D4A7"/>
  </w:style>
  <w:style w:type="paragraph" w:customStyle="1" w:styleId="72F94161599A40BAA1C88DB57A4AFBC9">
    <w:name w:val="72F94161599A40BAA1C88DB57A4AFBC9"/>
  </w:style>
  <w:style w:type="paragraph" w:customStyle="1" w:styleId="E1B57957E198489C9E8C3E0985A3406E">
    <w:name w:val="E1B57957E198489C9E8C3E0985A3406E"/>
  </w:style>
  <w:style w:type="paragraph" w:customStyle="1" w:styleId="8F56254F157F45B6A7DA9A0C05C75F82">
    <w:name w:val="8F56254F157F45B6A7DA9A0C05C75F82"/>
  </w:style>
  <w:style w:type="paragraph" w:customStyle="1" w:styleId="F25CAE655CD547A7933D11A13C467A45">
    <w:name w:val="F25CAE655CD547A7933D11A13C467A45"/>
  </w:style>
  <w:style w:type="paragraph" w:customStyle="1" w:styleId="C6BA121559C549ABB363C3F39953763F">
    <w:name w:val="C6BA121559C549ABB363C3F39953763F"/>
  </w:style>
  <w:style w:type="paragraph" w:customStyle="1" w:styleId="01EAAC04BFAD47CD8AB89788AD1F3162">
    <w:name w:val="01EAAC04BFAD47CD8AB89788AD1F3162"/>
  </w:style>
  <w:style w:type="paragraph" w:customStyle="1" w:styleId="F785D5BD8D3F47DF93F2D77B76E9F240">
    <w:name w:val="F785D5BD8D3F47DF93F2D77B76E9F240"/>
  </w:style>
  <w:style w:type="paragraph" w:customStyle="1" w:styleId="DA8ECE58ECF0439CA0985BAFA06D4D50">
    <w:name w:val="DA8ECE58ECF0439CA0985BAFA06D4D50"/>
  </w:style>
  <w:style w:type="paragraph" w:customStyle="1" w:styleId="61F1483CF7544CAFADDE287DCC4113DC">
    <w:name w:val="61F1483CF7544CAFADDE287DCC4113DC"/>
  </w:style>
  <w:style w:type="paragraph" w:customStyle="1" w:styleId="D98034578DDA40EEA5B6E1EFF5006E44">
    <w:name w:val="D98034578DDA40EEA5B6E1EFF5006E44"/>
  </w:style>
  <w:style w:type="paragraph" w:customStyle="1" w:styleId="EE63FC39A3674BF986C1DFE0F2DAA779">
    <w:name w:val="EE63FC39A3674BF986C1DFE0F2DAA779"/>
  </w:style>
  <w:style w:type="paragraph" w:customStyle="1" w:styleId="8E8FAB7413F84EF584622CEEE21AE5AE">
    <w:name w:val="8E8FAB7413F84EF584622CEEE21AE5AE"/>
  </w:style>
  <w:style w:type="paragraph" w:customStyle="1" w:styleId="253FDAECD51549B2B7DD3C9870C15198">
    <w:name w:val="253FDAECD51549B2B7DD3C9870C15198"/>
  </w:style>
  <w:style w:type="paragraph" w:customStyle="1" w:styleId="4872B71EC1DE45C6929310809BEE50FB">
    <w:name w:val="4872B71EC1DE45C6929310809BEE50FB"/>
  </w:style>
  <w:style w:type="paragraph" w:customStyle="1" w:styleId="1B1E253FBA9E485B9CEA53293B9E90DE">
    <w:name w:val="1B1E253FBA9E485B9CEA53293B9E90DE"/>
  </w:style>
  <w:style w:type="paragraph" w:customStyle="1" w:styleId="FAFF811249764C658DAC36156E4076D2">
    <w:name w:val="FAFF811249764C658DAC36156E4076D2"/>
    <w:rsid w:val="000828FA"/>
  </w:style>
  <w:style w:type="paragraph" w:customStyle="1" w:styleId="B67ECC1AFB254EF6A07FCB1ED6AECF56">
    <w:name w:val="B67ECC1AFB254EF6A07FCB1ED6AECF56"/>
    <w:rsid w:val="000828FA"/>
  </w:style>
  <w:style w:type="character" w:styleId="PlaceholderText">
    <w:name w:val="Placeholder Text"/>
    <w:basedOn w:val="DefaultParagraphFont"/>
    <w:uiPriority w:val="99"/>
    <w:semiHidden/>
    <w:rsid w:val="00857A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3958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Giest</dc:creator>
  <cp:lastModifiedBy>Derrick</cp:lastModifiedBy>
  <cp:revision>5</cp:revision>
  <cp:lastPrinted>2016-08-09T14:45:00Z</cp:lastPrinted>
  <dcterms:created xsi:type="dcterms:W3CDTF">2016-07-14T23:57:00Z</dcterms:created>
  <dcterms:modified xsi:type="dcterms:W3CDTF">2016-08-29T14:38:00Z</dcterms:modified>
</cp:coreProperties>
</file>