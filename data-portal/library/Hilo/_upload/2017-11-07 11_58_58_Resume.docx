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AD245" w14:textId="77777777" w:rsidR="00BB3F98" w:rsidRPr="00FD3D49" w:rsidRDefault="00BA3ADF">
      <w:pPr>
        <w:pStyle w:val="Name"/>
        <w:rPr>
          <w:b w:val="0"/>
          <w:sz w:val="30"/>
          <w:szCs w:val="30"/>
        </w:rPr>
      </w:pPr>
      <w:r w:rsidRPr="00FD3D49">
        <w:rPr>
          <w:b w:val="0"/>
          <w:sz w:val="30"/>
          <w:szCs w:val="30"/>
        </w:rPr>
        <w:t>Janikah</w:t>
      </w:r>
      <w:r w:rsidR="00A9306D" w:rsidRPr="00FD3D49">
        <w:rPr>
          <w:b w:val="0"/>
          <w:sz w:val="30"/>
          <w:szCs w:val="30"/>
        </w:rPr>
        <w:t xml:space="preserve"> nathifa </w:t>
      </w:r>
      <w:r w:rsidRPr="00FD3D49">
        <w:rPr>
          <w:b w:val="0"/>
          <w:sz w:val="30"/>
          <w:szCs w:val="30"/>
        </w:rPr>
        <w:t xml:space="preserve"> </w:t>
      </w:r>
      <w:proofErr w:type="spellStart"/>
      <w:r w:rsidR="00714C3F" w:rsidRPr="00FD3D49">
        <w:rPr>
          <w:b w:val="0"/>
          <w:sz w:val="30"/>
          <w:szCs w:val="30"/>
        </w:rPr>
        <w:t>Nicholls</w:t>
      </w:r>
      <w:proofErr w:type="spellEnd"/>
    </w:p>
    <w:p w14:paraId="34B184F2" w14:textId="77777777" w:rsidR="00BB3F98" w:rsidRDefault="00714C3F">
      <w:pPr>
        <w:pStyle w:val="ContactInfo"/>
      </w:pPr>
      <w:r>
        <w:t>#</w:t>
      </w:r>
      <w:r w:rsidR="00D959F5">
        <w:t xml:space="preserve">77 </w:t>
      </w:r>
      <w:proofErr w:type="spellStart"/>
      <w:r w:rsidR="00D959F5">
        <w:t>Blazney</w:t>
      </w:r>
      <w:proofErr w:type="spellEnd"/>
      <w:r w:rsidR="00D959F5">
        <w:t xml:space="preserve"> Road </w:t>
      </w:r>
    </w:p>
    <w:p w14:paraId="194616A0" w14:textId="77777777" w:rsidR="00D959F5" w:rsidRDefault="00D959F5">
      <w:pPr>
        <w:pStyle w:val="ContactInfo"/>
      </w:pPr>
      <w:r>
        <w:t xml:space="preserve">Upper La </w:t>
      </w:r>
      <w:proofErr w:type="spellStart"/>
      <w:r>
        <w:t>pastora</w:t>
      </w:r>
      <w:proofErr w:type="spellEnd"/>
      <w:r>
        <w:t xml:space="preserve"> Road </w:t>
      </w:r>
    </w:p>
    <w:p w14:paraId="30DEC261" w14:textId="77777777" w:rsidR="00D959F5" w:rsidRDefault="007574E3">
      <w:pPr>
        <w:pStyle w:val="ContactInfo"/>
      </w:pPr>
      <w:r>
        <w:t>Santa Cruz</w:t>
      </w:r>
    </w:p>
    <w:p w14:paraId="6CD3DD4D" w14:textId="77777777" w:rsidR="007574E3" w:rsidRDefault="000F06CE">
      <w:pPr>
        <w:pStyle w:val="ContactInfo"/>
      </w:pPr>
      <w:r>
        <w:t>Telephone:2661499</w:t>
      </w:r>
    </w:p>
    <w:p w14:paraId="16DDB98D" w14:textId="77777777" w:rsidR="000F06CE" w:rsidRPr="00476A11" w:rsidRDefault="000F06CE">
      <w:pPr>
        <w:pStyle w:val="ContactInfo"/>
        <w:rPr>
          <w:i/>
        </w:rPr>
      </w:pPr>
      <w:r>
        <w:t>Email:janikahnicholls80@gmail.com</w:t>
      </w:r>
    </w:p>
    <w:sdt>
      <w:sdtPr>
        <w:id w:val="-1179423465"/>
        <w:placeholder>
          <w:docPart w:val="7B972E0EEF4C2D47932269F73F03B0A1"/>
        </w:placeholder>
        <w:temporary/>
        <w:showingPlcHdr/>
        <w15:appearance w15:val="hidden"/>
      </w:sdtPr>
      <w:sdtEndPr/>
      <w:sdtContent>
        <w:p w14:paraId="53242353" w14:textId="77777777" w:rsidR="00BB3F98" w:rsidRDefault="009F49F2">
          <w:pPr>
            <w:pStyle w:val="Heading1"/>
          </w:pPr>
          <w:r>
            <w:t>Objective</w:t>
          </w:r>
        </w:p>
      </w:sdtContent>
    </w:sdt>
    <w:p w14:paraId="2C6BFD79" w14:textId="77777777" w:rsidR="00BB3F98" w:rsidRPr="00B671AC" w:rsidRDefault="005D0415">
      <w:pPr>
        <w:rPr>
          <w:b/>
        </w:rPr>
      </w:pPr>
      <w:r>
        <w:t>To develop an</w:t>
      </w:r>
      <w:r w:rsidR="00A9306D">
        <w:t xml:space="preserve">d broaden my competencies, while </w:t>
      </w:r>
      <w:r>
        <w:t>contributin</w:t>
      </w:r>
      <w:r w:rsidR="00DC01D7">
        <w:t xml:space="preserve">g my experience to the fulfillment of your organizations </w:t>
      </w:r>
      <w:r w:rsidR="00A9306D">
        <w:t xml:space="preserve">goal. </w:t>
      </w:r>
    </w:p>
    <w:sdt>
      <w:sdtPr>
        <w:id w:val="1728489637"/>
        <w:placeholder>
          <w:docPart w:val="B88C5776FE11F04F805041C95601DCF5"/>
        </w:placeholder>
        <w:temporary/>
        <w:showingPlcHdr/>
        <w15:appearance w15:val="hidden"/>
      </w:sdtPr>
      <w:sdtEndPr/>
      <w:sdtContent>
        <w:p w14:paraId="45E7C806" w14:textId="77777777" w:rsidR="00BB3F98" w:rsidRDefault="009F49F2">
          <w:pPr>
            <w:pStyle w:val="Heading1"/>
          </w:pPr>
          <w:r>
            <w:t>Experience</w:t>
          </w:r>
        </w:p>
      </w:sdtContent>
    </w:sdt>
    <w:p w14:paraId="67F16971" w14:textId="77777777" w:rsidR="00BB3F98" w:rsidRDefault="005F46C0" w:rsidP="00D560BB">
      <w:pPr>
        <w:pStyle w:val="ListParagraph"/>
        <w:numPr>
          <w:ilvl w:val="0"/>
          <w:numId w:val="16"/>
        </w:numPr>
      </w:pPr>
      <w:proofErr w:type="spellStart"/>
      <w:r>
        <w:t>Iqor</w:t>
      </w:r>
      <w:proofErr w:type="spellEnd"/>
      <w:r>
        <w:t xml:space="preserve"> Trinidad Limited</w:t>
      </w:r>
    </w:p>
    <w:p w14:paraId="3366F708" w14:textId="77777777" w:rsidR="005F46C0" w:rsidRDefault="005F46C0" w:rsidP="00D560BB">
      <w:pPr>
        <w:pStyle w:val="ListParagraph"/>
        <w:numPr>
          <w:ilvl w:val="0"/>
          <w:numId w:val="16"/>
        </w:numPr>
      </w:pPr>
      <w:r>
        <w:t xml:space="preserve">Customer service representative </w:t>
      </w:r>
    </w:p>
    <w:p w14:paraId="101FC5BA" w14:textId="77777777" w:rsidR="005F46C0" w:rsidRDefault="005F46C0" w:rsidP="00D560BB">
      <w:pPr>
        <w:pStyle w:val="ListParagraph"/>
        <w:numPr>
          <w:ilvl w:val="0"/>
          <w:numId w:val="16"/>
        </w:numPr>
      </w:pPr>
      <w:r w:rsidRPr="00B232FB">
        <w:t>February 2017- June 2017</w:t>
      </w:r>
    </w:p>
    <w:p w14:paraId="2DF11F8D" w14:textId="77777777" w:rsidR="00B232FB" w:rsidRDefault="00B232FB" w:rsidP="009E1F4B">
      <w:pPr>
        <w:ind w:left="1"/>
      </w:pPr>
    </w:p>
    <w:p w14:paraId="165439CB" w14:textId="77777777" w:rsidR="00B232FB" w:rsidRDefault="00D67C62" w:rsidP="00D560BB">
      <w:pPr>
        <w:pStyle w:val="ListParagraph"/>
        <w:numPr>
          <w:ilvl w:val="0"/>
          <w:numId w:val="16"/>
        </w:numPr>
      </w:pPr>
      <w:r>
        <w:t>Philip</w:t>
      </w:r>
      <w:r w:rsidR="00691906">
        <w:t xml:space="preserve">’s Gourmet Fusion </w:t>
      </w:r>
    </w:p>
    <w:p w14:paraId="3839E4DB" w14:textId="77777777" w:rsidR="00691906" w:rsidRDefault="00691906" w:rsidP="00D560BB">
      <w:pPr>
        <w:pStyle w:val="ListParagraph"/>
        <w:numPr>
          <w:ilvl w:val="0"/>
          <w:numId w:val="16"/>
        </w:numPr>
      </w:pPr>
      <w:r>
        <w:t xml:space="preserve">Internship -School feeding server </w:t>
      </w:r>
    </w:p>
    <w:p w14:paraId="200D83AC" w14:textId="77777777" w:rsidR="001134E3" w:rsidRDefault="00E84345" w:rsidP="00D560BB">
      <w:pPr>
        <w:pStyle w:val="ListParagraph"/>
        <w:numPr>
          <w:ilvl w:val="0"/>
          <w:numId w:val="16"/>
        </w:numPr>
      </w:pPr>
      <w:r>
        <w:t>October 1</w:t>
      </w:r>
      <w:r w:rsidRPr="00D560BB">
        <w:rPr>
          <w:vertAlign w:val="superscript"/>
        </w:rPr>
        <w:t>st</w:t>
      </w:r>
      <w:r>
        <w:t xml:space="preserve"> -October 31</w:t>
      </w:r>
      <w:r w:rsidRPr="00D560BB">
        <w:rPr>
          <w:vertAlign w:val="superscript"/>
        </w:rPr>
        <w:t>st</w:t>
      </w:r>
      <w:r>
        <w:t xml:space="preserve"> </w:t>
      </w:r>
    </w:p>
    <w:p w14:paraId="4181165B" w14:textId="77777777" w:rsidR="00DA5E0E" w:rsidRDefault="00DA5E0E" w:rsidP="009E1F4B">
      <w:pPr>
        <w:ind w:left="1"/>
      </w:pPr>
    </w:p>
    <w:p w14:paraId="104375BB" w14:textId="77777777" w:rsidR="00E84345" w:rsidRDefault="00E84345" w:rsidP="00D560BB">
      <w:pPr>
        <w:pStyle w:val="ListParagraph"/>
        <w:numPr>
          <w:ilvl w:val="0"/>
          <w:numId w:val="16"/>
        </w:numPr>
      </w:pPr>
      <w:r>
        <w:t xml:space="preserve">Mc Donald’s Grand Bazaar </w:t>
      </w:r>
    </w:p>
    <w:p w14:paraId="07084427" w14:textId="77777777" w:rsidR="00E84345" w:rsidRDefault="00E84345" w:rsidP="00D560BB">
      <w:pPr>
        <w:pStyle w:val="ListParagraph"/>
        <w:numPr>
          <w:ilvl w:val="0"/>
          <w:numId w:val="16"/>
        </w:numPr>
      </w:pPr>
      <w:r>
        <w:t>Part- time Casher</w:t>
      </w:r>
    </w:p>
    <w:p w14:paraId="632B4F01" w14:textId="77777777" w:rsidR="00DA5E0E" w:rsidRPr="00B232FB" w:rsidRDefault="00DA5E0E" w:rsidP="00D560BB">
      <w:pPr>
        <w:pStyle w:val="ListParagraph"/>
        <w:numPr>
          <w:ilvl w:val="0"/>
          <w:numId w:val="16"/>
        </w:numPr>
      </w:pPr>
      <w:r>
        <w:t>November 2015- March 2016</w:t>
      </w:r>
    </w:p>
    <w:p w14:paraId="0F82B41B" w14:textId="77777777" w:rsidR="00BB3F98" w:rsidRDefault="00BB3F98" w:rsidP="00491A77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352D18ACE6825A4C820127B73A8CE9EB"/>
        </w:placeholder>
        <w:temporary/>
        <w:showingPlcHdr/>
        <w15:appearance w15:val="hidden"/>
      </w:sdtPr>
      <w:sdtEndPr/>
      <w:sdtContent>
        <w:p w14:paraId="24442203" w14:textId="77777777" w:rsidR="00BB3F98" w:rsidRDefault="009F49F2">
          <w:pPr>
            <w:pStyle w:val="Heading1"/>
          </w:pPr>
          <w:r>
            <w:t>Education</w:t>
          </w:r>
        </w:p>
      </w:sdtContent>
    </w:sdt>
    <w:p w14:paraId="64D99B63" w14:textId="77777777" w:rsidR="00BB3F98" w:rsidRDefault="00911348" w:rsidP="00904148">
      <w:pPr>
        <w:pStyle w:val="ListParagraph"/>
        <w:numPr>
          <w:ilvl w:val="0"/>
          <w:numId w:val="14"/>
        </w:numPr>
      </w:pPr>
      <w:r>
        <w:t>2005</w:t>
      </w:r>
      <w:r w:rsidR="006A3954">
        <w:t>-</w:t>
      </w:r>
      <w:bookmarkStart w:id="0" w:name="_GoBack"/>
      <w:bookmarkEnd w:id="0"/>
      <w:r w:rsidR="006A3954">
        <w:t xml:space="preserve">2010  - </w:t>
      </w:r>
      <w:proofErr w:type="spellStart"/>
      <w:r w:rsidR="006A3954">
        <w:t>Belmomt</w:t>
      </w:r>
      <w:proofErr w:type="spellEnd"/>
      <w:r w:rsidR="006A3954">
        <w:t xml:space="preserve"> Girls R.C School </w:t>
      </w:r>
    </w:p>
    <w:p w14:paraId="0B2B1E0D" w14:textId="77777777" w:rsidR="006A3954" w:rsidRDefault="006A3954" w:rsidP="00904148">
      <w:pPr>
        <w:pStyle w:val="ListParagraph"/>
        <w:numPr>
          <w:ilvl w:val="0"/>
          <w:numId w:val="14"/>
        </w:numPr>
      </w:pPr>
      <w:r>
        <w:t xml:space="preserve">2010-2012  - </w:t>
      </w:r>
      <w:proofErr w:type="spellStart"/>
      <w:r w:rsidR="00904148">
        <w:t>Morvant</w:t>
      </w:r>
      <w:proofErr w:type="spellEnd"/>
      <w:r w:rsidR="00904148">
        <w:t xml:space="preserve"> </w:t>
      </w:r>
      <w:proofErr w:type="spellStart"/>
      <w:r w:rsidR="00904148">
        <w:t>Laventille</w:t>
      </w:r>
      <w:proofErr w:type="spellEnd"/>
      <w:r w:rsidR="00904148">
        <w:t xml:space="preserve"> Secondary School </w:t>
      </w:r>
    </w:p>
    <w:p w14:paraId="102CA095" w14:textId="77777777" w:rsidR="00904148" w:rsidRDefault="00904148" w:rsidP="00904148">
      <w:pPr>
        <w:pStyle w:val="ListParagraph"/>
        <w:numPr>
          <w:ilvl w:val="0"/>
          <w:numId w:val="14"/>
        </w:numPr>
      </w:pPr>
      <w:r>
        <w:t xml:space="preserve">2013-2015  - </w:t>
      </w:r>
      <w:proofErr w:type="spellStart"/>
      <w:r>
        <w:t>Barataria</w:t>
      </w:r>
      <w:proofErr w:type="spellEnd"/>
      <w:r>
        <w:t xml:space="preserve"> North Secondary </w:t>
      </w:r>
    </w:p>
    <w:p w14:paraId="1B192F06" w14:textId="3666A3BE" w:rsidR="00BB3F98" w:rsidRDefault="00904148" w:rsidP="00EF6DA0">
      <w:pPr>
        <w:pStyle w:val="ListParagraph"/>
        <w:numPr>
          <w:ilvl w:val="0"/>
          <w:numId w:val="14"/>
        </w:numPr>
      </w:pPr>
      <w:r>
        <w:t xml:space="preserve">2015-2016  - </w:t>
      </w:r>
      <w:proofErr w:type="spellStart"/>
      <w:r>
        <w:t>S</w:t>
      </w:r>
      <w:r w:rsidR="00F6698F">
        <w:t>ervol</w:t>
      </w:r>
      <w:proofErr w:type="spellEnd"/>
      <w:r w:rsidR="00F6698F">
        <w:t xml:space="preserve"> Life Centre </w:t>
      </w:r>
      <w:proofErr w:type="spellStart"/>
      <w:r w:rsidR="00F6698F">
        <w:t>Betthum</w:t>
      </w:r>
      <w:proofErr w:type="spellEnd"/>
      <w:r w:rsidR="00F14E8D">
        <w:t xml:space="preserve"> Gardens</w:t>
      </w:r>
    </w:p>
    <w:p w14:paraId="302DCA2E" w14:textId="77777777" w:rsidR="00EF6DA0" w:rsidRPr="00EF6DA0" w:rsidRDefault="00A97C63" w:rsidP="00EF6DA0">
      <w:pPr>
        <w:pStyle w:val="Heading1"/>
      </w:pPr>
      <w:r>
        <w:lastRenderedPageBreak/>
        <w:t xml:space="preserve">Cxc </w:t>
      </w:r>
      <w:r w:rsidR="00C34B99">
        <w:t xml:space="preserve">o’levels </w:t>
      </w:r>
    </w:p>
    <w:p w14:paraId="67B207BF" w14:textId="77777777" w:rsidR="00072A6A" w:rsidRDefault="00A01BD4" w:rsidP="00072A6A">
      <w:pPr>
        <w:pStyle w:val="ListBullet"/>
        <w:numPr>
          <w:ilvl w:val="0"/>
          <w:numId w:val="15"/>
        </w:numPr>
      </w:pPr>
      <w:r>
        <w:t>English A –</w:t>
      </w:r>
      <w:r w:rsidR="00060F3A">
        <w:t xml:space="preserve"> </w:t>
      </w:r>
      <w:r w:rsidR="00072A6A">
        <w:t>Grade 1</w:t>
      </w:r>
    </w:p>
    <w:p w14:paraId="33E01DB4" w14:textId="77777777" w:rsidR="00A01BD4" w:rsidRDefault="00A01BD4" w:rsidP="00A01BD4">
      <w:pPr>
        <w:pStyle w:val="ListBullet"/>
        <w:numPr>
          <w:ilvl w:val="0"/>
          <w:numId w:val="15"/>
        </w:numPr>
      </w:pPr>
      <w:r>
        <w:t xml:space="preserve">English  B </w:t>
      </w:r>
      <w:r w:rsidR="00060F3A">
        <w:t>–</w:t>
      </w:r>
      <w:r>
        <w:t xml:space="preserve"> </w:t>
      </w:r>
      <w:r w:rsidR="003A2A89">
        <w:t xml:space="preserve"> Grade 2</w:t>
      </w:r>
    </w:p>
    <w:p w14:paraId="37E04AC6" w14:textId="77777777" w:rsidR="003A2A89" w:rsidRDefault="003A2A89" w:rsidP="00A01BD4">
      <w:pPr>
        <w:pStyle w:val="ListBullet"/>
        <w:numPr>
          <w:ilvl w:val="0"/>
          <w:numId w:val="15"/>
        </w:numPr>
      </w:pPr>
      <w:r>
        <w:t xml:space="preserve">Food and Nutrition- Grade 2 </w:t>
      </w:r>
    </w:p>
    <w:p w14:paraId="32A1533D" w14:textId="77777777" w:rsidR="003A2A89" w:rsidRDefault="003A2A89" w:rsidP="00A01BD4">
      <w:pPr>
        <w:pStyle w:val="ListBullet"/>
        <w:numPr>
          <w:ilvl w:val="0"/>
          <w:numId w:val="15"/>
        </w:numPr>
      </w:pPr>
      <w:r>
        <w:t xml:space="preserve">Social -Studies – Grade 3 </w:t>
      </w:r>
    </w:p>
    <w:p w14:paraId="720325AC" w14:textId="77777777" w:rsidR="003A2A89" w:rsidRDefault="00F13506" w:rsidP="003A2A89">
      <w:pPr>
        <w:pStyle w:val="Heading1"/>
      </w:pPr>
      <w:r>
        <w:t>References</w:t>
      </w:r>
    </w:p>
    <w:p w14:paraId="7DC92181" w14:textId="77777777" w:rsidR="00AF1606" w:rsidRDefault="00AF1606" w:rsidP="00B067EF">
      <w:pPr>
        <w:spacing w:line="240" w:lineRule="auto"/>
      </w:pPr>
      <w:proofErr w:type="spellStart"/>
      <w:r>
        <w:t>Mrs.Clivia</w:t>
      </w:r>
      <w:proofErr w:type="spellEnd"/>
      <w:r>
        <w:t xml:space="preserve"> Clarke</w:t>
      </w:r>
    </w:p>
    <w:p w14:paraId="281752F7" w14:textId="77777777" w:rsidR="00AF1606" w:rsidRDefault="00AF1606" w:rsidP="00B067EF">
      <w:pPr>
        <w:spacing w:line="240" w:lineRule="auto"/>
      </w:pPr>
      <w:r>
        <w:t xml:space="preserve">Principal </w:t>
      </w:r>
    </w:p>
    <w:p w14:paraId="21D6A65F" w14:textId="77777777" w:rsidR="005B6FC9" w:rsidRDefault="005B6FC9" w:rsidP="00B067EF">
      <w:pPr>
        <w:spacing w:line="240" w:lineRule="auto"/>
      </w:pPr>
      <w:proofErr w:type="spellStart"/>
      <w:r>
        <w:t>Servol</w:t>
      </w:r>
      <w:proofErr w:type="spellEnd"/>
      <w:r>
        <w:t xml:space="preserve"> Junior Life Centre </w:t>
      </w:r>
    </w:p>
    <w:p w14:paraId="42B95FC8" w14:textId="77777777" w:rsidR="00AF1606" w:rsidRDefault="00AF1606" w:rsidP="00003CE4"/>
    <w:p w14:paraId="5C9C4A41" w14:textId="77777777" w:rsidR="00AF1606" w:rsidRDefault="00AF1606" w:rsidP="00B067EF">
      <w:pPr>
        <w:spacing w:line="240" w:lineRule="auto"/>
      </w:pPr>
      <w:r>
        <w:t>M</w:t>
      </w:r>
      <w:r w:rsidR="006772D5">
        <w:t xml:space="preserve">s </w:t>
      </w:r>
      <w:proofErr w:type="spellStart"/>
      <w:r w:rsidR="006772D5">
        <w:t>Albanille</w:t>
      </w:r>
      <w:proofErr w:type="spellEnd"/>
      <w:r w:rsidR="006772D5">
        <w:t xml:space="preserve"> Parks</w:t>
      </w:r>
    </w:p>
    <w:p w14:paraId="72D98E34" w14:textId="77777777" w:rsidR="006772D5" w:rsidRDefault="00E57013" w:rsidP="00B067EF">
      <w:pPr>
        <w:spacing w:line="240" w:lineRule="auto"/>
      </w:pPr>
      <w:r>
        <w:t xml:space="preserve">Executive  Assistant to the Director </w:t>
      </w:r>
    </w:p>
    <w:p w14:paraId="1F3164FE" w14:textId="4958BEFD" w:rsidR="00E57013" w:rsidRDefault="00F14E8D" w:rsidP="00B067EF">
      <w:pPr>
        <w:spacing w:line="240" w:lineRule="auto"/>
      </w:pPr>
      <w:r>
        <w:t xml:space="preserve">Lifetime Roofing </w:t>
      </w:r>
      <w:r w:rsidR="00E57013">
        <w:t xml:space="preserve">Limited </w:t>
      </w:r>
    </w:p>
    <w:p w14:paraId="6442E81E" w14:textId="50560353" w:rsidR="00F14E8D" w:rsidRPr="00003CE4" w:rsidRDefault="00F14E8D" w:rsidP="00B067EF">
      <w:pPr>
        <w:spacing w:line="240" w:lineRule="auto"/>
      </w:pPr>
      <w:r>
        <w:t xml:space="preserve">O </w:t>
      </w:r>
      <w:proofErr w:type="spellStart"/>
      <w:r>
        <w:t>mera</w:t>
      </w:r>
      <w:proofErr w:type="spellEnd"/>
      <w:r>
        <w:t xml:space="preserve"> Industrial Estate</w:t>
      </w:r>
    </w:p>
    <w:sectPr w:rsidR="00F14E8D" w:rsidRPr="00003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0C9C" w14:textId="77777777" w:rsidR="00BB4842" w:rsidRDefault="00BB4842">
      <w:r>
        <w:separator/>
      </w:r>
    </w:p>
  </w:endnote>
  <w:endnote w:type="continuationSeparator" w:id="0">
    <w:p w14:paraId="6AB4FEA7" w14:textId="77777777" w:rsidR="00BB4842" w:rsidRDefault="00BB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81EF" w14:textId="77777777" w:rsidR="00C43083" w:rsidRDefault="00C43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CE8C9" w14:textId="77777777" w:rsidR="00BB3F98" w:rsidRDefault="009F49F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C478" w14:textId="77777777" w:rsidR="00C43083" w:rsidRDefault="00C43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FF46" w14:textId="77777777" w:rsidR="00BB4842" w:rsidRDefault="00BB4842">
      <w:r>
        <w:separator/>
      </w:r>
    </w:p>
  </w:footnote>
  <w:footnote w:type="continuationSeparator" w:id="0">
    <w:p w14:paraId="371B6156" w14:textId="77777777" w:rsidR="00BB4842" w:rsidRDefault="00BB4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F96B4" w14:textId="77777777" w:rsidR="00C43083" w:rsidRDefault="00C43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A5853" w14:textId="77777777" w:rsidR="00BB3F98" w:rsidRDefault="009F49F2" w:rsidP="00C43083">
    <w:pPr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B7F6A57" wp14:editId="121F6D5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38617E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C972" w14:textId="77777777" w:rsidR="00BB3F98" w:rsidRDefault="009F49F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AB16A81" wp14:editId="634FCB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4E2C1F" w14:textId="77777777" w:rsidR="00BB3F98" w:rsidRDefault="00BB3F9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JyZKQ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B3F98" w:rsidRDefault="00BB3F9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17F3D"/>
    <w:multiLevelType w:val="hybridMultilevel"/>
    <w:tmpl w:val="2C3A2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01463"/>
    <w:multiLevelType w:val="hybridMultilevel"/>
    <w:tmpl w:val="8F786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62373"/>
    <w:multiLevelType w:val="hybridMultilevel"/>
    <w:tmpl w:val="4CDE5B5A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C"/>
    <w:rsid w:val="00003CE4"/>
    <w:rsid w:val="00020948"/>
    <w:rsid w:val="00060F3A"/>
    <w:rsid w:val="00072A6A"/>
    <w:rsid w:val="000F06CE"/>
    <w:rsid w:val="001052C5"/>
    <w:rsid w:val="001134E3"/>
    <w:rsid w:val="002D0B47"/>
    <w:rsid w:val="003A2A89"/>
    <w:rsid w:val="00476A11"/>
    <w:rsid w:val="00491A77"/>
    <w:rsid w:val="00520BA6"/>
    <w:rsid w:val="005B6FC9"/>
    <w:rsid w:val="005D0415"/>
    <w:rsid w:val="005F46C0"/>
    <w:rsid w:val="00653655"/>
    <w:rsid w:val="006772D5"/>
    <w:rsid w:val="00691906"/>
    <w:rsid w:val="006A3954"/>
    <w:rsid w:val="006E353A"/>
    <w:rsid w:val="00714C3F"/>
    <w:rsid w:val="007574E3"/>
    <w:rsid w:val="00813F5E"/>
    <w:rsid w:val="008C22C3"/>
    <w:rsid w:val="00904148"/>
    <w:rsid w:val="00911348"/>
    <w:rsid w:val="00944FD7"/>
    <w:rsid w:val="009E1F4B"/>
    <w:rsid w:val="009F49F2"/>
    <w:rsid w:val="00A01BD4"/>
    <w:rsid w:val="00A9306D"/>
    <w:rsid w:val="00A97C63"/>
    <w:rsid w:val="00AF1606"/>
    <w:rsid w:val="00B067EF"/>
    <w:rsid w:val="00B232FB"/>
    <w:rsid w:val="00B634D4"/>
    <w:rsid w:val="00B671AC"/>
    <w:rsid w:val="00BA3ADF"/>
    <w:rsid w:val="00BB3F98"/>
    <w:rsid w:val="00BB4842"/>
    <w:rsid w:val="00C34B99"/>
    <w:rsid w:val="00C43083"/>
    <w:rsid w:val="00D560BB"/>
    <w:rsid w:val="00D67C62"/>
    <w:rsid w:val="00D959F5"/>
    <w:rsid w:val="00DA5E0E"/>
    <w:rsid w:val="00DC01D7"/>
    <w:rsid w:val="00E57013"/>
    <w:rsid w:val="00E84345"/>
    <w:rsid w:val="00EF6DA0"/>
    <w:rsid w:val="00F13506"/>
    <w:rsid w:val="00F14E8D"/>
    <w:rsid w:val="00F6698F"/>
    <w:rsid w:val="00F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F9AAF"/>
  <w15:chartTrackingRefBased/>
  <w15:docId w15:val="{C519F489-A58E-0648-9EEC-DDEAF444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ED3AC2B-6EDA-3146-8F65-18B8C9E8BD05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972E0EEF4C2D47932269F73F03B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B4891-7652-EE49-AA93-D0F77BD1F3B3}"/>
      </w:docPartPr>
      <w:docPartBody>
        <w:p w:rsidR="002074E8" w:rsidRDefault="00AD6C1A">
          <w:pPr>
            <w:pStyle w:val="7B972E0EEF4C2D47932269F73F03B0A1"/>
          </w:pPr>
          <w:r>
            <w:t>Objective</w:t>
          </w:r>
        </w:p>
      </w:docPartBody>
    </w:docPart>
    <w:docPart>
      <w:docPartPr>
        <w:name w:val="B88C5776FE11F04F805041C95601D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C5AB9-F742-174B-9838-ED8551665CBF}"/>
      </w:docPartPr>
      <w:docPartBody>
        <w:p w:rsidR="002074E8" w:rsidRDefault="00AD6C1A">
          <w:pPr>
            <w:pStyle w:val="B88C5776FE11F04F805041C95601DCF5"/>
          </w:pPr>
          <w:r>
            <w:t>Experience</w:t>
          </w:r>
        </w:p>
      </w:docPartBody>
    </w:docPart>
    <w:docPart>
      <w:docPartPr>
        <w:name w:val="352D18ACE6825A4C820127B73A8CE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70C5-931C-9D49-B66A-0C76A7AEF7F5}"/>
      </w:docPartPr>
      <w:docPartBody>
        <w:p w:rsidR="002074E8" w:rsidRDefault="00AD6C1A">
          <w:pPr>
            <w:pStyle w:val="352D18ACE6825A4C820127B73A8CE9E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A"/>
    <w:rsid w:val="002074E8"/>
    <w:rsid w:val="00AD6C1A"/>
    <w:rsid w:val="00C0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D1291CEAD833409AF35FF9BFCA77C2">
    <w:name w:val="63D1291CEAD833409AF35FF9BFCA77C2"/>
  </w:style>
  <w:style w:type="paragraph" w:customStyle="1" w:styleId="91C00F03FECC1440BD3D674687B3403F">
    <w:name w:val="91C00F03FECC1440BD3D674687B3403F"/>
  </w:style>
  <w:style w:type="paragraph" w:customStyle="1" w:styleId="7B972E0EEF4C2D47932269F73F03B0A1">
    <w:name w:val="7B972E0EEF4C2D47932269F73F03B0A1"/>
  </w:style>
  <w:style w:type="paragraph" w:customStyle="1" w:styleId="F5DAC0B5DFAB104B8B6B5E90EE3B7D24">
    <w:name w:val="F5DAC0B5DFAB104B8B6B5E90EE3B7D24"/>
  </w:style>
  <w:style w:type="paragraph" w:customStyle="1" w:styleId="B88C5776FE11F04F805041C95601DCF5">
    <w:name w:val="B88C5776FE11F04F805041C95601DCF5"/>
  </w:style>
  <w:style w:type="paragraph" w:customStyle="1" w:styleId="B54FE3D511BCEB4591480FA9A463FA50">
    <w:name w:val="B54FE3D511BCEB4591480FA9A463FA50"/>
  </w:style>
  <w:style w:type="paragraph" w:customStyle="1" w:styleId="5BF7DD7A6358094B8AA563081F96BC03">
    <w:name w:val="5BF7DD7A6358094B8AA563081F96BC0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B50855FB5E5B6E4E9B39FA32485EC6A5">
    <w:name w:val="B50855FB5E5B6E4E9B39FA32485EC6A5"/>
  </w:style>
  <w:style w:type="paragraph" w:customStyle="1" w:styleId="352D18ACE6825A4C820127B73A8CE9EB">
    <w:name w:val="352D18ACE6825A4C820127B73A8CE9EB"/>
  </w:style>
  <w:style w:type="paragraph" w:customStyle="1" w:styleId="8B10873DEB24DD4FA6D3DFD8A959B220">
    <w:name w:val="8B10873DEB24DD4FA6D3DFD8A959B220"/>
  </w:style>
  <w:style w:type="paragraph" w:customStyle="1" w:styleId="3A73D728AC80C247A6203F314585E3EF">
    <w:name w:val="3A73D728AC80C247A6203F314585E3EF"/>
  </w:style>
  <w:style w:type="paragraph" w:customStyle="1" w:styleId="17DE68CEFDB3B84BB98DF3B6C29B298B">
    <w:name w:val="17DE68CEFDB3B84BB98DF3B6C29B2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ECE9-5339-1F4B-8D19-B5DBAAF657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%7b2ED3AC2B-6EDA-3146-8F65-18B8C9E8BD05%7dtf16392110.dotx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janikahnicholls80@gmail.com</cp:lastModifiedBy>
  <cp:revision>2</cp:revision>
  <dcterms:created xsi:type="dcterms:W3CDTF">2017-11-01T18:20:00Z</dcterms:created>
  <dcterms:modified xsi:type="dcterms:W3CDTF">2017-11-01T18:20:00Z</dcterms:modified>
</cp:coreProperties>
</file>