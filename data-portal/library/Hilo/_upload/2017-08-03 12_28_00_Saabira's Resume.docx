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  <w:bookmarkStart w:id="0" w:name="_GoBack"/>
            <w:bookmarkEnd w:id="0"/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796526" w:rsidP="00F132C7">
            <w:pPr>
              <w:pStyle w:val="Title"/>
            </w:pPr>
            <w:r>
              <w:t>Saabira Abdul-haqq bailey</w:t>
            </w:r>
          </w:p>
          <w:p w:rsidR="00796526" w:rsidRDefault="00796526" w:rsidP="00796526">
            <w:pPr>
              <w:pStyle w:val="NoSpacing"/>
            </w:pPr>
            <w:r>
              <w:t>LP # 1110 Eastern Main Road Manzanilla # 3.</w:t>
            </w:r>
            <w:r w:rsidR="00927723">
              <w:t> </w:t>
            </w:r>
            <w:r>
              <w:t xml:space="preserve">                  </w:t>
            </w:r>
          </w:p>
          <w:p w:rsidR="00927723" w:rsidRDefault="00927723" w:rsidP="00796526">
            <w:pPr>
              <w:pStyle w:val="NoSpacing"/>
            </w:pPr>
            <w:r>
              <w:t> | </w:t>
            </w:r>
            <w:r>
              <w:rPr>
                <w:kern w:val="20"/>
              </w:rPr>
              <w:t> </w:t>
            </w:r>
            <w:r w:rsidR="00796526">
              <w:t>saabirab1994@gmail.com</w:t>
            </w:r>
            <w:r>
              <w:t>  |  </w:t>
            </w:r>
            <w:r w:rsidR="00796526">
              <w:t>268-9811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Objective</w:t>
            </w:r>
          </w:p>
        </w:tc>
        <w:tc>
          <w:tcPr>
            <w:tcW w:w="7470" w:type="dxa"/>
          </w:tcPr>
          <w:p w:rsidR="00927723" w:rsidRDefault="00796526" w:rsidP="00796526">
            <w:r>
              <w:t xml:space="preserve">I would like to elevate myself to be the best that I can be and gain experience working at your establishment. </w:t>
            </w:r>
            <w:r w:rsidR="003733DA">
              <w:t>I am a team player and I aim for nothing but the best.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927723" w:rsidRDefault="003733DA" w:rsidP="003733DA">
            <w:r>
              <w:t>I possess great communication skills.</w:t>
            </w:r>
          </w:p>
          <w:p w:rsidR="003733DA" w:rsidRDefault="003733DA" w:rsidP="003733DA">
            <w:r>
              <w:t xml:space="preserve">I am a fast learner.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Experience</w:t>
            </w:r>
          </w:p>
        </w:tc>
        <w:tc>
          <w:tcPr>
            <w:tcW w:w="7470" w:type="dxa"/>
          </w:tcPr>
          <w:p w:rsidR="00927723" w:rsidRDefault="00C5396E" w:rsidP="009A7D30">
            <w:pPr>
              <w:pStyle w:val="Heading2"/>
            </w:pPr>
            <w:r>
              <w:rPr>
                <w:rStyle w:val="Strong"/>
              </w:rPr>
              <w:t>Customer service Representives</w:t>
            </w:r>
            <w:r w:rsidR="00927723">
              <w:t xml:space="preserve"> </w:t>
            </w:r>
            <w:r>
              <w:t>Marios PIZZERIA</w:t>
            </w:r>
          </w:p>
          <w:p w:rsidR="00927723" w:rsidRDefault="00C5396E" w:rsidP="009A7D30">
            <w:pPr>
              <w:pStyle w:val="Heading3"/>
            </w:pPr>
            <w:r>
              <w:t>FEBRUARY 2016 – DECEMBER 2016</w:t>
            </w:r>
          </w:p>
          <w:p w:rsidR="00C117AC" w:rsidRDefault="00C5396E" w:rsidP="00C5396E">
            <w:r>
              <w:t xml:space="preserve">I </w:t>
            </w:r>
            <w:r w:rsidR="00C117AC">
              <w:t>worked at Mario’s</w:t>
            </w:r>
            <w:r w:rsidR="00C00F3F">
              <w:t xml:space="preserve"> Pizzeria</w:t>
            </w:r>
            <w:r w:rsidR="00C117AC">
              <w:t xml:space="preserve"> as a cashier</w:t>
            </w:r>
            <w:r w:rsidR="00A7578A">
              <w:t>. In this position I interacted with customers on a daily basis. I also did customer ser</w:t>
            </w:r>
            <w:r w:rsidR="00C00F3F">
              <w:t>vice training and was a great team player.</w:t>
            </w:r>
          </w:p>
          <w:p w:rsidR="00A7578A" w:rsidRDefault="00A7578A" w:rsidP="00C5396E"/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927723" w:rsidRDefault="00F70EE6" w:rsidP="009A7D30">
            <w:pPr>
              <w:pStyle w:val="Heading2"/>
            </w:pPr>
            <w:sdt>
              <w:sdtPr>
                <w:rPr>
                  <w:rStyle w:val="Strong"/>
                </w:rPr>
                <w:alias w:val="Enter School Name:"/>
                <w:tag w:val="Enter School Name:"/>
                <w:id w:val="-298228076"/>
                <w:placeholder>
                  <w:docPart w:val="195EAF76BE3849C086B9B59A0D1854A8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Strong"/>
                </w:rPr>
              </w:sdtEndPr>
              <w:sdtContent>
                <w:r w:rsidR="00927723">
                  <w:rPr>
                    <w:rStyle w:val="Strong"/>
                  </w:rPr>
                  <w:t>School Name</w:t>
                </w:r>
              </w:sdtContent>
            </w:sdt>
            <w:r w:rsidR="00927723">
              <w:t xml:space="preserve">, </w:t>
            </w:r>
            <w:r w:rsidR="00A7578A">
              <w:t>Asja girls college tunapuna.</w:t>
            </w:r>
          </w:p>
          <w:p w:rsidR="00927723" w:rsidRDefault="00A7578A" w:rsidP="00A7578A">
            <w:r>
              <w:t xml:space="preserve">English Language </w:t>
            </w:r>
            <w:r w:rsidR="00D0480A">
              <w:t xml:space="preserve">           </w:t>
            </w:r>
            <w:r>
              <w:t xml:space="preserve">CXC </w:t>
            </w:r>
            <w:r w:rsidR="00D0480A">
              <w:t xml:space="preserve">   Grade 1</w:t>
            </w:r>
          </w:p>
          <w:p w:rsidR="00A7578A" w:rsidRDefault="00A7578A" w:rsidP="00A7578A">
            <w:r>
              <w:t xml:space="preserve">English Literature </w:t>
            </w:r>
            <w:r w:rsidR="00D0480A">
              <w:t xml:space="preserve">            </w:t>
            </w:r>
            <w:r>
              <w:t>CXC</w:t>
            </w:r>
            <w:r w:rsidR="00D0480A">
              <w:t xml:space="preserve">    Grade 2</w:t>
            </w:r>
          </w:p>
          <w:p w:rsidR="00A7578A" w:rsidRDefault="00A7578A" w:rsidP="00A7578A">
            <w:r>
              <w:t xml:space="preserve">Social Studies     </w:t>
            </w:r>
            <w:r w:rsidR="00D0480A">
              <w:t xml:space="preserve">           </w:t>
            </w:r>
            <w:r>
              <w:t xml:space="preserve">  </w:t>
            </w:r>
            <w:r w:rsidR="00D0480A">
              <w:t xml:space="preserve"> </w:t>
            </w:r>
            <w:r>
              <w:t xml:space="preserve">CXC </w:t>
            </w:r>
            <w:r w:rsidR="00D0480A">
              <w:t xml:space="preserve">  Grade 2</w:t>
            </w:r>
          </w:p>
          <w:p w:rsidR="00A7578A" w:rsidRDefault="00A7578A" w:rsidP="00A7578A">
            <w:r>
              <w:t>Human ad Social Biology CXC</w:t>
            </w:r>
            <w:r w:rsidR="00D0480A">
              <w:t xml:space="preserve">   Grade 3</w:t>
            </w:r>
          </w:p>
          <w:p w:rsidR="00A7578A" w:rsidRDefault="00A7578A" w:rsidP="00A7578A">
            <w:r>
              <w:t xml:space="preserve">Principal of Business </w:t>
            </w:r>
            <w:r w:rsidR="00D0480A">
              <w:t xml:space="preserve">       </w:t>
            </w:r>
            <w:r>
              <w:t>CXC</w:t>
            </w:r>
            <w:r w:rsidR="00D0480A">
              <w:t xml:space="preserve">   Grade 3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Communication</w:t>
            </w:r>
          </w:p>
        </w:tc>
        <w:tc>
          <w:tcPr>
            <w:tcW w:w="7470" w:type="dxa"/>
          </w:tcPr>
          <w:p w:rsidR="00D0480A" w:rsidRDefault="00D0480A" w:rsidP="00E66AA8">
            <w:r>
              <w:t>I have excellent communication as I come into contact with people every day. I am current</w:t>
            </w:r>
            <w:r w:rsidR="003733DA">
              <w:t>ly</w:t>
            </w:r>
            <w:r>
              <w:t xml:space="preserve"> pursuing a </w:t>
            </w:r>
            <w:r w:rsidR="00E66AA8">
              <w:t>Bachelor’s</w:t>
            </w:r>
            <w:r>
              <w:t xml:space="preserve"> </w:t>
            </w:r>
            <w:r w:rsidR="00E66AA8">
              <w:t>Degree in Nursing</w:t>
            </w:r>
            <w:r w:rsidR="003733DA">
              <w:t xml:space="preserve"> at C.O.S.T.A.A.T.T.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Leadership</w:t>
            </w:r>
          </w:p>
        </w:tc>
        <w:tc>
          <w:tcPr>
            <w:tcW w:w="7470" w:type="dxa"/>
          </w:tcPr>
          <w:p w:rsidR="003733DA" w:rsidRDefault="003733DA" w:rsidP="003733DA">
            <w:r>
              <w:t xml:space="preserve">I was class prefect from form 3- 5. I was also student body President. 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References</w:t>
            </w:r>
          </w:p>
        </w:tc>
        <w:tc>
          <w:tcPr>
            <w:tcW w:w="7470" w:type="dxa"/>
          </w:tcPr>
          <w:p w:rsidR="00927723" w:rsidRDefault="00F70EE6" w:rsidP="009A7D30">
            <w:pPr>
              <w:pStyle w:val="Heading2"/>
              <w:rPr>
                <w:color w:val="262626" w:themeColor="text1" w:themeTint="D9"/>
                <w:szCs w:val="16"/>
              </w:rPr>
            </w:pPr>
            <w:sdt>
              <w:sdtPr>
                <w:rPr>
                  <w:rStyle w:val="Strong"/>
                </w:rPr>
                <w:alias w:val="Enter Reference Name:"/>
                <w:tag w:val="Enter Reference Name:"/>
                <w:id w:val="1044170624"/>
                <w:placeholder>
                  <w:docPart w:val="ED11E200A4C847DC95140E940F8A091E"/>
                </w:placeholder>
                <w:temporary/>
                <w:showingPlcHdr/>
                <w15:color w:val="C0C0C0"/>
                <w15:appearance w15:val="hidden"/>
                <w:text w:multiLine="1"/>
              </w:sdtPr>
              <w:sdtEndPr>
                <w:rPr>
                  <w:rStyle w:val="Strong"/>
                </w:rPr>
              </w:sdtEndPr>
              <w:sdtContent>
                <w:r w:rsidR="00927723">
                  <w:rPr>
                    <w:rStyle w:val="Strong"/>
                  </w:rPr>
                  <w:t>Reference Name</w:t>
                </w:r>
              </w:sdtContent>
            </w:sdt>
            <w:r w:rsidR="00927723">
              <w:t xml:space="preserve">, </w:t>
            </w:r>
            <w:r w:rsidR="003733DA">
              <w:t>Mr. mark london</w:t>
            </w:r>
          </w:p>
          <w:p w:rsidR="00927723" w:rsidRDefault="003733DA" w:rsidP="009A7D30">
            <w:pPr>
              <w:pStyle w:val="Heading3"/>
            </w:pPr>
            <w:r>
              <w:t>trinidad and tobago defense force.</w:t>
            </w:r>
          </w:p>
          <w:p w:rsidR="00927723" w:rsidRDefault="003733DA" w:rsidP="003733DA">
            <w:r>
              <w:t>18682970510</w:t>
            </w:r>
          </w:p>
        </w:tc>
      </w:tr>
    </w:tbl>
    <w:p w:rsidR="002C74C0" w:rsidRDefault="00F70EE6"/>
    <w:sectPr w:rsidR="002C74C0">
      <w:footerReference w:type="default" r:id="rId6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EE6" w:rsidRDefault="00F70EE6" w:rsidP="00927723">
      <w:pPr>
        <w:spacing w:after="0" w:line="240" w:lineRule="auto"/>
      </w:pPr>
      <w:r>
        <w:separator/>
      </w:r>
    </w:p>
  </w:endnote>
  <w:endnote w:type="continuationSeparator" w:id="0">
    <w:p w:rsidR="00F70EE6" w:rsidRDefault="00F70EE6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EE6" w:rsidRDefault="00F70EE6" w:rsidP="00927723">
      <w:pPr>
        <w:spacing w:after="0" w:line="240" w:lineRule="auto"/>
      </w:pPr>
      <w:r>
        <w:separator/>
      </w:r>
    </w:p>
  </w:footnote>
  <w:footnote w:type="continuationSeparator" w:id="0">
    <w:p w:rsidR="00F70EE6" w:rsidRDefault="00F70EE6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26"/>
    <w:rsid w:val="001F3120"/>
    <w:rsid w:val="00293B83"/>
    <w:rsid w:val="003733DA"/>
    <w:rsid w:val="006A3CE7"/>
    <w:rsid w:val="00796526"/>
    <w:rsid w:val="00927723"/>
    <w:rsid w:val="00A7578A"/>
    <w:rsid w:val="00AE2F32"/>
    <w:rsid w:val="00B50C46"/>
    <w:rsid w:val="00C00F3F"/>
    <w:rsid w:val="00C117AC"/>
    <w:rsid w:val="00C5396E"/>
    <w:rsid w:val="00D0480A"/>
    <w:rsid w:val="00E66AA8"/>
    <w:rsid w:val="00F132C7"/>
    <w:rsid w:val="00F70EE6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0B583-BB5D-4175-B83F-1444686E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ra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5EAF76BE3849C086B9B59A0D18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B36F-48CB-41AA-99AE-E46610E5A09F}"/>
      </w:docPartPr>
      <w:docPartBody>
        <w:p w:rsidR="002B2E63" w:rsidRDefault="00FE0B4A">
          <w:pPr>
            <w:pStyle w:val="195EAF76BE3849C086B9B59A0D1854A8"/>
          </w:pPr>
          <w:r>
            <w:rPr>
              <w:rStyle w:val="Strong"/>
            </w:rPr>
            <w:t>School Name</w:t>
          </w:r>
        </w:p>
      </w:docPartBody>
    </w:docPart>
    <w:docPart>
      <w:docPartPr>
        <w:name w:val="ED11E200A4C847DC95140E940F8A0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E51FD-E45D-4968-94A2-979A63770D77}"/>
      </w:docPartPr>
      <w:docPartBody>
        <w:p w:rsidR="002B2E63" w:rsidRDefault="00FE0B4A">
          <w:pPr>
            <w:pStyle w:val="ED11E200A4C847DC95140E940F8A091E"/>
          </w:pPr>
          <w:r>
            <w:rPr>
              <w:rStyle w:val="Strong"/>
            </w:rPr>
            <w:t>Reference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4A"/>
    <w:rsid w:val="002B2E63"/>
    <w:rsid w:val="00760634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40D6024E8F4A5CA8A017ECBA510CF9">
    <w:name w:val="9B40D6024E8F4A5CA8A017ECBA510CF9"/>
  </w:style>
  <w:style w:type="paragraph" w:customStyle="1" w:styleId="B405678A88BC4ABCB2474D5F8043840F">
    <w:name w:val="B405678A88BC4ABCB2474D5F8043840F"/>
  </w:style>
  <w:style w:type="paragraph" w:customStyle="1" w:styleId="87EFC5D96BC141859FB3685473464F3C">
    <w:name w:val="87EFC5D96BC141859FB3685473464F3C"/>
  </w:style>
  <w:style w:type="paragraph" w:customStyle="1" w:styleId="C25E7AFF3FE3483F8CFF4C26D61907C0">
    <w:name w:val="C25E7AFF3FE3483F8CFF4C26D61907C0"/>
  </w:style>
  <w:style w:type="paragraph" w:customStyle="1" w:styleId="DBF0D6138DF64E2C96329FBCD0ACE2C8">
    <w:name w:val="DBF0D6138DF64E2C96329FBCD0ACE2C8"/>
  </w:style>
  <w:style w:type="paragraph" w:customStyle="1" w:styleId="3B00F980658D467A816BFE7A5F71576F">
    <w:name w:val="3B00F980658D467A816BFE7A5F71576F"/>
  </w:style>
  <w:style w:type="character" w:styleId="Strong">
    <w:name w:val="Strong"/>
    <w:basedOn w:val="DefaultParagraphFont"/>
    <w:uiPriority w:val="4"/>
    <w:qFormat/>
    <w:rPr>
      <w:b/>
      <w:bCs/>
    </w:rPr>
  </w:style>
  <w:style w:type="paragraph" w:customStyle="1" w:styleId="08D60BDDFD314142B13B51D32D3C99A4">
    <w:name w:val="08D60BDDFD314142B13B51D32D3C99A4"/>
  </w:style>
  <w:style w:type="paragraph" w:customStyle="1" w:styleId="6AB1A12C2A75431BB6E66EF96BFF41D9">
    <w:name w:val="6AB1A12C2A75431BB6E66EF96BFF41D9"/>
  </w:style>
  <w:style w:type="paragraph" w:customStyle="1" w:styleId="24137DF157AC45CE80E95D4DA8959C5F">
    <w:name w:val="24137DF157AC45CE80E95D4DA8959C5F"/>
  </w:style>
  <w:style w:type="paragraph" w:customStyle="1" w:styleId="DFE5B7DEB58A4A6E9DE4AE31218F7D5F">
    <w:name w:val="DFE5B7DEB58A4A6E9DE4AE31218F7D5F"/>
  </w:style>
  <w:style w:type="paragraph" w:customStyle="1" w:styleId="195EAF76BE3849C086B9B59A0D1854A8">
    <w:name w:val="195EAF76BE3849C086B9B59A0D1854A8"/>
  </w:style>
  <w:style w:type="paragraph" w:customStyle="1" w:styleId="FE13BD5CD7D3422B8A789F9EDB56C3CB">
    <w:name w:val="FE13BD5CD7D3422B8A789F9EDB56C3CB"/>
  </w:style>
  <w:style w:type="paragraph" w:customStyle="1" w:styleId="9D1AC1E0EC194B4F9AC83F3CE2A0CF09">
    <w:name w:val="9D1AC1E0EC194B4F9AC83F3CE2A0CF09"/>
  </w:style>
  <w:style w:type="paragraph" w:customStyle="1" w:styleId="3E8C2B13C57A4CA1826373AF778AD72C">
    <w:name w:val="3E8C2B13C57A4CA1826373AF778AD72C"/>
  </w:style>
  <w:style w:type="paragraph" w:customStyle="1" w:styleId="3D5BF185CB0D44DE96CD739F97F52A1F">
    <w:name w:val="3D5BF185CB0D44DE96CD739F97F52A1F"/>
  </w:style>
  <w:style w:type="paragraph" w:customStyle="1" w:styleId="9E74736B3F414A9AAE875FA3E6E10866">
    <w:name w:val="9E74736B3F414A9AAE875FA3E6E10866"/>
  </w:style>
  <w:style w:type="paragraph" w:customStyle="1" w:styleId="ED11E200A4C847DC95140E940F8A091E">
    <w:name w:val="ED11E200A4C847DC95140E940F8A091E"/>
  </w:style>
  <w:style w:type="paragraph" w:customStyle="1" w:styleId="94723433F2CC4618B33CEB14B674ECAE">
    <w:name w:val="94723433F2CC4618B33CEB14B674ECAE"/>
  </w:style>
  <w:style w:type="paragraph" w:customStyle="1" w:styleId="5E313FF064A6440EBF93196FFE453B14">
    <w:name w:val="5E313FF064A6440EBF93196FFE453B14"/>
  </w:style>
  <w:style w:type="paragraph" w:customStyle="1" w:styleId="9AA420A958B248C38DA7ED4FB0A8C756">
    <w:name w:val="9AA420A958B248C38DA7ED4FB0A8C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</dc:creator>
  <cp:keywords/>
  <dc:description/>
  <cp:lastModifiedBy>bira bailey</cp:lastModifiedBy>
  <cp:revision>2</cp:revision>
  <dcterms:created xsi:type="dcterms:W3CDTF">2017-08-03T17:27:00Z</dcterms:created>
  <dcterms:modified xsi:type="dcterms:W3CDTF">2017-08-03T17:27:00Z</dcterms:modified>
</cp:coreProperties>
</file>