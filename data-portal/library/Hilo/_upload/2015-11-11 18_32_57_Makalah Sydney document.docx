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4A572F60FF01433AA8CED4493FAD2EC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972D2D" w:rsidRDefault="00DC1790">
          <w:pPr>
            <w:pStyle w:val="Title"/>
          </w:pPr>
          <w:r>
            <w:rPr>
              <w:lang w:val="en-TT"/>
            </w:rPr>
            <w:t>MAKALAH SYDNEY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972D2D" w:rsidTr="0097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72D2D" w:rsidRDefault="00972D2D"/>
        </w:tc>
        <w:tc>
          <w:tcPr>
            <w:tcW w:w="4087" w:type="pct"/>
          </w:tcPr>
          <w:p w:rsidR="00972D2D" w:rsidRDefault="00972D2D"/>
        </w:tc>
      </w:tr>
      <w:tr w:rsidR="00972D2D" w:rsidTr="00972D2D">
        <w:tc>
          <w:tcPr>
            <w:tcW w:w="913" w:type="pct"/>
          </w:tcPr>
          <w:p w:rsidR="00972D2D" w:rsidRPr="006F14D3" w:rsidRDefault="00972D2D" w:rsidP="006F14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87" w:type="pct"/>
          </w:tcPr>
          <w:p w:rsidR="006F14D3" w:rsidRDefault="00DE2215" w:rsidP="006F14D3">
            <w:pPr>
              <w:pStyle w:val="ContactInf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#20 Morne Ro</w:t>
            </w:r>
            <w:r w:rsidR="00AA2457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</w:t>
            </w:r>
            <w:r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</w:t>
            </w:r>
            <w:r w:rsidR="00AA2457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Road Paramin </w:t>
            </w:r>
            <w:r w:rsidR="00316A7C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 | </w:t>
            </w:r>
            <w:r w:rsidR="00DC179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286-6015</w:t>
            </w:r>
            <w:r w:rsidR="00AA2457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/ </w:t>
            </w:r>
            <w:r w:rsidR="00B66B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374-3815</w:t>
            </w:r>
            <w:r w:rsidR="00316A7C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 |</w:t>
            </w:r>
          </w:p>
          <w:p w:rsidR="00972D2D" w:rsidRPr="006F14D3" w:rsidRDefault="00972D2D" w:rsidP="006F14D3">
            <w:pPr>
              <w:pStyle w:val="ContactInf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:rsidR="00972D2D" w:rsidRPr="006F14D3" w:rsidRDefault="00316A7C">
      <w:pPr>
        <w:pStyle w:val="SectionHeading"/>
        <w:rPr>
          <w:szCs w:val="26"/>
        </w:rPr>
      </w:pPr>
      <w:r w:rsidRPr="006F14D3">
        <w:rPr>
          <w:szCs w:val="26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972D2D" w:rsidRPr="006F14D3" w:rsidTr="0097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72D2D" w:rsidRPr="006F14D3" w:rsidRDefault="00972D2D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087" w:type="pct"/>
          </w:tcPr>
          <w:p w:rsidR="00972D2D" w:rsidRPr="006F14D3" w:rsidRDefault="00972D2D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972D2D" w:rsidTr="00972D2D">
        <w:tc>
          <w:tcPr>
            <w:tcW w:w="913" w:type="pct"/>
          </w:tcPr>
          <w:p w:rsidR="00972D2D" w:rsidRPr="0074699D" w:rsidRDefault="00DC1790" w:rsidP="00AA2457">
            <w:pPr>
              <w:pStyle w:val="Date"/>
            </w:pPr>
            <w:r>
              <w:t>25-10-13</w:t>
            </w:r>
          </w:p>
        </w:tc>
        <w:tc>
          <w:tcPr>
            <w:tcW w:w="4087" w:type="pct"/>
          </w:tcPr>
          <w:p w:rsidR="00972D2D" w:rsidRPr="006F14D3" w:rsidRDefault="00DC1790">
            <w:pPr>
              <w:pStyle w:val="Subsec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Cashier </w:t>
            </w:r>
            <w:r w:rsidR="00316A7C" w:rsidRPr="006F14D3">
              <w:rPr>
                <w:sz w:val="22"/>
                <w:szCs w:val="22"/>
              </w:rPr>
              <w:t>,  </w:t>
            </w:r>
            <w:r w:rsidR="00AA2457" w:rsidRPr="006F14D3">
              <w:rPr>
                <w:rStyle w:val="Emphasis"/>
                <w:color w:val="000000" w:themeColor="text1"/>
                <w:sz w:val="22"/>
                <w:szCs w:val="22"/>
              </w:rPr>
              <w:t>Hilo Food Stores</w:t>
            </w:r>
          </w:p>
          <w:p w:rsidR="00972D2D" w:rsidRPr="006F14D3" w:rsidRDefault="00AA2457" w:rsidP="00415FF5">
            <w:pPr>
              <w:pStyle w:val="ListBullet"/>
              <w:numPr>
                <w:ilvl w:val="0"/>
                <w:numId w:val="0"/>
              </w:numPr>
              <w:ind w:left="101"/>
              <w:rPr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  <w:r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My responsibilities at Hilo Food Stores was to ensure that the customers are being attended to and to </w:t>
            </w:r>
            <w:r w:rsidR="00B66B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make them </w:t>
            </w:r>
            <w:r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leave wanting to come back I had to be good in customer service</w:t>
            </w:r>
            <w:r w:rsidR="00B66B9B" w:rsidRPr="00B66B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8DC109A5534F46D4B466F6F69FEDA3ED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="00972D2D" w:rsidTr="00972D2D">
                <w:tc>
                  <w:tcPr>
                    <w:tcW w:w="913" w:type="pct"/>
                  </w:tcPr>
                  <w:p w:rsidR="00972D2D" w:rsidRPr="0074699D" w:rsidRDefault="00DC1790" w:rsidP="00B66B9B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13-06-13</w:t>
                    </w:r>
                  </w:p>
                </w:tc>
                <w:tc>
                  <w:tcPr>
                    <w:tcW w:w="4087" w:type="pct"/>
                  </w:tcPr>
                  <w:p w:rsidR="00972D2D" w:rsidRPr="006F14D3" w:rsidRDefault="00AA2457">
                    <w:pPr>
                      <w:pStyle w:val="Subsection"/>
                      <w:rPr>
                        <w:sz w:val="22"/>
                        <w:szCs w:val="22"/>
                      </w:rPr>
                    </w:pPr>
                    <w:r w:rsidRPr="006F14D3">
                      <w:rPr>
                        <w:sz w:val="22"/>
                        <w:szCs w:val="22"/>
                      </w:rPr>
                      <w:t>Sales Clerk</w:t>
                    </w:r>
                    <w:r w:rsidR="00316A7C" w:rsidRPr="006F14D3">
                      <w:rPr>
                        <w:sz w:val="22"/>
                        <w:szCs w:val="22"/>
                      </w:rPr>
                      <w:t>,  </w:t>
                    </w:r>
                    <w:r w:rsidR="00DC1790" w:rsidRPr="008A25D0">
                      <w:rPr>
                        <w:rStyle w:val="Emphasis"/>
                        <w:color w:val="auto"/>
                        <w:sz w:val="22"/>
                        <w:szCs w:val="22"/>
                      </w:rPr>
                      <w:t>Pennywise Cosmetic Store</w:t>
                    </w:r>
                    <w:r w:rsidR="00B66B9B" w:rsidRPr="008A25D0">
                      <w:rPr>
                        <w:rStyle w:val="Emphasis"/>
                        <w:color w:val="auto"/>
                        <w:sz w:val="22"/>
                        <w:szCs w:val="22"/>
                      </w:rPr>
                      <w:t xml:space="preserve"> </w:t>
                    </w:r>
                  </w:p>
                  <w:p w:rsidR="00B66B9B" w:rsidRPr="00B66B9B" w:rsidRDefault="009400DB" w:rsidP="00415FF5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F14D3">
                      <w:rPr>
                        <w:rFonts w:ascii="Times New Roman" w:hAnsi="Times New Roman" w:cs="Times New Roman"/>
                        <w:color w:val="000000" w:themeColor="text1"/>
                        <w:sz w:val="22"/>
                        <w:szCs w:val="22"/>
                      </w:rPr>
                      <w:t xml:space="preserve">At </w:t>
                    </w:r>
                    <w:r w:rsidR="00DC1790" w:rsidRPr="00DC1790">
                      <w:rPr>
                        <w:rStyle w:val="Emphasis"/>
                        <w:rFonts w:ascii="Times New Roman" w:hAnsi="Times New Roman" w:cs="Times New Roman"/>
                        <w:i w:val="0"/>
                        <w:color w:val="auto"/>
                        <w:sz w:val="24"/>
                        <w:szCs w:val="24"/>
                      </w:rPr>
                      <w:t>P</w:t>
                    </w:r>
                    <w:r w:rsidR="00DC1790" w:rsidRPr="00DC1790">
                      <w:rPr>
                        <w:rStyle w:val="Emphasis"/>
                        <w:rFonts w:ascii="Times New Roman" w:hAnsi="Times New Roman" w:cs="Times New Roman"/>
                        <w:i w:val="0"/>
                        <w:color w:val="auto"/>
                        <w:sz w:val="22"/>
                        <w:szCs w:val="22"/>
                      </w:rPr>
                      <w:t>ennywise</w:t>
                    </w:r>
                    <w:r w:rsidR="00B66B9B" w:rsidRPr="005114BA">
                      <w:rPr>
                        <w:rStyle w:val="Emphasis"/>
                        <w:rFonts w:ascii="Times New Roman" w:hAnsi="Times New Roman" w:cs="Times New Roman"/>
                        <w:i w:val="0"/>
                        <w:color w:val="000000" w:themeColor="text1"/>
                        <w:sz w:val="22"/>
                        <w:szCs w:val="22"/>
                      </w:rPr>
                      <w:t xml:space="preserve"> </w:t>
                    </w:r>
                    <w:r w:rsidR="00DC1790">
                      <w:rPr>
                        <w:rStyle w:val="Emphasis"/>
                        <w:rFonts w:ascii="Times New Roman" w:hAnsi="Times New Roman" w:cs="Times New Roman"/>
                        <w:i w:val="0"/>
                        <w:color w:val="000000" w:themeColor="text1"/>
                        <w:sz w:val="22"/>
                        <w:szCs w:val="22"/>
                      </w:rPr>
                      <w:t>I had to try to upsell my products and know mostly everything about them I had to pack out stocks and still be alert that my customers were to be attended to.</w:t>
                    </w:r>
                  </w:p>
                  <w:p w:rsidR="005114BA" w:rsidRDefault="005114BA" w:rsidP="005114B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  <w:p w:rsidR="005114BA" w:rsidRDefault="00DC1790" w:rsidP="005114B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  <w:rPr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color w:val="000000" w:themeColor="text1"/>
                        <w:sz w:val="22"/>
                        <w:szCs w:val="22"/>
                      </w:rPr>
                      <w:t>Vie De France</w:t>
                    </w:r>
                  </w:p>
                  <w:p w:rsidR="005114BA" w:rsidRPr="00DC1790" w:rsidRDefault="005114BA" w:rsidP="0065100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DC1790">
                      <w:rPr>
                        <w:color w:val="000000" w:themeColor="text1"/>
                        <w:sz w:val="22"/>
                        <w:szCs w:val="22"/>
                      </w:rPr>
                      <w:t>M</w:t>
                    </w:r>
                    <w:r w:rsidR="00B66B9B" w:rsidRPr="00DC1790">
                      <w:rPr>
                        <w:color w:val="000000" w:themeColor="text1"/>
                        <w:sz w:val="22"/>
                        <w:szCs w:val="22"/>
                      </w:rPr>
                      <w:t xml:space="preserve">y responsibilities was to </w:t>
                    </w:r>
                    <w:r w:rsidR="00DC1790" w:rsidRPr="00DC1790">
                      <w:rPr>
                        <w:color w:val="000000" w:themeColor="text1"/>
                        <w:sz w:val="22"/>
                        <w:szCs w:val="22"/>
                      </w:rPr>
                      <w:t>serve the customer and</w:t>
                    </w:r>
                    <w:r w:rsidR="00B66B9B" w:rsidRPr="00DC1790">
                      <w:rPr>
                        <w:color w:val="000000" w:themeColor="text1"/>
                        <w:sz w:val="22"/>
                        <w:szCs w:val="22"/>
                      </w:rPr>
                      <w:t xml:space="preserve"> ensure that the </w:t>
                    </w:r>
                    <w:r w:rsidR="00DC1790" w:rsidRPr="00DC1790">
                      <w:rPr>
                        <w:color w:val="000000" w:themeColor="text1"/>
                        <w:sz w:val="22"/>
                        <w:szCs w:val="22"/>
                      </w:rPr>
                      <w:t xml:space="preserve">customers are attended to and happy with their customer service. My duties were to cash, help the kitchen, and still help out by the other section with chiller making. </w:t>
                    </w:r>
                  </w:p>
                  <w:p w:rsidR="00972D2D" w:rsidRPr="006F14D3" w:rsidRDefault="00972D2D" w:rsidP="008A25D0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</w:tc>
              </w:tr>
            </w:sdtContent>
          </w:sdt>
        </w:sdtContent>
      </w:sdt>
    </w:tbl>
    <w:p w:rsidR="00972D2D" w:rsidRDefault="00316A7C" w:rsidP="00A21D99">
      <w:pPr>
        <w:pStyle w:val="SectionHeading"/>
        <w:tabs>
          <w:tab w:val="left" w:pos="1740"/>
        </w:tabs>
      </w:pPr>
      <w:r>
        <w:t>Education</w:t>
      </w:r>
    </w:p>
    <w:tbl>
      <w:tblPr>
        <w:tblStyle w:val="ResumeTable"/>
        <w:tblW w:w="5078" w:type="pct"/>
        <w:tblInd w:w="-142" w:type="dxa"/>
        <w:tblLook w:val="04A0" w:firstRow="1" w:lastRow="0" w:firstColumn="1" w:lastColumn="0" w:noHBand="0" w:noVBand="1"/>
        <w:tblDescription w:val="Education"/>
      </w:tblPr>
      <w:tblGrid>
        <w:gridCol w:w="1417"/>
        <w:gridCol w:w="7797"/>
      </w:tblGrid>
      <w:tr w:rsidR="00972D2D" w:rsidTr="008A2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769" w:type="pct"/>
          </w:tcPr>
          <w:p w:rsidR="00972D2D" w:rsidRDefault="00972D2D">
            <w:pPr>
              <w:spacing w:line="240" w:lineRule="auto"/>
            </w:pPr>
          </w:p>
        </w:tc>
        <w:tc>
          <w:tcPr>
            <w:tcW w:w="4231" w:type="pct"/>
          </w:tcPr>
          <w:p w:rsidR="00972D2D" w:rsidRDefault="00972D2D">
            <w:pPr>
              <w:spacing w:line="240" w:lineRule="auto"/>
            </w:pPr>
          </w:p>
        </w:tc>
      </w:tr>
      <w:tr w:rsidR="00972D2D" w:rsidRPr="008A25D0" w:rsidTr="008A25D0">
        <w:trPr>
          <w:trHeight w:val="1108"/>
        </w:trPr>
        <w:tc>
          <w:tcPr>
            <w:tcW w:w="769" w:type="pct"/>
          </w:tcPr>
          <w:p w:rsidR="005C7E92" w:rsidRPr="008A25D0" w:rsidRDefault="008A25D0" w:rsidP="005114BA">
            <w:pPr>
              <w:pStyle w:val="Date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2011</w:t>
            </w:r>
          </w:p>
        </w:tc>
        <w:tc>
          <w:tcPr>
            <w:tcW w:w="4231" w:type="pct"/>
          </w:tcPr>
          <w:p w:rsidR="008A25D0" w:rsidRPr="008A25D0" w:rsidRDefault="008A25D0" w:rsidP="008A25D0">
            <w:pPr>
              <w:pStyle w:val="Subsection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Art and Craft </w:t>
            </w:r>
            <w:r w:rsidR="005114BA"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</w:t>
            </w:r>
            <w:r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  <w:r w:rsidR="005114BA"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</w:t>
            </w:r>
          </w:p>
          <w:p w:rsidR="008A25D0" w:rsidRPr="008A25D0" w:rsidRDefault="008A25D0" w:rsidP="008A25D0">
            <w:pPr>
              <w:pStyle w:val="Subsection"/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  <w:t>English                                                                3</w:t>
            </w:r>
          </w:p>
          <w:p w:rsidR="005C7E92" w:rsidRPr="008A25D0" w:rsidRDefault="008A25D0" w:rsidP="008A25D0">
            <w:pPr>
              <w:tabs>
                <w:tab w:val="left" w:pos="4230"/>
              </w:tabs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Principles of Business                                         3</w:t>
            </w:r>
          </w:p>
        </w:tc>
      </w:tr>
      <w:tr w:rsidR="005C7E92" w:rsidRPr="008A25D0" w:rsidTr="008A25D0">
        <w:tc>
          <w:tcPr>
            <w:tcW w:w="769" w:type="pct"/>
          </w:tcPr>
          <w:p w:rsidR="005C7E92" w:rsidRPr="008A25D0" w:rsidRDefault="008A25D0" w:rsidP="009400DB">
            <w:pPr>
              <w:pStyle w:val="Date"/>
              <w:rPr>
                <w:sz w:val="22"/>
                <w:szCs w:val="22"/>
              </w:rPr>
            </w:pPr>
            <w:r w:rsidRPr="008A25D0">
              <w:rPr>
                <w:sz w:val="22"/>
                <w:szCs w:val="22"/>
              </w:rPr>
              <w:t>2012</w:t>
            </w:r>
          </w:p>
        </w:tc>
        <w:tc>
          <w:tcPr>
            <w:tcW w:w="4231" w:type="pct"/>
          </w:tcPr>
          <w:p w:rsidR="005C7E92" w:rsidRPr="008A25D0" w:rsidRDefault="008A25D0" w:rsidP="008A25D0">
            <w:pPr>
              <w:pStyle w:val="Subsection"/>
              <w:tabs>
                <w:tab w:val="left" w:pos="4245"/>
              </w:tabs>
              <w:rPr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sz w:val="22"/>
                <w:szCs w:val="22"/>
              </w:rPr>
              <w:t>Art and Craft</w:t>
            </w:r>
            <w:r w:rsidRPr="008A25D0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     3</w:t>
            </w:r>
          </w:p>
        </w:tc>
      </w:tr>
    </w:tbl>
    <w:p w:rsidR="008A25D0" w:rsidRPr="008A25D0" w:rsidRDefault="008A25D0" w:rsidP="008A25D0">
      <w:pPr>
        <w:tabs>
          <w:tab w:val="left" w:pos="1320"/>
          <w:tab w:val="left" w:pos="549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8A25D0">
        <w:rPr>
          <w:color w:val="auto"/>
          <w:sz w:val="22"/>
          <w:szCs w:val="22"/>
        </w:rPr>
        <w:t xml:space="preserve">                         </w:t>
      </w:r>
      <w:r w:rsidRPr="008A25D0">
        <w:rPr>
          <w:rFonts w:ascii="Times New Roman" w:hAnsi="Times New Roman" w:cs="Times New Roman"/>
          <w:color w:val="auto"/>
          <w:sz w:val="22"/>
          <w:szCs w:val="22"/>
        </w:rPr>
        <w:t>Principles of Business</w:t>
      </w:r>
      <w:r w:rsidRPr="008A25D0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2</w:t>
      </w:r>
    </w:p>
    <w:p w:rsidR="008A25D0" w:rsidRPr="008A25D0" w:rsidRDefault="008A25D0" w:rsidP="008A25D0">
      <w:pPr>
        <w:tabs>
          <w:tab w:val="left" w:pos="1320"/>
          <w:tab w:val="left" w:pos="5490"/>
        </w:tabs>
        <w:rPr>
          <w:sz w:val="22"/>
          <w:szCs w:val="22"/>
        </w:rPr>
      </w:pPr>
      <w:r w:rsidRPr="008A25D0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Integrated Science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</w:p>
    <w:p w:rsidR="008A25D0" w:rsidRPr="008A25D0" w:rsidRDefault="008A25D0" w:rsidP="008A25D0">
      <w:pPr>
        <w:tabs>
          <w:tab w:val="left" w:pos="1320"/>
          <w:tab w:val="left" w:pos="549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25D0">
        <w:rPr>
          <w:sz w:val="22"/>
          <w:szCs w:val="22"/>
        </w:rPr>
        <w:t xml:space="preserve">                       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Electronic Document and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</w:p>
    <w:p w:rsidR="005114BA" w:rsidRPr="008A25D0" w:rsidRDefault="008A25D0" w:rsidP="008A25D0">
      <w:pPr>
        <w:tabs>
          <w:tab w:val="left" w:pos="1320"/>
          <w:tab w:val="left" w:pos="5490"/>
        </w:tabs>
        <w:rPr>
          <w:sz w:val="22"/>
          <w:szCs w:val="22"/>
        </w:rPr>
      </w:pP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Preparation</w:t>
      </w:r>
      <w:r w:rsidR="00415FF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Management</w:t>
      </w:r>
    </w:p>
    <w:p w:rsidR="005114BA" w:rsidRDefault="005114BA" w:rsidP="0074699D">
      <w:pPr>
        <w:ind w:left="5040" w:firstLine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14BA" w:rsidRDefault="005114BA" w:rsidP="0074699D">
      <w:pPr>
        <w:ind w:left="5040" w:firstLine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14BA" w:rsidRDefault="005114BA" w:rsidP="0074699D">
      <w:pPr>
        <w:ind w:left="5040" w:firstLine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E2215" w:rsidRPr="006F14D3" w:rsidRDefault="00DE2215" w:rsidP="0074699D">
      <w:pPr>
        <w:ind w:left="5040" w:firstLine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1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MAKALAH SYDNEY</w:t>
      </w:r>
    </w:p>
    <w:p w:rsidR="00DE2215" w:rsidRDefault="00DE2215" w:rsidP="00CB7193">
      <w:pPr>
        <w:ind w:left="144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F1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Mailing Address:</w:t>
      </w:r>
    </w:p>
    <w:p w:rsidR="00DE2215" w:rsidRPr="0074699D" w:rsidRDefault="00DE2215" w:rsidP="00CB7193">
      <w:pPr>
        <w:ind w:left="144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#20 Morne Roche Road</w:t>
      </w:r>
    </w:p>
    <w:p w:rsidR="00DE2215" w:rsidRPr="0074699D" w:rsidRDefault="00DE2215" w:rsidP="00CB7193">
      <w:pPr>
        <w:ind w:left="144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Maraval Village Paramin</w:t>
      </w:r>
    </w:p>
    <w:p w:rsidR="00DE2215" w:rsidRPr="0074699D" w:rsidRDefault="00DE2215" w:rsidP="00CB7193">
      <w:pPr>
        <w:ind w:left="144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Email: 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Makalahsydney@live.com</w:t>
      </w:r>
    </w:p>
    <w:p w:rsidR="00DE2215" w:rsidRPr="0074699D" w:rsidRDefault="00DE2215" w:rsidP="00CB7193">
      <w:pPr>
        <w:ind w:left="144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Cell: </w:t>
      </w:r>
      <w:r w:rsidR="001976B9">
        <w:rPr>
          <w:rFonts w:ascii="Times New Roman" w:hAnsi="Times New Roman" w:cs="Times New Roman"/>
          <w:color w:val="000000" w:themeColor="text1"/>
          <w:sz w:val="24"/>
          <w:szCs w:val="24"/>
        </w:rPr>
        <w:t>286-6015</w:t>
      </w:r>
      <w:r w:rsidR="00CB7193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340-2271</w:t>
      </w:r>
    </w:p>
    <w:p w:rsidR="00DE2215" w:rsidRDefault="00DE2215" w:rsidP="00CB7193">
      <w:pPr>
        <w:jc w:val="right"/>
      </w:pPr>
    </w:p>
    <w:p w:rsidR="00D91C7B" w:rsidRPr="0074699D" w:rsidRDefault="00D91C7B" w:rsidP="00DE22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Dear Sir/Madam,</w:t>
      </w:r>
    </w:p>
    <w:p w:rsidR="00D91C7B" w:rsidRPr="0074699D" w:rsidRDefault="00D91C7B" w:rsidP="00D91C7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1C7B" w:rsidRPr="0074699D" w:rsidRDefault="00D91C7B" w:rsidP="00D91C7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469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To Whom It May Concern </w:t>
      </w:r>
    </w:p>
    <w:p w:rsidR="00D91C7B" w:rsidRPr="0074699D" w:rsidRDefault="00D91C7B" w:rsidP="00D91C7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91C7B" w:rsidRPr="0074699D" w:rsidRDefault="00D91C7B" w:rsidP="00D91C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Re: Employment Application</w:t>
      </w:r>
    </w:p>
    <w:p w:rsidR="00D91C7B" w:rsidRPr="0074699D" w:rsidRDefault="00D91C7B" w:rsidP="00D91C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699D" w:rsidRPr="0074699D" w:rsidRDefault="00D91C7B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Kindly consider </w:t>
      </w:r>
      <w:r w:rsidR="008F6CF3">
        <w:rPr>
          <w:rFonts w:ascii="Times New Roman" w:hAnsi="Times New Roman" w:cs="Times New Roman"/>
          <w:color w:val="000000" w:themeColor="text1"/>
          <w:sz w:val="24"/>
          <w:szCs w:val="24"/>
        </w:rPr>
        <w:t>my application for the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7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waitress </w:t>
      </w:r>
      <w:r w:rsidR="001976B9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="00594040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6C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is being advertised </w:t>
      </w:r>
      <w:r w:rsidR="00594040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within your organization.</w:t>
      </w:r>
    </w:p>
    <w:p w:rsidR="0074699D" w:rsidRPr="0074699D" w:rsidRDefault="0074699D" w:rsidP="006F14D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040" w:rsidRPr="0074699D" w:rsidRDefault="00594040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current educational pursuit stems from my passion to develop myself along with assisting others, hence the reason I have chosen to enroll in COSTATTs Human Resource Bachelor’s Degree </w:t>
      </w:r>
      <w:r w:rsidR="006F14D3">
        <w:rPr>
          <w:rFonts w:ascii="Times New Roman" w:hAnsi="Times New Roman" w:cs="Times New Roman"/>
          <w:color w:val="000000" w:themeColor="text1"/>
          <w:sz w:val="24"/>
          <w:szCs w:val="24"/>
        </w:rPr>
        <w:t>program,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699D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which I am 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currently</w:t>
      </w:r>
      <w:r w:rsidR="006F1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enrolled i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n my second year.</w:t>
      </w:r>
      <w:r w:rsidR="0074699D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enclosed resume includes other training and experiences.</w:t>
      </w:r>
    </w:p>
    <w:p w:rsidR="00594040" w:rsidRPr="0074699D" w:rsidRDefault="00594040" w:rsidP="006F14D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040" w:rsidRPr="0074699D" w:rsidRDefault="00594040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Throughout my developmental process, my ability </w:t>
      </w:r>
      <w:r w:rsidR="00CB7193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to manage tasks and improve my interpersonal and communication skills, truly added to my understanding, appreciation and passion for teamwork and procedures within every aspect of an organization.</w:t>
      </w:r>
    </w:p>
    <w:p w:rsidR="00CB7193" w:rsidRPr="0074699D" w:rsidRDefault="00CB7193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193" w:rsidRPr="0074699D" w:rsidRDefault="00CB7193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As such, I believe that with my current developmental pursuit, I would continue to be a great asset to your organization.</w:t>
      </w:r>
    </w:p>
    <w:p w:rsidR="0074699D" w:rsidRPr="0074699D" w:rsidRDefault="0074699D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193" w:rsidRPr="0074699D" w:rsidRDefault="00CB7193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Thank you for your time and consideration in reviewing my application.</w:t>
      </w:r>
    </w:p>
    <w:p w:rsidR="00CB7193" w:rsidRPr="0074699D" w:rsidRDefault="00CB7193" w:rsidP="005940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193" w:rsidRPr="0074699D" w:rsidRDefault="00CB7193" w:rsidP="005940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Sincerely,</w:t>
      </w:r>
    </w:p>
    <w:p w:rsidR="00CB7193" w:rsidRPr="0074699D" w:rsidRDefault="00CB7193" w:rsidP="005940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040" w:rsidRPr="006F14D3" w:rsidRDefault="006F14D3" w:rsidP="00D91C7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Makalah Sydney</w:t>
      </w:r>
    </w:p>
    <w:sectPr w:rsidR="00594040" w:rsidRPr="006F14D3">
      <w:headerReference w:type="firs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940" w:rsidRDefault="008E1940">
      <w:pPr>
        <w:spacing w:after="0"/>
      </w:pPr>
      <w:r>
        <w:separator/>
      </w:r>
    </w:p>
    <w:p w:rsidR="008E1940" w:rsidRDefault="008E1940"/>
  </w:endnote>
  <w:endnote w:type="continuationSeparator" w:id="0">
    <w:p w:rsidR="008E1940" w:rsidRDefault="008E1940">
      <w:pPr>
        <w:spacing w:after="0"/>
      </w:pPr>
      <w:r>
        <w:continuationSeparator/>
      </w:r>
    </w:p>
    <w:p w:rsidR="008E1940" w:rsidRDefault="008E1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940" w:rsidRDefault="008E1940">
      <w:pPr>
        <w:spacing w:after="0"/>
      </w:pPr>
      <w:r>
        <w:separator/>
      </w:r>
    </w:p>
    <w:p w:rsidR="008E1940" w:rsidRDefault="008E1940"/>
  </w:footnote>
  <w:footnote w:type="continuationSeparator" w:id="0">
    <w:p w:rsidR="008E1940" w:rsidRDefault="008E1940">
      <w:pPr>
        <w:spacing w:after="0"/>
      </w:pPr>
      <w:r>
        <w:continuationSeparator/>
      </w:r>
    </w:p>
    <w:p w:rsidR="008E1940" w:rsidRDefault="008E19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4BA" w:rsidRDefault="005114BA">
    <w:pPr>
      <w:pStyle w:val="Header"/>
    </w:pPr>
  </w:p>
  <w:p w:rsidR="005114BA" w:rsidRDefault="005114BA">
    <w:pPr>
      <w:pStyle w:val="Header"/>
    </w:pPr>
  </w:p>
  <w:p w:rsidR="005114BA" w:rsidRDefault="005114BA">
    <w:pPr>
      <w:pStyle w:val="Header"/>
    </w:pPr>
  </w:p>
  <w:p w:rsidR="005114BA" w:rsidRDefault="005114BA">
    <w:pPr>
      <w:pStyle w:val="Header"/>
    </w:pPr>
  </w:p>
  <w:p w:rsidR="005114BA" w:rsidRDefault="005114BA">
    <w:pPr>
      <w:pStyle w:val="Header"/>
    </w:pPr>
  </w:p>
  <w:p w:rsidR="005114BA" w:rsidRDefault="005114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57"/>
    <w:rsid w:val="000F5C4C"/>
    <w:rsid w:val="00103E67"/>
    <w:rsid w:val="00107329"/>
    <w:rsid w:val="001976B9"/>
    <w:rsid w:val="00316A7C"/>
    <w:rsid w:val="00415FF5"/>
    <w:rsid w:val="004444B6"/>
    <w:rsid w:val="004E6802"/>
    <w:rsid w:val="00505C5B"/>
    <w:rsid w:val="005114BA"/>
    <w:rsid w:val="005545F3"/>
    <w:rsid w:val="00594040"/>
    <w:rsid w:val="005C7E92"/>
    <w:rsid w:val="006F14D3"/>
    <w:rsid w:val="0074699D"/>
    <w:rsid w:val="007B4941"/>
    <w:rsid w:val="008A25D0"/>
    <w:rsid w:val="008B3751"/>
    <w:rsid w:val="008E1940"/>
    <w:rsid w:val="008F6CF3"/>
    <w:rsid w:val="009400DB"/>
    <w:rsid w:val="00972D2D"/>
    <w:rsid w:val="00A21D99"/>
    <w:rsid w:val="00AA2457"/>
    <w:rsid w:val="00B66B9B"/>
    <w:rsid w:val="00C5208A"/>
    <w:rsid w:val="00CB7193"/>
    <w:rsid w:val="00D805DC"/>
    <w:rsid w:val="00D91C7B"/>
    <w:rsid w:val="00DC1790"/>
    <w:rsid w:val="00DE2215"/>
    <w:rsid w:val="00F6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705788-50F2-4B70-AA16-FCDDFA62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DE2215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9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kalah.sydne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572F60FF01433AA8CED4493FAD2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41D3-A275-43FE-A2DF-A77D4F6A50BE}"/>
      </w:docPartPr>
      <w:docPartBody>
        <w:p w:rsidR="00923CEB" w:rsidRDefault="00DE7A11">
          <w:pPr>
            <w:pStyle w:val="4A572F60FF01433AA8CED4493FAD2ECA"/>
          </w:pPr>
          <w:r>
            <w:t>[Your Name]</w:t>
          </w:r>
        </w:p>
      </w:docPartBody>
    </w:docPart>
    <w:docPart>
      <w:docPartPr>
        <w:name w:val="8DC109A5534F46D4B466F6F69FEDA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DD67D-B5C2-4FA1-9348-6A51E5A5C004}"/>
      </w:docPartPr>
      <w:docPartBody>
        <w:p w:rsidR="00923CEB" w:rsidRDefault="00DE7A11">
          <w:pPr>
            <w:pStyle w:val="8DC109A5534F46D4B466F6F69FEDA3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11"/>
    <w:rsid w:val="00590D53"/>
    <w:rsid w:val="008B30AF"/>
    <w:rsid w:val="008C4FE6"/>
    <w:rsid w:val="00923CEB"/>
    <w:rsid w:val="00AD4625"/>
    <w:rsid w:val="00D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572F60FF01433AA8CED4493FAD2ECA">
    <w:name w:val="4A572F60FF01433AA8CED4493FAD2ECA"/>
  </w:style>
  <w:style w:type="paragraph" w:customStyle="1" w:styleId="EB4CCD08786C45A1BADFA3ED00F65D32">
    <w:name w:val="EB4CCD08786C45A1BADFA3ED00F65D32"/>
  </w:style>
  <w:style w:type="paragraph" w:customStyle="1" w:styleId="265FC1F52CC74EAAA06BF546852555D4">
    <w:name w:val="265FC1F52CC74EAAA06BF546852555D4"/>
  </w:style>
  <w:style w:type="paragraph" w:customStyle="1" w:styleId="BE193400FD094702844C239F0D4753FE">
    <w:name w:val="BE193400FD094702844C239F0D4753FE"/>
  </w:style>
  <w:style w:type="paragraph" w:customStyle="1" w:styleId="B6764BF46D844DB99109781BD92997F3">
    <w:name w:val="B6764BF46D844DB99109781BD92997F3"/>
  </w:style>
  <w:style w:type="paragraph" w:customStyle="1" w:styleId="9F8F09F7AB314E99B8497122B626E01C">
    <w:name w:val="9F8F09F7AB314E99B8497122B626E01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C109A5534F46D4B466F6F69FEDA3ED">
    <w:name w:val="8DC109A5534F46D4B466F6F69FEDA3ED"/>
  </w:style>
  <w:style w:type="paragraph" w:customStyle="1" w:styleId="ABCB504FF95C46AAA5E895243A7D23D3">
    <w:name w:val="ABCB504FF95C46AAA5E895243A7D23D3"/>
  </w:style>
  <w:style w:type="paragraph" w:customStyle="1" w:styleId="A6334B49E57F4F24BE4B11BF155FBDC8">
    <w:name w:val="A6334B49E57F4F24BE4B11BF155FBDC8"/>
  </w:style>
  <w:style w:type="paragraph" w:customStyle="1" w:styleId="73FF6D4A15934FCE9B4CCAD2591EE2D3">
    <w:name w:val="73FF6D4A15934FCE9B4CCAD2591EE2D3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B146EF019E8947B9AFA79CEAC85934F5">
    <w:name w:val="B146EF019E8947B9AFA79CEAC85934F5"/>
  </w:style>
  <w:style w:type="paragraph" w:customStyle="1" w:styleId="6A9C196250C9437A9DAFD17945DAAACD">
    <w:name w:val="6A9C196250C9437A9DAFD17945DAAACD"/>
  </w:style>
  <w:style w:type="paragraph" w:customStyle="1" w:styleId="C8BD7932DA194421B7758AED8344BA3C">
    <w:name w:val="C8BD7932DA194421B7758AED8344BA3C"/>
  </w:style>
  <w:style w:type="paragraph" w:customStyle="1" w:styleId="9E207F50ED2543A1A597FCA25CB6718F">
    <w:name w:val="9E207F50ED2543A1A597FCA25CB67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MAKALAH SYDNEY</dc:creator>
  <cp:keywords/>
  <cp:lastModifiedBy>Makalah Sydney</cp:lastModifiedBy>
  <cp:revision>2</cp:revision>
  <cp:lastPrinted>2015-04-20T16:12:00Z</cp:lastPrinted>
  <dcterms:created xsi:type="dcterms:W3CDTF">2015-06-24T12:38:00Z</dcterms:created>
  <dcterms:modified xsi:type="dcterms:W3CDTF">2015-06-24T12:38:00Z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