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B1" w:rsidRDefault="007A4D9E" w:rsidP="00484B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Sherrissa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Weekes</w:t>
      </w:r>
    </w:p>
    <w:p w:rsidR="007A4D9E" w:rsidRDefault="005A6FF5" w:rsidP="00484B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#2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Crescent, Quarry Street P.O.S</w:t>
      </w:r>
      <w:r w:rsidR="007A4D9E">
        <w:rPr>
          <w:rFonts w:ascii="Times New Roman" w:hAnsi="Times New Roman" w:cs="Times New Roman"/>
          <w:sz w:val="24"/>
          <w:szCs w:val="24"/>
        </w:rPr>
        <w:t>.</w:t>
      </w:r>
    </w:p>
    <w:p w:rsidR="007A4D9E" w:rsidRDefault="007A4D9E" w:rsidP="00484B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7A4D9E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ris_sie@hotmail.com</w:t>
        </w:r>
      </w:hyperlink>
    </w:p>
    <w:p w:rsidR="007A4D9E" w:rsidRDefault="007A4D9E" w:rsidP="00484B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661C">
        <w:rPr>
          <w:rFonts w:ascii="Times New Roman" w:hAnsi="Times New Roman" w:cs="Times New Roman"/>
          <w:sz w:val="24"/>
          <w:szCs w:val="24"/>
        </w:rPr>
        <w:t>(868) 758-0383</w:t>
      </w:r>
    </w:p>
    <w:p w:rsidR="00484B8C" w:rsidRPr="00484B8C" w:rsidRDefault="00484B8C" w:rsidP="007A4D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Job Applying for: </w:t>
      </w:r>
      <w:r>
        <w:rPr>
          <w:rFonts w:ascii="Times New Roman" w:hAnsi="Times New Roman" w:cs="Times New Roman"/>
          <w:sz w:val="24"/>
          <w:szCs w:val="24"/>
        </w:rPr>
        <w:t>Entry Level Job or Suitable Job based on my qualifications.</w:t>
      </w:r>
    </w:p>
    <w:p w:rsidR="007A4D9E" w:rsidRDefault="007A4D9E" w:rsidP="007A4D9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Education: </w:t>
      </w:r>
    </w:p>
    <w:tbl>
      <w:tblPr>
        <w:tblStyle w:val="TableGrid"/>
        <w:tblW w:w="0" w:type="auto"/>
        <w:tblInd w:w="720" w:type="dxa"/>
        <w:tblLook w:val="04A0"/>
      </w:tblPr>
      <w:tblGrid>
        <w:gridCol w:w="3888"/>
        <w:gridCol w:w="2049"/>
        <w:gridCol w:w="2919"/>
      </w:tblGrid>
      <w:tr w:rsidR="00AC7820" w:rsidTr="00AC7820">
        <w:tc>
          <w:tcPr>
            <w:tcW w:w="3888" w:type="dxa"/>
          </w:tcPr>
          <w:p w:rsidR="00AC7820" w:rsidRDefault="00AC7820" w:rsidP="007A4D9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Institution</w:t>
            </w:r>
          </w:p>
        </w:tc>
        <w:tc>
          <w:tcPr>
            <w:tcW w:w="2049" w:type="dxa"/>
          </w:tcPr>
          <w:p w:rsidR="00AC7820" w:rsidRDefault="00AC7820" w:rsidP="007A4D9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Years</w:t>
            </w:r>
          </w:p>
        </w:tc>
        <w:tc>
          <w:tcPr>
            <w:tcW w:w="2919" w:type="dxa"/>
          </w:tcPr>
          <w:p w:rsidR="00AC7820" w:rsidRDefault="00AC7820" w:rsidP="007A4D9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484B8C">
              <w:rPr>
                <w:rFonts w:ascii="Times New Roman" w:hAnsi="Times New Roman" w:cs="Times New Roman"/>
                <w:b/>
                <w:sz w:val="24"/>
                <w:szCs w:val="24"/>
              </w:rPr>
              <w:t>Passe</w:t>
            </w:r>
            <w:r w:rsidR="00C264D0">
              <w:rPr>
                <w:rFonts w:ascii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AC7820" w:rsidTr="00AC7820">
        <w:tc>
          <w:tcPr>
            <w:tcW w:w="3888" w:type="dxa"/>
          </w:tcPr>
          <w:p w:rsidR="00AC7820" w:rsidRPr="00AC7820" w:rsidRDefault="00AC7820" w:rsidP="007A4D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James Secondary</w:t>
            </w:r>
          </w:p>
        </w:tc>
        <w:tc>
          <w:tcPr>
            <w:tcW w:w="2049" w:type="dxa"/>
          </w:tcPr>
          <w:p w:rsidR="00AC7820" w:rsidRPr="00AC7820" w:rsidRDefault="00AC7820" w:rsidP="007A4D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2004 -2009</w:t>
            </w:r>
          </w:p>
        </w:tc>
        <w:tc>
          <w:tcPr>
            <w:tcW w:w="2919" w:type="dxa"/>
          </w:tcPr>
          <w:p w:rsidR="009E29B6" w:rsidRDefault="00C264D0" w:rsidP="007A4D9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O’levels</w:t>
            </w:r>
            <w:proofErr w:type="spellEnd"/>
          </w:p>
        </w:tc>
      </w:tr>
      <w:tr w:rsidR="00C264D0" w:rsidTr="00AC7820">
        <w:tc>
          <w:tcPr>
            <w:tcW w:w="3888" w:type="dxa"/>
          </w:tcPr>
          <w:p w:rsidR="00C264D0" w:rsidRDefault="00C264D0" w:rsidP="007A4D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CTS College of Business and Computer Science</w:t>
            </w:r>
          </w:p>
        </w:tc>
        <w:tc>
          <w:tcPr>
            <w:tcW w:w="2049" w:type="dxa"/>
          </w:tcPr>
          <w:p w:rsidR="00C264D0" w:rsidRPr="00C264D0" w:rsidRDefault="00C264D0" w:rsidP="007A4D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Currently</w:t>
            </w:r>
          </w:p>
        </w:tc>
        <w:tc>
          <w:tcPr>
            <w:tcW w:w="2919" w:type="dxa"/>
          </w:tcPr>
          <w:p w:rsidR="00C264D0" w:rsidRDefault="00C264D0" w:rsidP="007A4D9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Pursuing a Bachelor’s in Finance</w:t>
            </w:r>
          </w:p>
        </w:tc>
      </w:tr>
    </w:tbl>
    <w:p w:rsidR="001C7550" w:rsidRDefault="001C7550" w:rsidP="007A4D9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A4D9E" w:rsidRDefault="009E29B6" w:rsidP="007A4D9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Employment: </w:t>
      </w:r>
    </w:p>
    <w:tbl>
      <w:tblPr>
        <w:tblStyle w:val="TableGrid"/>
        <w:tblW w:w="0" w:type="auto"/>
        <w:tblInd w:w="720" w:type="dxa"/>
        <w:tblLook w:val="04A0"/>
      </w:tblPr>
      <w:tblGrid>
        <w:gridCol w:w="2934"/>
        <w:gridCol w:w="2988"/>
        <w:gridCol w:w="2934"/>
      </w:tblGrid>
      <w:tr w:rsidR="009E29B6" w:rsidTr="009E29B6">
        <w:tc>
          <w:tcPr>
            <w:tcW w:w="3192" w:type="dxa"/>
          </w:tcPr>
          <w:p w:rsidR="009E29B6" w:rsidRDefault="009E29B6" w:rsidP="009E29B6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Employer</w:t>
            </w:r>
          </w:p>
        </w:tc>
        <w:tc>
          <w:tcPr>
            <w:tcW w:w="3192" w:type="dxa"/>
          </w:tcPr>
          <w:p w:rsidR="009E29B6" w:rsidRDefault="009E29B6" w:rsidP="009E29B6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Position</w:t>
            </w:r>
          </w:p>
        </w:tc>
        <w:tc>
          <w:tcPr>
            <w:tcW w:w="3192" w:type="dxa"/>
          </w:tcPr>
          <w:p w:rsidR="009E29B6" w:rsidRDefault="009E29B6" w:rsidP="009E29B6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Years</w:t>
            </w:r>
          </w:p>
        </w:tc>
      </w:tr>
      <w:tr w:rsidR="00C264D0" w:rsidTr="009E29B6">
        <w:tc>
          <w:tcPr>
            <w:tcW w:w="3192" w:type="dxa"/>
          </w:tcPr>
          <w:p w:rsidR="00C264D0" w:rsidRDefault="00C264D0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Massy Stores</w:t>
            </w:r>
          </w:p>
        </w:tc>
        <w:tc>
          <w:tcPr>
            <w:tcW w:w="3192" w:type="dxa"/>
          </w:tcPr>
          <w:p w:rsidR="00C264D0" w:rsidRPr="00C264D0" w:rsidRDefault="00C264D0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Loyalty Card Representative</w:t>
            </w:r>
          </w:p>
        </w:tc>
        <w:tc>
          <w:tcPr>
            <w:tcW w:w="3192" w:type="dxa"/>
          </w:tcPr>
          <w:p w:rsidR="00C264D0" w:rsidRPr="00C264D0" w:rsidRDefault="00C264D0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Currently</w:t>
            </w:r>
          </w:p>
        </w:tc>
      </w:tr>
      <w:tr w:rsidR="009E29B6" w:rsidTr="009E29B6">
        <w:tc>
          <w:tcPr>
            <w:tcW w:w="3192" w:type="dxa"/>
          </w:tcPr>
          <w:p w:rsidR="009E29B6" w:rsidRPr="009E29B6" w:rsidRDefault="009E29B6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Royal Castle Limited</w:t>
            </w:r>
          </w:p>
        </w:tc>
        <w:tc>
          <w:tcPr>
            <w:tcW w:w="3192" w:type="dxa"/>
          </w:tcPr>
          <w:p w:rsidR="009E29B6" w:rsidRPr="009E29B6" w:rsidRDefault="009E29B6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Cashier/Cook</w:t>
            </w:r>
          </w:p>
        </w:tc>
        <w:tc>
          <w:tcPr>
            <w:tcW w:w="3192" w:type="dxa"/>
          </w:tcPr>
          <w:p w:rsidR="009E29B6" w:rsidRPr="009E29B6" w:rsidRDefault="009E29B6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7914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2010 - 2011</w:t>
            </w:r>
          </w:p>
        </w:tc>
      </w:tr>
      <w:tr w:rsidR="009E29B6" w:rsidTr="009E29B6">
        <w:tc>
          <w:tcPr>
            <w:tcW w:w="3192" w:type="dxa"/>
          </w:tcPr>
          <w:p w:rsidR="009E29B6" w:rsidRPr="00791499" w:rsidRDefault="00791499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Dick’s Muffler Shop</w:t>
            </w:r>
          </w:p>
        </w:tc>
        <w:tc>
          <w:tcPr>
            <w:tcW w:w="3192" w:type="dxa"/>
          </w:tcPr>
          <w:p w:rsidR="009E29B6" w:rsidRPr="00791499" w:rsidRDefault="00791499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3192" w:type="dxa"/>
          </w:tcPr>
          <w:p w:rsidR="009E29B6" w:rsidRPr="00791499" w:rsidRDefault="00791499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91499">
              <w:rPr>
                <w:rFonts w:ascii="Times New Roman" w:hAnsi="Times New Roman" w:cs="Times New Roman"/>
                <w:sz w:val="24"/>
                <w:szCs w:val="24"/>
              </w:rPr>
              <w:t>May 2011 – Sept 2011</w:t>
            </w:r>
          </w:p>
        </w:tc>
      </w:tr>
      <w:tr w:rsidR="00791499" w:rsidTr="009E29B6">
        <w:tc>
          <w:tcPr>
            <w:tcW w:w="3192" w:type="dxa"/>
          </w:tcPr>
          <w:p w:rsidR="00791499" w:rsidRDefault="00791499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Subway</w:t>
            </w:r>
          </w:p>
        </w:tc>
        <w:tc>
          <w:tcPr>
            <w:tcW w:w="3192" w:type="dxa"/>
          </w:tcPr>
          <w:p w:rsidR="00791499" w:rsidRPr="00791499" w:rsidRDefault="00791499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9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91499">
              <w:rPr>
                <w:rFonts w:ascii="Times New Roman" w:hAnsi="Times New Roman" w:cs="Times New Roman"/>
                <w:sz w:val="24"/>
                <w:szCs w:val="24"/>
              </w:rPr>
              <w:t xml:space="preserve"> Sandwich Artiste</w:t>
            </w:r>
          </w:p>
        </w:tc>
        <w:tc>
          <w:tcPr>
            <w:tcW w:w="3192" w:type="dxa"/>
          </w:tcPr>
          <w:p w:rsidR="00791499" w:rsidRDefault="00791499" w:rsidP="009E29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2012 – November 2012</w:t>
            </w:r>
          </w:p>
        </w:tc>
      </w:tr>
    </w:tbl>
    <w:p w:rsidR="009E29B6" w:rsidRDefault="009E29B6" w:rsidP="009E29B6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264D0" w:rsidRDefault="00C264D0" w:rsidP="001C755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C7550" w:rsidRDefault="001C7550" w:rsidP="001C755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Knowledge of:</w:t>
      </w:r>
    </w:p>
    <w:p w:rsidR="001C7550" w:rsidRDefault="001C7550" w:rsidP="001C75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and Ethical Issues</w:t>
      </w:r>
    </w:p>
    <w:p w:rsidR="001C7550" w:rsidRDefault="001C7550" w:rsidP="001C75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Reading</w:t>
      </w:r>
    </w:p>
    <w:p w:rsidR="001C7550" w:rsidRDefault="001C7550" w:rsidP="001C75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Articles and Bills</w:t>
      </w:r>
    </w:p>
    <w:p w:rsidR="001C7550" w:rsidRPr="001C7550" w:rsidRDefault="001C7550" w:rsidP="001C755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</w:t>
      </w:r>
    </w:p>
    <w:p w:rsidR="00FB6131" w:rsidRDefault="00484B8C" w:rsidP="00FB613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FB6131">
        <w:rPr>
          <w:rFonts w:ascii="Times New Roman" w:hAnsi="Times New Roman" w:cs="Times New Roman"/>
          <w:b/>
          <w:sz w:val="24"/>
          <w:szCs w:val="24"/>
        </w:rPr>
        <w:t xml:space="preserve">Skills: </w:t>
      </w:r>
    </w:p>
    <w:p w:rsidR="00FB6131" w:rsidRPr="001C7550" w:rsidRDefault="00FB6131" w:rsidP="001C755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Communicative both verbal and non-verbal.</w:t>
      </w:r>
    </w:p>
    <w:p w:rsidR="00FB6131" w:rsidRPr="00FB6131" w:rsidRDefault="00FB6131" w:rsidP="00FB61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Literate.</w:t>
      </w:r>
    </w:p>
    <w:p w:rsidR="00FB6131" w:rsidRPr="00FB6131" w:rsidRDefault="00FB6131" w:rsidP="00FB61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Mannered.</w:t>
      </w:r>
      <w:bookmarkStart w:id="0" w:name="_GoBack"/>
      <w:bookmarkEnd w:id="0"/>
    </w:p>
    <w:p w:rsidR="00FB6131" w:rsidRPr="001C7550" w:rsidRDefault="00FB6131" w:rsidP="00FB61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at teaching/helping others.</w:t>
      </w:r>
    </w:p>
    <w:p w:rsidR="001C7550" w:rsidRPr="001C7550" w:rsidRDefault="001C7550" w:rsidP="00FB61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ability to work under pressure.</w:t>
      </w:r>
    </w:p>
    <w:p w:rsidR="001C7550" w:rsidRPr="001C7550" w:rsidRDefault="001C7550" w:rsidP="00FB61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Analytical and can multitask.</w:t>
      </w:r>
    </w:p>
    <w:p w:rsidR="001C7550" w:rsidRPr="001C7550" w:rsidRDefault="001C7550" w:rsidP="00FB61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adapt to situations quickly.</w:t>
      </w:r>
    </w:p>
    <w:p w:rsidR="001C7550" w:rsidRPr="001C7550" w:rsidRDefault="001C7550" w:rsidP="00FB61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organized.</w:t>
      </w:r>
    </w:p>
    <w:p w:rsidR="00C264D0" w:rsidRDefault="00C264D0" w:rsidP="001C7550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C7550" w:rsidRPr="00FB6131" w:rsidRDefault="001C7550" w:rsidP="001C7550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Reference: Available upon request. </w:t>
      </w:r>
    </w:p>
    <w:p w:rsidR="007A4D9E" w:rsidRPr="007A4D9E" w:rsidRDefault="007A4D9E" w:rsidP="007A4D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sectPr w:rsidR="007A4D9E" w:rsidRPr="007A4D9E" w:rsidSect="00006C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54D" w:rsidRDefault="00AA754D" w:rsidP="00FB6131">
      <w:pPr>
        <w:spacing w:after="0" w:line="240" w:lineRule="auto"/>
      </w:pPr>
      <w:r>
        <w:separator/>
      </w:r>
    </w:p>
  </w:endnote>
  <w:endnote w:type="continuationSeparator" w:id="0">
    <w:p w:rsidR="00AA754D" w:rsidRDefault="00AA754D" w:rsidP="00FB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54D" w:rsidRDefault="00AA754D" w:rsidP="00FB6131">
      <w:pPr>
        <w:spacing w:after="0" w:line="240" w:lineRule="auto"/>
      </w:pPr>
      <w:r>
        <w:separator/>
      </w:r>
    </w:p>
  </w:footnote>
  <w:footnote w:type="continuationSeparator" w:id="0">
    <w:p w:rsidR="00AA754D" w:rsidRDefault="00AA754D" w:rsidP="00FB6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31" w:rsidRDefault="00C178DF">
    <w:pPr>
      <w:spacing w:after="160" w:line="264" w:lineRule="auto"/>
    </w:pPr>
    <w:r w:rsidRPr="00C178DF">
      <w:rPr>
        <w:noProof/>
        <w:color w:val="000000"/>
      </w:rPr>
      <w:pict>
        <v:rect id="Rectangle 41" o:spid="_x0000_s2049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<w10:wrap anchorx="page" anchory="page"/>
        </v:rect>
      </w:pict>
    </w:r>
    <w:proofErr w:type="spellStart"/>
    <w:r w:rsidR="00FB6131">
      <w:rPr>
        <w:color w:val="4F81BD" w:themeColor="accent1"/>
        <w:sz w:val="20"/>
      </w:rPr>
      <w:t>Sherrissa</w:t>
    </w:r>
    <w:proofErr w:type="spellEnd"/>
    <w:r w:rsidR="00FB6131">
      <w:rPr>
        <w:color w:val="4F81BD" w:themeColor="accent1"/>
        <w:sz w:val="20"/>
      </w:rPr>
      <w:t xml:space="preserve"> Weekes</w:t>
    </w:r>
  </w:p>
  <w:p w:rsidR="00FB6131" w:rsidRDefault="00FB6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74EA3"/>
    <w:multiLevelType w:val="hybridMultilevel"/>
    <w:tmpl w:val="2C7881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0A2A02"/>
    <w:multiLevelType w:val="hybridMultilevel"/>
    <w:tmpl w:val="9B882D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F77515"/>
    <w:multiLevelType w:val="hybridMultilevel"/>
    <w:tmpl w:val="ED72BE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D9E"/>
    <w:rsid w:val="00006C19"/>
    <w:rsid w:val="00161DCC"/>
    <w:rsid w:val="001C7550"/>
    <w:rsid w:val="00261C6D"/>
    <w:rsid w:val="004204A4"/>
    <w:rsid w:val="00484B8C"/>
    <w:rsid w:val="004C6790"/>
    <w:rsid w:val="005A6FF5"/>
    <w:rsid w:val="005C4521"/>
    <w:rsid w:val="005E71B1"/>
    <w:rsid w:val="006453CD"/>
    <w:rsid w:val="0074544E"/>
    <w:rsid w:val="00791499"/>
    <w:rsid w:val="007A4D9E"/>
    <w:rsid w:val="007D661C"/>
    <w:rsid w:val="009659C4"/>
    <w:rsid w:val="009E29B6"/>
    <w:rsid w:val="00AA754D"/>
    <w:rsid w:val="00AC7820"/>
    <w:rsid w:val="00C178DF"/>
    <w:rsid w:val="00C264D0"/>
    <w:rsid w:val="00F04C1B"/>
    <w:rsid w:val="00FB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D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31"/>
  </w:style>
  <w:style w:type="paragraph" w:styleId="Footer">
    <w:name w:val="footer"/>
    <w:basedOn w:val="Normal"/>
    <w:link w:val="FooterChar"/>
    <w:uiPriority w:val="99"/>
    <w:unhideWhenUsed/>
    <w:rsid w:val="00FB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31"/>
  </w:style>
  <w:style w:type="paragraph" w:styleId="BalloonText">
    <w:name w:val="Balloon Text"/>
    <w:basedOn w:val="Normal"/>
    <w:link w:val="BalloonTextChar"/>
    <w:uiPriority w:val="99"/>
    <w:semiHidden/>
    <w:unhideWhenUsed/>
    <w:rsid w:val="00FB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D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31"/>
  </w:style>
  <w:style w:type="paragraph" w:styleId="Footer">
    <w:name w:val="footer"/>
    <w:basedOn w:val="Normal"/>
    <w:link w:val="FooterChar"/>
    <w:uiPriority w:val="99"/>
    <w:unhideWhenUsed/>
    <w:rsid w:val="00FB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31"/>
  </w:style>
  <w:style w:type="paragraph" w:styleId="BalloonText">
    <w:name w:val="Balloon Text"/>
    <w:basedOn w:val="Normal"/>
    <w:link w:val="BalloonTextChar"/>
    <w:uiPriority w:val="99"/>
    <w:semiHidden/>
    <w:unhideWhenUsed/>
    <w:rsid w:val="00FB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_sie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9654F1E-7240-4C9F-B89B-5A38FD285E4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Melissa Ramjit</cp:lastModifiedBy>
  <cp:revision>2</cp:revision>
  <dcterms:created xsi:type="dcterms:W3CDTF">2014-07-08T12:16:00Z</dcterms:created>
  <dcterms:modified xsi:type="dcterms:W3CDTF">2014-07-08T12:16:00Z</dcterms:modified>
</cp:coreProperties>
</file>