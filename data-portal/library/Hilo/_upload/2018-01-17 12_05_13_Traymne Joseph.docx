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A40" w:rsidRDefault="00A359BB">
      <w:pPr>
        <w:pStyle w:val="Standard"/>
        <w:widowControl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whom it may concern,</w:t>
      </w:r>
    </w:p>
    <w:p w:rsidR="00751A40" w:rsidRDefault="00A359BB">
      <w:pPr>
        <w:pStyle w:val="Standard"/>
        <w:widowControl/>
        <w:spacing w:line="360" w:lineRule="auto"/>
        <w:jc w:val="both"/>
      </w:pPr>
      <w:r>
        <w:rPr>
          <w:color w:val="auto"/>
          <w:sz w:val="24"/>
          <w:szCs w:val="24"/>
          <w:lang w:val="en-US"/>
        </w:rPr>
        <w:t xml:space="preserve">I am a former graduate of </w:t>
      </w:r>
      <w:proofErr w:type="spellStart"/>
      <w:r>
        <w:rPr>
          <w:color w:val="auto"/>
          <w:sz w:val="24"/>
          <w:szCs w:val="24"/>
          <w:lang w:val="en-US"/>
        </w:rPr>
        <w:t>Gasparillo</w:t>
      </w:r>
      <w:proofErr w:type="spellEnd"/>
      <w:r>
        <w:rPr>
          <w:color w:val="auto"/>
          <w:sz w:val="24"/>
          <w:szCs w:val="24"/>
          <w:lang w:val="en-US"/>
        </w:rPr>
        <w:t xml:space="preserve"> Secondary School and a current student</w:t>
      </w:r>
      <w:r w:rsidR="0063676A">
        <w:rPr>
          <w:color w:val="auto"/>
          <w:sz w:val="24"/>
          <w:szCs w:val="24"/>
          <w:lang w:val="en-US"/>
        </w:rPr>
        <w:t xml:space="preserve"> of The University of Trinidad and Tobago</w:t>
      </w:r>
      <w:r>
        <w:rPr>
          <w:color w:val="auto"/>
          <w:sz w:val="24"/>
          <w:szCs w:val="24"/>
          <w:lang w:val="en-US"/>
        </w:rPr>
        <w:t>. I am interested in an opportunity to work with your company, I consider myself a hard worker, a team player as well as outspoken and one who goes above and beyond basic tasks and takes on multiple projects. I am known to have excellent work ethic and strength in boosting company morale. I have the ability to commit myself fully to any task set before me and ensure it is beyond the standard expected, I have extensive knowledge of computer systems as well as I am willing to be trained in any field necessary to improve myself in the assigned position.  I sincerely believe a job opportunity would be a great beginning to an affluent career and improvement of my education. I am certain I would be an asset to your company and look forward to contributing to its growth. Thank you in advance for your response.</w:t>
      </w:r>
    </w:p>
    <w:p w:rsidR="00751A40" w:rsidRDefault="00751A40">
      <w:pPr>
        <w:pStyle w:val="Standard"/>
        <w:widowControl/>
        <w:spacing w:line="360" w:lineRule="auto"/>
        <w:jc w:val="both"/>
        <w:rPr>
          <w:sz w:val="24"/>
          <w:szCs w:val="24"/>
          <w:lang w:val="en-US"/>
        </w:rPr>
      </w:pPr>
    </w:p>
    <w:p w:rsidR="00751A40" w:rsidRDefault="00A359BB">
      <w:pPr>
        <w:pStyle w:val="unknownstyle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attached résumé provides details of my educational background, qualifications and contact information.</w:t>
      </w:r>
    </w:p>
    <w:p w:rsidR="00751A40" w:rsidRDefault="00751A40">
      <w:pPr>
        <w:pStyle w:val="unknownstyle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A359BB">
      <w:pPr>
        <w:pStyle w:val="unknownstyle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Respectfully,</w:t>
      </w:r>
    </w:p>
    <w:p w:rsidR="00751A40" w:rsidRDefault="00751A40">
      <w:pPr>
        <w:pStyle w:val="unknownstyle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A359BB">
      <w:pPr>
        <w:pStyle w:val="unknownstyle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</w:t>
      </w:r>
    </w:p>
    <w:p w:rsidR="00751A40" w:rsidRDefault="00A359BB">
      <w:pPr>
        <w:pStyle w:val="unknownstyle1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Traymne Joseph</w:t>
      </w: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65DAB" w:rsidRDefault="00965DAB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751A40">
      <w:pPr>
        <w:pStyle w:val="unknownstyle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A359BB">
      <w:pPr>
        <w:pStyle w:val="unknownstyle1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Attachment</w:t>
      </w:r>
    </w:p>
    <w:p w:rsidR="00751A40" w:rsidRDefault="00751A40">
      <w:pPr>
        <w:pStyle w:val="unknownstyle1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:rsidR="00751A40" w:rsidRDefault="00A359BB">
      <w:pPr>
        <w:pStyle w:val="unknownstyle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#3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Panchoo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Trace</w:t>
      </w:r>
    </w:p>
    <w:p w:rsidR="00751A40" w:rsidRDefault="00A359BB">
      <w:pPr>
        <w:pStyle w:val="unknownstyl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Piparo</w:t>
      </w:r>
    </w:p>
    <w:p w:rsidR="00751A40" w:rsidRDefault="00751A40">
      <w:pPr>
        <w:sectPr w:rsidR="00751A40">
          <w:pgSz w:w="12240" w:h="15840"/>
          <w:pgMar w:top="1440" w:right="1440" w:bottom="1440" w:left="1440" w:header="720" w:footer="720" w:gutter="0"/>
          <w:cols w:space="720"/>
        </w:sectPr>
      </w:pPr>
    </w:p>
    <w:p w:rsidR="00751A40" w:rsidRDefault="00A359BB">
      <w:pPr>
        <w:pStyle w:val="unknownstyl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Phone: 1868-385-7600</w:t>
      </w:r>
    </w:p>
    <w:p w:rsidR="00751A40" w:rsidRDefault="00A359BB">
      <w:pPr>
        <w:pStyle w:val="unknownstyle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1868-317-8269</w:t>
      </w:r>
    </w:p>
    <w:p w:rsidR="00751A40" w:rsidRDefault="00A359BB">
      <w:pPr>
        <w:pStyle w:val="unknownstyle"/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E-mail: </w:t>
      </w:r>
      <w:hyperlink r:id="rId7" w:history="1">
        <w:r>
          <w:rPr>
            <w:rFonts w:ascii="Times New Roman" w:hAnsi="Times New Roman" w:cs="Times New Roman"/>
            <w:color w:val="1F497D"/>
            <w:sz w:val="24"/>
            <w:szCs w:val="24"/>
            <w:u w:val="single"/>
          </w:rPr>
          <w:t>traymnejoseph@hotmail.com</w:t>
        </w:r>
      </w:hyperlink>
    </w:p>
    <w:p w:rsidR="00751A40" w:rsidRDefault="00A359BB">
      <w:pPr>
        <w:pStyle w:val="unknownstyle"/>
        <w:rPr>
          <w:rFonts w:ascii="Times New Roman" w:hAnsi="Times New Roman" w:cs="Times New Roman"/>
          <w:color w:val="6666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6666FF"/>
          <w:sz w:val="24"/>
          <w:szCs w:val="24"/>
          <w:u w:val="single"/>
          <w:lang w:val="en-US"/>
        </w:rPr>
        <w:t>traymnejoseph@gmail.com</w:t>
      </w:r>
    </w:p>
    <w:p w:rsidR="00751A40" w:rsidRDefault="00751A40">
      <w:pPr>
        <w:sectPr w:rsidR="00751A4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51A40" w:rsidRDefault="00A359BB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Objective</w:t>
      </w:r>
    </w:p>
    <w:p w:rsidR="00751A40" w:rsidRDefault="00A359BB">
      <w:pPr>
        <w:pStyle w:val="Heading1"/>
        <w:shd w:val="clear" w:color="auto" w:fill="FFFFFF"/>
        <w:spacing w:before="0" w:after="192" w:line="240" w:lineRule="atLeast"/>
      </w:pPr>
      <w:r>
        <w:rPr>
          <w:rFonts w:ascii="Times New Roman" w:hAnsi="Times New Roman"/>
          <w:b w:val="0"/>
          <w:sz w:val="24"/>
          <w:szCs w:val="24"/>
          <w:lang w:val="en-US"/>
        </w:rPr>
        <w:t xml:space="preserve">Applying for </w:t>
      </w:r>
      <w:r w:rsidR="007E6783">
        <w:rPr>
          <w:rFonts w:ascii="Times New Roman" w:hAnsi="Times New Roman"/>
          <w:b w:val="0"/>
          <w:sz w:val="24"/>
          <w:szCs w:val="24"/>
          <w:lang w:val="en-US"/>
        </w:rPr>
        <w:t xml:space="preserve">the </w:t>
      </w:r>
      <w:r w:rsidR="0063676A">
        <w:rPr>
          <w:rFonts w:ascii="Times New Roman" w:hAnsi="Times New Roman"/>
          <w:b w:val="0"/>
          <w:sz w:val="24"/>
          <w:szCs w:val="24"/>
          <w:lang w:val="en-US"/>
        </w:rPr>
        <w:t xml:space="preserve">Starting part time Position </w:t>
      </w:r>
    </w:p>
    <w:p w:rsidR="00751A40" w:rsidRDefault="00A359BB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Education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2010 English Language Grade1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2010 English Literature Grade2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2010 Mathematics Grade 1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2010 Information Technology Grade1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2010 Technical Drawing Grade1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July 2010 Physics Grade 3</w:t>
      </w:r>
    </w:p>
    <w:p w:rsidR="00751A40" w:rsidRDefault="00751A40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51A40" w:rsidRDefault="00A359BB">
      <w:pPr>
        <w:pStyle w:val="Heading4"/>
      </w:pPr>
      <w:r>
        <w:rPr>
          <w:rFonts w:ascii="Times New Roman" w:hAnsi="Times New Roman" w:cs="Times New Roman"/>
          <w:sz w:val="28"/>
          <w:szCs w:val="28"/>
          <w:lang w:val="en-US"/>
        </w:rPr>
        <w:t>Work Experience</w:t>
      </w:r>
    </w:p>
    <w:p w:rsidR="00751A40" w:rsidRDefault="00A359BB">
      <w:pPr>
        <w:pStyle w:val="Standard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On the Job training (OJT) (2015-current)</w:t>
      </w:r>
    </w:p>
    <w:p w:rsidR="00751A40" w:rsidRDefault="00A359BB">
      <w:pPr>
        <w:pStyle w:val="Standard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 Vocational Assistant (Williamsville Secondary School)</w:t>
      </w:r>
    </w:p>
    <w:p w:rsidR="00751A40" w:rsidRDefault="00751A40">
      <w:pPr>
        <w:pStyle w:val="Standard"/>
        <w:spacing w:line="276" w:lineRule="auto"/>
        <w:rPr>
          <w:sz w:val="24"/>
          <w:szCs w:val="24"/>
        </w:rPr>
      </w:pPr>
    </w:p>
    <w:p w:rsidR="00751A40" w:rsidRDefault="00A359BB">
      <w:pPr>
        <w:pStyle w:val="Standard"/>
        <w:numPr>
          <w:ilvl w:val="0"/>
          <w:numId w:val="1"/>
        </w:numPr>
        <w:spacing w:line="276" w:lineRule="auto"/>
      </w:pPr>
      <w:r>
        <w:rPr>
          <w:color w:val="auto"/>
          <w:sz w:val="24"/>
          <w:szCs w:val="24"/>
          <w:lang w:val="en-US"/>
        </w:rPr>
        <w:t>Microsoft Office Proficiency all clerical work in the office: requisitions, external and internal letters, all department paper work.</w:t>
      </w:r>
    </w:p>
    <w:p w:rsidR="00751A40" w:rsidRDefault="00A359BB">
      <w:pPr>
        <w:pStyle w:val="Textbody"/>
        <w:widowControl/>
        <w:numPr>
          <w:ilvl w:val="0"/>
          <w:numId w:val="1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Strong Interpersonal Skills work with Teachers and Students to prepare and complete portfolios, communicate all changes to official documents. Hosted all department events.</w:t>
      </w:r>
    </w:p>
    <w:p w:rsidR="00751A40" w:rsidRDefault="00A359BB">
      <w:pPr>
        <w:pStyle w:val="Textbody"/>
        <w:widowControl/>
        <w:numPr>
          <w:ilvl w:val="0"/>
          <w:numId w:val="1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Strong Problem Solver: resolved all issue and concern by teachers and provide any resources or support needed.</w:t>
      </w:r>
    </w:p>
    <w:p w:rsidR="00751A40" w:rsidRDefault="00A359BB">
      <w:pPr>
        <w:pStyle w:val="Textbody"/>
        <w:widowControl/>
        <w:numPr>
          <w:ilvl w:val="0"/>
          <w:numId w:val="1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Assist in the Daily Office Operations of the main office where needed.</w:t>
      </w:r>
    </w:p>
    <w:p w:rsidR="00751A40" w:rsidRDefault="00A359BB">
      <w:pPr>
        <w:pStyle w:val="Textbody"/>
        <w:widowControl/>
        <w:numPr>
          <w:ilvl w:val="0"/>
          <w:numId w:val="1"/>
        </w:numPr>
        <w:spacing w:after="0" w:line="276" w:lineRule="auto"/>
      </w:pPr>
      <w:r>
        <w:rPr>
          <w:color w:val="auto"/>
          <w:sz w:val="24"/>
          <w:szCs w:val="24"/>
        </w:rPr>
        <w:t>Multiple Tasks and complete all projects or paperwork on time and effectively.</w:t>
      </w:r>
    </w:p>
    <w:p w:rsidR="00751A40" w:rsidRDefault="00751A40">
      <w:pPr>
        <w:pStyle w:val="Standard"/>
        <w:spacing w:line="276" w:lineRule="auto"/>
        <w:rPr>
          <w:b/>
          <w:color w:val="auto"/>
          <w:sz w:val="24"/>
          <w:szCs w:val="24"/>
          <w:lang w:val="en-US"/>
        </w:rPr>
      </w:pPr>
    </w:p>
    <w:p w:rsidR="00751A40" w:rsidRDefault="00A359BB">
      <w:pPr>
        <w:pStyle w:val="Standard"/>
        <w:spacing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JTA Supermarket Limited-Checkout Service Attendant (nine months)</w:t>
      </w:r>
    </w:p>
    <w:p w:rsidR="00751A40" w:rsidRDefault="00751A40">
      <w:pPr>
        <w:pStyle w:val="Standard"/>
        <w:spacing w:line="276" w:lineRule="auto"/>
        <w:rPr>
          <w:sz w:val="24"/>
          <w:szCs w:val="24"/>
          <w:lang w:val="en-US"/>
        </w:rPr>
      </w:pPr>
    </w:p>
    <w:p w:rsidR="00751A40" w:rsidRDefault="00A359BB">
      <w:pPr>
        <w:pStyle w:val="Textbody"/>
        <w:numPr>
          <w:ilvl w:val="0"/>
          <w:numId w:val="2"/>
        </w:numPr>
        <w:spacing w:after="0" w:line="276" w:lineRule="auto"/>
      </w:pPr>
      <w:r>
        <w:rPr>
          <w:color w:val="auto"/>
          <w:sz w:val="24"/>
          <w:szCs w:val="24"/>
          <w:lang w:val="en-US"/>
        </w:rPr>
        <w:t>Dedicated Team Player: work well with on the team members to ensure timely dealing with customers</w:t>
      </w:r>
    </w:p>
    <w:p w:rsidR="00751A40" w:rsidRDefault="00A359BB">
      <w:pPr>
        <w:pStyle w:val="Textbody"/>
        <w:widowControl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Greeting Customers before transactions and thank after completion.</w:t>
      </w:r>
    </w:p>
    <w:p w:rsidR="00751A40" w:rsidRDefault="00A359BB">
      <w:pPr>
        <w:pStyle w:val="Textbody"/>
        <w:widowControl/>
        <w:numPr>
          <w:ilvl w:val="0"/>
          <w:numId w:val="2"/>
        </w:numPr>
        <w:spacing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Customer Service: dealt with customers every day in a respectful manner.</w:t>
      </w:r>
    </w:p>
    <w:p w:rsidR="00751A40" w:rsidRDefault="00751A40">
      <w:pPr>
        <w:pStyle w:val="Textbody"/>
        <w:widowControl/>
        <w:spacing w:after="0"/>
        <w:ind w:left="720"/>
        <w:rPr>
          <w:color w:val="auto"/>
          <w:sz w:val="24"/>
          <w:szCs w:val="24"/>
        </w:rPr>
      </w:pPr>
    </w:p>
    <w:p w:rsidR="004937A2" w:rsidRDefault="004937A2">
      <w:pPr>
        <w:pStyle w:val="Textbody"/>
        <w:widowControl/>
        <w:spacing w:after="0"/>
        <w:ind w:left="720"/>
        <w:rPr>
          <w:color w:val="auto"/>
          <w:sz w:val="24"/>
          <w:szCs w:val="24"/>
        </w:rPr>
      </w:pPr>
    </w:p>
    <w:p w:rsidR="004937A2" w:rsidRDefault="004937A2">
      <w:pPr>
        <w:pStyle w:val="Textbody"/>
        <w:widowControl/>
        <w:spacing w:after="0"/>
        <w:ind w:left="720"/>
        <w:rPr>
          <w:color w:val="auto"/>
          <w:sz w:val="24"/>
          <w:szCs w:val="24"/>
        </w:rPr>
      </w:pPr>
    </w:p>
    <w:p w:rsidR="00751A40" w:rsidRDefault="00A359BB">
      <w:pPr>
        <w:pStyle w:val="Heading4"/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Volunteer Work</w:t>
      </w:r>
    </w:p>
    <w:p w:rsidR="00751A40" w:rsidRDefault="00751A40">
      <w:pPr>
        <w:pStyle w:val="Heading4"/>
        <w:rPr>
          <w:rFonts w:ascii="Times New Roman" w:hAnsi="Times New Roman" w:cs="Times New Roman"/>
          <w:sz w:val="28"/>
          <w:szCs w:val="28"/>
          <w:lang w:val="en-US"/>
        </w:rPr>
      </w:pPr>
    </w:p>
    <w:p w:rsidR="00751A40" w:rsidRDefault="00A359BB">
      <w:pPr>
        <w:widowControl/>
        <w:suppressAutoHyphens w:val="0"/>
        <w:spacing w:after="200" w:line="276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Volunteer work with the University of Trinidad and Tobago;</w:t>
      </w:r>
    </w:p>
    <w:p w:rsidR="00751A40" w:rsidRDefault="00A359BB">
      <w:pPr>
        <w:widowControl/>
        <w:suppressAutoHyphens w:val="0"/>
        <w:spacing w:after="200" w:line="276" w:lineRule="auto"/>
        <w:textAlignment w:val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Worked with united way to help build a garden for the </w:t>
      </w:r>
      <w:proofErr w:type="spellStart"/>
      <w:r>
        <w:rPr>
          <w:rFonts w:ascii="Times New Roman" w:hAnsi="Times New Roman"/>
          <w:sz w:val="24"/>
          <w:szCs w:val="24"/>
        </w:rPr>
        <w:t>Couva</w:t>
      </w:r>
      <w:proofErr w:type="spellEnd"/>
      <w:r>
        <w:rPr>
          <w:rFonts w:ascii="Times New Roman" w:hAnsi="Times New Roman"/>
          <w:sz w:val="24"/>
          <w:szCs w:val="24"/>
        </w:rPr>
        <w:t xml:space="preserve"> children’s home, etc.</w:t>
      </w:r>
      <w:proofErr w:type="gramEnd"/>
    </w:p>
    <w:p w:rsidR="00751A40" w:rsidRDefault="00A359BB">
      <w:pPr>
        <w:widowControl/>
        <w:suppressAutoHyphens w:val="0"/>
        <w:spacing w:after="200" w:line="276" w:lineRule="auto"/>
        <w:textAlignment w:val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kids and families therapy organization;</w:t>
      </w:r>
    </w:p>
    <w:p w:rsidR="00751A40" w:rsidRDefault="00A359BB">
      <w:pPr>
        <w:widowControl/>
        <w:suppressAutoHyphens w:val="0"/>
        <w:spacing w:after="200" w:line="276" w:lineRule="auto"/>
        <w:textAlignment w:val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Worked with children with medical disorders.</w:t>
      </w:r>
      <w:proofErr w:type="gramEnd"/>
    </w:p>
    <w:p w:rsidR="00751A40" w:rsidRDefault="00A359BB">
      <w:pPr>
        <w:widowControl/>
        <w:suppressAutoHyphens w:val="0"/>
        <w:spacing w:after="200" w:line="276" w:lineRule="auto"/>
        <w:textAlignment w:val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Madinah</w:t>
      </w:r>
      <w:proofErr w:type="spellEnd"/>
      <w:r>
        <w:rPr>
          <w:rFonts w:ascii="Times New Roman" w:hAnsi="Times New Roman"/>
          <w:sz w:val="24"/>
          <w:szCs w:val="24"/>
        </w:rPr>
        <w:t xml:space="preserve"> House shelter;</w:t>
      </w:r>
    </w:p>
    <w:p w:rsidR="00751A40" w:rsidRDefault="00751A40">
      <w:pPr>
        <w:pStyle w:val="Heading4"/>
        <w:spacing w:line="360" w:lineRule="auto"/>
        <w:rPr>
          <w:rFonts w:ascii="Times New Roman" w:hAnsi="Times New Roman" w:cs="Times New Roman"/>
          <w:b w:val="0"/>
          <w:sz w:val="28"/>
          <w:szCs w:val="28"/>
          <w:lang w:val="en-US"/>
        </w:rPr>
      </w:pPr>
    </w:p>
    <w:p w:rsidR="00751A40" w:rsidRDefault="00A359BB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References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Shirley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Balliram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Lab Technician, Williamsville Secondary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Phone: 475-5795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Debbie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Ghany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3676A">
        <w:rPr>
          <w:rFonts w:ascii="Times New Roman" w:hAnsi="Times New Roman" w:cs="Times New Roman"/>
          <w:sz w:val="24"/>
          <w:szCs w:val="24"/>
          <w:lang w:val="en-US"/>
        </w:rPr>
        <w:t xml:space="preserve">Former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Madinah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House Manager 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Phone: 302-0155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Clyde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Montoute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Self Employed</w:t>
      </w:r>
    </w:p>
    <w:p w:rsidR="00751A40" w:rsidRDefault="00A359BB">
      <w:pPr>
        <w:pStyle w:val="BodyText3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Phone: 705-8851</w:t>
      </w:r>
    </w:p>
    <w:p w:rsidR="00751A40" w:rsidRDefault="00751A40">
      <w:pPr>
        <w:sectPr w:rsidR="00751A4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51A40" w:rsidRDefault="00A359BB">
      <w:pPr>
        <w:pStyle w:val="unknownstyle2"/>
      </w:pPr>
      <w:r>
        <w:rPr>
          <w:rFonts w:ascii="Times New Roman" w:hAnsi="Times New Roman" w:cs="Times New Roman"/>
          <w:lang w:val="en-US"/>
        </w:rPr>
        <w:lastRenderedPageBreak/>
        <w:t xml:space="preserve">  </w:t>
      </w:r>
      <w:r>
        <w:rPr>
          <w:rFonts w:ascii="Times New Roman" w:hAnsi="Times New Roman" w:cs="Times New Roman"/>
          <w:caps/>
          <w:lang w:val="en-US"/>
        </w:rPr>
        <w:t>Traymne Joseph</w:t>
      </w:r>
    </w:p>
    <w:p w:rsidR="00751A40" w:rsidRDefault="00751A40">
      <w:pPr>
        <w:sectPr w:rsidR="00751A4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51A40" w:rsidRDefault="00A359BB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Interests and Activities</w:t>
      </w:r>
    </w:p>
    <w:p w:rsidR="00751A40" w:rsidRDefault="00A359BB">
      <w:pPr>
        <w:pStyle w:val="Standard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Programming, Networking, Volunteering</w:t>
      </w:r>
    </w:p>
    <w:p w:rsidR="00751A40" w:rsidRDefault="00751A40">
      <w:pPr>
        <w:pStyle w:val="Standard"/>
        <w:spacing w:line="360" w:lineRule="auto"/>
        <w:rPr>
          <w:sz w:val="24"/>
          <w:szCs w:val="24"/>
          <w:lang w:val="en-US"/>
        </w:rPr>
      </w:pPr>
    </w:p>
    <w:p w:rsidR="00751A40" w:rsidRDefault="00A359BB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Hobbies</w:t>
      </w:r>
    </w:p>
    <w:p w:rsidR="00751A40" w:rsidRDefault="00A359BB">
      <w:pPr>
        <w:pStyle w:val="Standard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Reading, Art-drawing, Programming, Jewelry making</w:t>
      </w:r>
    </w:p>
    <w:p w:rsidR="00751A40" w:rsidRDefault="00751A40">
      <w:pPr>
        <w:pStyle w:val="Standard"/>
        <w:spacing w:line="360" w:lineRule="auto"/>
        <w:rPr>
          <w:sz w:val="24"/>
          <w:szCs w:val="24"/>
          <w:lang w:val="en-US"/>
        </w:rPr>
      </w:pPr>
    </w:p>
    <w:p w:rsidR="00751A40" w:rsidRDefault="00A359BB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Computer Skills</w:t>
      </w:r>
    </w:p>
    <w:p w:rsidR="00751A40" w:rsidRDefault="00A359BB">
      <w:pPr>
        <w:pStyle w:val="Standard"/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Microsoft office suite, Computer Hardware – Printers, scanners, coping machinery, faxes </w:t>
      </w:r>
    </w:p>
    <w:p w:rsidR="00751A40" w:rsidRDefault="00751A40">
      <w:pPr>
        <w:pStyle w:val="Standard"/>
        <w:spacing w:line="360" w:lineRule="auto"/>
        <w:rPr>
          <w:color w:val="00000A"/>
          <w:sz w:val="24"/>
          <w:szCs w:val="24"/>
        </w:rPr>
      </w:pPr>
    </w:p>
    <w:p w:rsidR="00751A40" w:rsidRDefault="00751A40">
      <w:pPr>
        <w:sectPr w:rsidR="00751A4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51A40" w:rsidRDefault="00A359BB">
      <w:pPr>
        <w:pStyle w:val="unknownstyle2"/>
        <w:rPr>
          <w:rFonts w:ascii="Times New Roman" w:hAnsi="Times New Roman" w:cs="Times New Roman"/>
          <w:caps/>
          <w:lang w:val="en-US"/>
        </w:rPr>
      </w:pPr>
      <w:r>
        <w:rPr>
          <w:rFonts w:ascii="Times New Roman" w:hAnsi="Times New Roman" w:cs="Times New Roman"/>
          <w:caps/>
          <w:lang w:val="en-US"/>
        </w:rPr>
        <w:lastRenderedPageBreak/>
        <w:t>Traymne Joseph</w:t>
      </w:r>
    </w:p>
    <w:p w:rsidR="00751A40" w:rsidRDefault="00751A40">
      <w:pPr>
        <w:sectPr w:rsidR="00751A40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751A40" w:rsidRDefault="00751A40">
      <w:pPr>
        <w:pStyle w:val="Standard"/>
        <w:widowControl/>
        <w:spacing w:line="360" w:lineRule="auto"/>
        <w:jc w:val="both"/>
      </w:pPr>
    </w:p>
    <w:p w:rsidR="00751A40" w:rsidRDefault="00751A40">
      <w:pPr>
        <w:pStyle w:val="Standard"/>
        <w:widowControl/>
        <w:spacing w:line="360" w:lineRule="auto"/>
        <w:jc w:val="both"/>
      </w:pPr>
    </w:p>
    <w:sectPr w:rsidR="00751A40" w:rsidSect="00751A4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62F1" w:rsidRDefault="006162F1" w:rsidP="00751A40">
      <w:r>
        <w:separator/>
      </w:r>
    </w:p>
  </w:endnote>
  <w:endnote w:type="continuationSeparator" w:id="0">
    <w:p w:rsidR="006162F1" w:rsidRDefault="006162F1" w:rsidP="00751A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62F1" w:rsidRDefault="006162F1" w:rsidP="00751A40">
      <w:r w:rsidRPr="00751A40">
        <w:rPr>
          <w:color w:val="000000"/>
        </w:rPr>
        <w:separator/>
      </w:r>
    </w:p>
  </w:footnote>
  <w:footnote w:type="continuationSeparator" w:id="0">
    <w:p w:rsidR="006162F1" w:rsidRDefault="006162F1" w:rsidP="00751A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45DC8"/>
    <w:multiLevelType w:val="multilevel"/>
    <w:tmpl w:val="37924B6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29C4EEC"/>
    <w:multiLevelType w:val="multilevel"/>
    <w:tmpl w:val="F8BABCB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51A40"/>
    <w:rsid w:val="002A1D4C"/>
    <w:rsid w:val="00343983"/>
    <w:rsid w:val="0041213D"/>
    <w:rsid w:val="004937A2"/>
    <w:rsid w:val="0056165B"/>
    <w:rsid w:val="0056376E"/>
    <w:rsid w:val="005D111E"/>
    <w:rsid w:val="005F16AB"/>
    <w:rsid w:val="00604D1E"/>
    <w:rsid w:val="006162F1"/>
    <w:rsid w:val="0063676A"/>
    <w:rsid w:val="006B48C2"/>
    <w:rsid w:val="007268E0"/>
    <w:rsid w:val="0074439C"/>
    <w:rsid w:val="00751A40"/>
    <w:rsid w:val="00790427"/>
    <w:rsid w:val="007E6783"/>
    <w:rsid w:val="00965DAB"/>
    <w:rsid w:val="00982602"/>
    <w:rsid w:val="0099774F"/>
    <w:rsid w:val="00A359BB"/>
    <w:rsid w:val="00B54C84"/>
    <w:rsid w:val="00BE6C0C"/>
    <w:rsid w:val="00C7610E"/>
    <w:rsid w:val="00F02B55"/>
    <w:rsid w:val="00F215DB"/>
    <w:rsid w:val="00F85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kern w:val="3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51A40"/>
    <w:pPr>
      <w:suppressAutoHyphens/>
    </w:pPr>
  </w:style>
  <w:style w:type="paragraph" w:styleId="Heading1">
    <w:name w:val="heading 1"/>
    <w:basedOn w:val="Standard"/>
    <w:next w:val="Textbody"/>
    <w:rsid w:val="00751A40"/>
    <w:pPr>
      <w:keepNext/>
      <w:spacing w:before="240" w:after="60"/>
      <w:outlineLvl w:val="0"/>
    </w:pPr>
    <w:rPr>
      <w:rFonts w:ascii="Cambria" w:hAnsi="Cambria"/>
      <w:b/>
      <w:bCs/>
      <w:sz w:val="32"/>
      <w:szCs w:val="32"/>
    </w:rPr>
  </w:style>
  <w:style w:type="paragraph" w:styleId="Heading4">
    <w:name w:val="heading 4"/>
    <w:basedOn w:val="Standard"/>
    <w:next w:val="Textbody"/>
    <w:rsid w:val="00751A40"/>
    <w:pPr>
      <w:outlineLvl w:val="3"/>
    </w:pPr>
    <w:rPr>
      <w:rFonts w:ascii="Tw Cen MT" w:hAnsi="Tw Cen MT" w:cs="Tw Cen MT"/>
      <w:b/>
      <w:bCs/>
      <w:small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51A40"/>
    <w:pPr>
      <w:suppressAutoHyphens/>
    </w:pPr>
    <w:rPr>
      <w:rFonts w:ascii="Times New Roman" w:hAnsi="Times New Roman"/>
      <w:color w:val="000000"/>
      <w:lang w:val="en-TT" w:eastAsia="en-TT"/>
    </w:rPr>
  </w:style>
  <w:style w:type="paragraph" w:customStyle="1" w:styleId="Heading">
    <w:name w:val="Heading"/>
    <w:basedOn w:val="Standard"/>
    <w:next w:val="Textbody"/>
    <w:rsid w:val="00751A40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751A40"/>
    <w:pPr>
      <w:spacing w:after="120"/>
    </w:pPr>
  </w:style>
  <w:style w:type="paragraph" w:styleId="List">
    <w:name w:val="List"/>
    <w:basedOn w:val="Textbody"/>
    <w:rsid w:val="00751A40"/>
    <w:rPr>
      <w:rFonts w:cs="Mangal"/>
    </w:rPr>
  </w:style>
  <w:style w:type="paragraph" w:styleId="Caption">
    <w:name w:val="caption"/>
    <w:basedOn w:val="Standard"/>
    <w:rsid w:val="00751A4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751A40"/>
    <w:pPr>
      <w:suppressLineNumbers/>
    </w:pPr>
    <w:rPr>
      <w:rFonts w:cs="Mangal"/>
    </w:rPr>
  </w:style>
  <w:style w:type="paragraph" w:customStyle="1" w:styleId="unknownstyle">
    <w:name w:val="unknown style"/>
    <w:rsid w:val="00751A40"/>
    <w:pPr>
      <w:suppressAutoHyphens/>
      <w:jc w:val="right"/>
    </w:pPr>
    <w:rPr>
      <w:rFonts w:ascii="Tw Cen MT" w:hAnsi="Tw Cen MT" w:cs="Tw Cen MT"/>
      <w:color w:val="000000"/>
      <w:sz w:val="22"/>
      <w:szCs w:val="22"/>
      <w:lang w:val="en-TT" w:eastAsia="en-TT"/>
    </w:rPr>
  </w:style>
  <w:style w:type="paragraph" w:styleId="BodyText3">
    <w:name w:val="Body Text 3"/>
    <w:basedOn w:val="Standard"/>
    <w:rsid w:val="00751A40"/>
    <w:rPr>
      <w:rFonts w:ascii="Tw Cen MT" w:hAnsi="Tw Cen MT" w:cs="Tw Cen MT"/>
      <w:sz w:val="22"/>
      <w:szCs w:val="22"/>
    </w:rPr>
  </w:style>
  <w:style w:type="paragraph" w:customStyle="1" w:styleId="unknownstyle2">
    <w:name w:val="unknown style2"/>
    <w:rsid w:val="00751A40"/>
    <w:pPr>
      <w:suppressAutoHyphens/>
      <w:jc w:val="right"/>
    </w:pPr>
    <w:rPr>
      <w:rFonts w:ascii="Tw Cen MT" w:hAnsi="Tw Cen MT" w:cs="Tw Cen MT"/>
      <w:b/>
      <w:bCs/>
      <w:color w:val="FFFFFF"/>
      <w:sz w:val="32"/>
      <w:szCs w:val="32"/>
      <w:lang w:val="en-TT" w:eastAsia="en-TT"/>
    </w:rPr>
  </w:style>
  <w:style w:type="paragraph" w:customStyle="1" w:styleId="unknownstyle1">
    <w:name w:val="unknown style1"/>
    <w:rsid w:val="00751A40"/>
    <w:pPr>
      <w:suppressAutoHyphens/>
      <w:spacing w:line="276" w:lineRule="auto"/>
      <w:jc w:val="right"/>
    </w:pPr>
    <w:rPr>
      <w:rFonts w:ascii="Arial" w:hAnsi="Arial" w:cs="Arial"/>
      <w:color w:val="000000"/>
      <w:sz w:val="19"/>
      <w:szCs w:val="19"/>
      <w:lang w:val="en-TT" w:eastAsia="en-TT"/>
    </w:rPr>
  </w:style>
  <w:style w:type="character" w:customStyle="1" w:styleId="Heading4Char">
    <w:name w:val="Heading 4 Char"/>
    <w:rsid w:val="00751A40"/>
    <w:rPr>
      <w:b/>
      <w:bCs/>
      <w:color w:val="000000"/>
      <w:kern w:val="3"/>
      <w:sz w:val="28"/>
      <w:szCs w:val="28"/>
    </w:rPr>
  </w:style>
  <w:style w:type="character" w:customStyle="1" w:styleId="BodyText3Char">
    <w:name w:val="Body Text 3 Char"/>
    <w:rsid w:val="00751A40"/>
    <w:rPr>
      <w:rFonts w:ascii="Times New Roman" w:hAnsi="Times New Roman" w:cs="Times New Roman"/>
      <w:color w:val="000000"/>
      <w:kern w:val="3"/>
      <w:sz w:val="16"/>
      <w:szCs w:val="16"/>
    </w:rPr>
  </w:style>
  <w:style w:type="character" w:customStyle="1" w:styleId="Internetlink">
    <w:name w:val="Internet link"/>
    <w:rsid w:val="00751A40"/>
    <w:rPr>
      <w:color w:val="0000FF"/>
      <w:u w:val="single"/>
    </w:rPr>
  </w:style>
  <w:style w:type="character" w:customStyle="1" w:styleId="Heading1Char">
    <w:name w:val="Heading 1 Char"/>
    <w:rsid w:val="00751A40"/>
    <w:rPr>
      <w:rFonts w:ascii="Cambria" w:eastAsia="Times New Roman" w:hAnsi="Cambria" w:cs="Times New Roman"/>
      <w:b/>
      <w:bCs/>
      <w:color w:val="000000"/>
      <w:kern w:val="3"/>
      <w:sz w:val="32"/>
      <w:szCs w:val="32"/>
      <w:lang w:val="en-TT" w:eastAsia="en-TT"/>
    </w:rPr>
  </w:style>
  <w:style w:type="character" w:customStyle="1" w:styleId="apple-converted-space">
    <w:name w:val="apple-converted-space"/>
    <w:rsid w:val="00751A40"/>
  </w:style>
  <w:style w:type="character" w:customStyle="1" w:styleId="BulletSymbols">
    <w:name w:val="Bullet Symbols"/>
    <w:rsid w:val="00751A40"/>
    <w:rPr>
      <w:rFonts w:ascii="OpenSymbol" w:eastAsia="OpenSymbol" w:hAnsi="OpenSymbol" w:cs="OpenSymbol"/>
    </w:rPr>
  </w:style>
  <w:style w:type="paragraph" w:styleId="BalloonText">
    <w:name w:val="Balloon Text"/>
    <w:basedOn w:val="Normal"/>
    <w:rsid w:val="00751A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751A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raymnejoseph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Chem4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4</TotalTime>
  <Pages>3</Pages>
  <Words>497</Words>
  <Characters>2836</Characters>
  <Application>Microsoft Office Word</Application>
  <DocSecurity>0</DocSecurity>
  <Lines>23</Lines>
  <Paragraphs>6</Paragraphs>
  <ScaleCrop>false</ScaleCrop>
  <Company>Hewlett-Packard Company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Traymne Wendy Joseph</cp:lastModifiedBy>
  <cp:revision>8</cp:revision>
  <cp:lastPrinted>2017-06-13T16:51:00Z</cp:lastPrinted>
  <dcterms:created xsi:type="dcterms:W3CDTF">2017-08-10T16:36:00Z</dcterms:created>
  <dcterms:modified xsi:type="dcterms:W3CDTF">2018-01-17T18:04:00Z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