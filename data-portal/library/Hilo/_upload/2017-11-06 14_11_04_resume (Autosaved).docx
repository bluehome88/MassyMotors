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0D7" w:rsidRPr="000C7FC0" w:rsidRDefault="001550D7" w:rsidP="00602D7F">
      <w:pPr>
        <w:pStyle w:val="Title"/>
        <w:jc w:val="center"/>
        <w:rPr>
          <w:color w:val="auto"/>
          <w:sz w:val="56"/>
          <w:szCs w:val="56"/>
        </w:rPr>
      </w:pPr>
      <w:r w:rsidRPr="000C7FC0">
        <w:rPr>
          <w:color w:val="auto"/>
          <w:sz w:val="56"/>
          <w:szCs w:val="56"/>
        </w:rPr>
        <w:t>Khadijah D. Phelps</w:t>
      </w:r>
    </w:p>
    <w:p w:rsidR="001550D7" w:rsidRPr="000C7FC0" w:rsidRDefault="001550D7" w:rsidP="00602D7F">
      <w:pPr>
        <w:pStyle w:val="Title"/>
        <w:jc w:val="center"/>
        <w:rPr>
          <w:color w:val="auto"/>
          <w:sz w:val="26"/>
          <w:szCs w:val="26"/>
        </w:rPr>
      </w:pPr>
      <w:r w:rsidRPr="000C7FC0">
        <w:rPr>
          <w:color w:val="auto"/>
          <w:sz w:val="26"/>
          <w:szCs w:val="26"/>
        </w:rPr>
        <w:t>#19 Agra Street, St. James</w:t>
      </w:r>
    </w:p>
    <w:p w:rsidR="001550D7" w:rsidRPr="000C7FC0" w:rsidRDefault="0097494C" w:rsidP="00602D7F">
      <w:pPr>
        <w:pStyle w:val="Title"/>
        <w:jc w:val="center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868-329-0583/ </w:t>
      </w:r>
      <w:r w:rsidR="001550D7" w:rsidRPr="000C7FC0">
        <w:rPr>
          <w:color w:val="auto"/>
          <w:sz w:val="26"/>
          <w:szCs w:val="26"/>
        </w:rPr>
        <w:t>868-495-2250</w:t>
      </w:r>
    </w:p>
    <w:p w:rsidR="008A3085" w:rsidRPr="000C7FC0" w:rsidRDefault="008A3085" w:rsidP="00602D7F">
      <w:pPr>
        <w:pStyle w:val="Title"/>
        <w:jc w:val="center"/>
        <w:rPr>
          <w:color w:val="auto"/>
          <w:sz w:val="26"/>
          <w:szCs w:val="26"/>
        </w:rPr>
      </w:pPr>
      <w:r w:rsidRPr="000C7FC0">
        <w:rPr>
          <w:color w:val="auto"/>
          <w:sz w:val="26"/>
          <w:szCs w:val="26"/>
        </w:rPr>
        <w:t>k</w:t>
      </w:r>
      <w:r w:rsidR="001550D7" w:rsidRPr="000C7FC0">
        <w:rPr>
          <w:color w:val="auto"/>
          <w:sz w:val="26"/>
          <w:szCs w:val="26"/>
        </w:rPr>
        <w:t>hadijah_phelps@hotmail.com</w:t>
      </w:r>
    </w:p>
    <w:p w:rsidR="009326FD" w:rsidRDefault="009326FD" w:rsidP="009326FD">
      <w:pPr>
        <w:rPr>
          <w:rFonts w:ascii="Times New Roman" w:hAnsi="Times New Roman" w:cs="Times New Roman"/>
          <w:sz w:val="24"/>
          <w:szCs w:val="24"/>
        </w:rPr>
      </w:pPr>
      <w:r w:rsidRPr="000C7FC0">
        <w:rPr>
          <w:rFonts w:ascii="Times New Roman" w:hAnsi="Times New Roman" w:cs="Times New Roman"/>
          <w:b/>
          <w:sz w:val="40"/>
          <w:szCs w:val="40"/>
          <w:u w:val="single"/>
        </w:rPr>
        <w:t>Objective</w:t>
      </w:r>
      <w:r w:rsidRPr="009326FD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C7FC0" w:rsidRPr="000C7FC0">
        <w:rPr>
          <w:rFonts w:ascii="Times New Roman" w:hAnsi="Times New Roman" w:cs="Times New Roman"/>
          <w:sz w:val="28"/>
          <w:szCs w:val="28"/>
        </w:rPr>
        <w:t>To bring to the company my creative, hardworking, great communication skills, and goo</w:t>
      </w:r>
      <w:r w:rsidR="000C7FC0">
        <w:rPr>
          <w:rFonts w:ascii="Times New Roman" w:hAnsi="Times New Roman" w:cs="Times New Roman"/>
          <w:sz w:val="28"/>
          <w:szCs w:val="28"/>
        </w:rPr>
        <w:t>d</w:t>
      </w:r>
      <w:r w:rsidR="000C7FC0" w:rsidRPr="000C7FC0">
        <w:rPr>
          <w:rFonts w:ascii="Times New Roman" w:hAnsi="Times New Roman" w:cs="Times New Roman"/>
          <w:sz w:val="28"/>
          <w:szCs w:val="28"/>
        </w:rPr>
        <w:t xml:space="preserve"> customer</w:t>
      </w:r>
      <w:r w:rsidR="000C7FC0">
        <w:rPr>
          <w:rFonts w:ascii="Times New Roman" w:hAnsi="Times New Roman" w:cs="Times New Roman"/>
          <w:sz w:val="24"/>
          <w:szCs w:val="24"/>
        </w:rPr>
        <w:t xml:space="preserve"> service.  </w:t>
      </w:r>
    </w:p>
    <w:p w:rsidR="009326FD" w:rsidRPr="008A3085" w:rsidRDefault="009326FD" w:rsidP="008A3085">
      <w:pPr>
        <w:rPr>
          <w:rFonts w:ascii="Times New Roman" w:hAnsi="Times New Roman" w:cs="Times New Roman"/>
          <w:sz w:val="24"/>
          <w:szCs w:val="24"/>
        </w:rPr>
      </w:pPr>
    </w:p>
    <w:p w:rsidR="008A3085" w:rsidRDefault="00734F4C" w:rsidP="00102524">
      <w:pPr>
        <w:jc w:val="both"/>
        <w:rPr>
          <w:rFonts w:ascii="Times New Roman" w:hAnsi="Times New Roman" w:cs="Times New Roman"/>
          <w:sz w:val="32"/>
          <w:szCs w:val="32"/>
        </w:rPr>
      </w:pPr>
      <w:r w:rsidRPr="00734F4C">
        <w:rPr>
          <w:rFonts w:ascii="Times New Roman" w:hAnsi="Times New Roman" w:cs="Times New Roman"/>
          <w:b/>
          <w:sz w:val="40"/>
          <w:szCs w:val="40"/>
        </w:rPr>
        <w:t>Education</w:t>
      </w:r>
      <w:r>
        <w:rPr>
          <w:rFonts w:ascii="Times New Roman" w:hAnsi="Times New Roman" w:cs="Times New Roman"/>
          <w:sz w:val="32"/>
          <w:szCs w:val="32"/>
        </w:rPr>
        <w:t xml:space="preserve">:  </w:t>
      </w:r>
      <w:r w:rsidRPr="003C3A0F">
        <w:rPr>
          <w:rFonts w:ascii="Times New Roman" w:hAnsi="Times New Roman" w:cs="Times New Roman"/>
          <w:b/>
          <w:sz w:val="32"/>
          <w:szCs w:val="32"/>
          <w:u w:val="single"/>
        </w:rPr>
        <w:t>St. James Secondary School</w:t>
      </w:r>
      <w:r w:rsidR="008C6CA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(2011-2016)</w:t>
      </w:r>
    </w:p>
    <w:p w:rsidR="008768F3" w:rsidRPr="00602D7F" w:rsidRDefault="008768F3" w:rsidP="008768F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2D7F">
        <w:rPr>
          <w:rFonts w:ascii="Times New Roman" w:hAnsi="Times New Roman" w:cs="Times New Roman"/>
          <w:sz w:val="24"/>
          <w:szCs w:val="24"/>
        </w:rPr>
        <w:t>Mathematics</w:t>
      </w:r>
    </w:p>
    <w:p w:rsidR="008768F3" w:rsidRPr="00602D7F" w:rsidRDefault="008768F3" w:rsidP="008768F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2D7F">
        <w:rPr>
          <w:rFonts w:ascii="Times New Roman" w:hAnsi="Times New Roman" w:cs="Times New Roman"/>
          <w:sz w:val="24"/>
          <w:szCs w:val="24"/>
        </w:rPr>
        <w:t>English A</w:t>
      </w:r>
    </w:p>
    <w:p w:rsidR="008768F3" w:rsidRPr="00602D7F" w:rsidRDefault="008768F3" w:rsidP="008768F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2D7F">
        <w:rPr>
          <w:rFonts w:ascii="Times New Roman" w:hAnsi="Times New Roman" w:cs="Times New Roman"/>
          <w:sz w:val="24"/>
          <w:szCs w:val="24"/>
        </w:rPr>
        <w:t>Principles of Accounts</w:t>
      </w:r>
    </w:p>
    <w:p w:rsidR="008768F3" w:rsidRPr="00602D7F" w:rsidRDefault="008768F3" w:rsidP="008768F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2D7F">
        <w:rPr>
          <w:rFonts w:ascii="Times New Roman" w:hAnsi="Times New Roman" w:cs="Times New Roman"/>
          <w:sz w:val="24"/>
          <w:szCs w:val="24"/>
        </w:rPr>
        <w:t>Principles of Business</w:t>
      </w:r>
    </w:p>
    <w:p w:rsidR="008768F3" w:rsidRPr="00602D7F" w:rsidRDefault="008768F3" w:rsidP="008768F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2D7F">
        <w:rPr>
          <w:rFonts w:ascii="Times New Roman" w:hAnsi="Times New Roman" w:cs="Times New Roman"/>
          <w:sz w:val="24"/>
          <w:szCs w:val="24"/>
        </w:rPr>
        <w:t xml:space="preserve">Integrated Science </w:t>
      </w:r>
    </w:p>
    <w:p w:rsidR="008768F3" w:rsidRPr="00602D7F" w:rsidRDefault="008768F3" w:rsidP="008768F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2D7F">
        <w:rPr>
          <w:rFonts w:ascii="Times New Roman" w:hAnsi="Times New Roman" w:cs="Times New Roman"/>
          <w:sz w:val="24"/>
          <w:szCs w:val="24"/>
        </w:rPr>
        <w:t>Additional Mathematics</w:t>
      </w:r>
    </w:p>
    <w:p w:rsidR="008768F3" w:rsidRPr="00602D7F" w:rsidRDefault="008768F3" w:rsidP="008768F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2D7F">
        <w:rPr>
          <w:rFonts w:ascii="Times New Roman" w:hAnsi="Times New Roman" w:cs="Times New Roman"/>
          <w:sz w:val="24"/>
          <w:szCs w:val="24"/>
        </w:rPr>
        <w:t>Technical Drawing</w:t>
      </w:r>
    </w:p>
    <w:p w:rsidR="008768F3" w:rsidRDefault="00734F4C" w:rsidP="008768F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</w:t>
      </w:r>
      <w:r w:rsidRPr="003C3A0F">
        <w:rPr>
          <w:rFonts w:ascii="Times New Roman" w:hAnsi="Times New Roman" w:cs="Times New Roman"/>
          <w:b/>
          <w:sz w:val="32"/>
          <w:szCs w:val="32"/>
          <w:u w:val="single"/>
        </w:rPr>
        <w:t>Diego Mar</w:t>
      </w:r>
      <w:r w:rsidR="008768F3" w:rsidRPr="003C3A0F">
        <w:rPr>
          <w:rFonts w:ascii="Times New Roman" w:hAnsi="Times New Roman" w:cs="Times New Roman"/>
          <w:b/>
          <w:sz w:val="32"/>
          <w:szCs w:val="32"/>
          <w:u w:val="single"/>
        </w:rPr>
        <w:t>tin Lessons Academy</w:t>
      </w:r>
      <w:r w:rsidR="008768F3">
        <w:rPr>
          <w:rFonts w:ascii="Times New Roman" w:hAnsi="Times New Roman" w:cs="Times New Roman"/>
          <w:sz w:val="32"/>
          <w:szCs w:val="32"/>
        </w:rPr>
        <w:t xml:space="preserve"> (2016- present)</w:t>
      </w:r>
    </w:p>
    <w:p w:rsidR="008768F3" w:rsidRPr="00602D7F" w:rsidRDefault="008768F3" w:rsidP="008768F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2D7F">
        <w:rPr>
          <w:rFonts w:ascii="Times New Roman" w:hAnsi="Times New Roman" w:cs="Times New Roman"/>
          <w:sz w:val="24"/>
          <w:szCs w:val="24"/>
        </w:rPr>
        <w:t>Mathematics</w:t>
      </w:r>
    </w:p>
    <w:p w:rsidR="008768F3" w:rsidRPr="00602D7F" w:rsidRDefault="008768F3" w:rsidP="008768F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2D7F">
        <w:rPr>
          <w:rFonts w:ascii="Times New Roman" w:hAnsi="Times New Roman" w:cs="Times New Roman"/>
          <w:sz w:val="24"/>
          <w:szCs w:val="24"/>
        </w:rPr>
        <w:t>English A</w:t>
      </w:r>
    </w:p>
    <w:p w:rsidR="008768F3" w:rsidRPr="00602D7F" w:rsidRDefault="008768F3" w:rsidP="008768F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2D7F">
        <w:rPr>
          <w:rFonts w:ascii="Times New Roman" w:hAnsi="Times New Roman" w:cs="Times New Roman"/>
          <w:sz w:val="24"/>
          <w:szCs w:val="24"/>
        </w:rPr>
        <w:t>Principles Of Business</w:t>
      </w:r>
    </w:p>
    <w:p w:rsidR="008768F3" w:rsidRPr="008768F3" w:rsidRDefault="008768F3" w:rsidP="008768F3">
      <w:pPr>
        <w:pStyle w:val="ListParagraph"/>
        <w:ind w:left="2640"/>
        <w:jc w:val="both"/>
        <w:rPr>
          <w:rFonts w:ascii="Times New Roman" w:hAnsi="Times New Roman" w:cs="Times New Roman"/>
          <w:sz w:val="32"/>
          <w:szCs w:val="32"/>
        </w:rPr>
      </w:pPr>
    </w:p>
    <w:p w:rsidR="00602D7F" w:rsidRDefault="008768F3" w:rsidP="00FC1454">
      <w:pPr>
        <w:jc w:val="both"/>
        <w:rPr>
          <w:rFonts w:ascii="Times New Roman" w:hAnsi="Times New Roman" w:cs="Times New Roman"/>
          <w:sz w:val="40"/>
          <w:szCs w:val="40"/>
        </w:rPr>
      </w:pPr>
      <w:r w:rsidRPr="008768F3">
        <w:rPr>
          <w:rFonts w:ascii="Times New Roman" w:hAnsi="Times New Roman" w:cs="Times New Roman"/>
          <w:b/>
          <w:sz w:val="40"/>
          <w:szCs w:val="40"/>
        </w:rPr>
        <w:t>Work Experience</w:t>
      </w:r>
      <w:r w:rsidR="00FC1454">
        <w:rPr>
          <w:rFonts w:ascii="Times New Roman" w:hAnsi="Times New Roman" w:cs="Times New Roman"/>
          <w:sz w:val="40"/>
          <w:szCs w:val="40"/>
        </w:rPr>
        <w:t xml:space="preserve">: </w:t>
      </w:r>
    </w:p>
    <w:p w:rsidR="00FC1454" w:rsidRPr="00F40E13" w:rsidRDefault="008768F3" w:rsidP="00F40E1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40E13">
        <w:rPr>
          <w:rFonts w:ascii="Times New Roman" w:hAnsi="Times New Roman" w:cs="Times New Roman"/>
          <w:b/>
          <w:sz w:val="32"/>
          <w:szCs w:val="32"/>
          <w:u w:val="single"/>
        </w:rPr>
        <w:t>Ocaziao</w:t>
      </w:r>
      <w:r w:rsidR="00FC1454" w:rsidRPr="00F40E13">
        <w:rPr>
          <w:rFonts w:ascii="Times New Roman" w:hAnsi="Times New Roman" w:cs="Times New Roman"/>
          <w:b/>
          <w:sz w:val="32"/>
          <w:szCs w:val="32"/>
          <w:u w:val="single"/>
        </w:rPr>
        <w:t xml:space="preserve"> Cake Decorating Supplies- #19 Agra Street, St. James.</w:t>
      </w:r>
      <w:r w:rsidRPr="00F40E13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FC1454" w:rsidRPr="00F40E13">
        <w:rPr>
          <w:rFonts w:ascii="Times New Roman" w:hAnsi="Times New Roman" w:cs="Times New Roman"/>
          <w:sz w:val="32"/>
          <w:szCs w:val="32"/>
        </w:rPr>
        <w:t>(2012, 2013</w:t>
      </w:r>
      <w:r w:rsidR="00102524">
        <w:rPr>
          <w:rFonts w:ascii="Times New Roman" w:hAnsi="Times New Roman" w:cs="Times New Roman"/>
          <w:sz w:val="32"/>
          <w:szCs w:val="32"/>
        </w:rPr>
        <w:t xml:space="preserve">)- </w:t>
      </w:r>
      <w:r w:rsidR="00102524">
        <w:rPr>
          <w:rFonts w:ascii="Times New Roman" w:hAnsi="Times New Roman" w:cs="Times New Roman"/>
          <w:i/>
        </w:rPr>
        <w:t>Easter, Summer &amp; Christmas</w:t>
      </w:r>
      <w:r w:rsidR="00FC1454" w:rsidRPr="00F40E13">
        <w:rPr>
          <w:rFonts w:ascii="Times New Roman" w:hAnsi="Times New Roman" w:cs="Times New Roman"/>
          <w:i/>
        </w:rPr>
        <w:t xml:space="preserve"> Vacation, after school.</w:t>
      </w:r>
    </w:p>
    <w:p w:rsidR="00734F4C" w:rsidRPr="00602D7F" w:rsidRDefault="00FC1454" w:rsidP="00FC1454">
      <w:pPr>
        <w:tabs>
          <w:tab w:val="left" w:pos="6255"/>
          <w:tab w:val="left" w:pos="631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2D7F">
        <w:rPr>
          <w:rFonts w:ascii="Times New Roman" w:hAnsi="Times New Roman" w:cs="Times New Roman"/>
          <w:b/>
          <w:sz w:val="32"/>
          <w:szCs w:val="32"/>
        </w:rPr>
        <w:t>Position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Pr="00602D7F">
        <w:rPr>
          <w:rFonts w:ascii="Times New Roman" w:hAnsi="Times New Roman" w:cs="Times New Roman"/>
          <w:sz w:val="24"/>
          <w:szCs w:val="24"/>
        </w:rPr>
        <w:t>Office Assistant</w:t>
      </w:r>
      <w:r w:rsidR="00472961">
        <w:rPr>
          <w:rFonts w:ascii="Times New Roman" w:hAnsi="Times New Roman" w:cs="Times New Roman"/>
          <w:sz w:val="24"/>
          <w:szCs w:val="24"/>
        </w:rPr>
        <w:t>/ Receptionist.</w:t>
      </w:r>
    </w:p>
    <w:p w:rsidR="00472961" w:rsidRPr="00F40E13" w:rsidRDefault="00FC1454" w:rsidP="00F40E13">
      <w:pPr>
        <w:tabs>
          <w:tab w:val="left" w:pos="6255"/>
          <w:tab w:val="left" w:pos="6315"/>
        </w:tabs>
        <w:spacing w:line="240" w:lineRule="auto"/>
        <w:jc w:val="both"/>
        <w:rPr>
          <w:rFonts w:ascii="Times New Roman" w:hAnsi="Times New Roman" w:cs="Times New Roman"/>
          <w:i/>
        </w:rPr>
      </w:pPr>
      <w:r w:rsidRPr="00602D7F">
        <w:rPr>
          <w:rFonts w:ascii="Times New Roman" w:hAnsi="Times New Roman" w:cs="Times New Roman"/>
          <w:b/>
          <w:sz w:val="32"/>
          <w:szCs w:val="32"/>
        </w:rPr>
        <w:lastRenderedPageBreak/>
        <w:t>Job Details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Pr="00602D7F">
        <w:rPr>
          <w:rFonts w:ascii="Times New Roman" w:hAnsi="Times New Roman" w:cs="Times New Roman"/>
          <w:sz w:val="24"/>
          <w:szCs w:val="24"/>
        </w:rPr>
        <w:t xml:space="preserve">Filing, stock taking, data entry, cashing, </w:t>
      </w:r>
      <w:r w:rsidR="00602D7F" w:rsidRPr="00602D7F">
        <w:rPr>
          <w:rFonts w:ascii="Times New Roman" w:hAnsi="Times New Roman" w:cs="Times New Roman"/>
          <w:sz w:val="24"/>
          <w:szCs w:val="24"/>
        </w:rPr>
        <w:t>packing &amp; pricing of stock, answering telephone calls</w:t>
      </w:r>
      <w:r w:rsidR="00602D7F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F40E13" w:rsidRDefault="00472961" w:rsidP="00F40E13">
      <w:pPr>
        <w:pStyle w:val="ListParagraph"/>
        <w:numPr>
          <w:ilvl w:val="0"/>
          <w:numId w:val="8"/>
        </w:numPr>
        <w:tabs>
          <w:tab w:val="left" w:pos="3660"/>
        </w:tabs>
        <w:rPr>
          <w:rFonts w:ascii="Times New Roman" w:hAnsi="Times New Roman" w:cs="Times New Roman"/>
          <w:i/>
        </w:rPr>
      </w:pPr>
      <w:r w:rsidRPr="00F40E13">
        <w:rPr>
          <w:rFonts w:ascii="Times New Roman" w:hAnsi="Times New Roman" w:cs="Times New Roman"/>
          <w:b/>
          <w:sz w:val="32"/>
          <w:szCs w:val="32"/>
          <w:u w:val="single"/>
        </w:rPr>
        <w:t xml:space="preserve">The Trinidad Building and Loan Association- #89 Queen Street, Port of Spain. </w:t>
      </w:r>
      <w:r w:rsidR="00602D7F" w:rsidRPr="00F40E13">
        <w:rPr>
          <w:rFonts w:ascii="Times New Roman" w:hAnsi="Times New Roman" w:cs="Times New Roman"/>
        </w:rPr>
        <w:t xml:space="preserve"> </w:t>
      </w:r>
      <w:r w:rsidRPr="00F40E13">
        <w:rPr>
          <w:rFonts w:ascii="Times New Roman" w:hAnsi="Times New Roman" w:cs="Times New Roman"/>
          <w:sz w:val="32"/>
          <w:szCs w:val="32"/>
        </w:rPr>
        <w:t xml:space="preserve">(2015)- </w:t>
      </w:r>
      <w:r w:rsidRPr="00F40E13">
        <w:rPr>
          <w:rFonts w:ascii="Times New Roman" w:hAnsi="Times New Roman" w:cs="Times New Roman"/>
          <w:i/>
        </w:rPr>
        <w:t>Summer Vacation</w:t>
      </w:r>
      <w:r w:rsidR="00102524">
        <w:rPr>
          <w:rFonts w:ascii="Times New Roman" w:hAnsi="Times New Roman" w:cs="Times New Roman"/>
          <w:i/>
        </w:rPr>
        <w:t>.</w:t>
      </w:r>
    </w:p>
    <w:p w:rsidR="00FC1454" w:rsidRPr="00F40E13" w:rsidRDefault="00F40E13" w:rsidP="00F40E13">
      <w:pPr>
        <w:pStyle w:val="ListParagraph"/>
        <w:tabs>
          <w:tab w:val="left" w:pos="3660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sz w:val="32"/>
          <w:szCs w:val="32"/>
        </w:rPr>
        <w:t>Tel: 868-623-1501-4</w:t>
      </w:r>
      <w:r w:rsidR="00472961" w:rsidRPr="00F40E13">
        <w:rPr>
          <w:rFonts w:ascii="Times New Roman" w:hAnsi="Times New Roman" w:cs="Times New Roman"/>
          <w:i/>
        </w:rPr>
        <w:t>.</w:t>
      </w:r>
    </w:p>
    <w:p w:rsidR="00472961" w:rsidRDefault="00472961" w:rsidP="00602D7F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Position: </w:t>
      </w:r>
      <w:r w:rsidRPr="00472961">
        <w:rPr>
          <w:rFonts w:ascii="Times New Roman" w:hAnsi="Times New Roman" w:cs="Times New Roman"/>
          <w:sz w:val="24"/>
          <w:szCs w:val="24"/>
        </w:rPr>
        <w:t>Office Assistant</w:t>
      </w:r>
      <w:r>
        <w:rPr>
          <w:rFonts w:ascii="Times New Roman" w:hAnsi="Times New Roman" w:cs="Times New Roman"/>
          <w:sz w:val="24"/>
          <w:szCs w:val="24"/>
        </w:rPr>
        <w:t>/ Receptionist.</w:t>
      </w:r>
    </w:p>
    <w:p w:rsidR="00472961" w:rsidRDefault="00472961" w:rsidP="00602D7F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Job Details: </w:t>
      </w:r>
      <w:r>
        <w:rPr>
          <w:rFonts w:ascii="Times New Roman" w:hAnsi="Times New Roman" w:cs="Times New Roman"/>
          <w:sz w:val="24"/>
          <w:szCs w:val="24"/>
        </w:rPr>
        <w:t>Filing, Answering telephone calls.</w:t>
      </w:r>
    </w:p>
    <w:p w:rsidR="00472961" w:rsidRDefault="00472961" w:rsidP="00602D7F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:rsidR="00472961" w:rsidRPr="00F40E13" w:rsidRDefault="00472961" w:rsidP="00F40E13">
      <w:pPr>
        <w:pStyle w:val="ListParagraph"/>
        <w:numPr>
          <w:ilvl w:val="0"/>
          <w:numId w:val="7"/>
        </w:numPr>
        <w:tabs>
          <w:tab w:val="left" w:pos="3660"/>
        </w:tabs>
        <w:rPr>
          <w:rFonts w:ascii="Times New Roman" w:hAnsi="Times New Roman" w:cs="Times New Roman"/>
          <w:sz w:val="32"/>
          <w:szCs w:val="32"/>
          <w:u w:val="single"/>
        </w:rPr>
      </w:pPr>
      <w:r w:rsidRPr="00F40E13">
        <w:rPr>
          <w:rFonts w:ascii="Times New Roman" w:hAnsi="Times New Roman" w:cs="Times New Roman"/>
          <w:b/>
          <w:sz w:val="32"/>
          <w:szCs w:val="32"/>
          <w:u w:val="single"/>
        </w:rPr>
        <w:t>Merchant Credit Card Agency Limited- #18-20 Pembroke Street, Althom Bu</w:t>
      </w:r>
      <w:r w:rsidR="00F40E13">
        <w:rPr>
          <w:rFonts w:ascii="Times New Roman" w:hAnsi="Times New Roman" w:cs="Times New Roman"/>
          <w:b/>
          <w:sz w:val="32"/>
          <w:szCs w:val="32"/>
          <w:u w:val="single"/>
        </w:rPr>
        <w:t xml:space="preserve">ilding, Suite 10, Port of Spain. </w:t>
      </w:r>
      <w:r w:rsidR="00F40E13" w:rsidRPr="00F40E13">
        <w:rPr>
          <w:rFonts w:ascii="Times New Roman" w:hAnsi="Times New Roman" w:cs="Times New Roman"/>
          <w:sz w:val="32"/>
          <w:szCs w:val="32"/>
        </w:rPr>
        <w:t>(2016)</w:t>
      </w:r>
      <w:r w:rsidR="00F40E13">
        <w:rPr>
          <w:rFonts w:ascii="Times New Roman" w:hAnsi="Times New Roman" w:cs="Times New Roman"/>
          <w:sz w:val="32"/>
          <w:szCs w:val="32"/>
        </w:rPr>
        <w:t>-</w:t>
      </w:r>
      <w:r w:rsidR="00F40E13">
        <w:rPr>
          <w:rFonts w:ascii="Times New Roman" w:hAnsi="Times New Roman" w:cs="Times New Roman"/>
          <w:i/>
        </w:rPr>
        <w:t xml:space="preserve"> Summer Vacation</w:t>
      </w:r>
      <w:r w:rsidR="00102524">
        <w:rPr>
          <w:rFonts w:ascii="Times New Roman" w:hAnsi="Times New Roman" w:cs="Times New Roman"/>
          <w:i/>
        </w:rPr>
        <w:t>.</w:t>
      </w:r>
    </w:p>
    <w:p w:rsidR="00F40E13" w:rsidRPr="00F40E13" w:rsidRDefault="00F40E13" w:rsidP="00F40E13">
      <w:pPr>
        <w:pStyle w:val="ListParagraph"/>
        <w:tabs>
          <w:tab w:val="left" w:pos="36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Tel: 868-623-4652</w:t>
      </w:r>
    </w:p>
    <w:p w:rsidR="00F40E13" w:rsidRPr="00F40E13" w:rsidRDefault="00F40E13" w:rsidP="00F40E13">
      <w:pPr>
        <w:pStyle w:val="ListParagraph"/>
        <w:tabs>
          <w:tab w:val="left" w:pos="366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72961" w:rsidRDefault="00F40E13" w:rsidP="00602D7F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Position</w:t>
      </w:r>
      <w:r w:rsidR="008C6CAC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635B07">
        <w:rPr>
          <w:rFonts w:ascii="Times New Roman" w:hAnsi="Times New Roman" w:cs="Times New Roman"/>
          <w:sz w:val="24"/>
          <w:szCs w:val="24"/>
        </w:rPr>
        <w:t>Receptionist</w:t>
      </w:r>
    </w:p>
    <w:p w:rsidR="00F40E13" w:rsidRDefault="00F40E13" w:rsidP="00FD5892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Job Details: </w:t>
      </w:r>
      <w:r>
        <w:rPr>
          <w:rFonts w:ascii="Times New Roman" w:hAnsi="Times New Roman" w:cs="Times New Roman"/>
          <w:sz w:val="24"/>
          <w:szCs w:val="24"/>
        </w:rPr>
        <w:t>Answering telephone calls, Filing, Data Entry (</w:t>
      </w:r>
      <w:r w:rsidRPr="00102524">
        <w:rPr>
          <w:rFonts w:ascii="Times New Roman" w:hAnsi="Times New Roman" w:cs="Times New Roman"/>
          <w:i/>
          <w:sz w:val="24"/>
          <w:szCs w:val="24"/>
        </w:rPr>
        <w:t>Compiling a da</w:t>
      </w:r>
      <w:r w:rsidR="00FD5892" w:rsidRPr="00102524">
        <w:rPr>
          <w:rFonts w:ascii="Times New Roman" w:hAnsi="Times New Roman" w:cs="Times New Roman"/>
          <w:i/>
          <w:sz w:val="24"/>
          <w:szCs w:val="24"/>
        </w:rPr>
        <w:t>ta base for prospective clients</w:t>
      </w:r>
      <w:r w:rsidR="00FD5892">
        <w:rPr>
          <w:rFonts w:ascii="Times New Roman" w:hAnsi="Times New Roman" w:cs="Times New Roman"/>
          <w:sz w:val="24"/>
          <w:szCs w:val="24"/>
        </w:rPr>
        <w:t>)</w:t>
      </w:r>
      <w:r w:rsidR="00102524">
        <w:rPr>
          <w:rFonts w:ascii="Times New Roman" w:hAnsi="Times New Roman" w:cs="Times New Roman"/>
          <w:sz w:val="24"/>
          <w:szCs w:val="24"/>
        </w:rPr>
        <w:t>.</w:t>
      </w:r>
    </w:p>
    <w:p w:rsidR="009326FD" w:rsidRDefault="009326FD" w:rsidP="00635B07">
      <w:pPr>
        <w:rPr>
          <w:rFonts w:ascii="Times New Roman" w:hAnsi="Times New Roman" w:cs="Times New Roman"/>
          <w:sz w:val="24"/>
          <w:szCs w:val="24"/>
        </w:rPr>
      </w:pPr>
    </w:p>
    <w:p w:rsidR="0002249B" w:rsidRDefault="009326FD" w:rsidP="00635B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Personal Qualities: </w:t>
      </w:r>
      <w:r>
        <w:rPr>
          <w:rFonts w:ascii="Times New Roman" w:hAnsi="Times New Roman" w:cs="Times New Roman"/>
          <w:sz w:val="24"/>
          <w:szCs w:val="24"/>
        </w:rPr>
        <w:t xml:space="preserve">Amicable, Good customer service, Competent, Fast learner, Dependable, Honest, Industrious, Responsible, Good punctuality. </w:t>
      </w:r>
    </w:p>
    <w:p w:rsidR="00B0245D" w:rsidRDefault="00B0245D" w:rsidP="00635B07">
      <w:pPr>
        <w:rPr>
          <w:rFonts w:ascii="Times New Roman" w:hAnsi="Times New Roman" w:cs="Times New Roman"/>
          <w:sz w:val="24"/>
          <w:szCs w:val="24"/>
        </w:rPr>
      </w:pPr>
    </w:p>
    <w:p w:rsidR="00B0245D" w:rsidRDefault="00B0245D" w:rsidP="00635B0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References: </w:t>
      </w:r>
    </w:p>
    <w:p w:rsidR="00B0245D" w:rsidRPr="000F17A4" w:rsidRDefault="00B0245D" w:rsidP="00B0245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F17A4">
        <w:rPr>
          <w:rFonts w:ascii="Times New Roman" w:hAnsi="Times New Roman" w:cs="Times New Roman"/>
          <w:b/>
          <w:sz w:val="24"/>
          <w:szCs w:val="24"/>
          <w:u w:val="single"/>
        </w:rPr>
        <w:t>Heather-Ann Walcott</w:t>
      </w:r>
    </w:p>
    <w:p w:rsidR="000F17A4" w:rsidRPr="006D5CDA" w:rsidRDefault="000F17A4" w:rsidP="006D5C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</w:t>
      </w:r>
      <w:r w:rsidR="006D5CDA">
        <w:rPr>
          <w:rFonts w:ascii="Times New Roman" w:hAnsi="Times New Roman" w:cs="Times New Roman"/>
          <w:sz w:val="24"/>
          <w:szCs w:val="24"/>
        </w:rPr>
        <w:t xml:space="preserve"> at</w:t>
      </w:r>
      <w:r w:rsidR="006D5CDA" w:rsidRPr="006D5CDA">
        <w:rPr>
          <w:rFonts w:ascii="Times New Roman" w:hAnsi="Times New Roman" w:cs="Times New Roman"/>
          <w:sz w:val="24"/>
          <w:szCs w:val="24"/>
        </w:rPr>
        <w:t xml:space="preserve"> Excellent </w:t>
      </w:r>
      <w:r w:rsidR="006D5CDA">
        <w:rPr>
          <w:rFonts w:ascii="Times New Roman" w:hAnsi="Times New Roman" w:cs="Times New Roman"/>
          <w:sz w:val="24"/>
          <w:szCs w:val="24"/>
        </w:rPr>
        <w:t>Stores Ltd.</w:t>
      </w:r>
    </w:p>
    <w:p w:rsidR="000F17A4" w:rsidRDefault="000F17A4" w:rsidP="000F17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326-1203.</w:t>
      </w:r>
    </w:p>
    <w:p w:rsidR="000F17A4" w:rsidRDefault="000F17A4" w:rsidP="000F17A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5CD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Natalie Johnston</w:t>
      </w:r>
    </w:p>
    <w:p w:rsidR="006D5CDA" w:rsidRPr="006D5CDA" w:rsidRDefault="006D5CDA" w:rsidP="006D5C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Accounting Assistant </w:t>
      </w:r>
    </w:p>
    <w:p w:rsidR="000F17A4" w:rsidRDefault="006D5CDA" w:rsidP="000F17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Ocaziao Cake Decorating Supplies.</w:t>
      </w:r>
    </w:p>
    <w:p w:rsidR="006D5CDA" w:rsidRDefault="006D5CDA" w:rsidP="000F17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723-5652</w:t>
      </w:r>
    </w:p>
    <w:p w:rsidR="006D5CDA" w:rsidRDefault="006D5CDA" w:rsidP="000F17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D5CDA" w:rsidRDefault="006D5CDA" w:rsidP="006D5C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5CDA">
        <w:rPr>
          <w:rFonts w:ascii="Times New Roman" w:hAnsi="Times New Roman" w:cs="Times New Roman"/>
          <w:b/>
          <w:sz w:val="24"/>
          <w:szCs w:val="24"/>
          <w:u w:val="single"/>
        </w:rPr>
        <w:t>Elroy Weekes</w:t>
      </w:r>
    </w:p>
    <w:p w:rsidR="006D5CDA" w:rsidRDefault="008B6A80" w:rsidP="006D5C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Lawyer, Contractor</w:t>
      </w:r>
    </w:p>
    <w:p w:rsidR="008B6A80" w:rsidRPr="008B6A80" w:rsidRDefault="008B6A80" w:rsidP="006D5C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Weekes and Hinds Law Firm</w:t>
      </w:r>
    </w:p>
    <w:p w:rsidR="006D5CDA" w:rsidRDefault="006D5CDA" w:rsidP="006D5C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707-8885</w:t>
      </w:r>
    </w:p>
    <w:p w:rsidR="008B6A80" w:rsidRDefault="008B6A80" w:rsidP="006D5C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B6A80" w:rsidRPr="008B6A80" w:rsidRDefault="008B6A80" w:rsidP="008B6A8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Leslie Nelson</w:t>
      </w:r>
    </w:p>
    <w:p w:rsidR="008B6A80" w:rsidRDefault="008B6A80" w:rsidP="008B6A8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Chief Executive Officer</w:t>
      </w:r>
    </w:p>
    <w:p w:rsidR="008B6A80" w:rsidRDefault="008B6A80" w:rsidP="008B6A8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B4050">
        <w:rPr>
          <w:rFonts w:ascii="Times New Roman" w:hAnsi="Times New Roman" w:cs="Times New Roman"/>
          <w:sz w:val="24"/>
          <w:szCs w:val="24"/>
        </w:rPr>
        <w:t>Trinidad Building a</w:t>
      </w:r>
      <w:r>
        <w:rPr>
          <w:rFonts w:ascii="Times New Roman" w:hAnsi="Times New Roman" w:cs="Times New Roman"/>
          <w:sz w:val="24"/>
          <w:szCs w:val="24"/>
        </w:rPr>
        <w:t xml:space="preserve">nd Loan Association </w:t>
      </w:r>
      <w:bookmarkStart w:id="0" w:name="_GoBack"/>
      <w:bookmarkEnd w:id="0"/>
    </w:p>
    <w:p w:rsidR="008B6A80" w:rsidRPr="008B6A80" w:rsidRDefault="008B6A80" w:rsidP="008B6A8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487-9840</w:t>
      </w:r>
    </w:p>
    <w:p w:rsidR="006D5CDA" w:rsidRPr="006D5CDA" w:rsidRDefault="006D5CDA" w:rsidP="006D5CD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6D5CDA" w:rsidRPr="006D5CDA" w:rsidSect="00D7115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2880" w:bottom="1440" w:left="288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236B" w:rsidRDefault="009D236B" w:rsidP="00472961">
      <w:pPr>
        <w:spacing w:after="0" w:line="240" w:lineRule="auto"/>
      </w:pPr>
      <w:r>
        <w:separator/>
      </w:r>
    </w:p>
  </w:endnote>
  <w:endnote w:type="continuationSeparator" w:id="0">
    <w:p w:rsidR="009D236B" w:rsidRDefault="009D236B" w:rsidP="00472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961" w:rsidRDefault="0047296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961" w:rsidRPr="00472961" w:rsidRDefault="00472961" w:rsidP="00102524">
    <w:pPr>
      <w:pStyle w:val="Footer"/>
      <w:rPr>
        <w:i/>
        <w:sz w:val="20"/>
        <w:szCs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961" w:rsidRPr="00102524" w:rsidRDefault="00102524" w:rsidP="00102524">
    <w:pPr>
      <w:pStyle w:val="Footer"/>
      <w:rPr>
        <w:i/>
        <w:sz w:val="18"/>
        <w:szCs w:val="18"/>
      </w:rPr>
    </w:pPr>
    <w:r>
      <w:rPr>
        <w:i/>
        <w:sz w:val="18"/>
        <w:szCs w:val="18"/>
      </w:rPr>
      <w:t xml:space="preserve">                                                                                                                           Cont’d on next page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236B" w:rsidRDefault="009D236B" w:rsidP="00472961">
      <w:pPr>
        <w:spacing w:after="0" w:line="240" w:lineRule="auto"/>
      </w:pPr>
      <w:r>
        <w:separator/>
      </w:r>
    </w:p>
  </w:footnote>
  <w:footnote w:type="continuationSeparator" w:id="0">
    <w:p w:rsidR="009D236B" w:rsidRDefault="009D236B" w:rsidP="004729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961" w:rsidRDefault="0047296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961" w:rsidRDefault="0047296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961" w:rsidRDefault="0047296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A3408"/>
    <w:multiLevelType w:val="hybridMultilevel"/>
    <w:tmpl w:val="CA4079F0"/>
    <w:lvl w:ilvl="0" w:tplc="04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">
    <w:nsid w:val="147509A8"/>
    <w:multiLevelType w:val="hybridMultilevel"/>
    <w:tmpl w:val="D5A238CC"/>
    <w:lvl w:ilvl="0" w:tplc="7ADCB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2F575D"/>
    <w:multiLevelType w:val="hybridMultilevel"/>
    <w:tmpl w:val="D90885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5774E2"/>
    <w:multiLevelType w:val="hybridMultilevel"/>
    <w:tmpl w:val="B936E994"/>
    <w:lvl w:ilvl="0" w:tplc="0409000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4">
    <w:nsid w:val="4CF50B74"/>
    <w:multiLevelType w:val="hybridMultilevel"/>
    <w:tmpl w:val="295E5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30395E"/>
    <w:multiLevelType w:val="hybridMultilevel"/>
    <w:tmpl w:val="1A104C4E"/>
    <w:lvl w:ilvl="0" w:tplc="0409000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95" w:hanging="360"/>
      </w:pPr>
      <w:rPr>
        <w:rFonts w:ascii="Wingdings" w:hAnsi="Wingdings" w:hint="default"/>
      </w:rPr>
    </w:lvl>
  </w:abstractNum>
  <w:abstractNum w:abstractNumId="6">
    <w:nsid w:val="776D6DC7"/>
    <w:multiLevelType w:val="hybridMultilevel"/>
    <w:tmpl w:val="6BB2F4A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7C7561B9"/>
    <w:multiLevelType w:val="hybridMultilevel"/>
    <w:tmpl w:val="58D45848"/>
    <w:lvl w:ilvl="0" w:tplc="3CA055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655826"/>
    <w:multiLevelType w:val="hybridMultilevel"/>
    <w:tmpl w:val="E5962738"/>
    <w:lvl w:ilvl="0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50D7"/>
    <w:rsid w:val="0002249B"/>
    <w:rsid w:val="000C2C8C"/>
    <w:rsid w:val="000C7FC0"/>
    <w:rsid w:val="000F17A4"/>
    <w:rsid w:val="00102524"/>
    <w:rsid w:val="001550D7"/>
    <w:rsid w:val="00355717"/>
    <w:rsid w:val="003C3A0F"/>
    <w:rsid w:val="00472961"/>
    <w:rsid w:val="004C2EE0"/>
    <w:rsid w:val="00602D7F"/>
    <w:rsid w:val="00635B07"/>
    <w:rsid w:val="006D19E4"/>
    <w:rsid w:val="006D5CDA"/>
    <w:rsid w:val="00734F4C"/>
    <w:rsid w:val="007C2DC1"/>
    <w:rsid w:val="00823A89"/>
    <w:rsid w:val="008768F3"/>
    <w:rsid w:val="008A3085"/>
    <w:rsid w:val="008B6A80"/>
    <w:rsid w:val="008C6CAC"/>
    <w:rsid w:val="009326FD"/>
    <w:rsid w:val="0097494C"/>
    <w:rsid w:val="009D236B"/>
    <w:rsid w:val="00A128EC"/>
    <w:rsid w:val="00A512CF"/>
    <w:rsid w:val="00B0245D"/>
    <w:rsid w:val="00B225FE"/>
    <w:rsid w:val="00B22A43"/>
    <w:rsid w:val="00BF165A"/>
    <w:rsid w:val="00C30F88"/>
    <w:rsid w:val="00CB4050"/>
    <w:rsid w:val="00CD622E"/>
    <w:rsid w:val="00D71155"/>
    <w:rsid w:val="00F40E13"/>
    <w:rsid w:val="00F627D3"/>
    <w:rsid w:val="00FC1454"/>
    <w:rsid w:val="00FD5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F8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D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08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2D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02D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2D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72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961"/>
  </w:style>
  <w:style w:type="paragraph" w:styleId="Footer">
    <w:name w:val="footer"/>
    <w:basedOn w:val="Normal"/>
    <w:link w:val="FooterChar"/>
    <w:uiPriority w:val="99"/>
    <w:unhideWhenUsed/>
    <w:rsid w:val="00472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961"/>
  </w:style>
  <w:style w:type="character" w:styleId="Hyperlink">
    <w:name w:val="Hyperlink"/>
    <w:basedOn w:val="DefaultParagraphFont"/>
    <w:uiPriority w:val="99"/>
    <w:unhideWhenUsed/>
    <w:rsid w:val="009326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D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08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2D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02D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2D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72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961"/>
  </w:style>
  <w:style w:type="paragraph" w:styleId="Footer">
    <w:name w:val="footer"/>
    <w:basedOn w:val="Normal"/>
    <w:link w:val="FooterChar"/>
    <w:uiPriority w:val="99"/>
    <w:unhideWhenUsed/>
    <w:rsid w:val="00472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961"/>
  </w:style>
  <w:style w:type="character" w:styleId="Hyperlink">
    <w:name w:val="Hyperlink"/>
    <w:basedOn w:val="DefaultParagraphFont"/>
    <w:uiPriority w:val="99"/>
    <w:unhideWhenUsed/>
    <w:rsid w:val="009326F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e_student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097EF-83C8-4A7F-AAA2-97B881A394C4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EE8F4049-1C00-49C0-9C23-41023E988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1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Education</Company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Ministry of Education</dc:creator>
  <cp:lastModifiedBy>jenniferp</cp:lastModifiedBy>
  <cp:revision>2</cp:revision>
  <cp:lastPrinted>2017-06-21T17:46:00Z</cp:lastPrinted>
  <dcterms:created xsi:type="dcterms:W3CDTF">2017-06-21T17:47:00Z</dcterms:created>
  <dcterms:modified xsi:type="dcterms:W3CDTF">2017-06-21T17:47:00Z</dcterms:modified>
</cp:coreProperties>
</file>