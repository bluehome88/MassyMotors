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79B47" w14:textId="77777777" w:rsidR="00FB5CA5" w:rsidRDefault="00FB5CA5">
      <w:pPr>
        <w:pStyle w:val="Heading1"/>
      </w:pPr>
    </w:p>
    <w:p w14:paraId="2335DA7F" w14:textId="77777777" w:rsidR="001A66B4" w:rsidRDefault="00A01376" w:rsidP="00A01376">
      <w:pPr>
        <w:pStyle w:val="ListNumber"/>
        <w:numPr>
          <w:ilvl w:val="0"/>
          <w:numId w:val="0"/>
        </w:numPr>
      </w:pPr>
      <w:r>
        <w:t xml:space="preserve">                   </w:t>
      </w:r>
      <w:r w:rsidR="001A66B4">
        <w:t xml:space="preserve"> </w:t>
      </w:r>
    </w:p>
    <w:p w14:paraId="04E6D919" w14:textId="4FBB72C0" w:rsidR="00FB5CA5" w:rsidRDefault="00BB1C28" w:rsidP="00A01376">
      <w:pPr>
        <w:pStyle w:val="ListNumber"/>
        <w:numPr>
          <w:ilvl w:val="0"/>
          <w:numId w:val="0"/>
        </w:numPr>
      </w:pPr>
      <w:r>
        <w:t xml:space="preserve">Andrea </w:t>
      </w:r>
      <w:r w:rsidR="007B51BF">
        <w:t xml:space="preserve">Ash </w:t>
      </w:r>
    </w:p>
    <w:p w14:paraId="652E0205" w14:textId="77777777" w:rsidR="00A22E31" w:rsidRDefault="00A22E31" w:rsidP="00A01376">
      <w:pPr>
        <w:pStyle w:val="ListNumber"/>
        <w:numPr>
          <w:ilvl w:val="0"/>
          <w:numId w:val="0"/>
        </w:numPr>
      </w:pPr>
    </w:p>
    <w:p w14:paraId="47B5A9D7" w14:textId="31106497" w:rsidR="007B51BF" w:rsidRDefault="007B51BF" w:rsidP="00A01376">
      <w:pPr>
        <w:pStyle w:val="ListNumber"/>
        <w:numPr>
          <w:ilvl w:val="0"/>
          <w:numId w:val="0"/>
        </w:numPr>
      </w:pPr>
      <w:r>
        <w:t xml:space="preserve">PERSONAL INFORMATION </w:t>
      </w:r>
    </w:p>
    <w:p w14:paraId="5CEFC879" w14:textId="77777777" w:rsidR="00A22E31" w:rsidRDefault="00A22E31" w:rsidP="00A01376">
      <w:pPr>
        <w:pStyle w:val="ListNumber"/>
        <w:numPr>
          <w:ilvl w:val="0"/>
          <w:numId w:val="0"/>
        </w:numPr>
      </w:pPr>
    </w:p>
    <w:p w14:paraId="03A8F1A6" w14:textId="4FF28C24" w:rsidR="00E311AE" w:rsidRDefault="00E311AE" w:rsidP="00A01376">
      <w:pPr>
        <w:pStyle w:val="ListNumber"/>
        <w:numPr>
          <w:ilvl w:val="0"/>
          <w:numId w:val="0"/>
        </w:numPr>
      </w:pPr>
      <w:r>
        <w:t>14 February, 1994</w:t>
      </w:r>
    </w:p>
    <w:p w14:paraId="26F72436" w14:textId="347F024B" w:rsidR="00E311AE" w:rsidRDefault="00010AB8" w:rsidP="00A01376">
      <w:pPr>
        <w:pStyle w:val="ListNumber"/>
        <w:numPr>
          <w:ilvl w:val="0"/>
          <w:numId w:val="0"/>
        </w:numPr>
      </w:pPr>
      <w:r>
        <w:t xml:space="preserve">#42 Noriega Trace </w:t>
      </w:r>
      <w:r w:rsidR="00D227E9">
        <w:t xml:space="preserve">By Pass Road </w:t>
      </w:r>
    </w:p>
    <w:p w14:paraId="0787BAD6" w14:textId="20C674CF" w:rsidR="00D227E9" w:rsidRDefault="00D227E9" w:rsidP="00A01376">
      <w:pPr>
        <w:pStyle w:val="ListNumber"/>
        <w:numPr>
          <w:ilvl w:val="0"/>
          <w:numId w:val="0"/>
        </w:numPr>
      </w:pPr>
      <w:r>
        <w:t xml:space="preserve">Arima </w:t>
      </w:r>
    </w:p>
    <w:p w14:paraId="787BFF11" w14:textId="47F52629" w:rsidR="00D227E9" w:rsidRDefault="00D227E9" w:rsidP="00A01376">
      <w:pPr>
        <w:pStyle w:val="ListNumber"/>
        <w:numPr>
          <w:ilvl w:val="0"/>
          <w:numId w:val="0"/>
        </w:numPr>
      </w:pPr>
    </w:p>
    <w:p w14:paraId="22C5DDD2" w14:textId="75EABF11" w:rsidR="00D227E9" w:rsidRDefault="00D227E9" w:rsidP="00A01376">
      <w:pPr>
        <w:pStyle w:val="ListNumber"/>
        <w:numPr>
          <w:ilvl w:val="0"/>
          <w:numId w:val="0"/>
        </w:numPr>
      </w:pPr>
      <w:r>
        <w:t>Email Address :</w:t>
      </w:r>
      <w:r w:rsidR="0067675F">
        <w:t xml:space="preserve">samanthaash241994@gmail.com </w:t>
      </w:r>
    </w:p>
    <w:p w14:paraId="49B0EBB5" w14:textId="77777777" w:rsidR="00A22E31" w:rsidRDefault="00A22E31" w:rsidP="00A01376">
      <w:pPr>
        <w:pStyle w:val="ListNumber"/>
        <w:numPr>
          <w:ilvl w:val="0"/>
          <w:numId w:val="0"/>
        </w:numPr>
      </w:pPr>
    </w:p>
    <w:p w14:paraId="1F72828C" w14:textId="234F5466" w:rsidR="00E93C29" w:rsidRDefault="00417099" w:rsidP="00A01376">
      <w:pPr>
        <w:pStyle w:val="ListNumber"/>
        <w:numPr>
          <w:ilvl w:val="0"/>
          <w:numId w:val="0"/>
        </w:numPr>
      </w:pPr>
      <w:r>
        <w:t>Phone Content :</w:t>
      </w:r>
      <w:r w:rsidR="007C3C29">
        <w:t>783-8191</w:t>
      </w:r>
    </w:p>
    <w:p w14:paraId="35659822" w14:textId="77777777" w:rsidR="00A22E31" w:rsidRDefault="00A22E31" w:rsidP="00A01376">
      <w:pPr>
        <w:pStyle w:val="ListNumber"/>
        <w:numPr>
          <w:ilvl w:val="0"/>
          <w:numId w:val="0"/>
        </w:numPr>
      </w:pPr>
    </w:p>
    <w:p w14:paraId="40E1E0D6" w14:textId="50F46AD4" w:rsidR="007C3C29" w:rsidRDefault="007C3C29" w:rsidP="00A01376">
      <w:pPr>
        <w:pStyle w:val="ListNumber"/>
        <w:numPr>
          <w:ilvl w:val="0"/>
          <w:numId w:val="0"/>
        </w:numPr>
      </w:pPr>
      <w:r>
        <w:t xml:space="preserve">OBJECTIVE </w:t>
      </w:r>
    </w:p>
    <w:p w14:paraId="1DC10DA0" w14:textId="4778556D" w:rsidR="00E93C29" w:rsidRDefault="00E93C29" w:rsidP="00A01376">
      <w:pPr>
        <w:pStyle w:val="ListNumber"/>
        <w:numPr>
          <w:ilvl w:val="0"/>
          <w:numId w:val="0"/>
        </w:numPr>
      </w:pPr>
      <w:r>
        <w:t xml:space="preserve">To seek </w:t>
      </w:r>
      <w:r w:rsidR="00062A63">
        <w:t xml:space="preserve">employment in a growing environment </w:t>
      </w:r>
      <w:r w:rsidR="008501CA">
        <w:t xml:space="preserve">organization that allow me to use my training to help </w:t>
      </w:r>
      <w:r w:rsidR="00EC4C3C">
        <w:t>and to develop Trinidad and Tobago</w:t>
      </w:r>
      <w:r w:rsidR="004B4502">
        <w:t xml:space="preserve">. </w:t>
      </w:r>
    </w:p>
    <w:p w14:paraId="6E720BA4" w14:textId="77777777" w:rsidR="00F01EF7" w:rsidRDefault="00F01EF7" w:rsidP="00A01376">
      <w:pPr>
        <w:pStyle w:val="ListNumber"/>
        <w:numPr>
          <w:ilvl w:val="0"/>
          <w:numId w:val="0"/>
        </w:numPr>
      </w:pPr>
    </w:p>
    <w:p w14:paraId="46CE210F" w14:textId="2739F4C0" w:rsidR="004B4502" w:rsidRDefault="004B4502" w:rsidP="00A01376">
      <w:pPr>
        <w:pStyle w:val="ListNumber"/>
        <w:numPr>
          <w:ilvl w:val="0"/>
          <w:numId w:val="0"/>
        </w:numPr>
      </w:pPr>
      <w:r>
        <w:t xml:space="preserve">EDUCATION </w:t>
      </w:r>
      <w:r w:rsidR="00205F43">
        <w:t>:</w:t>
      </w:r>
    </w:p>
    <w:p w14:paraId="756F3CB1" w14:textId="77777777" w:rsidR="00F01EF7" w:rsidRDefault="00F01EF7" w:rsidP="00A01376">
      <w:pPr>
        <w:pStyle w:val="ListNumber"/>
        <w:numPr>
          <w:ilvl w:val="0"/>
          <w:numId w:val="0"/>
        </w:numPr>
      </w:pPr>
    </w:p>
    <w:p w14:paraId="705D05E8" w14:textId="45B6C367" w:rsidR="00487029" w:rsidRDefault="003B2890" w:rsidP="00487029">
      <w:pPr>
        <w:pStyle w:val="ListNumber"/>
        <w:numPr>
          <w:ilvl w:val="0"/>
          <w:numId w:val="15"/>
        </w:numPr>
      </w:pPr>
      <w:r>
        <w:t xml:space="preserve">Lower </w:t>
      </w:r>
      <w:r w:rsidR="00562AAE">
        <w:t xml:space="preserve">Morvant </w:t>
      </w:r>
      <w:r w:rsidR="002222D2">
        <w:t>Government Primary School,</w:t>
      </w:r>
      <w:r w:rsidR="00CF0727">
        <w:t>2001-2007 .</w:t>
      </w:r>
    </w:p>
    <w:p w14:paraId="0F732B0D" w14:textId="09CD0E69" w:rsidR="00CF0727" w:rsidRDefault="00CF0727" w:rsidP="00487029">
      <w:pPr>
        <w:pStyle w:val="ListNumber"/>
        <w:numPr>
          <w:ilvl w:val="0"/>
          <w:numId w:val="15"/>
        </w:numPr>
      </w:pPr>
      <w:r>
        <w:t xml:space="preserve">Valencia High </w:t>
      </w:r>
      <w:r w:rsidR="00582975">
        <w:t>S</w:t>
      </w:r>
      <w:r>
        <w:t xml:space="preserve">chool </w:t>
      </w:r>
      <w:r w:rsidR="00582975">
        <w:t>2007-2013</w:t>
      </w:r>
    </w:p>
    <w:p w14:paraId="1AAE877F" w14:textId="77777777" w:rsidR="00A52438" w:rsidRDefault="00A52438" w:rsidP="00A52438">
      <w:pPr>
        <w:pStyle w:val="ListNumber"/>
        <w:numPr>
          <w:ilvl w:val="0"/>
          <w:numId w:val="0"/>
        </w:numPr>
        <w:ind w:left="720"/>
      </w:pPr>
    </w:p>
    <w:p w14:paraId="2D8E53F6" w14:textId="77777777" w:rsidR="00D84409" w:rsidRDefault="00425339" w:rsidP="00D84409">
      <w:pPr>
        <w:pStyle w:val="ListNumber"/>
        <w:numPr>
          <w:ilvl w:val="0"/>
          <w:numId w:val="0"/>
        </w:numPr>
        <w:ind w:left="720"/>
      </w:pPr>
      <w:r>
        <w:t xml:space="preserve">CXC GENERAL </w:t>
      </w:r>
      <w:r w:rsidR="00A52438">
        <w:t>PROFICIENCY</w:t>
      </w:r>
    </w:p>
    <w:p w14:paraId="7710544C" w14:textId="272D2826" w:rsidR="00425339" w:rsidRDefault="0063638B" w:rsidP="00D84409">
      <w:pPr>
        <w:pStyle w:val="ListNumber"/>
        <w:numPr>
          <w:ilvl w:val="0"/>
          <w:numId w:val="15"/>
        </w:numPr>
      </w:pPr>
      <w:r>
        <w:lastRenderedPageBreak/>
        <w:t xml:space="preserve">Mathematics </w:t>
      </w:r>
    </w:p>
    <w:p w14:paraId="7A059CFF" w14:textId="21B7B863" w:rsidR="0063638B" w:rsidRDefault="0063638B" w:rsidP="008C7374">
      <w:pPr>
        <w:pStyle w:val="ListNumber"/>
        <w:numPr>
          <w:ilvl w:val="0"/>
          <w:numId w:val="15"/>
        </w:numPr>
      </w:pPr>
      <w:r>
        <w:t xml:space="preserve">English </w:t>
      </w:r>
    </w:p>
    <w:p w14:paraId="20296CE8" w14:textId="201EEFF7" w:rsidR="008C7374" w:rsidRDefault="00C41290" w:rsidP="008C7374">
      <w:pPr>
        <w:pStyle w:val="ListNumber"/>
        <w:numPr>
          <w:ilvl w:val="0"/>
          <w:numId w:val="15"/>
        </w:numPr>
      </w:pPr>
      <w:r>
        <w:t xml:space="preserve">PRINCEPAL </w:t>
      </w:r>
      <w:r w:rsidR="001C131D">
        <w:t xml:space="preserve">OF BUSINESS </w:t>
      </w:r>
    </w:p>
    <w:p w14:paraId="5DE89F69" w14:textId="2F62F82C" w:rsidR="001C131D" w:rsidRDefault="001C131D" w:rsidP="008C7374">
      <w:pPr>
        <w:pStyle w:val="ListNumber"/>
        <w:numPr>
          <w:ilvl w:val="0"/>
          <w:numId w:val="15"/>
        </w:numPr>
      </w:pPr>
      <w:r>
        <w:t xml:space="preserve">FOOD AND NUTRITION </w:t>
      </w:r>
    </w:p>
    <w:p w14:paraId="02D78D20" w14:textId="0A864A60" w:rsidR="00550A60" w:rsidRDefault="00550A60" w:rsidP="008C7374">
      <w:pPr>
        <w:pStyle w:val="ListNumber"/>
        <w:numPr>
          <w:ilvl w:val="0"/>
          <w:numId w:val="15"/>
        </w:numPr>
      </w:pPr>
      <w:r>
        <w:t xml:space="preserve">SPANISH </w:t>
      </w:r>
    </w:p>
    <w:p w14:paraId="5CE00490" w14:textId="77777777" w:rsidR="00436175" w:rsidRDefault="00436175" w:rsidP="00436175">
      <w:pPr>
        <w:pStyle w:val="ListNumber"/>
        <w:numPr>
          <w:ilvl w:val="0"/>
          <w:numId w:val="0"/>
        </w:numPr>
        <w:ind w:left="720"/>
      </w:pPr>
    </w:p>
    <w:p w14:paraId="455CA594" w14:textId="191BF14A" w:rsidR="00550A60" w:rsidRDefault="00387C48" w:rsidP="00550A60">
      <w:pPr>
        <w:pStyle w:val="ListNumber"/>
        <w:numPr>
          <w:ilvl w:val="0"/>
          <w:numId w:val="0"/>
        </w:numPr>
        <w:ind w:left="720"/>
      </w:pPr>
      <w:r>
        <w:t xml:space="preserve">SKILLS  AND TRAINING </w:t>
      </w:r>
    </w:p>
    <w:p w14:paraId="600469B7" w14:textId="77777777" w:rsidR="00436175" w:rsidRDefault="00436175" w:rsidP="00550A60">
      <w:pPr>
        <w:pStyle w:val="ListNumber"/>
        <w:numPr>
          <w:ilvl w:val="0"/>
          <w:numId w:val="0"/>
        </w:numPr>
        <w:ind w:left="720"/>
      </w:pPr>
    </w:p>
    <w:p w14:paraId="3176BDFE" w14:textId="28C09716" w:rsidR="00EC41C3" w:rsidRDefault="00EC41C3" w:rsidP="00550A60">
      <w:pPr>
        <w:pStyle w:val="ListNumber"/>
        <w:numPr>
          <w:ilvl w:val="0"/>
          <w:numId w:val="0"/>
        </w:numPr>
        <w:ind w:left="720"/>
      </w:pPr>
      <w:r>
        <w:t xml:space="preserve">Youth Training and Employment Preparation, </w:t>
      </w:r>
      <w:r w:rsidR="00F152E9">
        <w:t>Program</w:t>
      </w:r>
      <w:r w:rsidR="00F44E1E">
        <w:t>(</w:t>
      </w:r>
      <w:r w:rsidR="00176833">
        <w:t>Y.T.E.P.P)</w:t>
      </w:r>
    </w:p>
    <w:p w14:paraId="7F70EE78" w14:textId="24FE4E08" w:rsidR="00765A79" w:rsidRDefault="00765A79" w:rsidP="00550A60">
      <w:pPr>
        <w:pStyle w:val="ListNumber"/>
        <w:numPr>
          <w:ilvl w:val="0"/>
          <w:numId w:val="0"/>
        </w:numPr>
        <w:ind w:left="720"/>
      </w:pPr>
      <w:r>
        <w:t>2014 Completed</w:t>
      </w:r>
      <w:r w:rsidR="0059342D">
        <w:t xml:space="preserve">; Food Preparation </w:t>
      </w:r>
    </w:p>
    <w:p w14:paraId="4B045B07" w14:textId="0124F862" w:rsidR="0059342D" w:rsidRDefault="0059342D" w:rsidP="00550A60">
      <w:pPr>
        <w:pStyle w:val="ListNumber"/>
        <w:numPr>
          <w:ilvl w:val="0"/>
          <w:numId w:val="0"/>
        </w:numPr>
        <w:ind w:left="720"/>
      </w:pPr>
    </w:p>
    <w:p w14:paraId="02597D1B" w14:textId="64D24052" w:rsidR="0059342D" w:rsidRDefault="00C96E11" w:rsidP="00550A60">
      <w:pPr>
        <w:pStyle w:val="ListNumber"/>
        <w:numPr>
          <w:ilvl w:val="0"/>
          <w:numId w:val="0"/>
        </w:numPr>
        <w:ind w:left="720"/>
      </w:pPr>
      <w:r>
        <w:t>WORK EXPERIENCE :</w:t>
      </w:r>
    </w:p>
    <w:p w14:paraId="70FA6340" w14:textId="699FA091" w:rsidR="00C96E11" w:rsidRDefault="00E21A7C" w:rsidP="00C96E11">
      <w:pPr>
        <w:pStyle w:val="ListNumber"/>
        <w:numPr>
          <w:ilvl w:val="0"/>
          <w:numId w:val="15"/>
        </w:numPr>
      </w:pPr>
      <w:r>
        <w:t xml:space="preserve">Pannywise -Sales Clerk ( </w:t>
      </w:r>
      <w:r w:rsidR="00437784">
        <w:t>Trincity Mall )</w:t>
      </w:r>
    </w:p>
    <w:p w14:paraId="06E47C95" w14:textId="77777777" w:rsidR="000C5E78" w:rsidRDefault="004507B9" w:rsidP="00C96E11">
      <w:pPr>
        <w:pStyle w:val="ListNumber"/>
        <w:numPr>
          <w:ilvl w:val="0"/>
          <w:numId w:val="15"/>
        </w:numPr>
      </w:pPr>
      <w:r>
        <w:t>Seepersad Catering Service</w:t>
      </w:r>
      <w:r w:rsidR="002A29AB">
        <w:t xml:space="preserve"> -Server/Assistance cook</w:t>
      </w:r>
    </w:p>
    <w:p w14:paraId="2BDFD6FC" w14:textId="2390D913" w:rsidR="004507B9" w:rsidRDefault="002A29AB" w:rsidP="000C5E78">
      <w:pPr>
        <w:pStyle w:val="ListNumber"/>
        <w:numPr>
          <w:ilvl w:val="0"/>
          <w:numId w:val="0"/>
        </w:numPr>
        <w:ind w:left="720"/>
      </w:pPr>
      <w:r>
        <w:t xml:space="preserve"> </w:t>
      </w:r>
    </w:p>
    <w:p w14:paraId="527DA438" w14:textId="6E3B1510" w:rsidR="00FB4D8A" w:rsidRDefault="000C5E78" w:rsidP="000C5E78">
      <w:pPr>
        <w:pStyle w:val="ListNumber"/>
        <w:numPr>
          <w:ilvl w:val="0"/>
          <w:numId w:val="0"/>
        </w:numPr>
        <w:ind w:left="360"/>
      </w:pPr>
      <w:r>
        <w:t xml:space="preserve">    </w:t>
      </w:r>
      <w:r w:rsidR="00FB4D8A">
        <w:t>OTHER ACHIEVEMENTS</w:t>
      </w:r>
    </w:p>
    <w:p w14:paraId="6BA3FF5F" w14:textId="77777777" w:rsidR="00CB0699" w:rsidRDefault="00CB0699" w:rsidP="000C5E78">
      <w:pPr>
        <w:pStyle w:val="ListNumber"/>
        <w:numPr>
          <w:ilvl w:val="0"/>
          <w:numId w:val="0"/>
        </w:numPr>
        <w:ind w:left="360"/>
      </w:pPr>
    </w:p>
    <w:p w14:paraId="1E00D4B3" w14:textId="66334465" w:rsidR="00205F43" w:rsidRDefault="00352AA0" w:rsidP="00DB1FB2">
      <w:pPr>
        <w:pStyle w:val="ListNumber"/>
        <w:numPr>
          <w:ilvl w:val="0"/>
          <w:numId w:val="15"/>
        </w:numPr>
      </w:pPr>
      <w:r>
        <w:t xml:space="preserve">Graduation </w:t>
      </w:r>
      <w:r w:rsidR="00442766">
        <w:t xml:space="preserve">Cetificate ;Has completed the </w:t>
      </w:r>
      <w:r w:rsidR="00DB1308">
        <w:t xml:space="preserve">Youth Training &amp; Employment Preparation </w:t>
      </w:r>
    </w:p>
    <w:p w14:paraId="57D3D5C5" w14:textId="7E6C7376" w:rsidR="00DB1308" w:rsidRDefault="006529B8" w:rsidP="00DB1FB2">
      <w:pPr>
        <w:pStyle w:val="ListNumber"/>
        <w:numPr>
          <w:ilvl w:val="0"/>
          <w:numId w:val="15"/>
        </w:numPr>
      </w:pPr>
      <w:r>
        <w:t xml:space="preserve">Primary Level &amp; has qualified </w:t>
      </w:r>
      <w:r w:rsidR="000C17A3">
        <w:t xml:space="preserve">for this </w:t>
      </w:r>
      <w:r w:rsidR="00E8498A">
        <w:t xml:space="preserve">Certificate </w:t>
      </w:r>
    </w:p>
    <w:p w14:paraId="21967E17" w14:textId="70813EFA" w:rsidR="00E8498A" w:rsidRDefault="00E8498A" w:rsidP="00DB1FB2">
      <w:pPr>
        <w:pStyle w:val="ListNumber"/>
        <w:numPr>
          <w:ilvl w:val="0"/>
          <w:numId w:val="15"/>
        </w:numPr>
      </w:pPr>
      <w:r>
        <w:t xml:space="preserve">Certificate </w:t>
      </w:r>
      <w:r w:rsidR="006804EA">
        <w:t xml:space="preserve">of Participation; Conflict Resolution </w:t>
      </w:r>
      <w:r w:rsidR="00346AE4">
        <w:t xml:space="preserve">Skill Workshop </w:t>
      </w:r>
    </w:p>
    <w:p w14:paraId="2959E439" w14:textId="27E860BC" w:rsidR="00346AE4" w:rsidRDefault="00346AE4" w:rsidP="00DB1FB2">
      <w:pPr>
        <w:pStyle w:val="ListNumber"/>
        <w:numPr>
          <w:ilvl w:val="0"/>
          <w:numId w:val="15"/>
        </w:numPr>
      </w:pPr>
      <w:r>
        <w:t xml:space="preserve">Certificate </w:t>
      </w:r>
      <w:r w:rsidR="00C70EA0">
        <w:t xml:space="preserve">Ministry of Education </w:t>
      </w:r>
      <w:r w:rsidR="0054639F">
        <w:t xml:space="preserve">Camp Hope 2007&amp; </w:t>
      </w:r>
      <w:r w:rsidR="00792175">
        <w:t xml:space="preserve">Still Rise </w:t>
      </w:r>
    </w:p>
    <w:p w14:paraId="18D3DE0C" w14:textId="44E567FE" w:rsidR="00792175" w:rsidRDefault="00792175" w:rsidP="00DB1FB2">
      <w:pPr>
        <w:pStyle w:val="ListNumber"/>
        <w:numPr>
          <w:ilvl w:val="0"/>
          <w:numId w:val="15"/>
        </w:numPr>
      </w:pPr>
      <w:r>
        <w:t xml:space="preserve">Certificate of successful </w:t>
      </w:r>
      <w:r w:rsidR="00615E40">
        <w:t xml:space="preserve">Completion </w:t>
      </w:r>
      <w:r w:rsidR="006E12AC">
        <w:t xml:space="preserve">-Adolescent </w:t>
      </w:r>
      <w:r w:rsidR="00D870F4">
        <w:t xml:space="preserve">Development Program </w:t>
      </w:r>
    </w:p>
    <w:p w14:paraId="2FD34D8C" w14:textId="3C654048" w:rsidR="00022D8D" w:rsidRDefault="00022D8D" w:rsidP="00DB1FB2">
      <w:pPr>
        <w:pStyle w:val="ListNumber"/>
        <w:numPr>
          <w:ilvl w:val="0"/>
          <w:numId w:val="15"/>
        </w:numPr>
      </w:pPr>
      <w:r>
        <w:t>Certificate of Recognition  (</w:t>
      </w:r>
      <w:r w:rsidR="002A008B">
        <w:t>Food &amp; Nutrition )</w:t>
      </w:r>
      <w:r w:rsidR="00EB328F">
        <w:t xml:space="preserve">Punctuality &amp; Regularity </w:t>
      </w:r>
    </w:p>
    <w:p w14:paraId="135FD038" w14:textId="26CD8D56" w:rsidR="00F51BF5" w:rsidRDefault="0065210A" w:rsidP="001A7814">
      <w:pPr>
        <w:pStyle w:val="ListNumber"/>
        <w:numPr>
          <w:ilvl w:val="0"/>
          <w:numId w:val="0"/>
        </w:numPr>
        <w:ind w:left="360"/>
      </w:pPr>
      <w:r>
        <w:lastRenderedPageBreak/>
        <w:t xml:space="preserve">    </w:t>
      </w:r>
      <w:bookmarkStart w:id="0" w:name="_GoBack"/>
      <w:bookmarkEnd w:id="0"/>
      <w:r w:rsidR="00484AC2">
        <w:t xml:space="preserve">     </w:t>
      </w:r>
      <w:r w:rsidR="00B71FD1">
        <w:t xml:space="preserve">PERSONAL INTEREST </w:t>
      </w:r>
    </w:p>
    <w:p w14:paraId="0FCB3BE2" w14:textId="3446EF35" w:rsidR="001A7814" w:rsidRDefault="001A7814" w:rsidP="001A7814">
      <w:pPr>
        <w:pStyle w:val="ListNumber"/>
        <w:numPr>
          <w:ilvl w:val="0"/>
          <w:numId w:val="16"/>
        </w:numPr>
      </w:pPr>
      <w:r>
        <w:t xml:space="preserve">Netball </w:t>
      </w:r>
    </w:p>
    <w:p w14:paraId="2053916F" w14:textId="66B5AB08" w:rsidR="001A7814" w:rsidRDefault="006F19B7" w:rsidP="001A7814">
      <w:pPr>
        <w:pStyle w:val="ListNumber"/>
        <w:numPr>
          <w:ilvl w:val="0"/>
          <w:numId w:val="16"/>
        </w:numPr>
      </w:pPr>
      <w:r>
        <w:t xml:space="preserve">Football </w:t>
      </w:r>
    </w:p>
    <w:p w14:paraId="626F3DBA" w14:textId="1364387E" w:rsidR="006F19B7" w:rsidRDefault="006F19B7" w:rsidP="001A7814">
      <w:pPr>
        <w:pStyle w:val="ListNumber"/>
        <w:numPr>
          <w:ilvl w:val="0"/>
          <w:numId w:val="16"/>
        </w:numPr>
      </w:pPr>
      <w:r>
        <w:t xml:space="preserve">Track &amp; Field </w:t>
      </w:r>
    </w:p>
    <w:p w14:paraId="06D7EF0D" w14:textId="3F12EFAE" w:rsidR="006F19B7" w:rsidRDefault="006F19B7" w:rsidP="001A7814">
      <w:pPr>
        <w:pStyle w:val="ListNumber"/>
        <w:numPr>
          <w:ilvl w:val="0"/>
          <w:numId w:val="16"/>
        </w:numPr>
      </w:pPr>
      <w:r>
        <w:t xml:space="preserve">Helping </w:t>
      </w:r>
      <w:r w:rsidR="005F6369">
        <w:t xml:space="preserve">Others </w:t>
      </w:r>
    </w:p>
    <w:p w14:paraId="5481BAE1" w14:textId="0FEB2D52" w:rsidR="005F6369" w:rsidRDefault="005F6369" w:rsidP="005F6369">
      <w:pPr>
        <w:pStyle w:val="ListNumber"/>
        <w:numPr>
          <w:ilvl w:val="0"/>
          <w:numId w:val="0"/>
        </w:numPr>
        <w:ind w:left="1080"/>
      </w:pPr>
    </w:p>
    <w:p w14:paraId="4C3665A0" w14:textId="0BD63343" w:rsidR="005F6369" w:rsidRDefault="005F6369" w:rsidP="005F6369">
      <w:pPr>
        <w:pStyle w:val="ListNumber"/>
        <w:numPr>
          <w:ilvl w:val="0"/>
          <w:numId w:val="0"/>
        </w:numPr>
        <w:ind w:left="1080"/>
      </w:pPr>
      <w:r>
        <w:t>REFERENCE :</w:t>
      </w:r>
    </w:p>
    <w:p w14:paraId="33795274" w14:textId="4E1DC071" w:rsidR="005F6369" w:rsidRDefault="00A64D8D" w:rsidP="005F6369">
      <w:pPr>
        <w:pStyle w:val="ListNumber"/>
        <w:numPr>
          <w:ilvl w:val="0"/>
          <w:numId w:val="0"/>
        </w:numPr>
        <w:ind w:left="1080"/>
      </w:pPr>
      <w:r>
        <w:t xml:space="preserve">Mr.Neil Seepersad </w:t>
      </w:r>
    </w:p>
    <w:p w14:paraId="666C81EB" w14:textId="63AE84D6" w:rsidR="00A64D8D" w:rsidRDefault="00A64D8D" w:rsidP="005F6369">
      <w:pPr>
        <w:pStyle w:val="ListNumber"/>
        <w:numPr>
          <w:ilvl w:val="0"/>
          <w:numId w:val="0"/>
        </w:numPr>
        <w:ind w:left="1080"/>
      </w:pPr>
      <w:r>
        <w:t xml:space="preserve">Centre </w:t>
      </w:r>
      <w:r w:rsidR="0011616A">
        <w:t xml:space="preserve">Co-ordinator </w:t>
      </w:r>
    </w:p>
    <w:p w14:paraId="392AE14E" w14:textId="742C5AA4" w:rsidR="0011616A" w:rsidRDefault="001648FF" w:rsidP="005F6369">
      <w:pPr>
        <w:pStyle w:val="ListNumber"/>
        <w:numPr>
          <w:ilvl w:val="0"/>
          <w:numId w:val="0"/>
        </w:numPr>
        <w:ind w:left="1080"/>
      </w:pPr>
      <w:r>
        <w:t xml:space="preserve">Curepe,Trinidad </w:t>
      </w:r>
    </w:p>
    <w:p w14:paraId="649E46AD" w14:textId="26071FCD" w:rsidR="001648FF" w:rsidRDefault="001648FF" w:rsidP="005F6369">
      <w:pPr>
        <w:pStyle w:val="ListNumber"/>
        <w:numPr>
          <w:ilvl w:val="0"/>
          <w:numId w:val="0"/>
        </w:numPr>
        <w:ind w:left="1080"/>
      </w:pPr>
      <w:r>
        <w:t>Phone Content</w:t>
      </w:r>
      <w:r w:rsidR="00EA51A3">
        <w:t xml:space="preserve">; </w:t>
      </w:r>
      <w:r w:rsidR="00D51254">
        <w:t xml:space="preserve">662-3127, 662-6172 ,313-4312 </w:t>
      </w:r>
    </w:p>
    <w:p w14:paraId="7A5BB7B6" w14:textId="2BA3C2D2" w:rsidR="00160645" w:rsidRDefault="00160645" w:rsidP="005F6369">
      <w:pPr>
        <w:pStyle w:val="ListNumber"/>
        <w:numPr>
          <w:ilvl w:val="0"/>
          <w:numId w:val="0"/>
        </w:numPr>
        <w:ind w:left="1080"/>
      </w:pPr>
    </w:p>
    <w:p w14:paraId="4475B5F3" w14:textId="487FA6D4" w:rsidR="00160645" w:rsidRDefault="0097492D" w:rsidP="005F6369">
      <w:pPr>
        <w:pStyle w:val="ListNumber"/>
        <w:numPr>
          <w:ilvl w:val="0"/>
          <w:numId w:val="0"/>
        </w:numPr>
        <w:ind w:left="1080"/>
      </w:pPr>
      <w:r>
        <w:t xml:space="preserve">Mrs.Ena Cain </w:t>
      </w:r>
      <w:r w:rsidR="00F409D2">
        <w:t xml:space="preserve">Baptise </w:t>
      </w:r>
    </w:p>
    <w:p w14:paraId="642FEAAE" w14:textId="71AF8F04" w:rsidR="00F409D2" w:rsidRDefault="00F409D2" w:rsidP="005F6369">
      <w:pPr>
        <w:pStyle w:val="ListNumber"/>
        <w:numPr>
          <w:ilvl w:val="0"/>
          <w:numId w:val="0"/>
        </w:numPr>
        <w:ind w:left="1080"/>
      </w:pPr>
      <w:r>
        <w:t xml:space="preserve">#CP2 Rivers </w:t>
      </w:r>
      <w:r w:rsidR="00EF620E">
        <w:t xml:space="preserve">And Branch </w:t>
      </w:r>
    </w:p>
    <w:p w14:paraId="770E8097" w14:textId="10C0F113" w:rsidR="00EF620E" w:rsidRDefault="00EF620E" w:rsidP="005F6369">
      <w:pPr>
        <w:pStyle w:val="ListNumber"/>
        <w:numPr>
          <w:ilvl w:val="0"/>
          <w:numId w:val="0"/>
        </w:numPr>
        <w:ind w:left="1080"/>
      </w:pPr>
      <w:r>
        <w:t xml:space="preserve">Road Kelly Village,Caron </w:t>
      </w:r>
    </w:p>
    <w:p w14:paraId="54ED1C26" w14:textId="041F2FA5" w:rsidR="00EF620E" w:rsidRDefault="00EF620E" w:rsidP="005F6369">
      <w:pPr>
        <w:pStyle w:val="ListNumber"/>
        <w:numPr>
          <w:ilvl w:val="0"/>
          <w:numId w:val="0"/>
        </w:numPr>
        <w:ind w:left="1080"/>
      </w:pPr>
      <w:r>
        <w:t>Phone Content ;</w:t>
      </w:r>
      <w:r w:rsidR="0079519E">
        <w:t xml:space="preserve"> 669-2411, </w:t>
      </w:r>
      <w:r w:rsidR="007C17B5">
        <w:t xml:space="preserve">707-8169 ,368-6053 </w:t>
      </w:r>
    </w:p>
    <w:p w14:paraId="281F1190" w14:textId="77777777" w:rsidR="00B71FD1" w:rsidRPr="001A7814" w:rsidRDefault="00B71FD1" w:rsidP="001A7814"/>
    <w:sectPr w:rsidR="00B71FD1" w:rsidRPr="001A7814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8826" w14:textId="77777777" w:rsidR="001F288F" w:rsidRDefault="001F288F">
      <w:pPr>
        <w:spacing w:after="0" w:line="240" w:lineRule="auto"/>
      </w:pPr>
      <w:r>
        <w:separator/>
      </w:r>
    </w:p>
    <w:p w14:paraId="16B7C62A" w14:textId="77777777" w:rsidR="001F288F" w:rsidRDefault="001F288F"/>
    <w:p w14:paraId="233A011E" w14:textId="77777777" w:rsidR="001F288F" w:rsidRDefault="001F288F"/>
  </w:endnote>
  <w:endnote w:type="continuationSeparator" w:id="0">
    <w:p w14:paraId="392ABABF" w14:textId="77777777" w:rsidR="001F288F" w:rsidRDefault="001F288F">
      <w:pPr>
        <w:spacing w:after="0" w:line="240" w:lineRule="auto"/>
      </w:pPr>
      <w:r>
        <w:continuationSeparator/>
      </w:r>
    </w:p>
    <w:p w14:paraId="374AF26D" w14:textId="77777777" w:rsidR="001F288F" w:rsidRDefault="001F288F"/>
    <w:p w14:paraId="5143238D" w14:textId="77777777" w:rsidR="001F288F" w:rsidRDefault="001F28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ED53" w14:textId="77777777" w:rsidR="00FB5CA5" w:rsidRDefault="00676A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FE4FC" w14:textId="77777777" w:rsidR="001F288F" w:rsidRDefault="001F288F">
      <w:pPr>
        <w:spacing w:after="0" w:line="240" w:lineRule="auto"/>
      </w:pPr>
      <w:r>
        <w:separator/>
      </w:r>
    </w:p>
    <w:p w14:paraId="2FA075A8" w14:textId="77777777" w:rsidR="001F288F" w:rsidRDefault="001F288F"/>
    <w:p w14:paraId="39CE8D44" w14:textId="77777777" w:rsidR="001F288F" w:rsidRDefault="001F288F"/>
  </w:footnote>
  <w:footnote w:type="continuationSeparator" w:id="0">
    <w:p w14:paraId="717BA617" w14:textId="77777777" w:rsidR="001F288F" w:rsidRDefault="001F288F">
      <w:pPr>
        <w:spacing w:after="0" w:line="240" w:lineRule="auto"/>
      </w:pPr>
      <w:r>
        <w:continuationSeparator/>
      </w:r>
    </w:p>
    <w:p w14:paraId="2F9FA98E" w14:textId="77777777" w:rsidR="001F288F" w:rsidRDefault="001F288F"/>
    <w:p w14:paraId="1B388754" w14:textId="77777777" w:rsidR="001F288F" w:rsidRDefault="001F28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2C55C2E"/>
    <w:multiLevelType w:val="hybridMultilevel"/>
    <w:tmpl w:val="4552D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1C5C5F"/>
    <w:multiLevelType w:val="hybridMultilevel"/>
    <w:tmpl w:val="8AC2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93"/>
    <w:rsid w:val="00010AB8"/>
    <w:rsid w:val="00022D8D"/>
    <w:rsid w:val="00062A63"/>
    <w:rsid w:val="000C17A3"/>
    <w:rsid w:val="000C5E78"/>
    <w:rsid w:val="0011616A"/>
    <w:rsid w:val="001451C7"/>
    <w:rsid w:val="00160645"/>
    <w:rsid w:val="001648FF"/>
    <w:rsid w:val="00176833"/>
    <w:rsid w:val="001A66B4"/>
    <w:rsid w:val="001A7814"/>
    <w:rsid w:val="001C131D"/>
    <w:rsid w:val="001F288F"/>
    <w:rsid w:val="00205F43"/>
    <w:rsid w:val="002222D2"/>
    <w:rsid w:val="002A008B"/>
    <w:rsid w:val="002A29AB"/>
    <w:rsid w:val="00346AE4"/>
    <w:rsid w:val="00352AA0"/>
    <w:rsid w:val="00387C48"/>
    <w:rsid w:val="003B2890"/>
    <w:rsid w:val="00417099"/>
    <w:rsid w:val="00425339"/>
    <w:rsid w:val="00436175"/>
    <w:rsid w:val="00437784"/>
    <w:rsid w:val="00442766"/>
    <w:rsid w:val="004507B9"/>
    <w:rsid w:val="00484AC2"/>
    <w:rsid w:val="00487029"/>
    <w:rsid w:val="004B4502"/>
    <w:rsid w:val="0054639F"/>
    <w:rsid w:val="00550A60"/>
    <w:rsid w:val="00562AAE"/>
    <w:rsid w:val="00582975"/>
    <w:rsid w:val="0059342D"/>
    <w:rsid w:val="005F6369"/>
    <w:rsid w:val="00615E40"/>
    <w:rsid w:val="0063638B"/>
    <w:rsid w:val="0065210A"/>
    <w:rsid w:val="006529B8"/>
    <w:rsid w:val="0067675F"/>
    <w:rsid w:val="00676A48"/>
    <w:rsid w:val="006804EA"/>
    <w:rsid w:val="006902ED"/>
    <w:rsid w:val="006E12AC"/>
    <w:rsid w:val="006F19B7"/>
    <w:rsid w:val="00765A79"/>
    <w:rsid w:val="00792175"/>
    <w:rsid w:val="0079519E"/>
    <w:rsid w:val="007B51BF"/>
    <w:rsid w:val="007C17B5"/>
    <w:rsid w:val="007C3C29"/>
    <w:rsid w:val="008501CA"/>
    <w:rsid w:val="008C7374"/>
    <w:rsid w:val="0097492D"/>
    <w:rsid w:val="00A01376"/>
    <w:rsid w:val="00A22E31"/>
    <w:rsid w:val="00A52438"/>
    <w:rsid w:val="00A64D8D"/>
    <w:rsid w:val="00B71FD1"/>
    <w:rsid w:val="00BB1C28"/>
    <w:rsid w:val="00C33A7F"/>
    <w:rsid w:val="00C41290"/>
    <w:rsid w:val="00C70EA0"/>
    <w:rsid w:val="00C968FA"/>
    <w:rsid w:val="00C96E11"/>
    <w:rsid w:val="00CB0699"/>
    <w:rsid w:val="00CD3E93"/>
    <w:rsid w:val="00CF0727"/>
    <w:rsid w:val="00D227E9"/>
    <w:rsid w:val="00D51254"/>
    <w:rsid w:val="00D84409"/>
    <w:rsid w:val="00D870F4"/>
    <w:rsid w:val="00DB1308"/>
    <w:rsid w:val="00DB1FB2"/>
    <w:rsid w:val="00E21A7C"/>
    <w:rsid w:val="00E311AE"/>
    <w:rsid w:val="00E73677"/>
    <w:rsid w:val="00E8498A"/>
    <w:rsid w:val="00E93C29"/>
    <w:rsid w:val="00EA51A3"/>
    <w:rsid w:val="00EB328F"/>
    <w:rsid w:val="00EC41C3"/>
    <w:rsid w:val="00EC4C3C"/>
    <w:rsid w:val="00EF620E"/>
    <w:rsid w:val="00F01EF7"/>
    <w:rsid w:val="00F152E9"/>
    <w:rsid w:val="00F409D2"/>
    <w:rsid w:val="00F44E1E"/>
    <w:rsid w:val="00F51BF5"/>
    <w:rsid w:val="00FB4D8A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0FFE3"/>
  <w15:chartTrackingRefBased/>
  <w15:docId w15:val="{DE9574C2-28BC-524A-A07B-2006C30A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1EB9A81-5A13-CD43-A1F5-5563A3FFBECF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%7b01EB9A81-5A13-CD43-A1F5-5563A3FFBECF%7dtf50002046.dotx</Template>
  <TotalTime>66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samanthaash241994@gmail.com</dc:creator>
  <cp:keywords/>
  <dc:description/>
  <cp:lastModifiedBy>samanthaash241994@gmail.com</cp:lastModifiedBy>
  <cp:revision>91</cp:revision>
  <dcterms:created xsi:type="dcterms:W3CDTF">2018-03-16T15:44:00Z</dcterms:created>
  <dcterms:modified xsi:type="dcterms:W3CDTF">2018-03-16T17:02:00Z</dcterms:modified>
</cp:coreProperties>
</file>