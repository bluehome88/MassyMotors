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/>
      </w:tblPr>
      <w:tblGrid>
        <w:gridCol w:w="10080"/>
      </w:tblGrid>
      <w:tr w:rsidR="001851A9" w:rsidTr="00B7578C">
        <w:trPr>
          <w:trHeight w:val="256"/>
          <w:jc w:val="center"/>
        </w:trPr>
        <w:tc>
          <w:tcPr>
            <w:tcW w:w="10080" w:type="dxa"/>
          </w:tcPr>
          <w:p w:rsidR="001851A9" w:rsidRDefault="00737CCD">
            <w:pPr>
              <w:pStyle w:val="SectionTitle"/>
            </w:pPr>
            <w:sdt>
              <w:sdtPr>
                <w:id w:val="1481961"/>
                <w:placeholder>
                  <w:docPart w:val="1FDE0EE8ACF34D69AAB75493AFFF6379"/>
                </w:placeholder>
                <w:showingPlcHdr/>
              </w:sdtPr>
              <w:sdtContent>
                <w:r w:rsidR="005C23F7">
                  <w:t>Objectives</w:t>
                </w:r>
              </w:sdtContent>
            </w:sdt>
          </w:p>
        </w:tc>
      </w:tr>
      <w:tr w:rsidR="001851A9" w:rsidRPr="003F51EC" w:rsidTr="00B7578C">
        <w:trPr>
          <w:trHeight w:val="257"/>
          <w:jc w:val="center"/>
        </w:trPr>
        <w:tc>
          <w:tcPr>
            <w:tcW w:w="10080" w:type="dxa"/>
          </w:tcPr>
          <w:sdt>
            <w:sdtPr>
              <w:id w:val="1482153"/>
              <w:placeholder>
                <w:docPart w:val="77CC83F57E254696A458EEC609F60945"/>
              </w:placeholder>
            </w:sdtPr>
            <w:sdtContent>
              <w:p w:rsidR="001851A9" w:rsidRPr="003F51EC" w:rsidRDefault="00E3636F" w:rsidP="00243FB0">
                <w:pPr>
                  <w:pStyle w:val="Sectiondetails"/>
                </w:pPr>
                <w:r>
                  <w:t>To obtain</w:t>
                </w:r>
                <w:r w:rsidR="00243FB0">
                  <w:t xml:space="preserve"> a suitable position within your organization.</w:t>
                </w:r>
              </w:p>
            </w:sdtContent>
          </w:sdt>
        </w:tc>
      </w:tr>
      <w:tr w:rsidR="00AA1866" w:rsidRPr="00AA1866" w:rsidTr="00B7578C">
        <w:trPr>
          <w:trHeight w:val="227"/>
          <w:jc w:val="center"/>
        </w:trPr>
        <w:tc>
          <w:tcPr>
            <w:tcW w:w="10080" w:type="dxa"/>
          </w:tcPr>
          <w:p w:rsidR="00243FB0" w:rsidRDefault="00243FB0" w:rsidP="00AA1866">
            <w:pPr>
              <w:pStyle w:val="Sectiondetails"/>
            </w:pPr>
          </w:p>
          <w:p w:rsidR="00187AD2" w:rsidRPr="00AA1866" w:rsidRDefault="00187AD2" w:rsidP="00AA1866">
            <w:pPr>
              <w:pStyle w:val="Sectiondetails"/>
            </w:pPr>
          </w:p>
        </w:tc>
      </w:tr>
      <w:tr w:rsidR="00243FB0" w:rsidRPr="00AA1866" w:rsidTr="00B7578C">
        <w:trPr>
          <w:trHeight w:val="271"/>
          <w:jc w:val="center"/>
        </w:trPr>
        <w:sdt>
          <w:sdtPr>
            <w:id w:val="1483997"/>
            <w:placeholder>
              <w:docPart w:val="D0398BE8A6AF42F88AABAF85A8EDBFF9"/>
            </w:placeholder>
            <w:showingPlcHdr/>
          </w:sdtPr>
          <w:sdtContent>
            <w:tc>
              <w:tcPr>
                <w:tcW w:w="10080" w:type="dxa"/>
              </w:tcPr>
              <w:p w:rsidR="00243FB0" w:rsidRDefault="00243FB0" w:rsidP="00312464">
                <w:pPr>
                  <w:pStyle w:val="SectionTitle"/>
                </w:pPr>
                <w:r>
                  <w:t>Academic Education</w:t>
                </w:r>
              </w:p>
            </w:tc>
          </w:sdtContent>
        </w:sdt>
      </w:tr>
      <w:tr w:rsidR="00243FB0" w:rsidTr="00B7578C">
        <w:trPr>
          <w:trHeight w:val="271"/>
          <w:jc w:val="center"/>
        </w:trPr>
        <w:tc>
          <w:tcPr>
            <w:tcW w:w="10080" w:type="dxa"/>
          </w:tcPr>
          <w:p w:rsidR="00243FB0" w:rsidRDefault="00243FB0" w:rsidP="00312464">
            <w:pPr>
              <w:pStyle w:val="Sectiondetails"/>
            </w:pPr>
            <w:r>
              <w:t xml:space="preserve"> </w:t>
            </w:r>
          </w:p>
          <w:p w:rsidR="00243FB0" w:rsidRDefault="00243FB0" w:rsidP="00312464">
            <w:pPr>
              <w:pStyle w:val="Sectiondetails"/>
            </w:pPr>
            <w:r>
              <w:t>University of the West Indies, Mona</w:t>
            </w:r>
          </w:p>
          <w:p w:rsidR="00243FB0" w:rsidRPr="00AA1866" w:rsidRDefault="00243FB0" w:rsidP="00312464">
            <w:pPr>
              <w:pStyle w:val="Sectiondetails"/>
            </w:pPr>
            <w:r>
              <w:t xml:space="preserve">2014-Present, </w:t>
            </w:r>
            <w:proofErr w:type="spellStart"/>
            <w:r>
              <w:t>BSc</w:t>
            </w:r>
            <w:proofErr w:type="spellEnd"/>
            <w:r>
              <w:t xml:space="preserve"> Psychology</w:t>
            </w:r>
          </w:p>
        </w:tc>
      </w:tr>
      <w:tr w:rsidR="00243FB0" w:rsidTr="00243FB0">
        <w:trPr>
          <w:trHeight w:val="628"/>
          <w:jc w:val="center"/>
        </w:trPr>
        <w:tc>
          <w:tcPr>
            <w:tcW w:w="10080" w:type="dxa"/>
          </w:tcPr>
          <w:p w:rsidR="00243FB0" w:rsidRDefault="00243FB0" w:rsidP="00243FB0"/>
          <w:p w:rsidR="00243FB0" w:rsidRDefault="00243FB0" w:rsidP="00243FB0">
            <w:r>
              <w:t>San Fernando Central Secondary</w:t>
            </w:r>
          </w:p>
          <w:p w:rsidR="00243FB0" w:rsidRDefault="00243FB0" w:rsidP="00243FB0">
            <w:r>
              <w:t>2012-2014 CXC-CAPE level</w:t>
            </w:r>
          </w:p>
          <w:p w:rsidR="00243FB0" w:rsidRDefault="00243FB0" w:rsidP="00243FB0"/>
          <w:p w:rsidR="00243FB0" w:rsidRDefault="000F0CD3" w:rsidP="00243FB0">
            <w:pPr>
              <w:pStyle w:val="ListParagraph"/>
              <w:numPr>
                <w:ilvl w:val="0"/>
                <w:numId w:val="6"/>
              </w:numPr>
            </w:pPr>
            <w:r>
              <w:t xml:space="preserve">Caribbean Studies- Grade </w:t>
            </w:r>
            <w:r w:rsidR="00D24423">
              <w:t>4</w:t>
            </w:r>
          </w:p>
          <w:p w:rsidR="000F0CD3" w:rsidRDefault="00D24423" w:rsidP="00243FB0">
            <w:pPr>
              <w:pStyle w:val="ListParagraph"/>
              <w:numPr>
                <w:ilvl w:val="0"/>
                <w:numId w:val="6"/>
              </w:numPr>
            </w:pPr>
            <w:r>
              <w:t>Communication Studies- Grade 2</w:t>
            </w:r>
          </w:p>
          <w:p w:rsidR="000F0CD3" w:rsidRDefault="000F0CD3" w:rsidP="00243FB0">
            <w:pPr>
              <w:pStyle w:val="ListParagraph"/>
              <w:numPr>
                <w:ilvl w:val="0"/>
                <w:numId w:val="6"/>
              </w:numPr>
            </w:pPr>
            <w:r>
              <w:t>Literatures in English Unit 1</w:t>
            </w:r>
            <w:r w:rsidR="00D24423">
              <w:t>- Grade 4</w:t>
            </w:r>
          </w:p>
          <w:p w:rsidR="000F0CD3" w:rsidRDefault="000F0CD3" w:rsidP="000F0CD3">
            <w:pPr>
              <w:pStyle w:val="ListParagraph"/>
              <w:numPr>
                <w:ilvl w:val="0"/>
                <w:numId w:val="6"/>
              </w:numPr>
            </w:pPr>
            <w:r>
              <w:t>Literatures in English Unit 2</w:t>
            </w:r>
            <w:r w:rsidR="00D24423">
              <w:t>- Grade 4</w:t>
            </w:r>
          </w:p>
          <w:p w:rsidR="000F0CD3" w:rsidRDefault="000F0CD3" w:rsidP="00243FB0">
            <w:pPr>
              <w:pStyle w:val="ListParagraph"/>
              <w:numPr>
                <w:ilvl w:val="0"/>
                <w:numId w:val="6"/>
              </w:numPr>
            </w:pPr>
            <w:r>
              <w:t xml:space="preserve">Sociology </w:t>
            </w:r>
            <w:r w:rsidR="00D24423">
              <w:t>Unit 1- Grade 3</w:t>
            </w:r>
          </w:p>
          <w:p w:rsidR="00D24423" w:rsidRDefault="000F0CD3" w:rsidP="000F0CD3">
            <w:pPr>
              <w:pStyle w:val="ListParagraph"/>
              <w:numPr>
                <w:ilvl w:val="0"/>
                <w:numId w:val="6"/>
              </w:numPr>
            </w:pPr>
            <w:r>
              <w:t xml:space="preserve">Sociology Unit 2- Grade </w:t>
            </w:r>
            <w:r w:rsidR="00D24423">
              <w:t>3</w:t>
            </w:r>
          </w:p>
          <w:p w:rsidR="000F0CD3" w:rsidRDefault="000F0CD3" w:rsidP="000F0CD3">
            <w:pPr>
              <w:pStyle w:val="ListParagraph"/>
              <w:numPr>
                <w:ilvl w:val="0"/>
                <w:numId w:val="6"/>
              </w:numPr>
            </w:pPr>
            <w:r>
              <w:t xml:space="preserve">Spanish </w:t>
            </w:r>
            <w:r w:rsidR="00D24423">
              <w:t>Unit 1- Grade 5</w:t>
            </w:r>
          </w:p>
          <w:p w:rsidR="000F0CD3" w:rsidRDefault="000F0CD3" w:rsidP="000F0CD3">
            <w:pPr>
              <w:pStyle w:val="ListParagraph"/>
              <w:numPr>
                <w:ilvl w:val="0"/>
                <w:numId w:val="6"/>
              </w:numPr>
            </w:pPr>
            <w:r>
              <w:t xml:space="preserve">Spanish Unit 2- Grade </w:t>
            </w:r>
            <w:r w:rsidR="00D24423">
              <w:t>5</w:t>
            </w:r>
          </w:p>
          <w:p w:rsidR="00D24423" w:rsidRDefault="00D24423" w:rsidP="00D24423"/>
          <w:p w:rsidR="00D24423" w:rsidRDefault="00D24423" w:rsidP="00D24423"/>
          <w:p w:rsidR="00D24423" w:rsidRDefault="00D24423" w:rsidP="00D24423">
            <w:r>
              <w:t>St. Joseph’s Convent San Fernando</w:t>
            </w:r>
          </w:p>
          <w:p w:rsidR="00D24423" w:rsidRDefault="00D24423" w:rsidP="00D24423">
            <w:r>
              <w:t>2007-2012 CXC-CSEC</w:t>
            </w:r>
          </w:p>
          <w:p w:rsidR="00D24423" w:rsidRDefault="00D24423" w:rsidP="00D24423"/>
          <w:p w:rsidR="00D24423" w:rsidRDefault="00D24423" w:rsidP="00D24423">
            <w:pPr>
              <w:pStyle w:val="ListParagraph"/>
              <w:numPr>
                <w:ilvl w:val="0"/>
                <w:numId w:val="7"/>
              </w:numPr>
            </w:pPr>
            <w:r>
              <w:t>Biology- Grade 3</w:t>
            </w:r>
          </w:p>
          <w:p w:rsidR="00D24423" w:rsidRDefault="00D24423" w:rsidP="00D24423">
            <w:pPr>
              <w:pStyle w:val="ListParagraph"/>
              <w:numPr>
                <w:ilvl w:val="0"/>
                <w:numId w:val="7"/>
              </w:numPr>
            </w:pPr>
            <w:r>
              <w:t>Caribbean History- Grade 3</w:t>
            </w:r>
          </w:p>
          <w:p w:rsidR="00D24423" w:rsidRDefault="00D24423" w:rsidP="00D24423">
            <w:pPr>
              <w:pStyle w:val="ListParagraph"/>
              <w:numPr>
                <w:ilvl w:val="0"/>
                <w:numId w:val="7"/>
              </w:numPr>
            </w:pPr>
            <w:r>
              <w:t>Economics- Grade 3</w:t>
            </w:r>
          </w:p>
          <w:p w:rsidR="00D24423" w:rsidRDefault="00D24423" w:rsidP="00D24423">
            <w:pPr>
              <w:pStyle w:val="ListParagraph"/>
              <w:numPr>
                <w:ilvl w:val="0"/>
                <w:numId w:val="7"/>
              </w:numPr>
            </w:pPr>
            <w:r>
              <w:t>English A- Grade 1</w:t>
            </w:r>
          </w:p>
          <w:p w:rsidR="00D24423" w:rsidRDefault="00D24423" w:rsidP="00D24423">
            <w:pPr>
              <w:pStyle w:val="ListParagraph"/>
              <w:numPr>
                <w:ilvl w:val="0"/>
                <w:numId w:val="7"/>
              </w:numPr>
            </w:pPr>
            <w:r>
              <w:t>English B- Grade 2</w:t>
            </w:r>
          </w:p>
          <w:p w:rsidR="00D24423" w:rsidRDefault="00D24423" w:rsidP="00D24423">
            <w:pPr>
              <w:pStyle w:val="ListParagraph"/>
              <w:numPr>
                <w:ilvl w:val="0"/>
                <w:numId w:val="7"/>
              </w:numPr>
            </w:pPr>
            <w:r>
              <w:t>Geography- Grade 3</w:t>
            </w:r>
          </w:p>
          <w:p w:rsidR="00D24423" w:rsidRDefault="00D24423" w:rsidP="00F750A1">
            <w:pPr>
              <w:pStyle w:val="ListParagraph"/>
              <w:numPr>
                <w:ilvl w:val="0"/>
                <w:numId w:val="7"/>
              </w:numPr>
            </w:pPr>
            <w:r>
              <w:t>Mathematics- Grade 2</w:t>
            </w:r>
          </w:p>
          <w:p w:rsidR="00D24423" w:rsidRDefault="00D24423" w:rsidP="00D24423">
            <w:pPr>
              <w:pStyle w:val="ListParagraph"/>
              <w:numPr>
                <w:ilvl w:val="0"/>
                <w:numId w:val="7"/>
              </w:numPr>
            </w:pPr>
            <w:r>
              <w:t>Spanish- Grade 1</w:t>
            </w:r>
          </w:p>
          <w:p w:rsidR="00D24423" w:rsidRPr="00243FB0" w:rsidRDefault="00D24423" w:rsidP="00D24423"/>
        </w:tc>
      </w:tr>
      <w:tr w:rsidR="00243FB0" w:rsidTr="005E57C5">
        <w:tblPrEx>
          <w:tblCellMar>
            <w:top w:w="0" w:type="dxa"/>
            <w:left w:w="108" w:type="dxa"/>
            <w:right w:w="108" w:type="dxa"/>
          </w:tblCellMar>
        </w:tblPrEx>
        <w:trPr>
          <w:trHeight w:val="1269"/>
          <w:jc w:val="center"/>
        </w:trPr>
        <w:tc>
          <w:tcPr>
            <w:tcW w:w="10080" w:type="dxa"/>
          </w:tcPr>
          <w:p w:rsidR="00243FB0" w:rsidRDefault="00243FB0" w:rsidP="00AA1866">
            <w:pPr>
              <w:pStyle w:val="Sectiondetails"/>
            </w:pPr>
          </w:p>
          <w:p w:rsidR="00D24423" w:rsidRDefault="005E57C5" w:rsidP="00D24423">
            <w:pPr>
              <w:pStyle w:val="Sectiondetails"/>
              <w:rPr>
                <w:rFonts w:asciiTheme="majorHAnsi" w:hAnsiTheme="majorHAnsi"/>
                <w:b/>
                <w:sz w:val="26"/>
                <w:szCs w:val="26"/>
              </w:rPr>
            </w:pPr>
            <w:r w:rsidRPr="005E57C5">
              <w:rPr>
                <w:rFonts w:asciiTheme="majorHAnsi" w:hAnsiTheme="majorHAnsi"/>
                <w:b/>
                <w:sz w:val="26"/>
                <w:szCs w:val="26"/>
              </w:rPr>
              <w:t xml:space="preserve">Experience </w:t>
            </w:r>
          </w:p>
          <w:p w:rsidR="005E57C5" w:rsidRDefault="005E57C5" w:rsidP="00D24423">
            <w:pPr>
              <w:pStyle w:val="Sectiondetails"/>
              <w:rPr>
                <w:rFonts w:asciiTheme="majorHAnsi" w:hAnsiTheme="majorHAnsi"/>
                <w:b/>
                <w:sz w:val="26"/>
                <w:szCs w:val="26"/>
              </w:rPr>
            </w:pPr>
          </w:p>
          <w:p w:rsidR="00CE3356" w:rsidRPr="00CE3356" w:rsidRDefault="005E57C5" w:rsidP="00CE3356">
            <w:pPr>
              <w:pStyle w:val="Sectiondetails"/>
              <w:rPr>
                <w:b/>
                <w:i/>
              </w:rPr>
            </w:pPr>
            <w:r w:rsidRPr="00CE3356">
              <w:rPr>
                <w:b/>
                <w:i/>
              </w:rPr>
              <w:t>Flame Industries Ltd.</w:t>
            </w:r>
            <w:r w:rsidR="00CE3356" w:rsidRPr="00CE3356">
              <w:rPr>
                <w:b/>
                <w:i/>
              </w:rPr>
              <w:t xml:space="preserve"> </w:t>
            </w:r>
          </w:p>
          <w:p w:rsidR="005E57C5" w:rsidRPr="00CE3356" w:rsidRDefault="005E57C5" w:rsidP="00CE3356">
            <w:pPr>
              <w:pStyle w:val="Sectiondetails"/>
            </w:pPr>
            <w:r w:rsidRPr="005E57C5">
              <w:rPr>
                <w:color w:val="auto"/>
                <w:szCs w:val="17"/>
                <w:shd w:val="clear" w:color="auto" w:fill="FFFFFF"/>
              </w:rPr>
              <w:t>40-44 Sutton Street San Fernando, Trinidad W.I.</w:t>
            </w:r>
          </w:p>
        </w:tc>
      </w:tr>
      <w:tr w:rsidR="00243FB0" w:rsidTr="00B7578C">
        <w:tblPrEx>
          <w:tblCellMar>
            <w:top w:w="0" w:type="dxa"/>
            <w:left w:w="108" w:type="dxa"/>
            <w:right w:w="108" w:type="dxa"/>
          </w:tblCellMar>
        </w:tblPrEx>
        <w:trPr>
          <w:trHeight w:val="100"/>
          <w:jc w:val="center"/>
        </w:trPr>
        <w:tc>
          <w:tcPr>
            <w:tcW w:w="10080" w:type="dxa"/>
          </w:tcPr>
          <w:p w:rsidR="00243FB0" w:rsidRDefault="00CE3356" w:rsidP="00AA1866">
            <w:pPr>
              <w:pStyle w:val="Sectiondetails"/>
            </w:pPr>
            <w:r>
              <w:t>Embroidery Assistant- 7</w:t>
            </w:r>
            <w:r w:rsidRPr="00CE3356">
              <w:rPr>
                <w:vertAlign w:val="superscript"/>
              </w:rPr>
              <w:t>th</w:t>
            </w:r>
            <w:r>
              <w:t xml:space="preserve"> July- 15</w:t>
            </w:r>
            <w:r w:rsidRPr="00CE3356">
              <w:rPr>
                <w:vertAlign w:val="superscript"/>
              </w:rPr>
              <w:t>th</w:t>
            </w:r>
            <w:r>
              <w:t xml:space="preserve"> August, 2014 </w:t>
            </w:r>
          </w:p>
          <w:p w:rsidR="00CE3356" w:rsidRDefault="00CE3356" w:rsidP="00AA1866">
            <w:pPr>
              <w:pStyle w:val="Sectiondetails"/>
            </w:pPr>
          </w:p>
          <w:p w:rsidR="00CE3356" w:rsidRDefault="00CE3356" w:rsidP="00AA1866">
            <w:pPr>
              <w:pStyle w:val="Sectiondetails"/>
              <w:rPr>
                <w:b/>
                <w:i/>
              </w:rPr>
            </w:pPr>
          </w:p>
          <w:p w:rsidR="00CE3356" w:rsidRDefault="00CE3356" w:rsidP="00AA1866">
            <w:pPr>
              <w:pStyle w:val="Sectiondetails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Best Buy Holdings Ltd.</w:t>
            </w:r>
          </w:p>
          <w:p w:rsidR="00187AD2" w:rsidRDefault="00187AD2" w:rsidP="00AA1866">
            <w:pPr>
              <w:pStyle w:val="Sectiondetails"/>
            </w:pPr>
            <w:r>
              <w:t xml:space="preserve">60 </w:t>
            </w:r>
            <w:proofErr w:type="spellStart"/>
            <w:r>
              <w:t>Manahambre</w:t>
            </w:r>
            <w:proofErr w:type="spellEnd"/>
            <w:r>
              <w:t xml:space="preserve"> Road, Ste Madeleine.</w:t>
            </w:r>
          </w:p>
          <w:p w:rsidR="00187AD2" w:rsidRPr="00187AD2" w:rsidRDefault="00187AD2" w:rsidP="00AA1866">
            <w:pPr>
              <w:pStyle w:val="Sectiondetails"/>
            </w:pPr>
            <w:r>
              <w:t>Secretary- July-August 2013</w:t>
            </w:r>
          </w:p>
          <w:p w:rsidR="00CE3356" w:rsidRDefault="00CE3356" w:rsidP="00AA1866">
            <w:pPr>
              <w:pStyle w:val="Sectiondetails"/>
              <w:rPr>
                <w:b/>
                <w:i/>
              </w:rPr>
            </w:pPr>
          </w:p>
          <w:p w:rsidR="00CE3356" w:rsidRPr="00CE3356" w:rsidRDefault="00CE3356" w:rsidP="00AA1866">
            <w:pPr>
              <w:pStyle w:val="Sectiondetails"/>
              <w:rPr>
                <w:b/>
                <w:i/>
              </w:rPr>
            </w:pPr>
          </w:p>
        </w:tc>
      </w:tr>
      <w:tr w:rsidR="00243FB0" w:rsidTr="00B7578C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</w:tcPr>
          <w:sdt>
            <w:sdtPr>
              <w:id w:val="1484071"/>
              <w:placeholder>
                <w:docPart w:val="CF15160A2185474BA98418E1436DC365"/>
              </w:placeholder>
              <w:showingPlcHdr/>
            </w:sdtPr>
            <w:sdtContent>
              <w:p w:rsidR="00243FB0" w:rsidRDefault="00243FB0">
                <w:pPr>
                  <w:pStyle w:val="SectionTitle"/>
                </w:pPr>
                <w:r>
                  <w:t>References</w:t>
                </w:r>
              </w:p>
            </w:sdtContent>
          </w:sdt>
          <w:sdt>
            <w:sdtPr>
              <w:rPr>
                <w:rStyle w:val="SectiondetailsChar"/>
              </w:rPr>
              <w:id w:val="1484101"/>
              <w:placeholder>
                <w:docPart w:val="CB2CD94F709E476D811F000C73E60A61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p w:rsidR="00243FB0" w:rsidRDefault="00243FB0">
                <w:pPr>
                  <w:pStyle w:val="Sectiondetails"/>
                </w:pPr>
                <w:r>
                  <w:t>References are available on requests</w:t>
                </w:r>
              </w:p>
            </w:sdtContent>
          </w:sdt>
        </w:tc>
      </w:tr>
    </w:tbl>
    <w:p w:rsidR="001851A9" w:rsidRDefault="001851A9"/>
    <w:sectPr w:rsidR="001851A9" w:rsidSect="00CE33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049" w:rsidRDefault="00EE3049">
      <w:pPr>
        <w:spacing w:after="0" w:line="240" w:lineRule="auto"/>
      </w:pPr>
      <w:r>
        <w:separator/>
      </w:r>
    </w:p>
  </w:endnote>
  <w:endnote w:type="continuationSeparator" w:id="0">
    <w:p w:rsidR="00EE3049" w:rsidRDefault="00EE3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2EA" w:rsidRDefault="007E42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87519"/>
      <w:docPartObj>
        <w:docPartGallery w:val="Page Numbers (Bottom of Page)"/>
        <w:docPartUnique/>
      </w:docPartObj>
    </w:sdtPr>
    <w:sdtContent>
      <w:p w:rsidR="001851A9" w:rsidRDefault="00737CCD" w:rsidP="00AA1866">
        <w:pPr>
          <w:pStyle w:val="Footer"/>
          <w:jc w:val="right"/>
        </w:pPr>
        <w:fldSimple w:instr=" PAGE   \* MERGEFORMAT ">
          <w:r w:rsidR="00E3636F">
            <w:rPr>
              <w:noProof/>
            </w:rPr>
            <w:t>2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2EA" w:rsidRDefault="007E42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049" w:rsidRDefault="00EE3049">
      <w:pPr>
        <w:spacing w:after="0" w:line="240" w:lineRule="auto"/>
      </w:pPr>
      <w:r>
        <w:separator/>
      </w:r>
    </w:p>
  </w:footnote>
  <w:footnote w:type="continuationSeparator" w:id="0">
    <w:p w:rsidR="00EE3049" w:rsidRDefault="00EE3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2EA" w:rsidRDefault="007E42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2EA" w:rsidRDefault="007E42E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/>
    </w:tblPr>
    <w:tblGrid>
      <w:gridCol w:w="10080"/>
    </w:tblGrid>
    <w:tr w:rsidR="001851A9" w:rsidRPr="00AA1866" w:rsidTr="00A11C70">
      <w:trPr>
        <w:trHeight w:val="335"/>
        <w:jc w:val="center"/>
      </w:trPr>
      <w:tc>
        <w:tcPr>
          <w:tcW w:w="0" w:type="auto"/>
        </w:tcPr>
        <w:p w:rsidR="001851A9" w:rsidRPr="00AA1866" w:rsidRDefault="00737CCD" w:rsidP="00B7578C">
          <w:pPr>
            <w:pStyle w:val="Name"/>
          </w:pPr>
          <w:r>
            <w:pict>
              <v:shape id="_x0000_s2059" style="position:absolute;left:0;text-align:left;margin-left:-29.65pt;margin-top:-29.7pt;width:556.9pt;height:79.2pt;z-index:-251655168" coordsize="11256,1584" o:regroupid="1" path="m,1584hdc,815,,46,,46hbc,46,5628,46,11256,46hdc9439,210,7442,498,4282,249hhc1122,,606,888,,1584hdxe" fillcolor="#95b3d7 [1940]" stroked="f">
                <v:fill opacity="44564f" color2="fill lighten(0)" rotate="t" method="linear sigma" focus="100%" type="gradient"/>
                <v:path arrowok="t"/>
              </v:shape>
            </w:pict>
          </w:r>
          <w:r>
            <w:pict>
              <v:shape id="_x0000_s2058" style="position:absolute;left:0;text-align:left;margin-left:-4.4pt;margin-top:-47.75pt;width:563.1pt;height:101.5pt;z-index:-251656192" coordsize="11262,2153" o:regroupid="1" path="m,2153hdc1292,,4221,923,6683,886hhc9145,849,10355,561,11262,455hde" filled="f" strokecolor="#fbd4b4 [1305]">
                <v:path arrowok="t"/>
              </v:shape>
            </w:pict>
          </w:r>
          <w:sdt>
            <w:sdtPr>
              <w:rPr>
                <w:rStyle w:val="NameChar"/>
                <w:sz w:val="44"/>
              </w:rPr>
              <w:id w:val="7187520"/>
              <w:placeholder>
                <w:docPart w:val="455C58B7F80F44E3907B4CA8EB3F54BD"/>
              </w:placeholder>
            </w:sdtPr>
            <w:sdtEndPr>
              <w:rPr>
                <w:rStyle w:val="DefaultParagraphFont"/>
                <w:b/>
              </w:rPr>
            </w:sdtEndPr>
            <w:sdtContent>
              <w:r w:rsidR="00B7578C" w:rsidRPr="007401A0">
                <w:rPr>
                  <w:rStyle w:val="NameChar"/>
                  <w:sz w:val="44"/>
                </w:rPr>
                <w:t>Lee-Ann Nicholas</w:t>
              </w:r>
            </w:sdtContent>
          </w:sdt>
        </w:p>
      </w:tc>
    </w:tr>
    <w:tr w:rsidR="001851A9" w:rsidRPr="00AA1866" w:rsidTr="00A11C70">
      <w:trPr>
        <w:trHeight w:val="329"/>
        <w:jc w:val="center"/>
      </w:trPr>
      <w:tc>
        <w:tcPr>
          <w:tcW w:w="0" w:type="auto"/>
        </w:tcPr>
        <w:p w:rsidR="001851A9" w:rsidRPr="00AA1866" w:rsidRDefault="00737CCD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  <w:placeholder>
                <w:docPart w:val="D94445116229464589CAC6F5947BC0B5"/>
              </w:placeholder>
            </w:sdtPr>
            <w:sdtEndPr>
              <w:rPr>
                <w:rStyle w:val="DefaultParagraphFont"/>
              </w:rPr>
            </w:sdtEndPr>
            <w:sdtContent>
              <w:r w:rsidR="00B7578C">
                <w:rPr>
                  <w:rStyle w:val="ContactInfoChar"/>
                </w:rPr>
                <w:t xml:space="preserve">21, </w:t>
              </w:r>
              <w:proofErr w:type="spellStart"/>
              <w:r w:rsidR="00B7578C">
                <w:rPr>
                  <w:rStyle w:val="ContactInfoChar"/>
                </w:rPr>
                <w:t>Nairn</w:t>
              </w:r>
              <w:proofErr w:type="spellEnd"/>
              <w:r w:rsidR="00B7578C">
                <w:rPr>
                  <w:rStyle w:val="ContactInfoChar"/>
                </w:rPr>
                <w:t xml:space="preserve"> Avenue</w:t>
              </w:r>
            </w:sdtContent>
          </w:sdt>
          <w:r w:rsidR="00AA1866" w:rsidRPr="00AA1866">
            <w:t>,</w:t>
          </w:r>
          <w:r w:rsidR="007401A0">
            <w:t xml:space="preserve"> Cocoyea V</w:t>
          </w:r>
          <w:r w:rsidR="00B7578C">
            <w:t>illage</w:t>
          </w:r>
          <w:r w:rsidR="007401A0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  <w:placeholder>
                <w:docPart w:val="636F85AEA4E0426A985BDF2D5FB14C35"/>
              </w:placeholder>
            </w:sdtPr>
            <w:sdtEndPr>
              <w:rPr>
                <w:rStyle w:val="DefaultParagraphFont"/>
              </w:rPr>
            </w:sdtEndPr>
            <w:sdtContent>
              <w:r w:rsidR="00B7578C">
                <w:rPr>
                  <w:rStyle w:val="ContactInfoChar"/>
                </w:rPr>
                <w:t>San Fernando</w:t>
              </w:r>
              <w:r w:rsidR="007401A0">
                <w:rPr>
                  <w:rStyle w:val="ContactInfoChar"/>
                </w:rPr>
                <w:t>.</w:t>
              </w:r>
            </w:sdtContent>
          </w:sdt>
          <w:r w:rsidR="005C23F7" w:rsidRPr="00AA1866">
            <w:t xml:space="preserve"> </w:t>
          </w:r>
        </w:p>
        <w:p w:rsidR="004062EA" w:rsidRDefault="00737CCD" w:rsidP="007401A0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r w:rsidR="007401A0">
                <w:rPr>
                  <w:rStyle w:val="ContactInfoChar"/>
                </w:rPr>
                <w:t>L</w:t>
              </w:r>
              <w:r w:rsidR="007E42EA">
                <w:rPr>
                  <w:rStyle w:val="ContactInfoChar"/>
                </w:rPr>
                <w:t>eeann</w:t>
              </w:r>
              <w:r w:rsidR="007401A0">
                <w:rPr>
                  <w:rStyle w:val="ContactInfoChar"/>
                </w:rPr>
                <w:t>nicholas.1512@gmail.com</w:t>
              </w:r>
            </w:sdtContent>
          </w:sdt>
          <w:r w:rsidR="005C23F7" w:rsidRPr="00AA1866">
            <w:t xml:space="preserve"> </w:t>
          </w:r>
        </w:p>
        <w:p w:rsidR="001851A9" w:rsidRPr="00AA1866" w:rsidRDefault="004062EA" w:rsidP="007401A0">
          <w:pPr>
            <w:pStyle w:val="ContactInfo"/>
          </w:pPr>
          <w:r>
            <w:t>1-868-</w:t>
          </w:r>
          <w:sdt>
            <w:sdtPr>
              <w:rPr>
                <w:rStyle w:val="ContactInfoChar"/>
              </w:rPr>
              <w:id w:val="7187525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7187523"/>
                  <w:placeholder>
                    <w:docPart w:val="3CD4449AFFCE4A45825440393BFCA420"/>
                  </w:placeholder>
                </w:sdtPr>
                <w:sdtEndPr>
                  <w:rPr>
                    <w:rStyle w:val="DefaultParagraphFont"/>
                  </w:rPr>
                </w:sdtEndPr>
                <w:sdtContent>
                  <w:r w:rsidR="007401A0">
                    <w:rPr>
                      <w:rStyle w:val="ContactInfoChar"/>
                    </w:rPr>
                    <w:t>657-5322</w:t>
                  </w:r>
                </w:sdtContent>
              </w:sdt>
            </w:sdtContent>
          </w:sdt>
        </w:p>
      </w:tc>
    </w:tr>
  </w:tbl>
  <w:p w:rsidR="001851A9" w:rsidRDefault="001851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75CA2"/>
    <w:multiLevelType w:val="hybridMultilevel"/>
    <w:tmpl w:val="E5F0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D0288"/>
    <w:multiLevelType w:val="hybridMultilevel"/>
    <w:tmpl w:val="B604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646B6"/>
    <w:multiLevelType w:val="hybridMultilevel"/>
    <w:tmpl w:val="03E4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001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82"/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7401A0"/>
    <w:rsid w:val="000F0CD3"/>
    <w:rsid w:val="000F4408"/>
    <w:rsid w:val="001851A9"/>
    <w:rsid w:val="00187AD2"/>
    <w:rsid w:val="00243FB0"/>
    <w:rsid w:val="0025148C"/>
    <w:rsid w:val="0028107D"/>
    <w:rsid w:val="003F51EC"/>
    <w:rsid w:val="003F7CDE"/>
    <w:rsid w:val="004062EA"/>
    <w:rsid w:val="005C23F7"/>
    <w:rsid w:val="005E57C5"/>
    <w:rsid w:val="00737CCD"/>
    <w:rsid w:val="007401A0"/>
    <w:rsid w:val="007E42EA"/>
    <w:rsid w:val="00913F13"/>
    <w:rsid w:val="00A11C70"/>
    <w:rsid w:val="00AA1866"/>
    <w:rsid w:val="00B7578C"/>
    <w:rsid w:val="00C965AB"/>
    <w:rsid w:val="00CE3356"/>
    <w:rsid w:val="00D24423"/>
    <w:rsid w:val="00D96883"/>
    <w:rsid w:val="00E3636F"/>
    <w:rsid w:val="00EE3049"/>
    <w:rsid w:val="00F75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185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rsid w:val="00243F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FDE0EE8ACF34D69AAB75493AFFF6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C34F3-AF4E-46F6-AAC2-97544E549D00}"/>
      </w:docPartPr>
      <w:docPartBody>
        <w:p w:rsidR="001E6138" w:rsidRDefault="006A1DF1">
          <w:pPr>
            <w:pStyle w:val="1FDE0EE8ACF34D69AAB75493AFFF6379"/>
          </w:pPr>
          <w:r>
            <w:t>Objectives</w:t>
          </w:r>
        </w:p>
      </w:docPartBody>
    </w:docPart>
    <w:docPart>
      <w:docPartPr>
        <w:name w:val="77CC83F57E254696A458EEC609F60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1B002-4760-4E31-BF92-B632079042FB}"/>
      </w:docPartPr>
      <w:docPartBody>
        <w:p w:rsidR="001E6138" w:rsidRDefault="006A1DF1">
          <w:pPr>
            <w:pStyle w:val="77CC83F57E254696A458EEC609F60945"/>
          </w:pPr>
          <w:r w:rsidRPr="003F51EC">
            <w:t>Describe your career goal or ideal job.</w:t>
          </w:r>
        </w:p>
      </w:docPartBody>
    </w:docPart>
    <w:docPart>
      <w:docPartPr>
        <w:name w:val="455C58B7F80F44E3907B4CA8EB3F5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2B4E5-92BC-4C2E-BE46-36087AC48EAE}"/>
      </w:docPartPr>
      <w:docPartBody>
        <w:p w:rsidR="001E6138" w:rsidRDefault="006A1DF1">
          <w:pPr>
            <w:pStyle w:val="455C58B7F80F44E3907B4CA8EB3F54BD"/>
          </w:pPr>
          <w:r w:rsidRPr="00AA1866">
            <w:rPr>
              <w:rStyle w:val="NameChar"/>
            </w:rPr>
            <w:t>[</w:t>
          </w:r>
          <w:r w:rsidRPr="00AA1866">
            <w:t>Your Name]</w:t>
          </w:r>
        </w:p>
      </w:docPartBody>
    </w:docPart>
    <w:docPart>
      <w:docPartPr>
        <w:name w:val="D94445116229464589CAC6F5947BC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F4B76-795B-40C5-8D51-2A8F566F001F}"/>
      </w:docPartPr>
      <w:docPartBody>
        <w:p w:rsidR="001E6138" w:rsidRDefault="006A1DF1">
          <w:pPr>
            <w:pStyle w:val="D94445116229464589CAC6F5947BC0B5"/>
          </w:pPr>
          <w:r w:rsidRPr="00AA1866">
            <w:rPr>
              <w:rStyle w:val="ContactInfoChar"/>
            </w:rPr>
            <w:t>[</w:t>
          </w:r>
          <w:r w:rsidRPr="00AA1866">
            <w:t>Street Address]</w:t>
          </w:r>
        </w:p>
      </w:docPartBody>
    </w:docPart>
    <w:docPart>
      <w:docPartPr>
        <w:name w:val="636F85AEA4E0426A985BDF2D5FB14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4CB4C-065A-4844-ADD0-256588C8A0ED}"/>
      </w:docPartPr>
      <w:docPartBody>
        <w:p w:rsidR="001E6138" w:rsidRDefault="006A1DF1">
          <w:pPr>
            <w:pStyle w:val="636F85AEA4E0426A985BDF2D5FB14C35"/>
          </w:pPr>
          <w:r w:rsidRPr="00AA1866">
            <w:rPr>
              <w:rStyle w:val="ContactInfoChar"/>
            </w:rPr>
            <w:t>[</w:t>
          </w:r>
          <w:r w:rsidRPr="00AA1866">
            <w:t>City, ST  ZIP Code]</w:t>
          </w:r>
        </w:p>
      </w:docPartBody>
    </w:docPart>
    <w:docPart>
      <w:docPartPr>
        <w:name w:val="D0398BE8A6AF42F88AABAF85A8EDB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E0FF4-A913-4209-AB7B-B3C31323829B}"/>
      </w:docPartPr>
      <w:docPartBody>
        <w:p w:rsidR="001E6138" w:rsidRDefault="00434B51" w:rsidP="00434B51">
          <w:pPr>
            <w:pStyle w:val="D0398BE8A6AF42F88AABAF85A8EDBFF9"/>
          </w:pPr>
          <w:r>
            <w:t>Academic Education</w:t>
          </w:r>
        </w:p>
      </w:docPartBody>
    </w:docPart>
    <w:docPart>
      <w:docPartPr>
        <w:name w:val="CF15160A2185474BA98418E1436DC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C5401-EB44-40E6-9C8B-F97006CE211E}"/>
      </w:docPartPr>
      <w:docPartBody>
        <w:p w:rsidR="001E6138" w:rsidRDefault="00434B51" w:rsidP="00434B51">
          <w:pPr>
            <w:pStyle w:val="CF15160A2185474BA98418E1436DC365"/>
          </w:pPr>
          <w:r>
            <w:t>References</w:t>
          </w:r>
        </w:p>
      </w:docPartBody>
    </w:docPart>
    <w:docPart>
      <w:docPartPr>
        <w:name w:val="CB2CD94F709E476D811F000C73E60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B790D-BE08-427F-B065-BF345FC23830}"/>
      </w:docPartPr>
      <w:docPartBody>
        <w:p w:rsidR="001E6138" w:rsidRDefault="00434B51" w:rsidP="00434B51">
          <w:pPr>
            <w:pStyle w:val="CB2CD94F709E476D811F000C73E60A61"/>
          </w:pPr>
          <w:r>
            <w:t>References are available on requests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4B51"/>
    <w:rsid w:val="001E6138"/>
    <w:rsid w:val="00434B51"/>
    <w:rsid w:val="006A1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DE0EE8ACF34D69AAB75493AFFF6379">
    <w:name w:val="1FDE0EE8ACF34D69AAB75493AFFF6379"/>
    <w:rsid w:val="001E6138"/>
  </w:style>
  <w:style w:type="paragraph" w:customStyle="1" w:styleId="77CC83F57E254696A458EEC609F60945">
    <w:name w:val="77CC83F57E254696A458EEC609F60945"/>
    <w:rsid w:val="001E6138"/>
  </w:style>
  <w:style w:type="paragraph" w:customStyle="1" w:styleId="3DE1C38EDCB04915A588F7B5A5AE1EC3">
    <w:name w:val="3DE1C38EDCB04915A588F7B5A5AE1EC3"/>
    <w:rsid w:val="001E6138"/>
  </w:style>
  <w:style w:type="paragraph" w:customStyle="1" w:styleId="6CCBD81E53B14E0C9FAFC2134C6EC611">
    <w:name w:val="6CCBD81E53B14E0C9FAFC2134C6EC611"/>
    <w:rsid w:val="001E6138"/>
  </w:style>
  <w:style w:type="paragraph" w:customStyle="1" w:styleId="9C02268C2D414E2885CC73C0F1C1BEF8">
    <w:name w:val="9C02268C2D414E2885CC73C0F1C1BEF8"/>
    <w:rsid w:val="001E6138"/>
  </w:style>
  <w:style w:type="paragraph" w:customStyle="1" w:styleId="39BA4F6B67F44B14A876D52761EBFBB3">
    <w:name w:val="39BA4F6B67F44B14A876D52761EBFBB3"/>
    <w:rsid w:val="001E6138"/>
  </w:style>
  <w:style w:type="paragraph" w:customStyle="1" w:styleId="AB8D4DFCCE2A4E518C4B0E72A18499D3">
    <w:name w:val="AB8D4DFCCE2A4E518C4B0E72A18499D3"/>
    <w:rsid w:val="001E6138"/>
  </w:style>
  <w:style w:type="paragraph" w:customStyle="1" w:styleId="321222E1A3BB4C94B704C01CDC83926A">
    <w:name w:val="321222E1A3BB4C94B704C01CDC83926A"/>
    <w:rsid w:val="001E6138"/>
  </w:style>
  <w:style w:type="paragraph" w:customStyle="1" w:styleId="5DE54F7AD1434B799AB105CF71E9F5BE">
    <w:name w:val="5DE54F7AD1434B799AB105CF71E9F5BE"/>
    <w:rsid w:val="001E6138"/>
  </w:style>
  <w:style w:type="paragraph" w:customStyle="1" w:styleId="752B20D990004EB7A87705415D69519D">
    <w:name w:val="752B20D990004EB7A87705415D69519D"/>
    <w:rsid w:val="001E6138"/>
  </w:style>
  <w:style w:type="paragraph" w:customStyle="1" w:styleId="4976CDEE15BA449DBE262E23D2C87FA2">
    <w:name w:val="4976CDEE15BA449DBE262E23D2C87FA2"/>
    <w:rsid w:val="001E6138"/>
  </w:style>
  <w:style w:type="paragraph" w:customStyle="1" w:styleId="221EED31EF384B0FA7DEC6C74B0FC8D5">
    <w:name w:val="221EED31EF384B0FA7DEC6C74B0FC8D5"/>
    <w:rsid w:val="001E6138"/>
  </w:style>
  <w:style w:type="paragraph" w:customStyle="1" w:styleId="50B4066156474BA0B80FEA89C8A9FBC1">
    <w:name w:val="50B4066156474BA0B80FEA89C8A9FBC1"/>
    <w:rsid w:val="001E6138"/>
  </w:style>
  <w:style w:type="paragraph" w:customStyle="1" w:styleId="75680EA07186444CA476129F40E4FAA2">
    <w:name w:val="75680EA07186444CA476129F40E4FAA2"/>
    <w:rsid w:val="001E6138"/>
  </w:style>
  <w:style w:type="paragraph" w:customStyle="1" w:styleId="A56374A1B9FF4AA5B1DC23871FE3815C">
    <w:name w:val="A56374A1B9FF4AA5B1DC23871FE3815C"/>
    <w:rsid w:val="001E6138"/>
  </w:style>
  <w:style w:type="paragraph" w:customStyle="1" w:styleId="DF2934F954184C67A3EFC5EF32BE8E8B">
    <w:name w:val="DF2934F954184C67A3EFC5EF32BE8E8B"/>
    <w:rsid w:val="001E6138"/>
  </w:style>
  <w:style w:type="paragraph" w:customStyle="1" w:styleId="8478A1F38BB448B3AA8400B855B83D6B">
    <w:name w:val="8478A1F38BB448B3AA8400B855B83D6B"/>
    <w:rsid w:val="001E6138"/>
  </w:style>
  <w:style w:type="paragraph" w:customStyle="1" w:styleId="A4623118E8334998A3FA4065B7829213">
    <w:name w:val="A4623118E8334998A3FA4065B7829213"/>
    <w:rsid w:val="001E6138"/>
  </w:style>
  <w:style w:type="paragraph" w:customStyle="1" w:styleId="30F1867F81C148738721AACA3AC1AA21">
    <w:name w:val="30F1867F81C148738721AACA3AC1AA21"/>
    <w:rsid w:val="001E6138"/>
  </w:style>
  <w:style w:type="paragraph" w:customStyle="1" w:styleId="85C2EED2A16E40158E630039068AEE6C">
    <w:name w:val="85C2EED2A16E40158E630039068AEE6C"/>
    <w:rsid w:val="001E6138"/>
  </w:style>
  <w:style w:type="paragraph" w:customStyle="1" w:styleId="5E36551837DC47099EA7645CF90AE3D3">
    <w:name w:val="5E36551837DC47099EA7645CF90AE3D3"/>
    <w:rsid w:val="001E6138"/>
  </w:style>
  <w:style w:type="paragraph" w:customStyle="1" w:styleId="9B727C784EEE472BA01466F94F8AD0EC">
    <w:name w:val="9B727C784EEE472BA01466F94F8AD0EC"/>
    <w:rsid w:val="001E6138"/>
  </w:style>
  <w:style w:type="paragraph" w:customStyle="1" w:styleId="340F45807D284533A25D627A281E885D">
    <w:name w:val="340F45807D284533A25D627A281E885D"/>
    <w:rsid w:val="001E6138"/>
  </w:style>
  <w:style w:type="paragraph" w:customStyle="1" w:styleId="74F912C81CAB4FCA90CCC94517E4B8E0">
    <w:name w:val="74F912C81CAB4FCA90CCC94517E4B8E0"/>
    <w:rsid w:val="001E6138"/>
  </w:style>
  <w:style w:type="paragraph" w:customStyle="1" w:styleId="64CCD33CF2D94743B2D9F4D9376C5794">
    <w:name w:val="64CCD33CF2D94743B2D9F4D9376C5794"/>
    <w:rsid w:val="001E6138"/>
  </w:style>
  <w:style w:type="paragraph" w:customStyle="1" w:styleId="6A9379C22BBE4A388A09F8C64874EF22">
    <w:name w:val="6A9379C22BBE4A388A09F8C64874EF22"/>
    <w:rsid w:val="001E6138"/>
  </w:style>
  <w:style w:type="paragraph" w:customStyle="1" w:styleId="9C15292E634B4F538A6566102B2A5A0A">
    <w:name w:val="9C15292E634B4F538A6566102B2A5A0A"/>
    <w:rsid w:val="001E6138"/>
  </w:style>
  <w:style w:type="paragraph" w:customStyle="1" w:styleId="4C5AAD4CF4DF4EABBAC85EE355F7E8F4">
    <w:name w:val="4C5AAD4CF4DF4EABBAC85EE355F7E8F4"/>
    <w:rsid w:val="001E6138"/>
  </w:style>
  <w:style w:type="paragraph" w:customStyle="1" w:styleId="CF35E87384D0434EA558E54DCF61EA51">
    <w:name w:val="CF35E87384D0434EA558E54DCF61EA51"/>
    <w:rsid w:val="001E6138"/>
  </w:style>
  <w:style w:type="paragraph" w:customStyle="1" w:styleId="D29170C4CCCA4887B52D906CE7BF50DF">
    <w:name w:val="D29170C4CCCA4887B52D906CE7BF50DF"/>
    <w:rsid w:val="001E6138"/>
  </w:style>
  <w:style w:type="paragraph" w:customStyle="1" w:styleId="274DCCB1A19942078994B15D7B8CC7FA">
    <w:name w:val="274DCCB1A19942078994B15D7B8CC7FA"/>
    <w:rsid w:val="001E6138"/>
  </w:style>
  <w:style w:type="paragraph" w:customStyle="1" w:styleId="6EC32F8571F7414B933812C698CC4F87">
    <w:name w:val="6EC32F8571F7414B933812C698CC4F87"/>
    <w:rsid w:val="001E6138"/>
  </w:style>
  <w:style w:type="paragraph" w:customStyle="1" w:styleId="F3F3289100694C0CB980A73EEADF2E5D">
    <w:name w:val="F3F3289100694C0CB980A73EEADF2E5D"/>
    <w:rsid w:val="001E6138"/>
  </w:style>
  <w:style w:type="paragraph" w:customStyle="1" w:styleId="56F96CBE210B40DEA153E1CC5A107E03">
    <w:name w:val="56F96CBE210B40DEA153E1CC5A107E03"/>
    <w:rsid w:val="001E6138"/>
  </w:style>
  <w:style w:type="paragraph" w:customStyle="1" w:styleId="7AAFF39D59414CE0BCB6E5644330B373">
    <w:name w:val="7AAFF39D59414CE0BCB6E5644330B373"/>
    <w:rsid w:val="001E6138"/>
  </w:style>
  <w:style w:type="paragraph" w:customStyle="1" w:styleId="9B8C3C7F32FC4A568655ABCFF7E3FF54">
    <w:name w:val="9B8C3C7F32FC4A568655ABCFF7E3FF54"/>
    <w:rsid w:val="001E6138"/>
  </w:style>
  <w:style w:type="paragraph" w:customStyle="1" w:styleId="60FD0A033BBE455189D78E9F67AF207E">
    <w:name w:val="60FD0A033BBE455189D78E9F67AF207E"/>
    <w:rsid w:val="001E6138"/>
  </w:style>
  <w:style w:type="paragraph" w:customStyle="1" w:styleId="F1BB371DA5D2471D8605979170180BF4">
    <w:name w:val="F1BB371DA5D2471D8605979170180BF4"/>
    <w:rsid w:val="001E6138"/>
  </w:style>
  <w:style w:type="paragraph" w:customStyle="1" w:styleId="E08B3A7781DC44A6BDC36B9941788C48">
    <w:name w:val="E08B3A7781DC44A6BDC36B9941788C48"/>
    <w:rsid w:val="001E6138"/>
  </w:style>
  <w:style w:type="paragraph" w:customStyle="1" w:styleId="A80CBF0E83634A4DBFAF8FE7F2170F61">
    <w:name w:val="A80CBF0E83634A4DBFAF8FE7F2170F61"/>
    <w:rsid w:val="001E6138"/>
  </w:style>
  <w:style w:type="paragraph" w:customStyle="1" w:styleId="8E25125403A04B0AB9688E1988BAD1E8">
    <w:name w:val="8E25125403A04B0AB9688E1988BAD1E8"/>
    <w:rsid w:val="001E6138"/>
  </w:style>
  <w:style w:type="paragraph" w:customStyle="1" w:styleId="9926B1A1DB994E86995DEC4EDB14DC17">
    <w:name w:val="9926B1A1DB994E86995DEC4EDB14DC17"/>
    <w:rsid w:val="001E6138"/>
  </w:style>
  <w:style w:type="paragraph" w:customStyle="1" w:styleId="14541C9DFBFD489DB6BF915ECCA7EC25">
    <w:name w:val="14541C9DFBFD489DB6BF915ECCA7EC25"/>
    <w:rsid w:val="001E6138"/>
  </w:style>
  <w:style w:type="paragraph" w:customStyle="1" w:styleId="A40C37352A074FC2920D197E14A82102">
    <w:name w:val="A40C37352A074FC2920D197E14A82102"/>
    <w:rsid w:val="001E6138"/>
  </w:style>
  <w:style w:type="paragraph" w:customStyle="1" w:styleId="433113F1C9AA4AB5818436D0979BA3EC">
    <w:name w:val="433113F1C9AA4AB5818436D0979BA3EC"/>
    <w:rsid w:val="001E6138"/>
  </w:style>
  <w:style w:type="paragraph" w:customStyle="1" w:styleId="17C39C5351C446DCA147B11712EFD47F">
    <w:name w:val="17C39C5351C446DCA147B11712EFD47F"/>
    <w:rsid w:val="001E6138"/>
  </w:style>
  <w:style w:type="paragraph" w:customStyle="1" w:styleId="7A4C341E24614C11A828210CE6222528">
    <w:name w:val="7A4C341E24614C11A828210CE6222528"/>
    <w:rsid w:val="001E6138"/>
  </w:style>
  <w:style w:type="paragraph" w:customStyle="1" w:styleId="334A7965BBCD4B049B1786AEC5D32227">
    <w:name w:val="334A7965BBCD4B049B1786AEC5D32227"/>
    <w:rsid w:val="001E6138"/>
  </w:style>
  <w:style w:type="paragraph" w:customStyle="1" w:styleId="40E9DB6DAB8C48268B75AC207A38193E">
    <w:name w:val="40E9DB6DAB8C48268B75AC207A38193E"/>
    <w:rsid w:val="001E6138"/>
  </w:style>
  <w:style w:type="paragraph" w:customStyle="1" w:styleId="228264656866438A8259A9371F90013B">
    <w:name w:val="228264656866438A8259A9371F90013B"/>
    <w:rsid w:val="001E6138"/>
  </w:style>
  <w:style w:type="paragraph" w:customStyle="1" w:styleId="C66E5AB6228F488CA7963324DB209776">
    <w:name w:val="C66E5AB6228F488CA7963324DB209776"/>
    <w:rsid w:val="001E6138"/>
  </w:style>
  <w:style w:type="paragraph" w:customStyle="1" w:styleId="D6A34487CD094A4292B2BDA47E195B5F">
    <w:name w:val="D6A34487CD094A4292B2BDA47E195B5F"/>
    <w:rsid w:val="001E6138"/>
  </w:style>
  <w:style w:type="paragraph" w:customStyle="1" w:styleId="2735762DEADD446FAE062864B94495F1">
    <w:name w:val="2735762DEADD446FAE062864B94495F1"/>
    <w:rsid w:val="001E6138"/>
  </w:style>
  <w:style w:type="paragraph" w:customStyle="1" w:styleId="6CD31C1062284F7FA0E5A3748D442B71">
    <w:name w:val="6CD31C1062284F7FA0E5A3748D442B71"/>
    <w:rsid w:val="001E6138"/>
  </w:style>
  <w:style w:type="paragraph" w:customStyle="1" w:styleId="3CDA31167739408CA4285684F1DD2164">
    <w:name w:val="3CDA31167739408CA4285684F1DD2164"/>
    <w:rsid w:val="001E6138"/>
  </w:style>
  <w:style w:type="paragraph" w:customStyle="1" w:styleId="61EC776B3887461E82CEFD3A61915159">
    <w:name w:val="61EC776B3887461E82CEFD3A61915159"/>
    <w:rsid w:val="001E6138"/>
  </w:style>
  <w:style w:type="paragraph" w:customStyle="1" w:styleId="A484278FE4E8436595011959D5DED218">
    <w:name w:val="A484278FE4E8436595011959D5DED218"/>
    <w:rsid w:val="001E6138"/>
  </w:style>
  <w:style w:type="paragraph" w:customStyle="1" w:styleId="4632176507424841B47D94C645CF875D">
    <w:name w:val="4632176507424841B47D94C645CF875D"/>
    <w:rsid w:val="001E6138"/>
  </w:style>
  <w:style w:type="paragraph" w:customStyle="1" w:styleId="88D7B300272C4DD998C1A6308A83152C">
    <w:name w:val="88D7B300272C4DD998C1A6308A83152C"/>
    <w:rsid w:val="001E6138"/>
  </w:style>
  <w:style w:type="paragraph" w:customStyle="1" w:styleId="429CB0A06F124D3588F03B92CD63A5FC">
    <w:name w:val="429CB0A06F124D3588F03B92CD63A5FC"/>
    <w:rsid w:val="001E6138"/>
  </w:style>
  <w:style w:type="paragraph" w:customStyle="1" w:styleId="Name">
    <w:name w:val="Name"/>
    <w:link w:val="NameChar"/>
    <w:qFormat/>
    <w:rsid w:val="001E6138"/>
    <w:pPr>
      <w:spacing w:after="0" w:line="240" w:lineRule="auto"/>
      <w:jc w:val="right"/>
    </w:pPr>
    <w:rPr>
      <w:rFonts w:eastAsiaTheme="min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1E6138"/>
    <w:rPr>
      <w:rFonts w:eastAsiaTheme="minorHAnsi"/>
      <w:b/>
      <w:color w:val="984806" w:themeColor="accent6" w:themeShade="80"/>
      <w:sz w:val="32"/>
    </w:rPr>
  </w:style>
  <w:style w:type="paragraph" w:customStyle="1" w:styleId="97E6352B512A485F9F990A4AEB3F0446">
    <w:name w:val="97E6352B512A485F9F990A4AEB3F0446"/>
    <w:rsid w:val="001E6138"/>
  </w:style>
  <w:style w:type="paragraph" w:customStyle="1" w:styleId="ContactInfo">
    <w:name w:val="Contact Info"/>
    <w:link w:val="ContactInfoChar"/>
    <w:qFormat/>
    <w:rsid w:val="00434B51"/>
    <w:pPr>
      <w:jc w:val="right"/>
    </w:pPr>
    <w:rPr>
      <w:rFonts w:eastAsiaTheme="minorHAnsi"/>
      <w:color w:val="0D0D0D" w:themeColor="text1" w:themeTint="F2"/>
      <w:sz w:val="24"/>
    </w:rPr>
  </w:style>
  <w:style w:type="character" w:customStyle="1" w:styleId="ContactInfoChar">
    <w:name w:val="Contact Info Char"/>
    <w:basedOn w:val="DefaultParagraphFont"/>
    <w:link w:val="ContactInfo"/>
    <w:rsid w:val="00434B51"/>
    <w:rPr>
      <w:rFonts w:eastAsiaTheme="minorHAnsi"/>
      <w:color w:val="0D0D0D" w:themeColor="text1" w:themeTint="F2"/>
      <w:sz w:val="24"/>
    </w:rPr>
  </w:style>
  <w:style w:type="paragraph" w:customStyle="1" w:styleId="D57F26FD92D040DC8BA7F457A0980428">
    <w:name w:val="D57F26FD92D040DC8BA7F457A0980428"/>
    <w:rsid w:val="001E6138"/>
  </w:style>
  <w:style w:type="paragraph" w:customStyle="1" w:styleId="118D65B4F0864B8AB93F2A8066F1EE40">
    <w:name w:val="118D65B4F0864B8AB93F2A8066F1EE40"/>
    <w:rsid w:val="001E6138"/>
  </w:style>
  <w:style w:type="paragraph" w:customStyle="1" w:styleId="9ECC88322D4840779550E00369E54A67">
    <w:name w:val="9ECC88322D4840779550E00369E54A67"/>
    <w:rsid w:val="001E6138"/>
  </w:style>
  <w:style w:type="character" w:styleId="PlaceholderText">
    <w:name w:val="Placeholder Text"/>
    <w:basedOn w:val="DefaultParagraphFont"/>
    <w:uiPriority w:val="99"/>
    <w:semiHidden/>
    <w:rsid w:val="001E6138"/>
    <w:rPr>
      <w:color w:val="808080"/>
    </w:rPr>
  </w:style>
  <w:style w:type="paragraph" w:customStyle="1" w:styleId="103569C07C4444FABC20671C81BBF560">
    <w:name w:val="103569C07C4444FABC20671C81BBF560"/>
    <w:rsid w:val="001E6138"/>
  </w:style>
  <w:style w:type="paragraph" w:customStyle="1" w:styleId="2CBC7C319E52450C9D754E91CACD148F">
    <w:name w:val="2CBC7C319E52450C9D754E91CACD148F"/>
    <w:rsid w:val="001E6138"/>
  </w:style>
  <w:style w:type="paragraph" w:customStyle="1" w:styleId="455C58B7F80F44E3907B4CA8EB3F54BD">
    <w:name w:val="455C58B7F80F44E3907B4CA8EB3F54BD"/>
    <w:rsid w:val="001E6138"/>
  </w:style>
  <w:style w:type="paragraph" w:customStyle="1" w:styleId="D94445116229464589CAC6F5947BC0B5">
    <w:name w:val="D94445116229464589CAC6F5947BC0B5"/>
    <w:rsid w:val="001E6138"/>
  </w:style>
  <w:style w:type="paragraph" w:customStyle="1" w:styleId="636F85AEA4E0426A985BDF2D5FB14C35">
    <w:name w:val="636F85AEA4E0426A985BDF2D5FB14C35"/>
    <w:rsid w:val="001E6138"/>
  </w:style>
  <w:style w:type="paragraph" w:customStyle="1" w:styleId="0011AFBFE4A14A4FAD60A123376F1682">
    <w:name w:val="0011AFBFE4A14A4FAD60A123376F1682"/>
    <w:rsid w:val="001E6138"/>
  </w:style>
  <w:style w:type="paragraph" w:customStyle="1" w:styleId="4D56366E3A2E4CA2BEAB39DCE3C00183">
    <w:name w:val="4D56366E3A2E4CA2BEAB39DCE3C00183"/>
    <w:rsid w:val="00434B51"/>
  </w:style>
  <w:style w:type="paragraph" w:customStyle="1" w:styleId="3CD4449AFFCE4A45825440393BFCA420">
    <w:name w:val="3CD4449AFFCE4A45825440393BFCA420"/>
    <w:rsid w:val="00434B51"/>
  </w:style>
  <w:style w:type="paragraph" w:customStyle="1" w:styleId="D0398BE8A6AF42F88AABAF85A8EDBFF9">
    <w:name w:val="D0398BE8A6AF42F88AABAF85A8EDBFF9"/>
    <w:rsid w:val="00434B51"/>
  </w:style>
  <w:style w:type="paragraph" w:customStyle="1" w:styleId="D7071F1AE0904F30BE8304CB13934C5A">
    <w:name w:val="D7071F1AE0904F30BE8304CB13934C5A"/>
    <w:rsid w:val="00434B51"/>
  </w:style>
  <w:style w:type="paragraph" w:customStyle="1" w:styleId="70EE9059AA4347FDAFF44EE635D5596D">
    <w:name w:val="70EE9059AA4347FDAFF44EE635D5596D"/>
    <w:rsid w:val="00434B51"/>
  </w:style>
  <w:style w:type="paragraph" w:customStyle="1" w:styleId="B7F954E9678C4814B0AD9023CE85924E">
    <w:name w:val="B7F954E9678C4814B0AD9023CE85924E"/>
    <w:rsid w:val="00434B51"/>
  </w:style>
  <w:style w:type="paragraph" w:customStyle="1" w:styleId="747F0B5EB7C64094885CED7687F5E9E9">
    <w:name w:val="747F0B5EB7C64094885CED7687F5E9E9"/>
    <w:rsid w:val="00434B51"/>
  </w:style>
  <w:style w:type="paragraph" w:customStyle="1" w:styleId="848831B033EE4BB8A9DA3A2A92AA0A1A">
    <w:name w:val="848831B033EE4BB8A9DA3A2A92AA0A1A"/>
    <w:rsid w:val="00434B51"/>
  </w:style>
  <w:style w:type="paragraph" w:customStyle="1" w:styleId="38952752BEA74EED808F8ED1A2D89889">
    <w:name w:val="38952752BEA74EED808F8ED1A2D89889"/>
    <w:rsid w:val="00434B51"/>
  </w:style>
  <w:style w:type="paragraph" w:customStyle="1" w:styleId="54302779BF424070A223BB20497A5A01">
    <w:name w:val="54302779BF424070A223BB20497A5A01"/>
    <w:rsid w:val="00434B51"/>
  </w:style>
  <w:style w:type="paragraph" w:customStyle="1" w:styleId="440EBDCF2C9E4B93B460B9BC3D0005E1">
    <w:name w:val="440EBDCF2C9E4B93B460B9BC3D0005E1"/>
    <w:rsid w:val="00434B51"/>
  </w:style>
  <w:style w:type="paragraph" w:customStyle="1" w:styleId="54245411D8694071B7497C7221ADE767">
    <w:name w:val="54245411D8694071B7497C7221ADE767"/>
    <w:rsid w:val="00434B51"/>
  </w:style>
  <w:style w:type="paragraph" w:customStyle="1" w:styleId="F1691EC9B3224DA9BCF4E89DA3C18CA4">
    <w:name w:val="F1691EC9B3224DA9BCF4E89DA3C18CA4"/>
    <w:rsid w:val="00434B51"/>
  </w:style>
  <w:style w:type="paragraph" w:customStyle="1" w:styleId="1001A6471E1E446B8D5BA754496C8BED">
    <w:name w:val="1001A6471E1E446B8D5BA754496C8BED"/>
    <w:rsid w:val="00434B51"/>
  </w:style>
  <w:style w:type="paragraph" w:customStyle="1" w:styleId="B64052C1C2DF453B91F666A08F35DB6E">
    <w:name w:val="B64052C1C2DF453B91F666A08F35DB6E"/>
    <w:rsid w:val="00434B51"/>
  </w:style>
  <w:style w:type="paragraph" w:customStyle="1" w:styleId="CF15160A2185474BA98418E1436DC365">
    <w:name w:val="CF15160A2185474BA98418E1436DC365"/>
    <w:rsid w:val="00434B51"/>
  </w:style>
  <w:style w:type="paragraph" w:customStyle="1" w:styleId="CB2CD94F709E476D811F000C73E60A61">
    <w:name w:val="CB2CD94F709E476D811F000C73E60A61"/>
    <w:rsid w:val="00434B51"/>
  </w:style>
  <w:style w:type="paragraph" w:customStyle="1" w:styleId="A9170C7055A24B86AE5EC771E04D4842">
    <w:name w:val="A9170C7055A24B86AE5EC771E04D4842"/>
    <w:rsid w:val="00434B51"/>
  </w:style>
  <w:style w:type="paragraph" w:customStyle="1" w:styleId="4FDC8E311B564089802968E1C674204B">
    <w:name w:val="4FDC8E311B564089802968E1C674204B"/>
    <w:rsid w:val="00434B5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Chron_Resume.dotx</Template>
  <TotalTime>76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user</dc:creator>
  <cp:lastModifiedBy>user</cp:lastModifiedBy>
  <cp:revision>6</cp:revision>
  <cp:lastPrinted>2015-05-21T15:44:00Z</cp:lastPrinted>
  <dcterms:created xsi:type="dcterms:W3CDTF">2015-05-21T14:22:00Z</dcterms:created>
  <dcterms:modified xsi:type="dcterms:W3CDTF">2015-05-22T17:56:00Z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