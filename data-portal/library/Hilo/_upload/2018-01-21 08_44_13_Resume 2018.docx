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16" w:rsidRDefault="00877FC7" w:rsidP="00141A4C">
      <w:pPr>
        <w:pStyle w:val="Title"/>
      </w:pPr>
      <w:bookmarkStart w:id="0" w:name="_GoBack"/>
      <w:bookmarkEnd w:id="0"/>
      <w:r>
        <w:t>SEANI MATTHEWS</w:t>
      </w:r>
    </w:p>
    <w:p w:rsidR="00877FC7" w:rsidRDefault="00877FC7" w:rsidP="00877FC7">
      <w:pPr>
        <w:spacing w:after="0"/>
      </w:pPr>
      <w:r>
        <w:t>#47 First Branch Road, Monkey Town, New Grant, Princes Town </w:t>
      </w:r>
    </w:p>
    <w:p w:rsidR="00141A4C" w:rsidRDefault="00141A4C" w:rsidP="00877FC7">
      <w:pPr>
        <w:spacing w:after="0"/>
      </w:pPr>
      <w:r>
        <w:t> </w:t>
      </w:r>
      <w:hyperlink r:id="rId8" w:history="1">
        <w:r w:rsidR="006400A8" w:rsidRPr="00577C42">
          <w:rPr>
            <w:rStyle w:val="Hyperlink"/>
          </w:rPr>
          <w:t>seanishadamatthews@gmail.com</w:t>
        </w:r>
      </w:hyperlink>
    </w:p>
    <w:p w:rsidR="006400A8" w:rsidRDefault="006400A8" w:rsidP="00877FC7">
      <w:pPr>
        <w:spacing w:after="0"/>
      </w:pPr>
      <w:r>
        <w:t>(868) 304 1406</w:t>
      </w:r>
    </w:p>
    <w:p w:rsidR="006270A9" w:rsidRDefault="008856E9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F2EAAE24343E4BA3A293F81542DB3DB1"/>
          </w:placeholder>
          <w:temporary/>
          <w:showingPlcHdr/>
        </w:sdtPr>
        <w:sdtContent>
          <w:r w:rsidR="009D5933">
            <w:t>Objective</w:t>
          </w:r>
        </w:sdtContent>
      </w:sdt>
    </w:p>
    <w:p w:rsidR="00C61619" w:rsidRPr="0074630B" w:rsidRDefault="00C61619" w:rsidP="00C61619">
      <w:pPr>
        <w:spacing w:after="0" w:line="276" w:lineRule="auto"/>
        <w:jc w:val="both"/>
        <w:rPr>
          <w:rFonts w:ascii="Cambria" w:hAnsi="Cambria"/>
        </w:rPr>
      </w:pPr>
      <w:r w:rsidRPr="0074630B">
        <w:rPr>
          <w:rFonts w:ascii="Cambria" w:hAnsi="Cambria"/>
        </w:rPr>
        <w:t>To work in an environment that would allow me the opportunity to demonstrate my academic and intellectual knowledge</w:t>
      </w:r>
      <w:r>
        <w:rPr>
          <w:rFonts w:ascii="Cambria" w:hAnsi="Cambria"/>
        </w:rPr>
        <w:t>.</w:t>
      </w:r>
    </w:p>
    <w:p w:rsidR="00C61619" w:rsidRPr="0074630B" w:rsidRDefault="00C61619" w:rsidP="00C61619">
      <w:pPr>
        <w:spacing w:after="0" w:line="276" w:lineRule="auto"/>
        <w:jc w:val="both"/>
        <w:rPr>
          <w:rFonts w:ascii="Cambria" w:hAnsi="Cambria"/>
        </w:rPr>
      </w:pPr>
      <w:r w:rsidRPr="0074630B">
        <w:rPr>
          <w:rFonts w:ascii="Cambria" w:hAnsi="Cambria"/>
        </w:rPr>
        <w:t>To gain the work experience</w:t>
      </w:r>
      <w:r>
        <w:rPr>
          <w:rFonts w:ascii="Cambria" w:hAnsi="Cambria"/>
        </w:rPr>
        <w:t xml:space="preserve"> for my future career objective.</w:t>
      </w:r>
    </w:p>
    <w:p w:rsidR="00C61619" w:rsidRPr="0074630B" w:rsidRDefault="00C61619" w:rsidP="00C61619">
      <w:pPr>
        <w:spacing w:after="0" w:line="276" w:lineRule="auto"/>
        <w:jc w:val="both"/>
        <w:rPr>
          <w:rFonts w:ascii="Cambria" w:hAnsi="Cambria"/>
        </w:rPr>
      </w:pPr>
      <w:r w:rsidRPr="0074630B">
        <w:rPr>
          <w:rFonts w:ascii="Cambria" w:hAnsi="Cambria"/>
        </w:rPr>
        <w:t>To use my intellectual knowledge to contribute to the social, human and economic development of Trinidad and Tobago.</w:t>
      </w:r>
    </w:p>
    <w:p w:rsidR="006270A9" w:rsidRDefault="006270A9"/>
    <w:sdt>
      <w:sdtPr>
        <w:alias w:val="Education:"/>
        <w:tag w:val="Education:"/>
        <w:id w:val="807127995"/>
        <w:placeholder>
          <w:docPart w:val="5137B314BD844B41BDE47E66C27CECD9"/>
        </w:placeholder>
        <w:temporary/>
        <w:showingPlcHdr/>
      </w:sdtPr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D35265" w:rsidRPr="00ED66B3" w:rsidRDefault="00D35265" w:rsidP="00D35265">
      <w:pPr>
        <w:pStyle w:val="Heading2"/>
      </w:pPr>
      <w:r>
        <w:t> CSEC/CXC</w:t>
      </w:r>
    </w:p>
    <w:p w:rsidR="008E47B7" w:rsidRDefault="008E47B7" w:rsidP="00D35265">
      <w:pPr>
        <w:pStyle w:val="ListBullet"/>
      </w:pPr>
      <w:r>
        <w:t>English Language – Grade 1</w:t>
      </w:r>
    </w:p>
    <w:p w:rsidR="00D35265" w:rsidRDefault="008E47B7" w:rsidP="00D35265">
      <w:pPr>
        <w:pStyle w:val="ListBullet"/>
      </w:pPr>
      <w:r>
        <w:t>Mathematics</w:t>
      </w:r>
      <w:r w:rsidR="00D35265">
        <w:t xml:space="preserve"> – Grade 2</w:t>
      </w:r>
    </w:p>
    <w:p w:rsidR="00752B65" w:rsidRDefault="00752B65" w:rsidP="00D35265">
      <w:pPr>
        <w:pStyle w:val="ListBullet"/>
      </w:pPr>
      <w:r>
        <w:t>Principle of Business – Grade 2</w:t>
      </w:r>
    </w:p>
    <w:p w:rsidR="006270A9" w:rsidRDefault="00ED66B3">
      <w:pPr>
        <w:pStyle w:val="ListBullet"/>
      </w:pPr>
      <w:r>
        <w:t>Integrated Science – Grade 3</w:t>
      </w:r>
    </w:p>
    <w:p w:rsidR="006270A9" w:rsidRDefault="00ED66B3">
      <w:pPr>
        <w:pStyle w:val="ListBullet"/>
      </w:pPr>
      <w:r>
        <w:t>Social Studies – Grade 3</w:t>
      </w:r>
    </w:p>
    <w:sdt>
      <w:sdtPr>
        <w:alias w:val="Skills &amp; Abilities:"/>
        <w:tag w:val="Skills &amp; Abilities:"/>
        <w:id w:val="458624136"/>
        <w:placeholder>
          <w:docPart w:val="E7D1416B2A914A92BC2A77CA9D1E62BB"/>
        </w:placeholder>
        <w:temporary/>
        <w:showingPlcHdr/>
      </w:sdtPr>
      <w:sdtContent>
        <w:p w:rsidR="006270A9" w:rsidRDefault="009D5933" w:rsidP="000D514C">
          <w:pPr>
            <w:pStyle w:val="Heading1"/>
          </w:pPr>
          <w:r>
            <w:t>Skills &amp; Abilities</w:t>
          </w:r>
        </w:p>
      </w:sdtContent>
    </w:sdt>
    <w:p w:rsidR="000D514C" w:rsidRPr="0074630B" w:rsidRDefault="000D514C" w:rsidP="000D514C">
      <w:pPr>
        <w:pStyle w:val="ListBullet"/>
      </w:pPr>
      <w:r w:rsidRPr="0074630B">
        <w:t>Excellent interpersonal and communication skills</w:t>
      </w:r>
    </w:p>
    <w:p w:rsidR="000D514C" w:rsidRPr="0074630B" w:rsidRDefault="000D514C" w:rsidP="000D514C">
      <w:pPr>
        <w:pStyle w:val="ListBullet"/>
      </w:pPr>
      <w:r w:rsidRPr="0074630B">
        <w:t>Ability to work as part of a team while also using own initiative</w:t>
      </w:r>
    </w:p>
    <w:p w:rsidR="000D514C" w:rsidRPr="0074630B" w:rsidRDefault="000D514C" w:rsidP="000D514C">
      <w:pPr>
        <w:pStyle w:val="ListBullet"/>
      </w:pPr>
      <w:r w:rsidRPr="0074630B">
        <w:t>Professional experience relevant to the field of lifelong learning</w:t>
      </w:r>
    </w:p>
    <w:p w:rsidR="000D514C" w:rsidRPr="0074630B" w:rsidRDefault="000D514C" w:rsidP="000D514C">
      <w:pPr>
        <w:pStyle w:val="ListBullet"/>
      </w:pPr>
      <w:r w:rsidRPr="0074630B">
        <w:t>Problem Solving Skills</w:t>
      </w:r>
    </w:p>
    <w:p w:rsidR="000D514C" w:rsidRPr="0074630B" w:rsidRDefault="000D514C" w:rsidP="000D514C">
      <w:pPr>
        <w:pStyle w:val="ListBullet"/>
      </w:pPr>
      <w:r w:rsidRPr="0074630B">
        <w:t xml:space="preserve">Filing and Records Management </w:t>
      </w:r>
    </w:p>
    <w:p w:rsidR="000D514C" w:rsidRPr="0074630B" w:rsidRDefault="000D514C" w:rsidP="000D514C">
      <w:pPr>
        <w:pStyle w:val="ListBullet"/>
      </w:pPr>
      <w:r w:rsidRPr="0074630B">
        <w:t xml:space="preserve">Customer Service </w:t>
      </w:r>
    </w:p>
    <w:p w:rsidR="000D514C" w:rsidRPr="0074630B" w:rsidRDefault="000D514C" w:rsidP="000D514C">
      <w:pPr>
        <w:pStyle w:val="ListBullet"/>
      </w:pPr>
      <w:r w:rsidRPr="0074630B">
        <w:t xml:space="preserve">Data Entry </w:t>
      </w:r>
    </w:p>
    <w:p w:rsidR="000D514C" w:rsidRDefault="000D514C" w:rsidP="00A96AFF">
      <w:pPr>
        <w:pStyle w:val="ListBullet"/>
      </w:pPr>
      <w:r w:rsidRPr="0074630B">
        <w:t xml:space="preserve">Diverse in Microsoft Word, Power Point and Excel </w:t>
      </w:r>
    </w:p>
    <w:sdt>
      <w:sdtPr>
        <w:alias w:val="Experience:"/>
        <w:tag w:val="Experience:"/>
        <w:id w:val="171684534"/>
        <w:placeholder>
          <w:docPart w:val="68F1A027E0A04536B4FEA9389E8057C1"/>
        </w:placeholder>
        <w:temporary/>
        <w:showingPlcHdr/>
      </w:sdtPr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ED66B3" w:rsidRDefault="00ED66B3">
      <w:pPr>
        <w:pStyle w:val="Heading2"/>
      </w:pPr>
      <w:r>
        <w:t>checkout</w:t>
      </w:r>
      <w:r w:rsidR="002D20E6">
        <w:t xml:space="preserve">                                                           product clerk</w:t>
      </w:r>
    </w:p>
    <w:p w:rsidR="00DB322E" w:rsidRDefault="00ED66B3" w:rsidP="00ED66B3">
      <w:pPr>
        <w:pStyle w:val="ListBullet"/>
        <w:numPr>
          <w:ilvl w:val="0"/>
          <w:numId w:val="0"/>
        </w:numPr>
        <w:ind w:left="216"/>
      </w:pPr>
      <w:r>
        <w:t xml:space="preserve">JTA Supermarket </w:t>
      </w:r>
      <w:r w:rsidR="002D20E6">
        <w:t xml:space="preserve">                                             </w:t>
      </w:r>
      <w:r w:rsidR="002F4EE6">
        <w:t xml:space="preserve">         </w:t>
      </w:r>
      <w:r w:rsidR="002D20E6">
        <w:t xml:space="preserve"> JTA Supermarket </w:t>
      </w:r>
    </w:p>
    <w:p w:rsidR="006270A9" w:rsidRDefault="00DB322E" w:rsidP="00ED66B3">
      <w:pPr>
        <w:pStyle w:val="ListBullet"/>
        <w:numPr>
          <w:ilvl w:val="0"/>
          <w:numId w:val="0"/>
        </w:numPr>
        <w:ind w:left="216"/>
      </w:pPr>
      <w:r>
        <w:t>Carlton Centre</w:t>
      </w:r>
      <w:r w:rsidR="002D20E6">
        <w:t xml:space="preserve">                                                      </w:t>
      </w:r>
      <w:r w:rsidR="002F4EE6">
        <w:t xml:space="preserve">      </w:t>
      </w:r>
      <w:r w:rsidR="002D20E6">
        <w:t xml:space="preserve">Carlton Centre </w:t>
      </w:r>
    </w:p>
    <w:p w:rsidR="00ED66B3" w:rsidRDefault="00A96AFF" w:rsidP="00ED66B3">
      <w:pPr>
        <w:pStyle w:val="ListBullet"/>
        <w:numPr>
          <w:ilvl w:val="0"/>
          <w:numId w:val="0"/>
        </w:numPr>
        <w:ind w:left="216"/>
      </w:pPr>
      <w:r>
        <w:t>November 2016</w:t>
      </w:r>
      <w:r w:rsidR="00DE185C">
        <w:t xml:space="preserve"> – </w:t>
      </w:r>
      <w:r w:rsidR="002D20E6">
        <w:t xml:space="preserve">February 2017                  </w:t>
      </w:r>
      <w:r w:rsidR="002F4EE6">
        <w:t xml:space="preserve">      </w:t>
      </w:r>
      <w:r w:rsidR="002D20E6">
        <w:t xml:space="preserve">February 2017 </w:t>
      </w:r>
      <w:r w:rsidR="002F4EE6">
        <w:t>– December 2017</w:t>
      </w:r>
      <w:r w:rsidR="002D20E6">
        <w:t xml:space="preserve"> </w:t>
      </w:r>
    </w:p>
    <w:p w:rsidR="00752B65" w:rsidRDefault="00752B65" w:rsidP="00ED66B3">
      <w:pPr>
        <w:pStyle w:val="ListBullet"/>
        <w:numPr>
          <w:ilvl w:val="0"/>
          <w:numId w:val="0"/>
        </w:numPr>
        <w:ind w:left="216"/>
      </w:pPr>
    </w:p>
    <w:p w:rsidR="00752B65" w:rsidRDefault="00752B65" w:rsidP="00ED66B3">
      <w:pPr>
        <w:pStyle w:val="ListBullet"/>
        <w:numPr>
          <w:ilvl w:val="0"/>
          <w:numId w:val="0"/>
        </w:numPr>
        <w:ind w:left="216"/>
      </w:pPr>
    </w:p>
    <w:p w:rsidR="00ED66B3" w:rsidRDefault="00ED66B3" w:rsidP="00ED66B3">
      <w:pPr>
        <w:pStyle w:val="Heading1"/>
      </w:pPr>
      <w:r>
        <w:lastRenderedPageBreak/>
        <w:t xml:space="preserve">REFERENCES </w:t>
      </w:r>
    </w:p>
    <w:p w:rsidR="00ED66B3" w:rsidRPr="00ED66B3" w:rsidRDefault="00ED66B3" w:rsidP="00ED66B3">
      <w:pPr>
        <w:pStyle w:val="Heading2"/>
      </w:pPr>
      <w:r>
        <w:t>cHARMAINE BOWEN</w:t>
      </w:r>
      <w:r w:rsidR="00A96AFF">
        <w:t xml:space="preserve">                                           ANN-MARIE SAMUEL SEALY</w:t>
      </w:r>
    </w:p>
    <w:p w:rsidR="00ED66B3" w:rsidRDefault="00ED66B3" w:rsidP="00ED66B3">
      <w:pPr>
        <w:pStyle w:val="ListBullet"/>
        <w:numPr>
          <w:ilvl w:val="0"/>
          <w:numId w:val="0"/>
        </w:numPr>
        <w:ind w:left="216"/>
      </w:pPr>
      <w:bookmarkStart w:id="1" w:name="_Hlk491978446"/>
      <w:r>
        <w:t xml:space="preserve">Material Coordinator </w:t>
      </w:r>
      <w:r w:rsidR="00A96AFF">
        <w:t xml:space="preserve">                                                    Secretary </w:t>
      </w:r>
    </w:p>
    <w:bookmarkEnd w:id="1"/>
    <w:p w:rsidR="00ED66B3" w:rsidRDefault="00ED66B3" w:rsidP="00ED66B3">
      <w:pPr>
        <w:pStyle w:val="ListBullet"/>
        <w:numPr>
          <w:ilvl w:val="0"/>
          <w:numId w:val="0"/>
        </w:numPr>
        <w:ind w:left="216"/>
      </w:pPr>
      <w:r>
        <w:t>WASA</w:t>
      </w:r>
      <w:r w:rsidR="00A96AFF">
        <w:t xml:space="preserve">                                                                                  Region 8 URP</w:t>
      </w:r>
    </w:p>
    <w:p w:rsidR="000D514C" w:rsidRDefault="000D514C" w:rsidP="00A96AFF">
      <w:pPr>
        <w:pStyle w:val="ListBullet"/>
        <w:numPr>
          <w:ilvl w:val="0"/>
          <w:numId w:val="0"/>
        </w:numPr>
        <w:ind w:left="216"/>
      </w:pPr>
      <w:r>
        <w:t>(868) 773 9375</w:t>
      </w:r>
      <w:r w:rsidR="00A96AFF">
        <w:t xml:space="preserve">                                                               (868) 752 8735</w:t>
      </w:r>
    </w:p>
    <w:sectPr w:rsidR="000D514C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382" w:rsidRDefault="00B27382">
      <w:pPr>
        <w:spacing w:after="0"/>
      </w:pPr>
      <w:r>
        <w:separator/>
      </w:r>
    </w:p>
  </w:endnote>
  <w:endnote w:type="continuationSeparator" w:id="1">
    <w:p w:rsidR="00B27382" w:rsidRDefault="00B273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Footer"/>
    </w:pPr>
    <w:r>
      <w:t xml:space="preserve">Page </w:t>
    </w:r>
    <w:r w:rsidR="008856E9">
      <w:fldChar w:fldCharType="begin"/>
    </w:r>
    <w:r>
      <w:instrText xml:space="preserve"> PAGE   \* MERGEFORMAT </w:instrText>
    </w:r>
    <w:r w:rsidR="008856E9">
      <w:fldChar w:fldCharType="separate"/>
    </w:r>
    <w:r w:rsidR="002F4EE6">
      <w:rPr>
        <w:noProof/>
      </w:rPr>
      <w:t>2</w:t>
    </w:r>
    <w:r w:rsidR="008856E9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382" w:rsidRDefault="00B27382">
      <w:pPr>
        <w:spacing w:after="0"/>
      </w:pPr>
      <w:r>
        <w:separator/>
      </w:r>
    </w:p>
  </w:footnote>
  <w:footnote w:type="continuationSeparator" w:id="1">
    <w:p w:rsidR="00B27382" w:rsidRDefault="00B2738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A047F07"/>
    <w:multiLevelType w:val="hybridMultilevel"/>
    <w:tmpl w:val="2BDC0FFE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289E7E84"/>
    <w:multiLevelType w:val="hybridMultilevel"/>
    <w:tmpl w:val="3FF270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6"/>
  </w:num>
  <w:num w:numId="23">
    <w:abstractNumId w:val="20"/>
  </w:num>
  <w:num w:numId="24">
    <w:abstractNumId w:val="15"/>
  </w:num>
  <w:num w:numId="2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77FC7"/>
    <w:rsid w:val="000A4F59"/>
    <w:rsid w:val="000D514C"/>
    <w:rsid w:val="00126C43"/>
    <w:rsid w:val="00141A4C"/>
    <w:rsid w:val="00150EB0"/>
    <w:rsid w:val="001B29CF"/>
    <w:rsid w:val="0021066E"/>
    <w:rsid w:val="00271EE9"/>
    <w:rsid w:val="0028220F"/>
    <w:rsid w:val="002D20E6"/>
    <w:rsid w:val="002F4EE6"/>
    <w:rsid w:val="00356C14"/>
    <w:rsid w:val="0048149F"/>
    <w:rsid w:val="004D5488"/>
    <w:rsid w:val="00617B26"/>
    <w:rsid w:val="006270A9"/>
    <w:rsid w:val="006400A8"/>
    <w:rsid w:val="00654E80"/>
    <w:rsid w:val="00675956"/>
    <w:rsid w:val="00681034"/>
    <w:rsid w:val="00752B65"/>
    <w:rsid w:val="007B6769"/>
    <w:rsid w:val="00816216"/>
    <w:rsid w:val="008740E0"/>
    <w:rsid w:val="0087734B"/>
    <w:rsid w:val="00877FC7"/>
    <w:rsid w:val="008856E9"/>
    <w:rsid w:val="008E47B7"/>
    <w:rsid w:val="009D5933"/>
    <w:rsid w:val="00A96AFF"/>
    <w:rsid w:val="00B27382"/>
    <w:rsid w:val="00BD768D"/>
    <w:rsid w:val="00C61619"/>
    <w:rsid w:val="00C61F8E"/>
    <w:rsid w:val="00C85ECE"/>
    <w:rsid w:val="00D35265"/>
    <w:rsid w:val="00DB322E"/>
    <w:rsid w:val="00DE185C"/>
    <w:rsid w:val="00E83E4B"/>
    <w:rsid w:val="00ED66B3"/>
    <w:rsid w:val="00F20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Body Text" w:uiPriority="0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6E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856E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6E9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8856E9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856E9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856E9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856E9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BodyText">
    <w:name w:val="Body Text"/>
    <w:basedOn w:val="Normal"/>
    <w:link w:val="BodyTextChar"/>
    <w:unhideWhenUsed/>
    <w:rsid w:val="000D514C"/>
    <w:pPr>
      <w:spacing w:after="120"/>
      <w:jc w:val="both"/>
    </w:pPr>
    <w:rPr>
      <w:rFonts w:ascii="Times New Roman" w:eastAsia="Times New Roman" w:hAnsi="Times New Roman" w:cs="Times New Roman"/>
      <w:color w:val="auto"/>
      <w:sz w:val="24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0D514C"/>
    <w:rPr>
      <w:rFonts w:ascii="Times New Roman" w:eastAsia="Times New Roman" w:hAnsi="Times New Roman" w:cs="Times New Roman"/>
      <w:color w:val="auto"/>
      <w:sz w:val="24"/>
      <w:szCs w:val="20"/>
      <w:lang w:val="en-GB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00A8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anishadamatthew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EAAE24343E4BA3A293F81542DB3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E9DD1-241F-4EB5-990D-5E188F83B80B}"/>
      </w:docPartPr>
      <w:docPartBody>
        <w:p w:rsidR="00CF3D59" w:rsidRDefault="002A0E25">
          <w:pPr>
            <w:pStyle w:val="F2EAAE24343E4BA3A293F81542DB3DB1"/>
          </w:pPr>
          <w:r>
            <w:t>Objective</w:t>
          </w:r>
        </w:p>
      </w:docPartBody>
    </w:docPart>
    <w:docPart>
      <w:docPartPr>
        <w:name w:val="5137B314BD844B41BDE47E66C27CE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DB43B-D57D-45E2-B36E-4CFE1EB9D0FD}"/>
      </w:docPartPr>
      <w:docPartBody>
        <w:p w:rsidR="00CF3D59" w:rsidRDefault="002A0E25">
          <w:pPr>
            <w:pStyle w:val="5137B314BD844B41BDE47E66C27CECD9"/>
          </w:pPr>
          <w:r>
            <w:t>Education</w:t>
          </w:r>
        </w:p>
      </w:docPartBody>
    </w:docPart>
    <w:docPart>
      <w:docPartPr>
        <w:name w:val="E7D1416B2A914A92BC2A77CA9D1E6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33D85-744B-4911-8475-AE1A3E979EAB}"/>
      </w:docPartPr>
      <w:docPartBody>
        <w:p w:rsidR="00CF3D59" w:rsidRDefault="002A0E25">
          <w:pPr>
            <w:pStyle w:val="E7D1416B2A914A92BC2A77CA9D1E62BB"/>
          </w:pPr>
          <w:r>
            <w:t>Skills &amp; Abilities</w:t>
          </w:r>
        </w:p>
      </w:docPartBody>
    </w:docPart>
    <w:docPart>
      <w:docPartPr>
        <w:name w:val="68F1A027E0A04536B4FEA9389E805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783C5-A489-4721-8077-3F71F2BABC45}"/>
      </w:docPartPr>
      <w:docPartBody>
        <w:p w:rsidR="00CF3D59" w:rsidRDefault="002A0E25">
          <w:pPr>
            <w:pStyle w:val="68F1A027E0A04536B4FEA9389E8057C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A1971"/>
    <w:rsid w:val="00207D44"/>
    <w:rsid w:val="002A0E25"/>
    <w:rsid w:val="00311F8E"/>
    <w:rsid w:val="003128F7"/>
    <w:rsid w:val="004A1971"/>
    <w:rsid w:val="0064456C"/>
    <w:rsid w:val="0070332B"/>
    <w:rsid w:val="00A21BEC"/>
    <w:rsid w:val="00CF3D59"/>
    <w:rsid w:val="00DC5E22"/>
    <w:rsid w:val="00E37A75"/>
    <w:rsid w:val="00E61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F7FF55BACC45DAAE8A25F245EA2CF3">
    <w:name w:val="F0F7FF55BACC45DAAE8A25F245EA2CF3"/>
    <w:rsid w:val="00311F8E"/>
  </w:style>
  <w:style w:type="paragraph" w:customStyle="1" w:styleId="ED8E7F0038504F69A6C66FA4A327AE47">
    <w:name w:val="ED8E7F0038504F69A6C66FA4A327AE47"/>
    <w:rsid w:val="00311F8E"/>
  </w:style>
  <w:style w:type="paragraph" w:customStyle="1" w:styleId="8911360F07FE44C6B9B23F1AFA7C02BF">
    <w:name w:val="8911360F07FE44C6B9B23F1AFA7C02BF"/>
    <w:rsid w:val="00311F8E"/>
  </w:style>
  <w:style w:type="paragraph" w:customStyle="1" w:styleId="CEBF450A205F4F43BB73F18FB9E67BFB">
    <w:name w:val="CEBF450A205F4F43BB73F18FB9E67BFB"/>
    <w:rsid w:val="00311F8E"/>
  </w:style>
  <w:style w:type="paragraph" w:customStyle="1" w:styleId="F2EAAE24343E4BA3A293F81542DB3DB1">
    <w:name w:val="F2EAAE24343E4BA3A293F81542DB3DB1"/>
    <w:rsid w:val="00311F8E"/>
  </w:style>
  <w:style w:type="paragraph" w:customStyle="1" w:styleId="0B9C60C6648C489E8E1E6BFB800EFA7C">
    <w:name w:val="0B9C60C6648C489E8E1E6BFB800EFA7C"/>
    <w:rsid w:val="00311F8E"/>
  </w:style>
  <w:style w:type="paragraph" w:customStyle="1" w:styleId="5137B314BD844B41BDE47E66C27CECD9">
    <w:name w:val="5137B314BD844B41BDE47E66C27CECD9"/>
    <w:rsid w:val="00311F8E"/>
  </w:style>
  <w:style w:type="paragraph" w:customStyle="1" w:styleId="F137D0471304435CBF4FB186CA22C098">
    <w:name w:val="F137D0471304435CBF4FB186CA22C098"/>
    <w:rsid w:val="00311F8E"/>
  </w:style>
  <w:style w:type="paragraph" w:customStyle="1" w:styleId="7FEF901A0D45460FB7DEF435DF0775CE">
    <w:name w:val="7FEF901A0D45460FB7DEF435DF0775CE"/>
    <w:rsid w:val="00311F8E"/>
  </w:style>
  <w:style w:type="paragraph" w:customStyle="1" w:styleId="326C457BB56B4C728214DCBDFABE08CD">
    <w:name w:val="326C457BB56B4C728214DCBDFABE08CD"/>
    <w:rsid w:val="00311F8E"/>
  </w:style>
  <w:style w:type="paragraph" w:customStyle="1" w:styleId="0EC27FB433154D74BD29E2E9E985197A">
    <w:name w:val="0EC27FB433154D74BD29E2E9E985197A"/>
    <w:rsid w:val="00311F8E"/>
  </w:style>
  <w:style w:type="paragraph" w:customStyle="1" w:styleId="D2EA1B2536FB4EC58075A00125F188A1">
    <w:name w:val="D2EA1B2536FB4EC58075A00125F188A1"/>
    <w:rsid w:val="00311F8E"/>
  </w:style>
  <w:style w:type="paragraph" w:customStyle="1" w:styleId="EC39797B82294221AFFC1AAE737E4A0A">
    <w:name w:val="EC39797B82294221AFFC1AAE737E4A0A"/>
    <w:rsid w:val="00311F8E"/>
  </w:style>
  <w:style w:type="paragraph" w:customStyle="1" w:styleId="84CAF93B99A54417B4369BE5C3BB3AAD">
    <w:name w:val="84CAF93B99A54417B4369BE5C3BB3AAD"/>
    <w:rsid w:val="00311F8E"/>
  </w:style>
  <w:style w:type="paragraph" w:customStyle="1" w:styleId="DB769ACF950D470598720A5A6C328EEE">
    <w:name w:val="DB769ACF950D470598720A5A6C328EEE"/>
    <w:rsid w:val="00311F8E"/>
  </w:style>
  <w:style w:type="paragraph" w:customStyle="1" w:styleId="E7D1416B2A914A92BC2A77CA9D1E62BB">
    <w:name w:val="E7D1416B2A914A92BC2A77CA9D1E62BB"/>
    <w:rsid w:val="00311F8E"/>
  </w:style>
  <w:style w:type="paragraph" w:customStyle="1" w:styleId="9B6B1DFB70944993AFAC0BC8EB34D26E">
    <w:name w:val="9B6B1DFB70944993AFAC0BC8EB34D26E"/>
    <w:rsid w:val="00311F8E"/>
  </w:style>
  <w:style w:type="paragraph" w:customStyle="1" w:styleId="016C2DB6E51C493EB1E3454BC333871D">
    <w:name w:val="016C2DB6E51C493EB1E3454BC333871D"/>
    <w:rsid w:val="00311F8E"/>
  </w:style>
  <w:style w:type="paragraph" w:customStyle="1" w:styleId="732C794AC34A4A06AB9FB093B2018923">
    <w:name w:val="732C794AC34A4A06AB9FB093B2018923"/>
    <w:rsid w:val="00311F8E"/>
  </w:style>
  <w:style w:type="paragraph" w:customStyle="1" w:styleId="7B901F28D9E54FEFA13BC057404F941B">
    <w:name w:val="7B901F28D9E54FEFA13BC057404F941B"/>
    <w:rsid w:val="00311F8E"/>
  </w:style>
  <w:style w:type="paragraph" w:customStyle="1" w:styleId="FF102C746DBF4F7DA7FF1C9B1F2A8A78">
    <w:name w:val="FF102C746DBF4F7DA7FF1C9B1F2A8A78"/>
    <w:rsid w:val="00311F8E"/>
  </w:style>
  <w:style w:type="paragraph" w:customStyle="1" w:styleId="F2BFACE776794F11BB3CB098733EC858">
    <w:name w:val="F2BFACE776794F11BB3CB098733EC858"/>
    <w:rsid w:val="00311F8E"/>
  </w:style>
  <w:style w:type="paragraph" w:customStyle="1" w:styleId="7B09DCD6B06548F5AF2522F64F55478A">
    <w:name w:val="7B09DCD6B06548F5AF2522F64F55478A"/>
    <w:rsid w:val="00311F8E"/>
  </w:style>
  <w:style w:type="paragraph" w:customStyle="1" w:styleId="21CB61F1EA684E7FBE996457708E4BAA">
    <w:name w:val="21CB61F1EA684E7FBE996457708E4BAA"/>
    <w:rsid w:val="00311F8E"/>
  </w:style>
  <w:style w:type="paragraph" w:customStyle="1" w:styleId="68F1A027E0A04536B4FEA9389E8057C1">
    <w:name w:val="68F1A027E0A04536B4FEA9389E8057C1"/>
    <w:rsid w:val="00311F8E"/>
  </w:style>
  <w:style w:type="paragraph" w:customStyle="1" w:styleId="26BF96E91B8448408113AC6592818A4C">
    <w:name w:val="26BF96E91B8448408113AC6592818A4C"/>
    <w:rsid w:val="00311F8E"/>
  </w:style>
  <w:style w:type="paragraph" w:customStyle="1" w:styleId="85CFBC1B86014BBD8355F0D4878263E6">
    <w:name w:val="85CFBC1B86014BBD8355F0D4878263E6"/>
    <w:rsid w:val="00311F8E"/>
  </w:style>
  <w:style w:type="paragraph" w:customStyle="1" w:styleId="DC1FF2A33BC64B82A2399B7586A0AF1C">
    <w:name w:val="DC1FF2A33BC64B82A2399B7586A0AF1C"/>
    <w:rsid w:val="00311F8E"/>
  </w:style>
  <w:style w:type="paragraph" w:customStyle="1" w:styleId="DB1AF452CEBB4C1C9EDE59C2A553FCA9">
    <w:name w:val="DB1AF452CEBB4C1C9EDE59C2A553FCA9"/>
    <w:rsid w:val="00311F8E"/>
  </w:style>
  <w:style w:type="paragraph" w:customStyle="1" w:styleId="D1299B8935CF4853B5926F96AAB02C51">
    <w:name w:val="D1299B8935CF4853B5926F96AAB02C51"/>
    <w:rsid w:val="00311F8E"/>
  </w:style>
  <w:style w:type="paragraph" w:customStyle="1" w:styleId="709522965ABC45A6A89609853271614E">
    <w:name w:val="709522965ABC45A6A89609853271614E"/>
    <w:rsid w:val="00311F8E"/>
  </w:style>
  <w:style w:type="paragraph" w:customStyle="1" w:styleId="DB4B1CC702A24217949696810A31F1A8">
    <w:name w:val="DB4B1CC702A24217949696810A31F1A8"/>
    <w:rsid w:val="00311F8E"/>
  </w:style>
  <w:style w:type="paragraph" w:customStyle="1" w:styleId="7D2D0A2204C3419C84F0428136D87C82">
    <w:name w:val="7D2D0A2204C3419C84F0428136D87C82"/>
    <w:rsid w:val="00311F8E"/>
  </w:style>
  <w:style w:type="paragraph" w:customStyle="1" w:styleId="57339A3114BA49B5B01BA730D4C09DCE">
    <w:name w:val="57339A3114BA49B5B01BA730D4C09DCE"/>
    <w:rsid w:val="004A1971"/>
  </w:style>
  <w:style w:type="paragraph" w:customStyle="1" w:styleId="C8DF3761EB7245D7A74E2DB9B2233C5B">
    <w:name w:val="C8DF3761EB7245D7A74E2DB9B2233C5B"/>
    <w:rsid w:val="004A19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C4018-3092-4341-AF0A-E2BCE7D1C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Seani</dc:creator>
  <cp:lastModifiedBy>Samuel</cp:lastModifiedBy>
  <cp:revision>2</cp:revision>
  <dcterms:created xsi:type="dcterms:W3CDTF">2018-01-21T14:27:00Z</dcterms:created>
  <dcterms:modified xsi:type="dcterms:W3CDTF">2018-01-21T14:27:00Z</dcterms:modified>
  <cp:version/>
</cp:coreProperties>
</file>