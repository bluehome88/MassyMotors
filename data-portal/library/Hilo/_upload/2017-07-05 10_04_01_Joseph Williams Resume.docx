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B1" w:rsidRDefault="009D27B1">
      <w:r>
        <w:rPr>
          <w:noProof/>
          <w:lang w:eastAsia="en-US"/>
        </w:rPr>
        <w:pict>
          <v:rect id="_x0000_s1034" style="position:absolute;margin-left:0;margin-top:0;width:527pt;height:19.5pt;z-index:251658240;mso-width-percent:915;mso-position-horizontal:center;mso-position-horizontal-relative:margin;mso-position-vertical:top;mso-position-vertical-relative:margin;mso-width-percent:915" o:allowincell="f" filled="f" stroked="f">
            <v:textbox style="mso-next-textbox:#_x0000_s1034;mso-fit-shape-to-text:t" inset="0,0,0,0">
              <w:txbxContent>
                <w:tbl>
                  <w:tblPr>
                    <w:tblStyle w:val="TableGrid"/>
                    <w:tblW w:w="28800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00"/>
                  </w:tblGrid>
                  <w:tr w:rsidR="009D27B1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vAlign w:val="center"/>
                      </w:tcPr>
                      <w:p w:rsidR="009D27B1" w:rsidRDefault="009D27B1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9D27B1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9D27B1" w:rsidRDefault="009D27B1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9D27B1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vAlign w:val="center"/>
                      </w:tcPr>
                      <w:p w:rsidR="009D27B1" w:rsidRDefault="009D27B1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9D27B1" w:rsidRDefault="009D27B1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p w:rsidR="009D27B1" w:rsidRDefault="009D27B1"/>
    <w:sdt>
      <w:sdtPr>
        <w:alias w:val="Resume Name"/>
        <w:tag w:val="Resume Name"/>
        <w:id w:val="707398252"/>
        <w:placeholder>
          <w:docPart w:val="5B30493B9C1343DCA666FEB3E8A6E156"/>
        </w:placeholder>
        <w:docPartList>
          <w:docPartGallery w:val="Quick Parts"/>
          <w:docPartCategory w:val=" Resume Name"/>
        </w:docPartList>
      </w:sdtPr>
      <w:sdtContent>
        <w:p w:rsidR="009D27B1" w:rsidRDefault="009D27B1"/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4680"/>
            <w:gridCol w:w="4680"/>
          </w:tblGrid>
          <w:tr w:rsidR="009D27B1">
            <w:tc>
              <w:tcPr>
                <w:tcW w:w="2500" w:type="pct"/>
              </w:tcPr>
              <w:sdt>
                <w:sdtPr>
                  <w:id w:val="26081749"/>
                  <w:placeholder>
                    <w:docPart w:val="AA6ED6717CD049BB95AEB09DB20541A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D27B1" w:rsidRDefault="006B5110">
                    <w:pPr>
                      <w:pStyle w:val="PersonalName"/>
                    </w:pPr>
                    <w:r>
                      <w:t>Joseph</w:t>
                    </w:r>
                    <w:r w:rsidR="0014758E">
                      <w:t xml:space="preserve"> </w:t>
                    </w:r>
                    <w:r>
                      <w:t>Williams</w:t>
                    </w:r>
                  </w:p>
                </w:sdtContent>
              </w:sdt>
              <w:p w:rsidR="009D27B1" w:rsidRDefault="0014758E">
                <w:pPr>
                  <w:pStyle w:val="NoSpacing"/>
                </w:pPr>
                <w:r>
                  <w:t xml:space="preserve"> </w:t>
                </w:r>
                <w:r w:rsidR="006B5110">
                  <w:t>684-2511</w:t>
                </w:r>
              </w:p>
              <w:p w:rsidR="009D27B1" w:rsidRDefault="009D27B1">
                <w:pPr>
                  <w:pStyle w:val="NoSpacing"/>
                  <w:rPr>
                    <w:b/>
                  </w:rPr>
                </w:pPr>
              </w:p>
              <w:p w:rsidR="009D27B1" w:rsidRDefault="006B5110">
                <w:pPr>
                  <w:pStyle w:val="NoSpacing"/>
                </w:pPr>
                <w:r>
                  <w:t>#10 Knob Hill, Quarry Drive, Champs Fleurs</w:t>
                </w:r>
              </w:p>
              <w:p w:rsidR="009D27B1" w:rsidRDefault="006B5110">
                <w:pPr>
                  <w:pStyle w:val="NoSpacing"/>
                </w:pPr>
                <w:r>
                  <w:t>cabwilliams15@yahoo.com</w:t>
                </w:r>
              </w:p>
              <w:p w:rsidR="009D27B1" w:rsidRDefault="009D27B1" w:rsidP="0014758E">
                <w:pPr>
                  <w:pStyle w:val="NoSpacing"/>
                </w:pPr>
              </w:p>
            </w:tc>
            <w:tc>
              <w:tcPr>
                <w:tcW w:w="2500" w:type="pct"/>
              </w:tcPr>
              <w:p w:rsidR="009D27B1" w:rsidRDefault="009D27B1">
                <w:pPr>
                  <w:pStyle w:val="NoSpacing"/>
                  <w:jc w:val="right"/>
                </w:pPr>
              </w:p>
            </w:tc>
          </w:tr>
        </w:tbl>
        <w:p w:rsidR="009D27B1" w:rsidRDefault="009D27B1"/>
      </w:sdtContent>
    </w:sdt>
    <w:p w:rsidR="009D27B1" w:rsidRDefault="006B5110">
      <w:pPr>
        <w:pStyle w:val="Section"/>
      </w:pPr>
      <w:r>
        <w:t>Summary Statement</w:t>
      </w:r>
    </w:p>
    <w:p w:rsidR="009D27B1" w:rsidRPr="00F17462" w:rsidRDefault="006B5110" w:rsidP="00F17462">
      <w:pPr>
        <w:spacing w:after="40"/>
        <w:rPr>
          <w:sz w:val="28"/>
          <w:szCs w:val="28"/>
        </w:rPr>
      </w:pPr>
      <w:r>
        <w:rPr>
          <w:sz w:val="28"/>
          <w:szCs w:val="28"/>
        </w:rPr>
        <w:t>Current CAPE student with no formal working experience who is willing and able to work in any suitable working environment.</w:t>
      </w:r>
    </w:p>
    <w:p w:rsidR="009D27B1" w:rsidRDefault="00826FBA">
      <w:pPr>
        <w:pStyle w:val="Section"/>
      </w:pPr>
      <w:r>
        <w:t>Education</w:t>
      </w:r>
    </w:p>
    <w:p w:rsidR="006B5110" w:rsidRDefault="006B5110">
      <w:pPr>
        <w:pStyle w:val="Subsection"/>
        <w:rPr>
          <w:rStyle w:val="SubsectionDateChar1"/>
        </w:rPr>
      </w:pPr>
      <w:r>
        <w:rPr>
          <w:rStyle w:val="SubsectionDateChar1"/>
        </w:rPr>
        <w:t>Mt. Lambert RC School – 2004-2011</w:t>
      </w:r>
    </w:p>
    <w:p w:rsidR="009D27B1" w:rsidRDefault="006B5110">
      <w:pPr>
        <w:pStyle w:val="Subsection"/>
        <w:rPr>
          <w:rStyle w:val="SubsectionDateChar1"/>
        </w:rPr>
      </w:pPr>
      <w:r>
        <w:rPr>
          <w:rStyle w:val="SubsectionDateChar1"/>
        </w:rPr>
        <w:t>Trinity College East – 2011-2016</w:t>
      </w:r>
      <w:r w:rsidR="00826FBA">
        <w:rPr>
          <w:rStyle w:val="SubsectionDateChar1"/>
        </w:rPr>
        <w:t xml:space="preserve"> </w:t>
      </w:r>
    </w:p>
    <w:p w:rsidR="00F17462" w:rsidRPr="00F17462" w:rsidRDefault="00F17462" w:rsidP="00F17462">
      <w:pPr>
        <w:pStyle w:val="SubsectionDate"/>
        <w:rPr>
          <w:b/>
        </w:rPr>
      </w:pPr>
      <w:r>
        <w:rPr>
          <w:b/>
        </w:rPr>
        <w:t>BATCE Sixth Form – 2016-Present</w:t>
      </w:r>
    </w:p>
    <w:p w:rsidR="009D27B1" w:rsidRDefault="009D27B1" w:rsidP="006B5110">
      <w:pPr>
        <w:pStyle w:val="ListBullet"/>
        <w:numPr>
          <w:ilvl w:val="0"/>
          <w:numId w:val="0"/>
        </w:numPr>
        <w:ind w:left="360"/>
      </w:pPr>
    </w:p>
    <w:p w:rsidR="009D27B1" w:rsidRDefault="006B5110">
      <w:pPr>
        <w:pStyle w:val="Section"/>
      </w:pPr>
      <w:r>
        <w:t xml:space="preserve">Qualifications </w:t>
      </w:r>
    </w:p>
    <w:p w:rsidR="008F09C0" w:rsidRDefault="008F09C0" w:rsidP="008F09C0">
      <w:pPr>
        <w:pStyle w:val="Subsection"/>
        <w:rPr>
          <w:rStyle w:val="SubsectionDateChar1"/>
        </w:rPr>
      </w:pPr>
      <w:r>
        <w:rPr>
          <w:rStyle w:val="SubsectionDateChar1"/>
        </w:rPr>
        <w:t>CSEC Mathematics – Grade 2</w:t>
      </w:r>
    </w:p>
    <w:p w:rsidR="008F09C0" w:rsidRDefault="008F09C0" w:rsidP="008F09C0">
      <w:pPr>
        <w:pStyle w:val="SubsectionDate"/>
        <w:rPr>
          <w:b/>
        </w:rPr>
      </w:pPr>
      <w:r>
        <w:rPr>
          <w:b/>
        </w:rPr>
        <w:t>CSEC English</w:t>
      </w:r>
      <w:r w:rsidR="003869D5">
        <w:rPr>
          <w:b/>
        </w:rPr>
        <w:t xml:space="preserve"> A</w:t>
      </w:r>
      <w:r>
        <w:rPr>
          <w:b/>
        </w:rPr>
        <w:t xml:space="preserve"> – Grade 1</w:t>
      </w:r>
    </w:p>
    <w:p w:rsidR="008F09C0" w:rsidRDefault="008F09C0" w:rsidP="008F09C0">
      <w:pPr>
        <w:pStyle w:val="SubsectionDate"/>
        <w:rPr>
          <w:b/>
        </w:rPr>
      </w:pPr>
      <w:r>
        <w:rPr>
          <w:b/>
        </w:rPr>
        <w:t>CSEC Principles of Business – Grade 1</w:t>
      </w:r>
    </w:p>
    <w:p w:rsidR="008F09C0" w:rsidRPr="008F09C0" w:rsidRDefault="008F09C0" w:rsidP="008F09C0">
      <w:pPr>
        <w:pStyle w:val="SubsectionDate"/>
        <w:rPr>
          <w:b/>
        </w:rPr>
      </w:pPr>
      <w:r>
        <w:rPr>
          <w:b/>
        </w:rPr>
        <w:t>CSEC Human and Social Biology – Grade 1</w:t>
      </w:r>
    </w:p>
    <w:p w:rsidR="008F09C0" w:rsidRPr="008F09C0" w:rsidRDefault="008F09C0" w:rsidP="008F09C0">
      <w:pPr>
        <w:pStyle w:val="SubsectionDate"/>
        <w:rPr>
          <w:b/>
        </w:rPr>
      </w:pPr>
      <w:r>
        <w:rPr>
          <w:b/>
        </w:rPr>
        <w:t>CSEC Social Studies – Grade 1</w:t>
      </w:r>
    </w:p>
    <w:p w:rsidR="008F09C0" w:rsidRDefault="008F09C0" w:rsidP="008F09C0">
      <w:pPr>
        <w:pStyle w:val="SubsectionDate"/>
        <w:rPr>
          <w:b/>
        </w:rPr>
      </w:pPr>
      <w:r>
        <w:rPr>
          <w:b/>
        </w:rPr>
        <w:t>CSEC</w:t>
      </w:r>
      <w:r w:rsidR="003869D5">
        <w:rPr>
          <w:b/>
        </w:rPr>
        <w:t xml:space="preserve"> History – Grade 2</w:t>
      </w:r>
    </w:p>
    <w:p w:rsidR="008F09C0" w:rsidRDefault="008F09C0" w:rsidP="008F09C0">
      <w:pPr>
        <w:pStyle w:val="SubsectionDate"/>
        <w:rPr>
          <w:b/>
        </w:rPr>
      </w:pPr>
      <w:r>
        <w:rPr>
          <w:b/>
        </w:rPr>
        <w:t>CSEC</w:t>
      </w:r>
      <w:r w:rsidR="003869D5">
        <w:rPr>
          <w:b/>
        </w:rPr>
        <w:t xml:space="preserve"> French – Grade 2</w:t>
      </w:r>
    </w:p>
    <w:p w:rsidR="006B5110" w:rsidRDefault="008F09C0" w:rsidP="00F17462">
      <w:pPr>
        <w:pStyle w:val="SubsectionDate"/>
        <w:rPr>
          <w:b/>
        </w:rPr>
      </w:pPr>
      <w:r>
        <w:rPr>
          <w:b/>
        </w:rPr>
        <w:t>CSEC</w:t>
      </w:r>
      <w:r w:rsidR="003869D5">
        <w:rPr>
          <w:b/>
        </w:rPr>
        <w:t xml:space="preserve"> English B -Grade </w:t>
      </w:r>
      <w:r w:rsidR="00F17462">
        <w:rPr>
          <w:b/>
        </w:rPr>
        <w:t>3</w:t>
      </w:r>
    </w:p>
    <w:p w:rsidR="00F17462" w:rsidRPr="00F17462" w:rsidRDefault="00F17462" w:rsidP="00F17462"/>
    <w:p w:rsidR="009D27B1" w:rsidRDefault="00826FBA">
      <w:pPr>
        <w:pStyle w:val="Section"/>
      </w:pPr>
      <w:r>
        <w:t>Skills</w:t>
      </w:r>
    </w:p>
    <w:p w:rsidR="009D27B1" w:rsidRDefault="00F17462">
      <w:pPr>
        <w:pStyle w:val="ListBullet"/>
      </w:pPr>
      <w:r>
        <w:t xml:space="preserve">Computer Literate </w:t>
      </w:r>
    </w:p>
    <w:p w:rsidR="00F17462" w:rsidRDefault="00F17462">
      <w:pPr>
        <w:pStyle w:val="ListBullet"/>
      </w:pPr>
      <w:r>
        <w:t>Excellent with interpersonal communication skills</w:t>
      </w:r>
    </w:p>
    <w:p w:rsidR="00F17462" w:rsidRDefault="00F17462">
      <w:pPr>
        <w:pStyle w:val="ListBullet"/>
      </w:pPr>
      <w:r>
        <w:t>Strong work ethic</w:t>
      </w:r>
    </w:p>
    <w:p w:rsidR="00F17462" w:rsidRDefault="00F17462">
      <w:pPr>
        <w:pStyle w:val="ListBullet"/>
      </w:pPr>
      <w:r>
        <w:t xml:space="preserve">Adaptable </w:t>
      </w:r>
    </w:p>
    <w:p w:rsidR="00F17462" w:rsidRDefault="00F17462" w:rsidP="00F17462">
      <w:pPr>
        <w:pStyle w:val="ListBullet"/>
        <w:numPr>
          <w:ilvl w:val="0"/>
          <w:numId w:val="0"/>
        </w:numPr>
        <w:ind w:left="360"/>
      </w:pPr>
    </w:p>
    <w:p w:rsidR="009D27B1" w:rsidRDefault="00F17462" w:rsidP="00F17462">
      <w:pPr>
        <w:pStyle w:val="Section"/>
      </w:pPr>
      <w:r>
        <w:t xml:space="preserve">Extracurricular Activities </w:t>
      </w:r>
    </w:p>
    <w:p w:rsidR="00F17462" w:rsidRPr="00F17462" w:rsidRDefault="00F17462" w:rsidP="00F17462">
      <w:r>
        <w:t xml:space="preserve">I do music with Birdsong Academy where I have achieved many </w:t>
      </w:r>
      <w:r w:rsidR="0014758E">
        <w:t>qualifications in music</w:t>
      </w:r>
    </w:p>
    <w:sectPr w:rsidR="00F17462" w:rsidRPr="00F17462" w:rsidSect="009D27B1">
      <w:footerReference w:type="even" r:id="rId10"/>
      <w:footerReference w:type="default" r:id="rId11"/>
      <w:footerReference w:type="first" r:id="rId12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FBA" w:rsidRDefault="00826FBA">
      <w:r>
        <w:separator/>
      </w:r>
    </w:p>
    <w:p w:rsidR="00826FBA" w:rsidRDefault="00826FBA"/>
    <w:p w:rsidR="00826FBA" w:rsidRDefault="00826FBA"/>
    <w:p w:rsidR="00826FBA" w:rsidRDefault="00826FBA"/>
    <w:p w:rsidR="00826FBA" w:rsidRDefault="00826FBA"/>
    <w:p w:rsidR="00826FBA" w:rsidRDefault="00826FBA"/>
    <w:p w:rsidR="00826FBA" w:rsidRDefault="00826FBA"/>
    <w:p w:rsidR="00826FBA" w:rsidRDefault="00826FBA"/>
    <w:p w:rsidR="00826FBA" w:rsidRDefault="00826FBA"/>
  </w:endnote>
  <w:endnote w:type="continuationSeparator" w:id="1">
    <w:p w:rsidR="00826FBA" w:rsidRDefault="00826FBA">
      <w:r>
        <w:continuationSeparator/>
      </w:r>
    </w:p>
    <w:p w:rsidR="00826FBA" w:rsidRDefault="00826FBA"/>
    <w:p w:rsidR="00826FBA" w:rsidRDefault="00826FBA"/>
    <w:p w:rsidR="00826FBA" w:rsidRDefault="00826FBA"/>
    <w:p w:rsidR="00826FBA" w:rsidRDefault="00826FBA"/>
    <w:p w:rsidR="00826FBA" w:rsidRDefault="00826FBA"/>
    <w:p w:rsidR="00826FBA" w:rsidRDefault="00826FBA"/>
    <w:p w:rsidR="00826FBA" w:rsidRDefault="00826FBA"/>
    <w:p w:rsidR="00826FBA" w:rsidRDefault="00826FB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7B1" w:rsidRDefault="009D27B1">
    <w:pPr>
      <w:pStyle w:val="Footer"/>
    </w:pPr>
    <w:r>
      <w:rPr>
        <w:noProof/>
      </w:rPr>
      <w:pict>
        <v:rect id="_x0000_s276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5" inset="3.6pt,,14.4pt,7.2pt">
            <w:txbxContent>
              <w:sdt>
                <w:sdtPr>
                  <w:id w:val="767508001"/>
                  <w:placeholder>
                    <w:docPart w:val="5966DF9A2D9342B5BFAD80E396715E27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9D27B1" w:rsidRDefault="0014758E">
                    <w:pPr>
                      <w:pStyle w:val="GrayText"/>
                    </w:pPr>
                    <w:r>
                      <w:t>Joseph Williams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</w:rPr>
      <w:pict>
        <v:roundrect id="_x0000_s276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76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7663" inset="0,0,0,0">
            <w:txbxContent>
              <w:p w:rsidR="009D27B1" w:rsidRDefault="009D27B1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826FBA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7B1" w:rsidRDefault="009D27B1">
    <w:pPr>
      <w:rPr>
        <w:sz w:val="10"/>
        <w:szCs w:val="10"/>
      </w:rPr>
    </w:pPr>
    <w:r>
      <w:rPr>
        <w:noProof/>
        <w:sz w:val="10"/>
        <w:szCs w:val="10"/>
      </w:rPr>
      <w:pict>
        <v:rect id="_x0000_s27668" style="position:absolute;margin-left:-289.5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8" inset="14.4pt,,3.6pt,7.2pt">
            <w:txbxContent>
              <w:sdt>
                <w:sdtPr>
                  <w:id w:val="767508002"/>
                  <w:placeholder>
                    <w:docPart w:val="A60FA2B770A64755B794D24FABCF00B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9D27B1" w:rsidRDefault="0014758E">
                    <w:pPr>
                      <w:pStyle w:val="GrayText"/>
                    </w:pPr>
                    <w:r>
                      <w:t>Joseph Williams</w:t>
                    </w:r>
                  </w:p>
                </w:sdtContent>
              </w:sdt>
            </w:txbxContent>
          </v:textbox>
          <w10:wrap anchorx="margin" anchory="margin"/>
        </v:rect>
      </w:pict>
    </w:r>
    <w:r>
      <w:rPr>
        <w:noProof/>
        <w:sz w:val="10"/>
        <w:szCs w:val="10"/>
      </w:rPr>
      <w:pict>
        <v:roundrect id="_x0000_s276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10"/>
        <w:szCs w:val="10"/>
      </w:rPr>
      <w:pict>
        <v:oval id="_x0000_s27666" style="position:absolute;margin-left:55.45pt;margin-top:0;width:41pt;height:41pt;z-index:251674624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66" inset="0,0,0,0">
            <w:txbxContent>
              <w:p w:rsidR="009D27B1" w:rsidRDefault="009D27B1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826FBA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margin" anchory="page"/>
        </v:oval>
      </w:pict>
    </w:r>
  </w:p>
  <w:p w:rsidR="009D27B1" w:rsidRDefault="009D27B1">
    <w:pPr>
      <w:pStyle w:val="Footer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7B1" w:rsidRDefault="009D27B1">
    <w:pPr>
      <w:pStyle w:val="Footer"/>
    </w:pPr>
    <w:r>
      <w:rPr>
        <w:noProof/>
        <w:lang w:eastAsia="en-US"/>
      </w:rPr>
      <w:pict>
        <v:roundrect id="_x0000_s276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  <w:r>
      <w:rPr>
        <w:noProof/>
        <w:lang w:eastAsia="en-US"/>
      </w:rPr>
      <w:pict>
        <v:oval id="_x0000_s27658" style="position:absolute;margin-left:21pt;margin-top:0;width:41pt;height:41pt;z-index:251667456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58" inset="0,0,0,0">
            <w:txbxContent>
              <w:p w:rsidR="009D27B1" w:rsidRDefault="009D27B1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FBA" w:rsidRDefault="00826FBA">
      <w:r>
        <w:separator/>
      </w:r>
    </w:p>
    <w:p w:rsidR="00826FBA" w:rsidRDefault="00826FBA"/>
    <w:p w:rsidR="00826FBA" w:rsidRDefault="00826FBA"/>
    <w:p w:rsidR="00826FBA" w:rsidRDefault="00826FBA"/>
    <w:p w:rsidR="00826FBA" w:rsidRDefault="00826FBA"/>
    <w:p w:rsidR="00826FBA" w:rsidRDefault="00826FBA"/>
    <w:p w:rsidR="00826FBA" w:rsidRDefault="00826FBA"/>
    <w:p w:rsidR="00826FBA" w:rsidRDefault="00826FBA"/>
    <w:p w:rsidR="00826FBA" w:rsidRDefault="00826FBA"/>
  </w:footnote>
  <w:footnote w:type="continuationSeparator" w:id="1">
    <w:p w:rsidR="00826FBA" w:rsidRDefault="00826FBA">
      <w:r>
        <w:continuationSeparator/>
      </w:r>
    </w:p>
    <w:p w:rsidR="00826FBA" w:rsidRDefault="00826FBA"/>
    <w:p w:rsidR="00826FBA" w:rsidRDefault="00826FBA"/>
    <w:p w:rsidR="00826FBA" w:rsidRDefault="00826FBA"/>
    <w:p w:rsidR="00826FBA" w:rsidRDefault="00826FBA"/>
    <w:p w:rsidR="00826FBA" w:rsidRDefault="00826FBA"/>
    <w:p w:rsidR="00826FBA" w:rsidRDefault="00826FBA"/>
    <w:p w:rsidR="00826FBA" w:rsidRDefault="00826FBA"/>
    <w:p w:rsidR="00826FBA" w:rsidRDefault="00826FBA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hideGrammaticalErrors/>
  <w:attachedTemplate r:id="rId1"/>
  <w:styleLockQFSet/>
  <w:defaultTabStop w:val="720"/>
  <w:autoHyphenation/>
  <w:drawingGridHorizontalSpacing w:val="110"/>
  <w:displayHorizontalDrawingGridEvery w:val="2"/>
  <w:characterSpacingControl w:val="doNotCompress"/>
  <w:hdrShapeDefaults>
    <o:shapedefaults v:ext="edit" spidmax="29698">
      <o:colormenu v:ext="edit" fillcolor="none [3204]" strokecolor="none [3213]"/>
    </o:shapedefaults>
    <o:shapelayout v:ext="edit">
      <o:idmap v:ext="edit" data="27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8F09C0"/>
    <w:rsid w:val="0014758E"/>
    <w:rsid w:val="003869D5"/>
    <w:rsid w:val="006B5110"/>
    <w:rsid w:val="00826FBA"/>
    <w:rsid w:val="008F09C0"/>
    <w:rsid w:val="009D27B1"/>
    <w:rsid w:val="00F17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3204]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7B1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9D27B1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D27B1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7B1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D27B1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D27B1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7B1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7B1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7B1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7B1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7B1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7B1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7B1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7B1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7B1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7B1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7B1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7B1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7B1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9D27B1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D27B1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9D27B1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27B1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9D27B1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9D27B1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9D27B1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9D27B1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9D27B1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9D27B1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9D27B1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9D27B1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9D27B1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9D27B1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9D27B1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9D27B1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9D27B1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9D27B1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9D27B1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9D27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27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27B1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9D27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7B1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7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7B1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9D27B1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9D27B1"/>
    <w:pPr>
      <w:spacing w:after="0" w:line="240" w:lineRule="auto"/>
    </w:pPr>
  </w:style>
  <w:style w:type="paragraph" w:styleId="BlockText">
    <w:name w:val="Block Text"/>
    <w:aliases w:val="Block Quote"/>
    <w:uiPriority w:val="40"/>
    <w:rsid w:val="009D27B1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9D27B1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9D27B1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9D27B1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9D27B1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9D27B1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9D27B1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9D27B1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9D27B1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9D27B1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9D27B1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9D27B1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9D27B1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9D27B1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9D27B1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9D27B1"/>
    <w:rPr>
      <w:color w:val="CC99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9D27B1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9D27B1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9D27B1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9D27B1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9D27B1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9D27B1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9D27B1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9D27B1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9D27B1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9D27B1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9D27B1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link w:val="SubsectionDate"/>
    <w:rsid w:val="009D27B1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9D27B1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9D27B1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9D27B1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9D27B1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9D27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B30493B9C1343DCA666FEB3E8A6E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F56EA-7761-4B67-BF0E-78A244C8B027}"/>
      </w:docPartPr>
      <w:docPartBody>
        <w:p w:rsidR="00000000" w:rsidRDefault="009B50F3">
          <w:pPr>
            <w:pStyle w:val="5B30493B9C1343DCA666FEB3E8A6E156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A6ED6717CD049BB95AEB09DB2054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14B92-D83C-46E9-AF3E-7D7C9CFF0E3A}"/>
      </w:docPartPr>
      <w:docPartBody>
        <w:p w:rsidR="00000000" w:rsidRDefault="009B50F3">
          <w:pPr>
            <w:pStyle w:val="AA6ED6717CD049BB95AEB09DB20541AD"/>
          </w:pPr>
          <w:r>
            <w:t>[Type your name]</w:t>
          </w:r>
        </w:p>
      </w:docPartBody>
    </w:docPart>
    <w:docPart>
      <w:docPartPr>
        <w:name w:val="5966DF9A2D9342B5BFAD80E396715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33217-3E4A-4DDC-BFBA-B4E4960078BC}"/>
      </w:docPartPr>
      <w:docPartBody>
        <w:p w:rsidR="00000000" w:rsidRDefault="009B50F3">
          <w:pPr>
            <w:pStyle w:val="5966DF9A2D9342B5BFAD80E396715E27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A60FA2B770A64755B794D24FABCF0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8CA2C-6FBD-4DC9-9813-18C26823B203}"/>
      </w:docPartPr>
      <w:docPartBody>
        <w:p w:rsidR="00000000" w:rsidRDefault="009B50F3">
          <w:pPr>
            <w:pStyle w:val="A60FA2B770A64755B794D24FABCF00BF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50F3"/>
    <w:rsid w:val="009B5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30493B9C1343DCA666FEB3E8A6E156">
    <w:name w:val="5B30493B9C1343DCA666FEB3E8A6E156"/>
  </w:style>
  <w:style w:type="paragraph" w:customStyle="1" w:styleId="AA6ED6717CD049BB95AEB09DB20541AD">
    <w:name w:val="AA6ED6717CD049BB95AEB09DB20541AD"/>
  </w:style>
  <w:style w:type="paragraph" w:customStyle="1" w:styleId="30494C82B30F47D9A6F2E7E8A988594E">
    <w:name w:val="30494C82B30F47D9A6F2E7E8A988594E"/>
  </w:style>
  <w:style w:type="paragraph" w:customStyle="1" w:styleId="67FA7433A6E64324A390A1EC83BA2D88">
    <w:name w:val="67FA7433A6E64324A390A1EC83BA2D88"/>
  </w:style>
  <w:style w:type="paragraph" w:customStyle="1" w:styleId="571DDC7D69D24BF6A47612DD4B64441B">
    <w:name w:val="571DDC7D69D24BF6A47612DD4B64441B"/>
  </w:style>
  <w:style w:type="paragraph" w:customStyle="1" w:styleId="D9D39742BBAE4AD0BD7068AF39BA4FF5">
    <w:name w:val="D9D39742BBAE4AD0BD7068AF39BA4FF5"/>
  </w:style>
  <w:style w:type="paragraph" w:customStyle="1" w:styleId="42691977503544A3B5540FA48EFA5579">
    <w:name w:val="42691977503544A3B5540FA48EFA5579"/>
  </w:style>
  <w:style w:type="character" w:customStyle="1" w:styleId="SubsectionDateChar1">
    <w:name w:val="Subsection Date Char1"/>
    <w:basedOn w:val="DefaultParagraphFont"/>
    <w:link w:val="SubsectionDate"/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pPr>
      <w:spacing w:after="0" w:line="240" w:lineRule="auto"/>
      <w:outlineLvl w:val="0"/>
    </w:pPr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AB91B5167DCA407BA84DDD33D2649365">
    <w:name w:val="AB91B5167DCA407BA84DDD33D2649365"/>
  </w:style>
  <w:style w:type="paragraph" w:customStyle="1" w:styleId="D088115B98794A10BB58592E8C5A7996">
    <w:name w:val="D088115B98794A10BB58592E8C5A7996"/>
  </w:style>
  <w:style w:type="paragraph" w:customStyle="1" w:styleId="E4E2F84F4E2E434687586AC344B2E36D">
    <w:name w:val="E4E2F84F4E2E434687586AC344B2E36D"/>
  </w:style>
  <w:style w:type="paragraph" w:customStyle="1" w:styleId="8129ECA5B9E04345A98F5D224A9E248F">
    <w:name w:val="8129ECA5B9E04345A98F5D224A9E248F"/>
  </w:style>
  <w:style w:type="paragraph" w:customStyle="1" w:styleId="CD5455463F8E4405AB0C61C069401F1C">
    <w:name w:val="CD5455463F8E4405AB0C61C069401F1C"/>
  </w:style>
  <w:style w:type="paragraph" w:customStyle="1" w:styleId="E2EC25F0B17846BAA9AA5431C3B0B492">
    <w:name w:val="E2EC25F0B17846BAA9AA5431C3B0B492"/>
  </w:style>
  <w:style w:type="character" w:customStyle="1" w:styleId="subsectiondatechar">
    <w:name w:val="subsectiondatechar"/>
    <w:basedOn w:val="DefaultParagraphFont"/>
  </w:style>
  <w:style w:type="paragraph" w:customStyle="1" w:styleId="FA47933DE2CE42C19C4E95F8DB991996">
    <w:name w:val="FA47933DE2CE42C19C4E95F8DB991996"/>
  </w:style>
  <w:style w:type="paragraph" w:customStyle="1" w:styleId="17242861DA5D4AA7BB385563F6AA9E75">
    <w:name w:val="17242861DA5D4AA7BB385563F6AA9E75"/>
  </w:style>
  <w:style w:type="paragraph" w:customStyle="1" w:styleId="F46F911DA547432EBD99178F70EAA30C">
    <w:name w:val="F46F911DA547432EBD99178F70EAA30C"/>
  </w:style>
  <w:style w:type="paragraph" w:customStyle="1" w:styleId="8BFBC950F6B046568CAF9662487A8B07">
    <w:name w:val="8BFBC950F6B046568CAF9662487A8B07"/>
  </w:style>
  <w:style w:type="paragraph" w:customStyle="1" w:styleId="5966DF9A2D9342B5BFAD80E396715E27">
    <w:name w:val="5966DF9A2D9342B5BFAD80E396715E27"/>
  </w:style>
  <w:style w:type="paragraph" w:customStyle="1" w:styleId="A60FA2B770A64755B794D24FABCF00BF">
    <w:name w:val="A60FA2B770A64755B794D24FABCF00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736DEB36-D1A5-44A4-A149-C627B861E8A0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44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Williams</dc:creator>
  <cp:lastModifiedBy>Joseph</cp:lastModifiedBy>
  <cp:revision>1</cp:revision>
  <dcterms:created xsi:type="dcterms:W3CDTF">2017-06-30T18:43:00Z</dcterms:created>
  <dcterms:modified xsi:type="dcterms:W3CDTF">2017-06-30T19:28:00Z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