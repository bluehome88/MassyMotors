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DCE5B" w14:textId="5772B84E" w:rsidR="00F35F88" w:rsidRPr="00CA7F96" w:rsidRDefault="00433D65" w:rsidP="005C2A75">
      <w:pPr>
        <w:pStyle w:val="Heading1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CA7F96">
        <w:rPr>
          <w:color w:val="000000" w:themeColor="text1"/>
        </w:rPr>
        <w:t xml:space="preserve">Levis </w:t>
      </w:r>
      <w:r w:rsidR="00760A17" w:rsidRPr="00CA7F96">
        <w:rPr>
          <w:color w:val="000000" w:themeColor="text1"/>
        </w:rPr>
        <w:t>Mc</w:t>
      </w:r>
      <w:r w:rsidR="00C41222">
        <w:rPr>
          <w:color w:val="000000" w:themeColor="text1"/>
        </w:rPr>
        <w:t xml:space="preserve"> </w:t>
      </w:r>
      <w:proofErr w:type="spellStart"/>
      <w:r w:rsidR="00C41222">
        <w:rPr>
          <w:color w:val="000000" w:themeColor="text1"/>
        </w:rPr>
        <w:t>E</w:t>
      </w:r>
      <w:r w:rsidR="00760A17" w:rsidRPr="00CA7F96">
        <w:rPr>
          <w:color w:val="000000" w:themeColor="text1"/>
        </w:rPr>
        <w:t>wen</w:t>
      </w:r>
      <w:proofErr w:type="spellEnd"/>
    </w:p>
    <w:p w14:paraId="1E6BB947" w14:textId="5AB0B6F8" w:rsidR="00D30168" w:rsidRDefault="005C40AA" w:rsidP="00410A84">
      <w:pPr>
        <w:pStyle w:val="ListBullet"/>
        <w:numPr>
          <w:ilvl w:val="0"/>
          <w:numId w:val="0"/>
        </w:numPr>
        <w:jc w:val="center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#14 Cypress </w:t>
      </w:r>
      <w:r w:rsidR="006D4DFB">
        <w:rPr>
          <w:b/>
          <w:color w:val="000000" w:themeColor="text1"/>
          <w:vertAlign w:val="subscript"/>
        </w:rPr>
        <w:t xml:space="preserve">Gardens Union Hall, San </w:t>
      </w:r>
      <w:proofErr w:type="spellStart"/>
      <w:r w:rsidR="006D4DFB">
        <w:rPr>
          <w:b/>
          <w:color w:val="000000" w:themeColor="text1"/>
          <w:vertAlign w:val="subscript"/>
        </w:rPr>
        <w:t>Fanando</w:t>
      </w:r>
      <w:proofErr w:type="spellEnd"/>
      <w:r w:rsidR="006D4DFB">
        <w:rPr>
          <w:b/>
          <w:color w:val="000000" w:themeColor="text1"/>
          <w:vertAlign w:val="subscript"/>
        </w:rPr>
        <w:t xml:space="preserve"> </w:t>
      </w:r>
      <w:r w:rsidR="00E40FEA">
        <w:rPr>
          <w:b/>
          <w:color w:val="000000" w:themeColor="text1"/>
          <w:vertAlign w:val="subscript"/>
        </w:rPr>
        <w:t>/</w:t>
      </w:r>
      <w:r w:rsidR="00D30168">
        <w:rPr>
          <w:b/>
          <w:color w:val="000000" w:themeColor="text1"/>
          <w:vertAlign w:val="subscript"/>
        </w:rPr>
        <w:t>868472 5477</w:t>
      </w:r>
    </w:p>
    <w:p w14:paraId="1468C90A" w14:textId="6E889CF4" w:rsidR="001E6193" w:rsidRDefault="00AC0C01" w:rsidP="00410A84">
      <w:pPr>
        <w:pStyle w:val="ListBullet"/>
        <w:numPr>
          <w:ilvl w:val="0"/>
          <w:numId w:val="0"/>
        </w:numPr>
        <w:jc w:val="center"/>
        <w:rPr>
          <w:b/>
          <w:color w:val="000000" w:themeColor="text1"/>
          <w:vertAlign w:val="subscript"/>
        </w:rPr>
      </w:pPr>
      <w:hyperlink r:id="rId7" w:history="1">
        <w:r w:rsidR="008F0403" w:rsidRPr="007E2850">
          <w:rPr>
            <w:rStyle w:val="Hyperlink"/>
            <w:color w:val="54A2C3" w:themeColor="accent2" w:themeTint="99"/>
            <w:vertAlign w:val="subscript"/>
          </w:rPr>
          <w:t>levis.mcewen@yahoo.com</w:t>
        </w:r>
      </w:hyperlink>
    </w:p>
    <w:p w14:paraId="09FA1F1A" w14:textId="5D82CFE4" w:rsidR="001E6193" w:rsidRPr="009F2447" w:rsidRDefault="001E6193" w:rsidP="007C5945">
      <w:pPr>
        <w:pStyle w:val="ListBullet"/>
        <w:numPr>
          <w:ilvl w:val="0"/>
          <w:numId w:val="0"/>
        </w:numPr>
        <w:rPr>
          <w:b/>
          <w:color w:val="000000" w:themeColor="text1"/>
          <w:u w:val="single"/>
        </w:rPr>
      </w:pPr>
      <w:r w:rsidRPr="009F2447">
        <w:rPr>
          <w:b/>
          <w:color w:val="000000" w:themeColor="text1"/>
          <w:u w:val="single"/>
        </w:rPr>
        <w:t>OBJECTIVE</w:t>
      </w:r>
    </w:p>
    <w:p w14:paraId="03242068" w14:textId="7FC5A06B" w:rsidR="00942128" w:rsidRDefault="001525F5" w:rsidP="00942128">
      <w:pPr>
        <w:pStyle w:val="ListBullet"/>
        <w:numPr>
          <w:ilvl w:val="0"/>
          <w:numId w:val="0"/>
        </w:numPr>
        <w:ind w:left="432" w:hanging="432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            I want to succeed in a </w:t>
      </w:r>
      <w:r w:rsidR="00AE3BC3">
        <w:rPr>
          <w:b/>
          <w:color w:val="000000" w:themeColor="text1"/>
          <w:vertAlign w:val="subscript"/>
        </w:rPr>
        <w:t>stimulating and challenging environment,</w:t>
      </w:r>
      <w:r w:rsidR="003E40D3">
        <w:rPr>
          <w:b/>
          <w:color w:val="000000" w:themeColor="text1"/>
          <w:vertAlign w:val="subscript"/>
        </w:rPr>
        <w:t xml:space="preserve"> building the success of the company </w:t>
      </w:r>
      <w:r w:rsidR="002B3D87">
        <w:rPr>
          <w:b/>
          <w:color w:val="000000" w:themeColor="text1"/>
          <w:vertAlign w:val="subscript"/>
        </w:rPr>
        <w:t>while I experience advancement opportunities.</w:t>
      </w:r>
    </w:p>
    <w:p w14:paraId="5BA838CF" w14:textId="09972012" w:rsidR="00942128" w:rsidRPr="000D1A15" w:rsidRDefault="00942128" w:rsidP="00942128">
      <w:pPr>
        <w:pStyle w:val="ListBullet"/>
        <w:numPr>
          <w:ilvl w:val="0"/>
          <w:numId w:val="0"/>
        </w:numPr>
        <w:ind w:left="432" w:hanging="432"/>
        <w:rPr>
          <w:b/>
          <w:color w:val="000000" w:themeColor="text1"/>
          <w:u w:val="single"/>
        </w:rPr>
      </w:pPr>
      <w:r w:rsidRPr="000D1A15">
        <w:rPr>
          <w:b/>
          <w:color w:val="000000" w:themeColor="text1"/>
          <w:u w:val="single"/>
        </w:rPr>
        <w:t>EXPERIENCE</w:t>
      </w:r>
    </w:p>
    <w:p w14:paraId="05B6080B" w14:textId="0B86E716" w:rsidR="00942128" w:rsidRDefault="00272CCB" w:rsidP="00942128">
      <w:pPr>
        <w:pStyle w:val="ListBullet"/>
        <w:numPr>
          <w:ilvl w:val="0"/>
          <w:numId w:val="0"/>
        </w:numPr>
        <w:ind w:left="432" w:hanging="432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2006-PRESENT </w:t>
      </w:r>
      <w:r w:rsidR="002D2172">
        <w:rPr>
          <w:b/>
          <w:color w:val="000000" w:themeColor="text1"/>
          <w:vertAlign w:val="subscript"/>
        </w:rPr>
        <w:t xml:space="preserve">   </w:t>
      </w:r>
      <w:r w:rsidR="009D3485">
        <w:rPr>
          <w:b/>
          <w:color w:val="000000" w:themeColor="text1"/>
          <w:vertAlign w:val="subscript"/>
        </w:rPr>
        <w:t>B</w:t>
      </w:r>
      <w:r w:rsidR="002D2172">
        <w:rPr>
          <w:b/>
          <w:color w:val="000000" w:themeColor="text1"/>
          <w:vertAlign w:val="subscript"/>
        </w:rPr>
        <w:t xml:space="preserve">eautician, </w:t>
      </w:r>
      <w:r w:rsidR="002173E2">
        <w:rPr>
          <w:b/>
          <w:color w:val="000000" w:themeColor="text1"/>
          <w:vertAlign w:val="subscript"/>
        </w:rPr>
        <w:t>Self-Employed</w:t>
      </w:r>
    </w:p>
    <w:p w14:paraId="65B94011" w14:textId="45679BCC" w:rsidR="00977BCB" w:rsidRDefault="00375B7B" w:rsidP="00977BCB">
      <w:pPr>
        <w:pStyle w:val="ListBullet"/>
        <w:numPr>
          <w:ilvl w:val="0"/>
          <w:numId w:val="8"/>
        </w:numPr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Braids, weaves and </w:t>
      </w:r>
      <w:r w:rsidR="00A14A28">
        <w:rPr>
          <w:b/>
          <w:color w:val="000000" w:themeColor="text1"/>
          <w:vertAlign w:val="subscript"/>
        </w:rPr>
        <w:t xml:space="preserve">styling hair to enhance a client’s appearance. </w:t>
      </w:r>
      <w:r w:rsidR="003E3048">
        <w:rPr>
          <w:b/>
          <w:color w:val="000000" w:themeColor="text1"/>
          <w:vertAlign w:val="subscript"/>
        </w:rPr>
        <w:t xml:space="preserve">Providing hair removal treatments as </w:t>
      </w:r>
      <w:r w:rsidR="00977BCB">
        <w:rPr>
          <w:b/>
          <w:color w:val="000000" w:themeColor="text1"/>
          <w:vertAlign w:val="subscript"/>
        </w:rPr>
        <w:t>well.</w:t>
      </w:r>
    </w:p>
    <w:p w14:paraId="472CEAA5" w14:textId="77777777" w:rsidR="000C525F" w:rsidRDefault="00977BCB" w:rsidP="00977BCB">
      <w:pPr>
        <w:pStyle w:val="ListBullet"/>
        <w:numPr>
          <w:ilvl w:val="0"/>
          <w:numId w:val="0"/>
        </w:numPr>
        <w:ind w:left="432" w:hanging="432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>2017-2017</w:t>
      </w:r>
      <w:r w:rsidR="002B4ACD">
        <w:rPr>
          <w:b/>
          <w:color w:val="000000" w:themeColor="text1"/>
          <w:vertAlign w:val="subscript"/>
        </w:rPr>
        <w:t xml:space="preserve">.      </w:t>
      </w:r>
      <w:r w:rsidR="007F1F6D">
        <w:rPr>
          <w:b/>
          <w:color w:val="000000" w:themeColor="text1"/>
          <w:vertAlign w:val="subscript"/>
        </w:rPr>
        <w:t xml:space="preserve">  Sales</w:t>
      </w:r>
      <w:r w:rsidR="002B4ACD">
        <w:rPr>
          <w:b/>
          <w:color w:val="000000" w:themeColor="text1"/>
          <w:vertAlign w:val="subscript"/>
        </w:rPr>
        <w:t xml:space="preserve"> </w:t>
      </w:r>
      <w:r w:rsidR="00DB27AE">
        <w:rPr>
          <w:b/>
          <w:color w:val="000000" w:themeColor="text1"/>
          <w:vertAlign w:val="subscript"/>
        </w:rPr>
        <w:t xml:space="preserve">clerk, </w:t>
      </w:r>
      <w:proofErr w:type="spellStart"/>
      <w:r w:rsidR="002B4ACD">
        <w:rPr>
          <w:b/>
          <w:color w:val="000000" w:themeColor="text1"/>
          <w:vertAlign w:val="subscript"/>
        </w:rPr>
        <w:t>Zarada’s</w:t>
      </w:r>
      <w:proofErr w:type="spellEnd"/>
      <w:r w:rsidR="002B4ACD">
        <w:rPr>
          <w:b/>
          <w:color w:val="000000" w:themeColor="text1"/>
          <w:vertAlign w:val="subscript"/>
        </w:rPr>
        <w:t xml:space="preserve"> </w:t>
      </w:r>
      <w:r w:rsidR="003B6242">
        <w:rPr>
          <w:b/>
          <w:color w:val="000000" w:themeColor="text1"/>
          <w:vertAlign w:val="subscript"/>
        </w:rPr>
        <w:t>Limited</w:t>
      </w:r>
    </w:p>
    <w:p w14:paraId="32D0C00B" w14:textId="65F8415C" w:rsidR="00977BCB" w:rsidRDefault="000C525F" w:rsidP="000C525F">
      <w:pPr>
        <w:pStyle w:val="ListBullet"/>
        <w:numPr>
          <w:ilvl w:val="0"/>
          <w:numId w:val="8"/>
        </w:numPr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Assisting </w:t>
      </w:r>
      <w:r w:rsidR="00587AAE">
        <w:rPr>
          <w:b/>
          <w:color w:val="000000" w:themeColor="text1"/>
          <w:vertAlign w:val="subscript"/>
        </w:rPr>
        <w:t>customers</w:t>
      </w:r>
      <w:r w:rsidR="008314AC">
        <w:rPr>
          <w:b/>
          <w:color w:val="000000" w:themeColor="text1"/>
          <w:vertAlign w:val="subscript"/>
        </w:rPr>
        <w:t xml:space="preserve"> and maintaining an orderly store. </w:t>
      </w:r>
    </w:p>
    <w:p w14:paraId="6D208D5F" w14:textId="664B1861" w:rsidR="00E26FA5" w:rsidRDefault="00E26FA5" w:rsidP="00E26FA5">
      <w:pPr>
        <w:pStyle w:val="ListBullet"/>
        <w:numPr>
          <w:ilvl w:val="0"/>
          <w:numId w:val="0"/>
        </w:numPr>
        <w:ind w:left="432" w:hanging="432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2016-2017.     </w:t>
      </w:r>
      <w:r w:rsidR="004504B4">
        <w:rPr>
          <w:b/>
          <w:color w:val="000000" w:themeColor="text1"/>
          <w:vertAlign w:val="subscript"/>
        </w:rPr>
        <w:t xml:space="preserve">     Cashier,</w:t>
      </w:r>
      <w:r>
        <w:rPr>
          <w:b/>
          <w:color w:val="000000" w:themeColor="text1"/>
          <w:vertAlign w:val="subscript"/>
        </w:rPr>
        <w:t xml:space="preserve"> </w:t>
      </w:r>
      <w:proofErr w:type="spellStart"/>
      <w:r w:rsidR="00AD1B9A">
        <w:rPr>
          <w:b/>
          <w:color w:val="000000" w:themeColor="text1"/>
          <w:vertAlign w:val="subscript"/>
        </w:rPr>
        <w:t>Parsads</w:t>
      </w:r>
      <w:proofErr w:type="spellEnd"/>
      <w:r w:rsidR="00AD1B9A">
        <w:rPr>
          <w:b/>
          <w:color w:val="000000" w:themeColor="text1"/>
          <w:vertAlign w:val="subscript"/>
        </w:rPr>
        <w:t xml:space="preserve"> The Food King </w:t>
      </w:r>
    </w:p>
    <w:p w14:paraId="6636D7A7" w14:textId="3A968B57" w:rsidR="00AD1B9A" w:rsidRDefault="00C75358" w:rsidP="00C97FDC">
      <w:pPr>
        <w:pStyle w:val="ListBullet"/>
        <w:numPr>
          <w:ilvl w:val="0"/>
          <w:numId w:val="8"/>
        </w:numPr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Transaction </w:t>
      </w:r>
      <w:r w:rsidR="00E83D72">
        <w:rPr>
          <w:b/>
          <w:color w:val="000000" w:themeColor="text1"/>
          <w:vertAlign w:val="subscript"/>
        </w:rPr>
        <w:t xml:space="preserve">of payments for goods by scanning items, </w:t>
      </w:r>
      <w:r w:rsidR="005C53BE">
        <w:rPr>
          <w:b/>
          <w:color w:val="000000" w:themeColor="text1"/>
          <w:vertAlign w:val="subscript"/>
        </w:rPr>
        <w:t xml:space="preserve">itemizing and totaling customers </w:t>
      </w:r>
      <w:r w:rsidR="002A1377">
        <w:rPr>
          <w:b/>
          <w:color w:val="000000" w:themeColor="text1"/>
          <w:vertAlign w:val="subscript"/>
        </w:rPr>
        <w:t>purchases.</w:t>
      </w:r>
      <w:bookmarkStart w:id="0" w:name="_GoBack"/>
      <w:bookmarkEnd w:id="0"/>
    </w:p>
    <w:p w14:paraId="418D08A0" w14:textId="0688A8B1" w:rsidR="00C97FDC" w:rsidRDefault="00C97FDC" w:rsidP="00C97FDC">
      <w:pPr>
        <w:pStyle w:val="ListBullet"/>
        <w:numPr>
          <w:ilvl w:val="0"/>
          <w:numId w:val="0"/>
        </w:numPr>
        <w:ind w:left="432" w:hanging="432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2015-2016       </w:t>
      </w:r>
      <w:r w:rsidR="004B20E0">
        <w:rPr>
          <w:b/>
          <w:color w:val="000000" w:themeColor="text1"/>
          <w:vertAlign w:val="subscript"/>
        </w:rPr>
        <w:t xml:space="preserve">   Pantry </w:t>
      </w:r>
      <w:r w:rsidR="00590AA0">
        <w:rPr>
          <w:b/>
          <w:color w:val="000000" w:themeColor="text1"/>
          <w:vertAlign w:val="subscript"/>
        </w:rPr>
        <w:t>Assistant, Ruby Tuesdays</w:t>
      </w:r>
    </w:p>
    <w:p w14:paraId="43BC411A" w14:textId="00A99444" w:rsidR="00590AA0" w:rsidRDefault="00270061" w:rsidP="00590AA0">
      <w:pPr>
        <w:pStyle w:val="ListBullet"/>
        <w:numPr>
          <w:ilvl w:val="0"/>
          <w:numId w:val="8"/>
        </w:numPr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Ensuring the food preparation </w:t>
      </w:r>
      <w:r w:rsidR="00276175">
        <w:rPr>
          <w:b/>
          <w:color w:val="000000" w:themeColor="text1"/>
          <w:vertAlign w:val="subscript"/>
        </w:rPr>
        <w:t xml:space="preserve">areas were clean and hygienic.  Cooking foodstuffs </w:t>
      </w:r>
      <w:r w:rsidR="00D31920">
        <w:rPr>
          <w:b/>
          <w:color w:val="000000" w:themeColor="text1"/>
          <w:vertAlign w:val="subscript"/>
        </w:rPr>
        <w:t xml:space="preserve">and helping to prepare plates. </w:t>
      </w:r>
    </w:p>
    <w:p w14:paraId="04A9A6AF" w14:textId="1D29D71D" w:rsidR="00D31920" w:rsidRDefault="00344957" w:rsidP="00D31920">
      <w:pPr>
        <w:pStyle w:val="ListBullet"/>
        <w:numPr>
          <w:ilvl w:val="0"/>
          <w:numId w:val="0"/>
        </w:numPr>
        <w:ind w:left="432" w:hanging="432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2009-2011.         OJT, </w:t>
      </w:r>
      <w:proofErr w:type="spellStart"/>
      <w:r w:rsidR="00A457DE">
        <w:rPr>
          <w:b/>
          <w:color w:val="000000" w:themeColor="text1"/>
          <w:vertAlign w:val="subscript"/>
        </w:rPr>
        <w:t>Barataria</w:t>
      </w:r>
      <w:proofErr w:type="spellEnd"/>
      <w:r w:rsidR="00A457DE">
        <w:rPr>
          <w:b/>
          <w:color w:val="000000" w:themeColor="text1"/>
          <w:vertAlign w:val="subscript"/>
        </w:rPr>
        <w:t xml:space="preserve">  South </w:t>
      </w:r>
      <w:r w:rsidR="00DE3261">
        <w:rPr>
          <w:b/>
          <w:color w:val="000000" w:themeColor="text1"/>
          <w:vertAlign w:val="subscript"/>
        </w:rPr>
        <w:t xml:space="preserve">Secondary </w:t>
      </w:r>
    </w:p>
    <w:p w14:paraId="692E28BB" w14:textId="6AFC92A7" w:rsidR="00DE3261" w:rsidRDefault="00422F9D" w:rsidP="00DE3261">
      <w:pPr>
        <w:pStyle w:val="ListBullet"/>
        <w:numPr>
          <w:ilvl w:val="0"/>
          <w:numId w:val="8"/>
        </w:numPr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Performing clerical tasks, </w:t>
      </w:r>
      <w:r w:rsidR="00B40AD2">
        <w:rPr>
          <w:b/>
          <w:color w:val="000000" w:themeColor="text1"/>
          <w:vertAlign w:val="subscript"/>
        </w:rPr>
        <w:t xml:space="preserve"> such as arranging letters, memorandum, invoices and other indexed documents </w:t>
      </w:r>
      <w:r w:rsidR="00155403">
        <w:rPr>
          <w:b/>
          <w:color w:val="000000" w:themeColor="text1"/>
          <w:vertAlign w:val="subscript"/>
        </w:rPr>
        <w:t xml:space="preserve">according to an established system. Operating office equipment </w:t>
      </w:r>
      <w:r w:rsidR="00B537E6">
        <w:rPr>
          <w:b/>
          <w:color w:val="000000" w:themeColor="text1"/>
          <w:vertAlign w:val="subscript"/>
        </w:rPr>
        <w:t xml:space="preserve">and completing general office work, </w:t>
      </w:r>
      <w:r w:rsidR="009B6306">
        <w:rPr>
          <w:b/>
          <w:color w:val="000000" w:themeColor="text1"/>
          <w:vertAlign w:val="subscript"/>
        </w:rPr>
        <w:t xml:space="preserve">including answering telephones and </w:t>
      </w:r>
      <w:r w:rsidR="006C40C4">
        <w:rPr>
          <w:b/>
          <w:color w:val="000000" w:themeColor="text1"/>
          <w:vertAlign w:val="subscript"/>
        </w:rPr>
        <w:t xml:space="preserve">data entry. </w:t>
      </w:r>
    </w:p>
    <w:p w14:paraId="7692F3CC" w14:textId="0B1237DF" w:rsidR="006C40C4" w:rsidRDefault="006C40C4" w:rsidP="006C40C4">
      <w:pPr>
        <w:pStyle w:val="ListBullet"/>
        <w:numPr>
          <w:ilvl w:val="0"/>
          <w:numId w:val="0"/>
        </w:numPr>
        <w:ind w:left="432" w:hanging="432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>2006-2008</w:t>
      </w:r>
      <w:r w:rsidR="0096140E">
        <w:rPr>
          <w:b/>
          <w:color w:val="000000" w:themeColor="text1"/>
          <w:vertAlign w:val="subscript"/>
        </w:rPr>
        <w:t xml:space="preserve">.         Beautician, Mary’s </w:t>
      </w:r>
      <w:r w:rsidR="002F32C3">
        <w:rPr>
          <w:b/>
          <w:color w:val="000000" w:themeColor="text1"/>
          <w:vertAlign w:val="subscript"/>
        </w:rPr>
        <w:t>Beauty salon</w:t>
      </w:r>
    </w:p>
    <w:p w14:paraId="54F60FE5" w14:textId="6ECFEA5A" w:rsidR="002F32C3" w:rsidRDefault="002F32C3" w:rsidP="002F32C3">
      <w:pPr>
        <w:pStyle w:val="ListBullet"/>
        <w:numPr>
          <w:ilvl w:val="0"/>
          <w:numId w:val="8"/>
        </w:numPr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Cutting, </w:t>
      </w:r>
      <w:proofErr w:type="spellStart"/>
      <w:r>
        <w:rPr>
          <w:b/>
          <w:color w:val="000000" w:themeColor="text1"/>
          <w:vertAlign w:val="subscript"/>
        </w:rPr>
        <w:t>colouring</w:t>
      </w:r>
      <w:proofErr w:type="spellEnd"/>
      <w:r>
        <w:rPr>
          <w:b/>
          <w:color w:val="000000" w:themeColor="text1"/>
          <w:vertAlign w:val="subscript"/>
        </w:rPr>
        <w:t xml:space="preserve"> </w:t>
      </w:r>
      <w:r w:rsidR="006B304E">
        <w:rPr>
          <w:b/>
          <w:color w:val="000000" w:themeColor="text1"/>
          <w:vertAlign w:val="subscript"/>
        </w:rPr>
        <w:t xml:space="preserve">and styling hair to enhance a clients </w:t>
      </w:r>
      <w:r w:rsidR="00055624">
        <w:rPr>
          <w:b/>
          <w:color w:val="000000" w:themeColor="text1"/>
          <w:vertAlign w:val="subscript"/>
        </w:rPr>
        <w:t xml:space="preserve">appearance. Providing hair </w:t>
      </w:r>
      <w:r w:rsidR="00433390">
        <w:rPr>
          <w:b/>
          <w:color w:val="000000" w:themeColor="text1"/>
          <w:vertAlign w:val="subscript"/>
        </w:rPr>
        <w:t>removal treatments and makeup application.</w:t>
      </w:r>
    </w:p>
    <w:p w14:paraId="0988CC83" w14:textId="0D0DAC73" w:rsidR="00CE533D" w:rsidRDefault="00E97708" w:rsidP="00E97708">
      <w:pPr>
        <w:pStyle w:val="ListBullet"/>
        <w:numPr>
          <w:ilvl w:val="0"/>
          <w:numId w:val="0"/>
        </w:numPr>
        <w:ind w:left="432" w:hanging="432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lastRenderedPageBreak/>
        <w:t>2005-2006</w:t>
      </w:r>
      <w:r w:rsidR="00727BCF">
        <w:rPr>
          <w:b/>
          <w:color w:val="000000" w:themeColor="text1"/>
          <w:vertAlign w:val="subscript"/>
        </w:rPr>
        <w:t xml:space="preserve">.             Team </w:t>
      </w:r>
      <w:r w:rsidR="00D52BC1">
        <w:rPr>
          <w:b/>
          <w:color w:val="000000" w:themeColor="text1"/>
          <w:vertAlign w:val="subscript"/>
        </w:rPr>
        <w:t>Member, Burger King</w:t>
      </w:r>
    </w:p>
    <w:p w14:paraId="609D72F8" w14:textId="77CB5818" w:rsidR="00D52BC1" w:rsidRDefault="00D52BC1" w:rsidP="00D52BC1">
      <w:pPr>
        <w:pStyle w:val="ListBullet"/>
        <w:numPr>
          <w:ilvl w:val="0"/>
          <w:numId w:val="8"/>
        </w:numPr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Ensuring the food preparation </w:t>
      </w:r>
      <w:r w:rsidR="002B5657">
        <w:rPr>
          <w:b/>
          <w:color w:val="000000" w:themeColor="text1"/>
          <w:vertAlign w:val="subscript"/>
        </w:rPr>
        <w:t xml:space="preserve">areas were clean and hygienic. Washing </w:t>
      </w:r>
      <w:r w:rsidR="00C477F5">
        <w:rPr>
          <w:b/>
          <w:color w:val="000000" w:themeColor="text1"/>
          <w:vertAlign w:val="subscript"/>
        </w:rPr>
        <w:t xml:space="preserve">utensils and </w:t>
      </w:r>
      <w:r w:rsidR="000E7AA1">
        <w:rPr>
          <w:b/>
          <w:color w:val="000000" w:themeColor="text1"/>
          <w:vertAlign w:val="subscript"/>
        </w:rPr>
        <w:t xml:space="preserve">dishes and making sure they were stored </w:t>
      </w:r>
      <w:r w:rsidR="00A31403">
        <w:rPr>
          <w:b/>
          <w:color w:val="000000" w:themeColor="text1"/>
          <w:vertAlign w:val="subscript"/>
        </w:rPr>
        <w:t xml:space="preserve">appropriately. Sorting, storing and distributing ingredients. </w:t>
      </w:r>
      <w:r w:rsidR="002F25A1">
        <w:rPr>
          <w:b/>
          <w:color w:val="000000" w:themeColor="text1"/>
          <w:vertAlign w:val="subscript"/>
        </w:rPr>
        <w:t xml:space="preserve">Washing, peeling, chopping,  cutting and </w:t>
      </w:r>
      <w:r w:rsidR="004274AE">
        <w:rPr>
          <w:b/>
          <w:color w:val="000000" w:themeColor="text1"/>
          <w:vertAlign w:val="subscript"/>
        </w:rPr>
        <w:t xml:space="preserve">cooking foodstuffs and preparing meals and desserts. </w:t>
      </w:r>
    </w:p>
    <w:p w14:paraId="2B516627" w14:textId="4E9C64D5" w:rsidR="007756EB" w:rsidRPr="000F566E" w:rsidRDefault="008301D1" w:rsidP="0065431C">
      <w:pPr>
        <w:pStyle w:val="ListBullet"/>
        <w:numPr>
          <w:ilvl w:val="0"/>
          <w:numId w:val="0"/>
        </w:numPr>
        <w:ind w:left="432" w:hanging="432"/>
        <w:rPr>
          <w:b/>
          <w:color w:val="000000" w:themeColor="text1"/>
          <w:u w:val="single"/>
        </w:rPr>
      </w:pPr>
      <w:r w:rsidRPr="000F566E">
        <w:rPr>
          <w:b/>
          <w:color w:val="000000" w:themeColor="text1"/>
          <w:u w:val="single"/>
        </w:rPr>
        <w:t xml:space="preserve">EDUCATION </w:t>
      </w:r>
    </w:p>
    <w:p w14:paraId="60D519F7" w14:textId="4329F153" w:rsidR="0065431C" w:rsidRDefault="0065431C" w:rsidP="0065431C">
      <w:pPr>
        <w:pStyle w:val="ListBullet"/>
        <w:numPr>
          <w:ilvl w:val="0"/>
          <w:numId w:val="0"/>
        </w:numPr>
        <w:ind w:left="432" w:hanging="432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>2007-2016</w:t>
      </w:r>
      <w:r w:rsidR="00D765A2">
        <w:rPr>
          <w:b/>
          <w:color w:val="000000" w:themeColor="text1"/>
          <w:vertAlign w:val="subscript"/>
        </w:rPr>
        <w:t xml:space="preserve">.              Electrical </w:t>
      </w:r>
      <w:r w:rsidR="00190A47">
        <w:rPr>
          <w:b/>
          <w:color w:val="000000" w:themeColor="text1"/>
          <w:vertAlign w:val="subscript"/>
        </w:rPr>
        <w:t>Installation Level</w:t>
      </w:r>
      <w:r w:rsidR="00D765A2">
        <w:rPr>
          <w:b/>
          <w:color w:val="000000" w:themeColor="text1"/>
          <w:vertAlign w:val="subscript"/>
        </w:rPr>
        <w:t xml:space="preserve"> </w:t>
      </w:r>
      <w:r w:rsidR="00190A47">
        <w:rPr>
          <w:b/>
          <w:color w:val="000000" w:themeColor="text1"/>
          <w:vertAlign w:val="subscript"/>
        </w:rPr>
        <w:t xml:space="preserve">I </w:t>
      </w:r>
      <w:r w:rsidR="00DC6515">
        <w:rPr>
          <w:b/>
          <w:color w:val="000000" w:themeColor="text1"/>
          <w:vertAlign w:val="subscript"/>
        </w:rPr>
        <w:t>&amp;</w:t>
      </w:r>
      <w:r w:rsidR="00190A47">
        <w:rPr>
          <w:b/>
          <w:color w:val="000000" w:themeColor="text1"/>
          <w:vertAlign w:val="subscript"/>
        </w:rPr>
        <w:t xml:space="preserve"> </w:t>
      </w:r>
      <w:r w:rsidR="00190D59">
        <w:rPr>
          <w:b/>
          <w:color w:val="000000" w:themeColor="text1"/>
          <w:vertAlign w:val="subscript"/>
        </w:rPr>
        <w:t xml:space="preserve">II, MUST </w:t>
      </w:r>
      <w:proofErr w:type="spellStart"/>
      <w:r w:rsidR="00190D59">
        <w:rPr>
          <w:b/>
          <w:color w:val="000000" w:themeColor="text1"/>
          <w:vertAlign w:val="subscript"/>
        </w:rPr>
        <w:t>Programme</w:t>
      </w:r>
      <w:proofErr w:type="spellEnd"/>
    </w:p>
    <w:p w14:paraId="37DD7F73" w14:textId="7C723470" w:rsidR="00190D59" w:rsidRDefault="00184E0E" w:rsidP="00190D59">
      <w:pPr>
        <w:pStyle w:val="ListBullet"/>
        <w:numPr>
          <w:ilvl w:val="0"/>
          <w:numId w:val="0"/>
        </w:numPr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2012-2013.              Cosmetology </w:t>
      </w:r>
      <w:r w:rsidR="009B0FA2">
        <w:rPr>
          <w:b/>
          <w:color w:val="000000" w:themeColor="text1"/>
          <w:vertAlign w:val="subscript"/>
        </w:rPr>
        <w:t xml:space="preserve">Level I &amp; </w:t>
      </w:r>
      <w:r w:rsidR="00DC6515">
        <w:rPr>
          <w:b/>
          <w:color w:val="000000" w:themeColor="text1"/>
          <w:vertAlign w:val="subscript"/>
        </w:rPr>
        <w:t xml:space="preserve">II, YTEPP retraining </w:t>
      </w:r>
      <w:proofErr w:type="spellStart"/>
      <w:r w:rsidR="00DC6515">
        <w:rPr>
          <w:b/>
          <w:color w:val="000000" w:themeColor="text1"/>
          <w:vertAlign w:val="subscript"/>
        </w:rPr>
        <w:t>Programme</w:t>
      </w:r>
      <w:proofErr w:type="spellEnd"/>
    </w:p>
    <w:p w14:paraId="1CA7CBE7" w14:textId="4F77FEFE" w:rsidR="009A0B24" w:rsidRDefault="00DC1C46" w:rsidP="009A0B24">
      <w:pPr>
        <w:pStyle w:val="ListBullet"/>
        <w:numPr>
          <w:ilvl w:val="0"/>
          <w:numId w:val="0"/>
        </w:numPr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2000-2005.              EXCEL </w:t>
      </w:r>
      <w:r w:rsidR="008D0835">
        <w:rPr>
          <w:b/>
          <w:color w:val="000000" w:themeColor="text1"/>
          <w:vertAlign w:val="subscript"/>
        </w:rPr>
        <w:t xml:space="preserve">Composite </w:t>
      </w:r>
      <w:r w:rsidR="009A0B24">
        <w:rPr>
          <w:b/>
          <w:color w:val="000000" w:themeColor="text1"/>
          <w:vertAlign w:val="subscript"/>
        </w:rPr>
        <w:t>School</w:t>
      </w:r>
    </w:p>
    <w:p w14:paraId="6C5CFDA5" w14:textId="4C5BD972" w:rsidR="00236F06" w:rsidRPr="000F566E" w:rsidRDefault="00236F06" w:rsidP="009A0B24">
      <w:pPr>
        <w:pStyle w:val="ListBullet"/>
        <w:numPr>
          <w:ilvl w:val="0"/>
          <w:numId w:val="0"/>
        </w:numPr>
        <w:rPr>
          <w:b/>
          <w:color w:val="000000" w:themeColor="text1"/>
          <w:u w:val="single"/>
        </w:rPr>
      </w:pPr>
      <w:r w:rsidRPr="000F566E">
        <w:rPr>
          <w:b/>
          <w:color w:val="000000" w:themeColor="text1"/>
          <w:u w:val="single"/>
        </w:rPr>
        <w:t>REFERENCES</w:t>
      </w:r>
    </w:p>
    <w:p w14:paraId="6127A2AC" w14:textId="7097665F" w:rsidR="00B01C1B" w:rsidRDefault="00313D17" w:rsidP="007F6D0C">
      <w:pPr>
        <w:pStyle w:val="ListBullet"/>
        <w:numPr>
          <w:ilvl w:val="0"/>
          <w:numId w:val="0"/>
        </w:numPr>
        <w:ind w:left="720"/>
        <w:rPr>
          <w:b/>
          <w:color w:val="000000" w:themeColor="text1"/>
          <w:vertAlign w:val="subscript"/>
        </w:rPr>
      </w:pPr>
      <w:proofErr w:type="spellStart"/>
      <w:r>
        <w:rPr>
          <w:b/>
          <w:color w:val="000000" w:themeColor="text1"/>
          <w:vertAlign w:val="subscript"/>
        </w:rPr>
        <w:t>Kisha</w:t>
      </w:r>
      <w:proofErr w:type="spellEnd"/>
      <w:r>
        <w:rPr>
          <w:b/>
          <w:color w:val="000000" w:themeColor="text1"/>
          <w:vertAlign w:val="subscript"/>
        </w:rPr>
        <w:t xml:space="preserve"> Williams </w:t>
      </w:r>
    </w:p>
    <w:p w14:paraId="4CBF4C97" w14:textId="120F103E" w:rsidR="000D0213" w:rsidRDefault="000D0213" w:rsidP="007F6D0C">
      <w:pPr>
        <w:pStyle w:val="ListBullet"/>
        <w:numPr>
          <w:ilvl w:val="0"/>
          <w:numId w:val="0"/>
        </w:numPr>
        <w:ind w:left="720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Project Manager </w:t>
      </w:r>
    </w:p>
    <w:p w14:paraId="66EEDC75" w14:textId="70A5DDA9" w:rsidR="000D0213" w:rsidRDefault="000D0213" w:rsidP="007F6D0C">
      <w:pPr>
        <w:pStyle w:val="ListBullet"/>
        <w:numPr>
          <w:ilvl w:val="0"/>
          <w:numId w:val="0"/>
        </w:numPr>
        <w:ind w:left="720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First Citizens Bank </w:t>
      </w:r>
    </w:p>
    <w:p w14:paraId="6127491F" w14:textId="3B6199A1" w:rsidR="00ED3B08" w:rsidRDefault="00ED3B08" w:rsidP="007F6D0C">
      <w:pPr>
        <w:pStyle w:val="ListBullet"/>
        <w:numPr>
          <w:ilvl w:val="0"/>
          <w:numId w:val="0"/>
        </w:numPr>
        <w:ind w:left="720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>Contact: (868) 737-1455</w:t>
      </w:r>
    </w:p>
    <w:p w14:paraId="45DD4166" w14:textId="77777777" w:rsidR="005C1898" w:rsidRDefault="005C1898" w:rsidP="007F6D0C">
      <w:pPr>
        <w:pStyle w:val="ListBullet"/>
        <w:numPr>
          <w:ilvl w:val="0"/>
          <w:numId w:val="0"/>
        </w:numPr>
        <w:ind w:left="720"/>
        <w:rPr>
          <w:b/>
          <w:color w:val="000000" w:themeColor="text1"/>
          <w:vertAlign w:val="subscript"/>
        </w:rPr>
      </w:pPr>
    </w:p>
    <w:p w14:paraId="5422D074" w14:textId="2BA129AE" w:rsidR="005C1898" w:rsidRDefault="005C1898" w:rsidP="007F6D0C">
      <w:pPr>
        <w:pStyle w:val="ListBullet"/>
        <w:numPr>
          <w:ilvl w:val="0"/>
          <w:numId w:val="0"/>
        </w:numPr>
        <w:ind w:left="720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Kendall </w:t>
      </w:r>
      <w:proofErr w:type="spellStart"/>
      <w:r w:rsidR="00237D4E">
        <w:rPr>
          <w:b/>
          <w:color w:val="000000" w:themeColor="text1"/>
          <w:vertAlign w:val="subscript"/>
        </w:rPr>
        <w:t>Noray</w:t>
      </w:r>
      <w:proofErr w:type="spellEnd"/>
    </w:p>
    <w:p w14:paraId="60C8CD7A" w14:textId="62C86FF8" w:rsidR="00237D4E" w:rsidRDefault="00237D4E" w:rsidP="007F6D0C">
      <w:pPr>
        <w:pStyle w:val="ListBullet"/>
        <w:numPr>
          <w:ilvl w:val="0"/>
          <w:numId w:val="0"/>
        </w:numPr>
        <w:ind w:left="720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 xml:space="preserve">Manager </w:t>
      </w:r>
    </w:p>
    <w:p w14:paraId="7D6A307D" w14:textId="452BA34F" w:rsidR="007F50D7" w:rsidRDefault="007F50D7" w:rsidP="007F6D0C">
      <w:pPr>
        <w:pStyle w:val="ListBullet"/>
        <w:numPr>
          <w:ilvl w:val="0"/>
          <w:numId w:val="0"/>
        </w:numPr>
        <w:ind w:left="720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>Acting Training Centre (</w:t>
      </w:r>
      <w:r w:rsidR="009A28FC">
        <w:rPr>
          <w:b/>
          <w:color w:val="000000" w:themeColor="text1"/>
          <w:vertAlign w:val="subscript"/>
        </w:rPr>
        <w:t>YTEPP</w:t>
      </w:r>
      <w:r w:rsidR="00642446">
        <w:rPr>
          <w:b/>
          <w:color w:val="000000" w:themeColor="text1"/>
          <w:vertAlign w:val="subscript"/>
        </w:rPr>
        <w:t>)</w:t>
      </w:r>
    </w:p>
    <w:p w14:paraId="3624D8B4" w14:textId="00EFC42B" w:rsidR="00642446" w:rsidRPr="0065431C" w:rsidRDefault="00642446" w:rsidP="007F6D0C">
      <w:pPr>
        <w:pStyle w:val="ListBullet"/>
        <w:numPr>
          <w:ilvl w:val="0"/>
          <w:numId w:val="0"/>
        </w:numPr>
        <w:ind w:left="720"/>
        <w:rPr>
          <w:b/>
          <w:color w:val="000000" w:themeColor="text1"/>
          <w:vertAlign w:val="subscript"/>
        </w:rPr>
      </w:pPr>
      <w:r>
        <w:rPr>
          <w:b/>
          <w:color w:val="000000" w:themeColor="text1"/>
          <w:vertAlign w:val="subscript"/>
        </w:rPr>
        <w:t>contact: (</w:t>
      </w:r>
      <w:r w:rsidR="000746A5">
        <w:rPr>
          <w:b/>
          <w:color w:val="000000" w:themeColor="text1"/>
          <w:vertAlign w:val="subscript"/>
        </w:rPr>
        <w:t>868) 349-0150</w:t>
      </w:r>
    </w:p>
    <w:sectPr w:rsidR="00642446" w:rsidRPr="0065431C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6DC58" w14:textId="77777777" w:rsidR="00AC0C01" w:rsidRDefault="00AC0C01">
      <w:r>
        <w:separator/>
      </w:r>
    </w:p>
    <w:p w14:paraId="787FF26F" w14:textId="77777777" w:rsidR="00AC0C01" w:rsidRDefault="00AC0C01"/>
  </w:endnote>
  <w:endnote w:type="continuationSeparator" w:id="0">
    <w:p w14:paraId="78D6C265" w14:textId="77777777" w:rsidR="00AC0C01" w:rsidRDefault="00AC0C01">
      <w:r>
        <w:continuationSeparator/>
      </w:r>
    </w:p>
    <w:p w14:paraId="61EC8763" w14:textId="77777777" w:rsidR="00AC0C01" w:rsidRDefault="00AC0C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BB4E4" w14:textId="252EDF68" w:rsidR="004671AB" w:rsidRDefault="001656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3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4493C" w14:textId="77777777" w:rsidR="00AC0C01" w:rsidRDefault="00AC0C01">
      <w:r>
        <w:separator/>
      </w:r>
    </w:p>
    <w:p w14:paraId="2A9A4C4E" w14:textId="77777777" w:rsidR="00AC0C01" w:rsidRDefault="00AC0C01"/>
  </w:footnote>
  <w:footnote w:type="continuationSeparator" w:id="0">
    <w:p w14:paraId="241273B1" w14:textId="77777777" w:rsidR="00AC0C01" w:rsidRDefault="00AC0C01">
      <w:r>
        <w:continuationSeparator/>
      </w:r>
    </w:p>
    <w:p w14:paraId="72ED16A7" w14:textId="77777777" w:rsidR="00AC0C01" w:rsidRDefault="00AC0C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48E2A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EF53B1"/>
    <w:multiLevelType w:val="hybridMultilevel"/>
    <w:tmpl w:val="FC34E736"/>
    <w:lvl w:ilvl="0" w:tplc="04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abstractNum w:abstractNumId="3" w15:restartNumberingAfterBreak="0">
    <w:nsid w:val="19A45F04"/>
    <w:multiLevelType w:val="hybridMultilevel"/>
    <w:tmpl w:val="E014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44CF7"/>
    <w:multiLevelType w:val="hybridMultilevel"/>
    <w:tmpl w:val="C0DE8E5C"/>
    <w:lvl w:ilvl="0" w:tplc="040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6" w15:restartNumberingAfterBreak="0">
    <w:nsid w:val="4F8158B1"/>
    <w:multiLevelType w:val="hybridMultilevel"/>
    <w:tmpl w:val="84A8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55BBC"/>
    <w:multiLevelType w:val="hybridMultilevel"/>
    <w:tmpl w:val="0234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5E"/>
    <w:rsid w:val="00027EA1"/>
    <w:rsid w:val="00055624"/>
    <w:rsid w:val="000746A5"/>
    <w:rsid w:val="00090C0E"/>
    <w:rsid w:val="000C525F"/>
    <w:rsid w:val="000D0213"/>
    <w:rsid w:val="000D1A15"/>
    <w:rsid w:val="000E7AA1"/>
    <w:rsid w:val="000F566E"/>
    <w:rsid w:val="001525F5"/>
    <w:rsid w:val="00155403"/>
    <w:rsid w:val="001656A5"/>
    <w:rsid w:val="00184E0E"/>
    <w:rsid w:val="00190A47"/>
    <w:rsid w:val="00190D59"/>
    <w:rsid w:val="001E6193"/>
    <w:rsid w:val="00215264"/>
    <w:rsid w:val="002173E2"/>
    <w:rsid w:val="00236F06"/>
    <w:rsid w:val="00237D4E"/>
    <w:rsid w:val="00270061"/>
    <w:rsid w:val="00272CCB"/>
    <w:rsid w:val="00276175"/>
    <w:rsid w:val="002A1377"/>
    <w:rsid w:val="002B3D87"/>
    <w:rsid w:val="002B4ACD"/>
    <w:rsid w:val="002B5657"/>
    <w:rsid w:val="002D2172"/>
    <w:rsid w:val="002E70BF"/>
    <w:rsid w:val="002F25A1"/>
    <w:rsid w:val="002F32C3"/>
    <w:rsid w:val="00313D17"/>
    <w:rsid w:val="00344957"/>
    <w:rsid w:val="00375B7B"/>
    <w:rsid w:val="003B6242"/>
    <w:rsid w:val="003E3048"/>
    <w:rsid w:val="003E3AEE"/>
    <w:rsid w:val="003E40D3"/>
    <w:rsid w:val="00410A84"/>
    <w:rsid w:val="00414C17"/>
    <w:rsid w:val="00422F9D"/>
    <w:rsid w:val="004274AE"/>
    <w:rsid w:val="00433390"/>
    <w:rsid w:val="00433D65"/>
    <w:rsid w:val="004504B4"/>
    <w:rsid w:val="004671AB"/>
    <w:rsid w:val="004B20E0"/>
    <w:rsid w:val="00587AAE"/>
    <w:rsid w:val="00590AA0"/>
    <w:rsid w:val="005C1898"/>
    <w:rsid w:val="005C40AA"/>
    <w:rsid w:val="005C53BE"/>
    <w:rsid w:val="00642446"/>
    <w:rsid w:val="0065431C"/>
    <w:rsid w:val="00687809"/>
    <w:rsid w:val="006B304E"/>
    <w:rsid w:val="006C40C4"/>
    <w:rsid w:val="006D4DFB"/>
    <w:rsid w:val="00721DCC"/>
    <w:rsid w:val="00727BCF"/>
    <w:rsid w:val="0074710C"/>
    <w:rsid w:val="00760A17"/>
    <w:rsid w:val="007756EB"/>
    <w:rsid w:val="007C5945"/>
    <w:rsid w:val="007E2850"/>
    <w:rsid w:val="007F1F6D"/>
    <w:rsid w:val="007F50D7"/>
    <w:rsid w:val="007F6D0C"/>
    <w:rsid w:val="008301D1"/>
    <w:rsid w:val="008314AC"/>
    <w:rsid w:val="00851E27"/>
    <w:rsid w:val="008D0835"/>
    <w:rsid w:val="008F0403"/>
    <w:rsid w:val="00934B60"/>
    <w:rsid w:val="00942128"/>
    <w:rsid w:val="0096140E"/>
    <w:rsid w:val="00977BCB"/>
    <w:rsid w:val="009A0B24"/>
    <w:rsid w:val="009A28FC"/>
    <w:rsid w:val="009B0FA2"/>
    <w:rsid w:val="009B6306"/>
    <w:rsid w:val="009D3485"/>
    <w:rsid w:val="009F2447"/>
    <w:rsid w:val="00A14A28"/>
    <w:rsid w:val="00A31403"/>
    <w:rsid w:val="00A457DE"/>
    <w:rsid w:val="00A8115E"/>
    <w:rsid w:val="00AC0C01"/>
    <w:rsid w:val="00AD1B9A"/>
    <w:rsid w:val="00AE3BC3"/>
    <w:rsid w:val="00AF42FD"/>
    <w:rsid w:val="00B01C1B"/>
    <w:rsid w:val="00B3509F"/>
    <w:rsid w:val="00B40AD2"/>
    <w:rsid w:val="00B537E6"/>
    <w:rsid w:val="00BB49C2"/>
    <w:rsid w:val="00C41222"/>
    <w:rsid w:val="00C477F5"/>
    <w:rsid w:val="00C75358"/>
    <w:rsid w:val="00C97FDC"/>
    <w:rsid w:val="00CA7F96"/>
    <w:rsid w:val="00CE533D"/>
    <w:rsid w:val="00CF627B"/>
    <w:rsid w:val="00D06E20"/>
    <w:rsid w:val="00D2441E"/>
    <w:rsid w:val="00D30168"/>
    <w:rsid w:val="00D31920"/>
    <w:rsid w:val="00D52BC1"/>
    <w:rsid w:val="00D765A2"/>
    <w:rsid w:val="00DB27AE"/>
    <w:rsid w:val="00DC1C46"/>
    <w:rsid w:val="00DC6515"/>
    <w:rsid w:val="00DE3261"/>
    <w:rsid w:val="00E26FA5"/>
    <w:rsid w:val="00E40FEA"/>
    <w:rsid w:val="00E83D72"/>
    <w:rsid w:val="00E97708"/>
    <w:rsid w:val="00ED3B08"/>
    <w:rsid w:val="00EF626D"/>
    <w:rsid w:val="00F25DE6"/>
    <w:rsid w:val="00F33ACF"/>
    <w:rsid w:val="00F35F88"/>
    <w:rsid w:val="00F56DD8"/>
    <w:rsid w:val="00F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38D4E"/>
  <w15:chartTrackingRefBased/>
  <w15:docId w15:val="{305042BE-8F33-874A-87B6-8EF8D1E2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4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levis.mcewen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9C11F7A-A350-D14D-BB8C-B5BE9170094A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%7bC9C11F7A-A350-D14D-BB8C-B5BE9170094A%7dtf50002051.dotx</Template>
  <TotalTime>4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levis.mcewen@yahoo.com</dc:creator>
  <cp:keywords/>
  <dc:description/>
  <cp:lastModifiedBy>levis.mcewen@yahoo.com</cp:lastModifiedBy>
  <cp:revision>4</cp:revision>
  <dcterms:created xsi:type="dcterms:W3CDTF">2017-11-05T22:11:00Z</dcterms:created>
  <dcterms:modified xsi:type="dcterms:W3CDTF">2017-11-05T23:47:00Z</dcterms:modified>
</cp:coreProperties>
</file>