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317"/>
        <w:gridCol w:w="7691"/>
      </w:tblGrid>
      <w:tr w:rsidR="00927723" w:rsidTr="00B50C46">
        <w:tc>
          <w:tcPr>
            <w:tcW w:w="2250" w:type="dxa"/>
          </w:tcPr>
          <w:p w:rsidR="00927723" w:rsidRDefault="00927723" w:rsidP="009A7D30">
            <w:pPr>
              <w:spacing w:line="240" w:lineRule="auto"/>
            </w:pPr>
          </w:p>
        </w:tc>
        <w:tc>
          <w:tcPr>
            <w:tcW w:w="7470" w:type="dxa"/>
            <w:tcMar>
              <w:bottom w:w="576" w:type="dxa"/>
            </w:tcMar>
          </w:tcPr>
          <w:p w:rsidR="00F132C7" w:rsidRPr="00DE0C4A" w:rsidRDefault="0086570E" w:rsidP="00F132C7">
            <w:pPr>
              <w:pStyle w:val="Title"/>
              <w:rPr>
                <w:sz w:val="52"/>
                <w:szCs w:val="52"/>
                <w:u w:val="single"/>
              </w:rPr>
            </w:pPr>
            <w:r w:rsidRPr="00DE0C4A">
              <w:rPr>
                <w:sz w:val="52"/>
                <w:szCs w:val="52"/>
                <w:u w:val="single"/>
              </w:rPr>
              <w:t>LISA MARSA PHILLIP</w:t>
            </w:r>
          </w:p>
          <w:p w:rsidR="00585214" w:rsidRDefault="0086570E" w:rsidP="0086570E">
            <w:pPr>
              <w:pStyle w:val="NoSpacing"/>
            </w:pPr>
            <w:r>
              <w:t>#4 Carey Street , Diego Martin</w:t>
            </w:r>
            <w:r w:rsidR="00927723">
              <w:t>  | </w:t>
            </w:r>
            <w:r w:rsidR="00927723">
              <w:rPr>
                <w:kern w:val="20"/>
              </w:rPr>
              <w:t> </w:t>
            </w:r>
            <w:r>
              <w:t>lisa_phillip29@yahoo.com</w:t>
            </w:r>
            <w:r w:rsidR="00927723">
              <w:t>  |  </w:t>
            </w:r>
            <w:r>
              <w:t>291-6045</w:t>
            </w:r>
          </w:p>
          <w:p w:rsidR="00585214" w:rsidRDefault="00585214" w:rsidP="0086570E">
            <w:pPr>
              <w:pStyle w:val="NoSpacing"/>
            </w:pPr>
          </w:p>
          <w:p w:rsidR="00585214" w:rsidRDefault="00101681" w:rsidP="00101681">
            <w:pPr>
              <w:pStyle w:val="NoSpacing"/>
            </w:pPr>
            <w:r w:rsidRPr="00101681">
              <w:rPr>
                <w:b/>
                <w:color w:val="5C760A" w:themeColor="accent1" w:themeShade="BF"/>
              </w:rPr>
              <w:t>ID#:</w:t>
            </w:r>
            <w:r w:rsidR="00585214" w:rsidRPr="00101681">
              <w:rPr>
                <w:color w:val="5C760A" w:themeColor="accent1" w:themeShade="BF"/>
              </w:rPr>
              <w:t xml:space="preserve"> </w:t>
            </w:r>
            <w:r w:rsidR="00585214">
              <w:t xml:space="preserve">19831117058            </w:t>
            </w:r>
            <w:r w:rsidR="00585214" w:rsidRPr="00101681">
              <w:rPr>
                <w:b/>
                <w:color w:val="5C760A" w:themeColor="accent1" w:themeShade="BF"/>
              </w:rPr>
              <w:t>D.O.B</w:t>
            </w:r>
            <w:r w:rsidR="00585214" w:rsidRPr="00101681">
              <w:rPr>
                <w:color w:val="5C760A" w:themeColor="accent1" w:themeShade="BF"/>
              </w:rPr>
              <w:t xml:space="preserve"> </w:t>
            </w:r>
            <w:r>
              <w:t xml:space="preserve">: </w:t>
            </w:r>
            <w:r w:rsidR="00585214">
              <w:t xml:space="preserve">17/11/1983               </w:t>
            </w:r>
            <w:r w:rsidR="00585214" w:rsidRPr="00585214">
              <w:rPr>
                <w:b/>
              </w:rPr>
              <w:t xml:space="preserve"> </w:t>
            </w:r>
            <w:r w:rsidR="00585214" w:rsidRPr="00101681">
              <w:rPr>
                <w:b/>
                <w:color w:val="5C760A" w:themeColor="accent1" w:themeShade="BF"/>
              </w:rPr>
              <w:t>AGE</w:t>
            </w:r>
            <w:r w:rsidR="00585214">
              <w:t>:   33yrs</w:t>
            </w:r>
          </w:p>
          <w:p w:rsidR="00101681" w:rsidRDefault="00101681" w:rsidP="00101681">
            <w:pPr>
              <w:pStyle w:val="NoSpacing"/>
            </w:pPr>
          </w:p>
          <w:p w:rsidR="00101681" w:rsidRDefault="00101681" w:rsidP="00101681">
            <w:pPr>
              <w:pStyle w:val="NoSpacing"/>
            </w:pPr>
            <w:r w:rsidRPr="00101681">
              <w:rPr>
                <w:b/>
                <w:color w:val="5C760A" w:themeColor="accent1" w:themeShade="BF"/>
              </w:rPr>
              <w:t>MARTIAL STATUS</w:t>
            </w:r>
            <w:r>
              <w:t>: Single</w:t>
            </w:r>
          </w:p>
          <w:p w:rsidR="00101681" w:rsidRPr="00101681" w:rsidRDefault="00101681" w:rsidP="00101681">
            <w:pPr>
              <w:pStyle w:val="NoSpacing"/>
              <w:rPr>
                <w:color w:val="5C760A" w:themeColor="accent1" w:themeShade="BF"/>
              </w:rPr>
            </w:pPr>
          </w:p>
          <w:p w:rsidR="00101681" w:rsidRDefault="00101681" w:rsidP="00101681">
            <w:pPr>
              <w:pStyle w:val="NoSpacing"/>
            </w:pPr>
            <w:r w:rsidRPr="00101681">
              <w:rPr>
                <w:b/>
                <w:color w:val="5C760A" w:themeColor="accent1" w:themeShade="BF"/>
              </w:rPr>
              <w:t>No. Of Dependents</w:t>
            </w:r>
            <w:r>
              <w:t>: 4</w:t>
            </w:r>
          </w:p>
          <w:p w:rsidR="00101681" w:rsidRDefault="00101681" w:rsidP="00101681">
            <w:pPr>
              <w:pStyle w:val="NoSpacing"/>
            </w:pPr>
          </w:p>
          <w:p w:rsidR="00101681" w:rsidRDefault="00101681" w:rsidP="00101681">
            <w:pPr>
              <w:pStyle w:val="NoSpacing"/>
            </w:pPr>
            <w:r>
              <w:rPr>
                <w:b/>
                <w:color w:val="5C760A" w:themeColor="accent1" w:themeShade="BF"/>
              </w:rPr>
              <w:t>HOBBIES</w:t>
            </w:r>
            <w:r>
              <w:t>: Reading and outdoor activities.</w:t>
            </w:r>
          </w:p>
        </w:tc>
      </w:tr>
      <w:tr w:rsidR="00927723" w:rsidRPr="00DE0C4A" w:rsidTr="00B50C46">
        <w:tc>
          <w:tcPr>
            <w:tcW w:w="2250" w:type="dxa"/>
          </w:tcPr>
          <w:p w:rsidR="00927723" w:rsidRPr="00DE0C4A" w:rsidRDefault="00927723" w:rsidP="009A7D30">
            <w:pPr>
              <w:pStyle w:val="Heading1"/>
              <w:rPr>
                <w:sz w:val="24"/>
                <w:szCs w:val="24"/>
              </w:rPr>
            </w:pPr>
            <w:r w:rsidRPr="00DE0C4A">
              <w:rPr>
                <w:sz w:val="24"/>
                <w:szCs w:val="24"/>
              </w:rPr>
              <w:t>Objective</w:t>
            </w:r>
          </w:p>
        </w:tc>
        <w:tc>
          <w:tcPr>
            <w:tcW w:w="7470" w:type="dxa"/>
          </w:tcPr>
          <w:p w:rsidR="00927723" w:rsidRPr="00DE0C4A" w:rsidRDefault="0086570E" w:rsidP="00DD2295">
            <w:pPr>
              <w:spacing w:line="360" w:lineRule="auto"/>
              <w:rPr>
                <w:sz w:val="24"/>
                <w:szCs w:val="24"/>
              </w:rPr>
            </w:pPr>
            <w:r w:rsidRPr="00DE0C4A">
              <w:rPr>
                <w:sz w:val="24"/>
                <w:szCs w:val="24"/>
              </w:rPr>
              <w:t xml:space="preserve">I </w:t>
            </w:r>
            <w:r w:rsidR="00585214">
              <w:rPr>
                <w:sz w:val="24"/>
                <w:szCs w:val="24"/>
              </w:rPr>
              <w:t xml:space="preserve">am currently looking for a position at your </w:t>
            </w:r>
            <w:proofErr w:type="spellStart"/>
            <w:r w:rsidR="00585214">
              <w:rPr>
                <w:sz w:val="24"/>
                <w:szCs w:val="24"/>
              </w:rPr>
              <w:t>organisation</w:t>
            </w:r>
            <w:proofErr w:type="spellEnd"/>
            <w:r w:rsidR="00585214">
              <w:rPr>
                <w:sz w:val="24"/>
                <w:szCs w:val="24"/>
              </w:rPr>
              <w:t>.</w:t>
            </w:r>
            <w:r w:rsidRPr="00DE0C4A">
              <w:rPr>
                <w:sz w:val="24"/>
                <w:szCs w:val="24"/>
              </w:rPr>
              <w:t xml:space="preserve"> </w:t>
            </w:r>
            <w:r w:rsidR="00DD2295" w:rsidRPr="00DE0C4A">
              <w:rPr>
                <w:sz w:val="24"/>
                <w:szCs w:val="24"/>
              </w:rPr>
              <w:t xml:space="preserve">I know that I will be able to </w:t>
            </w:r>
            <w:r w:rsidR="00585214">
              <w:rPr>
                <w:sz w:val="24"/>
                <w:szCs w:val="24"/>
              </w:rPr>
              <w:t xml:space="preserve">use my willingness to learn, great team spirit and industrious </w:t>
            </w:r>
            <w:r w:rsidR="00101681">
              <w:rPr>
                <w:sz w:val="24"/>
                <w:szCs w:val="24"/>
              </w:rPr>
              <w:t xml:space="preserve">attitude to </w:t>
            </w:r>
            <w:r w:rsidR="00585214">
              <w:rPr>
                <w:sz w:val="24"/>
                <w:szCs w:val="24"/>
              </w:rPr>
              <w:t xml:space="preserve">enable me in making a significant contribution at </w:t>
            </w:r>
            <w:r w:rsidR="00101681">
              <w:rPr>
                <w:sz w:val="24"/>
                <w:szCs w:val="24"/>
              </w:rPr>
              <w:t xml:space="preserve">your </w:t>
            </w:r>
            <w:proofErr w:type="spellStart"/>
            <w:r w:rsidR="00585214">
              <w:rPr>
                <w:sz w:val="24"/>
                <w:szCs w:val="24"/>
              </w:rPr>
              <w:t>organisation</w:t>
            </w:r>
            <w:proofErr w:type="spellEnd"/>
            <w:r w:rsidRPr="00DE0C4A">
              <w:rPr>
                <w:sz w:val="24"/>
                <w:szCs w:val="24"/>
              </w:rPr>
              <w:t>.</w:t>
            </w:r>
            <w:r w:rsidR="00B30EF3">
              <w:rPr>
                <w:sz w:val="24"/>
                <w:szCs w:val="24"/>
              </w:rPr>
              <w:t xml:space="preserve"> 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Skills &amp; Abilities</w:t>
            </w:r>
          </w:p>
        </w:tc>
        <w:tc>
          <w:tcPr>
            <w:tcW w:w="7470" w:type="dxa"/>
          </w:tcPr>
          <w:p w:rsidR="0086570E" w:rsidRPr="0054177B" w:rsidRDefault="0086570E" w:rsidP="00DD2295">
            <w:pPr>
              <w:spacing w:line="360" w:lineRule="auto"/>
              <w:rPr>
                <w:sz w:val="24"/>
                <w:szCs w:val="24"/>
              </w:rPr>
            </w:pPr>
            <w:r w:rsidRPr="0054177B">
              <w:rPr>
                <w:sz w:val="24"/>
                <w:szCs w:val="24"/>
              </w:rPr>
              <w:t>•Self-motivation: Initiative and high level of energy.</w:t>
            </w:r>
          </w:p>
          <w:p w:rsidR="0086570E" w:rsidRPr="0054177B" w:rsidRDefault="0086570E" w:rsidP="00DD2295">
            <w:pPr>
              <w:spacing w:line="360" w:lineRule="auto"/>
              <w:rPr>
                <w:sz w:val="24"/>
                <w:szCs w:val="24"/>
              </w:rPr>
            </w:pPr>
            <w:r w:rsidRPr="0054177B">
              <w:rPr>
                <w:sz w:val="24"/>
                <w:szCs w:val="24"/>
              </w:rPr>
              <w:t>•Tolerant and flexible with different situations.</w:t>
            </w:r>
          </w:p>
          <w:p w:rsidR="00055B07" w:rsidRPr="0054177B" w:rsidRDefault="00055B07" w:rsidP="00DD2295">
            <w:pPr>
              <w:spacing w:line="360" w:lineRule="auto"/>
              <w:rPr>
                <w:sz w:val="24"/>
                <w:szCs w:val="24"/>
              </w:rPr>
            </w:pPr>
            <w:r w:rsidRPr="0054177B">
              <w:rPr>
                <w:sz w:val="24"/>
                <w:szCs w:val="24"/>
              </w:rPr>
              <w:t>•Verbal communication.</w:t>
            </w:r>
          </w:p>
          <w:p w:rsidR="00055B07" w:rsidRDefault="00055B07" w:rsidP="00DD2295">
            <w:pPr>
              <w:spacing w:line="360" w:lineRule="auto"/>
              <w:rPr>
                <w:sz w:val="24"/>
                <w:szCs w:val="24"/>
              </w:rPr>
            </w:pPr>
            <w:r w:rsidRPr="0054177B">
              <w:rPr>
                <w:sz w:val="24"/>
                <w:szCs w:val="24"/>
              </w:rPr>
              <w:t>•Comm</w:t>
            </w:r>
            <w:r w:rsidR="00585214">
              <w:rPr>
                <w:sz w:val="24"/>
                <w:szCs w:val="24"/>
              </w:rPr>
              <w:t>unicating</w:t>
            </w:r>
            <w:r w:rsidRPr="0054177B">
              <w:rPr>
                <w:sz w:val="24"/>
                <w:szCs w:val="24"/>
              </w:rPr>
              <w:t xml:space="preserve"> cooperatively with peers, coll</w:t>
            </w:r>
            <w:r w:rsidR="00585214">
              <w:rPr>
                <w:sz w:val="24"/>
                <w:szCs w:val="24"/>
              </w:rPr>
              <w:t>eagues and those in authority.</w:t>
            </w:r>
          </w:p>
          <w:p w:rsidR="00585214" w:rsidRPr="0054177B" w:rsidRDefault="00585214" w:rsidP="00DD229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Experience</w:t>
            </w:r>
          </w:p>
        </w:tc>
        <w:tc>
          <w:tcPr>
            <w:tcW w:w="7470" w:type="dxa"/>
          </w:tcPr>
          <w:p w:rsidR="00DD2295" w:rsidRPr="0054177B" w:rsidRDefault="00DD2295" w:rsidP="00DD2295">
            <w:pPr>
              <w:pStyle w:val="Heading2"/>
              <w:rPr>
                <w:rStyle w:val="Strong"/>
                <w:sz w:val="24"/>
                <w:szCs w:val="24"/>
              </w:rPr>
            </w:pPr>
            <w:r w:rsidRPr="0054177B">
              <w:rPr>
                <w:rStyle w:val="Strong"/>
                <w:sz w:val="24"/>
                <w:szCs w:val="24"/>
              </w:rPr>
              <w:t>On-the-job training</w:t>
            </w:r>
          </w:p>
          <w:p w:rsidR="00DD2295" w:rsidRPr="0054177B" w:rsidRDefault="00DD2295" w:rsidP="00DD2295">
            <w:pPr>
              <w:rPr>
                <w:sz w:val="24"/>
                <w:szCs w:val="24"/>
              </w:rPr>
            </w:pPr>
            <w:r w:rsidRPr="0054177B">
              <w:rPr>
                <w:sz w:val="24"/>
                <w:szCs w:val="24"/>
              </w:rPr>
              <w:t>Diego Martin Boys’ R.C School.</w:t>
            </w:r>
          </w:p>
          <w:p w:rsidR="00DD2295" w:rsidRPr="0054177B" w:rsidRDefault="00DD2295" w:rsidP="00DD2295">
            <w:pPr>
              <w:rPr>
                <w:sz w:val="24"/>
                <w:szCs w:val="24"/>
              </w:rPr>
            </w:pPr>
            <w:r w:rsidRPr="0054177B">
              <w:rPr>
                <w:sz w:val="24"/>
                <w:szCs w:val="24"/>
              </w:rPr>
              <w:t>Teaching Assistant.</w:t>
            </w:r>
          </w:p>
          <w:p w:rsidR="00DD2295" w:rsidRPr="0054177B" w:rsidRDefault="00DD2295" w:rsidP="00DD2295">
            <w:pPr>
              <w:rPr>
                <w:sz w:val="24"/>
                <w:szCs w:val="24"/>
              </w:rPr>
            </w:pPr>
            <w:r w:rsidRPr="0054177B">
              <w:rPr>
                <w:sz w:val="24"/>
                <w:szCs w:val="24"/>
              </w:rPr>
              <w:t>2011-2013</w:t>
            </w:r>
          </w:p>
          <w:p w:rsidR="00DD2295" w:rsidRPr="0054177B" w:rsidRDefault="00DD2295" w:rsidP="00DD2295">
            <w:pPr>
              <w:rPr>
                <w:sz w:val="24"/>
                <w:szCs w:val="24"/>
              </w:rPr>
            </w:pPr>
          </w:p>
          <w:p w:rsidR="00DD2295" w:rsidRPr="0054177B" w:rsidRDefault="00DD2295" w:rsidP="00DD2295">
            <w:pPr>
              <w:rPr>
                <w:b/>
                <w:sz w:val="24"/>
                <w:szCs w:val="24"/>
              </w:rPr>
            </w:pPr>
            <w:r w:rsidRPr="0054177B">
              <w:rPr>
                <w:b/>
                <w:sz w:val="24"/>
                <w:szCs w:val="24"/>
              </w:rPr>
              <w:t>LA PUERTA GOVERNMENT PRIMARY SCHOOL</w:t>
            </w:r>
          </w:p>
          <w:p w:rsidR="00DD2295" w:rsidRPr="0054177B" w:rsidRDefault="00DD2295" w:rsidP="00DD2295">
            <w:pPr>
              <w:rPr>
                <w:sz w:val="24"/>
                <w:szCs w:val="24"/>
              </w:rPr>
            </w:pPr>
            <w:r w:rsidRPr="0054177B">
              <w:rPr>
                <w:sz w:val="24"/>
                <w:szCs w:val="24"/>
              </w:rPr>
              <w:t>Classroom Assistant.</w:t>
            </w:r>
          </w:p>
          <w:p w:rsidR="00DD2295" w:rsidRPr="0054177B" w:rsidRDefault="00DD2295" w:rsidP="00DD2295">
            <w:pPr>
              <w:rPr>
                <w:sz w:val="24"/>
                <w:szCs w:val="24"/>
              </w:rPr>
            </w:pPr>
            <w:r w:rsidRPr="0054177B">
              <w:rPr>
                <w:sz w:val="24"/>
                <w:szCs w:val="24"/>
              </w:rPr>
              <w:t>2008-2011.</w:t>
            </w:r>
          </w:p>
          <w:p w:rsidR="00DD2295" w:rsidRPr="0054177B" w:rsidRDefault="00DD2295" w:rsidP="00DD2295">
            <w:pPr>
              <w:rPr>
                <w:sz w:val="24"/>
                <w:szCs w:val="24"/>
              </w:rPr>
            </w:pPr>
          </w:p>
          <w:p w:rsidR="00DD2295" w:rsidRPr="0054177B" w:rsidRDefault="00B30EF3" w:rsidP="00DD22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BOBBIES MINI MART</w:t>
            </w:r>
            <w:bookmarkStart w:id="0" w:name="_GoBack"/>
            <w:bookmarkEnd w:id="0"/>
          </w:p>
          <w:p w:rsidR="00DD2295" w:rsidRPr="0054177B" w:rsidRDefault="00DD2295" w:rsidP="00DD2295">
            <w:pPr>
              <w:rPr>
                <w:sz w:val="24"/>
                <w:szCs w:val="24"/>
              </w:rPr>
            </w:pPr>
            <w:r w:rsidRPr="0054177B">
              <w:rPr>
                <w:sz w:val="24"/>
                <w:szCs w:val="24"/>
              </w:rPr>
              <w:t>Cashier.</w:t>
            </w:r>
          </w:p>
          <w:p w:rsidR="00DD2295" w:rsidRPr="0054177B" w:rsidRDefault="00DD2295" w:rsidP="00DD2295">
            <w:pPr>
              <w:rPr>
                <w:sz w:val="24"/>
                <w:szCs w:val="24"/>
              </w:rPr>
            </w:pPr>
            <w:r w:rsidRPr="0054177B">
              <w:rPr>
                <w:sz w:val="24"/>
                <w:szCs w:val="24"/>
              </w:rPr>
              <w:t>2006-2008</w:t>
            </w:r>
          </w:p>
          <w:p w:rsidR="00DD2295" w:rsidRPr="0054177B" w:rsidRDefault="00DD2295" w:rsidP="00DD2295">
            <w:pPr>
              <w:rPr>
                <w:sz w:val="24"/>
                <w:szCs w:val="24"/>
              </w:rPr>
            </w:pPr>
          </w:p>
          <w:p w:rsidR="00DD2295" w:rsidRPr="0054177B" w:rsidRDefault="00DD2295" w:rsidP="00DD2295">
            <w:pPr>
              <w:rPr>
                <w:b/>
                <w:sz w:val="24"/>
                <w:szCs w:val="24"/>
              </w:rPr>
            </w:pPr>
            <w:r w:rsidRPr="0054177B">
              <w:rPr>
                <w:b/>
                <w:sz w:val="24"/>
                <w:szCs w:val="24"/>
              </w:rPr>
              <w:t>GREAVES PRE-SCHOOL</w:t>
            </w:r>
          </w:p>
          <w:p w:rsidR="00DD2295" w:rsidRPr="0054177B" w:rsidRDefault="00585214" w:rsidP="00DD22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 Assistant</w:t>
            </w:r>
          </w:p>
          <w:p w:rsidR="00DD2295" w:rsidRPr="0054177B" w:rsidRDefault="00DD2295" w:rsidP="00DD2295">
            <w:pPr>
              <w:rPr>
                <w:sz w:val="24"/>
                <w:szCs w:val="24"/>
              </w:rPr>
            </w:pPr>
            <w:r w:rsidRPr="0054177B">
              <w:rPr>
                <w:sz w:val="24"/>
                <w:szCs w:val="24"/>
              </w:rPr>
              <w:t>2001-2006</w:t>
            </w:r>
          </w:p>
          <w:p w:rsidR="00927723" w:rsidRPr="0054177B" w:rsidRDefault="00927723" w:rsidP="009A7D30">
            <w:pPr>
              <w:pStyle w:val="Heading3"/>
              <w:rPr>
                <w:sz w:val="24"/>
                <w:szCs w:val="24"/>
              </w:rPr>
            </w:pPr>
          </w:p>
          <w:p w:rsidR="00927723" w:rsidRPr="0054177B" w:rsidRDefault="00927723" w:rsidP="00DD2295">
            <w:pPr>
              <w:rPr>
                <w:sz w:val="24"/>
                <w:szCs w:val="24"/>
              </w:rPr>
            </w:pP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7470" w:type="dxa"/>
          </w:tcPr>
          <w:p w:rsidR="00927723" w:rsidRPr="0054177B" w:rsidRDefault="00DD2295" w:rsidP="009A7D30">
            <w:pPr>
              <w:pStyle w:val="Heading2"/>
              <w:rPr>
                <w:sz w:val="24"/>
                <w:szCs w:val="24"/>
              </w:rPr>
            </w:pPr>
            <w:r w:rsidRPr="0054177B">
              <w:rPr>
                <w:rStyle w:val="Strong"/>
                <w:sz w:val="24"/>
                <w:szCs w:val="24"/>
              </w:rPr>
              <w:t>University of trinidad and tobago</w:t>
            </w:r>
            <w:r w:rsidR="00927723" w:rsidRPr="0054177B">
              <w:rPr>
                <w:sz w:val="24"/>
                <w:szCs w:val="24"/>
              </w:rPr>
              <w:t xml:space="preserve">, </w:t>
            </w:r>
            <w:r w:rsidR="00DE0C4A" w:rsidRPr="0054177B">
              <w:rPr>
                <w:sz w:val="24"/>
                <w:szCs w:val="24"/>
              </w:rPr>
              <w:t>Valsayn campus</w:t>
            </w:r>
          </w:p>
          <w:p w:rsidR="00927723" w:rsidRPr="0054177B" w:rsidRDefault="00DE0C4A" w:rsidP="009A7D30">
            <w:pPr>
              <w:pStyle w:val="Heading3"/>
              <w:rPr>
                <w:sz w:val="24"/>
                <w:szCs w:val="24"/>
              </w:rPr>
            </w:pPr>
            <w:r w:rsidRPr="0054177B">
              <w:rPr>
                <w:sz w:val="24"/>
                <w:szCs w:val="24"/>
              </w:rPr>
              <w:t>Bachelors of education</w:t>
            </w:r>
          </w:p>
          <w:p w:rsidR="00DE0C4A" w:rsidRDefault="00DE0C4A" w:rsidP="00DE0C4A">
            <w:pPr>
              <w:rPr>
                <w:sz w:val="24"/>
                <w:szCs w:val="24"/>
              </w:rPr>
            </w:pPr>
            <w:r w:rsidRPr="0054177B">
              <w:rPr>
                <w:sz w:val="24"/>
                <w:szCs w:val="24"/>
              </w:rPr>
              <w:t>2014 –Present</w:t>
            </w:r>
          </w:p>
          <w:p w:rsidR="00585214" w:rsidRPr="0054177B" w:rsidRDefault="00585214" w:rsidP="00DE0C4A">
            <w:pPr>
              <w:rPr>
                <w:sz w:val="24"/>
                <w:szCs w:val="24"/>
              </w:rPr>
            </w:pPr>
          </w:p>
          <w:p w:rsidR="00585214" w:rsidRDefault="00585214" w:rsidP="005852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TRINZUELA TECHNICAL AND VOCATIONAL SCHOOL</w:t>
            </w:r>
          </w:p>
          <w:p w:rsidR="00DE0C4A" w:rsidRDefault="00585214" w:rsidP="005852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 – 2002 Successful completion of Microsoft Word, Access and          Excel.</w:t>
            </w:r>
          </w:p>
          <w:p w:rsidR="00585214" w:rsidRPr="0054177B" w:rsidRDefault="00585214" w:rsidP="00585214">
            <w:pPr>
              <w:rPr>
                <w:sz w:val="24"/>
                <w:szCs w:val="24"/>
              </w:rPr>
            </w:pPr>
          </w:p>
          <w:p w:rsidR="00DE0C4A" w:rsidRPr="0054177B" w:rsidRDefault="00DE0C4A" w:rsidP="00DE0C4A">
            <w:pPr>
              <w:rPr>
                <w:b/>
                <w:sz w:val="24"/>
                <w:szCs w:val="24"/>
              </w:rPr>
            </w:pPr>
            <w:r w:rsidRPr="0054177B">
              <w:rPr>
                <w:b/>
                <w:sz w:val="24"/>
                <w:szCs w:val="24"/>
              </w:rPr>
              <w:t>TRANQUILLITY GOVERNMENT SECONDARY</w:t>
            </w:r>
          </w:p>
          <w:p w:rsidR="00DE0C4A" w:rsidRPr="0054177B" w:rsidRDefault="00DE0C4A" w:rsidP="00DE0C4A">
            <w:pPr>
              <w:rPr>
                <w:sz w:val="24"/>
                <w:szCs w:val="24"/>
              </w:rPr>
            </w:pPr>
            <w:r w:rsidRPr="0054177B">
              <w:rPr>
                <w:sz w:val="24"/>
                <w:szCs w:val="24"/>
              </w:rPr>
              <w:t>1996 – 2001    Mathematics     -       2</w:t>
            </w:r>
          </w:p>
          <w:p w:rsidR="00DE0C4A" w:rsidRPr="0054177B" w:rsidRDefault="00DE0C4A" w:rsidP="00DE0C4A">
            <w:pPr>
              <w:rPr>
                <w:sz w:val="24"/>
                <w:szCs w:val="24"/>
              </w:rPr>
            </w:pPr>
            <w:r w:rsidRPr="0054177B">
              <w:rPr>
                <w:sz w:val="24"/>
                <w:szCs w:val="24"/>
              </w:rPr>
              <w:t xml:space="preserve">                        English     -        1</w:t>
            </w:r>
          </w:p>
          <w:p w:rsidR="00DE0C4A" w:rsidRPr="0054177B" w:rsidRDefault="00DE0C4A" w:rsidP="00DE0C4A">
            <w:pPr>
              <w:rPr>
                <w:sz w:val="24"/>
                <w:szCs w:val="24"/>
              </w:rPr>
            </w:pPr>
            <w:r w:rsidRPr="0054177B">
              <w:rPr>
                <w:sz w:val="24"/>
                <w:szCs w:val="24"/>
              </w:rPr>
              <w:t xml:space="preserve">                        Social – Studies     -     3</w:t>
            </w:r>
          </w:p>
          <w:p w:rsidR="00DE0C4A" w:rsidRPr="0054177B" w:rsidRDefault="00DE0C4A" w:rsidP="00DE0C4A">
            <w:pPr>
              <w:rPr>
                <w:sz w:val="24"/>
                <w:szCs w:val="24"/>
              </w:rPr>
            </w:pPr>
            <w:r w:rsidRPr="0054177B">
              <w:rPr>
                <w:sz w:val="24"/>
                <w:szCs w:val="24"/>
              </w:rPr>
              <w:t xml:space="preserve">                         Integrated Science     -      2</w:t>
            </w:r>
          </w:p>
          <w:p w:rsidR="00DE0C4A" w:rsidRDefault="00DE0C4A" w:rsidP="00DE0C4A">
            <w:pPr>
              <w:rPr>
                <w:sz w:val="24"/>
                <w:szCs w:val="24"/>
              </w:rPr>
            </w:pPr>
            <w:r w:rsidRPr="0054177B">
              <w:rPr>
                <w:sz w:val="24"/>
                <w:szCs w:val="24"/>
              </w:rPr>
              <w:t xml:space="preserve">                         P.O.B      -       3</w:t>
            </w:r>
          </w:p>
          <w:p w:rsidR="00585214" w:rsidRPr="00585214" w:rsidRDefault="00585214" w:rsidP="00DE0C4A">
            <w:pPr>
              <w:rPr>
                <w:sz w:val="24"/>
                <w:szCs w:val="24"/>
              </w:rPr>
            </w:pP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References</w:t>
            </w:r>
          </w:p>
        </w:tc>
        <w:tc>
          <w:tcPr>
            <w:tcW w:w="7470" w:type="dxa"/>
          </w:tcPr>
          <w:p w:rsidR="00927723" w:rsidRPr="0054177B" w:rsidRDefault="00DE0C4A" w:rsidP="009A7D30">
            <w:pPr>
              <w:pStyle w:val="Heading2"/>
              <w:rPr>
                <w:color w:val="262626" w:themeColor="text1" w:themeTint="D9"/>
                <w:sz w:val="24"/>
                <w:szCs w:val="24"/>
              </w:rPr>
            </w:pPr>
            <w:r w:rsidRPr="0054177B">
              <w:rPr>
                <w:rStyle w:val="Strong"/>
                <w:sz w:val="24"/>
                <w:szCs w:val="24"/>
              </w:rPr>
              <w:t>jOSETTE REYES</w:t>
            </w:r>
            <w:r w:rsidR="00927723" w:rsidRPr="0054177B">
              <w:rPr>
                <w:sz w:val="24"/>
                <w:szCs w:val="24"/>
              </w:rPr>
              <w:t xml:space="preserve">, </w:t>
            </w:r>
            <w:r w:rsidRPr="0054177B">
              <w:rPr>
                <w:sz w:val="24"/>
                <w:szCs w:val="24"/>
              </w:rPr>
              <w:t>TEACHER 1</w:t>
            </w:r>
          </w:p>
          <w:p w:rsidR="00927723" w:rsidRPr="0054177B" w:rsidRDefault="00DE0C4A" w:rsidP="009A7D30">
            <w:pPr>
              <w:pStyle w:val="Heading3"/>
              <w:rPr>
                <w:sz w:val="24"/>
                <w:szCs w:val="24"/>
              </w:rPr>
            </w:pPr>
            <w:r w:rsidRPr="0054177B">
              <w:rPr>
                <w:sz w:val="24"/>
                <w:szCs w:val="24"/>
              </w:rPr>
              <w:t>dIEGO maRTIN BOYS’ R.C. SCHOOL</w:t>
            </w:r>
          </w:p>
          <w:p w:rsidR="00927723" w:rsidRPr="0054177B" w:rsidRDefault="00DE0C4A" w:rsidP="00DE0C4A">
            <w:pPr>
              <w:rPr>
                <w:sz w:val="24"/>
                <w:szCs w:val="24"/>
              </w:rPr>
            </w:pPr>
            <w:r w:rsidRPr="0054177B">
              <w:rPr>
                <w:sz w:val="24"/>
                <w:szCs w:val="24"/>
              </w:rPr>
              <w:t>695-1329 / 795-7430</w:t>
            </w:r>
          </w:p>
          <w:p w:rsidR="00DE0C4A" w:rsidRPr="0054177B" w:rsidRDefault="00DE0C4A" w:rsidP="00DE0C4A">
            <w:pPr>
              <w:rPr>
                <w:sz w:val="24"/>
                <w:szCs w:val="24"/>
              </w:rPr>
            </w:pPr>
          </w:p>
          <w:p w:rsidR="00DE0C4A" w:rsidRPr="0054177B" w:rsidRDefault="00DE0C4A" w:rsidP="00DE0C4A">
            <w:pPr>
              <w:rPr>
                <w:sz w:val="24"/>
                <w:szCs w:val="24"/>
              </w:rPr>
            </w:pPr>
            <w:r w:rsidRPr="0054177B">
              <w:rPr>
                <w:b/>
                <w:sz w:val="24"/>
                <w:szCs w:val="24"/>
              </w:rPr>
              <w:t>MARK EASTMOND</w:t>
            </w:r>
            <w:r w:rsidRPr="0054177B">
              <w:rPr>
                <w:sz w:val="24"/>
                <w:szCs w:val="24"/>
              </w:rPr>
              <w:t>, T&amp; T COASTGUARD</w:t>
            </w:r>
          </w:p>
          <w:p w:rsidR="00DE0C4A" w:rsidRPr="0054177B" w:rsidRDefault="00DE0C4A" w:rsidP="00DE0C4A">
            <w:pPr>
              <w:rPr>
                <w:sz w:val="24"/>
                <w:szCs w:val="24"/>
              </w:rPr>
            </w:pPr>
            <w:r w:rsidRPr="0054177B">
              <w:rPr>
                <w:sz w:val="24"/>
                <w:szCs w:val="24"/>
              </w:rPr>
              <w:t>351-8646</w:t>
            </w:r>
          </w:p>
        </w:tc>
      </w:tr>
    </w:tbl>
    <w:p w:rsidR="002C74C0" w:rsidRDefault="00E573B7"/>
    <w:sectPr w:rsidR="002C74C0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3B7" w:rsidRDefault="00E573B7" w:rsidP="00927723">
      <w:pPr>
        <w:spacing w:after="0" w:line="240" w:lineRule="auto"/>
      </w:pPr>
      <w:r>
        <w:separator/>
      </w:r>
    </w:p>
  </w:endnote>
  <w:endnote w:type="continuationSeparator" w:id="0">
    <w:p w:rsidR="00E573B7" w:rsidRDefault="00E573B7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30EF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3B7" w:rsidRDefault="00E573B7" w:rsidP="00927723">
      <w:pPr>
        <w:spacing w:after="0" w:line="240" w:lineRule="auto"/>
      </w:pPr>
      <w:r>
        <w:separator/>
      </w:r>
    </w:p>
  </w:footnote>
  <w:footnote w:type="continuationSeparator" w:id="0">
    <w:p w:rsidR="00E573B7" w:rsidRDefault="00E573B7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6C50"/>
    <w:multiLevelType w:val="hybridMultilevel"/>
    <w:tmpl w:val="27CE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A01CA"/>
    <w:multiLevelType w:val="hybridMultilevel"/>
    <w:tmpl w:val="4E907586"/>
    <w:lvl w:ilvl="0" w:tplc="3F88B73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70E"/>
    <w:rsid w:val="00055B07"/>
    <w:rsid w:val="00101681"/>
    <w:rsid w:val="00293B83"/>
    <w:rsid w:val="0054177B"/>
    <w:rsid w:val="00583EFA"/>
    <w:rsid w:val="00585214"/>
    <w:rsid w:val="005F2B52"/>
    <w:rsid w:val="006A3CE7"/>
    <w:rsid w:val="0086570E"/>
    <w:rsid w:val="00927723"/>
    <w:rsid w:val="00B30EF3"/>
    <w:rsid w:val="00B50C46"/>
    <w:rsid w:val="00C21177"/>
    <w:rsid w:val="00DD2295"/>
    <w:rsid w:val="00DE0C4A"/>
    <w:rsid w:val="00E573B7"/>
    <w:rsid w:val="00F132C7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" w:qFormat="1"/>
    <w:lsdException w:name="Default Paragraph Font" w:uiPriority="1"/>
    <w:lsdException w:name="Subtitle" w:uiPriority="11" w:qFormat="1"/>
    <w:lsdException w:name="Strong" w:uiPriority="4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2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214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8657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" w:qFormat="1"/>
    <w:lsdException w:name="Default Paragraph Font" w:uiPriority="1"/>
    <w:lsdException w:name="Subtitle" w:uiPriority="11" w:qFormat="1"/>
    <w:lsdException w:name="Strong" w:uiPriority="4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2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214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865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ulab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0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 Bryden &amp; Sons Trinidad Ltd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peulab</dc:creator>
  <cp:lastModifiedBy>Monica</cp:lastModifiedBy>
  <cp:revision>2</cp:revision>
  <dcterms:created xsi:type="dcterms:W3CDTF">2017-03-27T20:54:00Z</dcterms:created>
  <dcterms:modified xsi:type="dcterms:W3CDTF">2017-03-27T20:54:00Z</dcterms:modified>
</cp:coreProperties>
</file>