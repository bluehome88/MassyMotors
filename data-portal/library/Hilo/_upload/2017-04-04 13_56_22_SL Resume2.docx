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22" w:rsidRPr="00630122" w:rsidRDefault="00630122" w:rsidP="00630122">
      <w:pPr>
        <w:spacing w:after="0" w:line="240" w:lineRule="auto"/>
        <w:jc w:val="center"/>
        <w:rPr>
          <w:rFonts w:ascii="Calibri" w:eastAsia="Calibri" w:hAnsi="Calibri" w:cs="Times New Roman"/>
          <w:i/>
          <w:iCs/>
          <w:sz w:val="28"/>
          <w:szCs w:val="28"/>
        </w:rPr>
      </w:pPr>
      <w:r w:rsidRPr="00630122">
        <w:rPr>
          <w:rFonts w:ascii="Calibri" w:eastAsia="Calibri" w:hAnsi="Calibri" w:cs="Times New Roman"/>
          <w:i/>
          <w:iCs/>
          <w:sz w:val="28"/>
          <w:szCs w:val="28"/>
        </w:rPr>
        <w:t>SHANICE LEWIS</w:t>
      </w:r>
    </w:p>
    <w:p w:rsidR="00630122" w:rsidRPr="00630122" w:rsidRDefault="00630122" w:rsidP="00630122">
      <w:pPr>
        <w:spacing w:after="0" w:line="240" w:lineRule="auto"/>
        <w:jc w:val="center"/>
        <w:rPr>
          <w:rFonts w:ascii="Calibri" w:eastAsia="Calibri" w:hAnsi="Calibri" w:cs="Times New Roman"/>
          <w:i/>
          <w:iCs/>
        </w:rPr>
      </w:pPr>
      <w:r w:rsidRPr="00630122">
        <w:rPr>
          <w:rFonts w:ascii="Calibri" w:eastAsia="Calibri" w:hAnsi="Calibri" w:cs="Times New Roman"/>
          <w:i/>
          <w:iCs/>
        </w:rPr>
        <w:t>#6 Tonca Bean Drive, La Seiva Village, Maracas St. Joseph</w:t>
      </w:r>
    </w:p>
    <w:p w:rsidR="00630122" w:rsidRPr="00630122" w:rsidRDefault="00630122" w:rsidP="00630122">
      <w:pPr>
        <w:spacing w:after="0" w:line="240" w:lineRule="auto"/>
        <w:jc w:val="center"/>
        <w:rPr>
          <w:rFonts w:ascii="Calibri" w:eastAsia="Calibri" w:hAnsi="Calibri" w:cs="Times New Roman"/>
          <w:i/>
          <w:iCs/>
        </w:rPr>
      </w:pPr>
      <w:r w:rsidRPr="00630122">
        <w:rPr>
          <w:rFonts w:ascii="Calibri" w:eastAsia="Calibri" w:hAnsi="Calibri" w:cs="Times New Roman"/>
          <w:i/>
          <w:iCs/>
        </w:rPr>
        <w:t>Phone: 363 – 5079 Email: shanicel_20@yahoo.com</w:t>
      </w:r>
    </w:p>
    <w:p w:rsidR="00630122" w:rsidRPr="00630122" w:rsidRDefault="00630122" w:rsidP="00630122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21590</wp:posOffset>
                </wp:positionV>
                <wp:extent cx="6810375" cy="0"/>
                <wp:effectExtent l="9525" t="8255" r="9525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2.25pt;margin-top:1.7pt;width:53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"/>
            </w:pict>
          </mc:Fallback>
        </mc:AlternateContent>
      </w:r>
    </w:p>
    <w:p w:rsidR="00630122" w:rsidRPr="00630122" w:rsidRDefault="00630122" w:rsidP="00630122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630122" w:rsidRPr="00630122" w:rsidRDefault="009B1E1B" w:rsidP="0063012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</w:t>
      </w:r>
      <w:r w:rsidR="00331B1F" w:rsidRPr="00331B1F">
        <w:rPr>
          <w:rFonts w:ascii="Calibri" w:eastAsia="Calibri" w:hAnsi="Calibri" w:cs="Times New Roman"/>
          <w:vertAlign w:val="superscript"/>
        </w:rPr>
        <w:t>th</w:t>
      </w:r>
      <w:r w:rsidR="00331B1F">
        <w:rPr>
          <w:rFonts w:ascii="Calibri" w:eastAsia="Calibri" w:hAnsi="Calibri" w:cs="Times New Roman"/>
        </w:rPr>
        <w:t xml:space="preserve"> </w:t>
      </w:r>
      <w:bookmarkStart w:id="0" w:name="_GoBack"/>
      <w:bookmarkEnd w:id="0"/>
      <w:r>
        <w:rPr>
          <w:rFonts w:ascii="Calibri" w:eastAsia="Calibri" w:hAnsi="Calibri" w:cs="Times New Roman"/>
        </w:rPr>
        <w:t>April</w:t>
      </w:r>
      <w:r w:rsidR="00630122" w:rsidRPr="00630122">
        <w:rPr>
          <w:rFonts w:ascii="Calibri" w:eastAsia="Calibri" w:hAnsi="Calibri" w:cs="Times New Roman"/>
        </w:rPr>
        <w:t xml:space="preserve"> 2017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  <w:r w:rsidRPr="00630122">
        <w:rPr>
          <w:rFonts w:ascii="Calibri" w:eastAsia="Calibri" w:hAnsi="Calibri" w:cs="Times New Roman"/>
        </w:rPr>
        <w:t>Dear Sir/Madam,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This letter is hereby forward to you in attempt to express my interest in becoming a Customer Service Agent at your organization.  This position will offer me the opportunity to utilize and develop my skills further, to the benefit of all parties concerned.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I am highly committed, self-motivated and hard working.  With excellent organizational and communication skills, an outstanding work ethic, and the ability to work well in both team-oriented and self-directed environments, I am convinced that I would positively contribute to your ongoing effectiveness.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Thanking you in advance for your kind regard.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Yours respectfully,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1905</wp:posOffset>
                </wp:positionV>
                <wp:extent cx="2294890" cy="0"/>
                <wp:effectExtent l="8890" t="10160" r="1079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4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.7pt;margin-top:.15pt;width:180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"/>
            </w:pict>
          </mc:Fallback>
        </mc:AlternateContent>
      </w:r>
      <w:r w:rsidRPr="00630122">
        <w:rPr>
          <w:rFonts w:ascii="Calibri" w:eastAsia="Calibri" w:hAnsi="Calibri" w:cs="Times New Roman"/>
          <w:b/>
          <w:sz w:val="24"/>
          <w:szCs w:val="24"/>
        </w:rPr>
        <w:t>SHANICE LEWIS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double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double"/>
        </w:rPr>
      </w:pPr>
      <w:r w:rsidRPr="00630122">
        <w:rPr>
          <w:rFonts w:ascii="Calibri" w:eastAsia="Calibri" w:hAnsi="Calibri" w:cs="Times New Roman"/>
          <w:b/>
          <w:sz w:val="24"/>
          <w:szCs w:val="24"/>
          <w:u w:val="double"/>
        </w:rPr>
        <w:lastRenderedPageBreak/>
        <w:t>PERSONAL INFORMATION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NAME:                      Shanice Lewis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DATE OF BIRTH:      29</w:t>
      </w:r>
      <w:r w:rsidRPr="00630122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630122">
        <w:rPr>
          <w:rFonts w:ascii="Calibri" w:eastAsia="Calibri" w:hAnsi="Calibri" w:cs="Times New Roman"/>
          <w:sz w:val="24"/>
          <w:szCs w:val="24"/>
        </w:rPr>
        <w:t xml:space="preserve"> April 1993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 xml:space="preserve">ADDRESS:                 #6 Tonca Bean Drive, 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 xml:space="preserve">                                   La Seiva Village,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 xml:space="preserve">                                   Maracas St. Joseph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TELEPHONE:            363 - 5079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EMAIL:                      shanicel_20@yahoo.com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MARITAL STATUS:  Single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NATIONALITY:         Trinidadian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double"/>
        </w:rPr>
      </w:pPr>
      <w:r w:rsidRPr="00630122">
        <w:rPr>
          <w:rFonts w:ascii="Calibri" w:eastAsia="Calibri" w:hAnsi="Calibri" w:cs="Times New Roman"/>
          <w:b/>
          <w:sz w:val="24"/>
          <w:szCs w:val="24"/>
          <w:u w:val="double"/>
        </w:rPr>
        <w:t>EDUCATION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Tunapuna Secondary               2005 - 2010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St. Joseph Girls’ R.C                  2003 - 2005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Curepe Fatima R.C                    1998 – 2003</w:t>
      </w:r>
    </w:p>
    <w:p w:rsidR="00630122" w:rsidRPr="00630122" w:rsidRDefault="00630122" w:rsidP="00630122">
      <w:pPr>
        <w:tabs>
          <w:tab w:val="left" w:pos="1710"/>
        </w:tabs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double"/>
        </w:rPr>
      </w:pPr>
      <w:r w:rsidRPr="00630122">
        <w:rPr>
          <w:rFonts w:ascii="Calibri" w:eastAsia="Calibri" w:hAnsi="Calibri" w:cs="Times New Roman"/>
          <w:b/>
          <w:sz w:val="24"/>
          <w:szCs w:val="24"/>
          <w:u w:val="double"/>
        </w:rPr>
        <w:t xml:space="preserve">MAY - JUNE 2010 CXC GENERAL PROFICIENCY 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English                                        Mathematics</w:t>
      </w:r>
    </w:p>
    <w:p w:rsidR="00630122" w:rsidRPr="00630122" w:rsidRDefault="00630122" w:rsidP="00630122">
      <w:pPr>
        <w:tabs>
          <w:tab w:val="left" w:pos="2790"/>
        </w:tabs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Office Administration              Principles of Accounts</w:t>
      </w:r>
    </w:p>
    <w:p w:rsidR="00630122" w:rsidRPr="00630122" w:rsidRDefault="00630122" w:rsidP="00630122">
      <w:pPr>
        <w:tabs>
          <w:tab w:val="left" w:pos="3060"/>
        </w:tabs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Principles of Business              Electronic Documentation Preparation &amp; Management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double"/>
        </w:rPr>
      </w:pPr>
      <w:r w:rsidRPr="00630122">
        <w:rPr>
          <w:rFonts w:ascii="Calibri" w:eastAsia="Calibri" w:hAnsi="Calibri" w:cs="Times New Roman"/>
          <w:b/>
          <w:sz w:val="24"/>
          <w:szCs w:val="24"/>
          <w:u w:val="double"/>
        </w:rPr>
        <w:t>EMPLOYMENT RECORD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Data Entry Clerk (2014 – 2016) – Ministry of Agriculture, Land &amp; Fisheries</w:t>
      </w:r>
    </w:p>
    <w:p w:rsidR="00630122" w:rsidRPr="00630122" w:rsidRDefault="00630122" w:rsidP="0063012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Arial"/>
          <w:sz w:val="24"/>
          <w:szCs w:val="24"/>
          <w:shd w:val="clear" w:color="auto" w:fill="FFFFFF"/>
        </w:rPr>
        <w:t>Prepare source data for computer entry by compiling and sorting information</w:t>
      </w:r>
    </w:p>
    <w:p w:rsidR="00630122" w:rsidRPr="00630122" w:rsidRDefault="00630122" w:rsidP="0063012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Enter correspondences in the correspondence database &amp; transaction studio</w:t>
      </w:r>
    </w:p>
    <w:p w:rsidR="00630122" w:rsidRPr="00630122" w:rsidRDefault="00630122" w:rsidP="00630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Arial"/>
          <w:sz w:val="24"/>
          <w:szCs w:val="24"/>
        </w:rPr>
      </w:pPr>
      <w:r w:rsidRPr="00630122">
        <w:rPr>
          <w:rFonts w:ascii="Calibri" w:eastAsia="Times New Roman" w:hAnsi="Calibri" w:cs="Arial"/>
          <w:sz w:val="24"/>
          <w:szCs w:val="24"/>
        </w:rPr>
        <w:t>Maintain data entry requirements by following data program techniques and procedures</w:t>
      </w:r>
    </w:p>
    <w:p w:rsidR="00630122" w:rsidRPr="00630122" w:rsidRDefault="00630122" w:rsidP="00630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alibri" w:eastAsia="Times New Roman" w:hAnsi="Calibri" w:cs="Arial"/>
          <w:sz w:val="24"/>
          <w:szCs w:val="24"/>
        </w:rPr>
      </w:pPr>
      <w:r w:rsidRPr="00630122">
        <w:rPr>
          <w:rFonts w:ascii="Calibri" w:eastAsia="Times New Roman" w:hAnsi="Calibri" w:cs="Arial"/>
          <w:sz w:val="24"/>
          <w:szCs w:val="24"/>
        </w:rPr>
        <w:t xml:space="preserve">Answer the telephone &amp; direct calls </w:t>
      </w: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630122" w:rsidRPr="00630122" w:rsidRDefault="00630122" w:rsidP="0063012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 xml:space="preserve">Cashier (2011 – 2014) – Naipaul’s Xtra Foods Supermarket  </w:t>
      </w:r>
    </w:p>
    <w:p w:rsidR="00630122" w:rsidRPr="00630122" w:rsidRDefault="00630122" w:rsidP="00630122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Process cash, cheque, debit and credit card transactions</w:t>
      </w:r>
    </w:p>
    <w:p w:rsidR="00630122" w:rsidRPr="00630122" w:rsidRDefault="00630122" w:rsidP="00630122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630122">
        <w:rPr>
          <w:rFonts w:ascii="Calibri" w:eastAsia="Calibri" w:hAnsi="Calibri" w:cs="Times New Roman"/>
          <w:sz w:val="24"/>
          <w:szCs w:val="24"/>
        </w:rPr>
        <w:t>Balance cash drawer</w:t>
      </w:r>
    </w:p>
    <w:p w:rsidR="00970833" w:rsidRDefault="00630122" w:rsidP="00065DD8">
      <w:pPr>
        <w:pStyle w:val="ListParagraph"/>
        <w:numPr>
          <w:ilvl w:val="0"/>
          <w:numId w:val="2"/>
        </w:numPr>
      </w:pPr>
      <w:r w:rsidRPr="00065DD8">
        <w:rPr>
          <w:rFonts w:ascii="Calibri" w:eastAsia="Calibri" w:hAnsi="Calibri" w:cs="Times New Roman"/>
          <w:sz w:val="24"/>
          <w:szCs w:val="24"/>
          <w:shd w:val="clear" w:color="auto" w:fill="FFFFFF"/>
        </w:rPr>
        <w:t>Perform the duties of customer service representative when require</w:t>
      </w:r>
    </w:p>
    <w:sectPr w:rsidR="0097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7C09"/>
    <w:multiLevelType w:val="hybridMultilevel"/>
    <w:tmpl w:val="90D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079D3"/>
    <w:multiLevelType w:val="hybridMultilevel"/>
    <w:tmpl w:val="E3B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22"/>
    <w:rsid w:val="00065DD8"/>
    <w:rsid w:val="00331B1F"/>
    <w:rsid w:val="00537515"/>
    <w:rsid w:val="00630122"/>
    <w:rsid w:val="00775BBC"/>
    <w:rsid w:val="009B1E1B"/>
    <w:rsid w:val="00B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92F"/>
  <w15:docId w15:val="{1CEB6A56-FD7C-4E4F-97F5-543217FD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0555-27B8-49C0-9AC5-1F325392FC2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3FADBE2-D42B-184C-923E-B7DF9B7C16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/>
  <cp:revision>5</cp:revision>
  <dcterms:created xsi:type="dcterms:W3CDTF">2017-01-03T18:30:00Z</dcterms:created>
  <dcterms:modified xsi:type="dcterms:W3CDTF">2017-04-04T18:52:00Z</dcterms:modified>
</cp:coreProperties>
</file>