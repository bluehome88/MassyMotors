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1BF01B0BED7844A2A0D8D0D607C2DF7E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4842" w:type="pct"/>
            <w:tblLook w:val="04A0" w:firstRow="1" w:lastRow="0" w:firstColumn="1" w:lastColumn="0" w:noHBand="0" w:noVBand="1"/>
          </w:tblPr>
          <w:tblGrid>
            <w:gridCol w:w="2813"/>
            <w:gridCol w:w="7158"/>
          </w:tblGrid>
          <w:tr w:rsidR="00E51E14" w:rsidTr="00B742D7">
            <w:trPr>
              <w:trHeight w:val="569"/>
            </w:trPr>
            <w:tc>
              <w:tcPr>
                <w:tcW w:w="2813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E0115A" w:rsidRDefault="004A2AC4">
                <w:pPr>
                  <w:pStyle w:val="PersonalName"/>
                </w:pPr>
                <w:r>
                  <w:rPr>
                    <w:color w:val="auto"/>
                    <w:sz w:val="23"/>
                  </w:rPr>
                  <w:t xml:space="preserve"> </w:t>
                </w:r>
                <w:r w:rsidR="003B51AB">
                  <w:rPr>
                    <w:color w:val="auto"/>
                    <w:sz w:val="23"/>
                  </w:rPr>
                  <w:t xml:space="preserve"> </w:t>
                </w:r>
              </w:p>
            </w:tc>
            <w:tc>
              <w:tcPr>
                <w:tcW w:w="715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E0115A" w:rsidRPr="00506071" w:rsidRDefault="00FB31EA">
                <w:pPr>
                  <w:pStyle w:val="PersonalName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id w:val="809184597"/>
                    <w:placeholder>
                      <w:docPart w:val="0665881280754B7591BD49C4E2E264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506071" w:rsidRPr="00506071">
                      <w:rPr>
                        <w:rFonts w:ascii="Times New Roman" w:hAnsi="Times New Roman"/>
                        <w:lang w:val="en-TT"/>
                      </w:rPr>
                      <w:t>Deryckson</w:t>
                    </w:r>
                    <w:proofErr w:type="spellEnd"/>
                    <w:r w:rsidR="00506071" w:rsidRPr="00506071">
                      <w:rPr>
                        <w:rFonts w:ascii="Times New Roman" w:hAnsi="Times New Roman"/>
                        <w:lang w:val="en-TT"/>
                      </w:rPr>
                      <w:t xml:space="preserve"> </w:t>
                    </w:r>
                    <w:proofErr w:type="spellStart"/>
                    <w:r w:rsidR="00506071" w:rsidRPr="00506071">
                      <w:rPr>
                        <w:rFonts w:ascii="Times New Roman" w:hAnsi="Times New Roman"/>
                        <w:lang w:val="en-TT"/>
                      </w:rPr>
                      <w:t>Amelio</w:t>
                    </w:r>
                    <w:proofErr w:type="spellEnd"/>
                    <w:r w:rsidR="00506071" w:rsidRPr="00506071">
                      <w:rPr>
                        <w:rFonts w:ascii="Times New Roman" w:hAnsi="Times New Roman"/>
                        <w:lang w:val="en-TT"/>
                      </w:rPr>
                      <w:t xml:space="preserve"> Ewing</w:t>
                    </w:r>
                  </w:sdtContent>
                </w:sdt>
              </w:p>
            </w:tc>
          </w:tr>
          <w:tr w:rsidR="00E51E14" w:rsidTr="00B742D7">
            <w:trPr>
              <w:trHeight w:val="126"/>
            </w:trPr>
            <w:tc>
              <w:tcPr>
                <w:tcW w:w="2813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E0115A" w:rsidRDefault="00E0115A" w:rsidP="00C8537B">
                <w:pPr>
                  <w:pStyle w:val="Date"/>
                  <w:framePr w:wrap="auto" w:hAnchor="text" w:xAlign="left" w:yAlign="inline"/>
                  <w:suppressOverlap w:val="0"/>
                  <w:jc w:val="left"/>
                </w:pPr>
              </w:p>
            </w:tc>
            <w:tc>
              <w:tcPr>
                <w:tcW w:w="7158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0115A" w:rsidRDefault="00E0115A"/>
            </w:tc>
          </w:tr>
          <w:tr w:rsidR="00E51E14" w:rsidRPr="001F6E83" w:rsidTr="00B742D7">
            <w:trPr>
              <w:trHeight w:val="226"/>
            </w:trPr>
            <w:tc>
              <w:tcPr>
                <w:tcW w:w="281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0115A" w:rsidRDefault="00E0115A">
                <w:pPr>
                  <w:jc w:val="center"/>
                </w:pPr>
              </w:p>
            </w:tc>
            <w:tc>
              <w:tcPr>
                <w:tcW w:w="715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9753E" w:rsidRPr="0019753E" w:rsidRDefault="002345D6">
                <w:pPr>
                  <w:pStyle w:val="SenderAddress"/>
                  <w:rPr>
                    <w:b/>
                    <w:lang w:val="en-TT"/>
                  </w:rPr>
                </w:pPr>
                <w:r w:rsidRPr="0019753E">
                  <w:rPr>
                    <w:b/>
                    <w:lang w:val="en-TT"/>
                  </w:rPr>
                  <w:t>DOB: 18/03/96</w:t>
                </w:r>
              </w:p>
              <w:p w:rsidR="00F44411" w:rsidRPr="0019753E" w:rsidRDefault="00692713">
                <w:pPr>
                  <w:pStyle w:val="SenderAddress"/>
                  <w:rPr>
                    <w:b/>
                    <w:lang w:val="en-TT"/>
                  </w:rPr>
                </w:pPr>
                <w:r w:rsidRPr="0019753E">
                  <w:rPr>
                    <w:b/>
                    <w:lang w:val="en-TT"/>
                  </w:rPr>
                  <w:t>16B Anthony St. La Romaine</w:t>
                </w:r>
              </w:p>
              <w:p w:rsidR="0019753E" w:rsidRDefault="00281DAC" w:rsidP="005F03AF">
                <w:pPr>
                  <w:pStyle w:val="SenderAddress"/>
                  <w:rPr>
                    <w:b/>
                    <w:lang w:val="en-TT"/>
                  </w:rPr>
                </w:pPr>
                <w:r>
                  <w:rPr>
                    <w:b/>
                    <w:lang w:val="en-TT"/>
                  </w:rPr>
                  <w:t>868 269 2595</w:t>
                </w:r>
                <w:r w:rsidR="00E51E14" w:rsidRPr="0019753E">
                  <w:rPr>
                    <w:b/>
                    <w:lang w:val="en-TT"/>
                  </w:rPr>
                  <w:br/>
                </w:r>
              </w:p>
              <w:p w:rsidR="00E0115A" w:rsidRPr="0019753E" w:rsidRDefault="00506071" w:rsidP="005F03AF">
                <w:pPr>
                  <w:pStyle w:val="SenderAddress"/>
                  <w:rPr>
                    <w:b/>
                    <w:lang w:val="en-TT"/>
                  </w:rPr>
                </w:pPr>
                <w:r w:rsidRPr="0019753E">
                  <w:rPr>
                    <w:b/>
                    <w:lang w:val="en-TT"/>
                  </w:rPr>
                  <w:t>ewingderyckson@gmail.com</w:t>
                </w:r>
              </w:p>
            </w:tc>
          </w:tr>
        </w:tbl>
        <w:p w:rsidR="00E0115A" w:rsidRDefault="00FB31EA"/>
      </w:sdtContent>
    </w:sdt>
    <w:tbl>
      <w:tblPr>
        <w:tblStyle w:val="TableGrid"/>
        <w:tblW w:w="4629" w:type="pct"/>
        <w:jc w:val="center"/>
        <w:tblLook w:val="04A0" w:firstRow="1" w:lastRow="0" w:firstColumn="1" w:lastColumn="0" w:noHBand="0" w:noVBand="1"/>
      </w:tblPr>
      <w:tblGrid>
        <w:gridCol w:w="1656"/>
        <w:gridCol w:w="7883"/>
      </w:tblGrid>
      <w:tr w:rsidR="00A77467" w:rsidTr="00FE6596">
        <w:trPr>
          <w:trHeight w:val="288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115A" w:rsidRDefault="00C074C6">
            <w:pPr>
              <w:rPr>
                <w:b/>
                <w:color w:val="FFFFFF" w:themeColor="background1"/>
                <w:szCs w:val="23"/>
              </w:rPr>
            </w:pPr>
            <w:r>
              <w:rPr>
                <w:b/>
                <w:color w:val="FFFFFF" w:themeColor="background1"/>
                <w:szCs w:val="23"/>
              </w:rPr>
              <w:t>y</w:t>
            </w: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0115A" w:rsidRDefault="00E51E14">
            <w:pPr>
              <w:pStyle w:val="Section"/>
            </w:pPr>
            <w:r>
              <w:t>Education</w:t>
            </w:r>
          </w:p>
          <w:p w:rsidR="00C667D3" w:rsidRPr="00552E07" w:rsidRDefault="00C667D3">
            <w:pPr>
              <w:pStyle w:val="Subsection"/>
              <w:rPr>
                <w:color w:val="548AB7" w:themeColor="accent1" w:themeShade="BF"/>
              </w:rPr>
            </w:pPr>
          </w:p>
          <w:p w:rsidR="00E0115A" w:rsidRPr="00C074C6" w:rsidRDefault="00093E09" w:rsidP="005238CE">
            <w:pPr>
              <w:pStyle w:val="Subsection"/>
              <w:rPr>
                <w:color w:val="548AB7" w:themeColor="accent1" w:themeShade="BF"/>
                <w:u w:val="single"/>
              </w:rPr>
            </w:pPr>
            <w:r w:rsidRPr="00C074C6">
              <w:rPr>
                <w:color w:val="548AB7" w:themeColor="accent1" w:themeShade="BF"/>
                <w:u w:val="single"/>
              </w:rPr>
              <w:t xml:space="preserve">La Romaine </w:t>
            </w:r>
            <w:r w:rsidR="00C667D3" w:rsidRPr="00C074C6">
              <w:rPr>
                <w:color w:val="548AB7" w:themeColor="accent1" w:themeShade="BF"/>
                <w:u w:val="single"/>
              </w:rPr>
              <w:t>Sec</w:t>
            </w:r>
            <w:r w:rsidR="00C074C6">
              <w:rPr>
                <w:color w:val="548AB7" w:themeColor="accent1" w:themeShade="BF"/>
                <w:u w:val="single"/>
              </w:rPr>
              <w:t>ondary</w:t>
            </w:r>
            <w:r w:rsidR="00C074C6">
              <w:rPr>
                <w:color w:val="548AB7" w:themeColor="accent1" w:themeShade="BF"/>
              </w:rPr>
              <w:t xml:space="preserve"> (</w:t>
            </w:r>
            <w:r>
              <w:rPr>
                <w:color w:val="548AB7" w:themeColor="accent1" w:themeShade="BF"/>
              </w:rPr>
              <w:t>2009-2014</w:t>
            </w:r>
            <w:r w:rsidR="00C667D3" w:rsidRPr="00552E07">
              <w:rPr>
                <w:color w:val="548AB7" w:themeColor="accent1" w:themeShade="BF"/>
              </w:rPr>
              <w:t>)</w:t>
            </w:r>
          </w:p>
          <w:p w:rsidR="00B742D7" w:rsidRDefault="00B742D7">
            <w:pPr>
              <w:pStyle w:val="ListBullet"/>
              <w:numPr>
                <w:ilvl w:val="0"/>
                <w:numId w:val="0"/>
              </w:numPr>
            </w:pPr>
          </w:p>
          <w:p w:rsidR="00FE68BE" w:rsidRPr="00552E07" w:rsidRDefault="00F47BB3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>
              <w:rPr>
                <w:b/>
                <w:color w:val="548AB7" w:themeColor="accent1" w:themeShade="BF"/>
                <w:u w:val="single"/>
              </w:rPr>
              <w:t>La Romaine</w:t>
            </w:r>
            <w:r w:rsidR="005238CE">
              <w:rPr>
                <w:b/>
                <w:color w:val="548AB7" w:themeColor="accent1" w:themeShade="BF"/>
                <w:u w:val="single"/>
              </w:rPr>
              <w:t xml:space="preserve"> L</w:t>
            </w:r>
            <w:r w:rsidR="00CA3AAD">
              <w:rPr>
                <w:b/>
                <w:color w:val="548AB7" w:themeColor="accent1" w:themeShade="BF"/>
                <w:u w:val="single"/>
              </w:rPr>
              <w:t xml:space="preserve">ife </w:t>
            </w:r>
            <w:r w:rsidR="005238CE">
              <w:rPr>
                <w:b/>
                <w:color w:val="548AB7" w:themeColor="accent1" w:themeShade="BF"/>
                <w:u w:val="single"/>
              </w:rPr>
              <w:t>Centre</w:t>
            </w:r>
            <w:r w:rsidR="00C8537B">
              <w:rPr>
                <w:b/>
                <w:color w:val="548AB7" w:themeColor="accent1" w:themeShade="BF"/>
              </w:rPr>
              <w:t>, (April-July 2014</w:t>
            </w:r>
            <w:r w:rsidR="00552E07" w:rsidRPr="00552E07">
              <w:rPr>
                <w:b/>
                <w:color w:val="548AB7" w:themeColor="accent1" w:themeShade="BF"/>
              </w:rPr>
              <w:t>)</w:t>
            </w:r>
            <w:r w:rsidR="00552E07">
              <w:rPr>
                <w:b/>
                <w:color w:val="548AB7" w:themeColor="accent1" w:themeShade="BF"/>
              </w:rPr>
              <w:t xml:space="preserve"> </w:t>
            </w:r>
          </w:p>
          <w:p w:rsidR="00C074C6" w:rsidRDefault="00C074C6" w:rsidP="00C074C6">
            <w:pPr>
              <w:pStyle w:val="ListBullet"/>
              <w:numPr>
                <w:ilvl w:val="0"/>
                <w:numId w:val="0"/>
              </w:numPr>
            </w:pPr>
            <w:r>
              <w:t xml:space="preserve">Attained certification in: </w:t>
            </w:r>
          </w:p>
          <w:p w:rsidR="00574E3A" w:rsidRDefault="00574E3A" w:rsidP="00574E3A">
            <w:pPr>
              <w:pStyle w:val="ListBullet"/>
              <w:numPr>
                <w:ilvl w:val="0"/>
                <w:numId w:val="30"/>
              </w:numPr>
            </w:pPr>
            <w:r>
              <w:t>Computer Literacy</w:t>
            </w:r>
          </w:p>
          <w:p w:rsidR="00C074C6" w:rsidRDefault="00C074C6" w:rsidP="00574E3A">
            <w:pPr>
              <w:pStyle w:val="ListBullet"/>
              <w:numPr>
                <w:ilvl w:val="0"/>
                <w:numId w:val="30"/>
              </w:numPr>
            </w:pPr>
            <w:r>
              <w:t>Home Health Aide.</w:t>
            </w:r>
          </w:p>
          <w:p w:rsidR="00C074C6" w:rsidRDefault="00C074C6">
            <w:pPr>
              <w:pStyle w:val="ListBullet"/>
              <w:numPr>
                <w:ilvl w:val="0"/>
                <w:numId w:val="0"/>
              </w:numPr>
            </w:pPr>
          </w:p>
          <w:p w:rsidR="00574E3A" w:rsidRDefault="00CA3AAD" w:rsidP="00C074C6">
            <w:pPr>
              <w:pStyle w:val="ListBullet"/>
              <w:numPr>
                <w:ilvl w:val="0"/>
                <w:numId w:val="0"/>
              </w:numPr>
            </w:pPr>
            <w:r>
              <w:rPr>
                <w:b/>
                <w:color w:val="548AB7" w:themeColor="accent1" w:themeShade="BF"/>
                <w:u w:val="single"/>
              </w:rPr>
              <w:t>Civilian Conservation Corps (CCC</w:t>
            </w:r>
            <w:r w:rsidRPr="00CA3AAD">
              <w:rPr>
                <w:b/>
                <w:color w:val="548AB7" w:themeColor="accent1" w:themeShade="BF"/>
              </w:rPr>
              <w:t>) (</w:t>
            </w:r>
            <w:r w:rsidR="00C8537B">
              <w:rPr>
                <w:b/>
                <w:color w:val="548AB7" w:themeColor="accent1" w:themeShade="BF"/>
              </w:rPr>
              <w:t>Sep.2015-Mar.2016</w:t>
            </w:r>
            <w:r w:rsidRPr="00CA3AAD">
              <w:rPr>
                <w:b/>
                <w:color w:val="548AB7" w:themeColor="accent1" w:themeShade="BF"/>
              </w:rPr>
              <w:t>)</w:t>
            </w:r>
            <w:r>
              <w:rPr>
                <w:b/>
                <w:color w:val="548AB7" w:themeColor="accent1" w:themeShade="BF"/>
              </w:rPr>
              <w:t xml:space="preserve"> </w:t>
            </w:r>
            <w:r w:rsidR="00574E3A">
              <w:t>Princes Town</w:t>
            </w:r>
          </w:p>
          <w:p w:rsidR="00574E3A" w:rsidRDefault="00574E3A" w:rsidP="00C074C6">
            <w:pPr>
              <w:pStyle w:val="ListBullet"/>
              <w:numPr>
                <w:ilvl w:val="0"/>
                <w:numId w:val="0"/>
              </w:numPr>
            </w:pPr>
            <w:r>
              <w:t>A</w:t>
            </w:r>
            <w:r w:rsidR="00C074C6">
              <w:t xml:space="preserve">ttained certification in: </w:t>
            </w:r>
          </w:p>
          <w:p w:rsidR="00574E3A" w:rsidRDefault="00C074C6" w:rsidP="0039222D">
            <w:pPr>
              <w:pStyle w:val="ListBullet"/>
              <w:numPr>
                <w:ilvl w:val="0"/>
                <w:numId w:val="34"/>
              </w:numPr>
            </w:pPr>
            <w:r>
              <w:t xml:space="preserve">Computer graphic design </w:t>
            </w:r>
          </w:p>
          <w:p w:rsidR="00C8537B" w:rsidRDefault="00C8537B" w:rsidP="00C8537B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:rsidR="005F4A47" w:rsidRDefault="00C8537B" w:rsidP="00C8537B">
            <w:pPr>
              <w:pStyle w:val="ListBullet"/>
              <w:numPr>
                <w:ilvl w:val="0"/>
                <w:numId w:val="0"/>
              </w:numPr>
            </w:pPr>
            <w:r>
              <w:rPr>
                <w:b/>
                <w:color w:val="548AB7" w:themeColor="accent1" w:themeShade="BF"/>
                <w:u w:val="single"/>
              </w:rPr>
              <w:t xml:space="preserve">Peer </w:t>
            </w:r>
            <w:proofErr w:type="spellStart"/>
            <w:r>
              <w:rPr>
                <w:b/>
                <w:color w:val="548AB7" w:themeColor="accent1" w:themeShade="BF"/>
                <w:u w:val="single"/>
              </w:rPr>
              <w:t>Suport</w:t>
            </w:r>
            <w:proofErr w:type="spellEnd"/>
            <w:r>
              <w:rPr>
                <w:b/>
                <w:color w:val="548AB7" w:themeColor="accent1" w:themeShade="BF"/>
                <w:u w:val="single"/>
              </w:rPr>
              <w:t xml:space="preserve"> Training Course</w:t>
            </w:r>
            <w:r w:rsidR="00F47BB3">
              <w:rPr>
                <w:b/>
                <w:color w:val="548AB7" w:themeColor="accent1" w:themeShade="BF"/>
                <w:u w:val="single"/>
              </w:rPr>
              <w:t xml:space="preserve">  (October 2015)</w:t>
            </w:r>
            <w:r w:rsidR="006C31C6">
              <w:rPr>
                <w:b/>
                <w:color w:val="548AB7" w:themeColor="accent1" w:themeShade="BF"/>
                <w:u w:val="single"/>
              </w:rPr>
              <w:t xml:space="preserve"> </w:t>
            </w:r>
          </w:p>
          <w:p w:rsidR="00C074C6" w:rsidRDefault="00C074C6" w:rsidP="005F4A47">
            <w:pPr>
              <w:pStyle w:val="ListBullet"/>
              <w:numPr>
                <w:ilvl w:val="0"/>
                <w:numId w:val="0"/>
              </w:numPr>
              <w:ind w:left="720"/>
              <w:rPr>
                <w:color w:val="548AB7" w:themeColor="accent1" w:themeShade="BF"/>
                <w:u w:val="single"/>
              </w:rPr>
            </w:pPr>
          </w:p>
          <w:p w:rsidR="0006516B" w:rsidRPr="00574E3A" w:rsidRDefault="0006516B" w:rsidP="005F4A47">
            <w:pPr>
              <w:pStyle w:val="ListBullet"/>
              <w:numPr>
                <w:ilvl w:val="0"/>
                <w:numId w:val="0"/>
              </w:numPr>
              <w:ind w:left="720"/>
              <w:rPr>
                <w:color w:val="548AB7" w:themeColor="accent1" w:themeShade="BF"/>
                <w:u w:val="single"/>
              </w:rPr>
            </w:pPr>
          </w:p>
          <w:p w:rsidR="00043593" w:rsidRPr="0006516B" w:rsidRDefault="00C074C6" w:rsidP="0006516B">
            <w:pPr>
              <w:pStyle w:val="ListBullet"/>
              <w:numPr>
                <w:ilvl w:val="0"/>
                <w:numId w:val="0"/>
              </w:numPr>
              <w:ind w:left="720"/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Additional Skills learned: </w:t>
            </w:r>
          </w:p>
          <w:p w:rsidR="0006516B" w:rsidRDefault="0006516B" w:rsidP="0006516B">
            <w:pPr>
              <w:pStyle w:val="ListBullet"/>
              <w:numPr>
                <w:ilvl w:val="0"/>
                <w:numId w:val="34"/>
              </w:numPr>
            </w:pPr>
            <w:r>
              <w:t>Communication</w:t>
            </w:r>
          </w:p>
          <w:p w:rsidR="0006516B" w:rsidRDefault="0006516B" w:rsidP="0006516B">
            <w:pPr>
              <w:pStyle w:val="ListBullet"/>
              <w:numPr>
                <w:ilvl w:val="0"/>
                <w:numId w:val="34"/>
              </w:numPr>
            </w:pPr>
            <w:r>
              <w:t>Forms of communication</w:t>
            </w:r>
          </w:p>
          <w:p w:rsidR="0006516B" w:rsidRDefault="00C074C6" w:rsidP="0006516B">
            <w:pPr>
              <w:pStyle w:val="ListBullet"/>
              <w:numPr>
                <w:ilvl w:val="0"/>
                <w:numId w:val="34"/>
              </w:numPr>
            </w:pPr>
            <w:r>
              <w:t xml:space="preserve">Barriers to effective </w:t>
            </w:r>
            <w:r w:rsidR="0006516B">
              <w:t>communication styles</w:t>
            </w:r>
          </w:p>
          <w:p w:rsidR="0006516B" w:rsidRDefault="00C074C6" w:rsidP="0006516B">
            <w:pPr>
              <w:pStyle w:val="ListBullet"/>
              <w:numPr>
                <w:ilvl w:val="0"/>
                <w:numId w:val="34"/>
              </w:numPr>
            </w:pPr>
            <w:r>
              <w:lastRenderedPageBreak/>
              <w:t>Effective</w:t>
            </w:r>
            <w:r w:rsidR="0006516B">
              <w:t xml:space="preserve"> communication styles</w:t>
            </w:r>
          </w:p>
          <w:p w:rsidR="0006516B" w:rsidRDefault="003F0A45" w:rsidP="0006516B">
            <w:pPr>
              <w:pStyle w:val="ListBullet"/>
              <w:numPr>
                <w:ilvl w:val="0"/>
                <w:numId w:val="34"/>
              </w:numPr>
            </w:pPr>
            <w:r>
              <w:t>Emotional</w:t>
            </w:r>
            <w:r w:rsidR="004A2AC4">
              <w:t xml:space="preserve"> </w:t>
            </w:r>
            <w:r w:rsidR="0006516B">
              <w:t>intelligence</w:t>
            </w:r>
          </w:p>
          <w:p w:rsidR="0006516B" w:rsidRDefault="0006516B" w:rsidP="0006516B">
            <w:pPr>
              <w:pStyle w:val="ListBullet"/>
              <w:numPr>
                <w:ilvl w:val="0"/>
                <w:numId w:val="34"/>
              </w:numPr>
            </w:pPr>
            <w:r>
              <w:t>Leadership</w:t>
            </w:r>
          </w:p>
          <w:p w:rsidR="00C074C6" w:rsidRDefault="003F0A45" w:rsidP="0006516B">
            <w:pPr>
              <w:pStyle w:val="ListBullet"/>
              <w:numPr>
                <w:ilvl w:val="0"/>
                <w:numId w:val="34"/>
              </w:numPr>
            </w:pPr>
            <w:r>
              <w:t>B</w:t>
            </w:r>
            <w:r w:rsidR="0006516B">
              <w:t>enefits of teamwork</w:t>
            </w:r>
          </w:p>
          <w:p w:rsidR="00FE6596" w:rsidRDefault="00E51E14">
            <w:pPr>
              <w:pStyle w:val="Section"/>
            </w:pPr>
            <w:r>
              <w:t>experience</w:t>
            </w:r>
          </w:p>
          <w:p w:rsidR="00FE6596" w:rsidRDefault="00FE6596" w:rsidP="00FE6596">
            <w:pPr>
              <w:pStyle w:val="Subsection"/>
              <w:ind w:left="360"/>
              <w:rPr>
                <w:b w:val="0"/>
                <w:color w:val="auto"/>
                <w:spacing w:val="0"/>
                <w:sz w:val="23"/>
              </w:rPr>
            </w:pPr>
          </w:p>
          <w:p w:rsidR="00FE6596" w:rsidRDefault="00FE6596" w:rsidP="00043593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Movie Towne Cineplex, San Fernando </w:t>
            </w:r>
            <w:r w:rsidR="006C31C6">
              <w:rPr>
                <w:b w:val="0"/>
                <w:color w:val="auto"/>
                <w:spacing w:val="0"/>
                <w:sz w:val="23"/>
              </w:rPr>
              <w:t xml:space="preserve">                              </w:t>
            </w:r>
            <w:bookmarkStart w:id="0" w:name="_GoBack"/>
            <w:bookmarkEnd w:id="0"/>
            <w:r w:rsidR="00043593">
              <w:rPr>
                <w:b w:val="0"/>
                <w:color w:val="auto"/>
                <w:spacing w:val="0"/>
                <w:sz w:val="23"/>
              </w:rPr>
              <w:t>Oct</w:t>
            </w:r>
            <w:r w:rsidR="00281DAC">
              <w:rPr>
                <w:b w:val="0"/>
                <w:color w:val="auto"/>
                <w:spacing w:val="0"/>
                <w:sz w:val="23"/>
              </w:rPr>
              <w:t xml:space="preserve"> 2016-</w:t>
            </w:r>
            <w:r w:rsidR="006C31C6">
              <w:rPr>
                <w:b w:val="0"/>
                <w:color w:val="auto"/>
                <w:spacing w:val="0"/>
                <w:sz w:val="23"/>
              </w:rPr>
              <w:t xml:space="preserve"> August </w:t>
            </w:r>
            <w:r w:rsidR="00281DAC">
              <w:rPr>
                <w:b w:val="0"/>
                <w:color w:val="auto"/>
                <w:spacing w:val="0"/>
                <w:sz w:val="23"/>
              </w:rPr>
              <w:t>2017</w:t>
            </w:r>
          </w:p>
          <w:p w:rsidR="00FE6596" w:rsidRDefault="00FE6596" w:rsidP="00FE6596">
            <w:pPr>
              <w:pStyle w:val="Subsection"/>
              <w:ind w:left="360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Operation Box Office    &amp;   Guest Services</w:t>
            </w:r>
          </w:p>
          <w:p w:rsidR="00FE6596" w:rsidRDefault="00FE6596" w:rsidP="00FE6596">
            <w:pPr>
              <w:pStyle w:val="Subsection"/>
              <w:numPr>
                <w:ilvl w:val="0"/>
                <w:numId w:val="31"/>
              </w:numPr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Cashier                         - Time Keeper</w:t>
            </w:r>
          </w:p>
          <w:p w:rsidR="00FE6596" w:rsidRDefault="00FE6596" w:rsidP="00FE6596">
            <w:pPr>
              <w:pStyle w:val="Subsection"/>
              <w:numPr>
                <w:ilvl w:val="0"/>
                <w:numId w:val="31"/>
              </w:numPr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Report summary            - Provide details for enquiries</w:t>
            </w:r>
          </w:p>
          <w:p w:rsidR="00FE6596" w:rsidRDefault="00FE6596" w:rsidP="00FE6596">
            <w:pPr>
              <w:pStyle w:val="Subsection"/>
              <w:ind w:left="740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                                    -Telecommunication public relations</w:t>
            </w:r>
          </w:p>
          <w:p w:rsidR="00FE6596" w:rsidRDefault="00FE6596" w:rsidP="00FE6596">
            <w:pPr>
              <w:pStyle w:val="Subsection"/>
              <w:rPr>
                <w:caps/>
                <w:color w:val="DD8047" w:themeColor="accent2"/>
                <w:spacing w:val="60"/>
              </w:rPr>
            </w:pPr>
          </w:p>
          <w:p w:rsidR="00E0115A" w:rsidRDefault="0039222D" w:rsidP="00FE6596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Shell</w:t>
            </w:r>
            <w:r w:rsidR="00894233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30010E">
              <w:rPr>
                <w:b w:val="0"/>
                <w:color w:val="auto"/>
                <w:spacing w:val="0"/>
                <w:sz w:val="23"/>
              </w:rPr>
              <w:t xml:space="preserve">Point </w:t>
            </w:r>
            <w:proofErr w:type="spellStart"/>
            <w:r w:rsidR="0030010E">
              <w:rPr>
                <w:b w:val="0"/>
                <w:color w:val="auto"/>
                <w:spacing w:val="0"/>
                <w:sz w:val="23"/>
              </w:rPr>
              <w:t>Lisa</w:t>
            </w:r>
            <w:r w:rsidR="00894233">
              <w:rPr>
                <w:b w:val="0"/>
                <w:color w:val="auto"/>
                <w:spacing w:val="0"/>
                <w:sz w:val="23"/>
              </w:rPr>
              <w:t>s</w:t>
            </w:r>
            <w:proofErr w:type="spellEnd"/>
            <w:r w:rsidR="00894233">
              <w:rPr>
                <w:b w:val="0"/>
                <w:color w:val="auto"/>
                <w:spacing w:val="0"/>
                <w:sz w:val="23"/>
              </w:rPr>
              <w:t xml:space="preserve"> Industrial Estate</w:t>
            </w:r>
            <w:r w:rsidR="0030010E">
              <w:rPr>
                <w:b w:val="0"/>
                <w:color w:val="auto"/>
                <w:spacing w:val="0"/>
                <w:sz w:val="23"/>
              </w:rPr>
              <w:t>-  Data Entry</w:t>
            </w:r>
            <w:r w:rsidR="0019215F">
              <w:rPr>
                <w:b w:val="0"/>
                <w:color w:val="auto"/>
                <w:spacing w:val="0"/>
                <w:sz w:val="23"/>
              </w:rPr>
              <w:t xml:space="preserve"> Clerk</w:t>
            </w:r>
            <w:r w:rsidR="0078611A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6E3A60">
              <w:rPr>
                <w:b w:val="0"/>
                <w:color w:val="auto"/>
                <w:spacing w:val="0"/>
                <w:sz w:val="23"/>
              </w:rPr>
              <w:t xml:space="preserve">            </w:t>
            </w:r>
            <w:r>
              <w:rPr>
                <w:b w:val="0"/>
                <w:color w:val="auto"/>
                <w:spacing w:val="0"/>
                <w:sz w:val="23"/>
              </w:rPr>
              <w:t xml:space="preserve">         </w:t>
            </w:r>
            <w:r w:rsidR="0078611A">
              <w:rPr>
                <w:b w:val="0"/>
                <w:color w:val="auto"/>
                <w:spacing w:val="0"/>
                <w:sz w:val="23"/>
              </w:rPr>
              <w:t>March-Aug 2016</w:t>
            </w:r>
          </w:p>
          <w:p w:rsidR="0030010E" w:rsidRDefault="0030010E" w:rsidP="0078611A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</w:p>
          <w:p w:rsidR="0030010E" w:rsidRDefault="00080870" w:rsidP="006E3A60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TING</w:t>
            </w:r>
            <w:r w:rsidR="0030010E">
              <w:rPr>
                <w:b w:val="0"/>
                <w:color w:val="auto"/>
                <w:spacing w:val="0"/>
                <w:sz w:val="23"/>
              </w:rPr>
              <w:t xml:space="preserve"> Restaurant</w:t>
            </w:r>
            <w:r>
              <w:rPr>
                <w:b w:val="0"/>
                <w:color w:val="auto"/>
                <w:spacing w:val="0"/>
                <w:sz w:val="23"/>
              </w:rPr>
              <w:t xml:space="preserve"> &amp; Lounge</w:t>
            </w:r>
            <w:r w:rsidR="0030010E">
              <w:rPr>
                <w:b w:val="0"/>
                <w:color w:val="auto"/>
                <w:spacing w:val="0"/>
                <w:sz w:val="23"/>
              </w:rPr>
              <w:t>, La Romaine-  Food Preparation</w:t>
            </w:r>
            <w:r w:rsidR="0078611A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6E3A60">
              <w:rPr>
                <w:b w:val="0"/>
                <w:color w:val="auto"/>
                <w:spacing w:val="0"/>
                <w:sz w:val="23"/>
              </w:rPr>
              <w:t xml:space="preserve">  </w:t>
            </w:r>
            <w:r w:rsidR="0078611A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043593">
              <w:rPr>
                <w:b w:val="0"/>
                <w:color w:val="auto"/>
                <w:spacing w:val="0"/>
                <w:sz w:val="23"/>
              </w:rPr>
              <w:t xml:space="preserve">          Aug-Oct 2016</w:t>
            </w:r>
          </w:p>
          <w:p w:rsidR="0030010E" w:rsidRDefault="0030010E" w:rsidP="0078611A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</w:p>
          <w:p w:rsidR="0030010E" w:rsidRDefault="0030010E" w:rsidP="006E3A60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  <w:r w:rsidRPr="005A503F">
              <w:rPr>
                <w:b w:val="0"/>
                <w:color w:val="auto"/>
                <w:spacing w:val="0"/>
                <w:sz w:val="23"/>
              </w:rPr>
              <w:t>La Romaine Cyber Café, La Romaine</w:t>
            </w:r>
            <w:r w:rsidR="0094199A">
              <w:rPr>
                <w:b w:val="0"/>
                <w:color w:val="auto"/>
                <w:spacing w:val="0"/>
                <w:sz w:val="23"/>
              </w:rPr>
              <w:t xml:space="preserve"> - </w:t>
            </w:r>
            <w:r w:rsidR="005A503F" w:rsidRPr="005A503F">
              <w:rPr>
                <w:b w:val="0"/>
                <w:color w:val="auto"/>
                <w:spacing w:val="0"/>
                <w:sz w:val="23"/>
              </w:rPr>
              <w:t>Assistant Manager</w:t>
            </w:r>
            <w:r w:rsidR="0078611A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6E3A60">
              <w:rPr>
                <w:b w:val="0"/>
                <w:color w:val="auto"/>
                <w:spacing w:val="0"/>
                <w:sz w:val="23"/>
              </w:rPr>
              <w:t xml:space="preserve">              </w:t>
            </w:r>
            <w:r w:rsidR="0078611A">
              <w:rPr>
                <w:b w:val="0"/>
                <w:color w:val="auto"/>
                <w:spacing w:val="0"/>
                <w:sz w:val="23"/>
              </w:rPr>
              <w:t>April</w:t>
            </w:r>
            <w:r w:rsidR="00CA3AAD">
              <w:rPr>
                <w:b w:val="0"/>
                <w:color w:val="auto"/>
                <w:spacing w:val="0"/>
                <w:sz w:val="23"/>
              </w:rPr>
              <w:t>-July</w:t>
            </w:r>
            <w:r w:rsidR="0078611A">
              <w:rPr>
                <w:b w:val="0"/>
                <w:color w:val="auto"/>
                <w:spacing w:val="0"/>
                <w:sz w:val="23"/>
              </w:rPr>
              <w:t>2016</w:t>
            </w:r>
          </w:p>
          <w:p w:rsidR="00F642FD" w:rsidRDefault="00F642FD" w:rsidP="0078611A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</w:p>
          <w:p w:rsidR="00F642FD" w:rsidRDefault="00F642FD" w:rsidP="006E3A60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Carnival City, Gulf City San </w:t>
            </w:r>
            <w:r w:rsidR="0078611A">
              <w:rPr>
                <w:b w:val="0"/>
                <w:color w:val="auto"/>
                <w:spacing w:val="0"/>
                <w:sz w:val="23"/>
              </w:rPr>
              <w:t xml:space="preserve">Fernando, Vigilance </w:t>
            </w:r>
            <w:r>
              <w:rPr>
                <w:b w:val="0"/>
                <w:color w:val="auto"/>
                <w:spacing w:val="0"/>
                <w:sz w:val="23"/>
              </w:rPr>
              <w:t>Technician</w:t>
            </w:r>
            <w:r w:rsidR="00FE6596">
              <w:rPr>
                <w:b w:val="0"/>
                <w:color w:val="auto"/>
                <w:spacing w:val="0"/>
                <w:sz w:val="23"/>
              </w:rPr>
              <w:t xml:space="preserve"> </w:t>
            </w:r>
            <w:r w:rsidR="006E3A60">
              <w:rPr>
                <w:b w:val="0"/>
                <w:color w:val="auto"/>
                <w:spacing w:val="0"/>
                <w:sz w:val="23"/>
              </w:rPr>
              <w:t xml:space="preserve">                    </w:t>
            </w:r>
            <w:r w:rsidR="00FE6596">
              <w:rPr>
                <w:b w:val="0"/>
                <w:color w:val="auto"/>
                <w:spacing w:val="0"/>
                <w:sz w:val="23"/>
              </w:rPr>
              <w:t>Jan 2016</w:t>
            </w:r>
          </w:p>
          <w:p w:rsidR="0094199A" w:rsidRDefault="0094199A" w:rsidP="0078611A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</w:p>
          <w:p w:rsidR="00043593" w:rsidRDefault="00043593" w:rsidP="00043593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  <w:proofErr w:type="spellStart"/>
            <w:r>
              <w:rPr>
                <w:b w:val="0"/>
                <w:color w:val="auto"/>
                <w:spacing w:val="0"/>
                <w:sz w:val="23"/>
              </w:rPr>
              <w:t>Paria</w:t>
            </w:r>
            <w:proofErr w:type="spellEnd"/>
            <w:r>
              <w:rPr>
                <w:b w:val="0"/>
                <w:color w:val="auto"/>
                <w:spacing w:val="0"/>
                <w:sz w:val="23"/>
              </w:rPr>
              <w:t xml:space="preserve"> Suites, La Romaine- Event Coordinator                                     </w:t>
            </w:r>
            <w:r w:rsidR="00F47BB3">
              <w:rPr>
                <w:b w:val="0"/>
                <w:color w:val="auto"/>
                <w:spacing w:val="0"/>
                <w:sz w:val="23"/>
              </w:rPr>
              <w:t xml:space="preserve"> </w:t>
            </w:r>
            <w:r>
              <w:rPr>
                <w:b w:val="0"/>
                <w:color w:val="auto"/>
                <w:spacing w:val="0"/>
                <w:sz w:val="23"/>
              </w:rPr>
              <w:t xml:space="preserve"> 2013-2015</w:t>
            </w:r>
          </w:p>
          <w:p w:rsidR="005A503F" w:rsidRDefault="005A503F" w:rsidP="0078611A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</w:p>
          <w:p w:rsidR="00043593" w:rsidRDefault="00043593" w:rsidP="00043593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Pleasantville Home Care, Pleasantville- Patient Care Attendant                     2015</w:t>
            </w:r>
          </w:p>
          <w:p w:rsidR="00CA3AAD" w:rsidRDefault="00CA3AAD" w:rsidP="00B038BE">
            <w:pPr>
              <w:pStyle w:val="Subsection"/>
              <w:rPr>
                <w:b w:val="0"/>
                <w:color w:val="auto"/>
                <w:spacing w:val="0"/>
                <w:sz w:val="23"/>
              </w:rPr>
            </w:pPr>
          </w:p>
          <w:p w:rsidR="00A62708" w:rsidRDefault="00A62708" w:rsidP="00A62708">
            <w:pPr>
              <w:pStyle w:val="Section"/>
            </w:pPr>
            <w:r>
              <w:t>Objectives</w:t>
            </w:r>
          </w:p>
          <w:p w:rsidR="00A62708" w:rsidRDefault="00A62708" w:rsidP="00A62708">
            <w:pPr>
              <w:pStyle w:val="ListParagraph"/>
              <w:numPr>
                <w:ilvl w:val="0"/>
                <w:numId w:val="28"/>
              </w:numPr>
            </w:pPr>
            <w:r>
              <w:t>To work with an organization as an efficient and productive team member.</w:t>
            </w:r>
          </w:p>
          <w:p w:rsidR="00A62708" w:rsidRDefault="00A62708" w:rsidP="00A62708">
            <w:pPr>
              <w:pStyle w:val="ListParagraph"/>
            </w:pPr>
          </w:p>
          <w:p w:rsidR="00A62708" w:rsidRDefault="00A62708" w:rsidP="00A62708">
            <w:pPr>
              <w:pStyle w:val="ListParagraph"/>
              <w:numPr>
                <w:ilvl w:val="0"/>
                <w:numId w:val="28"/>
              </w:numPr>
            </w:pPr>
            <w:r>
              <w:t>To develop and apply my practical skills acquired from various organizations amongst other committed professional staff.</w:t>
            </w:r>
          </w:p>
          <w:p w:rsidR="00A62708" w:rsidRDefault="00A62708" w:rsidP="00A62708">
            <w:pPr>
              <w:pStyle w:val="ListParagraph"/>
            </w:pPr>
          </w:p>
          <w:p w:rsidR="00F47BB3" w:rsidRDefault="00A62708" w:rsidP="00B038BE">
            <w:pPr>
              <w:pStyle w:val="ListParagraph"/>
              <w:numPr>
                <w:ilvl w:val="0"/>
                <w:numId w:val="28"/>
              </w:numPr>
            </w:pPr>
            <w:r>
              <w:t xml:space="preserve">To engage with the wider community with said skills and experience so as to impart a sense of professionalism and integrity to all concerned. </w:t>
            </w:r>
          </w:p>
          <w:p w:rsidR="00B038BE" w:rsidRDefault="00B038BE" w:rsidP="00B038BE">
            <w:pPr>
              <w:pStyle w:val="Section"/>
            </w:pPr>
            <w:r>
              <w:lastRenderedPageBreak/>
              <w:t>HOBBIEs</w:t>
            </w:r>
          </w:p>
          <w:p w:rsidR="002D1212" w:rsidRDefault="005A503F" w:rsidP="002D121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Health and Fitness</w:t>
            </w:r>
          </w:p>
          <w:p w:rsidR="005A503F" w:rsidRDefault="005A503F" w:rsidP="002D121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Athletics</w:t>
            </w:r>
          </w:p>
          <w:p w:rsidR="00B038BE" w:rsidRDefault="00B038BE" w:rsidP="002D121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Swimming </w:t>
            </w:r>
          </w:p>
          <w:p w:rsidR="00B038BE" w:rsidRDefault="00B038BE" w:rsidP="002D121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Hiking</w:t>
            </w:r>
          </w:p>
          <w:p w:rsidR="00B038BE" w:rsidRDefault="00B038BE" w:rsidP="002D121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Football</w:t>
            </w:r>
          </w:p>
          <w:p w:rsidR="005A503F" w:rsidRDefault="005A503F" w:rsidP="002D121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Modeling</w:t>
            </w:r>
          </w:p>
          <w:p w:rsidR="00B038BE" w:rsidRDefault="00B038BE" w:rsidP="00B038BE">
            <w:pPr>
              <w:pStyle w:val="ListBullet"/>
              <w:numPr>
                <w:ilvl w:val="0"/>
                <w:numId w:val="0"/>
              </w:numPr>
            </w:pPr>
          </w:p>
          <w:p w:rsidR="004A710A" w:rsidRDefault="004A710A" w:rsidP="004A710A">
            <w:pPr>
              <w:pStyle w:val="Section"/>
            </w:pPr>
            <w:r>
              <w:t>References</w:t>
            </w:r>
          </w:p>
          <w:p w:rsidR="00D42DB8" w:rsidRDefault="008F0410" w:rsidP="00B038BE">
            <w:pPr>
              <w:pStyle w:val="ListBullet"/>
              <w:numPr>
                <w:ilvl w:val="0"/>
                <w:numId w:val="0"/>
              </w:numPr>
            </w:pPr>
            <w:r>
              <w:t xml:space="preserve">Mr. Dirk Govia         </w:t>
            </w:r>
            <w:r w:rsidR="00F47BB3">
              <w:t xml:space="preserve">  Lecturer</w:t>
            </w:r>
            <w:r>
              <w:t xml:space="preserve">     </w:t>
            </w:r>
            <w:r w:rsidR="00D42DB8">
              <w:t xml:space="preserve">                  </w:t>
            </w:r>
            <w:r w:rsidR="00095030">
              <w:t xml:space="preserve">      </w:t>
            </w:r>
            <w:r w:rsidR="00D42DB8">
              <w:t>336</w:t>
            </w:r>
            <w:r w:rsidR="005A503F">
              <w:t>-</w:t>
            </w:r>
            <w:r w:rsidR="00D42DB8">
              <w:t>5365</w:t>
            </w:r>
          </w:p>
          <w:p w:rsidR="00F44411" w:rsidRDefault="00095030" w:rsidP="00B038BE">
            <w:pPr>
              <w:pStyle w:val="ListBullet"/>
              <w:numPr>
                <w:ilvl w:val="0"/>
                <w:numId w:val="0"/>
              </w:numPr>
            </w:pPr>
            <w:r>
              <w:t xml:space="preserve">Ms. </w:t>
            </w:r>
            <w:r w:rsidR="00F47BB3">
              <w:t xml:space="preserve">Diana </w:t>
            </w:r>
            <w:proofErr w:type="spellStart"/>
            <w:r w:rsidR="00F47BB3">
              <w:t>Khanai</w:t>
            </w:r>
            <w:proofErr w:type="spellEnd"/>
            <w:r w:rsidR="0039222D">
              <w:t xml:space="preserve">       </w:t>
            </w:r>
            <w:r w:rsidR="00F47BB3">
              <w:t>Store Manager</w:t>
            </w:r>
            <w:r w:rsidR="0039222D">
              <w:t xml:space="preserve">  </w:t>
            </w:r>
            <w:r w:rsidR="00F47BB3">
              <w:t xml:space="preserve">                 284- 5222</w:t>
            </w:r>
          </w:p>
          <w:p w:rsidR="0039222D" w:rsidRDefault="00F47BB3" w:rsidP="00B038BE">
            <w:pPr>
              <w:pStyle w:val="ListBullet"/>
              <w:numPr>
                <w:ilvl w:val="0"/>
                <w:numId w:val="0"/>
              </w:numPr>
            </w:pPr>
            <w:r>
              <w:t xml:space="preserve">Ms. </w:t>
            </w:r>
            <w:proofErr w:type="spellStart"/>
            <w:r>
              <w:t>Younette</w:t>
            </w:r>
            <w:proofErr w:type="spellEnd"/>
            <w:r>
              <w:t xml:space="preserve"> Lewis</w:t>
            </w:r>
            <w:r w:rsidR="008F0410">
              <w:t xml:space="preserve">     </w:t>
            </w:r>
            <w:r>
              <w:t>Caterer</w:t>
            </w:r>
            <w:r w:rsidR="008F0410">
              <w:t xml:space="preserve">  </w:t>
            </w:r>
            <w:r>
              <w:t xml:space="preserve">                            757- 1163</w:t>
            </w:r>
          </w:p>
          <w:p w:rsidR="00E0115A" w:rsidRDefault="00E0115A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D42DB8" w:rsidTr="00FE6596">
        <w:trPr>
          <w:trHeight w:val="288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2DB8" w:rsidRDefault="00D42DB8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42DB8" w:rsidRDefault="00D42DB8">
            <w:pPr>
              <w:pStyle w:val="Section"/>
            </w:pPr>
          </w:p>
        </w:tc>
      </w:tr>
    </w:tbl>
    <w:p w:rsidR="00E0115A" w:rsidRDefault="00E0115A">
      <w:pPr>
        <w:spacing w:after="200" w:line="276" w:lineRule="auto"/>
      </w:pPr>
    </w:p>
    <w:sectPr w:rsidR="00E0115A" w:rsidSect="00A7746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EA" w:rsidRDefault="00FB31EA">
      <w:pPr>
        <w:spacing w:after="0" w:line="240" w:lineRule="auto"/>
      </w:pPr>
      <w:r>
        <w:separator/>
      </w:r>
    </w:p>
  </w:endnote>
  <w:endnote w:type="continuationSeparator" w:id="0">
    <w:p w:rsidR="00FB31EA" w:rsidRDefault="00FB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5A" w:rsidRDefault="00E0115A"/>
  <w:p w:rsidR="00E0115A" w:rsidRDefault="00E51E14">
    <w:pPr>
      <w:pStyle w:val="FooterEven"/>
    </w:pPr>
    <w:r>
      <w:t xml:space="preserve">Page </w:t>
    </w:r>
    <w:r w:rsidR="00BC674F">
      <w:fldChar w:fldCharType="begin"/>
    </w:r>
    <w:r w:rsidR="00BC674F">
      <w:instrText xml:space="preserve"> PAGE   \* MERGEFORMAT </w:instrText>
    </w:r>
    <w:r w:rsidR="00BC674F">
      <w:fldChar w:fldCharType="separate"/>
    </w:r>
    <w:r>
      <w:rPr>
        <w:noProof/>
        <w:sz w:val="24"/>
        <w:szCs w:val="24"/>
      </w:rPr>
      <w:t>2</w:t>
    </w:r>
    <w:r w:rsidR="00BC674F">
      <w:rPr>
        <w:noProof/>
        <w:sz w:val="24"/>
        <w:szCs w:val="24"/>
      </w:rPr>
      <w:fldChar w:fldCharType="end"/>
    </w:r>
  </w:p>
  <w:p w:rsidR="00E0115A" w:rsidRDefault="00E011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5A" w:rsidRDefault="00E0115A"/>
  <w:p w:rsidR="00E0115A" w:rsidRDefault="00E51E14">
    <w:pPr>
      <w:pStyle w:val="FooterOdd"/>
    </w:pPr>
    <w:r>
      <w:t xml:space="preserve">Page </w:t>
    </w:r>
    <w:r w:rsidR="00BC674F">
      <w:fldChar w:fldCharType="begin"/>
    </w:r>
    <w:r w:rsidR="00BC674F">
      <w:instrText xml:space="preserve"> PAGE   \* MERGEFORMAT </w:instrText>
    </w:r>
    <w:r w:rsidR="00BC674F">
      <w:fldChar w:fldCharType="separate"/>
    </w:r>
    <w:r w:rsidR="006C31C6" w:rsidRPr="006C31C6">
      <w:rPr>
        <w:noProof/>
        <w:sz w:val="24"/>
        <w:szCs w:val="24"/>
      </w:rPr>
      <w:t>2</w:t>
    </w:r>
    <w:r w:rsidR="00BC674F">
      <w:rPr>
        <w:noProof/>
        <w:sz w:val="24"/>
        <w:szCs w:val="24"/>
      </w:rPr>
      <w:fldChar w:fldCharType="end"/>
    </w:r>
  </w:p>
  <w:p w:rsidR="00E0115A" w:rsidRDefault="00E01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EA" w:rsidRDefault="00FB31EA">
      <w:pPr>
        <w:spacing w:after="0" w:line="240" w:lineRule="auto"/>
      </w:pPr>
      <w:r>
        <w:separator/>
      </w:r>
    </w:p>
  </w:footnote>
  <w:footnote w:type="continuationSeparator" w:id="0">
    <w:p w:rsidR="00FB31EA" w:rsidRDefault="00FB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27404"/>
      <w:placeholder>
        <w:docPart w:val="DCEDFA73260547DDA63A0BF3A448C97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0115A" w:rsidRDefault="00506071">
        <w:pPr>
          <w:pStyle w:val="HeaderEven"/>
        </w:pPr>
        <w:proofErr w:type="spellStart"/>
        <w:r>
          <w:t>Deryckson</w:t>
        </w:r>
        <w:proofErr w:type="spellEnd"/>
        <w:r>
          <w:t xml:space="preserve"> </w:t>
        </w:r>
        <w:proofErr w:type="spellStart"/>
        <w:r>
          <w:t>Amelio</w:t>
        </w:r>
        <w:proofErr w:type="spellEnd"/>
        <w:r>
          <w:t xml:space="preserve"> Ewing</w:t>
        </w:r>
      </w:p>
    </w:sdtContent>
  </w:sdt>
  <w:p w:rsidR="00E0115A" w:rsidRDefault="00E011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>
        <w:docPart w:val="84AC3684C31A42D884AF78F3554980C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0115A" w:rsidRDefault="00506071">
        <w:pPr>
          <w:pStyle w:val="HeaderOdd"/>
        </w:pPr>
        <w:proofErr w:type="spellStart"/>
        <w:r>
          <w:t>Deryckson</w:t>
        </w:r>
        <w:proofErr w:type="spellEnd"/>
        <w:r>
          <w:t xml:space="preserve"> </w:t>
        </w:r>
        <w:proofErr w:type="spellStart"/>
        <w:r>
          <w:t>Amelio</w:t>
        </w:r>
        <w:proofErr w:type="spellEnd"/>
        <w:r>
          <w:t xml:space="preserve"> Ewing</w:t>
        </w:r>
      </w:p>
    </w:sdtContent>
  </w:sdt>
  <w:p w:rsidR="00E0115A" w:rsidRDefault="00E011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D9208CB"/>
    <w:multiLevelType w:val="hybridMultilevel"/>
    <w:tmpl w:val="0D12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4FD5764A"/>
    <w:multiLevelType w:val="hybridMultilevel"/>
    <w:tmpl w:val="99C2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578FA"/>
    <w:multiLevelType w:val="hybridMultilevel"/>
    <w:tmpl w:val="5C38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71288"/>
    <w:multiLevelType w:val="hybridMultilevel"/>
    <w:tmpl w:val="0350902C"/>
    <w:lvl w:ilvl="0" w:tplc="1A5EFFF6">
      <w:start w:val="14"/>
      <w:numFmt w:val="bullet"/>
      <w:lvlText w:val="-"/>
      <w:lvlJc w:val="left"/>
      <w:pPr>
        <w:ind w:left="74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677965F4"/>
    <w:multiLevelType w:val="hybridMultilevel"/>
    <w:tmpl w:val="3F52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F22E4"/>
    <w:multiLevelType w:val="hybridMultilevel"/>
    <w:tmpl w:val="95C4FC20"/>
    <w:lvl w:ilvl="0" w:tplc="1A5EFFF6">
      <w:start w:val="14"/>
      <w:numFmt w:val="bullet"/>
      <w:lvlText w:val="-"/>
      <w:lvlJc w:val="left"/>
      <w:pPr>
        <w:ind w:left="74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233F8"/>
    <w:multiLevelType w:val="hybridMultilevel"/>
    <w:tmpl w:val="21A0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14"/>
  </w:num>
  <w:num w:numId="29">
    <w:abstractNumId w:val="7"/>
  </w:num>
  <w:num w:numId="30">
    <w:abstractNumId w:val="12"/>
  </w:num>
  <w:num w:numId="31">
    <w:abstractNumId w:val="11"/>
  </w:num>
  <w:num w:numId="32">
    <w:abstractNumId w:val="13"/>
  </w:num>
  <w:num w:numId="33">
    <w:abstractNumId w:val="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D3"/>
    <w:rsid w:val="000424E6"/>
    <w:rsid w:val="00043593"/>
    <w:rsid w:val="0006516B"/>
    <w:rsid w:val="00080870"/>
    <w:rsid w:val="00091566"/>
    <w:rsid w:val="00093E09"/>
    <w:rsid w:val="00095030"/>
    <w:rsid w:val="000F25B7"/>
    <w:rsid w:val="00136702"/>
    <w:rsid w:val="0017350B"/>
    <w:rsid w:val="0019215F"/>
    <w:rsid w:val="0019753E"/>
    <w:rsid w:val="001C10C4"/>
    <w:rsid w:val="001C4471"/>
    <w:rsid w:val="001D24CE"/>
    <w:rsid w:val="001D2F72"/>
    <w:rsid w:val="001F6E83"/>
    <w:rsid w:val="002345D6"/>
    <w:rsid w:val="002468E8"/>
    <w:rsid w:val="00260EFA"/>
    <w:rsid w:val="00281DAC"/>
    <w:rsid w:val="002D1212"/>
    <w:rsid w:val="0030010E"/>
    <w:rsid w:val="00300917"/>
    <w:rsid w:val="0033365B"/>
    <w:rsid w:val="003901D5"/>
    <w:rsid w:val="0039222D"/>
    <w:rsid w:val="003B51AB"/>
    <w:rsid w:val="003E777F"/>
    <w:rsid w:val="003F0A45"/>
    <w:rsid w:val="0043069E"/>
    <w:rsid w:val="00460BD3"/>
    <w:rsid w:val="004A2AC4"/>
    <w:rsid w:val="004A710A"/>
    <w:rsid w:val="00506071"/>
    <w:rsid w:val="005238CE"/>
    <w:rsid w:val="00552E07"/>
    <w:rsid w:val="00574E3A"/>
    <w:rsid w:val="005A503F"/>
    <w:rsid w:val="005F03AF"/>
    <w:rsid w:val="005F4A47"/>
    <w:rsid w:val="006350C1"/>
    <w:rsid w:val="00662447"/>
    <w:rsid w:val="00692713"/>
    <w:rsid w:val="006C31C6"/>
    <w:rsid w:val="006E3A60"/>
    <w:rsid w:val="007344B2"/>
    <w:rsid w:val="0078611A"/>
    <w:rsid w:val="007B6619"/>
    <w:rsid w:val="00812A7B"/>
    <w:rsid w:val="00884F43"/>
    <w:rsid w:val="00894233"/>
    <w:rsid w:val="008A78C7"/>
    <w:rsid w:val="008F0410"/>
    <w:rsid w:val="0094199A"/>
    <w:rsid w:val="009A170C"/>
    <w:rsid w:val="00A532E2"/>
    <w:rsid w:val="00A62708"/>
    <w:rsid w:val="00A77467"/>
    <w:rsid w:val="00AC1131"/>
    <w:rsid w:val="00B038BE"/>
    <w:rsid w:val="00B14838"/>
    <w:rsid w:val="00B67CBC"/>
    <w:rsid w:val="00B73F25"/>
    <w:rsid w:val="00B742D7"/>
    <w:rsid w:val="00B75FE6"/>
    <w:rsid w:val="00BC674F"/>
    <w:rsid w:val="00BD3F18"/>
    <w:rsid w:val="00C04786"/>
    <w:rsid w:val="00C074C6"/>
    <w:rsid w:val="00C3017F"/>
    <w:rsid w:val="00C32D0D"/>
    <w:rsid w:val="00C622BB"/>
    <w:rsid w:val="00C667D3"/>
    <w:rsid w:val="00C8537B"/>
    <w:rsid w:val="00CA3AAD"/>
    <w:rsid w:val="00CF7915"/>
    <w:rsid w:val="00D42DB8"/>
    <w:rsid w:val="00E0115A"/>
    <w:rsid w:val="00E51E14"/>
    <w:rsid w:val="00E803AA"/>
    <w:rsid w:val="00EA2CAC"/>
    <w:rsid w:val="00F237C4"/>
    <w:rsid w:val="00F44411"/>
    <w:rsid w:val="00F47BB3"/>
    <w:rsid w:val="00F642FD"/>
    <w:rsid w:val="00FB31EA"/>
    <w:rsid w:val="00FB3D2F"/>
    <w:rsid w:val="00FD550F"/>
    <w:rsid w:val="00FE6596"/>
    <w:rsid w:val="00F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rk.govia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F01B0BED7844A2A0D8D0D607C2D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357D2-FA03-4821-A7A9-C39C3D5CA596}"/>
      </w:docPartPr>
      <w:docPartBody>
        <w:p w:rsidR="003E0CB6" w:rsidRDefault="00A32BF7">
          <w:pPr>
            <w:pStyle w:val="1BF01B0BED7844A2A0D8D0D607C2DF7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665881280754B7591BD49C4E2E26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DE317-6FA4-4B7D-9C74-1535F30871C0}"/>
      </w:docPartPr>
      <w:docPartBody>
        <w:p w:rsidR="003E0CB6" w:rsidRDefault="00A32BF7">
          <w:pPr>
            <w:pStyle w:val="0665881280754B7591BD49C4E2E26427"/>
          </w:pPr>
          <w:r>
            <w:t>[Type your name]</w:t>
          </w:r>
        </w:p>
      </w:docPartBody>
    </w:docPart>
    <w:docPart>
      <w:docPartPr>
        <w:name w:val="DCEDFA73260547DDA63A0BF3A448C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69D71-4C2B-43C6-A099-BE14408B26B2}"/>
      </w:docPartPr>
      <w:docPartBody>
        <w:p w:rsidR="003E0CB6" w:rsidRDefault="00A32BF7">
          <w:pPr>
            <w:pStyle w:val="DCEDFA73260547DDA63A0BF3A448C97B"/>
          </w:pPr>
          <w:r>
            <w:t>[Type the author name]</w:t>
          </w:r>
        </w:p>
      </w:docPartBody>
    </w:docPart>
    <w:docPart>
      <w:docPartPr>
        <w:name w:val="84AC3684C31A42D884AF78F355498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ACAFC-767E-4AB6-8A09-500E613E060C}"/>
      </w:docPartPr>
      <w:docPartBody>
        <w:p w:rsidR="003E0CB6" w:rsidRDefault="00A32BF7">
          <w:pPr>
            <w:pStyle w:val="84AC3684C31A42D884AF78F3554980C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69BE"/>
    <w:rsid w:val="001823C5"/>
    <w:rsid w:val="003E0CB6"/>
    <w:rsid w:val="004844FC"/>
    <w:rsid w:val="004D7D4B"/>
    <w:rsid w:val="00573946"/>
    <w:rsid w:val="005D1E3C"/>
    <w:rsid w:val="00664BC4"/>
    <w:rsid w:val="006C6BC8"/>
    <w:rsid w:val="007E69BE"/>
    <w:rsid w:val="008B10C8"/>
    <w:rsid w:val="009B5E3A"/>
    <w:rsid w:val="00A00407"/>
    <w:rsid w:val="00A32BF7"/>
    <w:rsid w:val="00A554AC"/>
    <w:rsid w:val="00B82D53"/>
    <w:rsid w:val="00C0298C"/>
    <w:rsid w:val="00C10924"/>
    <w:rsid w:val="00D00210"/>
    <w:rsid w:val="00D5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BF01B0BED7844A2A0D8D0D607C2DF7E">
    <w:name w:val="1BF01B0BED7844A2A0D8D0D607C2DF7E"/>
  </w:style>
  <w:style w:type="paragraph" w:customStyle="1" w:styleId="0665881280754B7591BD49C4E2E26427">
    <w:name w:val="0665881280754B7591BD49C4E2E26427"/>
  </w:style>
  <w:style w:type="paragraph" w:customStyle="1" w:styleId="D8673A5CACE54921A48A142350571C84">
    <w:name w:val="D8673A5CACE54921A48A142350571C84"/>
  </w:style>
  <w:style w:type="paragraph" w:customStyle="1" w:styleId="39C71305674143728BCB9F19DD2E44FB">
    <w:name w:val="39C71305674143728BCB9F19DD2E44FB"/>
  </w:style>
  <w:style w:type="paragraph" w:customStyle="1" w:styleId="750D3A9F0012436B89FE216DC2D07307">
    <w:name w:val="750D3A9F0012436B89FE216DC2D07307"/>
  </w:style>
  <w:style w:type="paragraph" w:customStyle="1" w:styleId="75AB07053B6D44988FE536840B0501D9">
    <w:name w:val="75AB07053B6D44988FE536840B0501D9"/>
  </w:style>
  <w:style w:type="paragraph" w:customStyle="1" w:styleId="F318CB9B1A404B3AB20CF7F7663CA0D4">
    <w:name w:val="F318CB9B1A404B3AB20CF7F7663CA0D4"/>
  </w:style>
  <w:style w:type="paragraph" w:customStyle="1" w:styleId="D96E10B5EBAA427F958A37A9F5FABB8F">
    <w:name w:val="D96E10B5EBAA427F958A37A9F5FABB8F"/>
  </w:style>
  <w:style w:type="paragraph" w:customStyle="1" w:styleId="D9C2F9175CEC4BE68093357CFDDA26CF">
    <w:name w:val="D9C2F9175CEC4BE68093357CFDDA26CF"/>
  </w:style>
  <w:style w:type="paragraph" w:customStyle="1" w:styleId="2EC1F8290E1E454996C09D9A3C113AE6">
    <w:name w:val="2EC1F8290E1E454996C09D9A3C113AE6"/>
  </w:style>
  <w:style w:type="paragraph" w:customStyle="1" w:styleId="B8A01A341FB741A8845D88FF914EE970">
    <w:name w:val="B8A01A341FB741A8845D88FF914EE970"/>
  </w:style>
  <w:style w:type="paragraph" w:customStyle="1" w:styleId="04D942EAC2814E75A02F0EBB2107562E">
    <w:name w:val="04D942EAC2814E75A02F0EBB2107562E"/>
  </w:style>
  <w:style w:type="character" w:customStyle="1" w:styleId="subsectiondatechar">
    <w:name w:val="subsectiondatechar"/>
    <w:basedOn w:val="DefaultParagraphFont"/>
    <w:rsid w:val="007E69BE"/>
  </w:style>
  <w:style w:type="paragraph" w:customStyle="1" w:styleId="869B71E36C79474A9C63C7DBFBD202A0">
    <w:name w:val="869B71E36C79474A9C63C7DBFBD202A0"/>
  </w:style>
  <w:style w:type="paragraph" w:customStyle="1" w:styleId="FCEDFB97BC8441A18DE514F75546C66B">
    <w:name w:val="FCEDFB97BC8441A18DE514F75546C66B"/>
  </w:style>
  <w:style w:type="paragraph" w:customStyle="1" w:styleId="84E9F46E6C4F46DB8A536EF918ED2A3D">
    <w:name w:val="84E9F46E6C4F46DB8A536EF918ED2A3D"/>
  </w:style>
  <w:style w:type="paragraph" w:customStyle="1" w:styleId="A9B63844C0DE423CAC2757CBC24EAE66">
    <w:name w:val="A9B63844C0DE423CAC2757CBC24EAE66"/>
  </w:style>
  <w:style w:type="paragraph" w:customStyle="1" w:styleId="6C452B0B55E1471994A1AD4BDC1453FB">
    <w:name w:val="6C452B0B55E1471994A1AD4BDC1453FB"/>
  </w:style>
  <w:style w:type="paragraph" w:customStyle="1" w:styleId="DCEDFA73260547DDA63A0BF3A448C97B">
    <w:name w:val="DCEDFA73260547DDA63A0BF3A448C97B"/>
  </w:style>
  <w:style w:type="paragraph" w:customStyle="1" w:styleId="84AC3684C31A42D884AF78F3554980C8">
    <w:name w:val="84AC3684C31A42D884AF78F3554980C8"/>
  </w:style>
  <w:style w:type="paragraph" w:customStyle="1" w:styleId="0CC9A9CF0941453C8A634F80C47E380A">
    <w:name w:val="0CC9A9CF0941453C8A634F80C47E380A"/>
    <w:rsid w:val="007E69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113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Deryckson Amelio Ewing</dc:creator>
  <cp:lastModifiedBy>Rouven Govia</cp:lastModifiedBy>
  <cp:revision>27</cp:revision>
  <cp:lastPrinted>2017-06-02T00:38:00Z</cp:lastPrinted>
  <dcterms:created xsi:type="dcterms:W3CDTF">2017-03-10T01:04:00Z</dcterms:created>
  <dcterms:modified xsi:type="dcterms:W3CDTF">2017-09-06T18:14:00Z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