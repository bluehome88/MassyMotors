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72D42" w14:textId="77777777" w:rsidR="00816216" w:rsidRPr="0043572D" w:rsidRDefault="00BA50DD" w:rsidP="00141A4C">
      <w:pPr>
        <w:pStyle w:val="Title"/>
        <w:rPr>
          <w:sz w:val="40"/>
          <w:szCs w:val="40"/>
        </w:rPr>
      </w:pPr>
      <w:r w:rsidRPr="0043572D">
        <w:rPr>
          <w:sz w:val="40"/>
          <w:szCs w:val="40"/>
        </w:rPr>
        <w:t xml:space="preserve">Lavaughn Patrice Ramnarine </w:t>
      </w:r>
    </w:p>
    <w:p w14:paraId="7DA00D99" w14:textId="77777777" w:rsidR="0059350C" w:rsidRPr="0043572D" w:rsidRDefault="00BA50DD" w:rsidP="00141A4C">
      <w:pPr>
        <w:rPr>
          <w:sz w:val="28"/>
          <w:szCs w:val="28"/>
        </w:rPr>
      </w:pPr>
      <w:r w:rsidRPr="0043572D">
        <w:rPr>
          <w:sz w:val="28"/>
          <w:szCs w:val="28"/>
        </w:rPr>
        <w:t>Address; #47 West Park Cocoyea</w:t>
      </w:r>
      <w:r w:rsidR="0059350C" w:rsidRPr="0043572D">
        <w:rPr>
          <w:sz w:val="28"/>
          <w:szCs w:val="28"/>
        </w:rPr>
        <w:t xml:space="preserve"> </w:t>
      </w:r>
    </w:p>
    <w:p w14:paraId="00369182" w14:textId="77777777" w:rsidR="0059350C" w:rsidRPr="0043572D" w:rsidRDefault="0059350C" w:rsidP="00141A4C">
      <w:pPr>
        <w:rPr>
          <w:sz w:val="28"/>
          <w:szCs w:val="28"/>
        </w:rPr>
      </w:pPr>
      <w:r w:rsidRPr="0043572D">
        <w:rPr>
          <w:sz w:val="28"/>
          <w:szCs w:val="28"/>
        </w:rPr>
        <w:t xml:space="preserve"> Phone;</w:t>
      </w:r>
      <w:r w:rsidR="00141A4C" w:rsidRPr="0043572D">
        <w:rPr>
          <w:sz w:val="28"/>
          <w:szCs w:val="28"/>
        </w:rPr>
        <w:t> </w:t>
      </w:r>
      <w:r w:rsidR="00BA50DD" w:rsidRPr="0043572D">
        <w:rPr>
          <w:sz w:val="28"/>
          <w:szCs w:val="28"/>
        </w:rPr>
        <w:t>316-7379</w:t>
      </w:r>
      <w:r w:rsidRPr="0043572D">
        <w:rPr>
          <w:sz w:val="28"/>
          <w:szCs w:val="28"/>
        </w:rPr>
        <w:t xml:space="preserve"> </w:t>
      </w:r>
    </w:p>
    <w:p w14:paraId="4878E37F" w14:textId="77777777" w:rsidR="00141A4C" w:rsidRPr="0043572D" w:rsidRDefault="0059350C" w:rsidP="00141A4C">
      <w:pPr>
        <w:rPr>
          <w:sz w:val="28"/>
          <w:szCs w:val="28"/>
        </w:rPr>
      </w:pPr>
      <w:r w:rsidRPr="0043572D">
        <w:rPr>
          <w:sz w:val="28"/>
          <w:szCs w:val="28"/>
        </w:rPr>
        <w:t>Date of Birth;17/10/89</w:t>
      </w:r>
    </w:p>
    <w:p w14:paraId="60BC4C9D" w14:textId="77777777" w:rsidR="0059350C" w:rsidRPr="0043572D" w:rsidRDefault="00424894" w:rsidP="00141A4C">
      <w:pPr>
        <w:rPr>
          <w:sz w:val="28"/>
          <w:szCs w:val="28"/>
        </w:rPr>
      </w:pPr>
      <w:r w:rsidRPr="0043572D">
        <w:rPr>
          <w:sz w:val="28"/>
          <w:szCs w:val="28"/>
        </w:rPr>
        <w:t>Email;patriceramnarineramnarine167@gmail.com</w:t>
      </w:r>
    </w:p>
    <w:p w14:paraId="020C020A" w14:textId="633962AD" w:rsidR="006270A9" w:rsidRPr="0043572D" w:rsidRDefault="0043572D">
      <w:pPr>
        <w:rPr>
          <w:sz w:val="28"/>
          <w:szCs w:val="28"/>
        </w:rPr>
      </w:pPr>
      <w:r w:rsidRPr="0043572D">
        <w:rPr>
          <w:sz w:val="28"/>
          <w:szCs w:val="28"/>
        </w:rPr>
        <w:t>OBJECTIVE;</w:t>
      </w:r>
      <w:r w:rsidR="00BA50DD" w:rsidRPr="0043572D">
        <w:rPr>
          <w:sz w:val="28"/>
          <w:szCs w:val="28"/>
        </w:rPr>
        <w:t>To obtain a position on which will afford me the opportunity to utilize my skills and abilities, thus resulting in mutual growth and development with advancement potential.</w:t>
      </w:r>
    </w:p>
    <w:p w14:paraId="7FB653BC" w14:textId="77777777" w:rsidR="006270A9" w:rsidRPr="0043572D" w:rsidRDefault="00BA50DD">
      <w:pPr>
        <w:pStyle w:val="Heading2"/>
        <w:rPr>
          <w:sz w:val="28"/>
          <w:szCs w:val="28"/>
        </w:rPr>
      </w:pPr>
      <w:r w:rsidRPr="0043572D">
        <w:rPr>
          <w:sz w:val="28"/>
          <w:szCs w:val="28"/>
        </w:rPr>
        <w:t>cxc</w:t>
      </w:r>
      <w:r w:rsidR="009D5933" w:rsidRPr="0043572D">
        <w:rPr>
          <w:sz w:val="28"/>
          <w:szCs w:val="28"/>
        </w:rPr>
        <w:t> | </w:t>
      </w:r>
      <w:r w:rsidRPr="0043572D">
        <w:rPr>
          <w:sz w:val="28"/>
          <w:szCs w:val="28"/>
        </w:rPr>
        <w:t>june</w:t>
      </w:r>
      <w:r w:rsidR="009D5933" w:rsidRPr="0043572D">
        <w:rPr>
          <w:sz w:val="28"/>
          <w:szCs w:val="28"/>
        </w:rPr>
        <w:t> </w:t>
      </w:r>
      <w:r w:rsidRPr="0043572D">
        <w:rPr>
          <w:sz w:val="28"/>
          <w:szCs w:val="28"/>
        </w:rPr>
        <w:t>2007</w:t>
      </w:r>
      <w:r w:rsidR="009D5933" w:rsidRPr="0043572D">
        <w:rPr>
          <w:sz w:val="28"/>
          <w:szCs w:val="28"/>
        </w:rPr>
        <w:t>| </w:t>
      </w:r>
      <w:r w:rsidRPr="0043572D">
        <w:rPr>
          <w:sz w:val="28"/>
          <w:szCs w:val="28"/>
        </w:rPr>
        <w:t>plesantville senior comprehensive</w:t>
      </w:r>
    </w:p>
    <w:p w14:paraId="10B74438" w14:textId="77777777" w:rsidR="006270A9" w:rsidRPr="0043572D" w:rsidRDefault="00BA50DD" w:rsidP="001B29CF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Principles of Business -Grade -111</w:t>
      </w:r>
    </w:p>
    <w:p w14:paraId="61C0C1A1" w14:textId="77777777" w:rsidR="00BA50DD" w:rsidRPr="0043572D" w:rsidRDefault="00BA50DD" w:rsidP="001B29CF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Office Administration -Grade-111</w:t>
      </w:r>
    </w:p>
    <w:p w14:paraId="3AD11A8D" w14:textId="77777777" w:rsidR="006270A9" w:rsidRPr="0043572D" w:rsidRDefault="00BA50DD" w:rsidP="001B29CF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English A 2018  Grade-111</w:t>
      </w:r>
      <w:r w:rsidR="009D5933" w:rsidRPr="0043572D">
        <w:rPr>
          <w:sz w:val="28"/>
          <w:szCs w:val="28"/>
        </w:rPr>
        <w:t xml:space="preserve"> </w:t>
      </w:r>
      <w:bookmarkStart w:id="0" w:name="_GoBack"/>
      <w:bookmarkEnd w:id="0"/>
    </w:p>
    <w:p w14:paraId="02F45DA1" w14:textId="77777777" w:rsidR="006270A9" w:rsidRPr="0043572D" w:rsidRDefault="00BA50DD">
      <w:pPr>
        <w:pStyle w:val="Heading2"/>
        <w:rPr>
          <w:sz w:val="28"/>
          <w:szCs w:val="28"/>
        </w:rPr>
      </w:pPr>
      <w:r w:rsidRPr="0043572D">
        <w:rPr>
          <w:sz w:val="28"/>
          <w:szCs w:val="28"/>
        </w:rPr>
        <w:t>computer literacy</w:t>
      </w:r>
      <w:r w:rsidR="009D5933" w:rsidRPr="0043572D">
        <w:rPr>
          <w:sz w:val="28"/>
          <w:szCs w:val="28"/>
        </w:rPr>
        <w:t>| </w:t>
      </w:r>
      <w:r w:rsidRPr="0043572D">
        <w:rPr>
          <w:sz w:val="28"/>
          <w:szCs w:val="28"/>
        </w:rPr>
        <w:t>2011</w:t>
      </w:r>
    </w:p>
    <w:p w14:paraId="73B8AB1F" w14:textId="77777777" w:rsidR="00BA50DD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Microsoft word</w:t>
      </w:r>
    </w:p>
    <w:p w14:paraId="0E89C8F7" w14:textId="77777777" w:rsidR="006270A9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Excel</w:t>
      </w:r>
    </w:p>
    <w:p w14:paraId="56EF6A25" w14:textId="77777777" w:rsidR="00BA50DD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Power point</w:t>
      </w:r>
    </w:p>
    <w:p w14:paraId="39C7F30B" w14:textId="77777777" w:rsidR="00BA50DD" w:rsidRPr="0043572D" w:rsidRDefault="00BA50DD" w:rsidP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Publisher</w:t>
      </w:r>
    </w:p>
    <w:p w14:paraId="46C3D286" w14:textId="77777777" w:rsidR="006270A9" w:rsidRPr="0043572D" w:rsidRDefault="00BA50DD" w:rsidP="00BA50DD">
      <w:pPr>
        <w:pStyle w:val="Heading1"/>
        <w:rPr>
          <w:szCs w:val="28"/>
        </w:rPr>
      </w:pPr>
      <w:r w:rsidRPr="0043572D">
        <w:rPr>
          <w:szCs w:val="28"/>
        </w:rPr>
        <w:t>Skills and Attributes</w:t>
      </w:r>
    </w:p>
    <w:p w14:paraId="61703D3D" w14:textId="77777777" w:rsidR="006270A9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Good work ethics and team spirit</w:t>
      </w:r>
    </w:p>
    <w:p w14:paraId="29EA2FD8" w14:textId="77777777" w:rsidR="00BA50DD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Self motivated and hardworking, responsible and committed</w:t>
      </w:r>
    </w:p>
    <w:p w14:paraId="183A2D6A" w14:textId="77777777" w:rsidR="00BA50DD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 xml:space="preserve">Ability to work in a fast pace environment </w:t>
      </w:r>
    </w:p>
    <w:p w14:paraId="0AECFAFA" w14:textId="77777777" w:rsidR="00BA50DD" w:rsidRPr="0043572D" w:rsidRDefault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Able to work with minimum supervision</w:t>
      </w:r>
    </w:p>
    <w:p w14:paraId="4064F687" w14:textId="77777777" w:rsidR="00BA50DD" w:rsidRPr="0043572D" w:rsidRDefault="00BA50DD" w:rsidP="00BA50DD">
      <w:pPr>
        <w:pStyle w:val="ListBullet"/>
        <w:rPr>
          <w:sz w:val="28"/>
          <w:szCs w:val="28"/>
        </w:rPr>
      </w:pPr>
      <w:r w:rsidRPr="0043572D">
        <w:rPr>
          <w:sz w:val="28"/>
          <w:szCs w:val="28"/>
        </w:rPr>
        <w:t>Communication skills</w:t>
      </w:r>
    </w:p>
    <w:p w14:paraId="7C526B3C" w14:textId="6738B95B" w:rsidR="006270A9" w:rsidRPr="0043572D" w:rsidRDefault="006270A9">
      <w:pPr>
        <w:pStyle w:val="Heading1"/>
        <w:rPr>
          <w:szCs w:val="28"/>
        </w:rPr>
      </w:pPr>
    </w:p>
    <w:p w14:paraId="00E8E6F8" w14:textId="30A2A91C" w:rsidR="006270A9" w:rsidRPr="0043572D" w:rsidRDefault="00BA50DD">
      <w:pPr>
        <w:pStyle w:val="Heading2"/>
        <w:rPr>
          <w:sz w:val="28"/>
          <w:szCs w:val="28"/>
        </w:rPr>
      </w:pPr>
      <w:r w:rsidRPr="0043572D">
        <w:rPr>
          <w:sz w:val="28"/>
          <w:szCs w:val="28"/>
        </w:rPr>
        <w:t>custodiaN</w:t>
      </w:r>
      <w:r w:rsidR="009D5933" w:rsidRPr="0043572D">
        <w:rPr>
          <w:sz w:val="28"/>
          <w:szCs w:val="28"/>
        </w:rPr>
        <w:t> | </w:t>
      </w:r>
      <w:r w:rsidRPr="0043572D">
        <w:rPr>
          <w:sz w:val="28"/>
          <w:szCs w:val="28"/>
        </w:rPr>
        <w:t>MAINTENANCE SYSTEM INTERNATIONAL LTD. UTT CORINTH CAMPUS</w:t>
      </w:r>
      <w:r w:rsidR="009D5933" w:rsidRPr="0043572D">
        <w:rPr>
          <w:sz w:val="28"/>
          <w:szCs w:val="28"/>
        </w:rPr>
        <w:t> | </w:t>
      </w:r>
      <w:r w:rsidRPr="0043572D">
        <w:rPr>
          <w:sz w:val="28"/>
          <w:szCs w:val="28"/>
        </w:rPr>
        <w:t>2015-</w:t>
      </w:r>
      <w:r w:rsidR="00F825E1">
        <w:rPr>
          <w:sz w:val="28"/>
          <w:szCs w:val="28"/>
        </w:rPr>
        <w:t>2018</w:t>
      </w:r>
    </w:p>
    <w:p w14:paraId="7A8F518E" w14:textId="77777777" w:rsidR="0043572D" w:rsidRPr="0043572D" w:rsidRDefault="0043572D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8"/>
          <w:szCs w:val="28"/>
        </w:rPr>
      </w:pPr>
    </w:p>
    <w:p w14:paraId="25074312" w14:textId="77777777" w:rsidR="0059350C" w:rsidRPr="0043572D" w:rsidRDefault="0059350C" w:rsidP="0059350C">
      <w:pPr>
        <w:rPr>
          <w:sz w:val="28"/>
          <w:szCs w:val="28"/>
        </w:rPr>
      </w:pPr>
    </w:p>
    <w:p w14:paraId="22A4C4EC" w14:textId="77777777" w:rsidR="001B29CF" w:rsidRPr="001B29CF" w:rsidRDefault="001B29CF" w:rsidP="0059350C">
      <w:pPr>
        <w:pStyle w:val="ListBullet"/>
        <w:numPr>
          <w:ilvl w:val="0"/>
          <w:numId w:val="0"/>
        </w:numPr>
        <w:ind w:left="216" w:hanging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E7D26" w14:textId="77777777" w:rsidR="00BA50DD" w:rsidRDefault="00BA50DD">
      <w:pPr>
        <w:spacing w:after="0"/>
      </w:pPr>
      <w:r>
        <w:separator/>
      </w:r>
    </w:p>
  </w:endnote>
  <w:endnote w:type="continuationSeparator" w:id="0">
    <w:p w14:paraId="6B88792E" w14:textId="77777777" w:rsidR="00BA50DD" w:rsidRDefault="00BA5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BBE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572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4D7CE" w14:textId="77777777" w:rsidR="00BA50DD" w:rsidRDefault="00BA50DD">
      <w:pPr>
        <w:spacing w:after="0"/>
      </w:pPr>
      <w:r>
        <w:separator/>
      </w:r>
    </w:p>
  </w:footnote>
  <w:footnote w:type="continuationSeparator" w:id="0">
    <w:p w14:paraId="369DDCAB" w14:textId="77777777" w:rsidR="00BA50DD" w:rsidRDefault="00BA50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DD"/>
    <w:rsid w:val="000A4F59"/>
    <w:rsid w:val="00141A4C"/>
    <w:rsid w:val="001B29CF"/>
    <w:rsid w:val="001D37CA"/>
    <w:rsid w:val="0028220F"/>
    <w:rsid w:val="00356C14"/>
    <w:rsid w:val="00424894"/>
    <w:rsid w:val="0043572D"/>
    <w:rsid w:val="0059350C"/>
    <w:rsid w:val="00617B26"/>
    <w:rsid w:val="006270A9"/>
    <w:rsid w:val="00675956"/>
    <w:rsid w:val="00681034"/>
    <w:rsid w:val="00816216"/>
    <w:rsid w:val="0087734B"/>
    <w:rsid w:val="009D5933"/>
    <w:rsid w:val="00BA50DD"/>
    <w:rsid w:val="00BD768D"/>
    <w:rsid w:val="00C61F8E"/>
    <w:rsid w:val="00E83E4B"/>
    <w:rsid w:val="00F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B75534"/>
  <w15:chartTrackingRefBased/>
  <w15:docId w15:val="{A7D3072C-4AF8-417F-B9E5-8C818C05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5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8514-8C4B-412C-91D2-5499C050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ADMIN</cp:lastModifiedBy>
  <cp:revision>5</cp:revision>
  <dcterms:created xsi:type="dcterms:W3CDTF">2018-03-19T18:18:00Z</dcterms:created>
  <dcterms:modified xsi:type="dcterms:W3CDTF">2018-03-23T12:30:00Z</dcterms:modified>
  <cp:version/>
</cp:coreProperties>
</file>