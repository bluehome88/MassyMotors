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:rsidTr="00E941EF">
        <w:tc>
          <w:tcPr>
            <w:tcW w:w="3023" w:type="dxa"/>
          </w:tcPr>
          <w:p w:rsidR="00B93310" w:rsidRPr="005152F2" w:rsidRDefault="00894069" w:rsidP="00894069">
            <w:pPr>
              <w:pStyle w:val="Heading1"/>
              <w:jc w:val="both"/>
            </w:pPr>
            <w:r>
              <w:t>Rene Cielto</w:t>
            </w:r>
          </w:p>
          <w:tbl>
            <w:tblPr>
              <w:tblW w:w="2795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795"/>
            </w:tblGrid>
            <w:tr w:rsidR="00441EB9" w:rsidRPr="005152F2" w:rsidTr="00EF42AC">
              <w:trPr>
                <w:trHeight w:val="500"/>
              </w:trPr>
              <w:tc>
                <w:tcPr>
                  <w:tcW w:w="2795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D316C2" w:rsidP="00441EB9">
                  <w:pPr>
                    <w:pStyle w:val="Heading3"/>
                  </w:pPr>
                  <w:bookmarkStart w:id="0" w:name="_GoBack"/>
                  <w:bookmarkEnd w:id="0"/>
                  <w:r>
                    <w:t>Bldg. 242 oROPUNE gARDENS pIARCO</w:t>
                  </w:r>
                </w:p>
              </w:tc>
            </w:tr>
            <w:tr w:rsidR="00441EB9" w:rsidRPr="005152F2" w:rsidTr="00EF42AC">
              <w:trPr>
                <w:trHeight w:val="298"/>
              </w:trPr>
              <w:tc>
                <w:tcPr>
                  <w:tcW w:w="2795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D316C2" w:rsidP="00D316C2">
                  <w:r>
                    <w:t>hprscielto@yahoo.com</w:t>
                  </w:r>
                </w:p>
              </w:tc>
            </w:tr>
            <w:tr w:rsidR="00441EB9" w:rsidRPr="005152F2" w:rsidTr="00EF42AC">
              <w:trPr>
                <w:trHeight w:val="608"/>
              </w:trPr>
              <w:tc>
                <w:tcPr>
                  <w:tcW w:w="2795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064605F" wp14:editId="45D1DB87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94069" w:rsidRDefault="00894069" w:rsidP="00894069"/>
                                      </w:txbxContent>
                                    </wps:txbx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064605F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D6JMoASiUAAN7eAAAOAAAAAAAAAAAAAAAAAC4CAABkcnMvZTJvRG9jLnhtbFBLAQItABQABgAI&#10;AAAAIQBoRxvQ2AAAAAMBAAAPAAAAAAAAAAAAAAAAAKQnAABkcnMvZG93bnJldi54bWxQSwUGAAAA&#10;AAQABADzAAAAqSgAAAAA&#10;">
                            <v:shape id="Freeform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80ncMA&#10;AADbAAAADwAAAGRycy9kb3ducmV2LnhtbESPQYvCMBSE78L+h/AWvMia6kGk2ygiK3jwYvXi7dG8&#10;bbM2L90mtvXfG0HwOMzMN0y2HmwtOmq9caxgNk1AEBdOGy4VnE+7ryUIH5A11o5JwZ08rFcfowxT&#10;7Xo+UpeHUkQI+xQVVCE0qZS+qMiin7qGOHq/rrUYomxLqVvsI9zWcp4kC2nRcFyosKFtRcU1v1kF&#10;B/fjhuNJmiIxl/9Jb/K/c7dVavw5bL5BBBrCO/xq77WC5Ry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80ncMAAADbAAAADwAAAAAAAAAAAAAAAACYAgAAZHJzL2Rv&#10;d25yZXYueG1sUEsFBgAAAAAEAAQA9QAAAIgDAAAAAA==&#10;" adj="-11796480,,5400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stroke joinstyle="round"/>
                              <v:formulas/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 textboxrect="0,0,2265,1560"/>
                              <o:lock v:ext="edit" verticies="t"/>
                              <v:textbox>
                                <w:txbxContent>
                                  <w:p w:rsidR="00894069" w:rsidRDefault="00894069" w:rsidP="00894069"/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  <w:r w:rsidR="00894069">
                    <w:t>309-3990</w:t>
                  </w:r>
                </w:p>
              </w:tc>
            </w:tr>
            <w:tr w:rsidR="00441EB9" w:rsidRPr="005152F2" w:rsidTr="00EF42AC">
              <w:trPr>
                <w:trHeight w:val="740"/>
              </w:trPr>
              <w:tc>
                <w:tcPr>
                  <w:tcW w:w="2795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55677A" w:rsidP="00441EB9">
                  <w:pPr>
                    <w:pStyle w:val="Heading3"/>
                  </w:pPr>
                  <w:sdt>
                    <w:sdtPr>
                      <w:alias w:val="Telephone:"/>
                      <w:tag w:val="Telephone:"/>
                      <w:id w:val="2067829428"/>
                      <w:placeholder>
                        <w:docPart w:val="B1B5E61097A542809E12DDD89ABF9DA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Telephone</w:t>
                      </w:r>
                    </w:sdtContent>
                  </w:sdt>
                </w:p>
              </w:tc>
            </w:tr>
            <w:tr w:rsidR="00441EB9" w:rsidRPr="005152F2" w:rsidTr="00EF42AC">
              <w:trPr>
                <w:trHeight w:val="2743"/>
              </w:trPr>
              <w:tc>
                <w:tcPr>
                  <w:tcW w:w="2795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D316C2" w:rsidP="00441EB9">
                  <w:pPr>
                    <w:pStyle w:val="Heading3"/>
                    <w:rPr>
                      <w:b/>
                      <w:i/>
                    </w:rPr>
                  </w:pPr>
                  <w:r w:rsidRPr="00D316C2">
                    <w:rPr>
                      <w:b/>
                      <w:i/>
                    </w:rPr>
                    <w:t>Refrences</w:t>
                  </w:r>
                </w:p>
                <w:p w:rsidR="00D316C2" w:rsidRDefault="00D316C2" w:rsidP="00441EB9">
                  <w:pPr>
                    <w:pStyle w:val="Heading3"/>
                  </w:pPr>
                  <w:r>
                    <w:t>Kathleen Forde</w:t>
                  </w:r>
                </w:p>
                <w:p w:rsidR="00D316C2" w:rsidRDefault="00D316C2" w:rsidP="00441EB9">
                  <w:pPr>
                    <w:pStyle w:val="Heading3"/>
                  </w:pPr>
                  <w:r>
                    <w:t>Supervisor</w:t>
                  </w:r>
                </w:p>
                <w:p w:rsidR="00D316C2" w:rsidRDefault="00D316C2" w:rsidP="00441EB9">
                  <w:pPr>
                    <w:pStyle w:val="Heading3"/>
                  </w:pPr>
                  <w:r>
                    <w:t>La Resource D’abadie</w:t>
                  </w:r>
                </w:p>
                <w:p w:rsidR="00D316C2" w:rsidRDefault="00D316C2" w:rsidP="00441EB9">
                  <w:pPr>
                    <w:pStyle w:val="Heading3"/>
                  </w:pPr>
                  <w:r>
                    <w:t>#687-0493</w:t>
                  </w:r>
                </w:p>
                <w:p w:rsidR="00D316C2" w:rsidRDefault="00D316C2" w:rsidP="00441EB9">
                  <w:pPr>
                    <w:pStyle w:val="Heading3"/>
                  </w:pPr>
                </w:p>
                <w:p w:rsidR="00D316C2" w:rsidRDefault="00D316C2" w:rsidP="00441EB9">
                  <w:pPr>
                    <w:pStyle w:val="Heading3"/>
                  </w:pPr>
                  <w:r>
                    <w:t>Susan Nichols Jones</w:t>
                  </w:r>
                </w:p>
                <w:p w:rsidR="00D316C2" w:rsidRDefault="00D316C2" w:rsidP="00441EB9">
                  <w:pPr>
                    <w:pStyle w:val="Heading3"/>
                  </w:pPr>
                  <w:r>
                    <w:t>Teacher</w:t>
                  </w:r>
                </w:p>
                <w:p w:rsidR="00D316C2" w:rsidRDefault="00D316C2" w:rsidP="00441EB9">
                  <w:pPr>
                    <w:pStyle w:val="Heading3"/>
                  </w:pPr>
                  <w:r>
                    <w:t>#59 Oropune Gardens, Piarco</w:t>
                  </w:r>
                </w:p>
                <w:p w:rsidR="00D316C2" w:rsidRPr="00D316C2" w:rsidRDefault="00D316C2" w:rsidP="00441EB9">
                  <w:pPr>
                    <w:pStyle w:val="Heading3"/>
                  </w:pPr>
                  <w:r>
                    <w:t>#792-3717</w:t>
                  </w:r>
                </w:p>
              </w:tc>
            </w:tr>
            <w:tr w:rsidR="00441EB9" w:rsidRPr="005152F2" w:rsidTr="00EF42AC">
              <w:trPr>
                <w:trHeight w:val="238"/>
              </w:trPr>
              <w:tc>
                <w:tcPr>
                  <w:tcW w:w="2795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441EB9" w:rsidP="00D316C2">
                  <w:pPr>
                    <w:pStyle w:val="Heading3"/>
                  </w:pPr>
                </w:p>
              </w:tc>
            </w:tr>
            <w:tr w:rsidR="00441EB9" w:rsidRPr="005152F2" w:rsidTr="00EF42AC">
              <w:trPr>
                <w:trHeight w:val="250"/>
              </w:trPr>
              <w:tc>
                <w:tcPr>
                  <w:tcW w:w="2795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441EB9" w:rsidP="00D316C2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:rsidTr="00EF42AC">
              <w:trPr>
                <w:trHeight w:val="1801"/>
              </w:trPr>
              <w:tc>
                <w:tcPr>
                  <w:tcW w:w="2795" w:type="dxa"/>
                  <w:tcMar>
                    <w:top w:w="374" w:type="dxa"/>
                    <w:bottom w:w="115" w:type="dxa"/>
                  </w:tcMar>
                </w:tcPr>
                <w:p w:rsidR="002C77B9" w:rsidRDefault="0055677A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815369EFBD0B4FACB7D0F0CC3B64916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1EDF9AAB" wp14:editId="033D56AF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A4C020F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yc/ud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894069" w:rsidP="00894069">
                  <w:r>
                    <w:t>I am a hardworking responsible individual who is capable of working with or without supervision. I believe my skills would be an asset to your company.</w:t>
                  </w:r>
                </w:p>
              </w:tc>
            </w:tr>
            <w:tr w:rsidR="00463463" w:rsidRPr="005152F2" w:rsidTr="00EF42AC">
              <w:trPr>
                <w:trHeight w:val="787"/>
              </w:trPr>
              <w:tc>
                <w:tcPr>
                  <w:tcW w:w="2795" w:type="dxa"/>
                  <w:tcMar>
                    <w:top w:w="374" w:type="dxa"/>
                    <w:bottom w:w="115" w:type="dxa"/>
                  </w:tcMar>
                </w:tcPr>
                <w:p w:rsidR="005A7E57" w:rsidRDefault="005A7E57" w:rsidP="0043426C">
                  <w:pPr>
                    <w:pStyle w:val="Heading3"/>
                  </w:pPr>
                </w:p>
                <w:p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3FE8E6DD" wp14:editId="64ED94BC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5A594AD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v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de+ir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5152F2" w:rsidRDefault="00463463" w:rsidP="00EF42AC">
                  <w:pPr>
                    <w:jc w:val="both"/>
                  </w:pPr>
                </w:p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55677A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FC51971F6C49458EACEA07A7BE1FF5A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8F6337" w:rsidRPr="0043426C" w:rsidRDefault="0055677A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9C079FA892DE443E9D62DA3DB8281E5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t>Job Title/Company</w:t>
                      </w:r>
                    </w:sdtContent>
                  </w:sdt>
                </w:p>
                <w:p w:rsidR="008F6337" w:rsidRPr="005152F2" w:rsidRDefault="0055677A" w:rsidP="008F6337">
                  <w:pPr>
                    <w:pStyle w:val="Heading5"/>
                  </w:pPr>
                  <w:sdt>
                    <w:sdtPr>
                      <w:alias w:val="Enter dates from - to:"/>
                      <w:tag w:val="Enter dates from - to:"/>
                      <w:id w:val="-1914612906"/>
                      <w:placeholder>
                        <w:docPart w:val="4AC8FFB88F0348F88FBD27029BD8937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Dates From – To</w:t>
                      </w:r>
                    </w:sdtContent>
                  </w:sdt>
                </w:p>
                <w:p w:rsidR="008F6337" w:rsidRDefault="004A2218" w:rsidP="008F6337">
                  <w:r>
                    <w:t>KFC (Prestige Holdings)Shift Supervisor-2013-2015</w:t>
                  </w:r>
                </w:p>
                <w:p w:rsidR="004A2218" w:rsidRDefault="004A2218" w:rsidP="008F6337">
                  <w:r>
                    <w:t>Manage/Run shift. Manage cash procedures.</w:t>
                  </w:r>
                </w:p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93BA78650FA441C78EB5A30C9FE1FB7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sdt>
                  <w:sdtPr>
                    <w:alias w:val="Enter dates from - to:"/>
                    <w:tag w:val="Enter dates from - to:"/>
                    <w:id w:val="998615550"/>
                    <w:placeholder>
                      <w:docPart w:val="280601B41DA745B493CD32513CC3E70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Heading5"/>
                      </w:pPr>
                      <w:r>
                        <w:t>Dates From – To</w:t>
                      </w:r>
                    </w:p>
                  </w:sdtContent>
                </w:sdt>
                <w:p w:rsidR="008F6337" w:rsidRDefault="00661EB5" w:rsidP="004A2218">
                  <w:r>
                    <w:t>Cher Mere</w:t>
                  </w:r>
                  <w:r w:rsidR="004A2218">
                    <w:t>- Customer Service Representative-</w:t>
                  </w:r>
                  <w:r>
                    <w:t>2010-2011.</w:t>
                  </w:r>
                </w:p>
                <w:p w:rsidR="00661EB5" w:rsidRDefault="00661EB5" w:rsidP="004A2218">
                  <w:r>
                    <w:t xml:space="preserve">Boost Sales on products </w:t>
                  </w:r>
                  <w:r w:rsidR="00D316C2">
                    <w:t>and promote business.</w:t>
                  </w:r>
                </w:p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55677A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A494306DB1544DE6AFDF5ADD42CFF5D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sdt>
                  <w:sdtPr>
                    <w:alias w:val="Degree / Date Earned:"/>
                    <w:tag w:val="Degree / Date Earned:"/>
                    <w:id w:val="634905938"/>
                    <w:placeholder>
                      <w:docPart w:val="6173C863F3A6466BAD328186B03507C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School:"/>
                    <w:tag w:val="School:"/>
                    <w:id w:val="-741416646"/>
                    <w:placeholder>
                      <w:docPart w:val="F74C7761FDB34AE9966654050068AB1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:rsidR="008F6337" w:rsidRDefault="00894069" w:rsidP="00894069">
                  <w:r>
                    <w:t>El Dorado Secondary School-{ Food + Nutrition} 3 -2006</w:t>
                  </w:r>
                </w:p>
                <w:p w:rsidR="00894069" w:rsidRDefault="00894069" w:rsidP="00894069">
                  <w:pPr>
                    <w:tabs>
                      <w:tab w:val="left" w:pos="2112"/>
                      <w:tab w:val="center" w:pos="2980"/>
                      <w:tab w:val="left" w:pos="3516"/>
                    </w:tabs>
                    <w:jc w:val="left"/>
                  </w:pPr>
                  <w:r>
                    <w:tab/>
                    <w:t xml:space="preserve">                -{Home Management}3-2006</w:t>
                  </w:r>
                </w:p>
                <w:p w:rsidR="00894069" w:rsidRDefault="00894069" w:rsidP="00894069">
                  <w:pPr>
                    <w:tabs>
                      <w:tab w:val="left" w:pos="2112"/>
                      <w:tab w:val="center" w:pos="2980"/>
                      <w:tab w:val="left" w:pos="3516"/>
                    </w:tabs>
                    <w:jc w:val="left"/>
                  </w:pPr>
                  <w:r>
                    <w:t>Arima West Government Primary School-Common Entrance-2000</w:t>
                  </w:r>
                </w:p>
                <w:p w:rsidR="00894069" w:rsidRDefault="00894069" w:rsidP="00894069">
                  <w:pPr>
                    <w:tabs>
                      <w:tab w:val="left" w:pos="2112"/>
                      <w:tab w:val="center" w:pos="2980"/>
                      <w:tab w:val="left" w:pos="3516"/>
                    </w:tabs>
                    <w:jc w:val="left"/>
                  </w:pPr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55677A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2CB19C1549F24416A7A812B90B5E0E4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p w:rsidR="00894069" w:rsidRDefault="00894069" w:rsidP="00894069">
                  <w:r>
                    <w:t>YTEPP- Beauty Therapy- 2017- PRESENT</w:t>
                  </w:r>
                </w:p>
                <w:p w:rsidR="00894069" w:rsidRDefault="00894069" w:rsidP="00894069">
                  <w:pPr>
                    <w:jc w:val="both"/>
                  </w:pPr>
                  <w:r>
                    <w:t>Multi Sector Skills Training Programmed-Painting- NESC Certified 2009-2010</w:t>
                  </w:r>
                </w:p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77A" w:rsidRDefault="0055677A" w:rsidP="003856C9">
      <w:pPr>
        <w:spacing w:after="0" w:line="240" w:lineRule="auto"/>
      </w:pPr>
      <w:r>
        <w:separator/>
      </w:r>
    </w:p>
  </w:endnote>
  <w:endnote w:type="continuationSeparator" w:id="0">
    <w:p w:rsidR="0055677A" w:rsidRDefault="0055677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6BA6603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Fuwh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PKwAW7CGQAAz7MAAA4AAAAAAAAAAAAAAAAALgIAAGRycy9lMm9Eb2Mu&#10;eG1sUEsBAi0AFAAGAAgAAAAhAHO3OPzaAAAABQEAAA8AAAAAAAAAAAAAAAAAHBwAAGRycy9kb3du&#10;cmV2LnhtbFBLBQYAAAAABAAEAPMAAAAj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EF42AC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8321B61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NB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FLV5I0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77A" w:rsidRDefault="0055677A" w:rsidP="003856C9">
      <w:pPr>
        <w:spacing w:after="0" w:line="240" w:lineRule="auto"/>
      </w:pPr>
      <w:r>
        <w:separator/>
      </w:r>
    </w:p>
  </w:footnote>
  <w:footnote w:type="continuationSeparator" w:id="0">
    <w:p w:rsidR="0055677A" w:rsidRDefault="0055677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8A28B17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wYnh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MR49bM5rkPWvm5KeEtOE3+6eDqOX3WWL323+HJ1Ac3l42m/O&#10;o91h9KE87ar355H/DTH8cny6xY1+PR3/OP5+8jThx9+q9d/Oo0P14xaim385HwGDMUR/cdP8E/r/&#10;k//70buXf68eoGf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C1EEA64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oB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69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A2218"/>
    <w:rsid w:val="004D22BB"/>
    <w:rsid w:val="005152F2"/>
    <w:rsid w:val="00534E4E"/>
    <w:rsid w:val="00551D35"/>
    <w:rsid w:val="0055677A"/>
    <w:rsid w:val="00557019"/>
    <w:rsid w:val="005674AC"/>
    <w:rsid w:val="005A1E51"/>
    <w:rsid w:val="005A7E57"/>
    <w:rsid w:val="00616FF4"/>
    <w:rsid w:val="00661EB5"/>
    <w:rsid w:val="006A3CE7"/>
    <w:rsid w:val="00743379"/>
    <w:rsid w:val="007803B7"/>
    <w:rsid w:val="007B2F5C"/>
    <w:rsid w:val="007C5F05"/>
    <w:rsid w:val="00832043"/>
    <w:rsid w:val="00832F81"/>
    <w:rsid w:val="00894069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316C2"/>
    <w:rsid w:val="00D5067A"/>
    <w:rsid w:val="00DC79BB"/>
    <w:rsid w:val="00E34D58"/>
    <w:rsid w:val="00E941EF"/>
    <w:rsid w:val="00EB1C1B"/>
    <w:rsid w:val="00EF42AC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08153B-A385-4447-B8EE-F5856CFD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2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5E61097A542809E12DDD89ABF9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3F9DC-BFF2-4D4E-8A04-42F4AA7DBA75}"/>
      </w:docPartPr>
      <w:docPartBody>
        <w:p w:rsidR="00000000" w:rsidRDefault="009170C9">
          <w:pPr>
            <w:pStyle w:val="B1B5E61097A542809E12DDD89ABF9DA1"/>
          </w:pPr>
          <w:r w:rsidRPr="005152F2">
            <w:t>Telephone</w:t>
          </w:r>
        </w:p>
      </w:docPartBody>
    </w:docPart>
    <w:docPart>
      <w:docPartPr>
        <w:name w:val="815369EFBD0B4FACB7D0F0CC3B649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F6C34-9CD3-43E2-95A3-987EB55026CD}"/>
      </w:docPartPr>
      <w:docPartBody>
        <w:p w:rsidR="00000000" w:rsidRDefault="009170C9">
          <w:pPr>
            <w:pStyle w:val="815369EFBD0B4FACB7D0F0CC3B64916D"/>
          </w:pPr>
          <w:r>
            <w:t>Objective</w:t>
          </w:r>
        </w:p>
      </w:docPartBody>
    </w:docPart>
    <w:docPart>
      <w:docPartPr>
        <w:name w:val="FC51971F6C49458EACEA07A7BE1FF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E2862-68E0-4B0F-9E27-49457CAF8207}"/>
      </w:docPartPr>
      <w:docPartBody>
        <w:p w:rsidR="00000000" w:rsidRDefault="009170C9">
          <w:pPr>
            <w:pStyle w:val="FC51971F6C49458EACEA07A7BE1FF5A1"/>
          </w:pPr>
          <w:r w:rsidRPr="005152F2">
            <w:t>Experience</w:t>
          </w:r>
        </w:p>
      </w:docPartBody>
    </w:docPart>
    <w:docPart>
      <w:docPartPr>
        <w:name w:val="9C079FA892DE443E9D62DA3DB8281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9FC3F-7A36-4A98-BA9D-86E33207EEF4}"/>
      </w:docPartPr>
      <w:docPartBody>
        <w:p w:rsidR="00000000" w:rsidRDefault="009170C9">
          <w:pPr>
            <w:pStyle w:val="9C079FA892DE443E9D62DA3DB8281E57"/>
          </w:pPr>
          <w:r w:rsidRPr="0043426C">
            <w:t>Job Title/Company</w:t>
          </w:r>
        </w:p>
      </w:docPartBody>
    </w:docPart>
    <w:docPart>
      <w:docPartPr>
        <w:name w:val="4AC8FFB88F0348F88FBD27029BD89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DC0EB-F891-456C-9911-A1F132C07AEA}"/>
      </w:docPartPr>
      <w:docPartBody>
        <w:p w:rsidR="00000000" w:rsidRDefault="009170C9">
          <w:pPr>
            <w:pStyle w:val="4AC8FFB88F0348F88FBD27029BD8937A"/>
          </w:pPr>
          <w:r>
            <w:t>Dates From – To</w:t>
          </w:r>
        </w:p>
      </w:docPartBody>
    </w:docPart>
    <w:docPart>
      <w:docPartPr>
        <w:name w:val="93BA78650FA441C78EB5A30C9FE1F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9ABFD-FCA5-4A9B-BD86-9ACE824E6853}"/>
      </w:docPartPr>
      <w:docPartBody>
        <w:p w:rsidR="00000000" w:rsidRDefault="009170C9">
          <w:pPr>
            <w:pStyle w:val="93BA78650FA441C78EB5A30C9FE1FB79"/>
          </w:pPr>
          <w:r w:rsidRPr="0043426C">
            <w:t>Job Title/Company</w:t>
          </w:r>
        </w:p>
      </w:docPartBody>
    </w:docPart>
    <w:docPart>
      <w:docPartPr>
        <w:name w:val="280601B41DA745B493CD32513CC3E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AC61E-3B1F-457D-8860-DC5EA92323E1}"/>
      </w:docPartPr>
      <w:docPartBody>
        <w:p w:rsidR="00000000" w:rsidRDefault="009170C9">
          <w:pPr>
            <w:pStyle w:val="280601B41DA745B493CD32513CC3E708"/>
          </w:pPr>
          <w:r>
            <w:t>Dates From – To</w:t>
          </w:r>
        </w:p>
      </w:docPartBody>
    </w:docPart>
    <w:docPart>
      <w:docPartPr>
        <w:name w:val="A494306DB1544DE6AFDF5ADD42CFF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A63AF-2214-4BDA-A0A9-3993B617985B}"/>
      </w:docPartPr>
      <w:docPartBody>
        <w:p w:rsidR="00000000" w:rsidRDefault="009170C9">
          <w:pPr>
            <w:pStyle w:val="A494306DB1544DE6AFDF5ADD42CFF5D2"/>
          </w:pPr>
          <w:r w:rsidRPr="005152F2">
            <w:t>Education</w:t>
          </w:r>
        </w:p>
      </w:docPartBody>
    </w:docPart>
    <w:docPart>
      <w:docPartPr>
        <w:name w:val="6173C863F3A6466BAD328186B0350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3FF5E-9DF6-48DB-A7C4-143158329D06}"/>
      </w:docPartPr>
      <w:docPartBody>
        <w:p w:rsidR="00000000" w:rsidRDefault="009170C9">
          <w:pPr>
            <w:pStyle w:val="6173C863F3A6466BAD328186B03507C4"/>
          </w:pPr>
          <w:r w:rsidRPr="0043426C">
            <w:t>Degree / Date Earned</w:t>
          </w:r>
        </w:p>
      </w:docPartBody>
    </w:docPart>
    <w:docPart>
      <w:docPartPr>
        <w:name w:val="F74C7761FDB34AE9966654050068A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F4EA6-DDE1-4924-954C-BDDAEFEAAD92}"/>
      </w:docPartPr>
      <w:docPartBody>
        <w:p w:rsidR="00000000" w:rsidRDefault="009170C9">
          <w:pPr>
            <w:pStyle w:val="F74C7761FDB34AE9966654050068AB1A"/>
          </w:pPr>
          <w:r w:rsidRPr="005152F2">
            <w:t>School</w:t>
          </w:r>
        </w:p>
      </w:docPartBody>
    </w:docPart>
    <w:docPart>
      <w:docPartPr>
        <w:name w:val="2CB19C1549F24416A7A812B90B5E0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7B142-F204-4DF8-9A7E-10A3C3D8BD6B}"/>
      </w:docPartPr>
      <w:docPartBody>
        <w:p w:rsidR="00000000" w:rsidRDefault="009170C9">
          <w:pPr>
            <w:pStyle w:val="2CB19C1549F24416A7A812B90B5E0E42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C9"/>
    <w:rsid w:val="0091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66F15FCBA44D94BF927B73445B00ED">
    <w:name w:val="0C66F15FCBA44D94BF927B73445B00ED"/>
  </w:style>
  <w:style w:type="paragraph" w:customStyle="1" w:styleId="8522DB37580E49E284C60A9CD1E72F25">
    <w:name w:val="8522DB37580E49E284C60A9CD1E72F25"/>
  </w:style>
  <w:style w:type="paragraph" w:customStyle="1" w:styleId="B1B5E61097A542809E12DDD89ABF9DA1">
    <w:name w:val="B1B5E61097A542809E12DDD89ABF9DA1"/>
  </w:style>
  <w:style w:type="paragraph" w:customStyle="1" w:styleId="1FB6D3965B334836A2C6B845AA379AFE">
    <w:name w:val="1FB6D3965B334836A2C6B845AA379AFE"/>
  </w:style>
  <w:style w:type="paragraph" w:customStyle="1" w:styleId="D1181C5FDA9545F4844DD893B25BB196">
    <w:name w:val="D1181C5FDA9545F4844DD893B25BB196"/>
  </w:style>
  <w:style w:type="paragraph" w:customStyle="1" w:styleId="815369EFBD0B4FACB7D0F0CC3B64916D">
    <w:name w:val="815369EFBD0B4FACB7D0F0CC3B64916D"/>
  </w:style>
  <w:style w:type="paragraph" w:customStyle="1" w:styleId="C312576D5F3A42F7B705C41EF0410FE6">
    <w:name w:val="C312576D5F3A42F7B705C41EF0410FE6"/>
  </w:style>
  <w:style w:type="paragraph" w:customStyle="1" w:styleId="9A268F66C0E9444EAD7BDECC28497049">
    <w:name w:val="9A268F66C0E9444EAD7BDECC28497049"/>
  </w:style>
  <w:style w:type="paragraph" w:customStyle="1" w:styleId="08BEF3992D664441A01E56E20A7D3452">
    <w:name w:val="08BEF3992D664441A01E56E20A7D3452"/>
  </w:style>
  <w:style w:type="paragraph" w:customStyle="1" w:styleId="FC51971F6C49458EACEA07A7BE1FF5A1">
    <w:name w:val="FC51971F6C49458EACEA07A7BE1FF5A1"/>
  </w:style>
  <w:style w:type="paragraph" w:customStyle="1" w:styleId="9C079FA892DE443E9D62DA3DB8281E57">
    <w:name w:val="9C079FA892DE443E9D62DA3DB8281E57"/>
  </w:style>
  <w:style w:type="paragraph" w:customStyle="1" w:styleId="4AC8FFB88F0348F88FBD27029BD8937A">
    <w:name w:val="4AC8FFB88F0348F88FBD27029BD8937A"/>
  </w:style>
  <w:style w:type="paragraph" w:customStyle="1" w:styleId="4FE3B16CEC7641A9944482CF4CCC0734">
    <w:name w:val="4FE3B16CEC7641A9944482CF4CCC0734"/>
  </w:style>
  <w:style w:type="paragraph" w:customStyle="1" w:styleId="93BA78650FA441C78EB5A30C9FE1FB79">
    <w:name w:val="93BA78650FA441C78EB5A30C9FE1FB79"/>
  </w:style>
  <w:style w:type="paragraph" w:customStyle="1" w:styleId="280601B41DA745B493CD32513CC3E708">
    <w:name w:val="280601B41DA745B493CD32513CC3E708"/>
  </w:style>
  <w:style w:type="paragraph" w:customStyle="1" w:styleId="7339487D9328407E95977672C7EDD404">
    <w:name w:val="7339487D9328407E95977672C7EDD404"/>
  </w:style>
  <w:style w:type="paragraph" w:customStyle="1" w:styleId="A494306DB1544DE6AFDF5ADD42CFF5D2">
    <w:name w:val="A494306DB1544DE6AFDF5ADD42CFF5D2"/>
  </w:style>
  <w:style w:type="paragraph" w:customStyle="1" w:styleId="6173C863F3A6466BAD328186B03507C4">
    <w:name w:val="6173C863F3A6466BAD328186B03507C4"/>
  </w:style>
  <w:style w:type="paragraph" w:customStyle="1" w:styleId="F74C7761FDB34AE9966654050068AB1A">
    <w:name w:val="F74C7761FDB34AE9966654050068AB1A"/>
  </w:style>
  <w:style w:type="paragraph" w:customStyle="1" w:styleId="56BF5A01D1EE440594D18124C361BDF0">
    <w:name w:val="56BF5A01D1EE440594D18124C361BDF0"/>
  </w:style>
  <w:style w:type="paragraph" w:customStyle="1" w:styleId="2CB19C1549F24416A7A812B90B5E0E42">
    <w:name w:val="2CB19C1549F24416A7A812B90B5E0E42"/>
  </w:style>
  <w:style w:type="paragraph" w:customStyle="1" w:styleId="4E22B844DC2647A79C416A4C20092AFD">
    <w:name w:val="4E22B844DC2647A79C416A4C20092A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44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2018-01-13T17:39:00Z</cp:lastPrinted>
  <dcterms:created xsi:type="dcterms:W3CDTF">2018-01-13T16:55:00Z</dcterms:created>
  <dcterms:modified xsi:type="dcterms:W3CDTF">2018-01-13T17:40:00Z</dcterms:modified>
</cp:coreProperties>
</file>