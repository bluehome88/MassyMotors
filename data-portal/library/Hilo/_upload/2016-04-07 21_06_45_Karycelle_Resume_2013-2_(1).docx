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2948"/>
        <w:gridCol w:w="3338"/>
        <w:gridCol w:w="2584"/>
      </w:tblGrid>
      <w:tr w:rsidR="00AD1E00">
        <w:trPr>
          <w:trHeight w:val="45"/>
        </w:trPr>
        <w:sdt>
          <w:sdtPr>
            <w:rPr>
              <w:rFonts w:ascii="Forte" w:hAnsi="Forte"/>
              <w:sz w:val="40"/>
            </w:rPr>
            <w:alias w:val="Author"/>
            <w:id w:val="89610595"/>
            <w:placeholder>
              <w:docPart w:val="8A4F5CFFB2EA4651886B40F0971ED1CA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8640" w:type="dxa"/>
                <w:gridSpan w:val="3"/>
                <w:tcBorders>
                  <w:bottom w:val="single" w:sz="4" w:space="0" w:color="BFBFBF" w:themeColor="background1" w:themeShade="BF"/>
                </w:tcBorders>
                <w:tcMar>
                  <w:bottom w:w="0" w:type="dxa"/>
                </w:tcMar>
                <w:vAlign w:val="bottom"/>
              </w:tcPr>
              <w:p w:rsidR="00AD1E00" w:rsidRPr="00C47E45" w:rsidRDefault="0048465E" w:rsidP="00C47E45">
                <w:pPr>
                  <w:pStyle w:val="YourName"/>
                  <w:jc w:val="center"/>
                  <w:rPr>
                    <w:rFonts w:ascii="Forte" w:hAnsi="Forte"/>
                    <w:sz w:val="40"/>
                  </w:rPr>
                </w:pPr>
                <w:r w:rsidRPr="00C47E45">
                  <w:rPr>
                    <w:rFonts w:ascii="Forte" w:hAnsi="Forte"/>
                    <w:sz w:val="40"/>
                    <w:lang w:val="en-029"/>
                  </w:rPr>
                  <w:t>Karycelle Wallace</w:t>
                </w:r>
              </w:p>
            </w:tc>
          </w:sdtContent>
        </w:sdt>
      </w:tr>
      <w:tr w:rsidR="00AD1E00">
        <w:trPr>
          <w:trHeight w:val="37"/>
        </w:trPr>
        <w:tc>
          <w:tcPr>
            <w:tcW w:w="8640" w:type="dxa"/>
            <w:gridSpan w:val="3"/>
            <w:tcBorders>
              <w:top w:val="single" w:sz="4" w:space="0" w:color="BFBFBF" w:themeColor="background1" w:themeShade="BF"/>
            </w:tcBorders>
            <w:tcMar>
              <w:top w:w="86" w:type="dxa"/>
              <w:bottom w:w="288" w:type="dxa"/>
            </w:tcMar>
          </w:tcPr>
          <w:p w:rsidR="004766D1" w:rsidRPr="004766D1" w:rsidRDefault="0048465E" w:rsidP="004766D1">
            <w:pPr>
              <w:pStyle w:val="ListParagraph"/>
              <w:numPr>
                <w:ilvl w:val="0"/>
                <w:numId w:val="16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#14</w:t>
            </w:r>
            <w:r w:rsidR="004766D1">
              <w:rPr>
                <w:rFonts w:ascii="Goudy Old Style" w:hAnsi="Goudy Old Style"/>
                <w:sz w:val="22"/>
              </w:rPr>
              <w:t xml:space="preserve"> Concorde Avenue, Pa</w:t>
            </w:r>
            <w:r w:rsidRPr="004766D1">
              <w:rPr>
                <w:rFonts w:ascii="Goudy Old Style" w:hAnsi="Goudy Old Style"/>
                <w:sz w:val="22"/>
              </w:rPr>
              <w:t>radise East</w:t>
            </w:r>
            <w:r w:rsidR="004766D1" w:rsidRPr="004766D1">
              <w:rPr>
                <w:rFonts w:ascii="Goudy Old Style" w:hAnsi="Goudy Old Style"/>
                <w:sz w:val="22"/>
              </w:rPr>
              <w:t xml:space="preserve">, </w:t>
            </w:r>
            <w:r w:rsidRPr="004766D1">
              <w:rPr>
                <w:rFonts w:ascii="Goudy Old Style" w:hAnsi="Goudy Old Style"/>
                <w:sz w:val="22"/>
              </w:rPr>
              <w:t>Tacarigua</w:t>
            </w:r>
            <w:r w:rsidR="004766D1" w:rsidRPr="004766D1">
              <w:rPr>
                <w:rFonts w:ascii="Goudy Old Style" w:hAnsi="Goudy Old Style"/>
                <w:sz w:val="22"/>
              </w:rPr>
              <w:t xml:space="preserve">. </w:t>
            </w:r>
          </w:p>
          <w:p w:rsidR="004766D1" w:rsidRPr="004766D1" w:rsidRDefault="004766D1" w:rsidP="004766D1">
            <w:pPr>
              <w:pStyle w:val="AllCapsCopy"/>
              <w:numPr>
                <w:ilvl w:val="0"/>
                <w:numId w:val="16"/>
              </w:numPr>
              <w:jc w:val="both"/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contact no. (</w:t>
            </w:r>
            <w:r w:rsidRPr="004766D1">
              <w:rPr>
                <w:rFonts w:ascii="Goudy Old Style" w:hAnsi="Goudy Old Style"/>
                <w:b/>
                <w:sz w:val="22"/>
              </w:rPr>
              <w:t xml:space="preserve">MAin - </w:t>
            </w:r>
            <w:r w:rsidR="0048465E" w:rsidRPr="004766D1">
              <w:rPr>
                <w:rFonts w:ascii="Goudy Old Style" w:hAnsi="Goudy Old Style"/>
                <w:b/>
                <w:sz w:val="22"/>
              </w:rPr>
              <w:t>757-9058</w:t>
            </w:r>
            <w:r w:rsidRPr="004766D1">
              <w:rPr>
                <w:rFonts w:ascii="Goudy Old Style" w:hAnsi="Goudy Old Style"/>
                <w:sz w:val="22"/>
              </w:rPr>
              <w:t>,</w:t>
            </w:r>
            <w:r w:rsidR="00680B33">
              <w:rPr>
                <w:rFonts w:ascii="Goudy Old Style" w:hAnsi="Goudy Old Style"/>
                <w:sz w:val="22"/>
              </w:rPr>
              <w:t>284-9527,</w:t>
            </w:r>
            <w:r w:rsidR="00AB7D14">
              <w:rPr>
                <w:rFonts w:ascii="Goudy Old Style" w:hAnsi="Goudy Old Style"/>
                <w:sz w:val="22"/>
              </w:rPr>
              <w:t xml:space="preserve"> </w:t>
            </w:r>
            <w:r w:rsidR="0048465E" w:rsidRPr="004766D1">
              <w:rPr>
                <w:rFonts w:ascii="Goudy Old Style" w:hAnsi="Goudy Old Style"/>
                <w:sz w:val="22"/>
              </w:rPr>
              <w:t>640-6041</w:t>
            </w:r>
            <w:r w:rsidRPr="004766D1">
              <w:rPr>
                <w:rFonts w:ascii="Goudy Old Style" w:hAnsi="Goudy Old Style"/>
                <w:sz w:val="22"/>
              </w:rPr>
              <w:t>)</w:t>
            </w:r>
          </w:p>
          <w:p w:rsidR="00AD1E00" w:rsidRDefault="00C717CE" w:rsidP="004766D1">
            <w:pPr>
              <w:pStyle w:val="ListParagraph"/>
              <w:numPr>
                <w:ilvl w:val="0"/>
                <w:numId w:val="16"/>
              </w:numPr>
              <w:jc w:val="both"/>
            </w:pPr>
            <w:sdt>
              <w:sdtPr>
                <w:rPr>
                  <w:sz w:val="22"/>
                </w:rPr>
                <w:id w:val="270048422"/>
                <w:placeholder>
                  <w:docPart w:val="7540EE8209384183ACB2135D87EC36BA"/>
                </w:placeholder>
              </w:sdtPr>
              <w:sdtEndPr/>
              <w:sdtContent>
                <w:r w:rsidR="004766D1" w:rsidRPr="004766D1">
                  <w:rPr>
                    <w:rFonts w:ascii="Goudy Old Style" w:hAnsi="Goudy Old Style"/>
                    <w:sz w:val="22"/>
                  </w:rPr>
                  <w:t>w</w:t>
                </w:r>
                <w:r w:rsidR="0048465E" w:rsidRPr="004766D1">
                  <w:rPr>
                    <w:rFonts w:ascii="Goudy Old Style" w:hAnsi="Goudy Old Style"/>
                    <w:sz w:val="22"/>
                  </w:rPr>
                  <w:t>.karycelle@hotmail.com</w:t>
                </w:r>
              </w:sdtContent>
            </w:sdt>
          </w:p>
        </w:tc>
      </w:tr>
      <w:tr w:rsidR="00AD1E00">
        <w:trPr>
          <w:trHeight w:val="37"/>
        </w:trPr>
        <w:tc>
          <w:tcPr>
            <w:tcW w:w="8640" w:type="dxa"/>
            <w:gridSpan w:val="3"/>
          </w:tcPr>
          <w:p w:rsidR="00AD1E00" w:rsidRPr="00C47E45" w:rsidRDefault="004766D1" w:rsidP="004766D1">
            <w:pPr>
              <w:pStyle w:val="SectionHeadings"/>
              <w:jc w:val="center"/>
              <w:rPr>
                <w:rFonts w:ascii="Forte" w:hAnsi="Forte"/>
                <w:b/>
                <w:color w:val="auto"/>
              </w:rPr>
            </w:pPr>
            <w:r w:rsidRPr="00C47E45">
              <w:rPr>
                <w:rFonts w:ascii="Forte" w:hAnsi="Forte"/>
                <w:b/>
                <w:color w:val="auto"/>
              </w:rPr>
              <w:t>Objective</w:t>
            </w:r>
          </w:p>
        </w:tc>
      </w:tr>
      <w:tr w:rsidR="00AD1E00">
        <w:tc>
          <w:tcPr>
            <w:tcW w:w="8640" w:type="dxa"/>
            <w:gridSpan w:val="3"/>
            <w:tcMar>
              <w:bottom w:w="144" w:type="dxa"/>
            </w:tcMar>
          </w:tcPr>
          <w:p w:rsidR="00BD7583" w:rsidRPr="00680B33" w:rsidRDefault="0048465E" w:rsidP="004766D1">
            <w:pPr>
              <w:pStyle w:val="Copy"/>
              <w:numPr>
                <w:ilvl w:val="0"/>
                <w:numId w:val="15"/>
              </w:numPr>
              <w:rPr>
                <w:rFonts w:ascii="Goudy Old Style" w:hAnsi="Goudy Old Style"/>
                <w:i/>
                <w:sz w:val="18"/>
              </w:rPr>
            </w:pPr>
            <w:r w:rsidRPr="004766D1">
              <w:rPr>
                <w:rFonts w:ascii="Goudy Old Style" w:hAnsi="Goudy Old Style"/>
                <w:i/>
                <w:sz w:val="24"/>
              </w:rPr>
              <w:t>To gain valuable experience in the world of work</w:t>
            </w:r>
          </w:p>
          <w:p w:rsidR="00680B33" w:rsidRPr="004766D1" w:rsidRDefault="00680B33" w:rsidP="00680B33">
            <w:pPr>
              <w:pStyle w:val="Copy"/>
              <w:ind w:left="720"/>
              <w:rPr>
                <w:rFonts w:ascii="Goudy Old Style" w:hAnsi="Goudy Old Style"/>
                <w:i/>
                <w:sz w:val="18"/>
              </w:rPr>
            </w:pPr>
          </w:p>
          <w:p w:rsidR="00C12363" w:rsidRDefault="00BD7583" w:rsidP="00C12363">
            <w:pPr>
              <w:pStyle w:val="SectionHeadings"/>
              <w:jc w:val="center"/>
              <w:rPr>
                <w:rFonts w:ascii="Forte" w:hAnsi="Forte"/>
                <w:b/>
                <w:color w:val="auto"/>
              </w:rPr>
            </w:pPr>
            <w:r w:rsidRPr="00C47E45">
              <w:rPr>
                <w:rFonts w:ascii="Forte" w:hAnsi="Forte"/>
                <w:b/>
                <w:color w:val="auto"/>
              </w:rPr>
              <w:t>Experience</w:t>
            </w:r>
          </w:p>
          <w:tbl>
            <w:tblPr>
              <w:tblStyle w:val="TableGrid"/>
              <w:tblW w:w="8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2405"/>
            </w:tblGrid>
            <w:tr w:rsidR="00C12363" w:rsidRPr="004766D1" w:rsidTr="002848D0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C12363" w:rsidRPr="004766D1" w:rsidRDefault="00C12363" w:rsidP="00C12363">
                  <w:pPr>
                    <w:pStyle w:val="AllCapsCopy"/>
                    <w:rPr>
                      <w:rFonts w:ascii="Goudy Old Style" w:hAnsi="Goudy Old Style"/>
                      <w:b/>
                      <w:sz w:val="22"/>
                    </w:rPr>
                  </w:pPr>
                  <w:r>
                    <w:rPr>
                      <w:rFonts w:ascii="Goudy Old Style" w:hAnsi="Goudy Old Style"/>
                      <w:b/>
                      <w:sz w:val="22"/>
                    </w:rPr>
                    <w:t>21</w:t>
                  </w:r>
                  <w:r w:rsidRPr="00C12363">
                    <w:rPr>
                      <w:rFonts w:ascii="Goudy Old Style" w:hAnsi="Goudy Old Style"/>
                      <w:b/>
                      <w:sz w:val="22"/>
                      <w:vertAlign w:val="superscript"/>
                    </w:rPr>
                    <w:t>st</w:t>
                  </w:r>
                  <w:r>
                    <w:rPr>
                      <w:rFonts w:ascii="Goudy Old Style" w:hAnsi="Goudy Old Style"/>
                      <w:b/>
                      <w:sz w:val="22"/>
                    </w:rPr>
                    <w:t xml:space="preserve"> -28</w:t>
                  </w:r>
                  <w:r w:rsidRPr="00C12363">
                    <w:rPr>
                      <w:rFonts w:ascii="Goudy Old Style" w:hAnsi="Goudy Old Style"/>
                      <w:b/>
                      <w:sz w:val="22"/>
                      <w:vertAlign w:val="superscript"/>
                    </w:rPr>
                    <w:t>th</w:t>
                  </w:r>
                  <w:r>
                    <w:rPr>
                      <w:rFonts w:ascii="Goudy Old Style" w:hAnsi="Goudy Old Style"/>
                      <w:b/>
                      <w:sz w:val="22"/>
                    </w:rPr>
                    <w:t xml:space="preserve"> Dec, </w:t>
                  </w:r>
                  <w:r>
                    <w:rPr>
                      <w:rFonts w:ascii="Goudy Old Style" w:hAnsi="Goudy Old Style"/>
                      <w:b/>
                      <w:sz w:val="22"/>
                    </w:rPr>
                    <w:t>2015</w:t>
                  </w:r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C12363" w:rsidRPr="004766D1" w:rsidRDefault="00C12363" w:rsidP="00C12363">
                  <w:pPr>
                    <w:pStyle w:val="Copy"/>
                    <w:rPr>
                      <w:rFonts w:ascii="Goudy Old Style" w:hAnsi="Goudy Old Style"/>
                      <w:b/>
                      <w:sz w:val="22"/>
                    </w:rPr>
                  </w:pPr>
                  <w:r>
                    <w:rPr>
                      <w:rFonts w:ascii="Goudy Old Style" w:hAnsi="Goudy Old Style"/>
                      <w:b/>
                      <w:sz w:val="22"/>
                    </w:rPr>
                    <w:t>Mic</w:t>
                  </w:r>
                  <w:bookmarkStart w:id="0" w:name="_GoBack"/>
                  <w:bookmarkEnd w:id="0"/>
                  <w:r>
                    <w:rPr>
                      <w:rFonts w:ascii="Goudy Old Style" w:hAnsi="Goudy Old Style"/>
                      <w:b/>
                      <w:sz w:val="22"/>
                    </w:rPr>
                    <w:t xml:space="preserve">ro Software Designs </w:t>
                  </w:r>
                </w:p>
              </w:tc>
              <w:tc>
                <w:tcPr>
                  <w:tcW w:w="2405" w:type="dxa"/>
                  <w:tcMar>
                    <w:bottom w:w="0" w:type="dxa"/>
                  </w:tcMar>
                  <w:vAlign w:val="center"/>
                </w:tcPr>
                <w:p w:rsidR="00C12363" w:rsidRPr="004766D1" w:rsidRDefault="00C12363" w:rsidP="00C12363">
                  <w:pPr>
                    <w:pStyle w:val="Italics"/>
                    <w:rPr>
                      <w:rFonts w:ascii="Goudy Old Style" w:hAnsi="Goudy Old Style"/>
                      <w:b/>
                      <w:sz w:val="22"/>
                    </w:rPr>
                  </w:pPr>
                  <w:r>
                    <w:rPr>
                      <w:rFonts w:ascii="Goudy Old Style" w:hAnsi="Goudy Old Style"/>
                      <w:b/>
                      <w:sz w:val="22"/>
                    </w:rPr>
                    <w:t>St. Joseph</w:t>
                  </w:r>
                </w:p>
              </w:tc>
            </w:tr>
            <w:tr w:rsidR="00C12363" w:rsidRPr="004766D1" w:rsidTr="002848D0">
              <w:trPr>
                <w:trHeight w:val="37"/>
              </w:trPr>
              <w:tc>
                <w:tcPr>
                  <w:tcW w:w="8640" w:type="dxa"/>
                  <w:gridSpan w:val="3"/>
                  <w:tcMar>
                    <w:bottom w:w="144" w:type="dxa"/>
                  </w:tcMar>
                </w:tcPr>
                <w:p w:rsidR="00C12363" w:rsidRPr="004766D1" w:rsidRDefault="00C12363" w:rsidP="00C12363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Administrative assistant</w:t>
                  </w:r>
                </w:p>
                <w:p w:rsidR="00C12363" w:rsidRPr="004766D1" w:rsidRDefault="00C12363" w:rsidP="00C1236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Responsible for taking, transferring and making calls both local and international</w:t>
                  </w:r>
                </w:p>
                <w:p w:rsidR="00C12363" w:rsidRDefault="00C12363" w:rsidP="00C1236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 xml:space="preserve">Receiving and sending out </w:t>
                  </w:r>
                  <w:proofErr w:type="spellStart"/>
                  <w:r>
                    <w:rPr>
                      <w:rFonts w:ascii="Goudy Old Style" w:hAnsi="Goudy Old Style"/>
                      <w:sz w:val="22"/>
                    </w:rPr>
                    <w:t>cheques</w:t>
                  </w:r>
                  <w:proofErr w:type="spellEnd"/>
                </w:p>
                <w:p w:rsidR="00C12363" w:rsidRDefault="00C12363" w:rsidP="00C1236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Managing front desk when clients come in</w:t>
                  </w:r>
                </w:p>
                <w:p w:rsidR="00C717CE" w:rsidRPr="004766D1" w:rsidRDefault="00C717CE" w:rsidP="00C1236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Helping administrative officers in whatever way possible</w:t>
                  </w:r>
                </w:p>
              </w:tc>
            </w:tr>
          </w:tbl>
          <w:p w:rsidR="00C12363" w:rsidRPr="00C12363" w:rsidRDefault="00C12363" w:rsidP="00C12363">
            <w:pPr>
              <w:pStyle w:val="SectionHeadings"/>
              <w:jc w:val="center"/>
              <w:rPr>
                <w:rFonts w:ascii="Forte" w:hAnsi="Forte"/>
                <w:b/>
                <w:color w:val="auto"/>
              </w:rPr>
            </w:pPr>
          </w:p>
          <w:tbl>
            <w:tblPr>
              <w:tblStyle w:val="TableGrid"/>
              <w:tblW w:w="8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2405"/>
            </w:tblGrid>
            <w:tr w:rsidR="00680B33" w:rsidRPr="004766D1" w:rsidTr="00335CF4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680B33" w:rsidRPr="004766D1" w:rsidRDefault="00680B33" w:rsidP="00680B33">
                  <w:pPr>
                    <w:pStyle w:val="AllCapsCopy"/>
                    <w:rPr>
                      <w:rFonts w:ascii="Goudy Old Style" w:hAnsi="Goudy Old Style"/>
                      <w:b/>
                      <w:sz w:val="22"/>
                    </w:rPr>
                  </w:pPr>
                  <w:r>
                    <w:rPr>
                      <w:rFonts w:ascii="Goudy Old Style" w:hAnsi="Goudy Old Style"/>
                      <w:b/>
                      <w:sz w:val="22"/>
                    </w:rPr>
                    <w:t>Dec 2014 – jan 2015</w:t>
                  </w:r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680B33" w:rsidRPr="004766D1" w:rsidRDefault="00680B33" w:rsidP="00680B33">
                  <w:pPr>
                    <w:pStyle w:val="Copy"/>
                    <w:rPr>
                      <w:rFonts w:ascii="Goudy Old Style" w:hAnsi="Goudy Old Style"/>
                      <w:b/>
                      <w:sz w:val="22"/>
                    </w:rPr>
                  </w:pPr>
                  <w:r>
                    <w:rPr>
                      <w:rFonts w:ascii="Goudy Old Style" w:hAnsi="Goudy Old Style"/>
                      <w:b/>
                      <w:sz w:val="22"/>
                    </w:rPr>
                    <w:t>J&amp;K Signature Styles</w:t>
                  </w:r>
                </w:p>
              </w:tc>
              <w:tc>
                <w:tcPr>
                  <w:tcW w:w="2405" w:type="dxa"/>
                  <w:tcMar>
                    <w:bottom w:w="0" w:type="dxa"/>
                  </w:tcMar>
                  <w:vAlign w:val="center"/>
                </w:tcPr>
                <w:p w:rsidR="00680B33" w:rsidRPr="004766D1" w:rsidRDefault="00680B33" w:rsidP="00680B33">
                  <w:pPr>
                    <w:pStyle w:val="Italics"/>
                    <w:rPr>
                      <w:rFonts w:ascii="Goudy Old Style" w:hAnsi="Goudy Old Style"/>
                      <w:b/>
                      <w:sz w:val="22"/>
                    </w:rPr>
                  </w:pPr>
                  <w:r>
                    <w:rPr>
                      <w:rFonts w:ascii="Goudy Old Style" w:hAnsi="Goudy Old Style"/>
                      <w:b/>
                      <w:sz w:val="22"/>
                    </w:rPr>
                    <w:t>Grand Bazaar</w:t>
                  </w:r>
                </w:p>
              </w:tc>
            </w:tr>
            <w:tr w:rsidR="00680B33" w:rsidRPr="004766D1" w:rsidTr="00335CF4">
              <w:trPr>
                <w:trHeight w:val="37"/>
              </w:trPr>
              <w:tc>
                <w:tcPr>
                  <w:tcW w:w="8640" w:type="dxa"/>
                  <w:gridSpan w:val="3"/>
                  <w:tcMar>
                    <w:bottom w:w="144" w:type="dxa"/>
                  </w:tcMar>
                </w:tcPr>
                <w:p w:rsidR="00680B33" w:rsidRPr="004766D1" w:rsidRDefault="00680B33" w:rsidP="00680B33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Sales Associate</w:t>
                  </w:r>
                </w:p>
                <w:p w:rsidR="00680B33" w:rsidRPr="004766D1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 xml:space="preserve">Checking in the stock that comes in </w:t>
                  </w:r>
                </w:p>
                <w:p w:rsidR="00680B33" w:rsidRPr="004766D1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 w:rsidRPr="004766D1">
                    <w:rPr>
                      <w:rFonts w:ascii="Goudy Old Style" w:hAnsi="Goudy Old Style"/>
                      <w:sz w:val="22"/>
                    </w:rPr>
                    <w:t>Taking calls.</w:t>
                  </w:r>
                </w:p>
                <w:p w:rsidR="00680B33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Ensuring customers are well taken care of.</w:t>
                  </w:r>
                </w:p>
                <w:p w:rsidR="00680B33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Ensuring that the customer is satisfied and happy with their purchase</w:t>
                  </w:r>
                </w:p>
                <w:p w:rsidR="00680B33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 xml:space="preserve">Meeting the customers’ needs </w:t>
                  </w:r>
                </w:p>
                <w:p w:rsidR="00680B33" w:rsidRPr="004766D1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Replenishing products in the store on a daily basis</w:t>
                  </w:r>
                </w:p>
              </w:tc>
            </w:tr>
            <w:tr w:rsidR="00680B33" w:rsidRPr="004766D1" w:rsidTr="00680B33">
              <w:trPr>
                <w:trHeight w:val="51"/>
              </w:trPr>
              <w:tc>
                <w:tcPr>
                  <w:tcW w:w="8640" w:type="dxa"/>
                  <w:gridSpan w:val="3"/>
                  <w:tcMar>
                    <w:bottom w:w="144" w:type="dxa"/>
                  </w:tcMar>
                </w:tcPr>
                <w:p w:rsidR="00680B33" w:rsidRDefault="00680B33" w:rsidP="00680B33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</w:p>
              </w:tc>
            </w:tr>
          </w:tbl>
          <w:p w:rsidR="00680B33" w:rsidRDefault="00680B33" w:rsidP="00680B33">
            <w:pPr>
              <w:pStyle w:val="SectionHeadings"/>
              <w:rPr>
                <w:rFonts w:ascii="Forte" w:hAnsi="Forte"/>
                <w:b/>
                <w:color w:val="auto"/>
              </w:rPr>
            </w:pPr>
          </w:p>
          <w:tbl>
            <w:tblPr>
              <w:tblStyle w:val="TableGrid"/>
              <w:tblW w:w="864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890"/>
              <w:gridCol w:w="3345"/>
              <w:gridCol w:w="2405"/>
            </w:tblGrid>
            <w:tr w:rsidR="00252080" w:rsidRPr="004766D1" w:rsidTr="00F17004">
              <w:tc>
                <w:tcPr>
                  <w:tcW w:w="2890" w:type="dxa"/>
                  <w:tcMar>
                    <w:bottom w:w="0" w:type="dxa"/>
                  </w:tcMar>
                  <w:vAlign w:val="center"/>
                </w:tcPr>
                <w:p w:rsidR="00252080" w:rsidRPr="004766D1" w:rsidRDefault="00252080" w:rsidP="00F17004">
                  <w:pPr>
                    <w:pStyle w:val="AllCapsCopy"/>
                    <w:rPr>
                      <w:rFonts w:ascii="Goudy Old Style" w:hAnsi="Goudy Old Style"/>
                      <w:b/>
                      <w:sz w:val="22"/>
                    </w:rPr>
                  </w:pPr>
                  <w:r>
                    <w:rPr>
                      <w:rFonts w:ascii="Goudy Old Style" w:hAnsi="Goudy Old Style"/>
                      <w:b/>
                      <w:sz w:val="22"/>
                    </w:rPr>
                    <w:t>June 2014</w:t>
                  </w:r>
                  <w:r w:rsidRPr="004766D1">
                    <w:rPr>
                      <w:rFonts w:ascii="Goudy Old Style" w:hAnsi="Goudy Old Style"/>
                      <w:b/>
                      <w:sz w:val="22"/>
                    </w:rPr>
                    <w:t xml:space="preserve"> – </w:t>
                  </w:r>
                  <w:r>
                    <w:rPr>
                      <w:rFonts w:ascii="Goudy Old Style" w:hAnsi="Goudy Old Style"/>
                      <w:b/>
                      <w:sz w:val="22"/>
                    </w:rPr>
                    <w:t>August 2014</w:t>
                  </w:r>
                </w:p>
              </w:tc>
              <w:tc>
                <w:tcPr>
                  <w:tcW w:w="3345" w:type="dxa"/>
                  <w:tcMar>
                    <w:bottom w:w="0" w:type="dxa"/>
                  </w:tcMar>
                  <w:vAlign w:val="center"/>
                </w:tcPr>
                <w:p w:rsidR="00252080" w:rsidRPr="004766D1" w:rsidRDefault="00252080" w:rsidP="00F17004">
                  <w:pPr>
                    <w:pStyle w:val="Copy"/>
                    <w:rPr>
                      <w:rFonts w:ascii="Goudy Old Style" w:hAnsi="Goudy Old Style"/>
                      <w:b/>
                      <w:sz w:val="22"/>
                    </w:rPr>
                  </w:pPr>
                  <w:r>
                    <w:rPr>
                      <w:rFonts w:ascii="Goudy Old Style" w:hAnsi="Goudy Old Style"/>
                      <w:b/>
                      <w:sz w:val="22"/>
                    </w:rPr>
                    <w:t>J&amp;K Signature Styles</w:t>
                  </w:r>
                </w:p>
              </w:tc>
              <w:tc>
                <w:tcPr>
                  <w:tcW w:w="2405" w:type="dxa"/>
                  <w:tcMar>
                    <w:bottom w:w="0" w:type="dxa"/>
                  </w:tcMar>
                  <w:vAlign w:val="center"/>
                </w:tcPr>
                <w:p w:rsidR="00252080" w:rsidRPr="004766D1" w:rsidRDefault="00252080" w:rsidP="00F17004">
                  <w:pPr>
                    <w:pStyle w:val="Italics"/>
                    <w:rPr>
                      <w:rFonts w:ascii="Goudy Old Style" w:hAnsi="Goudy Old Style"/>
                      <w:b/>
                      <w:sz w:val="22"/>
                    </w:rPr>
                  </w:pPr>
                  <w:r>
                    <w:rPr>
                      <w:rFonts w:ascii="Goudy Old Style" w:hAnsi="Goudy Old Style"/>
                      <w:b/>
                      <w:sz w:val="22"/>
                    </w:rPr>
                    <w:t>Grand Bazaar</w:t>
                  </w:r>
                </w:p>
              </w:tc>
            </w:tr>
            <w:tr w:rsidR="00252080" w:rsidRPr="004766D1" w:rsidTr="00F17004">
              <w:trPr>
                <w:trHeight w:val="37"/>
              </w:trPr>
              <w:tc>
                <w:tcPr>
                  <w:tcW w:w="8640" w:type="dxa"/>
                  <w:gridSpan w:val="3"/>
                  <w:tcMar>
                    <w:bottom w:w="144" w:type="dxa"/>
                  </w:tcMar>
                </w:tcPr>
                <w:p w:rsidR="00252080" w:rsidRPr="004766D1" w:rsidRDefault="00252080" w:rsidP="00F17004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Stock Associate</w:t>
                  </w:r>
                </w:p>
                <w:p w:rsidR="00252080" w:rsidRPr="004766D1" w:rsidRDefault="00252080" w:rsidP="00F17004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 xml:space="preserve">Checking in the stock that comes in </w:t>
                  </w:r>
                </w:p>
                <w:p w:rsidR="00252080" w:rsidRPr="004766D1" w:rsidRDefault="00252080" w:rsidP="00F17004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 w:rsidRPr="004766D1">
                    <w:rPr>
                      <w:rFonts w:ascii="Goudy Old Style" w:hAnsi="Goudy Old Style"/>
                      <w:sz w:val="22"/>
                    </w:rPr>
                    <w:t>Taking calls.</w:t>
                  </w:r>
                </w:p>
                <w:p w:rsidR="00680B33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Ensuring customers are well taken care of.</w:t>
                  </w:r>
                </w:p>
                <w:p w:rsidR="00680B33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Ensuring that the customer is satisfied and happy with their purchase</w:t>
                  </w:r>
                </w:p>
                <w:p w:rsidR="00252080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 w:rsidRPr="00680B33">
                    <w:rPr>
                      <w:rFonts w:ascii="Goudy Old Style" w:hAnsi="Goudy Old Style"/>
                      <w:sz w:val="22"/>
                    </w:rPr>
                    <w:t>Meeting the customers</w:t>
                  </w:r>
                  <w:r>
                    <w:rPr>
                      <w:rFonts w:ascii="Goudy Old Style" w:hAnsi="Goudy Old Style"/>
                      <w:sz w:val="22"/>
                    </w:rPr>
                    <w:t>’</w:t>
                  </w:r>
                  <w:r w:rsidRPr="00680B33">
                    <w:rPr>
                      <w:rFonts w:ascii="Goudy Old Style" w:hAnsi="Goudy Old Style"/>
                      <w:sz w:val="22"/>
                    </w:rPr>
                    <w:t xml:space="preserve"> needs</w:t>
                  </w:r>
                </w:p>
                <w:p w:rsidR="00680B33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 xml:space="preserve">Organizing and </w:t>
                  </w:r>
                  <w:proofErr w:type="spellStart"/>
                  <w:r>
                    <w:rPr>
                      <w:rFonts w:ascii="Goudy Old Style" w:hAnsi="Goudy Old Style"/>
                      <w:sz w:val="22"/>
                    </w:rPr>
                    <w:t>colour</w:t>
                  </w:r>
                  <w:proofErr w:type="spellEnd"/>
                  <w:r>
                    <w:rPr>
                      <w:rFonts w:ascii="Goudy Old Style" w:hAnsi="Goudy Old Style"/>
                      <w:sz w:val="22"/>
                    </w:rPr>
                    <w:t xml:space="preserve"> coding the stock room</w:t>
                  </w:r>
                </w:p>
                <w:p w:rsidR="00680B33" w:rsidRPr="00680B33" w:rsidRDefault="00680B33" w:rsidP="00680B33">
                  <w:pPr>
                    <w:pStyle w:val="ResponsibilitiesAchievements"/>
                    <w:numPr>
                      <w:ilvl w:val="0"/>
                      <w:numId w:val="12"/>
                    </w:numPr>
                    <w:rPr>
                      <w:rFonts w:ascii="Goudy Old Style" w:hAnsi="Goudy Old Style"/>
                      <w:sz w:val="22"/>
                    </w:rPr>
                  </w:pPr>
                  <w:r>
                    <w:rPr>
                      <w:rFonts w:ascii="Goudy Old Style" w:hAnsi="Goudy Old Style"/>
                      <w:sz w:val="22"/>
                    </w:rPr>
                    <w:t>Replenishing products in the store on a daily basis</w:t>
                  </w:r>
                </w:p>
              </w:tc>
            </w:tr>
            <w:tr w:rsidR="00C8031D" w:rsidRPr="004766D1" w:rsidTr="00F17004">
              <w:trPr>
                <w:trHeight w:val="37"/>
              </w:trPr>
              <w:tc>
                <w:tcPr>
                  <w:tcW w:w="8640" w:type="dxa"/>
                  <w:gridSpan w:val="3"/>
                  <w:tcMar>
                    <w:bottom w:w="144" w:type="dxa"/>
                  </w:tcMar>
                </w:tcPr>
                <w:p w:rsidR="00C8031D" w:rsidRDefault="00C8031D" w:rsidP="00F17004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</w:p>
                <w:p w:rsidR="007E779D" w:rsidRDefault="007E779D" w:rsidP="00F17004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</w:p>
                <w:p w:rsidR="007E779D" w:rsidRDefault="007E779D" w:rsidP="00F17004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</w:p>
                <w:p w:rsidR="007E779D" w:rsidRDefault="007E779D" w:rsidP="00F17004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</w:p>
                <w:p w:rsidR="007E779D" w:rsidRDefault="007E779D" w:rsidP="00F17004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</w:p>
                <w:p w:rsidR="007E779D" w:rsidRDefault="007E779D" w:rsidP="00F17004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</w:p>
                <w:p w:rsidR="007E779D" w:rsidRDefault="007E779D" w:rsidP="00F17004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</w:p>
                <w:p w:rsidR="007E779D" w:rsidRDefault="007E779D" w:rsidP="00F17004">
                  <w:pPr>
                    <w:pStyle w:val="JobTitle"/>
                    <w:rPr>
                      <w:rFonts w:ascii="Goudy Old Style" w:hAnsi="Goudy Old Style"/>
                      <w:sz w:val="22"/>
                    </w:rPr>
                  </w:pPr>
                </w:p>
              </w:tc>
            </w:tr>
          </w:tbl>
          <w:p w:rsidR="00252080" w:rsidRPr="004766D1" w:rsidRDefault="00252080" w:rsidP="00C8031D">
            <w:pPr>
              <w:pStyle w:val="SectionHeadings"/>
              <w:rPr>
                <w:rFonts w:ascii="Forte" w:hAnsi="Forte"/>
                <w:b/>
                <w:color w:val="auto"/>
              </w:rPr>
            </w:pPr>
          </w:p>
        </w:tc>
      </w:tr>
      <w:tr w:rsidR="00BD7583" w:rsidTr="00405D09">
        <w:tc>
          <w:tcPr>
            <w:tcW w:w="2890" w:type="dxa"/>
            <w:tcMar>
              <w:bottom w:w="0" w:type="dxa"/>
            </w:tcMar>
            <w:vAlign w:val="center"/>
          </w:tcPr>
          <w:p w:rsidR="00BD7583" w:rsidRPr="004766D1" w:rsidRDefault="00252080" w:rsidP="00AB7D14">
            <w:pPr>
              <w:pStyle w:val="AllCapsCopy"/>
              <w:rPr>
                <w:rFonts w:ascii="Goudy Old Style" w:hAnsi="Goudy Old Style"/>
                <w:b/>
                <w:sz w:val="22"/>
              </w:rPr>
            </w:pPr>
            <w:r>
              <w:rPr>
                <w:rFonts w:ascii="Goudy Old Style" w:hAnsi="Goudy Old Style"/>
                <w:b/>
                <w:sz w:val="22"/>
              </w:rPr>
              <w:lastRenderedPageBreak/>
              <w:t>may 2013</w:t>
            </w:r>
            <w:r w:rsidR="00BD7583" w:rsidRPr="004766D1">
              <w:rPr>
                <w:rFonts w:ascii="Goudy Old Style" w:hAnsi="Goudy Old Style"/>
                <w:b/>
                <w:sz w:val="22"/>
              </w:rPr>
              <w:t xml:space="preserve"> – </w:t>
            </w:r>
            <w:r w:rsidR="00AB7D14">
              <w:rPr>
                <w:rFonts w:ascii="Goudy Old Style" w:hAnsi="Goudy Old Style"/>
                <w:b/>
                <w:sz w:val="22"/>
              </w:rPr>
              <w:t>August 201</w:t>
            </w:r>
            <w:r>
              <w:rPr>
                <w:rFonts w:ascii="Goudy Old Style" w:hAnsi="Goudy Old Style"/>
                <w:b/>
                <w:sz w:val="22"/>
              </w:rPr>
              <w:t>3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BD7583" w:rsidRPr="004766D1" w:rsidRDefault="00BD7583" w:rsidP="00AA4818">
            <w:pPr>
              <w:pStyle w:val="Copy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On the Job Training (</w:t>
            </w:r>
            <w:r w:rsidR="00AA4818" w:rsidRPr="004766D1">
              <w:rPr>
                <w:rFonts w:ascii="Goudy Old Style" w:hAnsi="Goudy Old Style"/>
                <w:b/>
                <w:sz w:val="22"/>
              </w:rPr>
              <w:t xml:space="preserve">NALIS </w:t>
            </w:r>
            <w:r w:rsidR="00AB7D14">
              <w:rPr>
                <w:rFonts w:ascii="Goudy Old Style" w:hAnsi="Goudy Old Style"/>
                <w:b/>
                <w:sz w:val="22"/>
              </w:rPr>
              <w:t xml:space="preserve"> </w:t>
            </w:r>
            <w:r w:rsidR="00AA4818" w:rsidRPr="004766D1">
              <w:rPr>
                <w:rFonts w:ascii="Goudy Old Style" w:hAnsi="Goudy Old Style"/>
                <w:b/>
                <w:sz w:val="22"/>
              </w:rPr>
              <w:t>Library)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BD7583" w:rsidRPr="004766D1" w:rsidRDefault="00AA4818" w:rsidP="00BD7583">
            <w:pPr>
              <w:pStyle w:val="Italics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Maloney</w:t>
            </w:r>
          </w:p>
        </w:tc>
      </w:tr>
      <w:tr w:rsidR="00BD7583" w:rsidTr="00405D09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BD7583" w:rsidRPr="004766D1" w:rsidRDefault="00AA4818" w:rsidP="00405D09">
            <w:pPr>
              <w:pStyle w:val="JobTitle"/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clerical assistant</w:t>
            </w:r>
          </w:p>
          <w:p w:rsidR="00AA4818" w:rsidRPr="004766D1" w:rsidRDefault="00AA4818" w:rsidP="00C47E45">
            <w:pPr>
              <w:pStyle w:val="ResponsibilitiesAchievements"/>
              <w:numPr>
                <w:ilvl w:val="0"/>
                <w:numId w:val="12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Checking in and out, the books of the library.</w:t>
            </w:r>
          </w:p>
          <w:p w:rsidR="00AA4818" w:rsidRPr="004766D1" w:rsidRDefault="00AA4818" w:rsidP="00C47E45">
            <w:pPr>
              <w:pStyle w:val="ResponsibilitiesAchievements"/>
              <w:numPr>
                <w:ilvl w:val="0"/>
                <w:numId w:val="12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 xml:space="preserve">Checking in Transit Books. </w:t>
            </w:r>
          </w:p>
          <w:p w:rsidR="00AA4818" w:rsidRPr="004766D1" w:rsidRDefault="00AA4818" w:rsidP="00C47E45">
            <w:pPr>
              <w:pStyle w:val="ResponsibilitiesAchievements"/>
              <w:numPr>
                <w:ilvl w:val="0"/>
                <w:numId w:val="12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Checking in new books.</w:t>
            </w:r>
          </w:p>
          <w:p w:rsidR="00AA4818" w:rsidRPr="004766D1" w:rsidRDefault="00AA4818" w:rsidP="00C47E45">
            <w:pPr>
              <w:pStyle w:val="ResponsibilitiesAchievements"/>
              <w:numPr>
                <w:ilvl w:val="0"/>
                <w:numId w:val="12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Taking calls.</w:t>
            </w:r>
          </w:p>
          <w:p w:rsidR="00AA4818" w:rsidRPr="004766D1" w:rsidRDefault="00AA4818" w:rsidP="00C47E45">
            <w:pPr>
              <w:pStyle w:val="ResponsibilitiesAchievements"/>
              <w:numPr>
                <w:ilvl w:val="0"/>
                <w:numId w:val="12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 xml:space="preserve">Photocopying. </w:t>
            </w:r>
          </w:p>
          <w:p w:rsidR="00C47E45" w:rsidRPr="004766D1" w:rsidRDefault="00AA4818" w:rsidP="004766D1">
            <w:pPr>
              <w:pStyle w:val="ResponsibilitiesAchievements"/>
              <w:numPr>
                <w:ilvl w:val="0"/>
                <w:numId w:val="12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Scanning.</w:t>
            </w:r>
          </w:p>
        </w:tc>
      </w:tr>
      <w:tr w:rsidR="00AD1E00" w:rsidTr="00BD7583">
        <w:trPr>
          <w:trHeight w:val="45"/>
        </w:trPr>
        <w:tc>
          <w:tcPr>
            <w:tcW w:w="8640" w:type="dxa"/>
            <w:gridSpan w:val="3"/>
          </w:tcPr>
          <w:p w:rsidR="00AD1E00" w:rsidRPr="004766D1" w:rsidRDefault="00AD1E00" w:rsidP="00BD7583">
            <w:pPr>
              <w:rPr>
                <w:rFonts w:ascii="Goudy Old Style" w:hAnsi="Goudy Old Style"/>
                <w:sz w:val="22"/>
              </w:rPr>
            </w:pPr>
          </w:p>
        </w:tc>
      </w:tr>
      <w:tr w:rsidR="00AD1E00" w:rsidRPr="004766D1">
        <w:tc>
          <w:tcPr>
            <w:tcW w:w="2890" w:type="dxa"/>
            <w:tcMar>
              <w:bottom w:w="0" w:type="dxa"/>
            </w:tcMar>
            <w:vAlign w:val="center"/>
          </w:tcPr>
          <w:p w:rsidR="00AD1E00" w:rsidRPr="004766D1" w:rsidRDefault="00252080" w:rsidP="00BD7583">
            <w:pPr>
              <w:pStyle w:val="AllCapsCopy"/>
              <w:rPr>
                <w:rFonts w:ascii="Goudy Old Style" w:hAnsi="Goudy Old Style"/>
                <w:b/>
                <w:sz w:val="22"/>
              </w:rPr>
            </w:pPr>
            <w:r>
              <w:rPr>
                <w:rFonts w:ascii="Goudy Old Style" w:hAnsi="Goudy Old Style"/>
                <w:b/>
                <w:sz w:val="22"/>
              </w:rPr>
              <w:t>may 2012</w:t>
            </w:r>
            <w:r w:rsidR="00BD7583" w:rsidRPr="004766D1">
              <w:rPr>
                <w:rFonts w:ascii="Goudy Old Style" w:hAnsi="Goudy Old Style"/>
                <w:b/>
                <w:sz w:val="22"/>
              </w:rPr>
              <w:t xml:space="preserve"> –</w:t>
            </w:r>
            <w:r>
              <w:rPr>
                <w:rFonts w:ascii="Goudy Old Style" w:hAnsi="Goudy Old Style"/>
                <w:b/>
                <w:sz w:val="22"/>
              </w:rPr>
              <w:t xml:space="preserve"> may 2013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AD1E00" w:rsidRPr="004766D1" w:rsidRDefault="00BD7583" w:rsidP="00AA4818">
            <w:pPr>
              <w:pStyle w:val="Copy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On the Job Training (</w:t>
            </w:r>
            <w:r w:rsidR="00AA4818" w:rsidRPr="004766D1">
              <w:rPr>
                <w:rFonts w:ascii="Goudy Old Style" w:hAnsi="Goudy Old Style"/>
                <w:b/>
                <w:sz w:val="22"/>
              </w:rPr>
              <w:t>Hillview College</w:t>
            </w:r>
            <w:r w:rsidRPr="004766D1">
              <w:rPr>
                <w:rFonts w:ascii="Goudy Old Style" w:hAnsi="Goudy Old Style"/>
                <w:b/>
                <w:sz w:val="22"/>
              </w:rPr>
              <w:t>)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AD1E00" w:rsidRPr="004766D1" w:rsidRDefault="00AA4818" w:rsidP="00BD7583">
            <w:pPr>
              <w:pStyle w:val="Italics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El Dorado</w:t>
            </w:r>
          </w:p>
        </w:tc>
      </w:tr>
      <w:tr w:rsidR="00AD1E00" w:rsidTr="00AA4818">
        <w:trPr>
          <w:trHeight w:val="970"/>
        </w:trPr>
        <w:tc>
          <w:tcPr>
            <w:tcW w:w="8640" w:type="dxa"/>
            <w:gridSpan w:val="3"/>
            <w:tcMar>
              <w:bottom w:w="144" w:type="dxa"/>
            </w:tcMar>
          </w:tcPr>
          <w:p w:rsidR="00AD1E00" w:rsidRPr="004766D1" w:rsidRDefault="00AA4818">
            <w:pPr>
              <w:pStyle w:val="JobTitle"/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Book rental manager</w:t>
            </w:r>
          </w:p>
          <w:p w:rsidR="00AA4818" w:rsidRPr="004766D1" w:rsidRDefault="00AA4818" w:rsidP="00C47E45">
            <w:pPr>
              <w:pStyle w:val="ResponsibilitiesAchievements"/>
              <w:numPr>
                <w:ilvl w:val="0"/>
                <w:numId w:val="13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 xml:space="preserve">Managing the books coming in from the government </w:t>
            </w:r>
          </w:p>
          <w:p w:rsidR="00C47E45" w:rsidRDefault="00AA4818" w:rsidP="004766D1">
            <w:pPr>
              <w:pStyle w:val="ResponsibilitiesAchievements"/>
              <w:numPr>
                <w:ilvl w:val="0"/>
                <w:numId w:val="13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Distributing book to the students of Hillview College</w:t>
            </w:r>
          </w:p>
          <w:p w:rsidR="004766D1" w:rsidRPr="004766D1" w:rsidRDefault="004766D1" w:rsidP="00680B33">
            <w:pPr>
              <w:pStyle w:val="ResponsibilitiesAchievements"/>
              <w:numPr>
                <w:ilvl w:val="0"/>
                <w:numId w:val="0"/>
              </w:numPr>
              <w:rPr>
                <w:rFonts w:ascii="Goudy Old Style" w:hAnsi="Goudy Old Style"/>
                <w:sz w:val="22"/>
              </w:rPr>
            </w:pPr>
          </w:p>
        </w:tc>
      </w:tr>
      <w:tr w:rsidR="00AD1E00">
        <w:tc>
          <w:tcPr>
            <w:tcW w:w="2890" w:type="dxa"/>
            <w:tcMar>
              <w:bottom w:w="0" w:type="dxa"/>
            </w:tcMar>
            <w:vAlign w:val="center"/>
          </w:tcPr>
          <w:p w:rsidR="00AD1E00" w:rsidRPr="004766D1" w:rsidRDefault="0048465E" w:rsidP="0048465E">
            <w:pPr>
              <w:pStyle w:val="AllCapsCopy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april 2012 – may 2012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AD1E00" w:rsidRPr="004766D1" w:rsidRDefault="0048465E" w:rsidP="0048465E">
            <w:pPr>
              <w:pStyle w:val="Copy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 xml:space="preserve">Ministry of Science and Technology 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AD1E00" w:rsidRPr="004766D1" w:rsidRDefault="0048465E" w:rsidP="0048465E">
            <w:pPr>
              <w:pStyle w:val="Italics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St. Augustine</w:t>
            </w:r>
          </w:p>
        </w:tc>
      </w:tr>
      <w:tr w:rsidR="00AD1E00" w:rsidTr="00AA4818">
        <w:trPr>
          <w:trHeight w:val="781"/>
        </w:trPr>
        <w:tc>
          <w:tcPr>
            <w:tcW w:w="8640" w:type="dxa"/>
            <w:gridSpan w:val="3"/>
            <w:tcMar>
              <w:bottom w:w="144" w:type="dxa"/>
            </w:tcMar>
          </w:tcPr>
          <w:p w:rsidR="00AD1E00" w:rsidRPr="004766D1" w:rsidRDefault="0048465E">
            <w:pPr>
              <w:pStyle w:val="JobTitle"/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Ojt Life skills training</w:t>
            </w:r>
          </w:p>
          <w:p w:rsidR="00AD1E00" w:rsidRPr="004766D1" w:rsidRDefault="00BD7583" w:rsidP="00C47E45">
            <w:pPr>
              <w:pStyle w:val="ResponsibilitiesAchievements"/>
              <w:numPr>
                <w:ilvl w:val="0"/>
                <w:numId w:val="14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Training for the world of work.</w:t>
            </w:r>
          </w:p>
          <w:p w:rsidR="00C47E45" w:rsidRPr="004766D1" w:rsidRDefault="00C47E45" w:rsidP="00C47E45">
            <w:pPr>
              <w:pStyle w:val="ResponsibilitiesAchievements"/>
              <w:numPr>
                <w:ilvl w:val="0"/>
                <w:numId w:val="0"/>
              </w:numPr>
              <w:rPr>
                <w:rFonts w:ascii="Goudy Old Style" w:hAnsi="Goudy Old Style"/>
                <w:sz w:val="22"/>
              </w:rPr>
            </w:pPr>
          </w:p>
        </w:tc>
      </w:tr>
      <w:tr w:rsidR="00AD1E00" w:rsidTr="0048465E">
        <w:tc>
          <w:tcPr>
            <w:tcW w:w="2890" w:type="dxa"/>
            <w:tcMar>
              <w:bottom w:w="0" w:type="dxa"/>
            </w:tcMar>
            <w:vAlign w:val="center"/>
          </w:tcPr>
          <w:p w:rsidR="00AD1E00" w:rsidRPr="004766D1" w:rsidRDefault="0048465E" w:rsidP="0048465E">
            <w:pPr>
              <w:pStyle w:val="AllCapsCopy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feb 2012 – april 201</w:t>
            </w:r>
            <w:r w:rsidR="0009031A">
              <w:rPr>
                <w:rFonts w:ascii="Goudy Old Style" w:hAnsi="Goudy Old Style"/>
                <w:b/>
                <w:sz w:val="22"/>
              </w:rPr>
              <w:t>2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AD1E00" w:rsidRPr="004766D1" w:rsidRDefault="0048465E" w:rsidP="0048465E">
            <w:pPr>
              <w:pStyle w:val="Copy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Sport Outlet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AD1E00" w:rsidRPr="004766D1" w:rsidRDefault="0048465E" w:rsidP="0048465E">
            <w:pPr>
              <w:pStyle w:val="Italics"/>
              <w:rPr>
                <w:rFonts w:ascii="Goudy Old Style" w:hAnsi="Goudy Old Style"/>
                <w:b/>
                <w:sz w:val="22"/>
              </w:rPr>
            </w:pPr>
            <w:proofErr w:type="spellStart"/>
            <w:r w:rsidRPr="004766D1">
              <w:rPr>
                <w:rFonts w:ascii="Goudy Old Style" w:hAnsi="Goudy Old Style"/>
                <w:b/>
                <w:sz w:val="22"/>
              </w:rPr>
              <w:t>Trincity</w:t>
            </w:r>
            <w:proofErr w:type="spellEnd"/>
            <w:r w:rsidRPr="004766D1">
              <w:rPr>
                <w:rFonts w:ascii="Goudy Old Style" w:hAnsi="Goudy Old Style"/>
                <w:b/>
                <w:sz w:val="22"/>
              </w:rPr>
              <w:t xml:space="preserve"> Mall</w:t>
            </w:r>
          </w:p>
        </w:tc>
      </w:tr>
      <w:tr w:rsidR="00AD1E00" w:rsidTr="00AA4818">
        <w:trPr>
          <w:trHeight w:val="772"/>
        </w:trPr>
        <w:tc>
          <w:tcPr>
            <w:tcW w:w="8640" w:type="dxa"/>
            <w:gridSpan w:val="3"/>
            <w:tcMar>
              <w:bottom w:w="144" w:type="dxa"/>
            </w:tcMar>
          </w:tcPr>
          <w:p w:rsidR="00AD1E00" w:rsidRPr="004766D1" w:rsidRDefault="00AD1E00">
            <w:pPr>
              <w:pStyle w:val="JobTitle"/>
              <w:rPr>
                <w:rFonts w:ascii="Goudy Old Style" w:hAnsi="Goudy Old Style"/>
                <w:spacing w:val="2"/>
                <w:sz w:val="22"/>
              </w:rPr>
            </w:pPr>
          </w:p>
          <w:p w:rsidR="00AD1E00" w:rsidRPr="004766D1" w:rsidRDefault="0048465E" w:rsidP="00C47E45">
            <w:pPr>
              <w:pStyle w:val="ResponsibilitiesAchievements"/>
              <w:numPr>
                <w:ilvl w:val="0"/>
                <w:numId w:val="14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Sales Clerk – sell clothes, shoes and more to customers and provide service</w:t>
            </w:r>
            <w:r w:rsidR="00BD7583" w:rsidRPr="004766D1">
              <w:rPr>
                <w:rFonts w:ascii="Goudy Old Style" w:hAnsi="Goudy Old Style"/>
                <w:sz w:val="22"/>
              </w:rPr>
              <w:t>.</w:t>
            </w:r>
          </w:p>
          <w:p w:rsidR="00C47E45" w:rsidRPr="004766D1" w:rsidRDefault="00C47E45" w:rsidP="004766D1">
            <w:pPr>
              <w:pStyle w:val="ResponsibilitiesAchievements"/>
              <w:numPr>
                <w:ilvl w:val="0"/>
                <w:numId w:val="0"/>
              </w:numPr>
              <w:rPr>
                <w:rFonts w:ascii="Goudy Old Style" w:hAnsi="Goudy Old Style"/>
                <w:sz w:val="22"/>
              </w:rPr>
            </w:pPr>
          </w:p>
        </w:tc>
      </w:tr>
      <w:tr w:rsidR="00AD1E00">
        <w:tc>
          <w:tcPr>
            <w:tcW w:w="2890" w:type="dxa"/>
            <w:tcMar>
              <w:bottom w:w="0" w:type="dxa"/>
            </w:tcMar>
            <w:vAlign w:val="center"/>
          </w:tcPr>
          <w:p w:rsidR="00AD1E00" w:rsidRPr="004766D1" w:rsidRDefault="0048465E" w:rsidP="0048465E">
            <w:pPr>
              <w:pStyle w:val="AllCapsCopy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sept 2011 – nov  2011</w:t>
            </w:r>
          </w:p>
        </w:tc>
        <w:tc>
          <w:tcPr>
            <w:tcW w:w="3345" w:type="dxa"/>
            <w:tcMar>
              <w:bottom w:w="0" w:type="dxa"/>
            </w:tcMar>
            <w:vAlign w:val="center"/>
          </w:tcPr>
          <w:p w:rsidR="00AD1E00" w:rsidRPr="004766D1" w:rsidRDefault="0048465E" w:rsidP="0048465E">
            <w:pPr>
              <w:pStyle w:val="Copy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Teacher (After School Program)</w:t>
            </w:r>
          </w:p>
        </w:tc>
        <w:tc>
          <w:tcPr>
            <w:tcW w:w="2405" w:type="dxa"/>
            <w:tcMar>
              <w:bottom w:w="0" w:type="dxa"/>
            </w:tcMar>
            <w:vAlign w:val="center"/>
          </w:tcPr>
          <w:p w:rsidR="00AD1E00" w:rsidRPr="004766D1" w:rsidRDefault="0048465E" w:rsidP="0048465E">
            <w:pPr>
              <w:pStyle w:val="Italics"/>
              <w:rPr>
                <w:rFonts w:ascii="Goudy Old Style" w:hAnsi="Goudy Old Style"/>
                <w:b/>
                <w:sz w:val="22"/>
              </w:rPr>
            </w:pPr>
            <w:r w:rsidRPr="004766D1">
              <w:rPr>
                <w:rFonts w:ascii="Goudy Old Style" w:hAnsi="Goudy Old Style"/>
                <w:b/>
                <w:sz w:val="22"/>
              </w:rPr>
              <w:t>Tunapuna</w:t>
            </w:r>
          </w:p>
        </w:tc>
      </w:tr>
      <w:tr w:rsidR="00AD1E00">
        <w:trPr>
          <w:trHeight w:val="37"/>
        </w:trPr>
        <w:tc>
          <w:tcPr>
            <w:tcW w:w="8640" w:type="dxa"/>
            <w:gridSpan w:val="3"/>
            <w:tcMar>
              <w:bottom w:w="144" w:type="dxa"/>
            </w:tcMar>
          </w:tcPr>
          <w:p w:rsidR="00AD1E00" w:rsidRPr="004766D1" w:rsidRDefault="00AD1E00">
            <w:pPr>
              <w:pStyle w:val="JobTitle"/>
              <w:rPr>
                <w:rFonts w:ascii="Goudy Old Style" w:hAnsi="Goudy Old Style"/>
                <w:spacing w:val="2"/>
                <w:sz w:val="22"/>
              </w:rPr>
            </w:pPr>
          </w:p>
          <w:p w:rsidR="00AD1E00" w:rsidRPr="004766D1" w:rsidRDefault="0048465E" w:rsidP="00C47E45">
            <w:pPr>
              <w:pStyle w:val="ResponsibilitiesAchievements"/>
              <w:numPr>
                <w:ilvl w:val="0"/>
                <w:numId w:val="14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 xml:space="preserve">Help students from standards two to five in their homework. </w:t>
            </w:r>
          </w:p>
        </w:tc>
      </w:tr>
      <w:tr w:rsidR="00AD1E00">
        <w:trPr>
          <w:trHeight w:val="432"/>
        </w:trPr>
        <w:tc>
          <w:tcPr>
            <w:tcW w:w="8640" w:type="dxa"/>
            <w:gridSpan w:val="3"/>
          </w:tcPr>
          <w:p w:rsidR="00AA4818" w:rsidRDefault="00B62F61" w:rsidP="00B62F61">
            <w:pPr>
              <w:pStyle w:val="SectionHeadings"/>
              <w:jc w:val="center"/>
              <w:rPr>
                <w:rFonts w:ascii="Forte" w:hAnsi="Forte"/>
                <w:b/>
                <w:color w:val="auto"/>
              </w:rPr>
            </w:pPr>
            <w:r w:rsidRPr="00B62F61">
              <w:rPr>
                <w:rFonts w:ascii="Forte" w:hAnsi="Forte"/>
                <w:b/>
                <w:color w:val="auto"/>
              </w:rPr>
              <w:t>skills</w:t>
            </w:r>
          </w:p>
          <w:p w:rsidR="00B62F61" w:rsidRPr="00B62F61" w:rsidRDefault="00B62F61" w:rsidP="00B62F61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rPr>
                <w:rFonts w:ascii="Goudy Old Style" w:hAnsi="Goudy Old Style"/>
                <w:sz w:val="22"/>
              </w:rPr>
              <w:t>Principles of Accounts</w:t>
            </w:r>
          </w:p>
          <w:p w:rsidR="00B62F61" w:rsidRPr="00B62F61" w:rsidRDefault="00B62F61" w:rsidP="00B62F61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rPr>
                <w:rFonts w:ascii="Goudy Old Style" w:hAnsi="Goudy Old Style"/>
                <w:sz w:val="22"/>
              </w:rPr>
              <w:lastRenderedPageBreak/>
              <w:t>Information Technology</w:t>
            </w:r>
          </w:p>
          <w:p w:rsidR="00B62F61" w:rsidRPr="00B62F61" w:rsidRDefault="00B62F61" w:rsidP="00B62F61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rPr>
                <w:rFonts w:ascii="Goudy Old Style" w:hAnsi="Goudy Old Style"/>
                <w:sz w:val="22"/>
              </w:rPr>
              <w:t>Plays guitar, sings</w:t>
            </w:r>
          </w:p>
          <w:p w:rsidR="00B62F61" w:rsidRPr="007E779D" w:rsidRDefault="00B62F61" w:rsidP="00B62F61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rPr>
                <w:rFonts w:ascii="Goudy Old Style" w:hAnsi="Goudy Old Style"/>
                <w:sz w:val="22"/>
              </w:rPr>
              <w:t>Physical Education (Dance Volleyball)</w:t>
            </w:r>
          </w:p>
          <w:p w:rsidR="007E779D" w:rsidRPr="00B62F61" w:rsidRDefault="007E779D" w:rsidP="00B62F61">
            <w:pPr>
              <w:pStyle w:val="ListParagraph"/>
              <w:numPr>
                <w:ilvl w:val="0"/>
                <w:numId w:val="14"/>
              </w:numPr>
              <w:jc w:val="both"/>
            </w:pPr>
            <w:r>
              <w:rPr>
                <w:rFonts w:ascii="Goudy Old Style" w:hAnsi="Goudy Old Style"/>
                <w:sz w:val="22"/>
              </w:rPr>
              <w:t>Stock Taking</w:t>
            </w:r>
          </w:p>
          <w:p w:rsidR="00B62F61" w:rsidRDefault="00B62F61" w:rsidP="00C47E45">
            <w:pPr>
              <w:pStyle w:val="SectionHeadings"/>
              <w:jc w:val="center"/>
              <w:rPr>
                <w:rFonts w:ascii="Forte" w:hAnsi="Forte"/>
                <w:b/>
                <w:color w:val="auto"/>
              </w:rPr>
            </w:pPr>
          </w:p>
          <w:p w:rsidR="007E779D" w:rsidRDefault="007E779D" w:rsidP="007E779D">
            <w:pPr>
              <w:pStyle w:val="SectionHeadings"/>
              <w:rPr>
                <w:rFonts w:ascii="Forte" w:hAnsi="Forte"/>
                <w:b/>
                <w:color w:val="auto"/>
              </w:rPr>
            </w:pPr>
          </w:p>
          <w:p w:rsidR="007E779D" w:rsidRDefault="007E779D" w:rsidP="007E779D">
            <w:pPr>
              <w:pStyle w:val="SectionHeadings"/>
              <w:rPr>
                <w:rFonts w:ascii="Forte" w:hAnsi="Forte"/>
                <w:b/>
                <w:color w:val="auto"/>
              </w:rPr>
            </w:pPr>
          </w:p>
          <w:p w:rsidR="00AA4818" w:rsidRPr="004766D1" w:rsidRDefault="004766D1" w:rsidP="00C47E45">
            <w:pPr>
              <w:pStyle w:val="SectionHeadings"/>
              <w:jc w:val="center"/>
              <w:rPr>
                <w:rFonts w:ascii="Forte" w:hAnsi="Forte"/>
                <w:b/>
                <w:color w:val="auto"/>
              </w:rPr>
            </w:pPr>
            <w:r w:rsidRPr="004766D1">
              <w:rPr>
                <w:rFonts w:ascii="Forte" w:hAnsi="Forte"/>
                <w:b/>
                <w:color w:val="auto"/>
              </w:rPr>
              <w:t>Educatio</w:t>
            </w:r>
            <w:r w:rsidR="00AA4818" w:rsidRPr="004766D1">
              <w:rPr>
                <w:rFonts w:ascii="Forte" w:hAnsi="Forte"/>
                <w:b/>
                <w:color w:val="auto"/>
              </w:rPr>
              <w:t>n</w:t>
            </w:r>
          </w:p>
          <w:p w:rsidR="00AA4818" w:rsidRPr="004766D1" w:rsidRDefault="00AA4818" w:rsidP="00AA4818">
            <w:pPr>
              <w:rPr>
                <w:rFonts w:ascii="Goudy Old Style" w:hAnsi="Goudy Old Style"/>
                <w:sz w:val="22"/>
              </w:rPr>
            </w:pPr>
          </w:p>
          <w:p w:rsidR="00AA4818" w:rsidRPr="004766D1" w:rsidRDefault="00AA4818" w:rsidP="00AA4818">
            <w:p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Atwell’s Educational Institute ( Preschool to Standard 5)</w:t>
            </w:r>
          </w:p>
          <w:p w:rsidR="00AA4818" w:rsidRPr="004766D1" w:rsidRDefault="00AA4818" w:rsidP="00AA4818">
            <w:pPr>
              <w:rPr>
                <w:rFonts w:ascii="Goudy Old Style" w:hAnsi="Goudy Old Style"/>
                <w:sz w:val="22"/>
              </w:rPr>
            </w:pPr>
          </w:p>
          <w:p w:rsidR="00AA4818" w:rsidRPr="004766D1" w:rsidRDefault="00AA4818" w:rsidP="00AA4818">
            <w:p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 xml:space="preserve">Holy </w:t>
            </w:r>
            <w:proofErr w:type="spellStart"/>
            <w:r w:rsidRPr="004766D1">
              <w:rPr>
                <w:rFonts w:ascii="Goudy Old Style" w:hAnsi="Goudy Old Style"/>
                <w:sz w:val="22"/>
              </w:rPr>
              <w:t>Saviour</w:t>
            </w:r>
            <w:proofErr w:type="spellEnd"/>
            <w:r w:rsidRPr="004766D1">
              <w:rPr>
                <w:rFonts w:ascii="Goudy Old Style" w:hAnsi="Goudy Old Style"/>
                <w:sz w:val="22"/>
              </w:rPr>
              <w:t xml:space="preserve"> </w:t>
            </w:r>
            <w:proofErr w:type="spellStart"/>
            <w:r w:rsidRPr="004766D1">
              <w:rPr>
                <w:rFonts w:ascii="Goudy Old Style" w:hAnsi="Goudy Old Style"/>
                <w:sz w:val="22"/>
              </w:rPr>
              <w:t>Curepe</w:t>
            </w:r>
            <w:proofErr w:type="spellEnd"/>
            <w:r w:rsidRPr="004766D1">
              <w:rPr>
                <w:rFonts w:ascii="Goudy Old Style" w:hAnsi="Goudy Old Style"/>
                <w:sz w:val="22"/>
              </w:rPr>
              <w:t xml:space="preserve"> Anglican (Standards 4 &amp; 5)</w:t>
            </w:r>
          </w:p>
          <w:p w:rsidR="00AA4818" w:rsidRPr="004766D1" w:rsidRDefault="00AA4818" w:rsidP="00AA4818">
            <w:pPr>
              <w:pStyle w:val="ListParagraph"/>
              <w:rPr>
                <w:rFonts w:ascii="Goudy Old Style" w:hAnsi="Goudy Old Style"/>
                <w:sz w:val="22"/>
              </w:rPr>
            </w:pPr>
          </w:p>
          <w:p w:rsidR="00AA4818" w:rsidRPr="004766D1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Successful in S.E.A</w:t>
            </w:r>
          </w:p>
          <w:p w:rsidR="00AA4818" w:rsidRPr="004766D1" w:rsidRDefault="00AA4818" w:rsidP="00AA4818">
            <w:pPr>
              <w:rPr>
                <w:rFonts w:ascii="Goudy Old Style" w:hAnsi="Goudy Old Style"/>
                <w:sz w:val="22"/>
              </w:rPr>
            </w:pPr>
          </w:p>
          <w:p w:rsidR="00AA4818" w:rsidRPr="004766D1" w:rsidRDefault="00AA4818" w:rsidP="00AA4818">
            <w:p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Bishops Anstey High School East (Forms 1 – 5)</w:t>
            </w:r>
          </w:p>
          <w:p w:rsidR="00AA4818" w:rsidRPr="004766D1" w:rsidRDefault="00AA4818" w:rsidP="00AA4818">
            <w:pPr>
              <w:rPr>
                <w:rFonts w:ascii="Goudy Old Style" w:hAnsi="Goudy Old Style"/>
                <w:sz w:val="22"/>
              </w:rPr>
            </w:pPr>
          </w:p>
          <w:p w:rsidR="00AA4818" w:rsidRPr="004766D1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Principals of Accounts – 3</w:t>
            </w:r>
          </w:p>
          <w:p w:rsidR="00AA4818" w:rsidRPr="004766D1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Information Technology – 2</w:t>
            </w:r>
          </w:p>
          <w:p w:rsidR="00AA4818" w:rsidRPr="004766D1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Mathematics – 3</w:t>
            </w:r>
          </w:p>
          <w:p w:rsidR="00AA4818" w:rsidRPr="004766D1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English – 2</w:t>
            </w:r>
          </w:p>
          <w:p w:rsidR="00AA4818" w:rsidRPr="004766D1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Physical Education – 2</w:t>
            </w:r>
          </w:p>
          <w:p w:rsidR="00AA4818" w:rsidRPr="004766D1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Social Studies – 2</w:t>
            </w:r>
          </w:p>
          <w:p w:rsidR="00AA4818" w:rsidRPr="004766D1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Geography – 3</w:t>
            </w:r>
          </w:p>
          <w:p w:rsidR="00AA4818" w:rsidRDefault="00AA4818" w:rsidP="00AA4818">
            <w:pPr>
              <w:pStyle w:val="ListParagraph"/>
              <w:numPr>
                <w:ilvl w:val="0"/>
                <w:numId w:val="11"/>
              </w:num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 xml:space="preserve">Human and Social Biology – 3 </w:t>
            </w:r>
          </w:p>
          <w:p w:rsidR="00AB7D14" w:rsidRDefault="00AB7D14" w:rsidP="00AB7D14">
            <w:pPr>
              <w:rPr>
                <w:rFonts w:ascii="Goudy Old Style" w:hAnsi="Goudy Old Style"/>
                <w:sz w:val="22"/>
              </w:rPr>
            </w:pPr>
          </w:p>
          <w:p w:rsidR="00AB7D14" w:rsidRPr="00AB7D14" w:rsidRDefault="00AB7D14" w:rsidP="00AB7D14">
            <w:pPr>
              <w:pStyle w:val="ListParagraph"/>
              <w:numPr>
                <w:ilvl w:val="0"/>
                <w:numId w:val="17"/>
              </w:numPr>
              <w:rPr>
                <w:rFonts w:ascii="Goudy Old Style" w:hAnsi="Goudy Old Style"/>
                <w:sz w:val="22"/>
              </w:rPr>
            </w:pPr>
            <w:r w:rsidRPr="00AB7D14">
              <w:rPr>
                <w:rFonts w:ascii="Goudy Old Style" w:hAnsi="Goudy Old Style"/>
                <w:sz w:val="22"/>
              </w:rPr>
              <w:t>Now Attending the University of Trinidad and Tobago doing the Bachelor of Education Program</w:t>
            </w:r>
            <w:r w:rsidR="00AA031B">
              <w:rPr>
                <w:rFonts w:ascii="Goudy Old Style" w:hAnsi="Goudy Old Style"/>
                <w:sz w:val="22"/>
              </w:rPr>
              <w:t xml:space="preserve"> at the Valsayn Campus</w:t>
            </w:r>
          </w:p>
        </w:tc>
      </w:tr>
      <w:tr w:rsidR="00AD1E00" w:rsidTr="004766D1">
        <w:trPr>
          <w:trHeight w:val="1852"/>
        </w:trPr>
        <w:tc>
          <w:tcPr>
            <w:tcW w:w="8640" w:type="dxa"/>
            <w:gridSpan w:val="3"/>
          </w:tcPr>
          <w:p w:rsidR="00AD1E00" w:rsidRPr="00C47E45" w:rsidRDefault="004766D1" w:rsidP="00C47E45">
            <w:pPr>
              <w:pStyle w:val="SectionHeadings"/>
              <w:jc w:val="center"/>
              <w:rPr>
                <w:rFonts w:ascii="Forte" w:hAnsi="Forte"/>
                <w:b/>
                <w:color w:val="auto"/>
              </w:rPr>
            </w:pPr>
            <w:r w:rsidRPr="00C47E45">
              <w:rPr>
                <w:rFonts w:ascii="Forte" w:hAnsi="Forte"/>
                <w:b/>
                <w:color w:val="auto"/>
              </w:rPr>
              <w:lastRenderedPageBreak/>
              <w:t>References</w:t>
            </w:r>
          </w:p>
          <w:p w:rsidR="00C47E45" w:rsidRPr="004766D1" w:rsidRDefault="00C47E45" w:rsidP="00C47E45">
            <w:p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 xml:space="preserve">Dr. Allison Williams </w:t>
            </w:r>
          </w:p>
          <w:p w:rsidR="00C47E45" w:rsidRPr="004766D1" w:rsidRDefault="00C47E45" w:rsidP="00C47E45">
            <w:pPr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 xml:space="preserve">Senior Engineer </w:t>
            </w:r>
          </w:p>
          <w:p w:rsidR="00C47E45" w:rsidRPr="004766D1" w:rsidRDefault="00C47E45" w:rsidP="00C47E45">
            <w:pPr>
              <w:jc w:val="right"/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 xml:space="preserve">Mr. David </w:t>
            </w:r>
            <w:proofErr w:type="spellStart"/>
            <w:r w:rsidRPr="004766D1">
              <w:rPr>
                <w:rFonts w:ascii="Goudy Old Style" w:hAnsi="Goudy Old Style"/>
                <w:sz w:val="22"/>
              </w:rPr>
              <w:t>Assing</w:t>
            </w:r>
            <w:proofErr w:type="spellEnd"/>
          </w:p>
          <w:p w:rsidR="00C47E45" w:rsidRPr="004766D1" w:rsidRDefault="00C47E45" w:rsidP="00C47E45">
            <w:pPr>
              <w:jc w:val="right"/>
              <w:rPr>
                <w:rFonts w:ascii="Goudy Old Style" w:hAnsi="Goudy Old Style"/>
                <w:sz w:val="22"/>
              </w:rPr>
            </w:pPr>
            <w:r w:rsidRPr="004766D1">
              <w:rPr>
                <w:rFonts w:ascii="Goudy Old Style" w:hAnsi="Goudy Old Style"/>
                <w:sz w:val="22"/>
              </w:rPr>
              <w:t>Teacher</w:t>
            </w:r>
          </w:p>
          <w:p w:rsidR="00C47E45" w:rsidRDefault="00C47E45" w:rsidP="00C47E45">
            <w:pPr>
              <w:jc w:val="right"/>
            </w:pPr>
          </w:p>
        </w:tc>
      </w:tr>
      <w:tr w:rsidR="00AD1E00" w:rsidTr="004766D1">
        <w:tc>
          <w:tcPr>
            <w:tcW w:w="8640" w:type="dxa"/>
            <w:gridSpan w:val="3"/>
          </w:tcPr>
          <w:p w:rsidR="00AD1E00" w:rsidRPr="004766D1" w:rsidRDefault="004766D1">
            <w:pPr>
              <w:pStyle w:val="Copy"/>
              <w:rPr>
                <w:rFonts w:ascii="Goudy Old Style" w:hAnsi="Goudy Old Style"/>
              </w:rPr>
            </w:pPr>
            <w:r w:rsidRPr="004766D1">
              <w:rPr>
                <w:rFonts w:ascii="Goudy Old Style" w:hAnsi="Goudy Old Style"/>
                <w:sz w:val="20"/>
              </w:rPr>
              <w:t>References are available on request.</w:t>
            </w:r>
          </w:p>
        </w:tc>
      </w:tr>
    </w:tbl>
    <w:p w:rsidR="00AD1E00" w:rsidRDefault="00AD1E00" w:rsidP="004766D1"/>
    <w:sectPr w:rsidR="00AD1E00" w:rsidSect="00B62F61">
      <w:pgSz w:w="12240" w:h="15840"/>
      <w:pgMar w:top="1440" w:right="1800" w:bottom="720" w:left="216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34C4A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4E54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669830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894C8E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E37410"/>
    <w:multiLevelType w:val="hybridMultilevel"/>
    <w:tmpl w:val="B1489772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D54FB"/>
    <w:multiLevelType w:val="hybridMultilevel"/>
    <w:tmpl w:val="C1789500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90302E"/>
    <w:multiLevelType w:val="hybridMultilevel"/>
    <w:tmpl w:val="26D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1A770E"/>
    <w:multiLevelType w:val="hybridMultilevel"/>
    <w:tmpl w:val="01C2E022"/>
    <w:lvl w:ilvl="0" w:tplc="2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5079667F"/>
    <w:multiLevelType w:val="hybridMultilevel"/>
    <w:tmpl w:val="E0E65C12"/>
    <w:lvl w:ilvl="0" w:tplc="2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0" w15:restartNumberingAfterBreak="0">
    <w:nsid w:val="516C5876"/>
    <w:multiLevelType w:val="hybridMultilevel"/>
    <w:tmpl w:val="041017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50437A8"/>
    <w:multiLevelType w:val="hybridMultilevel"/>
    <w:tmpl w:val="F61E7DFC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4641DE"/>
    <w:multiLevelType w:val="hybridMultilevel"/>
    <w:tmpl w:val="D28A7A2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723943"/>
    <w:multiLevelType w:val="hybridMultilevel"/>
    <w:tmpl w:val="E98A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B6154D"/>
    <w:multiLevelType w:val="hybridMultilevel"/>
    <w:tmpl w:val="88C43892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A1062"/>
    <w:multiLevelType w:val="hybridMultilevel"/>
    <w:tmpl w:val="6C0EB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B34ADE"/>
    <w:multiLevelType w:val="hybridMultilevel"/>
    <w:tmpl w:val="F8B6E4DE"/>
    <w:lvl w:ilvl="0" w:tplc="2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16"/>
  </w:num>
  <w:num w:numId="10">
    <w:abstractNumId w:val="4"/>
  </w:num>
  <w:num w:numId="11">
    <w:abstractNumId w:val="14"/>
  </w:num>
  <w:num w:numId="12">
    <w:abstractNumId w:val="12"/>
  </w:num>
  <w:num w:numId="13">
    <w:abstractNumId w:val="9"/>
  </w:num>
  <w:num w:numId="14">
    <w:abstractNumId w:val="8"/>
  </w:num>
  <w:num w:numId="15">
    <w:abstractNumId w:val="6"/>
  </w:num>
  <w:num w:numId="16">
    <w:abstractNumId w:val="11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8465E"/>
    <w:rsid w:val="000135CA"/>
    <w:rsid w:val="0009031A"/>
    <w:rsid w:val="0019156C"/>
    <w:rsid w:val="00252080"/>
    <w:rsid w:val="0032771F"/>
    <w:rsid w:val="004766D1"/>
    <w:rsid w:val="0048465E"/>
    <w:rsid w:val="00593486"/>
    <w:rsid w:val="00680B33"/>
    <w:rsid w:val="007E779D"/>
    <w:rsid w:val="00884CFF"/>
    <w:rsid w:val="00AA031B"/>
    <w:rsid w:val="00AA4818"/>
    <w:rsid w:val="00AB7D14"/>
    <w:rsid w:val="00AD1E00"/>
    <w:rsid w:val="00B23397"/>
    <w:rsid w:val="00B62F61"/>
    <w:rsid w:val="00BD7583"/>
    <w:rsid w:val="00C12363"/>
    <w:rsid w:val="00C47E45"/>
    <w:rsid w:val="00C717CE"/>
    <w:rsid w:val="00C8031D"/>
    <w:rsid w:val="00F9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D7429A48-DC4F-4DE1-BB3B-15CA783D2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AD1E00"/>
    <w:pPr>
      <w:spacing w:after="0"/>
    </w:pPr>
    <w:rPr>
      <w:spacing w:val="2"/>
      <w:sz w:val="17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AD1E00"/>
    <w:pPr>
      <w:spacing w:line="240" w:lineRule="auto"/>
      <w:outlineLvl w:val="0"/>
    </w:pPr>
    <w:rPr>
      <w:rFonts w:asciiTheme="majorHAnsi" w:hAnsiTheme="majorHAnsi"/>
      <w:caps/>
      <w:spacing w:val="20"/>
      <w:sz w:val="32"/>
    </w:rPr>
  </w:style>
  <w:style w:type="paragraph" w:styleId="Heading2">
    <w:name w:val="heading 2"/>
    <w:next w:val="Normal"/>
    <w:link w:val="Heading2Char"/>
    <w:uiPriority w:val="1"/>
    <w:semiHidden/>
    <w:unhideWhenUsed/>
    <w:qFormat/>
    <w:rsid w:val="00AD1E00"/>
    <w:pPr>
      <w:spacing w:before="200" w:after="20"/>
      <w:outlineLvl w:val="1"/>
    </w:pPr>
    <w:rPr>
      <w:caps/>
      <w:color w:val="808080" w:themeColor="background1" w:themeShade="80"/>
      <w:spacing w:val="10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AD1E00"/>
    <w:pPr>
      <w:spacing w:after="40"/>
      <w:outlineLvl w:val="2"/>
    </w:pPr>
    <w:rPr>
      <w:rFonts w:asciiTheme="majorHAnsi" w:hAnsiTheme="majorHAnsi"/>
      <w:caps/>
      <w:spacing w:val="10"/>
      <w:sz w:val="16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AD1E00"/>
    <w:pPr>
      <w:spacing w:line="240" w:lineRule="auto"/>
      <w:outlineLvl w:val="3"/>
    </w:pPr>
    <w:rPr>
      <w:caps/>
      <w:spacing w:val="10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AD1E0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D1E0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E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semiHidden/>
    <w:rsid w:val="00AD1E00"/>
    <w:rPr>
      <w:rFonts w:asciiTheme="majorHAnsi" w:hAnsiTheme="majorHAnsi"/>
      <w:caps/>
      <w:spacing w:val="20"/>
      <w:sz w:val="32"/>
    </w:rPr>
  </w:style>
  <w:style w:type="paragraph" w:customStyle="1" w:styleId="Italics">
    <w:name w:val="Italics"/>
    <w:basedOn w:val="Normal"/>
    <w:qFormat/>
    <w:rsid w:val="00AD1E00"/>
    <w:pPr>
      <w:spacing w:line="240" w:lineRule="auto"/>
    </w:pPr>
    <w:rPr>
      <w:i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D1E00"/>
    <w:rPr>
      <w:caps/>
      <w:color w:val="808080" w:themeColor="background1" w:themeShade="80"/>
      <w:spacing w:val="10"/>
    </w:rPr>
  </w:style>
  <w:style w:type="paragraph" w:customStyle="1" w:styleId="ResponsibilitiesAchievements">
    <w:name w:val="Responsibilities/Achievements"/>
    <w:basedOn w:val="Normal"/>
    <w:qFormat/>
    <w:rsid w:val="00AD1E00"/>
    <w:pPr>
      <w:numPr>
        <w:numId w:val="8"/>
      </w:numPr>
      <w:spacing w:after="80" w:line="240" w:lineRule="auto"/>
      <w:ind w:left="504" w:hanging="288"/>
    </w:pPr>
  </w:style>
  <w:style w:type="character" w:customStyle="1" w:styleId="Heading3Char">
    <w:name w:val="Heading 3 Char"/>
    <w:basedOn w:val="DefaultParagraphFont"/>
    <w:link w:val="Heading3"/>
    <w:uiPriority w:val="1"/>
    <w:semiHidden/>
    <w:rsid w:val="00AD1E00"/>
    <w:rPr>
      <w:rFonts w:asciiTheme="majorHAnsi" w:hAnsiTheme="majorHAnsi"/>
      <w:caps/>
      <w:spacing w:val="10"/>
      <w:sz w:val="16"/>
    </w:rPr>
  </w:style>
  <w:style w:type="character" w:customStyle="1" w:styleId="Heading4Char">
    <w:name w:val="Heading 4 Char"/>
    <w:basedOn w:val="DefaultParagraphFont"/>
    <w:link w:val="Heading4"/>
    <w:uiPriority w:val="1"/>
    <w:rsid w:val="00AD1E00"/>
    <w:rPr>
      <w:caps/>
      <w:spacing w:val="10"/>
      <w:sz w:val="16"/>
    </w:rPr>
  </w:style>
  <w:style w:type="paragraph" w:customStyle="1" w:styleId="AllCapsCopy">
    <w:name w:val="All Caps Copy"/>
    <w:basedOn w:val="Normal"/>
    <w:qFormat/>
    <w:rsid w:val="00AD1E00"/>
    <w:pPr>
      <w:spacing w:line="240" w:lineRule="auto"/>
    </w:pPr>
    <w:rPr>
      <w:caps/>
      <w:spacing w:val="10"/>
      <w:sz w:val="16"/>
    </w:rPr>
  </w:style>
  <w:style w:type="paragraph" w:customStyle="1" w:styleId="Copy">
    <w:name w:val="Copy"/>
    <w:basedOn w:val="Normal"/>
    <w:qFormat/>
    <w:rsid w:val="00AD1E00"/>
    <w:pPr>
      <w:spacing w:line="240" w:lineRule="auto"/>
    </w:pPr>
  </w:style>
  <w:style w:type="paragraph" w:customStyle="1" w:styleId="JobTitle">
    <w:name w:val="Job Title"/>
    <w:basedOn w:val="Normal"/>
    <w:qFormat/>
    <w:rsid w:val="00AD1E00"/>
    <w:pPr>
      <w:spacing w:after="40" w:line="240" w:lineRule="auto"/>
    </w:pPr>
    <w:rPr>
      <w:rFonts w:asciiTheme="majorHAnsi" w:hAnsiTheme="majorHAnsi"/>
      <w:caps/>
      <w:spacing w:val="10"/>
      <w:sz w:val="16"/>
    </w:rPr>
  </w:style>
  <w:style w:type="paragraph" w:customStyle="1" w:styleId="SectionHeadings">
    <w:name w:val="Section Headings"/>
    <w:basedOn w:val="Heading2"/>
    <w:qFormat/>
    <w:rsid w:val="00AD1E00"/>
    <w:pPr>
      <w:spacing w:line="240" w:lineRule="auto"/>
    </w:pPr>
  </w:style>
  <w:style w:type="paragraph" w:customStyle="1" w:styleId="YourName">
    <w:name w:val="Your Name"/>
    <w:basedOn w:val="Normal"/>
    <w:qFormat/>
    <w:rsid w:val="00AD1E00"/>
    <w:pPr>
      <w:spacing w:line="240" w:lineRule="auto"/>
    </w:pPr>
    <w:rPr>
      <w:rFonts w:asciiTheme="majorHAnsi" w:hAnsiTheme="majorHAnsi"/>
      <w:caps/>
      <w:spacing w:val="20"/>
      <w:sz w:val="32"/>
    </w:rPr>
  </w:style>
  <w:style w:type="paragraph" w:styleId="ListParagraph">
    <w:name w:val="List Paragraph"/>
    <w:basedOn w:val="Normal"/>
    <w:uiPriority w:val="34"/>
    <w:qFormat/>
    <w:rsid w:val="00AA4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igaille\AppData\Roaming\Microsoft\Templates\ChronologicalResume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A4F5CFFB2EA4651886B40F0971ED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5C0BB2-56CC-49E3-9D70-6939ECF4E34F}"/>
      </w:docPartPr>
      <w:docPartBody>
        <w:p w:rsidR="007247AC" w:rsidRDefault="008D1214">
          <w:pPr>
            <w:pStyle w:val="8A4F5CFFB2EA4651886B40F0971ED1CA"/>
          </w:pPr>
          <w:r>
            <w:t>[Your name]</w:t>
          </w:r>
        </w:p>
      </w:docPartBody>
    </w:docPart>
    <w:docPart>
      <w:docPartPr>
        <w:name w:val="7540EE8209384183ACB2135D87EC36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4615D-D515-4DED-9D53-5BB8A1702E67}"/>
      </w:docPartPr>
      <w:docPartBody>
        <w:p w:rsidR="007247AC" w:rsidRDefault="008D1214">
          <w:pPr>
            <w:pStyle w:val="7540EE8209384183ACB2135D87EC36BA"/>
          </w:pPr>
          <w:r>
            <w:rPr>
              <w:rStyle w:val="PlaceholderText"/>
            </w:rPr>
            <w:t>[E-mail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61121"/>
    <w:multiLevelType w:val="hybridMultilevel"/>
    <w:tmpl w:val="9BE2BE9C"/>
    <w:lvl w:ilvl="0" w:tplc="CC44E336">
      <w:start w:val="1"/>
      <w:numFmt w:val="bullet"/>
      <w:pStyle w:val="ResponsibilitiesAchievements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31B60"/>
    <w:rsid w:val="003617A9"/>
    <w:rsid w:val="0055424E"/>
    <w:rsid w:val="007247AC"/>
    <w:rsid w:val="0078657B"/>
    <w:rsid w:val="00854A9D"/>
    <w:rsid w:val="008D1214"/>
    <w:rsid w:val="009E32C6"/>
    <w:rsid w:val="00DC04E0"/>
    <w:rsid w:val="00E3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029" w:eastAsia="en-029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7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4F5CFFB2EA4651886B40F0971ED1CA">
    <w:name w:val="8A4F5CFFB2EA4651886B40F0971ED1CA"/>
    <w:rsid w:val="007247AC"/>
  </w:style>
  <w:style w:type="paragraph" w:customStyle="1" w:styleId="2B992D1D56E54FF1BBB60E32886516F0">
    <w:name w:val="2B992D1D56E54FF1BBB60E32886516F0"/>
    <w:rsid w:val="007247AC"/>
  </w:style>
  <w:style w:type="paragraph" w:customStyle="1" w:styleId="2F64666DB5D340DBA3D7312EB269D30E">
    <w:name w:val="2F64666DB5D340DBA3D7312EB269D30E"/>
    <w:rsid w:val="007247AC"/>
  </w:style>
  <w:style w:type="paragraph" w:customStyle="1" w:styleId="017DA7AF86BC455897E54793A094B4D1">
    <w:name w:val="017DA7AF86BC455897E54793A094B4D1"/>
    <w:rsid w:val="007247AC"/>
  </w:style>
  <w:style w:type="character" w:styleId="PlaceholderText">
    <w:name w:val="Placeholder Text"/>
    <w:basedOn w:val="DefaultParagraphFont"/>
    <w:uiPriority w:val="99"/>
    <w:semiHidden/>
    <w:rsid w:val="00E31B60"/>
    <w:rPr>
      <w:color w:val="808080"/>
    </w:rPr>
  </w:style>
  <w:style w:type="paragraph" w:customStyle="1" w:styleId="7540EE8209384183ACB2135D87EC36BA">
    <w:name w:val="7540EE8209384183ACB2135D87EC36BA"/>
    <w:rsid w:val="007247AC"/>
  </w:style>
  <w:style w:type="paragraph" w:customStyle="1" w:styleId="0EDCF49AEC544B26B34CEA2D24D61082">
    <w:name w:val="0EDCF49AEC544B26B34CEA2D24D61082"/>
    <w:rsid w:val="007247AC"/>
  </w:style>
  <w:style w:type="paragraph" w:customStyle="1" w:styleId="AC3AD73CB45B4D9CB746C5A2A249FD17">
    <w:name w:val="AC3AD73CB45B4D9CB746C5A2A249FD17"/>
    <w:rsid w:val="007247AC"/>
  </w:style>
  <w:style w:type="paragraph" w:customStyle="1" w:styleId="3CAA45660CD04196B067DF7B9697E176">
    <w:name w:val="3CAA45660CD04196B067DF7B9697E176"/>
    <w:rsid w:val="007247AC"/>
  </w:style>
  <w:style w:type="paragraph" w:customStyle="1" w:styleId="E4F262E3D1DB4B45B4D782D4DE8FDFC6">
    <w:name w:val="E4F262E3D1DB4B45B4D782D4DE8FDFC6"/>
    <w:rsid w:val="007247AC"/>
  </w:style>
  <w:style w:type="paragraph" w:customStyle="1" w:styleId="ED59DD03D7164E93B7BD88CB1DFD58EB">
    <w:name w:val="ED59DD03D7164E93B7BD88CB1DFD58EB"/>
    <w:rsid w:val="007247AC"/>
  </w:style>
  <w:style w:type="paragraph" w:customStyle="1" w:styleId="F98BAC6E335C4B83B3E228C2D5E086C6">
    <w:name w:val="F98BAC6E335C4B83B3E228C2D5E086C6"/>
    <w:rsid w:val="007247AC"/>
  </w:style>
  <w:style w:type="paragraph" w:customStyle="1" w:styleId="ResponsibilitiesAchievements">
    <w:name w:val="Responsibilities/Achievements"/>
    <w:basedOn w:val="Normal"/>
    <w:qFormat/>
    <w:rsid w:val="00E31B60"/>
    <w:pPr>
      <w:numPr>
        <w:numId w:val="1"/>
      </w:numPr>
      <w:spacing w:after="80" w:line="240" w:lineRule="auto"/>
      <w:ind w:left="504" w:hanging="288"/>
    </w:pPr>
    <w:rPr>
      <w:rFonts w:eastAsiaTheme="minorHAnsi"/>
      <w:spacing w:val="2"/>
      <w:sz w:val="17"/>
      <w:lang w:val="en-US" w:eastAsia="en-US"/>
    </w:rPr>
  </w:style>
  <w:style w:type="paragraph" w:customStyle="1" w:styleId="031776ABCB0543EC911E3F16D0D7E142">
    <w:name w:val="031776ABCB0543EC911E3F16D0D7E142"/>
    <w:rsid w:val="007247AC"/>
  </w:style>
  <w:style w:type="paragraph" w:customStyle="1" w:styleId="8654F36BB59D49DB84966C2B835584F8">
    <w:name w:val="8654F36BB59D49DB84966C2B835584F8"/>
    <w:rsid w:val="007247AC"/>
  </w:style>
  <w:style w:type="paragraph" w:customStyle="1" w:styleId="72FDBA69F0604B0ABCAF5AF417333337">
    <w:name w:val="72FDBA69F0604B0ABCAF5AF417333337"/>
    <w:rsid w:val="007247AC"/>
  </w:style>
  <w:style w:type="paragraph" w:customStyle="1" w:styleId="4BD56AF00468464294A35A7774D545E1">
    <w:name w:val="4BD56AF00468464294A35A7774D545E1"/>
    <w:rsid w:val="007247AC"/>
  </w:style>
  <w:style w:type="paragraph" w:customStyle="1" w:styleId="13F7F0CFA9CC49DABFF652B3236B211D">
    <w:name w:val="13F7F0CFA9CC49DABFF652B3236B211D"/>
    <w:rsid w:val="007247AC"/>
  </w:style>
  <w:style w:type="paragraph" w:customStyle="1" w:styleId="716795C2C1E44132A3D1829CDD7EA3D7">
    <w:name w:val="716795C2C1E44132A3D1829CDD7EA3D7"/>
    <w:rsid w:val="007247AC"/>
  </w:style>
  <w:style w:type="paragraph" w:customStyle="1" w:styleId="064C10B07A98455FA8F5DF95DA7E5596">
    <w:name w:val="064C10B07A98455FA8F5DF95DA7E5596"/>
    <w:rsid w:val="007247AC"/>
  </w:style>
  <w:style w:type="paragraph" w:customStyle="1" w:styleId="0B91970EB3CB4208B762834373324322">
    <w:name w:val="0B91970EB3CB4208B762834373324322"/>
    <w:rsid w:val="007247AC"/>
  </w:style>
  <w:style w:type="paragraph" w:customStyle="1" w:styleId="23E33D2E7912421EBDB2438CC6530AE5">
    <w:name w:val="23E33D2E7912421EBDB2438CC6530AE5"/>
    <w:rsid w:val="007247AC"/>
  </w:style>
  <w:style w:type="paragraph" w:customStyle="1" w:styleId="AC073D88A97642549E6E95AA00F3B12F">
    <w:name w:val="AC073D88A97642549E6E95AA00F3B12F"/>
    <w:rsid w:val="007247AC"/>
  </w:style>
  <w:style w:type="paragraph" w:customStyle="1" w:styleId="14BE13EB6F9A4E33A8E5788B6DC52769">
    <w:name w:val="14BE13EB6F9A4E33A8E5788B6DC52769"/>
    <w:rsid w:val="007247AC"/>
  </w:style>
  <w:style w:type="paragraph" w:customStyle="1" w:styleId="4B5014618C6F450CBD19C22B4B2374EE">
    <w:name w:val="4B5014618C6F450CBD19C22B4B2374EE"/>
    <w:rsid w:val="007247AC"/>
  </w:style>
  <w:style w:type="paragraph" w:customStyle="1" w:styleId="8D9AFE06210D464E94D26A3EBD3C2DC7">
    <w:name w:val="8D9AFE06210D464E94D26A3EBD3C2DC7"/>
    <w:rsid w:val="007247AC"/>
  </w:style>
  <w:style w:type="paragraph" w:customStyle="1" w:styleId="E1A4366E315B450DB4FE82AABE3F23CA">
    <w:name w:val="E1A4366E315B450DB4FE82AABE3F23CA"/>
    <w:rsid w:val="007247AC"/>
  </w:style>
  <w:style w:type="paragraph" w:customStyle="1" w:styleId="BD3698C579CC416F86C61114624949E6">
    <w:name w:val="BD3698C579CC416F86C61114624949E6"/>
    <w:rsid w:val="007247AC"/>
  </w:style>
  <w:style w:type="paragraph" w:customStyle="1" w:styleId="5949507F54C54B0287628542BBCC7763">
    <w:name w:val="5949507F54C54B0287628542BBCC7763"/>
    <w:rsid w:val="007247AC"/>
  </w:style>
  <w:style w:type="paragraph" w:customStyle="1" w:styleId="A25E9DEDDC2446858A990FFC5B1F6C4B">
    <w:name w:val="A25E9DEDDC2446858A990FFC5B1F6C4B"/>
    <w:rsid w:val="007247AC"/>
  </w:style>
  <w:style w:type="paragraph" w:customStyle="1" w:styleId="A025E02BFD8B4AE4892A8CC92AB97174">
    <w:name w:val="A025E02BFD8B4AE4892A8CC92AB97174"/>
    <w:rsid w:val="007247AC"/>
  </w:style>
  <w:style w:type="paragraph" w:customStyle="1" w:styleId="0B7CCB862572464FA734707B71860CD7">
    <w:name w:val="0B7CCB862572464FA734707B71860CD7"/>
    <w:rsid w:val="007247AC"/>
  </w:style>
  <w:style w:type="paragraph" w:customStyle="1" w:styleId="E271B161C4F14F16ADCB808EBEDF4077">
    <w:name w:val="E271B161C4F14F16ADCB808EBEDF4077"/>
    <w:rsid w:val="007247AC"/>
  </w:style>
  <w:style w:type="paragraph" w:customStyle="1" w:styleId="B02E2F27C579434EBFEA4FF7AAA69CFA">
    <w:name w:val="B02E2F27C579434EBFEA4FF7AAA69CFA"/>
    <w:rsid w:val="007247AC"/>
  </w:style>
  <w:style w:type="paragraph" w:customStyle="1" w:styleId="0244B258EF2E44B18672F1DD5BCB6799">
    <w:name w:val="0244B258EF2E44B18672F1DD5BCB6799"/>
    <w:rsid w:val="007247AC"/>
  </w:style>
  <w:style w:type="paragraph" w:customStyle="1" w:styleId="F4E8AF8F8C614E0B9B0269C7FC644116">
    <w:name w:val="F4E8AF8F8C614E0B9B0269C7FC644116"/>
    <w:rsid w:val="007247AC"/>
  </w:style>
  <w:style w:type="paragraph" w:customStyle="1" w:styleId="57D06C8427EC446E9F5051C5FB994B43">
    <w:name w:val="57D06C8427EC446E9F5051C5FB994B43"/>
    <w:rsid w:val="00E31B60"/>
  </w:style>
  <w:style w:type="paragraph" w:customStyle="1" w:styleId="5A4AC451FF304F9D9891763F76FE0C24">
    <w:name w:val="5A4AC451FF304F9D9891763F76FE0C24"/>
    <w:rsid w:val="00E31B60"/>
  </w:style>
  <w:style w:type="paragraph" w:customStyle="1" w:styleId="31C318F4235547C0A338D95C2711B339">
    <w:name w:val="31C318F4235547C0A338D95C2711B339"/>
    <w:rsid w:val="00E31B60"/>
  </w:style>
  <w:style w:type="paragraph" w:customStyle="1" w:styleId="6BC77E8378E74BF4936D5A141DA6C86B">
    <w:name w:val="6BC77E8378E74BF4936D5A141DA6C86B"/>
    <w:rsid w:val="00E31B60"/>
  </w:style>
  <w:style w:type="paragraph" w:customStyle="1" w:styleId="89909BE32B4B4515BA293921E505158A">
    <w:name w:val="89909BE32B4B4515BA293921E505158A"/>
    <w:rsid w:val="00E31B60"/>
  </w:style>
  <w:style w:type="paragraph" w:customStyle="1" w:styleId="78012FDA9E8545F8B548AC7ABB52D98D">
    <w:name w:val="78012FDA9E8545F8B548AC7ABB52D98D"/>
    <w:rsid w:val="00E31B60"/>
  </w:style>
  <w:style w:type="paragraph" w:customStyle="1" w:styleId="6C6D89825A6645B09D5E8333908DB39B">
    <w:name w:val="6C6D89825A6645B09D5E8333908DB39B"/>
    <w:rsid w:val="00E31B60"/>
  </w:style>
  <w:style w:type="paragraph" w:customStyle="1" w:styleId="4F0C8A4F301E42E992868D12DEE5A80D">
    <w:name w:val="4F0C8A4F301E42E992868D12DEE5A80D"/>
    <w:rsid w:val="00E31B60"/>
  </w:style>
  <w:style w:type="paragraph" w:customStyle="1" w:styleId="87E14158F7D947C8BAE5E43DE87646C0">
    <w:name w:val="87E14158F7D947C8BAE5E43DE87646C0"/>
    <w:rsid w:val="00E31B60"/>
  </w:style>
  <w:style w:type="paragraph" w:customStyle="1" w:styleId="D2FD4327A75045AC9A034B41D5204B91">
    <w:name w:val="D2FD4327A75045AC9A034B41D5204B91"/>
    <w:rsid w:val="00E31B60"/>
  </w:style>
  <w:style w:type="paragraph" w:customStyle="1" w:styleId="CBDFF6412F694EFA83F74580E3C9025A">
    <w:name w:val="CBDFF6412F694EFA83F74580E3C9025A"/>
    <w:rsid w:val="00E31B60"/>
  </w:style>
  <w:style w:type="paragraph" w:customStyle="1" w:styleId="0F1B204570114F06B9D67D4EC54B4ABC">
    <w:name w:val="0F1B204570114F06B9D67D4EC54B4ABC"/>
    <w:rsid w:val="00E31B60"/>
  </w:style>
  <w:style w:type="paragraph" w:customStyle="1" w:styleId="B5B7D389D88C471280FC43C42348C5DC">
    <w:name w:val="B5B7D389D88C471280FC43C42348C5DC"/>
    <w:rsid w:val="00E31B60"/>
  </w:style>
  <w:style w:type="paragraph" w:customStyle="1" w:styleId="8C837D14D22544DE9CA4AF088F9A2976">
    <w:name w:val="8C837D14D22544DE9CA4AF088F9A2976"/>
    <w:rsid w:val="00E31B60"/>
  </w:style>
  <w:style w:type="paragraph" w:customStyle="1" w:styleId="527DC2C20AD846409DBDBE73D756C436">
    <w:name w:val="527DC2C20AD846409DBDBE73D756C436"/>
    <w:rsid w:val="00E31B60"/>
  </w:style>
  <w:style w:type="paragraph" w:customStyle="1" w:styleId="176AA157FC08423191F532B2666E98FC">
    <w:name w:val="176AA157FC08423191F532B2666E98FC"/>
    <w:rsid w:val="00E31B60"/>
  </w:style>
  <w:style w:type="paragraph" w:customStyle="1" w:styleId="D19635A19A794C4FB3260915552CE085">
    <w:name w:val="D19635A19A794C4FB3260915552CE085"/>
    <w:rsid w:val="00E31B60"/>
  </w:style>
  <w:style w:type="paragraph" w:customStyle="1" w:styleId="39B28F773EDB4249B38E10A4F716475B">
    <w:name w:val="39B28F773EDB4249B38E10A4F716475B"/>
    <w:rsid w:val="00E31B60"/>
  </w:style>
  <w:style w:type="paragraph" w:customStyle="1" w:styleId="B5B01BCF739A4592ABD451E558642A99">
    <w:name w:val="B5B01BCF739A4592ABD451E558642A99"/>
    <w:rsid w:val="00E31B60"/>
  </w:style>
  <w:style w:type="paragraph" w:customStyle="1" w:styleId="6B0F3211DBFC424289D5205175CA8A5B">
    <w:name w:val="6B0F3211DBFC424289D5205175CA8A5B"/>
    <w:rsid w:val="00E31B60"/>
  </w:style>
  <w:style w:type="paragraph" w:customStyle="1" w:styleId="8D0ADBAD60A447D68347AFADDC80F65E">
    <w:name w:val="8D0ADBAD60A447D68347AFADDC80F65E"/>
    <w:rsid w:val="00E31B60"/>
  </w:style>
  <w:style w:type="paragraph" w:customStyle="1" w:styleId="E831852AD8354ADCA71FC97C612CDF87">
    <w:name w:val="E831852AD8354ADCA71FC97C612CDF87"/>
    <w:rsid w:val="00E31B60"/>
  </w:style>
  <w:style w:type="paragraph" w:customStyle="1" w:styleId="84A314BB8FF346B98834120FE281469D">
    <w:name w:val="84A314BB8FF346B98834120FE281469D"/>
    <w:rsid w:val="00E31B60"/>
  </w:style>
  <w:style w:type="paragraph" w:customStyle="1" w:styleId="AB867EA91E334D2E921757AD5786472B">
    <w:name w:val="AB867EA91E334D2E921757AD5786472B"/>
    <w:rsid w:val="00E31B60"/>
  </w:style>
  <w:style w:type="paragraph" w:customStyle="1" w:styleId="F30901A4365C4594ACEE4B76A14227CF">
    <w:name w:val="F30901A4365C4594ACEE4B76A14227CF"/>
    <w:rsid w:val="00E31B60"/>
  </w:style>
  <w:style w:type="paragraph" w:customStyle="1" w:styleId="38DCC84E8FF24BDCBB3346CB27F366D9">
    <w:name w:val="38DCC84E8FF24BDCBB3346CB27F366D9"/>
    <w:rsid w:val="00E31B60"/>
  </w:style>
  <w:style w:type="paragraph" w:customStyle="1" w:styleId="21CC26290971437BB6410BA02599132A">
    <w:name w:val="21CC26290971437BB6410BA02599132A"/>
    <w:rsid w:val="00E31B60"/>
  </w:style>
  <w:style w:type="paragraph" w:customStyle="1" w:styleId="2AC10B1AAC694B7EB111A0673C2455D9">
    <w:name w:val="2AC10B1AAC694B7EB111A0673C2455D9"/>
    <w:rsid w:val="00E31B60"/>
  </w:style>
  <w:style w:type="paragraph" w:customStyle="1" w:styleId="052FDE88ADB74A959AA9A1533B18AB52">
    <w:name w:val="052FDE88ADB74A959AA9A1533B18AB52"/>
    <w:rsid w:val="00E31B60"/>
  </w:style>
  <w:style w:type="paragraph" w:customStyle="1" w:styleId="1650A2B78A724CC7B7E2BF3993FF23E2">
    <w:name w:val="1650A2B78A724CC7B7E2BF3993FF23E2"/>
    <w:rsid w:val="00E31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Custom Theme">
  <a:themeElements>
    <a:clrScheme name="Office Colors">
      <a:dk1>
        <a:sysClr val="windowText" lastClr="000000"/>
      </a:dk1>
      <a:lt1>
        <a:sysClr val="window" lastClr="FFFFFF"/>
      </a:lt1>
      <a:dk2>
        <a:srgbClr val="1F497D"/>
      </a:dk2>
      <a:lt2>
        <a:srgbClr val="FAF3E8"/>
      </a:lt2>
      <a:accent1>
        <a:srgbClr val="5C83B4"/>
      </a:accent1>
      <a:accent2>
        <a:srgbClr val="C0504D"/>
      </a:accent2>
      <a:accent3>
        <a:srgbClr val="9DBB61"/>
      </a:accent3>
      <a:accent4>
        <a:srgbClr val="8066A0"/>
      </a:accent4>
      <a:accent5>
        <a:srgbClr val="4BACC6"/>
      </a:accent5>
      <a:accent6>
        <a:srgbClr val="F59D56"/>
      </a:accent6>
      <a:hlink>
        <a:srgbClr val="0000FF"/>
      </a:hlink>
      <a:folHlink>
        <a:srgbClr val="800080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黑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楷体_GB2312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918856D-C732-49AD-A120-66F4078B46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ChronologicalResume2</Template>
  <TotalTime>44</TotalTime>
  <Pages>3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(Traditional design)</vt:lpstr>
    </vt:vector>
  </TitlesOfParts>
  <Company>Grizli777</Company>
  <LinksUpToDate>false</LinksUpToDate>
  <CharactersWithSpaces>2733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(Traditional design)</dc:title>
  <dc:creator>Karycelle Wallace</dc:creator>
  <cp:lastModifiedBy>Karycelle Wallace</cp:lastModifiedBy>
  <cp:revision>8</cp:revision>
  <cp:lastPrinted>2013-07-03T22:27:00Z</cp:lastPrinted>
  <dcterms:created xsi:type="dcterms:W3CDTF">2014-04-11T13:45:00Z</dcterms:created>
  <dcterms:modified xsi:type="dcterms:W3CDTF">2016-04-07T00:49:00Z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TC101731829990</vt:lpwstr>
  </property>
</Properties>
</file>