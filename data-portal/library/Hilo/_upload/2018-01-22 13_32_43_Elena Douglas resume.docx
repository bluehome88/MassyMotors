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16" w:rsidRDefault="00B4125C" w:rsidP="00141A4C">
      <w:pPr>
        <w:pStyle w:val="Title"/>
      </w:pPr>
      <w:bookmarkStart w:id="0" w:name="_GoBack"/>
      <w:bookmarkEnd w:id="0"/>
      <w:r>
        <w:t>Ele</w:t>
      </w:r>
      <w:r w:rsidR="007D654C">
        <w:t xml:space="preserve">na  </w:t>
      </w:r>
      <w:r w:rsidR="0040776F">
        <w:t>Douglas</w:t>
      </w:r>
    </w:p>
    <w:p w:rsidR="00141A4C" w:rsidRPr="0040776F" w:rsidRDefault="007D654C" w:rsidP="00141A4C">
      <w:pPr>
        <w:rPr>
          <w:i/>
        </w:rPr>
      </w:pPr>
      <w:r w:rsidRPr="0040776F">
        <w:rPr>
          <w:i/>
        </w:rPr>
        <w:t>LP # 44 Frasal Road, Gran Couva</w:t>
      </w:r>
      <w:r w:rsidR="00141A4C" w:rsidRPr="0040776F">
        <w:rPr>
          <w:i/>
        </w:rPr>
        <w:t> | </w:t>
      </w:r>
      <w:r w:rsidR="004D4BD4">
        <w:rPr>
          <w:i/>
        </w:rPr>
        <w:t>868-342-3378</w:t>
      </w:r>
      <w:r w:rsidR="00141A4C" w:rsidRPr="0040776F">
        <w:rPr>
          <w:i/>
        </w:rPr>
        <w:t> | </w:t>
      </w:r>
      <w:r w:rsidR="004D4BD4">
        <w:rPr>
          <w:i/>
        </w:rPr>
        <w:t>elena_mcfarlane@yahoo.com</w:t>
      </w:r>
    </w:p>
    <w:p w:rsidR="006270A9" w:rsidRDefault="006400BD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455EE6ED8D9941C0B69C95087D04690E"/>
          </w:placeholder>
          <w:temporary/>
          <w:showingPlcHdr/>
        </w:sdtPr>
        <w:sdtEndPr/>
        <w:sdtContent>
          <w:r w:rsidR="009D5933">
            <w:t>Objective</w:t>
          </w:r>
        </w:sdtContent>
      </w:sdt>
    </w:p>
    <w:p w:rsidR="006270A9" w:rsidRDefault="00F7458E">
      <w:r>
        <w:t xml:space="preserve">Work in a learning organization where my capacity to grow is materialized, and I </w:t>
      </w:r>
      <w:r w:rsidR="0040776F">
        <w:t>can achievement fullest potenti</w:t>
      </w:r>
      <w:r>
        <w:t>al</w:t>
      </w:r>
    </w:p>
    <w:sdt>
      <w:sdtPr>
        <w:alias w:val="Education:"/>
        <w:tag w:val="Education:"/>
        <w:id w:val="807127995"/>
        <w:placeholder>
          <w:docPart w:val="AEB438E705A847488E094AB0C78C7FD0"/>
        </w:placeholder>
        <w:temporary/>
        <w:showingPlcHdr/>
      </w:sdtPr>
      <w:sdtEndPr/>
      <w:sdtContent>
        <w:p w:rsidR="006270A9" w:rsidRDefault="009D5933">
          <w:pPr>
            <w:pStyle w:val="Heading1"/>
            <w:pBdr>
              <w:bottom w:val="single" w:sz="12" w:space="1" w:color="auto"/>
            </w:pBdr>
          </w:pPr>
          <w:r>
            <w:t>Education</w:t>
          </w:r>
        </w:p>
      </w:sdtContent>
    </w:sdt>
    <w:p w:rsidR="0040776F" w:rsidRDefault="0040776F" w:rsidP="0027206C">
      <w:pPr>
        <w:pStyle w:val="Heading2"/>
        <w:rPr>
          <w:color w:val="auto"/>
        </w:rPr>
      </w:pPr>
    </w:p>
    <w:p w:rsidR="00DF3588" w:rsidRDefault="00DF3588" w:rsidP="00C16126">
      <w:pPr>
        <w:pStyle w:val="Heading2"/>
        <w:numPr>
          <w:ilvl w:val="0"/>
          <w:numId w:val="26"/>
        </w:numPr>
        <w:rPr>
          <w:color w:val="D59811" w:themeColor="accent3" w:themeShade="BF"/>
        </w:rPr>
      </w:pPr>
      <w:r w:rsidRPr="00F7458E">
        <w:rPr>
          <w:color w:val="auto"/>
        </w:rPr>
        <w:t xml:space="preserve">youth training and employment partnership programme </w:t>
      </w:r>
      <w:r>
        <w:rPr>
          <w:color w:val="D59811" w:themeColor="accent3" w:themeShade="BF"/>
        </w:rPr>
        <w:t xml:space="preserve">– </w:t>
      </w:r>
    </w:p>
    <w:p w:rsidR="0027206C" w:rsidRPr="0040776F" w:rsidRDefault="00C16126" w:rsidP="0027206C">
      <w:pPr>
        <w:pStyle w:val="Heading2"/>
        <w:rPr>
          <w:i/>
        </w:rPr>
      </w:pPr>
      <w:r>
        <w:rPr>
          <w:i/>
          <w:color w:val="D59811" w:themeColor="accent3" w:themeShade="BF"/>
        </w:rPr>
        <w:t xml:space="preserve"> </w:t>
      </w:r>
      <w:r>
        <w:rPr>
          <w:i/>
          <w:color w:val="D59811" w:themeColor="accent3" w:themeShade="BF"/>
        </w:rPr>
        <w:tab/>
      </w:r>
      <w:r w:rsidR="00DF3588" w:rsidRPr="0040776F">
        <w:rPr>
          <w:i/>
          <w:color w:val="D59811" w:themeColor="accent3" w:themeShade="BF"/>
        </w:rPr>
        <w:t xml:space="preserve">YTEPP limited </w:t>
      </w:r>
      <w:r w:rsidR="0027206C" w:rsidRPr="0040776F">
        <w:rPr>
          <w:i/>
          <w:color w:val="D59811" w:themeColor="accent3" w:themeShade="BF"/>
        </w:rPr>
        <w:t>CERTIFICATE COURSES</w:t>
      </w:r>
      <w:r w:rsidR="0027206C" w:rsidRPr="0040776F">
        <w:rPr>
          <w:i/>
        </w:rPr>
        <w:t xml:space="preserve">                        </w:t>
      </w:r>
      <w:r w:rsidR="0027206C" w:rsidRPr="0040776F">
        <w:rPr>
          <w:i/>
        </w:rPr>
        <w:tab/>
      </w:r>
    </w:p>
    <w:p w:rsidR="00BE211C" w:rsidRPr="00C16126" w:rsidRDefault="00DF3588" w:rsidP="00C16126">
      <w:pPr>
        <w:pStyle w:val="ListBullet"/>
        <w:numPr>
          <w:ilvl w:val="0"/>
          <w:numId w:val="25"/>
        </w:numPr>
        <w:rPr>
          <w:color w:val="auto"/>
        </w:rPr>
      </w:pPr>
      <w:r w:rsidRPr="0040776F">
        <w:rPr>
          <w:b/>
          <w:color w:val="auto"/>
        </w:rPr>
        <w:t>Organizational Culture, Etiquette &amp; Customer Service</w:t>
      </w:r>
      <w:r w:rsidRPr="0040776F">
        <w:rPr>
          <w:color w:val="auto"/>
        </w:rPr>
        <w:t xml:space="preserve"> </w:t>
      </w:r>
      <w:r w:rsidR="0027206C" w:rsidRPr="0040776F">
        <w:rPr>
          <w:color w:val="auto"/>
        </w:rPr>
        <w:t xml:space="preserve">-   </w:t>
      </w:r>
      <w:r w:rsidRPr="0040776F">
        <w:rPr>
          <w:color w:val="auto"/>
        </w:rPr>
        <w:t>20</w:t>
      </w:r>
      <w:r w:rsidRPr="0040776F">
        <w:rPr>
          <w:color w:val="auto"/>
          <w:vertAlign w:val="superscript"/>
        </w:rPr>
        <w:t>th</w:t>
      </w:r>
      <w:r w:rsidRPr="0040776F">
        <w:rPr>
          <w:color w:val="auto"/>
        </w:rPr>
        <w:t xml:space="preserve"> May 2015</w:t>
      </w:r>
    </w:p>
    <w:p w:rsidR="00BE211C" w:rsidRPr="00DF3588" w:rsidRDefault="00BE211C" w:rsidP="00C16126">
      <w:pPr>
        <w:pStyle w:val="Heading2"/>
        <w:numPr>
          <w:ilvl w:val="0"/>
          <w:numId w:val="26"/>
        </w:numPr>
        <w:rPr>
          <w:i/>
        </w:rPr>
      </w:pPr>
      <w:r w:rsidRPr="00F7458E">
        <w:rPr>
          <w:color w:val="auto"/>
        </w:rPr>
        <w:t>SCHOOL OF BUSINESS &amp; COMPUTER SCIENCE LIMITED</w:t>
      </w:r>
      <w:r w:rsidRPr="00F7458E">
        <w:rPr>
          <w:i/>
          <w:color w:val="auto"/>
        </w:rPr>
        <w:t xml:space="preserve">                 </w:t>
      </w:r>
      <w:r w:rsidRPr="00DF3588">
        <w:rPr>
          <w:i/>
        </w:rPr>
        <w:t xml:space="preserve">       </w:t>
      </w:r>
      <w:r w:rsidRPr="00DF3588">
        <w:rPr>
          <w:i/>
        </w:rPr>
        <w:tab/>
      </w:r>
    </w:p>
    <w:p w:rsidR="00BE211C" w:rsidRPr="0040776F" w:rsidRDefault="0040776F" w:rsidP="0040776F">
      <w:pPr>
        <w:pStyle w:val="ListBullet"/>
        <w:numPr>
          <w:ilvl w:val="0"/>
          <w:numId w:val="25"/>
        </w:numPr>
        <w:rPr>
          <w:color w:val="auto"/>
        </w:rPr>
      </w:pPr>
      <w:r w:rsidRPr="0040776F">
        <w:rPr>
          <w:b/>
          <w:color w:val="auto"/>
        </w:rPr>
        <w:t>Effective</w:t>
      </w:r>
      <w:r w:rsidR="00BE211C" w:rsidRPr="0040776F">
        <w:rPr>
          <w:b/>
          <w:color w:val="auto"/>
        </w:rPr>
        <w:t xml:space="preserve"> Business Writing for Professionals</w:t>
      </w:r>
      <w:r w:rsidRPr="0040776F">
        <w:rPr>
          <w:b/>
          <w:color w:val="auto"/>
        </w:rPr>
        <w:t xml:space="preserve"> -</w:t>
      </w:r>
      <w:r w:rsidR="00BE211C" w:rsidRPr="0040776F">
        <w:rPr>
          <w:color w:val="auto"/>
        </w:rPr>
        <w:t xml:space="preserve">  23</w:t>
      </w:r>
      <w:r w:rsidR="00BE211C" w:rsidRPr="0040776F">
        <w:rPr>
          <w:color w:val="auto"/>
          <w:vertAlign w:val="superscript"/>
        </w:rPr>
        <w:t>rd</w:t>
      </w:r>
      <w:r w:rsidR="00BE211C" w:rsidRPr="0040776F">
        <w:rPr>
          <w:color w:val="auto"/>
        </w:rPr>
        <w:t xml:space="preserve"> September – 28</w:t>
      </w:r>
      <w:r w:rsidR="00BE211C" w:rsidRPr="0040776F">
        <w:rPr>
          <w:color w:val="auto"/>
          <w:vertAlign w:val="superscript"/>
        </w:rPr>
        <w:t>th</w:t>
      </w:r>
      <w:r w:rsidR="00BE211C" w:rsidRPr="0040776F">
        <w:rPr>
          <w:color w:val="auto"/>
        </w:rPr>
        <w:t xml:space="preserve"> October 2010</w:t>
      </w:r>
    </w:p>
    <w:p w:rsidR="00BE211C" w:rsidRPr="0040776F" w:rsidRDefault="00BE211C" w:rsidP="0027206C">
      <w:pPr>
        <w:pStyle w:val="ListBullet"/>
        <w:numPr>
          <w:ilvl w:val="0"/>
          <w:numId w:val="0"/>
        </w:numPr>
        <w:ind w:left="216" w:hanging="216"/>
        <w:rPr>
          <w:color w:val="auto"/>
        </w:rPr>
      </w:pPr>
    </w:p>
    <w:p w:rsidR="0027206C" w:rsidRDefault="0027206C">
      <w:pPr>
        <w:pStyle w:val="Heading2"/>
        <w:rPr>
          <w:color w:val="D59811" w:themeColor="accent3" w:themeShade="BF"/>
        </w:rPr>
      </w:pPr>
    </w:p>
    <w:p w:rsidR="006270A9" w:rsidRDefault="00B4125C" w:rsidP="00C16126">
      <w:pPr>
        <w:pStyle w:val="Heading2"/>
        <w:numPr>
          <w:ilvl w:val="0"/>
          <w:numId w:val="26"/>
        </w:numPr>
      </w:pPr>
      <w:r w:rsidRPr="00F7458E">
        <w:rPr>
          <w:color w:val="auto"/>
        </w:rPr>
        <w:t>The Institute of internal auditors</w:t>
      </w:r>
      <w:r w:rsidR="007D654C" w:rsidRPr="00F7458E">
        <w:rPr>
          <w:color w:val="auto"/>
        </w:rPr>
        <w:t xml:space="preserve">  </w:t>
      </w:r>
      <w:r w:rsidR="0040776F">
        <w:rPr>
          <w:color w:val="auto"/>
        </w:rPr>
        <w:t>-</w:t>
      </w:r>
      <w:r w:rsidRPr="00F7458E">
        <w:rPr>
          <w:color w:val="auto"/>
        </w:rPr>
        <w:t xml:space="preserve"> CERTIFICATE COURSES</w:t>
      </w:r>
      <w:r w:rsidR="007D654C" w:rsidRPr="00F7458E">
        <w:rPr>
          <w:color w:val="auto"/>
        </w:rPr>
        <w:t xml:space="preserve">                        </w:t>
      </w:r>
      <w:r w:rsidR="007D654C">
        <w:tab/>
      </w:r>
    </w:p>
    <w:p w:rsidR="00B4125C" w:rsidRPr="0040776F" w:rsidRDefault="007D654C" w:rsidP="0040776F">
      <w:pPr>
        <w:pStyle w:val="ListBullet"/>
        <w:numPr>
          <w:ilvl w:val="0"/>
          <w:numId w:val="25"/>
        </w:numPr>
        <w:rPr>
          <w:color w:val="auto"/>
        </w:rPr>
      </w:pPr>
      <w:r w:rsidRPr="0040776F">
        <w:rPr>
          <w:b/>
          <w:color w:val="auto"/>
        </w:rPr>
        <w:t>Auditing Records Management</w:t>
      </w:r>
      <w:r w:rsidRPr="0040776F">
        <w:rPr>
          <w:color w:val="auto"/>
        </w:rPr>
        <w:t xml:space="preserve">   </w:t>
      </w:r>
      <w:r w:rsidR="00B4125C" w:rsidRPr="0040776F">
        <w:rPr>
          <w:color w:val="auto"/>
        </w:rPr>
        <w:tab/>
      </w:r>
      <w:r w:rsidR="00B4125C" w:rsidRPr="0040776F">
        <w:rPr>
          <w:color w:val="auto"/>
        </w:rPr>
        <w:tab/>
        <w:t xml:space="preserve">-   </w:t>
      </w:r>
      <w:r w:rsidRPr="0040776F">
        <w:rPr>
          <w:color w:val="auto"/>
        </w:rPr>
        <w:t>23</w:t>
      </w:r>
      <w:r w:rsidRPr="0040776F">
        <w:rPr>
          <w:color w:val="auto"/>
          <w:vertAlign w:val="superscript"/>
        </w:rPr>
        <w:t>rd</w:t>
      </w:r>
      <w:r w:rsidRPr="0040776F">
        <w:rPr>
          <w:color w:val="auto"/>
        </w:rPr>
        <w:t xml:space="preserve"> – 27</w:t>
      </w:r>
      <w:r w:rsidRPr="0040776F">
        <w:rPr>
          <w:color w:val="auto"/>
          <w:vertAlign w:val="superscript"/>
        </w:rPr>
        <w:t>th</w:t>
      </w:r>
      <w:r w:rsidRPr="0040776F">
        <w:rPr>
          <w:color w:val="auto"/>
        </w:rPr>
        <w:t xml:space="preserve"> </w:t>
      </w:r>
      <w:r w:rsidR="00B4125C" w:rsidRPr="0040776F">
        <w:rPr>
          <w:color w:val="auto"/>
        </w:rPr>
        <w:t>March 2009</w:t>
      </w:r>
    </w:p>
    <w:p w:rsidR="007D654C" w:rsidRPr="0040776F" w:rsidRDefault="00B4125C" w:rsidP="0040776F">
      <w:pPr>
        <w:pStyle w:val="ListBullet"/>
        <w:numPr>
          <w:ilvl w:val="0"/>
          <w:numId w:val="25"/>
        </w:numPr>
        <w:rPr>
          <w:color w:val="auto"/>
        </w:rPr>
      </w:pPr>
      <w:r w:rsidRPr="0040776F">
        <w:rPr>
          <w:b/>
          <w:color w:val="auto"/>
        </w:rPr>
        <w:t>Writing Effective Audit Reports</w:t>
      </w:r>
      <w:r w:rsidRPr="0040776F">
        <w:rPr>
          <w:b/>
          <w:color w:val="auto"/>
        </w:rPr>
        <w:tab/>
        <w:t xml:space="preserve">                      </w:t>
      </w:r>
      <w:r w:rsidRPr="0040776F">
        <w:rPr>
          <w:color w:val="auto"/>
        </w:rPr>
        <w:t xml:space="preserve">       -   25</w:t>
      </w:r>
      <w:r w:rsidRPr="0040776F">
        <w:rPr>
          <w:color w:val="auto"/>
          <w:vertAlign w:val="superscript"/>
        </w:rPr>
        <w:t>th</w:t>
      </w:r>
      <w:r w:rsidRPr="0040776F">
        <w:rPr>
          <w:color w:val="auto"/>
        </w:rPr>
        <w:t xml:space="preserve"> -28</w:t>
      </w:r>
      <w:r w:rsidRPr="0040776F">
        <w:rPr>
          <w:color w:val="auto"/>
          <w:vertAlign w:val="superscript"/>
        </w:rPr>
        <w:t>th</w:t>
      </w:r>
      <w:r w:rsidRPr="0040776F">
        <w:rPr>
          <w:color w:val="auto"/>
        </w:rPr>
        <w:t xml:space="preserve"> September 2007</w:t>
      </w:r>
      <w:r w:rsidR="007D654C" w:rsidRPr="0040776F">
        <w:rPr>
          <w:color w:val="auto"/>
        </w:rPr>
        <w:t xml:space="preserve">          </w:t>
      </w:r>
    </w:p>
    <w:p w:rsidR="007D654C" w:rsidRPr="0040776F" w:rsidRDefault="00B4125C" w:rsidP="0040776F">
      <w:pPr>
        <w:pStyle w:val="ListBullet"/>
        <w:numPr>
          <w:ilvl w:val="0"/>
          <w:numId w:val="25"/>
        </w:numPr>
        <w:rPr>
          <w:color w:val="auto"/>
        </w:rPr>
      </w:pPr>
      <w:r w:rsidRPr="0040776F">
        <w:rPr>
          <w:b/>
          <w:color w:val="auto"/>
        </w:rPr>
        <w:t>Tools &amp;Techniques for the Internal Auditor</w:t>
      </w:r>
      <w:r w:rsidRPr="0040776F">
        <w:rPr>
          <w:color w:val="auto"/>
        </w:rPr>
        <w:tab/>
        <w:t>-   7</w:t>
      </w:r>
      <w:r w:rsidRPr="0040776F">
        <w:rPr>
          <w:color w:val="auto"/>
          <w:vertAlign w:val="superscript"/>
        </w:rPr>
        <w:t>th</w:t>
      </w:r>
      <w:r w:rsidRPr="0040776F">
        <w:rPr>
          <w:color w:val="auto"/>
        </w:rPr>
        <w:t xml:space="preserve"> – 16</w:t>
      </w:r>
      <w:r w:rsidRPr="0040776F">
        <w:rPr>
          <w:color w:val="auto"/>
          <w:vertAlign w:val="superscript"/>
        </w:rPr>
        <w:t>th</w:t>
      </w:r>
      <w:r w:rsidRPr="0040776F">
        <w:rPr>
          <w:color w:val="auto"/>
        </w:rPr>
        <w:t xml:space="preserve"> April 2008</w:t>
      </w:r>
    </w:p>
    <w:p w:rsidR="00DF3588" w:rsidRPr="0040776F" w:rsidRDefault="00DF3588" w:rsidP="007D654C">
      <w:pPr>
        <w:pStyle w:val="ListBullet"/>
        <w:numPr>
          <w:ilvl w:val="0"/>
          <w:numId w:val="0"/>
        </w:numPr>
        <w:ind w:left="216" w:hanging="216"/>
        <w:rPr>
          <w:color w:val="auto"/>
        </w:rPr>
      </w:pPr>
    </w:p>
    <w:p w:rsidR="00DF3588" w:rsidRPr="00F7458E" w:rsidRDefault="00DF3588" w:rsidP="009F2839">
      <w:pPr>
        <w:pStyle w:val="Heading2"/>
        <w:numPr>
          <w:ilvl w:val="0"/>
          <w:numId w:val="26"/>
        </w:numPr>
        <w:rPr>
          <w:color w:val="auto"/>
        </w:rPr>
      </w:pPr>
      <w:r w:rsidRPr="00F7458E">
        <w:rPr>
          <w:color w:val="auto"/>
        </w:rPr>
        <w:t xml:space="preserve">youth training and employment partnership programme – </w:t>
      </w:r>
    </w:p>
    <w:p w:rsidR="00DF3588" w:rsidRPr="00FD52E7" w:rsidRDefault="00DF3588" w:rsidP="009F2839">
      <w:pPr>
        <w:pStyle w:val="Heading2"/>
        <w:ind w:firstLine="720"/>
        <w:rPr>
          <w:i/>
        </w:rPr>
      </w:pPr>
      <w:r w:rsidRPr="00FD52E7">
        <w:rPr>
          <w:i/>
          <w:color w:val="D59811" w:themeColor="accent3" w:themeShade="BF"/>
        </w:rPr>
        <w:t>YTEPP limited CERTIFICATE COURSES</w:t>
      </w:r>
      <w:r w:rsidRPr="00FD52E7">
        <w:rPr>
          <w:i/>
        </w:rPr>
        <w:t xml:space="preserve">                        </w:t>
      </w:r>
      <w:r w:rsidRPr="00FD52E7">
        <w:rPr>
          <w:i/>
        </w:rPr>
        <w:tab/>
      </w:r>
    </w:p>
    <w:p w:rsidR="00DF3588" w:rsidRPr="009B7A50" w:rsidRDefault="00DF3588" w:rsidP="009B7A50">
      <w:pPr>
        <w:pStyle w:val="ListBullet"/>
        <w:numPr>
          <w:ilvl w:val="0"/>
          <w:numId w:val="25"/>
        </w:numPr>
        <w:rPr>
          <w:color w:val="auto"/>
        </w:rPr>
      </w:pPr>
      <w:r w:rsidRPr="009B7A50">
        <w:rPr>
          <w:b/>
          <w:color w:val="auto"/>
        </w:rPr>
        <w:t>Computer Literacy</w:t>
      </w:r>
      <w:r w:rsidRPr="009B7A50">
        <w:rPr>
          <w:b/>
          <w:color w:val="auto"/>
        </w:rPr>
        <w:tab/>
      </w:r>
      <w:r w:rsidRPr="009B7A50">
        <w:rPr>
          <w:b/>
          <w:color w:val="auto"/>
        </w:rPr>
        <w:tab/>
      </w:r>
      <w:r w:rsidRPr="009B7A50">
        <w:rPr>
          <w:color w:val="auto"/>
        </w:rPr>
        <w:t xml:space="preserve">   </w:t>
      </w:r>
      <w:r w:rsidRPr="009B7A50">
        <w:rPr>
          <w:color w:val="auto"/>
        </w:rPr>
        <w:tab/>
      </w:r>
      <w:r w:rsidRPr="009B7A50">
        <w:rPr>
          <w:color w:val="auto"/>
        </w:rPr>
        <w:tab/>
      </w:r>
      <w:r w:rsidRPr="009B7A50">
        <w:rPr>
          <w:color w:val="auto"/>
        </w:rPr>
        <w:tab/>
        <w:t>-   5</w:t>
      </w:r>
      <w:r w:rsidRPr="009B7A50">
        <w:rPr>
          <w:color w:val="auto"/>
          <w:vertAlign w:val="superscript"/>
        </w:rPr>
        <w:t>th</w:t>
      </w:r>
      <w:r w:rsidRPr="009B7A50">
        <w:rPr>
          <w:color w:val="auto"/>
        </w:rPr>
        <w:t xml:space="preserve"> July – 25</w:t>
      </w:r>
      <w:r w:rsidRPr="009B7A50">
        <w:rPr>
          <w:color w:val="auto"/>
          <w:vertAlign w:val="superscript"/>
        </w:rPr>
        <w:t>th</w:t>
      </w:r>
      <w:r w:rsidRPr="009B7A50">
        <w:rPr>
          <w:color w:val="auto"/>
        </w:rPr>
        <w:t xml:space="preserve"> August 2005</w:t>
      </w:r>
    </w:p>
    <w:p w:rsidR="00DF3588" w:rsidRPr="009B7A50" w:rsidRDefault="00DF3588" w:rsidP="007D654C">
      <w:pPr>
        <w:pStyle w:val="ListBullet"/>
        <w:numPr>
          <w:ilvl w:val="0"/>
          <w:numId w:val="0"/>
        </w:numPr>
        <w:ind w:left="216" w:hanging="216"/>
        <w:rPr>
          <w:color w:val="auto"/>
        </w:rPr>
      </w:pPr>
    </w:p>
    <w:p w:rsidR="00440FCB" w:rsidRPr="00DF3588" w:rsidRDefault="00440FCB" w:rsidP="009F2839">
      <w:pPr>
        <w:pStyle w:val="Heading2"/>
        <w:numPr>
          <w:ilvl w:val="0"/>
          <w:numId w:val="26"/>
        </w:numPr>
        <w:rPr>
          <w:i/>
        </w:rPr>
      </w:pPr>
      <w:r w:rsidRPr="00F7458E">
        <w:rPr>
          <w:color w:val="auto"/>
        </w:rPr>
        <w:t>the university of the west indies, school of continuing studies</w:t>
      </w:r>
      <w:r w:rsidRPr="00F7458E">
        <w:rPr>
          <w:i/>
          <w:color w:val="auto"/>
        </w:rPr>
        <w:t xml:space="preserve">                        </w:t>
      </w:r>
    </w:p>
    <w:p w:rsidR="00440FCB" w:rsidRPr="009B7A50" w:rsidRDefault="00440FCB" w:rsidP="009B7A50">
      <w:pPr>
        <w:pStyle w:val="ListBullet"/>
        <w:numPr>
          <w:ilvl w:val="0"/>
          <w:numId w:val="25"/>
        </w:numPr>
        <w:rPr>
          <w:color w:val="auto"/>
        </w:rPr>
      </w:pPr>
      <w:r w:rsidRPr="009B7A50">
        <w:rPr>
          <w:b/>
          <w:color w:val="auto"/>
        </w:rPr>
        <w:t>Computer Repairs &amp; Maintenance</w:t>
      </w:r>
      <w:r w:rsidRPr="009B7A50">
        <w:rPr>
          <w:b/>
          <w:color w:val="auto"/>
        </w:rPr>
        <w:tab/>
      </w:r>
      <w:r w:rsidRPr="009B7A50">
        <w:rPr>
          <w:color w:val="auto"/>
        </w:rPr>
        <w:t xml:space="preserve">   </w:t>
      </w:r>
      <w:r w:rsidRPr="009B7A50">
        <w:rPr>
          <w:color w:val="auto"/>
        </w:rPr>
        <w:tab/>
      </w:r>
      <w:r w:rsidRPr="009B7A50">
        <w:rPr>
          <w:color w:val="auto"/>
        </w:rPr>
        <w:tab/>
        <w:t>-   2005 /2006</w:t>
      </w:r>
    </w:p>
    <w:p w:rsidR="00DF3588" w:rsidRDefault="00DF3588" w:rsidP="007D654C">
      <w:pPr>
        <w:pStyle w:val="ListBullet"/>
        <w:numPr>
          <w:ilvl w:val="0"/>
          <w:numId w:val="0"/>
        </w:numPr>
        <w:ind w:left="216" w:hanging="216"/>
      </w:pPr>
    </w:p>
    <w:p w:rsidR="00DD7D90" w:rsidRDefault="00DD7D90" w:rsidP="00FD52E7">
      <w:pPr>
        <w:pStyle w:val="ListBullet"/>
        <w:numPr>
          <w:ilvl w:val="0"/>
          <w:numId w:val="0"/>
        </w:numPr>
      </w:pPr>
    </w:p>
    <w:p w:rsidR="00DD7D90" w:rsidRPr="00F7458E" w:rsidRDefault="00DD7D90" w:rsidP="009F2839">
      <w:pPr>
        <w:pStyle w:val="ListBullet"/>
        <w:numPr>
          <w:ilvl w:val="0"/>
          <w:numId w:val="26"/>
        </w:numPr>
        <w:rPr>
          <w:b/>
          <w:color w:val="auto"/>
        </w:rPr>
      </w:pPr>
      <w:r w:rsidRPr="00F7458E">
        <w:rPr>
          <w:b/>
          <w:color w:val="auto"/>
        </w:rPr>
        <w:t>WOODBROOK GOVERNMENT SECONDARY SCHOOL – SECONDARY EDUCATIONS - 2005</w:t>
      </w:r>
      <w:r w:rsidRPr="00F7458E">
        <w:rPr>
          <w:b/>
          <w:color w:val="auto"/>
        </w:rPr>
        <w:tab/>
      </w:r>
    </w:p>
    <w:p w:rsidR="00DD7D90" w:rsidRDefault="00DD7D90" w:rsidP="009F2839">
      <w:pPr>
        <w:pStyle w:val="ListBullet"/>
        <w:numPr>
          <w:ilvl w:val="0"/>
          <w:numId w:val="0"/>
        </w:numPr>
        <w:ind w:left="216" w:firstLine="504"/>
        <w:rPr>
          <w:b/>
        </w:rPr>
      </w:pPr>
      <w:r>
        <w:rPr>
          <w:b/>
        </w:rPr>
        <w:t>English A</w:t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  <w:t xml:space="preserve">General </w:t>
      </w:r>
      <w:r>
        <w:rPr>
          <w:b/>
        </w:rPr>
        <w:tab/>
        <w:t>-</w:t>
      </w:r>
      <w:r>
        <w:rPr>
          <w:b/>
        </w:rPr>
        <w:tab/>
        <w:t>Grade 3</w:t>
      </w:r>
    </w:p>
    <w:p w:rsidR="00DD7D90" w:rsidRDefault="00DD7D90" w:rsidP="009F2839">
      <w:pPr>
        <w:pStyle w:val="ListBullet"/>
        <w:numPr>
          <w:ilvl w:val="0"/>
          <w:numId w:val="0"/>
        </w:numPr>
        <w:ind w:left="216" w:firstLine="504"/>
        <w:rPr>
          <w:b/>
        </w:rPr>
      </w:pPr>
      <w:r>
        <w:rPr>
          <w:b/>
        </w:rPr>
        <w:t>Food and Nutrition</w:t>
      </w:r>
      <w:r>
        <w:rPr>
          <w:b/>
        </w:rPr>
        <w:tab/>
        <w:t>-</w:t>
      </w:r>
      <w:r>
        <w:rPr>
          <w:b/>
        </w:rPr>
        <w:tab/>
        <w:t>General</w:t>
      </w:r>
      <w:r>
        <w:rPr>
          <w:b/>
        </w:rPr>
        <w:tab/>
        <w:t>-</w:t>
      </w:r>
      <w:r>
        <w:rPr>
          <w:b/>
        </w:rPr>
        <w:tab/>
        <w:t>Grade 3</w:t>
      </w:r>
    </w:p>
    <w:p w:rsidR="00DD7D90" w:rsidRDefault="00DD7D90" w:rsidP="009F2839">
      <w:pPr>
        <w:pStyle w:val="ListBullet"/>
        <w:numPr>
          <w:ilvl w:val="0"/>
          <w:numId w:val="0"/>
        </w:numPr>
        <w:ind w:left="216" w:firstLine="504"/>
        <w:rPr>
          <w:b/>
        </w:rPr>
      </w:pPr>
      <w:r>
        <w:rPr>
          <w:b/>
        </w:rPr>
        <w:t>Mathematics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  <w:t>General</w:t>
      </w:r>
      <w:r>
        <w:rPr>
          <w:b/>
        </w:rPr>
        <w:tab/>
        <w:t>-</w:t>
      </w:r>
      <w:r>
        <w:rPr>
          <w:b/>
        </w:rPr>
        <w:tab/>
        <w:t>Grade 3</w:t>
      </w:r>
    </w:p>
    <w:p w:rsidR="0027206C" w:rsidRDefault="0027206C" w:rsidP="009F2839">
      <w:pPr>
        <w:pStyle w:val="ListBullet"/>
        <w:numPr>
          <w:ilvl w:val="0"/>
          <w:numId w:val="0"/>
        </w:numPr>
        <w:ind w:left="216" w:firstLine="504"/>
        <w:rPr>
          <w:b/>
        </w:rPr>
      </w:pPr>
      <w:r>
        <w:rPr>
          <w:b/>
        </w:rPr>
        <w:t>Principles of Accounts-</w:t>
      </w:r>
      <w:r>
        <w:rPr>
          <w:b/>
        </w:rPr>
        <w:tab/>
        <w:t>General</w:t>
      </w:r>
      <w:r>
        <w:rPr>
          <w:b/>
        </w:rPr>
        <w:tab/>
        <w:t>-</w:t>
      </w:r>
      <w:r>
        <w:rPr>
          <w:b/>
        </w:rPr>
        <w:tab/>
        <w:t>Grade 2</w:t>
      </w:r>
    </w:p>
    <w:p w:rsidR="0027206C" w:rsidRDefault="0027206C" w:rsidP="009F2839">
      <w:pPr>
        <w:pStyle w:val="ListBullet"/>
        <w:numPr>
          <w:ilvl w:val="0"/>
          <w:numId w:val="0"/>
        </w:numPr>
        <w:ind w:left="216" w:firstLine="504"/>
        <w:rPr>
          <w:b/>
        </w:rPr>
      </w:pPr>
      <w:r>
        <w:rPr>
          <w:b/>
        </w:rPr>
        <w:t>Principles of Business -</w:t>
      </w:r>
      <w:r>
        <w:rPr>
          <w:b/>
        </w:rPr>
        <w:tab/>
        <w:t>General</w:t>
      </w:r>
      <w:r>
        <w:rPr>
          <w:b/>
        </w:rPr>
        <w:tab/>
        <w:t>-</w:t>
      </w:r>
      <w:r>
        <w:rPr>
          <w:b/>
        </w:rPr>
        <w:tab/>
        <w:t>Grade 2</w:t>
      </w:r>
    </w:p>
    <w:p w:rsidR="00F54042" w:rsidRDefault="00F54042" w:rsidP="009F2839">
      <w:pPr>
        <w:pStyle w:val="ListBullet"/>
        <w:numPr>
          <w:ilvl w:val="0"/>
          <w:numId w:val="0"/>
        </w:numPr>
        <w:ind w:left="216" w:firstLine="504"/>
        <w:rPr>
          <w:b/>
        </w:rPr>
      </w:pPr>
    </w:p>
    <w:p w:rsidR="00F54042" w:rsidRDefault="00F54042" w:rsidP="009F2839">
      <w:pPr>
        <w:pStyle w:val="ListBullet"/>
        <w:numPr>
          <w:ilvl w:val="0"/>
          <w:numId w:val="0"/>
        </w:numPr>
        <w:ind w:left="216" w:firstLine="504"/>
        <w:rPr>
          <w:b/>
        </w:rPr>
      </w:pPr>
    </w:p>
    <w:p w:rsidR="00F54042" w:rsidRDefault="00F54042" w:rsidP="009F2839">
      <w:pPr>
        <w:pStyle w:val="ListBullet"/>
        <w:numPr>
          <w:ilvl w:val="0"/>
          <w:numId w:val="0"/>
        </w:numPr>
        <w:ind w:left="216" w:firstLine="504"/>
        <w:rPr>
          <w:b/>
        </w:rPr>
      </w:pPr>
    </w:p>
    <w:p w:rsidR="0027206C" w:rsidRPr="00B4125C" w:rsidRDefault="0027206C" w:rsidP="00DD7D90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p w:rsidR="00B4125C" w:rsidRPr="00620C43" w:rsidRDefault="00B4125C" w:rsidP="007D654C">
      <w:pPr>
        <w:pStyle w:val="ListBullet"/>
        <w:numPr>
          <w:ilvl w:val="0"/>
          <w:numId w:val="0"/>
        </w:numPr>
        <w:ind w:left="216" w:hanging="216"/>
        <w:rPr>
          <w:color w:val="auto"/>
        </w:rPr>
      </w:pPr>
    </w:p>
    <w:p w:rsidR="009F2839" w:rsidRDefault="00B4125C" w:rsidP="009F2839">
      <w:pPr>
        <w:pStyle w:val="ListBullet"/>
        <w:numPr>
          <w:ilvl w:val="0"/>
          <w:numId w:val="26"/>
        </w:numPr>
        <w:rPr>
          <w:b/>
          <w:color w:val="auto"/>
        </w:rPr>
      </w:pPr>
      <w:r w:rsidRPr="00620C43">
        <w:rPr>
          <w:b/>
          <w:color w:val="auto"/>
        </w:rPr>
        <w:t xml:space="preserve">THE ASSOCIATION OF BUSINESS EXECUTIVES –ABE- CERTIFICATE COURSES </w:t>
      </w:r>
      <w:r w:rsidR="009F2839">
        <w:rPr>
          <w:b/>
          <w:color w:val="auto"/>
        </w:rPr>
        <w:t>–</w:t>
      </w:r>
      <w:r w:rsidRPr="00620C43">
        <w:rPr>
          <w:b/>
          <w:color w:val="auto"/>
        </w:rPr>
        <w:t xml:space="preserve"> </w:t>
      </w:r>
    </w:p>
    <w:p w:rsidR="00B4125C" w:rsidRDefault="00B4125C" w:rsidP="009F2839">
      <w:pPr>
        <w:pStyle w:val="ListBullet"/>
        <w:numPr>
          <w:ilvl w:val="0"/>
          <w:numId w:val="0"/>
        </w:numPr>
        <w:ind w:left="720"/>
        <w:rPr>
          <w:b/>
          <w:color w:val="auto"/>
        </w:rPr>
      </w:pPr>
      <w:r w:rsidRPr="00620C43">
        <w:rPr>
          <w:b/>
          <w:color w:val="auto"/>
        </w:rPr>
        <w:t xml:space="preserve"> DECEMBER 2006</w:t>
      </w:r>
    </w:p>
    <w:p w:rsidR="009F2839" w:rsidRPr="00620C43" w:rsidRDefault="009F2839" w:rsidP="009F2839">
      <w:pPr>
        <w:pStyle w:val="ListBullet"/>
        <w:numPr>
          <w:ilvl w:val="0"/>
          <w:numId w:val="0"/>
        </w:numPr>
        <w:ind w:left="720"/>
        <w:rPr>
          <w:b/>
          <w:color w:val="auto"/>
        </w:rPr>
      </w:pPr>
    </w:p>
    <w:p w:rsidR="00B4125C" w:rsidRPr="009B7A50" w:rsidRDefault="00B4125C" w:rsidP="00620C43">
      <w:pPr>
        <w:pStyle w:val="ListBullet"/>
        <w:numPr>
          <w:ilvl w:val="0"/>
          <w:numId w:val="24"/>
        </w:numPr>
        <w:rPr>
          <w:b/>
          <w:color w:val="auto"/>
        </w:rPr>
      </w:pPr>
      <w:r w:rsidRPr="009B7A50">
        <w:rPr>
          <w:b/>
          <w:color w:val="auto"/>
        </w:rPr>
        <w:t>Introduction to Business</w:t>
      </w:r>
      <w:r w:rsidRPr="009B7A50">
        <w:rPr>
          <w:b/>
          <w:color w:val="auto"/>
        </w:rPr>
        <w:tab/>
      </w:r>
      <w:r w:rsidRPr="009B7A50">
        <w:rPr>
          <w:b/>
          <w:color w:val="auto"/>
        </w:rPr>
        <w:tab/>
      </w:r>
      <w:r w:rsidRPr="009B7A50">
        <w:rPr>
          <w:b/>
          <w:color w:val="auto"/>
        </w:rPr>
        <w:tab/>
      </w:r>
      <w:r w:rsidRPr="009B7A50">
        <w:rPr>
          <w:b/>
          <w:color w:val="auto"/>
        </w:rPr>
        <w:tab/>
      </w:r>
    </w:p>
    <w:p w:rsidR="00B4125C" w:rsidRPr="009B7A50" w:rsidRDefault="00B4125C" w:rsidP="00620C43">
      <w:pPr>
        <w:pStyle w:val="ListBullet"/>
        <w:numPr>
          <w:ilvl w:val="0"/>
          <w:numId w:val="24"/>
        </w:numPr>
        <w:rPr>
          <w:b/>
          <w:color w:val="auto"/>
        </w:rPr>
      </w:pPr>
      <w:r w:rsidRPr="009B7A50">
        <w:rPr>
          <w:b/>
          <w:color w:val="auto"/>
        </w:rPr>
        <w:t>Introduction to World of Computers</w:t>
      </w:r>
    </w:p>
    <w:p w:rsidR="00B4125C" w:rsidRPr="009B7A50" w:rsidRDefault="00B4125C" w:rsidP="00620C43">
      <w:pPr>
        <w:pStyle w:val="ListBullet"/>
        <w:numPr>
          <w:ilvl w:val="0"/>
          <w:numId w:val="24"/>
        </w:numPr>
        <w:rPr>
          <w:b/>
          <w:color w:val="auto"/>
        </w:rPr>
      </w:pPr>
      <w:r w:rsidRPr="009B7A50">
        <w:rPr>
          <w:b/>
          <w:color w:val="auto"/>
        </w:rPr>
        <w:t>Introduction to Accounting</w:t>
      </w:r>
    </w:p>
    <w:p w:rsidR="00B4125C" w:rsidRPr="009B7A50" w:rsidRDefault="00B4125C" w:rsidP="00620C43">
      <w:pPr>
        <w:pStyle w:val="ListBullet"/>
        <w:numPr>
          <w:ilvl w:val="0"/>
          <w:numId w:val="24"/>
        </w:numPr>
        <w:rPr>
          <w:b/>
          <w:color w:val="auto"/>
        </w:rPr>
      </w:pPr>
      <w:r w:rsidRPr="009B7A50">
        <w:rPr>
          <w:b/>
          <w:color w:val="auto"/>
        </w:rPr>
        <w:t>IT Applications and Skills</w:t>
      </w:r>
    </w:p>
    <w:p w:rsidR="00F54042" w:rsidRDefault="007D654C" w:rsidP="00F54042">
      <w:pPr>
        <w:pStyle w:val="ListBullet"/>
        <w:numPr>
          <w:ilvl w:val="0"/>
          <w:numId w:val="0"/>
        </w:numPr>
        <w:ind w:left="216" w:hanging="216"/>
      </w:pPr>
      <w:r>
        <w:t xml:space="preserve"> </w:t>
      </w:r>
      <w:r w:rsidR="00F54042">
        <w:t>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 xml:space="preserve">          </w:t>
      </w:r>
    </w:p>
    <w:sdt>
      <w:sdtPr>
        <w:alias w:val="Skills &amp; Abilities:"/>
        <w:tag w:val="Skills &amp; Abilities:"/>
        <w:id w:val="458624136"/>
        <w:placeholder>
          <w:docPart w:val="A798AC6CBD944311BABE11414644464A"/>
        </w:placeholder>
        <w:temporary/>
        <w:showingPlcHdr/>
      </w:sdtPr>
      <w:sdtEndPr/>
      <w:sdtContent>
        <w:p w:rsidR="006270A9" w:rsidRDefault="009D5933" w:rsidP="00620C43">
          <w:pPr>
            <w:pStyle w:val="Heading1"/>
          </w:pPr>
          <w:r>
            <w:t>Skills &amp; Abilities</w:t>
          </w:r>
        </w:p>
      </w:sdtContent>
    </w:sdt>
    <w:p w:rsidR="006270A9" w:rsidRDefault="00620C43" w:rsidP="00620C43">
      <w:pPr>
        <w:pStyle w:val="Heading2"/>
      </w:pPr>
      <w:r>
        <w:t>Organisational</w:t>
      </w:r>
    </w:p>
    <w:p w:rsidR="006270A9" w:rsidRPr="00F54042" w:rsidRDefault="00620C43" w:rsidP="00620C43">
      <w:pPr>
        <w:pStyle w:val="ListBullet"/>
        <w:rPr>
          <w:color w:val="auto"/>
        </w:rPr>
      </w:pPr>
      <w:r w:rsidRPr="00F54042">
        <w:rPr>
          <w:color w:val="auto"/>
        </w:rPr>
        <w:t>Ability to organize, plan and execute events and company based promotions</w:t>
      </w:r>
      <w:r w:rsidR="00F54042">
        <w:rPr>
          <w:color w:val="auto"/>
        </w:rPr>
        <w:t>.</w:t>
      </w:r>
    </w:p>
    <w:sdt>
      <w:sdtPr>
        <w:alias w:val="Communication:"/>
        <w:tag w:val="Communication:"/>
        <w:id w:val="-1153840069"/>
        <w:placeholder>
          <w:docPart w:val="61D76DCDB94848619464FAC3E137F9B7"/>
        </w:placeholder>
        <w:temporary/>
        <w:showingPlcHdr/>
      </w:sdtPr>
      <w:sdtEndPr/>
      <w:sdtContent>
        <w:p w:rsidR="006270A9" w:rsidRDefault="009D5933" w:rsidP="00620C43">
          <w:pPr>
            <w:pStyle w:val="Heading2"/>
          </w:pPr>
          <w:r>
            <w:t>Communication</w:t>
          </w:r>
        </w:p>
      </w:sdtContent>
    </w:sdt>
    <w:p w:rsidR="006270A9" w:rsidRPr="00F54042" w:rsidRDefault="00620C43" w:rsidP="00620C43">
      <w:pPr>
        <w:pStyle w:val="ListBullet"/>
        <w:rPr>
          <w:color w:val="auto"/>
        </w:rPr>
      </w:pPr>
      <w:r w:rsidRPr="00F54042">
        <w:rPr>
          <w:color w:val="auto"/>
        </w:rPr>
        <w:t>Conceptual understanding of the importance to communicate well, has the capacity to express and gain respect from well thought out ideas.</w:t>
      </w:r>
    </w:p>
    <w:p w:rsidR="006270A9" w:rsidRDefault="00620C43" w:rsidP="00620C43">
      <w:pPr>
        <w:pStyle w:val="Heading2"/>
      </w:pPr>
      <w:r>
        <w:t>team player</w:t>
      </w:r>
    </w:p>
    <w:p w:rsidR="006270A9" w:rsidRPr="00F54042" w:rsidRDefault="00E81AD6" w:rsidP="00620C43">
      <w:pPr>
        <w:pStyle w:val="ListBullet"/>
        <w:rPr>
          <w:color w:val="auto"/>
        </w:rPr>
      </w:pPr>
      <w:r w:rsidRPr="00F54042">
        <w:rPr>
          <w:color w:val="auto"/>
        </w:rPr>
        <w:t>Had the opportunity to volunteer on many company events and also assisted with the Sports and Social Club. Worked with many staff members</w:t>
      </w:r>
      <w:r w:rsidR="00F54042">
        <w:rPr>
          <w:color w:val="auto"/>
        </w:rPr>
        <w:t xml:space="preserve"> at different levels.</w:t>
      </w:r>
      <w:r w:rsidRPr="00F54042">
        <w:rPr>
          <w:color w:val="auto"/>
        </w:rPr>
        <w:t xml:space="preserve"> </w:t>
      </w:r>
    </w:p>
    <w:p w:rsidR="00774496" w:rsidRDefault="00774496" w:rsidP="00774496">
      <w:pPr>
        <w:pStyle w:val="ListBullet"/>
        <w:numPr>
          <w:ilvl w:val="0"/>
          <w:numId w:val="0"/>
        </w:numPr>
        <w:ind w:left="216"/>
      </w:pPr>
      <w:r w:rsidRPr="00F54042">
        <w:rPr>
          <w:color w:val="auto"/>
        </w:rPr>
        <w:t>_____________________________________________________________________________________________________________________</w:t>
      </w:r>
    </w:p>
    <w:p w:rsidR="00774496" w:rsidRDefault="00774496" w:rsidP="00774496">
      <w:pPr>
        <w:pStyle w:val="ListBullet"/>
        <w:numPr>
          <w:ilvl w:val="0"/>
          <w:numId w:val="0"/>
        </w:numPr>
        <w:ind w:left="216"/>
      </w:pPr>
      <w:r>
        <w:t>_____________________________________________________________________________________________________________________</w:t>
      </w:r>
    </w:p>
    <w:sdt>
      <w:sdtPr>
        <w:alias w:val="Experience:"/>
        <w:tag w:val="Experience:"/>
        <w:id w:val="171684534"/>
        <w:placeholder>
          <w:docPart w:val="2B95DC682C6942DB8699504A7D9C11EC"/>
        </w:placeholder>
        <w:temporary/>
        <w:showingPlcHdr/>
      </w:sdtPr>
      <w:sdtEndPr/>
      <w:sdtContent>
        <w:p w:rsidR="00F54042" w:rsidRPr="00F54042" w:rsidRDefault="009D5933" w:rsidP="00F54042">
          <w:pPr>
            <w:pStyle w:val="Heading1"/>
          </w:pPr>
          <w:r>
            <w:t>Experience</w:t>
          </w:r>
        </w:p>
      </w:sdtContent>
    </w:sdt>
    <w:p w:rsidR="007B494F" w:rsidRPr="00F54042" w:rsidRDefault="007B494F" w:rsidP="007B494F">
      <w:pPr>
        <w:pStyle w:val="ListBullet"/>
        <w:numPr>
          <w:ilvl w:val="0"/>
          <w:numId w:val="0"/>
        </w:numPr>
        <w:ind w:left="216" w:hanging="216"/>
        <w:rPr>
          <w:b/>
          <w:color w:val="auto"/>
          <w:sz w:val="28"/>
          <w:szCs w:val="28"/>
        </w:rPr>
      </w:pPr>
      <w:r w:rsidRPr="00F54042">
        <w:rPr>
          <w:b/>
          <w:color w:val="auto"/>
          <w:sz w:val="28"/>
          <w:szCs w:val="28"/>
        </w:rPr>
        <w:t xml:space="preserve">YTEPP LIMITED </w:t>
      </w:r>
      <w:r w:rsidRPr="00F54042">
        <w:rPr>
          <w:b/>
          <w:color w:val="auto"/>
          <w:sz w:val="28"/>
          <w:szCs w:val="28"/>
        </w:rPr>
        <w:tab/>
        <w:t xml:space="preserve">-  2007 – Present </w:t>
      </w:r>
    </w:p>
    <w:p w:rsidR="007B494F" w:rsidRDefault="007B494F" w:rsidP="00774496">
      <w:pPr>
        <w:pStyle w:val="ListBullet"/>
        <w:numPr>
          <w:ilvl w:val="3"/>
          <w:numId w:val="21"/>
        </w:numPr>
        <w:rPr>
          <w:b/>
          <w:color w:val="262626" w:themeColor="text2" w:themeShade="80"/>
          <w:sz w:val="28"/>
          <w:szCs w:val="28"/>
        </w:rPr>
      </w:pPr>
      <w:r w:rsidRPr="007B494F">
        <w:rPr>
          <w:b/>
          <w:color w:val="262626" w:themeColor="text2" w:themeShade="80"/>
          <w:sz w:val="28"/>
          <w:szCs w:val="28"/>
        </w:rPr>
        <w:t xml:space="preserve">Internal Audit Clerk  </w:t>
      </w:r>
    </w:p>
    <w:p w:rsidR="00CB7EFD" w:rsidRDefault="00CB7EFD" w:rsidP="00CB7EFD">
      <w:pPr>
        <w:pStyle w:val="ListBullet"/>
        <w:numPr>
          <w:ilvl w:val="0"/>
          <w:numId w:val="0"/>
        </w:numPr>
        <w:ind w:left="1080"/>
        <w:rPr>
          <w:b/>
          <w:color w:val="262626" w:themeColor="text2" w:themeShade="80"/>
          <w:sz w:val="28"/>
          <w:szCs w:val="28"/>
        </w:rPr>
      </w:pPr>
    </w:p>
    <w:p w:rsidR="00CB7EFD" w:rsidRDefault="0071781B" w:rsidP="00CB7EFD">
      <w:pPr>
        <w:pStyle w:val="ListBullet"/>
        <w:numPr>
          <w:ilvl w:val="0"/>
          <w:numId w:val="0"/>
        </w:numPr>
        <w:ind w:left="792" w:firstLine="504"/>
        <w:rPr>
          <w:b/>
          <w:color w:val="262626" w:themeColor="text2" w:themeShade="80"/>
          <w:sz w:val="28"/>
          <w:szCs w:val="28"/>
        </w:rPr>
      </w:pPr>
      <w:r>
        <w:rPr>
          <w:b/>
          <w:color w:val="262626" w:themeColor="text2" w:themeShade="80"/>
          <w:sz w:val="28"/>
          <w:szCs w:val="28"/>
        </w:rPr>
        <w:t xml:space="preserve">Duties include </w:t>
      </w:r>
      <w:r w:rsidR="00CB7EFD">
        <w:rPr>
          <w:b/>
          <w:color w:val="262626" w:themeColor="text2" w:themeShade="80"/>
          <w:sz w:val="28"/>
          <w:szCs w:val="28"/>
        </w:rPr>
        <w:t>:</w:t>
      </w:r>
    </w:p>
    <w:p w:rsidR="00CB7EFD" w:rsidRDefault="00CB7EFD" w:rsidP="00CB7EFD">
      <w:pPr>
        <w:pStyle w:val="ListBullet"/>
        <w:numPr>
          <w:ilvl w:val="3"/>
          <w:numId w:val="21"/>
        </w:numPr>
        <w:rPr>
          <w:color w:val="262626" w:themeColor="text2" w:themeShade="80"/>
          <w:sz w:val="24"/>
          <w:szCs w:val="24"/>
        </w:rPr>
      </w:pPr>
      <w:r w:rsidRPr="00CB7EFD">
        <w:rPr>
          <w:color w:val="262626" w:themeColor="text2" w:themeShade="80"/>
          <w:sz w:val="24"/>
          <w:szCs w:val="24"/>
        </w:rPr>
        <w:t xml:space="preserve">Initial </w:t>
      </w:r>
      <w:r>
        <w:rPr>
          <w:color w:val="262626" w:themeColor="text2" w:themeShade="80"/>
          <w:sz w:val="24"/>
          <w:szCs w:val="24"/>
        </w:rPr>
        <w:t>preparation of information req</w:t>
      </w:r>
      <w:r w:rsidRPr="00CB7EFD">
        <w:rPr>
          <w:color w:val="262626" w:themeColor="text2" w:themeShade="80"/>
          <w:sz w:val="24"/>
          <w:szCs w:val="24"/>
        </w:rPr>
        <w:t>uired from preliminary surveys of department/divisions</w:t>
      </w:r>
    </w:p>
    <w:p w:rsidR="00CB7EFD" w:rsidRPr="00834E87" w:rsidRDefault="00CB7EFD" w:rsidP="00834E87">
      <w:pPr>
        <w:pStyle w:val="ListBullet"/>
        <w:numPr>
          <w:ilvl w:val="3"/>
          <w:numId w:val="21"/>
        </w:numPr>
        <w:rPr>
          <w:color w:val="262626" w:themeColor="text2" w:themeShade="80"/>
          <w:sz w:val="24"/>
          <w:szCs w:val="24"/>
        </w:rPr>
      </w:pPr>
      <w:r>
        <w:rPr>
          <w:color w:val="262626" w:themeColor="text2" w:themeShade="80"/>
          <w:sz w:val="24"/>
          <w:szCs w:val="24"/>
        </w:rPr>
        <w:t>Investigate discrepancies as it relates to policies and guidelines as determined by the entity/organization</w:t>
      </w:r>
    </w:p>
    <w:p w:rsidR="00CB7EFD" w:rsidRPr="00CB7EFD" w:rsidRDefault="00CB7EFD" w:rsidP="00CB7EFD">
      <w:pPr>
        <w:pStyle w:val="ListBullet"/>
        <w:numPr>
          <w:ilvl w:val="3"/>
          <w:numId w:val="21"/>
        </w:numPr>
        <w:rPr>
          <w:color w:val="auto"/>
          <w:sz w:val="24"/>
          <w:szCs w:val="24"/>
        </w:rPr>
      </w:pPr>
      <w:r w:rsidRPr="00CB7EFD">
        <w:rPr>
          <w:color w:val="auto"/>
          <w:sz w:val="24"/>
          <w:szCs w:val="24"/>
        </w:rPr>
        <w:t>Assist in performing analyses o</w:t>
      </w:r>
      <w:r>
        <w:rPr>
          <w:color w:val="auto"/>
          <w:sz w:val="24"/>
          <w:szCs w:val="24"/>
        </w:rPr>
        <w:t>f sample engagement</w:t>
      </w:r>
      <w:r w:rsidRPr="00CB7EFD">
        <w:rPr>
          <w:color w:val="auto"/>
          <w:sz w:val="24"/>
          <w:szCs w:val="24"/>
        </w:rPr>
        <w:t xml:space="preserve"> data and audit evidence</w:t>
      </w:r>
    </w:p>
    <w:p w:rsidR="00CB7EFD" w:rsidRPr="00CB7EFD" w:rsidRDefault="00CB7EFD" w:rsidP="00CB7EFD">
      <w:pPr>
        <w:pStyle w:val="ListBullet"/>
        <w:numPr>
          <w:ilvl w:val="3"/>
          <w:numId w:val="21"/>
        </w:numPr>
        <w:rPr>
          <w:color w:val="auto"/>
          <w:sz w:val="24"/>
          <w:szCs w:val="24"/>
        </w:rPr>
      </w:pPr>
      <w:r w:rsidRPr="00CB7EFD">
        <w:rPr>
          <w:color w:val="auto"/>
          <w:sz w:val="24"/>
          <w:szCs w:val="24"/>
        </w:rPr>
        <w:t>Prepares working papers</w:t>
      </w:r>
      <w:r w:rsidR="00834E87">
        <w:rPr>
          <w:color w:val="auto"/>
          <w:sz w:val="24"/>
          <w:szCs w:val="24"/>
        </w:rPr>
        <w:t xml:space="preserve"> for readiness of audit</w:t>
      </w:r>
    </w:p>
    <w:p w:rsidR="00CB7EFD" w:rsidRPr="00CB7EFD" w:rsidRDefault="00CB7EFD" w:rsidP="00CB7EFD">
      <w:pPr>
        <w:pStyle w:val="ListBullet"/>
        <w:numPr>
          <w:ilvl w:val="3"/>
          <w:numId w:val="21"/>
        </w:numPr>
        <w:rPr>
          <w:color w:val="auto"/>
          <w:sz w:val="24"/>
          <w:szCs w:val="24"/>
        </w:rPr>
      </w:pPr>
      <w:r w:rsidRPr="00CB7EFD">
        <w:rPr>
          <w:color w:val="auto"/>
          <w:sz w:val="24"/>
          <w:szCs w:val="24"/>
        </w:rPr>
        <w:t>Assists in the preparation of preliminary drafts of audit reports</w:t>
      </w:r>
    </w:p>
    <w:p w:rsidR="00CB7EFD" w:rsidRPr="00CB7EFD" w:rsidRDefault="00CB7EFD" w:rsidP="00CB7EFD">
      <w:pPr>
        <w:pStyle w:val="ListBullet"/>
        <w:numPr>
          <w:ilvl w:val="3"/>
          <w:numId w:val="21"/>
        </w:numPr>
        <w:rPr>
          <w:color w:val="auto"/>
          <w:sz w:val="24"/>
          <w:szCs w:val="24"/>
        </w:rPr>
      </w:pPr>
      <w:r w:rsidRPr="00CB7EFD">
        <w:rPr>
          <w:color w:val="auto"/>
          <w:sz w:val="24"/>
          <w:szCs w:val="24"/>
        </w:rPr>
        <w:t>Consisten</w:t>
      </w:r>
      <w:r w:rsidR="00834E87">
        <w:rPr>
          <w:color w:val="auto"/>
          <w:sz w:val="24"/>
          <w:szCs w:val="24"/>
        </w:rPr>
        <w:t>t recommendation of improvements t</w:t>
      </w:r>
      <w:r w:rsidRPr="00CB7EFD">
        <w:rPr>
          <w:color w:val="auto"/>
          <w:sz w:val="24"/>
          <w:szCs w:val="24"/>
        </w:rPr>
        <w:t>o internal controls</w:t>
      </w:r>
    </w:p>
    <w:p w:rsidR="007B494F" w:rsidRDefault="007B494F" w:rsidP="007B494F">
      <w:pPr>
        <w:pStyle w:val="ListBullet"/>
        <w:numPr>
          <w:ilvl w:val="0"/>
          <w:numId w:val="0"/>
        </w:numPr>
        <w:ind w:left="216" w:hanging="216"/>
        <w:rPr>
          <w:color w:val="auto"/>
          <w:sz w:val="24"/>
          <w:szCs w:val="24"/>
        </w:rPr>
      </w:pPr>
    </w:p>
    <w:p w:rsidR="00F54042" w:rsidRDefault="00F54042" w:rsidP="007B494F">
      <w:pPr>
        <w:pStyle w:val="ListBullet"/>
        <w:numPr>
          <w:ilvl w:val="0"/>
          <w:numId w:val="0"/>
        </w:numPr>
        <w:ind w:left="216" w:hanging="216"/>
        <w:rPr>
          <w:color w:val="auto"/>
          <w:sz w:val="24"/>
          <w:szCs w:val="24"/>
        </w:rPr>
      </w:pPr>
    </w:p>
    <w:p w:rsidR="00F54042" w:rsidRDefault="00F54042" w:rsidP="007B494F">
      <w:pPr>
        <w:pStyle w:val="ListBullet"/>
        <w:numPr>
          <w:ilvl w:val="0"/>
          <w:numId w:val="0"/>
        </w:numPr>
        <w:ind w:left="216" w:hanging="216"/>
        <w:rPr>
          <w:color w:val="auto"/>
          <w:sz w:val="24"/>
          <w:szCs w:val="24"/>
        </w:rPr>
      </w:pPr>
    </w:p>
    <w:p w:rsidR="00F54042" w:rsidRDefault="00F54042" w:rsidP="007B494F">
      <w:pPr>
        <w:pStyle w:val="ListBullet"/>
        <w:numPr>
          <w:ilvl w:val="0"/>
          <w:numId w:val="0"/>
        </w:numPr>
        <w:ind w:left="216" w:hanging="216"/>
        <w:rPr>
          <w:color w:val="auto"/>
          <w:sz w:val="24"/>
          <w:szCs w:val="24"/>
        </w:rPr>
      </w:pPr>
    </w:p>
    <w:p w:rsidR="00F54042" w:rsidRPr="00CB7EFD" w:rsidRDefault="00F54042" w:rsidP="007B494F">
      <w:pPr>
        <w:pStyle w:val="ListBullet"/>
        <w:numPr>
          <w:ilvl w:val="0"/>
          <w:numId w:val="0"/>
        </w:numPr>
        <w:ind w:left="216" w:hanging="216"/>
        <w:rPr>
          <w:color w:val="auto"/>
          <w:sz w:val="24"/>
          <w:szCs w:val="24"/>
        </w:rPr>
      </w:pPr>
    </w:p>
    <w:p w:rsidR="00F54042" w:rsidRDefault="007B494F" w:rsidP="007B494F">
      <w:pPr>
        <w:pStyle w:val="ListBullet"/>
        <w:numPr>
          <w:ilvl w:val="0"/>
          <w:numId w:val="0"/>
        </w:numPr>
        <w:ind w:left="216" w:hanging="216"/>
        <w:rPr>
          <w:b/>
          <w:color w:val="auto"/>
          <w:sz w:val="28"/>
          <w:szCs w:val="28"/>
        </w:rPr>
      </w:pPr>
      <w:r w:rsidRPr="00F54042">
        <w:rPr>
          <w:b/>
          <w:color w:val="auto"/>
          <w:sz w:val="28"/>
          <w:szCs w:val="28"/>
        </w:rPr>
        <w:t xml:space="preserve">MINISTRY OF LEGAL AFFAIRS  – </w:t>
      </w:r>
    </w:p>
    <w:p w:rsidR="007B494F" w:rsidRPr="00F54042" w:rsidRDefault="007B494F" w:rsidP="007B494F">
      <w:pPr>
        <w:pStyle w:val="ListBullet"/>
        <w:numPr>
          <w:ilvl w:val="0"/>
          <w:numId w:val="0"/>
        </w:numPr>
        <w:ind w:left="216" w:hanging="216"/>
        <w:rPr>
          <w:b/>
          <w:color w:val="auto"/>
          <w:sz w:val="28"/>
          <w:szCs w:val="28"/>
        </w:rPr>
      </w:pPr>
      <w:r w:rsidRPr="00F54042">
        <w:rPr>
          <w:b/>
          <w:color w:val="auto"/>
          <w:sz w:val="28"/>
          <w:szCs w:val="28"/>
        </w:rPr>
        <w:t>Hall of Justice Republic of Trinidad and Tobago – 2005 - 2007</w:t>
      </w:r>
    </w:p>
    <w:p w:rsidR="00774496" w:rsidRDefault="00774496" w:rsidP="007B494F">
      <w:pPr>
        <w:pStyle w:val="ListBullet"/>
        <w:numPr>
          <w:ilvl w:val="0"/>
          <w:numId w:val="0"/>
        </w:numPr>
        <w:ind w:left="216" w:hanging="216"/>
        <w:rPr>
          <w:b/>
          <w:color w:val="262626" w:themeColor="text2" w:themeShade="80"/>
          <w:sz w:val="28"/>
          <w:szCs w:val="28"/>
        </w:rPr>
      </w:pPr>
    </w:p>
    <w:p w:rsidR="00CB7EFD" w:rsidRDefault="00CB7EFD" w:rsidP="00774496">
      <w:pPr>
        <w:pStyle w:val="ListBullet"/>
        <w:numPr>
          <w:ilvl w:val="3"/>
          <w:numId w:val="21"/>
        </w:numPr>
        <w:rPr>
          <w:b/>
          <w:color w:val="262626" w:themeColor="text2" w:themeShade="80"/>
          <w:sz w:val="28"/>
          <w:szCs w:val="28"/>
        </w:rPr>
      </w:pPr>
      <w:r>
        <w:rPr>
          <w:b/>
          <w:color w:val="262626" w:themeColor="text2" w:themeShade="80"/>
          <w:sz w:val="28"/>
          <w:szCs w:val="28"/>
        </w:rPr>
        <w:t>Records Management Division – OJT Status</w:t>
      </w:r>
    </w:p>
    <w:p w:rsidR="007B494F" w:rsidRPr="007B494F" w:rsidRDefault="00CB7EFD" w:rsidP="00774496">
      <w:pPr>
        <w:pStyle w:val="ListBullet"/>
        <w:numPr>
          <w:ilvl w:val="3"/>
          <w:numId w:val="21"/>
        </w:numPr>
        <w:rPr>
          <w:b/>
          <w:color w:val="262626" w:themeColor="text2" w:themeShade="80"/>
          <w:sz w:val="28"/>
          <w:szCs w:val="28"/>
        </w:rPr>
      </w:pPr>
      <w:r>
        <w:rPr>
          <w:b/>
          <w:color w:val="262626" w:themeColor="text2" w:themeShade="80"/>
          <w:sz w:val="28"/>
          <w:szCs w:val="28"/>
        </w:rPr>
        <w:t>Records Officer</w:t>
      </w:r>
      <w:r w:rsidR="007B494F" w:rsidRPr="007B494F">
        <w:rPr>
          <w:b/>
          <w:color w:val="262626" w:themeColor="text2" w:themeShade="80"/>
          <w:sz w:val="28"/>
          <w:szCs w:val="28"/>
        </w:rPr>
        <w:t xml:space="preserve">  </w:t>
      </w:r>
    </w:p>
    <w:p w:rsidR="007B494F" w:rsidRDefault="007B494F" w:rsidP="007B494F">
      <w:pPr>
        <w:pStyle w:val="ListBullet"/>
        <w:numPr>
          <w:ilvl w:val="0"/>
          <w:numId w:val="0"/>
        </w:numPr>
        <w:ind w:left="216" w:hanging="216"/>
      </w:pPr>
    </w:p>
    <w:p w:rsidR="007B494F" w:rsidRDefault="007B494F" w:rsidP="00BE211C">
      <w:pPr>
        <w:pStyle w:val="ListBullet"/>
        <w:numPr>
          <w:ilvl w:val="0"/>
          <w:numId w:val="0"/>
        </w:numPr>
      </w:pPr>
    </w:p>
    <w:p w:rsidR="00BE211C" w:rsidRDefault="00BE211C" w:rsidP="00BE211C">
      <w:pPr>
        <w:pStyle w:val="Heading1"/>
      </w:pPr>
      <w:r>
        <w:t xml:space="preserve">References </w:t>
      </w:r>
      <w:r w:rsidR="00F54042">
        <w:t>:</w:t>
      </w:r>
    </w:p>
    <w:p w:rsidR="00BE211C" w:rsidRDefault="00BE211C" w:rsidP="00BE211C">
      <w:pPr>
        <w:pStyle w:val="Heading1"/>
      </w:pPr>
    </w:p>
    <w:p w:rsidR="00BE211C" w:rsidRPr="00F54042" w:rsidRDefault="00CB7EFD" w:rsidP="00BE211C">
      <w:pPr>
        <w:pStyle w:val="Heading1"/>
        <w:numPr>
          <w:ilvl w:val="3"/>
          <w:numId w:val="21"/>
        </w:numPr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</w:pPr>
      <w:r w:rsidRPr="00F54042"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t>Mr. Brian Alianandre</w:t>
      </w:r>
    </w:p>
    <w:p w:rsidR="00CB7EFD" w:rsidRPr="00F54042" w:rsidRDefault="00CB7EFD" w:rsidP="00CB7EFD">
      <w:pPr>
        <w:pStyle w:val="Heading1"/>
        <w:ind w:left="1512"/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</w:pPr>
      <w:r w:rsidRPr="00F54042"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t>Accounts Manager</w:t>
      </w:r>
    </w:p>
    <w:p w:rsidR="00CB7EFD" w:rsidRPr="00F54042" w:rsidRDefault="00CB7EFD" w:rsidP="00CB7EFD">
      <w:pPr>
        <w:pStyle w:val="Heading1"/>
        <w:ind w:left="1512"/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</w:pPr>
      <w:r w:rsidRPr="00F54042"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t>YTEPP Limited,</w:t>
      </w:r>
    </w:p>
    <w:p w:rsidR="00CB7EFD" w:rsidRPr="00F54042" w:rsidRDefault="00CB7EFD" w:rsidP="00CB7EFD">
      <w:pPr>
        <w:pStyle w:val="Heading1"/>
        <w:ind w:left="1512"/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</w:pPr>
      <w:r w:rsidRPr="00F54042"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t>Woodford Lodge,</w:t>
      </w:r>
    </w:p>
    <w:p w:rsidR="00CB7EFD" w:rsidRPr="00F54042" w:rsidRDefault="00CB7EFD" w:rsidP="00CB7EFD">
      <w:pPr>
        <w:pStyle w:val="Heading1"/>
        <w:ind w:left="1512"/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</w:pPr>
      <w:r w:rsidRPr="00F54042"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t>Chaguanas.</w:t>
      </w:r>
    </w:p>
    <w:p w:rsidR="00CB7EFD" w:rsidRPr="00F54042" w:rsidRDefault="00CB7EFD" w:rsidP="00CB7EFD">
      <w:pPr>
        <w:pStyle w:val="Heading1"/>
        <w:ind w:left="1512"/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</w:pPr>
    </w:p>
    <w:p w:rsidR="00CB7EFD" w:rsidRPr="00F54042" w:rsidRDefault="00F54042" w:rsidP="00CB7EFD">
      <w:pPr>
        <w:pStyle w:val="Heading1"/>
        <w:ind w:left="1512"/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t xml:space="preserve">Contact : </w:t>
      </w:r>
      <w:r w:rsidR="00CB7EFD" w:rsidRPr="00F54042"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t>773 - 8746</w:t>
      </w:r>
    </w:p>
    <w:p w:rsidR="007B494F" w:rsidRPr="001B29CF" w:rsidRDefault="007B494F" w:rsidP="007B494F">
      <w:pPr>
        <w:pStyle w:val="ListBullet"/>
        <w:numPr>
          <w:ilvl w:val="0"/>
          <w:numId w:val="0"/>
        </w:numPr>
        <w:ind w:left="216"/>
      </w:pPr>
    </w:p>
    <w:sectPr w:rsidR="007B494F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0BD" w:rsidRDefault="006400BD">
      <w:pPr>
        <w:spacing w:after="0"/>
      </w:pPr>
      <w:r>
        <w:separator/>
      </w:r>
    </w:p>
  </w:endnote>
  <w:endnote w:type="continuationSeparator" w:id="0">
    <w:p w:rsidR="006400BD" w:rsidRDefault="006400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5432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0BD" w:rsidRDefault="006400BD">
      <w:pPr>
        <w:spacing w:after="0"/>
      </w:pPr>
      <w:r>
        <w:separator/>
      </w:r>
    </w:p>
  </w:footnote>
  <w:footnote w:type="continuationSeparator" w:id="0">
    <w:p w:rsidR="006400BD" w:rsidRDefault="006400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3E7317A"/>
    <w:multiLevelType w:val="hybridMultilevel"/>
    <w:tmpl w:val="2CCAA476"/>
    <w:lvl w:ilvl="0" w:tplc="FB988DF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54326B8"/>
    <w:multiLevelType w:val="hybridMultilevel"/>
    <w:tmpl w:val="7A1AABC2"/>
    <w:lvl w:ilvl="0" w:tplc="A53ECA0A">
      <w:start w:val="8"/>
      <w:numFmt w:val="bullet"/>
      <w:lvlText w:val=""/>
      <w:lvlJc w:val="left"/>
      <w:pPr>
        <w:ind w:left="720" w:hanging="360"/>
      </w:pPr>
      <w:rPr>
        <w:rFonts w:ascii="Marlett" w:eastAsiaTheme="majorEastAsia" w:hAnsi="Marlett" w:cstheme="maj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B6B31CF"/>
    <w:multiLevelType w:val="hybridMultilevel"/>
    <w:tmpl w:val="25D23684"/>
    <w:lvl w:ilvl="0" w:tplc="0C264930">
      <w:start w:val="773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20"/>
  </w:num>
  <w:num w:numId="21">
    <w:abstractNumId w:val="11"/>
  </w:num>
  <w:num w:numId="22">
    <w:abstractNumId w:val="16"/>
  </w:num>
  <w:num w:numId="23">
    <w:abstractNumId w:val="21"/>
  </w:num>
  <w:num w:numId="24">
    <w:abstractNumId w:val="13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4C"/>
    <w:rsid w:val="000A4F59"/>
    <w:rsid w:val="00141A4C"/>
    <w:rsid w:val="001B29CF"/>
    <w:rsid w:val="0027206C"/>
    <w:rsid w:val="0028220F"/>
    <w:rsid w:val="002D6EB1"/>
    <w:rsid w:val="00356C14"/>
    <w:rsid w:val="0040776F"/>
    <w:rsid w:val="0043632D"/>
    <w:rsid w:val="00440FCB"/>
    <w:rsid w:val="004D4BD4"/>
    <w:rsid w:val="005125A3"/>
    <w:rsid w:val="00617B26"/>
    <w:rsid w:val="00620C43"/>
    <w:rsid w:val="006270A9"/>
    <w:rsid w:val="006400BD"/>
    <w:rsid w:val="00647B6F"/>
    <w:rsid w:val="00675956"/>
    <w:rsid w:val="00681034"/>
    <w:rsid w:val="006B4B24"/>
    <w:rsid w:val="0071781B"/>
    <w:rsid w:val="0075432A"/>
    <w:rsid w:val="00774496"/>
    <w:rsid w:val="007B494F"/>
    <w:rsid w:val="007D654C"/>
    <w:rsid w:val="00816216"/>
    <w:rsid w:val="00834E87"/>
    <w:rsid w:val="0087734B"/>
    <w:rsid w:val="00924394"/>
    <w:rsid w:val="009B7A50"/>
    <w:rsid w:val="009C6F27"/>
    <w:rsid w:val="009D5933"/>
    <w:rsid w:val="009F2839"/>
    <w:rsid w:val="00B4125C"/>
    <w:rsid w:val="00BD768D"/>
    <w:rsid w:val="00BE211C"/>
    <w:rsid w:val="00C142A7"/>
    <w:rsid w:val="00C16126"/>
    <w:rsid w:val="00C61F8E"/>
    <w:rsid w:val="00CB7EFD"/>
    <w:rsid w:val="00DD7D90"/>
    <w:rsid w:val="00DF3588"/>
    <w:rsid w:val="00E81AD6"/>
    <w:rsid w:val="00E83E4B"/>
    <w:rsid w:val="00F54042"/>
    <w:rsid w:val="00F7458E"/>
    <w:rsid w:val="00FA61BC"/>
    <w:rsid w:val="00FD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na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5EE6ED8D9941C0B69C95087D046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7FD11-248C-44A6-8A70-BECB73A71B49}"/>
      </w:docPartPr>
      <w:docPartBody>
        <w:p w:rsidR="00C04688" w:rsidRDefault="000E5BA3">
          <w:pPr>
            <w:pStyle w:val="455EE6ED8D9941C0B69C95087D04690E"/>
          </w:pPr>
          <w:r>
            <w:t>Objective</w:t>
          </w:r>
        </w:p>
      </w:docPartBody>
    </w:docPart>
    <w:docPart>
      <w:docPartPr>
        <w:name w:val="AEB438E705A847488E094AB0C78C7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0F1B3-4E35-4A8C-A7A8-94A5D5E14AF6}"/>
      </w:docPartPr>
      <w:docPartBody>
        <w:p w:rsidR="00C04688" w:rsidRDefault="000E5BA3">
          <w:pPr>
            <w:pStyle w:val="AEB438E705A847488E094AB0C78C7FD0"/>
          </w:pPr>
          <w:r>
            <w:t>Education</w:t>
          </w:r>
        </w:p>
      </w:docPartBody>
    </w:docPart>
    <w:docPart>
      <w:docPartPr>
        <w:name w:val="A798AC6CBD944311BABE114146444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0911D-A53D-4722-A084-275E511B4D8F}"/>
      </w:docPartPr>
      <w:docPartBody>
        <w:p w:rsidR="00C04688" w:rsidRDefault="000E5BA3">
          <w:pPr>
            <w:pStyle w:val="A798AC6CBD944311BABE11414644464A"/>
          </w:pPr>
          <w:r>
            <w:t>Skills &amp; Abilities</w:t>
          </w:r>
        </w:p>
      </w:docPartBody>
    </w:docPart>
    <w:docPart>
      <w:docPartPr>
        <w:name w:val="61D76DCDB94848619464FAC3E137F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50D6E-5CBF-4F0E-B7DF-8236F2501186}"/>
      </w:docPartPr>
      <w:docPartBody>
        <w:p w:rsidR="00C04688" w:rsidRDefault="000E5BA3">
          <w:pPr>
            <w:pStyle w:val="61D76DCDB94848619464FAC3E137F9B7"/>
          </w:pPr>
          <w:r>
            <w:t>Communication</w:t>
          </w:r>
        </w:p>
      </w:docPartBody>
    </w:docPart>
    <w:docPart>
      <w:docPartPr>
        <w:name w:val="2B95DC682C6942DB8699504A7D9C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CE750-B06C-4A41-9659-BF20C1545EF8}"/>
      </w:docPartPr>
      <w:docPartBody>
        <w:p w:rsidR="00C04688" w:rsidRDefault="000E5BA3">
          <w:pPr>
            <w:pStyle w:val="2B95DC682C6942DB8699504A7D9C11E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99"/>
    <w:rsid w:val="000D7F99"/>
    <w:rsid w:val="000E5BA3"/>
    <w:rsid w:val="00376E4A"/>
    <w:rsid w:val="00841E47"/>
    <w:rsid w:val="00B0594B"/>
    <w:rsid w:val="00BE261C"/>
    <w:rsid w:val="00C0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FABEBD7454692822B25275B50C949">
    <w:name w:val="BDBFABEBD7454692822B25275B50C949"/>
  </w:style>
  <w:style w:type="paragraph" w:customStyle="1" w:styleId="36A6F6B905534D49ABB4B2F7128AFF4D">
    <w:name w:val="36A6F6B905534D49ABB4B2F7128AFF4D"/>
  </w:style>
  <w:style w:type="paragraph" w:customStyle="1" w:styleId="CAF68292D68242DFB0C92EF62BD2D3FF">
    <w:name w:val="CAF68292D68242DFB0C92EF62BD2D3FF"/>
  </w:style>
  <w:style w:type="paragraph" w:customStyle="1" w:styleId="7D1AC72F05844BA0A29418EC52EB9668">
    <w:name w:val="7D1AC72F05844BA0A29418EC52EB9668"/>
  </w:style>
  <w:style w:type="paragraph" w:customStyle="1" w:styleId="455EE6ED8D9941C0B69C95087D04690E">
    <w:name w:val="455EE6ED8D9941C0B69C95087D04690E"/>
  </w:style>
  <w:style w:type="paragraph" w:customStyle="1" w:styleId="F660FE629AA54808B553CAF479E46593">
    <w:name w:val="F660FE629AA54808B553CAF479E46593"/>
  </w:style>
  <w:style w:type="paragraph" w:customStyle="1" w:styleId="AEB438E705A847488E094AB0C78C7FD0">
    <w:name w:val="AEB438E705A847488E094AB0C78C7FD0"/>
  </w:style>
  <w:style w:type="paragraph" w:customStyle="1" w:styleId="F085DACC5E424E3F8ACCAE71CC68801B">
    <w:name w:val="F085DACC5E424E3F8ACCAE71CC68801B"/>
  </w:style>
  <w:style w:type="paragraph" w:customStyle="1" w:styleId="4581001735E8455F955591A52737FF50">
    <w:name w:val="4581001735E8455F955591A52737FF50"/>
  </w:style>
  <w:style w:type="paragraph" w:customStyle="1" w:styleId="EDA9C24780E24B6C96196D3BEEE6BCDA">
    <w:name w:val="EDA9C24780E24B6C96196D3BEEE6BCDA"/>
  </w:style>
  <w:style w:type="paragraph" w:customStyle="1" w:styleId="D07DE380575D4DFFABBCB2644D363C98">
    <w:name w:val="D07DE380575D4DFFABBCB2644D363C98"/>
  </w:style>
  <w:style w:type="paragraph" w:customStyle="1" w:styleId="6C16F5410CE745368DCEE2FB5CB9D5DA">
    <w:name w:val="6C16F5410CE745368DCEE2FB5CB9D5DA"/>
  </w:style>
  <w:style w:type="paragraph" w:customStyle="1" w:styleId="3C7849F92D674A9DB0176C174C8BD809">
    <w:name w:val="3C7849F92D674A9DB0176C174C8BD809"/>
  </w:style>
  <w:style w:type="paragraph" w:customStyle="1" w:styleId="3E350FF7EC6B4CEFA6B6D4EA44B83D12">
    <w:name w:val="3E350FF7EC6B4CEFA6B6D4EA44B83D12"/>
  </w:style>
  <w:style w:type="paragraph" w:customStyle="1" w:styleId="72011353DDBF4A00B1E8C5B9E5F18282">
    <w:name w:val="72011353DDBF4A00B1E8C5B9E5F18282"/>
  </w:style>
  <w:style w:type="paragraph" w:customStyle="1" w:styleId="A798AC6CBD944311BABE11414644464A">
    <w:name w:val="A798AC6CBD944311BABE11414644464A"/>
  </w:style>
  <w:style w:type="paragraph" w:customStyle="1" w:styleId="C389CFF8214541D48D9F7B500810F39D">
    <w:name w:val="C389CFF8214541D48D9F7B500810F39D"/>
  </w:style>
  <w:style w:type="paragraph" w:customStyle="1" w:styleId="5EF4CD961C5747B6B1696782A3CD06F7">
    <w:name w:val="5EF4CD961C5747B6B1696782A3CD06F7"/>
  </w:style>
  <w:style w:type="paragraph" w:customStyle="1" w:styleId="EF3681A180D947DC8B4B2DB17352580C">
    <w:name w:val="EF3681A180D947DC8B4B2DB17352580C"/>
  </w:style>
  <w:style w:type="paragraph" w:customStyle="1" w:styleId="D68E1F498E8240DDAA9AEC386D09E497">
    <w:name w:val="D68E1F498E8240DDAA9AEC386D09E497"/>
  </w:style>
  <w:style w:type="paragraph" w:customStyle="1" w:styleId="61D76DCDB94848619464FAC3E137F9B7">
    <w:name w:val="61D76DCDB94848619464FAC3E137F9B7"/>
  </w:style>
  <w:style w:type="paragraph" w:customStyle="1" w:styleId="DF5F0C942408458495A9868228CFDF44">
    <w:name w:val="DF5F0C942408458495A9868228CFDF44"/>
  </w:style>
  <w:style w:type="paragraph" w:customStyle="1" w:styleId="1D52C0102BA344B8A05014FB15BDE4A7">
    <w:name w:val="1D52C0102BA344B8A05014FB15BDE4A7"/>
  </w:style>
  <w:style w:type="paragraph" w:customStyle="1" w:styleId="EDDC9840F30542B2BA61D88A74E77CE5">
    <w:name w:val="EDDC9840F30542B2BA61D88A74E77CE5"/>
  </w:style>
  <w:style w:type="paragraph" w:customStyle="1" w:styleId="2B95DC682C6942DB8699504A7D9C11EC">
    <w:name w:val="2B95DC682C6942DB8699504A7D9C11EC"/>
  </w:style>
  <w:style w:type="paragraph" w:customStyle="1" w:styleId="0194F3B4706C4498B41EBFEC3817215B">
    <w:name w:val="0194F3B4706C4498B41EBFEC3817215B"/>
  </w:style>
  <w:style w:type="paragraph" w:customStyle="1" w:styleId="E1BE9CAA88754D548358CB83313341EE">
    <w:name w:val="E1BE9CAA88754D548358CB83313341EE"/>
  </w:style>
  <w:style w:type="paragraph" w:customStyle="1" w:styleId="45003240185D4384BD6A22069C60BC66">
    <w:name w:val="45003240185D4384BD6A22069C60BC66"/>
  </w:style>
  <w:style w:type="paragraph" w:customStyle="1" w:styleId="496ADA09652148B28E11C3DA9034E3F6">
    <w:name w:val="496ADA09652148B28E11C3DA9034E3F6"/>
  </w:style>
  <w:style w:type="paragraph" w:customStyle="1" w:styleId="E74361FDCFDE4661BBD8AB396C79D942">
    <w:name w:val="E74361FDCFDE4661BBD8AB396C79D942"/>
  </w:style>
  <w:style w:type="paragraph" w:customStyle="1" w:styleId="2D48312878B04FD89D4FE975BA99B43F">
    <w:name w:val="2D48312878B04FD89D4FE975BA99B43F"/>
  </w:style>
  <w:style w:type="paragraph" w:customStyle="1" w:styleId="32BD2770C040456AA22B2E8A7CD5021C">
    <w:name w:val="32BD2770C040456AA22B2E8A7CD5021C"/>
  </w:style>
  <w:style w:type="paragraph" w:customStyle="1" w:styleId="FE1DC558328C48B2A6D7CE6351225575">
    <w:name w:val="FE1DC558328C48B2A6D7CE6351225575"/>
  </w:style>
  <w:style w:type="paragraph" w:customStyle="1" w:styleId="21969690201E4DB78E8215C37EE0347A">
    <w:name w:val="21969690201E4DB78E8215C37EE0347A"/>
    <w:rsid w:val="000D7F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FABEBD7454692822B25275B50C949">
    <w:name w:val="BDBFABEBD7454692822B25275B50C949"/>
  </w:style>
  <w:style w:type="paragraph" w:customStyle="1" w:styleId="36A6F6B905534D49ABB4B2F7128AFF4D">
    <w:name w:val="36A6F6B905534D49ABB4B2F7128AFF4D"/>
  </w:style>
  <w:style w:type="paragraph" w:customStyle="1" w:styleId="CAF68292D68242DFB0C92EF62BD2D3FF">
    <w:name w:val="CAF68292D68242DFB0C92EF62BD2D3FF"/>
  </w:style>
  <w:style w:type="paragraph" w:customStyle="1" w:styleId="7D1AC72F05844BA0A29418EC52EB9668">
    <w:name w:val="7D1AC72F05844BA0A29418EC52EB9668"/>
  </w:style>
  <w:style w:type="paragraph" w:customStyle="1" w:styleId="455EE6ED8D9941C0B69C95087D04690E">
    <w:name w:val="455EE6ED8D9941C0B69C95087D04690E"/>
  </w:style>
  <w:style w:type="paragraph" w:customStyle="1" w:styleId="F660FE629AA54808B553CAF479E46593">
    <w:name w:val="F660FE629AA54808B553CAF479E46593"/>
  </w:style>
  <w:style w:type="paragraph" w:customStyle="1" w:styleId="AEB438E705A847488E094AB0C78C7FD0">
    <w:name w:val="AEB438E705A847488E094AB0C78C7FD0"/>
  </w:style>
  <w:style w:type="paragraph" w:customStyle="1" w:styleId="F085DACC5E424E3F8ACCAE71CC68801B">
    <w:name w:val="F085DACC5E424E3F8ACCAE71CC68801B"/>
  </w:style>
  <w:style w:type="paragraph" w:customStyle="1" w:styleId="4581001735E8455F955591A52737FF50">
    <w:name w:val="4581001735E8455F955591A52737FF50"/>
  </w:style>
  <w:style w:type="paragraph" w:customStyle="1" w:styleId="EDA9C24780E24B6C96196D3BEEE6BCDA">
    <w:name w:val="EDA9C24780E24B6C96196D3BEEE6BCDA"/>
  </w:style>
  <w:style w:type="paragraph" w:customStyle="1" w:styleId="D07DE380575D4DFFABBCB2644D363C98">
    <w:name w:val="D07DE380575D4DFFABBCB2644D363C98"/>
  </w:style>
  <w:style w:type="paragraph" w:customStyle="1" w:styleId="6C16F5410CE745368DCEE2FB5CB9D5DA">
    <w:name w:val="6C16F5410CE745368DCEE2FB5CB9D5DA"/>
  </w:style>
  <w:style w:type="paragraph" w:customStyle="1" w:styleId="3C7849F92D674A9DB0176C174C8BD809">
    <w:name w:val="3C7849F92D674A9DB0176C174C8BD809"/>
  </w:style>
  <w:style w:type="paragraph" w:customStyle="1" w:styleId="3E350FF7EC6B4CEFA6B6D4EA44B83D12">
    <w:name w:val="3E350FF7EC6B4CEFA6B6D4EA44B83D12"/>
  </w:style>
  <w:style w:type="paragraph" w:customStyle="1" w:styleId="72011353DDBF4A00B1E8C5B9E5F18282">
    <w:name w:val="72011353DDBF4A00B1E8C5B9E5F18282"/>
  </w:style>
  <w:style w:type="paragraph" w:customStyle="1" w:styleId="A798AC6CBD944311BABE11414644464A">
    <w:name w:val="A798AC6CBD944311BABE11414644464A"/>
  </w:style>
  <w:style w:type="paragraph" w:customStyle="1" w:styleId="C389CFF8214541D48D9F7B500810F39D">
    <w:name w:val="C389CFF8214541D48D9F7B500810F39D"/>
  </w:style>
  <w:style w:type="paragraph" w:customStyle="1" w:styleId="5EF4CD961C5747B6B1696782A3CD06F7">
    <w:name w:val="5EF4CD961C5747B6B1696782A3CD06F7"/>
  </w:style>
  <w:style w:type="paragraph" w:customStyle="1" w:styleId="EF3681A180D947DC8B4B2DB17352580C">
    <w:name w:val="EF3681A180D947DC8B4B2DB17352580C"/>
  </w:style>
  <w:style w:type="paragraph" w:customStyle="1" w:styleId="D68E1F498E8240DDAA9AEC386D09E497">
    <w:name w:val="D68E1F498E8240DDAA9AEC386D09E497"/>
  </w:style>
  <w:style w:type="paragraph" w:customStyle="1" w:styleId="61D76DCDB94848619464FAC3E137F9B7">
    <w:name w:val="61D76DCDB94848619464FAC3E137F9B7"/>
  </w:style>
  <w:style w:type="paragraph" w:customStyle="1" w:styleId="DF5F0C942408458495A9868228CFDF44">
    <w:name w:val="DF5F0C942408458495A9868228CFDF44"/>
  </w:style>
  <w:style w:type="paragraph" w:customStyle="1" w:styleId="1D52C0102BA344B8A05014FB15BDE4A7">
    <w:name w:val="1D52C0102BA344B8A05014FB15BDE4A7"/>
  </w:style>
  <w:style w:type="paragraph" w:customStyle="1" w:styleId="EDDC9840F30542B2BA61D88A74E77CE5">
    <w:name w:val="EDDC9840F30542B2BA61D88A74E77CE5"/>
  </w:style>
  <w:style w:type="paragraph" w:customStyle="1" w:styleId="2B95DC682C6942DB8699504A7D9C11EC">
    <w:name w:val="2B95DC682C6942DB8699504A7D9C11EC"/>
  </w:style>
  <w:style w:type="paragraph" w:customStyle="1" w:styleId="0194F3B4706C4498B41EBFEC3817215B">
    <w:name w:val="0194F3B4706C4498B41EBFEC3817215B"/>
  </w:style>
  <w:style w:type="paragraph" w:customStyle="1" w:styleId="E1BE9CAA88754D548358CB83313341EE">
    <w:name w:val="E1BE9CAA88754D548358CB83313341EE"/>
  </w:style>
  <w:style w:type="paragraph" w:customStyle="1" w:styleId="45003240185D4384BD6A22069C60BC66">
    <w:name w:val="45003240185D4384BD6A22069C60BC66"/>
  </w:style>
  <w:style w:type="paragraph" w:customStyle="1" w:styleId="496ADA09652148B28E11C3DA9034E3F6">
    <w:name w:val="496ADA09652148B28E11C3DA9034E3F6"/>
  </w:style>
  <w:style w:type="paragraph" w:customStyle="1" w:styleId="E74361FDCFDE4661BBD8AB396C79D942">
    <w:name w:val="E74361FDCFDE4661BBD8AB396C79D942"/>
  </w:style>
  <w:style w:type="paragraph" w:customStyle="1" w:styleId="2D48312878B04FD89D4FE975BA99B43F">
    <w:name w:val="2D48312878B04FD89D4FE975BA99B43F"/>
  </w:style>
  <w:style w:type="paragraph" w:customStyle="1" w:styleId="32BD2770C040456AA22B2E8A7CD5021C">
    <w:name w:val="32BD2770C040456AA22B2E8A7CD5021C"/>
  </w:style>
  <w:style w:type="paragraph" w:customStyle="1" w:styleId="FE1DC558328C48B2A6D7CE6351225575">
    <w:name w:val="FE1DC558328C48B2A6D7CE6351225575"/>
  </w:style>
  <w:style w:type="paragraph" w:customStyle="1" w:styleId="21969690201E4DB78E8215C37EE0347A">
    <w:name w:val="21969690201E4DB78E8215C37EE0347A"/>
    <w:rsid w:val="000D7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2C9C9-7311-4FC2-A500-C0493BE5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Andrews</dc:creator>
  <cp:lastModifiedBy>Elena McFarlane</cp:lastModifiedBy>
  <cp:revision>2</cp:revision>
  <cp:lastPrinted>2017-12-21T17:22:00Z</cp:lastPrinted>
  <dcterms:created xsi:type="dcterms:W3CDTF">2018-01-18T20:44:00Z</dcterms:created>
  <dcterms:modified xsi:type="dcterms:W3CDTF">2018-01-18T20:44:00Z</dcterms:modified>
  <cp:version/>
</cp:coreProperties>
</file>