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73" w:rsidRPr="009069F8" w:rsidRDefault="007F5F8A">
      <w:pPr>
        <w:pStyle w:val="Title"/>
        <w:rPr>
          <w:rFonts w:ascii="Times New Roman" w:hAnsi="Times New Roman" w:cs="Times New Roman"/>
          <w:color w:val="auto"/>
        </w:rPr>
      </w:pPr>
      <w:r w:rsidRPr="009069F8">
        <w:rPr>
          <w:rFonts w:ascii="Times New Roman" w:hAnsi="Times New Roman" w:cs="Times New Roman"/>
          <w:color w:val="auto"/>
        </w:rPr>
        <w:t>‍‍</w:t>
      </w:r>
      <w:r w:rsidR="009069F8" w:rsidRPr="009069F8">
        <w:rPr>
          <w:rFonts w:ascii="Times New Roman" w:hAnsi="Times New Roman" w:cs="Times New Roman"/>
          <w:color w:val="auto"/>
          <w:lang w:val="en-TT"/>
        </w:rPr>
        <w:t>Shania Francois</w:t>
      </w:r>
    </w:p>
    <w:p w:rsidR="00645CCF" w:rsidRDefault="008D1E33">
      <w:pPr>
        <w:rPr>
          <w:rFonts w:ascii="Times New Roman" w:hAnsi="Times New Roman" w:cs="Times New Roman"/>
          <w:color w:val="auto"/>
          <w:sz w:val="22"/>
        </w:rPr>
      </w:pPr>
      <w:sdt>
        <w:sdtPr>
          <w:rPr>
            <w:rFonts w:ascii="Times New Roman" w:hAnsi="Times New Roman" w:cs="Times New Roman"/>
            <w:color w:val="auto"/>
            <w:sz w:val="24"/>
            <w:lang w:val="en-TT"/>
          </w:rPr>
          <w:alias w:val="Address"/>
          <w:tag w:val=""/>
          <w:id w:val="-593780209"/>
          <w:placeholder>
            <w:docPart w:val="58F40BCAB3C541ED9D59BB0FD46F0F9D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069F8" w:rsidRPr="00645CCF">
            <w:rPr>
              <w:rFonts w:ascii="Times New Roman" w:hAnsi="Times New Roman" w:cs="Times New Roman"/>
              <w:color w:val="auto"/>
              <w:sz w:val="24"/>
              <w:lang w:val="en-TT"/>
            </w:rPr>
            <w:t xml:space="preserve">#5 C Naparima Mayaro Road, Mon Repos, San Fernando </w:t>
          </w:r>
        </w:sdtContent>
      </w:sdt>
      <w:r w:rsidR="007F5F8A" w:rsidRPr="009069F8">
        <w:rPr>
          <w:rFonts w:ascii="Times New Roman" w:hAnsi="Times New Roman" w:cs="Times New Roman"/>
          <w:color w:val="auto"/>
          <w:sz w:val="22"/>
        </w:rPr>
        <w:t> </w:t>
      </w:r>
    </w:p>
    <w:p w:rsidR="00645CCF" w:rsidRPr="00645CCF" w:rsidRDefault="007F5F8A">
      <w:pPr>
        <w:rPr>
          <w:rFonts w:ascii="Times New Roman" w:hAnsi="Times New Roman" w:cs="Times New Roman"/>
          <w:color w:val="auto"/>
          <w:sz w:val="24"/>
        </w:rPr>
      </w:pPr>
      <w:r w:rsidRPr="00645CCF">
        <w:rPr>
          <w:rFonts w:ascii="Times New Roman" w:hAnsi="Times New Roman" w:cs="Times New Roman"/>
          <w:color w:val="auto"/>
          <w:sz w:val="24"/>
        </w:rPr>
        <w:t>| </w:t>
      </w:r>
      <w:sdt>
        <w:sdtPr>
          <w:rPr>
            <w:rFonts w:ascii="Times New Roman" w:hAnsi="Times New Roman" w:cs="Times New Roman"/>
            <w:color w:val="auto"/>
            <w:sz w:val="24"/>
          </w:rPr>
          <w:alias w:val="Telephone"/>
          <w:tag w:val=""/>
          <w:id w:val="-1416317146"/>
          <w:placeholder>
            <w:docPart w:val="077D6EE2330B48C4A066FA5B2D2CDFA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069F8" w:rsidRPr="00645CCF">
            <w:rPr>
              <w:rFonts w:ascii="Times New Roman" w:hAnsi="Times New Roman" w:cs="Times New Roman"/>
              <w:color w:val="auto"/>
              <w:sz w:val="24"/>
            </w:rPr>
            <w:t>728-2827</w:t>
          </w:r>
        </w:sdtContent>
      </w:sdt>
      <w:r w:rsidRPr="00645CCF">
        <w:rPr>
          <w:rFonts w:ascii="Times New Roman" w:hAnsi="Times New Roman" w:cs="Times New Roman"/>
          <w:color w:val="auto"/>
          <w:sz w:val="24"/>
        </w:rPr>
        <w:t> |</w:t>
      </w:r>
    </w:p>
    <w:p w:rsidR="009069F8" w:rsidRDefault="007F5F8A">
      <w:pPr>
        <w:rPr>
          <w:sz w:val="24"/>
        </w:rPr>
      </w:pPr>
      <w:r w:rsidRPr="00645CCF">
        <w:rPr>
          <w:rFonts w:ascii="Times New Roman" w:hAnsi="Times New Roman" w:cs="Times New Roman"/>
          <w:color w:val="auto"/>
          <w:sz w:val="24"/>
        </w:rPr>
        <w:t> </w:t>
      </w:r>
      <w:sdt>
        <w:sdtPr>
          <w:rPr>
            <w:rFonts w:ascii="Times New Roman" w:hAnsi="Times New Roman" w:cs="Times New Roman"/>
            <w:color w:val="auto"/>
            <w:sz w:val="24"/>
          </w:rPr>
          <w:alias w:val="Email"/>
          <w:tag w:val=""/>
          <w:id w:val="-391963670"/>
          <w:placeholder>
            <w:docPart w:val="48F31E53FD5842B487DEECE8513A040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Fonts w:asciiTheme="minorHAnsi" w:hAnsiTheme="minorHAnsi" w:cstheme="minorBidi"/>
            <w:color w:val="404040" w:themeColor="text1" w:themeTint="BF"/>
          </w:rPr>
        </w:sdtEndPr>
        <w:sdtContent>
          <w:r w:rsidR="009069F8" w:rsidRPr="00645CCF">
            <w:rPr>
              <w:rFonts w:ascii="Times New Roman" w:hAnsi="Times New Roman" w:cs="Times New Roman"/>
              <w:color w:val="auto"/>
              <w:sz w:val="24"/>
            </w:rPr>
            <w:t>shaniafrancois@rocketmail.com</w:t>
          </w:r>
        </w:sdtContent>
      </w:sdt>
    </w:p>
    <w:p w:rsidR="001C0B73" w:rsidRPr="009069F8" w:rsidRDefault="007F5F8A">
      <w:pPr>
        <w:pStyle w:val="SectionHeading"/>
        <w:spacing w:before="720"/>
      </w:pPr>
      <w:r w:rsidRPr="009069F8">
        <w:rPr>
          <w:color w:val="000000" w:themeColor="text1"/>
        </w:rPr>
        <w:t>Objective</w:t>
      </w:r>
    </w:p>
    <w:p w:rsidR="009069F8" w:rsidRDefault="009069F8" w:rsidP="009069F8">
      <w:pPr>
        <w:pStyle w:val="ListBullet"/>
      </w:pPr>
      <w:r w:rsidRPr="009069F8">
        <w:rPr>
          <w:sz w:val="22"/>
          <w:lang w:val="en-TT"/>
        </w:rPr>
        <w:t>I am seeki</w:t>
      </w:r>
      <w:r w:rsidR="00645CCF">
        <w:rPr>
          <w:sz w:val="22"/>
          <w:lang w:val="en-TT"/>
        </w:rPr>
        <w:t xml:space="preserve">ng employment as a customer service </w:t>
      </w:r>
      <w:r w:rsidR="0058119F">
        <w:rPr>
          <w:sz w:val="22"/>
          <w:lang w:val="en-TT"/>
        </w:rPr>
        <w:t>assistant; check out</w:t>
      </w:r>
    </w:p>
    <w:p w:rsidR="001C0B73" w:rsidRDefault="007F5F8A" w:rsidP="009069F8">
      <w:pPr>
        <w:pStyle w:val="SectionHeading"/>
        <w:rPr>
          <w:lang w:val="en-TT"/>
        </w:rPr>
      </w:pPr>
      <w:r w:rsidRPr="009069F8">
        <w:rPr>
          <w:color w:val="auto"/>
          <w:lang w:val="en-TT"/>
        </w:rPr>
        <w:t>Education</w:t>
      </w:r>
    </w:p>
    <w:p w:rsidR="001C0B73" w:rsidRPr="009069F8" w:rsidRDefault="009069F8" w:rsidP="009069F8">
      <w:pPr>
        <w:rPr>
          <w:sz w:val="22"/>
          <w:lang w:val="en-TT"/>
        </w:rPr>
      </w:pPr>
      <w:r w:rsidRPr="009069F8">
        <w:rPr>
          <w:sz w:val="22"/>
          <w:lang w:val="en-TT"/>
        </w:rPr>
        <w:t>Gasparillo Secondary School</w:t>
      </w:r>
    </w:p>
    <w:p w:rsidR="009069F8" w:rsidRPr="009069F8" w:rsidRDefault="009069F8" w:rsidP="009069F8">
      <w:pPr>
        <w:pStyle w:val="ListParagraph"/>
        <w:numPr>
          <w:ilvl w:val="0"/>
          <w:numId w:val="5"/>
        </w:numPr>
        <w:rPr>
          <w:sz w:val="22"/>
          <w:lang w:val="en-TT"/>
        </w:rPr>
      </w:pPr>
      <w:r w:rsidRPr="009069F8">
        <w:rPr>
          <w:sz w:val="22"/>
          <w:lang w:val="en-TT"/>
        </w:rPr>
        <w:t>Mathematics II</w:t>
      </w:r>
    </w:p>
    <w:p w:rsidR="009069F8" w:rsidRPr="009069F8" w:rsidRDefault="009069F8" w:rsidP="009069F8">
      <w:pPr>
        <w:pStyle w:val="ListParagraph"/>
        <w:numPr>
          <w:ilvl w:val="0"/>
          <w:numId w:val="5"/>
        </w:numPr>
        <w:rPr>
          <w:sz w:val="22"/>
          <w:lang w:val="en-TT"/>
        </w:rPr>
      </w:pPr>
      <w:r w:rsidRPr="009069F8">
        <w:rPr>
          <w:sz w:val="22"/>
          <w:lang w:val="en-TT"/>
        </w:rPr>
        <w:t>English I</w:t>
      </w:r>
    </w:p>
    <w:p w:rsidR="009069F8" w:rsidRPr="009069F8" w:rsidRDefault="009069F8" w:rsidP="009069F8">
      <w:pPr>
        <w:pStyle w:val="ListParagraph"/>
        <w:numPr>
          <w:ilvl w:val="0"/>
          <w:numId w:val="5"/>
        </w:numPr>
        <w:rPr>
          <w:sz w:val="22"/>
          <w:lang w:val="en-TT"/>
        </w:rPr>
      </w:pPr>
      <w:r w:rsidRPr="009069F8">
        <w:rPr>
          <w:sz w:val="22"/>
          <w:lang w:val="en-TT"/>
        </w:rPr>
        <w:t>Information Technology I</w:t>
      </w:r>
    </w:p>
    <w:p w:rsidR="009069F8" w:rsidRPr="009069F8" w:rsidRDefault="009069F8" w:rsidP="009069F8">
      <w:pPr>
        <w:pStyle w:val="ListParagraph"/>
        <w:numPr>
          <w:ilvl w:val="0"/>
          <w:numId w:val="5"/>
        </w:numPr>
        <w:rPr>
          <w:sz w:val="22"/>
          <w:lang w:val="en-TT"/>
        </w:rPr>
      </w:pPr>
      <w:r w:rsidRPr="009069F8">
        <w:rPr>
          <w:sz w:val="22"/>
          <w:lang w:val="en-TT"/>
        </w:rPr>
        <w:t xml:space="preserve">Biology II </w:t>
      </w:r>
    </w:p>
    <w:p w:rsidR="009069F8" w:rsidRPr="009069F8" w:rsidRDefault="009069F8" w:rsidP="009069F8">
      <w:pPr>
        <w:pStyle w:val="ListParagraph"/>
        <w:numPr>
          <w:ilvl w:val="0"/>
          <w:numId w:val="5"/>
        </w:numPr>
        <w:rPr>
          <w:sz w:val="22"/>
          <w:lang w:val="en-TT"/>
        </w:rPr>
      </w:pPr>
      <w:r w:rsidRPr="009069F8">
        <w:rPr>
          <w:sz w:val="22"/>
          <w:lang w:val="en-TT"/>
        </w:rPr>
        <w:t>Chemistry III</w:t>
      </w:r>
    </w:p>
    <w:p w:rsidR="001C0B73" w:rsidRPr="009069F8" w:rsidRDefault="001C0B73" w:rsidP="009069F8">
      <w:pPr>
        <w:pStyle w:val="ListParagraph"/>
        <w:rPr>
          <w:sz w:val="22"/>
          <w:lang w:val="en-TT"/>
        </w:rPr>
      </w:pPr>
    </w:p>
    <w:p w:rsidR="001C0B73" w:rsidRDefault="007F5F8A">
      <w:pPr>
        <w:pStyle w:val="SectionHeading"/>
      </w:pPr>
      <w:r w:rsidRPr="009069F8">
        <w:rPr>
          <w:color w:val="000000" w:themeColor="text1"/>
        </w:rPr>
        <w:t>Experience</w:t>
      </w:r>
    </w:p>
    <w:p w:rsidR="001C0B73" w:rsidRPr="009069F8" w:rsidRDefault="009069F8" w:rsidP="00645CCF">
      <w:pPr>
        <w:pStyle w:val="Subsection"/>
        <w:numPr>
          <w:ilvl w:val="0"/>
          <w:numId w:val="7"/>
        </w:numPr>
        <w:spacing w:before="100"/>
        <w:rPr>
          <w:b w:val="0"/>
          <w:sz w:val="20"/>
        </w:rPr>
      </w:pPr>
      <w:r w:rsidRPr="009069F8">
        <w:rPr>
          <w:b w:val="0"/>
          <w:sz w:val="20"/>
        </w:rPr>
        <w:t>Plus express Fashion</w:t>
      </w:r>
    </w:p>
    <w:p w:rsidR="009069F8" w:rsidRPr="009069F8" w:rsidRDefault="00645CCF" w:rsidP="009069F8">
      <w:pPr>
        <w:pStyle w:val="Subsection"/>
        <w:spacing w:before="100"/>
        <w:rPr>
          <w:b w:val="0"/>
          <w:sz w:val="20"/>
        </w:rPr>
      </w:pPr>
      <w:r>
        <w:rPr>
          <w:b w:val="0"/>
          <w:sz w:val="20"/>
          <w:lang w:val="en-TT"/>
        </w:rPr>
        <w:t xml:space="preserve">                 </w:t>
      </w:r>
      <w:r w:rsidR="009069F8" w:rsidRPr="009069F8">
        <w:rPr>
          <w:b w:val="0"/>
          <w:sz w:val="20"/>
          <w:lang w:val="en-TT"/>
        </w:rPr>
        <w:t>Sa</w:t>
      </w:r>
      <w:r w:rsidR="009069F8" w:rsidRPr="009069F8">
        <w:rPr>
          <w:b w:val="0"/>
          <w:sz w:val="20"/>
        </w:rPr>
        <w:t>les Associate</w:t>
      </w:r>
    </w:p>
    <w:p w:rsidR="009069F8" w:rsidRDefault="00645CCF" w:rsidP="009069F8">
      <w:pPr>
        <w:pStyle w:val="Subsection"/>
        <w:spacing w:before="100"/>
        <w:rPr>
          <w:b w:val="0"/>
          <w:sz w:val="20"/>
        </w:rPr>
      </w:pPr>
      <w:r>
        <w:rPr>
          <w:b w:val="0"/>
          <w:sz w:val="20"/>
        </w:rPr>
        <w:t xml:space="preserve">                 </w:t>
      </w:r>
      <w:r w:rsidR="009069F8">
        <w:rPr>
          <w:b w:val="0"/>
          <w:sz w:val="20"/>
        </w:rPr>
        <w:t>1 year</w:t>
      </w:r>
    </w:p>
    <w:p w:rsidR="009069F8" w:rsidRDefault="009069F8" w:rsidP="009069F8">
      <w:pPr>
        <w:pStyle w:val="Subsection"/>
        <w:spacing w:before="100"/>
        <w:rPr>
          <w:b w:val="0"/>
          <w:sz w:val="20"/>
        </w:rPr>
      </w:pPr>
      <w:bookmarkStart w:id="0" w:name="_GoBack"/>
      <w:bookmarkEnd w:id="0"/>
    </w:p>
    <w:p w:rsidR="00645CCF" w:rsidRPr="00645CCF" w:rsidRDefault="00645CCF" w:rsidP="00645CCF">
      <w:pPr>
        <w:rPr>
          <w:rFonts w:ascii="Times New Roman" w:hAnsi="Times New Roman" w:cs="Times New Roman"/>
          <w:b/>
          <w:sz w:val="24"/>
        </w:rPr>
      </w:pPr>
      <w:r w:rsidRPr="00645CCF">
        <w:rPr>
          <w:rFonts w:ascii="Times New Roman" w:hAnsi="Times New Roman" w:cs="Times New Roman"/>
          <w:b/>
          <w:sz w:val="24"/>
          <w:lang w:val="en-TT"/>
        </w:rPr>
        <w:t>Skills</w:t>
      </w:r>
    </w:p>
    <w:p w:rsidR="00645CCF" w:rsidRPr="00645CCF" w:rsidRDefault="00645CCF" w:rsidP="00645CCF">
      <w:pPr>
        <w:pStyle w:val="ListParagraph"/>
        <w:numPr>
          <w:ilvl w:val="0"/>
          <w:numId w:val="6"/>
        </w:numPr>
        <w:rPr>
          <w:sz w:val="24"/>
        </w:rPr>
      </w:pPr>
      <w:r w:rsidRPr="00645CCF">
        <w:rPr>
          <w:sz w:val="24"/>
          <w:lang w:val="en-TT"/>
        </w:rPr>
        <w:t>Computer</w:t>
      </w:r>
      <w:r w:rsidRPr="00645CCF">
        <w:rPr>
          <w:sz w:val="24"/>
        </w:rPr>
        <w:t xml:space="preserve"> </w:t>
      </w:r>
      <w:r w:rsidRPr="00645CCF">
        <w:rPr>
          <w:sz w:val="24"/>
          <w:lang w:val="en-TT"/>
        </w:rPr>
        <w:t>Literate</w:t>
      </w:r>
    </w:p>
    <w:p w:rsidR="00645CCF" w:rsidRPr="00645CCF" w:rsidRDefault="00645CCF" w:rsidP="00645CCF">
      <w:pPr>
        <w:pStyle w:val="ListParagraph"/>
        <w:numPr>
          <w:ilvl w:val="0"/>
          <w:numId w:val="6"/>
        </w:numPr>
        <w:rPr>
          <w:sz w:val="24"/>
        </w:rPr>
      </w:pPr>
      <w:r w:rsidRPr="00645CCF">
        <w:rPr>
          <w:sz w:val="24"/>
          <w:lang w:val="en-TT"/>
        </w:rPr>
        <w:t>Friendly</w:t>
      </w:r>
      <w:r w:rsidRPr="00645CCF">
        <w:rPr>
          <w:sz w:val="24"/>
        </w:rPr>
        <w:t xml:space="preserve"> </w:t>
      </w:r>
      <w:r w:rsidRPr="00645CCF">
        <w:rPr>
          <w:sz w:val="24"/>
          <w:lang w:val="en-TT"/>
        </w:rPr>
        <w:t>and</w:t>
      </w:r>
      <w:r w:rsidRPr="00645CCF">
        <w:rPr>
          <w:sz w:val="24"/>
        </w:rPr>
        <w:t xml:space="preserve"> </w:t>
      </w:r>
      <w:r w:rsidRPr="00645CCF">
        <w:rPr>
          <w:sz w:val="24"/>
          <w:lang w:val="en-TT"/>
        </w:rPr>
        <w:t>a</w:t>
      </w:r>
      <w:r w:rsidRPr="00645CCF">
        <w:rPr>
          <w:sz w:val="24"/>
        </w:rPr>
        <w:t xml:space="preserve"> </w:t>
      </w:r>
      <w:r w:rsidRPr="00645CCF">
        <w:rPr>
          <w:sz w:val="24"/>
          <w:lang w:val="en-TT"/>
        </w:rPr>
        <w:t>great</w:t>
      </w:r>
      <w:r w:rsidRPr="00645CCF">
        <w:rPr>
          <w:sz w:val="24"/>
        </w:rPr>
        <w:t xml:space="preserve"> </w:t>
      </w:r>
      <w:r w:rsidRPr="00645CCF">
        <w:rPr>
          <w:sz w:val="24"/>
          <w:lang w:val="en-TT"/>
        </w:rPr>
        <w:t>team</w:t>
      </w:r>
      <w:r w:rsidRPr="00645CCF">
        <w:rPr>
          <w:sz w:val="24"/>
        </w:rPr>
        <w:t xml:space="preserve"> </w:t>
      </w:r>
      <w:r w:rsidRPr="00645CCF">
        <w:rPr>
          <w:sz w:val="24"/>
          <w:lang w:val="en-TT"/>
        </w:rPr>
        <w:t>worker</w:t>
      </w:r>
    </w:p>
    <w:p w:rsidR="00645CCF" w:rsidRPr="00645CCF" w:rsidRDefault="00645CCF" w:rsidP="00645CC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TT"/>
        </w:rPr>
        <w:t xml:space="preserve">Hardworking </w:t>
      </w:r>
    </w:p>
    <w:p w:rsidR="009069F8" w:rsidRDefault="009069F8" w:rsidP="009069F8">
      <w:pPr>
        <w:pStyle w:val="Subsection"/>
        <w:spacing w:before="100"/>
        <w:rPr>
          <w:b w:val="0"/>
          <w:sz w:val="20"/>
        </w:rPr>
      </w:pPr>
    </w:p>
    <w:p w:rsidR="009069F8" w:rsidRPr="009069F8" w:rsidRDefault="009069F8" w:rsidP="009069F8">
      <w:pPr>
        <w:pStyle w:val="Subsection"/>
        <w:spacing w:before="100"/>
        <w:rPr>
          <w:b w:val="0"/>
          <w:sz w:val="20"/>
        </w:rPr>
      </w:pPr>
    </w:p>
    <w:p w:rsidR="009069F8" w:rsidRDefault="009069F8" w:rsidP="009069F8">
      <w:pPr>
        <w:pStyle w:val="Subsection"/>
        <w:spacing w:before="100"/>
      </w:pP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9080B394C9F94597B9727A6DB60DB7B3"/>
            </w:placeholder>
            <w15:repeatingSectionItem/>
          </w:sdtPr>
          <w:sdtEndPr/>
          <w:sdtContent>
            <w:p w:rsidR="009069F8" w:rsidRDefault="009069F8" w:rsidP="009069F8">
              <w:pPr>
                <w:pStyle w:val="Subsection"/>
              </w:pPr>
            </w:p>
            <w:p w:rsidR="001C0B73" w:rsidRDefault="008D1E33" w:rsidP="009069F8">
              <w:pPr>
                <w:pStyle w:val="ListBullet"/>
                <w:numPr>
                  <w:ilvl w:val="0"/>
                  <w:numId w:val="0"/>
                </w:numPr>
              </w:pPr>
            </w:p>
          </w:sdtContent>
        </w:sdt>
      </w:sdtContent>
    </w:sdt>
    <w:sectPr w:rsidR="001C0B73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33" w:rsidRDefault="008D1E33">
      <w:pPr>
        <w:spacing w:after="0"/>
      </w:pPr>
      <w:r>
        <w:separator/>
      </w:r>
    </w:p>
  </w:endnote>
  <w:endnote w:type="continuationSeparator" w:id="0">
    <w:p w:rsidR="008D1E33" w:rsidRDefault="008D1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B73" w:rsidRDefault="007F5F8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69F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33" w:rsidRDefault="008D1E33">
      <w:pPr>
        <w:spacing w:after="0"/>
      </w:pPr>
      <w:r>
        <w:separator/>
      </w:r>
    </w:p>
  </w:footnote>
  <w:footnote w:type="continuationSeparator" w:id="0">
    <w:p w:rsidR="008D1E33" w:rsidRDefault="008D1E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4B46613"/>
    <w:multiLevelType w:val="hybridMultilevel"/>
    <w:tmpl w:val="69AAFE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00AF"/>
    <w:multiLevelType w:val="hybridMultilevel"/>
    <w:tmpl w:val="81C2589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1116E"/>
    <w:multiLevelType w:val="hybridMultilevel"/>
    <w:tmpl w:val="CB621C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F8"/>
    <w:rsid w:val="001C0B73"/>
    <w:rsid w:val="0058119F"/>
    <w:rsid w:val="00645CCF"/>
    <w:rsid w:val="007F5F8A"/>
    <w:rsid w:val="008D1E33"/>
    <w:rsid w:val="0090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113483-251E-47FB-A5F7-B9658342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90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F40BCAB3C541ED9D59BB0FD46F0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CE75F-74F8-4BDD-9D38-F75275622E0D}"/>
      </w:docPartPr>
      <w:docPartBody>
        <w:p w:rsidR="00A633D4" w:rsidRDefault="00BD7B66">
          <w:pPr>
            <w:pStyle w:val="58F40BCAB3C541ED9D59BB0FD46F0F9D"/>
          </w:pPr>
          <w:r>
            <w:t>[Address, City, ST  ZIP Code]</w:t>
          </w:r>
        </w:p>
      </w:docPartBody>
    </w:docPart>
    <w:docPart>
      <w:docPartPr>
        <w:name w:val="077D6EE2330B48C4A066FA5B2D2C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F3D4C-01C8-4C7F-A576-541865455D17}"/>
      </w:docPartPr>
      <w:docPartBody>
        <w:p w:rsidR="00A633D4" w:rsidRDefault="00BD7B66">
          <w:pPr>
            <w:pStyle w:val="077D6EE2330B48C4A066FA5B2D2CDFAE"/>
          </w:pPr>
          <w:r>
            <w:t>[Telephone]</w:t>
          </w:r>
        </w:p>
      </w:docPartBody>
    </w:docPart>
    <w:docPart>
      <w:docPartPr>
        <w:name w:val="48F31E53FD5842B487DEECE8513A0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1F28E-C19E-4B0A-B44E-8624463A094C}"/>
      </w:docPartPr>
      <w:docPartBody>
        <w:p w:rsidR="00A633D4" w:rsidRDefault="00BD7B66">
          <w:pPr>
            <w:pStyle w:val="48F31E53FD5842B487DEECE8513A0408"/>
          </w:pPr>
          <w:r>
            <w:t>[Email]</w:t>
          </w:r>
        </w:p>
      </w:docPartBody>
    </w:docPart>
    <w:docPart>
      <w:docPartPr>
        <w:name w:val="9080B394C9F94597B9727A6DB60D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489C4-F098-422D-8F54-9E29A8921D58}"/>
      </w:docPartPr>
      <w:docPartBody>
        <w:p w:rsidR="00A633D4" w:rsidRDefault="00BD7B66">
          <w:pPr>
            <w:pStyle w:val="9080B394C9F94597B9727A6DB60DB7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3F"/>
    <w:rsid w:val="00A633D4"/>
    <w:rsid w:val="00BD7B66"/>
    <w:rsid w:val="00CE3D3F"/>
    <w:rsid w:val="00F1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D7ECEC90D348FAB5738FA856D8447F">
    <w:name w:val="1DD7ECEC90D348FAB5738FA856D8447F"/>
  </w:style>
  <w:style w:type="paragraph" w:customStyle="1" w:styleId="58F40BCAB3C541ED9D59BB0FD46F0F9D">
    <w:name w:val="58F40BCAB3C541ED9D59BB0FD46F0F9D"/>
  </w:style>
  <w:style w:type="paragraph" w:customStyle="1" w:styleId="077D6EE2330B48C4A066FA5B2D2CDFAE">
    <w:name w:val="077D6EE2330B48C4A066FA5B2D2CDFAE"/>
  </w:style>
  <w:style w:type="paragraph" w:customStyle="1" w:styleId="48F31E53FD5842B487DEECE8513A0408">
    <w:name w:val="48F31E53FD5842B487DEECE8513A0408"/>
  </w:style>
  <w:style w:type="paragraph" w:customStyle="1" w:styleId="4B984FCB7D414087B172D58116DD394E">
    <w:name w:val="4B984FCB7D414087B172D58116DD394E"/>
  </w:style>
  <w:style w:type="paragraph" w:customStyle="1" w:styleId="B61A674B556746458B227EE2381F55BA">
    <w:name w:val="B61A674B556746458B227EE2381F55BA"/>
  </w:style>
  <w:style w:type="paragraph" w:customStyle="1" w:styleId="92F0474024344266B206989AB8B7619D">
    <w:name w:val="92F0474024344266B206989AB8B7619D"/>
  </w:style>
  <w:style w:type="paragraph" w:customStyle="1" w:styleId="82FFB5D1F02E452B923386DD97F8DF9A">
    <w:name w:val="82FFB5D1F02E452B923386DD97F8DF9A"/>
  </w:style>
  <w:style w:type="paragraph" w:customStyle="1" w:styleId="868D0C74EBBD424AADD33C291089EC6C">
    <w:name w:val="868D0C74EBBD424AADD33C291089EC6C"/>
  </w:style>
  <w:style w:type="character" w:styleId="PlaceholderText">
    <w:name w:val="Placeholder Text"/>
    <w:basedOn w:val="DefaultParagraphFont"/>
    <w:uiPriority w:val="99"/>
    <w:semiHidden/>
    <w:rsid w:val="00CE3D3F"/>
    <w:rPr>
      <w:color w:val="808080"/>
    </w:rPr>
  </w:style>
  <w:style w:type="paragraph" w:customStyle="1" w:styleId="9080B394C9F94597B9727A6DB60DB7B3">
    <w:name w:val="9080B394C9F94597B9727A6DB60DB7B3"/>
  </w:style>
  <w:style w:type="paragraph" w:customStyle="1" w:styleId="630C2E8AE6FB4D719A0BDF9B1BDBB8C2">
    <w:name w:val="630C2E8AE6FB4D719A0BDF9B1BDBB8C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955CE686E3FC4618925BA32704047766">
    <w:name w:val="955CE686E3FC4618925BA32704047766"/>
  </w:style>
  <w:style w:type="paragraph" w:customStyle="1" w:styleId="680B831F37024BE5BC694C8D69BF60CF">
    <w:name w:val="680B831F37024BE5BC694C8D69BF60CF"/>
  </w:style>
  <w:style w:type="paragraph" w:customStyle="1" w:styleId="9391E76533544930AAA2F6A0D474F7C7">
    <w:name w:val="9391E76533544930AAA2F6A0D474F7C7"/>
  </w:style>
  <w:style w:type="paragraph" w:customStyle="1" w:styleId="737FECC2B3D14693AAA83654AA174CA7">
    <w:name w:val="737FECC2B3D14693AAA83654AA174CA7"/>
  </w:style>
  <w:style w:type="paragraph" w:customStyle="1" w:styleId="BF0E98602A4A4CD6ACDD05CEB5EF42E8">
    <w:name w:val="BF0E98602A4A4CD6ACDD05CEB5EF42E8"/>
  </w:style>
  <w:style w:type="paragraph" w:customStyle="1" w:styleId="89AFDDBECDD74C019FC0441A70392AA4">
    <w:name w:val="89AFDDBECDD74C019FC0441A70392AA4"/>
  </w:style>
  <w:style w:type="paragraph" w:customStyle="1" w:styleId="63D5D63D5803444F8DE565BF94A384D0">
    <w:name w:val="63D5D63D5803444F8DE565BF94A384D0"/>
  </w:style>
  <w:style w:type="paragraph" w:customStyle="1" w:styleId="DF9F07D8546F4DC18784E53AEE8373F8">
    <w:name w:val="DF9F07D8546F4DC18784E53AEE8373F8"/>
    <w:rsid w:val="00CE3D3F"/>
  </w:style>
  <w:style w:type="paragraph" w:customStyle="1" w:styleId="660584EE851B486AB832A7AD4756DF4A">
    <w:name w:val="660584EE851B486AB832A7AD4756DF4A"/>
    <w:rsid w:val="00CE3D3F"/>
  </w:style>
  <w:style w:type="paragraph" w:customStyle="1" w:styleId="3F02DAB9C00B4C07A493321C0374C12A">
    <w:name w:val="3F02DAB9C00B4C07A493321C0374C12A"/>
    <w:rsid w:val="00CE3D3F"/>
  </w:style>
  <w:style w:type="paragraph" w:customStyle="1" w:styleId="96173C648BA84D6A8E5EFDFA1C42387C">
    <w:name w:val="96173C648BA84D6A8E5EFDFA1C42387C"/>
    <w:rsid w:val="00CE3D3F"/>
  </w:style>
  <w:style w:type="paragraph" w:customStyle="1" w:styleId="640D6539ABBE415E9B4D7CAE1FED0959">
    <w:name w:val="640D6539ABBE415E9B4D7CAE1FED0959"/>
    <w:rsid w:val="00CE3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#5 C Naparima Mayaro Road, Mon Repos, San Fernando </CompanyAddress>
  <CompanyPhone>728-2827</CompanyPhone>
  <CompanyFax/>
  <CompanyEmail>shaniafrancois@rocketmail.com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 francois</dc:creator>
  <cp:keywords/>
  <cp:lastModifiedBy>rita francois</cp:lastModifiedBy>
  <cp:revision>3</cp:revision>
  <dcterms:created xsi:type="dcterms:W3CDTF">2015-11-15T07:37:00Z</dcterms:created>
  <dcterms:modified xsi:type="dcterms:W3CDTF">2015-11-19T18:53:00Z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