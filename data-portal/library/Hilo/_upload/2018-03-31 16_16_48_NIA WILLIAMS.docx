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647678">
        <w:trPr>
          <w:trHeight w:hRule="exact" w:val="184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64D29" w:rsidP="00913946">
            <w:pPr>
              <w:pStyle w:val="Title"/>
            </w:pPr>
            <w:r>
              <w:t xml:space="preserve">NIA WILLIAMS </w:t>
            </w:r>
          </w:p>
          <w:p w:rsidR="00647678" w:rsidRDefault="00264D29" w:rsidP="00913946">
            <w:pPr>
              <w:pStyle w:val="ContactInfo"/>
              <w:contextualSpacing w:val="0"/>
              <w:rPr>
                <w:sz w:val="24"/>
              </w:rPr>
            </w:pPr>
            <w:r w:rsidRPr="00647678">
              <w:rPr>
                <w:sz w:val="24"/>
              </w:rPr>
              <w:t>Lp#66</w:t>
            </w:r>
            <w:r w:rsidR="006517FB">
              <w:rPr>
                <w:sz w:val="24"/>
              </w:rPr>
              <w:t>4</w:t>
            </w:r>
            <w:r w:rsidRPr="00647678">
              <w:rPr>
                <w:sz w:val="24"/>
              </w:rPr>
              <w:t xml:space="preserve"> Bon Air West, </w:t>
            </w:r>
            <w:r w:rsidR="003E08F7">
              <w:rPr>
                <w:sz w:val="24"/>
              </w:rPr>
              <w:t>N</w:t>
            </w:r>
            <w:r w:rsidR="00647678" w:rsidRPr="00647678">
              <w:rPr>
                <w:sz w:val="24"/>
              </w:rPr>
              <w:t xml:space="preserve">autilus </w:t>
            </w:r>
            <w:r w:rsidR="003E08F7">
              <w:rPr>
                <w:sz w:val="24"/>
              </w:rPr>
              <w:t>C</w:t>
            </w:r>
            <w:r w:rsidR="00647678" w:rsidRPr="00647678">
              <w:rPr>
                <w:sz w:val="24"/>
              </w:rPr>
              <w:t>ircular</w:t>
            </w:r>
            <w:r w:rsidRPr="00647678">
              <w:rPr>
                <w:sz w:val="24"/>
              </w:rPr>
              <w:t xml:space="preserve">, Arouca </w:t>
            </w:r>
          </w:p>
          <w:p w:rsidR="00692703" w:rsidRPr="00647678" w:rsidRDefault="00647678" w:rsidP="00913946">
            <w:pPr>
              <w:pStyle w:val="ContactInfo"/>
              <w:contextualSpacing w:val="0"/>
              <w:rPr>
                <w:sz w:val="24"/>
              </w:rPr>
            </w:pPr>
            <w:r>
              <w:rPr>
                <w:sz w:val="24"/>
              </w:rPr>
              <w:t>(1868)</w:t>
            </w:r>
            <w:r w:rsidR="00692703" w:rsidRPr="00647678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alias w:val="Divider dot:"/>
                <w:tag w:val="Divider dot:"/>
                <w:id w:val="-1459182552"/>
                <w:placeholder>
                  <w:docPart w:val="A5B4C3FCB1CB44798797746D924150F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47678">
                  <w:rPr>
                    <w:sz w:val="24"/>
                  </w:rPr>
                  <w:t>·</w:t>
                </w:r>
              </w:sdtContent>
            </w:sdt>
            <w:r w:rsidR="00692703" w:rsidRPr="00647678">
              <w:rPr>
                <w:sz w:val="24"/>
              </w:rPr>
              <w:t xml:space="preserve"> </w:t>
            </w:r>
            <w:r w:rsidR="00264D29" w:rsidRPr="00647678">
              <w:rPr>
                <w:sz w:val="24"/>
              </w:rPr>
              <w:t>490-5192</w:t>
            </w:r>
          </w:p>
          <w:p w:rsidR="00692703" w:rsidRPr="00CF1A49" w:rsidRDefault="0068714A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6C4C6B2D5DFF4A57AB915C7803B03652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C57FC6" w:rsidRPr="00647678">
                  <w:rPr>
                    <w:sz w:val="24"/>
                  </w:rPr>
                  <w:t>Email</w:t>
                </w:r>
              </w:sdtContent>
            </w:sdt>
            <w:r w:rsidR="00264D29" w:rsidRPr="00647678">
              <w:rPr>
                <w:sz w:val="24"/>
              </w:rPr>
              <w:t xml:space="preserve">: </w:t>
            </w:r>
            <w:r w:rsidR="003E08F7">
              <w:rPr>
                <w:sz w:val="24"/>
              </w:rPr>
              <w:t>niawilliamscupid</w:t>
            </w:r>
            <w:r w:rsidR="00264D29" w:rsidRPr="00647678">
              <w:rPr>
                <w:sz w:val="24"/>
              </w:rPr>
              <w:t>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47678" w:rsidP="00913946">
            <w:pPr>
              <w:contextualSpacing w:val="0"/>
            </w:pPr>
            <w:r>
              <w:t>Student with seven years of experience</w:t>
            </w:r>
            <w:r w:rsidR="007244D2">
              <w:t xml:space="preserve"> </w:t>
            </w:r>
            <w:r w:rsidR="006517FB" w:rsidRPr="006517FB">
              <w:t xml:space="preserve">working </w:t>
            </w:r>
            <w:r w:rsidR="007244D2">
              <w:t xml:space="preserve">to </w:t>
            </w:r>
            <w:r w:rsidR="006517FB" w:rsidRPr="006517FB">
              <w:t>further</w:t>
            </w:r>
            <w:r w:rsidR="007244D2">
              <w:t xml:space="preserve"> my knowledge in order to </w:t>
            </w:r>
            <w:r w:rsidR="007244D2" w:rsidRPr="007244D2">
              <w:t>eventually</w:t>
            </w:r>
            <w:r w:rsidR="007244D2">
              <w:t xml:space="preserve"> </w:t>
            </w:r>
            <w:r w:rsidR="00761ED2">
              <w:t xml:space="preserve">acquire </w:t>
            </w:r>
            <w:r w:rsidR="00761ED2" w:rsidRPr="006517FB">
              <w:t>an</w:t>
            </w:r>
            <w:r w:rsidR="006517FB" w:rsidRPr="006517FB">
              <w:t xml:space="preserve"> occupation.</w:t>
            </w:r>
            <w:r w:rsidR="006517FB">
              <w:t xml:space="preserve"> I believe that I am now fully ready to dive into the working society, I am committed, self-motivated and willing to do my best with </w:t>
            </w:r>
            <w:r w:rsidR="006D0D76">
              <w:t>whatever</w:t>
            </w:r>
            <w:r w:rsidR="006517FB">
              <w:t xml:space="preserve"> is </w:t>
            </w:r>
            <w:r w:rsidR="006D0D76">
              <w:t>give</w:t>
            </w:r>
            <w:r w:rsidR="006517FB">
              <w:t xml:space="preserve">n.  </w:t>
            </w:r>
          </w:p>
        </w:tc>
      </w:tr>
    </w:tbl>
    <w:tbl>
      <w:tblPr>
        <w:tblStyle w:val="TableGrid"/>
        <w:tblpPr w:leftFromText="180" w:rightFromText="180" w:vertAnchor="text" w:horzAnchor="margin" w:tblpY="986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90"/>
      </w:tblGrid>
      <w:tr w:rsidR="00761ED2" w:rsidRPr="00CF1A49" w:rsidTr="00761ED2">
        <w:tc>
          <w:tcPr>
            <w:tcW w:w="9290" w:type="dxa"/>
          </w:tcPr>
          <w:p w:rsidR="00761ED2" w:rsidRPr="00CF1A49" w:rsidRDefault="00761ED2" w:rsidP="00761ED2">
            <w:pPr>
              <w:pStyle w:val="Heading3"/>
              <w:contextualSpacing w:val="0"/>
              <w:outlineLvl w:val="2"/>
            </w:pPr>
            <w:r>
              <w:t>September, 05,2016-2018</w:t>
            </w:r>
          </w:p>
          <w:p w:rsidR="00761ED2" w:rsidRPr="00CF1A49" w:rsidRDefault="00761ED2" w:rsidP="00761ED2">
            <w:pPr>
              <w:pStyle w:val="Heading2"/>
              <w:contextualSpacing w:val="0"/>
              <w:outlineLvl w:val="1"/>
            </w:pPr>
            <w:r>
              <w:t>b.s in ACCOUNTS U</w:t>
            </w:r>
            <w:r w:rsidR="00744944">
              <w:t xml:space="preserve">niversity </w:t>
            </w:r>
            <w:r>
              <w:t>S</w:t>
            </w:r>
            <w:r w:rsidR="00744944">
              <w:t xml:space="preserve">outhern </w:t>
            </w:r>
            <w:r>
              <w:t>C</w:t>
            </w:r>
            <w:r w:rsidR="00744944">
              <w:t>aribbean</w:t>
            </w:r>
            <w:r>
              <w:t xml:space="preserve"> </w:t>
            </w:r>
            <w:r w:rsidRPr="00CF1A49">
              <w:t xml:space="preserve"> </w:t>
            </w:r>
          </w:p>
          <w:p w:rsidR="00761ED2" w:rsidRDefault="00761ED2" w:rsidP="00761ED2">
            <w:pPr>
              <w:contextualSpacing w:val="0"/>
              <w:rPr>
                <w:sz w:val="32"/>
              </w:rPr>
            </w:pPr>
            <w:r w:rsidRPr="00404CE7">
              <w:rPr>
                <w:sz w:val="32"/>
              </w:rPr>
              <w:t xml:space="preserve">Currently </w:t>
            </w:r>
          </w:p>
          <w:p w:rsidR="00B12D79" w:rsidRDefault="00B12D79" w:rsidP="00761ED2">
            <w:pPr>
              <w:contextualSpacing w:val="0"/>
            </w:pPr>
            <w:r>
              <w:t>Courses done so far,</w:t>
            </w:r>
          </w:p>
          <w:p w:rsidR="008C0CE6" w:rsidRDefault="008C0CE6" w:rsidP="008C0CE6">
            <w:pPr>
              <w:pStyle w:val="ListParagraph"/>
              <w:numPr>
                <w:ilvl w:val="0"/>
                <w:numId w:val="17"/>
              </w:numPr>
            </w:pPr>
            <w:r>
              <w:t>Accounting 1 &amp; 2</w:t>
            </w:r>
          </w:p>
          <w:p w:rsidR="00B12D79" w:rsidRDefault="00B12D79" w:rsidP="00B12D79">
            <w:pPr>
              <w:pStyle w:val="ListParagraph"/>
              <w:numPr>
                <w:ilvl w:val="0"/>
                <w:numId w:val="17"/>
              </w:numPr>
            </w:pPr>
            <w:r>
              <w:t>Human recourse Management</w:t>
            </w:r>
          </w:p>
          <w:p w:rsidR="00B12D79" w:rsidRDefault="00B12D79" w:rsidP="00B12D79">
            <w:pPr>
              <w:pStyle w:val="ListParagraph"/>
              <w:numPr>
                <w:ilvl w:val="0"/>
                <w:numId w:val="17"/>
              </w:numPr>
            </w:pPr>
            <w:r>
              <w:t xml:space="preserve">Computer tools </w:t>
            </w:r>
          </w:p>
          <w:p w:rsidR="00B12D79" w:rsidRDefault="00B12D79" w:rsidP="00B12D79">
            <w:pPr>
              <w:pStyle w:val="ListParagraph"/>
              <w:numPr>
                <w:ilvl w:val="0"/>
                <w:numId w:val="17"/>
              </w:numPr>
            </w:pPr>
            <w:r>
              <w:t xml:space="preserve">Communication skills </w:t>
            </w:r>
          </w:p>
          <w:p w:rsidR="00B12D79" w:rsidRDefault="00B12D79" w:rsidP="00B12D79">
            <w:pPr>
              <w:pStyle w:val="ListParagraph"/>
              <w:numPr>
                <w:ilvl w:val="0"/>
                <w:numId w:val="17"/>
              </w:numPr>
            </w:pPr>
            <w:r>
              <w:t xml:space="preserve">Academic writing </w:t>
            </w:r>
          </w:p>
          <w:p w:rsidR="00B12D79" w:rsidRDefault="00B12D79" w:rsidP="00B12D79">
            <w:pPr>
              <w:pStyle w:val="ListParagraph"/>
              <w:numPr>
                <w:ilvl w:val="0"/>
                <w:numId w:val="17"/>
              </w:numPr>
            </w:pPr>
            <w:r>
              <w:t xml:space="preserve">Algebra </w:t>
            </w:r>
          </w:p>
          <w:p w:rsidR="00B12D79" w:rsidRPr="00CF1A49" w:rsidRDefault="008C0CE6" w:rsidP="00B12D79">
            <w:pPr>
              <w:pStyle w:val="ListParagraph"/>
              <w:numPr>
                <w:ilvl w:val="0"/>
                <w:numId w:val="17"/>
              </w:numPr>
            </w:pPr>
            <w:r>
              <w:t xml:space="preserve">Microeconomics </w:t>
            </w:r>
          </w:p>
        </w:tc>
      </w:tr>
      <w:tr w:rsidR="00761ED2" w:rsidRPr="00CF1A49" w:rsidTr="00761ED2">
        <w:tc>
          <w:tcPr>
            <w:tcW w:w="9290" w:type="dxa"/>
          </w:tcPr>
          <w:p w:rsidR="00761ED2" w:rsidRPr="00CF1A49" w:rsidRDefault="00761ED2" w:rsidP="00761ED2">
            <w:pPr>
              <w:pStyle w:val="Heading3"/>
              <w:contextualSpacing w:val="0"/>
              <w:outlineLvl w:val="2"/>
            </w:pPr>
            <w:r>
              <w:t>September, 01,2011-2016</w:t>
            </w:r>
          </w:p>
          <w:p w:rsidR="00761ED2" w:rsidRPr="00CF1A49" w:rsidRDefault="00761ED2" w:rsidP="00761ED2">
            <w:pPr>
              <w:pStyle w:val="Heading2"/>
              <w:contextualSpacing w:val="0"/>
              <w:outlineLvl w:val="1"/>
            </w:pPr>
            <w:r w:rsidRPr="000E5AC3">
              <w:t>ST. CHARLES HIGH SCHOOL</w:t>
            </w:r>
            <w:r>
              <w:t xml:space="preserve"> </w:t>
            </w:r>
          </w:p>
          <w:p w:rsidR="00761ED2" w:rsidRDefault="008C0CE6" w:rsidP="00761ED2">
            <w:r>
              <w:rPr>
                <w:sz w:val="28"/>
              </w:rPr>
              <w:t>My 7 o levels include:</w:t>
            </w:r>
            <w:r w:rsidRPr="00404CE7">
              <w:rPr>
                <w:sz w:val="28"/>
              </w:rPr>
              <w:t xml:space="preserve"> Principal</w:t>
            </w:r>
            <w:r w:rsidR="00761ED2" w:rsidRPr="00404CE7">
              <w:rPr>
                <w:sz w:val="28"/>
              </w:rPr>
              <w:t xml:space="preserve"> of business and </w:t>
            </w:r>
            <w:r>
              <w:rPr>
                <w:sz w:val="28"/>
              </w:rPr>
              <w:t>A</w:t>
            </w:r>
            <w:r w:rsidR="00761ED2" w:rsidRPr="00404CE7">
              <w:rPr>
                <w:sz w:val="28"/>
              </w:rPr>
              <w:t>ccounts, English, Mathematics</w:t>
            </w:r>
            <w:r w:rsidR="00B12D79">
              <w:rPr>
                <w:sz w:val="28"/>
              </w:rPr>
              <w:t>,</w:t>
            </w:r>
            <w:r w:rsidR="00761ED2" w:rsidRPr="00404CE7">
              <w:rPr>
                <w:sz w:val="28"/>
              </w:rPr>
              <w:t xml:space="preserve"> Social Studies</w:t>
            </w:r>
            <w:r>
              <w:rPr>
                <w:sz w:val="28"/>
              </w:rPr>
              <w:t>,</w:t>
            </w:r>
            <w:r w:rsidR="00761ED2" w:rsidRPr="00404CE7">
              <w:rPr>
                <w:sz w:val="28"/>
              </w:rPr>
              <w:t xml:space="preserve"> Biology</w:t>
            </w:r>
            <w:r w:rsidR="00761ED2">
              <w:rPr>
                <w:sz w:val="28"/>
              </w:rPr>
              <w:t xml:space="preserve">, </w:t>
            </w:r>
            <w:r w:rsidR="00761ED2" w:rsidRPr="00404CE7">
              <w:rPr>
                <w:sz w:val="28"/>
              </w:rPr>
              <w:t>I</w:t>
            </w:r>
            <w:r w:rsidR="00761ED2">
              <w:rPr>
                <w:sz w:val="28"/>
              </w:rPr>
              <w:t>nformation</w:t>
            </w:r>
            <w:r w:rsidR="00761ED2" w:rsidRPr="00404CE7">
              <w:rPr>
                <w:sz w:val="28"/>
              </w:rPr>
              <w:t xml:space="preserve"> T</w:t>
            </w:r>
            <w:r w:rsidR="00761ED2">
              <w:rPr>
                <w:sz w:val="28"/>
              </w:rPr>
              <w:t>echnology</w:t>
            </w:r>
            <w:r>
              <w:rPr>
                <w:sz w:val="28"/>
              </w:rPr>
              <w:t>.</w:t>
            </w:r>
          </w:p>
        </w:tc>
      </w:tr>
    </w:tbl>
    <w:p w:rsidR="004E01EB" w:rsidRPr="00CF1A49" w:rsidRDefault="000E5AC3" w:rsidP="004E01EB">
      <w:pPr>
        <w:pStyle w:val="Heading1"/>
      </w:pPr>
      <w:r>
        <w:t>education</w:t>
      </w:r>
    </w:p>
    <w:p w:rsidR="00761ED2" w:rsidRPr="00CF1A49" w:rsidRDefault="000E5AC3" w:rsidP="0097790C">
      <w:pPr>
        <w:pStyle w:val="Heading1"/>
      </w:pPr>
      <w:r>
        <w:t xml:space="preserve">experience </w:t>
      </w:r>
    </w:p>
    <w:tbl>
      <w:tblPr>
        <w:tblStyle w:val="TableGrid"/>
        <w:tblpPr w:leftFromText="180" w:rightFromText="180" w:vertAnchor="text" w:horzAnchor="margin" w:tblpY="576"/>
        <w:tblW w:w="995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8581"/>
      </w:tblGrid>
      <w:tr w:rsidR="00761ED2" w:rsidRPr="006D7F74" w:rsidTr="005E061E">
        <w:tc>
          <w:tcPr>
            <w:tcW w:w="9290" w:type="dxa"/>
          </w:tcPr>
          <w:p w:rsidR="00761ED2" w:rsidRPr="006D7F74" w:rsidRDefault="00761ED2" w:rsidP="005E061E">
            <w:pPr>
              <w:pStyle w:val="Heading2"/>
              <w:contextualSpacing w:val="0"/>
              <w:outlineLvl w:val="1"/>
              <w:rPr>
                <w:sz w:val="28"/>
              </w:rPr>
            </w:pPr>
            <w:r w:rsidRPr="006D7F74">
              <w:rPr>
                <w:sz w:val="28"/>
              </w:rPr>
              <w:t xml:space="preserve">assistant secretary </w:t>
            </w:r>
            <w:r w:rsidRPr="006D7F74">
              <w:rPr>
                <w:rStyle w:val="SubtleReference"/>
                <w:sz w:val="28"/>
              </w:rPr>
              <w:t>health and wellness spa</w:t>
            </w:r>
            <w:r w:rsidR="00744944">
              <w:rPr>
                <w:rStyle w:val="SubtleReference"/>
                <w:sz w:val="28"/>
              </w:rPr>
              <w:t xml:space="preserve"> </w:t>
            </w:r>
            <w:r w:rsidR="00BA30F3" w:rsidRPr="00BA30F3">
              <w:rPr>
                <w:rStyle w:val="SubtleReference"/>
                <w:sz w:val="28"/>
              </w:rPr>
              <w:t>02/10/201</w:t>
            </w:r>
            <w:r w:rsidR="00BA30F3">
              <w:rPr>
                <w:rStyle w:val="SubtleReference"/>
                <w:sz w:val="28"/>
              </w:rPr>
              <w:t>4</w:t>
            </w:r>
            <w:r w:rsidR="00BA30F3" w:rsidRPr="00BA30F3">
              <w:rPr>
                <w:rStyle w:val="SubtleReference"/>
                <w:sz w:val="28"/>
              </w:rPr>
              <w:t>-21/</w:t>
            </w:r>
            <w:r w:rsidR="00BA30F3">
              <w:rPr>
                <w:rStyle w:val="SubtleReference"/>
                <w:sz w:val="28"/>
              </w:rPr>
              <w:t>12</w:t>
            </w:r>
            <w:r w:rsidR="00BA30F3" w:rsidRPr="00BA30F3">
              <w:rPr>
                <w:rStyle w:val="SubtleReference"/>
                <w:sz w:val="28"/>
              </w:rPr>
              <w:t>/2015</w:t>
            </w:r>
          </w:p>
          <w:p w:rsidR="00BA30F3" w:rsidRDefault="008C0CE6" w:rsidP="00BA30F3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Set up spa equipment for customers </w:t>
            </w:r>
          </w:p>
          <w:p w:rsidR="00761ED2" w:rsidRDefault="00BA30F3" w:rsidP="00BA30F3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M</w:t>
            </w:r>
            <w:r w:rsidR="00761ED2" w:rsidRPr="00BA30F3">
              <w:rPr>
                <w:sz w:val="28"/>
              </w:rPr>
              <w:t>anage appointments on Excel, Microsoft office.</w:t>
            </w:r>
          </w:p>
          <w:p w:rsidR="008C0CE6" w:rsidRDefault="008C0CE6" w:rsidP="00BA30F3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Filing </w:t>
            </w:r>
          </w:p>
          <w:p w:rsidR="00BA30F3" w:rsidRPr="008C0CE6" w:rsidRDefault="00BA30F3" w:rsidP="008C0CE6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Welcomed customers gracefully </w:t>
            </w:r>
          </w:p>
        </w:tc>
      </w:tr>
      <w:tr w:rsidR="00761ED2" w:rsidTr="005E061E">
        <w:tc>
          <w:tcPr>
            <w:tcW w:w="9290" w:type="dxa"/>
            <w:tcMar>
              <w:top w:w="216" w:type="dxa"/>
            </w:tcMar>
          </w:tcPr>
          <w:p w:rsidR="00761ED2" w:rsidRPr="00CF1A49" w:rsidRDefault="00761ED2" w:rsidP="005E061E">
            <w:pPr>
              <w:pStyle w:val="Heading3"/>
              <w:contextualSpacing w:val="0"/>
              <w:outlineLvl w:val="2"/>
            </w:pPr>
          </w:p>
          <w:p w:rsidR="00761ED2" w:rsidRPr="006D7F74" w:rsidRDefault="00761ED2" w:rsidP="005E061E">
            <w:pPr>
              <w:pStyle w:val="Heading2"/>
              <w:contextualSpacing w:val="0"/>
              <w:outlineLvl w:val="1"/>
              <w:rPr>
                <w:sz w:val="28"/>
              </w:rPr>
            </w:pPr>
            <w:r w:rsidRPr="006D7F74">
              <w:rPr>
                <w:sz w:val="28"/>
              </w:rPr>
              <w:t xml:space="preserve">data entry, </w:t>
            </w:r>
            <w:r w:rsidRPr="006D7F74">
              <w:rPr>
                <w:rStyle w:val="SubtleReference"/>
                <w:sz w:val="28"/>
              </w:rPr>
              <w:t>private</w:t>
            </w:r>
            <w:r w:rsidR="00BA30F3">
              <w:rPr>
                <w:rStyle w:val="SubtleReference"/>
                <w:sz w:val="28"/>
              </w:rPr>
              <w:t xml:space="preserve"> </w:t>
            </w:r>
            <w:r w:rsidR="00BA30F3" w:rsidRPr="00BA30F3">
              <w:rPr>
                <w:rStyle w:val="SubtleReference"/>
                <w:sz w:val="28"/>
              </w:rPr>
              <w:t>02/10</w:t>
            </w:r>
            <w:r w:rsidR="00BA30F3">
              <w:rPr>
                <w:rStyle w:val="SubtleReference"/>
                <w:sz w:val="28"/>
              </w:rPr>
              <w:t>/2014-</w:t>
            </w:r>
            <w:r w:rsidR="00BA30F3" w:rsidRPr="00BA30F3">
              <w:rPr>
                <w:rStyle w:val="SubtleReference"/>
                <w:sz w:val="28"/>
              </w:rPr>
              <w:t>21/20</w:t>
            </w:r>
            <w:r w:rsidR="00BA30F3">
              <w:rPr>
                <w:rStyle w:val="SubtleReference"/>
                <w:sz w:val="28"/>
              </w:rPr>
              <w:t>/2015</w:t>
            </w:r>
          </w:p>
          <w:p w:rsidR="00761ED2" w:rsidRDefault="008C0CE6" w:rsidP="00BA30F3">
            <w:pPr>
              <w:pStyle w:val="ListParagraph"/>
              <w:numPr>
                <w:ilvl w:val="0"/>
                <w:numId w:val="14"/>
              </w:numPr>
            </w:pPr>
            <w:r>
              <w:t>Data management.</w:t>
            </w:r>
          </w:p>
          <w:p w:rsidR="008C0CE6" w:rsidRDefault="008C0CE6" w:rsidP="00BA30F3">
            <w:pPr>
              <w:pStyle w:val="ListParagraph"/>
              <w:numPr>
                <w:ilvl w:val="0"/>
                <w:numId w:val="14"/>
              </w:numPr>
            </w:pPr>
            <w:r>
              <w:t xml:space="preserve">Transferring data to Excel. </w:t>
            </w:r>
          </w:p>
        </w:tc>
      </w:tr>
    </w:tbl>
    <w:p w:rsidR="00DA59AA" w:rsidRPr="00CF1A49" w:rsidRDefault="00DA59AA" w:rsidP="0097790C">
      <w:pPr>
        <w:pStyle w:val="Heading1"/>
      </w:pPr>
    </w:p>
    <w:sdt>
      <w:sdtPr>
        <w:alias w:val="Skills:"/>
        <w:tag w:val="Skills:"/>
        <w:id w:val="-1392877668"/>
        <w:placeholder>
          <w:docPart w:val="F97A65A299EB4B4BB979E4E3778AB45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6D0D76">
        <w:trPr>
          <w:trHeight w:val="1008"/>
        </w:trPr>
        <w:tc>
          <w:tcPr>
            <w:tcW w:w="4675" w:type="dxa"/>
          </w:tcPr>
          <w:p w:rsidR="001E3120" w:rsidRPr="006E1507" w:rsidRDefault="00404CE7" w:rsidP="006E1507">
            <w:pPr>
              <w:pStyle w:val="ListBullet"/>
              <w:contextualSpacing w:val="0"/>
            </w:pPr>
            <w:r>
              <w:t xml:space="preserve">Excellent communication skills </w:t>
            </w:r>
          </w:p>
          <w:p w:rsidR="001F4E6D" w:rsidRDefault="00404CE7" w:rsidP="006E1507">
            <w:pPr>
              <w:pStyle w:val="ListBullet"/>
              <w:contextualSpacing w:val="0"/>
            </w:pPr>
            <w:r>
              <w:t>Social perceptiveness</w:t>
            </w:r>
          </w:p>
          <w:p w:rsidR="006D0D76" w:rsidRPr="006E1507" w:rsidRDefault="006D0D76" w:rsidP="006E1507">
            <w:pPr>
              <w:pStyle w:val="ListBullet"/>
              <w:contextualSpacing w:val="0"/>
            </w:pPr>
            <w:r>
              <w:t>Amazing listening skills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D0D76" w:rsidP="006E1507">
            <w:pPr>
              <w:pStyle w:val="ListBullet"/>
              <w:contextualSpacing w:val="0"/>
            </w:pPr>
            <w:r>
              <w:t xml:space="preserve">Self- motivated </w:t>
            </w:r>
          </w:p>
          <w:p w:rsidR="001E3120" w:rsidRDefault="008C0CE6" w:rsidP="006E1507">
            <w:pPr>
              <w:pStyle w:val="ListBullet"/>
              <w:contextualSpacing w:val="0"/>
            </w:pPr>
            <w:r>
              <w:t xml:space="preserve">Computer literate </w:t>
            </w:r>
          </w:p>
          <w:p w:rsidR="008C0CE6" w:rsidRPr="006E1507" w:rsidRDefault="008C0CE6" w:rsidP="006E1507">
            <w:pPr>
              <w:pStyle w:val="ListBullet"/>
              <w:contextualSpacing w:val="0"/>
            </w:pPr>
            <w:r>
              <w:t xml:space="preserve">Good with </w:t>
            </w:r>
            <w:r w:rsidR="00991E13">
              <w:t xml:space="preserve">Microsoft </w:t>
            </w:r>
            <w:proofErr w:type="gramStart"/>
            <w:r w:rsidR="00991E13">
              <w:t>office(</w:t>
            </w:r>
            <w:proofErr w:type="gramEnd"/>
            <w:r w:rsidR="00991E13">
              <w:t>Excel, Word P</w:t>
            </w:r>
            <w:bookmarkStart w:id="0" w:name="_GoBack"/>
            <w:bookmarkEnd w:id="0"/>
            <w:r w:rsidR="00991E13">
              <w:t>ublisher).</w:t>
            </w:r>
          </w:p>
        </w:tc>
      </w:tr>
    </w:tbl>
    <w:sdt>
      <w:sdtPr>
        <w:alias w:val="Activities:"/>
        <w:tag w:val="Activities:"/>
        <w:id w:val="1223332893"/>
        <w:placeholder>
          <w:docPart w:val="BC70BEDFAB7D45CD95BC7C892C59C5CC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5F62DA" w:rsidRDefault="005F62DA" w:rsidP="006E1507">
      <w:r>
        <w:t>I enjoy writing novels and swimming also</w:t>
      </w:r>
    </w:p>
    <w:p w:rsidR="005F62DA" w:rsidRPr="006E1507" w:rsidRDefault="005F62DA" w:rsidP="006E1507">
      <w:r>
        <w:t>Working with children, I use this passion to care for children in Saint Mary’s home and multiple Day Care centers.</w:t>
      </w:r>
    </w:p>
    <w:p w:rsidR="00761ED2" w:rsidRPr="006E1507" w:rsidRDefault="00761ED2"/>
    <w:sectPr w:rsidR="00761ED2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14A" w:rsidRDefault="0068714A" w:rsidP="0068194B">
      <w:r>
        <w:separator/>
      </w:r>
    </w:p>
    <w:p w:rsidR="0068714A" w:rsidRDefault="0068714A"/>
    <w:p w:rsidR="0068714A" w:rsidRDefault="0068714A"/>
  </w:endnote>
  <w:endnote w:type="continuationSeparator" w:id="0">
    <w:p w:rsidR="0068714A" w:rsidRDefault="0068714A" w:rsidP="0068194B">
      <w:r>
        <w:continuationSeparator/>
      </w:r>
    </w:p>
    <w:p w:rsidR="0068714A" w:rsidRDefault="0068714A"/>
    <w:p w:rsidR="0068714A" w:rsidRDefault="00687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D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14A" w:rsidRDefault="0068714A" w:rsidP="0068194B">
      <w:r>
        <w:separator/>
      </w:r>
    </w:p>
    <w:p w:rsidR="0068714A" w:rsidRDefault="0068714A"/>
    <w:p w:rsidR="0068714A" w:rsidRDefault="0068714A"/>
  </w:footnote>
  <w:footnote w:type="continuationSeparator" w:id="0">
    <w:p w:rsidR="0068714A" w:rsidRDefault="0068714A" w:rsidP="0068194B">
      <w:r>
        <w:continuationSeparator/>
      </w:r>
    </w:p>
    <w:p w:rsidR="0068714A" w:rsidRDefault="0068714A"/>
    <w:p w:rsidR="0068714A" w:rsidRDefault="00687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9A87E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AC1392"/>
    <w:multiLevelType w:val="hybridMultilevel"/>
    <w:tmpl w:val="D3B446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31546FB"/>
    <w:multiLevelType w:val="hybridMultilevel"/>
    <w:tmpl w:val="BE569F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93EBD"/>
    <w:multiLevelType w:val="hybridMultilevel"/>
    <w:tmpl w:val="3988A97E"/>
    <w:lvl w:ilvl="0" w:tplc="2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7E1A7B15"/>
    <w:multiLevelType w:val="hybridMultilevel"/>
    <w:tmpl w:val="303256F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29"/>
    <w:rsid w:val="000001EF"/>
    <w:rsid w:val="00007322"/>
    <w:rsid w:val="00007728"/>
    <w:rsid w:val="00024584"/>
    <w:rsid w:val="00024730"/>
    <w:rsid w:val="00055E95"/>
    <w:rsid w:val="0007021F"/>
    <w:rsid w:val="000B2BA5"/>
    <w:rsid w:val="000E5AC3"/>
    <w:rsid w:val="000F2F8C"/>
    <w:rsid w:val="0010006E"/>
    <w:rsid w:val="001045A8"/>
    <w:rsid w:val="00114A91"/>
    <w:rsid w:val="001427E1"/>
    <w:rsid w:val="001622F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4D29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08F7"/>
    <w:rsid w:val="003E160D"/>
    <w:rsid w:val="003F1D5F"/>
    <w:rsid w:val="00404CE7"/>
    <w:rsid w:val="00405128"/>
    <w:rsid w:val="00406CFF"/>
    <w:rsid w:val="004153FC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2DA"/>
    <w:rsid w:val="0062312F"/>
    <w:rsid w:val="00625F2C"/>
    <w:rsid w:val="00647678"/>
    <w:rsid w:val="006517FB"/>
    <w:rsid w:val="006618E9"/>
    <w:rsid w:val="0068194B"/>
    <w:rsid w:val="0068714A"/>
    <w:rsid w:val="00692703"/>
    <w:rsid w:val="006A1962"/>
    <w:rsid w:val="006B5D48"/>
    <w:rsid w:val="006B7D7B"/>
    <w:rsid w:val="006C1A5E"/>
    <w:rsid w:val="006D0D76"/>
    <w:rsid w:val="006D7F74"/>
    <w:rsid w:val="006E1507"/>
    <w:rsid w:val="00712D8B"/>
    <w:rsid w:val="007244D2"/>
    <w:rsid w:val="007273B7"/>
    <w:rsid w:val="00733E0A"/>
    <w:rsid w:val="0074403D"/>
    <w:rsid w:val="00744944"/>
    <w:rsid w:val="00746D44"/>
    <w:rsid w:val="007538DC"/>
    <w:rsid w:val="00757803"/>
    <w:rsid w:val="00761ED2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CE6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E1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63F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2D79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0F3"/>
    <w:rsid w:val="00BB4E51"/>
    <w:rsid w:val="00BD431F"/>
    <w:rsid w:val="00BE423E"/>
    <w:rsid w:val="00BF0525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FC53D2"/>
  <w15:chartTrackingRefBased/>
  <w15:docId w15:val="{B6BD65A9-78A8-49F0-AE44-2D07E1AC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4C3FCB1CB44798797746D9241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418B-447E-4863-9809-DEE2C309BD88}"/>
      </w:docPartPr>
      <w:docPartBody>
        <w:p w:rsidR="008A1D51" w:rsidRDefault="003576E9">
          <w:pPr>
            <w:pStyle w:val="A5B4C3FCB1CB44798797746D924150FD"/>
          </w:pPr>
          <w:r w:rsidRPr="00CF1A49">
            <w:t>·</w:t>
          </w:r>
        </w:p>
      </w:docPartBody>
    </w:docPart>
    <w:docPart>
      <w:docPartPr>
        <w:name w:val="6C4C6B2D5DFF4A57AB915C7803B03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E305E-D7D9-4385-A91D-6998CF77753A}"/>
      </w:docPartPr>
      <w:docPartBody>
        <w:p w:rsidR="008A1D51" w:rsidRDefault="003576E9">
          <w:pPr>
            <w:pStyle w:val="6C4C6B2D5DFF4A57AB915C7803B03652"/>
          </w:pPr>
          <w:r w:rsidRPr="00CF1A49">
            <w:t>Email</w:t>
          </w:r>
        </w:p>
      </w:docPartBody>
    </w:docPart>
    <w:docPart>
      <w:docPartPr>
        <w:name w:val="F97A65A299EB4B4BB979E4E3778AB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A564-E22F-4F26-AAFD-928498A292A3}"/>
      </w:docPartPr>
      <w:docPartBody>
        <w:p w:rsidR="008A1D51" w:rsidRDefault="003576E9">
          <w:pPr>
            <w:pStyle w:val="F97A65A299EB4B4BB979E4E3778AB457"/>
          </w:pPr>
          <w:r w:rsidRPr="00CF1A49">
            <w:t>Skills</w:t>
          </w:r>
        </w:p>
      </w:docPartBody>
    </w:docPart>
    <w:docPart>
      <w:docPartPr>
        <w:name w:val="BC70BEDFAB7D45CD95BC7C892C59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FB43-800B-44AC-AB60-8725F2452E4C}"/>
      </w:docPartPr>
      <w:docPartBody>
        <w:p w:rsidR="008A1D51" w:rsidRDefault="003576E9">
          <w:pPr>
            <w:pStyle w:val="BC70BEDFAB7D45CD95BC7C892C59C5C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E9"/>
    <w:rsid w:val="003576E9"/>
    <w:rsid w:val="006827FF"/>
    <w:rsid w:val="008A1D51"/>
    <w:rsid w:val="00F13E6A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52049393F41CDAEA5D5208D3A1CFA">
    <w:name w:val="E1B52049393F41CDAEA5D5208D3A1CF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0589B1FD09F4EB8BD3A51F541EC806E">
    <w:name w:val="80589B1FD09F4EB8BD3A51F541EC806E"/>
  </w:style>
  <w:style w:type="paragraph" w:customStyle="1" w:styleId="EC9ACE4C741A4894B4F139315C0EA891">
    <w:name w:val="EC9ACE4C741A4894B4F139315C0EA891"/>
  </w:style>
  <w:style w:type="paragraph" w:customStyle="1" w:styleId="A5B4C3FCB1CB44798797746D924150FD">
    <w:name w:val="A5B4C3FCB1CB44798797746D924150FD"/>
  </w:style>
  <w:style w:type="paragraph" w:customStyle="1" w:styleId="8670B6FA0BB34DB99539DA900ADD5602">
    <w:name w:val="8670B6FA0BB34DB99539DA900ADD5602"/>
  </w:style>
  <w:style w:type="paragraph" w:customStyle="1" w:styleId="6C4C6B2D5DFF4A57AB915C7803B03652">
    <w:name w:val="6C4C6B2D5DFF4A57AB915C7803B03652"/>
  </w:style>
  <w:style w:type="paragraph" w:customStyle="1" w:styleId="A57106D1894042A1BC0BDE8D498F0FA9">
    <w:name w:val="A57106D1894042A1BC0BDE8D498F0FA9"/>
  </w:style>
  <w:style w:type="paragraph" w:customStyle="1" w:styleId="3E0FD02E04CA415D9B169B5BCC1B9CF5">
    <w:name w:val="3E0FD02E04CA415D9B169B5BCC1B9CF5"/>
  </w:style>
  <w:style w:type="paragraph" w:customStyle="1" w:styleId="AABFAFF9DF5249B095D057BD3FF6DE5D">
    <w:name w:val="AABFAFF9DF5249B095D057BD3FF6DE5D"/>
  </w:style>
  <w:style w:type="paragraph" w:customStyle="1" w:styleId="91ABEA3E662E412B81A74ACBE31D1723">
    <w:name w:val="91ABEA3E662E412B81A74ACBE31D1723"/>
  </w:style>
  <w:style w:type="paragraph" w:customStyle="1" w:styleId="92249ABB4A3143D9ABEB67DDE85E0E4D">
    <w:name w:val="92249ABB4A3143D9ABEB67DDE85E0E4D"/>
  </w:style>
  <w:style w:type="paragraph" w:customStyle="1" w:styleId="4D0A0ED3C5374378B0936FBFD164DD1E">
    <w:name w:val="4D0A0ED3C5374378B0936FBFD164DD1E"/>
  </w:style>
  <w:style w:type="paragraph" w:customStyle="1" w:styleId="529E51D4657F46B59B77E8F5BF2D29D7">
    <w:name w:val="529E51D4657F46B59B77E8F5BF2D29D7"/>
  </w:style>
  <w:style w:type="paragraph" w:customStyle="1" w:styleId="6639FADE59AC4B02BE89C4D9AF9D5A94">
    <w:name w:val="6639FADE59AC4B02BE89C4D9AF9D5A94"/>
  </w:style>
  <w:style w:type="paragraph" w:customStyle="1" w:styleId="C9C00FB1BC5945F080FE06718C7A75B2">
    <w:name w:val="C9C00FB1BC5945F080FE06718C7A75B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2EB5BCFCCCE4ED38AF09BEA78437D3F">
    <w:name w:val="F2EB5BCFCCCE4ED38AF09BEA78437D3F"/>
  </w:style>
  <w:style w:type="paragraph" w:customStyle="1" w:styleId="78CD006EC0BA4EDDB8D21A567BFCDB9B">
    <w:name w:val="78CD006EC0BA4EDDB8D21A567BFCDB9B"/>
  </w:style>
  <w:style w:type="paragraph" w:customStyle="1" w:styleId="ADBDBC63DB514CE4BC8C6BD710C389EA">
    <w:name w:val="ADBDBC63DB514CE4BC8C6BD710C389EA"/>
  </w:style>
  <w:style w:type="paragraph" w:customStyle="1" w:styleId="4052851C3F2B4FADB7B75FEF4CAFFEA4">
    <w:name w:val="4052851C3F2B4FADB7B75FEF4CAFFEA4"/>
  </w:style>
  <w:style w:type="paragraph" w:customStyle="1" w:styleId="E4625A40D85E45019A4C991DF7BFA957">
    <w:name w:val="E4625A40D85E45019A4C991DF7BFA957"/>
  </w:style>
  <w:style w:type="paragraph" w:customStyle="1" w:styleId="F8B2391CAFD349B3904368C1991FEF83">
    <w:name w:val="F8B2391CAFD349B3904368C1991FEF83"/>
  </w:style>
  <w:style w:type="paragraph" w:customStyle="1" w:styleId="DF0326FF812D431DBB93D689C9E0BCB7">
    <w:name w:val="DF0326FF812D431DBB93D689C9E0BCB7"/>
  </w:style>
  <w:style w:type="paragraph" w:customStyle="1" w:styleId="4ACAE41FF4BE4182996830A885E5EF5A">
    <w:name w:val="4ACAE41FF4BE4182996830A885E5EF5A"/>
  </w:style>
  <w:style w:type="paragraph" w:customStyle="1" w:styleId="F8AAAC66CB8844E986F038586BFDCF5A">
    <w:name w:val="F8AAAC66CB8844E986F038586BFDCF5A"/>
  </w:style>
  <w:style w:type="paragraph" w:customStyle="1" w:styleId="4998E12E4D814897A6F3C177CFC5D5A3">
    <w:name w:val="4998E12E4D814897A6F3C177CFC5D5A3"/>
  </w:style>
  <w:style w:type="paragraph" w:customStyle="1" w:styleId="36D635D0B77D41DB9E60BADBF0F4F670">
    <w:name w:val="36D635D0B77D41DB9E60BADBF0F4F670"/>
  </w:style>
  <w:style w:type="paragraph" w:customStyle="1" w:styleId="D0C3D13D30C94F8B877B3464CA59E7FA">
    <w:name w:val="D0C3D13D30C94F8B877B3464CA59E7FA"/>
  </w:style>
  <w:style w:type="paragraph" w:customStyle="1" w:styleId="688A05801B1F4B9991DC02755B1BF12D">
    <w:name w:val="688A05801B1F4B9991DC02755B1BF12D"/>
  </w:style>
  <w:style w:type="paragraph" w:customStyle="1" w:styleId="2ACD55548F514B259E1055E9ECBAB041">
    <w:name w:val="2ACD55548F514B259E1055E9ECBAB041"/>
  </w:style>
  <w:style w:type="paragraph" w:customStyle="1" w:styleId="226F53EB34174963AB6B5682861266DC">
    <w:name w:val="226F53EB34174963AB6B5682861266DC"/>
  </w:style>
  <w:style w:type="paragraph" w:customStyle="1" w:styleId="F6918B7BE8C646C6B2F5D51813F836C6">
    <w:name w:val="F6918B7BE8C646C6B2F5D51813F836C6"/>
  </w:style>
  <w:style w:type="paragraph" w:customStyle="1" w:styleId="B3BCEAFDA02F4AE0BB93B0BE3592E162">
    <w:name w:val="B3BCEAFDA02F4AE0BB93B0BE3592E162"/>
  </w:style>
  <w:style w:type="paragraph" w:customStyle="1" w:styleId="E64AADA0D10342A5AD382442ABB3EED5">
    <w:name w:val="E64AADA0D10342A5AD382442ABB3EED5"/>
  </w:style>
  <w:style w:type="paragraph" w:customStyle="1" w:styleId="F97A65A299EB4B4BB979E4E3778AB457">
    <w:name w:val="F97A65A299EB4B4BB979E4E3778AB457"/>
  </w:style>
  <w:style w:type="paragraph" w:customStyle="1" w:styleId="86DE9EBDA754478FBFF6803EE2EA36F2">
    <w:name w:val="86DE9EBDA754478FBFF6803EE2EA36F2"/>
  </w:style>
  <w:style w:type="paragraph" w:customStyle="1" w:styleId="5FE1AA734D2449D7B0CB83CD61DFF634">
    <w:name w:val="5FE1AA734D2449D7B0CB83CD61DFF634"/>
  </w:style>
  <w:style w:type="paragraph" w:customStyle="1" w:styleId="F2B3EB6CCFDA445E95694E622580E682">
    <w:name w:val="F2B3EB6CCFDA445E95694E622580E682"/>
  </w:style>
  <w:style w:type="paragraph" w:customStyle="1" w:styleId="6B3A8454FC0E4CFFA78E5E6677A31142">
    <w:name w:val="6B3A8454FC0E4CFFA78E5E6677A31142"/>
  </w:style>
  <w:style w:type="paragraph" w:customStyle="1" w:styleId="50C31F575E144A3C8D37E8D4557760BE">
    <w:name w:val="50C31F575E144A3C8D37E8D4557760BE"/>
  </w:style>
  <w:style w:type="paragraph" w:customStyle="1" w:styleId="BC70BEDFAB7D45CD95BC7C892C59C5CC">
    <w:name w:val="BC70BEDFAB7D45CD95BC7C892C59C5CC"/>
  </w:style>
  <w:style w:type="paragraph" w:customStyle="1" w:styleId="14486D54C0984C1B977FFD3898992D3A">
    <w:name w:val="14486D54C0984C1B977FFD3898992D3A"/>
  </w:style>
  <w:style w:type="paragraph" w:customStyle="1" w:styleId="C40EAFFCFF8F4325A5E422CFB89C6DBA">
    <w:name w:val="C40EAFFCFF8F4325A5E422CFB89C6DBA"/>
    <w:rsid w:val="008A1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688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Cupid</dc:creator>
  <cp:keywords/>
  <dc:description/>
  <cp:lastModifiedBy>Nathan Cupid</cp:lastModifiedBy>
  <cp:revision>5</cp:revision>
  <cp:lastPrinted>2018-03-23T17:48:00Z</cp:lastPrinted>
  <dcterms:created xsi:type="dcterms:W3CDTF">2017-11-29T16:17:00Z</dcterms:created>
  <dcterms:modified xsi:type="dcterms:W3CDTF">2018-03-24T01:53:00Z</dcterms:modified>
  <cp:category/>
</cp:coreProperties>
</file>