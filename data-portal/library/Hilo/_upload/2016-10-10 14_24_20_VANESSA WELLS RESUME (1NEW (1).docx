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2415"/>
      </w:tblGrid>
      <w:tr w:rsidR="00D76C74" w:rsidRPr="00D76C74" w:rsidTr="00597DD0">
        <w:tc>
          <w:tcPr>
            <w:tcW w:w="3710" w:type="pct"/>
          </w:tcPr>
          <w:sdt>
            <w:sdtPr>
              <w:rPr>
                <w:color w:val="000000" w:themeColor="text1"/>
                <w:sz w:val="52"/>
                <w:szCs w:val="52"/>
              </w:rPr>
              <w:id w:val="26081749"/>
              <w:placeholder>
                <w:docPart w:val="4756C08CE3774F6AAA6E9EB13FA0DD7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D76C74" w:rsidRPr="00D76C74" w:rsidRDefault="00D76C74" w:rsidP="00597DD0">
                <w:pPr>
                  <w:pStyle w:val="PersonalName"/>
                </w:pPr>
                <w:r w:rsidRPr="00FE4083">
                  <w:rPr>
                    <w:color w:val="000000" w:themeColor="text1"/>
                    <w:sz w:val="52"/>
                    <w:szCs w:val="52"/>
                    <w:lang w:val="en-TT"/>
                  </w:rPr>
                  <w:t xml:space="preserve">VANESSA </w:t>
                </w:r>
                <w:r w:rsidR="00131C62" w:rsidRPr="00FE4083">
                  <w:rPr>
                    <w:color w:val="000000" w:themeColor="text1"/>
                    <w:sz w:val="52"/>
                    <w:szCs w:val="52"/>
                    <w:lang w:val="en-TT"/>
                  </w:rPr>
                  <w:t>WELLS</w:t>
                </w:r>
              </w:p>
            </w:sdtContent>
          </w:sdt>
          <w:p w:rsidR="00597DD0" w:rsidRDefault="00597DD0" w:rsidP="00597DD0">
            <w:pPr>
              <w:pStyle w:val="NoSpacing"/>
              <w:rPr>
                <w:b/>
                <w:sz w:val="24"/>
                <w:szCs w:val="24"/>
              </w:rPr>
            </w:pPr>
          </w:p>
          <w:p w:rsidR="00D76C74" w:rsidRPr="00FE4083" w:rsidRDefault="00D76C74" w:rsidP="00597DD0">
            <w:pPr>
              <w:pStyle w:val="NoSpacing"/>
              <w:rPr>
                <w:b/>
                <w:sz w:val="24"/>
                <w:szCs w:val="24"/>
              </w:rPr>
            </w:pPr>
            <w:r w:rsidRPr="00FE4083">
              <w:rPr>
                <w:b/>
                <w:sz w:val="24"/>
                <w:szCs w:val="24"/>
              </w:rPr>
              <w:t>CONT</w:t>
            </w:r>
            <w:r w:rsidR="00150D83" w:rsidRPr="00FE4083">
              <w:rPr>
                <w:b/>
                <w:sz w:val="24"/>
                <w:szCs w:val="24"/>
              </w:rPr>
              <w:t>ACT NUMBERS:</w:t>
            </w:r>
            <w:r w:rsidR="00302C09">
              <w:rPr>
                <w:b/>
                <w:sz w:val="24"/>
                <w:szCs w:val="24"/>
              </w:rPr>
              <w:t xml:space="preserve"> 778-6180</w:t>
            </w:r>
            <w:r w:rsidR="00150D83" w:rsidRPr="00FE4083">
              <w:rPr>
                <w:b/>
                <w:sz w:val="24"/>
                <w:szCs w:val="24"/>
              </w:rPr>
              <w:t xml:space="preserve"> </w:t>
            </w:r>
            <w:r w:rsidR="00362C99">
              <w:rPr>
                <w:b/>
                <w:sz w:val="24"/>
                <w:szCs w:val="24"/>
              </w:rPr>
              <w:t>/ 476-8774</w:t>
            </w:r>
          </w:p>
          <w:p w:rsidR="00D76C74" w:rsidRPr="00FE4083" w:rsidRDefault="00D76C74" w:rsidP="00597DD0">
            <w:pPr>
              <w:pStyle w:val="NoSpacing"/>
              <w:rPr>
                <w:b/>
                <w:sz w:val="24"/>
                <w:szCs w:val="24"/>
              </w:rPr>
            </w:pPr>
            <w:r w:rsidRPr="00FE4083">
              <w:rPr>
                <w:b/>
                <w:sz w:val="24"/>
                <w:szCs w:val="24"/>
              </w:rPr>
              <w:t>ADD</w:t>
            </w:r>
            <w:r w:rsidR="00131C62" w:rsidRPr="00FE4083">
              <w:rPr>
                <w:b/>
                <w:sz w:val="24"/>
                <w:szCs w:val="24"/>
              </w:rPr>
              <w:t>RESS: 83 FIRST AVENUE MT LAMBERT</w:t>
            </w:r>
          </w:p>
          <w:p w:rsidR="00D76C74" w:rsidRPr="00FE4083" w:rsidRDefault="00D76C74" w:rsidP="00597DD0">
            <w:pPr>
              <w:pStyle w:val="NoSpacing"/>
              <w:rPr>
                <w:b/>
                <w:sz w:val="24"/>
                <w:szCs w:val="24"/>
              </w:rPr>
            </w:pPr>
            <w:r w:rsidRPr="00FE4083">
              <w:rPr>
                <w:b/>
                <w:sz w:val="24"/>
                <w:szCs w:val="24"/>
              </w:rPr>
              <w:t>EMAIL ADDRESS:BabyV_6@hotmail.com</w:t>
            </w:r>
          </w:p>
          <w:p w:rsidR="00D76C74" w:rsidRPr="00D76C74" w:rsidRDefault="00D76C74" w:rsidP="00597DD0">
            <w:pPr>
              <w:pStyle w:val="NoSpacing"/>
              <w:rPr>
                <w:b/>
              </w:rPr>
            </w:pPr>
            <w:r w:rsidRPr="00FE4083">
              <w:rPr>
                <w:b/>
                <w:sz w:val="24"/>
                <w:szCs w:val="24"/>
              </w:rPr>
              <w:t>DATE OF BIRTH: 14</w:t>
            </w:r>
            <w:r w:rsidRPr="00FE4083">
              <w:rPr>
                <w:b/>
                <w:sz w:val="24"/>
                <w:szCs w:val="24"/>
                <w:vertAlign w:val="superscript"/>
              </w:rPr>
              <w:t>TH</w:t>
            </w:r>
            <w:r w:rsidRPr="00FE4083">
              <w:rPr>
                <w:b/>
                <w:sz w:val="24"/>
                <w:szCs w:val="24"/>
              </w:rPr>
              <w:t xml:space="preserve"> FEBRUARY 1986</w:t>
            </w:r>
          </w:p>
        </w:tc>
        <w:tc>
          <w:tcPr>
            <w:tcW w:w="1290" w:type="pct"/>
          </w:tcPr>
          <w:p w:rsidR="00D76C74" w:rsidRPr="00D76C74" w:rsidRDefault="00D76C74" w:rsidP="00597DD0">
            <w:pPr>
              <w:pStyle w:val="NoSpacing"/>
              <w:jc w:val="right"/>
              <w:rPr>
                <w:b/>
              </w:rPr>
            </w:pPr>
          </w:p>
        </w:tc>
      </w:tr>
    </w:tbl>
    <w:p w:rsidR="00131C62" w:rsidRDefault="00131C62" w:rsidP="00D76C74"/>
    <w:p w:rsidR="00597DD0" w:rsidRDefault="00597DD0" w:rsidP="00D76C74">
      <w:pPr>
        <w:rPr>
          <w:rFonts w:asciiTheme="majorHAnsi" w:hAnsiTheme="majorHAnsi"/>
          <w:b/>
          <w:color w:val="auto"/>
          <w:sz w:val="24"/>
          <w:szCs w:val="24"/>
        </w:rPr>
      </w:pPr>
    </w:p>
    <w:p w:rsidR="00454AA5" w:rsidRPr="00597DD0" w:rsidRDefault="00D76C74" w:rsidP="00D76C74">
      <w:pPr>
        <w:rPr>
          <w:rFonts w:asciiTheme="majorHAnsi" w:hAnsiTheme="majorHAnsi"/>
          <w:b/>
          <w:sz w:val="24"/>
          <w:szCs w:val="24"/>
        </w:rPr>
      </w:pPr>
      <w:r w:rsidRPr="00597DD0">
        <w:rPr>
          <w:rFonts w:asciiTheme="majorHAnsi" w:hAnsiTheme="majorHAnsi"/>
          <w:b/>
          <w:color w:val="auto"/>
          <w:sz w:val="24"/>
          <w:szCs w:val="24"/>
        </w:rPr>
        <w:t>EDUCATION</w:t>
      </w:r>
    </w:p>
    <w:p w:rsidR="0085413B" w:rsidRPr="00D76C74" w:rsidRDefault="0085413B" w:rsidP="0085413B">
      <w:pPr>
        <w:pStyle w:val="Subsection"/>
        <w:rPr>
          <w:rStyle w:val="SubsectionDateChar1"/>
          <w:rFonts w:ascii="Perpetua" w:hAnsi="Perpetua"/>
          <w:b w:val="0"/>
          <w:sz w:val="22"/>
          <w:szCs w:val="22"/>
        </w:rPr>
      </w:pPr>
      <w:r w:rsidRPr="00D76C74">
        <w:rPr>
          <w:rStyle w:val="SubsectionDateChar1"/>
          <w:rFonts w:ascii="Perpetua" w:hAnsi="Perpetua"/>
          <w:b w:val="0"/>
          <w:sz w:val="22"/>
          <w:szCs w:val="22"/>
        </w:rPr>
        <w:t>ENGLISH</w:t>
      </w:r>
      <w:r w:rsidRPr="00D76C74">
        <w:rPr>
          <w:rStyle w:val="SubsectionDateChar1"/>
          <w:rFonts w:ascii="Perpetua" w:hAnsi="Perpetua"/>
          <w:b w:val="0"/>
          <w:sz w:val="22"/>
          <w:szCs w:val="22"/>
        </w:rPr>
        <w:tab/>
      </w:r>
      <w:r w:rsidRPr="00D76C74">
        <w:rPr>
          <w:rStyle w:val="SubsectionDateChar1"/>
          <w:rFonts w:ascii="Perpetua" w:hAnsi="Perpetua"/>
          <w:b w:val="0"/>
          <w:sz w:val="22"/>
          <w:szCs w:val="22"/>
        </w:rPr>
        <w:tab/>
      </w:r>
      <w:r w:rsidR="00C73BF3">
        <w:rPr>
          <w:rStyle w:val="SubsectionDateChar1"/>
          <w:rFonts w:ascii="Perpetua" w:hAnsi="Perpetua"/>
          <w:b w:val="0"/>
          <w:sz w:val="22"/>
          <w:szCs w:val="22"/>
        </w:rPr>
        <w:t>GRADE 2</w:t>
      </w:r>
    </w:p>
    <w:p w:rsidR="0085413B" w:rsidRPr="00D76C74" w:rsidRDefault="00D76C74" w:rsidP="00D76C74">
      <w:pPr>
        <w:spacing w:after="0"/>
        <w:rPr>
          <w:rFonts w:ascii="Perpetua" w:hAnsi="Perpetua"/>
          <w:szCs w:val="22"/>
        </w:rPr>
      </w:pPr>
      <w:r w:rsidRPr="00D76C74">
        <w:rPr>
          <w:rFonts w:ascii="Perpetua" w:hAnsi="Perpetua"/>
          <w:szCs w:val="22"/>
        </w:rPr>
        <w:t>MATHEMATICS</w:t>
      </w:r>
      <w:r w:rsidRPr="00D76C74">
        <w:rPr>
          <w:rFonts w:ascii="Perpetua" w:hAnsi="Perpetua"/>
          <w:szCs w:val="22"/>
        </w:rPr>
        <w:tab/>
      </w:r>
      <w:r w:rsidR="008E3AFF">
        <w:rPr>
          <w:rFonts w:ascii="Perpetua" w:hAnsi="Perpetua"/>
          <w:szCs w:val="22"/>
        </w:rPr>
        <w:tab/>
      </w:r>
      <w:r w:rsidR="00150D83">
        <w:rPr>
          <w:rFonts w:ascii="Perpetua" w:hAnsi="Perpetua"/>
          <w:szCs w:val="22"/>
        </w:rPr>
        <w:t>GRADE 3</w:t>
      </w:r>
    </w:p>
    <w:p w:rsidR="00FE4083" w:rsidRDefault="00302C09" w:rsidP="00C73BF3">
      <w:pPr>
        <w:spacing w:after="0"/>
        <w:rPr>
          <w:rFonts w:ascii="Perpetua" w:hAnsi="Perpetua"/>
          <w:szCs w:val="22"/>
        </w:rPr>
      </w:pPr>
      <w:r>
        <w:rPr>
          <w:rFonts w:ascii="Perpetua" w:hAnsi="Perpetua"/>
          <w:szCs w:val="22"/>
        </w:rPr>
        <w:t>SOCIAL STUDIES</w:t>
      </w:r>
      <w:r>
        <w:rPr>
          <w:rFonts w:ascii="Perpetua" w:hAnsi="Perpetua"/>
          <w:szCs w:val="22"/>
        </w:rPr>
        <w:tab/>
      </w:r>
      <w:r w:rsidR="00C73BF3">
        <w:rPr>
          <w:rFonts w:ascii="Perpetua" w:hAnsi="Perpetua"/>
          <w:szCs w:val="22"/>
        </w:rPr>
        <w:t>GRADE 2</w:t>
      </w:r>
    </w:p>
    <w:p w:rsidR="00597DD0" w:rsidRDefault="00C73BF3" w:rsidP="00C73BF3">
      <w:pPr>
        <w:spacing w:after="0"/>
        <w:rPr>
          <w:rFonts w:ascii="Perpetua" w:hAnsi="Perpetua"/>
          <w:szCs w:val="22"/>
        </w:rPr>
      </w:pPr>
      <w:r>
        <w:rPr>
          <w:rFonts w:ascii="Perpetua" w:hAnsi="Perpetua"/>
          <w:szCs w:val="22"/>
        </w:rPr>
        <w:t>P.O.B</w:t>
      </w:r>
      <w:r>
        <w:rPr>
          <w:rFonts w:ascii="Perpetua" w:hAnsi="Perpetua"/>
          <w:szCs w:val="22"/>
        </w:rPr>
        <w:tab/>
      </w:r>
      <w:r>
        <w:rPr>
          <w:rFonts w:ascii="Perpetua" w:hAnsi="Perpetua"/>
          <w:szCs w:val="22"/>
        </w:rPr>
        <w:tab/>
      </w:r>
      <w:r>
        <w:rPr>
          <w:rFonts w:ascii="Perpetua" w:hAnsi="Perpetua"/>
          <w:szCs w:val="22"/>
        </w:rPr>
        <w:tab/>
        <w:t>GRADE 3</w:t>
      </w:r>
    </w:p>
    <w:p w:rsidR="00695913" w:rsidRDefault="00695913" w:rsidP="00C73BF3">
      <w:pPr>
        <w:spacing w:after="0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szCs w:val="22"/>
        </w:rPr>
        <w:t>MICROSOFT OFFICE       GRADE A</w:t>
      </w:r>
    </w:p>
    <w:p w:rsidR="00695913" w:rsidRDefault="00695913" w:rsidP="00597DD0">
      <w:pPr>
        <w:rPr>
          <w:rFonts w:ascii="Perpetua" w:hAnsi="Perpetua"/>
          <w:b/>
          <w:sz w:val="24"/>
          <w:szCs w:val="24"/>
        </w:rPr>
      </w:pPr>
    </w:p>
    <w:p w:rsidR="00597DD0" w:rsidRPr="00597DD0" w:rsidRDefault="00131C62" w:rsidP="00597DD0">
      <w:pPr>
        <w:rPr>
          <w:rFonts w:ascii="Perpetua" w:hAnsi="Perpetua"/>
          <w:b/>
          <w:sz w:val="24"/>
          <w:szCs w:val="24"/>
        </w:rPr>
      </w:pPr>
      <w:r w:rsidRPr="00597DD0">
        <w:rPr>
          <w:rFonts w:ascii="Perpetua" w:hAnsi="Perpetua"/>
          <w:b/>
          <w:sz w:val="24"/>
          <w:szCs w:val="24"/>
        </w:rPr>
        <w:t>SCHOOLS</w:t>
      </w:r>
    </w:p>
    <w:p w:rsidR="00131C62" w:rsidRPr="00597DD0" w:rsidRDefault="00131C62" w:rsidP="00131C62">
      <w:pPr>
        <w:pStyle w:val="ListParagraph"/>
        <w:numPr>
          <w:ilvl w:val="0"/>
          <w:numId w:val="22"/>
        </w:numPr>
        <w:rPr>
          <w:rFonts w:ascii="Perpetua" w:hAnsi="Perpetua"/>
          <w:szCs w:val="22"/>
        </w:rPr>
      </w:pPr>
      <w:r w:rsidRPr="00597DD0">
        <w:rPr>
          <w:rFonts w:ascii="Perpetua" w:hAnsi="Perpetua"/>
          <w:szCs w:val="22"/>
        </w:rPr>
        <w:t>SAN JUAN SECONDARY COMPREHENSIVE</w:t>
      </w:r>
    </w:p>
    <w:p w:rsidR="00131C62" w:rsidRPr="00597DD0" w:rsidRDefault="00131C62" w:rsidP="00131C62">
      <w:pPr>
        <w:pStyle w:val="ListParagraph"/>
        <w:numPr>
          <w:ilvl w:val="0"/>
          <w:numId w:val="22"/>
        </w:numPr>
        <w:rPr>
          <w:rFonts w:ascii="Perpetua" w:hAnsi="Perpetua"/>
          <w:szCs w:val="22"/>
        </w:rPr>
      </w:pPr>
      <w:r w:rsidRPr="00597DD0">
        <w:rPr>
          <w:rFonts w:ascii="Perpetua" w:hAnsi="Perpetua"/>
          <w:szCs w:val="22"/>
        </w:rPr>
        <w:t>ARANGUEZ JUNIOR SECONDARY</w:t>
      </w:r>
    </w:p>
    <w:p w:rsidR="00131C62" w:rsidRPr="00597DD0" w:rsidRDefault="00131C62" w:rsidP="00131C62">
      <w:pPr>
        <w:pStyle w:val="ListParagraph"/>
        <w:numPr>
          <w:ilvl w:val="0"/>
          <w:numId w:val="22"/>
        </w:numPr>
        <w:rPr>
          <w:rFonts w:ascii="Perpetua" w:hAnsi="Perpetua"/>
          <w:szCs w:val="22"/>
        </w:rPr>
      </w:pPr>
      <w:r w:rsidRPr="00597DD0">
        <w:rPr>
          <w:rFonts w:ascii="Perpetua" w:hAnsi="Perpetua"/>
          <w:szCs w:val="22"/>
        </w:rPr>
        <w:t>MT LAMBERT R.C</w:t>
      </w:r>
    </w:p>
    <w:p w:rsidR="00362C99" w:rsidRDefault="00D76C74" w:rsidP="00362C99">
      <w:pPr>
        <w:pStyle w:val="Section"/>
        <w:tabs>
          <w:tab w:val="left" w:pos="3405"/>
        </w:tabs>
        <w:ind w:left="720"/>
        <w:rPr>
          <w:color w:val="auto"/>
          <w:sz w:val="24"/>
          <w:szCs w:val="24"/>
        </w:rPr>
      </w:pPr>
      <w:r w:rsidRPr="00D76C74">
        <w:rPr>
          <w:color w:val="auto"/>
          <w:sz w:val="24"/>
          <w:szCs w:val="24"/>
        </w:rPr>
        <w:t>EXPERIENCE</w:t>
      </w:r>
    </w:p>
    <w:p w:rsidR="00362C99" w:rsidRPr="00362C99" w:rsidRDefault="00362C99" w:rsidP="00362C99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 w:rsidRPr="00362C99">
        <w:rPr>
          <w:b/>
        </w:rPr>
        <w:t>RAMISH &amp; LEELA SUPERMARKET</w:t>
      </w:r>
    </w:p>
    <w:p w:rsidR="00362C99" w:rsidRDefault="00362C99" w:rsidP="00362C99">
      <w:pPr>
        <w:spacing w:after="0" w:line="240" w:lineRule="auto"/>
        <w:ind w:firstLine="720"/>
      </w:pPr>
      <w:r>
        <w:t>CASHIER</w:t>
      </w:r>
    </w:p>
    <w:p w:rsidR="00362C99" w:rsidRDefault="00362C99" w:rsidP="00362C99">
      <w:pPr>
        <w:spacing w:after="0" w:line="240" w:lineRule="auto"/>
        <w:ind w:firstLine="720"/>
      </w:pPr>
      <w:r>
        <w:t>DUTIES: CASHING</w:t>
      </w:r>
      <w:proofErr w:type="gramStart"/>
      <w:r>
        <w:t>,ORDERING</w:t>
      </w:r>
      <w:proofErr w:type="gramEnd"/>
      <w:r>
        <w:t xml:space="preserve"> LIQUOUR STOCK AND RESTOCKING LIQUOUR SHELVES.</w:t>
      </w:r>
    </w:p>
    <w:p w:rsidR="00362C99" w:rsidRPr="00362C99" w:rsidRDefault="00362C99" w:rsidP="00362C99">
      <w:pPr>
        <w:spacing w:after="0" w:line="240" w:lineRule="auto"/>
        <w:ind w:firstLine="720"/>
      </w:pPr>
    </w:p>
    <w:p w:rsidR="00302C09" w:rsidRPr="0076485A" w:rsidRDefault="0076485A" w:rsidP="0076485A">
      <w:pPr>
        <w:pStyle w:val="ListParagraph"/>
        <w:numPr>
          <w:ilvl w:val="0"/>
          <w:numId w:val="29"/>
        </w:numPr>
        <w:spacing w:after="0" w:line="240" w:lineRule="auto"/>
        <w:rPr>
          <w:b/>
        </w:rPr>
      </w:pPr>
      <w:r w:rsidRPr="0076485A">
        <w:rPr>
          <w:b/>
        </w:rPr>
        <w:t>7 TO 7 HARDWARE</w:t>
      </w:r>
    </w:p>
    <w:p w:rsidR="0076485A" w:rsidRDefault="0076485A" w:rsidP="0076485A">
      <w:pPr>
        <w:spacing w:after="0" w:line="240" w:lineRule="auto"/>
        <w:ind w:left="720"/>
      </w:pPr>
      <w:r>
        <w:t>SUPERVISOR</w:t>
      </w:r>
    </w:p>
    <w:p w:rsidR="0076485A" w:rsidRDefault="0076485A" w:rsidP="0076485A">
      <w:pPr>
        <w:spacing w:after="0" w:line="240" w:lineRule="auto"/>
        <w:ind w:left="720"/>
      </w:pPr>
      <w:r>
        <w:t>DUTIES: SALES, CASHING, ORDERING STOCKS AND OPEN AND CLOSE OF THE STORE.</w:t>
      </w:r>
    </w:p>
    <w:p w:rsidR="0076485A" w:rsidRDefault="0076485A" w:rsidP="0076485A">
      <w:pPr>
        <w:spacing w:after="0" w:line="240" w:lineRule="auto"/>
        <w:ind w:left="720"/>
      </w:pPr>
    </w:p>
    <w:p w:rsidR="00302C09" w:rsidRPr="0076485A" w:rsidRDefault="00302C09" w:rsidP="0076485A">
      <w:pPr>
        <w:pStyle w:val="ListParagraph"/>
        <w:numPr>
          <w:ilvl w:val="0"/>
          <w:numId w:val="28"/>
        </w:numPr>
        <w:spacing w:after="0"/>
        <w:rPr>
          <w:b/>
        </w:rPr>
      </w:pPr>
      <w:r w:rsidRPr="0076485A">
        <w:rPr>
          <w:b/>
        </w:rPr>
        <w:t>PRW ENTERPRISES</w:t>
      </w:r>
    </w:p>
    <w:p w:rsidR="00302C09" w:rsidRDefault="00302C09" w:rsidP="00302C09">
      <w:pPr>
        <w:pStyle w:val="ListParagraph"/>
      </w:pPr>
      <w:r>
        <w:t>ACCOUNTING ASSISTANT</w:t>
      </w:r>
    </w:p>
    <w:p w:rsidR="00695F5B" w:rsidRDefault="00695F5B" w:rsidP="00302C09">
      <w:pPr>
        <w:pStyle w:val="ListParagraph"/>
      </w:pPr>
      <w:r>
        <w:t>DUTIES: FILING, DAILY REPORTS, DEPOSITS, SALES AND CASHING.</w:t>
      </w:r>
    </w:p>
    <w:p w:rsidR="00302C09" w:rsidRPr="00302C09" w:rsidRDefault="00302C09" w:rsidP="00302C09">
      <w:pPr>
        <w:pStyle w:val="ListParagraph"/>
      </w:pPr>
    </w:p>
    <w:p w:rsidR="00302C09" w:rsidRPr="0076485A" w:rsidRDefault="00302C09" w:rsidP="00302C09">
      <w:pPr>
        <w:pStyle w:val="ListParagraph"/>
        <w:numPr>
          <w:ilvl w:val="0"/>
          <w:numId w:val="27"/>
        </w:numPr>
        <w:rPr>
          <w:b/>
        </w:rPr>
      </w:pPr>
      <w:r w:rsidRPr="0076485A">
        <w:rPr>
          <w:b/>
        </w:rPr>
        <w:t>SUPER TECHNOLOGIES</w:t>
      </w:r>
    </w:p>
    <w:p w:rsidR="00597DD0" w:rsidRDefault="00302C09" w:rsidP="00302C09">
      <w:pPr>
        <w:pStyle w:val="ListParagraph"/>
      </w:pPr>
      <w:r>
        <w:t>SUPERVISOR</w:t>
      </w:r>
    </w:p>
    <w:p w:rsidR="00695F5B" w:rsidRPr="00302C09" w:rsidRDefault="00695F5B" w:rsidP="00302C09">
      <w:pPr>
        <w:pStyle w:val="ListParagraph"/>
        <w:rPr>
          <w:rStyle w:val="SubsectionDateChar1"/>
          <w:rFonts w:asciiTheme="minorHAnsi" w:hAnsiTheme="minorHAnsi"/>
          <w:color w:val="000000" w:themeColor="text1"/>
          <w:spacing w:val="0"/>
          <w:sz w:val="22"/>
          <w:szCs w:val="20"/>
        </w:rPr>
      </w:pPr>
      <w:r>
        <w:t>DUTIES: SALES AND CASHING</w:t>
      </w:r>
    </w:p>
    <w:p w:rsidR="00454AA5" w:rsidRPr="0076485A" w:rsidRDefault="0085413B" w:rsidP="00131C62">
      <w:pPr>
        <w:pStyle w:val="Subsection"/>
        <w:numPr>
          <w:ilvl w:val="0"/>
          <w:numId w:val="23"/>
        </w:numPr>
        <w:rPr>
          <w:rStyle w:val="SubsectionDateChar1"/>
          <w:rFonts w:ascii="Perpetua" w:hAnsi="Perpetua"/>
          <w:sz w:val="22"/>
          <w:szCs w:val="22"/>
        </w:rPr>
      </w:pPr>
      <w:r w:rsidRPr="0076485A">
        <w:rPr>
          <w:rStyle w:val="SubsectionDateChar1"/>
          <w:rFonts w:ascii="Perpetua" w:hAnsi="Perpetua"/>
          <w:sz w:val="22"/>
          <w:szCs w:val="22"/>
        </w:rPr>
        <w:t>SAMCOLL CONSTRUCTION LTD</w:t>
      </w:r>
    </w:p>
    <w:p w:rsidR="00302C09" w:rsidRDefault="0085413B" w:rsidP="00302C09">
      <w:pPr>
        <w:pStyle w:val="ListParagraph"/>
        <w:rPr>
          <w:rFonts w:ascii="Perpetua" w:hAnsi="Perpetua"/>
          <w:szCs w:val="22"/>
        </w:rPr>
      </w:pPr>
      <w:r w:rsidRPr="00131C62">
        <w:rPr>
          <w:rFonts w:ascii="Perpetua" w:hAnsi="Perpetua"/>
          <w:szCs w:val="22"/>
        </w:rPr>
        <w:t>SECRETAR</w:t>
      </w:r>
      <w:r w:rsidR="00302C09">
        <w:rPr>
          <w:rFonts w:ascii="Perpetua" w:hAnsi="Perpetua"/>
          <w:szCs w:val="22"/>
        </w:rPr>
        <w:t>Y</w:t>
      </w:r>
    </w:p>
    <w:p w:rsidR="00695F5B" w:rsidRDefault="00695F5B" w:rsidP="00302C09">
      <w:pPr>
        <w:pStyle w:val="ListParagraph"/>
        <w:rPr>
          <w:rFonts w:ascii="Perpetua" w:hAnsi="Perpetua"/>
          <w:szCs w:val="22"/>
        </w:rPr>
      </w:pPr>
      <w:r>
        <w:rPr>
          <w:rFonts w:ascii="Perpetua" w:hAnsi="Perpetua"/>
          <w:szCs w:val="22"/>
        </w:rPr>
        <w:t xml:space="preserve">DUTIES: NIS, VAT, AND SALARIES  </w:t>
      </w:r>
    </w:p>
    <w:p w:rsidR="00302C09" w:rsidRPr="00302C09" w:rsidRDefault="00302C09" w:rsidP="00302C09">
      <w:pPr>
        <w:pStyle w:val="ListParagraph"/>
        <w:rPr>
          <w:rFonts w:ascii="Perpetua" w:hAnsi="Perpetua"/>
          <w:szCs w:val="22"/>
        </w:rPr>
      </w:pPr>
    </w:p>
    <w:p w:rsidR="0085413B" w:rsidRPr="0076485A" w:rsidRDefault="0085413B" w:rsidP="00131C62">
      <w:pPr>
        <w:pStyle w:val="ListParagraph"/>
        <w:numPr>
          <w:ilvl w:val="0"/>
          <w:numId w:val="23"/>
        </w:numPr>
        <w:spacing w:after="0"/>
        <w:rPr>
          <w:rFonts w:ascii="Perpetua" w:hAnsi="Perpetua"/>
          <w:b/>
        </w:rPr>
      </w:pPr>
      <w:r w:rsidRPr="0076485A">
        <w:rPr>
          <w:rFonts w:ascii="Perpetua" w:hAnsi="Perpetua"/>
          <w:b/>
        </w:rPr>
        <w:t>ALL-PRO SECURITY</w:t>
      </w:r>
    </w:p>
    <w:p w:rsidR="005E2483" w:rsidRDefault="0085413B" w:rsidP="00597DD0">
      <w:pPr>
        <w:pStyle w:val="ListParagraph"/>
        <w:spacing w:after="0"/>
        <w:rPr>
          <w:rFonts w:ascii="Perpetua" w:hAnsi="Perpetua"/>
        </w:rPr>
      </w:pPr>
      <w:r w:rsidRPr="00131C62">
        <w:rPr>
          <w:rFonts w:ascii="Perpetua" w:hAnsi="Perpetua"/>
        </w:rPr>
        <w:t xml:space="preserve">MONITORING </w:t>
      </w:r>
      <w:r w:rsidR="005E2483" w:rsidRPr="00131C62">
        <w:rPr>
          <w:rFonts w:ascii="Perpetua" w:hAnsi="Perpetua"/>
        </w:rPr>
        <w:t>OPERATOR</w:t>
      </w:r>
    </w:p>
    <w:p w:rsidR="00695F5B" w:rsidRPr="00131C62" w:rsidRDefault="00695F5B" w:rsidP="00597DD0">
      <w:pPr>
        <w:pStyle w:val="ListParagraph"/>
        <w:spacing w:after="0"/>
        <w:rPr>
          <w:rFonts w:ascii="Perpetua" w:hAnsi="Perpetua"/>
        </w:rPr>
      </w:pPr>
      <w:r>
        <w:rPr>
          <w:rFonts w:ascii="Perpetua" w:hAnsi="Perpetua"/>
        </w:rPr>
        <w:t>DUTIES: TELEPHONE OPERATOR, ALARM MONITORING AND SENTRY</w:t>
      </w:r>
    </w:p>
    <w:p w:rsidR="00131C62" w:rsidRPr="00D76C74" w:rsidRDefault="00131C62" w:rsidP="0085413B">
      <w:pPr>
        <w:spacing w:after="0"/>
        <w:rPr>
          <w:rFonts w:ascii="Perpetua" w:hAnsi="Perpetua"/>
        </w:rPr>
      </w:pPr>
    </w:p>
    <w:p w:rsidR="00695F5B" w:rsidRDefault="00695F5B" w:rsidP="00695F5B">
      <w:pPr>
        <w:pStyle w:val="ListParagraph"/>
        <w:spacing w:after="0"/>
        <w:rPr>
          <w:rFonts w:ascii="Perpetua" w:hAnsi="Perpetua"/>
        </w:rPr>
      </w:pPr>
    </w:p>
    <w:p w:rsidR="005E2483" w:rsidRPr="0076485A" w:rsidRDefault="005E2483" w:rsidP="00131C62">
      <w:pPr>
        <w:pStyle w:val="ListParagraph"/>
        <w:numPr>
          <w:ilvl w:val="0"/>
          <w:numId w:val="23"/>
        </w:numPr>
        <w:spacing w:after="0"/>
        <w:rPr>
          <w:rFonts w:ascii="Perpetua" w:hAnsi="Perpetua"/>
          <w:b/>
        </w:rPr>
      </w:pPr>
      <w:r w:rsidRPr="0076485A">
        <w:rPr>
          <w:rFonts w:ascii="Perpetua" w:hAnsi="Perpetua"/>
          <w:b/>
        </w:rPr>
        <w:t>ROARING LION FOUNDATION</w:t>
      </w:r>
    </w:p>
    <w:p w:rsidR="005E2483" w:rsidRDefault="00302C09" w:rsidP="00597DD0">
      <w:pPr>
        <w:pStyle w:val="ListParagraph"/>
        <w:spacing w:after="0"/>
        <w:rPr>
          <w:rFonts w:ascii="Perpetua" w:hAnsi="Perpetua"/>
        </w:rPr>
      </w:pPr>
      <w:r>
        <w:rPr>
          <w:rFonts w:ascii="Perpetua" w:hAnsi="Perpetua"/>
        </w:rPr>
        <w:t>MANAGER</w:t>
      </w:r>
    </w:p>
    <w:p w:rsidR="00695F5B" w:rsidRDefault="00695F5B" w:rsidP="00597DD0">
      <w:pPr>
        <w:pStyle w:val="ListParagraph"/>
        <w:spacing w:after="0"/>
        <w:rPr>
          <w:rFonts w:ascii="Perpetua" w:hAnsi="Perpetua"/>
        </w:rPr>
      </w:pPr>
      <w:r>
        <w:rPr>
          <w:rFonts w:ascii="Perpetua" w:hAnsi="Perpetua"/>
        </w:rPr>
        <w:t>DUTIES: SALARIES, SYSTEM CONTROLLER AND CASHIER</w:t>
      </w:r>
    </w:p>
    <w:p w:rsidR="001D08DA" w:rsidRDefault="001D08DA" w:rsidP="00597DD0">
      <w:pPr>
        <w:pStyle w:val="ListParagraph"/>
        <w:spacing w:after="0"/>
        <w:rPr>
          <w:rFonts w:ascii="Perpetua" w:hAnsi="Perpetua"/>
        </w:rPr>
      </w:pPr>
      <w:bookmarkStart w:id="0" w:name="_GoBack"/>
      <w:bookmarkEnd w:id="0"/>
    </w:p>
    <w:p w:rsidR="00597DD0" w:rsidRDefault="00597DD0" w:rsidP="005E2483">
      <w:pPr>
        <w:pStyle w:val="Section"/>
        <w:rPr>
          <w:color w:val="auto"/>
          <w:sz w:val="24"/>
          <w:szCs w:val="24"/>
        </w:rPr>
      </w:pPr>
    </w:p>
    <w:p w:rsidR="00597DD0" w:rsidRDefault="00597DD0" w:rsidP="005E2483">
      <w:pPr>
        <w:pStyle w:val="Section"/>
        <w:rPr>
          <w:color w:val="auto"/>
          <w:sz w:val="24"/>
          <w:szCs w:val="24"/>
        </w:rPr>
      </w:pPr>
    </w:p>
    <w:p w:rsidR="00454AA5" w:rsidRDefault="005E2483" w:rsidP="005E2483">
      <w:pPr>
        <w:pStyle w:val="Section"/>
        <w:rPr>
          <w:color w:val="auto"/>
          <w:sz w:val="24"/>
          <w:szCs w:val="24"/>
        </w:rPr>
      </w:pPr>
      <w:r w:rsidRPr="00D76C74">
        <w:rPr>
          <w:color w:val="auto"/>
          <w:sz w:val="24"/>
          <w:szCs w:val="24"/>
        </w:rPr>
        <w:t>R</w:t>
      </w:r>
      <w:r w:rsidR="00D76C74" w:rsidRPr="00D76C74">
        <w:rPr>
          <w:color w:val="auto"/>
          <w:sz w:val="24"/>
          <w:szCs w:val="24"/>
        </w:rPr>
        <w:t>EFERENCES</w:t>
      </w:r>
    </w:p>
    <w:p w:rsidR="00302C09" w:rsidRPr="00302C09" w:rsidRDefault="00302C09" w:rsidP="00302C09"/>
    <w:p w:rsidR="00597DD0" w:rsidRDefault="00597DD0" w:rsidP="00597D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MICHAEL KING JR.</w:t>
      </w:r>
    </w:p>
    <w:p w:rsidR="00597DD0" w:rsidRDefault="00597DD0" w:rsidP="00597D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B.SC</w:t>
      </w:r>
    </w:p>
    <w:p w:rsidR="00597DD0" w:rsidRPr="00597DD0" w:rsidRDefault="00597DD0" w:rsidP="00597DD0">
      <w:pPr>
        <w:pStyle w:val="NoSpacing"/>
      </w:pPr>
      <w:r>
        <w:rPr>
          <w:sz w:val="24"/>
          <w:szCs w:val="24"/>
        </w:rPr>
        <w:t>MATHEMATICS TEACHER II</w:t>
      </w:r>
      <w:r w:rsidRPr="00597DD0">
        <w:rPr>
          <w:sz w:val="24"/>
          <w:szCs w:val="24"/>
        </w:rPr>
        <w:t xml:space="preserve"> King </w:t>
      </w:r>
    </w:p>
    <w:p w:rsidR="00597DD0" w:rsidRDefault="00597DD0" w:rsidP="00597DD0">
      <w:pPr>
        <w:pStyle w:val="NoSpacing"/>
      </w:pPr>
      <w:r>
        <w:t>753-4882</w:t>
      </w:r>
      <w:r>
        <w:tab/>
      </w:r>
      <w:r>
        <w:tab/>
      </w:r>
      <w:r>
        <w:tab/>
      </w:r>
    </w:p>
    <w:p w:rsidR="00D76C74" w:rsidRDefault="00D76C74" w:rsidP="005E2483">
      <w:pPr>
        <w:spacing w:after="0"/>
      </w:pPr>
    </w:p>
    <w:p w:rsidR="00FE4083" w:rsidRDefault="00FE4083" w:rsidP="005E2483">
      <w:pPr>
        <w:spacing w:after="0"/>
      </w:pPr>
      <w:r>
        <w:t>KURT BANFIELD</w:t>
      </w:r>
    </w:p>
    <w:p w:rsidR="00FE4083" w:rsidRDefault="00FE4083" w:rsidP="005E2483">
      <w:pPr>
        <w:spacing w:after="0"/>
      </w:pPr>
      <w:r>
        <w:t>IT TECHNICIAN</w:t>
      </w:r>
    </w:p>
    <w:p w:rsidR="00597DD0" w:rsidRDefault="00597DD0" w:rsidP="005E2483">
      <w:pPr>
        <w:spacing w:after="0"/>
      </w:pPr>
      <w:r>
        <w:t>765-2834</w:t>
      </w:r>
    </w:p>
    <w:p w:rsidR="00323604" w:rsidRDefault="00323604" w:rsidP="005E2483">
      <w:pPr>
        <w:spacing w:after="0"/>
      </w:pPr>
    </w:p>
    <w:p w:rsidR="00323604" w:rsidRDefault="00695F5B" w:rsidP="005E2483">
      <w:pPr>
        <w:spacing w:after="0"/>
      </w:pPr>
      <w:r>
        <w:t>NICHOLAS ROSS</w:t>
      </w:r>
    </w:p>
    <w:p w:rsidR="00323604" w:rsidRDefault="00323604" w:rsidP="005E2483">
      <w:pPr>
        <w:spacing w:after="0"/>
      </w:pPr>
      <w:r>
        <w:t>POLICE OFFICER</w:t>
      </w:r>
    </w:p>
    <w:p w:rsidR="00323604" w:rsidRPr="005E2483" w:rsidRDefault="00323604" w:rsidP="005E2483">
      <w:pPr>
        <w:spacing w:after="0"/>
      </w:pPr>
      <w:r>
        <w:t>292-7437</w:t>
      </w:r>
    </w:p>
    <w:sectPr w:rsidR="00323604" w:rsidRPr="005E2483" w:rsidSect="00454AA5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59" w:rsidRDefault="002C7459">
      <w:r>
        <w:separator/>
      </w:r>
    </w:p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</w:endnote>
  <w:endnote w:type="continuationSeparator" w:id="0">
    <w:p w:rsidR="002C7459" w:rsidRDefault="002C7459">
      <w:r>
        <w:continuationSeparator/>
      </w:r>
    </w:p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AA5" w:rsidRDefault="00362C99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454AA5" w:rsidRDefault="00131C62">
                    <w:pPr>
                      <w:pStyle w:val="GrayText"/>
                    </w:pPr>
                    <w:r>
                      <w:t>VANESSA WELLS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454AA5" w:rsidRDefault="00362C99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8E3AFF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AA5" w:rsidRDefault="00362C99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157.9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454AA5" w:rsidRDefault="00131C62">
                    <w:pPr>
                      <w:pStyle w:val="GrayText"/>
                    </w:pPr>
                    <w:r>
                      <w:t>VANESSA WELLS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6.2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454AA5" w:rsidRDefault="00362C99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362C99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454AA5" w:rsidRDefault="00454AA5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AA5" w:rsidRDefault="00362C99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59" w:rsidRDefault="002C7459">
      <w:r>
        <w:separator/>
      </w:r>
    </w:p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</w:footnote>
  <w:footnote w:type="continuationSeparator" w:id="0">
    <w:p w:rsidR="002C7459" w:rsidRDefault="002C7459">
      <w:r>
        <w:continuationSeparator/>
      </w:r>
    </w:p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  <w:p w:rsidR="002C7459" w:rsidRDefault="002C74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0ED0F0B"/>
    <w:multiLevelType w:val="hybridMultilevel"/>
    <w:tmpl w:val="98AE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064C0"/>
    <w:multiLevelType w:val="hybridMultilevel"/>
    <w:tmpl w:val="B17ED62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3E8F3D2D"/>
    <w:multiLevelType w:val="hybridMultilevel"/>
    <w:tmpl w:val="879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55791"/>
    <w:multiLevelType w:val="hybridMultilevel"/>
    <w:tmpl w:val="B17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91747"/>
    <w:multiLevelType w:val="hybridMultilevel"/>
    <w:tmpl w:val="6244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C2355"/>
    <w:multiLevelType w:val="hybridMultilevel"/>
    <w:tmpl w:val="662E8864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1">
    <w:nsid w:val="5D846904"/>
    <w:multiLevelType w:val="hybridMultilevel"/>
    <w:tmpl w:val="2D64B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B900E3"/>
    <w:multiLevelType w:val="hybridMultilevel"/>
    <w:tmpl w:val="5F3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30241"/>
    <w:multiLevelType w:val="hybridMultilevel"/>
    <w:tmpl w:val="C2D2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13"/>
  </w:num>
  <w:num w:numId="23">
    <w:abstractNumId w:val="8"/>
  </w:num>
  <w:num w:numId="24">
    <w:abstractNumId w:val="11"/>
  </w:num>
  <w:num w:numId="25">
    <w:abstractNumId w:val="6"/>
  </w:num>
  <w:num w:numId="26">
    <w:abstractNumId w:val="10"/>
  </w:num>
  <w:num w:numId="27">
    <w:abstractNumId w:val="7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7671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5E2483"/>
    <w:rsid w:val="000C487F"/>
    <w:rsid w:val="000D531D"/>
    <w:rsid w:val="00111C16"/>
    <w:rsid w:val="00131C62"/>
    <w:rsid w:val="00145AB2"/>
    <w:rsid w:val="00150D83"/>
    <w:rsid w:val="0018061F"/>
    <w:rsid w:val="001D08DA"/>
    <w:rsid w:val="002966F3"/>
    <w:rsid w:val="002C7459"/>
    <w:rsid w:val="00302C09"/>
    <w:rsid w:val="0030321A"/>
    <w:rsid w:val="00323604"/>
    <w:rsid w:val="00362C99"/>
    <w:rsid w:val="00454AA5"/>
    <w:rsid w:val="004713C5"/>
    <w:rsid w:val="00597DD0"/>
    <w:rsid w:val="005A3FB2"/>
    <w:rsid w:val="005E2483"/>
    <w:rsid w:val="006231C9"/>
    <w:rsid w:val="00695913"/>
    <w:rsid w:val="00695F5B"/>
    <w:rsid w:val="007351F0"/>
    <w:rsid w:val="0076485A"/>
    <w:rsid w:val="0079717C"/>
    <w:rsid w:val="007E335B"/>
    <w:rsid w:val="0085413B"/>
    <w:rsid w:val="00862F2C"/>
    <w:rsid w:val="008E3AFF"/>
    <w:rsid w:val="00BC33DE"/>
    <w:rsid w:val="00C36FE9"/>
    <w:rsid w:val="00C433B0"/>
    <w:rsid w:val="00C73BF3"/>
    <w:rsid w:val="00D76C74"/>
    <w:rsid w:val="00EB3CC8"/>
    <w:rsid w:val="00F33411"/>
    <w:rsid w:val="00FC535E"/>
    <w:rsid w:val="00FE408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71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A5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454AA5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54AA5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A5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54AA5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4AA5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A5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A5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A5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A5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A5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A5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A5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A5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A5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A5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A5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A5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A5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454AA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4AA5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454AA5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AA5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454AA5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454AA5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454AA5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454AA5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454AA5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454AA5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454AA5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454AA5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454AA5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454AA5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454AA5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454AA5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454AA5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54AA5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454AA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454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A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AA5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454A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AA5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A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454AA5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454AA5"/>
    <w:pPr>
      <w:spacing w:after="0" w:line="240" w:lineRule="auto"/>
    </w:pPr>
  </w:style>
  <w:style w:type="paragraph" w:styleId="BlockText">
    <w:name w:val="Block Text"/>
    <w:aliases w:val="Block Quote"/>
    <w:uiPriority w:val="40"/>
    <w:rsid w:val="00454AA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454AA5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454AA5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454AA5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454AA5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454AA5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54AA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454AA5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454AA5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454AA5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54AA5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454AA5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454AA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454AA5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454AA5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454AA5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454AA5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454AA5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454AA5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454AA5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454AA5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454AA5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454AA5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454AA5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454AA5"/>
  </w:style>
  <w:style w:type="paragraph" w:styleId="ListParagraph">
    <w:name w:val="List Paragraph"/>
    <w:basedOn w:val="Normal"/>
    <w:uiPriority w:val="6"/>
    <w:unhideWhenUsed/>
    <w:qFormat/>
    <w:rsid w:val="00131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6C08CE3774F6AAA6E9EB13FA0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777E-F1B5-4F60-B99A-C3F13D291C1B}"/>
      </w:docPartPr>
      <w:docPartBody>
        <w:p w:rsidR="00FF74BE" w:rsidRDefault="00F56A81" w:rsidP="00F56A81">
          <w:pPr>
            <w:pStyle w:val="4756C08CE3774F6AAA6E9EB13FA0DD75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A81"/>
    <w:rsid w:val="00000BF0"/>
    <w:rsid w:val="000B7884"/>
    <w:rsid w:val="000C614D"/>
    <w:rsid w:val="001D475A"/>
    <w:rsid w:val="00257DA6"/>
    <w:rsid w:val="00373A18"/>
    <w:rsid w:val="00526A90"/>
    <w:rsid w:val="00AD4F64"/>
    <w:rsid w:val="00C9772D"/>
    <w:rsid w:val="00E87B1D"/>
    <w:rsid w:val="00F56A81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4BE"/>
    <w:rPr>
      <w:color w:val="808080"/>
    </w:rPr>
  </w:style>
  <w:style w:type="paragraph" w:customStyle="1" w:styleId="263A1D01D3C34527A4FE2373904E2810">
    <w:name w:val="263A1D01D3C34527A4FE2373904E2810"/>
    <w:rsid w:val="00FF74BE"/>
  </w:style>
  <w:style w:type="paragraph" w:customStyle="1" w:styleId="954568F0E7974E31ACA95CAC466BBB12">
    <w:name w:val="954568F0E7974E31ACA95CAC466BBB12"/>
    <w:rsid w:val="00FF74BE"/>
  </w:style>
  <w:style w:type="paragraph" w:customStyle="1" w:styleId="1FA21032C02642208E32B11425638D30">
    <w:name w:val="1FA21032C02642208E32B11425638D30"/>
    <w:rsid w:val="00FF74BE"/>
  </w:style>
  <w:style w:type="paragraph" w:customStyle="1" w:styleId="1F63A6059B1143D1910D554E86062DDC">
    <w:name w:val="1F63A6059B1143D1910D554E86062DDC"/>
    <w:rsid w:val="00FF74BE"/>
  </w:style>
  <w:style w:type="paragraph" w:customStyle="1" w:styleId="653D90FF37EE4EF2B9A8AAA9D7A6E255">
    <w:name w:val="653D90FF37EE4EF2B9A8AAA9D7A6E255"/>
    <w:rsid w:val="00FF74BE"/>
  </w:style>
  <w:style w:type="paragraph" w:customStyle="1" w:styleId="221A03A71CD14DD699E7604F259E5EB8">
    <w:name w:val="221A03A71CD14DD699E7604F259E5EB8"/>
    <w:rsid w:val="00FF74BE"/>
  </w:style>
  <w:style w:type="paragraph" w:customStyle="1" w:styleId="08EF19F44C774B45837BAF9416DF42E7">
    <w:name w:val="08EF19F44C774B45837BAF9416DF42E7"/>
    <w:rsid w:val="00FF74BE"/>
  </w:style>
  <w:style w:type="character" w:customStyle="1" w:styleId="SubsectionDateChar1">
    <w:name w:val="Subsection Date Char1"/>
    <w:basedOn w:val="DefaultParagraphFont"/>
    <w:link w:val="SubsectionDate"/>
    <w:rsid w:val="00FF74B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FF74BE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5A696D3C42804D87A62A3D83CCF421AE">
    <w:name w:val="5A696D3C42804D87A62A3D83CCF421AE"/>
    <w:rsid w:val="00FF74BE"/>
  </w:style>
  <w:style w:type="paragraph" w:customStyle="1" w:styleId="660595FFF202496FB146C58BAD77B9E9">
    <w:name w:val="660595FFF202496FB146C58BAD77B9E9"/>
    <w:rsid w:val="00FF74BE"/>
  </w:style>
  <w:style w:type="paragraph" w:customStyle="1" w:styleId="DE92BFFC3B804FC5B72C7B12C4147433">
    <w:name w:val="DE92BFFC3B804FC5B72C7B12C4147433"/>
    <w:rsid w:val="00FF74BE"/>
  </w:style>
  <w:style w:type="paragraph" w:customStyle="1" w:styleId="37A4D52D4EAA4DA2BC42EFDF34EFEF6F">
    <w:name w:val="37A4D52D4EAA4DA2BC42EFDF34EFEF6F"/>
    <w:rsid w:val="00FF74BE"/>
  </w:style>
  <w:style w:type="paragraph" w:customStyle="1" w:styleId="3FFF24923DE0432BABB46422F0AB85BC">
    <w:name w:val="3FFF24923DE0432BABB46422F0AB85BC"/>
    <w:rsid w:val="00FF74BE"/>
  </w:style>
  <w:style w:type="paragraph" w:customStyle="1" w:styleId="E3E4583C722F4F90BE443EF8AB7E38FE">
    <w:name w:val="E3E4583C722F4F90BE443EF8AB7E38FE"/>
    <w:rsid w:val="00FF74BE"/>
  </w:style>
  <w:style w:type="character" w:customStyle="1" w:styleId="subsectiondatechar">
    <w:name w:val="subsectiondatechar"/>
    <w:basedOn w:val="DefaultParagraphFont"/>
    <w:rsid w:val="00FF74BE"/>
  </w:style>
  <w:style w:type="paragraph" w:customStyle="1" w:styleId="819526B73B1E4E18862BA116660839AB">
    <w:name w:val="819526B73B1E4E18862BA116660839AB"/>
    <w:rsid w:val="00FF74BE"/>
  </w:style>
  <w:style w:type="paragraph" w:customStyle="1" w:styleId="EB62FC4ED38144B282F8AEEA84374DC4">
    <w:name w:val="EB62FC4ED38144B282F8AEEA84374DC4"/>
    <w:rsid w:val="00FF74BE"/>
  </w:style>
  <w:style w:type="paragraph" w:customStyle="1" w:styleId="7AD86BD73F1E49C39FA890DD7F76E3E1">
    <w:name w:val="7AD86BD73F1E49C39FA890DD7F76E3E1"/>
    <w:rsid w:val="00FF74BE"/>
  </w:style>
  <w:style w:type="paragraph" w:customStyle="1" w:styleId="F9D8D44ABF9F4B7890B6437B56792D74">
    <w:name w:val="F9D8D44ABF9F4B7890B6437B56792D74"/>
    <w:rsid w:val="00FF74BE"/>
  </w:style>
  <w:style w:type="paragraph" w:customStyle="1" w:styleId="36C7D4E21B85482DAADF01D73197C2F3">
    <w:name w:val="36C7D4E21B85482DAADF01D73197C2F3"/>
    <w:rsid w:val="00FF74BE"/>
  </w:style>
  <w:style w:type="paragraph" w:customStyle="1" w:styleId="692F5C1A39B1497186D992B476EDBD20">
    <w:name w:val="692F5C1A39B1497186D992B476EDBD20"/>
    <w:rsid w:val="00FF74BE"/>
  </w:style>
  <w:style w:type="paragraph" w:customStyle="1" w:styleId="2163652432794AE8991FABBBD37916F6">
    <w:name w:val="2163652432794AE8991FABBBD37916F6"/>
    <w:rsid w:val="00F56A81"/>
  </w:style>
  <w:style w:type="paragraph" w:customStyle="1" w:styleId="4756C08CE3774F6AAA6E9EB13FA0DD75">
    <w:name w:val="4756C08CE3774F6AAA6E9EB13FA0DD75"/>
    <w:rsid w:val="00F56A81"/>
  </w:style>
  <w:style w:type="paragraph" w:customStyle="1" w:styleId="73C5AF7BEA0C454C96000D5B56D69889">
    <w:name w:val="73C5AF7BEA0C454C96000D5B56D69889"/>
    <w:rsid w:val="00F56A81"/>
  </w:style>
  <w:style w:type="paragraph" w:customStyle="1" w:styleId="864E7B7E73814C4399903602B7DAA48D">
    <w:name w:val="864E7B7E73814C4399903602B7DAA48D"/>
    <w:rsid w:val="00FF74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BE6D499E-8665-4DE1-B180-426D6FFD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119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WELLS</dc:creator>
  <cp:keywords/>
  <dc:description/>
  <cp:lastModifiedBy>Brianna</cp:lastModifiedBy>
  <cp:revision>21</cp:revision>
  <cp:lastPrinted>2011-02-23T03:03:00Z</cp:lastPrinted>
  <dcterms:created xsi:type="dcterms:W3CDTF">2009-08-05T19:27:00Z</dcterms:created>
  <dcterms:modified xsi:type="dcterms:W3CDTF">2016-05-18T13:49:00Z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