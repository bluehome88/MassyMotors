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1C8A0" w14:textId="77777777" w:rsidR="00B404C1" w:rsidRDefault="001614A2">
      <w:pPr>
        <w:pStyle w:val="Name"/>
      </w:pPr>
      <w:r>
        <w:t>Aniysa seon</w:t>
      </w:r>
    </w:p>
    <w:p w14:paraId="450A4CAF" w14:textId="0271FDDB" w:rsidR="00B404C1" w:rsidRDefault="00320459">
      <w:pPr>
        <w:pStyle w:val="ContactInfo"/>
      </w:pPr>
      <w:r>
        <w:t>#1 King Avenue,Todd's Road,Chaguanas</w:t>
      </w:r>
    </w:p>
    <w:p w14:paraId="41CD7799" w14:textId="7C4CF2C6" w:rsidR="00320459" w:rsidRDefault="000E5B2F">
      <w:pPr>
        <w:pStyle w:val="ContactInfo"/>
      </w:pPr>
      <w:hyperlink r:id="rId8" w:history="1">
        <w:r w:rsidRPr="004738A5">
          <w:rPr>
            <w:rStyle w:val="Hyperlink"/>
          </w:rPr>
          <w:t>saniysa@yahoo.com</w:t>
        </w:r>
      </w:hyperlink>
    </w:p>
    <w:p w14:paraId="67A3AEB4" w14:textId="3A63B6C2" w:rsidR="000E5B2F" w:rsidRDefault="00103499">
      <w:pPr>
        <w:pStyle w:val="ContactInfo"/>
      </w:pPr>
      <w:hyperlink r:id="rId9" w:history="1">
        <w:r w:rsidRPr="004738A5">
          <w:rPr>
            <w:rStyle w:val="Hyperlink"/>
          </w:rPr>
          <w:t>seonaniysa830@gmail.com</w:t>
        </w:r>
      </w:hyperlink>
    </w:p>
    <w:p w14:paraId="1F6956AE" w14:textId="30933470" w:rsidR="00103499" w:rsidRDefault="00103499">
      <w:pPr>
        <w:pStyle w:val="ContactInfo"/>
      </w:pPr>
      <w:r>
        <w:t>269-6218</w:t>
      </w:r>
      <w:bookmarkStart w:id="0" w:name="_GoBack"/>
      <w:bookmarkEnd w:id="0"/>
    </w:p>
    <w:p w14:paraId="494F52CD" w14:textId="28BF1C00" w:rsidR="00B404C1" w:rsidRDefault="005D0BD3" w:rsidP="005D0BD3">
      <w:pPr>
        <w:pStyle w:val="Heading1"/>
      </w:pPr>
      <w:r>
        <w:t>OBJECTIVe</w:t>
      </w:r>
    </w:p>
    <w:p w14:paraId="705C874A" w14:textId="3D916CF9" w:rsidR="005D0BD3" w:rsidRPr="005D0BD3" w:rsidRDefault="005D0BD3" w:rsidP="005D0BD3">
      <w:r>
        <w:t xml:space="preserve">To maintain the company’s vision and format of production. </w:t>
      </w:r>
      <w:r w:rsidR="002B77DD">
        <w:t>To fulfill my responsibilities and complete my duties on a daily basis.</w:t>
      </w:r>
    </w:p>
    <w:sdt>
      <w:sdtPr>
        <w:id w:val="1728489637"/>
        <w:placeholder>
          <w:docPart w:val="36C2CB43438ACE48B33AE4EFA4E24C41"/>
        </w:placeholder>
        <w:temporary/>
        <w:showingPlcHdr/>
        <w15:appearance w15:val="hidden"/>
      </w:sdtPr>
      <w:sdtEndPr/>
      <w:sdtContent>
        <w:p w14:paraId="032867C8" w14:textId="77777777" w:rsidR="00B404C1" w:rsidRDefault="00801D18">
          <w:pPr>
            <w:pStyle w:val="Heading1"/>
          </w:pPr>
          <w:r>
            <w:t>Experience</w:t>
          </w:r>
        </w:p>
      </w:sdtContent>
    </w:sdt>
    <w:p w14:paraId="402206F3" w14:textId="5C66F638" w:rsidR="00B404C1" w:rsidRDefault="006D66CF">
      <w:r>
        <w:t>RUBY TUESDAY’S</w:t>
      </w:r>
    </w:p>
    <w:p w14:paraId="747160F5" w14:textId="1355C6A2" w:rsidR="00B404C1" w:rsidRDefault="006D66CF">
      <w:r>
        <w:t xml:space="preserve">Grill </w:t>
      </w:r>
      <w:r w:rsidR="00C719CF">
        <w:t>Chef/</w:t>
      </w:r>
      <w:r w:rsidR="006E15A9">
        <w:t>Trainer</w:t>
      </w:r>
    </w:p>
    <w:p w14:paraId="1CFF0BC4" w14:textId="2D190187" w:rsidR="00B404C1" w:rsidRDefault="00DC51BF">
      <w:pPr>
        <w:pStyle w:val="ListBullet"/>
      </w:pPr>
      <w:r>
        <w:t xml:space="preserve">Where I would </w:t>
      </w:r>
      <w:r w:rsidR="003F3B09">
        <w:t xml:space="preserve">cook food at an mannerly time </w:t>
      </w:r>
      <w:r w:rsidR="0007728B">
        <w:t xml:space="preserve">also train old and new </w:t>
      </w:r>
      <w:r w:rsidR="009733F9">
        <w:t>workers</w:t>
      </w:r>
      <w:r w:rsidR="0007728B">
        <w:t xml:space="preserve">,whilst </w:t>
      </w:r>
      <w:r w:rsidR="009733F9">
        <w:t xml:space="preserve">reporting to the manager on </w:t>
      </w:r>
      <w:r w:rsidR="0092115B">
        <w:t xml:space="preserve">duty. Also assisting in keeping count and check of goods </w:t>
      </w:r>
      <w:r w:rsidR="001B286A">
        <w:t>in the restaurant.</w:t>
      </w:r>
    </w:p>
    <w:p w14:paraId="4A17DBFF" w14:textId="407F5153" w:rsidR="00D05771" w:rsidRDefault="006D66CF" w:rsidP="006D66CF">
      <w:pPr>
        <w:pStyle w:val="ListBullet"/>
      </w:pPr>
      <w:r>
        <w:t>TOPPERS</w:t>
      </w:r>
    </w:p>
    <w:p w14:paraId="66D800CA" w14:textId="4416D3E4" w:rsidR="00C06E6F" w:rsidRDefault="00087EBA" w:rsidP="006D66CF">
      <w:pPr>
        <w:pStyle w:val="ListBullet"/>
      </w:pPr>
      <w:r>
        <w:t xml:space="preserve">As </w:t>
      </w:r>
      <w:r w:rsidR="001851D4">
        <w:t xml:space="preserve">a grill chef /all rounder </w:t>
      </w:r>
      <w:r w:rsidR="00DA3D9D">
        <w:t xml:space="preserve">also an aspiring </w:t>
      </w:r>
      <w:r w:rsidR="002411A7">
        <w:t xml:space="preserve">supervisor. </w:t>
      </w:r>
    </w:p>
    <w:sdt>
      <w:sdtPr>
        <w:id w:val="720946933"/>
        <w:placeholder>
          <w:docPart w:val="31D7C0D49DDB4D48A4B943D5625AA785"/>
        </w:placeholder>
        <w:temporary/>
        <w:showingPlcHdr/>
        <w15:appearance w15:val="hidden"/>
      </w:sdtPr>
      <w:sdtEndPr/>
      <w:sdtContent>
        <w:p w14:paraId="7F73242F" w14:textId="77777777" w:rsidR="00B404C1" w:rsidRDefault="00801D18">
          <w:pPr>
            <w:pStyle w:val="Heading1"/>
          </w:pPr>
          <w:r>
            <w:t>Education</w:t>
          </w:r>
        </w:p>
      </w:sdtContent>
    </w:sdt>
    <w:p w14:paraId="7F4011F0" w14:textId="5DCB210D" w:rsidR="00B404C1" w:rsidRDefault="001B286A">
      <w:r>
        <w:t xml:space="preserve">Chaguanas </w:t>
      </w:r>
      <w:r w:rsidR="00E73A83">
        <w:t>Junior Se</w:t>
      </w:r>
      <w:r>
        <w:t>condary</w:t>
      </w:r>
    </w:p>
    <w:p w14:paraId="7F32E012" w14:textId="13375F16" w:rsidR="00E73A83" w:rsidRDefault="005D43AA">
      <w:r>
        <w:t>Carapichiama Senior Secondary</w:t>
      </w:r>
    </w:p>
    <w:sdt>
      <w:sdtPr>
        <w:id w:val="520597245"/>
        <w:placeholder>
          <w:docPart w:val="F5703366B778D840AEB104AB47ED0CC3"/>
        </w:placeholder>
        <w:temporary/>
        <w:showingPlcHdr/>
        <w15:appearance w15:val="hidden"/>
      </w:sdtPr>
      <w:sdtEndPr/>
      <w:sdtContent>
        <w:p w14:paraId="57FD0F8F" w14:textId="77777777" w:rsidR="00B404C1" w:rsidRDefault="00801D18">
          <w:pPr>
            <w:pStyle w:val="Heading1"/>
          </w:pPr>
          <w:r>
            <w:t>Awards and Acknowledgements</w:t>
          </w:r>
        </w:p>
      </w:sdtContent>
    </w:sdt>
    <w:p w14:paraId="299BD5A8" w14:textId="5DB37092" w:rsidR="00B404C1" w:rsidRDefault="00557C6D">
      <w:pPr>
        <w:pStyle w:val="ListBullet"/>
      </w:pPr>
      <w:r>
        <w:t>2015 Awarded Most Hard</w:t>
      </w:r>
      <w:r w:rsidR="00083ED1">
        <w:t>, Most funny and most willing worker</w:t>
      </w:r>
      <w:r w:rsidR="00B94C3E">
        <w:t xml:space="preserve"> at</w:t>
      </w:r>
      <w:r w:rsidR="00511042">
        <w:t xml:space="preserve"> Ru</w:t>
      </w:r>
      <w:r>
        <w:t>by Tuesdays</w:t>
      </w:r>
    </w:p>
    <w:p w14:paraId="251DB1E7" w14:textId="79114D92" w:rsidR="00083ED1" w:rsidRDefault="00EC5268">
      <w:pPr>
        <w:pStyle w:val="ListBullet"/>
      </w:pPr>
      <w:r>
        <w:t>Business Management course with the government</w:t>
      </w:r>
    </w:p>
    <w:sectPr w:rsidR="00083ED1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C963B" w14:textId="77777777" w:rsidR="0009048B" w:rsidRDefault="0009048B">
      <w:r>
        <w:separator/>
      </w:r>
    </w:p>
  </w:endnote>
  <w:endnote w:type="continuationSeparator" w:id="0">
    <w:p w14:paraId="2C127B0C" w14:textId="77777777" w:rsidR="0009048B" w:rsidRDefault="00090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BF6A6" w14:textId="77777777" w:rsidR="00B404C1" w:rsidRDefault="00801D1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DFDEC" w14:textId="77777777" w:rsidR="0009048B" w:rsidRDefault="0009048B">
      <w:r>
        <w:separator/>
      </w:r>
    </w:p>
  </w:footnote>
  <w:footnote w:type="continuationSeparator" w:id="0">
    <w:p w14:paraId="4C4CDF9D" w14:textId="77777777" w:rsidR="0009048B" w:rsidRDefault="00090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5C008" w14:textId="77777777" w:rsidR="00B404C1" w:rsidRDefault="00801D18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21B5B2A" wp14:editId="6E850F0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D974FC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92FF5" w14:textId="77777777" w:rsidR="00B404C1" w:rsidRDefault="00801D1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19D94C7" wp14:editId="156140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F92C04" w14:textId="77777777" w:rsidR="00B404C1" w:rsidRDefault="00B404C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19D94C7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yZKQ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EF92C04" w14:textId="77777777" w:rsidR="00B404C1" w:rsidRDefault="00B404C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A2"/>
    <w:rsid w:val="0007728B"/>
    <w:rsid w:val="00083ED1"/>
    <w:rsid w:val="00087EBA"/>
    <w:rsid w:val="0009048B"/>
    <w:rsid w:val="000E5B2F"/>
    <w:rsid w:val="00103499"/>
    <w:rsid w:val="001614A2"/>
    <w:rsid w:val="001743CF"/>
    <w:rsid w:val="001851D4"/>
    <w:rsid w:val="001B286A"/>
    <w:rsid w:val="00221829"/>
    <w:rsid w:val="002411A7"/>
    <w:rsid w:val="002B77DD"/>
    <w:rsid w:val="00320459"/>
    <w:rsid w:val="003F3B09"/>
    <w:rsid w:val="00511042"/>
    <w:rsid w:val="00557C6D"/>
    <w:rsid w:val="005D0BD3"/>
    <w:rsid w:val="005D43AA"/>
    <w:rsid w:val="006D66CF"/>
    <w:rsid w:val="006E15A9"/>
    <w:rsid w:val="00801D18"/>
    <w:rsid w:val="0092115B"/>
    <w:rsid w:val="009733F9"/>
    <w:rsid w:val="00B404C1"/>
    <w:rsid w:val="00B94C3E"/>
    <w:rsid w:val="00BF6DE2"/>
    <w:rsid w:val="00C06E6F"/>
    <w:rsid w:val="00C719CF"/>
    <w:rsid w:val="00D05771"/>
    <w:rsid w:val="00D66516"/>
    <w:rsid w:val="00DA3D9D"/>
    <w:rsid w:val="00DC51BF"/>
    <w:rsid w:val="00E73A83"/>
    <w:rsid w:val="00E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955DE"/>
  <w15:chartTrackingRefBased/>
  <w15:docId w15:val="{F35A4A64-7B0C-FB44-9055-B4B897E8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0E5B2F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iysa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eonaniysa830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658B8D9-8943-B245-9EE5-6F8F48838DF3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C2CB43438ACE48B33AE4EFA4E24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EE880-74F4-4D4D-997C-2EECD4B2DD1D}"/>
      </w:docPartPr>
      <w:docPartBody>
        <w:p w:rsidR="00DF4343" w:rsidRDefault="00544970">
          <w:pPr>
            <w:pStyle w:val="36C2CB43438ACE48B33AE4EFA4E24C41"/>
          </w:pPr>
          <w:r>
            <w:t>Experience</w:t>
          </w:r>
        </w:p>
      </w:docPartBody>
    </w:docPart>
    <w:docPart>
      <w:docPartPr>
        <w:name w:val="31D7C0D49DDB4D48A4B943D5625AA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090A6-528E-D44D-A0F5-F16F58C26450}"/>
      </w:docPartPr>
      <w:docPartBody>
        <w:p w:rsidR="00DF4343" w:rsidRDefault="00544970">
          <w:pPr>
            <w:pStyle w:val="31D7C0D49DDB4D48A4B943D5625AA785"/>
          </w:pPr>
          <w:r>
            <w:t>Education</w:t>
          </w:r>
        </w:p>
      </w:docPartBody>
    </w:docPart>
    <w:docPart>
      <w:docPartPr>
        <w:name w:val="F5703366B778D840AEB104AB47ED0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D4B85-C0EC-0A4F-A946-CE79A0537C57}"/>
      </w:docPartPr>
      <w:docPartBody>
        <w:p w:rsidR="00DF4343" w:rsidRDefault="00544970">
          <w:pPr>
            <w:pStyle w:val="F5703366B778D840AEB104AB47ED0CC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70"/>
    <w:rsid w:val="00544970"/>
    <w:rsid w:val="00C121B9"/>
    <w:rsid w:val="00D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937D584268A48AAC105915CDF6FB5">
    <w:name w:val="D19937D584268A48AAC105915CDF6FB5"/>
  </w:style>
  <w:style w:type="paragraph" w:customStyle="1" w:styleId="26F00B88AB7D814CB73A26C4337FA2ED">
    <w:name w:val="26F00B88AB7D814CB73A26C4337FA2ED"/>
  </w:style>
  <w:style w:type="paragraph" w:customStyle="1" w:styleId="EE336A18D8951342B8B2E27A8B5765C7">
    <w:name w:val="EE336A18D8951342B8B2E27A8B5765C7"/>
  </w:style>
  <w:style w:type="paragraph" w:customStyle="1" w:styleId="CDD14AB7C200D647BF78F8C68E4A53C5">
    <w:name w:val="CDD14AB7C200D647BF78F8C68E4A53C5"/>
  </w:style>
  <w:style w:type="paragraph" w:customStyle="1" w:styleId="36C2CB43438ACE48B33AE4EFA4E24C41">
    <w:name w:val="36C2CB43438ACE48B33AE4EFA4E24C41"/>
  </w:style>
  <w:style w:type="paragraph" w:customStyle="1" w:styleId="39BDB34E8BB338468B5431A6C5366A08">
    <w:name w:val="39BDB34E8BB338468B5431A6C5366A08"/>
  </w:style>
  <w:style w:type="paragraph" w:customStyle="1" w:styleId="85A7BCA3CFDE3747AEBE4AA7FF231C88">
    <w:name w:val="85A7BCA3CFDE3747AEBE4AA7FF231C8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8FDEA8BEF0D8CB4DBA50834E60D41C5C">
    <w:name w:val="8FDEA8BEF0D8CB4DBA50834E60D41C5C"/>
  </w:style>
  <w:style w:type="paragraph" w:customStyle="1" w:styleId="31D7C0D49DDB4D48A4B943D5625AA785">
    <w:name w:val="31D7C0D49DDB4D48A4B943D5625AA785"/>
  </w:style>
  <w:style w:type="paragraph" w:customStyle="1" w:styleId="432478D5EF8B484ABD61063ECC740851">
    <w:name w:val="432478D5EF8B484ABD61063ECC740851"/>
  </w:style>
  <w:style w:type="paragraph" w:customStyle="1" w:styleId="F5703366B778D840AEB104AB47ED0CC3">
    <w:name w:val="F5703366B778D840AEB104AB47ED0CC3"/>
  </w:style>
  <w:style w:type="paragraph" w:customStyle="1" w:styleId="D8657F9C781D3143A41434F3B487B631">
    <w:name w:val="D8657F9C781D3143A41434F3B487B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F4B17-2565-B24F-BD0D-51F6DBC4B55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%7b0658B8D9-8943-B245-9EE5-6F8F48838DF3%7dtf50002018.dotx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seonaniysa830@gmail.com</dc:creator>
  <cp:keywords/>
  <dc:description/>
  <cp:lastModifiedBy>seonaniysa830@gmail.com</cp:lastModifiedBy>
  <cp:revision>2</cp:revision>
  <dcterms:created xsi:type="dcterms:W3CDTF">2016-10-29T23:21:00Z</dcterms:created>
  <dcterms:modified xsi:type="dcterms:W3CDTF">2016-10-29T23:21:00Z</dcterms:modified>
</cp:coreProperties>
</file>