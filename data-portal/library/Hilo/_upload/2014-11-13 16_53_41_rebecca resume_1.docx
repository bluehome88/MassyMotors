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267" w:rsidRDefault="006E5267">
      <w:pPr>
        <w:pStyle w:val="NoSpacing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alias w:val="Resume Name"/>
        <w:tag w:val="Resume Name"/>
        <w:id w:val="1257551780"/>
        <w:placeholder>
          <w:docPart w:val="994EEB43EB0747F28D3BAC3F51BF0491"/>
        </w:placeholder>
        <w:docPartList>
          <w:docPartGallery w:val="Quick Parts"/>
          <w:docPartCategory w:val=" Resume Name"/>
        </w:docPartList>
      </w:sdtPr>
      <w:sdtEndPr/>
      <w:sdtContent>
        <w:p w:rsidR="006E5267" w:rsidRDefault="007468E7">
          <w:pPr>
            <w:pStyle w:val="Title"/>
          </w:pPr>
          <w:sdt>
            <w:sdtPr>
              <w:alias w:val="Author"/>
              <w:tag w:val=""/>
              <w:id w:val="-1792899604"/>
              <w:placeholder>
                <w:docPart w:val="60C1669DE87B4BC2BBFAE900D56CBB4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94DA8">
                <w:t>Rebecca Gomes</w:t>
              </w:r>
            </w:sdtContent>
          </w:sdt>
        </w:p>
        <w:p w:rsidR="006E5267" w:rsidRDefault="007468E7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-mail Address"/>
              <w:tag w:val=""/>
              <w:id w:val="492224369"/>
              <w:placeholder>
                <w:docPart w:val="6E58445ABE68467D865D1763EBF4AA67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E70F91">
                <w:rPr>
                  <w:color w:val="2F5897" w:themeColor="text2"/>
                </w:rPr>
                <w:t>blushybecky@hotmail</w:t>
              </w:r>
              <w:r w:rsidR="00F94DA8">
                <w:rPr>
                  <w:color w:val="2F5897" w:themeColor="text2"/>
                </w:rPr>
                <w:t>.com</w:t>
              </w:r>
            </w:sdtContent>
          </w:sdt>
          <w:r w:rsidR="005E3FB3">
            <w:rPr>
              <w:color w:val="2F5897" w:themeColor="text2"/>
            </w:rPr>
            <w:t xml:space="preserve"> </w:t>
          </w:r>
          <w:r w:rsidR="005E3FB3">
            <w:rPr>
              <w:color w:val="7F7F7F" w:themeColor="text1" w:themeTint="80"/>
            </w:rPr>
            <w:sym w:font="Symbol" w:char="F0B7"/>
          </w:r>
          <w:r w:rsidR="005E3FB3">
            <w:rPr>
              <w:color w:val="2F5897" w:themeColor="text2"/>
            </w:rPr>
            <w:t xml:space="preserve">  </w:t>
          </w:r>
          <w:sdt>
            <w:sdtPr>
              <w:rPr>
                <w:color w:val="2F5897" w:themeColor="text2"/>
              </w:rPr>
              <w:alias w:val="Address"/>
              <w:tag w:val=""/>
              <w:id w:val="-1128857918"/>
              <w:placeholder>
                <w:docPart w:val="BDD60D5EB4014FECA7042A5A102724D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F94DA8">
                <w:rPr>
                  <w:color w:val="2F5897" w:themeColor="text2"/>
                </w:rPr>
                <w:t xml:space="preserve">22 </w:t>
              </w:r>
              <w:proofErr w:type="spellStart"/>
              <w:r w:rsidR="00F94DA8">
                <w:rPr>
                  <w:color w:val="2F5897" w:themeColor="text2"/>
                </w:rPr>
                <w:t>Tumpuna</w:t>
              </w:r>
              <w:proofErr w:type="spellEnd"/>
              <w:r w:rsidR="00F94DA8">
                <w:rPr>
                  <w:color w:val="2F5897" w:themeColor="text2"/>
                </w:rPr>
                <w:t xml:space="preserve"> Square, </w:t>
              </w:r>
              <w:proofErr w:type="spellStart"/>
              <w:r w:rsidR="00F94DA8">
                <w:rPr>
                  <w:color w:val="2F5897" w:themeColor="text2"/>
                </w:rPr>
                <w:t>Arima</w:t>
              </w:r>
              <w:proofErr w:type="spellEnd"/>
            </w:sdtContent>
          </w:sdt>
          <w:r w:rsidR="005E3FB3">
            <w:rPr>
              <w:color w:val="7F7F7F" w:themeColor="text1" w:themeTint="80"/>
            </w:rPr>
            <w:sym w:font="Symbol" w:char="F0B7"/>
          </w:r>
          <w:r w:rsidR="005E3FB3">
            <w:rPr>
              <w:color w:val="2F5897" w:themeColor="text2"/>
            </w:rPr>
            <w:t xml:space="preserve"> </w:t>
          </w:r>
          <w:sdt>
            <w:sdtPr>
              <w:rPr>
                <w:color w:val="2F5897" w:themeColor="text2"/>
              </w:rPr>
              <w:alias w:val="Phone"/>
              <w:tag w:val=""/>
              <w:id w:val="-1095318542"/>
              <w:placeholder>
                <w:docPart w:val="81FAE234EAF34C779ED5FCD9A704FFC8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B13A4B">
                <w:rPr>
                  <w:color w:val="2F5897" w:themeColor="text2"/>
                </w:rPr>
                <w:t>314-7610</w:t>
              </w:r>
            </w:sdtContent>
          </w:sdt>
        </w:p>
        <w:p w:rsidR="006E5267" w:rsidRDefault="007468E7">
          <w:pPr>
            <w:jc w:val="center"/>
          </w:pPr>
        </w:p>
      </w:sdtContent>
    </w:sdt>
    <w:p w:rsidR="006E5267" w:rsidRDefault="005E3FB3">
      <w:pPr>
        <w:pStyle w:val="SectionHeading"/>
      </w:pPr>
      <w:r>
        <w:t>Objectives</w:t>
      </w:r>
    </w:p>
    <w:p w:rsidR="006E5267" w:rsidRDefault="007E7DED">
      <w:pPr>
        <w:rPr>
          <w:color w:val="000000"/>
        </w:rPr>
      </w:pPr>
      <w:r>
        <w:t xml:space="preserve"> </w:t>
      </w:r>
      <w:proofErr w:type="gramStart"/>
      <w:r>
        <w:t>A challenging and rewarding</w:t>
      </w:r>
      <w:r w:rsidR="00F94DA8">
        <w:t xml:space="preserve"> position in a service organization which will lead to greater opportunities.</w:t>
      </w:r>
      <w:proofErr w:type="gramEnd"/>
    </w:p>
    <w:p w:rsidR="006E5267" w:rsidRDefault="005E3FB3">
      <w:pPr>
        <w:pStyle w:val="SectionHeading"/>
      </w:pPr>
      <w:r>
        <w:t>Education</w:t>
      </w:r>
    </w:p>
    <w:p w:rsidR="00B13A4B" w:rsidRDefault="00B13A4B">
      <w:pPr>
        <w:pStyle w:val="Subsection"/>
      </w:pPr>
      <w:r>
        <w:t>College of Science, Technology &amp; Applied Arts of Trinidad &amp; Tobago</w:t>
      </w:r>
    </w:p>
    <w:p w:rsidR="00B13A4B" w:rsidRDefault="007468E7" w:rsidP="00B13A4B">
      <w:pPr>
        <w:pStyle w:val="Subsection"/>
      </w:pPr>
      <w:r>
        <w:rPr>
          <w:b/>
          <w:i/>
          <w:iCs/>
          <w:color w:val="6076B4" w:themeColor="accent1"/>
          <w:sz w:val="22"/>
          <w:szCs w:val="22"/>
        </w:rPr>
        <w:t>Not yet completed</w:t>
      </w:r>
      <w:bookmarkStart w:id="0" w:name="_GoBack"/>
      <w:bookmarkEnd w:id="0"/>
      <w:r w:rsidR="00B13A4B">
        <w:rPr>
          <w:b/>
          <w:i/>
          <w:iCs/>
          <w:color w:val="6076B4" w:themeColor="accent1"/>
        </w:rPr>
        <w:t xml:space="preserve"> </w:t>
      </w:r>
      <w:r w:rsidR="00B13A4B">
        <w:t xml:space="preserve">  BACHELOR OF SCIENCE- ENVIRONMENTAL MANAGEMENT </w:t>
      </w:r>
    </w:p>
    <w:p w:rsidR="00B13A4B" w:rsidRDefault="00B13A4B" w:rsidP="00B13A4B">
      <w:pPr>
        <w:pStyle w:val="Subsection"/>
      </w:pPr>
    </w:p>
    <w:p w:rsidR="006E5267" w:rsidRDefault="00F94DA8">
      <w:pPr>
        <w:pStyle w:val="Subsection"/>
      </w:pPr>
      <w:r>
        <w:t>School of International Travel &amp; Languages</w:t>
      </w:r>
    </w:p>
    <w:p w:rsidR="006E5267" w:rsidRDefault="00563396">
      <w:pPr>
        <w:spacing w:after="0"/>
        <w:rPr>
          <w:rStyle w:val="IntenseEmphasis"/>
        </w:rPr>
      </w:pPr>
      <w:r>
        <w:rPr>
          <w:b/>
          <w:bCs/>
          <w:i/>
          <w:iCs/>
          <w:color w:val="6076B4" w:themeColor="accent1"/>
        </w:rPr>
        <w:t>2011</w:t>
      </w:r>
      <w:r>
        <w:t xml:space="preserve"> ABE</w:t>
      </w:r>
      <w:r w:rsidR="00F94DA8">
        <w:t xml:space="preserve"> CERTIFICATE IN TRAVEL, TOURISM &amp; HOSPITALITY MANAGEMENT</w:t>
      </w:r>
    </w:p>
    <w:p w:rsidR="006E5267" w:rsidRDefault="00F94DA8">
      <w:pPr>
        <w:pStyle w:val="ListParagraph"/>
        <w:numPr>
          <w:ilvl w:val="0"/>
          <w:numId w:val="4"/>
        </w:numPr>
        <w:ind w:left="630" w:hanging="270"/>
      </w:pPr>
      <w:r>
        <w:t>Introduction to Business</w:t>
      </w:r>
      <w:r w:rsidR="00C62FE2">
        <w:t xml:space="preserve"> Communication</w:t>
      </w:r>
      <w:r>
        <w:t xml:space="preserve">                         </w:t>
      </w:r>
      <w:r w:rsidR="005F500E">
        <w:t xml:space="preserve"> </w:t>
      </w:r>
      <w:r>
        <w:t xml:space="preserve"> PASS</w:t>
      </w:r>
    </w:p>
    <w:p w:rsidR="00F94DA8" w:rsidRDefault="00F94DA8">
      <w:pPr>
        <w:pStyle w:val="ListParagraph"/>
        <w:numPr>
          <w:ilvl w:val="0"/>
          <w:numId w:val="4"/>
        </w:numPr>
        <w:ind w:left="630" w:hanging="270"/>
      </w:pPr>
      <w:r>
        <w:t xml:space="preserve">Introduction to Business                          </w:t>
      </w:r>
      <w:r w:rsidR="00C62FE2">
        <w:t xml:space="preserve">                             </w:t>
      </w:r>
      <w:r w:rsidR="005F500E">
        <w:t xml:space="preserve"> </w:t>
      </w:r>
      <w:r>
        <w:t>PASS</w:t>
      </w:r>
    </w:p>
    <w:p w:rsidR="005F500E" w:rsidRDefault="005F500E">
      <w:pPr>
        <w:pStyle w:val="ListParagraph"/>
        <w:numPr>
          <w:ilvl w:val="0"/>
          <w:numId w:val="4"/>
        </w:numPr>
        <w:ind w:left="630" w:hanging="270"/>
      </w:pPr>
      <w:r>
        <w:t xml:space="preserve">Introduction to Accounting                                                 </w:t>
      </w:r>
      <w:r w:rsidR="00B13A4B">
        <w:t xml:space="preserve">  </w:t>
      </w:r>
      <w:r>
        <w:t xml:space="preserve"> -----</w:t>
      </w:r>
    </w:p>
    <w:p w:rsidR="005F500E" w:rsidRDefault="005F500E">
      <w:pPr>
        <w:pStyle w:val="ListParagraph"/>
        <w:numPr>
          <w:ilvl w:val="0"/>
          <w:numId w:val="4"/>
        </w:numPr>
        <w:ind w:left="630" w:hanging="270"/>
      </w:pPr>
      <w:r>
        <w:t>Introduction to travel, tourism and hospitality                  ABS.</w:t>
      </w:r>
    </w:p>
    <w:p w:rsidR="007F125C" w:rsidRDefault="007F125C" w:rsidP="007F125C">
      <w:pPr>
        <w:pStyle w:val="ListParagraph"/>
        <w:ind w:left="630" w:firstLine="0"/>
      </w:pPr>
    </w:p>
    <w:p w:rsidR="00563396" w:rsidRDefault="00563396" w:rsidP="00563396">
      <w:pPr>
        <w:pStyle w:val="Heading2"/>
        <w:rPr>
          <w:rStyle w:val="IntenseEmphasis"/>
          <w:color w:val="8798C6" w:themeColor="accent1" w:themeTint="BF"/>
        </w:rPr>
      </w:pPr>
      <w:r>
        <w:t>El Dorado West Secondary School</w:t>
      </w:r>
    </w:p>
    <w:p w:rsidR="004250DF" w:rsidRDefault="004250DF" w:rsidP="004250DF">
      <w:pPr>
        <w:pStyle w:val="NoSpacing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</w:rPr>
        <w:t xml:space="preserve">2010 </w:t>
      </w:r>
      <w:r w:rsidRPr="004250DF">
        <w:t>CXC</w:t>
      </w:r>
      <w:r w:rsidR="00563396">
        <w:rPr>
          <w:rStyle w:val="IntenseEmphasis"/>
          <w:b w:val="0"/>
          <w:bCs w:val="0"/>
          <w:i w:val="0"/>
          <w:iCs w:val="0"/>
          <w:color w:val="auto"/>
        </w:rPr>
        <w:t xml:space="preserve"> CSEC CERTIFICATE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English Language                                 2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Mathematics                                          3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Agricultural Science                             2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Social Studies                                        2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>Integrated Science                                2</w:t>
      </w:r>
    </w:p>
    <w:p w:rsidR="004250DF" w:rsidRDefault="004250DF" w:rsidP="004250DF">
      <w:pPr>
        <w:pStyle w:val="NoSpacing"/>
        <w:numPr>
          <w:ilvl w:val="0"/>
          <w:numId w:val="10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b w:val="0"/>
          <w:bCs w:val="0"/>
          <w:i w:val="0"/>
          <w:iCs w:val="0"/>
          <w:color w:val="auto"/>
        </w:rPr>
        <w:t xml:space="preserve">Visual Arts             </w:t>
      </w:r>
      <w:r w:rsidR="00765959">
        <w:rPr>
          <w:rStyle w:val="IntenseEmphasis"/>
          <w:b w:val="0"/>
          <w:bCs w:val="0"/>
          <w:i w:val="0"/>
          <w:iCs w:val="0"/>
          <w:color w:val="auto"/>
        </w:rPr>
        <w:t xml:space="preserve">                               4</w:t>
      </w:r>
    </w:p>
    <w:p w:rsidR="006E5267" w:rsidRDefault="005E3FB3">
      <w:pPr>
        <w:pStyle w:val="SectionHeading"/>
      </w:pPr>
      <w:r>
        <w:t>Experience</w:t>
      </w:r>
    </w:p>
    <w:p w:rsidR="006E5267" w:rsidRDefault="00F934FE" w:rsidP="00F934FE">
      <w:pPr>
        <w:pStyle w:val="Heading2"/>
        <w:rPr>
          <w:vanish/>
          <w:specVanish/>
        </w:rPr>
      </w:pPr>
      <w:r>
        <w:t>Shoe land</w:t>
      </w:r>
    </w:p>
    <w:p w:rsidR="006E5267" w:rsidRDefault="005E3FB3" w:rsidP="00F934FE">
      <w:pPr>
        <w:pStyle w:val="Heading2"/>
        <w:rPr>
          <w:szCs w:val="24"/>
        </w:rPr>
      </w:pPr>
      <w:r>
        <w:rPr>
          <w:szCs w:val="24"/>
        </w:rPr>
        <w:t xml:space="preserve"> | </w:t>
      </w:r>
      <w:proofErr w:type="spellStart"/>
      <w:r w:rsidR="00F934FE">
        <w:rPr>
          <w:szCs w:val="24"/>
        </w:rPr>
        <w:t>Trincity</w:t>
      </w:r>
      <w:proofErr w:type="spellEnd"/>
      <w:r w:rsidR="00F934FE">
        <w:rPr>
          <w:szCs w:val="24"/>
        </w:rPr>
        <w:t xml:space="preserve"> Mall</w:t>
      </w:r>
    </w:p>
    <w:p w:rsidR="006E5267" w:rsidRDefault="00F934FE">
      <w:pPr>
        <w:pStyle w:val="SubsectionDate"/>
        <w:rPr>
          <w:rStyle w:val="Emphasis"/>
          <w:i w:val="0"/>
          <w:color w:val="6076B4" w:themeColor="accent1"/>
        </w:rPr>
      </w:pPr>
      <w:r>
        <w:rPr>
          <w:rStyle w:val="IntenseEmphasis"/>
          <w:b w:val="0"/>
          <w:i w:val="0"/>
        </w:rPr>
        <w:t>Sales clerk</w:t>
      </w:r>
      <w:r w:rsidR="005E3FB3">
        <w:rPr>
          <w:rStyle w:val="IntenseEmphasis"/>
          <w:b w:val="0"/>
          <w:i w:val="0"/>
        </w:rPr>
        <w:t xml:space="preserve"> </w:t>
      </w:r>
      <w:r>
        <w:rPr>
          <w:b/>
          <w:bCs/>
          <w:i/>
          <w:iCs/>
        </w:rPr>
        <w:t>October 2011- January 2012</w:t>
      </w:r>
    </w:p>
    <w:p w:rsidR="00F934FE" w:rsidRDefault="005E3FB3" w:rsidP="00F934FE">
      <w:pPr>
        <w:pStyle w:val="NoSpacing"/>
      </w:pPr>
      <w:r>
        <w:t>Liaising</w:t>
      </w:r>
      <w:r w:rsidR="00F934FE">
        <w:t xml:space="preserve"> with customers</w:t>
      </w:r>
    </w:p>
    <w:p w:rsidR="00F934FE" w:rsidRDefault="00F934FE" w:rsidP="00F934FE">
      <w:pPr>
        <w:pStyle w:val="NoSpacing"/>
      </w:pPr>
      <w:r>
        <w:t xml:space="preserve">Stocking shelves </w:t>
      </w:r>
    </w:p>
    <w:p w:rsidR="00F934FE" w:rsidRDefault="00F934FE" w:rsidP="00F934FE">
      <w:pPr>
        <w:pStyle w:val="NoSpacing"/>
      </w:pPr>
      <w:r>
        <w:t xml:space="preserve">Maintain the work Environment </w:t>
      </w:r>
    </w:p>
    <w:p w:rsidR="00F934FE" w:rsidRDefault="00F934FE" w:rsidP="00F934FE">
      <w:pPr>
        <w:pStyle w:val="NoSpacing"/>
      </w:pPr>
      <w:r>
        <w:t xml:space="preserve">Preparing Receipts </w:t>
      </w:r>
    </w:p>
    <w:p w:rsidR="00E1166F" w:rsidRDefault="00E1166F" w:rsidP="00F934FE">
      <w:pPr>
        <w:pStyle w:val="NoSpacing"/>
      </w:pPr>
    </w:p>
    <w:p w:rsidR="00F934FE" w:rsidRDefault="00F934FE" w:rsidP="00F934FE">
      <w:pPr>
        <w:pStyle w:val="Heading2"/>
      </w:pPr>
      <w:r>
        <w:t xml:space="preserve">Bang </w:t>
      </w:r>
      <w:proofErr w:type="spellStart"/>
      <w:r>
        <w:t>Bang</w:t>
      </w:r>
      <w:proofErr w:type="spellEnd"/>
      <w:r>
        <w:t xml:space="preserve"> | </w:t>
      </w:r>
      <w:proofErr w:type="spellStart"/>
      <w:r>
        <w:t>Trincity</w:t>
      </w:r>
      <w:proofErr w:type="spellEnd"/>
      <w:r>
        <w:t xml:space="preserve"> Mall</w:t>
      </w:r>
    </w:p>
    <w:p w:rsidR="00F934FE" w:rsidRDefault="00F934FE" w:rsidP="00F934FE">
      <w:pPr>
        <w:pStyle w:val="SubsectionDate"/>
        <w:rPr>
          <w:b/>
          <w:bCs/>
          <w:i/>
          <w:iCs/>
        </w:rPr>
      </w:pPr>
      <w:r>
        <w:rPr>
          <w:rStyle w:val="IntenseEmphasis"/>
          <w:b w:val="0"/>
          <w:i w:val="0"/>
        </w:rPr>
        <w:t xml:space="preserve">Sales clerk </w:t>
      </w:r>
      <w:r>
        <w:rPr>
          <w:b/>
          <w:bCs/>
          <w:i/>
          <w:iCs/>
        </w:rPr>
        <w:t>August 2011-October 2011</w:t>
      </w:r>
    </w:p>
    <w:p w:rsidR="00F934FE" w:rsidRDefault="00F934FE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lastRenderedPageBreak/>
        <w:t xml:space="preserve">Liaising with </w:t>
      </w:r>
      <w:r w:rsidR="00E1166F">
        <w:rPr>
          <w:rStyle w:val="Emphasis"/>
          <w:i w:val="0"/>
          <w:iCs w:val="0"/>
          <w:color w:val="auto"/>
        </w:rPr>
        <w:t>customers</w:t>
      </w:r>
    </w:p>
    <w:p w:rsidR="00E1166F" w:rsidRDefault="00E1166F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t>Stocking Shelves</w:t>
      </w:r>
    </w:p>
    <w:p w:rsidR="00E1166F" w:rsidRDefault="00E1166F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t>Maintaining the Work Environment</w:t>
      </w:r>
    </w:p>
    <w:p w:rsidR="00E1166F" w:rsidRDefault="00E1166F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t xml:space="preserve">Preparing Receipts  </w:t>
      </w:r>
    </w:p>
    <w:p w:rsidR="00E1166F" w:rsidRDefault="00E1166F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t xml:space="preserve">Cashing </w:t>
      </w:r>
    </w:p>
    <w:p w:rsidR="00E1166F" w:rsidRPr="00F934FE" w:rsidRDefault="00E1166F" w:rsidP="00F934FE">
      <w:pPr>
        <w:pStyle w:val="NoSpacing"/>
        <w:rPr>
          <w:rStyle w:val="Emphasis"/>
          <w:i w:val="0"/>
          <w:iCs w:val="0"/>
          <w:color w:val="auto"/>
        </w:rPr>
      </w:pPr>
      <w:r>
        <w:rPr>
          <w:rStyle w:val="Emphasis"/>
          <w:i w:val="0"/>
          <w:iCs w:val="0"/>
          <w:color w:val="auto"/>
        </w:rPr>
        <w:t xml:space="preserve">Cataloguing Inventory </w:t>
      </w:r>
    </w:p>
    <w:p w:rsidR="00F934FE" w:rsidRDefault="00E1166F" w:rsidP="00E1166F">
      <w:pPr>
        <w:pStyle w:val="Heading2"/>
      </w:pPr>
      <w:r>
        <w:t xml:space="preserve">Bang </w:t>
      </w:r>
      <w:proofErr w:type="spellStart"/>
      <w:r>
        <w:t>Bang</w:t>
      </w:r>
      <w:proofErr w:type="spellEnd"/>
      <w:r>
        <w:t xml:space="preserve"> |</w:t>
      </w:r>
      <w:proofErr w:type="spellStart"/>
      <w:r>
        <w:t>Trincity</w:t>
      </w:r>
      <w:proofErr w:type="spellEnd"/>
      <w:r>
        <w:t xml:space="preserve"> Mall</w:t>
      </w:r>
    </w:p>
    <w:p w:rsidR="00E1166F" w:rsidRDefault="00E1166F" w:rsidP="00E1166F">
      <w:pPr>
        <w:pStyle w:val="SubsectionDate"/>
        <w:rPr>
          <w:b/>
          <w:bCs/>
          <w:i/>
          <w:iCs/>
        </w:rPr>
      </w:pPr>
      <w:r>
        <w:rPr>
          <w:rStyle w:val="IntenseEmphasis"/>
          <w:b w:val="0"/>
          <w:i w:val="0"/>
        </w:rPr>
        <w:t xml:space="preserve">Sales clerk </w:t>
      </w:r>
      <w:r>
        <w:rPr>
          <w:b/>
          <w:bCs/>
          <w:i/>
          <w:iCs/>
        </w:rPr>
        <w:t>July 2010- September 2010</w:t>
      </w:r>
    </w:p>
    <w:p w:rsidR="00E1166F" w:rsidRDefault="00E1166F" w:rsidP="00E1166F">
      <w:pPr>
        <w:pStyle w:val="NoSpacing"/>
      </w:pPr>
      <w:r>
        <w:t>Liaising with customers</w:t>
      </w:r>
    </w:p>
    <w:p w:rsidR="00E1166F" w:rsidRDefault="00E1166F" w:rsidP="00E1166F">
      <w:pPr>
        <w:pStyle w:val="NoSpacing"/>
      </w:pPr>
      <w:r>
        <w:t>Stocking Shelves</w:t>
      </w:r>
    </w:p>
    <w:p w:rsidR="00E1166F" w:rsidRDefault="00E1166F" w:rsidP="00E1166F">
      <w:pPr>
        <w:pStyle w:val="NoSpacing"/>
      </w:pPr>
      <w:r>
        <w:t>Maintaining the work Environment</w:t>
      </w:r>
    </w:p>
    <w:p w:rsidR="00E1166F" w:rsidRDefault="00E1166F" w:rsidP="00E1166F">
      <w:pPr>
        <w:pStyle w:val="NoSpacing"/>
      </w:pPr>
      <w:r>
        <w:t xml:space="preserve">Preparing Receipts </w:t>
      </w:r>
    </w:p>
    <w:p w:rsidR="00E1166F" w:rsidRDefault="00E1166F" w:rsidP="00E1166F">
      <w:pPr>
        <w:pStyle w:val="NoSpacing"/>
      </w:pPr>
      <w:r>
        <w:t>Cashing</w:t>
      </w:r>
    </w:p>
    <w:p w:rsidR="00E1166F" w:rsidRDefault="00E1166F" w:rsidP="00E1166F">
      <w:pPr>
        <w:pStyle w:val="NoSpacing"/>
      </w:pPr>
      <w:r>
        <w:t>Cataloguing Inventory</w:t>
      </w:r>
    </w:p>
    <w:p w:rsidR="00E1166F" w:rsidRPr="00E1166F" w:rsidRDefault="00E1166F" w:rsidP="00E1166F"/>
    <w:p w:rsidR="006E5267" w:rsidRDefault="00E1166F" w:rsidP="005E3FB3">
      <w:pPr>
        <w:pStyle w:val="Heading1"/>
      </w:pPr>
      <w:r>
        <w:t>Activities</w:t>
      </w:r>
    </w:p>
    <w:p w:rsidR="006E5267" w:rsidRDefault="005E3FB3">
      <w:pPr>
        <w:pStyle w:val="ListParagraph"/>
        <w:numPr>
          <w:ilvl w:val="0"/>
          <w:numId w:val="5"/>
        </w:numPr>
        <w:ind w:left="630" w:hanging="270"/>
      </w:pPr>
      <w:r>
        <w:t xml:space="preserve">Swimming </w:t>
      </w:r>
    </w:p>
    <w:p w:rsidR="005E3FB3" w:rsidRDefault="005E3FB3">
      <w:pPr>
        <w:pStyle w:val="ListParagraph"/>
        <w:numPr>
          <w:ilvl w:val="0"/>
          <w:numId w:val="5"/>
        </w:numPr>
        <w:ind w:left="630" w:hanging="270"/>
      </w:pPr>
      <w:r>
        <w:t>Travelling</w:t>
      </w:r>
    </w:p>
    <w:p w:rsidR="005E3FB3" w:rsidRDefault="005E3FB3">
      <w:pPr>
        <w:pStyle w:val="ListParagraph"/>
        <w:numPr>
          <w:ilvl w:val="0"/>
          <w:numId w:val="5"/>
        </w:numPr>
        <w:ind w:left="630" w:hanging="270"/>
      </w:pPr>
      <w:r>
        <w:t>Learning about other cultures</w:t>
      </w:r>
    </w:p>
    <w:p w:rsidR="005E3FB3" w:rsidRDefault="005E3FB3">
      <w:pPr>
        <w:pStyle w:val="ListParagraph"/>
        <w:numPr>
          <w:ilvl w:val="0"/>
          <w:numId w:val="5"/>
        </w:numPr>
        <w:ind w:left="630" w:hanging="270"/>
      </w:pPr>
      <w:r>
        <w:t xml:space="preserve">Football </w:t>
      </w:r>
    </w:p>
    <w:p w:rsidR="005E3FB3" w:rsidRDefault="005E3FB3" w:rsidP="005E3FB3">
      <w:pPr>
        <w:pStyle w:val="Heading1"/>
      </w:pPr>
      <w:r>
        <w:t>References</w:t>
      </w:r>
    </w:p>
    <w:p w:rsidR="005E3FB3" w:rsidRDefault="005E3FB3" w:rsidP="005E3FB3">
      <w:pPr>
        <w:pStyle w:val="NoSpacing"/>
      </w:pPr>
      <w:r>
        <w:t xml:space="preserve">Rochelle Augustus </w:t>
      </w:r>
    </w:p>
    <w:p w:rsidR="005E3FB3" w:rsidRDefault="005E3FB3" w:rsidP="005E3FB3">
      <w:pPr>
        <w:pStyle w:val="NoSpacing"/>
      </w:pPr>
      <w:r>
        <w:t>Teacher III</w:t>
      </w:r>
    </w:p>
    <w:p w:rsidR="005E3FB3" w:rsidRDefault="005E3FB3" w:rsidP="005E3FB3">
      <w:pPr>
        <w:pStyle w:val="NoSpacing"/>
      </w:pPr>
      <w:r>
        <w:t xml:space="preserve">El Dorado West Secondary School, El Dorado </w:t>
      </w:r>
    </w:p>
    <w:p w:rsidR="005E3FB3" w:rsidRDefault="005E3FB3" w:rsidP="005E3FB3">
      <w:pPr>
        <w:pStyle w:val="NoSpacing"/>
      </w:pPr>
      <w:r>
        <w:t>663-7738</w:t>
      </w:r>
    </w:p>
    <w:p w:rsidR="005E3FB3" w:rsidRDefault="005E3FB3" w:rsidP="005E3FB3">
      <w:pPr>
        <w:pStyle w:val="NoSpacing"/>
      </w:pPr>
    </w:p>
    <w:p w:rsidR="005E3FB3" w:rsidRDefault="005E3FB3" w:rsidP="005E3FB3">
      <w:pPr>
        <w:pStyle w:val="NoSpacing"/>
      </w:pPr>
      <w:proofErr w:type="spellStart"/>
      <w:r>
        <w:t>Laurell</w:t>
      </w:r>
      <w:proofErr w:type="spellEnd"/>
      <w:r>
        <w:t xml:space="preserve"> Lovell</w:t>
      </w:r>
    </w:p>
    <w:p w:rsidR="005E3FB3" w:rsidRDefault="005E3FB3" w:rsidP="005E3FB3">
      <w:pPr>
        <w:pStyle w:val="NoSpacing"/>
      </w:pPr>
      <w:r>
        <w:t xml:space="preserve">Corporate Secretary </w:t>
      </w:r>
    </w:p>
    <w:p w:rsidR="005E3FB3" w:rsidRDefault="005E3FB3" w:rsidP="005E3FB3">
      <w:pPr>
        <w:pStyle w:val="NoSpacing"/>
      </w:pPr>
      <w:r>
        <w:t>Agricultural Development Bank, Port of Spain</w:t>
      </w:r>
    </w:p>
    <w:p w:rsidR="005E3FB3" w:rsidRPr="005E3FB3" w:rsidRDefault="005E3FB3" w:rsidP="005E3FB3">
      <w:pPr>
        <w:pStyle w:val="NoSpacing"/>
      </w:pPr>
      <w:r>
        <w:t>798-5775</w:t>
      </w:r>
    </w:p>
    <w:sectPr w:rsidR="005E3FB3" w:rsidRPr="005E3FB3" w:rsidSect="007E7DED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riple" w:sz="4" w:space="24" w:color="234170" w:themeColor="text2" w:themeShade="BF"/>
        <w:left w:val="triple" w:sz="4" w:space="24" w:color="234170" w:themeColor="text2" w:themeShade="BF"/>
        <w:bottom w:val="triple" w:sz="4" w:space="24" w:color="234170" w:themeColor="text2" w:themeShade="BF"/>
        <w:right w:val="triple" w:sz="4" w:space="24" w:color="234170" w:themeColor="text2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DA8" w:rsidRDefault="00F94DA8">
      <w:pPr>
        <w:spacing w:after="0" w:line="240" w:lineRule="auto"/>
      </w:pPr>
      <w:r>
        <w:separator/>
      </w:r>
    </w:p>
  </w:endnote>
  <w:endnote w:type="continuationSeparator" w:id="0">
    <w:p w:rsidR="00F94DA8" w:rsidRDefault="00F9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DA8" w:rsidRDefault="00F94DA8">
      <w:pPr>
        <w:spacing w:after="0" w:line="240" w:lineRule="auto"/>
      </w:pPr>
      <w:r>
        <w:separator/>
      </w:r>
    </w:p>
  </w:footnote>
  <w:footnote w:type="continuationSeparator" w:id="0">
    <w:p w:rsidR="00F94DA8" w:rsidRDefault="00F94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267" w:rsidRDefault="007468E7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4A2C95CBC4FE4AF5B20036DDAD79FEC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94DA8">
          <w:rPr>
            <w:color w:val="6076B4" w:themeColor="accent1"/>
          </w:rPr>
          <w:t>Rebecca Gomes</w:t>
        </w:r>
      </w:sdtContent>
    </w:sdt>
  </w:p>
  <w:p w:rsidR="006E5267" w:rsidRDefault="005E3FB3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0F24"/>
    <w:multiLevelType w:val="hybridMultilevel"/>
    <w:tmpl w:val="38E4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A0488"/>
    <w:multiLevelType w:val="hybridMultilevel"/>
    <w:tmpl w:val="2526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F46674"/>
    <w:multiLevelType w:val="hybridMultilevel"/>
    <w:tmpl w:val="5CD6D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AE6397"/>
    <w:multiLevelType w:val="hybridMultilevel"/>
    <w:tmpl w:val="80A80C7A"/>
    <w:lvl w:ilvl="0" w:tplc="0CAA5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90DF5"/>
    <w:multiLevelType w:val="hybridMultilevel"/>
    <w:tmpl w:val="D9FE8826"/>
    <w:lvl w:ilvl="0" w:tplc="88E06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4DA8"/>
    <w:rsid w:val="002A27E7"/>
    <w:rsid w:val="002E1E5D"/>
    <w:rsid w:val="004250DF"/>
    <w:rsid w:val="004A53EF"/>
    <w:rsid w:val="00563396"/>
    <w:rsid w:val="005E3FB3"/>
    <w:rsid w:val="005F500E"/>
    <w:rsid w:val="006E5267"/>
    <w:rsid w:val="007468E7"/>
    <w:rsid w:val="00765959"/>
    <w:rsid w:val="007E7DED"/>
    <w:rsid w:val="007F125C"/>
    <w:rsid w:val="00B13A4B"/>
    <w:rsid w:val="00C62FE2"/>
    <w:rsid w:val="00E1166F"/>
    <w:rsid w:val="00E70F91"/>
    <w:rsid w:val="00F82573"/>
    <w:rsid w:val="00F934FE"/>
    <w:rsid w:val="00F9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EF"/>
  </w:style>
  <w:style w:type="paragraph" w:styleId="Heading1">
    <w:name w:val="heading 1"/>
    <w:basedOn w:val="Normal"/>
    <w:next w:val="Normal"/>
    <w:link w:val="Heading1Char"/>
    <w:uiPriority w:val="9"/>
    <w:qFormat/>
    <w:rsid w:val="004A53E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3EF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E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EF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4A53E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4A53EF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A53EF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3EF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EF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EF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E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3EF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3EF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3E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3E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53EF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53EF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3EF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3EF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53EF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A53EF"/>
    <w:rPr>
      <w:b/>
      <w:bCs/>
    </w:rPr>
  </w:style>
  <w:style w:type="character" w:styleId="Emphasis">
    <w:name w:val="Emphasis"/>
    <w:basedOn w:val="DefaultParagraphFont"/>
    <w:uiPriority w:val="20"/>
    <w:qFormat/>
    <w:rsid w:val="004A53EF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4A53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53EF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4A53EF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3EF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3EF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4A53EF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4A53EF"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4A53E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A53EF"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A53EF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3EF"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sid w:val="004A53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EF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rsid w:val="004A53EF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  <w:rsid w:val="004A53EF"/>
  </w:style>
  <w:style w:type="paragraph" w:customStyle="1" w:styleId="Subsection">
    <w:name w:val="Subsection"/>
    <w:basedOn w:val="Heading2"/>
    <w:rsid w:val="004A53EF"/>
    <w:pPr>
      <w:spacing w:before="0"/>
    </w:pPr>
  </w:style>
  <w:style w:type="paragraph" w:customStyle="1" w:styleId="SubsectionDate">
    <w:name w:val="Subsection Date"/>
    <w:basedOn w:val="Normal"/>
    <w:rsid w:val="004A53EF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rsid w:val="004A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3EF"/>
  </w:style>
  <w:style w:type="paragraph" w:styleId="Footer">
    <w:name w:val="footer"/>
    <w:basedOn w:val="Normal"/>
    <w:link w:val="FooterChar"/>
    <w:uiPriority w:val="99"/>
    <w:unhideWhenUsed/>
    <w:rsid w:val="004A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3EF"/>
  </w:style>
  <w:style w:type="table" w:styleId="TableGrid">
    <w:name w:val="Table Grid"/>
    <w:basedOn w:val="TableNormal"/>
    <w:uiPriority w:val="59"/>
    <w:rsid w:val="004A5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4EEB43EB0747F28D3BAC3F51BF0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292CD-2AA4-45F9-9155-FC595309EB72}"/>
      </w:docPartPr>
      <w:docPartBody>
        <w:p w:rsidR="00BD59D6" w:rsidRDefault="00BD59D6">
          <w:pPr>
            <w:pStyle w:val="994EEB43EB0747F28D3BAC3F51BF049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0C1669DE87B4BC2BBFAE900D56CB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B636C-9341-4E79-976A-8F43DBC596CC}"/>
      </w:docPartPr>
      <w:docPartBody>
        <w:p w:rsidR="00BD59D6" w:rsidRDefault="00BD59D6">
          <w:pPr>
            <w:pStyle w:val="60C1669DE87B4BC2BBFAE900D56CBB45"/>
          </w:pPr>
          <w:r>
            <w:t>[Type Your Name]</w:t>
          </w:r>
        </w:p>
      </w:docPartBody>
    </w:docPart>
    <w:docPart>
      <w:docPartPr>
        <w:name w:val="6E58445ABE68467D865D1763EBF4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8504C-7745-449C-A825-7F07E670F7D3}"/>
      </w:docPartPr>
      <w:docPartBody>
        <w:p w:rsidR="00BD59D6" w:rsidRDefault="00BD59D6">
          <w:pPr>
            <w:pStyle w:val="6E58445ABE68467D865D1763EBF4AA67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BDD60D5EB4014FECA7042A5A10272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A7252-4BE1-46FB-B3E0-D75E40D37144}"/>
      </w:docPartPr>
      <w:docPartBody>
        <w:p w:rsidR="00BD59D6" w:rsidRDefault="00BD59D6">
          <w:pPr>
            <w:pStyle w:val="BDD60D5EB4014FECA7042A5A102724D9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81FAE234EAF34C779ED5FCD9A704F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73AA-0354-42AB-BEF8-0932C56A8A66}"/>
      </w:docPartPr>
      <w:docPartBody>
        <w:p w:rsidR="00BD59D6" w:rsidRDefault="00BD59D6">
          <w:pPr>
            <w:pStyle w:val="81FAE234EAF34C779ED5FCD9A704FFC8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4A2C95CBC4FE4AF5B20036DDAD79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5C731-FD1B-4EB5-9C3B-1AA390F70884}"/>
      </w:docPartPr>
      <w:docPartBody>
        <w:p w:rsidR="00BD59D6" w:rsidRDefault="00BD59D6">
          <w:pPr>
            <w:pStyle w:val="4A2C95CBC4FE4AF5B20036DDAD79FEC8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59D6"/>
    <w:rsid w:val="0018488E"/>
    <w:rsid w:val="001C6A9E"/>
    <w:rsid w:val="00BD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1C6A9E"/>
    <w:rPr>
      <w:color w:val="808080"/>
    </w:rPr>
  </w:style>
  <w:style w:type="paragraph" w:customStyle="1" w:styleId="994EEB43EB0747F28D3BAC3F51BF0491">
    <w:name w:val="994EEB43EB0747F28D3BAC3F51BF0491"/>
    <w:rsid w:val="001C6A9E"/>
  </w:style>
  <w:style w:type="paragraph" w:customStyle="1" w:styleId="60C1669DE87B4BC2BBFAE900D56CBB45">
    <w:name w:val="60C1669DE87B4BC2BBFAE900D56CBB45"/>
    <w:rsid w:val="001C6A9E"/>
  </w:style>
  <w:style w:type="paragraph" w:customStyle="1" w:styleId="6E58445ABE68467D865D1763EBF4AA67">
    <w:name w:val="6E58445ABE68467D865D1763EBF4AA67"/>
    <w:rsid w:val="001C6A9E"/>
  </w:style>
  <w:style w:type="paragraph" w:customStyle="1" w:styleId="BDD60D5EB4014FECA7042A5A102724D9">
    <w:name w:val="BDD60D5EB4014FECA7042A5A102724D9"/>
    <w:rsid w:val="001C6A9E"/>
  </w:style>
  <w:style w:type="paragraph" w:customStyle="1" w:styleId="81FAE234EAF34C779ED5FCD9A704FFC8">
    <w:name w:val="81FAE234EAF34C779ED5FCD9A704FFC8"/>
    <w:rsid w:val="001C6A9E"/>
  </w:style>
  <w:style w:type="paragraph" w:customStyle="1" w:styleId="01695690B9AF4D22BA11043F34076885">
    <w:name w:val="01695690B9AF4D22BA11043F34076885"/>
    <w:rsid w:val="001C6A9E"/>
  </w:style>
  <w:style w:type="paragraph" w:customStyle="1" w:styleId="1265178243374E99AFE3CF8B47478397">
    <w:name w:val="1265178243374E99AFE3CF8B47478397"/>
    <w:rsid w:val="001C6A9E"/>
  </w:style>
  <w:style w:type="paragraph" w:customStyle="1" w:styleId="3A47AE1DF62E4BA68F71F41B2764C06D">
    <w:name w:val="3A47AE1DF62E4BA68F71F41B2764C06D"/>
    <w:rsid w:val="001C6A9E"/>
  </w:style>
  <w:style w:type="paragraph" w:customStyle="1" w:styleId="1211CF4EE4BC4AE9AC8EAEE4D652C281">
    <w:name w:val="1211CF4EE4BC4AE9AC8EAEE4D652C281"/>
    <w:rsid w:val="001C6A9E"/>
  </w:style>
  <w:style w:type="paragraph" w:customStyle="1" w:styleId="004F86CC65FA4C24916A7BB2190BD917">
    <w:name w:val="004F86CC65FA4C24916A7BB2190BD917"/>
    <w:rsid w:val="001C6A9E"/>
  </w:style>
  <w:style w:type="paragraph" w:customStyle="1" w:styleId="CDE44D7DE85A418A80AF35814E9F000C">
    <w:name w:val="CDE44D7DE85A418A80AF35814E9F000C"/>
    <w:rsid w:val="001C6A9E"/>
  </w:style>
  <w:style w:type="paragraph" w:customStyle="1" w:styleId="BB5E72453F8C4B2095B660076F2EA4D4">
    <w:name w:val="BB5E72453F8C4B2095B660076F2EA4D4"/>
    <w:rsid w:val="001C6A9E"/>
  </w:style>
  <w:style w:type="paragraph" w:customStyle="1" w:styleId="C4724379400D4A0C86C4331EEDFB8914">
    <w:name w:val="C4724379400D4A0C86C4331EEDFB8914"/>
    <w:rsid w:val="001C6A9E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1C6A9E"/>
    <w:rPr>
      <w:b/>
      <w:bCs/>
      <w:i/>
      <w:iCs/>
      <w:caps w:val="0"/>
      <w:smallCaps w:val="0"/>
      <w:color w:val="4F81BD" w:themeColor="accent1"/>
    </w:rPr>
  </w:style>
  <w:style w:type="paragraph" w:customStyle="1" w:styleId="58F6ABDB06AB4BA8A87C1FE8C445BE19">
    <w:name w:val="58F6ABDB06AB4BA8A87C1FE8C445BE19"/>
    <w:rsid w:val="001C6A9E"/>
  </w:style>
  <w:style w:type="paragraph" w:customStyle="1" w:styleId="1E6514CBAA094A5F8D30019FA83030C3">
    <w:name w:val="1E6514CBAA094A5F8D30019FA83030C3"/>
    <w:rsid w:val="001C6A9E"/>
  </w:style>
  <w:style w:type="paragraph" w:customStyle="1" w:styleId="C195B6BE5B174F2DA3BE10D31CCF60C3">
    <w:name w:val="C195B6BE5B174F2DA3BE10D31CCF60C3"/>
    <w:rsid w:val="001C6A9E"/>
  </w:style>
  <w:style w:type="paragraph" w:customStyle="1" w:styleId="B3A5DD7960D34EDCAEF7B4292F652C1C">
    <w:name w:val="B3A5DD7960D34EDCAEF7B4292F652C1C"/>
    <w:rsid w:val="001C6A9E"/>
  </w:style>
  <w:style w:type="paragraph" w:customStyle="1" w:styleId="419BA5E6AA8D4863BD77670E55A914DB">
    <w:name w:val="419BA5E6AA8D4863BD77670E55A914DB"/>
    <w:rsid w:val="001C6A9E"/>
  </w:style>
  <w:style w:type="paragraph" w:customStyle="1" w:styleId="4A2C95CBC4FE4AF5B20036DDAD79FEC8">
    <w:name w:val="4A2C95CBC4FE4AF5B20036DDAD79FEC8"/>
    <w:rsid w:val="001C6A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22 Tumpuna Square, Arima</CompanyAddress>
  <CompanyPhone>314-7610</CompanyPhone>
  <CompanyFax/>
  <CompanyEmail>blushybecky@hotmail.com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4782F06-B6B0-4A82-BD50-F0EE5522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79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Gomes</dc:creator>
  <cp:lastModifiedBy>Rebecca</cp:lastModifiedBy>
  <cp:revision>10</cp:revision>
  <cp:lastPrinted>2012-04-16T00:29:00Z</cp:lastPrinted>
  <dcterms:created xsi:type="dcterms:W3CDTF">2012-01-26T16:37:00Z</dcterms:created>
  <dcterms:modified xsi:type="dcterms:W3CDTF">2014-11-12T21:30:00Z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