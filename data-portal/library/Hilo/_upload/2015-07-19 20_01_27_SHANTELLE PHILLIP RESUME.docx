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8D7" w:rsidRPr="002D10DD" w:rsidRDefault="008F7157" w:rsidP="002D10DD">
      <w:pPr>
        <w:pStyle w:val="Title"/>
        <w:pBdr>
          <w:bottom w:val="single" w:sz="12" w:space="5" w:color="39A5B7" w:themeColor="accent1"/>
        </w:pBdr>
        <w:rPr>
          <w:color w:val="000000" w:themeColor="text1"/>
        </w:rPr>
      </w:pPr>
      <w:r>
        <w:rPr>
          <w:color w:val="000000" w:themeColor="text1"/>
        </w:rPr>
        <w:t>SHANTELLE STACY-ANN</w:t>
      </w:r>
      <w:r w:rsidR="002D10DD" w:rsidRPr="002D10DD">
        <w:rPr>
          <w:color w:val="000000" w:themeColor="text1"/>
        </w:rPr>
        <w:t xml:space="preserve"> Phillip</w:t>
      </w:r>
    </w:p>
    <w:p w:rsidR="00C448D7" w:rsidRDefault="00007172" w:rsidP="00F66A4A">
      <w:sdt>
        <w:sdtPr>
          <w:alias w:val="Address"/>
          <w:tag w:val=""/>
          <w:id w:val="-593780209"/>
          <w:placeholder>
            <w:docPart w:val="536D232C6A8846ABBB32BAD888567DD9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="008F7157">
            <w:rPr>
              <w:color w:val="auto"/>
              <w:lang w:val="en-TT"/>
            </w:rPr>
            <w:t xml:space="preserve"># 113 DIEGO MARTIN MAIN ROAD </w:t>
          </w:r>
        </w:sdtContent>
      </w:sdt>
      <w:r w:rsidR="006E48CB">
        <w:t> | </w:t>
      </w:r>
      <w:r w:rsidR="00424B16">
        <w:rPr>
          <w:color w:val="auto"/>
          <w:lang w:val="en-TT"/>
        </w:rPr>
        <w:t>1868 724-4</w:t>
      </w:r>
      <w:r w:rsidR="008F7157">
        <w:rPr>
          <w:color w:val="auto"/>
          <w:lang w:val="en-TT"/>
        </w:rPr>
        <w:t>2</w:t>
      </w:r>
      <w:r w:rsidR="00424B16">
        <w:rPr>
          <w:color w:val="auto"/>
          <w:lang w:val="en-TT"/>
        </w:rPr>
        <w:t>51</w:t>
      </w:r>
      <w:r w:rsidR="006E48CB">
        <w:t>| </w:t>
      </w:r>
      <w:sdt>
        <w:sdtPr>
          <w:alias w:val="Email"/>
          <w:tag w:val=""/>
          <w:id w:val="-391963670"/>
          <w:placeholder>
            <w:docPart w:val="CB40ED0BA82D4512A5B6DBB9113F9F36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8F7157">
            <w:rPr>
              <w:color w:val="auto"/>
              <w:lang w:val="en-TT"/>
            </w:rPr>
            <w:t>shantellephillip@hotmail.com</w:t>
          </w:r>
        </w:sdtContent>
      </w:sdt>
    </w:p>
    <w:p w:rsidR="00F66A4A" w:rsidRDefault="00F66A4A" w:rsidP="00F66A4A">
      <w:pPr>
        <w:pStyle w:val="ListBullet"/>
        <w:numPr>
          <w:ilvl w:val="0"/>
          <w:numId w:val="0"/>
        </w:numPr>
        <w:ind w:left="144"/>
      </w:pPr>
    </w:p>
    <w:p w:rsidR="00E8067F" w:rsidRPr="00EA6C02" w:rsidRDefault="00E8067F" w:rsidP="00E8067F">
      <w:pPr>
        <w:pStyle w:val="Subsection"/>
        <w:spacing w:before="100"/>
        <w:rPr>
          <w:sz w:val="32"/>
          <w:szCs w:val="32"/>
        </w:rPr>
      </w:pPr>
      <w:r w:rsidRPr="00EA6C02">
        <w:rPr>
          <w:sz w:val="32"/>
          <w:szCs w:val="32"/>
        </w:rPr>
        <w:t>objectives</w:t>
      </w:r>
    </w:p>
    <w:p w:rsidR="00E8067F" w:rsidRDefault="00E8067F" w:rsidP="00E8067F">
      <w:pPr>
        <w:pStyle w:val="ListBullet"/>
        <w:numPr>
          <w:ilvl w:val="0"/>
          <w:numId w:val="0"/>
        </w:numPr>
        <w:ind w:left="144"/>
      </w:pPr>
      <w:r>
        <w:t>Results oriented professional with versatile experience seeking employment with a reputable organization. Maintain strong interpersonal and communication skills. Well-developed decision making and analytical problem solving capabilities. Easily adaptable to change with a willingness to learn new concepts and undertake duties. Maintain a professional approach working effectively both individually   and as a part of a team. Continuously building long term relationship based on mutual trust and respect</w:t>
      </w:r>
    </w:p>
    <w:p w:rsidR="00EA6C02" w:rsidRDefault="00EA6C02" w:rsidP="00EA6C02">
      <w:pPr>
        <w:pStyle w:val="Subsection"/>
        <w:spacing w:before="100"/>
        <w:rPr>
          <w:sz w:val="32"/>
          <w:szCs w:val="32"/>
        </w:rPr>
      </w:pPr>
    </w:p>
    <w:p w:rsidR="00C95B57" w:rsidRPr="00EA6C02" w:rsidRDefault="00EA6C02" w:rsidP="00EA6C02">
      <w:pPr>
        <w:pStyle w:val="Subsection"/>
        <w:spacing w:before="100"/>
        <w:rPr>
          <w:sz w:val="32"/>
          <w:szCs w:val="32"/>
        </w:rPr>
      </w:pPr>
      <w:r>
        <w:rPr>
          <w:sz w:val="32"/>
          <w:szCs w:val="32"/>
        </w:rPr>
        <w:t>education</w:t>
      </w:r>
    </w:p>
    <w:p w:rsidR="00C448D7" w:rsidRDefault="00C95B57">
      <w:pPr>
        <w:pStyle w:val="Subsection"/>
        <w:spacing w:before="100"/>
      </w:pPr>
      <w:r>
        <w:t xml:space="preserve">Cxc: certiciate of seconday Education   </w:t>
      </w:r>
      <w:r w:rsidR="006E48CB">
        <w:t> </w:t>
      </w:r>
      <w:r w:rsidR="008F7157">
        <w:t xml:space="preserve">September 2007-june2002009    mucorapo senior comprehensive </w:t>
      </w:r>
      <w:r>
        <w:t>school</w:t>
      </w:r>
    </w:p>
    <w:p w:rsidR="00E8067F" w:rsidRPr="00C95B57" w:rsidRDefault="00E8067F" w:rsidP="00E8067F">
      <w:pPr>
        <w:pStyle w:val="ListBullet"/>
      </w:pPr>
      <w:r w:rsidRPr="00C95B57">
        <w:t>(CSE) ‘O’ Level</w:t>
      </w:r>
    </w:p>
    <w:p w:rsidR="00E8067F" w:rsidRPr="00C95B57" w:rsidRDefault="00E8067F" w:rsidP="00E8067F">
      <w:pPr>
        <w:pStyle w:val="ListBullet"/>
      </w:pPr>
      <w:r w:rsidRPr="00C95B57">
        <w:t>English</w:t>
      </w:r>
    </w:p>
    <w:p w:rsidR="00E8067F" w:rsidRPr="00C95B57" w:rsidRDefault="008F7157" w:rsidP="00E8067F">
      <w:pPr>
        <w:pStyle w:val="ListBullet"/>
      </w:pPr>
      <w:r>
        <w:t>Integrated science</w:t>
      </w:r>
    </w:p>
    <w:p w:rsidR="00E8067F" w:rsidRPr="00C95B57" w:rsidRDefault="008F7157" w:rsidP="00E8067F">
      <w:pPr>
        <w:pStyle w:val="ListBullet"/>
      </w:pPr>
      <w:r>
        <w:t xml:space="preserve">Social-Studies </w:t>
      </w:r>
    </w:p>
    <w:p w:rsidR="00E8067F" w:rsidRDefault="00E8067F">
      <w:pPr>
        <w:pStyle w:val="Subsection"/>
        <w:spacing w:before="100"/>
      </w:pPr>
    </w:p>
    <w:sdt>
      <w:sdtPr>
        <w:rPr>
          <w:b w:val="0"/>
          <w:bCs w:val="0"/>
          <w:caps w:val="0"/>
          <w:color w:val="404040" w:themeColor="text1" w:themeTint="BF"/>
        </w:rPr>
        <w:id w:val="-1106653387"/>
      </w:sdtPr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514004892"/>
            <w:placeholder>
              <w:docPart w:val="7CE4E6294763427CB8AE03D741F85935"/>
            </w:placeholder>
          </w:sdtPr>
          <w:sdtContent>
            <w:p w:rsidR="00C448D7" w:rsidRDefault="008F7157">
              <w:pPr>
                <w:pStyle w:val="Subsection"/>
              </w:pPr>
              <w:r>
                <w:t>:certicate microsoft office suite</w:t>
              </w:r>
              <w:r w:rsidR="00C95B57">
                <w:t xml:space="preserve">   </w:t>
              </w:r>
              <w:r w:rsidR="006E48CB">
                <w:t> </w:t>
              </w:r>
              <w:r>
                <w:t>Level 1,2</w:t>
              </w:r>
              <w:r w:rsidR="00C95B57">
                <w:t xml:space="preserve">   </w:t>
              </w:r>
              <w:r w:rsidR="006E48CB">
                <w:t> </w:t>
              </w:r>
              <w:r>
                <w:t>dELTASOFT COMPUTER TRAINING</w:t>
              </w:r>
            </w:p>
            <w:p w:rsidR="00E8067F" w:rsidRPr="00C95B57" w:rsidRDefault="008F7157" w:rsidP="008F7157">
              <w:pPr>
                <w:pStyle w:val="ListBullet"/>
              </w:pPr>
              <w:r>
                <w:t>Microsotf  Word</w:t>
              </w:r>
              <w:r>
                <w:tab/>
              </w:r>
              <w:r>
                <w:tab/>
              </w:r>
            </w:p>
            <w:p w:rsidR="00E8067F" w:rsidRPr="00C95B57" w:rsidRDefault="008F7157" w:rsidP="00E8067F">
              <w:pPr>
                <w:pStyle w:val="ListBullet"/>
              </w:pPr>
              <w:r>
                <w:t>Microsoft  Excel</w:t>
              </w:r>
            </w:p>
            <w:p w:rsidR="00E8067F" w:rsidRPr="00C95B57" w:rsidRDefault="008F7157" w:rsidP="00E8067F">
              <w:pPr>
                <w:pStyle w:val="ListBullet"/>
              </w:pPr>
              <w:r>
                <w:t>Microsoft  PowerPoint</w:t>
              </w:r>
            </w:p>
            <w:p w:rsidR="00E8067F" w:rsidRPr="00C95B57" w:rsidRDefault="008F7157" w:rsidP="00E8067F">
              <w:pPr>
                <w:pStyle w:val="ListBullet"/>
              </w:pPr>
              <w:r>
                <w:t>Microsoft  Access</w:t>
              </w:r>
            </w:p>
            <w:p w:rsidR="008F7157" w:rsidRDefault="008F7157" w:rsidP="008F7157">
              <w:pPr>
                <w:pStyle w:val="ListBullet"/>
                <w:numPr>
                  <w:ilvl w:val="0"/>
                  <w:numId w:val="0"/>
                </w:numPr>
                <w:ind w:left="144"/>
                <w:rPr>
                  <w:b/>
                </w:rPr>
              </w:pPr>
              <w:r>
                <w:rPr>
                  <w:b/>
                </w:rPr>
                <w:t>ELECTRONIC TYPING</w:t>
              </w:r>
            </w:p>
            <w:p w:rsidR="008F7157" w:rsidRDefault="008F7157" w:rsidP="008F7157">
              <w:pPr>
                <w:pStyle w:val="ListBullet"/>
                <w:numPr>
                  <w:ilvl w:val="0"/>
                  <w:numId w:val="0"/>
                </w:numPr>
                <w:ind w:left="144"/>
                <w:rPr>
                  <w:b/>
                </w:rPr>
              </w:pPr>
            </w:p>
            <w:p w:rsidR="008F7157" w:rsidRDefault="008F7157" w:rsidP="008F7157">
              <w:pPr>
                <w:pStyle w:val="ListBullet"/>
                <w:numPr>
                  <w:ilvl w:val="0"/>
                  <w:numId w:val="0"/>
                </w:numPr>
                <w:ind w:left="144"/>
                <w:rPr>
                  <w:b/>
                </w:rPr>
              </w:pPr>
              <w:r>
                <w:rPr>
                  <w:b/>
                </w:rPr>
                <w:t>SITAL COLLEDGE  SCHOOL OF TERTARY  EDUCATION</w:t>
              </w:r>
            </w:p>
            <w:p w:rsidR="00C448D7" w:rsidRDefault="008F7157" w:rsidP="008F7157">
              <w:pPr>
                <w:pStyle w:val="ListBullet"/>
                <w:numPr>
                  <w:ilvl w:val="0"/>
                  <w:numId w:val="0"/>
                </w:numPr>
                <w:ind w:left="144"/>
              </w:pPr>
              <w:r>
                <w:rPr>
                  <w:b/>
                </w:rPr>
                <w:t>ABE – LEVEL 4 – BUSINESS MANAGEMENT - DIPLOMA</w:t>
              </w:r>
            </w:p>
          </w:sdtContent>
        </w:sdt>
      </w:sdtContent>
    </w:sdt>
    <w:p w:rsidR="00E8067F" w:rsidRPr="00EA6C02" w:rsidRDefault="00E8067F">
      <w:pPr>
        <w:pStyle w:val="Subsection"/>
        <w:spacing w:before="100"/>
        <w:rPr>
          <w:sz w:val="32"/>
          <w:szCs w:val="32"/>
        </w:rPr>
      </w:pPr>
      <w:r w:rsidRPr="00EA6C02">
        <w:rPr>
          <w:sz w:val="32"/>
          <w:szCs w:val="32"/>
        </w:rPr>
        <w:t>Professional Expertise</w:t>
      </w:r>
    </w:p>
    <w:p w:rsidR="00E8067F" w:rsidRDefault="00E8067F" w:rsidP="00E8067F">
      <w:pPr>
        <w:pStyle w:val="ListBullet"/>
      </w:pPr>
      <w:r>
        <w:t>Dedicated Individual.</w:t>
      </w:r>
    </w:p>
    <w:p w:rsidR="00E8067F" w:rsidRDefault="00E8067F" w:rsidP="00E8067F">
      <w:pPr>
        <w:pStyle w:val="ListBullet"/>
      </w:pPr>
      <w:r>
        <w:t>Consistent in providing through correspondence.</w:t>
      </w:r>
    </w:p>
    <w:p w:rsidR="00E8067F" w:rsidRDefault="00E8067F" w:rsidP="00E8067F">
      <w:pPr>
        <w:pStyle w:val="ListBullet"/>
      </w:pPr>
      <w:r>
        <w:t xml:space="preserve">Excellent organization and planning skills. </w:t>
      </w:r>
    </w:p>
    <w:p w:rsidR="00E8067F" w:rsidRDefault="00E8067F" w:rsidP="00E8067F">
      <w:pPr>
        <w:pStyle w:val="ListBullet"/>
      </w:pPr>
      <w:r>
        <w:t>Focused on continuously achieve an organization overall goals.</w:t>
      </w:r>
    </w:p>
    <w:p w:rsidR="00E8067F" w:rsidRDefault="00E8067F" w:rsidP="00E8067F">
      <w:pPr>
        <w:pStyle w:val="ListBullet"/>
      </w:pPr>
      <w:r>
        <w:t>Career focused.</w:t>
      </w:r>
    </w:p>
    <w:p w:rsidR="00E8067F" w:rsidRDefault="00E8067F" w:rsidP="00E8067F">
      <w:pPr>
        <w:pStyle w:val="ListBullet"/>
      </w:pPr>
      <w:r>
        <w:t xml:space="preserve">Natural leadership abilities. </w:t>
      </w:r>
    </w:p>
    <w:p w:rsidR="00E8067F" w:rsidRPr="00C95B57" w:rsidRDefault="00E8067F" w:rsidP="00E8067F">
      <w:pPr>
        <w:pStyle w:val="ListBullet"/>
      </w:pPr>
      <w:r>
        <w:t xml:space="preserve">Ability to work effectively in a fast paced, high pressure environment. </w:t>
      </w:r>
    </w:p>
    <w:p w:rsidR="00C448D7" w:rsidRDefault="00C448D7" w:rsidP="00E8067F">
      <w:pPr>
        <w:pStyle w:val="ListBullet"/>
        <w:numPr>
          <w:ilvl w:val="0"/>
          <w:numId w:val="0"/>
        </w:numPr>
        <w:ind w:left="144"/>
      </w:pPr>
    </w:p>
    <w:p w:rsidR="00EA6C02" w:rsidRPr="00EA6C02" w:rsidRDefault="00EA6C02" w:rsidP="0013029F">
      <w:pPr>
        <w:pStyle w:val="Subsection"/>
        <w:rPr>
          <w:sz w:val="32"/>
          <w:szCs w:val="32"/>
        </w:rPr>
      </w:pPr>
    </w:p>
    <w:p w:rsidR="00C448D7" w:rsidRPr="00EA6C02" w:rsidRDefault="00E8067F" w:rsidP="0013029F">
      <w:pPr>
        <w:pStyle w:val="Subsection"/>
        <w:rPr>
          <w:sz w:val="32"/>
          <w:szCs w:val="32"/>
        </w:rPr>
      </w:pPr>
      <w:r w:rsidRPr="00EA6C02">
        <w:rPr>
          <w:sz w:val="32"/>
          <w:szCs w:val="32"/>
        </w:rPr>
        <w:lastRenderedPageBreak/>
        <w:t xml:space="preserve">Experience </w:t>
      </w:r>
    </w:p>
    <w:p w:rsidR="00EA6C02" w:rsidRPr="00EA6C02" w:rsidRDefault="0013029F" w:rsidP="008F7157">
      <w:pPr>
        <w:pStyle w:val="Subsection"/>
        <w:spacing w:before="100"/>
      </w:pPr>
      <w:r>
        <w:t xml:space="preserve">Clerica lassitant   </w:t>
      </w:r>
      <w:r w:rsidR="006E48CB">
        <w:t> </w:t>
      </w:r>
      <w:r w:rsidR="008F7157">
        <w:t>ministry Of HEALTH  JAN 2010-DEC 2010</w:t>
      </w:r>
      <w:bookmarkStart w:id="0" w:name="_GoBack"/>
      <w:bookmarkEnd w:id="0"/>
    </w:p>
    <w:p w:rsidR="00EA6C02" w:rsidRPr="00EA6C02" w:rsidRDefault="00EA6C02" w:rsidP="00EA6C02">
      <w:pPr>
        <w:pStyle w:val="Subsection"/>
        <w:rPr>
          <w:bCs w:val="0"/>
        </w:rPr>
      </w:pPr>
      <w:r>
        <w:t>sales representati</w:t>
      </w:r>
      <w:r w:rsidR="008F7157">
        <w:t>on | FLO ESCENCE  MAY 2009</w:t>
      </w:r>
      <w:r>
        <w:t>-</w:t>
      </w:r>
      <w:r w:rsidR="008F7157">
        <w:t>DEC</w:t>
      </w:r>
      <w:r w:rsidR="002B02F0">
        <w:t xml:space="preserve"> -</w:t>
      </w:r>
      <w:r w:rsidR="008F7157">
        <w:t xml:space="preserve"> 2009</w:t>
      </w:r>
    </w:p>
    <w:p w:rsidR="00C448D7" w:rsidRDefault="00C448D7" w:rsidP="00EA6C02">
      <w:pPr>
        <w:pStyle w:val="ListBullet"/>
        <w:numPr>
          <w:ilvl w:val="0"/>
          <w:numId w:val="0"/>
        </w:numPr>
        <w:ind w:left="144"/>
      </w:pPr>
    </w:p>
    <w:p w:rsidR="00EA6C02" w:rsidRDefault="00EA6C02" w:rsidP="00EA6C02">
      <w:pPr>
        <w:pStyle w:val="ListBullet"/>
        <w:numPr>
          <w:ilvl w:val="0"/>
          <w:numId w:val="0"/>
        </w:numPr>
        <w:ind w:left="144"/>
      </w:pPr>
    </w:p>
    <w:sectPr w:rsidR="00EA6C02" w:rsidSect="00723137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93E" w:rsidRDefault="008E793E">
      <w:pPr>
        <w:spacing w:after="0"/>
      </w:pPr>
      <w:r>
        <w:separator/>
      </w:r>
    </w:p>
  </w:endnote>
  <w:endnote w:type="continuationSeparator" w:id="1">
    <w:p w:rsidR="008E793E" w:rsidRDefault="008E793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8D7" w:rsidRDefault="006E48CB">
    <w:pPr>
      <w:pStyle w:val="Footer"/>
    </w:pPr>
    <w:r>
      <w:t xml:space="preserve">Page </w:t>
    </w:r>
    <w:r w:rsidR="00007172">
      <w:fldChar w:fldCharType="begin"/>
    </w:r>
    <w:r>
      <w:instrText xml:space="preserve"> PAGE   \* MERGEFORMAT </w:instrText>
    </w:r>
    <w:r w:rsidR="00007172">
      <w:fldChar w:fldCharType="separate"/>
    </w:r>
    <w:r w:rsidR="00424B16">
      <w:rPr>
        <w:noProof/>
      </w:rPr>
      <w:t>2</w:t>
    </w:r>
    <w:r w:rsidR="00007172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93E" w:rsidRDefault="008E793E">
      <w:pPr>
        <w:spacing w:after="0"/>
      </w:pPr>
      <w:r>
        <w:separator/>
      </w:r>
    </w:p>
  </w:footnote>
  <w:footnote w:type="continuationSeparator" w:id="1">
    <w:p w:rsidR="008E793E" w:rsidRDefault="008E793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10DD"/>
    <w:rsid w:val="00007172"/>
    <w:rsid w:val="00081BD0"/>
    <w:rsid w:val="0013029F"/>
    <w:rsid w:val="002B02F0"/>
    <w:rsid w:val="002D10DD"/>
    <w:rsid w:val="00424B16"/>
    <w:rsid w:val="006E48CB"/>
    <w:rsid w:val="00723137"/>
    <w:rsid w:val="00854558"/>
    <w:rsid w:val="008E793E"/>
    <w:rsid w:val="008F7157"/>
    <w:rsid w:val="00C16F69"/>
    <w:rsid w:val="00C448D7"/>
    <w:rsid w:val="00C95B57"/>
    <w:rsid w:val="00CC527D"/>
    <w:rsid w:val="00CF7AE3"/>
    <w:rsid w:val="00E8067F"/>
    <w:rsid w:val="00EA6C02"/>
    <w:rsid w:val="00F66A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723137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723137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723137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723137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723137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723137"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7231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23137"/>
  </w:style>
  <w:style w:type="paragraph" w:styleId="Footer">
    <w:name w:val="footer"/>
    <w:basedOn w:val="Normal"/>
    <w:link w:val="FooterChar"/>
    <w:uiPriority w:val="99"/>
    <w:unhideWhenUsed/>
    <w:rsid w:val="00723137"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723137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723137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sid w:val="00723137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rsid w:val="00723137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rsid w:val="0072313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sid w:val="00723137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rsid w:val="0072313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sid w:val="00723137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rsid w:val="0072313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sid w:val="00723137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0D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0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\Downloads\TS102918880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36D232C6A8846ABBB32BAD888567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35A34-6171-4246-93C4-D41F3C798EC4}"/>
      </w:docPartPr>
      <w:docPartBody>
        <w:p w:rsidR="00686E64" w:rsidRDefault="00DC52DD">
          <w:pPr>
            <w:pStyle w:val="536D232C6A8846ABBB32BAD888567DD9"/>
          </w:pPr>
          <w:r>
            <w:t>[Address, City, ST  ZIP Code]</w:t>
          </w:r>
        </w:p>
      </w:docPartBody>
    </w:docPart>
    <w:docPart>
      <w:docPartPr>
        <w:name w:val="CB40ED0BA82D4512A5B6DBB9113F9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34791-1A54-48DA-AF7D-158B8C116187}"/>
      </w:docPartPr>
      <w:docPartBody>
        <w:p w:rsidR="00686E64" w:rsidRDefault="00DC52DD">
          <w:pPr>
            <w:pStyle w:val="CB40ED0BA82D4512A5B6DBB9113F9F36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C52DD"/>
    <w:rsid w:val="00421634"/>
    <w:rsid w:val="00686E64"/>
    <w:rsid w:val="00DC52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437295DD424B769ED17F4C24EB2B88">
    <w:name w:val="26437295DD424B769ED17F4C24EB2B88"/>
    <w:rsid w:val="00686E64"/>
  </w:style>
  <w:style w:type="paragraph" w:customStyle="1" w:styleId="536D232C6A8846ABBB32BAD888567DD9">
    <w:name w:val="536D232C6A8846ABBB32BAD888567DD9"/>
    <w:rsid w:val="00686E64"/>
  </w:style>
  <w:style w:type="paragraph" w:customStyle="1" w:styleId="FE76CFB245E449139DD454402B4135B0">
    <w:name w:val="FE76CFB245E449139DD454402B4135B0"/>
    <w:rsid w:val="00686E64"/>
  </w:style>
  <w:style w:type="paragraph" w:customStyle="1" w:styleId="CB40ED0BA82D4512A5B6DBB9113F9F36">
    <w:name w:val="CB40ED0BA82D4512A5B6DBB9113F9F36"/>
    <w:rsid w:val="00686E64"/>
  </w:style>
  <w:style w:type="paragraph" w:customStyle="1" w:styleId="2E1EC5F5E10141BC8162DFCDA44BC97F">
    <w:name w:val="2E1EC5F5E10141BC8162DFCDA44BC97F"/>
    <w:rsid w:val="00686E64"/>
  </w:style>
  <w:style w:type="paragraph" w:customStyle="1" w:styleId="55CC185919854FE5920ECEF93EAF52E9">
    <w:name w:val="55CC185919854FE5920ECEF93EAF52E9"/>
    <w:rsid w:val="00686E64"/>
  </w:style>
  <w:style w:type="paragraph" w:customStyle="1" w:styleId="4A932B4E68E84D33BBECA5CA8FFD15F6">
    <w:name w:val="4A932B4E68E84D33BBECA5CA8FFD15F6"/>
    <w:rsid w:val="00686E64"/>
  </w:style>
  <w:style w:type="paragraph" w:customStyle="1" w:styleId="B69F016183F14920A7D066204F908339">
    <w:name w:val="B69F016183F14920A7D066204F908339"/>
    <w:rsid w:val="00686E64"/>
  </w:style>
  <w:style w:type="paragraph" w:customStyle="1" w:styleId="4ED759E13E714F29BBF6AA877B204BF2">
    <w:name w:val="4ED759E13E714F29BBF6AA877B204BF2"/>
    <w:rsid w:val="00686E64"/>
  </w:style>
  <w:style w:type="character" w:styleId="PlaceholderText">
    <w:name w:val="Placeholder Text"/>
    <w:basedOn w:val="DefaultParagraphFont"/>
    <w:uiPriority w:val="99"/>
    <w:semiHidden/>
    <w:rsid w:val="00686E64"/>
    <w:rPr>
      <w:color w:val="808080"/>
    </w:rPr>
  </w:style>
  <w:style w:type="paragraph" w:customStyle="1" w:styleId="7CE4E6294763427CB8AE03D741F85935">
    <w:name w:val="7CE4E6294763427CB8AE03D741F85935"/>
    <w:rsid w:val="00686E64"/>
  </w:style>
  <w:style w:type="paragraph" w:customStyle="1" w:styleId="AD74DAC464D64582BA39E3488C4FE8CF">
    <w:name w:val="AD74DAC464D64582BA39E3488C4FE8CF"/>
    <w:rsid w:val="00686E64"/>
  </w:style>
  <w:style w:type="paragraph" w:styleId="ListBullet">
    <w:name w:val="List Bullet"/>
    <w:basedOn w:val="Normal"/>
    <w:uiPriority w:val="1"/>
    <w:unhideWhenUsed/>
    <w:qFormat/>
    <w:rsid w:val="00686E64"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38B45EA9D9B34806B628848793C428BB">
    <w:name w:val="38B45EA9D9B34806B628848793C428BB"/>
    <w:rsid w:val="00686E64"/>
  </w:style>
  <w:style w:type="paragraph" w:customStyle="1" w:styleId="62B5FD373BA64E50857C502CF4102BB9">
    <w:name w:val="62B5FD373BA64E50857C502CF4102BB9"/>
    <w:rsid w:val="00686E64"/>
  </w:style>
  <w:style w:type="paragraph" w:customStyle="1" w:styleId="FE795B23EFA448DEB3BAB7015A7F28A7">
    <w:name w:val="FE795B23EFA448DEB3BAB7015A7F28A7"/>
    <w:rsid w:val="00686E64"/>
  </w:style>
  <w:style w:type="paragraph" w:customStyle="1" w:styleId="04C39368126C4400B668507DDF788EBD">
    <w:name w:val="04C39368126C4400B668507DDF788EBD"/>
    <w:rsid w:val="00686E64"/>
  </w:style>
  <w:style w:type="paragraph" w:customStyle="1" w:styleId="9A8F7463F71C4856BF02DE37F43DB1B4">
    <w:name w:val="9A8F7463F71C4856BF02DE37F43DB1B4"/>
    <w:rsid w:val="00686E64"/>
  </w:style>
  <w:style w:type="paragraph" w:customStyle="1" w:styleId="1F43184092744DD7A5E5590CD74D0671">
    <w:name w:val="1F43184092744DD7A5E5590CD74D0671"/>
    <w:rsid w:val="00686E64"/>
  </w:style>
  <w:style w:type="paragraph" w:customStyle="1" w:styleId="6BB57208CCE8435BB152415E9DE017F4">
    <w:name w:val="6BB57208CCE8435BB152415E9DE017F4"/>
    <w:rsid w:val="00686E6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# 113 DIEGO MARTIN MAIN ROAD </CompanyAddress>
  <CompanyPhone>1868-796-3162</CompanyPhone>
  <CompanyFax/>
  <CompanyEmail>shantellephillip@hotmail.com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TS102918880 (1)</Template>
  <TotalTime>191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Ayoub pc</cp:lastModifiedBy>
  <cp:revision>2</cp:revision>
  <dcterms:created xsi:type="dcterms:W3CDTF">2014-04-11T15:14:00Z</dcterms:created>
  <dcterms:modified xsi:type="dcterms:W3CDTF">2014-07-16T11:19:00Z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