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0A1" w:rsidRDefault="00270CAF" w:rsidP="005300A1">
      <w:pPr>
        <w:tabs>
          <w:tab w:val="right" w:pos="9360"/>
        </w:tabs>
        <w:autoSpaceDE w:val="0"/>
        <w:autoSpaceDN w:val="0"/>
        <w:adjustRightInd w:val="0"/>
        <w:jc w:val="center"/>
        <w:rPr>
          <w:rFonts w:ascii="Arial Black" w:hAnsi="Arial Black" w:cs="Arial"/>
          <w:b/>
          <w:bCs/>
          <w:color w:val="000000"/>
          <w:sz w:val="32"/>
          <w:szCs w:val="32"/>
        </w:rPr>
      </w:pPr>
      <w:r>
        <w:rPr>
          <w:rFonts w:ascii="Arial Black" w:hAnsi="Arial Black" w:cs="Arial"/>
          <w:b/>
          <w:bCs/>
          <w:color w:val="000000"/>
          <w:sz w:val="32"/>
          <w:szCs w:val="32"/>
        </w:rPr>
        <w:t>Ricardo Millington</w:t>
      </w:r>
    </w:p>
    <w:p w:rsidR="003C0DC4" w:rsidRPr="003C0DC4" w:rsidRDefault="005E7E1B" w:rsidP="003C0DC4">
      <w:pPr>
        <w:pBdr>
          <w:bottom w:val="single" w:sz="12" w:space="2" w:color="auto"/>
        </w:pBdr>
        <w:tabs>
          <w:tab w:val="right" w:pos="9360"/>
        </w:tabs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24"/>
          <w:szCs w:val="24"/>
        </w:rPr>
      </w:pPr>
      <w:proofErr w:type="gramStart"/>
      <w:r>
        <w:rPr>
          <w:rFonts w:cs="Arial"/>
          <w:b/>
          <w:bCs/>
          <w:color w:val="000000"/>
          <w:sz w:val="24"/>
          <w:szCs w:val="24"/>
        </w:rPr>
        <w:t>LP #52 Kelly village Caroni Rivers &amp; Branch</w:t>
      </w:r>
      <w:r w:rsidR="00EF339B">
        <w:rPr>
          <w:rFonts w:cs="Arial"/>
          <w:b/>
          <w:bCs/>
          <w:color w:val="000000"/>
          <w:sz w:val="24"/>
          <w:szCs w:val="24"/>
        </w:rPr>
        <w:t xml:space="preserve"> Tr.</w:t>
      </w:r>
      <w:proofErr w:type="gramEnd"/>
    </w:p>
    <w:p w:rsidR="003C0DC4" w:rsidRPr="003C0DC4" w:rsidRDefault="003C0DC4" w:rsidP="003C0DC4">
      <w:pPr>
        <w:pBdr>
          <w:bottom w:val="single" w:sz="12" w:space="2" w:color="auto"/>
        </w:pBdr>
        <w:tabs>
          <w:tab w:val="right" w:pos="9360"/>
        </w:tabs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24"/>
          <w:szCs w:val="24"/>
        </w:rPr>
      </w:pPr>
      <w:r w:rsidRPr="003C0DC4">
        <w:rPr>
          <w:rFonts w:cs="Arial"/>
          <w:b/>
          <w:bCs/>
          <w:color w:val="000000"/>
          <w:sz w:val="24"/>
          <w:szCs w:val="24"/>
        </w:rPr>
        <w:t xml:space="preserve">TELEPHONE: </w:t>
      </w:r>
      <w:r w:rsidR="00142DD2">
        <w:rPr>
          <w:rFonts w:cs="Arial"/>
          <w:b/>
          <w:bCs/>
          <w:color w:val="000000"/>
          <w:sz w:val="24"/>
          <w:szCs w:val="24"/>
        </w:rPr>
        <w:t>669-8558 &amp; 784-8354</w:t>
      </w:r>
    </w:p>
    <w:p w:rsidR="005300A1" w:rsidRPr="003C0DC4" w:rsidRDefault="005300A1" w:rsidP="005300A1">
      <w:pPr>
        <w:pBdr>
          <w:bottom w:val="single" w:sz="12" w:space="2" w:color="auto"/>
        </w:pBdr>
        <w:tabs>
          <w:tab w:val="right" w:pos="9360"/>
        </w:tabs>
        <w:autoSpaceDE w:val="0"/>
        <w:autoSpaceDN w:val="0"/>
        <w:adjustRightInd w:val="0"/>
        <w:jc w:val="center"/>
        <w:rPr>
          <w:rFonts w:ascii="Arial Black" w:hAnsi="Arial Black" w:cs="Arial"/>
          <w:b/>
          <w:bCs/>
          <w:color w:val="000000"/>
          <w:sz w:val="24"/>
          <w:szCs w:val="24"/>
        </w:rPr>
      </w:pPr>
      <w:r w:rsidRPr="003C0DC4">
        <w:rPr>
          <w:rFonts w:ascii="Arial Black" w:hAnsi="Arial Black" w:cs="Arial"/>
          <w:b/>
          <w:bCs/>
          <w:color w:val="000000"/>
          <w:sz w:val="24"/>
          <w:szCs w:val="24"/>
        </w:rPr>
        <w:t xml:space="preserve"> </w:t>
      </w:r>
    </w:p>
    <w:p w:rsidR="005300A1" w:rsidRDefault="005300A1" w:rsidP="005300A1"/>
    <w:p w:rsidR="00F11851" w:rsidRDefault="00F11851" w:rsidP="005300A1">
      <w:pPr>
        <w:rPr>
          <w:rFonts w:cs="Arial"/>
        </w:rPr>
      </w:pPr>
      <w:proofErr w:type="gramStart"/>
      <w:r w:rsidRPr="33E3A4A7">
        <w:rPr>
          <w:rFonts w:ascii="Arial Black" w:eastAsia="Arial Black" w:hAnsi="Arial Black" w:cs="Arial Black"/>
        </w:rPr>
        <w:t>Personal Info.</w:t>
      </w:r>
      <w:proofErr w:type="gramEnd"/>
      <w:r w:rsidRPr="33E3A4A7">
        <w:rPr>
          <w:rFonts w:ascii="Arial Black" w:eastAsia="Arial Black" w:hAnsi="Arial Black" w:cs="Arial Black"/>
        </w:rPr>
        <w:t xml:space="preserve">         </w:t>
      </w:r>
      <w:r w:rsidR="00DF4877" w:rsidRPr="33E3A4A7">
        <w:rPr>
          <w:rFonts w:eastAsia="Arial" w:cs="Arial"/>
        </w:rPr>
        <w:t>Nationality:</w:t>
      </w:r>
      <w:r w:rsidRPr="33E3A4A7">
        <w:rPr>
          <w:rFonts w:eastAsia="Arial" w:cs="Arial"/>
        </w:rPr>
        <w:t xml:space="preserve">                Trinidadia</w:t>
      </w:r>
      <w:r w:rsidR="005E7E1B" w:rsidRPr="33E3A4A7">
        <w:rPr>
          <w:rFonts w:eastAsia="Arial" w:cs="Arial"/>
        </w:rPr>
        <w:t>n</w:t>
      </w:r>
      <w:r>
        <w:rPr>
          <w:rFonts w:cs="Arial"/>
        </w:rPr>
        <w:tab/>
      </w:r>
      <w:r w:rsidRPr="33E3A4A7">
        <w:rPr>
          <w:rFonts w:eastAsia="Arial" w:cs="Arial"/>
        </w:rPr>
        <w:t xml:space="preserve">         </w:t>
      </w:r>
    </w:p>
    <w:p w:rsidR="00F11851" w:rsidRDefault="00F11851" w:rsidP="005300A1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Sex:</w:t>
      </w:r>
      <w:r>
        <w:rPr>
          <w:rFonts w:cs="Arial"/>
        </w:rPr>
        <w:tab/>
      </w:r>
      <w:r>
        <w:rPr>
          <w:rFonts w:cs="Arial"/>
        </w:rPr>
        <w:tab/>
        <w:t xml:space="preserve">     </w:t>
      </w:r>
      <w:r w:rsidR="00CA20B1">
        <w:rPr>
          <w:rFonts w:cs="Arial"/>
        </w:rPr>
        <w:t xml:space="preserve">   Male </w:t>
      </w:r>
      <w:r>
        <w:rPr>
          <w:rFonts w:cs="Arial"/>
        </w:rPr>
        <w:t xml:space="preserve">   </w:t>
      </w:r>
    </w:p>
    <w:p w:rsidR="00F11851" w:rsidRPr="00F11851" w:rsidRDefault="00F11851" w:rsidP="005300A1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Date of Birth:</w:t>
      </w:r>
      <w:r>
        <w:rPr>
          <w:rFonts w:cs="Arial"/>
        </w:rPr>
        <w:tab/>
        <w:t xml:space="preserve">        </w:t>
      </w:r>
      <w:r w:rsidR="00CA20B1">
        <w:rPr>
          <w:rFonts w:cs="Arial"/>
        </w:rPr>
        <w:t>23/01/1996</w:t>
      </w:r>
      <w:r>
        <w:rPr>
          <w:rFonts w:cs="Arial"/>
        </w:rPr>
        <w:t xml:space="preserve"> </w:t>
      </w:r>
    </w:p>
    <w:p w:rsidR="003C0DC4" w:rsidRDefault="00DE35A0" w:rsidP="005300A1">
      <w:r>
        <w:tab/>
      </w:r>
      <w:r>
        <w:tab/>
      </w:r>
      <w:r>
        <w:tab/>
      </w:r>
      <w:r w:rsidR="00156C36">
        <w:t xml:space="preserve">        </w:t>
      </w:r>
    </w:p>
    <w:tbl>
      <w:tblPr>
        <w:tblW w:w="9408" w:type="dxa"/>
        <w:tblLook w:val="0000"/>
      </w:tblPr>
      <w:tblGrid>
        <w:gridCol w:w="108"/>
        <w:gridCol w:w="2052"/>
        <w:gridCol w:w="7248"/>
      </w:tblGrid>
      <w:tr w:rsidR="00B45387" w:rsidTr="00C47020">
        <w:trPr>
          <w:trHeight w:val="765"/>
        </w:trPr>
        <w:tc>
          <w:tcPr>
            <w:tcW w:w="2160" w:type="dxa"/>
            <w:gridSpan w:val="2"/>
          </w:tcPr>
          <w:p w:rsidR="00B45387" w:rsidRPr="003C0DC4" w:rsidRDefault="00B45387" w:rsidP="00C47020">
            <w:pPr>
              <w:pStyle w:val="SectionTitle"/>
            </w:pPr>
            <w:r w:rsidRPr="003C0DC4">
              <w:t>Objective</w:t>
            </w:r>
          </w:p>
        </w:tc>
        <w:tc>
          <w:tcPr>
            <w:tcW w:w="7248" w:type="dxa"/>
          </w:tcPr>
          <w:p w:rsidR="003C0DC4" w:rsidRPr="00C47020" w:rsidRDefault="00D32B89" w:rsidP="00156C36">
            <w:pPr>
              <w:pStyle w:val="Objective"/>
              <w:jc w:val="both"/>
              <w:rPr>
                <w:rFonts w:cs="Arial"/>
                <w:color w:val="000000" w:themeColor="text1"/>
              </w:rPr>
            </w:pPr>
            <w:r w:rsidRPr="00C47020">
              <w:rPr>
                <w:rFonts w:cs="Arial"/>
                <w:color w:val="000000" w:themeColor="text1"/>
              </w:rPr>
              <w:t xml:space="preserve">To </w:t>
            </w:r>
            <w:r w:rsidR="00177F7F" w:rsidRPr="00C47020">
              <w:rPr>
                <w:rFonts w:cs="Arial"/>
                <w:color w:val="000000" w:themeColor="text1"/>
              </w:rPr>
              <w:t xml:space="preserve">attain a Position in </w:t>
            </w:r>
            <w:r w:rsidR="00156C36" w:rsidRPr="00C47020">
              <w:rPr>
                <w:rFonts w:cs="Arial"/>
                <w:color w:val="000000" w:themeColor="text1"/>
              </w:rPr>
              <w:t>an</w:t>
            </w:r>
            <w:r w:rsidR="00177F7F" w:rsidRPr="00C47020">
              <w:rPr>
                <w:rFonts w:cs="Arial"/>
                <w:color w:val="000000" w:themeColor="text1"/>
              </w:rPr>
              <w:t xml:space="preserve"> organization with opportunity for advancement</w:t>
            </w:r>
            <w:r w:rsidR="00DF4877" w:rsidRPr="00C47020">
              <w:rPr>
                <w:rFonts w:cs="Arial"/>
                <w:color w:val="000000" w:themeColor="text1"/>
              </w:rPr>
              <w:t>,</w:t>
            </w:r>
            <w:r w:rsidR="00177F7F" w:rsidRPr="00C47020">
              <w:rPr>
                <w:rFonts w:cs="Arial"/>
                <w:color w:val="000000" w:themeColor="text1"/>
              </w:rPr>
              <w:t xml:space="preserve"> </w:t>
            </w:r>
            <w:r w:rsidR="009411DC">
              <w:rPr>
                <w:rFonts w:cs="Arial"/>
                <w:color w:val="000000" w:themeColor="text1"/>
              </w:rPr>
              <w:t xml:space="preserve">this will enable </w:t>
            </w:r>
            <w:r w:rsidR="00DF4877" w:rsidRPr="00C47020">
              <w:rPr>
                <w:rFonts w:cs="Arial"/>
                <w:color w:val="000000" w:themeColor="text1"/>
              </w:rPr>
              <w:t>me to use</w:t>
            </w:r>
            <w:r w:rsidR="009411DC">
              <w:rPr>
                <w:rFonts w:cs="Arial"/>
                <w:color w:val="000000" w:themeColor="text1"/>
              </w:rPr>
              <w:t xml:space="preserve"> my strong </w:t>
            </w:r>
            <w:r w:rsidR="007576AB">
              <w:rPr>
                <w:rFonts w:cs="Arial"/>
                <w:color w:val="000000" w:themeColor="text1"/>
              </w:rPr>
              <w:t>organizational,</w:t>
            </w:r>
            <w:r w:rsidR="007576AB" w:rsidRPr="007576AB">
              <w:rPr>
                <w:rFonts w:cs="Arial"/>
                <w:color w:val="000000" w:themeColor="text1"/>
              </w:rPr>
              <w:t xml:space="preserve"> merchandising</w:t>
            </w:r>
            <w:r w:rsidR="009411DC">
              <w:rPr>
                <w:rFonts w:cs="Arial"/>
                <w:color w:val="000000" w:themeColor="text1"/>
              </w:rPr>
              <w:t xml:space="preserve"> </w:t>
            </w:r>
            <w:r w:rsidR="00DF4877" w:rsidRPr="00C47020">
              <w:rPr>
                <w:rFonts w:cs="Arial"/>
                <w:color w:val="000000" w:themeColor="text1"/>
              </w:rPr>
              <w:t>educational background and ability to work well with people.</w:t>
            </w:r>
          </w:p>
        </w:tc>
      </w:tr>
      <w:tr w:rsidR="00B45387" w:rsidTr="00C47020">
        <w:tc>
          <w:tcPr>
            <w:tcW w:w="2160" w:type="dxa"/>
            <w:gridSpan w:val="2"/>
          </w:tcPr>
          <w:p w:rsidR="00142DD2" w:rsidRPr="001D39FF" w:rsidRDefault="00A3307E" w:rsidP="001D39FF">
            <w:pPr>
              <w:pStyle w:val="SectionTitle"/>
            </w:pPr>
            <w:r>
              <w:t>Experience</w:t>
            </w:r>
          </w:p>
        </w:tc>
        <w:tc>
          <w:tcPr>
            <w:tcW w:w="7248" w:type="dxa"/>
          </w:tcPr>
          <w:p w:rsidR="00C720B7" w:rsidRDefault="00C720B7" w:rsidP="005E7E1B">
            <w:pPr>
              <w:pStyle w:val="Achievement"/>
              <w:numPr>
                <w:ilvl w:val="0"/>
                <w:numId w:val="0"/>
              </w:numPr>
            </w:pPr>
          </w:p>
          <w:p w:rsidR="00895949" w:rsidRDefault="001D39FF" w:rsidP="005E7E1B">
            <w:pPr>
              <w:pStyle w:val="Achievement"/>
              <w:numPr>
                <w:ilvl w:val="0"/>
                <w:numId w:val="0"/>
              </w:numPr>
            </w:pPr>
            <w:r>
              <w:t xml:space="preserve"> Aviation agent</w:t>
            </w:r>
            <w:r w:rsidR="009411DC">
              <w:t xml:space="preserve"> for Intercept security</w:t>
            </w:r>
            <w:r>
              <w:t>(</w:t>
            </w:r>
            <w:r w:rsidR="009411DC">
              <w:t>14/02/14 – 06/05/15)</w:t>
            </w:r>
            <w:r>
              <w:t xml:space="preserve"> </w:t>
            </w:r>
          </w:p>
          <w:p w:rsidR="00142DD2" w:rsidRDefault="00142DD2" w:rsidP="005E7E1B">
            <w:pPr>
              <w:pStyle w:val="Achievement"/>
              <w:numPr>
                <w:ilvl w:val="0"/>
                <w:numId w:val="0"/>
              </w:numPr>
            </w:pPr>
          </w:p>
        </w:tc>
      </w:tr>
      <w:tr w:rsidR="00A3307E" w:rsidTr="00C47020">
        <w:tc>
          <w:tcPr>
            <w:tcW w:w="2160" w:type="dxa"/>
            <w:gridSpan w:val="2"/>
          </w:tcPr>
          <w:p w:rsidR="00A3307E" w:rsidRDefault="00A3307E" w:rsidP="00C47020">
            <w:pPr>
              <w:pStyle w:val="SectionTitle"/>
            </w:pPr>
            <w:r>
              <w:t>Education</w:t>
            </w:r>
          </w:p>
          <w:p w:rsidR="00C47020" w:rsidRDefault="00C47020" w:rsidP="00C47020"/>
          <w:p w:rsidR="00C47020" w:rsidRDefault="00C47020" w:rsidP="00C47020"/>
          <w:p w:rsidR="00C47020" w:rsidRDefault="00C47020" w:rsidP="00C47020"/>
          <w:p w:rsidR="00C47020" w:rsidRDefault="00C47020" w:rsidP="00C47020"/>
          <w:p w:rsidR="00C47020" w:rsidRDefault="00C47020" w:rsidP="00C47020"/>
          <w:p w:rsidR="00C47020" w:rsidRDefault="00C47020" w:rsidP="00C47020"/>
          <w:p w:rsidR="00C47020" w:rsidRDefault="00C47020" w:rsidP="00C47020"/>
          <w:p w:rsidR="00C47020" w:rsidRDefault="00C47020" w:rsidP="00C47020"/>
          <w:p w:rsidR="00C47020" w:rsidRDefault="00C47020" w:rsidP="00C47020"/>
          <w:p w:rsidR="00C47020" w:rsidRDefault="00C47020" w:rsidP="00C47020"/>
          <w:p w:rsidR="00C47020" w:rsidRDefault="00C47020" w:rsidP="00C47020"/>
          <w:p w:rsidR="00C47020" w:rsidRDefault="00C47020" w:rsidP="00C47020"/>
          <w:p w:rsidR="00C47020" w:rsidRDefault="00C47020" w:rsidP="00C47020"/>
          <w:p w:rsidR="00C47020" w:rsidRDefault="00C47020" w:rsidP="00C47020"/>
          <w:p w:rsidR="00C47020" w:rsidRDefault="00C47020" w:rsidP="00C47020"/>
          <w:p w:rsidR="00C47020" w:rsidRDefault="00C47020" w:rsidP="00C47020"/>
          <w:p w:rsidR="00C47020" w:rsidRDefault="00C47020" w:rsidP="00C47020"/>
          <w:p w:rsidR="00C47020" w:rsidRPr="00C47020" w:rsidRDefault="00C47020" w:rsidP="00C47020">
            <w:r>
              <w:t xml:space="preserve">                                                                    </w:t>
            </w:r>
          </w:p>
        </w:tc>
        <w:tc>
          <w:tcPr>
            <w:tcW w:w="7248" w:type="dxa"/>
          </w:tcPr>
          <w:p w:rsidR="00A3307E" w:rsidRDefault="00A3307E" w:rsidP="009D4E11">
            <w:pPr>
              <w:pStyle w:val="Achievement"/>
              <w:numPr>
                <w:ilvl w:val="0"/>
                <w:numId w:val="0"/>
              </w:numPr>
              <w:ind w:right="0"/>
              <w:jc w:val="center"/>
              <w:rPr>
                <w:b/>
              </w:rPr>
            </w:pPr>
            <w:r w:rsidRPr="00D32B89">
              <w:rPr>
                <w:b/>
              </w:rPr>
              <w:t xml:space="preserve">  </w:t>
            </w:r>
            <w:r>
              <w:rPr>
                <w:b/>
              </w:rPr>
              <w:t xml:space="preserve">     </w:t>
            </w:r>
          </w:p>
          <w:p w:rsidR="00DF4877" w:rsidRDefault="00644548" w:rsidP="0007309C">
            <w:pPr>
              <w:pStyle w:val="Achievement"/>
              <w:numPr>
                <w:ilvl w:val="0"/>
                <w:numId w:val="0"/>
              </w:numPr>
              <w:ind w:right="0"/>
              <w:rPr>
                <w:b/>
              </w:rPr>
            </w:pPr>
            <w:r>
              <w:rPr>
                <w:b/>
              </w:rPr>
              <w:t xml:space="preserve">Holy savior </w:t>
            </w:r>
            <w:proofErr w:type="spellStart"/>
            <w:r>
              <w:rPr>
                <w:b/>
              </w:rPr>
              <w:t>Curepe</w:t>
            </w:r>
            <w:proofErr w:type="spellEnd"/>
            <w:r>
              <w:rPr>
                <w:b/>
              </w:rPr>
              <w:t xml:space="preserve"> Anglican</w:t>
            </w:r>
            <w:r w:rsidR="00155F7A">
              <w:rPr>
                <w:b/>
              </w:rPr>
              <w:t xml:space="preserve"> Primary School</w:t>
            </w:r>
            <w:r>
              <w:rPr>
                <w:b/>
              </w:rPr>
              <w:t>-</w:t>
            </w:r>
            <w:r w:rsidR="00895949">
              <w:rPr>
                <w:b/>
              </w:rPr>
              <w:t xml:space="preserve"> </w:t>
            </w:r>
            <w:r w:rsidR="00465B9D">
              <w:rPr>
                <w:b/>
              </w:rPr>
              <w:t>(</w:t>
            </w:r>
            <w:r w:rsidR="00895949">
              <w:rPr>
                <w:b/>
              </w:rPr>
              <w:t>2003-2009</w:t>
            </w:r>
            <w:r w:rsidR="00465B9D">
              <w:rPr>
                <w:b/>
              </w:rPr>
              <w:t>)</w:t>
            </w:r>
          </w:p>
          <w:p w:rsidR="00A3307E" w:rsidRPr="009D4E11" w:rsidRDefault="00EF339B" w:rsidP="0007309C">
            <w:pPr>
              <w:pStyle w:val="Achievement"/>
              <w:numPr>
                <w:ilvl w:val="0"/>
                <w:numId w:val="0"/>
              </w:numPr>
              <w:ind w:right="0"/>
            </w:pPr>
            <w:proofErr w:type="spellStart"/>
            <w:r>
              <w:rPr>
                <w:b/>
              </w:rPr>
              <w:t>St.Joesph</w:t>
            </w:r>
            <w:proofErr w:type="spellEnd"/>
            <w:r>
              <w:rPr>
                <w:b/>
              </w:rPr>
              <w:t xml:space="preserve"> Secondary School</w:t>
            </w:r>
            <w:r w:rsidR="00A3307E">
              <w:rPr>
                <w:b/>
              </w:rPr>
              <w:t xml:space="preserve"> -</w:t>
            </w:r>
            <w:r w:rsidR="005300A1">
              <w:rPr>
                <w:b/>
              </w:rPr>
              <w:t xml:space="preserve"> </w:t>
            </w:r>
            <w:r w:rsidR="00895949">
              <w:rPr>
                <w:b/>
              </w:rPr>
              <w:t xml:space="preserve"> </w:t>
            </w:r>
            <w:r w:rsidR="00465B9D">
              <w:rPr>
                <w:b/>
              </w:rPr>
              <w:t>(</w:t>
            </w:r>
            <w:r>
              <w:rPr>
                <w:b/>
              </w:rPr>
              <w:t>2009</w:t>
            </w:r>
            <w:r w:rsidR="005300A1">
              <w:rPr>
                <w:b/>
              </w:rPr>
              <w:t xml:space="preserve"> </w:t>
            </w:r>
            <w:r w:rsidR="00465B9D">
              <w:rPr>
                <w:b/>
              </w:rPr>
              <w:t>–</w:t>
            </w:r>
            <w:r w:rsidR="005300A1">
              <w:rPr>
                <w:b/>
              </w:rPr>
              <w:t xml:space="preserve"> </w:t>
            </w:r>
            <w:r>
              <w:rPr>
                <w:b/>
              </w:rPr>
              <w:t>2013</w:t>
            </w:r>
            <w:r w:rsidR="00465B9D">
              <w:rPr>
                <w:b/>
              </w:rPr>
              <w:t>)</w:t>
            </w:r>
            <w:r w:rsidR="00A3307E" w:rsidRPr="00D32B89">
              <w:rPr>
                <w:b/>
              </w:rPr>
              <w:t xml:space="preserve">  </w:t>
            </w:r>
            <w:r w:rsidR="00A3307E">
              <w:rPr>
                <w:b/>
              </w:rPr>
              <w:t xml:space="preserve">                                    </w:t>
            </w:r>
          </w:p>
          <w:p w:rsidR="00DF4877" w:rsidRPr="00465B9D" w:rsidRDefault="009411DC" w:rsidP="009411DC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b/>
              </w:rPr>
            </w:pPr>
            <w:r w:rsidRPr="00465B9D">
              <w:rPr>
                <w:b/>
              </w:rPr>
              <w:t xml:space="preserve">Subjects acquired </w:t>
            </w:r>
            <w:r w:rsidR="00465B9D" w:rsidRPr="00465B9D">
              <w:rPr>
                <w:b/>
              </w:rPr>
              <w:t xml:space="preserve"> </w:t>
            </w:r>
          </w:p>
          <w:p w:rsidR="00F82B66" w:rsidRDefault="00F82B66" w:rsidP="00F82B66">
            <w:pPr>
              <w:pStyle w:val="Achievement"/>
            </w:pPr>
            <w:r>
              <w:t>Mathematics</w:t>
            </w:r>
            <w:r w:rsidR="00C47020">
              <w:t>-5</w:t>
            </w:r>
          </w:p>
          <w:p w:rsidR="00F82B66" w:rsidRDefault="00F82B66" w:rsidP="00F82B66">
            <w:pPr>
              <w:pStyle w:val="Achievement"/>
            </w:pPr>
            <w:r>
              <w:t>English A</w:t>
            </w:r>
            <w:r w:rsidR="00142DD2">
              <w:t>- 4</w:t>
            </w:r>
          </w:p>
          <w:p w:rsidR="00F82B66" w:rsidRDefault="00F82B66" w:rsidP="00F82B66">
            <w:pPr>
              <w:pStyle w:val="Achievement"/>
            </w:pPr>
            <w:r>
              <w:t>Social Studies</w:t>
            </w:r>
            <w:r w:rsidR="00C47020">
              <w:t>-</w:t>
            </w:r>
            <w:r>
              <w:t xml:space="preserve"> </w:t>
            </w:r>
            <w:r w:rsidR="00C47020">
              <w:t>4</w:t>
            </w:r>
          </w:p>
          <w:p w:rsidR="00F82B66" w:rsidRDefault="00F82B66" w:rsidP="00F82B66">
            <w:pPr>
              <w:pStyle w:val="Achievement"/>
            </w:pPr>
            <w:r>
              <w:t>Integrated Science</w:t>
            </w:r>
            <w:r w:rsidR="00C47020">
              <w:t>-3</w:t>
            </w:r>
          </w:p>
          <w:p w:rsidR="009C1907" w:rsidRDefault="00F82B66" w:rsidP="00F82B66">
            <w:pPr>
              <w:pStyle w:val="Achievement"/>
            </w:pPr>
            <w:r>
              <w:t>Technical Drawin</w:t>
            </w:r>
            <w:r w:rsidR="009C1907">
              <w:t>g</w:t>
            </w:r>
            <w:r w:rsidR="00C47020">
              <w:t>-6</w:t>
            </w:r>
          </w:p>
          <w:p w:rsidR="009C1907" w:rsidRDefault="009C1907" w:rsidP="00F82B66">
            <w:pPr>
              <w:pStyle w:val="Achievement"/>
            </w:pPr>
            <w:r>
              <w:t>Visual Arts</w:t>
            </w:r>
            <w:r w:rsidR="00C47020">
              <w:t>-3</w:t>
            </w:r>
          </w:p>
          <w:p w:rsidR="00F82B66" w:rsidRDefault="008C7D10" w:rsidP="00F82B66">
            <w:pPr>
              <w:pStyle w:val="Achievement"/>
            </w:pPr>
            <w:r>
              <w:t>Fabric design</w:t>
            </w:r>
            <w:r w:rsidR="00C720B7">
              <w:t xml:space="preserve"> C.V.Q</w:t>
            </w:r>
            <w:r w:rsidR="00C47020">
              <w:t>-</w:t>
            </w:r>
            <w:r>
              <w:t xml:space="preserve"> </w:t>
            </w:r>
            <w:r w:rsidR="00C47020">
              <w:t>1</w:t>
            </w:r>
            <w:r w:rsidR="00F82B66">
              <w:t xml:space="preserve"> </w:t>
            </w:r>
          </w:p>
          <w:p w:rsidR="00A3307E" w:rsidRDefault="00A3307E" w:rsidP="00270CAF">
            <w:pPr>
              <w:pStyle w:val="Achievement"/>
            </w:pPr>
            <w:r>
              <w:t xml:space="preserve"> </w:t>
            </w:r>
            <w:r w:rsidR="009B4ED6">
              <w:t>A</w:t>
            </w:r>
            <w:r>
              <w:t xml:space="preserve">ll of General Proficiency </w:t>
            </w:r>
          </w:p>
          <w:p w:rsidR="00C47020" w:rsidRDefault="00C47020" w:rsidP="00C47020">
            <w:pPr>
              <w:pStyle w:val="Achievement"/>
              <w:numPr>
                <w:ilvl w:val="0"/>
                <w:numId w:val="0"/>
              </w:numPr>
              <w:ind w:left="245"/>
            </w:pPr>
            <w:r>
              <w:t xml:space="preserve">                                                                                                                                         </w:t>
            </w:r>
          </w:p>
          <w:p w:rsidR="002E2EA4" w:rsidRDefault="00C47020" w:rsidP="009B4ED6">
            <w:pPr>
              <w:pStyle w:val="Achievement"/>
              <w:numPr>
                <w:ilvl w:val="0"/>
                <w:numId w:val="0"/>
              </w:numPr>
              <w:rPr>
                <w:b/>
              </w:rPr>
            </w:pPr>
            <w:r w:rsidRPr="00C47020">
              <w:rPr>
                <w:b/>
              </w:rPr>
              <w:t>U.W.I Open Campus</w:t>
            </w:r>
            <w:r>
              <w:rPr>
                <w:b/>
              </w:rPr>
              <w:t xml:space="preserve">        </w:t>
            </w:r>
          </w:p>
          <w:p w:rsidR="00C47020" w:rsidRDefault="00C47020" w:rsidP="009B4ED6">
            <w:pPr>
              <w:pStyle w:val="Achievement"/>
              <w:numPr>
                <w:ilvl w:val="0"/>
                <w:numId w:val="0"/>
              </w:numPr>
            </w:pPr>
            <w:r w:rsidRPr="00C47020">
              <w:t>Computer Literacy</w:t>
            </w:r>
            <w:r w:rsidR="0089351C">
              <w:t>- A-</w:t>
            </w:r>
          </w:p>
          <w:p w:rsidR="00142DD2" w:rsidRPr="00C47020" w:rsidRDefault="00142DD2" w:rsidP="009B4ED6">
            <w:pPr>
              <w:pStyle w:val="Achievement"/>
              <w:numPr>
                <w:ilvl w:val="0"/>
                <w:numId w:val="0"/>
              </w:numPr>
            </w:pPr>
            <w:r>
              <w:t xml:space="preserve">Basic </w:t>
            </w:r>
            <w:r w:rsidR="009411DC">
              <w:t xml:space="preserve">computer </w:t>
            </w:r>
            <w:r>
              <w:t>repairs</w:t>
            </w:r>
            <w:r w:rsidR="0089351C">
              <w:t>- B+</w:t>
            </w:r>
          </w:p>
          <w:p w:rsidR="00C47020" w:rsidRDefault="00C47020" w:rsidP="009B4ED6">
            <w:pPr>
              <w:pStyle w:val="Achievement"/>
              <w:numPr>
                <w:ilvl w:val="0"/>
                <w:numId w:val="0"/>
              </w:numPr>
            </w:pPr>
          </w:p>
        </w:tc>
      </w:tr>
      <w:tr w:rsidR="00A3307E" w:rsidTr="00C47020">
        <w:trPr>
          <w:gridBefore w:val="1"/>
          <w:wBefore w:w="108" w:type="dxa"/>
        </w:trPr>
        <w:tc>
          <w:tcPr>
            <w:tcW w:w="2052" w:type="dxa"/>
          </w:tcPr>
          <w:p w:rsidR="00A3307E" w:rsidRPr="001E1F14" w:rsidRDefault="00A3307E" w:rsidP="00C47020">
            <w:pPr>
              <w:pStyle w:val="SectionTitle"/>
            </w:pPr>
            <w:r>
              <w:t>Hobbies</w:t>
            </w:r>
            <w:r w:rsidR="00987B18">
              <w:t xml:space="preserve">                       </w:t>
            </w:r>
          </w:p>
        </w:tc>
        <w:tc>
          <w:tcPr>
            <w:tcW w:w="7248" w:type="dxa"/>
          </w:tcPr>
          <w:p w:rsidR="00F65108" w:rsidRDefault="00F65108" w:rsidP="00DF4877">
            <w:pPr>
              <w:pStyle w:val="Achievement"/>
              <w:numPr>
                <w:ilvl w:val="0"/>
                <w:numId w:val="0"/>
              </w:numPr>
            </w:pPr>
          </w:p>
          <w:p w:rsidR="00F65108" w:rsidRDefault="00987B18" w:rsidP="00987B18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b/>
              </w:rPr>
            </w:pPr>
            <w:r>
              <w:rPr>
                <w:b/>
              </w:rPr>
              <w:t>T.T.C.F(</w:t>
            </w:r>
            <w:r>
              <w:t>Trinidad &amp;Tobago Cadet Force</w:t>
            </w:r>
            <w:r>
              <w:rPr>
                <w:b/>
              </w:rPr>
              <w:t>)</w:t>
            </w:r>
          </w:p>
          <w:p w:rsidR="00987B18" w:rsidRDefault="00142DD2" w:rsidP="00987B18">
            <w:pPr>
              <w:pStyle w:val="Achievement"/>
              <w:numPr>
                <w:ilvl w:val="0"/>
                <w:numId w:val="0"/>
              </w:numPr>
            </w:pPr>
            <w:proofErr w:type="spellStart"/>
            <w:r>
              <w:t>Muay</w:t>
            </w:r>
            <w:proofErr w:type="spellEnd"/>
            <w:r>
              <w:t xml:space="preserve"> Thai</w:t>
            </w:r>
          </w:p>
          <w:p w:rsidR="00987B18" w:rsidRDefault="00987B18" w:rsidP="00987B18">
            <w:pPr>
              <w:pStyle w:val="Achievement"/>
              <w:numPr>
                <w:ilvl w:val="0"/>
                <w:numId w:val="0"/>
              </w:numPr>
            </w:pPr>
            <w:r>
              <w:t xml:space="preserve">Rugby </w:t>
            </w:r>
          </w:p>
          <w:p w:rsidR="00F65108" w:rsidRPr="00895949" w:rsidRDefault="00F65108" w:rsidP="00DF4877">
            <w:pPr>
              <w:pStyle w:val="Achievement"/>
              <w:numPr>
                <w:ilvl w:val="0"/>
                <w:numId w:val="0"/>
              </w:numPr>
            </w:pPr>
          </w:p>
        </w:tc>
      </w:tr>
      <w:tr w:rsidR="00A3307E" w:rsidTr="00C47020">
        <w:tc>
          <w:tcPr>
            <w:tcW w:w="2160" w:type="dxa"/>
            <w:gridSpan w:val="2"/>
          </w:tcPr>
          <w:p w:rsidR="00A3307E" w:rsidRDefault="009411DC" w:rsidP="00C47020">
            <w:pPr>
              <w:pStyle w:val="SectionTitle"/>
            </w:pPr>
            <w:r>
              <w:t>R</w:t>
            </w:r>
            <w:r w:rsidR="00987B18">
              <w:t xml:space="preserve">eference </w:t>
            </w:r>
          </w:p>
          <w:p w:rsidR="00A3307E" w:rsidRPr="0000768A" w:rsidRDefault="00A3307E" w:rsidP="0000768A"/>
        </w:tc>
        <w:tc>
          <w:tcPr>
            <w:tcW w:w="7248" w:type="dxa"/>
          </w:tcPr>
          <w:p w:rsidR="009411DC" w:rsidRDefault="000B4568" w:rsidP="009411DC">
            <w:pPr>
              <w:pStyle w:val="Objective"/>
            </w:pPr>
            <w:proofErr w:type="spellStart"/>
            <w:r>
              <w:t>Mrs.J.</w:t>
            </w:r>
            <w:r w:rsidR="00987B18">
              <w:t>Filton-Allad</w:t>
            </w:r>
            <w:proofErr w:type="spellEnd"/>
            <w:r w:rsidR="00987B18">
              <w:t xml:space="preserve"> - 750-0422</w:t>
            </w:r>
          </w:p>
          <w:p w:rsidR="00987B18" w:rsidRPr="00987B18" w:rsidRDefault="007A4281" w:rsidP="009411DC">
            <w:pPr>
              <w:pStyle w:val="Objective"/>
            </w:pPr>
            <w:proofErr w:type="spellStart"/>
            <w:r>
              <w:t>Ms.C.Jack</w:t>
            </w:r>
            <w:proofErr w:type="spellEnd"/>
            <w:r>
              <w:t xml:space="preserve"> – 492 -8586</w:t>
            </w:r>
          </w:p>
        </w:tc>
      </w:tr>
    </w:tbl>
    <w:p w:rsidR="007A54AD" w:rsidRPr="007A54AD" w:rsidRDefault="007A54AD" w:rsidP="005300A1">
      <w:r>
        <w:t xml:space="preserve"> </w:t>
      </w:r>
    </w:p>
    <w:sectPr w:rsidR="007A54AD" w:rsidRPr="007A54AD" w:rsidSect="00177F7F">
      <w:headerReference w:type="first" r:id="rId7"/>
      <w:pgSz w:w="12240" w:h="15840"/>
      <w:pgMar w:top="1440" w:right="1800" w:bottom="1440" w:left="1800" w:header="965" w:footer="965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33B" w:rsidRDefault="0003233B">
      <w:r>
        <w:separator/>
      </w:r>
    </w:p>
  </w:endnote>
  <w:endnote w:type="continuationSeparator" w:id="0">
    <w:p w:rsidR="0003233B" w:rsidRDefault="000323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33B" w:rsidRDefault="0003233B">
      <w:r>
        <w:separator/>
      </w:r>
    </w:p>
  </w:footnote>
  <w:footnote w:type="continuationSeparator" w:id="0">
    <w:p w:rsidR="0003233B" w:rsidRDefault="000323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D9A" w:rsidRDefault="00954D9A">
    <w:pPr>
      <w:pStyle w:val="Head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0592A"/>
    <w:multiLevelType w:val="hybridMultilevel"/>
    <w:tmpl w:val="F5AEE0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BA0D88"/>
    <w:multiLevelType w:val="hybridMultilevel"/>
    <w:tmpl w:val="A49447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583BD4"/>
    <w:multiLevelType w:val="hybridMultilevel"/>
    <w:tmpl w:val="3DD6C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502DC"/>
    <w:multiLevelType w:val="hybridMultilevel"/>
    <w:tmpl w:val="CEFE7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D51FE3"/>
    <w:multiLevelType w:val="hybridMultilevel"/>
    <w:tmpl w:val="E730BB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3E5E6E"/>
    <w:multiLevelType w:val="hybridMultilevel"/>
    <w:tmpl w:val="EFBC99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FED5889"/>
    <w:multiLevelType w:val="hybridMultilevel"/>
    <w:tmpl w:val="80269A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8">
    <w:nsid w:val="70A06AE8"/>
    <w:multiLevelType w:val="hybridMultilevel"/>
    <w:tmpl w:val="49AA8F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AB44E5"/>
    <w:multiLevelType w:val="hybridMultilevel"/>
    <w:tmpl w:val="740A37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9"/>
  </w:num>
  <w:num w:numId="8">
    <w:abstractNumId w:val="6"/>
  </w:num>
  <w:num w:numId="9">
    <w:abstractNumId w:val="3"/>
  </w:num>
  <w:num w:numId="10">
    <w:abstractNumId w:val="2"/>
  </w:num>
  <w:num w:numId="11">
    <w:abstractNumId w:val="4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0"/>
  <w:proofState w:spelling="clean" w:grammar="clean"/>
  <w:attachedTemplate r:id="rId1"/>
  <w:stylePaneFormatFilter w:val="3F01"/>
  <w:defaultTabStop w:val="720"/>
  <w:drawingGridHorizontalSpacing w:val="100"/>
  <w:drawingGridVerticalSpacing w:val="187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45387"/>
    <w:rsid w:val="0000768A"/>
    <w:rsid w:val="0003233B"/>
    <w:rsid w:val="00052477"/>
    <w:rsid w:val="0007309C"/>
    <w:rsid w:val="000A2890"/>
    <w:rsid w:val="000B4568"/>
    <w:rsid w:val="000C66E8"/>
    <w:rsid w:val="000C6EDC"/>
    <w:rsid w:val="000E085A"/>
    <w:rsid w:val="00122824"/>
    <w:rsid w:val="00142DD2"/>
    <w:rsid w:val="00155F7A"/>
    <w:rsid w:val="00156C36"/>
    <w:rsid w:val="00177BAD"/>
    <w:rsid w:val="00177F7F"/>
    <w:rsid w:val="001A3B94"/>
    <w:rsid w:val="001D39FF"/>
    <w:rsid w:val="001E0016"/>
    <w:rsid w:val="001E1F14"/>
    <w:rsid w:val="002677D1"/>
    <w:rsid w:val="00267A92"/>
    <w:rsid w:val="00270CAF"/>
    <w:rsid w:val="002E2EA4"/>
    <w:rsid w:val="00393676"/>
    <w:rsid w:val="003C0DC4"/>
    <w:rsid w:val="003C450B"/>
    <w:rsid w:val="003D7C54"/>
    <w:rsid w:val="004331E4"/>
    <w:rsid w:val="00441177"/>
    <w:rsid w:val="00461E87"/>
    <w:rsid w:val="00465B9D"/>
    <w:rsid w:val="004D1A8F"/>
    <w:rsid w:val="00512017"/>
    <w:rsid w:val="005300A1"/>
    <w:rsid w:val="00566B55"/>
    <w:rsid w:val="005E594E"/>
    <w:rsid w:val="005E7E1B"/>
    <w:rsid w:val="00644548"/>
    <w:rsid w:val="006D61C7"/>
    <w:rsid w:val="00741A16"/>
    <w:rsid w:val="007541B6"/>
    <w:rsid w:val="00754A1C"/>
    <w:rsid w:val="007576AB"/>
    <w:rsid w:val="00776EBF"/>
    <w:rsid w:val="007A4281"/>
    <w:rsid w:val="007A54AD"/>
    <w:rsid w:val="007A5EEA"/>
    <w:rsid w:val="007E4B95"/>
    <w:rsid w:val="0089351C"/>
    <w:rsid w:val="00895949"/>
    <w:rsid w:val="008C4B29"/>
    <w:rsid w:val="008C7D10"/>
    <w:rsid w:val="009411DC"/>
    <w:rsid w:val="00954D9A"/>
    <w:rsid w:val="00964BEF"/>
    <w:rsid w:val="00965930"/>
    <w:rsid w:val="00987A65"/>
    <w:rsid w:val="00987B18"/>
    <w:rsid w:val="009B4ED6"/>
    <w:rsid w:val="009C1907"/>
    <w:rsid w:val="009C4A4D"/>
    <w:rsid w:val="009D4E11"/>
    <w:rsid w:val="009F546D"/>
    <w:rsid w:val="00A3307E"/>
    <w:rsid w:val="00A7075D"/>
    <w:rsid w:val="00A917CD"/>
    <w:rsid w:val="00B40FBF"/>
    <w:rsid w:val="00B45387"/>
    <w:rsid w:val="00B65CAC"/>
    <w:rsid w:val="00BA5DDC"/>
    <w:rsid w:val="00BC7745"/>
    <w:rsid w:val="00C23EB6"/>
    <w:rsid w:val="00C2412C"/>
    <w:rsid w:val="00C47020"/>
    <w:rsid w:val="00C7092B"/>
    <w:rsid w:val="00C720B7"/>
    <w:rsid w:val="00CA20B1"/>
    <w:rsid w:val="00D32B89"/>
    <w:rsid w:val="00D40DD1"/>
    <w:rsid w:val="00D44F29"/>
    <w:rsid w:val="00DB260F"/>
    <w:rsid w:val="00DE35A0"/>
    <w:rsid w:val="00DF4877"/>
    <w:rsid w:val="00EB294E"/>
    <w:rsid w:val="00EF339B"/>
    <w:rsid w:val="00F117BB"/>
    <w:rsid w:val="00F11851"/>
    <w:rsid w:val="00F65108"/>
    <w:rsid w:val="00F82B66"/>
    <w:rsid w:val="33E3A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EEA"/>
    <w:rPr>
      <w:rFonts w:ascii="Arial" w:hAnsi="Arial"/>
    </w:rPr>
  </w:style>
  <w:style w:type="paragraph" w:styleId="Heading1">
    <w:name w:val="heading 1"/>
    <w:basedOn w:val="HeadingBase"/>
    <w:next w:val="BodyText"/>
    <w:qFormat/>
    <w:rsid w:val="007A5EEA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7A5EEA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7A5EEA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7A5EEA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7A5EEA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7A5EEA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A5EEA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7A5EEA"/>
    <w:pPr>
      <w:numPr>
        <w:numId w:val="1"/>
      </w:numPr>
      <w:spacing w:after="60"/>
    </w:pPr>
  </w:style>
  <w:style w:type="paragraph" w:customStyle="1" w:styleId="Address1">
    <w:name w:val="Address 1"/>
    <w:basedOn w:val="Normal"/>
    <w:rsid w:val="007A5EEA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7A5EEA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rsid w:val="007A5EEA"/>
    <w:pPr>
      <w:ind w:left="720"/>
    </w:pPr>
  </w:style>
  <w:style w:type="paragraph" w:customStyle="1" w:styleId="CityState">
    <w:name w:val="City/State"/>
    <w:basedOn w:val="BodyText"/>
    <w:next w:val="BodyText"/>
    <w:rsid w:val="007A5EEA"/>
    <w:pPr>
      <w:keepNext/>
    </w:pPr>
  </w:style>
  <w:style w:type="paragraph" w:customStyle="1" w:styleId="CompanyName">
    <w:name w:val="Company Name"/>
    <w:basedOn w:val="Normal"/>
    <w:next w:val="Normal"/>
    <w:autoRedefine/>
    <w:rsid w:val="0000768A"/>
    <w:pPr>
      <w:tabs>
        <w:tab w:val="left" w:pos="2160"/>
        <w:tab w:val="right" w:pos="7032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autoRedefine/>
    <w:rsid w:val="0007309C"/>
    <w:rPr>
      <w:b/>
      <w:spacing w:val="-5"/>
    </w:rPr>
  </w:style>
  <w:style w:type="paragraph" w:styleId="Date">
    <w:name w:val="Date"/>
    <w:basedOn w:val="BodyText"/>
    <w:rsid w:val="007A5EEA"/>
    <w:pPr>
      <w:keepNext/>
    </w:pPr>
  </w:style>
  <w:style w:type="paragraph" w:customStyle="1" w:styleId="DocumentLabel">
    <w:name w:val="Document Label"/>
    <w:basedOn w:val="Normal"/>
    <w:next w:val="Normal"/>
    <w:rsid w:val="007A5EEA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sid w:val="007A5EEA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7A5EEA"/>
    <w:pPr>
      <w:jc w:val="both"/>
    </w:pPr>
  </w:style>
  <w:style w:type="paragraph" w:styleId="Footer">
    <w:name w:val="footer"/>
    <w:basedOn w:val="HeaderBase"/>
    <w:rsid w:val="007A5EEA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7A5EEA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7A5EEA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00768A"/>
    <w:pPr>
      <w:tabs>
        <w:tab w:val="left" w:pos="2160"/>
        <w:tab w:val="right" w:pos="7032"/>
      </w:tabs>
      <w:spacing w:before="240" w:after="60" w:line="220" w:lineRule="atLeast"/>
    </w:pPr>
  </w:style>
  <w:style w:type="character" w:customStyle="1" w:styleId="Job">
    <w:name w:val="Job"/>
    <w:basedOn w:val="DefaultParagraphFont"/>
    <w:rsid w:val="007A5EEA"/>
  </w:style>
  <w:style w:type="paragraph" w:customStyle="1" w:styleId="JobTitle">
    <w:name w:val="Job Title"/>
    <w:next w:val="Achievement"/>
    <w:rsid w:val="007A5EEA"/>
    <w:pPr>
      <w:spacing w:after="60" w:line="220" w:lineRule="atLeast"/>
    </w:pPr>
    <w:rPr>
      <w:rFonts w:ascii="Arial Black" w:hAnsi="Arial Black"/>
      <w:spacing w:val="-10"/>
    </w:rPr>
  </w:style>
  <w:style w:type="character" w:customStyle="1" w:styleId="Lead-inEmphasis">
    <w:name w:val="Lead-in Emphasis"/>
    <w:rsid w:val="007A5EEA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rsid w:val="007A5EEA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C47020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  <w:rsid w:val="007A5EEA"/>
  </w:style>
  <w:style w:type="paragraph" w:customStyle="1" w:styleId="Objective">
    <w:name w:val="Objective"/>
    <w:basedOn w:val="Normal"/>
    <w:next w:val="BodyText"/>
    <w:rsid w:val="007A5EEA"/>
    <w:pPr>
      <w:spacing w:before="240" w:after="220" w:line="220" w:lineRule="atLeast"/>
    </w:pPr>
  </w:style>
  <w:style w:type="character" w:styleId="PageNumber">
    <w:name w:val="page number"/>
    <w:rsid w:val="007A5EEA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7A5EEA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rsid w:val="007A5EEA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sid w:val="007A5EEA"/>
    <w:rPr>
      <w:b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Professional Resume</Template>
  <TotalTime>14</TotalTime>
  <Pages>1</Pages>
  <Words>197</Words>
  <Characters>1127</Characters>
  <Application>Microsoft Office Word</Application>
  <DocSecurity>0</DocSecurity>
  <Lines>9</Lines>
  <Paragraphs>2</Paragraphs>
  <ScaleCrop>false</ScaleCrop>
  <Company>Microsoft Corp.</Company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creator>Kirwin</dc:creator>
  <cp:lastModifiedBy>Dandolph</cp:lastModifiedBy>
  <cp:revision>7</cp:revision>
  <cp:lastPrinted>2009-07-28T13:31:00Z</cp:lastPrinted>
  <dcterms:created xsi:type="dcterms:W3CDTF">2013-07-01T00:36:00Z</dcterms:created>
  <dcterms:modified xsi:type="dcterms:W3CDTF">2015-08-13T18:03:00Z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2000113000</vt:i4>
  </property>
  <property fmtid="{D5CDD505-2E9C-101B-9397-08002B2CF9AE}" pid="4" name="LCID">
    <vt:i4>1033</vt:i4>
  </property>
</Properties>
</file>