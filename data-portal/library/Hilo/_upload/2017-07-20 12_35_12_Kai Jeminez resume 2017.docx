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2B" w:rsidRPr="00EB5383" w:rsidRDefault="001A2C0A">
      <w:pPr>
        <w:pStyle w:val="ContactInfo"/>
        <w:rPr>
          <w:rFonts w:ascii="Times New Roman" w:hAnsi="Times New Roman" w:cs="Times New Roman"/>
          <w:sz w:val="22"/>
          <w:szCs w:val="22"/>
        </w:rPr>
      </w:pPr>
      <w:r w:rsidRPr="00EB5383">
        <w:rPr>
          <w:rFonts w:ascii="Times New Roman" w:hAnsi="Times New Roman" w:cs="Times New Roman"/>
          <w:sz w:val="22"/>
          <w:szCs w:val="22"/>
        </w:rPr>
        <w:t>H: 674-6804</w:t>
      </w:r>
    </w:p>
    <w:p w:rsidR="00C7202B" w:rsidRPr="00EB5383" w:rsidRDefault="001A2C0A">
      <w:pPr>
        <w:pStyle w:val="ContactInfo"/>
        <w:rPr>
          <w:rFonts w:ascii="Times New Roman" w:hAnsi="Times New Roman" w:cs="Times New Roman"/>
          <w:sz w:val="22"/>
          <w:szCs w:val="22"/>
        </w:rPr>
      </w:pPr>
      <w:r w:rsidRPr="00EB5383">
        <w:rPr>
          <w:rFonts w:ascii="Times New Roman" w:hAnsi="Times New Roman" w:cs="Times New Roman"/>
          <w:sz w:val="22"/>
          <w:szCs w:val="22"/>
        </w:rPr>
        <w:t>C: 291-5086</w:t>
      </w:r>
    </w:p>
    <w:p w:rsidR="00C7202B" w:rsidRPr="00EB5383" w:rsidRDefault="001A2C0A">
      <w:pPr>
        <w:pStyle w:val="Email"/>
        <w:rPr>
          <w:rFonts w:ascii="Times New Roman" w:hAnsi="Times New Roman" w:cs="Times New Roman"/>
          <w:sz w:val="22"/>
          <w:szCs w:val="22"/>
        </w:rPr>
      </w:pPr>
      <w:r w:rsidRPr="00EB5383">
        <w:rPr>
          <w:rFonts w:ascii="Times New Roman" w:hAnsi="Times New Roman" w:cs="Times New Roman"/>
          <w:sz w:val="22"/>
          <w:szCs w:val="22"/>
        </w:rPr>
        <w:t>kai.jeminez</w:t>
      </w:r>
      <w:r w:rsidR="008C5ED9" w:rsidRPr="00EB5383">
        <w:rPr>
          <w:rFonts w:ascii="Times New Roman" w:hAnsi="Times New Roman" w:cs="Times New Roman"/>
          <w:sz w:val="22"/>
          <w:szCs w:val="22"/>
        </w:rPr>
        <w:t>.gmail.com</w:t>
      </w:r>
    </w:p>
    <w:p w:rsidR="00C7202B" w:rsidRPr="00EB5383" w:rsidRDefault="00AC5BFA">
      <w:pPr>
        <w:pStyle w:val="Name"/>
        <w:rPr>
          <w:rFonts w:ascii="Times New Roman" w:hAnsi="Times New Roman" w:cs="Times New Roman"/>
          <w:sz w:val="36"/>
          <w:szCs w:val="36"/>
        </w:rPr>
      </w:pPr>
      <w:sdt>
        <w:sdtPr>
          <w:rPr>
            <w:rFonts w:ascii="Times New Roman" w:hAnsi="Times New Roman" w:cs="Times New Roman"/>
            <w:sz w:val="36"/>
            <w:szCs w:val="36"/>
          </w:rPr>
          <w:alias w:val="Your Name"/>
          <w:tag w:val=""/>
          <w:id w:val="1197042864"/>
          <w:placeholder>
            <w:docPart w:val="7A2FA08A0C614184AAF1D2006F21B89E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8D5EF5">
            <w:rPr>
              <w:rFonts w:ascii="Times New Roman" w:hAnsi="Times New Roman" w:cs="Times New Roman"/>
              <w:sz w:val="36"/>
              <w:szCs w:val="36"/>
              <w:lang w:val="en-TT"/>
            </w:rPr>
            <w:t>kai.jeminez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610"/>
        <w:gridCol w:w="8190"/>
      </w:tblGrid>
      <w:tr w:rsidR="00C7202B" w:rsidRPr="00EB5383" w:rsidTr="00844E3B">
        <w:tc>
          <w:tcPr>
            <w:tcW w:w="2610" w:type="dxa"/>
            <w:tcMar>
              <w:right w:w="475" w:type="dxa"/>
            </w:tcMar>
          </w:tcPr>
          <w:p w:rsidR="00C7202B" w:rsidRPr="00EB5383" w:rsidRDefault="001A2C0A" w:rsidP="00844E3B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Professional summary</w:t>
            </w:r>
          </w:p>
        </w:tc>
        <w:tc>
          <w:tcPr>
            <w:tcW w:w="8190" w:type="dxa"/>
          </w:tcPr>
          <w:p w:rsidR="00C7202B" w:rsidRPr="00EB5383" w:rsidRDefault="001A2C0A" w:rsidP="00844E3B">
            <w:pPr>
              <w:pStyle w:val="ResumeTex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To seek opportunities for employment where my skills and </w:t>
            </w:r>
            <w:r w:rsidR="008D5E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xperience can be used.</w:t>
            </w:r>
          </w:p>
        </w:tc>
      </w:tr>
    </w:tbl>
    <w:p w:rsidR="001A2C0A" w:rsidRPr="00EB5383" w:rsidRDefault="001A2C0A" w:rsidP="00844E3B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  <w:sectPr w:rsidR="001A2C0A" w:rsidRPr="00EB5383" w:rsidSect="00054841">
          <w:footerReference w:type="default" r:id="rId7"/>
          <w:pgSz w:w="12240" w:h="15840" w:code="1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ResumeTable"/>
        <w:tblW w:w="6269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710"/>
        <w:gridCol w:w="4158"/>
      </w:tblGrid>
      <w:tr w:rsidR="00C7202B" w:rsidRPr="00EB5383" w:rsidTr="008C5ED9">
        <w:trPr>
          <w:trHeight w:val="1344"/>
        </w:trPr>
        <w:tc>
          <w:tcPr>
            <w:tcW w:w="1710" w:type="dxa"/>
            <w:tcMar>
              <w:right w:w="475" w:type="dxa"/>
            </w:tcMar>
          </w:tcPr>
          <w:p w:rsidR="00C7202B" w:rsidRPr="00EB5383" w:rsidRDefault="008C5ED9" w:rsidP="00844E3B">
            <w:pPr>
              <w:pStyle w:val="Heading1"/>
              <w:spacing w:line="240" w:lineRule="auto"/>
              <w:ind w:left="710" w:right="-606" w:hanging="80"/>
              <w:jc w:val="lef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383" w:rsidRPr="00A57495">
              <w:rPr>
                <w:rFonts w:ascii="Times New Roman" w:hAnsi="Times New Roman" w:cs="Times New Roman"/>
                <w:sz w:val="22"/>
                <w:szCs w:val="24"/>
              </w:rPr>
              <w:t xml:space="preserve">Skills &amp; </w:t>
            </w:r>
            <w:r w:rsidRPr="00A57495">
              <w:rPr>
                <w:rFonts w:ascii="Times New Roman" w:hAnsi="Times New Roman" w:cs="Times New Roman"/>
                <w:sz w:val="22"/>
                <w:szCs w:val="24"/>
              </w:rPr>
              <w:t xml:space="preserve">       </w:t>
            </w:r>
            <w:r w:rsidR="00EB5383" w:rsidRPr="00A57495">
              <w:rPr>
                <w:rFonts w:ascii="Times New Roman" w:hAnsi="Times New Roman" w:cs="Times New Roman"/>
                <w:sz w:val="22"/>
                <w:szCs w:val="24"/>
              </w:rPr>
              <w:t>Abilities</w:t>
            </w:r>
          </w:p>
        </w:tc>
        <w:tc>
          <w:tcPr>
            <w:tcW w:w="4158" w:type="dxa"/>
          </w:tcPr>
          <w:p w:rsidR="00C7202B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MS Windows proficient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Proficient in cash management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Basic Medical terminology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Basic Spanish Competence</w:t>
            </w:r>
            <w:r w:rsidR="0071793C">
              <w:rPr>
                <w:rFonts w:ascii="Times New Roman" w:hAnsi="Times New Roman" w:cs="Times New Roman"/>
                <w:sz w:val="22"/>
                <w:szCs w:val="24"/>
              </w:rPr>
              <w:t xml:space="preserve"> (A1)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Quick learner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Self-motivated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Networking skills</w:t>
            </w:r>
          </w:p>
          <w:p w:rsidR="001A2C0A" w:rsidRPr="00844E3B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Interpersonal skills</w:t>
            </w:r>
          </w:p>
          <w:p w:rsidR="001A2C0A" w:rsidRPr="00EB5383" w:rsidRDefault="001A2C0A" w:rsidP="00844E3B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E3B">
              <w:rPr>
                <w:rFonts w:ascii="Times New Roman" w:hAnsi="Times New Roman" w:cs="Times New Roman"/>
                <w:sz w:val="22"/>
                <w:szCs w:val="24"/>
              </w:rPr>
              <w:t>Creative problem solver</w:t>
            </w:r>
          </w:p>
        </w:tc>
      </w:tr>
    </w:tbl>
    <w:p w:rsidR="001A2C0A" w:rsidRPr="00EB5383" w:rsidRDefault="001A2C0A">
      <w:pPr>
        <w:pStyle w:val="Heading1"/>
        <w:rPr>
          <w:rFonts w:ascii="Times New Roman" w:hAnsi="Times New Roman" w:cs="Times New Roman"/>
          <w:sz w:val="24"/>
          <w:szCs w:val="24"/>
        </w:rPr>
        <w:sectPr w:rsidR="001A2C0A" w:rsidRPr="00EB5383" w:rsidSect="001A2C0A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titlePg/>
          <w:docGrid w:linePitch="360"/>
        </w:sect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985"/>
        <w:gridCol w:w="7375"/>
      </w:tblGrid>
      <w:tr w:rsidR="00C7202B" w:rsidRPr="00EB5383" w:rsidTr="00A02B87">
        <w:tc>
          <w:tcPr>
            <w:tcW w:w="1985" w:type="dxa"/>
            <w:tcMar>
              <w:right w:w="475" w:type="dxa"/>
            </w:tcMar>
          </w:tcPr>
          <w:p w:rsidR="00C7202B" w:rsidRPr="00EB5383" w:rsidRDefault="001A2C0A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Work history </w:t>
            </w:r>
          </w:p>
        </w:tc>
        <w:tc>
          <w:tcPr>
            <w:tcW w:w="7375" w:type="dxa"/>
          </w:tcPr>
          <w:p w:rsidR="00C7202B" w:rsidRPr="00EB5383" w:rsidRDefault="001A2C0A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Better deal supermarket-</w:t>
            </w:r>
            <w:r w:rsidRPr="00EB538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Aranguez</w:t>
            </w:r>
          </w:p>
          <w:p w:rsidR="00C7202B" w:rsidRPr="00EB5383" w:rsidRDefault="004A73F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Care Agent</w:t>
            </w:r>
            <w:r w:rsidR="00054841">
              <w:rPr>
                <w:rFonts w:ascii="Times New Roman" w:hAnsi="Times New Roman" w:cs="Times New Roman"/>
                <w:sz w:val="24"/>
                <w:szCs w:val="24"/>
              </w:rPr>
              <w:t>, 07/2015 to May 2017</w:t>
            </w:r>
          </w:p>
          <w:p w:rsidR="001A2C0A" w:rsidRPr="00EB5383" w:rsidRDefault="001A2C0A" w:rsidP="00844E3B">
            <w:pPr>
              <w:pStyle w:val="ResumeText"/>
              <w:numPr>
                <w:ilvl w:val="0"/>
                <w:numId w:val="3"/>
              </w:numPr>
              <w:spacing w:line="240" w:lineRule="auto"/>
              <w:ind w:right="63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Routinely answer</w:t>
            </w:r>
            <w:r w:rsidR="00844E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ed customer questions regarding </w:t>
            </w:r>
            <w:r w:rsidRPr="00EB53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merchandise and pricing.</w:t>
            </w:r>
          </w:p>
          <w:p w:rsidR="001A2C0A" w:rsidRPr="0071793C" w:rsidRDefault="001A2C0A" w:rsidP="00844E3B">
            <w:pPr>
              <w:pStyle w:val="ResumeText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Investigated and resolved customer inquiries and complaints in a timely and empathetic manner.</w:t>
            </w:r>
          </w:p>
          <w:p w:rsidR="0071793C" w:rsidRPr="00EB5383" w:rsidRDefault="0071793C" w:rsidP="00844E3B">
            <w:pPr>
              <w:pStyle w:val="ResumeText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Made and processed orders.</w:t>
            </w:r>
          </w:p>
          <w:p w:rsidR="00C7202B" w:rsidRPr="00EB5383" w:rsidRDefault="001A2C0A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pennywise cosmetics limited- </w:t>
            </w:r>
            <w:r w:rsidRPr="00EB5383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of spain</w:t>
            </w:r>
          </w:p>
          <w:p w:rsidR="00C7202B" w:rsidRPr="00EB5383" w:rsidRDefault="00AC5BFA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Care Representative</w:t>
            </w:r>
            <w:r w:rsidR="001A2C0A"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C5ED9" w:rsidRPr="00EB5383">
              <w:rPr>
                <w:rFonts w:ascii="Times New Roman" w:hAnsi="Times New Roman" w:cs="Times New Roman"/>
                <w:sz w:val="24"/>
                <w:szCs w:val="24"/>
              </w:rPr>
              <w:t>05/2014 to 09/2015</w:t>
            </w:r>
          </w:p>
          <w:p w:rsidR="00C7202B" w:rsidRPr="00EB5383" w:rsidRDefault="008C5ED9" w:rsidP="00844E3B">
            <w:pPr>
              <w:pStyle w:val="ResumeText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Emphasized product features based on customers’ needs.</w:t>
            </w:r>
          </w:p>
          <w:p w:rsidR="008C5ED9" w:rsidRPr="00EB5383" w:rsidRDefault="008C5ED9" w:rsidP="00844E3B">
            <w:pPr>
              <w:pStyle w:val="ResumeText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Communicated sales promotions to customers to grow average customer size.</w:t>
            </w:r>
          </w:p>
          <w:p w:rsidR="008C5ED9" w:rsidRPr="00EB5383" w:rsidRDefault="008C5ED9" w:rsidP="00844E3B">
            <w:pPr>
              <w:pStyle w:val="ResumeText"/>
              <w:spacing w:line="240" w:lineRule="auto"/>
              <w:ind w:left="720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b/>
                <w:sz w:val="24"/>
                <w:szCs w:val="24"/>
              </w:rPr>
              <w:t>PCL PHARMACY</w:t>
            </w: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 xml:space="preserve">- SAN JUAN </w:t>
            </w:r>
          </w:p>
          <w:p w:rsidR="008C5ED9" w:rsidRPr="00EB5383" w:rsidRDefault="008C5ED9" w:rsidP="00844E3B">
            <w:pPr>
              <w:pStyle w:val="ResumeText"/>
              <w:spacing w:line="240" w:lineRule="auto"/>
              <w:ind w:left="720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Pharmacy Technician, 07/2013 to 10/2013</w:t>
            </w:r>
          </w:p>
          <w:p w:rsidR="008C5ED9" w:rsidRPr="00EB5383" w:rsidRDefault="008C5ED9" w:rsidP="00844E3B">
            <w:pPr>
              <w:pStyle w:val="ResumeText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Oversaw inventory and supply purchases.</w:t>
            </w:r>
          </w:p>
          <w:p w:rsidR="008C5ED9" w:rsidRPr="00EB5383" w:rsidRDefault="008C5ED9" w:rsidP="00844E3B">
            <w:pPr>
              <w:pStyle w:val="ResumeText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Answered customers’ questions regarding products, prices and availability.</w:t>
            </w:r>
          </w:p>
        </w:tc>
      </w:tr>
      <w:tr w:rsidR="00C7202B" w:rsidRPr="00EB5383" w:rsidTr="00A02B87">
        <w:trPr>
          <w:trHeight w:val="5942"/>
        </w:trPr>
        <w:tc>
          <w:tcPr>
            <w:tcW w:w="1985" w:type="dxa"/>
            <w:tcMar>
              <w:right w:w="475" w:type="dxa"/>
            </w:tcMar>
          </w:tcPr>
          <w:p w:rsidR="00C7202B" w:rsidRPr="00EB5383" w:rsidRDefault="00A02B87" w:rsidP="00844E3B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375" w:type="dxa"/>
          </w:tcPr>
          <w:p w:rsidR="008C5ED9" w:rsidRDefault="008C5ED9" w:rsidP="0071793C">
            <w:pPr>
              <w:pStyle w:val="Heading2"/>
              <w:numPr>
                <w:ilvl w:val="0"/>
                <w:numId w:val="5"/>
              </w:numPr>
              <w:spacing w:line="24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University of the west indies</w:t>
            </w:r>
            <w:r w:rsidR="00A02B87">
              <w:rPr>
                <w:rFonts w:ascii="Times New Roman" w:hAnsi="Times New Roman" w:cs="Times New Roman"/>
                <w:sz w:val="24"/>
                <w:szCs w:val="24"/>
              </w:rPr>
              <w:t>- 2013-2017</w:t>
            </w:r>
          </w:p>
          <w:p w:rsidR="00A02B87" w:rsidRPr="00AC5BFA" w:rsidRDefault="00A02B87" w:rsidP="00A02B87">
            <w:pPr>
              <w:pStyle w:val="ResumeText"/>
              <w:numPr>
                <w:ilvl w:val="2"/>
                <w:numId w:val="10"/>
              </w:numPr>
              <w:tabs>
                <w:tab w:val="clear" w:pos="2160"/>
                <w:tab w:val="num" w:pos="1607"/>
              </w:tabs>
              <w:ind w:hanging="1183"/>
              <w:rPr>
                <w:sz w:val="24"/>
                <w:szCs w:val="24"/>
              </w:rPr>
            </w:pPr>
            <w:r w:rsidRPr="00AC5BFA">
              <w:rPr>
                <w:sz w:val="24"/>
                <w:szCs w:val="24"/>
              </w:rPr>
              <w:t xml:space="preserve">Ba. English Language and Literature </w:t>
            </w:r>
            <w:proofErr w:type="gramStart"/>
            <w:r w:rsidRPr="00AC5BFA">
              <w:rPr>
                <w:sz w:val="24"/>
                <w:szCs w:val="24"/>
              </w:rPr>
              <w:t>With</w:t>
            </w:r>
            <w:proofErr w:type="gramEnd"/>
            <w:r w:rsidRPr="00AC5BFA">
              <w:rPr>
                <w:sz w:val="24"/>
                <w:szCs w:val="24"/>
              </w:rPr>
              <w:t xml:space="preserve"> Education </w:t>
            </w:r>
          </w:p>
          <w:p w:rsidR="00EB5383" w:rsidRDefault="00EB5383" w:rsidP="0071793C">
            <w:pPr>
              <w:pStyle w:val="ResumeText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b/>
                <w:sz w:val="24"/>
                <w:szCs w:val="24"/>
              </w:rPr>
              <w:t>SIXTH FORM GOVERNMENT SCHOOL</w:t>
            </w:r>
            <w:r w:rsidR="00844E3B">
              <w:rPr>
                <w:rFonts w:ascii="Times New Roman" w:hAnsi="Times New Roman" w:cs="Times New Roman"/>
                <w:b/>
                <w:sz w:val="24"/>
                <w:szCs w:val="24"/>
              </w:rPr>
              <w:t>- 2011-2013</w:t>
            </w:r>
          </w:p>
          <w:p w:rsidR="0071793C" w:rsidRPr="00A02B87" w:rsidRDefault="00A02B87" w:rsidP="00A02B87">
            <w:pPr>
              <w:pStyle w:val="ResumeText"/>
              <w:numPr>
                <w:ilvl w:val="2"/>
                <w:numId w:val="10"/>
              </w:numPr>
              <w:tabs>
                <w:tab w:val="clear" w:pos="2160"/>
                <w:tab w:val="num" w:pos="1607"/>
              </w:tabs>
              <w:spacing w:line="240" w:lineRule="auto"/>
              <w:ind w:hanging="1273"/>
              <w:rPr>
                <w:rFonts w:ascii="Times New Roman" w:hAnsi="Times New Roman" w:cs="Times New Roman"/>
                <w:sz w:val="24"/>
                <w:szCs w:val="24"/>
              </w:rPr>
            </w:pPr>
            <w:r w:rsidRPr="00A02B87">
              <w:rPr>
                <w:rFonts w:ascii="Times New Roman" w:hAnsi="Times New Roman" w:cs="Times New Roman"/>
                <w:sz w:val="24"/>
                <w:szCs w:val="24"/>
              </w:rPr>
              <w:t xml:space="preserve">Full CAPE Certificate </w:t>
            </w:r>
          </w:p>
          <w:p w:rsidR="0071793C" w:rsidRDefault="0071793C" w:rsidP="00844E3B">
            <w:pPr>
              <w:pStyle w:val="ResumeText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EB5383" w:rsidRDefault="00EB5383" w:rsidP="0071793C">
            <w:pPr>
              <w:pStyle w:val="ResumeText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B538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PROVIDENCE GIRLS CATHOLIC</w:t>
            </w:r>
            <w:r w:rsidR="00844E3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- 2006-2011</w:t>
            </w:r>
          </w:p>
          <w:p w:rsidR="00A02B87" w:rsidRPr="00A02B87" w:rsidRDefault="00A02B87" w:rsidP="00A02B87">
            <w:pPr>
              <w:pStyle w:val="ResumeText"/>
              <w:numPr>
                <w:ilvl w:val="0"/>
                <w:numId w:val="10"/>
              </w:numPr>
              <w:tabs>
                <w:tab w:val="clear" w:pos="720"/>
              </w:tabs>
              <w:spacing w:line="240" w:lineRule="auto"/>
              <w:ind w:left="1607" w:hanging="7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02B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Full CSEC Certificate </w:t>
            </w:r>
          </w:p>
          <w:p w:rsidR="0071793C" w:rsidRPr="0071793C" w:rsidRDefault="0071793C" w:rsidP="0071793C">
            <w:pPr>
              <w:pStyle w:val="ResumeText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1793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CERTIFICATES- </w:t>
            </w:r>
          </w:p>
          <w:p w:rsidR="0071793C" w:rsidRDefault="0071793C" w:rsidP="0071793C">
            <w:pPr>
              <w:pStyle w:val="ResumeText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Junior Achievement Business Management</w:t>
            </w:r>
          </w:p>
          <w:p w:rsidR="0071793C" w:rsidRDefault="0071793C" w:rsidP="0071793C">
            <w:pPr>
              <w:pStyle w:val="ResumeText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Junior Lifeguard</w:t>
            </w:r>
          </w:p>
          <w:p w:rsidR="0071793C" w:rsidRPr="00A02B87" w:rsidRDefault="0071793C" w:rsidP="00A02B87">
            <w:pPr>
              <w:pStyle w:val="ResumeText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UWI Peer Counsellor</w:t>
            </w:r>
          </w:p>
        </w:tc>
      </w:tr>
      <w:tr w:rsidR="00C7202B" w:rsidRPr="00EB5383" w:rsidTr="00A02B87">
        <w:tc>
          <w:tcPr>
            <w:tcW w:w="1985" w:type="dxa"/>
            <w:tcMar>
              <w:right w:w="475" w:type="dxa"/>
            </w:tcMar>
          </w:tcPr>
          <w:p w:rsidR="00C7202B" w:rsidRPr="00EB5383" w:rsidRDefault="00EB5383" w:rsidP="00844E3B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83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375" w:type="dxa"/>
          </w:tcPr>
          <w:p w:rsidR="00844E3B" w:rsidRDefault="00844E3B" w:rsidP="00844E3B">
            <w:pPr>
              <w:pStyle w:val="ResumeTex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Danielle Hector-  786-5943</w:t>
            </w:r>
          </w:p>
          <w:p w:rsidR="00844E3B" w:rsidRPr="00EB5383" w:rsidRDefault="00AC5BFA" w:rsidP="00844E3B">
            <w:pPr>
              <w:pStyle w:val="ResumeTex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 Seepersad- 306-5060</w:t>
            </w:r>
            <w:bookmarkStart w:id="0" w:name="_GoBack"/>
            <w:bookmarkEnd w:id="0"/>
          </w:p>
        </w:tc>
      </w:tr>
    </w:tbl>
    <w:p w:rsidR="00C7202B" w:rsidRDefault="00C7202B"/>
    <w:sectPr w:rsidR="00C7202B" w:rsidSect="0071793C">
      <w:type w:val="continuous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C0A" w:rsidRDefault="001A2C0A">
      <w:pPr>
        <w:spacing w:after="0" w:line="240" w:lineRule="auto"/>
      </w:pPr>
      <w:r>
        <w:separator/>
      </w:r>
    </w:p>
  </w:endnote>
  <w:endnote w:type="continuationSeparator" w:id="0">
    <w:p w:rsidR="001A2C0A" w:rsidRDefault="001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02B" w:rsidRDefault="00EB538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C5BF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C0A" w:rsidRDefault="001A2C0A">
      <w:pPr>
        <w:spacing w:after="0" w:line="240" w:lineRule="auto"/>
      </w:pPr>
      <w:r>
        <w:separator/>
      </w:r>
    </w:p>
  </w:footnote>
  <w:footnote w:type="continuationSeparator" w:id="0">
    <w:p w:rsidR="001A2C0A" w:rsidRDefault="001A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55E"/>
    <w:multiLevelType w:val="hybridMultilevel"/>
    <w:tmpl w:val="DD827A4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D2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626CB9"/>
    <w:multiLevelType w:val="hybridMultilevel"/>
    <w:tmpl w:val="03AC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532"/>
    <w:multiLevelType w:val="hybridMultilevel"/>
    <w:tmpl w:val="C61A8CA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D0"/>
    <w:multiLevelType w:val="hybridMultilevel"/>
    <w:tmpl w:val="5872827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3FD064E"/>
    <w:multiLevelType w:val="multilevel"/>
    <w:tmpl w:val="594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F3D4C"/>
    <w:multiLevelType w:val="hybridMultilevel"/>
    <w:tmpl w:val="B582A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B4B64"/>
    <w:multiLevelType w:val="hybridMultilevel"/>
    <w:tmpl w:val="0F1E3EB4"/>
    <w:lvl w:ilvl="0" w:tplc="2C090013">
      <w:start w:val="1"/>
      <w:numFmt w:val="upperRoman"/>
      <w:lvlText w:val="%1."/>
      <w:lvlJc w:val="righ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D349D"/>
    <w:multiLevelType w:val="hybridMultilevel"/>
    <w:tmpl w:val="D0EC7C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D7FC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08E3F78"/>
    <w:multiLevelType w:val="hybridMultilevel"/>
    <w:tmpl w:val="2834B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B6BE8"/>
    <w:multiLevelType w:val="hybridMultilevel"/>
    <w:tmpl w:val="9A08A74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0A"/>
    <w:rsid w:val="00030952"/>
    <w:rsid w:val="00054841"/>
    <w:rsid w:val="001A2C0A"/>
    <w:rsid w:val="00356AD2"/>
    <w:rsid w:val="004A73F0"/>
    <w:rsid w:val="0071793C"/>
    <w:rsid w:val="00844E3B"/>
    <w:rsid w:val="008C5ED9"/>
    <w:rsid w:val="008D5EF5"/>
    <w:rsid w:val="00A02B87"/>
    <w:rsid w:val="00A57495"/>
    <w:rsid w:val="00AC5BFA"/>
    <w:rsid w:val="00C7202B"/>
    <w:rsid w:val="00EB5383"/>
    <w:rsid w:val="00F1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4BAF"/>
  <w15:chartTrackingRefBased/>
  <w15:docId w15:val="{CDECCC48-22DD-4ABE-8C83-90C0CC0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5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%20Toni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FA08A0C614184AAF1D2006F21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6B10B-2990-482E-8A97-373B07902709}"/>
      </w:docPartPr>
      <w:docPartBody>
        <w:p w:rsidR="004F4D93" w:rsidRDefault="004F4D93">
          <w:pPr>
            <w:pStyle w:val="7A2FA08A0C614184AAF1D2006F21B89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93"/>
    <w:rsid w:val="004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4B9F641B24B76A4153203A5CACAA3">
    <w:name w:val="1C94B9F641B24B76A4153203A5CACAA3"/>
  </w:style>
  <w:style w:type="paragraph" w:customStyle="1" w:styleId="11E52C66FD064BFC8A6AF5EB16F54C96">
    <w:name w:val="11E52C66FD064BFC8A6AF5EB16F54C96"/>
  </w:style>
  <w:style w:type="paragraph" w:customStyle="1" w:styleId="47D33D6A31C34D459D746D8231924FBA">
    <w:name w:val="47D33D6A31C34D459D746D8231924FB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265978BEE8444ECAE17AF2F0F17568B">
    <w:name w:val="6265978BEE8444ECAE17AF2F0F17568B"/>
  </w:style>
  <w:style w:type="paragraph" w:customStyle="1" w:styleId="7A2FA08A0C614184AAF1D2006F21B89E">
    <w:name w:val="7A2FA08A0C614184AAF1D2006F21B89E"/>
  </w:style>
  <w:style w:type="paragraph" w:customStyle="1" w:styleId="A13DDB233500486582F0802290CB7FAE">
    <w:name w:val="A13DDB233500486582F0802290CB7FAE"/>
  </w:style>
  <w:style w:type="paragraph" w:customStyle="1" w:styleId="D1DF8C510DA54708BC9BFC93CAC2B101">
    <w:name w:val="D1DF8C510DA54708BC9BFC93CAC2B101"/>
  </w:style>
  <w:style w:type="paragraph" w:customStyle="1" w:styleId="1CFFDED2F0D44486914304855E5A557E">
    <w:name w:val="1CFFDED2F0D44486914304855E5A557E"/>
  </w:style>
  <w:style w:type="paragraph" w:customStyle="1" w:styleId="60B59D0834D14789A0C783D323666AE2">
    <w:name w:val="60B59D0834D14789A0C783D323666AE2"/>
  </w:style>
  <w:style w:type="paragraph" w:customStyle="1" w:styleId="A70AE3DF5A36488FA22BB1601005F4C9">
    <w:name w:val="A70AE3DF5A36488FA22BB1601005F4C9"/>
  </w:style>
  <w:style w:type="paragraph" w:customStyle="1" w:styleId="E9BA3A0A31F54E0881411E83A114D43E">
    <w:name w:val="E9BA3A0A31F54E0881411E83A114D43E"/>
  </w:style>
  <w:style w:type="paragraph" w:customStyle="1" w:styleId="8AA194008B364610857485E62EDB00ED">
    <w:name w:val="8AA194008B364610857485E62EDB00ED"/>
  </w:style>
  <w:style w:type="paragraph" w:customStyle="1" w:styleId="EE4E7E205A0D4674B9D5058A98497F71">
    <w:name w:val="EE4E7E205A0D4674B9D5058A98497F71"/>
  </w:style>
  <w:style w:type="paragraph" w:customStyle="1" w:styleId="1EDF3DD144BB44559930D9656A7AB75F">
    <w:name w:val="1EDF3DD144BB44559930D9656A7AB75F"/>
  </w:style>
  <w:style w:type="paragraph" w:customStyle="1" w:styleId="70281D7B049245C0B9C58ABED501013C">
    <w:name w:val="70281D7B049245C0B9C58ABED501013C"/>
  </w:style>
  <w:style w:type="paragraph" w:customStyle="1" w:styleId="65ECE84AB97B436F9BC69E1033C2CB98">
    <w:name w:val="65ECE84AB97B436F9BC69E1033C2CB98"/>
  </w:style>
  <w:style w:type="paragraph" w:customStyle="1" w:styleId="2F340B1B2CB6420FB598CC1FC2C5AD77">
    <w:name w:val="2F340B1B2CB6420FB598CC1FC2C5AD77"/>
  </w:style>
  <w:style w:type="paragraph" w:customStyle="1" w:styleId="638A756DBAB74353B2C11453A022A0F8">
    <w:name w:val="638A756DBAB74353B2C11453A022A0F8"/>
  </w:style>
  <w:style w:type="paragraph" w:customStyle="1" w:styleId="B260508E6DC64AF49010A714D67AD604">
    <w:name w:val="B260508E6DC64AF49010A714D67AD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136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kai.jeminez</dc:creator>
  <cp:keywords/>
  <dc:description/>
  <cp:lastModifiedBy>Jon Seepersad</cp:lastModifiedBy>
  <cp:revision>11</cp:revision>
  <cp:lastPrinted>2017-05-18T17:28:00Z</cp:lastPrinted>
  <dcterms:created xsi:type="dcterms:W3CDTF">2016-04-30T00:29:00Z</dcterms:created>
  <dcterms:modified xsi:type="dcterms:W3CDTF">2017-07-03T02:01:00Z</dcterms:modified>
</cp:coreProperties>
</file>