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17" w:rsidRDefault="003A4F15">
      <w:pPr>
        <w:pStyle w:val="ContactInfo"/>
      </w:pPr>
      <w:r>
        <w:t>LP#9A UPPER</w:t>
      </w:r>
      <w:r w:rsidR="00DE0148">
        <w:t xml:space="preserve"> ST.FRANCOIS VALLEY ROAD, BELMONT</w:t>
      </w:r>
    </w:p>
    <w:p w:rsidR="00335A17" w:rsidRDefault="00DE0148" w:rsidP="00DE0148">
      <w:pPr>
        <w:pStyle w:val="ContactInfo"/>
      </w:pPr>
      <w:r>
        <w:t>#1 (868) 353-4424/319-3556</w:t>
      </w:r>
    </w:p>
    <w:p w:rsidR="00335A17" w:rsidRDefault="00DE0148">
      <w:pPr>
        <w:pStyle w:val="Email"/>
      </w:pPr>
      <w:r>
        <w:t>kaiellgeorge@gmail.com</w:t>
      </w:r>
    </w:p>
    <w:p w:rsidR="00335A17" w:rsidRDefault="00DE0148">
      <w:pPr>
        <w:pStyle w:val="Name"/>
      </w:pPr>
      <w:r>
        <w:t>Kaiell george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335A17">
        <w:tc>
          <w:tcPr>
            <w:tcW w:w="2250" w:type="dxa"/>
            <w:tcMar>
              <w:right w:w="475" w:type="dxa"/>
            </w:tcMar>
          </w:tcPr>
          <w:p w:rsidR="00335A17" w:rsidRDefault="00852B08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335A17" w:rsidRDefault="00DE0148" w:rsidP="00DE0148">
            <w:pPr>
              <w:pStyle w:val="ResumeText"/>
            </w:pPr>
            <w:r>
              <w:t>To</w:t>
            </w:r>
            <w:r w:rsidR="00852B08">
              <w:t xml:space="preserve"> obtain a job, so as to gain</w:t>
            </w:r>
            <w:r>
              <w:t xml:space="preserve"> </w:t>
            </w:r>
            <w:r w:rsidR="00852B08">
              <w:t xml:space="preserve">worthwhile </w:t>
            </w:r>
            <w:r>
              <w:t>experience</w:t>
            </w:r>
            <w:r w:rsidR="00852B08">
              <w:t>.</w:t>
            </w:r>
          </w:p>
        </w:tc>
      </w:tr>
      <w:tr w:rsidR="00335A17">
        <w:tc>
          <w:tcPr>
            <w:tcW w:w="2250" w:type="dxa"/>
            <w:tcMar>
              <w:right w:w="475" w:type="dxa"/>
            </w:tcMar>
          </w:tcPr>
          <w:p w:rsidR="00335A17" w:rsidRDefault="00852B08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9111E1" w:rsidRDefault="009111E1" w:rsidP="009111E1">
            <w:pPr>
              <w:pStyle w:val="ResumeText"/>
            </w:pPr>
            <w:r>
              <w:t>•</w:t>
            </w:r>
            <w:r>
              <w:t>Computer Literate – Microsoft Word, Access, Excel and PowerPoint.</w:t>
            </w:r>
          </w:p>
          <w:p w:rsidR="009111E1" w:rsidRDefault="009111E1" w:rsidP="009111E1">
            <w:pPr>
              <w:pStyle w:val="ResumeText"/>
            </w:pPr>
            <w:r>
              <w:t>•</w:t>
            </w:r>
            <w:r>
              <w:t xml:space="preserve">Driven, hardworking and the ability to follow through in all that I have </w:t>
            </w:r>
            <w:r>
              <w:t xml:space="preserve">been assigned </w:t>
            </w:r>
            <w:r>
              <w:t>to do.</w:t>
            </w:r>
          </w:p>
          <w:p w:rsidR="00335A17" w:rsidRDefault="009111E1" w:rsidP="009111E1">
            <w:pPr>
              <w:pStyle w:val="ResumeText"/>
            </w:pPr>
            <w:r>
              <w:t>•</w:t>
            </w:r>
            <w:r>
              <w:t>Very interpersonal, therefore a people person.</w:t>
            </w:r>
            <w:r>
              <w:br/>
            </w:r>
          </w:p>
        </w:tc>
      </w:tr>
      <w:tr w:rsidR="00335A17">
        <w:tc>
          <w:tcPr>
            <w:tcW w:w="2250" w:type="dxa"/>
            <w:tcMar>
              <w:right w:w="475" w:type="dxa"/>
            </w:tcMar>
          </w:tcPr>
          <w:p w:rsidR="00335A17" w:rsidRDefault="00852B08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:rsidR="00335A17" w:rsidRDefault="009111E1">
            <w:pPr>
              <w:pStyle w:val="ResumeText"/>
            </w:pPr>
            <w:r>
              <w:t>None to date.</w:t>
            </w:r>
          </w:p>
        </w:tc>
      </w:tr>
      <w:tr w:rsidR="00335A17">
        <w:tc>
          <w:tcPr>
            <w:tcW w:w="2250" w:type="dxa"/>
            <w:tcMar>
              <w:right w:w="475" w:type="dxa"/>
            </w:tcMar>
          </w:tcPr>
          <w:p w:rsidR="00335A17" w:rsidRDefault="00852B08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9111E1" w:rsidRDefault="009111E1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 w:rsidRPr="009111E1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Tranquility Government Secondary School</w:t>
            </w: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 (2017 to now)</w:t>
            </w:r>
          </w:p>
          <w:p w:rsidR="009111E1" w:rsidRDefault="009111E1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CAPE / A LEVELS (awaiting exams) </w:t>
            </w:r>
          </w:p>
          <w:p w:rsidR="009111E1" w:rsidRDefault="009111E1" w:rsidP="009111E1">
            <w:pPr>
              <w:pStyle w:val="ResumeText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INFORMATION TECHNOLOGY</w:t>
            </w:r>
          </w:p>
          <w:p w:rsidR="009111E1" w:rsidRDefault="009111E1" w:rsidP="009111E1">
            <w:pPr>
              <w:pStyle w:val="ResumeText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SOCIOLOGY</w:t>
            </w:r>
          </w:p>
          <w:p w:rsidR="009111E1" w:rsidRDefault="009111E1" w:rsidP="009111E1">
            <w:pPr>
              <w:pStyle w:val="ResumeText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ECONOMICS</w:t>
            </w:r>
          </w:p>
          <w:p w:rsidR="009111E1" w:rsidRDefault="009111E1" w:rsidP="009111E1">
            <w:pPr>
              <w:pStyle w:val="ResumeText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COMMUNICATION STUDIES</w:t>
            </w:r>
          </w:p>
          <w:p w:rsidR="009111E1" w:rsidRDefault="009111E1" w:rsidP="009111E1">
            <w:pPr>
              <w:pStyle w:val="ResumeText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CARIBBEAN STUDIES</w:t>
            </w:r>
          </w:p>
          <w:p w:rsidR="009111E1" w:rsidRDefault="007834E2" w:rsidP="009111E1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trinity college east (2012</w:t>
            </w:r>
            <w:r w:rsidR="009111E1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-2017)</w:t>
            </w:r>
          </w:p>
          <w:p w:rsidR="0072063D" w:rsidRDefault="0072063D" w:rsidP="009111E1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 xml:space="preserve">cxc PASSES </w:t>
            </w:r>
          </w:p>
          <w:p w:rsidR="009111E1" w:rsidRDefault="0072063D" w:rsidP="0072063D">
            <w:pPr>
              <w:pStyle w:val="ResumeText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ENGLISH A - 2</w:t>
            </w:r>
          </w:p>
          <w:p w:rsidR="0072063D" w:rsidRDefault="0072063D" w:rsidP="0072063D">
            <w:pPr>
              <w:pStyle w:val="ResumeText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ENGLISH B – 4</w:t>
            </w:r>
          </w:p>
          <w:p w:rsidR="0072063D" w:rsidRDefault="0072063D" w:rsidP="0072063D">
            <w:pPr>
              <w:pStyle w:val="ResumeText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MATHEMATICS – 3</w:t>
            </w:r>
          </w:p>
          <w:p w:rsidR="0072063D" w:rsidRDefault="0072063D" w:rsidP="0072063D">
            <w:pPr>
              <w:pStyle w:val="ResumeText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ECONOMICS – 3</w:t>
            </w:r>
          </w:p>
          <w:p w:rsidR="0072063D" w:rsidRDefault="0072063D" w:rsidP="0072063D">
            <w:pPr>
              <w:pStyle w:val="ResumeText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AGRICULTURAL SCIENCE – 3</w:t>
            </w:r>
          </w:p>
          <w:p w:rsidR="0072063D" w:rsidRDefault="0072063D" w:rsidP="0072063D">
            <w:pPr>
              <w:pStyle w:val="ResumeText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INFORMATION TECHNOLOGY – 2</w:t>
            </w:r>
          </w:p>
          <w:p w:rsidR="0072063D" w:rsidRDefault="0072063D" w:rsidP="0072063D">
            <w:pPr>
              <w:pStyle w:val="ResumeText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PRINCIPLES OF BUSINESS – 2</w:t>
            </w:r>
          </w:p>
          <w:p w:rsidR="0072063D" w:rsidRDefault="0072063D" w:rsidP="0072063D">
            <w:pPr>
              <w:pStyle w:val="ResumeText"/>
              <w:numPr>
                <w:ilvl w:val="0"/>
                <w:numId w:val="3"/>
              </w:num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SOCIAL STUDIES - 3</w:t>
            </w:r>
          </w:p>
          <w:p w:rsidR="00335A17" w:rsidRPr="0072063D" w:rsidRDefault="0072063D" w:rsidP="0072063D">
            <w:pPr>
              <w:pStyle w:val="ResumeText"/>
              <w:rPr>
                <w:rFonts w:asciiTheme="majorHAnsi" w:hAnsiTheme="majorHAnsi"/>
                <w:b/>
              </w:rPr>
            </w:pPr>
            <w:r w:rsidRPr="0072063D">
              <w:rPr>
                <w:rFonts w:asciiTheme="majorHAnsi" w:hAnsiTheme="majorHAnsi"/>
                <w:b/>
              </w:rPr>
              <w:t>ST.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72063D">
              <w:rPr>
                <w:rFonts w:asciiTheme="majorHAnsi" w:hAnsiTheme="majorHAnsi"/>
                <w:b/>
              </w:rPr>
              <w:t>MARGARET’S B</w:t>
            </w:r>
            <w:r>
              <w:rPr>
                <w:rFonts w:asciiTheme="majorHAnsi" w:hAnsiTheme="majorHAnsi"/>
                <w:b/>
              </w:rPr>
              <w:t>OYS ANGLICAN SCHOOL (2005</w:t>
            </w:r>
            <w:bookmarkStart w:id="0" w:name="_GoBack"/>
            <w:bookmarkEnd w:id="0"/>
            <w:r>
              <w:rPr>
                <w:rFonts w:asciiTheme="majorHAnsi" w:hAnsiTheme="majorHAnsi"/>
                <w:b/>
              </w:rPr>
              <w:t xml:space="preserve"> </w:t>
            </w:r>
            <w:r w:rsidR="007834E2">
              <w:rPr>
                <w:rFonts w:asciiTheme="majorHAnsi" w:hAnsiTheme="majorHAnsi"/>
                <w:b/>
              </w:rPr>
              <w:t>– 2011</w:t>
            </w:r>
            <w:r w:rsidRPr="0072063D">
              <w:rPr>
                <w:rFonts w:asciiTheme="majorHAnsi" w:hAnsiTheme="majorHAnsi"/>
                <w:b/>
              </w:rPr>
              <w:t>)</w:t>
            </w:r>
          </w:p>
        </w:tc>
      </w:tr>
      <w:tr w:rsidR="00335A17">
        <w:tc>
          <w:tcPr>
            <w:tcW w:w="2250" w:type="dxa"/>
            <w:tcMar>
              <w:right w:w="475" w:type="dxa"/>
            </w:tcMar>
          </w:tcPr>
          <w:p w:rsidR="00335A17" w:rsidRDefault="0072063D" w:rsidP="0072063D">
            <w:pPr>
              <w:pStyle w:val="Heading1"/>
              <w:jc w:val="left"/>
              <w:outlineLvl w:val="0"/>
            </w:pPr>
            <w:r>
              <w:t>ACHIEVEMENTS/</w:t>
            </w:r>
          </w:p>
          <w:p w:rsidR="0072063D" w:rsidRDefault="0072063D" w:rsidP="0072063D">
            <w:pPr>
              <w:pStyle w:val="Heading1"/>
              <w:jc w:val="left"/>
              <w:outlineLvl w:val="0"/>
            </w:pPr>
            <w:r>
              <w:t>ACTIVITIES PARTICIPATED IN</w:t>
            </w:r>
          </w:p>
        </w:tc>
        <w:tc>
          <w:tcPr>
            <w:tcW w:w="7830" w:type="dxa"/>
          </w:tcPr>
          <w:p w:rsidR="0072063D" w:rsidRDefault="0072063D" w:rsidP="0072063D">
            <w:pPr>
              <w:pStyle w:val="ResumeText"/>
            </w:pPr>
            <w:r>
              <w:t>Junior Achievers Certificate –</w:t>
            </w:r>
            <w:r w:rsidR="003A4F15">
              <w:t xml:space="preserve"> H</w:t>
            </w:r>
            <w:r>
              <w:t>ead of Marketing</w:t>
            </w:r>
          </w:p>
          <w:p w:rsidR="003A4F15" w:rsidRDefault="003A4F15" w:rsidP="0072063D">
            <w:pPr>
              <w:pStyle w:val="ResumeText"/>
            </w:pPr>
            <w:r>
              <w:t>Certificate of Participation - Marine &amp; Football Camp</w:t>
            </w:r>
          </w:p>
          <w:p w:rsidR="00335A17" w:rsidRDefault="003A4F15" w:rsidP="0072063D">
            <w:pPr>
              <w:pStyle w:val="ResumeText"/>
            </w:pPr>
            <w:r>
              <w:t>School Prefect @ Tranquility Government Secondary School</w:t>
            </w:r>
          </w:p>
        </w:tc>
      </w:tr>
      <w:tr w:rsidR="00335A17">
        <w:tc>
          <w:tcPr>
            <w:tcW w:w="2250" w:type="dxa"/>
            <w:tcMar>
              <w:right w:w="475" w:type="dxa"/>
            </w:tcMar>
          </w:tcPr>
          <w:p w:rsidR="00335A17" w:rsidRDefault="003A4F15">
            <w:pPr>
              <w:pStyle w:val="Heading1"/>
              <w:outlineLvl w:val="0"/>
            </w:pPr>
            <w:r>
              <w:lastRenderedPageBreak/>
              <w:t>HOBBIES</w:t>
            </w:r>
          </w:p>
        </w:tc>
        <w:tc>
          <w:tcPr>
            <w:tcW w:w="7830" w:type="dxa"/>
          </w:tcPr>
          <w:p w:rsidR="00335A17" w:rsidRDefault="003A4F15" w:rsidP="003A4F15">
            <w:pPr>
              <w:pStyle w:val="ResumeText"/>
              <w:numPr>
                <w:ilvl w:val="0"/>
                <w:numId w:val="4"/>
              </w:numPr>
            </w:pPr>
            <w:r>
              <w:t>Football</w:t>
            </w:r>
          </w:p>
          <w:p w:rsidR="003A4F15" w:rsidRDefault="003A4F15" w:rsidP="003A4F15">
            <w:pPr>
              <w:pStyle w:val="ResumeText"/>
              <w:numPr>
                <w:ilvl w:val="0"/>
                <w:numId w:val="4"/>
              </w:numPr>
            </w:pPr>
            <w:r>
              <w:t>Reading</w:t>
            </w:r>
          </w:p>
          <w:p w:rsidR="003A4F15" w:rsidRDefault="003A4F15" w:rsidP="003A4F15">
            <w:pPr>
              <w:pStyle w:val="ResumeText"/>
              <w:numPr>
                <w:ilvl w:val="0"/>
                <w:numId w:val="4"/>
              </w:numPr>
            </w:pPr>
            <w:r>
              <w:t>Volleyball</w:t>
            </w:r>
          </w:p>
          <w:p w:rsidR="003A4F15" w:rsidRDefault="003A4F15" w:rsidP="003A4F15">
            <w:pPr>
              <w:pStyle w:val="ResumeText"/>
              <w:numPr>
                <w:ilvl w:val="0"/>
                <w:numId w:val="4"/>
              </w:numPr>
            </w:pPr>
            <w:r>
              <w:t>Chess</w:t>
            </w:r>
          </w:p>
        </w:tc>
      </w:tr>
      <w:tr w:rsidR="00335A17">
        <w:tc>
          <w:tcPr>
            <w:tcW w:w="2250" w:type="dxa"/>
            <w:tcMar>
              <w:right w:w="475" w:type="dxa"/>
            </w:tcMar>
          </w:tcPr>
          <w:p w:rsidR="00335A17" w:rsidRDefault="00852B08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830" w:type="dxa"/>
          </w:tcPr>
          <w:p w:rsidR="00335A17" w:rsidRPr="003A4F15" w:rsidRDefault="003A4F15" w:rsidP="003A4F15">
            <w:pPr>
              <w:pStyle w:val="ListParagraph"/>
              <w:numPr>
                <w:ilvl w:val="0"/>
                <w:numId w:val="5"/>
              </w:numPr>
            </w:pPr>
            <w:r w:rsidRPr="003A4F15">
              <w:t xml:space="preserve">Mrs. Aires </w:t>
            </w:r>
          </w:p>
          <w:p w:rsidR="00335A17" w:rsidRDefault="003A4F15" w:rsidP="003A4F15">
            <w:pPr>
              <w:pStyle w:val="ResumeText"/>
            </w:pPr>
            <w:r>
              <w:t>Information Technology Teacher @ Tranquility Government Primary School</w:t>
            </w:r>
          </w:p>
          <w:p w:rsidR="003A4F15" w:rsidRDefault="003A4F15" w:rsidP="003A4F15">
            <w:pPr>
              <w:pStyle w:val="ResumeText"/>
              <w:numPr>
                <w:ilvl w:val="0"/>
                <w:numId w:val="5"/>
              </w:numPr>
            </w:pPr>
            <w:r>
              <w:t xml:space="preserve">Mrs. </w:t>
            </w:r>
            <w:r w:rsidRPr="003A4F15">
              <w:t>Chookolingo</w:t>
            </w:r>
          </w:p>
          <w:p w:rsidR="003A4F15" w:rsidRDefault="003A4F15" w:rsidP="003A4F15">
            <w:pPr>
              <w:pStyle w:val="ResumeText"/>
            </w:pPr>
            <w:r>
              <w:t>Sociology Teacher @ Tranquility Government Primary School</w:t>
            </w:r>
          </w:p>
          <w:p w:rsidR="003A4F15" w:rsidRDefault="003A4F15" w:rsidP="003A4F15">
            <w:pPr>
              <w:pStyle w:val="ResumeText"/>
            </w:pPr>
          </w:p>
        </w:tc>
      </w:tr>
    </w:tbl>
    <w:p w:rsidR="00335A17" w:rsidRDefault="00335A17"/>
    <w:sectPr w:rsidR="00335A17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85" w:rsidRDefault="00825685">
      <w:pPr>
        <w:spacing w:after="0" w:line="240" w:lineRule="auto"/>
      </w:pPr>
      <w:r>
        <w:separator/>
      </w:r>
    </w:p>
  </w:endnote>
  <w:endnote w:type="continuationSeparator" w:id="0">
    <w:p w:rsidR="00825685" w:rsidRDefault="0082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B08" w:rsidRDefault="00852B0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34E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85" w:rsidRDefault="00825685">
      <w:pPr>
        <w:spacing w:after="0" w:line="240" w:lineRule="auto"/>
      </w:pPr>
      <w:r>
        <w:separator/>
      </w:r>
    </w:p>
  </w:footnote>
  <w:footnote w:type="continuationSeparator" w:id="0">
    <w:p w:rsidR="00825685" w:rsidRDefault="00825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F45"/>
    <w:multiLevelType w:val="hybridMultilevel"/>
    <w:tmpl w:val="9E7A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328F"/>
    <w:multiLevelType w:val="hybridMultilevel"/>
    <w:tmpl w:val="A524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16117"/>
    <w:multiLevelType w:val="hybridMultilevel"/>
    <w:tmpl w:val="D988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11C17"/>
    <w:multiLevelType w:val="hybridMultilevel"/>
    <w:tmpl w:val="CCFE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2072A"/>
    <w:multiLevelType w:val="hybridMultilevel"/>
    <w:tmpl w:val="19C0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48"/>
    <w:rsid w:val="001211D4"/>
    <w:rsid w:val="00335A17"/>
    <w:rsid w:val="003A4F15"/>
    <w:rsid w:val="0072063D"/>
    <w:rsid w:val="007834E2"/>
    <w:rsid w:val="007F6ABD"/>
    <w:rsid w:val="00825685"/>
    <w:rsid w:val="00852B08"/>
    <w:rsid w:val="009111E1"/>
    <w:rsid w:val="00DD6B33"/>
    <w:rsid w:val="00D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852E2-2C57-457B-8129-6AAC698C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3A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3</cp:revision>
  <dcterms:created xsi:type="dcterms:W3CDTF">2018-04-24T21:11:00Z</dcterms:created>
  <dcterms:modified xsi:type="dcterms:W3CDTF">2018-04-24T21:12:00Z</dcterms:modified>
</cp:coreProperties>
</file>