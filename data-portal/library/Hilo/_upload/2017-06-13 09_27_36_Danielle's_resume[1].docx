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3D" w:rsidRPr="00F16A4A" w:rsidRDefault="00F16A4A" w:rsidP="002752E2">
      <w:pPr>
        <w:pStyle w:val="Title"/>
        <w:spacing w:after="0"/>
        <w:jc w:val="center"/>
        <w:rPr>
          <w:rFonts w:ascii="Times New Roman" w:hAnsi="Times New Roman" w:cs="Times New Roman"/>
          <w:b/>
          <w:color w:val="auto"/>
          <w:sz w:val="72"/>
          <w:szCs w:val="28"/>
        </w:rPr>
      </w:pPr>
      <w:r w:rsidRPr="00F16A4A">
        <w:rPr>
          <w:rFonts w:ascii="Times New Roman" w:hAnsi="Times New Roman" w:cs="Times New Roman"/>
          <w:b/>
          <w:color w:val="auto"/>
          <w:sz w:val="72"/>
          <w:szCs w:val="28"/>
        </w:rPr>
        <w:t>CURRICULUM VITAE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PERSONAL INFORMATION</w:t>
      </w:r>
    </w:p>
    <w:p w:rsidR="002752E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Name: 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Danielle Alexandria Gregorio</w:t>
      </w: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Address: 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 xml:space="preserve">#22 Archer Road, </w:t>
      </w:r>
      <w:proofErr w:type="spellStart"/>
      <w:r w:rsidRPr="0048386C">
        <w:rPr>
          <w:rFonts w:ascii="Times New Roman" w:hAnsi="Times New Roman" w:cs="Times New Roman"/>
          <w:sz w:val="26"/>
          <w:szCs w:val="26"/>
        </w:rPr>
        <w:t>Mahaica</w:t>
      </w:r>
      <w:proofErr w:type="spellEnd"/>
      <w:r w:rsidRPr="0048386C">
        <w:rPr>
          <w:rFonts w:ascii="Times New Roman" w:hAnsi="Times New Roman" w:cs="Times New Roman"/>
          <w:sz w:val="26"/>
          <w:szCs w:val="26"/>
        </w:rPr>
        <w:t>, Point Fortin</w:t>
      </w:r>
      <w:r w:rsidR="008353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53DE">
        <w:rPr>
          <w:rFonts w:ascii="Times New Roman" w:hAnsi="Times New Roman" w:cs="Times New Roman"/>
          <w:sz w:val="26"/>
          <w:szCs w:val="26"/>
        </w:rPr>
        <w:t>Trinidad</w:t>
      </w:r>
      <w:proofErr w:type="gramStart"/>
      <w:r w:rsidR="008353DE">
        <w:rPr>
          <w:rFonts w:ascii="Times New Roman" w:hAnsi="Times New Roman" w:cs="Times New Roman"/>
          <w:sz w:val="26"/>
          <w:szCs w:val="26"/>
        </w:rPr>
        <w:t>,W.I</w:t>
      </w:r>
      <w:proofErr w:type="spellEnd"/>
      <w:proofErr w:type="gramEnd"/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Telephone No. : </w:t>
      </w:r>
      <w:r w:rsidRPr="0048386C">
        <w:rPr>
          <w:rFonts w:ascii="Times New Roman" w:hAnsi="Times New Roman" w:cs="Times New Roman"/>
          <w:sz w:val="26"/>
          <w:szCs w:val="26"/>
        </w:rPr>
        <w:tab/>
        <w:t>296-4071 / 379-1161</w:t>
      </w: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Date of Birth: </w:t>
      </w:r>
      <w:r w:rsidRPr="0048386C">
        <w:rPr>
          <w:rFonts w:ascii="Times New Roman" w:hAnsi="Times New Roman" w:cs="Times New Roman"/>
          <w:sz w:val="26"/>
          <w:szCs w:val="26"/>
        </w:rPr>
        <w:tab/>
        <w:t>11</w:t>
      </w:r>
      <w:r w:rsidRPr="0048386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8386C">
        <w:rPr>
          <w:rFonts w:ascii="Times New Roman" w:hAnsi="Times New Roman" w:cs="Times New Roman"/>
          <w:sz w:val="26"/>
          <w:szCs w:val="26"/>
        </w:rPr>
        <w:t xml:space="preserve"> February, 1996</w:t>
      </w: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Marital Status: </w:t>
      </w:r>
      <w:r w:rsidRPr="0048386C">
        <w:rPr>
          <w:rFonts w:ascii="Times New Roman" w:hAnsi="Times New Roman" w:cs="Times New Roman"/>
          <w:sz w:val="26"/>
          <w:szCs w:val="26"/>
        </w:rPr>
        <w:tab/>
        <w:t>Single</w:t>
      </w: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Sex: 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Female</w:t>
      </w:r>
    </w:p>
    <w:p w:rsidR="00F16A4A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Email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194266" w:rsidRPr="0048386C">
        <w:rPr>
          <w:rFonts w:ascii="Times New Roman" w:hAnsi="Times New Roman" w:cs="Times New Roman"/>
          <w:sz w:val="26"/>
          <w:szCs w:val="26"/>
        </w:rPr>
        <w:t>danielleagregorio</w:t>
      </w:r>
      <w:r w:rsidRPr="0048386C">
        <w:rPr>
          <w:rFonts w:ascii="Times New Roman" w:hAnsi="Times New Roman" w:cs="Times New Roman"/>
          <w:sz w:val="26"/>
          <w:szCs w:val="26"/>
        </w:rPr>
        <w:t>@gmail.com</w:t>
      </w:r>
    </w:p>
    <w:p w:rsidR="002752E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EDUCATIONAL BACKGROUND</w:t>
      </w:r>
    </w:p>
    <w:p w:rsidR="002752E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2001 – 2008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Point Fortin Roman Catholic School</w:t>
      </w:r>
    </w:p>
    <w:p w:rsidR="006C403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2008 – 2013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Holy Name Convent Secondary</w:t>
      </w:r>
    </w:p>
    <w:p w:rsidR="00B60891" w:rsidRPr="0048386C" w:rsidRDefault="00B60891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2014-2015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 xml:space="preserve">Trinidad and Tobago </w:t>
      </w:r>
      <w:r w:rsidR="006E4F2F" w:rsidRPr="0048386C">
        <w:rPr>
          <w:rFonts w:ascii="Times New Roman" w:hAnsi="Times New Roman" w:cs="Times New Roman"/>
          <w:sz w:val="26"/>
          <w:szCs w:val="26"/>
        </w:rPr>
        <w:t>Hospitality and Tourism Institute</w:t>
      </w:r>
    </w:p>
    <w:p w:rsidR="002752E2" w:rsidRPr="0048386C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52E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SUBJECTS OBTAINED</w:t>
      </w:r>
      <w:r w:rsidRPr="0048386C">
        <w:rPr>
          <w:rFonts w:ascii="Times New Roman" w:hAnsi="Times New Roman" w:cs="Times New Roman"/>
          <w:sz w:val="26"/>
          <w:szCs w:val="26"/>
        </w:rPr>
        <w:t>:</w:t>
      </w:r>
    </w:p>
    <w:p w:rsidR="00CB1DAF" w:rsidRPr="0048386C" w:rsidRDefault="009A0DD7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I.T CVQ</w:t>
      </w:r>
      <w:r w:rsidR="002752E2" w:rsidRPr="0048386C">
        <w:rPr>
          <w:rFonts w:ascii="Times New Roman" w:hAnsi="Times New Roman" w:cs="Times New Roman"/>
          <w:sz w:val="26"/>
          <w:szCs w:val="26"/>
        </w:rPr>
        <w:tab/>
      </w:r>
      <w:r w:rsidR="002752E2" w:rsidRPr="0048386C">
        <w:rPr>
          <w:rFonts w:ascii="Times New Roman" w:hAnsi="Times New Roman" w:cs="Times New Roman"/>
          <w:sz w:val="26"/>
          <w:szCs w:val="26"/>
        </w:rPr>
        <w:tab/>
      </w:r>
      <w:r w:rsidR="002752E2" w:rsidRPr="0048386C">
        <w:rPr>
          <w:rFonts w:ascii="Times New Roman" w:hAnsi="Times New Roman" w:cs="Times New Roman"/>
          <w:sz w:val="26"/>
          <w:szCs w:val="26"/>
        </w:rPr>
        <w:tab/>
      </w:r>
      <w:r w:rsidR="002752E2" w:rsidRPr="0048386C">
        <w:rPr>
          <w:rFonts w:ascii="Times New Roman" w:hAnsi="Times New Roman" w:cs="Times New Roman"/>
          <w:sz w:val="26"/>
          <w:szCs w:val="26"/>
        </w:rPr>
        <w:tab/>
        <w:t>Pass</w:t>
      </w:r>
    </w:p>
    <w:p w:rsidR="0072553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Mathematics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2A6C7D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1</w:t>
      </w:r>
    </w:p>
    <w:p w:rsidR="0072553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English Language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2</w:t>
      </w:r>
    </w:p>
    <w:p w:rsidR="0072553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Principals </w:t>
      </w:r>
      <w:r w:rsidR="00F16A4A" w:rsidRPr="0048386C">
        <w:rPr>
          <w:rFonts w:ascii="Times New Roman" w:hAnsi="Times New Roman" w:cs="Times New Roman"/>
          <w:sz w:val="26"/>
          <w:szCs w:val="26"/>
        </w:rPr>
        <w:t>of</w:t>
      </w:r>
      <w:r w:rsidRPr="0048386C">
        <w:rPr>
          <w:rFonts w:ascii="Times New Roman" w:hAnsi="Times New Roman" w:cs="Times New Roman"/>
          <w:sz w:val="26"/>
          <w:szCs w:val="26"/>
        </w:rPr>
        <w:t xml:space="preserve"> Business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2</w:t>
      </w:r>
    </w:p>
    <w:p w:rsidR="0072553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Principals </w:t>
      </w:r>
      <w:r w:rsidR="00F16A4A" w:rsidRPr="0048386C">
        <w:rPr>
          <w:rFonts w:ascii="Times New Roman" w:hAnsi="Times New Roman" w:cs="Times New Roman"/>
          <w:sz w:val="26"/>
          <w:szCs w:val="26"/>
        </w:rPr>
        <w:t>of</w:t>
      </w:r>
      <w:r w:rsidRPr="0048386C">
        <w:rPr>
          <w:rFonts w:ascii="Times New Roman" w:hAnsi="Times New Roman" w:cs="Times New Roman"/>
          <w:sz w:val="26"/>
          <w:szCs w:val="26"/>
        </w:rPr>
        <w:t xml:space="preserve"> Accounts</w:t>
      </w:r>
      <w:r w:rsidR="00F16A4A" w:rsidRPr="0048386C">
        <w:rPr>
          <w:rFonts w:ascii="Times New Roman" w:hAnsi="Times New Roman" w:cs="Times New Roman"/>
          <w:sz w:val="26"/>
          <w:szCs w:val="26"/>
        </w:rPr>
        <w:tab/>
      </w:r>
      <w:r w:rsidR="00F16A4A"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3</w:t>
      </w:r>
    </w:p>
    <w:p w:rsidR="00725532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Integrated Science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3</w:t>
      </w:r>
    </w:p>
    <w:p w:rsidR="00725532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Social Studies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3</w:t>
      </w:r>
    </w:p>
    <w:p w:rsidR="00725532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Additional Mathematics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F71F7F" w:rsidRPr="0048386C">
        <w:rPr>
          <w:rFonts w:ascii="Times New Roman" w:hAnsi="Times New Roman" w:cs="Times New Roman"/>
          <w:sz w:val="26"/>
          <w:szCs w:val="26"/>
        </w:rPr>
        <w:t>4</w:t>
      </w:r>
    </w:p>
    <w:p w:rsidR="00725532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</w:p>
    <w:p w:rsidR="00725532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INTEREST &amp; ACTIVITIES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="002752E2" w:rsidRPr="0048386C">
        <w:rPr>
          <w:rFonts w:ascii="Times New Roman" w:hAnsi="Times New Roman" w:cs="Times New Roman"/>
          <w:sz w:val="26"/>
          <w:szCs w:val="26"/>
        </w:rPr>
        <w:t>Steel Pan</w:t>
      </w:r>
    </w:p>
    <w:p w:rsidR="00725532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>Cooking</w:t>
      </w:r>
    </w:p>
    <w:p w:rsidR="005041E5" w:rsidRPr="0048386C" w:rsidRDefault="005041E5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Computer Work</w:t>
      </w:r>
    </w:p>
    <w:p w:rsidR="002A6C7D" w:rsidRPr="004838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Netball</w:t>
      </w:r>
    </w:p>
    <w:p w:rsidR="00F71F7F" w:rsidRPr="0048386C" w:rsidRDefault="00F71F7F" w:rsidP="002752E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:rsidR="00F71F7F" w:rsidRPr="0048386C" w:rsidRDefault="00F71F7F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Mc Donald’s- Team Member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>November 2013- February 2014</w:t>
      </w:r>
    </w:p>
    <w:p w:rsidR="0048386C" w:rsidRDefault="00077D2D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Clifton Hill Manor</w:t>
      </w:r>
      <w:r w:rsidRPr="0048386C">
        <w:rPr>
          <w:rFonts w:ascii="Times New Roman" w:hAnsi="Times New Roman" w:cs="Times New Roman"/>
          <w:sz w:val="26"/>
          <w:szCs w:val="26"/>
        </w:rPr>
        <w:tab/>
        <w:t>(Externship)</w:t>
      </w:r>
      <w:r w:rsidRPr="0048386C">
        <w:rPr>
          <w:rFonts w:ascii="Times New Roman" w:hAnsi="Times New Roman" w:cs="Times New Roman"/>
          <w:sz w:val="26"/>
          <w:szCs w:val="26"/>
        </w:rPr>
        <w:tab/>
      </w:r>
      <w:r w:rsidRPr="0048386C">
        <w:rPr>
          <w:rFonts w:ascii="Times New Roman" w:hAnsi="Times New Roman" w:cs="Times New Roman"/>
          <w:sz w:val="26"/>
          <w:szCs w:val="26"/>
        </w:rPr>
        <w:tab/>
        <w:t xml:space="preserve">July 2015- September 2015 </w:t>
      </w:r>
    </w:p>
    <w:p w:rsidR="002A6C7D" w:rsidRDefault="002A6C7D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Clifton Hill Manor- Chef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October 2015- </w:t>
      </w:r>
      <w:r w:rsidR="005E7F94">
        <w:rPr>
          <w:rFonts w:ascii="Times New Roman" w:hAnsi="Times New Roman" w:cs="Times New Roman"/>
          <w:sz w:val="26"/>
          <w:szCs w:val="26"/>
        </w:rPr>
        <w:t>January 2016</w:t>
      </w:r>
    </w:p>
    <w:p w:rsidR="00993155" w:rsidRPr="0048386C" w:rsidRDefault="002D6BE9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Food </w:t>
      </w:r>
      <w:proofErr w:type="spellStart"/>
      <w:r>
        <w:rPr>
          <w:rFonts w:ascii="Times New Roman" w:hAnsi="Times New Roman" w:cs="Times New Roman"/>
          <w:sz w:val="26"/>
          <w:szCs w:val="26"/>
        </w:rPr>
        <w:t>Flaire</w:t>
      </w:r>
      <w:proofErr w:type="spellEnd"/>
      <w:r w:rsidR="00993155">
        <w:rPr>
          <w:rFonts w:ascii="Times New Roman" w:hAnsi="Times New Roman" w:cs="Times New Roman"/>
          <w:sz w:val="26"/>
          <w:szCs w:val="26"/>
        </w:rPr>
        <w:t>- Chef and Sales Clerk</w:t>
      </w:r>
      <w:r w:rsidR="0099315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93155">
        <w:rPr>
          <w:rFonts w:ascii="Times New Roman" w:hAnsi="Times New Roman" w:cs="Times New Roman"/>
          <w:sz w:val="26"/>
          <w:szCs w:val="26"/>
        </w:rPr>
        <w:t xml:space="preserve">February 2016- </w:t>
      </w:r>
      <w:r>
        <w:rPr>
          <w:rFonts w:ascii="Times New Roman" w:hAnsi="Times New Roman" w:cs="Times New Roman"/>
          <w:sz w:val="26"/>
          <w:szCs w:val="26"/>
        </w:rPr>
        <w:t>June 2016</w:t>
      </w:r>
    </w:p>
    <w:p w:rsidR="00F71F7F" w:rsidRPr="0048386C" w:rsidRDefault="00F71F7F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6A4A" w:rsidRP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EE56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 xml:space="preserve">Carlene </w:t>
      </w:r>
      <w:proofErr w:type="spellStart"/>
      <w:r w:rsidRPr="0048386C">
        <w:rPr>
          <w:rFonts w:ascii="Times New Roman" w:hAnsi="Times New Roman" w:cs="Times New Roman"/>
          <w:sz w:val="26"/>
          <w:szCs w:val="26"/>
        </w:rPr>
        <w:t>Sinaswee</w:t>
      </w:r>
      <w:proofErr w:type="spellEnd"/>
      <w:r w:rsidRPr="0048386C">
        <w:rPr>
          <w:rFonts w:ascii="Times New Roman" w:hAnsi="Times New Roman" w:cs="Times New Roman"/>
          <w:sz w:val="26"/>
          <w:szCs w:val="26"/>
        </w:rPr>
        <w:t>-Ali</w:t>
      </w:r>
      <w:r w:rsidR="0048386C">
        <w:rPr>
          <w:rFonts w:ascii="Times New Roman" w:hAnsi="Times New Roman" w:cs="Times New Roman"/>
          <w:sz w:val="26"/>
          <w:szCs w:val="26"/>
        </w:rPr>
        <w:tab/>
      </w:r>
      <w:r w:rsidR="00EE56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566C" w:rsidRDefault="002752E2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Insurance Agent</w:t>
      </w:r>
      <w:r w:rsidR="0048386C">
        <w:rPr>
          <w:rFonts w:ascii="Times New Roman" w:hAnsi="Times New Roman" w:cs="Times New Roman"/>
          <w:sz w:val="26"/>
          <w:szCs w:val="26"/>
        </w:rPr>
        <w:tab/>
      </w:r>
      <w:r w:rsidR="0048386C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:rsidR="00F16A4A" w:rsidRPr="0048386C" w:rsidRDefault="004838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Tel.:</w:t>
      </w:r>
      <w:r>
        <w:rPr>
          <w:rFonts w:ascii="Times New Roman" w:hAnsi="Times New Roman" w:cs="Times New Roman"/>
          <w:sz w:val="26"/>
          <w:szCs w:val="26"/>
        </w:rPr>
        <w:tab/>
        <w:t>(Work) 648-0423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85222">
        <w:rPr>
          <w:rFonts w:ascii="Times New Roman" w:hAnsi="Times New Roman" w:cs="Times New Roman"/>
          <w:sz w:val="26"/>
          <w:szCs w:val="26"/>
        </w:rPr>
        <w:tab/>
      </w:r>
    </w:p>
    <w:p w:rsidR="0048386C" w:rsidRDefault="00F16A4A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ab/>
        <w:t xml:space="preserve">(Cell)   </w:t>
      </w:r>
      <w:r w:rsidR="002752E2" w:rsidRPr="0048386C">
        <w:rPr>
          <w:rFonts w:ascii="Times New Roman" w:hAnsi="Times New Roman" w:cs="Times New Roman"/>
          <w:sz w:val="26"/>
          <w:szCs w:val="26"/>
        </w:rPr>
        <w:t>345-3159</w:t>
      </w:r>
      <w:r w:rsidR="0048386C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48386C">
        <w:rPr>
          <w:rFonts w:ascii="Times New Roman" w:hAnsi="Times New Roman" w:cs="Times New Roman"/>
          <w:sz w:val="26"/>
          <w:szCs w:val="26"/>
        </w:rPr>
        <w:tab/>
      </w:r>
      <w:r w:rsidR="0048386C">
        <w:rPr>
          <w:rFonts w:ascii="Times New Roman" w:hAnsi="Times New Roman" w:cs="Times New Roman"/>
          <w:sz w:val="26"/>
          <w:szCs w:val="26"/>
        </w:rPr>
        <w:tab/>
      </w:r>
      <w:r w:rsidR="0048386C">
        <w:rPr>
          <w:rFonts w:ascii="Times New Roman" w:hAnsi="Times New Roman" w:cs="Times New Roman"/>
          <w:sz w:val="26"/>
          <w:szCs w:val="26"/>
        </w:rPr>
        <w:tab/>
      </w:r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lastRenderedPageBreak/>
        <w:t xml:space="preserve">Tamara </w:t>
      </w:r>
      <w:proofErr w:type="spellStart"/>
      <w:r w:rsidRPr="0048386C">
        <w:rPr>
          <w:rFonts w:ascii="Times New Roman" w:hAnsi="Times New Roman" w:cs="Times New Roman"/>
          <w:sz w:val="26"/>
          <w:szCs w:val="26"/>
        </w:rPr>
        <w:t>Silochan</w:t>
      </w:r>
      <w:proofErr w:type="spellEnd"/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Teacher II – Holy Name Convent</w:t>
      </w:r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Tel.: </w:t>
      </w:r>
      <w:r w:rsidRPr="0048386C">
        <w:rPr>
          <w:rFonts w:ascii="Times New Roman" w:hAnsi="Times New Roman" w:cs="Times New Roman"/>
          <w:sz w:val="26"/>
          <w:szCs w:val="26"/>
        </w:rPr>
        <w:t>(Home) 647-0070</w:t>
      </w:r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86C">
        <w:rPr>
          <w:rFonts w:ascii="Times New Roman" w:hAnsi="Times New Roman" w:cs="Times New Roman"/>
          <w:sz w:val="26"/>
          <w:szCs w:val="26"/>
        </w:rPr>
        <w:t>(Cell)    313-0387</w:t>
      </w:r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E566C" w:rsidRPr="0048386C" w:rsidRDefault="00EE566C" w:rsidP="00EE566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Felix Fahey</w:t>
      </w:r>
    </w:p>
    <w:p w:rsidR="00EE566C" w:rsidRPr="0048386C" w:rsidRDefault="00EE566C" w:rsidP="00EE566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Chef</w:t>
      </w:r>
    </w:p>
    <w:p w:rsidR="00EE566C" w:rsidRDefault="00EE566C" w:rsidP="002752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Tel.: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(Cell) 297-3849</w:t>
      </w:r>
    </w:p>
    <w:sectPr w:rsidR="00EE566C" w:rsidSect="002752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3D"/>
    <w:rsid w:val="00077D2D"/>
    <w:rsid w:val="00185222"/>
    <w:rsid w:val="00194266"/>
    <w:rsid w:val="001A4C2C"/>
    <w:rsid w:val="002752E2"/>
    <w:rsid w:val="002A6C7D"/>
    <w:rsid w:val="002D6BE9"/>
    <w:rsid w:val="00375A59"/>
    <w:rsid w:val="0048386C"/>
    <w:rsid w:val="005041E5"/>
    <w:rsid w:val="005E7F94"/>
    <w:rsid w:val="006104D9"/>
    <w:rsid w:val="006C403D"/>
    <w:rsid w:val="006E4F2F"/>
    <w:rsid w:val="00725532"/>
    <w:rsid w:val="008353DE"/>
    <w:rsid w:val="00993155"/>
    <w:rsid w:val="009A0DD7"/>
    <w:rsid w:val="009D21C1"/>
    <w:rsid w:val="00A31084"/>
    <w:rsid w:val="00B60891"/>
    <w:rsid w:val="00CB1DAF"/>
    <w:rsid w:val="00E85256"/>
    <w:rsid w:val="00EE566C"/>
    <w:rsid w:val="00F16A4A"/>
    <w:rsid w:val="00F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C470F-1288-4C25-A6BE-4BA81812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C9A9-FE6E-47D5-B190-A39F3C225DC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9E64758-DCA2-4463-81C3-ECB6F009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Danielle Gregorio</cp:lastModifiedBy>
  <cp:revision>2</cp:revision>
  <dcterms:created xsi:type="dcterms:W3CDTF">2016-10-18T00:28:00Z</dcterms:created>
  <dcterms:modified xsi:type="dcterms:W3CDTF">2016-10-18T00:28:00Z</dcterms:modified>
</cp:coreProperties>
</file>