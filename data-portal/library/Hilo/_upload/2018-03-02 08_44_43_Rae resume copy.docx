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27866007" w14:textId="77777777" w:rsidTr="00E941EF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FAF0928F6C64426588C799514510BD2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14:paraId="7D63D688" w14:textId="77777777" w:rsidR="00B93310" w:rsidRPr="005152F2" w:rsidRDefault="00B30ACE" w:rsidP="003856C9">
                <w:pPr>
                  <w:pStyle w:val="Heading1"/>
                </w:pPr>
                <w:r>
                  <w:t>Rae- Nisha Francette</w:t>
                </w:r>
              </w:p>
            </w:sdtContent>
          </w:sdt>
          <w:tbl>
            <w:tblPr>
              <w:tblW w:w="3150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150"/>
            </w:tblGrid>
            <w:tr w:rsidR="00441EB9" w:rsidRPr="005152F2" w14:paraId="7276189D" w14:textId="77777777" w:rsidTr="001503BD">
              <w:tc>
                <w:tcPr>
                  <w:tcW w:w="315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A2A2107" w14:textId="77777777" w:rsidR="006E0222" w:rsidRDefault="006E0222" w:rsidP="00441EB9">
                  <w:pPr>
                    <w:pStyle w:val="Heading3"/>
                  </w:pPr>
                </w:p>
                <w:p w14:paraId="3D421309" w14:textId="77777777" w:rsidR="006E0222" w:rsidRDefault="006E0222" w:rsidP="00441EB9">
                  <w:pPr>
                    <w:pStyle w:val="Heading3"/>
                  </w:pPr>
                </w:p>
                <w:p w14:paraId="2AE12619" w14:textId="77777777" w:rsidR="006E0222" w:rsidRDefault="006E0222" w:rsidP="00441EB9">
                  <w:pPr>
                    <w:pStyle w:val="Heading3"/>
                  </w:pPr>
                </w:p>
                <w:p w14:paraId="1A7F6127" w14:textId="77777777" w:rsidR="006E0222" w:rsidRDefault="006E0222" w:rsidP="00441EB9">
                  <w:pPr>
                    <w:pStyle w:val="Heading3"/>
                  </w:pPr>
                </w:p>
                <w:p w14:paraId="23BEE75E" w14:textId="77777777" w:rsidR="006E0222" w:rsidRDefault="006E0222" w:rsidP="00441EB9">
                  <w:pPr>
                    <w:pStyle w:val="Heading3"/>
                  </w:pPr>
                </w:p>
                <w:p w14:paraId="6DBEBE96" w14:textId="77777777" w:rsidR="006E0222" w:rsidRDefault="006E0222" w:rsidP="00441EB9">
                  <w:pPr>
                    <w:pStyle w:val="Heading3"/>
                  </w:pPr>
                </w:p>
                <w:p w14:paraId="49A27E99" w14:textId="77777777" w:rsidR="006E0222" w:rsidRDefault="006E0222" w:rsidP="00441EB9">
                  <w:pPr>
                    <w:pStyle w:val="Heading3"/>
                  </w:pPr>
                </w:p>
                <w:p w14:paraId="79DF8207" w14:textId="77777777" w:rsidR="006E0222" w:rsidRDefault="006E0222" w:rsidP="00441EB9">
                  <w:pPr>
                    <w:pStyle w:val="Heading3"/>
                  </w:pPr>
                </w:p>
                <w:p w14:paraId="0E8C4D91" w14:textId="77777777" w:rsidR="006E0222" w:rsidRDefault="006E0222" w:rsidP="00441EB9">
                  <w:pPr>
                    <w:pStyle w:val="Heading3"/>
                  </w:pPr>
                </w:p>
                <w:p w14:paraId="37887371" w14:textId="77777777" w:rsidR="001503BD" w:rsidRDefault="00441EB9" w:rsidP="001503BD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B5A3E88" wp14:editId="301DDAB9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08C17FA2" w14:textId="77777777" w:rsidR="001503BD" w:rsidRPr="001503BD" w:rsidRDefault="001503BD" w:rsidP="001503BD">
                  <w:pPr>
                    <w:pStyle w:val="Heading3"/>
                  </w:pPr>
                  <w:r w:rsidRPr="001503BD">
                    <w:t>#32 Amow Street Enterprise Chaguanas</w:t>
                  </w:r>
                </w:p>
                <w:p w14:paraId="024A2B91" w14:textId="77777777" w:rsidR="00441EB9" w:rsidRDefault="001503BD" w:rsidP="001503BD">
                  <w:pPr>
                    <w:pStyle w:val="Heading3"/>
                  </w:pPr>
                  <w:r w:rsidRPr="001503BD">
                    <w:t>Trinidad and tobago w.i</w:t>
                  </w:r>
                </w:p>
              </w:tc>
            </w:tr>
            <w:tr w:rsidR="00441EB9" w:rsidRPr="005152F2" w14:paraId="57690BC5" w14:textId="77777777" w:rsidTr="001503BD">
              <w:trPr>
                <w:trHeight w:val="25"/>
              </w:trPr>
              <w:tc>
                <w:tcPr>
                  <w:tcW w:w="315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79B2F0E" w14:textId="77777777" w:rsidR="00441EB9" w:rsidRDefault="00441EB9" w:rsidP="001503BD">
                  <w:pPr>
                    <w:pStyle w:val="Heading3"/>
                    <w:jc w:val="both"/>
                  </w:pPr>
                </w:p>
              </w:tc>
            </w:tr>
            <w:tr w:rsidR="00441EB9" w:rsidRPr="005152F2" w14:paraId="26F1706E" w14:textId="77777777" w:rsidTr="001503BD">
              <w:tc>
                <w:tcPr>
                  <w:tcW w:w="315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3F55CAE" w14:textId="77777777" w:rsidR="00441EB9" w:rsidRDefault="00441EB9" w:rsidP="001503BD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45CB397" wp14:editId="73626D2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F98FED7" w14:textId="77777777" w:rsidTr="001503BD">
              <w:tc>
                <w:tcPr>
                  <w:tcW w:w="3150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772F11F" w14:textId="77777777" w:rsidR="00441EB9" w:rsidRDefault="00B30ACE" w:rsidP="00B30ACE">
                  <w:pPr>
                    <w:pStyle w:val="Heading3"/>
                  </w:pPr>
                  <w:r>
                    <w:t>868-389-0734</w:t>
                  </w:r>
                </w:p>
              </w:tc>
            </w:tr>
            <w:tr w:rsidR="00441EB9" w:rsidRPr="005152F2" w14:paraId="3F495438" w14:textId="77777777" w:rsidTr="001503BD">
              <w:tc>
                <w:tcPr>
                  <w:tcW w:w="3150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B754A03" w14:textId="77777777" w:rsidR="00441EB9" w:rsidRDefault="001503BD" w:rsidP="001503BD">
                  <w:pPr>
                    <w:pStyle w:val="Heading3"/>
                  </w:pPr>
                  <w:r>
                    <w:rPr>
                      <w:noProof/>
                    </w:rPr>
                    <w:drawing>
                      <wp:inline distT="0" distB="0" distL="0" distR="0" wp14:anchorId="2202BEC6" wp14:editId="5E5D7597">
                        <wp:extent cx="335280" cy="335280"/>
                        <wp:effectExtent l="0" t="0" r="7620" b="762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528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DA508A3" w14:textId="77777777" w:rsidR="001503BD" w:rsidRDefault="001503BD" w:rsidP="001503BD">
                  <w:pPr>
                    <w:pStyle w:val="Heading3"/>
                  </w:pPr>
                  <w:r w:rsidRPr="001503BD">
                    <w:t>Nishafrancette@gmail.com</w:t>
                  </w:r>
                </w:p>
              </w:tc>
            </w:tr>
            <w:tr w:rsidR="00441EB9" w:rsidRPr="005152F2" w14:paraId="0209E57E" w14:textId="77777777" w:rsidTr="001503BD">
              <w:tc>
                <w:tcPr>
                  <w:tcW w:w="3150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B30BDAF" w14:textId="77777777" w:rsidR="00441EB9" w:rsidRDefault="00B30ACE" w:rsidP="00B30ACE">
                  <w:pPr>
                    <w:pStyle w:val="Heading3"/>
                  </w:pPr>
                  <w:r>
                    <w:t>Date of birth</w:t>
                  </w:r>
                </w:p>
                <w:p w14:paraId="17E9DE82" w14:textId="77777777" w:rsidR="00B30ACE" w:rsidRPr="00441EB9" w:rsidRDefault="00B30ACE" w:rsidP="00B30ACE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1997-04-13</w:t>
                  </w:r>
                </w:p>
              </w:tc>
            </w:tr>
            <w:tr w:rsidR="00463463" w:rsidRPr="005152F2" w14:paraId="021FB893" w14:textId="77777777" w:rsidTr="001503BD">
              <w:tc>
                <w:tcPr>
                  <w:tcW w:w="3150" w:type="dxa"/>
                  <w:tcMar>
                    <w:top w:w="374" w:type="dxa"/>
                    <w:bottom w:w="115" w:type="dxa"/>
                  </w:tcMar>
                </w:tcPr>
                <w:p w14:paraId="50B5B218" w14:textId="77777777" w:rsidR="005A7E57" w:rsidRDefault="008377B3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964ABE24197447CA49C583911E1E733"/>
                      </w:placeholder>
                      <w:temporary/>
                      <w:showingPlcHdr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657E19B6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274FC85" wp14:editId="1D084BEA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1AD478A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B30ACE">
                    <w:t>Ability To Work Long Hours In Stressful Environments</w:t>
                  </w:r>
                </w:p>
                <w:p w14:paraId="5F9E4C9A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B30ACE">
                    <w:lastRenderedPageBreak/>
                    <w:t>advanced</w:t>
                  </w:r>
                </w:p>
                <w:p w14:paraId="56ED971F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B30ACE">
                    <w:t>Interest in Food and Catering</w:t>
                  </w:r>
                </w:p>
                <w:p w14:paraId="73CB5EAB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B30ACE">
                    <w:t>Stamina</w:t>
                  </w:r>
                </w:p>
                <w:p w14:paraId="5BFBC13A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B30ACE">
                    <w:t>Proper Communication</w:t>
                  </w:r>
                </w:p>
                <w:p w14:paraId="6430B8B1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B30ACE">
                    <w:t>Costumer Service/ Assistance</w:t>
                  </w:r>
                </w:p>
                <w:p w14:paraId="3C2A4A59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B30ACE">
                    <w:t>Working a Computer or Any Electronic Device</w:t>
                  </w:r>
                </w:p>
                <w:p w14:paraId="3D730F53" w14:textId="77777777" w:rsidR="00463463" w:rsidRPr="005152F2" w:rsidRDefault="00463463" w:rsidP="00B30ACE"/>
              </w:tc>
            </w:tr>
          </w:tbl>
          <w:p w14:paraId="15F89594" w14:textId="77777777" w:rsidR="00B93310" w:rsidRPr="005152F2" w:rsidRDefault="00B93310" w:rsidP="003856C9"/>
        </w:tc>
        <w:tc>
          <w:tcPr>
            <w:tcW w:w="723" w:type="dxa"/>
          </w:tcPr>
          <w:p w14:paraId="7C8F0EC1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6217" w:type="dxa"/>
              <w:tblInd w:w="27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328"/>
              <w:gridCol w:w="5561"/>
              <w:gridCol w:w="328"/>
            </w:tblGrid>
            <w:tr w:rsidR="008F6337" w14:paraId="57F61F8A" w14:textId="77777777" w:rsidTr="006E0222">
              <w:trPr>
                <w:gridBefore w:val="1"/>
                <w:wBefore w:w="328" w:type="dxa"/>
                <w:trHeight w:val="3922"/>
              </w:trPr>
              <w:tc>
                <w:tcPr>
                  <w:tcW w:w="5889" w:type="dxa"/>
                  <w:gridSpan w:val="2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735F79B" w14:textId="77777777" w:rsidR="008F6337" w:rsidRPr="005152F2" w:rsidRDefault="008377B3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3CF7EC1054D4784812334FD693A521A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0C68A198" w14:textId="77777777" w:rsidR="00B30ACE" w:rsidRPr="00B30ACE" w:rsidRDefault="00B30ACE" w:rsidP="00B30ACE">
                  <w:pPr>
                    <w:pStyle w:val="Heading4"/>
                  </w:pPr>
                  <w:r w:rsidRPr="00B30ACE">
                    <w:t>Supervisor</w:t>
                  </w:r>
                </w:p>
                <w:p w14:paraId="250C051C" w14:textId="77777777" w:rsidR="008F6337" w:rsidRPr="0043426C" w:rsidRDefault="00B30ACE" w:rsidP="00B30ACE">
                  <w:pPr>
                    <w:pStyle w:val="Heading4"/>
                  </w:pPr>
                  <w:proofErr w:type="spellStart"/>
                  <w:r w:rsidRPr="00B30ACE">
                    <w:t>Belicious</w:t>
                  </w:r>
                  <w:proofErr w:type="spellEnd"/>
                  <w:r w:rsidRPr="00B30ACE">
                    <w:t xml:space="preserve"> Cafe</w:t>
                  </w:r>
                </w:p>
                <w:p w14:paraId="592CC22F" w14:textId="77777777" w:rsidR="008F6337" w:rsidRPr="005152F2" w:rsidRDefault="00B30ACE" w:rsidP="008F6337">
                  <w:pPr>
                    <w:pStyle w:val="Heading5"/>
                  </w:pPr>
                  <w:r>
                    <w:t>2013-2014</w:t>
                  </w:r>
                </w:p>
                <w:p w14:paraId="25227C10" w14:textId="77777777" w:rsidR="00B30ACE" w:rsidRPr="00B30ACE" w:rsidRDefault="00B30ACE" w:rsidP="00B30ACE">
                  <w:r w:rsidRPr="00B30ACE">
                    <w:t>Responsibility Includes:</w:t>
                  </w:r>
                </w:p>
                <w:p w14:paraId="36FE365F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30ACE">
                    <w:t>Operating the cash register and handling cash transactions with customers</w:t>
                  </w:r>
                </w:p>
                <w:p w14:paraId="5178BC11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30ACE">
                    <w:t>Issuing refunds and change</w:t>
                  </w:r>
                </w:p>
                <w:p w14:paraId="1FD3C50D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30ACE">
                    <w:t>Record keeping of stocks/items</w:t>
                  </w:r>
                </w:p>
                <w:p w14:paraId="1A3B3447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30ACE">
                    <w:t>Pleasantly deal with customers to ensure satisfaction</w:t>
                  </w:r>
                </w:p>
                <w:p w14:paraId="6C51563E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30ACE">
                    <w:t>Resolve customer complaints</w:t>
                  </w:r>
                </w:p>
                <w:p w14:paraId="0766692F" w14:textId="77777777" w:rsidR="00B30ACE" w:rsidRPr="00B30ACE" w:rsidRDefault="00B30ACE" w:rsidP="00B30ACE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B30ACE">
                    <w:t>Maintain clean and tidy checkout area</w:t>
                  </w:r>
                </w:p>
                <w:p w14:paraId="7EDDEFD6" w14:textId="77777777" w:rsidR="006E0222" w:rsidRPr="006E0222" w:rsidRDefault="006E0222" w:rsidP="006E0222">
                  <w:pPr>
                    <w:pStyle w:val="Heading4"/>
                  </w:pPr>
                  <w:r w:rsidRPr="006E0222">
                    <w:t>Cashier/Attendant</w:t>
                  </w:r>
                </w:p>
                <w:p w14:paraId="2346D4B0" w14:textId="77777777" w:rsidR="007B2F5C" w:rsidRPr="0043426C" w:rsidRDefault="006E0222" w:rsidP="006E0222">
                  <w:pPr>
                    <w:pStyle w:val="Heading4"/>
                  </w:pPr>
                  <w:r w:rsidRPr="006E0222">
                    <w:t>Airport Authority Car Park Piarco -Ja-mode Enterprises</w:t>
                  </w:r>
                </w:p>
                <w:p w14:paraId="6F5A25CC" w14:textId="77777777" w:rsidR="007B2F5C" w:rsidRPr="005152F2" w:rsidRDefault="006E0222" w:rsidP="007B2F5C">
                  <w:pPr>
                    <w:pStyle w:val="Heading5"/>
                  </w:pPr>
                  <w:r>
                    <w:t>2016-2017</w:t>
                  </w:r>
                </w:p>
                <w:p w14:paraId="7068F659" w14:textId="77777777" w:rsidR="006E0222" w:rsidRPr="006E0222" w:rsidRDefault="006E0222" w:rsidP="006E0222">
                  <w:r w:rsidRPr="006E0222">
                    <w:t>Responsibility includes:</w:t>
                  </w:r>
                </w:p>
                <w:p w14:paraId="05BF9C43" w14:textId="77777777" w:rsidR="006E0222" w:rsidRPr="006E0222" w:rsidRDefault="006E0222" w:rsidP="006E0222">
                  <w:r w:rsidRPr="006E0222">
                    <w:t>· Pleasantly deal with customers to ensure satisfaction</w:t>
                  </w:r>
                </w:p>
                <w:p w14:paraId="22DA676C" w14:textId="77777777" w:rsidR="006E0222" w:rsidRPr="006E0222" w:rsidRDefault="006E0222" w:rsidP="006E0222">
                  <w:r w:rsidRPr="006E0222">
                    <w:t>· Record Keeping of cars coming in and out of the car park</w:t>
                  </w:r>
                </w:p>
                <w:p w14:paraId="2FBE4CBD" w14:textId="77777777" w:rsidR="006E0222" w:rsidRPr="006E0222" w:rsidRDefault="006E0222" w:rsidP="006E0222">
                  <w:r w:rsidRPr="006E0222">
                    <w:t>· Issuing change</w:t>
                  </w:r>
                </w:p>
                <w:p w14:paraId="3292B279" w14:textId="77777777" w:rsidR="006E0222" w:rsidRPr="006E0222" w:rsidRDefault="006E0222" w:rsidP="006E0222">
                  <w:r w:rsidRPr="006E0222">
                    <w:t>· Resolve customer complaints, guide them and provide relevant information</w:t>
                  </w:r>
                </w:p>
                <w:p w14:paraId="40D58E32" w14:textId="77777777" w:rsidR="006E0222" w:rsidRPr="006E0222" w:rsidRDefault="006E0222" w:rsidP="006E0222">
                  <w:r w:rsidRPr="006E0222">
                    <w:t>· Keep reports of transactions</w:t>
                  </w:r>
                </w:p>
                <w:p w14:paraId="5BBCDD84" w14:textId="77777777" w:rsidR="006E0222" w:rsidRPr="006E0222" w:rsidRDefault="006E0222" w:rsidP="006E0222">
                  <w:r w:rsidRPr="006E0222">
                    <w:t>· Handle cash transactions with customers using cash registers</w:t>
                  </w:r>
                </w:p>
                <w:p w14:paraId="778B0A7C" w14:textId="77777777" w:rsidR="006E0222" w:rsidRPr="006E0222" w:rsidRDefault="006E0222" w:rsidP="006E0222">
                  <w:r w:rsidRPr="006E0222">
                    <w:t>· Count money in cash drawers at the beginning of shifts to ensure that amounts are correct and that there is adequate change.</w:t>
                  </w:r>
                </w:p>
                <w:p w14:paraId="2C1E28B7" w14:textId="77777777" w:rsidR="008F6337" w:rsidRDefault="006E0222" w:rsidP="006E0222">
                  <w:r w:rsidRPr="006E0222">
                    <w:t>· Maintain Clean Cashier Booth</w:t>
                  </w:r>
                </w:p>
                <w:p w14:paraId="1C0CBD17" w14:textId="77777777" w:rsidR="000413BC" w:rsidRDefault="000413BC" w:rsidP="006E0222">
                  <w:pPr>
                    <w:rPr>
                      <w:rFonts w:asciiTheme="majorHAnsi" w:hAnsiTheme="majorHAnsi"/>
                      <w:b/>
                    </w:rPr>
                  </w:pPr>
                </w:p>
                <w:p w14:paraId="2FBECF35" w14:textId="77777777" w:rsidR="00BC1AFF" w:rsidRDefault="00BC1AFF" w:rsidP="006E0222">
                  <w:pPr>
                    <w:rPr>
                      <w:rFonts w:asciiTheme="majorHAnsi" w:hAnsiTheme="majorHAnsi"/>
                      <w:b/>
                    </w:rPr>
                  </w:pPr>
                </w:p>
                <w:p w14:paraId="461FF267" w14:textId="77777777" w:rsidR="00BC1AFF" w:rsidRDefault="00BC1AFF" w:rsidP="006E0222">
                  <w:pPr>
                    <w:rPr>
                      <w:rFonts w:asciiTheme="majorHAnsi" w:hAnsiTheme="majorHAnsi"/>
                      <w:b/>
                    </w:rPr>
                  </w:pPr>
                </w:p>
                <w:p w14:paraId="52A34491" w14:textId="77777777" w:rsidR="00BC1AFF" w:rsidRDefault="00BC1AFF" w:rsidP="006E0222">
                  <w:pPr>
                    <w:rPr>
                      <w:rFonts w:asciiTheme="majorHAnsi" w:hAnsiTheme="majorHAnsi"/>
                      <w:b/>
                    </w:rPr>
                  </w:pPr>
                </w:p>
                <w:p w14:paraId="5C8A3EC6" w14:textId="77777777" w:rsidR="00BC1AFF" w:rsidRDefault="00BC1AFF" w:rsidP="006E0222">
                  <w:pPr>
                    <w:rPr>
                      <w:rFonts w:asciiTheme="majorHAnsi" w:hAnsiTheme="majorHAnsi"/>
                      <w:b/>
                    </w:rPr>
                  </w:pPr>
                </w:p>
                <w:p w14:paraId="3E971270" w14:textId="77777777" w:rsidR="00BC1AFF" w:rsidRDefault="00BC1AFF" w:rsidP="006E0222">
                  <w:pPr>
                    <w:rPr>
                      <w:rFonts w:asciiTheme="majorHAnsi" w:hAnsiTheme="majorHAnsi"/>
                      <w:b/>
                    </w:rPr>
                  </w:pPr>
                </w:p>
                <w:p w14:paraId="44AB2ABA" w14:textId="77777777" w:rsidR="00BC1AFF" w:rsidRDefault="00BC1AFF" w:rsidP="006E0222">
                  <w:pPr>
                    <w:rPr>
                      <w:rFonts w:asciiTheme="majorHAnsi" w:hAnsiTheme="majorHAnsi"/>
                      <w:b/>
                    </w:rPr>
                  </w:pPr>
                </w:p>
                <w:p w14:paraId="75930BD1" w14:textId="77777777" w:rsidR="00BC1AFF" w:rsidRDefault="00BC1AFF" w:rsidP="006E0222">
                  <w:pPr>
                    <w:rPr>
                      <w:rFonts w:asciiTheme="majorHAnsi" w:hAnsiTheme="majorHAnsi"/>
                      <w:b/>
                    </w:rPr>
                  </w:pPr>
                </w:p>
                <w:p w14:paraId="2539407F" w14:textId="77777777" w:rsidR="00694649" w:rsidRDefault="00CD7220" w:rsidP="006E0222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lastRenderedPageBreak/>
                    <w:t xml:space="preserve">SALE REPRESENTATIVE </w:t>
                  </w:r>
                </w:p>
                <w:p w14:paraId="206C0D73" w14:textId="77777777" w:rsidR="00292212" w:rsidRDefault="00CD7220" w:rsidP="006E0222">
                  <w:pPr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MICLES</w:t>
                  </w:r>
                </w:p>
                <w:p w14:paraId="6C4CA8ED" w14:textId="77777777" w:rsidR="00292212" w:rsidRDefault="00292212" w:rsidP="006E0222">
                  <w:r>
                    <w:t xml:space="preserve">Dec 2017- March 2018 </w:t>
                  </w:r>
                </w:p>
                <w:p w14:paraId="53F9761F" w14:textId="77777777" w:rsidR="002C5B9B" w:rsidRDefault="002C5B9B" w:rsidP="006E0222">
                  <w:r>
                    <w:t>Responsibility Includes:</w:t>
                  </w:r>
                </w:p>
                <w:p w14:paraId="24355E00" w14:textId="77777777" w:rsidR="002C5B9B" w:rsidRDefault="004651BD" w:rsidP="00143F4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Clean and </w:t>
                  </w:r>
                  <w:r w:rsidR="00BC1AFF">
                    <w:t xml:space="preserve">maintain respective floor area </w:t>
                  </w:r>
                </w:p>
                <w:p w14:paraId="2E63FE91" w14:textId="77777777" w:rsidR="00BC1AFF" w:rsidRDefault="00BC1AFF" w:rsidP="00143F4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Ensure customer satisfaction </w:t>
                  </w:r>
                </w:p>
                <w:p w14:paraId="4D29CEFA" w14:textId="77777777" w:rsidR="00292212" w:rsidRPr="00292212" w:rsidRDefault="00BC1AFF" w:rsidP="00BC1AF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Portray good customer service( good day , goodnight , good morning , thank you , come again &amp; welcome)</w:t>
                  </w:r>
                </w:p>
              </w:tc>
            </w:tr>
            <w:tr w:rsidR="008F6337" w14:paraId="0C8F3837" w14:textId="77777777" w:rsidTr="006E0222">
              <w:trPr>
                <w:gridAfter w:val="1"/>
                <w:wAfter w:w="328" w:type="dxa"/>
                <w:trHeight w:val="3509"/>
              </w:trPr>
              <w:tc>
                <w:tcPr>
                  <w:tcW w:w="5889" w:type="dxa"/>
                  <w:gridSpan w:val="2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824DF5B" w14:textId="77777777" w:rsidR="008F6337" w:rsidRPr="005152F2" w:rsidRDefault="008377B3" w:rsidP="006E0222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DC3E00AB149F47DA9FB5775E28C7654A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599960F3" w14:textId="77777777" w:rsidR="007B2F5C" w:rsidRPr="0043426C" w:rsidRDefault="006E0222" w:rsidP="006E0222">
                  <w:pPr>
                    <w:pStyle w:val="Heading4"/>
                  </w:pPr>
                  <w:r>
                    <w:t>2002-2009</w:t>
                  </w:r>
                </w:p>
                <w:p w14:paraId="6C2941A3" w14:textId="77777777" w:rsidR="007B2F5C" w:rsidRPr="005152F2" w:rsidRDefault="006E0222" w:rsidP="006E0222">
                  <w:pPr>
                    <w:pStyle w:val="Heading5"/>
                  </w:pPr>
                  <w:r w:rsidRPr="006E0222">
                    <w:t>Edinburgh 500 Government Primary School</w:t>
                  </w:r>
                </w:p>
                <w:p w14:paraId="05C7F19F" w14:textId="77777777" w:rsidR="008F6337" w:rsidRDefault="006E0222" w:rsidP="006E0222">
                  <w:r w:rsidRPr="006E0222">
                    <w:t>Study a compulsory of different subjects</w:t>
                  </w:r>
                </w:p>
                <w:p w14:paraId="628D0759" w14:textId="77777777" w:rsidR="006E0222" w:rsidRDefault="006E0222" w:rsidP="006E0222">
                  <w:pPr>
                    <w:rPr>
                      <w:b/>
                    </w:rPr>
                  </w:pPr>
                </w:p>
                <w:p w14:paraId="575FD013" w14:textId="77777777" w:rsidR="006E0222" w:rsidRDefault="006E0222" w:rsidP="006E0222">
                  <w:pPr>
                    <w:rPr>
                      <w:b/>
                    </w:rPr>
                  </w:pPr>
                  <w:r w:rsidRPr="006E0222">
                    <w:rPr>
                      <w:b/>
                    </w:rPr>
                    <w:t>2009-2014</w:t>
                  </w:r>
                </w:p>
                <w:p w14:paraId="11BE5494" w14:textId="77777777" w:rsidR="006E0222" w:rsidRDefault="006E0222" w:rsidP="006E0222">
                  <w:r w:rsidRPr="006E0222">
                    <w:t>La Romaine Secondary School</w:t>
                  </w:r>
                </w:p>
                <w:p w14:paraId="4DBF65EA" w14:textId="77777777" w:rsidR="006E0222" w:rsidRPr="006E0222" w:rsidRDefault="006E0222" w:rsidP="006E0222">
                  <w:r w:rsidRPr="006E0222">
                    <w:t>Studies include:</w:t>
                  </w:r>
                </w:p>
                <w:p w14:paraId="42B5AC08" w14:textId="77777777" w:rsidR="006E0222" w:rsidRPr="006E0222" w:rsidRDefault="006E0222" w:rsidP="006E0222">
                  <w:r w:rsidRPr="006E0222">
                    <w:t>· Mathematics</w:t>
                  </w:r>
                </w:p>
                <w:p w14:paraId="4E958992" w14:textId="77777777" w:rsidR="006E0222" w:rsidRPr="006E0222" w:rsidRDefault="006E0222" w:rsidP="006E0222">
                  <w:r w:rsidRPr="006E0222">
                    <w:t>· Social Studies</w:t>
                  </w:r>
                </w:p>
                <w:p w14:paraId="59CB77A2" w14:textId="77777777" w:rsidR="006E0222" w:rsidRPr="006E0222" w:rsidRDefault="006E0222" w:rsidP="006E0222">
                  <w:r w:rsidRPr="006E0222">
                    <w:t>· English A</w:t>
                  </w:r>
                </w:p>
                <w:p w14:paraId="6DB97AA2" w14:textId="77777777" w:rsidR="006E0222" w:rsidRPr="006E0222" w:rsidRDefault="006E0222" w:rsidP="006E0222">
                  <w:r w:rsidRPr="006E0222">
                    <w:t>· English B</w:t>
                  </w:r>
                </w:p>
                <w:p w14:paraId="7FA2918F" w14:textId="77777777" w:rsidR="006E0222" w:rsidRPr="006E0222" w:rsidRDefault="006E0222" w:rsidP="006E0222">
                  <w:r w:rsidRPr="006E0222">
                    <w:t>· Food and Nutrition</w:t>
                  </w:r>
                </w:p>
                <w:p w14:paraId="1AB70CC5" w14:textId="77777777" w:rsidR="006E0222" w:rsidRPr="006E0222" w:rsidRDefault="006E0222" w:rsidP="006E0222">
                  <w:r w:rsidRPr="006E0222">
                    <w:t>· Visual Arts</w:t>
                  </w:r>
                </w:p>
                <w:p w14:paraId="7B7191BE" w14:textId="77777777" w:rsidR="006E0222" w:rsidRDefault="006E0222" w:rsidP="006E0222">
                  <w:pPr>
                    <w:rPr>
                      <w:b/>
                    </w:rPr>
                  </w:pPr>
                </w:p>
                <w:p w14:paraId="4EF11E5C" w14:textId="77777777" w:rsidR="006E0222" w:rsidRDefault="006E0222" w:rsidP="006E0222">
                  <w:pPr>
                    <w:rPr>
                      <w:b/>
                    </w:rPr>
                  </w:pPr>
                  <w:r w:rsidRPr="006E0222">
                    <w:rPr>
                      <w:b/>
                    </w:rPr>
                    <w:t>2014-2016</w:t>
                  </w:r>
                </w:p>
                <w:p w14:paraId="13267E79" w14:textId="77777777" w:rsidR="006E0222" w:rsidRDefault="006E0222" w:rsidP="006E0222">
                  <w:r w:rsidRPr="006E0222">
                    <w:t>MIC Institute of Technology - Food Technology</w:t>
                  </w:r>
                </w:p>
                <w:p w14:paraId="46CEB3A2" w14:textId="77777777" w:rsidR="006E0222" w:rsidRPr="006E0222" w:rsidRDefault="006E0222" w:rsidP="006E0222">
                  <w:r w:rsidRPr="006E0222">
                    <w:t>Studies include:</w:t>
                  </w:r>
                </w:p>
                <w:p w14:paraId="02CE393A" w14:textId="77777777" w:rsidR="006E0222" w:rsidRPr="006E0222" w:rsidRDefault="006E0222" w:rsidP="006E0222">
                  <w:r w:rsidRPr="006E0222">
                    <w:t>· Health and Safety</w:t>
                  </w:r>
                </w:p>
                <w:p w14:paraId="3C7624B6" w14:textId="77777777" w:rsidR="006E0222" w:rsidRPr="006E0222" w:rsidRDefault="006E0222" w:rsidP="006E0222">
                  <w:r w:rsidRPr="006E0222">
                    <w:lastRenderedPageBreak/>
                    <w:t>· Communication</w:t>
                  </w:r>
                </w:p>
                <w:p w14:paraId="1B6B2E44" w14:textId="77777777" w:rsidR="006E0222" w:rsidRPr="006E0222" w:rsidRDefault="006E0222" w:rsidP="006E0222">
                  <w:r w:rsidRPr="006E0222">
                    <w:t>· Nutrition</w:t>
                  </w:r>
                </w:p>
                <w:p w14:paraId="79DAB081" w14:textId="77777777" w:rsidR="006E0222" w:rsidRPr="006E0222" w:rsidRDefault="006E0222" w:rsidP="006E0222">
                  <w:r w:rsidRPr="006E0222">
                    <w:t>· Food Theory I</w:t>
                  </w:r>
                </w:p>
                <w:p w14:paraId="55B241D8" w14:textId="77777777" w:rsidR="006E0222" w:rsidRPr="006E0222" w:rsidRDefault="006E0222" w:rsidP="006E0222">
                  <w:r w:rsidRPr="006E0222">
                    <w:t>· Menu Planning and Development</w:t>
                  </w:r>
                </w:p>
                <w:p w14:paraId="3294D469" w14:textId="77777777" w:rsidR="006E0222" w:rsidRPr="006E0222" w:rsidRDefault="006E0222" w:rsidP="006E0222">
                  <w:r w:rsidRPr="006E0222">
                    <w:t>· Catering Calculation</w:t>
                  </w:r>
                </w:p>
                <w:p w14:paraId="12A58AED" w14:textId="77777777" w:rsidR="006E0222" w:rsidRPr="006E0222" w:rsidRDefault="006E0222" w:rsidP="006E0222">
                  <w:r w:rsidRPr="006E0222">
                    <w:t>· Food Theory II</w:t>
                  </w:r>
                </w:p>
                <w:p w14:paraId="73CF6436" w14:textId="77777777" w:rsidR="006E0222" w:rsidRPr="006E0222" w:rsidRDefault="006E0222" w:rsidP="006E0222">
                  <w:r w:rsidRPr="006E0222">
                    <w:t>· Food Practical I</w:t>
                  </w:r>
                </w:p>
                <w:p w14:paraId="76445BB5" w14:textId="77777777" w:rsidR="006E0222" w:rsidRDefault="006E0222" w:rsidP="006E0222">
                  <w:r w:rsidRPr="006E0222">
                    <w:t>· Food Practical II</w:t>
                  </w:r>
                </w:p>
                <w:p w14:paraId="377F24C4" w14:textId="77777777" w:rsidR="006E0222" w:rsidRDefault="006E0222" w:rsidP="006E0222">
                  <w:pPr>
                    <w:tabs>
                      <w:tab w:val="left" w:pos="2415"/>
                      <w:tab w:val="center" w:pos="2980"/>
                    </w:tabs>
                    <w:rPr>
                      <w:b/>
                    </w:rPr>
                  </w:pPr>
                </w:p>
                <w:p w14:paraId="23B25057" w14:textId="77777777" w:rsidR="006E0222" w:rsidRDefault="006E0222" w:rsidP="006E0222">
                  <w:pPr>
                    <w:tabs>
                      <w:tab w:val="left" w:pos="2415"/>
                      <w:tab w:val="center" w:pos="2980"/>
                    </w:tabs>
                    <w:rPr>
                      <w:b/>
                    </w:rPr>
                  </w:pPr>
                  <w:r w:rsidRPr="006E0222">
                    <w:rPr>
                      <w:b/>
                    </w:rPr>
                    <w:t>2017-Present</w:t>
                  </w:r>
                </w:p>
                <w:p w14:paraId="0AC0EAFB" w14:textId="77777777" w:rsidR="006E0222" w:rsidRDefault="006E0222" w:rsidP="006E0222">
                  <w:pPr>
                    <w:tabs>
                      <w:tab w:val="left" w:pos="2415"/>
                      <w:tab w:val="center" w:pos="2980"/>
                    </w:tabs>
                  </w:pPr>
                  <w:r w:rsidRPr="006E0222">
                    <w:t>University of Trinidad and Tobago - Food Science and Technology</w:t>
                  </w:r>
                </w:p>
                <w:p w14:paraId="26035CB4" w14:textId="77777777" w:rsidR="006E0222" w:rsidRPr="006E0222" w:rsidRDefault="006E0222" w:rsidP="006E0222">
                  <w:r w:rsidRPr="006E0222">
                    <w:t>Studies include:</w:t>
                  </w:r>
                </w:p>
                <w:p w14:paraId="6A081DBC" w14:textId="77777777" w:rsidR="006E0222" w:rsidRPr="006E0222" w:rsidRDefault="006E0222" w:rsidP="006E0222">
                  <w:r w:rsidRPr="006E0222">
                    <w:t>· Basic Food Chemistry</w:t>
                  </w:r>
                </w:p>
                <w:p w14:paraId="5469A5EA" w14:textId="77777777" w:rsidR="006E0222" w:rsidRPr="006E0222" w:rsidRDefault="006E0222" w:rsidP="006E0222">
                  <w:r w:rsidRPr="006E0222">
                    <w:t>· Basic Food Microbiology</w:t>
                  </w:r>
                </w:p>
                <w:p w14:paraId="740EDC12" w14:textId="77777777" w:rsidR="006E0222" w:rsidRPr="006E0222" w:rsidRDefault="006E0222" w:rsidP="006E0222">
                  <w:r w:rsidRPr="006E0222">
                    <w:t>· Capstone I</w:t>
                  </w:r>
                </w:p>
                <w:p w14:paraId="791D851D" w14:textId="77777777" w:rsidR="006E0222" w:rsidRPr="006E0222" w:rsidRDefault="006E0222" w:rsidP="006E0222">
                  <w:r w:rsidRPr="006E0222">
                    <w:t>· Communication</w:t>
                  </w:r>
                </w:p>
                <w:p w14:paraId="7C889CFF" w14:textId="77777777" w:rsidR="006E0222" w:rsidRPr="006E0222" w:rsidRDefault="006E0222" w:rsidP="006E0222">
                  <w:r w:rsidRPr="006E0222">
                    <w:t>· Culinary Arts</w:t>
                  </w:r>
                </w:p>
                <w:p w14:paraId="1FFBDF65" w14:textId="77777777" w:rsidR="006E0222" w:rsidRPr="006E0222" w:rsidRDefault="006E0222" w:rsidP="006E0222">
                  <w:r w:rsidRPr="006E0222">
                    <w:t>· Food Regulations</w:t>
                  </w:r>
                </w:p>
                <w:p w14:paraId="1CB5E9CE" w14:textId="77777777" w:rsidR="006E0222" w:rsidRPr="006E0222" w:rsidRDefault="006E0222" w:rsidP="006E0222">
                  <w:r w:rsidRPr="006E0222">
                    <w:t>· Food Workplace Practices</w:t>
                  </w:r>
                </w:p>
                <w:p w14:paraId="09D73B96" w14:textId="77777777" w:rsidR="006E0222" w:rsidRPr="006E0222" w:rsidRDefault="006E0222" w:rsidP="006E0222">
                  <w:r w:rsidRPr="006E0222">
                    <w:t>· Introduction to Food Technology</w:t>
                  </w:r>
                </w:p>
                <w:p w14:paraId="2115A25D" w14:textId="77777777" w:rsidR="006E0222" w:rsidRPr="006E0222" w:rsidRDefault="006E0222" w:rsidP="006E0222">
                  <w:r w:rsidRPr="006E0222">
                    <w:t>· Life skills for Food Technicians</w:t>
                  </w:r>
                </w:p>
                <w:p w14:paraId="56029E74" w14:textId="77777777" w:rsidR="006E0222" w:rsidRPr="006E0222" w:rsidRDefault="006E0222" w:rsidP="006E0222">
                  <w:r w:rsidRPr="006E0222">
                    <w:t>· Management of Food and Agricultural Materials</w:t>
                  </w:r>
                </w:p>
                <w:p w14:paraId="3D85ABB9" w14:textId="77777777" w:rsidR="006E0222" w:rsidRPr="006E0222" w:rsidRDefault="006E0222" w:rsidP="006E0222">
                  <w:r w:rsidRPr="006E0222">
                    <w:t>· Mathematics for Agriculture, Food and Forestry</w:t>
                  </w:r>
                </w:p>
                <w:p w14:paraId="4C199B0B" w14:textId="77777777" w:rsidR="006E0222" w:rsidRPr="006E0222" w:rsidRDefault="006E0222" w:rsidP="006E0222">
                  <w:r w:rsidRPr="006E0222">
                    <w:t>· Public Health and Food Safety</w:t>
                  </w:r>
                </w:p>
                <w:p w14:paraId="0D5DCFBD" w14:textId="77777777" w:rsidR="006E0222" w:rsidRPr="006E0222" w:rsidRDefault="006E0222" w:rsidP="006E0222">
                  <w:r w:rsidRPr="006E0222">
                    <w:t>· Health , Safety and Environment for Food Science and Technology</w:t>
                  </w:r>
                </w:p>
                <w:p w14:paraId="62F737DC" w14:textId="77777777" w:rsidR="006E0222" w:rsidRPr="006E0222" w:rsidRDefault="006E0222" w:rsidP="006E0222">
                  <w:r w:rsidRPr="006E0222">
                    <w:t>· Co-op Internship</w:t>
                  </w:r>
                </w:p>
                <w:p w14:paraId="4126E796" w14:textId="77777777" w:rsidR="006E0222" w:rsidRPr="006E0222" w:rsidRDefault="006E0222" w:rsidP="006E0222"/>
              </w:tc>
            </w:tr>
            <w:tr w:rsidR="008F6337" w14:paraId="115EB77A" w14:textId="77777777" w:rsidTr="006E0222">
              <w:trPr>
                <w:gridBefore w:val="1"/>
                <w:wBefore w:w="328" w:type="dxa"/>
                <w:trHeight w:val="2896"/>
              </w:trPr>
              <w:tc>
                <w:tcPr>
                  <w:tcW w:w="5889" w:type="dxa"/>
                  <w:gridSpan w:val="2"/>
                </w:tcPr>
                <w:p w14:paraId="6D6C5DD6" w14:textId="77777777" w:rsidR="008F6337" w:rsidRPr="005152F2" w:rsidRDefault="006E0222" w:rsidP="008F6337">
                  <w:pPr>
                    <w:pStyle w:val="Heading2"/>
                  </w:pPr>
                  <w:r>
                    <w:lastRenderedPageBreak/>
                    <w:t>References</w:t>
                  </w:r>
                </w:p>
                <w:p w14:paraId="7158BBFF" w14:textId="77777777" w:rsidR="006E0222" w:rsidRPr="006E0222" w:rsidRDefault="006E0222" w:rsidP="006E0222">
                  <w:r w:rsidRPr="006E0222">
                    <w:t xml:space="preserve">Mrs. </w:t>
                  </w:r>
                  <w:proofErr w:type="spellStart"/>
                  <w:r w:rsidRPr="006E0222">
                    <w:t>Calita</w:t>
                  </w:r>
                  <w:proofErr w:type="spellEnd"/>
                  <w:r w:rsidRPr="006E0222">
                    <w:t xml:space="preserve"> </w:t>
                  </w:r>
                  <w:proofErr w:type="spellStart"/>
                  <w:r w:rsidRPr="006E0222">
                    <w:t>Mclean</w:t>
                  </w:r>
                  <w:proofErr w:type="spellEnd"/>
                  <w:r w:rsidRPr="006E0222">
                    <w:t xml:space="preserve"> - Health &amp; Safety Food Preparation Teacher - Mic institute of technology San Fernando , </w:t>
                  </w:r>
                  <w:proofErr w:type="spellStart"/>
                  <w:r w:rsidRPr="006E0222">
                    <w:t>Pleasantville</w:t>
                  </w:r>
                  <w:proofErr w:type="spellEnd"/>
                  <w:r w:rsidRPr="006E0222">
                    <w:t xml:space="preserve"> - Tele: 765-9326</w:t>
                  </w:r>
                </w:p>
                <w:p w14:paraId="74311D25" w14:textId="77777777" w:rsidR="006E0222" w:rsidRPr="006E0222" w:rsidRDefault="006E0222" w:rsidP="006E0222">
                  <w:r w:rsidRPr="006E0222">
                    <w:t xml:space="preserve">Ms. Mora Moore - Tech. </w:t>
                  </w:r>
                  <w:proofErr w:type="spellStart"/>
                  <w:r w:rsidRPr="006E0222">
                    <w:t>Voc</w:t>
                  </w:r>
                  <w:proofErr w:type="spellEnd"/>
                  <w:r w:rsidRPr="006E0222">
                    <w:t xml:space="preserve"> Teacher II - La Romaine High Secondary School San Fernando - Tel: 697 – 0579 ( School Number)</w:t>
                  </w:r>
                </w:p>
                <w:p w14:paraId="1B3809DB" w14:textId="77777777" w:rsidR="006E0222" w:rsidRDefault="006E0222" w:rsidP="006E0222">
                  <w:r w:rsidRPr="006E0222">
                    <w:t xml:space="preserve">Ms. Michelle Thomas - Head supervisor Ja-mode Enterprises - Airport Authority Car Park </w:t>
                  </w:r>
                  <w:proofErr w:type="spellStart"/>
                  <w:r w:rsidRPr="006E0222">
                    <w:t>Piarco</w:t>
                  </w:r>
                  <w:proofErr w:type="spellEnd"/>
                  <w:r w:rsidRPr="006E0222">
                    <w:t xml:space="preserve"> - Tel: 712 –0985</w:t>
                  </w:r>
                </w:p>
                <w:p w14:paraId="4FDEE24F" w14:textId="77777777" w:rsidR="00537487" w:rsidRDefault="006F133B" w:rsidP="006E0222">
                  <w:pPr>
                    <w:rPr>
                      <w:rFonts w:ascii="Arial" w:hAnsi="Arial" w:cs="Arial"/>
                    </w:rPr>
                  </w:pPr>
                  <w:r>
                    <w:t xml:space="preserve">Ma. </w:t>
                  </w:r>
                  <w:r w:rsidR="00537487">
                    <w:t>Debbie Joseph –</w:t>
                  </w:r>
                  <w:r w:rsidR="00D6062D">
                    <w:t xml:space="preserve"> Sales </w:t>
                  </w:r>
                  <w:r w:rsidR="00B805D6">
                    <w:t xml:space="preserve">Representative- </w:t>
                  </w:r>
                  <w:proofErr w:type="spellStart"/>
                  <w:r w:rsidR="00B805D6">
                    <w:t>Micles</w:t>
                  </w:r>
                  <w:proofErr w:type="spellEnd"/>
                  <w:r w:rsidR="00B805D6">
                    <w:t xml:space="preserve"> Price Plaza – Tel: </w:t>
                  </w:r>
                  <w:bdo w:val="ltr">
                    <w:r w:rsidRPr="006F133B">
                      <w:t>747-8358</w:t>
                    </w:r>
                    <w:r w:rsidRPr="006F133B">
                      <w:rPr>
                        <w:rFonts w:ascii="Arial" w:hAnsi="Arial" w:cs="Arial"/>
                      </w:rPr>
                      <w:t>‬</w:t>
                    </w:r>
                    <w:r w:rsidR="00DE7DFB">
                      <w:t>‬</w:t>
                    </w:r>
                    <w:r w:rsidR="004B4306">
                      <w:t>‬</w:t>
                    </w:r>
                    <w:r w:rsidR="008377B3">
                      <w:t>‬</w:t>
                    </w:r>
                  </w:bdo>
                </w:p>
                <w:p w14:paraId="349CE30A" w14:textId="77777777" w:rsidR="00F26035" w:rsidRPr="006E0222" w:rsidRDefault="00F26035" w:rsidP="006E0222">
                  <w:r>
                    <w:t xml:space="preserve">Ma. Ronda – Store Manger – </w:t>
                  </w:r>
                  <w:proofErr w:type="spellStart"/>
                  <w:r>
                    <w:t>Micles</w:t>
                  </w:r>
                  <w:proofErr w:type="spellEnd"/>
                  <w:r>
                    <w:t xml:space="preserve"> Price Plaza – Tel: </w:t>
                  </w:r>
                  <w:bdo w:val="ltr">
                    <w:r w:rsidR="000821AD" w:rsidRPr="000821AD">
                      <w:t>672-8900</w:t>
                    </w:r>
                    <w:r w:rsidR="000821AD" w:rsidRPr="000821AD">
                      <w:rPr>
                        <w:rFonts w:ascii="Arial" w:hAnsi="Arial" w:cs="Arial"/>
                      </w:rPr>
                      <w:t>‬</w:t>
                    </w:r>
                    <w:r w:rsidR="000821AD">
                      <w:rPr>
                        <w:rFonts w:ascii="Arial" w:hAnsi="Arial" w:cs="Arial"/>
                      </w:rPr>
                      <w:t xml:space="preserve"> (work phone) </w:t>
                    </w:r>
                    <w:r w:rsidR="00DE7DFB">
                      <w:t>‬</w:t>
                    </w:r>
                    <w:r w:rsidR="004B4306">
                      <w:t>‬</w:t>
                    </w:r>
                    <w:r w:rsidR="008377B3">
                      <w:t>‬</w:t>
                    </w:r>
                  </w:bdo>
                </w:p>
                <w:p w14:paraId="01BED785" w14:textId="77777777" w:rsidR="008F6337" w:rsidRDefault="008F6337" w:rsidP="006E0222"/>
              </w:tc>
            </w:tr>
          </w:tbl>
          <w:p w14:paraId="79B17299" w14:textId="77777777" w:rsidR="008F6337" w:rsidRPr="005152F2" w:rsidRDefault="008F6337" w:rsidP="003856C9"/>
        </w:tc>
      </w:tr>
    </w:tbl>
    <w:p w14:paraId="691EBD8A" w14:textId="77777777" w:rsidR="00E941EF" w:rsidRDefault="00E941EF" w:rsidP="0019561F">
      <w:pPr>
        <w:pStyle w:val="NoSpacing"/>
      </w:pPr>
    </w:p>
    <w:sectPr w:rsidR="00E941EF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4500E" w14:textId="77777777" w:rsidR="004B4306" w:rsidRDefault="004B4306" w:rsidP="003856C9">
      <w:pPr>
        <w:spacing w:after="0" w:line="240" w:lineRule="auto"/>
      </w:pPr>
      <w:r>
        <w:separator/>
      </w:r>
    </w:p>
  </w:endnote>
  <w:endnote w:type="continuationSeparator" w:id="0">
    <w:p w14:paraId="1222787E" w14:textId="77777777" w:rsidR="004B4306" w:rsidRDefault="004B4306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403E7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1BA0B5C" wp14:editId="49529DD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0821AD">
          <w:rPr>
            <w:noProof/>
          </w:rPr>
          <w:t>4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D98A2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23142F2" wp14:editId="66E2251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D7834" w14:textId="77777777" w:rsidR="004B4306" w:rsidRDefault="004B4306" w:rsidP="003856C9">
      <w:pPr>
        <w:spacing w:after="0" w:line="240" w:lineRule="auto"/>
      </w:pPr>
      <w:r>
        <w:separator/>
      </w:r>
    </w:p>
  </w:footnote>
  <w:footnote w:type="continuationSeparator" w:id="0">
    <w:p w14:paraId="2B303901" w14:textId="77777777" w:rsidR="004B4306" w:rsidRDefault="004B4306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08E0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20024F2" wp14:editId="3A9643F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120F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17E1DA5" wp14:editId="5E4402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F0F95"/>
    <w:multiLevelType w:val="hybridMultilevel"/>
    <w:tmpl w:val="0B9E1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791D"/>
    <w:multiLevelType w:val="hybridMultilevel"/>
    <w:tmpl w:val="494A1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32145"/>
    <w:multiLevelType w:val="hybridMultilevel"/>
    <w:tmpl w:val="FEC0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C0940"/>
    <w:multiLevelType w:val="hybridMultilevel"/>
    <w:tmpl w:val="CCE4C8D6"/>
    <w:lvl w:ilvl="0" w:tplc="FD88E9BE">
      <w:numFmt w:val="bullet"/>
      <w:lvlText w:val="·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179D"/>
    <w:multiLevelType w:val="hybridMultilevel"/>
    <w:tmpl w:val="45A4F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ACE"/>
    <w:rsid w:val="000413BC"/>
    <w:rsid w:val="00052BE1"/>
    <w:rsid w:val="0007412A"/>
    <w:rsid w:val="000821AD"/>
    <w:rsid w:val="00092385"/>
    <w:rsid w:val="0010199E"/>
    <w:rsid w:val="00143F4A"/>
    <w:rsid w:val="001503BD"/>
    <w:rsid w:val="001765FE"/>
    <w:rsid w:val="0019561F"/>
    <w:rsid w:val="001B32D2"/>
    <w:rsid w:val="00292212"/>
    <w:rsid w:val="00293B83"/>
    <w:rsid w:val="002A3621"/>
    <w:rsid w:val="002B3890"/>
    <w:rsid w:val="002B7747"/>
    <w:rsid w:val="002C5B9B"/>
    <w:rsid w:val="002C77B9"/>
    <w:rsid w:val="002F485A"/>
    <w:rsid w:val="003053D9"/>
    <w:rsid w:val="00311808"/>
    <w:rsid w:val="0038151B"/>
    <w:rsid w:val="003856C9"/>
    <w:rsid w:val="00395D1E"/>
    <w:rsid w:val="00396369"/>
    <w:rsid w:val="003F4D31"/>
    <w:rsid w:val="0043426C"/>
    <w:rsid w:val="00441EB9"/>
    <w:rsid w:val="00463463"/>
    <w:rsid w:val="004651BD"/>
    <w:rsid w:val="00473EF8"/>
    <w:rsid w:val="004760E5"/>
    <w:rsid w:val="004877B9"/>
    <w:rsid w:val="004B4306"/>
    <w:rsid w:val="004D22BB"/>
    <w:rsid w:val="005152F2"/>
    <w:rsid w:val="00534E4E"/>
    <w:rsid w:val="00537487"/>
    <w:rsid w:val="00551D35"/>
    <w:rsid w:val="00557019"/>
    <w:rsid w:val="005674AC"/>
    <w:rsid w:val="005A1E51"/>
    <w:rsid w:val="005A7E57"/>
    <w:rsid w:val="00616FF4"/>
    <w:rsid w:val="006943E1"/>
    <w:rsid w:val="00694649"/>
    <w:rsid w:val="006A3CE7"/>
    <w:rsid w:val="006E0222"/>
    <w:rsid w:val="006F133B"/>
    <w:rsid w:val="00743379"/>
    <w:rsid w:val="007803B7"/>
    <w:rsid w:val="007B2F5C"/>
    <w:rsid w:val="007C5F05"/>
    <w:rsid w:val="00832043"/>
    <w:rsid w:val="00832F81"/>
    <w:rsid w:val="008377B3"/>
    <w:rsid w:val="008C7CA2"/>
    <w:rsid w:val="008E13A7"/>
    <w:rsid w:val="008F6337"/>
    <w:rsid w:val="00950D42"/>
    <w:rsid w:val="00A264E2"/>
    <w:rsid w:val="00A42F91"/>
    <w:rsid w:val="00AF1258"/>
    <w:rsid w:val="00B01E52"/>
    <w:rsid w:val="00B30ACE"/>
    <w:rsid w:val="00B550FC"/>
    <w:rsid w:val="00B805D6"/>
    <w:rsid w:val="00B85871"/>
    <w:rsid w:val="00B93310"/>
    <w:rsid w:val="00BC1AFF"/>
    <w:rsid w:val="00BC1F18"/>
    <w:rsid w:val="00BD2E58"/>
    <w:rsid w:val="00BF6BAB"/>
    <w:rsid w:val="00C007A5"/>
    <w:rsid w:val="00C4403A"/>
    <w:rsid w:val="00C47095"/>
    <w:rsid w:val="00CD7220"/>
    <w:rsid w:val="00CE6306"/>
    <w:rsid w:val="00D11C4D"/>
    <w:rsid w:val="00D5067A"/>
    <w:rsid w:val="00D6062D"/>
    <w:rsid w:val="00DC79BB"/>
    <w:rsid w:val="00DE7DFB"/>
    <w:rsid w:val="00E34D58"/>
    <w:rsid w:val="00E941EF"/>
    <w:rsid w:val="00EB1C1B"/>
    <w:rsid w:val="00F26035"/>
    <w:rsid w:val="00F56435"/>
    <w:rsid w:val="00FA07AA"/>
    <w:rsid w:val="00FB0A17"/>
    <w:rsid w:val="00FB4540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3DA30D2"/>
  <w15:docId w15:val="{DB88F182-0C17-F64C-98AF-35F2E203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.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.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.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.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.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.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.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.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.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B30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B3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goes\Downloads\tf163927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F0928F6C64426588C799514510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A47C1-59A8-4A15-934C-7E1F08EF6F70}"/>
      </w:docPartPr>
      <w:docPartBody>
        <w:p w:rsidR="00E73A67" w:rsidRDefault="007E7AFF">
          <w:pPr>
            <w:pStyle w:val="FAF0928F6C64426588C799514510BD2C"/>
          </w:pPr>
          <w:r w:rsidRPr="005152F2">
            <w:t>Your Name</w:t>
          </w:r>
        </w:p>
      </w:docPartBody>
    </w:docPart>
    <w:docPart>
      <w:docPartPr>
        <w:name w:val="F964ABE24197447CA49C583911E1E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D3160-9B3E-4241-A5C5-89F554B5BB88}"/>
      </w:docPartPr>
      <w:docPartBody>
        <w:p w:rsidR="00E73A67" w:rsidRDefault="007E7AFF">
          <w:pPr>
            <w:pStyle w:val="F964ABE24197447CA49C583911E1E733"/>
          </w:pPr>
          <w:r>
            <w:t>Skills</w:t>
          </w:r>
        </w:p>
      </w:docPartBody>
    </w:docPart>
    <w:docPart>
      <w:docPartPr>
        <w:name w:val="E3CF7EC1054D4784812334FD693A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F36AB-E1C1-4245-9A34-620315081507}"/>
      </w:docPartPr>
      <w:docPartBody>
        <w:p w:rsidR="00E73A67" w:rsidRDefault="007E7AFF">
          <w:pPr>
            <w:pStyle w:val="E3CF7EC1054D4784812334FD693A521A"/>
          </w:pPr>
          <w:r w:rsidRPr="005152F2">
            <w:t>Experience</w:t>
          </w:r>
        </w:p>
      </w:docPartBody>
    </w:docPart>
    <w:docPart>
      <w:docPartPr>
        <w:name w:val="DC3E00AB149F47DA9FB5775E28C76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C0CC4-D37A-40BB-A002-539DFB1DAF64}"/>
      </w:docPartPr>
      <w:docPartBody>
        <w:p w:rsidR="00E73A67" w:rsidRDefault="007E7AFF">
          <w:pPr>
            <w:pStyle w:val="DC3E00AB149F47DA9FB5775E28C7654A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AFF"/>
    <w:rsid w:val="00052B84"/>
    <w:rsid w:val="001114DD"/>
    <w:rsid w:val="0049555E"/>
    <w:rsid w:val="00746115"/>
    <w:rsid w:val="007E7AFF"/>
    <w:rsid w:val="00D13967"/>
    <w:rsid w:val="00E7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0928F6C64426588C799514510BD2C">
    <w:name w:val="FAF0928F6C64426588C799514510BD2C"/>
  </w:style>
  <w:style w:type="paragraph" w:customStyle="1" w:styleId="8C8A46D289004D348E30741D958874D6">
    <w:name w:val="8C8A46D289004D348E30741D958874D6"/>
  </w:style>
  <w:style w:type="paragraph" w:customStyle="1" w:styleId="9972E7897D504B00AFA1969029CAA596">
    <w:name w:val="9972E7897D504B00AFA1969029CAA596"/>
  </w:style>
  <w:style w:type="paragraph" w:customStyle="1" w:styleId="8414734BA6CF4BAD95C8B1E0F34EF229">
    <w:name w:val="8414734BA6CF4BAD95C8B1E0F34EF229"/>
  </w:style>
  <w:style w:type="paragraph" w:customStyle="1" w:styleId="C9DD9250943C4639954AC2032157AE54">
    <w:name w:val="C9DD9250943C4639954AC2032157AE54"/>
  </w:style>
  <w:style w:type="paragraph" w:customStyle="1" w:styleId="64A9A564595544BFA66D05E60D5711C4">
    <w:name w:val="64A9A564595544BFA66D05E60D5711C4"/>
  </w:style>
  <w:style w:type="paragraph" w:customStyle="1" w:styleId="7776A02AE83747208DF1FE0BF1C0DC34">
    <w:name w:val="7776A02AE83747208DF1FE0BF1C0DC34"/>
  </w:style>
  <w:style w:type="paragraph" w:customStyle="1" w:styleId="F964ABE24197447CA49C583911E1E733">
    <w:name w:val="F964ABE24197447CA49C583911E1E733"/>
  </w:style>
  <w:style w:type="paragraph" w:customStyle="1" w:styleId="2F5DC0FFA5EB47B0AE17D623D5A7F1B4">
    <w:name w:val="2F5DC0FFA5EB47B0AE17D623D5A7F1B4"/>
  </w:style>
  <w:style w:type="paragraph" w:customStyle="1" w:styleId="E3CF7EC1054D4784812334FD693A521A">
    <w:name w:val="E3CF7EC1054D4784812334FD693A521A"/>
  </w:style>
  <w:style w:type="paragraph" w:customStyle="1" w:styleId="1A4DE0EB14254632BFE1C83CACE8A5F4">
    <w:name w:val="1A4DE0EB14254632BFE1C83CACE8A5F4"/>
  </w:style>
  <w:style w:type="paragraph" w:customStyle="1" w:styleId="CF99EEA46C2744C39C43121F93761DB8">
    <w:name w:val="CF99EEA46C2744C39C43121F93761DB8"/>
  </w:style>
  <w:style w:type="paragraph" w:customStyle="1" w:styleId="4FE786AA9FBF4A38AF44C9DFB688E640">
    <w:name w:val="4FE786AA9FBF4A38AF44C9DFB688E640"/>
  </w:style>
  <w:style w:type="paragraph" w:customStyle="1" w:styleId="BEB211F8CAE348B3865274C262E1566B">
    <w:name w:val="BEB211F8CAE348B3865274C262E1566B"/>
  </w:style>
  <w:style w:type="paragraph" w:customStyle="1" w:styleId="8516662E88DE498E8F94C04ACCA3B7C7">
    <w:name w:val="8516662E88DE498E8F94C04ACCA3B7C7"/>
  </w:style>
  <w:style w:type="paragraph" w:customStyle="1" w:styleId="FF973FC1B4C9478ABA150E7BEB71195C">
    <w:name w:val="FF973FC1B4C9478ABA150E7BEB71195C"/>
  </w:style>
  <w:style w:type="paragraph" w:customStyle="1" w:styleId="DC3E00AB149F47DA9FB5775E28C7654A">
    <w:name w:val="DC3E00AB149F47DA9FB5775E28C7654A"/>
  </w:style>
  <w:style w:type="paragraph" w:customStyle="1" w:styleId="3E66D731FCBA4214A46B4F6AA2ED01F8">
    <w:name w:val="3E66D731FCBA4214A46B4F6AA2ED01F8"/>
  </w:style>
  <w:style w:type="paragraph" w:customStyle="1" w:styleId="A5C693B7985C4CE590970B794325A656">
    <w:name w:val="A5C693B7985C4CE590970B794325A656"/>
  </w:style>
  <w:style w:type="paragraph" w:customStyle="1" w:styleId="FFEBCB33ECA84AC6A51640E6ACEC343F">
    <w:name w:val="FFEBCB33ECA84AC6A51640E6ACEC343F"/>
  </w:style>
  <w:style w:type="paragraph" w:customStyle="1" w:styleId="16137391EA704761B84619B4AC893494">
    <w:name w:val="16137391EA704761B84619B4AC893494"/>
  </w:style>
  <w:style w:type="paragraph" w:customStyle="1" w:styleId="74300D8222BE45E084CE3545B2826719">
    <w:name w:val="74300D8222BE45E084CE3545B28267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20B29-D445-6B4C-BFA8-0D08545558D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tf16392746.dotx</Template>
  <TotalTime>0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Rae- Nisha Francette</dc:creator>
  <cp:lastModifiedBy>Nisha Love</cp:lastModifiedBy>
  <cp:revision>2</cp:revision>
  <dcterms:created xsi:type="dcterms:W3CDTF">2018-03-01T21:05:00Z</dcterms:created>
  <dcterms:modified xsi:type="dcterms:W3CDTF">2018-03-01T21:05:00Z</dcterms:modified>
</cp:coreProperties>
</file>