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ACEE2" w14:textId="7BE0EAF3" w:rsidR="00683BEF" w:rsidRDefault="00683BEF">
      <w:pPr>
        <w:pStyle w:val="Name"/>
      </w:pPr>
      <w:r>
        <w:t xml:space="preserve">crystal Martin </w:t>
      </w:r>
    </w:p>
    <w:p w14:paraId="2D80DB1D" w14:textId="61EA9E85" w:rsidR="002F11A0" w:rsidRDefault="006A1714">
      <w:pPr>
        <w:pStyle w:val="ContactInfo"/>
      </w:pPr>
      <w:r>
        <w:t xml:space="preserve">Lot#9 </w:t>
      </w:r>
      <w:r w:rsidR="00FE3663">
        <w:t xml:space="preserve">Guaico Village Ext #3 Sangre Grande </w:t>
      </w:r>
    </w:p>
    <w:p w14:paraId="07122FD9" w14:textId="59D63744" w:rsidR="005B5EE7" w:rsidRDefault="005B5EE7">
      <w:pPr>
        <w:pStyle w:val="ContactInfo"/>
      </w:pPr>
      <w:r>
        <w:t>D.O.B: 28-05-1990</w:t>
      </w:r>
    </w:p>
    <w:p w14:paraId="0A130AA4" w14:textId="4941548E" w:rsidR="005B5EE7" w:rsidRDefault="009E3011">
      <w:pPr>
        <w:pStyle w:val="ContactInfo"/>
      </w:pPr>
      <w:r>
        <w:t>868-335-9784</w:t>
      </w:r>
    </w:p>
    <w:p w14:paraId="13F6A7E1" w14:textId="71ED43C8" w:rsidR="00FE3663" w:rsidRDefault="002769D0">
      <w:pPr>
        <w:pStyle w:val="ContactInfo"/>
      </w:pPr>
      <w:hyperlink r:id="rId8" w:history="1">
        <w:r w:rsidR="00FE3663" w:rsidRPr="00735ACF">
          <w:rPr>
            <w:rStyle w:val="Hyperlink"/>
          </w:rPr>
          <w:t>Crystalscm39@hotmail.com</w:t>
        </w:r>
      </w:hyperlink>
      <w:r w:rsidR="00FE3663">
        <w:t xml:space="preserve"> </w:t>
      </w:r>
    </w:p>
    <w:sdt>
      <w:sdtPr>
        <w:id w:val="-1179423465"/>
        <w:placeholder>
          <w:docPart w:val="00CF16A773377D429A8990D14D8296ED"/>
        </w:placeholder>
        <w:temporary/>
        <w:showingPlcHdr/>
        <w15:appearance w15:val="hidden"/>
      </w:sdtPr>
      <w:sdtEndPr/>
      <w:sdtContent>
        <w:p w14:paraId="4362BC5B" w14:textId="77777777" w:rsidR="002F11A0" w:rsidRDefault="00487FE9" w:rsidP="005469C6">
          <w:pPr>
            <w:pStyle w:val="Heading1"/>
          </w:pPr>
          <w:r>
            <w:t>Objective</w:t>
          </w:r>
        </w:p>
      </w:sdtContent>
    </w:sdt>
    <w:p w14:paraId="2B42E235" w14:textId="53B21750" w:rsidR="006D16C0" w:rsidRDefault="00056687">
      <w:r>
        <w:t xml:space="preserve">Dedicated </w:t>
      </w:r>
      <w:r w:rsidR="0058348E">
        <w:t>and focused person</w:t>
      </w:r>
      <w:r w:rsidR="009854A7">
        <w:t xml:space="preserve"> who excels </w:t>
      </w:r>
      <w:r w:rsidR="00937F72">
        <w:t xml:space="preserve">at </w:t>
      </w:r>
      <w:r w:rsidR="006D16C0">
        <w:t xml:space="preserve">prioritizing, </w:t>
      </w:r>
      <w:r w:rsidR="000F5859">
        <w:t>completing multiple tasks simultaneously.</w:t>
      </w:r>
      <w:r w:rsidR="00153880">
        <w:t xml:space="preserve"> Also committed</w:t>
      </w:r>
      <w:r w:rsidR="00DA14EF">
        <w:t xml:space="preserve"> to delivering </w:t>
      </w:r>
      <w:r w:rsidR="00153880">
        <w:t xml:space="preserve"> </w:t>
      </w:r>
      <w:r w:rsidR="00362CE9">
        <w:t>high quality results with little supervision</w:t>
      </w:r>
      <w:r w:rsidR="00466CDA">
        <w:t>.</w:t>
      </w:r>
      <w:r w:rsidR="00362CE9">
        <w:t xml:space="preserve"> </w:t>
      </w:r>
      <w:r w:rsidR="003F36AE">
        <w:t xml:space="preserve">Energetic, </w:t>
      </w:r>
      <w:r w:rsidR="00265ED8">
        <w:t xml:space="preserve">organised and </w:t>
      </w:r>
      <w:r w:rsidR="008D357F">
        <w:t>Professional.</w:t>
      </w:r>
      <w:r w:rsidR="00265ED8">
        <w:t xml:space="preserve"> </w:t>
      </w:r>
    </w:p>
    <w:sdt>
      <w:sdtPr>
        <w:id w:val="1728489637"/>
        <w:placeholder>
          <w:docPart w:val="E869ABEE17511A4DB517F5DA653ADE2D"/>
        </w:placeholder>
        <w:temporary/>
        <w:showingPlcHdr/>
        <w15:appearance w15:val="hidden"/>
      </w:sdtPr>
      <w:sdtEndPr/>
      <w:sdtContent>
        <w:p w14:paraId="71548A92" w14:textId="4862D886" w:rsidR="002F11A0" w:rsidRDefault="00487FE9">
          <w:pPr>
            <w:pStyle w:val="Heading1"/>
          </w:pPr>
          <w:r>
            <w:t>Experience</w:t>
          </w:r>
        </w:p>
      </w:sdtContent>
    </w:sdt>
    <w:p w14:paraId="1F91473D" w14:textId="77777777" w:rsidR="00E16225" w:rsidRDefault="00626D92" w:rsidP="00E16225">
      <w:pPr>
        <w:rPr>
          <w:b/>
          <w:u w:val="single"/>
        </w:rPr>
      </w:pPr>
      <w:r w:rsidRPr="00E253B3">
        <w:rPr>
          <w:b/>
          <w:u w:val="single"/>
        </w:rPr>
        <w:t xml:space="preserve">Swissport </w:t>
      </w:r>
    </w:p>
    <w:p w14:paraId="44EB3429" w14:textId="2366B0F3" w:rsidR="00D937E9" w:rsidRPr="00E16225" w:rsidRDefault="00E56DF2" w:rsidP="00E16225">
      <w:pPr>
        <w:rPr>
          <w:b/>
          <w:u w:val="single"/>
        </w:rPr>
      </w:pPr>
      <w:bookmarkStart w:id="0" w:name="_GoBack"/>
      <w:bookmarkEnd w:id="0"/>
      <w:r>
        <w:t>A</w:t>
      </w:r>
      <w:r w:rsidR="0027441E">
        <w:t xml:space="preserve">irline Security Agent </w:t>
      </w:r>
      <w:r w:rsidR="00D937E9">
        <w:t>(</w:t>
      </w:r>
      <w:r w:rsidR="00FC1DC8">
        <w:t xml:space="preserve">May </w:t>
      </w:r>
      <w:r w:rsidR="00A3661A">
        <w:t>2013- December 2016)</w:t>
      </w:r>
    </w:p>
    <w:p w14:paraId="450FFA33" w14:textId="408349AD" w:rsidR="00D937E9" w:rsidRPr="00B61951" w:rsidRDefault="00D937E9" w:rsidP="00D937E9">
      <w:pPr>
        <w:rPr>
          <w:b/>
          <w:u w:val="single"/>
        </w:rPr>
      </w:pPr>
      <w:r w:rsidRPr="00B61951">
        <w:rPr>
          <w:b/>
          <w:u w:val="single"/>
        </w:rPr>
        <w:t>Hilo</w:t>
      </w:r>
    </w:p>
    <w:p w14:paraId="396A5D1F" w14:textId="70FBB299" w:rsidR="00D937E9" w:rsidRDefault="00D937E9" w:rsidP="00D937E9">
      <w:r>
        <w:t xml:space="preserve">Customer Service Representative </w:t>
      </w:r>
      <w:r w:rsidR="00C40774">
        <w:t xml:space="preserve">(October </w:t>
      </w:r>
      <w:r w:rsidR="00FC1DC8">
        <w:t>2012-May2013)</w:t>
      </w:r>
    </w:p>
    <w:p w14:paraId="41BB6286" w14:textId="0EC9B475" w:rsidR="007054EB" w:rsidRDefault="00D937E9" w:rsidP="004D12FC">
      <w:pPr>
        <w:pStyle w:val="ListParagraph"/>
        <w:numPr>
          <w:ilvl w:val="0"/>
          <w:numId w:val="17"/>
        </w:numPr>
      </w:pPr>
      <w:r>
        <w:t xml:space="preserve">Cashier </w:t>
      </w:r>
    </w:p>
    <w:p w14:paraId="20EBBDD7" w14:textId="16DE228E" w:rsidR="000716C6" w:rsidRPr="00B61951" w:rsidRDefault="00967E3D" w:rsidP="000716C6">
      <w:pPr>
        <w:ind w:left="360"/>
        <w:rPr>
          <w:b/>
          <w:u w:val="single"/>
        </w:rPr>
      </w:pPr>
      <w:r w:rsidRPr="00B61951">
        <w:rPr>
          <w:b/>
          <w:u w:val="single"/>
        </w:rPr>
        <w:t xml:space="preserve">KFC Sangre Grande </w:t>
      </w:r>
    </w:p>
    <w:p w14:paraId="23639C65" w14:textId="3A9A4B5E" w:rsidR="00967E3D" w:rsidRDefault="00967E3D" w:rsidP="00967E3D">
      <w:pPr>
        <w:ind w:left="360"/>
      </w:pPr>
      <w:r>
        <w:t xml:space="preserve">Customer Service Representative </w:t>
      </w:r>
      <w:r w:rsidR="00C6343A">
        <w:t>(</w:t>
      </w:r>
      <w:r w:rsidR="00C40774">
        <w:t>March2010-April2012)</w:t>
      </w:r>
    </w:p>
    <w:p w14:paraId="7E455D1A" w14:textId="5007F0D0" w:rsidR="00DD3791" w:rsidRDefault="00EA3850" w:rsidP="00DD3791">
      <w:pPr>
        <w:pStyle w:val="ListParagraph"/>
        <w:numPr>
          <w:ilvl w:val="0"/>
          <w:numId w:val="14"/>
        </w:numPr>
      </w:pPr>
      <w:r>
        <w:t>CSR</w:t>
      </w:r>
      <w:r w:rsidR="000860FD">
        <w:t xml:space="preserve">/ Cashier </w:t>
      </w:r>
    </w:p>
    <w:p w14:paraId="7627EA5D" w14:textId="38285E18" w:rsidR="00EA3850" w:rsidRDefault="00EA3850" w:rsidP="00DD3791">
      <w:pPr>
        <w:pStyle w:val="ListParagraph"/>
        <w:numPr>
          <w:ilvl w:val="0"/>
          <w:numId w:val="14"/>
        </w:numPr>
      </w:pPr>
      <w:r>
        <w:t>Delivery Operator</w:t>
      </w:r>
    </w:p>
    <w:p w14:paraId="5BAE46EF" w14:textId="4E1680F1" w:rsidR="000860FD" w:rsidRPr="00B61951" w:rsidRDefault="000860FD" w:rsidP="000860FD">
      <w:pPr>
        <w:rPr>
          <w:b/>
          <w:u w:val="single"/>
        </w:rPr>
      </w:pPr>
      <w:r w:rsidRPr="00B61951">
        <w:rPr>
          <w:b/>
          <w:u w:val="single"/>
        </w:rPr>
        <w:t>Ministry of Works &amp;</w:t>
      </w:r>
      <w:r w:rsidR="005522DA" w:rsidRPr="00B61951">
        <w:rPr>
          <w:b/>
          <w:u w:val="single"/>
        </w:rPr>
        <w:t xml:space="preserve"> Transport </w:t>
      </w:r>
    </w:p>
    <w:p w14:paraId="1ACD3F3C" w14:textId="1E6AC06D" w:rsidR="005522DA" w:rsidRDefault="005522DA" w:rsidP="000860FD">
      <w:r>
        <w:t xml:space="preserve">Clerical  (October </w:t>
      </w:r>
      <w:r w:rsidR="00900F8A">
        <w:t>2008-June</w:t>
      </w:r>
      <w:r>
        <w:t>2009)</w:t>
      </w:r>
    </w:p>
    <w:p w14:paraId="143D312A" w14:textId="4158B0CF" w:rsidR="005522DA" w:rsidRDefault="009D7B58" w:rsidP="009D7B58">
      <w:pPr>
        <w:pStyle w:val="ListParagraph"/>
        <w:numPr>
          <w:ilvl w:val="0"/>
          <w:numId w:val="18"/>
        </w:numPr>
      </w:pPr>
      <w:r>
        <w:t xml:space="preserve">Data Entry </w:t>
      </w:r>
    </w:p>
    <w:p w14:paraId="5EE63A55" w14:textId="59419463" w:rsidR="009D7B58" w:rsidRDefault="009D7B58" w:rsidP="009D7B58">
      <w:pPr>
        <w:pStyle w:val="ListParagraph"/>
        <w:numPr>
          <w:ilvl w:val="0"/>
          <w:numId w:val="18"/>
        </w:numPr>
      </w:pPr>
      <w:r>
        <w:t>Typing Letters</w:t>
      </w:r>
    </w:p>
    <w:p w14:paraId="5E0DFA20" w14:textId="3F7D7CCE" w:rsidR="009D7B58" w:rsidRDefault="00C6343A" w:rsidP="009D7B58">
      <w:pPr>
        <w:pStyle w:val="ListParagraph"/>
        <w:numPr>
          <w:ilvl w:val="0"/>
          <w:numId w:val="18"/>
        </w:numPr>
      </w:pPr>
      <w:r>
        <w:t xml:space="preserve">Office Administration </w:t>
      </w:r>
    </w:p>
    <w:p w14:paraId="243EA0F7" w14:textId="77777777" w:rsidR="00944BBC" w:rsidRDefault="00944BBC" w:rsidP="00DD3791"/>
    <w:sdt>
      <w:sdtPr>
        <w:id w:val="720946933"/>
        <w:placeholder>
          <w:docPart w:val="59F426ED3D4FFA47AA6F498DDCDF10D2"/>
        </w:placeholder>
        <w:temporary/>
        <w:showingPlcHdr/>
        <w15:appearance w15:val="hidden"/>
      </w:sdtPr>
      <w:sdtEndPr/>
      <w:sdtContent>
        <w:p w14:paraId="48E8B8A3" w14:textId="77777777" w:rsidR="002F11A0" w:rsidRDefault="00487FE9">
          <w:pPr>
            <w:pStyle w:val="Heading1"/>
          </w:pPr>
          <w:r>
            <w:t>Education</w:t>
          </w:r>
        </w:p>
      </w:sdtContent>
    </w:sdt>
    <w:p w14:paraId="449C730A" w14:textId="130EA443" w:rsidR="00481F4B" w:rsidRPr="00081A0A" w:rsidRDefault="00081A0A" w:rsidP="00081A0A">
      <w:pPr>
        <w:pStyle w:val="ContactInfo"/>
        <w:numPr>
          <w:ilvl w:val="0"/>
          <w:numId w:val="19"/>
        </w:numPr>
        <w:divId w:val="18482036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Johnson Finishing School </w:t>
      </w:r>
      <w:r w:rsidR="00481F4B" w:rsidRPr="00081A0A">
        <w:rPr>
          <w:rFonts w:ascii="Arial" w:hAnsi="Arial" w:cs="Arial"/>
          <w:color w:val="000000"/>
          <w:sz w:val="21"/>
          <w:szCs w:val="21"/>
        </w:rPr>
        <w:br/>
        <w:t>September 2007 - July 2008</w:t>
      </w:r>
    </w:p>
    <w:p w14:paraId="3CAEB49D" w14:textId="77777777" w:rsidR="008976F5" w:rsidRPr="008976F5" w:rsidRDefault="008976F5" w:rsidP="008976F5">
      <w:pPr>
        <w:pStyle w:val="ContactInfo"/>
        <w:ind w:left="720"/>
        <w:divId w:val="1848203614"/>
        <w:rPr>
          <w:rFonts w:ascii="Arial" w:hAnsi="Arial" w:cs="Arial"/>
          <w:color w:val="000000"/>
          <w:sz w:val="21"/>
          <w:szCs w:val="21"/>
        </w:rPr>
      </w:pPr>
    </w:p>
    <w:p w14:paraId="2AEEE670" w14:textId="65462696" w:rsidR="008976F5" w:rsidRDefault="00481F4B" w:rsidP="008976F5">
      <w:pPr>
        <w:pStyle w:val="ContactInfo"/>
        <w:numPr>
          <w:ilvl w:val="0"/>
          <w:numId w:val="19"/>
        </w:numPr>
        <w:divId w:val="18482036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El Dorado Secondary Comprehensive School</w:t>
      </w:r>
      <w:r>
        <w:rPr>
          <w:rFonts w:ascii="Arial" w:hAnsi="Arial" w:cs="Arial"/>
          <w:color w:val="000000"/>
          <w:sz w:val="21"/>
          <w:szCs w:val="21"/>
        </w:rPr>
        <w:br/>
        <w:t>September 2005 - July 2007</w:t>
      </w:r>
    </w:p>
    <w:p w14:paraId="3A8A4357" w14:textId="77777777" w:rsidR="008976F5" w:rsidRPr="008976F5" w:rsidRDefault="008976F5" w:rsidP="008976F5">
      <w:pPr>
        <w:pStyle w:val="ContactInfo"/>
        <w:divId w:val="1848203614"/>
        <w:rPr>
          <w:rFonts w:ascii="Arial" w:hAnsi="Arial" w:cs="Arial"/>
          <w:color w:val="000000"/>
          <w:sz w:val="21"/>
          <w:szCs w:val="21"/>
        </w:rPr>
      </w:pPr>
    </w:p>
    <w:p w14:paraId="6969D474" w14:textId="3126145C" w:rsidR="00C95826" w:rsidRDefault="00481F4B" w:rsidP="00C95826">
      <w:pPr>
        <w:pStyle w:val="ContactInfo"/>
        <w:numPr>
          <w:ilvl w:val="0"/>
          <w:numId w:val="19"/>
        </w:numPr>
        <w:divId w:val="18482036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Sangre Grande Junior Secondary School</w:t>
      </w:r>
      <w:r>
        <w:rPr>
          <w:rFonts w:ascii="Arial" w:hAnsi="Arial" w:cs="Arial"/>
          <w:color w:val="000000"/>
          <w:sz w:val="21"/>
          <w:szCs w:val="21"/>
        </w:rPr>
        <w:br/>
        <w:t>September 2002 - July 2005</w:t>
      </w:r>
    </w:p>
    <w:p w14:paraId="0F43A538" w14:textId="53C2978B" w:rsidR="00C95826" w:rsidRDefault="00C95826" w:rsidP="00795681">
      <w:pPr>
        <w:pStyle w:val="ContactInfo"/>
        <w:ind w:left="360"/>
        <w:divId w:val="1848203614"/>
        <w:rPr>
          <w:rFonts w:ascii="Arial" w:hAnsi="Arial" w:cs="Arial"/>
          <w:color w:val="000000"/>
          <w:sz w:val="21"/>
          <w:szCs w:val="21"/>
        </w:rPr>
      </w:pPr>
    </w:p>
    <w:p w14:paraId="11B7D066" w14:textId="107A1703" w:rsidR="00795681" w:rsidRDefault="00795681" w:rsidP="00795681">
      <w:pPr>
        <w:pStyle w:val="ContactInfo"/>
        <w:numPr>
          <w:ilvl w:val="0"/>
          <w:numId w:val="20"/>
        </w:numPr>
        <w:divId w:val="18482036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 Francis R.C Sangre Grande</w:t>
      </w:r>
    </w:p>
    <w:p w14:paraId="230014B7" w14:textId="242863F9" w:rsidR="002F11A0" w:rsidRPr="007B6EEA" w:rsidRDefault="00641DDF" w:rsidP="007B6EEA">
      <w:pPr>
        <w:pStyle w:val="ContactInfo"/>
        <w:ind w:left="1080"/>
        <w:divId w:val="18482036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October </w:t>
      </w:r>
      <w:r w:rsidR="009B37BF">
        <w:rPr>
          <w:rFonts w:ascii="Arial" w:hAnsi="Arial" w:cs="Arial"/>
          <w:color w:val="000000"/>
          <w:sz w:val="21"/>
          <w:szCs w:val="21"/>
        </w:rPr>
        <w:t>1999 – July 2002</w:t>
      </w:r>
    </w:p>
    <w:sdt>
      <w:sdtPr>
        <w:id w:val="520597245"/>
        <w:placeholder>
          <w:docPart w:val="94BF06F3A5F9B74E949C54FA23649723"/>
        </w:placeholder>
        <w:temporary/>
        <w:showingPlcHdr/>
        <w15:appearance w15:val="hidden"/>
      </w:sdtPr>
      <w:sdtEndPr/>
      <w:sdtContent>
        <w:p w14:paraId="55277F9B" w14:textId="77777777" w:rsidR="002F11A0" w:rsidRDefault="00487FE9">
          <w:pPr>
            <w:pStyle w:val="Heading1"/>
          </w:pPr>
          <w:r>
            <w:t>Awards and Acknowledgements</w:t>
          </w:r>
        </w:p>
      </w:sdtContent>
    </w:sdt>
    <w:p w14:paraId="7BA9B525" w14:textId="77777777" w:rsidR="00DF25D8" w:rsidRPr="00DF25D8" w:rsidRDefault="00DF25D8" w:rsidP="00DF25D8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523FF3">
        <w:rPr>
          <w:rFonts w:ascii="Arial" w:eastAsia="Times New Roman" w:hAnsi="Arial" w:cs="Arial"/>
          <w:color w:val="000000"/>
          <w:sz w:val="21"/>
          <w:szCs w:val="21"/>
        </w:rPr>
        <w:t>ocial - Studies.                   (3)</w:t>
      </w:r>
    </w:p>
    <w:p w14:paraId="3E6CDA50" w14:textId="03FC02DE" w:rsidR="001453F9" w:rsidRPr="001453F9" w:rsidRDefault="00DF25D8" w:rsidP="00DF25D8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>Principle of Accounts           (3)</w:t>
      </w:r>
    </w:p>
    <w:p w14:paraId="28A063FD" w14:textId="77777777" w:rsidR="003B485E" w:rsidRPr="003B485E" w:rsidRDefault="001453F9" w:rsidP="00DF25D8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>Principle of Business           (3)</w:t>
      </w:r>
    </w:p>
    <w:p w14:paraId="1C1C1419" w14:textId="77777777" w:rsidR="003B485E" w:rsidRPr="003B485E" w:rsidRDefault="003B485E" w:rsidP="00DF25D8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>Food and Nutrition               (2)</w:t>
      </w:r>
    </w:p>
    <w:p w14:paraId="1EB4CC5B" w14:textId="5C6E7320" w:rsidR="008C03FE" w:rsidRPr="002B05DE" w:rsidRDefault="003B485E" w:rsidP="00026C7B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Clothing and </w:t>
      </w:r>
      <w:r w:rsidR="00026C7B">
        <w:rPr>
          <w:rFonts w:ascii="Arial" w:eastAsia="Times New Roman" w:hAnsi="Arial" w:cs="Arial"/>
          <w:color w:val="000000"/>
          <w:sz w:val="21"/>
          <w:szCs w:val="21"/>
        </w:rPr>
        <w:t>Textile             (</w:t>
      </w:r>
      <w:r w:rsidR="008C03FE">
        <w:rPr>
          <w:rFonts w:ascii="Arial" w:eastAsia="Times New Roman" w:hAnsi="Arial" w:cs="Arial"/>
          <w:color w:val="000000"/>
          <w:sz w:val="21"/>
          <w:szCs w:val="21"/>
        </w:rPr>
        <w:t>2)</w:t>
      </w:r>
    </w:p>
    <w:p w14:paraId="43C1EAEB" w14:textId="2B502334" w:rsidR="002B05DE" w:rsidRPr="002B05DE" w:rsidRDefault="002B05DE" w:rsidP="00026C7B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>Mathematics                        (3)</w:t>
      </w:r>
    </w:p>
    <w:p w14:paraId="46267E56" w14:textId="6FC429D5" w:rsidR="002B05DE" w:rsidRPr="008C03FE" w:rsidRDefault="002B05DE" w:rsidP="00026C7B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>English                                (3)</w:t>
      </w:r>
    </w:p>
    <w:p w14:paraId="30897A2D" w14:textId="77777777" w:rsidR="008C03FE" w:rsidRPr="008C03FE" w:rsidRDefault="008C03FE" w:rsidP="008C03FE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Computer Literacy </w:t>
      </w:r>
    </w:p>
    <w:p w14:paraId="2BFEFC39" w14:textId="2A596BF1" w:rsidR="00C664CA" w:rsidRDefault="008C03FE" w:rsidP="00C664CA">
      <w:pPr>
        <w:pStyle w:val="ListBullet"/>
        <w:numPr>
          <w:ilvl w:val="0"/>
          <w:numId w:val="20"/>
        </w:num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Certificate in Culinary Arts </w:t>
      </w:r>
    </w:p>
    <w:p w14:paraId="62D46563" w14:textId="481B2CD4" w:rsidR="0056609B" w:rsidRDefault="001A64AC" w:rsidP="001A64AC">
      <w:pPr>
        <w:pStyle w:val="Heading1"/>
        <w:rPr>
          <w:b w:val="0"/>
        </w:rPr>
      </w:pPr>
      <w:r>
        <w:rPr>
          <w:b w:val="0"/>
        </w:rPr>
        <w:t xml:space="preserve">REFERENCES </w:t>
      </w:r>
    </w:p>
    <w:p w14:paraId="366C85D5" w14:textId="6BC49953" w:rsidR="00C664CA" w:rsidRDefault="00874F63" w:rsidP="007B6EEA">
      <w:pPr>
        <w:pStyle w:val="NormalWeb"/>
        <w:numPr>
          <w:ilvl w:val="0"/>
          <w:numId w:val="21"/>
        </w:numPr>
        <w:divId w:val="181391043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Sherry-Ann Forde Williams</w:t>
      </w:r>
      <w:r>
        <w:rPr>
          <w:rFonts w:ascii="Arial" w:hAnsi="Arial" w:cs="Arial"/>
          <w:color w:val="000000"/>
          <w:sz w:val="21"/>
          <w:szCs w:val="21"/>
        </w:rPr>
        <w:br/>
        <w:t>Woman Police Constable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4285F4"/>
            <w:sz w:val="21"/>
            <w:szCs w:val="21"/>
          </w:rPr>
          <w:t>868-497-1813</w:t>
        </w:r>
      </w:hyperlink>
    </w:p>
    <w:p w14:paraId="7EB11D79" w14:textId="77777777" w:rsidR="007B6EEA" w:rsidRPr="007B6EEA" w:rsidRDefault="007B6EEA" w:rsidP="007B6EEA">
      <w:pPr>
        <w:pStyle w:val="NormalWeb"/>
        <w:ind w:left="720"/>
        <w:divId w:val="1813910434"/>
        <w:rPr>
          <w:rFonts w:ascii="Arial" w:hAnsi="Arial" w:cs="Arial"/>
          <w:color w:val="000000"/>
          <w:sz w:val="21"/>
          <w:szCs w:val="21"/>
        </w:rPr>
      </w:pPr>
    </w:p>
    <w:p w14:paraId="0EE7C6F1" w14:textId="77777777" w:rsidR="00874F63" w:rsidRDefault="00874F63" w:rsidP="00C664CA">
      <w:pPr>
        <w:pStyle w:val="NormalWeb"/>
        <w:numPr>
          <w:ilvl w:val="0"/>
          <w:numId w:val="21"/>
        </w:numPr>
        <w:divId w:val="181391043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Dwayne Ifill</w:t>
      </w:r>
      <w:r>
        <w:rPr>
          <w:rFonts w:ascii="Arial" w:hAnsi="Arial" w:cs="Arial"/>
          <w:color w:val="000000"/>
          <w:sz w:val="21"/>
          <w:szCs w:val="21"/>
        </w:rPr>
        <w:br/>
        <w:t>Airport Supervisor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4285F4"/>
            <w:sz w:val="21"/>
            <w:szCs w:val="21"/>
          </w:rPr>
          <w:t>868-316-0102</w:t>
        </w:r>
      </w:hyperlink>
    </w:p>
    <w:p w14:paraId="5B93972B" w14:textId="77777777" w:rsidR="001A64AC" w:rsidRPr="001A64AC" w:rsidRDefault="001A64AC" w:rsidP="001A64AC"/>
    <w:sectPr w:rsidR="001A64AC" w:rsidRPr="001A64AC">
      <w:headerReference w:type="default" r:id="rId11"/>
      <w:footerReference w:type="default" r:id="rId12"/>
      <w:headerReference w:type="firs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CF5BF" w14:textId="77777777" w:rsidR="002769D0" w:rsidRDefault="002769D0">
      <w:r>
        <w:separator/>
      </w:r>
    </w:p>
  </w:endnote>
  <w:endnote w:type="continuationSeparator" w:id="0">
    <w:p w14:paraId="5DCB3953" w14:textId="77777777" w:rsidR="002769D0" w:rsidRDefault="0027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AAFD7" w14:textId="00A0C3AA" w:rsidR="002F11A0" w:rsidRDefault="00487FE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1622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F5618" w14:textId="77777777" w:rsidR="002769D0" w:rsidRDefault="002769D0">
      <w:r>
        <w:separator/>
      </w:r>
    </w:p>
  </w:footnote>
  <w:footnote w:type="continuationSeparator" w:id="0">
    <w:p w14:paraId="33916472" w14:textId="77777777" w:rsidR="002769D0" w:rsidRDefault="00276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6DDBE" w14:textId="77777777" w:rsidR="002F11A0" w:rsidRDefault="00487FE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8501672" wp14:editId="0379D49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6EBAD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68246" w14:textId="77777777" w:rsidR="002F11A0" w:rsidRDefault="00487FE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DDF2D5" wp14:editId="24B9BB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69932A" w14:textId="77777777" w:rsidR="002F11A0" w:rsidRDefault="002F11A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3DDF2D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b9bd5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469932A" w14:textId="77777777" w:rsidR="002F11A0" w:rsidRDefault="002F11A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D5C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82204F"/>
    <w:multiLevelType w:val="hybridMultilevel"/>
    <w:tmpl w:val="584CC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E14BAD"/>
    <w:multiLevelType w:val="hybridMultilevel"/>
    <w:tmpl w:val="179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E4D43"/>
    <w:multiLevelType w:val="hybridMultilevel"/>
    <w:tmpl w:val="76D8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1278A"/>
    <w:multiLevelType w:val="hybridMultilevel"/>
    <w:tmpl w:val="1AB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402BC"/>
    <w:multiLevelType w:val="hybridMultilevel"/>
    <w:tmpl w:val="0588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71F7"/>
    <w:multiLevelType w:val="hybridMultilevel"/>
    <w:tmpl w:val="95823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92541"/>
    <w:multiLevelType w:val="hybridMultilevel"/>
    <w:tmpl w:val="B1DA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C3AD3"/>
    <w:multiLevelType w:val="hybridMultilevel"/>
    <w:tmpl w:val="5E06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D07B9"/>
    <w:multiLevelType w:val="hybridMultilevel"/>
    <w:tmpl w:val="94EE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4507A"/>
    <w:multiLevelType w:val="hybridMultilevel"/>
    <w:tmpl w:val="AC40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2737B"/>
    <w:multiLevelType w:val="hybridMultilevel"/>
    <w:tmpl w:val="F1F8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45BE9"/>
    <w:multiLevelType w:val="hybridMultilevel"/>
    <w:tmpl w:val="9AE6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9"/>
  </w:num>
  <w:num w:numId="15">
    <w:abstractNumId w:val="13"/>
  </w:num>
  <w:num w:numId="16">
    <w:abstractNumId w:val="17"/>
  </w:num>
  <w:num w:numId="17">
    <w:abstractNumId w:val="12"/>
  </w:num>
  <w:num w:numId="18">
    <w:abstractNumId w:val="24"/>
  </w:num>
  <w:num w:numId="19">
    <w:abstractNumId w:val="21"/>
  </w:num>
  <w:num w:numId="20">
    <w:abstractNumId w:val="16"/>
  </w:num>
  <w:num w:numId="21">
    <w:abstractNumId w:val="18"/>
  </w:num>
  <w:num w:numId="22">
    <w:abstractNumId w:val="15"/>
  </w:num>
  <w:num w:numId="23">
    <w:abstractNumId w:val="2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9C"/>
    <w:rsid w:val="00026C7B"/>
    <w:rsid w:val="000518A4"/>
    <w:rsid w:val="00056687"/>
    <w:rsid w:val="000716C6"/>
    <w:rsid w:val="00081A0A"/>
    <w:rsid w:val="000860FD"/>
    <w:rsid w:val="000B6E77"/>
    <w:rsid w:val="000F5859"/>
    <w:rsid w:val="0012767A"/>
    <w:rsid w:val="001453F9"/>
    <w:rsid w:val="00153880"/>
    <w:rsid w:val="001A64AC"/>
    <w:rsid w:val="00202332"/>
    <w:rsid w:val="00265ED8"/>
    <w:rsid w:val="0027441E"/>
    <w:rsid w:val="002769D0"/>
    <w:rsid w:val="002B05DE"/>
    <w:rsid w:val="002E24D1"/>
    <w:rsid w:val="002F11A0"/>
    <w:rsid w:val="00336AC4"/>
    <w:rsid w:val="00362CE9"/>
    <w:rsid w:val="003B485E"/>
    <w:rsid w:val="003F36AE"/>
    <w:rsid w:val="004476C4"/>
    <w:rsid w:val="00466CDA"/>
    <w:rsid w:val="00481F4B"/>
    <w:rsid w:val="00487FE9"/>
    <w:rsid w:val="004D12FC"/>
    <w:rsid w:val="004E3392"/>
    <w:rsid w:val="00523FF3"/>
    <w:rsid w:val="005469C6"/>
    <w:rsid w:val="005522DA"/>
    <w:rsid w:val="0056609B"/>
    <w:rsid w:val="0058348E"/>
    <w:rsid w:val="005B5EE7"/>
    <w:rsid w:val="00626D92"/>
    <w:rsid w:val="00641DDF"/>
    <w:rsid w:val="00683BEF"/>
    <w:rsid w:val="006A1714"/>
    <w:rsid w:val="006D16C0"/>
    <w:rsid w:val="007054EB"/>
    <w:rsid w:val="0073427E"/>
    <w:rsid w:val="00795681"/>
    <w:rsid w:val="007B6EEA"/>
    <w:rsid w:val="007C77FF"/>
    <w:rsid w:val="007E3503"/>
    <w:rsid w:val="00803456"/>
    <w:rsid w:val="00805FE2"/>
    <w:rsid w:val="00845292"/>
    <w:rsid w:val="00862B2F"/>
    <w:rsid w:val="00874F63"/>
    <w:rsid w:val="008976F5"/>
    <w:rsid w:val="008C03FE"/>
    <w:rsid w:val="008D357F"/>
    <w:rsid w:val="008F4550"/>
    <w:rsid w:val="00900F8A"/>
    <w:rsid w:val="00934C4E"/>
    <w:rsid w:val="00937F72"/>
    <w:rsid w:val="00944BBC"/>
    <w:rsid w:val="00967E3D"/>
    <w:rsid w:val="009854A7"/>
    <w:rsid w:val="009B37BF"/>
    <w:rsid w:val="009D7B58"/>
    <w:rsid w:val="009E27F4"/>
    <w:rsid w:val="009E3011"/>
    <w:rsid w:val="009E6641"/>
    <w:rsid w:val="00A3661A"/>
    <w:rsid w:val="00A8509C"/>
    <w:rsid w:val="00B04C27"/>
    <w:rsid w:val="00B3409C"/>
    <w:rsid w:val="00B61951"/>
    <w:rsid w:val="00C245BD"/>
    <w:rsid w:val="00C40774"/>
    <w:rsid w:val="00C6343A"/>
    <w:rsid w:val="00C664CA"/>
    <w:rsid w:val="00C95826"/>
    <w:rsid w:val="00D01B8B"/>
    <w:rsid w:val="00D31A22"/>
    <w:rsid w:val="00D937E9"/>
    <w:rsid w:val="00DA14EF"/>
    <w:rsid w:val="00DD3791"/>
    <w:rsid w:val="00DF25D8"/>
    <w:rsid w:val="00E16225"/>
    <w:rsid w:val="00E253B3"/>
    <w:rsid w:val="00E56DF2"/>
    <w:rsid w:val="00EA3850"/>
    <w:rsid w:val="00FC1DC8"/>
    <w:rsid w:val="00FC567C"/>
    <w:rsid w:val="00FE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27709"/>
  <w15:chartTrackingRefBased/>
  <w15:docId w15:val="{AFBBDACA-4098-7F45-8A28-BAF760DD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FE36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4F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ystalscm39@hotmail.com" TargetMode="External" /><Relationship Id="rId13" Type="http://schemas.openxmlformats.org/officeDocument/2006/relationships/header" Target="head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glossaryDocument" Target="glossary/document.xml" /><Relationship Id="rId10" Type="http://schemas.openxmlformats.org/officeDocument/2006/relationships/hyperlink" Target="tel:868-316-0102" TargetMode="External" /><Relationship Id="rId4" Type="http://schemas.openxmlformats.org/officeDocument/2006/relationships/settings" Target="settings.xml" /><Relationship Id="rId9" Type="http://schemas.openxmlformats.org/officeDocument/2006/relationships/hyperlink" Target="tel:868-497-1813" TargetMode="Externa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CDB7AE6-D069-B647-AEA6-9A17E520DE1F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CF16A773377D429A8990D14D829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AFF65-049F-6F4A-8AE1-AA9712F23502}"/>
      </w:docPartPr>
      <w:docPartBody>
        <w:p w:rsidR="0057530F" w:rsidRDefault="009E0510">
          <w:pPr>
            <w:pStyle w:val="00CF16A773377D429A8990D14D8296ED"/>
          </w:pPr>
          <w:r>
            <w:t>Objective</w:t>
          </w:r>
        </w:p>
      </w:docPartBody>
    </w:docPart>
    <w:docPart>
      <w:docPartPr>
        <w:name w:val="E869ABEE17511A4DB517F5DA653A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42B2-9AFB-614D-8FA8-7F039F09E678}"/>
      </w:docPartPr>
      <w:docPartBody>
        <w:p w:rsidR="0057530F" w:rsidRDefault="009E0510">
          <w:pPr>
            <w:pStyle w:val="E869ABEE17511A4DB517F5DA653ADE2D"/>
          </w:pPr>
          <w:r>
            <w:t>Experience</w:t>
          </w:r>
        </w:p>
      </w:docPartBody>
    </w:docPart>
    <w:docPart>
      <w:docPartPr>
        <w:name w:val="59F426ED3D4FFA47AA6F498DDCDF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4DF02-1349-C743-A2A4-E51901047CFF}"/>
      </w:docPartPr>
      <w:docPartBody>
        <w:p w:rsidR="0057530F" w:rsidRDefault="009E0510">
          <w:pPr>
            <w:pStyle w:val="59F426ED3D4FFA47AA6F498DDCDF10D2"/>
          </w:pPr>
          <w:r>
            <w:t>Education</w:t>
          </w:r>
        </w:p>
      </w:docPartBody>
    </w:docPart>
    <w:docPart>
      <w:docPartPr>
        <w:name w:val="94BF06F3A5F9B74E949C54FA23649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62550-EAB9-2B46-929E-45907821AC70}"/>
      </w:docPartPr>
      <w:docPartBody>
        <w:p w:rsidR="0057530F" w:rsidRDefault="009E0510">
          <w:pPr>
            <w:pStyle w:val="94BF06F3A5F9B74E949C54FA2364972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10"/>
    <w:rsid w:val="000324B3"/>
    <w:rsid w:val="001E4620"/>
    <w:rsid w:val="00354152"/>
    <w:rsid w:val="0057530F"/>
    <w:rsid w:val="007452B2"/>
    <w:rsid w:val="009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CB9FF7CFA72942B43048E3E5E5C950">
    <w:name w:val="7DCB9FF7CFA72942B43048E3E5E5C950"/>
  </w:style>
  <w:style w:type="paragraph" w:customStyle="1" w:styleId="13A876FCAC5EAE418CDD6FF4E26C4835">
    <w:name w:val="13A876FCAC5EAE418CDD6FF4E26C4835"/>
  </w:style>
  <w:style w:type="paragraph" w:customStyle="1" w:styleId="00CF16A773377D429A8990D14D8296ED">
    <w:name w:val="00CF16A773377D429A8990D14D8296ED"/>
  </w:style>
  <w:style w:type="paragraph" w:customStyle="1" w:styleId="7C1AF184DC934948860D77FD7D0A79FE">
    <w:name w:val="7C1AF184DC934948860D77FD7D0A79FE"/>
  </w:style>
  <w:style w:type="paragraph" w:customStyle="1" w:styleId="E869ABEE17511A4DB517F5DA653ADE2D">
    <w:name w:val="E869ABEE17511A4DB517F5DA653ADE2D"/>
  </w:style>
  <w:style w:type="paragraph" w:customStyle="1" w:styleId="4DEEF5D97C4B6E46A4E5001097661D54">
    <w:name w:val="4DEEF5D97C4B6E46A4E5001097661D54"/>
  </w:style>
  <w:style w:type="paragraph" w:customStyle="1" w:styleId="5F753311F19DB84D84C85817D20DAAE6">
    <w:name w:val="5F753311F19DB84D84C85817D20DAAE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4526DE82691DCD4E9E0863A0679B8F03">
    <w:name w:val="4526DE82691DCD4E9E0863A0679B8F03"/>
  </w:style>
  <w:style w:type="paragraph" w:customStyle="1" w:styleId="59F426ED3D4FFA47AA6F498DDCDF10D2">
    <w:name w:val="59F426ED3D4FFA47AA6F498DDCDF10D2"/>
  </w:style>
  <w:style w:type="paragraph" w:customStyle="1" w:styleId="10D8C6313ED9BE41AAABF167D82EA445">
    <w:name w:val="10D8C6313ED9BE41AAABF167D82EA445"/>
  </w:style>
  <w:style w:type="paragraph" w:customStyle="1" w:styleId="94BF06F3A5F9B74E949C54FA23649723">
    <w:name w:val="94BF06F3A5F9B74E949C54FA23649723"/>
  </w:style>
  <w:style w:type="paragraph" w:customStyle="1" w:styleId="53DA663C5E5F1344B0C7202FB62D950C">
    <w:name w:val="53DA663C5E5F1344B0C7202FB62D9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8FEB5-6C83-1A49-825A-33733C6762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%7bACDB7AE6-D069-B647-AEA6-9A17E520DE1F%7dtf50002018.dotx</Template>
  <TotalTime>5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martin</dc:creator>
  <cp:keywords/>
  <dc:description/>
  <cp:lastModifiedBy>crystalscm@outlook.com</cp:lastModifiedBy>
  <cp:revision>8</cp:revision>
  <dcterms:created xsi:type="dcterms:W3CDTF">2017-02-10T05:59:00Z</dcterms:created>
  <dcterms:modified xsi:type="dcterms:W3CDTF">2017-02-10T06:04:00Z</dcterms:modified>
</cp:coreProperties>
</file>