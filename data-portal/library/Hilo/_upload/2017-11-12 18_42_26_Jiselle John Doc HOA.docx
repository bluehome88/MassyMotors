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5B202A" w:rsidP="003C61CD">
      <w:pPr>
        <w:pStyle w:val="Title"/>
        <w:tabs>
          <w:tab w:val="left" w:pos="3510"/>
        </w:tabs>
      </w:pPr>
      <w:r>
        <w:t>Jiselle John</w:t>
      </w:r>
      <w:r w:rsidR="003C61CD">
        <w:tab/>
      </w:r>
    </w:p>
    <w:p w:rsidR="00965D17" w:rsidRDefault="00364F5D" w:rsidP="00965D17">
      <w:r>
        <w:t>#89 Parforce Extension Road Gasparillo</w:t>
      </w:r>
      <w:r w:rsidR="00965D17">
        <w:t> | </w:t>
      </w:r>
      <w:r w:rsidR="005B202A">
        <w:t>486-4203</w:t>
      </w:r>
      <w:r w:rsidR="00965D17">
        <w:t> | </w:t>
      </w:r>
      <w:r w:rsidR="005B202A">
        <w:t>jiselle.john1@gmail.com</w:t>
      </w:r>
    </w:p>
    <w:p w:rsidR="0007659D" w:rsidRPr="0007659D" w:rsidRDefault="00E41135" w:rsidP="005F5915">
      <w:pPr>
        <w:pStyle w:val="Date"/>
      </w:pPr>
      <w:r>
        <w:t>11-11-</w:t>
      </w:r>
      <w:bookmarkStart w:id="0" w:name="_GoBack"/>
      <w:bookmarkEnd w:id="0"/>
      <w:r w:rsidR="008B65E8">
        <w:t>2017</w:t>
      </w:r>
    </w:p>
    <w:p w:rsidR="0007659D" w:rsidRDefault="00CD47BD" w:rsidP="00A9694C">
      <w:pPr>
        <w:pStyle w:val="Address"/>
      </w:pPr>
      <w:sdt>
        <w:sdtPr>
          <w:alias w:val="Recipient Name:"/>
          <w:tag w:val="Recipient Name:"/>
          <w:id w:val="329652792"/>
          <w:placeholder>
            <w:docPart w:val="E46D4BB244B0444698A6874E27B4EC87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635271">
            <w:t xml:space="preserve"> The Human Resource Manage</w:t>
          </w:r>
        </w:sdtContent>
      </w:sdt>
      <w:r w:rsidR="00635271">
        <w:t>r</w:t>
      </w:r>
      <w:r w:rsidR="00BF5735">
        <w:t>,</w:t>
      </w:r>
    </w:p>
    <w:p w:rsidR="005A6FD6" w:rsidRDefault="00364F5D" w:rsidP="00A9694C">
      <w:pPr>
        <w:pStyle w:val="Address"/>
      </w:pPr>
      <w:r>
        <w:t xml:space="preserve"> Massy Stores</w:t>
      </w:r>
      <w:r w:rsidR="00BD4826">
        <w:t>,</w:t>
      </w:r>
      <w:r w:rsidR="00BF2FFC">
        <w:t xml:space="preserve">                                                                                                                            </w:t>
      </w:r>
      <w:r w:rsidR="00A9694C">
        <w:t xml:space="preserve">                                                     </w:t>
      </w:r>
      <w:r w:rsidR="00BF2FFC">
        <w:t xml:space="preserve"> </w:t>
      </w:r>
      <w:r w:rsidR="00A9694C">
        <w:t xml:space="preserve">                    </w:t>
      </w:r>
      <w:r w:rsidR="001A3638">
        <w:t xml:space="preserve">   </w:t>
      </w:r>
      <w:r>
        <w:t xml:space="preserve">           39A Wrightson Road </w:t>
      </w:r>
    </w:p>
    <w:p w:rsidR="0093524A" w:rsidRDefault="0093524A" w:rsidP="00A9694C">
      <w:pPr>
        <w:pStyle w:val="Address"/>
      </w:pPr>
      <w:r>
        <w:t>Port of Spain,</w:t>
      </w:r>
    </w:p>
    <w:p w:rsidR="005A6FD6" w:rsidRDefault="00364F5D" w:rsidP="00A9694C">
      <w:pPr>
        <w:pStyle w:val="Address"/>
      </w:pPr>
      <w:r>
        <w:t>Trinidad W</w:t>
      </w:r>
      <w:r w:rsidR="0093524A">
        <w:t>.</w:t>
      </w:r>
      <w:r>
        <w:t>I.</w:t>
      </w:r>
      <w:r w:rsidR="00A9694C">
        <w:t xml:space="preserve">                     </w:t>
      </w:r>
      <w:r w:rsidR="005A6FD6">
        <w:t xml:space="preserve">                      </w:t>
      </w:r>
    </w:p>
    <w:p w:rsidR="00965D17" w:rsidRDefault="00A9694C" w:rsidP="00A9694C">
      <w:pPr>
        <w:pStyle w:val="Address"/>
      </w:pPr>
      <w:r>
        <w:t xml:space="preserve">                                                                                                             </w:t>
      </w:r>
      <w:r w:rsidR="0071736F">
        <w:t xml:space="preserve"> </w:t>
      </w:r>
      <w:r w:rsidR="00635271">
        <w:t xml:space="preserve"> </w:t>
      </w:r>
    </w:p>
    <w:p w:rsidR="00965D17" w:rsidRDefault="009D0EE2" w:rsidP="007328BE">
      <w:pPr>
        <w:pStyle w:val="Salutation"/>
      </w:pPr>
      <w:r>
        <w:t>Dear Sir/Madam,</w:t>
      </w:r>
    </w:p>
    <w:p w:rsidR="00302A2C" w:rsidRDefault="005B202A" w:rsidP="007328BE">
      <w:pPr>
        <w:pStyle w:val="NormalWeb"/>
        <w:spacing w:before="150" w:beforeAutospacing="0" w:after="105" w:afterAutospacing="0" w:line="270" w:lineRule="atLeast"/>
        <w:ind w:left="75" w:right="75"/>
        <w:textAlignment w:val="baseline"/>
        <w:rPr>
          <w:rFonts w:ascii="Trebuchet MS" w:hAnsi="Trebuchet MS"/>
          <w:color w:val="494942"/>
          <w:sz w:val="20"/>
          <w:szCs w:val="20"/>
        </w:rPr>
      </w:pPr>
      <w:r>
        <w:rPr>
          <w:rFonts w:ascii="Trebuchet MS" w:hAnsi="Trebuchet MS"/>
          <w:color w:val="494942"/>
          <w:sz w:val="20"/>
          <w:szCs w:val="20"/>
        </w:rPr>
        <w:t>I would like to take this opportunity to briefly introduce myself and demonstrate my int</w:t>
      </w:r>
      <w:r w:rsidR="009D0EE2">
        <w:rPr>
          <w:rFonts w:ascii="Trebuchet MS" w:hAnsi="Trebuchet MS"/>
          <w:color w:val="494942"/>
          <w:sz w:val="20"/>
          <w:szCs w:val="20"/>
        </w:rPr>
        <w:t>erest in the available</w:t>
      </w:r>
      <w:r w:rsidR="00BD4826">
        <w:rPr>
          <w:rFonts w:ascii="Trebuchet MS" w:hAnsi="Trebuchet MS"/>
          <w:color w:val="494942"/>
          <w:sz w:val="20"/>
          <w:szCs w:val="20"/>
        </w:rPr>
        <w:t xml:space="preserve"> </w:t>
      </w:r>
      <w:r w:rsidR="00364F5D">
        <w:rPr>
          <w:rFonts w:ascii="Trebuchet MS" w:hAnsi="Trebuchet MS"/>
          <w:color w:val="494942"/>
          <w:sz w:val="20"/>
          <w:szCs w:val="20"/>
        </w:rPr>
        <w:t>Cashier</w:t>
      </w:r>
      <w:r w:rsidR="0093524A">
        <w:rPr>
          <w:rFonts w:ascii="Trebuchet MS" w:hAnsi="Trebuchet MS"/>
          <w:color w:val="494942"/>
          <w:sz w:val="20"/>
          <w:szCs w:val="20"/>
        </w:rPr>
        <w:t xml:space="preserve"> </w:t>
      </w:r>
      <w:r w:rsidR="00635271">
        <w:rPr>
          <w:rFonts w:ascii="Trebuchet MS" w:hAnsi="Trebuchet MS"/>
          <w:color w:val="494942"/>
          <w:sz w:val="20"/>
          <w:szCs w:val="20"/>
        </w:rPr>
        <w:t>position</w:t>
      </w:r>
      <w:r w:rsidR="0071736F">
        <w:rPr>
          <w:rFonts w:ascii="Trebuchet MS" w:hAnsi="Trebuchet MS"/>
          <w:color w:val="494942"/>
          <w:sz w:val="20"/>
          <w:szCs w:val="20"/>
        </w:rPr>
        <w:t>.</w:t>
      </w:r>
      <w:r>
        <w:rPr>
          <w:rFonts w:ascii="Trebuchet MS" w:hAnsi="Trebuchet MS"/>
          <w:color w:val="494942"/>
          <w:sz w:val="20"/>
          <w:szCs w:val="20"/>
        </w:rPr>
        <w:br/>
      </w:r>
      <w:r>
        <w:rPr>
          <w:rFonts w:ascii="Trebuchet MS" w:hAnsi="Trebuchet MS"/>
          <w:color w:val="494942"/>
          <w:sz w:val="20"/>
          <w:szCs w:val="20"/>
        </w:rPr>
        <w:br/>
        <w:t>I am a fast learner, eager to pick up new t</w:t>
      </w:r>
      <w:r w:rsidR="004336C9">
        <w:rPr>
          <w:rFonts w:ascii="Trebuchet MS" w:hAnsi="Trebuchet MS"/>
          <w:color w:val="494942"/>
          <w:sz w:val="20"/>
          <w:szCs w:val="20"/>
        </w:rPr>
        <w:t>echniques useful to the organization</w:t>
      </w:r>
      <w:r>
        <w:rPr>
          <w:rFonts w:ascii="Trebuchet MS" w:hAnsi="Trebuchet MS"/>
          <w:color w:val="494942"/>
          <w:sz w:val="20"/>
          <w:szCs w:val="20"/>
        </w:rPr>
        <w:t>. I am extremely organized with a high work ethics that I aim to instill in the co-</w:t>
      </w:r>
      <w:r w:rsidR="004336C9">
        <w:rPr>
          <w:rFonts w:ascii="Trebuchet MS" w:hAnsi="Trebuchet MS"/>
          <w:color w:val="494942"/>
          <w:sz w:val="20"/>
          <w:szCs w:val="20"/>
        </w:rPr>
        <w:t>workers around me</w:t>
      </w:r>
      <w:r>
        <w:rPr>
          <w:rFonts w:ascii="Trebuchet MS" w:hAnsi="Trebuchet MS"/>
          <w:color w:val="494942"/>
          <w:sz w:val="20"/>
          <w:szCs w:val="20"/>
        </w:rPr>
        <w:t>.</w:t>
      </w:r>
      <w:r>
        <w:rPr>
          <w:rStyle w:val="apple-converted-space"/>
          <w:rFonts w:ascii="Trebuchet MS" w:eastAsiaTheme="majorEastAsia" w:hAnsi="Trebuchet MS"/>
          <w:color w:val="494942"/>
          <w:sz w:val="20"/>
          <w:szCs w:val="20"/>
        </w:rPr>
        <w:t> </w:t>
      </w:r>
      <w:r>
        <w:rPr>
          <w:rFonts w:ascii="Trebuchet MS" w:hAnsi="Trebuchet MS"/>
          <w:color w:val="494942"/>
          <w:sz w:val="20"/>
          <w:szCs w:val="20"/>
        </w:rPr>
        <w:br/>
      </w:r>
      <w:r>
        <w:rPr>
          <w:rFonts w:ascii="Trebuchet MS" w:hAnsi="Trebuchet MS"/>
          <w:color w:val="494942"/>
          <w:sz w:val="20"/>
          <w:szCs w:val="20"/>
        </w:rPr>
        <w:br/>
        <w:t>I have been looking for a new challenge for some time now and when I heard about the available position I felt it was really perfect for me.</w:t>
      </w:r>
      <w:r>
        <w:rPr>
          <w:rStyle w:val="apple-converted-space"/>
          <w:rFonts w:ascii="Trebuchet MS" w:eastAsiaTheme="majorEastAsia" w:hAnsi="Trebuchet MS"/>
          <w:color w:val="494942"/>
          <w:sz w:val="20"/>
          <w:szCs w:val="20"/>
        </w:rPr>
        <w:t> </w:t>
      </w:r>
      <w:r>
        <w:rPr>
          <w:rFonts w:ascii="Trebuchet MS" w:hAnsi="Trebuchet MS"/>
          <w:color w:val="494942"/>
          <w:sz w:val="20"/>
          <w:szCs w:val="20"/>
        </w:rPr>
        <w:br/>
      </w:r>
      <w:r w:rsidR="00715B6A">
        <w:rPr>
          <w:rFonts w:ascii="Trebuchet MS" w:hAnsi="Trebuchet MS"/>
          <w:color w:val="494942"/>
          <w:sz w:val="20"/>
          <w:szCs w:val="20"/>
        </w:rPr>
        <w:br/>
        <w:t>I</w:t>
      </w:r>
      <w:r>
        <w:rPr>
          <w:rFonts w:ascii="Trebuchet MS" w:hAnsi="Trebuchet MS"/>
          <w:color w:val="494942"/>
          <w:sz w:val="20"/>
          <w:szCs w:val="20"/>
        </w:rPr>
        <w:t xml:space="preserve"> would appreciate to be given the opportunity to be able to formally interview for the position in person. I feel that you will be able to see my strong dedication to my job and responsibilities.</w:t>
      </w:r>
      <w:r>
        <w:rPr>
          <w:rStyle w:val="apple-converted-space"/>
          <w:rFonts w:ascii="Trebuchet MS" w:eastAsiaTheme="majorEastAsia" w:hAnsi="Trebuchet MS"/>
          <w:color w:val="494942"/>
          <w:sz w:val="20"/>
          <w:szCs w:val="20"/>
        </w:rPr>
        <w:t> </w:t>
      </w:r>
      <w:r>
        <w:rPr>
          <w:rFonts w:ascii="Trebuchet MS" w:hAnsi="Trebuchet MS"/>
          <w:color w:val="494942"/>
          <w:sz w:val="20"/>
          <w:szCs w:val="20"/>
        </w:rPr>
        <w:br/>
      </w:r>
      <w:r>
        <w:rPr>
          <w:rFonts w:ascii="Trebuchet MS" w:hAnsi="Trebuchet MS"/>
          <w:color w:val="494942"/>
          <w:sz w:val="20"/>
          <w:szCs w:val="20"/>
        </w:rPr>
        <w:br/>
        <w:t>I have enclosed my C.V/Resume with further details of my qualifications. I hope to hear from you soo</w:t>
      </w:r>
      <w:r w:rsidR="0071736F">
        <w:rPr>
          <w:rFonts w:ascii="Trebuchet MS" w:hAnsi="Trebuchet MS"/>
          <w:color w:val="494942"/>
          <w:sz w:val="20"/>
          <w:szCs w:val="20"/>
        </w:rPr>
        <w:t>n regarding the</w:t>
      </w:r>
      <w:r w:rsidR="00635271">
        <w:rPr>
          <w:rFonts w:ascii="Trebuchet MS" w:hAnsi="Trebuchet MS"/>
          <w:color w:val="494942"/>
          <w:sz w:val="20"/>
          <w:szCs w:val="20"/>
        </w:rPr>
        <w:t xml:space="preserve"> position</w:t>
      </w:r>
      <w:r w:rsidR="0071736F">
        <w:rPr>
          <w:rFonts w:ascii="Trebuchet MS" w:hAnsi="Trebuchet MS"/>
          <w:color w:val="494942"/>
          <w:sz w:val="20"/>
          <w:szCs w:val="20"/>
        </w:rPr>
        <w:t xml:space="preserve"> available</w:t>
      </w:r>
      <w:r>
        <w:rPr>
          <w:rFonts w:ascii="Trebuchet MS" w:hAnsi="Trebuchet MS"/>
          <w:color w:val="494942"/>
          <w:sz w:val="20"/>
          <w:szCs w:val="20"/>
        </w:rPr>
        <w:t xml:space="preserve"> or any other opportunity that may</w:t>
      </w:r>
      <w:r w:rsidR="0071736F">
        <w:rPr>
          <w:rFonts w:ascii="Trebuchet MS" w:hAnsi="Trebuchet MS"/>
          <w:color w:val="494942"/>
          <w:sz w:val="20"/>
          <w:szCs w:val="20"/>
        </w:rPr>
        <w:t xml:space="preserve"> arise at your organization</w:t>
      </w:r>
      <w:r>
        <w:rPr>
          <w:rFonts w:ascii="Trebuchet MS" w:hAnsi="Trebuchet MS"/>
          <w:color w:val="494942"/>
          <w:sz w:val="20"/>
          <w:szCs w:val="20"/>
        </w:rPr>
        <w:t>.</w:t>
      </w:r>
      <w:r>
        <w:rPr>
          <w:rStyle w:val="apple-converted-space"/>
          <w:rFonts w:ascii="Trebuchet MS" w:eastAsiaTheme="majorEastAsia" w:hAnsi="Trebuchet MS"/>
          <w:color w:val="494942"/>
          <w:sz w:val="20"/>
          <w:szCs w:val="20"/>
        </w:rPr>
        <w:t> </w:t>
      </w:r>
      <w:r>
        <w:rPr>
          <w:rFonts w:ascii="Trebuchet MS" w:hAnsi="Trebuchet MS"/>
          <w:color w:val="494942"/>
          <w:sz w:val="20"/>
          <w:szCs w:val="20"/>
        </w:rPr>
        <w:br/>
      </w:r>
      <w:r>
        <w:rPr>
          <w:rFonts w:ascii="Trebuchet MS" w:hAnsi="Trebuchet MS"/>
          <w:color w:val="494942"/>
          <w:sz w:val="20"/>
          <w:szCs w:val="20"/>
        </w:rPr>
        <w:br/>
        <w:t>Looking forward to</w:t>
      </w:r>
      <w:r w:rsidR="00C410DE">
        <w:rPr>
          <w:rFonts w:ascii="Trebuchet MS" w:hAnsi="Trebuchet MS"/>
          <w:color w:val="494942"/>
          <w:sz w:val="20"/>
          <w:szCs w:val="20"/>
        </w:rPr>
        <w:t xml:space="preserve"> hearing from you.</w:t>
      </w:r>
      <w:r>
        <w:rPr>
          <w:rFonts w:ascii="Trebuchet MS" w:hAnsi="Trebuchet MS"/>
          <w:color w:val="494942"/>
          <w:sz w:val="20"/>
          <w:szCs w:val="20"/>
        </w:rPr>
        <w:br/>
        <w:t>Sincerely,</w:t>
      </w:r>
    </w:p>
    <w:p w:rsidR="007328BE" w:rsidRPr="007328BE" w:rsidRDefault="007328BE" w:rsidP="007328BE">
      <w:pPr>
        <w:pStyle w:val="NormalWeb"/>
        <w:spacing w:before="150" w:beforeAutospacing="0" w:after="105" w:afterAutospacing="0" w:line="270" w:lineRule="atLeast"/>
        <w:ind w:left="75" w:right="75"/>
        <w:textAlignment w:val="baseline"/>
        <w:rPr>
          <w:rFonts w:ascii="Trebuchet MS" w:hAnsi="Trebuchet MS"/>
          <w:color w:val="494942"/>
          <w:sz w:val="20"/>
          <w:szCs w:val="20"/>
        </w:rPr>
      </w:pPr>
      <w:r>
        <w:rPr>
          <w:rFonts w:ascii="Trebuchet MS" w:hAnsi="Trebuchet MS"/>
          <w:color w:val="494942"/>
          <w:sz w:val="20"/>
          <w:szCs w:val="20"/>
        </w:rPr>
        <w:t>Jiselle John.</w:t>
      </w:r>
    </w:p>
    <w:sectPr w:rsidR="007328BE" w:rsidRPr="007328BE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BD" w:rsidRDefault="00CD47BD">
      <w:pPr>
        <w:spacing w:after="0"/>
      </w:pPr>
      <w:r>
        <w:separator/>
      </w:r>
    </w:p>
  </w:endnote>
  <w:endnote w:type="continuationSeparator" w:id="0">
    <w:p w:rsidR="00CD47BD" w:rsidRDefault="00CD4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15B6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BD" w:rsidRDefault="00CD47BD">
      <w:pPr>
        <w:spacing w:after="0"/>
      </w:pPr>
      <w:r>
        <w:separator/>
      </w:r>
    </w:p>
  </w:footnote>
  <w:footnote w:type="continuationSeparator" w:id="0">
    <w:p w:rsidR="00CD47BD" w:rsidRDefault="00CD47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2A"/>
    <w:rsid w:val="00010F9B"/>
    <w:rsid w:val="0007659D"/>
    <w:rsid w:val="000D5AB1"/>
    <w:rsid w:val="000F32C9"/>
    <w:rsid w:val="000F60F2"/>
    <w:rsid w:val="00122BAD"/>
    <w:rsid w:val="001A3638"/>
    <w:rsid w:val="002045EB"/>
    <w:rsid w:val="00245089"/>
    <w:rsid w:val="00293B83"/>
    <w:rsid w:val="002A49C1"/>
    <w:rsid w:val="00302A2C"/>
    <w:rsid w:val="00364F5D"/>
    <w:rsid w:val="00381669"/>
    <w:rsid w:val="00382406"/>
    <w:rsid w:val="003A0FC1"/>
    <w:rsid w:val="003A7D5E"/>
    <w:rsid w:val="003C61CD"/>
    <w:rsid w:val="004203DC"/>
    <w:rsid w:val="004336C9"/>
    <w:rsid w:val="00485786"/>
    <w:rsid w:val="00485E72"/>
    <w:rsid w:val="0052105A"/>
    <w:rsid w:val="005401A2"/>
    <w:rsid w:val="00540832"/>
    <w:rsid w:val="00564F09"/>
    <w:rsid w:val="005A6FD6"/>
    <w:rsid w:val="005B202A"/>
    <w:rsid w:val="005E5E54"/>
    <w:rsid w:val="005F5915"/>
    <w:rsid w:val="00635271"/>
    <w:rsid w:val="00673C35"/>
    <w:rsid w:val="00692302"/>
    <w:rsid w:val="006A3CE7"/>
    <w:rsid w:val="00715B6A"/>
    <w:rsid w:val="0071736F"/>
    <w:rsid w:val="007328BE"/>
    <w:rsid w:val="00755DF5"/>
    <w:rsid w:val="0076387D"/>
    <w:rsid w:val="00822B1F"/>
    <w:rsid w:val="00847690"/>
    <w:rsid w:val="008B65E8"/>
    <w:rsid w:val="008C748B"/>
    <w:rsid w:val="008F15C5"/>
    <w:rsid w:val="0093524A"/>
    <w:rsid w:val="00965D17"/>
    <w:rsid w:val="00994EB7"/>
    <w:rsid w:val="009C156E"/>
    <w:rsid w:val="009D0EE2"/>
    <w:rsid w:val="009E0777"/>
    <w:rsid w:val="00A27383"/>
    <w:rsid w:val="00A736B0"/>
    <w:rsid w:val="00A9694C"/>
    <w:rsid w:val="00AA0878"/>
    <w:rsid w:val="00AB4E38"/>
    <w:rsid w:val="00AF3A34"/>
    <w:rsid w:val="00B713A1"/>
    <w:rsid w:val="00BD4826"/>
    <w:rsid w:val="00BF2FFC"/>
    <w:rsid w:val="00BF5735"/>
    <w:rsid w:val="00C410DE"/>
    <w:rsid w:val="00C83E3C"/>
    <w:rsid w:val="00CD47BD"/>
    <w:rsid w:val="00CE1FD2"/>
    <w:rsid w:val="00D02A74"/>
    <w:rsid w:val="00D905F1"/>
    <w:rsid w:val="00DC633C"/>
    <w:rsid w:val="00DF56DD"/>
    <w:rsid w:val="00E41135"/>
    <w:rsid w:val="00E858EE"/>
    <w:rsid w:val="00F45295"/>
    <w:rsid w:val="00F822FF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B66B-A9D0-4AAF-BEE3-E06A9E95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5B20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B202A"/>
  </w:style>
  <w:style w:type="paragraph" w:customStyle="1" w:styleId="center">
    <w:name w:val="center"/>
    <w:basedOn w:val="Normal"/>
    <w:rsid w:val="005B20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6D4BB244B0444698A6874E27B4E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5BE1D-4703-4C56-9849-C740FC39404B}"/>
      </w:docPartPr>
      <w:docPartBody>
        <w:p w:rsidR="00BA7A81" w:rsidRDefault="00C11BE9">
          <w:pPr>
            <w:pStyle w:val="E46D4BB244B0444698A6874E27B4EC87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E9"/>
    <w:rsid w:val="00003332"/>
    <w:rsid w:val="001500ED"/>
    <w:rsid w:val="001F5E81"/>
    <w:rsid w:val="00202303"/>
    <w:rsid w:val="002442C8"/>
    <w:rsid w:val="00276AE7"/>
    <w:rsid w:val="002D7787"/>
    <w:rsid w:val="002F10EF"/>
    <w:rsid w:val="004341CE"/>
    <w:rsid w:val="004E0ED8"/>
    <w:rsid w:val="00511A1E"/>
    <w:rsid w:val="005455B3"/>
    <w:rsid w:val="00551813"/>
    <w:rsid w:val="006210B3"/>
    <w:rsid w:val="00690059"/>
    <w:rsid w:val="009A37D5"/>
    <w:rsid w:val="00A15BA2"/>
    <w:rsid w:val="00BA7A81"/>
    <w:rsid w:val="00C11BE9"/>
    <w:rsid w:val="00C24DDA"/>
    <w:rsid w:val="00F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243A63BC04E2DACCB15EB5D3FB3EA">
    <w:name w:val="067243A63BC04E2DACCB15EB5D3FB3EA"/>
  </w:style>
  <w:style w:type="paragraph" w:customStyle="1" w:styleId="BE6F2BF358274B1C8672FD9DAD0E9A44">
    <w:name w:val="BE6F2BF358274B1C8672FD9DAD0E9A44"/>
  </w:style>
  <w:style w:type="paragraph" w:customStyle="1" w:styleId="F20C9B9095884918890D1A9471FBE323">
    <w:name w:val="F20C9B9095884918890D1A9471FBE323"/>
  </w:style>
  <w:style w:type="paragraph" w:customStyle="1" w:styleId="5566BA9033FB4E078A15E1417096E152">
    <w:name w:val="5566BA9033FB4E078A15E1417096E152"/>
  </w:style>
  <w:style w:type="paragraph" w:customStyle="1" w:styleId="64D6FE502E8540579AA3944954F27E2C">
    <w:name w:val="64D6FE502E8540579AA3944954F27E2C"/>
  </w:style>
  <w:style w:type="paragraph" w:customStyle="1" w:styleId="E46D4BB244B0444698A6874E27B4EC87">
    <w:name w:val="E46D4BB244B0444698A6874E27B4EC87"/>
  </w:style>
  <w:style w:type="paragraph" w:customStyle="1" w:styleId="9D6DE55D973E429C8A5B4065346FA3D4">
    <w:name w:val="9D6DE55D973E429C8A5B4065346FA3D4"/>
  </w:style>
  <w:style w:type="paragraph" w:customStyle="1" w:styleId="C58340E1FBD44DA89C3036A914AF5E20">
    <w:name w:val="C58340E1FBD44DA89C3036A914AF5E20"/>
  </w:style>
  <w:style w:type="paragraph" w:customStyle="1" w:styleId="1A1E25B547DA498EABBE0FB45CE9065F">
    <w:name w:val="1A1E25B547DA498EABBE0FB45CE9065F"/>
  </w:style>
  <w:style w:type="paragraph" w:customStyle="1" w:styleId="F3D0BDF2E7B945218352D3AAD8BDF0FD">
    <w:name w:val="F3D0BDF2E7B945218352D3AAD8BDF0FD"/>
  </w:style>
  <w:style w:type="paragraph" w:customStyle="1" w:styleId="10A294DFF1754E719ECF9578FD8706B8">
    <w:name w:val="10A294DFF1754E719ECF9578FD8706B8"/>
  </w:style>
  <w:style w:type="paragraph" w:customStyle="1" w:styleId="7357338E63344569ADB537AC09FACC45">
    <w:name w:val="7357338E63344569ADB537AC09FACC45"/>
  </w:style>
  <w:style w:type="paragraph" w:customStyle="1" w:styleId="4C2592BB63A84411AAB27249DE5B19C6">
    <w:name w:val="4C2592BB63A84411AAB27249DE5B1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The Human Resource Manage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Jiselle John</dc:creator>
  <cp:keywords/>
  <dc:description/>
  <cp:lastModifiedBy>Thora Roberts Dean</cp:lastModifiedBy>
  <cp:revision>6</cp:revision>
  <dcterms:created xsi:type="dcterms:W3CDTF">2017-09-06T03:24:00Z</dcterms:created>
  <dcterms:modified xsi:type="dcterms:W3CDTF">2017-11-13T00:42:00Z</dcterms:modified>
</cp:coreProperties>
</file>