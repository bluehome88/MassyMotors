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Default="007B64BF" w:rsidP="00141A4C">
      <w:pPr>
        <w:pStyle w:val="Title"/>
      </w:pPr>
      <w:r>
        <w:t>Samiyah Abdal-Adil</w:t>
      </w:r>
    </w:p>
    <w:p w:rsidR="006270A9" w:rsidRDefault="007B64BF" w:rsidP="00FF570D">
      <w:r>
        <w:t>#2 Kennedy Lane, Bagatelle Road, Diego Martin</w:t>
      </w:r>
      <w:r w:rsidR="00141A4C">
        <w:t> | </w:t>
      </w:r>
      <w:r>
        <w:t>765-3108</w:t>
      </w:r>
      <w:r w:rsidR="00141A4C">
        <w:t> | </w:t>
      </w:r>
      <w:r>
        <w:t>abdaladils@gmail.com</w:t>
      </w:r>
    </w:p>
    <w:sdt>
      <w:sdtPr>
        <w:alias w:val="Education:"/>
        <w:tag w:val="Education:"/>
        <w:id w:val="807127995"/>
        <w:placeholder>
          <w:docPart w:val="A406938893DC41559C71F365D1438BC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FF570D">
      <w:pPr>
        <w:pStyle w:val="Heading2"/>
      </w:pPr>
      <w:r>
        <w:t>csec (GENERAL PROFICIENCY)</w:t>
      </w:r>
      <w:r w:rsidR="009D5933">
        <w:t> | </w:t>
      </w:r>
      <w:r>
        <w:t>June 2016</w:t>
      </w:r>
      <w:r w:rsidR="009D5933">
        <w:t> | </w:t>
      </w:r>
      <w:r>
        <w:t>St.Joseph’s convent, Port of spain</w:t>
      </w:r>
    </w:p>
    <w:p w:rsidR="006270A9" w:rsidRDefault="00FF570D" w:rsidP="001B29CF">
      <w:pPr>
        <w:pStyle w:val="ListBullet"/>
      </w:pPr>
      <w:r>
        <w:t>Additional Mathematics- Grade 2</w:t>
      </w:r>
    </w:p>
    <w:p w:rsidR="006270A9" w:rsidRDefault="00FF570D" w:rsidP="001B29CF">
      <w:pPr>
        <w:pStyle w:val="ListBullet"/>
      </w:pPr>
      <w:r>
        <w:t>Mathematics- Grade 1</w:t>
      </w:r>
    </w:p>
    <w:p w:rsidR="00FF570D" w:rsidRDefault="00FF570D" w:rsidP="001B29CF">
      <w:pPr>
        <w:pStyle w:val="ListBullet"/>
      </w:pPr>
      <w:r>
        <w:t>English A- Grade 1</w:t>
      </w:r>
    </w:p>
    <w:p w:rsidR="00FF570D" w:rsidRDefault="00FF570D" w:rsidP="001B29CF">
      <w:pPr>
        <w:pStyle w:val="ListBullet"/>
      </w:pPr>
      <w:r>
        <w:t>English B- Grade 1</w:t>
      </w:r>
    </w:p>
    <w:p w:rsidR="00FF570D" w:rsidRDefault="00FF570D" w:rsidP="001B29CF">
      <w:pPr>
        <w:pStyle w:val="ListBullet"/>
      </w:pPr>
      <w:r>
        <w:t>Biology- Grade 1</w:t>
      </w:r>
    </w:p>
    <w:p w:rsidR="00FF570D" w:rsidRDefault="00FF570D" w:rsidP="001B29CF">
      <w:pPr>
        <w:pStyle w:val="ListBullet"/>
      </w:pPr>
      <w:r>
        <w:t>Chemistry- Grade 1</w:t>
      </w:r>
    </w:p>
    <w:p w:rsidR="00FF570D" w:rsidRDefault="00FF570D" w:rsidP="001B29CF">
      <w:pPr>
        <w:pStyle w:val="ListBullet"/>
      </w:pPr>
      <w:r>
        <w:t>Physics- Grade 1</w:t>
      </w:r>
    </w:p>
    <w:p w:rsidR="00FF570D" w:rsidRDefault="00FF570D" w:rsidP="00FF570D">
      <w:pPr>
        <w:pStyle w:val="ListBullet"/>
      </w:pPr>
      <w:r>
        <w:t>French- Grade 2</w:t>
      </w:r>
    </w:p>
    <w:p w:rsidR="00FF570D" w:rsidRDefault="00FF570D" w:rsidP="00FF570D">
      <w:pPr>
        <w:pStyle w:val="ListBullet"/>
        <w:numPr>
          <w:ilvl w:val="0"/>
          <w:numId w:val="0"/>
        </w:numPr>
      </w:pPr>
    </w:p>
    <w:p w:rsidR="00FF570D" w:rsidRDefault="00FF570D" w:rsidP="00FF570D">
      <w:pPr>
        <w:pStyle w:val="Heading2"/>
      </w:pPr>
      <w:r>
        <w:t>cape (advanced proficiency) | June 2017 | St.Joseph’s convent, Port of spain</w:t>
      </w:r>
    </w:p>
    <w:p w:rsidR="00FF570D" w:rsidRDefault="00FF570D" w:rsidP="00FF570D">
      <w:pPr>
        <w:pStyle w:val="ListBullet"/>
      </w:pPr>
      <w:r>
        <w:t>Pure Mathematics- Pending Results</w:t>
      </w:r>
    </w:p>
    <w:p w:rsidR="00FF570D" w:rsidRDefault="00FF570D" w:rsidP="00FF570D">
      <w:pPr>
        <w:pStyle w:val="ListBullet"/>
      </w:pPr>
      <w:r>
        <w:t>Chemistry- Pending Results</w:t>
      </w:r>
    </w:p>
    <w:p w:rsidR="00FF570D" w:rsidRDefault="00FF570D" w:rsidP="00FF570D">
      <w:pPr>
        <w:pStyle w:val="ListBullet"/>
      </w:pPr>
      <w:r>
        <w:t>Physics- Pending Results</w:t>
      </w:r>
    </w:p>
    <w:p w:rsidR="00FF570D" w:rsidRDefault="00FF570D" w:rsidP="00FF570D">
      <w:pPr>
        <w:pStyle w:val="ListBullet"/>
      </w:pPr>
      <w:r>
        <w:t>Communication Studies- Pending Results</w:t>
      </w:r>
    </w:p>
    <w:p w:rsidR="00FF570D" w:rsidRDefault="00FF570D" w:rsidP="00FF570D">
      <w:pPr>
        <w:pStyle w:val="ListBullet"/>
        <w:numPr>
          <w:ilvl w:val="0"/>
          <w:numId w:val="0"/>
        </w:numPr>
      </w:pPr>
    </w:p>
    <w:sdt>
      <w:sdtPr>
        <w:alias w:val="Skills &amp; Abilities:"/>
        <w:tag w:val="Skills &amp; Abilities:"/>
        <w:id w:val="458624136"/>
        <w:placeholder>
          <w:docPart w:val="92362645471441E589CE460BCF762ED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sdt>
      <w:sdtPr>
        <w:alias w:val="Leadership:"/>
        <w:tag w:val="Leadership:"/>
        <w:id w:val="1837562325"/>
        <w:placeholder>
          <w:docPart w:val="A36F31DC3E584171B07173A9D993C07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2"/>
          </w:pPr>
          <w:r>
            <w:t>Leadership</w:t>
          </w:r>
        </w:p>
      </w:sdtContent>
    </w:sdt>
    <w:p w:rsidR="006270A9" w:rsidRDefault="00FF570D">
      <w:pPr>
        <w:pStyle w:val="ListBullet"/>
      </w:pPr>
      <w:r>
        <w:t>Class Monitor- 2013-2015</w:t>
      </w:r>
      <w:bookmarkStart w:id="0" w:name="_GoBack"/>
      <w:bookmarkEnd w:id="0"/>
    </w:p>
    <w:sdt>
      <w:sdtPr>
        <w:alias w:val="Experience:"/>
        <w:tag w:val="Experience:"/>
        <w:id w:val="171684534"/>
        <w:placeholder>
          <w:docPart w:val="CDDCA8AAEA98412197549D2046971F38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Experience</w:t>
          </w:r>
        </w:p>
      </w:sdtContent>
    </w:sdt>
    <w:p w:rsidR="006270A9" w:rsidRDefault="00FF570D">
      <w:pPr>
        <w:pStyle w:val="Heading2"/>
      </w:pPr>
      <w:r>
        <w:t xml:space="preserve">SALES ASSOCIATE </w:t>
      </w:r>
      <w:r w:rsidR="009D5933">
        <w:t>| </w:t>
      </w:r>
      <w:r w:rsidR="008F743D">
        <w:t>STECHERS</w:t>
      </w:r>
      <w:r w:rsidR="009D5933">
        <w:t> | </w:t>
      </w:r>
      <w:r w:rsidR="007B64BF">
        <w:t xml:space="preserve">December </w:t>
      </w:r>
      <w:r w:rsidR="00465A71">
        <w:t>2016- January 2017 (Vacation JOB)</w:t>
      </w:r>
    </w:p>
    <w:p w:rsidR="006270A9" w:rsidRDefault="00465A71">
      <w:pPr>
        <w:pStyle w:val="ListBullet"/>
      </w:pPr>
      <w:r>
        <w:t>Assisted customers with queries on various products</w:t>
      </w:r>
    </w:p>
    <w:p w:rsidR="00A07337" w:rsidRDefault="00A07337">
      <w:pPr>
        <w:pStyle w:val="ListBullet"/>
      </w:pPr>
      <w:r>
        <w:t>Greeted and talked to customers in a courteous manner</w:t>
      </w:r>
    </w:p>
    <w:p w:rsidR="00A07337" w:rsidRDefault="00A07337">
      <w:pPr>
        <w:pStyle w:val="ListBullet"/>
      </w:pPr>
      <w:r>
        <w:t>Assisted customers in locating the merchandise they needed</w:t>
      </w:r>
    </w:p>
    <w:p w:rsidR="00A07337" w:rsidRDefault="00A07337">
      <w:pPr>
        <w:pStyle w:val="ListBullet"/>
      </w:pPr>
      <w:r>
        <w:t>Displayed merchandise on racks in an attractive manner</w:t>
      </w:r>
    </w:p>
    <w:p w:rsidR="00A07337" w:rsidRDefault="00A07337">
      <w:pPr>
        <w:pStyle w:val="ListBullet"/>
      </w:pPr>
      <w:r>
        <w:t>Prepared list of items to be re-stocked</w:t>
      </w:r>
    </w:p>
    <w:p w:rsidR="00A07337" w:rsidRDefault="00A07337">
      <w:pPr>
        <w:pStyle w:val="ListBullet"/>
      </w:pPr>
      <w:r>
        <w:t xml:space="preserve">Maintained and managed store room </w:t>
      </w:r>
    </w:p>
    <w:p w:rsidR="001B29CF" w:rsidRPr="001B29CF" w:rsidRDefault="001B29CF" w:rsidP="00FF570D">
      <w:pPr>
        <w:pStyle w:val="Heading2"/>
      </w:pPr>
    </w:p>
    <w:sectPr w:rsidR="001B29CF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1B8" w:rsidRDefault="003741B8">
      <w:pPr>
        <w:spacing w:after="0"/>
      </w:pPr>
      <w:r>
        <w:separator/>
      </w:r>
    </w:p>
  </w:endnote>
  <w:endnote w:type="continuationSeparator" w:id="0">
    <w:p w:rsidR="003741B8" w:rsidRDefault="003741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0733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1B8" w:rsidRDefault="003741B8">
      <w:pPr>
        <w:spacing w:after="0"/>
      </w:pPr>
      <w:r>
        <w:separator/>
      </w:r>
    </w:p>
  </w:footnote>
  <w:footnote w:type="continuationSeparator" w:id="0">
    <w:p w:rsidR="003741B8" w:rsidRDefault="003741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BF"/>
    <w:rsid w:val="000A4F59"/>
    <w:rsid w:val="00141A4C"/>
    <w:rsid w:val="001B29CF"/>
    <w:rsid w:val="0028220F"/>
    <w:rsid w:val="00356C14"/>
    <w:rsid w:val="003741B8"/>
    <w:rsid w:val="0046461B"/>
    <w:rsid w:val="00465A71"/>
    <w:rsid w:val="00617B26"/>
    <w:rsid w:val="006270A9"/>
    <w:rsid w:val="00675956"/>
    <w:rsid w:val="00681034"/>
    <w:rsid w:val="007B64BF"/>
    <w:rsid w:val="00816216"/>
    <w:rsid w:val="0087734B"/>
    <w:rsid w:val="008F743D"/>
    <w:rsid w:val="009D5933"/>
    <w:rsid w:val="00A07337"/>
    <w:rsid w:val="00BD768D"/>
    <w:rsid w:val="00C61F8E"/>
    <w:rsid w:val="00E83E4B"/>
    <w:rsid w:val="00FF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889FEE4-DACA-4C00-BCE3-C31695AB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wdah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406938893DC41559C71F365D1438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F430-27BD-4777-B67C-364FD7EF07BE}"/>
      </w:docPartPr>
      <w:docPartBody>
        <w:p w:rsidR="006A28C7" w:rsidRDefault="005C45DF">
          <w:pPr>
            <w:pStyle w:val="A406938893DC41559C71F365D1438BC8"/>
          </w:pPr>
          <w:r>
            <w:t>Education</w:t>
          </w:r>
        </w:p>
      </w:docPartBody>
    </w:docPart>
    <w:docPart>
      <w:docPartPr>
        <w:name w:val="92362645471441E589CE460BCF762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0F333-F554-4356-A4F0-37C38D746203}"/>
      </w:docPartPr>
      <w:docPartBody>
        <w:p w:rsidR="006A28C7" w:rsidRDefault="005C45DF">
          <w:pPr>
            <w:pStyle w:val="92362645471441E589CE460BCF762ED5"/>
          </w:pPr>
          <w:r>
            <w:t>Skills &amp; Abilities</w:t>
          </w:r>
        </w:p>
      </w:docPartBody>
    </w:docPart>
    <w:docPart>
      <w:docPartPr>
        <w:name w:val="A36F31DC3E584171B07173A9D993C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267C-04F2-48EA-B44A-8C16CDCC8576}"/>
      </w:docPartPr>
      <w:docPartBody>
        <w:p w:rsidR="006A28C7" w:rsidRDefault="005C45DF">
          <w:pPr>
            <w:pStyle w:val="A36F31DC3E584171B07173A9D993C074"/>
          </w:pPr>
          <w:r>
            <w:t>Leadership</w:t>
          </w:r>
        </w:p>
      </w:docPartBody>
    </w:docPart>
    <w:docPart>
      <w:docPartPr>
        <w:name w:val="CDDCA8AAEA98412197549D2046971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597D5-AECE-4245-B802-2049A264250B}"/>
      </w:docPartPr>
      <w:docPartBody>
        <w:p w:rsidR="006A28C7" w:rsidRDefault="005C45DF">
          <w:pPr>
            <w:pStyle w:val="CDDCA8AAEA98412197549D2046971F3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5DF"/>
    <w:rsid w:val="005C45DF"/>
    <w:rsid w:val="006A28C7"/>
    <w:rsid w:val="008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DCF3B873624EC7964C7326DF4DA31F">
    <w:name w:val="D5DCF3B873624EC7964C7326DF4DA31F"/>
  </w:style>
  <w:style w:type="paragraph" w:customStyle="1" w:styleId="FABCBCD999334322A82B1F2564EAAC86">
    <w:name w:val="FABCBCD999334322A82B1F2564EAAC86"/>
  </w:style>
  <w:style w:type="paragraph" w:customStyle="1" w:styleId="D2BD3E2F46A043D8AE053EA1CED8C7B2">
    <w:name w:val="D2BD3E2F46A043D8AE053EA1CED8C7B2"/>
  </w:style>
  <w:style w:type="paragraph" w:customStyle="1" w:styleId="60B279DB292A4C0884C1A99F53009A34">
    <w:name w:val="60B279DB292A4C0884C1A99F53009A34"/>
  </w:style>
  <w:style w:type="paragraph" w:customStyle="1" w:styleId="47ED7C2042F643B0B985B1ECF8B81F10">
    <w:name w:val="47ED7C2042F643B0B985B1ECF8B81F10"/>
  </w:style>
  <w:style w:type="paragraph" w:customStyle="1" w:styleId="96E1CC7EF06E4F2790C48E677CA02DD1">
    <w:name w:val="96E1CC7EF06E4F2790C48E677CA02DD1"/>
  </w:style>
  <w:style w:type="paragraph" w:customStyle="1" w:styleId="A406938893DC41559C71F365D1438BC8">
    <w:name w:val="A406938893DC41559C71F365D1438BC8"/>
  </w:style>
  <w:style w:type="paragraph" w:customStyle="1" w:styleId="AB35BBB9785D4D87BF2750EF8F5D76A0">
    <w:name w:val="AB35BBB9785D4D87BF2750EF8F5D76A0"/>
  </w:style>
  <w:style w:type="paragraph" w:customStyle="1" w:styleId="22CA0BBB019F4FD8BFBC32309B50E561">
    <w:name w:val="22CA0BBB019F4FD8BFBC32309B50E561"/>
  </w:style>
  <w:style w:type="paragraph" w:customStyle="1" w:styleId="45F277E0B629443D9EB60803C71B681F">
    <w:name w:val="45F277E0B629443D9EB60803C71B681F"/>
  </w:style>
  <w:style w:type="paragraph" w:customStyle="1" w:styleId="0F0CDE257FD047D4BB387F9496C39EF7">
    <w:name w:val="0F0CDE257FD047D4BB387F9496C39EF7"/>
  </w:style>
  <w:style w:type="paragraph" w:customStyle="1" w:styleId="05207D60B4B0441DA522847F472FBE9B">
    <w:name w:val="05207D60B4B0441DA522847F472FBE9B"/>
  </w:style>
  <w:style w:type="paragraph" w:customStyle="1" w:styleId="EBDC622DD6E04BA39FA90C750E1C5BD7">
    <w:name w:val="EBDC622DD6E04BA39FA90C750E1C5BD7"/>
  </w:style>
  <w:style w:type="paragraph" w:customStyle="1" w:styleId="B8A9D37A39AB49E59DDB05B82CB853E9">
    <w:name w:val="B8A9D37A39AB49E59DDB05B82CB853E9"/>
  </w:style>
  <w:style w:type="paragraph" w:customStyle="1" w:styleId="C97E9CFFF7DC42DA9F4685485D72BCB3">
    <w:name w:val="C97E9CFFF7DC42DA9F4685485D72BCB3"/>
  </w:style>
  <w:style w:type="paragraph" w:customStyle="1" w:styleId="92362645471441E589CE460BCF762ED5">
    <w:name w:val="92362645471441E589CE460BCF762ED5"/>
  </w:style>
  <w:style w:type="paragraph" w:customStyle="1" w:styleId="C4383B75C9074B2CA84AE5CA1D8A8FB7">
    <w:name w:val="C4383B75C9074B2CA84AE5CA1D8A8FB7"/>
  </w:style>
  <w:style w:type="paragraph" w:customStyle="1" w:styleId="8D35DCB371C843D881CA3CDA8B78F497">
    <w:name w:val="8D35DCB371C843D881CA3CDA8B78F497"/>
  </w:style>
  <w:style w:type="paragraph" w:customStyle="1" w:styleId="B9E6ABA95EF043D7AEAFEF3215E0BB78">
    <w:name w:val="B9E6ABA95EF043D7AEAFEF3215E0BB78"/>
  </w:style>
  <w:style w:type="paragraph" w:customStyle="1" w:styleId="3C28C013E4304CD9B787EFD12BDC2B92">
    <w:name w:val="3C28C013E4304CD9B787EFD12BDC2B92"/>
  </w:style>
  <w:style w:type="paragraph" w:customStyle="1" w:styleId="9629863B6A1A440BA85995F07C5E26F9">
    <w:name w:val="9629863B6A1A440BA85995F07C5E26F9"/>
  </w:style>
  <w:style w:type="paragraph" w:customStyle="1" w:styleId="E3991CCC7CFE4DCFAFDFEE64B446A21A">
    <w:name w:val="E3991CCC7CFE4DCFAFDFEE64B446A21A"/>
  </w:style>
  <w:style w:type="paragraph" w:customStyle="1" w:styleId="A36F31DC3E584171B07173A9D993C074">
    <w:name w:val="A36F31DC3E584171B07173A9D993C074"/>
  </w:style>
  <w:style w:type="paragraph" w:customStyle="1" w:styleId="DBECBB2DF07B4D2591708988C9DF08F8">
    <w:name w:val="DBECBB2DF07B4D2591708988C9DF08F8"/>
  </w:style>
  <w:style w:type="paragraph" w:customStyle="1" w:styleId="CDDCA8AAEA98412197549D2046971F38">
    <w:name w:val="CDDCA8AAEA98412197549D2046971F38"/>
  </w:style>
  <w:style w:type="paragraph" w:customStyle="1" w:styleId="C5561B8FD64945E39C7BBB3546A00B6C">
    <w:name w:val="C5561B8FD64945E39C7BBB3546A00B6C"/>
  </w:style>
  <w:style w:type="paragraph" w:customStyle="1" w:styleId="6360FA34365F4FD3BE10839B1C2D00D7">
    <w:name w:val="6360FA34365F4FD3BE10839B1C2D00D7"/>
  </w:style>
  <w:style w:type="paragraph" w:customStyle="1" w:styleId="FFB4091BA9DB4053B61C735CA79A74A6">
    <w:name w:val="FFB4091BA9DB4053B61C735CA79A74A6"/>
  </w:style>
  <w:style w:type="paragraph" w:customStyle="1" w:styleId="1E7FDB77153E47B88E45AC1E581FD1A1">
    <w:name w:val="1E7FDB77153E47B88E45AC1E581FD1A1"/>
  </w:style>
  <w:style w:type="paragraph" w:customStyle="1" w:styleId="5FA45BB3479F4DEB8B0183BA62B2B79A">
    <w:name w:val="5FA45BB3479F4DEB8B0183BA62B2B79A"/>
  </w:style>
  <w:style w:type="paragraph" w:customStyle="1" w:styleId="16ED680A97C5460799F73A75043B55D6">
    <w:name w:val="16ED680A97C5460799F73A75043B55D6"/>
  </w:style>
  <w:style w:type="paragraph" w:customStyle="1" w:styleId="90A05BECD9754E03A3E0B7C3DC7E5782">
    <w:name w:val="90A05BECD9754E03A3E0B7C3DC7E5782"/>
  </w:style>
  <w:style w:type="paragraph" w:customStyle="1" w:styleId="4067B57BD9C04D01B2A612E3C5970DEC">
    <w:name w:val="4067B57BD9C04D01B2A612E3C5970D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6FA7A-1319-41C5-8D99-D771C18A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620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Sawdah Abdal-Adil</dc:creator>
  <cp:keywords/>
  <cp:lastModifiedBy>Sawdah Abdal-Adil</cp:lastModifiedBy>
  <cp:revision>2</cp:revision>
  <dcterms:created xsi:type="dcterms:W3CDTF">2017-06-12T16:19:00Z</dcterms:created>
  <dcterms:modified xsi:type="dcterms:W3CDTF">2017-07-12T21:16:00Z</dcterms:modified>
  <cp:version/>
</cp:coreProperties>
</file>