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word/glossary/numbering.xml" ContentType="application/vnd.openxmlformats-officedocument.wordprocessingml.numbering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52BB" w:rsidRDefault="00C24917" w:rsidP="0084636A">
      <w:pPr>
        <w:pStyle w:val="Title"/>
        <w:jc w:val="center"/>
      </w:pPr>
      <w:r>
        <w:t>‍‍</w:t>
      </w:r>
      <w:sdt>
        <w:sdtPr>
          <w:alias w:val="Your Name"/>
          <w:tag w:val=""/>
          <w:id w:val="1246310863"/>
          <w:placeholder>
            <w:docPart w:val="69558425BE20466483CB91DD90D2A8C3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 w:rsidR="0084636A">
            <w:t>Ariel Matthews</w:t>
          </w:r>
        </w:sdtContent>
      </w:sdt>
    </w:p>
    <w:p w:rsidR="008052BB" w:rsidRDefault="00515189" w:rsidP="000C145B">
      <w:pPr>
        <w:jc w:val="center"/>
      </w:pPr>
      <w:sdt>
        <w:sdtPr>
          <w:alias w:val="Address"/>
          <w:tag w:val=""/>
          <w:id w:val="-593780209"/>
          <w:placeholder>
            <w:docPart w:val="01EE7B3D8D3D4DBD80D4005A717210D5"/>
          </w:placeholder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Content>
          <w:r w:rsidR="0084636A">
            <w:t>#1 Pasea St, St. Augustine</w:t>
          </w:r>
        </w:sdtContent>
      </w:sdt>
      <w:r w:rsidR="00C24917">
        <w:t> | </w:t>
      </w:r>
      <w:sdt>
        <w:sdtPr>
          <w:alias w:val="Telephone"/>
          <w:tag w:val=""/>
          <w:id w:val="-1416317146"/>
          <w:placeholder>
            <w:docPart w:val="BEBD87A0B43442A3B849918BDD3BD0C5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Content>
          <w:r w:rsidR="0084636A">
            <w:t>384-5277</w:t>
          </w:r>
        </w:sdtContent>
      </w:sdt>
      <w:r w:rsidR="00C24917">
        <w:t> | </w:t>
      </w:r>
      <w:sdt>
        <w:sdtPr>
          <w:alias w:val="Email"/>
          <w:tag w:val=""/>
          <w:id w:val="-391963670"/>
          <w:placeholder>
            <w:docPart w:val="97705B2DF86943A29ABB9FA4BA70FC16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Content>
          <w:r w:rsidR="0084636A">
            <w:t>arielis1ariel@gmail.com</w:t>
          </w:r>
        </w:sdtContent>
      </w:sdt>
    </w:p>
    <w:p w:rsidR="001C33D2" w:rsidRDefault="001C33D2" w:rsidP="000C145B">
      <w:pPr>
        <w:pStyle w:val="SectionHeading"/>
        <w:spacing w:line="276" w:lineRule="auto"/>
        <w:rPr>
          <w:szCs w:val="24"/>
        </w:rPr>
      </w:pPr>
    </w:p>
    <w:p w:rsidR="00FE7314" w:rsidRPr="00B7016E" w:rsidRDefault="00FE7314" w:rsidP="00205602">
      <w:pPr>
        <w:pStyle w:val="SectionHeading"/>
        <w:spacing w:line="360" w:lineRule="auto"/>
        <w:rPr>
          <w:rFonts w:ascii="Times New Roman" w:hAnsi="Times New Roman" w:cs="Times New Roman"/>
          <w:color w:val="auto"/>
          <w:szCs w:val="24"/>
        </w:rPr>
      </w:pPr>
      <w:r w:rsidRPr="00B7016E">
        <w:rPr>
          <w:rFonts w:ascii="Times New Roman" w:hAnsi="Times New Roman" w:cs="Times New Roman"/>
          <w:color w:val="auto"/>
          <w:szCs w:val="24"/>
        </w:rPr>
        <w:t>OBJECTIVE</w:t>
      </w:r>
    </w:p>
    <w:p w:rsidR="00FE7314" w:rsidRDefault="00B7016E" w:rsidP="002056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objective is </w:t>
      </w:r>
      <w:r w:rsidRPr="00205602">
        <w:rPr>
          <w:rFonts w:ascii="Times New Roman" w:hAnsi="Times New Roman" w:cs="Times New Roman"/>
          <w:sz w:val="24"/>
          <w:szCs w:val="24"/>
        </w:rPr>
        <w:t>to obtain a position with</w:t>
      </w: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="001B476D">
        <w:rPr>
          <w:rFonts w:ascii="Times New Roman" w:hAnsi="Times New Roman" w:cs="Times New Roman"/>
          <w:sz w:val="24"/>
          <w:szCs w:val="24"/>
        </w:rPr>
        <w:t>a progressive and exciting</w:t>
      </w:r>
      <w:r>
        <w:rPr>
          <w:rFonts w:ascii="Times New Roman" w:hAnsi="Times New Roman" w:cs="Times New Roman"/>
          <w:sz w:val="24"/>
          <w:szCs w:val="24"/>
        </w:rPr>
        <w:t xml:space="preserve"> organization with clear vision and an affinity for innovative and creative strategies.</w:t>
      </w:r>
    </w:p>
    <w:p w:rsidR="00B7016E" w:rsidRDefault="00121E74" w:rsidP="0020560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SKILLS </w:t>
      </w:r>
    </w:p>
    <w:p w:rsidR="00B7016E" w:rsidRPr="00121E74" w:rsidRDefault="006D4EE3" w:rsidP="00B7016E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Creative</w:t>
      </w:r>
    </w:p>
    <w:p w:rsidR="00B7016E" w:rsidRPr="00121E74" w:rsidRDefault="00121E74" w:rsidP="00B7016E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1E74">
        <w:rPr>
          <w:rFonts w:ascii="Times New Roman" w:hAnsi="Times New Roman" w:cs="Times New Roman"/>
          <w:sz w:val="24"/>
          <w:szCs w:val="24"/>
        </w:rPr>
        <w:t>Excellent written and oral skills</w:t>
      </w:r>
    </w:p>
    <w:p w:rsidR="00121E74" w:rsidRPr="00121E74" w:rsidRDefault="00121E74" w:rsidP="00B7016E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1E74">
        <w:rPr>
          <w:rFonts w:ascii="Times New Roman" w:hAnsi="Times New Roman" w:cs="Times New Roman"/>
          <w:sz w:val="24"/>
          <w:szCs w:val="24"/>
        </w:rPr>
        <w:t xml:space="preserve">Advanced proficiency in English </w:t>
      </w:r>
    </w:p>
    <w:p w:rsidR="00121E74" w:rsidRPr="00121E74" w:rsidRDefault="00121E74" w:rsidP="00B7016E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1E74">
        <w:rPr>
          <w:rFonts w:ascii="Times New Roman" w:hAnsi="Times New Roman" w:cs="Times New Roman"/>
          <w:sz w:val="24"/>
          <w:szCs w:val="24"/>
        </w:rPr>
        <w:t xml:space="preserve">Ability to communicate </w:t>
      </w:r>
      <w:r w:rsidR="00D87A69">
        <w:rPr>
          <w:rFonts w:ascii="Times New Roman" w:hAnsi="Times New Roman" w:cs="Times New Roman"/>
          <w:sz w:val="24"/>
          <w:szCs w:val="24"/>
        </w:rPr>
        <w:t xml:space="preserve">clearly, </w:t>
      </w:r>
      <w:r w:rsidRPr="00121E74">
        <w:rPr>
          <w:rFonts w:ascii="Times New Roman" w:hAnsi="Times New Roman" w:cs="Times New Roman"/>
          <w:sz w:val="24"/>
          <w:szCs w:val="24"/>
        </w:rPr>
        <w:t>appropriately and effectively on various levels</w:t>
      </w:r>
    </w:p>
    <w:p w:rsidR="00D87A69" w:rsidRDefault="00D87A69" w:rsidP="00B7016E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Quick thinker and problem solver under pressure </w:t>
      </w:r>
    </w:p>
    <w:p w:rsidR="00D87A69" w:rsidRDefault="00D87A69" w:rsidP="00B7016E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Known for working well with little/ no supervision</w:t>
      </w:r>
    </w:p>
    <w:p w:rsidR="00121E74" w:rsidRDefault="00121E74" w:rsidP="00121E7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21E74">
        <w:rPr>
          <w:rFonts w:ascii="Times New Roman" w:hAnsi="Times New Roman" w:cs="Times New Roman"/>
          <w:b/>
          <w:sz w:val="24"/>
          <w:szCs w:val="24"/>
        </w:rPr>
        <w:t>EXPERIENCE</w:t>
      </w:r>
    </w:p>
    <w:p w:rsidR="00121E74" w:rsidRPr="00205602" w:rsidRDefault="00121E74" w:rsidP="00121E74">
      <w:pPr>
        <w:pStyle w:val="Subsection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aps w:val="0"/>
          <w:sz w:val="24"/>
          <w:szCs w:val="24"/>
        </w:rPr>
        <w:t>Brand A</w:t>
      </w:r>
      <w:r w:rsidRPr="00205602">
        <w:rPr>
          <w:rFonts w:ascii="Times New Roman" w:hAnsi="Times New Roman" w:cs="Times New Roman"/>
          <w:caps w:val="0"/>
          <w:sz w:val="24"/>
          <w:szCs w:val="24"/>
        </w:rPr>
        <w:t>mbassador</w:t>
      </w:r>
      <w:r w:rsidRPr="00205602">
        <w:rPr>
          <w:rFonts w:ascii="Times New Roman" w:hAnsi="Times New Roman" w:cs="Times New Roman"/>
          <w:sz w:val="24"/>
          <w:szCs w:val="24"/>
        </w:rPr>
        <w:t> | </w:t>
      </w:r>
      <w:r>
        <w:rPr>
          <w:rFonts w:ascii="Times New Roman" w:hAnsi="Times New Roman" w:cs="Times New Roman"/>
          <w:caps w:val="0"/>
          <w:sz w:val="24"/>
          <w:szCs w:val="24"/>
        </w:rPr>
        <w:t>University of Trinidad &amp; T</w:t>
      </w:r>
      <w:r w:rsidRPr="00205602">
        <w:rPr>
          <w:rFonts w:ascii="Times New Roman" w:hAnsi="Times New Roman" w:cs="Times New Roman"/>
          <w:caps w:val="0"/>
          <w:sz w:val="24"/>
          <w:szCs w:val="24"/>
        </w:rPr>
        <w:t>obago</w:t>
      </w:r>
      <w:r w:rsidRPr="00205602">
        <w:rPr>
          <w:rFonts w:ascii="Times New Roman" w:hAnsi="Times New Roman" w:cs="Times New Roman"/>
          <w:sz w:val="24"/>
          <w:szCs w:val="24"/>
        </w:rPr>
        <w:t> | </w:t>
      </w:r>
      <w:r>
        <w:rPr>
          <w:rFonts w:ascii="Times New Roman" w:hAnsi="Times New Roman" w:cs="Times New Roman"/>
          <w:caps w:val="0"/>
          <w:sz w:val="24"/>
          <w:szCs w:val="24"/>
        </w:rPr>
        <w:t>July/A</w:t>
      </w:r>
      <w:r w:rsidRPr="00205602">
        <w:rPr>
          <w:rFonts w:ascii="Times New Roman" w:hAnsi="Times New Roman" w:cs="Times New Roman"/>
          <w:caps w:val="0"/>
          <w:sz w:val="24"/>
          <w:szCs w:val="24"/>
        </w:rPr>
        <w:t>ugust 2013</w:t>
      </w:r>
    </w:p>
    <w:p w:rsidR="00121E74" w:rsidRDefault="00387AFE" w:rsidP="00121E74">
      <w:pPr>
        <w:pStyle w:val="ListBullet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  <w:lang w:val="en-TT"/>
        </w:rPr>
      </w:pPr>
      <w:r>
        <w:rPr>
          <w:rFonts w:ascii="Times New Roman" w:hAnsi="Times New Roman" w:cs="Times New Roman"/>
          <w:sz w:val="24"/>
          <w:szCs w:val="24"/>
          <w:lang w:val="en-TT"/>
        </w:rPr>
        <w:t>Market the University to prospective students on one on one basis/ public places and online</w:t>
      </w:r>
    </w:p>
    <w:p w:rsidR="00D87A69" w:rsidRPr="00205602" w:rsidRDefault="00D87A69" w:rsidP="00121E74">
      <w:pPr>
        <w:pStyle w:val="ListBullet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  <w:lang w:val="en-TT"/>
        </w:rPr>
      </w:pPr>
      <w:r>
        <w:rPr>
          <w:rFonts w:ascii="Times New Roman" w:hAnsi="Times New Roman" w:cs="Times New Roman"/>
          <w:sz w:val="24"/>
          <w:szCs w:val="24"/>
          <w:lang w:val="en-TT"/>
        </w:rPr>
        <w:t xml:space="preserve">Problem solving for prospective students </w:t>
      </w:r>
    </w:p>
    <w:p w:rsidR="00121E74" w:rsidRPr="00205602" w:rsidRDefault="00387AFE" w:rsidP="00121E74">
      <w:pPr>
        <w:pStyle w:val="ListBullet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  <w:lang w:val="en-TT"/>
        </w:rPr>
      </w:pPr>
      <w:r>
        <w:rPr>
          <w:rFonts w:ascii="Times New Roman" w:hAnsi="Times New Roman" w:cs="Times New Roman"/>
          <w:sz w:val="24"/>
          <w:szCs w:val="24"/>
          <w:lang w:val="en-TT"/>
        </w:rPr>
        <w:t>Creation and packaging of promotional items</w:t>
      </w:r>
      <w:r w:rsidR="00121E74" w:rsidRPr="00205602">
        <w:rPr>
          <w:rFonts w:ascii="Times New Roman" w:hAnsi="Times New Roman" w:cs="Times New Roman"/>
          <w:sz w:val="24"/>
          <w:szCs w:val="24"/>
          <w:lang w:val="en-TT"/>
        </w:rPr>
        <w:t xml:space="preserve"> as well as gift packages</w:t>
      </w:r>
      <w:r w:rsidR="001B73B4">
        <w:rPr>
          <w:rFonts w:ascii="Times New Roman" w:hAnsi="Times New Roman" w:cs="Times New Roman"/>
          <w:sz w:val="24"/>
          <w:szCs w:val="24"/>
          <w:lang w:val="en-TT"/>
        </w:rPr>
        <w:t xml:space="preserve"> for incoming students</w:t>
      </w:r>
    </w:p>
    <w:p w:rsidR="00121E74" w:rsidRPr="0038409B" w:rsidRDefault="00D87A69" w:rsidP="00121E74">
      <w:pPr>
        <w:pStyle w:val="ListBullet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8409B">
        <w:rPr>
          <w:rFonts w:ascii="Times New Roman" w:hAnsi="Times New Roman" w:cs="Times New Roman"/>
          <w:sz w:val="24"/>
          <w:szCs w:val="24"/>
        </w:rPr>
        <w:t>Mediator between new students and educator</w:t>
      </w:r>
      <w:r w:rsidR="0038409B" w:rsidRPr="0038409B">
        <w:rPr>
          <w:rFonts w:ascii="Times New Roman" w:hAnsi="Times New Roman" w:cs="Times New Roman"/>
          <w:sz w:val="24"/>
          <w:szCs w:val="24"/>
        </w:rPr>
        <w:t xml:space="preserve">s </w:t>
      </w:r>
    </w:p>
    <w:p w:rsidR="00121E74" w:rsidRDefault="007652E7" w:rsidP="00121E74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652E7">
        <w:rPr>
          <w:rFonts w:ascii="Times New Roman" w:hAnsi="Times New Roman" w:cs="Times New Roman"/>
          <w:sz w:val="24"/>
          <w:szCs w:val="24"/>
        </w:rPr>
        <w:t>Organized, as part of a team, the orientation days</w:t>
      </w:r>
    </w:p>
    <w:p w:rsidR="007652E7" w:rsidRDefault="007652E7" w:rsidP="007652E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D4EE3" w:rsidRDefault="006D4EE3" w:rsidP="007652E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652E7" w:rsidRPr="00205602" w:rsidRDefault="007652E7" w:rsidP="007652E7">
      <w:pPr>
        <w:pStyle w:val="Subsection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5602">
        <w:rPr>
          <w:rFonts w:ascii="Times New Roman" w:hAnsi="Times New Roman" w:cs="Times New Roman"/>
          <w:caps w:val="0"/>
          <w:sz w:val="24"/>
          <w:szCs w:val="24"/>
        </w:rPr>
        <w:lastRenderedPageBreak/>
        <w:t>Intern</w:t>
      </w:r>
      <w:r w:rsidRPr="00205602">
        <w:rPr>
          <w:rFonts w:ascii="Times New Roman" w:hAnsi="Times New Roman" w:cs="Times New Roman"/>
          <w:sz w:val="24"/>
          <w:szCs w:val="24"/>
        </w:rPr>
        <w:t> | </w:t>
      </w:r>
      <w:r>
        <w:rPr>
          <w:rFonts w:ascii="Times New Roman" w:hAnsi="Times New Roman" w:cs="Times New Roman"/>
          <w:caps w:val="0"/>
          <w:sz w:val="24"/>
          <w:szCs w:val="24"/>
        </w:rPr>
        <w:t>Ministry of Gender, Youth &amp; Child D</w:t>
      </w:r>
      <w:r w:rsidRPr="00205602">
        <w:rPr>
          <w:rFonts w:ascii="Times New Roman" w:hAnsi="Times New Roman" w:cs="Times New Roman"/>
          <w:caps w:val="0"/>
          <w:sz w:val="24"/>
          <w:szCs w:val="24"/>
        </w:rPr>
        <w:t>evelopment</w:t>
      </w:r>
      <w:r w:rsidRPr="00205602">
        <w:rPr>
          <w:rFonts w:ascii="Times New Roman" w:hAnsi="Times New Roman" w:cs="Times New Roman"/>
          <w:sz w:val="24"/>
          <w:szCs w:val="24"/>
        </w:rPr>
        <w:t> | </w:t>
      </w:r>
      <w:r>
        <w:rPr>
          <w:rFonts w:ascii="Times New Roman" w:hAnsi="Times New Roman" w:cs="Times New Roman"/>
          <w:caps w:val="0"/>
          <w:sz w:val="24"/>
          <w:szCs w:val="24"/>
        </w:rPr>
        <w:t>July/ A</w:t>
      </w:r>
      <w:r w:rsidRPr="00205602">
        <w:rPr>
          <w:rFonts w:ascii="Times New Roman" w:hAnsi="Times New Roman" w:cs="Times New Roman"/>
          <w:caps w:val="0"/>
          <w:sz w:val="24"/>
          <w:szCs w:val="24"/>
        </w:rPr>
        <w:t>ugust 2014</w:t>
      </w:r>
    </w:p>
    <w:p w:rsidR="007652E7" w:rsidRDefault="00187AD0" w:rsidP="007652E7">
      <w:pPr>
        <w:pStyle w:val="ListBullet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  <w:lang w:val="en-TT"/>
        </w:rPr>
      </w:pPr>
      <w:r>
        <w:rPr>
          <w:rFonts w:ascii="Times New Roman" w:hAnsi="Times New Roman" w:cs="Times New Roman"/>
          <w:bCs/>
          <w:sz w:val="24"/>
          <w:szCs w:val="24"/>
          <w:lang w:val="en-TT"/>
        </w:rPr>
        <w:t>Assist</w:t>
      </w:r>
      <w:r w:rsidR="007652E7" w:rsidRPr="00205602">
        <w:rPr>
          <w:rFonts w:ascii="Times New Roman" w:hAnsi="Times New Roman" w:cs="Times New Roman"/>
          <w:sz w:val="24"/>
          <w:szCs w:val="24"/>
          <w:lang w:val="en-TT"/>
        </w:rPr>
        <w:t xml:space="preserve"> in the development and scoping of projects</w:t>
      </w:r>
    </w:p>
    <w:p w:rsidR="00187AD0" w:rsidRDefault="00187AD0" w:rsidP="007652E7">
      <w:pPr>
        <w:pStyle w:val="ListBullet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  <w:lang w:val="en-TT"/>
        </w:rPr>
      </w:pPr>
      <w:r>
        <w:rPr>
          <w:rFonts w:ascii="Times New Roman" w:hAnsi="Times New Roman" w:cs="Times New Roman"/>
          <w:sz w:val="24"/>
          <w:szCs w:val="24"/>
          <w:lang w:val="en-TT"/>
        </w:rPr>
        <w:t>Liaise with business owners on a one on one basis to obtain funds for the National Youth Awards</w:t>
      </w:r>
    </w:p>
    <w:p w:rsidR="00187AD0" w:rsidRPr="00205602" w:rsidRDefault="00187AD0" w:rsidP="007652E7">
      <w:pPr>
        <w:pStyle w:val="ListBullet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  <w:lang w:val="en-TT"/>
        </w:rPr>
      </w:pPr>
      <w:r>
        <w:rPr>
          <w:rFonts w:ascii="Times New Roman" w:hAnsi="Times New Roman" w:cs="Times New Roman"/>
          <w:sz w:val="24"/>
          <w:szCs w:val="24"/>
          <w:lang w:val="en-TT"/>
        </w:rPr>
        <w:t>Advertise the National Youth Awards and events leading up to it in person, print and social media</w:t>
      </w:r>
    </w:p>
    <w:p w:rsidR="00187AD0" w:rsidRPr="00187AD0" w:rsidRDefault="00187AD0" w:rsidP="00187AD0">
      <w:pPr>
        <w:pStyle w:val="ListBullet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  <w:lang w:val="en-TT"/>
        </w:rPr>
      </w:pPr>
      <w:r>
        <w:rPr>
          <w:rFonts w:ascii="Times New Roman" w:hAnsi="Times New Roman" w:cs="Times New Roman"/>
          <w:bCs/>
          <w:sz w:val="24"/>
          <w:szCs w:val="24"/>
          <w:lang w:val="en-TT"/>
        </w:rPr>
        <w:t xml:space="preserve">Assist </w:t>
      </w:r>
      <w:r w:rsidR="007652E7" w:rsidRPr="00205602">
        <w:rPr>
          <w:rFonts w:ascii="Times New Roman" w:hAnsi="Times New Roman" w:cs="Times New Roman"/>
          <w:sz w:val="24"/>
          <w:szCs w:val="24"/>
          <w:lang w:val="en-TT"/>
        </w:rPr>
        <w:t>in the collection, compilation and analysis of data relative to the programme</w:t>
      </w:r>
      <w:r>
        <w:rPr>
          <w:rFonts w:ascii="Times New Roman" w:hAnsi="Times New Roman" w:cs="Times New Roman"/>
          <w:sz w:val="24"/>
          <w:szCs w:val="24"/>
          <w:lang w:val="en-TT"/>
        </w:rPr>
        <w:t>s in other departments</w:t>
      </w:r>
    </w:p>
    <w:p w:rsidR="007652E7" w:rsidRDefault="00187AD0" w:rsidP="007652E7">
      <w:pPr>
        <w:pStyle w:val="ListBullet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  <w:lang w:val="en-TT"/>
        </w:rPr>
      </w:pPr>
      <w:r>
        <w:rPr>
          <w:rFonts w:ascii="Times New Roman" w:hAnsi="Times New Roman" w:cs="Times New Roman"/>
          <w:bCs/>
          <w:sz w:val="24"/>
          <w:szCs w:val="24"/>
          <w:lang w:val="en-TT"/>
        </w:rPr>
        <w:t>Perform</w:t>
      </w:r>
      <w:r w:rsidR="007652E7" w:rsidRPr="00205602">
        <w:rPr>
          <w:rFonts w:ascii="Times New Roman" w:hAnsi="Times New Roman" w:cs="Times New Roman"/>
          <w:sz w:val="24"/>
          <w:szCs w:val="24"/>
          <w:lang w:val="en-TT"/>
        </w:rPr>
        <w:t xml:space="preserve"> secretarial duties</w:t>
      </w:r>
    </w:p>
    <w:p w:rsidR="0033489A" w:rsidRDefault="0033489A" w:rsidP="0033489A">
      <w:pPr>
        <w:pStyle w:val="ListBullet"/>
        <w:numPr>
          <w:ilvl w:val="0"/>
          <w:numId w:val="0"/>
        </w:numPr>
        <w:spacing w:line="360" w:lineRule="auto"/>
        <w:ind w:left="144" w:hanging="144"/>
        <w:rPr>
          <w:rFonts w:ascii="Times New Roman" w:hAnsi="Times New Roman" w:cs="Times New Roman"/>
          <w:sz w:val="24"/>
          <w:szCs w:val="24"/>
          <w:lang w:val="en-TT"/>
        </w:rPr>
      </w:pPr>
    </w:p>
    <w:p w:rsidR="0033489A" w:rsidRPr="00205602" w:rsidRDefault="0033489A" w:rsidP="0033489A">
      <w:pPr>
        <w:pStyle w:val="Subsection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aps w:val="0"/>
          <w:sz w:val="24"/>
          <w:szCs w:val="24"/>
        </w:rPr>
        <w:t>Camp Coordinator</w:t>
      </w:r>
      <w:r w:rsidRPr="00205602">
        <w:rPr>
          <w:rFonts w:ascii="Times New Roman" w:hAnsi="Times New Roman" w:cs="Times New Roman"/>
          <w:sz w:val="24"/>
          <w:szCs w:val="24"/>
        </w:rPr>
        <w:t> | </w:t>
      </w:r>
      <w:r>
        <w:rPr>
          <w:rFonts w:ascii="Times New Roman" w:hAnsi="Times New Roman" w:cs="Times New Roman"/>
          <w:caps w:val="0"/>
          <w:sz w:val="24"/>
          <w:szCs w:val="24"/>
        </w:rPr>
        <w:t>Ministry of Gender, Youth &amp; Child D</w:t>
      </w:r>
      <w:r w:rsidRPr="00205602">
        <w:rPr>
          <w:rFonts w:ascii="Times New Roman" w:hAnsi="Times New Roman" w:cs="Times New Roman"/>
          <w:caps w:val="0"/>
          <w:sz w:val="24"/>
          <w:szCs w:val="24"/>
        </w:rPr>
        <w:t>evelopment</w:t>
      </w:r>
      <w:r w:rsidRPr="00205602">
        <w:rPr>
          <w:rFonts w:ascii="Times New Roman" w:hAnsi="Times New Roman" w:cs="Times New Roman"/>
          <w:sz w:val="24"/>
          <w:szCs w:val="24"/>
        </w:rPr>
        <w:t> | </w:t>
      </w:r>
      <w:r>
        <w:rPr>
          <w:rFonts w:ascii="Times New Roman" w:hAnsi="Times New Roman" w:cs="Times New Roman"/>
          <w:caps w:val="0"/>
          <w:sz w:val="24"/>
          <w:szCs w:val="24"/>
        </w:rPr>
        <w:t>June- August</w:t>
      </w:r>
      <w:r w:rsidRPr="00205602">
        <w:rPr>
          <w:rFonts w:ascii="Times New Roman" w:hAnsi="Times New Roman" w:cs="Times New Roman"/>
          <w:caps w:val="0"/>
          <w:sz w:val="24"/>
          <w:szCs w:val="24"/>
        </w:rPr>
        <w:t xml:space="preserve"> 201</w:t>
      </w:r>
      <w:r>
        <w:rPr>
          <w:rFonts w:ascii="Times New Roman" w:hAnsi="Times New Roman" w:cs="Times New Roman"/>
          <w:caps w:val="0"/>
          <w:sz w:val="24"/>
          <w:szCs w:val="24"/>
        </w:rPr>
        <w:t>5</w:t>
      </w:r>
    </w:p>
    <w:p w:rsidR="0033489A" w:rsidRDefault="006A3900" w:rsidP="0033489A">
      <w:pPr>
        <w:pStyle w:val="ListBullet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  <w:lang w:val="en-TT"/>
        </w:rPr>
      </w:pPr>
      <w:r>
        <w:rPr>
          <w:rFonts w:ascii="Times New Roman" w:hAnsi="Times New Roman" w:cs="Times New Roman"/>
          <w:bCs/>
          <w:sz w:val="24"/>
          <w:szCs w:val="24"/>
          <w:lang w:val="en-TT"/>
        </w:rPr>
        <w:t xml:space="preserve">Market </w:t>
      </w:r>
      <w:r w:rsidR="00DB4099">
        <w:rPr>
          <w:rFonts w:ascii="Times New Roman" w:hAnsi="Times New Roman" w:cs="Times New Roman"/>
          <w:bCs/>
          <w:sz w:val="24"/>
          <w:szCs w:val="24"/>
          <w:lang w:val="en-TT"/>
        </w:rPr>
        <w:t xml:space="preserve">the La Horquetta camp to meet the maximum number of students needed to make full use of the resources provided </w:t>
      </w:r>
    </w:p>
    <w:p w:rsidR="0033489A" w:rsidRDefault="006A3900" w:rsidP="0033489A">
      <w:pPr>
        <w:pStyle w:val="ListBullet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  <w:lang w:val="en-TT"/>
        </w:rPr>
      </w:pPr>
      <w:r>
        <w:rPr>
          <w:rFonts w:ascii="Times New Roman" w:hAnsi="Times New Roman" w:cs="Times New Roman"/>
          <w:sz w:val="24"/>
          <w:szCs w:val="24"/>
          <w:lang w:val="en-TT"/>
        </w:rPr>
        <w:t>Supervise students between the ages of 12-17</w:t>
      </w:r>
    </w:p>
    <w:p w:rsidR="006A3900" w:rsidRDefault="006A3900" w:rsidP="0033489A">
      <w:pPr>
        <w:pStyle w:val="ListBullet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  <w:lang w:val="en-TT"/>
        </w:rPr>
      </w:pPr>
      <w:r>
        <w:rPr>
          <w:rFonts w:ascii="Times New Roman" w:hAnsi="Times New Roman" w:cs="Times New Roman"/>
          <w:sz w:val="24"/>
          <w:szCs w:val="24"/>
          <w:lang w:val="en-TT"/>
        </w:rPr>
        <w:t>Modify the syllabus to fit the needs of the students in a fun and exciting way</w:t>
      </w:r>
    </w:p>
    <w:p w:rsidR="006A3900" w:rsidRDefault="006A3900" w:rsidP="0033489A">
      <w:pPr>
        <w:pStyle w:val="ListBullet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  <w:lang w:val="en-TT"/>
        </w:rPr>
      </w:pPr>
      <w:r>
        <w:rPr>
          <w:rFonts w:ascii="Times New Roman" w:hAnsi="Times New Roman" w:cs="Times New Roman"/>
          <w:sz w:val="24"/>
          <w:szCs w:val="24"/>
          <w:lang w:val="en-TT"/>
        </w:rPr>
        <w:t>Take directions and multi-task in a fast-paced yet sensitive environment</w:t>
      </w:r>
    </w:p>
    <w:p w:rsidR="007652E7" w:rsidRDefault="007652E7" w:rsidP="007652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71335" w:rsidRDefault="00971335" w:rsidP="00971335">
      <w:pPr>
        <w:pStyle w:val="ListBullet"/>
        <w:numPr>
          <w:ilvl w:val="0"/>
          <w:numId w:val="0"/>
        </w:numPr>
        <w:spacing w:line="360" w:lineRule="auto"/>
        <w:ind w:left="144" w:hanging="144"/>
        <w:rPr>
          <w:rFonts w:ascii="Times New Roman" w:hAnsi="Times New Roman" w:cs="Times New Roman"/>
          <w:sz w:val="24"/>
          <w:szCs w:val="24"/>
          <w:lang w:val="en-TT"/>
        </w:rPr>
      </w:pPr>
    </w:p>
    <w:p w:rsidR="006D4EE3" w:rsidRDefault="006D4EE3" w:rsidP="00971335">
      <w:pPr>
        <w:pStyle w:val="ListBullet"/>
        <w:numPr>
          <w:ilvl w:val="0"/>
          <w:numId w:val="0"/>
        </w:numPr>
        <w:spacing w:line="360" w:lineRule="auto"/>
        <w:ind w:left="144" w:hanging="144"/>
        <w:rPr>
          <w:rFonts w:ascii="Times New Roman" w:hAnsi="Times New Roman" w:cs="Times New Roman"/>
          <w:sz w:val="24"/>
          <w:szCs w:val="24"/>
          <w:lang w:val="en-TT"/>
        </w:rPr>
      </w:pPr>
    </w:p>
    <w:p w:rsidR="006D4EE3" w:rsidRDefault="006D4EE3" w:rsidP="00971335">
      <w:pPr>
        <w:pStyle w:val="ListBullet"/>
        <w:numPr>
          <w:ilvl w:val="0"/>
          <w:numId w:val="0"/>
        </w:numPr>
        <w:spacing w:line="360" w:lineRule="auto"/>
        <w:ind w:left="144" w:hanging="144"/>
        <w:rPr>
          <w:rFonts w:ascii="Times New Roman" w:hAnsi="Times New Roman" w:cs="Times New Roman"/>
          <w:sz w:val="24"/>
          <w:szCs w:val="24"/>
          <w:lang w:val="en-TT"/>
        </w:rPr>
      </w:pPr>
    </w:p>
    <w:p w:rsidR="006D4EE3" w:rsidRDefault="006D4EE3" w:rsidP="00971335">
      <w:pPr>
        <w:pStyle w:val="ListBullet"/>
        <w:numPr>
          <w:ilvl w:val="0"/>
          <w:numId w:val="0"/>
        </w:numPr>
        <w:spacing w:line="360" w:lineRule="auto"/>
        <w:ind w:left="144" w:hanging="144"/>
        <w:rPr>
          <w:rFonts w:ascii="Times New Roman" w:hAnsi="Times New Roman" w:cs="Times New Roman"/>
          <w:sz w:val="24"/>
          <w:szCs w:val="24"/>
          <w:lang w:val="en-TT"/>
        </w:rPr>
      </w:pPr>
    </w:p>
    <w:p w:rsidR="006D4EE3" w:rsidRDefault="006D4EE3" w:rsidP="00971335">
      <w:pPr>
        <w:pStyle w:val="ListBullet"/>
        <w:numPr>
          <w:ilvl w:val="0"/>
          <w:numId w:val="0"/>
        </w:numPr>
        <w:spacing w:line="360" w:lineRule="auto"/>
        <w:ind w:left="144" w:hanging="144"/>
        <w:rPr>
          <w:rFonts w:ascii="Times New Roman" w:hAnsi="Times New Roman" w:cs="Times New Roman"/>
          <w:sz w:val="24"/>
          <w:szCs w:val="24"/>
          <w:lang w:val="en-TT"/>
        </w:rPr>
      </w:pPr>
    </w:p>
    <w:p w:rsidR="006D4EE3" w:rsidRDefault="006D4EE3" w:rsidP="00971335">
      <w:pPr>
        <w:pStyle w:val="ListBullet"/>
        <w:numPr>
          <w:ilvl w:val="0"/>
          <w:numId w:val="0"/>
        </w:numPr>
        <w:spacing w:line="360" w:lineRule="auto"/>
        <w:ind w:left="144" w:hanging="144"/>
        <w:rPr>
          <w:rFonts w:ascii="Times New Roman" w:hAnsi="Times New Roman" w:cs="Times New Roman"/>
          <w:sz w:val="24"/>
          <w:szCs w:val="24"/>
          <w:lang w:val="en-TT"/>
        </w:rPr>
      </w:pPr>
    </w:p>
    <w:p w:rsidR="006D4EE3" w:rsidRPr="00971335" w:rsidRDefault="006D4EE3" w:rsidP="00971335">
      <w:pPr>
        <w:pStyle w:val="ListBullet"/>
        <w:numPr>
          <w:ilvl w:val="0"/>
          <w:numId w:val="0"/>
        </w:numPr>
        <w:spacing w:line="360" w:lineRule="auto"/>
        <w:ind w:left="144" w:hanging="144"/>
        <w:rPr>
          <w:rFonts w:ascii="Times New Roman" w:hAnsi="Times New Roman" w:cs="Times New Roman"/>
          <w:sz w:val="24"/>
          <w:szCs w:val="24"/>
          <w:lang w:val="en-TT"/>
        </w:rPr>
      </w:pPr>
    </w:p>
    <w:p w:rsidR="00BF71CF" w:rsidRDefault="00BF71CF" w:rsidP="00BF71CF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1335" w:rsidRDefault="00971335" w:rsidP="00BF71CF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1335" w:rsidRDefault="00971335" w:rsidP="00BF71CF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1335" w:rsidRPr="00BF71CF" w:rsidRDefault="00971335" w:rsidP="00BF71C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32323"/>
          <w:sz w:val="24"/>
          <w:szCs w:val="24"/>
          <w:lang w:val="en-TT" w:eastAsia="zh-CN"/>
        </w:rPr>
      </w:pPr>
    </w:p>
    <w:p w:rsidR="000E69CC" w:rsidRDefault="00A50C9F" w:rsidP="007652E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50C9F">
        <w:rPr>
          <w:rFonts w:ascii="Times New Roman" w:hAnsi="Times New Roman" w:cs="Times New Roman"/>
          <w:b/>
          <w:sz w:val="24"/>
          <w:szCs w:val="24"/>
        </w:rPr>
        <w:t>EDUCATION</w:t>
      </w:r>
    </w:p>
    <w:p w:rsidR="00A50C9F" w:rsidRDefault="00A50C9F" w:rsidP="00205602">
      <w:pPr>
        <w:pStyle w:val="Subsection"/>
        <w:spacing w:before="100" w:line="360" w:lineRule="auto"/>
        <w:rPr>
          <w:rFonts w:ascii="Times New Roman" w:hAnsi="Times New Roman" w:cs="Times New Roman"/>
          <w:sz w:val="24"/>
          <w:szCs w:val="24"/>
        </w:rPr>
      </w:pPr>
      <w:r w:rsidRPr="00205602">
        <w:rPr>
          <w:rFonts w:ascii="Times New Roman" w:hAnsi="Times New Roman" w:cs="Times New Roman"/>
          <w:caps w:val="0"/>
          <w:sz w:val="24"/>
          <w:szCs w:val="24"/>
        </w:rPr>
        <w:t>St. Francois Girls’ College</w:t>
      </w:r>
      <w:r w:rsidR="00C24917" w:rsidRPr="00205602">
        <w:rPr>
          <w:rFonts w:ascii="Times New Roman" w:hAnsi="Times New Roman" w:cs="Times New Roman"/>
          <w:sz w:val="24"/>
          <w:szCs w:val="24"/>
        </w:rPr>
        <w:t> | </w:t>
      </w:r>
      <w:r>
        <w:rPr>
          <w:rFonts w:ascii="Times New Roman" w:hAnsi="Times New Roman" w:cs="Times New Roman"/>
          <w:caps w:val="0"/>
          <w:sz w:val="24"/>
          <w:szCs w:val="24"/>
        </w:rPr>
        <w:t xml:space="preserve">2005- </w:t>
      </w:r>
      <w:r w:rsidRPr="00205602">
        <w:rPr>
          <w:rFonts w:ascii="Times New Roman" w:hAnsi="Times New Roman" w:cs="Times New Roman"/>
          <w:caps w:val="0"/>
          <w:sz w:val="24"/>
          <w:szCs w:val="24"/>
        </w:rPr>
        <w:t>2010 </w:t>
      </w:r>
      <w:r w:rsidR="00C24917" w:rsidRPr="00205602">
        <w:rPr>
          <w:rFonts w:ascii="Times New Roman" w:hAnsi="Times New Roman" w:cs="Times New Roman"/>
          <w:sz w:val="24"/>
          <w:szCs w:val="24"/>
        </w:rPr>
        <w:t>| </w:t>
      </w:r>
    </w:p>
    <w:p w:rsidR="00A50C9F" w:rsidRDefault="00A50C9F" w:rsidP="00205602">
      <w:pPr>
        <w:pStyle w:val="Subsection"/>
        <w:spacing w:before="100" w:line="360" w:lineRule="auto"/>
        <w:rPr>
          <w:rFonts w:ascii="Times New Roman" w:hAnsi="Times New Roman" w:cs="Times New Roman"/>
          <w:b w:val="0"/>
          <w:caps w:val="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 ‘o’ </w:t>
      </w:r>
      <w:r>
        <w:rPr>
          <w:rFonts w:ascii="Times New Roman" w:hAnsi="Times New Roman" w:cs="Times New Roman"/>
          <w:caps w:val="0"/>
          <w:sz w:val="24"/>
          <w:szCs w:val="24"/>
        </w:rPr>
        <w:t xml:space="preserve">Level passes: </w:t>
      </w:r>
      <w:r w:rsidRPr="00007564">
        <w:rPr>
          <w:rFonts w:ascii="Times New Roman" w:hAnsi="Times New Roman" w:cs="Times New Roman"/>
          <w:b w:val="0"/>
          <w:caps w:val="0"/>
          <w:sz w:val="24"/>
          <w:szCs w:val="24"/>
        </w:rPr>
        <w:t xml:space="preserve">Mathematics, English Language, </w:t>
      </w:r>
      <w:r w:rsidR="00007564" w:rsidRPr="00007564">
        <w:rPr>
          <w:rFonts w:ascii="Times New Roman" w:hAnsi="Times New Roman" w:cs="Times New Roman"/>
          <w:b w:val="0"/>
          <w:caps w:val="0"/>
          <w:sz w:val="24"/>
          <w:szCs w:val="24"/>
        </w:rPr>
        <w:t>English</w:t>
      </w:r>
      <w:r w:rsidRPr="00007564">
        <w:rPr>
          <w:rFonts w:ascii="Times New Roman" w:hAnsi="Times New Roman" w:cs="Times New Roman"/>
          <w:b w:val="0"/>
          <w:caps w:val="0"/>
          <w:sz w:val="24"/>
          <w:szCs w:val="24"/>
        </w:rPr>
        <w:t xml:space="preserve"> Literature, Theatre Arts, Music, Principles of Business, Integrated Science</w:t>
      </w:r>
      <w:r w:rsidR="00007564" w:rsidRPr="00007564">
        <w:rPr>
          <w:rFonts w:ascii="Times New Roman" w:hAnsi="Times New Roman" w:cs="Times New Roman"/>
          <w:b w:val="0"/>
          <w:caps w:val="0"/>
          <w:sz w:val="24"/>
          <w:szCs w:val="24"/>
        </w:rPr>
        <w:t xml:space="preserve"> and Spanish</w:t>
      </w:r>
    </w:p>
    <w:p w:rsidR="004A01E2" w:rsidRPr="00007564" w:rsidRDefault="004A01E2" w:rsidP="00205602">
      <w:pPr>
        <w:pStyle w:val="ListBullet"/>
        <w:numPr>
          <w:ilvl w:val="0"/>
          <w:numId w:val="0"/>
        </w:numPr>
        <w:spacing w:line="360" w:lineRule="auto"/>
        <w:ind w:left="144" w:hanging="144"/>
        <w:rPr>
          <w:rFonts w:ascii="Times New Roman" w:hAnsi="Times New Roman" w:cs="Times New Roman"/>
          <w:b/>
          <w:sz w:val="24"/>
          <w:szCs w:val="24"/>
        </w:rPr>
      </w:pPr>
    </w:p>
    <w:p w:rsidR="004A01E2" w:rsidRPr="00007564" w:rsidRDefault="00007564" w:rsidP="00007564">
      <w:pPr>
        <w:pStyle w:val="ListBullet"/>
        <w:numPr>
          <w:ilvl w:val="0"/>
          <w:numId w:val="0"/>
        </w:numPr>
        <w:spacing w:line="360" w:lineRule="auto"/>
        <w:ind w:left="144" w:hanging="144"/>
        <w:rPr>
          <w:rFonts w:ascii="Times New Roman" w:hAnsi="Times New Roman" w:cs="Times New Roman"/>
          <w:b/>
          <w:sz w:val="24"/>
          <w:szCs w:val="24"/>
        </w:rPr>
      </w:pPr>
      <w:r w:rsidRPr="00007564">
        <w:rPr>
          <w:rFonts w:ascii="Times New Roman" w:hAnsi="Times New Roman" w:cs="Times New Roman"/>
          <w:b/>
          <w:sz w:val="24"/>
          <w:szCs w:val="24"/>
        </w:rPr>
        <w:t>OTHER INTERESTS:</w:t>
      </w:r>
    </w:p>
    <w:p w:rsidR="004A01E2" w:rsidRDefault="00007564" w:rsidP="00205602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TT"/>
        </w:rPr>
      </w:pPr>
      <w:r>
        <w:rPr>
          <w:rFonts w:ascii="Times New Roman" w:hAnsi="Times New Roman" w:cs="Times New Roman"/>
          <w:sz w:val="24"/>
          <w:szCs w:val="24"/>
          <w:lang w:val="en-TT"/>
        </w:rPr>
        <w:t>Hiking</w:t>
      </w:r>
    </w:p>
    <w:p w:rsidR="00007564" w:rsidRDefault="00007564" w:rsidP="00205602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TT"/>
        </w:rPr>
      </w:pPr>
      <w:r>
        <w:rPr>
          <w:rFonts w:ascii="Times New Roman" w:hAnsi="Times New Roman" w:cs="Times New Roman"/>
          <w:sz w:val="24"/>
          <w:szCs w:val="24"/>
          <w:lang w:val="en-TT"/>
        </w:rPr>
        <w:t>Blogging</w:t>
      </w:r>
    </w:p>
    <w:p w:rsidR="00AF1782" w:rsidRDefault="00AF1782" w:rsidP="00205602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TT"/>
        </w:rPr>
      </w:pPr>
      <w:r>
        <w:rPr>
          <w:rFonts w:ascii="Times New Roman" w:hAnsi="Times New Roman" w:cs="Times New Roman"/>
          <w:sz w:val="24"/>
          <w:szCs w:val="24"/>
          <w:lang w:val="en-TT"/>
        </w:rPr>
        <w:t>Languages</w:t>
      </w:r>
    </w:p>
    <w:p w:rsidR="00007564" w:rsidRDefault="00007564" w:rsidP="00205602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TT"/>
        </w:rPr>
      </w:pPr>
      <w:r>
        <w:rPr>
          <w:rFonts w:ascii="Times New Roman" w:hAnsi="Times New Roman" w:cs="Times New Roman"/>
          <w:sz w:val="24"/>
          <w:szCs w:val="24"/>
          <w:lang w:val="en-TT"/>
        </w:rPr>
        <w:t xml:space="preserve">Volunteering with UTT Volunteer Society and Heroes Foundation </w:t>
      </w:r>
    </w:p>
    <w:p w:rsidR="00007564" w:rsidRPr="00205602" w:rsidRDefault="00007564" w:rsidP="00205602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TT"/>
        </w:rPr>
      </w:pPr>
      <w:r>
        <w:rPr>
          <w:rFonts w:ascii="Times New Roman" w:hAnsi="Times New Roman" w:cs="Times New Roman"/>
          <w:sz w:val="24"/>
          <w:szCs w:val="24"/>
          <w:lang w:val="en-TT"/>
        </w:rPr>
        <w:t>Naipaul House Member</w:t>
      </w:r>
    </w:p>
    <w:p w:rsidR="004A01E2" w:rsidRDefault="00007564" w:rsidP="0020560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07564">
        <w:rPr>
          <w:rFonts w:ascii="Times New Roman" w:hAnsi="Times New Roman" w:cs="Times New Roman"/>
          <w:b/>
          <w:sz w:val="24"/>
          <w:szCs w:val="24"/>
        </w:rPr>
        <w:t>REFERENCES</w:t>
      </w:r>
    </w:p>
    <w:p w:rsidR="0067716A" w:rsidRDefault="0067716A" w:rsidP="00AF1782">
      <w:pPr>
        <w:rPr>
          <w:rFonts w:ascii="Times New Roman" w:hAnsi="Times New Roman" w:cs="Times New Roman"/>
          <w:b/>
          <w:sz w:val="24"/>
          <w:szCs w:val="24"/>
        </w:rPr>
        <w:sectPr w:rsidR="0067716A" w:rsidSect="00971A4C">
          <w:footerReference w:type="default" r:id="rId10"/>
          <w:pgSz w:w="12240" w:h="15840"/>
          <w:pgMar w:top="1296" w:right="1440" w:bottom="1440" w:left="1440" w:header="720" w:footer="720" w:gutter="0"/>
          <w:pgNumType w:start="1"/>
          <w:cols w:space="720"/>
          <w:titlePg/>
          <w:docGrid w:linePitch="360"/>
        </w:sectPr>
      </w:pPr>
    </w:p>
    <w:p w:rsidR="00AF1782" w:rsidRDefault="006D4EE3" w:rsidP="00AF1782">
      <w:pPr>
        <w:rPr>
          <w:rFonts w:ascii="Times New Roman" w:hAnsi="Times New Roman" w:cs="Times New Roman"/>
          <w:b/>
          <w:sz w:val="24"/>
          <w:szCs w:val="24"/>
        </w:rPr>
        <w:sectPr w:rsidR="00AF1782" w:rsidSect="0067716A">
          <w:type w:val="continuous"/>
          <w:pgSz w:w="12240" w:h="15840"/>
          <w:pgMar w:top="1296" w:right="1440" w:bottom="1440" w:left="1440" w:header="720" w:footer="720" w:gutter="0"/>
          <w:pgNumType w:start="1"/>
          <w:cols w:num="2" w:space="720"/>
          <w:titlePg/>
          <w:docGrid w:linePitch="360"/>
        </w:sect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Available on reguest.</w:t>
      </w:r>
    </w:p>
    <w:p w:rsidR="001B16E6" w:rsidRPr="001B16E6" w:rsidRDefault="001B16E6" w:rsidP="001B16E6">
      <w:pPr>
        <w:rPr>
          <w:rFonts w:ascii="Times New Roman" w:hAnsi="Times New Roman" w:cs="Times New Roman"/>
          <w:b/>
          <w:sz w:val="24"/>
          <w:szCs w:val="24"/>
        </w:rPr>
      </w:pPr>
    </w:p>
    <w:sectPr w:rsidR="001B16E6" w:rsidRPr="001B16E6" w:rsidSect="0067716A">
      <w:type w:val="continuous"/>
      <w:pgSz w:w="12240" w:h="15840"/>
      <w:pgMar w:top="1296" w:right="1440" w:bottom="1440" w:left="1440" w:header="720" w:footer="720" w:gutter="0"/>
      <w:pgNumType w:start="1"/>
      <w:cols w:num="2"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7199" w:rsidRDefault="00BD7199">
      <w:pPr>
        <w:spacing w:after="0"/>
      </w:pPr>
      <w:r>
        <w:separator/>
      </w:r>
    </w:p>
  </w:endnote>
  <w:endnote w:type="continuationSeparator" w:id="1">
    <w:p w:rsidR="00BD7199" w:rsidRDefault="00BD719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52BB" w:rsidRDefault="00C24917">
    <w:pPr>
      <w:pStyle w:val="Footer"/>
    </w:pPr>
    <w:r>
      <w:t xml:space="preserve">Page </w:t>
    </w:r>
    <w:r w:rsidR="00515189">
      <w:fldChar w:fldCharType="begin"/>
    </w:r>
    <w:r>
      <w:instrText xml:space="preserve"> PAGE   \* MERGEFORMAT </w:instrText>
    </w:r>
    <w:r w:rsidR="00515189">
      <w:fldChar w:fldCharType="separate"/>
    </w:r>
    <w:r w:rsidR="006D4EE3">
      <w:rPr>
        <w:noProof/>
      </w:rPr>
      <w:t>2</w:t>
    </w:r>
    <w:r w:rsidR="00515189">
      <w:rPr>
        <w:noProof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7199" w:rsidRDefault="00BD7199">
      <w:pPr>
        <w:spacing w:after="0"/>
      </w:pPr>
      <w:r>
        <w:separator/>
      </w:r>
    </w:p>
  </w:footnote>
  <w:footnote w:type="continuationSeparator" w:id="1">
    <w:p w:rsidR="00BD7199" w:rsidRDefault="00BD7199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2A1600EC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>
    <w:nsid w:val="01415B8E"/>
    <w:multiLevelType w:val="multilevel"/>
    <w:tmpl w:val="3CB20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512E4A"/>
    <w:multiLevelType w:val="multilevel"/>
    <w:tmpl w:val="F3A23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6B26107"/>
    <w:multiLevelType w:val="hybridMultilevel"/>
    <w:tmpl w:val="4724BC1C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C150C4"/>
    <w:multiLevelType w:val="hybridMultilevel"/>
    <w:tmpl w:val="54048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97361E"/>
    <w:multiLevelType w:val="hybridMultilevel"/>
    <w:tmpl w:val="97004F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CC1D44"/>
    <w:multiLevelType w:val="hybridMultilevel"/>
    <w:tmpl w:val="F202F832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3E0857"/>
    <w:multiLevelType w:val="hybridMultilevel"/>
    <w:tmpl w:val="3F96A6EE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61275D"/>
    <w:multiLevelType w:val="hybridMultilevel"/>
    <w:tmpl w:val="922630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AD6721B"/>
    <w:multiLevelType w:val="hybridMultilevel"/>
    <w:tmpl w:val="8210243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C7170D7"/>
    <w:multiLevelType w:val="hybridMultilevel"/>
    <w:tmpl w:val="672C5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1642B6"/>
    <w:multiLevelType w:val="hybridMultilevel"/>
    <w:tmpl w:val="BA560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1B49DD"/>
    <w:multiLevelType w:val="hybridMultilevel"/>
    <w:tmpl w:val="C49E6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D91BB2"/>
    <w:multiLevelType w:val="hybridMultilevel"/>
    <w:tmpl w:val="50A2AC48"/>
    <w:lvl w:ilvl="0" w:tplc="2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4767A1"/>
    <w:multiLevelType w:val="hybridMultilevel"/>
    <w:tmpl w:val="A0C89B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FB90185"/>
    <w:multiLevelType w:val="multilevel"/>
    <w:tmpl w:val="02528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1F41013"/>
    <w:multiLevelType w:val="hybridMultilevel"/>
    <w:tmpl w:val="9924A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8D2EDE"/>
    <w:multiLevelType w:val="hybridMultilevel"/>
    <w:tmpl w:val="871E2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6435DC4"/>
    <w:multiLevelType w:val="hybridMultilevel"/>
    <w:tmpl w:val="F120FB0A"/>
    <w:lvl w:ilvl="0" w:tplc="2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3549EF"/>
    <w:multiLevelType w:val="hybridMultilevel"/>
    <w:tmpl w:val="51964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8970A71"/>
    <w:multiLevelType w:val="hybridMultilevel"/>
    <w:tmpl w:val="7EA03998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B356EDB"/>
    <w:multiLevelType w:val="multilevel"/>
    <w:tmpl w:val="2354B65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15"/>
  </w:num>
  <w:num w:numId="6">
    <w:abstractNumId w:val="3"/>
  </w:num>
  <w:num w:numId="7">
    <w:abstractNumId w:val="1"/>
  </w:num>
  <w:num w:numId="8">
    <w:abstractNumId w:val="7"/>
  </w:num>
  <w:num w:numId="9">
    <w:abstractNumId w:val="20"/>
  </w:num>
  <w:num w:numId="10">
    <w:abstractNumId w:val="13"/>
  </w:num>
  <w:num w:numId="11">
    <w:abstractNumId w:val="18"/>
  </w:num>
  <w:num w:numId="12">
    <w:abstractNumId w:val="6"/>
  </w:num>
  <w:num w:numId="13">
    <w:abstractNumId w:val="12"/>
  </w:num>
  <w:num w:numId="14">
    <w:abstractNumId w:val="17"/>
  </w:num>
  <w:num w:numId="15">
    <w:abstractNumId w:val="19"/>
  </w:num>
  <w:num w:numId="16">
    <w:abstractNumId w:val="8"/>
  </w:num>
  <w:num w:numId="17">
    <w:abstractNumId w:val="16"/>
  </w:num>
  <w:num w:numId="18">
    <w:abstractNumId w:val="4"/>
  </w:num>
  <w:num w:numId="19">
    <w:abstractNumId w:val="5"/>
  </w:num>
  <w:num w:numId="20">
    <w:abstractNumId w:val="9"/>
  </w:num>
  <w:num w:numId="21">
    <w:abstractNumId w:val="2"/>
  </w:num>
  <w:num w:numId="22">
    <w:abstractNumId w:val="21"/>
  </w:num>
  <w:num w:numId="23">
    <w:abstractNumId w:val="14"/>
  </w:num>
  <w:num w:numId="24">
    <w:abstractNumId w:val="10"/>
  </w:num>
  <w:num w:numId="2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4636A"/>
    <w:rsid w:val="00007564"/>
    <w:rsid w:val="00071CC8"/>
    <w:rsid w:val="000B1B70"/>
    <w:rsid w:val="000C145B"/>
    <w:rsid w:val="000C3921"/>
    <w:rsid w:val="000E69CC"/>
    <w:rsid w:val="00121E74"/>
    <w:rsid w:val="00187AD0"/>
    <w:rsid w:val="001B16E6"/>
    <w:rsid w:val="001B476D"/>
    <w:rsid w:val="001B73B4"/>
    <w:rsid w:val="001C33D2"/>
    <w:rsid w:val="00205602"/>
    <w:rsid w:val="0022661F"/>
    <w:rsid w:val="002919CC"/>
    <w:rsid w:val="0033489A"/>
    <w:rsid w:val="0038409B"/>
    <w:rsid w:val="00387AFE"/>
    <w:rsid w:val="004A01E2"/>
    <w:rsid w:val="00515189"/>
    <w:rsid w:val="00556CA5"/>
    <w:rsid w:val="0067716A"/>
    <w:rsid w:val="006A3900"/>
    <w:rsid w:val="006D4EE3"/>
    <w:rsid w:val="007652E7"/>
    <w:rsid w:val="008052BB"/>
    <w:rsid w:val="00837C5B"/>
    <w:rsid w:val="0084636A"/>
    <w:rsid w:val="0089270B"/>
    <w:rsid w:val="008D6763"/>
    <w:rsid w:val="008F6C7D"/>
    <w:rsid w:val="00902CFB"/>
    <w:rsid w:val="00971335"/>
    <w:rsid w:val="00971A4C"/>
    <w:rsid w:val="00A50C9F"/>
    <w:rsid w:val="00A85C69"/>
    <w:rsid w:val="00AF1782"/>
    <w:rsid w:val="00B2291B"/>
    <w:rsid w:val="00B7016E"/>
    <w:rsid w:val="00BB56A8"/>
    <w:rsid w:val="00BD7199"/>
    <w:rsid w:val="00BF71CF"/>
    <w:rsid w:val="00C24917"/>
    <w:rsid w:val="00C5108D"/>
    <w:rsid w:val="00D87A69"/>
    <w:rsid w:val="00DA1255"/>
    <w:rsid w:val="00DB4099"/>
    <w:rsid w:val="00E56C0F"/>
    <w:rsid w:val="00F01931"/>
    <w:rsid w:val="00F86B10"/>
    <w:rsid w:val="00FB057C"/>
    <w:rsid w:val="00FB270B"/>
    <w:rsid w:val="00FE73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2" w:unhideWhenUsed="0" w:qFormat="1"/>
    <w:lsdException w:name="Closing" w:uiPriority="2" w:qFormat="1"/>
    <w:lsdException w:name="Signature" w:uiPriority="2" w:qFormat="1"/>
    <w:lsdException w:name="Default Paragraph Font" w:uiPriority="1"/>
    <w:lsdException w:name="Subtitle" w:uiPriority="3" w:qFormat="1"/>
    <w:lsdException w:name="Salutation" w:uiPriority="2" w:qFormat="1"/>
    <w:lsdException w:name="Date" w:uiPriority="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1A4C"/>
  </w:style>
  <w:style w:type="paragraph" w:styleId="Heading3">
    <w:name w:val="heading 3"/>
    <w:basedOn w:val="Normal"/>
    <w:link w:val="Heading3Char"/>
    <w:uiPriority w:val="9"/>
    <w:qFormat/>
    <w:rsid w:val="00FB270B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  <w:lang w:val="en-TT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971A4C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sid w:val="00971A4C"/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sid w:val="00971A4C"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rsid w:val="00971A4C"/>
    <w:pPr>
      <w:spacing w:before="500" w:after="100"/>
    </w:pPr>
    <w:rPr>
      <w:rFonts w:asciiTheme="majorHAnsi" w:eastAsiaTheme="majorEastAsia" w:hAnsiTheme="majorHAnsi" w:cstheme="majorBidi"/>
      <w:b/>
      <w:bCs/>
      <w:color w:val="39A5B7" w:themeColor="accent1"/>
      <w:sz w:val="24"/>
    </w:rPr>
  </w:style>
  <w:style w:type="paragraph" w:styleId="ListBullet">
    <w:name w:val="List Bullet"/>
    <w:basedOn w:val="Normal"/>
    <w:uiPriority w:val="1"/>
    <w:unhideWhenUsed/>
    <w:qFormat/>
    <w:rsid w:val="00971A4C"/>
    <w:pPr>
      <w:numPr>
        <w:numId w:val="1"/>
      </w:numPr>
      <w:spacing w:after="80"/>
    </w:pPr>
  </w:style>
  <w:style w:type="paragraph" w:customStyle="1" w:styleId="Subsection">
    <w:name w:val="Subsection"/>
    <w:basedOn w:val="Normal"/>
    <w:uiPriority w:val="1"/>
    <w:qFormat/>
    <w:rsid w:val="00971A4C"/>
    <w:pPr>
      <w:spacing w:before="280" w:after="120"/>
    </w:pPr>
    <w:rPr>
      <w:b/>
      <w:bCs/>
      <w:caps/>
      <w:color w:val="262626" w:themeColor="text1" w:themeTint="D9"/>
    </w:rPr>
  </w:style>
  <w:style w:type="paragraph" w:styleId="Header">
    <w:name w:val="header"/>
    <w:basedOn w:val="Normal"/>
    <w:link w:val="HeaderChar"/>
    <w:uiPriority w:val="99"/>
    <w:unhideWhenUsed/>
    <w:rsid w:val="00971A4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71A4C"/>
  </w:style>
  <w:style w:type="paragraph" w:styleId="Footer">
    <w:name w:val="footer"/>
    <w:basedOn w:val="Normal"/>
    <w:link w:val="FooterChar"/>
    <w:uiPriority w:val="99"/>
    <w:unhideWhenUsed/>
    <w:rsid w:val="00971A4C"/>
    <w:pPr>
      <w:spacing w:after="0"/>
      <w:jc w:val="right"/>
    </w:pPr>
    <w:rPr>
      <w:color w:val="39A5B7" w:themeColor="accent1"/>
    </w:rPr>
  </w:style>
  <w:style w:type="character" w:customStyle="1" w:styleId="FooterChar">
    <w:name w:val="Footer Char"/>
    <w:basedOn w:val="DefaultParagraphFont"/>
    <w:link w:val="Footer"/>
    <w:uiPriority w:val="99"/>
    <w:rsid w:val="00971A4C"/>
    <w:rPr>
      <w:color w:val="39A5B7" w:themeColor="accent1"/>
    </w:rPr>
  </w:style>
  <w:style w:type="paragraph" w:styleId="Date">
    <w:name w:val="Date"/>
    <w:basedOn w:val="Normal"/>
    <w:next w:val="Normal"/>
    <w:link w:val="DateChar"/>
    <w:uiPriority w:val="1"/>
    <w:unhideWhenUsed/>
    <w:qFormat/>
    <w:rsid w:val="00971A4C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1"/>
    <w:rsid w:val="00971A4C"/>
    <w:rPr>
      <w:b/>
      <w:bCs/>
      <w:color w:val="0D0D0D" w:themeColor="text1" w:themeTint="F2"/>
    </w:rPr>
  </w:style>
  <w:style w:type="paragraph" w:customStyle="1" w:styleId="Address">
    <w:name w:val="Address"/>
    <w:basedOn w:val="Normal"/>
    <w:uiPriority w:val="1"/>
    <w:qFormat/>
    <w:rsid w:val="00971A4C"/>
    <w:pPr>
      <w:spacing w:line="336" w:lineRule="auto"/>
      <w:contextualSpacing/>
    </w:pPr>
  </w:style>
  <w:style w:type="paragraph" w:styleId="Salutation">
    <w:name w:val="Salutation"/>
    <w:basedOn w:val="Normal"/>
    <w:next w:val="Normal"/>
    <w:link w:val="SalutationChar"/>
    <w:uiPriority w:val="2"/>
    <w:unhideWhenUsed/>
    <w:qFormat/>
    <w:rsid w:val="00971A4C"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2"/>
    <w:rsid w:val="00971A4C"/>
    <w:rPr>
      <w:b/>
      <w:bCs/>
      <w:color w:val="0D0D0D" w:themeColor="text1" w:themeTint="F2"/>
    </w:rPr>
  </w:style>
  <w:style w:type="paragraph" w:styleId="Closing">
    <w:name w:val="Closing"/>
    <w:basedOn w:val="Normal"/>
    <w:next w:val="Signature"/>
    <w:link w:val="ClosingChar"/>
    <w:uiPriority w:val="2"/>
    <w:unhideWhenUsed/>
    <w:qFormat/>
    <w:rsid w:val="00971A4C"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2"/>
    <w:rsid w:val="00971A4C"/>
    <w:rPr>
      <w:b/>
      <w:bCs/>
      <w:color w:val="0D0D0D" w:themeColor="text1" w:themeTint="F2"/>
    </w:rPr>
  </w:style>
  <w:style w:type="paragraph" w:styleId="Signature">
    <w:name w:val="Signature"/>
    <w:basedOn w:val="Normal"/>
    <w:link w:val="SignatureChar"/>
    <w:uiPriority w:val="2"/>
    <w:unhideWhenUsed/>
    <w:qFormat/>
    <w:rsid w:val="00971A4C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2"/>
    <w:rsid w:val="00971A4C"/>
    <w:rPr>
      <w:b/>
      <w:bCs/>
      <w:color w:val="0D0D0D" w:themeColor="text1" w:themeTint="F2"/>
    </w:rPr>
  </w:style>
  <w:style w:type="paragraph" w:customStyle="1" w:styleId="SubsectionText">
    <w:name w:val="Subsection Text"/>
    <w:basedOn w:val="Normal"/>
    <w:rsid w:val="00902CFB"/>
    <w:pPr>
      <w:spacing w:before="120" w:after="160" w:line="273" w:lineRule="auto"/>
      <w:contextualSpacing/>
    </w:pPr>
    <w:rPr>
      <w:rFonts w:ascii="Perpetua" w:eastAsia="Times New Roman" w:hAnsi="Perpetua" w:cs="Times New Roman"/>
      <w:color w:val="000000"/>
      <w:sz w:val="22"/>
      <w:szCs w:val="22"/>
      <w:lang w:val="en-TT" w:eastAsia="zh-CN"/>
    </w:rPr>
  </w:style>
  <w:style w:type="paragraph" w:styleId="NormalWeb">
    <w:name w:val="Normal (Web)"/>
    <w:basedOn w:val="Normal"/>
    <w:uiPriority w:val="99"/>
    <w:semiHidden/>
    <w:unhideWhenUsed/>
    <w:rsid w:val="00FB057C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en-TT"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FB270B"/>
    <w:rPr>
      <w:rFonts w:ascii="Times New Roman" w:eastAsia="Times New Roman" w:hAnsi="Times New Roman" w:cs="Times New Roman"/>
      <w:b/>
      <w:bCs/>
      <w:color w:val="auto"/>
      <w:sz w:val="27"/>
      <w:szCs w:val="27"/>
      <w:lang w:val="en-TT" w:eastAsia="zh-CN"/>
    </w:rPr>
  </w:style>
  <w:style w:type="character" w:styleId="Strong">
    <w:name w:val="Strong"/>
    <w:basedOn w:val="DefaultParagraphFont"/>
    <w:uiPriority w:val="22"/>
    <w:qFormat/>
    <w:rsid w:val="00FB270B"/>
    <w:rPr>
      <w:b/>
      <w:bCs/>
    </w:rPr>
  </w:style>
  <w:style w:type="paragraph" w:styleId="ListParagraph">
    <w:name w:val="List Paragraph"/>
    <w:basedOn w:val="Normal"/>
    <w:uiPriority w:val="34"/>
    <w:unhideWhenUsed/>
    <w:qFormat/>
    <w:rsid w:val="00FB270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661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61F"/>
    <w:rPr>
      <w:rFonts w:ascii="Tahoma" w:hAnsi="Tahoma" w:cs="Tahoma"/>
      <w:sz w:val="16"/>
      <w:szCs w:val="16"/>
    </w:rPr>
  </w:style>
  <w:style w:type="character" w:customStyle="1" w:styleId="org">
    <w:name w:val="org"/>
    <w:basedOn w:val="DefaultParagraphFont"/>
    <w:rsid w:val="001B16E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0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5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74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927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92772">
              <w:marLeft w:val="0"/>
              <w:marRight w:val="0"/>
              <w:marTop w:val="24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2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672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9558425BE20466483CB91DD90D2A8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D56E36-21C6-487A-B760-12F1D61A45CF}"/>
      </w:docPartPr>
      <w:docPartBody>
        <w:p w:rsidR="009F553D" w:rsidRDefault="00753108">
          <w:pPr>
            <w:pStyle w:val="69558425BE20466483CB91DD90D2A8C3"/>
          </w:pPr>
          <w:r>
            <w:t>[Your Name]</w:t>
          </w:r>
        </w:p>
      </w:docPartBody>
    </w:docPart>
    <w:docPart>
      <w:docPartPr>
        <w:name w:val="01EE7B3D8D3D4DBD80D4005A717210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19FF26-CF6F-4B3E-A3E3-79D583BB768F}"/>
      </w:docPartPr>
      <w:docPartBody>
        <w:p w:rsidR="009F553D" w:rsidRDefault="00753108">
          <w:pPr>
            <w:pStyle w:val="01EE7B3D8D3D4DBD80D4005A717210D5"/>
          </w:pPr>
          <w:r>
            <w:t>[Address, City, ST  ZIP Code]</w:t>
          </w:r>
        </w:p>
      </w:docPartBody>
    </w:docPart>
    <w:docPart>
      <w:docPartPr>
        <w:name w:val="BEBD87A0B43442A3B849918BDD3BD0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E34FB-4EEB-4E81-97B7-586755484C30}"/>
      </w:docPartPr>
      <w:docPartBody>
        <w:p w:rsidR="009F553D" w:rsidRDefault="00753108">
          <w:pPr>
            <w:pStyle w:val="BEBD87A0B43442A3B849918BDD3BD0C5"/>
          </w:pPr>
          <w:r>
            <w:t>[Telephone]</w:t>
          </w:r>
        </w:p>
      </w:docPartBody>
    </w:docPart>
    <w:docPart>
      <w:docPartPr>
        <w:name w:val="97705B2DF86943A29ABB9FA4BA70FC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4F7F2-3C01-4103-AFC6-DEDD5E26974B}"/>
      </w:docPartPr>
      <w:docPartBody>
        <w:p w:rsidR="009F553D" w:rsidRDefault="00753108">
          <w:pPr>
            <w:pStyle w:val="97705B2DF86943A29ABB9FA4BA70FC16"/>
          </w:pPr>
          <w:r>
            <w:t>[Email]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</w:numbering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53108"/>
    <w:rsid w:val="001D35AC"/>
    <w:rsid w:val="002B6019"/>
    <w:rsid w:val="00753108"/>
    <w:rsid w:val="009F553D"/>
    <w:rsid w:val="00A0125A"/>
    <w:rsid w:val="00F22B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TT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12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9558425BE20466483CB91DD90D2A8C3">
    <w:name w:val="69558425BE20466483CB91DD90D2A8C3"/>
    <w:rsid w:val="00A0125A"/>
  </w:style>
  <w:style w:type="paragraph" w:customStyle="1" w:styleId="01EE7B3D8D3D4DBD80D4005A717210D5">
    <w:name w:val="01EE7B3D8D3D4DBD80D4005A717210D5"/>
    <w:rsid w:val="00A0125A"/>
  </w:style>
  <w:style w:type="paragraph" w:customStyle="1" w:styleId="BEBD87A0B43442A3B849918BDD3BD0C5">
    <w:name w:val="BEBD87A0B43442A3B849918BDD3BD0C5"/>
    <w:rsid w:val="00A0125A"/>
  </w:style>
  <w:style w:type="paragraph" w:customStyle="1" w:styleId="97705B2DF86943A29ABB9FA4BA70FC16">
    <w:name w:val="97705B2DF86943A29ABB9FA4BA70FC16"/>
    <w:rsid w:val="00A0125A"/>
  </w:style>
  <w:style w:type="paragraph" w:customStyle="1" w:styleId="DD5C7C9C42B14736830002B477D2E68C">
    <w:name w:val="DD5C7C9C42B14736830002B477D2E68C"/>
    <w:rsid w:val="00A0125A"/>
  </w:style>
  <w:style w:type="paragraph" w:customStyle="1" w:styleId="BBB3F0AA9335492A953B3CAD3FFE4860">
    <w:name w:val="BBB3F0AA9335492A953B3CAD3FFE4860"/>
    <w:rsid w:val="00A0125A"/>
  </w:style>
  <w:style w:type="paragraph" w:customStyle="1" w:styleId="DB351B10DABB451BB9392DAFAD7BD3E9">
    <w:name w:val="DB351B10DABB451BB9392DAFAD7BD3E9"/>
    <w:rsid w:val="00A0125A"/>
  </w:style>
  <w:style w:type="paragraph" w:customStyle="1" w:styleId="C9AB53F84D23439297C185283CA9A6D7">
    <w:name w:val="C9AB53F84D23439297C185283CA9A6D7"/>
    <w:rsid w:val="00A0125A"/>
  </w:style>
  <w:style w:type="paragraph" w:customStyle="1" w:styleId="6F99D62C5735401FBEAE4F8371A9DE9A">
    <w:name w:val="6F99D62C5735401FBEAE4F8371A9DE9A"/>
    <w:rsid w:val="00A0125A"/>
  </w:style>
  <w:style w:type="character" w:styleId="PlaceholderText">
    <w:name w:val="Placeholder Text"/>
    <w:basedOn w:val="DefaultParagraphFont"/>
    <w:uiPriority w:val="99"/>
    <w:semiHidden/>
    <w:rsid w:val="00A0125A"/>
    <w:rPr>
      <w:color w:val="808080"/>
    </w:rPr>
  </w:style>
  <w:style w:type="paragraph" w:customStyle="1" w:styleId="1EEBB9837B694BAFBF34EB975F03DB71">
    <w:name w:val="1EEBB9837B694BAFBF34EB975F03DB71"/>
    <w:rsid w:val="00A0125A"/>
  </w:style>
  <w:style w:type="paragraph" w:customStyle="1" w:styleId="D15B351438E2444F95BD56BD1C3DA737">
    <w:name w:val="D15B351438E2444F95BD56BD1C3DA737"/>
    <w:rsid w:val="00A0125A"/>
  </w:style>
  <w:style w:type="paragraph" w:styleId="ListBullet">
    <w:name w:val="List Bullet"/>
    <w:basedOn w:val="Normal"/>
    <w:uiPriority w:val="1"/>
    <w:unhideWhenUsed/>
    <w:qFormat/>
    <w:rsid w:val="00A0125A"/>
    <w:pPr>
      <w:numPr>
        <w:numId w:val="1"/>
      </w:numPr>
      <w:spacing w:after="80" w:line="240" w:lineRule="auto"/>
    </w:pPr>
    <w:rPr>
      <w:rFonts w:cs="Times New Roman"/>
      <w:color w:val="404040" w:themeColor="text1" w:themeTint="BF"/>
      <w:sz w:val="18"/>
      <w:lang w:val="en-US" w:eastAsia="en-US"/>
    </w:rPr>
  </w:style>
  <w:style w:type="paragraph" w:customStyle="1" w:styleId="C4F08FC1C0FA41209DDA62EC463A32C0">
    <w:name w:val="C4F08FC1C0FA41209DDA62EC463A32C0"/>
    <w:rsid w:val="00A0125A"/>
  </w:style>
  <w:style w:type="paragraph" w:customStyle="1" w:styleId="4A8645F3380D4C83A3A24795B56E1A32">
    <w:name w:val="4A8645F3380D4C83A3A24795B56E1A32"/>
    <w:rsid w:val="00A0125A"/>
  </w:style>
  <w:style w:type="paragraph" w:customStyle="1" w:styleId="6247084DC8FF4B6095968C799AA00D1B">
    <w:name w:val="6247084DC8FF4B6095968C799AA00D1B"/>
    <w:rsid w:val="00A0125A"/>
  </w:style>
  <w:style w:type="paragraph" w:customStyle="1" w:styleId="5544129DE51A4BADB1626B598D656FC7">
    <w:name w:val="5544129DE51A4BADB1626B598D656FC7"/>
    <w:rsid w:val="00A0125A"/>
  </w:style>
  <w:style w:type="paragraph" w:customStyle="1" w:styleId="9A4965D808FE4F61944246C4B0361509">
    <w:name w:val="9A4965D808FE4F61944246C4B0361509"/>
    <w:rsid w:val="00A0125A"/>
  </w:style>
  <w:style w:type="paragraph" w:customStyle="1" w:styleId="74A5322071BD41759198EBED744B3C07">
    <w:name w:val="74A5322071BD41759198EBED744B3C07"/>
    <w:rsid w:val="00A0125A"/>
  </w:style>
  <w:style w:type="paragraph" w:customStyle="1" w:styleId="22BAA1991F6A497AB27B892E58198842">
    <w:name w:val="22BAA1991F6A497AB27B892E58198842"/>
    <w:rsid w:val="00A0125A"/>
  </w:style>
  <w:style w:type="paragraph" w:customStyle="1" w:styleId="CA2A369B6CE24E2FB5F7EAB21BDCF26B">
    <w:name w:val="CA2A369B6CE24E2FB5F7EAB21BDCF26B"/>
    <w:rsid w:val="009F553D"/>
  </w:style>
  <w:style w:type="paragraph" w:customStyle="1" w:styleId="88624AA6A71D4EE387CDE21F441994A8">
    <w:name w:val="88624AA6A71D4EE387CDE21F441994A8"/>
    <w:rsid w:val="009F553D"/>
  </w:style>
  <w:style w:type="paragraph" w:customStyle="1" w:styleId="5156B25F3337435DAFA05588318FD55B">
    <w:name w:val="5156B25F3337435DAFA05588318FD55B"/>
    <w:rsid w:val="009F553D"/>
  </w:style>
  <w:style w:type="paragraph" w:customStyle="1" w:styleId="1F7860A437AC4F79A73C049B7B77C59D">
    <w:name w:val="1F7860A437AC4F79A73C049B7B77C59D"/>
    <w:rsid w:val="009F553D"/>
  </w:style>
  <w:style w:type="paragraph" w:customStyle="1" w:styleId="912A9D7A0667400494D029C4C440E034">
    <w:name w:val="912A9D7A0667400494D029C4C440E034"/>
    <w:rsid w:val="009F553D"/>
  </w:style>
  <w:style w:type="paragraph" w:customStyle="1" w:styleId="4156AF7A46D74415BC88B1BBB0B090DF">
    <w:name w:val="4156AF7A46D74415BC88B1BBB0B090DF"/>
    <w:rsid w:val="009F553D"/>
  </w:style>
  <w:style w:type="paragraph" w:customStyle="1" w:styleId="B622ACD6AD694C128A03C38E2411B5B6">
    <w:name w:val="B622ACD6AD694C128A03C38E2411B5B6"/>
    <w:rsid w:val="009F553D"/>
  </w:style>
  <w:style w:type="paragraph" w:customStyle="1" w:styleId="B805581BB9B2483F9E90A225EFE03F5D">
    <w:name w:val="B805581BB9B2483F9E90A225EFE03F5D"/>
    <w:rsid w:val="009F553D"/>
  </w:style>
  <w:style w:type="paragraph" w:customStyle="1" w:styleId="F50DB69E6F0744CB8CC37E650967B6CE">
    <w:name w:val="F50DB69E6F0744CB8CC37E650967B6CE"/>
    <w:rsid w:val="009F553D"/>
  </w:style>
  <w:style w:type="paragraph" w:customStyle="1" w:styleId="3E8DF306C1F94F828FB969F27B309C1B">
    <w:name w:val="3E8DF306C1F94F828FB969F27B309C1B"/>
    <w:rsid w:val="009F553D"/>
  </w:style>
  <w:style w:type="paragraph" w:customStyle="1" w:styleId="202705DAA3D542ED9978D2E5F2F83D34">
    <w:name w:val="202705DAA3D542ED9978D2E5F2F83D34"/>
    <w:rsid w:val="009F553D"/>
  </w:style>
  <w:style w:type="paragraph" w:customStyle="1" w:styleId="A3F3184B79E0418392AC063C7CB79469">
    <w:name w:val="A3F3184B79E0418392AC063C7CB79469"/>
    <w:rsid w:val="00A0125A"/>
    <w:pPr>
      <w:spacing w:after="200" w:line="276" w:lineRule="auto"/>
    </w:pPr>
    <w:rPr>
      <w:lang w:val="en-US" w:eastAsia="en-US"/>
    </w:rPr>
  </w:style>
  <w:style w:type="paragraph" w:customStyle="1" w:styleId="1DC95CDDE844454DB5E493FE97C72C60">
    <w:name w:val="1DC95CDDE844454DB5E493FE97C72C60"/>
    <w:rsid w:val="00A0125A"/>
    <w:pPr>
      <w:spacing w:after="200" w:line="276" w:lineRule="auto"/>
    </w:pPr>
    <w:rPr>
      <w:lang w:val="en-US" w:eastAsia="en-US"/>
    </w:rPr>
  </w:style>
  <w:style w:type="paragraph" w:customStyle="1" w:styleId="971C1CE96DF9454CAB696E2655F47380">
    <w:name w:val="971C1CE96DF9454CAB696E2655F47380"/>
    <w:rsid w:val="00A0125A"/>
    <w:pPr>
      <w:spacing w:after="200" w:line="276" w:lineRule="auto"/>
    </w:pPr>
    <w:rPr>
      <w:lang w:val="en-US" w:eastAsia="en-US"/>
    </w:rPr>
  </w:style>
  <w:style w:type="paragraph" w:customStyle="1" w:styleId="3C8B4B5175444CA3AA60E6A8CA2621E2">
    <w:name w:val="3C8B4B5175444CA3AA60E6A8CA2621E2"/>
    <w:rsid w:val="00A0125A"/>
    <w:pPr>
      <w:spacing w:after="200" w:line="276" w:lineRule="auto"/>
    </w:pPr>
    <w:rPr>
      <w:lang w:val="en-US" w:eastAsia="en-US"/>
    </w:rPr>
  </w:style>
  <w:style w:type="paragraph" w:customStyle="1" w:styleId="048A8ED88B224F5095A3011424520F65">
    <w:name w:val="048A8ED88B224F5095A3011424520F65"/>
    <w:rsid w:val="00A0125A"/>
    <w:pPr>
      <w:spacing w:after="200" w:line="276" w:lineRule="auto"/>
    </w:pPr>
    <w:rPr>
      <w:lang w:val="en-US" w:eastAsia="en-US"/>
    </w:rPr>
  </w:style>
  <w:style w:type="paragraph" w:customStyle="1" w:styleId="8182D446CE33468FB396A7DB6A5876BA">
    <w:name w:val="8182D446CE33468FB396A7DB6A5876BA"/>
    <w:rsid w:val="00A0125A"/>
    <w:pPr>
      <w:spacing w:after="200" w:line="276" w:lineRule="auto"/>
    </w:pPr>
    <w:rPr>
      <w:lang w:val="en-US" w:eastAsia="en-US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#1 Pasea St, St. Augustine</CompanyAddress>
  <CompanyPhone>384-5277</CompanyPhone>
  <CompanyFax/>
  <CompanyEmail>arielis1ariel@gmail.com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026339E-C034-4D6B-A049-4A65C1C5601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5431C3B-1C29-4CFE-8693-96D0EE2863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2</TotalTime>
  <Pages>3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Ariel Matthews</dc:creator>
  <cp:keywords/>
  <cp:lastModifiedBy>w</cp:lastModifiedBy>
  <cp:revision>2</cp:revision>
  <dcterms:created xsi:type="dcterms:W3CDTF">2016-04-20T23:38:00Z</dcterms:created>
  <dcterms:modified xsi:type="dcterms:W3CDTF">2016-04-20T23:38:00Z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TC029188809991</vt:lpwstr>
  </property>
</Properties>
</file>