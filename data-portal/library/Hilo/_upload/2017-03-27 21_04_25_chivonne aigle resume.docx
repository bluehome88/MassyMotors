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A4" w:rsidRPr="00564A05" w:rsidRDefault="003836C9" w:rsidP="001D2A29">
      <w:pPr>
        <w:pStyle w:val="Name"/>
        <w:rPr>
          <w:rFonts w:ascii="Times New Roman" w:hAnsi="Times New Roman"/>
          <w:sz w:val="24"/>
          <w:szCs w:val="24"/>
        </w:rPr>
      </w:pPr>
      <w:r w:rsidRPr="00564A05">
        <w:rPr>
          <w:rFonts w:ascii="Times New Roman" w:hAnsi="Times New Roman"/>
          <w:sz w:val="24"/>
          <w:szCs w:val="24"/>
        </w:rPr>
        <w:t xml:space="preserve">Chivonne </w:t>
      </w:r>
      <w:proofErr w:type="spellStart"/>
      <w:r w:rsidRPr="00564A05">
        <w:rPr>
          <w:rFonts w:ascii="Times New Roman" w:hAnsi="Times New Roman"/>
          <w:sz w:val="24"/>
          <w:szCs w:val="24"/>
        </w:rPr>
        <w:t>Annalicia</w:t>
      </w:r>
      <w:proofErr w:type="spellEnd"/>
      <w:r w:rsidRPr="00564A05">
        <w:rPr>
          <w:rFonts w:ascii="Times New Roman" w:hAnsi="Times New Roman"/>
          <w:sz w:val="24"/>
          <w:szCs w:val="24"/>
        </w:rPr>
        <w:t xml:space="preserve"> Aigle</w:t>
      </w:r>
    </w:p>
    <w:p w:rsidR="00564A05" w:rsidRPr="00564A05" w:rsidRDefault="002A68B5" w:rsidP="001D2A29">
      <w:pPr>
        <w:pStyle w:val="Addres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hAnsi="Times New Roman" w:cs="Times New Roman"/>
          <w:sz w:val="24"/>
          <w:szCs w:val="24"/>
        </w:rPr>
        <w:t>#27 Abin</w:t>
      </w:r>
      <w:r w:rsidR="009D6B2D" w:rsidRPr="00564A05">
        <w:rPr>
          <w:rFonts w:ascii="Times New Roman" w:hAnsi="Times New Roman" w:cs="Times New Roman"/>
          <w:sz w:val="24"/>
          <w:szCs w:val="24"/>
        </w:rPr>
        <w:t>g</w:t>
      </w:r>
      <w:r w:rsidRPr="00564A05">
        <w:rPr>
          <w:rFonts w:ascii="Times New Roman" w:hAnsi="Times New Roman" w:cs="Times New Roman"/>
          <w:sz w:val="24"/>
          <w:szCs w:val="24"/>
        </w:rPr>
        <w:t xml:space="preserve">ton Drive, Aberdeen </w:t>
      </w:r>
      <w:r w:rsidR="001B1B17" w:rsidRPr="00564A05">
        <w:rPr>
          <w:rFonts w:ascii="Times New Roman" w:hAnsi="Times New Roman" w:cs="Times New Roman"/>
          <w:sz w:val="24"/>
          <w:szCs w:val="24"/>
        </w:rPr>
        <w:t>Park, East</w:t>
      </w:r>
      <w:r w:rsidRPr="00564A05">
        <w:rPr>
          <w:rFonts w:ascii="Times New Roman" w:hAnsi="Times New Roman" w:cs="Times New Roman"/>
          <w:sz w:val="24"/>
          <w:szCs w:val="24"/>
        </w:rPr>
        <w:t xml:space="preserve"> Edinburgh Gardens</w:t>
      </w:r>
      <w:r w:rsidR="00F5581F" w:rsidRPr="00564A05">
        <w:rPr>
          <w:rFonts w:ascii="Times New Roman" w:hAnsi="Times New Roman" w:cs="Times New Roman"/>
          <w:sz w:val="24"/>
          <w:szCs w:val="24"/>
        </w:rPr>
        <w:t xml:space="preserve"> </w:t>
      </w:r>
      <w:r w:rsidR="00F5581F" w:rsidRPr="00564A05">
        <w:rPr>
          <w:rFonts w:ascii="Times New Roman" w:hAnsi="Times New Roman" w:cs="Times New Roman"/>
          <w:sz w:val="24"/>
          <w:szCs w:val="24"/>
        </w:rPr>
        <w:sym w:font="Wingdings" w:char="F06C"/>
      </w:r>
      <w:r w:rsidRPr="00564A05">
        <w:rPr>
          <w:rFonts w:ascii="Times New Roman" w:hAnsi="Times New Roman" w:cs="Times New Roman"/>
          <w:sz w:val="24"/>
          <w:szCs w:val="24"/>
        </w:rPr>
        <w:t xml:space="preserve">  Chaguanas</w:t>
      </w:r>
      <w:r w:rsidR="00F5581F" w:rsidRPr="00564A05">
        <w:rPr>
          <w:rFonts w:ascii="Times New Roman" w:hAnsi="Times New Roman" w:cs="Times New Roman"/>
          <w:sz w:val="24"/>
          <w:szCs w:val="24"/>
        </w:rPr>
        <w:t xml:space="preserve"> </w:t>
      </w:r>
      <w:r w:rsidR="00F5581F" w:rsidRPr="00564A05">
        <w:rPr>
          <w:rFonts w:ascii="Times New Roman" w:hAnsi="Times New Roman" w:cs="Times New Roman"/>
          <w:sz w:val="24"/>
          <w:szCs w:val="24"/>
        </w:rPr>
        <w:sym w:font="Wingdings" w:char="F06C"/>
      </w:r>
      <w:r w:rsidR="00B20B69" w:rsidRPr="00564A05">
        <w:rPr>
          <w:rFonts w:ascii="Times New Roman" w:hAnsi="Times New Roman" w:cs="Times New Roman"/>
          <w:sz w:val="24"/>
          <w:szCs w:val="24"/>
        </w:rPr>
        <w:t xml:space="preserve">  </w:t>
      </w:r>
      <w:r w:rsidR="009D6B2D" w:rsidRPr="00564A05">
        <w:rPr>
          <w:rFonts w:ascii="Times New Roman" w:hAnsi="Times New Roman" w:cs="Times New Roman"/>
          <w:sz w:val="24"/>
          <w:szCs w:val="24"/>
        </w:rPr>
        <w:t>706-7169</w:t>
      </w:r>
    </w:p>
    <w:p w:rsidR="009A24A4" w:rsidRPr="00564A05" w:rsidRDefault="00F5581F" w:rsidP="001D2A29">
      <w:pPr>
        <w:pStyle w:val="Addres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hAnsi="Times New Roman" w:cs="Times New Roman"/>
          <w:sz w:val="24"/>
          <w:szCs w:val="24"/>
        </w:rPr>
        <w:sym w:font="Wingdings" w:char="F06C"/>
      </w:r>
      <w:r w:rsidR="002A68B5" w:rsidRPr="00564A05">
        <w:rPr>
          <w:rFonts w:ascii="Times New Roman" w:hAnsi="Times New Roman" w:cs="Times New Roman"/>
          <w:sz w:val="24"/>
          <w:szCs w:val="24"/>
        </w:rPr>
        <w:t xml:space="preserve">  </w:t>
      </w:r>
      <w:r w:rsidR="003836C9" w:rsidRPr="00564A05">
        <w:rPr>
          <w:rFonts w:ascii="Times New Roman" w:hAnsi="Times New Roman" w:cs="Times New Roman"/>
          <w:sz w:val="24"/>
          <w:szCs w:val="24"/>
        </w:rPr>
        <w:t>chivonne14@live.com</w:t>
      </w:r>
    </w:p>
    <w:p w:rsidR="009D0250" w:rsidRPr="00564A05" w:rsidRDefault="00F5581F" w:rsidP="00564A05">
      <w:pPr>
        <w:pStyle w:val="ResumeHeadings"/>
        <w:jc w:val="both"/>
        <w:rPr>
          <w:rFonts w:ascii="Times New Roman" w:hAnsi="Times New Roman" w:cs="Times New Roman"/>
          <w:szCs w:val="24"/>
        </w:rPr>
      </w:pPr>
      <w:r w:rsidRPr="00564A05">
        <w:rPr>
          <w:rFonts w:ascii="Times New Roman" w:hAnsi="Times New Roman" w:cs="Times New Roman"/>
          <w:szCs w:val="24"/>
        </w:rPr>
        <w:t>Personal Profile</w:t>
      </w:r>
    </w:p>
    <w:p w:rsidR="009A24A4" w:rsidRPr="00564A05" w:rsidRDefault="00E30C15" w:rsidP="00564A05">
      <w:pPr>
        <w:pStyle w:val="ResumeHeadings"/>
        <w:numPr>
          <w:ilvl w:val="0"/>
          <w:numId w:val="33"/>
        </w:numPr>
        <w:jc w:val="both"/>
        <w:rPr>
          <w:rFonts w:ascii="Times New Roman" w:hAnsi="Times New Roman" w:cs="Times New Roman"/>
          <w:szCs w:val="24"/>
        </w:rPr>
      </w:pPr>
      <w:r w:rsidRPr="00564A05">
        <w:rPr>
          <w:rFonts w:ascii="Times New Roman" w:eastAsia="MS Mincho" w:hAnsi="Times New Roman" w:cs="Times New Roman"/>
          <w:szCs w:val="24"/>
        </w:rPr>
        <w:t xml:space="preserve">CXC </w:t>
      </w:r>
      <w:proofErr w:type="spellStart"/>
      <w:r w:rsidRPr="00564A05">
        <w:rPr>
          <w:rFonts w:ascii="Times New Roman" w:eastAsia="MS Mincho" w:hAnsi="Times New Roman" w:cs="Times New Roman"/>
          <w:szCs w:val="24"/>
        </w:rPr>
        <w:t>O’level</w:t>
      </w:r>
      <w:proofErr w:type="spellEnd"/>
      <w:r w:rsidRPr="00564A05">
        <w:rPr>
          <w:rFonts w:ascii="Times New Roman" w:eastAsia="MS Mincho" w:hAnsi="Times New Roman" w:cs="Times New Roman"/>
          <w:szCs w:val="24"/>
        </w:rPr>
        <w:t xml:space="preserve"> May /June 2015</w:t>
      </w:r>
    </w:p>
    <w:p w:rsidR="00E30C15" w:rsidRPr="00564A05" w:rsidRDefault="00E30C15" w:rsidP="00564A05">
      <w:pPr>
        <w:pStyle w:val="Overviewbullets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Mathematics -Grade 2</w:t>
      </w:r>
    </w:p>
    <w:p w:rsidR="009A24A4" w:rsidRPr="00564A05" w:rsidRDefault="002A68B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English</w:t>
      </w:r>
      <w:r w:rsidR="00E30C15" w:rsidRPr="00564A05">
        <w:rPr>
          <w:rFonts w:ascii="Times New Roman" w:eastAsia="MS Mincho" w:hAnsi="Times New Roman" w:cs="Times New Roman"/>
          <w:sz w:val="24"/>
          <w:szCs w:val="24"/>
        </w:rPr>
        <w:t xml:space="preserve"> A -</w:t>
      </w:r>
      <w:r w:rsidRPr="00564A05">
        <w:rPr>
          <w:rFonts w:ascii="Times New Roman" w:eastAsia="MS Mincho" w:hAnsi="Times New Roman" w:cs="Times New Roman"/>
          <w:sz w:val="24"/>
          <w:szCs w:val="24"/>
        </w:rPr>
        <w:t xml:space="preserve"> Grade 2 </w:t>
      </w:r>
    </w:p>
    <w:p w:rsidR="00E30C15" w:rsidRPr="00564A05" w:rsidRDefault="00E30C1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English B-Grade 2</w:t>
      </w:r>
    </w:p>
    <w:p w:rsidR="00E30C15" w:rsidRPr="00564A05" w:rsidRDefault="00E30C1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Social studies-Grade 2</w:t>
      </w:r>
    </w:p>
    <w:p w:rsidR="00E30C15" w:rsidRPr="00564A05" w:rsidRDefault="00E30C1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Office administration- Grade 2</w:t>
      </w:r>
    </w:p>
    <w:p w:rsidR="00E30C15" w:rsidRPr="00564A05" w:rsidRDefault="00E30C1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Integrated science-Grade 2</w:t>
      </w:r>
    </w:p>
    <w:p w:rsidR="00E30C15" w:rsidRPr="00564A05" w:rsidRDefault="00E30C1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Geography-Grade 4</w:t>
      </w:r>
    </w:p>
    <w:p w:rsidR="00564A05" w:rsidRPr="00564A05" w:rsidRDefault="00564A05" w:rsidP="00564A05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E30C15" w:rsidRPr="00564A05" w:rsidRDefault="009D0250" w:rsidP="00564A05">
      <w:pPr>
        <w:pStyle w:val="Overviewbullets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564A05">
        <w:rPr>
          <w:rFonts w:ascii="Times New Roman" w:hAnsi="Times New Roman" w:cs="Times New Roman"/>
          <w:b/>
          <w:sz w:val="24"/>
          <w:szCs w:val="24"/>
        </w:rPr>
        <w:t>MAY JUNE 2015</w:t>
      </w:r>
    </w:p>
    <w:p w:rsidR="00E30C15" w:rsidRPr="00564A05" w:rsidRDefault="00E30C1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Office administration Caribbean Vocational Q</w:t>
      </w:r>
      <w:r w:rsidR="009D0250" w:rsidRPr="00564A05">
        <w:rPr>
          <w:rFonts w:ascii="Times New Roman" w:eastAsia="MS Mincho" w:hAnsi="Times New Roman" w:cs="Times New Roman"/>
          <w:sz w:val="24"/>
          <w:szCs w:val="24"/>
        </w:rPr>
        <w:t>ualification (CVQ</w:t>
      </w:r>
      <w:r w:rsidRPr="00564A05">
        <w:rPr>
          <w:rFonts w:ascii="Times New Roman" w:eastAsia="MS Mincho" w:hAnsi="Times New Roman" w:cs="Times New Roman"/>
          <w:sz w:val="24"/>
          <w:szCs w:val="24"/>
        </w:rPr>
        <w:t>) office clerk (level 1)</w:t>
      </w:r>
    </w:p>
    <w:p w:rsidR="00564A05" w:rsidRPr="00564A05" w:rsidRDefault="00564A05" w:rsidP="00564A05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74453F" w:rsidRPr="00564A05" w:rsidRDefault="0074453F" w:rsidP="00564A05">
      <w:pPr>
        <w:pStyle w:val="Overviewbullets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564A05">
        <w:rPr>
          <w:rFonts w:ascii="Times New Roman" w:eastAsia="MS Mincho" w:hAnsi="Times New Roman" w:cs="Times New Roman"/>
          <w:b/>
          <w:sz w:val="24"/>
          <w:szCs w:val="24"/>
        </w:rPr>
        <w:t>May/June 2016</w:t>
      </w:r>
    </w:p>
    <w:p w:rsidR="00564A05" w:rsidRPr="00564A05" w:rsidRDefault="00564A0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Caribbean studies- Grade 3</w:t>
      </w:r>
    </w:p>
    <w:p w:rsidR="00564A05" w:rsidRPr="00564A05" w:rsidRDefault="00564A05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sociology(unit 1)- Grade 4</w:t>
      </w:r>
    </w:p>
    <w:p w:rsidR="00564A05" w:rsidRPr="00564A05" w:rsidRDefault="0074453F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environmental science (unit 1)</w:t>
      </w:r>
      <w:r w:rsidR="00564A05" w:rsidRPr="00564A05">
        <w:rPr>
          <w:rFonts w:ascii="Times New Roman" w:eastAsia="MS Mincho" w:hAnsi="Times New Roman" w:cs="Times New Roman"/>
          <w:sz w:val="24"/>
          <w:szCs w:val="24"/>
        </w:rPr>
        <w:t>-Grade 2</w:t>
      </w:r>
    </w:p>
    <w:p w:rsidR="00564A05" w:rsidRPr="00564A05" w:rsidRDefault="0074453F" w:rsidP="00564A05">
      <w:pPr>
        <w:pStyle w:val="Overviewbullets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l</w:t>
      </w:r>
      <w:r w:rsidR="00564A05" w:rsidRPr="00564A05">
        <w:rPr>
          <w:rFonts w:ascii="Times New Roman" w:eastAsia="MS Mincho" w:hAnsi="Times New Roman" w:cs="Times New Roman"/>
          <w:sz w:val="24"/>
          <w:szCs w:val="24"/>
        </w:rPr>
        <w:t>iteratures in English (unit 1)- Grade 5</w:t>
      </w:r>
    </w:p>
    <w:p w:rsidR="00564A05" w:rsidRPr="00564A05" w:rsidRDefault="00564A05" w:rsidP="00564A05">
      <w:pPr>
        <w:pStyle w:val="Overviewbullet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9A24A4" w:rsidRPr="00564A05" w:rsidRDefault="00F5581F" w:rsidP="00564A05">
      <w:pPr>
        <w:pStyle w:val="Overviewbullets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564A0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A68B5" w:rsidRPr="00564A05" w:rsidRDefault="009D0250" w:rsidP="00564A05">
      <w:pPr>
        <w:pStyle w:val="OrganizationName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hAnsi="Times New Roman" w:cs="Times New Roman"/>
          <w:sz w:val="24"/>
          <w:szCs w:val="24"/>
        </w:rPr>
        <w:t>A.S.J.A Girls CO</w:t>
      </w:r>
      <w:r w:rsidR="00E30C15" w:rsidRPr="00564A05">
        <w:rPr>
          <w:rFonts w:ascii="Times New Roman" w:hAnsi="Times New Roman" w:cs="Times New Roman"/>
          <w:sz w:val="24"/>
          <w:szCs w:val="24"/>
        </w:rPr>
        <w:t>LLEGE CHARLIEVILLE</w:t>
      </w:r>
    </w:p>
    <w:p w:rsidR="009D0250" w:rsidRDefault="002A68B5" w:rsidP="00564A05">
      <w:pPr>
        <w:pStyle w:val="OrganizationName"/>
        <w:jc w:val="both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hAnsi="Times New Roman" w:cs="Times New Roman"/>
          <w:sz w:val="24"/>
          <w:szCs w:val="24"/>
        </w:rPr>
        <w:t xml:space="preserve">Class year – </w:t>
      </w:r>
      <w:r w:rsidR="009D0250" w:rsidRPr="00564A05">
        <w:rPr>
          <w:rFonts w:ascii="Times New Roman" w:hAnsi="Times New Roman" w:cs="Times New Roman"/>
          <w:sz w:val="24"/>
          <w:szCs w:val="24"/>
        </w:rPr>
        <w:t>2010-2015</w:t>
      </w:r>
    </w:p>
    <w:p w:rsidR="00564A05" w:rsidRPr="00564A05" w:rsidRDefault="00564A05" w:rsidP="00564A05">
      <w:pPr>
        <w:pStyle w:val="OrganizationName"/>
        <w:jc w:val="both"/>
        <w:rPr>
          <w:rFonts w:ascii="Times New Roman" w:hAnsi="Times New Roman" w:cs="Times New Roman"/>
          <w:sz w:val="24"/>
          <w:szCs w:val="24"/>
        </w:rPr>
      </w:pPr>
    </w:p>
    <w:p w:rsidR="002A68B5" w:rsidRPr="00564A05" w:rsidRDefault="009D0250" w:rsidP="00564A05">
      <w:pPr>
        <w:pStyle w:val="OrganizationName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hAnsi="Times New Roman" w:cs="Times New Roman"/>
          <w:sz w:val="24"/>
          <w:szCs w:val="24"/>
        </w:rPr>
        <w:t>SIXTH FORM GOVERNMENT POLYTECHNIC INSTITUTE ST JAMES</w:t>
      </w:r>
      <w:r w:rsidR="002A68B5" w:rsidRPr="00564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B5B" w:rsidRDefault="009D0250" w:rsidP="00564A05">
      <w:pPr>
        <w:pStyle w:val="OrganizationName"/>
        <w:jc w:val="both"/>
        <w:rPr>
          <w:rFonts w:ascii="Times New Roman" w:hAnsi="Times New Roman" w:cs="Times New Roman"/>
          <w:sz w:val="24"/>
          <w:szCs w:val="24"/>
        </w:rPr>
      </w:pPr>
      <w:r w:rsidRPr="00564A05">
        <w:rPr>
          <w:rFonts w:ascii="Times New Roman" w:hAnsi="Times New Roman" w:cs="Times New Roman"/>
          <w:sz w:val="24"/>
          <w:szCs w:val="24"/>
        </w:rPr>
        <w:t>2015-PRESENT</w:t>
      </w:r>
    </w:p>
    <w:p w:rsidR="00564A05" w:rsidRPr="00564A05" w:rsidRDefault="00564A05" w:rsidP="00564A05">
      <w:pPr>
        <w:pStyle w:val="OrganizationName"/>
        <w:jc w:val="both"/>
        <w:rPr>
          <w:rFonts w:ascii="Times New Roman" w:hAnsi="Times New Roman" w:cs="Times New Roman"/>
          <w:sz w:val="24"/>
          <w:szCs w:val="24"/>
        </w:rPr>
      </w:pPr>
    </w:p>
    <w:p w:rsidR="009D4B5B" w:rsidRPr="00564A05" w:rsidRDefault="009D4B5B" w:rsidP="00564A05">
      <w:pPr>
        <w:pStyle w:val="OrganizationName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564A05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_____________________________________________________________________________</w:t>
      </w:r>
    </w:p>
    <w:p w:rsidR="009A24A4" w:rsidRPr="00564A05" w:rsidRDefault="00F5581F" w:rsidP="00564A05">
      <w:pPr>
        <w:pStyle w:val="JobTitlebold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Professional Experience</w:t>
      </w:r>
    </w:p>
    <w:p w:rsidR="002A68B5" w:rsidRPr="00564A05" w:rsidRDefault="002A68B5" w:rsidP="00564A05">
      <w:pPr>
        <w:pStyle w:val="JobTitlebold"/>
        <w:jc w:val="both"/>
        <w:rPr>
          <w:rFonts w:ascii="Times New Roman" w:eastAsia="MS Mincho" w:hAnsi="Times New Roman" w:cs="Times New Roman"/>
          <w:b w:val="0"/>
          <w:sz w:val="24"/>
          <w:szCs w:val="24"/>
        </w:rPr>
      </w:pPr>
      <w:r w:rsidRPr="00564A05">
        <w:rPr>
          <w:rFonts w:ascii="Times New Roman" w:eastAsia="MS Mincho" w:hAnsi="Times New Roman" w:cs="Times New Roman"/>
          <w:b w:val="0"/>
          <w:sz w:val="24"/>
          <w:szCs w:val="24"/>
        </w:rPr>
        <w:t>I have no</w:t>
      </w:r>
      <w:r w:rsidR="009D0250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work</w:t>
      </w:r>
      <w:r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experience</w:t>
      </w:r>
      <w:r w:rsidR="009D0250" w:rsidRPr="00564A05">
        <w:rPr>
          <w:rFonts w:ascii="Times New Roman" w:eastAsia="MS Mincho" w:hAnsi="Times New Roman" w:cs="Times New Roman"/>
          <w:b w:val="0"/>
          <w:sz w:val="24"/>
          <w:szCs w:val="24"/>
        </w:rPr>
        <w:t>. I wrote cxc in 2015 and I am currently continuing my studies</w:t>
      </w:r>
      <w:r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</w:t>
      </w:r>
      <w:r w:rsidR="00A010F2">
        <w:rPr>
          <w:rFonts w:ascii="Times New Roman" w:eastAsia="MS Mincho" w:hAnsi="Times New Roman" w:cs="Times New Roman"/>
          <w:b w:val="0"/>
          <w:sz w:val="24"/>
          <w:szCs w:val="24"/>
        </w:rPr>
        <w:t>at S</w:t>
      </w:r>
      <w:r w:rsidR="0076373A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ixth </w:t>
      </w:r>
      <w:r w:rsidR="00A010F2" w:rsidRPr="00564A05">
        <w:rPr>
          <w:rFonts w:ascii="Times New Roman" w:eastAsia="MS Mincho" w:hAnsi="Times New Roman" w:cs="Times New Roman"/>
          <w:b w:val="0"/>
          <w:sz w:val="24"/>
          <w:szCs w:val="24"/>
        </w:rPr>
        <w:t>Form Government Polytechnic Institute</w:t>
      </w:r>
      <w:r w:rsidR="009D0250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to earn my</w:t>
      </w:r>
      <w:r w:rsidR="00A010F2">
        <w:rPr>
          <w:rFonts w:ascii="Times New Roman" w:eastAsia="MS Mincho" w:hAnsi="Times New Roman" w:cs="Times New Roman"/>
          <w:b w:val="0"/>
          <w:sz w:val="24"/>
          <w:szCs w:val="24"/>
        </w:rPr>
        <w:t xml:space="preserve"> unit 2</w:t>
      </w:r>
      <w:r w:rsidR="009D0250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</w:t>
      </w:r>
      <w:r w:rsidR="00564A05" w:rsidRPr="00564A05">
        <w:rPr>
          <w:rFonts w:ascii="Times New Roman" w:eastAsia="MS Mincho" w:hAnsi="Times New Roman" w:cs="Times New Roman"/>
          <w:b w:val="0"/>
          <w:sz w:val="24"/>
          <w:szCs w:val="24"/>
        </w:rPr>
        <w:t>A ‘Level</w:t>
      </w:r>
      <w:r w:rsidR="009D0250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</w:t>
      </w:r>
      <w:r w:rsidR="00B20B69" w:rsidRPr="00564A05">
        <w:rPr>
          <w:rFonts w:ascii="Times New Roman" w:eastAsia="MS Mincho" w:hAnsi="Times New Roman" w:cs="Times New Roman"/>
          <w:b w:val="0"/>
          <w:sz w:val="24"/>
          <w:szCs w:val="24"/>
        </w:rPr>
        <w:t>passes. I am looking for a job because I want to gain experience and contribute to the efficiency of your business</w:t>
      </w:r>
      <w:r w:rsidR="0076373A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in the process</w:t>
      </w:r>
      <w:r w:rsidR="00A010F2">
        <w:rPr>
          <w:rFonts w:ascii="Times New Roman" w:eastAsia="MS Mincho" w:hAnsi="Times New Roman" w:cs="Times New Roman"/>
          <w:b w:val="0"/>
          <w:sz w:val="24"/>
          <w:szCs w:val="24"/>
        </w:rPr>
        <w:t xml:space="preserve"> and I am very hard working and dedicated to any task I am given.</w:t>
      </w:r>
      <w:r w:rsidR="00B20B69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</w:t>
      </w:r>
      <w:r w:rsidR="001B1B17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Thank </w:t>
      </w:r>
      <w:r w:rsidR="00B20B69" w:rsidRPr="00564A05">
        <w:rPr>
          <w:rFonts w:ascii="Times New Roman" w:eastAsia="MS Mincho" w:hAnsi="Times New Roman" w:cs="Times New Roman"/>
          <w:b w:val="0"/>
          <w:sz w:val="24"/>
          <w:szCs w:val="24"/>
        </w:rPr>
        <w:t>you</w:t>
      </w:r>
      <w:r w:rsidR="0076373A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, please consider me. </w:t>
      </w:r>
      <w:r w:rsidR="00B20B69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The Area </w:t>
      </w:r>
      <w:r w:rsidR="0076373A" w:rsidRPr="00564A05">
        <w:rPr>
          <w:rFonts w:ascii="Times New Roman" w:eastAsia="MS Mincho" w:hAnsi="Times New Roman" w:cs="Times New Roman"/>
          <w:b w:val="0"/>
          <w:sz w:val="24"/>
          <w:szCs w:val="24"/>
        </w:rPr>
        <w:t>I am interested in working</w:t>
      </w:r>
      <w:r w:rsidR="00B20B69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is C</w:t>
      </w:r>
      <w:r w:rsidR="000748EF" w:rsidRPr="00564A05">
        <w:rPr>
          <w:rFonts w:ascii="Times New Roman" w:eastAsia="MS Mincho" w:hAnsi="Times New Roman" w:cs="Times New Roman"/>
          <w:b w:val="0"/>
          <w:sz w:val="24"/>
          <w:szCs w:val="24"/>
        </w:rPr>
        <w:t>haguanas</w:t>
      </w:r>
      <w:r w:rsidR="00B20B69" w:rsidRPr="00564A05">
        <w:rPr>
          <w:rFonts w:ascii="Times New Roman" w:eastAsia="MS Mincho" w:hAnsi="Times New Roman" w:cs="Times New Roman"/>
          <w:b w:val="0"/>
          <w:sz w:val="24"/>
          <w:szCs w:val="24"/>
        </w:rPr>
        <w:t>.</w:t>
      </w:r>
      <w:r w:rsidR="000748EF" w:rsidRPr="00564A05">
        <w:rPr>
          <w:rFonts w:ascii="Times New Roman" w:eastAsia="MS Mincho" w:hAnsi="Times New Roman" w:cs="Times New Roman"/>
          <w:b w:val="0"/>
          <w:sz w:val="24"/>
          <w:szCs w:val="24"/>
        </w:rPr>
        <w:t xml:space="preserve"> </w:t>
      </w:r>
    </w:p>
    <w:p w:rsidR="009A24A4" w:rsidRPr="00564A05" w:rsidRDefault="00F5581F" w:rsidP="00564A05">
      <w:pPr>
        <w:pStyle w:val="ResumeHeadings"/>
        <w:jc w:val="both"/>
        <w:rPr>
          <w:rFonts w:ascii="Times New Roman" w:hAnsi="Times New Roman" w:cs="Times New Roman"/>
          <w:szCs w:val="24"/>
        </w:rPr>
      </w:pPr>
      <w:r w:rsidRPr="00564A05">
        <w:rPr>
          <w:rFonts w:ascii="Times New Roman" w:hAnsi="Times New Roman" w:cs="Times New Roman"/>
          <w:szCs w:val="24"/>
        </w:rPr>
        <w:t>Activities</w:t>
      </w:r>
    </w:p>
    <w:p w:rsidR="00564A05" w:rsidRDefault="00B20B69" w:rsidP="00564A0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Track and f</w:t>
      </w:r>
      <w:r w:rsidR="00767AA5" w:rsidRPr="00564A05">
        <w:rPr>
          <w:rFonts w:ascii="Times New Roman" w:eastAsia="MS Mincho" w:hAnsi="Times New Roman" w:cs="Times New Roman"/>
          <w:sz w:val="24"/>
          <w:szCs w:val="24"/>
        </w:rPr>
        <w:t>ield (strider</w:t>
      </w:r>
      <w:r w:rsidR="009D6B2D" w:rsidRPr="00564A05">
        <w:rPr>
          <w:rFonts w:ascii="Times New Roman" w:eastAsia="MS Mincho" w:hAnsi="Times New Roman" w:cs="Times New Roman"/>
          <w:sz w:val="24"/>
          <w:szCs w:val="24"/>
        </w:rPr>
        <w:t>s</w:t>
      </w:r>
      <w:r w:rsidR="00564A05">
        <w:rPr>
          <w:rFonts w:ascii="Times New Roman" w:eastAsia="MS Mincho" w:hAnsi="Times New Roman" w:cs="Times New Roman"/>
          <w:sz w:val="24"/>
          <w:szCs w:val="24"/>
        </w:rPr>
        <w:t xml:space="preserve"> athletics club)</w:t>
      </w:r>
    </w:p>
    <w:p w:rsidR="00564A05" w:rsidRDefault="00767AA5" w:rsidP="00564A0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N</w:t>
      </w:r>
      <w:r w:rsidR="00564A05">
        <w:rPr>
          <w:rFonts w:ascii="Times New Roman" w:eastAsia="MS Mincho" w:hAnsi="Times New Roman" w:cs="Times New Roman"/>
          <w:sz w:val="24"/>
          <w:szCs w:val="24"/>
        </w:rPr>
        <w:t>etball</w:t>
      </w:r>
      <w:r w:rsidR="009D6B2D" w:rsidRPr="00564A05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564A05" w:rsidRDefault="009D6B2D" w:rsidP="00564A0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 xml:space="preserve">Drama </w:t>
      </w:r>
      <w:r w:rsidR="00564A05">
        <w:rPr>
          <w:rFonts w:ascii="Times New Roman" w:eastAsia="MS Mincho" w:hAnsi="Times New Roman" w:cs="Times New Roman"/>
          <w:sz w:val="24"/>
          <w:szCs w:val="24"/>
        </w:rPr>
        <w:t>club</w:t>
      </w:r>
    </w:p>
    <w:p w:rsidR="00564A05" w:rsidRDefault="003F2E8A" w:rsidP="00564A0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</w:t>
      </w:r>
      <w:bookmarkStart w:id="0" w:name="_GoBack"/>
      <w:bookmarkEnd w:id="0"/>
      <w:r w:rsidR="00564A05">
        <w:rPr>
          <w:rFonts w:ascii="Times New Roman" w:eastAsia="MS Mincho" w:hAnsi="Times New Roman" w:cs="Times New Roman"/>
          <w:sz w:val="24"/>
          <w:szCs w:val="24"/>
        </w:rPr>
        <w:t>hoir</w:t>
      </w:r>
    </w:p>
    <w:p w:rsidR="009A24A4" w:rsidRPr="00564A05" w:rsidRDefault="00564A05" w:rsidP="00564A0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Dance</w:t>
      </w:r>
    </w:p>
    <w:p w:rsidR="009A24A4" w:rsidRPr="00564A05" w:rsidRDefault="002A68B5" w:rsidP="00564A05">
      <w:pPr>
        <w:pStyle w:val="Overviewbullets"/>
        <w:rPr>
          <w:rFonts w:ascii="Times New Roman" w:eastAsia="MS Mincho" w:hAnsi="Times New Roman" w:cs="Times New Roman"/>
          <w:sz w:val="24"/>
          <w:szCs w:val="24"/>
        </w:rPr>
      </w:pPr>
      <w:r w:rsidRPr="00564A05">
        <w:rPr>
          <w:rFonts w:ascii="Times New Roman" w:eastAsia="MS Mincho" w:hAnsi="Times New Roman" w:cs="Times New Roman"/>
          <w:sz w:val="24"/>
          <w:szCs w:val="24"/>
        </w:rPr>
        <w:t>Church</w:t>
      </w:r>
      <w:r w:rsidR="0076373A" w:rsidRPr="00564A05">
        <w:rPr>
          <w:rFonts w:ascii="Times New Roman" w:eastAsia="MS Mincho" w:hAnsi="Times New Roman" w:cs="Times New Roman"/>
          <w:sz w:val="24"/>
          <w:szCs w:val="24"/>
        </w:rPr>
        <w:t xml:space="preserve"> (Temple of R</w:t>
      </w:r>
      <w:r w:rsidR="00B20B69" w:rsidRPr="00564A05">
        <w:rPr>
          <w:rFonts w:ascii="Times New Roman" w:eastAsia="MS Mincho" w:hAnsi="Times New Roman" w:cs="Times New Roman"/>
          <w:sz w:val="24"/>
          <w:szCs w:val="24"/>
        </w:rPr>
        <w:t>estoration)</w:t>
      </w:r>
    </w:p>
    <w:sectPr w:rsidR="009A24A4" w:rsidRPr="00564A05" w:rsidSect="009A24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9B9" w:rsidRDefault="000829B9">
      <w:r>
        <w:separator/>
      </w:r>
    </w:p>
  </w:endnote>
  <w:endnote w:type="continuationSeparator" w:id="0">
    <w:p w:rsidR="000829B9" w:rsidRDefault="0008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A4" w:rsidRDefault="009A24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A4" w:rsidRDefault="009A24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A4" w:rsidRDefault="009A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9B9" w:rsidRDefault="000829B9">
      <w:r>
        <w:separator/>
      </w:r>
    </w:p>
  </w:footnote>
  <w:footnote w:type="continuationSeparator" w:id="0">
    <w:p w:rsidR="000829B9" w:rsidRDefault="00082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A4" w:rsidRDefault="009A24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A4" w:rsidRDefault="009A24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A4" w:rsidRDefault="009A24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35092"/>
    <w:multiLevelType w:val="hybridMultilevel"/>
    <w:tmpl w:val="788AC0F2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54C88"/>
    <w:multiLevelType w:val="hybridMultilevel"/>
    <w:tmpl w:val="CD5CC162"/>
    <w:lvl w:ilvl="0" w:tplc="2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F071A"/>
    <w:multiLevelType w:val="hybridMultilevel"/>
    <w:tmpl w:val="2834CEF0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F1DAE"/>
    <w:multiLevelType w:val="hybridMultilevel"/>
    <w:tmpl w:val="A728356E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A19F3"/>
    <w:multiLevelType w:val="hybridMultilevel"/>
    <w:tmpl w:val="46104144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217CE"/>
    <w:multiLevelType w:val="hybridMultilevel"/>
    <w:tmpl w:val="F6744C40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6"/>
  </w:num>
  <w:num w:numId="4">
    <w:abstractNumId w:val="20"/>
  </w:num>
  <w:num w:numId="5">
    <w:abstractNumId w:val="29"/>
  </w:num>
  <w:num w:numId="6">
    <w:abstractNumId w:val="12"/>
  </w:num>
  <w:num w:numId="7">
    <w:abstractNumId w:val="18"/>
  </w:num>
  <w:num w:numId="8">
    <w:abstractNumId w:val="14"/>
  </w:num>
  <w:num w:numId="9">
    <w:abstractNumId w:val="15"/>
  </w:num>
  <w:num w:numId="10">
    <w:abstractNumId w:val="28"/>
  </w:num>
  <w:num w:numId="11">
    <w:abstractNumId w:val="24"/>
  </w:num>
  <w:num w:numId="12">
    <w:abstractNumId w:val="25"/>
  </w:num>
  <w:num w:numId="13">
    <w:abstractNumId w:val="23"/>
  </w:num>
  <w:num w:numId="14">
    <w:abstractNumId w:val="0"/>
  </w:num>
  <w:num w:numId="15">
    <w:abstractNumId w:val="33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7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2"/>
  </w:num>
  <w:num w:numId="32">
    <w:abstractNumId w:val="30"/>
  </w:num>
  <w:num w:numId="33">
    <w:abstractNumId w:val="1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17"/>
    <w:rsid w:val="000748EF"/>
    <w:rsid w:val="000829B9"/>
    <w:rsid w:val="00096217"/>
    <w:rsid w:val="000F5346"/>
    <w:rsid w:val="001B1B17"/>
    <w:rsid w:val="001D2A29"/>
    <w:rsid w:val="00261CF8"/>
    <w:rsid w:val="002A68B5"/>
    <w:rsid w:val="003836C9"/>
    <w:rsid w:val="003D4241"/>
    <w:rsid w:val="003F2E8A"/>
    <w:rsid w:val="00472733"/>
    <w:rsid w:val="00472941"/>
    <w:rsid w:val="00541D4D"/>
    <w:rsid w:val="00564A05"/>
    <w:rsid w:val="0074453F"/>
    <w:rsid w:val="0076373A"/>
    <w:rsid w:val="00767AA5"/>
    <w:rsid w:val="009A24A4"/>
    <w:rsid w:val="009A6496"/>
    <w:rsid w:val="009D0250"/>
    <w:rsid w:val="009D4B5B"/>
    <w:rsid w:val="009D6B2D"/>
    <w:rsid w:val="00A010F2"/>
    <w:rsid w:val="00A55755"/>
    <w:rsid w:val="00B20B69"/>
    <w:rsid w:val="00B60EEF"/>
    <w:rsid w:val="00BA7362"/>
    <w:rsid w:val="00CB175F"/>
    <w:rsid w:val="00E30C15"/>
    <w:rsid w:val="00F5581F"/>
    <w:rsid w:val="00F6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4A4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9A24A4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9A24A4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9A24A4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9A24A4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9A24A4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9A24A4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A24A4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9A24A4"/>
    <w:rPr>
      <w:rFonts w:ascii="Courier New" w:hAnsi="Courier New" w:cs="Courier New"/>
    </w:rPr>
  </w:style>
  <w:style w:type="paragraph" w:styleId="Title">
    <w:name w:val="Title"/>
    <w:basedOn w:val="Normal"/>
    <w:qFormat/>
    <w:rsid w:val="009A24A4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9A24A4"/>
    <w:rPr>
      <w:color w:val="0000FF"/>
      <w:u w:val="single"/>
    </w:rPr>
  </w:style>
  <w:style w:type="paragraph" w:styleId="BodyText">
    <w:name w:val="Body Text"/>
    <w:basedOn w:val="Normal"/>
    <w:semiHidden/>
    <w:rsid w:val="009A24A4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9A24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2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4A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2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4A4"/>
    <w:rPr>
      <w:sz w:val="24"/>
      <w:szCs w:val="24"/>
    </w:rPr>
  </w:style>
  <w:style w:type="paragraph" w:customStyle="1" w:styleId="Name">
    <w:name w:val="Name"/>
    <w:basedOn w:val="PlainText"/>
    <w:autoRedefine/>
    <w:rsid w:val="009A24A4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9A24A4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9A24A4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9A24A4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9A24A4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9A24A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9A24A4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9A24A4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9A24A4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9A24A4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9A24A4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9A24A4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9A24A4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4A4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9A24A4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le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2014-06-04T21:00:00Z</dcterms:created>
  <dcterms:modified xsi:type="dcterms:W3CDTF">2017-03-27T23:17:00Z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