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4DA" w:rsidRPr="00F50BC5" w:rsidRDefault="00F634DA" w:rsidP="00F634DA">
      <w:pPr>
        <w:spacing w:after="0"/>
        <w:ind w:left="-454" w:right="-683" w:firstLine="426"/>
        <w:rPr>
          <w:rFonts w:ascii="Times New Roman" w:hAnsi="Times New Roman" w:cs="Times New Roman"/>
          <w:color w:val="000000" w:themeColor="text1"/>
          <w:szCs w:val="24"/>
        </w:rPr>
      </w:pPr>
      <w:r w:rsidRPr="00F50BC5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                                                                                                        </w:t>
      </w:r>
      <w:r w:rsidR="00813AC8" w:rsidRPr="00F50BC5">
        <w:rPr>
          <w:rFonts w:ascii="Times New Roman" w:hAnsi="Times New Roman" w:cs="Times New Roman"/>
          <w:color w:val="000000" w:themeColor="text1"/>
          <w:szCs w:val="24"/>
        </w:rPr>
        <w:t xml:space="preserve">  </w:t>
      </w:r>
      <w:r w:rsidR="00F50BC5">
        <w:rPr>
          <w:rFonts w:ascii="Times New Roman" w:hAnsi="Times New Roman" w:cs="Times New Roman"/>
          <w:color w:val="000000" w:themeColor="text1"/>
          <w:szCs w:val="24"/>
        </w:rPr>
        <w:t xml:space="preserve">         </w:t>
      </w:r>
      <w:r w:rsidR="00813AC8" w:rsidRPr="00F50BC5">
        <w:rPr>
          <w:rFonts w:ascii="Times New Roman" w:hAnsi="Times New Roman" w:cs="Times New Roman"/>
          <w:color w:val="000000" w:themeColor="text1"/>
          <w:szCs w:val="24"/>
        </w:rPr>
        <w:t xml:space="preserve">    # 75</w:t>
      </w:r>
      <w:r w:rsidRPr="00F50BC5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F50BC5">
        <w:rPr>
          <w:rFonts w:ascii="Times New Roman" w:hAnsi="Times New Roman" w:cs="Times New Roman"/>
          <w:color w:val="000000" w:themeColor="text1"/>
          <w:szCs w:val="24"/>
        </w:rPr>
        <w:t>Pasea</w:t>
      </w:r>
      <w:proofErr w:type="spellEnd"/>
      <w:r w:rsidRPr="00F50BC5">
        <w:rPr>
          <w:rFonts w:ascii="Times New Roman" w:hAnsi="Times New Roman" w:cs="Times New Roman"/>
          <w:color w:val="000000" w:themeColor="text1"/>
          <w:szCs w:val="24"/>
        </w:rPr>
        <w:t xml:space="preserve"> Main Road,</w:t>
      </w:r>
    </w:p>
    <w:p w:rsidR="00F634DA" w:rsidRPr="00F50BC5" w:rsidRDefault="00F634DA" w:rsidP="00F634DA">
      <w:pPr>
        <w:spacing w:after="0"/>
        <w:ind w:left="-454" w:right="-683" w:firstLine="426"/>
        <w:rPr>
          <w:rFonts w:ascii="Times New Roman" w:hAnsi="Times New Roman" w:cs="Times New Roman"/>
          <w:color w:val="000000" w:themeColor="text1"/>
          <w:szCs w:val="24"/>
          <w:lang w:val="es-ES"/>
        </w:rPr>
      </w:pPr>
      <w:r w:rsidRPr="00F50BC5">
        <w:rPr>
          <w:rFonts w:ascii="Times New Roman" w:hAnsi="Times New Roman" w:cs="Times New Roman"/>
          <w:color w:val="000000" w:themeColor="text1"/>
          <w:szCs w:val="24"/>
          <w:lang w:val="es-ES"/>
        </w:rPr>
        <w:t xml:space="preserve">                                                                                                                      </w:t>
      </w:r>
      <w:r w:rsidR="0061575F" w:rsidRPr="00F50BC5">
        <w:rPr>
          <w:rFonts w:ascii="Times New Roman" w:hAnsi="Times New Roman" w:cs="Times New Roman"/>
          <w:color w:val="000000" w:themeColor="text1"/>
          <w:szCs w:val="24"/>
          <w:lang w:val="es-ES"/>
        </w:rPr>
        <w:t xml:space="preserve">                   </w:t>
      </w:r>
      <w:r w:rsidRPr="00F50BC5">
        <w:rPr>
          <w:rFonts w:ascii="Times New Roman" w:hAnsi="Times New Roman" w:cs="Times New Roman"/>
          <w:color w:val="000000" w:themeColor="text1"/>
          <w:szCs w:val="24"/>
          <w:lang w:val="es-ES"/>
        </w:rPr>
        <w:t xml:space="preserve">    </w:t>
      </w:r>
      <w:proofErr w:type="spellStart"/>
      <w:r w:rsidRPr="00F50BC5">
        <w:rPr>
          <w:rFonts w:ascii="Times New Roman" w:hAnsi="Times New Roman" w:cs="Times New Roman"/>
          <w:color w:val="000000" w:themeColor="text1"/>
          <w:szCs w:val="24"/>
          <w:lang w:val="es-ES"/>
        </w:rPr>
        <w:t>Tunapuna</w:t>
      </w:r>
      <w:proofErr w:type="spellEnd"/>
      <w:r w:rsidRPr="00F50BC5">
        <w:rPr>
          <w:rFonts w:ascii="Times New Roman" w:hAnsi="Times New Roman" w:cs="Times New Roman"/>
          <w:color w:val="000000" w:themeColor="text1"/>
          <w:szCs w:val="24"/>
          <w:lang w:val="es-ES"/>
        </w:rPr>
        <w:t>.</w:t>
      </w:r>
    </w:p>
    <w:p w:rsidR="00F634DA" w:rsidRPr="00F50BC5" w:rsidRDefault="00F634DA" w:rsidP="00F634DA">
      <w:pPr>
        <w:spacing w:after="0"/>
        <w:ind w:left="-454" w:right="-683" w:firstLine="426"/>
        <w:rPr>
          <w:rFonts w:ascii="Times New Roman" w:hAnsi="Times New Roman" w:cs="Times New Roman"/>
          <w:color w:val="000000" w:themeColor="text1"/>
          <w:szCs w:val="24"/>
          <w:lang w:val="es-ES"/>
        </w:rPr>
      </w:pPr>
      <w:r w:rsidRPr="00F50BC5">
        <w:rPr>
          <w:rFonts w:ascii="Times New Roman" w:hAnsi="Times New Roman" w:cs="Times New Roman"/>
          <w:color w:val="000000" w:themeColor="text1"/>
          <w:szCs w:val="24"/>
          <w:lang w:val="es-ES"/>
        </w:rPr>
        <w:t xml:space="preserve">                                                                                                                       </w:t>
      </w:r>
      <w:r w:rsidR="0061575F" w:rsidRPr="00F50BC5">
        <w:rPr>
          <w:rFonts w:ascii="Times New Roman" w:hAnsi="Times New Roman" w:cs="Times New Roman"/>
          <w:color w:val="000000" w:themeColor="text1"/>
          <w:szCs w:val="24"/>
          <w:lang w:val="es-ES"/>
        </w:rPr>
        <w:t xml:space="preserve">                   </w:t>
      </w:r>
      <w:r w:rsidRPr="00F50BC5">
        <w:rPr>
          <w:rFonts w:ascii="Times New Roman" w:hAnsi="Times New Roman" w:cs="Times New Roman"/>
          <w:color w:val="000000" w:themeColor="text1"/>
          <w:szCs w:val="24"/>
          <w:lang w:val="es-ES"/>
        </w:rPr>
        <w:t xml:space="preserve">   Trinidad, W.I.</w:t>
      </w:r>
    </w:p>
    <w:p w:rsidR="00F634DA" w:rsidRPr="00F50BC5" w:rsidRDefault="00F634DA" w:rsidP="00F634DA">
      <w:pPr>
        <w:spacing w:after="0"/>
        <w:ind w:left="-454" w:right="-683" w:firstLine="426"/>
        <w:rPr>
          <w:rFonts w:ascii="Times New Roman" w:hAnsi="Times New Roman" w:cs="Times New Roman"/>
          <w:color w:val="000000" w:themeColor="text1"/>
          <w:szCs w:val="24"/>
          <w:lang w:val="es-ES"/>
        </w:rPr>
      </w:pPr>
    </w:p>
    <w:p w:rsidR="00F634DA" w:rsidRPr="00F50BC5" w:rsidRDefault="00F634DA" w:rsidP="00F634DA">
      <w:pPr>
        <w:spacing w:after="0"/>
        <w:ind w:left="-454" w:right="-683" w:firstLine="426"/>
        <w:rPr>
          <w:rFonts w:ascii="Times New Roman" w:hAnsi="Times New Roman" w:cs="Times New Roman"/>
          <w:color w:val="000000" w:themeColor="text1"/>
          <w:szCs w:val="24"/>
          <w:lang w:val="es-ES"/>
        </w:rPr>
      </w:pPr>
      <w:r w:rsidRPr="00F50BC5">
        <w:rPr>
          <w:rFonts w:ascii="Times New Roman" w:hAnsi="Times New Roman" w:cs="Times New Roman"/>
          <w:color w:val="000000" w:themeColor="text1"/>
          <w:szCs w:val="24"/>
          <w:lang w:val="es-ES"/>
        </w:rPr>
        <w:t xml:space="preserve">                                                                                                                     </w:t>
      </w:r>
      <w:r w:rsidR="0061575F" w:rsidRPr="00F50BC5">
        <w:rPr>
          <w:rFonts w:ascii="Times New Roman" w:hAnsi="Times New Roman" w:cs="Times New Roman"/>
          <w:color w:val="000000" w:themeColor="text1"/>
          <w:szCs w:val="24"/>
          <w:lang w:val="es-ES"/>
        </w:rPr>
        <w:t xml:space="preserve">                      </w:t>
      </w:r>
      <w:r w:rsidRPr="00F50BC5">
        <w:rPr>
          <w:rFonts w:ascii="Times New Roman" w:hAnsi="Times New Roman" w:cs="Times New Roman"/>
          <w:color w:val="000000" w:themeColor="text1"/>
          <w:szCs w:val="24"/>
          <w:lang w:val="es-ES"/>
        </w:rPr>
        <w:t xml:space="preserve">  </w:t>
      </w:r>
      <w:proofErr w:type="spellStart"/>
      <w:r w:rsidRPr="00F50BC5">
        <w:rPr>
          <w:rFonts w:ascii="Times New Roman" w:hAnsi="Times New Roman" w:cs="Times New Roman"/>
          <w:color w:val="000000" w:themeColor="text1"/>
          <w:szCs w:val="24"/>
          <w:lang w:val="es-ES"/>
        </w:rPr>
        <w:t>Phone</w:t>
      </w:r>
      <w:proofErr w:type="spellEnd"/>
      <w:r w:rsidRPr="00F50BC5">
        <w:rPr>
          <w:rFonts w:ascii="Times New Roman" w:hAnsi="Times New Roman" w:cs="Times New Roman"/>
          <w:color w:val="000000" w:themeColor="text1"/>
          <w:szCs w:val="24"/>
          <w:lang w:val="es-ES"/>
        </w:rPr>
        <w:t xml:space="preserve"> 1-868-347-3696</w:t>
      </w:r>
    </w:p>
    <w:p w:rsidR="0078622D" w:rsidRPr="00F50BC5" w:rsidRDefault="0078622D" w:rsidP="0078622D">
      <w:pPr>
        <w:pBdr>
          <w:bottom w:val="single" w:sz="12" w:space="1" w:color="auto"/>
        </w:pBdr>
        <w:spacing w:after="0"/>
        <w:ind w:left="-454" w:right="-683" w:firstLine="426"/>
        <w:rPr>
          <w:rFonts w:ascii="Times New Roman" w:hAnsi="Times New Roman" w:cs="Times New Roman"/>
          <w:b/>
          <w:bCs/>
          <w:color w:val="000000" w:themeColor="text1"/>
          <w:sz w:val="20"/>
        </w:rPr>
      </w:pPr>
      <w:r w:rsidRPr="00F50BC5">
        <w:rPr>
          <w:rFonts w:ascii="Times New Roman" w:hAnsi="Times New Roman" w:cs="Times New Roman"/>
          <w:b/>
          <w:bCs/>
          <w:color w:val="000000" w:themeColor="text1"/>
          <w:sz w:val="40"/>
          <w:szCs w:val="44"/>
        </w:rPr>
        <w:t>DERICK SOBIT</w:t>
      </w:r>
    </w:p>
    <w:p w:rsidR="0078622D" w:rsidRPr="00D77255" w:rsidRDefault="0078622D" w:rsidP="0078622D">
      <w:pPr>
        <w:spacing w:after="0"/>
        <w:ind w:left="-454" w:right="-683" w:firstLine="426"/>
        <w:rPr>
          <w:rFonts w:ascii="Algerian" w:hAnsi="Algerian"/>
          <w:b/>
          <w:bCs/>
          <w:color w:val="000000" w:themeColor="text1"/>
          <w:sz w:val="24"/>
        </w:rPr>
      </w:pPr>
    </w:p>
    <w:p w:rsidR="0078622D" w:rsidRPr="00D77255" w:rsidRDefault="0078622D" w:rsidP="0078622D">
      <w:pPr>
        <w:spacing w:after="0"/>
        <w:ind w:left="-454" w:right="-683" w:firstLine="426"/>
        <w:rPr>
          <w:rFonts w:ascii="Algerian" w:hAnsi="Algerian"/>
          <w:b/>
          <w:bCs/>
          <w:color w:val="000000" w:themeColor="text1"/>
          <w:sz w:val="24"/>
        </w:rPr>
      </w:pPr>
    </w:p>
    <w:p w:rsidR="0078622D" w:rsidRPr="00D77255" w:rsidRDefault="0078622D" w:rsidP="0078622D">
      <w:pPr>
        <w:spacing w:after="0"/>
        <w:ind w:left="-454" w:right="-683" w:firstLine="426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77255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O</w:t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bjective                         To be affiliated in the sales industry receiving gainful </w:t>
      </w:r>
    </w:p>
    <w:p w:rsidR="0078622D" w:rsidRPr="00D77255" w:rsidRDefault="0078622D" w:rsidP="0078622D">
      <w:pPr>
        <w:spacing w:after="0"/>
        <w:ind w:left="-454" w:right="-683" w:firstLine="426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                               </w:t>
      </w:r>
      <w:proofErr w:type="gramStart"/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>experience</w:t>
      </w:r>
      <w:proofErr w:type="gramEnd"/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and skills, working hand in hand improving </w:t>
      </w:r>
    </w:p>
    <w:p w:rsidR="0078622D" w:rsidRPr="00D77255" w:rsidRDefault="0078622D" w:rsidP="0078622D">
      <w:pPr>
        <w:spacing w:after="0"/>
        <w:ind w:left="-454" w:right="-683" w:firstLine="426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                               </w:t>
      </w:r>
      <w:proofErr w:type="gramStart"/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>employers</w:t>
      </w:r>
      <w:proofErr w:type="gramEnd"/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>’ satisfaction.</w:t>
      </w:r>
    </w:p>
    <w:p w:rsidR="0078622D" w:rsidRPr="00D77255" w:rsidRDefault="0078622D" w:rsidP="0078622D">
      <w:pPr>
        <w:spacing w:after="0"/>
        <w:ind w:left="-454" w:right="-683" w:firstLine="426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78622D" w:rsidRPr="00D77255" w:rsidRDefault="0078622D" w:rsidP="0078622D">
      <w:pPr>
        <w:spacing w:after="0"/>
        <w:ind w:left="-454" w:right="-683" w:firstLine="426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77255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E</w:t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>ducation                        1987 – 1989       St. Augustine Senior Comprehensive School,</w:t>
      </w:r>
    </w:p>
    <w:p w:rsidR="0078622D" w:rsidRPr="00D77255" w:rsidRDefault="0078622D" w:rsidP="0078622D">
      <w:pPr>
        <w:spacing w:after="0"/>
        <w:ind w:left="-454" w:right="-683" w:firstLine="426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                                                            St. Augustine.</w:t>
      </w:r>
    </w:p>
    <w:p w:rsidR="0078622D" w:rsidRPr="00D77255" w:rsidRDefault="0078622D" w:rsidP="0078622D">
      <w:pPr>
        <w:spacing w:after="0"/>
        <w:ind w:left="-454" w:right="-683" w:firstLine="426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</w:t>
      </w:r>
      <w:r w:rsid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  </w:t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1984 – 1987      </w:t>
      </w:r>
      <w:proofErr w:type="spellStart"/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>Curepe</w:t>
      </w:r>
      <w:proofErr w:type="spellEnd"/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Junio</w:t>
      </w:r>
      <w:r w:rsidR="00B8372E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>r S</w:t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econdary </w:t>
      </w:r>
      <w:proofErr w:type="gramStart"/>
      <w:r w:rsidR="00B8372E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>School</w:t>
      </w:r>
      <w:proofErr w:type="gramEnd"/>
    </w:p>
    <w:p w:rsidR="00B8372E" w:rsidRPr="00D77255" w:rsidRDefault="00B8372E" w:rsidP="0078622D">
      <w:pPr>
        <w:spacing w:after="0"/>
        <w:ind w:left="-454" w:right="-683" w:firstLine="426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                                                             Old Farm Road, St. Joseph</w:t>
      </w:r>
    </w:p>
    <w:p w:rsidR="00B8372E" w:rsidRPr="00D77255" w:rsidRDefault="00B8372E" w:rsidP="0078622D">
      <w:pPr>
        <w:spacing w:after="0"/>
        <w:ind w:left="-454" w:right="-683" w:firstLine="426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B8372E" w:rsidRPr="00D77255" w:rsidRDefault="00B8372E" w:rsidP="0078622D">
      <w:pPr>
        <w:spacing w:after="0"/>
        <w:ind w:left="-454" w:right="-683" w:firstLine="426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B8372E" w:rsidRPr="00D77255" w:rsidRDefault="00B8372E" w:rsidP="0078622D">
      <w:pPr>
        <w:spacing w:after="0"/>
        <w:ind w:left="-454" w:right="-683" w:firstLine="426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77255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Q</w:t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>ualification                  Caribbean Examination Council (C.X.C.) General Proficiency</w:t>
      </w:r>
    </w:p>
    <w:p w:rsidR="00B8372E" w:rsidRPr="00D77255" w:rsidRDefault="00B8372E" w:rsidP="0078622D">
      <w:pPr>
        <w:spacing w:after="0"/>
        <w:ind w:left="-454" w:right="-683" w:firstLine="426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                              Subject                                               Grade</w:t>
      </w:r>
    </w:p>
    <w:p w:rsidR="00B8372E" w:rsidRPr="00D77255" w:rsidRDefault="00B8372E" w:rsidP="0078622D">
      <w:pPr>
        <w:spacing w:after="0"/>
        <w:ind w:left="-454" w:right="-683" w:firstLine="426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                              Mathematics                                        II</w:t>
      </w:r>
    </w:p>
    <w:p w:rsidR="00B8372E" w:rsidRPr="00D77255" w:rsidRDefault="00B8372E" w:rsidP="0078622D">
      <w:pPr>
        <w:spacing w:after="0"/>
        <w:ind w:left="-454" w:right="-683" w:firstLine="426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                              English                                                   I</w:t>
      </w:r>
    </w:p>
    <w:p w:rsidR="00B8372E" w:rsidRPr="00D77255" w:rsidRDefault="00B8372E" w:rsidP="0078622D">
      <w:pPr>
        <w:spacing w:after="0"/>
        <w:ind w:left="-454" w:right="-683" w:firstLine="426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                              Principle </w:t>
      </w:r>
      <w:proofErr w:type="gramStart"/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>Of</w:t>
      </w:r>
      <w:proofErr w:type="gramEnd"/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Accounts                        II</w:t>
      </w:r>
    </w:p>
    <w:p w:rsidR="00B8372E" w:rsidRPr="00D77255" w:rsidRDefault="00B8372E" w:rsidP="0078622D">
      <w:pPr>
        <w:spacing w:after="0"/>
        <w:ind w:left="-454" w:right="-683" w:firstLine="426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                              Principle </w:t>
      </w:r>
      <w:proofErr w:type="gramStart"/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>Of</w:t>
      </w:r>
      <w:proofErr w:type="gramEnd"/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Business                          I</w:t>
      </w:r>
    </w:p>
    <w:p w:rsidR="00B8372E" w:rsidRPr="00D77255" w:rsidRDefault="00B8372E" w:rsidP="0078622D">
      <w:pPr>
        <w:spacing w:after="0"/>
        <w:ind w:left="-454" w:right="-683" w:firstLine="426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                             </w:t>
      </w:r>
      <w:r w:rsidR="00D54895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Social Studies</w:t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D54895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</w:t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</w:t>
      </w:r>
      <w:r w:rsidR="00D54895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</w:t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II</w:t>
      </w:r>
    </w:p>
    <w:p w:rsidR="00B8372E" w:rsidRPr="00D77255" w:rsidRDefault="00B8372E" w:rsidP="0078622D">
      <w:pPr>
        <w:spacing w:after="0"/>
        <w:ind w:left="-454" w:right="-683" w:firstLine="426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B8372E" w:rsidRPr="00D77255" w:rsidRDefault="00B8372E" w:rsidP="0078622D">
      <w:pPr>
        <w:spacing w:after="0"/>
        <w:ind w:left="-454" w:right="-683" w:firstLine="426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B8372E" w:rsidRPr="00D77255" w:rsidRDefault="00B8372E" w:rsidP="0078622D">
      <w:pPr>
        <w:spacing w:after="0"/>
        <w:ind w:left="-454" w:right="-683" w:firstLine="426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77255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P</w:t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rofessional experience     </w:t>
      </w:r>
      <w:proofErr w:type="gramStart"/>
      <w:r w:rsidR="00813AC8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>1999  -</w:t>
      </w:r>
      <w:proofErr w:type="gramEnd"/>
      <w:r w:rsidR="00813AC8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2003</w:t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Total  Image               </w:t>
      </w:r>
      <w:r w:rsidR="00813AC8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</w:t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St. Augustine</w:t>
      </w:r>
    </w:p>
    <w:p w:rsidR="00B8372E" w:rsidRPr="00D77255" w:rsidRDefault="00B8372E" w:rsidP="00B8372E">
      <w:pPr>
        <w:spacing w:after="0"/>
        <w:ind w:right="-683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 </w:t>
      </w:r>
      <w:r w:rsid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 </w:t>
      </w:r>
      <w:r w:rsidR="00152EE9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</w:t>
      </w:r>
      <w:r w:rsidR="00152EE9" w:rsidRPr="00D77255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Sales manager</w:t>
      </w:r>
    </w:p>
    <w:p w:rsidR="00152EE9" w:rsidRPr="00D77255" w:rsidRDefault="00152EE9" w:rsidP="00B8372E">
      <w:pPr>
        <w:spacing w:after="0"/>
        <w:ind w:right="-683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D77255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                  </w:t>
      </w:r>
      <w:r w:rsidR="00813AC8" w:rsidRPr="00D77255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    </w:t>
      </w:r>
    </w:p>
    <w:p w:rsidR="00152EE9" w:rsidRPr="00D77255" w:rsidRDefault="00152EE9" w:rsidP="00B8372E">
      <w:pPr>
        <w:spacing w:after="0"/>
        <w:ind w:right="-683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77255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     </w:t>
      </w:r>
      <w:r w:rsidR="00D77255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                       </w:t>
      </w:r>
      <w:r w:rsidRPr="00D77255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               </w:t>
      </w:r>
      <w:r w:rsidR="00813AC8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2003 – 2008     </w:t>
      </w:r>
      <w:r w:rsidR="00494E80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SAG Trading                     </w:t>
      </w:r>
      <w:r w:rsidR="00813AC8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</w:t>
      </w:r>
      <w:r w:rsidR="00494E80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</w:t>
      </w:r>
      <w:proofErr w:type="spellStart"/>
      <w:r w:rsidR="00494E80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>Trincity</w:t>
      </w:r>
      <w:proofErr w:type="spellEnd"/>
    </w:p>
    <w:p w:rsidR="00152EE9" w:rsidRPr="00D77255" w:rsidRDefault="00152EE9" w:rsidP="00B8372E">
      <w:pPr>
        <w:spacing w:after="0"/>
        <w:ind w:right="-683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</w:t>
      </w:r>
      <w:r w:rsid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  </w:t>
      </w:r>
      <w:r w:rsidR="00494E80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</w:t>
      </w:r>
      <w:r w:rsidR="00494E80" w:rsidRPr="00D77255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Sales Manager</w:t>
      </w:r>
    </w:p>
    <w:p w:rsidR="00152EE9" w:rsidRPr="00D77255" w:rsidRDefault="00152EE9" w:rsidP="00B8372E">
      <w:pPr>
        <w:spacing w:after="0"/>
        <w:ind w:right="-683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152EE9" w:rsidRPr="00D77255" w:rsidRDefault="00D77255" w:rsidP="00B8372E">
      <w:pPr>
        <w:spacing w:after="0"/>
        <w:ind w:right="-683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                    </w:t>
      </w:r>
      <w:r w:rsidR="00152EE9" w:rsidRPr="00D77255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                       </w:t>
      </w:r>
      <w:r w:rsidR="00813AC8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>2008-2013</w:t>
      </w:r>
      <w:r w:rsidR="00494E80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</w:t>
      </w:r>
      <w:r w:rsidR="00813AC8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</w:t>
      </w:r>
      <w:r w:rsidR="00494E80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813AC8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Complete Care Pharmacy      </w:t>
      </w:r>
      <w:proofErr w:type="spellStart"/>
      <w:r w:rsidR="00494E80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>Curepe</w:t>
      </w:r>
      <w:proofErr w:type="spellEnd"/>
    </w:p>
    <w:p w:rsidR="00152EE9" w:rsidRPr="00D77255" w:rsidRDefault="00152EE9" w:rsidP="00B8372E">
      <w:pPr>
        <w:spacing w:after="0"/>
        <w:ind w:right="-683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</w:t>
      </w:r>
      <w:r w:rsid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        </w:t>
      </w:r>
      <w:r w:rsidRPr="00D77255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   Sales Clerk, Dispensing Assistant and</w:t>
      </w:r>
    </w:p>
    <w:p w:rsidR="00494E80" w:rsidRPr="00D77255" w:rsidRDefault="00152EE9" w:rsidP="00B8372E">
      <w:pPr>
        <w:spacing w:after="0"/>
        <w:ind w:right="-683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D77255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                                                </w:t>
      </w:r>
      <w:r w:rsidR="00D54895" w:rsidRPr="00D77255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 </w:t>
      </w:r>
      <w:r w:rsidRPr="00D77255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  </w:t>
      </w:r>
      <w:proofErr w:type="gramStart"/>
      <w:r w:rsidRPr="00D77255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Purchasing  Manager</w:t>
      </w:r>
      <w:proofErr w:type="gramEnd"/>
      <w:r w:rsidRPr="00D77255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.</w:t>
      </w:r>
    </w:p>
    <w:p w:rsidR="00454BEA" w:rsidRPr="00D77255" w:rsidRDefault="00813AC8" w:rsidP="00B8372E">
      <w:pPr>
        <w:spacing w:after="0"/>
        <w:ind w:right="-683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lang w:val="es-ES"/>
        </w:rPr>
      </w:pPr>
      <w:r w:rsidRPr="00D77255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lang w:val="es-ES"/>
        </w:rPr>
        <w:t xml:space="preserve">  </w:t>
      </w:r>
    </w:p>
    <w:p w:rsidR="00454BEA" w:rsidRPr="00D77255" w:rsidRDefault="00D77255" w:rsidP="00B8372E">
      <w:pPr>
        <w:spacing w:after="0"/>
        <w:ind w:right="-683"/>
        <w:rPr>
          <w:rFonts w:ascii="Times New Roman" w:hAnsi="Times New Roman" w:cs="Times New Roman"/>
          <w:bCs/>
          <w:color w:val="000000" w:themeColor="text1"/>
          <w:sz w:val="28"/>
          <w:szCs w:val="24"/>
          <w:lang w:val="es-E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lang w:val="es-ES"/>
        </w:rPr>
        <w:lastRenderedPageBreak/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lang w:val="es-ES"/>
        </w:rPr>
        <w:tab/>
        <w:t xml:space="preserve">          </w:t>
      </w:r>
      <w:r w:rsidR="00813AC8" w:rsidRPr="00D77255">
        <w:rPr>
          <w:rFonts w:ascii="Times New Roman" w:hAnsi="Times New Roman" w:cs="Times New Roman"/>
          <w:bCs/>
          <w:color w:val="000000" w:themeColor="text1"/>
          <w:sz w:val="28"/>
          <w:szCs w:val="24"/>
          <w:lang w:val="es-ES"/>
        </w:rPr>
        <w:t xml:space="preserve">    2013-2016</w:t>
      </w:r>
      <w:r w:rsidR="00454BEA" w:rsidRPr="00D77255">
        <w:rPr>
          <w:rFonts w:ascii="Times New Roman" w:hAnsi="Times New Roman" w:cs="Times New Roman"/>
          <w:bCs/>
          <w:color w:val="000000" w:themeColor="text1"/>
          <w:sz w:val="28"/>
          <w:szCs w:val="24"/>
          <w:lang w:val="es-ES"/>
        </w:rPr>
        <w:t xml:space="preserve"> </w:t>
      </w:r>
      <w:r w:rsidR="00454BEA" w:rsidRPr="00D77255">
        <w:rPr>
          <w:rFonts w:ascii="Times New Roman" w:hAnsi="Times New Roman" w:cs="Times New Roman"/>
          <w:bCs/>
          <w:color w:val="000000" w:themeColor="text1"/>
          <w:sz w:val="28"/>
          <w:szCs w:val="24"/>
          <w:lang w:val="es-ES"/>
        </w:rPr>
        <w:tab/>
      </w:r>
      <w:r w:rsidR="00813AC8" w:rsidRPr="00D77255">
        <w:rPr>
          <w:rFonts w:ascii="Times New Roman" w:hAnsi="Times New Roman" w:cs="Times New Roman"/>
          <w:bCs/>
          <w:color w:val="000000" w:themeColor="text1"/>
          <w:sz w:val="28"/>
          <w:szCs w:val="24"/>
          <w:lang w:val="es-ES"/>
        </w:rPr>
        <w:t xml:space="preserve">            </w:t>
      </w:r>
      <w:r w:rsidR="00454BEA" w:rsidRPr="00D77255">
        <w:rPr>
          <w:rFonts w:ascii="Times New Roman" w:hAnsi="Times New Roman" w:cs="Times New Roman"/>
          <w:bCs/>
          <w:color w:val="000000" w:themeColor="text1"/>
          <w:sz w:val="28"/>
          <w:szCs w:val="24"/>
          <w:lang w:val="es-ES"/>
        </w:rPr>
        <w:t xml:space="preserve">El Do </w:t>
      </w:r>
      <w:proofErr w:type="spellStart"/>
      <w:r w:rsidR="00454BEA" w:rsidRPr="00D77255">
        <w:rPr>
          <w:rFonts w:ascii="Times New Roman" w:hAnsi="Times New Roman" w:cs="Times New Roman"/>
          <w:bCs/>
          <w:color w:val="000000" w:themeColor="text1"/>
          <w:sz w:val="28"/>
          <w:szCs w:val="24"/>
          <w:lang w:val="es-ES"/>
        </w:rPr>
        <w:t>Cuisine</w:t>
      </w:r>
      <w:proofErr w:type="spellEnd"/>
      <w:r w:rsidR="00454BEA" w:rsidRPr="00D77255">
        <w:rPr>
          <w:rFonts w:ascii="Times New Roman" w:hAnsi="Times New Roman" w:cs="Times New Roman"/>
          <w:bCs/>
          <w:color w:val="000000" w:themeColor="text1"/>
          <w:sz w:val="28"/>
          <w:szCs w:val="24"/>
          <w:lang w:val="es-ES"/>
        </w:rPr>
        <w:t xml:space="preserve"> </w:t>
      </w:r>
      <w:proofErr w:type="spellStart"/>
      <w:r w:rsidR="00454BEA" w:rsidRPr="00D77255">
        <w:rPr>
          <w:rFonts w:ascii="Times New Roman" w:hAnsi="Times New Roman" w:cs="Times New Roman"/>
          <w:bCs/>
          <w:color w:val="000000" w:themeColor="text1"/>
          <w:sz w:val="28"/>
          <w:szCs w:val="24"/>
          <w:lang w:val="es-ES"/>
        </w:rPr>
        <w:t>Delights</w:t>
      </w:r>
      <w:proofErr w:type="spellEnd"/>
      <w:r w:rsidR="00813AC8" w:rsidRPr="00D77255">
        <w:rPr>
          <w:rFonts w:ascii="Times New Roman" w:hAnsi="Times New Roman" w:cs="Times New Roman"/>
          <w:bCs/>
          <w:color w:val="000000" w:themeColor="text1"/>
          <w:sz w:val="28"/>
          <w:szCs w:val="24"/>
          <w:lang w:val="es-ES"/>
        </w:rPr>
        <w:t xml:space="preserve">           </w:t>
      </w:r>
      <w:r w:rsidR="00454BEA" w:rsidRPr="00D77255">
        <w:rPr>
          <w:rFonts w:ascii="Times New Roman" w:hAnsi="Times New Roman" w:cs="Times New Roman"/>
          <w:bCs/>
          <w:color w:val="000000" w:themeColor="text1"/>
          <w:sz w:val="28"/>
          <w:szCs w:val="24"/>
          <w:lang w:val="es-ES"/>
        </w:rPr>
        <w:t>El Dorado</w:t>
      </w:r>
    </w:p>
    <w:p w:rsidR="00454BEA" w:rsidRPr="00D77255" w:rsidRDefault="00454BEA" w:rsidP="00B8372E">
      <w:pPr>
        <w:spacing w:after="0"/>
        <w:ind w:right="-683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lang w:val="es-ES"/>
        </w:rPr>
      </w:pPr>
      <w:r w:rsidRPr="00D77255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lang w:val="es-ES"/>
        </w:rPr>
        <w:tab/>
      </w:r>
      <w:r w:rsidRPr="00D77255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lang w:val="es-ES"/>
        </w:rPr>
        <w:tab/>
      </w:r>
      <w:r w:rsidRPr="00D77255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lang w:val="es-ES"/>
        </w:rPr>
        <w:tab/>
      </w:r>
      <w:r w:rsidRPr="00D77255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lang w:val="es-ES"/>
        </w:rPr>
        <w:tab/>
      </w:r>
      <w:r w:rsidR="00813AC8" w:rsidRPr="00D77255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lang w:val="es-ES"/>
        </w:rPr>
        <w:t xml:space="preserve">  </w:t>
      </w:r>
      <w:r w:rsidRPr="00D77255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lang w:val="es-ES"/>
        </w:rPr>
        <w:t xml:space="preserve">  </w:t>
      </w:r>
      <w:proofErr w:type="spellStart"/>
      <w:r w:rsidRPr="00D77255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lang w:val="es-ES"/>
        </w:rPr>
        <w:t>Owner</w:t>
      </w:r>
      <w:proofErr w:type="spellEnd"/>
    </w:p>
    <w:p w:rsidR="00494E80" w:rsidRPr="00D77255" w:rsidRDefault="00494E80" w:rsidP="00B8372E">
      <w:pPr>
        <w:spacing w:after="0"/>
        <w:ind w:right="-683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lang w:val="es-ES"/>
        </w:rPr>
      </w:pPr>
    </w:p>
    <w:p w:rsidR="00494E80" w:rsidRPr="00D77255" w:rsidRDefault="00494E80" w:rsidP="00B8372E">
      <w:pPr>
        <w:spacing w:after="0"/>
        <w:ind w:right="-683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lang w:val="es-ES"/>
        </w:rPr>
      </w:pPr>
    </w:p>
    <w:p w:rsidR="00D54895" w:rsidRPr="00D77255" w:rsidRDefault="00D54895" w:rsidP="00B8372E">
      <w:pPr>
        <w:spacing w:after="0"/>
        <w:ind w:right="-683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lang w:val="es-ES"/>
        </w:rPr>
      </w:pPr>
    </w:p>
    <w:p w:rsidR="00D54895" w:rsidRPr="00D77255" w:rsidRDefault="00D54895" w:rsidP="00B8372E">
      <w:pPr>
        <w:spacing w:after="0"/>
        <w:ind w:right="-683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77255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I</w:t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nterests and </w:t>
      </w:r>
      <w:r w:rsidRPr="00D77255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A</w:t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>ctivities          Reading</w:t>
      </w:r>
    </w:p>
    <w:p w:rsidR="00D54895" w:rsidRPr="00D77255" w:rsidRDefault="00D54895" w:rsidP="00B8372E">
      <w:pPr>
        <w:spacing w:after="0"/>
        <w:ind w:right="-683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</w:t>
      </w:r>
      <w:r w:rsid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</w:t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  Travelling</w:t>
      </w:r>
    </w:p>
    <w:p w:rsidR="00D54895" w:rsidRPr="00D77255" w:rsidRDefault="00D77255" w:rsidP="00B8372E">
      <w:pPr>
        <w:spacing w:after="0"/>
        <w:ind w:right="-683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</w:t>
      </w:r>
      <w:r w:rsidR="00D54895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                 Communication / Interaction</w:t>
      </w:r>
    </w:p>
    <w:p w:rsidR="00D54895" w:rsidRPr="00D77255" w:rsidRDefault="00D54895" w:rsidP="00B8372E">
      <w:pPr>
        <w:spacing w:after="0"/>
        <w:ind w:right="-683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D54895" w:rsidRPr="00D77255" w:rsidRDefault="00D54895" w:rsidP="00B8372E">
      <w:pPr>
        <w:spacing w:after="0"/>
        <w:ind w:right="-683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D54895" w:rsidRPr="00D77255" w:rsidRDefault="00D54895" w:rsidP="00B8372E">
      <w:pPr>
        <w:spacing w:after="0"/>
        <w:ind w:right="-683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77255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P</w:t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ersonal </w:t>
      </w:r>
      <w:r w:rsidRPr="00D77255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D</w:t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>eta</w:t>
      </w:r>
      <w:r w:rsidR="00494E80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ils                     </w:t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Material </w:t>
      </w:r>
      <w:proofErr w:type="gramStart"/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>Status  :</w:t>
      </w:r>
      <w:proofErr w:type="gramEnd"/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Married</w:t>
      </w:r>
    </w:p>
    <w:p w:rsidR="00D54895" w:rsidRPr="00D77255" w:rsidRDefault="00D54895" w:rsidP="00B8372E">
      <w:pPr>
        <w:spacing w:after="0"/>
        <w:ind w:right="-683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        </w:t>
      </w:r>
      <w:r w:rsid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</w:t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Date </w:t>
      </w:r>
      <w:proofErr w:type="gramStart"/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>Of</w:t>
      </w:r>
      <w:proofErr w:type="gramEnd"/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Birth      :            2</w:t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  <w:vertAlign w:val="superscript"/>
        </w:rPr>
        <w:t>nd</w:t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February, 1974</w:t>
      </w:r>
    </w:p>
    <w:p w:rsidR="00D54895" w:rsidRPr="00D77255" w:rsidRDefault="00D54895" w:rsidP="00B8372E">
      <w:pPr>
        <w:spacing w:after="0"/>
        <w:ind w:right="-683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</w:t>
      </w:r>
      <w:r w:rsid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</w:t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Nationality          :            Citizen of Trinidad &amp; Tobago</w:t>
      </w:r>
    </w:p>
    <w:p w:rsidR="00D54895" w:rsidRPr="00D77255" w:rsidRDefault="00D54895" w:rsidP="00B8372E">
      <w:pPr>
        <w:spacing w:after="0"/>
        <w:ind w:right="-683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</w:t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          Sex                        :             Male</w:t>
      </w:r>
    </w:p>
    <w:p w:rsidR="00D54895" w:rsidRPr="00D77255" w:rsidRDefault="00D54895" w:rsidP="00B8372E">
      <w:pPr>
        <w:spacing w:after="0"/>
        <w:ind w:right="-683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D54895" w:rsidRPr="00D77255" w:rsidRDefault="00D54895" w:rsidP="00B8372E">
      <w:pPr>
        <w:spacing w:after="0"/>
        <w:ind w:right="-683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77255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R </w:t>
      </w:r>
      <w:proofErr w:type="spellStart"/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>eferences</w:t>
      </w:r>
      <w:proofErr w:type="spellEnd"/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</w:t>
      </w:r>
      <w:r w:rsidR="00494E80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</w:t>
      </w:r>
      <w:r w:rsidR="00B75A6E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</w:t>
      </w:r>
      <w:proofErr w:type="spellStart"/>
      <w:r w:rsidR="00B75A6E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>Kaylan</w:t>
      </w:r>
      <w:proofErr w:type="spellEnd"/>
    </w:p>
    <w:p w:rsidR="00D54895" w:rsidRPr="00D77255" w:rsidRDefault="00D77255" w:rsidP="00B8372E">
      <w:pPr>
        <w:spacing w:after="0"/>
        <w:ind w:right="-683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</w:t>
      </w:r>
      <w:r w:rsidR="00D54895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                       Manager </w:t>
      </w:r>
      <w:proofErr w:type="gramStart"/>
      <w:r w:rsidR="00D54895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>Of  Total</w:t>
      </w:r>
      <w:proofErr w:type="gramEnd"/>
      <w:r w:rsidR="00D54895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Image</w:t>
      </w:r>
    </w:p>
    <w:p w:rsidR="00D54895" w:rsidRPr="00D77255" w:rsidRDefault="00D54895" w:rsidP="00B8372E">
      <w:pPr>
        <w:spacing w:after="0"/>
        <w:ind w:right="-683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     </w:t>
      </w:r>
      <w:r w:rsid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 </w:t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St. Augustine</w:t>
      </w:r>
    </w:p>
    <w:p w:rsidR="00D54895" w:rsidRPr="00D77255" w:rsidRDefault="00D54895" w:rsidP="00B8372E">
      <w:pPr>
        <w:spacing w:after="0"/>
        <w:ind w:right="-683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          </w:t>
      </w:r>
      <w:r w:rsid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 </w:t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Phone #</w:t>
      </w:r>
      <w:r w:rsidR="00B75A6E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>475-4003</w:t>
      </w:r>
    </w:p>
    <w:p w:rsidR="0061575F" w:rsidRPr="00D77255" w:rsidRDefault="0061575F" w:rsidP="00B8372E">
      <w:pPr>
        <w:spacing w:after="0"/>
        <w:ind w:right="-683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61575F" w:rsidRPr="00D77255" w:rsidRDefault="0061575F" w:rsidP="00B8372E">
      <w:pPr>
        <w:spacing w:after="0"/>
        <w:ind w:right="-683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D54895" w:rsidRPr="00D77255" w:rsidRDefault="00D54895" w:rsidP="00B8372E">
      <w:pPr>
        <w:spacing w:after="0"/>
        <w:ind w:right="-683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D54895" w:rsidRPr="00D77255" w:rsidRDefault="00D54895" w:rsidP="00B8372E">
      <w:pPr>
        <w:spacing w:after="0"/>
        <w:ind w:right="-683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</w:t>
      </w:r>
      <w:r w:rsid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  </w:t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</w:t>
      </w:r>
      <w:r w:rsidR="0061575F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>Ms. Fiona Khan</w:t>
      </w:r>
    </w:p>
    <w:p w:rsidR="0061575F" w:rsidRPr="00D77255" w:rsidRDefault="0061575F" w:rsidP="00B8372E">
      <w:pPr>
        <w:spacing w:after="0"/>
        <w:ind w:right="-683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       </w:t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     Manager </w:t>
      </w:r>
      <w:proofErr w:type="gramStart"/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>Of</w:t>
      </w:r>
      <w:proofErr w:type="gramEnd"/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Complete Care Pharmacy</w:t>
      </w:r>
    </w:p>
    <w:p w:rsidR="0061575F" w:rsidRPr="00D77255" w:rsidRDefault="00D77255" w:rsidP="00B8372E">
      <w:pPr>
        <w:spacing w:after="0"/>
        <w:ind w:right="-683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</w:t>
      </w:r>
      <w:r w:rsidR="0061575F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                </w:t>
      </w:r>
      <w:proofErr w:type="spellStart"/>
      <w:proofErr w:type="gramStart"/>
      <w:r w:rsidR="0061575F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>Curepe</w:t>
      </w:r>
      <w:proofErr w:type="spellEnd"/>
      <w:r w:rsidR="0061575F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  <w:proofErr w:type="gramEnd"/>
    </w:p>
    <w:p w:rsidR="0061575F" w:rsidRPr="00D77255" w:rsidRDefault="00D77255" w:rsidP="00B8372E">
      <w:pPr>
        <w:spacing w:after="0"/>
        <w:ind w:right="-683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</w:t>
      </w:r>
      <w:r w:rsidR="0061575F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                           Phone # 663-8925</w:t>
      </w:r>
    </w:p>
    <w:p w:rsidR="0061575F" w:rsidRPr="00D77255" w:rsidRDefault="0061575F" w:rsidP="00B8372E">
      <w:pPr>
        <w:spacing w:after="0"/>
        <w:ind w:right="-683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61575F" w:rsidRPr="00D77255" w:rsidRDefault="0061575F" w:rsidP="00B8372E">
      <w:pPr>
        <w:spacing w:after="0"/>
        <w:ind w:right="-683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61575F" w:rsidRPr="00D77255" w:rsidRDefault="0061575F" w:rsidP="002850E4">
      <w:pPr>
        <w:spacing w:after="0"/>
        <w:ind w:right="-683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  </w:t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</w:t>
      </w:r>
      <w:r w:rsidR="00B75A6E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</w:t>
      </w:r>
      <w:r w:rsidR="002850E4"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>Self-employed</w:t>
      </w:r>
    </w:p>
    <w:p w:rsidR="002850E4" w:rsidRPr="00D77255" w:rsidRDefault="002850E4" w:rsidP="002850E4">
      <w:pPr>
        <w:spacing w:after="0"/>
        <w:ind w:right="-683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ab/>
        <w:t>El Do Cuisine Delights,</w:t>
      </w:r>
    </w:p>
    <w:p w:rsidR="002850E4" w:rsidRPr="00D77255" w:rsidRDefault="002850E4" w:rsidP="002850E4">
      <w:pPr>
        <w:spacing w:after="0"/>
        <w:ind w:right="-683"/>
        <w:rPr>
          <w:rFonts w:ascii="Times New Roman" w:hAnsi="Times New Roman" w:cs="Times New Roman"/>
          <w:color w:val="000000" w:themeColor="text1"/>
          <w:sz w:val="28"/>
          <w:szCs w:val="24"/>
          <w:lang w:val="es-ES"/>
        </w:rPr>
      </w:pP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  <w:lang w:val="es-ES"/>
        </w:rPr>
        <w:t>El Dorado.</w:t>
      </w:r>
    </w:p>
    <w:p w:rsidR="002850E4" w:rsidRPr="00D77255" w:rsidRDefault="002850E4" w:rsidP="002850E4">
      <w:pPr>
        <w:spacing w:after="0"/>
        <w:ind w:right="-683"/>
        <w:rPr>
          <w:rFonts w:ascii="Times New Roman" w:hAnsi="Times New Roman" w:cs="Times New Roman"/>
          <w:color w:val="000000" w:themeColor="text1"/>
          <w:sz w:val="28"/>
          <w:szCs w:val="24"/>
          <w:lang w:val="es-ES"/>
        </w:rPr>
      </w:pPr>
      <w:r w:rsidRPr="00D77255">
        <w:rPr>
          <w:rFonts w:ascii="Times New Roman" w:hAnsi="Times New Roman" w:cs="Times New Roman"/>
          <w:color w:val="000000" w:themeColor="text1"/>
          <w:sz w:val="28"/>
          <w:szCs w:val="24"/>
          <w:lang w:val="es-ES"/>
        </w:rPr>
        <w:tab/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  <w:lang w:val="es-ES"/>
        </w:rPr>
        <w:tab/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  <w:lang w:val="es-ES"/>
        </w:rPr>
        <w:tab/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  <w:lang w:val="es-ES"/>
        </w:rPr>
        <w:tab/>
      </w:r>
      <w:r w:rsidRPr="00D77255">
        <w:rPr>
          <w:rFonts w:ascii="Times New Roman" w:hAnsi="Times New Roman" w:cs="Times New Roman"/>
          <w:color w:val="000000" w:themeColor="text1"/>
          <w:sz w:val="28"/>
          <w:szCs w:val="24"/>
          <w:lang w:val="es-ES"/>
        </w:rPr>
        <w:tab/>
      </w:r>
      <w:proofErr w:type="spellStart"/>
      <w:r w:rsidRPr="00D77255">
        <w:rPr>
          <w:rFonts w:ascii="Times New Roman" w:hAnsi="Times New Roman" w:cs="Times New Roman"/>
          <w:color w:val="000000" w:themeColor="text1"/>
          <w:sz w:val="28"/>
          <w:szCs w:val="24"/>
          <w:lang w:val="es-ES"/>
        </w:rPr>
        <w:t>Phone</w:t>
      </w:r>
      <w:proofErr w:type="spellEnd"/>
      <w:r w:rsidRPr="00D77255">
        <w:rPr>
          <w:rFonts w:ascii="Times New Roman" w:hAnsi="Times New Roman" w:cs="Times New Roman"/>
          <w:color w:val="000000" w:themeColor="text1"/>
          <w:sz w:val="28"/>
          <w:szCs w:val="24"/>
          <w:lang w:val="es-ES"/>
        </w:rPr>
        <w:t xml:space="preserve"> # 347-3696</w:t>
      </w:r>
    </w:p>
    <w:p w:rsidR="0061575F" w:rsidRPr="00D77255" w:rsidRDefault="0061575F" w:rsidP="00B8372E">
      <w:pPr>
        <w:spacing w:after="0"/>
        <w:ind w:right="-683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D7725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                                                                </w:t>
      </w:r>
    </w:p>
    <w:p w:rsidR="0061575F" w:rsidRPr="00D77255" w:rsidRDefault="0061575F" w:rsidP="00B8372E">
      <w:pPr>
        <w:spacing w:after="0"/>
        <w:ind w:right="-683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D7725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    </w:t>
      </w:r>
    </w:p>
    <w:p w:rsidR="00D54895" w:rsidRPr="00D77255" w:rsidRDefault="00D54895" w:rsidP="00B8372E">
      <w:pPr>
        <w:spacing w:after="0"/>
        <w:ind w:right="-683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D7725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                                                            </w:t>
      </w:r>
    </w:p>
    <w:p w:rsidR="00152EE9" w:rsidRDefault="00152EE9" w:rsidP="00B8372E">
      <w:pPr>
        <w:spacing w:after="0"/>
        <w:ind w:right="-683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</w:p>
    <w:p w:rsidR="00D77255" w:rsidRPr="00D77255" w:rsidRDefault="00D77255" w:rsidP="00B8372E">
      <w:pPr>
        <w:spacing w:after="0"/>
        <w:ind w:right="-683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bookmarkStart w:id="0" w:name="_GoBack"/>
      <w:bookmarkEnd w:id="0"/>
    </w:p>
    <w:p w:rsidR="0061575F" w:rsidRPr="00F50BC5" w:rsidRDefault="00B8372E" w:rsidP="00F50BC5">
      <w:pPr>
        <w:spacing w:after="0"/>
        <w:ind w:left="-454" w:right="-683" w:firstLine="426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F50BC5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lastRenderedPageBreak/>
        <w:t xml:space="preserve">                      </w:t>
      </w:r>
      <w:r w:rsidR="00F50BC5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             </w:t>
      </w:r>
      <w:r w:rsidR="00F634DA" w:rsidRPr="00813AC8">
        <w:rPr>
          <w:rFonts w:asciiTheme="majorHAnsi" w:hAnsiTheme="majorHAnsi"/>
          <w:color w:val="000000" w:themeColor="text1"/>
          <w:sz w:val="28"/>
          <w:szCs w:val="28"/>
          <w:lang w:val="es-ES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:rsidR="0061575F" w:rsidRPr="00813AC8" w:rsidRDefault="00813AC8" w:rsidP="0061575F">
      <w:pPr>
        <w:spacing w:after="0"/>
        <w:ind w:right="-563"/>
        <w:rPr>
          <w:rFonts w:asciiTheme="majorHAnsi" w:hAnsiTheme="majorHAnsi"/>
          <w:color w:val="000000" w:themeColor="text1"/>
          <w:sz w:val="24"/>
          <w:szCs w:val="24"/>
          <w:lang w:val="es-ES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s-ES"/>
        </w:rPr>
        <w:t># 75</w:t>
      </w:r>
      <w:r w:rsidR="0061575F" w:rsidRPr="00813AC8">
        <w:rPr>
          <w:rFonts w:asciiTheme="majorHAnsi" w:hAnsiTheme="majorHAnsi"/>
          <w:color w:val="000000" w:themeColor="text1"/>
          <w:sz w:val="24"/>
          <w:szCs w:val="24"/>
          <w:lang w:val="es-ES"/>
        </w:rPr>
        <w:t xml:space="preserve">  Pasea </w:t>
      </w:r>
      <w:proofErr w:type="spellStart"/>
      <w:r w:rsidR="0061575F" w:rsidRPr="00813AC8">
        <w:rPr>
          <w:rFonts w:asciiTheme="majorHAnsi" w:hAnsiTheme="majorHAnsi"/>
          <w:color w:val="000000" w:themeColor="text1"/>
          <w:sz w:val="24"/>
          <w:szCs w:val="24"/>
          <w:lang w:val="es-ES"/>
        </w:rPr>
        <w:t>Main</w:t>
      </w:r>
      <w:proofErr w:type="spellEnd"/>
      <w:r w:rsidR="0061575F" w:rsidRPr="00813AC8">
        <w:rPr>
          <w:rFonts w:asciiTheme="majorHAnsi" w:hAnsiTheme="majorHAnsi"/>
          <w:color w:val="000000" w:themeColor="text1"/>
          <w:sz w:val="24"/>
          <w:szCs w:val="24"/>
          <w:lang w:val="es-ES"/>
        </w:rPr>
        <w:t xml:space="preserve"> Road,</w:t>
      </w:r>
    </w:p>
    <w:p w:rsidR="0061575F" w:rsidRPr="00813AC8" w:rsidRDefault="0061575F" w:rsidP="0061575F">
      <w:pPr>
        <w:spacing w:after="0"/>
        <w:ind w:right="-563"/>
        <w:rPr>
          <w:rFonts w:asciiTheme="majorHAnsi" w:hAnsiTheme="majorHAnsi"/>
          <w:color w:val="000000" w:themeColor="text1"/>
          <w:sz w:val="24"/>
          <w:szCs w:val="24"/>
          <w:lang w:val="es-ES"/>
        </w:rPr>
      </w:pPr>
      <w:proofErr w:type="spellStart"/>
      <w:r w:rsidRPr="00813AC8">
        <w:rPr>
          <w:rFonts w:asciiTheme="majorHAnsi" w:hAnsiTheme="majorHAnsi"/>
          <w:color w:val="000000" w:themeColor="text1"/>
          <w:sz w:val="24"/>
          <w:szCs w:val="24"/>
          <w:lang w:val="es-ES"/>
        </w:rPr>
        <w:t>Tunapuna</w:t>
      </w:r>
      <w:proofErr w:type="spellEnd"/>
      <w:r w:rsidRPr="00813AC8">
        <w:rPr>
          <w:rFonts w:asciiTheme="majorHAnsi" w:hAnsiTheme="majorHAnsi"/>
          <w:color w:val="000000" w:themeColor="text1"/>
          <w:sz w:val="24"/>
          <w:szCs w:val="24"/>
          <w:lang w:val="es-ES"/>
        </w:rPr>
        <w:t>.</w:t>
      </w:r>
    </w:p>
    <w:p w:rsidR="0061575F" w:rsidRPr="00813AC8" w:rsidRDefault="0061575F" w:rsidP="0061575F">
      <w:pPr>
        <w:spacing w:after="0"/>
        <w:ind w:right="-563"/>
        <w:rPr>
          <w:rFonts w:asciiTheme="majorHAnsi" w:hAnsiTheme="majorHAnsi"/>
          <w:color w:val="000000" w:themeColor="text1"/>
          <w:sz w:val="24"/>
          <w:szCs w:val="24"/>
          <w:lang w:val="es-ES"/>
        </w:rPr>
      </w:pPr>
      <w:r w:rsidRPr="00813AC8">
        <w:rPr>
          <w:rFonts w:asciiTheme="majorHAnsi" w:hAnsiTheme="majorHAnsi"/>
          <w:color w:val="000000" w:themeColor="text1"/>
          <w:sz w:val="24"/>
          <w:szCs w:val="24"/>
          <w:lang w:val="es-ES"/>
        </w:rPr>
        <w:t>Trinidad W.I.</w:t>
      </w:r>
    </w:p>
    <w:p w:rsidR="0061575F" w:rsidRPr="00813AC8" w:rsidRDefault="0061575F" w:rsidP="0061575F">
      <w:pPr>
        <w:spacing w:after="0"/>
        <w:ind w:right="-563"/>
        <w:rPr>
          <w:color w:val="000000" w:themeColor="text1"/>
          <w:sz w:val="24"/>
          <w:szCs w:val="24"/>
          <w:lang w:val="es-ES"/>
        </w:rPr>
      </w:pPr>
    </w:p>
    <w:p w:rsidR="0061575F" w:rsidRPr="00813AC8" w:rsidRDefault="0061575F" w:rsidP="0061575F">
      <w:pPr>
        <w:spacing w:after="0"/>
        <w:ind w:right="-563"/>
        <w:rPr>
          <w:rFonts w:asciiTheme="majorHAnsi" w:hAnsiTheme="majorHAnsi"/>
          <w:color w:val="000000" w:themeColor="text1"/>
          <w:sz w:val="28"/>
          <w:szCs w:val="24"/>
          <w:lang w:val="es-ES"/>
        </w:rPr>
      </w:pPr>
    </w:p>
    <w:p w:rsidR="0061575F" w:rsidRPr="00813AC8" w:rsidRDefault="0061575F" w:rsidP="0061575F">
      <w:pPr>
        <w:spacing w:after="0"/>
        <w:ind w:right="-563"/>
        <w:rPr>
          <w:rFonts w:asciiTheme="majorHAnsi" w:hAnsiTheme="majorHAnsi"/>
          <w:color w:val="000000" w:themeColor="text1"/>
          <w:sz w:val="28"/>
          <w:szCs w:val="24"/>
          <w:lang w:val="es-ES"/>
        </w:rPr>
      </w:pPr>
    </w:p>
    <w:p w:rsidR="0061575F" w:rsidRPr="00813AC8" w:rsidRDefault="00494E80" w:rsidP="0061575F">
      <w:pPr>
        <w:spacing w:after="0"/>
        <w:ind w:right="-563"/>
        <w:rPr>
          <w:rFonts w:asciiTheme="majorHAnsi" w:hAnsiTheme="majorHAnsi"/>
          <w:color w:val="000000" w:themeColor="text1"/>
          <w:sz w:val="28"/>
          <w:szCs w:val="24"/>
          <w:lang w:val="es-ES"/>
        </w:rPr>
      </w:pPr>
      <w:proofErr w:type="spellStart"/>
      <w:r w:rsidRPr="00813AC8">
        <w:rPr>
          <w:rFonts w:asciiTheme="majorHAnsi" w:hAnsiTheme="majorHAnsi"/>
          <w:color w:val="000000" w:themeColor="text1"/>
          <w:sz w:val="28"/>
          <w:szCs w:val="24"/>
          <w:lang w:val="es-ES"/>
        </w:rPr>
        <w:t>Dear</w:t>
      </w:r>
      <w:proofErr w:type="spellEnd"/>
      <w:r w:rsidRPr="00813AC8">
        <w:rPr>
          <w:rFonts w:asciiTheme="majorHAnsi" w:hAnsiTheme="majorHAnsi"/>
          <w:color w:val="000000" w:themeColor="text1"/>
          <w:sz w:val="28"/>
          <w:szCs w:val="24"/>
          <w:lang w:val="es-ES"/>
        </w:rPr>
        <w:t xml:space="preserve"> Sir /</w:t>
      </w:r>
      <w:r w:rsidR="0061575F" w:rsidRPr="00813AC8">
        <w:rPr>
          <w:rFonts w:asciiTheme="majorHAnsi" w:hAnsiTheme="majorHAnsi"/>
          <w:color w:val="000000" w:themeColor="text1"/>
          <w:sz w:val="28"/>
          <w:szCs w:val="24"/>
          <w:lang w:val="es-ES"/>
        </w:rPr>
        <w:t xml:space="preserve"> </w:t>
      </w:r>
      <w:proofErr w:type="spellStart"/>
      <w:r w:rsidR="0061575F" w:rsidRPr="00813AC8">
        <w:rPr>
          <w:rFonts w:asciiTheme="majorHAnsi" w:hAnsiTheme="majorHAnsi"/>
          <w:color w:val="000000" w:themeColor="text1"/>
          <w:sz w:val="28"/>
          <w:szCs w:val="24"/>
          <w:lang w:val="es-ES"/>
        </w:rPr>
        <w:t>Madam</w:t>
      </w:r>
      <w:proofErr w:type="spellEnd"/>
      <w:r w:rsidR="0061575F" w:rsidRPr="00813AC8">
        <w:rPr>
          <w:rFonts w:asciiTheme="majorHAnsi" w:hAnsiTheme="majorHAnsi"/>
          <w:color w:val="000000" w:themeColor="text1"/>
          <w:sz w:val="28"/>
          <w:szCs w:val="24"/>
          <w:lang w:val="es-ES"/>
        </w:rPr>
        <w:t>,</w:t>
      </w:r>
    </w:p>
    <w:p w:rsidR="0061575F" w:rsidRPr="00813AC8" w:rsidRDefault="0061575F" w:rsidP="0061575F">
      <w:pPr>
        <w:spacing w:after="0"/>
        <w:ind w:right="-563"/>
        <w:rPr>
          <w:rFonts w:asciiTheme="majorHAnsi" w:hAnsiTheme="majorHAnsi"/>
          <w:color w:val="000000" w:themeColor="text1"/>
          <w:sz w:val="28"/>
          <w:szCs w:val="24"/>
          <w:lang w:val="es-ES"/>
        </w:rPr>
      </w:pPr>
    </w:p>
    <w:p w:rsidR="0061575F" w:rsidRPr="00813AC8" w:rsidRDefault="0061575F" w:rsidP="0061575F">
      <w:pPr>
        <w:spacing w:after="0"/>
        <w:ind w:right="-563"/>
        <w:rPr>
          <w:rFonts w:asciiTheme="majorHAnsi" w:hAnsiTheme="majorHAnsi"/>
          <w:color w:val="000000" w:themeColor="text1"/>
          <w:sz w:val="28"/>
          <w:szCs w:val="24"/>
        </w:rPr>
      </w:pPr>
      <w:r w:rsidRPr="00813AC8">
        <w:rPr>
          <w:rFonts w:asciiTheme="majorHAnsi" w:hAnsiTheme="majorHAnsi"/>
          <w:color w:val="000000" w:themeColor="text1"/>
          <w:sz w:val="28"/>
          <w:szCs w:val="24"/>
        </w:rPr>
        <w:t>I wish to apply for a position within your company.</w:t>
      </w:r>
    </w:p>
    <w:p w:rsidR="0061575F" w:rsidRPr="00813AC8" w:rsidRDefault="0061575F" w:rsidP="0061575F">
      <w:pPr>
        <w:spacing w:after="0"/>
        <w:ind w:right="-563"/>
        <w:rPr>
          <w:rFonts w:asciiTheme="majorHAnsi" w:hAnsiTheme="majorHAnsi"/>
          <w:color w:val="000000" w:themeColor="text1"/>
          <w:sz w:val="28"/>
          <w:szCs w:val="24"/>
        </w:rPr>
      </w:pPr>
    </w:p>
    <w:p w:rsidR="0061575F" w:rsidRPr="00813AC8" w:rsidRDefault="0061575F" w:rsidP="0061575F">
      <w:pPr>
        <w:spacing w:after="0"/>
        <w:ind w:right="-563"/>
        <w:rPr>
          <w:rFonts w:asciiTheme="majorHAnsi" w:hAnsiTheme="majorHAnsi"/>
          <w:color w:val="000000" w:themeColor="text1"/>
          <w:sz w:val="28"/>
          <w:szCs w:val="24"/>
        </w:rPr>
      </w:pPr>
      <w:r w:rsidRPr="00813AC8">
        <w:rPr>
          <w:rFonts w:asciiTheme="majorHAnsi" w:hAnsiTheme="majorHAnsi"/>
          <w:color w:val="000000" w:themeColor="text1"/>
          <w:sz w:val="28"/>
          <w:szCs w:val="24"/>
        </w:rPr>
        <w:t xml:space="preserve">My name is </w:t>
      </w:r>
      <w:proofErr w:type="spellStart"/>
      <w:r w:rsidRPr="00813AC8">
        <w:rPr>
          <w:rFonts w:asciiTheme="majorHAnsi" w:hAnsiTheme="majorHAnsi"/>
          <w:color w:val="000000" w:themeColor="text1"/>
          <w:sz w:val="28"/>
          <w:szCs w:val="24"/>
        </w:rPr>
        <w:t>Derick</w:t>
      </w:r>
      <w:proofErr w:type="spellEnd"/>
      <w:r w:rsidRPr="00813AC8">
        <w:rPr>
          <w:rFonts w:asciiTheme="majorHAnsi" w:hAnsiTheme="majorHAnsi"/>
          <w:color w:val="000000" w:themeColor="text1"/>
          <w:sz w:val="28"/>
          <w:szCs w:val="24"/>
        </w:rPr>
        <w:t xml:space="preserve"> Sobit and I reside at the </w:t>
      </w:r>
      <w:r w:rsidR="00813AC8" w:rsidRPr="00813AC8">
        <w:rPr>
          <w:rFonts w:asciiTheme="majorHAnsi" w:hAnsiTheme="majorHAnsi"/>
          <w:color w:val="000000" w:themeColor="text1"/>
          <w:sz w:val="28"/>
          <w:szCs w:val="24"/>
        </w:rPr>
        <w:t xml:space="preserve">above address. I am </w:t>
      </w:r>
      <w:proofErr w:type="spellStart"/>
      <w:r w:rsidR="00813AC8" w:rsidRPr="00813AC8">
        <w:rPr>
          <w:rFonts w:asciiTheme="majorHAnsi" w:hAnsiTheme="majorHAnsi"/>
          <w:color w:val="000000" w:themeColor="text1"/>
          <w:sz w:val="28"/>
          <w:szCs w:val="24"/>
        </w:rPr>
        <w:t>fourty</w:t>
      </w:r>
      <w:proofErr w:type="spellEnd"/>
      <w:r w:rsidR="00813AC8" w:rsidRPr="00813AC8">
        <w:rPr>
          <w:rFonts w:asciiTheme="majorHAnsi" w:hAnsiTheme="majorHAnsi"/>
          <w:color w:val="000000" w:themeColor="text1"/>
          <w:sz w:val="28"/>
          <w:szCs w:val="24"/>
        </w:rPr>
        <w:t>-two (42)</w:t>
      </w:r>
      <w:r w:rsidRPr="00813AC8">
        <w:rPr>
          <w:rFonts w:asciiTheme="majorHAnsi" w:hAnsiTheme="majorHAnsi"/>
          <w:color w:val="000000" w:themeColor="text1"/>
          <w:sz w:val="28"/>
          <w:szCs w:val="24"/>
        </w:rPr>
        <w:t xml:space="preserve"> years of age and </w:t>
      </w:r>
    </w:p>
    <w:p w:rsidR="0061575F" w:rsidRPr="00813AC8" w:rsidRDefault="0061575F" w:rsidP="0061575F">
      <w:pPr>
        <w:spacing w:after="0"/>
        <w:ind w:right="-563"/>
        <w:rPr>
          <w:rFonts w:asciiTheme="majorHAnsi" w:hAnsiTheme="majorHAnsi"/>
          <w:color w:val="000000" w:themeColor="text1"/>
          <w:sz w:val="28"/>
          <w:szCs w:val="24"/>
        </w:rPr>
      </w:pPr>
      <w:proofErr w:type="gramStart"/>
      <w:r w:rsidRPr="00813AC8">
        <w:rPr>
          <w:rFonts w:asciiTheme="majorHAnsi" w:hAnsiTheme="majorHAnsi"/>
          <w:color w:val="000000" w:themeColor="text1"/>
          <w:sz w:val="28"/>
          <w:szCs w:val="24"/>
        </w:rPr>
        <w:t>hold</w:t>
      </w:r>
      <w:proofErr w:type="gramEnd"/>
      <w:r w:rsidRPr="00813AC8">
        <w:rPr>
          <w:rFonts w:asciiTheme="majorHAnsi" w:hAnsiTheme="majorHAnsi"/>
          <w:color w:val="000000" w:themeColor="text1"/>
          <w:sz w:val="28"/>
          <w:szCs w:val="24"/>
        </w:rPr>
        <w:t xml:space="preserve"> passes in five subjects.</w:t>
      </w:r>
    </w:p>
    <w:p w:rsidR="0061575F" w:rsidRPr="00813AC8" w:rsidRDefault="0061575F" w:rsidP="0061575F">
      <w:pPr>
        <w:spacing w:after="0"/>
        <w:ind w:right="-563"/>
        <w:rPr>
          <w:rFonts w:asciiTheme="majorHAnsi" w:hAnsiTheme="majorHAnsi"/>
          <w:color w:val="000000" w:themeColor="text1"/>
          <w:sz w:val="28"/>
          <w:szCs w:val="24"/>
        </w:rPr>
      </w:pPr>
    </w:p>
    <w:p w:rsidR="00DF7C3E" w:rsidRPr="00813AC8" w:rsidRDefault="0061575F" w:rsidP="0061575F">
      <w:pPr>
        <w:spacing w:after="0"/>
        <w:ind w:right="-563"/>
        <w:rPr>
          <w:rFonts w:asciiTheme="majorHAnsi" w:hAnsiTheme="majorHAnsi"/>
          <w:color w:val="000000" w:themeColor="text1"/>
          <w:sz w:val="28"/>
          <w:szCs w:val="24"/>
        </w:rPr>
      </w:pPr>
      <w:r w:rsidRPr="00813AC8">
        <w:rPr>
          <w:rFonts w:asciiTheme="majorHAnsi" w:hAnsiTheme="majorHAnsi"/>
          <w:color w:val="000000" w:themeColor="text1"/>
          <w:sz w:val="28"/>
          <w:szCs w:val="24"/>
        </w:rPr>
        <w:t xml:space="preserve">I </w:t>
      </w:r>
      <w:r w:rsidR="00DF7C3E" w:rsidRPr="00813AC8">
        <w:rPr>
          <w:rFonts w:asciiTheme="majorHAnsi" w:hAnsiTheme="majorHAnsi"/>
          <w:color w:val="000000" w:themeColor="text1"/>
          <w:sz w:val="28"/>
          <w:szCs w:val="24"/>
        </w:rPr>
        <w:t>am aware o</w:t>
      </w:r>
      <w:r w:rsidRPr="00813AC8">
        <w:rPr>
          <w:rFonts w:asciiTheme="majorHAnsi" w:hAnsiTheme="majorHAnsi"/>
          <w:color w:val="000000" w:themeColor="text1"/>
          <w:sz w:val="28"/>
          <w:szCs w:val="24"/>
        </w:rPr>
        <w:t>f the constant need</w:t>
      </w:r>
      <w:r w:rsidR="00DF7C3E" w:rsidRPr="00813AC8">
        <w:rPr>
          <w:rFonts w:asciiTheme="majorHAnsi" w:hAnsiTheme="majorHAnsi"/>
          <w:color w:val="000000" w:themeColor="text1"/>
          <w:sz w:val="28"/>
          <w:szCs w:val="24"/>
        </w:rPr>
        <w:t xml:space="preserve"> for skilled dedicated workers within </w:t>
      </w:r>
      <w:r w:rsidR="00813AC8" w:rsidRPr="00813AC8">
        <w:rPr>
          <w:rFonts w:asciiTheme="majorHAnsi" w:hAnsiTheme="majorHAnsi"/>
          <w:color w:val="000000" w:themeColor="text1"/>
          <w:sz w:val="28"/>
          <w:szCs w:val="24"/>
        </w:rPr>
        <w:t>your institute; hence I</w:t>
      </w:r>
    </w:p>
    <w:p w:rsidR="00DF7C3E" w:rsidRPr="00813AC8" w:rsidRDefault="00DF7C3E" w:rsidP="0061575F">
      <w:pPr>
        <w:spacing w:after="0"/>
        <w:ind w:right="-563"/>
        <w:rPr>
          <w:rFonts w:asciiTheme="majorHAnsi" w:hAnsiTheme="majorHAnsi"/>
          <w:color w:val="000000" w:themeColor="text1"/>
          <w:sz w:val="28"/>
          <w:szCs w:val="24"/>
        </w:rPr>
      </w:pPr>
      <w:proofErr w:type="gramStart"/>
      <w:r w:rsidRPr="00813AC8">
        <w:rPr>
          <w:rFonts w:asciiTheme="majorHAnsi" w:hAnsiTheme="majorHAnsi"/>
          <w:color w:val="000000" w:themeColor="text1"/>
          <w:sz w:val="28"/>
          <w:szCs w:val="24"/>
        </w:rPr>
        <w:t>would</w:t>
      </w:r>
      <w:proofErr w:type="gramEnd"/>
      <w:r w:rsidRPr="00813AC8">
        <w:rPr>
          <w:rFonts w:asciiTheme="majorHAnsi" w:hAnsiTheme="majorHAnsi"/>
          <w:color w:val="000000" w:themeColor="text1"/>
          <w:sz w:val="28"/>
          <w:szCs w:val="24"/>
        </w:rPr>
        <w:t xml:space="preserve"> like to apply for a position in your company.</w:t>
      </w:r>
    </w:p>
    <w:p w:rsidR="00DF7C3E" w:rsidRPr="00813AC8" w:rsidRDefault="00DF7C3E" w:rsidP="0061575F">
      <w:pPr>
        <w:spacing w:after="0"/>
        <w:ind w:right="-563"/>
        <w:rPr>
          <w:rFonts w:asciiTheme="majorHAnsi" w:hAnsiTheme="majorHAnsi"/>
          <w:color w:val="000000" w:themeColor="text1"/>
          <w:sz w:val="28"/>
          <w:szCs w:val="24"/>
        </w:rPr>
      </w:pPr>
      <w:r w:rsidRPr="00813AC8">
        <w:rPr>
          <w:rFonts w:asciiTheme="majorHAnsi" w:hAnsiTheme="majorHAnsi"/>
          <w:color w:val="000000" w:themeColor="text1"/>
          <w:sz w:val="28"/>
          <w:szCs w:val="24"/>
        </w:rPr>
        <w:t>I developed a fondness for this position after my secondary school education. I have spent</w:t>
      </w:r>
    </w:p>
    <w:p w:rsidR="00DF7C3E" w:rsidRPr="00813AC8" w:rsidRDefault="00DF7C3E" w:rsidP="0061575F">
      <w:pPr>
        <w:spacing w:after="0"/>
        <w:ind w:right="-563"/>
        <w:rPr>
          <w:rFonts w:asciiTheme="majorHAnsi" w:hAnsiTheme="majorHAnsi"/>
          <w:color w:val="000000" w:themeColor="text1"/>
          <w:sz w:val="28"/>
          <w:szCs w:val="24"/>
        </w:rPr>
      </w:pPr>
      <w:proofErr w:type="gramStart"/>
      <w:r w:rsidRPr="00813AC8">
        <w:rPr>
          <w:rFonts w:asciiTheme="majorHAnsi" w:hAnsiTheme="majorHAnsi"/>
          <w:color w:val="000000" w:themeColor="text1"/>
          <w:sz w:val="28"/>
          <w:szCs w:val="24"/>
        </w:rPr>
        <w:t>many</w:t>
      </w:r>
      <w:proofErr w:type="gramEnd"/>
      <w:r w:rsidRPr="00813AC8">
        <w:rPr>
          <w:rFonts w:asciiTheme="majorHAnsi" w:hAnsiTheme="majorHAnsi"/>
          <w:color w:val="000000" w:themeColor="text1"/>
          <w:sz w:val="28"/>
          <w:szCs w:val="24"/>
        </w:rPr>
        <w:t xml:space="preserve"> years improving upon my skills</w:t>
      </w:r>
      <w:r w:rsidR="00494E80" w:rsidRPr="00813AC8">
        <w:rPr>
          <w:rFonts w:asciiTheme="majorHAnsi" w:hAnsiTheme="majorHAnsi"/>
          <w:color w:val="000000" w:themeColor="text1"/>
          <w:sz w:val="28"/>
          <w:szCs w:val="24"/>
        </w:rPr>
        <w:t xml:space="preserve"> and knowledge of the Sales Manager </w:t>
      </w:r>
      <w:r w:rsidRPr="00813AC8">
        <w:rPr>
          <w:rFonts w:asciiTheme="majorHAnsi" w:hAnsiTheme="majorHAnsi"/>
          <w:color w:val="000000" w:themeColor="text1"/>
          <w:sz w:val="28"/>
          <w:szCs w:val="24"/>
        </w:rPr>
        <w:t xml:space="preserve"> profession.</w:t>
      </w:r>
    </w:p>
    <w:p w:rsidR="00DF7C3E" w:rsidRPr="00813AC8" w:rsidRDefault="00DF7C3E" w:rsidP="0061575F">
      <w:pPr>
        <w:spacing w:after="0"/>
        <w:ind w:right="-563"/>
        <w:rPr>
          <w:rFonts w:asciiTheme="majorHAnsi" w:hAnsiTheme="majorHAnsi"/>
          <w:color w:val="000000" w:themeColor="text1"/>
          <w:sz w:val="28"/>
          <w:szCs w:val="24"/>
        </w:rPr>
      </w:pPr>
    </w:p>
    <w:p w:rsidR="00DF7C3E" w:rsidRPr="00813AC8" w:rsidRDefault="00DF7C3E" w:rsidP="0061575F">
      <w:pPr>
        <w:spacing w:after="0"/>
        <w:ind w:right="-563"/>
        <w:rPr>
          <w:rFonts w:asciiTheme="majorHAnsi" w:hAnsiTheme="majorHAnsi"/>
          <w:color w:val="000000" w:themeColor="text1"/>
          <w:sz w:val="28"/>
          <w:szCs w:val="24"/>
        </w:rPr>
      </w:pPr>
      <w:r w:rsidRPr="00813AC8">
        <w:rPr>
          <w:rFonts w:asciiTheme="majorHAnsi" w:hAnsiTheme="majorHAnsi"/>
          <w:color w:val="000000" w:themeColor="text1"/>
          <w:sz w:val="28"/>
          <w:szCs w:val="24"/>
        </w:rPr>
        <w:t>I am adept at managing inventory; supervising clerks and resolving issues in a diplomatic</w:t>
      </w:r>
    </w:p>
    <w:p w:rsidR="00DF7C3E" w:rsidRPr="00813AC8" w:rsidRDefault="00DF7C3E" w:rsidP="0061575F">
      <w:pPr>
        <w:spacing w:after="0"/>
        <w:ind w:right="-563"/>
        <w:rPr>
          <w:rFonts w:asciiTheme="majorHAnsi" w:hAnsiTheme="majorHAnsi"/>
          <w:color w:val="000000" w:themeColor="text1"/>
          <w:sz w:val="28"/>
          <w:szCs w:val="24"/>
        </w:rPr>
      </w:pPr>
      <w:proofErr w:type="gramStart"/>
      <w:r w:rsidRPr="00813AC8">
        <w:rPr>
          <w:rFonts w:asciiTheme="majorHAnsi" w:hAnsiTheme="majorHAnsi"/>
          <w:color w:val="000000" w:themeColor="text1"/>
          <w:sz w:val="28"/>
          <w:szCs w:val="24"/>
        </w:rPr>
        <w:t>and</w:t>
      </w:r>
      <w:proofErr w:type="gramEnd"/>
      <w:r w:rsidRPr="00813AC8">
        <w:rPr>
          <w:rFonts w:asciiTheme="majorHAnsi" w:hAnsiTheme="majorHAnsi"/>
          <w:color w:val="000000" w:themeColor="text1"/>
          <w:sz w:val="28"/>
          <w:szCs w:val="24"/>
        </w:rPr>
        <w:t xml:space="preserve"> timely fashion/manner. I am </w:t>
      </w:r>
      <w:r w:rsidR="002850E4" w:rsidRPr="00813AC8">
        <w:rPr>
          <w:rFonts w:asciiTheme="majorHAnsi" w:hAnsiTheme="majorHAnsi"/>
          <w:color w:val="000000" w:themeColor="text1"/>
          <w:sz w:val="28"/>
          <w:szCs w:val="24"/>
        </w:rPr>
        <w:t>sure if given the opportunity, I</w:t>
      </w:r>
      <w:r w:rsidRPr="00813AC8">
        <w:rPr>
          <w:rFonts w:asciiTheme="majorHAnsi" w:hAnsiTheme="majorHAnsi"/>
          <w:color w:val="000000" w:themeColor="text1"/>
          <w:sz w:val="28"/>
          <w:szCs w:val="24"/>
        </w:rPr>
        <w:t xml:space="preserve"> would prove my worth </w:t>
      </w:r>
    </w:p>
    <w:p w:rsidR="00DF7C3E" w:rsidRPr="00813AC8" w:rsidRDefault="002850E4" w:rsidP="0061575F">
      <w:pPr>
        <w:spacing w:after="0"/>
        <w:ind w:right="-563"/>
        <w:rPr>
          <w:rFonts w:asciiTheme="majorHAnsi" w:hAnsiTheme="majorHAnsi"/>
          <w:color w:val="000000" w:themeColor="text1"/>
          <w:sz w:val="28"/>
          <w:szCs w:val="24"/>
        </w:rPr>
      </w:pPr>
      <w:proofErr w:type="gramStart"/>
      <w:r w:rsidRPr="00813AC8">
        <w:rPr>
          <w:rFonts w:asciiTheme="majorHAnsi" w:hAnsiTheme="majorHAnsi"/>
          <w:color w:val="000000" w:themeColor="text1"/>
          <w:sz w:val="28"/>
          <w:szCs w:val="24"/>
        </w:rPr>
        <w:t>to</w:t>
      </w:r>
      <w:proofErr w:type="gramEnd"/>
      <w:r w:rsidRPr="00813AC8">
        <w:rPr>
          <w:rFonts w:asciiTheme="majorHAnsi" w:hAnsiTheme="majorHAnsi"/>
          <w:color w:val="000000" w:themeColor="text1"/>
          <w:sz w:val="28"/>
          <w:szCs w:val="24"/>
        </w:rPr>
        <w:t xml:space="preserve"> such an extent that I</w:t>
      </w:r>
      <w:r w:rsidR="00DF7C3E" w:rsidRPr="00813AC8">
        <w:rPr>
          <w:rFonts w:asciiTheme="majorHAnsi" w:hAnsiTheme="majorHAnsi"/>
          <w:color w:val="000000" w:themeColor="text1"/>
          <w:sz w:val="28"/>
          <w:szCs w:val="24"/>
        </w:rPr>
        <w:t xml:space="preserve"> would be an asset to your establishment. </w:t>
      </w:r>
    </w:p>
    <w:p w:rsidR="00DF7C3E" w:rsidRPr="00813AC8" w:rsidRDefault="00DF7C3E" w:rsidP="0061575F">
      <w:pPr>
        <w:spacing w:after="0"/>
        <w:ind w:right="-563"/>
        <w:rPr>
          <w:rFonts w:asciiTheme="majorHAnsi" w:hAnsiTheme="majorHAnsi"/>
          <w:color w:val="000000" w:themeColor="text1"/>
          <w:sz w:val="28"/>
          <w:szCs w:val="24"/>
        </w:rPr>
      </w:pPr>
    </w:p>
    <w:p w:rsidR="00DF7C3E" w:rsidRPr="00813AC8" w:rsidRDefault="00DF7C3E" w:rsidP="0061575F">
      <w:pPr>
        <w:spacing w:after="0"/>
        <w:ind w:right="-563"/>
        <w:rPr>
          <w:rFonts w:asciiTheme="majorHAnsi" w:hAnsiTheme="majorHAnsi"/>
          <w:color w:val="000000" w:themeColor="text1"/>
          <w:sz w:val="28"/>
          <w:szCs w:val="24"/>
        </w:rPr>
      </w:pPr>
      <w:r w:rsidRPr="00813AC8">
        <w:rPr>
          <w:rFonts w:asciiTheme="majorHAnsi" w:hAnsiTheme="majorHAnsi"/>
          <w:color w:val="000000" w:themeColor="text1"/>
          <w:sz w:val="28"/>
          <w:szCs w:val="24"/>
        </w:rPr>
        <w:t xml:space="preserve">I have enclosed my resume and stand ready and willing to attend an interview at your </w:t>
      </w:r>
    </w:p>
    <w:p w:rsidR="00DF7C3E" w:rsidRPr="00813AC8" w:rsidRDefault="00DD62C8" w:rsidP="0061575F">
      <w:pPr>
        <w:spacing w:after="0"/>
        <w:ind w:right="-563"/>
        <w:rPr>
          <w:rFonts w:asciiTheme="majorHAnsi" w:hAnsiTheme="majorHAnsi"/>
          <w:color w:val="000000" w:themeColor="text1"/>
          <w:sz w:val="28"/>
          <w:szCs w:val="24"/>
        </w:rPr>
      </w:pPr>
      <w:proofErr w:type="gramStart"/>
      <w:r w:rsidRPr="00813AC8">
        <w:rPr>
          <w:rFonts w:asciiTheme="majorHAnsi" w:hAnsiTheme="majorHAnsi"/>
          <w:color w:val="000000" w:themeColor="text1"/>
          <w:sz w:val="28"/>
          <w:szCs w:val="24"/>
        </w:rPr>
        <w:t>c</w:t>
      </w:r>
      <w:r w:rsidR="00DF7C3E" w:rsidRPr="00813AC8">
        <w:rPr>
          <w:rFonts w:asciiTheme="majorHAnsi" w:hAnsiTheme="majorHAnsi"/>
          <w:color w:val="000000" w:themeColor="text1"/>
          <w:sz w:val="28"/>
          <w:szCs w:val="24"/>
        </w:rPr>
        <w:t>onvenience</w:t>
      </w:r>
      <w:proofErr w:type="gramEnd"/>
      <w:r w:rsidR="00DF7C3E" w:rsidRPr="00813AC8">
        <w:rPr>
          <w:rFonts w:asciiTheme="majorHAnsi" w:hAnsiTheme="majorHAnsi"/>
          <w:color w:val="000000" w:themeColor="text1"/>
          <w:sz w:val="28"/>
          <w:szCs w:val="24"/>
        </w:rPr>
        <w:t>,</w:t>
      </w:r>
      <w:r w:rsidR="002850E4" w:rsidRPr="00813AC8">
        <w:rPr>
          <w:rFonts w:asciiTheme="majorHAnsi" w:hAnsiTheme="majorHAnsi"/>
          <w:color w:val="000000" w:themeColor="text1"/>
          <w:sz w:val="28"/>
          <w:szCs w:val="24"/>
        </w:rPr>
        <w:t xml:space="preserve"> I</w:t>
      </w:r>
      <w:r w:rsidRPr="00813AC8">
        <w:rPr>
          <w:rFonts w:asciiTheme="majorHAnsi" w:hAnsiTheme="majorHAnsi"/>
          <w:color w:val="000000" w:themeColor="text1"/>
          <w:sz w:val="28"/>
          <w:szCs w:val="24"/>
        </w:rPr>
        <w:t xml:space="preserve"> thank you for your time and consideration.</w:t>
      </w:r>
    </w:p>
    <w:p w:rsidR="00DD62C8" w:rsidRPr="002850E4" w:rsidRDefault="00DD62C8" w:rsidP="0061575F">
      <w:pPr>
        <w:spacing w:after="0"/>
        <w:ind w:right="-563"/>
        <w:rPr>
          <w:color w:val="000000" w:themeColor="text1"/>
          <w:sz w:val="24"/>
          <w:szCs w:val="24"/>
        </w:rPr>
      </w:pPr>
    </w:p>
    <w:p w:rsidR="00DD62C8" w:rsidRPr="002850E4" w:rsidRDefault="00DD62C8" w:rsidP="0061575F">
      <w:pPr>
        <w:spacing w:after="0"/>
        <w:ind w:right="-563"/>
        <w:rPr>
          <w:color w:val="000000" w:themeColor="text1"/>
          <w:sz w:val="24"/>
          <w:szCs w:val="24"/>
        </w:rPr>
      </w:pPr>
      <w:r w:rsidRPr="002850E4">
        <w:rPr>
          <w:color w:val="000000" w:themeColor="text1"/>
          <w:sz w:val="24"/>
          <w:szCs w:val="24"/>
        </w:rPr>
        <w:t>Respectfully Yours</w:t>
      </w:r>
      <w:r w:rsidR="003C1595">
        <w:rPr>
          <w:color w:val="000000" w:themeColor="text1"/>
          <w:sz w:val="24"/>
          <w:szCs w:val="24"/>
        </w:rPr>
        <w:t>,</w:t>
      </w:r>
    </w:p>
    <w:p w:rsidR="00DD62C8" w:rsidRPr="002850E4" w:rsidRDefault="00DD62C8" w:rsidP="0061575F">
      <w:pPr>
        <w:spacing w:after="0"/>
        <w:ind w:right="-563"/>
        <w:rPr>
          <w:color w:val="000000" w:themeColor="text1"/>
          <w:sz w:val="24"/>
          <w:szCs w:val="24"/>
        </w:rPr>
      </w:pPr>
    </w:p>
    <w:p w:rsidR="00DD62C8" w:rsidRPr="002850E4" w:rsidRDefault="00DD62C8" w:rsidP="0061575F">
      <w:pPr>
        <w:spacing w:after="0"/>
        <w:ind w:right="-563"/>
        <w:rPr>
          <w:color w:val="000000" w:themeColor="text1"/>
          <w:sz w:val="24"/>
          <w:szCs w:val="24"/>
        </w:rPr>
      </w:pPr>
    </w:p>
    <w:p w:rsidR="00DD62C8" w:rsidRPr="002850E4" w:rsidRDefault="00DD62C8" w:rsidP="0061575F">
      <w:pPr>
        <w:spacing w:after="0"/>
        <w:ind w:right="-563"/>
        <w:rPr>
          <w:color w:val="000000" w:themeColor="text1"/>
          <w:sz w:val="24"/>
          <w:szCs w:val="24"/>
        </w:rPr>
      </w:pPr>
      <w:r w:rsidRPr="002850E4">
        <w:rPr>
          <w:color w:val="000000" w:themeColor="text1"/>
          <w:sz w:val="24"/>
          <w:szCs w:val="24"/>
        </w:rPr>
        <w:t>...........................</w:t>
      </w:r>
      <w:r w:rsidR="003C1595">
        <w:rPr>
          <w:color w:val="000000" w:themeColor="text1"/>
          <w:sz w:val="24"/>
          <w:szCs w:val="24"/>
        </w:rPr>
        <w:t>..............</w:t>
      </w:r>
      <w:r w:rsidRPr="002850E4">
        <w:rPr>
          <w:color w:val="000000" w:themeColor="text1"/>
          <w:sz w:val="24"/>
          <w:szCs w:val="24"/>
        </w:rPr>
        <w:t>.</w:t>
      </w:r>
    </w:p>
    <w:p w:rsidR="00F634DA" w:rsidRPr="002850E4" w:rsidRDefault="00DD62C8" w:rsidP="0061575F">
      <w:pPr>
        <w:spacing w:after="0"/>
        <w:ind w:right="-563"/>
        <w:rPr>
          <w:rFonts w:ascii="Georgia" w:hAnsi="Georgia"/>
          <w:b/>
          <w:bCs/>
          <w:color w:val="000000" w:themeColor="text1"/>
          <w:sz w:val="24"/>
          <w:szCs w:val="24"/>
        </w:rPr>
      </w:pPr>
      <w:proofErr w:type="spellStart"/>
      <w:r w:rsidRPr="002850E4">
        <w:rPr>
          <w:rFonts w:ascii="Georgia" w:hAnsi="Georgia"/>
          <w:b/>
          <w:bCs/>
          <w:color w:val="000000" w:themeColor="text1"/>
          <w:sz w:val="24"/>
          <w:szCs w:val="24"/>
        </w:rPr>
        <w:t>Derick</w:t>
      </w:r>
      <w:proofErr w:type="spellEnd"/>
      <w:r w:rsidRPr="002850E4">
        <w:rPr>
          <w:rFonts w:ascii="Georgia" w:hAnsi="Georgia"/>
          <w:b/>
          <w:bCs/>
          <w:color w:val="000000" w:themeColor="text1"/>
          <w:sz w:val="24"/>
          <w:szCs w:val="24"/>
        </w:rPr>
        <w:t xml:space="preserve"> Sobit</w:t>
      </w:r>
      <w:r w:rsidR="00F634DA" w:rsidRPr="002850E4">
        <w:rPr>
          <w:color w:val="000000" w:themeColor="text1"/>
          <w:sz w:val="28"/>
          <w:szCs w:val="28"/>
        </w:rPr>
        <w:t xml:space="preserve">                                                                                </w:t>
      </w:r>
    </w:p>
    <w:sectPr w:rsidR="00F634DA" w:rsidRPr="002850E4" w:rsidSect="00F634DA">
      <w:pgSz w:w="12240" w:h="15840"/>
      <w:pgMar w:top="709" w:right="1440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B2F" w:rsidRDefault="005A2B2F" w:rsidP="00494E80">
      <w:pPr>
        <w:spacing w:after="0" w:line="240" w:lineRule="auto"/>
      </w:pPr>
      <w:r>
        <w:separator/>
      </w:r>
    </w:p>
  </w:endnote>
  <w:endnote w:type="continuationSeparator" w:id="0">
    <w:p w:rsidR="005A2B2F" w:rsidRDefault="005A2B2F" w:rsidP="00494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B2F" w:rsidRDefault="005A2B2F" w:rsidP="00494E80">
      <w:pPr>
        <w:spacing w:after="0" w:line="240" w:lineRule="auto"/>
      </w:pPr>
      <w:r>
        <w:separator/>
      </w:r>
    </w:p>
  </w:footnote>
  <w:footnote w:type="continuationSeparator" w:id="0">
    <w:p w:rsidR="005A2B2F" w:rsidRDefault="005A2B2F" w:rsidP="00494E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34DA"/>
    <w:rsid w:val="00152EE9"/>
    <w:rsid w:val="001A16AC"/>
    <w:rsid w:val="002850E4"/>
    <w:rsid w:val="002C7EEC"/>
    <w:rsid w:val="00353A51"/>
    <w:rsid w:val="003700EF"/>
    <w:rsid w:val="003C1595"/>
    <w:rsid w:val="003E5E10"/>
    <w:rsid w:val="00454BEA"/>
    <w:rsid w:val="00494E80"/>
    <w:rsid w:val="0058726C"/>
    <w:rsid w:val="005A2B2F"/>
    <w:rsid w:val="005E1CFA"/>
    <w:rsid w:val="0061575F"/>
    <w:rsid w:val="0078622D"/>
    <w:rsid w:val="00813AC8"/>
    <w:rsid w:val="008310A0"/>
    <w:rsid w:val="00B75A6E"/>
    <w:rsid w:val="00B8372E"/>
    <w:rsid w:val="00D216F3"/>
    <w:rsid w:val="00D54895"/>
    <w:rsid w:val="00D77255"/>
    <w:rsid w:val="00DD62C8"/>
    <w:rsid w:val="00DF7C3E"/>
    <w:rsid w:val="00E40F21"/>
    <w:rsid w:val="00F50BC5"/>
    <w:rsid w:val="00F6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94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4E80"/>
  </w:style>
  <w:style w:type="paragraph" w:styleId="Footer">
    <w:name w:val="footer"/>
    <w:basedOn w:val="Normal"/>
    <w:link w:val="FooterChar"/>
    <w:uiPriority w:val="99"/>
    <w:semiHidden/>
    <w:unhideWhenUsed/>
    <w:rsid w:val="00494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4E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41A8D-7542-4921-AAE5-A2CB20ABBEC8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34229519-A763-4CD4-9DCD-E1FA31BBA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123</TotalTime>
  <Pages>3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Anushka</dc:creator>
  <cp:lastModifiedBy>test</cp:lastModifiedBy>
  <cp:revision>9</cp:revision>
  <cp:lastPrinted>2013-03-25T20:58:00Z</cp:lastPrinted>
  <dcterms:created xsi:type="dcterms:W3CDTF">2011-10-09T23:07:00Z</dcterms:created>
  <dcterms:modified xsi:type="dcterms:W3CDTF">2016-05-10T12:01:00Z</dcterms:modified>
</cp:coreProperties>
</file>