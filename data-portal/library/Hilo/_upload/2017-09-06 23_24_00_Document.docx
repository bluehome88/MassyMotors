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E0515" w14:textId="4F82A9A2" w:rsidR="0060058D" w:rsidRDefault="00367AD8">
      <w:pPr>
        <w:pStyle w:val="Name"/>
      </w:pPr>
      <w:bookmarkStart w:id="0" w:name="_GoBack"/>
      <w:bookmarkEnd w:id="0"/>
      <w:r>
        <w:t xml:space="preserve">           </w:t>
      </w:r>
      <w:r w:rsidR="00667BE1">
        <w:t xml:space="preserve">   </w:t>
      </w:r>
      <w:r w:rsidR="006D480F">
        <w:t xml:space="preserve">  </w:t>
      </w:r>
      <w:r w:rsidR="003F00B4">
        <w:t>RESUME</w:t>
      </w:r>
    </w:p>
    <w:p w14:paraId="652768C3" w14:textId="77777777" w:rsidR="00ED12FA" w:rsidRDefault="00ED12FA">
      <w:pPr>
        <w:pStyle w:val="Name"/>
      </w:pPr>
    </w:p>
    <w:p w14:paraId="4A9C4C76" w14:textId="64729CDD" w:rsidR="00175742" w:rsidRDefault="00175742">
      <w:pPr>
        <w:pStyle w:val="ContactInfo"/>
        <w:rPr>
          <w:rFonts w:ascii="Arial Black" w:hAnsi="Arial Black"/>
          <w:b/>
          <w:color w:val="000000" w:themeColor="text1"/>
          <w:sz w:val="36"/>
          <w:szCs w:val="36"/>
        </w:rPr>
      </w:pPr>
    </w:p>
    <w:p w14:paraId="73F74D3A" w14:textId="7EF586CD" w:rsidR="0066511C" w:rsidRDefault="002A1CD8">
      <w:pPr>
        <w:pStyle w:val="ContactInfo"/>
        <w:rPr>
          <w:rFonts w:ascii="Arial Black" w:hAnsi="Arial Black"/>
          <w:b/>
          <w:color w:val="000000" w:themeColor="text1"/>
          <w:sz w:val="36"/>
          <w:szCs w:val="36"/>
        </w:rPr>
      </w:pPr>
      <w:r>
        <w:rPr>
          <w:rFonts w:ascii="Arial Black" w:hAnsi="Arial Black"/>
          <w:b/>
          <w:color w:val="000000" w:themeColor="text1"/>
          <w:sz w:val="40"/>
          <w:szCs w:val="40"/>
        </w:rPr>
        <w:t>NAME</w:t>
      </w:r>
      <w:r w:rsidR="00850D19">
        <w:rPr>
          <w:rFonts w:ascii="Arial Black" w:hAnsi="Arial Black"/>
          <w:b/>
          <w:color w:val="000000" w:themeColor="text1"/>
          <w:sz w:val="40"/>
          <w:szCs w:val="40"/>
        </w:rPr>
        <w:t>:</w:t>
      </w:r>
      <w:r w:rsidR="00C30D46">
        <w:rPr>
          <w:rFonts w:ascii="Arial Black" w:hAnsi="Arial Black"/>
          <w:b/>
          <w:color w:val="000000" w:themeColor="text1"/>
          <w:sz w:val="40"/>
          <w:szCs w:val="40"/>
        </w:rPr>
        <w:t xml:space="preserve">    </w:t>
      </w:r>
      <w:r w:rsidR="00C80DE5">
        <w:rPr>
          <w:rFonts w:ascii="Arial Black" w:hAnsi="Arial Black"/>
          <w:b/>
          <w:color w:val="000000" w:themeColor="text1"/>
          <w:sz w:val="40"/>
          <w:szCs w:val="40"/>
        </w:rPr>
        <w:t xml:space="preserve"> </w:t>
      </w:r>
      <w:r w:rsidR="007E4BEF">
        <w:rPr>
          <w:rFonts w:ascii="Arial Black" w:hAnsi="Arial Black"/>
          <w:b/>
          <w:color w:val="000000" w:themeColor="text1"/>
          <w:sz w:val="36"/>
          <w:szCs w:val="36"/>
        </w:rPr>
        <w:t>CHADE STOWE</w:t>
      </w:r>
    </w:p>
    <w:p w14:paraId="089032F3" w14:textId="3AE940D3" w:rsidR="0066511C" w:rsidRDefault="0066511C">
      <w:pPr>
        <w:pStyle w:val="ContactInfo"/>
        <w:rPr>
          <w:rFonts w:ascii="Arial Narrow" w:hAnsi="Arial Narrow"/>
          <w:b/>
          <w:color w:val="000000" w:themeColor="text1"/>
          <w:sz w:val="40"/>
          <w:szCs w:val="40"/>
        </w:rPr>
      </w:pPr>
      <w:r>
        <w:rPr>
          <w:rFonts w:ascii="Arial Black" w:hAnsi="Arial Black"/>
          <w:b/>
          <w:color w:val="000000" w:themeColor="text1"/>
          <w:sz w:val="40"/>
          <w:szCs w:val="40"/>
        </w:rPr>
        <w:t>D</w:t>
      </w:r>
      <w:r w:rsidR="00E41AA9">
        <w:rPr>
          <w:rFonts w:ascii="Arial Black" w:hAnsi="Arial Black"/>
          <w:b/>
          <w:color w:val="000000" w:themeColor="text1"/>
          <w:sz w:val="40"/>
          <w:szCs w:val="40"/>
        </w:rPr>
        <w:t>ATE OF BIRTH:</w:t>
      </w:r>
      <w:r w:rsidR="0042624F">
        <w:rPr>
          <w:rFonts w:ascii="Arial Narrow" w:hAnsi="Arial Narrow"/>
          <w:b/>
          <w:color w:val="000000" w:themeColor="text1"/>
          <w:sz w:val="40"/>
          <w:szCs w:val="40"/>
        </w:rPr>
        <w:t xml:space="preserve"> </w:t>
      </w:r>
      <w:r w:rsidR="009E3A1E">
        <w:rPr>
          <w:rFonts w:ascii="Arial Narrow" w:hAnsi="Arial Narrow"/>
          <w:b/>
          <w:color w:val="000000" w:themeColor="text1"/>
          <w:sz w:val="40"/>
          <w:szCs w:val="40"/>
        </w:rPr>
        <w:t xml:space="preserve">  </w:t>
      </w:r>
      <w:r w:rsidR="0042624F">
        <w:rPr>
          <w:rFonts w:ascii="Arial Narrow" w:hAnsi="Arial Narrow"/>
          <w:b/>
          <w:color w:val="000000" w:themeColor="text1"/>
          <w:sz w:val="40"/>
          <w:szCs w:val="40"/>
        </w:rPr>
        <w:t>October</w:t>
      </w:r>
      <w:r w:rsidR="00327E74">
        <w:rPr>
          <w:rFonts w:ascii="Arial Narrow" w:hAnsi="Arial Narrow"/>
          <w:b/>
          <w:color w:val="000000" w:themeColor="text1"/>
          <w:sz w:val="40"/>
          <w:szCs w:val="40"/>
        </w:rPr>
        <w:t xml:space="preserve"> 12, 1992</w:t>
      </w:r>
    </w:p>
    <w:p w14:paraId="02769724" w14:textId="58C2CB9A" w:rsidR="00127B2F" w:rsidRDefault="00786883">
      <w:pPr>
        <w:pStyle w:val="ContactInfo"/>
        <w:rPr>
          <w:rFonts w:ascii="Arial Narrow" w:hAnsi="Arial Narrow"/>
          <w:b/>
          <w:color w:val="000000" w:themeColor="text1"/>
          <w:sz w:val="36"/>
          <w:szCs w:val="36"/>
        </w:rPr>
      </w:pPr>
      <w:r>
        <w:rPr>
          <w:rFonts w:ascii="Arial Black" w:hAnsi="Arial Black"/>
          <w:b/>
          <w:color w:val="000000" w:themeColor="text1"/>
          <w:sz w:val="40"/>
          <w:szCs w:val="40"/>
        </w:rPr>
        <w:t>ADDRESS</w:t>
      </w:r>
      <w:r w:rsidR="005641C8">
        <w:rPr>
          <w:rFonts w:ascii="Arial Black" w:hAnsi="Arial Black"/>
          <w:b/>
          <w:color w:val="000000" w:themeColor="text1"/>
          <w:sz w:val="40"/>
          <w:szCs w:val="40"/>
        </w:rPr>
        <w:t>:</w:t>
      </w:r>
      <w:r w:rsidR="00707F36">
        <w:rPr>
          <w:rFonts w:ascii="Arial Black" w:hAnsi="Arial Black"/>
          <w:b/>
          <w:color w:val="000000" w:themeColor="text1"/>
          <w:sz w:val="40"/>
          <w:szCs w:val="40"/>
        </w:rPr>
        <w:t xml:space="preserve">  </w:t>
      </w:r>
      <w:r w:rsidR="00560806">
        <w:rPr>
          <w:rFonts w:ascii="Arial Black" w:hAnsi="Arial Black"/>
          <w:b/>
          <w:color w:val="000000" w:themeColor="text1"/>
          <w:sz w:val="40"/>
          <w:szCs w:val="40"/>
        </w:rPr>
        <w:t xml:space="preserve"> </w:t>
      </w:r>
      <w:r w:rsidR="00C80DE5">
        <w:rPr>
          <w:rFonts w:ascii="Arial Black" w:hAnsi="Arial Black"/>
          <w:b/>
          <w:color w:val="000000" w:themeColor="text1"/>
          <w:sz w:val="40"/>
          <w:szCs w:val="40"/>
        </w:rPr>
        <w:t xml:space="preserve"> </w:t>
      </w:r>
      <w:r w:rsidR="00560806">
        <w:rPr>
          <w:rFonts w:ascii="Arial Black" w:hAnsi="Arial Black"/>
          <w:b/>
          <w:color w:val="000000" w:themeColor="text1"/>
          <w:sz w:val="40"/>
          <w:szCs w:val="40"/>
        </w:rPr>
        <w:t xml:space="preserve"> </w:t>
      </w:r>
      <w:r w:rsidR="004724CC">
        <w:rPr>
          <w:rFonts w:ascii="Arial Narrow" w:hAnsi="Arial Narrow"/>
          <w:b/>
          <w:color w:val="000000" w:themeColor="text1"/>
          <w:sz w:val="36"/>
          <w:szCs w:val="36"/>
        </w:rPr>
        <w:t>L</w:t>
      </w:r>
      <w:r w:rsidR="006D18E3">
        <w:rPr>
          <w:rFonts w:ascii="Arial Narrow" w:hAnsi="Arial Narrow"/>
          <w:b/>
          <w:color w:val="000000" w:themeColor="text1"/>
          <w:sz w:val="36"/>
          <w:szCs w:val="36"/>
        </w:rPr>
        <w:t>P</w:t>
      </w:r>
      <w:r w:rsidR="00467C51">
        <w:rPr>
          <w:rFonts w:ascii="Arial Narrow" w:hAnsi="Arial Narrow"/>
          <w:b/>
          <w:color w:val="000000" w:themeColor="text1"/>
          <w:sz w:val="36"/>
          <w:szCs w:val="36"/>
        </w:rPr>
        <w:t>#</w:t>
      </w:r>
      <w:r w:rsidR="006D18E3">
        <w:rPr>
          <w:rFonts w:ascii="Arial Narrow" w:hAnsi="Arial Narrow"/>
          <w:b/>
          <w:color w:val="000000" w:themeColor="text1"/>
          <w:sz w:val="36"/>
          <w:szCs w:val="36"/>
        </w:rPr>
        <w:t>73</w:t>
      </w:r>
      <w:r w:rsidR="00A00A6C"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467C51">
        <w:rPr>
          <w:rFonts w:ascii="Arial Narrow" w:hAnsi="Arial Narrow"/>
          <w:b/>
          <w:color w:val="000000" w:themeColor="text1"/>
          <w:sz w:val="36"/>
          <w:szCs w:val="36"/>
        </w:rPr>
        <w:t>Upper</w:t>
      </w:r>
      <w:r w:rsidR="00AE3CC3"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404012">
        <w:rPr>
          <w:rFonts w:ascii="Arial Narrow" w:hAnsi="Arial Narrow"/>
          <w:b/>
          <w:color w:val="000000" w:themeColor="text1"/>
          <w:sz w:val="36"/>
          <w:szCs w:val="36"/>
        </w:rPr>
        <w:t>Ravin</w:t>
      </w:r>
      <w:r w:rsidR="00707F36">
        <w:rPr>
          <w:rFonts w:ascii="Arial Narrow" w:hAnsi="Arial Narrow"/>
          <w:b/>
          <w:color w:val="000000" w:themeColor="text1"/>
          <w:sz w:val="36"/>
          <w:szCs w:val="36"/>
        </w:rPr>
        <w:t>e</w:t>
      </w:r>
      <w:r w:rsidR="009723C9">
        <w:rPr>
          <w:rFonts w:ascii="Arial Narrow" w:hAnsi="Arial Narrow"/>
          <w:b/>
          <w:color w:val="000000" w:themeColor="text1"/>
          <w:sz w:val="36"/>
          <w:szCs w:val="36"/>
        </w:rPr>
        <w:t xml:space="preserve"> Road</w:t>
      </w:r>
    </w:p>
    <w:p w14:paraId="4F6E4255" w14:textId="7C1DFACA" w:rsidR="007A16B8" w:rsidRPr="004724CC" w:rsidRDefault="009723C9">
      <w:pPr>
        <w:pStyle w:val="ContactInfo"/>
        <w:rPr>
          <w:rFonts w:ascii="Arial Narrow" w:hAnsi="Arial Narrow"/>
          <w:b/>
          <w:color w:val="000000" w:themeColor="text1"/>
          <w:sz w:val="40"/>
          <w:szCs w:val="40"/>
        </w:rPr>
      </w:pPr>
      <w:r>
        <w:rPr>
          <w:rFonts w:ascii="Arial Narrow" w:hAnsi="Arial Narrow"/>
          <w:b/>
          <w:color w:val="000000" w:themeColor="text1"/>
          <w:sz w:val="36"/>
          <w:szCs w:val="36"/>
        </w:rPr>
        <w:t xml:space="preserve">                          </w:t>
      </w:r>
      <w:r w:rsidR="00707F36">
        <w:rPr>
          <w:rFonts w:ascii="Arial Narrow" w:hAnsi="Arial Narrow"/>
          <w:b/>
          <w:color w:val="000000" w:themeColor="text1"/>
          <w:sz w:val="36"/>
          <w:szCs w:val="36"/>
        </w:rPr>
        <w:t xml:space="preserve">        </w:t>
      </w:r>
      <w:r w:rsidR="00D1234D">
        <w:rPr>
          <w:rFonts w:ascii="Arial Narrow" w:hAnsi="Arial Narrow"/>
          <w:b/>
          <w:color w:val="000000" w:themeColor="text1"/>
          <w:sz w:val="36"/>
          <w:szCs w:val="36"/>
        </w:rPr>
        <w:t xml:space="preserve">  </w:t>
      </w:r>
      <w:r w:rsidR="00127B2F"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7134AC"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2D41D0">
        <w:rPr>
          <w:rFonts w:ascii="Arial Narrow" w:hAnsi="Arial Narrow"/>
          <w:b/>
          <w:color w:val="000000" w:themeColor="text1"/>
          <w:sz w:val="36"/>
          <w:szCs w:val="36"/>
        </w:rPr>
        <w:t>Petit</w:t>
      </w:r>
      <w:r w:rsidR="00127B2F"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2D41D0">
        <w:rPr>
          <w:rFonts w:ascii="Arial Narrow" w:hAnsi="Arial Narrow"/>
          <w:b/>
          <w:color w:val="000000" w:themeColor="text1"/>
          <w:sz w:val="36"/>
          <w:szCs w:val="36"/>
        </w:rPr>
        <w:t>Valley</w:t>
      </w:r>
    </w:p>
    <w:p w14:paraId="38321B70" w14:textId="30BFE18F" w:rsidR="005C6563" w:rsidRPr="007C226C" w:rsidRDefault="00BA2861">
      <w:pPr>
        <w:pStyle w:val="ContactInfo"/>
        <w:rPr>
          <w:rFonts w:ascii="Arial Black" w:hAnsi="Arial Black"/>
          <w:b/>
          <w:color w:val="000000" w:themeColor="text1"/>
          <w:sz w:val="40"/>
          <w:szCs w:val="40"/>
        </w:rPr>
      </w:pPr>
      <w:r>
        <w:rPr>
          <w:rFonts w:ascii="Arial Black" w:hAnsi="Arial Black"/>
          <w:b/>
          <w:color w:val="000000" w:themeColor="text1"/>
          <w:sz w:val="40"/>
          <w:szCs w:val="40"/>
        </w:rPr>
        <w:t xml:space="preserve">CONTACT: </w:t>
      </w:r>
      <w:r w:rsidR="00512542">
        <w:rPr>
          <w:rFonts w:ascii="Arial Black" w:hAnsi="Arial Black"/>
          <w:b/>
          <w:color w:val="000000" w:themeColor="text1"/>
          <w:sz w:val="40"/>
          <w:szCs w:val="40"/>
        </w:rPr>
        <w:t xml:space="preserve"> </w:t>
      </w:r>
      <w:r w:rsidR="00CF0572">
        <w:rPr>
          <w:rFonts w:ascii="Arial Narrow" w:hAnsi="Arial Narrow"/>
          <w:b/>
          <w:color w:val="000000" w:themeColor="text1"/>
          <w:sz w:val="36"/>
          <w:szCs w:val="36"/>
        </w:rPr>
        <w:t>1</w:t>
      </w:r>
      <w:r w:rsidR="00ED7737">
        <w:rPr>
          <w:rFonts w:ascii="Arial Narrow" w:hAnsi="Arial Narrow"/>
          <w:b/>
          <w:color w:val="000000" w:themeColor="text1"/>
          <w:sz w:val="36"/>
          <w:szCs w:val="36"/>
        </w:rPr>
        <w:t>868345-3420</w:t>
      </w:r>
      <w:r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ED7737">
        <w:rPr>
          <w:rFonts w:ascii="Arial Narrow" w:hAnsi="Arial Narrow"/>
          <w:b/>
          <w:color w:val="000000" w:themeColor="text1"/>
          <w:sz w:val="36"/>
          <w:szCs w:val="36"/>
        </w:rPr>
        <w:t>/</w:t>
      </w:r>
      <w:r>
        <w:rPr>
          <w:rFonts w:ascii="Arial Narrow" w:hAnsi="Arial Narrow"/>
          <w:b/>
          <w:color w:val="000000" w:themeColor="text1"/>
          <w:sz w:val="36"/>
          <w:szCs w:val="36"/>
        </w:rPr>
        <w:t xml:space="preserve"> </w:t>
      </w:r>
      <w:r w:rsidR="00ED7737">
        <w:rPr>
          <w:rFonts w:ascii="Arial Narrow" w:hAnsi="Arial Narrow"/>
          <w:b/>
          <w:color w:val="000000" w:themeColor="text1"/>
          <w:sz w:val="36"/>
          <w:szCs w:val="36"/>
        </w:rPr>
        <w:t>1868681077</w:t>
      </w:r>
      <w:r>
        <w:rPr>
          <w:rFonts w:ascii="Arial Narrow" w:hAnsi="Arial Narrow"/>
          <w:b/>
          <w:color w:val="000000" w:themeColor="text1"/>
          <w:sz w:val="36"/>
          <w:szCs w:val="36"/>
        </w:rPr>
        <w:t>5</w:t>
      </w:r>
    </w:p>
    <w:p w14:paraId="0690C0C1" w14:textId="2F6BC24B" w:rsidR="0060058D" w:rsidRPr="004B1A47" w:rsidRDefault="00DC6272">
      <w:pPr>
        <w:pStyle w:val="Heading1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objective</w:t>
      </w:r>
    </w:p>
    <w:p w14:paraId="2947CECE" w14:textId="043C1C6F" w:rsidR="0082740A" w:rsidRPr="00CE3492" w:rsidRDefault="00A20067">
      <w:pPr>
        <w:rPr>
          <w:rFonts w:ascii="Arial Narrow" w:hAnsi="Arial Narrow"/>
          <w:color w:val="000000" w:themeColor="text1"/>
          <w:sz w:val="36"/>
          <w:szCs w:val="36"/>
        </w:rPr>
      </w:pPr>
      <w:r>
        <w:rPr>
          <w:rFonts w:ascii="Arial Narrow" w:hAnsi="Arial Narrow"/>
          <w:color w:val="000000" w:themeColor="text1"/>
          <w:sz w:val="36"/>
          <w:szCs w:val="36"/>
        </w:rPr>
        <w:t>To become</w:t>
      </w:r>
      <w:r w:rsidR="00AD1EEC">
        <w:rPr>
          <w:rFonts w:ascii="Arial Narrow" w:hAnsi="Arial Narrow"/>
          <w:color w:val="000000" w:themeColor="text1"/>
          <w:sz w:val="36"/>
          <w:szCs w:val="36"/>
        </w:rPr>
        <w:t xml:space="preserve"> a leader in </w:t>
      </w:r>
      <w:r w:rsidR="00C97FD5">
        <w:rPr>
          <w:rFonts w:ascii="Arial Narrow" w:hAnsi="Arial Narrow"/>
          <w:color w:val="000000" w:themeColor="text1"/>
          <w:sz w:val="36"/>
          <w:szCs w:val="36"/>
        </w:rPr>
        <w:t xml:space="preserve"> c</w:t>
      </w:r>
      <w:r w:rsidR="00CE3492">
        <w:rPr>
          <w:rFonts w:ascii="Arial Narrow" w:hAnsi="Arial Narrow"/>
          <w:color w:val="000000" w:themeColor="text1"/>
          <w:sz w:val="36"/>
          <w:szCs w:val="36"/>
        </w:rPr>
        <w:t>ustomer service</w:t>
      </w:r>
      <w:r w:rsidR="005B0607">
        <w:rPr>
          <w:rFonts w:ascii="Arial Narrow" w:hAnsi="Arial Narrow"/>
          <w:color w:val="000000" w:themeColor="text1"/>
          <w:sz w:val="36"/>
          <w:szCs w:val="36"/>
        </w:rPr>
        <w:t xml:space="preserve"> and important in valua</w:t>
      </w:r>
      <w:r w:rsidR="00D72EF1">
        <w:rPr>
          <w:rFonts w:ascii="Arial Narrow" w:hAnsi="Arial Narrow"/>
          <w:color w:val="000000" w:themeColor="text1"/>
          <w:sz w:val="36"/>
          <w:szCs w:val="36"/>
        </w:rPr>
        <w:t>ble asset To</w:t>
      </w:r>
      <w:r w:rsidR="00A157DE">
        <w:rPr>
          <w:rFonts w:ascii="Arial Narrow" w:hAnsi="Arial Narrow"/>
          <w:color w:val="000000" w:themeColor="text1"/>
          <w:sz w:val="36"/>
          <w:szCs w:val="36"/>
        </w:rPr>
        <w:t xml:space="preserve"> the company in which I am in </w:t>
      </w:r>
      <w:r w:rsidR="009C3D9D">
        <w:rPr>
          <w:rFonts w:ascii="Arial Narrow" w:hAnsi="Arial Narrow"/>
          <w:color w:val="000000" w:themeColor="text1"/>
          <w:sz w:val="36"/>
          <w:szCs w:val="36"/>
        </w:rPr>
        <w:t>employed</w:t>
      </w:r>
      <w:r w:rsidR="0082740A">
        <w:rPr>
          <w:rFonts w:ascii="Arial Narrow" w:hAnsi="Arial Narrow"/>
          <w:color w:val="000000" w:themeColor="text1"/>
          <w:sz w:val="36"/>
          <w:szCs w:val="36"/>
        </w:rPr>
        <w:t>.</w:t>
      </w:r>
    </w:p>
    <w:p w14:paraId="481C90E4" w14:textId="4ED64902" w:rsidR="00842AAB" w:rsidRPr="0001562B" w:rsidRDefault="00D0076E" w:rsidP="0001562B">
      <w:pPr>
        <w:pStyle w:val="Heading1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exp</w:t>
      </w:r>
      <w:r w:rsidR="00B73C94">
        <w:rPr>
          <w:rFonts w:ascii="Arial Black" w:hAnsi="Arial Black"/>
          <w:sz w:val="40"/>
          <w:szCs w:val="40"/>
        </w:rPr>
        <w:t>erience</w:t>
      </w:r>
    </w:p>
    <w:p w14:paraId="31228784" w14:textId="7561B768" w:rsidR="00842AAB" w:rsidRDefault="00530B4A" w:rsidP="00842AAB">
      <w:pPr>
        <w:pStyle w:val="ListBullet"/>
        <w:numPr>
          <w:ilvl w:val="0"/>
          <w:numId w:val="0"/>
        </w:numPr>
        <w:ind w:left="216" w:hanging="216"/>
        <w:rPr>
          <w:rFonts w:ascii="Arial Black" w:hAnsi="Arial Black" w:cstheme="majorHAnsi"/>
          <w:color w:val="000000" w:themeColor="text1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__________________________________________________</w:t>
      </w:r>
      <w:r w:rsidR="00EA3D8D">
        <w:rPr>
          <w:rFonts w:ascii="Arial Black" w:hAnsi="Arial Black" w:cstheme="majorHAnsi"/>
          <w:sz w:val="36"/>
          <w:szCs w:val="36"/>
        </w:rPr>
        <w:t>__</w:t>
      </w:r>
    </w:p>
    <w:p w14:paraId="39E50A90" w14:textId="3DDAF5BC" w:rsidR="00CC14C6" w:rsidRDefault="00B01453" w:rsidP="00CC14C6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t>M</w:t>
      </w:r>
      <w:r w:rsidR="00FF781D">
        <w:rPr>
          <w:rFonts w:ascii="Arial Narrow" w:hAnsi="Arial Narrow" w:cstheme="majorHAnsi"/>
          <w:color w:val="000000" w:themeColor="text1"/>
          <w:sz w:val="36"/>
          <w:szCs w:val="36"/>
        </w:rPr>
        <w:t>icles Clothing</w:t>
      </w:r>
      <w:r w:rsidR="005B417C">
        <w:rPr>
          <w:rFonts w:ascii="Arial Narrow" w:hAnsi="Arial Narrow" w:cstheme="majorHAnsi"/>
          <w:color w:val="000000" w:themeColor="text1"/>
          <w:sz w:val="36"/>
          <w:szCs w:val="36"/>
        </w:rPr>
        <w:t xml:space="preserve"> Store</w:t>
      </w:r>
    </w:p>
    <w:p w14:paraId="33397219" w14:textId="57A1FBC2" w:rsidR="005B417C" w:rsidRDefault="007F776B" w:rsidP="00CC14C6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t>October</w:t>
      </w:r>
      <w:r w:rsidR="000D79FA">
        <w:rPr>
          <w:rFonts w:ascii="Arial Narrow" w:hAnsi="Arial Narrow" w:cstheme="majorHAnsi"/>
          <w:color w:val="000000" w:themeColor="text1"/>
          <w:sz w:val="36"/>
          <w:szCs w:val="36"/>
        </w:rPr>
        <w:t xml:space="preserve"> 2013</w:t>
      </w:r>
      <w:r w:rsidR="00577F67">
        <w:rPr>
          <w:rFonts w:ascii="Arial Narrow" w:hAnsi="Arial Narrow" w:cstheme="majorHAnsi"/>
          <w:color w:val="000000" w:themeColor="text1"/>
          <w:sz w:val="36"/>
          <w:szCs w:val="36"/>
        </w:rPr>
        <w:t>/</w:t>
      </w:r>
      <w:r w:rsidR="00D0593E">
        <w:rPr>
          <w:rFonts w:ascii="Arial Narrow" w:hAnsi="Arial Narrow" w:cstheme="majorHAnsi"/>
          <w:color w:val="000000" w:themeColor="text1"/>
          <w:sz w:val="36"/>
          <w:szCs w:val="36"/>
        </w:rPr>
        <w:t xml:space="preserve"> May 2014</w:t>
      </w:r>
    </w:p>
    <w:p w14:paraId="22956074" w14:textId="0E59B0AB" w:rsidR="00D0593E" w:rsidRDefault="00C5359A" w:rsidP="00CC14C6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t>◾</w:t>
      </w:r>
      <w:r w:rsidR="00705EF6">
        <w:rPr>
          <w:rFonts w:ascii="Arial Narrow" w:hAnsi="Arial Narrow" w:cstheme="majorHAnsi"/>
          <w:color w:val="000000" w:themeColor="text1"/>
          <w:sz w:val="36"/>
          <w:szCs w:val="36"/>
        </w:rPr>
        <w:t>Business Func</w:t>
      </w:r>
      <w:r w:rsidR="005B2BC3">
        <w:rPr>
          <w:rFonts w:ascii="Arial Narrow" w:hAnsi="Arial Narrow" w:cstheme="majorHAnsi"/>
          <w:color w:val="000000" w:themeColor="text1"/>
          <w:sz w:val="36"/>
          <w:szCs w:val="36"/>
        </w:rPr>
        <w:t>tions</w:t>
      </w:r>
    </w:p>
    <w:p w14:paraId="5416EB9C" w14:textId="6D3F8B44" w:rsidR="005B2BC3" w:rsidRDefault="005B2BC3" w:rsidP="00CC14C6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t>◾</w:t>
      </w:r>
      <w:r w:rsidR="00E97B0C">
        <w:rPr>
          <w:rFonts w:ascii="Arial Narrow" w:hAnsi="Arial Narrow" w:cstheme="majorHAnsi"/>
          <w:color w:val="000000" w:themeColor="text1"/>
          <w:sz w:val="36"/>
          <w:szCs w:val="36"/>
        </w:rPr>
        <w:t>Product Display</w:t>
      </w:r>
    </w:p>
    <w:p w14:paraId="47323C49" w14:textId="476BBB13" w:rsidR="00E97B0C" w:rsidRDefault="00E05251" w:rsidP="00CC14C6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lastRenderedPageBreak/>
        <w:t xml:space="preserve">◾sales </w:t>
      </w:r>
      <w:r w:rsidR="00D40271">
        <w:rPr>
          <w:rFonts w:ascii="Arial Narrow" w:hAnsi="Arial Narrow" w:cstheme="majorHAnsi"/>
          <w:color w:val="000000" w:themeColor="text1"/>
          <w:sz w:val="36"/>
          <w:szCs w:val="36"/>
        </w:rPr>
        <w:t>Representative</w:t>
      </w:r>
    </w:p>
    <w:p w14:paraId="1EC35A4B" w14:textId="02E672B8" w:rsidR="00D40271" w:rsidRDefault="0033754F" w:rsidP="00CC14C6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t>◾Customer Servi</w:t>
      </w:r>
      <w:r w:rsidR="007541B4">
        <w:rPr>
          <w:rFonts w:ascii="Arial Narrow" w:hAnsi="Arial Narrow" w:cstheme="majorHAnsi"/>
          <w:color w:val="000000" w:themeColor="text1"/>
          <w:sz w:val="36"/>
          <w:szCs w:val="36"/>
        </w:rPr>
        <w:t>ce</w:t>
      </w:r>
    </w:p>
    <w:p w14:paraId="136C9F8D" w14:textId="41E281BE" w:rsidR="001D016E" w:rsidRDefault="00F3326A" w:rsidP="00CC14C6">
      <w:pPr>
        <w:pStyle w:val="ListBullet"/>
        <w:numPr>
          <w:ilvl w:val="0"/>
          <w:numId w:val="0"/>
        </w:numPr>
        <w:ind w:left="216" w:hanging="216"/>
        <w:rPr>
          <w:rFonts w:ascii="Arial Black" w:hAnsi="Arial Black" w:cstheme="majorHAnsi"/>
          <w:color w:val="000000" w:themeColor="text1"/>
          <w:sz w:val="40"/>
          <w:szCs w:val="40"/>
        </w:rPr>
      </w:pPr>
      <w:r>
        <w:rPr>
          <w:rFonts w:ascii="Arial Black" w:hAnsi="Arial Black" w:cstheme="majorHAnsi"/>
          <w:color w:val="000000" w:themeColor="text1"/>
          <w:sz w:val="40"/>
          <w:szCs w:val="40"/>
        </w:rPr>
        <w:t>REFERENCE</w:t>
      </w:r>
    </w:p>
    <w:p w14:paraId="41BA9EE9" w14:textId="4020EBD9" w:rsidR="00396D1E" w:rsidRDefault="00767F9A" w:rsidP="00396D1E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Narrow" w:hAnsi="Arial Narrow" w:cstheme="majorHAnsi"/>
          <w:color w:val="000000" w:themeColor="text1"/>
          <w:sz w:val="40"/>
          <w:szCs w:val="40"/>
        </w:rPr>
        <w:t>Manager</w:t>
      </w:r>
      <w:r w:rsidR="00AC5A77">
        <w:rPr>
          <w:rFonts w:ascii="Arial Narrow" w:hAnsi="Arial Narrow" w:cstheme="majorHAnsi"/>
          <w:color w:val="000000" w:themeColor="text1"/>
          <w:sz w:val="40"/>
          <w:szCs w:val="40"/>
        </w:rPr>
        <w:t>- LATOYA</w:t>
      </w:r>
      <w:r w:rsidR="00396D1E">
        <w:rPr>
          <w:rFonts w:ascii="Arial Narrow" w:hAnsi="Arial Narrow" w:cstheme="majorHAnsi"/>
          <w:color w:val="000000" w:themeColor="text1"/>
          <w:sz w:val="40"/>
          <w:szCs w:val="40"/>
        </w:rPr>
        <w:t xml:space="preserve"> BROWNE</w:t>
      </w:r>
    </w:p>
    <w:p w14:paraId="5AF8E2D8" w14:textId="053B8C01" w:rsidR="00396D1E" w:rsidRDefault="0055595D" w:rsidP="00396D1E">
      <w:pPr>
        <w:pStyle w:val="ListBullet"/>
        <w:numPr>
          <w:ilvl w:val="0"/>
          <w:numId w:val="0"/>
        </w:numPr>
        <w:pBdr>
          <w:bottom w:val="single" w:sz="12" w:space="1" w:color="auto"/>
        </w:pBdr>
        <w:ind w:left="216" w:hanging="216"/>
        <w:rPr>
          <w:rFonts w:ascii="Arial Black" w:hAnsi="Arial Black" w:cstheme="majorHAnsi"/>
          <w:color w:val="000000" w:themeColor="text1"/>
          <w:sz w:val="36"/>
          <w:szCs w:val="36"/>
        </w:rPr>
      </w:pPr>
      <w:r>
        <w:rPr>
          <w:rFonts w:ascii="Arial Black" w:hAnsi="Arial Black" w:cstheme="majorHAnsi"/>
          <w:color w:val="000000" w:themeColor="text1"/>
          <w:sz w:val="36"/>
          <w:szCs w:val="36"/>
        </w:rPr>
        <w:t>1868347-1913</w:t>
      </w:r>
    </w:p>
    <w:p w14:paraId="6B301EAD" w14:textId="77777777" w:rsidR="00020BB6" w:rsidRDefault="00177EDC" w:rsidP="00E85339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Narrow" w:hAnsi="Arial Narrow" w:cstheme="majorHAnsi"/>
          <w:color w:val="000000" w:themeColor="text1"/>
          <w:sz w:val="40"/>
          <w:szCs w:val="40"/>
        </w:rPr>
        <w:t>Mansoor</w:t>
      </w:r>
      <w:r w:rsidR="00426719">
        <w:rPr>
          <w:rFonts w:ascii="Arial Narrow" w:hAnsi="Arial Narrow" w:cstheme="majorHAnsi"/>
          <w:color w:val="000000" w:themeColor="text1"/>
          <w:sz w:val="40"/>
          <w:szCs w:val="40"/>
        </w:rPr>
        <w:t xml:space="preserve"> </w:t>
      </w:r>
      <w:r w:rsidR="00BA725C">
        <w:rPr>
          <w:rFonts w:ascii="Arial Narrow" w:hAnsi="Arial Narrow" w:cstheme="majorHAnsi"/>
          <w:color w:val="000000" w:themeColor="text1"/>
          <w:sz w:val="40"/>
          <w:szCs w:val="40"/>
        </w:rPr>
        <w:t xml:space="preserve">Fabric Cloth </w:t>
      </w:r>
      <w:r w:rsidR="00020BB6">
        <w:rPr>
          <w:rFonts w:ascii="Arial Narrow" w:hAnsi="Arial Narrow" w:cstheme="majorHAnsi"/>
          <w:color w:val="000000" w:themeColor="text1"/>
          <w:sz w:val="40"/>
          <w:szCs w:val="40"/>
        </w:rPr>
        <w:t>Store</w:t>
      </w:r>
    </w:p>
    <w:p w14:paraId="02205856" w14:textId="753E82B1" w:rsidR="00576A0D" w:rsidRDefault="002364F6" w:rsidP="00E85339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Narrow" w:hAnsi="Arial Narrow" w:cstheme="majorHAnsi"/>
          <w:color w:val="000000" w:themeColor="text1"/>
          <w:sz w:val="40"/>
          <w:szCs w:val="40"/>
        </w:rPr>
        <w:t>November</w:t>
      </w:r>
      <w:r w:rsidR="00B43D82">
        <w:rPr>
          <w:rFonts w:ascii="Arial Narrow" w:hAnsi="Arial Narrow" w:cstheme="majorHAnsi"/>
          <w:color w:val="000000" w:themeColor="text1"/>
          <w:sz w:val="40"/>
          <w:szCs w:val="40"/>
        </w:rPr>
        <w:t xml:space="preserve"> </w:t>
      </w:r>
      <w:r w:rsidR="00556812">
        <w:rPr>
          <w:rFonts w:ascii="Arial Narrow" w:hAnsi="Arial Narrow" w:cstheme="majorHAnsi"/>
          <w:color w:val="000000" w:themeColor="text1"/>
          <w:sz w:val="40"/>
          <w:szCs w:val="40"/>
        </w:rPr>
        <w:t>2014 / January</w:t>
      </w:r>
      <w:r w:rsidR="00E64AF8">
        <w:rPr>
          <w:rFonts w:ascii="Arial Narrow" w:hAnsi="Arial Narrow" w:cstheme="majorHAnsi"/>
          <w:color w:val="000000" w:themeColor="text1"/>
          <w:sz w:val="40"/>
          <w:szCs w:val="40"/>
        </w:rPr>
        <w:t xml:space="preserve"> 2016</w:t>
      </w:r>
      <w:r w:rsidR="00177EDC">
        <w:rPr>
          <w:rFonts w:ascii="Arial Narrow" w:hAnsi="Arial Narrow" w:cstheme="majorHAnsi"/>
          <w:color w:val="000000" w:themeColor="text1"/>
          <w:sz w:val="40"/>
          <w:szCs w:val="40"/>
        </w:rPr>
        <w:t xml:space="preserve"> </w:t>
      </w:r>
    </w:p>
    <w:p w14:paraId="42DE7BA4" w14:textId="768C650C" w:rsidR="00D31B5F" w:rsidRDefault="00295C0D" w:rsidP="00E85339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Narrow" w:hAnsi="Arial Narrow" w:cstheme="majorHAnsi"/>
          <w:color w:val="000000" w:themeColor="text1"/>
          <w:sz w:val="40"/>
          <w:szCs w:val="40"/>
        </w:rPr>
        <w:t>◾</w:t>
      </w:r>
      <w:r w:rsidR="00482160">
        <w:rPr>
          <w:rFonts w:ascii="Arial Narrow" w:hAnsi="Arial Narrow" w:cstheme="majorHAnsi"/>
          <w:color w:val="000000" w:themeColor="text1"/>
          <w:sz w:val="40"/>
          <w:szCs w:val="40"/>
        </w:rPr>
        <w:t>Business Function</w:t>
      </w:r>
    </w:p>
    <w:p w14:paraId="1AF650F4" w14:textId="3C62B8EF" w:rsidR="00D31B5F" w:rsidRDefault="00D31B5F" w:rsidP="00E85339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Narrow" w:hAnsi="Arial Narrow" w:cstheme="majorHAnsi"/>
          <w:color w:val="000000" w:themeColor="text1"/>
          <w:sz w:val="40"/>
          <w:szCs w:val="40"/>
        </w:rPr>
        <w:t>◾</w:t>
      </w:r>
      <w:r w:rsidR="00BD642A">
        <w:rPr>
          <w:rFonts w:ascii="Arial Narrow" w:hAnsi="Arial Narrow" w:cstheme="majorHAnsi"/>
          <w:color w:val="000000" w:themeColor="text1"/>
          <w:sz w:val="40"/>
          <w:szCs w:val="40"/>
        </w:rPr>
        <w:t>Product Display</w:t>
      </w:r>
    </w:p>
    <w:p w14:paraId="4AE6C7CC" w14:textId="7CEFBCA5" w:rsidR="000E38DF" w:rsidRDefault="00FD50F2" w:rsidP="00E85339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Narrow" w:hAnsi="Arial Narrow" w:cstheme="majorHAnsi"/>
          <w:color w:val="000000" w:themeColor="text1"/>
          <w:sz w:val="40"/>
          <w:szCs w:val="40"/>
        </w:rPr>
        <w:t>◾</w:t>
      </w:r>
      <w:r w:rsidR="00B603A8">
        <w:rPr>
          <w:rFonts w:ascii="Arial Narrow" w:hAnsi="Arial Narrow" w:cstheme="majorHAnsi"/>
          <w:color w:val="000000" w:themeColor="text1"/>
          <w:sz w:val="40"/>
          <w:szCs w:val="40"/>
        </w:rPr>
        <w:t>Cust</w:t>
      </w:r>
      <w:r w:rsidR="00BC2F64">
        <w:rPr>
          <w:rFonts w:ascii="Arial Narrow" w:hAnsi="Arial Narrow" w:cstheme="majorHAnsi"/>
          <w:color w:val="000000" w:themeColor="text1"/>
          <w:sz w:val="40"/>
          <w:szCs w:val="40"/>
        </w:rPr>
        <w:t>omer service</w:t>
      </w:r>
    </w:p>
    <w:p w14:paraId="2408B40B" w14:textId="7C7BD9C6" w:rsidR="00BC2F64" w:rsidRDefault="00BD1467" w:rsidP="00E85339">
      <w:pPr>
        <w:pStyle w:val="ListBullet"/>
        <w:numPr>
          <w:ilvl w:val="0"/>
          <w:numId w:val="0"/>
        </w:numPr>
        <w:ind w:left="216" w:hanging="216"/>
        <w:rPr>
          <w:rFonts w:ascii="Arial Black" w:hAnsi="Arial Black" w:cstheme="majorHAnsi"/>
          <w:color w:val="000000" w:themeColor="text1"/>
          <w:sz w:val="40"/>
          <w:szCs w:val="40"/>
        </w:rPr>
      </w:pPr>
      <w:r>
        <w:rPr>
          <w:rFonts w:ascii="Arial Black" w:hAnsi="Arial Black" w:cstheme="majorHAnsi"/>
          <w:color w:val="000000" w:themeColor="text1"/>
          <w:sz w:val="40"/>
          <w:szCs w:val="40"/>
        </w:rPr>
        <w:t>REFERENCE</w:t>
      </w:r>
    </w:p>
    <w:p w14:paraId="42536D63" w14:textId="1A18E7CA" w:rsidR="009A43FE" w:rsidRDefault="00C377B4" w:rsidP="00E85339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36"/>
          <w:szCs w:val="36"/>
        </w:rPr>
      </w:pPr>
      <w:r>
        <w:rPr>
          <w:rFonts w:ascii="Arial Narrow" w:hAnsi="Arial Narrow" w:cstheme="majorHAnsi"/>
          <w:color w:val="000000" w:themeColor="text1"/>
          <w:sz w:val="36"/>
          <w:szCs w:val="36"/>
        </w:rPr>
        <w:t>Manager</w:t>
      </w:r>
      <w:r w:rsidR="00D72F64">
        <w:rPr>
          <w:rFonts w:ascii="Arial Narrow" w:hAnsi="Arial Narrow" w:cstheme="majorHAnsi"/>
          <w:color w:val="000000" w:themeColor="text1"/>
          <w:sz w:val="36"/>
          <w:szCs w:val="36"/>
        </w:rPr>
        <w:t xml:space="preserve">- </w:t>
      </w:r>
      <w:r w:rsidR="00870B01">
        <w:rPr>
          <w:rFonts w:ascii="Arial Narrow" w:hAnsi="Arial Narrow" w:cstheme="majorHAnsi"/>
          <w:color w:val="000000" w:themeColor="text1"/>
          <w:sz w:val="36"/>
          <w:szCs w:val="36"/>
        </w:rPr>
        <w:t>KAMINI APPARICIO</w:t>
      </w:r>
    </w:p>
    <w:p w14:paraId="6667EFAD" w14:textId="5A0E711A" w:rsidR="00BD642A" w:rsidRPr="003A547D" w:rsidRDefault="00BD0257" w:rsidP="005D431E">
      <w:pPr>
        <w:pStyle w:val="ListBullet"/>
        <w:numPr>
          <w:ilvl w:val="0"/>
          <w:numId w:val="0"/>
        </w:numPr>
        <w:ind w:left="216" w:hanging="216"/>
        <w:rPr>
          <w:rFonts w:ascii="Arial Narrow" w:hAnsi="Arial Narrow" w:cstheme="majorHAnsi"/>
          <w:color w:val="000000" w:themeColor="text1"/>
          <w:sz w:val="40"/>
          <w:szCs w:val="40"/>
        </w:rPr>
      </w:pPr>
      <w:r>
        <w:rPr>
          <w:rFonts w:ascii="Arial Black" w:hAnsi="Arial Black" w:cstheme="majorHAnsi"/>
          <w:color w:val="000000" w:themeColor="text1"/>
          <w:sz w:val="40"/>
          <w:szCs w:val="40"/>
        </w:rPr>
        <w:t>1868</w:t>
      </w:r>
      <w:r w:rsidR="008B2187">
        <w:rPr>
          <w:rFonts w:ascii="Arial Black" w:hAnsi="Arial Black" w:cstheme="majorHAnsi"/>
          <w:color w:val="000000" w:themeColor="text1"/>
          <w:sz w:val="40"/>
          <w:szCs w:val="40"/>
        </w:rPr>
        <w:t>497</w:t>
      </w:r>
      <w:r w:rsidR="00CE7CBB">
        <w:rPr>
          <w:rFonts w:ascii="Arial Black" w:hAnsi="Arial Black" w:cstheme="majorHAnsi"/>
          <w:color w:val="000000" w:themeColor="text1"/>
          <w:sz w:val="40"/>
          <w:szCs w:val="40"/>
        </w:rPr>
        <w:t>-932</w:t>
      </w:r>
    </w:p>
    <w:p w14:paraId="1D7B8286" w14:textId="573DC0F0" w:rsidR="0060058D" w:rsidRPr="00955CD3" w:rsidRDefault="0005045F">
      <w:pPr>
        <w:pStyle w:val="Heading1"/>
        <w:rPr>
          <w:rFonts w:ascii="Arial Black" w:hAnsi="Arial Black"/>
          <w:color w:val="000000" w:themeColor="text1"/>
          <w:sz w:val="40"/>
          <w:szCs w:val="40"/>
        </w:rPr>
      </w:pPr>
      <w:r>
        <w:rPr>
          <w:rFonts w:ascii="Arial Black" w:hAnsi="Arial Black"/>
          <w:color w:val="000000" w:themeColor="text1"/>
          <w:sz w:val="40"/>
          <w:szCs w:val="40"/>
        </w:rPr>
        <w:t>Education</w:t>
      </w:r>
    </w:p>
    <w:p w14:paraId="264AFEA3" w14:textId="083D5BE3" w:rsidR="0060058D" w:rsidRDefault="002238D1">
      <w:pPr>
        <w:rPr>
          <w:rFonts w:ascii="Arial Narrow" w:hAnsi="Arial Narrow"/>
          <w:color w:val="000000" w:themeColor="text1"/>
          <w:sz w:val="36"/>
          <w:szCs w:val="36"/>
        </w:rPr>
      </w:pPr>
      <w:r>
        <w:rPr>
          <w:rFonts w:ascii="Arial Narrow" w:hAnsi="Arial Narrow"/>
          <w:color w:val="000000" w:themeColor="text1"/>
          <w:sz w:val="36"/>
          <w:szCs w:val="36"/>
        </w:rPr>
        <w:t>ST Rose</w:t>
      </w:r>
      <w:r w:rsidR="00CD00DD">
        <w:rPr>
          <w:rFonts w:ascii="Arial Narrow" w:hAnsi="Arial Narrow"/>
          <w:color w:val="000000" w:themeColor="text1"/>
          <w:sz w:val="36"/>
          <w:szCs w:val="36"/>
        </w:rPr>
        <w:t>’s Girls R.C School</w:t>
      </w:r>
    </w:p>
    <w:p w14:paraId="1CC5F519" w14:textId="0CF1858F" w:rsidR="00E619A6" w:rsidRDefault="00E619A6">
      <w:pPr>
        <w:rPr>
          <w:rFonts w:ascii="Arial Narrow" w:hAnsi="Arial Narrow"/>
          <w:color w:val="000000" w:themeColor="text1"/>
          <w:sz w:val="36"/>
          <w:szCs w:val="36"/>
        </w:rPr>
      </w:pPr>
      <w:r>
        <w:rPr>
          <w:rFonts w:ascii="Arial Narrow" w:hAnsi="Arial Narrow"/>
          <w:color w:val="000000" w:themeColor="text1"/>
          <w:sz w:val="36"/>
          <w:szCs w:val="36"/>
        </w:rPr>
        <w:t>Diego</w:t>
      </w:r>
      <w:r w:rsidR="00126937">
        <w:rPr>
          <w:rFonts w:ascii="Arial Narrow" w:hAnsi="Arial Narrow"/>
          <w:color w:val="000000" w:themeColor="text1"/>
          <w:sz w:val="36"/>
          <w:szCs w:val="36"/>
        </w:rPr>
        <w:t xml:space="preserve"> Martin North Secondary</w:t>
      </w:r>
    </w:p>
    <w:p w14:paraId="5DE45602" w14:textId="4BB5B885" w:rsidR="002D2771" w:rsidRDefault="00D2417E" w:rsidP="005873E1">
      <w:pPr>
        <w:rPr>
          <w:rFonts w:ascii="Arial Narrow" w:hAnsi="Arial Narrow"/>
          <w:color w:val="000000" w:themeColor="text1"/>
          <w:sz w:val="36"/>
          <w:szCs w:val="36"/>
        </w:rPr>
      </w:pPr>
      <w:r>
        <w:rPr>
          <w:rFonts w:ascii="Arial Narrow" w:hAnsi="Arial Narrow"/>
          <w:color w:val="000000" w:themeColor="text1"/>
          <w:sz w:val="36"/>
          <w:szCs w:val="36"/>
        </w:rPr>
        <w:lastRenderedPageBreak/>
        <w:t>South</w:t>
      </w:r>
      <w:r w:rsidR="0041102E">
        <w:rPr>
          <w:rFonts w:ascii="Arial Narrow" w:hAnsi="Arial Narrow"/>
          <w:color w:val="000000" w:themeColor="text1"/>
          <w:sz w:val="36"/>
          <w:szCs w:val="36"/>
        </w:rPr>
        <w:t xml:space="preserve"> East</w:t>
      </w:r>
      <w:r w:rsidR="007862F6">
        <w:rPr>
          <w:rFonts w:ascii="Arial Narrow" w:hAnsi="Arial Narrow"/>
          <w:color w:val="000000" w:themeColor="text1"/>
          <w:sz w:val="36"/>
          <w:szCs w:val="36"/>
        </w:rPr>
        <w:t xml:space="preserve"> Government</w:t>
      </w:r>
      <w:r w:rsidR="00D00831">
        <w:rPr>
          <w:rFonts w:ascii="Arial Narrow" w:hAnsi="Arial Narrow"/>
          <w:color w:val="000000" w:themeColor="text1"/>
          <w:sz w:val="36"/>
          <w:szCs w:val="36"/>
        </w:rPr>
        <w:t xml:space="preserve"> secondary</w:t>
      </w:r>
    </w:p>
    <w:p w14:paraId="6DF0D8B0" w14:textId="33EBAE6C" w:rsidR="00D278B4" w:rsidRDefault="00656B11" w:rsidP="005873E1">
      <w:pPr>
        <w:rPr>
          <w:rFonts w:ascii="Arial Black" w:hAnsi="Arial Black"/>
          <w:color w:val="000000" w:themeColor="text1"/>
          <w:sz w:val="40"/>
          <w:szCs w:val="40"/>
        </w:rPr>
      </w:pPr>
      <w:r>
        <w:rPr>
          <w:rFonts w:ascii="Arial Black" w:hAnsi="Arial Black"/>
          <w:color w:val="000000" w:themeColor="text1"/>
          <w:sz w:val="40"/>
          <w:szCs w:val="40"/>
        </w:rPr>
        <w:t xml:space="preserve">AWARDS AND </w:t>
      </w:r>
      <w:r w:rsidR="00EB591B">
        <w:rPr>
          <w:rFonts w:ascii="Arial Black" w:hAnsi="Arial Black"/>
          <w:color w:val="000000" w:themeColor="text1"/>
          <w:sz w:val="40"/>
          <w:szCs w:val="40"/>
        </w:rPr>
        <w:t>ACKNOWLEDGEMENTS</w:t>
      </w:r>
    </w:p>
    <w:p w14:paraId="6B785DCE" w14:textId="3E87CF0E" w:rsidR="00F66344" w:rsidRPr="00286EBA" w:rsidRDefault="007C2BFF" w:rsidP="005873E1">
      <w:pPr>
        <w:rPr>
          <w:rFonts w:ascii="Arial Black" w:hAnsi="Arial Black"/>
          <w:color w:val="000000" w:themeColor="text1"/>
          <w:sz w:val="96"/>
          <w:szCs w:val="96"/>
        </w:rPr>
      </w:pPr>
      <w:r>
        <w:rPr>
          <w:rFonts w:ascii="Arial Black" w:hAnsi="Arial Black"/>
          <w:color w:val="000000" w:themeColor="text1"/>
          <w:sz w:val="56"/>
          <w:szCs w:val="56"/>
        </w:rPr>
        <w:t>__________</w:t>
      </w:r>
      <w:r w:rsidR="005747AD">
        <w:rPr>
          <w:rFonts w:ascii="Arial Black" w:hAnsi="Arial Black"/>
          <w:color w:val="000000" w:themeColor="text1"/>
          <w:sz w:val="56"/>
          <w:szCs w:val="56"/>
        </w:rPr>
        <w:t>_______________________</w:t>
      </w:r>
    </w:p>
    <w:p w14:paraId="3B48CCDA" w14:textId="15D461F5" w:rsidR="0060058D" w:rsidRDefault="00F326F5" w:rsidP="005747AD">
      <w:pPr>
        <w:pStyle w:val="ListBullet"/>
        <w:numPr>
          <w:ilvl w:val="0"/>
          <w:numId w:val="0"/>
        </w:numPr>
        <w:rPr>
          <w:rFonts w:ascii="Arial Narrow" w:hAnsi="Arial Narrow"/>
          <w:color w:val="000000" w:themeColor="text1"/>
          <w:sz w:val="40"/>
          <w:szCs w:val="40"/>
        </w:rPr>
      </w:pPr>
      <w:r>
        <w:rPr>
          <w:rFonts w:ascii="Arial Narrow" w:hAnsi="Arial Narrow"/>
          <w:color w:val="000000" w:themeColor="text1"/>
          <w:sz w:val="40"/>
          <w:szCs w:val="40"/>
        </w:rPr>
        <w:t>REBUBLIC</w:t>
      </w:r>
      <w:r w:rsidR="00962DC9">
        <w:rPr>
          <w:rFonts w:ascii="Arial Narrow" w:hAnsi="Arial Narrow"/>
          <w:color w:val="000000" w:themeColor="text1"/>
          <w:sz w:val="40"/>
          <w:szCs w:val="40"/>
        </w:rPr>
        <w:t xml:space="preserve"> OF TRINIDAD AND TOBAGO</w:t>
      </w:r>
    </w:p>
    <w:p w14:paraId="46DFE155" w14:textId="77AC5D01" w:rsidR="00962DC9" w:rsidRDefault="00962DC9" w:rsidP="005747AD">
      <w:pPr>
        <w:pStyle w:val="ListBullet"/>
        <w:numPr>
          <w:ilvl w:val="0"/>
          <w:numId w:val="0"/>
        </w:numPr>
        <w:rPr>
          <w:rFonts w:ascii="Arial Narrow" w:hAnsi="Arial Narrow"/>
          <w:color w:val="000000" w:themeColor="text1"/>
          <w:sz w:val="40"/>
          <w:szCs w:val="40"/>
        </w:rPr>
      </w:pPr>
      <w:r>
        <w:rPr>
          <w:rFonts w:ascii="Arial Narrow" w:hAnsi="Arial Narrow"/>
          <w:color w:val="000000" w:themeColor="text1"/>
          <w:sz w:val="40"/>
          <w:szCs w:val="40"/>
        </w:rPr>
        <w:t>MINISTRY</w:t>
      </w:r>
      <w:r w:rsidR="00355C01">
        <w:rPr>
          <w:rFonts w:ascii="Arial Narrow" w:hAnsi="Arial Narrow"/>
          <w:color w:val="000000" w:themeColor="text1"/>
          <w:sz w:val="40"/>
          <w:szCs w:val="40"/>
        </w:rPr>
        <w:t xml:space="preserve"> OF TERTARY EDUCATION</w:t>
      </w:r>
      <w:r w:rsidR="000F515F">
        <w:rPr>
          <w:rFonts w:ascii="Arial Narrow" w:hAnsi="Arial Narrow"/>
          <w:color w:val="000000" w:themeColor="text1"/>
          <w:sz w:val="40"/>
          <w:szCs w:val="40"/>
        </w:rPr>
        <w:t xml:space="preserve"> AND SKILL </w:t>
      </w:r>
    </w:p>
    <w:p w14:paraId="2AA42F03" w14:textId="16617DE7" w:rsidR="000F515F" w:rsidRPr="004C46AC" w:rsidRDefault="000F515F" w:rsidP="005747AD">
      <w:pPr>
        <w:pStyle w:val="ListBullet"/>
        <w:numPr>
          <w:ilvl w:val="0"/>
          <w:numId w:val="0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color w:val="000000" w:themeColor="text1"/>
          <w:sz w:val="40"/>
          <w:szCs w:val="40"/>
        </w:rPr>
        <w:t>TRAINING</w:t>
      </w:r>
      <w:r w:rsidR="00DA182A">
        <w:rPr>
          <w:rFonts w:ascii="Arial Narrow" w:hAnsi="Arial Narrow"/>
          <w:color w:val="000000" w:themeColor="text1"/>
          <w:sz w:val="40"/>
          <w:szCs w:val="40"/>
        </w:rPr>
        <w:t xml:space="preserve"> </w:t>
      </w:r>
      <w:r w:rsidR="00AF33DE">
        <w:rPr>
          <w:rFonts w:ascii="Arial Narrow" w:hAnsi="Arial Narrow"/>
          <w:color w:val="000000" w:themeColor="text1"/>
          <w:sz w:val="40"/>
          <w:szCs w:val="40"/>
        </w:rPr>
        <w:t xml:space="preserve">OF </w:t>
      </w:r>
      <w:r w:rsidR="00350F2B">
        <w:rPr>
          <w:rFonts w:ascii="Arial Narrow" w:hAnsi="Arial Narrow"/>
          <w:color w:val="000000" w:themeColor="text1"/>
          <w:sz w:val="40"/>
          <w:szCs w:val="40"/>
        </w:rPr>
        <w:t xml:space="preserve"> </w:t>
      </w:r>
      <w:r w:rsidR="008A205A">
        <w:rPr>
          <w:rFonts w:ascii="Arial Narrow" w:hAnsi="Arial Narrow"/>
          <w:color w:val="000000" w:themeColor="text1"/>
          <w:sz w:val="40"/>
          <w:szCs w:val="40"/>
        </w:rPr>
        <w:t>GERIATRIC NURSING</w:t>
      </w:r>
      <w:r w:rsidR="00A83DDC">
        <w:rPr>
          <w:rFonts w:ascii="Arial Narrow" w:hAnsi="Arial Narrow"/>
          <w:color w:val="000000" w:themeColor="text1"/>
          <w:sz w:val="40"/>
          <w:szCs w:val="40"/>
        </w:rPr>
        <w:t>.</w:t>
      </w:r>
    </w:p>
    <w:sectPr w:rsidR="000F515F" w:rsidRPr="004C46A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66DAC" w14:textId="77777777" w:rsidR="004B3093" w:rsidRDefault="004B3093">
      <w:r>
        <w:separator/>
      </w:r>
    </w:p>
  </w:endnote>
  <w:endnote w:type="continuationSeparator" w:id="0">
    <w:p w14:paraId="6857BCD4" w14:textId="77777777" w:rsidR="004B3093" w:rsidRDefault="004B3093">
      <w:r>
        <w:continuationSeparator/>
      </w:r>
    </w:p>
  </w:endnote>
  <w:endnote w:type="continuationNotice" w:id="1">
    <w:p w14:paraId="12CD3672" w14:textId="77777777" w:rsidR="004B3093" w:rsidRDefault="004B30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AC26" w14:textId="41269A00" w:rsidR="0060058D" w:rsidRDefault="004567E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A4E0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444EB" w14:textId="77777777" w:rsidR="004B3093" w:rsidRDefault="004B3093">
      <w:r>
        <w:separator/>
      </w:r>
    </w:p>
  </w:footnote>
  <w:footnote w:type="continuationSeparator" w:id="0">
    <w:p w14:paraId="4BC336DF" w14:textId="77777777" w:rsidR="004B3093" w:rsidRDefault="004B3093">
      <w:r>
        <w:continuationSeparator/>
      </w:r>
    </w:p>
  </w:footnote>
  <w:footnote w:type="continuationNotice" w:id="1">
    <w:p w14:paraId="3CA808D8" w14:textId="77777777" w:rsidR="004B3093" w:rsidRDefault="004B30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84C7E" w14:textId="77777777" w:rsidR="0060058D" w:rsidRDefault="004567E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B43B346" wp14:editId="1F41760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50A49DF" id="Frame 1" o:spid="_x0000_s1026" style="position:absolute;margin-left:0;margin-top:0;width:394.8pt;height:567.4pt;z-index:-251658239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86358" w14:textId="77777777" w:rsidR="0060058D" w:rsidRDefault="004567E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D5985BE" wp14:editId="5E6CA1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784B3A" w14:textId="77777777" w:rsidR="0060058D" w:rsidRDefault="0060058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D5985BE" id="Group 4" o:spid="_x0000_s1026" alt="Title: Page frame with tab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8784B3A" w14:textId="77777777" w:rsidR="0060058D" w:rsidRDefault="0060058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909A6"/>
    <w:multiLevelType w:val="hybridMultilevel"/>
    <w:tmpl w:val="AF1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D6"/>
    <w:rsid w:val="0001562B"/>
    <w:rsid w:val="00020BB6"/>
    <w:rsid w:val="000276FE"/>
    <w:rsid w:val="00031F19"/>
    <w:rsid w:val="000502C6"/>
    <w:rsid w:val="0005045F"/>
    <w:rsid w:val="000510C7"/>
    <w:rsid w:val="00053B99"/>
    <w:rsid w:val="00074F61"/>
    <w:rsid w:val="00085354"/>
    <w:rsid w:val="000866E8"/>
    <w:rsid w:val="00095077"/>
    <w:rsid w:val="000D79FA"/>
    <w:rsid w:val="000E38DF"/>
    <w:rsid w:val="000F515F"/>
    <w:rsid w:val="00100EF6"/>
    <w:rsid w:val="00104922"/>
    <w:rsid w:val="00126937"/>
    <w:rsid w:val="00127494"/>
    <w:rsid w:val="00127B2F"/>
    <w:rsid w:val="00143189"/>
    <w:rsid w:val="00144276"/>
    <w:rsid w:val="00152B2A"/>
    <w:rsid w:val="0015795D"/>
    <w:rsid w:val="00175742"/>
    <w:rsid w:val="00177EDC"/>
    <w:rsid w:val="001B173E"/>
    <w:rsid w:val="001C4E70"/>
    <w:rsid w:val="001D016E"/>
    <w:rsid w:val="001D1442"/>
    <w:rsid w:val="002109AB"/>
    <w:rsid w:val="002126D7"/>
    <w:rsid w:val="00214495"/>
    <w:rsid w:val="00215F3D"/>
    <w:rsid w:val="00222E9C"/>
    <w:rsid w:val="002238D1"/>
    <w:rsid w:val="00232970"/>
    <w:rsid w:val="002364F6"/>
    <w:rsid w:val="002745D4"/>
    <w:rsid w:val="00286EBA"/>
    <w:rsid w:val="00295C0D"/>
    <w:rsid w:val="002A1CD8"/>
    <w:rsid w:val="002A2759"/>
    <w:rsid w:val="002B650B"/>
    <w:rsid w:val="002D2771"/>
    <w:rsid w:val="002D41D0"/>
    <w:rsid w:val="002F0D80"/>
    <w:rsid w:val="00315F7E"/>
    <w:rsid w:val="003273F2"/>
    <w:rsid w:val="00327E74"/>
    <w:rsid w:val="00330AD8"/>
    <w:rsid w:val="0033754F"/>
    <w:rsid w:val="00337A4B"/>
    <w:rsid w:val="00350F2B"/>
    <w:rsid w:val="00351EEE"/>
    <w:rsid w:val="00355C01"/>
    <w:rsid w:val="00366FAC"/>
    <w:rsid w:val="0036733F"/>
    <w:rsid w:val="00367AD8"/>
    <w:rsid w:val="00376F10"/>
    <w:rsid w:val="00385602"/>
    <w:rsid w:val="00396D1E"/>
    <w:rsid w:val="003A547D"/>
    <w:rsid w:val="003B4166"/>
    <w:rsid w:val="003E0020"/>
    <w:rsid w:val="003F00B4"/>
    <w:rsid w:val="003F754B"/>
    <w:rsid w:val="00403C87"/>
    <w:rsid w:val="00404012"/>
    <w:rsid w:val="00406494"/>
    <w:rsid w:val="0041102E"/>
    <w:rsid w:val="0041622A"/>
    <w:rsid w:val="0042624F"/>
    <w:rsid w:val="00426719"/>
    <w:rsid w:val="00441DFA"/>
    <w:rsid w:val="00447DE6"/>
    <w:rsid w:val="004567E0"/>
    <w:rsid w:val="00467C51"/>
    <w:rsid w:val="004724CC"/>
    <w:rsid w:val="00482160"/>
    <w:rsid w:val="004A1BC4"/>
    <w:rsid w:val="004B1A47"/>
    <w:rsid w:val="004B3093"/>
    <w:rsid w:val="004C46AC"/>
    <w:rsid w:val="004F1B05"/>
    <w:rsid w:val="0051101F"/>
    <w:rsid w:val="00511844"/>
    <w:rsid w:val="00512542"/>
    <w:rsid w:val="00516973"/>
    <w:rsid w:val="005201B1"/>
    <w:rsid w:val="00525B50"/>
    <w:rsid w:val="00530B4A"/>
    <w:rsid w:val="00531C13"/>
    <w:rsid w:val="005406CF"/>
    <w:rsid w:val="0055595D"/>
    <w:rsid w:val="00556812"/>
    <w:rsid w:val="00560806"/>
    <w:rsid w:val="005641C8"/>
    <w:rsid w:val="005747AD"/>
    <w:rsid w:val="00576A0D"/>
    <w:rsid w:val="00577F67"/>
    <w:rsid w:val="005873E1"/>
    <w:rsid w:val="005B0607"/>
    <w:rsid w:val="005B2034"/>
    <w:rsid w:val="005B2BC3"/>
    <w:rsid w:val="005B3921"/>
    <w:rsid w:val="005B417C"/>
    <w:rsid w:val="005C6563"/>
    <w:rsid w:val="005D292B"/>
    <w:rsid w:val="005D431E"/>
    <w:rsid w:val="005E6534"/>
    <w:rsid w:val="005F3F7B"/>
    <w:rsid w:val="005F48B1"/>
    <w:rsid w:val="005F71B1"/>
    <w:rsid w:val="0060058D"/>
    <w:rsid w:val="006041C3"/>
    <w:rsid w:val="00611886"/>
    <w:rsid w:val="00630454"/>
    <w:rsid w:val="00647048"/>
    <w:rsid w:val="0065255E"/>
    <w:rsid w:val="00656B11"/>
    <w:rsid w:val="00664491"/>
    <w:rsid w:val="0066511C"/>
    <w:rsid w:val="00666EDE"/>
    <w:rsid w:val="00667BE1"/>
    <w:rsid w:val="006712E5"/>
    <w:rsid w:val="0067150C"/>
    <w:rsid w:val="0068588E"/>
    <w:rsid w:val="0069307B"/>
    <w:rsid w:val="006A1643"/>
    <w:rsid w:val="006B1075"/>
    <w:rsid w:val="006B459C"/>
    <w:rsid w:val="006C3F6B"/>
    <w:rsid w:val="006C4909"/>
    <w:rsid w:val="006D132E"/>
    <w:rsid w:val="006D18E3"/>
    <w:rsid w:val="006D480F"/>
    <w:rsid w:val="006E03F1"/>
    <w:rsid w:val="00705EF6"/>
    <w:rsid w:val="00707F36"/>
    <w:rsid w:val="007134AC"/>
    <w:rsid w:val="007534BC"/>
    <w:rsid w:val="007541B4"/>
    <w:rsid w:val="00755180"/>
    <w:rsid w:val="00767F9A"/>
    <w:rsid w:val="00781F3C"/>
    <w:rsid w:val="007862F6"/>
    <w:rsid w:val="00786883"/>
    <w:rsid w:val="00796DF4"/>
    <w:rsid w:val="007A11D6"/>
    <w:rsid w:val="007A16B8"/>
    <w:rsid w:val="007B16A0"/>
    <w:rsid w:val="007C226C"/>
    <w:rsid w:val="007C2BFF"/>
    <w:rsid w:val="007D4EFA"/>
    <w:rsid w:val="007E4BEF"/>
    <w:rsid w:val="007E6528"/>
    <w:rsid w:val="007F776B"/>
    <w:rsid w:val="00826456"/>
    <w:rsid w:val="0082740A"/>
    <w:rsid w:val="00827E7B"/>
    <w:rsid w:val="00842AAB"/>
    <w:rsid w:val="00850D19"/>
    <w:rsid w:val="008573DE"/>
    <w:rsid w:val="00870B01"/>
    <w:rsid w:val="0089578B"/>
    <w:rsid w:val="008A205A"/>
    <w:rsid w:val="008A4E04"/>
    <w:rsid w:val="008B1EFF"/>
    <w:rsid w:val="008B2187"/>
    <w:rsid w:val="008C67CA"/>
    <w:rsid w:val="008C6842"/>
    <w:rsid w:val="008D56A7"/>
    <w:rsid w:val="008E428E"/>
    <w:rsid w:val="008F00C0"/>
    <w:rsid w:val="008F01D1"/>
    <w:rsid w:val="00903FAC"/>
    <w:rsid w:val="00920726"/>
    <w:rsid w:val="009225F8"/>
    <w:rsid w:val="009238B9"/>
    <w:rsid w:val="00927581"/>
    <w:rsid w:val="00955CD3"/>
    <w:rsid w:val="00962DC9"/>
    <w:rsid w:val="009723C9"/>
    <w:rsid w:val="009A08EB"/>
    <w:rsid w:val="009A43FE"/>
    <w:rsid w:val="009A6C27"/>
    <w:rsid w:val="009C3D9D"/>
    <w:rsid w:val="009C7A26"/>
    <w:rsid w:val="009D0F7B"/>
    <w:rsid w:val="009D25A7"/>
    <w:rsid w:val="009E2C4D"/>
    <w:rsid w:val="009E3A1E"/>
    <w:rsid w:val="009E48D8"/>
    <w:rsid w:val="009F3E7B"/>
    <w:rsid w:val="009F72D1"/>
    <w:rsid w:val="00A00A6C"/>
    <w:rsid w:val="00A045D0"/>
    <w:rsid w:val="00A157DE"/>
    <w:rsid w:val="00A20067"/>
    <w:rsid w:val="00A45A86"/>
    <w:rsid w:val="00A5394E"/>
    <w:rsid w:val="00A740BA"/>
    <w:rsid w:val="00A81EF7"/>
    <w:rsid w:val="00A83DDC"/>
    <w:rsid w:val="00A97E70"/>
    <w:rsid w:val="00AB570A"/>
    <w:rsid w:val="00AB6CB9"/>
    <w:rsid w:val="00AC5A77"/>
    <w:rsid w:val="00AC7C09"/>
    <w:rsid w:val="00AD1EEC"/>
    <w:rsid w:val="00AE3CC3"/>
    <w:rsid w:val="00AF33DE"/>
    <w:rsid w:val="00B01453"/>
    <w:rsid w:val="00B02281"/>
    <w:rsid w:val="00B22F07"/>
    <w:rsid w:val="00B37F92"/>
    <w:rsid w:val="00B41BA2"/>
    <w:rsid w:val="00B43D82"/>
    <w:rsid w:val="00B5366E"/>
    <w:rsid w:val="00B603A8"/>
    <w:rsid w:val="00B73C94"/>
    <w:rsid w:val="00B92E08"/>
    <w:rsid w:val="00BA2861"/>
    <w:rsid w:val="00BA5A50"/>
    <w:rsid w:val="00BA725C"/>
    <w:rsid w:val="00BC2F64"/>
    <w:rsid w:val="00BD0257"/>
    <w:rsid w:val="00BD1467"/>
    <w:rsid w:val="00BD642A"/>
    <w:rsid w:val="00BE1AED"/>
    <w:rsid w:val="00C002A5"/>
    <w:rsid w:val="00C02DBE"/>
    <w:rsid w:val="00C30D46"/>
    <w:rsid w:val="00C377B4"/>
    <w:rsid w:val="00C5359A"/>
    <w:rsid w:val="00C5499E"/>
    <w:rsid w:val="00C70A4F"/>
    <w:rsid w:val="00C75712"/>
    <w:rsid w:val="00C77EE0"/>
    <w:rsid w:val="00C80DE5"/>
    <w:rsid w:val="00C97FD5"/>
    <w:rsid w:val="00CB0B2A"/>
    <w:rsid w:val="00CC14C6"/>
    <w:rsid w:val="00CD00DD"/>
    <w:rsid w:val="00CE3492"/>
    <w:rsid w:val="00CE7CBB"/>
    <w:rsid w:val="00CF0572"/>
    <w:rsid w:val="00D0076E"/>
    <w:rsid w:val="00D00831"/>
    <w:rsid w:val="00D0593E"/>
    <w:rsid w:val="00D1234D"/>
    <w:rsid w:val="00D1749E"/>
    <w:rsid w:val="00D1786F"/>
    <w:rsid w:val="00D2417E"/>
    <w:rsid w:val="00D278B4"/>
    <w:rsid w:val="00D31B5F"/>
    <w:rsid w:val="00D40271"/>
    <w:rsid w:val="00D46DB3"/>
    <w:rsid w:val="00D630A7"/>
    <w:rsid w:val="00D72EF1"/>
    <w:rsid w:val="00D72F64"/>
    <w:rsid w:val="00D83D31"/>
    <w:rsid w:val="00D97310"/>
    <w:rsid w:val="00DA115A"/>
    <w:rsid w:val="00DA182A"/>
    <w:rsid w:val="00DC6272"/>
    <w:rsid w:val="00DD3D39"/>
    <w:rsid w:val="00DF4FFC"/>
    <w:rsid w:val="00E02BF5"/>
    <w:rsid w:val="00E05251"/>
    <w:rsid w:val="00E2056E"/>
    <w:rsid w:val="00E35F00"/>
    <w:rsid w:val="00E361E0"/>
    <w:rsid w:val="00E41AA9"/>
    <w:rsid w:val="00E4573E"/>
    <w:rsid w:val="00E619A6"/>
    <w:rsid w:val="00E64AF8"/>
    <w:rsid w:val="00E85339"/>
    <w:rsid w:val="00E97B0C"/>
    <w:rsid w:val="00EA2CF9"/>
    <w:rsid w:val="00EA2DD6"/>
    <w:rsid w:val="00EA3D8D"/>
    <w:rsid w:val="00EB591B"/>
    <w:rsid w:val="00ED12FA"/>
    <w:rsid w:val="00ED3C70"/>
    <w:rsid w:val="00ED7737"/>
    <w:rsid w:val="00ED79AF"/>
    <w:rsid w:val="00EE2681"/>
    <w:rsid w:val="00EF046C"/>
    <w:rsid w:val="00F326F5"/>
    <w:rsid w:val="00F3326A"/>
    <w:rsid w:val="00F66344"/>
    <w:rsid w:val="00F73AC4"/>
    <w:rsid w:val="00FC3998"/>
    <w:rsid w:val="00FC71F4"/>
    <w:rsid w:val="00FD1926"/>
    <w:rsid w:val="00FD366D"/>
    <w:rsid w:val="00FD50F2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D54B1"/>
  <w15:chartTrackingRefBased/>
  <w15:docId w15:val="{535B60D7-99A8-444C-9A8F-FF946BEB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DF426FE-0AA2-8745-8677-B90883A7FCA2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93BAC-8BE3-B947-8C37-0267784F3C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%7bCDF426FE-0AA2-8745-8677-B90883A7FCA2%7dtf50002018.dotx</Template>
  <TotalTime>1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chadestowe1992@hotmail.com</dc:creator>
  <cp:keywords/>
  <dc:description/>
  <cp:lastModifiedBy>chadestowe1992@hotmail.com</cp:lastModifiedBy>
  <cp:revision>2</cp:revision>
  <dcterms:created xsi:type="dcterms:W3CDTF">2017-09-07T04:20:00Z</dcterms:created>
  <dcterms:modified xsi:type="dcterms:W3CDTF">2017-09-07T04:20:00Z</dcterms:modified>
</cp:coreProperties>
</file>