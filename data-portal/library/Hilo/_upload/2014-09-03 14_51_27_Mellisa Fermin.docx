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AB4800" w:rsidP="00AB4800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      </w:t>
      </w:r>
      <w:bookmarkStart w:id="0" w:name="_GoBack"/>
      <w:bookmarkEnd w:id="0"/>
      <w:r>
        <w:t xml:space="preserve">LP #142 Cunapo Southern Main Road      </w:t>
      </w:r>
    </w:p>
    <w:p w:rsidR="00AB4800" w:rsidRDefault="00AB4800" w:rsidP="00AB4800">
      <w:pPr>
        <w:spacing w:after="0" w:line="240" w:lineRule="auto"/>
        <w:ind w:left="8640"/>
      </w:pPr>
      <w:r>
        <w:t xml:space="preserve">             Coalmine,</w:t>
      </w:r>
    </w:p>
    <w:p w:rsidR="00AB4800" w:rsidRPr="00315257" w:rsidRDefault="00AB4800" w:rsidP="00AB4800">
      <w:pPr>
        <w:spacing w:after="0" w:line="240" w:lineRule="auto"/>
        <w:ind w:left="8640"/>
        <w:rPr>
          <w:rFonts w:ascii="Cambria" w:hAnsi="Cambria" w:cs="Arial"/>
          <w:sz w:val="18"/>
          <w:szCs w:val="18"/>
        </w:rPr>
      </w:pPr>
      <w:r>
        <w:t xml:space="preserve">   Sangre Grande.</w:t>
      </w:r>
    </w:p>
    <w:p w:rsidR="002C42BC" w:rsidRDefault="00A61186">
      <w:pPr>
        <w:pStyle w:val="ContactInfo"/>
      </w:pPr>
      <w:sdt>
        <w:sdtPr>
          <w:rPr>
            <w:sz w:val="16"/>
            <w:szCs w:val="16"/>
          </w:rPr>
          <w:alias w:val="Telephone"/>
          <w:tag w:val="Telephone"/>
          <w:id w:val="599758962"/>
          <w:placeholder>
            <w:docPart w:val="D68BE433E39B40F28ECBA875D92CAA9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403C7" w:rsidRPr="00A02170">
            <w:rPr>
              <w:sz w:val="16"/>
              <w:szCs w:val="16"/>
            </w:rPr>
            <w:t>364-1545</w:t>
          </w:r>
        </w:sdtContent>
      </w:sdt>
    </w:p>
    <w:sdt>
      <w:sdtPr>
        <w:alias w:val="Website"/>
        <w:tag w:val="Website"/>
        <w:id w:val="48967594"/>
        <w:placeholder>
          <w:docPart w:val="4B2965A494B04F839945DA2A7F3AF51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656D41" w:rsidRDefault="00A403C7" w:rsidP="00656D41">
          <w:pPr>
            <w:pStyle w:val="ContactInfo"/>
            <w:rPr>
              <w:rStyle w:val="Emphasis"/>
              <w:color w:val="595959" w:themeColor="text1" w:themeTint="A6"/>
            </w:rPr>
          </w:pPr>
          <w:r>
            <w:t>mellisa.fermin@yahoo.com</w:t>
          </w:r>
        </w:p>
      </w:sdtContent>
    </w:sdt>
    <w:p w:rsidR="002C42BC" w:rsidRDefault="00A61186">
      <w:pPr>
        <w:pStyle w:val="Name"/>
      </w:pPr>
      <w:sdt>
        <w:sdtPr>
          <w:alias w:val="Your Name"/>
          <w:tag w:val=""/>
          <w:id w:val="1197042864"/>
          <w:placeholder>
            <w:docPart w:val="D014A2DE23E245DCA5EB9C0BD594DF5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403C7">
            <w:t>MELLISA DAPHNE FERMIN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78"/>
        <w:gridCol w:w="382"/>
        <w:gridCol w:w="7920"/>
      </w:tblGrid>
      <w:tr w:rsidR="002C42BC" w:rsidTr="00656D41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382" w:type="dxa"/>
          </w:tcPr>
          <w:p w:rsidR="002C42BC" w:rsidRDefault="002C42BC"/>
        </w:tc>
        <w:tc>
          <w:tcPr>
            <w:tcW w:w="7920" w:type="dxa"/>
          </w:tcPr>
          <w:p w:rsidR="002C42BC" w:rsidRDefault="00A403C7" w:rsidP="00A403C7">
            <w:pPr>
              <w:pStyle w:val="ResumeText"/>
            </w:pPr>
            <w:r>
              <w:t>My objective is to make this place a better place, for the next generation to come</w:t>
            </w:r>
            <w:r w:rsidR="00DE17D6">
              <w:t xml:space="preserve"> and to see that my daughter grows up in an environment that is best for her</w:t>
            </w:r>
            <w:r w:rsidR="004F5019">
              <w:t>.</w:t>
            </w:r>
            <w:r w:rsidR="00DE17D6">
              <w:t xml:space="preserve"> Also to perform to the best of my abilities at your organization to assist in the provision of service to the country.</w:t>
            </w:r>
          </w:p>
        </w:tc>
      </w:tr>
      <w:tr w:rsidR="002C42BC" w:rsidTr="00656D41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382" w:type="dxa"/>
          </w:tcPr>
          <w:p w:rsidR="002C42BC" w:rsidRDefault="002C42BC"/>
        </w:tc>
        <w:tc>
          <w:tcPr>
            <w:tcW w:w="7920" w:type="dxa"/>
          </w:tcPr>
          <w:p w:rsidR="000C78FE" w:rsidRDefault="000C78FE" w:rsidP="000C78FE">
            <w:pPr>
              <w:pStyle w:val="ResumeText"/>
            </w:pPr>
            <w:r>
              <w:t xml:space="preserve">I am a hard working and reliable person, with a passion for what I do. I like to take on challenging briefs and find a strong, suitable solution to solve </w:t>
            </w:r>
          </w:p>
          <w:p w:rsidR="002C42BC" w:rsidRDefault="000C78FE" w:rsidP="002E2A55">
            <w:pPr>
              <w:pStyle w:val="ResumeText"/>
            </w:pPr>
            <w:proofErr w:type="gramStart"/>
            <w:r>
              <w:t>the</w:t>
            </w:r>
            <w:proofErr w:type="gramEnd"/>
            <w:r>
              <w:t xml:space="preserve"> communication task. I have a friendly, down to earth personality and always had a great rapport with all my fellow employees</w:t>
            </w:r>
            <w:r w:rsidR="00174EF3">
              <w:t xml:space="preserve">. </w:t>
            </w:r>
          </w:p>
        </w:tc>
      </w:tr>
      <w:tr w:rsidR="002C42BC" w:rsidTr="00656D41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382" w:type="dxa"/>
          </w:tcPr>
          <w:p w:rsidR="002C42BC" w:rsidRDefault="002C42BC"/>
        </w:tc>
        <w:tc>
          <w:tcPr>
            <w:tcW w:w="792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</w:sdtPr>
                <w:sdtEndPr/>
                <w:sdtContent>
                  <w:p w:rsidR="002C42BC" w:rsidRDefault="004F5019">
                    <w:pPr>
                      <w:pStyle w:val="Heading2"/>
                    </w:pPr>
                    <w:r>
                      <w:t>Habitat for Humanity T&amp;T (Community mobilization clerk)</w:t>
                    </w:r>
                  </w:p>
                  <w:p w:rsidR="002C42BC" w:rsidRDefault="004F5019">
                    <w:pPr>
                      <w:pStyle w:val="ResumeText"/>
                    </w:pPr>
                    <w:r>
                      <w:t>October 2009-January 2011</w:t>
                    </w:r>
                  </w:p>
                  <w:p w:rsidR="002C42BC" w:rsidRDefault="004F5019">
                    <w:r>
                      <w:t xml:space="preserve">Habitat for Humanity T&amp;T is a non-profit organization that helps low-income families build homes. My responsibility was to accept applications from potential home partners </w:t>
                    </w:r>
                    <w:r w:rsidR="00636F25">
                      <w:t>and also to process them.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</w:sdtPr>
                <w:sdtEndPr/>
                <w:sdtContent>
                  <w:p w:rsidR="002C42BC" w:rsidRDefault="002E2A55">
                    <w:pPr>
                      <w:pStyle w:val="Heading2"/>
                    </w:pPr>
                    <w:r>
                      <w:t>habitat for humanity t&amp;t (Procu</w:t>
                    </w:r>
                    <w:r w:rsidR="00636F25">
                      <w:t>rement clerk)</w:t>
                    </w:r>
                  </w:p>
                  <w:p w:rsidR="002C42BC" w:rsidRDefault="00656D41">
                    <w:pPr>
                      <w:pStyle w:val="ResumeText"/>
                    </w:pPr>
                    <w:r>
                      <w:t>April 2013-January 2014</w:t>
                    </w:r>
                  </w:p>
                  <w:p w:rsidR="00656D41" w:rsidRDefault="00636F25" w:rsidP="00636F25">
                    <w:r>
                      <w:t xml:space="preserve">My responsibility is to order materials for the sites and in office. Also to ensure that it reaches on time. </w:t>
                    </w:r>
                  </w:p>
                  <w:p w:rsidR="00656D41" w:rsidRDefault="00656D41" w:rsidP="00656D41">
                    <w:pPr>
                      <w:spacing w:after="0" w:line="240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656D41">
                      <w:rPr>
                        <w:rFonts w:asciiTheme="majorHAnsi" w:hAnsiTheme="majorHAnsi" w:cstheme="majorHAnsi"/>
                        <w:b/>
                      </w:rPr>
                      <w:t>HABITAT FOR HUMANITY T&amp;T (RESOURCE DEVELOPMENT LIASION OFFICER)</w:t>
                    </w:r>
                  </w:p>
                  <w:p w:rsidR="00656D41" w:rsidRPr="00656D41" w:rsidRDefault="00656D41" w:rsidP="00656D41">
                    <w:pPr>
                      <w:spacing w:after="0" w:line="240" w:lineRule="auto"/>
                      <w:rPr>
                        <w:rFonts w:asciiTheme="majorHAnsi" w:hAnsiTheme="majorHAnsi" w:cstheme="majorHAnsi"/>
                      </w:rPr>
                    </w:pPr>
                    <w:r w:rsidRPr="00656D41">
                      <w:rPr>
                        <w:rFonts w:asciiTheme="majorHAnsi" w:hAnsiTheme="majorHAnsi" w:cstheme="majorHAnsi"/>
                      </w:rPr>
                      <w:t>January 2014-Present</w:t>
                    </w:r>
                  </w:p>
                  <w:p w:rsidR="002C42BC" w:rsidRPr="00656D41" w:rsidRDefault="00656D41" w:rsidP="00656D41">
                    <w:pPr>
                      <w:spacing w:after="0" w:line="240" w:lineRule="auto"/>
                      <w:rPr>
                        <w:rFonts w:asciiTheme="majorHAnsi" w:hAnsiTheme="majorHAnsi" w:cstheme="majorHAnsi"/>
                      </w:rPr>
                    </w:pPr>
                    <w:r w:rsidRPr="00656D41">
                      <w:rPr>
                        <w:rFonts w:asciiTheme="majorHAnsi" w:hAnsiTheme="majorHAnsi" w:cstheme="majorHAnsi"/>
                      </w:rPr>
                      <w:t>My responsibility is to generate funds to the organization and also maintain good communication with individuals.</w:t>
                    </w:r>
                  </w:p>
                </w:sdtContent>
              </w:sdt>
            </w:sdtContent>
          </w:sdt>
        </w:tc>
      </w:tr>
      <w:tr w:rsidR="002C42BC" w:rsidTr="00656D41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382" w:type="dxa"/>
          </w:tcPr>
          <w:p w:rsidR="002C42BC" w:rsidRDefault="002C42BC"/>
        </w:tc>
        <w:tc>
          <w:tcPr>
            <w:tcW w:w="792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EndPr/>
                <w:sdtContent>
                  <w:p w:rsidR="002C42BC" w:rsidRDefault="00636F25">
                    <w:pPr>
                      <w:pStyle w:val="Heading2"/>
                    </w:pPr>
                    <w:r>
                      <w:t>Guaico government secondary school</w:t>
                    </w:r>
                  </w:p>
                  <w:p w:rsidR="00636F25" w:rsidRDefault="00FD7D87" w:rsidP="00636F25">
                    <w:r>
                      <w:t>E</w:t>
                    </w:r>
                    <w:r w:rsidR="00656D41">
                      <w:t>lectronic Document Preparation &amp; Management</w:t>
                    </w:r>
                    <w:r w:rsidR="00636F25">
                      <w:t xml:space="preserve">                           One </w:t>
                    </w:r>
                  </w:p>
                  <w:p w:rsidR="00636F25" w:rsidRDefault="00636F25" w:rsidP="00636F25">
                    <w:r>
                      <w:t xml:space="preserve">Social Studies                   </w:t>
                    </w:r>
                    <w:r w:rsidR="00656D41">
                      <w:t xml:space="preserve">                                                                           </w:t>
                    </w:r>
                    <w:r>
                      <w:t xml:space="preserve"> Two</w:t>
                    </w:r>
                  </w:p>
                  <w:p w:rsidR="00636F25" w:rsidRDefault="00636F25" w:rsidP="00636F25">
                    <w:r>
                      <w:t xml:space="preserve">English  </w:t>
                    </w:r>
                    <w:r w:rsidR="00656D41">
                      <w:t>A</w:t>
                    </w:r>
                    <w:r>
                      <w:t xml:space="preserve">          </w:t>
                    </w:r>
                    <w:r w:rsidR="00656D41">
                      <w:t xml:space="preserve">                                                                        </w:t>
                    </w:r>
                    <w:r>
                      <w:t xml:space="preserve">                     Two</w:t>
                    </w:r>
                  </w:p>
                  <w:p w:rsidR="00636F25" w:rsidRDefault="00656D41" w:rsidP="00636F25">
                    <w:r>
                      <w:t xml:space="preserve">Principles of Business                                          </w:t>
                    </w:r>
                    <w:r w:rsidR="00174EF3">
                      <w:t xml:space="preserve">                                      Two</w:t>
                    </w:r>
                  </w:p>
                  <w:p w:rsidR="002C42BC" w:rsidRDefault="00636F25" w:rsidP="00636F25">
                    <w:r>
                      <w:t xml:space="preserve">Office Administration  </w:t>
                    </w:r>
                    <w:r w:rsidR="00656D41">
                      <w:t xml:space="preserve">                                                                          </w:t>
                    </w:r>
                    <w:r>
                      <w:t xml:space="preserve">    Three</w:t>
                    </w:r>
                  </w:p>
                </w:sdtContent>
              </w:sdt>
            </w:sdtContent>
          </w:sdt>
        </w:tc>
      </w:tr>
      <w:tr w:rsidR="002C42BC" w:rsidTr="00656D41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382" w:type="dxa"/>
          </w:tcPr>
          <w:p w:rsidR="002C42BC" w:rsidRPr="002E2A55" w:rsidRDefault="002C42B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2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</w:rPr>
                  <w:id w:val="-1368215953"/>
                </w:sdtPr>
                <w:sdtEndPr/>
                <w:sdtContent>
                  <w:p w:rsidR="002C42BC" w:rsidRPr="002E2A55" w:rsidRDefault="00AB4800">
                    <w:pPr>
                      <w:pStyle w:val="Heading2"/>
                      <w:rPr>
                        <w:rFonts w:cstheme="majorHAnsi"/>
                      </w:rPr>
                    </w:pPr>
                    <w:r>
                      <w:rPr>
                        <w:rFonts w:cstheme="majorHAnsi"/>
                      </w:rPr>
                      <w:t>Brian NEAVES</w:t>
                    </w:r>
                  </w:p>
                  <w:p w:rsidR="00AB4800" w:rsidRPr="00AB4800" w:rsidRDefault="00AB4800" w:rsidP="00AB4800">
                    <w:pPr>
                      <w:spacing w:after="0" w:line="240" w:lineRule="auto"/>
                      <w:rPr>
                        <w:rFonts w:asciiTheme="majorHAnsi" w:hAnsiTheme="majorHAnsi" w:cstheme="majorHAnsi"/>
                      </w:rPr>
                    </w:pPr>
                    <w:r w:rsidRPr="00AB4800">
                      <w:rPr>
                        <w:rFonts w:asciiTheme="majorHAnsi" w:hAnsiTheme="majorHAnsi" w:cstheme="majorHAnsi"/>
                      </w:rPr>
                      <w:t>Massy Ltd.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(Head Office)</w:t>
                    </w:r>
                  </w:p>
                  <w:p w:rsidR="00AB4800" w:rsidRDefault="00AB4800" w:rsidP="00AB4800">
                    <w:pPr>
                      <w:spacing w:after="0" w:line="240" w:lineRule="auto"/>
                      <w:rPr>
                        <w:rFonts w:asciiTheme="majorHAnsi" w:hAnsiTheme="majorHAnsi" w:cstheme="majorHAnsi"/>
                      </w:rPr>
                    </w:pPr>
                    <w:r w:rsidRPr="00AB4800">
                      <w:rPr>
                        <w:rFonts w:asciiTheme="majorHAnsi" w:hAnsiTheme="majorHAnsi" w:cstheme="majorHAnsi"/>
                      </w:rPr>
                      <w:t>684-9053</w:t>
                    </w:r>
                  </w:p>
                  <w:p w:rsidR="00AB4800" w:rsidRDefault="00AB4800" w:rsidP="00AB4800">
                    <w:pPr>
                      <w:spacing w:after="0" w:line="240" w:lineRule="auto"/>
                      <w:rPr>
                        <w:rFonts w:asciiTheme="majorHAnsi" w:hAnsiTheme="majorHAnsi" w:cstheme="majorHAnsi"/>
                      </w:rPr>
                    </w:pPr>
                  </w:p>
                  <w:p w:rsidR="002E2A55" w:rsidRDefault="002E2A55" w:rsidP="00AB4800">
                    <w:pPr>
                      <w:spacing w:after="0" w:line="240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2E2A55">
                      <w:rPr>
                        <w:rFonts w:asciiTheme="majorHAnsi" w:hAnsiTheme="majorHAnsi" w:cstheme="majorHAnsi"/>
                        <w:b/>
                      </w:rPr>
                      <w:t>GLORIA RAPHAEL</w:t>
                    </w:r>
                  </w:p>
                  <w:p w:rsidR="002E2A55" w:rsidRPr="002E2A55" w:rsidRDefault="002E2A55" w:rsidP="002E2A55">
                    <w:pPr>
                      <w:spacing w:after="0" w:line="240" w:lineRule="auto"/>
                      <w:rPr>
                        <w:rFonts w:asciiTheme="majorHAnsi" w:hAnsiTheme="majorHAnsi" w:cstheme="majorHAnsi"/>
                      </w:rPr>
                    </w:pPr>
                    <w:r w:rsidRPr="002E2A55">
                      <w:rPr>
                        <w:rFonts w:asciiTheme="majorHAnsi" w:hAnsiTheme="majorHAnsi" w:cstheme="majorHAnsi"/>
                      </w:rPr>
                      <w:t>Habitat for Humanity Trinidad and Tobago</w:t>
                    </w:r>
                  </w:p>
                  <w:p w:rsidR="002C42BC" w:rsidRPr="002E2A55" w:rsidRDefault="002E2A55" w:rsidP="002E2A55">
                    <w:pPr>
                      <w:spacing w:after="0" w:line="240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2E2A55">
                      <w:rPr>
                        <w:rFonts w:asciiTheme="majorHAnsi" w:hAnsiTheme="majorHAnsi" w:cstheme="majorHAnsi"/>
                      </w:rPr>
                      <w:t>680-4663/675-1222</w:t>
                    </w:r>
                  </w:p>
                </w:sdtContent>
              </w:sdt>
            </w:sdtContent>
          </w:sdt>
        </w:tc>
      </w:tr>
    </w:tbl>
    <w:p w:rsidR="002C42BC" w:rsidRDefault="002C42BC" w:rsidP="000C78FE">
      <w:pPr>
        <w:tabs>
          <w:tab w:val="left" w:pos="1515"/>
        </w:tabs>
      </w:pPr>
    </w:p>
    <w:sectPr w:rsidR="002C42BC" w:rsidSect="00B5221C">
      <w:footerReference w:type="default" r:id="rId10"/>
      <w:pgSz w:w="12240" w:h="20160" w:code="5"/>
      <w:pgMar w:top="1080" w:right="1080" w:bottom="1080" w:left="108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86" w:rsidRDefault="00A61186">
      <w:pPr>
        <w:spacing w:before="0" w:after="0" w:line="240" w:lineRule="auto"/>
      </w:pPr>
      <w:r>
        <w:separator/>
      </w:r>
    </w:p>
  </w:endnote>
  <w:endnote w:type="continuationSeparator" w:id="0">
    <w:p w:rsidR="00A61186" w:rsidRDefault="00A611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 w:rsidR="00FC60BE">
      <w:fldChar w:fldCharType="begin"/>
    </w:r>
    <w:r>
      <w:instrText xml:space="preserve"> PAGE </w:instrText>
    </w:r>
    <w:r w:rsidR="00FC60BE">
      <w:fldChar w:fldCharType="separate"/>
    </w:r>
    <w:r w:rsidR="00B5221C">
      <w:rPr>
        <w:noProof/>
      </w:rPr>
      <w:t>2</w:t>
    </w:r>
    <w:r w:rsidR="00FC60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86" w:rsidRDefault="00A61186">
      <w:pPr>
        <w:spacing w:before="0" w:after="0" w:line="240" w:lineRule="auto"/>
      </w:pPr>
      <w:r>
        <w:separator/>
      </w:r>
    </w:p>
  </w:footnote>
  <w:footnote w:type="continuationSeparator" w:id="0">
    <w:p w:rsidR="00A61186" w:rsidRDefault="00A6118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5019"/>
    <w:rsid w:val="000C78FE"/>
    <w:rsid w:val="00174EF3"/>
    <w:rsid w:val="002C42BC"/>
    <w:rsid w:val="002E2A55"/>
    <w:rsid w:val="00315257"/>
    <w:rsid w:val="0040206F"/>
    <w:rsid w:val="00414819"/>
    <w:rsid w:val="00471DB5"/>
    <w:rsid w:val="004F0E14"/>
    <w:rsid w:val="004F5019"/>
    <w:rsid w:val="00636F25"/>
    <w:rsid w:val="00656D41"/>
    <w:rsid w:val="00675E3E"/>
    <w:rsid w:val="008E4223"/>
    <w:rsid w:val="00A02170"/>
    <w:rsid w:val="00A403C7"/>
    <w:rsid w:val="00A61186"/>
    <w:rsid w:val="00AB4800"/>
    <w:rsid w:val="00B5221C"/>
    <w:rsid w:val="00C66158"/>
    <w:rsid w:val="00D82420"/>
    <w:rsid w:val="00DE17D6"/>
    <w:rsid w:val="00FA678E"/>
    <w:rsid w:val="00FC60BE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20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D82420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82420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4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4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4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4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4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D8242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D82420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D82420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D82420"/>
    <w:rPr>
      <w:kern w:val="20"/>
    </w:rPr>
  </w:style>
  <w:style w:type="paragraph" w:customStyle="1" w:styleId="ResumeText">
    <w:name w:val="Resume Text"/>
    <w:basedOn w:val="Normal"/>
    <w:qFormat/>
    <w:rsid w:val="00D82420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D82420"/>
    <w:rPr>
      <w:color w:val="808080"/>
    </w:rPr>
  </w:style>
  <w:style w:type="table" w:styleId="TableGrid">
    <w:name w:val="Table Grid"/>
    <w:basedOn w:val="TableNormal"/>
    <w:uiPriority w:val="59"/>
    <w:rsid w:val="00D8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D82420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D82420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82420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420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420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420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42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420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42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D82420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D82420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D82420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D82420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D82420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D8242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D82420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D8242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D82420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D82420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D82420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D82420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D82420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D82420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3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3C7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8BE433E39B40F28ECBA875D92C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2EB98-B137-4F47-AC71-35D1D871C4F2}"/>
      </w:docPartPr>
      <w:docPartBody>
        <w:p w:rsidR="0077624F" w:rsidRDefault="0077624F">
          <w:pPr>
            <w:pStyle w:val="D68BE433E39B40F28ECBA875D92CAA92"/>
          </w:pPr>
          <w:r>
            <w:t>[Telephone]</w:t>
          </w:r>
        </w:p>
      </w:docPartBody>
    </w:docPart>
    <w:docPart>
      <w:docPartPr>
        <w:name w:val="4B2965A494B04F839945DA2A7F3AF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7CE10-69CC-4FC8-A0F4-E1820C98F518}"/>
      </w:docPartPr>
      <w:docPartBody>
        <w:p w:rsidR="0077624F" w:rsidRDefault="0077624F">
          <w:pPr>
            <w:pStyle w:val="4B2965A494B04F839945DA2A7F3AF512"/>
          </w:pPr>
          <w:r>
            <w:t>[Website]</w:t>
          </w:r>
        </w:p>
      </w:docPartBody>
    </w:docPart>
    <w:docPart>
      <w:docPartPr>
        <w:name w:val="D014A2DE23E245DCA5EB9C0BD594D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42EC0-A717-4CEB-B6F6-F39771DEDCFC}"/>
      </w:docPartPr>
      <w:docPartBody>
        <w:p w:rsidR="0077624F" w:rsidRDefault="0077624F">
          <w:pPr>
            <w:pStyle w:val="D014A2DE23E245DCA5EB9C0BD594DF5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624F"/>
    <w:rsid w:val="00124596"/>
    <w:rsid w:val="004B0DC2"/>
    <w:rsid w:val="0077624F"/>
    <w:rsid w:val="00880D86"/>
    <w:rsid w:val="00B05960"/>
    <w:rsid w:val="00B30288"/>
    <w:rsid w:val="00E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F609042144CF08DD5EC79ADC6C808">
    <w:name w:val="46DF609042144CF08DD5EC79ADC6C808"/>
    <w:rsid w:val="0077624F"/>
  </w:style>
  <w:style w:type="paragraph" w:customStyle="1" w:styleId="3528DDB4380543FEAD0A09F551EC457A">
    <w:name w:val="3528DDB4380543FEAD0A09F551EC457A"/>
    <w:rsid w:val="0077624F"/>
  </w:style>
  <w:style w:type="paragraph" w:customStyle="1" w:styleId="D68BE433E39B40F28ECBA875D92CAA92">
    <w:name w:val="D68BE433E39B40F28ECBA875D92CAA92"/>
    <w:rsid w:val="0077624F"/>
  </w:style>
  <w:style w:type="paragraph" w:customStyle="1" w:styleId="4B2965A494B04F839945DA2A7F3AF512">
    <w:name w:val="4B2965A494B04F839945DA2A7F3AF512"/>
    <w:rsid w:val="0077624F"/>
  </w:style>
  <w:style w:type="character" w:styleId="Emphasis">
    <w:name w:val="Emphasis"/>
    <w:basedOn w:val="DefaultParagraphFont"/>
    <w:uiPriority w:val="2"/>
    <w:unhideWhenUsed/>
    <w:qFormat/>
    <w:rsid w:val="0077624F"/>
    <w:rPr>
      <w:color w:val="4F81BD" w:themeColor="accent1"/>
    </w:rPr>
  </w:style>
  <w:style w:type="paragraph" w:customStyle="1" w:styleId="50E9815C91CE4384BB7C80AAF2808B34">
    <w:name w:val="50E9815C91CE4384BB7C80AAF2808B34"/>
    <w:rsid w:val="0077624F"/>
  </w:style>
  <w:style w:type="paragraph" w:customStyle="1" w:styleId="D014A2DE23E245DCA5EB9C0BD594DF53">
    <w:name w:val="D014A2DE23E245DCA5EB9C0BD594DF53"/>
    <w:rsid w:val="0077624F"/>
  </w:style>
  <w:style w:type="paragraph" w:customStyle="1" w:styleId="12B07F5C9D3740B3B5B131236E9CE497">
    <w:name w:val="12B07F5C9D3740B3B5B131236E9CE497"/>
    <w:rsid w:val="0077624F"/>
  </w:style>
  <w:style w:type="paragraph" w:customStyle="1" w:styleId="ResumeText">
    <w:name w:val="Resume Text"/>
    <w:basedOn w:val="Normal"/>
    <w:qFormat/>
    <w:rsid w:val="0077624F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B554189659944F87A75AAB08EAD1D11B">
    <w:name w:val="B554189659944F87A75AAB08EAD1D11B"/>
    <w:rsid w:val="0077624F"/>
  </w:style>
  <w:style w:type="character" w:styleId="PlaceholderText">
    <w:name w:val="Placeholder Text"/>
    <w:basedOn w:val="DefaultParagraphFont"/>
    <w:uiPriority w:val="99"/>
    <w:semiHidden/>
    <w:rsid w:val="0077624F"/>
    <w:rPr>
      <w:color w:val="808080"/>
    </w:rPr>
  </w:style>
  <w:style w:type="paragraph" w:customStyle="1" w:styleId="21AB65BEA1BD4112B83B6856090632FC">
    <w:name w:val="21AB65BEA1BD4112B83B6856090632FC"/>
    <w:rsid w:val="0077624F"/>
  </w:style>
  <w:style w:type="paragraph" w:customStyle="1" w:styleId="35BD696E1EE54DC587948C42A8004D08">
    <w:name w:val="35BD696E1EE54DC587948C42A8004D08"/>
    <w:rsid w:val="0077624F"/>
  </w:style>
  <w:style w:type="paragraph" w:customStyle="1" w:styleId="4E235D579A4D4FADA828624EB14CC7CD">
    <w:name w:val="4E235D579A4D4FADA828624EB14CC7CD"/>
    <w:rsid w:val="0077624F"/>
  </w:style>
  <w:style w:type="paragraph" w:customStyle="1" w:styleId="FD4BCE38BF3F4C938CBA89A2876AE3BF">
    <w:name w:val="FD4BCE38BF3F4C938CBA89A2876AE3BF"/>
    <w:rsid w:val="0077624F"/>
  </w:style>
  <w:style w:type="paragraph" w:customStyle="1" w:styleId="6CF060577CAE433EA9AA4480676D90F4">
    <w:name w:val="6CF060577CAE433EA9AA4480676D90F4"/>
    <w:rsid w:val="0077624F"/>
  </w:style>
  <w:style w:type="paragraph" w:customStyle="1" w:styleId="8F6905B8EB904566B6341766FF934656">
    <w:name w:val="8F6905B8EB904566B6341766FF934656"/>
    <w:rsid w:val="0077624F"/>
  </w:style>
  <w:style w:type="paragraph" w:customStyle="1" w:styleId="6C9E9B4A671D416E839DF0F51C538D5A">
    <w:name w:val="6C9E9B4A671D416E839DF0F51C538D5A"/>
    <w:rsid w:val="0077624F"/>
  </w:style>
  <w:style w:type="paragraph" w:customStyle="1" w:styleId="F35A3B9C1D0D4F6092071C38AFD74159">
    <w:name w:val="F35A3B9C1D0D4F6092071C38AFD74159"/>
    <w:rsid w:val="0077624F"/>
  </w:style>
  <w:style w:type="paragraph" w:customStyle="1" w:styleId="5D3FF9731F744600B723A91B3ED6F994">
    <w:name w:val="5D3FF9731F744600B723A91B3ED6F994"/>
    <w:rsid w:val="0077624F"/>
  </w:style>
  <w:style w:type="paragraph" w:customStyle="1" w:styleId="13F94CB40EA041FE84B9734D4DCAC435">
    <w:name w:val="13F94CB40EA041FE84B9734D4DCAC435"/>
    <w:rsid w:val="0077624F"/>
  </w:style>
  <w:style w:type="paragraph" w:customStyle="1" w:styleId="6692E3FBA9714EE6AD605C1781A1FFB2">
    <w:name w:val="6692E3FBA9714EE6AD605C1781A1FFB2"/>
    <w:rsid w:val="0077624F"/>
  </w:style>
  <w:style w:type="paragraph" w:customStyle="1" w:styleId="552DA02F87FA43CB8B0D886165B0FF16">
    <w:name w:val="552DA02F87FA43CB8B0D886165B0FF16"/>
    <w:rsid w:val="00880D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Lp #142 Cunapo Southern Main Road</CompanyAddress>
  <CompanyPhone>364-1545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110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MELLISA DAPHNE FERMIN</dc:creator>
  <cp:keywords>mellisa.fermin@yahoo.com</cp:keywords>
  <cp:lastModifiedBy>HFHTT</cp:lastModifiedBy>
  <cp:revision>15</cp:revision>
  <cp:lastPrinted>2014-05-02T16:33:00Z</cp:lastPrinted>
  <dcterms:created xsi:type="dcterms:W3CDTF">2013-10-17T14:07:00Z</dcterms:created>
  <dcterms:modified xsi:type="dcterms:W3CDTF">2014-08-21T18:21:00Z</dcterms:modified>
  <cp:category>e Gr Sangr ande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