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F84F32" w:rsidP="003856C9">
            <w:pPr>
              <w:pStyle w:val="Heading1"/>
            </w:pPr>
            <w:r>
              <w:t>Daniella emmanuel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E49E15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84F32" w:rsidP="00441EB9">
            <w:pPr>
              <w:pStyle w:val="Heading3"/>
            </w:pPr>
            <w:r>
              <w:t>daniellangelemmanuel@hotmail.com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76B17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F84F32" w:rsidP="00441EB9">
            <w:pPr>
              <w:pStyle w:val="Heading3"/>
            </w:pPr>
            <w:r>
              <w:t>681-3293 OR 298-8778</w:t>
            </w:r>
          </w:p>
          <w:tbl>
            <w:tblPr>
              <w:tblpPr w:leftFromText="180" w:rightFromText="180" w:vertAnchor="text" w:horzAnchor="margin" w:tblpY="463"/>
              <w:tblOverlap w:val="never"/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F84F32" w:rsidRPr="005152F2" w:rsidTr="00F84F32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F84F32" w:rsidRPr="00441EB9" w:rsidRDefault="00F84F32" w:rsidP="00F84F32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F84F32" w:rsidRPr="005152F2" w:rsidTr="00F84F32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F84F32" w:rsidRDefault="00F84F32" w:rsidP="00F84F32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24E68599DE247578A4BF726468443AD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Objective</w:t>
                      </w:r>
                    </w:sdtContent>
                  </w:sdt>
                </w:p>
                <w:p w:rsidR="00F84F32" w:rsidRDefault="00F84F32" w:rsidP="00F84F32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56614F3" wp14:editId="483E9AD9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C5A451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F84F32" w:rsidRDefault="00F84F32" w:rsidP="00F84F32">
                  <w:r>
                    <w:t xml:space="preserve">To use the </w:t>
                  </w:r>
                  <w:r w:rsidR="00E21B19">
                    <w:t>skills</w:t>
                  </w:r>
                  <w:r>
                    <w:t xml:space="preserve"> I have developed from past job experiences to become a valued asset to the company I </w:t>
                  </w:r>
                  <w:r w:rsidR="00E21B19">
                    <w:t>work for.</w:t>
                  </w:r>
                </w:p>
              </w:tc>
            </w:tr>
            <w:tr w:rsidR="00F84F32" w:rsidRPr="005152F2" w:rsidTr="00F84F32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F84F32" w:rsidRDefault="00F84F32" w:rsidP="00F84F32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EB75C412BD2456AA0DEF4562BE87A9B"/>
                      </w:placeholder>
                      <w:temporary/>
                      <w:showingPlcHdr/>
                      <w15:appearance w15:val="hidden"/>
                    </w:sdtPr>
                    <w:sdtContent>
                      <w:r>
                        <w:t>Skills</w:t>
                      </w:r>
                    </w:sdtContent>
                  </w:sdt>
                </w:p>
                <w:p w:rsidR="00E21B19" w:rsidRDefault="00F84F32" w:rsidP="00E21B19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4C7583E" wp14:editId="0E90FB1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96A8E3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Problem Solving.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Adaptability.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Collaboration.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Strong Work Ethic.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Time Management.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Critical Thinking.</w:t>
                  </w:r>
                </w:p>
                <w:p w:rsidR="00E21B19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Self-Confidence.</w:t>
                  </w:r>
                </w:p>
                <w:p w:rsidR="00E21B19" w:rsidRPr="005152F2" w:rsidRDefault="00E21B19" w:rsidP="00E21B19">
                  <w:pPr>
                    <w:pStyle w:val="ListParagraph"/>
                    <w:ind w:left="1080"/>
                    <w:jc w:val="both"/>
                  </w:pPr>
                  <w:r>
                    <w:t>Handling Pressure.</w:t>
                  </w:r>
                </w:p>
              </w:tc>
            </w:tr>
          </w:tbl>
          <w:p w:rsidR="00C420C8" w:rsidRPr="00C420C8" w:rsidRDefault="00C420C8" w:rsidP="005246B9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EF745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20761AAD2A6141AEB16251C6A21534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D25F60" w:rsidP="002B3890">
                  <w:pPr>
                    <w:pStyle w:val="Heading4"/>
                  </w:pPr>
                  <w:r>
                    <w:t>republic bank ltd.</w:t>
                  </w:r>
                </w:p>
                <w:p w:rsidR="00C420C8" w:rsidRPr="005152F2" w:rsidRDefault="00C96894" w:rsidP="008F6337">
                  <w:pPr>
                    <w:pStyle w:val="Heading5"/>
                  </w:pPr>
                  <w:r>
                    <w:t>01.06.16</w:t>
                  </w:r>
                  <w:r w:rsidR="00C420C8">
                    <w:t xml:space="preserve"> – </w:t>
                  </w:r>
                  <w:r>
                    <w:t>01.09.16</w:t>
                  </w:r>
                </w:p>
                <w:p w:rsidR="00C420C8" w:rsidRDefault="00C96894" w:rsidP="008F6337">
                  <w:r>
                    <w:t>Customer Service Rep. (Teller)</w:t>
                  </w:r>
                </w:p>
                <w:p w:rsidR="00C420C8" w:rsidRPr="0043426C" w:rsidRDefault="00C96894" w:rsidP="0043426C">
                  <w:pPr>
                    <w:pStyle w:val="Heading4"/>
                  </w:pPr>
                  <w:r>
                    <w:t>Compass By Bang Bang</w:t>
                  </w:r>
                </w:p>
                <w:p w:rsidR="00C96894" w:rsidRDefault="00C96894" w:rsidP="00832F81">
                  <w:r>
                    <w:t>31.08.15-03.12.15</w:t>
                  </w:r>
                </w:p>
                <w:p w:rsidR="00C420C8" w:rsidRDefault="00C96894" w:rsidP="00832F81">
                  <w:r>
                    <w:t>Sales Advisor and Cashier.</w:t>
                  </w:r>
                </w:p>
                <w:p w:rsidR="00C96894" w:rsidRPr="0043426C" w:rsidRDefault="00C96894" w:rsidP="00C96894">
                  <w:pPr>
                    <w:pStyle w:val="Heading4"/>
                    <w:jc w:val="both"/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 xml:space="preserve">                                    </w:t>
                  </w:r>
                  <w:r>
                    <w:t>Dairy QUEEN</w:t>
                  </w:r>
                </w:p>
                <w:p w:rsidR="00C96894" w:rsidRDefault="00C96894" w:rsidP="00C96894">
                  <w:pPr>
                    <w:pStyle w:val="Heading5"/>
                  </w:pPr>
                  <w:r>
                    <w:t>01.09.14</w:t>
                  </w:r>
                  <w:r>
                    <w:t xml:space="preserve"> – </w:t>
                  </w:r>
                  <w:r>
                    <w:t>15.12.14</w:t>
                  </w:r>
                </w:p>
                <w:p w:rsidR="00C96894" w:rsidRDefault="00C96894" w:rsidP="00C96894">
                  <w:r>
                    <w:t>Sales Advisor and Cashier.</w:t>
                  </w:r>
                </w:p>
                <w:p w:rsidR="00C96894" w:rsidRPr="0043426C" w:rsidRDefault="00AF2270" w:rsidP="00AF2270">
                  <w:pPr>
                    <w:pStyle w:val="Heading4"/>
                    <w:jc w:val="both"/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 xml:space="preserve">                             </w:t>
                  </w:r>
                  <w:r w:rsidR="00C96894">
                    <w:t>KERRI SERRIES PLACE</w:t>
                  </w:r>
                </w:p>
                <w:p w:rsidR="00C96894" w:rsidRPr="005152F2" w:rsidRDefault="00C96894" w:rsidP="00C96894">
                  <w:pPr>
                    <w:pStyle w:val="Heading5"/>
                  </w:pPr>
                  <w:r>
                    <w:t>01.12.13</w:t>
                  </w:r>
                  <w:r>
                    <w:t xml:space="preserve"> – </w:t>
                  </w:r>
                  <w:r w:rsidR="00AF2270">
                    <w:t>24.12.13</w:t>
                  </w:r>
                </w:p>
                <w:p w:rsidR="00C96894" w:rsidRDefault="00AF2270" w:rsidP="00C96894">
                  <w:r>
                    <w:t>Sales Advisor.</w:t>
                  </w:r>
                </w:p>
                <w:p w:rsidR="00C96894" w:rsidRPr="00C96894" w:rsidRDefault="00C96894" w:rsidP="00C96894"/>
                <w:p w:rsidR="00C96894" w:rsidRDefault="00C96894" w:rsidP="00C96894">
                  <w:pPr>
                    <w:jc w:val="both"/>
                  </w:pPr>
                </w:p>
              </w:tc>
            </w:tr>
            <w:tr w:rsidR="00C420C8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EF745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F77C52C9AF34278B8260953F6A46C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C420C8" w:rsidRDefault="002534D7" w:rsidP="007B2F5C">
                  <w:r w:rsidRPr="00AF2270">
                    <w:rPr>
                      <w:b/>
                    </w:rPr>
                    <w:t>CXC- DIEGO MARTIN CENTRAL SECONDARY</w:t>
                  </w:r>
                  <w:r w:rsidR="00AF2270">
                    <w:t>;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HUMAN AND SOCIAL BIOLOGY-GRADE 3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PRINCIPLES OF ACCOUNTS – GRADE 2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PRINCIPLES OF BUSINESS- GRADE 1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 xml:space="preserve">SOCIAL STUDIES- GRADE 2 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ECONOMICS- GRADE 2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MATHEMATICS- GRADE 2</w:t>
                  </w:r>
                </w:p>
                <w:p w:rsidR="002534D7" w:rsidRDefault="002534D7" w:rsidP="002534D7">
                  <w:pPr>
                    <w:pStyle w:val="ListParagraph"/>
                    <w:numPr>
                      <w:ilvl w:val="0"/>
                      <w:numId w:val="14"/>
                    </w:numPr>
                    <w:jc w:val="both"/>
                  </w:pPr>
                  <w:r>
                    <w:t>ENGLISH A – GRADE 1</w:t>
                  </w:r>
                </w:p>
                <w:p w:rsidR="002534D7" w:rsidRDefault="002534D7" w:rsidP="002534D7">
                  <w:pPr>
                    <w:pStyle w:val="ListParagraph"/>
                    <w:ind w:left="1440"/>
                    <w:jc w:val="both"/>
                  </w:pPr>
                </w:p>
              </w:tc>
            </w:tr>
            <w:tr w:rsidR="00C420C8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F6337"/>
              </w:tc>
            </w:tr>
          </w:tbl>
          <w:p w:rsidR="00C420C8" w:rsidRPr="005152F2" w:rsidRDefault="00C420C8" w:rsidP="003856C9"/>
        </w:tc>
        <w:bookmarkStart w:id="0" w:name="_GoBack"/>
        <w:bookmarkEnd w:id="0"/>
      </w:tr>
    </w:tbl>
    <w:p w:rsidR="003F5FDB" w:rsidRDefault="003F5FDB" w:rsidP="00841714">
      <w:pPr>
        <w:pStyle w:val="NoSpacing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45D" w:rsidRDefault="00EF745D" w:rsidP="003856C9">
      <w:pPr>
        <w:spacing w:after="0" w:line="240" w:lineRule="auto"/>
      </w:pPr>
      <w:r>
        <w:separator/>
      </w:r>
    </w:p>
  </w:endnote>
  <w:endnote w:type="continuationSeparator" w:id="0">
    <w:p w:rsidR="00EF745D" w:rsidRDefault="00EF745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509F30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F2270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7B35795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45D" w:rsidRDefault="00EF745D" w:rsidP="003856C9">
      <w:pPr>
        <w:spacing w:after="0" w:line="240" w:lineRule="auto"/>
      </w:pPr>
      <w:r>
        <w:separator/>
      </w:r>
    </w:p>
  </w:footnote>
  <w:footnote w:type="continuationSeparator" w:id="0">
    <w:p w:rsidR="00EF745D" w:rsidRDefault="00EF745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46CD4C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F65554D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C8B3361"/>
    <w:multiLevelType w:val="hybridMultilevel"/>
    <w:tmpl w:val="9F260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D1335"/>
    <w:multiLevelType w:val="hybridMultilevel"/>
    <w:tmpl w:val="0DA0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06DC4"/>
    <w:multiLevelType w:val="hybridMultilevel"/>
    <w:tmpl w:val="738A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C61A8"/>
    <w:multiLevelType w:val="hybridMultilevel"/>
    <w:tmpl w:val="6DACF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32"/>
    <w:rsid w:val="00052BE1"/>
    <w:rsid w:val="0007412A"/>
    <w:rsid w:val="0010199E"/>
    <w:rsid w:val="0010257B"/>
    <w:rsid w:val="001503AC"/>
    <w:rsid w:val="001765FE"/>
    <w:rsid w:val="0019561F"/>
    <w:rsid w:val="001B32D2"/>
    <w:rsid w:val="002534D7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AF2270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96894"/>
    <w:rsid w:val="00CE6306"/>
    <w:rsid w:val="00D11C4D"/>
    <w:rsid w:val="00D25F60"/>
    <w:rsid w:val="00D5067A"/>
    <w:rsid w:val="00DC0F74"/>
    <w:rsid w:val="00DC79BB"/>
    <w:rsid w:val="00DF0A0F"/>
    <w:rsid w:val="00E21B19"/>
    <w:rsid w:val="00E34D58"/>
    <w:rsid w:val="00E941EF"/>
    <w:rsid w:val="00EB1C1B"/>
    <w:rsid w:val="00EF745D"/>
    <w:rsid w:val="00F077AE"/>
    <w:rsid w:val="00F14687"/>
    <w:rsid w:val="00F56435"/>
    <w:rsid w:val="00F84F32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4D25"/>
  <w15:chartTrackingRefBased/>
  <w15:docId w15:val="{42F6C094-ECD4-4123-BBCD-A7D7F2C4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tonandrews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761AAD2A6141AEB16251C6A215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C928-046B-43B3-A883-26D06F186139}"/>
      </w:docPartPr>
      <w:docPartBody>
        <w:p w:rsidR="00000000" w:rsidRDefault="00E46D1F">
          <w:pPr>
            <w:pStyle w:val="20761AAD2A6141AEB16251C6A2153438"/>
          </w:pPr>
          <w:r w:rsidRPr="005152F2">
            <w:t>Experience</w:t>
          </w:r>
        </w:p>
      </w:docPartBody>
    </w:docPart>
    <w:docPart>
      <w:docPartPr>
        <w:name w:val="2F77C52C9AF34278B8260953F6A46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44872-8F4E-4AA3-91D0-A7341F3C9CE1}"/>
      </w:docPartPr>
      <w:docPartBody>
        <w:p w:rsidR="00000000" w:rsidRDefault="00E46D1F">
          <w:pPr>
            <w:pStyle w:val="2F77C52C9AF34278B8260953F6A46C10"/>
          </w:pPr>
          <w:r w:rsidRPr="005152F2">
            <w:t>Education</w:t>
          </w:r>
        </w:p>
      </w:docPartBody>
    </w:docPart>
    <w:docPart>
      <w:docPartPr>
        <w:name w:val="F24E68599DE247578A4BF72646844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41AA-B6B2-488E-92A2-2E2F74ED4F0C}"/>
      </w:docPartPr>
      <w:docPartBody>
        <w:p w:rsidR="00000000" w:rsidRDefault="00B77C61" w:rsidP="00B77C61">
          <w:pPr>
            <w:pStyle w:val="F24E68599DE247578A4BF726468443AD"/>
          </w:pPr>
          <w:r>
            <w:t>Objective</w:t>
          </w:r>
        </w:p>
      </w:docPartBody>
    </w:docPart>
    <w:docPart>
      <w:docPartPr>
        <w:name w:val="DEB75C412BD2456AA0DEF4562BE87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A98EE-B360-42F3-8A9D-1870FDAF28F6}"/>
      </w:docPartPr>
      <w:docPartBody>
        <w:p w:rsidR="00000000" w:rsidRDefault="00B77C61" w:rsidP="00B77C61">
          <w:pPr>
            <w:pStyle w:val="DEB75C412BD2456AA0DEF4562BE87A9B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61"/>
    <w:rsid w:val="00B77C61"/>
    <w:rsid w:val="00E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9B917074C49F89502C40F3559469A">
    <w:name w:val="A799B917074C49F89502C40F3559469A"/>
  </w:style>
  <w:style w:type="paragraph" w:customStyle="1" w:styleId="923A99C7B97A4DAABF940AD2B5E6B56E">
    <w:name w:val="923A99C7B97A4DAABF940AD2B5E6B56E"/>
  </w:style>
  <w:style w:type="paragraph" w:customStyle="1" w:styleId="B5FAD272848B4CD29D62A2DE8D0389A7">
    <w:name w:val="B5FAD272848B4CD29D62A2DE8D0389A7"/>
  </w:style>
  <w:style w:type="paragraph" w:customStyle="1" w:styleId="0642D205750F4AAB8DCD683C3C998CE9">
    <w:name w:val="0642D205750F4AAB8DCD683C3C998CE9"/>
  </w:style>
  <w:style w:type="paragraph" w:customStyle="1" w:styleId="B62527E96C8A4689AA87083B610BD97E">
    <w:name w:val="B62527E96C8A4689AA87083B610BD97E"/>
  </w:style>
  <w:style w:type="paragraph" w:customStyle="1" w:styleId="02D42CE007734A2F930BF35B6737AD63">
    <w:name w:val="02D42CE007734A2F930BF35B6737AD63"/>
  </w:style>
  <w:style w:type="paragraph" w:customStyle="1" w:styleId="C1E69FA7BE2E4C838FD6579EA41B70CE">
    <w:name w:val="C1E69FA7BE2E4C838FD6579EA41B70CE"/>
  </w:style>
  <w:style w:type="paragraph" w:customStyle="1" w:styleId="82DDC1C3C8F841C0BCFA8F963AB31AB7">
    <w:name w:val="82DDC1C3C8F841C0BCFA8F963AB31AB7"/>
  </w:style>
  <w:style w:type="paragraph" w:customStyle="1" w:styleId="D6AF11EC94B949CA877A752A1DCBA9DA">
    <w:name w:val="D6AF11EC94B949CA877A752A1DCBA9DA"/>
  </w:style>
  <w:style w:type="paragraph" w:customStyle="1" w:styleId="20761AAD2A6141AEB16251C6A2153438">
    <w:name w:val="20761AAD2A6141AEB16251C6A2153438"/>
  </w:style>
  <w:style w:type="paragraph" w:customStyle="1" w:styleId="4586EBE2A76C4716800BBCC1B000D439">
    <w:name w:val="4586EBE2A76C4716800BBCC1B000D439"/>
  </w:style>
  <w:style w:type="paragraph" w:customStyle="1" w:styleId="25BA43F76F374A4D892D935934309278">
    <w:name w:val="25BA43F76F374A4D892D935934309278"/>
  </w:style>
  <w:style w:type="paragraph" w:customStyle="1" w:styleId="6644FBD0143540F9BDF5E125316E1781">
    <w:name w:val="6644FBD0143540F9BDF5E125316E1781"/>
  </w:style>
  <w:style w:type="paragraph" w:customStyle="1" w:styleId="F01A27BD2F234B5AAB6A5FF94AC6C94F">
    <w:name w:val="F01A27BD2F234B5AAB6A5FF94AC6C94F"/>
  </w:style>
  <w:style w:type="paragraph" w:customStyle="1" w:styleId="B9532F76856B4FBCA8ED1B52F846A3CA">
    <w:name w:val="B9532F76856B4FBCA8ED1B52F846A3CA"/>
  </w:style>
  <w:style w:type="paragraph" w:customStyle="1" w:styleId="24720C20512C4568B8F0125524A166BD">
    <w:name w:val="24720C20512C4568B8F0125524A166BD"/>
  </w:style>
  <w:style w:type="paragraph" w:customStyle="1" w:styleId="27800C355E814CDDB5932A285A20F819">
    <w:name w:val="27800C355E814CDDB5932A285A20F819"/>
  </w:style>
  <w:style w:type="paragraph" w:customStyle="1" w:styleId="5819DB4F249149A8A471DA12AAEF8206">
    <w:name w:val="5819DB4F249149A8A471DA12AAEF8206"/>
  </w:style>
  <w:style w:type="paragraph" w:customStyle="1" w:styleId="2F77C52C9AF34278B8260953F6A46C10">
    <w:name w:val="2F77C52C9AF34278B8260953F6A46C10"/>
  </w:style>
  <w:style w:type="paragraph" w:customStyle="1" w:styleId="1902198BEEEB44B5817CA6E70BA90D68">
    <w:name w:val="1902198BEEEB44B5817CA6E70BA90D68"/>
  </w:style>
  <w:style w:type="paragraph" w:customStyle="1" w:styleId="0D5C671631F84F82812CE4178A4E80ED">
    <w:name w:val="0D5C671631F84F82812CE4178A4E80ED"/>
  </w:style>
  <w:style w:type="paragraph" w:customStyle="1" w:styleId="6B6145E64A924C67A0ED9A594BDCAC23">
    <w:name w:val="6B6145E64A924C67A0ED9A594BDCAC23"/>
  </w:style>
  <w:style w:type="paragraph" w:customStyle="1" w:styleId="1662D0ACAB33480A9097887B03E49D21">
    <w:name w:val="1662D0ACAB33480A9097887B03E49D21"/>
  </w:style>
  <w:style w:type="paragraph" w:customStyle="1" w:styleId="7551163B1CB5448784DDDC4A5B1C52A6">
    <w:name w:val="7551163B1CB5448784DDDC4A5B1C52A6"/>
  </w:style>
  <w:style w:type="paragraph" w:customStyle="1" w:styleId="F24E68599DE247578A4BF726468443AD">
    <w:name w:val="F24E68599DE247578A4BF726468443AD"/>
    <w:rsid w:val="00B77C61"/>
  </w:style>
  <w:style w:type="paragraph" w:customStyle="1" w:styleId="3035F684B0C244B8AD2DB4D33BD5E6EB">
    <w:name w:val="3035F684B0C244B8AD2DB4D33BD5E6EB"/>
    <w:rsid w:val="00B77C61"/>
  </w:style>
  <w:style w:type="paragraph" w:customStyle="1" w:styleId="DEB75C412BD2456AA0DEF4562BE87A9B">
    <w:name w:val="DEB75C412BD2456AA0DEF4562BE87A9B"/>
    <w:rsid w:val="00B77C61"/>
  </w:style>
  <w:style w:type="paragraph" w:customStyle="1" w:styleId="8F3849B560FC4F7787E2A7EA93E6D2F4">
    <w:name w:val="8F3849B560FC4F7787E2A7EA93E6D2F4"/>
    <w:rsid w:val="00B77C61"/>
  </w:style>
  <w:style w:type="paragraph" w:customStyle="1" w:styleId="262DC6B4EB4540D388D8DA1F916B9C7B">
    <w:name w:val="262DC6B4EB4540D388D8DA1F916B9C7B"/>
    <w:rsid w:val="00B77C61"/>
  </w:style>
  <w:style w:type="paragraph" w:customStyle="1" w:styleId="A92A10A1BCD04155B946F4C0450661F5">
    <w:name w:val="A92A10A1BCD04155B946F4C0450661F5"/>
    <w:rsid w:val="00B77C61"/>
  </w:style>
  <w:style w:type="paragraph" w:customStyle="1" w:styleId="D162FF9A070C499E80237560CB22C3F6">
    <w:name w:val="D162FF9A070C499E80237560CB22C3F6"/>
    <w:rsid w:val="00B77C61"/>
  </w:style>
  <w:style w:type="paragraph" w:customStyle="1" w:styleId="B93A5A0549F3420586A22DBC3DE970D0">
    <w:name w:val="B93A5A0549F3420586A22DBC3DE970D0"/>
    <w:rsid w:val="00B77C61"/>
  </w:style>
  <w:style w:type="paragraph" w:customStyle="1" w:styleId="F5C5EDE51D51490FB90CEE678FA06FCE">
    <w:name w:val="F5C5EDE51D51490FB90CEE678FA06FCE"/>
    <w:rsid w:val="00B77C61"/>
  </w:style>
  <w:style w:type="paragraph" w:customStyle="1" w:styleId="A8BF89E658044168BB5DD9D9A9A61409">
    <w:name w:val="A8BF89E658044168BB5DD9D9A9A61409"/>
    <w:rsid w:val="00B77C61"/>
  </w:style>
  <w:style w:type="paragraph" w:customStyle="1" w:styleId="86CEF2FCB82B44B69375D9F9FA32D054">
    <w:name w:val="86CEF2FCB82B44B69375D9F9FA32D054"/>
    <w:rsid w:val="00B77C61"/>
  </w:style>
  <w:style w:type="paragraph" w:customStyle="1" w:styleId="6EAD24682CF24017A200F6E7E154D495">
    <w:name w:val="6EAD24682CF24017A200F6E7E154D495"/>
    <w:rsid w:val="00B77C61"/>
  </w:style>
  <w:style w:type="paragraph" w:customStyle="1" w:styleId="2C40BE6ED63E458ABE31AC63F16E4EB5">
    <w:name w:val="2C40BE6ED63E458ABE31AC63F16E4EB5"/>
    <w:rsid w:val="00B77C61"/>
  </w:style>
  <w:style w:type="paragraph" w:customStyle="1" w:styleId="C386D953B092483BBD8DA4F18D6ABE76">
    <w:name w:val="C386D953B092483BBD8DA4F18D6ABE76"/>
    <w:rsid w:val="00B77C61"/>
  </w:style>
  <w:style w:type="paragraph" w:customStyle="1" w:styleId="B5FF30B88B6448B49750418D67582608">
    <w:name w:val="B5FF30B88B6448B49750418D67582608"/>
    <w:rsid w:val="00B77C61"/>
  </w:style>
  <w:style w:type="paragraph" w:customStyle="1" w:styleId="A1748129488A4EE1A123F28367F12461">
    <w:name w:val="A1748129488A4EE1A123F28367F12461"/>
    <w:rsid w:val="00B77C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900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kestonandrews</dc:creator>
  <cp:keywords/>
  <dc:description/>
  <cp:lastModifiedBy>shacquiemandrews@hotmail.com</cp:lastModifiedBy>
  <cp:revision>2</cp:revision>
  <dcterms:created xsi:type="dcterms:W3CDTF">2017-02-24T02:22:00Z</dcterms:created>
  <dcterms:modified xsi:type="dcterms:W3CDTF">2017-02-24T17:22:00Z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