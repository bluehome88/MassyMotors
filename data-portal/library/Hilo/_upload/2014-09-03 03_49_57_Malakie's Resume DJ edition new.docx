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81166778DD5B41649D7D71D62D60A2E8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81"/>
            <w:gridCol w:w="7922"/>
          </w:tblGrid>
          <w:tr w:rsidR="00E51E14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4738F" w:rsidRDefault="0074738F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4738F" w:rsidRDefault="006739A1">
                <w:pPr>
                  <w:pStyle w:val="PersonalName"/>
                </w:pPr>
                <w:sdt>
                  <w:sdtPr>
                    <w:id w:val="809184597"/>
                    <w:placeholder>
                      <w:docPart w:val="BF8B248F7C0B489890F5FB4D09E7413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C6698">
                      <w:t xml:space="preserve">Camellius </w:t>
                    </w:r>
                    <w:r w:rsidR="00AE2DF8">
                      <w:t xml:space="preserve">Malakie </w:t>
                    </w:r>
                    <w:r w:rsidR="008C6698">
                      <w:t>Nicholas</w:t>
                    </w:r>
                  </w:sdtContent>
                </w:sdt>
              </w:p>
            </w:tc>
          </w:tr>
          <w:tr w:rsidR="00E51E14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3513FC9AB4214A96880AE5AECEF26DB5"/>
                  </w:placeholder>
                  <w:date w:fullDate="2013-12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738F" w:rsidRDefault="00070F2D" w:rsidP="008C6698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12/27/2013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74738F" w:rsidRDefault="0074738F"/>
            </w:tc>
          </w:tr>
          <w:tr w:rsidR="00E51E1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4738F" w:rsidRDefault="0074738F">
                <w:pPr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4738F" w:rsidRDefault="008C6698">
                <w:pPr>
                  <w:pStyle w:val="SenderAddress"/>
                </w:pPr>
                <w:r>
                  <w:t>Lp #3b La Finette Road, Paramin Village, Maraval.</w:t>
                </w:r>
                <w:r w:rsidR="00E51E14">
                  <w:br/>
                </w:r>
                <w:r>
                  <w:t>868-296-6776</w:t>
                </w:r>
                <w:r w:rsidR="00E51E14">
                  <w:br/>
                </w:r>
                <w:r>
                  <w:t>djswat@live.co.uk</w:t>
                </w:r>
              </w:p>
              <w:p w:rsidR="0074738F" w:rsidRDefault="008C6698">
                <w:pPr>
                  <w:pStyle w:val="SenderAddress"/>
                </w:pPr>
                <w:r w:rsidRPr="008C6698">
                  <w:t>https://www.facebook.com/DJ.techniq</w:t>
                </w:r>
              </w:p>
            </w:tc>
          </w:tr>
        </w:tbl>
        <w:p w:rsidR="0074738F" w:rsidRDefault="006739A1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412"/>
        <w:gridCol w:w="7883"/>
      </w:tblGrid>
      <w:tr w:rsidR="00A7746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738F" w:rsidRDefault="0074738F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738F" w:rsidRDefault="00E51E14">
            <w:pPr>
              <w:pStyle w:val="Section"/>
            </w:pPr>
            <w:r>
              <w:t>Objectives</w:t>
            </w:r>
          </w:p>
          <w:p w:rsidR="0074738F" w:rsidRDefault="004D4121">
            <w:r>
              <w:t xml:space="preserve">To </w:t>
            </w:r>
            <w:r w:rsidR="00E95106">
              <w:t>st</w:t>
            </w:r>
            <w:r w:rsidR="009F6ADF">
              <w:t xml:space="preserve">art a career </w:t>
            </w:r>
            <w:r w:rsidR="008346BA">
              <w:t xml:space="preserve">in your company/business </w:t>
            </w:r>
          </w:p>
          <w:p w:rsidR="004D4121" w:rsidRDefault="004D4121">
            <w:pPr>
              <w:pStyle w:val="Section"/>
              <w:rPr>
                <w:b w:val="0"/>
                <w:color w:val="auto"/>
                <w:sz w:val="23"/>
                <w:szCs w:val="23"/>
              </w:rPr>
            </w:pPr>
            <w:r>
              <w:t>Profile</w:t>
            </w:r>
            <w:r>
              <w:br/>
            </w:r>
          </w:p>
          <w:p w:rsidR="009B7E08" w:rsidRPr="00AC4721" w:rsidRDefault="009B7E08" w:rsidP="009B7E08">
            <w:r>
              <w:t xml:space="preserve">Motivated, confident, positive and </w:t>
            </w:r>
            <w:r w:rsidR="00070F2D">
              <w:t>can quickly master</w:t>
            </w:r>
            <w:r>
              <w:t xml:space="preserve"> technology. Flexible and versatile, able to maintain a sense of </w:t>
            </w:r>
            <w:proofErr w:type="spellStart"/>
            <w:r>
              <w:t>humour</w:t>
            </w:r>
            <w:proofErr w:type="spellEnd"/>
            <w:r>
              <w:t xml:space="preserve"> under pressure. Poised and competent with demonstrating the ability to easily transcend cultural differences. Thrive in deadline-driven environments. Excellent team-building skills.</w:t>
            </w:r>
          </w:p>
          <w:p w:rsidR="009B7E08" w:rsidRPr="004D4121" w:rsidRDefault="009B7E08">
            <w:pPr>
              <w:pStyle w:val="Section"/>
              <w:rPr>
                <w:b w:val="0"/>
                <w:color w:val="auto"/>
                <w:sz w:val="23"/>
                <w:szCs w:val="23"/>
              </w:rPr>
            </w:pPr>
          </w:p>
          <w:p w:rsidR="0074738F" w:rsidRDefault="00E51E14">
            <w:pPr>
              <w:pStyle w:val="Section"/>
            </w:pPr>
            <w:r>
              <w:t>Education</w:t>
            </w:r>
          </w:p>
          <w:p w:rsidR="0074738F" w:rsidRDefault="008E2984">
            <w:pPr>
              <w:pStyle w:val="Subsection"/>
            </w:pPr>
            <w:r>
              <w:t xml:space="preserve">East </w:t>
            </w:r>
            <w:proofErr w:type="spellStart"/>
            <w:r>
              <w:t>Mucurapo</w:t>
            </w:r>
            <w:proofErr w:type="spellEnd"/>
            <w:r>
              <w:t xml:space="preserve"> Secondary School</w:t>
            </w:r>
          </w:p>
          <w:p w:rsidR="0074738F" w:rsidRDefault="008E298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2007-2013</w:t>
            </w:r>
          </w:p>
          <w:p w:rsidR="008346BA" w:rsidRDefault="00070F2D">
            <w:pPr>
              <w:pStyle w:val="ListBullet"/>
              <w:numPr>
                <w:ilvl w:val="0"/>
                <w:numId w:val="0"/>
              </w:numPr>
            </w:pPr>
            <w:r>
              <w:t>CXC Mathematics</w:t>
            </w:r>
          </w:p>
          <w:p w:rsidR="008346BA" w:rsidRDefault="008346BA">
            <w:pPr>
              <w:pStyle w:val="ListBullet"/>
              <w:numPr>
                <w:ilvl w:val="0"/>
                <w:numId w:val="0"/>
              </w:numPr>
            </w:pPr>
            <w:r>
              <w:t>CXC English</w:t>
            </w:r>
            <w:r w:rsidR="00070F2D">
              <w:t xml:space="preserve"> A</w:t>
            </w:r>
          </w:p>
          <w:p w:rsidR="008346BA" w:rsidRDefault="008346BA">
            <w:pPr>
              <w:pStyle w:val="ListBullet"/>
              <w:numPr>
                <w:ilvl w:val="0"/>
                <w:numId w:val="0"/>
              </w:numPr>
            </w:pPr>
            <w:r>
              <w:t>CXC P.O.B.</w:t>
            </w:r>
          </w:p>
          <w:p w:rsidR="008346BA" w:rsidRDefault="00070F2D">
            <w:pPr>
              <w:pStyle w:val="ListBullet"/>
              <w:numPr>
                <w:ilvl w:val="0"/>
                <w:numId w:val="0"/>
              </w:numPr>
            </w:pPr>
            <w:r>
              <w:t>CXC Social S</w:t>
            </w:r>
            <w:r w:rsidR="008346BA">
              <w:t xml:space="preserve">tudies </w:t>
            </w:r>
          </w:p>
          <w:p w:rsidR="008346BA" w:rsidRDefault="00AE2DF8" w:rsidP="008346BA">
            <w:pPr>
              <w:pStyle w:val="ListBullet"/>
              <w:numPr>
                <w:ilvl w:val="0"/>
                <w:numId w:val="0"/>
              </w:numPr>
            </w:pPr>
            <w:r>
              <w:t xml:space="preserve">Full certificate - </w:t>
            </w:r>
            <w:r w:rsidR="008E2984">
              <w:t>CXC Car</w:t>
            </w:r>
            <w:r w:rsidR="00070F2D">
              <w:t>ibbean Vocational Qualification -</w:t>
            </w:r>
            <w:r w:rsidR="008E2984">
              <w:t xml:space="preserve"> Auto Mechanics</w:t>
            </w:r>
          </w:p>
          <w:p w:rsidR="008346BA" w:rsidRDefault="008346BA">
            <w:pPr>
              <w:pStyle w:val="Section"/>
            </w:pPr>
            <w:r>
              <w:t>STARR BROADCASTING AND MEDIA skills</w:t>
            </w:r>
          </w:p>
          <w:p w:rsidR="009B7E08" w:rsidRDefault="006739A1" w:rsidP="008346BA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503734"/>
                <w:placeholder>
                  <w:docPart w:val="16FAFA7694E94929B8D5FEBB37C68A92"/>
                </w:placeholder>
                <w:text w:multiLine="1"/>
              </w:sdtPr>
              <w:sdtEndPr/>
              <w:sdtContent>
                <w:r w:rsidR="008346BA">
                  <w:t>Certificate in Disk Jock</w:t>
                </w:r>
                <w:r w:rsidR="00070F2D">
                  <w:t>e</w:t>
                </w:r>
                <w:r w:rsidR="008346BA">
                  <w:t>y</w:t>
                </w:r>
                <w:r w:rsidR="00070F2D">
                  <w:t xml:space="preserve"> </w:t>
                </w:r>
                <w:r w:rsidR="008346BA">
                  <w:t>(DJ) Science</w:t>
                </w:r>
              </w:sdtContent>
            </w:sdt>
          </w:p>
          <w:p w:rsidR="008346BA" w:rsidRDefault="008346BA">
            <w:pPr>
              <w:pStyle w:val="Section"/>
            </w:pPr>
          </w:p>
          <w:p w:rsidR="008346BA" w:rsidRDefault="008346BA">
            <w:pPr>
              <w:pStyle w:val="Section"/>
            </w:pPr>
          </w:p>
          <w:p w:rsidR="0074738F" w:rsidRDefault="00E51E14">
            <w:pPr>
              <w:pStyle w:val="Section"/>
            </w:pPr>
            <w:r>
              <w:lastRenderedPageBreak/>
              <w:t>experience</w:t>
            </w:r>
          </w:p>
          <w:p w:rsidR="0074738F" w:rsidRDefault="004D4121">
            <w:pPr>
              <w:pStyle w:val="Subsectio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Auto Mechanic/Serviceman/Auto Electrician</w:t>
            </w:r>
            <w:r w:rsidR="00AE2DF8">
              <w:rPr>
                <w:b w:val="0"/>
                <w:color w:val="auto"/>
                <w:spacing w:val="0"/>
                <w:sz w:val="23"/>
              </w:rPr>
              <w:t xml:space="preserve"> – </w:t>
            </w:r>
            <w:r w:rsidR="00AE2DF8" w:rsidRPr="00AE2DF8">
              <w:rPr>
                <w:color w:val="548AB7" w:themeColor="accent1" w:themeShade="BF"/>
                <w:spacing w:val="0"/>
                <w:sz w:val="23"/>
              </w:rPr>
              <w:t>Rishi Auto</w:t>
            </w:r>
          </w:p>
          <w:p w:rsidR="0074738F" w:rsidRDefault="004D4121">
            <w:r>
              <w:t>July 2012</w:t>
            </w:r>
            <w:r w:rsidR="00E51E14">
              <w:t xml:space="preserve"> </w:t>
            </w:r>
            <w:r>
              <w:t>–</w:t>
            </w:r>
            <w:r w:rsidR="00E51E14">
              <w:t xml:space="preserve"> </w:t>
            </w:r>
            <w:r>
              <w:t>September 2013</w:t>
            </w:r>
          </w:p>
          <w:p w:rsidR="00070F2D" w:rsidRDefault="00070F2D">
            <w:pPr>
              <w:rPr>
                <w:rFonts w:asciiTheme="majorHAnsi" w:hAnsiTheme="majorHAnsi"/>
                <w:b/>
                <w:color w:val="548AB7" w:themeColor="accent1" w:themeShade="BF"/>
                <w:sz w:val="24"/>
                <w:szCs w:val="24"/>
              </w:rPr>
            </w:pPr>
            <w:r>
              <w:t xml:space="preserve">Stock Merchandiser – </w:t>
            </w:r>
            <w:r w:rsidRPr="00070F2D">
              <w:rPr>
                <w:rFonts w:asciiTheme="majorHAnsi" w:hAnsiTheme="majorHAnsi"/>
                <w:b/>
                <w:color w:val="548AB7" w:themeColor="accent1" w:themeShade="BF"/>
                <w:sz w:val="24"/>
                <w:szCs w:val="24"/>
              </w:rPr>
              <w:t>Price Smart Company</w:t>
            </w:r>
            <w:bookmarkStart w:id="0" w:name="_GoBack"/>
            <w:bookmarkEnd w:id="0"/>
          </w:p>
          <w:p w:rsidR="00070F2D" w:rsidRDefault="00AE2DF8">
            <w:r w:rsidRPr="00AE2DF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December</w:t>
            </w:r>
            <w:r w:rsidR="00070F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AE2DF8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– December 24</w:t>
            </w:r>
            <w:r w:rsidRPr="00AE2DF8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2013 (Temporary)</w:t>
            </w:r>
          </w:p>
          <w:p w:rsidR="004D4121" w:rsidRPr="004D4121" w:rsidRDefault="004D4121">
            <w:pPr>
              <w:pStyle w:val="ListBullet"/>
              <w:numPr>
                <w:ilvl w:val="0"/>
                <w:numId w:val="0"/>
              </w:numPr>
              <w:rPr>
                <w:b/>
                <w:sz w:val="32"/>
                <w:szCs w:val="32"/>
              </w:rPr>
            </w:pPr>
            <w:r w:rsidRPr="004D4121">
              <w:rPr>
                <w:b/>
                <w:sz w:val="32"/>
                <w:szCs w:val="32"/>
              </w:rPr>
              <w:t>Responsibilities</w:t>
            </w:r>
            <w:r>
              <w:rPr>
                <w:b/>
                <w:sz w:val="32"/>
                <w:szCs w:val="32"/>
              </w:rPr>
              <w:t xml:space="preserve"> During Previous Employment</w:t>
            </w:r>
          </w:p>
          <w:p w:rsidR="00AE2DF8" w:rsidRDefault="00AE2DF8" w:rsidP="00AE2DF8">
            <w:pPr>
              <w:pStyle w:val="ListBullet"/>
              <w:numPr>
                <w:ilvl w:val="0"/>
                <w:numId w:val="29"/>
              </w:numPr>
            </w:pPr>
            <w:r>
              <w:t>Tool management</w:t>
            </w:r>
          </w:p>
          <w:p w:rsidR="00AE2DF8" w:rsidRDefault="004D4121" w:rsidP="00AE2DF8">
            <w:pPr>
              <w:pStyle w:val="ListBullet"/>
              <w:numPr>
                <w:ilvl w:val="0"/>
                <w:numId w:val="29"/>
              </w:numPr>
            </w:pPr>
            <w:r>
              <w:t>Customer Service</w:t>
            </w:r>
          </w:p>
          <w:p w:rsidR="00AE2DF8" w:rsidRPr="00AE2DF8" w:rsidRDefault="00AE2DF8" w:rsidP="00AE2DF8">
            <w:pPr>
              <w:pStyle w:val="ListBullet"/>
              <w:numPr>
                <w:ilvl w:val="0"/>
                <w:numId w:val="29"/>
              </w:numPr>
            </w:pPr>
            <w:r w:rsidRPr="00AE2DF8">
              <w:t>Pack shelves and Tag Merchandize</w:t>
            </w:r>
          </w:p>
          <w:p w:rsidR="0074738F" w:rsidRDefault="00E51E14">
            <w:pPr>
              <w:pStyle w:val="Section"/>
            </w:pPr>
            <w:r>
              <w:t>skills</w:t>
            </w:r>
          </w:p>
          <w:p w:rsidR="0074738F" w:rsidRDefault="004D4121" w:rsidP="009B7E08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Qualified Disc Jockey (DJ)</w:t>
            </w:r>
            <w:r w:rsidR="009B7E08">
              <w:t xml:space="preserve"> </w:t>
            </w:r>
          </w:p>
          <w:p w:rsidR="009B7E08" w:rsidRDefault="00AE2DF8" w:rsidP="009B7E08">
            <w:r>
              <w:t>Excellent C</w:t>
            </w:r>
            <w:r w:rsidR="009B7E08">
              <w:t xml:space="preserve">ommunication </w:t>
            </w:r>
            <w:r>
              <w:t>S</w:t>
            </w:r>
            <w:r w:rsidR="009B7E08">
              <w:t>kills</w:t>
            </w:r>
          </w:p>
          <w:p w:rsidR="009B7E08" w:rsidRDefault="009B7E08" w:rsidP="009B7E08">
            <w:r>
              <w:t>Computer Savvy</w:t>
            </w:r>
          </w:p>
          <w:p w:rsidR="009B7E08" w:rsidRDefault="009B7E08" w:rsidP="009B7E08">
            <w:r>
              <w:t>Typing</w:t>
            </w:r>
          </w:p>
          <w:p w:rsidR="009B7E08" w:rsidRDefault="009B7E08" w:rsidP="009B7E08">
            <w:pPr>
              <w:pStyle w:val="ListParagraph"/>
              <w:numPr>
                <w:ilvl w:val="0"/>
                <w:numId w:val="28"/>
              </w:numPr>
              <w:spacing w:after="200" w:line="288" w:lineRule="auto"/>
            </w:pPr>
            <w:r>
              <w:t>Microsoft Word</w:t>
            </w:r>
          </w:p>
          <w:p w:rsidR="009B7E08" w:rsidRDefault="009B7E08" w:rsidP="009B7E08">
            <w:pPr>
              <w:pStyle w:val="ListParagraph"/>
              <w:numPr>
                <w:ilvl w:val="0"/>
                <w:numId w:val="28"/>
              </w:numPr>
              <w:spacing w:after="200" w:line="288" w:lineRule="auto"/>
            </w:pPr>
            <w:r>
              <w:t>General Software Skills</w:t>
            </w:r>
          </w:p>
          <w:p w:rsidR="009B7E08" w:rsidRPr="00EC5B01" w:rsidRDefault="009B7E08" w:rsidP="009B7E08">
            <w:r>
              <w:t>Team Player</w:t>
            </w:r>
          </w:p>
          <w:p w:rsidR="009B7E08" w:rsidRDefault="009B7E08" w:rsidP="009B7E08">
            <w:pPr>
              <w:spacing w:line="276" w:lineRule="auto"/>
            </w:pPr>
            <w:r>
              <w:t>General Office Skills</w:t>
            </w:r>
          </w:p>
          <w:p w:rsidR="009B7E08" w:rsidRDefault="009B7E08" w:rsidP="009B7E08">
            <w:pPr>
              <w:spacing w:line="276" w:lineRule="auto"/>
            </w:pPr>
            <w:r>
              <w:t>Costumer Service</w:t>
            </w:r>
          </w:p>
          <w:p w:rsidR="009B7E08" w:rsidRDefault="009B7E08" w:rsidP="009B7E08">
            <w:pPr>
              <w:spacing w:line="276" w:lineRule="auto"/>
            </w:pPr>
            <w:r>
              <w:t>Scheduling</w:t>
            </w:r>
          </w:p>
          <w:p w:rsidR="009B7E08" w:rsidRDefault="009B7E08" w:rsidP="009B7E0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4738F" w:rsidRDefault="0074738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74738F" w:rsidRDefault="0074738F">
      <w:pPr>
        <w:spacing w:after="200" w:line="276" w:lineRule="auto"/>
      </w:pPr>
    </w:p>
    <w:sectPr w:rsidR="0074738F" w:rsidSect="00A7746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9A1" w:rsidRDefault="006739A1">
      <w:pPr>
        <w:spacing w:after="0" w:line="240" w:lineRule="auto"/>
      </w:pPr>
      <w:r>
        <w:separator/>
      </w:r>
    </w:p>
  </w:endnote>
  <w:endnote w:type="continuationSeparator" w:id="0">
    <w:p w:rsidR="006739A1" w:rsidRDefault="0067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8F" w:rsidRDefault="0074738F"/>
  <w:p w:rsidR="0074738F" w:rsidRDefault="00E51E14">
    <w:pPr>
      <w:pStyle w:val="FooterEven"/>
    </w:pPr>
    <w:r>
      <w:t xml:space="preserve">Page </w:t>
    </w:r>
    <w:r w:rsidR="00095FDF">
      <w:fldChar w:fldCharType="begin"/>
    </w:r>
    <w:r w:rsidR="00095FDF">
      <w:instrText xml:space="preserve"> PAGE   \* MERGEFORMAT </w:instrText>
    </w:r>
    <w:r w:rsidR="00095FDF">
      <w:fldChar w:fldCharType="separate"/>
    </w:r>
    <w:r>
      <w:rPr>
        <w:noProof/>
        <w:sz w:val="24"/>
        <w:szCs w:val="24"/>
      </w:rPr>
      <w:t>2</w:t>
    </w:r>
    <w:r w:rsidR="00095FDF">
      <w:rPr>
        <w:noProof/>
        <w:sz w:val="24"/>
        <w:szCs w:val="24"/>
      </w:rPr>
      <w:fldChar w:fldCharType="end"/>
    </w:r>
  </w:p>
  <w:p w:rsidR="0074738F" w:rsidRDefault="00747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8F" w:rsidRDefault="0074738F"/>
  <w:p w:rsidR="0074738F" w:rsidRDefault="00E51E14">
    <w:pPr>
      <w:pStyle w:val="FooterOdd"/>
    </w:pPr>
    <w:r>
      <w:t xml:space="preserve">Page </w:t>
    </w:r>
    <w:r w:rsidR="00095FDF">
      <w:fldChar w:fldCharType="begin"/>
    </w:r>
    <w:r w:rsidR="00095FDF">
      <w:instrText xml:space="preserve"> PAGE   \* MERGEFORMAT </w:instrText>
    </w:r>
    <w:r w:rsidR="00095FDF">
      <w:fldChar w:fldCharType="separate"/>
    </w:r>
    <w:r w:rsidR="00E1485E" w:rsidRPr="00E1485E">
      <w:rPr>
        <w:noProof/>
        <w:sz w:val="24"/>
        <w:szCs w:val="24"/>
      </w:rPr>
      <w:t>2</w:t>
    </w:r>
    <w:r w:rsidR="00095FDF">
      <w:rPr>
        <w:noProof/>
        <w:sz w:val="24"/>
        <w:szCs w:val="24"/>
      </w:rPr>
      <w:fldChar w:fldCharType="end"/>
    </w:r>
  </w:p>
  <w:p w:rsidR="0074738F" w:rsidRDefault="00747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9A1" w:rsidRDefault="006739A1">
      <w:pPr>
        <w:spacing w:after="0" w:line="240" w:lineRule="auto"/>
      </w:pPr>
      <w:r>
        <w:separator/>
      </w:r>
    </w:p>
  </w:footnote>
  <w:footnote w:type="continuationSeparator" w:id="0">
    <w:p w:rsidR="006739A1" w:rsidRDefault="0067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4738F" w:rsidRDefault="00AE2DF8">
        <w:pPr>
          <w:pStyle w:val="HeaderEven"/>
        </w:pPr>
        <w:r>
          <w:t>Camellius Malakie Nicholas</w:t>
        </w:r>
      </w:p>
    </w:sdtContent>
  </w:sdt>
  <w:p w:rsidR="0074738F" w:rsidRDefault="00747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4738F" w:rsidRDefault="00AE2DF8">
        <w:pPr>
          <w:pStyle w:val="HeaderOdd"/>
        </w:pPr>
        <w:r>
          <w:t>Camellius Malakie Nicholas</w:t>
        </w:r>
      </w:p>
    </w:sdtContent>
  </w:sdt>
  <w:p w:rsidR="0074738F" w:rsidRDefault="007473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A478AE"/>
    <w:multiLevelType w:val="hybridMultilevel"/>
    <w:tmpl w:val="7700D696"/>
    <w:lvl w:ilvl="0" w:tplc="874E4D64">
      <w:start w:val="2007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C76AB"/>
    <w:multiLevelType w:val="hybridMultilevel"/>
    <w:tmpl w:val="EC86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9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8C6698"/>
    <w:rsid w:val="000544C8"/>
    <w:rsid w:val="00070F2D"/>
    <w:rsid w:val="00095FDF"/>
    <w:rsid w:val="004D4121"/>
    <w:rsid w:val="006350C1"/>
    <w:rsid w:val="006739A1"/>
    <w:rsid w:val="0067633B"/>
    <w:rsid w:val="0074738F"/>
    <w:rsid w:val="008346BA"/>
    <w:rsid w:val="008C6698"/>
    <w:rsid w:val="008E2984"/>
    <w:rsid w:val="00974DA6"/>
    <w:rsid w:val="009B7E08"/>
    <w:rsid w:val="009F6ADF"/>
    <w:rsid w:val="00A77467"/>
    <w:rsid w:val="00AE2DF8"/>
    <w:rsid w:val="00B14838"/>
    <w:rsid w:val="00D14AA4"/>
    <w:rsid w:val="00E1485E"/>
    <w:rsid w:val="00E51E14"/>
    <w:rsid w:val="00E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B10C3-694E-4081-8379-C253A853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kie\AppData\Roaming\Microsoft\Templates\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166778DD5B41649D7D71D62D60A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1D91-18DD-44B6-859D-106B0B088950}"/>
      </w:docPartPr>
      <w:docPartBody>
        <w:p w:rsidR="00E43B02" w:rsidRDefault="003A2B77">
          <w:pPr>
            <w:pStyle w:val="81166778DD5B41649D7D71D62D60A2E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F8B248F7C0B489890F5FB4D09E74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A312-19FD-405C-83D8-7C22413FA2A6}"/>
      </w:docPartPr>
      <w:docPartBody>
        <w:p w:rsidR="00E43B02" w:rsidRDefault="003A2B77">
          <w:pPr>
            <w:pStyle w:val="BF8B248F7C0B489890F5FB4D09E74136"/>
          </w:pPr>
          <w:r>
            <w:t>[Type your name]</w:t>
          </w:r>
        </w:p>
      </w:docPartBody>
    </w:docPart>
    <w:docPart>
      <w:docPartPr>
        <w:name w:val="3513FC9AB4214A96880AE5AECEF2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658B2-F75F-409A-8475-16609828824D}"/>
      </w:docPartPr>
      <w:docPartBody>
        <w:p w:rsidR="00E43B02" w:rsidRDefault="003A2B77">
          <w:pPr>
            <w:pStyle w:val="3513FC9AB4214A96880AE5AECEF26DB5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16FAFA7694E94929B8D5FEBB37C68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1100-CD7B-4B22-B5CF-67E45D6F0615}"/>
      </w:docPartPr>
      <w:docPartBody>
        <w:p w:rsidR="0026576F" w:rsidRDefault="00AD6454" w:rsidP="00AD6454">
          <w:pPr>
            <w:pStyle w:val="16FAFA7694E94929B8D5FEBB37C68A92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7"/>
    <w:rsid w:val="000737FF"/>
    <w:rsid w:val="002516F5"/>
    <w:rsid w:val="0026576F"/>
    <w:rsid w:val="003A2B77"/>
    <w:rsid w:val="005E7D9D"/>
    <w:rsid w:val="008848C9"/>
    <w:rsid w:val="00AD6454"/>
    <w:rsid w:val="00E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1166778DD5B41649D7D71D62D60A2E8">
    <w:name w:val="81166778DD5B41649D7D71D62D60A2E8"/>
  </w:style>
  <w:style w:type="paragraph" w:customStyle="1" w:styleId="BF8B248F7C0B489890F5FB4D09E74136">
    <w:name w:val="BF8B248F7C0B489890F5FB4D09E74136"/>
  </w:style>
  <w:style w:type="paragraph" w:customStyle="1" w:styleId="3513FC9AB4214A96880AE5AECEF26DB5">
    <w:name w:val="3513FC9AB4214A96880AE5AECEF26DB5"/>
  </w:style>
  <w:style w:type="paragraph" w:customStyle="1" w:styleId="1CB95CF33F1D4C0DB6184C407B6651C0">
    <w:name w:val="1CB95CF33F1D4C0DB6184C407B6651C0"/>
  </w:style>
  <w:style w:type="paragraph" w:customStyle="1" w:styleId="DFD531E4CA2E4BDF94BFF2AC830F151A">
    <w:name w:val="DFD531E4CA2E4BDF94BFF2AC830F151A"/>
  </w:style>
  <w:style w:type="paragraph" w:customStyle="1" w:styleId="37D4C18EDBA344AAA92F366638A71813">
    <w:name w:val="37D4C18EDBA344AAA92F366638A71813"/>
  </w:style>
  <w:style w:type="paragraph" w:customStyle="1" w:styleId="0DE6BA76DADF450D9A02E0919B2302B9">
    <w:name w:val="0DE6BA76DADF450D9A02E0919B2302B9"/>
  </w:style>
  <w:style w:type="paragraph" w:customStyle="1" w:styleId="A20B687929344FD988AD0EE68F18E199">
    <w:name w:val="A20B687929344FD988AD0EE68F18E199"/>
  </w:style>
  <w:style w:type="paragraph" w:customStyle="1" w:styleId="EB03597754BB40FA93E2BD1D9B4B3FD9">
    <w:name w:val="EB03597754BB40FA93E2BD1D9B4B3FD9"/>
  </w:style>
  <w:style w:type="paragraph" w:customStyle="1" w:styleId="0C4AE88FC6114AB5A76E7C5DDB88376A">
    <w:name w:val="0C4AE88FC6114AB5A76E7C5DDB88376A"/>
  </w:style>
  <w:style w:type="paragraph" w:customStyle="1" w:styleId="A00B86B2BF2C431EB7322E035A3670DC">
    <w:name w:val="A00B86B2BF2C431EB7322E035A3670DC"/>
  </w:style>
  <w:style w:type="paragraph" w:customStyle="1" w:styleId="C760713DFC6746A4B7DB1C664F40A70E">
    <w:name w:val="C760713DFC6746A4B7DB1C664F40A70E"/>
  </w:style>
  <w:style w:type="character" w:customStyle="1" w:styleId="subsectiondatechar">
    <w:name w:val="subsectiondatechar"/>
    <w:basedOn w:val="DefaultParagraphFont"/>
  </w:style>
  <w:style w:type="paragraph" w:customStyle="1" w:styleId="A1F3BD11C0884742A30EEDA84CF23B57">
    <w:name w:val="A1F3BD11C0884742A30EEDA84CF23B57"/>
  </w:style>
  <w:style w:type="paragraph" w:customStyle="1" w:styleId="06026562A8A74D23BC8E9ED6776E0443">
    <w:name w:val="06026562A8A74D23BC8E9ED6776E0443"/>
  </w:style>
  <w:style w:type="paragraph" w:customStyle="1" w:styleId="510619A27670481BA8C2D946869F4623">
    <w:name w:val="510619A27670481BA8C2D946869F4623"/>
  </w:style>
  <w:style w:type="paragraph" w:customStyle="1" w:styleId="D7DB3996D61B4940B826AE7992DE4A8D">
    <w:name w:val="D7DB3996D61B4940B826AE7992DE4A8D"/>
  </w:style>
  <w:style w:type="paragraph" w:customStyle="1" w:styleId="8ECF065B9F6A4D3FB07145B6F297DB26">
    <w:name w:val="8ECF065B9F6A4D3FB07145B6F297DB26"/>
  </w:style>
  <w:style w:type="paragraph" w:customStyle="1" w:styleId="16FAFA7694E94929B8D5FEBB37C68A92">
    <w:name w:val="16FAFA7694E94929B8D5FEBB37C68A92"/>
    <w:rsid w:val="00AD6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(Median theme)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Camellius Malakie Nicholas</dc:creator>
  <cp:keywords/>
  <dc:description/>
  <cp:lastModifiedBy>Camellius Nicholas</cp:lastModifiedBy>
  <cp:revision>2</cp:revision>
  <dcterms:created xsi:type="dcterms:W3CDTF">2013-12-27T14:26:00Z</dcterms:created>
  <dcterms:modified xsi:type="dcterms:W3CDTF">2013-12-27T14:26:00Z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