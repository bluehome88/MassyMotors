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/>
          <w:sz w:val="23"/>
        </w:rPr>
        <w:alias w:val="Resume Name"/>
        <w:tag w:val="Resume Name"/>
        <w:id w:val="1517890734"/>
        <w:placeholder>
          <w:docPart w:val="2B134E624214482581189FD671631EE1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380"/>
            <w:gridCol w:w="7916"/>
          </w:tblGrid>
          <w:tr w:rsidR="008163C8" w:rsidTr="00C15AF0">
            <w:trPr>
              <w:trHeight w:val="648"/>
              <w:jc w:val="center"/>
            </w:trPr>
            <w:tc>
              <w:tcPr>
                <w:tcW w:w="2380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8163C8" w:rsidRDefault="008163C8">
                <w:pPr>
                  <w:pStyle w:val="PersonalName"/>
                  <w:spacing w:line="240" w:lineRule="auto"/>
                </w:pPr>
              </w:p>
            </w:tc>
            <w:tc>
              <w:tcPr>
                <w:tcW w:w="7916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8163C8" w:rsidRDefault="007531F2">
                <w:pPr>
                  <w:pStyle w:val="PersonalName"/>
                  <w:spacing w:line="240" w:lineRule="auto"/>
                </w:pPr>
                <w:sdt>
                  <w:sdtPr>
                    <w:id w:val="169066309"/>
                    <w:placeholder>
                      <w:docPart w:val="4EE7B12E5B024EF993869ED11568A5E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5B0A41">
                      <w:rPr>
                        <w:lang w:val="en-TT"/>
                      </w:rPr>
                      <w:t>Christine John</w:t>
                    </w:r>
                  </w:sdtContent>
                </w:sdt>
              </w:p>
            </w:tc>
          </w:tr>
          <w:tr w:rsidR="008163C8" w:rsidTr="00C15AF0">
            <w:trPr>
              <w:trHeight w:val="257"/>
              <w:jc w:val="center"/>
            </w:trPr>
            <w:tc>
              <w:tcPr>
                <w:tcW w:w="23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163C8" w:rsidRDefault="008163C8">
                <w:pPr>
                  <w:spacing w:after="0"/>
                  <w:jc w:val="center"/>
                </w:pPr>
              </w:p>
            </w:tc>
            <w:tc>
              <w:tcPr>
                <w:tcW w:w="791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8163C8" w:rsidRDefault="005B0A41" w:rsidP="00E128FC">
                <w:pPr>
                  <w:pStyle w:val="SenderAddress"/>
                </w:pPr>
                <w:r>
                  <w:t>#40 Boundary Road, San Juan</w:t>
                </w:r>
                <w:r w:rsidR="007302F3">
                  <w:br/>
                </w:r>
                <w:r>
                  <w:t>389-1807</w:t>
                </w:r>
                <w:r w:rsidR="007302F3">
                  <w:br/>
                </w:r>
                <w:r w:rsidR="00E128FC" w:rsidRPr="00E128FC">
                  <w:t>rhakeyajohn52</w:t>
                </w:r>
                <w:r w:rsidR="00E128FC">
                  <w:t>@gmail.com</w:t>
                </w:r>
                <w:bookmarkStart w:id="0" w:name="_GoBack"/>
                <w:bookmarkEnd w:id="0"/>
              </w:p>
            </w:tc>
          </w:tr>
        </w:tbl>
        <w:p w:rsidR="008163C8" w:rsidRDefault="007531F2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12"/>
        <w:gridCol w:w="7883"/>
      </w:tblGrid>
      <w:tr w:rsidR="008163C8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63C8" w:rsidRDefault="008163C8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163C8" w:rsidRDefault="005B0A41">
            <w:pPr>
              <w:pStyle w:val="Section"/>
              <w:spacing w:after="0"/>
            </w:pPr>
            <w:r>
              <w:t>Objective</w:t>
            </w:r>
          </w:p>
          <w:p w:rsidR="008163C8" w:rsidRDefault="005B0A41" w:rsidP="005B0A41">
            <w:pPr>
              <w:spacing w:after="0" w:line="240" w:lineRule="auto"/>
            </w:pPr>
            <w:r>
              <w:t>To work within a success driven environment that will allow me to maximize my skills and gain experience.</w:t>
            </w:r>
          </w:p>
          <w:p w:rsidR="005B0A41" w:rsidRDefault="005B0A41" w:rsidP="005B0A41">
            <w:pPr>
              <w:spacing w:after="0" w:line="240" w:lineRule="auto"/>
            </w:pPr>
          </w:p>
          <w:p w:rsidR="008163C8" w:rsidRDefault="007531F2">
            <w:pPr>
              <w:pStyle w:val="Subsection"/>
              <w:spacing w:after="0" w:line="240" w:lineRule="auto"/>
            </w:pPr>
            <w:sdt>
              <w:sdtPr>
                <w:id w:val="3054384"/>
                <w:placeholder>
                  <w:docPart w:val="0DC629E1DA9C4A25BC41255C12647964"/>
                </w:placeholder>
                <w:temporary/>
                <w:showingPlcHdr/>
              </w:sdtPr>
              <w:sdtEndPr/>
              <w:sdtContent>
                <w:r w:rsidR="007302F3">
                  <w:t>[Type the school name]</w:t>
                </w:r>
              </w:sdtContent>
            </w:sdt>
          </w:p>
          <w:p w:rsidR="008163C8" w:rsidRDefault="005B0A4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 xml:space="preserve">June 2014 CSEC CXC O’ Level </w:t>
            </w:r>
          </w:p>
          <w:p w:rsidR="008163C8" w:rsidRDefault="005B0A41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Pursued – Mathematics</w:t>
            </w:r>
          </w:p>
          <w:p w:rsidR="005B0A41" w:rsidRDefault="005B0A41" w:rsidP="005B0A41">
            <w:pPr>
              <w:pStyle w:val="ListBullet"/>
              <w:numPr>
                <w:ilvl w:val="0"/>
                <w:numId w:val="30"/>
              </w:numPr>
              <w:tabs>
                <w:tab w:val="left" w:pos="1122"/>
              </w:tabs>
              <w:spacing w:after="0" w:line="240" w:lineRule="auto"/>
            </w:pPr>
            <w:r>
              <w:t>English A</w:t>
            </w:r>
          </w:p>
          <w:p w:rsidR="005B0A41" w:rsidRDefault="005B0A41" w:rsidP="005B0A41">
            <w:pPr>
              <w:pStyle w:val="ListBullet"/>
              <w:numPr>
                <w:ilvl w:val="0"/>
                <w:numId w:val="30"/>
              </w:numPr>
              <w:tabs>
                <w:tab w:val="left" w:pos="1122"/>
              </w:tabs>
              <w:spacing w:after="0" w:line="240" w:lineRule="auto"/>
            </w:pPr>
            <w:r>
              <w:t>Social Studies</w:t>
            </w:r>
          </w:p>
          <w:p w:rsidR="005B0A41" w:rsidRDefault="005B0A41" w:rsidP="005B0A41">
            <w:pPr>
              <w:pStyle w:val="ListBullet"/>
              <w:numPr>
                <w:ilvl w:val="0"/>
                <w:numId w:val="30"/>
              </w:numPr>
              <w:tabs>
                <w:tab w:val="left" w:pos="1122"/>
              </w:tabs>
              <w:spacing w:after="0" w:line="240" w:lineRule="auto"/>
            </w:pPr>
            <w:r>
              <w:t>Building Technology</w:t>
            </w:r>
          </w:p>
          <w:p w:rsidR="005B0A41" w:rsidRDefault="005B0A41" w:rsidP="005B0A41">
            <w:pPr>
              <w:pStyle w:val="ListBullet"/>
              <w:numPr>
                <w:ilvl w:val="0"/>
                <w:numId w:val="30"/>
              </w:numPr>
              <w:spacing w:after="0" w:line="240" w:lineRule="auto"/>
            </w:pPr>
            <w:r>
              <w:t>Technical Drawing</w:t>
            </w:r>
          </w:p>
          <w:p w:rsidR="008163C8" w:rsidRDefault="007302F3">
            <w:pPr>
              <w:pStyle w:val="Section"/>
              <w:spacing w:after="0"/>
            </w:pPr>
            <w:r>
              <w:t>experience</w:t>
            </w:r>
          </w:p>
          <w:p w:rsidR="008163C8" w:rsidRDefault="005B0A41">
            <w:pPr>
              <w:pStyle w:val="Subsectio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Customer Service Representative</w:t>
            </w:r>
            <w:r w:rsidR="007302F3">
              <w:rPr>
                <w:b w:val="0"/>
                <w:bCs/>
              </w:rPr>
              <w:t xml:space="preserve"> </w:t>
            </w:r>
            <w:r w:rsidR="007302F3">
              <w:t>|</w:t>
            </w:r>
            <w:r w:rsidR="007302F3">
              <w:rPr>
                <w:b w:val="0"/>
                <w:bCs/>
              </w:rPr>
              <w:t xml:space="preserve"> </w:t>
            </w:r>
            <w:sdt>
              <w:sdtPr>
                <w:id w:val="326177524"/>
                <w:placeholder>
                  <w:docPart w:val="C17C756B695F412E94F1EE17B8173428"/>
                </w:placeholder>
              </w:sdtPr>
              <w:sdtEndPr/>
              <w:sdtContent>
                <w:proofErr w:type="spellStart"/>
                <w:r w:rsidR="002241FA">
                  <w:t>Anand’s</w:t>
                </w:r>
                <w:proofErr w:type="spellEnd"/>
                <w:r w:rsidR="002241FA">
                  <w:t xml:space="preserve"> Fashion Port Of Spain</w:t>
                </w:r>
                <w:r>
                  <w:t xml:space="preserve"> </w:t>
                </w:r>
              </w:sdtContent>
            </w:sdt>
          </w:p>
          <w:p w:rsidR="008163C8" w:rsidRDefault="002241FA">
            <w:pPr>
              <w:spacing w:after="0" w:line="240" w:lineRule="auto"/>
            </w:pPr>
            <w:r>
              <w:t>July</w:t>
            </w:r>
            <w:r w:rsidR="007302F3">
              <w:t xml:space="preserve"> </w:t>
            </w:r>
            <w:r>
              <w:t>- August 2013</w:t>
            </w:r>
          </w:p>
          <w:p w:rsidR="002241FA" w:rsidRDefault="002241FA" w:rsidP="002241FA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Meeting and Greeting customers</w:t>
            </w:r>
          </w:p>
          <w:p w:rsidR="002241FA" w:rsidRDefault="002241FA" w:rsidP="002241FA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Enlighten customers of varying products</w:t>
            </w:r>
          </w:p>
          <w:p w:rsidR="002241FA" w:rsidRDefault="002241FA" w:rsidP="002241FA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 xml:space="preserve">Needs assessment </w:t>
            </w:r>
            <w:r w:rsidR="00EB7C13">
              <w:t>of others</w:t>
            </w:r>
          </w:p>
          <w:p w:rsidR="002241FA" w:rsidRDefault="002241FA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B506DE" w:rsidRDefault="007302F3">
            <w:pPr>
              <w:pStyle w:val="Section"/>
              <w:spacing w:after="0"/>
            </w:pPr>
            <w:r>
              <w:t>skills</w:t>
            </w:r>
            <w:r w:rsidR="00B506DE">
              <w:t>&amp; STRENGTHS</w:t>
            </w:r>
          </w:p>
          <w:p w:rsidR="00B506DE" w:rsidRDefault="00B506DE" w:rsidP="00B506D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  <w:r>
              <w:t>- Good communication skills</w:t>
            </w:r>
          </w:p>
          <w:p w:rsidR="00B506DE" w:rsidRDefault="00B506DE" w:rsidP="00B506D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  <w:r>
              <w:t>- Good interpersonal skills</w:t>
            </w:r>
          </w:p>
          <w:p w:rsidR="00B506DE" w:rsidRDefault="00B506DE" w:rsidP="00B506D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 xml:space="preserve">      - Positive Attitude</w:t>
            </w:r>
          </w:p>
          <w:p w:rsidR="00B506DE" w:rsidRDefault="00B506DE" w:rsidP="00B506D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 xml:space="preserve">      - Computer Literate</w:t>
            </w:r>
          </w:p>
          <w:p w:rsidR="00B506DE" w:rsidRDefault="00B506DE" w:rsidP="00B506D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 xml:space="preserve">      - </w:t>
            </w:r>
            <w:r w:rsidR="001C23A4">
              <w:t>Ability to take instructions and execute tasks</w:t>
            </w:r>
          </w:p>
          <w:p w:rsidR="008163C8" w:rsidRDefault="008163C8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  <w:tr w:rsidR="005B0A41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0A41" w:rsidRDefault="005B0A41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B0A41" w:rsidRDefault="005B0A41">
            <w:pPr>
              <w:pStyle w:val="Section"/>
              <w:spacing w:after="0"/>
            </w:pPr>
          </w:p>
        </w:tc>
      </w:tr>
    </w:tbl>
    <w:p w:rsidR="008163C8" w:rsidRDefault="008163C8"/>
    <w:sectPr w:rsidR="008163C8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1F2" w:rsidRDefault="007531F2">
      <w:pPr>
        <w:spacing w:after="0" w:line="240" w:lineRule="auto"/>
      </w:pPr>
      <w:r>
        <w:separator/>
      </w:r>
    </w:p>
  </w:endnote>
  <w:endnote w:type="continuationSeparator" w:id="0">
    <w:p w:rsidR="007531F2" w:rsidRDefault="0075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3C8" w:rsidRDefault="008163C8"/>
  <w:p w:rsidR="008163C8" w:rsidRDefault="007302F3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1F2" w:rsidRDefault="007531F2">
      <w:pPr>
        <w:spacing w:after="0" w:line="240" w:lineRule="auto"/>
      </w:pPr>
      <w:r>
        <w:separator/>
      </w:r>
    </w:p>
  </w:footnote>
  <w:footnote w:type="continuationSeparator" w:id="0">
    <w:p w:rsidR="007531F2" w:rsidRDefault="00753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h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8163C8" w:rsidRDefault="005B0A41">
        <w:pPr>
          <w:pStyle w:val="HeaderOdd"/>
        </w:pPr>
        <w:r>
          <w:rPr>
            <w:lang w:val="en-TT"/>
          </w:rPr>
          <w:t>Christine John</w:t>
        </w:r>
      </w:p>
    </w:sdtContent>
  </w:sdt>
  <w:p w:rsidR="008163C8" w:rsidRDefault="00816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11F78BC"/>
    <w:multiLevelType w:val="hybridMultilevel"/>
    <w:tmpl w:val="354E4020"/>
    <w:lvl w:ilvl="0" w:tplc="1EE0E672">
      <w:numFmt w:val="bullet"/>
      <w:lvlText w:val="-"/>
      <w:lvlJc w:val="left"/>
      <w:pPr>
        <w:ind w:left="1095" w:hanging="360"/>
      </w:pPr>
      <w:rPr>
        <w:rFonts w:ascii="Tw Cen MT" w:eastAsiaTheme="minorHAnsi" w:hAnsi="Tw Cen MT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F6A7D4F"/>
    <w:multiLevelType w:val="hybridMultilevel"/>
    <w:tmpl w:val="22F2F104"/>
    <w:lvl w:ilvl="0" w:tplc="1EE0E672">
      <w:numFmt w:val="bullet"/>
      <w:lvlText w:val="-"/>
      <w:lvlJc w:val="left"/>
      <w:pPr>
        <w:ind w:left="1095" w:hanging="360"/>
      </w:pPr>
      <w:rPr>
        <w:rFonts w:ascii="Tw Cen MT" w:eastAsiaTheme="minorHAnsi" w:hAnsi="Tw Cen MT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nsid w:val="5B354263"/>
    <w:multiLevelType w:val="hybridMultilevel"/>
    <w:tmpl w:val="2D600476"/>
    <w:lvl w:ilvl="0" w:tplc="716EF122">
      <w:numFmt w:val="bullet"/>
      <w:lvlText w:val="-"/>
      <w:lvlJc w:val="left"/>
      <w:pPr>
        <w:ind w:left="1350" w:hanging="360"/>
      </w:pPr>
      <w:rPr>
        <w:rFonts w:ascii="Tw Cen MT" w:eastAsiaTheme="minorHAnsi" w:hAnsi="Tw Cen MT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763C3803"/>
    <w:multiLevelType w:val="hybridMultilevel"/>
    <w:tmpl w:val="D5D856E2"/>
    <w:lvl w:ilvl="0" w:tplc="1800FEE2">
      <w:numFmt w:val="bullet"/>
      <w:lvlText w:val="-"/>
      <w:lvlJc w:val="left"/>
      <w:pPr>
        <w:ind w:left="1155" w:hanging="360"/>
      </w:pPr>
      <w:rPr>
        <w:rFonts w:ascii="Tw Cen MT" w:eastAsiaTheme="minorHAnsi" w:hAnsi="Tw Cen MT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9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6"/>
  </w:num>
  <w:num w:numId="20">
    <w:abstractNumId w:val="9"/>
  </w:num>
  <w:num w:numId="21">
    <w:abstractNumId w:val="7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9"/>
  </w:num>
  <w:num w:numId="28">
    <w:abstractNumId w:val="11"/>
  </w:num>
  <w:num w:numId="29">
    <w:abstractNumId w:val="10"/>
  </w:num>
  <w:num w:numId="30">
    <w:abstractNumId w:val="8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A41"/>
    <w:rsid w:val="001C23A4"/>
    <w:rsid w:val="002241FA"/>
    <w:rsid w:val="005B0A41"/>
    <w:rsid w:val="005E565E"/>
    <w:rsid w:val="007302F3"/>
    <w:rsid w:val="007531F2"/>
    <w:rsid w:val="008163C8"/>
    <w:rsid w:val="00B506DE"/>
    <w:rsid w:val="00B808A6"/>
    <w:rsid w:val="00C15AF0"/>
    <w:rsid w:val="00E128FC"/>
    <w:rsid w:val="00EB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1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1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dens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134E624214482581189FD671631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70893-8977-4D1F-A510-5CD85BCF9FBA}"/>
      </w:docPartPr>
      <w:docPartBody>
        <w:p w:rsidR="00BE3335" w:rsidRDefault="00B93E97">
          <w:pPr>
            <w:pStyle w:val="2B134E624214482581189FD671631EE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4EE7B12E5B024EF993869ED11568A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C55E2-1595-438F-B829-152E513CF54E}"/>
      </w:docPartPr>
      <w:docPartBody>
        <w:p w:rsidR="00BE3335" w:rsidRDefault="00B93E97">
          <w:pPr>
            <w:pStyle w:val="4EE7B12E5B024EF993869ED11568A5E6"/>
          </w:pPr>
          <w:r>
            <w:t>[Type your name]</w:t>
          </w:r>
        </w:p>
      </w:docPartBody>
    </w:docPart>
    <w:docPart>
      <w:docPartPr>
        <w:name w:val="0DC629E1DA9C4A25BC41255C12647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8F0B9-69B2-42A8-9A8D-3658B6DBF236}"/>
      </w:docPartPr>
      <w:docPartBody>
        <w:p w:rsidR="00BE3335" w:rsidRDefault="00B93E97">
          <w:pPr>
            <w:pStyle w:val="0DC629E1DA9C4A25BC41255C12647964"/>
          </w:pPr>
          <w:r>
            <w:t>[Type the school name]</w:t>
          </w:r>
        </w:p>
      </w:docPartBody>
    </w:docPart>
    <w:docPart>
      <w:docPartPr>
        <w:name w:val="C17C756B695F412E94F1EE17B8173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C64C2-FC51-4E97-BD58-652D473B304C}"/>
      </w:docPartPr>
      <w:docPartBody>
        <w:p w:rsidR="00BE3335" w:rsidRDefault="00B93E97">
          <w:pPr>
            <w:pStyle w:val="C17C756B695F412E94F1EE17B817342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FC5"/>
    <w:rsid w:val="001D7E19"/>
    <w:rsid w:val="00A34FC5"/>
    <w:rsid w:val="00B93E97"/>
    <w:rsid w:val="00BE3335"/>
    <w:rsid w:val="00C9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2B134E624214482581189FD671631EE1">
    <w:name w:val="2B134E624214482581189FD671631EE1"/>
  </w:style>
  <w:style w:type="paragraph" w:customStyle="1" w:styleId="4EE7B12E5B024EF993869ED11568A5E6">
    <w:name w:val="4EE7B12E5B024EF993869ED11568A5E6"/>
  </w:style>
  <w:style w:type="paragraph" w:customStyle="1" w:styleId="897567FC1FFA45CFA86BE60FC704245B">
    <w:name w:val="897567FC1FFA45CFA86BE60FC704245B"/>
  </w:style>
  <w:style w:type="paragraph" w:customStyle="1" w:styleId="AFE421D23667472BBE96A1C28A932498">
    <w:name w:val="AFE421D23667472BBE96A1C28A932498"/>
  </w:style>
  <w:style w:type="paragraph" w:customStyle="1" w:styleId="59AA066AF0D94E83B4DAB48B85CD54D1">
    <w:name w:val="59AA066AF0D94E83B4DAB48B85CD54D1"/>
  </w:style>
  <w:style w:type="paragraph" w:customStyle="1" w:styleId="E24237A5588740AFAD21367F08814AA7">
    <w:name w:val="E24237A5588740AFAD21367F08814AA7"/>
  </w:style>
  <w:style w:type="paragraph" w:customStyle="1" w:styleId="515D16F4B84D475EA1301EB164CCCEFA">
    <w:name w:val="515D16F4B84D475EA1301EB164CCCEFA"/>
  </w:style>
  <w:style w:type="paragraph" w:customStyle="1" w:styleId="57BFE43E77DC40B4A826A02973DDEA2F">
    <w:name w:val="57BFE43E77DC40B4A826A02973DDEA2F"/>
  </w:style>
  <w:style w:type="paragraph" w:customStyle="1" w:styleId="0DC629E1DA9C4A25BC41255C12647964">
    <w:name w:val="0DC629E1DA9C4A25BC41255C12647964"/>
  </w:style>
  <w:style w:type="paragraph" w:customStyle="1" w:styleId="31503102F4074D63A1713723A1B861B4">
    <w:name w:val="31503102F4074D63A1713723A1B861B4"/>
  </w:style>
  <w:style w:type="paragraph" w:customStyle="1" w:styleId="38D3CDF4F4854B6ABC15C303DFBAC5CA">
    <w:name w:val="38D3CDF4F4854B6ABC15C303DFBAC5CA"/>
  </w:style>
  <w:style w:type="paragraph" w:customStyle="1" w:styleId="1453B55FC0994521B1C0ED24D8C99D58">
    <w:name w:val="1453B55FC0994521B1C0ED24D8C99D58"/>
  </w:style>
  <w:style w:type="paragraph" w:customStyle="1" w:styleId="C17C756B695F412E94F1EE17B8173428">
    <w:name w:val="C17C756B695F412E94F1EE17B8173428"/>
  </w:style>
  <w:style w:type="paragraph" w:customStyle="1" w:styleId="CD3CEA81536149F794F5FF6CEBC254E6">
    <w:name w:val="CD3CEA81536149F794F5FF6CEBC254E6"/>
  </w:style>
  <w:style w:type="paragraph" w:customStyle="1" w:styleId="9FF6B3859AEF45DB95B15296200F0338">
    <w:name w:val="9FF6B3859AEF45DB95B15296200F0338"/>
  </w:style>
  <w:style w:type="paragraph" w:customStyle="1" w:styleId="337C40E55B5D426CA507F71C56243BF3">
    <w:name w:val="337C40E55B5D426CA507F71C56243BF3"/>
  </w:style>
  <w:style w:type="paragraph" w:customStyle="1" w:styleId="6A81A0486EB646EA920534E9EB418833">
    <w:name w:val="6A81A0486EB646EA920534E9EB418833"/>
  </w:style>
  <w:style w:type="paragraph" w:customStyle="1" w:styleId="B0FE7A77924D4D3E802F262E7931C487">
    <w:name w:val="B0FE7A77924D4D3E802F262E7931C487"/>
    <w:rsid w:val="00A34F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2B134E624214482581189FD671631EE1">
    <w:name w:val="2B134E624214482581189FD671631EE1"/>
  </w:style>
  <w:style w:type="paragraph" w:customStyle="1" w:styleId="4EE7B12E5B024EF993869ED11568A5E6">
    <w:name w:val="4EE7B12E5B024EF993869ED11568A5E6"/>
  </w:style>
  <w:style w:type="paragraph" w:customStyle="1" w:styleId="897567FC1FFA45CFA86BE60FC704245B">
    <w:name w:val="897567FC1FFA45CFA86BE60FC704245B"/>
  </w:style>
  <w:style w:type="paragraph" w:customStyle="1" w:styleId="AFE421D23667472BBE96A1C28A932498">
    <w:name w:val="AFE421D23667472BBE96A1C28A932498"/>
  </w:style>
  <w:style w:type="paragraph" w:customStyle="1" w:styleId="59AA066AF0D94E83B4DAB48B85CD54D1">
    <w:name w:val="59AA066AF0D94E83B4DAB48B85CD54D1"/>
  </w:style>
  <w:style w:type="paragraph" w:customStyle="1" w:styleId="E24237A5588740AFAD21367F08814AA7">
    <w:name w:val="E24237A5588740AFAD21367F08814AA7"/>
  </w:style>
  <w:style w:type="paragraph" w:customStyle="1" w:styleId="515D16F4B84D475EA1301EB164CCCEFA">
    <w:name w:val="515D16F4B84D475EA1301EB164CCCEFA"/>
  </w:style>
  <w:style w:type="paragraph" w:customStyle="1" w:styleId="57BFE43E77DC40B4A826A02973DDEA2F">
    <w:name w:val="57BFE43E77DC40B4A826A02973DDEA2F"/>
  </w:style>
  <w:style w:type="paragraph" w:customStyle="1" w:styleId="0DC629E1DA9C4A25BC41255C12647964">
    <w:name w:val="0DC629E1DA9C4A25BC41255C12647964"/>
  </w:style>
  <w:style w:type="paragraph" w:customStyle="1" w:styleId="31503102F4074D63A1713723A1B861B4">
    <w:name w:val="31503102F4074D63A1713723A1B861B4"/>
  </w:style>
  <w:style w:type="paragraph" w:customStyle="1" w:styleId="38D3CDF4F4854B6ABC15C303DFBAC5CA">
    <w:name w:val="38D3CDF4F4854B6ABC15C303DFBAC5CA"/>
  </w:style>
  <w:style w:type="paragraph" w:customStyle="1" w:styleId="1453B55FC0994521B1C0ED24D8C99D58">
    <w:name w:val="1453B55FC0994521B1C0ED24D8C99D58"/>
  </w:style>
  <w:style w:type="paragraph" w:customStyle="1" w:styleId="C17C756B695F412E94F1EE17B8173428">
    <w:name w:val="C17C756B695F412E94F1EE17B8173428"/>
  </w:style>
  <w:style w:type="paragraph" w:customStyle="1" w:styleId="CD3CEA81536149F794F5FF6CEBC254E6">
    <w:name w:val="CD3CEA81536149F794F5FF6CEBC254E6"/>
  </w:style>
  <w:style w:type="paragraph" w:customStyle="1" w:styleId="9FF6B3859AEF45DB95B15296200F0338">
    <w:name w:val="9FF6B3859AEF45DB95B15296200F0338"/>
  </w:style>
  <w:style w:type="paragraph" w:customStyle="1" w:styleId="337C40E55B5D426CA507F71C56243BF3">
    <w:name w:val="337C40E55B5D426CA507F71C56243BF3"/>
  </w:style>
  <w:style w:type="paragraph" w:customStyle="1" w:styleId="6A81A0486EB646EA920534E9EB418833">
    <w:name w:val="6A81A0486EB646EA920534E9EB418833"/>
  </w:style>
  <w:style w:type="paragraph" w:customStyle="1" w:styleId="B0FE7A77924D4D3E802F262E7931C487">
    <w:name w:val="B0FE7A77924D4D3E802F262E7931C487"/>
    <w:rsid w:val="00A34F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2165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John</dc:creator>
  <cp:lastModifiedBy>Pudens Yuille</cp:lastModifiedBy>
  <cp:revision>5</cp:revision>
  <dcterms:created xsi:type="dcterms:W3CDTF">2014-07-30T16:18:00Z</dcterms:created>
  <dcterms:modified xsi:type="dcterms:W3CDTF">2014-08-15T12:38:00Z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