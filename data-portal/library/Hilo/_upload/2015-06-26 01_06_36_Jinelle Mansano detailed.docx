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90" w:rsidRPr="00DA5E93" w:rsidRDefault="003F4953">
      <w:pPr>
        <w:pStyle w:val="Title"/>
        <w:rPr>
          <w:rFonts w:ascii="Times New Roman" w:hAnsi="Times New Roman" w:cs="Times New Roman"/>
        </w:rPr>
      </w:pPr>
      <w:r>
        <w:t>‍</w:t>
      </w:r>
      <w:proofErr w:type="spellStart"/>
      <w:sdt>
        <w:sdtPr>
          <w:rPr>
            <w:rFonts w:ascii="Times New Roman" w:hAnsi="Times New Roman" w:cs="Times New Roman"/>
          </w:rPr>
          <w:alias w:val="Your Name"/>
          <w:tag w:val=""/>
          <w:id w:val="1246310863"/>
          <w:placeholder>
            <w:docPart w:val="A03271B9D9F647DAB953B85BFA99AA1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9223E" w:rsidRPr="00DA5E93">
            <w:rPr>
              <w:rFonts w:ascii="Times New Roman" w:hAnsi="Times New Roman" w:cs="Times New Roman"/>
            </w:rPr>
            <w:t>Jinelle</w:t>
          </w:r>
          <w:proofErr w:type="spellEnd"/>
          <w:r w:rsidR="00F9223E" w:rsidRPr="00DA5E93">
            <w:rPr>
              <w:rFonts w:ascii="Times New Roman" w:hAnsi="Times New Roman" w:cs="Times New Roman"/>
            </w:rPr>
            <w:t xml:space="preserve"> </w:t>
          </w:r>
          <w:proofErr w:type="spellStart"/>
          <w:r w:rsidR="00F9223E" w:rsidRPr="00DA5E93">
            <w:rPr>
              <w:rFonts w:ascii="Times New Roman" w:hAnsi="Times New Roman" w:cs="Times New Roman"/>
            </w:rPr>
            <w:t>Mansano</w:t>
          </w:r>
          <w:proofErr w:type="spellEnd"/>
        </w:sdtContent>
      </w:sdt>
    </w:p>
    <w:p w:rsidR="00B22690" w:rsidRPr="00DA5E93" w:rsidRDefault="00216265">
      <w:pPr>
        <w:rPr>
          <w:rFonts w:ascii="Times New Roman" w:hAnsi="Times New Roman" w:cs="Times New Roman"/>
          <w:b/>
          <w:sz w:val="22"/>
          <w:szCs w:val="22"/>
        </w:rPr>
      </w:pPr>
      <w:sdt>
        <w:sdtPr>
          <w:rPr>
            <w:rFonts w:ascii="Times New Roman" w:hAnsi="Times New Roman" w:cs="Times New Roman"/>
            <w:b/>
            <w:sz w:val="22"/>
            <w:szCs w:val="22"/>
          </w:rPr>
          <w:alias w:val="Address"/>
          <w:tag w:val=""/>
          <w:id w:val="-593780209"/>
          <w:placeholder>
            <w:docPart w:val="2ADBCB3BD2FE4E5DB05F70DAC110D15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proofErr w:type="spellStart"/>
          <w:proofErr w:type="gramStart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>Lp</w:t>
          </w:r>
          <w:proofErr w:type="spellEnd"/>
          <w:proofErr w:type="gramEnd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 xml:space="preserve"> 52 </w:t>
          </w:r>
          <w:proofErr w:type="spellStart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>oliver</w:t>
          </w:r>
          <w:proofErr w:type="spellEnd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 xml:space="preserve"> trace, Mt </w:t>
          </w:r>
          <w:proofErr w:type="spellStart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>Dor</w:t>
          </w:r>
          <w:proofErr w:type="spellEnd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 xml:space="preserve"> road, Champs </w:t>
          </w:r>
          <w:proofErr w:type="spellStart"/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>Fleurs</w:t>
          </w:r>
          <w:proofErr w:type="spellEnd"/>
        </w:sdtContent>
      </w:sdt>
      <w:r w:rsidR="003F4953" w:rsidRPr="00DA5E93">
        <w:rPr>
          <w:rFonts w:ascii="Times New Roman" w:hAnsi="Times New Roman" w:cs="Times New Roman"/>
          <w:b/>
          <w:sz w:val="22"/>
          <w:szCs w:val="22"/>
        </w:rPr>
        <w:t> | </w:t>
      </w:r>
      <w:sdt>
        <w:sdtPr>
          <w:rPr>
            <w:rFonts w:ascii="Times New Roman" w:hAnsi="Times New Roman" w:cs="Times New Roman"/>
            <w:b/>
            <w:sz w:val="22"/>
            <w:szCs w:val="22"/>
          </w:rPr>
          <w:alias w:val="Telephone"/>
          <w:tag w:val=""/>
          <w:id w:val="-1416317146"/>
          <w:placeholder>
            <w:docPart w:val="A35D6A7146E4455088C5BEA3B174906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>787-2687/305-5090</w:t>
          </w:r>
        </w:sdtContent>
      </w:sdt>
      <w:r w:rsidR="003F4953" w:rsidRPr="00DA5E93">
        <w:rPr>
          <w:rFonts w:ascii="Times New Roman" w:hAnsi="Times New Roman" w:cs="Times New Roman"/>
          <w:b/>
          <w:sz w:val="22"/>
          <w:szCs w:val="22"/>
        </w:rPr>
        <w:t> | </w:t>
      </w:r>
      <w:sdt>
        <w:sdtPr>
          <w:rPr>
            <w:rFonts w:ascii="Times New Roman" w:hAnsi="Times New Roman" w:cs="Times New Roman"/>
            <w:b/>
            <w:sz w:val="22"/>
            <w:szCs w:val="22"/>
          </w:rPr>
          <w:alias w:val="Email"/>
          <w:tag w:val=""/>
          <w:id w:val="-391963670"/>
          <w:placeholder>
            <w:docPart w:val="DC1EC36364FA41E9AD2382FBA80E14C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9223E" w:rsidRPr="00DA5E93">
            <w:rPr>
              <w:rFonts w:ascii="Times New Roman" w:hAnsi="Times New Roman" w:cs="Times New Roman"/>
              <w:b/>
              <w:sz w:val="22"/>
              <w:szCs w:val="22"/>
            </w:rPr>
            <w:t>mansanojinelle@yahoo.com</w:t>
          </w:r>
        </w:sdtContent>
      </w:sdt>
    </w:p>
    <w:p w:rsidR="00B22690" w:rsidRPr="00DA5E93" w:rsidRDefault="00F9223E">
      <w:pPr>
        <w:pStyle w:val="SectionHeading"/>
        <w:spacing w:before="720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Objective</w:t>
      </w:r>
    </w:p>
    <w:p w:rsidR="00B22690" w:rsidRPr="00DA5E93" w:rsidRDefault="00F9223E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b/>
          <w:bCs/>
          <w:i/>
          <w:iCs/>
          <w:sz w:val="22"/>
          <w:szCs w:val="22"/>
        </w:rPr>
        <w:t>Dedicated Customer Service Representative motivated to maintain customer satisfaction and contribute to company success. With driven skills, known to myself as a hard worker, articulated, punctual and reliable individual.</w:t>
      </w:r>
    </w:p>
    <w:p w:rsidR="00B22690" w:rsidRPr="00DA5E93" w:rsidRDefault="003F4953">
      <w:pPr>
        <w:pStyle w:val="SectionHead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Education</w:t>
      </w:r>
    </w:p>
    <w:p w:rsidR="00F9223E" w:rsidRPr="00DA5E93" w:rsidRDefault="00F9223E" w:rsidP="00F9223E">
      <w:pPr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 xml:space="preserve">• Abe Level 5 Diploma in Human </w:t>
      </w:r>
      <w:r w:rsidR="00C86EAA" w:rsidRPr="00DA5E93">
        <w:rPr>
          <w:rFonts w:ascii="Times New Roman" w:hAnsi="Times New Roman" w:cs="Times New Roman"/>
          <w:b/>
          <w:sz w:val="22"/>
          <w:szCs w:val="22"/>
        </w:rPr>
        <w:t>Resource Management 09/2014 - 06/2016</w:t>
      </w:r>
      <w:r w:rsidRPr="00DA5E93">
        <w:rPr>
          <w:rFonts w:ascii="Times New Roman" w:hAnsi="Times New Roman" w:cs="Times New Roman"/>
          <w:b/>
          <w:sz w:val="22"/>
          <w:szCs w:val="22"/>
        </w:rPr>
        <w:t xml:space="preserve"> – </w:t>
      </w:r>
      <w:proofErr w:type="spellStart"/>
      <w:r w:rsidRPr="00DA5E93">
        <w:rPr>
          <w:rFonts w:ascii="Times New Roman" w:hAnsi="Times New Roman" w:cs="Times New Roman"/>
          <w:b/>
          <w:sz w:val="22"/>
          <w:szCs w:val="22"/>
        </w:rPr>
        <w:t>Sital</w:t>
      </w:r>
      <w:proofErr w:type="spellEnd"/>
      <w:r w:rsidRPr="00DA5E93">
        <w:rPr>
          <w:rFonts w:ascii="Times New Roman" w:hAnsi="Times New Roman" w:cs="Times New Roman"/>
          <w:b/>
          <w:sz w:val="22"/>
          <w:szCs w:val="22"/>
        </w:rPr>
        <w:t xml:space="preserve"> College of Tertiary Education</w:t>
      </w: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>Course work:</w:t>
      </w: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People planning and resourcing</w:t>
      </w:r>
      <w:r w:rsidRPr="00DA5E93">
        <w:rPr>
          <w:rFonts w:ascii="Times New Roman" w:hAnsi="Times New Roman" w:cs="Times New Roman"/>
          <w:sz w:val="22"/>
          <w:szCs w:val="22"/>
        </w:rPr>
        <w:tab/>
      </w:r>
      <w:r w:rsidR="00B8609B" w:rsidRPr="00DA5E93">
        <w:rPr>
          <w:rFonts w:ascii="Times New Roman" w:hAnsi="Times New Roman" w:cs="Times New Roman"/>
          <w:sz w:val="22"/>
          <w:szCs w:val="22"/>
        </w:rPr>
        <w:t xml:space="preserve">       </w:t>
      </w:r>
      <w:r w:rsidRPr="00DA5E93">
        <w:rPr>
          <w:rFonts w:ascii="Times New Roman" w:hAnsi="Times New Roman" w:cs="Times New Roman"/>
          <w:sz w:val="22"/>
          <w:szCs w:val="22"/>
        </w:rPr>
        <w:t>Human resource development</w:t>
      </w: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Managing customer relationship</w:t>
      </w:r>
      <w:r w:rsidRPr="00DA5E93">
        <w:rPr>
          <w:rFonts w:ascii="Times New Roman" w:hAnsi="Times New Roman" w:cs="Times New Roman"/>
          <w:sz w:val="22"/>
          <w:szCs w:val="22"/>
        </w:rPr>
        <w:tab/>
      </w:r>
      <w:r w:rsidR="00B8609B" w:rsidRPr="00DA5E9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gramStart"/>
      <w:r w:rsidRPr="00DA5E93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DA5E93">
        <w:rPr>
          <w:rFonts w:ascii="Times New Roman" w:hAnsi="Times New Roman" w:cs="Times New Roman"/>
          <w:sz w:val="22"/>
          <w:szCs w:val="22"/>
        </w:rPr>
        <w:t xml:space="preserve"> business environment</w:t>
      </w: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Employment relations</w:t>
      </w:r>
      <w:r w:rsidRPr="00DA5E93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 w:rsidR="00B8609B" w:rsidRPr="00DA5E93">
        <w:rPr>
          <w:rFonts w:ascii="Times New Roman" w:hAnsi="Times New Roman" w:cs="Times New Roman"/>
          <w:sz w:val="22"/>
          <w:szCs w:val="22"/>
        </w:rPr>
        <w:t xml:space="preserve">   </w:t>
      </w:r>
      <w:r w:rsidRPr="00DA5E93">
        <w:rPr>
          <w:rFonts w:ascii="Times New Roman" w:hAnsi="Times New Roman" w:cs="Times New Roman"/>
          <w:sz w:val="22"/>
          <w:szCs w:val="22"/>
        </w:rPr>
        <w:t>Human resource management</w:t>
      </w: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Principles of business law</w:t>
      </w:r>
      <w:r w:rsidRPr="00DA5E93">
        <w:rPr>
          <w:rFonts w:ascii="Times New Roman" w:hAnsi="Times New Roman" w:cs="Times New Roman"/>
          <w:sz w:val="22"/>
          <w:szCs w:val="22"/>
        </w:rPr>
        <w:tab/>
      </w:r>
      <w:r w:rsidR="00B8609B" w:rsidRPr="00DA5E93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A5E93">
        <w:rPr>
          <w:rFonts w:ascii="Times New Roman" w:hAnsi="Times New Roman" w:cs="Times New Roman"/>
          <w:sz w:val="22"/>
          <w:szCs w:val="22"/>
        </w:rPr>
        <w:t>Organizational behavior</w:t>
      </w: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F9223E" w:rsidRPr="00DA5E93" w:rsidRDefault="00F9223E" w:rsidP="00F9223E">
      <w:pPr>
        <w:pStyle w:val="NoSpacing"/>
        <w:rPr>
          <w:rFonts w:ascii="Times New Roman" w:hAnsi="Times New Roman" w:cs="Times New Roman"/>
          <w:sz w:val="22"/>
          <w:szCs w:val="22"/>
        </w:rPr>
      </w:pPr>
    </w:p>
    <w:sdt>
      <w:sdtPr>
        <w:rPr>
          <w:rFonts w:ascii="Times New Roman" w:hAnsi="Times New Roman" w:cs="Times New Roman"/>
          <w:b/>
          <w:caps/>
          <w:sz w:val="22"/>
          <w:szCs w:val="22"/>
        </w:rPr>
        <w:id w:val="-1106653387"/>
        <w15:repeatingSection/>
      </w:sdtPr>
      <w:sdtEndPr>
        <w:rPr>
          <w:b w:val="0"/>
          <w:bCs/>
          <w:caps w:val="0"/>
        </w:rPr>
      </w:sdtEndPr>
      <w:sdtContent>
        <w:sdt>
          <w:sdtPr>
            <w:rPr>
              <w:rFonts w:ascii="Times New Roman" w:hAnsi="Times New Roman" w:cs="Times New Roman"/>
              <w:b/>
              <w:caps/>
              <w:sz w:val="22"/>
              <w:szCs w:val="22"/>
            </w:rPr>
            <w:id w:val="-514004892"/>
            <w:placeholder>
              <w:docPart w:val="69973528507847E88BED40C1529DC249"/>
            </w:placeholder>
            <w15:repeatingSectionItem/>
          </w:sdtPr>
          <w:sdtEndPr>
            <w:rPr>
              <w:b w:val="0"/>
              <w:bCs/>
              <w:caps w:val="0"/>
            </w:rPr>
          </w:sdtEndPr>
          <w:sdtContent>
            <w:p w:rsidR="00F9223E" w:rsidRPr="00DA5E93" w:rsidRDefault="00F9223E" w:rsidP="00F9223E">
              <w:pPr>
                <w:rPr>
                  <w:rFonts w:ascii="Times New Roman" w:hAnsi="Times New Roman" w:cs="Times New Roman"/>
                  <w:b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 </w:t>
              </w:r>
              <w:r w:rsidRPr="00DA5E93">
                <w:rPr>
                  <w:rFonts w:ascii="Times New Roman" w:hAnsi="Times New Roman" w:cs="Times New Roman"/>
                  <w:b/>
                  <w:sz w:val="22"/>
                  <w:szCs w:val="22"/>
                </w:rPr>
                <w:t>Abe Level 4 Diploma in Human Resource Management</w:t>
              </w:r>
              <w:r w:rsidR="003F4953" w:rsidRPr="00DA5E93">
                <w:rPr>
                  <w:rFonts w:ascii="Times New Roman" w:hAnsi="Times New Roman" w:cs="Times New Roman"/>
                  <w:sz w:val="22"/>
                  <w:szCs w:val="22"/>
                </w:rPr>
                <w:t> | </w:t>
              </w: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01/2014 – 08/2014 | </w:t>
              </w:r>
              <w:r w:rsidRPr="00DA5E93">
                <w:rPr>
                  <w:rFonts w:ascii="Times New Roman" w:hAnsi="Times New Roman" w:cs="Times New Roman"/>
                  <w:b/>
                  <w:sz w:val="22"/>
                  <w:szCs w:val="22"/>
                </w:rPr>
                <w:t xml:space="preserve">– </w:t>
              </w:r>
              <w:proofErr w:type="spellStart"/>
              <w:r w:rsidRPr="00DA5E93">
                <w:rPr>
                  <w:rFonts w:ascii="Times New Roman" w:hAnsi="Times New Roman" w:cs="Times New Roman"/>
                  <w:b/>
                  <w:sz w:val="22"/>
                  <w:szCs w:val="22"/>
                </w:rPr>
                <w:t>Sital</w:t>
              </w:r>
              <w:proofErr w:type="spellEnd"/>
              <w:r w:rsidRPr="00DA5E93">
                <w:rPr>
                  <w:rFonts w:ascii="Times New Roman" w:hAnsi="Times New Roman" w:cs="Times New Roman"/>
                  <w:b/>
                  <w:sz w:val="22"/>
                  <w:szCs w:val="22"/>
                </w:rPr>
                <w:t xml:space="preserve"> College of Tertiary Education</w:t>
              </w:r>
            </w:p>
            <w:p w:rsidR="00F9223E" w:rsidRPr="00DA5E93" w:rsidRDefault="00F9223E" w:rsidP="00F9223E">
              <w:pPr>
                <w:pStyle w:val="NoSpacing"/>
                <w:rPr>
                  <w:rFonts w:ascii="Times New Roman" w:hAnsi="Times New Roman" w:cs="Times New Roman"/>
                  <w:b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b/>
                  <w:sz w:val="22"/>
                  <w:szCs w:val="22"/>
                </w:rPr>
                <w:t>Course work:</w:t>
              </w:r>
            </w:p>
            <w:p w:rsidR="00F9223E" w:rsidRPr="00DA5E93" w:rsidRDefault="00F9223E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•</w:t>
              </w: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ab/>
                <w:t xml:space="preserve">Introduction to Business                                   </w:t>
              </w:r>
            </w:p>
            <w:p w:rsidR="00F9223E" w:rsidRPr="00DA5E93" w:rsidRDefault="00F9223E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•</w:t>
              </w: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ab/>
                <w:t xml:space="preserve">Introduction to Business Communication        </w:t>
              </w:r>
            </w:p>
            <w:p w:rsidR="00F9223E" w:rsidRPr="00DA5E93" w:rsidRDefault="00F9223E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•</w:t>
              </w: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ab/>
                <w:t>Personnel Administration</w:t>
              </w:r>
            </w:p>
            <w:p w:rsidR="00F9223E" w:rsidRPr="00DA5E93" w:rsidRDefault="00F9223E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•</w:t>
              </w: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ab/>
                <w:t>Managing People</w:t>
              </w:r>
            </w:p>
            <w:p w:rsidR="00C86EAA" w:rsidRPr="00DA5E93" w:rsidRDefault="00C86EAA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</w:p>
            <w:p w:rsidR="0091430F" w:rsidRPr="00DA5E93" w:rsidRDefault="0091430F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</w:p>
            <w:p w:rsidR="0091430F" w:rsidRPr="00DA5E93" w:rsidRDefault="0091430F" w:rsidP="00F9223E">
              <w:pPr>
                <w:pStyle w:val="NoSpacing"/>
                <w:rPr>
                  <w:rFonts w:ascii="Times New Roman" w:hAnsi="Times New Roman" w:cs="Times New Roman"/>
                  <w:b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b/>
                  <w:sz w:val="22"/>
                  <w:szCs w:val="22"/>
                </w:rPr>
                <w:t>Certificate in Marketing &amp; Public Relations |09/2010 – Cipriani College of Labor</w:t>
              </w:r>
            </w:p>
            <w:p w:rsidR="0091430F" w:rsidRPr="00DA5E93" w:rsidRDefault="0091430F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</w:p>
            <w:p w:rsidR="00C86EAA" w:rsidRPr="00DA5E93" w:rsidRDefault="00C86EAA" w:rsidP="00F9223E">
              <w:pPr>
                <w:pStyle w:val="NoSpacing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 w:rsidRPr="00DA5E93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St Charles High School</w:t>
              </w:r>
            </w:p>
            <w:p w:rsidR="00C86EAA" w:rsidRPr="00DA5E93" w:rsidRDefault="00C86EAA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 xml:space="preserve">C.X.C/ </w:t>
              </w:r>
              <w:proofErr w:type="spellStart"/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O’levels</w:t>
              </w:r>
              <w:proofErr w:type="spellEnd"/>
            </w:p>
            <w:p w:rsidR="00C86EAA" w:rsidRPr="00DA5E93" w:rsidRDefault="00C86EAA" w:rsidP="00F9223E">
              <w:pPr>
                <w:pStyle w:val="NoSpacing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Courses studied:</w:t>
              </w:r>
            </w:p>
            <w:p w:rsidR="00C86EAA" w:rsidRPr="00DA5E93" w:rsidRDefault="00C86EAA" w:rsidP="00C86EAA">
              <w:pPr>
                <w:pStyle w:val="NoSpacing"/>
                <w:numPr>
                  <w:ilvl w:val="0"/>
                  <w:numId w:val="8"/>
                </w:numPr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English</w:t>
              </w:r>
            </w:p>
            <w:p w:rsidR="00C86EAA" w:rsidRPr="00DA5E93" w:rsidRDefault="00C86EAA" w:rsidP="00C86EAA">
              <w:pPr>
                <w:pStyle w:val="NoSpacing"/>
                <w:numPr>
                  <w:ilvl w:val="0"/>
                  <w:numId w:val="8"/>
                </w:numPr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Mathematics</w:t>
              </w:r>
            </w:p>
            <w:p w:rsidR="00C86EAA" w:rsidRPr="00DA5E93" w:rsidRDefault="00C86EAA" w:rsidP="00C86EAA">
              <w:pPr>
                <w:pStyle w:val="NoSpacing"/>
                <w:numPr>
                  <w:ilvl w:val="0"/>
                  <w:numId w:val="8"/>
                </w:numPr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 xml:space="preserve">Social Studies </w:t>
              </w:r>
            </w:p>
            <w:p w:rsidR="00C86EAA" w:rsidRPr="00DA5E93" w:rsidRDefault="00C86EAA" w:rsidP="00C86EAA">
              <w:pPr>
                <w:pStyle w:val="NoSpacing"/>
                <w:numPr>
                  <w:ilvl w:val="0"/>
                  <w:numId w:val="8"/>
                </w:numPr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Principles of Business</w:t>
              </w:r>
            </w:p>
            <w:p w:rsidR="00B8609B" w:rsidRPr="00DA5E93" w:rsidRDefault="00216265" w:rsidP="00B8609B">
              <w:pPr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</w:p>
          </w:sdtContent>
        </w:sdt>
      </w:sdtContent>
    </w:sdt>
    <w:p w:rsidR="0091430F" w:rsidRPr="00DA5E93" w:rsidRDefault="0091430F" w:rsidP="00B8609B">
      <w:pPr>
        <w:rPr>
          <w:rFonts w:ascii="Times New Roman" w:hAnsi="Times New Roman" w:cs="Times New Roman"/>
          <w:b/>
          <w:sz w:val="28"/>
          <w:szCs w:val="28"/>
        </w:rPr>
      </w:pPr>
    </w:p>
    <w:p w:rsidR="0091430F" w:rsidRPr="00DA5E93" w:rsidRDefault="0091430F" w:rsidP="0091430F">
      <w:pPr>
        <w:rPr>
          <w:rFonts w:ascii="Times New Roman" w:hAnsi="Times New Roman" w:cs="Times New Roman"/>
          <w:b/>
          <w:sz w:val="28"/>
          <w:szCs w:val="28"/>
        </w:rPr>
      </w:pPr>
    </w:p>
    <w:p w:rsidR="0091430F" w:rsidRPr="00DA5E93" w:rsidRDefault="0091430F" w:rsidP="0091430F">
      <w:pPr>
        <w:rPr>
          <w:rFonts w:ascii="Times New Roman" w:hAnsi="Times New Roman" w:cs="Times New Roman"/>
          <w:b/>
          <w:sz w:val="28"/>
          <w:szCs w:val="28"/>
        </w:rPr>
      </w:pPr>
    </w:p>
    <w:p w:rsidR="0091430F" w:rsidRPr="00DA5E93" w:rsidRDefault="003F4953" w:rsidP="0091430F">
      <w:pPr>
        <w:rPr>
          <w:rFonts w:ascii="Times New Roman" w:hAnsi="Times New Roman" w:cs="Times New Roman"/>
          <w:b/>
          <w:sz w:val="28"/>
          <w:szCs w:val="28"/>
        </w:rPr>
      </w:pPr>
      <w:r w:rsidRPr="00DA5E93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B22690" w:rsidRPr="00DA5E93" w:rsidRDefault="007E3586">
      <w:pPr>
        <w:pStyle w:val="Subsection"/>
        <w:spacing w:before="100"/>
        <w:rPr>
          <w:rFonts w:ascii="Times New Roman" w:hAnsi="Times New Roman" w:cs="Times New Roman"/>
          <w:b w:val="0"/>
          <w:sz w:val="22"/>
          <w:szCs w:val="22"/>
        </w:rPr>
      </w:pPr>
      <w:r w:rsidRPr="00DA5E93">
        <w:rPr>
          <w:rFonts w:ascii="Times New Roman" w:hAnsi="Times New Roman" w:cs="Times New Roman"/>
          <w:b w:val="0"/>
          <w:sz w:val="22"/>
          <w:szCs w:val="22"/>
        </w:rPr>
        <w:t>Clerk</w:t>
      </w:r>
      <w:r w:rsidR="003F4953" w:rsidRPr="00DA5E93">
        <w:rPr>
          <w:rFonts w:ascii="Times New Roman" w:hAnsi="Times New Roman" w:cs="Times New Roman"/>
          <w:b w:val="0"/>
          <w:sz w:val="22"/>
          <w:szCs w:val="22"/>
        </w:rPr>
        <w:t> | </w:t>
      </w:r>
      <w:r w:rsidRPr="00DA5E93">
        <w:rPr>
          <w:rFonts w:ascii="Times New Roman" w:hAnsi="Times New Roman" w:cs="Times New Roman"/>
          <w:b w:val="0"/>
          <w:sz w:val="22"/>
          <w:szCs w:val="22"/>
        </w:rPr>
        <w:t>Eric Williams Medical Sciences Complex</w:t>
      </w:r>
      <w:r w:rsidR="003F4953" w:rsidRPr="00DA5E93">
        <w:rPr>
          <w:rFonts w:ascii="Times New Roman" w:hAnsi="Times New Roman" w:cs="Times New Roman"/>
          <w:b w:val="0"/>
          <w:sz w:val="22"/>
          <w:szCs w:val="22"/>
        </w:rPr>
        <w:t> | </w:t>
      </w:r>
      <w:r w:rsidRPr="00DA5E93">
        <w:rPr>
          <w:rFonts w:ascii="Times New Roman" w:hAnsi="Times New Roman" w:cs="Times New Roman"/>
          <w:b w:val="0"/>
          <w:sz w:val="22"/>
          <w:szCs w:val="22"/>
        </w:rPr>
        <w:t>02/09/2014-28/02/2015</w:t>
      </w:r>
    </w:p>
    <w:p w:rsidR="007E3586" w:rsidRPr="00DA5E93" w:rsidRDefault="007E3586" w:rsidP="007E3586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A5E93">
        <w:rPr>
          <w:rFonts w:ascii="Times New Roman" w:hAnsi="Times New Roman" w:cs="Times New Roman"/>
          <w:b/>
          <w:sz w:val="22"/>
          <w:szCs w:val="22"/>
          <w:u w:val="single"/>
        </w:rPr>
        <w:t>On the Job Training Program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Assisting customers with their appointments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Doing sickle cell data base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Receiving and making calls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Writing letters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Filing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Attending to patients who visited their loved ones on Accident &amp; emergency ward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Update the accident and emergency log book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Greet and meet patients</w:t>
      </w:r>
    </w:p>
    <w:p w:rsidR="00B22690" w:rsidRPr="00DA5E93" w:rsidRDefault="00B22690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</w:p>
    <w:sdt>
      <w:sdtPr>
        <w:rPr>
          <w:rFonts w:ascii="Times New Roman" w:hAnsi="Times New Roman" w:cs="Times New Roman"/>
          <w:b w:val="0"/>
          <w:caps w:val="0"/>
          <w:color w:val="404040" w:themeColor="text1" w:themeTint="BF"/>
          <w:sz w:val="22"/>
          <w:szCs w:val="22"/>
        </w:rPr>
        <w:id w:val="417760904"/>
        <w15:repeatingSection/>
      </w:sdtPr>
      <w:sdtEndPr>
        <w:rPr>
          <w:b/>
          <w:bCs w:val="0"/>
          <w:caps/>
          <w:color w:val="191919" w:themeColor="background2" w:themeShade="1A"/>
        </w:rPr>
      </w:sdtEndPr>
      <w:sdtContent>
        <w:sdt>
          <w:sdtPr>
            <w:rPr>
              <w:rFonts w:ascii="Times New Roman" w:hAnsi="Times New Roman" w:cs="Times New Roman"/>
              <w:b w:val="0"/>
              <w:caps w:val="0"/>
              <w:color w:val="404040" w:themeColor="text1" w:themeTint="BF"/>
              <w:sz w:val="22"/>
              <w:szCs w:val="22"/>
            </w:rPr>
            <w:id w:val="-1896807196"/>
            <w:placeholder>
              <w:docPart w:val="3793A9ABBE5440C0BF57EE9EA89E2BE5"/>
            </w:placeholder>
            <w15:repeatingSectionItem/>
          </w:sdtPr>
          <w:sdtEndPr>
            <w:rPr>
              <w:b/>
              <w:bCs w:val="0"/>
              <w:caps/>
              <w:color w:val="191919" w:themeColor="background2" w:themeShade="1A"/>
            </w:rPr>
          </w:sdtEndPr>
          <w:sdtContent>
            <w:p w:rsidR="00B8609B" w:rsidRPr="00DA5E93" w:rsidRDefault="00B8609B" w:rsidP="007E3586">
              <w:pPr>
                <w:pStyle w:val="Subsection"/>
                <w:rPr>
                  <w:rFonts w:ascii="Times New Roman" w:hAnsi="Times New Roman" w:cs="Times New Roman"/>
                  <w:b w:val="0"/>
                  <w:caps w:val="0"/>
                  <w:color w:val="404040" w:themeColor="text1" w:themeTint="BF"/>
                  <w:sz w:val="22"/>
                  <w:szCs w:val="22"/>
                </w:rPr>
              </w:pPr>
            </w:p>
            <w:p w:rsidR="007E3586" w:rsidRPr="00DA5E93" w:rsidRDefault="007E3586" w:rsidP="007E3586">
              <w:pPr>
                <w:pStyle w:val="Subsection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DA5E93">
                <w:rPr>
                  <w:rFonts w:ascii="Times New Roman" w:hAnsi="Times New Roman" w:cs="Times New Roman"/>
                  <w:sz w:val="22"/>
                  <w:szCs w:val="22"/>
                </w:rPr>
                <w:t>Private tutor | 09/2013 - 05/2014</w:t>
              </w:r>
            </w:p>
          </w:sdtContent>
        </w:sdt>
      </w:sdtContent>
    </w:sdt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Assisting students with home-work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DA5E93">
        <w:rPr>
          <w:rFonts w:ascii="Times New Roman" w:hAnsi="Times New Roman" w:cs="Times New Roman"/>
          <w:bCs/>
          <w:sz w:val="22"/>
          <w:szCs w:val="22"/>
        </w:rPr>
        <w:t>Helping develop their writing and thinking ability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DA5E93">
        <w:rPr>
          <w:rFonts w:ascii="Times New Roman" w:hAnsi="Times New Roman" w:cs="Times New Roman"/>
          <w:bCs/>
          <w:sz w:val="22"/>
          <w:szCs w:val="22"/>
        </w:rPr>
        <w:t>Encourage children to be understanding of each other</w:t>
      </w:r>
    </w:p>
    <w:p w:rsidR="00B22690" w:rsidRPr="00DA5E93" w:rsidRDefault="00B22690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</w:p>
    <w:p w:rsidR="007E3586" w:rsidRPr="00DA5E93" w:rsidRDefault="00B8609B" w:rsidP="00B8609B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 xml:space="preserve">VOLUNTEER EXPERIENCE    01/02/2014-01/05/2014             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A5E93">
        <w:rPr>
          <w:rFonts w:ascii="Times New Roman" w:hAnsi="Times New Roman" w:cs="Times New Roman"/>
          <w:b/>
          <w:sz w:val="24"/>
          <w:szCs w:val="24"/>
        </w:rPr>
        <w:t>Assistant Teacher</w:t>
      </w:r>
    </w:p>
    <w:bookmarkEnd w:id="0"/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 xml:space="preserve">Mt </w:t>
      </w:r>
      <w:proofErr w:type="spellStart"/>
      <w:r w:rsidRPr="00DA5E93">
        <w:rPr>
          <w:rFonts w:ascii="Times New Roman" w:hAnsi="Times New Roman" w:cs="Times New Roman"/>
          <w:sz w:val="22"/>
          <w:szCs w:val="22"/>
        </w:rPr>
        <w:t>Dor</w:t>
      </w:r>
      <w:proofErr w:type="spellEnd"/>
      <w:r w:rsidRPr="00DA5E93">
        <w:rPr>
          <w:rFonts w:ascii="Times New Roman" w:hAnsi="Times New Roman" w:cs="Times New Roman"/>
          <w:sz w:val="22"/>
          <w:szCs w:val="22"/>
        </w:rPr>
        <w:t xml:space="preserve"> Gov’t Primary School</w:t>
      </w:r>
    </w:p>
    <w:p w:rsidR="007E3586" w:rsidRPr="00DA5E93" w:rsidRDefault="007E3586" w:rsidP="007E3586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Assisting the class teacher with correction of home work</w:t>
      </w:r>
    </w:p>
    <w:p w:rsidR="007E3586" w:rsidRPr="00DA5E93" w:rsidRDefault="007E3586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Preparation of class work if teacher is absent or running late</w:t>
      </w:r>
      <w:r w:rsidRPr="00DA5E93">
        <w:rPr>
          <w:rFonts w:ascii="Times New Roman" w:hAnsi="Times New Roman" w:cs="Times New Roman"/>
          <w:sz w:val="22"/>
          <w:szCs w:val="22"/>
        </w:rPr>
        <w:tab/>
      </w:r>
      <w:r w:rsidRPr="00DA5E93">
        <w:rPr>
          <w:rFonts w:ascii="Times New Roman" w:hAnsi="Times New Roman" w:cs="Times New Roman"/>
          <w:sz w:val="22"/>
          <w:szCs w:val="22"/>
        </w:rPr>
        <w:tab/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91430F" w:rsidRPr="00DA5E93" w:rsidRDefault="0091430F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>TRAINING AND DEVELOPMENT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>NORTH CENTRAL REGIONAL HEALTH AUTHORITY-STAFF DEVELOPMENT UNIT</w:t>
      </w:r>
    </w:p>
    <w:p w:rsidR="00B8609B" w:rsidRPr="00DA5E93" w:rsidRDefault="00B8609B" w:rsidP="00B8609B">
      <w:pPr>
        <w:pStyle w:val="NoSpacing"/>
        <w:tabs>
          <w:tab w:val="left" w:pos="2880"/>
        </w:tabs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 xml:space="preserve">29/10/14  </w:t>
      </w:r>
      <w:r w:rsidRPr="00DA5E93">
        <w:rPr>
          <w:rFonts w:ascii="Times New Roman" w:hAnsi="Times New Roman" w:cs="Times New Roman"/>
          <w:sz w:val="22"/>
          <w:szCs w:val="22"/>
        </w:rPr>
        <w:tab/>
      </w:r>
      <w:r w:rsidRPr="00DA5E93">
        <w:rPr>
          <w:rFonts w:ascii="Times New Roman" w:hAnsi="Times New Roman" w:cs="Times New Roman"/>
          <w:sz w:val="22"/>
          <w:szCs w:val="22"/>
        </w:rPr>
        <w:tab/>
      </w:r>
      <w:r w:rsidRPr="00DA5E93">
        <w:rPr>
          <w:rFonts w:ascii="Times New Roman" w:hAnsi="Times New Roman" w:cs="Times New Roman"/>
          <w:sz w:val="22"/>
          <w:szCs w:val="22"/>
        </w:rPr>
        <w:tab/>
        <w:t xml:space="preserve">Certificate in Conflict and Managing Stress in the Work place                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5E93">
        <w:rPr>
          <w:rFonts w:ascii="Times New Roman" w:hAnsi="Times New Roman" w:cs="Times New Roman"/>
          <w:b/>
          <w:sz w:val="24"/>
          <w:szCs w:val="24"/>
        </w:rPr>
        <w:t>Communication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Well spoken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 xml:space="preserve">Primary School valedictorian 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91430F" w:rsidRPr="00DA5E93" w:rsidRDefault="0091430F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5E93">
        <w:rPr>
          <w:rFonts w:ascii="Times New Roman" w:hAnsi="Times New Roman" w:cs="Times New Roman"/>
          <w:b/>
          <w:sz w:val="24"/>
          <w:szCs w:val="24"/>
        </w:rPr>
        <w:lastRenderedPageBreak/>
        <w:t>Computer Skills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Microsoft word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Office Skills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Microsoft Excel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A5E93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Swimming &amp; walking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C86EAA" w:rsidRPr="00DA5E93" w:rsidRDefault="00C86EAA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>SKILLS</w:t>
      </w:r>
      <w:r w:rsidRPr="00DA5E93">
        <w:rPr>
          <w:rFonts w:ascii="Times New Roman" w:hAnsi="Times New Roman" w:cs="Times New Roman"/>
          <w:b/>
          <w:sz w:val="22"/>
          <w:szCs w:val="22"/>
        </w:rPr>
        <w:tab/>
      </w:r>
    </w:p>
    <w:p w:rsidR="00B8609B" w:rsidRPr="00DA5E93" w:rsidRDefault="00B8609B" w:rsidP="00B860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Energetic work attitude</w:t>
      </w:r>
    </w:p>
    <w:p w:rsidR="00B8609B" w:rsidRPr="00DA5E93" w:rsidRDefault="00B8609B" w:rsidP="00B860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Adaptive team player</w:t>
      </w:r>
    </w:p>
    <w:p w:rsidR="00B8609B" w:rsidRPr="00DA5E93" w:rsidRDefault="00B8609B" w:rsidP="00B860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Critical thinking</w:t>
      </w:r>
    </w:p>
    <w:p w:rsidR="00B8609B" w:rsidRPr="00DA5E93" w:rsidRDefault="00B8609B" w:rsidP="00B860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Punctual</w:t>
      </w:r>
    </w:p>
    <w:p w:rsidR="00B8609B" w:rsidRPr="00DA5E93" w:rsidRDefault="00B8609B" w:rsidP="00B8609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Organized</w:t>
      </w: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91430F" w:rsidRPr="00DA5E93" w:rsidRDefault="0091430F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91430F" w:rsidRPr="00DA5E93" w:rsidRDefault="0091430F" w:rsidP="00B8609B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:rsidR="00B8609B" w:rsidRPr="00DA5E93" w:rsidRDefault="00B8609B" w:rsidP="00B8609B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:rsidR="00B8609B" w:rsidRPr="00DA5E93" w:rsidRDefault="00C86EAA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b/>
          <w:sz w:val="22"/>
          <w:szCs w:val="22"/>
        </w:rPr>
      </w:pPr>
      <w:r w:rsidRPr="00DA5E93">
        <w:rPr>
          <w:rFonts w:ascii="Times New Roman" w:hAnsi="Times New Roman" w:cs="Times New Roman"/>
          <w:b/>
          <w:sz w:val="22"/>
          <w:szCs w:val="22"/>
        </w:rPr>
        <w:t>REFERENCES</w:t>
      </w:r>
    </w:p>
    <w:p w:rsidR="00C86EAA" w:rsidRPr="00DA5E93" w:rsidRDefault="00C86EAA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Dwayne Martinez</w:t>
      </w:r>
    </w:p>
    <w:p w:rsidR="00C86EAA" w:rsidRPr="00DA5E93" w:rsidRDefault="00C86EAA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Police Corporal</w:t>
      </w:r>
      <w:r w:rsidR="0091430F" w:rsidRPr="00DA5E93">
        <w:rPr>
          <w:rFonts w:ascii="Times New Roman" w:hAnsi="Times New Roman" w:cs="Times New Roman"/>
          <w:sz w:val="22"/>
          <w:szCs w:val="22"/>
        </w:rPr>
        <w:t xml:space="preserve"> TTPS</w:t>
      </w:r>
    </w:p>
    <w:p w:rsidR="00C86EAA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Criminal Gang and Intelligent Unit</w:t>
      </w: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Cor. Patna &amp; Agra Streets, St James</w:t>
      </w: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708-0189/628-9071</w:t>
      </w: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proofErr w:type="spellStart"/>
      <w:r w:rsidRPr="00DA5E93">
        <w:rPr>
          <w:rFonts w:ascii="Times New Roman" w:hAnsi="Times New Roman" w:cs="Times New Roman"/>
          <w:sz w:val="22"/>
          <w:szCs w:val="22"/>
        </w:rPr>
        <w:t>Clausel</w:t>
      </w:r>
      <w:proofErr w:type="spellEnd"/>
      <w:r w:rsidRPr="00DA5E93">
        <w:rPr>
          <w:rFonts w:ascii="Times New Roman" w:hAnsi="Times New Roman" w:cs="Times New Roman"/>
          <w:sz w:val="22"/>
          <w:szCs w:val="22"/>
        </w:rPr>
        <w:t xml:space="preserve"> Carter</w:t>
      </w: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Operation Supervisor</w:t>
      </w: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Trinidad &amp; Tobago Defense Force</w:t>
      </w:r>
    </w:p>
    <w:p w:rsidR="0091430F" w:rsidRPr="00DA5E93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 w:rsidRPr="00DA5E93">
        <w:rPr>
          <w:rFonts w:ascii="Times New Roman" w:hAnsi="Times New Roman" w:cs="Times New Roman"/>
          <w:sz w:val="22"/>
          <w:szCs w:val="22"/>
        </w:rPr>
        <w:t>681-1452</w:t>
      </w:r>
    </w:p>
    <w:p w:rsidR="0091430F" w:rsidRDefault="0091430F" w:rsidP="007E3586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</w:p>
    <w:p w:rsidR="0091430F" w:rsidRPr="00B8609B" w:rsidRDefault="0091430F" w:rsidP="0091430F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91430F" w:rsidRPr="00B8609B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65" w:rsidRDefault="00216265">
      <w:pPr>
        <w:spacing w:after="0"/>
      </w:pPr>
      <w:r>
        <w:separator/>
      </w:r>
    </w:p>
  </w:endnote>
  <w:endnote w:type="continuationSeparator" w:id="0">
    <w:p w:rsidR="00216265" w:rsidRDefault="00216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90" w:rsidRDefault="003F495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A5E9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65" w:rsidRDefault="00216265">
      <w:pPr>
        <w:spacing w:after="0"/>
      </w:pPr>
      <w:r>
        <w:separator/>
      </w:r>
    </w:p>
  </w:footnote>
  <w:footnote w:type="continuationSeparator" w:id="0">
    <w:p w:rsidR="00216265" w:rsidRDefault="002162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130046D"/>
    <w:multiLevelType w:val="hybridMultilevel"/>
    <w:tmpl w:val="D20A56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4430531"/>
    <w:multiLevelType w:val="hybridMultilevel"/>
    <w:tmpl w:val="95A4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6020F"/>
    <w:multiLevelType w:val="hybridMultilevel"/>
    <w:tmpl w:val="2D883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D47F73"/>
    <w:multiLevelType w:val="hybridMultilevel"/>
    <w:tmpl w:val="74A8ABF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3E"/>
    <w:rsid w:val="00216265"/>
    <w:rsid w:val="003F4953"/>
    <w:rsid w:val="007E3586"/>
    <w:rsid w:val="0091430F"/>
    <w:rsid w:val="00972F3C"/>
    <w:rsid w:val="00B22690"/>
    <w:rsid w:val="00B8609B"/>
    <w:rsid w:val="00C86EAA"/>
    <w:rsid w:val="00DA5E93"/>
    <w:rsid w:val="00F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8733F-506C-4D51-9BE7-6C27782D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NoSpacing">
    <w:name w:val="No Spacing"/>
    <w:uiPriority w:val="1"/>
    <w:qFormat/>
    <w:rsid w:val="00F9223E"/>
    <w:pPr>
      <w:spacing w:after="0"/>
    </w:pPr>
  </w:style>
  <w:style w:type="paragraph" w:styleId="ListParagraph">
    <w:name w:val="List Paragraph"/>
    <w:basedOn w:val="Normal"/>
    <w:uiPriority w:val="34"/>
    <w:qFormat/>
    <w:rsid w:val="007E3586"/>
    <w:pPr>
      <w:spacing w:after="0"/>
      <w:ind w:left="720"/>
      <w:contextualSpacing/>
    </w:pPr>
    <w:rPr>
      <w:rFonts w:ascii="Arial" w:eastAsia="Times New Roman" w:hAnsi="Arial" w:cs="Times New Roman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271B9D9F647DAB953B85BFA99A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8CBFE-DE14-4CA6-86A0-F28DFE21FC7A}"/>
      </w:docPartPr>
      <w:docPartBody>
        <w:p w:rsidR="00BF3C48" w:rsidRDefault="00FD31F1">
          <w:pPr>
            <w:pStyle w:val="A03271B9D9F647DAB953B85BFA99AA12"/>
          </w:pPr>
          <w:r>
            <w:t>[Your Name]</w:t>
          </w:r>
        </w:p>
      </w:docPartBody>
    </w:docPart>
    <w:docPart>
      <w:docPartPr>
        <w:name w:val="2ADBCB3BD2FE4E5DB05F70DAC110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EF8E1-AC3F-4AEC-B991-80607E813A96}"/>
      </w:docPartPr>
      <w:docPartBody>
        <w:p w:rsidR="00BF3C48" w:rsidRDefault="00FD31F1">
          <w:pPr>
            <w:pStyle w:val="2ADBCB3BD2FE4E5DB05F70DAC110D156"/>
          </w:pPr>
          <w:r>
            <w:t>[Address, City, ST  ZIP Code]</w:t>
          </w:r>
        </w:p>
      </w:docPartBody>
    </w:docPart>
    <w:docPart>
      <w:docPartPr>
        <w:name w:val="A35D6A7146E4455088C5BEA3B1749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D0C71-5E16-4A36-BC24-21A8983CD5B0}"/>
      </w:docPartPr>
      <w:docPartBody>
        <w:p w:rsidR="00BF3C48" w:rsidRDefault="00FD31F1">
          <w:pPr>
            <w:pStyle w:val="A35D6A7146E4455088C5BEA3B1749063"/>
          </w:pPr>
          <w:r>
            <w:t>[Telephone]</w:t>
          </w:r>
        </w:p>
      </w:docPartBody>
    </w:docPart>
    <w:docPart>
      <w:docPartPr>
        <w:name w:val="DC1EC36364FA41E9AD2382FBA80E1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7AA7-8D15-4981-A1B8-9447C7925C22}"/>
      </w:docPartPr>
      <w:docPartBody>
        <w:p w:rsidR="00BF3C48" w:rsidRDefault="00FD31F1">
          <w:pPr>
            <w:pStyle w:val="DC1EC36364FA41E9AD2382FBA80E14C2"/>
          </w:pPr>
          <w:r>
            <w:t>[Email]</w:t>
          </w:r>
        </w:p>
      </w:docPartBody>
    </w:docPart>
    <w:docPart>
      <w:docPartPr>
        <w:name w:val="69973528507847E88BED40C1529DC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F7E08-B5C9-4B11-93DB-A07DE3329225}"/>
      </w:docPartPr>
      <w:docPartBody>
        <w:p w:rsidR="00BF3C48" w:rsidRDefault="00FD31F1">
          <w:pPr>
            <w:pStyle w:val="69973528507847E88BED40C1529DC24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93A9ABBE5440C0BF57EE9EA89E2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6A7E1-EAFE-456C-A9FC-72B2837FCB73}"/>
      </w:docPartPr>
      <w:docPartBody>
        <w:p w:rsidR="00BF3C48" w:rsidRDefault="0083716F" w:rsidP="0083716F">
          <w:pPr>
            <w:pStyle w:val="3793A9ABBE5440C0BF57EE9EA89E2BE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6F"/>
    <w:rsid w:val="007E5858"/>
    <w:rsid w:val="0083716F"/>
    <w:rsid w:val="00BF3C48"/>
    <w:rsid w:val="00F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271B9D9F647DAB953B85BFA99AA12">
    <w:name w:val="A03271B9D9F647DAB953B85BFA99AA12"/>
  </w:style>
  <w:style w:type="paragraph" w:customStyle="1" w:styleId="2ADBCB3BD2FE4E5DB05F70DAC110D156">
    <w:name w:val="2ADBCB3BD2FE4E5DB05F70DAC110D156"/>
  </w:style>
  <w:style w:type="paragraph" w:customStyle="1" w:styleId="A35D6A7146E4455088C5BEA3B1749063">
    <w:name w:val="A35D6A7146E4455088C5BEA3B1749063"/>
  </w:style>
  <w:style w:type="paragraph" w:customStyle="1" w:styleId="DC1EC36364FA41E9AD2382FBA80E14C2">
    <w:name w:val="DC1EC36364FA41E9AD2382FBA80E14C2"/>
  </w:style>
  <w:style w:type="paragraph" w:customStyle="1" w:styleId="D5ADECD3FD234047B2457A1BFDEC69DD">
    <w:name w:val="D5ADECD3FD234047B2457A1BFDEC69DD"/>
  </w:style>
  <w:style w:type="paragraph" w:customStyle="1" w:styleId="D91FD242C58D46B8BD28F443F75414FA">
    <w:name w:val="D91FD242C58D46B8BD28F443F75414FA"/>
  </w:style>
  <w:style w:type="paragraph" w:customStyle="1" w:styleId="8EA85ADFAA9943228031A5E06A53BF6E">
    <w:name w:val="8EA85ADFAA9943228031A5E06A53BF6E"/>
  </w:style>
  <w:style w:type="paragraph" w:customStyle="1" w:styleId="4824C436A6AA446EA3B28F0BB6C55ED6">
    <w:name w:val="4824C436A6AA446EA3B28F0BB6C55ED6"/>
  </w:style>
  <w:style w:type="paragraph" w:customStyle="1" w:styleId="0F0D9760E0A9441BAE1E80ECF2675A5C">
    <w:name w:val="0F0D9760E0A9441BAE1E80ECF2675A5C"/>
  </w:style>
  <w:style w:type="character" w:styleId="PlaceholderText">
    <w:name w:val="Placeholder Text"/>
    <w:basedOn w:val="DefaultParagraphFont"/>
    <w:uiPriority w:val="99"/>
    <w:semiHidden/>
    <w:rsid w:val="0083716F"/>
    <w:rPr>
      <w:color w:val="808080"/>
    </w:rPr>
  </w:style>
  <w:style w:type="paragraph" w:customStyle="1" w:styleId="69973528507847E88BED40C1529DC249">
    <w:name w:val="69973528507847E88BED40C1529DC249"/>
  </w:style>
  <w:style w:type="paragraph" w:customStyle="1" w:styleId="02B703C6E33C42F2881C7F015DC33D9E">
    <w:name w:val="02B703C6E33C42F2881C7F015DC33D9E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518DB0C616047CB85590EA11CFC9D36">
    <w:name w:val="B518DB0C616047CB85590EA11CFC9D36"/>
  </w:style>
  <w:style w:type="paragraph" w:customStyle="1" w:styleId="E10A16BCE81745EC8BF524057995C063">
    <w:name w:val="E10A16BCE81745EC8BF524057995C063"/>
  </w:style>
  <w:style w:type="paragraph" w:customStyle="1" w:styleId="55627044BBD74853BFFB6C5FF145EBE7">
    <w:name w:val="55627044BBD74853BFFB6C5FF145EBE7"/>
  </w:style>
  <w:style w:type="paragraph" w:customStyle="1" w:styleId="ABE9206698634FD4BF452D48A70FB55D">
    <w:name w:val="ABE9206698634FD4BF452D48A70FB55D"/>
  </w:style>
  <w:style w:type="paragraph" w:customStyle="1" w:styleId="E93980D83B404347A5DA2E5CB6BB6E56">
    <w:name w:val="E93980D83B404347A5DA2E5CB6BB6E56"/>
  </w:style>
  <w:style w:type="paragraph" w:customStyle="1" w:styleId="845ADB52F34C4B8FAA2F31CF2417FA4C">
    <w:name w:val="845ADB52F34C4B8FAA2F31CF2417FA4C"/>
  </w:style>
  <w:style w:type="paragraph" w:customStyle="1" w:styleId="71267F7EC0BB4B899B690E8A60678019">
    <w:name w:val="71267F7EC0BB4B899B690E8A60678019"/>
  </w:style>
  <w:style w:type="paragraph" w:customStyle="1" w:styleId="3793A9ABBE5440C0BF57EE9EA89E2BE5">
    <w:name w:val="3793A9ABBE5440C0BF57EE9EA89E2BE5"/>
    <w:rsid w:val="0083716F"/>
  </w:style>
  <w:style w:type="paragraph" w:customStyle="1" w:styleId="AECADB52B98242ED9D8D581302FC5C2F">
    <w:name w:val="AECADB52B98242ED9D8D581302FC5C2F"/>
    <w:rsid w:val="0083716F"/>
  </w:style>
  <w:style w:type="paragraph" w:customStyle="1" w:styleId="EC4B2363ACA44754A52B3423FFD71434">
    <w:name w:val="EC4B2363ACA44754A52B3423FFD71434"/>
    <w:rsid w:val="0083716F"/>
  </w:style>
  <w:style w:type="paragraph" w:customStyle="1" w:styleId="DEE24A1FEC7940A0AB836CD4312F4B04">
    <w:name w:val="DEE24A1FEC7940A0AB836CD4312F4B04"/>
    <w:rsid w:val="0083716F"/>
  </w:style>
  <w:style w:type="paragraph" w:customStyle="1" w:styleId="A79B63A287AE4592BC214F2B989D8E89">
    <w:name w:val="A79B63A287AE4592BC214F2B989D8E89"/>
    <w:rsid w:val="00837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Lp 52 oliver trace, Mt Dor road, Champs Fleurs</CompanyAddress>
  <CompanyPhone>787-2687/305-5090</CompanyPhone>
  <CompanyFax/>
  <CompanyEmail>mansanojinelle@yahoo.com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Jinelle Mansano</dc:creator>
  <cp:keywords/>
  <cp:lastModifiedBy>Love</cp:lastModifiedBy>
  <cp:revision>2</cp:revision>
  <dcterms:created xsi:type="dcterms:W3CDTF">2015-06-24T14:05:00Z</dcterms:created>
  <dcterms:modified xsi:type="dcterms:W3CDTF">2015-06-24T14:05:00Z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