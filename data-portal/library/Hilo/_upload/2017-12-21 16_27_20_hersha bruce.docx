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kern w:val="0"/>
          <w:sz w:val="22"/>
          <w:szCs w:val="22"/>
        </w:rPr>
        <w:alias w:val="Resume Name"/>
        <w:tag w:val="Resume Name"/>
        <w:id w:val="-104278397"/>
        <w:placeholder>
          <w:docPart w:val="1DC6668293804A16875C491CAF4909D0"/>
        </w:placeholder>
        <w:docPartList>
          <w:docPartGallery w:val="Quick Parts"/>
          <w:docPartCategory w:val=" Resume Name"/>
        </w:docPartList>
      </w:sdtPr>
      <w:sdtEndPr/>
      <w:sdtContent>
        <w:p w:rsidR="002857A1" w:rsidRDefault="00AB1A01">
          <w:pPr>
            <w:pStyle w:val="Title"/>
          </w:pPr>
          <w:sdt>
            <w:sdtPr>
              <w:alias w:val="Author"/>
              <w:tag w:val=""/>
              <w:id w:val="1823003119"/>
              <w:placeholder>
                <w:docPart w:val="4019CA10DE5842B8A13F3057D6CB583D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0A3E55">
                <w:rPr>
                  <w:lang w:val="en-TT"/>
                </w:rPr>
                <w:t>hersha bruce</w:t>
              </w:r>
            </w:sdtContent>
          </w:sdt>
        </w:p>
        <w:sdt>
          <w:sdtPr>
            <w:alias w:val="E-mail Address"/>
            <w:tag w:val=""/>
            <w:id w:val="527535243"/>
            <w:placeholder>
              <w:docPart w:val="3ED2CCD8838A4F2DB6BB63C53DBC50D2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p w:rsidR="002857A1" w:rsidRDefault="000A3E55">
              <w:pPr>
                <w:pStyle w:val="NoSpacing"/>
              </w:pPr>
              <w:r>
                <w:t>Hershaashby@gmail.com</w:t>
              </w:r>
            </w:p>
          </w:sdtContent>
        </w:sdt>
        <w:sdt>
          <w:sdtPr>
            <w:alias w:val="Address"/>
            <w:tag w:val=""/>
            <w:id w:val="539556739"/>
            <w:placeholder>
              <w:docPart w:val="11A8B20BE0134F6199B0970C3DFD5D28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EndPr/>
          <w:sdtContent>
            <w:p w:rsidR="002857A1" w:rsidRDefault="000A3E55">
              <w:pPr>
                <w:pStyle w:val="NoSpacing"/>
              </w:pPr>
              <w:r>
                <w:t>87 Hercules Avenue, Egypt Village, Point Fortin.</w:t>
              </w:r>
            </w:p>
          </w:sdtContent>
        </w:sdt>
        <w:sdt>
          <w:sdtPr>
            <w:alias w:val="Phone"/>
            <w:tag w:val=""/>
            <w:id w:val="1357783703"/>
            <w:placeholder>
              <w:docPart w:val="B79323BD82B84AE291B36543FA09FBE4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EndPr/>
          <w:sdtContent>
            <w:p w:rsidR="002857A1" w:rsidRDefault="000A3E55">
              <w:pPr>
                <w:pStyle w:val="NoSpacing"/>
              </w:pPr>
              <w:r>
                <w:t>1868-736-6278</w:t>
              </w:r>
            </w:p>
          </w:sdtContent>
        </w:sdt>
        <w:p w:rsidR="002857A1" w:rsidRDefault="00AB1A01"/>
      </w:sdtContent>
    </w:sdt>
    <w:p w:rsidR="002857A1" w:rsidRDefault="00AB1A01">
      <w:pPr>
        <w:pStyle w:val="SectionHeading"/>
      </w:pPr>
      <w:r>
        <w:t>Objectives</w:t>
      </w:r>
    </w:p>
    <w:p w:rsidR="002857A1" w:rsidRDefault="00051E1A">
      <w:r>
        <w:t>I would like to gain the necessary work experience needed in my adult life and to understand the value of working to achieve what you want in life. I believe that this franchise will allow me to do so.</w:t>
      </w:r>
    </w:p>
    <w:p w:rsidR="002857A1" w:rsidRDefault="00AB1A01">
      <w:pPr>
        <w:pStyle w:val="SectionHeading"/>
      </w:pPr>
      <w:r>
        <w:t>Education</w:t>
      </w:r>
    </w:p>
    <w:p w:rsidR="002857A1" w:rsidRDefault="000A3E55">
      <w:pPr>
        <w:pStyle w:val="Subsection"/>
      </w:pPr>
      <w:r>
        <w:t>Point Fortin West Secondary School</w:t>
      </w:r>
    </w:p>
    <w:p w:rsidR="002857A1" w:rsidRDefault="000A3E55">
      <w:pPr>
        <w:pStyle w:val="ListParagraph"/>
        <w:numPr>
          <w:ilvl w:val="0"/>
          <w:numId w:val="4"/>
        </w:numPr>
        <w:ind w:hanging="288"/>
      </w:pPr>
      <w:r>
        <w:t xml:space="preserve">I was awarded with the RBC Young Leaders Certificate of Achievement and I </w:t>
      </w:r>
      <w:r w:rsidR="00051E1A">
        <w:t xml:space="preserve">also graduated with </w:t>
      </w:r>
      <w:r>
        <w:t xml:space="preserve">four CSEC subjects </w:t>
      </w:r>
      <w:r w:rsidR="00051E1A">
        <w:t xml:space="preserve">inclusive of Office Administration (Grade I), Social Studies (Grade III), </w:t>
      </w:r>
      <w:proofErr w:type="gramStart"/>
      <w:r w:rsidR="00051E1A">
        <w:t>Information</w:t>
      </w:r>
      <w:proofErr w:type="gramEnd"/>
      <w:r w:rsidR="00051E1A">
        <w:t xml:space="preserve"> Technology (Grade III) and English A (Grade II).</w:t>
      </w:r>
      <w:bookmarkStart w:id="0" w:name="_GoBack"/>
      <w:bookmarkEnd w:id="0"/>
    </w:p>
    <w:p w:rsidR="00C15760" w:rsidRDefault="00C15760">
      <w:pPr>
        <w:pStyle w:val="SectionHeading"/>
      </w:pPr>
    </w:p>
    <w:p w:rsidR="00C15760" w:rsidRPr="00C15760" w:rsidRDefault="00C15760" w:rsidP="00C15760"/>
    <w:p w:rsidR="002857A1" w:rsidRDefault="002857A1">
      <w:pPr>
        <w:spacing w:line="276" w:lineRule="auto"/>
      </w:pPr>
    </w:p>
    <w:p w:rsidR="00C15760" w:rsidRDefault="00C15760">
      <w:pPr>
        <w:spacing w:line="276" w:lineRule="auto"/>
      </w:pPr>
    </w:p>
    <w:sectPr w:rsidR="00C15760">
      <w:footerReference w:type="default" r:id="rId12"/>
      <w:headerReference w:type="first" r:id="rId13"/>
      <w:pgSz w:w="12240" w:h="15840"/>
      <w:pgMar w:top="1080" w:right="1080" w:bottom="1080" w:left="108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1A01" w:rsidRDefault="00AB1A01">
      <w:pPr>
        <w:spacing w:after="0" w:line="240" w:lineRule="auto"/>
      </w:pPr>
      <w:r>
        <w:separator/>
      </w:r>
    </w:p>
  </w:endnote>
  <w:endnote w:type="continuationSeparator" w:id="0">
    <w:p w:rsidR="00AB1A01" w:rsidRDefault="00AB1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微软雅黑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57A1" w:rsidRDefault="00AB1A01">
    <w:pPr>
      <w:pStyle w:val="Header"/>
    </w:pPr>
    <w:r>
      <w:rPr>
        <w:noProof/>
        <w:lang w:val="en-TT" w:eastAsia="en-TT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editId="17B7CE2F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id="Rectangle 4" o:spid="_x0000_s1026" style="position:absolute;margin-left:0;margin-top:0;width:539.05pt;height:717.55pt;z-index:25167564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" filled="f">
              <w10:wrap anchorx="margin" anchory="margin"/>
            </v:rect>
          </w:pict>
        </mc:Fallback>
      </mc:AlternateContent>
    </w:r>
    <w:r>
      <w:rPr>
        <w:noProof/>
        <w:lang w:val="en-TT" w:eastAsia="en-TT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editId="016DA06E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id="Rectangle 5" o:spid="_x0000_s1026" style="position:absolute;margin-left:0;margin-top:0;width:10.1pt;height:495.9pt;z-index:25167667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rfH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jLK3x5YCAAAy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>
      <w:rPr>
        <w:noProof/>
        <w:lang w:val="en-TT" w:eastAsia="en-TT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editId="65B05265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id="Rectangle 6" o:spid="_x0000_s1026" style="position:absolute;margin-left:0;margin-top:0;width:10.1pt;height:222.3pt;z-index:25167769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" fillcolor="#d1282e [3215]" stroked="f">
              <w10:wrap anchorx="margin" anchory="margin"/>
            </v:rect>
          </w:pict>
        </mc:Fallback>
      </mc:AlternateContent>
    </w:r>
  </w:p>
  <w:p w:rsidR="002857A1" w:rsidRDefault="00AB1A01">
    <w:pPr>
      <w:pStyle w:val="Footer"/>
    </w:pPr>
    <w:r>
      <w:rPr>
        <w:noProof/>
        <w:lang w:val="en-TT" w:eastAsia="en-TT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editId="3855D841">
              <wp:simplePos x="0" y="0"/>
              <mc:AlternateContent>
                <mc:Choice Requires="wp14">
                  <wp:positionH relativeFrom="margin">
                    <wp14:pctPosHOffset>97000</wp14:pctPosHOffset>
                  </wp:positionH>
                </mc:Choice>
                <mc:Fallback>
                  <wp:positionH relativeFrom="page">
                    <wp:posOffset>6894195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492760" cy="2093595"/>
              <wp:effectExtent l="0" t="0" r="0" b="0"/>
              <wp:wrapSquare wrapText="bothSides"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2760" cy="20935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2857A1" w:rsidRDefault="00AB1A01">
                          <w:pPr>
                            <w:pStyle w:val="Title"/>
                            <w:rPr>
                              <w:spacing w:val="10"/>
                            </w:rPr>
                          </w:pPr>
                          <w:r>
                            <w:rPr>
                              <w:spacing w:val="10"/>
                              <w:sz w:val="24"/>
                              <w:szCs w:val="22"/>
                            </w:rPr>
                            <w:t>Type Personal Name</w:t>
                          </w:r>
                        </w:p>
                      </w:txbxContent>
                    </wps:txbx>
                    <wps:bodyPr rot="0" spcFirstLastPara="0" vertOverflow="overflow" horzOverflow="overflow" vert="vert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0;margin-top:0;width:38.8pt;height:164.85pt;z-index:251678720;visibility:visible;mso-wrap-style:none;mso-width-percent:50;mso-height-percent:325;mso-left-percent:970;mso-top-percent:700;mso-wrap-distance-left:9pt;mso-wrap-distance-top:0;mso-wrap-distance-right:9pt;mso-wrap-distance-bottom:0;mso-position-horizontal-relative:margin;mso-position-vertical-relative:margin;mso-width-percent:50;mso-height-percent:325;mso-left-percent:970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" filled="f" stroked="f" strokeweight=".5pt">
              <v:textbox style="layout-flow:vertical;mso-fit-shape-to-text:t" inset="0,0,0,0">
                <w:txbxContent>
                  <w:p w:rsidR="002857A1" w:rsidRDefault="00AB1A01">
                    <w:pPr>
                      <w:pStyle w:val="Title"/>
                      <w:rPr>
                        <w:spacing w:val="10"/>
                      </w:rPr>
                    </w:pPr>
                    <w:r>
                      <w:rPr>
                        <w:spacing w:val="10"/>
                        <w:sz w:val="24"/>
                        <w:szCs w:val="22"/>
                      </w:rPr>
                      <w:t>Type Personal Name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1A01" w:rsidRDefault="00AB1A01">
      <w:pPr>
        <w:spacing w:after="0" w:line="240" w:lineRule="auto"/>
      </w:pPr>
      <w:r>
        <w:separator/>
      </w:r>
    </w:p>
  </w:footnote>
  <w:footnote w:type="continuationSeparator" w:id="0">
    <w:p w:rsidR="00AB1A01" w:rsidRDefault="00AB1A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57A1" w:rsidRDefault="00AB1A01">
    <w:pPr>
      <w:pStyle w:val="Header"/>
    </w:pPr>
    <w:r>
      <w:rPr>
        <w:noProof/>
        <w:lang w:val="en-TT" w:eastAsia="en-TT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editId="5055FDF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id="Rectangle 1" o:spid="_x0000_s1026" style="position:absolute;margin-left:0;margin-top:0;width:539.05pt;height:717.55pt;z-index:25168076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" filled="f">
              <w10:wrap anchorx="margin" anchory="margin"/>
            </v:rect>
          </w:pict>
        </mc:Fallback>
      </mc:AlternateContent>
    </w:r>
    <w:r>
      <w:rPr>
        <w:noProof/>
        <w:lang w:val="en-TT" w:eastAsia="en-TT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editId="0DFDE4F3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id="Rectangle 2" o:spid="_x0000_s1026" style="position:absolute;margin-left:0;margin-top:0;width:10.1pt;height:495.9pt;z-index:25168179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NXk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mzDV5JYCAAAy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>
      <w:rPr>
        <w:noProof/>
        <w:lang w:val="en-TT" w:eastAsia="en-TT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editId="6044F26D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id="Rectangle 3" o:spid="_x0000_s1026" style="position:absolute;margin-left:0;margin-top:0;width:10.1pt;height:222.3pt;z-index:25168281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" fillcolor="#d1282e [3215]" stroked="f">
              <w10:wrap anchorx="margin" anchory="margin"/>
            </v:rect>
          </w:pict>
        </mc:Fallback>
      </mc:AlternateContent>
    </w:r>
  </w:p>
  <w:p w:rsidR="002857A1" w:rsidRDefault="002857A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B07FD"/>
    <w:multiLevelType w:val="hybridMultilevel"/>
    <w:tmpl w:val="F1B44F46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DateAndTime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E55"/>
    <w:rsid w:val="00051E1A"/>
    <w:rsid w:val="000A3E55"/>
    <w:rsid w:val="002857A1"/>
    <w:rsid w:val="00AB1A01"/>
    <w:rsid w:val="00C15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pPr>
      <w:spacing w:before="12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rPr>
      <w:b w:val="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ersonalName">
    <w:name w:val="Personal Name"/>
    <w:basedOn w:val="Title"/>
    <w:qFormat/>
    <w:rPr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pPr>
      <w:spacing w:before="12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rPr>
      <w:b w:val="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ersonalName">
    <w:name w:val="Personal Name"/>
    <w:basedOn w:val="Title"/>
    <w:qFormat/>
    <w:rPr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MOE%20Student\AppData\Roaming\Microsoft\Templates\Essenti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DC6668293804A16875C491CAF4909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BBAC93-02C1-41E1-8748-F90AAE2FFBAB}"/>
      </w:docPartPr>
      <w:docPartBody>
        <w:p w:rsidR="00000000" w:rsidRDefault="00982469">
          <w:pPr>
            <w:pStyle w:val="1DC6668293804A16875C491CAF4909D0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4019CA10DE5842B8A13F3057D6CB58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2FA939-DC5C-4452-BF1E-8D02B046B050}"/>
      </w:docPartPr>
      <w:docPartBody>
        <w:p w:rsidR="00000000" w:rsidRDefault="00982469">
          <w:pPr>
            <w:pStyle w:val="4019CA10DE5842B8A13F3057D6CB583D"/>
          </w:pPr>
          <w:r>
            <w:rPr>
              <w:rStyle w:val="PlaceholderText"/>
            </w:rPr>
            <w:t>[Type Your Name]</w:t>
          </w:r>
        </w:p>
      </w:docPartBody>
    </w:docPart>
    <w:docPart>
      <w:docPartPr>
        <w:name w:val="3ED2CCD8838A4F2DB6BB63C53DBC50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B2A5A-B88F-4FA7-817C-FF9F0A4446FB}"/>
      </w:docPartPr>
      <w:docPartBody>
        <w:p w:rsidR="00000000" w:rsidRDefault="00982469">
          <w:pPr>
            <w:pStyle w:val="3ED2CCD8838A4F2DB6BB63C53DBC50D2"/>
          </w:pPr>
          <w:r>
            <w:rPr>
              <w:rStyle w:val="PlaceholderText"/>
              <w:color w:val="000000"/>
            </w:rPr>
            <w:t>[Type your e-mail]</w:t>
          </w:r>
        </w:p>
      </w:docPartBody>
    </w:docPart>
    <w:docPart>
      <w:docPartPr>
        <w:name w:val="11A8B20BE0134F6199B0970C3DFD5D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2F35E6-ED50-4810-9DB0-0933B71BD727}"/>
      </w:docPartPr>
      <w:docPartBody>
        <w:p w:rsidR="00000000" w:rsidRDefault="00982469">
          <w:pPr>
            <w:pStyle w:val="11A8B20BE0134F6199B0970C3DFD5D28"/>
          </w:pPr>
          <w:r>
            <w:rPr>
              <w:rStyle w:val="PlaceholderText"/>
              <w:color w:val="000000"/>
            </w:rPr>
            <w:t>[Type your address]</w:t>
          </w:r>
        </w:p>
      </w:docPartBody>
    </w:docPart>
    <w:docPart>
      <w:docPartPr>
        <w:name w:val="B79323BD82B84AE291B36543FA09FB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35D9AA-0DDB-4005-BF18-087C92D26F24}"/>
      </w:docPartPr>
      <w:docPartBody>
        <w:p w:rsidR="00000000" w:rsidRDefault="00982469">
          <w:pPr>
            <w:pStyle w:val="B79323BD82B84AE291B36543FA09FBE4"/>
          </w:pPr>
          <w:r>
            <w:rPr>
              <w:rStyle w:val="PlaceholderText"/>
              <w:color w:val="000000"/>
            </w:rPr>
            <w:t>[Type your phone number]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微软雅黑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469"/>
    <w:rsid w:val="00982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1DC6668293804A16875C491CAF4909D0">
    <w:name w:val="1DC6668293804A16875C491CAF4909D0"/>
  </w:style>
  <w:style w:type="paragraph" w:customStyle="1" w:styleId="4019CA10DE5842B8A13F3057D6CB583D">
    <w:name w:val="4019CA10DE5842B8A13F3057D6CB583D"/>
  </w:style>
  <w:style w:type="paragraph" w:customStyle="1" w:styleId="3ED2CCD8838A4F2DB6BB63C53DBC50D2">
    <w:name w:val="3ED2CCD8838A4F2DB6BB63C53DBC50D2"/>
  </w:style>
  <w:style w:type="paragraph" w:customStyle="1" w:styleId="11A8B20BE0134F6199B0970C3DFD5D28">
    <w:name w:val="11A8B20BE0134F6199B0970C3DFD5D28"/>
  </w:style>
  <w:style w:type="paragraph" w:customStyle="1" w:styleId="B79323BD82B84AE291B36543FA09FBE4">
    <w:name w:val="B79323BD82B84AE291B36543FA09FBE4"/>
  </w:style>
  <w:style w:type="paragraph" w:customStyle="1" w:styleId="57B62684BE904812ADA69BF928726889">
    <w:name w:val="57B62684BE904812ADA69BF928726889"/>
  </w:style>
  <w:style w:type="paragraph" w:customStyle="1" w:styleId="56C8309569264BA29811DC5309B1D3F4">
    <w:name w:val="56C8309569264BA29811DC5309B1D3F4"/>
  </w:style>
  <w:style w:type="paragraph" w:customStyle="1" w:styleId="8874CA2E9C094C9994EB966E25C8E099">
    <w:name w:val="8874CA2E9C094C9994EB966E25C8E099"/>
  </w:style>
  <w:style w:type="paragraph" w:customStyle="1" w:styleId="573FCABBF30042FC8775519131BE3FFB">
    <w:name w:val="573FCABBF30042FC8775519131BE3FFB"/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1F497D" w:themeColor="text2"/>
    </w:rPr>
  </w:style>
  <w:style w:type="paragraph" w:customStyle="1" w:styleId="2FDC5D43FBB24019996B10F058AE4537">
    <w:name w:val="2FDC5D43FBB24019996B10F058AE4537"/>
  </w:style>
  <w:style w:type="paragraph" w:customStyle="1" w:styleId="8BEAD31AFAED4415A992740DC18D88F7">
    <w:name w:val="8BEAD31AFAED4415A992740DC18D88F7"/>
  </w:style>
  <w:style w:type="paragraph" w:customStyle="1" w:styleId="3666FBEC570449419A664D9933F784C6">
    <w:name w:val="3666FBEC570449419A664D9933F784C6"/>
  </w:style>
  <w:style w:type="paragraph" w:customStyle="1" w:styleId="832F741231F64B698370D09D0EF6A632">
    <w:name w:val="832F741231F64B698370D09D0EF6A632"/>
  </w:style>
  <w:style w:type="paragraph" w:customStyle="1" w:styleId="E82A4B06B9634D27B337009E5DAFE433">
    <w:name w:val="E82A4B06B9634D27B337009E5DAFE433"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customStyle="1" w:styleId="A20AE3296E394D769BDD7C8C4F7850E4">
    <w:name w:val="A20AE3296E394D769BDD7C8C4F7850E4"/>
  </w:style>
  <w:style w:type="paragraph" w:customStyle="1" w:styleId="3ED17790A9EF48C8ADE8B1D89431B16A">
    <w:name w:val="3ED17790A9EF48C8ADE8B1D89431B16A"/>
  </w:style>
  <w:style w:type="paragraph" w:customStyle="1" w:styleId="3DED0B67D05A4170A8E54A9C878F8D3B">
    <w:name w:val="3DED0B67D05A4170A8E54A9C878F8D3B"/>
  </w:style>
  <w:style w:type="paragraph" w:customStyle="1" w:styleId="755FF045386A409784B71D8490EECDAD">
    <w:name w:val="755FF045386A409784B71D8490EECDA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1DC6668293804A16875C491CAF4909D0">
    <w:name w:val="1DC6668293804A16875C491CAF4909D0"/>
  </w:style>
  <w:style w:type="paragraph" w:customStyle="1" w:styleId="4019CA10DE5842B8A13F3057D6CB583D">
    <w:name w:val="4019CA10DE5842B8A13F3057D6CB583D"/>
  </w:style>
  <w:style w:type="paragraph" w:customStyle="1" w:styleId="3ED2CCD8838A4F2DB6BB63C53DBC50D2">
    <w:name w:val="3ED2CCD8838A4F2DB6BB63C53DBC50D2"/>
  </w:style>
  <w:style w:type="paragraph" w:customStyle="1" w:styleId="11A8B20BE0134F6199B0970C3DFD5D28">
    <w:name w:val="11A8B20BE0134F6199B0970C3DFD5D28"/>
  </w:style>
  <w:style w:type="paragraph" w:customStyle="1" w:styleId="B79323BD82B84AE291B36543FA09FBE4">
    <w:name w:val="B79323BD82B84AE291B36543FA09FBE4"/>
  </w:style>
  <w:style w:type="paragraph" w:customStyle="1" w:styleId="57B62684BE904812ADA69BF928726889">
    <w:name w:val="57B62684BE904812ADA69BF928726889"/>
  </w:style>
  <w:style w:type="paragraph" w:customStyle="1" w:styleId="56C8309569264BA29811DC5309B1D3F4">
    <w:name w:val="56C8309569264BA29811DC5309B1D3F4"/>
  </w:style>
  <w:style w:type="paragraph" w:customStyle="1" w:styleId="8874CA2E9C094C9994EB966E25C8E099">
    <w:name w:val="8874CA2E9C094C9994EB966E25C8E099"/>
  </w:style>
  <w:style w:type="paragraph" w:customStyle="1" w:styleId="573FCABBF30042FC8775519131BE3FFB">
    <w:name w:val="573FCABBF30042FC8775519131BE3FFB"/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1F497D" w:themeColor="text2"/>
    </w:rPr>
  </w:style>
  <w:style w:type="paragraph" w:customStyle="1" w:styleId="2FDC5D43FBB24019996B10F058AE4537">
    <w:name w:val="2FDC5D43FBB24019996B10F058AE4537"/>
  </w:style>
  <w:style w:type="paragraph" w:customStyle="1" w:styleId="8BEAD31AFAED4415A992740DC18D88F7">
    <w:name w:val="8BEAD31AFAED4415A992740DC18D88F7"/>
  </w:style>
  <w:style w:type="paragraph" w:customStyle="1" w:styleId="3666FBEC570449419A664D9933F784C6">
    <w:name w:val="3666FBEC570449419A664D9933F784C6"/>
  </w:style>
  <w:style w:type="paragraph" w:customStyle="1" w:styleId="832F741231F64B698370D09D0EF6A632">
    <w:name w:val="832F741231F64B698370D09D0EF6A632"/>
  </w:style>
  <w:style w:type="paragraph" w:customStyle="1" w:styleId="E82A4B06B9634D27B337009E5DAFE433">
    <w:name w:val="E82A4B06B9634D27B337009E5DAFE433"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customStyle="1" w:styleId="A20AE3296E394D769BDD7C8C4F7850E4">
    <w:name w:val="A20AE3296E394D769BDD7C8C4F7850E4"/>
  </w:style>
  <w:style w:type="paragraph" w:customStyle="1" w:styleId="3ED17790A9EF48C8ADE8B1D89431B16A">
    <w:name w:val="3ED17790A9EF48C8ADE8B1D89431B16A"/>
  </w:style>
  <w:style w:type="paragraph" w:customStyle="1" w:styleId="3DED0B67D05A4170A8E54A9C878F8D3B">
    <w:name w:val="3DED0B67D05A4170A8E54A9C878F8D3B"/>
  </w:style>
  <w:style w:type="paragraph" w:customStyle="1" w:styleId="755FF045386A409784B71D8490EECDAD">
    <w:name w:val="755FF045386A409784B71D8490EECD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uhaus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87 Hercules Avenue, Egypt Village, Point Fortin.</CompanyAddress>
  <CompanyPhone>1868-736-6278</CompanyPhone>
  <CompanyFax/>
  <CompanyEmail>Hershaashby@gmail.com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E1B7B4A-56C7-47FC-A2DF-0FE98E5D8F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1A189ECE-6D45-4142-BB1F-2A8CE14F6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EssentialResume.dotx</Template>
  <TotalTime>28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hersha bruce</dc:creator>
  <cp:lastModifiedBy>MOE Student</cp:lastModifiedBy>
  <cp:revision>1</cp:revision>
  <dcterms:created xsi:type="dcterms:W3CDTF">2017-12-21T21:57:00Z</dcterms:created>
  <dcterms:modified xsi:type="dcterms:W3CDTF">2017-12-21T22:26:00Z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TC018408399991</vt:lpwstr>
  </property>
</Properties>
</file>