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BC5" w:rsidRPr="006A5BC5" w:rsidRDefault="006A5BC5" w:rsidP="006A5BC5">
      <w:pPr>
        <w:pStyle w:val="PersonalName"/>
        <w:rPr>
          <w:sz w:val="44"/>
          <w:szCs w:val="44"/>
        </w:rPr>
      </w:pPr>
      <w:r w:rsidRPr="006A5BC5">
        <w:rPr>
          <w:sz w:val="44"/>
          <w:szCs w:val="44"/>
        </w:rPr>
        <w:t>Resume</w:t>
      </w:r>
    </w:p>
    <w:p w:rsidR="006A5BC5" w:rsidRPr="00395225" w:rsidRDefault="006A5BC5" w:rsidP="006A5BC5">
      <w:pPr>
        <w:pStyle w:val="PersonalName"/>
        <w:rPr>
          <w:sz w:val="36"/>
          <w:szCs w:val="36"/>
        </w:rPr>
      </w:pPr>
      <w:r w:rsidRPr="00395225">
        <w:rPr>
          <w:sz w:val="36"/>
          <w:szCs w:val="36"/>
        </w:rPr>
        <w:t>Shenelle charles</w:t>
      </w:r>
    </w:p>
    <w:sdt>
      <w:sdtPr>
        <w:alias w:val="E-mail Address"/>
        <w:tag w:val=""/>
        <w:id w:val="527535243"/>
        <w:placeholder>
          <w:docPart w:val="62402D15D1484D8C840E470B9768CA1F"/>
        </w:placeholder>
        <w:dataBinding w:prefixMappings="xmlns:ns0='http://schemas.microsoft.com/office/2006/coverPageProps' " w:xpath="/ns0:CoverPageProperties[1]/ns0:CompanyEmail[1]" w:storeItemID="{55AF091B-3C7A-41E3-B477-F2FDAA23CFDA}"/>
        <w:text/>
      </w:sdtPr>
      <w:sdtContent>
        <w:p w:rsidR="006A5BC5" w:rsidRDefault="006A5BC5" w:rsidP="006A5BC5">
          <w:pPr>
            <w:pStyle w:val="NoSpacing"/>
          </w:pPr>
          <w:r>
            <w:t>Shenellecharles34@gmail.com</w:t>
          </w:r>
        </w:p>
      </w:sdtContent>
    </w:sdt>
    <w:sdt>
      <w:sdtPr>
        <w:alias w:val="Address"/>
        <w:tag w:val=""/>
        <w:id w:val="539556739"/>
        <w:placeholder>
          <w:docPart w:val="CD670329B21F402E9EE327C643669D95"/>
        </w:placeholder>
        <w:dataBinding w:prefixMappings="xmlns:ns0='http://schemas.microsoft.com/office/2006/coverPageProps' " w:xpath="/ns0:CoverPageProperties[1]/ns0:CompanyAddress[1]" w:storeItemID="{55AF091B-3C7A-41E3-B477-F2FDAA23CFDA}"/>
        <w:text/>
      </w:sdtPr>
      <w:sdtContent>
        <w:p w:rsidR="006A5BC5" w:rsidRDefault="006A5BC5" w:rsidP="006A5BC5">
          <w:pPr>
            <w:pStyle w:val="NoSpacing"/>
          </w:pPr>
          <w:r>
            <w:t>#18/4 d Mon-Repos Road Morvant</w:t>
          </w:r>
        </w:p>
      </w:sdtContent>
    </w:sdt>
    <w:sdt>
      <w:sdtPr>
        <w:alias w:val="Phone"/>
        <w:tag w:val=""/>
        <w:id w:val="1357783703"/>
        <w:placeholder>
          <w:docPart w:val="7170310C382C4D23B67EC3DC4A7B521F"/>
        </w:placeholder>
        <w:dataBinding w:prefixMappings="xmlns:ns0='http://schemas.microsoft.com/office/2006/coverPageProps' " w:xpath="/ns0:CoverPageProperties[1]/ns0:CompanyPhone[1]" w:storeItemID="{55AF091B-3C7A-41E3-B477-F2FDAA23CFDA}"/>
        <w:text/>
      </w:sdtPr>
      <w:sdtContent>
        <w:p w:rsidR="006A5BC5" w:rsidRDefault="006A5BC5" w:rsidP="006A5BC5">
          <w:pPr>
            <w:pStyle w:val="NoSpacing"/>
          </w:pPr>
          <w:r>
            <w:t>1 868 346-6063</w:t>
          </w:r>
        </w:p>
      </w:sdtContent>
    </w:sdt>
    <w:sdt>
      <w:sdtPr>
        <w:rPr>
          <w:rStyle w:val="PlaceholderText"/>
          <w:color w:val="000000"/>
        </w:rPr>
        <w:id w:val="1753779621"/>
        <w:placeholder>
          <w:docPart w:val="ABEF04C46DDD40769D811C250EDB0DC6"/>
        </w:placeholder>
        <w:showingPlcHdr/>
        <w:text/>
      </w:sdtPr>
      <w:sdtContent>
        <w:p w:rsidR="006A5BC5" w:rsidRDefault="006A5BC5" w:rsidP="006A5BC5">
          <w:r>
            <w:rPr>
              <w:rStyle w:val="PlaceholderText"/>
              <w:color w:val="000000"/>
            </w:rPr>
            <w:t>[Type your website]</w:t>
          </w:r>
        </w:p>
      </w:sdtContent>
    </w:sdt>
    <w:p w:rsidR="006E5BFF" w:rsidRDefault="006E5BFF"/>
    <w:p w:rsidR="006E5BFF" w:rsidRDefault="006F76D0">
      <w:pPr>
        <w:pStyle w:val="SectionHeading"/>
      </w:pPr>
      <w:r>
        <w:t>Objectives</w:t>
      </w:r>
    </w:p>
    <w:p w:rsidR="006E5BFF" w:rsidRDefault="009B7B7B">
      <w:r w:rsidRPr="009B7B7B">
        <w:t>I want this job to hold me until I am finished with my schooling both in Servol and Nursing</w:t>
      </w:r>
      <w:r>
        <w:t>.</w:t>
      </w:r>
    </w:p>
    <w:p w:rsidR="006E5BFF" w:rsidRDefault="006F76D0">
      <w:pPr>
        <w:pStyle w:val="SectionHeading"/>
      </w:pPr>
      <w:r>
        <w:t>Education</w:t>
      </w:r>
    </w:p>
    <w:p w:rsidR="006E5BFF" w:rsidRDefault="009B7B7B">
      <w:pPr>
        <w:pStyle w:val="Subsection"/>
      </w:pPr>
      <w:r>
        <w:t xml:space="preserve">South-East </w:t>
      </w:r>
      <w:r w:rsidR="00395225">
        <w:t>Port-of-Spain Secondary S</w:t>
      </w:r>
      <w:r>
        <w:t>chool</w:t>
      </w:r>
    </w:p>
    <w:p w:rsidR="006E5BFF" w:rsidRDefault="009B7B7B">
      <w:pPr>
        <w:rPr>
          <w:rStyle w:val="IntenseEmphasis"/>
        </w:rPr>
      </w:pPr>
      <w:r w:rsidRPr="006A5BC5">
        <w:rPr>
          <w:b/>
          <w:bCs/>
          <w:i/>
          <w:iCs/>
        </w:rPr>
        <w:t>21</w:t>
      </w:r>
      <w:r w:rsidRPr="006A5BC5">
        <w:rPr>
          <w:b/>
          <w:bCs/>
          <w:i/>
          <w:iCs/>
          <w:vertAlign w:val="superscript"/>
        </w:rPr>
        <w:t>st</w:t>
      </w:r>
      <w:r w:rsidRPr="006A5BC5">
        <w:rPr>
          <w:b/>
          <w:bCs/>
          <w:i/>
          <w:iCs/>
        </w:rPr>
        <w:t xml:space="preserve"> June 2016</w:t>
      </w:r>
      <w:r w:rsidR="006A5BC5" w:rsidRPr="006A5BC5">
        <w:t xml:space="preserve"> </w:t>
      </w:r>
      <w:r w:rsidR="006A5BC5">
        <w:t xml:space="preserve">– March 2017 </w:t>
      </w:r>
    </w:p>
    <w:p w:rsidR="006E5BFF" w:rsidRDefault="009B7B7B">
      <w:pPr>
        <w:pStyle w:val="ListParagraph"/>
        <w:numPr>
          <w:ilvl w:val="0"/>
          <w:numId w:val="4"/>
        </w:numPr>
        <w:ind w:hanging="288"/>
      </w:pPr>
      <w:r>
        <w:t xml:space="preserve">Merit Award </w:t>
      </w:r>
    </w:p>
    <w:p w:rsidR="00395225" w:rsidRDefault="00395225">
      <w:pPr>
        <w:pStyle w:val="ListParagraph"/>
        <w:numPr>
          <w:ilvl w:val="0"/>
          <w:numId w:val="4"/>
        </w:numPr>
        <w:ind w:hanging="288"/>
      </w:pPr>
      <w:r>
        <w:t>English A</w:t>
      </w:r>
    </w:p>
    <w:p w:rsidR="00395225" w:rsidRDefault="00395225">
      <w:pPr>
        <w:pStyle w:val="ListParagraph"/>
        <w:numPr>
          <w:ilvl w:val="0"/>
          <w:numId w:val="4"/>
        </w:numPr>
        <w:ind w:hanging="288"/>
      </w:pPr>
      <w:r>
        <w:t xml:space="preserve">Geography </w:t>
      </w:r>
    </w:p>
    <w:p w:rsidR="006E5BFF" w:rsidRDefault="006F76D0">
      <w:pPr>
        <w:pStyle w:val="SectionHeading"/>
      </w:pPr>
      <w:r>
        <w:t>Experience</w:t>
      </w:r>
    </w:p>
    <w:p w:rsidR="006E5BFF" w:rsidRDefault="009B7B7B">
      <w:pPr>
        <w:pStyle w:val="Subsection"/>
        <w:rPr>
          <w:vanish/>
          <w:specVanish/>
        </w:rPr>
      </w:pPr>
      <w:r>
        <w:t>Prestige Holdings Limited, Subway</w:t>
      </w:r>
    </w:p>
    <w:p w:rsidR="006E5BFF" w:rsidRDefault="006F76D0">
      <w:pPr>
        <w:pStyle w:val="NoSpacing"/>
        <w:rPr>
          <w:rFonts w:asciiTheme="majorHAnsi" w:eastAsiaTheme="majorEastAsia" w:hAnsiTheme="majorHAnsi" w:cstheme="majorBidi"/>
          <w:color w:val="7A7A7A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7A7A7A" w:themeColor="accent1"/>
          <w:sz w:val="26"/>
          <w:szCs w:val="26"/>
        </w:rPr>
        <w:t xml:space="preserve"> | </w:t>
      </w:r>
      <w:r w:rsidR="009B7B7B" w:rsidRPr="009B7B7B">
        <w:rPr>
          <w:rFonts w:asciiTheme="majorHAnsi" w:eastAsiaTheme="majorEastAsia" w:hAnsiTheme="majorHAnsi" w:cstheme="majorBidi"/>
          <w:color w:val="7A7A7A" w:themeColor="accent1"/>
          <w:sz w:val="26"/>
          <w:szCs w:val="26"/>
        </w:rPr>
        <w:t>47-49 Port of Spain, Sackville St</w:t>
      </w:r>
    </w:p>
    <w:p w:rsidR="006A5BC5" w:rsidRDefault="006A5BC5">
      <w:pPr>
        <w:rPr>
          <w:rStyle w:val="IntenseEmphasis"/>
        </w:rPr>
      </w:pPr>
    </w:p>
    <w:p w:rsidR="00395225" w:rsidRPr="006A5BC5" w:rsidRDefault="006A5BC5">
      <w:pPr>
        <w:rPr>
          <w:rStyle w:val="IntenseEmphasis"/>
          <w:color w:val="auto"/>
        </w:rPr>
      </w:pPr>
      <w:r w:rsidRPr="006A5BC5">
        <w:rPr>
          <w:rStyle w:val="IntenseEmphasis"/>
          <w:color w:val="auto"/>
        </w:rPr>
        <w:t xml:space="preserve">Position: </w:t>
      </w:r>
      <w:r w:rsidR="009B7B7B" w:rsidRPr="006A5BC5">
        <w:rPr>
          <w:rStyle w:val="IntenseEmphasis"/>
          <w:color w:val="auto"/>
        </w:rPr>
        <w:t>Sandwich Artist</w:t>
      </w:r>
    </w:p>
    <w:p w:rsidR="006E5BFF" w:rsidRDefault="009B7B7B">
      <w:pPr>
        <w:rPr>
          <w:rStyle w:val="Emphasis"/>
        </w:rPr>
      </w:pPr>
      <w:r>
        <w:rPr>
          <w:rStyle w:val="IntenseEmphasis"/>
        </w:rPr>
        <w:t xml:space="preserve"> </w:t>
      </w:r>
      <w:r>
        <w:rPr>
          <w:rStyle w:val="Emphasis"/>
        </w:rPr>
        <w:t>21</w:t>
      </w:r>
      <w:r w:rsidRPr="009B7B7B">
        <w:rPr>
          <w:rStyle w:val="Emphasis"/>
          <w:vertAlign w:val="superscript"/>
        </w:rPr>
        <w:t>st</w:t>
      </w:r>
      <w:r>
        <w:rPr>
          <w:rStyle w:val="Emphasis"/>
        </w:rPr>
        <w:t xml:space="preserve"> July 2016 –</w:t>
      </w:r>
      <w:r w:rsidR="006F76D0">
        <w:rPr>
          <w:rStyle w:val="Emphasis"/>
        </w:rPr>
        <w:t xml:space="preserve"> </w:t>
      </w:r>
      <w:r>
        <w:rPr>
          <w:rStyle w:val="Emphasis"/>
        </w:rPr>
        <w:t>March 2017</w:t>
      </w:r>
    </w:p>
    <w:p w:rsidR="006E5BFF" w:rsidRDefault="009B7B7B">
      <w:r>
        <w:t>To take customers’ orders, make sandwiches or salads, cash, prep vegetables and meats and also clean the dining area and bathrooms.</w:t>
      </w:r>
    </w:p>
    <w:p w:rsidR="006E5BFF" w:rsidRDefault="006F76D0">
      <w:pPr>
        <w:pStyle w:val="SectionHeading"/>
      </w:pPr>
      <w:r>
        <w:t>Skills</w:t>
      </w:r>
    </w:p>
    <w:p w:rsidR="00395225" w:rsidRDefault="00395225" w:rsidP="00395225">
      <w:pPr>
        <w:pStyle w:val="ListParagraph"/>
        <w:numPr>
          <w:ilvl w:val="0"/>
          <w:numId w:val="4"/>
        </w:numPr>
      </w:pPr>
      <w:r>
        <w:t>Cosmetology</w:t>
      </w:r>
    </w:p>
    <w:p w:rsidR="006E5BFF" w:rsidRDefault="00395225" w:rsidP="00395225">
      <w:pPr>
        <w:pStyle w:val="ListParagraph"/>
        <w:numPr>
          <w:ilvl w:val="0"/>
          <w:numId w:val="4"/>
        </w:numPr>
      </w:pPr>
      <w:r>
        <w:t xml:space="preserve">Communication skills   </w:t>
      </w:r>
    </w:p>
    <w:p w:rsidR="006E5BFF" w:rsidRDefault="006E5BFF">
      <w:pPr>
        <w:spacing w:line="276" w:lineRule="auto"/>
      </w:pPr>
      <w:bookmarkStart w:id="0" w:name="_GoBack"/>
      <w:bookmarkEnd w:id="0"/>
    </w:p>
    <w:sectPr w:rsidR="006E5BFF">
      <w:footerReference w:type="default" r:id="rId12"/>
      <w:headerReference w:type="first" r:id="rId13"/>
      <w:pgSz w:w="12240" w:h="15840"/>
      <w:pgMar w:top="1080" w:right="1080" w:bottom="1080" w:left="108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76D0" w:rsidRDefault="006F76D0">
      <w:pPr>
        <w:spacing w:after="0" w:line="240" w:lineRule="auto"/>
      </w:pPr>
      <w:r>
        <w:separator/>
      </w:r>
    </w:p>
  </w:endnote>
  <w:endnote w:type="continuationSeparator" w:id="0">
    <w:p w:rsidR="006F76D0" w:rsidRDefault="006F76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微软雅黑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5BFF" w:rsidRDefault="006F76D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editId="17B7CE2F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id="Rectangle 4" o:spid="_x0000_s1026" style="position:absolute;margin-left:0;margin-top:0;width:539.05pt;height:717.55pt;z-index:25167564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" fill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editId="016DA06E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5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id="Rectangle 5" o:spid="_x0000_s1026" style="position:absolute;margin-left:0;margin-top:0;width:10.1pt;height:495.9pt;z-index:25167667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" fillcolor="black [3213]" strok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editId="65B05265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id="Rectangle 6" o:spid="_x0000_s1026" style="position:absolute;margin-left:0;margin-top:0;width:10.1pt;height:222.3pt;z-index:25167769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" fillcolor="#d1282e [3215]" stroked="f">
              <w10:wrap anchorx="margin" anchory="margin"/>
            </v:rect>
          </w:pict>
        </mc:Fallback>
      </mc:AlternateContent>
    </w:r>
  </w:p>
  <w:p w:rsidR="006E5BFF" w:rsidRDefault="006F76D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editId="3855D841">
              <wp:simplePos x="0" y="0"/>
              <mc:AlternateContent>
                <mc:Choice Requires="wp14">
                  <wp:positionH relativeFrom="margin">
                    <wp14:pctPosHOffset>97000</wp14:pctPosHOffset>
                  </wp:positionH>
                </mc:Choice>
                <mc:Fallback>
                  <wp:positionH relativeFrom="page">
                    <wp:posOffset>6894195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492760" cy="2093595"/>
              <wp:effectExtent l="0" t="0" r="0" b="0"/>
              <wp:wrapSquare wrapText="bothSides"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2760" cy="20935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6E5BFF" w:rsidRDefault="006F76D0">
                          <w:pPr>
                            <w:pStyle w:val="Title"/>
                            <w:rPr>
                              <w:spacing w:val="10"/>
                            </w:rPr>
                          </w:pPr>
                          <w:r>
                            <w:rPr>
                              <w:spacing w:val="10"/>
                              <w:sz w:val="24"/>
                              <w:szCs w:val="22"/>
                            </w:rPr>
                            <w:t>Type Personal Name</w:t>
                          </w:r>
                        </w:p>
                      </w:txbxContent>
                    </wps:txbx>
                    <wps:bodyPr rot="0" spcFirstLastPara="0" vertOverflow="overflow" horzOverflow="overflow" vert="vert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0;margin-top:0;width:38.8pt;height:164.85pt;z-index:251678720;visibility:visible;mso-wrap-style:none;mso-width-percent:50;mso-height-percent:325;mso-left-percent:970;mso-top-percent:700;mso-wrap-distance-left:9pt;mso-wrap-distance-top:0;mso-wrap-distance-right:9pt;mso-wrap-distance-bottom:0;mso-position-horizontal-relative:margin;mso-position-vertical-relative:margin;mso-width-percent:50;mso-height-percent:325;mso-left-percent:970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" filled="f" stroked="f" strokeweight=".5pt">
              <v:textbox style="layout-flow:vertical;mso-fit-shape-to-text:t" inset="0,0,0,0">
                <w:txbxContent>
                  <w:p w:rsidR="006E5BFF" w:rsidRDefault="006F76D0">
                    <w:pPr>
                      <w:pStyle w:val="Title"/>
                      <w:rPr>
                        <w:spacing w:val="10"/>
                      </w:rPr>
                    </w:pPr>
                    <w:r>
                      <w:rPr>
                        <w:spacing w:val="10"/>
                        <w:sz w:val="24"/>
                        <w:szCs w:val="22"/>
                      </w:rPr>
                      <w:t>Type Personal Name</w:t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76D0" w:rsidRDefault="006F76D0">
      <w:pPr>
        <w:spacing w:after="0" w:line="240" w:lineRule="auto"/>
      </w:pPr>
      <w:r>
        <w:separator/>
      </w:r>
    </w:p>
  </w:footnote>
  <w:footnote w:type="continuationSeparator" w:id="0">
    <w:p w:rsidR="006F76D0" w:rsidRDefault="006F76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5BFF" w:rsidRDefault="006F76D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editId="5055FDFE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id="Rectangle 1" o:spid="_x0000_s1026" style="position:absolute;margin-left:0;margin-top:0;width:539.05pt;height:717.55pt;z-index:25168076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" fill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editId="0DFDE4F3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id="Rectangle 2" o:spid="_x0000_s1026" style="position:absolute;margin-left:0;margin-top:0;width:10.1pt;height:495.9pt;z-index:25168179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" fillcolor="black [3213]" strok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editId="6044F26D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id="Rectangle 3" o:spid="_x0000_s1026" style="position:absolute;margin-left:0;margin-top:0;width:10.1pt;height:222.3pt;z-index:25168281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" fillcolor="#d1282e [3215]" stroked="f">
              <w10:wrap anchorx="margin" anchory="margin"/>
            </v:rect>
          </w:pict>
        </mc:Fallback>
      </mc:AlternateContent>
    </w:r>
  </w:p>
  <w:p w:rsidR="006E5BFF" w:rsidRDefault="006E5BF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B07FD"/>
    <w:multiLevelType w:val="hybridMultilevel"/>
    <w:tmpl w:val="979CBFA4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DateAndTime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B7B"/>
    <w:rsid w:val="00395225"/>
    <w:rsid w:val="006A5BC5"/>
    <w:rsid w:val="006E5BFF"/>
    <w:rsid w:val="006F76D0"/>
    <w:rsid w:val="009B7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8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7A7A7A" w:themeColor="accent1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7F7F7F" w:themeColor="text1" w:themeTint="80"/>
      <w:sz w:val="2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7A7A7A" w:themeColor="accent1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D1282E" w:themeColor="text2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qFormat/>
    <w:pPr>
      <w:spacing w:before="120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Subsection">
    <w:name w:val="Subsection"/>
    <w:basedOn w:val="Heading2"/>
    <w:qFormat/>
    <w:rPr>
      <w:b w:val="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PersonalName">
    <w:name w:val="Personal Name"/>
    <w:basedOn w:val="Title"/>
    <w:qFormat/>
    <w:rPr>
      <w:sz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8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7A7A7A" w:themeColor="accent1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7F7F7F" w:themeColor="text1" w:themeTint="80"/>
      <w:sz w:val="2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7A7A7A" w:themeColor="accent1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D1282E" w:themeColor="text2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qFormat/>
    <w:pPr>
      <w:spacing w:before="120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Subsection">
    <w:name w:val="Subsection"/>
    <w:basedOn w:val="Heading2"/>
    <w:qFormat/>
    <w:rPr>
      <w:b w:val="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PersonalName">
    <w:name w:val="Personal Name"/>
    <w:basedOn w:val="Title"/>
    <w:qFormat/>
    <w:rPr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ent6\AppData\Roaming\Microsoft\Templates\Essential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2402D15D1484D8C840E470B9768CA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F560E4-CB62-451F-82F3-8F543F512195}"/>
      </w:docPartPr>
      <w:docPartBody>
        <w:p w:rsidR="00000000" w:rsidRDefault="00B0737A" w:rsidP="00B0737A">
          <w:pPr>
            <w:pStyle w:val="62402D15D1484D8C840E470B9768CA1F"/>
          </w:pPr>
          <w:r>
            <w:rPr>
              <w:rStyle w:val="PlaceholderText"/>
              <w:color w:val="000000"/>
            </w:rPr>
            <w:t>[Type your e-mail]</w:t>
          </w:r>
        </w:p>
      </w:docPartBody>
    </w:docPart>
    <w:docPart>
      <w:docPartPr>
        <w:name w:val="CD670329B21F402E9EE327C643669D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B08EA7-76E7-4BCE-8B37-A44FC7A28595}"/>
      </w:docPartPr>
      <w:docPartBody>
        <w:p w:rsidR="00000000" w:rsidRDefault="00B0737A" w:rsidP="00B0737A">
          <w:pPr>
            <w:pStyle w:val="CD670329B21F402E9EE327C643669D95"/>
          </w:pPr>
          <w:r>
            <w:rPr>
              <w:rStyle w:val="PlaceholderText"/>
              <w:color w:val="000000"/>
            </w:rPr>
            <w:t>[Type your address]</w:t>
          </w:r>
        </w:p>
      </w:docPartBody>
    </w:docPart>
    <w:docPart>
      <w:docPartPr>
        <w:name w:val="7170310C382C4D23B67EC3DC4A7B52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820125-46EB-4550-A18C-5A004272F1BF}"/>
      </w:docPartPr>
      <w:docPartBody>
        <w:p w:rsidR="00000000" w:rsidRDefault="00B0737A" w:rsidP="00B0737A">
          <w:pPr>
            <w:pStyle w:val="7170310C382C4D23B67EC3DC4A7B521F"/>
          </w:pPr>
          <w:r>
            <w:rPr>
              <w:rStyle w:val="PlaceholderText"/>
              <w:color w:val="000000"/>
            </w:rPr>
            <w:t>[Type your phone number]</w:t>
          </w:r>
        </w:p>
      </w:docPartBody>
    </w:docPart>
    <w:docPart>
      <w:docPartPr>
        <w:name w:val="ABEF04C46DDD40769D811C250EDB0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4F3FC4-73BB-4AC0-8C37-319580622AF9}"/>
      </w:docPartPr>
      <w:docPartBody>
        <w:p w:rsidR="00000000" w:rsidRDefault="00B0737A" w:rsidP="00B0737A">
          <w:pPr>
            <w:pStyle w:val="ABEF04C46DDD40769D811C250EDB0DC6"/>
          </w:pPr>
          <w:r>
            <w:rPr>
              <w:rStyle w:val="PlaceholderText"/>
              <w:color w:val="000000"/>
            </w:rPr>
            <w:t>[Type your website]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微软雅黑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37A"/>
    <w:rsid w:val="005F01E0"/>
    <w:rsid w:val="00B07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sid w:val="00B0737A"/>
    <w:rPr>
      <w:color w:val="808080"/>
    </w:rPr>
  </w:style>
  <w:style w:type="paragraph" w:customStyle="1" w:styleId="886098FE31BA4F988FC5B9E7DCFEFC09">
    <w:name w:val="886098FE31BA4F988FC5B9E7DCFEFC09"/>
  </w:style>
  <w:style w:type="paragraph" w:customStyle="1" w:styleId="2EFEF7E9E5B247C29F178D03C75F746E">
    <w:name w:val="2EFEF7E9E5B247C29F178D03C75F746E"/>
  </w:style>
  <w:style w:type="paragraph" w:customStyle="1" w:styleId="43E7A097B4E34DACAED24ACF020137C3">
    <w:name w:val="43E7A097B4E34DACAED24ACF020137C3"/>
  </w:style>
  <w:style w:type="paragraph" w:customStyle="1" w:styleId="61ED8F4E0A4C4B3AB453681FD149ECFA">
    <w:name w:val="61ED8F4E0A4C4B3AB453681FD149ECFA"/>
  </w:style>
  <w:style w:type="paragraph" w:customStyle="1" w:styleId="275DDE8EE2FB4E0E8CA2C1CB7A317F17">
    <w:name w:val="275DDE8EE2FB4E0E8CA2C1CB7A317F17"/>
  </w:style>
  <w:style w:type="paragraph" w:customStyle="1" w:styleId="6C28BF6C498E48BB870BA67B2594C6BD">
    <w:name w:val="6C28BF6C498E48BB870BA67B2594C6BD"/>
  </w:style>
  <w:style w:type="paragraph" w:customStyle="1" w:styleId="94A87650BAF54269B97382352CAED058">
    <w:name w:val="94A87650BAF54269B97382352CAED058"/>
  </w:style>
  <w:style w:type="paragraph" w:customStyle="1" w:styleId="6A16D3906D89466DBF6D69D1DE9766C4">
    <w:name w:val="6A16D3906D89466DBF6D69D1DE9766C4"/>
  </w:style>
  <w:style w:type="paragraph" w:customStyle="1" w:styleId="2A177ADF26FB4ED1A7EB183FE19C7487">
    <w:name w:val="2A177ADF26FB4ED1A7EB183FE19C7487"/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1F497D" w:themeColor="text2"/>
    </w:rPr>
  </w:style>
  <w:style w:type="paragraph" w:customStyle="1" w:styleId="F42F2BB0756E477AB5639540DF024B67">
    <w:name w:val="F42F2BB0756E477AB5639540DF024B67"/>
  </w:style>
  <w:style w:type="paragraph" w:customStyle="1" w:styleId="12F4AF69C2AB44EAB87F9855B7E403B9">
    <w:name w:val="12F4AF69C2AB44EAB87F9855B7E403B9"/>
  </w:style>
  <w:style w:type="paragraph" w:customStyle="1" w:styleId="CC1E915FC1874359B35474750607A02B">
    <w:name w:val="CC1E915FC1874359B35474750607A02B"/>
  </w:style>
  <w:style w:type="paragraph" w:customStyle="1" w:styleId="C01D5A3C0DCF4AFCA8BDAD10FA6F6541">
    <w:name w:val="C01D5A3C0DCF4AFCA8BDAD10FA6F6541"/>
  </w:style>
  <w:style w:type="paragraph" w:customStyle="1" w:styleId="9EE3759F436E41F8BB3B9B077B55B9A6">
    <w:name w:val="9EE3759F436E41F8BB3B9B077B55B9A6"/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customStyle="1" w:styleId="ADCBDACBCDD14C31AE00AC6CCBB40DDD">
    <w:name w:val="ADCBDACBCDD14C31AE00AC6CCBB40DDD"/>
  </w:style>
  <w:style w:type="paragraph" w:customStyle="1" w:styleId="F7E11B7D569A47CE88728224EB4484B6">
    <w:name w:val="F7E11B7D569A47CE88728224EB4484B6"/>
  </w:style>
  <w:style w:type="paragraph" w:customStyle="1" w:styleId="9C1273A790154EC9889286807A1137A1">
    <w:name w:val="9C1273A790154EC9889286807A1137A1"/>
  </w:style>
  <w:style w:type="paragraph" w:customStyle="1" w:styleId="6B4B8EAED1A34AB5872ACF71C3FEF079">
    <w:name w:val="6B4B8EAED1A34AB5872ACF71C3FEF079"/>
  </w:style>
  <w:style w:type="paragraph" w:customStyle="1" w:styleId="B33D8377D1AE410995C49A12440AB47D">
    <w:name w:val="B33D8377D1AE410995C49A12440AB47D"/>
    <w:rsid w:val="00B0737A"/>
  </w:style>
  <w:style w:type="paragraph" w:customStyle="1" w:styleId="5D3A989011CA4FD0B2F507C51577E69C">
    <w:name w:val="5D3A989011CA4FD0B2F507C51577E69C"/>
    <w:rsid w:val="00B0737A"/>
  </w:style>
  <w:style w:type="paragraph" w:customStyle="1" w:styleId="78DA0B8237114E599BE00C1DC213599C">
    <w:name w:val="78DA0B8237114E599BE00C1DC213599C"/>
    <w:rsid w:val="00B0737A"/>
  </w:style>
  <w:style w:type="paragraph" w:customStyle="1" w:styleId="C8EBEF6123094D51A0FDA3DE88917999">
    <w:name w:val="C8EBEF6123094D51A0FDA3DE88917999"/>
    <w:rsid w:val="00B0737A"/>
  </w:style>
  <w:style w:type="paragraph" w:customStyle="1" w:styleId="F1E050448D32424D846A6F3685E7637B">
    <w:name w:val="F1E050448D32424D846A6F3685E7637B"/>
    <w:rsid w:val="00B0737A"/>
  </w:style>
  <w:style w:type="paragraph" w:customStyle="1" w:styleId="545015312A9A4D529304293F118A2B3E">
    <w:name w:val="545015312A9A4D529304293F118A2B3E"/>
    <w:rsid w:val="00B0737A"/>
  </w:style>
  <w:style w:type="paragraph" w:customStyle="1" w:styleId="95B44C978972497FAF7B159EC824DED3">
    <w:name w:val="95B44C978972497FAF7B159EC824DED3"/>
    <w:rsid w:val="00B0737A"/>
  </w:style>
  <w:style w:type="paragraph" w:customStyle="1" w:styleId="F6885A9D444448DA9FECC2D5D721C01A">
    <w:name w:val="F6885A9D444448DA9FECC2D5D721C01A"/>
    <w:rsid w:val="00B0737A"/>
  </w:style>
  <w:style w:type="paragraph" w:customStyle="1" w:styleId="29887609B96047138E2060FD132EDB66">
    <w:name w:val="29887609B96047138E2060FD132EDB66"/>
    <w:rsid w:val="00B0737A"/>
  </w:style>
  <w:style w:type="paragraph" w:customStyle="1" w:styleId="F6DC0B23FE374D309C22311C692258D2">
    <w:name w:val="F6DC0B23FE374D309C22311C692258D2"/>
    <w:rsid w:val="00B0737A"/>
  </w:style>
  <w:style w:type="paragraph" w:customStyle="1" w:styleId="1405A258F3DB4E4590BE15783CDA260F">
    <w:name w:val="1405A258F3DB4E4590BE15783CDA260F"/>
    <w:rsid w:val="00B0737A"/>
  </w:style>
  <w:style w:type="paragraph" w:customStyle="1" w:styleId="62402D15D1484D8C840E470B9768CA1F">
    <w:name w:val="62402D15D1484D8C840E470B9768CA1F"/>
    <w:rsid w:val="00B0737A"/>
  </w:style>
  <w:style w:type="paragraph" w:customStyle="1" w:styleId="CD670329B21F402E9EE327C643669D95">
    <w:name w:val="CD670329B21F402E9EE327C643669D95"/>
    <w:rsid w:val="00B0737A"/>
  </w:style>
  <w:style w:type="paragraph" w:customStyle="1" w:styleId="7170310C382C4D23B67EC3DC4A7B521F">
    <w:name w:val="7170310C382C4D23B67EC3DC4A7B521F"/>
    <w:rsid w:val="00B0737A"/>
  </w:style>
  <w:style w:type="paragraph" w:customStyle="1" w:styleId="ABEF04C46DDD40769D811C250EDB0DC6">
    <w:name w:val="ABEF04C46DDD40769D811C250EDB0DC6"/>
    <w:rsid w:val="00B0737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sid w:val="00B0737A"/>
    <w:rPr>
      <w:color w:val="808080"/>
    </w:rPr>
  </w:style>
  <w:style w:type="paragraph" w:customStyle="1" w:styleId="886098FE31BA4F988FC5B9E7DCFEFC09">
    <w:name w:val="886098FE31BA4F988FC5B9E7DCFEFC09"/>
  </w:style>
  <w:style w:type="paragraph" w:customStyle="1" w:styleId="2EFEF7E9E5B247C29F178D03C75F746E">
    <w:name w:val="2EFEF7E9E5B247C29F178D03C75F746E"/>
  </w:style>
  <w:style w:type="paragraph" w:customStyle="1" w:styleId="43E7A097B4E34DACAED24ACF020137C3">
    <w:name w:val="43E7A097B4E34DACAED24ACF020137C3"/>
  </w:style>
  <w:style w:type="paragraph" w:customStyle="1" w:styleId="61ED8F4E0A4C4B3AB453681FD149ECFA">
    <w:name w:val="61ED8F4E0A4C4B3AB453681FD149ECFA"/>
  </w:style>
  <w:style w:type="paragraph" w:customStyle="1" w:styleId="275DDE8EE2FB4E0E8CA2C1CB7A317F17">
    <w:name w:val="275DDE8EE2FB4E0E8CA2C1CB7A317F17"/>
  </w:style>
  <w:style w:type="paragraph" w:customStyle="1" w:styleId="6C28BF6C498E48BB870BA67B2594C6BD">
    <w:name w:val="6C28BF6C498E48BB870BA67B2594C6BD"/>
  </w:style>
  <w:style w:type="paragraph" w:customStyle="1" w:styleId="94A87650BAF54269B97382352CAED058">
    <w:name w:val="94A87650BAF54269B97382352CAED058"/>
  </w:style>
  <w:style w:type="paragraph" w:customStyle="1" w:styleId="6A16D3906D89466DBF6D69D1DE9766C4">
    <w:name w:val="6A16D3906D89466DBF6D69D1DE9766C4"/>
  </w:style>
  <w:style w:type="paragraph" w:customStyle="1" w:styleId="2A177ADF26FB4ED1A7EB183FE19C7487">
    <w:name w:val="2A177ADF26FB4ED1A7EB183FE19C7487"/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1F497D" w:themeColor="text2"/>
    </w:rPr>
  </w:style>
  <w:style w:type="paragraph" w:customStyle="1" w:styleId="F42F2BB0756E477AB5639540DF024B67">
    <w:name w:val="F42F2BB0756E477AB5639540DF024B67"/>
  </w:style>
  <w:style w:type="paragraph" w:customStyle="1" w:styleId="12F4AF69C2AB44EAB87F9855B7E403B9">
    <w:name w:val="12F4AF69C2AB44EAB87F9855B7E403B9"/>
  </w:style>
  <w:style w:type="paragraph" w:customStyle="1" w:styleId="CC1E915FC1874359B35474750607A02B">
    <w:name w:val="CC1E915FC1874359B35474750607A02B"/>
  </w:style>
  <w:style w:type="paragraph" w:customStyle="1" w:styleId="C01D5A3C0DCF4AFCA8BDAD10FA6F6541">
    <w:name w:val="C01D5A3C0DCF4AFCA8BDAD10FA6F6541"/>
  </w:style>
  <w:style w:type="paragraph" w:customStyle="1" w:styleId="9EE3759F436E41F8BB3B9B077B55B9A6">
    <w:name w:val="9EE3759F436E41F8BB3B9B077B55B9A6"/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customStyle="1" w:styleId="ADCBDACBCDD14C31AE00AC6CCBB40DDD">
    <w:name w:val="ADCBDACBCDD14C31AE00AC6CCBB40DDD"/>
  </w:style>
  <w:style w:type="paragraph" w:customStyle="1" w:styleId="F7E11B7D569A47CE88728224EB4484B6">
    <w:name w:val="F7E11B7D569A47CE88728224EB4484B6"/>
  </w:style>
  <w:style w:type="paragraph" w:customStyle="1" w:styleId="9C1273A790154EC9889286807A1137A1">
    <w:name w:val="9C1273A790154EC9889286807A1137A1"/>
  </w:style>
  <w:style w:type="paragraph" w:customStyle="1" w:styleId="6B4B8EAED1A34AB5872ACF71C3FEF079">
    <w:name w:val="6B4B8EAED1A34AB5872ACF71C3FEF079"/>
  </w:style>
  <w:style w:type="paragraph" w:customStyle="1" w:styleId="B33D8377D1AE410995C49A12440AB47D">
    <w:name w:val="B33D8377D1AE410995C49A12440AB47D"/>
    <w:rsid w:val="00B0737A"/>
  </w:style>
  <w:style w:type="paragraph" w:customStyle="1" w:styleId="5D3A989011CA4FD0B2F507C51577E69C">
    <w:name w:val="5D3A989011CA4FD0B2F507C51577E69C"/>
    <w:rsid w:val="00B0737A"/>
  </w:style>
  <w:style w:type="paragraph" w:customStyle="1" w:styleId="78DA0B8237114E599BE00C1DC213599C">
    <w:name w:val="78DA0B8237114E599BE00C1DC213599C"/>
    <w:rsid w:val="00B0737A"/>
  </w:style>
  <w:style w:type="paragraph" w:customStyle="1" w:styleId="C8EBEF6123094D51A0FDA3DE88917999">
    <w:name w:val="C8EBEF6123094D51A0FDA3DE88917999"/>
    <w:rsid w:val="00B0737A"/>
  </w:style>
  <w:style w:type="paragraph" w:customStyle="1" w:styleId="F1E050448D32424D846A6F3685E7637B">
    <w:name w:val="F1E050448D32424D846A6F3685E7637B"/>
    <w:rsid w:val="00B0737A"/>
  </w:style>
  <w:style w:type="paragraph" w:customStyle="1" w:styleId="545015312A9A4D529304293F118A2B3E">
    <w:name w:val="545015312A9A4D529304293F118A2B3E"/>
    <w:rsid w:val="00B0737A"/>
  </w:style>
  <w:style w:type="paragraph" w:customStyle="1" w:styleId="95B44C978972497FAF7B159EC824DED3">
    <w:name w:val="95B44C978972497FAF7B159EC824DED3"/>
    <w:rsid w:val="00B0737A"/>
  </w:style>
  <w:style w:type="paragraph" w:customStyle="1" w:styleId="F6885A9D444448DA9FECC2D5D721C01A">
    <w:name w:val="F6885A9D444448DA9FECC2D5D721C01A"/>
    <w:rsid w:val="00B0737A"/>
  </w:style>
  <w:style w:type="paragraph" w:customStyle="1" w:styleId="29887609B96047138E2060FD132EDB66">
    <w:name w:val="29887609B96047138E2060FD132EDB66"/>
    <w:rsid w:val="00B0737A"/>
  </w:style>
  <w:style w:type="paragraph" w:customStyle="1" w:styleId="F6DC0B23FE374D309C22311C692258D2">
    <w:name w:val="F6DC0B23FE374D309C22311C692258D2"/>
    <w:rsid w:val="00B0737A"/>
  </w:style>
  <w:style w:type="paragraph" w:customStyle="1" w:styleId="1405A258F3DB4E4590BE15783CDA260F">
    <w:name w:val="1405A258F3DB4E4590BE15783CDA260F"/>
    <w:rsid w:val="00B0737A"/>
  </w:style>
  <w:style w:type="paragraph" w:customStyle="1" w:styleId="62402D15D1484D8C840E470B9768CA1F">
    <w:name w:val="62402D15D1484D8C840E470B9768CA1F"/>
    <w:rsid w:val="00B0737A"/>
  </w:style>
  <w:style w:type="paragraph" w:customStyle="1" w:styleId="CD670329B21F402E9EE327C643669D95">
    <w:name w:val="CD670329B21F402E9EE327C643669D95"/>
    <w:rsid w:val="00B0737A"/>
  </w:style>
  <w:style w:type="paragraph" w:customStyle="1" w:styleId="7170310C382C4D23B67EC3DC4A7B521F">
    <w:name w:val="7170310C382C4D23B67EC3DC4A7B521F"/>
    <w:rsid w:val="00B0737A"/>
  </w:style>
  <w:style w:type="paragraph" w:customStyle="1" w:styleId="ABEF04C46DDD40769D811C250EDB0DC6">
    <w:name w:val="ABEF04C46DDD40769D811C250EDB0DC6"/>
    <w:rsid w:val="00B0737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uhaus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#18/4 d Mon-Repos Road Morvant</CompanyAddress>
  <CompanyPhone>1 868 346-6063</CompanyPhone>
  <CompanyFax/>
  <CompanyEmail>Shenellecharles34@gmail.com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E1B7B4A-56C7-47FC-A2DF-0FE98E5D8F5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CF51B8FA-D4DB-497F-897D-2879418BC7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EssentialResume</Template>
  <TotalTime>25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Shenelle charles</dc:creator>
  <cp:lastModifiedBy>Student6</cp:lastModifiedBy>
  <cp:revision>1</cp:revision>
  <dcterms:created xsi:type="dcterms:W3CDTF">2017-07-03T17:08:00Z</dcterms:created>
  <dcterms:modified xsi:type="dcterms:W3CDTF">2017-07-03T17:33:00Z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TC018408399991</vt:lpwstr>
  </property>
</Properties>
</file>