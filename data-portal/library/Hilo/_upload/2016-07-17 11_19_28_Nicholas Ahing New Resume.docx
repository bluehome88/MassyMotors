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AF3F86E7CA304130813EC28AB3FC5CCA"/>
        </w:placeholder>
        <w:docPartList>
          <w:docPartGallery w:val="Quick Parts"/>
          <w:docPartCategory w:val=" Resume Name"/>
        </w:docPartList>
      </w:sdtPr>
      <w:sdtEndPr/>
      <w:sdtContent>
        <w:p w:rsidR="00D3097D" w:rsidRDefault="003560DA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7F4939830314407A82E8104A20C507E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C70A9">
                <w:rPr>
                  <w:lang w:val="en-TT"/>
                </w:rPr>
                <w:t>Nicholas Ahing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8ECA1428500F4C1F8ADCA664419BC9A8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D3097D" w:rsidRDefault="001F3A09">
              <w:pPr>
                <w:pStyle w:val="NoSpacing"/>
              </w:pPr>
              <w:r>
                <w:t>nahing9@gmail.com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5F33F89E2EB040879704B85FCB94AD5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D3097D" w:rsidRDefault="001F3A09">
              <w:pPr>
                <w:pStyle w:val="NoSpacing"/>
              </w:pPr>
              <w:r>
                <w:t xml:space="preserve">Buliding 28 Unit 92, King Ave, Lions Gate, Enterprise, </w:t>
              </w:r>
              <w:proofErr w:type="spellStart"/>
              <w:r>
                <w:t>Chaguanas</w:t>
              </w:r>
              <w:proofErr w:type="spellEnd"/>
            </w:p>
          </w:sdtContent>
        </w:sdt>
        <w:sdt>
          <w:sdtPr>
            <w:alias w:val="Phone"/>
            <w:tag w:val=""/>
            <w:id w:val="1357783703"/>
            <w:placeholder>
              <w:docPart w:val="2CCFCD4D77F5485980C2AE19A55E848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D3097D" w:rsidRDefault="001F3A09">
              <w:pPr>
                <w:pStyle w:val="NoSpacing"/>
              </w:pPr>
              <w:r>
                <w:t>317-1873,</w:t>
              </w:r>
              <w:r w:rsidR="009B03B9">
                <w:t xml:space="preserve"> 319-5217</w:t>
              </w:r>
              <w:r>
                <w:t xml:space="preserve"> </w:t>
              </w:r>
            </w:p>
          </w:sdtContent>
        </w:sdt>
        <w:p w:rsidR="00D3097D" w:rsidRDefault="003560DA"/>
      </w:sdtContent>
    </w:sdt>
    <w:p w:rsidR="00D3097D" w:rsidRDefault="003560DA">
      <w:pPr>
        <w:pStyle w:val="SectionHeading"/>
      </w:pPr>
      <w:r>
        <w:t>Objectives</w:t>
      </w:r>
    </w:p>
    <w:p w:rsidR="00357A32" w:rsidRDefault="00357A32">
      <w:r>
        <w:t xml:space="preserve">To Perform To </w:t>
      </w:r>
      <w:proofErr w:type="gramStart"/>
      <w:r>
        <w:t>The</w:t>
      </w:r>
      <w:proofErr w:type="gramEnd"/>
      <w:r>
        <w:t xml:space="preserve"> Best Of My Ability For Any Position Which I Am Given </w:t>
      </w:r>
    </w:p>
    <w:p w:rsidR="00D3097D" w:rsidRDefault="00357A32">
      <w:r>
        <w:t xml:space="preserve">An Also To Show My Experience </w:t>
      </w:r>
      <w:proofErr w:type="gramStart"/>
      <w:r>
        <w:t>And</w:t>
      </w:r>
      <w:proofErr w:type="gramEnd"/>
      <w:r>
        <w:t xml:space="preserve"> Skills In The Work Place  </w:t>
      </w:r>
    </w:p>
    <w:p w:rsidR="007E2457" w:rsidRDefault="007E2457">
      <w:pPr>
        <w:pStyle w:val="SectionHeading"/>
      </w:pPr>
    </w:p>
    <w:p w:rsidR="007E2457" w:rsidRDefault="007E2457">
      <w:pPr>
        <w:pStyle w:val="SectionHeading"/>
      </w:pPr>
    </w:p>
    <w:p w:rsidR="00D3097D" w:rsidRDefault="003560DA">
      <w:pPr>
        <w:pStyle w:val="SectionHeading"/>
      </w:pPr>
      <w:r>
        <w:t>Education</w:t>
      </w:r>
    </w:p>
    <w:p w:rsidR="00D3097D" w:rsidRDefault="00357A32">
      <w:pPr>
        <w:pStyle w:val="Subsection"/>
      </w:pPr>
      <w:proofErr w:type="spellStart"/>
      <w:r>
        <w:t>Mucurapo</w:t>
      </w:r>
      <w:proofErr w:type="spellEnd"/>
      <w:r>
        <w:t xml:space="preserve"> Boys R.C School</w:t>
      </w:r>
    </w:p>
    <w:p w:rsidR="00D3097D" w:rsidRPr="007E2457" w:rsidRDefault="00357A32" w:rsidP="007E2457">
      <w:pPr>
        <w:rPr>
          <w:b/>
          <w:bCs/>
          <w:i/>
          <w:iCs/>
          <w:color w:val="D1282E" w:themeColor="text2"/>
        </w:rPr>
      </w:pPr>
      <w:r>
        <w:rPr>
          <w:b/>
          <w:bCs/>
          <w:i/>
          <w:iCs/>
          <w:color w:val="D1282E" w:themeColor="text2"/>
        </w:rPr>
        <w:t>1996-</w:t>
      </w:r>
      <w:proofErr w:type="gramStart"/>
      <w:r>
        <w:rPr>
          <w:b/>
          <w:bCs/>
          <w:i/>
          <w:iCs/>
          <w:color w:val="D1282E" w:themeColor="text2"/>
        </w:rPr>
        <w:t>2002</w:t>
      </w:r>
      <w:r w:rsidR="003560DA">
        <w:t xml:space="preserve">  </w:t>
      </w:r>
      <w:r>
        <w:rPr>
          <w:sz w:val="28"/>
          <w:szCs w:val="28"/>
        </w:rPr>
        <w:t>Gained</w:t>
      </w:r>
      <w:proofErr w:type="gramEnd"/>
      <w:r>
        <w:rPr>
          <w:sz w:val="28"/>
          <w:szCs w:val="28"/>
        </w:rPr>
        <w:t xml:space="preserve"> My Primary School Education Completion</w:t>
      </w:r>
    </w:p>
    <w:p w:rsidR="007E2457" w:rsidRDefault="007E2457" w:rsidP="00357A32">
      <w:pPr>
        <w:pStyle w:val="Subsection"/>
      </w:pPr>
    </w:p>
    <w:p w:rsidR="00357A32" w:rsidRDefault="007E2457" w:rsidP="00357A32">
      <w:pPr>
        <w:pStyle w:val="Subsection"/>
      </w:pPr>
      <w:proofErr w:type="spellStart"/>
      <w:r>
        <w:t>Barataria</w:t>
      </w:r>
      <w:proofErr w:type="spellEnd"/>
      <w:r>
        <w:t xml:space="preserve"> Secondary Comprehensive School</w:t>
      </w:r>
    </w:p>
    <w:p w:rsidR="007E2457" w:rsidRPr="007E2457" w:rsidRDefault="007E2457" w:rsidP="00357A32">
      <w:pPr>
        <w:rPr>
          <w:rStyle w:val="IntenseEmphasis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b/>
          <w:bCs/>
          <w:i/>
          <w:iCs/>
          <w:color w:val="D1282E" w:themeColor="text2"/>
        </w:rPr>
        <w:t>2002-</w:t>
      </w:r>
      <w:proofErr w:type="gramStart"/>
      <w:r>
        <w:rPr>
          <w:b/>
          <w:bCs/>
          <w:i/>
          <w:iCs/>
          <w:color w:val="D1282E" w:themeColor="text2"/>
        </w:rPr>
        <w:t>2007</w:t>
      </w:r>
      <w:r w:rsidR="00357A32">
        <w:t xml:space="preserve">  </w:t>
      </w:r>
      <w:r>
        <w:rPr>
          <w:sz w:val="28"/>
          <w:szCs w:val="28"/>
        </w:rPr>
        <w:t>Gained</w:t>
      </w:r>
      <w:proofErr w:type="gramEnd"/>
      <w:r>
        <w:rPr>
          <w:sz w:val="28"/>
          <w:szCs w:val="28"/>
        </w:rPr>
        <w:t xml:space="preserve"> My Secondary</w:t>
      </w:r>
      <w:r w:rsidR="00357A32">
        <w:rPr>
          <w:sz w:val="28"/>
          <w:szCs w:val="28"/>
        </w:rPr>
        <w:t xml:space="preserve"> School Education Completion</w:t>
      </w:r>
      <w:r>
        <w:rPr>
          <w:sz w:val="28"/>
          <w:szCs w:val="28"/>
        </w:rPr>
        <w:t xml:space="preserve"> </w:t>
      </w:r>
    </w:p>
    <w:p w:rsidR="00357A32" w:rsidRDefault="007E2457" w:rsidP="00357A32">
      <w:pPr>
        <w:pStyle w:val="ListParagraph"/>
        <w:numPr>
          <w:ilvl w:val="0"/>
          <w:numId w:val="4"/>
        </w:numPr>
        <w:ind w:hanging="288"/>
      </w:pPr>
      <w:r>
        <w:t xml:space="preserve">4 CXC O’ Levels </w:t>
      </w:r>
    </w:p>
    <w:p w:rsidR="007E2457" w:rsidRDefault="007E2457" w:rsidP="00357A32">
      <w:pPr>
        <w:pStyle w:val="Subsection"/>
      </w:pPr>
    </w:p>
    <w:p w:rsidR="00357A32" w:rsidRDefault="007E2457" w:rsidP="00357A32">
      <w:pPr>
        <w:pStyle w:val="Subsection"/>
      </w:pPr>
      <w:r>
        <w:t xml:space="preserve">School Of Business </w:t>
      </w:r>
      <w:proofErr w:type="gramStart"/>
      <w:r>
        <w:t>And</w:t>
      </w:r>
      <w:proofErr w:type="gramEnd"/>
      <w:r>
        <w:t xml:space="preserve"> Computer Science </w:t>
      </w:r>
    </w:p>
    <w:p w:rsidR="00357A32" w:rsidRPr="007E2457" w:rsidRDefault="007E2457" w:rsidP="007E2457">
      <w:pPr>
        <w:rPr>
          <w:b/>
          <w:bCs/>
          <w:i/>
          <w:iCs/>
          <w:color w:val="D1282E" w:themeColor="text2"/>
        </w:rPr>
      </w:pPr>
      <w:r>
        <w:rPr>
          <w:b/>
          <w:bCs/>
          <w:i/>
          <w:iCs/>
          <w:color w:val="D1282E" w:themeColor="text2"/>
        </w:rPr>
        <w:t>2007</w:t>
      </w:r>
      <w:r w:rsidR="00357A32">
        <w:rPr>
          <w:b/>
          <w:bCs/>
          <w:i/>
          <w:iCs/>
          <w:color w:val="D1282E" w:themeColor="text2"/>
        </w:rPr>
        <w:t>-</w:t>
      </w:r>
      <w:proofErr w:type="gramStart"/>
      <w:r w:rsidR="00357A32">
        <w:rPr>
          <w:b/>
          <w:bCs/>
          <w:i/>
          <w:iCs/>
          <w:color w:val="D1282E" w:themeColor="text2"/>
        </w:rPr>
        <w:t>200</w:t>
      </w:r>
      <w:r>
        <w:rPr>
          <w:b/>
          <w:bCs/>
          <w:i/>
          <w:iCs/>
          <w:color w:val="D1282E" w:themeColor="text2"/>
        </w:rPr>
        <w:t>8</w:t>
      </w:r>
      <w:r w:rsidR="00357A32">
        <w:t xml:space="preserve">  </w:t>
      </w:r>
      <w:r>
        <w:rPr>
          <w:sz w:val="28"/>
          <w:szCs w:val="28"/>
        </w:rPr>
        <w:t>Computer</w:t>
      </w:r>
      <w:proofErr w:type="gramEnd"/>
      <w:r>
        <w:rPr>
          <w:sz w:val="28"/>
          <w:szCs w:val="28"/>
        </w:rPr>
        <w:t xml:space="preserve"> Repairs &amp; Network+ </w:t>
      </w:r>
    </w:p>
    <w:p w:rsidR="007E2457" w:rsidRDefault="007E2457" w:rsidP="00357A32">
      <w:pPr>
        <w:pStyle w:val="Subsection"/>
      </w:pPr>
    </w:p>
    <w:p w:rsidR="00357A32" w:rsidRDefault="007E2457" w:rsidP="00357A32">
      <w:pPr>
        <w:pStyle w:val="Subsection"/>
      </w:pPr>
      <w:proofErr w:type="spellStart"/>
      <w:r>
        <w:t>Bordercom</w:t>
      </w:r>
      <w:proofErr w:type="spellEnd"/>
      <w:r>
        <w:t xml:space="preserve"> International </w:t>
      </w:r>
    </w:p>
    <w:p w:rsidR="00357A32" w:rsidRDefault="007E2457" w:rsidP="007E2457">
      <w:r>
        <w:rPr>
          <w:b/>
          <w:bCs/>
          <w:i/>
          <w:iCs/>
          <w:color w:val="D1282E" w:themeColor="text2"/>
        </w:rPr>
        <w:t>2008-</w:t>
      </w:r>
      <w:proofErr w:type="gramStart"/>
      <w:r>
        <w:rPr>
          <w:b/>
          <w:bCs/>
          <w:i/>
          <w:iCs/>
          <w:color w:val="D1282E" w:themeColor="text2"/>
        </w:rPr>
        <w:t>2009</w:t>
      </w:r>
      <w:r w:rsidR="00357A32">
        <w:t xml:space="preserve">  </w:t>
      </w:r>
      <w:r>
        <w:rPr>
          <w:sz w:val="28"/>
          <w:szCs w:val="28"/>
        </w:rPr>
        <w:t>CompTIA</w:t>
      </w:r>
      <w:proofErr w:type="gramEnd"/>
      <w:r>
        <w:rPr>
          <w:sz w:val="28"/>
          <w:szCs w:val="28"/>
        </w:rPr>
        <w:t xml:space="preserve"> A+ </w:t>
      </w:r>
    </w:p>
    <w:p w:rsidR="00357A32" w:rsidRDefault="00357A32" w:rsidP="00357A32"/>
    <w:p w:rsidR="007E2457" w:rsidRDefault="007E2457">
      <w:pPr>
        <w:pStyle w:val="SectionHeading"/>
      </w:pPr>
    </w:p>
    <w:p w:rsidR="00D3097D" w:rsidRDefault="003560DA">
      <w:pPr>
        <w:pStyle w:val="SectionHeading"/>
      </w:pPr>
      <w:r>
        <w:t>E</w:t>
      </w:r>
      <w:r>
        <w:t>xperience</w:t>
      </w:r>
    </w:p>
    <w:p w:rsidR="00D3097D" w:rsidRDefault="00C13FE1">
      <w:pPr>
        <w:pStyle w:val="Subsection"/>
        <w:rPr>
          <w:vanish/>
          <w:specVanish/>
        </w:rPr>
      </w:pPr>
      <w:r>
        <w:t>Food Giant Supermarket</w:t>
      </w:r>
    </w:p>
    <w:p w:rsidR="00D3097D" w:rsidRDefault="003560DA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proofErr w:type="spellStart"/>
      <w:r w:rsidR="00C13FE1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Barataria</w:t>
      </w:r>
      <w:proofErr w:type="spellEnd"/>
    </w:p>
    <w:p w:rsidR="00D3097D" w:rsidRDefault="00C13FE1">
      <w:pPr>
        <w:rPr>
          <w:rStyle w:val="Emphasis"/>
        </w:rPr>
      </w:pPr>
      <w:r>
        <w:rPr>
          <w:rStyle w:val="IntenseEmphasis"/>
        </w:rPr>
        <w:t>Xmas Period</w:t>
      </w:r>
      <w:r w:rsidR="003560DA">
        <w:rPr>
          <w:rStyle w:val="IntenseEmphasis"/>
        </w:rPr>
        <w:t xml:space="preserve"> </w:t>
      </w:r>
      <w:r>
        <w:rPr>
          <w:rStyle w:val="Emphasis"/>
        </w:rPr>
        <w:t>2005</w:t>
      </w:r>
      <w:r w:rsidR="003560DA">
        <w:rPr>
          <w:rStyle w:val="Emphasis"/>
        </w:rPr>
        <w:t xml:space="preserve"> – </w:t>
      </w:r>
      <w:r>
        <w:rPr>
          <w:rStyle w:val="Emphasis"/>
        </w:rPr>
        <w:t>2005</w:t>
      </w:r>
    </w:p>
    <w:p w:rsidR="00C13FE1" w:rsidRDefault="00C13FE1" w:rsidP="00C13FE1">
      <w:r>
        <w:t xml:space="preserve">Bagging </w:t>
      </w:r>
      <w:proofErr w:type="gramStart"/>
      <w:r>
        <w:t>And</w:t>
      </w:r>
      <w:proofErr w:type="gramEnd"/>
      <w:r>
        <w:t xml:space="preserve"> Replenishing Shelfs </w:t>
      </w:r>
    </w:p>
    <w:p w:rsidR="00C74075" w:rsidRDefault="00C74075" w:rsidP="00C13FE1">
      <w:pPr>
        <w:pStyle w:val="Subsection"/>
      </w:pPr>
    </w:p>
    <w:p w:rsidR="00C13FE1" w:rsidRDefault="00C13FE1" w:rsidP="00C13FE1">
      <w:pPr>
        <w:pStyle w:val="Subsection"/>
        <w:rPr>
          <w:vanish/>
          <w:specVanish/>
        </w:rPr>
      </w:pPr>
      <w:r>
        <w:t>Chow Express</w:t>
      </w:r>
    </w:p>
    <w:p w:rsidR="00C13FE1" w:rsidRDefault="00C13FE1" w:rsidP="00C13FE1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proofErr w:type="spellStart"/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Maraval</w:t>
      </w:r>
      <w:proofErr w:type="spellEnd"/>
    </w:p>
    <w:p w:rsidR="00C13FE1" w:rsidRPr="00C13FE1" w:rsidRDefault="00C13FE1" w:rsidP="00C13FE1">
      <w:pPr>
        <w:rPr>
          <w:i/>
          <w:iCs/>
        </w:rPr>
      </w:pPr>
      <w:proofErr w:type="gramStart"/>
      <w:r>
        <w:rPr>
          <w:rStyle w:val="IntenseEmphasis"/>
        </w:rPr>
        <w:t>Loader</w:t>
      </w:r>
      <w:r w:rsidR="00B31A55">
        <w:rPr>
          <w:rStyle w:val="IntenseEmphasis"/>
        </w:rPr>
        <w:t xml:space="preserve"> </w:t>
      </w:r>
      <w:r>
        <w:rPr>
          <w:rStyle w:val="IntenseEmphasis"/>
        </w:rPr>
        <w:t xml:space="preserve"> </w:t>
      </w:r>
      <w:r w:rsidR="00B31A55">
        <w:rPr>
          <w:rStyle w:val="Emphasis"/>
        </w:rPr>
        <w:t>2008</w:t>
      </w:r>
      <w:proofErr w:type="gramEnd"/>
      <w:r>
        <w:rPr>
          <w:rStyle w:val="Emphasis"/>
        </w:rPr>
        <w:t xml:space="preserve"> – </w:t>
      </w:r>
      <w:r w:rsidR="00B31A55">
        <w:rPr>
          <w:rStyle w:val="Emphasis"/>
        </w:rPr>
        <w:t>2008</w:t>
      </w:r>
    </w:p>
    <w:p w:rsidR="00C74075" w:rsidRDefault="00C74075" w:rsidP="00C13FE1">
      <w:pPr>
        <w:pStyle w:val="Subsection"/>
      </w:pPr>
    </w:p>
    <w:p w:rsidR="00C13FE1" w:rsidRDefault="00C13FE1" w:rsidP="00C13FE1">
      <w:pPr>
        <w:pStyle w:val="Subsection"/>
        <w:rPr>
          <w:vanish/>
          <w:specVanish/>
        </w:rPr>
      </w:pPr>
      <w:proofErr w:type="spellStart"/>
      <w:r>
        <w:t>Digicel</w:t>
      </w:r>
      <w:proofErr w:type="spellEnd"/>
    </w:p>
    <w:p w:rsidR="00C13FE1" w:rsidRDefault="00C13FE1" w:rsidP="00C13FE1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Flagship Store Independence Square</w:t>
      </w:r>
    </w:p>
    <w:p w:rsidR="00C13FE1" w:rsidRPr="00C13FE1" w:rsidRDefault="00C13FE1" w:rsidP="00C13FE1">
      <w:pPr>
        <w:rPr>
          <w:i/>
          <w:iCs/>
        </w:rPr>
      </w:pPr>
      <w:r>
        <w:rPr>
          <w:rStyle w:val="IntenseEmphasis"/>
        </w:rPr>
        <w:t>CSR</w:t>
      </w:r>
      <w:r>
        <w:rPr>
          <w:rStyle w:val="IntenseEmphasis"/>
        </w:rPr>
        <w:t xml:space="preserve"> </w:t>
      </w:r>
      <w:r w:rsidR="00B31A55">
        <w:rPr>
          <w:rStyle w:val="Emphasis"/>
        </w:rPr>
        <w:t>2009</w:t>
      </w:r>
      <w:r>
        <w:rPr>
          <w:rStyle w:val="Emphasis"/>
        </w:rPr>
        <w:t xml:space="preserve"> – </w:t>
      </w:r>
      <w:r w:rsidR="00B31A55">
        <w:rPr>
          <w:rStyle w:val="Emphasis"/>
        </w:rPr>
        <w:t>2010</w:t>
      </w:r>
    </w:p>
    <w:p w:rsidR="00C74075" w:rsidRDefault="00C74075" w:rsidP="00C13FE1">
      <w:pPr>
        <w:pStyle w:val="Subsection"/>
      </w:pPr>
    </w:p>
    <w:p w:rsidR="00C13FE1" w:rsidRDefault="00C13FE1" w:rsidP="00C13FE1">
      <w:pPr>
        <w:pStyle w:val="Subsection"/>
        <w:rPr>
          <w:vanish/>
          <w:specVanish/>
        </w:rPr>
      </w:pPr>
      <w:r>
        <w:t>TSTT</w:t>
      </w:r>
    </w:p>
    <w:p w:rsidR="00C13FE1" w:rsidRDefault="00C13FE1" w:rsidP="00C13FE1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Flagship Store </w:t>
      </w:r>
      <w:proofErr w:type="spellStart"/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Trincity</w:t>
      </w:r>
      <w:proofErr w:type="spellEnd"/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Mall</w:t>
      </w:r>
    </w:p>
    <w:p w:rsidR="00C13FE1" w:rsidRPr="00B31A55" w:rsidRDefault="00C13FE1" w:rsidP="00C13FE1">
      <w:pPr>
        <w:rPr>
          <w:i/>
          <w:iCs/>
        </w:rPr>
      </w:pPr>
      <w:r>
        <w:rPr>
          <w:rStyle w:val="IntenseEmphasis"/>
        </w:rPr>
        <w:t>CSR &amp; Computer Repairs</w:t>
      </w:r>
      <w:r>
        <w:rPr>
          <w:rStyle w:val="IntenseEmphasis"/>
        </w:rPr>
        <w:t xml:space="preserve"> </w:t>
      </w:r>
      <w:r w:rsidR="00B31A55">
        <w:rPr>
          <w:rStyle w:val="Emphasis"/>
        </w:rPr>
        <w:t>2011</w:t>
      </w:r>
      <w:r>
        <w:rPr>
          <w:rStyle w:val="Emphasis"/>
        </w:rPr>
        <w:t xml:space="preserve"> – </w:t>
      </w:r>
      <w:r w:rsidR="00B31A55">
        <w:rPr>
          <w:rStyle w:val="Emphasis"/>
        </w:rPr>
        <w:t>2012</w:t>
      </w:r>
    </w:p>
    <w:p w:rsidR="00C74075" w:rsidRDefault="00C74075" w:rsidP="00C13FE1">
      <w:pPr>
        <w:pStyle w:val="Subsection"/>
      </w:pPr>
    </w:p>
    <w:p w:rsidR="00C13FE1" w:rsidRDefault="00B31A55" w:rsidP="00C13FE1">
      <w:pPr>
        <w:pStyle w:val="Subsection"/>
        <w:rPr>
          <w:vanish/>
          <w:specVanish/>
        </w:rPr>
      </w:pPr>
      <w:r>
        <w:t>Digital Fusion</w:t>
      </w:r>
    </w:p>
    <w:p w:rsidR="00C13FE1" w:rsidRDefault="00C13FE1" w:rsidP="00C13FE1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B31A55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San Juan</w:t>
      </w:r>
    </w:p>
    <w:p w:rsidR="00C13FE1" w:rsidRDefault="00B31A55" w:rsidP="00C13FE1">
      <w:pPr>
        <w:rPr>
          <w:rStyle w:val="Emphasis"/>
        </w:rPr>
      </w:pPr>
      <w:r>
        <w:rPr>
          <w:rStyle w:val="IntenseEmphasis"/>
        </w:rPr>
        <w:t>Senior Computer Technician &amp; Senior Electronic Technician</w:t>
      </w:r>
      <w:r w:rsidR="00C13FE1">
        <w:rPr>
          <w:rStyle w:val="IntenseEmphasis"/>
        </w:rPr>
        <w:t xml:space="preserve"> </w:t>
      </w:r>
      <w:r>
        <w:rPr>
          <w:rStyle w:val="Emphasis"/>
        </w:rPr>
        <w:t>2013</w:t>
      </w:r>
      <w:r w:rsidR="00C13FE1">
        <w:rPr>
          <w:rStyle w:val="Emphasis"/>
        </w:rPr>
        <w:t xml:space="preserve"> – </w:t>
      </w:r>
      <w:r>
        <w:rPr>
          <w:rStyle w:val="Emphasis"/>
        </w:rPr>
        <w:t>2016</w:t>
      </w:r>
    </w:p>
    <w:p w:rsidR="00C13FE1" w:rsidRDefault="00C13FE1" w:rsidP="00C13FE1">
      <w:pPr>
        <w:pStyle w:val="Subsection"/>
        <w:rPr>
          <w:vanish/>
          <w:specVanish/>
        </w:rPr>
      </w:pPr>
    </w:p>
    <w:p w:rsidR="00C13FE1" w:rsidRDefault="00C13FE1" w:rsidP="00B31A55">
      <w:pPr>
        <w:pStyle w:val="NoSpacing"/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</w:t>
      </w:r>
    </w:p>
    <w:p w:rsidR="00C13FE1" w:rsidRDefault="00C13FE1">
      <w:pPr>
        <w:pStyle w:val="SectionHeading"/>
      </w:pPr>
    </w:p>
    <w:p w:rsidR="00C74075" w:rsidRDefault="00C74075">
      <w:pPr>
        <w:pStyle w:val="SectionHeading"/>
      </w:pPr>
    </w:p>
    <w:p w:rsidR="00D3097D" w:rsidRDefault="003560DA" w:rsidP="00175E7C">
      <w:pPr>
        <w:pStyle w:val="SectionHeading"/>
        <w:tabs>
          <w:tab w:val="right" w:pos="9598"/>
        </w:tabs>
      </w:pPr>
      <w:r>
        <w:t>Skills</w:t>
      </w:r>
      <w:r w:rsidR="0003575D">
        <w:t xml:space="preserve"> &amp; Hobbies</w:t>
      </w:r>
      <w:r w:rsidR="00175E7C">
        <w:tab/>
      </w:r>
    </w:p>
    <w:p w:rsidR="00D3097D" w:rsidRDefault="0003575D">
      <w:pPr>
        <w:pStyle w:val="ListParagraph"/>
        <w:numPr>
          <w:ilvl w:val="0"/>
          <w:numId w:val="4"/>
        </w:numPr>
        <w:ind w:hanging="288"/>
      </w:pPr>
      <w:r>
        <w:t>Football &amp; Rugby</w:t>
      </w:r>
    </w:p>
    <w:p w:rsidR="0003575D" w:rsidRDefault="0003575D">
      <w:pPr>
        <w:pStyle w:val="ListParagraph"/>
        <w:numPr>
          <w:ilvl w:val="0"/>
          <w:numId w:val="4"/>
        </w:numPr>
        <w:ind w:hanging="288"/>
      </w:pPr>
      <w:r>
        <w:t xml:space="preserve">Event Planning </w:t>
      </w:r>
    </w:p>
    <w:p w:rsidR="0003575D" w:rsidRDefault="0003575D">
      <w:pPr>
        <w:pStyle w:val="ListParagraph"/>
        <w:numPr>
          <w:ilvl w:val="0"/>
          <w:numId w:val="4"/>
        </w:numPr>
        <w:ind w:hanging="288"/>
      </w:pPr>
      <w:r>
        <w:t>Photography</w:t>
      </w:r>
    </w:p>
    <w:p w:rsidR="0003575D" w:rsidRDefault="0003575D" w:rsidP="00175E7C">
      <w:pPr>
        <w:pStyle w:val="ListParagraph"/>
        <w:numPr>
          <w:ilvl w:val="0"/>
          <w:numId w:val="4"/>
        </w:numPr>
        <w:shd w:val="clear" w:color="auto" w:fill="FFFFFF" w:themeFill="background1"/>
        <w:ind w:hanging="288"/>
      </w:pPr>
      <w:r>
        <w:t>Deejay</w:t>
      </w:r>
    </w:p>
    <w:p w:rsidR="0003575D" w:rsidRDefault="0003575D">
      <w:pPr>
        <w:pStyle w:val="ListParagraph"/>
        <w:numPr>
          <w:ilvl w:val="0"/>
          <w:numId w:val="4"/>
        </w:numPr>
        <w:ind w:hanging="288"/>
      </w:pPr>
      <w:r>
        <w:t xml:space="preserve">Dancing </w:t>
      </w:r>
    </w:p>
    <w:p w:rsidR="0003575D" w:rsidRDefault="0003575D">
      <w:pPr>
        <w:pStyle w:val="ListParagraph"/>
        <w:numPr>
          <w:ilvl w:val="0"/>
          <w:numId w:val="4"/>
        </w:numPr>
        <w:ind w:hanging="288"/>
      </w:pPr>
      <w:r>
        <w:t xml:space="preserve">Bartending </w:t>
      </w:r>
    </w:p>
    <w:p w:rsidR="0003575D" w:rsidRDefault="0003575D">
      <w:pPr>
        <w:pStyle w:val="ListParagraph"/>
        <w:numPr>
          <w:ilvl w:val="0"/>
          <w:numId w:val="4"/>
        </w:numPr>
        <w:ind w:hanging="288"/>
      </w:pPr>
      <w:r>
        <w:t xml:space="preserve">Phone Repairs </w:t>
      </w:r>
    </w:p>
    <w:p w:rsidR="0003575D" w:rsidRDefault="0003575D">
      <w:pPr>
        <w:pStyle w:val="ListParagraph"/>
        <w:numPr>
          <w:ilvl w:val="0"/>
          <w:numId w:val="4"/>
        </w:numPr>
        <w:ind w:hanging="288"/>
      </w:pPr>
      <w:r>
        <w:t xml:space="preserve">Music Rental For Carnival </w:t>
      </w:r>
    </w:p>
    <w:p w:rsidR="00C74075" w:rsidRDefault="00C74075" w:rsidP="00C74075">
      <w:pPr>
        <w:pStyle w:val="SectionHeading"/>
      </w:pPr>
    </w:p>
    <w:p w:rsidR="00C74075" w:rsidRDefault="00C74075" w:rsidP="00C74075">
      <w:pPr>
        <w:pStyle w:val="SectionHeading"/>
      </w:pPr>
      <w:r>
        <w:t>References:</w:t>
      </w:r>
    </w:p>
    <w:p w:rsidR="00C74075" w:rsidRPr="00C74075" w:rsidRDefault="00C74075" w:rsidP="00C74075"/>
    <w:p w:rsidR="00C74075" w:rsidRDefault="00C74075" w:rsidP="00C74075">
      <w:pPr>
        <w:pStyle w:val="ListParagraph"/>
        <w:numPr>
          <w:ilvl w:val="0"/>
          <w:numId w:val="4"/>
        </w:numPr>
        <w:ind w:hanging="288"/>
      </w:pPr>
      <w:r>
        <w:t>Kirk Benedict Trim</w:t>
      </w:r>
    </w:p>
    <w:p w:rsidR="00C74075" w:rsidRDefault="00C74075" w:rsidP="00C74075">
      <w:pPr>
        <w:pStyle w:val="ListParagraph"/>
        <w:ind w:left="432"/>
      </w:pPr>
      <w:r>
        <w:t xml:space="preserve">Job Title- Corporal in Trinidad and Tobago </w:t>
      </w:r>
      <w:proofErr w:type="spellStart"/>
      <w:r>
        <w:t>Defence</w:t>
      </w:r>
      <w:proofErr w:type="spellEnd"/>
      <w:r>
        <w:t xml:space="preserve"> Force </w:t>
      </w:r>
    </w:p>
    <w:p w:rsidR="00C74075" w:rsidRDefault="00C74075" w:rsidP="00C74075">
      <w:pPr>
        <w:pStyle w:val="ListParagraph"/>
        <w:ind w:left="432"/>
      </w:pPr>
      <w:r>
        <w:t>Contact- 480-8746</w:t>
      </w:r>
    </w:p>
    <w:p w:rsidR="00C74075" w:rsidRDefault="00C74075" w:rsidP="00C74075">
      <w:pPr>
        <w:pStyle w:val="ListParagraph"/>
        <w:ind w:left="432"/>
      </w:pPr>
    </w:p>
    <w:p w:rsidR="00C74075" w:rsidRDefault="00C74075" w:rsidP="00C74075">
      <w:pPr>
        <w:pStyle w:val="ListParagraph"/>
        <w:numPr>
          <w:ilvl w:val="0"/>
          <w:numId w:val="4"/>
        </w:numPr>
        <w:ind w:hanging="288"/>
      </w:pPr>
      <w:r>
        <w:t xml:space="preserve">Kareem Abraham </w:t>
      </w:r>
    </w:p>
    <w:p w:rsidR="00C74075" w:rsidRDefault="00C74075" w:rsidP="00C74075">
      <w:pPr>
        <w:pStyle w:val="ListParagraph"/>
        <w:ind w:left="432"/>
      </w:pPr>
      <w:r>
        <w:t xml:space="preserve">Job Title – Corporal in Trinidad and Tobago </w:t>
      </w:r>
      <w:proofErr w:type="spellStart"/>
      <w:r>
        <w:t>Defence</w:t>
      </w:r>
      <w:proofErr w:type="spellEnd"/>
      <w:r>
        <w:t xml:space="preserve"> Force</w:t>
      </w:r>
    </w:p>
    <w:p w:rsidR="00C74075" w:rsidRDefault="00C74075" w:rsidP="00C74075">
      <w:pPr>
        <w:pStyle w:val="ListParagraph"/>
        <w:ind w:left="432"/>
      </w:pPr>
      <w:r>
        <w:t>Contact – 375-1794</w:t>
      </w:r>
    </w:p>
    <w:p w:rsidR="00C74075" w:rsidRDefault="00C74075" w:rsidP="00C74075">
      <w:pPr>
        <w:pStyle w:val="ListParagraph"/>
        <w:ind w:left="432"/>
      </w:pPr>
      <w:r>
        <w:t xml:space="preserve"> </w:t>
      </w:r>
    </w:p>
    <w:p w:rsidR="00C74075" w:rsidRDefault="00C74075" w:rsidP="00C74075">
      <w:pPr>
        <w:pStyle w:val="ListParagraph"/>
        <w:numPr>
          <w:ilvl w:val="0"/>
          <w:numId w:val="4"/>
        </w:numPr>
        <w:ind w:hanging="288"/>
      </w:pPr>
      <w:r>
        <w:t xml:space="preserve">Kenneth Payne </w:t>
      </w:r>
    </w:p>
    <w:p w:rsidR="00C74075" w:rsidRDefault="00C74075" w:rsidP="00C74075">
      <w:pPr>
        <w:pStyle w:val="ListParagraph"/>
        <w:ind w:left="432"/>
      </w:pPr>
      <w:r>
        <w:t>Job Title – Works in Trinidad and Tobago Fire Service</w:t>
      </w:r>
    </w:p>
    <w:p w:rsidR="009B03B9" w:rsidRDefault="009B03B9" w:rsidP="009B03B9">
      <w:pPr>
        <w:pStyle w:val="ListParagraph"/>
        <w:ind w:left="432"/>
      </w:pPr>
      <w:r>
        <w:t>Contact – 325-9026</w:t>
      </w:r>
    </w:p>
    <w:p w:rsidR="009B03B9" w:rsidRDefault="009B03B9" w:rsidP="00C74075">
      <w:pPr>
        <w:pStyle w:val="ListParagraph"/>
        <w:ind w:left="432"/>
      </w:pPr>
    </w:p>
    <w:p w:rsidR="009B03B9" w:rsidRDefault="009B03B9" w:rsidP="009B03B9">
      <w:pPr>
        <w:pStyle w:val="ListParagraph"/>
        <w:numPr>
          <w:ilvl w:val="0"/>
          <w:numId w:val="4"/>
        </w:numPr>
        <w:ind w:hanging="288"/>
      </w:pPr>
      <w:r>
        <w:t xml:space="preserve">Kendell Charles </w:t>
      </w:r>
    </w:p>
    <w:p w:rsidR="009B03B9" w:rsidRDefault="009B03B9" w:rsidP="009B03B9">
      <w:pPr>
        <w:pStyle w:val="ListParagraph"/>
        <w:ind w:left="432"/>
      </w:pPr>
      <w:r>
        <w:t xml:space="preserve">Job Title – Airport Authority &amp; Government Security </w:t>
      </w:r>
    </w:p>
    <w:p w:rsidR="009B03B9" w:rsidRDefault="009B03B9" w:rsidP="009B03B9">
      <w:pPr>
        <w:pStyle w:val="ListParagraph"/>
        <w:ind w:left="432"/>
      </w:pPr>
      <w:r>
        <w:t>Contact – 773-7488</w:t>
      </w:r>
    </w:p>
    <w:p w:rsidR="009B03B9" w:rsidRDefault="009B03B9" w:rsidP="009B03B9">
      <w:pPr>
        <w:pStyle w:val="ListParagraph"/>
        <w:ind w:left="432"/>
      </w:pPr>
    </w:p>
    <w:p w:rsidR="009B03B9" w:rsidRDefault="009B03B9" w:rsidP="00C74075">
      <w:pPr>
        <w:pStyle w:val="ListParagraph"/>
        <w:numPr>
          <w:ilvl w:val="0"/>
          <w:numId w:val="4"/>
        </w:numPr>
        <w:ind w:hanging="288"/>
      </w:pPr>
      <w:proofErr w:type="spellStart"/>
      <w:r>
        <w:t>Leston</w:t>
      </w:r>
      <w:proofErr w:type="spellEnd"/>
      <w:r>
        <w:t xml:space="preserve"> De Roche </w:t>
      </w:r>
    </w:p>
    <w:p w:rsidR="00C74075" w:rsidRDefault="009B03B9" w:rsidP="009B03B9">
      <w:pPr>
        <w:pStyle w:val="ListParagraph"/>
        <w:ind w:left="432"/>
      </w:pPr>
      <w:r>
        <w:t xml:space="preserve">Job Title – Corporal in Trinidad and Tobago </w:t>
      </w:r>
      <w:proofErr w:type="spellStart"/>
      <w:r>
        <w:t>Defence</w:t>
      </w:r>
      <w:proofErr w:type="spellEnd"/>
      <w:r>
        <w:t xml:space="preserve"> Force </w:t>
      </w:r>
      <w:r w:rsidR="00C74075">
        <w:t xml:space="preserve"> </w:t>
      </w:r>
    </w:p>
    <w:p w:rsidR="00C74075" w:rsidRDefault="009B03B9" w:rsidP="009B03B9">
      <w:pPr>
        <w:pStyle w:val="ListParagraph"/>
        <w:ind w:left="432"/>
      </w:pPr>
      <w:r>
        <w:t>Contact – 767-9698</w:t>
      </w:r>
      <w:r w:rsidR="00C74075">
        <w:t xml:space="preserve"> </w:t>
      </w:r>
    </w:p>
    <w:p w:rsidR="00C74075" w:rsidRDefault="00C74075" w:rsidP="00C74075">
      <w:pPr>
        <w:spacing w:line="276" w:lineRule="auto"/>
      </w:pPr>
    </w:p>
    <w:p w:rsidR="00D3097D" w:rsidRDefault="00D3097D">
      <w:pPr>
        <w:spacing w:line="276" w:lineRule="auto"/>
      </w:pPr>
    </w:p>
    <w:sectPr w:rsidR="00D3097D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0DA" w:rsidRDefault="003560DA">
      <w:pPr>
        <w:spacing w:after="0" w:line="240" w:lineRule="auto"/>
      </w:pPr>
      <w:r>
        <w:separator/>
      </w:r>
    </w:p>
  </w:endnote>
  <w:endnote w:type="continuationSeparator" w:id="0">
    <w:p w:rsidR="003560DA" w:rsidRDefault="00356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97D" w:rsidRDefault="00175E7C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C1AC16" wp14:editId="2CF3D0BD">
              <wp:simplePos x="0" y="0"/>
              <wp:positionH relativeFrom="margin">
                <wp:posOffset>5953302</wp:posOffset>
              </wp:positionH>
              <wp:positionV relativeFrom="margin">
                <wp:posOffset>6696282</wp:posOffset>
              </wp:positionV>
              <wp:extent cx="492760" cy="2093595"/>
              <wp:effectExtent l="0" t="0" r="2540" b="1905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3097D" w:rsidRDefault="00175E7C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Nicholas Ahing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7CC1AC1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68.75pt;margin-top:527.25pt;width:38.8pt;height:164.85pt;z-index:251678720;visibility:visible;mso-wrap-style:none;mso-width-percent:5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5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" filled="f" stroked="f" strokeweight=".5pt">
              <v:textbox style="layout-flow:vertical;mso-fit-shape-to-text:t" inset="0,0,0,0">
                <w:txbxContent>
                  <w:p w:rsidR="00D3097D" w:rsidRDefault="00175E7C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Nicholas Ahing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3560DA"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2CF9E0" wp14:editId="057AAED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3F8FD9A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 w:rsidR="003560DA"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E9224E1" wp14:editId="579D9D1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1724CA8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3560DA"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4A11F0D" wp14:editId="4431146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5612E33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D3097D" w:rsidRDefault="00D30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0DA" w:rsidRDefault="003560DA">
      <w:pPr>
        <w:spacing w:after="0" w:line="240" w:lineRule="auto"/>
      </w:pPr>
      <w:r>
        <w:separator/>
      </w:r>
    </w:p>
  </w:footnote>
  <w:footnote w:type="continuationSeparator" w:id="0">
    <w:p w:rsidR="003560DA" w:rsidRDefault="00356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97D" w:rsidRDefault="003560DA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0C7ACE7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2257346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D10634C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D3097D" w:rsidRDefault="00D309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A9"/>
    <w:rsid w:val="0003575D"/>
    <w:rsid w:val="00175E7C"/>
    <w:rsid w:val="001F3A09"/>
    <w:rsid w:val="003560DA"/>
    <w:rsid w:val="00357A32"/>
    <w:rsid w:val="007E2457"/>
    <w:rsid w:val="009B03B9"/>
    <w:rsid w:val="00B31A55"/>
    <w:rsid w:val="00BC70A9"/>
    <w:rsid w:val="00C13FE1"/>
    <w:rsid w:val="00C74075"/>
    <w:rsid w:val="00D3097D"/>
    <w:rsid w:val="00D6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F94E94-107D-44F0-B494-FAD55BE3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3F86E7CA304130813EC28AB3FC5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0AD45-891C-4106-A262-CE30C72EF183}"/>
      </w:docPartPr>
      <w:docPartBody>
        <w:p w:rsidR="00000000" w:rsidRDefault="00165792">
          <w:pPr>
            <w:pStyle w:val="AF3F86E7CA304130813EC28AB3FC5CC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F4939830314407A82E8104A20C50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B7475-DD7F-4A38-9E1F-24D49F31A991}"/>
      </w:docPartPr>
      <w:docPartBody>
        <w:p w:rsidR="00000000" w:rsidRDefault="00165792">
          <w:pPr>
            <w:pStyle w:val="7F4939830314407A82E8104A20C507E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8ECA1428500F4C1F8ADCA664419BC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BA99D-2A39-4792-B946-9B1F286BD178}"/>
      </w:docPartPr>
      <w:docPartBody>
        <w:p w:rsidR="00000000" w:rsidRDefault="00165792">
          <w:pPr>
            <w:pStyle w:val="8ECA1428500F4C1F8ADCA664419BC9A8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5F33F89E2EB040879704B85FCB94A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A8A50-8D08-47A2-8401-F7DDCF162375}"/>
      </w:docPartPr>
      <w:docPartBody>
        <w:p w:rsidR="00000000" w:rsidRDefault="00165792">
          <w:pPr>
            <w:pStyle w:val="5F33F89E2EB040879704B85FCB94AD54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2CCFCD4D77F5485980C2AE19A55E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665B-6F7E-4C5C-8CD4-4CA391AC4731}"/>
      </w:docPartPr>
      <w:docPartBody>
        <w:p w:rsidR="00000000" w:rsidRDefault="00165792">
          <w:pPr>
            <w:pStyle w:val="2CCFCD4D77F5485980C2AE19A55E848E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02"/>
    <w:rsid w:val="00165792"/>
    <w:rsid w:val="0080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AF3F86E7CA304130813EC28AB3FC5CCA">
    <w:name w:val="AF3F86E7CA304130813EC28AB3FC5CCA"/>
  </w:style>
  <w:style w:type="paragraph" w:customStyle="1" w:styleId="7F4939830314407A82E8104A20C507EE">
    <w:name w:val="7F4939830314407A82E8104A20C507EE"/>
  </w:style>
  <w:style w:type="paragraph" w:customStyle="1" w:styleId="8ECA1428500F4C1F8ADCA664419BC9A8">
    <w:name w:val="8ECA1428500F4C1F8ADCA664419BC9A8"/>
  </w:style>
  <w:style w:type="paragraph" w:customStyle="1" w:styleId="5F33F89E2EB040879704B85FCB94AD54">
    <w:name w:val="5F33F89E2EB040879704B85FCB94AD54"/>
  </w:style>
  <w:style w:type="paragraph" w:customStyle="1" w:styleId="2CCFCD4D77F5485980C2AE19A55E848E">
    <w:name w:val="2CCFCD4D77F5485980C2AE19A55E848E"/>
  </w:style>
  <w:style w:type="paragraph" w:customStyle="1" w:styleId="C7BBC92A1B80402495346EE68D8FA909">
    <w:name w:val="C7BBC92A1B80402495346EE68D8FA909"/>
  </w:style>
  <w:style w:type="paragraph" w:customStyle="1" w:styleId="785A23D1D4884784B1234861DCD7E72D">
    <w:name w:val="785A23D1D4884784B1234861DCD7E72D"/>
  </w:style>
  <w:style w:type="paragraph" w:customStyle="1" w:styleId="4999C3873F784A0496A231BDB7F062A6">
    <w:name w:val="4999C3873F784A0496A231BDB7F062A6"/>
  </w:style>
  <w:style w:type="paragraph" w:customStyle="1" w:styleId="6334BAF8B20D41BC8F242044466A88F9">
    <w:name w:val="6334BAF8B20D41BC8F242044466A88F9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800002"/>
    <w:rPr>
      <w:b/>
      <w:bCs/>
      <w:i/>
      <w:iCs/>
      <w:color w:val="44546A" w:themeColor="text2"/>
    </w:rPr>
  </w:style>
  <w:style w:type="paragraph" w:customStyle="1" w:styleId="9CFF405ED2D842C9BA205E0D20F01F1B">
    <w:name w:val="9CFF405ED2D842C9BA205E0D20F01F1B"/>
  </w:style>
  <w:style w:type="paragraph" w:customStyle="1" w:styleId="8BFC2E0C5F85481F9B00298F7B611915">
    <w:name w:val="8BFC2E0C5F85481F9B00298F7B611915"/>
  </w:style>
  <w:style w:type="paragraph" w:customStyle="1" w:styleId="4B01A2E3D7FB4538892D7205181574DF">
    <w:name w:val="4B01A2E3D7FB4538892D7205181574DF"/>
  </w:style>
  <w:style w:type="paragraph" w:customStyle="1" w:styleId="ED07C9FFEFD848CE98C73C2A85C2961C">
    <w:name w:val="ED07C9FFEFD848CE98C73C2A85C2961C"/>
  </w:style>
  <w:style w:type="paragraph" w:customStyle="1" w:styleId="CA426DC40B454AB699EAB6DBB88F88B1">
    <w:name w:val="CA426DC40B454AB699EAB6DBB88F88B1"/>
  </w:style>
  <w:style w:type="character" w:styleId="Emphasis">
    <w:name w:val="Emphasis"/>
    <w:basedOn w:val="DefaultParagraphFont"/>
    <w:uiPriority w:val="20"/>
    <w:qFormat/>
    <w:rsid w:val="00800002"/>
    <w:rPr>
      <w:i/>
      <w:iCs/>
    </w:rPr>
  </w:style>
  <w:style w:type="paragraph" w:customStyle="1" w:styleId="4BECB392F49847008408A906EE75B74C">
    <w:name w:val="4BECB392F49847008408A906EE75B74C"/>
  </w:style>
  <w:style w:type="paragraph" w:customStyle="1" w:styleId="248469048D1540AFACDCC5935AEF2333">
    <w:name w:val="248469048D1540AFACDCC5935AEF2333"/>
  </w:style>
  <w:style w:type="paragraph" w:customStyle="1" w:styleId="6C6FE3F1D82B4480B242E10AA00D8ECF">
    <w:name w:val="6C6FE3F1D82B4480B242E10AA00D8ECF"/>
  </w:style>
  <w:style w:type="paragraph" w:customStyle="1" w:styleId="A305D22266354E9EA76B486231A26C7C">
    <w:name w:val="A305D22266354E9EA76B486231A26C7C"/>
  </w:style>
  <w:style w:type="paragraph" w:customStyle="1" w:styleId="87EC37B00A7E4504BDDD279EDBF25A80">
    <w:name w:val="87EC37B00A7E4504BDDD279EDBF25A80"/>
    <w:rsid w:val="00800002"/>
  </w:style>
  <w:style w:type="paragraph" w:customStyle="1" w:styleId="F1720162BECC4FE0BB3B782BFCA9CEA0">
    <w:name w:val="F1720162BECC4FE0BB3B782BFCA9CEA0"/>
    <w:rsid w:val="00800002"/>
  </w:style>
  <w:style w:type="paragraph" w:customStyle="1" w:styleId="A9A562B799C94F29AFA5B1FCACF9FD51">
    <w:name w:val="A9A562B799C94F29AFA5B1FCACF9FD51"/>
    <w:rsid w:val="00800002"/>
  </w:style>
  <w:style w:type="paragraph" w:customStyle="1" w:styleId="C2680DA409654206BCEAA891D58EC19E">
    <w:name w:val="C2680DA409654206BCEAA891D58EC19E"/>
    <w:rsid w:val="00800002"/>
  </w:style>
  <w:style w:type="paragraph" w:customStyle="1" w:styleId="6BEB04A7812E46E39123888122562E74">
    <w:name w:val="6BEB04A7812E46E39123888122562E74"/>
    <w:rsid w:val="00800002"/>
  </w:style>
  <w:style w:type="paragraph" w:customStyle="1" w:styleId="29E7533D4145454CBD6B621D582F1BA7">
    <w:name w:val="29E7533D4145454CBD6B621D582F1BA7"/>
    <w:rsid w:val="00800002"/>
  </w:style>
  <w:style w:type="paragraph" w:customStyle="1" w:styleId="DA6FC8593D124C5E81A3F1A0DEE3A90B">
    <w:name w:val="DA6FC8593D124C5E81A3F1A0DEE3A90B"/>
    <w:rsid w:val="00800002"/>
  </w:style>
  <w:style w:type="paragraph" w:customStyle="1" w:styleId="CE154CE9274F42DE8AD36A1C7606AB5B">
    <w:name w:val="CE154CE9274F42DE8AD36A1C7606AB5B"/>
    <w:rsid w:val="00800002"/>
  </w:style>
  <w:style w:type="paragraph" w:customStyle="1" w:styleId="55498F6084E94151AEF6E1E26320CFB1">
    <w:name w:val="55498F6084E94151AEF6E1E26320CFB1"/>
    <w:rsid w:val="00800002"/>
  </w:style>
  <w:style w:type="paragraph" w:customStyle="1" w:styleId="AA59767B2A0747EE865661A4F2693BBD">
    <w:name w:val="AA59767B2A0747EE865661A4F2693BBD"/>
    <w:rsid w:val="00800002"/>
  </w:style>
  <w:style w:type="paragraph" w:customStyle="1" w:styleId="2C5B6F872E1C449EA5F181518FF1847B">
    <w:name w:val="2C5B6F872E1C449EA5F181518FF1847B"/>
    <w:rsid w:val="00800002"/>
  </w:style>
  <w:style w:type="paragraph" w:customStyle="1" w:styleId="1BA035A6B5AD426495FBE03FA95B97B9">
    <w:name w:val="1BA035A6B5AD426495FBE03FA95B97B9"/>
    <w:rsid w:val="00800002"/>
  </w:style>
  <w:style w:type="paragraph" w:customStyle="1" w:styleId="01BD42FD0EDD471996E406FAAA943D44">
    <w:name w:val="01BD42FD0EDD471996E406FAAA943D44"/>
    <w:rsid w:val="00800002"/>
  </w:style>
  <w:style w:type="paragraph" w:customStyle="1" w:styleId="4D7DDAB305054270AF217C8C03B7BE33">
    <w:name w:val="4D7DDAB305054270AF217C8C03B7BE33"/>
    <w:rsid w:val="00800002"/>
  </w:style>
  <w:style w:type="paragraph" w:customStyle="1" w:styleId="36544312F03940899519983ADBA6D828">
    <w:name w:val="36544312F03940899519983ADBA6D828"/>
    <w:rsid w:val="00800002"/>
  </w:style>
  <w:style w:type="paragraph" w:customStyle="1" w:styleId="53B844C7074A4A6A80542DAFB9F8948E">
    <w:name w:val="53B844C7074A4A6A80542DAFB9F8948E"/>
    <w:rsid w:val="00800002"/>
  </w:style>
  <w:style w:type="paragraph" w:customStyle="1" w:styleId="4288E23E8E044941A905F7F9FD718102">
    <w:name w:val="4288E23E8E044941A905F7F9FD718102"/>
    <w:rsid w:val="00800002"/>
  </w:style>
  <w:style w:type="paragraph" w:customStyle="1" w:styleId="60ADC929E6354905AC0D4EC1F07765D7">
    <w:name w:val="60ADC929E6354905AC0D4EC1F07765D7"/>
    <w:rsid w:val="00800002"/>
  </w:style>
  <w:style w:type="paragraph" w:customStyle="1" w:styleId="E7F8B5FDC48C43F0B3F2FBCB9EC3C058">
    <w:name w:val="E7F8B5FDC48C43F0B3F2FBCB9EC3C058"/>
    <w:rsid w:val="00800002"/>
  </w:style>
  <w:style w:type="paragraph" w:customStyle="1" w:styleId="E2848858E66948FD8BC402524E421A1F">
    <w:name w:val="E2848858E66948FD8BC402524E421A1F"/>
    <w:rsid w:val="00800002"/>
  </w:style>
  <w:style w:type="paragraph" w:customStyle="1" w:styleId="348018406E5F4EF2A6E4DF1AC32DF1F0">
    <w:name w:val="348018406E5F4EF2A6E4DF1AC32DF1F0"/>
    <w:rsid w:val="00800002"/>
  </w:style>
  <w:style w:type="paragraph" w:customStyle="1" w:styleId="E4BF18B112D04BD59945BBCC6235844E">
    <w:name w:val="E4BF18B112D04BD59945BBCC6235844E"/>
    <w:rsid w:val="00800002"/>
  </w:style>
  <w:style w:type="paragraph" w:customStyle="1" w:styleId="A2FF77687CA94544B35147C3A7B40AC0">
    <w:name w:val="A2FF77687CA94544B35147C3A7B40AC0"/>
    <w:rsid w:val="00800002"/>
  </w:style>
  <w:style w:type="paragraph" w:customStyle="1" w:styleId="B52BF797C9E74728AD267F08A066304F">
    <w:name w:val="B52BF797C9E74728AD267F08A066304F"/>
    <w:rsid w:val="00800002"/>
  </w:style>
  <w:style w:type="paragraph" w:customStyle="1" w:styleId="35F2449CFC0643FBAB9E6EDDED6E9761">
    <w:name w:val="35F2449CFC0643FBAB9E6EDDED6E9761"/>
    <w:rsid w:val="00800002"/>
  </w:style>
  <w:style w:type="paragraph" w:customStyle="1" w:styleId="477CDE0CC43147D481FA4C6B71AEAD47">
    <w:name w:val="477CDE0CC43147D481FA4C6B71AEAD47"/>
    <w:rsid w:val="00800002"/>
  </w:style>
  <w:style w:type="paragraph" w:customStyle="1" w:styleId="9A62872870C14FE4AEF938D1E970BFE7">
    <w:name w:val="9A62872870C14FE4AEF938D1E970BFE7"/>
    <w:rsid w:val="00800002"/>
  </w:style>
  <w:style w:type="paragraph" w:customStyle="1" w:styleId="EFC6CA0E0E8F451FBBB71001BEC0C475">
    <w:name w:val="EFC6CA0E0E8F451FBBB71001BEC0C475"/>
    <w:rsid w:val="00800002"/>
  </w:style>
  <w:style w:type="paragraph" w:customStyle="1" w:styleId="8749EA93FD7A4F36817E8B74B6318FED">
    <w:name w:val="8749EA93FD7A4F36817E8B74B6318FED"/>
    <w:rsid w:val="00800002"/>
  </w:style>
  <w:style w:type="paragraph" w:customStyle="1" w:styleId="30A967DC81C24D75B2355F3EBDE5F8F3">
    <w:name w:val="30A967DC81C24D75B2355F3EBDE5F8F3"/>
    <w:rsid w:val="00800002"/>
  </w:style>
  <w:style w:type="paragraph" w:customStyle="1" w:styleId="BC835AA84E254D058B2F18F28B36A62B">
    <w:name w:val="BC835AA84E254D058B2F18F28B36A62B"/>
    <w:rsid w:val="00800002"/>
  </w:style>
  <w:style w:type="paragraph" w:customStyle="1" w:styleId="A63384EEFF1745A4A7E09258FB087C14">
    <w:name w:val="A63384EEFF1745A4A7E09258FB087C14"/>
    <w:rsid w:val="00800002"/>
  </w:style>
  <w:style w:type="paragraph" w:customStyle="1" w:styleId="E91B682A8D7E428C9A291F1A2A36F009">
    <w:name w:val="E91B682A8D7E428C9A291F1A2A36F009"/>
    <w:rsid w:val="00800002"/>
  </w:style>
  <w:style w:type="paragraph" w:customStyle="1" w:styleId="D295AA83DF6C4C8E91DC152BEF16A33C">
    <w:name w:val="D295AA83DF6C4C8E91DC152BEF16A33C"/>
    <w:rsid w:val="008000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Buliding 28 Unit 92, King Ave, Lions Gate, Enterprise, Chaguanas</CompanyAddress>
  <CompanyPhone>317-1873, 319-5217 </CompanyPhone>
  <CompanyFax/>
  <CompanyEmail>nahing9@gmail.com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86AFFA4-F4F1-4A12-B872-BB5C4AF1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122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Ahing</dc:creator>
  <cp:lastModifiedBy>Jeremiah Singh</cp:lastModifiedBy>
  <cp:revision>1</cp:revision>
  <cp:lastPrinted>2016-07-16T17:42:00Z</cp:lastPrinted>
  <dcterms:created xsi:type="dcterms:W3CDTF">2016-07-15T18:19:00Z</dcterms:created>
  <dcterms:modified xsi:type="dcterms:W3CDTF">2016-07-16T18:13:00Z</dcterms:modified>
</cp:coreProperties>
</file>