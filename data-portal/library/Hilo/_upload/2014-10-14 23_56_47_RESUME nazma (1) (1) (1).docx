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DB" w:rsidRPr="00A872DB" w:rsidRDefault="00A872DB" w:rsidP="00A872DB">
      <w:pPr>
        <w:jc w:val="center"/>
        <w:rPr>
          <w:sz w:val="24"/>
          <w:szCs w:val="24"/>
        </w:rPr>
      </w:pPr>
      <w:r w:rsidRPr="00A872DB">
        <w:rPr>
          <w:b/>
          <w:sz w:val="24"/>
          <w:szCs w:val="24"/>
          <w:u w:val="single"/>
        </w:rPr>
        <w:t>RESUME</w:t>
      </w:r>
    </w:p>
    <w:p w:rsidR="00A872DB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</w:t>
      </w:r>
      <w:r w:rsidR="00F772DF" w:rsidRPr="00580482">
        <w:rPr>
          <w:b/>
          <w:sz w:val="24"/>
          <w:szCs w:val="24"/>
        </w:rPr>
        <w:t>NAME:</w:t>
      </w:r>
      <w:r w:rsidR="00F772DF" w:rsidRPr="00A872DB">
        <w:rPr>
          <w:sz w:val="24"/>
          <w:szCs w:val="24"/>
        </w:rPr>
        <w:t xml:space="preserve"> </w:t>
      </w:r>
      <w:proofErr w:type="spellStart"/>
      <w:r w:rsidR="00F772DF" w:rsidRPr="00A872DB">
        <w:rPr>
          <w:sz w:val="24"/>
          <w:szCs w:val="24"/>
        </w:rPr>
        <w:t>Nazma</w:t>
      </w:r>
      <w:proofErr w:type="spellEnd"/>
      <w:r w:rsidR="00F772DF" w:rsidRPr="00A872DB">
        <w:rPr>
          <w:sz w:val="24"/>
          <w:szCs w:val="24"/>
        </w:rPr>
        <w:t xml:space="preserve"> Isabel Khan</w:t>
      </w:r>
    </w:p>
    <w:p w:rsidR="00F772DF" w:rsidRPr="00A872DB" w:rsidRDefault="00F772DF" w:rsidP="00F772DF">
      <w:pPr>
        <w:rPr>
          <w:b/>
          <w:sz w:val="24"/>
          <w:szCs w:val="24"/>
          <w:u w:val="single"/>
        </w:rPr>
      </w:pPr>
      <w:r w:rsidRPr="00580482">
        <w:rPr>
          <w:b/>
          <w:sz w:val="24"/>
          <w:szCs w:val="24"/>
        </w:rPr>
        <w:t>ADDRESS:</w:t>
      </w:r>
      <w:r w:rsidRPr="00A872DB">
        <w:rPr>
          <w:sz w:val="24"/>
          <w:szCs w:val="24"/>
        </w:rPr>
        <w:t xml:space="preserve"> #551 </w:t>
      </w:r>
      <w:proofErr w:type="spellStart"/>
      <w:r w:rsidRPr="00A872DB">
        <w:rPr>
          <w:sz w:val="24"/>
          <w:szCs w:val="24"/>
        </w:rPr>
        <w:t>Naparima</w:t>
      </w:r>
      <w:proofErr w:type="spellEnd"/>
      <w:r w:rsidRPr="00A872DB">
        <w:rPr>
          <w:sz w:val="24"/>
          <w:szCs w:val="24"/>
        </w:rPr>
        <w:t xml:space="preserve"> </w:t>
      </w:r>
      <w:proofErr w:type="spellStart"/>
      <w:r w:rsidRPr="00A872DB">
        <w:rPr>
          <w:sz w:val="24"/>
          <w:szCs w:val="24"/>
        </w:rPr>
        <w:t>Mayaro</w:t>
      </w:r>
      <w:proofErr w:type="spellEnd"/>
      <w:r w:rsidRPr="00A872DB">
        <w:rPr>
          <w:sz w:val="24"/>
          <w:szCs w:val="24"/>
        </w:rPr>
        <w:t xml:space="preserve"> Road, New Grant</w:t>
      </w:r>
    </w:p>
    <w:p w:rsidR="00F772DF" w:rsidRPr="00A872DB" w:rsidRDefault="00580482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TELEPHONE #:</w:t>
      </w:r>
      <w:r>
        <w:rPr>
          <w:sz w:val="24"/>
          <w:szCs w:val="24"/>
        </w:rPr>
        <w:t xml:space="preserve"> 316-8201</w:t>
      </w:r>
      <w:bookmarkStart w:id="0" w:name="_GoBack"/>
      <w:bookmarkEnd w:id="0"/>
    </w:p>
    <w:p w:rsidR="00F772DF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MARITAL STATUS:</w:t>
      </w:r>
      <w:r w:rsidRPr="00A872DB">
        <w:rPr>
          <w:sz w:val="24"/>
          <w:szCs w:val="24"/>
        </w:rPr>
        <w:t xml:space="preserve"> Single</w:t>
      </w:r>
    </w:p>
    <w:p w:rsidR="00580482" w:rsidRPr="00A872DB" w:rsidRDefault="00580482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DEPENDANTS:</w:t>
      </w:r>
      <w:r>
        <w:rPr>
          <w:sz w:val="24"/>
          <w:szCs w:val="24"/>
        </w:rPr>
        <w:t xml:space="preserve"> One (1)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SEX:</w:t>
      </w:r>
      <w:r w:rsidRPr="00A872DB">
        <w:rPr>
          <w:sz w:val="24"/>
          <w:szCs w:val="24"/>
        </w:rPr>
        <w:t xml:space="preserve"> Female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NATIONALITY:</w:t>
      </w:r>
      <w:r w:rsidRPr="00A872DB">
        <w:rPr>
          <w:sz w:val="24"/>
          <w:szCs w:val="24"/>
        </w:rPr>
        <w:t xml:space="preserve"> Trinidadian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EDUCATIONAL BACKGROUND:</w:t>
      </w:r>
      <w:r w:rsidRPr="00A872DB">
        <w:rPr>
          <w:sz w:val="24"/>
          <w:szCs w:val="24"/>
        </w:rPr>
        <w:t xml:space="preserve"> New Grant Anglican</w:t>
      </w:r>
    </w:p>
    <w:p w:rsidR="00F772DF" w:rsidRPr="00A872DB" w:rsidRDefault="00A872DB" w:rsidP="00A872DB">
      <w:pPr>
        <w:ind w:left="2160"/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</w:t>
      </w:r>
      <w:r w:rsidR="00F772DF" w:rsidRPr="00A872DB">
        <w:rPr>
          <w:sz w:val="24"/>
          <w:szCs w:val="24"/>
        </w:rPr>
        <w:t>Princes Town Junior secondary</w:t>
      </w:r>
    </w:p>
    <w:p w:rsidR="00F772DF" w:rsidRPr="00A872DB" w:rsidRDefault="00A872DB" w:rsidP="00A872DB">
      <w:pPr>
        <w:ind w:left="2160"/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</w:t>
      </w:r>
      <w:r w:rsidR="00F772DF" w:rsidRPr="00A872DB">
        <w:rPr>
          <w:sz w:val="24"/>
          <w:szCs w:val="24"/>
        </w:rPr>
        <w:t>Princes Town Senior Comprehensive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CERTIFICATES:</w:t>
      </w:r>
      <w:r w:rsidRPr="00A872DB">
        <w:rPr>
          <w:sz w:val="24"/>
          <w:szCs w:val="24"/>
        </w:rPr>
        <w:t xml:space="preserve"> Shield Metal Arc Welding Level l</w:t>
      </w:r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r w:rsidR="00F772DF" w:rsidRPr="00A872DB">
        <w:rPr>
          <w:sz w:val="24"/>
          <w:szCs w:val="24"/>
        </w:rPr>
        <w:t>Painting Level l</w:t>
      </w:r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proofErr w:type="spellStart"/>
      <w:r w:rsidRPr="00A872DB">
        <w:rPr>
          <w:sz w:val="24"/>
          <w:szCs w:val="24"/>
        </w:rPr>
        <w:t>Storeskeeping</w:t>
      </w:r>
      <w:proofErr w:type="spellEnd"/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r w:rsidR="00F772DF" w:rsidRPr="00A872DB">
        <w:rPr>
          <w:sz w:val="24"/>
          <w:szCs w:val="24"/>
        </w:rPr>
        <w:t xml:space="preserve">Laying Electrical Cables and Fixtures </w:t>
      </w:r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r w:rsidR="00F772DF" w:rsidRPr="00A872DB">
        <w:rPr>
          <w:sz w:val="24"/>
          <w:szCs w:val="24"/>
        </w:rPr>
        <w:t>Basic HSE Offshore</w:t>
      </w:r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r w:rsidR="00F772DF" w:rsidRPr="00A872DB">
        <w:rPr>
          <w:sz w:val="24"/>
          <w:szCs w:val="24"/>
        </w:rPr>
        <w:t>Computer Literacy</w:t>
      </w:r>
    </w:p>
    <w:p w:rsidR="00580482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</w:t>
      </w:r>
      <w:r w:rsidR="00F772DF" w:rsidRPr="00A872DB">
        <w:rPr>
          <w:sz w:val="24"/>
          <w:szCs w:val="24"/>
        </w:rPr>
        <w:t>Clerical Assistant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EXPERIENCE:</w:t>
      </w:r>
      <w:r w:rsidRPr="00A872DB">
        <w:rPr>
          <w:sz w:val="24"/>
          <w:szCs w:val="24"/>
        </w:rPr>
        <w:t xml:space="preserve"> Helper – </w:t>
      </w:r>
      <w:proofErr w:type="spellStart"/>
      <w:r w:rsidRPr="00A872DB">
        <w:rPr>
          <w:sz w:val="24"/>
          <w:szCs w:val="24"/>
        </w:rPr>
        <w:t>Jokhan</w:t>
      </w:r>
      <w:proofErr w:type="spellEnd"/>
      <w:r w:rsidRPr="00A872DB">
        <w:rPr>
          <w:sz w:val="24"/>
          <w:szCs w:val="24"/>
        </w:rPr>
        <w:t xml:space="preserve"> General Contractors</w:t>
      </w:r>
      <w:r w:rsidR="00C63E67">
        <w:rPr>
          <w:sz w:val="24"/>
          <w:szCs w:val="24"/>
        </w:rPr>
        <w:t xml:space="preserve"> (</w:t>
      </w:r>
      <w:proofErr w:type="spellStart"/>
      <w:r w:rsidR="00C63E67">
        <w:rPr>
          <w:sz w:val="24"/>
          <w:szCs w:val="24"/>
        </w:rPr>
        <w:t>BHp</w:t>
      </w:r>
      <w:proofErr w:type="spellEnd"/>
      <w:r w:rsidR="00C63E67">
        <w:rPr>
          <w:sz w:val="24"/>
          <w:szCs w:val="24"/>
        </w:rPr>
        <w:t xml:space="preserve"> Billiton)</w:t>
      </w:r>
    </w:p>
    <w:p w:rsidR="00F772DF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</w:t>
      </w:r>
      <w:r w:rsidR="00F772DF" w:rsidRPr="00A872DB">
        <w:rPr>
          <w:sz w:val="24"/>
          <w:szCs w:val="24"/>
        </w:rPr>
        <w:t xml:space="preserve">Fabricator \ Pipefitter – </w:t>
      </w:r>
      <w:proofErr w:type="spellStart"/>
      <w:r w:rsidR="00F772DF" w:rsidRPr="00A872DB">
        <w:rPr>
          <w:sz w:val="24"/>
          <w:szCs w:val="24"/>
        </w:rPr>
        <w:t>Jokhan</w:t>
      </w:r>
      <w:proofErr w:type="spellEnd"/>
      <w:r w:rsidR="00F772DF" w:rsidRPr="00A872DB">
        <w:rPr>
          <w:sz w:val="24"/>
          <w:szCs w:val="24"/>
        </w:rPr>
        <w:t xml:space="preserve"> General Contractors</w:t>
      </w:r>
      <w:r w:rsidR="00C63E67">
        <w:rPr>
          <w:sz w:val="24"/>
          <w:szCs w:val="24"/>
        </w:rPr>
        <w:t xml:space="preserve"> (PCS Nitrogen)</w:t>
      </w:r>
    </w:p>
    <w:p w:rsidR="00F772DF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</w:t>
      </w:r>
      <w:r w:rsidR="00F772DF" w:rsidRPr="00A872DB">
        <w:rPr>
          <w:sz w:val="24"/>
          <w:szCs w:val="24"/>
        </w:rPr>
        <w:t>Clerical Assistant – Princes Town Regional Corporation</w:t>
      </w:r>
    </w:p>
    <w:p w:rsidR="00C63E67" w:rsidRDefault="00C63E67" w:rsidP="00F772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Cite Clerk – HDC Housing </w:t>
      </w:r>
      <w:proofErr w:type="spellStart"/>
      <w:r>
        <w:rPr>
          <w:sz w:val="24"/>
          <w:szCs w:val="24"/>
        </w:rPr>
        <w:t>Roxborough</w:t>
      </w:r>
      <w:proofErr w:type="spellEnd"/>
      <w:r>
        <w:rPr>
          <w:sz w:val="24"/>
          <w:szCs w:val="24"/>
        </w:rPr>
        <w:t>, Tobago</w:t>
      </w:r>
    </w:p>
    <w:p w:rsidR="00C63E67" w:rsidRPr="00A872DB" w:rsidRDefault="00C63E67" w:rsidP="00F772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Secretary \ </w:t>
      </w:r>
      <w:proofErr w:type="spellStart"/>
      <w:r>
        <w:rPr>
          <w:sz w:val="24"/>
          <w:szCs w:val="24"/>
        </w:rPr>
        <w:t>Storeskeeper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Rostam</w:t>
      </w:r>
      <w:proofErr w:type="spellEnd"/>
      <w:r>
        <w:rPr>
          <w:sz w:val="24"/>
          <w:szCs w:val="24"/>
        </w:rPr>
        <w:t xml:space="preserve"> Electrical Contractor</w:t>
      </w:r>
    </w:p>
    <w:p w:rsidR="00C63E67" w:rsidRDefault="00C63E67" w:rsidP="00F772DF">
      <w:pPr>
        <w:rPr>
          <w:sz w:val="24"/>
          <w:szCs w:val="24"/>
        </w:rPr>
      </w:pPr>
    </w:p>
    <w:p w:rsidR="00C63E67" w:rsidRDefault="00C63E67" w:rsidP="00F772DF">
      <w:pPr>
        <w:rPr>
          <w:sz w:val="24"/>
          <w:szCs w:val="24"/>
        </w:rPr>
      </w:pP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REFERENCES:</w:t>
      </w:r>
      <w:r w:rsidR="00A74A25" w:rsidRPr="00A872DB">
        <w:rPr>
          <w:sz w:val="24"/>
          <w:szCs w:val="24"/>
        </w:rPr>
        <w:t xml:space="preserve"> </w:t>
      </w:r>
      <w:r w:rsidR="00A74A25" w:rsidRPr="00580482">
        <w:rPr>
          <w:b/>
          <w:sz w:val="24"/>
          <w:szCs w:val="24"/>
        </w:rPr>
        <w:t>1.</w:t>
      </w:r>
      <w:r w:rsidR="00A74A25" w:rsidRPr="00A872DB">
        <w:rPr>
          <w:sz w:val="24"/>
          <w:szCs w:val="24"/>
        </w:rPr>
        <w:t xml:space="preserve"> Mr. </w:t>
      </w:r>
      <w:proofErr w:type="spellStart"/>
      <w:r w:rsidR="00A74A25" w:rsidRPr="00A872DB">
        <w:rPr>
          <w:sz w:val="24"/>
          <w:szCs w:val="24"/>
        </w:rPr>
        <w:t>Rostam</w:t>
      </w:r>
      <w:proofErr w:type="spellEnd"/>
      <w:r w:rsidR="00A74A25" w:rsidRPr="00A872DB">
        <w:rPr>
          <w:sz w:val="24"/>
          <w:szCs w:val="24"/>
        </w:rPr>
        <w:t xml:space="preserve"> Ali</w:t>
      </w:r>
    </w:p>
    <w:p w:rsidR="00A74A25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  </w:t>
      </w:r>
      <w:r w:rsidR="00A74A25" w:rsidRPr="00A872DB">
        <w:rPr>
          <w:sz w:val="24"/>
          <w:szCs w:val="24"/>
        </w:rPr>
        <w:t>License Electrical Contractor</w:t>
      </w:r>
    </w:p>
    <w:p w:rsidR="00A872DB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  School Trace, New Grant</w:t>
      </w:r>
    </w:p>
    <w:p w:rsidR="00A74A25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 </w:t>
      </w:r>
      <w:r w:rsidR="00A74A25" w:rsidRPr="00A872DB">
        <w:rPr>
          <w:sz w:val="24"/>
          <w:szCs w:val="24"/>
        </w:rPr>
        <w:t>751-0698</w:t>
      </w:r>
    </w:p>
    <w:p w:rsidR="00A74A25" w:rsidRPr="00A872DB" w:rsidRDefault="00A872DB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 xml:space="preserve">                         2.</w:t>
      </w:r>
      <w:r w:rsidRPr="00A872DB">
        <w:rPr>
          <w:sz w:val="24"/>
          <w:szCs w:val="24"/>
        </w:rPr>
        <w:t xml:space="preserve"> Mr. </w:t>
      </w:r>
      <w:proofErr w:type="spellStart"/>
      <w:r w:rsidRPr="00A872DB">
        <w:rPr>
          <w:sz w:val="24"/>
          <w:szCs w:val="24"/>
        </w:rPr>
        <w:t>Raffick</w:t>
      </w:r>
      <w:proofErr w:type="spellEnd"/>
      <w:r w:rsidRPr="00A872DB">
        <w:rPr>
          <w:sz w:val="24"/>
          <w:szCs w:val="24"/>
        </w:rPr>
        <w:t xml:space="preserve"> Al</w:t>
      </w:r>
      <w:r w:rsidR="00A74A25" w:rsidRPr="00A872DB">
        <w:rPr>
          <w:sz w:val="24"/>
          <w:szCs w:val="24"/>
        </w:rPr>
        <w:t>i-Khan</w:t>
      </w:r>
    </w:p>
    <w:p w:rsidR="00A872DB" w:rsidRP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  MSTTE Technical Instructor</w:t>
      </w:r>
    </w:p>
    <w:p w:rsidR="00A872DB" w:rsidRDefault="00A872DB" w:rsidP="00F772DF">
      <w:pPr>
        <w:rPr>
          <w:sz w:val="24"/>
          <w:szCs w:val="24"/>
        </w:rPr>
      </w:pPr>
      <w:r w:rsidRPr="00A872DB">
        <w:rPr>
          <w:sz w:val="24"/>
          <w:szCs w:val="24"/>
        </w:rPr>
        <w:t xml:space="preserve">                             </w:t>
      </w:r>
      <w:proofErr w:type="spellStart"/>
      <w:r w:rsidRPr="00A872DB">
        <w:rPr>
          <w:sz w:val="24"/>
          <w:szCs w:val="24"/>
        </w:rPr>
        <w:t>Iere</w:t>
      </w:r>
      <w:proofErr w:type="spellEnd"/>
      <w:r w:rsidRPr="00A872DB">
        <w:rPr>
          <w:sz w:val="24"/>
          <w:szCs w:val="24"/>
        </w:rPr>
        <w:t xml:space="preserve"> Village Branch Road, Ire Village</w:t>
      </w:r>
    </w:p>
    <w:p w:rsidR="00A872DB" w:rsidRPr="00A872DB" w:rsidRDefault="00C63E67" w:rsidP="00F772D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796-9658</w:t>
      </w:r>
    </w:p>
    <w:p w:rsidR="00F772DF" w:rsidRPr="00A872DB" w:rsidRDefault="00F772DF" w:rsidP="00F772DF">
      <w:pPr>
        <w:rPr>
          <w:sz w:val="24"/>
          <w:szCs w:val="24"/>
        </w:rPr>
      </w:pPr>
      <w:r w:rsidRPr="00580482">
        <w:rPr>
          <w:b/>
          <w:sz w:val="24"/>
          <w:szCs w:val="24"/>
        </w:rPr>
        <w:t>HO</w:t>
      </w:r>
      <w:r w:rsidR="00580482" w:rsidRPr="00580482">
        <w:rPr>
          <w:b/>
          <w:sz w:val="24"/>
          <w:szCs w:val="24"/>
        </w:rPr>
        <w:t>B</w:t>
      </w:r>
      <w:r w:rsidRPr="00580482">
        <w:rPr>
          <w:b/>
          <w:sz w:val="24"/>
          <w:szCs w:val="24"/>
        </w:rPr>
        <w:t>BIES:</w:t>
      </w:r>
      <w:r w:rsidR="00C63E67">
        <w:rPr>
          <w:sz w:val="24"/>
          <w:szCs w:val="24"/>
        </w:rPr>
        <w:t xml:space="preserve"> </w:t>
      </w:r>
      <w:r w:rsidR="00580482">
        <w:rPr>
          <w:sz w:val="24"/>
          <w:szCs w:val="24"/>
        </w:rPr>
        <w:t>Fishing, Football</w:t>
      </w:r>
    </w:p>
    <w:sectPr w:rsidR="00F772DF" w:rsidRPr="00A872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918" w:rsidRDefault="00EF3918" w:rsidP="00A872DB">
      <w:pPr>
        <w:spacing w:after="0" w:line="240" w:lineRule="auto"/>
      </w:pPr>
      <w:r>
        <w:separator/>
      </w:r>
    </w:p>
  </w:endnote>
  <w:endnote w:type="continuationSeparator" w:id="0">
    <w:p w:rsidR="00EF3918" w:rsidRDefault="00EF3918" w:rsidP="00A8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918" w:rsidRDefault="00EF3918" w:rsidP="00A872DB">
      <w:pPr>
        <w:spacing w:after="0" w:line="240" w:lineRule="auto"/>
      </w:pPr>
      <w:r>
        <w:separator/>
      </w:r>
    </w:p>
  </w:footnote>
  <w:footnote w:type="continuationSeparator" w:id="0">
    <w:p w:rsidR="00EF3918" w:rsidRDefault="00EF3918" w:rsidP="00A87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Header"/>
    </w:pPr>
  </w:p>
  <w:p w:rsidR="00A872DB" w:rsidRDefault="00A872D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2DB" w:rsidRDefault="00A87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DF"/>
    <w:rsid w:val="00265036"/>
    <w:rsid w:val="00580482"/>
    <w:rsid w:val="00831667"/>
    <w:rsid w:val="0096779B"/>
    <w:rsid w:val="00A74A25"/>
    <w:rsid w:val="00A872DB"/>
    <w:rsid w:val="00C63E67"/>
    <w:rsid w:val="00D527FA"/>
    <w:rsid w:val="00EF3918"/>
    <w:rsid w:val="00F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B"/>
  </w:style>
  <w:style w:type="paragraph" w:styleId="Footer">
    <w:name w:val="footer"/>
    <w:basedOn w:val="Normal"/>
    <w:link w:val="FooterChar"/>
    <w:uiPriority w:val="99"/>
    <w:unhideWhenUsed/>
    <w:rsid w:val="00A8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B"/>
  </w:style>
  <w:style w:type="paragraph" w:styleId="Footer">
    <w:name w:val="footer"/>
    <w:basedOn w:val="Normal"/>
    <w:link w:val="FooterChar"/>
    <w:uiPriority w:val="99"/>
    <w:unhideWhenUsed/>
    <w:rsid w:val="00A87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9C90D-8223-4E09-A4DC-C6C27B0B638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BAE2F7D-812C-46C6-931D-F0777555C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cp:lastPrinted>2014-03-24T22:16:00Z</cp:lastPrinted>
  <dcterms:created xsi:type="dcterms:W3CDTF">2014-03-24T21:45:00Z</dcterms:created>
  <dcterms:modified xsi:type="dcterms:W3CDTF">2014-08-06T23:06:00Z</dcterms:modified>
</cp:coreProperties>
</file>