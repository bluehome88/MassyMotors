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520736"/>
        <w:placeholder>
          <w:docPart w:val="7541753F4E8FAF4FA9CCCF82D608F83D"/>
        </w:placeholder>
        <w:temporary/>
        <w:showingPlcHdr/>
        <w15:appearance w15:val="hidden"/>
      </w:sdtPr>
      <w:sdtEndPr/>
      <w:sdtContent>
        <w:p w14:paraId="73E50CA7" w14:textId="77777777" w:rsidR="004B506F" w:rsidRDefault="003107B6">
          <w:pPr>
            <w:pStyle w:val="Name"/>
          </w:pPr>
          <w:r>
            <w:t>Name</w:t>
          </w:r>
        </w:p>
      </w:sdtContent>
    </w:sdt>
    <w:p w14:paraId="35234A12" w14:textId="77777777" w:rsidR="00A300F3" w:rsidRDefault="00A300F3">
      <w:pPr>
        <w:pStyle w:val="ContactInfo"/>
      </w:pPr>
      <w:r>
        <w:t>Sade Furlonge</w:t>
      </w:r>
    </w:p>
    <w:p w14:paraId="25DD617E" w14:textId="335D7C8B" w:rsidR="00A300F3" w:rsidRDefault="008C3001">
      <w:pPr>
        <w:pStyle w:val="ContactInfo"/>
      </w:pPr>
      <w:r>
        <w:t xml:space="preserve">Upper 22 Belmont Valley road </w:t>
      </w:r>
    </w:p>
    <w:p w14:paraId="6C4BCF52" w14:textId="31EFB8D2" w:rsidR="008C3001" w:rsidRDefault="008C3001">
      <w:pPr>
        <w:pStyle w:val="ContactInfo"/>
      </w:pPr>
      <w:r>
        <w:t>Belmont</w:t>
      </w:r>
    </w:p>
    <w:p w14:paraId="14B9AB5D" w14:textId="4FFA9D52" w:rsidR="008C3001" w:rsidRDefault="00FB437C">
      <w:pPr>
        <w:pStyle w:val="ContactInfo"/>
      </w:pPr>
      <w:hyperlink r:id="rId8" w:history="1">
        <w:r w:rsidRPr="00CE2EF6">
          <w:rPr>
            <w:rStyle w:val="Hyperlink"/>
          </w:rPr>
          <w:t>Nabrahan46@gmail.com</w:t>
        </w:r>
      </w:hyperlink>
    </w:p>
    <w:p w14:paraId="1A51E6E5" w14:textId="7A8C08C7" w:rsidR="00FB437C" w:rsidRDefault="00FB437C">
      <w:pPr>
        <w:pStyle w:val="ContactInfo"/>
      </w:pPr>
      <w:r>
        <w:t>1868 280 0154</w:t>
      </w:r>
    </w:p>
    <w:p w14:paraId="2B6270BF" w14:textId="5B084E28" w:rsidR="00FB437C" w:rsidRDefault="006A473F">
      <w:pPr>
        <w:pStyle w:val="ContactInfo"/>
      </w:pPr>
      <w:r>
        <w:t>1868 627 3254</w:t>
      </w:r>
    </w:p>
    <w:p w14:paraId="113E7BA8" w14:textId="6CA6C0BD" w:rsidR="00981C33" w:rsidRDefault="00981C33">
      <w:pPr>
        <w:pStyle w:val="ContactInfo"/>
        <w:rPr>
          <w:b/>
        </w:rPr>
      </w:pPr>
    </w:p>
    <w:p w14:paraId="45D6C31F" w14:textId="228805D9" w:rsidR="006A473F" w:rsidRDefault="006A473F">
      <w:pPr>
        <w:pStyle w:val="ContactInfo"/>
        <w:rPr>
          <w:b/>
        </w:rPr>
      </w:pPr>
    </w:p>
    <w:p w14:paraId="5DB551BF" w14:textId="44DDE500" w:rsidR="00981C33" w:rsidRPr="00506FCD" w:rsidRDefault="00506FCD">
      <w:pPr>
        <w:pStyle w:val="ContactInfo"/>
        <w:rPr>
          <w:b/>
          <w:color w:val="000000" w:themeColor="text1"/>
          <w:u w:val="single"/>
        </w:rPr>
      </w:pPr>
      <w:r>
        <w:rPr>
          <w:b/>
          <w:color w:val="000000" w:themeColor="text1"/>
        </w:rPr>
        <w:t>O</w:t>
      </w:r>
      <w:bookmarkStart w:id="0" w:name="_GoBack"/>
      <w:bookmarkEnd w:id="0"/>
    </w:p>
    <w:p w14:paraId="38F1E728" w14:textId="08A24919" w:rsidR="004B506F" w:rsidRDefault="00755BE4">
      <w:pPr>
        <w:pStyle w:val="Heading1"/>
      </w:pPr>
      <w:r>
        <w:t xml:space="preserve">To Perceive a CAReer </w:t>
      </w:r>
      <w:r w:rsidR="00676132">
        <w:t xml:space="preserve">in a re owned firm with dedicated efforts and to associate </w:t>
      </w:r>
      <w:r w:rsidR="00B50F79">
        <w:t xml:space="preserve">myself with an organization that gives me a chance </w:t>
      </w:r>
      <w:r w:rsidR="005254F6">
        <w:t>to update my knowledge…</w:t>
      </w:r>
    </w:p>
    <w:p w14:paraId="02837814" w14:textId="77777777" w:rsidR="005254F6" w:rsidRPr="005254F6" w:rsidRDefault="005254F6" w:rsidP="005254F6"/>
    <w:p w14:paraId="333DAED7" w14:textId="48D58BF2" w:rsidR="004B506F" w:rsidRDefault="004B506F"/>
    <w:sdt>
      <w:sdtPr>
        <w:id w:val="1728489637"/>
        <w:placeholder>
          <w:docPart w:val="73B767A6701F6A40A7A95FA50ADEF79B"/>
        </w:placeholder>
        <w:temporary/>
        <w:showingPlcHdr/>
        <w15:appearance w15:val="hidden"/>
      </w:sdtPr>
      <w:sdtEndPr/>
      <w:sdtContent>
        <w:p w14:paraId="6069489E" w14:textId="77777777" w:rsidR="004B506F" w:rsidRDefault="003107B6">
          <w:pPr>
            <w:pStyle w:val="Heading1"/>
          </w:pPr>
          <w:r>
            <w:t>Experience</w:t>
          </w:r>
        </w:p>
      </w:sdtContent>
    </w:sdt>
    <w:p w14:paraId="4213BF6C" w14:textId="17888D62" w:rsidR="004B506F" w:rsidRDefault="009E3C43">
      <w:r>
        <w:t xml:space="preserve">Port of Spain Corporation </w:t>
      </w:r>
    </w:p>
    <w:p w14:paraId="00EBD94F" w14:textId="15CB6969" w:rsidR="00954A77" w:rsidRDefault="00954A77">
      <w:r>
        <w:t>May 4</w:t>
      </w:r>
      <w:r w:rsidRPr="00954A77">
        <w:rPr>
          <w:vertAlign w:val="superscript"/>
        </w:rPr>
        <w:t>th</w:t>
      </w:r>
      <w:r>
        <w:t xml:space="preserve"> 2012 – present</w:t>
      </w:r>
    </w:p>
    <w:p w14:paraId="250E235D" w14:textId="26BBBC5A" w:rsidR="003455F6" w:rsidRDefault="00C4519E">
      <w:r>
        <w:t>Vector Control Officer</w:t>
      </w:r>
    </w:p>
    <w:p w14:paraId="1521FB98" w14:textId="41E6595A" w:rsidR="004B506F" w:rsidRDefault="004B506F" w:rsidP="003455F6">
      <w:pPr>
        <w:pStyle w:val="ListBullet"/>
        <w:numPr>
          <w:ilvl w:val="0"/>
          <w:numId w:val="0"/>
        </w:numPr>
      </w:pPr>
    </w:p>
    <w:p w14:paraId="6D46E856" w14:textId="77777777" w:rsidR="00060B96" w:rsidRDefault="005A347F">
      <w:pPr>
        <w:pStyle w:val="Heading1"/>
      </w:pPr>
      <w:r>
        <w:t>mucurapo secondary school</w:t>
      </w:r>
      <w:r w:rsidR="006502B4">
        <w:t xml:space="preserve"> 2003 -</w:t>
      </w:r>
      <w:r w:rsidR="00E936E0">
        <w:t>2005</w:t>
      </w:r>
    </w:p>
    <w:p w14:paraId="6AF906E9" w14:textId="77777777" w:rsidR="00480404" w:rsidRDefault="00E936E0">
      <w:pPr>
        <w:pStyle w:val="Heading1"/>
      </w:pPr>
      <w:r>
        <w:t xml:space="preserve"> Belmont junior secondary </w:t>
      </w:r>
      <w:r w:rsidR="005F55B8">
        <w:t xml:space="preserve">2000 – 2003 </w:t>
      </w:r>
    </w:p>
    <w:p w14:paraId="53BDA233" w14:textId="6E8B0896" w:rsidR="004B506F" w:rsidRDefault="005F55B8">
      <w:pPr>
        <w:pStyle w:val="Heading1"/>
      </w:pPr>
      <w:r>
        <w:t xml:space="preserve">Melville memoral Girls </w:t>
      </w:r>
      <w:r w:rsidR="00A03F25">
        <w:t xml:space="preserve">Anglican school </w:t>
      </w:r>
      <w:r w:rsidR="000D130D">
        <w:t>1993 -2000</w:t>
      </w:r>
    </w:p>
    <w:p w14:paraId="49688963" w14:textId="6F2F87D0" w:rsidR="005A347F" w:rsidRPr="005A347F" w:rsidRDefault="005A347F" w:rsidP="005A347F"/>
    <w:p w14:paraId="2D047045" w14:textId="6BCE5F86" w:rsidR="004B506F" w:rsidRDefault="004B506F"/>
    <w:sdt>
      <w:sdtPr>
        <w:id w:val="520597245"/>
        <w:placeholder>
          <w:docPart w:val="E0DF2A72A1092749A33F22DB673B9B0F"/>
        </w:placeholder>
        <w:temporary/>
        <w:showingPlcHdr/>
        <w15:appearance w15:val="hidden"/>
      </w:sdtPr>
      <w:sdtEndPr/>
      <w:sdtContent>
        <w:p w14:paraId="1E53D691" w14:textId="77777777" w:rsidR="004B506F" w:rsidRDefault="003107B6">
          <w:pPr>
            <w:pStyle w:val="Heading1"/>
          </w:pPr>
          <w:r>
            <w:t>Awards and Acknowledgements</w:t>
          </w:r>
        </w:p>
      </w:sdtContent>
    </w:sdt>
    <w:p w14:paraId="75DE561E" w14:textId="56A71497" w:rsidR="004B506F" w:rsidRDefault="00AF3956">
      <w:pPr>
        <w:pStyle w:val="ListBullet"/>
      </w:pPr>
      <w:r>
        <w:t>Good communication skills</w:t>
      </w:r>
    </w:p>
    <w:p w14:paraId="0552DAF8" w14:textId="5854622E" w:rsidR="00AF3956" w:rsidRDefault="00EA6A6E">
      <w:pPr>
        <w:pStyle w:val="ListBullet"/>
      </w:pPr>
      <w:r>
        <w:t>Ready to take responsibility</w:t>
      </w:r>
    </w:p>
    <w:p w14:paraId="0E43C11E" w14:textId="11F3EFD8" w:rsidR="00EA6A6E" w:rsidRDefault="00EA6A6E">
      <w:pPr>
        <w:pStyle w:val="ListBullet"/>
      </w:pPr>
      <w:r>
        <w:t xml:space="preserve">Quick learner and </w:t>
      </w:r>
      <w:r w:rsidR="00060B96">
        <w:t>good interpersonal skills</w:t>
      </w:r>
    </w:p>
    <w:sectPr w:rsidR="00EA6A6E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E211D" w14:textId="77777777" w:rsidR="003107B6" w:rsidRDefault="003107B6">
      <w:r>
        <w:separator/>
      </w:r>
    </w:p>
  </w:endnote>
  <w:endnote w:type="continuationSeparator" w:id="0">
    <w:p w14:paraId="3425BF9F" w14:textId="77777777" w:rsidR="003107B6" w:rsidRDefault="00310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EB347" w14:textId="6A748F17" w:rsidR="004B506F" w:rsidRDefault="003107B6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 w:rsidR="00722C7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799A3" w14:textId="77777777" w:rsidR="003107B6" w:rsidRDefault="003107B6">
      <w:r>
        <w:separator/>
      </w:r>
    </w:p>
  </w:footnote>
  <w:footnote w:type="continuationSeparator" w:id="0">
    <w:p w14:paraId="2714A3E5" w14:textId="77777777" w:rsidR="003107B6" w:rsidRDefault="00310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0C551" w14:textId="77777777" w:rsidR="004B506F" w:rsidRDefault="003107B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BF23B02" wp14:editId="76CE9B4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F3280F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FC2" w14:textId="77777777" w:rsidR="004B506F" w:rsidRDefault="003107B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272384" wp14:editId="4B8A789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3FFEA9" w14:textId="77777777" w:rsidR="004B506F" w:rsidRDefault="004B506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F27238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A3FFEA9" w14:textId="77777777" w:rsidR="004B506F" w:rsidRDefault="004B506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F3"/>
    <w:rsid w:val="00060B96"/>
    <w:rsid w:val="000D130D"/>
    <w:rsid w:val="001A340B"/>
    <w:rsid w:val="0029485A"/>
    <w:rsid w:val="003107B6"/>
    <w:rsid w:val="003455F6"/>
    <w:rsid w:val="004279FE"/>
    <w:rsid w:val="00480404"/>
    <w:rsid w:val="004B506F"/>
    <w:rsid w:val="00506FCD"/>
    <w:rsid w:val="005254F6"/>
    <w:rsid w:val="005A347F"/>
    <w:rsid w:val="005F55B8"/>
    <w:rsid w:val="006502B4"/>
    <w:rsid w:val="00676132"/>
    <w:rsid w:val="006A473F"/>
    <w:rsid w:val="00722C79"/>
    <w:rsid w:val="00755BE4"/>
    <w:rsid w:val="007B6F0A"/>
    <w:rsid w:val="008052F9"/>
    <w:rsid w:val="008C3001"/>
    <w:rsid w:val="008F64D1"/>
    <w:rsid w:val="009275E8"/>
    <w:rsid w:val="00954A77"/>
    <w:rsid w:val="00981C33"/>
    <w:rsid w:val="009E3C43"/>
    <w:rsid w:val="00A03F25"/>
    <w:rsid w:val="00A16BAE"/>
    <w:rsid w:val="00A300F3"/>
    <w:rsid w:val="00AF3956"/>
    <w:rsid w:val="00B50F79"/>
    <w:rsid w:val="00C4519E"/>
    <w:rsid w:val="00E936E0"/>
    <w:rsid w:val="00EA6A6E"/>
    <w:rsid w:val="00FB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EE4A4"/>
  <w15:chartTrackingRefBased/>
  <w15:docId w15:val="{2F910792-E90A-1F40-94E1-C6B88D5B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B437C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3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brahan46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6924024-F2F5-8449-A0BB-6153A6D30DD7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41753F4E8FAF4FA9CCCF82D608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B75D7-30C0-4643-9133-CEAACCBC6ECD}"/>
      </w:docPartPr>
      <w:docPartBody>
        <w:p w:rsidR="00000000" w:rsidRDefault="00995A88">
          <w:pPr>
            <w:pStyle w:val="7541753F4E8FAF4FA9CCCF82D608F83D"/>
          </w:pPr>
          <w:r>
            <w:t>Name</w:t>
          </w:r>
        </w:p>
      </w:docPartBody>
    </w:docPart>
    <w:docPart>
      <w:docPartPr>
        <w:name w:val="73B767A6701F6A40A7A95FA50ADEF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FC32A-56B8-8744-82BC-EB4969103A52}"/>
      </w:docPartPr>
      <w:docPartBody>
        <w:p w:rsidR="00000000" w:rsidRDefault="00995A88">
          <w:pPr>
            <w:pStyle w:val="73B767A6701F6A40A7A95FA50ADEF79B"/>
          </w:pPr>
          <w:r>
            <w:t>Experience</w:t>
          </w:r>
        </w:p>
      </w:docPartBody>
    </w:docPart>
    <w:docPart>
      <w:docPartPr>
        <w:name w:val="E0DF2A72A1092749A33F22DB673B9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C26CD-E34A-A141-A697-9409833F43F8}"/>
      </w:docPartPr>
      <w:docPartBody>
        <w:p w:rsidR="00000000" w:rsidRDefault="00995A88">
          <w:pPr>
            <w:pStyle w:val="E0DF2A72A1092749A33F22DB673B9B0F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88"/>
    <w:rsid w:val="0099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41753F4E8FAF4FA9CCCF82D608F83D">
    <w:name w:val="7541753F4E8FAF4FA9CCCF82D608F83D"/>
  </w:style>
  <w:style w:type="paragraph" w:customStyle="1" w:styleId="167E9B6A9F1C904F9E90D6ADF4C0B69A">
    <w:name w:val="167E9B6A9F1C904F9E90D6ADF4C0B69A"/>
  </w:style>
  <w:style w:type="paragraph" w:customStyle="1" w:styleId="1A87767B8D5D99438338669BEE8E0ADB">
    <w:name w:val="1A87767B8D5D99438338669BEE8E0ADB"/>
  </w:style>
  <w:style w:type="paragraph" w:customStyle="1" w:styleId="2999239286DEC3448EF8317F241EF9BC">
    <w:name w:val="2999239286DEC3448EF8317F241EF9BC"/>
  </w:style>
  <w:style w:type="paragraph" w:customStyle="1" w:styleId="73B767A6701F6A40A7A95FA50ADEF79B">
    <w:name w:val="73B767A6701F6A40A7A95FA50ADEF79B"/>
  </w:style>
  <w:style w:type="paragraph" w:customStyle="1" w:styleId="451DF244B2CB1A4EB14A758B334B5A16">
    <w:name w:val="451DF244B2CB1A4EB14A758B334B5A16"/>
  </w:style>
  <w:style w:type="paragraph" w:customStyle="1" w:styleId="41A33045A1CF0E459A182433BF7A4BBD">
    <w:name w:val="41A33045A1CF0E459A182433BF7A4BB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2853B0DB2B2E7B47ADC95CB0419A95C4">
    <w:name w:val="2853B0DB2B2E7B47ADC95CB0419A95C4"/>
  </w:style>
  <w:style w:type="paragraph" w:customStyle="1" w:styleId="946E68009CB495419848D4DAD9071AD1">
    <w:name w:val="946E68009CB495419848D4DAD9071AD1"/>
  </w:style>
  <w:style w:type="paragraph" w:customStyle="1" w:styleId="83F6E719628B074F83A33A97D50A559D">
    <w:name w:val="83F6E719628B074F83A33A97D50A559D"/>
  </w:style>
  <w:style w:type="paragraph" w:customStyle="1" w:styleId="E0DF2A72A1092749A33F22DB673B9B0F">
    <w:name w:val="E0DF2A72A1092749A33F22DB673B9B0F"/>
  </w:style>
  <w:style w:type="paragraph" w:customStyle="1" w:styleId="FC9DE3BC5F768C44BA305F9C9B13DF8D">
    <w:name w:val="FC9DE3BC5F768C44BA305F9C9B13D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84D51-48C1-134E-BFB6-D6093F0714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{86924024-F2F5-8449-A0BB-6153A6D30DD7}tf50002018.dotx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(868) 280-0154</dc:creator>
  <cp:keywords/>
  <dc:description/>
  <cp:lastModifiedBy>(868) 280-0154</cp:lastModifiedBy>
  <cp:revision>2</cp:revision>
  <dcterms:created xsi:type="dcterms:W3CDTF">2017-07-12T22:14:00Z</dcterms:created>
  <dcterms:modified xsi:type="dcterms:W3CDTF">2017-07-12T22:14:00Z</dcterms:modified>
</cp:coreProperties>
</file>