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386" w:rsidRDefault="00815D04">
      <w:pPr>
        <w:pStyle w:val="Title"/>
      </w:pPr>
      <w:r>
        <w:t>‍‍</w:t>
      </w:r>
      <w:sdt>
        <w:sdtPr>
          <w:alias w:val="Your Name"/>
          <w:tag w:val=""/>
          <w:id w:val="1246310863"/>
          <w:placeholder>
            <w:docPart w:val="4330C4830C254D6B8878015848B2EE5E"/>
          </w:placeholder>
          <w:dataBinding w:prefixMappings="xmlns:ns0='http://purl.org/dc/elements/1.1/' xmlns:ns1='http://schemas.openxmlformats.org/package/2006/metadata/core-properties' " w:xpath="/ns1:coreProperties[1]/ns0:creator[1]" w:storeItemID="{6C3C8BC8-F283-45AE-878A-BAB7291924A1}"/>
          <w:text/>
        </w:sdtPr>
        <w:sdtEndPr/>
        <w:sdtContent>
          <w:r w:rsidR="00C97E4E">
            <w:rPr>
              <w:lang w:val="en-TT"/>
            </w:rPr>
            <w:t>Natasha Plaza</w:t>
          </w:r>
        </w:sdtContent>
      </w:sdt>
    </w:p>
    <w:p w:rsidR="008F0386" w:rsidRDefault="00815D04">
      <w:sdt>
        <w:sdtPr>
          <w:alias w:val="Address"/>
          <w:tag w:val=""/>
          <w:id w:val="-593780209"/>
          <w:placeholder>
            <w:docPart w:val="E022CB0B9A674C8E89392C00E525E7EF"/>
          </w:placeholder>
          <w:dataBinding w:prefixMappings="xmlns:ns0='http://schemas.microsoft.com/office/2006/coverPageProps' " w:xpath="/ns0:CoverPageProperties[1]/ns0:CompanyAddress[1]" w:storeItemID="{55AF091B-3C7A-41E3-B477-F2FDAA23CFDA}"/>
          <w:text/>
        </w:sdtPr>
        <w:sdtEndPr/>
        <w:sdtContent>
          <w:r w:rsidR="00C97E4E">
            <w:t>181 Fern Drive La Florissante D’abadie</w:t>
          </w:r>
        </w:sdtContent>
      </w:sdt>
      <w:r>
        <w:t>| </w:t>
      </w:r>
      <w:sdt>
        <w:sdtPr>
          <w:alias w:val="Telephone"/>
          <w:tag w:val=""/>
          <w:id w:val="-1416317146"/>
          <w:placeholder>
            <w:docPart w:val="9DAE89A127444C1E8362154032408121"/>
          </w:placeholder>
          <w:dataBinding w:prefixMappings="xmlns:ns0='http://schemas.microsoft.com/office/2006/coverPageProps' " w:xpath="/ns0:CoverPageProperties[1]/ns0:CompanyPhone[1]" w:storeItemID="{55AF091B-3C7A-41E3-B477-F2FDAA23CFDA}"/>
          <w:text/>
        </w:sdtPr>
        <w:sdtEndPr/>
        <w:sdtContent>
          <w:r w:rsidR="00C97E4E">
            <w:t>375-1350</w:t>
          </w:r>
        </w:sdtContent>
      </w:sdt>
      <w:r>
        <w:t> </w:t>
      </w:r>
      <w:r>
        <w:t> </w:t>
      </w:r>
      <w:sdt>
        <w:sdtPr>
          <w:alias w:val="Email"/>
          <w:tag w:val=""/>
          <w:id w:val="-391963670"/>
          <w:placeholder>
            <w:docPart w:val="C0F902A941A44691BFC4BFFE4FA55BC0"/>
          </w:placeholder>
          <w:dataBinding w:prefixMappings="xmlns:ns0='http://schemas.microsoft.com/office/2006/coverPageProps' " w:xpath="/ns0:CoverPageProperties[1]/ns0:CompanyEmail[1]" w:storeItemID="{55AF091B-3C7A-41E3-B477-F2FDAA23CFDA}"/>
          <w:text/>
        </w:sdtPr>
        <w:sdtEndPr/>
        <w:sdtContent>
          <w:r w:rsidR="00C97E4E">
            <w:t>tash2plaza@live.com</w:t>
          </w:r>
        </w:sdtContent>
      </w:sdt>
    </w:p>
    <w:p w:rsidR="008F0386" w:rsidRDefault="00815D04">
      <w:pPr>
        <w:pStyle w:val="SectionHeading"/>
        <w:spacing w:before="720"/>
      </w:pPr>
      <w:r>
        <w:t>Objective</w:t>
      </w:r>
    </w:p>
    <w:p w:rsidR="008F0386" w:rsidRDefault="00223487">
      <w:pPr>
        <w:pStyle w:val="ListBullet"/>
      </w:pPr>
      <w:r>
        <w:t>My desire is to work in an environment which would allow me to utilize and develop my skills and make a valuable contribution toward the achievement of the strategic goals of your organization.</w:t>
      </w:r>
    </w:p>
    <w:p w:rsidR="008F0386" w:rsidRDefault="00815D04">
      <w:pPr>
        <w:pStyle w:val="SectionHeading"/>
      </w:pPr>
      <w:r>
        <w:t>Education</w:t>
      </w:r>
    </w:p>
    <w:p w:rsidR="008F0386" w:rsidRDefault="00D923A4">
      <w:pPr>
        <w:pStyle w:val="Subsection"/>
        <w:spacing w:before="100"/>
      </w:pPr>
      <w:r>
        <w:t>College of science, TECHNOLOGY and applied arts of trinidad and tobago Sept 2014- present</w:t>
      </w:r>
    </w:p>
    <w:p w:rsidR="008F0386" w:rsidRDefault="00D923A4" w:rsidP="00D923A4">
      <w:pPr>
        <w:pStyle w:val="ListBullet"/>
        <w:numPr>
          <w:ilvl w:val="0"/>
          <w:numId w:val="0"/>
        </w:numPr>
        <w:ind w:left="144"/>
      </w:pPr>
      <w:r>
        <w:t>Currently pursuing an Associate’s Degree in Social Work</w:t>
      </w:r>
    </w:p>
    <w:sdt>
      <w:sdtPr>
        <w:rPr>
          <w:b w:val="0"/>
          <w:caps w:val="0"/>
          <w:color w:val="404040" w:themeColor="text1" w:themeTint="BF"/>
        </w:rPr>
        <w:id w:val="-1106653387"/>
        <w15:repeatingSection/>
      </w:sdtPr>
      <w:sdtEndPr/>
      <w:sdtContent>
        <w:sdt>
          <w:sdtPr>
            <w:rPr>
              <w:b w:val="0"/>
              <w:caps w:val="0"/>
              <w:color w:val="404040" w:themeColor="text1" w:themeTint="BF"/>
            </w:rPr>
            <w:id w:val="-514004892"/>
            <w:placeholder>
              <w:docPart w:val="38501C1B86F14595A91730BCB9FFAD1A"/>
            </w:placeholder>
            <w15:repeatingSectionItem/>
          </w:sdtPr>
          <w:sdtEndPr/>
          <w:sdtContent>
            <w:p w:rsidR="008F0386" w:rsidRDefault="00D923A4">
              <w:pPr>
                <w:pStyle w:val="Subsection"/>
              </w:pPr>
              <w:r>
                <w:t>univeristy of the west indies continuing studies Oct 2014-February 2015</w:t>
              </w:r>
            </w:p>
            <w:p w:rsidR="00DF0213" w:rsidRDefault="00DF0213" w:rsidP="00D923A4">
              <w:pPr>
                <w:pStyle w:val="ListBullet"/>
                <w:numPr>
                  <w:ilvl w:val="0"/>
                  <w:numId w:val="0"/>
                </w:numPr>
                <w:ind w:left="144"/>
              </w:pPr>
              <w:r>
                <w:t>Counselling Adolescents Certificate</w:t>
              </w:r>
            </w:p>
            <w:p w:rsidR="008F0386" w:rsidRDefault="00815D04" w:rsidP="00D923A4">
              <w:pPr>
                <w:pStyle w:val="ListBullet"/>
                <w:numPr>
                  <w:ilvl w:val="0"/>
                  <w:numId w:val="0"/>
                </w:numPr>
                <w:ind w:left="144"/>
                <w:rPr>
                  <w:bCs/>
                </w:rPr>
              </w:pPr>
            </w:p>
          </w:sdtContent>
        </w:sdt>
      </w:sdtContent>
    </w:sdt>
    <w:p w:rsidR="00DF0213" w:rsidRDefault="00DF0213" w:rsidP="00DF0213">
      <w:pPr>
        <w:pStyle w:val="ListBullet"/>
        <w:numPr>
          <w:ilvl w:val="0"/>
          <w:numId w:val="0"/>
        </w:numPr>
        <w:ind w:left="144" w:hanging="144"/>
        <w:rPr>
          <w:b/>
          <w:bCs/>
        </w:rPr>
      </w:pPr>
      <w:r>
        <w:rPr>
          <w:b/>
          <w:bCs/>
        </w:rPr>
        <w:t>MINISRTY OF HEALTH TRAINING UNIT 26th-27th January 2011</w:t>
      </w:r>
    </w:p>
    <w:p w:rsidR="00DF0213" w:rsidRDefault="00DF0213" w:rsidP="00DF0213">
      <w:pPr>
        <w:pStyle w:val="ListBullet"/>
        <w:numPr>
          <w:ilvl w:val="0"/>
          <w:numId w:val="0"/>
        </w:numPr>
        <w:ind w:left="144" w:hanging="144"/>
        <w:rPr>
          <w:bCs/>
        </w:rPr>
      </w:pPr>
      <w:r>
        <w:rPr>
          <w:b/>
          <w:bCs/>
        </w:rPr>
        <w:tab/>
      </w:r>
      <w:r w:rsidRPr="00DF0213">
        <w:rPr>
          <w:bCs/>
        </w:rPr>
        <w:t>Registry</w:t>
      </w:r>
      <w:r>
        <w:rPr>
          <w:b/>
          <w:bCs/>
        </w:rPr>
        <w:t xml:space="preserve"> </w:t>
      </w:r>
      <w:r>
        <w:rPr>
          <w:bCs/>
        </w:rPr>
        <w:t>Systems &amp; Procedures</w:t>
      </w:r>
    </w:p>
    <w:p w:rsidR="00DF0213" w:rsidRDefault="00DF0213" w:rsidP="00DF0213">
      <w:pPr>
        <w:pStyle w:val="ListBullet"/>
        <w:numPr>
          <w:ilvl w:val="0"/>
          <w:numId w:val="0"/>
        </w:numPr>
        <w:ind w:left="144" w:hanging="144"/>
        <w:rPr>
          <w:bCs/>
        </w:rPr>
      </w:pPr>
    </w:p>
    <w:p w:rsidR="00DF0213" w:rsidRDefault="00DF0213" w:rsidP="00DF0213">
      <w:pPr>
        <w:pStyle w:val="ListBullet"/>
        <w:numPr>
          <w:ilvl w:val="0"/>
          <w:numId w:val="0"/>
        </w:numPr>
        <w:ind w:left="144" w:hanging="144"/>
        <w:rPr>
          <w:b/>
          <w:bCs/>
        </w:rPr>
      </w:pPr>
      <w:r>
        <w:rPr>
          <w:b/>
          <w:bCs/>
        </w:rPr>
        <w:t>CARIBBEAN SECONDARY EXAMINATION COUNCIL ORDINARY LEVEL</w:t>
      </w:r>
    </w:p>
    <w:p w:rsidR="00DF0213" w:rsidRDefault="00DF0213" w:rsidP="00DF0213">
      <w:pPr>
        <w:pStyle w:val="ListBullet"/>
        <w:numPr>
          <w:ilvl w:val="0"/>
          <w:numId w:val="0"/>
        </w:numPr>
        <w:ind w:left="144" w:hanging="144"/>
        <w:rPr>
          <w:bCs/>
        </w:rPr>
      </w:pPr>
      <w:r>
        <w:rPr>
          <w:b/>
          <w:bCs/>
        </w:rPr>
        <w:tab/>
      </w:r>
      <w:r>
        <w:rPr>
          <w:bCs/>
        </w:rPr>
        <w:t>English A</w:t>
      </w:r>
      <w:r>
        <w:rPr>
          <w:bCs/>
        </w:rPr>
        <w:tab/>
        <w:t xml:space="preserve">           – II</w:t>
      </w:r>
    </w:p>
    <w:p w:rsidR="00DF0213" w:rsidRDefault="00DF0213" w:rsidP="00DF0213">
      <w:pPr>
        <w:pStyle w:val="ListBullet"/>
        <w:numPr>
          <w:ilvl w:val="0"/>
          <w:numId w:val="0"/>
        </w:numPr>
        <w:ind w:left="144" w:hanging="144"/>
        <w:rPr>
          <w:bCs/>
        </w:rPr>
      </w:pPr>
      <w:r>
        <w:rPr>
          <w:bCs/>
        </w:rPr>
        <w:tab/>
        <w:t>Principles of Accounts – II</w:t>
      </w:r>
    </w:p>
    <w:p w:rsidR="00DF0213" w:rsidRDefault="00DF0213" w:rsidP="00DF0213">
      <w:pPr>
        <w:pStyle w:val="ListBullet"/>
        <w:numPr>
          <w:ilvl w:val="0"/>
          <w:numId w:val="0"/>
        </w:numPr>
        <w:ind w:left="144" w:hanging="144"/>
        <w:rPr>
          <w:bCs/>
        </w:rPr>
      </w:pPr>
      <w:r>
        <w:rPr>
          <w:bCs/>
        </w:rPr>
        <w:tab/>
        <w:t>Principles of Business – II</w:t>
      </w:r>
    </w:p>
    <w:p w:rsidR="00DF0213" w:rsidRDefault="00DF0213" w:rsidP="00DF0213">
      <w:pPr>
        <w:pStyle w:val="ListBullet"/>
        <w:numPr>
          <w:ilvl w:val="0"/>
          <w:numId w:val="0"/>
        </w:numPr>
        <w:ind w:left="144" w:hanging="144"/>
        <w:rPr>
          <w:bCs/>
        </w:rPr>
      </w:pPr>
      <w:r>
        <w:rPr>
          <w:bCs/>
        </w:rPr>
        <w:tab/>
        <w:t>Social Studies</w:t>
      </w:r>
      <w:r>
        <w:rPr>
          <w:bCs/>
        </w:rPr>
        <w:tab/>
        <w:t xml:space="preserve">           - II</w:t>
      </w:r>
    </w:p>
    <w:p w:rsidR="00DF0213" w:rsidRPr="00DF0213" w:rsidRDefault="00DF0213" w:rsidP="00DF0213">
      <w:pPr>
        <w:pStyle w:val="ListBullet"/>
        <w:numPr>
          <w:ilvl w:val="0"/>
          <w:numId w:val="0"/>
        </w:numPr>
        <w:ind w:left="144"/>
        <w:rPr>
          <w:bCs/>
        </w:rPr>
      </w:pPr>
      <w:r>
        <w:rPr>
          <w:bCs/>
        </w:rPr>
        <w:t>Mathematics                  - III</w:t>
      </w:r>
    </w:p>
    <w:p w:rsidR="008F0386" w:rsidRDefault="00815D04">
      <w:pPr>
        <w:pStyle w:val="SectionHeading"/>
      </w:pPr>
      <w:bookmarkStart w:id="0" w:name="_GoBack"/>
      <w:bookmarkEnd w:id="0"/>
      <w:r>
        <w:t>Experience</w:t>
      </w:r>
    </w:p>
    <w:p w:rsidR="008F0386" w:rsidRDefault="00DF0213">
      <w:pPr>
        <w:pStyle w:val="Subsection"/>
        <w:spacing w:before="100"/>
      </w:pPr>
      <w:r>
        <w:t>Batching Clerk MINISTRY of Health July 2016 - present</w:t>
      </w:r>
    </w:p>
    <w:p w:rsidR="008F0386" w:rsidRDefault="00DF0213" w:rsidP="00A65839">
      <w:pPr>
        <w:pStyle w:val="ListBullet"/>
        <w:numPr>
          <w:ilvl w:val="0"/>
          <w:numId w:val="0"/>
        </w:numPr>
        <w:ind w:left="144"/>
      </w:pPr>
      <w:r>
        <w:t>Sorting bills and salaries for payment</w:t>
      </w:r>
    </w:p>
    <w:sdt>
      <w:sdtPr>
        <w:rPr>
          <w:b w:val="0"/>
          <w:caps w:val="0"/>
          <w:color w:val="404040" w:themeColor="text1" w:themeTint="BF"/>
        </w:rPr>
        <w:id w:val="417760904"/>
        <w15:repeatingSection/>
      </w:sdtPr>
      <w:sdtEndPr/>
      <w:sdtContent>
        <w:sdt>
          <w:sdtPr>
            <w:rPr>
              <w:b w:val="0"/>
              <w:caps w:val="0"/>
              <w:color w:val="404040" w:themeColor="text1" w:themeTint="BF"/>
            </w:rPr>
            <w:id w:val="-1773932447"/>
            <w:placeholder>
              <w:docPart w:val="38501C1B86F14595A91730BCB9FFAD1A"/>
            </w:placeholder>
            <w15:repeatingSectionItem/>
          </w:sdtPr>
          <w:sdtEndPr/>
          <w:sdtContent>
            <w:p w:rsidR="008F0386" w:rsidRDefault="00DF0213">
              <w:pPr>
                <w:pStyle w:val="Subsection"/>
              </w:pPr>
              <w:r>
                <w:t>stores clerk ministry of health </w:t>
              </w:r>
              <w:r w:rsidR="00A65839">
                <w:t>june 2008 – july 2016</w:t>
              </w:r>
            </w:p>
            <w:p w:rsidR="008F0386" w:rsidRPr="00A65839" w:rsidRDefault="00A65839" w:rsidP="00A65839">
              <w:pPr>
                <w:pStyle w:val="ListBullet"/>
                <w:numPr>
                  <w:ilvl w:val="0"/>
                  <w:numId w:val="0"/>
                </w:numPr>
                <w:ind w:left="144"/>
              </w:pPr>
              <w:r>
                <w:t xml:space="preserve">Issuing and receiving stock. Verifying receivables against orders and report discrepancies to suppliers. Packing and arranging of goods in an orderly manner. Maintain cleanliness of the stock room. Solving queries with respect to suppliers. Maintain simple accounting records (passing bills for payment). Simple HR recording </w:t>
              </w:r>
              <w:r w:rsidR="008C1B0B">
                <w:t>(sick</w:t>
              </w:r>
              <w:r>
                <w:t xml:space="preserve"> leave, vacation leave etc.)</w:t>
              </w:r>
            </w:p>
          </w:sdtContent>
        </w:sdt>
      </w:sdtContent>
    </w:sdt>
    <w:p w:rsidR="00A65839" w:rsidRDefault="00A65839" w:rsidP="00A65839">
      <w:pPr>
        <w:pStyle w:val="ListBullet"/>
        <w:numPr>
          <w:ilvl w:val="0"/>
          <w:numId w:val="0"/>
        </w:numPr>
        <w:rPr>
          <w:b/>
          <w:bCs/>
        </w:rPr>
      </w:pPr>
    </w:p>
    <w:p w:rsidR="00A65839" w:rsidRDefault="00A65839" w:rsidP="00A65839">
      <w:pPr>
        <w:pStyle w:val="ListBullet"/>
        <w:numPr>
          <w:ilvl w:val="0"/>
          <w:numId w:val="0"/>
        </w:numPr>
        <w:rPr>
          <w:b/>
          <w:bCs/>
        </w:rPr>
      </w:pPr>
      <w:r>
        <w:rPr>
          <w:b/>
          <w:bCs/>
        </w:rPr>
        <w:t>CLERK I MINISTRY OF HOUSING SEPT 2007-JUNE2008</w:t>
      </w:r>
    </w:p>
    <w:p w:rsidR="00A65839" w:rsidRDefault="008C1B0B" w:rsidP="008C1B0B">
      <w:pPr>
        <w:pStyle w:val="ListBullet"/>
        <w:numPr>
          <w:ilvl w:val="0"/>
          <w:numId w:val="0"/>
        </w:numPr>
        <w:ind w:left="144" w:hanging="144"/>
      </w:pPr>
      <w:r>
        <w:t xml:space="preserve">    Record employees now entering the ministry on computerized system and manually. Retrieve files as requested. Maintain a file movement system. Prepare staff reports for employees for distribution to various heads of section. Maintain a small storeroom.</w:t>
      </w:r>
    </w:p>
    <w:p w:rsidR="008C1B0B" w:rsidRDefault="008C1B0B" w:rsidP="008C1B0B">
      <w:pPr>
        <w:pStyle w:val="ListBullet"/>
        <w:numPr>
          <w:ilvl w:val="0"/>
          <w:numId w:val="0"/>
        </w:numPr>
        <w:ind w:left="144" w:hanging="144"/>
      </w:pPr>
    </w:p>
    <w:p w:rsidR="008C1B0B" w:rsidRDefault="007862C4" w:rsidP="008C1B0B">
      <w:pPr>
        <w:pStyle w:val="ListBullet"/>
        <w:numPr>
          <w:ilvl w:val="0"/>
          <w:numId w:val="0"/>
        </w:numPr>
        <w:ind w:left="144" w:hanging="144"/>
        <w:rPr>
          <w:b/>
        </w:rPr>
      </w:pPr>
      <w:r>
        <w:rPr>
          <w:b/>
        </w:rPr>
        <w:t xml:space="preserve">CLERK I </w:t>
      </w:r>
      <w:r w:rsidR="008C1B0B">
        <w:rPr>
          <w:b/>
        </w:rPr>
        <w:t>MINISTRY OF AGRICULTURE APRIL 2007-JUNE2008</w:t>
      </w:r>
    </w:p>
    <w:p w:rsidR="008C1B0B" w:rsidRDefault="008C1B0B" w:rsidP="008C1B0B">
      <w:pPr>
        <w:pStyle w:val="ListBullet"/>
        <w:numPr>
          <w:ilvl w:val="0"/>
          <w:numId w:val="0"/>
        </w:numPr>
        <w:ind w:left="144" w:hanging="144"/>
      </w:pPr>
      <w:r>
        <w:tab/>
        <w:t>Record commitments of suppliers/ vendors in Vote book. Reconciliation filing</w:t>
      </w:r>
    </w:p>
    <w:p w:rsidR="008C1B0B" w:rsidRDefault="008C1B0B" w:rsidP="008C1B0B">
      <w:pPr>
        <w:pStyle w:val="ListBullet"/>
        <w:numPr>
          <w:ilvl w:val="0"/>
          <w:numId w:val="0"/>
        </w:numPr>
        <w:ind w:left="144" w:hanging="144"/>
      </w:pPr>
    </w:p>
    <w:p w:rsidR="008C1B0B" w:rsidRDefault="007862C4" w:rsidP="008C1B0B">
      <w:pPr>
        <w:pStyle w:val="ListBullet"/>
        <w:numPr>
          <w:ilvl w:val="0"/>
          <w:numId w:val="0"/>
        </w:numPr>
        <w:ind w:left="144" w:hanging="144"/>
        <w:rPr>
          <w:b/>
        </w:rPr>
      </w:pPr>
      <w:r>
        <w:rPr>
          <w:b/>
        </w:rPr>
        <w:lastRenderedPageBreak/>
        <w:t xml:space="preserve">MESSENGER </w:t>
      </w:r>
      <w:r w:rsidR="008C1B0B" w:rsidRPr="008C1B0B">
        <w:rPr>
          <w:b/>
        </w:rPr>
        <w:t>FAUSTIN SHIPPING COMPANY</w:t>
      </w:r>
      <w:r w:rsidR="008C1B0B">
        <w:rPr>
          <w:b/>
        </w:rPr>
        <w:t xml:space="preserve"> DEC 2006</w:t>
      </w:r>
    </w:p>
    <w:p w:rsidR="008C1B0B" w:rsidRPr="008C1B0B" w:rsidRDefault="008C1B0B" w:rsidP="008C1B0B">
      <w:pPr>
        <w:pStyle w:val="ListBullet"/>
        <w:numPr>
          <w:ilvl w:val="0"/>
          <w:numId w:val="0"/>
        </w:numPr>
        <w:ind w:left="144" w:hanging="144"/>
      </w:pPr>
      <w:r>
        <w:rPr>
          <w:b/>
        </w:rPr>
        <w:tab/>
      </w:r>
      <w:r w:rsidR="007862C4">
        <w:t>Makes deposits in bank and pays bills</w:t>
      </w:r>
    </w:p>
    <w:p w:rsidR="008C1B0B" w:rsidRDefault="008C1B0B" w:rsidP="008C1B0B">
      <w:pPr>
        <w:pStyle w:val="ListBullet"/>
        <w:numPr>
          <w:ilvl w:val="0"/>
          <w:numId w:val="0"/>
        </w:numPr>
        <w:ind w:left="144" w:hanging="144"/>
        <w:rPr>
          <w:b/>
        </w:rPr>
      </w:pPr>
    </w:p>
    <w:p w:rsidR="007862C4" w:rsidRDefault="007862C4" w:rsidP="008C1B0B">
      <w:pPr>
        <w:pStyle w:val="ListBullet"/>
        <w:numPr>
          <w:ilvl w:val="0"/>
          <w:numId w:val="0"/>
        </w:numPr>
        <w:ind w:left="144" w:hanging="144"/>
        <w:rPr>
          <w:b/>
        </w:rPr>
      </w:pPr>
      <w:r>
        <w:rPr>
          <w:b/>
        </w:rPr>
        <w:t>BILLING AUDITOR CLAIR MEDICAL MAY 2005-2006</w:t>
      </w:r>
    </w:p>
    <w:p w:rsidR="007862C4" w:rsidRDefault="007862C4" w:rsidP="007862C4">
      <w:pPr>
        <w:pStyle w:val="ListBullet"/>
        <w:numPr>
          <w:ilvl w:val="0"/>
          <w:numId w:val="0"/>
        </w:numPr>
        <w:ind w:left="144"/>
      </w:pPr>
      <w:r w:rsidRPr="007862C4">
        <w:t>Records items used by patients on wards, emergency room and in surgery</w:t>
      </w:r>
      <w:r>
        <w:t>. Maintain small stock room on wards.</w:t>
      </w:r>
    </w:p>
    <w:p w:rsidR="007862C4" w:rsidRDefault="007862C4" w:rsidP="008C1B0B">
      <w:pPr>
        <w:pStyle w:val="ListBullet"/>
        <w:numPr>
          <w:ilvl w:val="0"/>
          <w:numId w:val="0"/>
        </w:numPr>
        <w:ind w:left="144" w:hanging="144"/>
      </w:pPr>
    </w:p>
    <w:p w:rsidR="007862C4" w:rsidRDefault="007862C4" w:rsidP="008C1B0B">
      <w:pPr>
        <w:pStyle w:val="ListBullet"/>
        <w:numPr>
          <w:ilvl w:val="0"/>
          <w:numId w:val="0"/>
        </w:numPr>
        <w:ind w:left="144" w:hanging="144"/>
        <w:rPr>
          <w:b/>
        </w:rPr>
      </w:pPr>
      <w:r>
        <w:rPr>
          <w:b/>
        </w:rPr>
        <w:t>ACCOUNTS TRAINEE (OJT) MINISTRY OF FINANCE JUNE 2004 – NOV 2004</w:t>
      </w:r>
    </w:p>
    <w:p w:rsidR="007862C4" w:rsidRDefault="007862C4" w:rsidP="008C1B0B">
      <w:pPr>
        <w:pStyle w:val="ListBullet"/>
        <w:numPr>
          <w:ilvl w:val="0"/>
          <w:numId w:val="0"/>
        </w:numPr>
        <w:ind w:left="144" w:hanging="144"/>
        <w:rPr>
          <w:b/>
        </w:rPr>
      </w:pPr>
      <w:r>
        <w:rPr>
          <w:b/>
        </w:rPr>
        <w:tab/>
      </w:r>
      <w:r w:rsidRPr="007862C4">
        <w:t>Simple</w:t>
      </w:r>
      <w:r>
        <w:rPr>
          <w:b/>
        </w:rPr>
        <w:t xml:space="preserve"> </w:t>
      </w:r>
      <w:r w:rsidRPr="007862C4">
        <w:t>accounting practices ( double checking bill balances)</w:t>
      </w:r>
      <w:r>
        <w:rPr>
          <w:b/>
        </w:rPr>
        <w:t xml:space="preserve"> </w:t>
      </w:r>
    </w:p>
    <w:p w:rsidR="007862C4" w:rsidRDefault="007862C4" w:rsidP="008C1B0B">
      <w:pPr>
        <w:pStyle w:val="ListBullet"/>
        <w:numPr>
          <w:ilvl w:val="0"/>
          <w:numId w:val="0"/>
        </w:numPr>
        <w:ind w:left="144" w:hanging="144"/>
        <w:rPr>
          <w:b/>
        </w:rPr>
      </w:pPr>
    </w:p>
    <w:p w:rsidR="007862C4" w:rsidRDefault="007862C4" w:rsidP="008C1B0B">
      <w:pPr>
        <w:pStyle w:val="ListBullet"/>
        <w:numPr>
          <w:ilvl w:val="0"/>
          <w:numId w:val="0"/>
        </w:numPr>
        <w:ind w:left="144" w:hanging="144"/>
        <w:rPr>
          <w:b/>
        </w:rPr>
      </w:pPr>
      <w:r>
        <w:rPr>
          <w:b/>
        </w:rPr>
        <w:t>OFFICE ASSISTANT TRINIDAD AND TOBAGO REGISTERED NURSES ASSOCIATION 2003- 2004</w:t>
      </w:r>
    </w:p>
    <w:p w:rsidR="007862C4" w:rsidRPr="007862C4" w:rsidRDefault="007862C4" w:rsidP="008C1B0B">
      <w:pPr>
        <w:pStyle w:val="ListBullet"/>
        <w:numPr>
          <w:ilvl w:val="0"/>
          <w:numId w:val="0"/>
        </w:numPr>
        <w:ind w:left="144" w:hanging="144"/>
      </w:pPr>
      <w:r>
        <w:rPr>
          <w:b/>
        </w:rPr>
        <w:tab/>
      </w:r>
      <w:r w:rsidRPr="007862C4">
        <w:t xml:space="preserve">Prepared tea and coffee for members of the association. </w:t>
      </w:r>
      <w:r>
        <w:t xml:space="preserve">Prepare conference room for monthly meetings. </w:t>
      </w:r>
      <w:r w:rsidR="00815D04">
        <w:t>Performs the duties of a messenger when necessary. Maintain a small stationery cabinet. Receives and makes telephones called based on instructions</w:t>
      </w:r>
      <w:r>
        <w:t xml:space="preserve"> </w:t>
      </w:r>
    </w:p>
    <w:p w:rsidR="007862C4" w:rsidRDefault="007862C4" w:rsidP="008C1B0B">
      <w:pPr>
        <w:pStyle w:val="ListBullet"/>
        <w:numPr>
          <w:ilvl w:val="0"/>
          <w:numId w:val="0"/>
        </w:numPr>
        <w:ind w:left="144" w:hanging="144"/>
        <w:rPr>
          <w:b/>
        </w:rPr>
      </w:pPr>
      <w:r>
        <w:rPr>
          <w:b/>
        </w:rPr>
        <w:t xml:space="preserve"> </w:t>
      </w:r>
    </w:p>
    <w:p w:rsidR="007862C4" w:rsidRPr="007862C4" w:rsidRDefault="007862C4" w:rsidP="008C1B0B">
      <w:pPr>
        <w:pStyle w:val="ListBullet"/>
        <w:numPr>
          <w:ilvl w:val="0"/>
          <w:numId w:val="0"/>
        </w:numPr>
        <w:ind w:left="144" w:hanging="144"/>
        <w:rPr>
          <w:b/>
        </w:rPr>
      </w:pPr>
    </w:p>
    <w:p w:rsidR="007862C4" w:rsidRPr="008C1B0B" w:rsidRDefault="007862C4" w:rsidP="008C1B0B">
      <w:pPr>
        <w:pStyle w:val="ListBullet"/>
        <w:numPr>
          <w:ilvl w:val="0"/>
          <w:numId w:val="0"/>
        </w:numPr>
        <w:ind w:left="144" w:hanging="144"/>
        <w:rPr>
          <w:b/>
        </w:rPr>
      </w:pPr>
    </w:p>
    <w:sectPr w:rsidR="007862C4" w:rsidRPr="008C1B0B">
      <w:footerReference w:type="default" r:id="rId9"/>
      <w:pgSz w:w="12240" w:h="15840"/>
      <w:pgMar w:top="1296"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E4E" w:rsidRDefault="00C97E4E">
      <w:pPr>
        <w:spacing w:after="0"/>
      </w:pPr>
      <w:r>
        <w:separator/>
      </w:r>
    </w:p>
  </w:endnote>
  <w:endnote w:type="continuationSeparator" w:id="0">
    <w:p w:rsidR="00C97E4E" w:rsidRDefault="00C97E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386" w:rsidRDefault="00815D04">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E4E" w:rsidRDefault="00C97E4E">
      <w:pPr>
        <w:spacing w:after="0"/>
      </w:pPr>
      <w:r>
        <w:separator/>
      </w:r>
    </w:p>
  </w:footnote>
  <w:footnote w:type="continuationSeparator" w:id="0">
    <w:p w:rsidR="00C97E4E" w:rsidRDefault="00C97E4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E4E"/>
    <w:rsid w:val="00223487"/>
    <w:rsid w:val="007862C4"/>
    <w:rsid w:val="00815D04"/>
    <w:rsid w:val="008C1B0B"/>
    <w:rsid w:val="008F0386"/>
    <w:rsid w:val="00A65839"/>
    <w:rsid w:val="00C97E4E"/>
    <w:rsid w:val="00D923A4"/>
    <w:rsid w:val="00DF0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852D7-5243-4C01-AC3D-6CDCB28E0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pPr>
      <w:numPr>
        <w:numId w:val="1"/>
      </w:numPr>
      <w:spacing w:after="80"/>
    </w:pPr>
  </w:style>
  <w:style w:type="paragraph" w:customStyle="1" w:styleId="Subsection">
    <w:name w:val="Subsection"/>
    <w:basedOn w:val="Normal"/>
    <w:uiPriority w:val="1"/>
    <w:qFormat/>
    <w:pPr>
      <w:spacing w:before="280" w:after="120"/>
    </w:pPr>
    <w:rPr>
      <w:b/>
      <w:bCs/>
      <w:caps/>
      <w:color w:val="262626" w:themeColor="text1" w:themeTint="D9"/>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39A5B7" w:themeColor="accent1"/>
    </w:rPr>
  </w:style>
  <w:style w:type="character" w:customStyle="1" w:styleId="FooterChar">
    <w:name w:val="Footer Char"/>
    <w:basedOn w:val="DefaultParagraphFont"/>
    <w:link w:val="Footer"/>
    <w:uiPriority w:val="99"/>
    <w:rPr>
      <w:color w:val="39A5B7" w:themeColor="accent1"/>
    </w:rPr>
  </w:style>
  <w:style w:type="paragraph" w:styleId="Date">
    <w:name w:val="Date"/>
    <w:basedOn w:val="Normal"/>
    <w:next w:val="Normal"/>
    <w:link w:val="DateChar"/>
    <w:uiPriority w:val="1"/>
    <w:unhideWhenUsed/>
    <w:qFormat/>
    <w:pPr>
      <w:spacing w:before="720"/>
      <w:contextualSpacing/>
    </w:pPr>
    <w:rPr>
      <w:b/>
      <w:bCs/>
      <w:color w:val="0D0D0D" w:themeColor="text1" w:themeTint="F2"/>
    </w:rPr>
  </w:style>
  <w:style w:type="character" w:customStyle="1" w:styleId="DateChar">
    <w:name w:val="Date Char"/>
    <w:basedOn w:val="DefaultParagraphFont"/>
    <w:link w:val="Date"/>
    <w:uiPriority w:val="1"/>
    <w:rPr>
      <w:b/>
      <w:bCs/>
      <w:color w:val="0D0D0D" w:themeColor="text1" w:themeTint="F2"/>
    </w:rPr>
  </w:style>
  <w:style w:type="paragraph" w:customStyle="1" w:styleId="Address">
    <w:name w:val="Address"/>
    <w:basedOn w:val="Normal"/>
    <w:uiPriority w:val="1"/>
    <w:qFormat/>
    <w:pPr>
      <w:spacing w:line="336" w:lineRule="auto"/>
      <w:contextualSpacing/>
    </w:pPr>
  </w:style>
  <w:style w:type="paragraph" w:styleId="Salutation">
    <w:name w:val="Salutation"/>
    <w:basedOn w:val="Normal"/>
    <w:next w:val="Normal"/>
    <w:link w:val="SalutationChar"/>
    <w:uiPriority w:val="2"/>
    <w:unhideWhenUsed/>
    <w:qFormat/>
    <w:pPr>
      <w:spacing w:before="800" w:after="180"/>
    </w:pPr>
    <w:rPr>
      <w:b/>
      <w:bCs/>
      <w:color w:val="0D0D0D" w:themeColor="text1" w:themeTint="F2"/>
    </w:rPr>
  </w:style>
  <w:style w:type="character" w:customStyle="1" w:styleId="SalutationChar">
    <w:name w:val="Salutation Char"/>
    <w:basedOn w:val="DefaultParagraphFont"/>
    <w:link w:val="Salutation"/>
    <w:uiPriority w:val="2"/>
    <w:rPr>
      <w:b/>
      <w:bCs/>
      <w:color w:val="0D0D0D" w:themeColor="text1" w:themeTint="F2"/>
    </w:rPr>
  </w:style>
  <w:style w:type="paragraph" w:styleId="Closing">
    <w:name w:val="Closing"/>
    <w:basedOn w:val="Normal"/>
    <w:next w:val="Signature"/>
    <w:link w:val="ClosingChar"/>
    <w:uiPriority w:val="2"/>
    <w:unhideWhenUsed/>
    <w:qFormat/>
    <w:pPr>
      <w:spacing w:before="720" w:after="0"/>
    </w:pPr>
    <w:rPr>
      <w:b/>
      <w:bCs/>
      <w:color w:val="0D0D0D" w:themeColor="text1" w:themeTint="F2"/>
    </w:rPr>
  </w:style>
  <w:style w:type="character" w:customStyle="1" w:styleId="ClosingChar">
    <w:name w:val="Closing Char"/>
    <w:basedOn w:val="DefaultParagraphFont"/>
    <w:link w:val="Closing"/>
    <w:uiPriority w:val="2"/>
    <w:rPr>
      <w:b/>
      <w:bCs/>
      <w:color w:val="0D0D0D" w:themeColor="text1" w:themeTint="F2"/>
    </w:rPr>
  </w:style>
  <w:style w:type="paragraph" w:styleId="Signature">
    <w:name w:val="Signature"/>
    <w:basedOn w:val="Normal"/>
    <w:link w:val="SignatureChar"/>
    <w:uiPriority w:val="2"/>
    <w:unhideWhenUsed/>
    <w:qFormat/>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Pr>
      <w:b/>
      <w:bCs/>
      <w:color w:val="0D0D0D" w:themeColor="text1" w:themeTint="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asha\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30C4830C254D6B8878015848B2EE5E"/>
        <w:category>
          <w:name w:val="General"/>
          <w:gallery w:val="placeholder"/>
        </w:category>
        <w:types>
          <w:type w:val="bbPlcHdr"/>
        </w:types>
        <w:behaviors>
          <w:behavior w:val="content"/>
        </w:behaviors>
        <w:guid w:val="{47817A1F-1E5F-46A9-8352-8CB00CE6685E}"/>
      </w:docPartPr>
      <w:docPartBody>
        <w:p w:rsidR="00000000" w:rsidRDefault="005202A5">
          <w:pPr>
            <w:pStyle w:val="4330C4830C254D6B8878015848B2EE5E"/>
          </w:pPr>
          <w:r>
            <w:t>[Your Name]</w:t>
          </w:r>
        </w:p>
      </w:docPartBody>
    </w:docPart>
    <w:docPart>
      <w:docPartPr>
        <w:name w:val="E022CB0B9A674C8E89392C00E525E7EF"/>
        <w:category>
          <w:name w:val="General"/>
          <w:gallery w:val="placeholder"/>
        </w:category>
        <w:types>
          <w:type w:val="bbPlcHdr"/>
        </w:types>
        <w:behaviors>
          <w:behavior w:val="content"/>
        </w:behaviors>
        <w:guid w:val="{0A0A149C-1E68-4FBB-9176-C88E7D81ACEF}"/>
      </w:docPartPr>
      <w:docPartBody>
        <w:p w:rsidR="00000000" w:rsidRDefault="005202A5">
          <w:pPr>
            <w:pStyle w:val="E022CB0B9A674C8E89392C00E525E7EF"/>
          </w:pPr>
          <w:r>
            <w:t>[Address, City, ST  ZIP Code]</w:t>
          </w:r>
        </w:p>
      </w:docPartBody>
    </w:docPart>
    <w:docPart>
      <w:docPartPr>
        <w:name w:val="9DAE89A127444C1E8362154032408121"/>
        <w:category>
          <w:name w:val="General"/>
          <w:gallery w:val="placeholder"/>
        </w:category>
        <w:types>
          <w:type w:val="bbPlcHdr"/>
        </w:types>
        <w:behaviors>
          <w:behavior w:val="content"/>
        </w:behaviors>
        <w:guid w:val="{424E6C44-FBBF-460C-B975-43F4BA553EAC}"/>
      </w:docPartPr>
      <w:docPartBody>
        <w:p w:rsidR="00000000" w:rsidRDefault="005202A5">
          <w:pPr>
            <w:pStyle w:val="9DAE89A127444C1E8362154032408121"/>
          </w:pPr>
          <w:r>
            <w:t>[Telephone]</w:t>
          </w:r>
        </w:p>
      </w:docPartBody>
    </w:docPart>
    <w:docPart>
      <w:docPartPr>
        <w:name w:val="C0F902A941A44691BFC4BFFE4FA55BC0"/>
        <w:category>
          <w:name w:val="General"/>
          <w:gallery w:val="placeholder"/>
        </w:category>
        <w:types>
          <w:type w:val="bbPlcHdr"/>
        </w:types>
        <w:behaviors>
          <w:behavior w:val="content"/>
        </w:behaviors>
        <w:guid w:val="{A9323196-BEDF-4DCB-B555-E754780D476A}"/>
      </w:docPartPr>
      <w:docPartBody>
        <w:p w:rsidR="00000000" w:rsidRDefault="005202A5">
          <w:pPr>
            <w:pStyle w:val="C0F902A941A44691BFC4BFFE4FA55BC0"/>
          </w:pPr>
          <w:r>
            <w:t>[Email]</w:t>
          </w:r>
        </w:p>
      </w:docPartBody>
    </w:docPart>
    <w:docPart>
      <w:docPartPr>
        <w:name w:val="38501C1B86F14595A91730BCB9FFAD1A"/>
        <w:category>
          <w:name w:val="General"/>
          <w:gallery w:val="placeholder"/>
        </w:category>
        <w:types>
          <w:type w:val="bbPlcHdr"/>
        </w:types>
        <w:behaviors>
          <w:behavior w:val="content"/>
        </w:behaviors>
        <w:guid w:val="{D2B3E266-ACE7-4231-8114-247081CF5C6C}"/>
      </w:docPartPr>
      <w:docPartBody>
        <w:p w:rsidR="00000000" w:rsidRDefault="005202A5">
          <w:pPr>
            <w:pStyle w:val="38501C1B86F14595A91730BCB9FFAD1A"/>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2A5"/>
    <w:rsid w:val="005202A5"/>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TT" w:eastAsia="en-T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30C4830C254D6B8878015848B2EE5E">
    <w:name w:val="4330C4830C254D6B8878015848B2EE5E"/>
  </w:style>
  <w:style w:type="paragraph" w:customStyle="1" w:styleId="E022CB0B9A674C8E89392C00E525E7EF">
    <w:name w:val="E022CB0B9A674C8E89392C00E525E7EF"/>
  </w:style>
  <w:style w:type="paragraph" w:customStyle="1" w:styleId="9DAE89A127444C1E8362154032408121">
    <w:name w:val="9DAE89A127444C1E8362154032408121"/>
  </w:style>
  <w:style w:type="paragraph" w:customStyle="1" w:styleId="C0F902A941A44691BFC4BFFE4FA55BC0">
    <w:name w:val="C0F902A941A44691BFC4BFFE4FA55BC0"/>
  </w:style>
  <w:style w:type="paragraph" w:customStyle="1" w:styleId="2F90C419EBAC47A18B6285A81258248B">
    <w:name w:val="2F90C419EBAC47A18B6285A81258248B"/>
  </w:style>
  <w:style w:type="paragraph" w:customStyle="1" w:styleId="5B3F7B8EDF2C443FA1DB48F9F0A5D0C9">
    <w:name w:val="5B3F7B8EDF2C443FA1DB48F9F0A5D0C9"/>
  </w:style>
  <w:style w:type="paragraph" w:customStyle="1" w:styleId="E105CFC674FC458ABB66C5A4F76063F6">
    <w:name w:val="E105CFC674FC458ABB66C5A4F76063F6"/>
  </w:style>
  <w:style w:type="paragraph" w:customStyle="1" w:styleId="A3BCA71EEDB4439BAF781B21B7697808">
    <w:name w:val="A3BCA71EEDB4439BAF781B21B7697808"/>
  </w:style>
  <w:style w:type="paragraph" w:customStyle="1" w:styleId="DAC7C440FA34492484CFDE5AF7937DFD">
    <w:name w:val="DAC7C440FA34492484CFDE5AF7937DFD"/>
  </w:style>
  <w:style w:type="character" w:styleId="PlaceholderText">
    <w:name w:val="Placeholder Text"/>
    <w:basedOn w:val="DefaultParagraphFont"/>
    <w:uiPriority w:val="99"/>
    <w:semiHidden/>
    <w:rsid w:val="005202A5"/>
    <w:rPr>
      <w:color w:val="808080"/>
    </w:rPr>
  </w:style>
  <w:style w:type="paragraph" w:customStyle="1" w:styleId="38501C1B86F14595A91730BCB9FFAD1A">
    <w:name w:val="38501C1B86F14595A91730BCB9FFAD1A"/>
  </w:style>
  <w:style w:type="paragraph" w:customStyle="1" w:styleId="948B047610734CEBB2B7CB2C25BC9A93">
    <w:name w:val="948B047610734CEBB2B7CB2C25BC9A93"/>
  </w:style>
  <w:style w:type="paragraph" w:styleId="ListBullet">
    <w:name w:val="List Bullet"/>
    <w:basedOn w:val="Normal"/>
    <w:uiPriority w:val="1"/>
    <w:unhideWhenUsed/>
    <w:qFormat/>
    <w:pPr>
      <w:numPr>
        <w:numId w:val="1"/>
      </w:numPr>
      <w:spacing w:after="80" w:line="240" w:lineRule="auto"/>
    </w:pPr>
    <w:rPr>
      <w:rFonts w:cs="Times New Roman"/>
      <w:color w:val="404040" w:themeColor="text1" w:themeTint="BF"/>
      <w:sz w:val="18"/>
      <w:lang w:val="en-US" w:eastAsia="en-US"/>
    </w:rPr>
  </w:style>
  <w:style w:type="paragraph" w:customStyle="1" w:styleId="250C881C992047448991D48E2B1AA145">
    <w:name w:val="250C881C992047448991D48E2B1AA145"/>
  </w:style>
  <w:style w:type="paragraph" w:customStyle="1" w:styleId="6FCDCD9847AD4235B98EBD15FD6B26A9">
    <w:name w:val="6FCDCD9847AD4235B98EBD15FD6B26A9"/>
  </w:style>
  <w:style w:type="paragraph" w:customStyle="1" w:styleId="4DA4143247044FFCADDB00DE937FF9DF">
    <w:name w:val="4DA4143247044FFCADDB00DE937FF9DF"/>
  </w:style>
  <w:style w:type="paragraph" w:customStyle="1" w:styleId="3F3B6FF0361B439FBE7F25C79CCAEF19">
    <w:name w:val="3F3B6FF0361B439FBE7F25C79CCAEF19"/>
  </w:style>
  <w:style w:type="paragraph" w:customStyle="1" w:styleId="36D7C86EA1F047F3999B11F04047BBFE">
    <w:name w:val="36D7C86EA1F047F3999B11F04047BBFE"/>
  </w:style>
  <w:style w:type="paragraph" w:customStyle="1" w:styleId="528AFB1946564169A65DE28659D9E7D9">
    <w:name w:val="528AFB1946564169A65DE28659D9E7D9"/>
  </w:style>
  <w:style w:type="paragraph" w:customStyle="1" w:styleId="C88EB30AFBF0443588ADCEC6C722657D">
    <w:name w:val="C88EB30AFBF0443588ADCEC6C722657D"/>
  </w:style>
  <w:style w:type="paragraph" w:customStyle="1" w:styleId="6F62B3F7320946AF96FAC29757A5C577">
    <w:name w:val="6F62B3F7320946AF96FAC29757A5C577"/>
    <w:rsid w:val="005202A5"/>
  </w:style>
  <w:style w:type="paragraph" w:customStyle="1" w:styleId="A126DAABC5244A34970162093B978548">
    <w:name w:val="A126DAABC5244A34970162093B978548"/>
    <w:rsid w:val="005202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
  <CompanyAddress>181 Fern Drive La Florissante D’abadie</CompanyAddress>
  <CompanyPhone>375-1350</CompanyPhone>
  <CompanyFax/>
  <CompanyEmail>tash2plaza@live.com</CompanyEmail>
</CoverPageProperties>
</file>

<file path=customXml/itemProps1.xml><?xml version="1.0" encoding="utf-8"?>
<ds:datastoreItem xmlns:ds="http://schemas.openxmlformats.org/officeDocument/2006/customXml" ds:itemID="{85431C3B-1C29-4CFE-8693-96D0EE28630B}">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Resume (color).dotx</Template>
  <TotalTime>69</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Natasha Plaza</dc:creator>
  <cp:keywords/>
  <cp:lastModifiedBy>Natasha Plaza</cp:lastModifiedBy>
  <cp:revision>1</cp:revision>
  <dcterms:created xsi:type="dcterms:W3CDTF">2016-08-23T10:32:00Z</dcterms:created>
  <dcterms:modified xsi:type="dcterms:W3CDTF">2016-08-23T11:49:00Z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