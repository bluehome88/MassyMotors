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7B2DCB" w:rsidP="00141A4C">
      <w:pPr>
        <w:pStyle w:val="Title"/>
      </w:pPr>
      <w:r>
        <w:t>Antonio Sooklalsingh</w:t>
      </w:r>
    </w:p>
    <w:p w:rsidR="00B10DC9" w:rsidRDefault="0069126B" w:rsidP="00141A4C">
      <w:r>
        <w:t>#13 Lambie Street Vistabella</w:t>
      </w:r>
      <w:r w:rsidR="00141A4C">
        <w:t> | </w:t>
      </w:r>
      <w:r>
        <w:t>1(868-705-4595</w:t>
      </w:r>
      <w:r w:rsidR="00141A4C">
        <w:t> | </w:t>
      </w:r>
      <w:hyperlink r:id="rId8" w:history="1">
        <w:r w:rsidR="00B10DC9" w:rsidRPr="00B11043">
          <w:rPr>
            <w:rStyle w:val="Hyperlink"/>
          </w:rPr>
          <w:t>antoniosooklalsingh@hotmail.com</w:t>
        </w:r>
      </w:hyperlink>
    </w:p>
    <w:p w:rsidR="006270A9" w:rsidRDefault="00F526CB" w:rsidP="00141A4C">
      <w:pPr>
        <w:pStyle w:val="Heading1"/>
      </w:pPr>
      <w:r>
        <w:t>Objective</w:t>
      </w:r>
    </w:p>
    <w:p w:rsidR="00B301DB" w:rsidRDefault="00015DF3">
      <w:r>
        <w:t>Seeking employment</w:t>
      </w:r>
      <w:r w:rsidR="00CE4153">
        <w:t xml:space="preserve"> for </w:t>
      </w:r>
      <w:r w:rsidR="00211F1C">
        <w:t>a suitable job</w:t>
      </w:r>
      <w:r w:rsidR="00CE4153">
        <w:t xml:space="preserve"> </w:t>
      </w:r>
      <w:r w:rsidRPr="00015DF3">
        <w:t>where I can apply my extensive skills and knowledge to the position for which I am hired.</w:t>
      </w:r>
      <w:r w:rsidR="00363C20">
        <w:t xml:space="preserve"> Currently a student and on vacation looking for employment</w:t>
      </w:r>
      <w:r w:rsidR="006E48EC">
        <w:t xml:space="preserve"> and to gain any experience possible</w:t>
      </w:r>
      <w:r w:rsidR="00363C20">
        <w:t xml:space="preserve">. </w:t>
      </w:r>
    </w:p>
    <w:sdt>
      <w:sdtPr>
        <w:alias w:val="Education:"/>
        <w:tag w:val="Education:"/>
        <w:id w:val="807127995"/>
        <w:placeholder>
          <w:docPart w:val="A582DDCDEFDD4302A5FDD30A7672959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7073C5">
      <w:pPr>
        <w:pStyle w:val="Heading2"/>
      </w:pPr>
      <w:r>
        <w:t>5 CXC Passes</w:t>
      </w:r>
      <w:r w:rsidR="009D5933">
        <w:t> | </w:t>
      </w:r>
      <w:r>
        <w:t>San Fernando Central Secondary school</w:t>
      </w:r>
    </w:p>
    <w:p w:rsidR="006270A9" w:rsidRDefault="007073C5" w:rsidP="001B29CF">
      <w:pPr>
        <w:pStyle w:val="ListBullet"/>
      </w:pPr>
      <w:r>
        <w:t>Mathematics</w:t>
      </w:r>
      <w:r w:rsidR="009D5933">
        <w:t xml:space="preserve">: </w:t>
      </w:r>
      <w:r w:rsidR="006E4376">
        <w:t>Grade 1</w:t>
      </w:r>
    </w:p>
    <w:p w:rsidR="006270A9" w:rsidRDefault="006E4376" w:rsidP="001B29CF">
      <w:pPr>
        <w:pStyle w:val="ListBullet"/>
      </w:pPr>
      <w:r>
        <w:t>English A</w:t>
      </w:r>
      <w:r w:rsidR="009D5933">
        <w:t xml:space="preserve">: </w:t>
      </w:r>
      <w:r>
        <w:t>Grade 1</w:t>
      </w:r>
    </w:p>
    <w:p w:rsidR="006270A9" w:rsidRDefault="00487754" w:rsidP="001B29CF">
      <w:pPr>
        <w:pStyle w:val="ListBullet"/>
      </w:pPr>
      <w:r>
        <w:t>Additional Mathematics</w:t>
      </w:r>
    </w:p>
    <w:p w:rsidR="006E4376" w:rsidRDefault="00487754" w:rsidP="001B29CF">
      <w:pPr>
        <w:pStyle w:val="ListBullet"/>
      </w:pPr>
      <w:r>
        <w:t>English B</w:t>
      </w:r>
    </w:p>
    <w:p w:rsidR="006E4376" w:rsidRDefault="00487754" w:rsidP="001B29CF">
      <w:pPr>
        <w:pStyle w:val="ListBullet"/>
      </w:pPr>
      <w:r>
        <w:t>Information Technology</w:t>
      </w:r>
    </w:p>
    <w:p w:rsidR="005E4A47" w:rsidRDefault="005E4A47" w:rsidP="005E4A47">
      <w:pPr>
        <w:pStyle w:val="ListBullet"/>
        <w:numPr>
          <w:ilvl w:val="0"/>
          <w:numId w:val="0"/>
        </w:numPr>
        <w:ind w:left="216"/>
      </w:pPr>
    </w:p>
    <w:p w:rsidR="00A1210F" w:rsidRDefault="00A1210F" w:rsidP="00F526CB">
      <w:pPr>
        <w:pStyle w:val="ListBullet"/>
        <w:numPr>
          <w:ilvl w:val="0"/>
          <w:numId w:val="0"/>
        </w:numPr>
      </w:pPr>
    </w:p>
    <w:p w:rsidR="00B10DC9" w:rsidRDefault="003E1CAF" w:rsidP="003E1CAF">
      <w:pPr>
        <w:pStyle w:val="Heading1"/>
      </w:pPr>
      <w:r>
        <w:t>Skills</w:t>
      </w:r>
      <w:r w:rsidR="00B10DC9">
        <w:t xml:space="preserve"> and Knowledge</w:t>
      </w:r>
    </w:p>
    <w:p w:rsidR="00B10DC9" w:rsidRDefault="00B10DC9" w:rsidP="00F36A8C">
      <w:pPr>
        <w:pStyle w:val="ListBullet"/>
        <w:numPr>
          <w:ilvl w:val="0"/>
          <w:numId w:val="0"/>
        </w:numPr>
        <w:ind w:left="216" w:hanging="216"/>
      </w:pPr>
      <w:bookmarkStart w:id="0" w:name="_Hlk495658955"/>
      <w:bookmarkStart w:id="1" w:name="_GoBack"/>
      <w:bookmarkEnd w:id="1"/>
    </w:p>
    <w:bookmarkEnd w:id="0"/>
    <w:p w:rsidR="006270A9" w:rsidRDefault="003E1CAF">
      <w:pPr>
        <w:pStyle w:val="ListBullet"/>
      </w:pPr>
      <w:r>
        <w:t>Friendly and helpful</w:t>
      </w:r>
    </w:p>
    <w:p w:rsidR="003E1CAF" w:rsidRDefault="003E1CAF">
      <w:pPr>
        <w:pStyle w:val="ListBullet"/>
      </w:pPr>
      <w:r>
        <w:t>Well mannered</w:t>
      </w:r>
    </w:p>
    <w:p w:rsidR="003E1CAF" w:rsidRDefault="003E1CAF">
      <w:pPr>
        <w:pStyle w:val="ListBullet"/>
      </w:pPr>
      <w:r>
        <w:t>High energy levels</w:t>
      </w:r>
    </w:p>
    <w:p w:rsidR="003E1CAF" w:rsidRDefault="003E1CAF">
      <w:pPr>
        <w:pStyle w:val="ListBullet"/>
      </w:pPr>
      <w:r>
        <w:t>Hardworking</w:t>
      </w:r>
    </w:p>
    <w:p w:rsidR="003E1CAF" w:rsidRDefault="003E1CAF" w:rsidP="003E1CAF">
      <w:pPr>
        <w:pStyle w:val="ListBullet"/>
      </w:pPr>
      <w:r>
        <w:t>Smart and efficient</w:t>
      </w:r>
    </w:p>
    <w:p w:rsidR="00C84E83" w:rsidRDefault="00EA0541" w:rsidP="00C84E83">
      <w:pPr>
        <w:pStyle w:val="ListBullet"/>
      </w:pPr>
      <w:r>
        <w:t>Willingness to Learn</w:t>
      </w:r>
    </w:p>
    <w:p w:rsidR="001601B5" w:rsidRPr="001601B5" w:rsidRDefault="001601B5" w:rsidP="001601B5">
      <w:pPr>
        <w:pStyle w:val="ListBullet"/>
      </w:pPr>
      <w:r w:rsidRPr="001601B5">
        <w:t>Ability to listen and communicate appropriately</w:t>
      </w:r>
    </w:p>
    <w:p w:rsidR="001601B5" w:rsidRDefault="001601B5" w:rsidP="00C84E83">
      <w:pPr>
        <w:pStyle w:val="ListBullet"/>
      </w:pPr>
      <w:r>
        <w:t>Positive attitude</w:t>
      </w:r>
    </w:p>
    <w:p w:rsidR="001601B5" w:rsidRDefault="001601B5" w:rsidP="001601B5">
      <w:pPr>
        <w:pStyle w:val="ListBullet"/>
      </w:pPr>
      <w:r w:rsidRPr="001601B5">
        <w:t>Ability to work well with others</w:t>
      </w:r>
    </w:p>
    <w:p w:rsidR="00427C42" w:rsidRDefault="00427C42" w:rsidP="00427C42">
      <w:pPr>
        <w:pStyle w:val="ListBullet"/>
      </w:pPr>
      <w:r w:rsidRPr="00427C42">
        <w:t>Good Conflict Resolution and Avoidance</w:t>
      </w:r>
    </w:p>
    <w:p w:rsidR="00494527" w:rsidRDefault="00494527" w:rsidP="00427C42">
      <w:pPr>
        <w:pStyle w:val="ListBullet"/>
      </w:pPr>
      <w:r>
        <w:t>Excellent Customer Service Skills</w:t>
      </w:r>
    </w:p>
    <w:p w:rsidR="006E48EC" w:rsidRDefault="006E48EC" w:rsidP="00427C42">
      <w:pPr>
        <w:pStyle w:val="ListBullet"/>
      </w:pPr>
      <w:r>
        <w:t>Physically fit and able to carry out manual work</w:t>
      </w:r>
    </w:p>
    <w:p w:rsidR="00427C42" w:rsidRPr="001601B5" w:rsidRDefault="00427C42" w:rsidP="00427C42">
      <w:pPr>
        <w:pStyle w:val="ListBullet"/>
        <w:numPr>
          <w:ilvl w:val="0"/>
          <w:numId w:val="0"/>
        </w:numPr>
        <w:ind w:left="216"/>
      </w:pPr>
    </w:p>
    <w:p w:rsidR="001601B5" w:rsidRDefault="001601B5" w:rsidP="001601B5">
      <w:pPr>
        <w:pStyle w:val="ListBullet"/>
        <w:numPr>
          <w:ilvl w:val="0"/>
          <w:numId w:val="0"/>
        </w:numPr>
        <w:ind w:left="216"/>
      </w:pPr>
    </w:p>
    <w:p w:rsidR="00B10DC9" w:rsidRDefault="00B10DC9" w:rsidP="00B10DC9">
      <w:pPr>
        <w:pStyle w:val="ListBullet"/>
        <w:numPr>
          <w:ilvl w:val="0"/>
          <w:numId w:val="0"/>
        </w:numPr>
        <w:ind w:left="216"/>
      </w:pPr>
    </w:p>
    <w:p w:rsidR="00C84E83" w:rsidRDefault="00C84E83" w:rsidP="00C84E83">
      <w:pPr>
        <w:pStyle w:val="ListBullet"/>
        <w:numPr>
          <w:ilvl w:val="0"/>
          <w:numId w:val="0"/>
        </w:numPr>
        <w:ind w:left="216"/>
      </w:pPr>
    </w:p>
    <w:p w:rsidR="001B29CF" w:rsidRPr="001B29CF" w:rsidRDefault="001B29CF" w:rsidP="003E1CAF">
      <w:pPr>
        <w:pStyle w:val="ListBullet"/>
        <w:numPr>
          <w:ilvl w:val="0"/>
          <w:numId w:val="0"/>
        </w:numPr>
      </w:pPr>
    </w:p>
    <w:sectPr w:rsidR="001B29CF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4B2" w:rsidRDefault="00DB64B2">
      <w:pPr>
        <w:spacing w:after="0"/>
      </w:pPr>
      <w:r>
        <w:separator/>
      </w:r>
    </w:p>
  </w:endnote>
  <w:endnote w:type="continuationSeparator" w:id="0">
    <w:p w:rsidR="00DB64B2" w:rsidRDefault="00DB64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A7FC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4B2" w:rsidRDefault="00DB64B2">
      <w:pPr>
        <w:spacing w:after="0"/>
      </w:pPr>
      <w:r>
        <w:separator/>
      </w:r>
    </w:p>
  </w:footnote>
  <w:footnote w:type="continuationSeparator" w:id="0">
    <w:p w:rsidR="00DB64B2" w:rsidRDefault="00DB64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F8750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AF4CB9"/>
    <w:multiLevelType w:val="hybridMultilevel"/>
    <w:tmpl w:val="2930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DCB"/>
    <w:rsid w:val="00015DF3"/>
    <w:rsid w:val="000709A0"/>
    <w:rsid w:val="000A4F59"/>
    <w:rsid w:val="00117005"/>
    <w:rsid w:val="00125504"/>
    <w:rsid w:val="00141A4C"/>
    <w:rsid w:val="00157BDB"/>
    <w:rsid w:val="001601B5"/>
    <w:rsid w:val="00181B7D"/>
    <w:rsid w:val="001B29CF"/>
    <w:rsid w:val="001C5317"/>
    <w:rsid w:val="001E2117"/>
    <w:rsid w:val="00211F1C"/>
    <w:rsid w:val="00244333"/>
    <w:rsid w:val="00270B08"/>
    <w:rsid w:val="0028220F"/>
    <w:rsid w:val="003469FB"/>
    <w:rsid w:val="00356C14"/>
    <w:rsid w:val="00363C20"/>
    <w:rsid w:val="003A24CD"/>
    <w:rsid w:val="003E1CAF"/>
    <w:rsid w:val="00427C42"/>
    <w:rsid w:val="004856AC"/>
    <w:rsid w:val="00487754"/>
    <w:rsid w:val="00494527"/>
    <w:rsid w:val="004A07D8"/>
    <w:rsid w:val="00580C80"/>
    <w:rsid w:val="005D0433"/>
    <w:rsid w:val="005E4A47"/>
    <w:rsid w:val="00617B26"/>
    <w:rsid w:val="006270A9"/>
    <w:rsid w:val="00675956"/>
    <w:rsid w:val="00681034"/>
    <w:rsid w:val="0069126B"/>
    <w:rsid w:val="006A7FC5"/>
    <w:rsid w:val="006E4376"/>
    <w:rsid w:val="006E48EC"/>
    <w:rsid w:val="006F0450"/>
    <w:rsid w:val="007073C5"/>
    <w:rsid w:val="0072385C"/>
    <w:rsid w:val="007B269B"/>
    <w:rsid w:val="007B2DCB"/>
    <w:rsid w:val="007B7498"/>
    <w:rsid w:val="00816216"/>
    <w:rsid w:val="00830F0C"/>
    <w:rsid w:val="00867866"/>
    <w:rsid w:val="0087734B"/>
    <w:rsid w:val="00917809"/>
    <w:rsid w:val="00990187"/>
    <w:rsid w:val="009B2B02"/>
    <w:rsid w:val="009B2F9A"/>
    <w:rsid w:val="009D5933"/>
    <w:rsid w:val="00A037B6"/>
    <w:rsid w:val="00A1210F"/>
    <w:rsid w:val="00A27958"/>
    <w:rsid w:val="00B101DF"/>
    <w:rsid w:val="00B10DC9"/>
    <w:rsid w:val="00B301DB"/>
    <w:rsid w:val="00BD768D"/>
    <w:rsid w:val="00BE047A"/>
    <w:rsid w:val="00BE719A"/>
    <w:rsid w:val="00C61F8E"/>
    <w:rsid w:val="00C73B72"/>
    <w:rsid w:val="00C84E83"/>
    <w:rsid w:val="00CE4153"/>
    <w:rsid w:val="00CF23EC"/>
    <w:rsid w:val="00CF67FB"/>
    <w:rsid w:val="00D124D2"/>
    <w:rsid w:val="00D44B1C"/>
    <w:rsid w:val="00D64674"/>
    <w:rsid w:val="00D750EC"/>
    <w:rsid w:val="00D84D38"/>
    <w:rsid w:val="00DB64B2"/>
    <w:rsid w:val="00E11B1F"/>
    <w:rsid w:val="00E656D2"/>
    <w:rsid w:val="00E83E4B"/>
    <w:rsid w:val="00EA0541"/>
    <w:rsid w:val="00F36A8C"/>
    <w:rsid w:val="00F43ED3"/>
    <w:rsid w:val="00F526CB"/>
    <w:rsid w:val="00F80D16"/>
    <w:rsid w:val="00FC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2CC16"/>
  <w15:chartTrackingRefBased/>
  <w15:docId w15:val="{EE39B524-7C8A-42E0-8D0A-E21B1776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F1C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E1CA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10D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oniosooklalsingh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io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82DDCDEFDD4302A5FDD30A7672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769D0-6FB1-493B-B73F-6A4E741BF2E2}"/>
      </w:docPartPr>
      <w:docPartBody>
        <w:p w:rsidR="00DB4506" w:rsidRDefault="00C356EB">
          <w:pPr>
            <w:pStyle w:val="A582DDCDEFDD4302A5FDD30A7672959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6EB"/>
    <w:rsid w:val="000515A1"/>
    <w:rsid w:val="00104783"/>
    <w:rsid w:val="0015219A"/>
    <w:rsid w:val="001A24D5"/>
    <w:rsid w:val="00240DA6"/>
    <w:rsid w:val="00327419"/>
    <w:rsid w:val="00525343"/>
    <w:rsid w:val="005B4CCB"/>
    <w:rsid w:val="0060243C"/>
    <w:rsid w:val="0076696E"/>
    <w:rsid w:val="008552E5"/>
    <w:rsid w:val="009A4EF4"/>
    <w:rsid w:val="00A123EC"/>
    <w:rsid w:val="00B23232"/>
    <w:rsid w:val="00B800B9"/>
    <w:rsid w:val="00BE5F51"/>
    <w:rsid w:val="00C356EB"/>
    <w:rsid w:val="00C51A6A"/>
    <w:rsid w:val="00C72621"/>
    <w:rsid w:val="00CA5D8C"/>
    <w:rsid w:val="00D06AF9"/>
    <w:rsid w:val="00D457EE"/>
    <w:rsid w:val="00D72275"/>
    <w:rsid w:val="00DB4506"/>
    <w:rsid w:val="00E7198B"/>
    <w:rsid w:val="00E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E8FBA99C7C4EF3A88C58EFFA78550C">
    <w:name w:val="8DE8FBA99C7C4EF3A88C58EFFA78550C"/>
  </w:style>
  <w:style w:type="paragraph" w:customStyle="1" w:styleId="A6B25785CDDE462993C68D0E327C4353">
    <w:name w:val="A6B25785CDDE462993C68D0E327C4353"/>
  </w:style>
  <w:style w:type="paragraph" w:customStyle="1" w:styleId="74F09527E48F45D2B11D38FFFB559F53">
    <w:name w:val="74F09527E48F45D2B11D38FFFB559F53"/>
  </w:style>
  <w:style w:type="paragraph" w:customStyle="1" w:styleId="6C15B7C58ACC43FBA14DE6B8C1A71755">
    <w:name w:val="6C15B7C58ACC43FBA14DE6B8C1A71755"/>
  </w:style>
  <w:style w:type="paragraph" w:customStyle="1" w:styleId="9C2743C556F749FF9CFEEA529F387E3A">
    <w:name w:val="9C2743C556F749FF9CFEEA529F387E3A"/>
  </w:style>
  <w:style w:type="paragraph" w:customStyle="1" w:styleId="F919027B349A4CA3BA46FCC26326FE50">
    <w:name w:val="F919027B349A4CA3BA46FCC26326FE50"/>
  </w:style>
  <w:style w:type="paragraph" w:customStyle="1" w:styleId="A582DDCDEFDD4302A5FDD30A76729597">
    <w:name w:val="A582DDCDEFDD4302A5FDD30A76729597"/>
  </w:style>
  <w:style w:type="paragraph" w:customStyle="1" w:styleId="9A6AD0E519CE420D97EDD739C4540728">
    <w:name w:val="9A6AD0E519CE420D97EDD739C4540728"/>
  </w:style>
  <w:style w:type="paragraph" w:customStyle="1" w:styleId="C2645E57716247168F32E6D64B8D841C">
    <w:name w:val="C2645E57716247168F32E6D64B8D841C"/>
  </w:style>
  <w:style w:type="paragraph" w:customStyle="1" w:styleId="F2E3C9E1EE824F9390480D96CC42588D">
    <w:name w:val="F2E3C9E1EE824F9390480D96CC42588D"/>
  </w:style>
  <w:style w:type="paragraph" w:customStyle="1" w:styleId="1E522F2F668B40D3A963A8E88326F766">
    <w:name w:val="1E522F2F668B40D3A963A8E88326F766"/>
  </w:style>
  <w:style w:type="paragraph" w:customStyle="1" w:styleId="5E86B8CA7938440ABCDB183937AAAC45">
    <w:name w:val="5E86B8CA7938440ABCDB183937AAAC45"/>
  </w:style>
  <w:style w:type="paragraph" w:customStyle="1" w:styleId="A56069243C254A1BA6638A17DB84C08D">
    <w:name w:val="A56069243C254A1BA6638A17DB84C08D"/>
  </w:style>
  <w:style w:type="paragraph" w:customStyle="1" w:styleId="9BF3E0F40023423AADE009C1F0B58423">
    <w:name w:val="9BF3E0F40023423AADE009C1F0B58423"/>
  </w:style>
  <w:style w:type="paragraph" w:customStyle="1" w:styleId="5CBB49063CC84117AE13F80FC41EA50A">
    <w:name w:val="5CBB49063CC84117AE13F80FC41EA50A"/>
  </w:style>
  <w:style w:type="paragraph" w:customStyle="1" w:styleId="5705A4CD41874F0FBA163B6595E1E52F">
    <w:name w:val="5705A4CD41874F0FBA163B6595E1E52F"/>
  </w:style>
  <w:style w:type="paragraph" w:customStyle="1" w:styleId="20889BCE087F4C708D79A1659643B915">
    <w:name w:val="20889BCE087F4C708D79A1659643B915"/>
  </w:style>
  <w:style w:type="paragraph" w:customStyle="1" w:styleId="7BA87E884A5E447D9F52B05B8C79AA58">
    <w:name w:val="7BA87E884A5E447D9F52B05B8C79AA58"/>
  </w:style>
  <w:style w:type="paragraph" w:customStyle="1" w:styleId="0A776490B72D47ABB69F808C3074F8A3">
    <w:name w:val="0A776490B72D47ABB69F808C3074F8A3"/>
  </w:style>
  <w:style w:type="paragraph" w:customStyle="1" w:styleId="AF13BB532FC74ED982069CC48D225B48">
    <w:name w:val="AF13BB532FC74ED982069CC48D225B48"/>
  </w:style>
  <w:style w:type="paragraph" w:customStyle="1" w:styleId="B4140584EFA04CC5AF400D43E249DD62">
    <w:name w:val="B4140584EFA04CC5AF400D43E249DD62"/>
  </w:style>
  <w:style w:type="paragraph" w:customStyle="1" w:styleId="F7F741ED9B504360B4043C44E024970A">
    <w:name w:val="F7F741ED9B504360B4043C44E024970A"/>
  </w:style>
  <w:style w:type="paragraph" w:customStyle="1" w:styleId="786013964A084AC7855A7917269F0C9F">
    <w:name w:val="786013964A084AC7855A7917269F0C9F"/>
  </w:style>
  <w:style w:type="paragraph" w:customStyle="1" w:styleId="BCD26F0F208A41EDAA440462A1BB4E94">
    <w:name w:val="BCD26F0F208A41EDAA440462A1BB4E94"/>
  </w:style>
  <w:style w:type="paragraph" w:customStyle="1" w:styleId="45ACE5D5BFE34D489645BC89303ECEE7">
    <w:name w:val="45ACE5D5BFE34D489645BC89303ECEE7"/>
  </w:style>
  <w:style w:type="paragraph" w:customStyle="1" w:styleId="65A7D50450BE4C8E887FFBEFE023C573">
    <w:name w:val="65A7D50450BE4C8E887FFBEFE023C573"/>
  </w:style>
  <w:style w:type="paragraph" w:customStyle="1" w:styleId="0821C9264D194830B7E33CBE7BE02924">
    <w:name w:val="0821C9264D194830B7E33CBE7BE02924"/>
  </w:style>
  <w:style w:type="paragraph" w:customStyle="1" w:styleId="54F92783A0DB4A5AAF750D2510DA1401">
    <w:name w:val="54F92783A0DB4A5AAF750D2510DA1401"/>
  </w:style>
  <w:style w:type="paragraph" w:customStyle="1" w:styleId="EEFD45E18AC84791931C46183ADB9970">
    <w:name w:val="EEFD45E18AC84791931C46183ADB9970"/>
  </w:style>
  <w:style w:type="paragraph" w:customStyle="1" w:styleId="54292EE7A3834265B0F87B2E98B04173">
    <w:name w:val="54292EE7A3834265B0F87B2E98B04173"/>
  </w:style>
  <w:style w:type="paragraph" w:customStyle="1" w:styleId="AD6DFA60E85C4D6E9224FED494AF1577">
    <w:name w:val="AD6DFA60E85C4D6E9224FED494AF1577"/>
  </w:style>
  <w:style w:type="paragraph" w:customStyle="1" w:styleId="056726F64D0D4EE68F82A6FC3D1A20DA">
    <w:name w:val="056726F64D0D4EE68F82A6FC3D1A20DA"/>
  </w:style>
  <w:style w:type="paragraph" w:customStyle="1" w:styleId="87619F484D984570A561BC8864E0FC28">
    <w:name w:val="87619F484D984570A561BC8864E0FC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49119-3818-48F2-A6E1-EC6A48393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461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</dc:creator>
  <cp:keywords/>
  <cp:lastModifiedBy>Antonio</cp:lastModifiedBy>
  <cp:revision>28</cp:revision>
  <dcterms:created xsi:type="dcterms:W3CDTF">2017-07-26T02:59:00Z</dcterms:created>
  <dcterms:modified xsi:type="dcterms:W3CDTF">2017-10-27T19:04:00Z</dcterms:modified>
  <cp:version/>
</cp:coreProperties>
</file>