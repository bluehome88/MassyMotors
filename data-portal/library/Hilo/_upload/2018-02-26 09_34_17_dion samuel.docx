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C1632" w:rsidP="00913946">
            <w:pPr>
              <w:pStyle w:val="Title"/>
            </w:pPr>
            <w:r>
              <w:t>dion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samuel</w:t>
            </w:r>
          </w:p>
          <w:p w:rsidR="00692703" w:rsidRPr="00FC1632" w:rsidRDefault="00FC1632" w:rsidP="00913946">
            <w:pPr>
              <w:pStyle w:val="ContactInfo"/>
              <w:contextualSpacing w:val="0"/>
              <w:rPr>
                <w:b/>
              </w:rPr>
            </w:pPr>
            <w:r w:rsidRPr="00FC1632">
              <w:rPr>
                <w:b/>
              </w:rPr>
              <w:t xml:space="preserve">EP#28 La Belle Vie, </w:t>
            </w:r>
            <w:proofErr w:type="spellStart"/>
            <w:r w:rsidRPr="00FC1632">
              <w:rPr>
                <w:b/>
              </w:rPr>
              <w:t>Paramin</w:t>
            </w:r>
            <w:proofErr w:type="spellEnd"/>
            <w:r w:rsidRPr="00FC1632">
              <w:rPr>
                <w:b/>
              </w:rPr>
              <w:t xml:space="preserve">, </w:t>
            </w:r>
            <w:proofErr w:type="spellStart"/>
            <w:r w:rsidRPr="00FC1632">
              <w:rPr>
                <w:b/>
              </w:rPr>
              <w:t>Maraval</w:t>
            </w:r>
            <w:proofErr w:type="spellEnd"/>
            <w:r w:rsidR="00692703" w:rsidRPr="00FC1632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Divider dot:"/>
                <w:tag w:val="Divider dot:"/>
                <w:id w:val="-1459182552"/>
                <w:placeholder>
                  <w:docPart w:val="6B367CB89D734F76AB197F2F7C7D6A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C1632">
                  <w:rPr>
                    <w:b/>
                  </w:rPr>
                  <w:t>·</w:t>
                </w:r>
              </w:sdtContent>
            </w:sdt>
            <w:r w:rsidR="00692703" w:rsidRPr="00FC1632">
              <w:rPr>
                <w:b/>
              </w:rPr>
              <w:t xml:space="preserve"> </w:t>
            </w:r>
            <w:r w:rsidR="00214DAE">
              <w:rPr>
                <w:b/>
              </w:rPr>
              <w:t>(868)274-1118/</w:t>
            </w:r>
            <w:bookmarkStart w:id="0" w:name="_GoBack"/>
            <w:bookmarkEnd w:id="0"/>
            <w:r w:rsidRPr="00FC1632">
              <w:rPr>
                <w:b/>
              </w:rPr>
              <w:t>(868)752-1502</w:t>
            </w:r>
          </w:p>
          <w:p w:rsidR="00692703" w:rsidRPr="00CF1A49" w:rsidRDefault="00FC1632" w:rsidP="00FC1632">
            <w:pPr>
              <w:pStyle w:val="ContactInfoEmphasis"/>
              <w:contextualSpacing w:val="0"/>
            </w:pPr>
            <w:r>
              <w:t>samuelisiah95@gmail.com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5EAA10BE11A49618EFCFA61D35DDB5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r>
              <w:t>06/12/1995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9E3D19" w:rsidP="00CD73DF">
            <w:pPr>
              <w:contextualSpacing w:val="0"/>
            </w:pPr>
            <w:r w:rsidRPr="009E3D19">
              <w:t xml:space="preserve">Customer service </w:t>
            </w:r>
            <w:r>
              <w:t>representative</w:t>
            </w:r>
            <w:r w:rsidRPr="009E3D19">
              <w:t xml:space="preserve"> seeking an opportunity to use my customer service skills t</w:t>
            </w:r>
            <w:r w:rsidR="00CD73DF">
              <w:t>o improve customer satisfaction at your company.</w:t>
            </w:r>
            <w:r w:rsidRPr="009E3D19">
              <w:rPr>
                <w:rFonts w:ascii="Helvetica" w:hAnsi="Helvetica"/>
                <w:i/>
                <w:iCs/>
                <w:color w:val="585858"/>
                <w:sz w:val="27"/>
                <w:szCs w:val="27"/>
                <w:shd w:val="clear" w:color="auto" w:fill="FFFFFF"/>
              </w:rPr>
              <w:t xml:space="preserve"> </w:t>
            </w:r>
            <w:r w:rsidRPr="009E3D19">
              <w:rPr>
                <w:iCs/>
              </w:rPr>
              <w:t xml:space="preserve">I have the follow-through and positive attitude that will allow me to achieve </w:t>
            </w:r>
            <w:r w:rsidR="00CD73DF">
              <w:rPr>
                <w:iCs/>
              </w:rPr>
              <w:t xml:space="preserve">the </w:t>
            </w:r>
            <w:r w:rsidRPr="009E3D19">
              <w:rPr>
                <w:iCs/>
              </w:rPr>
              <w:t>company targets.</w:t>
            </w:r>
            <w:r w:rsidR="00CD73DF">
              <w:t xml:space="preserve"> </w:t>
            </w:r>
            <w:r w:rsidR="00CD73DF" w:rsidRPr="00CD73DF">
              <w:rPr>
                <w:iCs/>
              </w:rPr>
              <w:t>I am ambitious, hardworking and want to find a company that I can grow with as I achieve their goals.</w:t>
            </w:r>
          </w:p>
        </w:tc>
      </w:tr>
    </w:tbl>
    <w:p w:rsidR="004E01EB" w:rsidRPr="00CF1A49" w:rsidRDefault="00606F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18A06928F4E499798DA72DA227CD2B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592A80" w:rsidP="001D0BF1">
            <w:pPr>
              <w:pStyle w:val="Heading3"/>
              <w:contextualSpacing w:val="0"/>
              <w:outlineLvl w:val="2"/>
            </w:pPr>
            <w:r>
              <w:t>2017(MAY)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FC1632" w:rsidP="001D0BF1">
            <w:pPr>
              <w:pStyle w:val="Heading2"/>
              <w:contextualSpacing w:val="0"/>
              <w:outlineLvl w:val="1"/>
            </w:pPr>
            <w:r>
              <w:t>Customer service representative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Direcone international call centre </w:t>
            </w:r>
          </w:p>
          <w:p w:rsidR="00EA561D" w:rsidRDefault="00EA561D" w:rsidP="00EA561D">
            <w:r>
              <w:t>Obtains client information by answering telephone calls; verifying information.</w:t>
            </w:r>
          </w:p>
          <w:p w:rsidR="00EA561D" w:rsidRDefault="00EA561D" w:rsidP="00EA561D">
            <w:r>
              <w:t>Establishes policies by entering client information; confirming pricing.</w:t>
            </w:r>
          </w:p>
          <w:p w:rsidR="00EA561D" w:rsidRDefault="00EA561D" w:rsidP="00EA561D">
            <w:r>
              <w:t>Informs clients by explaining procedures; answering questions; providing information.</w:t>
            </w:r>
          </w:p>
          <w:p w:rsidR="00EA561D" w:rsidRDefault="00EA561D" w:rsidP="00EA561D">
            <w:r>
              <w:t>Maintains communication equipment by reporting problems.</w:t>
            </w:r>
          </w:p>
          <w:p w:rsidR="00EA561D" w:rsidRDefault="00EA561D" w:rsidP="00EA561D">
            <w:r>
              <w:t>Maintains and improves quality results by adhering to standards and guidelines.</w:t>
            </w:r>
          </w:p>
          <w:p w:rsidR="00EA561D" w:rsidRDefault="00EA561D" w:rsidP="00EA561D">
            <w:r>
              <w:t>Updates job knowledge by studying new product descriptions; participating in educational opportunities.</w:t>
            </w:r>
          </w:p>
          <w:p w:rsidR="00FC1632" w:rsidRPr="00CF1A49" w:rsidRDefault="00EA561D" w:rsidP="00EA561D">
            <w:pPr>
              <w:contextualSpacing w:val="0"/>
            </w:pPr>
            <w:r>
              <w:t>Accomplishes sales and organization mission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C1632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2017(march)</w:t>
            </w:r>
          </w:p>
          <w:p w:rsidR="00F61DF9" w:rsidRPr="00CF1A49" w:rsidRDefault="00EA561D" w:rsidP="00F61DF9">
            <w:pPr>
              <w:pStyle w:val="Heading2"/>
              <w:contextualSpacing w:val="0"/>
              <w:outlineLvl w:val="1"/>
            </w:pPr>
            <w:r>
              <w:t>WAREHOUSE ATTENDANT</w:t>
            </w:r>
            <w:r w:rsidR="00F61DF9" w:rsidRPr="00CF1A49">
              <w:t xml:space="preserve">, </w:t>
            </w:r>
            <w:r w:rsidR="00FC1632">
              <w:rPr>
                <w:rStyle w:val="SubtleReference"/>
              </w:rPr>
              <w:t>smjaleel</w:t>
            </w:r>
            <w:r w:rsidR="0096029F">
              <w:rPr>
                <w:rStyle w:val="SubtleReference"/>
              </w:rPr>
              <w:t xml:space="preserve"> &amp; CO. LTD</w:t>
            </w:r>
          </w:p>
          <w:p w:rsidR="00EA561D" w:rsidRDefault="00EA561D" w:rsidP="00EA561D">
            <w:r>
              <w:t>Handle and manage shipping of products.</w:t>
            </w:r>
          </w:p>
          <w:p w:rsidR="00EA561D" w:rsidRDefault="00EA561D" w:rsidP="00EA561D">
            <w:r>
              <w:t>Pack and shrink-wrap materials and products.</w:t>
            </w:r>
          </w:p>
          <w:p w:rsidR="00EA561D" w:rsidRDefault="00EA561D" w:rsidP="00EA561D">
            <w:r>
              <w:t>Operate forklifts to handle products and warehouse materials.</w:t>
            </w:r>
          </w:p>
          <w:p w:rsidR="00EA561D" w:rsidRDefault="00EA561D" w:rsidP="00EA561D">
            <w:r>
              <w:t>Arrange and organize products and materials in a warehouse.</w:t>
            </w:r>
          </w:p>
          <w:p w:rsidR="00EA561D" w:rsidRDefault="00EA561D" w:rsidP="00EA561D">
            <w:r>
              <w:t>Prepare and verify shipment papers.</w:t>
            </w:r>
          </w:p>
          <w:p w:rsidR="00EA561D" w:rsidRDefault="00EA561D" w:rsidP="00EA561D">
            <w:r>
              <w:t>Organize transportation of materials to warehouse.</w:t>
            </w:r>
          </w:p>
          <w:p w:rsidR="00EA561D" w:rsidRDefault="00EA561D" w:rsidP="00EA561D">
            <w:r>
              <w:t>Maintain and manage inventories in warehouse.</w:t>
            </w:r>
          </w:p>
          <w:p w:rsidR="00EA561D" w:rsidRDefault="00EA561D" w:rsidP="00EA561D">
            <w:r>
              <w:t>Inspect and verify products, materials and equipment before storing in warehouse.</w:t>
            </w:r>
          </w:p>
          <w:p w:rsidR="00EA561D" w:rsidRDefault="00EA561D" w:rsidP="00EA561D">
            <w:r>
              <w:t>Execute loading and unloading operations.</w:t>
            </w:r>
          </w:p>
          <w:p w:rsidR="00F61DF9" w:rsidRDefault="00EA561D" w:rsidP="00EA561D">
            <w:r>
              <w:t>Ensure compliance of safety procedures and practices in warehouse operations</w:t>
            </w:r>
          </w:p>
          <w:p w:rsidR="00BD23E4" w:rsidRDefault="00BD23E4" w:rsidP="00EA561D">
            <w:pPr>
              <w:tabs>
                <w:tab w:val="left" w:pos="2265"/>
              </w:tabs>
              <w:rPr>
                <w:b/>
              </w:rPr>
            </w:pPr>
          </w:p>
          <w:p w:rsidR="00FC1632" w:rsidRDefault="00FC1632" w:rsidP="00EA561D">
            <w:pPr>
              <w:tabs>
                <w:tab w:val="left" w:pos="2265"/>
              </w:tabs>
              <w:rPr>
                <w:b/>
              </w:rPr>
            </w:pPr>
            <w:r w:rsidRPr="00FC1632">
              <w:rPr>
                <w:b/>
              </w:rPr>
              <w:t>2015</w:t>
            </w:r>
            <w:r>
              <w:rPr>
                <w:b/>
              </w:rPr>
              <w:t>-2016</w:t>
            </w:r>
            <w:r w:rsidR="00EA561D">
              <w:rPr>
                <w:b/>
              </w:rPr>
              <w:tab/>
            </w:r>
          </w:p>
          <w:p w:rsidR="00FC1632" w:rsidRDefault="00FC1632" w:rsidP="00F61DF9">
            <w:pPr>
              <w:rPr>
                <w:color w:val="404040" w:themeColor="text1" w:themeTint="BF"/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 xml:space="preserve">SALES CLERK, </w:t>
            </w:r>
            <w:r w:rsidRPr="0096029F">
              <w:rPr>
                <w:sz w:val="26"/>
                <w:szCs w:val="26"/>
              </w:rPr>
              <w:t>BHAGANS DRUGS LIMITED</w:t>
            </w:r>
            <w:r w:rsidR="00EA561D" w:rsidRPr="00EA561D">
              <w:rPr>
                <w:color w:val="404040" w:themeColor="text1" w:themeTint="BF"/>
                <w:sz w:val="26"/>
                <w:szCs w:val="26"/>
              </w:rPr>
              <w:t>.</w:t>
            </w:r>
          </w:p>
          <w:p w:rsidR="00EA561D" w:rsidRPr="000B03A3" w:rsidRDefault="00EA561D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Worked directly with customers in person and on the phone.</w:t>
            </w:r>
          </w:p>
          <w:p w:rsidR="000B03A3" w:rsidRDefault="000B03A3" w:rsidP="00F61DF9">
            <w:pPr>
              <w:rPr>
                <w:szCs w:val="26"/>
              </w:rPr>
            </w:pPr>
            <w:r w:rsidRPr="000B03A3">
              <w:rPr>
                <w:szCs w:val="26"/>
              </w:rPr>
              <w:t>Restock supplies and keep accurate records of what materials are coming in and going out of the pharmacy.</w:t>
            </w:r>
          </w:p>
          <w:p w:rsidR="000B03A3" w:rsidRDefault="000B03A3" w:rsidP="00F61DF9">
            <w:pPr>
              <w:rPr>
                <w:szCs w:val="26"/>
              </w:rPr>
            </w:pPr>
            <w:r>
              <w:rPr>
                <w:szCs w:val="26"/>
              </w:rPr>
              <w:t>Use cash registers.</w:t>
            </w:r>
          </w:p>
          <w:p w:rsidR="000B03A3" w:rsidRPr="000B03A3" w:rsidRDefault="000B03A3" w:rsidP="00F61DF9">
            <w:pPr>
              <w:rPr>
                <w:szCs w:val="26"/>
              </w:rPr>
            </w:pPr>
            <w:r>
              <w:rPr>
                <w:szCs w:val="26"/>
              </w:rPr>
              <w:t>Us</w:t>
            </w:r>
            <w:r w:rsidRPr="000B03A3">
              <w:rPr>
                <w:szCs w:val="26"/>
              </w:rPr>
              <w:t>e basic mathematics when taking inventory and ringing up customers.</w:t>
            </w:r>
          </w:p>
          <w:p w:rsidR="00BD23E4" w:rsidRDefault="00BD23E4" w:rsidP="00F61DF9">
            <w:pPr>
              <w:rPr>
                <w:b/>
                <w:sz w:val="20"/>
                <w:szCs w:val="26"/>
              </w:rPr>
            </w:pPr>
          </w:p>
          <w:p w:rsidR="009E3D19" w:rsidRDefault="009E3D19" w:rsidP="00BD23E4">
            <w:pPr>
              <w:pStyle w:val="CommentSubject"/>
              <w:rPr>
                <w:bCs w:val="0"/>
              </w:rPr>
            </w:pPr>
          </w:p>
          <w:p w:rsidR="009E3D19" w:rsidRDefault="009E3D19" w:rsidP="00BD23E4">
            <w:pPr>
              <w:pStyle w:val="CommentSubject"/>
              <w:rPr>
                <w:bCs w:val="0"/>
              </w:rPr>
            </w:pPr>
          </w:p>
          <w:p w:rsidR="009E3D19" w:rsidRDefault="009E3D19" w:rsidP="00BD23E4">
            <w:pPr>
              <w:pStyle w:val="CommentSubject"/>
              <w:rPr>
                <w:bCs w:val="0"/>
              </w:rPr>
            </w:pPr>
          </w:p>
          <w:p w:rsidR="009E3D19" w:rsidRDefault="009E3D19" w:rsidP="00BD23E4">
            <w:pPr>
              <w:pStyle w:val="CommentSubject"/>
              <w:rPr>
                <w:bCs w:val="0"/>
              </w:rPr>
            </w:pPr>
          </w:p>
          <w:p w:rsidR="00592A80" w:rsidRPr="00BD23E4" w:rsidRDefault="00592A80" w:rsidP="00BD23E4">
            <w:pPr>
              <w:pStyle w:val="CommentSubject"/>
              <w:rPr>
                <w:bCs w:val="0"/>
              </w:rPr>
            </w:pPr>
            <w:r w:rsidRPr="00BD23E4">
              <w:rPr>
                <w:bCs w:val="0"/>
              </w:rPr>
              <w:t>2015</w:t>
            </w:r>
          </w:p>
          <w:p w:rsidR="00592A80" w:rsidRDefault="00EA561D" w:rsidP="00F61DF9">
            <w:pPr>
              <w:rPr>
                <w:b/>
                <w:sz w:val="24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PRODUCTION ATTENDANT</w:t>
            </w:r>
            <w:r w:rsidR="00592A80">
              <w:rPr>
                <w:b/>
                <w:szCs w:val="26"/>
              </w:rPr>
              <w:t xml:space="preserve">, </w:t>
            </w:r>
            <w:r w:rsidR="00592A80" w:rsidRPr="00592A80">
              <w:rPr>
                <w:sz w:val="26"/>
                <w:szCs w:val="26"/>
              </w:rPr>
              <w:t>FRESH START LIMITED</w:t>
            </w:r>
            <w:r w:rsidR="00592A80" w:rsidRPr="00592A80">
              <w:rPr>
                <w:b/>
                <w:sz w:val="24"/>
                <w:szCs w:val="26"/>
              </w:rPr>
              <w:t xml:space="preserve"> </w:t>
            </w:r>
          </w:p>
          <w:p w:rsidR="0096029F" w:rsidRDefault="000B03A3" w:rsidP="000B03A3">
            <w:pPr>
              <w:pStyle w:val="CommentSubject"/>
              <w:rPr>
                <w:bCs w:val="0"/>
                <w:szCs w:val="26"/>
              </w:rPr>
            </w:pPr>
            <w:r w:rsidRPr="000B03A3">
              <w:rPr>
                <w:b w:val="0"/>
                <w:bCs w:val="0"/>
                <w:szCs w:val="26"/>
              </w:rPr>
              <w:t>Record data</w:t>
            </w:r>
            <w:r w:rsidRPr="000B03A3">
              <w:rPr>
                <w:bCs w:val="0"/>
                <w:szCs w:val="26"/>
              </w:rPr>
              <w:t>.</w:t>
            </w:r>
          </w:p>
          <w:p w:rsidR="000B03A3" w:rsidRDefault="000B03A3" w:rsidP="000B03A3">
            <w:pPr>
              <w:pStyle w:val="CommentText"/>
            </w:pPr>
            <w:r w:rsidRPr="000B03A3">
              <w:t>Start up and stop equipment.</w:t>
            </w:r>
          </w:p>
          <w:p w:rsidR="00BD23E4" w:rsidRDefault="00BD23E4" w:rsidP="000B03A3">
            <w:pPr>
              <w:pStyle w:val="CommentText"/>
            </w:pPr>
            <w:r w:rsidRPr="00BD23E4">
              <w:t>Feed or place items onto equipment for processing.</w:t>
            </w:r>
          </w:p>
          <w:p w:rsidR="00BD23E4" w:rsidRDefault="00BD23E4" w:rsidP="000B03A3">
            <w:pPr>
              <w:pStyle w:val="CommentText"/>
            </w:pPr>
            <w:r w:rsidRPr="00BD23E4">
              <w:t>Measure and pour ingredients.</w:t>
            </w:r>
          </w:p>
          <w:p w:rsidR="00BD23E4" w:rsidRDefault="00BD23E4" w:rsidP="000B03A3">
            <w:pPr>
              <w:pStyle w:val="CommentText"/>
            </w:pPr>
            <w:r w:rsidRPr="00BD23E4">
              <w:t>Ensure conformance to specifications.</w:t>
            </w:r>
          </w:p>
          <w:p w:rsidR="00BD23E4" w:rsidRPr="000B03A3" w:rsidRDefault="00BD23E4" w:rsidP="000B03A3">
            <w:pPr>
              <w:pStyle w:val="CommentText"/>
            </w:pPr>
          </w:p>
          <w:p w:rsidR="0096029F" w:rsidRPr="000B03A3" w:rsidRDefault="0096029F" w:rsidP="000B03A3">
            <w:pPr>
              <w:pStyle w:val="CommentSubject"/>
              <w:rPr>
                <w:bCs w:val="0"/>
                <w:szCs w:val="26"/>
              </w:rPr>
            </w:pPr>
            <w:r w:rsidRPr="000B03A3">
              <w:rPr>
                <w:bCs w:val="0"/>
                <w:szCs w:val="26"/>
              </w:rPr>
              <w:t>2012-2014</w:t>
            </w:r>
          </w:p>
          <w:p w:rsidR="0096029F" w:rsidRDefault="00EA561D" w:rsidP="00F61DF9">
            <w:pPr>
              <w:rPr>
                <w:sz w:val="26"/>
                <w:szCs w:val="26"/>
              </w:rPr>
            </w:pPr>
            <w:r>
              <w:rPr>
                <w:b/>
                <w:color w:val="1D824C" w:themeColor="accent1"/>
                <w:sz w:val="26"/>
                <w:szCs w:val="26"/>
              </w:rPr>
              <w:t>WAREHOUSE ATTENDANT</w:t>
            </w:r>
            <w:r w:rsidR="0096029F">
              <w:rPr>
                <w:b/>
                <w:color w:val="1D824C" w:themeColor="accent1"/>
                <w:sz w:val="24"/>
                <w:szCs w:val="26"/>
              </w:rPr>
              <w:t xml:space="preserve">, </w:t>
            </w:r>
            <w:r w:rsidR="0096029F" w:rsidRPr="009776CC">
              <w:rPr>
                <w:sz w:val="26"/>
                <w:szCs w:val="26"/>
              </w:rPr>
              <w:t>SM JALEEL &amp; CO.  LTD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Handle and manage shipping of products.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Pack and shrink-wrap materials and products.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Operate forklifts to handle products and warehouse materials.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Arrange and organize products and materials in a warehouse.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Prepare and verify shipment papers.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Organize transportation of materials to warehouse.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Maintain and manage inventories in warehouse.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Inspect and verify products, materials and equipment before storing in warehouse.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Execute loading and unloading operations.</w:t>
            </w:r>
          </w:p>
          <w:p w:rsidR="000B03A3" w:rsidRPr="000B03A3" w:rsidRDefault="000B03A3" w:rsidP="000B03A3">
            <w:pPr>
              <w:rPr>
                <w:szCs w:val="26"/>
              </w:rPr>
            </w:pPr>
            <w:r w:rsidRPr="000B03A3">
              <w:rPr>
                <w:szCs w:val="26"/>
              </w:rPr>
              <w:t>Ensure compliance of safety procedures and practices in warehouse operations</w:t>
            </w:r>
          </w:p>
        </w:tc>
      </w:tr>
    </w:tbl>
    <w:sdt>
      <w:sdtPr>
        <w:alias w:val="Education:"/>
        <w:tag w:val="Education:"/>
        <w:id w:val="-1908763273"/>
        <w:placeholder>
          <w:docPart w:val="88052E98F9F54D3990E5D52AF949F7A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06F77" w:rsidP="00592A80">
            <w:pPr>
              <w:pStyle w:val="Heading3"/>
              <w:contextualSpacing w:val="0"/>
              <w:jc w:val="both"/>
              <w:outlineLvl w:val="2"/>
            </w:pPr>
            <w:sdt>
              <w:sdtPr>
                <w:alias w:val="Enter month of school 1:"/>
                <w:tag w:val="Enter month of school 1:"/>
                <w:id w:val="1364630836"/>
                <w:placeholder>
                  <w:docPart w:val="5AFB3D48D99342A4ABE5D73BFD3EFAB6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Month</w:t>
                </w:r>
              </w:sdtContent>
            </w:sdt>
            <w:r w:rsidR="001D0BF1"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53FA614C292A4F1995DA8D2A48074FF2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Year</w:t>
                </w:r>
              </w:sdtContent>
            </w:sdt>
          </w:p>
          <w:p w:rsidR="001D0BF1" w:rsidRPr="00CF1A49" w:rsidRDefault="00592A80" w:rsidP="00592A80">
            <w:pPr>
              <w:pStyle w:val="Heading2"/>
              <w:contextualSpacing w:val="0"/>
              <w:jc w:val="both"/>
              <w:outlineLvl w:val="1"/>
            </w:pPr>
            <w:r>
              <w:t>CSEC O’LEVELS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WOODBROOK SECONDARY SCHOOL</w:t>
            </w:r>
          </w:p>
          <w:p w:rsidR="007538DC" w:rsidRDefault="00592A80" w:rsidP="00592A80">
            <w:pPr>
              <w:contextualSpacing w:val="0"/>
              <w:jc w:val="both"/>
            </w:pPr>
            <w:r>
              <w:t>ENGLISH                                  III</w:t>
            </w:r>
          </w:p>
          <w:p w:rsidR="00592A80" w:rsidRPr="00CF1A49" w:rsidRDefault="00592A80" w:rsidP="00592A80">
            <w:pPr>
              <w:contextualSpacing w:val="0"/>
              <w:jc w:val="both"/>
            </w:pPr>
            <w:r>
              <w:t>SOC</w:t>
            </w:r>
            <w:r w:rsidR="00947BDC">
              <w:t xml:space="preserve">IAL STUDIES                     </w:t>
            </w:r>
            <w:r>
              <w:t>III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6029F" w:rsidP="00F61DF9">
            <w:pPr>
              <w:pStyle w:val="Heading3"/>
              <w:contextualSpacing w:val="0"/>
              <w:outlineLvl w:val="2"/>
            </w:pPr>
            <w:r>
              <w:t>2005-2007</w:t>
            </w:r>
          </w:p>
          <w:p w:rsidR="00F61DF9" w:rsidRPr="00CF1A49" w:rsidRDefault="00947BDC" w:rsidP="00F61DF9">
            <w:pPr>
              <w:pStyle w:val="Heading2"/>
              <w:contextualSpacing w:val="0"/>
              <w:outlineLvl w:val="1"/>
            </w:pPr>
            <w:r>
              <w:t>primary level</w:t>
            </w:r>
            <w:r w:rsidR="00F61DF9" w:rsidRPr="00CF1A49">
              <w:t xml:space="preserve">, </w:t>
            </w:r>
            <w:r w:rsidR="0096029F">
              <w:rPr>
                <w:rStyle w:val="SubtleReference"/>
              </w:rPr>
              <w:t>PARAMIN R.C. SCHOOL</w:t>
            </w:r>
          </w:p>
          <w:p w:rsidR="00F61DF9" w:rsidRDefault="00F61DF9" w:rsidP="00EA561D"/>
        </w:tc>
      </w:tr>
      <w:tr w:rsidR="00592A80" w:rsidRPr="00CF1A49" w:rsidTr="00F61DF9">
        <w:tc>
          <w:tcPr>
            <w:tcW w:w="9355" w:type="dxa"/>
            <w:tcMar>
              <w:top w:w="216" w:type="dxa"/>
            </w:tcMar>
          </w:tcPr>
          <w:p w:rsidR="0096029F" w:rsidRDefault="0096029F" w:rsidP="00F61DF9">
            <w:pPr>
              <w:pStyle w:val="Heading3"/>
              <w:outlineLvl w:val="2"/>
            </w:pPr>
            <w:r>
              <w:t>2000-2005</w:t>
            </w:r>
          </w:p>
          <w:p w:rsidR="0096029F" w:rsidRPr="0096029F" w:rsidRDefault="0096029F" w:rsidP="00F61DF9">
            <w:pPr>
              <w:pStyle w:val="Heading3"/>
              <w:outlineLvl w:val="2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EXCEL COMPOSITE SCHOOL</w:t>
            </w:r>
          </w:p>
        </w:tc>
      </w:tr>
    </w:tbl>
    <w:sdt>
      <w:sdtPr>
        <w:alias w:val="Skills:"/>
        <w:tag w:val="Skills:"/>
        <w:id w:val="-1392877668"/>
        <w:placeholder>
          <w:docPart w:val="2E8300AC070241978B96D25C1B5E97C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CD73DF" w:rsidP="006E1507">
            <w:pPr>
              <w:pStyle w:val="ListBullet"/>
              <w:contextualSpacing w:val="0"/>
            </w:pPr>
            <w:r>
              <w:t>Multitasking;</w:t>
            </w:r>
            <w:r w:rsidR="0096029F">
              <w:t xml:space="preserve"> able to handle numerous tasks simultaneously, works well under pressure</w:t>
            </w:r>
          </w:p>
          <w:p w:rsidR="0096029F" w:rsidRDefault="0096029F" w:rsidP="0096029F">
            <w:pPr>
              <w:pStyle w:val="ListBullet"/>
              <w:contextualSpacing w:val="0"/>
            </w:pPr>
            <w:r>
              <w:t>Quick learner</w:t>
            </w:r>
          </w:p>
          <w:p w:rsidR="0096029F" w:rsidRDefault="0096029F" w:rsidP="0096029F">
            <w:pPr>
              <w:pStyle w:val="ListBullet"/>
              <w:contextualSpacing w:val="0"/>
            </w:pPr>
            <w:r>
              <w:t>Prioritizing</w:t>
            </w:r>
            <w:r>
              <w:tab/>
            </w:r>
          </w:p>
          <w:p w:rsidR="009776CC" w:rsidRDefault="009776CC" w:rsidP="009776CC">
            <w:pPr>
              <w:pStyle w:val="ListBullet"/>
            </w:pPr>
            <w:r w:rsidRPr="009776CC">
              <w:t>Interpersonal skills</w:t>
            </w:r>
            <w:r w:rsidR="00CD73DF">
              <w:t>;</w:t>
            </w:r>
            <w:r>
              <w:t xml:space="preserve"> </w:t>
            </w:r>
            <w:r w:rsidRPr="009776CC">
              <w:t>ability to maintain good relationships with employees at all levels of the company, including executives.</w:t>
            </w:r>
          </w:p>
          <w:p w:rsidR="009776CC" w:rsidRPr="0096029F" w:rsidRDefault="00CD73DF" w:rsidP="009776CC">
            <w:pPr>
              <w:pStyle w:val="ListBullet"/>
            </w:pPr>
            <w:r>
              <w:lastRenderedPageBreak/>
              <w:t>Technical skills;</w:t>
            </w:r>
            <w:r w:rsidR="009776CC">
              <w:t xml:space="preserve"> Microsoft Office proficient, </w:t>
            </w:r>
            <w:r w:rsidR="009776CC" w:rsidRPr="009776CC">
              <w:t>experience using phone systems, copiers and printers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Default="0096029F" w:rsidP="006E1507">
            <w:pPr>
              <w:pStyle w:val="ListBullet"/>
              <w:contextualSpacing w:val="0"/>
            </w:pPr>
            <w:r>
              <w:lastRenderedPageBreak/>
              <w:t>High level of willingness</w:t>
            </w:r>
          </w:p>
          <w:p w:rsidR="009776CC" w:rsidRPr="006E1507" w:rsidRDefault="00CD73DF" w:rsidP="009776CC">
            <w:pPr>
              <w:pStyle w:val="ListBullet"/>
            </w:pPr>
            <w:r>
              <w:t xml:space="preserve">Initiative and problem; </w:t>
            </w:r>
            <w:r w:rsidR="009776CC" w:rsidRPr="009776CC">
              <w:t>solving abilities</w:t>
            </w:r>
            <w:r w:rsidR="009776CC">
              <w:t>: great at problem solving, able to tackle special projects</w:t>
            </w:r>
          </w:p>
          <w:p w:rsidR="001E3120" w:rsidRPr="006E1507" w:rsidRDefault="0096029F" w:rsidP="006E1507">
            <w:pPr>
              <w:pStyle w:val="ListBullet"/>
              <w:contextualSpacing w:val="0"/>
            </w:pPr>
            <w:r>
              <w:t>Team player; works well with others</w:t>
            </w:r>
            <w:r w:rsidR="009776CC">
              <w:t>, dedicated to the organization</w:t>
            </w:r>
          </w:p>
          <w:p w:rsidR="001E3120" w:rsidRDefault="0096029F" w:rsidP="0096029F">
            <w:pPr>
              <w:pStyle w:val="ListBullet"/>
              <w:contextualSpacing w:val="0"/>
            </w:pPr>
            <w:r>
              <w:t>Great communication skills; verbal and written as well as great listening skills</w:t>
            </w:r>
          </w:p>
          <w:p w:rsidR="0096029F" w:rsidRDefault="0096029F" w:rsidP="009776CC">
            <w:pPr>
              <w:pStyle w:val="ListBullet"/>
              <w:contextualSpacing w:val="0"/>
            </w:pPr>
            <w:r>
              <w:lastRenderedPageBreak/>
              <w:t>Organization</w:t>
            </w:r>
            <w:r w:rsidR="00CD73DF">
              <w:t xml:space="preserve">; </w:t>
            </w:r>
            <w:r w:rsidR="009776CC">
              <w:t>organized with every task at hand, able to keep a tidy work area</w:t>
            </w:r>
          </w:p>
          <w:p w:rsidR="009776CC" w:rsidRPr="006E1507" w:rsidRDefault="009776CC" w:rsidP="009776CC">
            <w:pPr>
              <w:pStyle w:val="ListBullet"/>
            </w:pPr>
            <w:r w:rsidRPr="009776CC">
              <w:t>Dependability</w:t>
            </w:r>
            <w:r w:rsidR="00CD73DF">
              <w:t xml:space="preserve">; </w:t>
            </w:r>
            <w:r>
              <w:t xml:space="preserve">highly dependable, </w:t>
            </w:r>
            <w:r w:rsidRPr="009776CC">
              <w:t>not letting anything slip through the cracks</w:t>
            </w:r>
          </w:p>
        </w:tc>
      </w:tr>
    </w:tbl>
    <w:sdt>
      <w:sdtPr>
        <w:alias w:val="Activities:"/>
        <w:tag w:val="Activities:"/>
        <w:id w:val="1223332893"/>
        <w:placeholder>
          <w:docPart w:val="8EB5D10A06D648AD98E8B011801B1D47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9E3D19" w:rsidP="00612BF7">
      <w:pPr>
        <w:pStyle w:val="ListParagraph"/>
        <w:numPr>
          <w:ilvl w:val="0"/>
          <w:numId w:val="15"/>
        </w:numPr>
      </w:pPr>
      <w:r>
        <w:t xml:space="preserve">Reading </w:t>
      </w:r>
    </w:p>
    <w:p w:rsidR="009E3D19" w:rsidRDefault="00CD73DF" w:rsidP="00612BF7">
      <w:pPr>
        <w:pStyle w:val="ListParagraph"/>
        <w:numPr>
          <w:ilvl w:val="0"/>
          <w:numId w:val="15"/>
        </w:numPr>
      </w:pPr>
      <w:r>
        <w:t xml:space="preserve">Sports; </w:t>
      </w:r>
      <w:r w:rsidR="009E3D19">
        <w:t>football, track and field</w:t>
      </w:r>
    </w:p>
    <w:p w:rsidR="009E3D19" w:rsidRPr="006E1507" w:rsidRDefault="009E3D19" w:rsidP="00612BF7">
      <w:pPr>
        <w:pStyle w:val="ListParagraph"/>
        <w:numPr>
          <w:ilvl w:val="0"/>
          <w:numId w:val="15"/>
        </w:numPr>
      </w:pPr>
      <w:r>
        <w:t>Music</w:t>
      </w:r>
      <w:r w:rsidR="00CD73DF">
        <w:t>;</w:t>
      </w:r>
      <w:r>
        <w:t xml:space="preserve"> often participate in singing competitions</w:t>
      </w:r>
    </w:p>
    <w:sectPr w:rsidR="009E3D19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F77" w:rsidRDefault="00606F77" w:rsidP="0068194B">
      <w:r>
        <w:separator/>
      </w:r>
    </w:p>
    <w:p w:rsidR="00606F77" w:rsidRDefault="00606F77"/>
    <w:p w:rsidR="00606F77" w:rsidRDefault="00606F77"/>
  </w:endnote>
  <w:endnote w:type="continuationSeparator" w:id="0">
    <w:p w:rsidR="00606F77" w:rsidRDefault="00606F77" w:rsidP="0068194B">
      <w:r>
        <w:continuationSeparator/>
      </w:r>
    </w:p>
    <w:p w:rsidR="00606F77" w:rsidRDefault="00606F77"/>
    <w:p w:rsidR="00606F77" w:rsidRDefault="00606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D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F77" w:rsidRDefault="00606F77" w:rsidP="0068194B">
      <w:r>
        <w:separator/>
      </w:r>
    </w:p>
    <w:p w:rsidR="00606F77" w:rsidRDefault="00606F77"/>
    <w:p w:rsidR="00606F77" w:rsidRDefault="00606F77"/>
  </w:footnote>
  <w:footnote w:type="continuationSeparator" w:id="0">
    <w:p w:rsidR="00606F77" w:rsidRDefault="00606F77" w:rsidP="0068194B">
      <w:r>
        <w:continuationSeparator/>
      </w:r>
    </w:p>
    <w:p w:rsidR="00606F77" w:rsidRDefault="00606F77"/>
    <w:p w:rsidR="00606F77" w:rsidRDefault="00606F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449DC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28E0301"/>
    <w:multiLevelType w:val="hybridMultilevel"/>
    <w:tmpl w:val="E6A62A3E"/>
    <w:lvl w:ilvl="0" w:tplc="13C8503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1D824C" w:themeColor="accent1"/>
      </w:rPr>
    </w:lvl>
    <w:lvl w:ilvl="1" w:tplc="2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F1A5A4B"/>
    <w:multiLevelType w:val="hybridMultilevel"/>
    <w:tmpl w:val="823839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32"/>
    <w:rsid w:val="000001EF"/>
    <w:rsid w:val="00007322"/>
    <w:rsid w:val="00007728"/>
    <w:rsid w:val="00024584"/>
    <w:rsid w:val="00024730"/>
    <w:rsid w:val="00055E95"/>
    <w:rsid w:val="0007021F"/>
    <w:rsid w:val="000B03A3"/>
    <w:rsid w:val="000B2BA5"/>
    <w:rsid w:val="000F2F8C"/>
    <w:rsid w:val="0010006E"/>
    <w:rsid w:val="001045A8"/>
    <w:rsid w:val="00114A91"/>
    <w:rsid w:val="001427E1"/>
    <w:rsid w:val="00163668"/>
    <w:rsid w:val="00171566"/>
    <w:rsid w:val="0017273D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AE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2A80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6F77"/>
    <w:rsid w:val="00612BF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BDC"/>
    <w:rsid w:val="009510E7"/>
    <w:rsid w:val="00952C89"/>
    <w:rsid w:val="009571D8"/>
    <w:rsid w:val="0096029F"/>
    <w:rsid w:val="009650EA"/>
    <w:rsid w:val="009776CC"/>
    <w:rsid w:val="0097790C"/>
    <w:rsid w:val="0098506E"/>
    <w:rsid w:val="009A44CE"/>
    <w:rsid w:val="009C4DFC"/>
    <w:rsid w:val="009D44F8"/>
    <w:rsid w:val="009E3160"/>
    <w:rsid w:val="009E3D19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23E4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73DF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61D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163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9CD2F5F-F4EB-4B9F-88C0-311131C1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367CB89D734F76AB197F2F7C7D6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EE6F-A98C-4DAD-823D-3FEBF4070789}"/>
      </w:docPartPr>
      <w:docPartBody>
        <w:p w:rsidR="005D37B8" w:rsidRDefault="002802A4">
          <w:pPr>
            <w:pStyle w:val="6B367CB89D734F76AB197F2F7C7D6A7C"/>
          </w:pPr>
          <w:r w:rsidRPr="00CF1A49">
            <w:t>·</w:t>
          </w:r>
        </w:p>
      </w:docPartBody>
    </w:docPart>
    <w:docPart>
      <w:docPartPr>
        <w:name w:val="C5EAA10BE11A49618EFCFA61D35D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E719-5605-4A62-82CD-0094C9562A1D}"/>
      </w:docPartPr>
      <w:docPartBody>
        <w:p w:rsidR="005D37B8" w:rsidRDefault="002802A4">
          <w:pPr>
            <w:pStyle w:val="C5EAA10BE11A49618EFCFA61D35DDB5A"/>
          </w:pPr>
          <w:r w:rsidRPr="00CF1A49">
            <w:t>·</w:t>
          </w:r>
        </w:p>
      </w:docPartBody>
    </w:docPart>
    <w:docPart>
      <w:docPartPr>
        <w:name w:val="218A06928F4E499798DA72DA227C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50445-0B74-4C26-B7BF-7A85161240DE}"/>
      </w:docPartPr>
      <w:docPartBody>
        <w:p w:rsidR="005D37B8" w:rsidRDefault="002802A4">
          <w:pPr>
            <w:pStyle w:val="218A06928F4E499798DA72DA227CD2B1"/>
          </w:pPr>
          <w:r w:rsidRPr="00CF1A49">
            <w:t>Experience</w:t>
          </w:r>
        </w:p>
      </w:docPartBody>
    </w:docPart>
    <w:docPart>
      <w:docPartPr>
        <w:name w:val="88052E98F9F54D3990E5D52AF949F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508-BB06-4ECE-8582-C4DAA3891CD7}"/>
      </w:docPartPr>
      <w:docPartBody>
        <w:p w:rsidR="005D37B8" w:rsidRDefault="002802A4">
          <w:pPr>
            <w:pStyle w:val="88052E98F9F54D3990E5D52AF949F7A1"/>
          </w:pPr>
          <w:r w:rsidRPr="00CF1A49">
            <w:t>Education</w:t>
          </w:r>
        </w:p>
      </w:docPartBody>
    </w:docPart>
    <w:docPart>
      <w:docPartPr>
        <w:name w:val="5AFB3D48D99342A4ABE5D73BFD3EF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9F438-CAA4-43CF-848C-E3970BFB4D04}"/>
      </w:docPartPr>
      <w:docPartBody>
        <w:p w:rsidR="005D37B8" w:rsidRDefault="002802A4">
          <w:pPr>
            <w:pStyle w:val="5AFB3D48D99342A4ABE5D73BFD3EFAB6"/>
          </w:pPr>
          <w:r w:rsidRPr="00CF1A49">
            <w:t>Month</w:t>
          </w:r>
        </w:p>
      </w:docPartBody>
    </w:docPart>
    <w:docPart>
      <w:docPartPr>
        <w:name w:val="53FA614C292A4F1995DA8D2A48074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605EA-3A21-41A0-8BD3-37863D25306F}"/>
      </w:docPartPr>
      <w:docPartBody>
        <w:p w:rsidR="005D37B8" w:rsidRDefault="002802A4">
          <w:pPr>
            <w:pStyle w:val="53FA614C292A4F1995DA8D2A48074FF2"/>
          </w:pPr>
          <w:r w:rsidRPr="00CF1A49">
            <w:t>Year</w:t>
          </w:r>
        </w:p>
      </w:docPartBody>
    </w:docPart>
    <w:docPart>
      <w:docPartPr>
        <w:name w:val="2E8300AC070241978B96D25C1B5E9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9FC83-68F8-4411-AB6B-0C48B0AA0BE5}"/>
      </w:docPartPr>
      <w:docPartBody>
        <w:p w:rsidR="005D37B8" w:rsidRDefault="002802A4">
          <w:pPr>
            <w:pStyle w:val="2E8300AC070241978B96D25C1B5E97CC"/>
          </w:pPr>
          <w:r w:rsidRPr="00CF1A49">
            <w:t>Skills</w:t>
          </w:r>
        </w:p>
      </w:docPartBody>
    </w:docPart>
    <w:docPart>
      <w:docPartPr>
        <w:name w:val="8EB5D10A06D648AD98E8B011801B1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FE483-DA59-4F3C-B7FB-D4CE45190E24}"/>
      </w:docPartPr>
      <w:docPartBody>
        <w:p w:rsidR="005D37B8" w:rsidRDefault="002802A4">
          <w:pPr>
            <w:pStyle w:val="8EB5D10A06D648AD98E8B011801B1D4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B8"/>
    <w:rsid w:val="002802A4"/>
    <w:rsid w:val="005D37B8"/>
    <w:rsid w:val="00D4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0D17C0C1554094AFEBE22693186448">
    <w:name w:val="750D17C0C1554094AFEBE2269318644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136122C683D4E9783841862C3B98C22">
    <w:name w:val="E136122C683D4E9783841862C3B98C22"/>
  </w:style>
  <w:style w:type="paragraph" w:customStyle="1" w:styleId="1BB8ED5A8CD240C38AA8A9C304EF7F36">
    <w:name w:val="1BB8ED5A8CD240C38AA8A9C304EF7F36"/>
  </w:style>
  <w:style w:type="paragraph" w:customStyle="1" w:styleId="6B367CB89D734F76AB197F2F7C7D6A7C">
    <w:name w:val="6B367CB89D734F76AB197F2F7C7D6A7C"/>
  </w:style>
  <w:style w:type="paragraph" w:customStyle="1" w:styleId="62C51EBF883E4A93A7B818922C248F7B">
    <w:name w:val="62C51EBF883E4A93A7B818922C248F7B"/>
  </w:style>
  <w:style w:type="paragraph" w:customStyle="1" w:styleId="E7CD3015BB514F808659F9B2B1CD6811">
    <w:name w:val="E7CD3015BB514F808659F9B2B1CD6811"/>
  </w:style>
  <w:style w:type="paragraph" w:customStyle="1" w:styleId="C5EAA10BE11A49618EFCFA61D35DDB5A">
    <w:name w:val="C5EAA10BE11A49618EFCFA61D35DDB5A"/>
  </w:style>
  <w:style w:type="paragraph" w:customStyle="1" w:styleId="90935DF75C3844AD9BFB0D59EE81A7F7">
    <w:name w:val="90935DF75C3844AD9BFB0D59EE81A7F7"/>
  </w:style>
  <w:style w:type="paragraph" w:customStyle="1" w:styleId="EF900252405F4A26A960080BBF81AA0A">
    <w:name w:val="EF900252405F4A26A960080BBF81AA0A"/>
  </w:style>
  <w:style w:type="paragraph" w:customStyle="1" w:styleId="62FB7B6991894030BD2A3104B8FD8298">
    <w:name w:val="62FB7B6991894030BD2A3104B8FD8298"/>
  </w:style>
  <w:style w:type="paragraph" w:customStyle="1" w:styleId="C64B9EA82707433499AB6829D74F1E39">
    <w:name w:val="C64B9EA82707433499AB6829D74F1E39"/>
  </w:style>
  <w:style w:type="paragraph" w:customStyle="1" w:styleId="218A06928F4E499798DA72DA227CD2B1">
    <w:name w:val="218A06928F4E499798DA72DA227CD2B1"/>
  </w:style>
  <w:style w:type="paragraph" w:customStyle="1" w:styleId="C4CCBFFD8B244050916BA407BD11500A">
    <w:name w:val="C4CCBFFD8B244050916BA407BD11500A"/>
  </w:style>
  <w:style w:type="paragraph" w:customStyle="1" w:styleId="BB6ABCBBB08D4E348AD80D98998497E9">
    <w:name w:val="BB6ABCBBB08D4E348AD80D98998497E9"/>
  </w:style>
  <w:style w:type="paragraph" w:customStyle="1" w:styleId="C766FE34B03649A69645E1E9932089FD">
    <w:name w:val="C766FE34B03649A69645E1E9932089F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654D32D411E4E0AAC2624AE881E9F5D">
    <w:name w:val="F654D32D411E4E0AAC2624AE881E9F5D"/>
  </w:style>
  <w:style w:type="paragraph" w:customStyle="1" w:styleId="635A639929304D77A1BC7C58E76D67FB">
    <w:name w:val="635A639929304D77A1BC7C58E76D67FB"/>
  </w:style>
  <w:style w:type="paragraph" w:customStyle="1" w:styleId="70E10E9B8A8A453B9A6533D5C4CEDD27">
    <w:name w:val="70E10E9B8A8A453B9A6533D5C4CEDD27"/>
  </w:style>
  <w:style w:type="paragraph" w:customStyle="1" w:styleId="70473E8C5E924B23A11C9F9E51C3D2F6">
    <w:name w:val="70473E8C5E924B23A11C9F9E51C3D2F6"/>
  </w:style>
  <w:style w:type="paragraph" w:customStyle="1" w:styleId="03EFD97CB17E4550A4FC7D78E7EF43D8">
    <w:name w:val="03EFD97CB17E4550A4FC7D78E7EF43D8"/>
  </w:style>
  <w:style w:type="paragraph" w:customStyle="1" w:styleId="A7E03476D9D34469A88C3D358477D4C3">
    <w:name w:val="A7E03476D9D34469A88C3D358477D4C3"/>
  </w:style>
  <w:style w:type="paragraph" w:customStyle="1" w:styleId="E2A830DB7EAC4D279E62818CD0A2A658">
    <w:name w:val="E2A830DB7EAC4D279E62818CD0A2A658"/>
  </w:style>
  <w:style w:type="paragraph" w:customStyle="1" w:styleId="88052E98F9F54D3990E5D52AF949F7A1">
    <w:name w:val="88052E98F9F54D3990E5D52AF949F7A1"/>
  </w:style>
  <w:style w:type="paragraph" w:customStyle="1" w:styleId="5AFB3D48D99342A4ABE5D73BFD3EFAB6">
    <w:name w:val="5AFB3D48D99342A4ABE5D73BFD3EFAB6"/>
  </w:style>
  <w:style w:type="paragraph" w:customStyle="1" w:styleId="53FA614C292A4F1995DA8D2A48074FF2">
    <w:name w:val="53FA614C292A4F1995DA8D2A48074FF2"/>
  </w:style>
  <w:style w:type="paragraph" w:customStyle="1" w:styleId="19B857A07BDD49BB93E5B19465AEB299">
    <w:name w:val="19B857A07BDD49BB93E5B19465AEB299"/>
  </w:style>
  <w:style w:type="paragraph" w:customStyle="1" w:styleId="859BC30D19EA4021B9B50AECD6E475A7">
    <w:name w:val="859BC30D19EA4021B9B50AECD6E475A7"/>
  </w:style>
  <w:style w:type="paragraph" w:customStyle="1" w:styleId="7BEF849471A5431D98F76E31961D6E0F">
    <w:name w:val="7BEF849471A5431D98F76E31961D6E0F"/>
  </w:style>
  <w:style w:type="paragraph" w:customStyle="1" w:styleId="60A997EA92F94B348796F42C23B92C44">
    <w:name w:val="60A997EA92F94B348796F42C23B92C44"/>
  </w:style>
  <w:style w:type="paragraph" w:customStyle="1" w:styleId="70C5E97AB1ED41AA80B95BE43BAFDE13">
    <w:name w:val="70C5E97AB1ED41AA80B95BE43BAFDE13"/>
  </w:style>
  <w:style w:type="paragraph" w:customStyle="1" w:styleId="1180B5DBFDF5438D9B7B69C5FD788DC4">
    <w:name w:val="1180B5DBFDF5438D9B7B69C5FD788DC4"/>
  </w:style>
  <w:style w:type="paragraph" w:customStyle="1" w:styleId="C97F5861E8AA4094A807B99D5C05DA9A">
    <w:name w:val="C97F5861E8AA4094A807B99D5C05DA9A"/>
  </w:style>
  <w:style w:type="paragraph" w:customStyle="1" w:styleId="F30A26F9B75E4242897B9D6456CF44D7">
    <w:name w:val="F30A26F9B75E4242897B9D6456CF44D7"/>
  </w:style>
  <w:style w:type="paragraph" w:customStyle="1" w:styleId="2E8300AC070241978B96D25C1B5E97CC">
    <w:name w:val="2E8300AC070241978B96D25C1B5E97CC"/>
  </w:style>
  <w:style w:type="paragraph" w:customStyle="1" w:styleId="E0EBDABDC6C24942B97672747CE441BD">
    <w:name w:val="E0EBDABDC6C24942B97672747CE441BD"/>
  </w:style>
  <w:style w:type="paragraph" w:customStyle="1" w:styleId="5745FBD182D5480DB1A37F8160725705">
    <w:name w:val="5745FBD182D5480DB1A37F8160725705"/>
  </w:style>
  <w:style w:type="paragraph" w:customStyle="1" w:styleId="CFED14EECA2748DDA7D90B2D644E08E1">
    <w:name w:val="CFED14EECA2748DDA7D90B2D644E08E1"/>
  </w:style>
  <w:style w:type="paragraph" w:customStyle="1" w:styleId="957F68AA820D48C883AC542ADA129D20">
    <w:name w:val="957F68AA820D48C883AC542ADA129D20"/>
  </w:style>
  <w:style w:type="paragraph" w:customStyle="1" w:styleId="E8785EBE7C9D4B609D1081C514C8F4E2">
    <w:name w:val="E8785EBE7C9D4B609D1081C514C8F4E2"/>
  </w:style>
  <w:style w:type="paragraph" w:customStyle="1" w:styleId="8EB5D10A06D648AD98E8B011801B1D47">
    <w:name w:val="8EB5D10A06D648AD98E8B011801B1D47"/>
  </w:style>
  <w:style w:type="paragraph" w:customStyle="1" w:styleId="962C9F79D15644A29A119C1C4D5C840F">
    <w:name w:val="962C9F79D15644A29A119C1C4D5C8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F9A89-B857-49AC-A7CB-0F05AB93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E74FA667</Template>
  <TotalTime>98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Rawlins</dc:creator>
  <cp:keywords/>
  <dc:description/>
  <cp:lastModifiedBy>Reena Pearalal</cp:lastModifiedBy>
  <cp:revision>4</cp:revision>
  <cp:lastPrinted>2017-12-04T14:04:00Z</cp:lastPrinted>
  <dcterms:created xsi:type="dcterms:W3CDTF">2017-11-17T13:29:00Z</dcterms:created>
  <dcterms:modified xsi:type="dcterms:W3CDTF">2018-02-26T15:25:00Z</dcterms:modified>
  <cp:category/>
</cp:coreProperties>
</file>