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Layout table for basic resume"/>
      </w:tblPr>
      <w:tblGrid>
        <w:gridCol w:w="2710"/>
        <w:gridCol w:w="7010"/>
      </w:tblGrid>
      <w:tr w:rsidR="00C96130" w:rsidTr="00DA6073">
        <w:tc>
          <w:tcPr>
            <w:tcW w:w="2710" w:type="dxa"/>
          </w:tcPr>
          <w:p w:rsidR="00C96130" w:rsidRDefault="00C96130"/>
        </w:tc>
        <w:tc>
          <w:tcPr>
            <w:tcW w:w="7010" w:type="dxa"/>
            <w:tcMar>
              <w:bottom w:w="576" w:type="dxa"/>
            </w:tcMar>
          </w:tcPr>
          <w:p w:rsidR="00C96130" w:rsidRDefault="0099000C">
            <w:pPr>
              <w:pStyle w:val="Name"/>
            </w:pPr>
            <w:sdt>
              <w:sdtPr>
                <w:alias w:val="Your Name"/>
                <w:tag w:val=""/>
                <w:id w:val="-936988443"/>
                <w:placeholder>
                  <w:docPart w:val="9F60D5666CB94138B269245F3EE4389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A6073">
                  <w:t>TONI MARIE THOMAS</w:t>
                </w:r>
              </w:sdtContent>
            </w:sdt>
          </w:p>
          <w:p w:rsidR="00DA6073" w:rsidRDefault="00DA6073" w:rsidP="00DA6073">
            <w:r>
              <w:t>15</w:t>
            </w:r>
            <w:r w:rsidRPr="00DA6073">
              <w:rPr>
                <w:vertAlign w:val="superscript"/>
              </w:rPr>
              <w:t>th</w:t>
            </w:r>
            <w:r>
              <w:t xml:space="preserve"> Street Edinburgh Garden </w:t>
            </w:r>
            <w:proofErr w:type="spellStart"/>
            <w:r>
              <w:t>Chaguanas</w:t>
            </w:r>
            <w:proofErr w:type="spellEnd"/>
            <w:r w:rsidR="00DC7C39">
              <w:t>  </w:t>
            </w:r>
            <w:r w:rsidR="00DC7C39">
              <w:rPr>
                <w:rStyle w:val="Emphasis"/>
              </w:rPr>
              <w:t>|</w:t>
            </w:r>
            <w:r w:rsidR="00DC7C39">
              <w:t> </w:t>
            </w:r>
            <w:r w:rsidR="00DC7C39">
              <w:rPr>
                <w:kern w:val="20"/>
              </w:rPr>
              <w:t> </w:t>
            </w:r>
            <w:r>
              <w:t>tonithomas854@gmail.com</w:t>
            </w:r>
            <w:r w:rsidR="00DC7C39">
              <w:t> </w:t>
            </w:r>
            <w:r w:rsidR="00DC7C39">
              <w:rPr>
                <w:rStyle w:val="Emphasis"/>
              </w:rPr>
              <w:t>|</w:t>
            </w:r>
            <w:r w:rsidR="00DC7C39">
              <w:t>  </w:t>
            </w:r>
            <w:r>
              <w:t>347-9862</w:t>
            </w:r>
          </w:p>
          <w:p w:rsidR="00C96130" w:rsidRPr="00DA6073" w:rsidRDefault="00C96130" w:rsidP="00DA6073">
            <w:pPr>
              <w:jc w:val="center"/>
            </w:pPr>
          </w:p>
        </w:tc>
      </w:tr>
      <w:tr w:rsidR="00C96130" w:rsidRPr="00DA6073" w:rsidTr="00DA6073">
        <w:tc>
          <w:tcPr>
            <w:tcW w:w="2710" w:type="dxa"/>
          </w:tcPr>
          <w:p w:rsidR="008E59DA" w:rsidRDefault="00DC7C39">
            <w:pPr>
              <w:pStyle w:val="Heading1"/>
              <w:outlineLvl w:val="0"/>
              <w:rPr>
                <w:sz w:val="28"/>
                <w:szCs w:val="28"/>
              </w:rPr>
            </w:pPr>
            <w:r w:rsidRPr="00DA6073">
              <w:rPr>
                <w:sz w:val="28"/>
                <w:szCs w:val="28"/>
              </w:rPr>
              <w:t>Objective</w:t>
            </w:r>
          </w:p>
          <w:p w:rsidR="008E59DA" w:rsidRDefault="008E59DA" w:rsidP="008E59DA"/>
          <w:p w:rsidR="00C96130" w:rsidRDefault="00C96130" w:rsidP="008E59DA">
            <w:pPr>
              <w:jc w:val="center"/>
            </w:pPr>
          </w:p>
          <w:p w:rsidR="008E59DA" w:rsidRDefault="008E59DA" w:rsidP="008E59DA">
            <w:pPr>
              <w:jc w:val="center"/>
            </w:pPr>
          </w:p>
          <w:p w:rsidR="008E59DA" w:rsidRPr="008E59DA" w:rsidRDefault="008E59DA" w:rsidP="008E59DA">
            <w:pPr>
              <w:jc w:val="center"/>
            </w:pPr>
          </w:p>
        </w:tc>
        <w:tc>
          <w:tcPr>
            <w:tcW w:w="7010" w:type="dxa"/>
          </w:tcPr>
          <w:p w:rsidR="00C96130" w:rsidRPr="00DA6073" w:rsidRDefault="00DA6073" w:rsidP="00DA6073">
            <w:pPr>
              <w:spacing w:after="180"/>
              <w:rPr>
                <w:sz w:val="22"/>
                <w:szCs w:val="22"/>
              </w:rPr>
            </w:pPr>
            <w:r w:rsidRPr="00DA6073">
              <w:rPr>
                <w:sz w:val="22"/>
                <w:szCs w:val="22"/>
              </w:rPr>
              <w:t xml:space="preserve">To improve the organization with my skills while gaining entry level experience. </w:t>
            </w:r>
          </w:p>
        </w:tc>
      </w:tr>
      <w:tr w:rsidR="00C96130" w:rsidRPr="00DA6073" w:rsidTr="0099000C">
        <w:trPr>
          <w:trHeight w:val="2281"/>
        </w:trPr>
        <w:tc>
          <w:tcPr>
            <w:tcW w:w="2710" w:type="dxa"/>
          </w:tcPr>
          <w:p w:rsidR="00C96130" w:rsidRPr="008E59DA" w:rsidRDefault="008E59DA" w:rsidP="008E59DA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Skills &amp; Abilities</w:t>
            </w:r>
          </w:p>
        </w:tc>
        <w:tc>
          <w:tcPr>
            <w:tcW w:w="7010" w:type="dxa"/>
          </w:tcPr>
          <w:p w:rsidR="00DA6073" w:rsidRDefault="00DA6073" w:rsidP="00DA6073">
            <w:pPr>
              <w:spacing w:after="180"/>
              <w:rPr>
                <w:sz w:val="22"/>
                <w:szCs w:val="22"/>
              </w:rPr>
            </w:pPr>
            <w:r w:rsidRPr="00DA6073">
              <w:rPr>
                <w:sz w:val="22"/>
                <w:szCs w:val="22"/>
              </w:rPr>
              <w:t>Computer Literate</w:t>
            </w:r>
          </w:p>
          <w:p w:rsidR="00C96130" w:rsidRDefault="00C96130" w:rsidP="00DA6073">
            <w:pPr>
              <w:rPr>
                <w:sz w:val="22"/>
                <w:szCs w:val="22"/>
              </w:rPr>
            </w:pPr>
          </w:p>
          <w:p w:rsidR="00DA6073" w:rsidRDefault="00DA6073" w:rsidP="00DA6073">
            <w:pPr>
              <w:rPr>
                <w:sz w:val="22"/>
                <w:szCs w:val="22"/>
              </w:rPr>
            </w:pPr>
          </w:p>
          <w:p w:rsidR="00DA6073" w:rsidRDefault="00DA6073" w:rsidP="00DA6073">
            <w:pPr>
              <w:rPr>
                <w:sz w:val="22"/>
                <w:szCs w:val="22"/>
              </w:rPr>
            </w:pPr>
          </w:p>
          <w:p w:rsidR="00DA6073" w:rsidRDefault="00DA6073" w:rsidP="00DA6073">
            <w:pPr>
              <w:rPr>
                <w:sz w:val="22"/>
                <w:szCs w:val="22"/>
              </w:rPr>
            </w:pPr>
          </w:p>
          <w:p w:rsidR="00DA6073" w:rsidRDefault="00DA6073" w:rsidP="00DA6073">
            <w:pPr>
              <w:rPr>
                <w:sz w:val="22"/>
                <w:szCs w:val="22"/>
              </w:rPr>
            </w:pPr>
          </w:p>
          <w:p w:rsidR="00DA6073" w:rsidRDefault="00DA6073" w:rsidP="00DA6073">
            <w:pPr>
              <w:rPr>
                <w:sz w:val="22"/>
                <w:szCs w:val="22"/>
              </w:rPr>
            </w:pPr>
          </w:p>
          <w:p w:rsidR="00DA6073" w:rsidRDefault="00DA6073" w:rsidP="00DA6073">
            <w:pPr>
              <w:rPr>
                <w:sz w:val="22"/>
                <w:szCs w:val="22"/>
              </w:rPr>
            </w:pPr>
          </w:p>
          <w:p w:rsidR="00DA6073" w:rsidRDefault="00DA6073" w:rsidP="00DA6073">
            <w:pPr>
              <w:rPr>
                <w:sz w:val="22"/>
                <w:szCs w:val="22"/>
              </w:rPr>
            </w:pPr>
          </w:p>
          <w:p w:rsidR="00DA6073" w:rsidRDefault="00DA6073" w:rsidP="00DA6073">
            <w:pPr>
              <w:rPr>
                <w:sz w:val="22"/>
                <w:szCs w:val="22"/>
              </w:rPr>
            </w:pPr>
          </w:p>
          <w:p w:rsidR="00DA6073" w:rsidRPr="00DA6073" w:rsidRDefault="00DA6073" w:rsidP="00DA6073">
            <w:pPr>
              <w:rPr>
                <w:sz w:val="22"/>
                <w:szCs w:val="22"/>
              </w:rPr>
            </w:pPr>
          </w:p>
        </w:tc>
      </w:tr>
      <w:tr w:rsidR="00C96130" w:rsidRPr="00DA6073" w:rsidTr="00DA6073">
        <w:tc>
          <w:tcPr>
            <w:tcW w:w="2710" w:type="dxa"/>
          </w:tcPr>
          <w:p w:rsidR="00DA6073" w:rsidRPr="008E59DA" w:rsidRDefault="00DC7C39" w:rsidP="008E59DA">
            <w:pPr>
              <w:pStyle w:val="Heading1"/>
              <w:outlineLvl w:val="0"/>
              <w:rPr>
                <w:sz w:val="28"/>
                <w:szCs w:val="28"/>
              </w:rPr>
            </w:pPr>
            <w:r w:rsidRPr="00DA6073">
              <w:rPr>
                <w:sz w:val="28"/>
                <w:szCs w:val="28"/>
              </w:rPr>
              <w:t>Education</w:t>
            </w:r>
          </w:p>
          <w:p w:rsidR="00DA6073" w:rsidRDefault="00DA6073" w:rsidP="00DA6073"/>
          <w:p w:rsidR="00DA6073" w:rsidRDefault="00DA6073" w:rsidP="00DA6073"/>
          <w:p w:rsidR="00DA6073" w:rsidRDefault="00DA6073" w:rsidP="00DA6073"/>
          <w:p w:rsidR="00C96130" w:rsidRDefault="00C96130" w:rsidP="00DA6073">
            <w:pPr>
              <w:jc w:val="right"/>
            </w:pPr>
          </w:p>
          <w:p w:rsidR="00DA6073" w:rsidRDefault="00DA6073" w:rsidP="00DA6073">
            <w:pPr>
              <w:jc w:val="right"/>
            </w:pPr>
          </w:p>
          <w:p w:rsidR="00DA6073" w:rsidRDefault="00DA6073" w:rsidP="00DA6073">
            <w:pPr>
              <w:jc w:val="right"/>
            </w:pPr>
          </w:p>
          <w:p w:rsidR="00DA6073" w:rsidRDefault="00DA6073" w:rsidP="00DA6073">
            <w:pPr>
              <w:jc w:val="right"/>
            </w:pPr>
          </w:p>
          <w:p w:rsidR="00DA6073" w:rsidRDefault="00DA6073" w:rsidP="00DA6073">
            <w:pPr>
              <w:jc w:val="right"/>
            </w:pPr>
          </w:p>
          <w:p w:rsidR="00DA6073" w:rsidRDefault="00DA6073" w:rsidP="00DA6073">
            <w:pPr>
              <w:jc w:val="right"/>
            </w:pPr>
          </w:p>
          <w:p w:rsidR="00DA6073" w:rsidRDefault="00DA6073" w:rsidP="00DA6073">
            <w:pPr>
              <w:jc w:val="right"/>
            </w:pPr>
          </w:p>
          <w:p w:rsidR="00DA6073" w:rsidRDefault="00DA6073" w:rsidP="008624AE"/>
          <w:p w:rsidR="00DA6073" w:rsidRDefault="00DA6073" w:rsidP="00DA6073">
            <w:pPr>
              <w:jc w:val="right"/>
            </w:pPr>
          </w:p>
          <w:p w:rsidR="00DA6073" w:rsidRDefault="00DA6073" w:rsidP="00DA6073">
            <w:pPr>
              <w:jc w:val="right"/>
            </w:pPr>
          </w:p>
          <w:p w:rsidR="00DA6073" w:rsidRPr="00DA6073" w:rsidRDefault="00DA6073" w:rsidP="00DA6073">
            <w:pPr>
              <w:jc w:val="right"/>
            </w:pPr>
          </w:p>
        </w:tc>
        <w:tc>
          <w:tcPr>
            <w:tcW w:w="7010" w:type="dxa"/>
          </w:tcPr>
          <w:p w:rsidR="00C96130" w:rsidRPr="00DA6073" w:rsidRDefault="00DA6073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Tranquilty government secondary school</w:t>
            </w:r>
            <w:r w:rsidR="00DC7C39" w:rsidRPr="00DA6073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VIctoria avenue, port-of-spain</w:t>
            </w:r>
          </w:p>
          <w:p w:rsidR="00DA6073" w:rsidRDefault="00DA6073" w:rsidP="00DA6073">
            <w:pPr>
              <w:pStyle w:val="Heading3"/>
              <w:outlineLvl w:val="2"/>
              <w:rPr>
                <w:color w:val="000000" w:themeColor="text1"/>
                <w:sz w:val="22"/>
                <w:szCs w:val="22"/>
              </w:rPr>
            </w:pPr>
          </w:p>
          <w:p w:rsidR="00C96130" w:rsidRDefault="00DA6073" w:rsidP="00DA6073">
            <w:pPr>
              <w:pStyle w:val="Heading3"/>
              <w:outlineLvl w:val="2"/>
              <w:rPr>
                <w:color w:val="000000" w:themeColor="text1"/>
                <w:sz w:val="22"/>
                <w:szCs w:val="22"/>
              </w:rPr>
            </w:pPr>
            <w:r w:rsidRPr="00DA6073">
              <w:rPr>
                <w:color w:val="000000" w:themeColor="text1"/>
                <w:sz w:val="22"/>
                <w:szCs w:val="22"/>
              </w:rPr>
              <w:t>CSEC</w:t>
            </w:r>
            <w:r>
              <w:rPr>
                <w:color w:val="000000" w:themeColor="text1"/>
                <w:sz w:val="22"/>
                <w:szCs w:val="22"/>
              </w:rPr>
              <w:t xml:space="preserve"> 2017:</w:t>
            </w:r>
          </w:p>
          <w:p w:rsidR="00DA6073" w:rsidRDefault="008E59DA" w:rsidP="00DA6073">
            <w:pPr>
              <w:pStyle w:val="Heading3"/>
              <w:outlineLvl w:val="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English language ii</w:t>
            </w:r>
          </w:p>
          <w:p w:rsidR="008E59DA" w:rsidRDefault="008E59DA" w:rsidP="00DA6073">
            <w:pPr>
              <w:pStyle w:val="Heading3"/>
              <w:outlineLvl w:val="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office administration ii</w:t>
            </w:r>
          </w:p>
          <w:p w:rsidR="008E59DA" w:rsidRDefault="008E59DA" w:rsidP="00DA6073">
            <w:pPr>
              <w:pStyle w:val="Heading3"/>
              <w:outlineLvl w:val="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information technology iii</w:t>
            </w:r>
          </w:p>
          <w:p w:rsidR="008E59DA" w:rsidRDefault="008E59DA" w:rsidP="00DA6073">
            <w:pPr>
              <w:pStyle w:val="Heading3"/>
              <w:outlineLvl w:val="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social studies iii</w:t>
            </w:r>
          </w:p>
          <w:p w:rsidR="008E59DA" w:rsidRDefault="008E59DA" w:rsidP="00DA6073">
            <w:pPr>
              <w:pStyle w:val="Heading3"/>
              <w:outlineLvl w:val="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principles of business iii</w:t>
            </w:r>
          </w:p>
          <w:p w:rsidR="008E59DA" w:rsidRDefault="008E59DA" w:rsidP="00DA6073">
            <w:pPr>
              <w:pStyle w:val="Heading3"/>
              <w:outlineLvl w:val="2"/>
              <w:rPr>
                <w:color w:val="000000" w:themeColor="text1"/>
                <w:sz w:val="22"/>
                <w:szCs w:val="22"/>
              </w:rPr>
            </w:pPr>
          </w:p>
          <w:p w:rsidR="00DA6073" w:rsidRPr="00DA6073" w:rsidRDefault="00DA6073" w:rsidP="00DA6073">
            <w:pPr>
              <w:pStyle w:val="Heading3"/>
              <w:outlineLvl w:val="2"/>
              <w:rPr>
                <w:sz w:val="22"/>
                <w:szCs w:val="22"/>
              </w:rPr>
            </w:pPr>
          </w:p>
        </w:tc>
      </w:tr>
      <w:tr w:rsidR="00C96130" w:rsidRPr="00DA6073" w:rsidTr="00DA6073">
        <w:tc>
          <w:tcPr>
            <w:tcW w:w="2710" w:type="dxa"/>
          </w:tcPr>
          <w:p w:rsidR="00C96130" w:rsidRPr="00DA6073" w:rsidRDefault="00DC7C39" w:rsidP="00DA6073">
            <w:pPr>
              <w:pStyle w:val="Heading1"/>
              <w:jc w:val="left"/>
              <w:outlineLvl w:val="0"/>
              <w:rPr>
                <w:sz w:val="28"/>
                <w:szCs w:val="28"/>
              </w:rPr>
            </w:pPr>
            <w:r w:rsidRPr="00DA6073">
              <w:rPr>
                <w:sz w:val="28"/>
                <w:szCs w:val="28"/>
              </w:rPr>
              <w:t>References</w:t>
            </w:r>
          </w:p>
        </w:tc>
        <w:tc>
          <w:tcPr>
            <w:tcW w:w="7010" w:type="dxa"/>
          </w:tcPr>
          <w:p w:rsidR="00C96130" w:rsidRPr="0099000C" w:rsidRDefault="0099000C">
            <w:pPr>
              <w:pStyle w:val="Heading2"/>
              <w:outlineLvl w:val="1"/>
            </w:pPr>
            <w:r>
              <w:rPr>
                <w:rStyle w:val="Strong"/>
              </w:rPr>
              <w:t>NATASHA dubarry</w:t>
            </w:r>
            <w:r w:rsidR="00DC7C39" w:rsidRPr="00DA6073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                      </w:t>
            </w:r>
            <w:r w:rsidRPr="0099000C">
              <w:rPr>
                <w:b/>
                <w:sz w:val="22"/>
                <w:szCs w:val="22"/>
              </w:rPr>
              <w:t xml:space="preserve"> </w:t>
            </w:r>
            <w:r w:rsidRPr="0099000C">
              <w:rPr>
                <w:b/>
              </w:rPr>
              <w:t>she Randy linton</w:t>
            </w:r>
            <w:r>
              <w:t xml:space="preserve"> </w:t>
            </w:r>
          </w:p>
          <w:p w:rsidR="00C96130" w:rsidRPr="00DA6073" w:rsidRDefault="0099000C" w:rsidP="0099000C">
            <w:pPr>
              <w:pStyle w:val="Heading3"/>
              <w:tabs>
                <w:tab w:val="center" w:pos="3361"/>
              </w:tabs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nalis</w:t>
            </w:r>
            <w:r>
              <w:rPr>
                <w:sz w:val="22"/>
                <w:szCs w:val="22"/>
              </w:rPr>
              <w:tab/>
              <w:t xml:space="preserve">                        direct-one</w:t>
            </w:r>
          </w:p>
          <w:p w:rsidR="00C96130" w:rsidRDefault="008624AE" w:rsidP="008624AE">
            <w:pPr>
              <w:spacing w:after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868-373-0907</w:t>
            </w:r>
            <w:r w:rsidR="0099000C">
              <w:rPr>
                <w:sz w:val="22"/>
                <w:szCs w:val="22"/>
              </w:rPr>
              <w:t xml:space="preserve">                                   868-351-4559</w:t>
            </w:r>
            <w:bookmarkStart w:id="0" w:name="_GoBack"/>
            <w:bookmarkEnd w:id="0"/>
          </w:p>
          <w:p w:rsidR="008624AE" w:rsidRPr="00DA6073" w:rsidRDefault="0099000C" w:rsidP="008624AE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rStyle w:val="Strong"/>
              </w:rPr>
              <w:t>ANTHONY martin</w:t>
            </w:r>
            <w:r w:rsidR="008624AE" w:rsidRPr="00DA6073">
              <w:rPr>
                <w:sz w:val="22"/>
                <w:szCs w:val="22"/>
              </w:rPr>
              <w:t xml:space="preserve">, </w:t>
            </w:r>
          </w:p>
          <w:p w:rsidR="008624AE" w:rsidRDefault="008624AE" w:rsidP="008624AE">
            <w:pPr>
              <w:pStyle w:val="Heading3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RETIRED</w:t>
            </w:r>
          </w:p>
          <w:p w:rsidR="0099000C" w:rsidRPr="00DA6073" w:rsidRDefault="008624AE" w:rsidP="008624AE">
            <w:pPr>
              <w:pStyle w:val="Heading3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868-376-9366</w:t>
            </w:r>
          </w:p>
          <w:p w:rsidR="008624AE" w:rsidRPr="00DA6073" w:rsidRDefault="0099000C" w:rsidP="008624AE">
            <w:pPr>
              <w:spacing w:after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</w:tr>
      <w:tr w:rsidR="0099000C" w:rsidRPr="00DA6073" w:rsidTr="00DA6073">
        <w:tc>
          <w:tcPr>
            <w:tcW w:w="2710" w:type="dxa"/>
          </w:tcPr>
          <w:p w:rsidR="0099000C" w:rsidRPr="00DA6073" w:rsidRDefault="0099000C" w:rsidP="00DA6073">
            <w:pPr>
              <w:pStyle w:val="Heading1"/>
              <w:jc w:val="left"/>
              <w:outlineLvl w:val="0"/>
              <w:rPr>
                <w:sz w:val="28"/>
                <w:szCs w:val="28"/>
              </w:rPr>
            </w:pPr>
          </w:p>
        </w:tc>
        <w:tc>
          <w:tcPr>
            <w:tcW w:w="7010" w:type="dxa"/>
          </w:tcPr>
          <w:p w:rsidR="0099000C" w:rsidRDefault="0099000C">
            <w:pPr>
              <w:pStyle w:val="Heading2"/>
              <w:outlineLvl w:val="1"/>
              <w:rPr>
                <w:rStyle w:val="Strong"/>
              </w:rPr>
            </w:pPr>
          </w:p>
        </w:tc>
      </w:tr>
    </w:tbl>
    <w:p w:rsidR="00C96130" w:rsidRPr="00DA6073" w:rsidRDefault="00C96130">
      <w:pPr>
        <w:rPr>
          <w:sz w:val="22"/>
          <w:szCs w:val="22"/>
        </w:rPr>
      </w:pPr>
    </w:p>
    <w:sectPr w:rsidR="00C96130" w:rsidRPr="00DA6073">
      <w:footerReference w:type="default" r:id="rId7"/>
      <w:pgSz w:w="12240" w:h="15840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38C" w:rsidRDefault="0023038C">
      <w:pPr>
        <w:spacing w:after="0" w:line="240" w:lineRule="auto"/>
      </w:pPr>
      <w:r>
        <w:separator/>
      </w:r>
    </w:p>
  </w:endnote>
  <w:endnote w:type="continuationSeparator" w:id="0">
    <w:p w:rsidR="0023038C" w:rsidRDefault="00230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130" w:rsidRDefault="00DC7C3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9000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38C" w:rsidRDefault="0023038C">
      <w:pPr>
        <w:spacing w:after="0" w:line="240" w:lineRule="auto"/>
      </w:pPr>
      <w:r>
        <w:separator/>
      </w:r>
    </w:p>
  </w:footnote>
  <w:footnote w:type="continuationSeparator" w:id="0">
    <w:p w:rsidR="0023038C" w:rsidRDefault="00230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73"/>
    <w:rsid w:val="001A6579"/>
    <w:rsid w:val="0023038C"/>
    <w:rsid w:val="00287A65"/>
    <w:rsid w:val="008624AE"/>
    <w:rsid w:val="008E59DA"/>
    <w:rsid w:val="0099000C"/>
    <w:rsid w:val="00C96130"/>
    <w:rsid w:val="00DA6073"/>
    <w:rsid w:val="00DC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806AB2-F57A-4C39-87D8-8D42AEF0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5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Emphasis">
    <w:name w:val="Emphasis"/>
    <w:basedOn w:val="DefaultParagraphFont"/>
    <w:uiPriority w:val="4"/>
    <w:unhideWhenUsed/>
    <w:qFormat/>
    <w:rPr>
      <w:b/>
      <w:iCs w:val="0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ndys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60D5666CB94138B269245F3EE43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3A8D1-0D66-4031-B1E7-F5034BC7159B}"/>
      </w:docPartPr>
      <w:docPartBody>
        <w:p w:rsidR="006970B0" w:rsidRDefault="00A1124B">
          <w:pPr>
            <w:pStyle w:val="9F60D5666CB94138B269245F3EE4389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4B"/>
    <w:rsid w:val="006970B0"/>
    <w:rsid w:val="00822C32"/>
    <w:rsid w:val="00A1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60D5666CB94138B269245F3EE4389F">
    <w:name w:val="9F60D5666CB94138B269245F3EE4389F"/>
  </w:style>
  <w:style w:type="paragraph" w:customStyle="1" w:styleId="8A927B54BB3243FF8BA15A2237D0FA25">
    <w:name w:val="8A927B54BB3243FF8BA15A2237D0FA25"/>
  </w:style>
  <w:style w:type="paragraph" w:customStyle="1" w:styleId="1A34E0C8638B4F589A480093150E6C19">
    <w:name w:val="1A34E0C8638B4F589A480093150E6C19"/>
  </w:style>
  <w:style w:type="paragraph" w:customStyle="1" w:styleId="0A3D6898A0A54DC789E70506D5BC8CC8">
    <w:name w:val="0A3D6898A0A54DC789E70506D5BC8CC8"/>
  </w:style>
  <w:style w:type="paragraph" w:customStyle="1" w:styleId="BF4AB73DDD8D4B9E8C55DC7859AA2C86">
    <w:name w:val="BF4AB73DDD8D4B9E8C55DC7859AA2C86"/>
  </w:style>
  <w:style w:type="paragraph" w:customStyle="1" w:styleId="7AE7493C893B4717BD90D03E0E214BC8">
    <w:name w:val="7AE7493C893B4717BD90D03E0E214BC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C6019FAACE410792E16966F73DCBB2">
    <w:name w:val="81C6019FAACE410792E16966F73DCBB2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3CB3E1231AAF4F0893D2A3A0DA93CF65">
    <w:name w:val="3CB3E1231AAF4F0893D2A3A0DA93CF65"/>
  </w:style>
  <w:style w:type="paragraph" w:customStyle="1" w:styleId="71C43CEB7DF34F1CBAB83E17FC0F48B4">
    <w:name w:val="71C43CEB7DF34F1CBAB83E17FC0F48B4"/>
  </w:style>
  <w:style w:type="paragraph" w:customStyle="1" w:styleId="C4CC73FA9B1B4E20B3499E4C368818E7">
    <w:name w:val="C4CC73FA9B1B4E20B3499E4C368818E7"/>
  </w:style>
  <w:style w:type="paragraph" w:customStyle="1" w:styleId="CC7E8E8B0B884ADD88E778B8F73A2884">
    <w:name w:val="CC7E8E8B0B884ADD88E778B8F73A2884"/>
  </w:style>
  <w:style w:type="paragraph" w:customStyle="1" w:styleId="8B89E4094DCB4938B61CEF70115FCA89">
    <w:name w:val="8B89E4094DCB4938B61CEF70115FCA89"/>
  </w:style>
  <w:style w:type="paragraph" w:customStyle="1" w:styleId="D14BC1115E7148E8A72B49A4DA21C619">
    <w:name w:val="D14BC1115E7148E8A72B49A4DA21C619"/>
  </w:style>
  <w:style w:type="paragraph" w:customStyle="1" w:styleId="6EC361C9F6224CFCBE336B4EABA7FFCA">
    <w:name w:val="6EC361C9F6224CFCBE336B4EABA7FFCA"/>
  </w:style>
  <w:style w:type="paragraph" w:customStyle="1" w:styleId="ECC261EED6254F068A040561AB5C38BE">
    <w:name w:val="ECC261EED6254F068A040561AB5C38BE"/>
  </w:style>
  <w:style w:type="paragraph" w:customStyle="1" w:styleId="8B139C08E3BD48B595AD391A0E3B53F8">
    <w:name w:val="8B139C08E3BD48B595AD391A0E3B53F8"/>
  </w:style>
  <w:style w:type="paragraph" w:customStyle="1" w:styleId="FB720830EBCF438EBBD5584E5440666A">
    <w:name w:val="FB720830EBCF438EBBD5584E5440666A"/>
  </w:style>
  <w:style w:type="paragraph" w:customStyle="1" w:styleId="B01987526E8A49A8BC8CEAF04E700523">
    <w:name w:val="B01987526E8A49A8BC8CEAF04E700523"/>
  </w:style>
  <w:style w:type="paragraph" w:customStyle="1" w:styleId="5918C4351C674BA2937241D3597E2FF6">
    <w:name w:val="5918C4351C674BA2937241D3597E2FF6"/>
  </w:style>
  <w:style w:type="paragraph" w:customStyle="1" w:styleId="A38C7E3548394FC8A0233B8535026028">
    <w:name w:val="A38C7E3548394FC8A0233B8535026028"/>
  </w:style>
  <w:style w:type="paragraph" w:customStyle="1" w:styleId="B55A77E46CE24F0AAA35DD2FD6E4BB6C">
    <w:name w:val="B55A77E46CE24F0AAA35DD2FD6E4BB6C"/>
  </w:style>
  <w:style w:type="paragraph" w:customStyle="1" w:styleId="AD514EF5C68C41839ED763DB5975CDD6">
    <w:name w:val="AD514EF5C68C41839ED763DB5975CDD6"/>
  </w:style>
  <w:style w:type="paragraph" w:customStyle="1" w:styleId="DFBA954D12E24E2698109F20A8A95F31">
    <w:name w:val="DFBA954D12E24E2698109F20A8A95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89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MARIE THOMAS</dc:creator>
  <cp:keywords/>
  <dc:description/>
  <cp:lastModifiedBy>Port of Spain User</cp:lastModifiedBy>
  <cp:revision>3</cp:revision>
  <dcterms:created xsi:type="dcterms:W3CDTF">2017-10-04T18:43:00Z</dcterms:created>
  <dcterms:modified xsi:type="dcterms:W3CDTF">2017-10-28T14:47:00Z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