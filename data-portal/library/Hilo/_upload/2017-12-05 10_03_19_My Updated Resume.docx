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 layout table"/>
      </w:tblPr>
      <w:tblGrid>
        <w:gridCol w:w="2250"/>
        <w:gridCol w:w="7470"/>
      </w:tblGrid>
      <w:tr w:rsidR="00927723" w14:paraId="06A056FD" w14:textId="77777777" w:rsidTr="00B50C46">
        <w:tc>
          <w:tcPr>
            <w:tcW w:w="2250" w:type="dxa"/>
          </w:tcPr>
          <w:p w14:paraId="5852BD4F" w14:textId="77777777" w:rsidR="00927723" w:rsidRDefault="00927723" w:rsidP="009A7D30">
            <w:pPr>
              <w:spacing w:line="240" w:lineRule="auto"/>
            </w:pPr>
          </w:p>
        </w:tc>
        <w:tc>
          <w:tcPr>
            <w:tcW w:w="7470" w:type="dxa"/>
            <w:tcMar>
              <w:bottom w:w="576" w:type="dxa"/>
            </w:tcMar>
          </w:tcPr>
          <w:p w14:paraId="793571BD" w14:textId="77777777" w:rsidR="00F132C7" w:rsidRPr="00F132C7" w:rsidRDefault="00441916" w:rsidP="00F132C7">
            <w:pPr>
              <w:pStyle w:val="Title"/>
            </w:pPr>
            <w:r>
              <w:t>DOminique hope</w:t>
            </w:r>
          </w:p>
          <w:p w14:paraId="12594B09" w14:textId="77777777" w:rsidR="00927723" w:rsidRDefault="00441916" w:rsidP="009A7D30">
            <w:pPr>
              <w:pStyle w:val="NoSpacing"/>
            </w:pPr>
            <w:r>
              <w:t xml:space="preserve">66 Boys Lane, </w:t>
            </w:r>
            <w:proofErr w:type="spellStart"/>
            <w:r>
              <w:t>D’Abadie</w:t>
            </w:r>
            <w:proofErr w:type="spellEnd"/>
            <w:r w:rsidR="009B1B7F">
              <w:t> </w:t>
            </w:r>
            <w:r w:rsidR="00927723">
              <w:t>| </w:t>
            </w:r>
            <w:r>
              <w:t xml:space="preserve">dominique.hope1@gmail.com </w:t>
            </w:r>
            <w:r w:rsidR="00DA42B1">
              <w:t>| </w:t>
            </w:r>
            <w:r w:rsidR="00AE03A2">
              <w:t>399-5171</w:t>
            </w:r>
          </w:p>
        </w:tc>
      </w:tr>
      <w:tr w:rsidR="00927723" w14:paraId="039FECC0" w14:textId="77777777" w:rsidTr="00B50C46">
        <w:tc>
          <w:tcPr>
            <w:tcW w:w="2250" w:type="dxa"/>
          </w:tcPr>
          <w:p w14:paraId="5035DCA9" w14:textId="0D15246A" w:rsidR="00927723" w:rsidRDefault="0094516A" w:rsidP="009A7D30">
            <w:pPr>
              <w:pStyle w:val="Heading1"/>
            </w:pPr>
            <w:r>
              <w:t>OVERVIEW</w:t>
            </w:r>
          </w:p>
        </w:tc>
        <w:tc>
          <w:tcPr>
            <w:tcW w:w="7470" w:type="dxa"/>
          </w:tcPr>
          <w:p w14:paraId="3D5F1470" w14:textId="3EFDD0EF" w:rsidR="00927723" w:rsidRDefault="00295A11" w:rsidP="009A7D30">
            <w:r>
              <w:t xml:space="preserve">I am a first year </w:t>
            </w:r>
            <w:r w:rsidR="007962AA">
              <w:t>student at the University of the West Indies, St Augustine Campus reading for</w:t>
            </w:r>
            <w:r w:rsidR="00ED194D">
              <w:t xml:space="preserve"> BSc Accounting.</w:t>
            </w:r>
            <w:bookmarkStart w:id="0" w:name="_GoBack"/>
            <w:bookmarkEnd w:id="0"/>
          </w:p>
        </w:tc>
      </w:tr>
      <w:tr w:rsidR="00927723" w14:paraId="319B8840" w14:textId="77777777" w:rsidTr="00B50C46">
        <w:tc>
          <w:tcPr>
            <w:tcW w:w="2250" w:type="dxa"/>
          </w:tcPr>
          <w:p w14:paraId="294A2FFC" w14:textId="77777777" w:rsidR="00927723" w:rsidRDefault="00927723" w:rsidP="009A7D30">
            <w:pPr>
              <w:pStyle w:val="Heading1"/>
            </w:pPr>
            <w:r>
              <w:t>Experience</w:t>
            </w:r>
          </w:p>
        </w:tc>
        <w:tc>
          <w:tcPr>
            <w:tcW w:w="7470" w:type="dxa"/>
          </w:tcPr>
          <w:p w14:paraId="1E1F8CCC" w14:textId="77777777" w:rsidR="00927723" w:rsidRDefault="00021BD3" w:rsidP="009A7D30">
            <w:pPr>
              <w:pStyle w:val="Heading2"/>
            </w:pPr>
            <w:r>
              <w:rPr>
                <w:rStyle w:val="Strong"/>
              </w:rPr>
              <w:t>Sales clerk</w:t>
            </w:r>
            <w:r>
              <w:t>, ZITA’S</w:t>
            </w:r>
            <w:r w:rsidR="00AE03A2">
              <w:t xml:space="preserve"> (Trincity mall)</w:t>
            </w:r>
          </w:p>
          <w:p w14:paraId="3B693511" w14:textId="77777777" w:rsidR="00927723" w:rsidRDefault="00021BD3" w:rsidP="009A7D30">
            <w:pPr>
              <w:pStyle w:val="Heading3"/>
            </w:pPr>
            <w:r>
              <w:t>fROM July – August 2015</w:t>
            </w:r>
          </w:p>
          <w:p w14:paraId="4E25A78A" w14:textId="77777777" w:rsidR="00021BD3" w:rsidRDefault="00021BD3" w:rsidP="00021BD3">
            <w:pPr>
              <w:pStyle w:val="Heading2"/>
            </w:pPr>
            <w:r>
              <w:rPr>
                <w:rStyle w:val="Strong"/>
              </w:rPr>
              <w:t>Sales clerk</w:t>
            </w:r>
            <w:r>
              <w:t>, Candice’s FINE APPAREL</w:t>
            </w:r>
            <w:r w:rsidR="00AE03A2">
              <w:t xml:space="preserve"> (arima)</w:t>
            </w:r>
          </w:p>
          <w:p w14:paraId="15993539" w14:textId="77777777" w:rsidR="00927723" w:rsidRDefault="00021BD3" w:rsidP="00021BD3">
            <w:pPr>
              <w:pStyle w:val="Heading3"/>
            </w:pPr>
            <w:r>
              <w:t>fROM July – August 2014</w:t>
            </w:r>
          </w:p>
        </w:tc>
      </w:tr>
      <w:tr w:rsidR="00927723" w14:paraId="4654D132" w14:textId="77777777" w:rsidTr="00B50C46">
        <w:tc>
          <w:tcPr>
            <w:tcW w:w="2250" w:type="dxa"/>
          </w:tcPr>
          <w:p w14:paraId="36C6D019" w14:textId="77777777" w:rsidR="00927723" w:rsidRDefault="00927723" w:rsidP="009A7D30">
            <w:pPr>
              <w:pStyle w:val="Heading1"/>
            </w:pPr>
            <w:r>
              <w:t>Education</w:t>
            </w:r>
          </w:p>
        </w:tc>
        <w:tc>
          <w:tcPr>
            <w:tcW w:w="7470" w:type="dxa"/>
          </w:tcPr>
          <w:p w14:paraId="042A288D" w14:textId="77777777" w:rsidR="00927723" w:rsidRDefault="00441916" w:rsidP="009A7D30">
            <w:pPr>
              <w:pStyle w:val="Heading2"/>
            </w:pPr>
            <w:r>
              <w:rPr>
                <w:rStyle w:val="Strong"/>
              </w:rPr>
              <w:t>Bishop anstey high school east</w:t>
            </w:r>
            <w:r w:rsidR="00927723">
              <w:t xml:space="preserve">, </w:t>
            </w:r>
            <w:r>
              <w:t>#1 college avenue, trincity</w:t>
            </w:r>
          </w:p>
          <w:p w14:paraId="6062580D" w14:textId="77777777" w:rsidR="00441916" w:rsidRPr="00441916" w:rsidRDefault="00441916" w:rsidP="00441916">
            <w:r>
              <w:t>During my tenure from 2010 – 2015 I achieved the following grades at the May/June 2015 CSEC Examinations:</w:t>
            </w:r>
          </w:p>
          <w:p w14:paraId="37D8D8B8" w14:textId="77777777" w:rsidR="00927723" w:rsidRDefault="00441916" w:rsidP="00441916">
            <w:pPr>
              <w:pStyle w:val="ListParagraph"/>
              <w:numPr>
                <w:ilvl w:val="0"/>
                <w:numId w:val="1"/>
              </w:numPr>
            </w:pPr>
            <w:r>
              <w:t>Mathematics – Grade 1</w:t>
            </w:r>
          </w:p>
          <w:p w14:paraId="14FED733" w14:textId="77777777" w:rsidR="00441916" w:rsidRDefault="00441916" w:rsidP="00441916">
            <w:pPr>
              <w:pStyle w:val="ListParagraph"/>
              <w:numPr>
                <w:ilvl w:val="0"/>
                <w:numId w:val="1"/>
              </w:numPr>
            </w:pPr>
            <w:r>
              <w:t>English – Grade 1</w:t>
            </w:r>
          </w:p>
          <w:p w14:paraId="0F927687" w14:textId="77777777" w:rsidR="00441916" w:rsidRDefault="00441916" w:rsidP="00441916">
            <w:pPr>
              <w:pStyle w:val="ListParagraph"/>
              <w:numPr>
                <w:ilvl w:val="0"/>
                <w:numId w:val="1"/>
              </w:numPr>
            </w:pPr>
            <w:r>
              <w:t>Principles of Accounts – Grade 1</w:t>
            </w:r>
          </w:p>
          <w:p w14:paraId="00D9D8F6" w14:textId="77777777" w:rsidR="00441916" w:rsidRDefault="00441916" w:rsidP="00441916">
            <w:pPr>
              <w:pStyle w:val="ListParagraph"/>
              <w:numPr>
                <w:ilvl w:val="0"/>
                <w:numId w:val="1"/>
              </w:numPr>
            </w:pPr>
            <w:r>
              <w:t>Information Technology – Grade 1</w:t>
            </w:r>
          </w:p>
          <w:p w14:paraId="40650685" w14:textId="77777777" w:rsidR="00441916" w:rsidRDefault="00441916" w:rsidP="00441916">
            <w:pPr>
              <w:pStyle w:val="ListParagraph"/>
              <w:numPr>
                <w:ilvl w:val="0"/>
                <w:numId w:val="1"/>
              </w:numPr>
            </w:pPr>
            <w:r>
              <w:t>Biology – Grade 2</w:t>
            </w:r>
          </w:p>
          <w:p w14:paraId="7EB7FC26" w14:textId="77777777" w:rsidR="00441916" w:rsidRDefault="00441916" w:rsidP="00441916">
            <w:pPr>
              <w:pStyle w:val="ListParagraph"/>
              <w:numPr>
                <w:ilvl w:val="0"/>
                <w:numId w:val="1"/>
              </w:numPr>
            </w:pPr>
            <w:r>
              <w:t>Chemistry – Grade 3</w:t>
            </w:r>
          </w:p>
          <w:p w14:paraId="73512F51" w14:textId="77777777" w:rsidR="00441916" w:rsidRDefault="00441916" w:rsidP="00441916">
            <w:pPr>
              <w:pStyle w:val="ListParagraph"/>
              <w:numPr>
                <w:ilvl w:val="0"/>
                <w:numId w:val="1"/>
              </w:numPr>
            </w:pPr>
            <w:r>
              <w:t>Physics – Grade 3</w:t>
            </w:r>
          </w:p>
          <w:p w14:paraId="0C913DD3" w14:textId="77777777" w:rsidR="00441916" w:rsidRDefault="00441916" w:rsidP="00441916">
            <w:pPr>
              <w:pStyle w:val="ListParagraph"/>
              <w:numPr>
                <w:ilvl w:val="0"/>
                <w:numId w:val="1"/>
              </w:numPr>
            </w:pPr>
            <w:r>
              <w:t>Spanish – Grade 3</w:t>
            </w:r>
          </w:p>
          <w:p w14:paraId="3AFD83D2" w14:textId="77777777" w:rsidR="00441916" w:rsidRDefault="00441916" w:rsidP="00441916">
            <w:pPr>
              <w:pStyle w:val="Heading2"/>
            </w:pPr>
            <w:r>
              <w:rPr>
                <w:rStyle w:val="Strong"/>
              </w:rPr>
              <w:t>Bishop anstey &amp; trinity college east sixth form</w:t>
            </w:r>
            <w:r>
              <w:t>, #1 college avenue, trincity</w:t>
            </w:r>
          </w:p>
          <w:p w14:paraId="2AB6E3A9" w14:textId="20CEFFC4" w:rsidR="00441916" w:rsidRPr="00441916" w:rsidRDefault="00441916" w:rsidP="00441916">
            <w:r>
              <w:t>Duri</w:t>
            </w:r>
            <w:r w:rsidR="004D2275">
              <w:t>ng my tenure from 2015 – 2017</w:t>
            </w:r>
            <w:r>
              <w:t xml:space="preserve"> I achieved the following grades at the May/June 2016 CAPE Unit 1 Examinations</w:t>
            </w:r>
            <w:r w:rsidR="00AE03A2">
              <w:t>:</w:t>
            </w:r>
          </w:p>
          <w:p w14:paraId="4548921A" w14:textId="77777777" w:rsidR="00441916" w:rsidRDefault="00441916" w:rsidP="00441916">
            <w:pPr>
              <w:pStyle w:val="ListParagraph"/>
              <w:numPr>
                <w:ilvl w:val="0"/>
                <w:numId w:val="2"/>
              </w:numPr>
            </w:pPr>
            <w:r>
              <w:t>Information Technology – Grade 1</w:t>
            </w:r>
          </w:p>
          <w:p w14:paraId="0C19C2C5" w14:textId="77777777" w:rsidR="00441916" w:rsidRDefault="00441916" w:rsidP="00441916">
            <w:pPr>
              <w:pStyle w:val="ListParagraph"/>
              <w:numPr>
                <w:ilvl w:val="0"/>
                <w:numId w:val="2"/>
              </w:numPr>
            </w:pPr>
            <w:r>
              <w:t>Accounting – Grade 2</w:t>
            </w:r>
          </w:p>
          <w:p w14:paraId="00377FB5" w14:textId="51E46AD1" w:rsidR="00441916" w:rsidRDefault="007A688C" w:rsidP="007A688C">
            <w:pPr>
              <w:pStyle w:val="ListParagraph"/>
              <w:numPr>
                <w:ilvl w:val="0"/>
                <w:numId w:val="2"/>
              </w:numPr>
            </w:pPr>
            <w:r>
              <w:t>Environmental Science – Grade 2</w:t>
            </w:r>
          </w:p>
          <w:p w14:paraId="1E997638" w14:textId="0BFCE807" w:rsidR="00AE03A2" w:rsidRDefault="00AE03A2" w:rsidP="00AE03A2">
            <w:r>
              <w:t>May/June 2017 CAPE Unit 2 Examina</w:t>
            </w:r>
            <w:r w:rsidR="00255D73">
              <w:t>tions for the following subjects:</w:t>
            </w:r>
          </w:p>
          <w:p w14:paraId="535D4903" w14:textId="7E880C73" w:rsidR="00B45522" w:rsidRDefault="00B45522" w:rsidP="00B45522">
            <w:pPr>
              <w:pStyle w:val="ListParagraph"/>
              <w:numPr>
                <w:ilvl w:val="0"/>
                <w:numId w:val="3"/>
              </w:numPr>
            </w:pPr>
            <w:r>
              <w:t xml:space="preserve">Information Technology </w:t>
            </w:r>
            <w:r w:rsidR="007A688C">
              <w:t>– Grade 2</w:t>
            </w:r>
          </w:p>
          <w:p w14:paraId="3CC6D59A" w14:textId="77CCEB3F" w:rsidR="00B45522" w:rsidRDefault="00B45522" w:rsidP="00B45522">
            <w:pPr>
              <w:pStyle w:val="ListParagraph"/>
              <w:numPr>
                <w:ilvl w:val="0"/>
                <w:numId w:val="3"/>
              </w:numPr>
            </w:pPr>
            <w:r>
              <w:t xml:space="preserve">Accounting </w:t>
            </w:r>
            <w:r w:rsidR="007A688C">
              <w:t>– Grade 2</w:t>
            </w:r>
          </w:p>
          <w:p w14:paraId="32FD59CD" w14:textId="5956FFB7" w:rsidR="00B45522" w:rsidRDefault="00B45522" w:rsidP="00B45522">
            <w:pPr>
              <w:pStyle w:val="ListParagraph"/>
              <w:numPr>
                <w:ilvl w:val="0"/>
                <w:numId w:val="3"/>
              </w:numPr>
            </w:pPr>
            <w:r>
              <w:t xml:space="preserve">Environmental Science </w:t>
            </w:r>
            <w:r w:rsidR="007A688C">
              <w:t>– Grade 2</w:t>
            </w:r>
          </w:p>
          <w:p w14:paraId="5C1DBAF7" w14:textId="47474716" w:rsidR="00B45522" w:rsidRDefault="00B45522" w:rsidP="00B45522">
            <w:pPr>
              <w:pStyle w:val="ListParagraph"/>
              <w:numPr>
                <w:ilvl w:val="0"/>
                <w:numId w:val="3"/>
              </w:numPr>
            </w:pPr>
            <w:r>
              <w:t xml:space="preserve">Caribbean Studies </w:t>
            </w:r>
            <w:r w:rsidR="007A688C">
              <w:t xml:space="preserve">– Grade 1 </w:t>
            </w:r>
          </w:p>
          <w:p w14:paraId="6C2AF062" w14:textId="0099F5A9" w:rsidR="00255D73" w:rsidRDefault="00B45522" w:rsidP="00AE03A2">
            <w:pPr>
              <w:pStyle w:val="ListParagraph"/>
              <w:numPr>
                <w:ilvl w:val="0"/>
                <w:numId w:val="3"/>
              </w:numPr>
            </w:pPr>
            <w:r>
              <w:t>Communication Studies</w:t>
            </w:r>
            <w:r w:rsidR="007A688C">
              <w:t xml:space="preserve"> – Grade 2</w:t>
            </w:r>
          </w:p>
        </w:tc>
      </w:tr>
      <w:tr w:rsidR="00927723" w14:paraId="5526DE17" w14:textId="77777777" w:rsidTr="00B50C46">
        <w:tc>
          <w:tcPr>
            <w:tcW w:w="2250" w:type="dxa"/>
          </w:tcPr>
          <w:p w14:paraId="3EEA3B1D" w14:textId="72500B17" w:rsidR="00927723" w:rsidRDefault="00503409" w:rsidP="009A7D30">
            <w:pPr>
              <w:pStyle w:val="Heading1"/>
            </w:pPr>
            <w:r>
              <w:t xml:space="preserve">Achievements </w:t>
            </w:r>
          </w:p>
        </w:tc>
        <w:tc>
          <w:tcPr>
            <w:tcW w:w="7470" w:type="dxa"/>
          </w:tcPr>
          <w:p w14:paraId="2940BAFE" w14:textId="4065262E" w:rsidR="00DF66A7" w:rsidRPr="00DF66A7" w:rsidRDefault="00DF66A7" w:rsidP="00DF66A7">
            <w:r>
              <w:rPr>
                <w:rFonts w:cstheme="minorHAnsi"/>
              </w:rPr>
              <w:t>Certificate of Participation</w:t>
            </w:r>
            <w:r w:rsidRPr="00741082">
              <w:rPr>
                <w:rFonts w:cstheme="minorHAnsi"/>
              </w:rPr>
              <w:t xml:space="preserve"> in Au</w:t>
            </w:r>
            <w:r>
              <w:rPr>
                <w:rFonts w:cstheme="minorHAnsi"/>
              </w:rPr>
              <w:t>stralian Mathematics Olympiad</w:t>
            </w:r>
          </w:p>
          <w:p w14:paraId="33526CAE" w14:textId="220DEC54" w:rsidR="00DF66A7" w:rsidRPr="00741082" w:rsidRDefault="00DF66A7" w:rsidP="007364CA">
            <w:pPr>
              <w:spacing w:line="240" w:lineRule="auto"/>
              <w:rPr>
                <w:rFonts w:cstheme="minorHAnsi"/>
              </w:rPr>
            </w:pPr>
            <w:r w:rsidRPr="00741082">
              <w:rPr>
                <w:rFonts w:cstheme="minorHAnsi"/>
              </w:rPr>
              <w:t>Certi</w:t>
            </w:r>
            <w:r>
              <w:rPr>
                <w:rFonts w:cstheme="minorHAnsi"/>
              </w:rPr>
              <w:t>ficate of Distinction in Grade 1</w:t>
            </w:r>
            <w:r w:rsidRPr="00741082">
              <w:rPr>
                <w:rFonts w:cstheme="minorHAnsi"/>
              </w:rPr>
              <w:t xml:space="preserve"> Theory Music from The Associated Board of Royal Schools of Music</w:t>
            </w:r>
          </w:p>
          <w:p w14:paraId="034A6B6F" w14:textId="77777777" w:rsidR="00503409" w:rsidRDefault="00503409" w:rsidP="009A7D30">
            <w:r>
              <w:lastRenderedPageBreak/>
              <w:t>Certificate of Completion for the Financial Literacy Course: Save Some, Spend Some at the YMCA.</w:t>
            </w:r>
          </w:p>
          <w:p w14:paraId="12390D63" w14:textId="54E198F9" w:rsidR="006468B1" w:rsidRDefault="006468B1" w:rsidP="009A7D30">
            <w:r>
              <w:t xml:space="preserve">Awarded the Most Outstanding Information Technology </w:t>
            </w:r>
            <w:r w:rsidR="003F612D">
              <w:t>Student for</w:t>
            </w:r>
            <w:r w:rsidR="000000AF">
              <w:t xml:space="preserve"> 2016</w:t>
            </w:r>
            <w:r w:rsidR="003F612D">
              <w:t xml:space="preserve"> Unit 1 CAPE at Bishop Anstey &amp; Trinity College East Sixth Form </w:t>
            </w:r>
          </w:p>
          <w:p w14:paraId="0FB747D6" w14:textId="77777777" w:rsidR="003F612D" w:rsidRDefault="003F612D" w:rsidP="009A7D30">
            <w:r>
              <w:t xml:space="preserve">Awarded </w:t>
            </w:r>
            <w:r w:rsidR="00625888">
              <w:t>2</w:t>
            </w:r>
            <w:r w:rsidR="00625888" w:rsidRPr="00625888">
              <w:rPr>
                <w:vertAlign w:val="superscript"/>
              </w:rPr>
              <w:t>nd</w:t>
            </w:r>
            <w:r w:rsidR="00625888">
              <w:t xml:space="preserve"> Top Performer for </w:t>
            </w:r>
            <w:r w:rsidR="000000AF">
              <w:t xml:space="preserve">2016 </w:t>
            </w:r>
            <w:r w:rsidR="00625888">
              <w:t xml:space="preserve">CAPE Unit 1 Information Technology </w:t>
            </w:r>
            <w:r w:rsidR="00235594">
              <w:t xml:space="preserve">at Bishop Anstey &amp; Trinity College East Sixth Form </w:t>
            </w:r>
          </w:p>
          <w:p w14:paraId="69E0A8B3" w14:textId="77777777" w:rsidR="00F416C9" w:rsidRDefault="00735E57" w:rsidP="009A7D30">
            <w:r>
              <w:t xml:space="preserve">Awarded </w:t>
            </w:r>
            <w:r w:rsidR="00F416C9">
              <w:t xml:space="preserve">BATCE Sixth Form 2017 Most Aspiring Accountant </w:t>
            </w:r>
          </w:p>
          <w:p w14:paraId="3AEA9A1B" w14:textId="0FED3F4F" w:rsidR="00735E57" w:rsidRDefault="00735E57" w:rsidP="009A7D30">
            <w:r>
              <w:t xml:space="preserve">Awarded Box Office MVP by </w:t>
            </w:r>
            <w:proofErr w:type="spellStart"/>
            <w:r>
              <w:t>Milwaz</w:t>
            </w:r>
            <w:proofErr w:type="spellEnd"/>
            <w:r>
              <w:t xml:space="preserve"> Productions for “The Great Gatsby” as leader of Front of House Management </w:t>
            </w:r>
            <w:r w:rsidR="002601BB">
              <w:t>and Ticket Sales.</w:t>
            </w:r>
          </w:p>
        </w:tc>
      </w:tr>
      <w:tr w:rsidR="00927723" w14:paraId="06A3F6A5" w14:textId="77777777" w:rsidTr="00B50C46">
        <w:tc>
          <w:tcPr>
            <w:tcW w:w="2250" w:type="dxa"/>
          </w:tcPr>
          <w:p w14:paraId="4F2301DB" w14:textId="77777777" w:rsidR="00927723" w:rsidRDefault="00927723" w:rsidP="009A7D30">
            <w:pPr>
              <w:pStyle w:val="Heading1"/>
            </w:pPr>
            <w:r>
              <w:lastRenderedPageBreak/>
              <w:t>References</w:t>
            </w:r>
          </w:p>
        </w:tc>
        <w:tc>
          <w:tcPr>
            <w:tcW w:w="7470" w:type="dxa"/>
          </w:tcPr>
          <w:p w14:paraId="0D0AFECF" w14:textId="77777777" w:rsidR="00927723" w:rsidRDefault="00DA42B1" w:rsidP="009A7D30">
            <w:pPr>
              <w:pStyle w:val="Heading2"/>
              <w:rPr>
                <w:rStyle w:val="Strong"/>
              </w:rPr>
            </w:pPr>
            <w:r>
              <w:rPr>
                <w:rStyle w:val="Strong"/>
              </w:rPr>
              <w:t xml:space="preserve">MS. Tenniel carew </w:t>
            </w:r>
          </w:p>
          <w:p w14:paraId="79DE1347" w14:textId="77777777" w:rsidR="00DA42B1" w:rsidRDefault="00DA42B1" w:rsidP="009A7D30">
            <w:r>
              <w:t>Accounting/ Management of Business Teacher at BATCE Sixth Form</w:t>
            </w:r>
          </w:p>
          <w:p w14:paraId="579680F4" w14:textId="77777777" w:rsidR="00927723" w:rsidRDefault="00021BD3" w:rsidP="009A7D30">
            <w:r>
              <w:t>1-868-</w:t>
            </w:r>
            <w:r w:rsidR="00DA42B1">
              <w:t>702</w:t>
            </w:r>
            <w:r>
              <w:t>-</w:t>
            </w:r>
            <w:r w:rsidR="00DA42B1">
              <w:t>8</w:t>
            </w:r>
            <w:r>
              <w:t>3</w:t>
            </w:r>
            <w:r w:rsidR="00DA42B1">
              <w:t>25</w:t>
            </w:r>
          </w:p>
          <w:p w14:paraId="43DDFBB7" w14:textId="77777777" w:rsidR="00021BD3" w:rsidRDefault="00DA42B1" w:rsidP="00021BD3">
            <w:pPr>
              <w:pStyle w:val="Heading2"/>
              <w:rPr>
                <w:rStyle w:val="Strong"/>
              </w:rPr>
            </w:pPr>
            <w:r>
              <w:rPr>
                <w:rStyle w:val="Strong"/>
              </w:rPr>
              <w:t>MRS. Kevar Warrick-RAMARACK</w:t>
            </w:r>
          </w:p>
          <w:p w14:paraId="360E649D" w14:textId="77777777" w:rsidR="00DA42B1" w:rsidRPr="00DA42B1" w:rsidRDefault="00DA42B1" w:rsidP="00DA42B1">
            <w:r>
              <w:t>Information Technology Teacher at BATCE Sixth Form</w:t>
            </w:r>
          </w:p>
          <w:p w14:paraId="6136994D" w14:textId="77777777" w:rsidR="00021BD3" w:rsidRDefault="00DA42B1" w:rsidP="00021BD3">
            <w:r>
              <w:t>1-868-484-8204</w:t>
            </w:r>
          </w:p>
        </w:tc>
      </w:tr>
    </w:tbl>
    <w:p w14:paraId="5B39B8FC" w14:textId="77777777" w:rsidR="002C74C0" w:rsidRDefault="00ED194D"/>
    <w:sectPr w:rsidR="002C74C0">
      <w:footerReference w:type="default" r:id="rId7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A7B51E" w14:textId="77777777" w:rsidR="00D86FCA" w:rsidRDefault="00D86FCA" w:rsidP="00927723">
      <w:pPr>
        <w:spacing w:after="0" w:line="240" w:lineRule="auto"/>
      </w:pPr>
      <w:r>
        <w:separator/>
      </w:r>
    </w:p>
  </w:endnote>
  <w:endnote w:type="continuationSeparator" w:id="0">
    <w:p w14:paraId="334EFA4C" w14:textId="77777777" w:rsidR="00D86FCA" w:rsidRDefault="00D86FCA" w:rsidP="0092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9EC337" w14:textId="0ECE18A1" w:rsidR="00046802" w:rsidRDefault="00B50C46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ED194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734E62" w14:textId="77777777" w:rsidR="00D86FCA" w:rsidRDefault="00D86FCA" w:rsidP="00927723">
      <w:pPr>
        <w:spacing w:after="0" w:line="240" w:lineRule="auto"/>
      </w:pPr>
      <w:r>
        <w:separator/>
      </w:r>
    </w:p>
  </w:footnote>
  <w:footnote w:type="continuationSeparator" w:id="0">
    <w:p w14:paraId="1B78625C" w14:textId="77777777" w:rsidR="00D86FCA" w:rsidRDefault="00D86FCA" w:rsidP="00927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0400F"/>
    <w:multiLevelType w:val="hybridMultilevel"/>
    <w:tmpl w:val="616250EA"/>
    <w:lvl w:ilvl="0" w:tplc="2C09000F">
      <w:start w:val="1"/>
      <w:numFmt w:val="decimal"/>
      <w:lvlText w:val="%1."/>
      <w:lvlJc w:val="left"/>
      <w:pPr>
        <w:ind w:left="720" w:hanging="360"/>
      </w:p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3067E"/>
    <w:multiLevelType w:val="hybridMultilevel"/>
    <w:tmpl w:val="616250EA"/>
    <w:lvl w:ilvl="0" w:tplc="2C09000F">
      <w:start w:val="1"/>
      <w:numFmt w:val="decimal"/>
      <w:lvlText w:val="%1."/>
      <w:lvlJc w:val="left"/>
      <w:pPr>
        <w:ind w:left="720" w:hanging="360"/>
      </w:p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C41368"/>
    <w:multiLevelType w:val="hybridMultilevel"/>
    <w:tmpl w:val="616250EA"/>
    <w:lvl w:ilvl="0" w:tplc="2C09000F">
      <w:start w:val="1"/>
      <w:numFmt w:val="decimal"/>
      <w:lvlText w:val="%1."/>
      <w:lvlJc w:val="left"/>
      <w:pPr>
        <w:ind w:left="720" w:hanging="360"/>
      </w:p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916"/>
    <w:rsid w:val="000000AF"/>
    <w:rsid w:val="00021BD3"/>
    <w:rsid w:val="00156F64"/>
    <w:rsid w:val="001B31FB"/>
    <w:rsid w:val="001C1A68"/>
    <w:rsid w:val="00235594"/>
    <w:rsid w:val="00252311"/>
    <w:rsid w:val="00255D73"/>
    <w:rsid w:val="002601BB"/>
    <w:rsid w:val="00293B83"/>
    <w:rsid w:val="00295A11"/>
    <w:rsid w:val="002B4933"/>
    <w:rsid w:val="0033501F"/>
    <w:rsid w:val="003C2C0A"/>
    <w:rsid w:val="003F612D"/>
    <w:rsid w:val="00441916"/>
    <w:rsid w:val="00483D84"/>
    <w:rsid w:val="00494793"/>
    <w:rsid w:val="004D2275"/>
    <w:rsid w:val="005001F3"/>
    <w:rsid w:val="00503409"/>
    <w:rsid w:val="00533A64"/>
    <w:rsid w:val="005777AA"/>
    <w:rsid w:val="005B7AC5"/>
    <w:rsid w:val="00625888"/>
    <w:rsid w:val="006468B1"/>
    <w:rsid w:val="006A3CE7"/>
    <w:rsid w:val="00735E57"/>
    <w:rsid w:val="007962AA"/>
    <w:rsid w:val="007A688C"/>
    <w:rsid w:val="00927723"/>
    <w:rsid w:val="0094516A"/>
    <w:rsid w:val="009B1B7F"/>
    <w:rsid w:val="00AE03A2"/>
    <w:rsid w:val="00B06CD1"/>
    <w:rsid w:val="00B45522"/>
    <w:rsid w:val="00B50C46"/>
    <w:rsid w:val="00D60830"/>
    <w:rsid w:val="00D86FCA"/>
    <w:rsid w:val="00DA42B1"/>
    <w:rsid w:val="00DF66A7"/>
    <w:rsid w:val="00DF67C2"/>
    <w:rsid w:val="00E27605"/>
    <w:rsid w:val="00E67ECB"/>
    <w:rsid w:val="00ED194D"/>
    <w:rsid w:val="00F132C7"/>
    <w:rsid w:val="00F416C9"/>
    <w:rsid w:val="00F86091"/>
    <w:rsid w:val="00F901F5"/>
    <w:rsid w:val="00FE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A649C"/>
  <w15:chartTrackingRefBased/>
  <w15:docId w15:val="{30F33601-7E2B-4C4A-8AB4-1AA9A0BF9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4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32C7"/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927723"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5C760A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927723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927723"/>
    <w:rPr>
      <w:rFonts w:eastAsiaTheme="minorEastAsia"/>
      <w:b/>
      <w:bCs/>
      <w:caps/>
      <w:color w:val="5C760A" w:themeColor="accent1" w:themeShade="BF"/>
      <w:kern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927723"/>
    <w:rPr>
      <w:rFonts w:eastAsiaTheme="minorEastAsia"/>
      <w:caps/>
      <w:color w:val="000000" w:themeColor="text1"/>
      <w:kern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3"/>
    <w:rsid w:val="00927723"/>
    <w:rPr>
      <w:rFonts w:eastAsiaTheme="minorEastAsia"/>
      <w:caps/>
      <w:color w:val="595959" w:themeColor="text1" w:themeTint="A6"/>
      <w:szCs w:val="17"/>
      <w:lang w:eastAsia="ja-JP"/>
    </w:rPr>
  </w:style>
  <w:style w:type="paragraph" w:styleId="NoSpacing">
    <w:name w:val="No Spacing"/>
    <w:uiPriority w:val="2"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4"/>
    <w:qFormat/>
    <w:rsid w:val="00927723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927723"/>
    <w:pPr>
      <w:spacing w:before="240" w:after="0" w:line="240" w:lineRule="auto"/>
      <w:jc w:val="right"/>
    </w:pPr>
    <w:rPr>
      <w:b/>
      <w:bCs/>
      <w:caps/>
      <w:color w:val="5C760A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27723"/>
    <w:rPr>
      <w:rFonts w:eastAsiaTheme="minorEastAsia"/>
      <w:b/>
      <w:bCs/>
      <w:caps/>
      <w:color w:val="5C760A" w:themeColor="accent1" w:themeShade="BF"/>
      <w:szCs w:val="16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92772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27723"/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2772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723"/>
    <w:rPr>
      <w:rFonts w:eastAsiaTheme="minorEastAsia"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27723"/>
    <w:rPr>
      <w:rFonts w:eastAsiaTheme="minorEastAsia"/>
      <w:color w:val="5A5A5A" w:themeColor="text1" w:themeTint="A5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441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ope\AppData\Roaming\Microsoft\Templates\Basic%20resume.dotx" TargetMode="External" 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Basic%20resume.dotx</Template>
  <TotalTime>14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DHope</dc:creator>
  <cp:keywords/>
  <dc:description/>
  <cp:lastModifiedBy>Dominique Hope</cp:lastModifiedBy>
  <cp:revision>22</cp:revision>
  <dcterms:created xsi:type="dcterms:W3CDTF">2017-06-15T15:13:00Z</dcterms:created>
  <dcterms:modified xsi:type="dcterms:W3CDTF">2017-10-20T06:11:00Z</dcterms:modified>
</cp:coreProperties>
</file>