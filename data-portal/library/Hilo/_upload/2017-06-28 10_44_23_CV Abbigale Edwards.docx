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21" w:rsidRPr="00472638" w:rsidRDefault="003A02E4" w:rsidP="00774917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NAME:</w:t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="004D7A52" w:rsidRPr="00472638">
        <w:rPr>
          <w:rFonts w:ascii="Times New Roman" w:hAnsi="Times New Roman" w:cs="Times New Roman"/>
          <w:sz w:val="24"/>
          <w:szCs w:val="24"/>
        </w:rPr>
        <w:t>Abbigale Edwards</w:t>
      </w:r>
    </w:p>
    <w:p w:rsidR="004D7A52" w:rsidRPr="00472638" w:rsidRDefault="003A02E4" w:rsidP="004D7A5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ADDRESS:</w:t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="004D7A52" w:rsidRPr="00472638">
        <w:rPr>
          <w:rFonts w:ascii="Times New Roman" w:hAnsi="Times New Roman" w:cs="Times New Roman"/>
          <w:sz w:val="24"/>
          <w:szCs w:val="24"/>
        </w:rPr>
        <w:t>45 La Pena Drive</w:t>
      </w:r>
    </w:p>
    <w:p w:rsidR="004D7A52" w:rsidRPr="00472638" w:rsidRDefault="004D7A52" w:rsidP="004D7A52">
      <w:pPr>
        <w:spacing w:before="120"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Upper Thomasine Street,</w:t>
      </w:r>
    </w:p>
    <w:p w:rsidR="003A02E4" w:rsidRPr="00472638" w:rsidRDefault="004D7A52" w:rsidP="004958AB">
      <w:pPr>
        <w:spacing w:before="120"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Laventille</w:t>
      </w:r>
    </w:p>
    <w:p w:rsidR="00B27221" w:rsidRPr="00472638" w:rsidRDefault="003A02E4" w:rsidP="00774917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DATE OF BIRTH:</w:t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="004D7A52" w:rsidRPr="00472638">
        <w:rPr>
          <w:rFonts w:ascii="Times New Roman" w:hAnsi="Times New Roman" w:cs="Times New Roman"/>
          <w:sz w:val="24"/>
          <w:szCs w:val="24"/>
        </w:rPr>
        <w:t>October 13th, 1993</w:t>
      </w:r>
    </w:p>
    <w:p w:rsidR="00774917" w:rsidRPr="00472638" w:rsidRDefault="003A02E4" w:rsidP="00774917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STATUS:</w:t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B27221" w:rsidRPr="00472638" w:rsidRDefault="003A02E4" w:rsidP="00774917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PHONE:</w:t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="004D7A52" w:rsidRPr="00472638">
        <w:rPr>
          <w:rFonts w:ascii="Times New Roman" w:hAnsi="Times New Roman" w:cs="Times New Roman"/>
          <w:sz w:val="24"/>
          <w:szCs w:val="24"/>
        </w:rPr>
        <w:t>399-1421/627-8042</w:t>
      </w:r>
    </w:p>
    <w:p w:rsidR="003A02E4" w:rsidRPr="00472638" w:rsidRDefault="003A02E4" w:rsidP="00774917">
      <w:pPr>
        <w:spacing w:before="120"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EMAIL:</w:t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Pr="00472638">
        <w:rPr>
          <w:rFonts w:ascii="Times New Roman" w:hAnsi="Times New Roman" w:cs="Times New Roman"/>
          <w:sz w:val="24"/>
          <w:szCs w:val="24"/>
        </w:rPr>
        <w:tab/>
      </w:r>
      <w:r w:rsidR="004D7A52" w:rsidRPr="00472638">
        <w:rPr>
          <w:rFonts w:ascii="Times New Roman" w:hAnsi="Times New Roman" w:cs="Times New Roman"/>
          <w:sz w:val="24"/>
          <w:szCs w:val="24"/>
        </w:rPr>
        <w:t>abinutz@gmail.com/ abbi.ed@outlook.com</w:t>
      </w:r>
    </w:p>
    <w:p w:rsidR="00774917" w:rsidRPr="00472638" w:rsidRDefault="00B27221" w:rsidP="00774917">
      <w:pPr>
        <w:pStyle w:val="Heading1"/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72638">
        <w:rPr>
          <w:rFonts w:ascii="Times New Roman" w:hAnsi="Times New Roman" w:cs="Times New Roman"/>
          <w:b w:val="0"/>
          <w:color w:val="auto"/>
          <w:sz w:val="24"/>
          <w:szCs w:val="24"/>
        </w:rPr>
        <w:t>OBJECTIVES:</w:t>
      </w:r>
    </w:p>
    <w:p w:rsidR="00916AEB" w:rsidRPr="00472638" w:rsidRDefault="00916AEB" w:rsidP="00916AEB">
      <w:p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Seeking a position that allows me to learn the tasks ahead and enhancing the workplace with my experience and skills.</w:t>
      </w:r>
    </w:p>
    <w:p w:rsidR="004958AB" w:rsidRPr="00472638" w:rsidRDefault="004958AB" w:rsidP="004958AB">
      <w:pPr>
        <w:rPr>
          <w:rFonts w:ascii="Times New Roman" w:hAnsi="Times New Roman" w:cs="Times New Roman"/>
          <w:sz w:val="24"/>
          <w:szCs w:val="24"/>
        </w:rPr>
      </w:pPr>
    </w:p>
    <w:p w:rsidR="00F66570" w:rsidRPr="00472638" w:rsidRDefault="00F66570" w:rsidP="007462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EDUCATIONAL BACKGROUND</w:t>
      </w:r>
      <w:r w:rsidR="00916AEB" w:rsidRPr="00472638">
        <w:rPr>
          <w:rFonts w:ascii="Times New Roman" w:hAnsi="Times New Roman" w:cs="Times New Roman"/>
          <w:sz w:val="24"/>
          <w:szCs w:val="24"/>
        </w:rPr>
        <w:t>:</w:t>
      </w:r>
    </w:p>
    <w:p w:rsidR="00DF5344" w:rsidRPr="00472638" w:rsidRDefault="00B301A6" w:rsidP="000B0858">
      <w:pPr>
        <w:pStyle w:val="NoSpacing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472638">
        <w:rPr>
          <w:rFonts w:ascii="Times New Roman" w:hAnsi="Times New Roman" w:cs="Times New Roman"/>
          <w:b/>
          <w:sz w:val="24"/>
          <w:szCs w:val="24"/>
        </w:rPr>
        <w:t>College of Science, Technology and Applied Arts of Trinidad and Tobago</w:t>
      </w:r>
      <w:r w:rsidR="00DF5344" w:rsidRPr="00472638">
        <w:rPr>
          <w:rFonts w:ascii="Times New Roman" w:hAnsi="Times New Roman" w:cs="Times New Roman"/>
          <w:sz w:val="24"/>
          <w:szCs w:val="24"/>
        </w:rPr>
        <w:tab/>
      </w:r>
      <w:r w:rsidR="001E3FB7" w:rsidRPr="00472638">
        <w:rPr>
          <w:rFonts w:ascii="Times New Roman" w:hAnsi="Times New Roman" w:cs="Times New Roman"/>
          <w:sz w:val="24"/>
          <w:szCs w:val="24"/>
        </w:rPr>
        <w:tab/>
      </w:r>
    </w:p>
    <w:p w:rsidR="00916AEB" w:rsidRPr="00472638" w:rsidRDefault="00916AEB" w:rsidP="00916AE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QUALIFICATIONS:-</w:t>
      </w:r>
      <w:r w:rsidR="00F66570" w:rsidRPr="004726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AEB" w:rsidRPr="00472638" w:rsidRDefault="00916AEB" w:rsidP="00916AE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Bachelor of Mass Communication, September 2016-present</w:t>
      </w:r>
    </w:p>
    <w:p w:rsidR="00916AEB" w:rsidRPr="00472638" w:rsidRDefault="00B301A6" w:rsidP="00916AE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Associate of Applied Science in Journalism and Public Relations</w:t>
      </w:r>
      <w:r w:rsidR="00916AEB" w:rsidRPr="00472638">
        <w:rPr>
          <w:rFonts w:ascii="Times New Roman" w:hAnsi="Times New Roman" w:cs="Times New Roman"/>
          <w:sz w:val="24"/>
          <w:szCs w:val="24"/>
        </w:rPr>
        <w:t>, 2011-2016</w:t>
      </w:r>
    </w:p>
    <w:p w:rsidR="00CC1000" w:rsidRPr="00472638" w:rsidRDefault="00CC1000" w:rsidP="00DF534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F66570" w:rsidRPr="00472638" w:rsidRDefault="000B0858" w:rsidP="00DF5344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72638">
        <w:rPr>
          <w:rFonts w:ascii="Times New Roman" w:hAnsi="Times New Roman" w:cs="Times New Roman"/>
          <w:b/>
          <w:sz w:val="24"/>
          <w:szCs w:val="24"/>
        </w:rPr>
        <w:t xml:space="preserve">Success Laventille Secondary </w:t>
      </w:r>
    </w:p>
    <w:p w:rsidR="00113948" w:rsidRPr="00472638" w:rsidRDefault="003A02E4" w:rsidP="00916AE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72638">
        <w:rPr>
          <w:rFonts w:ascii="Times New Roman" w:hAnsi="Times New Roman" w:cs="Times New Roman"/>
          <w:sz w:val="24"/>
          <w:szCs w:val="24"/>
        </w:rPr>
        <w:t>QUALIFICATIONS :</w:t>
      </w:r>
      <w:proofErr w:type="gramEnd"/>
      <w:r w:rsidRPr="00472638">
        <w:rPr>
          <w:rFonts w:ascii="Times New Roman" w:hAnsi="Times New Roman" w:cs="Times New Roman"/>
          <w:sz w:val="24"/>
          <w:szCs w:val="24"/>
        </w:rPr>
        <w:tab/>
      </w:r>
      <w:r w:rsidR="000B0858" w:rsidRPr="00472638">
        <w:rPr>
          <w:rFonts w:ascii="Times New Roman" w:hAnsi="Times New Roman" w:cs="Times New Roman"/>
          <w:sz w:val="24"/>
          <w:szCs w:val="24"/>
        </w:rPr>
        <w:t>5</w:t>
      </w:r>
      <w:r w:rsidR="00DF5344" w:rsidRPr="00472638">
        <w:rPr>
          <w:rFonts w:ascii="Times New Roman" w:hAnsi="Times New Roman" w:cs="Times New Roman"/>
          <w:sz w:val="24"/>
          <w:szCs w:val="24"/>
        </w:rPr>
        <w:t xml:space="preserve"> O’ level/</w:t>
      </w:r>
      <w:proofErr w:type="spellStart"/>
      <w:r w:rsidR="00DF5344" w:rsidRPr="00472638">
        <w:rPr>
          <w:rFonts w:ascii="Times New Roman" w:hAnsi="Times New Roman" w:cs="Times New Roman"/>
          <w:sz w:val="24"/>
          <w:szCs w:val="24"/>
        </w:rPr>
        <w:t>Gcse</w:t>
      </w:r>
      <w:proofErr w:type="spellEnd"/>
      <w:r w:rsidR="00DF5344" w:rsidRPr="00472638">
        <w:rPr>
          <w:rFonts w:ascii="Times New Roman" w:hAnsi="Times New Roman" w:cs="Times New Roman"/>
          <w:sz w:val="24"/>
          <w:szCs w:val="24"/>
        </w:rPr>
        <w:t xml:space="preserve"> P</w:t>
      </w:r>
      <w:r w:rsidR="000B0858" w:rsidRPr="00472638">
        <w:rPr>
          <w:rFonts w:ascii="Times New Roman" w:hAnsi="Times New Roman" w:cs="Times New Roman"/>
          <w:sz w:val="24"/>
          <w:szCs w:val="24"/>
        </w:rPr>
        <w:t>asses</w:t>
      </w: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03"/>
        <w:gridCol w:w="734"/>
      </w:tblGrid>
      <w:tr w:rsidR="00113948" w:rsidRPr="00472638" w:rsidTr="007462DC">
        <w:trPr>
          <w:trHeight w:val="228"/>
        </w:trPr>
        <w:tc>
          <w:tcPr>
            <w:tcW w:w="3003" w:type="dxa"/>
          </w:tcPr>
          <w:p w:rsidR="00113948" w:rsidRPr="00472638" w:rsidRDefault="00113948" w:rsidP="00916AE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638">
              <w:rPr>
                <w:rFonts w:ascii="Times New Roman" w:hAnsi="Times New Roman" w:cs="Times New Roman"/>
                <w:i/>
                <w:sz w:val="24"/>
                <w:szCs w:val="24"/>
              </w:rPr>
              <w:t>English</w:t>
            </w:r>
          </w:p>
        </w:tc>
        <w:tc>
          <w:tcPr>
            <w:tcW w:w="734" w:type="dxa"/>
          </w:tcPr>
          <w:p w:rsidR="00113948" w:rsidRPr="00472638" w:rsidRDefault="00113948" w:rsidP="00916AE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638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113948" w:rsidRPr="00472638" w:rsidTr="007462DC">
        <w:trPr>
          <w:trHeight w:val="224"/>
        </w:trPr>
        <w:tc>
          <w:tcPr>
            <w:tcW w:w="3003" w:type="dxa"/>
          </w:tcPr>
          <w:p w:rsidR="00113948" w:rsidRPr="00472638" w:rsidRDefault="00113948" w:rsidP="00916AE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6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Integrated Science                      </w:t>
            </w:r>
          </w:p>
        </w:tc>
        <w:tc>
          <w:tcPr>
            <w:tcW w:w="734" w:type="dxa"/>
          </w:tcPr>
          <w:p w:rsidR="00113948" w:rsidRPr="00472638" w:rsidRDefault="00113948" w:rsidP="00916AE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638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113948" w:rsidRPr="00472638" w:rsidTr="007462DC">
        <w:trPr>
          <w:trHeight w:val="224"/>
        </w:trPr>
        <w:tc>
          <w:tcPr>
            <w:tcW w:w="3003" w:type="dxa"/>
          </w:tcPr>
          <w:p w:rsidR="00113948" w:rsidRPr="00472638" w:rsidRDefault="00113948" w:rsidP="00916AE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6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Principles of Business                </w:t>
            </w:r>
          </w:p>
        </w:tc>
        <w:tc>
          <w:tcPr>
            <w:tcW w:w="734" w:type="dxa"/>
          </w:tcPr>
          <w:p w:rsidR="00113948" w:rsidRPr="00472638" w:rsidRDefault="00113948" w:rsidP="00916AE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638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113948" w:rsidRPr="00472638" w:rsidTr="007462DC">
        <w:trPr>
          <w:trHeight w:val="228"/>
        </w:trPr>
        <w:tc>
          <w:tcPr>
            <w:tcW w:w="3003" w:type="dxa"/>
          </w:tcPr>
          <w:p w:rsidR="00113948" w:rsidRPr="00472638" w:rsidRDefault="00113948" w:rsidP="00916AE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6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Principles of Accounts               </w:t>
            </w:r>
          </w:p>
        </w:tc>
        <w:tc>
          <w:tcPr>
            <w:tcW w:w="734" w:type="dxa"/>
          </w:tcPr>
          <w:p w:rsidR="00113948" w:rsidRPr="00472638" w:rsidRDefault="00113948" w:rsidP="00916AE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638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113948" w:rsidRPr="00472638" w:rsidTr="007462DC">
        <w:trPr>
          <w:trHeight w:val="228"/>
        </w:trPr>
        <w:tc>
          <w:tcPr>
            <w:tcW w:w="3003" w:type="dxa"/>
          </w:tcPr>
          <w:p w:rsidR="00113948" w:rsidRPr="00472638" w:rsidRDefault="00113948" w:rsidP="00916AE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638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Spanish</w:t>
            </w:r>
          </w:p>
        </w:tc>
        <w:tc>
          <w:tcPr>
            <w:tcW w:w="734" w:type="dxa"/>
          </w:tcPr>
          <w:p w:rsidR="00113948" w:rsidRPr="00472638" w:rsidRDefault="00113948" w:rsidP="00916AEB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638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</w:tbl>
    <w:p w:rsidR="003172B0" w:rsidRPr="00472638" w:rsidRDefault="003172B0" w:rsidP="0011394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CC1000" w:rsidRPr="00472638" w:rsidRDefault="003A02E4" w:rsidP="007462DC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WORK EXPERIENCE:</w:t>
      </w:r>
    </w:p>
    <w:p w:rsidR="00916AEB" w:rsidRPr="00472638" w:rsidRDefault="00916AEB" w:rsidP="00916AEB">
      <w:pPr>
        <w:tabs>
          <w:tab w:val="left" w:pos="284"/>
          <w:tab w:val="left" w:pos="10490"/>
        </w:tabs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b/>
          <w:sz w:val="24"/>
          <w:szCs w:val="24"/>
        </w:rPr>
        <w:t xml:space="preserve">On the Job </w:t>
      </w:r>
      <w:proofErr w:type="gramStart"/>
      <w:r w:rsidRPr="00472638">
        <w:rPr>
          <w:rFonts w:ascii="Times New Roman" w:hAnsi="Times New Roman" w:cs="Times New Roman"/>
          <w:b/>
          <w:sz w:val="24"/>
          <w:szCs w:val="24"/>
        </w:rPr>
        <w:t>Training</w:t>
      </w:r>
      <w:r w:rsidR="007462DC" w:rsidRPr="0047263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7462DC" w:rsidRPr="00472638">
        <w:rPr>
          <w:rFonts w:ascii="Times New Roman" w:hAnsi="Times New Roman" w:cs="Times New Roman"/>
          <w:b/>
          <w:sz w:val="24"/>
          <w:szCs w:val="24"/>
        </w:rPr>
        <w:t>OJT)</w:t>
      </w:r>
      <w:r w:rsidRPr="00472638">
        <w:rPr>
          <w:rFonts w:ascii="Times New Roman" w:hAnsi="Times New Roman" w:cs="Times New Roman"/>
          <w:b/>
          <w:sz w:val="24"/>
          <w:szCs w:val="24"/>
        </w:rPr>
        <w:br/>
      </w:r>
      <w:r w:rsidRPr="00472638">
        <w:rPr>
          <w:rFonts w:ascii="Times New Roman" w:hAnsi="Times New Roman" w:cs="Times New Roman"/>
          <w:sz w:val="24"/>
          <w:szCs w:val="24"/>
        </w:rPr>
        <w:t>Office Assistant in the Dietician's Office, Saint Ann's Psych</w:t>
      </w:r>
      <w:r w:rsidR="00113948" w:rsidRPr="00472638">
        <w:rPr>
          <w:rFonts w:ascii="Times New Roman" w:hAnsi="Times New Roman" w:cs="Times New Roman"/>
          <w:sz w:val="24"/>
          <w:szCs w:val="24"/>
        </w:rPr>
        <w:t>iatric Hospital, 2014-2016</w:t>
      </w:r>
    </w:p>
    <w:p w:rsidR="00916AEB" w:rsidRPr="00472638" w:rsidRDefault="00916AEB" w:rsidP="00916AEB">
      <w:pPr>
        <w:pStyle w:val="ListParagraph"/>
        <w:numPr>
          <w:ilvl w:val="0"/>
          <w:numId w:val="13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Prepared letters, rosters, spreadsheets and other documents</w:t>
      </w:r>
    </w:p>
    <w:p w:rsidR="00916AEB" w:rsidRPr="00472638" w:rsidRDefault="00916AEB" w:rsidP="00916AEB">
      <w:pPr>
        <w:pStyle w:val="ListParagraph"/>
        <w:numPr>
          <w:ilvl w:val="0"/>
          <w:numId w:val="13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Created and updated menus for patients on specific diets</w:t>
      </w:r>
    </w:p>
    <w:p w:rsidR="00916AEB" w:rsidRPr="00472638" w:rsidRDefault="00916AEB" w:rsidP="00916AEB">
      <w:pPr>
        <w:pStyle w:val="ListParagraph"/>
        <w:numPr>
          <w:ilvl w:val="0"/>
          <w:numId w:val="13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Answered the telephone</w:t>
      </w:r>
    </w:p>
    <w:p w:rsidR="00B27221" w:rsidRPr="00472638" w:rsidRDefault="00916AEB" w:rsidP="00113948">
      <w:pPr>
        <w:pStyle w:val="ListParagraph"/>
        <w:numPr>
          <w:ilvl w:val="0"/>
          <w:numId w:val="13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Liaised with other departments on several small projects</w:t>
      </w:r>
    </w:p>
    <w:p w:rsidR="00916AEB" w:rsidRPr="00472638" w:rsidRDefault="00113948" w:rsidP="00916AEB">
      <w:pPr>
        <w:tabs>
          <w:tab w:val="left" w:pos="284"/>
          <w:tab w:val="left" w:pos="10490"/>
        </w:tabs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b/>
          <w:sz w:val="24"/>
          <w:szCs w:val="24"/>
        </w:rPr>
        <w:t>The Beefeater</w:t>
      </w:r>
      <w:r w:rsidR="00916AEB" w:rsidRPr="00472638">
        <w:rPr>
          <w:rFonts w:ascii="Times New Roman" w:hAnsi="Times New Roman" w:cs="Times New Roman"/>
          <w:b/>
          <w:sz w:val="24"/>
          <w:szCs w:val="24"/>
        </w:rPr>
        <w:br/>
      </w:r>
      <w:r w:rsidRPr="00472638">
        <w:rPr>
          <w:rFonts w:ascii="Times New Roman" w:hAnsi="Times New Roman" w:cs="Times New Roman"/>
          <w:sz w:val="24"/>
          <w:szCs w:val="24"/>
        </w:rPr>
        <w:t xml:space="preserve">Cashier at </w:t>
      </w:r>
      <w:r w:rsidR="00916AEB" w:rsidRPr="00472638">
        <w:rPr>
          <w:rFonts w:ascii="Times New Roman" w:hAnsi="Times New Roman" w:cs="Times New Roman"/>
          <w:sz w:val="24"/>
          <w:szCs w:val="24"/>
        </w:rPr>
        <w:t xml:space="preserve">Long Circular </w:t>
      </w:r>
      <w:r w:rsidR="00DB5CAE" w:rsidRPr="00472638">
        <w:rPr>
          <w:rFonts w:ascii="Times New Roman" w:hAnsi="Times New Roman" w:cs="Times New Roman"/>
          <w:sz w:val="24"/>
          <w:szCs w:val="24"/>
        </w:rPr>
        <w:t>Mall, Saint James,</w:t>
      </w:r>
      <w:r w:rsidR="00916AEB" w:rsidRPr="00472638">
        <w:rPr>
          <w:rFonts w:ascii="Times New Roman" w:hAnsi="Times New Roman" w:cs="Times New Roman"/>
          <w:sz w:val="24"/>
          <w:szCs w:val="24"/>
        </w:rPr>
        <w:t xml:space="preserve"> September 2013- March 2014</w:t>
      </w:r>
    </w:p>
    <w:p w:rsidR="00916AEB" w:rsidRPr="00472638" w:rsidRDefault="00916AEB" w:rsidP="00916AEB">
      <w:pPr>
        <w:pStyle w:val="ListParagraph"/>
        <w:numPr>
          <w:ilvl w:val="0"/>
          <w:numId w:val="12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Communication with customers</w:t>
      </w:r>
    </w:p>
    <w:p w:rsidR="00916AEB" w:rsidRPr="00472638" w:rsidRDefault="00916AEB" w:rsidP="00916AEB">
      <w:pPr>
        <w:pStyle w:val="ListParagraph"/>
        <w:numPr>
          <w:ilvl w:val="0"/>
          <w:numId w:val="12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Maintain daily cash flow</w:t>
      </w:r>
    </w:p>
    <w:p w:rsidR="0025270A" w:rsidRPr="00472638" w:rsidRDefault="00916AEB" w:rsidP="00113948">
      <w:pPr>
        <w:pStyle w:val="ListParagraph"/>
        <w:numPr>
          <w:ilvl w:val="0"/>
          <w:numId w:val="12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 xml:space="preserve">Received payments by cash, credit card and </w:t>
      </w:r>
      <w:proofErr w:type="spellStart"/>
      <w:r w:rsidRPr="00472638">
        <w:rPr>
          <w:rFonts w:ascii="Times New Roman" w:hAnsi="Times New Roman" w:cs="Times New Roman"/>
          <w:sz w:val="24"/>
          <w:szCs w:val="24"/>
        </w:rPr>
        <w:t>Linx</w:t>
      </w:r>
      <w:proofErr w:type="spellEnd"/>
    </w:p>
    <w:p w:rsidR="00113948" w:rsidRPr="00472638" w:rsidRDefault="00113948" w:rsidP="00113948">
      <w:p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62DC" w:rsidRPr="00472638" w:rsidRDefault="007462DC" w:rsidP="007462DC">
      <w:pPr>
        <w:spacing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472638">
        <w:rPr>
          <w:rFonts w:ascii="Times New Roman" w:hAnsi="Times New Roman" w:cs="Times New Roman"/>
          <w:b/>
          <w:sz w:val="24"/>
          <w:szCs w:val="24"/>
        </w:rPr>
        <w:t>Other Training and Achievements:</w:t>
      </w:r>
    </w:p>
    <w:p w:rsidR="00B01B87" w:rsidRPr="00472638" w:rsidRDefault="007462DC" w:rsidP="00B01B87">
      <w:pPr>
        <w:spacing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b/>
          <w:sz w:val="24"/>
          <w:szCs w:val="24"/>
        </w:rPr>
        <w:t xml:space="preserve">OJT  </w:t>
      </w:r>
      <w:r w:rsidRPr="00472638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516C2C" w:rsidRPr="00472638" w:rsidRDefault="00516C2C" w:rsidP="00516C2C">
      <w:pPr>
        <w:spacing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Equipped and trained with l</w:t>
      </w:r>
      <w:r w:rsidR="007462DC" w:rsidRPr="00472638">
        <w:rPr>
          <w:rFonts w:ascii="Times New Roman" w:hAnsi="Times New Roman" w:cs="Times New Roman"/>
          <w:sz w:val="24"/>
          <w:szCs w:val="24"/>
        </w:rPr>
        <w:t xml:space="preserve">ife skills </w:t>
      </w:r>
      <w:r w:rsidRPr="00472638">
        <w:rPr>
          <w:rFonts w:ascii="Times New Roman" w:hAnsi="Times New Roman" w:cs="Times New Roman"/>
          <w:sz w:val="24"/>
          <w:szCs w:val="24"/>
        </w:rPr>
        <w:t xml:space="preserve">for the modern workplace </w:t>
      </w:r>
      <w:r w:rsidR="007462DC" w:rsidRPr="00472638">
        <w:rPr>
          <w:rFonts w:ascii="Times New Roman" w:hAnsi="Times New Roman" w:cs="Times New Roman"/>
          <w:sz w:val="24"/>
          <w:szCs w:val="24"/>
        </w:rPr>
        <w:t xml:space="preserve">and </w:t>
      </w:r>
      <w:r w:rsidRPr="00472638">
        <w:rPr>
          <w:rFonts w:ascii="Times New Roman" w:hAnsi="Times New Roman" w:cs="Times New Roman"/>
          <w:sz w:val="24"/>
          <w:szCs w:val="24"/>
        </w:rPr>
        <w:t xml:space="preserve">possess dynamic </w:t>
      </w:r>
    </w:p>
    <w:p w:rsidR="00516C2C" w:rsidRPr="00472638" w:rsidRDefault="007462DC" w:rsidP="00516C2C">
      <w:pPr>
        <w:spacing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72638">
        <w:rPr>
          <w:rFonts w:ascii="Times New Roman" w:hAnsi="Times New Roman" w:cs="Times New Roman"/>
          <w:sz w:val="24"/>
          <w:szCs w:val="24"/>
        </w:rPr>
        <w:t>teamwork</w:t>
      </w:r>
      <w:proofErr w:type="gramEnd"/>
      <w:r w:rsidR="00516C2C" w:rsidRPr="00472638">
        <w:rPr>
          <w:rFonts w:ascii="Times New Roman" w:hAnsi="Times New Roman" w:cs="Times New Roman"/>
          <w:sz w:val="24"/>
          <w:szCs w:val="24"/>
        </w:rPr>
        <w:t>.</w:t>
      </w:r>
    </w:p>
    <w:p w:rsidR="00516C2C" w:rsidRPr="00472638" w:rsidRDefault="00516C2C" w:rsidP="00516C2C">
      <w:pPr>
        <w:spacing w:line="240" w:lineRule="exact"/>
        <w:ind w:firstLine="720"/>
        <w:rPr>
          <w:rFonts w:ascii="Times New Roman" w:hAnsi="Times New Roman" w:cs="Times New Roman"/>
          <w:sz w:val="24"/>
          <w:szCs w:val="24"/>
        </w:rPr>
      </w:pPr>
    </w:p>
    <w:p w:rsidR="00516C2C" w:rsidRPr="00472638" w:rsidRDefault="00516C2C" w:rsidP="00516C2C">
      <w:pPr>
        <w:spacing w:line="240" w:lineRule="exact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72638">
        <w:rPr>
          <w:rFonts w:ascii="Times New Roman" w:hAnsi="Times New Roman" w:cs="Times New Roman"/>
          <w:b/>
          <w:sz w:val="24"/>
          <w:szCs w:val="24"/>
        </w:rPr>
        <w:t>Writer's Union of Trinidad and Tobago</w:t>
      </w:r>
    </w:p>
    <w:p w:rsidR="00516C2C" w:rsidRPr="00472638" w:rsidRDefault="00516C2C" w:rsidP="00516C2C">
      <w:pPr>
        <w:spacing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A certificate completed for writing stories for children.</w:t>
      </w:r>
    </w:p>
    <w:p w:rsidR="007462DC" w:rsidRPr="00472638" w:rsidRDefault="007462DC" w:rsidP="007462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1000" w:rsidRPr="00472638" w:rsidRDefault="00113948" w:rsidP="0011394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SKILLS</w:t>
      </w:r>
      <w:r w:rsidR="000E3F93" w:rsidRPr="00472638">
        <w:rPr>
          <w:rFonts w:ascii="Times New Roman" w:hAnsi="Times New Roman" w:cs="Times New Roman"/>
          <w:sz w:val="24"/>
          <w:szCs w:val="24"/>
        </w:rPr>
        <w:t>:</w:t>
      </w:r>
    </w:p>
    <w:p w:rsidR="00113948" w:rsidRPr="00472638" w:rsidRDefault="00113948" w:rsidP="00113948">
      <w:pPr>
        <w:pStyle w:val="ListParagraph"/>
        <w:numPr>
          <w:ilvl w:val="0"/>
          <w:numId w:val="20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Computer literate in Microsoft Office Suite</w:t>
      </w:r>
    </w:p>
    <w:p w:rsidR="00113948" w:rsidRPr="00472638" w:rsidRDefault="00113948" w:rsidP="00113948">
      <w:pPr>
        <w:pStyle w:val="ListParagraph"/>
        <w:numPr>
          <w:ilvl w:val="0"/>
          <w:numId w:val="20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Basic knowledge in Adobe Photoshop</w:t>
      </w:r>
    </w:p>
    <w:p w:rsidR="007462DC" w:rsidRPr="00472638" w:rsidRDefault="00113948" w:rsidP="007462DC">
      <w:pPr>
        <w:pStyle w:val="ListParagraph"/>
        <w:numPr>
          <w:ilvl w:val="0"/>
          <w:numId w:val="20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Basic photography</w:t>
      </w:r>
    </w:p>
    <w:p w:rsidR="003A02E4" w:rsidRPr="00472638" w:rsidRDefault="00113948" w:rsidP="007462DC">
      <w:pPr>
        <w:pStyle w:val="ListParagraph"/>
        <w:numPr>
          <w:ilvl w:val="0"/>
          <w:numId w:val="20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Good written and communication skills</w:t>
      </w:r>
    </w:p>
    <w:p w:rsidR="000E3F93" w:rsidRPr="00472638" w:rsidRDefault="00113948" w:rsidP="000E3F93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72638">
        <w:rPr>
          <w:rFonts w:ascii="Times New Roman" w:hAnsi="Times New Roman" w:cs="Times New Roman"/>
          <w:b w:val="0"/>
          <w:color w:val="auto"/>
          <w:sz w:val="24"/>
          <w:szCs w:val="24"/>
        </w:rPr>
        <w:t>HOBBIES:</w:t>
      </w:r>
    </w:p>
    <w:p w:rsidR="00113948" w:rsidRPr="00472638" w:rsidRDefault="00113948" w:rsidP="00113948">
      <w:pPr>
        <w:pStyle w:val="ListParagraph"/>
        <w:numPr>
          <w:ilvl w:val="0"/>
          <w:numId w:val="21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Photography</w:t>
      </w:r>
    </w:p>
    <w:p w:rsidR="00113948" w:rsidRPr="00472638" w:rsidRDefault="00113948" w:rsidP="00113948">
      <w:pPr>
        <w:pStyle w:val="ListParagraph"/>
        <w:numPr>
          <w:ilvl w:val="0"/>
          <w:numId w:val="21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Blogging</w:t>
      </w:r>
    </w:p>
    <w:p w:rsidR="00113948" w:rsidRPr="00472638" w:rsidRDefault="00113948" w:rsidP="00113948">
      <w:pPr>
        <w:pStyle w:val="ListParagraph"/>
        <w:numPr>
          <w:ilvl w:val="0"/>
          <w:numId w:val="21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Reading books, web-comics and articles</w:t>
      </w:r>
    </w:p>
    <w:p w:rsidR="00113948" w:rsidRPr="00472638" w:rsidRDefault="00113948" w:rsidP="00113948">
      <w:pPr>
        <w:pStyle w:val="ListParagraph"/>
        <w:numPr>
          <w:ilvl w:val="0"/>
          <w:numId w:val="21"/>
        </w:numPr>
        <w:tabs>
          <w:tab w:val="left" w:pos="284"/>
          <w:tab w:val="left" w:pos="10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Cooking</w:t>
      </w:r>
    </w:p>
    <w:p w:rsidR="000E3F93" w:rsidRPr="00472638" w:rsidRDefault="000E3F93" w:rsidP="000E3F93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72638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REFERENCES: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Roddy Batchasingh,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Senior Lecturer,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Ken Gordon School of Journalism and Communications</w:t>
      </w:r>
      <w:r w:rsidRPr="00472638">
        <w:rPr>
          <w:rFonts w:ascii="Times New Roman" w:hAnsi="Times New Roman" w:cs="Times New Roman"/>
          <w:sz w:val="24"/>
          <w:szCs w:val="24"/>
        </w:rPr>
        <w:t>,</w:t>
      </w:r>
      <w:r w:rsidR="00472638" w:rsidRPr="00472638">
        <w:rPr>
          <w:rFonts w:ascii="Times New Roman" w:hAnsi="Times New Roman" w:cs="Times New Roman"/>
          <w:sz w:val="24"/>
          <w:szCs w:val="24"/>
        </w:rPr>
        <w:t xml:space="preserve"> COSTAATT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6, Alcazar Street,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Port of Spain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628- 4600/ 705-5078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 xml:space="preserve">Christine </w:t>
      </w:r>
      <w:proofErr w:type="spellStart"/>
      <w:r w:rsidRPr="00472638">
        <w:rPr>
          <w:rFonts w:ascii="Times New Roman" w:hAnsi="Times New Roman" w:cs="Times New Roman"/>
          <w:sz w:val="24"/>
          <w:szCs w:val="24"/>
        </w:rPr>
        <w:t>Bosland</w:t>
      </w:r>
      <w:proofErr w:type="spellEnd"/>
      <w:r w:rsidRPr="00472638">
        <w:rPr>
          <w:rFonts w:ascii="Times New Roman" w:hAnsi="Times New Roman" w:cs="Times New Roman"/>
          <w:sz w:val="24"/>
          <w:szCs w:val="24"/>
        </w:rPr>
        <w:t>,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Teacher,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638">
        <w:rPr>
          <w:rFonts w:ascii="Times New Roman" w:hAnsi="Times New Roman" w:cs="Times New Roman"/>
          <w:sz w:val="24"/>
          <w:szCs w:val="24"/>
        </w:rPr>
        <w:t>Arima</w:t>
      </w:r>
      <w:proofErr w:type="spellEnd"/>
      <w:r w:rsidRPr="00472638">
        <w:rPr>
          <w:rFonts w:ascii="Times New Roman" w:hAnsi="Times New Roman" w:cs="Times New Roman"/>
          <w:sz w:val="24"/>
          <w:szCs w:val="24"/>
        </w:rPr>
        <w:t xml:space="preserve"> Boys’ Government School,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King Street,</w:t>
      </w:r>
    </w:p>
    <w:p w:rsidR="00DB5CAE" w:rsidRPr="00472638" w:rsidRDefault="00DB5CAE" w:rsidP="00DB5CAE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638">
        <w:rPr>
          <w:rFonts w:ascii="Times New Roman" w:hAnsi="Times New Roman" w:cs="Times New Roman"/>
          <w:sz w:val="24"/>
          <w:szCs w:val="24"/>
        </w:rPr>
        <w:t>Arima</w:t>
      </w:r>
      <w:proofErr w:type="spellEnd"/>
    </w:p>
    <w:p w:rsidR="003A02E4" w:rsidRPr="00472638" w:rsidRDefault="00DB5CAE" w:rsidP="00472638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472638">
        <w:rPr>
          <w:rFonts w:ascii="Times New Roman" w:hAnsi="Times New Roman" w:cs="Times New Roman"/>
          <w:sz w:val="24"/>
          <w:szCs w:val="24"/>
        </w:rPr>
        <w:t>734-3588/ 399-6430</w:t>
      </w:r>
    </w:p>
    <w:sectPr w:rsidR="003A02E4" w:rsidRPr="00472638" w:rsidSect="00F60D7A">
      <w:headerReference w:type="default" r:id="rId11"/>
      <w:footerReference w:type="default" r:id="rId12"/>
      <w:type w:val="continuous"/>
      <w:pgSz w:w="12240" w:h="15840"/>
      <w:pgMar w:top="0" w:right="1080" w:bottom="540" w:left="1440" w:header="720" w:footer="720" w:gutter="0"/>
      <w:cols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FEF" w:rsidRDefault="00214FEF" w:rsidP="00F60D7A">
      <w:pPr>
        <w:spacing w:after="0" w:line="240" w:lineRule="auto"/>
      </w:pPr>
      <w:r>
        <w:separator/>
      </w:r>
    </w:p>
  </w:endnote>
  <w:endnote w:type="continuationSeparator" w:id="0">
    <w:p w:rsidR="00214FEF" w:rsidRDefault="00214FEF" w:rsidP="00F60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374920"/>
      <w:docPartObj>
        <w:docPartGallery w:val="Page Numbers (Bottom of Page)"/>
        <w:docPartUnique/>
      </w:docPartObj>
    </w:sdtPr>
    <w:sdtContent>
      <w:p w:rsidR="00A732FA" w:rsidRDefault="00410C2E">
        <w:pPr>
          <w:pStyle w:val="Footer"/>
        </w:pPr>
        <w:r w:rsidRPr="00410C2E"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8206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A732FA" w:rsidRDefault="00410C2E">
                    <w:pPr>
                      <w:jc w:val="center"/>
                    </w:pPr>
                    <w:fldSimple w:instr=" PAGE    \* MERGEFORMAT ">
                      <w:r w:rsidR="00472638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 w:rsidRPr="00410C2E"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8205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FEF" w:rsidRDefault="00214FEF" w:rsidP="00F60D7A">
      <w:pPr>
        <w:spacing w:after="0" w:line="240" w:lineRule="auto"/>
      </w:pPr>
      <w:r>
        <w:separator/>
      </w:r>
    </w:p>
  </w:footnote>
  <w:footnote w:type="continuationSeparator" w:id="0">
    <w:p w:rsidR="00214FEF" w:rsidRDefault="00214FEF" w:rsidP="00F60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D7A" w:rsidRPr="004D7A52" w:rsidRDefault="00F60D7A">
    <w:pPr>
      <w:pStyle w:val="Header"/>
      <w:pBdr>
        <w:bottom w:val="thickThinSmallGap" w:sz="24" w:space="1" w:color="71002C" w:themeColor="accent2" w:themeShade="7F"/>
      </w:pBdr>
      <w:jc w:val="center"/>
      <w:rPr>
        <w:rFonts w:ascii="Century Schoolbook" w:eastAsiaTheme="majorEastAsia" w:hAnsi="Century Schoolbook" w:cstheme="majorBidi"/>
        <w:b/>
        <w:sz w:val="48"/>
        <w:szCs w:val="48"/>
      </w:rPr>
    </w:pPr>
    <w:r w:rsidRPr="004D7A52">
      <w:rPr>
        <w:rFonts w:ascii="Century Schoolbook" w:eastAsiaTheme="majorEastAsia" w:hAnsi="Century Schoolbook" w:cstheme="majorBidi"/>
        <w:b/>
        <w:sz w:val="48"/>
        <w:szCs w:val="48"/>
      </w:rPr>
      <w:t>CURRICULUM VITAE</w:t>
    </w:r>
  </w:p>
  <w:p w:rsidR="00F60D7A" w:rsidRPr="004D7A52" w:rsidRDefault="00F60D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7" type="#_x0000_t75" style="width:11.5pt;height:11.5pt" o:bullet="t">
        <v:imagedata r:id="rId1" o:title="BD14980_"/>
      </v:shape>
    </w:pict>
  </w:numPicBullet>
  <w:numPicBullet w:numPicBulletId="1">
    <w:pict>
      <v:shape id="_x0000_i1248" type="#_x0000_t75" style="width:11.5pt;height:11.5pt" o:bullet="t">
        <v:imagedata r:id="rId2" o:title="mso3D3"/>
      </v:shape>
    </w:pict>
  </w:numPicBullet>
  <w:abstractNum w:abstractNumId="0">
    <w:nsid w:val="07A20C6B"/>
    <w:multiLevelType w:val="hybridMultilevel"/>
    <w:tmpl w:val="1BBC46E4"/>
    <w:lvl w:ilvl="0" w:tplc="04090007">
      <w:start w:val="1"/>
      <w:numFmt w:val="bullet"/>
      <w:lvlText w:val=""/>
      <w:lvlPicBulletId w:val="1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AD113EA"/>
    <w:multiLevelType w:val="hybridMultilevel"/>
    <w:tmpl w:val="4D3A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5245F"/>
    <w:multiLevelType w:val="hybridMultilevel"/>
    <w:tmpl w:val="8AC422EE"/>
    <w:lvl w:ilvl="0" w:tplc="2C090007">
      <w:start w:val="1"/>
      <w:numFmt w:val="bullet"/>
      <w:lvlText w:val=""/>
      <w:lvlPicBulletId w:val="1"/>
      <w:lvlJc w:val="left"/>
      <w:pPr>
        <w:ind w:left="43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15EB186F"/>
    <w:multiLevelType w:val="hybridMultilevel"/>
    <w:tmpl w:val="08668518"/>
    <w:lvl w:ilvl="0" w:tplc="6876FB9E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4">
    <w:nsid w:val="16B72A6F"/>
    <w:multiLevelType w:val="hybridMultilevel"/>
    <w:tmpl w:val="6E1E01C0"/>
    <w:lvl w:ilvl="0" w:tplc="6876FB9E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5">
    <w:nsid w:val="248664AA"/>
    <w:multiLevelType w:val="hybridMultilevel"/>
    <w:tmpl w:val="1BE2FC2E"/>
    <w:lvl w:ilvl="0" w:tplc="2C090007">
      <w:start w:val="1"/>
      <w:numFmt w:val="bullet"/>
      <w:lvlText w:val=""/>
      <w:lvlPicBulletId w:val="1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86552EB"/>
    <w:multiLevelType w:val="hybridMultilevel"/>
    <w:tmpl w:val="9DE28184"/>
    <w:lvl w:ilvl="0" w:tplc="2C090007">
      <w:start w:val="1"/>
      <w:numFmt w:val="bullet"/>
      <w:lvlText w:val=""/>
      <w:lvlPicBulletId w:val="1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F520F46"/>
    <w:multiLevelType w:val="hybridMultilevel"/>
    <w:tmpl w:val="5BE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A7020"/>
    <w:multiLevelType w:val="hybridMultilevel"/>
    <w:tmpl w:val="8926EBCA"/>
    <w:lvl w:ilvl="0" w:tplc="6876FB9E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9">
    <w:nsid w:val="316B074F"/>
    <w:multiLevelType w:val="hybridMultilevel"/>
    <w:tmpl w:val="40DE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84B33"/>
    <w:multiLevelType w:val="hybridMultilevel"/>
    <w:tmpl w:val="DD1E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404960"/>
    <w:multiLevelType w:val="hybridMultilevel"/>
    <w:tmpl w:val="7192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8168B8"/>
    <w:multiLevelType w:val="hybridMultilevel"/>
    <w:tmpl w:val="4FACDC40"/>
    <w:lvl w:ilvl="0" w:tplc="2C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388463A3"/>
    <w:multiLevelType w:val="hybridMultilevel"/>
    <w:tmpl w:val="6C5695BC"/>
    <w:lvl w:ilvl="0" w:tplc="6876FB9E">
      <w:start w:val="1"/>
      <w:numFmt w:val="bullet"/>
      <w:lvlText w:val=""/>
      <w:lvlPicBulletId w:val="0"/>
      <w:lvlJc w:val="left"/>
      <w:pPr>
        <w:ind w:left="43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>
    <w:nsid w:val="46AE3DEC"/>
    <w:multiLevelType w:val="hybridMultilevel"/>
    <w:tmpl w:val="88443B6C"/>
    <w:lvl w:ilvl="0" w:tplc="6876FB9E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5">
    <w:nsid w:val="47927DF2"/>
    <w:multiLevelType w:val="hybridMultilevel"/>
    <w:tmpl w:val="E296157C"/>
    <w:lvl w:ilvl="0" w:tplc="04090007">
      <w:start w:val="1"/>
      <w:numFmt w:val="bullet"/>
      <w:lvlText w:val=""/>
      <w:lvlPicBulletId w:val="1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50E34B66"/>
    <w:multiLevelType w:val="hybridMultilevel"/>
    <w:tmpl w:val="AD4CE216"/>
    <w:lvl w:ilvl="0" w:tplc="6876FB9E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A954506"/>
    <w:multiLevelType w:val="hybridMultilevel"/>
    <w:tmpl w:val="83F00FA0"/>
    <w:lvl w:ilvl="0" w:tplc="04090007">
      <w:start w:val="1"/>
      <w:numFmt w:val="bullet"/>
      <w:lvlText w:val=""/>
      <w:lvlPicBulletId w:val="1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5DA83AD7"/>
    <w:multiLevelType w:val="hybridMultilevel"/>
    <w:tmpl w:val="F7BA665C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063AF3"/>
    <w:multiLevelType w:val="hybridMultilevel"/>
    <w:tmpl w:val="270EA81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E904F4"/>
    <w:multiLevelType w:val="hybridMultilevel"/>
    <w:tmpl w:val="F1B4164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9"/>
  </w:num>
  <w:num w:numId="5">
    <w:abstractNumId w:val="11"/>
  </w:num>
  <w:num w:numId="6">
    <w:abstractNumId w:val="4"/>
  </w:num>
  <w:num w:numId="7">
    <w:abstractNumId w:val="8"/>
  </w:num>
  <w:num w:numId="8">
    <w:abstractNumId w:val="3"/>
  </w:num>
  <w:num w:numId="9">
    <w:abstractNumId w:val="14"/>
  </w:num>
  <w:num w:numId="10">
    <w:abstractNumId w:val="13"/>
  </w:num>
  <w:num w:numId="11">
    <w:abstractNumId w:val="16"/>
  </w:num>
  <w:num w:numId="12">
    <w:abstractNumId w:val="0"/>
  </w:num>
  <w:num w:numId="13">
    <w:abstractNumId w:val="17"/>
  </w:num>
  <w:num w:numId="14">
    <w:abstractNumId w:val="15"/>
  </w:num>
  <w:num w:numId="15">
    <w:abstractNumId w:val="6"/>
  </w:num>
  <w:num w:numId="16">
    <w:abstractNumId w:val="5"/>
  </w:num>
  <w:num w:numId="17">
    <w:abstractNumId w:val="2"/>
  </w:num>
  <w:num w:numId="18">
    <w:abstractNumId w:val="18"/>
  </w:num>
  <w:num w:numId="19">
    <w:abstractNumId w:val="12"/>
  </w:num>
  <w:num w:numId="20">
    <w:abstractNumId w:val="2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characterSpacingControl w:val="doNotCompress"/>
  <w:hdrShapeDefaults>
    <o:shapedefaults v:ext="edit" spidmax="22530"/>
    <o:shapelayout v:ext="edit">
      <o:idmap v:ext="edit" data="8"/>
      <o:rules v:ext="edit">
        <o:r id="V:Rule2" type="connector" idref="#_x0000_s820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705D3"/>
    <w:rsid w:val="00027641"/>
    <w:rsid w:val="000358E1"/>
    <w:rsid w:val="00040A84"/>
    <w:rsid w:val="00041D1B"/>
    <w:rsid w:val="000468AF"/>
    <w:rsid w:val="00047147"/>
    <w:rsid w:val="00056A55"/>
    <w:rsid w:val="000656C0"/>
    <w:rsid w:val="00083000"/>
    <w:rsid w:val="000B0858"/>
    <w:rsid w:val="000C2945"/>
    <w:rsid w:val="000D5DA4"/>
    <w:rsid w:val="000E3F93"/>
    <w:rsid w:val="001104DF"/>
    <w:rsid w:val="00113948"/>
    <w:rsid w:val="00160190"/>
    <w:rsid w:val="001675D8"/>
    <w:rsid w:val="00190515"/>
    <w:rsid w:val="001B283A"/>
    <w:rsid w:val="001C1EF6"/>
    <w:rsid w:val="001E1CC6"/>
    <w:rsid w:val="001E3FB7"/>
    <w:rsid w:val="00214FEF"/>
    <w:rsid w:val="00220AFE"/>
    <w:rsid w:val="002333C1"/>
    <w:rsid w:val="0025185E"/>
    <w:rsid w:val="0025270A"/>
    <w:rsid w:val="00267B29"/>
    <w:rsid w:val="002D5036"/>
    <w:rsid w:val="003172B0"/>
    <w:rsid w:val="00351122"/>
    <w:rsid w:val="00360E6A"/>
    <w:rsid w:val="00392894"/>
    <w:rsid w:val="003A02E4"/>
    <w:rsid w:val="004042B2"/>
    <w:rsid w:val="00410C2E"/>
    <w:rsid w:val="00411044"/>
    <w:rsid w:val="00455C10"/>
    <w:rsid w:val="00455D3F"/>
    <w:rsid w:val="00472638"/>
    <w:rsid w:val="00482A6F"/>
    <w:rsid w:val="004958AB"/>
    <w:rsid w:val="004D4332"/>
    <w:rsid w:val="004D7A52"/>
    <w:rsid w:val="004F7CBF"/>
    <w:rsid w:val="00501C92"/>
    <w:rsid w:val="00516C2C"/>
    <w:rsid w:val="0053680A"/>
    <w:rsid w:val="005976C8"/>
    <w:rsid w:val="005B29E3"/>
    <w:rsid w:val="005C16D2"/>
    <w:rsid w:val="005F58DB"/>
    <w:rsid w:val="00643D9A"/>
    <w:rsid w:val="00665CE2"/>
    <w:rsid w:val="00681322"/>
    <w:rsid w:val="006976E3"/>
    <w:rsid w:val="006E3303"/>
    <w:rsid w:val="006F0446"/>
    <w:rsid w:val="00725343"/>
    <w:rsid w:val="007462DC"/>
    <w:rsid w:val="00751482"/>
    <w:rsid w:val="007712E5"/>
    <w:rsid w:val="00774917"/>
    <w:rsid w:val="0078494B"/>
    <w:rsid w:val="00792F8D"/>
    <w:rsid w:val="007D1F5B"/>
    <w:rsid w:val="007F0323"/>
    <w:rsid w:val="008763B1"/>
    <w:rsid w:val="0088119B"/>
    <w:rsid w:val="00895D4B"/>
    <w:rsid w:val="00916AEB"/>
    <w:rsid w:val="009264F9"/>
    <w:rsid w:val="009643FE"/>
    <w:rsid w:val="00A167E0"/>
    <w:rsid w:val="00A36FE9"/>
    <w:rsid w:val="00A436C9"/>
    <w:rsid w:val="00A732FA"/>
    <w:rsid w:val="00AA1244"/>
    <w:rsid w:val="00B01B87"/>
    <w:rsid w:val="00B07D35"/>
    <w:rsid w:val="00B20F50"/>
    <w:rsid w:val="00B23EDA"/>
    <w:rsid w:val="00B27221"/>
    <w:rsid w:val="00B301A6"/>
    <w:rsid w:val="00B3231E"/>
    <w:rsid w:val="00BA2108"/>
    <w:rsid w:val="00BA744E"/>
    <w:rsid w:val="00BB0B73"/>
    <w:rsid w:val="00BB7460"/>
    <w:rsid w:val="00C177E6"/>
    <w:rsid w:val="00C34D80"/>
    <w:rsid w:val="00C370D9"/>
    <w:rsid w:val="00C462CC"/>
    <w:rsid w:val="00C76B41"/>
    <w:rsid w:val="00CA36F2"/>
    <w:rsid w:val="00CB18A6"/>
    <w:rsid w:val="00CC1000"/>
    <w:rsid w:val="00CF1921"/>
    <w:rsid w:val="00D570DC"/>
    <w:rsid w:val="00D705D3"/>
    <w:rsid w:val="00DB3874"/>
    <w:rsid w:val="00DB5CAE"/>
    <w:rsid w:val="00DC7EC8"/>
    <w:rsid w:val="00DE1C01"/>
    <w:rsid w:val="00DF5344"/>
    <w:rsid w:val="00E547EA"/>
    <w:rsid w:val="00E5553A"/>
    <w:rsid w:val="00E62203"/>
    <w:rsid w:val="00E772F1"/>
    <w:rsid w:val="00EE3ADB"/>
    <w:rsid w:val="00EE4349"/>
    <w:rsid w:val="00EF58CC"/>
    <w:rsid w:val="00F17E8F"/>
    <w:rsid w:val="00F43EBA"/>
    <w:rsid w:val="00F60D7A"/>
    <w:rsid w:val="00F66570"/>
    <w:rsid w:val="00F85B66"/>
    <w:rsid w:val="00FE5E15"/>
    <w:rsid w:val="00FF2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A6F"/>
  </w:style>
  <w:style w:type="paragraph" w:styleId="Heading1">
    <w:name w:val="heading 1"/>
    <w:basedOn w:val="Normal"/>
    <w:next w:val="Normal"/>
    <w:link w:val="Heading1Char"/>
    <w:uiPriority w:val="9"/>
    <w:qFormat/>
    <w:rsid w:val="00110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249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49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10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04DF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A210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51122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3D9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C294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0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7A"/>
  </w:style>
  <w:style w:type="paragraph" w:styleId="Footer">
    <w:name w:val="footer"/>
    <w:basedOn w:val="Normal"/>
    <w:link w:val="FooterChar"/>
    <w:uiPriority w:val="99"/>
    <w:semiHidden/>
    <w:unhideWhenUsed/>
    <w:rsid w:val="00F60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D7A"/>
  </w:style>
  <w:style w:type="character" w:styleId="Hyperlink">
    <w:name w:val="Hyperlink"/>
    <w:basedOn w:val="DefaultParagraphFont"/>
    <w:uiPriority w:val="99"/>
    <w:unhideWhenUsed/>
    <w:rsid w:val="002D5036"/>
    <w:rPr>
      <w:color w:val="17BBFD" w:themeColor="hyperlink"/>
      <w:u w:val="single"/>
    </w:rPr>
  </w:style>
  <w:style w:type="table" w:styleId="TableGrid">
    <w:name w:val="Table Grid"/>
    <w:basedOn w:val="TableNormal"/>
    <w:uiPriority w:val="59"/>
    <w:rsid w:val="00113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DB5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5C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land\AppData\Roaming\Microsoft\Templates\TP030001953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4" ma:contentTypeDescription="Create a new document." ma:contentTypeScope="" ma:versionID="e4b7918f6d70a6bbd3ae09fdaae93119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25067-04CE-4093-A24C-B3935E3E49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C79D65-0956-46F0-B4EB-4C3B4FA08F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7A412-6299-4176-A8B6-E7567403B072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18F90959-7EA9-4AE1-88E2-CCB1D55C7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TP030001953</Template>
  <TotalTime>30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Quynn Bosland</dc:creator>
  <cp:lastModifiedBy>Nutz</cp:lastModifiedBy>
  <cp:revision>3</cp:revision>
  <cp:lastPrinted>2012-10-15T16:45:00Z</cp:lastPrinted>
  <dcterms:created xsi:type="dcterms:W3CDTF">2017-04-11T18:33:00Z</dcterms:created>
  <dcterms:modified xsi:type="dcterms:W3CDTF">2017-04-11T19:05:00Z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TC300019539990</vt:lpwstr>
  </property>
</Properties>
</file>