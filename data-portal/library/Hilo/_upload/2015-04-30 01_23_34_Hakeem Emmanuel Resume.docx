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BC" w:rsidRPr="00FB4A8E" w:rsidRDefault="003A7F4F">
      <w:pPr>
        <w:pStyle w:val="SectionHeading"/>
        <w:spacing w:before="720"/>
        <w:rPr>
          <w:rFonts w:ascii="Times New Roman" w:hAnsi="Times New Roman" w:cs="Times New Roman"/>
          <w:szCs w:val="24"/>
        </w:rPr>
      </w:pPr>
      <w:r w:rsidRPr="00FB4A8E">
        <w:rPr>
          <w:rFonts w:ascii="Times New Roman" w:hAnsi="Times New Roman" w:cs="Times New Roman"/>
          <w:szCs w:val="24"/>
        </w:rPr>
        <w:t>Date of Birth</w:t>
      </w:r>
    </w:p>
    <w:p w:rsidR="003A7F4F" w:rsidRPr="00FB4A8E" w:rsidRDefault="003A7F4F" w:rsidP="003A7F4F">
      <w:pPr>
        <w:rPr>
          <w:rFonts w:ascii="Times New Roman" w:hAnsi="Times New Roman" w:cs="Times New Roman"/>
          <w:sz w:val="24"/>
          <w:szCs w:val="24"/>
        </w:rPr>
      </w:pPr>
      <w:r w:rsidRPr="00FB4A8E">
        <w:rPr>
          <w:rFonts w:ascii="Times New Roman" w:hAnsi="Times New Roman" w:cs="Times New Roman"/>
          <w:sz w:val="24"/>
          <w:szCs w:val="24"/>
        </w:rPr>
        <w:t xml:space="preserve">       May 7</w:t>
      </w:r>
      <w:r w:rsidRPr="00FB4A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B4A8E">
        <w:rPr>
          <w:rFonts w:ascii="Times New Roman" w:hAnsi="Times New Roman" w:cs="Times New Roman"/>
          <w:sz w:val="24"/>
          <w:szCs w:val="24"/>
        </w:rPr>
        <w:t xml:space="preserve"> 1993</w:t>
      </w:r>
    </w:p>
    <w:p w:rsidR="00BA56BC" w:rsidRPr="00FB4A8E" w:rsidRDefault="00A76B4F">
      <w:pPr>
        <w:pStyle w:val="SectionHeading"/>
        <w:rPr>
          <w:rFonts w:ascii="Times New Roman" w:hAnsi="Times New Roman" w:cs="Times New Roman"/>
          <w:szCs w:val="24"/>
        </w:rPr>
      </w:pPr>
      <w:r w:rsidRPr="00FB4A8E">
        <w:rPr>
          <w:rFonts w:ascii="Times New Roman" w:hAnsi="Times New Roman" w:cs="Times New Roman"/>
          <w:szCs w:val="24"/>
        </w:rPr>
        <w:t>Education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02"/>
        <w:gridCol w:w="288"/>
      </w:tblGrid>
      <w:tr w:rsidR="00040772" w:rsidRPr="00FB4A8E" w:rsidTr="009451D9">
        <w:trPr>
          <w:gridAfter w:val="1"/>
          <w:wAfter w:w="288" w:type="dxa"/>
          <w:jc w:val="center"/>
        </w:trPr>
        <w:tc>
          <w:tcPr>
            <w:tcW w:w="8802" w:type="dxa"/>
            <w:vAlign w:val="bottom"/>
          </w:tcPr>
          <w:p w:rsidR="004E4E53" w:rsidRPr="00FB4A8E" w:rsidRDefault="004E4E53" w:rsidP="009451D9">
            <w:pPr>
              <w:pStyle w:val="Sectionbodytext"/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</w:pPr>
            <w:r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 xml:space="preserve">STARR Broadcasting </w:t>
            </w:r>
          </w:p>
          <w:p w:rsidR="004E4E53" w:rsidRPr="00FB4A8E" w:rsidRDefault="001414E5" w:rsidP="009451D9">
            <w:pPr>
              <w:pStyle w:val="Sectionbodytext"/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  <w:r w:rsidRPr="00FB4A8E"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  <w:t xml:space="preserve">St. James, Port of Spain </w:t>
            </w:r>
          </w:p>
          <w:p w:rsidR="00FB4A8E" w:rsidRDefault="00FB4A8E" w:rsidP="009451D9">
            <w:pPr>
              <w:pStyle w:val="Sectionbodytext"/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</w:p>
          <w:p w:rsidR="001414E5" w:rsidRPr="00FB4A8E" w:rsidRDefault="003A7F4F" w:rsidP="009451D9">
            <w:pPr>
              <w:pStyle w:val="Sectionbodytext"/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</w:pPr>
            <w:r w:rsidRPr="00FB4A8E"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  <w:t xml:space="preserve">Certificate in Radio </w:t>
            </w:r>
            <w:r w:rsidR="001414E5" w:rsidRPr="00FB4A8E"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  <w:t>Broadcasting</w:t>
            </w:r>
          </w:p>
          <w:p w:rsidR="003A7F4F" w:rsidRPr="005C631C" w:rsidRDefault="003A7F4F" w:rsidP="009451D9">
            <w:pPr>
              <w:pStyle w:val="Sectionbodytext"/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</w:pPr>
            <w:r w:rsidRPr="005C631C"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  <w:t>September 2014</w:t>
            </w:r>
          </w:p>
          <w:p w:rsidR="001414E5" w:rsidRPr="00FB4A8E" w:rsidRDefault="001414E5" w:rsidP="009451D9">
            <w:pPr>
              <w:pStyle w:val="Sectionbodytext"/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</w:p>
          <w:p w:rsidR="004E4E53" w:rsidRPr="00FB4A8E" w:rsidRDefault="004E4E53" w:rsidP="009451D9">
            <w:pPr>
              <w:pStyle w:val="Sectionbodytext"/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0772" w:rsidRPr="00FB4A8E" w:rsidRDefault="00FB4A8E" w:rsidP="00FB4A8E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Five</w:t>
            </w:r>
            <w:r w:rsidR="00040772"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  <w:r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 xml:space="preserve">ivers </w:t>
            </w:r>
            <w:r w:rsidR="00040772"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overnment</w:t>
            </w:r>
            <w:r w:rsidR="00040772"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  <w:r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econdary</w:t>
            </w:r>
            <w:r w:rsidR="00040772"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  <w:r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chool</w:t>
            </w:r>
          </w:p>
        </w:tc>
      </w:tr>
      <w:tr w:rsidR="00040772" w:rsidRPr="00FB4A8E" w:rsidTr="009451D9">
        <w:trPr>
          <w:gridAfter w:val="1"/>
          <w:wAfter w:w="288" w:type="dxa"/>
          <w:jc w:val="center"/>
        </w:trPr>
        <w:tc>
          <w:tcPr>
            <w:tcW w:w="8802" w:type="dxa"/>
            <w:vAlign w:val="bottom"/>
          </w:tcPr>
          <w:p w:rsidR="00040772" w:rsidRPr="00FB4A8E" w:rsidRDefault="00AE7971" w:rsidP="009451D9">
            <w:pPr>
              <w:pStyle w:val="Sectionbodytextbold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SectionbodytextboldChar"/>
                  <w:rFonts w:ascii="Times New Roman" w:hAnsi="Times New Roman" w:cs="Times New Roman"/>
                  <w:sz w:val="24"/>
                  <w:szCs w:val="24"/>
                </w:rPr>
                <w:id w:val="4805148"/>
                <w:placeholder>
                  <w:docPart w:val="36669B77EE804B6B82C3411502A3D86B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FB4A8E">
                  <w:rPr>
                    <w:rStyle w:val="SectionbodytextboldChar"/>
                    <w:rFonts w:ascii="Times New Roman" w:hAnsi="Times New Roman" w:cs="Times New Roman"/>
                    <w:sz w:val="24"/>
                    <w:szCs w:val="24"/>
                  </w:rPr>
                  <w:t xml:space="preserve">Five Rivers Estate, </w:t>
                </w:r>
                <w:r w:rsidR="00040772" w:rsidRPr="00FB4A8E">
                  <w:rPr>
                    <w:rStyle w:val="SectionbodytextboldChar"/>
                    <w:rFonts w:ascii="Times New Roman" w:hAnsi="Times New Roman" w:cs="Times New Roman"/>
                    <w:sz w:val="24"/>
                    <w:szCs w:val="24"/>
                  </w:rPr>
                  <w:t>Arouca</w:t>
                </w:r>
              </w:sdtContent>
            </w:sdt>
          </w:p>
        </w:tc>
      </w:tr>
      <w:tr w:rsidR="00040772" w:rsidRPr="00FB4A8E" w:rsidTr="009451D9">
        <w:trPr>
          <w:gridAfter w:val="1"/>
          <w:wAfter w:w="288" w:type="dxa"/>
          <w:jc w:val="center"/>
        </w:trPr>
        <w:tc>
          <w:tcPr>
            <w:tcW w:w="8802" w:type="dxa"/>
            <w:vAlign w:val="bottom"/>
          </w:tcPr>
          <w:p w:rsidR="00FB4A8E" w:rsidRDefault="00FB4A8E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E53" w:rsidRPr="00FB4A8E" w:rsidRDefault="00040772" w:rsidP="009451D9">
            <w:pPr>
              <w:pStyle w:val="Sectionbodytex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4A8E">
              <w:rPr>
                <w:rFonts w:ascii="Times New Roman" w:hAnsi="Times New Roman" w:cs="Times New Roman"/>
                <w:i/>
                <w:sz w:val="24"/>
                <w:szCs w:val="24"/>
              </w:rPr>
              <w:t>Completed (CXC) Caribbean Examinations Council</w:t>
            </w:r>
          </w:p>
          <w:p w:rsidR="00040772" w:rsidRPr="00FB4A8E" w:rsidRDefault="004E4E53" w:rsidP="009451D9">
            <w:pPr>
              <w:pStyle w:val="Sectionbodytex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B4A8E">
              <w:rPr>
                <w:rFonts w:ascii="Times New Roman" w:hAnsi="Times New Roman" w:cs="Times New Roman"/>
                <w:i/>
                <w:sz w:val="24"/>
                <w:szCs w:val="24"/>
              </w:rPr>
              <w:t>September 2005 to June 2010</w:t>
            </w:r>
            <w:r w:rsidR="00040772" w:rsidRPr="00FB4A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15710E" w:rsidRPr="00FB4A8E" w:rsidRDefault="0015710E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10E" w:rsidRPr="00FB4A8E" w:rsidRDefault="0015710E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B4A8E">
              <w:rPr>
                <w:rFonts w:ascii="Times New Roman" w:hAnsi="Times New Roman" w:cs="Times New Roman"/>
                <w:sz w:val="24"/>
                <w:szCs w:val="24"/>
              </w:rPr>
              <w:t>Principles of Accounts          Grade III</w:t>
            </w:r>
          </w:p>
          <w:p w:rsidR="0015710E" w:rsidRPr="00FB4A8E" w:rsidRDefault="0015710E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B4A8E">
              <w:rPr>
                <w:rFonts w:ascii="Times New Roman" w:hAnsi="Times New Roman" w:cs="Times New Roman"/>
                <w:sz w:val="24"/>
                <w:szCs w:val="24"/>
              </w:rPr>
              <w:t>Inte</w:t>
            </w:r>
            <w:r w:rsidR="009F2BF1" w:rsidRPr="00FB4A8E">
              <w:rPr>
                <w:rFonts w:ascii="Times New Roman" w:hAnsi="Times New Roman" w:cs="Times New Roman"/>
                <w:sz w:val="24"/>
                <w:szCs w:val="24"/>
              </w:rPr>
              <w:t xml:space="preserve">grated Science                 </w:t>
            </w:r>
            <w:r w:rsidRPr="00FB4A8E">
              <w:rPr>
                <w:rFonts w:ascii="Times New Roman" w:hAnsi="Times New Roman" w:cs="Times New Roman"/>
                <w:sz w:val="24"/>
                <w:szCs w:val="24"/>
              </w:rPr>
              <w:t>Grade III</w:t>
            </w:r>
          </w:p>
          <w:p w:rsidR="0015710E" w:rsidRPr="00FB4A8E" w:rsidRDefault="0015710E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B4A8E">
              <w:rPr>
                <w:rFonts w:ascii="Times New Roman" w:hAnsi="Times New Roman" w:cs="Times New Roman"/>
                <w:sz w:val="24"/>
                <w:szCs w:val="24"/>
              </w:rPr>
              <w:t xml:space="preserve">Social Studies                       </w:t>
            </w:r>
            <w:r w:rsidR="00FB4A8E" w:rsidRPr="00FB4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BF1" w:rsidRPr="00FB4A8E">
              <w:rPr>
                <w:rFonts w:ascii="Times New Roman" w:hAnsi="Times New Roman" w:cs="Times New Roman"/>
                <w:sz w:val="24"/>
                <w:szCs w:val="24"/>
              </w:rPr>
              <w:t>Grade III</w:t>
            </w:r>
          </w:p>
          <w:p w:rsidR="009F2BF1" w:rsidRPr="00FB4A8E" w:rsidRDefault="009F2BF1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B4A8E">
              <w:rPr>
                <w:rFonts w:ascii="Times New Roman" w:hAnsi="Times New Roman" w:cs="Times New Roman"/>
                <w:sz w:val="24"/>
                <w:szCs w:val="24"/>
              </w:rPr>
              <w:t xml:space="preserve">English B   </w:t>
            </w:r>
            <w:r w:rsidR="00FB4A8E" w:rsidRPr="00FB4A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FB4A8E">
              <w:rPr>
                <w:rFonts w:ascii="Times New Roman" w:hAnsi="Times New Roman" w:cs="Times New Roman"/>
                <w:sz w:val="24"/>
                <w:szCs w:val="24"/>
              </w:rPr>
              <w:t>Grade III</w:t>
            </w:r>
          </w:p>
          <w:p w:rsidR="008F23EA" w:rsidRPr="00FB4A8E" w:rsidRDefault="008F23EA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3EA" w:rsidRPr="00FB4A8E" w:rsidRDefault="00FB4A8E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B4A8E">
              <w:rPr>
                <w:rFonts w:ascii="Times New Roman" w:hAnsi="Times New Roman" w:cs="Times New Roman"/>
                <w:sz w:val="24"/>
                <w:szCs w:val="24"/>
              </w:rPr>
              <w:t>(pursuing Mathematics at CXC level to be written in June 2016)</w:t>
            </w:r>
          </w:p>
        </w:tc>
      </w:tr>
      <w:tr w:rsidR="00040772" w:rsidRPr="00FB4A8E" w:rsidTr="009451D9">
        <w:trPr>
          <w:jc w:val="center"/>
        </w:trPr>
        <w:tc>
          <w:tcPr>
            <w:tcW w:w="9090" w:type="dxa"/>
            <w:gridSpan w:val="2"/>
            <w:vAlign w:val="bottom"/>
          </w:tcPr>
          <w:p w:rsidR="00040772" w:rsidRPr="00FB4A8E" w:rsidRDefault="00040772" w:rsidP="009451D9">
            <w:pPr>
              <w:pStyle w:val="ContactInf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772" w:rsidRPr="00FB4A8E" w:rsidTr="009451D9">
        <w:trPr>
          <w:gridAfter w:val="1"/>
          <w:wAfter w:w="288" w:type="dxa"/>
          <w:jc w:val="center"/>
        </w:trPr>
        <w:tc>
          <w:tcPr>
            <w:tcW w:w="8802" w:type="dxa"/>
            <w:vAlign w:val="bottom"/>
          </w:tcPr>
          <w:p w:rsidR="00040772" w:rsidRPr="00FB4A8E" w:rsidRDefault="00040772" w:rsidP="00FB4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B4A8E"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angre</w:t>
            </w:r>
            <w:r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4A8E" w:rsidRPr="00FB4A8E">
              <w:rPr>
                <w:rStyle w:val="SectionbodytextChar"/>
                <w:rFonts w:ascii="Times New Roman" w:hAnsi="Times New Roman" w:cs="Times New Roman"/>
                <w:b/>
                <w:sz w:val="24"/>
                <w:szCs w:val="24"/>
              </w:rPr>
              <w:t>Grande Government Primary School</w:t>
            </w:r>
          </w:p>
        </w:tc>
      </w:tr>
      <w:tr w:rsidR="00040772" w:rsidRPr="00FB4A8E" w:rsidTr="009451D9">
        <w:trPr>
          <w:gridAfter w:val="1"/>
          <w:wAfter w:w="288" w:type="dxa"/>
          <w:jc w:val="center"/>
        </w:trPr>
        <w:tc>
          <w:tcPr>
            <w:tcW w:w="8802" w:type="dxa"/>
            <w:vAlign w:val="bottom"/>
          </w:tcPr>
          <w:p w:rsidR="00040772" w:rsidRPr="00FB4A8E" w:rsidRDefault="00FB4A8E" w:rsidP="009451D9">
            <w:pPr>
              <w:pStyle w:val="Sectionbodytext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Oropouche Road</w:t>
            </w:r>
            <w:r w:rsidR="00040772" w:rsidRPr="00FB4A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040772" w:rsidRPr="00FB4A8E" w:rsidTr="009451D9">
        <w:trPr>
          <w:gridAfter w:val="1"/>
          <w:wAfter w:w="288" w:type="dxa"/>
          <w:jc w:val="center"/>
        </w:trPr>
        <w:tc>
          <w:tcPr>
            <w:tcW w:w="8802" w:type="dxa"/>
            <w:vAlign w:val="bottom"/>
          </w:tcPr>
          <w:p w:rsidR="00040772" w:rsidRPr="00FB4A8E" w:rsidRDefault="00FB4A8E" w:rsidP="009451D9">
            <w:pPr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  <w:t>Sangre Grande</w:t>
            </w:r>
          </w:p>
          <w:p w:rsidR="004E4E53" w:rsidRPr="00FB4A8E" w:rsidRDefault="004E4E53" w:rsidP="009451D9">
            <w:pPr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</w:pPr>
            <w:r w:rsidRPr="00FB4A8E"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  <w:t>Completed SEA</w:t>
            </w:r>
            <w:r w:rsidR="005C631C">
              <w:rPr>
                <w:rStyle w:val="SectionbodytextChar"/>
                <w:rFonts w:ascii="Times New Roman" w:hAnsi="Times New Roman" w:cs="Times New Roman"/>
                <w:i/>
                <w:sz w:val="24"/>
                <w:szCs w:val="24"/>
              </w:rPr>
              <w:t xml:space="preserve"> September 1998 to June 2005</w:t>
            </w:r>
          </w:p>
          <w:p w:rsidR="00FB4A8E" w:rsidRDefault="00FB4A8E" w:rsidP="009451D9">
            <w:pPr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</w:p>
          <w:p w:rsidR="00FB4A8E" w:rsidRDefault="00FB4A8E" w:rsidP="009451D9">
            <w:pPr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</w:p>
          <w:p w:rsidR="00FB4A8E" w:rsidRDefault="00FB4A8E" w:rsidP="009451D9">
            <w:pPr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</w:p>
          <w:p w:rsidR="00FB4A8E" w:rsidRDefault="00FB4A8E" w:rsidP="009451D9">
            <w:pPr>
              <w:rPr>
                <w:rStyle w:val="SectionbodytextChar"/>
                <w:rFonts w:ascii="Times New Roman" w:hAnsi="Times New Roman" w:cs="Times New Roman"/>
                <w:sz w:val="24"/>
                <w:szCs w:val="24"/>
              </w:rPr>
            </w:pPr>
          </w:p>
          <w:p w:rsidR="00FB4A8E" w:rsidRPr="00FB4A8E" w:rsidRDefault="00FB4A8E" w:rsidP="00945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772" w:rsidRPr="00FB4A8E" w:rsidTr="009451D9">
        <w:trPr>
          <w:gridAfter w:val="1"/>
          <w:wAfter w:w="288" w:type="dxa"/>
          <w:jc w:val="center"/>
        </w:trPr>
        <w:tc>
          <w:tcPr>
            <w:tcW w:w="8802" w:type="dxa"/>
            <w:vAlign w:val="bottom"/>
          </w:tcPr>
          <w:p w:rsidR="00040772" w:rsidRPr="00FB4A8E" w:rsidRDefault="00040772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3243" w:rsidRPr="00FB4A8E" w:rsidRDefault="005A3243" w:rsidP="005A3243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sz w:val="24"/>
          <w:szCs w:val="24"/>
        </w:rPr>
      </w:pPr>
    </w:p>
    <w:p w:rsidR="00BA56BC" w:rsidRPr="00FB4A8E" w:rsidRDefault="00A76B4F" w:rsidP="00E13C9A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FB4A8E">
        <w:rPr>
          <w:rFonts w:ascii="Times New Roman" w:hAnsi="Times New Roman" w:cs="Times New Roman"/>
          <w:sz w:val="24"/>
          <w:szCs w:val="24"/>
        </w:rPr>
        <w:lastRenderedPageBreak/>
        <w:t>Skills &amp; Abilities</w:t>
      </w:r>
    </w:p>
    <w:p w:rsidR="00BA56BC" w:rsidRPr="00FB4A8E" w:rsidRDefault="00A76B4F">
      <w:pPr>
        <w:pStyle w:val="Subsection"/>
        <w:rPr>
          <w:rFonts w:ascii="Times New Roman" w:hAnsi="Times New Roman" w:cs="Times New Roman"/>
          <w:sz w:val="20"/>
        </w:rPr>
      </w:pPr>
      <w:r w:rsidRPr="00FB4A8E">
        <w:rPr>
          <w:rFonts w:ascii="Times New Roman" w:hAnsi="Times New Roman" w:cs="Times New Roman"/>
          <w:sz w:val="20"/>
        </w:rPr>
        <w:t>Leadership</w:t>
      </w:r>
    </w:p>
    <w:p w:rsidR="006A4C93" w:rsidRPr="005C631C" w:rsidRDefault="00A76B4F" w:rsidP="005C631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B4A8E">
        <w:rPr>
          <w:rFonts w:ascii="Times New Roman" w:hAnsi="Times New Roman" w:cs="Times New Roman"/>
          <w:sz w:val="24"/>
          <w:szCs w:val="24"/>
        </w:rPr>
        <w:t xml:space="preserve"> </w:t>
      </w:r>
      <w:r w:rsidR="0000416F" w:rsidRPr="00FB4A8E">
        <w:rPr>
          <w:rFonts w:ascii="Times New Roman" w:hAnsi="Times New Roman" w:cs="Times New Roman"/>
          <w:sz w:val="24"/>
          <w:szCs w:val="24"/>
        </w:rPr>
        <w:t>Co-founder and photographer for OverDose Music Group</w:t>
      </w:r>
      <w:r w:rsidR="009F2BF1" w:rsidRPr="00FB4A8E">
        <w:rPr>
          <w:rFonts w:ascii="Times New Roman" w:hAnsi="Times New Roman" w:cs="Times New Roman"/>
          <w:sz w:val="24"/>
          <w:szCs w:val="24"/>
        </w:rPr>
        <w:t xml:space="preserve"> (established in 2011)</w:t>
      </w:r>
      <w:r w:rsidR="00FB4A8E">
        <w:rPr>
          <w:rFonts w:ascii="Times New Roman" w:hAnsi="Times New Roman" w:cs="Times New Roman"/>
          <w:sz w:val="24"/>
          <w:szCs w:val="24"/>
        </w:rPr>
        <w:t xml:space="preserve">. This is a group of </w:t>
      </w:r>
      <w:r w:rsidR="0000416F" w:rsidRPr="00FB4A8E">
        <w:rPr>
          <w:rFonts w:ascii="Times New Roman" w:hAnsi="Times New Roman" w:cs="Times New Roman"/>
          <w:sz w:val="24"/>
          <w:szCs w:val="24"/>
        </w:rPr>
        <w:t xml:space="preserve">up and coming artists and </w:t>
      </w:r>
      <w:r w:rsidR="006F3995" w:rsidRPr="00FB4A8E">
        <w:rPr>
          <w:rFonts w:ascii="Times New Roman" w:hAnsi="Times New Roman" w:cs="Times New Roman"/>
          <w:sz w:val="24"/>
          <w:szCs w:val="24"/>
        </w:rPr>
        <w:t xml:space="preserve">entrepreneurs aspiring for </w:t>
      </w:r>
      <w:r w:rsidR="00C633ED" w:rsidRPr="00FB4A8E">
        <w:rPr>
          <w:rFonts w:ascii="Times New Roman" w:hAnsi="Times New Roman" w:cs="Times New Roman"/>
          <w:sz w:val="24"/>
          <w:szCs w:val="24"/>
        </w:rPr>
        <w:t xml:space="preserve">all round </w:t>
      </w:r>
      <w:r w:rsidR="00FB4A8E">
        <w:rPr>
          <w:rFonts w:ascii="Times New Roman" w:hAnsi="Times New Roman" w:cs="Times New Roman"/>
          <w:sz w:val="24"/>
          <w:szCs w:val="24"/>
        </w:rPr>
        <w:t xml:space="preserve">personal </w:t>
      </w:r>
      <w:r w:rsidR="006F3995" w:rsidRPr="00FB4A8E">
        <w:rPr>
          <w:rFonts w:ascii="Times New Roman" w:hAnsi="Times New Roman" w:cs="Times New Roman"/>
          <w:sz w:val="24"/>
          <w:szCs w:val="24"/>
        </w:rPr>
        <w:t xml:space="preserve">success </w:t>
      </w:r>
      <w:r w:rsidR="00FB4A8E">
        <w:rPr>
          <w:rFonts w:ascii="Times New Roman" w:hAnsi="Times New Roman" w:cs="Times New Roman"/>
          <w:sz w:val="24"/>
          <w:szCs w:val="24"/>
        </w:rPr>
        <w:t xml:space="preserve">and also </w:t>
      </w:r>
      <w:r w:rsidR="00AE7971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GoBack"/>
      <w:bookmarkEnd w:id="0"/>
      <w:r w:rsidR="006F3995" w:rsidRPr="00FB4A8E">
        <w:rPr>
          <w:rFonts w:ascii="Times New Roman" w:hAnsi="Times New Roman" w:cs="Times New Roman"/>
          <w:sz w:val="24"/>
          <w:szCs w:val="24"/>
        </w:rPr>
        <w:t>assist in the development of the Arts in Trinidad and Tobago.</w:t>
      </w:r>
    </w:p>
    <w:p w:rsidR="00BA56BC" w:rsidRPr="00FB4A8E" w:rsidRDefault="00FB4A8E">
      <w:pPr>
        <w:pStyle w:val="SectionHead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EXPERIENCE:</w:t>
      </w:r>
    </w:p>
    <w:p w:rsidR="009D02AE" w:rsidRPr="00FB4A8E" w:rsidRDefault="001F321E" w:rsidP="009D02AE">
      <w:pPr>
        <w:pStyle w:val="Subsection"/>
        <w:spacing w:before="100"/>
        <w:rPr>
          <w:rFonts w:ascii="Times New Roman" w:hAnsi="Times New Roman" w:cs="Times New Roman"/>
          <w:sz w:val="20"/>
        </w:rPr>
      </w:pPr>
      <w:r w:rsidRPr="00FB4A8E">
        <w:rPr>
          <w:rFonts w:ascii="Times New Roman" w:hAnsi="Times New Roman" w:cs="Times New Roman"/>
          <w:sz w:val="20"/>
        </w:rPr>
        <w:t>freelance photographer</w:t>
      </w:r>
      <w:r w:rsidR="009D02AE" w:rsidRPr="00FB4A8E">
        <w:rPr>
          <w:rFonts w:ascii="Times New Roman" w:hAnsi="Times New Roman" w:cs="Times New Roman"/>
          <w:sz w:val="20"/>
        </w:rPr>
        <w:t>| </w:t>
      </w:r>
      <w:r w:rsidRPr="00FB4A8E">
        <w:rPr>
          <w:rFonts w:ascii="Times New Roman" w:hAnsi="Times New Roman" w:cs="Times New Roman"/>
          <w:sz w:val="20"/>
        </w:rPr>
        <w:t>aspiring entreprenuer</w:t>
      </w:r>
      <w:r w:rsidR="009D02AE" w:rsidRPr="00FB4A8E">
        <w:rPr>
          <w:rFonts w:ascii="Times New Roman" w:hAnsi="Times New Roman" w:cs="Times New Roman"/>
          <w:sz w:val="20"/>
        </w:rPr>
        <w:t> | </w:t>
      </w:r>
      <w:r w:rsidRPr="00FB4A8E">
        <w:rPr>
          <w:rFonts w:ascii="Times New Roman" w:hAnsi="Times New Roman" w:cs="Times New Roman"/>
          <w:sz w:val="20"/>
        </w:rPr>
        <w:t>present</w:t>
      </w:r>
    </w:p>
    <w:p w:rsidR="009D02AE" w:rsidRPr="00FB4A8E" w:rsidRDefault="001F321E" w:rsidP="009D02AE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B4A8E">
        <w:rPr>
          <w:rFonts w:ascii="Times New Roman" w:hAnsi="Times New Roman" w:cs="Times New Roman"/>
          <w:sz w:val="24"/>
          <w:szCs w:val="24"/>
        </w:rPr>
        <w:t>Documenting life through photos</w:t>
      </w:r>
      <w:r w:rsidR="00C633ED" w:rsidRPr="00FB4A8E">
        <w:rPr>
          <w:rFonts w:ascii="Times New Roman" w:hAnsi="Times New Roman" w:cs="Times New Roman"/>
          <w:sz w:val="24"/>
          <w:szCs w:val="24"/>
        </w:rPr>
        <w:t xml:space="preserve">- events, portraits, nature shots etc. </w:t>
      </w:r>
    </w:p>
    <w:p w:rsidR="00C633ED" w:rsidRPr="00FB4A8E" w:rsidRDefault="009D02AE" w:rsidP="00C633E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B4A8E">
        <w:rPr>
          <w:rFonts w:ascii="Times New Roman" w:hAnsi="Times New Roman" w:cs="Times New Roman"/>
          <w:sz w:val="24"/>
          <w:szCs w:val="24"/>
        </w:rPr>
        <w:t xml:space="preserve"> </w:t>
      </w:r>
      <w:r w:rsidR="00725894" w:rsidRPr="00FB4A8E">
        <w:rPr>
          <w:rFonts w:ascii="Times New Roman" w:hAnsi="Times New Roman" w:cs="Times New Roman"/>
          <w:sz w:val="24"/>
          <w:szCs w:val="24"/>
        </w:rPr>
        <w:t>Some knowledge of vi</w:t>
      </w:r>
      <w:r w:rsidR="0000416F" w:rsidRPr="00FB4A8E">
        <w:rPr>
          <w:rFonts w:ascii="Times New Roman" w:hAnsi="Times New Roman" w:cs="Times New Roman"/>
          <w:sz w:val="24"/>
          <w:szCs w:val="24"/>
        </w:rPr>
        <w:t xml:space="preserve">deography and editing </w:t>
      </w:r>
    </w:p>
    <w:p w:rsidR="001F321E" w:rsidRPr="00FB4A8E" w:rsidRDefault="001F321E" w:rsidP="001F321E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4"/>
          <w:szCs w:val="24"/>
        </w:rPr>
      </w:pPr>
    </w:p>
    <w:p w:rsidR="00FB4A8E" w:rsidRDefault="006B222E">
      <w:pPr>
        <w:pStyle w:val="Subsection"/>
        <w:spacing w:before="100"/>
        <w:rPr>
          <w:rFonts w:ascii="Times New Roman" w:hAnsi="Times New Roman" w:cs="Times New Roman"/>
          <w:sz w:val="20"/>
        </w:rPr>
      </w:pPr>
      <w:r w:rsidRPr="00FB4A8E">
        <w:rPr>
          <w:rFonts w:ascii="Times New Roman" w:hAnsi="Times New Roman" w:cs="Times New Roman"/>
          <w:sz w:val="20"/>
        </w:rPr>
        <w:t>clerical assistant/ teaching assistant</w:t>
      </w:r>
      <w:r w:rsidR="00A76B4F" w:rsidRPr="00FB4A8E">
        <w:rPr>
          <w:rFonts w:ascii="Times New Roman" w:hAnsi="Times New Roman" w:cs="Times New Roman"/>
          <w:sz w:val="20"/>
        </w:rPr>
        <w:t> | </w:t>
      </w:r>
    </w:p>
    <w:p w:rsidR="00BA56BC" w:rsidRPr="00FB4A8E" w:rsidRDefault="006B222E">
      <w:pPr>
        <w:pStyle w:val="Subsection"/>
        <w:spacing w:before="100"/>
        <w:rPr>
          <w:rFonts w:ascii="Times New Roman" w:hAnsi="Times New Roman" w:cs="Times New Roman"/>
          <w:sz w:val="20"/>
        </w:rPr>
      </w:pPr>
      <w:r w:rsidRPr="00FB4A8E">
        <w:rPr>
          <w:rFonts w:ascii="Times New Roman" w:hAnsi="Times New Roman" w:cs="Times New Roman"/>
          <w:sz w:val="20"/>
        </w:rPr>
        <w:t>sangre grande roman catholic primary school</w:t>
      </w:r>
      <w:r w:rsidR="00A76B4F" w:rsidRPr="00FB4A8E">
        <w:rPr>
          <w:rFonts w:ascii="Times New Roman" w:hAnsi="Times New Roman" w:cs="Times New Roman"/>
          <w:sz w:val="20"/>
        </w:rPr>
        <w:t> | </w:t>
      </w:r>
      <w:r w:rsidRPr="00FB4A8E">
        <w:rPr>
          <w:rFonts w:ascii="Times New Roman" w:hAnsi="Times New Roman" w:cs="Times New Roman"/>
          <w:sz w:val="20"/>
        </w:rPr>
        <w:t>march 2012 to november 2014</w:t>
      </w:r>
    </w:p>
    <w:p w:rsidR="0055244F" w:rsidRPr="00FB4A8E" w:rsidRDefault="00667F3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B4A8E">
        <w:rPr>
          <w:rFonts w:ascii="Times New Roman" w:hAnsi="Times New Roman" w:cs="Times New Roman"/>
          <w:sz w:val="24"/>
          <w:szCs w:val="24"/>
        </w:rPr>
        <w:t>My d</w:t>
      </w:r>
      <w:r w:rsidR="0055244F" w:rsidRPr="00FB4A8E">
        <w:rPr>
          <w:rFonts w:ascii="Times New Roman" w:hAnsi="Times New Roman" w:cs="Times New Roman"/>
          <w:sz w:val="24"/>
          <w:szCs w:val="24"/>
        </w:rPr>
        <w:t>utie</w:t>
      </w:r>
      <w:r w:rsidR="00E16A41" w:rsidRPr="00FB4A8E">
        <w:rPr>
          <w:rFonts w:ascii="Times New Roman" w:hAnsi="Times New Roman" w:cs="Times New Roman"/>
          <w:sz w:val="24"/>
          <w:szCs w:val="24"/>
        </w:rPr>
        <w:t>s included</w:t>
      </w:r>
      <w:r w:rsidR="00100613" w:rsidRPr="00FB4A8E">
        <w:rPr>
          <w:rFonts w:ascii="Times New Roman" w:hAnsi="Times New Roman" w:cs="Times New Roman"/>
          <w:sz w:val="24"/>
          <w:szCs w:val="24"/>
        </w:rPr>
        <w:t xml:space="preserve"> typing and</w:t>
      </w:r>
      <w:r w:rsidR="00E16A41" w:rsidRPr="00FB4A8E">
        <w:rPr>
          <w:rFonts w:ascii="Times New Roman" w:hAnsi="Times New Roman" w:cs="Times New Roman"/>
          <w:sz w:val="24"/>
          <w:szCs w:val="24"/>
        </w:rPr>
        <w:t xml:space="preserve"> filing documents, telephone operating, </w:t>
      </w:r>
      <w:r w:rsidR="00A673A8" w:rsidRPr="00FB4A8E">
        <w:rPr>
          <w:rFonts w:ascii="Times New Roman" w:hAnsi="Times New Roman" w:cs="Times New Roman"/>
          <w:sz w:val="24"/>
          <w:szCs w:val="24"/>
        </w:rPr>
        <w:t xml:space="preserve">and assisting in any other </w:t>
      </w:r>
      <w:r w:rsidR="00FB4A8E">
        <w:rPr>
          <w:rFonts w:ascii="Times New Roman" w:hAnsi="Times New Roman" w:cs="Times New Roman"/>
          <w:sz w:val="24"/>
          <w:szCs w:val="24"/>
        </w:rPr>
        <w:t xml:space="preserve">of the </w:t>
      </w:r>
      <w:r w:rsidR="00A673A8" w:rsidRPr="00FB4A8E">
        <w:rPr>
          <w:rFonts w:ascii="Times New Roman" w:hAnsi="Times New Roman" w:cs="Times New Roman"/>
          <w:sz w:val="24"/>
          <w:szCs w:val="24"/>
        </w:rPr>
        <w:t xml:space="preserve">day </w:t>
      </w:r>
      <w:r w:rsidR="00BF21B5" w:rsidRPr="00FB4A8E">
        <w:rPr>
          <w:rFonts w:ascii="Times New Roman" w:hAnsi="Times New Roman" w:cs="Times New Roman"/>
          <w:sz w:val="24"/>
          <w:szCs w:val="24"/>
        </w:rPr>
        <w:t>to day operations in the school</w:t>
      </w:r>
      <w:r w:rsidR="0055244F" w:rsidRPr="00FB4A8E">
        <w:rPr>
          <w:rFonts w:ascii="Times New Roman" w:hAnsi="Times New Roman" w:cs="Times New Roman"/>
          <w:sz w:val="24"/>
          <w:szCs w:val="24"/>
        </w:rPr>
        <w:t>.</w:t>
      </w:r>
    </w:p>
    <w:p w:rsidR="00BA56BC" w:rsidRPr="00FB4A8E" w:rsidRDefault="0055244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B4A8E">
        <w:rPr>
          <w:rFonts w:ascii="Times New Roman" w:hAnsi="Times New Roman" w:cs="Times New Roman"/>
          <w:sz w:val="24"/>
          <w:szCs w:val="24"/>
        </w:rPr>
        <w:t xml:space="preserve"> A</w:t>
      </w:r>
      <w:r w:rsidR="00667F3B" w:rsidRPr="00FB4A8E">
        <w:rPr>
          <w:rFonts w:ascii="Times New Roman" w:hAnsi="Times New Roman" w:cs="Times New Roman"/>
          <w:sz w:val="24"/>
          <w:szCs w:val="24"/>
        </w:rPr>
        <w:t xml:space="preserve">ssisting the teachers in correcting </w:t>
      </w:r>
      <w:r w:rsidR="00A326FA" w:rsidRPr="00FB4A8E">
        <w:rPr>
          <w:rFonts w:ascii="Times New Roman" w:hAnsi="Times New Roman" w:cs="Times New Roman"/>
          <w:sz w:val="24"/>
          <w:szCs w:val="24"/>
        </w:rPr>
        <w:t>workbooks,</w:t>
      </w:r>
      <w:r w:rsidR="00667F3B" w:rsidRPr="00FB4A8E">
        <w:rPr>
          <w:rFonts w:ascii="Times New Roman" w:hAnsi="Times New Roman" w:cs="Times New Roman"/>
          <w:sz w:val="24"/>
          <w:szCs w:val="24"/>
        </w:rPr>
        <w:t xml:space="preserve"> </w:t>
      </w:r>
      <w:r w:rsidRPr="00FB4A8E">
        <w:rPr>
          <w:rFonts w:ascii="Times New Roman" w:hAnsi="Times New Roman" w:cs="Times New Roman"/>
          <w:sz w:val="24"/>
          <w:szCs w:val="24"/>
        </w:rPr>
        <w:t xml:space="preserve">helping in individual attention to </w:t>
      </w:r>
      <w:r w:rsidR="00667F3B" w:rsidRPr="00FB4A8E">
        <w:rPr>
          <w:rFonts w:ascii="Times New Roman" w:hAnsi="Times New Roman" w:cs="Times New Roman"/>
          <w:sz w:val="24"/>
          <w:szCs w:val="24"/>
        </w:rPr>
        <w:t>students with readi</w:t>
      </w:r>
      <w:r w:rsidRPr="00FB4A8E">
        <w:rPr>
          <w:rFonts w:ascii="Times New Roman" w:hAnsi="Times New Roman" w:cs="Times New Roman"/>
          <w:sz w:val="24"/>
          <w:szCs w:val="24"/>
        </w:rPr>
        <w:t>ng and spelling.</w:t>
      </w:r>
    </w:p>
    <w:sdt>
      <w:sdtPr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 w:val="0"/>
              <w:bCs w:val="0"/>
              <w:caps w:val="0"/>
              <w:color w:val="404040" w:themeColor="text1" w:themeTint="BF"/>
              <w:sz w:val="24"/>
              <w:szCs w:val="24"/>
            </w:rPr>
            <w:id w:val="-1773932447"/>
            <w:placeholder>
              <w:docPart w:val="914CA97DD6E24286A47076F1D48E344E"/>
            </w:placeholder>
            <w15:repeatingSectionItem/>
          </w:sdtPr>
          <w:sdtEndPr/>
          <w:sdtContent>
            <w:p w:rsidR="00FB4A8E" w:rsidRDefault="00100613" w:rsidP="00FB4A8E">
              <w:pPr>
                <w:pStyle w:val="Subsection"/>
                <w:spacing w:line="276" w:lineRule="auto"/>
                <w:rPr>
                  <w:rFonts w:ascii="Times New Roman" w:hAnsi="Times New Roman" w:cs="Times New Roman"/>
                  <w:sz w:val="20"/>
                </w:rPr>
              </w:pPr>
              <w:r w:rsidRPr="00FB4A8E">
                <w:rPr>
                  <w:rFonts w:ascii="Times New Roman" w:hAnsi="Times New Roman" w:cs="Times New Roman"/>
                  <w:sz w:val="20"/>
                </w:rPr>
                <w:t>cashier/ customer service representative</w:t>
              </w:r>
              <w:r w:rsidR="00A76B4F" w:rsidRPr="00FB4A8E">
                <w:rPr>
                  <w:rFonts w:ascii="Times New Roman" w:hAnsi="Times New Roman" w:cs="Times New Roman"/>
                  <w:sz w:val="20"/>
                </w:rPr>
                <w:t> | </w:t>
              </w:r>
            </w:p>
            <w:p w:rsidR="00BA56BC" w:rsidRPr="00FB4A8E" w:rsidRDefault="00100613" w:rsidP="00FB4A8E">
              <w:pPr>
                <w:pStyle w:val="Subsection"/>
                <w:spacing w:line="276" w:lineRule="auto"/>
                <w:rPr>
                  <w:rFonts w:ascii="Times New Roman" w:hAnsi="Times New Roman" w:cs="Times New Roman"/>
                  <w:sz w:val="20"/>
                </w:rPr>
              </w:pPr>
              <w:r w:rsidRPr="00FB4A8E">
                <w:rPr>
                  <w:rFonts w:ascii="Times New Roman" w:hAnsi="Times New Roman" w:cs="Times New Roman"/>
                  <w:sz w:val="20"/>
                </w:rPr>
                <w:t>catwalk styles</w:t>
              </w:r>
              <w:r w:rsidR="00A76B4F" w:rsidRPr="00FB4A8E">
                <w:rPr>
                  <w:rFonts w:ascii="Times New Roman" w:hAnsi="Times New Roman" w:cs="Times New Roman"/>
                  <w:sz w:val="20"/>
                </w:rPr>
                <w:t> | </w:t>
              </w:r>
              <w:r w:rsidRPr="00FB4A8E">
                <w:rPr>
                  <w:rFonts w:ascii="Times New Roman" w:hAnsi="Times New Roman" w:cs="Times New Roman"/>
                  <w:sz w:val="20"/>
                </w:rPr>
                <w:t>june 2011 to february 2012</w:t>
              </w:r>
            </w:p>
            <w:p w:rsidR="009D02AE" w:rsidRPr="00FB4A8E" w:rsidRDefault="009D02AE">
              <w:pPr>
                <w:pStyle w:val="ListBullet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FB4A8E">
                <w:rPr>
                  <w:rFonts w:ascii="Times New Roman" w:hAnsi="Times New Roman" w:cs="Times New Roman"/>
                  <w:sz w:val="24"/>
                  <w:szCs w:val="24"/>
                </w:rPr>
                <w:t>Meeting and</w:t>
              </w:r>
              <w:r w:rsidR="00100613" w:rsidRPr="00FB4A8E">
                <w:rPr>
                  <w:rFonts w:ascii="Times New Roman" w:hAnsi="Times New Roman" w:cs="Times New Roman"/>
                  <w:sz w:val="24"/>
                  <w:szCs w:val="24"/>
                </w:rPr>
                <w:t xml:space="preserve"> greeting customers and guiding them in selecting</w:t>
              </w:r>
              <w:r w:rsidRPr="00FB4A8E">
                <w:rPr>
                  <w:rFonts w:ascii="Times New Roman" w:hAnsi="Times New Roman" w:cs="Times New Roman"/>
                  <w:sz w:val="24"/>
                  <w:szCs w:val="24"/>
                </w:rPr>
                <w:t xml:space="preserve"> and purchasing</w:t>
              </w:r>
              <w:r w:rsidR="00100613" w:rsidRPr="00FB4A8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FB4A8E">
                <w:rPr>
                  <w:rFonts w:ascii="Times New Roman" w:hAnsi="Times New Roman" w:cs="Times New Roman"/>
                  <w:sz w:val="24"/>
                  <w:szCs w:val="24"/>
                </w:rPr>
                <w:t>items of their liking.</w:t>
              </w:r>
            </w:p>
            <w:p w:rsidR="006B222E" w:rsidRPr="00FB4A8E" w:rsidRDefault="009D02AE">
              <w:pPr>
                <w:pStyle w:val="ListBullet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FB4A8E">
                <w:rPr>
                  <w:rFonts w:ascii="Times New Roman" w:hAnsi="Times New Roman" w:cs="Times New Roman"/>
                  <w:sz w:val="24"/>
                  <w:szCs w:val="24"/>
                </w:rPr>
                <w:t xml:space="preserve"> Working with a team to provide customer satisfaction of the highest quality</w:t>
              </w:r>
            </w:p>
          </w:sdtContent>
        </w:sdt>
      </w:sdtContent>
    </w:sdt>
    <w:p w:rsidR="006B222E" w:rsidRPr="00FB4A8E" w:rsidRDefault="006B222E" w:rsidP="006B222E">
      <w:pPr>
        <w:rPr>
          <w:rFonts w:ascii="Times New Roman" w:hAnsi="Times New Roman" w:cs="Times New Roman"/>
          <w:sz w:val="24"/>
          <w:szCs w:val="24"/>
        </w:rPr>
      </w:pPr>
    </w:p>
    <w:p w:rsidR="006B222E" w:rsidRPr="00FB4A8E" w:rsidRDefault="006B222E" w:rsidP="006B222E">
      <w:pPr>
        <w:rPr>
          <w:rFonts w:ascii="Times New Roman" w:hAnsi="Times New Roman" w:cs="Times New Roman"/>
          <w:sz w:val="24"/>
          <w:szCs w:val="24"/>
        </w:rPr>
      </w:pPr>
    </w:p>
    <w:p w:rsidR="006B222E" w:rsidRPr="00FB4A8E" w:rsidRDefault="006B222E" w:rsidP="006B222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52"/>
        <w:gridCol w:w="1608"/>
      </w:tblGrid>
      <w:tr w:rsidR="006B222E" w:rsidRPr="00FB4A8E" w:rsidTr="009451D9">
        <w:trPr>
          <w:jc w:val="center"/>
        </w:trPr>
        <w:tc>
          <w:tcPr>
            <w:tcW w:w="10602" w:type="dxa"/>
            <w:gridSpan w:val="2"/>
            <w:vAlign w:val="bottom"/>
          </w:tcPr>
          <w:p w:rsidR="006B222E" w:rsidRDefault="006B222E" w:rsidP="009451D9">
            <w:pPr>
              <w:pStyle w:val="Section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631C" w:rsidRDefault="005C631C" w:rsidP="009451D9">
            <w:pPr>
              <w:pStyle w:val="Section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631C" w:rsidRPr="00FB4A8E" w:rsidRDefault="005C631C" w:rsidP="009451D9">
            <w:pPr>
              <w:pStyle w:val="Section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222E" w:rsidRPr="00FB4A8E" w:rsidTr="009451D9">
        <w:trPr>
          <w:jc w:val="center"/>
        </w:trPr>
        <w:tc>
          <w:tcPr>
            <w:tcW w:w="8802" w:type="dxa"/>
            <w:vAlign w:val="bottom"/>
          </w:tcPr>
          <w:p w:rsidR="006B222E" w:rsidRPr="00FB4A8E" w:rsidRDefault="006B222E" w:rsidP="009451D9">
            <w:pPr>
              <w:pStyle w:val="Sectionbodytextbol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6B222E" w:rsidRPr="00FB4A8E" w:rsidRDefault="006B222E" w:rsidP="009451D9">
            <w:pPr>
              <w:pStyle w:val="Sectionbodytext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B222E" w:rsidRPr="00FB4A8E" w:rsidTr="009451D9">
        <w:trPr>
          <w:jc w:val="center"/>
        </w:trPr>
        <w:tc>
          <w:tcPr>
            <w:tcW w:w="10602" w:type="dxa"/>
            <w:gridSpan w:val="2"/>
            <w:vAlign w:val="bottom"/>
          </w:tcPr>
          <w:p w:rsidR="006B222E" w:rsidRPr="00FB4A8E" w:rsidRDefault="006B222E" w:rsidP="009451D9">
            <w:pPr>
              <w:pStyle w:val="Section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56BC" w:rsidRPr="00FB4A8E" w:rsidRDefault="00BA56BC" w:rsidP="006B22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A0033" w:rsidRPr="00EA0033" w:rsidRDefault="00FB4A8E" w:rsidP="00A23C3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B4A8E"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b/>
          <w:sz w:val="24"/>
          <w:szCs w:val="24"/>
        </w:rPr>
        <w:t>EFERENCES:</w:t>
      </w:r>
    </w:p>
    <w:p w:rsidR="00EA0033" w:rsidRDefault="00EA0033" w:rsidP="00EA003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Hilary Marchan</w:t>
      </w:r>
    </w:p>
    <w:p w:rsidR="00EA0033" w:rsidRPr="00EA0033" w:rsidRDefault="00EA0033" w:rsidP="00EA00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033">
        <w:rPr>
          <w:rFonts w:ascii="Times New Roman" w:hAnsi="Times New Roman" w:cs="Times New Roman"/>
          <w:sz w:val="24"/>
          <w:szCs w:val="24"/>
        </w:rPr>
        <w:t>Principal</w:t>
      </w:r>
    </w:p>
    <w:p w:rsidR="00EA0033" w:rsidRPr="00EA0033" w:rsidRDefault="00EA0033" w:rsidP="00EA00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033">
        <w:rPr>
          <w:rFonts w:ascii="Times New Roman" w:hAnsi="Times New Roman" w:cs="Times New Roman"/>
          <w:sz w:val="24"/>
          <w:szCs w:val="24"/>
        </w:rPr>
        <w:t>Sangre Grande Roman Catholic School</w:t>
      </w:r>
    </w:p>
    <w:p w:rsidR="00EA0033" w:rsidRPr="00EA0033" w:rsidRDefault="00EA0033" w:rsidP="00EA00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033">
        <w:rPr>
          <w:rFonts w:ascii="Times New Roman" w:hAnsi="Times New Roman" w:cs="Times New Roman"/>
          <w:sz w:val="24"/>
          <w:szCs w:val="24"/>
        </w:rPr>
        <w:t xml:space="preserve">Eastern Main Road </w:t>
      </w:r>
    </w:p>
    <w:p w:rsidR="00EA0033" w:rsidRDefault="00EA0033" w:rsidP="00EA00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0033">
        <w:rPr>
          <w:rFonts w:ascii="Times New Roman" w:hAnsi="Times New Roman" w:cs="Times New Roman"/>
          <w:sz w:val="24"/>
          <w:szCs w:val="24"/>
        </w:rPr>
        <w:t>Upper Sangre Grande</w:t>
      </w:r>
    </w:p>
    <w:p w:rsidR="00EA0033" w:rsidRPr="00EA0033" w:rsidRDefault="00EA0033" w:rsidP="00EA00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668-</w:t>
      </w:r>
      <w:r w:rsidR="00A23C36">
        <w:rPr>
          <w:rFonts w:ascii="Times New Roman" w:hAnsi="Times New Roman" w:cs="Times New Roman"/>
          <w:sz w:val="24"/>
          <w:szCs w:val="24"/>
        </w:rPr>
        <w:t>5567</w:t>
      </w:r>
    </w:p>
    <w:p w:rsidR="00EA0033" w:rsidRPr="00EA0033" w:rsidRDefault="00EA0033" w:rsidP="00EA00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B4A8E" w:rsidRPr="00C72AD8" w:rsidRDefault="00FB4A8E" w:rsidP="00C72A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72AD8">
        <w:rPr>
          <w:rFonts w:ascii="Times New Roman" w:hAnsi="Times New Roman" w:cs="Times New Roman"/>
          <w:sz w:val="24"/>
          <w:szCs w:val="24"/>
        </w:rPr>
        <w:t xml:space="preserve">Mr. Tracy Shields </w:t>
      </w:r>
    </w:p>
    <w:p w:rsidR="001E5DBD" w:rsidRPr="00C72AD8" w:rsidRDefault="00C72AD8" w:rsidP="00C72AD8">
      <w:pPr>
        <w:pStyle w:val="ContactInfo"/>
        <w:spacing w:line="36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72AD8">
        <w:rPr>
          <w:rFonts w:ascii="Times New Roman" w:hAnsi="Times New Roman" w:cs="Times New Roman"/>
          <w:b w:val="0"/>
          <w:sz w:val="24"/>
          <w:szCs w:val="24"/>
        </w:rPr>
        <w:t>#129 Whitestone Street,</w:t>
      </w:r>
    </w:p>
    <w:p w:rsidR="00C72AD8" w:rsidRPr="00C72AD8" w:rsidRDefault="00C72AD8" w:rsidP="00C72AD8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72AD8">
        <w:rPr>
          <w:rFonts w:ascii="Times New Roman" w:hAnsi="Times New Roman" w:cs="Times New Roman"/>
          <w:b w:val="0"/>
          <w:sz w:val="24"/>
          <w:szCs w:val="24"/>
        </w:rPr>
        <w:t>Demerara Heights,</w:t>
      </w:r>
    </w:p>
    <w:p w:rsidR="00C72AD8" w:rsidRPr="00C72AD8" w:rsidRDefault="00C72AD8" w:rsidP="00C72AD8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72AD8">
        <w:rPr>
          <w:rFonts w:ascii="Times New Roman" w:hAnsi="Times New Roman" w:cs="Times New Roman"/>
          <w:b w:val="0"/>
          <w:sz w:val="24"/>
          <w:szCs w:val="24"/>
        </w:rPr>
        <w:t>Wallefield</w:t>
      </w:r>
    </w:p>
    <w:p w:rsidR="001E5DBD" w:rsidRDefault="00EA0033" w:rsidP="00A23C36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Telephone #: </w:t>
      </w:r>
      <w:r w:rsidR="00FB4A8E" w:rsidRPr="00C72AD8">
        <w:rPr>
          <w:rFonts w:ascii="Times New Roman" w:hAnsi="Times New Roman" w:cs="Times New Roman"/>
          <w:b w:val="0"/>
          <w:sz w:val="24"/>
          <w:szCs w:val="24"/>
        </w:rPr>
        <w:t>1(868)-705-8117</w:t>
      </w:r>
    </w:p>
    <w:p w:rsidR="00A23C36" w:rsidRPr="00C72AD8" w:rsidRDefault="00A23C36" w:rsidP="00A23C36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1E5DBD" w:rsidRDefault="001E5DBD" w:rsidP="00C72AD8">
      <w:pPr>
        <w:pStyle w:val="ContactInfo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72AD8">
        <w:rPr>
          <w:rFonts w:ascii="Times New Roman" w:hAnsi="Times New Roman" w:cs="Times New Roman"/>
          <w:b w:val="0"/>
          <w:sz w:val="24"/>
          <w:szCs w:val="24"/>
        </w:rPr>
        <w:t xml:space="preserve">Ms. Ava Belcon </w:t>
      </w:r>
    </w:p>
    <w:p w:rsidR="00EA0033" w:rsidRDefault="00EA0033" w:rsidP="00EA0033">
      <w:pPr>
        <w:pStyle w:val="ContactInfo"/>
        <w:spacing w:line="360" w:lineRule="auto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Human Resource Officer</w:t>
      </w:r>
    </w:p>
    <w:p w:rsidR="00EA0033" w:rsidRDefault="00EA0033" w:rsidP="00EA0033">
      <w:pPr>
        <w:pStyle w:val="ContactInfo"/>
        <w:spacing w:line="360" w:lineRule="auto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Eastern Regional Health Authority</w:t>
      </w:r>
    </w:p>
    <w:p w:rsidR="00EA0033" w:rsidRPr="00C72AD8" w:rsidRDefault="00EA0033" w:rsidP="00EA0033">
      <w:pPr>
        <w:pStyle w:val="ContactInfo"/>
        <w:spacing w:line="360" w:lineRule="auto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Telephone #: 1(868)-791-3950</w:t>
      </w:r>
    </w:p>
    <w:p w:rsidR="001E5DBD" w:rsidRPr="00C72AD8" w:rsidRDefault="001E5DBD" w:rsidP="00C72AD8">
      <w:pPr>
        <w:pStyle w:val="ContactInf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1E5DBD" w:rsidRPr="00C72AD8" w:rsidRDefault="001E5DBD" w:rsidP="00C72AD8">
      <w:pPr>
        <w:pStyle w:val="ContactInfo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72AD8">
        <w:rPr>
          <w:rFonts w:ascii="Times New Roman" w:hAnsi="Times New Roman" w:cs="Times New Roman"/>
          <w:b w:val="0"/>
          <w:sz w:val="24"/>
          <w:szCs w:val="24"/>
        </w:rPr>
        <w:t>Mr. Damian Miranda</w:t>
      </w:r>
    </w:p>
    <w:p w:rsidR="001E5DBD" w:rsidRDefault="00A23C36" w:rsidP="00C72AD8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Police Officer </w:t>
      </w:r>
    </w:p>
    <w:p w:rsidR="00A23C36" w:rsidRPr="00C72AD8" w:rsidRDefault="00A23C36" w:rsidP="00C72AD8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Trinidad and Tobago, Police Service</w:t>
      </w:r>
    </w:p>
    <w:p w:rsidR="001E5DBD" w:rsidRDefault="001E5DBD" w:rsidP="00C72AD8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72AD8">
        <w:rPr>
          <w:rFonts w:ascii="Times New Roman" w:hAnsi="Times New Roman" w:cs="Times New Roman"/>
          <w:b w:val="0"/>
          <w:sz w:val="24"/>
          <w:szCs w:val="24"/>
        </w:rPr>
        <w:t>Telephone #</w:t>
      </w:r>
      <w:r w:rsidR="00EA0033">
        <w:rPr>
          <w:rFonts w:ascii="Times New Roman" w:hAnsi="Times New Roman" w:cs="Times New Roman"/>
          <w:b w:val="0"/>
          <w:sz w:val="24"/>
          <w:szCs w:val="24"/>
        </w:rPr>
        <w:t>:</w:t>
      </w:r>
      <w:r w:rsidRPr="00C72AD8">
        <w:rPr>
          <w:rFonts w:ascii="Times New Roman" w:hAnsi="Times New Roman" w:cs="Times New Roman"/>
          <w:b w:val="0"/>
          <w:sz w:val="24"/>
          <w:szCs w:val="24"/>
        </w:rPr>
        <w:t xml:space="preserve"> 1(868)-498-7192</w:t>
      </w:r>
    </w:p>
    <w:p w:rsidR="00EA0033" w:rsidRPr="00C72AD8" w:rsidRDefault="00EA0033" w:rsidP="00C72AD8">
      <w:pPr>
        <w:pStyle w:val="ContactInfo"/>
        <w:spacing w:line="360" w:lineRule="auto"/>
        <w:ind w:firstLine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FB4A8E" w:rsidRPr="00A23C36" w:rsidRDefault="00A23C36" w:rsidP="00A23C3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Recommendations By request.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52"/>
        <w:gridCol w:w="1608"/>
      </w:tblGrid>
      <w:tr w:rsidR="00A326FA" w:rsidRPr="00FB4A8E" w:rsidTr="009451D9">
        <w:trPr>
          <w:jc w:val="center"/>
        </w:trPr>
        <w:tc>
          <w:tcPr>
            <w:tcW w:w="8802" w:type="dxa"/>
            <w:vAlign w:val="bottom"/>
          </w:tcPr>
          <w:p w:rsidR="00A326FA" w:rsidRPr="00FB4A8E" w:rsidRDefault="00A326FA" w:rsidP="009451D9">
            <w:pPr>
              <w:pStyle w:val="Sectionbodytextbol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A326FA" w:rsidRPr="00FB4A8E" w:rsidRDefault="00A326FA" w:rsidP="009451D9">
            <w:pPr>
              <w:pStyle w:val="Sectionbodytext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326FA" w:rsidRPr="00FB4A8E" w:rsidTr="009451D9">
        <w:trPr>
          <w:jc w:val="center"/>
        </w:trPr>
        <w:tc>
          <w:tcPr>
            <w:tcW w:w="8802" w:type="dxa"/>
            <w:vAlign w:val="bottom"/>
          </w:tcPr>
          <w:p w:rsidR="00A326FA" w:rsidRPr="00FB4A8E" w:rsidRDefault="00A326FA" w:rsidP="009451D9">
            <w:pPr>
              <w:pStyle w:val="Section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A326FA" w:rsidRPr="00FB4A8E" w:rsidRDefault="00A326FA" w:rsidP="009451D9">
            <w:pPr>
              <w:pStyle w:val="ContactInf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A326FA" w:rsidRPr="00C72AD8" w:rsidRDefault="00A326FA" w:rsidP="00A23C36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A326FA" w:rsidRPr="00C72AD8">
      <w:headerReference w:type="default" r:id="rId9"/>
      <w:footerReference w:type="default" r:id="rId10"/>
      <w:headerReference w:type="firs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52" w:rsidRDefault="00684252">
      <w:pPr>
        <w:spacing w:after="0"/>
      </w:pPr>
      <w:r>
        <w:separator/>
      </w:r>
    </w:p>
  </w:endnote>
  <w:endnote w:type="continuationSeparator" w:id="0">
    <w:p w:rsidR="00684252" w:rsidRDefault="006842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6BC" w:rsidRDefault="00A76B4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E797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52" w:rsidRDefault="00684252">
      <w:pPr>
        <w:spacing w:after="0"/>
      </w:pPr>
      <w:r>
        <w:separator/>
      </w:r>
    </w:p>
  </w:footnote>
  <w:footnote w:type="continuationSeparator" w:id="0">
    <w:p w:rsidR="00684252" w:rsidRDefault="006842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F9C" w:rsidRDefault="00AE7971" w:rsidP="00683F9C">
    <w:pPr>
      <w:pStyle w:val="Title"/>
      <w:pBdr>
        <w:bottom w:val="single" w:sz="12" w:space="5" w:color="141414" w:themeColor="accent1"/>
      </w:pBdr>
    </w:pPr>
    <w:sdt>
      <w:sdtPr>
        <w:alias w:val="Your Name"/>
        <w:tag w:val=""/>
        <w:id w:val="-1237776661"/>
        <w:placeholder>
          <w:docPart w:val="879CDFF3E85B4EB9A9CDF8A7788241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83F9C">
          <w:rPr>
            <w:lang w:val="en-GB"/>
          </w:rPr>
          <w:t>Hakeem Emmanuel</w:t>
        </w:r>
      </w:sdtContent>
    </w:sdt>
  </w:p>
  <w:p w:rsidR="00683F9C" w:rsidRDefault="00AE7971" w:rsidP="00683F9C">
    <w:pPr>
      <w:spacing w:before="240"/>
    </w:pPr>
    <w:sdt>
      <w:sdtPr>
        <w:alias w:val="Address"/>
        <w:tag w:val=""/>
        <w:id w:val="-1535342736"/>
        <w:placeholder>
          <w:docPart w:val="045F15E73C264557ACE584030AAB38F6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683F9C">
          <w:t>Lp #50 Bravo Hill, Sangre Grande</w:t>
        </w:r>
      </w:sdtContent>
    </w:sdt>
    <w:r w:rsidR="00683F9C">
      <w:t> | </w:t>
    </w:r>
    <w:sdt>
      <w:sdtPr>
        <w:alias w:val="Telephone"/>
        <w:tag w:val=""/>
        <w:id w:val="512965497"/>
        <w:placeholder>
          <w:docPart w:val="E9F657309D834015969BABDABAE128AB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683F9C">
          <w:t>1(8680760-6317</w:t>
        </w:r>
      </w:sdtContent>
    </w:sdt>
    <w:r w:rsidR="00683F9C">
      <w:t> | </w:t>
    </w:r>
    <w:sdt>
      <w:sdtPr>
        <w:alias w:val="Email"/>
        <w:tag w:val=""/>
        <w:id w:val="-552311315"/>
        <w:placeholder>
          <w:docPart w:val="B56B4447CB1E45EE8E7E4CEE61FA126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683F9C">
          <w:t>thatflyguyghost@gmail.com</w:t>
        </w:r>
      </w:sdtContent>
    </w:sdt>
  </w:p>
  <w:p w:rsidR="006A4C93" w:rsidRDefault="00683F9C" w:rsidP="00683F9C">
    <w:pPr>
      <w:pStyle w:val="Header"/>
    </w:pPr>
    <w:r>
      <w:rPr>
        <w:caps/>
        <w:noProof/>
        <w:color w:val="808080" w:themeColor="background1" w:themeShade="80"/>
        <w:sz w:val="20"/>
        <w:lang w:val="en-GB" w:eastAsia="en-GB"/>
      </w:rPr>
      <w:t xml:space="preserve"> </w:t>
    </w:r>
    <w:r>
      <w:rPr>
        <w:caps/>
        <w:noProof/>
        <w:color w:val="808080" w:themeColor="background1" w:themeShade="80"/>
        <w:sz w:val="20"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F9C" w:rsidRDefault="00683F9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E797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2uUMQA&#10;AADaAAAADwAAAGRycy9kb3ducmV2LnhtbESPQWsCMRSE74X+h/AKXkrNWsTarVGKVLGHItoeenxs&#10;XjeLm5dl89T4702h0OMwM98ws0XyrTpRH5vABkbDAhRxFWzDtYGvz9XDFFQUZIttYDJwoQiL+e3N&#10;DEsbzryj015qlSEcSzTgRLpS61g58hiHoSPO3k/oPUqWfa1tj+cM961+LIqJ9thwXnDY0dJRddgf&#10;vYFKtk9vNOHn7fdH+364T24tKRkzuEuvL6CEkvyH/9oba2AMv1fyDd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drlDEAAAA2gAAAA8AAAAAAAAAAAAAAAAAmAIAAGRycy9k&#10;b3ducmV2LnhtbFBLBQYAAAAABAAEAPUAAACJAwAAAAA=&#10;" path="m,l1462822,r,1014481l638269,407899,,xe" fillcolor="#14141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683F9C" w:rsidRDefault="00683F9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E797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F9C" w:rsidRDefault="00AE7971" w:rsidP="00683F9C">
    <w:pPr>
      <w:pStyle w:val="Title"/>
      <w:pBdr>
        <w:bottom w:val="single" w:sz="12" w:space="5" w:color="141414" w:themeColor="accent1"/>
      </w:pBdr>
    </w:pPr>
    <w:sdt>
      <w:sdtPr>
        <w:alias w:val="Your Name"/>
        <w:tag w:val=""/>
        <w:id w:val="12463108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83F9C">
          <w:rPr>
            <w:lang w:val="en-GB"/>
          </w:rPr>
          <w:t>Hakeem Emmanuel</w:t>
        </w:r>
      </w:sdtContent>
    </w:sdt>
  </w:p>
  <w:p w:rsidR="00683F9C" w:rsidRDefault="00AE7971" w:rsidP="00683F9C">
    <w:pPr>
      <w:spacing w:before="240"/>
    </w:pPr>
    <w:sdt>
      <w:sdtPr>
        <w:alias w:val="Address"/>
        <w:tag w:val=""/>
        <w:id w:val="-593780209"/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683F9C">
          <w:t>Lp #50 Bravo Hill, Sangre Grande</w:t>
        </w:r>
      </w:sdtContent>
    </w:sdt>
    <w:r w:rsidR="00683F9C">
      <w:t> | </w:t>
    </w:r>
    <w:sdt>
      <w:sdtPr>
        <w:alias w:val="Telephone"/>
        <w:tag w:val=""/>
        <w:id w:val="-1416317146"/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683F9C">
          <w:t>1(8680760-6317</w:t>
        </w:r>
      </w:sdtContent>
    </w:sdt>
    <w:r w:rsidR="00683F9C">
      <w:t> | </w:t>
    </w:r>
    <w:sdt>
      <w:sdtPr>
        <w:alias w:val="Email"/>
        <w:tag w:val=""/>
        <w:id w:val="-39196367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683F9C">
          <w:t>thatflyguyghost@gmail.com</w:t>
        </w:r>
      </w:sdtContent>
    </w:sdt>
  </w:p>
  <w:p w:rsidR="00916F42" w:rsidRDefault="00683F9C" w:rsidP="00683F9C">
    <w:pPr>
      <w:pStyle w:val="Header"/>
    </w:pPr>
    <w:r w:rsidRPr="006A4C93">
      <w:rPr>
        <w:rFonts w:asciiTheme="majorHAnsi" w:eastAsiaTheme="majorEastAsia" w:hAnsiTheme="majorHAnsi" w:cstheme="majorBidi"/>
        <w:caps/>
        <w:noProof/>
        <w:color w:val="808080" w:themeColor="background1" w:themeShade="80"/>
        <w:kern w:val="28"/>
        <w:sz w:val="20"/>
        <w:lang w:val="en-GB" w:eastAsia="en-GB"/>
      </w:rPr>
      <w:t xml:space="preserve"> </w:t>
    </w:r>
    <w:r w:rsidR="006A4C93" w:rsidRPr="006A4C93">
      <w:rPr>
        <w:rFonts w:asciiTheme="majorHAnsi" w:eastAsiaTheme="majorEastAsia" w:hAnsiTheme="majorHAnsi" w:cstheme="majorBidi"/>
        <w:caps/>
        <w:noProof/>
        <w:color w:val="808080" w:themeColor="background1" w:themeShade="80"/>
        <w:kern w:val="28"/>
        <w:sz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C93" w:rsidRDefault="006A4C9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E797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14141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6A4C93" w:rsidRDefault="006A4C9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E797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CAE062B"/>
    <w:multiLevelType w:val="hybridMultilevel"/>
    <w:tmpl w:val="77BE2C34"/>
    <w:lvl w:ilvl="0" w:tplc="1AF8E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36FF9"/>
    <w:multiLevelType w:val="hybridMultilevel"/>
    <w:tmpl w:val="F9EC6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97"/>
    <w:rsid w:val="0000416F"/>
    <w:rsid w:val="00040772"/>
    <w:rsid w:val="00100613"/>
    <w:rsid w:val="001414E5"/>
    <w:rsid w:val="0015710E"/>
    <w:rsid w:val="001710BE"/>
    <w:rsid w:val="001E5DBD"/>
    <w:rsid w:val="001F321E"/>
    <w:rsid w:val="00213253"/>
    <w:rsid w:val="00356931"/>
    <w:rsid w:val="003A7F4F"/>
    <w:rsid w:val="004D279D"/>
    <w:rsid w:val="004E4E53"/>
    <w:rsid w:val="0055244F"/>
    <w:rsid w:val="005904BF"/>
    <w:rsid w:val="005A3243"/>
    <w:rsid w:val="005C631C"/>
    <w:rsid w:val="00667F3B"/>
    <w:rsid w:val="00683F9C"/>
    <w:rsid w:val="00684252"/>
    <w:rsid w:val="006A4C93"/>
    <w:rsid w:val="006B222E"/>
    <w:rsid w:val="006F3995"/>
    <w:rsid w:val="00725894"/>
    <w:rsid w:val="00802B6C"/>
    <w:rsid w:val="008F23EA"/>
    <w:rsid w:val="00916F42"/>
    <w:rsid w:val="009D02AE"/>
    <w:rsid w:val="009F2BF1"/>
    <w:rsid w:val="00A23C36"/>
    <w:rsid w:val="00A326FA"/>
    <w:rsid w:val="00A673A8"/>
    <w:rsid w:val="00A76B4F"/>
    <w:rsid w:val="00AE7971"/>
    <w:rsid w:val="00BA56BC"/>
    <w:rsid w:val="00BF21B5"/>
    <w:rsid w:val="00C633ED"/>
    <w:rsid w:val="00C72AD8"/>
    <w:rsid w:val="00DF4B97"/>
    <w:rsid w:val="00E13C9A"/>
    <w:rsid w:val="00E16A41"/>
    <w:rsid w:val="00EA0033"/>
    <w:rsid w:val="00F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72CB-9B8A-47FC-8F3D-1BE1DF2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ContactInfo">
    <w:name w:val="Contact Info"/>
    <w:link w:val="ContactInfoChar"/>
    <w:qFormat/>
    <w:rsid w:val="00040772"/>
    <w:pPr>
      <w:spacing w:after="0"/>
      <w:jc w:val="right"/>
    </w:pPr>
    <w:rPr>
      <w:b/>
      <w:color w:val="404040" w:themeColor="accent4" w:themeShade="80"/>
      <w:sz w:val="22"/>
      <w:szCs w:val="22"/>
      <w:lang w:eastAsia="en-US"/>
    </w:rPr>
  </w:style>
  <w:style w:type="character" w:customStyle="1" w:styleId="ContactInfoChar">
    <w:name w:val="Contact Info Char"/>
    <w:basedOn w:val="DefaultParagraphFont"/>
    <w:link w:val="ContactInfo"/>
    <w:rsid w:val="00040772"/>
    <w:rPr>
      <w:b/>
      <w:color w:val="404040" w:themeColor="accent4" w:themeShade="8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40772"/>
    <w:pPr>
      <w:spacing w:after="0"/>
    </w:pPr>
    <w:rPr>
      <w:color w:val="auto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bodytext">
    <w:name w:val="Section body text"/>
    <w:link w:val="SectionbodytextChar"/>
    <w:qFormat/>
    <w:rsid w:val="00040772"/>
    <w:pPr>
      <w:spacing w:after="0" w:line="276" w:lineRule="auto"/>
    </w:pPr>
    <w:rPr>
      <w:color w:val="000000" w:themeColor="text1"/>
      <w:sz w:val="20"/>
      <w:szCs w:val="22"/>
      <w:lang w:eastAsia="en-US"/>
    </w:rPr>
  </w:style>
  <w:style w:type="character" w:customStyle="1" w:styleId="SectionbodytextChar">
    <w:name w:val="Section body text Char"/>
    <w:basedOn w:val="DefaultParagraphFont"/>
    <w:link w:val="Sectionbodytext"/>
    <w:rsid w:val="00040772"/>
    <w:rPr>
      <w:color w:val="000000" w:themeColor="text1"/>
      <w:sz w:val="20"/>
      <w:szCs w:val="22"/>
      <w:lang w:eastAsia="en-US"/>
    </w:rPr>
  </w:style>
  <w:style w:type="paragraph" w:customStyle="1" w:styleId="Sectionbodytextbold">
    <w:name w:val="Section body text bold"/>
    <w:link w:val="SectionbodytextboldChar"/>
    <w:qFormat/>
    <w:rsid w:val="00040772"/>
    <w:pPr>
      <w:spacing w:after="0"/>
    </w:pPr>
    <w:rPr>
      <w:b/>
      <w:color w:val="000000" w:themeColor="text1"/>
      <w:sz w:val="20"/>
      <w:szCs w:val="22"/>
      <w:lang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040772"/>
    <w:rPr>
      <w:b/>
      <w:color w:val="000000" w:themeColor="text1"/>
      <w:sz w:val="2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0416F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7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cia%20Matthew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4CA97DD6E24286A47076F1D48E3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AC07-3248-4AFA-8FE3-8A752D60CA96}"/>
      </w:docPartPr>
      <w:docPartBody>
        <w:p w:rsidR="00787547" w:rsidRDefault="00814DB4">
          <w:pPr>
            <w:pStyle w:val="914CA97DD6E24286A47076F1D48E344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669B77EE804B6B82C3411502A3D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36426-E53E-4717-9BFB-3D4EC86A853F}"/>
      </w:docPartPr>
      <w:docPartBody>
        <w:p w:rsidR="00035097" w:rsidRDefault="00787547" w:rsidP="00787547">
          <w:pPr>
            <w:pStyle w:val="36669B77EE804B6B82C3411502A3D86B"/>
          </w:pPr>
          <w:r>
            <w:t>[M.A. in English]</w:t>
          </w:r>
        </w:p>
      </w:docPartBody>
    </w:docPart>
    <w:docPart>
      <w:docPartPr>
        <w:name w:val="879CDFF3E85B4EB9A9CDF8A778824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1DCA-F598-4100-85A6-B2277E272AF4}"/>
      </w:docPartPr>
      <w:docPartBody>
        <w:p w:rsidR="00603F08" w:rsidRDefault="00035097" w:rsidP="00035097">
          <w:pPr>
            <w:pStyle w:val="879CDFF3E85B4EB9A9CDF8A77882417C"/>
          </w:pPr>
          <w:r>
            <w:t>[Your Name]</w:t>
          </w:r>
        </w:p>
      </w:docPartBody>
    </w:docPart>
    <w:docPart>
      <w:docPartPr>
        <w:name w:val="045F15E73C264557ACE584030AAB3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71273-2D2F-410A-800C-B97C12B43141}"/>
      </w:docPartPr>
      <w:docPartBody>
        <w:p w:rsidR="00603F08" w:rsidRDefault="00035097" w:rsidP="00035097">
          <w:pPr>
            <w:pStyle w:val="045F15E73C264557ACE584030AAB38F6"/>
          </w:pPr>
          <w:r>
            <w:t>[Address, City, ST  ZIP Code]</w:t>
          </w:r>
        </w:p>
      </w:docPartBody>
    </w:docPart>
    <w:docPart>
      <w:docPartPr>
        <w:name w:val="E9F657309D834015969BABDABAE12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2463-838B-4FC1-B5F6-7536F7D2BB24}"/>
      </w:docPartPr>
      <w:docPartBody>
        <w:p w:rsidR="00603F08" w:rsidRDefault="00035097" w:rsidP="00035097">
          <w:pPr>
            <w:pStyle w:val="E9F657309D834015969BABDABAE128AB"/>
          </w:pPr>
          <w:r>
            <w:t>[Telephone]</w:t>
          </w:r>
        </w:p>
      </w:docPartBody>
    </w:docPart>
    <w:docPart>
      <w:docPartPr>
        <w:name w:val="B56B4447CB1E45EE8E7E4CEE61FA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66A64-AFAB-450C-9EB0-F397CE8A3DF4}"/>
      </w:docPartPr>
      <w:docPartBody>
        <w:p w:rsidR="00603F08" w:rsidRDefault="00035097" w:rsidP="00035097">
          <w:pPr>
            <w:pStyle w:val="B56B4447CB1E45EE8E7E4CEE61FA1269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B4"/>
    <w:rsid w:val="00035097"/>
    <w:rsid w:val="001B1520"/>
    <w:rsid w:val="00603F08"/>
    <w:rsid w:val="00787547"/>
    <w:rsid w:val="00814DB4"/>
    <w:rsid w:val="00A8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944A4B85C94090929CFAD103E3D47C">
    <w:name w:val="A1944A4B85C94090929CFAD103E3D47C"/>
  </w:style>
  <w:style w:type="paragraph" w:customStyle="1" w:styleId="9112428FBC584FE1A751A8952E96C762">
    <w:name w:val="9112428FBC584FE1A751A8952E96C762"/>
  </w:style>
  <w:style w:type="paragraph" w:customStyle="1" w:styleId="69041F174A65488BBA60E19E2795E725">
    <w:name w:val="69041F174A65488BBA60E19E2795E725"/>
  </w:style>
  <w:style w:type="paragraph" w:customStyle="1" w:styleId="F403344125BC421D9F6B07FA25295B17">
    <w:name w:val="F403344125BC421D9F6B07FA25295B17"/>
  </w:style>
  <w:style w:type="paragraph" w:customStyle="1" w:styleId="15CD2E702F2449A7805C1FC580CC7926">
    <w:name w:val="15CD2E702F2449A7805C1FC580CC7926"/>
  </w:style>
  <w:style w:type="paragraph" w:customStyle="1" w:styleId="BE6F1AE9389D4E339CE21863674EC3B4">
    <w:name w:val="BE6F1AE9389D4E339CE21863674EC3B4"/>
  </w:style>
  <w:style w:type="paragraph" w:customStyle="1" w:styleId="B188F9E67ECA4D78A18E8C3B20D4ABBA">
    <w:name w:val="B188F9E67ECA4D78A18E8C3B20D4ABBA"/>
  </w:style>
  <w:style w:type="paragraph" w:customStyle="1" w:styleId="FB237B60BEDC4C4B902AA544EB498A63">
    <w:name w:val="FB237B60BEDC4C4B902AA544EB498A63"/>
  </w:style>
  <w:style w:type="paragraph" w:customStyle="1" w:styleId="96271E6CA1E8488B94074E5246CB017F">
    <w:name w:val="96271E6CA1E8488B94074E5246CB017F"/>
  </w:style>
  <w:style w:type="character" w:styleId="PlaceholderText">
    <w:name w:val="Placeholder Text"/>
    <w:basedOn w:val="DefaultParagraphFont"/>
    <w:uiPriority w:val="99"/>
    <w:semiHidden/>
    <w:rsid w:val="00787547"/>
    <w:rPr>
      <w:color w:val="808080"/>
    </w:rPr>
  </w:style>
  <w:style w:type="paragraph" w:customStyle="1" w:styleId="914CA97DD6E24286A47076F1D48E344E">
    <w:name w:val="914CA97DD6E24286A47076F1D48E344E"/>
  </w:style>
  <w:style w:type="paragraph" w:customStyle="1" w:styleId="67B0D647919B4EDB93972570120B102B">
    <w:name w:val="67B0D647919B4EDB93972570120B102B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9FE49E50077F4E5BA8771A59BDCE346B">
    <w:name w:val="9FE49E50077F4E5BA8771A59BDCE346B"/>
  </w:style>
  <w:style w:type="paragraph" w:customStyle="1" w:styleId="0B7DF44ABF2346259915F4C26D4307A0">
    <w:name w:val="0B7DF44ABF2346259915F4C26D4307A0"/>
  </w:style>
  <w:style w:type="paragraph" w:customStyle="1" w:styleId="C9F2F2E020024DAD8546299CD48148D5">
    <w:name w:val="C9F2F2E020024DAD8546299CD48148D5"/>
  </w:style>
  <w:style w:type="paragraph" w:customStyle="1" w:styleId="395FCF39B3F5457485E9E0214D615ACB">
    <w:name w:val="395FCF39B3F5457485E9E0214D615ACB"/>
  </w:style>
  <w:style w:type="paragraph" w:customStyle="1" w:styleId="99539F7FF6B94968B5CCAF0442EFB993">
    <w:name w:val="99539F7FF6B94968B5CCAF0442EFB993"/>
  </w:style>
  <w:style w:type="paragraph" w:customStyle="1" w:styleId="14F4CFC47A3445AAAE036ABB065C8FA1">
    <w:name w:val="14F4CFC47A3445AAAE036ABB065C8FA1"/>
  </w:style>
  <w:style w:type="paragraph" w:customStyle="1" w:styleId="C72CA3D71B9A42A792F972E124CF254A">
    <w:name w:val="C72CA3D71B9A42A792F972E124CF254A"/>
  </w:style>
  <w:style w:type="paragraph" w:customStyle="1" w:styleId="36669B77EE804B6B82C3411502A3D86B">
    <w:name w:val="36669B77EE804B6B82C3411502A3D86B"/>
    <w:rsid w:val="00787547"/>
  </w:style>
  <w:style w:type="paragraph" w:customStyle="1" w:styleId="008FFD82728F495BA0B6A36201F57ABE">
    <w:name w:val="008FFD82728F495BA0B6A36201F57ABE"/>
    <w:rsid w:val="00787547"/>
  </w:style>
  <w:style w:type="paragraph" w:customStyle="1" w:styleId="3DC54678DCF640ECB42AB1B446291C5F">
    <w:name w:val="3DC54678DCF640ECB42AB1B446291C5F"/>
    <w:rsid w:val="00035097"/>
  </w:style>
  <w:style w:type="paragraph" w:customStyle="1" w:styleId="4AB5C181BFF24567A931731686BD7410">
    <w:name w:val="4AB5C181BFF24567A931731686BD7410"/>
    <w:rsid w:val="00035097"/>
  </w:style>
  <w:style w:type="paragraph" w:customStyle="1" w:styleId="442EEE513EA946E388623A518B13FF73">
    <w:name w:val="442EEE513EA946E388623A518B13FF73"/>
    <w:rsid w:val="00035097"/>
  </w:style>
  <w:style w:type="paragraph" w:customStyle="1" w:styleId="DD9FBCCDCFDD46F9BB29B7DB6E9F21FB">
    <w:name w:val="DD9FBCCDCFDD46F9BB29B7DB6E9F21FB"/>
    <w:rsid w:val="00035097"/>
  </w:style>
  <w:style w:type="paragraph" w:customStyle="1" w:styleId="5B8F06462ADB4C80B1FE86FBFD807912">
    <w:name w:val="5B8F06462ADB4C80B1FE86FBFD807912"/>
    <w:rsid w:val="00035097"/>
  </w:style>
  <w:style w:type="paragraph" w:customStyle="1" w:styleId="95A4ADF26DFC4B73A60D0561F3D1B97F">
    <w:name w:val="95A4ADF26DFC4B73A60D0561F3D1B97F"/>
    <w:rsid w:val="00035097"/>
  </w:style>
  <w:style w:type="paragraph" w:customStyle="1" w:styleId="70F19F219A734D4EBE13A74E5414F1A5">
    <w:name w:val="70F19F219A734D4EBE13A74E5414F1A5"/>
    <w:rsid w:val="00035097"/>
  </w:style>
  <w:style w:type="paragraph" w:customStyle="1" w:styleId="107C583B247140A6A0F66781041C82CF">
    <w:name w:val="107C583B247140A6A0F66781041C82CF"/>
    <w:rsid w:val="00035097"/>
  </w:style>
  <w:style w:type="paragraph" w:customStyle="1" w:styleId="8A5A4AF4EB864C7495A51C1990539974">
    <w:name w:val="8A5A4AF4EB864C7495A51C1990539974"/>
    <w:rsid w:val="00035097"/>
  </w:style>
  <w:style w:type="paragraph" w:customStyle="1" w:styleId="1C111FFE1A06426291EC4250B33D6459">
    <w:name w:val="1C111FFE1A06426291EC4250B33D6459"/>
    <w:rsid w:val="00035097"/>
  </w:style>
  <w:style w:type="paragraph" w:customStyle="1" w:styleId="B5ACEEF055E3430A8F47118EF814E99C">
    <w:name w:val="B5ACEEF055E3430A8F47118EF814E99C"/>
    <w:rsid w:val="00035097"/>
  </w:style>
  <w:style w:type="paragraph" w:customStyle="1" w:styleId="98E60AF74BD3409FADDD75EFE82C176C">
    <w:name w:val="98E60AF74BD3409FADDD75EFE82C176C"/>
    <w:rsid w:val="00035097"/>
  </w:style>
  <w:style w:type="paragraph" w:customStyle="1" w:styleId="AC0D2526FE71477AB613E41CF701FFAA">
    <w:name w:val="AC0D2526FE71477AB613E41CF701FFAA"/>
    <w:rsid w:val="00035097"/>
  </w:style>
  <w:style w:type="paragraph" w:customStyle="1" w:styleId="86BDB658F3D44EB1B0DCD707949AAF69">
    <w:name w:val="86BDB658F3D44EB1B0DCD707949AAF69"/>
    <w:rsid w:val="00035097"/>
  </w:style>
  <w:style w:type="paragraph" w:customStyle="1" w:styleId="879CDFF3E85B4EB9A9CDF8A77882417C">
    <w:name w:val="879CDFF3E85B4EB9A9CDF8A77882417C"/>
    <w:rsid w:val="00035097"/>
  </w:style>
  <w:style w:type="paragraph" w:customStyle="1" w:styleId="045F15E73C264557ACE584030AAB38F6">
    <w:name w:val="045F15E73C264557ACE584030AAB38F6"/>
    <w:rsid w:val="00035097"/>
  </w:style>
  <w:style w:type="paragraph" w:customStyle="1" w:styleId="E9F657309D834015969BABDABAE128AB">
    <w:name w:val="E9F657309D834015969BABDABAE128AB"/>
    <w:rsid w:val="00035097"/>
  </w:style>
  <w:style w:type="paragraph" w:customStyle="1" w:styleId="B56B4447CB1E45EE8E7E4CEE61FA1269">
    <w:name w:val="B56B4447CB1E45EE8E7E4CEE61FA1269"/>
    <w:rsid w:val="00035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Lp #50 Bravo Hill, Sangre Grande</CompanyAddress>
  <CompanyPhone>1(8680760-6317</CompanyPhone>
  <CompanyFax/>
  <CompanyEmail>thatflyguyghost@gmail.com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169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Hakeem Emmanuel</dc:creator>
  <cp:keywords/>
  <cp:lastModifiedBy>Untouched Soul</cp:lastModifiedBy>
  <cp:revision>7</cp:revision>
  <dcterms:created xsi:type="dcterms:W3CDTF">2015-01-17T16:16:00Z</dcterms:created>
  <dcterms:modified xsi:type="dcterms:W3CDTF">2015-04-20T14:51:00Z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