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48"/>
          <w:szCs w:val="48"/>
        </w:rPr>
        <w:alias w:val="Author"/>
        <w:tag w:val=""/>
        <w:id w:val="1246310863"/>
        <w:placeholder>
          <w:docPart w:val="BBF95319936C4B1B8D30F787AACDF4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05CB1E8" w14:textId="77777777" w:rsidR="00D258BD" w:rsidRPr="00D33BC2" w:rsidRDefault="009814DD">
          <w:pPr>
            <w:pStyle w:val="Title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D33BC2">
            <w:rPr>
              <w:rFonts w:ascii="Times New Roman" w:hAnsi="Times New Roman" w:cs="Times New Roman"/>
              <w:b/>
              <w:sz w:val="48"/>
              <w:szCs w:val="48"/>
            </w:rPr>
            <w:t>Chantal Amanda Mc intosh</w:t>
          </w:r>
        </w:p>
      </w:sdtContent>
    </w:sdt>
    <w:tbl>
      <w:tblPr>
        <w:tblStyle w:val="ResumeTable"/>
        <w:tblW w:w="5008" w:type="pct"/>
        <w:tblLook w:val="04A0" w:firstRow="1" w:lastRow="0" w:firstColumn="1" w:lastColumn="0" w:noHBand="0" w:noVBand="1"/>
        <w:tblDescription w:val="Contact Info"/>
      </w:tblPr>
      <w:tblGrid>
        <w:gridCol w:w="2592"/>
        <w:gridCol w:w="6495"/>
      </w:tblGrid>
      <w:tr w:rsidR="009814DD" w:rsidRPr="00D33BC2" w14:paraId="48CFD85A" w14:textId="77777777" w:rsidTr="00D33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426" w:type="pct"/>
          </w:tcPr>
          <w:p w14:paraId="2F220DE3" w14:textId="77777777" w:rsidR="00D258BD" w:rsidRPr="00D33BC2" w:rsidRDefault="00D258B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574" w:type="pct"/>
          </w:tcPr>
          <w:p w14:paraId="487B9A00" w14:textId="77777777" w:rsidR="00D258BD" w:rsidRPr="00D33BC2" w:rsidRDefault="00D258BD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9814DD" w14:paraId="567980A9" w14:textId="77777777" w:rsidTr="00D33BC2">
        <w:trPr>
          <w:trHeight w:val="2350"/>
        </w:trPr>
        <w:tc>
          <w:tcPr>
            <w:tcW w:w="1426" w:type="pct"/>
          </w:tcPr>
          <w:p w14:paraId="68ABD32D" w14:textId="77777777" w:rsidR="00D258BD" w:rsidRDefault="009814DD"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78E961A6" wp14:editId="2C541411">
                  <wp:extent cx="1067457" cy="1067457"/>
                  <wp:effectExtent l="76200" t="76200" r="132715" b="132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16619_200161423471930_938489819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457" cy="10674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pct"/>
          </w:tcPr>
          <w:p w14:paraId="22D1676D" w14:textId="77777777" w:rsidR="00D258BD" w:rsidRDefault="009814DD" w:rsidP="00A2444C">
            <w:pPr>
              <w:pStyle w:val="ContactInfo"/>
              <w:jc w:val="both"/>
            </w:pPr>
            <w:r>
              <w:t xml:space="preserve">Apt8, 19st, Beetham Estate, Laventille, Port of Spain, Trinidad, Trinidad and Tobago, West Indies </w:t>
            </w:r>
            <w:r w:rsidR="00C946C7">
              <w:t> </w:t>
            </w:r>
            <w:r w:rsidR="00C946C7">
              <w:rPr>
                <w:color w:val="A6A6A6" w:themeColor="background1" w:themeShade="A6"/>
              </w:rPr>
              <w:t>|</w:t>
            </w:r>
            <w:r w:rsidR="00C946C7">
              <w:t> </w:t>
            </w:r>
            <w:r>
              <w:t xml:space="preserve">1-(868)-317-8615/ 1-(868)-735-8063 </w:t>
            </w:r>
            <w:r w:rsidR="00C946C7">
              <w:t> </w:t>
            </w:r>
            <w:r w:rsidR="00C946C7">
              <w:rPr>
                <w:color w:val="A6A6A6" w:themeColor="background1" w:themeShade="A6"/>
              </w:rPr>
              <w:t>|</w:t>
            </w:r>
            <w:r w:rsidR="00C946C7">
              <w:t> </w:t>
            </w:r>
            <w:r>
              <w:t>twelvey-ann@hotmail.com</w:t>
            </w:r>
          </w:p>
        </w:tc>
      </w:tr>
    </w:tbl>
    <w:bookmarkEnd w:id="0"/>
    <w:p w14:paraId="0E49B8DA" w14:textId="77777777" w:rsidR="00D258BD" w:rsidRDefault="00C946C7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441"/>
        <w:gridCol w:w="7631"/>
      </w:tblGrid>
      <w:tr w:rsidR="00D258BD" w14:paraId="449D0D33" w14:textId="77777777" w:rsidTr="0012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7"/>
        </w:trPr>
        <w:tc>
          <w:tcPr>
            <w:tcW w:w="794" w:type="pct"/>
          </w:tcPr>
          <w:p w14:paraId="3D45346C" w14:textId="77777777" w:rsidR="00D258BD" w:rsidRDefault="00D258BD"/>
        </w:tc>
        <w:tc>
          <w:tcPr>
            <w:tcW w:w="4206" w:type="pct"/>
          </w:tcPr>
          <w:p w14:paraId="22F8FA0A" w14:textId="77777777" w:rsidR="00D258BD" w:rsidRDefault="00D258BD"/>
        </w:tc>
      </w:tr>
      <w:tr w:rsidR="00120E70" w14:paraId="52A679D2" w14:textId="77777777" w:rsidTr="00120E70">
        <w:tc>
          <w:tcPr>
            <w:tcW w:w="5000" w:type="pct"/>
            <w:gridSpan w:val="2"/>
          </w:tcPr>
          <w:p w14:paraId="037BE80E" w14:textId="52115E9F" w:rsidR="00120E70" w:rsidRDefault="00120E70" w:rsidP="00120E70">
            <w:pPr>
              <w:jc w:val="center"/>
            </w:pPr>
            <w:r w:rsidRPr="00A2444C">
              <w:t>I</w:t>
            </w:r>
            <w:r>
              <w:t xml:space="preserve"> am extremely motivated and passionate in whatever I choose to do. I have strong interpersonal and communication skills and know how to handle and deal with different kinds of people and circumstances. </w:t>
            </w:r>
            <w:r w:rsidRPr="00722844">
              <w:t>I enjoy the process of listening to a customer's problem and helping them find the right solution.</w:t>
            </w:r>
          </w:p>
          <w:p w14:paraId="43820B0C" w14:textId="7F67E881" w:rsidR="00120E70" w:rsidRDefault="00120E70" w:rsidP="00120E70">
            <w:pPr>
              <w:jc w:val="center"/>
            </w:pPr>
            <w:r w:rsidRPr="00722844">
              <w:t>I like the personal satisfaction of making customers happy.</w:t>
            </w:r>
            <w:r>
              <w:t xml:space="preserve"> I am also equally effective working independently and in cooperation with others.</w:t>
            </w:r>
          </w:p>
          <w:p w14:paraId="6EEE9A68" w14:textId="504F8889" w:rsidR="00120E70" w:rsidRDefault="00120E70" w:rsidP="00120E70">
            <w:pPr>
              <w:jc w:val="center"/>
            </w:pPr>
            <w:r>
              <w:t xml:space="preserve">I </w:t>
            </w:r>
            <w:r w:rsidRPr="00A2444C">
              <w:t>enjoy learning and I look forward to staying current on new trends and technologies, as well as systems and processes. As my academic record shows, I master new skills and information quickly. This is a perfect job opportunity for me.</w:t>
            </w:r>
          </w:p>
        </w:tc>
      </w:tr>
    </w:tbl>
    <w:p w14:paraId="579C58CF" w14:textId="77777777" w:rsidR="00D258BD" w:rsidRDefault="00C946C7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D258BD" w14:paraId="5A595719" w14:textId="77777777" w:rsidTr="002B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4"/>
        </w:trPr>
        <w:tc>
          <w:tcPr>
            <w:tcW w:w="913" w:type="pct"/>
          </w:tcPr>
          <w:p w14:paraId="2407F024" w14:textId="77777777" w:rsidR="00D258BD" w:rsidRDefault="00D258BD"/>
        </w:tc>
        <w:tc>
          <w:tcPr>
            <w:tcW w:w="4087" w:type="pct"/>
          </w:tcPr>
          <w:p w14:paraId="5F9460FB" w14:textId="77777777" w:rsidR="00D258BD" w:rsidRDefault="00D258BD"/>
        </w:tc>
      </w:tr>
      <w:tr w:rsidR="00D258BD" w14:paraId="4FA89BF7" w14:textId="77777777" w:rsidTr="00D258BD">
        <w:tc>
          <w:tcPr>
            <w:tcW w:w="913" w:type="pct"/>
          </w:tcPr>
          <w:p w14:paraId="306F32B9" w14:textId="77777777" w:rsidR="00D258BD" w:rsidRDefault="00D258BD"/>
        </w:tc>
        <w:tc>
          <w:tcPr>
            <w:tcW w:w="4087" w:type="pct"/>
          </w:tcPr>
          <w:p w14:paraId="34F9B87A" w14:textId="77777777" w:rsidR="00D258BD" w:rsidRDefault="00C946C7">
            <w:pPr>
              <w:pStyle w:val="Subsection"/>
            </w:pPr>
            <w:r>
              <w:t>Languages</w:t>
            </w:r>
          </w:p>
          <w:p w14:paraId="6B26EEEB" w14:textId="77777777" w:rsidR="00D258BD" w:rsidRDefault="009814DD" w:rsidP="009814DD">
            <w:pPr>
              <w:pStyle w:val="ListBullet"/>
            </w:pPr>
            <w:r>
              <w:t>English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D7D2C3A6CFFD4BFE86CFB1C5166949F6"/>
              </w:placeholder>
              <w15:repeatingSectionItem/>
            </w:sdtPr>
            <w:sdtEndPr/>
            <w:sdtContent>
              <w:tr w:rsidR="00D258BD" w14:paraId="351A74FF" w14:textId="77777777" w:rsidTr="00D258BD">
                <w:tc>
                  <w:tcPr>
                    <w:tcW w:w="913" w:type="pct"/>
                  </w:tcPr>
                  <w:p w14:paraId="12743078" w14:textId="77777777" w:rsidR="00D258BD" w:rsidRDefault="00D258BD"/>
                </w:tc>
                <w:tc>
                  <w:tcPr>
                    <w:tcW w:w="4087" w:type="pct"/>
                  </w:tcPr>
                  <w:p w14:paraId="0E7427FD" w14:textId="77777777" w:rsidR="00D258BD" w:rsidRDefault="00C946C7">
                    <w:pPr>
                      <w:pStyle w:val="Subsection"/>
                    </w:pPr>
                    <w:r>
                      <w:t>Software</w:t>
                    </w:r>
                  </w:p>
                  <w:p w14:paraId="192ED7D3" w14:textId="77777777" w:rsidR="00D258BD" w:rsidRDefault="00722844" w:rsidP="00722844">
                    <w:pPr>
                      <w:pStyle w:val="ListBullet"/>
                    </w:pPr>
                    <w:r>
                      <w:t xml:space="preserve"> </w:t>
                    </w:r>
                    <w:r w:rsidR="009814DD">
                      <w:t>Microsoft Word, Microsoft PowerPoint and Microsoft Excel</w:t>
                    </w:r>
                  </w:p>
                </w:tc>
              </w:tr>
            </w:sdtContent>
          </w:sdt>
        </w:sdtContent>
      </w:sdt>
    </w:tbl>
    <w:p w14:paraId="53072F14" w14:textId="77777777" w:rsidR="00D258BD" w:rsidRDefault="00C946C7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D258BD" w14:paraId="21680363" w14:textId="77777777" w:rsidTr="00D25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55A6074D" w14:textId="77777777" w:rsidR="00D258BD" w:rsidRDefault="00D258BD">
            <w:pPr>
              <w:spacing w:line="240" w:lineRule="auto"/>
            </w:pPr>
          </w:p>
        </w:tc>
        <w:tc>
          <w:tcPr>
            <w:tcW w:w="4087" w:type="pct"/>
          </w:tcPr>
          <w:p w14:paraId="5D730A89" w14:textId="77777777" w:rsidR="00D258BD" w:rsidRDefault="00D258BD">
            <w:pPr>
              <w:spacing w:line="240" w:lineRule="auto"/>
            </w:pPr>
          </w:p>
        </w:tc>
      </w:tr>
      <w:tr w:rsidR="00D258BD" w14:paraId="1F6D7919" w14:textId="77777777" w:rsidTr="00D258BD">
        <w:tc>
          <w:tcPr>
            <w:tcW w:w="913" w:type="pct"/>
          </w:tcPr>
          <w:p w14:paraId="2E56A9BC" w14:textId="77777777" w:rsidR="00D258BD" w:rsidRDefault="00D33BC2" w:rsidP="00A2444C">
            <w:pPr>
              <w:pStyle w:val="Date"/>
              <w:jc w:val="both"/>
            </w:pPr>
            <w:r>
              <w:t>2009-2015</w:t>
            </w:r>
          </w:p>
        </w:tc>
        <w:tc>
          <w:tcPr>
            <w:tcW w:w="4087" w:type="pct"/>
          </w:tcPr>
          <w:p w14:paraId="4DBA50B0" w14:textId="77777777" w:rsidR="00D258BD" w:rsidRDefault="009814DD" w:rsidP="00A2444C">
            <w:pPr>
              <w:pStyle w:val="Subsection"/>
              <w:jc w:val="both"/>
            </w:pPr>
            <w:r>
              <w:t>Secretary</w:t>
            </w:r>
            <w:r w:rsidR="00C946C7">
              <w:t>,  </w:t>
            </w:r>
            <w:r>
              <w:rPr>
                <w:rStyle w:val="Emphasis"/>
              </w:rPr>
              <w:t xml:space="preserve">Jordan’s Plumbing and Construction Services </w:t>
            </w:r>
          </w:p>
          <w:p w14:paraId="7FB63D09" w14:textId="77777777" w:rsidR="00D33BC2" w:rsidRPr="00D33BC2" w:rsidRDefault="00D33BC2" w:rsidP="00A2444C">
            <w:pPr>
              <w:pStyle w:val="Subsection"/>
              <w:numPr>
                <w:ilvl w:val="0"/>
                <w:numId w:val="6"/>
              </w:numPr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Used </w:t>
            </w:r>
            <w:r w:rsidRPr="00D33BC2">
              <w:rPr>
                <w:color w:val="595959" w:themeColor="text1" w:themeTint="A6"/>
              </w:rPr>
              <w:t>a variety of software packages, such as Microsoft Word, Outlook, PowerPoint, Excel, Access, etc., to produce correspondence and documents and maintain presentations, reco</w:t>
            </w:r>
            <w:r w:rsidR="00803FB8">
              <w:rPr>
                <w:color w:val="595959" w:themeColor="text1" w:themeTint="A6"/>
              </w:rPr>
              <w:t>rds, spreadsheets and databases</w:t>
            </w:r>
            <w:r w:rsidR="00A2444C">
              <w:rPr>
                <w:color w:val="595959" w:themeColor="text1" w:themeTint="A6"/>
              </w:rPr>
              <w:t>.</w:t>
            </w:r>
          </w:p>
          <w:p w14:paraId="0D507EF4" w14:textId="77777777" w:rsidR="00D33BC2" w:rsidRPr="00D33BC2" w:rsidRDefault="00A2444C" w:rsidP="00A2444C">
            <w:pPr>
              <w:pStyle w:val="Subsection"/>
              <w:numPr>
                <w:ilvl w:val="0"/>
                <w:numId w:val="6"/>
              </w:numPr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Devised </w:t>
            </w:r>
            <w:r w:rsidRPr="00D33BC2">
              <w:rPr>
                <w:color w:val="595959" w:themeColor="text1" w:themeTint="A6"/>
              </w:rPr>
              <w:t>and</w:t>
            </w:r>
            <w:r w:rsidR="00D33BC2" w:rsidRPr="00D33BC2">
              <w:rPr>
                <w:color w:val="595959" w:themeColor="text1" w:themeTint="A6"/>
              </w:rPr>
              <w:t xml:space="preserve"> maintain</w:t>
            </w:r>
            <w:r w:rsidR="00D33BC2">
              <w:rPr>
                <w:color w:val="595959" w:themeColor="text1" w:themeTint="A6"/>
              </w:rPr>
              <w:t>ed</w:t>
            </w:r>
            <w:r w:rsidR="00803FB8">
              <w:rPr>
                <w:color w:val="595959" w:themeColor="text1" w:themeTint="A6"/>
              </w:rPr>
              <w:t xml:space="preserve"> office systems</w:t>
            </w:r>
            <w:r>
              <w:rPr>
                <w:color w:val="595959" w:themeColor="text1" w:themeTint="A6"/>
              </w:rPr>
              <w:t>.</w:t>
            </w:r>
          </w:p>
          <w:p w14:paraId="642313B5" w14:textId="77777777" w:rsidR="00D33BC2" w:rsidRPr="00D33BC2" w:rsidRDefault="00A2444C" w:rsidP="00A2444C">
            <w:pPr>
              <w:pStyle w:val="Subsection"/>
              <w:numPr>
                <w:ilvl w:val="0"/>
                <w:numId w:val="6"/>
              </w:numPr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Attended</w:t>
            </w:r>
            <w:r w:rsidR="00D33BC2">
              <w:rPr>
                <w:color w:val="595959" w:themeColor="text1" w:themeTint="A6"/>
              </w:rPr>
              <w:t xml:space="preserve"> meetings, took minutes and kept</w:t>
            </w:r>
            <w:r w:rsidR="00803FB8">
              <w:rPr>
                <w:color w:val="595959" w:themeColor="text1" w:themeTint="A6"/>
              </w:rPr>
              <w:t xml:space="preserve"> notes</w:t>
            </w:r>
            <w:r>
              <w:rPr>
                <w:color w:val="595959" w:themeColor="text1" w:themeTint="A6"/>
              </w:rPr>
              <w:t>.</w:t>
            </w:r>
          </w:p>
          <w:p w14:paraId="30B7E205" w14:textId="77777777" w:rsidR="00D33BC2" w:rsidRPr="00D33BC2" w:rsidRDefault="00A2444C" w:rsidP="00A2444C">
            <w:pPr>
              <w:pStyle w:val="Subsection"/>
              <w:numPr>
                <w:ilvl w:val="0"/>
                <w:numId w:val="6"/>
              </w:numPr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Ordered</w:t>
            </w:r>
            <w:r w:rsidR="00D33BC2" w:rsidRPr="00D33BC2">
              <w:rPr>
                <w:color w:val="595959" w:themeColor="text1" w:themeTint="A6"/>
              </w:rPr>
              <w:t xml:space="preserve"> and maintain</w:t>
            </w:r>
            <w:r w:rsidR="00D33BC2">
              <w:rPr>
                <w:color w:val="595959" w:themeColor="text1" w:themeTint="A6"/>
              </w:rPr>
              <w:t xml:space="preserve">ed </w:t>
            </w:r>
            <w:r w:rsidR="00803FB8">
              <w:rPr>
                <w:color w:val="595959" w:themeColor="text1" w:themeTint="A6"/>
              </w:rPr>
              <w:t>stationery and equipment</w:t>
            </w:r>
            <w:r>
              <w:rPr>
                <w:color w:val="595959" w:themeColor="text1" w:themeTint="A6"/>
              </w:rPr>
              <w:t>.</w:t>
            </w:r>
          </w:p>
          <w:p w14:paraId="19669670" w14:textId="77777777" w:rsidR="00D33BC2" w:rsidRPr="00D33BC2" w:rsidRDefault="00A2444C" w:rsidP="00A2444C">
            <w:pPr>
              <w:pStyle w:val="Subsection"/>
              <w:numPr>
                <w:ilvl w:val="0"/>
                <w:numId w:val="6"/>
              </w:numPr>
              <w:jc w:val="both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Sorted</w:t>
            </w:r>
            <w:r w:rsidR="00D33BC2" w:rsidRPr="00D33BC2">
              <w:rPr>
                <w:color w:val="595959" w:themeColor="text1" w:themeTint="A6"/>
              </w:rPr>
              <w:t xml:space="preserve"> and distribut</w:t>
            </w:r>
            <w:r w:rsidR="00D33BC2">
              <w:rPr>
                <w:color w:val="595959" w:themeColor="text1" w:themeTint="A6"/>
              </w:rPr>
              <w:t>ed</w:t>
            </w:r>
            <w:r w:rsidR="00D33BC2" w:rsidRPr="00D33BC2">
              <w:rPr>
                <w:color w:val="595959" w:themeColor="text1" w:themeTint="A6"/>
              </w:rPr>
              <w:t xml:space="preserve"> incoming post and organize</w:t>
            </w:r>
            <w:r w:rsidR="00D33BC2">
              <w:rPr>
                <w:color w:val="595959" w:themeColor="text1" w:themeTint="A6"/>
              </w:rPr>
              <w:t>d</w:t>
            </w:r>
            <w:r w:rsidR="00D33BC2" w:rsidRPr="00D33BC2">
              <w:rPr>
                <w:color w:val="595959" w:themeColor="text1" w:themeTint="A6"/>
              </w:rPr>
              <w:t xml:space="preserve"> and sen</w:t>
            </w:r>
            <w:r w:rsidR="00D33BC2">
              <w:rPr>
                <w:color w:val="595959" w:themeColor="text1" w:themeTint="A6"/>
              </w:rPr>
              <w:t>t</w:t>
            </w:r>
            <w:r w:rsidR="00803FB8">
              <w:rPr>
                <w:color w:val="595959" w:themeColor="text1" w:themeTint="A6"/>
              </w:rPr>
              <w:t xml:space="preserve"> outgoing post</w:t>
            </w:r>
            <w:r>
              <w:rPr>
                <w:color w:val="595959" w:themeColor="text1" w:themeTint="A6"/>
              </w:rPr>
              <w:t>.</w:t>
            </w:r>
          </w:p>
          <w:p w14:paraId="0FA5F825" w14:textId="77777777" w:rsidR="00D258BD" w:rsidRDefault="00A2444C" w:rsidP="00A2444C">
            <w:pPr>
              <w:pStyle w:val="Subsection"/>
              <w:numPr>
                <w:ilvl w:val="0"/>
                <w:numId w:val="6"/>
              </w:numPr>
              <w:jc w:val="both"/>
              <w:rPr>
                <w:color w:val="595959" w:themeColor="text1" w:themeTint="A6"/>
              </w:rPr>
            </w:pPr>
            <w:r w:rsidRPr="00D33BC2">
              <w:rPr>
                <w:color w:val="595959" w:themeColor="text1" w:themeTint="A6"/>
              </w:rPr>
              <w:lastRenderedPageBreak/>
              <w:t>Organized</w:t>
            </w:r>
            <w:r w:rsidR="00D33BC2" w:rsidRPr="00D33BC2">
              <w:rPr>
                <w:color w:val="595959" w:themeColor="text1" w:themeTint="A6"/>
              </w:rPr>
              <w:t xml:space="preserve"> and stor</w:t>
            </w:r>
            <w:r w:rsidR="00803FB8">
              <w:rPr>
                <w:color w:val="595959" w:themeColor="text1" w:themeTint="A6"/>
              </w:rPr>
              <w:t>ed</w:t>
            </w:r>
            <w:r w:rsidR="00D33BC2" w:rsidRPr="00D33BC2">
              <w:rPr>
                <w:color w:val="595959" w:themeColor="text1" w:themeTint="A6"/>
              </w:rPr>
              <w:t xml:space="preserve"> paperwork, documents</w:t>
            </w:r>
            <w:r w:rsidR="00803FB8">
              <w:rPr>
                <w:color w:val="595959" w:themeColor="text1" w:themeTint="A6"/>
              </w:rPr>
              <w:t xml:space="preserve"> and computer-based information</w:t>
            </w:r>
            <w:r>
              <w:rPr>
                <w:color w:val="595959" w:themeColor="text1" w:themeTint="A6"/>
              </w:rPr>
              <w:t>.</w:t>
            </w:r>
          </w:p>
          <w:p w14:paraId="6D2D526B" w14:textId="77777777" w:rsidR="007D0265" w:rsidRDefault="007D0265" w:rsidP="007D0265">
            <w:pPr>
              <w:pStyle w:val="Subsection"/>
              <w:ind w:left="405"/>
              <w:jc w:val="both"/>
              <w:rPr>
                <w:color w:val="595959" w:themeColor="text1" w:themeTint="A6"/>
              </w:rPr>
            </w:pPr>
          </w:p>
          <w:p w14:paraId="7EBFCECD" w14:textId="77777777" w:rsidR="00A2444C" w:rsidRPr="00803FB8" w:rsidRDefault="00A2444C" w:rsidP="00A2444C">
            <w:pPr>
              <w:pStyle w:val="Subsection"/>
              <w:ind w:left="765"/>
              <w:jc w:val="both"/>
              <w:rPr>
                <w:color w:val="595959" w:themeColor="text1" w:themeTint="A6"/>
              </w:rPr>
            </w:pPr>
          </w:p>
        </w:tc>
      </w:tr>
      <w:tr w:rsidR="007D0265" w14:paraId="77CB5C78" w14:textId="77777777" w:rsidTr="00D258BD">
        <w:tc>
          <w:tcPr>
            <w:tcW w:w="913" w:type="pct"/>
          </w:tcPr>
          <w:p w14:paraId="45CB79D7" w14:textId="77777777" w:rsidR="007D0265" w:rsidRDefault="002B5399" w:rsidP="00A2444C">
            <w:pPr>
              <w:pStyle w:val="Date"/>
              <w:jc w:val="both"/>
            </w:pPr>
            <w:r>
              <w:lastRenderedPageBreak/>
              <w:t>2014-2015</w:t>
            </w:r>
          </w:p>
        </w:tc>
        <w:tc>
          <w:tcPr>
            <w:tcW w:w="4087" w:type="pct"/>
          </w:tcPr>
          <w:p w14:paraId="2A0E0B11" w14:textId="77777777" w:rsidR="007D0265" w:rsidRDefault="002B5399" w:rsidP="00A2444C">
            <w:pPr>
              <w:pStyle w:val="Subsection"/>
              <w:jc w:val="both"/>
            </w:pPr>
            <w:r>
              <w:t xml:space="preserve">Public Relation Officer for El Dorado East Secondary School Student Council </w:t>
            </w:r>
          </w:p>
        </w:tc>
      </w:tr>
    </w:tbl>
    <w:p w14:paraId="4FA76ADE" w14:textId="77777777" w:rsidR="00D258BD" w:rsidRDefault="00C946C7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D258BD" w14:paraId="51E67AE6" w14:textId="77777777" w:rsidTr="002B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4"/>
        </w:trPr>
        <w:tc>
          <w:tcPr>
            <w:tcW w:w="913" w:type="pct"/>
          </w:tcPr>
          <w:p w14:paraId="64BBA97A" w14:textId="77777777" w:rsidR="00D258BD" w:rsidRDefault="00D258BD">
            <w:pPr>
              <w:spacing w:line="240" w:lineRule="auto"/>
            </w:pPr>
          </w:p>
        </w:tc>
        <w:tc>
          <w:tcPr>
            <w:tcW w:w="4087" w:type="pct"/>
          </w:tcPr>
          <w:p w14:paraId="0E619D91" w14:textId="77777777" w:rsidR="00D258BD" w:rsidRDefault="00D258BD">
            <w:pPr>
              <w:spacing w:line="240" w:lineRule="auto"/>
            </w:pPr>
          </w:p>
        </w:tc>
      </w:tr>
      <w:tr w:rsidR="00D258BD" w14:paraId="2AD0B180" w14:textId="77777777" w:rsidTr="00D258BD">
        <w:tc>
          <w:tcPr>
            <w:tcW w:w="913" w:type="pct"/>
          </w:tcPr>
          <w:p w14:paraId="12059E60" w14:textId="77777777" w:rsidR="00D258BD" w:rsidRDefault="009814DD" w:rsidP="009814DD">
            <w:pPr>
              <w:pStyle w:val="Date"/>
            </w:pPr>
            <w:r>
              <w:t>2007- 2013</w:t>
            </w:r>
          </w:p>
        </w:tc>
        <w:tc>
          <w:tcPr>
            <w:tcW w:w="4087" w:type="pct"/>
          </w:tcPr>
          <w:p w14:paraId="7C999406" w14:textId="77777777" w:rsidR="00D258BD" w:rsidRDefault="002B5399" w:rsidP="009814DD">
            <w:pPr>
              <w:pStyle w:val="Subsection"/>
            </w:pPr>
            <w:r>
              <w:t xml:space="preserve">CXC / O’ LEVEL </w:t>
            </w:r>
            <w:r w:rsidR="009814DD">
              <w:t>PASSED SUBJECTS: ENGLISH LANGUAGE, ENGLISH LITERATURE, MATHEMATICS, PRINCIPLE OF ACCOUNTS, PRINCIPLE OF BUSINESS, HUMAN AND SOCIAL BIOLOGY, OFFICE ADMINISTRATION, ELECTRONIC DOCUMENTS AND PREPARATION MANAGEMENT</w:t>
            </w:r>
            <w:r w:rsidR="00C946C7">
              <w:t>,  </w:t>
            </w:r>
            <w:r w:rsidR="009814DD">
              <w:rPr>
                <w:rStyle w:val="Emphasis"/>
              </w:rPr>
              <w:t xml:space="preserve">El Dorado East Secondary School 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D7D2C3A6CFFD4BFE86CFB1C5166949F6"/>
              </w:placeholder>
              <w15:repeatingSectionItem/>
            </w:sdtPr>
            <w:sdtEndPr/>
            <w:sdtContent>
              <w:tr w:rsidR="00D258BD" w14:paraId="4E01B68F" w14:textId="77777777" w:rsidTr="00D258BD">
                <w:tc>
                  <w:tcPr>
                    <w:tcW w:w="913" w:type="pct"/>
                  </w:tcPr>
                  <w:p w14:paraId="23365724" w14:textId="77777777" w:rsidR="00D258BD" w:rsidRDefault="009814DD" w:rsidP="009814DD">
                    <w:pPr>
                      <w:pStyle w:val="Date"/>
                    </w:pPr>
                    <w:r>
                      <w:t>2013-2015</w:t>
                    </w:r>
                  </w:p>
                </w:tc>
                <w:tc>
                  <w:tcPr>
                    <w:tcW w:w="4087" w:type="pct"/>
                  </w:tcPr>
                  <w:p w14:paraId="76B9B92C" w14:textId="097177BF" w:rsidR="00D258BD" w:rsidRDefault="009814DD" w:rsidP="009814DD">
                    <w:pPr>
                      <w:pStyle w:val="Subsection"/>
                    </w:pPr>
                    <w:r>
                      <w:t>CAPE</w:t>
                    </w:r>
                    <w:r w:rsidR="002B5399">
                      <w:t xml:space="preserve"> / A’ LEVEL </w:t>
                    </w:r>
                    <w:r>
                      <w:t xml:space="preserve"> PASSES: CARIBBEAN STUDIES, ACCOUNTS, ECONOMICS</w:t>
                    </w:r>
                    <w:r w:rsidR="00C946C7">
                      <w:t>,</w:t>
                    </w:r>
                    <w:r w:rsidR="00120E70">
                      <w:t>COMMUNICATION STUDIES AND PURE MATHEMATICS</w:t>
                    </w:r>
                    <w:r w:rsidR="00C946C7">
                      <w:t>  </w:t>
                    </w:r>
                    <w:r>
                      <w:rPr>
                        <w:rStyle w:val="Emphasis"/>
                      </w:rPr>
                      <w:t xml:space="preserve">El Dorado East Secondary School </w:t>
                    </w:r>
                  </w:p>
                </w:tc>
              </w:tr>
            </w:sdtContent>
          </w:sdt>
        </w:sdtContent>
      </w:sdt>
    </w:tbl>
    <w:p w14:paraId="32C5633E" w14:textId="77777777" w:rsidR="007D0265" w:rsidRDefault="007D0265"/>
    <w:p w14:paraId="597D0C73" w14:textId="77777777" w:rsidR="007D0265" w:rsidRDefault="007D0265"/>
    <w:p w14:paraId="2D538A32" w14:textId="77777777" w:rsidR="007D0265" w:rsidRDefault="007D0265"/>
    <w:sectPr w:rsidR="007D0265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A00CF" w14:textId="77777777" w:rsidR="00B504D0" w:rsidRDefault="00B504D0">
      <w:pPr>
        <w:spacing w:after="0"/>
      </w:pPr>
      <w:r>
        <w:separator/>
      </w:r>
    </w:p>
    <w:p w14:paraId="25BDC484" w14:textId="77777777" w:rsidR="00B504D0" w:rsidRDefault="00B504D0"/>
  </w:endnote>
  <w:endnote w:type="continuationSeparator" w:id="0">
    <w:p w14:paraId="42AAA06E" w14:textId="77777777" w:rsidR="00B504D0" w:rsidRDefault="00B504D0">
      <w:pPr>
        <w:spacing w:after="0"/>
      </w:pPr>
      <w:r>
        <w:continuationSeparator/>
      </w:r>
    </w:p>
    <w:p w14:paraId="26D97F18" w14:textId="77777777" w:rsidR="00B504D0" w:rsidRDefault="00B50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46A63" w14:textId="77777777" w:rsidR="00D258BD" w:rsidRDefault="00C946C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20E7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CEEE21" w14:textId="77777777" w:rsidR="00B504D0" w:rsidRDefault="00B504D0">
      <w:pPr>
        <w:spacing w:after="0"/>
      </w:pPr>
      <w:r>
        <w:separator/>
      </w:r>
    </w:p>
    <w:p w14:paraId="74923D8E" w14:textId="77777777" w:rsidR="00B504D0" w:rsidRDefault="00B504D0"/>
  </w:footnote>
  <w:footnote w:type="continuationSeparator" w:id="0">
    <w:p w14:paraId="0AC22CA3" w14:textId="77777777" w:rsidR="00B504D0" w:rsidRDefault="00B504D0">
      <w:pPr>
        <w:spacing w:after="0"/>
      </w:pPr>
      <w:r>
        <w:continuationSeparator/>
      </w:r>
    </w:p>
    <w:p w14:paraId="5637290D" w14:textId="77777777" w:rsidR="00B504D0" w:rsidRDefault="00B504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1E52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57BD7"/>
    <w:multiLevelType w:val="hybridMultilevel"/>
    <w:tmpl w:val="57408A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DD"/>
    <w:rsid w:val="00120E70"/>
    <w:rsid w:val="002B5399"/>
    <w:rsid w:val="005C4FC0"/>
    <w:rsid w:val="00722844"/>
    <w:rsid w:val="007D0265"/>
    <w:rsid w:val="00803FB8"/>
    <w:rsid w:val="009814DD"/>
    <w:rsid w:val="00A2444C"/>
    <w:rsid w:val="00B504D0"/>
    <w:rsid w:val="00C946C7"/>
    <w:rsid w:val="00D258BD"/>
    <w:rsid w:val="00D3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5FC7"/>
  <w15:chartTrackingRefBased/>
  <w15:docId w15:val="{06AB9733-818A-4C41-A17F-C2EB97F1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F95319936C4B1B8D30F787AACDF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65264-937B-4CA7-ACE0-4453E83A22E1}"/>
      </w:docPartPr>
      <w:docPartBody>
        <w:p w:rsidR="00745328" w:rsidRDefault="00AC1490">
          <w:pPr>
            <w:pStyle w:val="BBF95319936C4B1B8D30F787AACDF4FA"/>
          </w:pPr>
          <w:r>
            <w:t>[Your Name]</w:t>
          </w:r>
        </w:p>
      </w:docPartBody>
    </w:docPart>
    <w:docPart>
      <w:docPartPr>
        <w:name w:val="D7D2C3A6CFFD4BFE86CFB1C516694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5F90-2AFA-45B7-B7C4-17BEB3C4E2E1}"/>
      </w:docPartPr>
      <w:docPartBody>
        <w:p w:rsidR="00745328" w:rsidRDefault="00AC1490">
          <w:pPr>
            <w:pStyle w:val="D7D2C3A6CFFD4BFE86CFB1C5166949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90"/>
    <w:rsid w:val="00745328"/>
    <w:rsid w:val="00AC1490"/>
    <w:rsid w:val="00E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F95319936C4B1B8D30F787AACDF4FA">
    <w:name w:val="BBF95319936C4B1B8D30F787AACDF4FA"/>
  </w:style>
  <w:style w:type="paragraph" w:customStyle="1" w:styleId="7BA85C8FCC0A415BBF315DE89EC0FC17">
    <w:name w:val="7BA85C8FCC0A415BBF315DE89EC0FC17"/>
  </w:style>
  <w:style w:type="paragraph" w:customStyle="1" w:styleId="959D0399F5084E4B9C625214EEF8C37E">
    <w:name w:val="959D0399F5084E4B9C625214EEF8C37E"/>
  </w:style>
  <w:style w:type="paragraph" w:customStyle="1" w:styleId="6988F09A21FE454287736A370457741C">
    <w:name w:val="6988F09A21FE454287736A370457741C"/>
  </w:style>
  <w:style w:type="paragraph" w:customStyle="1" w:styleId="0803BE9E0C444AFA84CD6F8714E882E9">
    <w:name w:val="0803BE9E0C444AFA84CD6F8714E882E9"/>
  </w:style>
  <w:style w:type="paragraph" w:customStyle="1" w:styleId="57D8B6AD19C6498C98F1512120E575E7">
    <w:name w:val="57D8B6AD19C6498C98F1512120E575E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D2C3A6CFFD4BFE86CFB1C5166949F6">
    <w:name w:val="D7D2C3A6CFFD4BFE86CFB1C5166949F6"/>
  </w:style>
  <w:style w:type="paragraph" w:customStyle="1" w:styleId="11B2247A75994954AC99AD1ED5F829A7">
    <w:name w:val="11B2247A75994954AC99AD1ED5F829A7"/>
  </w:style>
  <w:style w:type="paragraph" w:customStyle="1" w:styleId="9385A705EACE4A43AFBBB201F037588D">
    <w:name w:val="9385A705EACE4A43AFBBB201F037588D"/>
  </w:style>
  <w:style w:type="paragraph" w:customStyle="1" w:styleId="B3885DCA70934EFF813CEF752F284410">
    <w:name w:val="B3885DCA70934EFF813CEF752F284410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E5EE15427A2F4F39A7CA321D6813D2A9">
    <w:name w:val="E5EE15427A2F4F39A7CA321D6813D2A9"/>
  </w:style>
  <w:style w:type="paragraph" w:customStyle="1" w:styleId="0CC5FCFD708E4B50BE70BFBAECCD8AE3">
    <w:name w:val="0CC5FCFD708E4B50BE70BFBAECCD8AE3"/>
  </w:style>
  <w:style w:type="paragraph" w:customStyle="1" w:styleId="50D691049AF24FE488D70C17595EC61B">
    <w:name w:val="50D691049AF24FE488D70C17595EC61B"/>
  </w:style>
  <w:style w:type="paragraph" w:customStyle="1" w:styleId="346634DD414845B58834F0F3D3752BF6">
    <w:name w:val="346634DD414845B58834F0F3D3752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B1E8F-B606-4DDC-8F9B-578D9DD7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 Amanda Mc intosh</dc:creator>
  <cp:keywords/>
  <cp:lastModifiedBy>Chantal McIntosh</cp:lastModifiedBy>
  <cp:revision>4</cp:revision>
  <dcterms:created xsi:type="dcterms:W3CDTF">2015-06-26T19:46:00Z</dcterms:created>
  <dcterms:modified xsi:type="dcterms:W3CDTF">2015-08-31T01:04:00Z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