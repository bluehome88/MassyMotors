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79C05" w14:textId="77777777" w:rsidR="00715E59" w:rsidRDefault="00B06812">
      <w:pPr>
        <w:pStyle w:val="Name"/>
      </w:pPr>
      <w:r>
        <w:t xml:space="preserve">Tatyana Lutchmansingh </w:t>
      </w:r>
    </w:p>
    <w:p w14:paraId="19F93121" w14:textId="77777777" w:rsidR="00715E59" w:rsidRDefault="00B06812">
      <w:pPr>
        <w:pStyle w:val="ContactInfo"/>
      </w:pPr>
      <w:r>
        <w:t>Address- #6 Rochard Douglas Rd. Barrackpore</w:t>
      </w:r>
    </w:p>
    <w:p w14:paraId="07DE7324" w14:textId="19C335C8" w:rsidR="00B06812" w:rsidRDefault="004E3522">
      <w:pPr>
        <w:pStyle w:val="ContactInfo"/>
      </w:pPr>
      <w:r>
        <w:t>Phone- 380-5104</w:t>
      </w:r>
    </w:p>
    <w:p w14:paraId="132BFE30" w14:textId="60F8AC99" w:rsidR="004E3522" w:rsidRDefault="004E3522">
      <w:pPr>
        <w:pStyle w:val="ContactInfo"/>
      </w:pPr>
      <w:r>
        <w:t xml:space="preserve">Email- </w:t>
      </w:r>
      <w:r w:rsidR="009B018C">
        <w:t>tatyana.lutchmansingh@gmail.com</w:t>
      </w:r>
    </w:p>
    <w:p w14:paraId="7BF3EFBC" w14:textId="77777777" w:rsidR="00715E59" w:rsidRDefault="002C3526">
      <w:pPr>
        <w:pStyle w:val="Heading1"/>
      </w:pPr>
      <w:sdt>
        <w:sdtPr>
          <w:id w:val="-819804518"/>
          <w:placeholder>
            <w:docPart w:val="29B5C28C5A78764490C44ADA01206653"/>
          </w:placeholder>
          <w:temporary/>
          <w:showingPlcHdr/>
          <w15:appearance w15:val="hidden"/>
        </w:sdtPr>
        <w:sdtEndPr/>
        <w:sdtContent>
          <w:r w:rsidR="002071F1">
            <w:t>Skills Summary</w:t>
          </w:r>
        </w:sdtContent>
      </w:sdt>
    </w:p>
    <w:p w14:paraId="58410052" w14:textId="611F3AB8" w:rsidR="00715E59" w:rsidRDefault="00D072EC">
      <w:pPr>
        <w:spacing w:after="180"/>
      </w:pPr>
      <w:r>
        <w:t>To</w:t>
      </w:r>
      <w:r w:rsidR="00EC3BF3">
        <w:t xml:space="preserve"> succeed in an environment </w:t>
      </w:r>
      <w:r w:rsidR="00A64B19">
        <w:t xml:space="preserve">of growth and excellence </w:t>
      </w:r>
      <w:r w:rsidR="00D01699">
        <w:t xml:space="preserve">and attain a position </w:t>
      </w:r>
      <w:r w:rsidR="006240DE">
        <w:t xml:space="preserve">which provides me job satisfaction </w:t>
      </w:r>
      <w:r w:rsidR="006E3C3A">
        <w:t>and self developme</w:t>
      </w:r>
      <w:r w:rsidR="00CE7B21">
        <w:t>n</w:t>
      </w:r>
      <w:r w:rsidR="005B0C2E">
        <w:t xml:space="preserve">t, as well as, helps me achieve </w:t>
      </w:r>
      <w:r w:rsidR="00541440">
        <w:t>personal goals</w:t>
      </w:r>
      <w:r w:rsidR="002C6B3F">
        <w:t>, in addition to</w:t>
      </w:r>
      <w:r w:rsidR="00856F4F">
        <w:t>, organization objectives</w:t>
      </w:r>
      <w:r w:rsidR="00A802CF">
        <w:t>.</w:t>
      </w:r>
    </w:p>
    <w:p w14:paraId="1245FC6B" w14:textId="77777777" w:rsidR="006217A6" w:rsidRDefault="006217A6">
      <w:pPr>
        <w:spacing w:after="180"/>
      </w:pPr>
    </w:p>
    <w:p w14:paraId="59408086" w14:textId="77777777" w:rsidR="004A3AD7" w:rsidRDefault="004A3AD7" w:rsidP="004A3AD7">
      <w:r>
        <w:t>Work Experience:</w:t>
      </w:r>
    </w:p>
    <w:p w14:paraId="1A8F8107" w14:textId="77777777" w:rsidR="004A3AD7" w:rsidRDefault="004A3AD7" w:rsidP="004A3AD7">
      <w:r>
        <w:t>TTHTI Culinary Internship- July 2016-August 2016</w:t>
      </w:r>
    </w:p>
    <w:p w14:paraId="68FE5A24" w14:textId="0E55B60C" w:rsidR="004A3AD7" w:rsidRDefault="004A3AD7" w:rsidP="004A3AD7">
      <w:pPr>
        <w:spacing w:after="180"/>
      </w:pPr>
      <w:r>
        <w:t>Receptionist at Beauty Sanctuary- 2014-2016</w:t>
      </w:r>
    </w:p>
    <w:p w14:paraId="6E627F1C" w14:textId="52125E79" w:rsidR="00715E59" w:rsidRDefault="002C3526" w:rsidP="0037648D">
      <w:pPr>
        <w:pStyle w:val="Heading1"/>
      </w:pPr>
      <w:sdt>
        <w:sdtPr>
          <w:id w:val="-1150367223"/>
          <w:placeholder>
            <w:docPart w:val="2E01200D0DA04D44AEFE307A3CFCF892"/>
          </w:placeholder>
          <w:temporary/>
          <w:showingPlcHdr/>
          <w15:appearance w15:val="hidden"/>
        </w:sdtPr>
        <w:sdtEndPr/>
        <w:sdtContent>
          <w:r w:rsidR="002071F1">
            <w:t>Education</w:t>
          </w:r>
        </w:sdtContent>
      </w:sdt>
    </w:p>
    <w:p w14:paraId="73AEDA71" w14:textId="09C607DA" w:rsidR="00064154" w:rsidRPr="00064154" w:rsidRDefault="00064154" w:rsidP="00064154">
      <w:r>
        <w:t>Clarke Rochard Government Primary School</w:t>
      </w:r>
      <w:r w:rsidR="0037648D">
        <w:t>.                                         2002-2009</w:t>
      </w:r>
    </w:p>
    <w:p w14:paraId="61A4147E" w14:textId="4EBAE2FA" w:rsidR="000A36BF" w:rsidRDefault="00064154" w:rsidP="000A36BF">
      <w:r>
        <w:t xml:space="preserve">Naparima Girls High School.               </w:t>
      </w:r>
      <w:r w:rsidR="0037648D">
        <w:t xml:space="preserve">                                                        2009-2014</w:t>
      </w:r>
    </w:p>
    <w:p w14:paraId="31F2CE35" w14:textId="2590C101" w:rsidR="00252663" w:rsidRDefault="00252663" w:rsidP="000A36BF">
      <w:r>
        <w:t>-Certificate in Business Studies</w:t>
      </w:r>
    </w:p>
    <w:p w14:paraId="7AE3EA50" w14:textId="0AE51AE8" w:rsidR="00E96317" w:rsidRDefault="00E96317" w:rsidP="000A36BF">
      <w:r>
        <w:t>-</w:t>
      </w:r>
      <w:r w:rsidR="006217A6">
        <w:t>Certificate of Academic Excellence of CSEC Level</w:t>
      </w:r>
    </w:p>
    <w:p w14:paraId="0D27E64D" w14:textId="1FFD235A" w:rsidR="0037648D" w:rsidRDefault="0037648D" w:rsidP="000A36BF">
      <w:r>
        <w:t>Trinidad and Tobago Hosp</w:t>
      </w:r>
      <w:r w:rsidR="00A55ADB">
        <w:t>itality and Tourism Institute.                           2015-</w:t>
      </w:r>
      <w:r w:rsidR="005A5853">
        <w:t>Present</w:t>
      </w:r>
    </w:p>
    <w:p w14:paraId="4D41E3E0" w14:textId="5F764089" w:rsidR="005A5853" w:rsidRDefault="005A5853" w:rsidP="000A36BF">
      <w:r>
        <w:t>-Associate Degree in Culinary Management</w:t>
      </w:r>
    </w:p>
    <w:p w14:paraId="4959FC30" w14:textId="3E707276" w:rsidR="00F61E19" w:rsidRDefault="00F61E19" w:rsidP="000E323D"/>
    <w:p w14:paraId="756B44DF" w14:textId="1A9C9BF0" w:rsidR="000E323D" w:rsidRDefault="000E323D" w:rsidP="000E323D">
      <w:r>
        <w:t>Other</w:t>
      </w:r>
      <w:r w:rsidR="00F61E19">
        <w:t>:</w:t>
      </w:r>
    </w:p>
    <w:p w14:paraId="6C900152" w14:textId="451FFCCC" w:rsidR="000E323D" w:rsidRDefault="000E323D" w:rsidP="000E323D">
      <w:r>
        <w:t>YTEPP</w:t>
      </w:r>
    </w:p>
    <w:p w14:paraId="5DF95835" w14:textId="7CDC0F71" w:rsidR="00D7786C" w:rsidRDefault="00D7786C" w:rsidP="000E323D">
      <w:r>
        <w:t xml:space="preserve">Eco-Activist </w:t>
      </w:r>
      <w:r w:rsidR="003945D7">
        <w:t>Club</w:t>
      </w:r>
    </w:p>
    <w:p w14:paraId="0EAF8EB6" w14:textId="77777777" w:rsidR="00593E2B" w:rsidRDefault="003945D7" w:rsidP="00593E2B">
      <w:r>
        <w:t>Babysitting Services</w:t>
      </w:r>
    </w:p>
    <w:p w14:paraId="1063B9DD" w14:textId="653F0760" w:rsidR="00C561E9" w:rsidRDefault="00C561E9" w:rsidP="00593E2B">
      <w:r>
        <w:t xml:space="preserve">YMCA- </w:t>
      </w:r>
      <w:r w:rsidR="003C2FEA">
        <w:t>First Aid &amp; CPR</w:t>
      </w:r>
      <w:bookmarkStart w:id="0" w:name="_GoBack"/>
      <w:bookmarkEnd w:id="0"/>
    </w:p>
    <w:p w14:paraId="07864B77" w14:textId="484A5EE1" w:rsidR="00715E59" w:rsidRDefault="00715E59" w:rsidP="00593E2B"/>
    <w:p w14:paraId="202FF0F6" w14:textId="6A3BD1D9" w:rsidR="002467F3" w:rsidRPr="002467F3" w:rsidRDefault="002C3526" w:rsidP="002467F3">
      <w:pPr>
        <w:pStyle w:val="Heading1"/>
      </w:pPr>
      <w:sdt>
        <w:sdtPr>
          <w:id w:val="250401295"/>
          <w:placeholder>
            <w:docPart w:val="04DBBE079F5D214188A003B075E9032D"/>
          </w:placeholder>
          <w:temporary/>
          <w:showingPlcHdr/>
          <w15:appearance w15:val="hidden"/>
        </w:sdtPr>
        <w:sdtEndPr/>
        <w:sdtContent>
          <w:r w:rsidR="002071F1">
            <w:t>Awards and Acknowledgements</w:t>
          </w:r>
        </w:sdtContent>
      </w:sdt>
    </w:p>
    <w:p w14:paraId="0241C548" w14:textId="77777777" w:rsidR="00715E59" w:rsidRDefault="002C3526">
      <w:pPr>
        <w:pStyle w:val="Heading2"/>
      </w:pPr>
      <w:sdt>
        <w:sdtPr>
          <w:id w:val="-122928538"/>
          <w:placeholder>
            <w:docPart w:val="EF51A10EE0238140AEEBE12D32142A8B"/>
          </w:placeholder>
          <w:temporary/>
          <w:showingPlcHdr/>
          <w15:appearance w15:val="hidden"/>
        </w:sdtPr>
        <w:sdtEndPr/>
        <w:sdtContent>
          <w:r w:rsidR="002071F1">
            <w:t>Type of Award / Award Description</w:t>
          </w:r>
        </w:sdtContent>
      </w:sdt>
    </w:p>
    <w:p w14:paraId="05EFABA4" w14:textId="00C73655" w:rsidR="001B2828" w:rsidRDefault="00463910">
      <w:r>
        <w:t xml:space="preserve">TTHTI- </w:t>
      </w:r>
      <w:r w:rsidR="001B2828">
        <w:t>Academic Award</w:t>
      </w:r>
      <w:r>
        <w:t xml:space="preserve">/ Excellent Performance </w:t>
      </w:r>
    </w:p>
    <w:p w14:paraId="51BA0C73" w14:textId="77777777" w:rsidR="00593E2B" w:rsidRDefault="00593E2B"/>
    <w:p w14:paraId="697C77E2" w14:textId="6AC80F22" w:rsidR="00593E2B" w:rsidRDefault="00593E2B">
      <w:r>
        <w:t>Hobbies</w:t>
      </w:r>
    </w:p>
    <w:p w14:paraId="670FF8C8" w14:textId="78996E07" w:rsidR="00593E2B" w:rsidRDefault="00593E2B">
      <w:r>
        <w:t xml:space="preserve">-swimming </w:t>
      </w:r>
    </w:p>
    <w:p w14:paraId="4BC5A6B6" w14:textId="15AB3DEC" w:rsidR="00593E2B" w:rsidRDefault="00046D23">
      <w:r>
        <w:t>-baking</w:t>
      </w:r>
    </w:p>
    <w:p w14:paraId="07ED5E85" w14:textId="1626C91F" w:rsidR="004A3AD7" w:rsidRDefault="004A3AD7">
      <w:r>
        <w:t>-reading</w:t>
      </w:r>
    </w:p>
    <w:p w14:paraId="445FBB0E" w14:textId="13D27269" w:rsidR="00883D89" w:rsidRDefault="00883D89"/>
    <w:p w14:paraId="618D05A0" w14:textId="4CD6BFF3" w:rsidR="00CD2D43" w:rsidRDefault="003D1BC3">
      <w:r>
        <w:t>R</w:t>
      </w:r>
      <w:r w:rsidR="00F34CCE">
        <w:t xml:space="preserve">eferences </w:t>
      </w:r>
    </w:p>
    <w:p w14:paraId="6A666385" w14:textId="77777777" w:rsidR="00D532A7" w:rsidRDefault="00D532A7"/>
    <w:p w14:paraId="38E3B06B" w14:textId="110BACB5" w:rsidR="003D1BC3" w:rsidRDefault="004A3AD7">
      <w:r>
        <w:t>Available upon request</w:t>
      </w:r>
    </w:p>
    <w:sectPr w:rsidR="003D1BC3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0982B3" w14:textId="77777777" w:rsidR="002C3526" w:rsidRDefault="002C3526">
      <w:pPr>
        <w:spacing w:after="0" w:line="240" w:lineRule="auto"/>
      </w:pPr>
      <w:r>
        <w:separator/>
      </w:r>
    </w:p>
  </w:endnote>
  <w:endnote w:type="continuationSeparator" w:id="0">
    <w:p w14:paraId="47ACB510" w14:textId="77777777" w:rsidR="002C3526" w:rsidRDefault="002C3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6E1B10" w14:textId="77777777" w:rsidR="00715E59" w:rsidRDefault="002071F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61E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BA05E0" w14:textId="77777777" w:rsidR="002C3526" w:rsidRDefault="002C3526">
      <w:pPr>
        <w:spacing w:after="0" w:line="240" w:lineRule="auto"/>
      </w:pPr>
      <w:r>
        <w:separator/>
      </w:r>
    </w:p>
  </w:footnote>
  <w:footnote w:type="continuationSeparator" w:id="0">
    <w:p w14:paraId="31AF9A5C" w14:textId="77777777" w:rsidR="002C3526" w:rsidRDefault="002C3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D03AB1" w14:textId="77777777" w:rsidR="00715E59" w:rsidRDefault="002071F1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E08748F" wp14:editId="156C5F0E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96F938C" id="Group 4" o:spid="_x0000_s1026" alt="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 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 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2D5F3A" w14:textId="77777777" w:rsidR="00715E59" w:rsidRDefault="002071F1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9874C09" wp14:editId="567CFF10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854F472" id="Group 5" o:spid="_x0000_s1026" alt="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 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 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812"/>
    <w:rsid w:val="00046D23"/>
    <w:rsid w:val="00064154"/>
    <w:rsid w:val="000A36BF"/>
    <w:rsid w:val="000E323D"/>
    <w:rsid w:val="000F3E9D"/>
    <w:rsid w:val="00102790"/>
    <w:rsid w:val="00132CB4"/>
    <w:rsid w:val="001B2828"/>
    <w:rsid w:val="001B6178"/>
    <w:rsid w:val="001F2F18"/>
    <w:rsid w:val="002071F1"/>
    <w:rsid w:val="002467F3"/>
    <w:rsid w:val="00252663"/>
    <w:rsid w:val="00257C74"/>
    <w:rsid w:val="002C3526"/>
    <w:rsid w:val="002C6B3F"/>
    <w:rsid w:val="00324548"/>
    <w:rsid w:val="00330B94"/>
    <w:rsid w:val="00353477"/>
    <w:rsid w:val="0037648D"/>
    <w:rsid w:val="003945D7"/>
    <w:rsid w:val="003B17DE"/>
    <w:rsid w:val="003C2FEA"/>
    <w:rsid w:val="003D1BC3"/>
    <w:rsid w:val="00463910"/>
    <w:rsid w:val="004A3AD7"/>
    <w:rsid w:val="004D4AE1"/>
    <w:rsid w:val="004E3522"/>
    <w:rsid w:val="00541440"/>
    <w:rsid w:val="00547766"/>
    <w:rsid w:val="00572DA3"/>
    <w:rsid w:val="00593E2B"/>
    <w:rsid w:val="005A5853"/>
    <w:rsid w:val="005B0C2E"/>
    <w:rsid w:val="00615B68"/>
    <w:rsid w:val="006217A6"/>
    <w:rsid w:val="006240DE"/>
    <w:rsid w:val="006953CF"/>
    <w:rsid w:val="006E3C3A"/>
    <w:rsid w:val="00715E59"/>
    <w:rsid w:val="007B0B49"/>
    <w:rsid w:val="00824688"/>
    <w:rsid w:val="00827C8F"/>
    <w:rsid w:val="0083141E"/>
    <w:rsid w:val="00853970"/>
    <w:rsid w:val="00856F4F"/>
    <w:rsid w:val="00883D89"/>
    <w:rsid w:val="009272D5"/>
    <w:rsid w:val="009B018C"/>
    <w:rsid w:val="00A47A66"/>
    <w:rsid w:val="00A55ADB"/>
    <w:rsid w:val="00A64B19"/>
    <w:rsid w:val="00A802CF"/>
    <w:rsid w:val="00B06812"/>
    <w:rsid w:val="00BF4BF1"/>
    <w:rsid w:val="00C2705B"/>
    <w:rsid w:val="00C4412E"/>
    <w:rsid w:val="00C53921"/>
    <w:rsid w:val="00C561E9"/>
    <w:rsid w:val="00CD2D43"/>
    <w:rsid w:val="00CD532E"/>
    <w:rsid w:val="00CE7B21"/>
    <w:rsid w:val="00CF1B93"/>
    <w:rsid w:val="00D01699"/>
    <w:rsid w:val="00D072EC"/>
    <w:rsid w:val="00D532A7"/>
    <w:rsid w:val="00D7786C"/>
    <w:rsid w:val="00DE1EC5"/>
    <w:rsid w:val="00E53ECB"/>
    <w:rsid w:val="00E92A7D"/>
    <w:rsid w:val="00E96317"/>
    <w:rsid w:val="00EC3BF3"/>
    <w:rsid w:val="00F34CCE"/>
    <w:rsid w:val="00F526C0"/>
    <w:rsid w:val="00F61E19"/>
    <w:rsid w:val="00FA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A6F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0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ar/mobile/Containers/Data/Application/C376C909-242A-4E8B-BF3A-4D723AB1994D/Library/Application%20Support/Microsoft/AppData/Office/15.0/DTS/en-US%7bDBE2BCE6-9984-6747-AF9C-01520962DED9%7d/%7b51168A96-A125-8141-A3C4-61C492195A39%7dtf163921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9B5C28C5A78764490C44ADA01206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73599-15B4-5E46-8411-37548E6E4FBC}"/>
      </w:docPartPr>
      <w:docPartBody>
        <w:p w:rsidR="00384346" w:rsidRDefault="00CB2740">
          <w:pPr>
            <w:pStyle w:val="29B5C28C5A78764490C44ADA01206653"/>
          </w:pPr>
          <w:r>
            <w:t>Skills Summary</w:t>
          </w:r>
        </w:p>
      </w:docPartBody>
    </w:docPart>
    <w:docPart>
      <w:docPartPr>
        <w:name w:val="2E01200D0DA04D44AEFE307A3CFCF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4D5B3-AFDD-8642-855C-52B40FF8B199}"/>
      </w:docPartPr>
      <w:docPartBody>
        <w:p w:rsidR="00384346" w:rsidRDefault="00CB2740">
          <w:pPr>
            <w:pStyle w:val="2E01200D0DA04D44AEFE307A3CFCF892"/>
          </w:pPr>
          <w:r>
            <w:t>Education</w:t>
          </w:r>
        </w:p>
      </w:docPartBody>
    </w:docPart>
    <w:docPart>
      <w:docPartPr>
        <w:name w:val="04DBBE079F5D214188A003B075E90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7A4C3-79DB-5249-94C7-17A88E00D005}"/>
      </w:docPartPr>
      <w:docPartBody>
        <w:p w:rsidR="00384346" w:rsidRDefault="00CB2740">
          <w:pPr>
            <w:pStyle w:val="04DBBE079F5D214188A003B075E9032D"/>
          </w:pPr>
          <w:r>
            <w:t>Awards and Acknowledgements</w:t>
          </w:r>
        </w:p>
      </w:docPartBody>
    </w:docPart>
    <w:docPart>
      <w:docPartPr>
        <w:name w:val="EF51A10EE0238140AEEBE12D32142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C17D1-AD46-354E-A498-56B4883E5000}"/>
      </w:docPartPr>
      <w:docPartBody>
        <w:p w:rsidR="00384346" w:rsidRDefault="00CB2740">
          <w:pPr>
            <w:pStyle w:val="EF51A10EE0238140AEEBE12D32142A8B"/>
          </w:pPr>
          <w:r>
            <w:t>Type of Award / Award Description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740"/>
    <w:rsid w:val="00384346"/>
    <w:rsid w:val="005A2B6C"/>
    <w:rsid w:val="00AA056D"/>
    <w:rsid w:val="00B57307"/>
    <w:rsid w:val="00B924FE"/>
    <w:rsid w:val="00CB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AE44C5104B02499CA5663BDC863EE2">
    <w:name w:val="61AE44C5104B02499CA5663BDC863EE2"/>
  </w:style>
  <w:style w:type="paragraph" w:customStyle="1" w:styleId="852D5B6CDCEBEB478779F57DBC08E2B7">
    <w:name w:val="852D5B6CDCEBEB478779F57DBC08E2B7"/>
  </w:style>
  <w:style w:type="paragraph" w:customStyle="1" w:styleId="29B5C28C5A78764490C44ADA01206653">
    <w:name w:val="29B5C28C5A78764490C44ADA01206653"/>
  </w:style>
  <w:style w:type="paragraph" w:customStyle="1" w:styleId="2DF77320739E1C4C8A145DFCA39EC0A5">
    <w:name w:val="2DF77320739E1C4C8A145DFCA39EC0A5"/>
  </w:style>
  <w:style w:type="paragraph" w:customStyle="1" w:styleId="2E01200D0DA04D44AEFE307A3CFCF892">
    <w:name w:val="2E01200D0DA04D44AEFE307A3CFCF892"/>
  </w:style>
  <w:style w:type="paragraph" w:customStyle="1" w:styleId="D0DB5F75F251CC46A4C5C6C69BA63D98">
    <w:name w:val="D0DB5F75F251CC46A4C5C6C69BA63D98"/>
  </w:style>
  <w:style w:type="paragraph" w:customStyle="1" w:styleId="FE5CB889D4066140A4475B7BA044336F">
    <w:name w:val="FE5CB889D4066140A4475B7BA044336F"/>
  </w:style>
  <w:style w:type="paragraph" w:customStyle="1" w:styleId="61DA56509D45D042BA15EEB92A4D2024">
    <w:name w:val="61DA56509D45D042BA15EEB92A4D2024"/>
  </w:style>
  <w:style w:type="paragraph" w:customStyle="1" w:styleId="B051C60A9DD7404B8E77620ED437EAE0">
    <w:name w:val="B051C60A9DD7404B8E77620ED437EAE0"/>
  </w:style>
  <w:style w:type="paragraph" w:customStyle="1" w:styleId="95BF2A4D858F0B4C8F0D4CD00BD5F493">
    <w:name w:val="95BF2A4D858F0B4C8F0D4CD00BD5F493"/>
  </w:style>
  <w:style w:type="paragraph" w:customStyle="1" w:styleId="451966D4235D7B449BB8731900C898CE">
    <w:name w:val="451966D4235D7B449BB8731900C898CE"/>
  </w:style>
  <w:style w:type="paragraph" w:customStyle="1" w:styleId="04DBBE079F5D214188A003B075E9032D">
    <w:name w:val="04DBBE079F5D214188A003B075E9032D"/>
  </w:style>
  <w:style w:type="paragraph" w:customStyle="1" w:styleId="EF51A10EE0238140AEEBE12D32142A8B">
    <w:name w:val="EF51A10EE0238140AEEBE12D32142A8B"/>
  </w:style>
  <w:style w:type="paragraph" w:customStyle="1" w:styleId="A04F16301B914449B7D7CDD402025DAB">
    <w:name w:val="A04F16301B914449B7D7CDD402025D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{51168A96-A125-8141-A3C4-61C492195A39}tf16392120.dotx</Template>
  <TotalTime>23</TotalTime>
  <Pages>2</Pages>
  <Words>173</Words>
  <Characters>988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 Lutchmansingh</dc:creator>
  <cp:keywords/>
  <dc:description/>
  <cp:lastModifiedBy>Tatyana Lutchmansingh</cp:lastModifiedBy>
  <cp:revision>29</cp:revision>
  <dcterms:created xsi:type="dcterms:W3CDTF">2017-04-08T19:40:00Z</dcterms:created>
  <dcterms:modified xsi:type="dcterms:W3CDTF">2017-04-19T15:11:00Z</dcterms:modified>
</cp:coreProperties>
</file>