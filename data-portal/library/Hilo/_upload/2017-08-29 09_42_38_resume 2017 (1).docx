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FB" w:rsidRDefault="004927B9">
      <w:pPr>
        <w:pStyle w:val="Title"/>
      </w:pPr>
      <w:bookmarkStart w:id="0" w:name="_GoBack"/>
      <w:bookmarkEnd w:id="0"/>
      <w:r>
        <w:t>‍‍</w:t>
      </w:r>
      <w:sdt>
        <w:sdtPr>
          <w:alias w:val="Your Name"/>
          <w:tag w:val=""/>
          <w:id w:val="1246310863"/>
          <w:placeholder>
            <w:docPart w:val="04C587E12D3F4FF28B3D1086AC583E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900B7">
            <w:t>Mickeal Samburry</w:t>
          </w:r>
        </w:sdtContent>
      </w:sdt>
    </w:p>
    <w:p w:rsidR="004C61FB" w:rsidRDefault="00B82CA9">
      <w:sdt>
        <w:sdtPr>
          <w:alias w:val="Address"/>
          <w:tag w:val=""/>
          <w:id w:val="-593780209"/>
          <w:placeholder>
            <w:docPart w:val="0652EDF010674B17BB1E53522AC84D3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900B7">
            <w:t>44 Agnes Street, Marabella</w:t>
          </w:r>
        </w:sdtContent>
      </w:sdt>
      <w:r w:rsidR="004927B9">
        <w:t> | </w:t>
      </w:r>
      <w:sdt>
        <w:sdtPr>
          <w:alias w:val="Telephone"/>
          <w:tag w:val=""/>
          <w:id w:val="-1416317146"/>
          <w:placeholder>
            <w:docPart w:val="2B85A412D28E4EE5BC9E10AAE3E2776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900B7">
            <w:t>1868-308-6506</w:t>
          </w:r>
        </w:sdtContent>
      </w:sdt>
      <w:r w:rsidR="004927B9">
        <w:t> | </w:t>
      </w:r>
      <w:sdt>
        <w:sdtPr>
          <w:alias w:val="Email"/>
          <w:tag w:val=""/>
          <w:id w:val="-391963670"/>
          <w:placeholder>
            <w:docPart w:val="A278065BCA1E45C882412F6958BAF58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900B7">
            <w:t>mickealsamburry@gmail.com</w:t>
          </w:r>
        </w:sdtContent>
      </w:sdt>
    </w:p>
    <w:p w:rsidR="004C61FB" w:rsidRDefault="004927B9">
      <w:pPr>
        <w:pStyle w:val="SectionHeading"/>
        <w:spacing w:before="720"/>
      </w:pPr>
      <w:r>
        <w:t>Objective</w:t>
      </w:r>
    </w:p>
    <w:p w:rsidR="004C61FB" w:rsidRDefault="00A900B7" w:rsidP="00A900B7">
      <w:pPr>
        <w:pStyle w:val="ListBullet"/>
        <w:numPr>
          <w:ilvl w:val="0"/>
          <w:numId w:val="0"/>
        </w:numPr>
        <w:ind w:left="144"/>
      </w:pPr>
      <w:r w:rsidRPr="00A900B7">
        <w:t>I am a consistent, hardworking, highly motivated person. I enjoy working with the public. I know that I am a friendly, outgoing and dependable person. I am looking to improve my position in the work force, expand my knowledge and skills. I am also looking to establish short term employment in a friendly environment.</w:t>
      </w:r>
      <w:r>
        <w:t xml:space="preserve"> </w:t>
      </w:r>
    </w:p>
    <w:p w:rsidR="004C61FB" w:rsidRDefault="004927B9">
      <w:pPr>
        <w:pStyle w:val="SectionHeading"/>
      </w:pPr>
      <w:r>
        <w:t>Education</w:t>
      </w:r>
    </w:p>
    <w:p w:rsidR="00171536" w:rsidRDefault="00A900B7">
      <w:pPr>
        <w:pStyle w:val="Subsection"/>
        <w:spacing w:before="100"/>
      </w:pPr>
      <w:r>
        <w:t> </w:t>
      </w:r>
      <w:r w:rsidR="00171536">
        <w:t>Pleasantville secondary school cape 2015 – 2017</w:t>
      </w:r>
    </w:p>
    <w:p w:rsidR="00171536" w:rsidRPr="00171536" w:rsidRDefault="00171536">
      <w:pPr>
        <w:pStyle w:val="Subsection"/>
        <w:spacing w:before="100"/>
        <w:rPr>
          <w:b w:val="0"/>
        </w:rPr>
      </w:pPr>
      <w:r>
        <w:rPr>
          <w:b w:val="0"/>
        </w:rPr>
        <w:t>chemistry, biology, environmental science, communication studies</w:t>
      </w:r>
      <w:r w:rsidR="00D51AA9">
        <w:rPr>
          <w:b w:val="0"/>
        </w:rPr>
        <w:t xml:space="preserve">, caribbean studies. </w:t>
      </w:r>
    </w:p>
    <w:p w:rsidR="00171536" w:rsidRDefault="00171536">
      <w:pPr>
        <w:pStyle w:val="Subsection"/>
        <w:spacing w:before="100"/>
      </w:pPr>
    </w:p>
    <w:p w:rsidR="004C61FB" w:rsidRDefault="00A900B7">
      <w:pPr>
        <w:pStyle w:val="Subsection"/>
        <w:spacing w:before="100"/>
      </w:pPr>
      <w:r>
        <w:t>may/june csec 2015</w:t>
      </w:r>
      <w:r w:rsidR="004927B9">
        <w:t> | </w:t>
      </w:r>
      <w:r>
        <w:t>Marabella south secondary</w:t>
      </w:r>
    </w:p>
    <w:p w:rsidR="004C61FB" w:rsidRPr="00A545CF" w:rsidRDefault="00171536" w:rsidP="00A545CF">
      <w:pPr>
        <w:pStyle w:val="Subsection"/>
        <w:spacing w:before="100"/>
        <w:rPr>
          <w:b w:val="0"/>
        </w:rPr>
      </w:pPr>
      <w:r>
        <w:rPr>
          <w:b w:val="0"/>
        </w:rPr>
        <w:t>6 subjects – mathematics</w:t>
      </w:r>
      <w:r w:rsidR="00A76A9C">
        <w:rPr>
          <w:b w:val="0"/>
        </w:rPr>
        <w:t xml:space="preserve"> (grade 1)</w:t>
      </w:r>
      <w:r>
        <w:rPr>
          <w:b w:val="0"/>
        </w:rPr>
        <w:t>, english a</w:t>
      </w:r>
      <w:r w:rsidR="00A76A9C">
        <w:rPr>
          <w:b w:val="0"/>
        </w:rPr>
        <w:t>(grade 1)</w:t>
      </w:r>
      <w:r>
        <w:rPr>
          <w:b w:val="0"/>
        </w:rPr>
        <w:t>, biology</w:t>
      </w:r>
      <w:r w:rsidR="00A76A9C">
        <w:rPr>
          <w:b w:val="0"/>
        </w:rPr>
        <w:t>(grade 3)</w:t>
      </w:r>
      <w:r>
        <w:rPr>
          <w:b w:val="0"/>
        </w:rPr>
        <w:t>, chemistry</w:t>
      </w:r>
      <w:r w:rsidR="00A76A9C">
        <w:rPr>
          <w:b w:val="0"/>
        </w:rPr>
        <w:t>(grade 3)</w:t>
      </w:r>
      <w:r>
        <w:rPr>
          <w:b w:val="0"/>
        </w:rPr>
        <w:t>, agricultural science</w:t>
      </w:r>
      <w:r w:rsidR="00A76A9C">
        <w:rPr>
          <w:b w:val="0"/>
        </w:rPr>
        <w:t>( grade 2)</w:t>
      </w:r>
      <w:r>
        <w:rPr>
          <w:b w:val="0"/>
        </w:rPr>
        <w:t>, information technology</w:t>
      </w:r>
      <w:r w:rsidR="00A76A9C">
        <w:rPr>
          <w:b w:val="0"/>
        </w:rPr>
        <w:t xml:space="preserve"> (grade 2).</w:t>
      </w:r>
    </w:p>
    <w:p w:rsidR="004C61FB" w:rsidRDefault="00DD4AA8" w:rsidP="00DD4AA8">
      <w:pPr>
        <w:pStyle w:val="SectionHeading"/>
        <w:jc w:val="both"/>
      </w:pPr>
      <w:r>
        <w:t>Skills:</w:t>
      </w:r>
    </w:p>
    <w:p w:rsidR="00DD4AA8" w:rsidRDefault="00DD4AA8" w:rsidP="00DD4AA8">
      <w:pPr>
        <w:pStyle w:val="ListBullet"/>
      </w:pPr>
      <w:r>
        <w:t>Flexible, reliable and dependable hard-worker.</w:t>
      </w:r>
    </w:p>
    <w:p w:rsidR="00DD4AA8" w:rsidRDefault="00DD4AA8" w:rsidP="00DD4AA8">
      <w:pPr>
        <w:pStyle w:val="ListBullet"/>
      </w:pPr>
      <w:r>
        <w:t xml:space="preserve">Motivated self-starter with a strong desire to learn. </w:t>
      </w:r>
    </w:p>
    <w:p w:rsidR="00DD4AA8" w:rsidRDefault="00DD4AA8" w:rsidP="00DD4AA8">
      <w:pPr>
        <w:pStyle w:val="ListBullet"/>
      </w:pPr>
      <w:r>
        <w:t>Communicates well with others.</w:t>
      </w:r>
    </w:p>
    <w:p w:rsidR="00DD4AA8" w:rsidRDefault="00DD4AA8" w:rsidP="00DD4AA8">
      <w:pPr>
        <w:pStyle w:val="ListBullet"/>
      </w:pPr>
      <w:r>
        <w:t xml:space="preserve">Highly proficient at Mathematics. </w:t>
      </w:r>
    </w:p>
    <w:p w:rsidR="00DD4AA8" w:rsidRDefault="00F30958" w:rsidP="00DD4AA8">
      <w:pPr>
        <w:pStyle w:val="ListBullet"/>
      </w:pPr>
      <w:r>
        <w:t>Punctual</w:t>
      </w:r>
      <w:r w:rsidR="00DD4AA8">
        <w:t>.</w:t>
      </w:r>
    </w:p>
    <w:p w:rsidR="00DD4AA8" w:rsidRDefault="00D51AA9" w:rsidP="00DD4AA8">
      <w:pPr>
        <w:pStyle w:val="ListBullet"/>
      </w:pPr>
      <w:r>
        <w:t>Quick learner.</w:t>
      </w:r>
    </w:p>
    <w:p w:rsidR="004C61FB" w:rsidRDefault="004927B9">
      <w:pPr>
        <w:pStyle w:val="SectionHeading"/>
      </w:pPr>
      <w: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1ACEA3BBEEBB400BAA77478E9F51A981"/>
            </w:placeholder>
            <w15:repeatingSectionItem/>
          </w:sdtPr>
          <w:sdtEndPr/>
          <w:sdtContent>
            <w:p w:rsidR="0004029A" w:rsidRDefault="00DD4AA8" w:rsidP="0004029A">
              <w:pPr>
                <w:pStyle w:val="Subsection"/>
                <w:spacing w:before="0"/>
              </w:pPr>
              <w:r>
                <w:t>sales clerk</w:t>
              </w:r>
              <w:r w:rsidR="004927B9">
                <w:t> | </w:t>
              </w:r>
              <w:r>
                <w:t>francis fashion shoe locker</w:t>
              </w:r>
              <w:r w:rsidR="004927B9">
                <w:t> | </w:t>
              </w:r>
              <w:r>
                <w:t>july-august 2015</w:t>
              </w:r>
            </w:p>
            <w:p w:rsidR="0004029A" w:rsidRPr="0004029A" w:rsidRDefault="0004029A" w:rsidP="0004029A">
              <w:pPr>
                <w:pStyle w:val="Subsection"/>
                <w:spacing w:before="0"/>
                <w:rPr>
                  <w:b w:val="0"/>
                </w:rPr>
              </w:pPr>
              <w:r>
                <w:rPr>
                  <w:b w:val="0"/>
                </w:rPr>
                <w:t>high street, san fernando</w:t>
              </w:r>
            </w:p>
            <w:p w:rsidR="00DD4AA8" w:rsidRDefault="00A830C9" w:rsidP="00DD4AA8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Sale of Merchandise</w:t>
              </w:r>
            </w:p>
            <w:p w:rsidR="00FF54CA" w:rsidRDefault="00A830C9" w:rsidP="00A545CF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Housekeeping</w:t>
              </w:r>
            </w:p>
            <w:p w:rsidR="00FF54CA" w:rsidRDefault="00FF54CA" w:rsidP="00FF54CA">
              <w:pPr>
                <w:pStyle w:val="Subsection"/>
                <w:spacing w:before="0"/>
              </w:pPr>
              <w:r>
                <w:t>CONCESSION ATTEnDANT | CARIBBEAN CINEMAS 10| july-SEPTEMBER 2016</w:t>
              </w:r>
              <w:r w:rsidR="00D51AA9">
                <w:t xml:space="preserve"> / february- april 2017</w:t>
              </w:r>
            </w:p>
            <w:p w:rsidR="00FF54CA" w:rsidRDefault="00FF54CA" w:rsidP="00FF54CA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Housekeeping</w:t>
              </w:r>
            </w:p>
            <w:p w:rsidR="00FF54CA" w:rsidRPr="00FF54CA" w:rsidRDefault="00FF54CA" w:rsidP="00FF54CA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Invoicing</w:t>
              </w:r>
              <w:r w:rsidRPr="00FF54CA">
                <w:rPr>
                  <w:bCs/>
                </w:rPr>
                <w:t xml:space="preserve"> </w:t>
              </w:r>
            </w:p>
            <w:p w:rsidR="00A545CF" w:rsidRPr="00A545CF" w:rsidRDefault="00B82CA9" w:rsidP="00FF54CA">
              <w:pPr>
                <w:pStyle w:val="ListBullet"/>
                <w:numPr>
                  <w:ilvl w:val="0"/>
                  <w:numId w:val="0"/>
                </w:numPr>
                <w:ind w:left="1134" w:hanging="144"/>
                <w:rPr>
                  <w:bCs/>
                </w:rPr>
              </w:pPr>
            </w:p>
          </w:sdtContent>
        </w:sdt>
      </w:sdtContent>
    </w:sdt>
    <w:p w:rsidR="00A545CF" w:rsidRPr="00A545CF" w:rsidRDefault="00A545CF" w:rsidP="00A545CF">
      <w:pPr>
        <w:pStyle w:val="SectionHeading"/>
      </w:pPr>
      <w:r w:rsidRPr="00A545CF">
        <w:rPr>
          <w:b w:val="0"/>
          <w:bCs w:val="0"/>
          <w:caps/>
          <w:color w:val="404040" w:themeColor="text1" w:themeTint="BF"/>
        </w:rPr>
        <w:t xml:space="preserve"> </w:t>
      </w:r>
      <w:r>
        <w:t>References</w:t>
      </w:r>
    </w:p>
    <w:p w:rsidR="00FF54CA" w:rsidRDefault="00504F98" w:rsidP="00FF54CA">
      <w:r>
        <w:t>Tandia Jack: 347-4989</w:t>
      </w:r>
    </w:p>
    <w:p w:rsidR="00504F98" w:rsidRPr="00FF54CA" w:rsidRDefault="00504F98" w:rsidP="00FF54CA">
      <w:r>
        <w:t>Candice Holder: 366-6079</w:t>
      </w:r>
    </w:p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Pr="00FF54CA" w:rsidRDefault="00FF54CA" w:rsidP="00FF54CA"/>
    <w:p w:rsidR="00FF54CA" w:rsidRDefault="00FF54CA" w:rsidP="00FF54CA"/>
    <w:p w:rsidR="00FF54CA" w:rsidRDefault="00FF54CA" w:rsidP="00FF54CA"/>
    <w:p w:rsidR="004C61FB" w:rsidRPr="00FF54CA" w:rsidRDefault="004C61FB" w:rsidP="00FF54CA"/>
    <w:sectPr w:rsidR="004C61FB" w:rsidRPr="00FF54CA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A9" w:rsidRDefault="00B82CA9">
      <w:pPr>
        <w:spacing w:after="0"/>
      </w:pPr>
      <w:r>
        <w:separator/>
      </w:r>
    </w:p>
  </w:endnote>
  <w:endnote w:type="continuationSeparator" w:id="0">
    <w:p w:rsidR="00B82CA9" w:rsidRDefault="00B82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1FB" w:rsidRDefault="004927B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41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A9" w:rsidRDefault="00B82CA9">
      <w:pPr>
        <w:spacing w:after="0"/>
      </w:pPr>
      <w:r>
        <w:separator/>
      </w:r>
    </w:p>
  </w:footnote>
  <w:footnote w:type="continuationSeparator" w:id="0">
    <w:p w:rsidR="00B82CA9" w:rsidRDefault="00B82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134"/>
        </w:tabs>
        <w:ind w:left="1134" w:hanging="144"/>
      </w:pPr>
      <w:rPr>
        <w:rFonts w:ascii="Cambria" w:hAnsi="Cambria" w:hint="default"/>
      </w:rPr>
    </w:lvl>
  </w:abstractNum>
  <w:abstractNum w:abstractNumId="1" w15:restartNumberingAfterBreak="0">
    <w:nsid w:val="682A5E71"/>
    <w:multiLevelType w:val="hybridMultilevel"/>
    <w:tmpl w:val="B106A8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B7"/>
    <w:rsid w:val="0004029A"/>
    <w:rsid w:val="00171536"/>
    <w:rsid w:val="001D410D"/>
    <w:rsid w:val="0020763F"/>
    <w:rsid w:val="00234100"/>
    <w:rsid w:val="004927B9"/>
    <w:rsid w:val="004C61FB"/>
    <w:rsid w:val="00504F98"/>
    <w:rsid w:val="00A545CF"/>
    <w:rsid w:val="00A76A9C"/>
    <w:rsid w:val="00A830C9"/>
    <w:rsid w:val="00A900B7"/>
    <w:rsid w:val="00B82CA9"/>
    <w:rsid w:val="00D51AA9"/>
    <w:rsid w:val="00DD4AA8"/>
    <w:rsid w:val="00F30958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21C0-E949-445D-8EB2-14E6A11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C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CF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587E12D3F4FF28B3D1086AC583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62A7-47B4-46CC-AD97-53E060C157DC}"/>
      </w:docPartPr>
      <w:docPartBody>
        <w:p w:rsidR="00CC2452" w:rsidRDefault="00CC2452">
          <w:pPr>
            <w:pStyle w:val="04C587E12D3F4FF28B3D1086AC583E7E"/>
          </w:pPr>
          <w:r>
            <w:t>[Your Name]</w:t>
          </w:r>
        </w:p>
      </w:docPartBody>
    </w:docPart>
    <w:docPart>
      <w:docPartPr>
        <w:name w:val="0652EDF010674B17BB1E53522AC8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E0943-6BC3-4CDD-AC33-2C68DECC15FA}"/>
      </w:docPartPr>
      <w:docPartBody>
        <w:p w:rsidR="00CC2452" w:rsidRDefault="00CC2452">
          <w:pPr>
            <w:pStyle w:val="0652EDF010674B17BB1E53522AC84D3C"/>
          </w:pPr>
          <w:r>
            <w:t>[Address, City, ST  ZIP Code]</w:t>
          </w:r>
        </w:p>
      </w:docPartBody>
    </w:docPart>
    <w:docPart>
      <w:docPartPr>
        <w:name w:val="2B85A412D28E4EE5BC9E10AAE3E2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D7FFB-2BF2-43A6-A7D2-BB40D208324A}"/>
      </w:docPartPr>
      <w:docPartBody>
        <w:p w:rsidR="00CC2452" w:rsidRDefault="00CC2452">
          <w:pPr>
            <w:pStyle w:val="2B85A412D28E4EE5BC9E10AAE3E27764"/>
          </w:pPr>
          <w:r>
            <w:t>[Telephone]</w:t>
          </w:r>
        </w:p>
      </w:docPartBody>
    </w:docPart>
    <w:docPart>
      <w:docPartPr>
        <w:name w:val="A278065BCA1E45C882412F6958BAF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6F87-7AF8-41B1-8695-8D8C1DC3B786}"/>
      </w:docPartPr>
      <w:docPartBody>
        <w:p w:rsidR="00CC2452" w:rsidRDefault="00CC2452">
          <w:pPr>
            <w:pStyle w:val="A278065BCA1E45C882412F6958BAF58D"/>
          </w:pPr>
          <w:r>
            <w:t>[Email]</w:t>
          </w:r>
        </w:p>
      </w:docPartBody>
    </w:docPart>
    <w:docPart>
      <w:docPartPr>
        <w:name w:val="1ACEA3BBEEBB400BAA77478E9F51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F6FD-AB9F-49B9-BD63-367C95A9A220}"/>
      </w:docPartPr>
      <w:docPartBody>
        <w:p w:rsidR="00CC2452" w:rsidRDefault="00CC2452">
          <w:pPr>
            <w:pStyle w:val="1ACEA3BBEEBB400BAA77478E9F51A9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52"/>
    <w:rsid w:val="00884EB2"/>
    <w:rsid w:val="00B52935"/>
    <w:rsid w:val="00C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587E12D3F4FF28B3D1086AC583E7E">
    <w:name w:val="04C587E12D3F4FF28B3D1086AC583E7E"/>
  </w:style>
  <w:style w:type="paragraph" w:customStyle="1" w:styleId="0652EDF010674B17BB1E53522AC84D3C">
    <w:name w:val="0652EDF010674B17BB1E53522AC84D3C"/>
  </w:style>
  <w:style w:type="paragraph" w:customStyle="1" w:styleId="2B85A412D28E4EE5BC9E10AAE3E27764">
    <w:name w:val="2B85A412D28E4EE5BC9E10AAE3E27764"/>
  </w:style>
  <w:style w:type="paragraph" w:customStyle="1" w:styleId="A278065BCA1E45C882412F6958BAF58D">
    <w:name w:val="A278065BCA1E45C882412F6958BAF58D"/>
  </w:style>
  <w:style w:type="paragraph" w:customStyle="1" w:styleId="5D7B2BBF11AB4F7F986AF325113B30BA">
    <w:name w:val="5D7B2BBF11AB4F7F986AF325113B30BA"/>
  </w:style>
  <w:style w:type="paragraph" w:customStyle="1" w:styleId="A61D71D8C89C400993944B7E84387EB4">
    <w:name w:val="A61D71D8C89C400993944B7E84387EB4"/>
  </w:style>
  <w:style w:type="paragraph" w:customStyle="1" w:styleId="185433AAD210483EA4CEE2388A856602">
    <w:name w:val="185433AAD210483EA4CEE2388A856602"/>
  </w:style>
  <w:style w:type="paragraph" w:customStyle="1" w:styleId="00CFF82347C54809B853E0CAA1959738">
    <w:name w:val="00CFF82347C54809B853E0CAA1959738"/>
  </w:style>
  <w:style w:type="paragraph" w:customStyle="1" w:styleId="395FDB2CFFB84A719C775659A9D94B9D">
    <w:name w:val="395FDB2CFFB84A719C775659A9D94B9D"/>
  </w:style>
  <w:style w:type="character" w:styleId="PlaceholderText">
    <w:name w:val="Placeholder Text"/>
    <w:basedOn w:val="DefaultParagraphFont"/>
    <w:uiPriority w:val="99"/>
    <w:semiHidden/>
    <w:rsid w:val="00CC2452"/>
    <w:rPr>
      <w:color w:val="808080"/>
    </w:rPr>
  </w:style>
  <w:style w:type="paragraph" w:customStyle="1" w:styleId="1ACEA3BBEEBB400BAA77478E9F51A981">
    <w:name w:val="1ACEA3BBEEBB400BAA77478E9F51A981"/>
  </w:style>
  <w:style w:type="paragraph" w:customStyle="1" w:styleId="F92DA43428694AE7B904EC981E272702">
    <w:name w:val="F92DA43428694AE7B904EC981E27270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1E80627159C4002AB071BEC3427F368">
    <w:name w:val="61E80627159C4002AB071BEC3427F368"/>
  </w:style>
  <w:style w:type="paragraph" w:customStyle="1" w:styleId="D7602A11E0B142E79521580B4BA2C756">
    <w:name w:val="D7602A11E0B142E79521580B4BA2C756"/>
  </w:style>
  <w:style w:type="paragraph" w:customStyle="1" w:styleId="57DC15F87F3A4D23A1CECA9212A842AA">
    <w:name w:val="57DC15F87F3A4D23A1CECA9212A842AA"/>
  </w:style>
  <w:style w:type="paragraph" w:customStyle="1" w:styleId="4B8249CB94014818AF5C7D73DD28B1B2">
    <w:name w:val="4B8249CB94014818AF5C7D73DD28B1B2"/>
  </w:style>
  <w:style w:type="paragraph" w:customStyle="1" w:styleId="382671B959A74AFB92839D4FF1ABE28E">
    <w:name w:val="382671B959A74AFB92839D4FF1ABE28E"/>
  </w:style>
  <w:style w:type="paragraph" w:customStyle="1" w:styleId="262E63F120DF44769B671A6279E69892">
    <w:name w:val="262E63F120DF44769B671A6279E69892"/>
  </w:style>
  <w:style w:type="paragraph" w:customStyle="1" w:styleId="C548E7F8B5EB4C5986789B6A5C43E83A">
    <w:name w:val="C548E7F8B5EB4C5986789B6A5C43E83A"/>
  </w:style>
  <w:style w:type="paragraph" w:customStyle="1" w:styleId="C513CEB83EA14AA89651A8A8831B855C">
    <w:name w:val="C513CEB83EA14AA89651A8A8831B855C"/>
    <w:rsid w:val="00CC2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44 Agnes Street, Marabella</CompanyAddress>
  <CompanyPhone>1868-308-6506</CompanyPhone>
  <CompanyFax/>
  <CompanyEmail>mickealsamburry@gmail.com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Mickeal Samburry</dc:creator>
  <cp:keywords/>
  <cp:lastModifiedBy>Administrator</cp:lastModifiedBy>
  <cp:revision>2</cp:revision>
  <cp:lastPrinted>2016-06-08T13:48:00Z</cp:lastPrinted>
  <dcterms:created xsi:type="dcterms:W3CDTF">2017-06-24T17:23:00Z</dcterms:created>
  <dcterms:modified xsi:type="dcterms:W3CDTF">2017-06-24T17:23:00Z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