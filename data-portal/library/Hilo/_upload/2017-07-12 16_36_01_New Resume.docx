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2C9" w:rsidRPr="009A61BA" w:rsidRDefault="00D55921">
      <w:pPr>
        <w:pStyle w:val="ContactInfo"/>
        <w:rPr>
          <w:sz w:val="22"/>
          <w:szCs w:val="22"/>
        </w:rPr>
      </w:pPr>
      <w:r w:rsidRPr="009A61BA">
        <w:rPr>
          <w:sz w:val="22"/>
          <w:szCs w:val="22"/>
        </w:rPr>
        <w:t>Lot 397 Sou Sou Lands,</w:t>
      </w:r>
    </w:p>
    <w:p w:rsidR="00D55921" w:rsidRPr="009A61BA" w:rsidRDefault="00D55921">
      <w:pPr>
        <w:pStyle w:val="ContactInfo"/>
        <w:rPr>
          <w:sz w:val="22"/>
          <w:szCs w:val="22"/>
        </w:rPr>
      </w:pPr>
      <w:r w:rsidRPr="009A61BA">
        <w:rPr>
          <w:sz w:val="22"/>
          <w:szCs w:val="22"/>
        </w:rPr>
        <w:t>Carlsenfield,</w:t>
      </w:r>
    </w:p>
    <w:p w:rsidR="00D55921" w:rsidRPr="009A61BA" w:rsidRDefault="00D55921">
      <w:pPr>
        <w:pStyle w:val="ContactInfo"/>
        <w:rPr>
          <w:sz w:val="22"/>
          <w:szCs w:val="22"/>
        </w:rPr>
      </w:pPr>
      <w:r w:rsidRPr="009A61BA">
        <w:rPr>
          <w:sz w:val="22"/>
          <w:szCs w:val="22"/>
        </w:rPr>
        <w:t>Chaguanas.</w:t>
      </w:r>
    </w:p>
    <w:p w:rsidR="00E212C9" w:rsidRPr="009A61BA" w:rsidRDefault="009A61BA" w:rsidP="00D55921">
      <w:pPr>
        <w:pStyle w:val="ContactInfo"/>
        <w:rPr>
          <w:sz w:val="22"/>
          <w:szCs w:val="22"/>
        </w:rPr>
      </w:pPr>
      <w:r w:rsidRPr="009A61BA">
        <w:rPr>
          <w:sz w:val="22"/>
          <w:szCs w:val="22"/>
        </w:rPr>
        <w:t>492-1067</w:t>
      </w:r>
    </w:p>
    <w:p w:rsidR="00E212C9" w:rsidRPr="009A61BA" w:rsidRDefault="00904D20">
      <w:pPr>
        <w:pStyle w:val="Email"/>
        <w:rPr>
          <w:sz w:val="22"/>
          <w:szCs w:val="22"/>
        </w:rPr>
      </w:pPr>
      <w:r>
        <w:rPr>
          <w:sz w:val="22"/>
          <w:szCs w:val="22"/>
        </w:rPr>
        <w:t>Jamiematthews.</w:t>
      </w:r>
      <w:bookmarkStart w:id="0" w:name="_GoBack"/>
      <w:bookmarkEnd w:id="0"/>
      <w:r w:rsidR="00D55921" w:rsidRPr="009A61BA">
        <w:rPr>
          <w:sz w:val="22"/>
          <w:szCs w:val="22"/>
        </w:rPr>
        <w:t>j@gmail.com</w:t>
      </w:r>
    </w:p>
    <w:p w:rsidR="00E212C9" w:rsidRPr="009A61BA" w:rsidRDefault="00D55921">
      <w:pPr>
        <w:pStyle w:val="Name"/>
        <w:rPr>
          <w:sz w:val="22"/>
          <w:szCs w:val="22"/>
        </w:rPr>
      </w:pPr>
      <w:r w:rsidRPr="009A61BA">
        <w:rPr>
          <w:sz w:val="22"/>
          <w:szCs w:val="22"/>
        </w:rPr>
        <w:t xml:space="preserve">Jamie Matthews </w:t>
      </w:r>
    </w:p>
    <w:tbl>
      <w:tblPr>
        <w:tblStyle w:val="ResumeTable"/>
        <w:tblW w:w="5007" w:type="pct"/>
        <w:tblLook w:val="04A0" w:firstRow="1" w:lastRow="0" w:firstColumn="1" w:lastColumn="0" w:noHBand="0" w:noVBand="1"/>
        <w:tblCaption w:val="Resume layout table"/>
      </w:tblPr>
      <w:tblGrid>
        <w:gridCol w:w="2552"/>
        <w:gridCol w:w="7542"/>
      </w:tblGrid>
      <w:tr w:rsidR="00E212C9" w:rsidRPr="009A61BA" w:rsidTr="00F14BEC">
        <w:trPr>
          <w:trHeight w:val="1198"/>
        </w:trPr>
        <w:tc>
          <w:tcPr>
            <w:tcW w:w="2552" w:type="dxa"/>
            <w:tcMar>
              <w:right w:w="475" w:type="dxa"/>
            </w:tcMar>
          </w:tcPr>
          <w:p w:rsidR="00E212C9" w:rsidRPr="009A61BA" w:rsidRDefault="000A21CB">
            <w:pPr>
              <w:pStyle w:val="Heading1"/>
              <w:outlineLvl w:val="0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Objective</w:t>
            </w:r>
          </w:p>
        </w:tc>
        <w:tc>
          <w:tcPr>
            <w:tcW w:w="7542" w:type="dxa"/>
          </w:tcPr>
          <w:p w:rsidR="00E212C9" w:rsidRPr="009A61BA" w:rsidRDefault="00D55921" w:rsidP="0026510C">
            <w:pPr>
              <w:pStyle w:val="ResumeText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To gain opportunity where my skills and qualification can be used to contribute an organization success.</w:t>
            </w:r>
            <w:r w:rsidRPr="009A61BA">
              <w:rPr>
                <w:rFonts w:ascii="Open Sans" w:hAnsi="Open Sans"/>
                <w:color w:val="666666"/>
                <w:sz w:val="22"/>
                <w:szCs w:val="22"/>
                <w:shd w:val="clear" w:color="auto" w:fill="FFFFFF"/>
              </w:rPr>
              <w:t xml:space="preserve"> </w:t>
            </w:r>
            <w:r w:rsidRPr="009A61BA">
              <w:rPr>
                <w:color w:val="666666"/>
                <w:sz w:val="22"/>
                <w:szCs w:val="22"/>
                <w:shd w:val="clear" w:color="auto" w:fill="FFFFFF"/>
              </w:rPr>
              <w:t>Seek to work in an environment that will challenge me further; while allowing me to contribute to the continued growth and success of the organization.</w:t>
            </w:r>
            <w:r w:rsidRPr="009A61BA">
              <w:rPr>
                <w:rFonts w:ascii="Open Sans" w:hAnsi="Open Sans"/>
                <w:color w:val="666666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E212C9" w:rsidRPr="009A61BA" w:rsidTr="00F14BEC">
        <w:trPr>
          <w:trHeight w:val="2862"/>
        </w:trPr>
        <w:tc>
          <w:tcPr>
            <w:tcW w:w="2552" w:type="dxa"/>
            <w:tcMar>
              <w:right w:w="475" w:type="dxa"/>
            </w:tcMar>
          </w:tcPr>
          <w:p w:rsidR="00E212C9" w:rsidRPr="009A61BA" w:rsidRDefault="000A21CB">
            <w:pPr>
              <w:pStyle w:val="Heading1"/>
              <w:outlineLvl w:val="0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Skills &amp; Abilities</w:t>
            </w:r>
          </w:p>
        </w:tc>
        <w:tc>
          <w:tcPr>
            <w:tcW w:w="7542" w:type="dxa"/>
          </w:tcPr>
          <w:p w:rsidR="00E212C9" w:rsidRPr="009A61BA" w:rsidRDefault="0026510C" w:rsidP="0026510C">
            <w:pPr>
              <w:pStyle w:val="ResumeText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Computer Literacy</w:t>
            </w:r>
          </w:p>
          <w:p w:rsidR="0026510C" w:rsidRPr="009A61BA" w:rsidRDefault="0026510C" w:rsidP="0026510C">
            <w:pPr>
              <w:pStyle w:val="Resume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Microsoft Excel</w:t>
            </w:r>
          </w:p>
          <w:p w:rsidR="0026510C" w:rsidRPr="009A61BA" w:rsidRDefault="0026510C" w:rsidP="0026510C">
            <w:pPr>
              <w:pStyle w:val="Resume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Microsoft Word</w:t>
            </w:r>
          </w:p>
          <w:p w:rsidR="0026510C" w:rsidRPr="009A61BA" w:rsidRDefault="0026510C" w:rsidP="0026510C">
            <w:pPr>
              <w:pStyle w:val="Resume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 xml:space="preserve">Microsoft PowerPoint </w:t>
            </w:r>
          </w:p>
          <w:p w:rsidR="0026510C" w:rsidRPr="009A61BA" w:rsidRDefault="0026510C" w:rsidP="0026510C">
            <w:pPr>
              <w:pStyle w:val="Resume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Internet and Email</w:t>
            </w:r>
          </w:p>
          <w:p w:rsidR="0026510C" w:rsidRPr="009A61BA" w:rsidRDefault="0026510C" w:rsidP="0026510C">
            <w:pPr>
              <w:pStyle w:val="Resume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Windows Explore</w:t>
            </w:r>
          </w:p>
          <w:p w:rsidR="0026510C" w:rsidRPr="009A61BA" w:rsidRDefault="0026510C" w:rsidP="0026510C">
            <w:pPr>
              <w:pStyle w:val="ResumeText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 xml:space="preserve">Member of CTS College Event Committee </w:t>
            </w:r>
          </w:p>
          <w:p w:rsidR="0026510C" w:rsidRPr="009A61BA" w:rsidRDefault="0026510C" w:rsidP="0026510C">
            <w:pPr>
              <w:pStyle w:val="ResumeText"/>
              <w:rPr>
                <w:sz w:val="22"/>
                <w:szCs w:val="22"/>
              </w:rPr>
            </w:pPr>
          </w:p>
        </w:tc>
      </w:tr>
      <w:tr w:rsidR="00E212C9" w:rsidRPr="009A61BA" w:rsidTr="00F14BEC">
        <w:trPr>
          <w:trHeight w:val="4825"/>
        </w:trPr>
        <w:tc>
          <w:tcPr>
            <w:tcW w:w="2552" w:type="dxa"/>
            <w:tcMar>
              <w:right w:w="475" w:type="dxa"/>
            </w:tcMar>
          </w:tcPr>
          <w:p w:rsidR="00E212C9" w:rsidRPr="009A61BA" w:rsidRDefault="000A21CB">
            <w:pPr>
              <w:pStyle w:val="Heading1"/>
              <w:outlineLvl w:val="0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Experience</w:t>
            </w:r>
          </w:p>
        </w:tc>
        <w:tc>
          <w:tcPr>
            <w:tcW w:w="7542" w:type="dxa"/>
          </w:tcPr>
          <w:p w:rsidR="00E212C9" w:rsidRPr="009A61BA" w:rsidRDefault="0026510C">
            <w:pPr>
              <w:pStyle w:val="Heading2"/>
              <w:outlineLvl w:val="1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 xml:space="preserve">Phierce plus, Barataria </w:t>
            </w:r>
          </w:p>
          <w:p w:rsidR="00E212C9" w:rsidRPr="009A61BA" w:rsidRDefault="0026510C">
            <w:pPr>
              <w:pStyle w:val="ResumeText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June 2015- Dec 2015</w:t>
            </w:r>
          </w:p>
          <w:p w:rsidR="00E212C9" w:rsidRPr="009A61BA" w:rsidRDefault="0026510C" w:rsidP="0026510C">
            <w:pPr>
              <w:pStyle w:val="Resume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 xml:space="preserve">Operates office equipment’s </w:t>
            </w:r>
          </w:p>
          <w:p w:rsidR="0026510C" w:rsidRPr="009A61BA" w:rsidRDefault="0026510C" w:rsidP="0026510C">
            <w:pPr>
              <w:pStyle w:val="Resume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Provides pricing and delivery information, process orders and prepares cash reports</w:t>
            </w:r>
          </w:p>
          <w:p w:rsidR="0026510C" w:rsidRPr="009A61BA" w:rsidRDefault="0026510C" w:rsidP="0026510C">
            <w:pPr>
              <w:pStyle w:val="Resume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Sets up new accounts, maintains record, prepares reports and performs work processing assignments and related clerical duties</w:t>
            </w:r>
          </w:p>
          <w:p w:rsidR="0026510C" w:rsidRPr="009A61BA" w:rsidRDefault="0026510C" w:rsidP="0026510C">
            <w:pPr>
              <w:pStyle w:val="Resume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 xml:space="preserve">Solicits sales of new additional service  </w:t>
            </w:r>
          </w:p>
          <w:p w:rsidR="0026510C" w:rsidRPr="009A61BA" w:rsidRDefault="0026510C" w:rsidP="0026510C">
            <w:pPr>
              <w:pStyle w:val="ResumeText"/>
              <w:ind w:left="360"/>
              <w:rPr>
                <w:sz w:val="22"/>
                <w:szCs w:val="22"/>
              </w:rPr>
            </w:pPr>
          </w:p>
          <w:p w:rsidR="00E212C9" w:rsidRPr="009A61BA" w:rsidRDefault="0026510C">
            <w:pPr>
              <w:pStyle w:val="Heading2"/>
              <w:outlineLvl w:val="1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 xml:space="preserve">tru fit garments detour, price plaza chaguanas </w:t>
            </w:r>
          </w:p>
          <w:p w:rsidR="00E212C9" w:rsidRPr="009A61BA" w:rsidRDefault="0026510C">
            <w:pPr>
              <w:pStyle w:val="ResumeText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December 21</w:t>
            </w:r>
            <w:r w:rsidRPr="009A61BA">
              <w:rPr>
                <w:sz w:val="22"/>
                <w:szCs w:val="22"/>
                <w:vertAlign w:val="superscript"/>
              </w:rPr>
              <w:t>st</w:t>
            </w:r>
            <w:r w:rsidRPr="009A61BA">
              <w:rPr>
                <w:sz w:val="22"/>
                <w:szCs w:val="22"/>
              </w:rPr>
              <w:t xml:space="preserve"> 2016 – February 13</w:t>
            </w:r>
            <w:r w:rsidRPr="009A61BA">
              <w:rPr>
                <w:sz w:val="22"/>
                <w:szCs w:val="22"/>
                <w:vertAlign w:val="superscript"/>
              </w:rPr>
              <w:t>th</w:t>
            </w:r>
            <w:r w:rsidRPr="009A61BA">
              <w:rPr>
                <w:sz w:val="22"/>
                <w:szCs w:val="22"/>
              </w:rPr>
              <w:t xml:space="preserve"> 2017</w:t>
            </w:r>
          </w:p>
          <w:p w:rsidR="00E212C9" w:rsidRPr="009A61BA" w:rsidRDefault="0026510C" w:rsidP="0026510C">
            <w:pPr>
              <w:pStyle w:val="ResumeTex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 xml:space="preserve">Attending to customers </w:t>
            </w:r>
          </w:p>
          <w:p w:rsidR="0026510C" w:rsidRPr="009A61BA" w:rsidRDefault="0026510C" w:rsidP="0026510C">
            <w:pPr>
              <w:pStyle w:val="ResumeTex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 xml:space="preserve">Checking stocks </w:t>
            </w:r>
          </w:p>
          <w:p w:rsidR="0026510C" w:rsidRPr="009A61BA" w:rsidRDefault="0026510C" w:rsidP="0026510C">
            <w:pPr>
              <w:pStyle w:val="ResumeText"/>
              <w:ind w:left="720"/>
              <w:rPr>
                <w:sz w:val="22"/>
                <w:szCs w:val="22"/>
              </w:rPr>
            </w:pPr>
          </w:p>
        </w:tc>
      </w:tr>
      <w:tr w:rsidR="00E212C9" w:rsidRPr="009A61BA" w:rsidTr="00F14BEC">
        <w:trPr>
          <w:trHeight w:val="2892"/>
        </w:trPr>
        <w:tc>
          <w:tcPr>
            <w:tcW w:w="2552" w:type="dxa"/>
            <w:tcMar>
              <w:right w:w="475" w:type="dxa"/>
            </w:tcMar>
          </w:tcPr>
          <w:p w:rsidR="00E212C9" w:rsidRPr="009A61BA" w:rsidRDefault="000A21CB">
            <w:pPr>
              <w:pStyle w:val="Heading1"/>
              <w:outlineLvl w:val="0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lastRenderedPageBreak/>
              <w:t>Education</w:t>
            </w:r>
          </w:p>
        </w:tc>
        <w:tc>
          <w:tcPr>
            <w:tcW w:w="7542" w:type="dxa"/>
          </w:tcPr>
          <w:p w:rsidR="00E212C9" w:rsidRPr="009A61BA" w:rsidRDefault="00CB3226">
            <w:pPr>
              <w:pStyle w:val="Heading2"/>
              <w:outlineLvl w:val="1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cts college school of business and computer science, montrose</w:t>
            </w:r>
          </w:p>
          <w:p w:rsidR="00E212C9" w:rsidRPr="009A61BA" w:rsidRDefault="00CB3226" w:rsidP="00CB3226">
            <w:pPr>
              <w:pStyle w:val="ResumeText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 xml:space="preserve">Caribbean Examinations Council          </w:t>
            </w:r>
          </w:p>
          <w:p w:rsidR="00CB3226" w:rsidRPr="009A61BA" w:rsidRDefault="00CB3226" w:rsidP="00CB3226">
            <w:pPr>
              <w:pStyle w:val="ResumeText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Sept 2014 – May 2015</w:t>
            </w:r>
          </w:p>
          <w:p w:rsidR="00CB3226" w:rsidRPr="009A61BA" w:rsidRDefault="00CB3226" w:rsidP="00CB3226">
            <w:pPr>
              <w:pStyle w:val="ResumeTex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 xml:space="preserve">Mathematics </w:t>
            </w:r>
          </w:p>
          <w:p w:rsidR="00CB3226" w:rsidRPr="009A61BA" w:rsidRDefault="00CB3226" w:rsidP="00CB3226">
            <w:pPr>
              <w:pStyle w:val="ResumeTex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 xml:space="preserve">English A </w:t>
            </w:r>
          </w:p>
          <w:p w:rsidR="00CB3226" w:rsidRPr="009A61BA" w:rsidRDefault="00CB3226" w:rsidP="00CB3226">
            <w:pPr>
              <w:pStyle w:val="ResumeTex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Principle of Business</w:t>
            </w:r>
          </w:p>
          <w:p w:rsidR="00CB3226" w:rsidRPr="009A61BA" w:rsidRDefault="00CB3226" w:rsidP="00CB3226">
            <w:pPr>
              <w:pStyle w:val="ResumeTex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 xml:space="preserve">Office Administration </w:t>
            </w:r>
          </w:p>
          <w:p w:rsidR="00CB3226" w:rsidRPr="009A61BA" w:rsidRDefault="00CB3226" w:rsidP="00CB3226">
            <w:pPr>
              <w:pStyle w:val="ResumeText"/>
              <w:rPr>
                <w:sz w:val="22"/>
                <w:szCs w:val="22"/>
              </w:rPr>
            </w:pPr>
          </w:p>
        </w:tc>
      </w:tr>
      <w:tr w:rsidR="00E212C9" w:rsidRPr="009A61BA" w:rsidTr="00F14BEC">
        <w:trPr>
          <w:trHeight w:val="30"/>
        </w:trPr>
        <w:tc>
          <w:tcPr>
            <w:tcW w:w="2552" w:type="dxa"/>
            <w:tcMar>
              <w:right w:w="475" w:type="dxa"/>
            </w:tcMar>
          </w:tcPr>
          <w:p w:rsidR="00E212C9" w:rsidRPr="009A61BA" w:rsidRDefault="00E212C9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7542" w:type="dxa"/>
          </w:tcPr>
          <w:p w:rsidR="00E212C9" w:rsidRPr="009A61BA" w:rsidRDefault="00E212C9" w:rsidP="00CB3226">
            <w:pPr>
              <w:pStyle w:val="ResumeText"/>
              <w:rPr>
                <w:sz w:val="22"/>
                <w:szCs w:val="22"/>
              </w:rPr>
            </w:pPr>
          </w:p>
        </w:tc>
      </w:tr>
      <w:tr w:rsidR="00E212C9" w:rsidRPr="009A61BA" w:rsidTr="00F14BEC">
        <w:trPr>
          <w:trHeight w:val="674"/>
        </w:trPr>
        <w:tc>
          <w:tcPr>
            <w:tcW w:w="2552" w:type="dxa"/>
            <w:tcMar>
              <w:right w:w="475" w:type="dxa"/>
            </w:tcMar>
          </w:tcPr>
          <w:p w:rsidR="00E212C9" w:rsidRPr="009A61BA" w:rsidRDefault="000A21CB">
            <w:pPr>
              <w:pStyle w:val="Heading1"/>
              <w:outlineLvl w:val="0"/>
              <w:rPr>
                <w:sz w:val="22"/>
                <w:szCs w:val="22"/>
              </w:rPr>
            </w:pPr>
            <w:r w:rsidRPr="009A61BA">
              <w:rPr>
                <w:sz w:val="22"/>
                <w:szCs w:val="22"/>
              </w:rPr>
              <w:t>References</w:t>
            </w:r>
          </w:p>
        </w:tc>
        <w:tc>
          <w:tcPr>
            <w:tcW w:w="7542" w:type="dxa"/>
          </w:tcPr>
          <w:p w:rsidR="00DC676A" w:rsidRPr="00DC676A" w:rsidRDefault="00DC676A" w:rsidP="00DC676A">
            <w:r w:rsidRPr="00DC676A">
              <w:t>Tricia Woodbridge</w:t>
            </w:r>
            <w:r w:rsidRPr="00DC676A">
              <w:tab/>
            </w:r>
            <w:r w:rsidRPr="00DC676A">
              <w:tab/>
            </w:r>
            <w:r>
              <w:t>Ravi Ragoonath</w:t>
            </w:r>
            <w:r w:rsidRPr="00DC676A">
              <w:tab/>
            </w:r>
            <w:r w:rsidRPr="00DC676A">
              <w:tab/>
            </w:r>
            <w:r w:rsidRPr="00DC676A">
              <w:tab/>
            </w:r>
          </w:p>
          <w:p w:rsidR="00DC676A" w:rsidRPr="00DC676A" w:rsidRDefault="00DC676A" w:rsidP="00DC676A">
            <w:r w:rsidRPr="00DC676A">
              <w:t>Systems Administrator</w:t>
            </w:r>
            <w:r w:rsidRPr="00DC676A">
              <w:tab/>
            </w:r>
            <w:r w:rsidRPr="00DC676A">
              <w:tab/>
            </w:r>
            <w:r>
              <w:t>Academic Director</w:t>
            </w:r>
            <w:r w:rsidRPr="00DC676A">
              <w:tab/>
            </w:r>
            <w:r w:rsidRPr="00DC676A">
              <w:tab/>
            </w:r>
          </w:p>
          <w:p w:rsidR="00DC676A" w:rsidRPr="00DC676A" w:rsidRDefault="00DC676A" w:rsidP="00DC676A">
            <w:r w:rsidRPr="00DC676A">
              <w:t>SM</w:t>
            </w:r>
            <w:r>
              <w:t>B Services Ltd</w:t>
            </w:r>
            <w:r>
              <w:tab/>
              <w:t xml:space="preserve">                CTS College</w:t>
            </w:r>
            <w:r w:rsidRPr="00DC676A">
              <w:tab/>
            </w:r>
          </w:p>
          <w:p w:rsidR="00CB3226" w:rsidRPr="009A61BA" w:rsidRDefault="00DC676A" w:rsidP="00DC676A">
            <w:pPr>
              <w:pStyle w:val="ResumeText"/>
              <w:tabs>
                <w:tab w:val="center" w:pos="3051"/>
              </w:tabs>
              <w:rPr>
                <w:sz w:val="22"/>
                <w:szCs w:val="22"/>
              </w:rPr>
            </w:pPr>
            <w:r>
              <w:t xml:space="preserve">1 868 750 3328 </w:t>
            </w:r>
            <w:r>
              <w:tab/>
              <w:t xml:space="preserve">                    1868 777 1294</w:t>
            </w:r>
          </w:p>
          <w:p w:rsidR="00CB3226" w:rsidRPr="009A61BA" w:rsidRDefault="00CB3226" w:rsidP="00CB3226">
            <w:pPr>
              <w:pStyle w:val="ResumeText"/>
              <w:rPr>
                <w:sz w:val="22"/>
                <w:szCs w:val="22"/>
              </w:rPr>
            </w:pPr>
          </w:p>
          <w:p w:rsidR="00E212C9" w:rsidRPr="009A61BA" w:rsidRDefault="00E212C9" w:rsidP="00CB3226">
            <w:pPr>
              <w:pStyle w:val="ResumeText"/>
              <w:rPr>
                <w:sz w:val="22"/>
                <w:szCs w:val="22"/>
              </w:rPr>
            </w:pPr>
          </w:p>
        </w:tc>
      </w:tr>
    </w:tbl>
    <w:p w:rsidR="00E212C9" w:rsidRPr="009A61BA" w:rsidRDefault="00E212C9"/>
    <w:sectPr w:rsidR="00E212C9" w:rsidRPr="009A61BA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F24" w:rsidRDefault="008B2F24">
      <w:pPr>
        <w:spacing w:after="0" w:line="240" w:lineRule="auto"/>
      </w:pPr>
      <w:r>
        <w:separator/>
      </w:r>
    </w:p>
  </w:endnote>
  <w:endnote w:type="continuationSeparator" w:id="0">
    <w:p w:rsidR="008B2F24" w:rsidRDefault="008B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2C9" w:rsidRDefault="000A21C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04D2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F24" w:rsidRDefault="008B2F24">
      <w:pPr>
        <w:spacing w:after="0" w:line="240" w:lineRule="auto"/>
      </w:pPr>
      <w:r>
        <w:separator/>
      </w:r>
    </w:p>
  </w:footnote>
  <w:footnote w:type="continuationSeparator" w:id="0">
    <w:p w:rsidR="008B2F24" w:rsidRDefault="008B2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E2360"/>
    <w:multiLevelType w:val="hybridMultilevel"/>
    <w:tmpl w:val="ADDA2DD6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74FB3"/>
    <w:multiLevelType w:val="hybridMultilevel"/>
    <w:tmpl w:val="875681DC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45DE8"/>
    <w:multiLevelType w:val="hybridMultilevel"/>
    <w:tmpl w:val="91B42EB2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07DEC"/>
    <w:multiLevelType w:val="hybridMultilevel"/>
    <w:tmpl w:val="51767F5A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21"/>
    <w:rsid w:val="000A21CB"/>
    <w:rsid w:val="0026510C"/>
    <w:rsid w:val="00374F95"/>
    <w:rsid w:val="003802A0"/>
    <w:rsid w:val="005913D6"/>
    <w:rsid w:val="005C0B39"/>
    <w:rsid w:val="006E00F8"/>
    <w:rsid w:val="00827B84"/>
    <w:rsid w:val="008B2F24"/>
    <w:rsid w:val="00904D20"/>
    <w:rsid w:val="009A61BA"/>
    <w:rsid w:val="00CB3226"/>
    <w:rsid w:val="00D55921"/>
    <w:rsid w:val="00D73FE2"/>
    <w:rsid w:val="00DC676A"/>
    <w:rsid w:val="00E212C9"/>
    <w:rsid w:val="00F1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702C3D-0E09-4CEB-9AB0-2F9AA75B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rsid w:val="00DC676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%20Matthews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Matthews</dc:creator>
  <cp:keywords/>
  <dc:description/>
  <cp:lastModifiedBy>Marina Matthews</cp:lastModifiedBy>
  <cp:revision>4</cp:revision>
  <dcterms:created xsi:type="dcterms:W3CDTF">2017-04-24T23:00:00Z</dcterms:created>
  <dcterms:modified xsi:type="dcterms:W3CDTF">2017-04-28T11:53:00Z</dcterms:modified>
</cp:coreProperties>
</file>