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88" w:rsidRPr="00E93588" w:rsidRDefault="00915995" w:rsidP="004F09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E93588" w:rsidRPr="00E93588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</w:t>
      </w:r>
      <w:r w:rsidR="00E93588" w:rsidRPr="00E93588">
        <w:rPr>
          <w:rFonts w:ascii="Times New Roman" w:hAnsi="Times New Roman" w:cs="Times New Roman"/>
          <w:sz w:val="24"/>
        </w:rPr>
        <w:t>#54 Hollywood Road</w:t>
      </w:r>
      <w:r w:rsidR="00E93588">
        <w:rPr>
          <w:rFonts w:ascii="Times New Roman" w:hAnsi="Times New Roman" w:cs="Times New Roman"/>
          <w:sz w:val="24"/>
        </w:rPr>
        <w:t>,</w:t>
      </w:r>
    </w:p>
    <w:p w:rsidR="00E93588" w:rsidRPr="00E93588" w:rsidRDefault="00E93588" w:rsidP="004F09EF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Fanny Village</w:t>
      </w:r>
      <w:r>
        <w:rPr>
          <w:rFonts w:ascii="Times New Roman" w:hAnsi="Times New Roman" w:cs="Times New Roman"/>
          <w:sz w:val="24"/>
        </w:rPr>
        <w:t>,</w:t>
      </w:r>
    </w:p>
    <w:p w:rsidR="00E93588" w:rsidRDefault="004864D8" w:rsidP="004F09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 Fortin.</w:t>
      </w:r>
    </w:p>
    <w:p w:rsidR="00BA0DC6" w:rsidRDefault="00BA0DC6" w:rsidP="004F09EF">
      <w:pPr>
        <w:rPr>
          <w:rFonts w:ascii="Times New Roman" w:hAnsi="Times New Roman" w:cs="Times New Roman"/>
          <w:sz w:val="24"/>
        </w:rPr>
      </w:pPr>
    </w:p>
    <w:p w:rsidR="00052834" w:rsidRDefault="005F5A06" w:rsidP="004F09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August </w:t>
      </w:r>
      <w:r w:rsidR="002863A1">
        <w:rPr>
          <w:rFonts w:ascii="Times New Roman" w:hAnsi="Times New Roman" w:cs="Times New Roman"/>
          <w:sz w:val="24"/>
        </w:rPr>
        <w:t>30</w:t>
      </w:r>
      <w:r w:rsidR="00B921AB" w:rsidRPr="00B921AB">
        <w:rPr>
          <w:rFonts w:ascii="Times New Roman" w:hAnsi="Times New Roman" w:cs="Times New Roman"/>
          <w:sz w:val="24"/>
          <w:vertAlign w:val="superscript"/>
        </w:rPr>
        <w:t>th</w:t>
      </w:r>
      <w:r w:rsidR="004864D8">
        <w:rPr>
          <w:rFonts w:ascii="Times New Roman" w:hAnsi="Times New Roman" w:cs="Times New Roman"/>
          <w:sz w:val="24"/>
        </w:rPr>
        <w:t>,</w:t>
      </w:r>
      <w:r w:rsidR="00D237D5">
        <w:rPr>
          <w:rFonts w:ascii="Times New Roman" w:hAnsi="Times New Roman" w:cs="Times New Roman"/>
          <w:sz w:val="24"/>
        </w:rPr>
        <w:t xml:space="preserve"> 2016</w:t>
      </w:r>
      <w:r w:rsidR="007F3433">
        <w:rPr>
          <w:rFonts w:ascii="Times New Roman" w:hAnsi="Times New Roman" w:cs="Times New Roman"/>
          <w:sz w:val="24"/>
        </w:rPr>
        <w:t>.</w:t>
      </w:r>
    </w:p>
    <w:p w:rsidR="00E93588" w:rsidRDefault="00F0512B" w:rsidP="004F09EF">
      <w:pPr>
        <w:jc w:val="center"/>
        <w:rPr>
          <w:rFonts w:ascii="Times New Roman" w:hAnsi="Times New Roman" w:cs="Times New Roman"/>
          <w:b/>
          <w:sz w:val="24"/>
        </w:rPr>
      </w:pPr>
      <w:r w:rsidRPr="00F0512B">
        <w:rPr>
          <w:rFonts w:ascii="Times New Roman" w:hAnsi="Times New Roman" w:cs="Times New Roman"/>
          <w:b/>
          <w:sz w:val="24"/>
        </w:rPr>
        <w:t>To Whom It May Concern</w:t>
      </w:r>
    </w:p>
    <w:p w:rsidR="002C64D1" w:rsidRDefault="002C64D1" w:rsidP="004F09EF">
      <w:pPr>
        <w:rPr>
          <w:rFonts w:ascii="Times New Roman" w:hAnsi="Times New Roman" w:cs="Times New Roman"/>
          <w:b/>
          <w:sz w:val="24"/>
        </w:rPr>
      </w:pPr>
    </w:p>
    <w:p w:rsidR="00E93588" w:rsidRPr="00E93588" w:rsidRDefault="00E93588" w:rsidP="004F09EF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It is w</w:t>
      </w:r>
      <w:r w:rsidR="00B154AC">
        <w:rPr>
          <w:rFonts w:ascii="Times New Roman" w:hAnsi="Times New Roman" w:cs="Times New Roman"/>
          <w:sz w:val="24"/>
        </w:rPr>
        <w:t>ith great e</w:t>
      </w:r>
      <w:r w:rsidR="00E01175">
        <w:rPr>
          <w:rFonts w:ascii="Times New Roman" w:hAnsi="Times New Roman" w:cs="Times New Roman"/>
          <w:sz w:val="24"/>
        </w:rPr>
        <w:t>nthusias</w:t>
      </w:r>
      <w:r w:rsidR="00E9665A">
        <w:rPr>
          <w:rFonts w:ascii="Times New Roman" w:hAnsi="Times New Roman" w:cs="Times New Roman"/>
          <w:sz w:val="24"/>
        </w:rPr>
        <w:t xml:space="preserve">m I apply </w:t>
      </w:r>
      <w:r w:rsidR="00D756AE">
        <w:rPr>
          <w:rFonts w:ascii="Times New Roman" w:hAnsi="Times New Roman" w:cs="Times New Roman"/>
          <w:sz w:val="24"/>
        </w:rPr>
        <w:t>for</w:t>
      </w:r>
      <w:r w:rsidR="00B24FA4">
        <w:rPr>
          <w:rFonts w:ascii="Times New Roman" w:hAnsi="Times New Roman" w:cs="Times New Roman"/>
          <w:sz w:val="24"/>
        </w:rPr>
        <w:t xml:space="preserve"> </w:t>
      </w:r>
      <w:r w:rsidR="002863A1">
        <w:rPr>
          <w:rFonts w:ascii="Times New Roman" w:hAnsi="Times New Roman" w:cs="Times New Roman"/>
          <w:sz w:val="24"/>
        </w:rPr>
        <w:t>the</w:t>
      </w:r>
      <w:r w:rsidR="00C9507C">
        <w:rPr>
          <w:rFonts w:ascii="Times New Roman" w:hAnsi="Times New Roman" w:cs="Times New Roman"/>
          <w:sz w:val="24"/>
        </w:rPr>
        <w:t xml:space="preserve"> position</w:t>
      </w:r>
      <w:r w:rsidR="002863A1">
        <w:rPr>
          <w:rFonts w:ascii="Times New Roman" w:hAnsi="Times New Roman" w:cs="Times New Roman"/>
          <w:sz w:val="24"/>
        </w:rPr>
        <w:t xml:space="preserve"> of a Cashier</w:t>
      </w:r>
      <w:r w:rsidR="00C9507C">
        <w:rPr>
          <w:rFonts w:ascii="Times New Roman" w:hAnsi="Times New Roman" w:cs="Times New Roman"/>
          <w:sz w:val="24"/>
        </w:rPr>
        <w:t xml:space="preserve"> </w:t>
      </w:r>
      <w:r w:rsidR="00306D08">
        <w:rPr>
          <w:rFonts w:ascii="Times New Roman" w:hAnsi="Times New Roman" w:cs="Times New Roman"/>
          <w:sz w:val="24"/>
        </w:rPr>
        <w:t>which</w:t>
      </w:r>
      <w:r w:rsidR="00532F37">
        <w:rPr>
          <w:rFonts w:ascii="Times New Roman" w:hAnsi="Times New Roman" w:cs="Times New Roman"/>
          <w:sz w:val="24"/>
        </w:rPr>
        <w:t xml:space="preserve"> </w:t>
      </w:r>
      <w:r w:rsidR="00306D08" w:rsidRPr="00E93588">
        <w:rPr>
          <w:rFonts w:ascii="Times New Roman" w:hAnsi="Times New Roman" w:cs="Times New Roman"/>
          <w:sz w:val="24"/>
        </w:rPr>
        <w:t>coordinates</w:t>
      </w:r>
      <w:r w:rsidRPr="00E93588">
        <w:rPr>
          <w:rFonts w:ascii="Times New Roman" w:hAnsi="Times New Roman" w:cs="Times New Roman"/>
          <w:sz w:val="24"/>
        </w:rPr>
        <w:t xml:space="preserve"> with my skills and educational background.</w:t>
      </w:r>
    </w:p>
    <w:p w:rsidR="00575EF7" w:rsidRDefault="004B3569" w:rsidP="004F09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student of SAM Caribbean Ltd and hav</w:t>
      </w:r>
      <w:r w:rsidR="00C05FEA">
        <w:rPr>
          <w:rFonts w:ascii="Times New Roman" w:hAnsi="Times New Roman" w:cs="Times New Roman"/>
          <w:sz w:val="24"/>
        </w:rPr>
        <w:t xml:space="preserve">ing completed one (1) year of the Bachelor Degree in </w:t>
      </w:r>
      <w:r w:rsidR="00C05FEA" w:rsidRPr="00C05FEA">
        <w:rPr>
          <w:rFonts w:ascii="Times New Roman" w:hAnsi="Times New Roman" w:cs="Times New Roman"/>
          <w:sz w:val="24"/>
        </w:rPr>
        <w:t>Accounting &amp; Finance</w:t>
      </w:r>
      <w:r w:rsidR="00C05FEA">
        <w:rPr>
          <w:rFonts w:ascii="Times New Roman" w:hAnsi="Times New Roman" w:cs="Times New Roman"/>
          <w:sz w:val="24"/>
        </w:rPr>
        <w:t>, I</w:t>
      </w:r>
      <w:r w:rsidR="00E93588" w:rsidRPr="00E93588">
        <w:rPr>
          <w:rFonts w:ascii="Times New Roman" w:hAnsi="Times New Roman" w:cs="Times New Roman"/>
          <w:sz w:val="24"/>
        </w:rPr>
        <w:t xml:space="preserve"> would contribute voluntarily my diligence, willingness to learn and profound communication skills to this </w:t>
      </w:r>
      <w:r w:rsidR="00AF40F2" w:rsidRPr="00E93588">
        <w:rPr>
          <w:rFonts w:ascii="Times New Roman" w:hAnsi="Times New Roman" w:cs="Times New Roman"/>
          <w:sz w:val="24"/>
        </w:rPr>
        <w:t>organization</w:t>
      </w:r>
      <w:r w:rsidR="00E93588" w:rsidRPr="00E93588">
        <w:rPr>
          <w:rFonts w:ascii="Times New Roman" w:hAnsi="Times New Roman" w:cs="Times New Roman"/>
          <w:sz w:val="24"/>
        </w:rPr>
        <w:t>. I am successful at teamwork but can also obtain excellent results independently. It would be a pleasure to use my knowledge</w:t>
      </w:r>
      <w:r w:rsidR="00A02937">
        <w:rPr>
          <w:rFonts w:ascii="Times New Roman" w:hAnsi="Times New Roman" w:cs="Times New Roman"/>
          <w:sz w:val="24"/>
        </w:rPr>
        <w:t xml:space="preserve"> and profession</w:t>
      </w:r>
      <w:r w:rsidR="001D320D">
        <w:rPr>
          <w:rFonts w:ascii="Times New Roman" w:hAnsi="Times New Roman" w:cs="Times New Roman"/>
          <w:sz w:val="24"/>
        </w:rPr>
        <w:t>al</w:t>
      </w:r>
      <w:r w:rsidR="00A02937">
        <w:rPr>
          <w:rFonts w:ascii="Times New Roman" w:hAnsi="Times New Roman" w:cs="Times New Roman"/>
          <w:sz w:val="24"/>
        </w:rPr>
        <w:t xml:space="preserve"> skills gained from business management and accounting courses completed</w:t>
      </w:r>
      <w:r w:rsidR="00E93588">
        <w:rPr>
          <w:rFonts w:ascii="Times New Roman" w:hAnsi="Times New Roman" w:cs="Times New Roman"/>
          <w:sz w:val="24"/>
        </w:rPr>
        <w:t xml:space="preserve"> </w:t>
      </w:r>
      <w:r w:rsidR="00AF40F2">
        <w:rPr>
          <w:rFonts w:ascii="Times New Roman" w:hAnsi="Times New Roman" w:cs="Times New Roman"/>
          <w:sz w:val="24"/>
        </w:rPr>
        <w:t xml:space="preserve">to </w:t>
      </w:r>
      <w:r w:rsidR="00A02937">
        <w:rPr>
          <w:rFonts w:ascii="Times New Roman" w:hAnsi="Times New Roman" w:cs="Times New Roman"/>
          <w:sz w:val="24"/>
        </w:rPr>
        <w:t xml:space="preserve">assist the </w:t>
      </w:r>
      <w:r w:rsidR="00CA0360">
        <w:rPr>
          <w:rFonts w:ascii="Times New Roman" w:hAnsi="Times New Roman" w:cs="Times New Roman"/>
          <w:sz w:val="24"/>
        </w:rPr>
        <w:t>company</w:t>
      </w:r>
      <w:r w:rsidR="00CA0360" w:rsidRPr="00CA0360">
        <w:t xml:space="preserve"> </w:t>
      </w:r>
      <w:r w:rsidR="00CA0360">
        <w:t xml:space="preserve">by </w:t>
      </w:r>
      <w:r w:rsidR="00CA0360">
        <w:rPr>
          <w:rFonts w:ascii="Times New Roman" w:hAnsi="Times New Roman" w:cs="Times New Roman"/>
          <w:sz w:val="24"/>
        </w:rPr>
        <w:t>minimizing</w:t>
      </w:r>
      <w:r w:rsidR="00CA0360" w:rsidRPr="00CA0360">
        <w:rPr>
          <w:rFonts w:ascii="Times New Roman" w:hAnsi="Times New Roman" w:cs="Times New Roman"/>
          <w:sz w:val="24"/>
        </w:rPr>
        <w:t xml:space="preserve"> loss of production, profit and time</w:t>
      </w:r>
      <w:r w:rsidR="00CA0360">
        <w:rPr>
          <w:rFonts w:ascii="Times New Roman" w:hAnsi="Times New Roman" w:cs="Times New Roman"/>
          <w:sz w:val="24"/>
        </w:rPr>
        <w:t xml:space="preserve">. </w:t>
      </w:r>
      <w:r w:rsidR="00575EF7" w:rsidRPr="00575EF7">
        <w:rPr>
          <w:rFonts w:ascii="Times New Roman" w:hAnsi="Times New Roman" w:cs="Times New Roman"/>
          <w:sz w:val="24"/>
        </w:rPr>
        <w:t>It would be my pleasure to offer my services and expertise</w:t>
      </w:r>
      <w:r w:rsidR="00EA3B86">
        <w:rPr>
          <w:rFonts w:ascii="Times New Roman" w:hAnsi="Times New Roman" w:cs="Times New Roman"/>
          <w:sz w:val="24"/>
        </w:rPr>
        <w:t xml:space="preserve"> that has been molded based on</w:t>
      </w:r>
      <w:r w:rsidR="00575EF7" w:rsidRPr="00575EF7">
        <w:rPr>
          <w:rFonts w:ascii="Times New Roman" w:hAnsi="Times New Roman" w:cs="Times New Roman"/>
          <w:sz w:val="24"/>
        </w:rPr>
        <w:t xml:space="preserve"> previous position</w:t>
      </w:r>
      <w:r w:rsidR="00EA3B86">
        <w:rPr>
          <w:rFonts w:ascii="Times New Roman" w:hAnsi="Times New Roman" w:cs="Times New Roman"/>
          <w:sz w:val="24"/>
        </w:rPr>
        <w:t>s</w:t>
      </w:r>
      <w:r w:rsidR="00575EF7" w:rsidRPr="00575EF7">
        <w:rPr>
          <w:rFonts w:ascii="Times New Roman" w:hAnsi="Times New Roman" w:cs="Times New Roman"/>
          <w:sz w:val="24"/>
        </w:rPr>
        <w:t xml:space="preserve"> as a Cashier</w:t>
      </w:r>
      <w:r w:rsidR="009B46BF">
        <w:rPr>
          <w:rFonts w:ascii="Times New Roman" w:hAnsi="Times New Roman" w:cs="Times New Roman"/>
          <w:sz w:val="24"/>
        </w:rPr>
        <w:t xml:space="preserve"> </w:t>
      </w:r>
      <w:r w:rsidR="003070DC">
        <w:rPr>
          <w:rFonts w:ascii="Times New Roman" w:hAnsi="Times New Roman" w:cs="Times New Roman"/>
          <w:sz w:val="24"/>
        </w:rPr>
        <w:t>at West Bee’s Supermarket,</w:t>
      </w:r>
      <w:r w:rsidR="00575EF7" w:rsidRPr="00575EF7">
        <w:rPr>
          <w:rFonts w:ascii="Times New Roman" w:hAnsi="Times New Roman" w:cs="Times New Roman"/>
          <w:sz w:val="24"/>
        </w:rPr>
        <w:t xml:space="preserve"> Diego Martin</w:t>
      </w:r>
      <w:r w:rsidR="00EA3B86">
        <w:rPr>
          <w:rFonts w:ascii="Times New Roman" w:hAnsi="Times New Roman" w:cs="Times New Roman"/>
          <w:sz w:val="24"/>
        </w:rPr>
        <w:t xml:space="preserve"> an</w:t>
      </w:r>
      <w:r w:rsidR="00C05FEA">
        <w:rPr>
          <w:rFonts w:ascii="Times New Roman" w:hAnsi="Times New Roman" w:cs="Times New Roman"/>
          <w:sz w:val="24"/>
        </w:rPr>
        <w:t>d</w:t>
      </w:r>
      <w:r w:rsidR="00EA3B86">
        <w:rPr>
          <w:rFonts w:ascii="Times New Roman" w:hAnsi="Times New Roman" w:cs="Times New Roman"/>
          <w:sz w:val="24"/>
        </w:rPr>
        <w:t xml:space="preserve"> also as </w:t>
      </w:r>
      <w:r w:rsidR="00DB0350">
        <w:rPr>
          <w:rFonts w:ascii="Times New Roman" w:hAnsi="Times New Roman" w:cs="Times New Roman"/>
          <w:sz w:val="24"/>
        </w:rPr>
        <w:t>a</w:t>
      </w:r>
      <w:r w:rsidR="00EA3B86">
        <w:rPr>
          <w:rFonts w:ascii="Times New Roman" w:hAnsi="Times New Roman" w:cs="Times New Roman"/>
          <w:sz w:val="24"/>
        </w:rPr>
        <w:t xml:space="preserve"> Cashier</w:t>
      </w:r>
      <w:r w:rsidR="00DB0350">
        <w:rPr>
          <w:rFonts w:ascii="Times New Roman" w:hAnsi="Times New Roman" w:cs="Times New Roman"/>
          <w:sz w:val="24"/>
        </w:rPr>
        <w:t>/Customer Service Representative</w:t>
      </w:r>
      <w:r w:rsidR="00EA3B86">
        <w:rPr>
          <w:rFonts w:ascii="Times New Roman" w:hAnsi="Times New Roman" w:cs="Times New Roman"/>
          <w:sz w:val="24"/>
        </w:rPr>
        <w:t xml:space="preserve"> at Wonderful World Ltd, Gulf C</w:t>
      </w:r>
      <w:r w:rsidR="00D4467C">
        <w:rPr>
          <w:rFonts w:ascii="Times New Roman" w:hAnsi="Times New Roman" w:cs="Times New Roman"/>
          <w:sz w:val="24"/>
        </w:rPr>
        <w:t>ity. Those jobs were</w:t>
      </w:r>
      <w:r w:rsidR="00575EF7" w:rsidRPr="00575EF7">
        <w:rPr>
          <w:rFonts w:ascii="Times New Roman" w:hAnsi="Times New Roman" w:cs="Times New Roman"/>
          <w:sz w:val="24"/>
        </w:rPr>
        <w:t xml:space="preserve"> a learning experience and the skills gained would transcend int</w:t>
      </w:r>
      <w:r w:rsidR="000B7D88">
        <w:rPr>
          <w:rFonts w:ascii="Times New Roman" w:hAnsi="Times New Roman" w:cs="Times New Roman"/>
          <w:sz w:val="24"/>
        </w:rPr>
        <w:t xml:space="preserve">o upcoming professions. I </w:t>
      </w:r>
      <w:r w:rsidR="003D12C6">
        <w:rPr>
          <w:rFonts w:ascii="Times New Roman" w:hAnsi="Times New Roman" w:cs="Times New Roman"/>
          <w:sz w:val="24"/>
        </w:rPr>
        <w:t>possess</w:t>
      </w:r>
      <w:r w:rsidR="000B7D88">
        <w:rPr>
          <w:rFonts w:ascii="Times New Roman" w:hAnsi="Times New Roman" w:cs="Times New Roman"/>
          <w:sz w:val="24"/>
        </w:rPr>
        <w:t xml:space="preserve"> excellent organizational, communication and interpersonal skills and it would certainly be a pleasure</w:t>
      </w:r>
      <w:r w:rsidR="003D12C6">
        <w:rPr>
          <w:rFonts w:ascii="Times New Roman" w:hAnsi="Times New Roman" w:cs="Times New Roman"/>
          <w:sz w:val="24"/>
        </w:rPr>
        <w:t xml:space="preserve"> having to contribute these</w:t>
      </w:r>
      <w:r w:rsidR="0084491C">
        <w:rPr>
          <w:rFonts w:ascii="Times New Roman" w:hAnsi="Times New Roman" w:cs="Times New Roman"/>
          <w:sz w:val="24"/>
        </w:rPr>
        <w:t xml:space="preserve"> skills to the organization</w:t>
      </w:r>
      <w:r w:rsidR="00723779">
        <w:rPr>
          <w:rFonts w:ascii="Times New Roman" w:hAnsi="Times New Roman" w:cs="Times New Roman"/>
          <w:sz w:val="24"/>
        </w:rPr>
        <w:t>.</w:t>
      </w:r>
      <w:r w:rsidR="000B7D88">
        <w:rPr>
          <w:rFonts w:ascii="Times New Roman" w:hAnsi="Times New Roman" w:cs="Times New Roman"/>
          <w:sz w:val="24"/>
        </w:rPr>
        <w:t xml:space="preserve"> </w:t>
      </w:r>
    </w:p>
    <w:p w:rsidR="00F0512B" w:rsidRDefault="00E93588" w:rsidP="004F09EF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I thank you in advance for taking the time to read this application. I am available for an interview at any time convenient to you and c</w:t>
      </w:r>
      <w:r w:rsidR="00294B5D">
        <w:rPr>
          <w:rFonts w:ascii="Times New Roman" w:hAnsi="Times New Roman" w:cs="Times New Roman"/>
          <w:sz w:val="24"/>
        </w:rPr>
        <w:t>an be contacted at the above add</w:t>
      </w:r>
      <w:r w:rsidRPr="00E93588">
        <w:rPr>
          <w:rFonts w:ascii="Times New Roman" w:hAnsi="Times New Roman" w:cs="Times New Roman"/>
          <w:sz w:val="24"/>
        </w:rPr>
        <w:t>r</w:t>
      </w:r>
      <w:r w:rsidR="00AF40F2">
        <w:rPr>
          <w:rFonts w:ascii="Times New Roman" w:hAnsi="Times New Roman" w:cs="Times New Roman"/>
          <w:sz w:val="24"/>
        </w:rPr>
        <w:t>ess or the phone number 1868-302-7288</w:t>
      </w:r>
      <w:r w:rsidRPr="00E93588">
        <w:rPr>
          <w:rFonts w:ascii="Times New Roman" w:hAnsi="Times New Roman" w:cs="Times New Roman"/>
          <w:sz w:val="24"/>
        </w:rPr>
        <w:t>. I welcome the opportunity to be a part of this firm and eagerly await an encouraging reply.</w:t>
      </w:r>
    </w:p>
    <w:p w:rsidR="004A6768" w:rsidRDefault="004A6768" w:rsidP="004F09EF">
      <w:pPr>
        <w:rPr>
          <w:rFonts w:ascii="Times New Roman" w:hAnsi="Times New Roman" w:cs="Times New Roman"/>
          <w:sz w:val="24"/>
        </w:rPr>
      </w:pPr>
    </w:p>
    <w:p w:rsidR="00F0512B" w:rsidRDefault="00E93588" w:rsidP="004F09EF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Yours respectfull</w:t>
      </w:r>
      <w:r w:rsidR="003D12C6">
        <w:rPr>
          <w:rFonts w:ascii="Times New Roman" w:hAnsi="Times New Roman" w:cs="Times New Roman"/>
          <w:sz w:val="24"/>
        </w:rPr>
        <w:t>y,</w:t>
      </w:r>
    </w:p>
    <w:p w:rsidR="00F0512B" w:rsidRDefault="007A2985" w:rsidP="00532F37">
      <w:pPr>
        <w:tabs>
          <w:tab w:val="left" w:pos="3555"/>
        </w:tabs>
        <w:rPr>
          <w:rFonts w:ascii="Segoe Script" w:hAnsi="Segoe Script" w:cs="Times New Roman"/>
          <w:sz w:val="24"/>
        </w:rPr>
      </w:pPr>
      <w:r w:rsidRPr="00F1018D">
        <w:rPr>
          <w:rFonts w:ascii="Segoe Script" w:hAnsi="Segoe Script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5CB55" wp14:editId="3CC64084">
                <wp:simplePos x="0" y="0"/>
                <wp:positionH relativeFrom="column">
                  <wp:posOffset>-228600</wp:posOffset>
                </wp:positionH>
                <wp:positionV relativeFrom="paragraph">
                  <wp:posOffset>177496</wp:posOffset>
                </wp:positionV>
                <wp:extent cx="189230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7C6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4pt" to="13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" strokecolor="black [3040]"/>
            </w:pict>
          </mc:Fallback>
        </mc:AlternateContent>
      </w:r>
      <w:r w:rsidR="002863A1">
        <w:rPr>
          <w:rFonts w:ascii="Segoe Script" w:hAnsi="Segoe Script" w:cs="Times New Roman"/>
          <w:sz w:val="24"/>
        </w:rPr>
        <w:t>Carlene Charles</w:t>
      </w:r>
      <w:bookmarkStart w:id="0" w:name="_GoBack"/>
      <w:bookmarkEnd w:id="0"/>
      <w:r w:rsidR="00532F37">
        <w:rPr>
          <w:rFonts w:ascii="Segoe Script" w:hAnsi="Segoe Script" w:cs="Times New Roman"/>
          <w:sz w:val="24"/>
        </w:rPr>
        <w:tab/>
      </w:r>
    </w:p>
    <w:p w:rsidR="00532F37" w:rsidRPr="00532F37" w:rsidRDefault="00532F37" w:rsidP="00532F37">
      <w:pPr>
        <w:tabs>
          <w:tab w:val="left" w:pos="3555"/>
        </w:tabs>
        <w:rPr>
          <w:rFonts w:ascii="Times New Roman" w:hAnsi="Times New Roman" w:cs="Times New Roman"/>
          <w:sz w:val="24"/>
        </w:rPr>
      </w:pPr>
      <w:r w:rsidRPr="00532F37">
        <w:rPr>
          <w:rFonts w:ascii="Times New Roman" w:hAnsi="Times New Roman" w:cs="Times New Roman"/>
          <w:sz w:val="24"/>
        </w:rPr>
        <w:t>Carlene Charles</w:t>
      </w:r>
      <w:r>
        <w:rPr>
          <w:rFonts w:ascii="Times New Roman" w:hAnsi="Times New Roman" w:cs="Times New Roman"/>
          <w:sz w:val="24"/>
        </w:rPr>
        <w:t>.</w:t>
      </w:r>
    </w:p>
    <w:p w:rsidR="00B4444A" w:rsidRPr="00831ADA" w:rsidRDefault="00B4444A" w:rsidP="004F09EF">
      <w:pPr>
        <w:rPr>
          <w:rFonts w:ascii="Lucida Console" w:hAnsi="Lucida Console" w:cs="Times New Roman"/>
          <w:sz w:val="24"/>
        </w:rPr>
      </w:pPr>
    </w:p>
    <w:p w:rsidR="003C4D4E" w:rsidRDefault="003C4D4E" w:rsidP="004F09EF">
      <w:pPr>
        <w:rPr>
          <w:rFonts w:ascii="Times New Roman" w:hAnsi="Times New Roman" w:cs="Times New Roman"/>
          <w:b/>
          <w:sz w:val="24"/>
        </w:rPr>
      </w:pPr>
    </w:p>
    <w:p w:rsidR="000B217F" w:rsidRPr="00C773D8" w:rsidRDefault="000B217F" w:rsidP="004F09EF">
      <w:pPr>
        <w:rPr>
          <w:rFonts w:ascii="Times New Roman" w:hAnsi="Times New Roman" w:cs="Times New Roman"/>
          <w:b/>
          <w:sz w:val="24"/>
        </w:rPr>
      </w:pPr>
      <w:r w:rsidRPr="00C773D8">
        <w:rPr>
          <w:rFonts w:ascii="Times New Roman" w:hAnsi="Times New Roman" w:cs="Times New Roman"/>
          <w:b/>
          <w:sz w:val="24"/>
        </w:rPr>
        <w:lastRenderedPageBreak/>
        <w:t>Profile:</w:t>
      </w:r>
    </w:p>
    <w:p w:rsidR="005C3799" w:rsidRDefault="00EE2DE0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Adaptable, reliable and well-organized mentor.</w:t>
      </w:r>
    </w:p>
    <w:p w:rsidR="00B24E0E" w:rsidRDefault="00B24E0E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Self-motivated, dedicated individual.</w:t>
      </w:r>
    </w:p>
    <w:p w:rsidR="00EE2DE0" w:rsidRDefault="00854A83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Possess leadership qualities,</w:t>
      </w:r>
      <w:r w:rsidR="00EE2DE0">
        <w:rPr>
          <w:rFonts w:ascii="Times New Roman" w:hAnsi="Times New Roman" w:cs="Times New Roman"/>
          <w:sz w:val="24"/>
        </w:rPr>
        <w:t xml:space="preserve"> time management skills</w:t>
      </w:r>
      <w:r>
        <w:rPr>
          <w:rFonts w:ascii="Times New Roman" w:hAnsi="Times New Roman" w:cs="Times New Roman"/>
          <w:sz w:val="24"/>
        </w:rPr>
        <w:t>, and great negotiation skills</w:t>
      </w:r>
      <w:r w:rsidR="00EE2DE0">
        <w:rPr>
          <w:rFonts w:ascii="Times New Roman" w:hAnsi="Times New Roman" w:cs="Times New Roman"/>
          <w:sz w:val="24"/>
        </w:rPr>
        <w:t>.</w:t>
      </w:r>
    </w:p>
    <w:p w:rsidR="00EE2DE0" w:rsidRDefault="00EE2DE0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E2DE0">
        <w:rPr>
          <w:rFonts w:ascii="Times New Roman" w:hAnsi="Times New Roman" w:cs="Times New Roman"/>
          <w:sz w:val="24"/>
        </w:rPr>
        <w:t>A diligent, respectful individual with great interpersonal skills, seeking the opportunity for progress and increasing responsibility.</w:t>
      </w:r>
    </w:p>
    <w:p w:rsidR="00EA462B" w:rsidRDefault="00EA462B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communication and persuasion skills.</w:t>
      </w:r>
    </w:p>
    <w:p w:rsidR="00CC68E5" w:rsidRDefault="00CC68E5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Outst</w:t>
      </w:r>
      <w:r w:rsidR="007F3433">
        <w:rPr>
          <w:rFonts w:ascii="Times New Roman" w:hAnsi="Times New Roman" w:cs="Times New Roman"/>
          <w:sz w:val="24"/>
        </w:rPr>
        <w:t>anding customer service skills.</w:t>
      </w:r>
    </w:p>
    <w:p w:rsidR="00AF3642" w:rsidRDefault="005415E3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Literate; Great knowledge of Microsoft Office.</w:t>
      </w:r>
    </w:p>
    <w:p w:rsidR="00831ADA" w:rsidRDefault="00831ADA" w:rsidP="004F09EF">
      <w:pPr>
        <w:rPr>
          <w:rFonts w:ascii="Times New Roman" w:hAnsi="Times New Roman" w:cs="Times New Roman"/>
          <w:b/>
          <w:sz w:val="24"/>
        </w:rPr>
      </w:pPr>
    </w:p>
    <w:p w:rsidR="00C773D8" w:rsidRDefault="00C773D8" w:rsidP="004F09EF">
      <w:pPr>
        <w:rPr>
          <w:rFonts w:ascii="Times New Roman" w:hAnsi="Times New Roman" w:cs="Times New Roman"/>
          <w:b/>
          <w:sz w:val="24"/>
        </w:rPr>
      </w:pPr>
      <w:r w:rsidRPr="003875EC">
        <w:rPr>
          <w:rFonts w:ascii="Times New Roman" w:hAnsi="Times New Roman" w:cs="Times New Roman"/>
          <w:b/>
          <w:sz w:val="24"/>
        </w:rPr>
        <w:t>Education</w:t>
      </w:r>
      <w:r w:rsidR="003875EC">
        <w:rPr>
          <w:rFonts w:ascii="Times New Roman" w:hAnsi="Times New Roman" w:cs="Times New Roman"/>
          <w:b/>
          <w:sz w:val="24"/>
        </w:rPr>
        <w:t>:</w:t>
      </w:r>
    </w:p>
    <w:p w:rsidR="00C773D8" w:rsidRPr="003875EC" w:rsidRDefault="00C773D8" w:rsidP="004F09EF">
      <w:pPr>
        <w:rPr>
          <w:rFonts w:ascii="Times New Roman" w:hAnsi="Times New Roman" w:cs="Times New Roman"/>
          <w:b/>
          <w:sz w:val="24"/>
        </w:rPr>
      </w:pPr>
      <w:r w:rsidRPr="003875EC">
        <w:rPr>
          <w:rFonts w:ascii="Times New Roman" w:hAnsi="Times New Roman" w:cs="Times New Roman"/>
          <w:b/>
          <w:sz w:val="24"/>
        </w:rPr>
        <w:t>2014-2015- School of Accounting &amp;</w:t>
      </w:r>
      <w:r w:rsidR="003875EC" w:rsidRPr="003875EC">
        <w:rPr>
          <w:rFonts w:ascii="Times New Roman" w:hAnsi="Times New Roman" w:cs="Times New Roman"/>
          <w:b/>
          <w:sz w:val="24"/>
        </w:rPr>
        <w:t xml:space="preserve"> Mana</w:t>
      </w:r>
      <w:r w:rsidRPr="003875EC">
        <w:rPr>
          <w:rFonts w:ascii="Times New Roman" w:hAnsi="Times New Roman" w:cs="Times New Roman"/>
          <w:b/>
          <w:sz w:val="24"/>
        </w:rPr>
        <w:t xml:space="preserve">gement </w:t>
      </w:r>
    </w:p>
    <w:p w:rsidR="004C67F6" w:rsidRPr="00855BE7" w:rsidRDefault="004C67F6" w:rsidP="004F09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Certificate in Business Management (Honors/Distinction)</w:t>
      </w:r>
    </w:p>
    <w:p w:rsidR="004C67F6" w:rsidRDefault="004C67F6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Fi</w:t>
      </w:r>
      <w:r w:rsidR="002B6CBC">
        <w:rPr>
          <w:rFonts w:ascii="Times New Roman" w:hAnsi="Times New Roman" w:cs="Times New Roman"/>
          <w:sz w:val="24"/>
        </w:rPr>
        <w:t>nancial &amp; Management Accounting</w:t>
      </w:r>
      <w:r w:rsidR="00387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-Distinction</w:t>
      </w:r>
    </w:p>
    <w:p w:rsidR="004C67F6" w:rsidRDefault="004C67F6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to Business Management                     </w:t>
      </w:r>
      <w:r w:rsidR="002B6CBC">
        <w:rPr>
          <w:rFonts w:ascii="Times New Roman" w:hAnsi="Times New Roman" w:cs="Times New Roman"/>
          <w:sz w:val="24"/>
        </w:rPr>
        <w:t xml:space="preserve"> </w:t>
      </w:r>
      <w:r w:rsidR="00855BE7">
        <w:rPr>
          <w:rFonts w:ascii="Times New Roman" w:hAnsi="Times New Roman" w:cs="Times New Roman"/>
          <w:sz w:val="24"/>
        </w:rPr>
        <w:t xml:space="preserve">   - </w:t>
      </w:r>
      <w:r>
        <w:rPr>
          <w:rFonts w:ascii="Times New Roman" w:hAnsi="Times New Roman" w:cs="Times New Roman"/>
          <w:sz w:val="24"/>
        </w:rPr>
        <w:t>Distinction</w:t>
      </w:r>
    </w:p>
    <w:p w:rsidR="003875EC" w:rsidRDefault="003D12C6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Analyzing</w:t>
      </w:r>
      <w:r w:rsidR="004C67F6">
        <w:rPr>
          <w:rFonts w:ascii="Times New Roman" w:hAnsi="Times New Roman" w:cs="Times New Roman"/>
          <w:sz w:val="24"/>
        </w:rPr>
        <w:t xml:space="preserve"> the Business Envi</w:t>
      </w:r>
      <w:r w:rsidR="002B6CBC">
        <w:rPr>
          <w:rFonts w:ascii="Times New Roman" w:hAnsi="Times New Roman" w:cs="Times New Roman"/>
          <w:sz w:val="24"/>
        </w:rPr>
        <w:t xml:space="preserve">ronment                        </w:t>
      </w:r>
      <w:r w:rsidR="004C67F6">
        <w:rPr>
          <w:rFonts w:ascii="Times New Roman" w:hAnsi="Times New Roman" w:cs="Times New Roman"/>
          <w:sz w:val="24"/>
        </w:rPr>
        <w:t xml:space="preserve"> </w:t>
      </w:r>
      <w:r w:rsidR="003875EC">
        <w:rPr>
          <w:rFonts w:ascii="Times New Roman" w:hAnsi="Times New Roman" w:cs="Times New Roman"/>
          <w:sz w:val="24"/>
        </w:rPr>
        <w:t xml:space="preserve"> </w:t>
      </w:r>
      <w:r w:rsidR="004C67F6">
        <w:rPr>
          <w:rFonts w:ascii="Times New Roman" w:hAnsi="Times New Roman" w:cs="Times New Roman"/>
          <w:sz w:val="24"/>
        </w:rPr>
        <w:t>-</w:t>
      </w:r>
      <w:r w:rsidR="003875EC">
        <w:rPr>
          <w:rFonts w:ascii="Times New Roman" w:hAnsi="Times New Roman" w:cs="Times New Roman"/>
          <w:sz w:val="24"/>
        </w:rPr>
        <w:t xml:space="preserve"> Distinction</w:t>
      </w:r>
    </w:p>
    <w:p w:rsidR="003875EC" w:rsidRDefault="003875EC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Contemporary Iss</w:t>
      </w:r>
      <w:r w:rsidR="002B6CBC">
        <w:rPr>
          <w:rFonts w:ascii="Times New Roman" w:hAnsi="Times New Roman" w:cs="Times New Roman"/>
          <w:sz w:val="24"/>
        </w:rPr>
        <w:t xml:space="preserve">ues in Business Communication   </w:t>
      </w:r>
      <w:r>
        <w:rPr>
          <w:rFonts w:ascii="Times New Roman" w:hAnsi="Times New Roman" w:cs="Times New Roman"/>
          <w:sz w:val="24"/>
        </w:rPr>
        <w:t xml:space="preserve">   - Distinction</w:t>
      </w:r>
    </w:p>
    <w:p w:rsidR="00EE2DE0" w:rsidRPr="000B217F" w:rsidRDefault="003875EC" w:rsidP="004F0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Personal Development                                     </w:t>
      </w:r>
      <w:r w:rsidR="002B6CBC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- Credit</w:t>
      </w:r>
      <w:r w:rsidR="004C67F6">
        <w:rPr>
          <w:rFonts w:ascii="Times New Roman" w:hAnsi="Times New Roman" w:cs="Times New Roman"/>
          <w:sz w:val="24"/>
        </w:rPr>
        <w:t xml:space="preserve">  </w:t>
      </w:r>
      <w:r w:rsidR="00EE2DE0">
        <w:rPr>
          <w:rFonts w:ascii="Times New Roman" w:hAnsi="Times New Roman" w:cs="Times New Roman"/>
          <w:sz w:val="24"/>
        </w:rPr>
        <w:t xml:space="preserve"> </w:t>
      </w:r>
    </w:p>
    <w:p w:rsidR="00A07F6D" w:rsidRDefault="00A07F6D" w:rsidP="004F09EF">
      <w:pPr>
        <w:rPr>
          <w:rFonts w:ascii="Times New Roman" w:hAnsi="Times New Roman" w:cs="Times New Roman"/>
          <w:b/>
          <w:sz w:val="24"/>
        </w:rPr>
      </w:pPr>
    </w:p>
    <w:p w:rsidR="003875EC" w:rsidRDefault="003875EC" w:rsidP="004F09EF">
      <w:pPr>
        <w:rPr>
          <w:rFonts w:ascii="Times New Roman" w:hAnsi="Times New Roman" w:cs="Times New Roman"/>
          <w:b/>
          <w:sz w:val="24"/>
        </w:rPr>
      </w:pPr>
      <w:r w:rsidRPr="00571F31">
        <w:rPr>
          <w:rFonts w:ascii="Times New Roman" w:hAnsi="Times New Roman" w:cs="Times New Roman"/>
          <w:b/>
          <w:sz w:val="24"/>
        </w:rPr>
        <w:t>2009-2014- Vessigny Government Secondary</w:t>
      </w:r>
    </w:p>
    <w:p w:rsidR="00AF3642" w:rsidRDefault="00571F31" w:rsidP="004F0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CSEC Certificate: seven (7</w:t>
      </w:r>
      <w:r w:rsidRPr="00571F31">
        <w:rPr>
          <w:rFonts w:ascii="Times New Roman" w:hAnsi="Times New Roman" w:cs="Times New Roman"/>
          <w:sz w:val="24"/>
        </w:rPr>
        <w:t>) subjects</w:t>
      </w:r>
      <w:r w:rsidR="00AF3642">
        <w:rPr>
          <w:rFonts w:ascii="Times New Roman" w:hAnsi="Times New Roman" w:cs="Times New Roman"/>
          <w:sz w:val="24"/>
        </w:rPr>
        <w:t xml:space="preserve"> including</w:t>
      </w:r>
      <w:r w:rsidR="00AF44DD">
        <w:rPr>
          <w:rFonts w:ascii="Times New Roman" w:hAnsi="Times New Roman" w:cs="Times New Roman"/>
          <w:sz w:val="24"/>
        </w:rPr>
        <w:t>;</w:t>
      </w:r>
    </w:p>
    <w:p w:rsidR="003A0EFD" w:rsidRPr="00AF3642" w:rsidRDefault="00AF3642" w:rsidP="004F09EF">
      <w:pPr>
        <w:pStyle w:val="ListParagraph"/>
        <w:rPr>
          <w:rFonts w:ascii="Times New Roman" w:hAnsi="Times New Roman" w:cs="Times New Roman"/>
          <w:sz w:val="24"/>
        </w:rPr>
      </w:pPr>
      <w:r w:rsidRPr="00AF3642">
        <w:rPr>
          <w:rFonts w:ascii="Times New Roman" w:hAnsi="Times New Roman" w:cs="Times New Roman"/>
          <w:sz w:val="24"/>
        </w:rPr>
        <w:t>Mathematics, English, POA, POB, IT, Spanish, Integrated Science</w:t>
      </w:r>
    </w:p>
    <w:p w:rsidR="000B217F" w:rsidRDefault="000B217F" w:rsidP="004F09EF">
      <w:pPr>
        <w:rPr>
          <w:rFonts w:ascii="Times New Roman" w:hAnsi="Times New Roman" w:cs="Times New Roman"/>
          <w:sz w:val="24"/>
        </w:rPr>
      </w:pPr>
    </w:p>
    <w:p w:rsidR="00571F31" w:rsidRDefault="00571F31" w:rsidP="004F09EF">
      <w:pPr>
        <w:rPr>
          <w:rFonts w:ascii="Times New Roman" w:hAnsi="Times New Roman" w:cs="Times New Roman"/>
          <w:b/>
          <w:sz w:val="24"/>
        </w:rPr>
      </w:pPr>
      <w:r w:rsidRPr="00571F31">
        <w:rPr>
          <w:rFonts w:ascii="Times New Roman" w:hAnsi="Times New Roman" w:cs="Times New Roman"/>
          <w:b/>
          <w:sz w:val="24"/>
        </w:rPr>
        <w:t>Awards:</w:t>
      </w:r>
    </w:p>
    <w:p w:rsidR="00571F31" w:rsidRDefault="00571F31" w:rsidP="004F0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TGU Awardee</w:t>
      </w:r>
    </w:p>
    <w:p w:rsidR="00571F31" w:rsidRDefault="00571F31" w:rsidP="004F0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Awards  - Vessigny Government Secondary</w:t>
      </w:r>
    </w:p>
    <w:p w:rsidR="00571F31" w:rsidRDefault="00571F31" w:rsidP="004F09EF">
      <w:pPr>
        <w:rPr>
          <w:rFonts w:ascii="Times New Roman" w:hAnsi="Times New Roman" w:cs="Times New Roman"/>
          <w:sz w:val="24"/>
        </w:rPr>
      </w:pPr>
    </w:p>
    <w:p w:rsidR="004F09EF" w:rsidRDefault="004F09EF" w:rsidP="004F09EF">
      <w:pPr>
        <w:rPr>
          <w:rFonts w:ascii="Times New Roman" w:hAnsi="Times New Roman" w:cs="Times New Roman"/>
          <w:b/>
          <w:sz w:val="24"/>
        </w:rPr>
      </w:pPr>
    </w:p>
    <w:p w:rsidR="00571F31" w:rsidRDefault="00AF44DD" w:rsidP="004F09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Experience:</w:t>
      </w:r>
    </w:p>
    <w:p w:rsidR="00F244BC" w:rsidRDefault="00DB0350" w:rsidP="004F09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2015- Cashier/ Customer Service Representative</w:t>
      </w:r>
      <w:r w:rsidR="00EA3B86">
        <w:rPr>
          <w:rFonts w:ascii="Times New Roman" w:hAnsi="Times New Roman" w:cs="Times New Roman"/>
          <w:b/>
          <w:sz w:val="24"/>
        </w:rPr>
        <w:t xml:space="preserve"> at Wonderful World Ltd.</w:t>
      </w:r>
    </w:p>
    <w:p w:rsidR="00DB0350" w:rsidRPr="00DB0350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Interacts</w:t>
      </w:r>
      <w:r w:rsidR="00DB0350" w:rsidRPr="00DB0350">
        <w:rPr>
          <w:rFonts w:ascii="Times New Roman" w:hAnsi="Times New Roman" w:cs="Times New Roman"/>
          <w:sz w:val="24"/>
        </w:rPr>
        <w:t xml:space="preserve"> directly with customers either by telephone, or face to face </w:t>
      </w:r>
    </w:p>
    <w:p w:rsidR="00DB0350" w:rsidRPr="00084A2B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DB0350" w:rsidRPr="00DB0350">
        <w:rPr>
          <w:rFonts w:ascii="Times New Roman" w:hAnsi="Times New Roman" w:cs="Times New Roman"/>
          <w:sz w:val="24"/>
        </w:rPr>
        <w:t>espond promptly to customer inquiries</w:t>
      </w:r>
    </w:p>
    <w:p w:rsidR="00DB0350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DB0350" w:rsidRPr="00DB0350">
        <w:rPr>
          <w:rFonts w:ascii="Times New Roman" w:hAnsi="Times New Roman" w:cs="Times New Roman"/>
          <w:sz w:val="24"/>
        </w:rPr>
        <w:t xml:space="preserve">btain and evaluate all relevant information to handle product and service inquiries </w:t>
      </w:r>
    </w:p>
    <w:p w:rsidR="00084A2B" w:rsidRPr="00084A2B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Pricing and analysis of goods</w:t>
      </w:r>
    </w:p>
    <w:p w:rsidR="00084A2B" w:rsidRPr="00084A2B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Logistics in the form of monitoring and recording of goods</w:t>
      </w:r>
    </w:p>
    <w:p w:rsidR="00084A2B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Possession of strong communication with customers</w:t>
      </w:r>
    </w:p>
    <w:p w:rsidR="00084A2B" w:rsidRPr="00084A2B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Balancing of finances</w:t>
      </w:r>
    </w:p>
    <w:p w:rsidR="000B217F" w:rsidRDefault="00084A2B" w:rsidP="004F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Liaising with Managers and Supervisors as it relates to work related issues</w:t>
      </w:r>
    </w:p>
    <w:p w:rsidR="001D320D" w:rsidRPr="001D320D" w:rsidRDefault="001D320D" w:rsidP="004F09EF">
      <w:pPr>
        <w:rPr>
          <w:rFonts w:ascii="Times New Roman" w:hAnsi="Times New Roman" w:cs="Times New Roman"/>
          <w:b/>
          <w:sz w:val="24"/>
        </w:rPr>
      </w:pPr>
      <w:r w:rsidRPr="001D320D">
        <w:rPr>
          <w:rFonts w:ascii="Times New Roman" w:hAnsi="Times New Roman" w:cs="Times New Roman"/>
          <w:b/>
          <w:sz w:val="24"/>
        </w:rPr>
        <w:t>2013-2014- Cashier at West Bee’s Supermarket</w:t>
      </w:r>
    </w:p>
    <w:p w:rsidR="001D320D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Pricing and analysis of goods</w:t>
      </w:r>
    </w:p>
    <w:p w:rsidR="001D320D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Logistics in the form of monitoring and recording of goods</w:t>
      </w:r>
    </w:p>
    <w:p w:rsidR="001D320D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Possession of strong communication with customers</w:t>
      </w:r>
    </w:p>
    <w:p w:rsidR="001D320D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Housekeeping of work-station</w:t>
      </w:r>
    </w:p>
    <w:p w:rsidR="001D320D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Balancing of finances</w:t>
      </w:r>
    </w:p>
    <w:p w:rsidR="001D320D" w:rsidRPr="00855BE7" w:rsidRDefault="001D320D" w:rsidP="004F0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Liaising with Managers and Supervisors as it relates to work related issues</w:t>
      </w:r>
    </w:p>
    <w:p w:rsidR="00A27AD8" w:rsidRDefault="00A27AD8" w:rsidP="004F09EF">
      <w:pPr>
        <w:pStyle w:val="ListParagraph"/>
        <w:rPr>
          <w:rFonts w:ascii="Times New Roman" w:hAnsi="Times New Roman" w:cs="Times New Roman"/>
          <w:sz w:val="24"/>
        </w:rPr>
      </w:pPr>
    </w:p>
    <w:p w:rsidR="004F09EF" w:rsidRDefault="004F09EF" w:rsidP="004F09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Affiliation:                                                                                                                                    2012-2014- Young Leaders                                                                                                                2012-2014- Vessigny Secondary School Debate Group</w:t>
      </w:r>
    </w:p>
    <w:p w:rsidR="00855BE7" w:rsidRDefault="00855BE7" w:rsidP="004F09EF">
      <w:pPr>
        <w:rPr>
          <w:rFonts w:ascii="Times New Roman" w:hAnsi="Times New Roman" w:cs="Times New Roman"/>
          <w:b/>
          <w:sz w:val="24"/>
        </w:rPr>
      </w:pPr>
      <w:r w:rsidRPr="00855BE7">
        <w:rPr>
          <w:rFonts w:ascii="Times New Roman" w:hAnsi="Times New Roman" w:cs="Times New Roman"/>
          <w:b/>
          <w:sz w:val="24"/>
        </w:rPr>
        <w:t>References:</w:t>
      </w:r>
    </w:p>
    <w:p w:rsidR="004A6768" w:rsidRDefault="004A6768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Mrs. Annmarie Ali</w:t>
      </w:r>
    </w:p>
    <w:p w:rsidR="004A6768" w:rsidRDefault="004A6768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 Manager at Wonderful World Ltd. Gulf City</w:t>
      </w:r>
    </w:p>
    <w:p w:rsidR="004A6768" w:rsidRDefault="004A6768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1868-715-5113</w:t>
      </w:r>
    </w:p>
    <w:p w:rsidR="004A6768" w:rsidRDefault="004F09EF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051AA5">
        <w:rPr>
          <w:rFonts w:ascii="Times New Roman" w:hAnsi="Times New Roman" w:cs="Times New Roman"/>
          <w:sz w:val="24"/>
        </w:rPr>
        <w:t>Ms. Kathleen Lutchmipersad</w:t>
      </w:r>
    </w:p>
    <w:p w:rsidR="00051AA5" w:rsidRDefault="00051AA5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 Coordinator</w:t>
      </w:r>
    </w:p>
    <w:p w:rsidR="004F09EF" w:rsidRDefault="00051AA5" w:rsidP="004F09E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of Accounting and Management</w:t>
      </w:r>
      <w:r w:rsidR="004F09EF">
        <w:rPr>
          <w:rFonts w:ascii="Times New Roman" w:hAnsi="Times New Roman" w:cs="Times New Roman"/>
          <w:sz w:val="24"/>
        </w:rPr>
        <w:t xml:space="preserve">                               </w:t>
      </w:r>
    </w:p>
    <w:p w:rsidR="004A6768" w:rsidRDefault="004F09EF" w:rsidP="004F09EF">
      <w:pPr>
        <w:spacing w:line="240" w:lineRule="auto"/>
        <w:rPr>
          <w:rFonts w:ascii="Times New Roman" w:hAnsi="Times New Roman" w:cs="Times New Roman"/>
          <w:sz w:val="24"/>
        </w:rPr>
      </w:pPr>
      <w:r w:rsidRPr="004F09EF">
        <w:rPr>
          <w:rFonts w:ascii="Times New Roman" w:hAnsi="Times New Roman" w:cs="Times New Roman"/>
          <w:sz w:val="24"/>
        </w:rPr>
        <w:t>653-1064 ext. 213</w:t>
      </w:r>
      <w:r>
        <w:rPr>
          <w:rFonts w:ascii="Times New Roman" w:hAnsi="Times New Roman" w:cs="Times New Roman"/>
          <w:sz w:val="24"/>
        </w:rPr>
        <w:t xml:space="preserve">      </w:t>
      </w:r>
    </w:p>
    <w:sectPr w:rsidR="004A6768" w:rsidSect="005C3799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82" w:rsidRDefault="00E03982" w:rsidP="005C3799">
      <w:pPr>
        <w:spacing w:after="0" w:line="240" w:lineRule="auto"/>
      </w:pPr>
      <w:r>
        <w:separator/>
      </w:r>
    </w:p>
  </w:endnote>
  <w:endnote w:type="continuationSeparator" w:id="0">
    <w:p w:rsidR="00E03982" w:rsidRDefault="00E03982" w:rsidP="005C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82" w:rsidRDefault="00E03982" w:rsidP="005C3799">
      <w:pPr>
        <w:spacing w:after="0" w:line="240" w:lineRule="auto"/>
      </w:pPr>
      <w:r>
        <w:separator/>
      </w:r>
    </w:p>
  </w:footnote>
  <w:footnote w:type="continuationSeparator" w:id="0">
    <w:p w:rsidR="00E03982" w:rsidRDefault="00E03982" w:rsidP="005C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Carlene Charles</w:t>
    </w:r>
  </w:p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LP#54 Holly Wood Road Fanny Village Point Fortin of Trinidad &amp; Tobago</w:t>
    </w:r>
  </w:p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1-868-302-7288:c.charles21cc@gmail.com</w:t>
    </w:r>
  </w:p>
  <w:p w:rsidR="00B4444A" w:rsidRPr="000B217F" w:rsidRDefault="00B4444A">
    <w:pPr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E4E16"/>
    <w:multiLevelType w:val="hybridMultilevel"/>
    <w:tmpl w:val="DD1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756"/>
    <w:multiLevelType w:val="hybridMultilevel"/>
    <w:tmpl w:val="30CC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216A0"/>
    <w:multiLevelType w:val="hybridMultilevel"/>
    <w:tmpl w:val="469C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523FB"/>
    <w:multiLevelType w:val="hybridMultilevel"/>
    <w:tmpl w:val="1EB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8"/>
    <w:multiLevelType w:val="hybridMultilevel"/>
    <w:tmpl w:val="2C9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12F4F"/>
    <w:multiLevelType w:val="hybridMultilevel"/>
    <w:tmpl w:val="6226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ADC"/>
    <w:multiLevelType w:val="hybridMultilevel"/>
    <w:tmpl w:val="562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34"/>
    <w:rsid w:val="00022DE1"/>
    <w:rsid w:val="00051AA5"/>
    <w:rsid w:val="00052834"/>
    <w:rsid w:val="00084A2B"/>
    <w:rsid w:val="000B1AEF"/>
    <w:rsid w:val="000B217F"/>
    <w:rsid w:val="000B7D88"/>
    <w:rsid w:val="000F54AC"/>
    <w:rsid w:val="000F580E"/>
    <w:rsid w:val="001D320D"/>
    <w:rsid w:val="001E4A9B"/>
    <w:rsid w:val="00210E19"/>
    <w:rsid w:val="002619CB"/>
    <w:rsid w:val="00276575"/>
    <w:rsid w:val="002863A1"/>
    <w:rsid w:val="00294B5D"/>
    <w:rsid w:val="002B6CBC"/>
    <w:rsid w:val="002C00EA"/>
    <w:rsid w:val="002C64D1"/>
    <w:rsid w:val="002D76A1"/>
    <w:rsid w:val="00306272"/>
    <w:rsid w:val="00306D08"/>
    <w:rsid w:val="003070DC"/>
    <w:rsid w:val="003272F8"/>
    <w:rsid w:val="003408BC"/>
    <w:rsid w:val="00341F2C"/>
    <w:rsid w:val="0037065A"/>
    <w:rsid w:val="00373323"/>
    <w:rsid w:val="003875EC"/>
    <w:rsid w:val="003A0EFD"/>
    <w:rsid w:val="003C4D4E"/>
    <w:rsid w:val="003D12C6"/>
    <w:rsid w:val="00437E5F"/>
    <w:rsid w:val="004864D8"/>
    <w:rsid w:val="004A6768"/>
    <w:rsid w:val="004B3569"/>
    <w:rsid w:val="004C67F6"/>
    <w:rsid w:val="004D78F9"/>
    <w:rsid w:val="004F09EF"/>
    <w:rsid w:val="00532F37"/>
    <w:rsid w:val="005415E3"/>
    <w:rsid w:val="00571F31"/>
    <w:rsid w:val="00575EF7"/>
    <w:rsid w:val="005C3799"/>
    <w:rsid w:val="005F5A06"/>
    <w:rsid w:val="0070797C"/>
    <w:rsid w:val="00710ADD"/>
    <w:rsid w:val="00723779"/>
    <w:rsid w:val="00766126"/>
    <w:rsid w:val="00767914"/>
    <w:rsid w:val="007A2985"/>
    <w:rsid w:val="007A7313"/>
    <w:rsid w:val="007F3433"/>
    <w:rsid w:val="007F67AB"/>
    <w:rsid w:val="00812C38"/>
    <w:rsid w:val="00831ADA"/>
    <w:rsid w:val="0084491C"/>
    <w:rsid w:val="00854A83"/>
    <w:rsid w:val="00855BE7"/>
    <w:rsid w:val="0088356F"/>
    <w:rsid w:val="008A21E5"/>
    <w:rsid w:val="00915995"/>
    <w:rsid w:val="009365C0"/>
    <w:rsid w:val="00943E7D"/>
    <w:rsid w:val="009A77F8"/>
    <w:rsid w:val="009B46BF"/>
    <w:rsid w:val="009D4E93"/>
    <w:rsid w:val="009E4AAE"/>
    <w:rsid w:val="00A02937"/>
    <w:rsid w:val="00A07F6D"/>
    <w:rsid w:val="00A22BA3"/>
    <w:rsid w:val="00A27AD8"/>
    <w:rsid w:val="00A85759"/>
    <w:rsid w:val="00A91FEA"/>
    <w:rsid w:val="00AF3642"/>
    <w:rsid w:val="00AF40F2"/>
    <w:rsid w:val="00AF44DD"/>
    <w:rsid w:val="00B064A7"/>
    <w:rsid w:val="00B154AC"/>
    <w:rsid w:val="00B24E0E"/>
    <w:rsid w:val="00B24FA4"/>
    <w:rsid w:val="00B4444A"/>
    <w:rsid w:val="00B750BC"/>
    <w:rsid w:val="00B921AB"/>
    <w:rsid w:val="00B94AE0"/>
    <w:rsid w:val="00BA0DC6"/>
    <w:rsid w:val="00BB5D89"/>
    <w:rsid w:val="00C05FEA"/>
    <w:rsid w:val="00C17053"/>
    <w:rsid w:val="00C22572"/>
    <w:rsid w:val="00C6389E"/>
    <w:rsid w:val="00C706ED"/>
    <w:rsid w:val="00C773D8"/>
    <w:rsid w:val="00C9507C"/>
    <w:rsid w:val="00CA0360"/>
    <w:rsid w:val="00CC68E5"/>
    <w:rsid w:val="00D237D5"/>
    <w:rsid w:val="00D30457"/>
    <w:rsid w:val="00D4467C"/>
    <w:rsid w:val="00D756AE"/>
    <w:rsid w:val="00DB0350"/>
    <w:rsid w:val="00DE7C57"/>
    <w:rsid w:val="00E01175"/>
    <w:rsid w:val="00E03982"/>
    <w:rsid w:val="00E07AA9"/>
    <w:rsid w:val="00E44129"/>
    <w:rsid w:val="00E57C17"/>
    <w:rsid w:val="00E87078"/>
    <w:rsid w:val="00E923F3"/>
    <w:rsid w:val="00E93588"/>
    <w:rsid w:val="00E93C34"/>
    <w:rsid w:val="00E9665A"/>
    <w:rsid w:val="00EA3B86"/>
    <w:rsid w:val="00EA462B"/>
    <w:rsid w:val="00EE2DE0"/>
    <w:rsid w:val="00F0512B"/>
    <w:rsid w:val="00F07F0B"/>
    <w:rsid w:val="00F1018D"/>
    <w:rsid w:val="00F13C0C"/>
    <w:rsid w:val="00F244BC"/>
    <w:rsid w:val="00F72BD3"/>
    <w:rsid w:val="00F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EB3F1-913B-4583-91BA-93C92F66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99"/>
  </w:style>
  <w:style w:type="paragraph" w:styleId="Footer">
    <w:name w:val="footer"/>
    <w:basedOn w:val="Normal"/>
    <w:link w:val="FooterChar"/>
    <w:uiPriority w:val="99"/>
    <w:unhideWhenUsed/>
    <w:rsid w:val="005C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99"/>
  </w:style>
  <w:style w:type="paragraph" w:styleId="ListParagraph">
    <w:name w:val="List Paragraph"/>
    <w:basedOn w:val="Normal"/>
    <w:uiPriority w:val="34"/>
    <w:qFormat/>
    <w:rsid w:val="000B2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FC25-D378-49C3-B909-95AA029EB1DF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53C714E-5EE3-4714-A435-38B495E5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495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lenovo1</dc:creator>
  <cp:lastModifiedBy>Carlene Charles</cp:lastModifiedBy>
  <cp:revision>71</cp:revision>
  <dcterms:created xsi:type="dcterms:W3CDTF">2015-10-24T19:28:00Z</dcterms:created>
  <dcterms:modified xsi:type="dcterms:W3CDTF">2016-08-30T15:16:00Z</dcterms:modified>
</cp:coreProperties>
</file>