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C420C8">
        <w:tc>
          <w:tcPr>
            <w:tcW w:w="3023" w:type="dxa"/>
          </w:tcPr>
          <w:p w:rsidR="00C420C8" w:rsidRPr="004426D6" w:rsidRDefault="004426D6" w:rsidP="003856C9">
            <w:pPr>
              <w:pStyle w:val="Heading1"/>
              <w:rPr>
                <w:lang w:val="nl-NL"/>
              </w:rPr>
            </w:pPr>
            <w:r w:rsidRPr="004426D6">
              <w:rPr>
                <w:lang w:val="nl-NL"/>
              </w:rPr>
              <w:t>mALINI DHANARAM</w:t>
            </w:r>
          </w:p>
          <w:p w:rsidR="00C420C8" w:rsidRPr="004426D6" w:rsidRDefault="00C420C8" w:rsidP="005246B9">
            <w:pPr>
              <w:pStyle w:val="Graphic"/>
              <w:rPr>
                <w:lang w:val="nl-NL"/>
              </w:rPr>
            </w:pPr>
            <w:r w:rsidRPr="00C420C8">
              <w:rPr>
                <w:noProof/>
                <w:lang w:val="en-TT" w:eastAsia="en-TT"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8D5961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Eg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CSl1Hc&#10;HxQAAENyAAAOAAAAAAAAAAAAAAAAAC4CAABkcnMvZTJvRG9jLnhtbFBLAQItABQABgAIAAAAIQBo&#10;RxvQ2AAAAAMBAAAPAAAAAAAAAAAAAAAAAHkWAABkcnMvZG93bnJldi54bWxQSwUGAAAAAAQABADz&#10;AAAAfhcAAAAA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 w:rsidR="004426D6" w:rsidRPr="004426D6">
              <w:rPr>
                <w:lang w:val="nl-NL"/>
              </w:rPr>
              <w:t>malini26dhanaram@gmail.com</w:t>
            </w:r>
          </w:p>
          <w:p w:rsidR="00C420C8" w:rsidRPr="004426D6" w:rsidRDefault="00D31F46" w:rsidP="00441EB9">
            <w:pPr>
              <w:pStyle w:val="Heading3"/>
              <w:rPr>
                <w:lang w:val="nl-NL"/>
              </w:rPr>
            </w:pPr>
            <w:sdt>
              <w:sdtPr>
                <w:alias w:val="Enter email:"/>
                <w:tag w:val="Enter email:"/>
                <w:id w:val="1159736844"/>
                <w:placeholder>
                  <w:docPart w:val="476DD1D475E048068A622E96128690B1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4426D6">
                  <w:rPr>
                    <w:lang w:val="nl-NL"/>
                  </w:rPr>
                  <w:t>Email</w:t>
                </w:r>
              </w:sdtContent>
            </w:sdt>
          </w:p>
          <w:p w:rsidR="00C420C8" w:rsidRPr="00862402" w:rsidRDefault="00C420C8" w:rsidP="005246B9">
            <w:pPr>
              <w:pStyle w:val="Graphic"/>
              <w:rPr>
                <w:lang w:val="en-TT"/>
              </w:rPr>
            </w:pPr>
            <w:r w:rsidRPr="00C420C8">
              <w:rPr>
                <w:noProof/>
                <w:lang w:val="en-TT" w:eastAsia="en-TT"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004136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Q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D2USfPQSUA&#10;ANPeAAAOAAAAAAAAAAAAAAAAAC4CAABkcnMvZTJvRG9jLnhtbFBLAQItABQABgAIAAAAIQBoRxvQ&#10;2AAAAAMBAAAPAAAAAAAAAAAAAAAAAJsnAABkcnMvZG93bnJldi54bWxQSwUGAAAAAAQABADzAAAA&#10;oCgAAAAA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 w:rsidR="004426D6" w:rsidRPr="00862402">
              <w:rPr>
                <w:lang w:val="en-TT"/>
              </w:rPr>
              <w:t>359-1244/392-3388</w:t>
            </w:r>
          </w:p>
          <w:p w:rsidR="00C420C8" w:rsidRPr="00C420C8" w:rsidRDefault="00D31F46" w:rsidP="00441EB9">
            <w:pPr>
              <w:pStyle w:val="Heading3"/>
            </w:pPr>
            <w:sdt>
              <w:sdtPr>
                <w:alias w:val="Enter telephone:"/>
                <w:tag w:val="Enter telephone:"/>
                <w:id w:val="2067829428"/>
                <w:placeholder>
                  <w:docPart w:val="BEADCB8B4E544E849F6401E714D6A694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Telephone</w:t>
                </w:r>
              </w:sdtContent>
            </w:sdt>
          </w:p>
          <w:p w:rsidR="00C420C8" w:rsidRPr="00C420C8" w:rsidRDefault="00E8015D" w:rsidP="005246B9">
            <w:pPr>
              <w:pStyle w:val="Graphic"/>
            </w:pPr>
            <w:r>
              <w:t>Address; Cap-De-Ville, Point Fortin.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D31F46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2E2CF94930804C9E8874E9B4316DCA7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:rsidR="00C420C8" w:rsidRDefault="00C420C8" w:rsidP="00616FF4">
                  <w:pPr>
                    <w:pStyle w:val="GraphicLine"/>
                  </w:pPr>
                  <w:r>
                    <w:rPr>
                      <w:lang w:val="en-TT" w:eastAsia="en-TT"/>
                    </w:rPr>
                    <mc:AlternateContent>
                      <mc:Choice Requires="wps">
                        <w:drawing>
                          <wp:inline distT="0" distB="0" distL="0" distR="0" wp14:anchorId="32BC1901" wp14:editId="7517F894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6135F84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4426D6" w:rsidP="004426D6">
                  <w:r>
                    <w:t>To obtain knowledge of the day to day work of a business through a part time job or summer job.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D31F46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4E0329CC05684666AB2917D32FAB36A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:rsidR="00C420C8" w:rsidRPr="005A7E57" w:rsidRDefault="00C420C8" w:rsidP="00616FF4">
                  <w:pPr>
                    <w:pStyle w:val="GraphicLine"/>
                  </w:pPr>
                  <w:r>
                    <w:rPr>
                      <w:lang w:val="en-TT" w:eastAsia="en-TT"/>
                    </w:rPr>
                    <mc:AlternateContent>
                      <mc:Choice Requires="wps">
                        <w:drawing>
                          <wp:inline distT="0" distB="0" distL="0" distR="0" wp14:anchorId="04BB6145" wp14:editId="238F48F8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4BE2C78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6D1BCE" w:rsidP="006D1BCE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Team work</w:t>
                  </w:r>
                </w:p>
                <w:p w:rsidR="006D1BCE" w:rsidRDefault="006D1BCE" w:rsidP="006D1BCE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 xml:space="preserve">President </w:t>
                  </w:r>
                  <w:proofErr w:type="gramStart"/>
                  <w:r>
                    <w:t>At</w:t>
                  </w:r>
                  <w:proofErr w:type="gramEnd"/>
                  <w:r>
                    <w:t xml:space="preserve"> Environmental Science Club At School</w:t>
                  </w:r>
                </w:p>
                <w:p w:rsidR="006D1BCE" w:rsidRDefault="006D1BCE" w:rsidP="006D1BCE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 xml:space="preserve">President </w:t>
                  </w:r>
                  <w:proofErr w:type="gramStart"/>
                  <w:r>
                    <w:t>At</w:t>
                  </w:r>
                  <w:proofErr w:type="gramEnd"/>
                  <w:r>
                    <w:t xml:space="preserve"> Culinary Arts Club At School</w:t>
                  </w:r>
                </w:p>
                <w:p w:rsidR="006D1BCE" w:rsidRPr="005152F2" w:rsidRDefault="006D1BCE" w:rsidP="006D1BCE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UWI Certificate for year one in Cake Decoration</w:t>
                  </w:r>
                </w:p>
              </w:tc>
            </w:tr>
          </w:tbl>
          <w:p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Tr="00E8015D">
              <w:trPr>
                <w:trHeight w:val="2977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D31F46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626A4F51925D49C4A03C09762356A26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:rsidR="00C420C8" w:rsidRDefault="00862402" w:rsidP="002B3890">
                  <w:pPr>
                    <w:pStyle w:val="Heading4"/>
                  </w:pPr>
                  <w:r>
                    <w:t>Les fleurs du coeur</w:t>
                  </w:r>
                </w:p>
                <w:p w:rsidR="00862402" w:rsidRDefault="00862402" w:rsidP="002B3890">
                  <w:pPr>
                    <w:pStyle w:val="Heading4"/>
                  </w:pPr>
                  <w:r>
                    <w:t># 249 GRANT’S ROAD, ROUSILLAC.</w:t>
                  </w:r>
                </w:p>
                <w:p w:rsidR="00862402" w:rsidRPr="0043426C" w:rsidRDefault="00862402" w:rsidP="002B3890">
                  <w:pPr>
                    <w:pStyle w:val="Heading4"/>
                  </w:pPr>
                  <w:r>
                    <w:t>WORKED AS AN APPRENTICE</w:t>
                  </w:r>
                </w:p>
                <w:p w:rsidR="00C420C8" w:rsidRDefault="00C420C8" w:rsidP="008F6337"/>
                <w:p w:rsidR="00C420C8" w:rsidRDefault="00C420C8" w:rsidP="00E8015D">
                  <w:pPr>
                    <w:jc w:val="both"/>
                  </w:pPr>
                </w:p>
              </w:tc>
            </w:tr>
            <w:tr w:rsidR="00C420C8" w:rsidTr="00E8015D">
              <w:trPr>
                <w:trHeight w:val="4251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D31F46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3FFDA03D226146FB8E9300670731326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p w:rsidR="00C420C8" w:rsidRDefault="004426D6" w:rsidP="007B2F5C">
                  <w:r>
                    <w:t>Primary school – Cap-De-Ville Government School</w:t>
                  </w:r>
                </w:p>
                <w:p w:rsidR="004426D6" w:rsidRDefault="004426D6" w:rsidP="004426D6">
                  <w:r>
                    <w:t>High School- Vessigny Secondary School</w:t>
                  </w:r>
                </w:p>
                <w:p w:rsidR="004426D6" w:rsidRDefault="004426D6" w:rsidP="004426D6">
                  <w:r>
                    <w:t>Currently studying at Vessigny Secondary School as an A level student.</w:t>
                  </w:r>
                </w:p>
              </w:tc>
            </w:tr>
            <w:tr w:rsidR="00C420C8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5152F2" w:rsidRDefault="00D31F46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D2778FDE728744E6B8A4BA5FAE2E540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Volunteer Experience or Leadership</w:t>
                      </w:r>
                    </w:sdtContent>
                  </w:sdt>
                </w:p>
                <w:p w:rsidR="004426D6" w:rsidRDefault="004426D6" w:rsidP="004426D6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Past member of the Trinidad and Tobago Cadet Force</w:t>
                  </w:r>
                </w:p>
                <w:p w:rsidR="004426D6" w:rsidRDefault="004426D6" w:rsidP="004426D6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Volunteer at the Powergen Special School Sports Day</w:t>
                  </w:r>
                </w:p>
                <w:p w:rsidR="004426D6" w:rsidRDefault="004426D6" w:rsidP="004426D6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Beach clean-up campaigns</w:t>
                  </w:r>
                </w:p>
                <w:p w:rsidR="006D1BCE" w:rsidRDefault="004426D6" w:rsidP="006D1BCE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Currently School Prefect at Vessigny Secondary Schoo</w:t>
                  </w:r>
                  <w:r w:rsidR="006D1BCE">
                    <w:t>l</w:t>
                  </w:r>
                </w:p>
                <w:p w:rsidR="004426D6" w:rsidRDefault="004426D6" w:rsidP="004426D6">
                  <w:pPr>
                    <w:ind w:left="360"/>
                    <w:jc w:val="both"/>
                  </w:pPr>
                </w:p>
              </w:tc>
            </w:tr>
          </w:tbl>
          <w:p w:rsidR="00C420C8" w:rsidRPr="005152F2" w:rsidRDefault="00C420C8" w:rsidP="003856C9"/>
        </w:tc>
      </w:tr>
    </w:tbl>
    <w:p w:rsidR="003F5FDB" w:rsidRDefault="003F5FDB" w:rsidP="00862402">
      <w:pPr>
        <w:pStyle w:val="NoSpacing"/>
        <w:jc w:val="both"/>
      </w:pPr>
      <w:bookmarkStart w:id="0" w:name="_GoBack"/>
      <w:bookmarkEnd w:id="0"/>
    </w:p>
    <w:sectPr w:rsidR="003F5FDB" w:rsidSect="00FE20E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F46" w:rsidRDefault="00D31F46" w:rsidP="003856C9">
      <w:pPr>
        <w:spacing w:after="0" w:line="240" w:lineRule="auto"/>
      </w:pPr>
      <w:r>
        <w:separator/>
      </w:r>
    </w:p>
  </w:endnote>
  <w:endnote w:type="continuationSeparator" w:id="0">
    <w:p w:rsidR="00D31F46" w:rsidRDefault="00D31F46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 w:rsidP="007803B7">
    <w:pPr>
      <w:pStyle w:val="Footer"/>
    </w:pPr>
    <w:r w:rsidRPr="00DC79BB">
      <w:rPr>
        <w:noProof/>
        <w:lang w:val="en-TT" w:eastAsia="en-TT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29B106D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R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LAA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lso/VMEZAADPswAADgAAAAAAAAAAAAAAAAAuAgAAZHJzL2Uyb0RvYy54&#10;bWxQSwECLQAUAAYACAAAACEAc7c4/NoAAAAFAQAADwAAAAAAAAAAAAAAAAAbHAAAZHJzL2Rvd25y&#10;ZXYueG1sUEsFBgAAAAAEAAQA8wAAACId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862402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5FE" w:rsidRDefault="00DC79BB">
    <w:pPr>
      <w:pStyle w:val="Footer"/>
    </w:pPr>
    <w:r w:rsidRPr="00DC79BB">
      <w:rPr>
        <w:noProof/>
        <w:lang w:val="en-TT" w:eastAsia="en-TT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D457B11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NB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F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Dav2rc0GgAAz7MAAA4AAAAAAAAAAAAAAAAALgIAAGRycy9lMm9Eb2Mu&#10;eG1sUEsBAi0AFAAGAAgAAAAhAHO3OPzaAAAABQEAAA8AAAAAAAAAAAAAAAAAjhwAAGRycy9kb3du&#10;cmV2LnhtbFBLBQYAAAAABAAEAPMAAACV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F46" w:rsidRDefault="00D31F46" w:rsidP="003856C9">
      <w:pPr>
        <w:spacing w:after="0" w:line="240" w:lineRule="auto"/>
      </w:pPr>
      <w:r>
        <w:separator/>
      </w:r>
    </w:p>
  </w:footnote>
  <w:footnote w:type="continuationSeparator" w:id="0">
    <w:p w:rsidR="00D31F46" w:rsidRDefault="00D31F46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>
    <w:pPr>
      <w:pStyle w:val="Header"/>
    </w:pPr>
    <w:r w:rsidRPr="00DC79BB">
      <w:rPr>
        <w:noProof/>
        <w:lang w:val="en-TT" w:eastAsia="en-TT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88F6B37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xEA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BB" w:rsidRDefault="00DC79BB">
    <w:pPr>
      <w:pStyle w:val="Header"/>
    </w:pPr>
    <w:r w:rsidRPr="00DC79BB">
      <w:rPr>
        <w:noProof/>
        <w:lang w:val="en-TT" w:eastAsia="en-TT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CE5880C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x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RwA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JtbTUqfFgAArKwAAA4AAAAAAAAAAAAAAAAALgIAAGRycy9lMm9Eb2MueG1s&#10;UEsBAi0AFAAGAAgAAAAhAEzxCuXcAAAABQEAAA8AAAAAAAAAAAAAAAAA+RgAAGRycy9kb3ducmV2&#10;LnhtbFBLBQYAAAAABAAEAPMAAAACGg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1CC1870"/>
    <w:multiLevelType w:val="hybridMultilevel"/>
    <w:tmpl w:val="8168E8C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C2ADC"/>
    <w:multiLevelType w:val="hybridMultilevel"/>
    <w:tmpl w:val="D90C24B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D6"/>
    <w:rsid w:val="00052BE1"/>
    <w:rsid w:val="0007412A"/>
    <w:rsid w:val="0010199E"/>
    <w:rsid w:val="0010257B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426D6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6D1BCE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62402"/>
    <w:rsid w:val="008C7CA2"/>
    <w:rsid w:val="008F6337"/>
    <w:rsid w:val="00914DAF"/>
    <w:rsid w:val="0093286E"/>
    <w:rsid w:val="009D1627"/>
    <w:rsid w:val="00A42F91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31F46"/>
    <w:rsid w:val="00D5067A"/>
    <w:rsid w:val="00DC0F74"/>
    <w:rsid w:val="00DC79BB"/>
    <w:rsid w:val="00DF0A0F"/>
    <w:rsid w:val="00E34D58"/>
    <w:rsid w:val="00E8015D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204A6D"/>
  <w15:chartTrackingRefBased/>
  <w15:docId w15:val="{7547D559-0104-4A1B-9AC2-A7AF1A9C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anna%20Dhanaram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6DD1D475E048068A622E9612869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BC6B0-FE4F-4E3E-B019-17C861EFC675}"/>
      </w:docPartPr>
      <w:docPartBody>
        <w:p w:rsidR="00FC1929" w:rsidRDefault="006338FD">
          <w:pPr>
            <w:pStyle w:val="476DD1D475E048068A622E96128690B1"/>
          </w:pPr>
          <w:r w:rsidRPr="005152F2">
            <w:t>Email</w:t>
          </w:r>
        </w:p>
      </w:docPartBody>
    </w:docPart>
    <w:docPart>
      <w:docPartPr>
        <w:name w:val="BEADCB8B4E544E849F6401E714D6A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E93B4-1217-4CDF-9273-8878159EF1FD}"/>
      </w:docPartPr>
      <w:docPartBody>
        <w:p w:rsidR="00FC1929" w:rsidRDefault="006338FD">
          <w:pPr>
            <w:pStyle w:val="BEADCB8B4E544E849F6401E714D6A694"/>
          </w:pPr>
          <w:r w:rsidRPr="005152F2">
            <w:t>Telephone</w:t>
          </w:r>
        </w:p>
      </w:docPartBody>
    </w:docPart>
    <w:docPart>
      <w:docPartPr>
        <w:name w:val="2E2CF94930804C9E8874E9B4316DC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DCF32-5B00-4D13-AB2B-2F3979F962C6}"/>
      </w:docPartPr>
      <w:docPartBody>
        <w:p w:rsidR="00FC1929" w:rsidRDefault="006338FD">
          <w:pPr>
            <w:pStyle w:val="2E2CF94930804C9E8874E9B4316DCA72"/>
          </w:pPr>
          <w:r>
            <w:t>Objective</w:t>
          </w:r>
        </w:p>
      </w:docPartBody>
    </w:docPart>
    <w:docPart>
      <w:docPartPr>
        <w:name w:val="4E0329CC05684666AB2917D32FAB3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6C8A3-A451-4F1B-BDCF-3C6C3A02BDDF}"/>
      </w:docPartPr>
      <w:docPartBody>
        <w:p w:rsidR="00FC1929" w:rsidRDefault="006338FD">
          <w:pPr>
            <w:pStyle w:val="4E0329CC05684666AB2917D32FAB36A6"/>
          </w:pPr>
          <w:r>
            <w:t>Skills</w:t>
          </w:r>
        </w:p>
      </w:docPartBody>
    </w:docPart>
    <w:docPart>
      <w:docPartPr>
        <w:name w:val="626A4F51925D49C4A03C09762356A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AD4C0-661E-4889-93E8-DF69A8B59CE1}"/>
      </w:docPartPr>
      <w:docPartBody>
        <w:p w:rsidR="00FC1929" w:rsidRDefault="006338FD">
          <w:pPr>
            <w:pStyle w:val="626A4F51925D49C4A03C09762356A261"/>
          </w:pPr>
          <w:r w:rsidRPr="005152F2">
            <w:t>Experience</w:t>
          </w:r>
        </w:p>
      </w:docPartBody>
    </w:docPart>
    <w:docPart>
      <w:docPartPr>
        <w:name w:val="3FFDA03D226146FB8E93006707313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A48F-8FF7-4812-9544-EC6A80A1952D}"/>
      </w:docPartPr>
      <w:docPartBody>
        <w:p w:rsidR="00FC1929" w:rsidRDefault="006338FD">
          <w:pPr>
            <w:pStyle w:val="3FFDA03D226146FB8E9300670731326E"/>
          </w:pPr>
          <w:r w:rsidRPr="005152F2">
            <w:t>Education</w:t>
          </w:r>
        </w:p>
      </w:docPartBody>
    </w:docPart>
    <w:docPart>
      <w:docPartPr>
        <w:name w:val="D2778FDE728744E6B8A4BA5FAE2E5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E0CB8-891B-4129-BCDA-DDB4FA059CA0}"/>
      </w:docPartPr>
      <w:docPartBody>
        <w:p w:rsidR="00FC1929" w:rsidRDefault="006338FD">
          <w:pPr>
            <w:pStyle w:val="D2778FDE728744E6B8A4BA5FAE2E540D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29"/>
    <w:rsid w:val="006338FD"/>
    <w:rsid w:val="00FC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F8035DC70841D8B4A6B8BC4EC03E6B">
    <w:name w:val="55F8035DC70841D8B4A6B8BC4EC03E6B"/>
  </w:style>
  <w:style w:type="paragraph" w:customStyle="1" w:styleId="476DD1D475E048068A622E96128690B1">
    <w:name w:val="476DD1D475E048068A622E96128690B1"/>
  </w:style>
  <w:style w:type="paragraph" w:customStyle="1" w:styleId="BEADCB8B4E544E849F6401E714D6A694">
    <w:name w:val="BEADCB8B4E544E849F6401E714D6A694"/>
  </w:style>
  <w:style w:type="paragraph" w:customStyle="1" w:styleId="82827F3440AE4EB0B2B51F4B64034E82">
    <w:name w:val="82827F3440AE4EB0B2B51F4B64034E82"/>
  </w:style>
  <w:style w:type="paragraph" w:customStyle="1" w:styleId="0948F4049A194696AA47327BBEA44181">
    <w:name w:val="0948F4049A194696AA47327BBEA44181"/>
  </w:style>
  <w:style w:type="paragraph" w:customStyle="1" w:styleId="2E2CF94930804C9E8874E9B4316DCA72">
    <w:name w:val="2E2CF94930804C9E8874E9B4316DCA72"/>
  </w:style>
  <w:style w:type="paragraph" w:customStyle="1" w:styleId="F4C40A961FA94D25B6FFFE189C226019">
    <w:name w:val="F4C40A961FA94D25B6FFFE189C226019"/>
  </w:style>
  <w:style w:type="paragraph" w:customStyle="1" w:styleId="4E0329CC05684666AB2917D32FAB36A6">
    <w:name w:val="4E0329CC05684666AB2917D32FAB36A6"/>
  </w:style>
  <w:style w:type="paragraph" w:customStyle="1" w:styleId="E40E877A2F8A4B4CAB9315F4F44FC144">
    <w:name w:val="E40E877A2F8A4B4CAB9315F4F44FC144"/>
  </w:style>
  <w:style w:type="paragraph" w:customStyle="1" w:styleId="626A4F51925D49C4A03C09762356A261">
    <w:name w:val="626A4F51925D49C4A03C09762356A261"/>
  </w:style>
  <w:style w:type="paragraph" w:customStyle="1" w:styleId="E84815B80CB24C608D50AA810E70124D">
    <w:name w:val="E84815B80CB24C608D50AA810E70124D"/>
  </w:style>
  <w:style w:type="paragraph" w:customStyle="1" w:styleId="0CCF581AD48244869C7502F56D5C9783">
    <w:name w:val="0CCF581AD48244869C7502F56D5C9783"/>
  </w:style>
  <w:style w:type="paragraph" w:customStyle="1" w:styleId="2475DC5FB89A44D59213472565AF40A8">
    <w:name w:val="2475DC5FB89A44D59213472565AF40A8"/>
  </w:style>
  <w:style w:type="paragraph" w:customStyle="1" w:styleId="CDA16CF5D70B4147BE76DD178915747A">
    <w:name w:val="CDA16CF5D70B4147BE76DD178915747A"/>
  </w:style>
  <w:style w:type="paragraph" w:customStyle="1" w:styleId="40E1C860822A4B6B8605140592F133D8">
    <w:name w:val="40E1C860822A4B6B8605140592F133D8"/>
  </w:style>
  <w:style w:type="paragraph" w:customStyle="1" w:styleId="0797EFC250D146BABE29D5DF583C27CB">
    <w:name w:val="0797EFC250D146BABE29D5DF583C27CB"/>
  </w:style>
  <w:style w:type="paragraph" w:customStyle="1" w:styleId="DBD54DB47EA74A289D467C7969A7AE03">
    <w:name w:val="DBD54DB47EA74A289D467C7969A7AE03"/>
  </w:style>
  <w:style w:type="paragraph" w:customStyle="1" w:styleId="6E5BFDD54B524DCFACF5EB432BB9668B">
    <w:name w:val="6E5BFDD54B524DCFACF5EB432BB9668B"/>
  </w:style>
  <w:style w:type="paragraph" w:customStyle="1" w:styleId="3FFDA03D226146FB8E9300670731326E">
    <w:name w:val="3FFDA03D226146FB8E9300670731326E"/>
  </w:style>
  <w:style w:type="paragraph" w:customStyle="1" w:styleId="7F8FD625FFF6485AB1236361AD86C68F">
    <w:name w:val="7F8FD625FFF6485AB1236361AD86C68F"/>
  </w:style>
  <w:style w:type="paragraph" w:customStyle="1" w:styleId="EA34DF079D39446DAC711F3292BA5467">
    <w:name w:val="EA34DF079D39446DAC711F3292BA5467"/>
  </w:style>
  <w:style w:type="paragraph" w:customStyle="1" w:styleId="C492C5743786409896D471C989E6C1B6">
    <w:name w:val="C492C5743786409896D471C989E6C1B6"/>
  </w:style>
  <w:style w:type="paragraph" w:customStyle="1" w:styleId="D2778FDE728744E6B8A4BA5FAE2E540D">
    <w:name w:val="D2778FDE728744E6B8A4BA5FAE2E540D"/>
  </w:style>
  <w:style w:type="paragraph" w:customStyle="1" w:styleId="D0C9837D5F684785B8B9D89F01E0A12B">
    <w:name w:val="D0C9837D5F684785B8B9D89F01E0A1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94A53D-8D0E-4C56-BBDC-5F8B92177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793CCF-E2A2-4B9A-8B19-57F1418A87A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6BB962EF-68B6-4C82-BB14-FB72894746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41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Rianna Dhanaram</dc:creator>
  <cp:keywords/>
  <dc:description/>
  <cp:lastModifiedBy>Rianna Dhanaram</cp:lastModifiedBy>
  <cp:revision>2</cp:revision>
  <dcterms:created xsi:type="dcterms:W3CDTF">2017-05-23T00:55:00Z</dcterms:created>
  <dcterms:modified xsi:type="dcterms:W3CDTF">2017-05-24T21:59:00Z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