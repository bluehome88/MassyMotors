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1F21" w:rsidRDefault="00BB1F21">
      <w:pPr>
        <w:widowControl w:val="0"/>
      </w:pPr>
    </w:p>
    <w:p w:rsidR="00BB1F21" w:rsidRDefault="00606CFE">
      <w:pPr>
        <w:widowControl w:val="0"/>
      </w:pPr>
      <w:r>
        <w:rPr>
          <w:b/>
          <w:sz w:val="52"/>
          <w:szCs w:val="52"/>
        </w:rPr>
        <w:t xml:space="preserve">Richard </w:t>
      </w:r>
      <w:r w:rsidR="008746A6">
        <w:rPr>
          <w:b/>
          <w:sz w:val="52"/>
          <w:szCs w:val="52"/>
        </w:rPr>
        <w:t>Singh</w:t>
      </w:r>
    </w:p>
    <w:p w:rsidR="00BB1F21" w:rsidRDefault="00BB1F21">
      <w:pPr>
        <w:widowControl w:val="0"/>
        <w:jc w:val="both"/>
      </w:pPr>
    </w:p>
    <w:p w:rsidR="0096135F" w:rsidRDefault="0096135F" w:rsidP="0096135F">
      <w:pPr>
        <w:widowControl w:val="0"/>
        <w:jc w:val="center"/>
      </w:pPr>
      <w:r>
        <w:rPr>
          <w:b/>
        </w:rPr>
        <w:t xml:space="preserve">                                           </w:t>
      </w:r>
      <w:r w:rsidR="008746A6">
        <w:rPr>
          <w:b/>
        </w:rPr>
        <w:t>ADDRESS:</w:t>
      </w:r>
      <w:r>
        <w:t xml:space="preserve"> Building A Tower 5, Apt 5-1,</w:t>
      </w:r>
    </w:p>
    <w:p w:rsidR="00BB1F21" w:rsidRDefault="0096135F" w:rsidP="0096135F">
      <w:pPr>
        <w:widowControl w:val="0"/>
        <w:jc w:val="center"/>
      </w:pPr>
      <w:r>
        <w:t xml:space="preserve">                                                            East Grove, Valsayn North</w:t>
      </w:r>
    </w:p>
    <w:p w:rsidR="007D27F6" w:rsidRDefault="007D27F6" w:rsidP="0096135F">
      <w:pPr>
        <w:widowControl w:val="0"/>
        <w:jc w:val="center"/>
      </w:pPr>
      <w:r>
        <w:t xml:space="preserve">                                                                      Republic of Trinidad and Tobago</w:t>
      </w:r>
    </w:p>
    <w:p w:rsidR="00BB1F21" w:rsidRDefault="00BB1F21">
      <w:pPr>
        <w:widowControl w:val="0"/>
        <w:jc w:val="both"/>
      </w:pPr>
    </w:p>
    <w:p w:rsidR="00BB1F21" w:rsidRDefault="008746A6">
      <w:pPr>
        <w:widowControl w:val="0"/>
        <w:jc w:val="both"/>
      </w:pPr>
      <w:r>
        <w:rPr>
          <w:b/>
        </w:rPr>
        <w:t xml:space="preserve">                                                           TELEPHONE:</w:t>
      </w:r>
      <w:r>
        <w:t xml:space="preserve"> </w:t>
      </w:r>
      <w:r w:rsidR="00360A93">
        <w:t xml:space="preserve">(868) </w:t>
      </w:r>
      <w:r w:rsidR="009B6A21" w:rsidRPr="00310E7B">
        <w:t>7</w:t>
      </w:r>
      <w:r w:rsidR="009B6A21">
        <w:t>5</w:t>
      </w:r>
      <w:r w:rsidR="009B6A21" w:rsidRPr="00310E7B">
        <w:t>7</w:t>
      </w:r>
      <w:r w:rsidR="009B6A21">
        <w:t>-023</w:t>
      </w:r>
      <w:r w:rsidR="009B6A21" w:rsidRPr="00310E7B">
        <w:t>7</w:t>
      </w:r>
    </w:p>
    <w:p w:rsidR="00BB1F21" w:rsidRDefault="00BB1F21">
      <w:pPr>
        <w:widowControl w:val="0"/>
        <w:jc w:val="both"/>
      </w:pPr>
    </w:p>
    <w:p w:rsidR="00BB1F21" w:rsidRDefault="008746A6">
      <w:pPr>
        <w:widowControl w:val="0"/>
        <w:jc w:val="both"/>
      </w:pPr>
      <w:r>
        <w:rPr>
          <w:b/>
        </w:rPr>
        <w:t xml:space="preserve">                                                           EMAIL: </w:t>
      </w:r>
      <w:r w:rsidR="00310E7B" w:rsidRPr="00310E7B">
        <w:t>007richardsingh@gmail.com</w:t>
      </w:r>
    </w:p>
    <w:p w:rsidR="00BB1F21" w:rsidRDefault="00BB1F21">
      <w:pPr>
        <w:widowControl w:val="0"/>
        <w:jc w:val="both"/>
      </w:pPr>
    </w:p>
    <w:p w:rsidR="00BB1F21" w:rsidRDefault="00BB1F21">
      <w:pPr>
        <w:pBdr>
          <w:top w:val="single" w:sz="4" w:space="1" w:color="auto"/>
        </w:pBdr>
      </w:pPr>
    </w:p>
    <w:p w:rsidR="00BB1F21" w:rsidRDefault="00BB1F21">
      <w:pPr>
        <w:widowControl w:val="0"/>
        <w:jc w:val="both"/>
      </w:pPr>
    </w:p>
    <w:p w:rsidR="00BB1F21" w:rsidRDefault="00BB1F21">
      <w:pPr>
        <w:widowControl w:val="0"/>
        <w:jc w:val="both"/>
      </w:pPr>
    </w:p>
    <w:p w:rsidR="00BB1F21" w:rsidRDefault="00BB1F21">
      <w:pPr>
        <w:widowControl w:val="0"/>
        <w:jc w:val="both"/>
      </w:pPr>
    </w:p>
    <w:p w:rsidR="00BB1F21" w:rsidRDefault="008746A6">
      <w:pPr>
        <w:widowControl w:val="0"/>
        <w:jc w:val="both"/>
      </w:pPr>
      <w:r>
        <w:rPr>
          <w:b/>
        </w:rPr>
        <w:t>PERSONAL</w:t>
      </w:r>
    </w:p>
    <w:p w:rsidR="00BB1F21" w:rsidRDefault="00BB1F21">
      <w:pPr>
        <w:widowControl w:val="0"/>
        <w:jc w:val="both"/>
      </w:pPr>
    </w:p>
    <w:p w:rsidR="00BB1F21" w:rsidRDefault="008746A6">
      <w:pPr>
        <w:widowControl w:val="0"/>
        <w:jc w:val="both"/>
      </w:pPr>
      <w:r>
        <w:t xml:space="preserve">Date of Birth: </w:t>
      </w:r>
      <w:r w:rsidR="00606CFE" w:rsidRPr="00606CFE">
        <w:t>21st Feb, 1998</w:t>
      </w:r>
    </w:p>
    <w:p w:rsidR="00BB1F21" w:rsidRDefault="00BB1F21">
      <w:pPr>
        <w:widowControl w:val="0"/>
        <w:jc w:val="both"/>
      </w:pPr>
    </w:p>
    <w:p w:rsidR="00BB1F21" w:rsidRDefault="008746A6">
      <w:pPr>
        <w:widowControl w:val="0"/>
        <w:jc w:val="both"/>
      </w:pPr>
      <w:r>
        <w:t>Marital Sta</w:t>
      </w:r>
      <w:r w:rsidR="008A798C">
        <w:t>t</w:t>
      </w:r>
      <w:r>
        <w:t>us: Single</w:t>
      </w:r>
    </w:p>
    <w:p w:rsidR="00BB1F21" w:rsidRDefault="00BB1F21">
      <w:pPr>
        <w:widowControl w:val="0"/>
        <w:jc w:val="both"/>
      </w:pPr>
    </w:p>
    <w:p w:rsidR="00BB1F21" w:rsidRDefault="00BB1F21">
      <w:pPr>
        <w:widowControl w:val="0"/>
        <w:jc w:val="both"/>
      </w:pPr>
    </w:p>
    <w:p w:rsidR="00BB1F21" w:rsidRDefault="008746A6">
      <w:pPr>
        <w:widowControl w:val="0"/>
        <w:jc w:val="both"/>
      </w:pPr>
      <w:r>
        <w:rPr>
          <w:b/>
        </w:rPr>
        <w:t>EDUCATION</w:t>
      </w:r>
    </w:p>
    <w:p w:rsidR="00BB1F21" w:rsidRDefault="00BB1F21">
      <w:pPr>
        <w:widowControl w:val="0"/>
        <w:jc w:val="both"/>
      </w:pPr>
    </w:p>
    <w:p w:rsidR="00BB1F21" w:rsidRDefault="00606CFE">
      <w:pPr>
        <w:widowControl w:val="0"/>
        <w:jc w:val="both"/>
      </w:pPr>
      <w:r>
        <w:t xml:space="preserve">2010-2015 </w:t>
      </w:r>
      <w:r w:rsidRPr="00464F44">
        <w:rPr>
          <w:b/>
        </w:rPr>
        <w:t>Caribbean Union College</w:t>
      </w:r>
    </w:p>
    <w:p w:rsidR="00606CFE" w:rsidRDefault="007D27F6">
      <w:pPr>
        <w:widowControl w:val="0"/>
        <w:jc w:val="both"/>
      </w:pPr>
      <w:r>
        <w:t xml:space="preserve">                  </w:t>
      </w:r>
      <w:r w:rsidR="00464F44">
        <w:t>Maracas Royal Road, St. Joseph</w:t>
      </w:r>
    </w:p>
    <w:p w:rsidR="00464F44" w:rsidRDefault="007D27F6">
      <w:pPr>
        <w:widowControl w:val="0"/>
        <w:jc w:val="both"/>
      </w:pPr>
      <w:r>
        <w:t xml:space="preserve">                 </w:t>
      </w:r>
      <w:r w:rsidR="00464F44">
        <w:t xml:space="preserve"> </w:t>
      </w:r>
      <w:r>
        <w:t xml:space="preserve">Republic of </w:t>
      </w:r>
      <w:r w:rsidR="00464F44">
        <w:t>Trinidad and Tobago</w:t>
      </w:r>
    </w:p>
    <w:p w:rsidR="00464F44" w:rsidRDefault="00464F44">
      <w:pPr>
        <w:widowControl w:val="0"/>
        <w:jc w:val="both"/>
        <w:rPr>
          <w:b/>
        </w:rPr>
      </w:pPr>
    </w:p>
    <w:p w:rsidR="00360A93" w:rsidRDefault="00360A93">
      <w:pPr>
        <w:widowControl w:val="0"/>
        <w:jc w:val="both"/>
      </w:pPr>
      <w:r w:rsidRPr="00360A93">
        <w:t xml:space="preserve"> </w:t>
      </w:r>
      <w:r w:rsidR="001B13B3">
        <w:t xml:space="preserve">Presently pursuing courses in - Human and Social Biology </w:t>
      </w:r>
    </w:p>
    <w:p w:rsidR="001B13B3" w:rsidRDefault="001B13B3">
      <w:pPr>
        <w:widowControl w:val="0"/>
        <w:jc w:val="both"/>
      </w:pPr>
      <w:r>
        <w:t xml:space="preserve">   </w:t>
      </w:r>
      <w:r>
        <w:tab/>
      </w:r>
      <w:r>
        <w:tab/>
      </w:r>
      <w:r>
        <w:tab/>
      </w:r>
      <w:r>
        <w:tab/>
        <w:t xml:space="preserve">   </w:t>
      </w:r>
      <w:r w:rsidR="001775D4">
        <w:t>Office Administration</w:t>
      </w:r>
    </w:p>
    <w:p w:rsidR="004D5221" w:rsidRDefault="004D5221">
      <w:pPr>
        <w:widowControl w:val="0"/>
        <w:jc w:val="both"/>
      </w:pPr>
      <w:r>
        <w:t xml:space="preserve">                   </w:t>
      </w:r>
      <w:r w:rsidR="001775D4">
        <w:t xml:space="preserve">                                </w:t>
      </w:r>
    </w:p>
    <w:p w:rsidR="001B13B3" w:rsidRDefault="001B13B3">
      <w:pPr>
        <w:widowControl w:val="0"/>
        <w:jc w:val="both"/>
      </w:pPr>
    </w:p>
    <w:p w:rsidR="001B13B3" w:rsidRDefault="001B13B3">
      <w:pPr>
        <w:widowControl w:val="0"/>
        <w:jc w:val="both"/>
      </w:pPr>
    </w:p>
    <w:p w:rsidR="001B13B3" w:rsidRPr="00360A93" w:rsidRDefault="001B13B3">
      <w:pPr>
        <w:widowControl w:val="0"/>
        <w:jc w:val="both"/>
      </w:pPr>
    </w:p>
    <w:p w:rsidR="00BB1F21" w:rsidRDefault="002E2574">
      <w:pPr>
        <w:widowControl w:val="0"/>
        <w:jc w:val="both"/>
        <w:rPr>
          <w:b/>
        </w:rPr>
      </w:pPr>
      <w:r w:rsidRPr="002E2574">
        <w:rPr>
          <w:b/>
        </w:rPr>
        <w:t>CERTIFICATES</w:t>
      </w:r>
    </w:p>
    <w:p w:rsidR="001B13B3" w:rsidRPr="002E2574" w:rsidRDefault="001B13B3">
      <w:pPr>
        <w:widowControl w:val="0"/>
        <w:jc w:val="both"/>
        <w:rPr>
          <w:b/>
        </w:rPr>
      </w:pPr>
    </w:p>
    <w:p w:rsidR="002E2574" w:rsidRDefault="001B13B3">
      <w:pPr>
        <w:widowControl w:val="0"/>
        <w:jc w:val="both"/>
      </w:pPr>
      <w:r>
        <w:t>2015 Certificate of Graduation from Caribbean Union College</w:t>
      </w:r>
    </w:p>
    <w:p w:rsidR="002E2574" w:rsidRDefault="002E2574">
      <w:pPr>
        <w:widowControl w:val="0"/>
        <w:jc w:val="both"/>
      </w:pPr>
    </w:p>
    <w:p w:rsidR="00DA73E8" w:rsidRDefault="00DA73E8">
      <w:pPr>
        <w:widowControl w:val="0"/>
        <w:jc w:val="both"/>
      </w:pPr>
      <w:bookmarkStart w:id="0" w:name="_GoBack"/>
      <w:bookmarkEnd w:id="0"/>
    </w:p>
    <w:p w:rsidR="001B13B3" w:rsidRDefault="001B13B3">
      <w:pPr>
        <w:widowControl w:val="0"/>
        <w:jc w:val="both"/>
      </w:pPr>
    </w:p>
    <w:p w:rsidR="001B13B3" w:rsidRDefault="0081094F">
      <w:pPr>
        <w:widowControl w:val="0"/>
        <w:jc w:val="both"/>
        <w:rPr>
          <w:b/>
        </w:rPr>
      </w:pPr>
      <w:r>
        <w:rPr>
          <w:b/>
        </w:rPr>
        <w:t>INTERESTS</w:t>
      </w:r>
    </w:p>
    <w:p w:rsidR="0081094F" w:rsidRDefault="0081094F">
      <w:pPr>
        <w:widowControl w:val="0"/>
        <w:jc w:val="both"/>
        <w:rPr>
          <w:b/>
        </w:rPr>
      </w:pPr>
    </w:p>
    <w:p w:rsidR="0081094F" w:rsidRPr="0081094F" w:rsidRDefault="0081094F">
      <w:pPr>
        <w:widowControl w:val="0"/>
        <w:jc w:val="both"/>
      </w:pPr>
      <w:r w:rsidRPr="0081094F">
        <w:t>Physical training</w:t>
      </w:r>
      <w:r w:rsidR="009B6A21">
        <w:t>, Films, Chess</w:t>
      </w:r>
    </w:p>
    <w:p w:rsidR="001B13B3" w:rsidRDefault="001B13B3">
      <w:pPr>
        <w:widowControl w:val="0"/>
        <w:jc w:val="both"/>
        <w:rPr>
          <w:b/>
        </w:rPr>
      </w:pPr>
    </w:p>
    <w:p w:rsidR="001B13B3" w:rsidRDefault="001B13B3">
      <w:pPr>
        <w:widowControl w:val="0"/>
        <w:jc w:val="both"/>
        <w:rPr>
          <w:b/>
        </w:rPr>
      </w:pPr>
    </w:p>
    <w:p w:rsidR="001B13B3" w:rsidRDefault="001B13B3">
      <w:pPr>
        <w:widowControl w:val="0"/>
        <w:jc w:val="both"/>
        <w:rPr>
          <w:b/>
        </w:rPr>
      </w:pPr>
    </w:p>
    <w:p w:rsidR="009B6A21" w:rsidRDefault="009B6A21">
      <w:pPr>
        <w:widowControl w:val="0"/>
        <w:jc w:val="both"/>
        <w:rPr>
          <w:b/>
        </w:rPr>
      </w:pPr>
      <w:r>
        <w:rPr>
          <w:b/>
        </w:rPr>
        <w:t>EXPERIENCE</w:t>
      </w:r>
    </w:p>
    <w:p w:rsidR="009B6A21" w:rsidRDefault="009B6A21">
      <w:pPr>
        <w:widowControl w:val="0"/>
        <w:jc w:val="both"/>
        <w:rPr>
          <w:b/>
        </w:rPr>
      </w:pPr>
    </w:p>
    <w:p w:rsidR="009B6A21" w:rsidRDefault="009B6A21">
      <w:pPr>
        <w:widowControl w:val="0"/>
        <w:jc w:val="both"/>
        <w:rPr>
          <w:b/>
        </w:rPr>
      </w:pPr>
    </w:p>
    <w:p w:rsidR="009B6A21" w:rsidRDefault="009B6A21">
      <w:pPr>
        <w:widowControl w:val="0"/>
        <w:jc w:val="both"/>
      </w:pPr>
      <w:r>
        <w:t xml:space="preserve">2017 Sep – 2018 Feb </w:t>
      </w:r>
      <w:r w:rsidRPr="009B6A21">
        <w:rPr>
          <w:b/>
        </w:rPr>
        <w:t>Nexus Chemicals</w:t>
      </w:r>
    </w:p>
    <w:p w:rsidR="009B6A21" w:rsidRDefault="009B6A21">
      <w:pPr>
        <w:widowControl w:val="0"/>
        <w:jc w:val="both"/>
      </w:pPr>
      <w:r>
        <w:t xml:space="preserve">                                   </w:t>
      </w:r>
      <w:proofErr w:type="spellStart"/>
      <w:r w:rsidRPr="009B6A21">
        <w:t>Macoya</w:t>
      </w:r>
      <w:proofErr w:type="spellEnd"/>
    </w:p>
    <w:p w:rsidR="009B6A21" w:rsidRPr="009B6A21" w:rsidRDefault="009B6A21">
      <w:pPr>
        <w:widowControl w:val="0"/>
        <w:jc w:val="both"/>
      </w:pPr>
    </w:p>
    <w:p w:rsidR="009B6A21" w:rsidRPr="009B6A21" w:rsidRDefault="009B6A21">
      <w:pPr>
        <w:widowControl w:val="0"/>
        <w:jc w:val="both"/>
        <w:rPr>
          <w:i/>
        </w:rPr>
      </w:pPr>
      <w:r w:rsidRPr="009B6A21">
        <w:rPr>
          <w:i/>
        </w:rPr>
        <w:t xml:space="preserve">                                   Warehouse Attendant</w:t>
      </w:r>
    </w:p>
    <w:p w:rsidR="009B6A21" w:rsidRPr="009B6A21" w:rsidRDefault="009B6A21">
      <w:pPr>
        <w:widowControl w:val="0"/>
        <w:jc w:val="both"/>
        <w:rPr>
          <w:i/>
        </w:rPr>
      </w:pPr>
      <w:r w:rsidRPr="009B6A21">
        <w:rPr>
          <w:i/>
        </w:rPr>
        <w:t xml:space="preserve">                                   Loader</w:t>
      </w:r>
    </w:p>
    <w:p w:rsidR="009B6A21" w:rsidRPr="009B6A21" w:rsidRDefault="009B6A21">
      <w:pPr>
        <w:widowControl w:val="0"/>
        <w:jc w:val="both"/>
        <w:rPr>
          <w:i/>
        </w:rPr>
      </w:pPr>
      <w:r w:rsidRPr="009B6A21">
        <w:rPr>
          <w:i/>
        </w:rPr>
        <w:t xml:space="preserve">                                   Chemical Mixer</w:t>
      </w:r>
    </w:p>
    <w:p w:rsidR="009B6A21" w:rsidRPr="009B6A21" w:rsidRDefault="009B6A21">
      <w:pPr>
        <w:widowControl w:val="0"/>
        <w:jc w:val="both"/>
        <w:rPr>
          <w:i/>
        </w:rPr>
      </w:pPr>
      <w:r w:rsidRPr="009B6A21">
        <w:rPr>
          <w:i/>
        </w:rPr>
        <w:t xml:space="preserve">                                   Packaging</w:t>
      </w:r>
    </w:p>
    <w:p w:rsidR="009B6A21" w:rsidRDefault="009B6A21">
      <w:pPr>
        <w:widowControl w:val="0"/>
        <w:jc w:val="both"/>
        <w:rPr>
          <w:i/>
        </w:rPr>
      </w:pPr>
      <w:r w:rsidRPr="009B6A21">
        <w:rPr>
          <w:i/>
        </w:rPr>
        <w:t xml:space="preserve">                                   Production</w:t>
      </w:r>
    </w:p>
    <w:p w:rsidR="009B6A21" w:rsidRDefault="009B6A21">
      <w:pPr>
        <w:widowControl w:val="0"/>
        <w:jc w:val="both"/>
      </w:pPr>
    </w:p>
    <w:p w:rsidR="009B6A21" w:rsidRDefault="009B6A21">
      <w:pPr>
        <w:widowControl w:val="0"/>
        <w:jc w:val="both"/>
      </w:pPr>
      <w:r>
        <w:t xml:space="preserve">2017 May – 2017 Jun </w:t>
      </w:r>
      <w:r w:rsidRPr="009B6A21">
        <w:rPr>
          <w:b/>
        </w:rPr>
        <w:t>A.B.I.L. Sunshine Snacks Division</w:t>
      </w:r>
    </w:p>
    <w:p w:rsidR="009B6A21" w:rsidRDefault="009B6A21">
      <w:pPr>
        <w:widowControl w:val="0"/>
        <w:jc w:val="both"/>
      </w:pPr>
      <w:r>
        <w:t xml:space="preserve">                                    </w:t>
      </w:r>
      <w:proofErr w:type="spellStart"/>
      <w:r>
        <w:t>Barataria</w:t>
      </w:r>
      <w:proofErr w:type="spellEnd"/>
    </w:p>
    <w:p w:rsidR="009B6A21" w:rsidRDefault="009B6A21">
      <w:pPr>
        <w:widowControl w:val="0"/>
        <w:jc w:val="both"/>
      </w:pPr>
    </w:p>
    <w:p w:rsidR="009B6A21" w:rsidRPr="009B6A21" w:rsidRDefault="009B6A21">
      <w:pPr>
        <w:widowControl w:val="0"/>
        <w:jc w:val="both"/>
        <w:rPr>
          <w:i/>
        </w:rPr>
      </w:pPr>
      <w:r>
        <w:t xml:space="preserve">                                    </w:t>
      </w:r>
      <w:r w:rsidRPr="009B6A21">
        <w:rPr>
          <w:i/>
        </w:rPr>
        <w:t>Warehouse Attendant</w:t>
      </w:r>
    </w:p>
    <w:p w:rsidR="009B6A21" w:rsidRPr="009B6A21" w:rsidRDefault="009B6A21">
      <w:pPr>
        <w:widowControl w:val="0"/>
        <w:jc w:val="both"/>
        <w:rPr>
          <w:b/>
        </w:rPr>
      </w:pPr>
    </w:p>
    <w:p w:rsidR="009B6A21" w:rsidRDefault="009B6A21">
      <w:pPr>
        <w:widowControl w:val="0"/>
        <w:jc w:val="both"/>
        <w:rPr>
          <w:b/>
        </w:rPr>
      </w:pPr>
    </w:p>
    <w:p w:rsidR="00BB1F21" w:rsidRDefault="008746A6">
      <w:pPr>
        <w:widowControl w:val="0"/>
        <w:jc w:val="both"/>
        <w:rPr>
          <w:b/>
        </w:rPr>
      </w:pPr>
      <w:r>
        <w:rPr>
          <w:b/>
        </w:rPr>
        <w:t>REFERENCES</w:t>
      </w:r>
    </w:p>
    <w:p w:rsidR="00453760" w:rsidRDefault="00453760">
      <w:pPr>
        <w:widowControl w:val="0"/>
        <w:jc w:val="both"/>
      </w:pPr>
    </w:p>
    <w:p w:rsidR="00BB1F21" w:rsidRDefault="00BB1F21">
      <w:pPr>
        <w:widowControl w:val="0"/>
        <w:jc w:val="both"/>
      </w:pPr>
    </w:p>
    <w:p w:rsidR="00BB1F21" w:rsidRDefault="004D5221">
      <w:pPr>
        <w:widowControl w:val="0"/>
        <w:jc w:val="both"/>
      </w:pPr>
      <w:r>
        <w:rPr>
          <w:b/>
        </w:rPr>
        <w:t>Mr. Simeon Blake</w:t>
      </w:r>
    </w:p>
    <w:p w:rsidR="00BB1F21" w:rsidRDefault="004D5221">
      <w:pPr>
        <w:widowControl w:val="0"/>
        <w:jc w:val="both"/>
      </w:pPr>
      <w:r>
        <w:t>General Manager</w:t>
      </w:r>
    </w:p>
    <w:p w:rsidR="007D27F6" w:rsidRDefault="004D5221">
      <w:pPr>
        <w:widowControl w:val="0"/>
        <w:jc w:val="both"/>
      </w:pPr>
      <w:r>
        <w:t xml:space="preserve">Shiny Bubbles </w:t>
      </w:r>
      <w:r w:rsidR="007D27F6">
        <w:t xml:space="preserve"> </w:t>
      </w:r>
    </w:p>
    <w:p w:rsidR="00BB1F21" w:rsidRDefault="007D27F6">
      <w:pPr>
        <w:widowControl w:val="0"/>
        <w:jc w:val="both"/>
      </w:pPr>
      <w:proofErr w:type="spellStart"/>
      <w:r>
        <w:t>P</w:t>
      </w:r>
      <w:r w:rsidR="008746A6">
        <w:t>h</w:t>
      </w:r>
      <w:proofErr w:type="spellEnd"/>
      <w:r w:rsidR="008746A6">
        <w:t xml:space="preserve"># </w:t>
      </w:r>
      <w:r w:rsidR="000D240E">
        <w:t xml:space="preserve">(868) </w:t>
      </w:r>
      <w:r w:rsidR="004D5221" w:rsidRPr="004D5221">
        <w:t>335</w:t>
      </w:r>
      <w:r w:rsidR="004D5221">
        <w:t>-</w:t>
      </w:r>
      <w:r w:rsidR="004D5221" w:rsidRPr="004D5221">
        <w:t>22</w:t>
      </w:r>
      <w:r w:rsidR="004D5221">
        <w:t>69</w:t>
      </w:r>
    </w:p>
    <w:p w:rsidR="00BB1F21" w:rsidRDefault="00BB1F21">
      <w:pPr>
        <w:widowControl w:val="0"/>
        <w:jc w:val="both"/>
      </w:pPr>
    </w:p>
    <w:p w:rsidR="00BB1F21" w:rsidRDefault="00BB1F21">
      <w:pPr>
        <w:widowControl w:val="0"/>
        <w:jc w:val="both"/>
      </w:pPr>
    </w:p>
    <w:p w:rsidR="007D27F6" w:rsidRPr="001B13B3" w:rsidRDefault="001B13B3">
      <w:pPr>
        <w:widowControl w:val="0"/>
        <w:jc w:val="both"/>
        <w:rPr>
          <w:b/>
        </w:rPr>
      </w:pPr>
      <w:r w:rsidRPr="001B13B3">
        <w:rPr>
          <w:b/>
        </w:rPr>
        <w:t xml:space="preserve">Mr. </w:t>
      </w:r>
      <w:proofErr w:type="spellStart"/>
      <w:r w:rsidR="00453760">
        <w:rPr>
          <w:b/>
        </w:rPr>
        <w:t>Kerwin</w:t>
      </w:r>
      <w:proofErr w:type="spellEnd"/>
      <w:r w:rsidR="00453760">
        <w:rPr>
          <w:b/>
        </w:rPr>
        <w:t xml:space="preserve"> </w:t>
      </w:r>
      <w:r w:rsidRPr="001B13B3">
        <w:rPr>
          <w:b/>
        </w:rPr>
        <w:t>Thompson</w:t>
      </w:r>
    </w:p>
    <w:p w:rsidR="007D27F6" w:rsidRDefault="007D27F6">
      <w:pPr>
        <w:widowControl w:val="0"/>
        <w:jc w:val="both"/>
      </w:pPr>
      <w:r>
        <w:t>Teacher</w:t>
      </w:r>
    </w:p>
    <w:p w:rsidR="007D27F6" w:rsidRDefault="007D27F6">
      <w:pPr>
        <w:widowControl w:val="0"/>
        <w:jc w:val="both"/>
      </w:pPr>
      <w:r>
        <w:t>Caribbean Union College</w:t>
      </w:r>
    </w:p>
    <w:p w:rsidR="007D27F6" w:rsidRDefault="007D27F6">
      <w:pPr>
        <w:widowControl w:val="0"/>
        <w:jc w:val="both"/>
      </w:pPr>
      <w:proofErr w:type="spellStart"/>
      <w:r>
        <w:t>Ph</w:t>
      </w:r>
      <w:proofErr w:type="spellEnd"/>
      <w:r>
        <w:t xml:space="preserve"># </w:t>
      </w:r>
      <w:r w:rsidR="000D240E">
        <w:t xml:space="preserve">(868) </w:t>
      </w:r>
      <w:r w:rsidR="001B13B3">
        <w:t>798-7674</w:t>
      </w:r>
    </w:p>
    <w:sectPr w:rsidR="007D27F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013C"/>
    <w:multiLevelType w:val="multilevel"/>
    <w:tmpl w:val="2EA4B5C0"/>
    <w:lvl w:ilvl="0">
      <w:start w:val="1"/>
      <w:numFmt w:val="bullet"/>
      <w:lvlText w:val="●"/>
      <w:lvlJc w:val="left"/>
      <w:pPr>
        <w:ind w:left="1980" w:firstLine="1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70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420" w:firstLine="30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140" w:firstLine="3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86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580" w:firstLine="52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300" w:firstLine="59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020" w:firstLine="6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740" w:firstLine="73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1AE91CDA"/>
    <w:multiLevelType w:val="multilevel"/>
    <w:tmpl w:val="1C24E934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56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EF66CA7"/>
    <w:multiLevelType w:val="multilevel"/>
    <w:tmpl w:val="0EAE9608"/>
    <w:lvl w:ilvl="0">
      <w:start w:val="2005"/>
      <w:numFmt w:val="decimal"/>
      <w:lvlText w:val="%1."/>
      <w:lvlJc w:val="left"/>
      <w:pPr>
        <w:ind w:left="1155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2009"/>
      <w:numFmt w:val="decimal"/>
      <w:lvlText w:val="%2."/>
      <w:lvlJc w:val="left"/>
      <w:pPr>
        <w:ind w:left="1155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155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55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155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5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8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</w:compat>
  <w:rsids>
    <w:rsidRoot w:val="00BB1F21"/>
    <w:rsid w:val="000D240E"/>
    <w:rsid w:val="001775D4"/>
    <w:rsid w:val="001B13B3"/>
    <w:rsid w:val="002E2574"/>
    <w:rsid w:val="00310E7B"/>
    <w:rsid w:val="00360A93"/>
    <w:rsid w:val="00453760"/>
    <w:rsid w:val="00464F44"/>
    <w:rsid w:val="004D5221"/>
    <w:rsid w:val="00606CFE"/>
    <w:rsid w:val="007D27F6"/>
    <w:rsid w:val="0081094F"/>
    <w:rsid w:val="008746A6"/>
    <w:rsid w:val="008A798C"/>
    <w:rsid w:val="009070D9"/>
    <w:rsid w:val="0096135F"/>
    <w:rsid w:val="009B6A21"/>
    <w:rsid w:val="00AE7EC2"/>
    <w:rsid w:val="00BB1F21"/>
    <w:rsid w:val="00DA73E8"/>
    <w:rsid w:val="00E60DA0"/>
    <w:rsid w:val="00FA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835464-C63B-4E1B-97A0-1902DF13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352398A-B63B-444C-AE49-01916B94B64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107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2015-09-13T23:04:00Z</dcterms:created>
  <dcterms:modified xsi:type="dcterms:W3CDTF">2018-03-05T00:32:00Z</dcterms:modified>
</cp:coreProperties>
</file>