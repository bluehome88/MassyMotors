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EC" w:rsidRPr="009D5AEC" w:rsidRDefault="00533905" w:rsidP="002A3B6B">
      <w:pPr>
        <w:jc w:val="center"/>
        <w:rPr>
          <w:rFonts w:ascii="Algerian" w:hAnsi="Algerian" w:cs="Times New Roman"/>
          <w:b/>
          <w:i/>
          <w:sz w:val="24"/>
          <w:szCs w:val="24"/>
          <w:u w:val="single"/>
        </w:rPr>
      </w:pPr>
      <w:r w:rsidRPr="009D5AEC">
        <w:rPr>
          <w:rFonts w:ascii="Algerian" w:hAnsi="Algerian" w:cs="Times New Roman"/>
          <w:b/>
          <w:i/>
          <w:sz w:val="36"/>
          <w:szCs w:val="36"/>
          <w:u w:val="single"/>
        </w:rPr>
        <w:t>DEIDRE HALL</w:t>
      </w:r>
    </w:p>
    <w:p w:rsidR="009D5AEC" w:rsidRPr="009D5AEC" w:rsidRDefault="00655792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 004 Bldg. C, P</w:t>
      </w:r>
      <w:r w:rsidR="0051159B">
        <w:rPr>
          <w:rFonts w:ascii="Times New Roman" w:hAnsi="Times New Roman" w:cs="Times New Roman"/>
          <w:b/>
          <w:sz w:val="24"/>
          <w:szCs w:val="24"/>
        </w:rPr>
        <w:t>owder Magazine Phase 1, St James</w:t>
      </w:r>
    </w:p>
    <w:p w:rsidR="009D5AEC" w:rsidRPr="009D5AEC" w:rsidRDefault="003C39F5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Telephone: </w:t>
      </w:r>
      <w:r w:rsidR="009D5AEC" w:rsidRPr="009D5AEC">
        <w:rPr>
          <w:rFonts w:ascii="Times New Roman" w:hAnsi="Times New Roman" w:cs="Times New Roman"/>
          <w:b/>
          <w:sz w:val="24"/>
          <w:szCs w:val="24"/>
        </w:rPr>
        <w:t>744-0822</w:t>
      </w:r>
      <w:r>
        <w:rPr>
          <w:rFonts w:ascii="Times New Roman" w:hAnsi="Times New Roman" w:cs="Times New Roman"/>
          <w:b/>
          <w:sz w:val="24"/>
          <w:szCs w:val="24"/>
        </w:rPr>
        <w:t>/393-9838/357-3840</w:t>
      </w:r>
    </w:p>
    <w:p w:rsidR="009D5AEC" w:rsidRPr="00EB1D45" w:rsidRDefault="009D5AEC" w:rsidP="002A3B6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5AEC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3C39F5" w:rsidRPr="00EB1D45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deidre.hall52@yahoo.com</w:t>
        </w:r>
      </w:hyperlink>
    </w:p>
    <w:p w:rsidR="0051159B" w:rsidRDefault="0051159B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AE8" w:rsidRPr="001C3536" w:rsidRDefault="001C3536" w:rsidP="0051159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26884">
        <w:rPr>
          <w:rFonts w:ascii="Times New Roman" w:hAnsi="Times New Roman" w:cs="Times New Roman"/>
          <w:b/>
          <w:u w:val="single"/>
        </w:rPr>
        <w:t>OBJECTIVE</w:t>
      </w:r>
      <w:r w:rsidRPr="00F26884">
        <w:rPr>
          <w:rFonts w:ascii="Times New Roman" w:hAnsi="Times New Roman" w:cs="Times New Roman"/>
          <w:b/>
          <w:i/>
        </w:rPr>
        <w:t>:</w:t>
      </w:r>
      <w:r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- To be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a dynamic</w:t>
      </w:r>
      <w:r w:rsidR="00641212">
        <w:rPr>
          <w:rFonts w:ascii="Times New Roman" w:hAnsi="Times New Roman" w:cs="Times New Roman"/>
          <w:b/>
          <w:i/>
          <w:sz w:val="24"/>
          <w:szCs w:val="24"/>
        </w:rPr>
        <w:t>, efficient</w:t>
      </w:r>
      <w:r w:rsidR="00655792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>highly productive individual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11705">
        <w:rPr>
          <w:rFonts w:ascii="Times New Roman" w:hAnsi="Times New Roman" w:cs="Times New Roman"/>
          <w:b/>
          <w:i/>
          <w:sz w:val="24"/>
          <w:szCs w:val="24"/>
        </w:rPr>
        <w:t xml:space="preserve"> which </w:t>
      </w:r>
      <w:r w:rsidR="003B06F3">
        <w:rPr>
          <w:rFonts w:ascii="Times New Roman" w:hAnsi="Times New Roman" w:cs="Times New Roman"/>
          <w:b/>
          <w:i/>
          <w:sz w:val="24"/>
          <w:szCs w:val="24"/>
        </w:rPr>
        <w:t xml:space="preserve">will allow me to serve customers, not </w:t>
      </w:r>
      <w:r w:rsidR="00655792">
        <w:rPr>
          <w:rFonts w:ascii="Times New Roman" w:hAnsi="Times New Roman" w:cs="Times New Roman"/>
          <w:b/>
          <w:i/>
          <w:sz w:val="24"/>
          <w:szCs w:val="24"/>
        </w:rPr>
        <w:t>only</w:t>
      </w:r>
      <w:r w:rsidR="00655792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in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46B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highly professional manner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but a</w:t>
      </w:r>
      <w:r w:rsidR="003B06F3">
        <w:rPr>
          <w:rFonts w:ascii="Times New Roman" w:hAnsi="Times New Roman" w:cs="Times New Roman"/>
          <w:b/>
          <w:i/>
          <w:sz w:val="24"/>
          <w:szCs w:val="24"/>
        </w:rPr>
        <w:t>lso with the best knowledge and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3536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>xperience</w:t>
      </w:r>
      <w:r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of the industries’ products and services.</w:t>
      </w:r>
    </w:p>
    <w:p w:rsidR="00655792" w:rsidRPr="003C39F5" w:rsidRDefault="00655792" w:rsidP="000C4B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2B1F" w:rsidRPr="00F26884" w:rsidRDefault="001A2B1F" w:rsidP="002A3B6B">
      <w:pPr>
        <w:jc w:val="both"/>
        <w:rPr>
          <w:rFonts w:ascii="Times New Roman" w:hAnsi="Times New Roman" w:cs="Times New Roman"/>
          <w:b/>
          <w:u w:val="single"/>
        </w:rPr>
      </w:pPr>
      <w:r w:rsidRPr="00F26884">
        <w:rPr>
          <w:rFonts w:ascii="Times New Roman" w:hAnsi="Times New Roman" w:cs="Times New Roman"/>
          <w:b/>
          <w:u w:val="single"/>
        </w:rPr>
        <w:t>EDUCATION:</w:t>
      </w:r>
    </w:p>
    <w:p w:rsidR="001A2B1F" w:rsidRDefault="001A2B1F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Roads Government Primary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1992-1999</w:t>
      </w:r>
    </w:p>
    <w:p w:rsidR="001A2B1F" w:rsidRDefault="001A2B1F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1159B">
        <w:rPr>
          <w:rFonts w:ascii="Times New Roman" w:hAnsi="Times New Roman" w:cs="Times New Roman"/>
          <w:sz w:val="24"/>
          <w:szCs w:val="24"/>
        </w:rPr>
        <w:t>iego Martin Junior Secondary</w:t>
      </w:r>
      <w:r w:rsidR="0051159B">
        <w:rPr>
          <w:rFonts w:ascii="Times New Roman" w:hAnsi="Times New Roman" w:cs="Times New Roman"/>
          <w:sz w:val="24"/>
          <w:szCs w:val="24"/>
        </w:rPr>
        <w:tab/>
      </w:r>
      <w:r w:rsidR="005115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1999-2002</w:t>
      </w:r>
    </w:p>
    <w:p w:rsidR="0051159B" w:rsidRDefault="001A2B1F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</w:t>
      </w:r>
      <w:r w:rsidR="0051159B">
        <w:rPr>
          <w:rFonts w:ascii="Times New Roman" w:hAnsi="Times New Roman" w:cs="Times New Roman"/>
          <w:sz w:val="24"/>
          <w:szCs w:val="24"/>
        </w:rPr>
        <w:t>o Martin Government Secondary</w:t>
      </w:r>
      <w:r w:rsidR="0051159B">
        <w:rPr>
          <w:rFonts w:ascii="Times New Roman" w:hAnsi="Times New Roman" w:cs="Times New Roman"/>
          <w:sz w:val="24"/>
          <w:szCs w:val="24"/>
        </w:rPr>
        <w:tab/>
        <w:t xml:space="preserve">2002-2004    </w:t>
      </w:r>
      <w:r w:rsidR="0051159B" w:rsidRPr="00181FEB">
        <w:rPr>
          <w:rFonts w:ascii="Times New Roman" w:hAnsi="Times New Roman" w:cs="Times New Roman"/>
          <w:b/>
          <w:i/>
          <w:sz w:val="24"/>
          <w:szCs w:val="24"/>
        </w:rPr>
        <w:t>Secondary Education Certificate</w:t>
      </w:r>
    </w:p>
    <w:p w:rsidR="00A741CA" w:rsidRDefault="00A741CA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39F5" w:rsidRPr="00F26884" w:rsidRDefault="003C39F5" w:rsidP="002A3B6B">
      <w:pPr>
        <w:jc w:val="both"/>
        <w:rPr>
          <w:rFonts w:ascii="Times New Roman" w:hAnsi="Times New Roman" w:cs="Times New Roman"/>
          <w:b/>
          <w:u w:val="single"/>
        </w:rPr>
      </w:pPr>
      <w:r w:rsidRPr="00F26884">
        <w:rPr>
          <w:rFonts w:ascii="Times New Roman" w:hAnsi="Times New Roman" w:cs="Times New Roman"/>
          <w:b/>
          <w:u w:val="single"/>
        </w:rPr>
        <w:t>PROFESSIONAL QUALIFICATIONS:</w:t>
      </w:r>
    </w:p>
    <w:p w:rsidR="003C39F5" w:rsidRDefault="00744CD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COSTAATT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</w:t>
      </w:r>
      <w:r w:rsidRPr="00181FE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81FEB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Pr="00181FEB">
        <w:rPr>
          <w:rFonts w:ascii="Times New Roman" w:hAnsi="Times New Roman" w:cs="Times New Roman"/>
          <w:b/>
          <w:i/>
          <w:sz w:val="24"/>
          <w:szCs w:val="24"/>
        </w:rPr>
        <w:t xml:space="preserve"> B.A. Accounting and Management</w:t>
      </w:r>
    </w:p>
    <w:p w:rsidR="00744CD0" w:rsidRDefault="00744CD0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4CD0" w:rsidRPr="00562DED" w:rsidRDefault="00F835BE" w:rsidP="002A3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DED">
        <w:rPr>
          <w:rFonts w:ascii="Times New Roman" w:hAnsi="Times New Roman" w:cs="Times New Roman"/>
          <w:b/>
          <w:u w:val="single"/>
        </w:rPr>
        <w:t>SKILLS AND COMPETENCIES ACQUIRED</w:t>
      </w:r>
      <w:r w:rsidRPr="00562DE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1159B" w:rsidRPr="00AB337D" w:rsidRDefault="00B57559" w:rsidP="00AB3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37D">
        <w:rPr>
          <w:rFonts w:ascii="Times New Roman" w:hAnsi="Times New Roman" w:cs="Times New Roman"/>
          <w:sz w:val="24"/>
          <w:szCs w:val="24"/>
        </w:rPr>
        <w:t>Computer literacy skills (</w:t>
      </w:r>
      <w:r w:rsidR="000F16C8" w:rsidRPr="00AB337D">
        <w:rPr>
          <w:rFonts w:ascii="Times New Roman" w:hAnsi="Times New Roman" w:cs="Times New Roman"/>
          <w:sz w:val="24"/>
          <w:szCs w:val="24"/>
        </w:rPr>
        <w:t xml:space="preserve">Knowledge of </w:t>
      </w:r>
      <w:r w:rsidRPr="00AB337D">
        <w:rPr>
          <w:rFonts w:ascii="Times New Roman" w:hAnsi="Times New Roman" w:cs="Times New Roman"/>
          <w:sz w:val="24"/>
          <w:szCs w:val="24"/>
        </w:rPr>
        <w:t>Microsoft office</w:t>
      </w:r>
      <w:r w:rsidR="000F16C8" w:rsidRPr="00AB337D">
        <w:rPr>
          <w:rFonts w:ascii="Times New Roman" w:hAnsi="Times New Roman" w:cs="Times New Roman"/>
          <w:sz w:val="24"/>
          <w:szCs w:val="24"/>
        </w:rPr>
        <w:t>, Typing</w:t>
      </w:r>
      <w:r w:rsidRPr="00AB337D">
        <w:rPr>
          <w:rFonts w:ascii="Times New Roman" w:hAnsi="Times New Roman" w:cs="Times New Roman"/>
          <w:sz w:val="24"/>
          <w:szCs w:val="24"/>
        </w:rPr>
        <w:t>)</w:t>
      </w:r>
      <w:r w:rsidR="000F16C8" w:rsidRPr="00AB337D">
        <w:rPr>
          <w:rFonts w:ascii="Times New Roman" w:hAnsi="Times New Roman" w:cs="Times New Roman"/>
          <w:sz w:val="24"/>
          <w:szCs w:val="24"/>
        </w:rPr>
        <w:t>.</w:t>
      </w:r>
    </w:p>
    <w:p w:rsidR="005E34C5" w:rsidRPr="00AE702C" w:rsidRDefault="005E34C5" w:rsidP="00AE70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skills (</w:t>
      </w:r>
      <w:r w:rsidR="00205983">
        <w:rPr>
          <w:rFonts w:ascii="Times New Roman" w:hAnsi="Times New Roman" w:cs="Times New Roman"/>
          <w:sz w:val="24"/>
          <w:szCs w:val="24"/>
        </w:rPr>
        <w:t xml:space="preserve">Accounting, </w:t>
      </w:r>
      <w:r>
        <w:rPr>
          <w:rFonts w:ascii="Times New Roman" w:hAnsi="Times New Roman" w:cs="Times New Roman"/>
          <w:sz w:val="24"/>
          <w:szCs w:val="24"/>
        </w:rPr>
        <w:t>Handling of money, Problem solving skills, the abi</w:t>
      </w:r>
      <w:r w:rsidR="000F16C8">
        <w:rPr>
          <w:rFonts w:ascii="Times New Roman" w:hAnsi="Times New Roman" w:cs="Times New Roman"/>
          <w:sz w:val="24"/>
          <w:szCs w:val="24"/>
        </w:rPr>
        <w:t>lity to work with numbers and Strong analytical skills</w:t>
      </w:r>
      <w:r w:rsidR="00205983">
        <w:rPr>
          <w:rFonts w:ascii="Times New Roman" w:hAnsi="Times New Roman" w:cs="Times New Roman"/>
          <w:sz w:val="24"/>
          <w:szCs w:val="24"/>
        </w:rPr>
        <w:t>).</w:t>
      </w:r>
    </w:p>
    <w:p w:rsidR="005E34C5" w:rsidRDefault="005E34C5" w:rsidP="005E3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oral and written communication skills</w:t>
      </w:r>
    </w:p>
    <w:p w:rsidR="005E34C5" w:rsidRDefault="00E37B85" w:rsidP="005E3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</w:t>
      </w:r>
      <w:r w:rsidR="005E34C5">
        <w:rPr>
          <w:rFonts w:ascii="Times New Roman" w:hAnsi="Times New Roman" w:cs="Times New Roman"/>
          <w:sz w:val="24"/>
          <w:szCs w:val="24"/>
        </w:rPr>
        <w:t>Customer service skills</w:t>
      </w:r>
    </w:p>
    <w:p w:rsidR="005E34C5" w:rsidRDefault="005E34C5" w:rsidP="005E3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building</w:t>
      </w:r>
      <w:r w:rsidR="00205983">
        <w:rPr>
          <w:rFonts w:ascii="Times New Roman" w:hAnsi="Times New Roman" w:cs="Times New Roman"/>
          <w:sz w:val="24"/>
          <w:szCs w:val="24"/>
        </w:rPr>
        <w:t xml:space="preserve"> skills</w:t>
      </w:r>
      <w:r>
        <w:rPr>
          <w:rFonts w:ascii="Times New Roman" w:hAnsi="Times New Roman" w:cs="Times New Roman"/>
          <w:sz w:val="24"/>
          <w:szCs w:val="24"/>
        </w:rPr>
        <w:t xml:space="preserve"> and the ability to work a part of a team</w:t>
      </w:r>
    </w:p>
    <w:p w:rsidR="00205983" w:rsidRDefault="00E37B85" w:rsidP="005E3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205983">
        <w:rPr>
          <w:rFonts w:ascii="Times New Roman" w:hAnsi="Times New Roman" w:cs="Times New Roman"/>
          <w:sz w:val="24"/>
          <w:szCs w:val="24"/>
        </w:rPr>
        <w:t>Interpersonal skills</w:t>
      </w:r>
    </w:p>
    <w:p w:rsidR="00AE702C" w:rsidRDefault="00AE702C" w:rsidP="00AE70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work under stress</w:t>
      </w:r>
    </w:p>
    <w:p w:rsidR="001E48CF" w:rsidRDefault="001E48CF" w:rsidP="002A3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6884" w:rsidRDefault="00F26884" w:rsidP="002A3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5AEC" w:rsidRPr="00F73EEF" w:rsidRDefault="00562DED" w:rsidP="002A3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3EE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</w:t>
      </w:r>
      <w:r w:rsidR="00AE702C" w:rsidRPr="00F73EEF">
        <w:rPr>
          <w:rFonts w:ascii="Times New Roman" w:hAnsi="Times New Roman" w:cs="Times New Roman"/>
          <w:b/>
          <w:sz w:val="24"/>
          <w:szCs w:val="24"/>
          <w:u w:val="single"/>
        </w:rPr>
        <w:t>XPERIENCE:</w:t>
      </w:r>
    </w:p>
    <w:p w:rsidR="00562DED" w:rsidRPr="00562DED" w:rsidRDefault="00562DED" w:rsidP="002A3B6B">
      <w:pPr>
        <w:jc w:val="both"/>
        <w:rPr>
          <w:rFonts w:ascii="Times New Roman" w:hAnsi="Times New Roman" w:cs="Times New Roman"/>
          <w:b/>
          <w:i/>
          <w:u w:val="dash"/>
        </w:rPr>
      </w:pPr>
    </w:p>
    <w:p w:rsidR="009D5AEC" w:rsidRDefault="009D5AEC" w:rsidP="00AE7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2008-2015</w:t>
      </w:r>
      <w:r w:rsidR="00AE702C">
        <w:rPr>
          <w:rFonts w:ascii="Times New Roman" w:hAnsi="Times New Roman" w:cs="Times New Roman"/>
          <w:sz w:val="24"/>
          <w:szCs w:val="24"/>
        </w:rPr>
        <w:tab/>
      </w:r>
      <w:r w:rsidR="00AE702C" w:rsidRPr="00AE702C">
        <w:rPr>
          <w:rFonts w:ascii="Times New Roman" w:hAnsi="Times New Roman" w:cs="Times New Roman"/>
          <w:b/>
          <w:sz w:val="24"/>
          <w:szCs w:val="24"/>
        </w:rPr>
        <w:t>Citibank Trinidad and Tobago Limited</w:t>
      </w:r>
      <w:r w:rsidR="00A36350" w:rsidRPr="00DE3F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E702C" w:rsidRPr="00AE702C" w:rsidRDefault="00AE702C" w:rsidP="00AE7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702C">
        <w:rPr>
          <w:rFonts w:ascii="Times New Roman" w:hAnsi="Times New Roman" w:cs="Times New Roman"/>
          <w:b/>
          <w:i/>
          <w:sz w:val="24"/>
          <w:szCs w:val="24"/>
        </w:rPr>
        <w:t>Bulk Teller</w:t>
      </w:r>
    </w:p>
    <w:p w:rsidR="00AE702C" w:rsidRDefault="002A3B6B" w:rsidP="00AE70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2C">
        <w:rPr>
          <w:rFonts w:ascii="Times New Roman" w:hAnsi="Times New Roman" w:cs="Times New Roman"/>
          <w:sz w:val="24"/>
          <w:szCs w:val="24"/>
        </w:rPr>
        <w:t>Counting and</w:t>
      </w:r>
      <w:r w:rsidR="00AE702C">
        <w:rPr>
          <w:rFonts w:ascii="Times New Roman" w:hAnsi="Times New Roman" w:cs="Times New Roman"/>
          <w:sz w:val="24"/>
          <w:szCs w:val="24"/>
        </w:rPr>
        <w:t xml:space="preserve"> verifying bulk cash</w:t>
      </w:r>
    </w:p>
    <w:p w:rsidR="00AE702C" w:rsidRDefault="00AE702C" w:rsidP="002A3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deposits and withdrawals to customer</w:t>
      </w:r>
      <w:r w:rsidR="006B006C">
        <w:rPr>
          <w:rFonts w:ascii="Times New Roman" w:hAnsi="Times New Roman" w:cs="Times New Roman"/>
          <w:sz w:val="24"/>
          <w:szCs w:val="24"/>
        </w:rPr>
        <w:t>s ’</w:t>
      </w:r>
      <w:r>
        <w:rPr>
          <w:rFonts w:ascii="Times New Roman" w:hAnsi="Times New Roman" w:cs="Times New Roman"/>
          <w:sz w:val="24"/>
          <w:szCs w:val="24"/>
        </w:rPr>
        <w:t>accounts</w:t>
      </w:r>
      <w:r w:rsidR="00A36F65">
        <w:rPr>
          <w:rFonts w:ascii="Times New Roman" w:hAnsi="Times New Roman" w:cs="Times New Roman"/>
          <w:sz w:val="24"/>
          <w:szCs w:val="24"/>
        </w:rPr>
        <w:t xml:space="preserve"> (Cash and </w:t>
      </w:r>
      <w:proofErr w:type="spellStart"/>
      <w:r w:rsidR="00A36F65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6B006C">
        <w:rPr>
          <w:rFonts w:ascii="Times New Roman" w:hAnsi="Times New Roman" w:cs="Times New Roman"/>
          <w:sz w:val="24"/>
          <w:szCs w:val="24"/>
        </w:rPr>
        <w:t>)</w:t>
      </w:r>
    </w:p>
    <w:p w:rsidR="006B006C" w:rsidRDefault="006B006C" w:rsidP="002A3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</w:t>
      </w:r>
      <w:r w:rsidR="00AE702C">
        <w:rPr>
          <w:rFonts w:ascii="Times New Roman" w:hAnsi="Times New Roman" w:cs="Times New Roman"/>
          <w:sz w:val="24"/>
          <w:szCs w:val="24"/>
        </w:rPr>
        <w:t xml:space="preserve"> of both</w:t>
      </w:r>
      <w:r w:rsidR="002A3B6B" w:rsidRPr="00AE7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 and foreign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6B006C" w:rsidRDefault="006B006C" w:rsidP="002A3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0D54" w:rsidRPr="006B006C">
        <w:rPr>
          <w:rFonts w:ascii="Times New Roman" w:hAnsi="Times New Roman" w:cs="Times New Roman"/>
          <w:sz w:val="24"/>
          <w:szCs w:val="24"/>
        </w:rPr>
        <w:t xml:space="preserve">urchasing </w:t>
      </w:r>
      <w:r>
        <w:rPr>
          <w:rFonts w:ascii="Times New Roman" w:hAnsi="Times New Roman" w:cs="Times New Roman"/>
          <w:sz w:val="24"/>
          <w:szCs w:val="24"/>
        </w:rPr>
        <w:t>and selling of foreign currency</w:t>
      </w:r>
    </w:p>
    <w:p w:rsidR="006B006C" w:rsidRDefault="006B006C" w:rsidP="002A3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C0D54" w:rsidRPr="006B006C">
        <w:rPr>
          <w:rFonts w:ascii="Times New Roman" w:hAnsi="Times New Roman" w:cs="Times New Roman"/>
          <w:sz w:val="24"/>
          <w:szCs w:val="24"/>
        </w:rPr>
        <w:t>andling</w:t>
      </w:r>
      <w:r>
        <w:rPr>
          <w:rFonts w:ascii="Times New Roman" w:hAnsi="Times New Roman" w:cs="Times New Roman"/>
          <w:sz w:val="24"/>
          <w:szCs w:val="24"/>
        </w:rPr>
        <w:t xml:space="preserve"> of customers queries (both internal and external)</w:t>
      </w:r>
    </w:p>
    <w:p w:rsidR="005601C9" w:rsidRPr="006B006C" w:rsidRDefault="006B006C" w:rsidP="002A3B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601C9" w:rsidRPr="006B006C">
        <w:rPr>
          <w:rFonts w:ascii="Times New Roman" w:hAnsi="Times New Roman" w:cs="Times New Roman"/>
          <w:sz w:val="24"/>
          <w:szCs w:val="24"/>
        </w:rPr>
        <w:t>rocessing of wire transfers and standing orders.</w:t>
      </w:r>
    </w:p>
    <w:p w:rsidR="00655792" w:rsidRDefault="00655792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0BA" w:rsidRDefault="006B006C" w:rsidP="006B00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2007-2008</w:t>
      </w:r>
      <w:r>
        <w:rPr>
          <w:rFonts w:ascii="Times New Roman" w:hAnsi="Times New Roman" w:cs="Times New Roman"/>
          <w:sz w:val="24"/>
          <w:szCs w:val="24"/>
        </w:rPr>
        <w:tab/>
      </w:r>
      <w:r w:rsidRPr="006B006C">
        <w:rPr>
          <w:rFonts w:ascii="Times New Roman" w:hAnsi="Times New Roman" w:cs="Times New Roman"/>
          <w:b/>
          <w:sz w:val="24"/>
          <w:szCs w:val="24"/>
        </w:rPr>
        <w:t>First Citizens Bank</w:t>
      </w:r>
    </w:p>
    <w:p w:rsidR="006B006C" w:rsidRPr="006B006C" w:rsidRDefault="006B006C" w:rsidP="006B006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Cashier</w:t>
      </w:r>
    </w:p>
    <w:p w:rsidR="00D650BA" w:rsidRDefault="006B006C" w:rsidP="006B00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deposits and withdrawals to custo</w:t>
      </w:r>
      <w:r w:rsidR="00A36F65">
        <w:rPr>
          <w:rFonts w:ascii="Times New Roman" w:hAnsi="Times New Roman" w:cs="Times New Roman"/>
          <w:sz w:val="24"/>
          <w:szCs w:val="24"/>
        </w:rPr>
        <w:t xml:space="preserve">mers’ accounts (Cash and </w:t>
      </w:r>
      <w:proofErr w:type="spellStart"/>
      <w:r w:rsidR="00A36F65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B006C" w:rsidRDefault="006B006C" w:rsidP="006B00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and selling of foreign currency</w:t>
      </w:r>
    </w:p>
    <w:p w:rsidR="006B006C" w:rsidRDefault="006B006C" w:rsidP="006B00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customers queries (both internal and external)</w:t>
      </w:r>
    </w:p>
    <w:p w:rsidR="00C71AAD" w:rsidRPr="006B006C" w:rsidRDefault="00C71AAD" w:rsidP="006B00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</w:t>
      </w:r>
    </w:p>
    <w:p w:rsidR="004B7D39" w:rsidRDefault="004B7D39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D39" w:rsidRDefault="00A741CA" w:rsidP="00A741C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2006-2007</w:t>
      </w:r>
      <w:r w:rsidR="004B7D39">
        <w:rPr>
          <w:rFonts w:ascii="Times New Roman" w:hAnsi="Times New Roman" w:cs="Times New Roman"/>
          <w:sz w:val="24"/>
          <w:szCs w:val="24"/>
        </w:rPr>
        <w:tab/>
      </w:r>
      <w:r w:rsidRPr="00A741CA">
        <w:rPr>
          <w:rFonts w:ascii="Times New Roman" w:hAnsi="Times New Roman" w:cs="Times New Roman"/>
          <w:b/>
          <w:sz w:val="24"/>
          <w:szCs w:val="24"/>
        </w:rPr>
        <w:t>Grace Kennedy (Trinidad and Tobago) Limited</w:t>
      </w:r>
    </w:p>
    <w:p w:rsidR="00E92C3D" w:rsidRDefault="00940D2F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D2F">
        <w:rPr>
          <w:rFonts w:ascii="Times New Roman" w:hAnsi="Times New Roman" w:cs="Times New Roman"/>
          <w:sz w:val="24"/>
          <w:szCs w:val="24"/>
        </w:rPr>
        <w:t>Position-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A741CA">
        <w:rPr>
          <w:rFonts w:ascii="Times New Roman" w:hAnsi="Times New Roman" w:cs="Times New Roman"/>
          <w:b/>
          <w:i/>
          <w:sz w:val="24"/>
          <w:szCs w:val="24"/>
        </w:rPr>
        <w:t>Customer Service Representative</w:t>
      </w:r>
    </w:p>
    <w:p w:rsidR="00E92C3D" w:rsidRPr="00E92C3D" w:rsidRDefault="00E92C3D" w:rsidP="00E92C3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center representative for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92C3D">
        <w:rPr>
          <w:rFonts w:ascii="Times New Roman" w:hAnsi="Times New Roman" w:cs="Times New Roman"/>
          <w:b/>
          <w:i/>
          <w:sz w:val="24"/>
          <w:szCs w:val="24"/>
          <w:u w:val="single"/>
        </w:rPr>
        <w:t>Western Union Money Transfer</w:t>
      </w:r>
    </w:p>
    <w:p w:rsidR="00E92C3D" w:rsidRDefault="00E92C3D" w:rsidP="00E92C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of necessary documents</w:t>
      </w:r>
    </w:p>
    <w:p w:rsidR="00E92C3D" w:rsidRDefault="00E92C3D" w:rsidP="002A3B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receptionist </w:t>
      </w:r>
    </w:p>
    <w:p w:rsidR="00C65471" w:rsidRPr="00E92C3D" w:rsidRDefault="00E92C3D" w:rsidP="002A3B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36350" w:rsidRPr="00E92C3D">
        <w:rPr>
          <w:rFonts w:ascii="Times New Roman" w:hAnsi="Times New Roman" w:cs="Times New Roman"/>
          <w:sz w:val="24"/>
          <w:szCs w:val="24"/>
        </w:rPr>
        <w:t xml:space="preserve">eceiving and verifying of quotations and receipts </w:t>
      </w:r>
    </w:p>
    <w:p w:rsidR="00940D2F" w:rsidRDefault="00940D2F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50FD" w:rsidRPr="00F73EEF" w:rsidRDefault="000B5950" w:rsidP="002A3B6B">
      <w:pPr>
        <w:jc w:val="both"/>
        <w:rPr>
          <w:rFonts w:ascii="Times New Roman" w:hAnsi="Times New Roman" w:cs="Times New Roman"/>
          <w:b/>
          <w:u w:val="single"/>
        </w:rPr>
      </w:pPr>
      <w:r w:rsidRPr="00F73EEF">
        <w:rPr>
          <w:rFonts w:ascii="Times New Roman" w:hAnsi="Times New Roman" w:cs="Times New Roman"/>
          <w:b/>
          <w:u w:val="single"/>
        </w:rPr>
        <w:t>ACHEIVEMENTS</w:t>
      </w:r>
      <w:r w:rsidR="00940D2F" w:rsidRPr="00F73EEF">
        <w:rPr>
          <w:rFonts w:ascii="Times New Roman" w:hAnsi="Times New Roman" w:cs="Times New Roman"/>
          <w:b/>
          <w:u w:val="single"/>
        </w:rPr>
        <w:t>:</w:t>
      </w:r>
    </w:p>
    <w:p w:rsidR="006F502E" w:rsidRDefault="004050FD" w:rsidP="004050F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50FD">
        <w:rPr>
          <w:rFonts w:ascii="Times New Roman" w:hAnsi="Times New Roman" w:cs="Times New Roman"/>
          <w:b/>
          <w:i/>
          <w:sz w:val="24"/>
          <w:szCs w:val="24"/>
        </w:rPr>
        <w:t>Supervisors Award for e</w:t>
      </w:r>
      <w:r w:rsidR="006F502E" w:rsidRPr="004050FD">
        <w:rPr>
          <w:rFonts w:ascii="Times New Roman" w:hAnsi="Times New Roman" w:cs="Times New Roman"/>
          <w:b/>
          <w:i/>
          <w:sz w:val="24"/>
          <w:szCs w:val="24"/>
        </w:rPr>
        <w:t>xcellent performance on the job</w:t>
      </w:r>
      <w:r w:rsidRPr="004050F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received in both 2008&amp;2010</w:t>
      </w:r>
    </w:p>
    <w:p w:rsidR="004050FD" w:rsidRPr="004050FD" w:rsidRDefault="004050FD" w:rsidP="004050F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Certified in Bread, Cakes and pastry making at YTEPP in 2008</w:t>
      </w:r>
    </w:p>
    <w:p w:rsidR="004050FD" w:rsidRPr="004050FD" w:rsidRDefault="004050FD" w:rsidP="004050F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B337D" w:rsidRDefault="00AB337D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51D" w:rsidRPr="00F73EEF" w:rsidRDefault="00A9151D" w:rsidP="002A3B6B">
      <w:pPr>
        <w:jc w:val="both"/>
        <w:rPr>
          <w:rFonts w:ascii="Times New Roman" w:hAnsi="Times New Roman" w:cs="Times New Roman"/>
        </w:rPr>
      </w:pPr>
      <w:r w:rsidRPr="00F73EEF">
        <w:rPr>
          <w:rFonts w:ascii="Times New Roman" w:hAnsi="Times New Roman" w:cs="Times New Roman"/>
          <w:b/>
          <w:u w:val="single"/>
        </w:rPr>
        <w:lastRenderedPageBreak/>
        <w:t>HOBBIES:</w:t>
      </w:r>
    </w:p>
    <w:p w:rsidR="000B5950" w:rsidRDefault="004F6949" w:rsidP="00A9151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Religious studies</w:t>
      </w:r>
    </w:p>
    <w:p w:rsidR="004F6949" w:rsidRDefault="004F6949" w:rsidP="00A9151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</w:t>
      </w:r>
    </w:p>
    <w:p w:rsidR="004F6949" w:rsidRDefault="004F6949" w:rsidP="004F694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4F6949" w:rsidRDefault="004F6949" w:rsidP="004F6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6949" w:rsidRPr="00F73EEF" w:rsidRDefault="001B4F7D" w:rsidP="004F6949">
      <w:pPr>
        <w:jc w:val="both"/>
        <w:rPr>
          <w:rFonts w:ascii="Times New Roman" w:hAnsi="Times New Roman" w:cs="Times New Roman"/>
          <w:b/>
          <w:u w:val="single"/>
        </w:rPr>
      </w:pPr>
      <w:r w:rsidRPr="00F73EEF">
        <w:rPr>
          <w:rFonts w:ascii="Times New Roman" w:hAnsi="Times New Roman" w:cs="Times New Roman"/>
          <w:b/>
          <w:u w:val="single"/>
        </w:rPr>
        <w:t>REFREN</w:t>
      </w:r>
      <w:r w:rsidR="00F01E82" w:rsidRPr="00F73EEF">
        <w:rPr>
          <w:rFonts w:ascii="Times New Roman" w:hAnsi="Times New Roman" w:cs="Times New Roman"/>
          <w:b/>
          <w:u w:val="single"/>
        </w:rPr>
        <w:t>CE</w:t>
      </w:r>
      <w:r w:rsidRPr="00F73EEF">
        <w:rPr>
          <w:rFonts w:ascii="Times New Roman" w:hAnsi="Times New Roman" w:cs="Times New Roman"/>
          <w:b/>
          <w:u w:val="single"/>
        </w:rPr>
        <w:t>S</w:t>
      </w:r>
      <w:r w:rsidR="00F01E82" w:rsidRPr="00F73EEF">
        <w:rPr>
          <w:rFonts w:ascii="Times New Roman" w:hAnsi="Times New Roman" w:cs="Times New Roman"/>
          <w:b/>
          <w:u w:val="single"/>
        </w:rPr>
        <w:t>:</w:t>
      </w:r>
    </w:p>
    <w:p w:rsidR="00CE03A3" w:rsidRPr="00CE03A3" w:rsidRDefault="00CE03A3" w:rsidP="00CE03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</w:t>
      </w:r>
    </w:p>
    <w:p w:rsidR="00CE03A3" w:rsidRDefault="00CE03A3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President-Human Resource Department</w:t>
      </w:r>
    </w:p>
    <w:p w:rsidR="00CE03A3" w:rsidRDefault="00CE03A3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Citibank Trinidad and Tobago Limited</w:t>
      </w:r>
    </w:p>
    <w:p w:rsidR="00CE03A3" w:rsidRDefault="00CE03A3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625-1046 Ext. 2161</w:t>
      </w:r>
    </w:p>
    <w:p w:rsidR="00CE03A3" w:rsidRPr="00CE03A3" w:rsidRDefault="00CE03A3" w:rsidP="00CE03A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566A" w:rsidRPr="0002566A" w:rsidRDefault="00A36F65" w:rsidP="000256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CE03A3">
        <w:rPr>
          <w:rFonts w:ascii="Times New Roman" w:hAnsi="Times New Roman" w:cs="Times New Roman"/>
          <w:sz w:val="24"/>
          <w:szCs w:val="24"/>
        </w:rPr>
        <w:t>Jenelle</w:t>
      </w:r>
      <w:proofErr w:type="spellEnd"/>
      <w:r w:rsidR="0002566A">
        <w:rPr>
          <w:rFonts w:ascii="Times New Roman" w:hAnsi="Times New Roman" w:cs="Times New Roman"/>
          <w:sz w:val="24"/>
          <w:szCs w:val="24"/>
        </w:rPr>
        <w:t xml:space="preserve"> Brathwaite Israel </w:t>
      </w:r>
    </w:p>
    <w:p w:rsidR="00192BB6" w:rsidRDefault="00192BB6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Pastor </w:t>
      </w:r>
    </w:p>
    <w:p w:rsidR="00CE03A3" w:rsidRDefault="0002566A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 D Silence Deliverance and Healing Ministry</w:t>
      </w:r>
    </w:p>
    <w:p w:rsidR="0002566A" w:rsidRPr="005730DC" w:rsidRDefault="005730DC" w:rsidP="00CE0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379-0896</w:t>
      </w:r>
    </w:p>
    <w:p w:rsidR="00CE03A3" w:rsidRPr="00CE03A3" w:rsidRDefault="00CE03A3" w:rsidP="00CE03A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6949" w:rsidRPr="004F6949" w:rsidRDefault="004F6949" w:rsidP="004F694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6B" w:rsidRDefault="002A3B6B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5AEC" w:rsidRPr="009D5AEC" w:rsidRDefault="009D5AEC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5AEC" w:rsidRPr="009D5AEC" w:rsidRDefault="009D5AEC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sectPr w:rsidR="009D5AEC" w:rsidRPr="009D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059" w:rsidRDefault="00AA5059" w:rsidP="009D5AEC">
      <w:pPr>
        <w:spacing w:after="0" w:line="240" w:lineRule="auto"/>
      </w:pPr>
      <w:r>
        <w:separator/>
      </w:r>
    </w:p>
  </w:endnote>
  <w:endnote w:type="continuationSeparator" w:id="0">
    <w:p w:rsidR="00AA5059" w:rsidRDefault="00AA5059" w:rsidP="009D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059" w:rsidRDefault="00AA5059" w:rsidP="009D5AEC">
      <w:pPr>
        <w:spacing w:after="0" w:line="240" w:lineRule="auto"/>
      </w:pPr>
      <w:r>
        <w:separator/>
      </w:r>
    </w:p>
  </w:footnote>
  <w:footnote w:type="continuationSeparator" w:id="0">
    <w:p w:rsidR="00AA5059" w:rsidRDefault="00AA5059" w:rsidP="009D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A5F"/>
      </v:shape>
    </w:pict>
  </w:numPicBullet>
  <w:abstractNum w:abstractNumId="0">
    <w:nsid w:val="0010018E"/>
    <w:multiLevelType w:val="hybridMultilevel"/>
    <w:tmpl w:val="BC2E9FB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C24A33"/>
    <w:multiLevelType w:val="hybridMultilevel"/>
    <w:tmpl w:val="AAD64B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27DB7"/>
    <w:multiLevelType w:val="hybridMultilevel"/>
    <w:tmpl w:val="537C53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00985"/>
    <w:multiLevelType w:val="hybridMultilevel"/>
    <w:tmpl w:val="C504D0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A16EB"/>
    <w:multiLevelType w:val="hybridMultilevel"/>
    <w:tmpl w:val="EC96D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093F"/>
    <w:multiLevelType w:val="hybridMultilevel"/>
    <w:tmpl w:val="C47C64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F9788C"/>
    <w:multiLevelType w:val="hybridMultilevel"/>
    <w:tmpl w:val="BE0200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B389E"/>
    <w:multiLevelType w:val="hybridMultilevel"/>
    <w:tmpl w:val="735AA3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03173"/>
    <w:multiLevelType w:val="hybridMultilevel"/>
    <w:tmpl w:val="9800D3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A0C83"/>
    <w:multiLevelType w:val="hybridMultilevel"/>
    <w:tmpl w:val="4CAA676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C22408E"/>
    <w:multiLevelType w:val="hybridMultilevel"/>
    <w:tmpl w:val="AE101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035CF"/>
    <w:multiLevelType w:val="hybridMultilevel"/>
    <w:tmpl w:val="60702C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663991"/>
    <w:multiLevelType w:val="hybridMultilevel"/>
    <w:tmpl w:val="66CAB1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254A40"/>
    <w:multiLevelType w:val="hybridMultilevel"/>
    <w:tmpl w:val="6AE8D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0B3849"/>
    <w:multiLevelType w:val="hybridMultilevel"/>
    <w:tmpl w:val="3294A2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27AA7"/>
    <w:multiLevelType w:val="hybridMultilevel"/>
    <w:tmpl w:val="48F67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3027C"/>
    <w:multiLevelType w:val="hybridMultilevel"/>
    <w:tmpl w:val="EA9E4C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7F5017"/>
    <w:multiLevelType w:val="hybridMultilevel"/>
    <w:tmpl w:val="7FF42A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611E5"/>
    <w:multiLevelType w:val="hybridMultilevel"/>
    <w:tmpl w:val="603A03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6642F"/>
    <w:multiLevelType w:val="hybridMultilevel"/>
    <w:tmpl w:val="3A40051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13"/>
  </w:num>
  <w:num w:numId="7">
    <w:abstractNumId w:val="18"/>
  </w:num>
  <w:num w:numId="8">
    <w:abstractNumId w:val="19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  <w:num w:numId="13">
    <w:abstractNumId w:val="17"/>
  </w:num>
  <w:num w:numId="14">
    <w:abstractNumId w:val="12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05"/>
    <w:rsid w:val="00016210"/>
    <w:rsid w:val="0002566A"/>
    <w:rsid w:val="00045154"/>
    <w:rsid w:val="00081B9A"/>
    <w:rsid w:val="000B5950"/>
    <w:rsid w:val="000C4B24"/>
    <w:rsid w:val="000F16C8"/>
    <w:rsid w:val="0010137A"/>
    <w:rsid w:val="00111705"/>
    <w:rsid w:val="001368D6"/>
    <w:rsid w:val="00181FEB"/>
    <w:rsid w:val="00192BB6"/>
    <w:rsid w:val="001A2B1F"/>
    <w:rsid w:val="001B4F7D"/>
    <w:rsid w:val="001C3536"/>
    <w:rsid w:val="001E48CF"/>
    <w:rsid w:val="00205983"/>
    <w:rsid w:val="0025212E"/>
    <w:rsid w:val="002A3B6B"/>
    <w:rsid w:val="002B6959"/>
    <w:rsid w:val="002D1013"/>
    <w:rsid w:val="0031441E"/>
    <w:rsid w:val="003375A8"/>
    <w:rsid w:val="003B06F3"/>
    <w:rsid w:val="003B4D9C"/>
    <w:rsid w:val="003C39F5"/>
    <w:rsid w:val="004050FD"/>
    <w:rsid w:val="00453222"/>
    <w:rsid w:val="00484AB3"/>
    <w:rsid w:val="004A7C7E"/>
    <w:rsid w:val="004B46B2"/>
    <w:rsid w:val="004B7D39"/>
    <w:rsid w:val="004F6949"/>
    <w:rsid w:val="0051159B"/>
    <w:rsid w:val="00533905"/>
    <w:rsid w:val="00537450"/>
    <w:rsid w:val="005601C9"/>
    <w:rsid w:val="00562DED"/>
    <w:rsid w:val="005730DC"/>
    <w:rsid w:val="005868BE"/>
    <w:rsid w:val="005E34C5"/>
    <w:rsid w:val="00641212"/>
    <w:rsid w:val="00655792"/>
    <w:rsid w:val="00680BB1"/>
    <w:rsid w:val="006B006C"/>
    <w:rsid w:val="006C0D54"/>
    <w:rsid w:val="006F502E"/>
    <w:rsid w:val="00744CD0"/>
    <w:rsid w:val="00797A24"/>
    <w:rsid w:val="007D431A"/>
    <w:rsid w:val="007E54C0"/>
    <w:rsid w:val="00851AE8"/>
    <w:rsid w:val="00876A5E"/>
    <w:rsid w:val="008F5F2E"/>
    <w:rsid w:val="00923B94"/>
    <w:rsid w:val="00940D2F"/>
    <w:rsid w:val="009D1683"/>
    <w:rsid w:val="009D5AEC"/>
    <w:rsid w:val="009E0BB3"/>
    <w:rsid w:val="00A079C3"/>
    <w:rsid w:val="00A304D0"/>
    <w:rsid w:val="00A36350"/>
    <w:rsid w:val="00A36F65"/>
    <w:rsid w:val="00A741CA"/>
    <w:rsid w:val="00A81951"/>
    <w:rsid w:val="00A9151D"/>
    <w:rsid w:val="00AA5059"/>
    <w:rsid w:val="00AB337D"/>
    <w:rsid w:val="00AE702C"/>
    <w:rsid w:val="00B037E6"/>
    <w:rsid w:val="00B23071"/>
    <w:rsid w:val="00B42024"/>
    <w:rsid w:val="00B57559"/>
    <w:rsid w:val="00BE50BA"/>
    <w:rsid w:val="00C27545"/>
    <w:rsid w:val="00C65471"/>
    <w:rsid w:val="00C71AAD"/>
    <w:rsid w:val="00CD0ED2"/>
    <w:rsid w:val="00CD1525"/>
    <w:rsid w:val="00CE03A3"/>
    <w:rsid w:val="00D3008B"/>
    <w:rsid w:val="00D5653E"/>
    <w:rsid w:val="00D650BA"/>
    <w:rsid w:val="00D738AB"/>
    <w:rsid w:val="00DC3835"/>
    <w:rsid w:val="00DD5EBB"/>
    <w:rsid w:val="00DE3F3F"/>
    <w:rsid w:val="00E14D82"/>
    <w:rsid w:val="00E30ADB"/>
    <w:rsid w:val="00E37B85"/>
    <w:rsid w:val="00E92C3D"/>
    <w:rsid w:val="00EB0CDE"/>
    <w:rsid w:val="00EB1D45"/>
    <w:rsid w:val="00EC1877"/>
    <w:rsid w:val="00F01E82"/>
    <w:rsid w:val="00F26884"/>
    <w:rsid w:val="00F56093"/>
    <w:rsid w:val="00F73EEF"/>
    <w:rsid w:val="00F835BE"/>
    <w:rsid w:val="00FC5491"/>
    <w:rsid w:val="00FE2F14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EC"/>
  </w:style>
  <w:style w:type="paragraph" w:styleId="Footer">
    <w:name w:val="footer"/>
    <w:basedOn w:val="Normal"/>
    <w:link w:val="Foot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EC"/>
  </w:style>
  <w:style w:type="character" w:styleId="Hyperlink">
    <w:name w:val="Hyperlink"/>
    <w:basedOn w:val="DefaultParagraphFont"/>
    <w:uiPriority w:val="99"/>
    <w:unhideWhenUsed/>
    <w:rsid w:val="009D5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EC"/>
  </w:style>
  <w:style w:type="paragraph" w:styleId="Footer">
    <w:name w:val="footer"/>
    <w:basedOn w:val="Normal"/>
    <w:link w:val="Foot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EC"/>
  </w:style>
  <w:style w:type="character" w:styleId="Hyperlink">
    <w:name w:val="Hyperlink"/>
    <w:basedOn w:val="DefaultParagraphFont"/>
    <w:uiPriority w:val="99"/>
    <w:unhideWhenUsed/>
    <w:rsid w:val="009D5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idre.hall52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8779C33-C980-4FE0-BAEE-05A4A804A0C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769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lenovo1</dc:creator>
  <cp:lastModifiedBy>lenovo1</cp:lastModifiedBy>
  <cp:revision>68</cp:revision>
  <dcterms:created xsi:type="dcterms:W3CDTF">2015-01-07T19:54:00Z</dcterms:created>
  <dcterms:modified xsi:type="dcterms:W3CDTF">2015-02-23T12:14:00Z</dcterms:modified>
</cp:coreProperties>
</file>