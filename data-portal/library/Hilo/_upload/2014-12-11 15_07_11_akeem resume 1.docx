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16" w:rsidRDefault="00747F16" w:rsidP="00FF3001">
      <w:pPr>
        <w:rPr>
          <w:sz w:val="32"/>
          <w:szCs w:val="32"/>
        </w:rPr>
      </w:pPr>
    </w:p>
    <w:p w:rsidR="00747F16" w:rsidRDefault="001C6108" w:rsidP="001C6108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11</w:t>
      </w:r>
      <w:r w:rsidRPr="001C6108">
        <w:rPr>
          <w:shd w:val="clear" w:color="auto" w:fill="FFFFFF"/>
          <w:vertAlign w:val="superscript"/>
        </w:rPr>
        <w:t>th</w:t>
      </w:r>
      <w:r>
        <w:rPr>
          <w:shd w:val="clear" w:color="auto" w:fill="FFFFFF"/>
        </w:rPr>
        <w:t xml:space="preserve"> December</w:t>
      </w:r>
      <w:r w:rsidR="00747F16" w:rsidRPr="008312C4">
        <w:rPr>
          <w:shd w:val="clear" w:color="auto" w:fill="FFFFFF"/>
        </w:rPr>
        <w:t>, 2014</w:t>
      </w:r>
    </w:p>
    <w:p w:rsidR="004F37A9" w:rsidRDefault="004F37A9" w:rsidP="001C6108">
      <w:pPr>
        <w:spacing w:line="360" w:lineRule="auto"/>
        <w:rPr>
          <w:shd w:val="clear" w:color="auto" w:fill="FFFFFF"/>
        </w:rPr>
      </w:pPr>
    </w:p>
    <w:p w:rsidR="004F37A9" w:rsidRDefault="004F37A9" w:rsidP="001C6108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The HR Manager</w:t>
      </w:r>
    </w:p>
    <w:p w:rsidR="004F37A9" w:rsidRDefault="001C6108" w:rsidP="001C6108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Massy Stores</w:t>
      </w:r>
      <w:r w:rsidR="004F37A9">
        <w:rPr>
          <w:shd w:val="clear" w:color="auto" w:fill="FFFFFF"/>
        </w:rPr>
        <w:t>,</w:t>
      </w:r>
    </w:p>
    <w:p w:rsidR="004F37A9" w:rsidRPr="008312C4" w:rsidRDefault="004F37A9" w:rsidP="001C6108">
      <w:pPr>
        <w:spacing w:line="360" w:lineRule="auto"/>
        <w:rPr>
          <w:shd w:val="clear" w:color="auto" w:fill="FFFFFF"/>
        </w:rPr>
      </w:pPr>
      <w:proofErr w:type="gramStart"/>
      <w:r>
        <w:rPr>
          <w:shd w:val="clear" w:color="auto" w:fill="FFFFFF"/>
        </w:rPr>
        <w:t>Trinidad.</w:t>
      </w:r>
      <w:proofErr w:type="gramEnd"/>
    </w:p>
    <w:p w:rsidR="004F37A9" w:rsidRDefault="004F37A9" w:rsidP="001C6108">
      <w:pPr>
        <w:spacing w:line="360" w:lineRule="auto"/>
        <w:rPr>
          <w:shd w:val="clear" w:color="auto" w:fill="FFFFFF"/>
        </w:rPr>
      </w:pPr>
    </w:p>
    <w:p w:rsidR="00747F16" w:rsidRPr="008312C4" w:rsidRDefault="004F37A9" w:rsidP="001C6108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Dear Sir/ Madam,</w:t>
      </w:r>
    </w:p>
    <w:p w:rsidR="00747F16" w:rsidRPr="008312C4" w:rsidRDefault="00747F16" w:rsidP="001C6108">
      <w:pPr>
        <w:pStyle w:val="NormalWeb"/>
        <w:shd w:val="clear" w:color="auto" w:fill="FFFFFF"/>
        <w:spacing w:before="360" w:beforeAutospacing="0" w:after="360" w:afterAutospacing="0" w:line="360" w:lineRule="auto"/>
      </w:pPr>
      <w:r w:rsidRPr="008312C4">
        <w:br/>
        <w:t xml:space="preserve">I would like to formally apply for the </w:t>
      </w:r>
      <w:r w:rsidR="004F37A9">
        <w:t xml:space="preserve">position of </w:t>
      </w:r>
      <w:r w:rsidR="001C6108">
        <w:t xml:space="preserve">Grocery Attendant </w:t>
      </w:r>
      <w:r w:rsidR="004F37A9">
        <w:t xml:space="preserve">at </w:t>
      </w:r>
      <w:r w:rsidR="001C6108">
        <w:t>Massy Stores</w:t>
      </w:r>
      <w:r w:rsidRPr="008312C4">
        <w:t xml:space="preserve">. </w:t>
      </w:r>
    </w:p>
    <w:p w:rsidR="00747F16" w:rsidRPr="008312C4" w:rsidRDefault="00747F16" w:rsidP="001C6108">
      <w:pPr>
        <w:pStyle w:val="NormalWeb"/>
        <w:shd w:val="clear" w:color="auto" w:fill="FFFFFF"/>
        <w:spacing w:before="360" w:beforeAutospacing="0" w:after="360" w:afterAutospacing="0" w:line="360" w:lineRule="auto"/>
      </w:pPr>
      <w:r w:rsidRPr="008312C4">
        <w:t xml:space="preserve"> I have held positions in the Warehouse department at TRACMAC E</w:t>
      </w:r>
      <w:r>
        <w:t>ngineering now Massy Machinery,</w:t>
      </w:r>
      <w:r w:rsidR="007F2675">
        <w:t xml:space="preserve"> for the past five (5</w:t>
      </w:r>
      <w:r w:rsidR="004F37A9">
        <w:t>) years and</w:t>
      </w:r>
      <w:r w:rsidRPr="008312C4">
        <w:t xml:space="preserve"> I believe that I am well suited for this position. During my tenure I have developed </w:t>
      </w:r>
      <w:r w:rsidR="00311AFE">
        <w:t xml:space="preserve">extensive </w:t>
      </w:r>
      <w:r w:rsidRPr="008312C4">
        <w:t>warehousing skills.</w:t>
      </w:r>
    </w:p>
    <w:p w:rsidR="00747F16" w:rsidRPr="008312C4" w:rsidRDefault="00747F16" w:rsidP="001C6108">
      <w:pPr>
        <w:spacing w:line="360" w:lineRule="auto"/>
      </w:pPr>
      <w:r w:rsidRPr="008312C4">
        <w:t>I have a demonstrated ability to work collegially with leaders across business units and lines of business. In addition, I have been responsible for</w:t>
      </w:r>
      <w:r w:rsidR="007B7C85">
        <w:t xml:space="preserve"> d</w:t>
      </w:r>
      <w:r w:rsidRPr="008312C4">
        <w:t>ispatching vehicles</w:t>
      </w:r>
      <w:r w:rsidR="007B7C85">
        <w:t>, picking p</w:t>
      </w:r>
      <w:r w:rsidRPr="008312C4">
        <w:t>arts</w:t>
      </w:r>
      <w:r w:rsidR="007B7C85">
        <w:t>, o</w:t>
      </w:r>
      <w:r w:rsidRPr="008312C4">
        <w:t>perating fork lift and man lift, delivering parts to customers as well as liaising with the company's clients.</w:t>
      </w:r>
    </w:p>
    <w:p w:rsidR="00747F16" w:rsidRPr="008312C4" w:rsidRDefault="00747F16" w:rsidP="001C6108">
      <w:pPr>
        <w:pStyle w:val="NormalWeb"/>
        <w:shd w:val="clear" w:color="auto" w:fill="FFFFFF"/>
        <w:spacing w:before="360" w:beforeAutospacing="0" w:after="360" w:afterAutospacing="0" w:line="360" w:lineRule="auto"/>
      </w:pPr>
      <w:r w:rsidRPr="008312C4">
        <w:t>These are just a few examples of my accomplishments. I hope that you will find that this brief view, in combination with the attached resume, describe a</w:t>
      </w:r>
      <w:r w:rsidR="00534A0B">
        <w:t>ll the aspects you expect in a</w:t>
      </w:r>
      <w:r w:rsidRPr="008312C4">
        <w:t xml:space="preserve"> dedicated </w:t>
      </w:r>
      <w:r w:rsidR="00534A0B">
        <w:t xml:space="preserve">and trustworthy </w:t>
      </w:r>
      <w:r w:rsidRPr="008312C4">
        <w:t xml:space="preserve">employee of </w:t>
      </w:r>
      <w:r w:rsidR="001C6108">
        <w:t>Massy Stores</w:t>
      </w:r>
      <w:r w:rsidRPr="008312C4">
        <w:t xml:space="preserve"> with the experience and skills to meet the requirements of the position of </w:t>
      </w:r>
      <w:r w:rsidR="001C6108">
        <w:t>Grocery Attendant</w:t>
      </w:r>
      <w:r w:rsidRPr="008312C4">
        <w:t>.</w:t>
      </w:r>
    </w:p>
    <w:p w:rsidR="00747F16" w:rsidRPr="008312C4" w:rsidRDefault="00747F16" w:rsidP="001C6108">
      <w:pPr>
        <w:pStyle w:val="NormalWeb"/>
        <w:shd w:val="clear" w:color="auto" w:fill="FFFFFF"/>
        <w:spacing w:before="360" w:beforeAutospacing="0" w:after="360" w:afterAutospacing="0" w:line="360" w:lineRule="auto"/>
      </w:pPr>
      <w:r w:rsidRPr="008312C4">
        <w:t xml:space="preserve">I appreciate your consideration and look forward to discussing this </w:t>
      </w:r>
      <w:r w:rsidR="00534A0B">
        <w:t xml:space="preserve">job </w:t>
      </w:r>
      <w:r w:rsidRPr="008312C4">
        <w:t>opportunity</w:t>
      </w:r>
      <w:r w:rsidR="00534A0B">
        <w:t xml:space="preserve"> </w:t>
      </w:r>
      <w:r w:rsidRPr="008312C4">
        <w:t xml:space="preserve">with you at your </w:t>
      </w:r>
      <w:r w:rsidR="00046D45">
        <w:t xml:space="preserve">earliest </w:t>
      </w:r>
      <w:r w:rsidRPr="008312C4">
        <w:t>convenience.</w:t>
      </w:r>
    </w:p>
    <w:p w:rsidR="00747F16" w:rsidRPr="008312C4" w:rsidRDefault="00747F16" w:rsidP="001C6108">
      <w:pPr>
        <w:pStyle w:val="NormalWeb"/>
        <w:shd w:val="clear" w:color="auto" w:fill="FFFFFF"/>
        <w:spacing w:before="360" w:beforeAutospacing="0" w:after="360" w:afterAutospacing="0" w:line="360" w:lineRule="auto"/>
      </w:pPr>
      <w:r w:rsidRPr="008312C4">
        <w:t>Best Regards,</w:t>
      </w:r>
    </w:p>
    <w:p w:rsidR="00747F16" w:rsidRPr="008312C4" w:rsidRDefault="00747F16" w:rsidP="001C6108">
      <w:pPr>
        <w:pStyle w:val="NormalWeb"/>
        <w:shd w:val="clear" w:color="auto" w:fill="FFFFFF"/>
        <w:spacing w:before="360" w:beforeAutospacing="0" w:after="360" w:afterAutospacing="0" w:line="360" w:lineRule="auto"/>
      </w:pPr>
      <w:r w:rsidRPr="008312C4">
        <w:t>Akeem Duncan</w:t>
      </w:r>
    </w:p>
    <w:p w:rsidR="00FF3001" w:rsidRPr="00240501" w:rsidRDefault="006338A6" w:rsidP="00FF3001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OBJECTIVE</w:t>
      </w:r>
    </w:p>
    <w:p w:rsidR="00FF3001" w:rsidRDefault="00FF3001" w:rsidP="00FF3001">
      <w:pPr>
        <w:rPr>
          <w:b/>
          <w:bCs/>
          <w:sz w:val="22"/>
          <w:szCs w:val="22"/>
        </w:rPr>
      </w:pPr>
      <w:r w:rsidRPr="00240501">
        <w:rPr>
          <w:b/>
          <w:bCs/>
          <w:sz w:val="22"/>
          <w:szCs w:val="22"/>
        </w:rPr>
        <w:t> </w:t>
      </w:r>
    </w:p>
    <w:p w:rsidR="00FF3001" w:rsidRDefault="00CB07F0" w:rsidP="00CB07F0">
      <w:r>
        <w:t xml:space="preserve">To enhance </w:t>
      </w:r>
      <w:r w:rsidR="0035299C">
        <w:t>and develop m</w:t>
      </w:r>
      <w:r>
        <w:t>y communication and interpersonal skills</w:t>
      </w:r>
      <w:r w:rsidR="0035299C">
        <w:t>,</w:t>
      </w:r>
      <w:r>
        <w:t xml:space="preserve"> for the benefit of myself, co-workers</w:t>
      </w:r>
      <w:r w:rsidR="0035299C">
        <w:t xml:space="preserve"> and employer</w:t>
      </w:r>
    </w:p>
    <w:p w:rsidR="00CB07F0" w:rsidRDefault="00CB07F0" w:rsidP="00CB07F0">
      <w:pPr>
        <w:rPr>
          <w:b/>
          <w:bCs/>
          <w:sz w:val="28"/>
          <w:szCs w:val="28"/>
        </w:rPr>
      </w:pPr>
    </w:p>
    <w:p w:rsidR="00FF3001" w:rsidRPr="00240501" w:rsidRDefault="00FF3001" w:rsidP="00FF3001">
      <w:pPr>
        <w:jc w:val="center"/>
        <w:rPr>
          <w:sz w:val="28"/>
          <w:szCs w:val="28"/>
        </w:rPr>
      </w:pPr>
      <w:r w:rsidRPr="00240501">
        <w:rPr>
          <w:b/>
          <w:bCs/>
          <w:sz w:val="28"/>
          <w:szCs w:val="28"/>
        </w:rPr>
        <w:t>EDUCATION AND TRAINING</w:t>
      </w:r>
    </w:p>
    <w:p w:rsidR="00FF3001" w:rsidRPr="00240501" w:rsidRDefault="00FF3001" w:rsidP="00FF3001">
      <w:pPr>
        <w:rPr>
          <w:sz w:val="22"/>
          <w:szCs w:val="22"/>
        </w:rPr>
      </w:pPr>
      <w:r w:rsidRPr="00240501">
        <w:rPr>
          <w:b/>
          <w:bCs/>
          <w:sz w:val="20"/>
          <w:szCs w:val="20"/>
        </w:rPr>
        <w:t> </w:t>
      </w:r>
    </w:p>
    <w:p w:rsidR="00BB19EB" w:rsidRDefault="00BB19EB" w:rsidP="00BB19EB">
      <w:pPr>
        <w:rPr>
          <w:b/>
        </w:rPr>
      </w:pPr>
      <w:r>
        <w:rPr>
          <w:b/>
        </w:rPr>
        <w:t>CXC Passes</w:t>
      </w:r>
    </w:p>
    <w:p w:rsidR="00BB19EB" w:rsidRPr="00814B99" w:rsidRDefault="00814B99" w:rsidP="00BB19EB">
      <w:r>
        <w:t>English (2011</w:t>
      </w:r>
      <w:r w:rsidR="00BB19EB" w:rsidRPr="00814B99">
        <w:t>)</w:t>
      </w:r>
    </w:p>
    <w:p w:rsidR="00BB19EB" w:rsidRPr="00814B99" w:rsidRDefault="00BB19EB" w:rsidP="00BB19EB"/>
    <w:p w:rsidR="00FF3001" w:rsidRPr="00814B99" w:rsidRDefault="00BB19EB" w:rsidP="00FF3001">
      <w:pPr>
        <w:rPr>
          <w:bCs/>
        </w:rPr>
      </w:pPr>
      <w:r w:rsidRPr="00814B99">
        <w:rPr>
          <w:bCs/>
        </w:rPr>
        <w:t>Secondary School (St. Kevin’s College 2007-2009)</w:t>
      </w:r>
    </w:p>
    <w:p w:rsidR="00FF3001" w:rsidRPr="00240501" w:rsidRDefault="00FF3001" w:rsidP="00FF3001">
      <w:pPr>
        <w:rPr>
          <w:sz w:val="22"/>
          <w:szCs w:val="22"/>
        </w:rPr>
      </w:pPr>
      <w:r w:rsidRPr="00240501">
        <w:rPr>
          <w:sz w:val="22"/>
          <w:szCs w:val="22"/>
        </w:rPr>
        <w:t> </w:t>
      </w:r>
    </w:p>
    <w:p w:rsidR="00FF3001" w:rsidRPr="00240501" w:rsidRDefault="00FF3001" w:rsidP="00FF3001">
      <w:pPr>
        <w:rPr>
          <w:b/>
          <w:bCs/>
          <w:sz w:val="20"/>
          <w:szCs w:val="20"/>
        </w:rPr>
      </w:pPr>
    </w:p>
    <w:p w:rsidR="00FF3001" w:rsidRDefault="00FF3001" w:rsidP="00FF3001"/>
    <w:p w:rsidR="00FF3001" w:rsidRDefault="00FF3001" w:rsidP="00FF3001">
      <w:pPr>
        <w:jc w:val="center"/>
        <w:rPr>
          <w:b/>
          <w:bCs/>
          <w:sz w:val="28"/>
          <w:szCs w:val="28"/>
        </w:rPr>
      </w:pPr>
    </w:p>
    <w:p w:rsidR="00FF3001" w:rsidRDefault="00FF3001" w:rsidP="00FF3001">
      <w:pPr>
        <w:jc w:val="center"/>
        <w:rPr>
          <w:b/>
          <w:bCs/>
          <w:sz w:val="28"/>
          <w:szCs w:val="28"/>
        </w:rPr>
      </w:pPr>
      <w:r w:rsidRPr="00240501">
        <w:rPr>
          <w:b/>
          <w:bCs/>
          <w:sz w:val="28"/>
          <w:szCs w:val="28"/>
        </w:rPr>
        <w:t>EXPERIENCE</w:t>
      </w:r>
    </w:p>
    <w:p w:rsidR="006458C6" w:rsidRPr="00240501" w:rsidRDefault="006458C6" w:rsidP="00FF3001">
      <w:pPr>
        <w:jc w:val="center"/>
        <w:rPr>
          <w:sz w:val="28"/>
          <w:szCs w:val="28"/>
        </w:rPr>
      </w:pPr>
    </w:p>
    <w:p w:rsidR="00BB19EB" w:rsidRDefault="00BB19EB" w:rsidP="006458C6">
      <w:pPr>
        <w:rPr>
          <w:b/>
          <w:bCs/>
          <w:sz w:val="28"/>
          <w:szCs w:val="28"/>
          <w:u w:val="single"/>
        </w:rPr>
      </w:pPr>
      <w:r w:rsidRPr="00BB19EB">
        <w:rPr>
          <w:b/>
          <w:bCs/>
          <w:sz w:val="28"/>
          <w:szCs w:val="28"/>
          <w:u w:val="single"/>
        </w:rPr>
        <w:t>MASSY</w:t>
      </w:r>
    </w:p>
    <w:p w:rsidR="006458C6" w:rsidRPr="009E59CB" w:rsidRDefault="00B97FAA" w:rsidP="006458C6">
      <w:pPr>
        <w:rPr>
          <w:bCs/>
        </w:rPr>
      </w:pPr>
      <w:r>
        <w:rPr>
          <w:bCs/>
        </w:rPr>
        <w:t xml:space="preserve">October </w:t>
      </w:r>
      <w:r w:rsidR="00855FAD">
        <w:rPr>
          <w:bCs/>
        </w:rPr>
        <w:t>2009</w:t>
      </w:r>
      <w:r w:rsidR="00BB19EB">
        <w:rPr>
          <w:bCs/>
        </w:rPr>
        <w:t xml:space="preserve">- </w:t>
      </w:r>
      <w:r>
        <w:rPr>
          <w:bCs/>
        </w:rPr>
        <w:t xml:space="preserve">September </w:t>
      </w:r>
      <w:r w:rsidR="00BB19EB">
        <w:rPr>
          <w:bCs/>
        </w:rPr>
        <w:t>2014</w:t>
      </w:r>
      <w:r w:rsidR="006458C6" w:rsidRPr="009E59CB">
        <w:rPr>
          <w:bCs/>
        </w:rPr>
        <w:tab/>
      </w:r>
    </w:p>
    <w:p w:rsidR="009E59CB" w:rsidRDefault="009E59CB" w:rsidP="006458C6">
      <w:pPr>
        <w:rPr>
          <w:bCs/>
        </w:rPr>
      </w:pPr>
    </w:p>
    <w:p w:rsidR="006458C6" w:rsidRDefault="00BB19EB" w:rsidP="006458C6">
      <w:pPr>
        <w:rPr>
          <w:b/>
          <w:bCs/>
        </w:rPr>
      </w:pPr>
      <w:r>
        <w:rPr>
          <w:b/>
          <w:bCs/>
        </w:rPr>
        <w:t>Warehouse Attendant</w:t>
      </w:r>
      <w:r w:rsidR="006458C6" w:rsidRPr="00BF09A8">
        <w:rPr>
          <w:b/>
          <w:bCs/>
        </w:rPr>
        <w:t xml:space="preserve"> </w:t>
      </w:r>
    </w:p>
    <w:p w:rsidR="00FF3001" w:rsidRDefault="006B42ED" w:rsidP="00BB19E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Dispatching vehicles</w:t>
      </w:r>
    </w:p>
    <w:p w:rsidR="006B42ED" w:rsidRDefault="006B42ED" w:rsidP="00BB19E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Picking Parts</w:t>
      </w:r>
    </w:p>
    <w:p w:rsidR="006B42ED" w:rsidRDefault="006B42ED" w:rsidP="00BB19E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Operating fork lift</w:t>
      </w:r>
    </w:p>
    <w:p w:rsidR="006B42ED" w:rsidRDefault="006B42ED" w:rsidP="00BB19E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Operating man lift</w:t>
      </w:r>
    </w:p>
    <w:p w:rsidR="006B42ED" w:rsidRPr="00BB19EB" w:rsidRDefault="006B42ED" w:rsidP="00BB19E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Delivering parts to customers</w:t>
      </w:r>
    </w:p>
    <w:p w:rsidR="006338A6" w:rsidRDefault="006338A6" w:rsidP="006458C6">
      <w:pPr>
        <w:rPr>
          <w:sz w:val="22"/>
          <w:szCs w:val="22"/>
        </w:rPr>
      </w:pPr>
    </w:p>
    <w:p w:rsidR="006338A6" w:rsidRPr="00240501" w:rsidRDefault="006338A6" w:rsidP="006458C6">
      <w:pPr>
        <w:rPr>
          <w:sz w:val="22"/>
          <w:szCs w:val="22"/>
        </w:rPr>
      </w:pPr>
    </w:p>
    <w:p w:rsidR="00FF3001" w:rsidRPr="00240501" w:rsidRDefault="00FF3001" w:rsidP="006458C6">
      <w:pPr>
        <w:ind w:left="720"/>
      </w:pPr>
    </w:p>
    <w:p w:rsidR="00FF3001" w:rsidRPr="00240501" w:rsidRDefault="00FF3001" w:rsidP="00FF3001">
      <w:pPr>
        <w:ind w:left="360"/>
      </w:pPr>
    </w:p>
    <w:p w:rsidR="00FF3001" w:rsidRPr="00240501" w:rsidRDefault="00FF3001" w:rsidP="00FF3001">
      <w:pPr>
        <w:rPr>
          <w:sz w:val="22"/>
          <w:szCs w:val="22"/>
        </w:rPr>
      </w:pPr>
      <w:r w:rsidRPr="00240501">
        <w:rPr>
          <w:b/>
          <w:bCs/>
          <w:sz w:val="22"/>
          <w:szCs w:val="22"/>
        </w:rPr>
        <w:t> </w:t>
      </w:r>
    </w:p>
    <w:p w:rsidR="00FF3001" w:rsidRDefault="00717251" w:rsidP="00717251">
      <w:pPr>
        <w:jc w:val="center"/>
        <w:rPr>
          <w:b/>
          <w:bCs/>
          <w:sz w:val="28"/>
          <w:szCs w:val="28"/>
        </w:rPr>
      </w:pPr>
      <w:r w:rsidRPr="00717251">
        <w:rPr>
          <w:b/>
          <w:bCs/>
          <w:sz w:val="28"/>
          <w:szCs w:val="28"/>
        </w:rPr>
        <w:t>Skills</w:t>
      </w:r>
    </w:p>
    <w:p w:rsidR="00717251" w:rsidRPr="00717251" w:rsidRDefault="00717251" w:rsidP="00717251">
      <w:pPr>
        <w:jc w:val="center"/>
        <w:rPr>
          <w:b/>
          <w:bCs/>
          <w:sz w:val="28"/>
          <w:szCs w:val="28"/>
        </w:rPr>
      </w:pPr>
    </w:p>
    <w:p w:rsidR="00717251" w:rsidRPr="00717251" w:rsidRDefault="00717251" w:rsidP="009E59CB">
      <w:pPr>
        <w:jc w:val="both"/>
        <w:rPr>
          <w:bCs/>
          <w:szCs w:val="22"/>
        </w:rPr>
      </w:pPr>
      <w:r w:rsidRPr="006B42ED">
        <w:rPr>
          <w:bCs/>
          <w:szCs w:val="22"/>
        </w:rPr>
        <w:t>Computer Literacy</w:t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Pr="00717251">
        <w:rPr>
          <w:bCs/>
          <w:szCs w:val="22"/>
        </w:rPr>
        <w:t>Microsoft Word</w:t>
      </w:r>
    </w:p>
    <w:p w:rsidR="00717251" w:rsidRPr="00717251" w:rsidRDefault="00717251" w:rsidP="009E59CB">
      <w:pPr>
        <w:jc w:val="both"/>
        <w:rPr>
          <w:bCs/>
          <w:szCs w:val="22"/>
        </w:rPr>
      </w:pPr>
      <w:r w:rsidRPr="00717251">
        <w:rPr>
          <w:bCs/>
          <w:szCs w:val="22"/>
        </w:rPr>
        <w:t>Microsoft Excel</w:t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Pr="00717251">
        <w:rPr>
          <w:bCs/>
          <w:szCs w:val="22"/>
        </w:rPr>
        <w:t>Microsoft Publisher</w:t>
      </w:r>
    </w:p>
    <w:p w:rsidR="00717251" w:rsidRDefault="00717251" w:rsidP="009E59CB">
      <w:pPr>
        <w:jc w:val="both"/>
        <w:rPr>
          <w:bCs/>
          <w:szCs w:val="22"/>
        </w:rPr>
      </w:pPr>
      <w:r w:rsidRPr="00717251">
        <w:rPr>
          <w:bCs/>
          <w:szCs w:val="22"/>
        </w:rPr>
        <w:t>Internet Savvy</w:t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Pr="00717251">
        <w:rPr>
          <w:bCs/>
          <w:szCs w:val="22"/>
        </w:rPr>
        <w:t>Good Communication Skills</w:t>
      </w:r>
    </w:p>
    <w:p w:rsidR="00BB19EB" w:rsidRPr="00717251" w:rsidRDefault="00BB19EB" w:rsidP="009E59CB">
      <w:pPr>
        <w:jc w:val="both"/>
        <w:rPr>
          <w:bCs/>
          <w:szCs w:val="22"/>
        </w:rPr>
      </w:pPr>
      <w:r>
        <w:rPr>
          <w:bCs/>
          <w:szCs w:val="22"/>
        </w:rPr>
        <w:t>Fork Lift</w:t>
      </w:r>
      <w:r w:rsidR="006B42ED">
        <w:rPr>
          <w:bCs/>
          <w:szCs w:val="22"/>
        </w:rPr>
        <w:t xml:space="preserve"> </w:t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</w:r>
      <w:r w:rsidR="006B42ED">
        <w:rPr>
          <w:bCs/>
          <w:szCs w:val="22"/>
        </w:rPr>
        <w:tab/>
        <w:t>Man Lift</w:t>
      </w:r>
      <w:r>
        <w:rPr>
          <w:bCs/>
          <w:szCs w:val="22"/>
        </w:rPr>
        <w:t xml:space="preserve"> </w:t>
      </w:r>
    </w:p>
    <w:p w:rsidR="00717251" w:rsidRDefault="00717251" w:rsidP="009E59CB">
      <w:pPr>
        <w:jc w:val="both"/>
        <w:rPr>
          <w:b/>
          <w:bCs/>
          <w:szCs w:val="22"/>
        </w:rPr>
      </w:pPr>
    </w:p>
    <w:p w:rsidR="006B42ED" w:rsidRDefault="006B42ED" w:rsidP="009E59CB">
      <w:pPr>
        <w:jc w:val="both"/>
        <w:rPr>
          <w:b/>
          <w:bCs/>
          <w:szCs w:val="22"/>
        </w:rPr>
      </w:pPr>
    </w:p>
    <w:p w:rsidR="006B42ED" w:rsidRDefault="006B42ED" w:rsidP="009E59CB">
      <w:pPr>
        <w:jc w:val="both"/>
        <w:rPr>
          <w:b/>
          <w:bCs/>
          <w:szCs w:val="22"/>
        </w:rPr>
      </w:pPr>
    </w:p>
    <w:p w:rsidR="006B42ED" w:rsidRDefault="006B42ED" w:rsidP="009E59CB">
      <w:pPr>
        <w:jc w:val="both"/>
        <w:rPr>
          <w:b/>
          <w:bCs/>
          <w:szCs w:val="22"/>
        </w:rPr>
      </w:pPr>
    </w:p>
    <w:p w:rsidR="006B42ED" w:rsidRPr="009E59CB" w:rsidRDefault="006B42ED" w:rsidP="009E59CB">
      <w:pPr>
        <w:jc w:val="both"/>
        <w:rPr>
          <w:b/>
          <w:bCs/>
          <w:szCs w:val="22"/>
        </w:rPr>
      </w:pPr>
    </w:p>
    <w:p w:rsidR="00FF3001" w:rsidRDefault="00FF3001" w:rsidP="00FF3001">
      <w:pPr>
        <w:jc w:val="center"/>
        <w:rPr>
          <w:b/>
          <w:sz w:val="28"/>
          <w:szCs w:val="28"/>
        </w:rPr>
      </w:pPr>
      <w:r w:rsidRPr="00170EF4">
        <w:rPr>
          <w:b/>
          <w:sz w:val="28"/>
          <w:szCs w:val="28"/>
        </w:rPr>
        <w:lastRenderedPageBreak/>
        <w:t>REFERENCES</w:t>
      </w:r>
    </w:p>
    <w:p w:rsidR="00FF3001" w:rsidRDefault="00FF3001" w:rsidP="00FF3001"/>
    <w:p w:rsidR="00FF3001" w:rsidRDefault="00FF3001" w:rsidP="00FF3001"/>
    <w:p w:rsidR="00FF3001" w:rsidRDefault="00FF3001" w:rsidP="00FF3001"/>
    <w:p w:rsidR="005C2663" w:rsidRDefault="00480C2B">
      <w:r>
        <w:t>Anderson Gill</w:t>
      </w:r>
    </w:p>
    <w:p w:rsidR="00480C2B" w:rsidRDefault="00747F16">
      <w:r>
        <w:t>Penal</w:t>
      </w:r>
    </w:p>
    <w:p w:rsidR="00480C2B" w:rsidRDefault="00480C2B">
      <w:r>
        <w:t>Small Business Owner</w:t>
      </w:r>
    </w:p>
    <w:p w:rsidR="00480C2B" w:rsidRDefault="00480C2B">
      <w:r>
        <w:t>323-5897</w:t>
      </w:r>
    </w:p>
    <w:p w:rsidR="005C2663" w:rsidRDefault="005C2663" w:rsidP="00480C2B">
      <w:pPr>
        <w:tabs>
          <w:tab w:val="left" w:pos="2790"/>
        </w:tabs>
      </w:pPr>
    </w:p>
    <w:p w:rsidR="00480C2B" w:rsidRDefault="00480C2B" w:rsidP="00480C2B">
      <w:pPr>
        <w:tabs>
          <w:tab w:val="left" w:pos="2790"/>
        </w:tabs>
      </w:pPr>
      <w:r>
        <w:t xml:space="preserve">Dennison De </w:t>
      </w:r>
      <w:proofErr w:type="spellStart"/>
      <w:r>
        <w:t>Coteau</w:t>
      </w:r>
      <w:proofErr w:type="spellEnd"/>
    </w:p>
    <w:p w:rsidR="00BB216C" w:rsidRDefault="00480C2B" w:rsidP="00480C2B">
      <w:pPr>
        <w:tabs>
          <w:tab w:val="left" w:pos="2790"/>
        </w:tabs>
      </w:pPr>
      <w:r>
        <w:t xml:space="preserve">Christian Drive, </w:t>
      </w:r>
      <w:proofErr w:type="spellStart"/>
      <w:r w:rsidR="00BB216C">
        <w:t>Caratal</w:t>
      </w:r>
      <w:proofErr w:type="spellEnd"/>
      <w:r w:rsidR="00BB216C">
        <w:t xml:space="preserve"> Road,</w:t>
      </w:r>
    </w:p>
    <w:p w:rsidR="00480C2B" w:rsidRDefault="00480C2B" w:rsidP="00480C2B">
      <w:pPr>
        <w:tabs>
          <w:tab w:val="left" w:pos="2790"/>
        </w:tabs>
      </w:pPr>
      <w:proofErr w:type="spellStart"/>
      <w:r>
        <w:t>Gasparillo</w:t>
      </w:r>
      <w:proofErr w:type="spellEnd"/>
    </w:p>
    <w:p w:rsidR="00480C2B" w:rsidRDefault="00480C2B" w:rsidP="00480C2B">
      <w:pPr>
        <w:tabs>
          <w:tab w:val="left" w:pos="2790"/>
        </w:tabs>
      </w:pPr>
      <w:r>
        <w:t>CEO New Leaf Technologies</w:t>
      </w:r>
      <w:r w:rsidR="00766DC1">
        <w:t xml:space="preserve"> TT</w:t>
      </w:r>
    </w:p>
    <w:p w:rsidR="00BB216C" w:rsidRDefault="00BB216C" w:rsidP="00480C2B">
      <w:pPr>
        <w:tabs>
          <w:tab w:val="left" w:pos="2790"/>
        </w:tabs>
      </w:pPr>
      <w:r>
        <w:t>329-1548/ 307-4629</w:t>
      </w:r>
    </w:p>
    <w:sectPr w:rsidR="00BB216C" w:rsidSect="005634DC">
      <w:head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DEE" w:rsidRDefault="00FE4DEE" w:rsidP="006338A6">
      <w:r>
        <w:separator/>
      </w:r>
    </w:p>
  </w:endnote>
  <w:endnote w:type="continuationSeparator" w:id="0">
    <w:p w:rsidR="00FE4DEE" w:rsidRDefault="00FE4DEE" w:rsidP="0063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DEE" w:rsidRDefault="00FE4DEE" w:rsidP="006338A6">
      <w:r>
        <w:separator/>
      </w:r>
    </w:p>
  </w:footnote>
  <w:footnote w:type="continuationSeparator" w:id="0">
    <w:p w:rsidR="00FE4DEE" w:rsidRDefault="00FE4DEE" w:rsidP="00633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8A6" w:rsidRPr="005634DC" w:rsidRDefault="00747F16" w:rsidP="006338A6">
    <w:pPr>
      <w:jc w:val="center"/>
      <w:rPr>
        <w:rFonts w:ascii="Arial" w:hAnsi="Arial" w:cs="Arial"/>
        <w:sz w:val="20"/>
        <w:szCs w:val="20"/>
      </w:rPr>
    </w:pPr>
    <w:r>
      <w:rPr>
        <w:b/>
        <w:bCs/>
        <w:sz w:val="32"/>
        <w:szCs w:val="32"/>
      </w:rPr>
      <w:t>Akeem Duncan</w:t>
    </w:r>
  </w:p>
  <w:p w:rsidR="006338A6" w:rsidRPr="005634DC" w:rsidRDefault="006338A6" w:rsidP="006338A6">
    <w:pPr>
      <w:jc w:val="center"/>
      <w:rPr>
        <w:b/>
      </w:rPr>
    </w:pPr>
    <w:r w:rsidRPr="005634DC">
      <w:rPr>
        <w:b/>
      </w:rPr>
      <w:t xml:space="preserve">#59F </w:t>
    </w:r>
    <w:proofErr w:type="spellStart"/>
    <w:r w:rsidRPr="005634DC">
      <w:rPr>
        <w:b/>
      </w:rPr>
      <w:t>Sunrees</w:t>
    </w:r>
    <w:proofErr w:type="spellEnd"/>
    <w:r w:rsidRPr="005634DC">
      <w:rPr>
        <w:b/>
      </w:rPr>
      <w:t xml:space="preserve"> Road Penal, Tel#</w:t>
    </w:r>
    <w:r w:rsidR="00747F16">
      <w:rPr>
        <w:b/>
      </w:rPr>
      <w:t>742-8631</w:t>
    </w:r>
  </w:p>
  <w:p w:rsidR="006338A6" w:rsidRDefault="00747F16" w:rsidP="006338A6">
    <w:pPr>
      <w:jc w:val="center"/>
      <w:rPr>
        <w:b/>
      </w:rPr>
    </w:pPr>
    <w:r>
      <w:rPr>
        <w:b/>
      </w:rPr>
      <w:t>Email: akeemduncan12@hotmail.com</w:t>
    </w:r>
  </w:p>
  <w:p w:rsidR="00747F16" w:rsidRPr="005634DC" w:rsidRDefault="00747F16" w:rsidP="006338A6">
    <w:pPr>
      <w:jc w:val="center"/>
      <w:rPr>
        <w:b/>
      </w:rPr>
    </w:pPr>
  </w:p>
  <w:p w:rsidR="006338A6" w:rsidRPr="006338A6" w:rsidRDefault="006338A6" w:rsidP="006338A6">
    <w:pPr>
      <w:rPr>
        <w:color w:val="A6A6A6" w:themeColor="background1" w:themeShade="A6"/>
        <w:sz w:val="22"/>
        <w:szCs w:val="22"/>
      </w:rPr>
    </w:pPr>
    <w:r w:rsidRPr="006338A6">
      <w:rPr>
        <w:color w:val="A6A6A6" w:themeColor="background1" w:themeShade="A6"/>
        <w:sz w:val="22"/>
        <w:szCs w:val="22"/>
      </w:rPr>
      <w:t> </w:t>
    </w:r>
  </w:p>
  <w:p w:rsidR="006338A6" w:rsidRDefault="006338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93D11"/>
    <w:multiLevelType w:val="hybridMultilevel"/>
    <w:tmpl w:val="DA0EDF2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455D4"/>
    <w:multiLevelType w:val="hybridMultilevel"/>
    <w:tmpl w:val="F166588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20EC2"/>
    <w:multiLevelType w:val="hybridMultilevel"/>
    <w:tmpl w:val="D22EC5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8A7E09"/>
    <w:multiLevelType w:val="hybridMultilevel"/>
    <w:tmpl w:val="C388AC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86C20"/>
    <w:multiLevelType w:val="hybridMultilevel"/>
    <w:tmpl w:val="CE3C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10174"/>
    <w:multiLevelType w:val="hybridMultilevel"/>
    <w:tmpl w:val="B562F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C06AD9"/>
    <w:multiLevelType w:val="hybridMultilevel"/>
    <w:tmpl w:val="BE3C9DBA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001"/>
    <w:rsid w:val="00046D45"/>
    <w:rsid w:val="000A5C8A"/>
    <w:rsid w:val="001946BF"/>
    <w:rsid w:val="00196148"/>
    <w:rsid w:val="001C6108"/>
    <w:rsid w:val="001D0766"/>
    <w:rsid w:val="00311AFE"/>
    <w:rsid w:val="0035299C"/>
    <w:rsid w:val="003A302C"/>
    <w:rsid w:val="00480C2B"/>
    <w:rsid w:val="004D7441"/>
    <w:rsid w:val="004E3CF9"/>
    <w:rsid w:val="004F37A9"/>
    <w:rsid w:val="00534643"/>
    <w:rsid w:val="00534A0B"/>
    <w:rsid w:val="005634DC"/>
    <w:rsid w:val="005C2663"/>
    <w:rsid w:val="006338A6"/>
    <w:rsid w:val="006458C6"/>
    <w:rsid w:val="006B42ED"/>
    <w:rsid w:val="00717251"/>
    <w:rsid w:val="00747F16"/>
    <w:rsid w:val="00766DC1"/>
    <w:rsid w:val="007B7C85"/>
    <w:rsid w:val="007F2675"/>
    <w:rsid w:val="00814B99"/>
    <w:rsid w:val="00855FAD"/>
    <w:rsid w:val="008B7B61"/>
    <w:rsid w:val="00937D1B"/>
    <w:rsid w:val="00967682"/>
    <w:rsid w:val="0098049A"/>
    <w:rsid w:val="00982A8E"/>
    <w:rsid w:val="009A62F3"/>
    <w:rsid w:val="009E59CB"/>
    <w:rsid w:val="00B837A3"/>
    <w:rsid w:val="00B97FAA"/>
    <w:rsid w:val="00BB19EB"/>
    <w:rsid w:val="00BB216C"/>
    <w:rsid w:val="00C377E3"/>
    <w:rsid w:val="00C7511F"/>
    <w:rsid w:val="00CB07F0"/>
    <w:rsid w:val="00D04CD6"/>
    <w:rsid w:val="00D32FA0"/>
    <w:rsid w:val="00EC2D2B"/>
    <w:rsid w:val="00FE4DEE"/>
    <w:rsid w:val="00FF3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8C6"/>
    <w:pPr>
      <w:ind w:left="720"/>
      <w:contextualSpacing/>
    </w:pPr>
  </w:style>
  <w:style w:type="paragraph" w:customStyle="1" w:styleId="Responsibilities">
    <w:name w:val="Responsibilities"/>
    <w:next w:val="Normal"/>
    <w:rsid w:val="006458C6"/>
    <w:pPr>
      <w:numPr>
        <w:numId w:val="4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PositionTitle">
    <w:name w:val="Position Title"/>
    <w:basedOn w:val="Normal"/>
    <w:qFormat/>
    <w:rsid w:val="006458C6"/>
    <w:pPr>
      <w:outlineLvl w:val="1"/>
    </w:pPr>
    <w:rPr>
      <w:rFonts w:ascii="Bookman Old Style" w:hAnsi="Bookman Old Sty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3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8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8A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7F16"/>
    <w:pPr>
      <w:spacing w:before="100" w:beforeAutospacing="1" w:after="100" w:afterAutospacing="1"/>
    </w:pPr>
    <w:rPr>
      <w:lang w:val="en-TT" w:eastAsia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8C6"/>
    <w:pPr>
      <w:ind w:left="720"/>
      <w:contextualSpacing/>
    </w:pPr>
  </w:style>
  <w:style w:type="paragraph" w:customStyle="1" w:styleId="Responsibilities">
    <w:name w:val="Responsibilities"/>
    <w:next w:val="Normal"/>
    <w:rsid w:val="006458C6"/>
    <w:pPr>
      <w:numPr>
        <w:numId w:val="4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PositionTitle">
    <w:name w:val="Position Title"/>
    <w:basedOn w:val="Normal"/>
    <w:qFormat/>
    <w:rsid w:val="006458C6"/>
    <w:pPr>
      <w:outlineLvl w:val="1"/>
    </w:pPr>
    <w:rPr>
      <w:rFonts w:ascii="Bookman Old Style" w:hAnsi="Bookman Old Sty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3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8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8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arie%20Gill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487DC08-E850-4102-AB0B-E05D452FD4BB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68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costaatt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NAPA</dc:creator>
  <cp:lastModifiedBy>User</cp:lastModifiedBy>
  <cp:revision>18</cp:revision>
  <cp:lastPrinted>2011-04-28T13:50:00Z</cp:lastPrinted>
  <dcterms:created xsi:type="dcterms:W3CDTF">2014-11-11T23:03:00Z</dcterms:created>
  <dcterms:modified xsi:type="dcterms:W3CDTF">2014-12-11T15:06:00Z</dcterms:modified>
</cp:coreProperties>
</file>