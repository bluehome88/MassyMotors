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FA931" w14:textId="2C73B0E8" w:rsidR="00B2703C" w:rsidRPr="009A1943" w:rsidRDefault="009A1943" w:rsidP="00F42DAD">
      <w:pPr>
        <w:pStyle w:val="ListBullet"/>
        <w:numPr>
          <w:ilvl w:val="0"/>
          <w:numId w:val="0"/>
        </w:num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MAKALA TAYLOR</w:t>
      </w:r>
    </w:p>
    <w:p w14:paraId="7A6A7CDC" w14:textId="77777777" w:rsidR="00B2703C" w:rsidRPr="00C411B3" w:rsidRDefault="002608ED" w:rsidP="00F42DAD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C411B3">
        <w:rPr>
          <w:sz w:val="24"/>
          <w:szCs w:val="24"/>
        </w:rPr>
        <w:t>8 Thompson Trace</w:t>
      </w:r>
    </w:p>
    <w:p w14:paraId="62450FBC" w14:textId="77777777" w:rsidR="002608ED" w:rsidRPr="00C411B3" w:rsidRDefault="002608ED" w:rsidP="00F42DAD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C411B3">
        <w:rPr>
          <w:sz w:val="24"/>
          <w:szCs w:val="24"/>
        </w:rPr>
        <w:t>Quarry Village</w:t>
      </w:r>
    </w:p>
    <w:p w14:paraId="0E799D68" w14:textId="77777777" w:rsidR="002608ED" w:rsidRPr="00C411B3" w:rsidRDefault="002608ED" w:rsidP="00F42DAD">
      <w:pPr>
        <w:pStyle w:val="ListBullet"/>
        <w:numPr>
          <w:ilvl w:val="0"/>
          <w:numId w:val="0"/>
        </w:numPr>
        <w:rPr>
          <w:sz w:val="24"/>
          <w:szCs w:val="24"/>
        </w:rPr>
      </w:pPr>
      <w:proofErr w:type="spellStart"/>
      <w:r w:rsidRPr="00C411B3">
        <w:rPr>
          <w:sz w:val="24"/>
          <w:szCs w:val="24"/>
        </w:rPr>
        <w:t>Siparia</w:t>
      </w:r>
      <w:proofErr w:type="spellEnd"/>
      <w:r w:rsidRPr="00C411B3">
        <w:rPr>
          <w:sz w:val="24"/>
          <w:szCs w:val="24"/>
        </w:rPr>
        <w:t xml:space="preserve"> </w:t>
      </w:r>
    </w:p>
    <w:p w14:paraId="6A9846CA" w14:textId="76BD276A" w:rsidR="002608ED" w:rsidRPr="00C411B3" w:rsidRDefault="002448E4" w:rsidP="00F42DAD">
      <w:pPr>
        <w:pStyle w:val="ListBullet"/>
        <w:numPr>
          <w:ilvl w:val="0"/>
          <w:numId w:val="0"/>
        </w:numPr>
        <w:rPr>
          <w:sz w:val="24"/>
          <w:szCs w:val="24"/>
        </w:rPr>
      </w:pPr>
      <w:hyperlink r:id="rId8" w:history="1">
        <w:r w:rsidR="00A07E52" w:rsidRPr="00C411B3">
          <w:rPr>
            <w:rStyle w:val="Hyperlink"/>
            <w:sz w:val="24"/>
            <w:szCs w:val="24"/>
          </w:rPr>
          <w:t>makalataylor24@gmail.com</w:t>
        </w:r>
      </w:hyperlink>
    </w:p>
    <w:p w14:paraId="3469C76E" w14:textId="02A04BB4" w:rsidR="00A07E52" w:rsidRPr="00C411B3" w:rsidRDefault="00A07E52" w:rsidP="00F42DAD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C411B3">
        <w:rPr>
          <w:sz w:val="24"/>
          <w:szCs w:val="24"/>
        </w:rPr>
        <w:t>293-0295/649-9752</w:t>
      </w:r>
    </w:p>
    <w:p w14:paraId="6EE0B36F" w14:textId="4550A150" w:rsidR="00B2703C" w:rsidRPr="00F678D2" w:rsidRDefault="007414EE" w:rsidP="00DE7B61">
      <w:pPr>
        <w:pStyle w:val="ListBullet"/>
        <w:rPr>
          <w:b/>
          <w:color w:val="002060"/>
          <w:sz w:val="28"/>
          <w:szCs w:val="28"/>
        </w:rPr>
      </w:pPr>
      <w:r w:rsidRPr="00F678D2">
        <w:rPr>
          <w:b/>
          <w:color w:val="002060"/>
          <w:sz w:val="28"/>
          <w:szCs w:val="28"/>
        </w:rPr>
        <w:t>OBJECTIVE</w:t>
      </w:r>
    </w:p>
    <w:p w14:paraId="3D50936C" w14:textId="6A05D795" w:rsidR="00B2703C" w:rsidRPr="00C411B3" w:rsidRDefault="008D45C7" w:rsidP="00F42DAD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C411B3">
        <w:rPr>
          <w:sz w:val="24"/>
          <w:szCs w:val="24"/>
        </w:rPr>
        <w:t xml:space="preserve">I am seeking </w:t>
      </w:r>
      <w:r w:rsidR="001E12EF" w:rsidRPr="00C411B3">
        <w:rPr>
          <w:sz w:val="24"/>
          <w:szCs w:val="24"/>
        </w:rPr>
        <w:t>employment with your company where I can use my talents</w:t>
      </w:r>
      <w:r w:rsidR="007D05A0" w:rsidRPr="00C411B3">
        <w:rPr>
          <w:sz w:val="24"/>
          <w:szCs w:val="24"/>
        </w:rPr>
        <w:t xml:space="preserve"> and skills to grow and expand with the company</w:t>
      </w:r>
    </w:p>
    <w:p w14:paraId="573477DD" w14:textId="454BE525" w:rsidR="00B2703C" w:rsidRPr="00F678D2" w:rsidRDefault="00C82874" w:rsidP="00DE7B61">
      <w:pPr>
        <w:pStyle w:val="ListBullet"/>
        <w:rPr>
          <w:sz w:val="28"/>
          <w:szCs w:val="28"/>
        </w:rPr>
      </w:pPr>
      <w:r w:rsidRPr="00F678D2">
        <w:rPr>
          <w:b/>
          <w:color w:val="002060"/>
          <w:sz w:val="28"/>
          <w:szCs w:val="28"/>
        </w:rPr>
        <w:t>EXPERIENCE</w:t>
      </w:r>
    </w:p>
    <w:p w14:paraId="12E74D21" w14:textId="0CB8470E" w:rsidR="00DB22EF" w:rsidRPr="00C411B3" w:rsidRDefault="00DB22EF" w:rsidP="002E0198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C411B3">
        <w:rPr>
          <w:sz w:val="24"/>
          <w:szCs w:val="24"/>
        </w:rPr>
        <w:t xml:space="preserve">Experience as an OJT </w:t>
      </w:r>
      <w:r w:rsidR="001648BD" w:rsidRPr="00C411B3">
        <w:rPr>
          <w:sz w:val="24"/>
          <w:szCs w:val="24"/>
        </w:rPr>
        <w:t>at Trinidad and Tobago Postal</w:t>
      </w:r>
      <w:r w:rsidR="00FE49D0" w:rsidRPr="00C411B3">
        <w:rPr>
          <w:sz w:val="24"/>
          <w:szCs w:val="24"/>
        </w:rPr>
        <w:t xml:space="preserve"> </w:t>
      </w:r>
      <w:r w:rsidR="00EA7621" w:rsidRPr="00C411B3">
        <w:rPr>
          <w:sz w:val="24"/>
          <w:szCs w:val="24"/>
        </w:rPr>
        <w:t xml:space="preserve">Corporation </w:t>
      </w:r>
      <w:proofErr w:type="spellStart"/>
      <w:r w:rsidR="004C1E28" w:rsidRPr="00C411B3">
        <w:rPr>
          <w:sz w:val="24"/>
          <w:szCs w:val="24"/>
        </w:rPr>
        <w:t>Siparia</w:t>
      </w:r>
      <w:proofErr w:type="spellEnd"/>
      <w:r w:rsidR="004C1E28" w:rsidRPr="00C411B3">
        <w:rPr>
          <w:sz w:val="24"/>
          <w:szCs w:val="24"/>
        </w:rPr>
        <w:t xml:space="preserve"> </w:t>
      </w:r>
      <w:r w:rsidR="00EA7621" w:rsidRPr="00C411B3">
        <w:rPr>
          <w:sz w:val="24"/>
          <w:szCs w:val="24"/>
        </w:rPr>
        <w:t>(</w:t>
      </w:r>
      <w:r w:rsidR="003922B0" w:rsidRPr="00C411B3">
        <w:rPr>
          <w:sz w:val="24"/>
          <w:szCs w:val="24"/>
        </w:rPr>
        <w:t>2015-2017)</w:t>
      </w:r>
    </w:p>
    <w:p w14:paraId="04AAD8DE" w14:textId="6D566DD3" w:rsidR="00B2703C" w:rsidRPr="00F678D2" w:rsidRDefault="0007276E" w:rsidP="009D15D3">
      <w:pPr>
        <w:pStyle w:val="ListBullet"/>
      </w:pPr>
      <w:r w:rsidRPr="00F678D2">
        <w:t>EDUCATION</w:t>
      </w:r>
    </w:p>
    <w:p w14:paraId="20DD50FE" w14:textId="77777777" w:rsidR="007B788D" w:rsidRPr="00C411B3" w:rsidRDefault="007B788D" w:rsidP="00F42DAD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C411B3">
        <w:rPr>
          <w:sz w:val="24"/>
          <w:szCs w:val="24"/>
        </w:rPr>
        <w:t>University of the West Indies South Campus</w:t>
      </w:r>
    </w:p>
    <w:p w14:paraId="12F887AC" w14:textId="77777777" w:rsidR="00F60B05" w:rsidRPr="00C411B3" w:rsidRDefault="007B788D" w:rsidP="00F42DAD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C411B3">
        <w:rPr>
          <w:sz w:val="24"/>
          <w:szCs w:val="24"/>
        </w:rPr>
        <w:t>(</w:t>
      </w:r>
      <w:r w:rsidR="00F60B05" w:rsidRPr="00C411B3">
        <w:rPr>
          <w:sz w:val="24"/>
          <w:szCs w:val="24"/>
        </w:rPr>
        <w:t>Pursuing Business Management)</w:t>
      </w:r>
    </w:p>
    <w:p w14:paraId="294E7A51" w14:textId="4EA1F763" w:rsidR="00B2703C" w:rsidRPr="00C411B3" w:rsidRDefault="00F60B05" w:rsidP="00F42DAD">
      <w:pPr>
        <w:pStyle w:val="ListBullet"/>
        <w:numPr>
          <w:ilvl w:val="0"/>
          <w:numId w:val="0"/>
        </w:numPr>
        <w:rPr>
          <w:sz w:val="24"/>
          <w:szCs w:val="24"/>
        </w:rPr>
      </w:pPr>
      <w:proofErr w:type="spellStart"/>
      <w:r w:rsidRPr="00C411B3">
        <w:rPr>
          <w:sz w:val="24"/>
          <w:szCs w:val="24"/>
        </w:rPr>
        <w:t>Debe</w:t>
      </w:r>
      <w:proofErr w:type="spellEnd"/>
      <w:r w:rsidRPr="00C411B3">
        <w:rPr>
          <w:sz w:val="24"/>
          <w:szCs w:val="24"/>
        </w:rPr>
        <w:t xml:space="preserve"> High School</w:t>
      </w:r>
    </w:p>
    <w:p w14:paraId="369C6110" w14:textId="517AA2B0" w:rsidR="00F60B05" w:rsidRPr="00C411B3" w:rsidRDefault="005B4DE4" w:rsidP="00F42DAD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C411B3">
        <w:rPr>
          <w:sz w:val="24"/>
          <w:szCs w:val="24"/>
        </w:rPr>
        <w:t xml:space="preserve">(Caribbean Secondary Education </w:t>
      </w:r>
      <w:r w:rsidR="000746FE" w:rsidRPr="00C411B3">
        <w:rPr>
          <w:sz w:val="24"/>
          <w:szCs w:val="24"/>
        </w:rPr>
        <w:t>Certificate)</w:t>
      </w:r>
    </w:p>
    <w:p w14:paraId="68C00E28" w14:textId="42AF84B8" w:rsidR="000746FE" w:rsidRPr="00C411B3" w:rsidRDefault="000746FE" w:rsidP="00F42DAD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C411B3">
        <w:rPr>
          <w:sz w:val="24"/>
          <w:szCs w:val="24"/>
        </w:rPr>
        <w:t>St. Bridget's RC School</w:t>
      </w:r>
    </w:p>
    <w:p w14:paraId="42B73BB5" w14:textId="1DA87B08" w:rsidR="00B2703C" w:rsidRPr="00F678D2" w:rsidRDefault="00592759" w:rsidP="002E0198">
      <w:pPr>
        <w:pStyle w:val="ListBullet"/>
        <w:numPr>
          <w:ilvl w:val="0"/>
          <w:numId w:val="0"/>
        </w:numPr>
        <w:ind w:left="216"/>
        <w:rPr>
          <w:b/>
          <w:color w:val="002060"/>
          <w:sz w:val="28"/>
          <w:szCs w:val="28"/>
        </w:rPr>
      </w:pPr>
      <w:r w:rsidRPr="00F678D2">
        <w:rPr>
          <w:b/>
          <w:color w:val="002060"/>
          <w:sz w:val="28"/>
          <w:szCs w:val="28"/>
        </w:rPr>
        <w:t>QUALIFICATION</w:t>
      </w:r>
    </w:p>
    <w:p w14:paraId="62D958A2" w14:textId="0BE46166" w:rsidR="001E5931" w:rsidRPr="00C411B3" w:rsidRDefault="001E5931" w:rsidP="00DE7B61">
      <w:pPr>
        <w:pStyle w:val="ListBullet"/>
        <w:rPr>
          <w:b/>
          <w:sz w:val="24"/>
          <w:szCs w:val="24"/>
        </w:rPr>
      </w:pPr>
      <w:r w:rsidRPr="00C411B3">
        <w:rPr>
          <w:b/>
          <w:sz w:val="24"/>
          <w:szCs w:val="24"/>
        </w:rPr>
        <w:t>CSEC Passes</w:t>
      </w:r>
    </w:p>
    <w:p w14:paraId="537934F5" w14:textId="1F3CF3BB" w:rsidR="001E5931" w:rsidRPr="00C411B3" w:rsidRDefault="00290C3F" w:rsidP="00F42DAD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C411B3">
        <w:rPr>
          <w:sz w:val="24"/>
          <w:szCs w:val="24"/>
        </w:rPr>
        <w:t>Mathematics (2)</w:t>
      </w:r>
    </w:p>
    <w:p w14:paraId="005F20C8" w14:textId="650469B9" w:rsidR="00290C3F" w:rsidRPr="00C411B3" w:rsidRDefault="00290C3F" w:rsidP="00F42DAD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C411B3">
        <w:rPr>
          <w:sz w:val="24"/>
          <w:szCs w:val="24"/>
        </w:rPr>
        <w:t>Principle of Business (2)</w:t>
      </w:r>
    </w:p>
    <w:p w14:paraId="7558C2D5" w14:textId="35F5A322" w:rsidR="00290C3F" w:rsidRPr="00C411B3" w:rsidRDefault="00290C3F" w:rsidP="00F42DAD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C411B3">
        <w:rPr>
          <w:sz w:val="24"/>
          <w:szCs w:val="24"/>
        </w:rPr>
        <w:t>Social Studies (3)</w:t>
      </w:r>
    </w:p>
    <w:p w14:paraId="2B802D3D" w14:textId="201DA86C" w:rsidR="00290C3F" w:rsidRPr="00C411B3" w:rsidRDefault="00290C3F" w:rsidP="00F0170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C411B3">
        <w:rPr>
          <w:sz w:val="24"/>
          <w:szCs w:val="24"/>
        </w:rPr>
        <w:t>English A (3)</w:t>
      </w:r>
    </w:p>
    <w:p w14:paraId="2CD2F55A" w14:textId="1837EC7D" w:rsidR="00290C3F" w:rsidRPr="00C411B3" w:rsidRDefault="00C778D7" w:rsidP="00F42DAD">
      <w:pPr>
        <w:pStyle w:val="ListBullet"/>
        <w:rPr>
          <w:b/>
          <w:sz w:val="24"/>
          <w:szCs w:val="24"/>
        </w:rPr>
      </w:pPr>
      <w:r w:rsidRPr="00C411B3">
        <w:rPr>
          <w:b/>
          <w:sz w:val="24"/>
          <w:szCs w:val="24"/>
        </w:rPr>
        <w:t>UWI Passes</w:t>
      </w:r>
    </w:p>
    <w:p w14:paraId="347846AF" w14:textId="0CFC7C50" w:rsidR="00C778D7" w:rsidRPr="00C411B3" w:rsidRDefault="00C778D7" w:rsidP="00F0170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C411B3">
        <w:rPr>
          <w:sz w:val="24"/>
          <w:szCs w:val="24"/>
        </w:rPr>
        <w:t>Human Resource Management</w:t>
      </w:r>
      <w:r w:rsidR="00102E5A" w:rsidRPr="00C411B3">
        <w:rPr>
          <w:sz w:val="24"/>
          <w:szCs w:val="24"/>
        </w:rPr>
        <w:t xml:space="preserve"> ©</w:t>
      </w:r>
    </w:p>
    <w:p w14:paraId="4D39BC17" w14:textId="524BB21B" w:rsidR="00102E5A" w:rsidRPr="00C411B3" w:rsidRDefault="00102E5A" w:rsidP="00BB6F30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C411B3">
        <w:rPr>
          <w:sz w:val="24"/>
          <w:szCs w:val="24"/>
        </w:rPr>
        <w:t>Organizational Behavior (</w:t>
      </w:r>
      <w:r w:rsidR="0075133F" w:rsidRPr="00C411B3">
        <w:rPr>
          <w:sz w:val="24"/>
          <w:szCs w:val="24"/>
        </w:rPr>
        <w:t>B)</w:t>
      </w:r>
    </w:p>
    <w:p w14:paraId="3CFC9DA9" w14:textId="267A51BA" w:rsidR="009F6819" w:rsidRPr="00C411B3" w:rsidRDefault="009F6819" w:rsidP="00BB6F30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C411B3">
        <w:rPr>
          <w:sz w:val="24"/>
          <w:szCs w:val="24"/>
        </w:rPr>
        <w:lastRenderedPageBreak/>
        <w:t>Fundamentals of Management (C+)</w:t>
      </w:r>
    </w:p>
    <w:p w14:paraId="3D9E1A45" w14:textId="7EC3CCB4" w:rsidR="003D2016" w:rsidRPr="00703C28" w:rsidRDefault="003D2016" w:rsidP="00DE7B61">
      <w:pPr>
        <w:pStyle w:val="ListBullet"/>
        <w:rPr>
          <w:b/>
          <w:color w:val="002060"/>
          <w:sz w:val="28"/>
          <w:szCs w:val="28"/>
        </w:rPr>
      </w:pPr>
      <w:r w:rsidRPr="00703C28">
        <w:rPr>
          <w:b/>
          <w:color w:val="002060"/>
          <w:sz w:val="28"/>
          <w:szCs w:val="28"/>
        </w:rPr>
        <w:t>HOBBIES</w:t>
      </w:r>
    </w:p>
    <w:p w14:paraId="38910496" w14:textId="3AD802E9" w:rsidR="003D2016" w:rsidRPr="00C411B3" w:rsidRDefault="003D2016" w:rsidP="00BB6F30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C411B3">
        <w:rPr>
          <w:sz w:val="24"/>
          <w:szCs w:val="24"/>
        </w:rPr>
        <w:t>Swimming</w:t>
      </w:r>
    </w:p>
    <w:p w14:paraId="0BF4853B" w14:textId="47593F29" w:rsidR="003D2016" w:rsidRPr="00C411B3" w:rsidRDefault="003D2016" w:rsidP="00BB6F30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C411B3">
        <w:rPr>
          <w:sz w:val="24"/>
          <w:szCs w:val="24"/>
        </w:rPr>
        <w:t>Cooking</w:t>
      </w:r>
    </w:p>
    <w:p w14:paraId="45D8DD2A" w14:textId="3F9E107A" w:rsidR="003D2016" w:rsidRPr="00C411B3" w:rsidRDefault="006228AA" w:rsidP="00BB6F30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C411B3">
        <w:rPr>
          <w:sz w:val="24"/>
          <w:szCs w:val="24"/>
        </w:rPr>
        <w:t>Interacting</w:t>
      </w:r>
    </w:p>
    <w:p w14:paraId="2DEAF30F" w14:textId="2B644D27" w:rsidR="006228AA" w:rsidRPr="00C411B3" w:rsidRDefault="006228AA" w:rsidP="00BB6F30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C411B3">
        <w:rPr>
          <w:sz w:val="24"/>
          <w:szCs w:val="24"/>
        </w:rPr>
        <w:t>Sightseeing</w:t>
      </w:r>
    </w:p>
    <w:p w14:paraId="41F08B8A" w14:textId="04A34614" w:rsidR="006228AA" w:rsidRPr="00C411B3" w:rsidRDefault="006228AA" w:rsidP="00DE7B61">
      <w:pPr>
        <w:pStyle w:val="ListBullet"/>
        <w:rPr>
          <w:sz w:val="24"/>
          <w:szCs w:val="24"/>
        </w:rPr>
      </w:pPr>
      <w:r w:rsidRPr="00C411B3">
        <w:rPr>
          <w:sz w:val="24"/>
          <w:szCs w:val="24"/>
        </w:rPr>
        <w:t>OTHER INTEREST</w:t>
      </w:r>
    </w:p>
    <w:p w14:paraId="06C41FFF" w14:textId="20A2CE6B" w:rsidR="006228AA" w:rsidRPr="00C411B3" w:rsidRDefault="00892960" w:rsidP="00BB6F30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C411B3">
        <w:rPr>
          <w:sz w:val="24"/>
          <w:szCs w:val="24"/>
        </w:rPr>
        <w:t xml:space="preserve">Enjoy going out and spending </w:t>
      </w:r>
      <w:r w:rsidR="00C64215" w:rsidRPr="00C411B3">
        <w:rPr>
          <w:sz w:val="24"/>
          <w:szCs w:val="24"/>
        </w:rPr>
        <w:t>time with friends</w:t>
      </w:r>
    </w:p>
    <w:p w14:paraId="20D5A0BC" w14:textId="409EFF36" w:rsidR="00C64215" w:rsidRPr="00703C28" w:rsidRDefault="0007276E" w:rsidP="00DE7B61">
      <w:pPr>
        <w:pStyle w:val="ListBullet"/>
        <w:rPr>
          <w:b/>
          <w:color w:val="002060"/>
          <w:sz w:val="28"/>
          <w:szCs w:val="28"/>
        </w:rPr>
      </w:pPr>
      <w:r w:rsidRPr="00703C28">
        <w:rPr>
          <w:b/>
          <w:color w:val="002060"/>
          <w:sz w:val="28"/>
          <w:szCs w:val="28"/>
        </w:rPr>
        <w:t>REFERENCE</w:t>
      </w:r>
    </w:p>
    <w:p w14:paraId="45EABA83" w14:textId="1D8CE42F" w:rsidR="00C64215" w:rsidRPr="00C411B3" w:rsidRDefault="00131445" w:rsidP="00BB6F30">
      <w:pPr>
        <w:pStyle w:val="ListBullet"/>
        <w:numPr>
          <w:ilvl w:val="0"/>
          <w:numId w:val="0"/>
        </w:numPr>
        <w:rPr>
          <w:b/>
          <w:sz w:val="24"/>
          <w:szCs w:val="24"/>
        </w:rPr>
      </w:pPr>
      <w:r w:rsidRPr="00C411B3">
        <w:rPr>
          <w:b/>
          <w:sz w:val="24"/>
          <w:szCs w:val="24"/>
        </w:rPr>
        <w:t>Joanne Taylor-</w:t>
      </w:r>
      <w:proofErr w:type="spellStart"/>
      <w:r w:rsidRPr="00C411B3">
        <w:rPr>
          <w:b/>
          <w:sz w:val="24"/>
          <w:szCs w:val="24"/>
        </w:rPr>
        <w:t>Maison</w:t>
      </w:r>
      <w:proofErr w:type="spellEnd"/>
    </w:p>
    <w:p w14:paraId="411AB16C" w14:textId="5A09AA47" w:rsidR="00131445" w:rsidRPr="00C411B3" w:rsidRDefault="00131445" w:rsidP="00F0170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C411B3">
        <w:rPr>
          <w:sz w:val="24"/>
          <w:szCs w:val="24"/>
        </w:rPr>
        <w:t>Trinidad and Tobago Postal Corporation</w:t>
      </w:r>
      <w:r w:rsidR="00DC00F3" w:rsidRPr="00C411B3">
        <w:rPr>
          <w:sz w:val="24"/>
          <w:szCs w:val="24"/>
        </w:rPr>
        <w:t xml:space="preserve"> (Team Leader)</w:t>
      </w:r>
    </w:p>
    <w:p w14:paraId="3FD65151" w14:textId="77679BA5" w:rsidR="00B86DD9" w:rsidRPr="00C411B3" w:rsidRDefault="00B86DD9" w:rsidP="00F0170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C411B3">
        <w:rPr>
          <w:sz w:val="24"/>
          <w:szCs w:val="24"/>
        </w:rPr>
        <w:t>SS Erin Road Santa Flora</w:t>
      </w:r>
    </w:p>
    <w:p w14:paraId="0AC0CF0E" w14:textId="31B70E80" w:rsidR="00DC00F3" w:rsidRPr="00C411B3" w:rsidRDefault="00DC00F3" w:rsidP="009D15D3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  <w:bookmarkStart w:id="0" w:name="_GoBack"/>
      <w:bookmarkEnd w:id="0"/>
      <w:r w:rsidRPr="00C411B3">
        <w:rPr>
          <w:sz w:val="24"/>
          <w:szCs w:val="24"/>
        </w:rPr>
        <w:t xml:space="preserve">798-4943 </w:t>
      </w:r>
      <w:r w:rsidR="00E45696" w:rsidRPr="00C411B3">
        <w:rPr>
          <w:sz w:val="24"/>
          <w:szCs w:val="24"/>
        </w:rPr>
        <w:t>(C) / 647-4945</w:t>
      </w:r>
      <w:r w:rsidR="005213A0" w:rsidRPr="00C411B3">
        <w:rPr>
          <w:sz w:val="24"/>
          <w:szCs w:val="24"/>
        </w:rPr>
        <w:t xml:space="preserve"> (W)</w:t>
      </w:r>
    </w:p>
    <w:p w14:paraId="56B424B5" w14:textId="3827C918" w:rsidR="005213A0" w:rsidRPr="00C411B3" w:rsidRDefault="005213A0" w:rsidP="00A54DB7">
      <w:pPr>
        <w:pStyle w:val="ListBullet"/>
        <w:numPr>
          <w:ilvl w:val="0"/>
          <w:numId w:val="0"/>
        </w:numPr>
        <w:ind w:left="216" w:hanging="216"/>
        <w:rPr>
          <w:b/>
          <w:sz w:val="24"/>
          <w:szCs w:val="24"/>
        </w:rPr>
      </w:pPr>
      <w:r w:rsidRPr="00C411B3">
        <w:rPr>
          <w:b/>
          <w:sz w:val="24"/>
          <w:szCs w:val="24"/>
        </w:rPr>
        <w:t>Angie Victoria Dickerson</w:t>
      </w:r>
    </w:p>
    <w:p w14:paraId="695A6D97" w14:textId="32F07A15" w:rsidR="005213A0" w:rsidRPr="00C411B3" w:rsidRDefault="005213A0" w:rsidP="00A54DB7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  <w:r w:rsidRPr="00C411B3">
        <w:rPr>
          <w:sz w:val="24"/>
          <w:szCs w:val="24"/>
        </w:rPr>
        <w:t xml:space="preserve">Water and </w:t>
      </w:r>
      <w:r w:rsidR="000D6494" w:rsidRPr="00C411B3">
        <w:rPr>
          <w:sz w:val="24"/>
          <w:szCs w:val="24"/>
        </w:rPr>
        <w:t>Sewerage Authority (Project Administrator)</w:t>
      </w:r>
    </w:p>
    <w:p w14:paraId="4E88397E" w14:textId="52C96551" w:rsidR="00FF66A0" w:rsidRPr="00C411B3" w:rsidRDefault="00FF66A0" w:rsidP="00A54DB7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  <w:r w:rsidRPr="00C411B3">
        <w:rPr>
          <w:sz w:val="24"/>
          <w:szCs w:val="24"/>
        </w:rPr>
        <w:t xml:space="preserve">#23 Richardson Trace, </w:t>
      </w:r>
      <w:proofErr w:type="spellStart"/>
      <w:r w:rsidRPr="00C411B3">
        <w:rPr>
          <w:sz w:val="24"/>
          <w:szCs w:val="24"/>
        </w:rPr>
        <w:t>Fyzabad</w:t>
      </w:r>
      <w:proofErr w:type="spellEnd"/>
    </w:p>
    <w:p w14:paraId="1340BD54" w14:textId="059F572A" w:rsidR="00FF66A0" w:rsidRPr="00C411B3" w:rsidRDefault="006C346E" w:rsidP="00A54DB7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  <w:r>
        <w:rPr>
          <w:sz w:val="24"/>
          <w:szCs w:val="24"/>
        </w:rPr>
        <w:t>682</w:t>
      </w:r>
      <w:r w:rsidR="00010232" w:rsidRPr="00C411B3">
        <w:rPr>
          <w:sz w:val="24"/>
          <w:szCs w:val="24"/>
        </w:rPr>
        <w:t>-8729(C)</w:t>
      </w:r>
      <w:r w:rsidR="001E0107" w:rsidRPr="00C411B3">
        <w:rPr>
          <w:sz w:val="24"/>
          <w:szCs w:val="24"/>
        </w:rPr>
        <w:t xml:space="preserve"> / 728-2562 (W)</w:t>
      </w:r>
    </w:p>
    <w:p w14:paraId="531A4C5D" w14:textId="77777777" w:rsidR="00FF66A0" w:rsidRPr="00C411B3" w:rsidRDefault="00FF66A0" w:rsidP="00FF66A0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</w:p>
    <w:p w14:paraId="1D5D4E8C" w14:textId="77777777" w:rsidR="000D6494" w:rsidRPr="00010E70" w:rsidRDefault="000D6494" w:rsidP="000D6494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</w:p>
    <w:p w14:paraId="1497F17C" w14:textId="77777777" w:rsidR="0075133F" w:rsidRPr="00010E70" w:rsidRDefault="0075133F" w:rsidP="00C778D7">
      <w:pPr>
        <w:pStyle w:val="ListBullet"/>
        <w:numPr>
          <w:ilvl w:val="0"/>
          <w:numId w:val="0"/>
        </w:numPr>
        <w:ind w:left="720"/>
        <w:rPr>
          <w:sz w:val="24"/>
          <w:szCs w:val="24"/>
        </w:rPr>
      </w:pPr>
    </w:p>
    <w:p w14:paraId="173907CE" w14:textId="77777777" w:rsidR="00B2703C" w:rsidRPr="00010E70" w:rsidRDefault="00B2703C" w:rsidP="000702C9">
      <w:pPr>
        <w:pStyle w:val="ListBullet"/>
        <w:numPr>
          <w:ilvl w:val="0"/>
          <w:numId w:val="0"/>
        </w:numPr>
        <w:ind w:left="216"/>
        <w:rPr>
          <w:sz w:val="24"/>
          <w:szCs w:val="24"/>
        </w:rPr>
      </w:pPr>
    </w:p>
    <w:sectPr w:rsidR="00B2703C" w:rsidRPr="00010E70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3790E" w14:textId="77777777" w:rsidR="002448E4" w:rsidRDefault="002448E4">
      <w:r>
        <w:separator/>
      </w:r>
    </w:p>
  </w:endnote>
  <w:endnote w:type="continuationSeparator" w:id="0">
    <w:p w14:paraId="0E6060D8" w14:textId="77777777" w:rsidR="002448E4" w:rsidRDefault="00244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8DD64" w14:textId="77777777" w:rsidR="00B2703C" w:rsidRDefault="0082652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EFDEE" w14:textId="77777777" w:rsidR="002448E4" w:rsidRDefault="002448E4">
      <w:r>
        <w:separator/>
      </w:r>
    </w:p>
  </w:footnote>
  <w:footnote w:type="continuationSeparator" w:id="0">
    <w:p w14:paraId="1EF9A5CA" w14:textId="77777777" w:rsidR="002448E4" w:rsidRDefault="00244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20C04" w14:textId="77777777" w:rsidR="00B2703C" w:rsidRDefault="0082652A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D1C7BF9" wp14:editId="78CCF7DD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018ACCD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2D72A" w14:textId="5FE7D3A6" w:rsidR="00B2703C" w:rsidRPr="00A87C31" w:rsidRDefault="0082652A">
    <w:pPr>
      <w:rPr>
        <w:b/>
        <w:color w:val="002060"/>
      </w:rPr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A4DD597" wp14:editId="4707E8E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7DF694" w14:textId="77777777" w:rsidR="00B2703C" w:rsidRDefault="00B2703C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6A4DD597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157DF694" w14:textId="77777777" w:rsidR="00B2703C" w:rsidRDefault="00B2703C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BD76E1A0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F357E"/>
    <w:multiLevelType w:val="hybridMultilevel"/>
    <w:tmpl w:val="AFE0A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90FEF"/>
    <w:multiLevelType w:val="hybridMultilevel"/>
    <w:tmpl w:val="EF24007E"/>
    <w:lvl w:ilvl="0" w:tplc="FFFFFFFF">
      <w:start w:val="682"/>
      <w:numFmt w:val="decimal"/>
      <w:lvlText w:val="%1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ED"/>
    <w:rsid w:val="00010232"/>
    <w:rsid w:val="000107A8"/>
    <w:rsid w:val="00010E70"/>
    <w:rsid w:val="000702C9"/>
    <w:rsid w:val="0007276E"/>
    <w:rsid w:val="000746FE"/>
    <w:rsid w:val="00077D66"/>
    <w:rsid w:val="000D6494"/>
    <w:rsid w:val="00102E5A"/>
    <w:rsid w:val="00131445"/>
    <w:rsid w:val="001648BD"/>
    <w:rsid w:val="001C64E5"/>
    <w:rsid w:val="001E0107"/>
    <w:rsid w:val="001E12EF"/>
    <w:rsid w:val="001E5931"/>
    <w:rsid w:val="002448E4"/>
    <w:rsid w:val="002608ED"/>
    <w:rsid w:val="00266D3B"/>
    <w:rsid w:val="00290C3F"/>
    <w:rsid w:val="002E0198"/>
    <w:rsid w:val="003922B0"/>
    <w:rsid w:val="003A1071"/>
    <w:rsid w:val="003D2016"/>
    <w:rsid w:val="004B445E"/>
    <w:rsid w:val="004C1E28"/>
    <w:rsid w:val="005213A0"/>
    <w:rsid w:val="00592759"/>
    <w:rsid w:val="005B4DE4"/>
    <w:rsid w:val="006228AA"/>
    <w:rsid w:val="006C346E"/>
    <w:rsid w:val="00703C28"/>
    <w:rsid w:val="007414EE"/>
    <w:rsid w:val="0075133F"/>
    <w:rsid w:val="007B788D"/>
    <w:rsid w:val="007D05A0"/>
    <w:rsid w:val="00823022"/>
    <w:rsid w:val="0082652A"/>
    <w:rsid w:val="00880E3C"/>
    <w:rsid w:val="00892960"/>
    <w:rsid w:val="008D45C7"/>
    <w:rsid w:val="009A1943"/>
    <w:rsid w:val="009A5358"/>
    <w:rsid w:val="009B25A2"/>
    <w:rsid w:val="009D15D3"/>
    <w:rsid w:val="009F6819"/>
    <w:rsid w:val="00A07E52"/>
    <w:rsid w:val="00A54DB7"/>
    <w:rsid w:val="00A87C31"/>
    <w:rsid w:val="00B2703C"/>
    <w:rsid w:val="00B86DD9"/>
    <w:rsid w:val="00BB6F30"/>
    <w:rsid w:val="00C411B3"/>
    <w:rsid w:val="00C64215"/>
    <w:rsid w:val="00C778D7"/>
    <w:rsid w:val="00C82874"/>
    <w:rsid w:val="00DB22EF"/>
    <w:rsid w:val="00DC00F3"/>
    <w:rsid w:val="00DE7B61"/>
    <w:rsid w:val="00E45696"/>
    <w:rsid w:val="00EA7621"/>
    <w:rsid w:val="00F0170C"/>
    <w:rsid w:val="00F42DAD"/>
    <w:rsid w:val="00F60B05"/>
    <w:rsid w:val="00F678D2"/>
    <w:rsid w:val="00FE49D0"/>
    <w:rsid w:val="00FF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31054"/>
  <w15:chartTrackingRefBased/>
  <w15:docId w15:val="{096A8A4A-6858-E540-99CC-C2E3C247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A07E52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E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kalataylor24@gmail.com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B69DCC5-0133-054F-88BF-65E0E97873B1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BE3A-072F-E54B-A3A7-01DF2A7D240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%7b7B69DCC5-0133-054F-88BF-65E0E97873B1%7dtf50002018.dotx</Template>
  <TotalTime>18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makalataylor24@gmail.com</dc:creator>
  <cp:keywords/>
  <dc:description/>
  <cp:lastModifiedBy>makalataylor24@gmail.com</cp:lastModifiedBy>
  <cp:revision>26</cp:revision>
  <dcterms:created xsi:type="dcterms:W3CDTF">2017-10-02T20:49:00Z</dcterms:created>
  <dcterms:modified xsi:type="dcterms:W3CDTF">2017-10-03T18:11:00Z</dcterms:modified>
</cp:coreProperties>
</file>