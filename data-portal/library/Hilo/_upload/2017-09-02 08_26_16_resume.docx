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7D" w:rsidRDefault="008D7C7D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38AEA2881A1346EA9F12E35A38EFA48C"/>
        </w:placeholder>
        <w:docPartList>
          <w:docPartGallery w:val="Quick Parts"/>
          <w:docPartCategory w:val=" Resume Name"/>
        </w:docPartList>
      </w:sdtPr>
      <w:sdtEndPr/>
      <w:sdtContent>
        <w:p w:rsidR="008D7C7D" w:rsidRDefault="00EC7290">
          <w:pPr>
            <w:pStyle w:val="Title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hor"/>
              <w:tag w:val=""/>
              <w:id w:val="-1792899604"/>
              <w:placeholder>
                <w:docPart w:val="3C838E7A6FFF44BFAF041209275444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C3B83">
                <w:t xml:space="preserve">Amanda </w:t>
              </w:r>
              <w:proofErr w:type="spellStart"/>
              <w:r w:rsidR="008C3B83">
                <w:t>Danzell</w:t>
              </w:r>
              <w:proofErr w:type="spellEnd"/>
            </w:sdtContent>
          </w:sdt>
        </w:p>
        <w:p w:rsidR="008D7C7D" w:rsidRDefault="00EC7290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1A70FCC77E4D499B9A35D7CC870D049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B23EC0">
                <w:rPr>
                  <w:color w:val="2F5897" w:themeColor="text2"/>
                </w:rPr>
                <w:t>Amandadanzell112@gmail.com</w:t>
              </w:r>
            </w:sdtContent>
          </w:sdt>
          <w:r w:rsidR="00B47476">
            <w:rPr>
              <w:color w:val="2F5897" w:themeColor="text2"/>
            </w:rPr>
            <w:t xml:space="preserve"> </w:t>
          </w:r>
          <w:r w:rsidR="00B47476">
            <w:rPr>
              <w:color w:val="7F7F7F" w:themeColor="text1" w:themeTint="80"/>
            </w:rPr>
            <w:sym w:font="Symbol" w:char="F0B7"/>
          </w:r>
          <w:r w:rsidR="00B47476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73FD8609956C4853B7BD8FAA04B19D2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roofErr w:type="spellStart"/>
              <w:r w:rsidR="00B23EC0">
                <w:rPr>
                  <w:color w:val="2F5897" w:themeColor="text2"/>
                </w:rPr>
                <w:t>Beaupreas</w:t>
              </w:r>
              <w:proofErr w:type="spellEnd"/>
              <w:r w:rsidR="00B23EC0">
                <w:rPr>
                  <w:color w:val="2F5897" w:themeColor="text2"/>
                </w:rPr>
                <w:t xml:space="preserve"> road, Paramin Village, Maraval</w:t>
              </w:r>
            </w:sdtContent>
          </w:sdt>
          <w:r w:rsidR="00B47476">
            <w:rPr>
              <w:color w:val="7F7F7F" w:themeColor="text1" w:themeTint="80"/>
            </w:rPr>
            <w:sym w:font="Symbol" w:char="F0B7"/>
          </w:r>
          <w:r w:rsidR="00B47476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040F4E6EA39B483ABEAC180D2294976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23EC0">
                <w:rPr>
                  <w:color w:val="2F5897" w:themeColor="text2"/>
                </w:rPr>
                <w:t>1868-388-5400</w:t>
              </w:r>
            </w:sdtContent>
          </w:sdt>
        </w:p>
        <w:p w:rsidR="008D7C7D" w:rsidRDefault="008D7C7D" w:rsidP="00B23EC0">
          <w:pPr>
            <w:spacing w:after="0" w:line="240" w:lineRule="auto"/>
            <w:rPr>
              <w:color w:val="2F5897" w:themeColor="text2"/>
            </w:rPr>
          </w:pPr>
        </w:p>
        <w:p w:rsidR="008D7C7D" w:rsidRDefault="00EC7290">
          <w:pPr>
            <w:jc w:val="center"/>
          </w:pPr>
        </w:p>
      </w:sdtContent>
    </w:sdt>
    <w:p w:rsidR="008D7C7D" w:rsidRDefault="00B47476">
      <w:pPr>
        <w:pStyle w:val="SectionHeading"/>
      </w:pPr>
      <w:r>
        <w:t>Objectives</w:t>
      </w:r>
    </w:p>
    <w:p w:rsidR="008D7C7D" w:rsidRDefault="00B23EC0">
      <w:pPr>
        <w:rPr>
          <w:color w:val="000000"/>
        </w:rPr>
      </w:pPr>
      <w:r>
        <w:t>To be a part of a dynamic organization</w:t>
      </w:r>
      <w:r w:rsidR="008C3B83">
        <w:t xml:space="preserve"> </w:t>
      </w:r>
      <w:bookmarkStart w:id="0" w:name="_GoBack"/>
      <w:bookmarkEnd w:id="0"/>
      <w:r>
        <w:t>where I would be allowed to use my knowledge and skills in an efficient and</w:t>
      </w:r>
      <w:r w:rsidR="008C3B83">
        <w:t xml:space="preserve"> an effective</w:t>
      </w:r>
      <w:r>
        <w:t xml:space="preserve"> manner.  </w:t>
      </w:r>
    </w:p>
    <w:p w:rsidR="008D7C7D" w:rsidRDefault="00B47476">
      <w:pPr>
        <w:pStyle w:val="SectionHeading"/>
      </w:pPr>
      <w:r>
        <w:t>Education</w:t>
      </w:r>
    </w:p>
    <w:p w:rsidR="008D7C7D" w:rsidRDefault="00B23EC0">
      <w:pPr>
        <w:pStyle w:val="Subsection"/>
      </w:pPr>
      <w:proofErr w:type="spellStart"/>
      <w:proofErr w:type="gramStart"/>
      <w:r>
        <w:t>Woodbrook</w:t>
      </w:r>
      <w:proofErr w:type="spellEnd"/>
      <w:r w:rsidR="00382DF4">
        <w:t xml:space="preserve"> </w:t>
      </w:r>
      <w:r>
        <w:t xml:space="preserve"> Secondary</w:t>
      </w:r>
      <w:proofErr w:type="gramEnd"/>
      <w:r>
        <w:t xml:space="preserve"> School.</w:t>
      </w:r>
    </w:p>
    <w:p w:rsidR="008D7C7D" w:rsidRDefault="00382DF4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 xml:space="preserve">Completed in 2014 </w:t>
      </w:r>
      <w:r w:rsidR="00B47476">
        <w:t xml:space="preserve">  </w:t>
      </w:r>
      <w:r>
        <w:t xml:space="preserve">6 CSEC passes </w:t>
      </w:r>
    </w:p>
    <w:p w:rsidR="008D7C7D" w:rsidRDefault="00382DF4">
      <w:pPr>
        <w:pStyle w:val="ListParagraph"/>
        <w:numPr>
          <w:ilvl w:val="0"/>
          <w:numId w:val="4"/>
        </w:numPr>
        <w:ind w:left="630" w:hanging="270"/>
      </w:pPr>
      <w:r>
        <w:t>Math</w:t>
      </w:r>
      <w:r w:rsidR="00926E0D">
        <w:t xml:space="preserve"> </w:t>
      </w:r>
    </w:p>
    <w:p w:rsidR="00382DF4" w:rsidRDefault="00382DF4">
      <w:pPr>
        <w:pStyle w:val="ListParagraph"/>
        <w:numPr>
          <w:ilvl w:val="0"/>
          <w:numId w:val="4"/>
        </w:numPr>
        <w:ind w:left="630" w:hanging="270"/>
      </w:pPr>
      <w:r>
        <w:t xml:space="preserve">English </w:t>
      </w:r>
    </w:p>
    <w:p w:rsidR="00382DF4" w:rsidRDefault="00382DF4">
      <w:pPr>
        <w:pStyle w:val="ListParagraph"/>
        <w:numPr>
          <w:ilvl w:val="0"/>
          <w:numId w:val="4"/>
        </w:numPr>
        <w:ind w:left="630" w:hanging="270"/>
      </w:pPr>
      <w:r>
        <w:t xml:space="preserve">English Literature </w:t>
      </w:r>
    </w:p>
    <w:p w:rsidR="00382DF4" w:rsidRDefault="00382DF4">
      <w:pPr>
        <w:pStyle w:val="ListParagraph"/>
        <w:numPr>
          <w:ilvl w:val="0"/>
          <w:numId w:val="4"/>
        </w:numPr>
        <w:ind w:left="630" w:hanging="270"/>
      </w:pPr>
      <w:r>
        <w:t xml:space="preserve">French </w:t>
      </w:r>
    </w:p>
    <w:p w:rsidR="00382DF4" w:rsidRDefault="00382DF4">
      <w:pPr>
        <w:pStyle w:val="ListParagraph"/>
        <w:numPr>
          <w:ilvl w:val="0"/>
          <w:numId w:val="4"/>
        </w:numPr>
        <w:ind w:left="630" w:hanging="270"/>
      </w:pPr>
      <w:r>
        <w:t xml:space="preserve">Principles </w:t>
      </w:r>
      <w:r w:rsidR="008C3B83">
        <w:t>O</w:t>
      </w:r>
      <w:r>
        <w:t>f</w:t>
      </w:r>
      <w:r w:rsidR="008C3B83">
        <w:t xml:space="preserve"> A</w:t>
      </w:r>
      <w:r>
        <w:t xml:space="preserve">ccounts </w:t>
      </w:r>
    </w:p>
    <w:p w:rsidR="00382DF4" w:rsidRDefault="00382DF4">
      <w:pPr>
        <w:pStyle w:val="ListParagraph"/>
        <w:numPr>
          <w:ilvl w:val="0"/>
          <w:numId w:val="4"/>
        </w:numPr>
        <w:ind w:left="630" w:hanging="270"/>
      </w:pPr>
      <w:r>
        <w:t xml:space="preserve">Principles </w:t>
      </w:r>
      <w:r w:rsidR="008C3B83">
        <w:t>Of  B</w:t>
      </w:r>
      <w:r>
        <w:t xml:space="preserve">usiness </w:t>
      </w:r>
    </w:p>
    <w:p w:rsidR="00382DF4" w:rsidRDefault="00382DF4" w:rsidP="00382DF4">
      <w:proofErr w:type="gramStart"/>
      <w:r>
        <w:t>Trinity College Maraval.</w:t>
      </w:r>
      <w:proofErr w:type="gramEnd"/>
    </w:p>
    <w:p w:rsidR="00382DF4" w:rsidRDefault="00382DF4" w:rsidP="00382DF4">
      <w:r>
        <w:t>Completed in 2016 5 Cape passes</w:t>
      </w:r>
    </w:p>
    <w:p w:rsidR="00382DF4" w:rsidRDefault="00382DF4" w:rsidP="00382DF4">
      <w:pPr>
        <w:pStyle w:val="ListParagraph"/>
        <w:numPr>
          <w:ilvl w:val="0"/>
          <w:numId w:val="6"/>
        </w:numPr>
      </w:pPr>
      <w:r>
        <w:t xml:space="preserve">Caribbean studies </w:t>
      </w:r>
    </w:p>
    <w:p w:rsidR="00382DF4" w:rsidRDefault="00382DF4" w:rsidP="00382DF4">
      <w:pPr>
        <w:pStyle w:val="ListParagraph"/>
        <w:numPr>
          <w:ilvl w:val="0"/>
          <w:numId w:val="6"/>
        </w:numPr>
      </w:pPr>
      <w:r>
        <w:t xml:space="preserve">Communication studies </w:t>
      </w:r>
    </w:p>
    <w:p w:rsidR="00382DF4" w:rsidRDefault="00382DF4" w:rsidP="00382DF4">
      <w:pPr>
        <w:pStyle w:val="ListParagraph"/>
        <w:numPr>
          <w:ilvl w:val="0"/>
          <w:numId w:val="6"/>
        </w:numPr>
      </w:pPr>
      <w:r>
        <w:t xml:space="preserve">French </w:t>
      </w:r>
    </w:p>
    <w:p w:rsidR="00382DF4" w:rsidRDefault="00382DF4" w:rsidP="00382DF4">
      <w:pPr>
        <w:pStyle w:val="ListParagraph"/>
        <w:numPr>
          <w:ilvl w:val="0"/>
          <w:numId w:val="6"/>
        </w:numPr>
      </w:pPr>
      <w:r>
        <w:t xml:space="preserve">Literatures in English </w:t>
      </w:r>
    </w:p>
    <w:p w:rsidR="00382DF4" w:rsidRDefault="00382DF4" w:rsidP="00382DF4">
      <w:pPr>
        <w:pStyle w:val="ListParagraph"/>
        <w:numPr>
          <w:ilvl w:val="0"/>
          <w:numId w:val="6"/>
        </w:numPr>
      </w:pPr>
      <w:r>
        <w:t xml:space="preserve">Entrepreneurship </w:t>
      </w:r>
    </w:p>
    <w:p w:rsidR="003221DA" w:rsidRDefault="003221DA" w:rsidP="003221DA">
      <w:r>
        <w:t>Currently pursuing a BSc</w:t>
      </w:r>
      <w:r w:rsidR="008C3B83">
        <w:t xml:space="preserve"> in Social W</w:t>
      </w:r>
      <w:r>
        <w:t xml:space="preserve">ork at the University of the West Indies </w:t>
      </w:r>
    </w:p>
    <w:p w:rsidR="008D7C7D" w:rsidRDefault="00B47476">
      <w:pPr>
        <w:pStyle w:val="SectionHeading"/>
      </w:pPr>
      <w:r>
        <w:t>Experience</w:t>
      </w:r>
    </w:p>
    <w:p w:rsidR="008D7C7D" w:rsidRDefault="008D7C7D">
      <w:pPr>
        <w:pStyle w:val="Subsection"/>
        <w:rPr>
          <w:vanish/>
          <w:specVanish/>
        </w:rPr>
      </w:pPr>
    </w:p>
    <w:p w:rsidR="008D7C7D" w:rsidRDefault="003221DA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Power Generation Company of Trinidad and Tobago Victoria Ave, P.O.S</w:t>
      </w:r>
    </w:p>
    <w:p w:rsidR="008D7C7D" w:rsidRDefault="003221DA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Trainee in the Human Resource Department  </w:t>
      </w:r>
      <w:r w:rsidR="00B47476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June 2014</w:t>
      </w:r>
      <w:r w:rsidR="00B47476">
        <w:t xml:space="preserve"> – </w:t>
      </w:r>
      <w:r>
        <w:t>August 2014</w:t>
      </w:r>
    </w:p>
    <w:p w:rsidR="008D7C7D" w:rsidRDefault="003221DA">
      <w:r>
        <w:t xml:space="preserve">Filing, some secretary duties </w:t>
      </w:r>
    </w:p>
    <w:p w:rsidR="008D7C7D" w:rsidRDefault="00EC7290">
      <w:pPr>
        <w:pStyle w:val="SectionHeading"/>
      </w:pPr>
      <w:sdt>
        <w:sdtPr>
          <w:id w:val="-51398160"/>
          <w:placeholder>
            <w:docPart w:val="A3B838E87CD64D108A87850EDF5230C0"/>
          </w:placeholder>
          <w:temporary/>
          <w:showingPlcHdr/>
        </w:sdtPr>
        <w:sdtEndPr/>
        <w:sdtContent>
          <w:r w:rsidR="00B47476">
            <w:t>Skills</w:t>
          </w:r>
        </w:sdtContent>
      </w:sdt>
    </w:p>
    <w:p w:rsidR="008D7C7D" w:rsidRDefault="003221DA">
      <w:pPr>
        <w:pStyle w:val="ListParagraph"/>
        <w:numPr>
          <w:ilvl w:val="0"/>
          <w:numId w:val="5"/>
        </w:numPr>
        <w:ind w:left="630" w:hanging="270"/>
      </w:pPr>
      <w:r>
        <w:t xml:space="preserve">Communication, ability to work under pressure, decision making, time management and adaptability. </w:t>
      </w:r>
    </w:p>
    <w:sectPr w:rsidR="008D7C7D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290" w:rsidRDefault="00EC7290">
      <w:pPr>
        <w:spacing w:after="0" w:line="240" w:lineRule="auto"/>
      </w:pPr>
      <w:r>
        <w:separator/>
      </w:r>
    </w:p>
  </w:endnote>
  <w:endnote w:type="continuationSeparator" w:id="0">
    <w:p w:rsidR="00EC7290" w:rsidRDefault="00EC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290" w:rsidRDefault="00EC7290">
      <w:pPr>
        <w:spacing w:after="0" w:line="240" w:lineRule="auto"/>
      </w:pPr>
      <w:r>
        <w:separator/>
      </w:r>
    </w:p>
  </w:footnote>
  <w:footnote w:type="continuationSeparator" w:id="0">
    <w:p w:rsidR="00EC7290" w:rsidRDefault="00EC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C7D" w:rsidRDefault="00EC7290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13D72F4C424E47ECB948D45DA4AD679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C3B83">
          <w:rPr>
            <w:color w:val="6076B4" w:themeColor="accent1"/>
          </w:rPr>
          <w:t xml:space="preserve">Amanda </w:t>
        </w:r>
        <w:proofErr w:type="spellStart"/>
        <w:r w:rsidR="008C3B83">
          <w:rPr>
            <w:color w:val="6076B4" w:themeColor="accent1"/>
          </w:rPr>
          <w:t>Danzell</w:t>
        </w:r>
        <w:proofErr w:type="spellEnd"/>
      </w:sdtContent>
    </w:sdt>
  </w:p>
  <w:p w:rsidR="008D7C7D" w:rsidRDefault="00B47476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9305D"/>
    <w:multiLevelType w:val="hybridMultilevel"/>
    <w:tmpl w:val="147E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C0"/>
    <w:rsid w:val="0027158F"/>
    <w:rsid w:val="003221DA"/>
    <w:rsid w:val="00382DF4"/>
    <w:rsid w:val="008C3B83"/>
    <w:rsid w:val="008D7C7D"/>
    <w:rsid w:val="00926E0D"/>
    <w:rsid w:val="00B23EC0"/>
    <w:rsid w:val="00B47476"/>
    <w:rsid w:val="00B479BD"/>
    <w:rsid w:val="00E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y%20Augustine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AEA2881A1346EA9F12E35A38EFA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A1CB0-75CF-4396-A220-C7E44D12A6D7}"/>
      </w:docPartPr>
      <w:docPartBody>
        <w:p w:rsidR="00DD4C8F" w:rsidRDefault="00870514">
          <w:pPr>
            <w:pStyle w:val="38AEA2881A1346EA9F12E35A38EFA48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C838E7A6FFF44BFAF04120927544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4EE5A-220C-4E56-A4B1-02FE0EAB9EC3}"/>
      </w:docPartPr>
      <w:docPartBody>
        <w:p w:rsidR="00DD4C8F" w:rsidRDefault="00870514">
          <w:pPr>
            <w:pStyle w:val="3C838E7A6FFF44BFAF04120927544435"/>
          </w:pPr>
          <w:r>
            <w:t>[Type Your Name]</w:t>
          </w:r>
        </w:p>
      </w:docPartBody>
    </w:docPart>
    <w:docPart>
      <w:docPartPr>
        <w:name w:val="1A70FCC77E4D499B9A35D7CC870D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7052-2729-4551-92E3-046412CF7A11}"/>
      </w:docPartPr>
      <w:docPartBody>
        <w:p w:rsidR="00DD4C8F" w:rsidRDefault="00870514">
          <w:pPr>
            <w:pStyle w:val="1A70FCC77E4D499B9A35D7CC870D0497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73FD8609956C4853B7BD8FAA04B19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23D-329A-4F0A-B6D6-73AD9976A392}"/>
      </w:docPartPr>
      <w:docPartBody>
        <w:p w:rsidR="00DD4C8F" w:rsidRDefault="00870514">
          <w:pPr>
            <w:pStyle w:val="73FD8609956C4853B7BD8FAA04B19D2C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040F4E6EA39B483ABEAC180D22949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36A42-C442-4A00-B00D-D1D53A452124}"/>
      </w:docPartPr>
      <w:docPartBody>
        <w:p w:rsidR="00DD4C8F" w:rsidRDefault="00870514">
          <w:pPr>
            <w:pStyle w:val="040F4E6EA39B483ABEAC180D22949765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A3B838E87CD64D108A87850EDF52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9A1AA-C67E-44A7-8684-9465B57EDB17}"/>
      </w:docPartPr>
      <w:docPartBody>
        <w:p w:rsidR="00DD4C8F" w:rsidRDefault="00870514">
          <w:pPr>
            <w:pStyle w:val="A3B838E87CD64D108A87850EDF5230C0"/>
          </w:pPr>
          <w:r>
            <w:t>Skills</w:t>
          </w:r>
        </w:p>
      </w:docPartBody>
    </w:docPart>
    <w:docPart>
      <w:docPartPr>
        <w:name w:val="13D72F4C424E47ECB948D45DA4AD6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D456-DAA6-4981-AC3F-738E9DE84088}"/>
      </w:docPartPr>
      <w:docPartBody>
        <w:p w:rsidR="00DD4C8F" w:rsidRDefault="00870514">
          <w:pPr>
            <w:pStyle w:val="13D72F4C424E47ECB948D45DA4AD679D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14"/>
    <w:rsid w:val="00870514"/>
    <w:rsid w:val="00993A05"/>
    <w:rsid w:val="00D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8AEA2881A1346EA9F12E35A38EFA48C">
    <w:name w:val="38AEA2881A1346EA9F12E35A38EFA48C"/>
  </w:style>
  <w:style w:type="paragraph" w:customStyle="1" w:styleId="3C838E7A6FFF44BFAF04120927544435">
    <w:name w:val="3C838E7A6FFF44BFAF04120927544435"/>
  </w:style>
  <w:style w:type="paragraph" w:customStyle="1" w:styleId="1A70FCC77E4D499B9A35D7CC870D0497">
    <w:name w:val="1A70FCC77E4D499B9A35D7CC870D0497"/>
  </w:style>
  <w:style w:type="paragraph" w:customStyle="1" w:styleId="73FD8609956C4853B7BD8FAA04B19D2C">
    <w:name w:val="73FD8609956C4853B7BD8FAA04B19D2C"/>
  </w:style>
  <w:style w:type="paragraph" w:customStyle="1" w:styleId="040F4E6EA39B483ABEAC180D22949765">
    <w:name w:val="040F4E6EA39B483ABEAC180D22949765"/>
  </w:style>
  <w:style w:type="paragraph" w:customStyle="1" w:styleId="CEAA8861500847C29EAD1C4CA623E091">
    <w:name w:val="CEAA8861500847C29EAD1C4CA623E091"/>
  </w:style>
  <w:style w:type="paragraph" w:customStyle="1" w:styleId="08D717BF68B4414F938E7DC1B81F648E">
    <w:name w:val="08D717BF68B4414F938E7DC1B81F648E"/>
  </w:style>
  <w:style w:type="paragraph" w:customStyle="1" w:styleId="5C9DB918F41443AAB6E1AEFE2FABE230">
    <w:name w:val="5C9DB918F41443AAB6E1AEFE2FABE230"/>
  </w:style>
  <w:style w:type="paragraph" w:customStyle="1" w:styleId="0FDF14FCB5414BEE971B6150C3DB6DF8">
    <w:name w:val="0FDF14FCB5414BEE971B6150C3DB6DF8"/>
  </w:style>
  <w:style w:type="paragraph" w:customStyle="1" w:styleId="6ED811878522477B96C6CDB37B34B801">
    <w:name w:val="6ED811878522477B96C6CDB37B34B801"/>
  </w:style>
  <w:style w:type="paragraph" w:customStyle="1" w:styleId="440B753E55294732A8FA6453EB83D5A5">
    <w:name w:val="440B753E55294732A8FA6453EB83D5A5"/>
  </w:style>
  <w:style w:type="paragraph" w:customStyle="1" w:styleId="B24B0A7082504F128A768AB74784C5B9">
    <w:name w:val="B24B0A7082504F128A768AB74784C5B9"/>
  </w:style>
  <w:style w:type="paragraph" w:customStyle="1" w:styleId="C731164619D644C9A8687DD93C106D9B">
    <w:name w:val="C731164619D644C9A8687DD93C106D9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9BA0E3B0C0A547D7A586C8CAE953586C">
    <w:name w:val="9BA0E3B0C0A547D7A586C8CAE953586C"/>
  </w:style>
  <w:style w:type="paragraph" w:customStyle="1" w:styleId="0EF7E43DC65548C6B1463797AB489DA5">
    <w:name w:val="0EF7E43DC65548C6B1463797AB489DA5"/>
  </w:style>
  <w:style w:type="paragraph" w:customStyle="1" w:styleId="EDBB50420E9640AC88B8645864F7CB1F">
    <w:name w:val="EDBB50420E9640AC88B8645864F7CB1F"/>
  </w:style>
  <w:style w:type="paragraph" w:customStyle="1" w:styleId="EB59A664F40E4E5AB3E1B75D9BCB2F37">
    <w:name w:val="EB59A664F40E4E5AB3E1B75D9BCB2F37"/>
  </w:style>
  <w:style w:type="paragraph" w:customStyle="1" w:styleId="A3B838E87CD64D108A87850EDF5230C0">
    <w:name w:val="A3B838E87CD64D108A87850EDF5230C0"/>
  </w:style>
  <w:style w:type="paragraph" w:customStyle="1" w:styleId="13D72F4C424E47ECB948D45DA4AD679D">
    <w:name w:val="13D72F4C424E47ECB948D45DA4AD67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8AEA2881A1346EA9F12E35A38EFA48C">
    <w:name w:val="38AEA2881A1346EA9F12E35A38EFA48C"/>
  </w:style>
  <w:style w:type="paragraph" w:customStyle="1" w:styleId="3C838E7A6FFF44BFAF04120927544435">
    <w:name w:val="3C838E7A6FFF44BFAF04120927544435"/>
  </w:style>
  <w:style w:type="paragraph" w:customStyle="1" w:styleId="1A70FCC77E4D499B9A35D7CC870D0497">
    <w:name w:val="1A70FCC77E4D499B9A35D7CC870D0497"/>
  </w:style>
  <w:style w:type="paragraph" w:customStyle="1" w:styleId="73FD8609956C4853B7BD8FAA04B19D2C">
    <w:name w:val="73FD8609956C4853B7BD8FAA04B19D2C"/>
  </w:style>
  <w:style w:type="paragraph" w:customStyle="1" w:styleId="040F4E6EA39B483ABEAC180D22949765">
    <w:name w:val="040F4E6EA39B483ABEAC180D22949765"/>
  </w:style>
  <w:style w:type="paragraph" w:customStyle="1" w:styleId="CEAA8861500847C29EAD1C4CA623E091">
    <w:name w:val="CEAA8861500847C29EAD1C4CA623E091"/>
  </w:style>
  <w:style w:type="paragraph" w:customStyle="1" w:styleId="08D717BF68B4414F938E7DC1B81F648E">
    <w:name w:val="08D717BF68B4414F938E7DC1B81F648E"/>
  </w:style>
  <w:style w:type="paragraph" w:customStyle="1" w:styleId="5C9DB918F41443AAB6E1AEFE2FABE230">
    <w:name w:val="5C9DB918F41443AAB6E1AEFE2FABE230"/>
  </w:style>
  <w:style w:type="paragraph" w:customStyle="1" w:styleId="0FDF14FCB5414BEE971B6150C3DB6DF8">
    <w:name w:val="0FDF14FCB5414BEE971B6150C3DB6DF8"/>
  </w:style>
  <w:style w:type="paragraph" w:customStyle="1" w:styleId="6ED811878522477B96C6CDB37B34B801">
    <w:name w:val="6ED811878522477B96C6CDB37B34B801"/>
  </w:style>
  <w:style w:type="paragraph" w:customStyle="1" w:styleId="440B753E55294732A8FA6453EB83D5A5">
    <w:name w:val="440B753E55294732A8FA6453EB83D5A5"/>
  </w:style>
  <w:style w:type="paragraph" w:customStyle="1" w:styleId="B24B0A7082504F128A768AB74784C5B9">
    <w:name w:val="B24B0A7082504F128A768AB74784C5B9"/>
  </w:style>
  <w:style w:type="paragraph" w:customStyle="1" w:styleId="C731164619D644C9A8687DD93C106D9B">
    <w:name w:val="C731164619D644C9A8687DD93C106D9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9BA0E3B0C0A547D7A586C8CAE953586C">
    <w:name w:val="9BA0E3B0C0A547D7A586C8CAE953586C"/>
  </w:style>
  <w:style w:type="paragraph" w:customStyle="1" w:styleId="0EF7E43DC65548C6B1463797AB489DA5">
    <w:name w:val="0EF7E43DC65548C6B1463797AB489DA5"/>
  </w:style>
  <w:style w:type="paragraph" w:customStyle="1" w:styleId="EDBB50420E9640AC88B8645864F7CB1F">
    <w:name w:val="EDBB50420E9640AC88B8645864F7CB1F"/>
  </w:style>
  <w:style w:type="paragraph" w:customStyle="1" w:styleId="EB59A664F40E4E5AB3E1B75D9BCB2F37">
    <w:name w:val="EB59A664F40E4E5AB3E1B75D9BCB2F37"/>
  </w:style>
  <w:style w:type="paragraph" w:customStyle="1" w:styleId="A3B838E87CD64D108A87850EDF5230C0">
    <w:name w:val="A3B838E87CD64D108A87850EDF5230C0"/>
  </w:style>
  <w:style w:type="paragraph" w:customStyle="1" w:styleId="13D72F4C424E47ECB948D45DA4AD679D">
    <w:name w:val="13D72F4C424E47ECB948D45DA4AD67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Beaupreas road, Paramin Village, Maraval</CompanyAddress>
  <CompanyPhone>1868-388-5400</CompanyPhone>
  <CompanyFax/>
  <CompanyEmail>Amandadanzell112@gmail.com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30ED11C-C2E0-4204-9788-F9C6CFC6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Danzell</dc:creator>
  <cp:lastModifiedBy>Kathy Augustine</cp:lastModifiedBy>
  <cp:revision>4</cp:revision>
  <dcterms:created xsi:type="dcterms:W3CDTF">2017-05-11T02:04:00Z</dcterms:created>
  <dcterms:modified xsi:type="dcterms:W3CDTF">2017-05-11T02:07:00Z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