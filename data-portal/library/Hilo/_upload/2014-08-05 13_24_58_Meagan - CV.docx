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74" w:rsidRPr="007F5D6D" w:rsidRDefault="002E7918" w:rsidP="007F5D6D">
      <w:pPr>
        <w:pStyle w:val="SenderAddress"/>
        <w:jc w:val="center"/>
        <w:rPr>
          <w:b/>
          <w:sz w:val="28"/>
          <w:szCs w:val="28"/>
        </w:rPr>
      </w:pPr>
      <w:r w:rsidRPr="007F5D6D">
        <w:rPr>
          <w:b/>
          <w:sz w:val="28"/>
          <w:szCs w:val="28"/>
        </w:rPr>
        <w:t>MEAGAN</w:t>
      </w:r>
      <w:r w:rsidR="00B57774" w:rsidRPr="007F5D6D">
        <w:rPr>
          <w:b/>
          <w:sz w:val="28"/>
          <w:szCs w:val="28"/>
        </w:rPr>
        <w:t xml:space="preserve"> HIPPOLYTE</w:t>
      </w:r>
    </w:p>
    <w:p w:rsidR="00BF3EE1" w:rsidRPr="00830642" w:rsidRDefault="00BF3EE1" w:rsidP="007F5D6D">
      <w:pPr>
        <w:pStyle w:val="SenderAddress"/>
        <w:jc w:val="center"/>
      </w:pPr>
      <w:r w:rsidRPr="00830642">
        <w:t xml:space="preserve">156 </w:t>
      </w:r>
      <w:proofErr w:type="spellStart"/>
      <w:r w:rsidRPr="00830642">
        <w:t>Todds</w:t>
      </w:r>
      <w:proofErr w:type="spellEnd"/>
      <w:r w:rsidRPr="00830642">
        <w:t xml:space="preserve"> Road,</w:t>
      </w:r>
      <w:r w:rsidR="007F5D6D">
        <w:t xml:space="preserve"> </w:t>
      </w:r>
      <w:proofErr w:type="spellStart"/>
      <w:r w:rsidRPr="00830642">
        <w:t>Talparo</w:t>
      </w:r>
      <w:proofErr w:type="spellEnd"/>
      <w:r w:rsidR="00935F69">
        <w:t>.</w:t>
      </w:r>
    </w:p>
    <w:p w:rsidR="002E7918" w:rsidRPr="00830642" w:rsidRDefault="00DF775A" w:rsidP="007F5D6D">
      <w:pPr>
        <w:pStyle w:val="SenderAddress"/>
        <w:jc w:val="center"/>
      </w:pPr>
      <w:r w:rsidRPr="00830642">
        <w:t xml:space="preserve">Tel: (868) </w:t>
      </w:r>
      <w:r w:rsidR="00BF3EE1" w:rsidRPr="00830642">
        <w:t>386-4850</w:t>
      </w:r>
    </w:p>
    <w:p w:rsidR="00733B27" w:rsidRPr="00830642" w:rsidRDefault="00CB57DD" w:rsidP="007F5D6D">
      <w:pPr>
        <w:pStyle w:val="SenderAddress"/>
        <w:jc w:val="center"/>
      </w:pPr>
      <w:r w:rsidRPr="00CB57DD">
        <w:t>therisca1991</w:t>
      </w:r>
      <w:r w:rsidR="00733B27" w:rsidRPr="00830642">
        <w:t>@hotmail.com</w:t>
      </w:r>
    </w:p>
    <w:p w:rsidR="00B57774" w:rsidRPr="00830642" w:rsidRDefault="00B57774" w:rsidP="00830642">
      <w:pPr>
        <w:pStyle w:val="SenderAddress"/>
        <w:pBdr>
          <w:bottom w:val="thinThickSmallGap" w:sz="24" w:space="1" w:color="auto"/>
        </w:pBdr>
        <w:jc w:val="right"/>
      </w:pPr>
    </w:p>
    <w:p w:rsidR="00DA35CA" w:rsidRPr="00830642" w:rsidRDefault="00DA35CA" w:rsidP="00830642">
      <w:pPr>
        <w:rPr>
          <w:rFonts w:ascii="Times New Roman" w:hAnsi="Times New Roman"/>
          <w:sz w:val="24"/>
          <w:szCs w:val="24"/>
        </w:rPr>
      </w:pPr>
    </w:p>
    <w:p w:rsidR="00830642" w:rsidRDefault="00830642" w:rsidP="00830642">
      <w:pPr>
        <w:pStyle w:val="BodyText"/>
        <w:spacing w:after="0" w:line="240" w:lineRule="auto"/>
        <w:rPr>
          <w:rFonts w:ascii="Times New Roman" w:hAnsi="Times New Roman"/>
          <w:caps/>
          <w:sz w:val="24"/>
          <w:szCs w:val="24"/>
        </w:rPr>
      </w:pPr>
      <w:r w:rsidRPr="00830642">
        <w:rPr>
          <w:rFonts w:ascii="Times New Roman" w:hAnsi="Times New Roman"/>
          <w:caps/>
          <w:sz w:val="24"/>
          <w:szCs w:val="24"/>
        </w:rPr>
        <w:t>DATE OF BIRTH:</w:t>
      </w:r>
      <w:r w:rsidRPr="00830642">
        <w:rPr>
          <w:rFonts w:ascii="Times New Roman" w:hAnsi="Times New Roman"/>
          <w:sz w:val="24"/>
          <w:szCs w:val="24"/>
        </w:rPr>
        <w:tab/>
      </w:r>
      <w:r w:rsidR="007F5D6D" w:rsidRPr="00830642">
        <w:rPr>
          <w:rFonts w:ascii="Times New Roman" w:hAnsi="Times New Roman"/>
          <w:sz w:val="24"/>
          <w:szCs w:val="24"/>
        </w:rPr>
        <w:t>28</w:t>
      </w:r>
      <w:r w:rsidR="007F5D6D" w:rsidRPr="00830642">
        <w:rPr>
          <w:rFonts w:ascii="Times New Roman" w:hAnsi="Times New Roman"/>
          <w:sz w:val="24"/>
          <w:szCs w:val="24"/>
          <w:vertAlign w:val="superscript"/>
        </w:rPr>
        <w:t>th</w:t>
      </w:r>
      <w:r w:rsidR="007F5D6D" w:rsidRPr="00830642">
        <w:rPr>
          <w:rFonts w:ascii="Times New Roman" w:hAnsi="Times New Roman"/>
          <w:sz w:val="24"/>
          <w:szCs w:val="24"/>
        </w:rPr>
        <w:t xml:space="preserve"> September </w:t>
      </w:r>
      <w:r w:rsidRPr="00830642">
        <w:rPr>
          <w:rFonts w:ascii="Times New Roman" w:hAnsi="Times New Roman"/>
          <w:caps/>
          <w:sz w:val="24"/>
          <w:szCs w:val="24"/>
        </w:rPr>
        <w:t>1991</w:t>
      </w:r>
    </w:p>
    <w:p w:rsidR="00830642" w:rsidRPr="00830642" w:rsidRDefault="00830642" w:rsidP="00830642">
      <w:pPr>
        <w:pStyle w:val="BodyText"/>
        <w:spacing w:after="0" w:line="240" w:lineRule="auto"/>
        <w:rPr>
          <w:rFonts w:ascii="Times New Roman" w:hAnsi="Times New Roman"/>
          <w:caps/>
          <w:sz w:val="24"/>
          <w:szCs w:val="24"/>
        </w:rPr>
      </w:pPr>
    </w:p>
    <w:p w:rsidR="00830642" w:rsidRPr="00830642" w:rsidRDefault="00830642" w:rsidP="00830642">
      <w:pPr>
        <w:pStyle w:val="BodyText"/>
        <w:spacing w:after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caps/>
          <w:sz w:val="24"/>
          <w:szCs w:val="24"/>
        </w:rPr>
        <w:t>Drivers permit:</w:t>
      </w:r>
      <w:r w:rsidRPr="00830642">
        <w:rPr>
          <w:rFonts w:ascii="Times New Roman" w:hAnsi="Times New Roman"/>
          <w:caps/>
          <w:sz w:val="24"/>
          <w:szCs w:val="24"/>
        </w:rPr>
        <w:tab/>
      </w:r>
      <w:r w:rsidRPr="00830642">
        <w:rPr>
          <w:rFonts w:ascii="Times New Roman" w:hAnsi="Times New Roman"/>
          <w:sz w:val="24"/>
          <w:szCs w:val="24"/>
        </w:rPr>
        <w:t>Class 3</w:t>
      </w:r>
    </w:p>
    <w:p w:rsidR="00830642" w:rsidRPr="00830642" w:rsidRDefault="00830642" w:rsidP="00830642">
      <w:pPr>
        <w:pStyle w:val="BodyText"/>
        <w:spacing w:after="0" w:line="240" w:lineRule="auto"/>
        <w:rPr>
          <w:rFonts w:ascii="Times New Roman" w:hAnsi="Times New Roman"/>
          <w:caps/>
          <w:sz w:val="24"/>
          <w:szCs w:val="24"/>
        </w:rPr>
      </w:pPr>
    </w:p>
    <w:p w:rsidR="004356CD" w:rsidRPr="00830642" w:rsidRDefault="00DA35CA" w:rsidP="00830642">
      <w:pPr>
        <w:pStyle w:val="BodyText"/>
        <w:pBdr>
          <w:bottom w:val="single" w:sz="4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caps/>
          <w:sz w:val="24"/>
          <w:szCs w:val="24"/>
        </w:rPr>
        <w:t>EDUCATION</w:t>
      </w:r>
      <w:r w:rsidR="004356CD" w:rsidRPr="00830642">
        <w:rPr>
          <w:rFonts w:ascii="Times New Roman" w:hAnsi="Times New Roman"/>
          <w:sz w:val="24"/>
          <w:szCs w:val="24"/>
        </w:rPr>
        <w:tab/>
      </w:r>
    </w:p>
    <w:p w:rsidR="00830642" w:rsidRDefault="004356CD" w:rsidP="00830642">
      <w:pPr>
        <w:pStyle w:val="Achievement"/>
        <w:numPr>
          <w:ilvl w:val="0"/>
          <w:numId w:val="0"/>
        </w:numPr>
        <w:tabs>
          <w:tab w:val="left" w:pos="216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</w:r>
    </w:p>
    <w:p w:rsidR="00830642" w:rsidRPr="00830642" w:rsidRDefault="00830642" w:rsidP="00830642">
      <w:pPr>
        <w:pStyle w:val="Achievement"/>
        <w:numPr>
          <w:ilvl w:val="0"/>
          <w:numId w:val="0"/>
        </w:numPr>
        <w:tabs>
          <w:tab w:val="left" w:pos="216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30642">
        <w:rPr>
          <w:rFonts w:ascii="Times New Roman" w:hAnsi="Times New Roman"/>
          <w:sz w:val="24"/>
          <w:szCs w:val="24"/>
        </w:rPr>
        <w:t>Five Rivers Junior Secondary School</w:t>
      </w:r>
    </w:p>
    <w:p w:rsidR="00830642" w:rsidRPr="00830642" w:rsidRDefault="00830642" w:rsidP="00830642">
      <w:pPr>
        <w:pStyle w:val="Achievement"/>
        <w:numPr>
          <w:ilvl w:val="0"/>
          <w:numId w:val="0"/>
        </w:numPr>
        <w:tabs>
          <w:tab w:val="left" w:pos="216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  <w:t>2004 – 2007</w:t>
      </w:r>
    </w:p>
    <w:p w:rsidR="00830642" w:rsidRPr="00830642" w:rsidRDefault="00830642" w:rsidP="00830642">
      <w:pPr>
        <w:pStyle w:val="Achievement"/>
        <w:numPr>
          <w:ilvl w:val="0"/>
          <w:numId w:val="0"/>
        </w:numPr>
        <w:tabs>
          <w:tab w:val="left" w:pos="216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DF775A" w:rsidRPr="00830642" w:rsidRDefault="003029D0" w:rsidP="00830642">
      <w:pPr>
        <w:pStyle w:val="Achievement"/>
        <w:numPr>
          <w:ilvl w:val="0"/>
          <w:numId w:val="0"/>
        </w:numPr>
        <w:tabs>
          <w:tab w:val="left" w:pos="216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</w:r>
      <w:r w:rsidR="00BF3EE1" w:rsidRPr="00830642">
        <w:rPr>
          <w:rFonts w:ascii="Times New Roman" w:hAnsi="Times New Roman"/>
          <w:sz w:val="24"/>
          <w:szCs w:val="24"/>
        </w:rPr>
        <w:t>St. Augustine Secondary School</w:t>
      </w:r>
    </w:p>
    <w:p w:rsidR="00A36E77" w:rsidRPr="00830642" w:rsidRDefault="00DF775A" w:rsidP="00830642">
      <w:pPr>
        <w:pStyle w:val="Achievement"/>
        <w:numPr>
          <w:ilvl w:val="0"/>
          <w:numId w:val="0"/>
        </w:numPr>
        <w:tabs>
          <w:tab w:val="left" w:pos="216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 xml:space="preserve">                   </w:t>
      </w:r>
      <w:r w:rsidRPr="00830642">
        <w:rPr>
          <w:rFonts w:ascii="Times New Roman" w:hAnsi="Times New Roman"/>
          <w:sz w:val="24"/>
          <w:szCs w:val="24"/>
        </w:rPr>
        <w:tab/>
      </w:r>
      <w:r w:rsidR="00A56467" w:rsidRPr="00830642">
        <w:rPr>
          <w:rFonts w:ascii="Times New Roman" w:hAnsi="Times New Roman"/>
          <w:sz w:val="24"/>
          <w:szCs w:val="24"/>
        </w:rPr>
        <w:t>2007</w:t>
      </w:r>
      <w:r w:rsidRPr="00830642">
        <w:rPr>
          <w:rFonts w:ascii="Times New Roman" w:hAnsi="Times New Roman"/>
          <w:sz w:val="24"/>
          <w:szCs w:val="24"/>
        </w:rPr>
        <w:t xml:space="preserve"> – 200</w:t>
      </w:r>
      <w:r w:rsidR="00A56467" w:rsidRPr="00830642">
        <w:rPr>
          <w:rFonts w:ascii="Times New Roman" w:hAnsi="Times New Roman"/>
          <w:sz w:val="24"/>
          <w:szCs w:val="24"/>
        </w:rPr>
        <w:t>9</w:t>
      </w:r>
      <w:r w:rsidR="00A36E77" w:rsidRPr="00830642">
        <w:rPr>
          <w:rFonts w:ascii="Times New Roman" w:hAnsi="Times New Roman"/>
          <w:sz w:val="24"/>
          <w:szCs w:val="24"/>
        </w:rPr>
        <w:t xml:space="preserve"> </w:t>
      </w:r>
    </w:p>
    <w:p w:rsidR="003029D0" w:rsidRPr="00830642" w:rsidRDefault="00A36E77" w:rsidP="00830642">
      <w:pPr>
        <w:pStyle w:val="Achievement"/>
        <w:numPr>
          <w:ilvl w:val="0"/>
          <w:numId w:val="0"/>
        </w:numPr>
        <w:tabs>
          <w:tab w:val="left" w:pos="216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</w:r>
    </w:p>
    <w:p w:rsidR="00D033A6" w:rsidRPr="00830642" w:rsidRDefault="00D033A6" w:rsidP="00830642">
      <w:pPr>
        <w:pStyle w:val="SectionTitle"/>
        <w:pBdr>
          <w:bottom w:val="single" w:sz="4" w:space="1" w:color="auto"/>
        </w:pBdr>
        <w:tabs>
          <w:tab w:val="left" w:pos="2160"/>
        </w:tabs>
        <w:spacing w:before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pacing w:val="0"/>
          <w:sz w:val="24"/>
          <w:szCs w:val="24"/>
        </w:rPr>
        <w:t xml:space="preserve">Qualification   </w:t>
      </w:r>
      <w:r w:rsidRPr="00830642">
        <w:rPr>
          <w:rFonts w:ascii="Times New Roman" w:hAnsi="Times New Roman"/>
          <w:sz w:val="24"/>
          <w:szCs w:val="24"/>
        </w:rPr>
        <w:t xml:space="preserve">                                   </w:t>
      </w:r>
    </w:p>
    <w:p w:rsidR="003029D0" w:rsidRPr="00830642" w:rsidRDefault="003029D0" w:rsidP="00830642">
      <w:pPr>
        <w:pStyle w:val="BodyText"/>
        <w:tabs>
          <w:tab w:val="left" w:pos="2160"/>
        </w:tabs>
        <w:spacing w:after="0" w:line="240" w:lineRule="auto"/>
        <w:ind w:left="2160"/>
        <w:jc w:val="left"/>
        <w:rPr>
          <w:rFonts w:ascii="Times New Roman" w:hAnsi="Times New Roman"/>
          <w:sz w:val="24"/>
          <w:szCs w:val="24"/>
        </w:rPr>
      </w:pPr>
    </w:p>
    <w:p w:rsidR="00EE02D1" w:rsidRPr="00830642" w:rsidRDefault="00EE02D1" w:rsidP="00830642">
      <w:pPr>
        <w:tabs>
          <w:tab w:val="left" w:pos="2160"/>
        </w:tabs>
        <w:ind w:left="2160"/>
        <w:rPr>
          <w:rFonts w:ascii="Times New Roman" w:hAnsi="Times New Roman"/>
          <w:b/>
          <w:sz w:val="24"/>
          <w:szCs w:val="24"/>
          <w:u w:val="single"/>
        </w:rPr>
      </w:pPr>
      <w:r w:rsidRPr="00830642">
        <w:rPr>
          <w:rFonts w:ascii="Times New Roman" w:hAnsi="Times New Roman"/>
          <w:b/>
          <w:sz w:val="24"/>
          <w:szCs w:val="24"/>
          <w:u w:val="single"/>
        </w:rPr>
        <w:t xml:space="preserve">CXC </w:t>
      </w:r>
      <w:r w:rsidR="00DA35CA" w:rsidRPr="00830642">
        <w:rPr>
          <w:rFonts w:ascii="Times New Roman" w:hAnsi="Times New Roman"/>
          <w:b/>
          <w:sz w:val="24"/>
          <w:szCs w:val="24"/>
          <w:u w:val="single"/>
        </w:rPr>
        <w:t xml:space="preserve">and GCE </w:t>
      </w:r>
      <w:r w:rsidRPr="00830642">
        <w:rPr>
          <w:rFonts w:ascii="Times New Roman" w:hAnsi="Times New Roman"/>
          <w:b/>
          <w:sz w:val="24"/>
          <w:szCs w:val="24"/>
          <w:u w:val="single"/>
        </w:rPr>
        <w:t>Ordinary Level (General Proficiency)</w:t>
      </w:r>
    </w:p>
    <w:p w:rsidR="00EE02D1" w:rsidRPr="00830642" w:rsidRDefault="00EE02D1" w:rsidP="00830642">
      <w:pPr>
        <w:tabs>
          <w:tab w:val="left" w:pos="2160"/>
          <w:tab w:val="left" w:pos="7920"/>
        </w:tabs>
        <w:ind w:left="2160"/>
        <w:rPr>
          <w:rFonts w:ascii="Times New Roman" w:hAnsi="Times New Roman"/>
          <w:b/>
          <w:sz w:val="24"/>
          <w:szCs w:val="24"/>
        </w:rPr>
      </w:pPr>
      <w:r w:rsidRPr="00830642">
        <w:rPr>
          <w:rFonts w:ascii="Times New Roman" w:hAnsi="Times New Roman"/>
          <w:b/>
          <w:sz w:val="24"/>
          <w:szCs w:val="24"/>
        </w:rPr>
        <w:t>Subject</w:t>
      </w:r>
      <w:r w:rsidR="00554F99" w:rsidRPr="00830642"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803204" w:rsidRPr="00830642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Pr="00830642">
        <w:rPr>
          <w:rFonts w:ascii="Times New Roman" w:hAnsi="Times New Roman"/>
          <w:b/>
          <w:sz w:val="24"/>
          <w:szCs w:val="24"/>
        </w:rPr>
        <w:t>Grade</w:t>
      </w:r>
    </w:p>
    <w:p w:rsidR="00EE02D1" w:rsidRPr="00830642" w:rsidRDefault="00DF775A" w:rsidP="00830642">
      <w:pPr>
        <w:numPr>
          <w:ilvl w:val="0"/>
          <w:numId w:val="36"/>
        </w:numPr>
        <w:tabs>
          <w:tab w:val="clear" w:pos="2880"/>
          <w:tab w:val="left" w:pos="2160"/>
          <w:tab w:val="num" w:pos="2522"/>
          <w:tab w:val="left" w:pos="7920"/>
        </w:tabs>
        <w:ind w:hanging="722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>English ‘A’</w:t>
      </w:r>
      <w:r w:rsidR="00EE02D1" w:rsidRPr="00830642">
        <w:rPr>
          <w:rFonts w:ascii="Times New Roman" w:hAnsi="Times New Roman"/>
          <w:sz w:val="24"/>
          <w:szCs w:val="24"/>
        </w:rPr>
        <w:tab/>
      </w:r>
      <w:r w:rsidRPr="00830642">
        <w:rPr>
          <w:rFonts w:ascii="Times New Roman" w:hAnsi="Times New Roman"/>
          <w:sz w:val="24"/>
          <w:szCs w:val="24"/>
        </w:rPr>
        <w:t>II</w:t>
      </w:r>
      <w:r w:rsidR="00A56467" w:rsidRPr="00830642">
        <w:rPr>
          <w:rFonts w:ascii="Times New Roman" w:hAnsi="Times New Roman"/>
          <w:sz w:val="24"/>
          <w:szCs w:val="24"/>
        </w:rPr>
        <w:t>I</w:t>
      </w:r>
    </w:p>
    <w:p w:rsidR="00A56467" w:rsidRPr="00830642" w:rsidRDefault="00A56467" w:rsidP="00830642">
      <w:pPr>
        <w:numPr>
          <w:ilvl w:val="0"/>
          <w:numId w:val="36"/>
        </w:numPr>
        <w:tabs>
          <w:tab w:val="clear" w:pos="2880"/>
          <w:tab w:val="left" w:pos="2160"/>
          <w:tab w:val="num" w:pos="2522"/>
          <w:tab w:val="left" w:pos="7920"/>
        </w:tabs>
        <w:ind w:hanging="722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>Mathematics</w:t>
      </w:r>
      <w:r w:rsidRPr="00830642">
        <w:rPr>
          <w:rFonts w:ascii="Times New Roman" w:hAnsi="Times New Roman"/>
          <w:sz w:val="24"/>
          <w:szCs w:val="24"/>
        </w:rPr>
        <w:tab/>
        <w:t>IV</w:t>
      </w:r>
    </w:p>
    <w:p w:rsidR="00DF775A" w:rsidRPr="00830642" w:rsidRDefault="00A56467" w:rsidP="00830642">
      <w:pPr>
        <w:numPr>
          <w:ilvl w:val="0"/>
          <w:numId w:val="36"/>
        </w:numPr>
        <w:tabs>
          <w:tab w:val="clear" w:pos="2880"/>
          <w:tab w:val="left" w:pos="2160"/>
          <w:tab w:val="num" w:pos="2522"/>
          <w:tab w:val="left" w:pos="7920"/>
        </w:tabs>
        <w:ind w:hanging="722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>Information Technology</w:t>
      </w:r>
      <w:r w:rsidR="00DF775A" w:rsidRPr="00830642">
        <w:rPr>
          <w:rFonts w:ascii="Times New Roman" w:hAnsi="Times New Roman"/>
          <w:sz w:val="24"/>
          <w:szCs w:val="24"/>
        </w:rPr>
        <w:tab/>
        <w:t>III</w:t>
      </w:r>
    </w:p>
    <w:p w:rsidR="001268C8" w:rsidRPr="00830642" w:rsidRDefault="001268C8" w:rsidP="00830642">
      <w:pPr>
        <w:pStyle w:val="SectionTitle"/>
        <w:pBdr>
          <w:bottom w:val="none" w:sz="0" w:space="0" w:color="auto"/>
        </w:pBdr>
        <w:tabs>
          <w:tab w:val="left" w:pos="2160"/>
        </w:tabs>
        <w:spacing w:before="0" w:line="240" w:lineRule="auto"/>
        <w:rPr>
          <w:rFonts w:ascii="Times New Roman" w:hAnsi="Times New Roman"/>
          <w:sz w:val="24"/>
          <w:szCs w:val="24"/>
        </w:rPr>
      </w:pPr>
    </w:p>
    <w:p w:rsidR="00D033A6" w:rsidRPr="00830642" w:rsidRDefault="00D033A6" w:rsidP="00830642">
      <w:pPr>
        <w:pStyle w:val="SectionTitle"/>
        <w:pBdr>
          <w:bottom w:val="single" w:sz="4" w:space="1" w:color="auto"/>
        </w:pBdr>
        <w:tabs>
          <w:tab w:val="left" w:pos="2160"/>
        </w:tabs>
        <w:spacing w:before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>experience</w:t>
      </w:r>
    </w:p>
    <w:p w:rsidR="00262EB8" w:rsidRPr="00830642" w:rsidRDefault="00262EB8" w:rsidP="00830642">
      <w:pPr>
        <w:pStyle w:val="BodyText"/>
        <w:tabs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642" w:rsidRDefault="00262EB8" w:rsidP="00830642">
      <w:pPr>
        <w:pStyle w:val="BodyText"/>
        <w:tabs>
          <w:tab w:val="left" w:pos="21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</w:r>
      <w:r w:rsidR="00830642" w:rsidRPr="00830642">
        <w:rPr>
          <w:rFonts w:ascii="Times New Roman" w:hAnsi="Times New Roman"/>
          <w:b/>
          <w:sz w:val="24"/>
          <w:szCs w:val="24"/>
        </w:rPr>
        <w:t xml:space="preserve">Customer Service Representative </w:t>
      </w:r>
    </w:p>
    <w:p w:rsidR="008A0F5B" w:rsidRDefault="00830642" w:rsidP="00830642">
      <w:pPr>
        <w:pStyle w:val="BodyText"/>
        <w:tabs>
          <w:tab w:val="left" w:pos="21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56467" w:rsidRPr="00830642">
        <w:rPr>
          <w:rFonts w:ascii="Times New Roman" w:hAnsi="Times New Roman"/>
          <w:b/>
          <w:sz w:val="24"/>
          <w:szCs w:val="24"/>
        </w:rPr>
        <w:t>Francis Fashion Shoe Locker</w:t>
      </w:r>
      <w:r w:rsidR="00D033A6" w:rsidRPr="00830642">
        <w:rPr>
          <w:rFonts w:ascii="Times New Roman" w:hAnsi="Times New Roman"/>
          <w:b/>
          <w:sz w:val="24"/>
          <w:szCs w:val="24"/>
        </w:rPr>
        <w:t xml:space="preserve"> </w:t>
      </w:r>
    </w:p>
    <w:p w:rsidR="00830642" w:rsidRDefault="00830642" w:rsidP="00830642">
      <w:pPr>
        <w:pStyle w:val="BodyText"/>
        <w:tabs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830642">
        <w:rPr>
          <w:rFonts w:ascii="Times New Roman" w:hAnsi="Times New Roman"/>
          <w:sz w:val="24"/>
          <w:szCs w:val="24"/>
        </w:rPr>
        <w:t xml:space="preserve">Queen Street, </w:t>
      </w:r>
      <w:proofErr w:type="spellStart"/>
      <w:r w:rsidRPr="00830642">
        <w:rPr>
          <w:rFonts w:ascii="Times New Roman" w:hAnsi="Times New Roman"/>
          <w:sz w:val="24"/>
          <w:szCs w:val="24"/>
        </w:rPr>
        <w:t>Arima</w:t>
      </w:r>
      <w:proofErr w:type="spellEnd"/>
      <w:r w:rsidRPr="00830642">
        <w:rPr>
          <w:rFonts w:ascii="Times New Roman" w:hAnsi="Times New Roman"/>
          <w:sz w:val="24"/>
          <w:szCs w:val="24"/>
        </w:rPr>
        <w:t>.</w:t>
      </w:r>
    </w:p>
    <w:p w:rsidR="00830642" w:rsidRDefault="00830642" w:rsidP="00830642">
      <w:pPr>
        <w:pStyle w:val="BodyText"/>
        <w:tabs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</w:t>
      </w:r>
      <w:r w:rsidRPr="00830642">
        <w:rPr>
          <w:rFonts w:ascii="Times New Roman" w:hAnsi="Times New Roman"/>
          <w:sz w:val="24"/>
          <w:szCs w:val="24"/>
        </w:rPr>
        <w:t>2010 - 2012</w:t>
      </w:r>
      <w:r>
        <w:rPr>
          <w:rFonts w:ascii="Times New Roman" w:hAnsi="Times New Roman"/>
          <w:sz w:val="24"/>
          <w:szCs w:val="24"/>
        </w:rPr>
        <w:t>)</w:t>
      </w:r>
    </w:p>
    <w:p w:rsidR="00830642" w:rsidRDefault="00830642" w:rsidP="00830642">
      <w:pPr>
        <w:pStyle w:val="BodyText"/>
        <w:tabs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0642" w:rsidRPr="00830642" w:rsidRDefault="00830642" w:rsidP="00830642">
      <w:pPr>
        <w:pStyle w:val="BodyText"/>
        <w:tabs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830642">
        <w:rPr>
          <w:rFonts w:ascii="Times New Roman" w:hAnsi="Times New Roman"/>
          <w:sz w:val="24"/>
          <w:szCs w:val="24"/>
          <w:u w:val="single"/>
        </w:rPr>
        <w:t>Duties</w:t>
      </w:r>
    </w:p>
    <w:p w:rsidR="00A56467" w:rsidRDefault="00830642" w:rsidP="00830642">
      <w:pPr>
        <w:pStyle w:val="BodyText"/>
        <w:numPr>
          <w:ilvl w:val="0"/>
          <w:numId w:val="39"/>
        </w:numPr>
        <w:tabs>
          <w:tab w:val="left" w:pos="2160"/>
        </w:tabs>
        <w:spacing w:after="0" w:line="240" w:lineRule="auto"/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Greet customers and assist them with purchases</w:t>
      </w:r>
      <w:r w:rsidR="00CB57DD">
        <w:rPr>
          <w:rFonts w:ascii="Times New Roman" w:hAnsi="Times New Roman"/>
          <w:sz w:val="24"/>
          <w:szCs w:val="24"/>
        </w:rPr>
        <w:t>.</w:t>
      </w:r>
    </w:p>
    <w:p w:rsidR="00830642" w:rsidRDefault="00830642" w:rsidP="00830642">
      <w:pPr>
        <w:pStyle w:val="BodyText"/>
        <w:numPr>
          <w:ilvl w:val="0"/>
          <w:numId w:val="39"/>
        </w:numPr>
        <w:tabs>
          <w:tab w:val="left" w:pos="2160"/>
        </w:tabs>
        <w:spacing w:after="0" w:line="240" w:lineRule="auto"/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information and address queries regarding to the products</w:t>
      </w:r>
      <w:r w:rsidR="00CB57DD">
        <w:rPr>
          <w:rFonts w:ascii="Times New Roman" w:hAnsi="Times New Roman"/>
          <w:sz w:val="24"/>
          <w:szCs w:val="24"/>
        </w:rPr>
        <w:t>.</w:t>
      </w:r>
    </w:p>
    <w:p w:rsidR="00830642" w:rsidRDefault="00830642" w:rsidP="00830642">
      <w:pPr>
        <w:pStyle w:val="BodyText"/>
        <w:numPr>
          <w:ilvl w:val="0"/>
          <w:numId w:val="39"/>
        </w:numPr>
        <w:tabs>
          <w:tab w:val="left" w:pos="2160"/>
        </w:tabs>
        <w:spacing w:after="0" w:line="240" w:lineRule="auto"/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Ensures and provide quality service to customers</w:t>
      </w:r>
      <w:r w:rsidR="00CB57DD">
        <w:rPr>
          <w:rFonts w:ascii="Times New Roman" w:hAnsi="Times New Roman"/>
          <w:sz w:val="24"/>
          <w:szCs w:val="24"/>
        </w:rPr>
        <w:t>.</w:t>
      </w:r>
    </w:p>
    <w:p w:rsidR="00F8400F" w:rsidRPr="00830642" w:rsidRDefault="00830642" w:rsidP="00830642">
      <w:pPr>
        <w:pStyle w:val="BodyText"/>
        <w:tabs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30642" w:rsidRPr="00830642" w:rsidRDefault="00830642" w:rsidP="00830642">
      <w:pPr>
        <w:pStyle w:val="Objective"/>
        <w:pBdr>
          <w:bottom w:val="single" w:sz="4" w:space="1" w:color="auto"/>
        </w:pBdr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>KNOWLEDGE AREAS</w:t>
      </w:r>
    </w:p>
    <w:p w:rsidR="00830642" w:rsidRPr="00830642" w:rsidRDefault="00830642" w:rsidP="00830642">
      <w:pPr>
        <w:pStyle w:val="BodyText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</w:r>
      <w:r w:rsidRPr="00830642">
        <w:rPr>
          <w:rFonts w:ascii="Times New Roman" w:hAnsi="Times New Roman"/>
          <w:sz w:val="24"/>
          <w:szCs w:val="24"/>
        </w:rPr>
        <w:tab/>
      </w:r>
      <w:r w:rsidRPr="00830642">
        <w:rPr>
          <w:rFonts w:ascii="Times New Roman" w:hAnsi="Times New Roman"/>
          <w:sz w:val="24"/>
          <w:szCs w:val="24"/>
        </w:rPr>
        <w:tab/>
      </w:r>
      <w:proofErr w:type="gramStart"/>
      <w:r w:rsidRPr="00830642">
        <w:rPr>
          <w:rFonts w:ascii="Times New Roman" w:hAnsi="Times New Roman"/>
          <w:sz w:val="24"/>
          <w:szCs w:val="24"/>
        </w:rPr>
        <w:t>Microsoft Word, Microsoft Excel and Microsoft PowerPoint</w:t>
      </w:r>
      <w:r w:rsidR="00CB57DD">
        <w:rPr>
          <w:rFonts w:ascii="Times New Roman" w:hAnsi="Times New Roman"/>
          <w:sz w:val="24"/>
          <w:szCs w:val="24"/>
        </w:rPr>
        <w:t>.</w:t>
      </w:r>
      <w:proofErr w:type="gramEnd"/>
    </w:p>
    <w:p w:rsidR="00830642" w:rsidRDefault="00830642" w:rsidP="00830642">
      <w:pPr>
        <w:pStyle w:val="Objective"/>
        <w:pBdr>
          <w:bottom w:val="single" w:sz="4" w:space="1" w:color="auto"/>
        </w:pBdr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 xml:space="preserve"> </w:t>
      </w:r>
    </w:p>
    <w:p w:rsidR="000C2056" w:rsidRPr="00830642" w:rsidRDefault="000C2056" w:rsidP="00830642">
      <w:pPr>
        <w:pStyle w:val="Objective"/>
        <w:pBdr>
          <w:bottom w:val="single" w:sz="4" w:space="1" w:color="auto"/>
        </w:pBdr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>INTERESTS</w:t>
      </w:r>
    </w:p>
    <w:p w:rsidR="000C2056" w:rsidRPr="00830642" w:rsidRDefault="00830642" w:rsidP="00830642">
      <w:pPr>
        <w:pStyle w:val="Objective"/>
        <w:tabs>
          <w:tab w:val="left" w:pos="2160"/>
        </w:tabs>
        <w:spacing w:before="0"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Computers,</w:t>
      </w:r>
      <w:r w:rsidR="000C2056" w:rsidRPr="00830642">
        <w:rPr>
          <w:rFonts w:ascii="Times New Roman" w:hAnsi="Times New Roman"/>
          <w:sz w:val="24"/>
          <w:szCs w:val="24"/>
        </w:rPr>
        <w:t xml:space="preserve"> technology, </w:t>
      </w:r>
      <w:r>
        <w:rPr>
          <w:rFonts w:ascii="Times New Roman" w:hAnsi="Times New Roman"/>
          <w:sz w:val="24"/>
          <w:szCs w:val="24"/>
        </w:rPr>
        <w:t xml:space="preserve">sports, </w:t>
      </w:r>
      <w:r w:rsidR="000C2056" w:rsidRPr="00830642">
        <w:rPr>
          <w:rFonts w:ascii="Times New Roman" w:hAnsi="Times New Roman"/>
          <w:sz w:val="24"/>
          <w:szCs w:val="24"/>
        </w:rPr>
        <w:t xml:space="preserve">outdoor activities and </w:t>
      </w:r>
      <w:r w:rsidRPr="00830642">
        <w:rPr>
          <w:rFonts w:ascii="Times New Roman" w:hAnsi="Times New Roman"/>
          <w:sz w:val="24"/>
          <w:szCs w:val="24"/>
        </w:rPr>
        <w:t>social</w:t>
      </w:r>
      <w:r>
        <w:rPr>
          <w:rFonts w:ascii="Times New Roman" w:hAnsi="Times New Roman"/>
          <w:sz w:val="24"/>
          <w:szCs w:val="24"/>
        </w:rPr>
        <w:t xml:space="preserve"> </w:t>
      </w:r>
      <w:r w:rsidR="000C2056" w:rsidRPr="00830642">
        <w:rPr>
          <w:rFonts w:ascii="Times New Roman" w:hAnsi="Times New Roman"/>
          <w:sz w:val="24"/>
          <w:szCs w:val="24"/>
        </w:rPr>
        <w:t>interacting.</w:t>
      </w:r>
      <w:proofErr w:type="gramEnd"/>
    </w:p>
    <w:p w:rsidR="003029D0" w:rsidRDefault="003029D0" w:rsidP="00830642">
      <w:pPr>
        <w:pStyle w:val="SectionTitle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</w:p>
    <w:p w:rsidR="00830642" w:rsidRPr="00830642" w:rsidRDefault="00830642" w:rsidP="00830642">
      <w:pPr>
        <w:pStyle w:val="Objective"/>
      </w:pPr>
    </w:p>
    <w:p w:rsidR="00D033A6" w:rsidRPr="00830642" w:rsidRDefault="00D033A6" w:rsidP="00830642">
      <w:pPr>
        <w:pStyle w:val="SectionTitle"/>
        <w:pBdr>
          <w:bottom w:val="single" w:sz="4" w:space="1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lastRenderedPageBreak/>
        <w:t>References</w:t>
      </w:r>
    </w:p>
    <w:p w:rsidR="00830642" w:rsidRDefault="007D24DB" w:rsidP="00830642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</w:r>
      <w:proofErr w:type="spellStart"/>
      <w:r w:rsidR="00CB57DD">
        <w:rPr>
          <w:rFonts w:ascii="Times New Roman" w:hAnsi="Times New Roman"/>
          <w:sz w:val="24"/>
          <w:szCs w:val="24"/>
        </w:rPr>
        <w:t>Mrs.</w:t>
      </w:r>
      <w:proofErr w:type="spellEnd"/>
      <w:r w:rsidR="00CB57DD">
        <w:rPr>
          <w:rFonts w:ascii="Times New Roman" w:hAnsi="Times New Roman"/>
          <w:sz w:val="24"/>
          <w:szCs w:val="24"/>
        </w:rPr>
        <w:t xml:space="preserve"> Arlene Joseph</w:t>
      </w:r>
    </w:p>
    <w:p w:rsidR="00CB57DD" w:rsidRPr="00CB57DD" w:rsidRDefault="00CB57DD" w:rsidP="00CB57DD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tab/>
      </w:r>
      <w:r w:rsidRPr="00CB57DD">
        <w:rPr>
          <w:rFonts w:ascii="Times New Roman" w:hAnsi="Times New Roman"/>
          <w:sz w:val="24"/>
          <w:szCs w:val="24"/>
        </w:rPr>
        <w:t>Express Transaction</w:t>
      </w:r>
      <w:r>
        <w:rPr>
          <w:rFonts w:ascii="Times New Roman" w:hAnsi="Times New Roman"/>
          <w:sz w:val="24"/>
          <w:szCs w:val="24"/>
        </w:rPr>
        <w:t>s</w:t>
      </w:r>
      <w:bookmarkStart w:id="0" w:name="_GoBack"/>
      <w:bookmarkEnd w:id="0"/>
      <w:r w:rsidRPr="00CB57DD">
        <w:rPr>
          <w:rFonts w:ascii="Times New Roman" w:hAnsi="Times New Roman"/>
          <w:sz w:val="24"/>
          <w:szCs w:val="24"/>
        </w:rPr>
        <w:t xml:space="preserve"> Officer</w:t>
      </w:r>
    </w:p>
    <w:p w:rsidR="00CB57DD" w:rsidRPr="00CB57DD" w:rsidRDefault="00CB57DD" w:rsidP="00CB57DD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B57DD">
        <w:rPr>
          <w:rFonts w:ascii="Times New Roman" w:hAnsi="Times New Roman"/>
          <w:sz w:val="24"/>
          <w:szCs w:val="24"/>
        </w:rPr>
        <w:tab/>
        <w:t>First Citizens Investment Services</w:t>
      </w:r>
    </w:p>
    <w:p w:rsidR="00CB57DD" w:rsidRPr="00CB57DD" w:rsidRDefault="00CB57DD" w:rsidP="00CB57DD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B57DD">
        <w:rPr>
          <w:rFonts w:ascii="Times New Roman" w:hAnsi="Times New Roman"/>
          <w:sz w:val="24"/>
          <w:szCs w:val="24"/>
        </w:rPr>
        <w:t>620-0850</w:t>
      </w:r>
    </w:p>
    <w:p w:rsidR="00CB57DD" w:rsidRDefault="00830642" w:rsidP="00830642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3721D" w:rsidRPr="00830642" w:rsidRDefault="00CB57DD" w:rsidP="00830642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6451C9" w:rsidRPr="00830642">
        <w:rPr>
          <w:rFonts w:ascii="Times New Roman" w:hAnsi="Times New Roman"/>
          <w:sz w:val="24"/>
          <w:szCs w:val="24"/>
        </w:rPr>
        <w:t>Ms.</w:t>
      </w:r>
      <w:proofErr w:type="spellEnd"/>
      <w:r w:rsidR="006451C9" w:rsidRPr="00830642">
        <w:rPr>
          <w:rFonts w:ascii="Times New Roman" w:hAnsi="Times New Roman"/>
          <w:sz w:val="24"/>
          <w:szCs w:val="24"/>
        </w:rPr>
        <w:t xml:space="preserve"> Jo</w:t>
      </w:r>
      <w:r w:rsidR="0053721D" w:rsidRPr="00830642">
        <w:rPr>
          <w:rFonts w:ascii="Times New Roman" w:hAnsi="Times New Roman"/>
          <w:sz w:val="24"/>
          <w:szCs w:val="24"/>
        </w:rPr>
        <w:t xml:space="preserve">dy </w:t>
      </w:r>
      <w:proofErr w:type="spellStart"/>
      <w:r w:rsidR="0053721D" w:rsidRPr="00830642">
        <w:rPr>
          <w:rFonts w:ascii="Times New Roman" w:hAnsi="Times New Roman"/>
          <w:sz w:val="24"/>
          <w:szCs w:val="24"/>
        </w:rPr>
        <w:t>Ramch</w:t>
      </w:r>
      <w:r w:rsidR="006451C9" w:rsidRPr="00830642">
        <w:rPr>
          <w:rFonts w:ascii="Times New Roman" w:hAnsi="Times New Roman"/>
          <w:sz w:val="24"/>
          <w:szCs w:val="24"/>
        </w:rPr>
        <w:t>a</w:t>
      </w:r>
      <w:r w:rsidR="0053721D" w:rsidRPr="00830642">
        <w:rPr>
          <w:rFonts w:ascii="Times New Roman" w:hAnsi="Times New Roman"/>
          <w:sz w:val="24"/>
          <w:szCs w:val="24"/>
        </w:rPr>
        <w:t>rita</w:t>
      </w:r>
      <w:proofErr w:type="spellEnd"/>
    </w:p>
    <w:p w:rsidR="00CB57DD" w:rsidRDefault="0053721D" w:rsidP="00CB57DD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  <w:t>739-0532</w:t>
      </w:r>
      <w:r w:rsidR="00CB57DD" w:rsidRPr="00CB57DD">
        <w:rPr>
          <w:rFonts w:ascii="Times New Roman" w:hAnsi="Times New Roman"/>
          <w:sz w:val="24"/>
          <w:szCs w:val="24"/>
        </w:rPr>
        <w:t xml:space="preserve"> </w:t>
      </w:r>
    </w:p>
    <w:p w:rsidR="00CB57DD" w:rsidRDefault="00CB57DD" w:rsidP="00CB57DD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:rsidR="00CB57DD" w:rsidRPr="00830642" w:rsidRDefault="00CB57DD" w:rsidP="00CB57DD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830642">
        <w:rPr>
          <w:rFonts w:ascii="Times New Roman" w:hAnsi="Times New Roman"/>
          <w:sz w:val="24"/>
          <w:szCs w:val="24"/>
        </w:rPr>
        <w:t>Mr.</w:t>
      </w:r>
      <w:proofErr w:type="spellEnd"/>
      <w:r w:rsidRPr="00830642">
        <w:rPr>
          <w:rFonts w:ascii="Times New Roman" w:hAnsi="Times New Roman"/>
          <w:sz w:val="24"/>
          <w:szCs w:val="24"/>
        </w:rPr>
        <w:t xml:space="preserve"> Jason Joseph</w:t>
      </w:r>
    </w:p>
    <w:p w:rsidR="00CB57DD" w:rsidRPr="00830642" w:rsidRDefault="00CB57DD" w:rsidP="00CB57DD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830642">
        <w:rPr>
          <w:rFonts w:ascii="Times New Roman" w:hAnsi="Times New Roman"/>
          <w:sz w:val="24"/>
          <w:szCs w:val="24"/>
        </w:rPr>
        <w:tab/>
        <w:t>370-4848</w:t>
      </w:r>
      <w:r>
        <w:rPr>
          <w:rFonts w:ascii="Times New Roman" w:hAnsi="Times New Roman"/>
          <w:sz w:val="24"/>
          <w:szCs w:val="24"/>
        </w:rPr>
        <w:t xml:space="preserve"> / 704-5239</w:t>
      </w:r>
    </w:p>
    <w:p w:rsidR="00D033A6" w:rsidRPr="00830642" w:rsidRDefault="00D033A6" w:rsidP="00830642">
      <w:pPr>
        <w:pStyle w:val="Objective"/>
        <w:tabs>
          <w:tab w:val="left" w:pos="2160"/>
        </w:tabs>
        <w:spacing w:before="0" w:after="0" w:line="240" w:lineRule="auto"/>
        <w:rPr>
          <w:rFonts w:ascii="Times New Roman" w:hAnsi="Times New Roman"/>
          <w:sz w:val="24"/>
          <w:szCs w:val="24"/>
        </w:rPr>
      </w:pPr>
    </w:p>
    <w:sectPr w:rsidR="00D033A6" w:rsidRPr="00830642" w:rsidSect="00F8400F">
      <w:footerReference w:type="even" r:id="rId8"/>
      <w:footerReference w:type="default" r:id="rId9"/>
      <w:pgSz w:w="12240" w:h="15840" w:code="1"/>
      <w:pgMar w:top="1008" w:right="1440" w:bottom="1296" w:left="1440" w:header="720" w:footer="720" w:gutter="0"/>
      <w:cols w:space="720"/>
      <w:docGrid w:linePitch="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6AE" w:rsidRDefault="006856AE" w:rsidP="00A40DA2">
      <w:pPr>
        <w:pStyle w:val="SectionTitle"/>
      </w:pPr>
      <w:r>
        <w:separator/>
      </w:r>
    </w:p>
  </w:endnote>
  <w:endnote w:type="continuationSeparator" w:id="0">
    <w:p w:rsidR="006856AE" w:rsidRDefault="006856AE" w:rsidP="00A40DA2">
      <w:pPr>
        <w:pStyle w:val="Section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72D" w:rsidRDefault="008E7FF4" w:rsidP="00A40DA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8E172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72D" w:rsidRDefault="008E172D" w:rsidP="00A40DA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72D" w:rsidRDefault="008E7FF4" w:rsidP="00A40DA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8E172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7DD">
      <w:rPr>
        <w:rStyle w:val="PageNumber"/>
        <w:noProof/>
      </w:rPr>
      <w:t>1</w:t>
    </w:r>
    <w:r>
      <w:rPr>
        <w:rStyle w:val="PageNumber"/>
      </w:rPr>
      <w:fldChar w:fldCharType="end"/>
    </w:r>
  </w:p>
  <w:p w:rsidR="008E172D" w:rsidRDefault="008E7FF4" w:rsidP="00A40DA2">
    <w:pPr>
      <w:pStyle w:val="Footer"/>
      <w:ind w:firstLine="360"/>
      <w:jc w:val="right"/>
    </w:pPr>
    <w:r>
      <w:rPr>
        <w:rStyle w:val="PageNumber"/>
      </w:rPr>
      <w:fldChar w:fldCharType="begin"/>
    </w:r>
    <w:r w:rsidR="008E172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57D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6AE" w:rsidRDefault="006856AE" w:rsidP="00A40DA2">
      <w:pPr>
        <w:pStyle w:val="SectionTitle"/>
      </w:pPr>
      <w:r>
        <w:separator/>
      </w:r>
    </w:p>
  </w:footnote>
  <w:footnote w:type="continuationSeparator" w:id="0">
    <w:p w:rsidR="006856AE" w:rsidRDefault="006856AE" w:rsidP="00A40DA2">
      <w:pPr>
        <w:pStyle w:val="Section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C721F2F"/>
    <w:multiLevelType w:val="hybridMultilevel"/>
    <w:tmpl w:val="01AC7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8">
    <w:nsid w:val="3B683E9D"/>
    <w:multiLevelType w:val="hybridMultilevel"/>
    <w:tmpl w:val="C20A9602"/>
    <w:lvl w:ilvl="0" w:tplc="58A4F45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AB5E25"/>
    <w:multiLevelType w:val="hybridMultilevel"/>
    <w:tmpl w:val="E8360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4728E5"/>
    <w:multiLevelType w:val="hybridMultilevel"/>
    <w:tmpl w:val="221296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2">
    <w:nsid w:val="57E5255F"/>
    <w:multiLevelType w:val="hybridMultilevel"/>
    <w:tmpl w:val="DCD8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0F69BD"/>
    <w:multiLevelType w:val="hybridMultilevel"/>
    <w:tmpl w:val="A690656E"/>
    <w:lvl w:ilvl="0" w:tplc="3B8A8A0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>
    <w:nsid w:val="79447748"/>
    <w:multiLevelType w:val="hybridMultilevel"/>
    <w:tmpl w:val="B8C87F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1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1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4"/>
  </w:num>
  <w:num w:numId="20">
    <w:abstractNumId w:val="14"/>
  </w:num>
  <w:num w:numId="21">
    <w:abstractNumId w:val="2"/>
  </w:num>
  <w:num w:numId="22">
    <w:abstractNumId w:val="5"/>
  </w:num>
  <w:num w:numId="23">
    <w:abstractNumId w:val="7"/>
  </w:num>
  <w:num w:numId="24">
    <w:abstractNumId w:val="11"/>
  </w:num>
  <w:num w:numId="25">
    <w:abstractNumId w:val="6"/>
  </w:num>
  <w:num w:numId="2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10"/>
  </w:num>
  <w:num w:numId="31">
    <w:abstractNumId w:val="12"/>
  </w:num>
  <w:num w:numId="32">
    <w:abstractNumId w:val="3"/>
  </w:num>
  <w:num w:numId="33">
    <w:abstractNumId w:val="9"/>
  </w:num>
  <w:num w:numId="34">
    <w:abstractNumId w:val="8"/>
  </w:num>
  <w:num w:numId="35">
    <w:abstractNumId w:val="0"/>
  </w:num>
  <w:num w:numId="36">
    <w:abstractNumId w:val="16"/>
  </w:num>
  <w:num w:numId="37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8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iResumeStyle" w:val="2"/>
  </w:docVars>
  <w:rsids>
    <w:rsidRoot w:val="007634B3"/>
    <w:rsid w:val="00006C18"/>
    <w:rsid w:val="0002721C"/>
    <w:rsid w:val="00064ED1"/>
    <w:rsid w:val="00093716"/>
    <w:rsid w:val="000B74E6"/>
    <w:rsid w:val="000C2056"/>
    <w:rsid w:val="001268C8"/>
    <w:rsid w:val="00134613"/>
    <w:rsid w:val="00174F15"/>
    <w:rsid w:val="00186E38"/>
    <w:rsid w:val="00192335"/>
    <w:rsid w:val="00193074"/>
    <w:rsid w:val="0019713B"/>
    <w:rsid w:val="001B15DB"/>
    <w:rsid w:val="001D6065"/>
    <w:rsid w:val="00202FEF"/>
    <w:rsid w:val="00203FE5"/>
    <w:rsid w:val="00214DA1"/>
    <w:rsid w:val="002249E2"/>
    <w:rsid w:val="0023029D"/>
    <w:rsid w:val="00234101"/>
    <w:rsid w:val="00262EB8"/>
    <w:rsid w:val="00282E36"/>
    <w:rsid w:val="002B4D8E"/>
    <w:rsid w:val="002D5C2D"/>
    <w:rsid w:val="002E7918"/>
    <w:rsid w:val="003029D0"/>
    <w:rsid w:val="0031172C"/>
    <w:rsid w:val="00326356"/>
    <w:rsid w:val="003460A9"/>
    <w:rsid w:val="00347378"/>
    <w:rsid w:val="00353E34"/>
    <w:rsid w:val="00387AAC"/>
    <w:rsid w:val="0039142C"/>
    <w:rsid w:val="003E40CA"/>
    <w:rsid w:val="003E77E5"/>
    <w:rsid w:val="004356CD"/>
    <w:rsid w:val="0044676F"/>
    <w:rsid w:val="004644AE"/>
    <w:rsid w:val="00470736"/>
    <w:rsid w:val="0047116A"/>
    <w:rsid w:val="00473A80"/>
    <w:rsid w:val="00486021"/>
    <w:rsid w:val="004A38D5"/>
    <w:rsid w:val="004A671E"/>
    <w:rsid w:val="004C7D5E"/>
    <w:rsid w:val="004E35F5"/>
    <w:rsid w:val="004F1774"/>
    <w:rsid w:val="00506670"/>
    <w:rsid w:val="0053721D"/>
    <w:rsid w:val="00544BAD"/>
    <w:rsid w:val="00554F99"/>
    <w:rsid w:val="005737F7"/>
    <w:rsid w:val="0057799B"/>
    <w:rsid w:val="0058301F"/>
    <w:rsid w:val="005D6479"/>
    <w:rsid w:val="005E00D6"/>
    <w:rsid w:val="00603C9D"/>
    <w:rsid w:val="00604328"/>
    <w:rsid w:val="0062379E"/>
    <w:rsid w:val="00627BC4"/>
    <w:rsid w:val="006369DD"/>
    <w:rsid w:val="006451C9"/>
    <w:rsid w:val="00672D17"/>
    <w:rsid w:val="00676795"/>
    <w:rsid w:val="006856AE"/>
    <w:rsid w:val="006971D1"/>
    <w:rsid w:val="006B0FF0"/>
    <w:rsid w:val="006B7BF1"/>
    <w:rsid w:val="006C5F19"/>
    <w:rsid w:val="00715E38"/>
    <w:rsid w:val="00716406"/>
    <w:rsid w:val="00733B27"/>
    <w:rsid w:val="0074579F"/>
    <w:rsid w:val="007634B3"/>
    <w:rsid w:val="007833E7"/>
    <w:rsid w:val="0079577C"/>
    <w:rsid w:val="007D24DB"/>
    <w:rsid w:val="007F12AF"/>
    <w:rsid w:val="007F56F3"/>
    <w:rsid w:val="007F5D6D"/>
    <w:rsid w:val="00803204"/>
    <w:rsid w:val="008202F3"/>
    <w:rsid w:val="00830642"/>
    <w:rsid w:val="008A0F5B"/>
    <w:rsid w:val="008A2434"/>
    <w:rsid w:val="008A6110"/>
    <w:rsid w:val="008B3149"/>
    <w:rsid w:val="008E172D"/>
    <w:rsid w:val="008E5E72"/>
    <w:rsid w:val="008E734B"/>
    <w:rsid w:val="008E7FF4"/>
    <w:rsid w:val="00902C5D"/>
    <w:rsid w:val="00923A1F"/>
    <w:rsid w:val="00935F69"/>
    <w:rsid w:val="00946E20"/>
    <w:rsid w:val="0097358C"/>
    <w:rsid w:val="009C6EAF"/>
    <w:rsid w:val="009E76C1"/>
    <w:rsid w:val="00A20F90"/>
    <w:rsid w:val="00A36E77"/>
    <w:rsid w:val="00A40DA2"/>
    <w:rsid w:val="00A56467"/>
    <w:rsid w:val="00A57819"/>
    <w:rsid w:val="00A62067"/>
    <w:rsid w:val="00A67E34"/>
    <w:rsid w:val="00A84BC3"/>
    <w:rsid w:val="00A942CC"/>
    <w:rsid w:val="00AA458C"/>
    <w:rsid w:val="00AB7DCD"/>
    <w:rsid w:val="00B065AB"/>
    <w:rsid w:val="00B06AF0"/>
    <w:rsid w:val="00B10B76"/>
    <w:rsid w:val="00B51CAA"/>
    <w:rsid w:val="00B5269B"/>
    <w:rsid w:val="00B57072"/>
    <w:rsid w:val="00B57774"/>
    <w:rsid w:val="00B605E0"/>
    <w:rsid w:val="00B74F67"/>
    <w:rsid w:val="00BB0D67"/>
    <w:rsid w:val="00BF3EE1"/>
    <w:rsid w:val="00BF7F66"/>
    <w:rsid w:val="00C07233"/>
    <w:rsid w:val="00C2728C"/>
    <w:rsid w:val="00C529DE"/>
    <w:rsid w:val="00C64EBD"/>
    <w:rsid w:val="00C75076"/>
    <w:rsid w:val="00C923B2"/>
    <w:rsid w:val="00CB57DD"/>
    <w:rsid w:val="00CB6BF3"/>
    <w:rsid w:val="00CD2F64"/>
    <w:rsid w:val="00CD33B1"/>
    <w:rsid w:val="00CE613D"/>
    <w:rsid w:val="00CF05E6"/>
    <w:rsid w:val="00D033A6"/>
    <w:rsid w:val="00D12191"/>
    <w:rsid w:val="00D21E41"/>
    <w:rsid w:val="00D24853"/>
    <w:rsid w:val="00D65246"/>
    <w:rsid w:val="00D65823"/>
    <w:rsid w:val="00DA35CA"/>
    <w:rsid w:val="00DC1500"/>
    <w:rsid w:val="00DE3C37"/>
    <w:rsid w:val="00DE6D87"/>
    <w:rsid w:val="00DF218A"/>
    <w:rsid w:val="00DF2B1F"/>
    <w:rsid w:val="00DF775A"/>
    <w:rsid w:val="00E13D98"/>
    <w:rsid w:val="00E14260"/>
    <w:rsid w:val="00E915C0"/>
    <w:rsid w:val="00E91717"/>
    <w:rsid w:val="00E9243C"/>
    <w:rsid w:val="00E95425"/>
    <w:rsid w:val="00EA4F7E"/>
    <w:rsid w:val="00EC0F1B"/>
    <w:rsid w:val="00EC3F6B"/>
    <w:rsid w:val="00EE02D1"/>
    <w:rsid w:val="00F12F4C"/>
    <w:rsid w:val="00F15A8D"/>
    <w:rsid w:val="00F324AD"/>
    <w:rsid w:val="00F50674"/>
    <w:rsid w:val="00F51E84"/>
    <w:rsid w:val="00F57A96"/>
    <w:rsid w:val="00F8400F"/>
    <w:rsid w:val="00FA7171"/>
    <w:rsid w:val="00FD199F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F64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7634B3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7634B3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7634B3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634B3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7634B3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7634B3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7634B3"/>
    <w:pPr>
      <w:numPr>
        <w:numId w:val="2"/>
      </w:numPr>
      <w:spacing w:after="60"/>
    </w:pPr>
  </w:style>
  <w:style w:type="paragraph" w:styleId="BodyText">
    <w:name w:val="Body Text"/>
    <w:basedOn w:val="Normal"/>
    <w:rsid w:val="007634B3"/>
    <w:pPr>
      <w:spacing w:after="220" w:line="240" w:lineRule="atLeast"/>
    </w:pPr>
  </w:style>
  <w:style w:type="paragraph" w:customStyle="1" w:styleId="Address1">
    <w:name w:val="Address 1"/>
    <w:basedOn w:val="Normal"/>
    <w:rsid w:val="007634B3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7634B3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7634B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7634B3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7634B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Name">
    <w:name w:val="Name"/>
    <w:basedOn w:val="Normal"/>
    <w:next w:val="Normal"/>
    <w:rsid w:val="007634B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7634B3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7634B3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7634B3"/>
    <w:pPr>
      <w:spacing w:before="220"/>
      <w:ind w:left="245" w:hanging="245"/>
    </w:pPr>
  </w:style>
  <w:style w:type="paragraph" w:styleId="BalloonText">
    <w:name w:val="Balloon Text"/>
    <w:basedOn w:val="Normal"/>
    <w:semiHidden/>
    <w:rsid w:val="007634B3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BodyText"/>
    <w:next w:val="BodyText"/>
    <w:rsid w:val="007634B3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7634B3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7634B3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7634B3"/>
    <w:pPr>
      <w:keepNext/>
    </w:pPr>
  </w:style>
  <w:style w:type="paragraph" w:customStyle="1" w:styleId="CityState">
    <w:name w:val="City/State"/>
    <w:basedOn w:val="BodyText"/>
    <w:next w:val="BodyText"/>
    <w:rsid w:val="007634B3"/>
    <w:pPr>
      <w:keepNext/>
    </w:pPr>
  </w:style>
  <w:style w:type="character" w:customStyle="1" w:styleId="Lead-inEmphasis">
    <w:name w:val="Lead-in Emphasis"/>
    <w:rsid w:val="007634B3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7634B3"/>
  </w:style>
  <w:style w:type="paragraph" w:styleId="Footer">
    <w:name w:val="footer"/>
    <w:basedOn w:val="HeaderBase"/>
    <w:rsid w:val="007634B3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7634B3"/>
    <w:rPr>
      <w:i/>
      <w:caps w:val="0"/>
      <w:spacing w:val="10"/>
      <w:sz w:val="24"/>
    </w:rPr>
  </w:style>
  <w:style w:type="character" w:styleId="PageNumber">
    <w:name w:val="page number"/>
    <w:rsid w:val="007634B3"/>
    <w:rPr>
      <w:sz w:val="24"/>
    </w:rPr>
  </w:style>
  <w:style w:type="character" w:styleId="Emphasis">
    <w:name w:val="Emphasis"/>
    <w:qFormat/>
    <w:rsid w:val="007634B3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7634B3"/>
    <w:pPr>
      <w:ind w:left="720"/>
    </w:pPr>
  </w:style>
  <w:style w:type="character" w:customStyle="1" w:styleId="Job">
    <w:name w:val="Job"/>
    <w:basedOn w:val="DefaultParagraphFont"/>
    <w:rsid w:val="007634B3"/>
  </w:style>
  <w:style w:type="paragraph" w:customStyle="1" w:styleId="PersonalData">
    <w:name w:val="Personal Data"/>
    <w:basedOn w:val="BodyText"/>
    <w:rsid w:val="007634B3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7634B3"/>
    <w:pPr>
      <w:spacing w:before="60"/>
    </w:pPr>
  </w:style>
  <w:style w:type="paragraph" w:customStyle="1" w:styleId="NoTitle">
    <w:name w:val="No Title"/>
    <w:basedOn w:val="SectionTitle"/>
    <w:rsid w:val="007634B3"/>
    <w:pPr>
      <w:pBdr>
        <w:bottom w:val="none" w:sz="0" w:space="0" w:color="auto"/>
      </w:pBdr>
    </w:pPr>
  </w:style>
  <w:style w:type="paragraph" w:customStyle="1" w:styleId="1AutoList5">
    <w:name w:val="1AutoList5"/>
    <w:rsid w:val="007F56F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 w:eastAsia="en-US"/>
    </w:rPr>
  </w:style>
  <w:style w:type="paragraph" w:customStyle="1" w:styleId="1AutoList1">
    <w:name w:val="1AutoList1"/>
    <w:rsid w:val="007F56F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 w:eastAsia="en-US"/>
    </w:rPr>
  </w:style>
  <w:style w:type="paragraph" w:customStyle="1" w:styleId="SenderAddress">
    <w:name w:val="Sender Address"/>
    <w:basedOn w:val="Normal"/>
    <w:rsid w:val="00B57774"/>
    <w:pPr>
      <w:jc w:val="left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B577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133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1173</CharactersWithSpaces>
  <SharedDoc>false</SharedDoc>
  <HLinks>
    <vt:vector size="6" baseType="variant">
      <vt:variant>
        <vt:i4>4128855</vt:i4>
      </vt:variant>
      <vt:variant>
        <vt:i4>0</vt:i4>
      </vt:variant>
      <vt:variant>
        <vt:i4>0</vt:i4>
      </vt:variant>
      <vt:variant>
        <vt:i4>5</vt:i4>
      </vt:variant>
      <vt:variant>
        <vt:lpwstr>mailto:babypo2@hotmail.com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cp:lastPrinted>2009-01-16T16:12:00Z</cp:lastPrinted>
  <dcterms:created xsi:type="dcterms:W3CDTF">2012-03-13T19:03:00Z</dcterms:created>
  <dcterms:modified xsi:type="dcterms:W3CDTF">2014-08-05T13:23:00Z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