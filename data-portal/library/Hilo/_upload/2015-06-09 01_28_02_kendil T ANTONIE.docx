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uthor"/>
        <w:tag w:val=""/>
        <w:id w:val="1246310863"/>
        <w:placeholder>
          <w:docPart w:val="E8DCB2757E4143DC9B142F4BF30E8DD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7011ED" w:rsidRDefault="00EE13F4">
          <w:pPr>
            <w:pStyle w:val="Title"/>
          </w:pPr>
          <w:r>
            <w:t>kendil T ANTONIE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7011ED" w:rsidTr="00EE1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2"/>
        </w:trPr>
        <w:tc>
          <w:tcPr>
            <w:tcW w:w="913" w:type="pct"/>
          </w:tcPr>
          <w:p w:rsidR="007011ED" w:rsidRDefault="007011ED"/>
        </w:tc>
        <w:tc>
          <w:tcPr>
            <w:tcW w:w="4087" w:type="pct"/>
          </w:tcPr>
          <w:p w:rsidR="007011ED" w:rsidRDefault="007011ED"/>
        </w:tc>
      </w:tr>
      <w:tr w:rsidR="007011ED" w:rsidTr="007011ED">
        <w:tc>
          <w:tcPr>
            <w:tcW w:w="913" w:type="pct"/>
          </w:tcPr>
          <w:p w:rsidR="007011ED" w:rsidRDefault="00EE13F4">
            <w:r w:rsidRPr="00EE13F4">
              <w:t>#15 CEDAR AVENUE VALENCIA</w:t>
            </w:r>
          </w:p>
        </w:tc>
        <w:tc>
          <w:tcPr>
            <w:tcW w:w="4087" w:type="pct"/>
          </w:tcPr>
          <w:p w:rsidR="00EE13F4" w:rsidRPr="00EE13F4" w:rsidRDefault="00EE13F4" w:rsidP="00EE13F4">
            <w:pPr>
              <w:pStyle w:val="ContactInfo"/>
              <w:rPr>
                <w:color w:val="A6A6A6" w:themeColor="background1" w:themeShade="A6"/>
              </w:rPr>
            </w:pPr>
            <w:r w:rsidRPr="00EE13F4">
              <w:rPr>
                <w:color w:val="A6A6A6" w:themeColor="background1" w:themeShade="A6"/>
              </w:rPr>
              <w:t>Tel: 481-9666</w:t>
            </w:r>
          </w:p>
          <w:p w:rsidR="00EE13F4" w:rsidRPr="00EE13F4" w:rsidRDefault="00EE13F4" w:rsidP="00EE13F4">
            <w:pPr>
              <w:pStyle w:val="ContactInfo"/>
              <w:rPr>
                <w:color w:val="A6A6A6" w:themeColor="background1" w:themeShade="A6"/>
              </w:rPr>
            </w:pPr>
            <w:r w:rsidRPr="00EE13F4">
              <w:rPr>
                <w:color w:val="A6A6A6" w:themeColor="background1" w:themeShade="A6"/>
              </w:rPr>
              <w:t>Cell: 386-8346</w:t>
            </w:r>
          </w:p>
          <w:p w:rsidR="007011ED" w:rsidRPr="00EE13F4" w:rsidRDefault="00EE13F4" w:rsidP="00EE13F4">
            <w:pPr>
              <w:pStyle w:val="ContactInfo"/>
              <w:rPr>
                <w:color w:val="A6A6A6" w:themeColor="background1" w:themeShade="A6"/>
              </w:rPr>
            </w:pPr>
            <w:r w:rsidRPr="00EE13F4">
              <w:rPr>
                <w:color w:val="A6A6A6" w:themeColor="background1" w:themeShade="A6"/>
              </w:rPr>
              <w:t>kendilantoine@gmail.com</w:t>
            </w:r>
          </w:p>
        </w:tc>
      </w:tr>
    </w:tbl>
    <w:p w:rsidR="007011ED" w:rsidRDefault="00EE13F4">
      <w:pPr>
        <w:pStyle w:val="SectionHeading"/>
      </w:pPr>
      <w:r>
        <w:t>OBJECTIVE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7011ED" w:rsidTr="00701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7011ED" w:rsidRDefault="007011ED"/>
        </w:tc>
        <w:tc>
          <w:tcPr>
            <w:tcW w:w="4087" w:type="pct"/>
          </w:tcPr>
          <w:p w:rsidR="007011ED" w:rsidRDefault="007011ED"/>
        </w:tc>
      </w:tr>
      <w:tr w:rsidR="007011ED" w:rsidTr="007011ED">
        <w:tc>
          <w:tcPr>
            <w:tcW w:w="913" w:type="pct"/>
          </w:tcPr>
          <w:p w:rsidR="007011ED" w:rsidRDefault="007011ED"/>
        </w:tc>
        <w:tc>
          <w:tcPr>
            <w:tcW w:w="4087" w:type="pct"/>
          </w:tcPr>
          <w:p w:rsidR="00EE13F4" w:rsidRDefault="00EE13F4" w:rsidP="008C5F45">
            <w:pPr>
              <w:pStyle w:val="ListParagraph"/>
              <w:numPr>
                <w:ilvl w:val="0"/>
                <w:numId w:val="13"/>
              </w:numPr>
            </w:pPr>
            <w:r>
              <w:t>To secure a position with a well-established organization and exercise my skills, abilities, and expertise as a</w:t>
            </w:r>
            <w:r>
              <w:t xml:space="preserve"> professional artist</w:t>
            </w:r>
            <w:r>
              <w:t>.</w:t>
            </w:r>
          </w:p>
          <w:p w:rsidR="007011ED" w:rsidRDefault="007011ED" w:rsidP="00EE13F4"/>
        </w:tc>
      </w:tr>
    </w:tbl>
    <w:p w:rsidR="007011ED" w:rsidRDefault="008C5F45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7011ED" w:rsidTr="008C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7011ED" w:rsidRDefault="007011ED">
            <w:bookmarkStart w:id="0" w:name="_GoBack"/>
          </w:p>
        </w:tc>
        <w:tc>
          <w:tcPr>
            <w:tcW w:w="4087" w:type="pct"/>
          </w:tcPr>
          <w:p w:rsidR="007011ED" w:rsidRDefault="007011ED"/>
        </w:tc>
      </w:tr>
      <w:tr w:rsidR="007011ED" w:rsidTr="00D010DD">
        <w:tc>
          <w:tcPr>
            <w:tcW w:w="91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11ED" w:rsidRDefault="007011ED"/>
        </w:tc>
        <w:tc>
          <w:tcPr>
            <w:tcW w:w="40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C5F45" w:rsidRDefault="008C5F45" w:rsidP="008C5F45">
            <w:pPr>
              <w:pStyle w:val="Subsection"/>
              <w:numPr>
                <w:ilvl w:val="0"/>
                <w:numId w:val="13"/>
              </w:numPr>
            </w:pPr>
            <w:r>
              <w:t xml:space="preserve">Valencia High School    </w:t>
            </w:r>
          </w:p>
          <w:p w:rsidR="007011ED" w:rsidRDefault="008C5F45" w:rsidP="008C5F45">
            <w:pPr>
              <w:pStyle w:val="Subsection"/>
            </w:pPr>
            <w:r>
              <w:t>2000 - 2005</w:t>
            </w:r>
          </w:p>
        </w:tc>
      </w:tr>
      <w:sdt>
        <w:sdtPr>
          <w:id w:val="1857463929"/>
          <w15:repeatingSection/>
        </w:sdtPr>
        <w:sdtEndPr>
          <w:rPr>
            <w:color w:val="000000" w:themeColor="text1"/>
            <w:sz w:val="20"/>
          </w:rPr>
        </w:sdtEndPr>
        <w:sdtContent>
          <w:sdt>
            <w:sdtPr>
              <w:id w:val="2011181661"/>
              <w:placeholder>
                <w:docPart w:val="42F87FD009A549798FEFFB148828E0AC"/>
              </w:placeholder>
              <w15:repeatingSectionItem/>
            </w:sdtPr>
            <w:sdtEndPr>
              <w:rPr>
                <w:color w:val="000000" w:themeColor="text1"/>
                <w:sz w:val="20"/>
              </w:rPr>
            </w:sdtEndPr>
            <w:sdtContent>
              <w:tr w:rsidR="007011ED" w:rsidRPr="001F0716" w:rsidTr="00D010DD">
                <w:tc>
                  <w:tcPr>
                    <w:tcW w:w="913" w:type="pct"/>
                    <w:tcBorders>
                      <w:top w:val="single" w:sz="12" w:space="0" w:color="auto"/>
                      <w:left w:val="single" w:sz="12" w:space="0" w:color="auto"/>
                      <w:right w:val="single" w:sz="12" w:space="0" w:color="auto"/>
                    </w:tcBorders>
                  </w:tcPr>
                  <w:p w:rsidR="007011ED" w:rsidRPr="001F0716" w:rsidRDefault="007011ED" w:rsidP="001F0716">
                    <w:pPr>
                      <w:pStyle w:val="ListParagraph"/>
                      <w:rPr>
                        <w:sz w:val="20"/>
                      </w:rPr>
                    </w:pPr>
                  </w:p>
                </w:tc>
                <w:tc>
                  <w:tcPr>
                    <w:tcW w:w="4087" w:type="pct"/>
                    <w:tcBorders>
                      <w:top w:val="single" w:sz="12" w:space="0" w:color="auto"/>
                      <w:left w:val="single" w:sz="12" w:space="0" w:color="auto"/>
                    </w:tcBorders>
                  </w:tcPr>
                  <w:p w:rsidR="007011ED" w:rsidRPr="001F0716" w:rsidRDefault="008C5F45" w:rsidP="001F0716">
                    <w:pPr>
                      <w:pStyle w:val="Subsection"/>
                      <w:numPr>
                        <w:ilvl w:val="0"/>
                        <w:numId w:val="13"/>
                      </w:numPr>
                      <w:rPr>
                        <w:sz w:val="20"/>
                      </w:rPr>
                    </w:pPr>
                    <w:r w:rsidRPr="001F0716">
                      <w:rPr>
                        <w:sz w:val="20"/>
                      </w:rPr>
                      <w:t>Cunapo ST Francis RC School</w:t>
                    </w:r>
                    <w:r w:rsidR="00D858EB">
                      <w:rPr>
                        <w:sz w:val="20"/>
                      </w:rPr>
                      <w:t xml:space="preserve"> 1995 - 2000</w:t>
                    </w:r>
                  </w:p>
                </w:tc>
              </w:tr>
            </w:sdtContent>
          </w:sdt>
        </w:sdtContent>
      </w:sdt>
    </w:tbl>
    <w:bookmarkEnd w:id="0"/>
    <w:p w:rsidR="007011ED" w:rsidRDefault="00EE13F4" w:rsidP="008C5F45">
      <w:pPr>
        <w:pStyle w:val="SectionHeading"/>
      </w:pPr>
      <w:r>
        <w:t xml:space="preserve">WORK </w:t>
      </w:r>
      <w:r w:rsidR="00A7149B">
        <w:t>Experience</w:t>
      </w:r>
    </w:p>
    <w:tbl>
      <w:tblPr>
        <w:tblStyle w:val="ResumeTable"/>
        <w:tblW w:w="8310" w:type="pct"/>
        <w:tblLook w:val="04A0" w:firstRow="1" w:lastRow="0" w:firstColumn="1" w:lastColumn="0" w:noHBand="0" w:noVBand="1"/>
        <w:tblDescription w:val="Experience"/>
      </w:tblPr>
      <w:tblGrid>
        <w:gridCol w:w="3067"/>
        <w:gridCol w:w="6007"/>
        <w:gridCol w:w="6004"/>
      </w:tblGrid>
      <w:tr w:rsidR="007011ED" w:rsidTr="00D010D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992" w:type="pct"/>
          <w:trHeight w:hRule="exact" w:val="58"/>
        </w:trPr>
        <w:tc>
          <w:tcPr>
            <w:tcW w:w="1017" w:type="pct"/>
            <w:tcBorders>
              <w:top w:val="single" w:sz="12" w:space="0" w:color="auto"/>
            </w:tcBorders>
          </w:tcPr>
          <w:p w:rsidR="007011ED" w:rsidRDefault="007011ED">
            <w:pPr>
              <w:spacing w:line="240" w:lineRule="auto"/>
            </w:pPr>
          </w:p>
        </w:tc>
        <w:tc>
          <w:tcPr>
            <w:tcW w:w="1992" w:type="pct"/>
            <w:tcBorders>
              <w:top w:val="single" w:sz="12" w:space="0" w:color="auto"/>
            </w:tcBorders>
          </w:tcPr>
          <w:p w:rsidR="007011ED" w:rsidRDefault="007011ED">
            <w:pPr>
              <w:spacing w:line="240" w:lineRule="auto"/>
            </w:pPr>
          </w:p>
        </w:tc>
      </w:tr>
      <w:sdt>
        <w:sdtPr>
          <w:rPr>
            <w:rFonts w:ascii="Arial Narrow" w:hAnsi="Arial Narrow"/>
            <w:color w:val="595959" w:themeColor="text1" w:themeTint="A6"/>
            <w:sz w:val="18"/>
          </w:rPr>
          <w:id w:val="-1144189173"/>
          <w15:repeatingSection/>
        </w:sdtPr>
        <w:sdtEndPr>
          <w:rPr>
            <w:color w:val="000000" w:themeColor="text1"/>
            <w:sz w:val="28"/>
            <w:szCs w:val="28"/>
          </w:rPr>
        </w:sdtEndPr>
        <w:sdtContent>
          <w:sdt>
            <w:sdtPr>
              <w:rPr>
                <w:rFonts w:ascii="Arial Narrow" w:hAnsi="Arial Narrow"/>
                <w:color w:val="595959" w:themeColor="text1" w:themeTint="A6"/>
                <w:sz w:val="18"/>
              </w:rPr>
              <w:id w:val="-693077924"/>
              <w:placeholder>
                <w:docPart w:val="747759361F744DE3B4786491CF53A2E1"/>
              </w:placeholder>
              <w15:repeatingSectionItem/>
            </w:sdtPr>
            <w:sdtEndPr>
              <w:rPr>
                <w:color w:val="000000" w:themeColor="text1"/>
                <w:sz w:val="28"/>
                <w:szCs w:val="28"/>
              </w:rPr>
            </w:sdtEndPr>
            <w:sdtContent>
              <w:tr w:rsidR="00D010DD" w:rsidRPr="00D858EB" w:rsidTr="00D010DD">
                <w:tc>
                  <w:tcPr>
                    <w:tcW w:w="1017" w:type="pct"/>
                    <w:tcBorders>
                      <w:top w:val="single" w:sz="12" w:space="0" w:color="auto"/>
                      <w:bottom w:val="single" w:sz="12" w:space="0" w:color="auto"/>
                      <w:right w:val="single" w:sz="12" w:space="0" w:color="auto"/>
                    </w:tcBorders>
                  </w:tcPr>
                  <w:p w:rsidR="00D858EB" w:rsidRPr="00D858EB" w:rsidRDefault="00D858EB" w:rsidP="00D858EB">
                    <w:pPr>
                      <w:pStyle w:val="Date"/>
                      <w:numPr>
                        <w:ilvl w:val="0"/>
                        <w:numId w:val="12"/>
                      </w:numPr>
                      <w:rPr>
                        <w:rFonts w:ascii="Arial Narrow" w:hAnsi="Arial Narrow"/>
                        <w:sz w:val="20"/>
                      </w:rPr>
                    </w:pPr>
                    <w:r w:rsidRPr="00D858EB">
                      <w:rPr>
                        <w:rFonts w:ascii="Arial Narrow" w:hAnsi="Arial Narrow"/>
                        <w:sz w:val="20"/>
                      </w:rPr>
                      <w:t>AMALGAMATED SECURITY SERVICES Ltd</w:t>
                    </w:r>
                  </w:p>
                  <w:p w:rsidR="00D858EB" w:rsidRPr="00D858EB" w:rsidRDefault="00D858EB" w:rsidP="00D858EB">
                    <w:pPr>
                      <w:pStyle w:val="Date"/>
                      <w:ind w:left="360"/>
                      <w:rPr>
                        <w:rFonts w:ascii="Arial Narrow" w:hAnsi="Arial Narrow"/>
                        <w:sz w:val="20"/>
                      </w:rPr>
                    </w:pPr>
                    <w:r w:rsidRPr="00D858EB">
                      <w:rPr>
                        <w:rFonts w:ascii="Arial Narrow" w:hAnsi="Arial Narrow"/>
                        <w:sz w:val="20"/>
                      </w:rPr>
                      <w:t>Security Officer</w:t>
                    </w:r>
                  </w:p>
                  <w:p w:rsidR="00D858EB" w:rsidRPr="00D858EB" w:rsidRDefault="00D858EB" w:rsidP="00D858EB">
                    <w:pPr>
                      <w:pStyle w:val="Date"/>
                      <w:ind w:left="360"/>
                      <w:rPr>
                        <w:rFonts w:ascii="Arial Narrow" w:hAnsi="Arial Narrow"/>
                        <w:sz w:val="18"/>
                      </w:rPr>
                    </w:pPr>
                    <w:r w:rsidRPr="00D858EB">
                      <w:rPr>
                        <w:rFonts w:ascii="Arial Narrow" w:hAnsi="Arial Narrow"/>
                        <w:sz w:val="20"/>
                      </w:rPr>
                      <w:t>10/2010 - 04/2015</w:t>
                    </w:r>
                  </w:p>
                </w:tc>
                <w:tc>
                  <w:tcPr>
                    <w:tcW w:w="1992" w:type="pct"/>
                    <w:tc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</w:tcBorders>
                  </w:tcPr>
                  <w:p w:rsidR="00D858EB" w:rsidRPr="00D858EB" w:rsidRDefault="00D858EB" w:rsidP="00D858EB">
                    <w:pPr>
                      <w:pStyle w:val="Date"/>
                      <w:numPr>
                        <w:ilvl w:val="0"/>
                        <w:numId w:val="9"/>
                      </w:numPr>
                      <w:rPr>
                        <w:rFonts w:ascii="Arial Narrow" w:hAnsi="Arial Narrow"/>
                        <w:color w:val="595959" w:themeColor="text1" w:themeTint="A6"/>
                        <w:sz w:val="24"/>
                        <w:szCs w:val="24"/>
                      </w:rPr>
                    </w:pPr>
                    <w:r w:rsidRPr="00D858EB">
                      <w:rPr>
                        <w:rFonts w:ascii="Arial Narrow" w:hAnsi="Arial Narrow"/>
                        <w:color w:val="595959" w:themeColor="text1" w:themeTint="A6"/>
                        <w:sz w:val="24"/>
                        <w:szCs w:val="24"/>
                      </w:rPr>
                      <w:t>Construction</w:t>
                    </w:r>
                  </w:p>
                  <w:p w:rsidR="00D858EB" w:rsidRPr="00D858EB" w:rsidRDefault="00D858EB" w:rsidP="00D858EB">
                    <w:pPr>
                      <w:pStyle w:val="Date"/>
                      <w:rPr>
                        <w:rFonts w:ascii="Arial Narrow" w:hAnsi="Arial Narrow"/>
                        <w:color w:val="595959" w:themeColor="text1" w:themeTint="A6"/>
                        <w:sz w:val="24"/>
                        <w:szCs w:val="24"/>
                      </w:rPr>
                    </w:pPr>
                    <w:r w:rsidRPr="00D858EB">
                      <w:rPr>
                        <w:rFonts w:ascii="Arial Narrow" w:hAnsi="Arial Narrow"/>
                        <w:color w:val="595959" w:themeColor="text1" w:themeTint="A6"/>
                        <w:sz w:val="24"/>
                        <w:szCs w:val="24"/>
                      </w:rPr>
                      <w:t>Skilled Laborer</w:t>
                    </w:r>
                  </w:p>
                  <w:p w:rsidR="00D858EB" w:rsidRPr="00D858EB" w:rsidRDefault="00D858EB" w:rsidP="00D858EB">
                    <w:pPr>
                      <w:pStyle w:val="Date"/>
                      <w:rPr>
                        <w:rFonts w:ascii="Arial Narrow" w:hAnsi="Arial Narrow"/>
                        <w:sz w:val="18"/>
                      </w:rPr>
                    </w:pPr>
                    <w:r w:rsidRPr="00D858EB">
                      <w:rPr>
                        <w:rFonts w:ascii="Arial Narrow" w:hAnsi="Arial Narrow"/>
                        <w:color w:val="595959" w:themeColor="text1" w:themeTint="A6"/>
                        <w:sz w:val="24"/>
                        <w:szCs w:val="24"/>
                      </w:rPr>
                      <w:t>01/2007 - 09/2010</w:t>
                    </w:r>
                  </w:p>
                </w:tc>
                <w:tc>
                  <w:tcPr>
                    <w:tcW w:w="1992" w:type="pct"/>
                  </w:tcPr>
                  <w:p w:rsidR="00D858EB" w:rsidRPr="00D858EB" w:rsidRDefault="00D858EB" w:rsidP="00D858EB">
                    <w:pPr>
                      <w:pStyle w:val="Subsection"/>
                      <w:rPr>
                        <w:rFonts w:ascii="Arial Narrow" w:hAnsi="Arial Narrow"/>
                        <w:sz w:val="28"/>
                        <w:szCs w:val="28"/>
                      </w:rPr>
                    </w:pPr>
                  </w:p>
                </w:tc>
              </w:tr>
            </w:sdtContent>
          </w:sdt>
        </w:sdtContent>
      </w:sdt>
    </w:tbl>
    <w:tbl>
      <w:tblPr>
        <w:tblStyle w:val="ResumeTable"/>
        <w:tblpPr w:leftFromText="180" w:rightFromText="180" w:vertAnchor="text" w:horzAnchor="margin" w:tblpY="349"/>
        <w:tblW w:w="5273" w:type="pct"/>
        <w:tblLook w:val="04A0" w:firstRow="1" w:lastRow="0" w:firstColumn="1" w:lastColumn="0" w:noHBand="0" w:noVBand="1"/>
        <w:tblDescription w:val="Experience"/>
      </w:tblPr>
      <w:tblGrid>
        <w:gridCol w:w="2005"/>
        <w:gridCol w:w="7562"/>
      </w:tblGrid>
      <w:tr w:rsidR="001F0716" w:rsidTr="00D01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8"/>
        </w:trPr>
        <w:tc>
          <w:tcPr>
            <w:tcW w:w="1011" w:type="pct"/>
            <w:tcBorders>
              <w:top w:val="single" w:sz="12" w:space="0" w:color="auto"/>
            </w:tcBorders>
          </w:tcPr>
          <w:p w:rsidR="001F0716" w:rsidRDefault="001F0716" w:rsidP="001F0716">
            <w:pPr>
              <w:spacing w:line="240" w:lineRule="auto"/>
            </w:pPr>
          </w:p>
        </w:tc>
        <w:tc>
          <w:tcPr>
            <w:tcW w:w="3989" w:type="pct"/>
            <w:tcBorders>
              <w:top w:val="single" w:sz="12" w:space="0" w:color="auto"/>
            </w:tcBorders>
          </w:tcPr>
          <w:p w:rsidR="001F0716" w:rsidRDefault="001F0716" w:rsidP="001F0716">
            <w:pPr>
              <w:spacing w:line="240" w:lineRule="auto"/>
            </w:pPr>
          </w:p>
        </w:tc>
      </w:tr>
      <w:tr w:rsidR="001F0716" w:rsidTr="00D010DD">
        <w:trPr>
          <w:trHeight w:hRule="exact" w:val="78"/>
        </w:trPr>
        <w:tc>
          <w:tcPr>
            <w:tcW w:w="1011" w:type="pct"/>
            <w:tcBorders>
              <w:top w:val="single" w:sz="12" w:space="0" w:color="auto"/>
              <w:bottom w:val="single" w:sz="12" w:space="0" w:color="auto"/>
            </w:tcBorders>
          </w:tcPr>
          <w:p w:rsidR="001F0716" w:rsidRDefault="001F0716" w:rsidP="001F0716"/>
        </w:tc>
        <w:tc>
          <w:tcPr>
            <w:tcW w:w="3989" w:type="pct"/>
            <w:tcBorders>
              <w:top w:val="single" w:sz="12" w:space="0" w:color="auto"/>
              <w:bottom w:val="single" w:sz="12" w:space="0" w:color="auto"/>
            </w:tcBorders>
          </w:tcPr>
          <w:p w:rsidR="001F0716" w:rsidRDefault="001F0716" w:rsidP="001F0716"/>
        </w:tc>
      </w:tr>
      <w:tr w:rsidR="00D858EB" w:rsidTr="00D010DD">
        <w:trPr>
          <w:trHeight w:hRule="exact" w:val="714"/>
        </w:trPr>
        <w:tc>
          <w:tcPr>
            <w:tcW w:w="1011" w:type="pct"/>
            <w:tcBorders>
              <w:top w:val="single" w:sz="12" w:space="0" w:color="auto"/>
            </w:tcBorders>
          </w:tcPr>
          <w:p w:rsidR="00D858EB" w:rsidRPr="00D858EB" w:rsidRDefault="00D858EB" w:rsidP="001F0716">
            <w:pPr>
              <w:rPr>
                <w:sz w:val="28"/>
                <w:szCs w:val="28"/>
              </w:rPr>
            </w:pPr>
            <w:r w:rsidRPr="00D858EB">
              <w:rPr>
                <w:sz w:val="28"/>
                <w:szCs w:val="28"/>
              </w:rPr>
              <w:t>CERTIFICATE</w:t>
            </w:r>
          </w:p>
        </w:tc>
        <w:tc>
          <w:tcPr>
            <w:tcW w:w="3989" w:type="pct"/>
            <w:tcBorders>
              <w:top w:val="single" w:sz="12" w:space="0" w:color="auto"/>
            </w:tcBorders>
          </w:tcPr>
          <w:p w:rsidR="00D858EB" w:rsidRDefault="00D858EB" w:rsidP="001F0716"/>
        </w:tc>
      </w:tr>
      <w:tr w:rsidR="00D858EB" w:rsidTr="00D858EB">
        <w:trPr>
          <w:trHeight w:hRule="exact" w:val="78"/>
        </w:trPr>
        <w:tc>
          <w:tcPr>
            <w:tcW w:w="1011" w:type="pct"/>
          </w:tcPr>
          <w:p w:rsidR="00D858EB" w:rsidRDefault="00D858EB" w:rsidP="001F0716"/>
        </w:tc>
        <w:tc>
          <w:tcPr>
            <w:tcW w:w="3989" w:type="pct"/>
          </w:tcPr>
          <w:p w:rsidR="00D858EB" w:rsidRDefault="00D858EB" w:rsidP="001F0716"/>
        </w:tc>
      </w:tr>
      <w:tr w:rsidR="00D858EB" w:rsidTr="00D858EB">
        <w:trPr>
          <w:trHeight w:hRule="exact" w:val="78"/>
        </w:trPr>
        <w:tc>
          <w:tcPr>
            <w:tcW w:w="1011" w:type="pct"/>
          </w:tcPr>
          <w:p w:rsidR="00D858EB" w:rsidRDefault="00D858EB" w:rsidP="001F0716"/>
        </w:tc>
        <w:tc>
          <w:tcPr>
            <w:tcW w:w="3989" w:type="pct"/>
          </w:tcPr>
          <w:p w:rsidR="00D858EB" w:rsidRDefault="00D858EB" w:rsidP="001F0716"/>
        </w:tc>
      </w:tr>
      <w:tr w:rsidR="00D858EB" w:rsidTr="00D858EB">
        <w:trPr>
          <w:trHeight w:hRule="exact" w:val="78"/>
        </w:trPr>
        <w:tc>
          <w:tcPr>
            <w:tcW w:w="1011" w:type="pct"/>
          </w:tcPr>
          <w:p w:rsidR="00D858EB" w:rsidRDefault="00D858EB" w:rsidP="001F0716"/>
        </w:tc>
        <w:tc>
          <w:tcPr>
            <w:tcW w:w="3989" w:type="pct"/>
          </w:tcPr>
          <w:p w:rsidR="00D858EB" w:rsidRDefault="00D858EB" w:rsidP="001F0716"/>
        </w:tc>
      </w:tr>
      <w:tr w:rsidR="00D858EB" w:rsidTr="00D858EB">
        <w:trPr>
          <w:trHeight w:hRule="exact" w:val="78"/>
        </w:trPr>
        <w:tc>
          <w:tcPr>
            <w:tcW w:w="1011" w:type="pct"/>
          </w:tcPr>
          <w:p w:rsidR="00D858EB" w:rsidRDefault="00D858EB" w:rsidP="001F0716"/>
        </w:tc>
        <w:tc>
          <w:tcPr>
            <w:tcW w:w="3989" w:type="pct"/>
          </w:tcPr>
          <w:p w:rsidR="00D858EB" w:rsidRDefault="00D858EB" w:rsidP="001F0716"/>
        </w:tc>
      </w:tr>
      <w:tr w:rsidR="00D858EB" w:rsidTr="00D858EB">
        <w:trPr>
          <w:trHeight w:hRule="exact" w:val="78"/>
        </w:trPr>
        <w:tc>
          <w:tcPr>
            <w:tcW w:w="1011" w:type="pct"/>
          </w:tcPr>
          <w:p w:rsidR="00D858EB" w:rsidRDefault="00D858EB" w:rsidP="001F0716"/>
        </w:tc>
        <w:tc>
          <w:tcPr>
            <w:tcW w:w="3989" w:type="pct"/>
          </w:tcPr>
          <w:p w:rsidR="00D858EB" w:rsidRDefault="00D858EB" w:rsidP="001F0716"/>
        </w:tc>
      </w:tr>
      <w:tr w:rsidR="00D858EB" w:rsidTr="00D010DD">
        <w:trPr>
          <w:trHeight w:hRule="exact" w:val="314"/>
        </w:trPr>
        <w:tc>
          <w:tcPr>
            <w:tcW w:w="1011" w:type="pct"/>
          </w:tcPr>
          <w:p w:rsidR="00D858EB" w:rsidRDefault="00D858EB" w:rsidP="001F0716"/>
        </w:tc>
        <w:tc>
          <w:tcPr>
            <w:tcW w:w="3989" w:type="pct"/>
          </w:tcPr>
          <w:p w:rsidR="00D858EB" w:rsidRDefault="00D858EB" w:rsidP="001F0716"/>
        </w:tc>
      </w:tr>
      <w:tr w:rsidR="00D858EB" w:rsidTr="00D010DD">
        <w:trPr>
          <w:trHeight w:hRule="exact" w:val="78"/>
        </w:trPr>
        <w:tc>
          <w:tcPr>
            <w:tcW w:w="1011" w:type="pct"/>
            <w:tcBorders>
              <w:bottom w:val="single" w:sz="12" w:space="0" w:color="auto"/>
            </w:tcBorders>
          </w:tcPr>
          <w:p w:rsidR="00D858EB" w:rsidRDefault="00D858EB" w:rsidP="001F0716"/>
        </w:tc>
        <w:tc>
          <w:tcPr>
            <w:tcW w:w="3989" w:type="pct"/>
            <w:tcBorders>
              <w:bottom w:val="single" w:sz="12" w:space="0" w:color="auto"/>
            </w:tcBorders>
          </w:tcPr>
          <w:p w:rsidR="00D858EB" w:rsidRDefault="00D858EB" w:rsidP="001F0716"/>
        </w:tc>
      </w:tr>
      <w:tr w:rsidR="001F0716" w:rsidTr="00D010DD">
        <w:trPr>
          <w:trHeight w:val="788"/>
        </w:trPr>
        <w:tc>
          <w:tcPr>
            <w:tcW w:w="1011" w:type="pct"/>
            <w:tcBorders>
              <w:top w:val="single" w:sz="12" w:space="0" w:color="auto"/>
              <w:bottom w:val="single" w:sz="12" w:space="0" w:color="auto"/>
            </w:tcBorders>
          </w:tcPr>
          <w:p w:rsidR="001F0716" w:rsidRDefault="001F0716" w:rsidP="001F0716">
            <w:pPr>
              <w:pStyle w:val="Date"/>
              <w:numPr>
                <w:ilvl w:val="0"/>
                <w:numId w:val="9"/>
              </w:numPr>
            </w:pPr>
            <w:r>
              <w:t>CXC CERTIFICATE</w:t>
            </w:r>
          </w:p>
        </w:tc>
        <w:tc>
          <w:tcPr>
            <w:tcW w:w="3989" w:type="pct"/>
            <w:tcBorders>
              <w:top w:val="single" w:sz="12" w:space="0" w:color="auto"/>
              <w:bottom w:val="single" w:sz="12" w:space="0" w:color="auto"/>
            </w:tcBorders>
          </w:tcPr>
          <w:p w:rsidR="001F0716" w:rsidRDefault="001F0716" w:rsidP="001F0716">
            <w:pPr>
              <w:pStyle w:val="Subsection"/>
              <w:numPr>
                <w:ilvl w:val="0"/>
                <w:numId w:val="9"/>
              </w:numPr>
            </w:pPr>
            <w:r>
              <w:t>MATHEMATICS GRADE 4</w:t>
            </w:r>
          </w:p>
        </w:tc>
      </w:tr>
      <w:tr w:rsidR="001F0716" w:rsidTr="00D010DD">
        <w:trPr>
          <w:trHeight w:val="1111"/>
        </w:trPr>
        <w:tc>
          <w:tcPr>
            <w:tcW w:w="1011" w:type="pct"/>
            <w:tcBorders>
              <w:top w:val="single" w:sz="12" w:space="0" w:color="auto"/>
              <w:right w:val="single" w:sz="12" w:space="0" w:color="auto"/>
            </w:tcBorders>
          </w:tcPr>
          <w:p w:rsidR="001F0716" w:rsidRDefault="001F0716" w:rsidP="001F0716">
            <w:pPr>
              <w:pStyle w:val="Date"/>
              <w:numPr>
                <w:ilvl w:val="0"/>
                <w:numId w:val="9"/>
              </w:numPr>
            </w:pPr>
            <w:r>
              <w:t xml:space="preserve">SOCIAL STUDIES GRADE 3 </w:t>
            </w:r>
          </w:p>
        </w:tc>
        <w:tc>
          <w:tcPr>
            <w:tcW w:w="3989" w:type="pct"/>
            <w:tcBorders>
              <w:top w:val="single" w:sz="12" w:space="0" w:color="auto"/>
              <w:left w:val="single" w:sz="12" w:space="0" w:color="auto"/>
            </w:tcBorders>
          </w:tcPr>
          <w:p w:rsidR="001F0716" w:rsidRDefault="001F0716" w:rsidP="001F0716">
            <w:pPr>
              <w:pStyle w:val="Subsection"/>
              <w:numPr>
                <w:ilvl w:val="0"/>
                <w:numId w:val="9"/>
              </w:numPr>
            </w:pPr>
            <w:r>
              <w:t>ENGLISH GRADE 4</w:t>
            </w:r>
          </w:p>
        </w:tc>
      </w:tr>
      <w:tr w:rsidR="001F0716" w:rsidTr="00D010DD">
        <w:trPr>
          <w:trHeight w:val="464"/>
        </w:trPr>
        <w:tc>
          <w:tcPr>
            <w:tcW w:w="1011" w:type="pct"/>
            <w:tcBorders>
              <w:right w:val="single" w:sz="12" w:space="0" w:color="auto"/>
            </w:tcBorders>
          </w:tcPr>
          <w:p w:rsidR="001F0716" w:rsidRDefault="001F0716" w:rsidP="001F0716">
            <w:pPr>
              <w:pStyle w:val="Date"/>
            </w:pPr>
          </w:p>
        </w:tc>
        <w:tc>
          <w:tcPr>
            <w:tcW w:w="3989" w:type="pct"/>
            <w:tcBorders>
              <w:left w:val="single" w:sz="12" w:space="0" w:color="auto"/>
            </w:tcBorders>
          </w:tcPr>
          <w:p w:rsidR="001F0716" w:rsidRDefault="001F0716" w:rsidP="001F0716">
            <w:pPr>
              <w:pStyle w:val="Subsection"/>
            </w:pPr>
          </w:p>
        </w:tc>
      </w:tr>
      <w:tr w:rsidR="001F0716" w:rsidTr="00D858EB">
        <w:trPr>
          <w:trHeight w:val="464"/>
        </w:trPr>
        <w:tc>
          <w:tcPr>
            <w:tcW w:w="1011" w:type="pct"/>
          </w:tcPr>
          <w:p w:rsidR="001F0716" w:rsidRDefault="001F0716" w:rsidP="001F0716">
            <w:pPr>
              <w:pStyle w:val="Date"/>
            </w:pPr>
          </w:p>
        </w:tc>
        <w:tc>
          <w:tcPr>
            <w:tcW w:w="3989" w:type="pct"/>
          </w:tcPr>
          <w:p w:rsidR="001F0716" w:rsidRDefault="001F0716" w:rsidP="001F0716">
            <w:pPr>
              <w:pStyle w:val="Subsection"/>
            </w:pPr>
          </w:p>
        </w:tc>
      </w:tr>
      <w:tr w:rsidR="001F0716" w:rsidTr="00D858EB">
        <w:trPr>
          <w:trHeight w:val="464"/>
        </w:trPr>
        <w:tc>
          <w:tcPr>
            <w:tcW w:w="1011" w:type="pct"/>
          </w:tcPr>
          <w:p w:rsidR="001F0716" w:rsidRDefault="001F0716" w:rsidP="001F0716">
            <w:pPr>
              <w:pStyle w:val="Date"/>
            </w:pPr>
          </w:p>
        </w:tc>
        <w:tc>
          <w:tcPr>
            <w:tcW w:w="3989" w:type="pct"/>
          </w:tcPr>
          <w:p w:rsidR="001F0716" w:rsidRDefault="001F0716" w:rsidP="001F0716">
            <w:pPr>
              <w:pStyle w:val="Subsection"/>
            </w:pPr>
          </w:p>
        </w:tc>
      </w:tr>
      <w:tr w:rsidR="001F0716" w:rsidTr="00D858EB">
        <w:trPr>
          <w:trHeight w:val="464"/>
        </w:trPr>
        <w:tc>
          <w:tcPr>
            <w:tcW w:w="1011" w:type="pct"/>
          </w:tcPr>
          <w:p w:rsidR="001F0716" w:rsidRDefault="001F0716" w:rsidP="001F0716">
            <w:pPr>
              <w:pStyle w:val="Date"/>
            </w:pPr>
          </w:p>
        </w:tc>
        <w:tc>
          <w:tcPr>
            <w:tcW w:w="3989" w:type="pct"/>
          </w:tcPr>
          <w:p w:rsidR="001F0716" w:rsidRDefault="001F0716" w:rsidP="001F0716">
            <w:pPr>
              <w:pStyle w:val="Subsection"/>
            </w:pPr>
          </w:p>
        </w:tc>
      </w:tr>
    </w:tbl>
    <w:p w:rsidR="007011ED" w:rsidRPr="00EE13F4" w:rsidRDefault="007011ED" w:rsidP="00EE13F4">
      <w:pPr>
        <w:pStyle w:val="SectionHeading"/>
        <w:rPr>
          <w:sz w:val="24"/>
          <w:szCs w:val="24"/>
        </w:rPr>
      </w:pPr>
    </w:p>
    <w:p w:rsidR="007011ED" w:rsidRDefault="007011ED"/>
    <w:sectPr w:rsidR="007011ED" w:rsidSect="00D010DD">
      <w:footerReference w:type="default" r:id="rId8"/>
      <w:pgSz w:w="12240" w:h="15840"/>
      <w:pgMar w:top="1080" w:right="1584" w:bottom="1080" w:left="1584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49B" w:rsidRDefault="00A7149B">
      <w:pPr>
        <w:spacing w:after="0"/>
      </w:pPr>
      <w:r>
        <w:separator/>
      </w:r>
    </w:p>
    <w:p w:rsidR="00A7149B" w:rsidRDefault="00A7149B"/>
  </w:endnote>
  <w:endnote w:type="continuationSeparator" w:id="0">
    <w:p w:rsidR="00A7149B" w:rsidRDefault="00A7149B">
      <w:pPr>
        <w:spacing w:after="0"/>
      </w:pPr>
      <w:r>
        <w:continuationSeparator/>
      </w:r>
    </w:p>
    <w:p w:rsidR="00A7149B" w:rsidRDefault="00A714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1ED" w:rsidRDefault="00A7149B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D010D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49B" w:rsidRDefault="00A7149B">
      <w:pPr>
        <w:spacing w:after="0"/>
      </w:pPr>
      <w:r>
        <w:separator/>
      </w:r>
    </w:p>
    <w:p w:rsidR="00A7149B" w:rsidRDefault="00A7149B"/>
  </w:footnote>
  <w:footnote w:type="continuationSeparator" w:id="0">
    <w:p w:rsidR="00A7149B" w:rsidRDefault="00A7149B">
      <w:pPr>
        <w:spacing w:after="0"/>
      </w:pPr>
      <w:r>
        <w:continuationSeparator/>
      </w:r>
    </w:p>
    <w:p w:rsidR="00A7149B" w:rsidRDefault="00A7149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23C7028"/>
    <w:multiLevelType w:val="hybridMultilevel"/>
    <w:tmpl w:val="00FAF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1425E1"/>
    <w:multiLevelType w:val="hybridMultilevel"/>
    <w:tmpl w:val="DEFCF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BB3991"/>
    <w:multiLevelType w:val="hybridMultilevel"/>
    <w:tmpl w:val="5E4CE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655556"/>
    <w:multiLevelType w:val="hybridMultilevel"/>
    <w:tmpl w:val="C0F62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C5423"/>
    <w:multiLevelType w:val="hybridMultilevel"/>
    <w:tmpl w:val="048C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F2C7E"/>
    <w:multiLevelType w:val="hybridMultilevel"/>
    <w:tmpl w:val="4B2EA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2DA63D3"/>
    <w:multiLevelType w:val="hybridMultilevel"/>
    <w:tmpl w:val="D38A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33F39"/>
    <w:multiLevelType w:val="hybridMultilevel"/>
    <w:tmpl w:val="429C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1"/>
  </w:num>
  <w:num w:numId="11">
    <w:abstractNumId w:val="3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F4"/>
    <w:rsid w:val="001F0716"/>
    <w:rsid w:val="007011ED"/>
    <w:rsid w:val="008C5F45"/>
    <w:rsid w:val="00A7149B"/>
    <w:rsid w:val="00D010DD"/>
    <w:rsid w:val="00D858EB"/>
    <w:rsid w:val="00EE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10CCE-E3A2-4388-AE90-8473BF64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ListParagraph">
    <w:name w:val="List Paragraph"/>
    <w:basedOn w:val="Normal"/>
    <w:uiPriority w:val="34"/>
    <w:unhideWhenUsed/>
    <w:qFormat/>
    <w:rsid w:val="008C5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dil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DCB2757E4143DC9B142F4BF30E8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5030F-D61A-4C72-A946-C08B0C7B2589}"/>
      </w:docPartPr>
      <w:docPartBody>
        <w:p w:rsidR="00000000" w:rsidRDefault="00AC7012">
          <w:pPr>
            <w:pStyle w:val="E8DCB2757E4143DC9B142F4BF30E8DD0"/>
          </w:pPr>
          <w:r>
            <w:t>[Your Name]</w:t>
          </w:r>
        </w:p>
      </w:docPartBody>
    </w:docPart>
    <w:docPart>
      <w:docPartPr>
        <w:name w:val="42F87FD009A549798FEFFB148828E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F52DA-B6A6-49CC-9725-74CC29DE0F6D}"/>
      </w:docPartPr>
      <w:docPartBody>
        <w:p w:rsidR="00000000" w:rsidRDefault="00AC7012">
          <w:pPr>
            <w:pStyle w:val="42F87FD009A549798FEFFB148828E0A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759361F744DE3B4786491CF53A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95135-1C8D-4D25-8155-B2B322AC5499}"/>
      </w:docPartPr>
      <w:docPartBody>
        <w:p w:rsidR="00000000" w:rsidRDefault="00FA172E" w:rsidP="00FA172E">
          <w:pPr>
            <w:pStyle w:val="747759361F744DE3B4786491CF53A2E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2E"/>
    <w:rsid w:val="00AC7012"/>
    <w:rsid w:val="00FA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DCB2757E4143DC9B142F4BF30E8DD0">
    <w:name w:val="E8DCB2757E4143DC9B142F4BF30E8DD0"/>
  </w:style>
  <w:style w:type="paragraph" w:customStyle="1" w:styleId="8D58942943F84372A37458F47FB54602">
    <w:name w:val="8D58942943F84372A37458F47FB54602"/>
  </w:style>
  <w:style w:type="paragraph" w:customStyle="1" w:styleId="B1C0CCDEEC8B40CABE478D986E9E13CC">
    <w:name w:val="B1C0CCDEEC8B40CABE478D986E9E13CC"/>
  </w:style>
  <w:style w:type="paragraph" w:customStyle="1" w:styleId="74E3FAB203584095B076FFF4F6F4FAEA">
    <w:name w:val="74E3FAB203584095B076FFF4F6F4FAEA"/>
  </w:style>
  <w:style w:type="paragraph" w:customStyle="1" w:styleId="D46C415FCD244215BF59843D9FB5F908">
    <w:name w:val="D46C415FCD244215BF59843D9FB5F908"/>
  </w:style>
  <w:style w:type="paragraph" w:customStyle="1" w:styleId="4AF1811470184616AC403DC309046403">
    <w:name w:val="4AF1811470184616AC403DC309046403"/>
  </w:style>
  <w:style w:type="character" w:styleId="PlaceholderText">
    <w:name w:val="Placeholder Text"/>
    <w:basedOn w:val="DefaultParagraphFont"/>
    <w:uiPriority w:val="99"/>
    <w:semiHidden/>
    <w:rsid w:val="00FA172E"/>
    <w:rPr>
      <w:color w:val="808080"/>
    </w:rPr>
  </w:style>
  <w:style w:type="paragraph" w:customStyle="1" w:styleId="42F87FD009A549798FEFFB148828E0AC">
    <w:name w:val="42F87FD009A549798FEFFB148828E0AC"/>
  </w:style>
  <w:style w:type="paragraph" w:customStyle="1" w:styleId="E59ABA75AFF24F36B021D1B6C840482F">
    <w:name w:val="E59ABA75AFF24F36B021D1B6C840482F"/>
  </w:style>
  <w:style w:type="paragraph" w:customStyle="1" w:styleId="D4694EBF4E034759AD70B179759E2DFB">
    <w:name w:val="D4694EBF4E034759AD70B179759E2DFB"/>
  </w:style>
  <w:style w:type="paragraph" w:customStyle="1" w:styleId="9C224D97F05C41029FFE024BB88F1AF5">
    <w:name w:val="9C224D97F05C41029FFE024BB88F1AF5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E6C46B49B39641C196585188E15E6046">
    <w:name w:val="E6C46B49B39641C196585188E15E6046"/>
  </w:style>
  <w:style w:type="paragraph" w:customStyle="1" w:styleId="0804A93583C34A57B62470C5E55FC521">
    <w:name w:val="0804A93583C34A57B62470C5E55FC521"/>
  </w:style>
  <w:style w:type="paragraph" w:customStyle="1" w:styleId="9189CB0917E848EB9BA0F613C2F509D0">
    <w:name w:val="9189CB0917E848EB9BA0F613C2F509D0"/>
  </w:style>
  <w:style w:type="paragraph" w:customStyle="1" w:styleId="8B2C25979ACC4587BB93A44C09AB6B87">
    <w:name w:val="8B2C25979ACC4587BB93A44C09AB6B87"/>
  </w:style>
  <w:style w:type="paragraph" w:customStyle="1" w:styleId="1A33167490F44F07BE0D5C8142FD3252">
    <w:name w:val="1A33167490F44F07BE0D5C8142FD3252"/>
    <w:rsid w:val="00FA172E"/>
  </w:style>
  <w:style w:type="paragraph" w:customStyle="1" w:styleId="747759361F744DE3B4786491CF53A2E1">
    <w:name w:val="747759361F744DE3B4786491CF53A2E1"/>
    <w:rsid w:val="00FA172E"/>
  </w:style>
  <w:style w:type="paragraph" w:customStyle="1" w:styleId="436581066A5D42A3836683FA35831D08">
    <w:name w:val="436581066A5D42A3836683FA35831D08"/>
    <w:rsid w:val="00FA172E"/>
  </w:style>
  <w:style w:type="paragraph" w:customStyle="1" w:styleId="0E648FD2A762423E86637612AF89115F">
    <w:name w:val="0E648FD2A762423E86637612AF89115F"/>
    <w:rsid w:val="00FA172E"/>
  </w:style>
  <w:style w:type="paragraph" w:customStyle="1" w:styleId="D2A9E4A1DD1C46B6961E9F9F9129B45D">
    <w:name w:val="D2A9E4A1DD1C46B6961E9F9F9129B45D"/>
    <w:rsid w:val="00FA17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51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kendil T ANTONIE</dc:creator>
  <cp:keywords/>
  <cp:lastModifiedBy>kendil</cp:lastModifiedBy>
  <cp:revision>1</cp:revision>
  <dcterms:created xsi:type="dcterms:W3CDTF">2015-04-27T02:15:00Z</dcterms:created>
  <dcterms:modified xsi:type="dcterms:W3CDTF">2015-04-27T03:06:00Z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