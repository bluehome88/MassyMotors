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343B6" w14:textId="77777777" w:rsidR="00394A6D" w:rsidRDefault="001E6984">
      <w:pPr>
        <w:pStyle w:val="Title"/>
      </w:pPr>
      <w:sdt>
        <w:sdtPr>
          <w:rPr>
            <w:rFonts w:ascii="Arial Rounded MT Bold" w:hAnsi="Arial Rounded MT Bold"/>
          </w:rPr>
          <w:alias w:val="Your Name"/>
          <w:tag w:val=""/>
          <w:id w:val="1246310863"/>
          <w:placeholder>
            <w:docPart w:val="F08B5054D0204C67B649C7C1311F9F1D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F0876" w:rsidRPr="001E4F4F">
            <w:rPr>
              <w:rFonts w:ascii="Arial Rounded MT Bold" w:hAnsi="Arial Rounded MT Bold"/>
            </w:rPr>
            <w:t>Gail Gaya</w:t>
          </w:r>
        </w:sdtContent>
      </w:sdt>
    </w:p>
    <w:p w14:paraId="043997EA" w14:textId="511E0F8A" w:rsidR="00394A6D" w:rsidRPr="00876578" w:rsidRDefault="002F0876">
      <w:pPr>
        <w:rPr>
          <w:rFonts w:ascii="Arial" w:hAnsi="Arial" w:cs="Arial"/>
          <w:sz w:val="22"/>
          <w:lang w:val="en-TT"/>
        </w:rPr>
      </w:pPr>
      <w:r w:rsidRPr="001E4F4F">
        <w:rPr>
          <w:rFonts w:ascii="Arial" w:hAnsi="Arial" w:cs="Arial"/>
          <w:sz w:val="22"/>
        </w:rPr>
        <w:t>14 London Street Arouca</w:t>
      </w:r>
      <w:r w:rsidR="007D00B3" w:rsidRPr="001E4F4F">
        <w:rPr>
          <w:rFonts w:ascii="Arial" w:hAnsi="Arial" w:cs="Arial"/>
          <w:sz w:val="22"/>
        </w:rPr>
        <w:t> | </w:t>
      </w:r>
      <w:r w:rsidRPr="001E4F4F">
        <w:rPr>
          <w:rFonts w:ascii="Arial" w:hAnsi="Arial" w:cs="Arial"/>
          <w:sz w:val="22"/>
        </w:rPr>
        <w:t>469-1539</w:t>
      </w:r>
      <w:r w:rsidR="007D00B3" w:rsidRPr="001E4F4F">
        <w:rPr>
          <w:rFonts w:ascii="Arial" w:hAnsi="Arial" w:cs="Arial"/>
          <w:sz w:val="22"/>
        </w:rPr>
        <w:t> | </w:t>
      </w:r>
      <w:hyperlink r:id="rId9" w:history="1">
        <w:r w:rsidR="00876578" w:rsidRPr="00072D07">
          <w:rPr>
            <w:rStyle w:val="Hyperlink"/>
            <w:rFonts w:ascii="Arial" w:hAnsi="Arial" w:cs="Arial"/>
            <w:sz w:val="22"/>
          </w:rPr>
          <w:t xml:space="preserve">gailgaya@hotmail.com </w:t>
        </w:r>
        <w:r w:rsidR="00876578" w:rsidRPr="00072D07">
          <w:rPr>
            <w:rStyle w:val="Hyperlink"/>
            <w:rFonts w:ascii="Arial" w:hAnsi="Arial" w:cs="Arial"/>
            <w:sz w:val="22"/>
            <w:lang w:val="en-TT"/>
          </w:rPr>
          <w:t>|</w:t>
        </w:r>
      </w:hyperlink>
      <w:r w:rsidR="00876578">
        <w:rPr>
          <w:rFonts w:ascii="Arial" w:hAnsi="Arial" w:cs="Arial"/>
          <w:sz w:val="22"/>
          <w:lang w:val="en-TT"/>
        </w:rPr>
        <w:t xml:space="preserve"> DOB-11/04/71</w:t>
      </w:r>
    </w:p>
    <w:sdt>
      <w:sdtPr>
        <w:id w:val="-736782104"/>
        <w:placeholder>
          <w:docPart w:val="1034DD2DF44F480EA206CA880A0E3E76"/>
        </w:placeholder>
        <w:temporary/>
        <w:showingPlcHdr/>
      </w:sdtPr>
      <w:sdtEndPr/>
      <w:sdtContent>
        <w:p w14:paraId="3085AF5F" w14:textId="77777777" w:rsidR="00394A6D" w:rsidRDefault="007D00B3">
          <w:pPr>
            <w:pStyle w:val="Heading1"/>
          </w:pPr>
          <w:r w:rsidRPr="001E4F4F">
            <w:rPr>
              <w:rFonts w:ascii="Arial Rounded MT Bold" w:hAnsi="Arial Rounded MT Bold"/>
            </w:rPr>
            <w:t>Objective</w:t>
          </w:r>
        </w:p>
      </w:sdtContent>
    </w:sdt>
    <w:p w14:paraId="0DD30DBD" w14:textId="6C734C38" w:rsidR="007F5F68" w:rsidRPr="00876578" w:rsidRDefault="002F0876" w:rsidP="00876578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sz w:val="22"/>
        </w:rPr>
      </w:pPr>
      <w:r w:rsidRPr="001E4F4F">
        <w:rPr>
          <w:rFonts w:ascii="Arial" w:hAnsi="Arial" w:cs="Arial"/>
          <w:sz w:val="22"/>
        </w:rPr>
        <w:t>To be the best at</w:t>
      </w:r>
      <w:r w:rsidR="00876578">
        <w:rPr>
          <w:rFonts w:ascii="Arial" w:hAnsi="Arial" w:cs="Arial"/>
          <w:sz w:val="22"/>
        </w:rPr>
        <w:t xml:space="preserve"> whatever I do, providing excellent service in the process.</w:t>
      </w:r>
    </w:p>
    <w:p w14:paraId="2BC8A403" w14:textId="45DFD5CD" w:rsidR="00394A6D" w:rsidRPr="007F5F68" w:rsidRDefault="007576C2" w:rsidP="007F5F68">
      <w:pPr>
        <w:pStyle w:val="Heading1"/>
      </w:pPr>
      <w:r w:rsidRPr="001E4F4F">
        <w:rPr>
          <w:rFonts w:ascii="Arial Rounded MT Bold" w:hAnsi="Arial Rounded MT Bold"/>
        </w:rPr>
        <w:t>Advanced Diploma</w:t>
      </w:r>
      <w:r w:rsidR="00876578">
        <w:rPr>
          <w:rFonts w:ascii="Arial Rounded MT Bold" w:hAnsi="Arial Rounded MT Bold"/>
        </w:rPr>
        <w:t xml:space="preserve"> </w:t>
      </w:r>
      <w:r w:rsidRPr="001E4F4F">
        <w:rPr>
          <w:rFonts w:ascii="Arial Rounded MT Bold" w:hAnsi="Arial Rounded MT Bold"/>
        </w:rPr>
        <w:t xml:space="preserve">| December 2010 | Association of Business </w:t>
      </w:r>
      <w:r w:rsidR="009B0B9E" w:rsidRPr="001E4F4F">
        <w:rPr>
          <w:rFonts w:ascii="Arial Rounded MT Bold" w:hAnsi="Arial Rounded MT Bold"/>
        </w:rPr>
        <w:t>Executives</w:t>
      </w:r>
    </w:p>
    <w:p w14:paraId="4B48C129" w14:textId="77777777" w:rsidR="00394A6D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Corporate Strategy and Planning</w:t>
      </w:r>
    </w:p>
    <w:p w14:paraId="412712F8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Strategic HRM for Business</w:t>
      </w:r>
      <w:r w:rsidRPr="001E4F4F">
        <w:rPr>
          <w:rFonts w:ascii="Arial" w:hAnsi="Arial" w:cs="Arial"/>
          <w:sz w:val="22"/>
          <w:szCs w:val="22"/>
          <w:lang w:val="en-GB"/>
        </w:rPr>
        <w:t xml:space="preserve"> Organisation</w:t>
      </w:r>
    </w:p>
    <w:p w14:paraId="130F7C1A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International Business Case Study</w:t>
      </w:r>
    </w:p>
    <w:p w14:paraId="5418BA46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Strategic Marketing Management</w:t>
      </w:r>
    </w:p>
    <w:p w14:paraId="53AEFE8C" w14:textId="4864E43B" w:rsidR="007576C2" w:rsidRPr="001E4F4F" w:rsidRDefault="009B0B9E" w:rsidP="007576C2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 xml:space="preserve">Managing in </w:t>
      </w:r>
      <w:r w:rsidR="001E4F4F" w:rsidRPr="001E4F4F">
        <w:rPr>
          <w:rFonts w:ascii="Arial" w:hAnsi="Arial" w:cs="Arial"/>
          <w:sz w:val="22"/>
          <w:szCs w:val="22"/>
        </w:rPr>
        <w:t>Organizations</w:t>
      </w:r>
    </w:p>
    <w:p w14:paraId="7B682902" w14:textId="51FA6E75" w:rsidR="007576C2" w:rsidRPr="001E4F4F" w:rsidRDefault="007576C2" w:rsidP="007576C2">
      <w:pPr>
        <w:pStyle w:val="Heading1"/>
        <w:rPr>
          <w:rFonts w:ascii="Arial Rounded MT Bold" w:hAnsi="Arial Rounded MT Bold" w:cs="Arial"/>
          <w:szCs w:val="22"/>
        </w:rPr>
      </w:pPr>
      <w:bookmarkStart w:id="0" w:name="_Hlk485028870"/>
      <w:r w:rsidRPr="001E4F4F">
        <w:rPr>
          <w:rFonts w:ascii="Arial Rounded MT Bold" w:hAnsi="Arial Rounded MT Bold" w:cs="Arial"/>
          <w:szCs w:val="22"/>
        </w:rPr>
        <w:t>Diploma</w:t>
      </w:r>
      <w:r w:rsidR="007F5F68">
        <w:rPr>
          <w:rFonts w:ascii="Arial Rounded MT Bold" w:hAnsi="Arial Rounded MT Bold" w:cs="Arial"/>
          <w:szCs w:val="22"/>
        </w:rPr>
        <w:t xml:space="preserve"> </w:t>
      </w:r>
      <w:r w:rsidRPr="001E4F4F">
        <w:rPr>
          <w:rFonts w:ascii="Arial Rounded MT Bold" w:hAnsi="Arial Rounded MT Bold" w:cs="Arial"/>
          <w:szCs w:val="22"/>
        </w:rPr>
        <w:t>| December 2008</w:t>
      </w:r>
      <w:r w:rsidR="007F5F68">
        <w:rPr>
          <w:rFonts w:ascii="Arial Rounded MT Bold" w:hAnsi="Arial Rounded MT Bold" w:cs="Arial"/>
          <w:szCs w:val="22"/>
        </w:rPr>
        <w:t xml:space="preserve"> </w:t>
      </w:r>
      <w:r w:rsidRPr="001E4F4F">
        <w:rPr>
          <w:rFonts w:ascii="Arial Rounded MT Bold" w:hAnsi="Arial Rounded MT Bold" w:cs="Arial"/>
          <w:szCs w:val="22"/>
        </w:rPr>
        <w:t>| Association of Business Executives</w:t>
      </w:r>
      <w:bookmarkEnd w:id="0"/>
    </w:p>
    <w:p w14:paraId="65FA1DFF" w14:textId="77777777" w:rsidR="00394A6D" w:rsidRPr="001E4F4F" w:rsidRDefault="009B0B9E" w:rsidP="009B0B9E">
      <w:pPr>
        <w:pStyle w:val="ListBullet"/>
        <w:rPr>
          <w:rFonts w:ascii="Arial" w:hAnsi="Arial" w:cs="Arial"/>
          <w:sz w:val="22"/>
          <w:szCs w:val="22"/>
          <w:lang w:val="en-GB"/>
        </w:rPr>
      </w:pPr>
      <w:r w:rsidRPr="001E4F4F">
        <w:rPr>
          <w:rFonts w:ascii="Arial" w:hAnsi="Arial" w:cs="Arial"/>
          <w:sz w:val="22"/>
          <w:szCs w:val="22"/>
        </w:rPr>
        <w:t>Economics</w:t>
      </w:r>
    </w:p>
    <w:p w14:paraId="475DAB9C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  <w:lang w:val="en-GB"/>
        </w:rPr>
        <w:t>Organisational Behaviour</w:t>
      </w:r>
    </w:p>
    <w:p w14:paraId="6F8D4FB1" w14:textId="46EFC7BF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 xml:space="preserve">Financial </w:t>
      </w:r>
      <w:r w:rsidR="00762E45" w:rsidRPr="001E4F4F">
        <w:rPr>
          <w:rFonts w:ascii="Arial" w:hAnsi="Arial" w:cs="Arial"/>
          <w:sz w:val="22"/>
          <w:szCs w:val="22"/>
        </w:rPr>
        <w:t>A</w:t>
      </w:r>
      <w:r w:rsidRPr="001E4F4F">
        <w:rPr>
          <w:rFonts w:ascii="Arial" w:hAnsi="Arial" w:cs="Arial"/>
          <w:sz w:val="22"/>
          <w:szCs w:val="22"/>
        </w:rPr>
        <w:t>ccounting</w:t>
      </w:r>
    </w:p>
    <w:p w14:paraId="1B373935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Quantitative Methods for Business and Management</w:t>
      </w:r>
    </w:p>
    <w:p w14:paraId="309A5C21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Human Resource Management</w:t>
      </w:r>
    </w:p>
    <w:p w14:paraId="2CCD2878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Business Communication and Presentation</w:t>
      </w:r>
    </w:p>
    <w:p w14:paraId="55964C33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Marketing Policy, Planning and Communications</w:t>
      </w:r>
    </w:p>
    <w:p w14:paraId="01F61ABF" w14:textId="77777777" w:rsidR="009B0B9E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Managerial Accounting</w:t>
      </w:r>
    </w:p>
    <w:p w14:paraId="03B4C325" w14:textId="77777777" w:rsidR="00762E45" w:rsidRPr="001E4F4F" w:rsidRDefault="009B0B9E" w:rsidP="009B0B9E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Systems Analysis and Design</w:t>
      </w:r>
      <w:r w:rsidR="00762E45" w:rsidRPr="001E4F4F">
        <w:rPr>
          <w:rFonts w:ascii="Arial" w:hAnsi="Arial" w:cs="Arial"/>
          <w:sz w:val="22"/>
          <w:szCs w:val="22"/>
        </w:rPr>
        <w:t xml:space="preserve"> </w:t>
      </w:r>
    </w:p>
    <w:p w14:paraId="2601E1AC" w14:textId="77777777" w:rsidR="00762E45" w:rsidRPr="001E4F4F" w:rsidRDefault="00762E45" w:rsidP="00762E45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4B5BA323" w14:textId="77777777" w:rsidR="00762E45" w:rsidRPr="001E4F4F" w:rsidRDefault="00762E45" w:rsidP="00762E45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52DFFCFB" w14:textId="07F15F6B" w:rsidR="00762E45" w:rsidRPr="001E4F4F" w:rsidRDefault="00876578" w:rsidP="00876578">
      <w:pPr>
        <w:pStyle w:val="ListBullet"/>
        <w:numPr>
          <w:ilvl w:val="0"/>
          <w:numId w:val="0"/>
        </w:numPr>
        <w:ind w:left="144" w:hanging="144"/>
        <w:rPr>
          <w:rFonts w:ascii="Arial Rounded MT Bold" w:hAnsi="Arial Rounded MT Bold" w:cs="Arial"/>
          <w:sz w:val="24"/>
          <w:szCs w:val="22"/>
        </w:rPr>
      </w:pPr>
      <w:r>
        <w:rPr>
          <w:rFonts w:ascii="Arial Rounded MT Bold" w:hAnsi="Arial Rounded MT Bold" w:cs="Arial"/>
          <w:sz w:val="24"/>
          <w:szCs w:val="22"/>
        </w:rPr>
        <w:t>Ordinary Levels|</w:t>
      </w:r>
      <w:r w:rsidR="00762E45" w:rsidRPr="001E4F4F">
        <w:rPr>
          <w:rFonts w:ascii="Arial Rounded MT Bold" w:hAnsi="Arial Rounded MT Bold" w:cs="Arial"/>
          <w:sz w:val="24"/>
          <w:szCs w:val="22"/>
        </w:rPr>
        <w:t>1988| Caribbean Examination Council</w:t>
      </w:r>
    </w:p>
    <w:p w14:paraId="63D04E35" w14:textId="73138351" w:rsidR="00762E45" w:rsidRPr="001E4F4F" w:rsidRDefault="00762E45" w:rsidP="00762E45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English (A)</w:t>
      </w:r>
    </w:p>
    <w:p w14:paraId="4EA1A220" w14:textId="54783A92" w:rsidR="00762E45" w:rsidRPr="001E4F4F" w:rsidRDefault="00762E45" w:rsidP="00762E45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Principles of Business</w:t>
      </w:r>
    </w:p>
    <w:p w14:paraId="2ADE21CF" w14:textId="4CD6E255" w:rsidR="00762E45" w:rsidRPr="001E4F4F" w:rsidRDefault="00762E45" w:rsidP="00762E45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Principles of Accounts</w:t>
      </w:r>
    </w:p>
    <w:p w14:paraId="6AB5B6DC" w14:textId="76ACD524" w:rsidR="00762E45" w:rsidRPr="001E4F4F" w:rsidRDefault="00762E45" w:rsidP="00762E45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Social Studies</w:t>
      </w:r>
    </w:p>
    <w:p w14:paraId="5FFBE627" w14:textId="5A75528E" w:rsidR="00CF0656" w:rsidRDefault="00762E45" w:rsidP="00CF674C">
      <w:pPr>
        <w:pStyle w:val="ListBullet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Mathematics</w:t>
      </w:r>
    </w:p>
    <w:p w14:paraId="61ECE940" w14:textId="77777777" w:rsidR="00CF674C" w:rsidRPr="00CF674C" w:rsidRDefault="00CF674C" w:rsidP="00CF674C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588CD774" w14:textId="7136D7A6" w:rsidR="00394A6D" w:rsidRPr="001E4F4F" w:rsidRDefault="00B61049">
      <w:pPr>
        <w:pStyle w:val="Heading2"/>
        <w:rPr>
          <w:rFonts w:ascii="Arial Rounded MT Bold" w:hAnsi="Arial Rounded MT Bold" w:cs="Arial"/>
          <w:sz w:val="24"/>
          <w:szCs w:val="22"/>
        </w:rPr>
      </w:pPr>
      <w:r w:rsidRPr="001E4F4F">
        <w:rPr>
          <w:rFonts w:ascii="Arial Rounded MT Bold" w:hAnsi="Arial Rounded MT Bold" w:cs="Arial"/>
          <w:sz w:val="24"/>
          <w:szCs w:val="22"/>
        </w:rPr>
        <w:t>TRAINING</w:t>
      </w:r>
    </w:p>
    <w:p w14:paraId="03F3F924" w14:textId="2FEEB8EA" w:rsidR="00CF674C" w:rsidRPr="00CF674C" w:rsidRDefault="00B61049">
      <w:pPr>
        <w:pStyle w:val="ListBullet"/>
        <w:rPr>
          <w:rFonts w:ascii="Arial" w:hAnsi="Arial" w:cs="Arial"/>
          <w:b/>
          <w:sz w:val="22"/>
          <w:szCs w:val="22"/>
        </w:rPr>
      </w:pPr>
      <w:r w:rsidRPr="00CF674C">
        <w:rPr>
          <w:rFonts w:ascii="Arial" w:hAnsi="Arial" w:cs="Arial"/>
          <w:b/>
          <w:sz w:val="22"/>
          <w:szCs w:val="22"/>
        </w:rPr>
        <w:t xml:space="preserve">Certificate of Participation </w:t>
      </w:r>
      <w:r w:rsidR="00876578">
        <w:rPr>
          <w:rFonts w:ascii="Arial" w:hAnsi="Arial" w:cs="Arial"/>
          <w:b/>
          <w:sz w:val="22"/>
          <w:szCs w:val="22"/>
        </w:rPr>
        <w:t>-</w:t>
      </w:r>
      <w:r w:rsidR="007C297E">
        <w:rPr>
          <w:rFonts w:ascii="Arial" w:hAnsi="Arial" w:cs="Arial"/>
          <w:b/>
          <w:sz w:val="22"/>
          <w:szCs w:val="22"/>
        </w:rPr>
        <w:t xml:space="preserve"> </w:t>
      </w:r>
      <w:r w:rsidRPr="00CF674C">
        <w:rPr>
          <w:rFonts w:ascii="Arial" w:hAnsi="Arial" w:cs="Arial"/>
          <w:b/>
          <w:sz w:val="22"/>
          <w:szCs w:val="22"/>
        </w:rPr>
        <w:t xml:space="preserve">Organizational Culture, Etiquette and </w:t>
      </w:r>
      <w:r w:rsidR="00CF674C" w:rsidRPr="00CF674C">
        <w:rPr>
          <w:rFonts w:ascii="Arial" w:hAnsi="Arial" w:cs="Arial"/>
          <w:b/>
          <w:sz w:val="22"/>
          <w:szCs w:val="22"/>
        </w:rPr>
        <w:t xml:space="preserve">Customer Service </w:t>
      </w:r>
    </w:p>
    <w:p w14:paraId="2EEBB0B7" w14:textId="4BD98DED" w:rsidR="00B61049" w:rsidRPr="001E4F4F" w:rsidRDefault="00CF674C" w:rsidP="00CF674C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YTEPP Limited</w:t>
      </w:r>
    </w:p>
    <w:p w14:paraId="2385F797" w14:textId="77777777" w:rsidR="00CF0656" w:rsidRPr="00CF674C" w:rsidRDefault="00B61049">
      <w:pPr>
        <w:pStyle w:val="ListBullet"/>
        <w:rPr>
          <w:rFonts w:ascii="Arial" w:hAnsi="Arial" w:cs="Arial"/>
          <w:b/>
          <w:sz w:val="22"/>
          <w:szCs w:val="22"/>
        </w:rPr>
      </w:pPr>
      <w:r w:rsidRPr="00CF674C">
        <w:rPr>
          <w:rFonts w:ascii="Arial" w:hAnsi="Arial" w:cs="Arial"/>
          <w:b/>
          <w:sz w:val="22"/>
          <w:szCs w:val="22"/>
        </w:rPr>
        <w:t>The Professional Certif</w:t>
      </w:r>
      <w:r w:rsidR="00CF0656" w:rsidRPr="00CF674C">
        <w:rPr>
          <w:rFonts w:ascii="Arial" w:hAnsi="Arial" w:cs="Arial"/>
          <w:b/>
          <w:sz w:val="22"/>
          <w:szCs w:val="22"/>
        </w:rPr>
        <w:t xml:space="preserve">icate in Office Administration </w:t>
      </w:r>
    </w:p>
    <w:p w14:paraId="2E325495" w14:textId="46220E28" w:rsidR="00394A6D" w:rsidRPr="001E4F4F" w:rsidRDefault="00B61049" w:rsidP="00CF0656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 xml:space="preserve"> School of Business and Compute</w:t>
      </w:r>
      <w:r w:rsidR="006F02EA" w:rsidRPr="001E4F4F">
        <w:rPr>
          <w:rFonts w:ascii="Arial" w:hAnsi="Arial" w:cs="Arial"/>
          <w:sz w:val="22"/>
          <w:szCs w:val="22"/>
        </w:rPr>
        <w:t>r</w:t>
      </w:r>
      <w:r w:rsidRPr="001E4F4F">
        <w:rPr>
          <w:rFonts w:ascii="Arial" w:hAnsi="Arial" w:cs="Arial"/>
          <w:sz w:val="22"/>
          <w:szCs w:val="22"/>
        </w:rPr>
        <w:t xml:space="preserve"> Science Limited (SBCS)</w:t>
      </w:r>
    </w:p>
    <w:p w14:paraId="2353D848" w14:textId="7EB5C91E" w:rsidR="00CF674C" w:rsidRPr="00CF674C" w:rsidRDefault="007F6541" w:rsidP="00B61049">
      <w:pPr>
        <w:pStyle w:val="ListBullet"/>
        <w:rPr>
          <w:rFonts w:ascii="Arial" w:hAnsi="Arial" w:cs="Arial"/>
          <w:b/>
          <w:sz w:val="22"/>
          <w:szCs w:val="22"/>
        </w:rPr>
      </w:pPr>
      <w:r w:rsidRPr="00CF674C">
        <w:rPr>
          <w:rFonts w:ascii="Arial" w:hAnsi="Arial" w:cs="Arial"/>
          <w:b/>
          <w:sz w:val="22"/>
          <w:szCs w:val="22"/>
        </w:rPr>
        <w:lastRenderedPageBreak/>
        <w:t>Certificate of Completion</w:t>
      </w:r>
      <w:r w:rsidR="00CF674C" w:rsidRPr="00CF674C">
        <w:rPr>
          <w:rFonts w:ascii="Arial" w:hAnsi="Arial" w:cs="Arial"/>
          <w:b/>
          <w:sz w:val="22"/>
          <w:szCs w:val="22"/>
        </w:rPr>
        <w:t xml:space="preserve"> </w:t>
      </w:r>
      <w:r w:rsidR="00876578">
        <w:rPr>
          <w:rFonts w:ascii="Arial" w:hAnsi="Arial" w:cs="Arial"/>
          <w:b/>
          <w:sz w:val="22"/>
          <w:szCs w:val="22"/>
        </w:rPr>
        <w:t xml:space="preserve">- </w:t>
      </w:r>
      <w:r w:rsidR="00CF674C" w:rsidRPr="00CF674C">
        <w:rPr>
          <w:rFonts w:ascii="Arial" w:hAnsi="Arial" w:cs="Arial"/>
          <w:b/>
          <w:sz w:val="22"/>
          <w:szCs w:val="22"/>
        </w:rPr>
        <w:t xml:space="preserve">Basic Fire Fighting Training </w:t>
      </w:r>
    </w:p>
    <w:p w14:paraId="02CAC798" w14:textId="040A89C4" w:rsidR="007F6541" w:rsidRPr="001E4F4F" w:rsidRDefault="007F6541" w:rsidP="00CF674C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>Jaric Environment Safety and Health Services Ltd</w:t>
      </w:r>
    </w:p>
    <w:p w14:paraId="02713C78" w14:textId="77777777" w:rsidR="00CF674C" w:rsidRDefault="007F6541" w:rsidP="00B61049">
      <w:pPr>
        <w:pStyle w:val="ListBullet"/>
        <w:rPr>
          <w:rFonts w:ascii="Arial" w:hAnsi="Arial" w:cs="Arial"/>
          <w:sz w:val="22"/>
          <w:szCs w:val="22"/>
        </w:rPr>
      </w:pPr>
      <w:r w:rsidRPr="00CF674C">
        <w:rPr>
          <w:rFonts w:ascii="Arial" w:hAnsi="Arial" w:cs="Arial"/>
          <w:b/>
          <w:sz w:val="22"/>
          <w:szCs w:val="22"/>
        </w:rPr>
        <w:t>National Safety Council (NSC) CPR Course</w:t>
      </w:r>
      <w:r w:rsidR="00CF674C">
        <w:rPr>
          <w:rFonts w:ascii="Arial" w:hAnsi="Arial" w:cs="Arial"/>
          <w:sz w:val="22"/>
          <w:szCs w:val="22"/>
        </w:rPr>
        <w:t xml:space="preserve"> </w:t>
      </w:r>
    </w:p>
    <w:p w14:paraId="6DF6EE73" w14:textId="3BBDFBCA" w:rsidR="007F6541" w:rsidRPr="001E4F4F" w:rsidRDefault="007F6541" w:rsidP="00CF674C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 xml:space="preserve"> Expert Training Services</w:t>
      </w:r>
    </w:p>
    <w:p w14:paraId="60985839" w14:textId="77777777" w:rsidR="00CF674C" w:rsidRDefault="007F6541" w:rsidP="00B61049">
      <w:pPr>
        <w:pStyle w:val="ListBullet"/>
        <w:rPr>
          <w:rFonts w:ascii="Arial" w:hAnsi="Arial" w:cs="Arial"/>
          <w:sz w:val="22"/>
          <w:szCs w:val="22"/>
        </w:rPr>
      </w:pPr>
      <w:r w:rsidRPr="00CF674C">
        <w:rPr>
          <w:rFonts w:ascii="Arial" w:hAnsi="Arial" w:cs="Arial"/>
          <w:b/>
          <w:sz w:val="22"/>
          <w:szCs w:val="22"/>
        </w:rPr>
        <w:t>National Safety Council (NSC) First Aid Course</w:t>
      </w:r>
      <w:r w:rsidR="00CF674C">
        <w:rPr>
          <w:rFonts w:ascii="Arial" w:hAnsi="Arial" w:cs="Arial"/>
          <w:sz w:val="22"/>
          <w:szCs w:val="22"/>
        </w:rPr>
        <w:t xml:space="preserve"> </w:t>
      </w:r>
    </w:p>
    <w:p w14:paraId="0896C8C0" w14:textId="5036C7B5" w:rsidR="007F6541" w:rsidRPr="001E4F4F" w:rsidRDefault="007F6541" w:rsidP="00CF674C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  <w:r w:rsidRPr="001E4F4F">
        <w:rPr>
          <w:rFonts w:ascii="Arial" w:hAnsi="Arial" w:cs="Arial"/>
          <w:sz w:val="22"/>
          <w:szCs w:val="22"/>
        </w:rPr>
        <w:t xml:space="preserve"> Expert Training Services</w:t>
      </w:r>
    </w:p>
    <w:p w14:paraId="2E641667" w14:textId="21AD04B0" w:rsidR="001E4F4F" w:rsidRDefault="001E4F4F">
      <w:pPr>
        <w:pStyle w:val="Heading2"/>
        <w:rPr>
          <w:rFonts w:ascii="Arial Rounded MT Bold" w:hAnsi="Arial Rounded MT Bold" w:cs="Arial"/>
          <w:sz w:val="24"/>
          <w:szCs w:val="22"/>
        </w:rPr>
      </w:pPr>
    </w:p>
    <w:p w14:paraId="7DCCA01E" w14:textId="484EDD4C" w:rsidR="001E4F4F" w:rsidRPr="00D849F7" w:rsidRDefault="001E4F4F">
      <w:pPr>
        <w:pStyle w:val="Heading2"/>
        <w:rPr>
          <w:rFonts w:ascii="Arial Rounded MT Bold" w:hAnsi="Arial Rounded MT Bold" w:cs="Arial"/>
          <w:sz w:val="24"/>
          <w:szCs w:val="22"/>
        </w:rPr>
      </w:pPr>
      <w:r w:rsidRPr="00D849F7">
        <w:rPr>
          <w:rFonts w:ascii="Arial Rounded MT Bold" w:hAnsi="Arial Rounded MT Bold" w:cs="Arial"/>
          <w:sz w:val="24"/>
          <w:szCs w:val="22"/>
        </w:rPr>
        <w:t>work experience</w:t>
      </w:r>
    </w:p>
    <w:p w14:paraId="0BBD86C1" w14:textId="381AF8EE" w:rsidR="00394A6D" w:rsidRPr="001E4F4F" w:rsidRDefault="00A41419">
      <w:pPr>
        <w:pStyle w:val="Heading2"/>
        <w:rPr>
          <w:rFonts w:ascii="Arial Rounded MT Bold" w:hAnsi="Arial Rounded MT Bold" w:cs="Arial"/>
          <w:sz w:val="24"/>
          <w:szCs w:val="22"/>
        </w:rPr>
      </w:pPr>
      <w:r w:rsidRPr="001E4F4F">
        <w:rPr>
          <w:rFonts w:ascii="Arial Rounded MT Bold" w:hAnsi="Arial Rounded MT Bold" w:cs="Arial"/>
          <w:sz w:val="24"/>
          <w:szCs w:val="22"/>
        </w:rPr>
        <w:t>administrative assistant</w:t>
      </w:r>
      <w:r w:rsidR="007D00B3" w:rsidRPr="001E4F4F">
        <w:rPr>
          <w:rFonts w:ascii="Arial Rounded MT Bold" w:hAnsi="Arial Rounded MT Bold" w:cs="Arial"/>
          <w:sz w:val="24"/>
          <w:szCs w:val="22"/>
        </w:rPr>
        <w:t> | </w:t>
      </w:r>
      <w:r w:rsidRPr="001E4F4F">
        <w:rPr>
          <w:rFonts w:ascii="Arial Rounded MT Bold" w:hAnsi="Arial Rounded MT Bold" w:cs="Arial"/>
          <w:sz w:val="24"/>
          <w:szCs w:val="22"/>
        </w:rPr>
        <w:t>ytepp limited</w:t>
      </w:r>
      <w:r w:rsidR="007D00B3" w:rsidRPr="001E4F4F">
        <w:rPr>
          <w:rFonts w:ascii="Arial Rounded MT Bold" w:hAnsi="Arial Rounded MT Bold" w:cs="Arial"/>
          <w:sz w:val="24"/>
          <w:szCs w:val="22"/>
        </w:rPr>
        <w:t> | </w:t>
      </w:r>
      <w:r w:rsidRPr="001E4F4F">
        <w:rPr>
          <w:rFonts w:ascii="Arial Rounded MT Bold" w:hAnsi="Arial Rounded MT Bold" w:cs="Arial"/>
          <w:sz w:val="24"/>
          <w:szCs w:val="22"/>
        </w:rPr>
        <w:t>2011 to present</w:t>
      </w:r>
    </w:p>
    <w:p w14:paraId="00E7461A" w14:textId="39E8BCB9" w:rsidR="00394A6D" w:rsidRDefault="00876578">
      <w:pPr>
        <w:pStyle w:val="ListBullet"/>
        <w:rPr>
          <w:rFonts w:ascii="Arial" w:hAnsi="Arial" w:cs="Arial"/>
          <w:sz w:val="22"/>
          <w:szCs w:val="22"/>
        </w:rPr>
      </w:pPr>
      <w:bookmarkStart w:id="1" w:name="_Hlk485030280"/>
      <w:bookmarkEnd w:id="1"/>
      <w:r>
        <w:rPr>
          <w:rFonts w:ascii="Arial" w:hAnsi="Arial" w:cs="Arial"/>
          <w:sz w:val="22"/>
          <w:szCs w:val="22"/>
        </w:rPr>
        <w:t xml:space="preserve">Responsible for the </w:t>
      </w:r>
      <w:r w:rsidR="00A6707B">
        <w:rPr>
          <w:rFonts w:ascii="Arial" w:hAnsi="Arial" w:cs="Arial"/>
          <w:sz w:val="22"/>
          <w:szCs w:val="22"/>
        </w:rPr>
        <w:t>administrative duties of the department</w:t>
      </w:r>
    </w:p>
    <w:p w14:paraId="6B2BEABC" w14:textId="6B848B02" w:rsidR="00A6707B" w:rsidRDefault="00A6707B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Liaised with both internal and external stakeholders</w:t>
      </w:r>
    </w:p>
    <w:p w14:paraId="56D5BD9E" w14:textId="77777777" w:rsidR="00616F95" w:rsidRPr="001E4F4F" w:rsidRDefault="00616F95" w:rsidP="00616F95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21A52D50" w14:textId="4EBA18C9" w:rsidR="00A41419" w:rsidRPr="001E4F4F" w:rsidRDefault="00A41419" w:rsidP="00A41419">
      <w:pPr>
        <w:pStyle w:val="Heading2"/>
        <w:rPr>
          <w:rFonts w:ascii="Arial Rounded MT Bold" w:hAnsi="Arial Rounded MT Bold" w:cs="Arial"/>
          <w:sz w:val="22"/>
          <w:szCs w:val="22"/>
        </w:rPr>
      </w:pPr>
      <w:bookmarkStart w:id="2" w:name="_Hlk485034908"/>
      <w:r w:rsidRPr="001E4F4F">
        <w:rPr>
          <w:rFonts w:ascii="Arial Rounded MT Bold" w:hAnsi="Arial Rounded MT Bold" w:cs="Arial"/>
          <w:sz w:val="24"/>
          <w:szCs w:val="22"/>
        </w:rPr>
        <w:t>micro entrepreneurship tutor | ytepp limited | 2004 to 2011</w:t>
      </w:r>
    </w:p>
    <w:bookmarkEnd w:id="2"/>
    <w:p w14:paraId="6F6E19EE" w14:textId="2A0901F6" w:rsidR="00602515" w:rsidRDefault="00876578" w:rsidP="00602515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Guided</w:t>
      </w:r>
      <w:r w:rsidR="00A6707B">
        <w:rPr>
          <w:rFonts w:ascii="Arial" w:hAnsi="Arial" w:cs="Arial"/>
          <w:sz w:val="22"/>
          <w:szCs w:val="22"/>
        </w:rPr>
        <w:t xml:space="preserve"> trainees on the c</w:t>
      </w:r>
      <w:r>
        <w:rPr>
          <w:rFonts w:ascii="Arial" w:hAnsi="Arial" w:cs="Arial"/>
          <w:sz w:val="22"/>
          <w:szCs w:val="22"/>
        </w:rPr>
        <w:t>orrect ways to start and run an</w:t>
      </w:r>
      <w:r w:rsidR="00A6707B">
        <w:rPr>
          <w:rFonts w:ascii="Arial" w:hAnsi="Arial" w:cs="Arial"/>
          <w:sz w:val="22"/>
          <w:szCs w:val="22"/>
        </w:rPr>
        <w:t xml:space="preserve"> efficient small business</w:t>
      </w:r>
      <w:r>
        <w:rPr>
          <w:rFonts w:ascii="Arial" w:hAnsi="Arial" w:cs="Arial"/>
          <w:sz w:val="22"/>
          <w:szCs w:val="22"/>
        </w:rPr>
        <w:t xml:space="preserve"> enterp</w:t>
      </w:r>
      <w:r w:rsidR="00E838D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ise</w:t>
      </w:r>
    </w:p>
    <w:p w14:paraId="6D066859" w14:textId="56F03DD0" w:rsidR="00A41419" w:rsidRDefault="00A41419" w:rsidP="00AA0C28">
      <w:pPr>
        <w:pStyle w:val="ListBullet"/>
        <w:numPr>
          <w:ilvl w:val="0"/>
          <w:numId w:val="0"/>
        </w:numPr>
        <w:ind w:left="144"/>
        <w:rPr>
          <w:rFonts w:ascii="Arial Rounded MT Bold" w:hAnsi="Arial Rounded MT Bold" w:cs="Arial"/>
          <w:sz w:val="22"/>
          <w:szCs w:val="22"/>
        </w:rPr>
      </w:pPr>
    </w:p>
    <w:p w14:paraId="3A591392" w14:textId="2102E8B6" w:rsidR="00AA0C28" w:rsidRPr="001E4F4F" w:rsidRDefault="00AA0C28" w:rsidP="00AA0C28">
      <w:pPr>
        <w:pStyle w:val="Heading2"/>
        <w:rPr>
          <w:rFonts w:ascii="Arial Rounded MT Bold" w:hAnsi="Arial Rounded MT Bold" w:cs="Arial"/>
          <w:sz w:val="22"/>
          <w:szCs w:val="22"/>
        </w:rPr>
      </w:pPr>
      <w:r>
        <w:rPr>
          <w:rFonts w:ascii="Arial Rounded MT Bold" w:hAnsi="Arial Rounded MT Bold" w:cs="Arial"/>
          <w:sz w:val="24"/>
          <w:szCs w:val="22"/>
        </w:rPr>
        <w:t>enumerator | national training agency |march 2003</w:t>
      </w:r>
      <w:r w:rsidR="00240A39">
        <w:rPr>
          <w:rFonts w:ascii="Arial Rounded MT Bold" w:hAnsi="Arial Rounded MT Bold" w:cs="Arial"/>
          <w:sz w:val="24"/>
          <w:szCs w:val="22"/>
        </w:rPr>
        <w:t xml:space="preserve"> to april 2003</w:t>
      </w:r>
    </w:p>
    <w:p w14:paraId="0650978B" w14:textId="623C72C6" w:rsidR="00AA0C28" w:rsidRDefault="00D86D09" w:rsidP="00AA0C28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Interviewed business owners on what they require of potential employees</w:t>
      </w:r>
    </w:p>
    <w:p w14:paraId="16690BA4" w14:textId="77777777" w:rsidR="00AA0C28" w:rsidRPr="00602515" w:rsidRDefault="00AA0C28" w:rsidP="00602515">
      <w:pPr>
        <w:pStyle w:val="ListBullet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p w14:paraId="59102D4B" w14:textId="0803D03D" w:rsidR="00CE05F3" w:rsidRPr="001E4F4F" w:rsidRDefault="00A6707B" w:rsidP="00CE05F3">
      <w:pPr>
        <w:pStyle w:val="Heading2"/>
        <w:rPr>
          <w:rFonts w:ascii="Arial Rounded MT Bold" w:hAnsi="Arial Rounded MT Bold" w:cs="Arial"/>
          <w:sz w:val="22"/>
          <w:szCs w:val="22"/>
        </w:rPr>
      </w:pPr>
      <w:r>
        <w:rPr>
          <w:rFonts w:ascii="Arial Rounded MT Bold" w:hAnsi="Arial Rounded MT Bold" w:cs="Arial"/>
          <w:sz w:val="24"/>
          <w:szCs w:val="22"/>
        </w:rPr>
        <w:t>editor</w:t>
      </w:r>
      <w:r w:rsidR="00602515" w:rsidRPr="001E4F4F">
        <w:rPr>
          <w:rFonts w:ascii="Arial Rounded MT Bold" w:hAnsi="Arial Rounded MT Bold" w:cs="Arial"/>
          <w:sz w:val="24"/>
          <w:szCs w:val="22"/>
        </w:rPr>
        <w:t> | </w:t>
      </w:r>
      <w:r>
        <w:rPr>
          <w:rFonts w:ascii="Arial Rounded MT Bold" w:hAnsi="Arial Rounded MT Bold" w:cs="Arial"/>
          <w:sz w:val="24"/>
          <w:szCs w:val="22"/>
        </w:rPr>
        <w:t xml:space="preserve">caribbean market research </w:t>
      </w:r>
      <w:r w:rsidR="00602515" w:rsidRPr="001E4F4F">
        <w:rPr>
          <w:rFonts w:ascii="Arial Rounded MT Bold" w:hAnsi="Arial Rounded MT Bold" w:cs="Arial"/>
          <w:sz w:val="24"/>
          <w:szCs w:val="22"/>
        </w:rPr>
        <w:t>| </w:t>
      </w:r>
      <w:r w:rsidR="00CE05F3">
        <w:rPr>
          <w:rFonts w:ascii="Arial Rounded MT Bold" w:hAnsi="Arial Rounded MT Bold" w:cs="Arial"/>
          <w:sz w:val="24"/>
          <w:szCs w:val="22"/>
        </w:rPr>
        <w:t>march 2002</w:t>
      </w:r>
      <w:r w:rsidR="00602515" w:rsidRPr="001E4F4F">
        <w:rPr>
          <w:rFonts w:ascii="Arial Rounded MT Bold" w:hAnsi="Arial Rounded MT Bold" w:cs="Arial"/>
          <w:sz w:val="24"/>
          <w:szCs w:val="22"/>
        </w:rPr>
        <w:t xml:space="preserve"> to</w:t>
      </w:r>
      <w:r w:rsidR="005B2501">
        <w:rPr>
          <w:rFonts w:ascii="Arial Rounded MT Bold" w:hAnsi="Arial Rounded MT Bold" w:cs="Arial"/>
          <w:sz w:val="24"/>
          <w:szCs w:val="22"/>
        </w:rPr>
        <w:t xml:space="preserve"> </w:t>
      </w:r>
      <w:r w:rsidR="00CE05F3">
        <w:rPr>
          <w:rFonts w:ascii="Arial Rounded MT Bold" w:hAnsi="Arial Rounded MT Bold" w:cs="Arial"/>
          <w:sz w:val="24"/>
          <w:szCs w:val="22"/>
        </w:rPr>
        <w:t>may 2002</w:t>
      </w:r>
      <w:r w:rsidR="00CE05F3" w:rsidRPr="00CE05F3">
        <w:rPr>
          <w:rFonts w:ascii="Arial Rounded MT Bold" w:hAnsi="Arial Rounded MT Bold" w:cs="Arial"/>
          <w:sz w:val="24"/>
          <w:szCs w:val="22"/>
        </w:rPr>
        <w:t xml:space="preserve"> </w:t>
      </w:r>
    </w:p>
    <w:p w14:paraId="5DACD32D" w14:textId="2B740AFF" w:rsidR="004C74AE" w:rsidRDefault="00A6707B" w:rsidP="00CF0656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editing duties on surveys brought in by field officers for data entry</w:t>
      </w:r>
    </w:p>
    <w:p w14:paraId="1DD6B028" w14:textId="77777777" w:rsidR="00CF0656" w:rsidRPr="00CF0656" w:rsidRDefault="00CF0656" w:rsidP="00CF0656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4378F876" w14:textId="379512FE" w:rsidR="00394A6D" w:rsidRPr="001E4F4F" w:rsidRDefault="00A41419">
      <w:pPr>
        <w:pStyle w:val="Heading2"/>
        <w:rPr>
          <w:rFonts w:ascii="Arial Rounded MT Bold" w:hAnsi="Arial Rounded MT Bold" w:cs="Arial"/>
          <w:sz w:val="24"/>
          <w:szCs w:val="22"/>
        </w:rPr>
      </w:pPr>
      <w:r w:rsidRPr="001E4F4F">
        <w:rPr>
          <w:rFonts w:ascii="Arial Rounded MT Bold" w:hAnsi="Arial Rounded MT Bold" w:cs="Arial"/>
          <w:sz w:val="24"/>
          <w:szCs w:val="22"/>
        </w:rPr>
        <w:t>supervisor, regional office</w:t>
      </w:r>
      <w:r w:rsidR="007D00B3" w:rsidRPr="001E4F4F">
        <w:rPr>
          <w:rFonts w:ascii="Arial Rounded MT Bold" w:hAnsi="Arial Rounded MT Bold" w:cs="Arial"/>
          <w:sz w:val="24"/>
          <w:szCs w:val="22"/>
        </w:rPr>
        <w:t> | </w:t>
      </w:r>
      <w:r w:rsidRPr="001E4F4F">
        <w:rPr>
          <w:rFonts w:ascii="Arial Rounded MT Bold" w:hAnsi="Arial Rounded MT Bold" w:cs="Arial"/>
          <w:sz w:val="24"/>
          <w:szCs w:val="22"/>
        </w:rPr>
        <w:t>peu, ministry of housing and settlements</w:t>
      </w:r>
      <w:r w:rsidR="007D00B3" w:rsidRPr="001E4F4F">
        <w:rPr>
          <w:rFonts w:ascii="Arial Rounded MT Bold" w:hAnsi="Arial Rounded MT Bold" w:cs="Arial"/>
          <w:sz w:val="24"/>
          <w:szCs w:val="22"/>
        </w:rPr>
        <w:t> | </w:t>
      </w:r>
      <w:r w:rsidRPr="001E4F4F">
        <w:rPr>
          <w:rFonts w:ascii="Arial Rounded MT Bold" w:hAnsi="Arial Rounded MT Bold" w:cs="Arial"/>
          <w:sz w:val="24"/>
          <w:szCs w:val="22"/>
        </w:rPr>
        <w:t>1998 to 2001</w:t>
      </w:r>
    </w:p>
    <w:p w14:paraId="723603A7" w14:textId="6987072B" w:rsidR="00FF3E4E" w:rsidRPr="001E4F4F" w:rsidRDefault="00616F95" w:rsidP="00FF3E4E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Oversee</w:t>
      </w:r>
      <w:r w:rsidR="00A6707B">
        <w:rPr>
          <w:rFonts w:ascii="Arial" w:hAnsi="Arial" w:cs="Arial"/>
          <w:sz w:val="22"/>
          <w:szCs w:val="22"/>
        </w:rPr>
        <w:t xml:space="preserve"> the day to day operations </w:t>
      </w:r>
      <w:r>
        <w:rPr>
          <w:rFonts w:ascii="Arial" w:hAnsi="Arial" w:cs="Arial"/>
          <w:sz w:val="22"/>
          <w:szCs w:val="22"/>
        </w:rPr>
        <w:t xml:space="preserve">of the Regional Office were </w:t>
      </w:r>
    </w:p>
    <w:p w14:paraId="12E0965F" w14:textId="4C7E742B" w:rsidR="00394A6D" w:rsidRDefault="00616F95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Interacted with both internal and external stakeholders to ensure that </w:t>
      </w:r>
      <w:r w:rsidR="00A6707B">
        <w:rPr>
          <w:rFonts w:ascii="Arial" w:hAnsi="Arial" w:cs="Arial"/>
          <w:sz w:val="22"/>
          <w:szCs w:val="22"/>
        </w:rPr>
        <w:t>project’s criteria for housing</w:t>
      </w:r>
      <w:r>
        <w:rPr>
          <w:rFonts w:ascii="Arial" w:hAnsi="Arial" w:cs="Arial"/>
          <w:sz w:val="22"/>
          <w:szCs w:val="22"/>
        </w:rPr>
        <w:t xml:space="preserve"> were effectively carried out</w:t>
      </w:r>
    </w:p>
    <w:p w14:paraId="44B51439" w14:textId="77777777" w:rsidR="007F5F68" w:rsidRPr="001E4F4F" w:rsidRDefault="007F5F68" w:rsidP="007F5F68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22"/>
          <w:szCs w:val="22"/>
        </w:rPr>
      </w:pPr>
    </w:p>
    <w:p w14:paraId="55733ADA" w14:textId="46E81309" w:rsidR="00A41419" w:rsidRPr="001E4F4F" w:rsidRDefault="00924025" w:rsidP="00A41419">
      <w:pPr>
        <w:pStyle w:val="Heading2"/>
        <w:rPr>
          <w:rFonts w:ascii="Arial Rounded MT Bold" w:hAnsi="Arial Rounded MT Bold" w:cs="Arial"/>
          <w:sz w:val="24"/>
          <w:szCs w:val="22"/>
        </w:rPr>
      </w:pPr>
      <w:r>
        <w:rPr>
          <w:rFonts w:ascii="Arial Rounded MT Bold" w:hAnsi="Arial Rounded MT Bold" w:cs="Arial"/>
          <w:sz w:val="24"/>
          <w:szCs w:val="22"/>
        </w:rPr>
        <w:t>project investigator</w:t>
      </w:r>
      <w:r w:rsidR="00A41419" w:rsidRPr="001E4F4F">
        <w:rPr>
          <w:rFonts w:ascii="Arial Rounded MT Bold" w:hAnsi="Arial Rounded MT Bold" w:cs="Arial"/>
          <w:sz w:val="24"/>
          <w:szCs w:val="22"/>
        </w:rPr>
        <w:t> | peu, ministry of housing and settlements | 1991 to 1998</w:t>
      </w:r>
    </w:p>
    <w:p w14:paraId="4F6D1257" w14:textId="5F8C718B" w:rsidR="00AA0C28" w:rsidRDefault="00616F95" w:rsidP="00924025">
      <w:pPr>
        <w:pStyle w:val="ListBullet"/>
      </w:pPr>
      <w:r>
        <w:rPr>
          <w:rFonts w:ascii="Arial" w:hAnsi="Arial" w:cs="Arial"/>
          <w:sz w:val="22"/>
          <w:szCs w:val="22"/>
        </w:rPr>
        <w:t>Ensured that beneficiaries met the criteria of the Sites and Services Sub Programme for housing</w:t>
      </w:r>
    </w:p>
    <w:p w14:paraId="647D1E88" w14:textId="77777777" w:rsidR="008F3CFF" w:rsidRDefault="008F3CFF" w:rsidP="008F3CFF">
      <w:pPr>
        <w:pStyle w:val="ListBullet"/>
        <w:numPr>
          <w:ilvl w:val="0"/>
          <w:numId w:val="0"/>
        </w:numPr>
        <w:rPr>
          <w:rFonts w:ascii="Arial Rounded MT Bold" w:hAnsi="Arial Rounded MT Bold"/>
          <w:sz w:val="24"/>
        </w:rPr>
      </w:pPr>
    </w:p>
    <w:p w14:paraId="2F09357A" w14:textId="77777777" w:rsidR="008F3CFF" w:rsidRDefault="008F3CFF" w:rsidP="008F3CFF">
      <w:pPr>
        <w:pStyle w:val="ListBullet"/>
        <w:numPr>
          <w:ilvl w:val="0"/>
          <w:numId w:val="0"/>
        </w:numPr>
        <w:rPr>
          <w:rFonts w:ascii="Arial Rounded MT Bold" w:hAnsi="Arial Rounded MT Bold"/>
          <w:sz w:val="24"/>
        </w:rPr>
      </w:pPr>
    </w:p>
    <w:p w14:paraId="1A361655" w14:textId="2C8AF647" w:rsidR="00AA0C28" w:rsidRPr="008F3CFF" w:rsidRDefault="008F3CFF" w:rsidP="008F3CFF">
      <w:pPr>
        <w:pStyle w:val="ListBullet"/>
        <w:numPr>
          <w:ilvl w:val="0"/>
          <w:numId w:val="0"/>
        </w:numPr>
        <w:rPr>
          <w:rFonts w:ascii="Arial Rounded MT Bold" w:hAnsi="Arial Rounded MT Bold"/>
          <w:b/>
          <w:color w:val="auto"/>
          <w:sz w:val="24"/>
        </w:rPr>
      </w:pPr>
      <w:bookmarkStart w:id="3" w:name="_GoBack"/>
      <w:bookmarkEnd w:id="3"/>
      <w:r w:rsidRPr="008F3CFF">
        <w:rPr>
          <w:rFonts w:ascii="Arial Rounded MT Bold" w:hAnsi="Arial Rounded MT Bold"/>
          <w:b/>
          <w:color w:val="auto"/>
          <w:sz w:val="24"/>
        </w:rPr>
        <w:t>REFERENCES AVAILABLE UPON REQUEST</w:t>
      </w:r>
    </w:p>
    <w:sectPr w:rsidR="00AA0C28" w:rsidRPr="008F3CFF" w:rsidSect="00924025">
      <w:footerReference w:type="default" r:id="rId10"/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58474" w14:textId="77777777" w:rsidR="001E6984" w:rsidRDefault="001E6984">
      <w:pPr>
        <w:spacing w:after="0"/>
      </w:pPr>
      <w:r>
        <w:separator/>
      </w:r>
    </w:p>
  </w:endnote>
  <w:endnote w:type="continuationSeparator" w:id="0">
    <w:p w14:paraId="3C528C34" w14:textId="77777777" w:rsidR="001E6984" w:rsidRDefault="001E69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2728" w14:textId="5414A5EB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1FBA1" w14:textId="77777777" w:rsidR="001E6984" w:rsidRDefault="001E6984">
      <w:pPr>
        <w:spacing w:after="0"/>
      </w:pPr>
      <w:r>
        <w:separator/>
      </w:r>
    </w:p>
  </w:footnote>
  <w:footnote w:type="continuationSeparator" w:id="0">
    <w:p w14:paraId="3C13E698" w14:textId="77777777" w:rsidR="001E6984" w:rsidRDefault="001E69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54016941"/>
    <w:multiLevelType w:val="hybridMultilevel"/>
    <w:tmpl w:val="402419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62FF3"/>
    <w:multiLevelType w:val="hybridMultilevel"/>
    <w:tmpl w:val="3B0E0966"/>
    <w:lvl w:ilvl="0" w:tplc="08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76"/>
    <w:rsid w:val="0013538C"/>
    <w:rsid w:val="001E4F4F"/>
    <w:rsid w:val="001E6984"/>
    <w:rsid w:val="00240A39"/>
    <w:rsid w:val="002D7B64"/>
    <w:rsid w:val="002F0876"/>
    <w:rsid w:val="00394A6D"/>
    <w:rsid w:val="003F26C3"/>
    <w:rsid w:val="004C74AE"/>
    <w:rsid w:val="005B2501"/>
    <w:rsid w:val="00602515"/>
    <w:rsid w:val="00616F95"/>
    <w:rsid w:val="006A5AB2"/>
    <w:rsid w:val="006F02EA"/>
    <w:rsid w:val="007576C2"/>
    <w:rsid w:val="00762E45"/>
    <w:rsid w:val="007C297E"/>
    <w:rsid w:val="007D00B3"/>
    <w:rsid w:val="007F5F68"/>
    <w:rsid w:val="007F6541"/>
    <w:rsid w:val="00875B71"/>
    <w:rsid w:val="00876578"/>
    <w:rsid w:val="008F3CFF"/>
    <w:rsid w:val="00924025"/>
    <w:rsid w:val="009B0B9E"/>
    <w:rsid w:val="00A41419"/>
    <w:rsid w:val="00A62BF5"/>
    <w:rsid w:val="00A6707B"/>
    <w:rsid w:val="00AA0C28"/>
    <w:rsid w:val="00B61049"/>
    <w:rsid w:val="00C20620"/>
    <w:rsid w:val="00C671B0"/>
    <w:rsid w:val="00CE05F3"/>
    <w:rsid w:val="00CF0656"/>
    <w:rsid w:val="00CF674C"/>
    <w:rsid w:val="00D849F7"/>
    <w:rsid w:val="00D86D09"/>
    <w:rsid w:val="00E31EB3"/>
    <w:rsid w:val="00E838D7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1EE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E45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E45"/>
    <w:rPr>
      <w:b/>
      <w:bCs/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A67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578"/>
    <w:rPr>
      <w:color w:val="5F5F5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76578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E45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E45"/>
    <w:rPr>
      <w:b/>
      <w:bCs/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semiHidden/>
    <w:unhideWhenUsed/>
    <w:qFormat/>
    <w:rsid w:val="00A67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578"/>
    <w:rPr>
      <w:color w:val="5F5F5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765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ailgaya@hotmail.com%20|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lg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8B5054D0204C67B649C7C1311F9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28EDE-40B0-432D-864E-017E0BCBB885}"/>
      </w:docPartPr>
      <w:docPartBody>
        <w:p w:rsidR="00985EA7" w:rsidRDefault="007E369A">
          <w:pPr>
            <w:pStyle w:val="F08B5054D0204C67B649C7C1311F9F1D"/>
          </w:pPr>
          <w:r>
            <w:t>Your Name</w:t>
          </w:r>
        </w:p>
      </w:docPartBody>
    </w:docPart>
    <w:docPart>
      <w:docPartPr>
        <w:name w:val="1034DD2DF44F480EA206CA880A0E3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B6429-6106-4401-979F-09711BECFC62}"/>
      </w:docPartPr>
      <w:docPartBody>
        <w:p w:rsidR="00985EA7" w:rsidRDefault="007E369A">
          <w:pPr>
            <w:pStyle w:val="1034DD2DF44F480EA206CA880A0E3E76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A"/>
    <w:rsid w:val="000C5BBD"/>
    <w:rsid w:val="007E369A"/>
    <w:rsid w:val="00985EA7"/>
    <w:rsid w:val="009B3300"/>
    <w:rsid w:val="00D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B5054D0204C67B649C7C1311F9F1D">
    <w:name w:val="F08B5054D0204C67B649C7C1311F9F1D"/>
  </w:style>
  <w:style w:type="paragraph" w:customStyle="1" w:styleId="A7A2B1B331B84D169876567EB428D7E6">
    <w:name w:val="A7A2B1B331B84D169876567EB428D7E6"/>
  </w:style>
  <w:style w:type="paragraph" w:customStyle="1" w:styleId="7D089E17F4EA4629BAD2BB50C4BE0661">
    <w:name w:val="7D089E17F4EA4629BAD2BB50C4BE0661"/>
  </w:style>
  <w:style w:type="paragraph" w:customStyle="1" w:styleId="B5A77C5E128D463BAB46E42C44459593">
    <w:name w:val="B5A77C5E128D463BAB46E42C44459593"/>
  </w:style>
  <w:style w:type="paragraph" w:customStyle="1" w:styleId="1034DD2DF44F480EA206CA880A0E3E76">
    <w:name w:val="1034DD2DF44F480EA206CA880A0E3E76"/>
  </w:style>
  <w:style w:type="paragraph" w:customStyle="1" w:styleId="01FB2F130A5D459B91F7265C0D6B2483">
    <w:name w:val="01FB2F130A5D459B91F7265C0D6B2483"/>
  </w:style>
  <w:style w:type="paragraph" w:customStyle="1" w:styleId="4BA99D12B7AE40ACAC634D9A438B0507">
    <w:name w:val="4BA99D12B7AE40ACAC634D9A438B0507"/>
  </w:style>
  <w:style w:type="paragraph" w:customStyle="1" w:styleId="02CEE3B77E2F4F18AC244E235748B1F9">
    <w:name w:val="02CEE3B77E2F4F18AC244E235748B1F9"/>
  </w:style>
  <w:style w:type="paragraph" w:customStyle="1" w:styleId="A8AC21B24BCA41E7AF63702D4D47A13A">
    <w:name w:val="A8AC21B24BCA41E7AF63702D4D47A13A"/>
  </w:style>
  <w:style w:type="paragraph" w:customStyle="1" w:styleId="CDB48F58177746A08E2AE50AC0DF48A8">
    <w:name w:val="CDB48F58177746A08E2AE50AC0DF48A8"/>
  </w:style>
  <w:style w:type="paragraph" w:customStyle="1" w:styleId="0B1A4E9CC0034A8BAE061EC292E8A98C">
    <w:name w:val="0B1A4E9CC0034A8BAE061EC292E8A98C"/>
  </w:style>
  <w:style w:type="paragraph" w:customStyle="1" w:styleId="2817D91E8A5B4A388EFF565E3C25EDEF">
    <w:name w:val="2817D91E8A5B4A388EFF565E3C25EDEF"/>
  </w:style>
  <w:style w:type="paragraph" w:customStyle="1" w:styleId="A70A6813A93F4EB5AFB2ED33A570EBCF">
    <w:name w:val="A70A6813A93F4EB5AFB2ED33A570EBCF"/>
  </w:style>
  <w:style w:type="paragraph" w:customStyle="1" w:styleId="83BEDA9283E24341BBFD1A23A64180CF">
    <w:name w:val="83BEDA9283E24341BBFD1A23A64180CF"/>
  </w:style>
  <w:style w:type="paragraph" w:customStyle="1" w:styleId="9825B1E1A6AF46ADAE0057C88A192921">
    <w:name w:val="9825B1E1A6AF46ADAE0057C88A192921"/>
  </w:style>
  <w:style w:type="paragraph" w:customStyle="1" w:styleId="06A7CC8F6257426CACB83BE06D3A5747">
    <w:name w:val="06A7CC8F6257426CACB83BE06D3A5747"/>
  </w:style>
  <w:style w:type="paragraph" w:customStyle="1" w:styleId="00D739C5CA294F2484FEFDFF99F9E387">
    <w:name w:val="00D739C5CA294F2484FEFDFF99F9E387"/>
  </w:style>
  <w:style w:type="paragraph" w:customStyle="1" w:styleId="E9FBC06DCCF54C40BDB1D19CA0B84166">
    <w:name w:val="E9FBC06DCCF54C40BDB1D19CA0B84166"/>
  </w:style>
  <w:style w:type="paragraph" w:customStyle="1" w:styleId="772DDCA65C5E47C0912DC2FC1B61113D">
    <w:name w:val="772DDCA65C5E47C0912DC2FC1B61113D"/>
  </w:style>
  <w:style w:type="paragraph" w:customStyle="1" w:styleId="4806908C2FB542CFA3E4386475A7A895">
    <w:name w:val="4806908C2FB542CFA3E4386475A7A895"/>
  </w:style>
  <w:style w:type="paragraph" w:customStyle="1" w:styleId="79D4584F97474DA4B2324F35DA5BD3A0">
    <w:name w:val="79D4584F97474DA4B2324F35DA5BD3A0"/>
  </w:style>
  <w:style w:type="paragraph" w:customStyle="1" w:styleId="314D8124A91B4677BDAE6E8AE66C1B7A">
    <w:name w:val="314D8124A91B4677BDAE6E8AE66C1B7A"/>
  </w:style>
  <w:style w:type="paragraph" w:customStyle="1" w:styleId="5A64D04B172741D88BAECF2AE91CAA81">
    <w:name w:val="5A64D04B172741D88BAECF2AE91CAA81"/>
  </w:style>
  <w:style w:type="paragraph" w:customStyle="1" w:styleId="855BEEF9363F42CF9CC8DCF2B1FF1B66">
    <w:name w:val="855BEEF9363F42CF9CC8DCF2B1FF1B66"/>
  </w:style>
  <w:style w:type="paragraph" w:customStyle="1" w:styleId="7D43435369A1484C864AC885BEC2C627">
    <w:name w:val="7D43435369A1484C864AC885BEC2C627"/>
  </w:style>
  <w:style w:type="paragraph" w:customStyle="1" w:styleId="8820B606F4D94442A620B5F0073A26EA">
    <w:name w:val="8820B606F4D94442A620B5F0073A26EA"/>
    <w:rsid w:val="007E369A"/>
  </w:style>
  <w:style w:type="paragraph" w:customStyle="1" w:styleId="EB47092B77CC4DDBA906A67961319955">
    <w:name w:val="EB47092B77CC4DDBA906A67961319955"/>
    <w:rsid w:val="007E369A"/>
  </w:style>
  <w:style w:type="paragraph" w:customStyle="1" w:styleId="7222927312194D8190F49F2DC55C6CE1">
    <w:name w:val="7222927312194D8190F49F2DC55C6CE1"/>
    <w:rsid w:val="007E369A"/>
  </w:style>
  <w:style w:type="paragraph" w:customStyle="1" w:styleId="A852FFE5818D481BAF825BB48C298D38">
    <w:name w:val="A852FFE5818D481BAF825BB48C298D38"/>
    <w:rsid w:val="007E36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B5054D0204C67B649C7C1311F9F1D">
    <w:name w:val="F08B5054D0204C67B649C7C1311F9F1D"/>
  </w:style>
  <w:style w:type="paragraph" w:customStyle="1" w:styleId="A7A2B1B331B84D169876567EB428D7E6">
    <w:name w:val="A7A2B1B331B84D169876567EB428D7E6"/>
  </w:style>
  <w:style w:type="paragraph" w:customStyle="1" w:styleId="7D089E17F4EA4629BAD2BB50C4BE0661">
    <w:name w:val="7D089E17F4EA4629BAD2BB50C4BE0661"/>
  </w:style>
  <w:style w:type="paragraph" w:customStyle="1" w:styleId="B5A77C5E128D463BAB46E42C44459593">
    <w:name w:val="B5A77C5E128D463BAB46E42C44459593"/>
  </w:style>
  <w:style w:type="paragraph" w:customStyle="1" w:styleId="1034DD2DF44F480EA206CA880A0E3E76">
    <w:name w:val="1034DD2DF44F480EA206CA880A0E3E76"/>
  </w:style>
  <w:style w:type="paragraph" w:customStyle="1" w:styleId="01FB2F130A5D459B91F7265C0D6B2483">
    <w:name w:val="01FB2F130A5D459B91F7265C0D6B2483"/>
  </w:style>
  <w:style w:type="paragraph" w:customStyle="1" w:styleId="4BA99D12B7AE40ACAC634D9A438B0507">
    <w:name w:val="4BA99D12B7AE40ACAC634D9A438B0507"/>
  </w:style>
  <w:style w:type="paragraph" w:customStyle="1" w:styleId="02CEE3B77E2F4F18AC244E235748B1F9">
    <w:name w:val="02CEE3B77E2F4F18AC244E235748B1F9"/>
  </w:style>
  <w:style w:type="paragraph" w:customStyle="1" w:styleId="A8AC21B24BCA41E7AF63702D4D47A13A">
    <w:name w:val="A8AC21B24BCA41E7AF63702D4D47A13A"/>
  </w:style>
  <w:style w:type="paragraph" w:customStyle="1" w:styleId="CDB48F58177746A08E2AE50AC0DF48A8">
    <w:name w:val="CDB48F58177746A08E2AE50AC0DF48A8"/>
  </w:style>
  <w:style w:type="paragraph" w:customStyle="1" w:styleId="0B1A4E9CC0034A8BAE061EC292E8A98C">
    <w:name w:val="0B1A4E9CC0034A8BAE061EC292E8A98C"/>
  </w:style>
  <w:style w:type="paragraph" w:customStyle="1" w:styleId="2817D91E8A5B4A388EFF565E3C25EDEF">
    <w:name w:val="2817D91E8A5B4A388EFF565E3C25EDEF"/>
  </w:style>
  <w:style w:type="paragraph" w:customStyle="1" w:styleId="A70A6813A93F4EB5AFB2ED33A570EBCF">
    <w:name w:val="A70A6813A93F4EB5AFB2ED33A570EBCF"/>
  </w:style>
  <w:style w:type="paragraph" w:customStyle="1" w:styleId="83BEDA9283E24341BBFD1A23A64180CF">
    <w:name w:val="83BEDA9283E24341BBFD1A23A64180CF"/>
  </w:style>
  <w:style w:type="paragraph" w:customStyle="1" w:styleId="9825B1E1A6AF46ADAE0057C88A192921">
    <w:name w:val="9825B1E1A6AF46ADAE0057C88A192921"/>
  </w:style>
  <w:style w:type="paragraph" w:customStyle="1" w:styleId="06A7CC8F6257426CACB83BE06D3A5747">
    <w:name w:val="06A7CC8F6257426CACB83BE06D3A5747"/>
  </w:style>
  <w:style w:type="paragraph" w:customStyle="1" w:styleId="00D739C5CA294F2484FEFDFF99F9E387">
    <w:name w:val="00D739C5CA294F2484FEFDFF99F9E387"/>
  </w:style>
  <w:style w:type="paragraph" w:customStyle="1" w:styleId="E9FBC06DCCF54C40BDB1D19CA0B84166">
    <w:name w:val="E9FBC06DCCF54C40BDB1D19CA0B84166"/>
  </w:style>
  <w:style w:type="paragraph" w:customStyle="1" w:styleId="772DDCA65C5E47C0912DC2FC1B61113D">
    <w:name w:val="772DDCA65C5E47C0912DC2FC1B61113D"/>
  </w:style>
  <w:style w:type="paragraph" w:customStyle="1" w:styleId="4806908C2FB542CFA3E4386475A7A895">
    <w:name w:val="4806908C2FB542CFA3E4386475A7A895"/>
  </w:style>
  <w:style w:type="paragraph" w:customStyle="1" w:styleId="79D4584F97474DA4B2324F35DA5BD3A0">
    <w:name w:val="79D4584F97474DA4B2324F35DA5BD3A0"/>
  </w:style>
  <w:style w:type="paragraph" w:customStyle="1" w:styleId="314D8124A91B4677BDAE6E8AE66C1B7A">
    <w:name w:val="314D8124A91B4677BDAE6E8AE66C1B7A"/>
  </w:style>
  <w:style w:type="paragraph" w:customStyle="1" w:styleId="5A64D04B172741D88BAECF2AE91CAA81">
    <w:name w:val="5A64D04B172741D88BAECF2AE91CAA81"/>
  </w:style>
  <w:style w:type="paragraph" w:customStyle="1" w:styleId="855BEEF9363F42CF9CC8DCF2B1FF1B66">
    <w:name w:val="855BEEF9363F42CF9CC8DCF2B1FF1B66"/>
  </w:style>
  <w:style w:type="paragraph" w:customStyle="1" w:styleId="7D43435369A1484C864AC885BEC2C627">
    <w:name w:val="7D43435369A1484C864AC885BEC2C627"/>
  </w:style>
  <w:style w:type="paragraph" w:customStyle="1" w:styleId="8820B606F4D94442A620B5F0073A26EA">
    <w:name w:val="8820B606F4D94442A620B5F0073A26EA"/>
    <w:rsid w:val="007E369A"/>
  </w:style>
  <w:style w:type="paragraph" w:customStyle="1" w:styleId="EB47092B77CC4DDBA906A67961319955">
    <w:name w:val="EB47092B77CC4DDBA906A67961319955"/>
    <w:rsid w:val="007E369A"/>
  </w:style>
  <w:style w:type="paragraph" w:customStyle="1" w:styleId="7222927312194D8190F49F2DC55C6CE1">
    <w:name w:val="7222927312194D8190F49F2DC55C6CE1"/>
    <w:rsid w:val="007E369A"/>
  </w:style>
  <w:style w:type="paragraph" w:customStyle="1" w:styleId="A852FFE5818D481BAF825BB48C298D38">
    <w:name w:val="A852FFE5818D481BAF825BB48C298D38"/>
    <w:rsid w:val="007E3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1C54-83E2-4FD2-98D2-680C1C63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Gaya</dc:creator>
  <cp:lastModifiedBy>Gail Gaya</cp:lastModifiedBy>
  <cp:revision>2</cp:revision>
  <dcterms:created xsi:type="dcterms:W3CDTF">2018-02-14T18:23:00Z</dcterms:created>
  <dcterms:modified xsi:type="dcterms:W3CDTF">2018-02-14T18:23:00Z</dcterms:modified>
  <cp:version/>
</cp:coreProperties>
</file>