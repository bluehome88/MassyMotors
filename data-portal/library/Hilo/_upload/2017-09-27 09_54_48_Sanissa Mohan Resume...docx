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2B1" w:rsidRPr="00831DD2" w:rsidRDefault="00F132B1" w:rsidP="00F132B1">
      <w:pPr>
        <w:shd w:val="pct10" w:color="auto" w:fill="auto"/>
        <w:spacing w:after="0" w:line="240" w:lineRule="auto"/>
        <w:jc w:val="center"/>
        <w:rPr>
          <w:rFonts w:cs="MS Reference Sans Serif"/>
          <w:b/>
          <w:color w:val="424242"/>
          <w:sz w:val="44"/>
          <w:szCs w:val="36"/>
        </w:rPr>
      </w:pPr>
      <w:r w:rsidRPr="00831DD2">
        <w:rPr>
          <w:rFonts w:ascii="Times New Roman" w:hAnsi="Times New Roman"/>
          <w:sz w:val="36"/>
          <w:szCs w:val="24"/>
          <w:u w:val="single"/>
        </w:rPr>
        <w:t>Résumé</w:t>
      </w:r>
    </w:p>
    <w:p w:rsidR="00F132B1" w:rsidRDefault="00F132B1" w:rsidP="00F132B1">
      <w:pPr>
        <w:spacing w:after="0" w:line="240" w:lineRule="auto"/>
        <w:jc w:val="center"/>
        <w:rPr>
          <w:b/>
          <w:sz w:val="36"/>
          <w:szCs w:val="36"/>
        </w:rPr>
      </w:pPr>
    </w:p>
    <w:p w:rsidR="00F132B1" w:rsidRPr="008C577F" w:rsidRDefault="00F132B1" w:rsidP="00F132B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C577F">
        <w:rPr>
          <w:rFonts w:ascii="Times New Roman" w:hAnsi="Times New Roman"/>
          <w:sz w:val="24"/>
          <w:szCs w:val="24"/>
        </w:rPr>
        <w:t>#100 El Dorado Road,</w:t>
      </w:r>
    </w:p>
    <w:p w:rsidR="00F132B1" w:rsidRPr="008C577F" w:rsidRDefault="00F132B1" w:rsidP="00F132B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C577F">
        <w:rPr>
          <w:rFonts w:ascii="Times New Roman" w:hAnsi="Times New Roman"/>
          <w:sz w:val="24"/>
          <w:szCs w:val="24"/>
        </w:rPr>
        <w:t>Tunapuna</w:t>
      </w:r>
      <w:proofErr w:type="spellEnd"/>
    </w:p>
    <w:p w:rsidR="00F132B1" w:rsidRPr="008C577F" w:rsidRDefault="00F132B1" w:rsidP="00F132B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132B1" w:rsidRPr="008C577F" w:rsidRDefault="00F132B1" w:rsidP="00F132B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132B1" w:rsidRPr="008C577F" w:rsidRDefault="00F132B1" w:rsidP="00F132B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C577F">
        <w:rPr>
          <w:rFonts w:ascii="Times New Roman" w:hAnsi="Times New Roman"/>
          <w:sz w:val="24"/>
          <w:szCs w:val="24"/>
        </w:rPr>
        <w:t xml:space="preserve">Dear Sir/Madam, </w:t>
      </w:r>
    </w:p>
    <w:p w:rsidR="00F132B1" w:rsidRPr="008C577F" w:rsidRDefault="00F132B1" w:rsidP="00F132B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132B1" w:rsidRPr="008C577F" w:rsidRDefault="00F132B1" w:rsidP="00F132B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C577F">
        <w:rPr>
          <w:rFonts w:ascii="Times New Roman" w:hAnsi="Times New Roman"/>
          <w:sz w:val="24"/>
          <w:szCs w:val="24"/>
        </w:rPr>
        <w:t>I am a graduate o</w:t>
      </w:r>
      <w:r>
        <w:rPr>
          <w:rFonts w:ascii="Times New Roman" w:hAnsi="Times New Roman"/>
          <w:sz w:val="24"/>
          <w:szCs w:val="24"/>
        </w:rPr>
        <w:t xml:space="preserve">f the University of the West Indies where I attained a Bachelors of Science degree in Mathematics. </w:t>
      </w:r>
      <w:r w:rsidRPr="008C577F">
        <w:rPr>
          <w:rFonts w:ascii="Times New Roman" w:hAnsi="Times New Roman"/>
          <w:sz w:val="24"/>
          <w:szCs w:val="24"/>
        </w:rPr>
        <w:t>I am an</w:t>
      </w:r>
      <w:r>
        <w:rPr>
          <w:rFonts w:ascii="Times New Roman" w:hAnsi="Times New Roman"/>
          <w:sz w:val="24"/>
          <w:szCs w:val="24"/>
        </w:rPr>
        <w:t xml:space="preserve"> honest and</w:t>
      </w:r>
      <w:r w:rsidRPr="008C577F">
        <w:rPr>
          <w:rFonts w:ascii="Times New Roman" w:hAnsi="Times New Roman"/>
          <w:sz w:val="24"/>
          <w:szCs w:val="24"/>
        </w:rPr>
        <w:t xml:space="preserve"> motivated individual that would commit myself to my job and respect authority.</w:t>
      </w:r>
      <w:r>
        <w:rPr>
          <w:rFonts w:ascii="Times New Roman" w:hAnsi="Times New Roman"/>
          <w:sz w:val="24"/>
          <w:szCs w:val="24"/>
        </w:rPr>
        <w:t xml:space="preserve"> I work in a time efficient manner and I am well organized. </w:t>
      </w:r>
      <w:r w:rsidRPr="008C577F">
        <w:rPr>
          <w:rFonts w:ascii="Times New Roman" w:hAnsi="Times New Roman"/>
          <w:sz w:val="24"/>
          <w:szCs w:val="24"/>
        </w:rPr>
        <w:t xml:space="preserve"> I have excellent communication skills</w:t>
      </w:r>
      <w:r>
        <w:rPr>
          <w:rFonts w:ascii="Times New Roman" w:hAnsi="Times New Roman"/>
          <w:sz w:val="24"/>
          <w:szCs w:val="24"/>
        </w:rPr>
        <w:t xml:space="preserve"> and I am a disciplined team player. I</w:t>
      </w:r>
      <w:r w:rsidRPr="008C57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can assure you I will be an asset to your company. </w:t>
      </w:r>
    </w:p>
    <w:p w:rsidR="00F132B1" w:rsidRPr="008C577F" w:rsidRDefault="00F132B1" w:rsidP="00F132B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132B1" w:rsidRDefault="00F132B1" w:rsidP="00F132B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C577F">
        <w:rPr>
          <w:rFonts w:ascii="Times New Roman" w:hAnsi="Times New Roman"/>
          <w:sz w:val="24"/>
          <w:szCs w:val="24"/>
        </w:rPr>
        <w:t>Thank you for your time and consideration.</w:t>
      </w:r>
    </w:p>
    <w:p w:rsidR="00F132B1" w:rsidRPr="008C577F" w:rsidRDefault="00F132B1" w:rsidP="00F132B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132B1" w:rsidRDefault="00F132B1" w:rsidP="00F132B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C577F">
        <w:rPr>
          <w:rFonts w:ascii="Times New Roman" w:hAnsi="Times New Roman"/>
          <w:sz w:val="24"/>
          <w:szCs w:val="24"/>
        </w:rPr>
        <w:t xml:space="preserve">Sincerely, </w:t>
      </w:r>
    </w:p>
    <w:p w:rsidR="00F132B1" w:rsidRDefault="00F132B1" w:rsidP="00F132B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132B1" w:rsidRDefault="00F132B1" w:rsidP="00F132B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132B1" w:rsidRDefault="00F132B1" w:rsidP="00F132B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132B1" w:rsidRPr="008C577F" w:rsidRDefault="00F132B1" w:rsidP="00F132B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C577F">
        <w:rPr>
          <w:rFonts w:ascii="Times New Roman" w:hAnsi="Times New Roman"/>
          <w:sz w:val="24"/>
          <w:szCs w:val="24"/>
        </w:rPr>
        <w:t>____________________</w:t>
      </w:r>
    </w:p>
    <w:p w:rsidR="00F132B1" w:rsidRPr="008C577F" w:rsidRDefault="00F132B1" w:rsidP="00F132B1">
      <w:pPr>
        <w:rPr>
          <w:rFonts w:ascii="Times New Roman" w:hAnsi="Times New Roman"/>
          <w:sz w:val="24"/>
          <w:szCs w:val="24"/>
        </w:rPr>
      </w:pPr>
      <w:proofErr w:type="spellStart"/>
      <w:r w:rsidRPr="008C577F">
        <w:rPr>
          <w:rFonts w:ascii="Times New Roman" w:hAnsi="Times New Roman"/>
          <w:sz w:val="24"/>
          <w:szCs w:val="24"/>
        </w:rPr>
        <w:t>Sanissa</w:t>
      </w:r>
      <w:proofErr w:type="spellEnd"/>
      <w:r w:rsidRPr="008C577F">
        <w:rPr>
          <w:rFonts w:ascii="Times New Roman" w:hAnsi="Times New Roman"/>
          <w:sz w:val="24"/>
          <w:szCs w:val="24"/>
        </w:rPr>
        <w:t xml:space="preserve"> Mohan</w:t>
      </w:r>
    </w:p>
    <w:p w:rsidR="00F132B1" w:rsidRDefault="00F132B1"/>
    <w:p w:rsidR="00F132B1" w:rsidRDefault="00F132B1">
      <w:pPr>
        <w:spacing w:after="200" w:line="276" w:lineRule="auto"/>
      </w:pPr>
      <w:r>
        <w:br w:type="page"/>
      </w:r>
    </w:p>
    <w:p w:rsidR="00F132B1" w:rsidRDefault="00F132B1"/>
    <w:sdt>
      <w:sdtPr>
        <w:rPr>
          <w:color w:val="auto"/>
          <w:sz w:val="23"/>
        </w:rPr>
        <w:alias w:val="Resume Name"/>
        <w:tag w:val="Resume Name"/>
        <w:id w:val="809426422"/>
        <w:placeholder>
          <w:docPart w:val="F3ABFD437E7F44F8A25D400921A7F879"/>
        </w:placeholder>
        <w:docPartList>
          <w:docPartGallery w:val="Quick Parts"/>
          <w:docPartCategory w:val=" Resume Name"/>
        </w:docPartList>
      </w:sdtPr>
      <w:sdtContent>
        <w:tbl>
          <w:tblPr>
            <w:tblStyle w:val="TableGrid"/>
            <w:tblW w:w="5000" w:type="pct"/>
            <w:tblLook w:val="04A0"/>
          </w:tblPr>
          <w:tblGrid>
            <w:gridCol w:w="2380"/>
            <w:gridCol w:w="7916"/>
          </w:tblGrid>
          <w:tr w:rsidR="00BD371C" w:rsidTr="00F132B1">
            <w:trPr>
              <w:trHeight w:val="648"/>
            </w:trPr>
            <w:tc>
              <w:tcPr>
                <w:tcW w:w="2380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BD371C" w:rsidRDefault="00BD371C">
                <w:pPr>
                  <w:pStyle w:val="PersonalName"/>
                </w:pPr>
              </w:p>
            </w:tc>
            <w:tc>
              <w:tcPr>
                <w:tcW w:w="7916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BD371C" w:rsidRDefault="00621F7D" w:rsidP="008F3940">
                <w:pPr>
                  <w:pStyle w:val="PersonalName"/>
                </w:pPr>
                <w:sdt>
                  <w:sdtPr>
                    <w:id w:val="809184597"/>
                    <w:placeholder>
                      <w:docPart w:val="4B06D3DD05AF4E559A11DC5A12AF135A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proofErr w:type="spellStart"/>
                    <w:r w:rsidR="008F3940">
                      <w:t>Sanissa</w:t>
                    </w:r>
                    <w:proofErr w:type="spellEnd"/>
                    <w:r w:rsidR="008F3940">
                      <w:t xml:space="preserve"> Mohan</w:t>
                    </w:r>
                  </w:sdtContent>
                </w:sdt>
              </w:p>
            </w:tc>
          </w:tr>
          <w:tr w:rsidR="00BD371C" w:rsidTr="00F132B1">
            <w:trPr>
              <w:trHeight w:val="144"/>
            </w:trPr>
            <w:tc>
              <w:tcPr>
                <w:tcW w:w="2380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sdt>
                <w:sdtPr>
                  <w:alias w:val="Date"/>
                  <w:id w:val="809184598"/>
                  <w:placeholder>
                    <w:docPart w:val="43426ACA25174C8298D639DC1F3CAD33"/>
                  </w:placeholder>
                  <w:date w:fullDate="2017-09-27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BD371C" w:rsidRDefault="00F132B1" w:rsidP="00F132B1">
                    <w:pPr>
                      <w:pStyle w:val="Date"/>
                      <w:framePr w:wrap="auto" w:hAnchor="text" w:xAlign="left" w:yAlign="inline"/>
                      <w:suppressOverlap w:val="0"/>
                    </w:pPr>
                    <w:r>
                      <w:t>9/27/2017</w:t>
                    </w:r>
                  </w:p>
                </w:sdtContent>
              </w:sdt>
            </w:tc>
            <w:tc>
              <w:tcPr>
                <w:tcW w:w="7916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BD371C" w:rsidRDefault="00BD371C"/>
            </w:tc>
          </w:tr>
          <w:tr w:rsidR="00BD371C" w:rsidTr="00F132B1">
            <w:trPr>
              <w:trHeight w:val="257"/>
            </w:trPr>
            <w:tc>
              <w:tcPr>
                <w:tcW w:w="23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BD371C" w:rsidRDefault="00BD371C">
                <w:pPr>
                  <w:jc w:val="center"/>
                </w:pPr>
              </w:p>
            </w:tc>
            <w:tc>
              <w:tcPr>
                <w:tcW w:w="791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BD371C" w:rsidRPr="007070D2" w:rsidRDefault="008F3940">
                <w:pPr>
                  <w:pStyle w:val="SenderAddress"/>
                  <w:rPr>
                    <w:sz w:val="24"/>
                  </w:rPr>
                </w:pPr>
                <w:r w:rsidRPr="007070D2">
                  <w:rPr>
                    <w:sz w:val="24"/>
                  </w:rPr>
                  <w:t xml:space="preserve">100 El Dorado Road </w:t>
                </w:r>
                <w:proofErr w:type="spellStart"/>
                <w:r w:rsidRPr="007070D2">
                  <w:rPr>
                    <w:sz w:val="24"/>
                  </w:rPr>
                  <w:t>Tunapuna</w:t>
                </w:r>
                <w:proofErr w:type="spellEnd"/>
                <w:r w:rsidR="008F1DDC" w:rsidRPr="007070D2">
                  <w:rPr>
                    <w:sz w:val="24"/>
                  </w:rPr>
                  <w:br/>
                </w:r>
                <w:r w:rsidRPr="007070D2">
                  <w:rPr>
                    <w:sz w:val="24"/>
                  </w:rPr>
                  <w:t>8682917708</w:t>
                </w:r>
                <w:r w:rsidR="008F1DDC" w:rsidRPr="007070D2">
                  <w:rPr>
                    <w:sz w:val="24"/>
                  </w:rPr>
                  <w:br/>
                </w:r>
                <w:r w:rsidRPr="007070D2">
                  <w:rPr>
                    <w:sz w:val="24"/>
                  </w:rPr>
                  <w:t>sanissa.mohan@hotmail.com</w:t>
                </w:r>
              </w:p>
              <w:p w:rsidR="00BD371C" w:rsidRDefault="00BD371C" w:rsidP="008F3940">
                <w:pPr>
                  <w:pStyle w:val="SenderAddress"/>
                </w:pPr>
              </w:p>
            </w:tc>
          </w:tr>
        </w:tbl>
        <w:p w:rsidR="00BD371C" w:rsidRDefault="00621F7D"/>
      </w:sdtContent>
    </w:sdt>
    <w:tbl>
      <w:tblPr>
        <w:tblStyle w:val="TableGrid"/>
        <w:tblW w:w="4996" w:type="pct"/>
        <w:jc w:val="center"/>
        <w:tblLook w:val="04A0"/>
      </w:tblPr>
      <w:tblGrid>
        <w:gridCol w:w="2412"/>
        <w:gridCol w:w="7883"/>
      </w:tblGrid>
      <w:tr w:rsidR="00BD371C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D371C" w:rsidRDefault="00BD371C">
            <w:pPr>
              <w:rPr>
                <w:b/>
                <w:color w:val="FFFFFF" w:themeColor="background1"/>
                <w:szCs w:val="23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D371C" w:rsidRPr="007070D2" w:rsidRDefault="008F1DDC">
            <w:pPr>
              <w:pStyle w:val="Section"/>
              <w:rPr>
                <w:sz w:val="28"/>
                <w:u w:val="single"/>
              </w:rPr>
            </w:pPr>
            <w:r w:rsidRPr="007070D2">
              <w:rPr>
                <w:sz w:val="28"/>
                <w:u w:val="single"/>
              </w:rPr>
              <w:t>Objectives</w:t>
            </w:r>
          </w:p>
          <w:p w:rsidR="00BD371C" w:rsidRPr="007070D2" w:rsidRDefault="008F3940">
            <w:pPr>
              <w:rPr>
                <w:sz w:val="24"/>
              </w:rPr>
            </w:pPr>
            <w:r w:rsidRPr="007070D2">
              <w:rPr>
                <w:sz w:val="24"/>
              </w:rPr>
              <w:t>To do the best I can in a positive manner</w:t>
            </w:r>
            <w:r w:rsidR="007070D2" w:rsidRPr="007070D2">
              <w:rPr>
                <w:sz w:val="24"/>
              </w:rPr>
              <w:t>.</w:t>
            </w:r>
          </w:p>
          <w:p w:rsidR="00BD371C" w:rsidRPr="007070D2" w:rsidRDefault="008F1DDC">
            <w:pPr>
              <w:pStyle w:val="Section"/>
              <w:rPr>
                <w:sz w:val="28"/>
                <w:u w:val="single"/>
              </w:rPr>
            </w:pPr>
            <w:r w:rsidRPr="007070D2">
              <w:rPr>
                <w:sz w:val="28"/>
                <w:u w:val="single"/>
              </w:rPr>
              <w:t>Education</w:t>
            </w:r>
          </w:p>
          <w:p w:rsidR="00BD371C" w:rsidRDefault="008F3940">
            <w:pPr>
              <w:pStyle w:val="Subsection"/>
            </w:pPr>
            <w:r>
              <w:t>University of the West Indies</w:t>
            </w:r>
          </w:p>
          <w:p w:rsidR="008F3940" w:rsidRDefault="00F132B1" w:rsidP="008F3940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September</w:t>
            </w:r>
            <w:r w:rsidR="008F3940">
              <w:t xml:space="preserve"> 2017</w:t>
            </w:r>
          </w:p>
          <w:p w:rsidR="00BD371C" w:rsidRDefault="008F3940">
            <w:pPr>
              <w:pStyle w:val="ListBullet"/>
              <w:numPr>
                <w:ilvl w:val="0"/>
                <w:numId w:val="0"/>
              </w:numPr>
            </w:pPr>
            <w:r>
              <w:t>Bachelors of Science</w:t>
            </w:r>
            <w:r w:rsidR="007070D2">
              <w:t>:</w:t>
            </w:r>
            <w:r>
              <w:t xml:space="preserve"> Mathematics</w:t>
            </w:r>
          </w:p>
          <w:p w:rsidR="00BD371C" w:rsidRPr="007070D2" w:rsidRDefault="008F1DDC">
            <w:pPr>
              <w:pStyle w:val="Section"/>
              <w:rPr>
                <w:sz w:val="28"/>
                <w:u w:val="single"/>
              </w:rPr>
            </w:pPr>
            <w:r w:rsidRPr="007070D2">
              <w:rPr>
                <w:sz w:val="28"/>
                <w:u w:val="single"/>
              </w:rPr>
              <w:t>experience</w:t>
            </w:r>
          </w:p>
          <w:p w:rsidR="00BD371C" w:rsidRPr="007070D2" w:rsidRDefault="008F3940">
            <w:pPr>
              <w:pStyle w:val="Subsection"/>
              <w:rPr>
                <w:color w:val="auto"/>
                <w:spacing w:val="0"/>
                <w:szCs w:val="24"/>
              </w:rPr>
            </w:pPr>
            <w:r w:rsidRPr="007070D2">
              <w:rPr>
                <w:b w:val="0"/>
                <w:color w:val="auto"/>
                <w:spacing w:val="0"/>
                <w:szCs w:val="24"/>
              </w:rPr>
              <w:t>Clerical Assistant</w:t>
            </w:r>
            <w:r w:rsidR="008F1DDC" w:rsidRPr="007070D2">
              <w:rPr>
                <w:b w:val="0"/>
                <w:szCs w:val="24"/>
              </w:rPr>
              <w:t xml:space="preserve"> </w:t>
            </w:r>
            <w:r w:rsidR="008F1DDC" w:rsidRPr="007070D2">
              <w:rPr>
                <w:szCs w:val="24"/>
              </w:rPr>
              <w:t>|</w:t>
            </w:r>
            <w:r w:rsidR="008F1DDC" w:rsidRPr="007070D2">
              <w:rPr>
                <w:b w:val="0"/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326177524"/>
                <w:placeholder>
                  <w:docPart w:val="18044886B54449C09A5F6E50B1FB0800"/>
                </w:placeholder>
              </w:sdtPr>
              <w:sdtContent>
                <w:r w:rsidRPr="007070D2">
                  <w:rPr>
                    <w:szCs w:val="24"/>
                  </w:rPr>
                  <w:t>Elections and Boundaries Commission (OJT)</w:t>
                </w:r>
              </w:sdtContent>
            </w:sdt>
          </w:p>
          <w:p w:rsidR="00BD371C" w:rsidRPr="007070D2" w:rsidRDefault="008F3940">
            <w:pPr>
              <w:rPr>
                <w:sz w:val="24"/>
                <w:szCs w:val="24"/>
              </w:rPr>
            </w:pPr>
            <w:r w:rsidRPr="007070D2">
              <w:rPr>
                <w:sz w:val="24"/>
                <w:szCs w:val="24"/>
              </w:rPr>
              <w:t>2014</w:t>
            </w:r>
            <w:r w:rsidR="008F1DDC" w:rsidRPr="007070D2">
              <w:rPr>
                <w:sz w:val="24"/>
                <w:szCs w:val="24"/>
              </w:rPr>
              <w:t xml:space="preserve"> </w:t>
            </w:r>
            <w:r w:rsidRPr="007070D2">
              <w:rPr>
                <w:sz w:val="24"/>
                <w:szCs w:val="24"/>
              </w:rPr>
              <w:t>–</w:t>
            </w:r>
            <w:r w:rsidR="008F1DDC" w:rsidRPr="007070D2">
              <w:rPr>
                <w:sz w:val="24"/>
                <w:szCs w:val="24"/>
              </w:rPr>
              <w:t xml:space="preserve"> </w:t>
            </w:r>
            <w:r w:rsidRPr="007070D2">
              <w:rPr>
                <w:sz w:val="24"/>
                <w:szCs w:val="24"/>
              </w:rPr>
              <w:t>2015</w:t>
            </w:r>
          </w:p>
          <w:p w:rsidR="008F3940" w:rsidRPr="007070D2" w:rsidRDefault="008F3940" w:rsidP="008F3940">
            <w:pPr>
              <w:pStyle w:val="ListBullet"/>
              <w:numPr>
                <w:ilvl w:val="0"/>
                <w:numId w:val="28"/>
              </w:numPr>
              <w:spacing w:line="240" w:lineRule="auto"/>
              <w:rPr>
                <w:szCs w:val="24"/>
              </w:rPr>
            </w:pPr>
            <w:r w:rsidRPr="007070D2">
              <w:rPr>
                <w:szCs w:val="24"/>
              </w:rPr>
              <w:t>Interacting with the public</w:t>
            </w:r>
          </w:p>
          <w:p w:rsidR="008F3940" w:rsidRPr="007070D2" w:rsidRDefault="008F3940" w:rsidP="008F3940">
            <w:pPr>
              <w:pStyle w:val="ListBullet"/>
              <w:numPr>
                <w:ilvl w:val="0"/>
                <w:numId w:val="28"/>
              </w:numPr>
              <w:spacing w:line="240" w:lineRule="auto"/>
              <w:rPr>
                <w:szCs w:val="24"/>
              </w:rPr>
            </w:pPr>
            <w:r w:rsidRPr="007070D2">
              <w:rPr>
                <w:szCs w:val="24"/>
              </w:rPr>
              <w:t>Working in groups</w:t>
            </w:r>
          </w:p>
          <w:p w:rsidR="008F3940" w:rsidRDefault="008F3940" w:rsidP="007070D2">
            <w:pPr>
              <w:pStyle w:val="ListBullet"/>
              <w:numPr>
                <w:ilvl w:val="0"/>
                <w:numId w:val="28"/>
              </w:numPr>
              <w:spacing w:line="240" w:lineRule="auto"/>
            </w:pPr>
            <w:r w:rsidRPr="007070D2">
              <w:rPr>
                <w:szCs w:val="24"/>
              </w:rPr>
              <w:t>Completing assigned work in a timely manner</w:t>
            </w:r>
          </w:p>
          <w:p w:rsidR="00BD371C" w:rsidRPr="007070D2" w:rsidRDefault="008F1DDC">
            <w:pPr>
              <w:pStyle w:val="Section"/>
              <w:rPr>
                <w:sz w:val="28"/>
                <w:u w:val="single"/>
              </w:rPr>
            </w:pPr>
            <w:r w:rsidRPr="007070D2">
              <w:rPr>
                <w:sz w:val="28"/>
                <w:u w:val="single"/>
              </w:rPr>
              <w:t>skills</w:t>
            </w:r>
          </w:p>
          <w:p w:rsidR="00BD371C" w:rsidRDefault="008F3940" w:rsidP="008F3940">
            <w:pPr>
              <w:pStyle w:val="ListBullet"/>
              <w:numPr>
                <w:ilvl w:val="0"/>
                <w:numId w:val="28"/>
              </w:numPr>
            </w:pPr>
            <w:r>
              <w:t>Highly motivated person with excellent organizational skills.</w:t>
            </w:r>
          </w:p>
          <w:p w:rsidR="008F3940" w:rsidRDefault="008F3940" w:rsidP="008F3940">
            <w:pPr>
              <w:pStyle w:val="ListBullet"/>
              <w:numPr>
                <w:ilvl w:val="0"/>
                <w:numId w:val="28"/>
              </w:numPr>
            </w:pPr>
            <w:r>
              <w:t>Quick learner and team player.</w:t>
            </w:r>
          </w:p>
          <w:p w:rsidR="00BD371C" w:rsidRDefault="008F3940" w:rsidP="00F132B1">
            <w:pPr>
              <w:pStyle w:val="ListBullet"/>
              <w:numPr>
                <w:ilvl w:val="0"/>
                <w:numId w:val="28"/>
              </w:numPr>
            </w:pPr>
            <w:r>
              <w:t>Strong work ethics and willingness to work hard to achieve objectives.</w:t>
            </w:r>
          </w:p>
        </w:tc>
      </w:tr>
    </w:tbl>
    <w:p w:rsidR="00BD371C" w:rsidRDefault="00BD371C" w:rsidP="00F132B1">
      <w:pPr>
        <w:spacing w:after="200" w:line="276" w:lineRule="auto"/>
      </w:pPr>
    </w:p>
    <w:sectPr w:rsidR="00BD371C" w:rsidSect="00BD371C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5FE4" w:rsidRDefault="00A35FE4">
      <w:pPr>
        <w:spacing w:after="0" w:line="240" w:lineRule="auto"/>
      </w:pPr>
      <w:r>
        <w:separator/>
      </w:r>
    </w:p>
  </w:endnote>
  <w:endnote w:type="continuationSeparator" w:id="0">
    <w:p w:rsidR="00A35FE4" w:rsidRDefault="00A3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71C" w:rsidRDefault="00BD371C"/>
  <w:p w:rsidR="00BD371C" w:rsidRDefault="008F1DDC">
    <w:pPr>
      <w:pStyle w:val="FooterEven"/>
    </w:pPr>
    <w:r>
      <w:t xml:space="preserve">Page </w:t>
    </w:r>
    <w:fldSimple w:instr=" PAGE   \* MERGEFORMAT ">
      <w:r>
        <w:rPr>
          <w:noProof/>
          <w:sz w:val="24"/>
          <w:szCs w:val="24"/>
        </w:rPr>
        <w:t>2</w:t>
      </w:r>
    </w:fldSimple>
  </w:p>
  <w:p w:rsidR="00BD371C" w:rsidRDefault="00BD37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71C" w:rsidRDefault="00BD371C"/>
  <w:p w:rsidR="00BD371C" w:rsidRDefault="008F1DDC">
    <w:pPr>
      <w:pStyle w:val="FooterOdd"/>
    </w:pPr>
    <w:r>
      <w:t xml:space="preserve">Page </w:t>
    </w:r>
    <w:fldSimple w:instr=" PAGE   \* MERGEFORMAT ">
      <w:r w:rsidR="00F132B1" w:rsidRPr="00F132B1">
        <w:rPr>
          <w:noProof/>
          <w:sz w:val="24"/>
          <w:szCs w:val="24"/>
        </w:rPr>
        <w:t>2</w:t>
      </w:r>
    </w:fldSimple>
  </w:p>
  <w:p w:rsidR="00BD371C" w:rsidRDefault="00BD37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5FE4" w:rsidRDefault="00A35FE4">
      <w:pPr>
        <w:spacing w:after="0" w:line="240" w:lineRule="auto"/>
      </w:pPr>
      <w:r>
        <w:separator/>
      </w:r>
    </w:p>
  </w:footnote>
  <w:footnote w:type="continuationSeparator" w:id="0">
    <w:p w:rsidR="00A35FE4" w:rsidRDefault="00A35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27404"/>
      <w:placeholder>
        <w:docPart w:val="4780E22EF3E04C8994C2404F46B2ECD7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BD371C" w:rsidRDefault="008F3940">
        <w:pPr>
          <w:pStyle w:val="HeaderEven"/>
        </w:pPr>
        <w:proofErr w:type="spellStart"/>
        <w:r>
          <w:t>Sanissa</w:t>
        </w:r>
        <w:proofErr w:type="spellEnd"/>
        <w:r>
          <w:t xml:space="preserve"> Mohan</w:t>
        </w:r>
      </w:p>
    </w:sdtContent>
  </w:sdt>
  <w:p w:rsidR="00BD371C" w:rsidRDefault="00BD37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Author"/>
      <w:id w:val="5384246"/>
      <w:placeholder>
        <w:docPart w:val="24CA5ABEEB3C405B8936BA909C8ED840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BD371C" w:rsidRDefault="008F3940">
        <w:pPr>
          <w:pStyle w:val="HeaderOdd"/>
        </w:pPr>
        <w:proofErr w:type="spellStart"/>
        <w:r>
          <w:t>Sanissa</w:t>
        </w:r>
        <w:proofErr w:type="spellEnd"/>
        <w:r>
          <w:t xml:space="preserve"> Mohan</w:t>
        </w:r>
      </w:p>
    </w:sdtContent>
  </w:sdt>
  <w:p w:rsidR="00BD371C" w:rsidRDefault="00BD371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>
    <w:nsid w:val="78DC6068"/>
    <w:multiLevelType w:val="hybridMultilevel"/>
    <w:tmpl w:val="5BB837FC"/>
    <w:lvl w:ilvl="0" w:tplc="16AC28B0">
      <w:start w:val="2014"/>
      <w:numFmt w:val="bullet"/>
      <w:lvlText w:val="-"/>
      <w:lvlJc w:val="left"/>
      <w:pPr>
        <w:ind w:left="720" w:hanging="360"/>
      </w:pPr>
      <w:rPr>
        <w:rFonts w:ascii="Tw Cen MT" w:eastAsiaTheme="minorHAnsi" w:hAnsi="Tw Cen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7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7"/>
  </w:num>
  <w:num w:numId="2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7070D2"/>
    <w:rsid w:val="00621F7D"/>
    <w:rsid w:val="007070D2"/>
    <w:rsid w:val="008F1DDC"/>
    <w:rsid w:val="008F3940"/>
    <w:rsid w:val="00A35FE4"/>
    <w:rsid w:val="00BD371C"/>
    <w:rsid w:val="00F13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71C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BD371C"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BD371C"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BD371C"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BD371C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BD371C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BD371C"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BD371C"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BD371C"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BD371C"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BD371C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link w:val="QuoteChar"/>
    <w:uiPriority w:val="29"/>
    <w:qFormat/>
    <w:rsid w:val="00BD371C"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BD371C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BD371C"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rsid w:val="00BD371C"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rsid w:val="00BD371C"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sid w:val="00BD37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7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71C"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rsid w:val="00BD371C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BD371C"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BD371C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BD371C"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semiHidden/>
    <w:unhideWhenUsed/>
    <w:rsid w:val="00BD37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371C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BD37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371C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BD371C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71C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71C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71C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71C"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71C"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71C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71C"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71C"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BD371C"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D371C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rsid w:val="00BD371C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71C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BD371C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rsid w:val="00BD371C"/>
    <w:pPr>
      <w:ind w:left="360" w:hanging="360"/>
    </w:pPr>
  </w:style>
  <w:style w:type="paragraph" w:styleId="List2">
    <w:name w:val="List 2"/>
    <w:basedOn w:val="Normal"/>
    <w:uiPriority w:val="99"/>
    <w:unhideWhenUsed/>
    <w:rsid w:val="00BD371C"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rsid w:val="00BD371C"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rsid w:val="00BD371C"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rsid w:val="00BD371C"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BD371C"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rsid w:val="00BD371C"/>
    <w:pPr>
      <w:ind w:left="720"/>
      <w:contextualSpacing/>
    </w:pPr>
  </w:style>
  <w:style w:type="numbering" w:customStyle="1" w:styleId="MedianListStyle">
    <w:name w:val="Median List Style"/>
    <w:uiPriority w:val="99"/>
    <w:rsid w:val="00BD371C"/>
    <w:pPr>
      <w:numPr>
        <w:numId w:val="11"/>
      </w:numPr>
    </w:pPr>
  </w:style>
  <w:style w:type="paragraph" w:styleId="NoSpacing">
    <w:name w:val="No Spacing"/>
    <w:basedOn w:val="Normal"/>
    <w:uiPriority w:val="99"/>
    <w:qFormat/>
    <w:rsid w:val="00BD371C"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rsid w:val="00BD371C"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rsid w:val="00BD371C"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rsid w:val="00BD371C"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sid w:val="00BD371C"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rsid w:val="00BD371C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371C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BD371C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BD371C"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D371C"/>
    <w:pPr>
      <w:ind w:left="220" w:hanging="220"/>
    </w:pPr>
  </w:style>
  <w:style w:type="paragraph" w:styleId="Title">
    <w:name w:val="Title"/>
    <w:basedOn w:val="Normal"/>
    <w:link w:val="TitleChar"/>
    <w:uiPriority w:val="10"/>
    <w:rsid w:val="00BD371C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D371C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BD371C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BD371C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BD371C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BD371C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BD371C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BD371C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BD371C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BD371C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BD371C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rsid w:val="00BD371C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sid w:val="00BD371C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nhideWhenUsed/>
    <w:qFormat/>
    <w:rsid w:val="00BD371C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rsid w:val="00BD371C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nhideWhenUsed/>
    <w:qFormat/>
    <w:rsid w:val="00BD371C"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rsid w:val="00BD371C"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  <w:rsid w:val="00BD371C"/>
    <w:pPr>
      <w:spacing w:after="200"/>
    </w:pPr>
    <w:rPr>
      <w:color w:val="775F55" w:themeColor="text2"/>
    </w:rPr>
  </w:style>
  <w:style w:type="paragraph" w:customStyle="1" w:styleId="CompanyName">
    <w:name w:val="Company Name"/>
    <w:basedOn w:val="Normal"/>
    <w:qFormat/>
    <w:rsid w:val="00BD371C"/>
    <w:pPr>
      <w:spacing w:after="0"/>
    </w:pPr>
    <w:rPr>
      <w:b/>
      <w:color w:val="775F55" w:themeColor="text2"/>
      <w:sz w:val="36"/>
      <w:szCs w:val="36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BD371C"/>
    <w:pPr>
      <w:spacing w:before="400" w:after="320" w:line="240" w:lineRule="auto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sid w:val="00BD371C"/>
    <w:rPr>
      <w:rFonts w:cs="Times New Roman"/>
      <w:b/>
      <w:sz w:val="23"/>
      <w:szCs w:val="20"/>
      <w:lang w:eastAsia="ja-JP"/>
    </w:rPr>
  </w:style>
  <w:style w:type="paragraph" w:customStyle="1" w:styleId="RecipientAddress">
    <w:name w:val="Recipient Address"/>
    <w:basedOn w:val="NoSpacing"/>
    <w:uiPriority w:val="3"/>
    <w:qFormat/>
    <w:rsid w:val="00BD371C"/>
    <w:pPr>
      <w:spacing w:before="240"/>
      <w:contextualSpacing/>
    </w:pPr>
    <w:rPr>
      <w:color w:val="775F55" w:themeColor="text2"/>
    </w:rPr>
  </w:style>
  <w:style w:type="paragraph" w:styleId="Closing">
    <w:name w:val="Closing"/>
    <w:basedOn w:val="Normal"/>
    <w:link w:val="ClosingChar"/>
    <w:uiPriority w:val="5"/>
    <w:unhideWhenUsed/>
    <w:qFormat/>
    <w:rsid w:val="00BD371C"/>
    <w:pPr>
      <w:spacing w:before="96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5"/>
    <w:rsid w:val="00BD371C"/>
    <w:rPr>
      <w:rFonts w:cs="Times New Roman"/>
      <w:sz w:val="23"/>
      <w:szCs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rsid w:val="00BD371C"/>
    <w:rPr>
      <w:b/>
    </w:rPr>
  </w:style>
  <w:style w:type="character" w:customStyle="1" w:styleId="SignatureChar">
    <w:name w:val="Signature Char"/>
    <w:basedOn w:val="DefaultParagraphFont"/>
    <w:link w:val="Signature"/>
    <w:uiPriority w:val="99"/>
    <w:rsid w:val="00BD371C"/>
    <w:rPr>
      <w:rFonts w:cs="Times New Roman"/>
      <w:b/>
      <w:sz w:val="23"/>
      <w:szCs w:val="20"/>
      <w:lang w:eastAsia="ja-JP"/>
    </w:rPr>
  </w:style>
  <w:style w:type="paragraph" w:customStyle="1" w:styleId="Category">
    <w:name w:val="Category"/>
    <w:basedOn w:val="Normal"/>
    <w:link w:val="CategoryChar"/>
    <w:qFormat/>
    <w:rsid w:val="00BD371C"/>
    <w:pPr>
      <w:spacing w:after="0"/>
    </w:pPr>
    <w:rPr>
      <w:b/>
      <w:sz w:val="24"/>
      <w:szCs w:val="24"/>
    </w:rPr>
  </w:style>
  <w:style w:type="character" w:customStyle="1" w:styleId="CategoryChar">
    <w:name w:val="Category Char"/>
    <w:basedOn w:val="DefaultParagraphFont"/>
    <w:link w:val="Category"/>
    <w:rsid w:val="00BD371C"/>
    <w:rPr>
      <w:rFonts w:cs="Times New Roman"/>
      <w:b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3ABFD437E7F44F8A25D400921A7F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D8E8-9C4B-49A1-A52C-75F087B587D8}"/>
      </w:docPartPr>
      <w:docPartBody>
        <w:p w:rsidR="008C029B" w:rsidRDefault="00102758">
          <w:pPr>
            <w:pStyle w:val="F3ABFD437E7F44F8A25D400921A7F879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4B06D3DD05AF4E559A11DC5A12AF1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4411E-2EF3-4728-8602-FDA34A1ED5EF}"/>
      </w:docPartPr>
      <w:docPartBody>
        <w:p w:rsidR="008C029B" w:rsidRDefault="00102758">
          <w:pPr>
            <w:pStyle w:val="4B06D3DD05AF4E559A11DC5A12AF135A"/>
          </w:pPr>
          <w:r>
            <w:t>[Type your name]</w:t>
          </w:r>
        </w:p>
      </w:docPartBody>
    </w:docPart>
    <w:docPart>
      <w:docPartPr>
        <w:name w:val="43426ACA25174C8298D639DC1F3CA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7BE60-A77F-4DE8-AE3D-5254611B4526}"/>
      </w:docPartPr>
      <w:docPartBody>
        <w:p w:rsidR="008C029B" w:rsidRDefault="00102758">
          <w:pPr>
            <w:pStyle w:val="43426ACA25174C8298D639DC1F3CAD33"/>
          </w:pPr>
          <w:r>
            <w:rPr>
              <w:rStyle w:val="PlaceholderText"/>
              <w:rFonts w:asciiTheme="majorHAnsi" w:hAnsiTheme="majorHAnsi"/>
              <w:b/>
              <w:sz w:val="36"/>
              <w:szCs w:val="36"/>
            </w:rPr>
            <w:t>[TYPE THE SENDER COMPANY NAME]</w:t>
          </w:r>
        </w:p>
      </w:docPartBody>
    </w:docPart>
    <w:docPart>
      <w:docPartPr>
        <w:name w:val="18044886B54449C09A5F6E50B1FB0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73D19-5280-4A93-B2B1-3B10176C96C6}"/>
      </w:docPartPr>
      <w:docPartBody>
        <w:p w:rsidR="008C029B" w:rsidRDefault="00102758">
          <w:pPr>
            <w:pStyle w:val="18044886B54449C09A5F6E50B1FB0800"/>
          </w:pPr>
          <w:r>
            <w:rPr>
              <w:rStyle w:val="subsectiondatechar"/>
              <w:sz w:val="18"/>
              <w:szCs w:val="20"/>
            </w:rPr>
            <w:t>[Type the company name]</w:t>
          </w:r>
        </w:p>
      </w:docPartBody>
    </w:docPart>
    <w:docPart>
      <w:docPartPr>
        <w:name w:val="4780E22EF3E04C8994C2404F46B2E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A0EF5-5C5E-4F9E-BA75-9F1650A59BB2}"/>
      </w:docPartPr>
      <w:docPartBody>
        <w:p w:rsidR="008C029B" w:rsidRDefault="00102758">
          <w:pPr>
            <w:pStyle w:val="4780E22EF3E04C8994C2404F46B2ECD7"/>
          </w:pPr>
          <w:r>
            <w:t>[Type the author name]</w:t>
          </w:r>
        </w:p>
      </w:docPartBody>
    </w:docPart>
    <w:docPart>
      <w:docPartPr>
        <w:name w:val="24CA5ABEEB3C405B8936BA909C8ED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4A5F6-0440-4B57-840F-6B0955D15035}"/>
      </w:docPartPr>
      <w:docPartBody>
        <w:p w:rsidR="008C029B" w:rsidRDefault="00102758">
          <w:pPr>
            <w:pStyle w:val="24CA5ABEEB3C405B8936BA909C8ED840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62FAC"/>
    <w:rsid w:val="00102758"/>
    <w:rsid w:val="008C029B"/>
    <w:rsid w:val="00F62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F62FAC"/>
    <w:rPr>
      <w:color w:val="808080"/>
    </w:rPr>
  </w:style>
  <w:style w:type="paragraph" w:customStyle="1" w:styleId="F3ABFD437E7F44F8A25D400921A7F879">
    <w:name w:val="F3ABFD437E7F44F8A25D400921A7F879"/>
    <w:rsid w:val="008C029B"/>
  </w:style>
  <w:style w:type="paragraph" w:customStyle="1" w:styleId="4B06D3DD05AF4E559A11DC5A12AF135A">
    <w:name w:val="4B06D3DD05AF4E559A11DC5A12AF135A"/>
    <w:rsid w:val="008C029B"/>
  </w:style>
  <w:style w:type="paragraph" w:customStyle="1" w:styleId="43426ACA25174C8298D639DC1F3CAD33">
    <w:name w:val="43426ACA25174C8298D639DC1F3CAD33"/>
    <w:rsid w:val="008C029B"/>
  </w:style>
  <w:style w:type="paragraph" w:customStyle="1" w:styleId="AE2E46B37FD64E2E9B2CA60D44E1B6EE">
    <w:name w:val="AE2E46B37FD64E2E9B2CA60D44E1B6EE"/>
    <w:rsid w:val="008C029B"/>
  </w:style>
  <w:style w:type="paragraph" w:customStyle="1" w:styleId="0FCE23947CD848FD94C122DF28079CB7">
    <w:name w:val="0FCE23947CD848FD94C122DF28079CB7"/>
    <w:rsid w:val="008C029B"/>
  </w:style>
  <w:style w:type="paragraph" w:customStyle="1" w:styleId="FE8FF2A6B0494185B858F3ED58627BA4">
    <w:name w:val="FE8FF2A6B0494185B858F3ED58627BA4"/>
    <w:rsid w:val="008C029B"/>
  </w:style>
  <w:style w:type="paragraph" w:customStyle="1" w:styleId="FC7AF8D9D7E2406EB8FE0A8F281C26F9">
    <w:name w:val="FC7AF8D9D7E2406EB8FE0A8F281C26F9"/>
    <w:rsid w:val="008C029B"/>
  </w:style>
  <w:style w:type="paragraph" w:customStyle="1" w:styleId="78121857997F48EE83AC9AF44790D8A9">
    <w:name w:val="78121857997F48EE83AC9AF44790D8A9"/>
    <w:rsid w:val="008C029B"/>
  </w:style>
  <w:style w:type="paragraph" w:customStyle="1" w:styleId="047DD4E2F2504F3E86F32E243C8DD39A">
    <w:name w:val="047DD4E2F2504F3E86F32E243C8DD39A"/>
    <w:rsid w:val="008C029B"/>
  </w:style>
  <w:style w:type="paragraph" w:customStyle="1" w:styleId="5B937747DB3E40CC9BB407CF822B0851">
    <w:name w:val="5B937747DB3E40CC9BB407CF822B0851"/>
    <w:rsid w:val="008C029B"/>
  </w:style>
  <w:style w:type="paragraph" w:customStyle="1" w:styleId="9EF87FE14C60438E817D0D065CA6B65B">
    <w:name w:val="9EF87FE14C60438E817D0D065CA6B65B"/>
    <w:rsid w:val="008C029B"/>
  </w:style>
  <w:style w:type="paragraph" w:customStyle="1" w:styleId="97E41F65B23E42FE8B24CF9199F2BF65">
    <w:name w:val="97E41F65B23E42FE8B24CF9199F2BF65"/>
    <w:rsid w:val="008C029B"/>
  </w:style>
  <w:style w:type="character" w:customStyle="1" w:styleId="subsectiondatechar">
    <w:name w:val="subsectiondatechar"/>
    <w:basedOn w:val="DefaultParagraphFont"/>
    <w:rsid w:val="00F62FAC"/>
  </w:style>
  <w:style w:type="paragraph" w:customStyle="1" w:styleId="18044886B54449C09A5F6E50B1FB0800">
    <w:name w:val="18044886B54449C09A5F6E50B1FB0800"/>
    <w:rsid w:val="008C029B"/>
  </w:style>
  <w:style w:type="paragraph" w:customStyle="1" w:styleId="8A677AE8967F4561AED7101F8248007A">
    <w:name w:val="8A677AE8967F4561AED7101F8248007A"/>
    <w:rsid w:val="008C029B"/>
  </w:style>
  <w:style w:type="paragraph" w:customStyle="1" w:styleId="5E558EF4063A4230A768E740EEDE7A43">
    <w:name w:val="5E558EF4063A4230A768E740EEDE7A43"/>
    <w:rsid w:val="008C029B"/>
  </w:style>
  <w:style w:type="paragraph" w:customStyle="1" w:styleId="DE91FCD955204BE78084089725727CB0">
    <w:name w:val="DE91FCD955204BE78084089725727CB0"/>
    <w:rsid w:val="008C029B"/>
  </w:style>
  <w:style w:type="paragraph" w:customStyle="1" w:styleId="011DBDD2AC1C4E4D9654D21783D4C78B">
    <w:name w:val="011DBDD2AC1C4E4D9654D21783D4C78B"/>
    <w:rsid w:val="008C029B"/>
  </w:style>
  <w:style w:type="paragraph" w:customStyle="1" w:styleId="4780E22EF3E04C8994C2404F46B2ECD7">
    <w:name w:val="4780E22EF3E04C8994C2404F46B2ECD7"/>
    <w:rsid w:val="008C029B"/>
  </w:style>
  <w:style w:type="paragraph" w:customStyle="1" w:styleId="24CA5ABEEB3C405B8936BA909C8ED840">
    <w:name w:val="24CA5ABEEB3C405B8936BA909C8ED840"/>
    <w:rsid w:val="008C029B"/>
  </w:style>
  <w:style w:type="paragraph" w:customStyle="1" w:styleId="B7C8644CB732453797387C0EAC4EB6E6">
    <w:name w:val="B7C8644CB732453797387C0EAC4EB6E6"/>
    <w:rsid w:val="00F62FAC"/>
  </w:style>
  <w:style w:type="paragraph" w:customStyle="1" w:styleId="FD654EADA0E7491CAE7E0AC8A2847CEF">
    <w:name w:val="FD654EADA0E7491CAE7E0AC8A2847CEF"/>
    <w:rsid w:val="00F62FAC"/>
  </w:style>
  <w:style w:type="paragraph" w:customStyle="1" w:styleId="6B9AFE35838648F8824927DF2FAF0A6D">
    <w:name w:val="6B9AFE35838648F8824927DF2FAF0A6D"/>
    <w:rsid w:val="00F62FAC"/>
  </w:style>
  <w:style w:type="paragraph" w:customStyle="1" w:styleId="F4F44903860846CB8A1D65BB7629B625">
    <w:name w:val="F4F44903860846CB8A1D65BB7629B625"/>
    <w:rsid w:val="00F62FAC"/>
  </w:style>
  <w:style w:type="paragraph" w:customStyle="1" w:styleId="9BD235F00A6E46ABBCAF084853ED6FB4">
    <w:name w:val="9BD235F00A6E46ABBCAF084853ED6FB4"/>
    <w:rsid w:val="00F62FAC"/>
  </w:style>
  <w:style w:type="paragraph" w:customStyle="1" w:styleId="1DC13FCEF90447579404D9FDF6F34B20">
    <w:name w:val="1DC13FCEF90447579404D9FDF6F34B20"/>
    <w:rsid w:val="00F62FAC"/>
  </w:style>
  <w:style w:type="paragraph" w:customStyle="1" w:styleId="F03E58E966F24CE8B4E68FA489FA9568">
    <w:name w:val="F03E58E966F24CE8B4E68FA489FA9568"/>
    <w:rsid w:val="00F62FA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2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Sanissa Mohan</dc:creator>
  <cp:lastModifiedBy>Sudent</cp:lastModifiedBy>
  <cp:revision>2</cp:revision>
  <dcterms:created xsi:type="dcterms:W3CDTF">2017-09-27T12:49:00Z</dcterms:created>
  <dcterms:modified xsi:type="dcterms:W3CDTF">2017-09-27T12:49:00Z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