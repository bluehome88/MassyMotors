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54BA" w14:textId="77777777" w:rsidR="00B62835" w:rsidRPr="00D53BE7" w:rsidRDefault="00235334">
      <w:pPr>
        <w:pStyle w:val="Name"/>
        <w:rPr>
          <w:rFonts w:ascii="Times New Roman" w:hAnsi="Times New Roman" w:cs="Times New Roman"/>
          <w:b w:val="0"/>
        </w:rPr>
      </w:pPr>
      <w:r w:rsidRPr="00D53BE7">
        <w:rPr>
          <w:rFonts w:ascii="Times New Roman" w:hAnsi="Times New Roman" w:cs="Times New Roman"/>
          <w:b w:val="0"/>
        </w:rPr>
        <w:t>Shanelle lewis</w:t>
      </w:r>
    </w:p>
    <w:p w14:paraId="2405559D" w14:textId="77777777" w:rsidR="00B62835" w:rsidRPr="00D53BE7" w:rsidRDefault="00235334">
      <w:pPr>
        <w:pStyle w:val="ContactInfo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53BE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#52 Roseau Street, Coffee Village La brea. </w:t>
      </w:r>
    </w:p>
    <w:p w14:paraId="7BB22D0A" w14:textId="77777777" w:rsidR="00235334" w:rsidRPr="00D53BE7" w:rsidRDefault="00260C24">
      <w:pPr>
        <w:pStyle w:val="ContactInfo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53BE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Phone: 1-868-324-3713</w:t>
      </w:r>
    </w:p>
    <w:p w14:paraId="7D76E3FF" w14:textId="77777777" w:rsidR="00260C24" w:rsidRPr="00D53BE7" w:rsidRDefault="00260C24">
      <w:pPr>
        <w:pStyle w:val="ContactInfo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53BE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Email: Shinellexo@gmail.com</w:t>
      </w:r>
    </w:p>
    <w:p w14:paraId="5515A825" w14:textId="4A091D3C" w:rsidR="00B62835" w:rsidRDefault="0073256A">
      <w:pPr>
        <w:pStyle w:val="Heading1"/>
      </w:pPr>
      <w:sdt>
        <w:sdtPr>
          <w:id w:val="-1179423465"/>
          <w:placeholder>
            <w:docPart w:val="AA0A926411A37849B458DCC05902A868"/>
          </w:placeholder>
          <w:temporary/>
          <w:showingPlcHdr/>
          <w15:appearance w15:val="hidden"/>
        </w:sdtPr>
        <w:sdtEndPr/>
        <w:sdtContent>
          <w:r w:rsidR="00A33622">
            <w:t>Objective</w:t>
          </w:r>
        </w:sdtContent>
      </w:sdt>
      <w:r w:rsidR="0039346D">
        <w:t>S</w:t>
      </w:r>
    </w:p>
    <w:p w14:paraId="6346D925" w14:textId="77777777" w:rsidR="0039346D" w:rsidRPr="00044537" w:rsidRDefault="005725D4" w:rsidP="0039346D">
      <w:pPr>
        <w:numPr>
          <w:ilvl w:val="0"/>
          <w:numId w:val="23"/>
        </w:numPr>
        <w:spacing w:after="120" w:line="240" w:lineRule="auto"/>
        <w:ind w:left="22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r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 xml:space="preserve">To obtain a </w:t>
      </w:r>
      <w:r w:rsidR="00F773FD"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>po</w:t>
      </w:r>
      <w:r w:rsidR="00346CAC"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>sition at "</w:t>
      </w:r>
      <w:r w:rsidR="00F33125"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>Standards</w:t>
      </w:r>
      <w:r w:rsidR="00A77FBB"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>”</w:t>
      </w:r>
      <w:r w:rsidRPr="00044537"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  <w:t xml:space="preserve"> </w:t>
      </w:r>
    </w:p>
    <w:p w14:paraId="02703BC5" w14:textId="300539D5" w:rsidR="0039346D" w:rsidRPr="00044537" w:rsidRDefault="0039346D" w:rsidP="0039346D">
      <w:pPr>
        <w:numPr>
          <w:ilvl w:val="0"/>
          <w:numId w:val="23"/>
        </w:numPr>
        <w:spacing w:after="120" w:line="240" w:lineRule="auto"/>
        <w:ind w:left="22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r w:rsidRPr="00044537">
        <w:rPr>
          <w:rFonts w:ascii="Times New Roman" w:eastAsia="Times New Roman" w:hAnsi="Times New Roman" w:cs="Times New Roman"/>
          <w:iCs/>
          <w:color w:val="000000"/>
          <w:lang w:val="en-TT" w:eastAsia="en-US"/>
        </w:rPr>
        <w:t>resolving a wide range of product and service issues speedily and satisfactorily</w:t>
      </w:r>
    </w:p>
    <w:p w14:paraId="26B1A8A5" w14:textId="77777777" w:rsidR="0039346D" w:rsidRPr="0039346D" w:rsidRDefault="0039346D" w:rsidP="0039346D">
      <w:pPr>
        <w:numPr>
          <w:ilvl w:val="0"/>
          <w:numId w:val="23"/>
        </w:numPr>
        <w:spacing w:after="120" w:line="240" w:lineRule="auto"/>
        <w:ind w:left="22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r w:rsidRPr="00044537">
        <w:rPr>
          <w:rFonts w:ascii="Times New Roman" w:eastAsia="Times New Roman" w:hAnsi="Times New Roman" w:cs="Times New Roman"/>
          <w:iCs/>
          <w:color w:val="000000"/>
          <w:lang w:val="en-TT" w:eastAsia="en-US"/>
        </w:rPr>
        <w:t>exceeding customer's post-sales needs with energetic follow-up</w:t>
      </w:r>
    </w:p>
    <w:p w14:paraId="089F7EA4" w14:textId="77777777" w:rsidR="0039346D" w:rsidRPr="0039346D" w:rsidRDefault="0039346D" w:rsidP="0039346D">
      <w:pPr>
        <w:numPr>
          <w:ilvl w:val="0"/>
          <w:numId w:val="23"/>
        </w:numPr>
        <w:spacing w:after="120" w:line="240" w:lineRule="auto"/>
        <w:ind w:left="22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r w:rsidRPr="00044537">
        <w:rPr>
          <w:rFonts w:ascii="Times New Roman" w:eastAsia="Times New Roman" w:hAnsi="Times New Roman" w:cs="Times New Roman"/>
          <w:iCs/>
          <w:color w:val="000000"/>
          <w:lang w:val="en-TT" w:eastAsia="en-US"/>
        </w:rPr>
        <w:t>maintaining composure while handling challenging customer demands</w:t>
      </w:r>
    </w:p>
    <w:p w14:paraId="69CA02A3" w14:textId="157966F1" w:rsidR="0039346D" w:rsidRPr="00044537" w:rsidRDefault="0039346D" w:rsidP="0039346D">
      <w:pPr>
        <w:numPr>
          <w:ilvl w:val="0"/>
          <w:numId w:val="23"/>
        </w:numPr>
        <w:spacing w:after="120" w:line="240" w:lineRule="auto"/>
        <w:ind w:left="22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r w:rsidRPr="00044537">
        <w:rPr>
          <w:rFonts w:ascii="Times New Roman" w:eastAsia="Times New Roman" w:hAnsi="Times New Roman" w:cs="Times New Roman"/>
          <w:iCs/>
          <w:color w:val="000000"/>
          <w:lang w:val="en-TT" w:eastAsia="en-US"/>
        </w:rPr>
        <w:t>learning new processes from beginning to end</w:t>
      </w:r>
      <w:r w:rsidR="00CE77E3" w:rsidRPr="00044537">
        <w:rPr>
          <w:rFonts w:ascii="Times New Roman" w:eastAsia="Times New Roman" w:hAnsi="Times New Roman" w:cs="Times New Roman"/>
          <w:iCs/>
          <w:color w:val="000000"/>
          <w:lang w:val="en-TT" w:eastAsia="en-US"/>
        </w:rPr>
        <w:t>.</w:t>
      </w:r>
    </w:p>
    <w:p w14:paraId="05B54088" w14:textId="77777777" w:rsidR="00CE77E3" w:rsidRPr="0039346D" w:rsidRDefault="00CE77E3" w:rsidP="0073256A">
      <w:pPr>
        <w:spacing w:after="120" w:line="240" w:lineRule="auto"/>
        <w:ind w:left="-135"/>
        <w:divId w:val="2098748472"/>
        <w:rPr>
          <w:rFonts w:ascii="Times New Roman" w:eastAsia="Times New Roman" w:hAnsi="Times New Roman" w:cs="Times New Roman"/>
          <w:color w:val="000000"/>
          <w:lang w:val="en-TT" w:eastAsia="en-US"/>
        </w:rPr>
      </w:pPr>
      <w:bookmarkStart w:id="0" w:name="_GoBack"/>
      <w:bookmarkEnd w:id="0"/>
    </w:p>
    <w:p w14:paraId="3AE06CAE" w14:textId="1268D710" w:rsidR="00F773FD" w:rsidRPr="00044537" w:rsidRDefault="00F773FD" w:rsidP="00F773FD">
      <w:pPr>
        <w:spacing w:after="0" w:line="240" w:lineRule="auto"/>
        <w:divId w:val="1844127903"/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shd w:val="clear" w:color="auto" w:fill="FFFFFF"/>
          <w:lang w:val="en-TT" w:eastAsia="en-US"/>
        </w:rPr>
      </w:pPr>
    </w:p>
    <w:p w14:paraId="19BA97E9" w14:textId="77777777" w:rsidR="00BE6BCF" w:rsidRPr="00044537" w:rsidRDefault="00C56C36">
      <w:pPr>
        <w:pStyle w:val="NormalWeb"/>
        <w:divId w:val="956564432"/>
        <w:rPr>
          <w:color w:val="000000"/>
          <w:sz w:val="20"/>
          <w:szCs w:val="20"/>
        </w:rPr>
      </w:pPr>
      <w:r w:rsidRPr="00044537">
        <w:rPr>
          <w:rFonts w:eastAsia="Times New Roman"/>
          <w:color w:val="1A1A1A" w:themeColor="background1" w:themeShade="1A"/>
          <w:sz w:val="22"/>
          <w:szCs w:val="22"/>
        </w:rPr>
        <w:t xml:space="preserve"> </w:t>
      </w:r>
      <w:r w:rsidR="00BE6BCF" w:rsidRPr="00044537">
        <w:rPr>
          <w:iCs/>
          <w:color w:val="000000"/>
          <w:sz w:val="20"/>
          <w:szCs w:val="20"/>
        </w:rPr>
        <w:t>Able to work successfully as a team member and as an individual contributor.</w:t>
      </w:r>
    </w:p>
    <w:p w14:paraId="26629239" w14:textId="77777777" w:rsidR="00BE6BCF" w:rsidRPr="00BE6BCF" w:rsidRDefault="00BE6BCF" w:rsidP="00BE6BCF">
      <w:pPr>
        <w:spacing w:before="100" w:beforeAutospacing="1" w:after="100" w:afterAutospacing="1" w:line="240" w:lineRule="auto"/>
        <w:divId w:val="956564432"/>
        <w:rPr>
          <w:rFonts w:ascii="Times New Roman" w:eastAsiaTheme="minorEastAsia" w:hAnsi="Times New Roman" w:cs="Times New Roman"/>
          <w:color w:val="000000"/>
          <w:lang w:val="en-TT" w:eastAsia="en-US"/>
        </w:rPr>
      </w:pPr>
      <w:r w:rsidRPr="00044537">
        <w:rPr>
          <w:rFonts w:ascii="Times New Roman" w:eastAsiaTheme="minorEastAsia" w:hAnsi="Times New Roman" w:cs="Times New Roman"/>
          <w:iCs/>
          <w:color w:val="000000"/>
          <w:lang w:val="en-TT" w:eastAsia="en-US"/>
        </w:rPr>
        <w:t>Exceptional communication skills with the ability to remain calm and convincing in negative situations.</w:t>
      </w:r>
    </w:p>
    <w:p w14:paraId="777E894B" w14:textId="0025ED31" w:rsidR="00C56C36" w:rsidRPr="00C56C36" w:rsidRDefault="00C56C36" w:rsidP="008F5E7F">
      <w:pPr>
        <w:spacing w:line="240" w:lineRule="auto"/>
        <w:divId w:val="398789795"/>
        <w:rPr>
          <w:rFonts w:ascii="Times New Roman" w:eastAsia="Times New Roman" w:hAnsi="Times New Roman" w:cs="Times New Roman"/>
          <w:color w:val="1A1A1A" w:themeColor="background1" w:themeShade="1A"/>
          <w:sz w:val="22"/>
          <w:szCs w:val="22"/>
          <w:lang w:val="en-TT" w:eastAsia="en-US"/>
        </w:rPr>
      </w:pPr>
    </w:p>
    <w:p w14:paraId="4EB635DD" w14:textId="77777777" w:rsidR="00B62835" w:rsidRPr="0036599B" w:rsidRDefault="00B62835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</w:p>
    <w:sdt>
      <w:sdtPr>
        <w:id w:val="1728489637"/>
        <w:placeholder>
          <w:docPart w:val="E505297E83CB834BB5E3FA0DE7C4C3F1"/>
        </w:placeholder>
        <w:temporary/>
        <w:showingPlcHdr/>
        <w15:appearance w15:val="hidden"/>
      </w:sdtPr>
      <w:sdtEndPr/>
      <w:sdtContent>
        <w:p w14:paraId="3F3D3348" w14:textId="77777777" w:rsidR="00B62835" w:rsidRDefault="00A33622">
          <w:pPr>
            <w:pStyle w:val="Heading1"/>
          </w:pPr>
          <w:r>
            <w:t>Experience</w:t>
          </w:r>
        </w:p>
      </w:sdtContent>
    </w:sdt>
    <w:p w14:paraId="29E51C63" w14:textId="77777777" w:rsidR="00B62835" w:rsidRPr="00202FFA" w:rsidRDefault="007E29F5">
      <w:pPr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202FFA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Keisha Grant.</w:t>
      </w:r>
    </w:p>
    <w:p w14:paraId="557EC387" w14:textId="77777777" w:rsidR="00B62835" w:rsidRPr="00202FFA" w:rsidRDefault="00B81C52">
      <w:pPr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202FFA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Reference-  </w:t>
      </w:r>
      <w:r w:rsidR="00182A11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1-868-324-3713</w:t>
      </w:r>
    </w:p>
    <w:p w14:paraId="7B1FE968" w14:textId="77777777" w:rsidR="003A1935" w:rsidRPr="00202FFA" w:rsidRDefault="003A1935">
      <w:pPr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202FFA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Position: Secretary</w:t>
      </w:r>
      <w:r w:rsidR="00D51EA8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 Trainee (Internship) 6 months.</w:t>
      </w:r>
    </w:p>
    <w:p w14:paraId="6ADA9C6B" w14:textId="550F370D" w:rsidR="001577BC" w:rsidRPr="00486E42" w:rsidRDefault="002952EA" w:rsidP="00486E42">
      <w:pPr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Reason of leaving.: </w:t>
      </w:r>
      <w:r w:rsidR="00980F52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Un</w:t>
      </w:r>
      <w:r w:rsidR="000A366A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reasonable Hours.</w:t>
      </w:r>
    </w:p>
    <w:p w14:paraId="4CA24FF7" w14:textId="77777777" w:rsidR="00E92E94" w:rsidRPr="00E55834" w:rsidRDefault="00E92E94" w:rsidP="00D11295">
      <w:pPr>
        <w:pStyle w:val="ListParagraph"/>
        <w:numPr>
          <w:ilvl w:val="0"/>
          <w:numId w:val="21"/>
        </w:numPr>
        <w:shd w:val="clear" w:color="auto" w:fill="FFFFFF"/>
        <w:spacing w:before="75" w:after="150" w:line="240" w:lineRule="auto"/>
        <w:divId w:val="219632948"/>
        <w:rPr>
          <w:rFonts w:ascii="Times New Roman" w:eastAsiaTheme="minorEastAsia" w:hAnsi="Times New Roman" w:cs="Times New Roman"/>
          <w:color w:val="000000"/>
          <w:sz w:val="26"/>
          <w:szCs w:val="26"/>
          <w:lang w:val="en-TT" w:eastAsia="en-US"/>
        </w:rPr>
      </w:pPr>
      <w:r w:rsidRPr="00E55834">
        <w:rPr>
          <w:rFonts w:ascii="Times New Roman" w:eastAsiaTheme="minorEastAsia" w:hAnsi="Times New Roman" w:cs="Times New Roman"/>
          <w:bCs/>
          <w:color w:val="000000"/>
          <w:sz w:val="26"/>
          <w:szCs w:val="26"/>
          <w:lang w:val="en-TT" w:eastAsia="en-US"/>
        </w:rPr>
        <w:t>■ Core Knowledge and Functional Skill Areas</w:t>
      </w:r>
    </w:p>
    <w:p w14:paraId="56F8BE5F" w14:textId="7A767F21" w:rsidR="00E92E94" w:rsidRPr="00E92E94" w:rsidRDefault="00E92E94" w:rsidP="006536F7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In depth knowledge of Microsoft Office suites and internet telephone operations.</w:t>
      </w:r>
    </w:p>
    <w:p w14:paraId="1FAC14C9" w14:textId="77777777" w:rsidR="00E92E94" w:rsidRPr="00E92E94" w:rsidRDefault="00E92E94" w:rsidP="00E92E94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Quick learner of new software applications.</w:t>
      </w:r>
    </w:p>
    <w:p w14:paraId="27A6276E" w14:textId="1316B1D5" w:rsidR="00E92E94" w:rsidRPr="00E92E94" w:rsidRDefault="00E92E94" w:rsidP="00E92E94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Word process</w:t>
      </w:r>
      <w:r w:rsidR="006536F7" w:rsidRPr="006C30B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 xml:space="preserve">ing – Ability to type 40 </w:t>
      </w: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 xml:space="preserve"> words per minute.</w:t>
      </w:r>
    </w:p>
    <w:p w14:paraId="2C437A95" w14:textId="132DF5E9" w:rsidR="00E92E94" w:rsidRPr="00E92E94" w:rsidRDefault="00E92E94" w:rsidP="00E92E94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 xml:space="preserve">Proficient  </w:t>
      </w:r>
      <w:r w:rsidR="00D738B5" w:rsidRPr="006C30B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 xml:space="preserve">in spelling  grammar in English. </w:t>
      </w:r>
    </w:p>
    <w:p w14:paraId="33C274E1" w14:textId="77777777" w:rsidR="00E92E94" w:rsidRPr="006C30B4" w:rsidRDefault="00E92E94" w:rsidP="00E92E94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Professional verbal/written communication skills.</w:t>
      </w:r>
    </w:p>
    <w:p w14:paraId="2ABEF030" w14:textId="77777777" w:rsidR="00642CE1" w:rsidRPr="00E92E94" w:rsidRDefault="00642CE1" w:rsidP="00E92E94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</w:p>
    <w:p w14:paraId="22F023E9" w14:textId="2B06E71C" w:rsidR="00642CE1" w:rsidRPr="008C1980" w:rsidRDefault="00E92E94" w:rsidP="00E92E94">
      <w:pPr>
        <w:pStyle w:val="ListParagraph"/>
        <w:numPr>
          <w:ilvl w:val="0"/>
          <w:numId w:val="22"/>
        </w:numPr>
        <w:shd w:val="clear" w:color="auto" w:fill="FFFFFF"/>
        <w:spacing w:before="75" w:after="150" w:line="240" w:lineRule="auto"/>
        <w:divId w:val="219632948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TT" w:eastAsia="en-US"/>
        </w:rPr>
      </w:pPr>
      <w:r w:rsidRPr="00B37B16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TT" w:eastAsia="en-US"/>
        </w:rPr>
        <w:t>■ Personal Attributes</w:t>
      </w:r>
    </w:p>
    <w:p w14:paraId="2357E6C7" w14:textId="77777777" w:rsidR="00E92E94" w:rsidRPr="00E92E94" w:rsidRDefault="00E92E94" w:rsidP="00E92E94">
      <w:pPr>
        <w:numPr>
          <w:ilvl w:val="0"/>
          <w:numId w:val="17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Accuracy | Excellent organizational skills | Confidentiality | Planning and Time management</w:t>
      </w:r>
    </w:p>
    <w:p w14:paraId="7E3D1D6E" w14:textId="77777777" w:rsidR="00E92E94" w:rsidRPr="00E92E94" w:rsidRDefault="00E92E94" w:rsidP="00E92E94">
      <w:pPr>
        <w:numPr>
          <w:ilvl w:val="0"/>
          <w:numId w:val="17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Initiative | Reliability | Stress tolerance | Customer-service orientation.</w:t>
      </w:r>
    </w:p>
    <w:p w14:paraId="099F0D8F" w14:textId="4DEC590C" w:rsidR="00E92E94" w:rsidRPr="00E92E94" w:rsidRDefault="00E92E94" w:rsidP="00E92E94">
      <w:pPr>
        <w:numPr>
          <w:ilvl w:val="0"/>
          <w:numId w:val="17"/>
        </w:numPr>
        <w:shd w:val="clear" w:color="auto" w:fill="FFFFFF"/>
        <w:spacing w:before="100" w:beforeAutospacing="1" w:after="75" w:line="240" w:lineRule="auto"/>
        <w:ind w:left="0"/>
        <w:divId w:val="219632948"/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</w:pPr>
      <w:r w:rsidRPr="00E92E94">
        <w:rPr>
          <w:rFonts w:ascii="Times New Roman" w:eastAsia="Times New Roman" w:hAnsi="Times New Roman" w:cs="Times New Roman"/>
          <w:color w:val="000000"/>
          <w:sz w:val="23"/>
          <w:szCs w:val="23"/>
          <w:lang w:val="en-TT" w:eastAsia="en-US"/>
        </w:rPr>
        <w:t>Willingness to work in a flexible schedule and high workload.</w:t>
      </w:r>
    </w:p>
    <w:p w14:paraId="2505F372" w14:textId="1CBDE4E0" w:rsidR="00A27F04" w:rsidRPr="00FA0B1A" w:rsidRDefault="00A27F04" w:rsidP="00FA0B1A">
      <w:pPr>
        <w:shd w:val="clear" w:color="auto" w:fill="FFFFFF"/>
        <w:spacing w:before="75" w:after="150" w:line="240" w:lineRule="auto"/>
        <w:divId w:val="219632948"/>
        <w:rPr>
          <w:rFonts w:ascii="Arial" w:eastAsiaTheme="minorEastAsia" w:hAnsi="Arial" w:cs="Arial"/>
          <w:color w:val="000000"/>
          <w:sz w:val="23"/>
          <w:szCs w:val="23"/>
          <w:lang w:val="en-TT" w:eastAsia="en-US"/>
        </w:rPr>
      </w:pPr>
    </w:p>
    <w:p w14:paraId="70593534" w14:textId="77777777" w:rsidR="00A27F04" w:rsidRDefault="00A27F04" w:rsidP="00A27F04">
      <w:pPr>
        <w:pStyle w:val="ListBullet"/>
        <w:numPr>
          <w:ilvl w:val="0"/>
          <w:numId w:val="0"/>
        </w:numPr>
        <w:ind w:left="216" w:hanging="216"/>
      </w:pPr>
    </w:p>
    <w:sdt>
      <w:sdtPr>
        <w:id w:val="720946933"/>
        <w:placeholder>
          <w:docPart w:val="821E3B470621284F96D3699A9DC35958"/>
        </w:placeholder>
        <w:temporary/>
        <w:showingPlcHdr/>
        <w15:appearance w15:val="hidden"/>
      </w:sdtPr>
      <w:sdtEndPr/>
      <w:sdtContent>
        <w:p w14:paraId="295AEF19" w14:textId="77777777" w:rsidR="00C70D36" w:rsidRDefault="00A33622" w:rsidP="00AA39F2">
          <w:pPr>
            <w:pStyle w:val="Heading1"/>
          </w:pPr>
          <w:r>
            <w:t>Education</w:t>
          </w:r>
        </w:p>
      </w:sdtContent>
    </w:sdt>
    <w:p w14:paraId="20935871" w14:textId="77777777" w:rsidR="00A27F04" w:rsidRPr="00A27F04" w:rsidRDefault="00A27F04" w:rsidP="00A27F04"/>
    <w:p w14:paraId="4FB4B008" w14:textId="77777777" w:rsidR="003A1935" w:rsidRPr="003043C7" w:rsidRDefault="00C70D36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3043C7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La Roman Catholic School </w:t>
      </w:r>
      <w:r w:rsidR="002E54BA" w:rsidRPr="003043C7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(2003-2010)</w:t>
      </w:r>
    </w:p>
    <w:p w14:paraId="61D1F999" w14:textId="77777777" w:rsidR="002E54BA" w:rsidRPr="00BE0E60" w:rsidRDefault="002E54BA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Southern Academy of S.D.A (2010-2015)</w:t>
      </w:r>
    </w:p>
    <w:p w14:paraId="4F61427D" w14:textId="77777777" w:rsidR="002E54BA" w:rsidRPr="00BE0E60" w:rsidRDefault="00615AEA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CSEC passes. </w:t>
      </w:r>
    </w:p>
    <w:p w14:paraId="6140A26E" w14:textId="77777777" w:rsidR="00AA39F2" w:rsidRPr="00BE0E60" w:rsidRDefault="00AA39F2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English 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2</w:t>
      </w:r>
    </w:p>
    <w:p w14:paraId="07A43AD1" w14:textId="77777777" w:rsidR="00AA39F2" w:rsidRPr="00BE0E60" w:rsidRDefault="00AA39F2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Principles Of Business 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1</w:t>
      </w:r>
    </w:p>
    <w:p w14:paraId="42712A22" w14:textId="77777777" w:rsidR="00AA39F2" w:rsidRPr="00BE0E60" w:rsidRDefault="00AA39F2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Office Administration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 2</w:t>
      </w:r>
    </w:p>
    <w:p w14:paraId="0A6A3BC3" w14:textId="77777777" w:rsidR="006053D5" w:rsidRPr="00BE0E60" w:rsidRDefault="006053D5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Human Social Biology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 2</w:t>
      </w:r>
    </w:p>
    <w:p w14:paraId="2883606A" w14:textId="77777777" w:rsidR="006053D5" w:rsidRPr="00BE0E60" w:rsidRDefault="006053D5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EDPM 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2</w:t>
      </w:r>
    </w:p>
    <w:p w14:paraId="53167B4D" w14:textId="77777777" w:rsidR="00AA39F2" w:rsidRPr="00BE0E60" w:rsidRDefault="006053D5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Modern Business College- (Short term course) Peach tree Accounts  </w:t>
      </w:r>
      <w:r w:rsidR="00AA39F2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 </w:t>
      </w:r>
      <w:r w:rsidR="009E04D9"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Grade B+</w:t>
      </w:r>
    </w:p>
    <w:p w14:paraId="20852D0A" w14:textId="77777777" w:rsidR="001B5448" w:rsidRPr="00BE0E60" w:rsidRDefault="001B5448">
      <w:pP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BE0E60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Mathematics (Jan 2018) </w:t>
      </w:r>
    </w:p>
    <w:p w14:paraId="301D99F9" w14:textId="0E4F5EBB" w:rsidR="00AA39F2" w:rsidRDefault="00AA39F2"/>
    <w:p w14:paraId="7AA8A7EA" w14:textId="77777777" w:rsidR="00C70D36" w:rsidRDefault="00C70D36"/>
    <w:sdt>
      <w:sdtPr>
        <w:id w:val="520597245"/>
        <w:placeholder>
          <w:docPart w:val="838E29408B6B3545973459D0EFB4421A"/>
        </w:placeholder>
        <w:temporary/>
        <w:showingPlcHdr/>
        <w15:appearance w15:val="hidden"/>
      </w:sdtPr>
      <w:sdtEndPr/>
      <w:sdtContent>
        <w:p w14:paraId="333EC0A2" w14:textId="77777777" w:rsidR="00B62835" w:rsidRDefault="00A33622">
          <w:pPr>
            <w:pStyle w:val="Heading1"/>
          </w:pPr>
          <w:r>
            <w:t>Awards and Acknowledgements</w:t>
          </w:r>
        </w:p>
      </w:sdtContent>
    </w:sdt>
    <w:p w14:paraId="0970CDD0" w14:textId="77777777" w:rsidR="00B62835" w:rsidRPr="0027421E" w:rsidRDefault="00B81C52" w:rsidP="00B81C52">
      <w:pPr>
        <w:pStyle w:val="ListBullet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27421E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La Brea Roman Catholic School- Awards, Most Discipline Student from Standard one-five. </w:t>
      </w:r>
    </w:p>
    <w:p w14:paraId="47945890" w14:textId="77777777" w:rsidR="00B81C52" w:rsidRPr="0027421E" w:rsidRDefault="00B81C52" w:rsidP="00B81C52">
      <w:pPr>
        <w:pStyle w:val="ListBullet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27421E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Standard Five- Most Outstanding Student </w:t>
      </w:r>
    </w:p>
    <w:p w14:paraId="21166867" w14:textId="77777777" w:rsidR="00B81C52" w:rsidRPr="0027421E" w:rsidRDefault="00B81C52" w:rsidP="00B81C52">
      <w:pPr>
        <w:pStyle w:val="ListBullet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27421E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Southern Academy Of S.D.A- Most Discipline Student. </w:t>
      </w:r>
    </w:p>
    <w:p w14:paraId="402EF537" w14:textId="637E716F" w:rsidR="00B81C52" w:rsidRDefault="00B81C52" w:rsidP="0094137A">
      <w:pPr>
        <w:pStyle w:val="ListBullet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27421E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CSEC- Distinction in Principles Of Business. </w:t>
      </w:r>
    </w:p>
    <w:p w14:paraId="5CB37AAB" w14:textId="053A4492" w:rsidR="0094137A" w:rsidRDefault="0094137A" w:rsidP="00D5411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  <w:r w:rsidRPr="0094137A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lastRenderedPageBreak/>
        <w:t xml:space="preserve">Great Leadership </w:t>
      </w:r>
      <w:r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 xml:space="preserve">skills. </w:t>
      </w:r>
    </w:p>
    <w:p w14:paraId="3E420157" w14:textId="77777777" w:rsidR="0094137A" w:rsidRDefault="0094137A" w:rsidP="00D5411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</w:p>
    <w:p w14:paraId="49149645" w14:textId="77777777" w:rsidR="0094137A" w:rsidRDefault="0094137A" w:rsidP="00D5411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</w:p>
    <w:p w14:paraId="606BE461" w14:textId="77777777" w:rsidR="0012520F" w:rsidRDefault="0012520F" w:rsidP="00D5411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1A1A1A" w:themeColor="background1" w:themeShade="1A"/>
          <w:sz w:val="22"/>
          <w:szCs w:val="22"/>
        </w:rPr>
      </w:pPr>
    </w:p>
    <w:p w14:paraId="64821885" w14:textId="6C75D0D4" w:rsidR="003A1935" w:rsidRDefault="008F2C2E" w:rsidP="00D54117">
      <w:pPr>
        <w:pStyle w:val="ListBullet"/>
        <w:numPr>
          <w:ilvl w:val="0"/>
          <w:numId w:val="0"/>
        </w:numPr>
        <w:ind w:left="216"/>
      </w:pPr>
      <w:r w:rsidRPr="0094137A">
        <w:rPr>
          <w:rFonts w:ascii="Times New Roman" w:hAnsi="Times New Roman" w:cs="Times New Roman"/>
          <w:color w:val="1A1A1A" w:themeColor="background1" w:themeShade="1A"/>
          <w:sz w:val="22"/>
          <w:szCs w:val="22"/>
        </w:rPr>
        <w:t>Hobbies: Read books, Design Logos, Mixed Martial Ar</w:t>
      </w:r>
      <w:r>
        <w:t xml:space="preserve">ts. </w:t>
      </w:r>
    </w:p>
    <w:p w14:paraId="6DF3827A" w14:textId="77777777" w:rsidR="008F2C2E" w:rsidRDefault="008F2C2E" w:rsidP="00B81C52">
      <w:pPr>
        <w:pStyle w:val="ListBullet"/>
        <w:numPr>
          <w:ilvl w:val="0"/>
          <w:numId w:val="0"/>
        </w:numPr>
        <w:ind w:left="216"/>
      </w:pPr>
    </w:p>
    <w:sectPr w:rsidR="008F2C2E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AA980" w14:textId="77777777" w:rsidR="003C39B4" w:rsidRDefault="003C39B4">
      <w:r>
        <w:separator/>
      </w:r>
    </w:p>
  </w:endnote>
  <w:endnote w:type="continuationSeparator" w:id="0">
    <w:p w14:paraId="208DCA52" w14:textId="77777777" w:rsidR="003C39B4" w:rsidRDefault="003C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7F37E" w14:textId="2095978D" w:rsidR="00B62835" w:rsidRDefault="00A3362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256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2739A" w14:textId="77777777" w:rsidR="003C39B4" w:rsidRDefault="003C39B4">
      <w:r>
        <w:separator/>
      </w:r>
    </w:p>
  </w:footnote>
  <w:footnote w:type="continuationSeparator" w:id="0">
    <w:p w14:paraId="01AC95FD" w14:textId="77777777" w:rsidR="003C39B4" w:rsidRDefault="003C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2EF8" w14:textId="77777777" w:rsidR="00B62835" w:rsidRDefault="00A3362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EA81AE" wp14:editId="2D7DB7C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82CE06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4B8E" w14:textId="77777777" w:rsidR="00B62835" w:rsidRDefault="00A3362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FFDCF4" wp14:editId="54CC55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E7E0D0" w14:textId="77777777" w:rsidR="00B62835" w:rsidRDefault="00B6283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AFFDCF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DE7E0D0" w14:textId="77777777" w:rsidR="00B62835" w:rsidRDefault="00B6283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1D42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600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E41D6"/>
    <w:multiLevelType w:val="hybridMultilevel"/>
    <w:tmpl w:val="F5161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FC52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364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22BFD"/>
    <w:multiLevelType w:val="hybridMultilevel"/>
    <w:tmpl w:val="9D4C0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D79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03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84A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C262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87D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21"/>
  </w:num>
  <w:num w:numId="16">
    <w:abstractNumId w:val="14"/>
  </w:num>
  <w:num w:numId="17">
    <w:abstractNumId w:val="19"/>
  </w:num>
  <w:num w:numId="18">
    <w:abstractNumId w:val="10"/>
  </w:num>
  <w:num w:numId="19">
    <w:abstractNumId w:val="22"/>
  </w:num>
  <w:num w:numId="20">
    <w:abstractNumId w:val="17"/>
  </w:num>
  <w:num w:numId="21">
    <w:abstractNumId w:val="11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34"/>
    <w:rsid w:val="00044537"/>
    <w:rsid w:val="000969C8"/>
    <w:rsid w:val="000A366A"/>
    <w:rsid w:val="000A5623"/>
    <w:rsid w:val="0012520F"/>
    <w:rsid w:val="001577BC"/>
    <w:rsid w:val="00182A11"/>
    <w:rsid w:val="001B5448"/>
    <w:rsid w:val="00202FFA"/>
    <w:rsid w:val="00222C98"/>
    <w:rsid w:val="00235334"/>
    <w:rsid w:val="00253B5D"/>
    <w:rsid w:val="00260C24"/>
    <w:rsid w:val="0027421E"/>
    <w:rsid w:val="00292653"/>
    <w:rsid w:val="002952EA"/>
    <w:rsid w:val="002E54BA"/>
    <w:rsid w:val="003043C7"/>
    <w:rsid w:val="00346CAC"/>
    <w:rsid w:val="0036599B"/>
    <w:rsid w:val="00386FA3"/>
    <w:rsid w:val="0039346D"/>
    <w:rsid w:val="003A1935"/>
    <w:rsid w:val="003C39B4"/>
    <w:rsid w:val="00412BA0"/>
    <w:rsid w:val="00412D3A"/>
    <w:rsid w:val="00486E42"/>
    <w:rsid w:val="004D5F0B"/>
    <w:rsid w:val="004E5F3D"/>
    <w:rsid w:val="00523191"/>
    <w:rsid w:val="0054398A"/>
    <w:rsid w:val="00551AB9"/>
    <w:rsid w:val="005725D4"/>
    <w:rsid w:val="00575CDF"/>
    <w:rsid w:val="00592FDE"/>
    <w:rsid w:val="005E3A08"/>
    <w:rsid w:val="005F36F0"/>
    <w:rsid w:val="006053D5"/>
    <w:rsid w:val="00615AEA"/>
    <w:rsid w:val="00642CE1"/>
    <w:rsid w:val="006536F7"/>
    <w:rsid w:val="006A4B25"/>
    <w:rsid w:val="006C30B4"/>
    <w:rsid w:val="0073256A"/>
    <w:rsid w:val="007436C1"/>
    <w:rsid w:val="00765764"/>
    <w:rsid w:val="007921F4"/>
    <w:rsid w:val="007E29F5"/>
    <w:rsid w:val="00851B15"/>
    <w:rsid w:val="00860B47"/>
    <w:rsid w:val="00886499"/>
    <w:rsid w:val="008A6446"/>
    <w:rsid w:val="008C1980"/>
    <w:rsid w:val="008C7CF9"/>
    <w:rsid w:val="008F2C2E"/>
    <w:rsid w:val="008F5E7F"/>
    <w:rsid w:val="009177DB"/>
    <w:rsid w:val="00921CE5"/>
    <w:rsid w:val="0094137A"/>
    <w:rsid w:val="00980F52"/>
    <w:rsid w:val="009D0E56"/>
    <w:rsid w:val="009E04D9"/>
    <w:rsid w:val="00A04B9B"/>
    <w:rsid w:val="00A27F04"/>
    <w:rsid w:val="00A33622"/>
    <w:rsid w:val="00A77FBB"/>
    <w:rsid w:val="00AA39F2"/>
    <w:rsid w:val="00B37B16"/>
    <w:rsid w:val="00B62835"/>
    <w:rsid w:val="00B81C52"/>
    <w:rsid w:val="00B97A1D"/>
    <w:rsid w:val="00BE0E60"/>
    <w:rsid w:val="00BE6BCF"/>
    <w:rsid w:val="00C062D7"/>
    <w:rsid w:val="00C36EC9"/>
    <w:rsid w:val="00C56C36"/>
    <w:rsid w:val="00C70D36"/>
    <w:rsid w:val="00CD385B"/>
    <w:rsid w:val="00CE77E3"/>
    <w:rsid w:val="00D11295"/>
    <w:rsid w:val="00D518B4"/>
    <w:rsid w:val="00D51EA8"/>
    <w:rsid w:val="00D53BE7"/>
    <w:rsid w:val="00D73794"/>
    <w:rsid w:val="00D738B5"/>
    <w:rsid w:val="00E31CD9"/>
    <w:rsid w:val="00E55834"/>
    <w:rsid w:val="00E92E94"/>
    <w:rsid w:val="00F14E8C"/>
    <w:rsid w:val="00F33125"/>
    <w:rsid w:val="00F773FD"/>
    <w:rsid w:val="00F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10D61A8"/>
  <w15:chartTrackingRefBased/>
  <w15:docId w15:val="{AD2366BF-C712-F543-ADC2-C873CF9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apple-converted-space">
    <w:name w:val="apple-converted-space"/>
    <w:basedOn w:val="DefaultParagraphFont"/>
    <w:rsid w:val="00386FA3"/>
  </w:style>
  <w:style w:type="paragraph" w:styleId="NormalWeb">
    <w:name w:val="Normal (Web)"/>
    <w:basedOn w:val="Normal"/>
    <w:uiPriority w:val="99"/>
    <w:semiHidden/>
    <w:unhideWhenUsed/>
    <w:rsid w:val="00E92E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T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DBFF079-5735-C24E-B33C-B4C1D12D2300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0A926411A37849B458DCC05902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381D-709B-9D43-B510-8822F40FDAEF}"/>
      </w:docPartPr>
      <w:docPartBody>
        <w:p w:rsidR="00822D42" w:rsidRDefault="00822D42">
          <w:pPr>
            <w:pStyle w:val="AA0A926411A37849B458DCC05902A868"/>
          </w:pPr>
          <w:r>
            <w:t>Objective</w:t>
          </w:r>
        </w:p>
      </w:docPartBody>
    </w:docPart>
    <w:docPart>
      <w:docPartPr>
        <w:name w:val="E505297E83CB834BB5E3FA0DE7C4C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25153-822D-0E4C-9F64-D5053ADADC77}"/>
      </w:docPartPr>
      <w:docPartBody>
        <w:p w:rsidR="00822D42" w:rsidRDefault="00822D42">
          <w:pPr>
            <w:pStyle w:val="E505297E83CB834BB5E3FA0DE7C4C3F1"/>
          </w:pPr>
          <w:r>
            <w:t>Experience</w:t>
          </w:r>
        </w:p>
      </w:docPartBody>
    </w:docPart>
    <w:docPart>
      <w:docPartPr>
        <w:name w:val="821E3B470621284F96D3699A9DC35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29CA-FA87-3841-8606-172E8DB25304}"/>
      </w:docPartPr>
      <w:docPartBody>
        <w:p w:rsidR="00822D42" w:rsidRDefault="00822D42">
          <w:pPr>
            <w:pStyle w:val="821E3B470621284F96D3699A9DC35958"/>
          </w:pPr>
          <w:r>
            <w:t>Education</w:t>
          </w:r>
        </w:p>
      </w:docPartBody>
    </w:docPart>
    <w:docPart>
      <w:docPartPr>
        <w:name w:val="838E29408B6B3545973459D0EFB44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08B9-5D57-A342-8258-805D34EE9FA9}"/>
      </w:docPartPr>
      <w:docPartBody>
        <w:p w:rsidR="00822D42" w:rsidRDefault="00822D42">
          <w:pPr>
            <w:pStyle w:val="838E29408B6B3545973459D0EFB4421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42"/>
    <w:rsid w:val="004D56B0"/>
    <w:rsid w:val="0082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A2B7F0455A440AB2F8C61BD715F5E">
    <w:name w:val="D93A2B7F0455A440AB2F8C61BD715F5E"/>
  </w:style>
  <w:style w:type="paragraph" w:customStyle="1" w:styleId="0F65FE2E72F1DA43AB7D9ADF266E7702">
    <w:name w:val="0F65FE2E72F1DA43AB7D9ADF266E7702"/>
  </w:style>
  <w:style w:type="paragraph" w:customStyle="1" w:styleId="AA0A926411A37849B458DCC05902A868">
    <w:name w:val="AA0A926411A37849B458DCC05902A868"/>
  </w:style>
  <w:style w:type="paragraph" w:customStyle="1" w:styleId="A8DAD063CF9CE6429F4921D542D91337">
    <w:name w:val="A8DAD063CF9CE6429F4921D542D91337"/>
  </w:style>
  <w:style w:type="paragraph" w:customStyle="1" w:styleId="E505297E83CB834BB5E3FA0DE7C4C3F1">
    <w:name w:val="E505297E83CB834BB5E3FA0DE7C4C3F1"/>
  </w:style>
  <w:style w:type="paragraph" w:customStyle="1" w:styleId="0D21F07386461E4CBB0CBB1883D2673E">
    <w:name w:val="0D21F07386461E4CBB0CBB1883D2673E"/>
  </w:style>
  <w:style w:type="paragraph" w:customStyle="1" w:styleId="D0FF388B3F87EA4AB634999A2E713D07">
    <w:name w:val="D0FF388B3F87EA4AB634999A2E713D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DFCD44E410850E4DA3D890FE190875BE">
    <w:name w:val="DFCD44E410850E4DA3D890FE190875BE"/>
  </w:style>
  <w:style w:type="paragraph" w:customStyle="1" w:styleId="821E3B470621284F96D3699A9DC35958">
    <w:name w:val="821E3B470621284F96D3699A9DC35958"/>
  </w:style>
  <w:style w:type="paragraph" w:customStyle="1" w:styleId="688B5AEBE416E0459FCE455EA7D267F4">
    <w:name w:val="688B5AEBE416E0459FCE455EA7D267F4"/>
  </w:style>
  <w:style w:type="paragraph" w:customStyle="1" w:styleId="838E29408B6B3545973459D0EFB4421A">
    <w:name w:val="838E29408B6B3545973459D0EFB4421A"/>
  </w:style>
  <w:style w:type="paragraph" w:customStyle="1" w:styleId="231DD771893B7E4A86F5A0B8ABD05923">
    <w:name w:val="231DD771893B7E4A86F5A0B8ABD05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A1E0-F274-D541-94F4-12111FF52D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%7bFDBFF079-5735-C24E-B33C-B4C1D12D2300%7dtf16392110.dotx</Template>
  <TotalTime>82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Shanelle Lewis</dc:creator>
  <cp:keywords/>
  <dc:description/>
  <cp:lastModifiedBy>Shanelle Lewis</cp:lastModifiedBy>
  <cp:revision>54</cp:revision>
  <dcterms:created xsi:type="dcterms:W3CDTF">2017-06-12T15:08:00Z</dcterms:created>
  <dcterms:modified xsi:type="dcterms:W3CDTF">2017-06-24T22:43:00Z</dcterms:modified>
</cp:coreProperties>
</file>