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AC1FBC" w14:paraId="7C6886E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D0C046B" w14:textId="07B74325" w:rsidR="00692703" w:rsidRPr="00AC1FBC" w:rsidRDefault="005C2E9A" w:rsidP="00913946">
            <w:pPr>
              <w:pStyle w:val="Title"/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</w:pPr>
            <w:r w:rsidRPr="00AC1FBC">
              <w:rPr>
                <w:rStyle w:val="IntenseEmphasis"/>
                <w:rFonts w:ascii="Times New Roman" w:hAnsi="Times New Roman" w:cs="Times New Roman"/>
                <w:b w:val="0"/>
                <w:color w:val="000000" w:themeColor="text1"/>
                <w:sz w:val="48"/>
                <w:szCs w:val="48"/>
              </w:rPr>
              <w:t>Ishmael ClEMENT</w:t>
            </w:r>
          </w:p>
          <w:p w14:paraId="62D3F041" w14:textId="77777777" w:rsidR="005C2E9A" w:rsidRPr="00AC1FBC" w:rsidRDefault="005C2E9A" w:rsidP="00913946">
            <w:pPr>
              <w:pStyle w:val="ContactInfo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1F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#4 Ramgoolie Trace, Curepe.</w:t>
            </w:r>
          </w:p>
          <w:p w14:paraId="211230F3" w14:textId="00BBB940" w:rsidR="00692703" w:rsidRPr="00AC1FBC" w:rsidRDefault="00692703" w:rsidP="00913946">
            <w:pPr>
              <w:pStyle w:val="ContactInfo"/>
              <w:contextualSpacing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1F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E16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1868-</w:t>
            </w:r>
            <w:r w:rsidR="005C2E9A" w:rsidRPr="00AC1F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713-9888</w:t>
            </w:r>
          </w:p>
          <w:p w14:paraId="51EC96F8" w14:textId="4F738D70" w:rsidR="00692703" w:rsidRPr="00AC1FBC" w:rsidRDefault="004F22EA" w:rsidP="00913946">
            <w:pPr>
              <w:pStyle w:val="ContactInfoEmphasis"/>
              <w:contextualSpacing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C1FB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</w:t>
            </w:r>
            <w:r w:rsidR="005C2E9A" w:rsidRPr="00AC1FB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shmaelclement@hotmail.com</w:t>
            </w:r>
          </w:p>
        </w:tc>
      </w:tr>
    </w:tbl>
    <w:p w14:paraId="61079159" w14:textId="77777777" w:rsidR="00D638F8" w:rsidRPr="00AC1FBC" w:rsidRDefault="00D638F8">
      <w:pPr>
        <w:rPr>
          <w:rFonts w:ascii="Times New Roman" w:hAnsi="Times New Roman" w:cs="Times New Roman"/>
          <w:caps/>
          <w:color w:val="000000" w:themeColor="text1"/>
        </w:rPr>
      </w:pPr>
    </w:p>
    <w:p w14:paraId="141C5BF5" w14:textId="77777777" w:rsidR="00D638F8" w:rsidRPr="00AC1FBC" w:rsidRDefault="00D638F8" w:rsidP="00D638F8">
      <w:pPr>
        <w:pStyle w:val="ContactInfo"/>
        <w:jc w:val="left"/>
        <w:rPr>
          <w:rFonts w:ascii="Times New Roman" w:hAnsi="Times New Roman" w:cs="Times New Roman"/>
          <w:caps/>
          <w:color w:val="000000" w:themeColor="text1"/>
        </w:rPr>
      </w:pPr>
    </w:p>
    <w:p w14:paraId="4A8EABBF" w14:textId="77777777" w:rsidR="00D638F8" w:rsidRPr="00AC1FBC" w:rsidRDefault="00D638F8" w:rsidP="00D638F8">
      <w:pPr>
        <w:pStyle w:val="ContactInf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1FBC">
        <w:rPr>
          <w:rFonts w:ascii="Times New Roman" w:hAnsi="Times New Roman" w:cs="Times New Roman"/>
          <w:color w:val="000000" w:themeColor="text1"/>
          <w:sz w:val="28"/>
          <w:szCs w:val="28"/>
        </w:rPr>
        <w:t>Dear Sir/Madam,</w:t>
      </w:r>
      <w:bookmarkStart w:id="0" w:name="_GoBack"/>
      <w:bookmarkEnd w:id="0"/>
    </w:p>
    <w:p w14:paraId="6EB34CC6" w14:textId="77777777" w:rsidR="00D638F8" w:rsidRPr="00AC1FBC" w:rsidRDefault="00D638F8" w:rsidP="00D638F8">
      <w:pPr>
        <w:pStyle w:val="ContactInf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1FB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1FB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1FB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A0A8CF" w14:textId="3D9F5AFE" w:rsidR="00D638F8" w:rsidRPr="00AC1FBC" w:rsidRDefault="00D638F8" w:rsidP="00D638F8">
      <w:pPr>
        <w:pStyle w:val="ContactInf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1FB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1FB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1FB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It is with great enthusiasm that I apply to your organization because I think that it endures an environment which would allow me to gain experience and broaden my work ethics.</w:t>
      </w:r>
      <w:r w:rsidR="00566149" w:rsidRPr="00AC1F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1F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Along with my </w:t>
      </w:r>
      <w:r w:rsidR="009926C5" w:rsidRPr="00AC1F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two plus years of work experience, I possess the qualities which are as follows; commitment to strive for excellence, determination to help others to get the job done and the desire to gain knowledge and improve. I am </w:t>
      </w:r>
      <w:r w:rsidR="00566149" w:rsidRPr="00AC1F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confident that if given the opportunity, I will indeed make a positive contribution to your organization.  </w:t>
      </w:r>
    </w:p>
    <w:p w14:paraId="2572A495" w14:textId="2C0F12EE" w:rsidR="00566149" w:rsidRPr="00AC1FBC" w:rsidRDefault="00566149" w:rsidP="00D638F8">
      <w:pPr>
        <w:pStyle w:val="ContactInf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1FB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1FB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1FB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To further acquaint you with the specifics of my background I am enclosing my resume. It is my hope that you will co</w:t>
      </w:r>
      <w:r w:rsidR="004F22EA" w:rsidRPr="00AC1FBC">
        <w:rPr>
          <w:rFonts w:ascii="Times New Roman" w:hAnsi="Times New Roman" w:cs="Times New Roman"/>
          <w:color w:val="000000" w:themeColor="text1"/>
          <w:sz w:val="28"/>
          <w:szCs w:val="28"/>
        </w:rPr>
        <w:t>nsider me as an employee. I look</w:t>
      </w:r>
      <w:r w:rsidRPr="00AC1F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forward to meeting with you and discussing my qualifications in more detail. There are names of referees listed in my resume </w:t>
      </w:r>
      <w:r w:rsidR="000B2C95" w:rsidRPr="00AC1FBC">
        <w:rPr>
          <w:rFonts w:ascii="Times New Roman" w:hAnsi="Times New Roman" w:cs="Times New Roman"/>
          <w:color w:val="000000" w:themeColor="text1"/>
          <w:sz w:val="28"/>
          <w:szCs w:val="28"/>
        </w:rPr>
        <w:t>who are willing to provide you with any further information. My contact information is also stated therein. Thanking you in advance for your consideration.</w:t>
      </w:r>
    </w:p>
    <w:p w14:paraId="75453952" w14:textId="7BB4F4A6" w:rsidR="000B2C95" w:rsidRPr="00AC1FBC" w:rsidRDefault="000B2C95" w:rsidP="00D638F8">
      <w:pPr>
        <w:pStyle w:val="ContactInf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1A79DD" w14:textId="5AC21356" w:rsidR="000B2C95" w:rsidRPr="00AC1FBC" w:rsidRDefault="000B2C95" w:rsidP="00D638F8">
      <w:pPr>
        <w:pStyle w:val="ContactInf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6CB457" w14:textId="63B7BE67" w:rsidR="000B2C95" w:rsidRPr="00AC1FBC" w:rsidRDefault="000B2C95" w:rsidP="00D638F8">
      <w:pPr>
        <w:pStyle w:val="ContactInf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1FBC">
        <w:rPr>
          <w:rFonts w:ascii="Times New Roman" w:hAnsi="Times New Roman" w:cs="Times New Roman"/>
          <w:color w:val="000000" w:themeColor="text1"/>
          <w:sz w:val="28"/>
          <w:szCs w:val="28"/>
        </w:rPr>
        <w:t>Regards,</w:t>
      </w:r>
    </w:p>
    <w:p w14:paraId="1B1052A2" w14:textId="5C3EC2D4" w:rsidR="000B2C95" w:rsidRPr="00AC1FBC" w:rsidRDefault="000B2C95" w:rsidP="00D638F8">
      <w:pPr>
        <w:pStyle w:val="ContactInf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7B0A55" w14:textId="77777777" w:rsidR="000B2C95" w:rsidRPr="00AC1FBC" w:rsidRDefault="000B2C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1FBC">
        <w:rPr>
          <w:rFonts w:ascii="Times New Roman" w:hAnsi="Times New Roman" w:cs="Times New Roman"/>
          <w:color w:val="000000" w:themeColor="text1"/>
          <w:sz w:val="28"/>
          <w:szCs w:val="28"/>
        </w:rPr>
        <w:t>--------------------------------</w:t>
      </w:r>
    </w:p>
    <w:p w14:paraId="4BC407DF" w14:textId="4C572D8B" w:rsidR="000B2C95" w:rsidRPr="00AC1FBC" w:rsidRDefault="000B2C95" w:rsidP="00D638F8">
      <w:pPr>
        <w:pStyle w:val="ContactInf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1FBC">
        <w:rPr>
          <w:rFonts w:ascii="Times New Roman" w:hAnsi="Times New Roman" w:cs="Times New Roman"/>
          <w:color w:val="000000" w:themeColor="text1"/>
          <w:sz w:val="28"/>
          <w:szCs w:val="28"/>
        </w:rPr>
        <w:t>ISHMAEL CLEMENT</w:t>
      </w:r>
    </w:p>
    <w:p w14:paraId="611E5B87" w14:textId="3CB89525" w:rsidR="00D638F8" w:rsidRPr="00AC1FBC" w:rsidRDefault="00D638F8">
      <w:pPr>
        <w:rPr>
          <w:rFonts w:ascii="Times New Roman" w:hAnsi="Times New Roman" w:cs="Times New Roman"/>
          <w:caps/>
          <w:color w:val="000000" w:themeColor="text1"/>
        </w:rPr>
      </w:pPr>
      <w:r w:rsidRPr="00AC1FBC">
        <w:rPr>
          <w:rFonts w:ascii="Times New Roman" w:hAnsi="Times New Roman" w:cs="Times New Roman"/>
          <w:caps/>
          <w:color w:val="000000" w:themeColor="text1"/>
        </w:rPr>
        <w:br w:type="page"/>
      </w:r>
    </w:p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AC1FBC" w:rsidRPr="00AC1FBC" w14:paraId="36485150" w14:textId="77777777" w:rsidTr="00692703">
        <w:tc>
          <w:tcPr>
            <w:tcW w:w="9360" w:type="dxa"/>
            <w:tcMar>
              <w:top w:w="432" w:type="dxa"/>
            </w:tcMar>
          </w:tcPr>
          <w:p w14:paraId="4B2298C3" w14:textId="5F91CE35" w:rsidR="00501576" w:rsidRPr="00AC1FBC" w:rsidRDefault="00501576" w:rsidP="00525B91">
            <w:pPr>
              <w:pStyle w:val="Heading1"/>
              <w:outlineLvl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AC1FBC">
              <w:rPr>
                <w:rFonts w:ascii="Times New Roman" w:hAnsi="Times New Roman" w:cs="Times New Roman"/>
                <w:b w:val="0"/>
                <w:color w:val="000000" w:themeColor="text1"/>
              </w:rPr>
              <w:lastRenderedPageBreak/>
              <w:t>objecti</w:t>
            </w:r>
            <w:r w:rsidR="00525B91" w:rsidRPr="00AC1FBC">
              <w:rPr>
                <w:rFonts w:ascii="Times New Roman" w:hAnsi="Times New Roman" w:cs="Times New Roman"/>
                <w:b w:val="0"/>
                <w:color w:val="000000" w:themeColor="text1"/>
              </w:rPr>
              <w:t>ve</w:t>
            </w:r>
          </w:p>
          <w:p w14:paraId="510B36F6" w14:textId="23F671D4" w:rsidR="00525B91" w:rsidRPr="00AC1FBC" w:rsidRDefault="00525B91" w:rsidP="00525B91">
            <w:pPr>
              <w:pStyle w:val="ContactInf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C1FBC">
              <w:rPr>
                <w:rFonts w:ascii="Times New Roman" w:hAnsi="Times New Roman" w:cs="Times New Roman"/>
                <w:color w:val="000000" w:themeColor="text1"/>
              </w:rPr>
              <w:t>To always have a positive and friendly attitude in everything I do. I will always be persistent when it comes to getting the job done, in a timely manner whether I am by myself or a part of a team.</w:t>
            </w:r>
          </w:p>
        </w:tc>
      </w:tr>
    </w:tbl>
    <w:p w14:paraId="0F642AA7" w14:textId="0D78446F" w:rsidR="004E01EB" w:rsidRPr="00AC1FBC" w:rsidRDefault="00D27507" w:rsidP="004E01EB">
      <w:pPr>
        <w:pStyle w:val="Heading1"/>
        <w:rPr>
          <w:rFonts w:ascii="Times New Roman" w:hAnsi="Times New Roman" w:cs="Times New Roman"/>
          <w:b w:val="0"/>
          <w:color w:val="000000" w:themeColor="text1"/>
        </w:rPr>
      </w:pPr>
      <w:sdt>
        <w:sdtPr>
          <w:rPr>
            <w:rFonts w:ascii="Times New Roman" w:hAnsi="Times New Roman" w:cs="Times New Roman"/>
            <w:b w:val="0"/>
            <w:color w:val="000000" w:themeColor="text1"/>
          </w:rPr>
          <w:alias w:val="Experience:"/>
          <w:tag w:val="Experience:"/>
          <w:id w:val="-1983300934"/>
          <w:placeholder>
            <w:docPart w:val="0F8FC09495D945698A7136ED8A213F4C"/>
          </w:placeholder>
          <w:temporary/>
          <w:showingPlcHdr/>
          <w15:appearance w15:val="hidden"/>
        </w:sdtPr>
        <w:sdtEndPr/>
        <w:sdtContent>
          <w:r w:rsidR="004E01EB" w:rsidRPr="00AC1FBC">
            <w:rPr>
              <w:rFonts w:ascii="Times New Roman" w:hAnsi="Times New Roman" w:cs="Times New Roman"/>
              <w:b w:val="0"/>
              <w:color w:val="000000" w:themeColor="text1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AC1FBC" w:rsidRPr="00AC1FBC" w14:paraId="67262C02" w14:textId="77777777" w:rsidTr="00D638F8">
        <w:tc>
          <w:tcPr>
            <w:tcW w:w="9355" w:type="dxa"/>
          </w:tcPr>
          <w:p w14:paraId="10C5122D" w14:textId="7FFA6786" w:rsidR="001D0BF1" w:rsidRPr="00AC1FBC" w:rsidRDefault="005C2E9A" w:rsidP="001D0BF1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AC1FBC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2011- </w:t>
            </w:r>
            <w:r w:rsidR="00416657" w:rsidRPr="00AC1FBC">
              <w:rPr>
                <w:rFonts w:ascii="Times New Roman" w:hAnsi="Times New Roman" w:cs="Times New Roman"/>
                <w:b w:val="0"/>
                <w:color w:val="000000" w:themeColor="text1"/>
              </w:rPr>
              <w:t>2016</w:t>
            </w:r>
            <w:r w:rsidR="004F22EA" w:rsidRPr="00AC1FBC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                                             </w:t>
            </w:r>
            <w:r w:rsidR="004F22EA" w:rsidRPr="00AC1FBC">
              <w:rPr>
                <w:rFonts w:ascii="Times New Roman" w:hAnsi="Times New Roman" w:cs="Times New Roman"/>
                <w:b w:val="0"/>
                <w:color w:val="000000" w:themeColor="text1"/>
              </w:rPr>
              <w:t>semi professional football</w:t>
            </w:r>
          </w:p>
          <w:p w14:paraId="16776E84" w14:textId="2D297BF3" w:rsidR="004F22EA" w:rsidRPr="00AC1FBC" w:rsidRDefault="00AC1FBC" w:rsidP="004F22E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AC1FBC">
              <w:rPr>
                <w:rFonts w:ascii="Times New Roman" w:hAnsi="Times New Roman" w:cs="Times New Roman"/>
                <w:color w:val="000000" w:themeColor="text1"/>
              </w:rPr>
              <w:t>Caledonia</w:t>
            </w:r>
            <w:r w:rsidR="004F22EA" w:rsidRPr="00AC1FBC">
              <w:rPr>
                <w:rFonts w:ascii="Times New Roman" w:hAnsi="Times New Roman" w:cs="Times New Roman"/>
                <w:color w:val="000000" w:themeColor="text1"/>
              </w:rPr>
              <w:t xml:space="preserve"> AIA (Reserve League)</w:t>
            </w:r>
          </w:p>
          <w:p w14:paraId="7ED76FB4" w14:textId="0098BDC2" w:rsidR="004F22EA" w:rsidRPr="00AC1FBC" w:rsidRDefault="004F22EA" w:rsidP="004F22E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AC1FBC">
              <w:rPr>
                <w:rFonts w:ascii="Times New Roman" w:hAnsi="Times New Roman" w:cs="Times New Roman"/>
                <w:color w:val="000000" w:themeColor="text1"/>
              </w:rPr>
              <w:t>Real Maracas Football Club (Super League)</w:t>
            </w:r>
          </w:p>
          <w:p w14:paraId="29E53D9C" w14:textId="7C1AAB9D" w:rsidR="004F22EA" w:rsidRPr="00AC1FBC" w:rsidRDefault="004F22EA" w:rsidP="004F22E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AC1FBC">
              <w:rPr>
                <w:rFonts w:ascii="Times New Roman" w:hAnsi="Times New Roman" w:cs="Times New Roman"/>
                <w:color w:val="000000" w:themeColor="text1"/>
              </w:rPr>
              <w:t>WASA FC (Super League)</w:t>
            </w:r>
          </w:p>
          <w:p w14:paraId="6C1E72C7" w14:textId="5A794ED4" w:rsidR="00416657" w:rsidRPr="00AC1FBC" w:rsidRDefault="004F22EA" w:rsidP="004F22EA">
            <w:pPr>
              <w:pStyle w:val="Heading2"/>
              <w:numPr>
                <w:ilvl w:val="0"/>
                <w:numId w:val="14"/>
              </w:numPr>
              <w:contextualSpacing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AC1FBC">
              <w:rPr>
                <w:rFonts w:ascii="Times New Roman" w:hAnsi="Times New Roman" w:cs="Times New Roman"/>
                <w:b w:val="0"/>
                <w:color w:val="000000" w:themeColor="text1"/>
              </w:rPr>
              <w:t>Valtrin United (Super League)</w:t>
            </w:r>
          </w:p>
        </w:tc>
      </w:tr>
      <w:tr w:rsidR="00AC1FBC" w:rsidRPr="00AC1FBC" w14:paraId="41560668" w14:textId="77777777" w:rsidTr="00D638F8">
        <w:trPr>
          <w:trHeight w:val="706"/>
        </w:trPr>
        <w:tc>
          <w:tcPr>
            <w:tcW w:w="9355" w:type="dxa"/>
            <w:tcMar>
              <w:top w:w="216" w:type="dxa"/>
            </w:tcMar>
          </w:tcPr>
          <w:p w14:paraId="52705B55" w14:textId="5017A1C1" w:rsidR="00AC1FBC" w:rsidRPr="00AC1FBC" w:rsidRDefault="00AC1FBC" w:rsidP="00AC1FB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AC1FBC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2010                                                </w:t>
            </w:r>
            <w:r w:rsidRPr="00AC1FBC">
              <w:rPr>
                <w:rStyle w:val="SubtleReference"/>
                <w:rFonts w:ascii="Times New Roman" w:hAnsi="Times New Roman" w:cs="Times New Roman"/>
                <w:smallCaps w:val="0"/>
                <w:color w:val="000000" w:themeColor="text1"/>
              </w:rPr>
              <w:t>true value valpark</w:t>
            </w:r>
          </w:p>
          <w:p w14:paraId="5FA32BA7" w14:textId="094EC630" w:rsidR="00AC1FBC" w:rsidRPr="00AC1FBC" w:rsidRDefault="00AC1FBC" w:rsidP="00AC1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AC1FBC">
              <w:rPr>
                <w:rFonts w:ascii="Times New Roman" w:hAnsi="Times New Roman" w:cs="Times New Roman"/>
                <w:color w:val="000000" w:themeColor="text1"/>
              </w:rPr>
              <w:t>Store Attendant</w:t>
            </w:r>
          </w:p>
          <w:p w14:paraId="534EF268" w14:textId="1A971282" w:rsidR="00F61DF9" w:rsidRPr="00AC1FBC" w:rsidRDefault="00AC1FBC" w:rsidP="00AC1FBC">
            <w:pPr>
              <w:pStyle w:val="Heading3"/>
              <w:contextualSpacing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AC1FBC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</w:t>
            </w:r>
          </w:p>
          <w:p w14:paraId="48AAF7CC" w14:textId="77777777" w:rsidR="00005D70" w:rsidRPr="00AC1FBC" w:rsidRDefault="00005D70" w:rsidP="00F61DF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75CD7F6" w14:textId="7EBDE527" w:rsidR="00AC1FBC" w:rsidRPr="00AC1FBC" w:rsidRDefault="00005D70" w:rsidP="00AC1FB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AC1FBC">
              <w:rPr>
                <w:rFonts w:ascii="Times New Roman" w:hAnsi="Times New Roman" w:cs="Times New Roman"/>
                <w:b w:val="0"/>
                <w:color w:val="000000" w:themeColor="text1"/>
              </w:rPr>
              <w:t>2009</w:t>
            </w:r>
            <w:r w:rsidR="00AC1FBC" w:rsidRPr="00AC1FBC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                                                </w:t>
            </w:r>
            <w:r w:rsidR="00AC1FBC" w:rsidRPr="00AC1FBC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duty free </w:t>
            </w:r>
            <w:r w:rsidR="005E16DD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Piarco </w:t>
            </w:r>
            <w:r w:rsidR="00AC1FBC" w:rsidRPr="00AC1FBC">
              <w:rPr>
                <w:rFonts w:ascii="Times New Roman" w:hAnsi="Times New Roman" w:cs="Times New Roman"/>
                <w:b w:val="0"/>
                <w:color w:val="000000" w:themeColor="text1"/>
              </w:rPr>
              <w:t>airport</w:t>
            </w:r>
          </w:p>
          <w:p w14:paraId="6BCE644A" w14:textId="3597F528" w:rsidR="00AC1FBC" w:rsidRPr="00AC1FBC" w:rsidRDefault="00AC1FBC" w:rsidP="005E16DD">
            <w:pPr>
              <w:pStyle w:val="ContactInfo"/>
              <w:numPr>
                <w:ilvl w:val="0"/>
                <w:numId w:val="19"/>
              </w:numPr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C1FBC">
              <w:rPr>
                <w:rFonts w:ascii="Times New Roman" w:hAnsi="Times New Roman" w:cs="Times New Roman"/>
                <w:color w:val="000000" w:themeColor="text1"/>
              </w:rPr>
              <w:t>Sales Clerk</w:t>
            </w:r>
          </w:p>
          <w:p w14:paraId="57D090AB" w14:textId="0B47AA4C" w:rsidR="00005D70" w:rsidRPr="00AC1FBC" w:rsidRDefault="00005D70" w:rsidP="00F61DF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960A3BE" w14:textId="77777777" w:rsidR="00005D70" w:rsidRPr="00AC1FBC" w:rsidRDefault="00005D70" w:rsidP="00005D70">
            <w:pPr>
              <w:pStyle w:val="ContactInf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C3C1BA4" w14:textId="77777777" w:rsidR="000F1EEA" w:rsidRPr="00AC1FBC" w:rsidRDefault="000F1EEA" w:rsidP="000F1EEA">
            <w:pPr>
              <w:pStyle w:val="ContactInf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4397D19" w14:textId="77777777" w:rsidR="00AC1FBC" w:rsidRPr="00AC1FBC" w:rsidRDefault="000F1EEA" w:rsidP="00AC1FB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AC1FBC">
              <w:rPr>
                <w:rFonts w:ascii="Times New Roman" w:hAnsi="Times New Roman" w:cs="Times New Roman"/>
                <w:b w:val="0"/>
                <w:color w:val="000000" w:themeColor="text1"/>
              </w:rPr>
              <w:t>2005</w:t>
            </w:r>
            <w:r w:rsidR="00AC1FBC" w:rsidRPr="00AC1FBC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                                         </w:t>
            </w:r>
            <w:r w:rsidR="00AC1FBC" w:rsidRPr="00AC1FBC">
              <w:rPr>
                <w:rFonts w:ascii="Times New Roman" w:hAnsi="Times New Roman" w:cs="Times New Roman"/>
                <w:b w:val="0"/>
                <w:color w:val="000000" w:themeColor="text1"/>
              </w:rPr>
              <w:t>courts trinidad and tobago ltd</w:t>
            </w:r>
          </w:p>
          <w:p w14:paraId="63C365B4" w14:textId="106001A1" w:rsidR="006A4BE2" w:rsidRPr="00AC1FBC" w:rsidRDefault="00AC1FBC" w:rsidP="000F1EEA">
            <w:pPr>
              <w:pStyle w:val="ContactInfo"/>
              <w:numPr>
                <w:ilvl w:val="0"/>
                <w:numId w:val="19"/>
              </w:numPr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C1FBC">
              <w:rPr>
                <w:rFonts w:ascii="Times New Roman" w:hAnsi="Times New Roman" w:cs="Times New Roman"/>
                <w:color w:val="000000" w:themeColor="text1"/>
              </w:rPr>
              <w:t>Warehouse Attendant</w:t>
            </w:r>
          </w:p>
          <w:p w14:paraId="5627B715" w14:textId="4CA78A0D" w:rsidR="006A4BE2" w:rsidRPr="00AC1FBC" w:rsidRDefault="006A4BE2" w:rsidP="000F1EEA">
            <w:pPr>
              <w:pStyle w:val="ContactInf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268045D" w14:textId="77777777" w:rsidR="006A4BE2" w:rsidRPr="00AC1FBC" w:rsidRDefault="006A4BE2" w:rsidP="000F1EEA">
            <w:pPr>
              <w:pStyle w:val="ContactInf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28E1F5D" w14:textId="1DFE4A83" w:rsidR="000F1EEA" w:rsidRPr="00AC1FBC" w:rsidRDefault="000F1EEA" w:rsidP="000F1EEA">
            <w:pPr>
              <w:pStyle w:val="Heading2"/>
              <w:spacing w:after="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</w:rPr>
            </w:pPr>
          </w:p>
        </w:tc>
      </w:tr>
    </w:tbl>
    <w:sdt>
      <w:sdtPr>
        <w:rPr>
          <w:rFonts w:ascii="Times New Roman" w:hAnsi="Times New Roman" w:cs="Times New Roman"/>
          <w:b w:val="0"/>
          <w:color w:val="000000" w:themeColor="text1"/>
        </w:rPr>
        <w:alias w:val="Education:"/>
        <w:tag w:val="Education:"/>
        <w:id w:val="-1908763273"/>
        <w:placeholder>
          <w:docPart w:val="FF23ADD9CD784101B5933617B92711D9"/>
        </w:placeholder>
        <w:temporary/>
        <w:showingPlcHdr/>
        <w15:appearance w15:val="hidden"/>
      </w:sdtPr>
      <w:sdtEndPr/>
      <w:sdtContent>
        <w:p w14:paraId="1C409289" w14:textId="142C0015" w:rsidR="00DA59AA" w:rsidRPr="00AC1FBC" w:rsidRDefault="00DA59AA" w:rsidP="0097790C">
          <w:pPr>
            <w:pStyle w:val="Heading1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AC1FBC">
            <w:rPr>
              <w:rFonts w:ascii="Times New Roman" w:hAnsi="Times New Roman" w:cs="Times New Roman"/>
              <w:b w:val="0"/>
              <w:color w:val="000000" w:themeColor="text1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13"/>
      </w:tblGrid>
      <w:tr w:rsidR="00AC1FBC" w:rsidRPr="00AC1FBC" w14:paraId="46E653C4" w14:textId="77777777" w:rsidTr="007A5E22">
        <w:tc>
          <w:tcPr>
            <w:tcW w:w="9355" w:type="dxa"/>
          </w:tcPr>
          <w:p w14:paraId="3BC1E2A2" w14:textId="4B6AAC3C" w:rsidR="007538DC" w:rsidRPr="00AC1FBC" w:rsidRDefault="000F1EEA" w:rsidP="00AC1FBC">
            <w:pPr>
              <w:pStyle w:val="Heading2"/>
              <w:contextualSpacing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AC1FBC">
              <w:rPr>
                <w:rFonts w:ascii="Times New Roman" w:hAnsi="Times New Roman" w:cs="Times New Roman"/>
                <w:b w:val="0"/>
                <w:color w:val="000000" w:themeColor="text1"/>
              </w:rPr>
              <w:t>2011</w:t>
            </w:r>
            <w:r w:rsidR="00AC1FBC" w:rsidRPr="00AC1FBC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                         </w:t>
            </w:r>
            <w:r w:rsidR="005E16DD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                       </w:t>
            </w:r>
            <w:r w:rsidR="00AC1FBC" w:rsidRPr="00AC1FBC">
              <w:rPr>
                <w:rFonts w:ascii="Times New Roman" w:hAnsi="Times New Roman" w:cs="Times New Roman"/>
                <w:b w:val="0"/>
                <w:color w:val="000000" w:themeColor="text1"/>
              </w:rPr>
              <w:t>Must program</w:t>
            </w:r>
          </w:p>
          <w:p w14:paraId="548329C5" w14:textId="68B97464" w:rsidR="000F1EEA" w:rsidRPr="00AC1FBC" w:rsidRDefault="000F1EEA" w:rsidP="00AC1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AC1FBC">
              <w:rPr>
                <w:rFonts w:ascii="Times New Roman" w:hAnsi="Times New Roman" w:cs="Times New Roman"/>
                <w:color w:val="000000" w:themeColor="text1"/>
              </w:rPr>
              <w:t xml:space="preserve">Level </w:t>
            </w:r>
            <w:r w:rsidR="00B66F69" w:rsidRPr="00AC1FBC">
              <w:rPr>
                <w:rFonts w:ascii="Times New Roman" w:hAnsi="Times New Roman" w:cs="Times New Roman"/>
                <w:color w:val="000000" w:themeColor="text1"/>
              </w:rPr>
              <w:t>II</w:t>
            </w:r>
            <w:r w:rsidRPr="00AC1FBC">
              <w:rPr>
                <w:rFonts w:ascii="Times New Roman" w:hAnsi="Times New Roman" w:cs="Times New Roman"/>
                <w:color w:val="000000" w:themeColor="text1"/>
              </w:rPr>
              <w:t xml:space="preserve"> Plumbing Certificate </w:t>
            </w:r>
          </w:p>
        </w:tc>
      </w:tr>
      <w:tr w:rsidR="00AC1FBC" w:rsidRPr="00AC1FBC" w14:paraId="77A4763F" w14:textId="77777777" w:rsidTr="007A5E22">
        <w:tc>
          <w:tcPr>
            <w:tcW w:w="9355" w:type="dxa"/>
            <w:tcMar>
              <w:top w:w="216" w:type="dxa"/>
            </w:tcMar>
          </w:tcPr>
          <w:p w14:paraId="4F24CFA7" w14:textId="7EA6C442" w:rsidR="00B66F69" w:rsidRPr="00AC1FBC" w:rsidRDefault="00B66F69" w:rsidP="00AC1FBC">
            <w:pPr>
              <w:pStyle w:val="Heading3"/>
              <w:contextualSpacing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AC1FBC">
              <w:rPr>
                <w:rFonts w:ascii="Times New Roman" w:hAnsi="Times New Roman" w:cs="Times New Roman"/>
                <w:b w:val="0"/>
                <w:color w:val="000000" w:themeColor="text1"/>
              </w:rPr>
              <w:t>2007-2010</w:t>
            </w:r>
            <w:r w:rsidR="00AC1FBC" w:rsidRPr="00AC1FBC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                        </w:t>
            </w:r>
            <w:r w:rsidR="005E16DD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                        </w:t>
            </w:r>
            <w:r w:rsidRPr="00AC1FBC">
              <w:rPr>
                <w:rFonts w:ascii="Times New Roman" w:hAnsi="Times New Roman" w:cs="Times New Roman"/>
                <w:b w:val="0"/>
                <w:color w:val="000000" w:themeColor="text1"/>
              </w:rPr>
              <w:t>st Augustine senior comprehensive</w:t>
            </w:r>
          </w:p>
          <w:p w14:paraId="714E397B" w14:textId="70D7E033" w:rsidR="00B66F69" w:rsidRPr="00AC1FBC" w:rsidRDefault="00B66F69" w:rsidP="00AC1FBC">
            <w:pPr>
              <w:pStyle w:val="ContactInfo"/>
              <w:numPr>
                <w:ilvl w:val="0"/>
                <w:numId w:val="19"/>
              </w:numPr>
              <w:tabs>
                <w:tab w:val="left" w:pos="2625"/>
              </w:tabs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C1FBC">
              <w:rPr>
                <w:rFonts w:ascii="Times New Roman" w:hAnsi="Times New Roman" w:cs="Times New Roman"/>
                <w:color w:val="000000" w:themeColor="text1"/>
              </w:rPr>
              <w:t>Integrated Science – Grade 3</w:t>
            </w:r>
          </w:p>
          <w:p w14:paraId="4FE8E3D7" w14:textId="0CC932D1" w:rsidR="00B66F69" w:rsidRPr="00AC1FBC" w:rsidRDefault="00B66F69" w:rsidP="00AC1FBC">
            <w:pPr>
              <w:pStyle w:val="ContactInfo"/>
              <w:numPr>
                <w:ilvl w:val="0"/>
                <w:numId w:val="19"/>
              </w:numPr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C1FBC">
              <w:rPr>
                <w:rFonts w:ascii="Times New Roman" w:hAnsi="Times New Roman" w:cs="Times New Roman"/>
                <w:color w:val="000000" w:themeColor="text1"/>
              </w:rPr>
              <w:t>Social Studies – Grade 3</w:t>
            </w:r>
          </w:p>
          <w:p w14:paraId="38D49791" w14:textId="77777777" w:rsidR="00B66F69" w:rsidRPr="00AC1FBC" w:rsidRDefault="00B66F69" w:rsidP="00B66F69">
            <w:pPr>
              <w:pStyle w:val="ContactInf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16E8F7E" w14:textId="2436AA94" w:rsidR="00B66F69" w:rsidRPr="00AC1FBC" w:rsidRDefault="00B66F69" w:rsidP="00AC1FBC">
            <w:pPr>
              <w:pStyle w:val="ContactInf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C1FBC">
              <w:rPr>
                <w:rFonts w:ascii="Times New Roman" w:hAnsi="Times New Roman" w:cs="Times New Roman"/>
                <w:color w:val="000000" w:themeColor="text1"/>
              </w:rPr>
              <w:t>2005-2007</w:t>
            </w:r>
            <w:r w:rsidR="00AC1FBC" w:rsidRPr="00AC1FBC">
              <w:rPr>
                <w:rFonts w:ascii="Times New Roman" w:hAnsi="Times New Roman" w:cs="Times New Roman"/>
                <w:color w:val="000000" w:themeColor="text1"/>
              </w:rPr>
              <w:t xml:space="preserve">                         </w:t>
            </w:r>
            <w:r w:rsidR="005E16DD">
              <w:rPr>
                <w:rFonts w:ascii="Times New Roman" w:hAnsi="Times New Roman" w:cs="Times New Roman"/>
                <w:color w:val="000000" w:themeColor="text1"/>
              </w:rPr>
              <w:t xml:space="preserve">                         </w:t>
            </w:r>
            <w:r w:rsidR="00AC1FBC" w:rsidRPr="00AC1FBC">
              <w:rPr>
                <w:rFonts w:ascii="Times New Roman" w:hAnsi="Times New Roman" w:cs="Times New Roman"/>
                <w:color w:val="000000" w:themeColor="text1"/>
              </w:rPr>
              <w:t>CARIBBEAN UNION COLLEGE</w:t>
            </w:r>
          </w:p>
          <w:p w14:paraId="1CCAA0EC" w14:textId="77777777" w:rsidR="00AC1FBC" w:rsidRPr="00AC1FBC" w:rsidRDefault="00AC1FBC" w:rsidP="00AC1FBC">
            <w:pPr>
              <w:pStyle w:val="ContactInf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93D7920" w14:textId="4A077479" w:rsidR="00B66F69" w:rsidRPr="00AC1FBC" w:rsidRDefault="00B66F69" w:rsidP="00AC1FBC">
            <w:pPr>
              <w:pStyle w:val="ContactInf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C1FBC">
              <w:rPr>
                <w:rFonts w:ascii="Times New Roman" w:hAnsi="Times New Roman" w:cs="Times New Roman"/>
                <w:color w:val="000000" w:themeColor="text1"/>
              </w:rPr>
              <w:t>1998-2005</w:t>
            </w:r>
            <w:r w:rsidR="00AC1FBC" w:rsidRPr="00AC1FBC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</w:t>
            </w:r>
            <w:r w:rsidR="005E16DD">
              <w:rPr>
                <w:rFonts w:ascii="Times New Roman" w:hAnsi="Times New Roman" w:cs="Times New Roman"/>
                <w:color w:val="000000" w:themeColor="text1"/>
              </w:rPr>
              <w:t xml:space="preserve">                        </w:t>
            </w:r>
            <w:r w:rsidR="00AC1FBC" w:rsidRPr="00AC1FBC">
              <w:rPr>
                <w:rFonts w:ascii="Times New Roman" w:hAnsi="Times New Roman" w:cs="Times New Roman"/>
                <w:color w:val="000000" w:themeColor="text1"/>
              </w:rPr>
              <w:t>HOLY SAVIOUR ANGLICAN PRIMARY SCHOOL</w:t>
            </w:r>
          </w:p>
          <w:p w14:paraId="03F20B34" w14:textId="6F3F44C0" w:rsidR="00B66F69" w:rsidRPr="00AC1FBC" w:rsidRDefault="00B66F69" w:rsidP="00B66F69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</w:rPr>
            </w:pPr>
          </w:p>
        </w:tc>
      </w:tr>
    </w:tbl>
    <w:p w14:paraId="7B593D1A" w14:textId="238DFAAF" w:rsidR="00486277" w:rsidRPr="00AC1FBC" w:rsidRDefault="00486277" w:rsidP="006F6F20">
      <w:pPr>
        <w:pStyle w:val="Heading1"/>
        <w:tabs>
          <w:tab w:val="left" w:pos="2760"/>
        </w:tabs>
        <w:rPr>
          <w:rFonts w:ascii="Times New Roman" w:hAnsi="Times New Roman" w:cs="Times New Roman"/>
          <w:b w:val="0"/>
          <w:color w:val="000000" w:themeColor="text1"/>
        </w:rPr>
      </w:pPr>
    </w:p>
    <w:sdt>
      <w:sdtPr>
        <w:rPr>
          <w:rFonts w:ascii="Times New Roman" w:hAnsi="Times New Roman" w:cs="Times New Roman"/>
          <w:b w:val="0"/>
          <w:color w:val="000000" w:themeColor="text1"/>
        </w:rPr>
        <w:alias w:val="Activities:"/>
        <w:tag w:val="Activities:"/>
        <w:id w:val="1223332893"/>
        <w:placeholder>
          <w:docPart w:val="DA807052580E4A65BD2CB8F1CF983EBD"/>
        </w:placeholder>
        <w:temporary/>
        <w:showingPlcHdr/>
        <w15:appearance w15:val="hidden"/>
      </w:sdtPr>
      <w:sdtEndPr/>
      <w:sdtContent>
        <w:p w14:paraId="26F4A8CF" w14:textId="21E82FC5" w:rsidR="00AD782D" w:rsidRPr="00AC1FBC" w:rsidRDefault="0062312F" w:rsidP="0062312F">
          <w:pPr>
            <w:pStyle w:val="Heading1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AC1FBC">
            <w:rPr>
              <w:rFonts w:ascii="Times New Roman" w:hAnsi="Times New Roman" w:cs="Times New Roman"/>
              <w:b w:val="0"/>
              <w:color w:val="000000" w:themeColor="text1"/>
            </w:rPr>
            <w:t>Activities</w:t>
          </w:r>
        </w:p>
      </w:sdtContent>
    </w:sdt>
    <w:p w14:paraId="12FCE77E" w14:textId="440E4DA0" w:rsidR="00B51D1B" w:rsidRPr="00AC1FBC" w:rsidRDefault="00B66F69" w:rsidP="00B66F69">
      <w:pPr>
        <w:pStyle w:val="Heading2"/>
        <w:rPr>
          <w:rFonts w:ascii="Times New Roman" w:hAnsi="Times New Roman" w:cs="Times New Roman"/>
          <w:b w:val="0"/>
          <w:color w:val="000000" w:themeColor="text1"/>
        </w:rPr>
      </w:pPr>
      <w:r w:rsidRPr="00AC1FBC">
        <w:rPr>
          <w:rFonts w:ascii="Times New Roman" w:hAnsi="Times New Roman" w:cs="Times New Roman"/>
          <w:b w:val="0"/>
          <w:color w:val="000000" w:themeColor="text1"/>
        </w:rPr>
        <w:t>reading</w:t>
      </w:r>
    </w:p>
    <w:p w14:paraId="73C4CAB7" w14:textId="34E3515B" w:rsidR="00B66F69" w:rsidRPr="00AC1FBC" w:rsidRDefault="00B66F69" w:rsidP="005E16DD">
      <w:pPr>
        <w:pStyle w:val="ContactInfo"/>
        <w:numPr>
          <w:ilvl w:val="0"/>
          <w:numId w:val="20"/>
        </w:numPr>
        <w:jc w:val="left"/>
        <w:rPr>
          <w:rFonts w:ascii="Times New Roman" w:hAnsi="Times New Roman" w:cs="Times New Roman"/>
          <w:color w:val="000000" w:themeColor="text1"/>
        </w:rPr>
      </w:pPr>
      <w:r w:rsidRPr="00AC1FBC">
        <w:rPr>
          <w:rFonts w:ascii="Times New Roman" w:hAnsi="Times New Roman" w:cs="Times New Roman"/>
          <w:color w:val="000000" w:themeColor="text1"/>
        </w:rPr>
        <w:t xml:space="preserve">Enjoy reading detailed novels </w:t>
      </w:r>
      <w:r w:rsidR="00501576" w:rsidRPr="00AC1FBC">
        <w:rPr>
          <w:rFonts w:ascii="Times New Roman" w:hAnsi="Times New Roman" w:cs="Times New Roman"/>
          <w:color w:val="000000" w:themeColor="text1"/>
        </w:rPr>
        <w:t>in my spare time.</w:t>
      </w:r>
    </w:p>
    <w:p w14:paraId="0FB4E3E8" w14:textId="2997F893" w:rsidR="00501576" w:rsidRPr="00AC1FBC" w:rsidRDefault="00501576" w:rsidP="00B66F69">
      <w:pPr>
        <w:pStyle w:val="ContactInfo"/>
        <w:jc w:val="left"/>
        <w:rPr>
          <w:rFonts w:ascii="Times New Roman" w:hAnsi="Times New Roman" w:cs="Times New Roman"/>
          <w:color w:val="000000" w:themeColor="text1"/>
        </w:rPr>
      </w:pPr>
    </w:p>
    <w:p w14:paraId="4627E935" w14:textId="3F0BB139" w:rsidR="00501576" w:rsidRPr="00AC1FBC" w:rsidRDefault="00501576" w:rsidP="00501576">
      <w:pPr>
        <w:pStyle w:val="Heading2"/>
        <w:rPr>
          <w:rFonts w:ascii="Times New Roman" w:hAnsi="Times New Roman" w:cs="Times New Roman"/>
          <w:b w:val="0"/>
          <w:color w:val="000000" w:themeColor="text1"/>
        </w:rPr>
      </w:pPr>
      <w:r w:rsidRPr="00AC1FBC">
        <w:rPr>
          <w:rFonts w:ascii="Times New Roman" w:hAnsi="Times New Roman" w:cs="Times New Roman"/>
          <w:b w:val="0"/>
          <w:color w:val="000000" w:themeColor="text1"/>
        </w:rPr>
        <w:t>socializing</w:t>
      </w:r>
    </w:p>
    <w:p w14:paraId="3E9AAC87" w14:textId="74953913" w:rsidR="00501576" w:rsidRPr="00AC1FBC" w:rsidRDefault="00501576" w:rsidP="005E16DD">
      <w:pPr>
        <w:pStyle w:val="ContactInfo"/>
        <w:numPr>
          <w:ilvl w:val="0"/>
          <w:numId w:val="20"/>
        </w:numPr>
        <w:jc w:val="left"/>
        <w:rPr>
          <w:rFonts w:ascii="Times New Roman" w:hAnsi="Times New Roman" w:cs="Times New Roman"/>
          <w:color w:val="000000" w:themeColor="text1"/>
        </w:rPr>
      </w:pPr>
      <w:r w:rsidRPr="00AC1FBC">
        <w:rPr>
          <w:rFonts w:ascii="Times New Roman" w:hAnsi="Times New Roman" w:cs="Times New Roman"/>
          <w:color w:val="000000" w:themeColor="text1"/>
        </w:rPr>
        <w:t xml:space="preserve">I am an outgoing person, who gets along greatly with kids, the elderly and my peers. </w:t>
      </w:r>
    </w:p>
    <w:p w14:paraId="1BBB7B3A" w14:textId="02731426" w:rsidR="00501576" w:rsidRPr="00AC1FBC" w:rsidRDefault="00501576" w:rsidP="00501576">
      <w:pPr>
        <w:pStyle w:val="ContactInfo"/>
        <w:jc w:val="left"/>
        <w:rPr>
          <w:rFonts w:ascii="Times New Roman" w:hAnsi="Times New Roman" w:cs="Times New Roman"/>
          <w:color w:val="000000" w:themeColor="text1"/>
        </w:rPr>
      </w:pPr>
    </w:p>
    <w:p w14:paraId="13D8B280" w14:textId="302321F8" w:rsidR="00501576" w:rsidRPr="00AC1FBC" w:rsidRDefault="00501576" w:rsidP="00501576">
      <w:pPr>
        <w:pStyle w:val="Heading2"/>
        <w:rPr>
          <w:rFonts w:ascii="Times New Roman" w:hAnsi="Times New Roman" w:cs="Times New Roman"/>
          <w:b w:val="0"/>
          <w:color w:val="000000" w:themeColor="text1"/>
        </w:rPr>
      </w:pPr>
      <w:r w:rsidRPr="00AC1FBC">
        <w:rPr>
          <w:rFonts w:ascii="Times New Roman" w:hAnsi="Times New Roman" w:cs="Times New Roman"/>
          <w:b w:val="0"/>
          <w:color w:val="000000" w:themeColor="text1"/>
        </w:rPr>
        <w:t>Watching football</w:t>
      </w:r>
    </w:p>
    <w:p w14:paraId="4EDAEE6D" w14:textId="302D0F33" w:rsidR="00501576" w:rsidRPr="00AC1FBC" w:rsidRDefault="00501576" w:rsidP="005E16DD">
      <w:pPr>
        <w:pStyle w:val="ContactInfo"/>
        <w:numPr>
          <w:ilvl w:val="0"/>
          <w:numId w:val="20"/>
        </w:numPr>
        <w:jc w:val="left"/>
        <w:rPr>
          <w:rFonts w:ascii="Times New Roman" w:hAnsi="Times New Roman" w:cs="Times New Roman"/>
          <w:color w:val="000000" w:themeColor="text1"/>
        </w:rPr>
      </w:pPr>
      <w:r w:rsidRPr="00AC1FBC">
        <w:rPr>
          <w:rFonts w:ascii="Times New Roman" w:hAnsi="Times New Roman" w:cs="Times New Roman"/>
          <w:color w:val="000000" w:themeColor="text1"/>
        </w:rPr>
        <w:t>Although I am a great player, I enjoy watching others play.</w:t>
      </w:r>
    </w:p>
    <w:p w14:paraId="0DBADBF3" w14:textId="5494A350" w:rsidR="00501576" w:rsidRPr="00AC1FBC" w:rsidRDefault="00501576" w:rsidP="00501576">
      <w:pPr>
        <w:pStyle w:val="ContactInfo"/>
        <w:jc w:val="left"/>
        <w:rPr>
          <w:rFonts w:ascii="Times New Roman" w:hAnsi="Times New Roman" w:cs="Times New Roman"/>
          <w:color w:val="000000" w:themeColor="text1"/>
        </w:rPr>
      </w:pPr>
    </w:p>
    <w:p w14:paraId="654A0A14" w14:textId="64718F2F" w:rsidR="00501576" w:rsidRPr="00AC1FBC" w:rsidRDefault="00501576" w:rsidP="00501576">
      <w:pPr>
        <w:pStyle w:val="ContactInfo"/>
        <w:jc w:val="left"/>
        <w:rPr>
          <w:rFonts w:ascii="Times New Roman" w:hAnsi="Times New Roman" w:cs="Times New Roman"/>
          <w:color w:val="000000" w:themeColor="text1"/>
        </w:rPr>
      </w:pPr>
    </w:p>
    <w:p w14:paraId="738EE9D1" w14:textId="1E536FCA" w:rsidR="00501576" w:rsidRPr="00AC1FBC" w:rsidRDefault="006F6F20" w:rsidP="006F6F20">
      <w:pPr>
        <w:pStyle w:val="Heading1"/>
        <w:rPr>
          <w:rFonts w:ascii="Times New Roman" w:hAnsi="Times New Roman" w:cs="Times New Roman"/>
          <w:b w:val="0"/>
          <w:color w:val="000000" w:themeColor="text1"/>
        </w:rPr>
      </w:pPr>
      <w:r w:rsidRPr="00AC1FBC">
        <w:rPr>
          <w:rFonts w:ascii="Times New Roman" w:hAnsi="Times New Roman" w:cs="Times New Roman"/>
          <w:b w:val="0"/>
          <w:color w:val="000000" w:themeColor="text1"/>
        </w:rPr>
        <w:t>references</w:t>
      </w:r>
    </w:p>
    <w:p w14:paraId="17C67A89" w14:textId="1F7966BE" w:rsidR="00501576" w:rsidRPr="00AC1FBC" w:rsidRDefault="006F6F20" w:rsidP="00501576">
      <w:pPr>
        <w:pStyle w:val="ContactInfo"/>
        <w:jc w:val="left"/>
        <w:rPr>
          <w:rFonts w:ascii="Times New Roman" w:hAnsi="Times New Roman" w:cs="Times New Roman"/>
          <w:color w:val="000000" w:themeColor="text1"/>
        </w:rPr>
      </w:pPr>
      <w:r w:rsidRPr="00AC1FBC">
        <w:rPr>
          <w:rFonts w:ascii="Times New Roman" w:hAnsi="Times New Roman" w:cs="Times New Roman"/>
          <w:color w:val="000000" w:themeColor="text1"/>
        </w:rPr>
        <w:t xml:space="preserve"> </w:t>
      </w:r>
      <w:r w:rsidRPr="00AC1FBC">
        <w:rPr>
          <w:rStyle w:val="Heading2Char"/>
          <w:rFonts w:ascii="Times New Roman" w:hAnsi="Times New Roman" w:cs="Times New Roman"/>
          <w:b w:val="0"/>
          <w:color w:val="000000" w:themeColor="text1"/>
        </w:rPr>
        <w:t>Name:</w:t>
      </w:r>
      <w:r w:rsidRPr="00AC1FBC">
        <w:rPr>
          <w:rFonts w:ascii="Times New Roman" w:hAnsi="Times New Roman" w:cs="Times New Roman"/>
          <w:color w:val="000000" w:themeColor="text1"/>
        </w:rPr>
        <w:t xml:space="preserve"> Mr. Andre Moses</w:t>
      </w:r>
    </w:p>
    <w:p w14:paraId="0F67515B" w14:textId="7F1FBA87" w:rsidR="006F6F20" w:rsidRPr="00AC1FBC" w:rsidRDefault="006F6F20" w:rsidP="00501576">
      <w:pPr>
        <w:pStyle w:val="ContactInfo"/>
        <w:jc w:val="left"/>
        <w:rPr>
          <w:rFonts w:ascii="Times New Roman" w:hAnsi="Times New Roman" w:cs="Times New Roman"/>
          <w:color w:val="000000" w:themeColor="text1"/>
        </w:rPr>
      </w:pPr>
      <w:r w:rsidRPr="00AC1FBC">
        <w:rPr>
          <w:rStyle w:val="Heading2Char"/>
          <w:rFonts w:ascii="Times New Roman" w:hAnsi="Times New Roman" w:cs="Times New Roman"/>
          <w:b w:val="0"/>
          <w:color w:val="000000" w:themeColor="text1"/>
        </w:rPr>
        <w:t>Occupation:</w:t>
      </w:r>
      <w:r w:rsidRPr="00AC1FBC">
        <w:rPr>
          <w:rFonts w:ascii="Times New Roman" w:hAnsi="Times New Roman" w:cs="Times New Roman"/>
          <w:color w:val="000000" w:themeColor="text1"/>
        </w:rPr>
        <w:t xml:space="preserve"> Former Principal of St. Augustine Senior Comprehensive</w:t>
      </w:r>
    </w:p>
    <w:p w14:paraId="4FCA1063" w14:textId="2D42A764" w:rsidR="006F6F20" w:rsidRPr="00AC1FBC" w:rsidRDefault="006F6F20" w:rsidP="00501576">
      <w:pPr>
        <w:pStyle w:val="ContactInfo"/>
        <w:jc w:val="left"/>
        <w:rPr>
          <w:rFonts w:ascii="Times New Roman" w:hAnsi="Times New Roman" w:cs="Times New Roman"/>
          <w:color w:val="000000" w:themeColor="text1"/>
        </w:rPr>
      </w:pPr>
      <w:r w:rsidRPr="00AC1FBC">
        <w:rPr>
          <w:rStyle w:val="Heading2Char"/>
          <w:rFonts w:ascii="Times New Roman" w:hAnsi="Times New Roman" w:cs="Times New Roman"/>
          <w:b w:val="0"/>
          <w:color w:val="000000" w:themeColor="text1"/>
        </w:rPr>
        <w:t>Contact:</w:t>
      </w:r>
      <w:r w:rsidRPr="00AC1FBC">
        <w:rPr>
          <w:rFonts w:ascii="Times New Roman" w:hAnsi="Times New Roman" w:cs="Times New Roman"/>
          <w:color w:val="000000" w:themeColor="text1"/>
        </w:rPr>
        <w:t xml:space="preserve"> 762-5613</w:t>
      </w:r>
    </w:p>
    <w:p w14:paraId="30435C4C" w14:textId="77777777" w:rsidR="006F6F20" w:rsidRPr="00AC1FBC" w:rsidRDefault="006F6F20" w:rsidP="00501576">
      <w:pPr>
        <w:pStyle w:val="ContactInfo"/>
        <w:jc w:val="left"/>
        <w:rPr>
          <w:rFonts w:ascii="Times New Roman" w:hAnsi="Times New Roman" w:cs="Times New Roman"/>
          <w:color w:val="000000" w:themeColor="text1"/>
        </w:rPr>
      </w:pPr>
    </w:p>
    <w:p w14:paraId="1DC41C35" w14:textId="64CEC581" w:rsidR="00501576" w:rsidRPr="00AC1FBC" w:rsidRDefault="006F6F20" w:rsidP="00501576">
      <w:pPr>
        <w:pStyle w:val="ContactInfo"/>
        <w:jc w:val="left"/>
        <w:rPr>
          <w:rFonts w:ascii="Times New Roman" w:hAnsi="Times New Roman" w:cs="Times New Roman"/>
          <w:color w:val="000000" w:themeColor="text1"/>
        </w:rPr>
      </w:pPr>
      <w:r w:rsidRPr="00AC1FBC">
        <w:rPr>
          <w:rStyle w:val="Heading2Char"/>
          <w:rFonts w:ascii="Times New Roman" w:hAnsi="Times New Roman" w:cs="Times New Roman"/>
          <w:b w:val="0"/>
          <w:color w:val="000000" w:themeColor="text1"/>
        </w:rPr>
        <w:t>Name:</w:t>
      </w:r>
      <w:r w:rsidRPr="00AC1FBC">
        <w:rPr>
          <w:rFonts w:ascii="Times New Roman" w:hAnsi="Times New Roman" w:cs="Times New Roman"/>
          <w:color w:val="000000" w:themeColor="text1"/>
        </w:rPr>
        <w:t xml:space="preserve"> Mr. Brian Hutchinson</w:t>
      </w:r>
    </w:p>
    <w:p w14:paraId="5370783F" w14:textId="0A5A8154" w:rsidR="006F6F20" w:rsidRPr="00AC1FBC" w:rsidRDefault="006F6F20" w:rsidP="00501576">
      <w:pPr>
        <w:pStyle w:val="ContactInfo"/>
        <w:jc w:val="left"/>
        <w:rPr>
          <w:rFonts w:ascii="Times New Roman" w:hAnsi="Times New Roman" w:cs="Times New Roman"/>
          <w:color w:val="000000" w:themeColor="text1"/>
        </w:rPr>
      </w:pPr>
      <w:r w:rsidRPr="00AC1FBC">
        <w:rPr>
          <w:rStyle w:val="Heading2Char"/>
          <w:rFonts w:ascii="Times New Roman" w:hAnsi="Times New Roman" w:cs="Times New Roman"/>
          <w:b w:val="0"/>
          <w:color w:val="000000" w:themeColor="text1"/>
        </w:rPr>
        <w:t>Occupation:</w:t>
      </w:r>
      <w:r w:rsidRPr="00AC1FBC">
        <w:rPr>
          <w:rFonts w:ascii="Times New Roman" w:hAnsi="Times New Roman" w:cs="Times New Roman"/>
          <w:color w:val="000000" w:themeColor="text1"/>
        </w:rPr>
        <w:t xml:space="preserve"> Football Coach</w:t>
      </w:r>
    </w:p>
    <w:p w14:paraId="4D202B90" w14:textId="19A58485" w:rsidR="006F6F20" w:rsidRPr="00AC1FBC" w:rsidRDefault="006F6F20" w:rsidP="00501576">
      <w:pPr>
        <w:pStyle w:val="ContactInfo"/>
        <w:jc w:val="left"/>
        <w:rPr>
          <w:rFonts w:ascii="Times New Roman" w:hAnsi="Times New Roman" w:cs="Times New Roman"/>
          <w:color w:val="000000" w:themeColor="text1"/>
        </w:rPr>
      </w:pPr>
      <w:r w:rsidRPr="00AC1FBC">
        <w:rPr>
          <w:rStyle w:val="Heading2Char"/>
          <w:rFonts w:ascii="Times New Roman" w:hAnsi="Times New Roman" w:cs="Times New Roman"/>
          <w:b w:val="0"/>
          <w:color w:val="000000" w:themeColor="text1"/>
        </w:rPr>
        <w:t>Contact:</w:t>
      </w:r>
      <w:r w:rsidRPr="00AC1FBC">
        <w:rPr>
          <w:rFonts w:ascii="Times New Roman" w:hAnsi="Times New Roman" w:cs="Times New Roman"/>
          <w:color w:val="000000" w:themeColor="text1"/>
        </w:rPr>
        <w:t xml:space="preserve"> 399-5700</w:t>
      </w:r>
    </w:p>
    <w:p w14:paraId="10ABA4D2" w14:textId="23DEC34A" w:rsidR="00501576" w:rsidRPr="00AC1FBC" w:rsidRDefault="00501576" w:rsidP="00501576">
      <w:pPr>
        <w:pStyle w:val="ContactInfo"/>
        <w:jc w:val="left"/>
        <w:rPr>
          <w:rFonts w:ascii="Times New Roman" w:hAnsi="Times New Roman" w:cs="Times New Roman"/>
          <w:color w:val="000000" w:themeColor="text1"/>
        </w:rPr>
      </w:pPr>
    </w:p>
    <w:p w14:paraId="33F6ADCC" w14:textId="4F3F56C9" w:rsidR="00501576" w:rsidRPr="00AC1FBC" w:rsidRDefault="006F6F20" w:rsidP="00501576">
      <w:pPr>
        <w:pStyle w:val="ContactInfo"/>
        <w:jc w:val="left"/>
        <w:rPr>
          <w:rFonts w:ascii="Times New Roman" w:hAnsi="Times New Roman" w:cs="Times New Roman"/>
          <w:color w:val="000000" w:themeColor="text1"/>
        </w:rPr>
      </w:pPr>
      <w:r w:rsidRPr="00AC1FBC">
        <w:rPr>
          <w:rStyle w:val="Heading2Char"/>
          <w:rFonts w:ascii="Times New Roman" w:hAnsi="Times New Roman" w:cs="Times New Roman"/>
          <w:b w:val="0"/>
          <w:color w:val="000000" w:themeColor="text1"/>
        </w:rPr>
        <w:t>Name:</w:t>
      </w:r>
      <w:r w:rsidRPr="00AC1FBC">
        <w:rPr>
          <w:rFonts w:ascii="Times New Roman" w:hAnsi="Times New Roman" w:cs="Times New Roman"/>
          <w:color w:val="000000" w:themeColor="text1"/>
        </w:rPr>
        <w:t xml:space="preserve"> Elizabeth Padilla-Plaza</w:t>
      </w:r>
    </w:p>
    <w:p w14:paraId="4BF14312" w14:textId="2E78B255" w:rsidR="006F6F20" w:rsidRPr="00AC1FBC" w:rsidRDefault="006F6F20" w:rsidP="00501576">
      <w:pPr>
        <w:pStyle w:val="ContactInfo"/>
        <w:jc w:val="left"/>
        <w:rPr>
          <w:rFonts w:ascii="Times New Roman" w:hAnsi="Times New Roman" w:cs="Times New Roman"/>
          <w:color w:val="000000" w:themeColor="text1"/>
        </w:rPr>
      </w:pPr>
      <w:r w:rsidRPr="00AC1FBC">
        <w:rPr>
          <w:rStyle w:val="Heading2Char"/>
          <w:rFonts w:ascii="Times New Roman" w:hAnsi="Times New Roman" w:cs="Times New Roman"/>
          <w:b w:val="0"/>
          <w:color w:val="000000" w:themeColor="text1"/>
        </w:rPr>
        <w:t>Occupation:</w:t>
      </w:r>
      <w:r w:rsidRPr="00AC1FBC">
        <w:rPr>
          <w:rFonts w:ascii="Times New Roman" w:hAnsi="Times New Roman" w:cs="Times New Roman"/>
          <w:color w:val="000000" w:themeColor="text1"/>
        </w:rPr>
        <w:t xml:space="preserve"> Nurse </w:t>
      </w:r>
    </w:p>
    <w:p w14:paraId="5DFCF393" w14:textId="52B2A62A" w:rsidR="00501576" w:rsidRPr="00AC1FBC" w:rsidRDefault="006F6F20" w:rsidP="00501576">
      <w:pPr>
        <w:pStyle w:val="ContactInfo"/>
        <w:jc w:val="left"/>
        <w:rPr>
          <w:rFonts w:ascii="Times New Roman" w:hAnsi="Times New Roman" w:cs="Times New Roman"/>
          <w:color w:val="000000" w:themeColor="text1"/>
        </w:rPr>
      </w:pPr>
      <w:r w:rsidRPr="00AC1FBC">
        <w:rPr>
          <w:rStyle w:val="Heading2Char"/>
          <w:rFonts w:ascii="Times New Roman" w:hAnsi="Times New Roman" w:cs="Times New Roman"/>
          <w:b w:val="0"/>
          <w:color w:val="000000" w:themeColor="text1"/>
        </w:rPr>
        <w:t>Contact:</w:t>
      </w:r>
      <w:r w:rsidRPr="00AC1FBC">
        <w:rPr>
          <w:rFonts w:ascii="Times New Roman" w:hAnsi="Times New Roman" w:cs="Times New Roman"/>
          <w:color w:val="000000" w:themeColor="text1"/>
        </w:rPr>
        <w:t xml:space="preserve"> 345-258</w:t>
      </w:r>
      <w:r w:rsidR="007A5E22" w:rsidRPr="00AC1FBC">
        <w:rPr>
          <w:rFonts w:ascii="Times New Roman" w:hAnsi="Times New Roman" w:cs="Times New Roman"/>
          <w:color w:val="000000" w:themeColor="text1"/>
        </w:rPr>
        <w:t>2</w:t>
      </w:r>
    </w:p>
    <w:sectPr w:rsidR="00501576" w:rsidRPr="00AC1FBC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F16FFB" w14:textId="77777777" w:rsidR="00D27507" w:rsidRDefault="00D27507" w:rsidP="0068194B">
      <w:r>
        <w:separator/>
      </w:r>
    </w:p>
    <w:p w14:paraId="7161C90C" w14:textId="77777777" w:rsidR="00D27507" w:rsidRDefault="00D27507"/>
    <w:p w14:paraId="4F6ABB88" w14:textId="77777777" w:rsidR="00D27507" w:rsidRDefault="00D27507"/>
  </w:endnote>
  <w:endnote w:type="continuationSeparator" w:id="0">
    <w:p w14:paraId="12FFAAF5" w14:textId="77777777" w:rsidR="00D27507" w:rsidRDefault="00D27507" w:rsidP="0068194B">
      <w:r>
        <w:continuationSeparator/>
      </w:r>
    </w:p>
    <w:p w14:paraId="754E21B0" w14:textId="77777777" w:rsidR="00D27507" w:rsidRDefault="00D27507"/>
    <w:p w14:paraId="516F4EFA" w14:textId="77777777" w:rsidR="00D27507" w:rsidRDefault="00D275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3528C3" w14:textId="77777777" w:rsidR="009926C5" w:rsidRDefault="009926C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16D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7BC114" w14:textId="77777777" w:rsidR="00D27507" w:rsidRDefault="00D27507" w:rsidP="0068194B">
      <w:r>
        <w:separator/>
      </w:r>
    </w:p>
    <w:p w14:paraId="63AB0430" w14:textId="77777777" w:rsidR="00D27507" w:rsidRDefault="00D27507"/>
    <w:p w14:paraId="32CCA32B" w14:textId="77777777" w:rsidR="00D27507" w:rsidRDefault="00D27507"/>
  </w:footnote>
  <w:footnote w:type="continuationSeparator" w:id="0">
    <w:p w14:paraId="6115083F" w14:textId="77777777" w:rsidR="00D27507" w:rsidRDefault="00D27507" w:rsidP="0068194B">
      <w:r>
        <w:continuationSeparator/>
      </w:r>
    </w:p>
    <w:p w14:paraId="7EEA411C" w14:textId="77777777" w:rsidR="00D27507" w:rsidRDefault="00D27507"/>
    <w:p w14:paraId="7BD0C269" w14:textId="77777777" w:rsidR="00D27507" w:rsidRDefault="00D2750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A0697" w14:textId="77777777" w:rsidR="009926C5" w:rsidRPr="004E01EB" w:rsidRDefault="009926C5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B19940" wp14:editId="5850DE6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D62881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7430F6B"/>
    <w:multiLevelType w:val="hybridMultilevel"/>
    <w:tmpl w:val="7ADE0E0C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B0B3A88"/>
    <w:multiLevelType w:val="hybridMultilevel"/>
    <w:tmpl w:val="AE68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BBB1B67"/>
    <w:multiLevelType w:val="hybridMultilevel"/>
    <w:tmpl w:val="A80A2086"/>
    <w:lvl w:ilvl="0" w:tplc="4816FABC">
      <w:start w:val="2010"/>
      <w:numFmt w:val="decimal"/>
      <w:lvlText w:val="%1"/>
      <w:lvlJc w:val="left"/>
      <w:pPr>
        <w:ind w:left="900" w:hanging="540"/>
      </w:pPr>
      <w:rPr>
        <w:rFonts w:hint="default"/>
        <w:color w:val="1D824C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67D15"/>
    <w:multiLevelType w:val="hybridMultilevel"/>
    <w:tmpl w:val="0FC67CC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9AA0DD6"/>
    <w:multiLevelType w:val="hybridMultilevel"/>
    <w:tmpl w:val="F0A483B8"/>
    <w:lvl w:ilvl="0" w:tplc="04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8" w15:restartNumberingAfterBreak="0">
    <w:nsid w:val="5DC2156B"/>
    <w:multiLevelType w:val="hybridMultilevel"/>
    <w:tmpl w:val="1FB83C94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 w15:restartNumberingAfterBreak="0">
    <w:nsid w:val="61C91DE1"/>
    <w:multiLevelType w:val="hybridMultilevel"/>
    <w:tmpl w:val="0924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7"/>
  </w:num>
  <w:num w:numId="16">
    <w:abstractNumId w:val="19"/>
  </w:num>
  <w:num w:numId="17">
    <w:abstractNumId w:val="14"/>
  </w:num>
  <w:num w:numId="18">
    <w:abstractNumId w:val="10"/>
  </w:num>
  <w:num w:numId="19">
    <w:abstractNumId w:val="1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9A"/>
    <w:rsid w:val="000001EF"/>
    <w:rsid w:val="00005D70"/>
    <w:rsid w:val="00007322"/>
    <w:rsid w:val="00007728"/>
    <w:rsid w:val="00024584"/>
    <w:rsid w:val="00024730"/>
    <w:rsid w:val="00055E95"/>
    <w:rsid w:val="0007021F"/>
    <w:rsid w:val="000B2BA5"/>
    <w:rsid w:val="000B2C95"/>
    <w:rsid w:val="000F1EEA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657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22EA"/>
    <w:rsid w:val="00501576"/>
    <w:rsid w:val="00510392"/>
    <w:rsid w:val="00513E2A"/>
    <w:rsid w:val="00525B91"/>
    <w:rsid w:val="00566149"/>
    <w:rsid w:val="00566A35"/>
    <w:rsid w:val="0056701E"/>
    <w:rsid w:val="005740D7"/>
    <w:rsid w:val="005A0F26"/>
    <w:rsid w:val="005A1B10"/>
    <w:rsid w:val="005A6850"/>
    <w:rsid w:val="005B1B1B"/>
    <w:rsid w:val="005C2E9A"/>
    <w:rsid w:val="005C5932"/>
    <w:rsid w:val="005D3CA7"/>
    <w:rsid w:val="005D4CC1"/>
    <w:rsid w:val="005E16DD"/>
    <w:rsid w:val="005F4B91"/>
    <w:rsid w:val="005F55D2"/>
    <w:rsid w:val="0062312F"/>
    <w:rsid w:val="00625F2C"/>
    <w:rsid w:val="006618E9"/>
    <w:rsid w:val="0068194B"/>
    <w:rsid w:val="00692703"/>
    <w:rsid w:val="006A1962"/>
    <w:rsid w:val="006A4BE2"/>
    <w:rsid w:val="006B5D48"/>
    <w:rsid w:val="006B7D7B"/>
    <w:rsid w:val="006C1A5E"/>
    <w:rsid w:val="006E1507"/>
    <w:rsid w:val="006F6F20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5E22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26C5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1FBC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6F69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7507"/>
    <w:rsid w:val="00D305E5"/>
    <w:rsid w:val="00D37CD3"/>
    <w:rsid w:val="00D638F8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317A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15E2"/>
  <w15:chartTrackingRefBased/>
  <w15:docId w15:val="{3F466BB4-23E2-463D-B56A-34F6F3EE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7A5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ldo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8FC09495D945698A7136ED8A213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3D461-D557-4048-AE75-9653CF5F27C1}"/>
      </w:docPartPr>
      <w:docPartBody>
        <w:p w:rsidR="00B2208E" w:rsidRDefault="00B2208E">
          <w:pPr>
            <w:pStyle w:val="0F8FC09495D945698A7136ED8A213F4C"/>
          </w:pPr>
          <w:r w:rsidRPr="00CF1A49">
            <w:t>Experience</w:t>
          </w:r>
        </w:p>
      </w:docPartBody>
    </w:docPart>
    <w:docPart>
      <w:docPartPr>
        <w:name w:val="FF23ADD9CD784101B5933617B9271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133D0-FFEA-47EE-BECA-057B52F1916B}"/>
      </w:docPartPr>
      <w:docPartBody>
        <w:p w:rsidR="00B2208E" w:rsidRDefault="00B2208E">
          <w:pPr>
            <w:pStyle w:val="FF23ADD9CD784101B5933617B92711D9"/>
          </w:pPr>
          <w:r w:rsidRPr="00CF1A49">
            <w:t>Education</w:t>
          </w:r>
        </w:p>
      </w:docPartBody>
    </w:docPart>
    <w:docPart>
      <w:docPartPr>
        <w:name w:val="DA807052580E4A65BD2CB8F1CF983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0F97A-119E-44B6-B8AD-80D0DC10ABAD}"/>
      </w:docPartPr>
      <w:docPartBody>
        <w:p w:rsidR="00B2208E" w:rsidRDefault="00B2208E">
          <w:pPr>
            <w:pStyle w:val="DA807052580E4A65BD2CB8F1CF983EBD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8E"/>
    <w:rsid w:val="003545ED"/>
    <w:rsid w:val="00B2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DF85FF132F41B1822BA4DD619B726D">
    <w:name w:val="ACDF85FF132F41B1822BA4DD619B726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41184F740D84B3A8E0CB14C7064DDAA">
    <w:name w:val="C41184F740D84B3A8E0CB14C7064DDAA"/>
  </w:style>
  <w:style w:type="paragraph" w:customStyle="1" w:styleId="D58AF31D6F65442FBA359D1EEB67672E">
    <w:name w:val="D58AF31D6F65442FBA359D1EEB67672E"/>
  </w:style>
  <w:style w:type="paragraph" w:customStyle="1" w:styleId="C73E75BE69934AF1AAB7A241C6CC17B4">
    <w:name w:val="C73E75BE69934AF1AAB7A241C6CC17B4"/>
  </w:style>
  <w:style w:type="paragraph" w:customStyle="1" w:styleId="04F90E422ECA460CAD5BCCC75CA1D6C7">
    <w:name w:val="04F90E422ECA460CAD5BCCC75CA1D6C7"/>
  </w:style>
  <w:style w:type="paragraph" w:customStyle="1" w:styleId="23AEE6456D6D45278CC16D6D0087952E">
    <w:name w:val="23AEE6456D6D45278CC16D6D0087952E"/>
  </w:style>
  <w:style w:type="paragraph" w:customStyle="1" w:styleId="A587991C3AAE481F8A52B23F2EB3DF06">
    <w:name w:val="A587991C3AAE481F8A52B23F2EB3DF06"/>
  </w:style>
  <w:style w:type="paragraph" w:customStyle="1" w:styleId="6E38F7DB50A14E0DBF26541757A69691">
    <w:name w:val="6E38F7DB50A14E0DBF26541757A69691"/>
  </w:style>
  <w:style w:type="paragraph" w:customStyle="1" w:styleId="75D02F848E334965B64C497811EF6ACA">
    <w:name w:val="75D02F848E334965B64C497811EF6ACA"/>
  </w:style>
  <w:style w:type="paragraph" w:customStyle="1" w:styleId="2615FAC38B764C74AE74B50A305248E5">
    <w:name w:val="2615FAC38B764C74AE74B50A305248E5"/>
  </w:style>
  <w:style w:type="paragraph" w:customStyle="1" w:styleId="449AEC5F446E44938D152F80E0DA3D27">
    <w:name w:val="449AEC5F446E44938D152F80E0DA3D27"/>
  </w:style>
  <w:style w:type="paragraph" w:customStyle="1" w:styleId="0F8FC09495D945698A7136ED8A213F4C">
    <w:name w:val="0F8FC09495D945698A7136ED8A213F4C"/>
  </w:style>
  <w:style w:type="paragraph" w:customStyle="1" w:styleId="17F0F1189BEB419CBF992D3C52BED342">
    <w:name w:val="17F0F1189BEB419CBF992D3C52BED342"/>
  </w:style>
  <w:style w:type="paragraph" w:customStyle="1" w:styleId="E3CE2072A458475597C76268BB482E1A">
    <w:name w:val="E3CE2072A458475597C76268BB482E1A"/>
  </w:style>
  <w:style w:type="paragraph" w:customStyle="1" w:styleId="8651FCDE151341D3AC78A3BFBA0A9AE7">
    <w:name w:val="8651FCDE151341D3AC78A3BFBA0A9AE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7C74CEE094E4B03A43FB7072D5B6CAF">
    <w:name w:val="87C74CEE094E4B03A43FB7072D5B6CAF"/>
  </w:style>
  <w:style w:type="paragraph" w:customStyle="1" w:styleId="5E23A0B5CE224A25AB2CE79AC5AB960F">
    <w:name w:val="5E23A0B5CE224A25AB2CE79AC5AB960F"/>
  </w:style>
  <w:style w:type="paragraph" w:customStyle="1" w:styleId="2813780FB2814AA89C94133F02FED67B">
    <w:name w:val="2813780FB2814AA89C94133F02FED67B"/>
  </w:style>
  <w:style w:type="paragraph" w:customStyle="1" w:styleId="99521E38239E45F8BAF677C456162A2D">
    <w:name w:val="99521E38239E45F8BAF677C456162A2D"/>
  </w:style>
  <w:style w:type="paragraph" w:customStyle="1" w:styleId="2AF3EF7D0C7045C9BA154D598CBACBDF">
    <w:name w:val="2AF3EF7D0C7045C9BA154D598CBACBDF"/>
  </w:style>
  <w:style w:type="paragraph" w:customStyle="1" w:styleId="678B924548BE4671B71FF4B77F53F8C4">
    <w:name w:val="678B924548BE4671B71FF4B77F53F8C4"/>
  </w:style>
  <w:style w:type="paragraph" w:customStyle="1" w:styleId="1A8D0F8BF9C9480A8312CD93C88A3383">
    <w:name w:val="1A8D0F8BF9C9480A8312CD93C88A3383"/>
  </w:style>
  <w:style w:type="paragraph" w:customStyle="1" w:styleId="FF23ADD9CD784101B5933617B92711D9">
    <w:name w:val="FF23ADD9CD784101B5933617B92711D9"/>
  </w:style>
  <w:style w:type="paragraph" w:customStyle="1" w:styleId="EB32E8CCFBAE4181A11048ECFC33D639">
    <w:name w:val="EB32E8CCFBAE4181A11048ECFC33D639"/>
  </w:style>
  <w:style w:type="paragraph" w:customStyle="1" w:styleId="AA3887A96C1C4A7E8B8122CF84C75303">
    <w:name w:val="AA3887A96C1C4A7E8B8122CF84C75303"/>
  </w:style>
  <w:style w:type="paragraph" w:customStyle="1" w:styleId="9589D81F98964BA39729D6BEA1F78094">
    <w:name w:val="9589D81F98964BA39729D6BEA1F78094"/>
  </w:style>
  <w:style w:type="paragraph" w:customStyle="1" w:styleId="702A143296F749B9997F3D5973BC01E5">
    <w:name w:val="702A143296F749B9997F3D5973BC01E5"/>
  </w:style>
  <w:style w:type="paragraph" w:customStyle="1" w:styleId="FD293B36712049F09DA1C47262CC2CCC">
    <w:name w:val="FD293B36712049F09DA1C47262CC2CCC"/>
  </w:style>
  <w:style w:type="paragraph" w:customStyle="1" w:styleId="3FCDF6F4A97D4B7A9B6B34E0E00363CF">
    <w:name w:val="3FCDF6F4A97D4B7A9B6B34E0E00363CF"/>
  </w:style>
  <w:style w:type="paragraph" w:customStyle="1" w:styleId="D199370BBFCF40EA843DB5FEF2D8DF6E">
    <w:name w:val="D199370BBFCF40EA843DB5FEF2D8DF6E"/>
  </w:style>
  <w:style w:type="paragraph" w:customStyle="1" w:styleId="6AB6FEAA6DC24319A1F8585080A112C5">
    <w:name w:val="6AB6FEAA6DC24319A1F8585080A112C5"/>
  </w:style>
  <w:style w:type="paragraph" w:customStyle="1" w:styleId="7C9B0C2A728B45E3BA54C2D6DAB1459C">
    <w:name w:val="7C9B0C2A728B45E3BA54C2D6DAB1459C"/>
  </w:style>
  <w:style w:type="paragraph" w:customStyle="1" w:styleId="442A90140DBE4BC1A60A09DA857E71C7">
    <w:name w:val="442A90140DBE4BC1A60A09DA857E71C7"/>
  </w:style>
  <w:style w:type="paragraph" w:customStyle="1" w:styleId="B4EE1D1C703148699455A41B80910E69">
    <w:name w:val="B4EE1D1C703148699455A41B80910E69"/>
  </w:style>
  <w:style w:type="paragraph" w:customStyle="1" w:styleId="47B0965E443E4E72A50FCC528AB75827">
    <w:name w:val="47B0965E443E4E72A50FCC528AB75827"/>
  </w:style>
  <w:style w:type="paragraph" w:customStyle="1" w:styleId="DC873E93DE92436A9241CB5E42E1C075">
    <w:name w:val="DC873E93DE92436A9241CB5E42E1C075"/>
  </w:style>
  <w:style w:type="paragraph" w:customStyle="1" w:styleId="4879109763494004BEA4DA85EA90E00C">
    <w:name w:val="4879109763494004BEA4DA85EA90E00C"/>
  </w:style>
  <w:style w:type="paragraph" w:customStyle="1" w:styleId="907A843E2C734F3A94AF97B91ECC7026">
    <w:name w:val="907A843E2C734F3A94AF97B91ECC7026"/>
  </w:style>
  <w:style w:type="paragraph" w:customStyle="1" w:styleId="EDB79D725EED459E83C0AC39A5CAC496">
    <w:name w:val="EDB79D725EED459E83C0AC39A5CAC496"/>
  </w:style>
  <w:style w:type="paragraph" w:customStyle="1" w:styleId="DA807052580E4A65BD2CB8F1CF983EBD">
    <w:name w:val="DA807052580E4A65BD2CB8F1CF983EBD"/>
  </w:style>
  <w:style w:type="paragraph" w:customStyle="1" w:styleId="0FCED0EF5EA047619AFA53196FD19CCD">
    <w:name w:val="0FCED0EF5EA047619AFA53196FD19CCD"/>
  </w:style>
  <w:style w:type="paragraph" w:customStyle="1" w:styleId="D4DFE696E9BB403698FCDE70A8A7E5E9">
    <w:name w:val="D4DFE696E9BB403698FCDE70A8A7E5E9"/>
    <w:rsid w:val="00B22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0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Renaldo Padilla</dc:creator>
  <cp:keywords/>
  <dc:description/>
  <cp:lastModifiedBy>Kemba Thomas</cp:lastModifiedBy>
  <cp:revision>2</cp:revision>
  <dcterms:created xsi:type="dcterms:W3CDTF">2018-05-02T11:09:00Z</dcterms:created>
  <dcterms:modified xsi:type="dcterms:W3CDTF">2018-05-02T11:09:00Z</dcterms:modified>
  <cp:category/>
</cp:coreProperties>
</file>