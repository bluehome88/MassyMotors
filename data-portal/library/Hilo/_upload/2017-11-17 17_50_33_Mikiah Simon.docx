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2"/>
        <w:tblW w:w="5000" w:type="pct"/>
        <w:tblBorders>
          <w:top w:val="none" w:sz="0" w:space="0" w:color="auto"/>
          <w:bottom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600" w:firstRow="0" w:lastRow="0" w:firstColumn="0" w:lastColumn="0" w:noHBand="1" w:noVBand="1"/>
        <w:tblDescription w:val="First table is for your name, second table is contact info, third table is the main part of the resume"/>
      </w:tblPr>
      <w:tblGrid>
        <w:gridCol w:w="9590"/>
      </w:tblGrid>
      <w:tr w:rsidR="00384F21" w:rsidRPr="00384F21" w:rsidTr="00D22188">
        <w:tc>
          <w:tcPr>
            <w:tcW w:w="9360" w:type="dxa"/>
          </w:tcPr>
          <w:p w:rsidR="00384F21" w:rsidRPr="00384F21" w:rsidRDefault="00920E48" w:rsidP="00920E48">
            <w:pPr>
              <w:pStyle w:val="Title"/>
            </w:pPr>
            <w:r>
              <w:t>Mikiah</w:t>
            </w:r>
            <w:bookmarkStart w:id="0" w:name="_GoBack"/>
            <w:bookmarkEnd w:id="0"/>
            <w:r w:rsidR="00D04D33">
              <w:t xml:space="preserve"> Samantha</w:t>
            </w:r>
            <w:r>
              <w:t xml:space="preserve"> Simon</w:t>
            </w:r>
          </w:p>
        </w:tc>
      </w:tr>
    </w:tbl>
    <w:tbl>
      <w:tblPr>
        <w:tblStyle w:val="GridTable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" w:type="dxa"/>
          <w:left w:w="115" w:type="dxa"/>
          <w:bottom w:w="432" w:type="dxa"/>
          <w:right w:w="115" w:type="dxa"/>
        </w:tblCellMar>
        <w:tblLook w:val="0600" w:firstRow="0" w:lastRow="0" w:firstColumn="0" w:lastColumn="0" w:noHBand="1" w:noVBand="1"/>
        <w:tblDescription w:val="First table is for your name, second table is contact info, third table is the main part of the resume"/>
      </w:tblPr>
      <w:tblGrid>
        <w:gridCol w:w="4795"/>
        <w:gridCol w:w="4795"/>
      </w:tblGrid>
      <w:tr w:rsidR="00910CBB" w:rsidTr="00D22188">
        <w:trPr>
          <w:trHeight w:val="598"/>
        </w:trPr>
        <w:tc>
          <w:tcPr>
            <w:tcW w:w="4680" w:type="dxa"/>
          </w:tcPr>
          <w:p w:rsidR="00910CBB" w:rsidRPr="00F14524" w:rsidRDefault="00920E48" w:rsidP="00F14524">
            <w:pPr>
              <w:pStyle w:val="ContactInfo"/>
            </w:pPr>
            <w:r>
              <w:t>18683816217</w:t>
            </w:r>
          </w:p>
          <w:p w:rsidR="00910CBB" w:rsidRDefault="00920E48" w:rsidP="00920E48">
            <w:pPr>
              <w:pStyle w:val="ContactInfo"/>
            </w:pPr>
            <w:r>
              <w:t>#8 Clifton Lane, East Dry River, Port of Spain</w:t>
            </w:r>
          </w:p>
        </w:tc>
        <w:tc>
          <w:tcPr>
            <w:tcW w:w="4680" w:type="dxa"/>
          </w:tcPr>
          <w:p w:rsidR="00910CBB" w:rsidRPr="00F14524" w:rsidRDefault="00920E48" w:rsidP="00F14524">
            <w:pPr>
              <w:pStyle w:val="ContactInfoRight"/>
            </w:pPr>
            <w:r>
              <w:t>sweetzguerra@gmail.com</w:t>
            </w:r>
          </w:p>
          <w:p w:rsidR="00910CBB" w:rsidRDefault="00910CBB" w:rsidP="00920E48">
            <w:pPr>
              <w:pStyle w:val="ContactInfoRight"/>
            </w:pPr>
          </w:p>
        </w:tc>
      </w:tr>
    </w:tbl>
    <w:tbl>
      <w:tblPr>
        <w:tblStyle w:val="TableGrid"/>
        <w:tblW w:w="514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  <w:tblDescription w:val="First table is for your name, second table is contact info, third table is the main part of the resume"/>
      </w:tblPr>
      <w:tblGrid>
        <w:gridCol w:w="2145"/>
        <w:gridCol w:w="7729"/>
      </w:tblGrid>
      <w:tr w:rsidR="00443702" w:rsidTr="00533648">
        <w:trPr>
          <w:trHeight w:val="209"/>
        </w:trPr>
        <w:tc>
          <w:tcPr>
            <w:tcW w:w="2145" w:type="dxa"/>
            <w:tcBorders>
              <w:top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443702" w:rsidRDefault="00443702" w:rsidP="002B7E4E">
            <w:pPr>
              <w:pStyle w:val="Heading1"/>
            </w:pPr>
            <w:r>
              <w:t>Date of Birth</w:t>
            </w:r>
          </w:p>
        </w:tc>
        <w:tc>
          <w:tcPr>
            <w:tcW w:w="772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443702" w:rsidRPr="00443702" w:rsidRDefault="00443702" w:rsidP="005618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Pr="00443702">
              <w:rPr>
                <w:color w:val="000000" w:themeColor="text1"/>
                <w:vertAlign w:val="superscript"/>
              </w:rPr>
              <w:t>nd</w:t>
            </w:r>
            <w:r>
              <w:rPr>
                <w:color w:val="000000" w:themeColor="text1"/>
              </w:rPr>
              <w:t xml:space="preserve"> June, 1994</w:t>
            </w:r>
          </w:p>
        </w:tc>
      </w:tr>
      <w:tr w:rsidR="00443702" w:rsidTr="00533648">
        <w:trPr>
          <w:trHeight w:val="209"/>
        </w:trPr>
        <w:tc>
          <w:tcPr>
            <w:tcW w:w="2145" w:type="dxa"/>
            <w:tcBorders>
              <w:top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443702" w:rsidRDefault="00443702" w:rsidP="002B7E4E">
            <w:pPr>
              <w:pStyle w:val="Heading1"/>
            </w:pPr>
            <w:r>
              <w:t>Marital Status</w:t>
            </w:r>
          </w:p>
        </w:tc>
        <w:tc>
          <w:tcPr>
            <w:tcW w:w="772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443702" w:rsidRDefault="00443702" w:rsidP="005618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Single</w:t>
            </w:r>
          </w:p>
        </w:tc>
      </w:tr>
      <w:tr w:rsidR="001E5C69" w:rsidTr="00533648">
        <w:trPr>
          <w:trHeight w:val="209"/>
        </w:trPr>
        <w:tc>
          <w:tcPr>
            <w:tcW w:w="2145" w:type="dxa"/>
            <w:tcBorders>
              <w:top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1E5C69" w:rsidRPr="00024E30" w:rsidRDefault="00555562" w:rsidP="002B7E4E">
            <w:pPr>
              <w:pStyle w:val="Heading1"/>
            </w:pPr>
            <w:sdt>
              <w:sdtPr>
                <w:alias w:val="Objective:"/>
                <w:tag w:val="Objective:"/>
                <w:id w:val="5444144"/>
                <w:placeholder>
                  <w:docPart w:val="8D0ED5C9AE2E40C4A919C54CAF59779A"/>
                </w:placeholder>
                <w:temporary/>
                <w:showingPlcHdr/>
              </w:sdtPr>
              <w:sdtEndPr/>
              <w:sdtContent>
                <w:r w:rsidR="00D13586">
                  <w:t>Objective</w:t>
                </w:r>
              </w:sdtContent>
            </w:sdt>
          </w:p>
        </w:tc>
        <w:tc>
          <w:tcPr>
            <w:tcW w:w="772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384F21" w:rsidRPr="00617226" w:rsidRDefault="00DA586F" w:rsidP="00561853">
            <w:r>
              <w:t>Seeking position where I can expand my work experiences, I am hard working and</w:t>
            </w:r>
            <w:r w:rsidR="00561853">
              <w:t xml:space="preserve"> can excel at any task I </w:t>
            </w:r>
            <w:r>
              <w:t>set</w:t>
            </w:r>
            <w:r w:rsidR="00561853">
              <w:t xml:space="preserve"> my mind to</w:t>
            </w:r>
            <w:r>
              <w:t xml:space="preserve">. </w:t>
            </w:r>
            <w:r w:rsidR="004326E7">
              <w:t xml:space="preserve">My priority is to ensure that I work to the best of my abilities </w:t>
            </w:r>
            <w:r w:rsidR="00561853">
              <w:t xml:space="preserve">to </w:t>
            </w:r>
            <w:r w:rsidR="004326E7">
              <w:t>make your company and also myself proud.</w:t>
            </w:r>
          </w:p>
        </w:tc>
      </w:tr>
      <w:tr w:rsidR="00910CBB" w:rsidTr="00533648">
        <w:trPr>
          <w:trHeight w:val="209"/>
        </w:trPr>
        <w:sdt>
          <w:sdtPr>
            <w:alias w:val="Skills &amp; Abilities:"/>
            <w:tag w:val="Skills &amp; Abilities:"/>
            <w:id w:val="5444160"/>
            <w:placeholder>
              <w:docPart w:val="46B3C0CADCBD4164A5C93046DEB98B2D"/>
            </w:placeholder>
            <w:temporary/>
            <w:showingPlcHdr/>
          </w:sdtPr>
          <w:sdtEndPr/>
          <w:sdtContent>
            <w:tc>
              <w:tcPr>
                <w:tcW w:w="2145" w:type="dxa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7F7F7" w:fill="auto"/>
              </w:tcPr>
              <w:p w:rsidR="00910CBB" w:rsidRPr="002B7E4E" w:rsidRDefault="00D13586" w:rsidP="002B7E4E">
                <w:pPr>
                  <w:pStyle w:val="Heading1"/>
                </w:pPr>
                <w:r>
                  <w:t>Skills &amp; Abilities</w:t>
                </w:r>
              </w:p>
            </w:tc>
          </w:sdtContent>
        </w:sdt>
        <w:tc>
          <w:tcPr>
            <w:tcW w:w="772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533648" w:rsidRDefault="00920E48" w:rsidP="00920E48">
            <w:r>
              <w:t xml:space="preserve">I am </w:t>
            </w:r>
            <w:r w:rsidR="00533648">
              <w:t>fairly computer literate</w:t>
            </w:r>
          </w:p>
          <w:p w:rsidR="00533648" w:rsidRDefault="00533648" w:rsidP="00920E48">
            <w:r>
              <w:t xml:space="preserve"> Great vocals</w:t>
            </w:r>
          </w:p>
          <w:p w:rsidR="00533648" w:rsidRDefault="00920E48" w:rsidP="00533648">
            <w:r>
              <w:t xml:space="preserve"> Hairdressing </w:t>
            </w:r>
          </w:p>
          <w:p w:rsidR="00A9541B" w:rsidRDefault="00920E48" w:rsidP="00533648">
            <w:r>
              <w:t>Drawing</w:t>
            </w:r>
          </w:p>
          <w:p w:rsidR="00533648" w:rsidRPr="009F50CC" w:rsidRDefault="00533648" w:rsidP="00533648"/>
        </w:tc>
      </w:tr>
      <w:tr w:rsidR="00910CBB" w:rsidTr="00533648">
        <w:trPr>
          <w:trHeight w:val="209"/>
        </w:trPr>
        <w:tc>
          <w:tcPr>
            <w:tcW w:w="214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910CBB" w:rsidRPr="00024E30" w:rsidRDefault="00920E48" w:rsidP="002B7E4E">
            <w:pPr>
              <w:pStyle w:val="Heading1"/>
            </w:pPr>
            <w:r>
              <w:t>.</w:t>
            </w:r>
            <w:sdt>
              <w:sdtPr>
                <w:alias w:val="Experience:"/>
                <w:tag w:val="Experience:"/>
                <w:id w:val="5444170"/>
                <w:placeholder>
                  <w:docPart w:val="BEBA2463CF454E108BDF603307487AB1"/>
                </w:placeholder>
                <w:temporary/>
                <w:showingPlcHdr/>
              </w:sdtPr>
              <w:sdtEndPr/>
              <w:sdtContent>
                <w:r w:rsidR="00D13586">
                  <w:t>Experience</w:t>
                </w:r>
              </w:sdtContent>
            </w:sdt>
          </w:p>
        </w:tc>
        <w:tc>
          <w:tcPr>
            <w:tcW w:w="772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910CBB" w:rsidRPr="00AE7A54" w:rsidRDefault="00920E48" w:rsidP="00AE7A54">
            <w:pPr>
              <w:pStyle w:val="Heading2"/>
            </w:pPr>
            <w:r>
              <w:t>September 2016</w:t>
            </w:r>
            <w:r w:rsidR="00EE0B8D">
              <w:t xml:space="preserve"> – </w:t>
            </w:r>
            <w:r>
              <w:t>January 2017</w:t>
            </w:r>
          </w:p>
          <w:p w:rsidR="00D13586" w:rsidRPr="00737EFA" w:rsidRDefault="004513B2" w:rsidP="001A2DAF">
            <w:pPr>
              <w:rPr>
                <w:b/>
              </w:rPr>
            </w:pPr>
            <w:r w:rsidRPr="001A2DAF">
              <w:t xml:space="preserve"> </w:t>
            </w:r>
            <w:r w:rsidR="00920E48" w:rsidRPr="00737EFA">
              <w:rPr>
                <w:b/>
                <w:color w:val="000000" w:themeColor="text1"/>
              </w:rPr>
              <w:t>Mi-Ink</w:t>
            </w:r>
          </w:p>
          <w:p w:rsidR="00910CBB" w:rsidRDefault="00920E48" w:rsidP="00920E48">
            <w:pPr>
              <w:pStyle w:val="ListBullet"/>
              <w:numPr>
                <w:ilvl w:val="0"/>
                <w:numId w:val="0"/>
              </w:numPr>
            </w:pPr>
            <w:r>
              <w:t xml:space="preserve"> Here I did graphic prints on t-shirts, mugs, etc.</w:t>
            </w:r>
          </w:p>
          <w:p w:rsidR="00533648" w:rsidRDefault="00533648" w:rsidP="00EE0B8D">
            <w:pPr>
              <w:pStyle w:val="Heading2"/>
            </w:pPr>
          </w:p>
          <w:p w:rsidR="00D13586" w:rsidRPr="00AE7A54" w:rsidRDefault="00AF0105" w:rsidP="00EE0B8D">
            <w:pPr>
              <w:pStyle w:val="Heading2"/>
            </w:pPr>
            <w:r>
              <w:t>August 2015</w:t>
            </w:r>
            <w:r w:rsidR="00EE0B8D">
              <w:t xml:space="preserve"> – </w:t>
            </w:r>
            <w:r>
              <w:t>June 2016</w:t>
            </w:r>
          </w:p>
          <w:p w:rsidR="00D13586" w:rsidRPr="00737EFA" w:rsidRDefault="00AF0105" w:rsidP="00D13586">
            <w:pPr>
              <w:tabs>
                <w:tab w:val="left" w:pos="1891"/>
              </w:tabs>
              <w:rPr>
                <w:b/>
                <w:color w:val="000000" w:themeColor="text1"/>
              </w:rPr>
            </w:pPr>
            <w:r w:rsidRPr="00737EFA">
              <w:rPr>
                <w:b/>
                <w:color w:val="000000" w:themeColor="text1"/>
              </w:rPr>
              <w:t>Winners Bar</w:t>
            </w:r>
          </w:p>
          <w:p w:rsidR="00910CBB" w:rsidRDefault="00561853" w:rsidP="00561853">
            <w:pPr>
              <w:pStyle w:val="ListBullet"/>
              <w:numPr>
                <w:ilvl w:val="0"/>
                <w:numId w:val="0"/>
              </w:numPr>
            </w:pPr>
            <w:r>
              <w:t>Waitress/ Bartender</w:t>
            </w:r>
          </w:p>
          <w:p w:rsidR="00B656B9" w:rsidRDefault="00B656B9" w:rsidP="00AF0105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533648" w:rsidRDefault="00533648" w:rsidP="00AF0105">
            <w:pPr>
              <w:pStyle w:val="ListBullet"/>
              <w:numPr>
                <w:ilvl w:val="0"/>
                <w:numId w:val="0"/>
              </w:numPr>
              <w:rPr>
                <w:b/>
                <w:color w:val="000000" w:themeColor="text1"/>
              </w:rPr>
            </w:pPr>
          </w:p>
          <w:p w:rsidR="00AF0105" w:rsidRPr="00737EFA" w:rsidRDefault="00AF0105" w:rsidP="00AF0105">
            <w:pPr>
              <w:pStyle w:val="ListBullet"/>
              <w:numPr>
                <w:ilvl w:val="0"/>
                <w:numId w:val="0"/>
              </w:numPr>
              <w:rPr>
                <w:b/>
                <w:color w:val="000000" w:themeColor="text1"/>
              </w:rPr>
            </w:pPr>
            <w:r w:rsidRPr="00737EFA">
              <w:rPr>
                <w:b/>
                <w:color w:val="000000" w:themeColor="text1"/>
              </w:rPr>
              <w:t>March 2014 – September  2015</w:t>
            </w:r>
          </w:p>
          <w:p w:rsidR="00AF0105" w:rsidRPr="00737EFA" w:rsidRDefault="00AF0105" w:rsidP="00AF0105">
            <w:pPr>
              <w:pStyle w:val="ListBullet"/>
              <w:numPr>
                <w:ilvl w:val="0"/>
                <w:numId w:val="0"/>
              </w:numPr>
              <w:rPr>
                <w:b/>
                <w:color w:val="000000" w:themeColor="text1"/>
              </w:rPr>
            </w:pPr>
            <w:r w:rsidRPr="00737EFA">
              <w:rPr>
                <w:b/>
                <w:color w:val="000000" w:themeColor="text1"/>
              </w:rPr>
              <w:t xml:space="preserve">Nathan’s </w:t>
            </w:r>
            <w:r w:rsidR="000D1DD1" w:rsidRPr="00737EFA">
              <w:rPr>
                <w:b/>
                <w:color w:val="000000" w:themeColor="text1"/>
              </w:rPr>
              <w:t xml:space="preserve"> Grill</w:t>
            </w:r>
          </w:p>
          <w:p w:rsidR="000D1DD1" w:rsidRDefault="000D1DD1" w:rsidP="00AF0105">
            <w:pPr>
              <w:pStyle w:val="ListBullet"/>
              <w:numPr>
                <w:ilvl w:val="0"/>
                <w:numId w:val="0"/>
              </w:numPr>
            </w:pPr>
            <w:r>
              <w:t>Waitress</w:t>
            </w:r>
          </w:p>
          <w:p w:rsidR="00DA586F" w:rsidRDefault="00DA586F" w:rsidP="00AF0105">
            <w:pPr>
              <w:pStyle w:val="ListBullet"/>
              <w:numPr>
                <w:ilvl w:val="0"/>
                <w:numId w:val="0"/>
              </w:numPr>
            </w:pPr>
          </w:p>
          <w:p w:rsidR="00533648" w:rsidRDefault="00533648" w:rsidP="00AF0105">
            <w:pPr>
              <w:pStyle w:val="ListBullet"/>
              <w:numPr>
                <w:ilvl w:val="0"/>
                <w:numId w:val="0"/>
              </w:numPr>
              <w:rPr>
                <w:b/>
                <w:color w:val="000000" w:themeColor="text1"/>
              </w:rPr>
            </w:pPr>
          </w:p>
          <w:p w:rsidR="00DA586F" w:rsidRPr="00737EFA" w:rsidRDefault="00DA586F" w:rsidP="00AF0105">
            <w:pPr>
              <w:pStyle w:val="ListBullet"/>
              <w:numPr>
                <w:ilvl w:val="0"/>
                <w:numId w:val="0"/>
              </w:numPr>
              <w:rPr>
                <w:b/>
                <w:color w:val="000000" w:themeColor="text1"/>
              </w:rPr>
            </w:pPr>
            <w:r w:rsidRPr="00737EFA">
              <w:rPr>
                <w:b/>
                <w:color w:val="000000" w:themeColor="text1"/>
              </w:rPr>
              <w:t>Simply beautiful Promotions</w:t>
            </w:r>
          </w:p>
          <w:p w:rsidR="00DA586F" w:rsidRDefault="00DA586F" w:rsidP="00AF0105">
            <w:pPr>
              <w:pStyle w:val="ListBullet"/>
              <w:numPr>
                <w:ilvl w:val="0"/>
                <w:numId w:val="0"/>
              </w:numPr>
            </w:pPr>
            <w:r>
              <w:t xml:space="preserve">Promo/ Advertising </w:t>
            </w:r>
          </w:p>
          <w:p w:rsidR="00DA586F" w:rsidRDefault="00DA586F" w:rsidP="00AF0105">
            <w:pPr>
              <w:pStyle w:val="ListBullet"/>
              <w:numPr>
                <w:ilvl w:val="0"/>
                <w:numId w:val="0"/>
              </w:numPr>
            </w:pPr>
          </w:p>
          <w:p w:rsidR="00533648" w:rsidRDefault="00533648" w:rsidP="00AF0105">
            <w:pPr>
              <w:pStyle w:val="ListBullet"/>
              <w:numPr>
                <w:ilvl w:val="0"/>
                <w:numId w:val="0"/>
              </w:numPr>
              <w:rPr>
                <w:b/>
                <w:color w:val="000000" w:themeColor="text1"/>
              </w:rPr>
            </w:pPr>
          </w:p>
          <w:p w:rsidR="00737EFA" w:rsidRPr="00737EFA" w:rsidRDefault="00737EFA" w:rsidP="00AF0105">
            <w:pPr>
              <w:pStyle w:val="ListBullet"/>
              <w:numPr>
                <w:ilvl w:val="0"/>
                <w:numId w:val="0"/>
              </w:numPr>
              <w:rPr>
                <w:b/>
                <w:color w:val="000000" w:themeColor="text1"/>
              </w:rPr>
            </w:pPr>
            <w:r w:rsidRPr="00737EFA">
              <w:rPr>
                <w:b/>
                <w:color w:val="000000" w:themeColor="text1"/>
              </w:rPr>
              <w:t xml:space="preserve">Beauty Wise Cosmetics </w:t>
            </w:r>
          </w:p>
          <w:p w:rsidR="00737EFA" w:rsidRDefault="00737EFA" w:rsidP="00AF0105">
            <w:pPr>
              <w:pStyle w:val="ListBullet"/>
              <w:numPr>
                <w:ilvl w:val="0"/>
                <w:numId w:val="0"/>
              </w:numPr>
            </w:pPr>
            <w:r>
              <w:t>Cashier</w:t>
            </w:r>
          </w:p>
          <w:p w:rsidR="00737EFA" w:rsidRDefault="00737EFA" w:rsidP="00AF0105">
            <w:pPr>
              <w:pStyle w:val="ListBullet"/>
              <w:numPr>
                <w:ilvl w:val="0"/>
                <w:numId w:val="0"/>
              </w:numPr>
            </w:pPr>
          </w:p>
          <w:p w:rsidR="00533648" w:rsidRDefault="00533648" w:rsidP="00AF0105">
            <w:pPr>
              <w:pStyle w:val="ListBullet"/>
              <w:numPr>
                <w:ilvl w:val="0"/>
                <w:numId w:val="0"/>
              </w:numPr>
              <w:rPr>
                <w:b/>
                <w:color w:val="000000" w:themeColor="text1"/>
              </w:rPr>
            </w:pPr>
          </w:p>
          <w:p w:rsidR="00737EFA" w:rsidRPr="00737EFA" w:rsidRDefault="00737EFA" w:rsidP="00AF0105">
            <w:pPr>
              <w:pStyle w:val="ListBullet"/>
              <w:numPr>
                <w:ilvl w:val="0"/>
                <w:numId w:val="0"/>
              </w:numPr>
              <w:rPr>
                <w:b/>
                <w:color w:val="000000" w:themeColor="text1"/>
              </w:rPr>
            </w:pPr>
            <w:r w:rsidRPr="00737EFA">
              <w:rPr>
                <w:b/>
                <w:color w:val="000000" w:themeColor="text1"/>
              </w:rPr>
              <w:t>Appleville Catering</w:t>
            </w:r>
          </w:p>
          <w:p w:rsidR="00737EFA" w:rsidRDefault="00737EFA" w:rsidP="00AF0105">
            <w:pPr>
              <w:pStyle w:val="ListBullet"/>
              <w:numPr>
                <w:ilvl w:val="0"/>
                <w:numId w:val="0"/>
              </w:numPr>
            </w:pPr>
            <w:r>
              <w:t>Server</w:t>
            </w:r>
          </w:p>
          <w:p w:rsidR="00276B7A" w:rsidRDefault="00276B7A" w:rsidP="00AF0105">
            <w:pPr>
              <w:pStyle w:val="ListBullet"/>
              <w:numPr>
                <w:ilvl w:val="0"/>
                <w:numId w:val="0"/>
              </w:num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lastRenderedPageBreak/>
              <w:t>Forever 21 Pennsylvania</w:t>
            </w:r>
          </w:p>
          <w:p w:rsidR="00276B7A" w:rsidRPr="00276B7A" w:rsidRDefault="00276B7A" w:rsidP="00AF0105">
            <w:pPr>
              <w:pStyle w:val="ListBullet"/>
              <w:numPr>
                <w:ilvl w:val="0"/>
                <w:numId w:val="0"/>
              </w:numPr>
            </w:pPr>
            <w:r>
              <w:t>Sales clerk</w:t>
            </w:r>
          </w:p>
          <w:p w:rsidR="00737EFA" w:rsidRDefault="00737EFA" w:rsidP="00AF0105">
            <w:pPr>
              <w:pStyle w:val="ListBullet"/>
              <w:numPr>
                <w:ilvl w:val="0"/>
                <w:numId w:val="0"/>
              </w:numPr>
            </w:pPr>
          </w:p>
          <w:p w:rsidR="00737EFA" w:rsidRDefault="00737EFA" w:rsidP="00AF0105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b/>
              </w:rPr>
              <w:t xml:space="preserve"> </w:t>
            </w:r>
            <w:r w:rsidR="00561853" w:rsidRPr="00561853">
              <w:rPr>
                <w:b/>
                <w:color w:val="000000" w:themeColor="text1"/>
              </w:rPr>
              <w:t>Outlook Fashion</w:t>
            </w:r>
          </w:p>
          <w:p w:rsidR="00561853" w:rsidRDefault="00561853" w:rsidP="00AF0105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Cashier/ Sales Rep.</w:t>
            </w:r>
          </w:p>
          <w:p w:rsidR="00561853" w:rsidRDefault="00561853" w:rsidP="00AF0105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</w:p>
          <w:p w:rsidR="00561853" w:rsidRDefault="00561853" w:rsidP="00AF0105">
            <w:pPr>
              <w:pStyle w:val="ListBullet"/>
              <w:numPr>
                <w:ilvl w:val="0"/>
                <w:numId w:val="0"/>
              </w:num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Olympus Services</w:t>
            </w:r>
          </w:p>
          <w:p w:rsidR="00561853" w:rsidRPr="00561853" w:rsidRDefault="00561853" w:rsidP="00AF0105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Bartender/ Server</w:t>
            </w:r>
          </w:p>
          <w:p w:rsidR="00561853" w:rsidRPr="00561853" w:rsidRDefault="00561853" w:rsidP="00AF0105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910CBB" w:rsidTr="00533648">
        <w:trPr>
          <w:trHeight w:val="209"/>
        </w:trPr>
        <w:sdt>
          <w:sdtPr>
            <w:alias w:val="Education:"/>
            <w:tag w:val="Education:"/>
            <w:id w:val="5444174"/>
            <w:placeholder>
              <w:docPart w:val="7667FA37A3FC4AD887E997D930DA93C0"/>
            </w:placeholder>
            <w:temporary/>
            <w:showingPlcHdr/>
          </w:sdtPr>
          <w:sdtEndPr/>
          <w:sdtContent>
            <w:tc>
              <w:tcPr>
                <w:tcW w:w="2145" w:type="dxa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9F9F9" w:fill="auto"/>
              </w:tcPr>
              <w:p w:rsidR="00910CBB" w:rsidRPr="00024E30" w:rsidRDefault="004513B2" w:rsidP="002B7E4E">
                <w:pPr>
                  <w:pStyle w:val="Heading1"/>
                </w:pPr>
                <w:r w:rsidRPr="00024E30">
                  <w:t>Education</w:t>
                </w:r>
              </w:p>
            </w:tc>
          </w:sdtContent>
        </w:sdt>
        <w:tc>
          <w:tcPr>
            <w:tcW w:w="772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910CBB" w:rsidRPr="001A2DAF" w:rsidRDefault="000D1DD1" w:rsidP="00B656B9">
            <w:pPr>
              <w:pStyle w:val="Heading2"/>
            </w:pPr>
            <w:r>
              <w:t xml:space="preserve">Woodbrook Secondary </w:t>
            </w:r>
          </w:p>
          <w:p w:rsidR="000D1DD1" w:rsidRDefault="000D1DD1" w:rsidP="001A2DAF">
            <w:r>
              <w:t>Math (3)</w:t>
            </w:r>
          </w:p>
          <w:p w:rsidR="000D1DD1" w:rsidRDefault="000D1DD1" w:rsidP="001A2DAF">
            <w:r>
              <w:t>English (2)</w:t>
            </w:r>
          </w:p>
          <w:p w:rsidR="00B656B9" w:rsidRDefault="00737EFA" w:rsidP="000D1DD1">
            <w:r>
              <w:t>Social Studies (2</w:t>
            </w:r>
            <w:r w:rsidR="000D1DD1">
              <w:t>)</w:t>
            </w:r>
          </w:p>
          <w:p w:rsidR="00737EFA" w:rsidRDefault="00737EFA" w:rsidP="000D1DD1"/>
          <w:p w:rsidR="000016A7" w:rsidRDefault="000016A7" w:rsidP="000D1DD1"/>
          <w:p w:rsidR="000016A7" w:rsidRPr="00737EFA" w:rsidRDefault="000016A7" w:rsidP="000D1DD1">
            <w:pPr>
              <w:rPr>
                <w:b/>
                <w:color w:val="000000" w:themeColor="text1"/>
              </w:rPr>
            </w:pPr>
            <w:r w:rsidRPr="00737EFA">
              <w:rPr>
                <w:b/>
                <w:color w:val="000000" w:themeColor="text1"/>
              </w:rPr>
              <w:t>Downingtown West High School</w:t>
            </w:r>
          </w:p>
          <w:p w:rsidR="000016A7" w:rsidRPr="000016A7" w:rsidRDefault="000016A7" w:rsidP="000D1DD1">
            <w:r>
              <w:t>Diploma</w:t>
            </w:r>
          </w:p>
        </w:tc>
      </w:tr>
      <w:tr w:rsidR="00B656B9" w:rsidTr="00533648">
        <w:trPr>
          <w:trHeight w:val="209"/>
        </w:trPr>
        <w:sdt>
          <w:sdtPr>
            <w:alias w:val="Communication:"/>
            <w:tag w:val="Communication:"/>
            <w:id w:val="-90782651"/>
            <w:placeholder>
              <w:docPart w:val="7D997A702CA54F47ABEE57922028DB12"/>
            </w:placeholder>
            <w:temporary/>
            <w:showingPlcHdr/>
          </w:sdtPr>
          <w:sdtEndPr/>
          <w:sdtContent>
            <w:tc>
              <w:tcPr>
                <w:tcW w:w="2145" w:type="dxa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9F9F9" w:fill="auto"/>
              </w:tcPr>
              <w:p w:rsidR="00B656B9" w:rsidRDefault="00B656B9" w:rsidP="002B7E4E">
                <w:pPr>
                  <w:pStyle w:val="Heading1"/>
                </w:pPr>
                <w:r>
                  <w:t>Communication</w:t>
                </w:r>
              </w:p>
            </w:tc>
          </w:sdtContent>
        </w:sdt>
        <w:tc>
          <w:tcPr>
            <w:tcW w:w="772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B656B9" w:rsidRDefault="000016A7" w:rsidP="000016A7">
            <w:r>
              <w:t>Ok written and communication skills with room to improve</w:t>
            </w:r>
          </w:p>
          <w:p w:rsidR="000016A7" w:rsidRDefault="000016A7" w:rsidP="000016A7">
            <w:r>
              <w:t>Excellent presentation skills</w:t>
            </w:r>
          </w:p>
          <w:p w:rsidR="000016A7" w:rsidRDefault="000016A7" w:rsidP="000016A7">
            <w:r>
              <w:t>Excellent social skills face to face or social media</w:t>
            </w:r>
          </w:p>
          <w:p w:rsidR="000016A7" w:rsidRDefault="000016A7" w:rsidP="000016A7"/>
        </w:tc>
      </w:tr>
      <w:tr w:rsidR="00910CBB" w:rsidTr="00533648">
        <w:trPr>
          <w:trHeight w:val="209"/>
        </w:trPr>
        <w:sdt>
          <w:sdtPr>
            <w:alias w:val="References:"/>
            <w:tag w:val="References:"/>
            <w:id w:val="5444177"/>
            <w:placeholder>
              <w:docPart w:val="9664EA125AF64030BB3B8241F1D0F6D3"/>
            </w:placeholder>
            <w:temporary/>
            <w:showingPlcHdr/>
          </w:sdtPr>
          <w:sdtEndPr/>
          <w:sdtContent>
            <w:tc>
              <w:tcPr>
                <w:tcW w:w="2145" w:type="dxa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7F7F7" w:fill="auto"/>
              </w:tcPr>
              <w:p w:rsidR="00910CBB" w:rsidRPr="00024E30" w:rsidRDefault="004513B2" w:rsidP="002B7E4E">
                <w:pPr>
                  <w:pStyle w:val="Heading1"/>
                </w:pPr>
                <w:r w:rsidRPr="00024E30">
                  <w:t>References</w:t>
                </w:r>
              </w:p>
            </w:tc>
          </w:sdtContent>
        </w:sdt>
        <w:tc>
          <w:tcPr>
            <w:tcW w:w="772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B656B9" w:rsidRPr="00B656B9" w:rsidRDefault="000016A7" w:rsidP="00B656B9">
            <w:pPr>
              <w:pStyle w:val="Heading2"/>
            </w:pPr>
            <w:r>
              <w:t>Kondwani Applewhite</w:t>
            </w:r>
          </w:p>
          <w:p w:rsidR="00B656B9" w:rsidRDefault="000016A7" w:rsidP="00B656B9">
            <w:r>
              <w:t>Appleville Catering/ Total vision media</w:t>
            </w:r>
          </w:p>
          <w:p w:rsidR="000016A7" w:rsidRDefault="000016A7" w:rsidP="000016A7">
            <w:r>
              <w:t>(304-6753)</w:t>
            </w:r>
          </w:p>
          <w:p w:rsidR="00DA586F" w:rsidRDefault="00DA586F" w:rsidP="000016A7"/>
          <w:p w:rsidR="000016A7" w:rsidRPr="00737EFA" w:rsidRDefault="00DA586F" w:rsidP="000016A7">
            <w:pPr>
              <w:rPr>
                <w:b/>
                <w:color w:val="000000" w:themeColor="text1"/>
              </w:rPr>
            </w:pPr>
            <w:r w:rsidRPr="00737EFA">
              <w:rPr>
                <w:b/>
                <w:color w:val="000000" w:themeColor="text1"/>
              </w:rPr>
              <w:t>Percy</w:t>
            </w:r>
          </w:p>
          <w:p w:rsidR="00DA586F" w:rsidRDefault="00DA586F" w:rsidP="000016A7">
            <w:r>
              <w:t>Security</w:t>
            </w:r>
          </w:p>
          <w:p w:rsidR="00DA586F" w:rsidRDefault="00DA586F" w:rsidP="000016A7">
            <w:r>
              <w:t>(381-2364)</w:t>
            </w:r>
          </w:p>
          <w:p w:rsidR="00737EFA" w:rsidRDefault="00737EFA" w:rsidP="000016A7"/>
          <w:p w:rsidR="00737EFA" w:rsidRDefault="00737EFA" w:rsidP="000016A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Samuel Thornhill</w:t>
            </w:r>
          </w:p>
          <w:p w:rsidR="00737EFA" w:rsidRPr="00737EFA" w:rsidRDefault="00737EFA" w:rsidP="000016A7">
            <w:r w:rsidRPr="00737EFA">
              <w:t>Real estate</w:t>
            </w:r>
          </w:p>
          <w:p w:rsidR="00737EFA" w:rsidRPr="00737EFA" w:rsidRDefault="00737EFA" w:rsidP="000016A7">
            <w:r w:rsidRPr="00737EFA">
              <w:t>(304-0151)</w:t>
            </w:r>
          </w:p>
          <w:p w:rsidR="004326E7" w:rsidRDefault="004326E7" w:rsidP="000016A7"/>
          <w:p w:rsidR="00737EFA" w:rsidRPr="00737EFA" w:rsidRDefault="00737EFA" w:rsidP="000016A7">
            <w:pPr>
              <w:rPr>
                <w:b/>
                <w:color w:val="000000" w:themeColor="text1"/>
              </w:rPr>
            </w:pPr>
            <w:r w:rsidRPr="00737EFA">
              <w:rPr>
                <w:b/>
                <w:color w:val="000000" w:themeColor="text1"/>
              </w:rPr>
              <w:t>JP</w:t>
            </w:r>
          </w:p>
          <w:p w:rsidR="004326E7" w:rsidRDefault="00737EFA" w:rsidP="000016A7">
            <w:r>
              <w:t>Graphics</w:t>
            </w:r>
          </w:p>
          <w:p w:rsidR="00737EFA" w:rsidRPr="00737EFA" w:rsidRDefault="00737EFA" w:rsidP="000016A7">
            <w:r>
              <w:t>(351-1828)</w:t>
            </w:r>
          </w:p>
        </w:tc>
      </w:tr>
    </w:tbl>
    <w:p w:rsidR="007A2648" w:rsidRDefault="007A2648" w:rsidP="007A2648">
      <w:pPr>
        <w:pStyle w:val="NoSpacing"/>
      </w:pPr>
    </w:p>
    <w:sectPr w:rsidR="007A2648" w:rsidSect="00474BB6">
      <w:headerReference w:type="default" r:id="rId8"/>
      <w:footerReference w:type="default" r:id="rId9"/>
      <w:headerReference w:type="first" r:id="rId10"/>
      <w:pgSz w:w="12240" w:h="15840" w:code="1"/>
      <w:pgMar w:top="1440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5562" w:rsidRDefault="00555562">
      <w:r>
        <w:separator/>
      </w:r>
    </w:p>
  </w:endnote>
  <w:endnote w:type="continuationSeparator" w:id="0">
    <w:p w:rsidR="00555562" w:rsidRDefault="00555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303540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4BB6" w:rsidRDefault="00474BB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621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5562" w:rsidRDefault="00555562">
      <w:r>
        <w:separator/>
      </w:r>
    </w:p>
  </w:footnote>
  <w:footnote w:type="continuationSeparator" w:id="0">
    <w:p w:rsidR="00555562" w:rsidRDefault="005555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BB6" w:rsidRDefault="00474BB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4698D2F9" wp14:editId="6FE2793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19685" b="27305"/>
              <wp:wrapNone/>
              <wp:docPr id="2" name="Rectangle 2" descr="Single line border around pag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>
          <w:pict>
            <v:rect id="Rectangle 2" o:spid="_x0000_s1026" alt="Single line border around page" style="position:absolute;margin-left:0;margin-top:0;width:561.6pt;height:741.6pt;z-index:251659264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" filled="f" strokecolor="#d8d8d8 [2732]" strokeweight=".5pt"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BB6" w:rsidRDefault="00474BB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1" layoutInCell="1" allowOverlap="1" wp14:anchorId="4698D2F9" wp14:editId="6FE2793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19685" b="27305"/>
              <wp:wrapNone/>
              <wp:docPr id="3" name="Rectangle 3" descr="Single line border around pag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>
          <w:pict>
            <v:rect id="Rectangle 3" o:spid="_x0000_s1026" alt="Single line border around page" style="position:absolute;margin-left:0;margin-top:0;width:561.6pt;height:741.6pt;z-index:251661312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" filled="f" strokecolor="#d8d8d8 [2732]" strokeweight=".5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54E35D0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E48"/>
    <w:rsid w:val="000016A7"/>
    <w:rsid w:val="0001722C"/>
    <w:rsid w:val="00024E30"/>
    <w:rsid w:val="00045CE7"/>
    <w:rsid w:val="00066481"/>
    <w:rsid w:val="000D1DD1"/>
    <w:rsid w:val="00102CBC"/>
    <w:rsid w:val="00127BC3"/>
    <w:rsid w:val="001A2DAF"/>
    <w:rsid w:val="001E5C69"/>
    <w:rsid w:val="001F30A4"/>
    <w:rsid w:val="002001BF"/>
    <w:rsid w:val="002275F6"/>
    <w:rsid w:val="00243B94"/>
    <w:rsid w:val="00247188"/>
    <w:rsid w:val="00261DE3"/>
    <w:rsid w:val="00276B7A"/>
    <w:rsid w:val="00286C14"/>
    <w:rsid w:val="002B7E4E"/>
    <w:rsid w:val="002F22D0"/>
    <w:rsid w:val="00307B41"/>
    <w:rsid w:val="003105DA"/>
    <w:rsid w:val="003755F2"/>
    <w:rsid w:val="00384F21"/>
    <w:rsid w:val="003A6C17"/>
    <w:rsid w:val="003E2599"/>
    <w:rsid w:val="00413583"/>
    <w:rsid w:val="004326E7"/>
    <w:rsid w:val="00443702"/>
    <w:rsid w:val="004513B2"/>
    <w:rsid w:val="00474BB6"/>
    <w:rsid w:val="0048154B"/>
    <w:rsid w:val="004A13BA"/>
    <w:rsid w:val="004B46B6"/>
    <w:rsid w:val="004B572C"/>
    <w:rsid w:val="00525C3F"/>
    <w:rsid w:val="00531EC3"/>
    <w:rsid w:val="00533648"/>
    <w:rsid w:val="00555562"/>
    <w:rsid w:val="00561853"/>
    <w:rsid w:val="0058321E"/>
    <w:rsid w:val="005C3A84"/>
    <w:rsid w:val="00617226"/>
    <w:rsid w:val="00647056"/>
    <w:rsid w:val="006704FF"/>
    <w:rsid w:val="00673C26"/>
    <w:rsid w:val="006B4888"/>
    <w:rsid w:val="006D2999"/>
    <w:rsid w:val="006E1E22"/>
    <w:rsid w:val="00730614"/>
    <w:rsid w:val="00737EFA"/>
    <w:rsid w:val="007A2648"/>
    <w:rsid w:val="008F1622"/>
    <w:rsid w:val="00910CBB"/>
    <w:rsid w:val="00920E48"/>
    <w:rsid w:val="00923D54"/>
    <w:rsid w:val="00933AC4"/>
    <w:rsid w:val="009F50CC"/>
    <w:rsid w:val="00A90A26"/>
    <w:rsid w:val="00A9541B"/>
    <w:rsid w:val="00AA4E22"/>
    <w:rsid w:val="00AA6298"/>
    <w:rsid w:val="00AD1F23"/>
    <w:rsid w:val="00AE7A54"/>
    <w:rsid w:val="00AF0105"/>
    <w:rsid w:val="00AF3A64"/>
    <w:rsid w:val="00AF7026"/>
    <w:rsid w:val="00B1053A"/>
    <w:rsid w:val="00B44326"/>
    <w:rsid w:val="00B656B9"/>
    <w:rsid w:val="00B67141"/>
    <w:rsid w:val="00B71752"/>
    <w:rsid w:val="00C23BE0"/>
    <w:rsid w:val="00C87C9D"/>
    <w:rsid w:val="00CC1D1E"/>
    <w:rsid w:val="00CC7FC2"/>
    <w:rsid w:val="00CD5910"/>
    <w:rsid w:val="00D04D33"/>
    <w:rsid w:val="00D13586"/>
    <w:rsid w:val="00D17647"/>
    <w:rsid w:val="00D207B5"/>
    <w:rsid w:val="00D22188"/>
    <w:rsid w:val="00D313CE"/>
    <w:rsid w:val="00D835A4"/>
    <w:rsid w:val="00DA586F"/>
    <w:rsid w:val="00E02D4E"/>
    <w:rsid w:val="00E06212"/>
    <w:rsid w:val="00E20F9E"/>
    <w:rsid w:val="00E5147C"/>
    <w:rsid w:val="00E9289A"/>
    <w:rsid w:val="00EC0619"/>
    <w:rsid w:val="00EE0B8D"/>
    <w:rsid w:val="00F068E1"/>
    <w:rsid w:val="00F14524"/>
    <w:rsid w:val="00F46D7D"/>
    <w:rsid w:val="00F9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uiPriority="11"/>
    <w:lsdException w:name="Strong" w:uiPriority="22"/>
    <w:lsdException w:name="Emphasis" w:uiPriority="20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C9D"/>
  </w:style>
  <w:style w:type="paragraph" w:styleId="Heading1">
    <w:name w:val="heading 1"/>
    <w:basedOn w:val="Normal"/>
    <w:link w:val="Heading1Char"/>
    <w:uiPriority w:val="9"/>
    <w:qFormat/>
    <w:rsid w:val="003105DA"/>
    <w:pPr>
      <w:jc w:val="right"/>
      <w:outlineLvl w:val="0"/>
    </w:pPr>
    <w:rPr>
      <w:rFonts w:eastAsiaTheme="majorEastAsia" w:cstheme="majorBidi"/>
      <w:b/>
      <w:color w:val="984806" w:themeColor="accent6" w:themeShade="8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54"/>
    <w:pPr>
      <w:contextualSpacing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B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C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8321E"/>
  </w:style>
  <w:style w:type="character" w:customStyle="1" w:styleId="HeaderChar">
    <w:name w:val="Header Char"/>
    <w:basedOn w:val="DefaultParagraphFont"/>
    <w:link w:val="Header"/>
    <w:uiPriority w:val="99"/>
    <w:rsid w:val="0058321E"/>
  </w:style>
  <w:style w:type="paragraph" w:styleId="Footer">
    <w:name w:val="footer"/>
    <w:basedOn w:val="Normal"/>
    <w:link w:val="FooterChar"/>
    <w:uiPriority w:val="99"/>
    <w:unhideWhenUsed/>
    <w:rsid w:val="0058321E"/>
  </w:style>
  <w:style w:type="character" w:customStyle="1" w:styleId="FooterChar">
    <w:name w:val="Footer Char"/>
    <w:basedOn w:val="DefaultParagraphFont"/>
    <w:link w:val="Footer"/>
    <w:uiPriority w:val="99"/>
    <w:rsid w:val="0058321E"/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Cs w:val="16"/>
    </w:rPr>
  </w:style>
  <w:style w:type="paragraph" w:customStyle="1" w:styleId="ContactInfo">
    <w:name w:val="Contact Info"/>
    <w:basedOn w:val="Normal"/>
    <w:link w:val="ContactInfoChar"/>
    <w:uiPriority w:val="2"/>
    <w:qFormat/>
    <w:rsid w:val="00910CBB"/>
    <w:rPr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sid w:val="00C23BE0"/>
    <w:rPr>
      <w:b/>
      <w:color w:val="262626" w:themeColor="text1" w:themeTint="D9"/>
    </w:rPr>
  </w:style>
  <w:style w:type="paragraph" w:customStyle="1" w:styleId="ContactInfoRight">
    <w:name w:val="Contact Info_Right"/>
    <w:basedOn w:val="Normal"/>
    <w:link w:val="ContactInfoRightChar"/>
    <w:uiPriority w:val="3"/>
    <w:qFormat/>
    <w:rsid w:val="00910CBB"/>
    <w:pPr>
      <w:jc w:val="right"/>
    </w:pPr>
    <w:rPr>
      <w:b/>
    </w:rPr>
  </w:style>
  <w:style w:type="character" w:customStyle="1" w:styleId="ContactInfoRightChar">
    <w:name w:val="Contact Info_Right Char"/>
    <w:basedOn w:val="DefaultParagraphFont"/>
    <w:link w:val="ContactInfoRight"/>
    <w:uiPriority w:val="3"/>
    <w:rsid w:val="00C23BE0"/>
    <w:rPr>
      <w:b/>
    </w:rPr>
  </w:style>
  <w:style w:type="paragraph" w:styleId="NoSpacing">
    <w:name w:val="No Spacing"/>
    <w:uiPriority w:val="14"/>
    <w:qFormat/>
    <w:rsid w:val="00923D54"/>
  </w:style>
  <w:style w:type="paragraph" w:styleId="Bibliography">
    <w:name w:val="Bibliography"/>
    <w:basedOn w:val="Normal"/>
    <w:next w:val="Normal"/>
    <w:uiPriority w:val="37"/>
    <w:semiHidden/>
    <w:unhideWhenUsed/>
    <w:rsid w:val="00673C26"/>
  </w:style>
  <w:style w:type="paragraph" w:styleId="BlockText">
    <w:name w:val="Block Text"/>
    <w:basedOn w:val="Normal"/>
    <w:uiPriority w:val="99"/>
    <w:semiHidden/>
    <w:unhideWhenUsed/>
    <w:rsid w:val="003105DA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73C26"/>
  </w:style>
  <w:style w:type="paragraph" w:styleId="BodyText3">
    <w:name w:val="Body Text 3"/>
    <w:basedOn w:val="Normal"/>
    <w:link w:val="BodyText3Char"/>
    <w:uiPriority w:val="99"/>
    <w:semiHidden/>
    <w:unhideWhenUsed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73C26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D207B5"/>
    <w:rPr>
      <w:color w:val="404040" w:themeColor="text1" w:themeTint="BF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73C2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73C2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73C2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73C26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3C26"/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73C26"/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C2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C2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673C26"/>
  </w:style>
  <w:style w:type="paragraph" w:styleId="DocumentMap">
    <w:name w:val="Document Map"/>
    <w:basedOn w:val="Normal"/>
    <w:link w:val="DocumentMapChar"/>
    <w:uiPriority w:val="99"/>
    <w:semiHidden/>
    <w:unhideWhenUsed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73C2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73C26"/>
  </w:style>
  <w:style w:type="character" w:styleId="EndnoteReference">
    <w:name w:val="end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3C2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73C26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3C26"/>
    <w:rPr>
      <w:szCs w:val="20"/>
    </w:rPr>
  </w:style>
  <w:style w:type="table" w:customStyle="1" w:styleId="GridTable1Light">
    <w:name w:val="Grid Table 1 Light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05DA"/>
    <w:rPr>
      <w:rFonts w:eastAsiaTheme="majorEastAsia" w:cstheme="majorBidi"/>
      <w:b/>
      <w:color w:val="984806" w:themeColor="accent6" w:themeShade="8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7A54"/>
    <w:rPr>
      <w:rFonts w:eastAsiaTheme="majorEastAsia" w:cstheme="majorBidi"/>
      <w:b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C2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C2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BC3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C2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C2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C2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73C26"/>
  </w:style>
  <w:style w:type="paragraph" w:styleId="HTMLAddress">
    <w:name w:val="HTML Address"/>
    <w:basedOn w:val="Normal"/>
    <w:link w:val="HTMLAddressChar"/>
    <w:uiPriority w:val="99"/>
    <w:semiHidden/>
    <w:unhideWhenUsed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73C2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C2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73C2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73C26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73C26"/>
  </w:style>
  <w:style w:type="paragraph" w:styleId="List">
    <w:name w:val="List"/>
    <w:basedOn w:val="Normal"/>
    <w:uiPriority w:val="99"/>
    <w:semiHidden/>
    <w:unhideWhenUsed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unhideWhenUsed/>
    <w:qFormat/>
    <w:rsid w:val="004B572C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unhideWhenUsed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73C26"/>
    <w:pPr>
      <w:numPr>
        <w:numId w:val="11"/>
      </w:numPr>
      <w:contextualSpacing/>
    </w:pPr>
  </w:style>
  <w:style w:type="table" w:customStyle="1" w:styleId="ListTable1Light">
    <w:name w:val="List Table 1 Light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73C2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73C2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73C26"/>
  </w:style>
  <w:style w:type="character" w:styleId="PageNumber">
    <w:name w:val="page number"/>
    <w:basedOn w:val="DefaultParagraphFont"/>
    <w:uiPriority w:val="99"/>
    <w:semiHidden/>
    <w:unhideWhenUsed/>
    <w:rsid w:val="00673C26"/>
  </w:style>
  <w:style w:type="table" w:customStyle="1" w:styleId="PlainTable1">
    <w:name w:val="Plain Table 1"/>
    <w:basedOn w:val="Table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73C26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73C26"/>
  </w:style>
  <w:style w:type="paragraph" w:styleId="Signature">
    <w:name w:val="Signature"/>
    <w:basedOn w:val="Normal"/>
    <w:link w:val="SignatureChar"/>
    <w:uiPriority w:val="99"/>
    <w:semiHidden/>
    <w:unhideWhenUsed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73C26"/>
  </w:style>
  <w:style w:type="table" w:styleId="Table3Deffects1">
    <w:name w:val="Table 3D effects 1"/>
    <w:basedOn w:val="Table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3C26"/>
    <w:pPr>
      <w:outlineLvl w:val="9"/>
    </w:pPr>
  </w:style>
  <w:style w:type="paragraph" w:styleId="Title">
    <w:name w:val="Title"/>
    <w:basedOn w:val="Normal"/>
    <w:link w:val="TitleChar"/>
    <w:uiPriority w:val="1"/>
    <w:qFormat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styleId="IntenseEmphasis">
    <w:name w:val="Intense Emphasis"/>
    <w:basedOn w:val="DefaultParagraphFont"/>
    <w:uiPriority w:val="21"/>
    <w:semiHidden/>
    <w:unhideWhenUsed/>
    <w:rsid w:val="003105DA"/>
    <w:rPr>
      <w:i/>
      <w:iCs/>
      <w:color w:val="365F91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05D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05D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05D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rsid w:val="003105DA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BC3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Subtitle">
    <w:name w:val="Subtitle"/>
    <w:basedOn w:val="Title"/>
    <w:link w:val="SubtitleChar"/>
    <w:uiPriority w:val="11"/>
    <w:semiHidden/>
    <w:unhideWhenUsed/>
    <w:rsid w:val="00C87C9D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87C9D"/>
    <w:rPr>
      <w:rFonts w:eastAsiaTheme="minorEastAsia" w:cstheme="majorBidi"/>
      <w:b/>
      <w:color w:val="5A5A5A" w:themeColor="text1" w:themeTint="A5"/>
      <w:sz w:val="32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uiPriority="11"/>
    <w:lsdException w:name="Strong" w:uiPriority="22"/>
    <w:lsdException w:name="Emphasis" w:uiPriority="20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C9D"/>
  </w:style>
  <w:style w:type="paragraph" w:styleId="Heading1">
    <w:name w:val="heading 1"/>
    <w:basedOn w:val="Normal"/>
    <w:link w:val="Heading1Char"/>
    <w:uiPriority w:val="9"/>
    <w:qFormat/>
    <w:rsid w:val="003105DA"/>
    <w:pPr>
      <w:jc w:val="right"/>
      <w:outlineLvl w:val="0"/>
    </w:pPr>
    <w:rPr>
      <w:rFonts w:eastAsiaTheme="majorEastAsia" w:cstheme="majorBidi"/>
      <w:b/>
      <w:color w:val="984806" w:themeColor="accent6" w:themeShade="8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54"/>
    <w:pPr>
      <w:contextualSpacing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B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C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8321E"/>
  </w:style>
  <w:style w:type="character" w:customStyle="1" w:styleId="HeaderChar">
    <w:name w:val="Header Char"/>
    <w:basedOn w:val="DefaultParagraphFont"/>
    <w:link w:val="Header"/>
    <w:uiPriority w:val="99"/>
    <w:rsid w:val="0058321E"/>
  </w:style>
  <w:style w:type="paragraph" w:styleId="Footer">
    <w:name w:val="footer"/>
    <w:basedOn w:val="Normal"/>
    <w:link w:val="FooterChar"/>
    <w:uiPriority w:val="99"/>
    <w:unhideWhenUsed/>
    <w:rsid w:val="0058321E"/>
  </w:style>
  <w:style w:type="character" w:customStyle="1" w:styleId="FooterChar">
    <w:name w:val="Footer Char"/>
    <w:basedOn w:val="DefaultParagraphFont"/>
    <w:link w:val="Footer"/>
    <w:uiPriority w:val="99"/>
    <w:rsid w:val="0058321E"/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Cs w:val="16"/>
    </w:rPr>
  </w:style>
  <w:style w:type="paragraph" w:customStyle="1" w:styleId="ContactInfo">
    <w:name w:val="Contact Info"/>
    <w:basedOn w:val="Normal"/>
    <w:link w:val="ContactInfoChar"/>
    <w:uiPriority w:val="2"/>
    <w:qFormat/>
    <w:rsid w:val="00910CBB"/>
    <w:rPr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sid w:val="00C23BE0"/>
    <w:rPr>
      <w:b/>
      <w:color w:val="262626" w:themeColor="text1" w:themeTint="D9"/>
    </w:rPr>
  </w:style>
  <w:style w:type="paragraph" w:customStyle="1" w:styleId="ContactInfoRight">
    <w:name w:val="Contact Info_Right"/>
    <w:basedOn w:val="Normal"/>
    <w:link w:val="ContactInfoRightChar"/>
    <w:uiPriority w:val="3"/>
    <w:qFormat/>
    <w:rsid w:val="00910CBB"/>
    <w:pPr>
      <w:jc w:val="right"/>
    </w:pPr>
    <w:rPr>
      <w:b/>
    </w:rPr>
  </w:style>
  <w:style w:type="character" w:customStyle="1" w:styleId="ContactInfoRightChar">
    <w:name w:val="Contact Info_Right Char"/>
    <w:basedOn w:val="DefaultParagraphFont"/>
    <w:link w:val="ContactInfoRight"/>
    <w:uiPriority w:val="3"/>
    <w:rsid w:val="00C23BE0"/>
    <w:rPr>
      <w:b/>
    </w:rPr>
  </w:style>
  <w:style w:type="paragraph" w:styleId="NoSpacing">
    <w:name w:val="No Spacing"/>
    <w:uiPriority w:val="14"/>
    <w:qFormat/>
    <w:rsid w:val="00923D54"/>
  </w:style>
  <w:style w:type="paragraph" w:styleId="Bibliography">
    <w:name w:val="Bibliography"/>
    <w:basedOn w:val="Normal"/>
    <w:next w:val="Normal"/>
    <w:uiPriority w:val="37"/>
    <w:semiHidden/>
    <w:unhideWhenUsed/>
    <w:rsid w:val="00673C26"/>
  </w:style>
  <w:style w:type="paragraph" w:styleId="BlockText">
    <w:name w:val="Block Text"/>
    <w:basedOn w:val="Normal"/>
    <w:uiPriority w:val="99"/>
    <w:semiHidden/>
    <w:unhideWhenUsed/>
    <w:rsid w:val="003105DA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73C26"/>
  </w:style>
  <w:style w:type="paragraph" w:styleId="BodyText3">
    <w:name w:val="Body Text 3"/>
    <w:basedOn w:val="Normal"/>
    <w:link w:val="BodyText3Char"/>
    <w:uiPriority w:val="99"/>
    <w:semiHidden/>
    <w:unhideWhenUsed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73C26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D207B5"/>
    <w:rPr>
      <w:color w:val="404040" w:themeColor="text1" w:themeTint="BF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73C2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73C2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73C2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73C26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3C26"/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73C26"/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C2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C2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673C26"/>
  </w:style>
  <w:style w:type="paragraph" w:styleId="DocumentMap">
    <w:name w:val="Document Map"/>
    <w:basedOn w:val="Normal"/>
    <w:link w:val="DocumentMapChar"/>
    <w:uiPriority w:val="99"/>
    <w:semiHidden/>
    <w:unhideWhenUsed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73C2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73C26"/>
  </w:style>
  <w:style w:type="character" w:styleId="EndnoteReference">
    <w:name w:val="end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3C2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73C26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3C26"/>
    <w:rPr>
      <w:szCs w:val="20"/>
    </w:rPr>
  </w:style>
  <w:style w:type="table" w:customStyle="1" w:styleId="GridTable1Light">
    <w:name w:val="Grid Table 1 Light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05DA"/>
    <w:rPr>
      <w:rFonts w:eastAsiaTheme="majorEastAsia" w:cstheme="majorBidi"/>
      <w:b/>
      <w:color w:val="984806" w:themeColor="accent6" w:themeShade="8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7A54"/>
    <w:rPr>
      <w:rFonts w:eastAsiaTheme="majorEastAsia" w:cstheme="majorBidi"/>
      <w:b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C2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C2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BC3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C2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C2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C2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73C26"/>
  </w:style>
  <w:style w:type="paragraph" w:styleId="HTMLAddress">
    <w:name w:val="HTML Address"/>
    <w:basedOn w:val="Normal"/>
    <w:link w:val="HTMLAddressChar"/>
    <w:uiPriority w:val="99"/>
    <w:semiHidden/>
    <w:unhideWhenUsed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73C2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C2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73C2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73C26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73C26"/>
  </w:style>
  <w:style w:type="paragraph" w:styleId="List">
    <w:name w:val="List"/>
    <w:basedOn w:val="Normal"/>
    <w:uiPriority w:val="99"/>
    <w:semiHidden/>
    <w:unhideWhenUsed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unhideWhenUsed/>
    <w:qFormat/>
    <w:rsid w:val="004B572C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unhideWhenUsed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73C26"/>
    <w:pPr>
      <w:numPr>
        <w:numId w:val="11"/>
      </w:numPr>
      <w:contextualSpacing/>
    </w:pPr>
  </w:style>
  <w:style w:type="table" w:customStyle="1" w:styleId="ListTable1Light">
    <w:name w:val="List Table 1 Light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73C2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73C2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73C26"/>
  </w:style>
  <w:style w:type="character" w:styleId="PageNumber">
    <w:name w:val="page number"/>
    <w:basedOn w:val="DefaultParagraphFont"/>
    <w:uiPriority w:val="99"/>
    <w:semiHidden/>
    <w:unhideWhenUsed/>
    <w:rsid w:val="00673C26"/>
  </w:style>
  <w:style w:type="table" w:customStyle="1" w:styleId="PlainTable1">
    <w:name w:val="Plain Table 1"/>
    <w:basedOn w:val="Table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73C26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73C26"/>
  </w:style>
  <w:style w:type="paragraph" w:styleId="Signature">
    <w:name w:val="Signature"/>
    <w:basedOn w:val="Normal"/>
    <w:link w:val="SignatureChar"/>
    <w:uiPriority w:val="99"/>
    <w:semiHidden/>
    <w:unhideWhenUsed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73C26"/>
  </w:style>
  <w:style w:type="table" w:styleId="Table3Deffects1">
    <w:name w:val="Table 3D effects 1"/>
    <w:basedOn w:val="Table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3C26"/>
    <w:pPr>
      <w:outlineLvl w:val="9"/>
    </w:pPr>
  </w:style>
  <w:style w:type="paragraph" w:styleId="Title">
    <w:name w:val="Title"/>
    <w:basedOn w:val="Normal"/>
    <w:link w:val="TitleChar"/>
    <w:uiPriority w:val="1"/>
    <w:qFormat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styleId="IntenseEmphasis">
    <w:name w:val="Intense Emphasis"/>
    <w:basedOn w:val="DefaultParagraphFont"/>
    <w:uiPriority w:val="21"/>
    <w:semiHidden/>
    <w:unhideWhenUsed/>
    <w:rsid w:val="003105DA"/>
    <w:rPr>
      <w:i/>
      <w:iCs/>
      <w:color w:val="365F91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05D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05D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05D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rsid w:val="003105DA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BC3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Subtitle">
    <w:name w:val="Subtitle"/>
    <w:basedOn w:val="Title"/>
    <w:link w:val="SubtitleChar"/>
    <w:uiPriority w:val="11"/>
    <w:semiHidden/>
    <w:unhideWhenUsed/>
    <w:rsid w:val="00C87C9D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87C9D"/>
    <w:rPr>
      <w:rFonts w:eastAsiaTheme="minorEastAsia" w:cstheme="majorBidi"/>
      <w:b/>
      <w:color w:val="5A5A5A" w:themeColor="text1" w:themeTint="A5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r.Glasco\AppData\Roaming\Microsoft\Templates\Functional_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D0ED5C9AE2E40C4A919C54CAF597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69BF18-43D2-476D-800B-4CFE872150A3}"/>
      </w:docPartPr>
      <w:docPartBody>
        <w:p w:rsidR="000167EB" w:rsidRDefault="005B13AE">
          <w:pPr>
            <w:pStyle w:val="8D0ED5C9AE2E40C4A919C54CAF59779A"/>
          </w:pPr>
          <w:r>
            <w:t>Objective</w:t>
          </w:r>
        </w:p>
      </w:docPartBody>
    </w:docPart>
    <w:docPart>
      <w:docPartPr>
        <w:name w:val="46B3C0CADCBD4164A5C93046DEB98B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8810E5-1D8D-40AC-9D1E-9EFF8DCCA34E}"/>
      </w:docPartPr>
      <w:docPartBody>
        <w:p w:rsidR="000167EB" w:rsidRDefault="005B13AE">
          <w:pPr>
            <w:pStyle w:val="46B3C0CADCBD4164A5C93046DEB98B2D"/>
          </w:pPr>
          <w:r>
            <w:t>Skills &amp; Abilities</w:t>
          </w:r>
        </w:p>
      </w:docPartBody>
    </w:docPart>
    <w:docPart>
      <w:docPartPr>
        <w:name w:val="BEBA2463CF454E108BDF603307487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40D739-0923-4B3F-939D-55670D858AA1}"/>
      </w:docPartPr>
      <w:docPartBody>
        <w:p w:rsidR="000167EB" w:rsidRDefault="005B13AE">
          <w:pPr>
            <w:pStyle w:val="BEBA2463CF454E108BDF603307487AB1"/>
          </w:pPr>
          <w:r>
            <w:t>Experience</w:t>
          </w:r>
        </w:p>
      </w:docPartBody>
    </w:docPart>
    <w:docPart>
      <w:docPartPr>
        <w:name w:val="7667FA37A3FC4AD887E997D930DA9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3E060-57A9-42C1-B552-4A7651456640}"/>
      </w:docPartPr>
      <w:docPartBody>
        <w:p w:rsidR="000167EB" w:rsidRDefault="005B13AE">
          <w:pPr>
            <w:pStyle w:val="7667FA37A3FC4AD887E997D930DA93C0"/>
          </w:pPr>
          <w:r w:rsidRPr="00024E30">
            <w:t>Education</w:t>
          </w:r>
        </w:p>
      </w:docPartBody>
    </w:docPart>
    <w:docPart>
      <w:docPartPr>
        <w:name w:val="7D997A702CA54F47ABEE57922028DB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856B0-75F5-4165-925F-06AB85846695}"/>
      </w:docPartPr>
      <w:docPartBody>
        <w:p w:rsidR="000167EB" w:rsidRDefault="005B13AE">
          <w:pPr>
            <w:pStyle w:val="7D997A702CA54F47ABEE57922028DB12"/>
          </w:pPr>
          <w:r>
            <w:t>Communication</w:t>
          </w:r>
        </w:p>
      </w:docPartBody>
    </w:docPart>
    <w:docPart>
      <w:docPartPr>
        <w:name w:val="9664EA125AF64030BB3B8241F1D0F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FACC2-7264-42A4-918F-7BA270297B59}"/>
      </w:docPartPr>
      <w:docPartBody>
        <w:p w:rsidR="000167EB" w:rsidRDefault="005B13AE">
          <w:pPr>
            <w:pStyle w:val="9664EA125AF64030BB3B8241F1D0F6D3"/>
          </w:pPr>
          <w:r w:rsidRPr="00024E30"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3AE"/>
    <w:rsid w:val="000167EB"/>
    <w:rsid w:val="000E4A62"/>
    <w:rsid w:val="005B13AE"/>
    <w:rsid w:val="00711D66"/>
    <w:rsid w:val="00955DC3"/>
    <w:rsid w:val="00B9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E359C7717F40969D880BF0EF10213C">
    <w:name w:val="73E359C7717F40969D880BF0EF10213C"/>
  </w:style>
  <w:style w:type="paragraph" w:customStyle="1" w:styleId="ContactInfo">
    <w:name w:val="Contact Info"/>
    <w:basedOn w:val="Normal"/>
    <w:link w:val="ContactInfoChar"/>
    <w:uiPriority w:val="2"/>
    <w:qFormat/>
    <w:pPr>
      <w:spacing w:after="0" w:line="240" w:lineRule="auto"/>
    </w:pPr>
    <w:rPr>
      <w:rFonts w:eastAsiaTheme="minorHAnsi"/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Pr>
      <w:rFonts w:eastAsiaTheme="minorHAnsi"/>
      <w:b/>
      <w:color w:val="262626" w:themeColor="text1" w:themeTint="D9"/>
    </w:rPr>
  </w:style>
  <w:style w:type="paragraph" w:customStyle="1" w:styleId="FCDB2B3DCCC843C5A953338DAC975E41">
    <w:name w:val="FCDB2B3DCCC843C5A953338DAC975E41"/>
  </w:style>
  <w:style w:type="paragraph" w:customStyle="1" w:styleId="52BBE8C448D24171B311A2D2B1D6DF8E">
    <w:name w:val="52BBE8C448D24171B311A2D2B1D6DF8E"/>
  </w:style>
  <w:style w:type="paragraph" w:customStyle="1" w:styleId="197C8CB5896041D3872D5DE7FEE56EF7">
    <w:name w:val="197C8CB5896041D3872D5DE7FEE56EF7"/>
  </w:style>
  <w:style w:type="paragraph" w:customStyle="1" w:styleId="5831D5C8B01646A9A1B1BF9226E67711">
    <w:name w:val="5831D5C8B01646A9A1B1BF9226E67711"/>
  </w:style>
  <w:style w:type="paragraph" w:customStyle="1" w:styleId="8D0ED5C9AE2E40C4A919C54CAF59779A">
    <w:name w:val="8D0ED5C9AE2E40C4A919C54CAF59779A"/>
  </w:style>
  <w:style w:type="paragraph" w:customStyle="1" w:styleId="2CF0FE09186A489CABA21F3326C8FE85">
    <w:name w:val="2CF0FE09186A489CABA21F3326C8FE85"/>
  </w:style>
  <w:style w:type="paragraph" w:customStyle="1" w:styleId="46B3C0CADCBD4164A5C93046DEB98B2D">
    <w:name w:val="46B3C0CADCBD4164A5C93046DEB98B2D"/>
  </w:style>
  <w:style w:type="paragraph" w:customStyle="1" w:styleId="48970A4B2F784F59B22E38F36D95B940">
    <w:name w:val="48970A4B2F784F59B22E38F36D95B940"/>
  </w:style>
  <w:style w:type="paragraph" w:customStyle="1" w:styleId="BEBA2463CF454E108BDF603307487AB1">
    <w:name w:val="BEBA2463CF454E108BDF603307487AB1"/>
  </w:style>
  <w:style w:type="paragraph" w:customStyle="1" w:styleId="996BBB31DB354D5692B0C71A08BD1F5D">
    <w:name w:val="996BBB31DB354D5692B0C71A08BD1F5D"/>
  </w:style>
  <w:style w:type="paragraph" w:customStyle="1" w:styleId="2527F78A5D1C4D03976157D3EB649ACD">
    <w:name w:val="2527F78A5D1C4D03976157D3EB649ACD"/>
  </w:style>
  <w:style w:type="paragraph" w:customStyle="1" w:styleId="D334663B977E456FA6190D90F61C5C5A">
    <w:name w:val="D334663B977E456FA6190D90F61C5C5A"/>
  </w:style>
  <w:style w:type="paragraph" w:customStyle="1" w:styleId="B760C52F12DA4E50BDDEAD34C3C88CFF">
    <w:name w:val="B760C52F12DA4E50BDDEAD34C3C88CFF"/>
  </w:style>
  <w:style w:type="paragraph" w:customStyle="1" w:styleId="43A55005EB6643B48E9F17E22B76C217">
    <w:name w:val="43A55005EB6643B48E9F17E22B76C217"/>
  </w:style>
  <w:style w:type="paragraph" w:customStyle="1" w:styleId="17133949A74B49328A5B04805801F6B0">
    <w:name w:val="17133949A74B49328A5B04805801F6B0"/>
  </w:style>
  <w:style w:type="paragraph" w:customStyle="1" w:styleId="03EB600B4B564B968B7AF8D7D6A4DCCC">
    <w:name w:val="03EB600B4B564B968B7AF8D7D6A4DCCC"/>
  </w:style>
  <w:style w:type="paragraph" w:customStyle="1" w:styleId="B9A9D2BB75AE46E4AD7608F52D04EA88">
    <w:name w:val="B9A9D2BB75AE46E4AD7608F52D04EA88"/>
  </w:style>
  <w:style w:type="paragraph" w:customStyle="1" w:styleId="60F955DAC5934CF2B014A53A09A56330">
    <w:name w:val="60F955DAC5934CF2B014A53A09A56330"/>
  </w:style>
  <w:style w:type="paragraph" w:customStyle="1" w:styleId="857B39EB744144C58FDC0DCA1A2AE708">
    <w:name w:val="857B39EB744144C58FDC0DCA1A2AE708"/>
  </w:style>
  <w:style w:type="paragraph" w:customStyle="1" w:styleId="0F78BDFD236B44D78AAF4F1979D51527">
    <w:name w:val="0F78BDFD236B44D78AAF4F1979D51527"/>
  </w:style>
  <w:style w:type="paragraph" w:customStyle="1" w:styleId="DF43170308D34FB3801B9AF9B87F4B5A">
    <w:name w:val="DF43170308D34FB3801B9AF9B87F4B5A"/>
  </w:style>
  <w:style w:type="paragraph" w:customStyle="1" w:styleId="7667FA37A3FC4AD887E997D930DA93C0">
    <w:name w:val="7667FA37A3FC4AD887E997D930DA93C0"/>
  </w:style>
  <w:style w:type="paragraph" w:customStyle="1" w:styleId="A86AD57C9E004B7EBE513DA7597D1B01">
    <w:name w:val="A86AD57C9E004B7EBE513DA7597D1B01"/>
  </w:style>
  <w:style w:type="paragraph" w:customStyle="1" w:styleId="642F4BD661934B56902903F1A456FFCE">
    <w:name w:val="642F4BD661934B56902903F1A456FFCE"/>
  </w:style>
  <w:style w:type="paragraph" w:customStyle="1" w:styleId="A5A7A9726348431CA6A9250B7ABAA6A3">
    <w:name w:val="A5A7A9726348431CA6A9250B7ABAA6A3"/>
  </w:style>
  <w:style w:type="paragraph" w:customStyle="1" w:styleId="1F32C8E0938846F480EC059EE72B5992">
    <w:name w:val="1F32C8E0938846F480EC059EE72B5992"/>
  </w:style>
  <w:style w:type="paragraph" w:customStyle="1" w:styleId="7DAE1FC76BA74F5AB03FA0C6594A4353">
    <w:name w:val="7DAE1FC76BA74F5AB03FA0C6594A4353"/>
  </w:style>
  <w:style w:type="paragraph" w:customStyle="1" w:styleId="7D997A702CA54F47ABEE57922028DB12">
    <w:name w:val="7D997A702CA54F47ABEE57922028DB12"/>
  </w:style>
  <w:style w:type="paragraph" w:customStyle="1" w:styleId="E0E574E311FF45F0A0D8EB5399813231">
    <w:name w:val="E0E574E311FF45F0A0D8EB5399813231"/>
  </w:style>
  <w:style w:type="paragraph" w:customStyle="1" w:styleId="BBD7801A58A84F76A5D4F512AF519535">
    <w:name w:val="BBD7801A58A84F76A5D4F512AF519535"/>
  </w:style>
  <w:style w:type="paragraph" w:customStyle="1" w:styleId="D3D7C1728A40475BA480C561ED4394A7">
    <w:name w:val="D3D7C1728A40475BA480C561ED4394A7"/>
  </w:style>
  <w:style w:type="paragraph" w:customStyle="1" w:styleId="9664EA125AF64030BB3B8241F1D0F6D3">
    <w:name w:val="9664EA125AF64030BB3B8241F1D0F6D3"/>
  </w:style>
  <w:style w:type="paragraph" w:customStyle="1" w:styleId="34E35617BF8D41A3850482C6C33C99C1">
    <w:name w:val="34E35617BF8D41A3850482C6C33C99C1"/>
  </w:style>
  <w:style w:type="paragraph" w:customStyle="1" w:styleId="44D26F6312B1487388DCC5A1811F9F80">
    <w:name w:val="44D26F6312B1487388DCC5A1811F9F80"/>
  </w:style>
  <w:style w:type="paragraph" w:customStyle="1" w:styleId="A87D2ABDD08F44548472DD4B014886A1">
    <w:name w:val="A87D2ABDD08F44548472DD4B014886A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E359C7717F40969D880BF0EF10213C">
    <w:name w:val="73E359C7717F40969D880BF0EF10213C"/>
  </w:style>
  <w:style w:type="paragraph" w:customStyle="1" w:styleId="ContactInfo">
    <w:name w:val="Contact Info"/>
    <w:basedOn w:val="Normal"/>
    <w:link w:val="ContactInfoChar"/>
    <w:uiPriority w:val="2"/>
    <w:qFormat/>
    <w:pPr>
      <w:spacing w:after="0" w:line="240" w:lineRule="auto"/>
    </w:pPr>
    <w:rPr>
      <w:rFonts w:eastAsiaTheme="minorHAnsi"/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Pr>
      <w:rFonts w:eastAsiaTheme="minorHAnsi"/>
      <w:b/>
      <w:color w:val="262626" w:themeColor="text1" w:themeTint="D9"/>
    </w:rPr>
  </w:style>
  <w:style w:type="paragraph" w:customStyle="1" w:styleId="FCDB2B3DCCC843C5A953338DAC975E41">
    <w:name w:val="FCDB2B3DCCC843C5A953338DAC975E41"/>
  </w:style>
  <w:style w:type="paragraph" w:customStyle="1" w:styleId="52BBE8C448D24171B311A2D2B1D6DF8E">
    <w:name w:val="52BBE8C448D24171B311A2D2B1D6DF8E"/>
  </w:style>
  <w:style w:type="paragraph" w:customStyle="1" w:styleId="197C8CB5896041D3872D5DE7FEE56EF7">
    <w:name w:val="197C8CB5896041D3872D5DE7FEE56EF7"/>
  </w:style>
  <w:style w:type="paragraph" w:customStyle="1" w:styleId="5831D5C8B01646A9A1B1BF9226E67711">
    <w:name w:val="5831D5C8B01646A9A1B1BF9226E67711"/>
  </w:style>
  <w:style w:type="paragraph" w:customStyle="1" w:styleId="8D0ED5C9AE2E40C4A919C54CAF59779A">
    <w:name w:val="8D0ED5C9AE2E40C4A919C54CAF59779A"/>
  </w:style>
  <w:style w:type="paragraph" w:customStyle="1" w:styleId="2CF0FE09186A489CABA21F3326C8FE85">
    <w:name w:val="2CF0FE09186A489CABA21F3326C8FE85"/>
  </w:style>
  <w:style w:type="paragraph" w:customStyle="1" w:styleId="46B3C0CADCBD4164A5C93046DEB98B2D">
    <w:name w:val="46B3C0CADCBD4164A5C93046DEB98B2D"/>
  </w:style>
  <w:style w:type="paragraph" w:customStyle="1" w:styleId="48970A4B2F784F59B22E38F36D95B940">
    <w:name w:val="48970A4B2F784F59B22E38F36D95B940"/>
  </w:style>
  <w:style w:type="paragraph" w:customStyle="1" w:styleId="BEBA2463CF454E108BDF603307487AB1">
    <w:name w:val="BEBA2463CF454E108BDF603307487AB1"/>
  </w:style>
  <w:style w:type="paragraph" w:customStyle="1" w:styleId="996BBB31DB354D5692B0C71A08BD1F5D">
    <w:name w:val="996BBB31DB354D5692B0C71A08BD1F5D"/>
  </w:style>
  <w:style w:type="paragraph" w:customStyle="1" w:styleId="2527F78A5D1C4D03976157D3EB649ACD">
    <w:name w:val="2527F78A5D1C4D03976157D3EB649ACD"/>
  </w:style>
  <w:style w:type="paragraph" w:customStyle="1" w:styleId="D334663B977E456FA6190D90F61C5C5A">
    <w:name w:val="D334663B977E456FA6190D90F61C5C5A"/>
  </w:style>
  <w:style w:type="paragraph" w:customStyle="1" w:styleId="B760C52F12DA4E50BDDEAD34C3C88CFF">
    <w:name w:val="B760C52F12DA4E50BDDEAD34C3C88CFF"/>
  </w:style>
  <w:style w:type="paragraph" w:customStyle="1" w:styleId="43A55005EB6643B48E9F17E22B76C217">
    <w:name w:val="43A55005EB6643B48E9F17E22B76C217"/>
  </w:style>
  <w:style w:type="paragraph" w:customStyle="1" w:styleId="17133949A74B49328A5B04805801F6B0">
    <w:name w:val="17133949A74B49328A5B04805801F6B0"/>
  </w:style>
  <w:style w:type="paragraph" w:customStyle="1" w:styleId="03EB600B4B564B968B7AF8D7D6A4DCCC">
    <w:name w:val="03EB600B4B564B968B7AF8D7D6A4DCCC"/>
  </w:style>
  <w:style w:type="paragraph" w:customStyle="1" w:styleId="B9A9D2BB75AE46E4AD7608F52D04EA88">
    <w:name w:val="B9A9D2BB75AE46E4AD7608F52D04EA88"/>
  </w:style>
  <w:style w:type="paragraph" w:customStyle="1" w:styleId="60F955DAC5934CF2B014A53A09A56330">
    <w:name w:val="60F955DAC5934CF2B014A53A09A56330"/>
  </w:style>
  <w:style w:type="paragraph" w:customStyle="1" w:styleId="857B39EB744144C58FDC0DCA1A2AE708">
    <w:name w:val="857B39EB744144C58FDC0DCA1A2AE708"/>
  </w:style>
  <w:style w:type="paragraph" w:customStyle="1" w:styleId="0F78BDFD236B44D78AAF4F1979D51527">
    <w:name w:val="0F78BDFD236B44D78AAF4F1979D51527"/>
  </w:style>
  <w:style w:type="paragraph" w:customStyle="1" w:styleId="DF43170308D34FB3801B9AF9B87F4B5A">
    <w:name w:val="DF43170308D34FB3801B9AF9B87F4B5A"/>
  </w:style>
  <w:style w:type="paragraph" w:customStyle="1" w:styleId="7667FA37A3FC4AD887E997D930DA93C0">
    <w:name w:val="7667FA37A3FC4AD887E997D930DA93C0"/>
  </w:style>
  <w:style w:type="paragraph" w:customStyle="1" w:styleId="A86AD57C9E004B7EBE513DA7597D1B01">
    <w:name w:val="A86AD57C9E004B7EBE513DA7597D1B01"/>
  </w:style>
  <w:style w:type="paragraph" w:customStyle="1" w:styleId="642F4BD661934B56902903F1A456FFCE">
    <w:name w:val="642F4BD661934B56902903F1A456FFCE"/>
  </w:style>
  <w:style w:type="paragraph" w:customStyle="1" w:styleId="A5A7A9726348431CA6A9250B7ABAA6A3">
    <w:name w:val="A5A7A9726348431CA6A9250B7ABAA6A3"/>
  </w:style>
  <w:style w:type="paragraph" w:customStyle="1" w:styleId="1F32C8E0938846F480EC059EE72B5992">
    <w:name w:val="1F32C8E0938846F480EC059EE72B5992"/>
  </w:style>
  <w:style w:type="paragraph" w:customStyle="1" w:styleId="7DAE1FC76BA74F5AB03FA0C6594A4353">
    <w:name w:val="7DAE1FC76BA74F5AB03FA0C6594A4353"/>
  </w:style>
  <w:style w:type="paragraph" w:customStyle="1" w:styleId="7D997A702CA54F47ABEE57922028DB12">
    <w:name w:val="7D997A702CA54F47ABEE57922028DB12"/>
  </w:style>
  <w:style w:type="paragraph" w:customStyle="1" w:styleId="E0E574E311FF45F0A0D8EB5399813231">
    <w:name w:val="E0E574E311FF45F0A0D8EB5399813231"/>
  </w:style>
  <w:style w:type="paragraph" w:customStyle="1" w:styleId="BBD7801A58A84F76A5D4F512AF519535">
    <w:name w:val="BBD7801A58A84F76A5D4F512AF519535"/>
  </w:style>
  <w:style w:type="paragraph" w:customStyle="1" w:styleId="D3D7C1728A40475BA480C561ED4394A7">
    <w:name w:val="D3D7C1728A40475BA480C561ED4394A7"/>
  </w:style>
  <w:style w:type="paragraph" w:customStyle="1" w:styleId="9664EA125AF64030BB3B8241F1D0F6D3">
    <w:name w:val="9664EA125AF64030BB3B8241F1D0F6D3"/>
  </w:style>
  <w:style w:type="paragraph" w:customStyle="1" w:styleId="34E35617BF8D41A3850482C6C33C99C1">
    <w:name w:val="34E35617BF8D41A3850482C6C33C99C1"/>
  </w:style>
  <w:style w:type="paragraph" w:customStyle="1" w:styleId="44D26F6312B1487388DCC5A1811F9F80">
    <w:name w:val="44D26F6312B1487388DCC5A1811F9F80"/>
  </w:style>
  <w:style w:type="paragraph" w:customStyle="1" w:styleId="A87D2ABDD08F44548472DD4B014886A1">
    <w:name w:val="A87D2ABDD08F44548472DD4B014886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Functional_resume.dotx</Template>
  <TotalTime>110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Mr.Glasco</dc:creator>
  <cp:lastModifiedBy>Mr.Glasco</cp:lastModifiedBy>
  <cp:revision>6</cp:revision>
  <dcterms:created xsi:type="dcterms:W3CDTF">2017-11-11T23:31:00Z</dcterms:created>
  <dcterms:modified xsi:type="dcterms:W3CDTF">2017-11-16T16:34:00Z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79;#Template 12;#95;#Microsoft Office Word 2007;#448;#Microsoft Office Word 2010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