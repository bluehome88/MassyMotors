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0B4D7" w14:textId="77777777" w:rsidR="00EA2DFF" w:rsidRDefault="00C07A9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045A388" wp14:editId="0A9F4E4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92900" cy="247650"/>
                <wp:effectExtent l="0" t="0" r="0" b="0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EA2DFF" w14:paraId="2D07635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14:paraId="295495E6" w14:textId="77777777" w:rsidR="00EA2DFF" w:rsidRDefault="00EA2DF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A2DFF" w14:paraId="6D33CB2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14:paraId="0F7A985C" w14:textId="77777777" w:rsidR="00EA2DFF" w:rsidRDefault="00EA2DFF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A2DFF" w14:paraId="25463D10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14:paraId="770566D0" w14:textId="77777777" w:rsidR="00EA2DFF" w:rsidRDefault="00EA2DF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A16043" w14:textId="77777777" w:rsidR="00EA2DFF" w:rsidRDefault="00EA2DFF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5A388" id=" 10" o:spid="_x0000_s1026" style="position:absolute;margin-left:0;margin-top:0;width:527pt;height:19.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" o:allowincell="f" filled="f" stroked="f">
                <v:path arrowok="t"/>
                <v:textbox style="mso-fit-shape-to-text:t"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EA2DFF" w14:paraId="2D076356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14:paraId="295495E6" w14:textId="77777777" w:rsidR="00EA2DFF" w:rsidRDefault="00EA2DF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A2DFF" w14:paraId="6D33CB26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14:paraId="0F7A985C" w14:textId="77777777" w:rsidR="00EA2DFF" w:rsidRDefault="00EA2DF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A2DFF" w14:paraId="25463D10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14:paraId="770566D0" w14:textId="77777777" w:rsidR="00EA2DFF" w:rsidRDefault="00EA2DF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2A16043" w14:textId="77777777" w:rsidR="00EA2DFF" w:rsidRDefault="00EA2DFF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rPr>
          <w:rFonts w:asciiTheme="minorHAnsi" w:hAnsiTheme="minorHAnsi"/>
          <w:b w:val="0"/>
          <w:color w:val="000000" w:themeColor="text1"/>
          <w:sz w:val="22"/>
        </w:rPr>
        <w:alias w:val="Resume Name"/>
        <w:tag w:val="Resume Name"/>
        <w:id w:val="707398252"/>
        <w:placeholder>
          <w:docPart w:val="99BB84158E3249AE82B432AFA77C7E59"/>
        </w:placeholder>
        <w:docPartList>
          <w:docPartGallery w:val="Quick Parts"/>
          <w:docPartCategory w:val=" Resume Name"/>
        </w:docPartList>
      </w:sdtPr>
      <w:sdtEndPr/>
      <w:sdtContent>
        <w:sdt>
          <w:sdtPr>
            <w:rPr>
              <w:sz w:val="36"/>
              <w:szCs w:val="36"/>
            </w:rPr>
            <w:id w:val="26081749"/>
            <w:placeholder>
              <w:docPart w:val="DCA598D133444E1D8A181051F7CA121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741685D4" w14:textId="77777777" w:rsidR="004809D3" w:rsidRDefault="004809D3" w:rsidP="004809D3">
              <w:pPr>
                <w:pStyle w:val="PersonalName"/>
              </w:pPr>
              <w:r w:rsidRPr="004809D3">
                <w:rPr>
                  <w:sz w:val="36"/>
                  <w:szCs w:val="36"/>
                </w:rPr>
                <w:t>Jermicia Francis</w:t>
              </w:r>
            </w:p>
          </w:sdtContent>
        </w:sd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4809D3" w14:paraId="25E6BBB6" w14:textId="77777777" w:rsidTr="00A06FF8">
            <w:trPr>
              <w:trHeight w:val="1223"/>
            </w:trPr>
            <w:tc>
              <w:tcPr>
                <w:tcW w:w="2500" w:type="pct"/>
              </w:tcPr>
              <w:p w14:paraId="1F18FB3F" w14:textId="77777777" w:rsidR="004809D3" w:rsidRPr="00191CD3" w:rsidRDefault="004809D3" w:rsidP="00A06FF8">
                <w:pPr>
                  <w:pStyle w:val="NoSpacing"/>
                  <w:rPr>
                    <w:b/>
                  </w:rPr>
                </w:pPr>
                <w:r w:rsidRPr="00191CD3">
                  <w:rPr>
                    <w:b/>
                  </w:rPr>
                  <w:t>Tel: 305 - 6117</w:t>
                </w:r>
              </w:p>
              <w:p w14:paraId="1C6B62A6" w14:textId="77777777" w:rsidR="004809D3" w:rsidRDefault="004809D3" w:rsidP="00A06FF8">
                <w:pPr>
                  <w:pStyle w:val="NoSpacing"/>
                  <w:rPr>
                    <w:b/>
                  </w:rPr>
                </w:pPr>
              </w:p>
              <w:p w14:paraId="5EB44E13" w14:textId="77777777" w:rsidR="004809D3" w:rsidRDefault="004809D3" w:rsidP="00A06FF8">
                <w:pPr>
                  <w:pStyle w:val="NoSpacing"/>
                </w:pPr>
                <w:r>
                  <w:t>Address: #23 Perkins Street</w:t>
                </w:r>
              </w:p>
              <w:p w14:paraId="46240B97" w14:textId="77777777" w:rsidR="004809D3" w:rsidRDefault="004809D3" w:rsidP="00A06FF8">
                <w:pPr>
                  <w:pStyle w:val="NoSpacing"/>
                </w:pPr>
                <w:r>
                  <w:t xml:space="preserve">               Arouca</w:t>
                </w:r>
              </w:p>
              <w:p w14:paraId="6FDD6DC7" w14:textId="77777777" w:rsidR="004809D3" w:rsidRDefault="004809D3" w:rsidP="00A06FF8">
                <w:pPr>
                  <w:pStyle w:val="NoSpacing"/>
                </w:pPr>
                <w:r>
                  <w:t>Email:    jem-r-francis1@hotmail.com</w:t>
                </w:r>
              </w:p>
              <w:p w14:paraId="1CC967E7" w14:textId="77777777" w:rsidR="004809D3" w:rsidRDefault="004809D3" w:rsidP="00A06FF8">
                <w:pPr>
                  <w:pStyle w:val="NoSpacing"/>
                </w:pPr>
              </w:p>
            </w:tc>
            <w:tc>
              <w:tcPr>
                <w:tcW w:w="2500" w:type="pct"/>
              </w:tcPr>
              <w:p w14:paraId="75A3BF17" w14:textId="77777777" w:rsidR="004809D3" w:rsidRDefault="004809D3" w:rsidP="00A06FF8">
                <w:pPr>
                  <w:pStyle w:val="NoSpacing"/>
                  <w:jc w:val="right"/>
                </w:pPr>
              </w:p>
            </w:tc>
          </w:tr>
        </w:tbl>
        <w:p w14:paraId="1FBBED64" w14:textId="77777777" w:rsidR="00EA2DFF" w:rsidRDefault="00440818">
          <w:r>
            <w:t>D.O.B:  25/06/1995</w:t>
          </w:r>
        </w:p>
      </w:sdtContent>
    </w:sdt>
    <w:p w14:paraId="078ED89E" w14:textId="77777777" w:rsidR="00EA2DFF" w:rsidRPr="00F27F10" w:rsidRDefault="00F27F10">
      <w:pPr>
        <w:pStyle w:val="Section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OBJECTIVES</w:t>
      </w:r>
    </w:p>
    <w:p w14:paraId="0E18DD39" w14:textId="77777777" w:rsidR="00EA2DFF" w:rsidRDefault="006D1A6F">
      <w:pPr>
        <w:pStyle w:val="SubsectionText"/>
      </w:pPr>
      <w:r>
        <w:t>To work to my best abilities to assist in the accomplishments of the goals of the business combining both my skills and experience</w:t>
      </w:r>
      <w:r w:rsidR="00F10162">
        <w:t xml:space="preserve"> to effectively enhance job efficiency.</w:t>
      </w:r>
    </w:p>
    <w:p w14:paraId="6AEB938B" w14:textId="77777777" w:rsidR="00B81113" w:rsidRPr="00F27F10" w:rsidRDefault="00F27F10" w:rsidP="004809D3">
      <w:pPr>
        <w:pStyle w:val="Section"/>
        <w:tabs>
          <w:tab w:val="right" w:pos="9360"/>
        </w:tabs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EDUCATION</w:t>
      </w:r>
      <w:r w:rsidR="004809D3">
        <w:rPr>
          <w:color w:val="C00000"/>
          <w:sz w:val="24"/>
          <w:szCs w:val="24"/>
        </w:rPr>
        <w:tab/>
      </w:r>
    </w:p>
    <w:p w14:paraId="6A883268" w14:textId="77777777" w:rsidR="00F7688A" w:rsidRPr="00F27F10" w:rsidRDefault="00CD3ECC" w:rsidP="00F27F10">
      <w:pPr>
        <w:pStyle w:val="Subsection"/>
        <w:rPr>
          <w:sz w:val="22"/>
        </w:rPr>
      </w:pPr>
      <w:r w:rsidRPr="00F27F10">
        <w:rPr>
          <w:rStyle w:val="SubsectionDateChar1"/>
          <w:sz w:val="22"/>
          <w:szCs w:val="22"/>
        </w:rPr>
        <w:t xml:space="preserve">2000 - </w:t>
      </w:r>
      <w:r w:rsidR="00F7688A" w:rsidRPr="00F27F10">
        <w:rPr>
          <w:rStyle w:val="SubsectionDateChar1"/>
          <w:sz w:val="22"/>
          <w:szCs w:val="22"/>
        </w:rPr>
        <w:t>2007</w:t>
      </w:r>
      <w:r w:rsidR="00F7688A" w:rsidRPr="00F27F10">
        <w:rPr>
          <w:rStyle w:val="SubsectionDateChar"/>
          <w:sz w:val="22"/>
          <w:szCs w:val="22"/>
        </w:rPr>
        <w:t xml:space="preserve"> </w:t>
      </w:r>
      <w:r w:rsidR="00F7688A" w:rsidRPr="00F27F10">
        <w:rPr>
          <w:rStyle w:val="SubsectionDateChar"/>
          <w:color w:val="C00000"/>
          <w:sz w:val="22"/>
          <w:szCs w:val="22"/>
        </w:rPr>
        <w:t>|</w:t>
      </w:r>
      <w:r w:rsidR="00F7688A" w:rsidRPr="00F27F10">
        <w:rPr>
          <w:color w:val="C00000"/>
          <w:sz w:val="22"/>
        </w:rPr>
        <w:t xml:space="preserve"> Good Shepherd Anglican Primary School</w:t>
      </w:r>
    </w:p>
    <w:p w14:paraId="0602A3D0" w14:textId="77777777" w:rsidR="00CD3ECC" w:rsidRPr="00F27F10" w:rsidRDefault="00CD3ECC" w:rsidP="00F27F10">
      <w:pPr>
        <w:pStyle w:val="Subsection"/>
        <w:rPr>
          <w:color w:val="C00000"/>
          <w:sz w:val="22"/>
        </w:rPr>
      </w:pPr>
      <w:r w:rsidRPr="00F27F10">
        <w:rPr>
          <w:rStyle w:val="SubsectionDateChar1"/>
          <w:sz w:val="22"/>
          <w:szCs w:val="22"/>
        </w:rPr>
        <w:t xml:space="preserve">2007 - </w:t>
      </w:r>
      <w:r w:rsidR="006309B3" w:rsidRPr="00F27F10">
        <w:rPr>
          <w:rStyle w:val="SubsectionDateChar1"/>
          <w:sz w:val="22"/>
          <w:szCs w:val="22"/>
        </w:rPr>
        <w:t>2012</w:t>
      </w:r>
      <w:r w:rsidR="001D7EDC" w:rsidRPr="00F27F10">
        <w:rPr>
          <w:rStyle w:val="SubsectionDateChar1"/>
          <w:sz w:val="22"/>
          <w:szCs w:val="22"/>
        </w:rPr>
        <w:t xml:space="preserve"> </w:t>
      </w:r>
      <w:r w:rsidR="001D7EDC" w:rsidRPr="00F27F10">
        <w:rPr>
          <w:rStyle w:val="SubsectionDateChar1"/>
          <w:color w:val="C00000"/>
          <w:sz w:val="22"/>
          <w:szCs w:val="22"/>
        </w:rPr>
        <w:t>|</w:t>
      </w:r>
      <w:r w:rsidR="001D7EDC" w:rsidRPr="00F27F10">
        <w:rPr>
          <w:color w:val="C00000"/>
          <w:sz w:val="22"/>
        </w:rPr>
        <w:t xml:space="preserve"> </w:t>
      </w:r>
      <w:r w:rsidRPr="00F27F10">
        <w:rPr>
          <w:color w:val="C00000"/>
          <w:sz w:val="22"/>
        </w:rPr>
        <w:t>Eldorado East Secondary School</w:t>
      </w:r>
    </w:p>
    <w:p w14:paraId="2E5328D9" w14:textId="77777777" w:rsidR="00F27F10" w:rsidRPr="00F27F10" w:rsidRDefault="00F27F10" w:rsidP="00F27F10">
      <w:pPr>
        <w:rPr>
          <w:color w:val="C00000"/>
        </w:rPr>
      </w:pPr>
    </w:p>
    <w:p w14:paraId="4752CED8" w14:textId="77777777" w:rsidR="00CD3ECC" w:rsidRPr="00F27F10" w:rsidRDefault="00CD3ECC" w:rsidP="00CD3ECC">
      <w:pPr>
        <w:pStyle w:val="Subsection"/>
        <w:rPr>
          <w:color w:val="C00000"/>
          <w:szCs w:val="24"/>
        </w:rPr>
      </w:pPr>
      <w:r w:rsidRPr="00F27F10">
        <w:rPr>
          <w:rStyle w:val="SubsectionDateChar"/>
          <w:color w:val="C00000"/>
          <w:sz w:val="24"/>
          <w:szCs w:val="24"/>
        </w:rPr>
        <w:t>|</w:t>
      </w:r>
      <w:r w:rsidRPr="00F27F10">
        <w:rPr>
          <w:color w:val="C00000"/>
          <w:szCs w:val="24"/>
        </w:rPr>
        <w:t xml:space="preserve"> CXC </w:t>
      </w:r>
      <w:r w:rsidR="00F27F10">
        <w:rPr>
          <w:color w:val="C00000"/>
          <w:szCs w:val="24"/>
        </w:rPr>
        <w:t>QUALIFICATIONS</w:t>
      </w:r>
    </w:p>
    <w:p w14:paraId="4ED60F48" w14:textId="77777777" w:rsidR="00EA2DFF" w:rsidRDefault="006309B3">
      <w:pPr>
        <w:pStyle w:val="ListBullet"/>
        <w:numPr>
          <w:ilvl w:val="0"/>
          <w:numId w:val="1"/>
        </w:numPr>
      </w:pPr>
      <w:r>
        <w:t>Mathematics</w:t>
      </w:r>
    </w:p>
    <w:p w14:paraId="05151CB2" w14:textId="77777777" w:rsidR="006309B3" w:rsidRDefault="006309B3">
      <w:pPr>
        <w:pStyle w:val="ListBullet"/>
        <w:numPr>
          <w:ilvl w:val="0"/>
          <w:numId w:val="1"/>
        </w:numPr>
      </w:pPr>
      <w:r>
        <w:t>English</w:t>
      </w:r>
    </w:p>
    <w:p w14:paraId="15FA7C7C" w14:textId="77777777" w:rsidR="006309B3" w:rsidRDefault="006309B3">
      <w:pPr>
        <w:pStyle w:val="ListBullet"/>
        <w:numPr>
          <w:ilvl w:val="0"/>
          <w:numId w:val="1"/>
        </w:numPr>
      </w:pPr>
      <w:r>
        <w:t>Principles of Business</w:t>
      </w:r>
    </w:p>
    <w:p w14:paraId="45864DC7" w14:textId="77777777" w:rsidR="006309B3" w:rsidRDefault="006309B3">
      <w:pPr>
        <w:pStyle w:val="ListBullet"/>
        <w:numPr>
          <w:ilvl w:val="0"/>
          <w:numId w:val="1"/>
        </w:numPr>
      </w:pPr>
      <w:r>
        <w:t>Spanish</w:t>
      </w:r>
    </w:p>
    <w:p w14:paraId="4C62B5FE" w14:textId="77777777" w:rsidR="006309B3" w:rsidRDefault="006309B3">
      <w:pPr>
        <w:pStyle w:val="ListBullet"/>
        <w:numPr>
          <w:ilvl w:val="0"/>
          <w:numId w:val="1"/>
        </w:numPr>
      </w:pPr>
      <w:r>
        <w:t>Office Administration</w:t>
      </w:r>
    </w:p>
    <w:p w14:paraId="01EC9DEE" w14:textId="77777777" w:rsidR="006309B3" w:rsidRDefault="006309B3" w:rsidP="006309B3">
      <w:pPr>
        <w:pStyle w:val="ListBullet"/>
        <w:numPr>
          <w:ilvl w:val="0"/>
          <w:numId w:val="0"/>
        </w:numPr>
      </w:pPr>
    </w:p>
    <w:p w14:paraId="6BE2BA5C" w14:textId="0D864035" w:rsidR="001A3FBD" w:rsidRPr="00241290" w:rsidRDefault="00F27F10" w:rsidP="00241290">
      <w:pPr>
        <w:pStyle w:val="Section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EXPERIENCE</w:t>
      </w:r>
    </w:p>
    <w:p w14:paraId="7E3582E3" w14:textId="77777777" w:rsidR="00EA2DFF" w:rsidRPr="00F27F10" w:rsidRDefault="00B81113">
      <w:pPr>
        <w:pStyle w:val="Subsection"/>
        <w:rPr>
          <w:color w:val="C00000"/>
          <w:sz w:val="22"/>
        </w:rPr>
      </w:pPr>
      <w:r w:rsidRPr="00F27F10">
        <w:rPr>
          <w:rStyle w:val="SubsectionDateChar1"/>
          <w:sz w:val="22"/>
          <w:szCs w:val="22"/>
        </w:rPr>
        <w:t>21</w:t>
      </w:r>
      <w:r w:rsidRPr="00F27F10">
        <w:rPr>
          <w:rStyle w:val="SubsectionDateChar1"/>
          <w:sz w:val="22"/>
          <w:szCs w:val="22"/>
          <w:vertAlign w:val="superscript"/>
        </w:rPr>
        <w:t>st</w:t>
      </w:r>
      <w:r w:rsidRPr="00F27F10">
        <w:rPr>
          <w:rStyle w:val="SubsectionDateChar1"/>
          <w:sz w:val="22"/>
          <w:szCs w:val="22"/>
        </w:rPr>
        <w:t xml:space="preserve"> May</w:t>
      </w:r>
      <w:r w:rsidR="001D7EDC" w:rsidRPr="00F27F10">
        <w:rPr>
          <w:rStyle w:val="SubsectionDateChar1"/>
          <w:sz w:val="22"/>
          <w:szCs w:val="22"/>
        </w:rPr>
        <w:t xml:space="preserve"> </w:t>
      </w:r>
      <w:r w:rsidRPr="00F27F10">
        <w:rPr>
          <w:rStyle w:val="SubsectionDateChar1"/>
          <w:sz w:val="22"/>
          <w:szCs w:val="22"/>
        </w:rPr>
        <w:t>2014</w:t>
      </w:r>
      <w:r w:rsidR="00F10162" w:rsidRPr="00F27F10">
        <w:rPr>
          <w:rStyle w:val="SubsectionDateChar1"/>
          <w:sz w:val="22"/>
          <w:szCs w:val="22"/>
        </w:rPr>
        <w:t>–</w:t>
      </w:r>
      <w:r w:rsidR="001D7EDC" w:rsidRPr="00F27F10">
        <w:rPr>
          <w:rStyle w:val="SubsectionDateChar1"/>
          <w:sz w:val="22"/>
          <w:szCs w:val="22"/>
        </w:rPr>
        <w:t xml:space="preserve"> </w:t>
      </w:r>
      <w:r w:rsidRPr="00F27F10">
        <w:rPr>
          <w:rStyle w:val="SubsectionDateChar1"/>
          <w:sz w:val="22"/>
          <w:szCs w:val="22"/>
        </w:rPr>
        <w:t>2</w:t>
      </w:r>
      <w:r w:rsidRPr="00F27F10">
        <w:rPr>
          <w:rStyle w:val="SubsectionDateChar1"/>
          <w:sz w:val="22"/>
          <w:szCs w:val="22"/>
          <w:vertAlign w:val="superscript"/>
        </w:rPr>
        <w:t>nd</w:t>
      </w:r>
      <w:r w:rsidRPr="00F27F10">
        <w:rPr>
          <w:rStyle w:val="SubsectionDateChar1"/>
          <w:sz w:val="22"/>
          <w:szCs w:val="22"/>
        </w:rPr>
        <w:t xml:space="preserve"> May 2015</w:t>
      </w:r>
      <w:r w:rsidR="001D7EDC" w:rsidRPr="00F27F10">
        <w:rPr>
          <w:rStyle w:val="SubsectionDateChar1"/>
          <w:sz w:val="22"/>
          <w:szCs w:val="22"/>
        </w:rPr>
        <w:t xml:space="preserve"> | </w:t>
      </w:r>
      <w:r w:rsidR="00E92E7F">
        <w:rPr>
          <w:color w:val="C00000"/>
          <w:sz w:val="22"/>
        </w:rPr>
        <w:t xml:space="preserve">Receptionist </w:t>
      </w:r>
    </w:p>
    <w:p w14:paraId="1B5CDA1C" w14:textId="179677EF" w:rsidR="00585CCC" w:rsidRPr="003C060A" w:rsidRDefault="00F27F10" w:rsidP="00B81113">
      <w:pPr>
        <w:rPr>
          <w:rFonts w:asciiTheme="majorHAnsi" w:hAnsiTheme="majorHAnsi"/>
          <w:color w:val="696464" w:themeColor="text2"/>
          <w:spacing w:val="20"/>
          <w:szCs w:val="22"/>
        </w:rPr>
      </w:pPr>
      <w:r w:rsidRPr="00F27F10">
        <w:rPr>
          <w:rStyle w:val="SubsectionDateChar1"/>
          <w:sz w:val="22"/>
          <w:szCs w:val="22"/>
        </w:rPr>
        <w:t>Royal Princess</w:t>
      </w:r>
      <w:r w:rsidR="001D7EDC" w:rsidRPr="00F27F10">
        <w:rPr>
          <w:rStyle w:val="SubsectionDateChar1"/>
          <w:sz w:val="22"/>
          <w:szCs w:val="22"/>
        </w:rPr>
        <w:t xml:space="preserve"> | </w:t>
      </w:r>
      <w:r w:rsidR="00585CCC">
        <w:rPr>
          <w:rStyle w:val="SubsectionDateChar1"/>
          <w:sz w:val="22"/>
          <w:szCs w:val="22"/>
        </w:rPr>
        <w:t>Price</w:t>
      </w:r>
      <w:r w:rsidR="00195EFD">
        <w:rPr>
          <w:rStyle w:val="SubsectionDateChar1"/>
          <w:sz w:val="22"/>
          <w:szCs w:val="22"/>
        </w:rPr>
        <w:t xml:space="preserve"> Plaza Chaguanas</w:t>
      </w:r>
      <w:bookmarkStart w:id="0" w:name="_GoBack"/>
      <w:bookmarkEnd w:id="0"/>
    </w:p>
    <w:p w14:paraId="0A6313CE" w14:textId="77777777" w:rsidR="00F83F9D" w:rsidRPr="00F27F10" w:rsidRDefault="00B81113">
      <w:pPr>
        <w:pStyle w:val="Subsection"/>
        <w:rPr>
          <w:color w:val="C00000"/>
          <w:sz w:val="22"/>
        </w:rPr>
      </w:pPr>
      <w:r w:rsidRPr="00F27F10">
        <w:rPr>
          <w:rStyle w:val="SubsectionDateChar1"/>
          <w:sz w:val="22"/>
          <w:szCs w:val="22"/>
        </w:rPr>
        <w:t>7</w:t>
      </w:r>
      <w:r w:rsidRPr="00F27F10">
        <w:rPr>
          <w:rStyle w:val="SubsectionDateChar1"/>
          <w:sz w:val="22"/>
          <w:szCs w:val="22"/>
          <w:vertAlign w:val="superscript"/>
        </w:rPr>
        <w:t>th</w:t>
      </w:r>
      <w:r w:rsidRPr="00F27F10">
        <w:rPr>
          <w:rStyle w:val="SubsectionDateChar1"/>
          <w:sz w:val="22"/>
          <w:szCs w:val="22"/>
        </w:rPr>
        <w:t xml:space="preserve"> August 2012 – 11</w:t>
      </w:r>
      <w:r w:rsidRPr="00F27F10">
        <w:rPr>
          <w:rStyle w:val="SubsectionDateChar1"/>
          <w:sz w:val="22"/>
          <w:szCs w:val="22"/>
          <w:vertAlign w:val="superscript"/>
        </w:rPr>
        <w:t>th</w:t>
      </w:r>
      <w:r w:rsidRPr="00F27F10">
        <w:rPr>
          <w:rStyle w:val="SubsectionDateChar1"/>
          <w:sz w:val="22"/>
          <w:szCs w:val="22"/>
        </w:rPr>
        <w:t xml:space="preserve"> January 2014</w:t>
      </w:r>
      <w:r w:rsidR="00F83F9D" w:rsidRPr="00F27F10">
        <w:rPr>
          <w:rStyle w:val="SubsectionDateChar1"/>
          <w:sz w:val="22"/>
          <w:szCs w:val="22"/>
        </w:rPr>
        <w:t>|</w:t>
      </w:r>
      <w:r w:rsidRPr="00F27F10">
        <w:rPr>
          <w:rStyle w:val="SubsectionDateChar1"/>
          <w:sz w:val="22"/>
          <w:szCs w:val="22"/>
        </w:rPr>
        <w:t xml:space="preserve"> </w:t>
      </w:r>
      <w:r w:rsidRPr="00F27F10">
        <w:rPr>
          <w:rStyle w:val="SubsectionDateChar1"/>
          <w:color w:val="C00000"/>
          <w:sz w:val="22"/>
          <w:szCs w:val="22"/>
        </w:rPr>
        <w:t>Cashier</w:t>
      </w:r>
    </w:p>
    <w:p w14:paraId="15FB87A0" w14:textId="77777777" w:rsidR="00E32ADD" w:rsidRPr="004809D3" w:rsidRDefault="00B81113" w:rsidP="00E32ADD">
      <w:pPr>
        <w:rPr>
          <w:rFonts w:asciiTheme="majorHAnsi" w:hAnsiTheme="majorHAnsi"/>
          <w:color w:val="696464" w:themeColor="text2"/>
          <w:spacing w:val="20"/>
          <w:szCs w:val="22"/>
        </w:rPr>
      </w:pPr>
      <w:r w:rsidRPr="00F27F10">
        <w:rPr>
          <w:rStyle w:val="SubsectionDateChar1"/>
          <w:sz w:val="22"/>
          <w:szCs w:val="22"/>
        </w:rPr>
        <w:t>The Quality Company|#47 Tissue Drive, Trincity Industrial Estate, Trincity</w:t>
      </w:r>
    </w:p>
    <w:p w14:paraId="6D8ECB08" w14:textId="77777777" w:rsidR="00CD3ECC" w:rsidRPr="00F27F10" w:rsidRDefault="00F27F10">
      <w:pPr>
        <w:pStyle w:val="Section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REFERENCES </w:t>
      </w:r>
    </w:p>
    <w:p w14:paraId="1A0FDDCE" w14:textId="77777777" w:rsidR="00CD3ECC" w:rsidRPr="00F27F10" w:rsidRDefault="00CD3ECC" w:rsidP="00CD3ECC">
      <w:pPr>
        <w:pStyle w:val="Section"/>
        <w:rPr>
          <w:color w:val="C00000"/>
          <w:sz w:val="22"/>
          <w:szCs w:val="22"/>
        </w:rPr>
      </w:pPr>
      <w:r w:rsidRPr="00F27F10">
        <w:rPr>
          <w:color w:val="C00000"/>
          <w:sz w:val="22"/>
          <w:szCs w:val="22"/>
        </w:rPr>
        <w:t>Rebecca Wong – Supervisor at The Quality Company</w:t>
      </w:r>
    </w:p>
    <w:p w14:paraId="6DBCF0E3" w14:textId="77777777" w:rsidR="00CD3ECC" w:rsidRPr="00F27F10" w:rsidRDefault="00CD3ECC" w:rsidP="00CD3ECC">
      <w:pPr>
        <w:rPr>
          <w:color w:val="C00000"/>
          <w:szCs w:val="22"/>
        </w:rPr>
      </w:pPr>
      <w:r w:rsidRPr="00F27F10">
        <w:rPr>
          <w:color w:val="C00000"/>
          <w:szCs w:val="22"/>
        </w:rPr>
        <w:t xml:space="preserve">                                           Tel: 327 – 9563</w:t>
      </w:r>
    </w:p>
    <w:p w14:paraId="0472387E" w14:textId="77777777" w:rsidR="00CD3ECC" w:rsidRPr="00F27F10" w:rsidRDefault="00FB536B">
      <w:pPr>
        <w:pStyle w:val="Section"/>
        <w:rPr>
          <w:color w:val="C00000"/>
          <w:sz w:val="22"/>
          <w:szCs w:val="22"/>
        </w:rPr>
      </w:pPr>
      <w:r w:rsidRPr="00F27F10">
        <w:rPr>
          <w:color w:val="C00000"/>
          <w:sz w:val="22"/>
          <w:szCs w:val="22"/>
        </w:rPr>
        <w:t>Derick Belcor – Prison Officer</w:t>
      </w:r>
      <w:r w:rsidR="004809D3">
        <w:rPr>
          <w:color w:val="C00000"/>
          <w:sz w:val="22"/>
          <w:szCs w:val="22"/>
        </w:rPr>
        <w:t xml:space="preserve"> </w:t>
      </w:r>
    </w:p>
    <w:p w14:paraId="2CEDEF59" w14:textId="77777777" w:rsidR="00FB536B" w:rsidRPr="004809D3" w:rsidRDefault="00FB536B" w:rsidP="00FB536B">
      <w:pPr>
        <w:rPr>
          <w:color w:val="C00000"/>
        </w:rPr>
      </w:pPr>
      <w:r w:rsidRPr="004809D3">
        <w:rPr>
          <w:color w:val="C00000"/>
        </w:rPr>
        <w:t xml:space="preserve">                                       Tel: 786 - 0647</w:t>
      </w:r>
    </w:p>
    <w:p w14:paraId="3F03FE4D" w14:textId="77777777" w:rsidR="00CD3ECC" w:rsidRDefault="00CD3ECC" w:rsidP="00CD3ECC"/>
    <w:p w14:paraId="173FA911" w14:textId="77777777" w:rsidR="00CD3ECC" w:rsidRPr="00CD3ECC" w:rsidRDefault="00CD3ECC" w:rsidP="00CD3ECC"/>
    <w:sectPr w:rsidR="00CD3ECC" w:rsidRPr="00CD3ECC" w:rsidSect="00EA2DFF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45010" w14:textId="77777777" w:rsidR="00F1700C" w:rsidRDefault="00F1700C">
      <w:r>
        <w:separator/>
      </w:r>
    </w:p>
    <w:p w14:paraId="6EB03580" w14:textId="77777777" w:rsidR="00F1700C" w:rsidRDefault="00F1700C"/>
    <w:p w14:paraId="79015879" w14:textId="77777777" w:rsidR="00F1700C" w:rsidRDefault="00F1700C"/>
    <w:p w14:paraId="43AC063B" w14:textId="77777777" w:rsidR="00F1700C" w:rsidRDefault="00F1700C"/>
    <w:p w14:paraId="3977CB0B" w14:textId="77777777" w:rsidR="00F1700C" w:rsidRDefault="00F1700C"/>
    <w:p w14:paraId="43B53505" w14:textId="77777777" w:rsidR="00F1700C" w:rsidRDefault="00F1700C"/>
    <w:p w14:paraId="19BFDA5C" w14:textId="77777777" w:rsidR="00F1700C" w:rsidRDefault="00F1700C"/>
    <w:p w14:paraId="7028B138" w14:textId="77777777" w:rsidR="00F1700C" w:rsidRDefault="00F1700C"/>
    <w:p w14:paraId="64239B37" w14:textId="77777777" w:rsidR="00F1700C" w:rsidRDefault="00F1700C"/>
  </w:endnote>
  <w:endnote w:type="continuationSeparator" w:id="0">
    <w:p w14:paraId="256EEC40" w14:textId="77777777" w:rsidR="00F1700C" w:rsidRDefault="00F1700C">
      <w:r>
        <w:continuationSeparator/>
      </w:r>
    </w:p>
    <w:p w14:paraId="2B6A20CD" w14:textId="77777777" w:rsidR="00F1700C" w:rsidRDefault="00F1700C"/>
    <w:p w14:paraId="2179323D" w14:textId="77777777" w:rsidR="00F1700C" w:rsidRDefault="00F1700C"/>
    <w:p w14:paraId="418918DD" w14:textId="77777777" w:rsidR="00F1700C" w:rsidRDefault="00F1700C"/>
    <w:p w14:paraId="438BB3CC" w14:textId="77777777" w:rsidR="00F1700C" w:rsidRDefault="00F1700C"/>
    <w:p w14:paraId="617D66F5" w14:textId="77777777" w:rsidR="00F1700C" w:rsidRDefault="00F1700C"/>
    <w:p w14:paraId="22E3BAA5" w14:textId="77777777" w:rsidR="00F1700C" w:rsidRDefault="00F1700C"/>
    <w:p w14:paraId="157C062A" w14:textId="77777777" w:rsidR="00F1700C" w:rsidRDefault="00F1700C"/>
    <w:p w14:paraId="520531E7" w14:textId="77777777" w:rsidR="00F1700C" w:rsidRDefault="00F17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F4EA7" w14:textId="77777777" w:rsidR="00EA2DFF" w:rsidRDefault="00C07A9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AE4E0EE" wp14:editId="4995D69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9" name="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B6917BC60093494AB23BB3AF3F67AB35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58A826" w14:textId="77777777" w:rsidR="00EA2DFF" w:rsidRDefault="00191CD3">
                              <w:pPr>
                                <w:pStyle w:val="GrayText"/>
                              </w:pPr>
                              <w:r>
                                <w:t>Jermicia Francis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AE4E0EE" id="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" o:allowincell="f" filled="f" stroked="f">
              <v:path arrowok="t"/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B6917BC60093494AB23BB3AF3F67AB3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7158A826" w14:textId="77777777" w:rsidR="00EA2DFF" w:rsidRDefault="00191CD3">
                        <w:pPr>
                          <w:pStyle w:val="GrayText"/>
                        </w:pPr>
                        <w:r>
                          <w:t>Jermicia Francis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14562750" wp14:editId="482EF4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0" t="0" r="0" b="0"/>
              <wp:wrapNone/>
              <wp:docPr id="8" name="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A7FA445" id="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4C6083FF" wp14:editId="2DB4B8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7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9362B" w14:textId="77777777" w:rsidR="00EA2DFF" w:rsidRDefault="0087009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D7ED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C6083FF" id="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" o:allowincell="f" fillcolor="#d34817 [3204]" stroked="f">
              <v:path arrowok="t"/>
              <v:textbox inset="0,0,0,0">
                <w:txbxContent>
                  <w:p w14:paraId="0169362B" w14:textId="77777777" w:rsidR="00EA2DFF" w:rsidRDefault="0087009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D7ED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EBD34" w14:textId="77777777" w:rsidR="00EA2DFF" w:rsidRDefault="00C07A94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0905086A" wp14:editId="212087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6" name="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66EE7B" w14:textId="77777777" w:rsidR="00EA2DFF" w:rsidRDefault="00191CD3">
                              <w:pPr>
                                <w:pStyle w:val="GrayText"/>
                              </w:pPr>
                              <w:r>
                                <w:t>Jermicia Francis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905086A" id="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" o:allowincell="f" filled="f" stroked="f">
              <v:path arrowok="t"/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5A66EE7B" w14:textId="77777777" w:rsidR="00EA2DFF" w:rsidRDefault="00191CD3">
                        <w:pPr>
                          <w:pStyle w:val="GrayText"/>
                        </w:pPr>
                        <w:r>
                          <w:t>Jermicia Francis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7FB0DCB" wp14:editId="754D0B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0" t="0" r="0" b="0"/>
              <wp:wrapNone/>
              <wp:docPr id="5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77C0828" id=" 19" o:spid="_x0000_s1026" style="position:absolute;margin-left:0;margin-top:0;width:562.05pt;height:743.4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7CC5B46" wp14:editId="65D6655E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4" name="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A14C2" w14:textId="402C9D46" w:rsidR="00EA2DFF" w:rsidRDefault="0087009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41290" w:rsidRPr="0024129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7CC5B46" id="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" o:allowincell="f" fillcolor="#d34817 [3204]" stroked="f">
              <v:path arrowok="t"/>
              <v:textbox inset="0,0,0,0">
                <w:txbxContent>
                  <w:p w14:paraId="23FA14C2" w14:textId="402C9D46" w:rsidR="00EA2DFF" w:rsidRDefault="0087009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41290" w:rsidRPr="0024129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5D3D6B7A" w14:textId="77777777" w:rsidR="00EA2DFF" w:rsidRDefault="00EA2DFF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0DA4A" w14:textId="77777777" w:rsidR="00EA2DFF" w:rsidRDefault="00C07A9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6CFBB84A" wp14:editId="0FD9D3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9120" cy="9542145"/>
              <wp:effectExtent l="0" t="0" r="0" b="0"/>
              <wp:wrapNone/>
              <wp:docPr id="3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29120" cy="95421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261E837" id=" 11" o:spid="_x0000_s1026" style="position:absolute;margin-left:0;margin-top:0;width:545.6pt;height:751.3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328E6097" wp14:editId="1B1C577A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2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E4709" w14:textId="77777777" w:rsidR="00EA2DFF" w:rsidRDefault="00EA2DF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8E6097" 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" o:allowincell="f" fillcolor="#d34817 [3204]" stroked="f">
              <v:path arrowok="t"/>
              <v:textbox inset="0,0,0,0">
                <w:txbxContent>
                  <w:p w14:paraId="7E4E4709" w14:textId="77777777" w:rsidR="00EA2DFF" w:rsidRDefault="00EA2DF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EA42E" w14:textId="77777777" w:rsidR="00F1700C" w:rsidRDefault="00F1700C">
      <w:r>
        <w:separator/>
      </w:r>
    </w:p>
    <w:p w14:paraId="2F7D4776" w14:textId="77777777" w:rsidR="00F1700C" w:rsidRDefault="00F1700C"/>
    <w:p w14:paraId="742B5008" w14:textId="77777777" w:rsidR="00F1700C" w:rsidRDefault="00F1700C"/>
    <w:p w14:paraId="3CAA3EC3" w14:textId="77777777" w:rsidR="00F1700C" w:rsidRDefault="00F1700C"/>
    <w:p w14:paraId="6A36A26B" w14:textId="77777777" w:rsidR="00F1700C" w:rsidRDefault="00F1700C"/>
    <w:p w14:paraId="4D01CC12" w14:textId="77777777" w:rsidR="00F1700C" w:rsidRDefault="00F1700C"/>
    <w:p w14:paraId="58FEA947" w14:textId="77777777" w:rsidR="00F1700C" w:rsidRDefault="00F1700C"/>
    <w:p w14:paraId="3CB0E15C" w14:textId="77777777" w:rsidR="00F1700C" w:rsidRDefault="00F1700C"/>
    <w:p w14:paraId="68C254B8" w14:textId="77777777" w:rsidR="00F1700C" w:rsidRDefault="00F1700C"/>
  </w:footnote>
  <w:footnote w:type="continuationSeparator" w:id="0">
    <w:p w14:paraId="6224E551" w14:textId="77777777" w:rsidR="00F1700C" w:rsidRDefault="00F1700C">
      <w:r>
        <w:continuationSeparator/>
      </w:r>
    </w:p>
    <w:p w14:paraId="3C7E35B0" w14:textId="77777777" w:rsidR="00F1700C" w:rsidRDefault="00F1700C"/>
    <w:p w14:paraId="50DE6293" w14:textId="77777777" w:rsidR="00F1700C" w:rsidRDefault="00F1700C"/>
    <w:p w14:paraId="7E787FBC" w14:textId="77777777" w:rsidR="00F1700C" w:rsidRDefault="00F1700C"/>
    <w:p w14:paraId="6FC9436F" w14:textId="77777777" w:rsidR="00F1700C" w:rsidRDefault="00F1700C"/>
    <w:p w14:paraId="172CE825" w14:textId="77777777" w:rsidR="00F1700C" w:rsidRDefault="00F1700C"/>
    <w:p w14:paraId="30D29FCB" w14:textId="77777777" w:rsidR="00F1700C" w:rsidRDefault="00F1700C"/>
    <w:p w14:paraId="1B490C1C" w14:textId="77777777" w:rsidR="00F1700C" w:rsidRDefault="00F1700C"/>
    <w:p w14:paraId="5C624E16" w14:textId="77777777" w:rsidR="00F1700C" w:rsidRDefault="00F170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6F"/>
    <w:rsid w:val="000A78FC"/>
    <w:rsid w:val="00186BBB"/>
    <w:rsid w:val="00191CD3"/>
    <w:rsid w:val="00195EFD"/>
    <w:rsid w:val="001A3FBD"/>
    <w:rsid w:val="001D7EDC"/>
    <w:rsid w:val="00241290"/>
    <w:rsid w:val="00335016"/>
    <w:rsid w:val="003C060A"/>
    <w:rsid w:val="00417FD6"/>
    <w:rsid w:val="00440818"/>
    <w:rsid w:val="004809D3"/>
    <w:rsid w:val="00483E30"/>
    <w:rsid w:val="004C788E"/>
    <w:rsid w:val="00546E1C"/>
    <w:rsid w:val="00547D86"/>
    <w:rsid w:val="00585CCC"/>
    <w:rsid w:val="006309B3"/>
    <w:rsid w:val="006D1A6F"/>
    <w:rsid w:val="00720700"/>
    <w:rsid w:val="00811588"/>
    <w:rsid w:val="008474CE"/>
    <w:rsid w:val="00870096"/>
    <w:rsid w:val="008A15F0"/>
    <w:rsid w:val="00A00830"/>
    <w:rsid w:val="00B81113"/>
    <w:rsid w:val="00B86003"/>
    <w:rsid w:val="00C07A94"/>
    <w:rsid w:val="00C73777"/>
    <w:rsid w:val="00CD3ECC"/>
    <w:rsid w:val="00D35277"/>
    <w:rsid w:val="00D429A6"/>
    <w:rsid w:val="00D54653"/>
    <w:rsid w:val="00D93E2D"/>
    <w:rsid w:val="00E32ADD"/>
    <w:rsid w:val="00E92E7F"/>
    <w:rsid w:val="00EA2DFF"/>
    <w:rsid w:val="00F10162"/>
    <w:rsid w:val="00F1700C"/>
    <w:rsid w:val="00F27F10"/>
    <w:rsid w:val="00F42EF9"/>
    <w:rsid w:val="00F7688A"/>
    <w:rsid w:val="00F83F9D"/>
    <w:rsid w:val="00F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001454"/>
  <w15:docId w15:val="{7C6FE483-9ADF-374B-A0DF-0BAB7CFD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2DFF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EA2DFF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A2DFF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FF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A2DFF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A2DFF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FF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FF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FF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FF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FF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FF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FF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FF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FF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FF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FF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FF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FF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EA2DFF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A2DFF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EA2DFF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2DFF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EA2DFF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EA2DFF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EA2DFF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EA2DFF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EA2DFF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EA2DFF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EA2DFF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EA2DFF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EA2DFF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EA2DFF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EA2DFF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EA2DFF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A2DFF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A2DFF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EA2DFF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EA2D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A2D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DFF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EA2D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DFF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FF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EA2DFF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EA2DFF"/>
    <w:pPr>
      <w:spacing w:after="0" w:line="240" w:lineRule="auto"/>
    </w:pPr>
  </w:style>
  <w:style w:type="paragraph" w:styleId="BlockText">
    <w:name w:val="Block Text"/>
    <w:aliases w:val="Block Quote"/>
    <w:uiPriority w:val="40"/>
    <w:rsid w:val="00EA2DFF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EA2DFF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A2DFF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A2DFF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A2DFF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A2DFF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A2DF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EA2DFF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EA2DFF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EA2DFF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A2DFF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A2DFF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EA2DFF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EA2DFF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EA2DFF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EA2DFF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EA2DFF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EA2DFF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EA2DFF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uiPriority w:val="4"/>
    <w:rsid w:val="00EA2DFF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EA2DFF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EA2DFF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EA2DFF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EA2DFF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EA2DFF"/>
  </w:style>
  <w:style w:type="character" w:customStyle="1" w:styleId="NoSpacingChar">
    <w:name w:val="No Spacing Char"/>
    <w:basedOn w:val="DefaultParagraphFont"/>
    <w:link w:val="NoSpacing"/>
    <w:uiPriority w:val="1"/>
    <w:rsid w:val="00E32ADD"/>
    <w:rPr>
      <w:rFonts w:cs="Times New Roman"/>
      <w:color w:val="000000" w:themeColor="text1"/>
      <w:szCs w:val="20"/>
      <w:lang w:eastAsia="ja-JP"/>
    </w:rPr>
  </w:style>
  <w:style w:type="paragraph" w:customStyle="1" w:styleId="C737BCF4AAEF4DF2928596D3ADBD646D">
    <w:name w:val="C737BCF4AAEF4DF2928596D3ADBD646D"/>
    <w:rsid w:val="00547D86"/>
    <w:rPr>
      <w:rFonts w:eastAsiaTheme="minorEastAs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3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openxmlformats.org/officeDocument/2006/relationships/glossaryDocument" Target="glossary/document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BB84158E3249AE82B432AFA77C7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1E581-CAC0-43D4-81E4-073621EE4C47}"/>
      </w:docPartPr>
      <w:docPartBody>
        <w:p w:rsidR="00E421DC" w:rsidRDefault="00BE4A90">
          <w:pPr>
            <w:pStyle w:val="99BB84158E3249AE82B432AFA77C7E5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6917BC60093494AB23BB3AF3F67A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9A4BA-50E8-4BE4-A075-25704DD303B7}"/>
      </w:docPartPr>
      <w:docPartBody>
        <w:p w:rsidR="00E421DC" w:rsidRDefault="00A36E55" w:rsidP="00A36E55">
          <w:pPr>
            <w:pStyle w:val="B6917BC60093494AB23BB3AF3F67AB35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DCA598D133444E1D8A181051F7CA1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881BF-9BA4-4675-A061-1B557131E8C4}"/>
      </w:docPartPr>
      <w:docPartBody>
        <w:p w:rsidR="005E44AF" w:rsidRDefault="000B03D3" w:rsidP="000B03D3">
          <w:pPr>
            <w:pStyle w:val="DCA598D133444E1D8A181051F7CA121C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6E55"/>
    <w:rsid w:val="000B03D3"/>
    <w:rsid w:val="005E44AF"/>
    <w:rsid w:val="006A4664"/>
    <w:rsid w:val="00A36E55"/>
    <w:rsid w:val="00B856A5"/>
    <w:rsid w:val="00BE4A90"/>
    <w:rsid w:val="00BF0A67"/>
    <w:rsid w:val="00E4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1DC"/>
    <w:rPr>
      <w:color w:val="808080"/>
    </w:rPr>
  </w:style>
  <w:style w:type="paragraph" w:customStyle="1" w:styleId="99BB84158E3249AE82B432AFA77C7E59">
    <w:name w:val="99BB84158E3249AE82B432AFA77C7E59"/>
    <w:rsid w:val="00E421DC"/>
  </w:style>
  <w:style w:type="paragraph" w:customStyle="1" w:styleId="8AF769CC19AC47909BED1539ACC093B5">
    <w:name w:val="8AF769CC19AC47909BED1539ACC093B5"/>
    <w:rsid w:val="00E421DC"/>
  </w:style>
  <w:style w:type="paragraph" w:customStyle="1" w:styleId="CA72EDBB8C3C4704BAA4F8CD44B6A79A">
    <w:name w:val="CA72EDBB8C3C4704BAA4F8CD44B6A79A"/>
    <w:rsid w:val="00E421DC"/>
  </w:style>
  <w:style w:type="paragraph" w:customStyle="1" w:styleId="60C16DEBBAEF48A6B52F761140B08FE1">
    <w:name w:val="60C16DEBBAEF48A6B52F761140B08FE1"/>
    <w:rsid w:val="00E421DC"/>
  </w:style>
  <w:style w:type="paragraph" w:customStyle="1" w:styleId="D23E90398FA1426AB7B1C13F2DE6FE14">
    <w:name w:val="D23E90398FA1426AB7B1C13F2DE6FE14"/>
    <w:rsid w:val="00E421DC"/>
  </w:style>
  <w:style w:type="paragraph" w:customStyle="1" w:styleId="DA0D3B9CB95C4F5495F94B384053EA11">
    <w:name w:val="DA0D3B9CB95C4F5495F94B384053EA11"/>
    <w:rsid w:val="00E421DC"/>
  </w:style>
  <w:style w:type="paragraph" w:customStyle="1" w:styleId="A5CB908789094DB5A2187390CAF04D9C">
    <w:name w:val="A5CB908789094DB5A2187390CAF04D9C"/>
    <w:rsid w:val="00E421DC"/>
  </w:style>
  <w:style w:type="character" w:customStyle="1" w:styleId="SubsectionDateChar1">
    <w:name w:val="Subsection Date Char1"/>
    <w:basedOn w:val="DefaultParagraphFont"/>
    <w:rsid w:val="00E421DC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"/>
    <w:qFormat/>
    <w:rsid w:val="00E421DC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  <w:lang w:eastAsia="ja-JP"/>
    </w:rPr>
  </w:style>
  <w:style w:type="paragraph" w:customStyle="1" w:styleId="107F3C77A137458DAB279526AD429C67">
    <w:name w:val="107F3C77A137458DAB279526AD429C67"/>
    <w:rsid w:val="00E421DC"/>
  </w:style>
  <w:style w:type="paragraph" w:customStyle="1" w:styleId="C8151073BE2A44B795A5379B3D11591F">
    <w:name w:val="C8151073BE2A44B795A5379B3D11591F"/>
    <w:rsid w:val="00E421DC"/>
  </w:style>
  <w:style w:type="paragraph" w:customStyle="1" w:styleId="9DAE8942459B446B93CC74C12913AD38">
    <w:name w:val="9DAE8942459B446B93CC74C12913AD38"/>
    <w:rsid w:val="00E421DC"/>
  </w:style>
  <w:style w:type="paragraph" w:customStyle="1" w:styleId="1C239D0B8BCA4DE7BC1DEDE4719EEA4A">
    <w:name w:val="1C239D0B8BCA4DE7BC1DEDE4719EEA4A"/>
    <w:rsid w:val="00E421DC"/>
  </w:style>
  <w:style w:type="paragraph" w:customStyle="1" w:styleId="0DEBACCF80E04B97912336559B37AAD5">
    <w:name w:val="0DEBACCF80E04B97912336559B37AAD5"/>
    <w:rsid w:val="00E421DC"/>
  </w:style>
  <w:style w:type="paragraph" w:customStyle="1" w:styleId="451BB3441F744EDBA449F37F3C572426">
    <w:name w:val="451BB3441F744EDBA449F37F3C572426"/>
    <w:rsid w:val="00E421DC"/>
  </w:style>
  <w:style w:type="character" w:customStyle="1" w:styleId="subsectiondatechar0">
    <w:name w:val="subsectiondatechar"/>
    <w:basedOn w:val="DefaultParagraphFont"/>
    <w:rsid w:val="00A36E55"/>
  </w:style>
  <w:style w:type="paragraph" w:customStyle="1" w:styleId="055A60F8E1484CA6AC7789B66F0C2C26">
    <w:name w:val="055A60F8E1484CA6AC7789B66F0C2C26"/>
    <w:rsid w:val="00E421DC"/>
  </w:style>
  <w:style w:type="paragraph" w:customStyle="1" w:styleId="24362B83CD32418A8E453B4B7EC0FCAD">
    <w:name w:val="24362B83CD32418A8E453B4B7EC0FCAD"/>
    <w:rsid w:val="00E421DC"/>
  </w:style>
  <w:style w:type="paragraph" w:customStyle="1" w:styleId="292613FA04984F7A92E15F343AC02528">
    <w:name w:val="292613FA04984F7A92E15F343AC02528"/>
    <w:rsid w:val="00E421DC"/>
  </w:style>
  <w:style w:type="paragraph" w:customStyle="1" w:styleId="205B9B0E9F8D4659B0D7F67AB68AE9F8">
    <w:name w:val="205B9B0E9F8D4659B0D7F67AB68AE9F8"/>
    <w:rsid w:val="00E421DC"/>
  </w:style>
  <w:style w:type="paragraph" w:customStyle="1" w:styleId="72AE071D8CB0409CAA3EEA55ACA6125A">
    <w:name w:val="72AE071D8CB0409CAA3EEA55ACA6125A"/>
    <w:rsid w:val="00E421DC"/>
  </w:style>
  <w:style w:type="paragraph" w:customStyle="1" w:styleId="92BA3B97181B43ABA2B3F06EFC6C9C16">
    <w:name w:val="92BA3B97181B43ABA2B3F06EFC6C9C16"/>
    <w:rsid w:val="00E421DC"/>
  </w:style>
  <w:style w:type="paragraph" w:customStyle="1" w:styleId="43EAA62898DC459D84CF89F086EB5023">
    <w:name w:val="43EAA62898DC459D84CF89F086EB5023"/>
    <w:rsid w:val="00A36E55"/>
  </w:style>
  <w:style w:type="paragraph" w:customStyle="1" w:styleId="C2BE06DBD11740E3AF455FAE7948C963">
    <w:name w:val="C2BE06DBD11740E3AF455FAE7948C963"/>
    <w:rsid w:val="00A36E55"/>
  </w:style>
  <w:style w:type="paragraph" w:customStyle="1" w:styleId="28B301D901384E48B0DF84E27DB0B9B3">
    <w:name w:val="28B301D901384E48B0DF84E27DB0B9B3"/>
    <w:rsid w:val="00A36E55"/>
  </w:style>
  <w:style w:type="paragraph" w:customStyle="1" w:styleId="940356D03704448094B731B00C817308">
    <w:name w:val="940356D03704448094B731B00C817308"/>
    <w:rsid w:val="00A36E55"/>
  </w:style>
  <w:style w:type="paragraph" w:customStyle="1" w:styleId="4AE00EE1FC884DE38894881CFC56F020">
    <w:name w:val="4AE00EE1FC884DE38894881CFC56F020"/>
    <w:rsid w:val="00A36E55"/>
  </w:style>
  <w:style w:type="paragraph" w:customStyle="1" w:styleId="2FFECA3EB5824D20A9087C2AD6B360AF">
    <w:name w:val="2FFECA3EB5824D20A9087C2AD6B360AF"/>
    <w:rsid w:val="00A36E55"/>
  </w:style>
  <w:style w:type="paragraph" w:customStyle="1" w:styleId="CF16BB04D2064172A63B9CD568E1A649">
    <w:name w:val="CF16BB04D2064172A63B9CD568E1A649"/>
    <w:rsid w:val="00A36E55"/>
  </w:style>
  <w:style w:type="paragraph" w:customStyle="1" w:styleId="A19A3E287FF1497986CD3322229F53A0">
    <w:name w:val="A19A3E287FF1497986CD3322229F53A0"/>
    <w:rsid w:val="00A36E55"/>
  </w:style>
  <w:style w:type="paragraph" w:customStyle="1" w:styleId="37DD4309F8974111A97011E46A7A1692">
    <w:name w:val="37DD4309F8974111A97011E46A7A1692"/>
    <w:rsid w:val="00A36E55"/>
  </w:style>
  <w:style w:type="paragraph" w:customStyle="1" w:styleId="1C69B8E6147C47A88ACB27BB07E64F3B">
    <w:name w:val="1C69B8E6147C47A88ACB27BB07E64F3B"/>
    <w:rsid w:val="00A36E55"/>
  </w:style>
  <w:style w:type="paragraph" w:customStyle="1" w:styleId="805B040AA4624EF5972231C83A7F42FE">
    <w:name w:val="805B040AA4624EF5972231C83A7F42FE"/>
    <w:rsid w:val="00A36E55"/>
  </w:style>
  <w:style w:type="paragraph" w:customStyle="1" w:styleId="D5E9936603D248ED90CBDBE7729028D1">
    <w:name w:val="D5E9936603D248ED90CBDBE7729028D1"/>
    <w:rsid w:val="00A36E55"/>
  </w:style>
  <w:style w:type="paragraph" w:customStyle="1" w:styleId="4BC2272DFCE445C3AE25D3714D3BD7AC">
    <w:name w:val="4BC2272DFCE445C3AE25D3714D3BD7AC"/>
    <w:rsid w:val="00A36E55"/>
  </w:style>
  <w:style w:type="paragraph" w:customStyle="1" w:styleId="AB1D626698124CD4A8D5EC08831DF624">
    <w:name w:val="AB1D626698124CD4A8D5EC08831DF624"/>
    <w:rsid w:val="00A36E55"/>
  </w:style>
  <w:style w:type="paragraph" w:customStyle="1" w:styleId="844D171E18AC423D90C071958E8F5EF0">
    <w:name w:val="844D171E18AC423D90C071958E8F5EF0"/>
    <w:rsid w:val="00A36E55"/>
  </w:style>
  <w:style w:type="paragraph" w:customStyle="1" w:styleId="DC49CC3C2DD240B7AAC3736420BD8A19">
    <w:name w:val="DC49CC3C2DD240B7AAC3736420BD8A19"/>
    <w:rsid w:val="00A36E55"/>
  </w:style>
  <w:style w:type="paragraph" w:customStyle="1" w:styleId="99A2046B930642398954537CF730B154">
    <w:name w:val="99A2046B930642398954537CF730B154"/>
    <w:rsid w:val="00A36E55"/>
  </w:style>
  <w:style w:type="paragraph" w:customStyle="1" w:styleId="DF73F8E398304DC88FAAFFB5162E5514">
    <w:name w:val="DF73F8E398304DC88FAAFFB5162E5514"/>
    <w:rsid w:val="00A36E55"/>
  </w:style>
  <w:style w:type="paragraph" w:customStyle="1" w:styleId="8E61784E5E65456D885915B2B545FDD0">
    <w:name w:val="8E61784E5E65456D885915B2B545FDD0"/>
    <w:rsid w:val="00A36E55"/>
  </w:style>
  <w:style w:type="paragraph" w:customStyle="1" w:styleId="2FD26DB397AA43C890AEA8E560C86B6B">
    <w:name w:val="2FD26DB397AA43C890AEA8E560C86B6B"/>
    <w:rsid w:val="00A36E55"/>
  </w:style>
  <w:style w:type="paragraph" w:customStyle="1" w:styleId="C112D1D306B940BE844E3CC90BF2D056">
    <w:name w:val="C112D1D306B940BE844E3CC90BF2D056"/>
    <w:rsid w:val="00A36E55"/>
  </w:style>
  <w:style w:type="paragraph" w:customStyle="1" w:styleId="52FD4E9B45F74637828FD14B4B0CE520">
    <w:name w:val="52FD4E9B45F74637828FD14B4B0CE520"/>
    <w:rsid w:val="00A36E55"/>
  </w:style>
  <w:style w:type="paragraph" w:customStyle="1" w:styleId="9D22ED064076473997DC774DF2ED11F8">
    <w:name w:val="9D22ED064076473997DC774DF2ED11F8"/>
    <w:rsid w:val="00A36E55"/>
  </w:style>
  <w:style w:type="paragraph" w:customStyle="1" w:styleId="EB499F99EEC1478FA998275F976875DA">
    <w:name w:val="EB499F99EEC1478FA998275F976875DA"/>
    <w:rsid w:val="00A36E55"/>
  </w:style>
  <w:style w:type="paragraph" w:customStyle="1" w:styleId="BF35F445C80440D3B339D21F903AF55B">
    <w:name w:val="BF35F445C80440D3B339D21F903AF55B"/>
    <w:rsid w:val="00A36E55"/>
  </w:style>
  <w:style w:type="paragraph" w:customStyle="1" w:styleId="64E5B15ED8684B58942AB3E5917617AE">
    <w:name w:val="64E5B15ED8684B58942AB3E5917617AE"/>
    <w:rsid w:val="00A36E55"/>
  </w:style>
  <w:style w:type="paragraph" w:customStyle="1" w:styleId="0683201C5F984A1FBDBC90DC5753A9D2">
    <w:name w:val="0683201C5F984A1FBDBC90DC5753A9D2"/>
    <w:rsid w:val="00A36E55"/>
  </w:style>
  <w:style w:type="paragraph" w:customStyle="1" w:styleId="9C7B10FE24A547998A47D8A1CAFC0B3E">
    <w:name w:val="9C7B10FE24A547998A47D8A1CAFC0B3E"/>
    <w:rsid w:val="00A36E55"/>
  </w:style>
  <w:style w:type="paragraph" w:customStyle="1" w:styleId="76F775F6DF9449F4870770A2CE91A4A7">
    <w:name w:val="76F775F6DF9449F4870770A2CE91A4A7"/>
    <w:rsid w:val="00A36E55"/>
  </w:style>
  <w:style w:type="paragraph" w:customStyle="1" w:styleId="B6917BC60093494AB23BB3AF3F67AB35">
    <w:name w:val="B6917BC60093494AB23BB3AF3F67AB35"/>
    <w:rsid w:val="00A36E55"/>
  </w:style>
  <w:style w:type="paragraph" w:customStyle="1" w:styleId="D0583F06777D4F69946A0A40F0A1B72E">
    <w:name w:val="D0583F06777D4F69946A0A40F0A1B72E"/>
    <w:rsid w:val="00A36E55"/>
  </w:style>
  <w:style w:type="paragraph" w:customStyle="1" w:styleId="E1743AF2ECBA4ACDAD2B984BBF9AB4EB">
    <w:name w:val="E1743AF2ECBA4ACDAD2B984BBF9AB4EB"/>
    <w:rsid w:val="00A36E55"/>
  </w:style>
  <w:style w:type="paragraph" w:customStyle="1" w:styleId="77E1B3A88AED491D82A5CD86E1CC99CE">
    <w:name w:val="77E1B3A88AED491D82A5CD86E1CC99CE"/>
    <w:rsid w:val="00A36E55"/>
  </w:style>
  <w:style w:type="paragraph" w:customStyle="1" w:styleId="9289E74E32044BE6917A7C148444DC50">
    <w:name w:val="9289E74E32044BE6917A7C148444DC50"/>
    <w:rsid w:val="00A36E55"/>
  </w:style>
  <w:style w:type="paragraph" w:customStyle="1" w:styleId="977CEF1B877D4A70A39942B8CEFFD3CB">
    <w:name w:val="977CEF1B877D4A70A39942B8CEFFD3CB"/>
    <w:rsid w:val="00A36E55"/>
  </w:style>
  <w:style w:type="paragraph" w:customStyle="1" w:styleId="01ABA21E57E44BDB9C2DAF5C8B1EB112">
    <w:name w:val="01ABA21E57E44BDB9C2DAF5C8B1EB112"/>
    <w:rsid w:val="00A36E55"/>
  </w:style>
  <w:style w:type="paragraph" w:customStyle="1" w:styleId="A89A883452744590BAC5E17018E9B18E">
    <w:name w:val="A89A883452744590BAC5E17018E9B18E"/>
    <w:rsid w:val="00A36E55"/>
  </w:style>
  <w:style w:type="paragraph" w:customStyle="1" w:styleId="A605CC5C2D44448593FF851351C83082">
    <w:name w:val="A605CC5C2D44448593FF851351C83082"/>
    <w:rsid w:val="00A36E55"/>
  </w:style>
  <w:style w:type="paragraph" w:customStyle="1" w:styleId="5EFAFA2BCBEA4B3C95B256E5FD395635">
    <w:name w:val="5EFAFA2BCBEA4B3C95B256E5FD395635"/>
    <w:rsid w:val="00A36E55"/>
  </w:style>
  <w:style w:type="paragraph" w:customStyle="1" w:styleId="E4CC93A310B34491B3B79EC542CEF922">
    <w:name w:val="E4CC93A310B34491B3B79EC542CEF922"/>
    <w:rsid w:val="00A36E55"/>
  </w:style>
  <w:style w:type="character" w:customStyle="1" w:styleId="SubsectionDateChar">
    <w:name w:val="Subsection Date Char"/>
    <w:basedOn w:val="DefaultParagraphFont"/>
    <w:link w:val="SubsectionDate"/>
    <w:rsid w:val="00E421DC"/>
    <w:rPr>
      <w:rFonts w:asciiTheme="majorHAnsi" w:hAnsiTheme="majorHAnsi" w:cs="Times New Roman"/>
      <w:color w:val="44546A" w:themeColor="text2"/>
      <w:spacing w:val="20"/>
      <w:sz w:val="24"/>
      <w:szCs w:val="32"/>
      <w:lang w:eastAsia="ja-JP"/>
    </w:rPr>
  </w:style>
  <w:style w:type="paragraph" w:customStyle="1" w:styleId="442396F005644B5BBF1241DC0890F9C5">
    <w:name w:val="442396F005644B5BBF1241DC0890F9C5"/>
    <w:rsid w:val="00E421DC"/>
  </w:style>
  <w:style w:type="paragraph" w:customStyle="1" w:styleId="C0B3F495970F4744A279523C35FB85E9">
    <w:name w:val="C0B3F495970F4744A279523C35FB85E9"/>
    <w:rsid w:val="00E421DC"/>
  </w:style>
  <w:style w:type="paragraph" w:customStyle="1" w:styleId="BF60B5B45EF44AD4AC79707078C4CF84">
    <w:name w:val="BF60B5B45EF44AD4AC79707078C4CF84"/>
    <w:rsid w:val="00E421DC"/>
  </w:style>
  <w:style w:type="paragraph" w:customStyle="1" w:styleId="5ADC8D266B0C4DF69B002DF6BE7AE25B">
    <w:name w:val="5ADC8D266B0C4DF69B002DF6BE7AE25B"/>
    <w:rsid w:val="00E421DC"/>
  </w:style>
  <w:style w:type="paragraph" w:customStyle="1" w:styleId="EB86F82EA2D14893AC420E2F0CF21348">
    <w:name w:val="EB86F82EA2D14893AC420E2F0CF21348"/>
    <w:rsid w:val="00E421DC"/>
  </w:style>
  <w:style w:type="paragraph" w:customStyle="1" w:styleId="5108652775614E7C90C90AFFEEF867E1">
    <w:name w:val="5108652775614E7C90C90AFFEEF867E1"/>
    <w:rsid w:val="00E421DC"/>
  </w:style>
  <w:style w:type="paragraph" w:customStyle="1" w:styleId="52533CDCDC04485A9F397E0446D4FA05">
    <w:name w:val="52533CDCDC04485A9F397E0446D4FA05"/>
    <w:rsid w:val="00E421DC"/>
  </w:style>
  <w:style w:type="paragraph" w:customStyle="1" w:styleId="5C6AC31120CF4B188B5794E4659EEC96">
    <w:name w:val="5C6AC31120CF4B188B5794E4659EEC96"/>
    <w:rsid w:val="00E421DC"/>
  </w:style>
  <w:style w:type="paragraph" w:customStyle="1" w:styleId="77E2465ACF634DED8384B6FB84F8D6DA">
    <w:name w:val="77E2465ACF634DED8384B6FB84F8D6DA"/>
    <w:rsid w:val="00E421DC"/>
  </w:style>
  <w:style w:type="paragraph" w:customStyle="1" w:styleId="9B2A9E99291D4C3D9D56273D75D50333">
    <w:name w:val="9B2A9E99291D4C3D9D56273D75D50333"/>
    <w:rsid w:val="00E421DC"/>
  </w:style>
  <w:style w:type="paragraph" w:customStyle="1" w:styleId="DCA598D133444E1D8A181051F7CA121C">
    <w:name w:val="DCA598D133444E1D8A181051F7CA121C"/>
    <w:rsid w:val="000B0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>2013-12-09T00:00:00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2372168-3CDE-E24F-8BDC-B70D9CA0D3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Jermicia Francis</dc:creator>
  <cp:lastModifiedBy>Jermicia Francis</cp:lastModifiedBy>
  <cp:revision>12</cp:revision>
  <dcterms:created xsi:type="dcterms:W3CDTF">2016-05-10T15:10:00Z</dcterms:created>
  <dcterms:modified xsi:type="dcterms:W3CDTF">2017-04-09T14:36:00Z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