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10773" w:type="dxa"/>
        <w:tblLayout w:type="fixed"/>
        <w:tblLook w:val="0000" w:firstRow="0" w:lastRow="0" w:firstColumn="0" w:lastColumn="0" w:noHBand="0" w:noVBand="0"/>
      </w:tblPr>
      <w:tblGrid>
        <w:gridCol w:w="3119"/>
        <w:gridCol w:w="709"/>
        <w:gridCol w:w="6945"/>
      </w:tblGrid>
      <w:tr w:rsidR="00381603" w:rsidRPr="00381603" w:rsidTr="00026DB8">
        <w:trPr>
          <w:trHeight w:val="1237"/>
        </w:trPr>
        <w:tc>
          <w:tcPr>
            <w:tcW w:w="10773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381603" w:rsidRPr="00F80663" w:rsidRDefault="00A350CC" w:rsidP="00381603">
            <w:pPr>
              <w:pStyle w:val="Title"/>
              <w:ind w:right="-90"/>
              <w:rPr>
                <w:rFonts w:ascii="Tahoma" w:hAnsi="Tahoma" w:cs="Tahoma"/>
                <w:b/>
                <w:bCs/>
                <w:iCs/>
                <w:sz w:val="32"/>
                <w:szCs w:val="32"/>
                <w:lang w:eastAsia="zh-CN"/>
              </w:rPr>
            </w:pPr>
            <w:r>
              <w:rPr>
                <w:rFonts w:ascii="Tahoma" w:hAnsi="Tahoma" w:cs="Tahoma"/>
                <w:b/>
                <w:bCs/>
                <w:iCs/>
                <w:sz w:val="32"/>
                <w:szCs w:val="32"/>
                <w:lang w:eastAsia="zh-CN"/>
              </w:rPr>
              <w:t>Giselle</w:t>
            </w:r>
            <w:r w:rsidR="009E63D5">
              <w:rPr>
                <w:rFonts w:ascii="Tahoma" w:hAnsi="Tahoma" w:cs="Tahoma"/>
                <w:b/>
                <w:bCs/>
                <w:iCs/>
                <w:sz w:val="32"/>
                <w:szCs w:val="32"/>
                <w:lang w:eastAsia="zh-CN"/>
              </w:rPr>
              <w:t xml:space="preserve"> Jamela</w:t>
            </w:r>
            <w:r>
              <w:rPr>
                <w:rFonts w:ascii="Tahoma" w:hAnsi="Tahoma" w:cs="Tahoma"/>
                <w:b/>
                <w:bCs/>
                <w:iCs/>
                <w:sz w:val="32"/>
                <w:szCs w:val="32"/>
                <w:lang w:eastAsia="zh-CN"/>
              </w:rPr>
              <w:t xml:space="preserve"> Cummings </w:t>
            </w:r>
          </w:p>
          <w:p w:rsidR="00381603" w:rsidRPr="00A8333F" w:rsidRDefault="00A350CC" w:rsidP="00381603">
            <w:pPr>
              <w:pStyle w:val="Title"/>
              <w:ind w:right="-90"/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  <w:lang w:eastAsia="zh-CN"/>
              </w:rPr>
            </w:pPr>
            <w:r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  <w:lang w:eastAsia="zh-CN"/>
              </w:rPr>
              <w:t xml:space="preserve">#129 Cedar Hill Road Claxton </w:t>
            </w:r>
            <w:r w:rsidR="003F3B21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  <w:lang w:eastAsia="zh-CN"/>
              </w:rPr>
              <w:t xml:space="preserve">Bay </w:t>
            </w:r>
          </w:p>
          <w:p w:rsidR="00381603" w:rsidRPr="00A8333F" w:rsidRDefault="00381603" w:rsidP="00381603">
            <w:pPr>
              <w:pStyle w:val="Title"/>
              <w:ind w:right="-90"/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</w:pPr>
            <w:r w:rsidRPr="00A8333F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 xml:space="preserve">E-mail: </w:t>
            </w:r>
            <w:r w:rsidR="009E63D5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  <w:lang w:eastAsia="zh-CN"/>
              </w:rPr>
              <w:t>Gizzystar2012@gmail.com</w:t>
            </w:r>
          </w:p>
          <w:p w:rsidR="00381603" w:rsidRDefault="000404DD" w:rsidP="00A350CC">
            <w:pPr>
              <w:pStyle w:val="Title"/>
              <w:ind w:right="-90"/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>Home: 724 4199</w:t>
            </w:r>
            <w:r w:rsidR="005D6A5E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 xml:space="preserve"> </w:t>
            </w:r>
            <w:r w:rsidR="00901088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>Cell</w:t>
            </w:r>
            <w:r w:rsidR="00623D4B" w:rsidRPr="00A8333F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 xml:space="preserve">: </w:t>
            </w:r>
            <w:r w:rsidR="00A350CC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>299 9908</w:t>
            </w:r>
          </w:p>
          <w:p w:rsidR="007E79AD" w:rsidRDefault="007E79AD" w:rsidP="00A350CC">
            <w:pPr>
              <w:pStyle w:val="Title"/>
              <w:ind w:right="-90"/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</w:pPr>
          </w:p>
          <w:p w:rsidR="007E79AD" w:rsidRPr="007E79AD" w:rsidRDefault="007E79AD" w:rsidP="00A350CC">
            <w:pPr>
              <w:pStyle w:val="Title"/>
              <w:ind w:right="-90"/>
              <w:rPr>
                <w:rFonts w:ascii="Tahoma" w:hAnsi="Tahoma" w:cs="Tahoma"/>
                <w:b/>
                <w:bCs/>
                <w:iCs/>
                <w:color w:val="808080"/>
                <w:szCs w:val="28"/>
                <w:lang w:eastAsia="zh-CN"/>
              </w:rPr>
            </w:pPr>
            <w:r w:rsidRPr="007E79AD">
              <w:rPr>
                <w:rFonts w:eastAsia="Calibri"/>
                <w:b/>
                <w:szCs w:val="28"/>
                <w:lang w:val="en-TT"/>
              </w:rPr>
              <w:t>Curriculum Vitae</w:t>
            </w:r>
          </w:p>
        </w:tc>
      </w:tr>
      <w:tr w:rsidR="00381603" w:rsidRPr="00381603" w:rsidTr="00026DB8">
        <w:trPr>
          <w:trHeight w:val="211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0663" w:rsidRPr="004114CF" w:rsidRDefault="00F80663" w:rsidP="00F80663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4114CF">
              <w:rPr>
                <w:rFonts w:ascii="Tahoma" w:hAnsi="Tahoma" w:cs="Tahoma" w:hint="eastAsia"/>
                <w:color w:val="000000" w:themeColor="text1"/>
                <w:sz w:val="24"/>
                <w:szCs w:val="24"/>
                <w:lang w:eastAsia="zh-CN"/>
              </w:rPr>
              <w:t>Objective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81603" w:rsidRPr="00381603" w:rsidRDefault="00381603" w:rsidP="00381603">
            <w:pPr>
              <w:pStyle w:val="Title"/>
              <w:ind w:left="-108" w:right="-90"/>
              <w:jc w:val="left"/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</w:pPr>
            <w:r w:rsidRPr="00381603">
              <w:rPr>
                <w:rFonts w:ascii="Tahoma" w:hAnsi="Tahoma" w:cs="Tahoma"/>
                <w:sz w:val="24"/>
                <w:szCs w:val="24"/>
              </w:rPr>
              <w:t> </w:t>
            </w:r>
            <w:r w:rsidRPr="00381603">
              <w:rPr>
                <w:rFonts w:ascii="Tahoma" w:hAnsi="Tahoma" w:cs="Tahoma"/>
                <w:sz w:val="24"/>
                <w:szCs w:val="24"/>
              </w:rPr>
              <w:tab/>
            </w:r>
            <w:r w:rsidRPr="00381603">
              <w:rPr>
                <w:rFonts w:ascii="Tahoma" w:hAnsi="Tahoma" w:cs="Tahoma"/>
                <w:sz w:val="24"/>
                <w:szCs w:val="24"/>
              </w:rPr>
              <w:tab/>
            </w:r>
          </w:p>
        </w:tc>
      </w:tr>
      <w:tr w:rsidR="00F80663" w:rsidRPr="00381603" w:rsidTr="00026DB8">
        <w:trPr>
          <w:trHeight w:val="1185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0663" w:rsidRDefault="00F80663" w:rsidP="00F80663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F718D8" w:rsidRDefault="00F718D8" w:rsidP="00F718D8">
            <w:pPr>
              <w:rPr>
                <w:lang w:val="en-CA" w:eastAsia="zh-CN"/>
              </w:rPr>
            </w:pPr>
          </w:p>
          <w:p w:rsidR="00F718D8" w:rsidRDefault="00F718D8" w:rsidP="00F718D8">
            <w:pPr>
              <w:rPr>
                <w:lang w:val="en-CA" w:eastAsia="zh-CN"/>
              </w:rPr>
            </w:pPr>
          </w:p>
          <w:p w:rsidR="00F718D8" w:rsidRDefault="00F718D8" w:rsidP="00F718D8">
            <w:pPr>
              <w:rPr>
                <w:lang w:val="en-CA" w:eastAsia="zh-CN"/>
              </w:rPr>
            </w:pPr>
          </w:p>
          <w:p w:rsidR="004304AF" w:rsidRDefault="004304AF" w:rsidP="004304AF">
            <w:pPr>
              <w:rPr>
                <w:rFonts w:ascii="Tahoma" w:hAnsi="Tahoma" w:cs="Tahoma"/>
                <w:b/>
              </w:rPr>
            </w:pPr>
          </w:p>
          <w:p w:rsidR="004304AF" w:rsidRDefault="004304AF" w:rsidP="004304AF">
            <w:pPr>
              <w:rPr>
                <w:rFonts w:ascii="Tahoma" w:hAnsi="Tahoma" w:cs="Tahoma"/>
                <w:b/>
              </w:rPr>
            </w:pPr>
          </w:p>
          <w:p w:rsidR="00F718D8" w:rsidRPr="004304AF" w:rsidRDefault="006C3E42" w:rsidP="004304AF">
            <w:pPr>
              <w:rPr>
                <w:rFonts w:ascii="Tahoma" w:hAnsi="Tahoma" w:cs="Tahoma"/>
                <w:lang w:val="en-CA" w:eastAsia="zh-CN"/>
              </w:rPr>
            </w:pPr>
            <w:r w:rsidRPr="006C3E42">
              <w:rPr>
                <w:rFonts w:ascii="Tahoma" w:hAnsi="Tahoma" w:cs="Tahoma"/>
                <w:b/>
              </w:rPr>
              <w:t>Highlight</w:t>
            </w:r>
            <w:r w:rsidR="004304AF">
              <w:rPr>
                <w:rFonts w:ascii="Tahoma" w:hAnsi="Tahoma" w:cs="Tahoma"/>
                <w:b/>
              </w:rPr>
              <w:t>s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304AF" w:rsidRDefault="00F64CFE" w:rsidP="004304AF">
            <w:pPr>
              <w:pBdr>
                <w:left w:val="single" w:sz="48" w:space="8" w:color="F4FAFD"/>
              </w:pBdr>
              <w:shd w:val="clear" w:color="auto" w:fill="FFFFFF"/>
              <w:jc w:val="both"/>
              <w:rPr>
                <w:rFonts w:eastAsia="Times New Roman"/>
                <w:color w:val="333333"/>
                <w:lang w:eastAsia="en-TT"/>
              </w:rPr>
            </w:pPr>
            <w:r w:rsidRPr="009264D8">
              <w:rPr>
                <w:rFonts w:eastAsia="Times New Roman"/>
                <w:color w:val="333333"/>
                <w:lang w:eastAsia="en-TT"/>
              </w:rPr>
              <w:t>To</w:t>
            </w:r>
            <w:r w:rsidR="007757D5">
              <w:rPr>
                <w:rFonts w:eastAsia="Times New Roman"/>
                <w:color w:val="333333"/>
                <w:lang w:eastAsia="en-TT"/>
              </w:rPr>
              <w:t xml:space="preserve"> be able to</w:t>
            </w:r>
            <w:r w:rsidRPr="009264D8">
              <w:rPr>
                <w:rFonts w:eastAsia="Times New Roman"/>
                <w:color w:val="333333"/>
                <w:lang w:eastAsia="en-TT"/>
              </w:rPr>
              <w:t xml:space="preserve"> use my ability to work in a team environment. I am self-motivated and able to work both independently and as collaborative team member. To obtain a position where I can maximize my organizational and interpersonal skills </w:t>
            </w:r>
            <w:r w:rsidRPr="00026DB8">
              <w:rPr>
                <w:rFonts w:eastAsia="Times New Roman"/>
                <w:color w:val="333333"/>
                <w:lang w:eastAsia="en-TT"/>
              </w:rPr>
              <w:t>which will</w:t>
            </w:r>
            <w:r w:rsidRPr="009264D8">
              <w:rPr>
                <w:rFonts w:eastAsia="Times New Roman"/>
                <w:color w:val="333333"/>
                <w:lang w:eastAsia="en-TT"/>
              </w:rPr>
              <w:t xml:space="preserve"> allow me to grow personally and professionally</w:t>
            </w:r>
            <w:r w:rsidR="007757D5">
              <w:rPr>
                <w:rFonts w:eastAsia="Times New Roman"/>
                <w:color w:val="333333"/>
                <w:lang w:eastAsia="en-TT"/>
              </w:rPr>
              <w:t xml:space="preserve"> in your establishment</w:t>
            </w:r>
            <w:r w:rsidRPr="009264D8">
              <w:rPr>
                <w:rFonts w:eastAsia="Times New Roman"/>
                <w:color w:val="333333"/>
                <w:lang w:eastAsia="en-TT"/>
              </w:rPr>
              <w:t>.</w:t>
            </w:r>
          </w:p>
          <w:p w:rsidR="00F80663" w:rsidRPr="004304AF" w:rsidRDefault="00F80663" w:rsidP="004304AF">
            <w:pPr>
              <w:tabs>
                <w:tab w:val="left" w:pos="2790"/>
              </w:tabs>
              <w:rPr>
                <w:rFonts w:eastAsia="Times New Roman"/>
                <w:lang w:eastAsia="en-TT"/>
              </w:rPr>
            </w:pPr>
          </w:p>
        </w:tc>
      </w:tr>
      <w:tr w:rsidR="006C3E42" w:rsidRPr="00381603" w:rsidTr="00026DB8">
        <w:trPr>
          <w:trHeight w:val="1185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3E42" w:rsidRPr="004304AF" w:rsidRDefault="006C3E42" w:rsidP="004304AF">
            <w:pPr>
              <w:rPr>
                <w:lang w:val="en-CA" w:eastAsia="zh-CN"/>
              </w:rPr>
            </w:pP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C3E42" w:rsidRPr="006C3E42" w:rsidRDefault="006C3E42" w:rsidP="00D339C1">
            <w:pPr>
              <w:pStyle w:val="ListParagraph"/>
              <w:numPr>
                <w:ilvl w:val="0"/>
                <w:numId w:val="47"/>
              </w:numPr>
            </w:pPr>
            <w:r w:rsidRPr="006C3E42">
              <w:t>Efficient</w:t>
            </w:r>
          </w:p>
          <w:p w:rsidR="006C3E42" w:rsidRPr="006C3E42" w:rsidRDefault="006C3E42" w:rsidP="00D339C1">
            <w:pPr>
              <w:pStyle w:val="ListParagraph"/>
              <w:numPr>
                <w:ilvl w:val="0"/>
                <w:numId w:val="47"/>
              </w:numPr>
            </w:pPr>
            <w:r w:rsidRPr="006C3E42">
              <w:t>Customer-oriented</w:t>
            </w:r>
          </w:p>
          <w:p w:rsidR="006C3E42" w:rsidRPr="006C3E42" w:rsidRDefault="006C3E42" w:rsidP="00D339C1">
            <w:pPr>
              <w:pStyle w:val="ListParagraph"/>
              <w:numPr>
                <w:ilvl w:val="0"/>
                <w:numId w:val="47"/>
              </w:numPr>
            </w:pPr>
            <w:r>
              <w:t xml:space="preserve">Self </w:t>
            </w:r>
            <w:r w:rsidRPr="006C3E42">
              <w:t>Driven</w:t>
            </w:r>
          </w:p>
          <w:p w:rsidR="006C3E42" w:rsidRPr="006C3E42" w:rsidRDefault="006C3E42" w:rsidP="00D339C1">
            <w:pPr>
              <w:pStyle w:val="ListParagraph"/>
              <w:numPr>
                <w:ilvl w:val="0"/>
                <w:numId w:val="47"/>
              </w:numPr>
            </w:pPr>
            <w:r w:rsidRPr="006C3E42">
              <w:t>Strategic thinker</w:t>
            </w:r>
          </w:p>
          <w:p w:rsidR="006C3E42" w:rsidRPr="006C3E42" w:rsidRDefault="006C3E42" w:rsidP="00D339C1">
            <w:pPr>
              <w:pStyle w:val="ListParagraph"/>
              <w:numPr>
                <w:ilvl w:val="0"/>
                <w:numId w:val="47"/>
              </w:numPr>
            </w:pPr>
            <w:r w:rsidRPr="006C3E42">
              <w:t>Knowledgeable in safety protocol</w:t>
            </w:r>
          </w:p>
          <w:p w:rsidR="006C3E42" w:rsidRPr="006C3E42" w:rsidRDefault="006C3E42" w:rsidP="00D339C1">
            <w:pPr>
              <w:pStyle w:val="ListParagraph"/>
              <w:numPr>
                <w:ilvl w:val="0"/>
                <w:numId w:val="47"/>
              </w:numPr>
            </w:pPr>
            <w:r w:rsidRPr="006C3E42">
              <w:t>Able to travel</w:t>
            </w:r>
          </w:p>
          <w:p w:rsidR="006C3E42" w:rsidRPr="006C3E42" w:rsidRDefault="006C3E42" w:rsidP="00D339C1">
            <w:pPr>
              <w:pStyle w:val="ListParagraph"/>
              <w:numPr>
                <w:ilvl w:val="0"/>
                <w:numId w:val="47"/>
              </w:numPr>
            </w:pPr>
            <w:r w:rsidRPr="006C3E42">
              <w:t>Excellent communication skills</w:t>
            </w:r>
          </w:p>
          <w:p w:rsidR="006C3E42" w:rsidRPr="00D339C1" w:rsidRDefault="006C3E42" w:rsidP="00D339C1">
            <w:pPr>
              <w:pStyle w:val="ListParagraph"/>
              <w:numPr>
                <w:ilvl w:val="0"/>
                <w:numId w:val="47"/>
              </w:numPr>
              <w:pBdr>
                <w:left w:val="single" w:sz="48" w:space="8" w:color="F4FAFD"/>
              </w:pBdr>
              <w:shd w:val="clear" w:color="auto" w:fill="FFFFFF"/>
              <w:rPr>
                <w:rFonts w:eastAsia="Times New Roman"/>
                <w:color w:val="333333"/>
                <w:lang w:eastAsia="en-TT"/>
              </w:rPr>
            </w:pPr>
            <w:r w:rsidRPr="006C3E42">
              <w:t>Responsible and reliable</w:t>
            </w:r>
          </w:p>
          <w:p w:rsidR="00D339C1" w:rsidRDefault="00D339C1" w:rsidP="00D339C1">
            <w:pPr>
              <w:pStyle w:val="ListParagraph"/>
              <w:pBdr>
                <w:left w:val="single" w:sz="48" w:space="8" w:color="F4FAFD"/>
              </w:pBdr>
              <w:shd w:val="clear" w:color="auto" w:fill="FFFFFF"/>
            </w:pPr>
          </w:p>
          <w:p w:rsidR="00D339C1" w:rsidRPr="00D339C1" w:rsidRDefault="00D339C1" w:rsidP="00D339C1">
            <w:pPr>
              <w:pStyle w:val="ListParagraph"/>
              <w:pBdr>
                <w:left w:val="single" w:sz="48" w:space="8" w:color="F4FAFD"/>
              </w:pBdr>
              <w:shd w:val="clear" w:color="auto" w:fill="FFFFFF"/>
              <w:rPr>
                <w:rFonts w:eastAsia="Times New Roman"/>
                <w:color w:val="333333"/>
                <w:lang w:eastAsia="en-TT"/>
              </w:rPr>
            </w:pPr>
          </w:p>
        </w:tc>
      </w:tr>
      <w:tr w:rsidR="00F80663" w:rsidRPr="00381603" w:rsidTr="00026DB8">
        <w:trPr>
          <w:trHeight w:val="408"/>
        </w:trPr>
        <w:tc>
          <w:tcPr>
            <w:tcW w:w="3119" w:type="dxa"/>
            <w:tcBorders>
              <w:bottom w:val="single" w:sz="4" w:space="0" w:color="auto"/>
            </w:tcBorders>
          </w:tcPr>
          <w:p w:rsidR="00F80663" w:rsidRPr="004114CF" w:rsidRDefault="00F80663" w:rsidP="00F80663">
            <w:pPr>
              <w:rPr>
                <w:rFonts w:ascii="Tahoma" w:hAnsi="Tahoma" w:cs="Tahoma"/>
                <w:b/>
                <w:color w:val="000000" w:themeColor="text1"/>
                <w:lang w:eastAsia="zh-CN"/>
              </w:rPr>
            </w:pPr>
            <w:r w:rsidRPr="004114CF">
              <w:rPr>
                <w:rFonts w:ascii="Tahoma" w:hAnsi="Tahoma" w:cs="Tahoma"/>
                <w:b/>
                <w:color w:val="000000" w:themeColor="text1"/>
              </w:rPr>
              <w:t>Education</w:t>
            </w:r>
          </w:p>
        </w:tc>
        <w:tc>
          <w:tcPr>
            <w:tcW w:w="765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80663" w:rsidRPr="004F678F" w:rsidRDefault="00F80663" w:rsidP="00F80663">
            <w:pPr>
              <w:tabs>
                <w:tab w:val="left" w:pos="162"/>
              </w:tabs>
              <w:ind w:right="-90"/>
              <w:rPr>
                <w:rFonts w:ascii="Tahoma" w:hAnsi="Tahoma" w:cs="Tahoma"/>
                <w:bCs/>
                <w:lang w:eastAsia="zh-CN"/>
              </w:rPr>
            </w:pPr>
          </w:p>
        </w:tc>
      </w:tr>
      <w:tr w:rsidR="00417EE4" w:rsidRPr="00381603" w:rsidTr="00026DB8">
        <w:trPr>
          <w:trHeight w:val="71"/>
        </w:trPr>
        <w:tc>
          <w:tcPr>
            <w:tcW w:w="3119" w:type="dxa"/>
            <w:tcBorders>
              <w:bottom w:val="single" w:sz="4" w:space="0" w:color="auto"/>
            </w:tcBorders>
          </w:tcPr>
          <w:p w:rsidR="00DE5CC4" w:rsidRDefault="00DE5CC4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  <w:t>August 2016</w:t>
            </w:r>
            <w:r w:rsidR="006B5D06"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  <w:t>-2018</w:t>
            </w:r>
          </w:p>
          <w:p w:rsidR="00DE5CC4" w:rsidRDefault="00DE5CC4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DE5CC4" w:rsidRDefault="00DE5CC4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4E4FBC" w:rsidRDefault="004E4FBC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9E4145" w:rsidRDefault="009E4145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  <w:t xml:space="preserve">September 2015 </w:t>
            </w:r>
          </w:p>
          <w:p w:rsidR="009E4145" w:rsidRDefault="009E4145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9E4145" w:rsidRDefault="009E4145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9E4145" w:rsidRDefault="009E4145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9E4145" w:rsidRDefault="009E4145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9E4145" w:rsidRDefault="009E4145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9E4145" w:rsidRDefault="009E4145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9E4145" w:rsidRDefault="009E4145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AA1E8A" w:rsidRDefault="00AA1E8A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CA603A" w:rsidRDefault="00CA603A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F64CFE" w:rsidRPr="004114CF" w:rsidRDefault="0002616B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4114CF"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  <w:t xml:space="preserve">Sept. </w:t>
            </w:r>
            <w:r w:rsidR="00B16292"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  <w:t xml:space="preserve">2012 </w:t>
            </w:r>
            <w:r w:rsidR="00244D19"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  <w:t>- Sept 2015</w:t>
            </w:r>
          </w:p>
          <w:p w:rsidR="00F64CFE" w:rsidRPr="004114CF" w:rsidRDefault="00F64CFE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FA2418" w:rsidRDefault="00FA2418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A739D3" w:rsidRDefault="00A739D3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792263" w:rsidRPr="004114CF" w:rsidRDefault="00792263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4114CF"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  <w:t>Expiry -05/10/17</w:t>
            </w:r>
          </w:p>
          <w:p w:rsidR="00792263" w:rsidRPr="004114CF" w:rsidRDefault="00792263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AF1AB2" w:rsidRDefault="00AF1AB2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A6380B" w:rsidRPr="004114CF" w:rsidRDefault="00A6380B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4114CF"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  <w:t>Expiry – 01/2016</w:t>
            </w:r>
          </w:p>
          <w:p w:rsidR="00A6380B" w:rsidRPr="004114CF" w:rsidRDefault="00A6380B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AF1AB2" w:rsidRDefault="00AF1AB2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F64CFE" w:rsidRPr="004114CF" w:rsidRDefault="009E63D5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4114CF"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  <w:t>Sept 7</w:t>
            </w:r>
            <w:r w:rsidRPr="004114CF">
              <w:rPr>
                <w:rFonts w:ascii="Tahoma" w:hAnsi="Tahoma" w:cs="Tahoma"/>
                <w:color w:val="000000" w:themeColor="text1"/>
                <w:sz w:val="24"/>
                <w:szCs w:val="24"/>
                <w:vertAlign w:val="superscript"/>
                <w:lang w:eastAsia="zh-CN"/>
              </w:rPr>
              <w:t>th</w:t>
            </w:r>
            <w:r w:rsidRPr="004114CF"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  <w:t xml:space="preserve"> – Oct 2013</w:t>
            </w:r>
          </w:p>
          <w:p w:rsidR="009E63D5" w:rsidRPr="004114CF" w:rsidRDefault="009E63D5" w:rsidP="009E63D5">
            <w:pPr>
              <w:rPr>
                <w:color w:val="000000" w:themeColor="text1"/>
                <w:lang w:val="en-CA" w:eastAsia="zh-CN"/>
              </w:rPr>
            </w:pPr>
          </w:p>
          <w:p w:rsidR="00B16292" w:rsidRDefault="00B16292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AF1AB2" w:rsidRDefault="00AF1AB2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417EE4" w:rsidRPr="004114CF" w:rsidRDefault="00A350CC" w:rsidP="00417EE4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4114CF"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  <w:t xml:space="preserve">Feb </w:t>
            </w:r>
            <w:r w:rsidRPr="004114CF">
              <w:rPr>
                <w:rFonts w:ascii="Tahoma" w:hAnsi="Tahoma" w:cs="Tahoma" w:hint="eastAsia"/>
                <w:color w:val="000000" w:themeColor="text1"/>
                <w:sz w:val="24"/>
                <w:szCs w:val="24"/>
                <w:lang w:eastAsia="zh-CN"/>
              </w:rPr>
              <w:t>20</w:t>
            </w:r>
            <w:r w:rsidRPr="004114CF"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  <w:t xml:space="preserve">10- April 2010 </w:t>
            </w:r>
          </w:p>
          <w:p w:rsidR="00F64CFE" w:rsidRPr="004114CF" w:rsidRDefault="00F64CFE" w:rsidP="00417EE4">
            <w:pPr>
              <w:rPr>
                <w:color w:val="000000" w:themeColor="text1"/>
                <w:lang w:val="en-CA" w:eastAsia="zh-CN"/>
              </w:rPr>
            </w:pPr>
            <w:r w:rsidRPr="004114CF">
              <w:rPr>
                <w:color w:val="000000" w:themeColor="text1"/>
                <w:lang w:val="en-CA" w:eastAsia="zh-CN"/>
              </w:rPr>
              <w:t xml:space="preserve">                                                 </w:t>
            </w:r>
          </w:p>
          <w:p w:rsidR="00AF1AB2" w:rsidRDefault="00AF1AB2" w:rsidP="00417EE4">
            <w:pPr>
              <w:rPr>
                <w:rFonts w:ascii="Tahoma" w:hAnsi="Tahoma" w:cs="Tahoma"/>
                <w:b/>
                <w:color w:val="000000" w:themeColor="text1"/>
                <w:lang w:eastAsia="zh-CN"/>
              </w:rPr>
            </w:pPr>
          </w:p>
          <w:p w:rsidR="00A350CC" w:rsidRPr="004114CF" w:rsidRDefault="00A350CC" w:rsidP="00417EE4">
            <w:pPr>
              <w:rPr>
                <w:rFonts w:ascii="Tahoma" w:hAnsi="Tahoma" w:cs="Tahoma"/>
                <w:b/>
                <w:color w:val="000000" w:themeColor="text1"/>
                <w:lang w:eastAsia="zh-CN"/>
              </w:rPr>
            </w:pPr>
            <w:r w:rsidRPr="004114CF">
              <w:rPr>
                <w:rFonts w:ascii="Tahoma" w:hAnsi="Tahoma" w:cs="Tahoma"/>
                <w:b/>
                <w:color w:val="000000" w:themeColor="text1"/>
                <w:lang w:eastAsia="zh-CN"/>
              </w:rPr>
              <w:t>Jan 2007</w:t>
            </w:r>
          </w:p>
          <w:p w:rsidR="00A350CC" w:rsidRPr="004114CF" w:rsidRDefault="00A350CC" w:rsidP="00417EE4">
            <w:pPr>
              <w:rPr>
                <w:rFonts w:ascii="Tahoma" w:hAnsi="Tahoma" w:cs="Tahoma"/>
                <w:b/>
                <w:color w:val="000000" w:themeColor="text1"/>
                <w:lang w:eastAsia="zh-CN"/>
              </w:rPr>
            </w:pPr>
          </w:p>
          <w:p w:rsidR="007757D5" w:rsidRPr="004114CF" w:rsidRDefault="007757D5" w:rsidP="00A350CC">
            <w:pPr>
              <w:rPr>
                <w:rFonts w:ascii="Tahoma" w:hAnsi="Tahoma" w:cs="Tahoma"/>
                <w:b/>
                <w:color w:val="000000" w:themeColor="text1"/>
                <w:lang w:eastAsia="zh-CN"/>
              </w:rPr>
            </w:pPr>
          </w:p>
          <w:p w:rsidR="00A739D3" w:rsidRDefault="00A739D3" w:rsidP="00A350CC">
            <w:pPr>
              <w:rPr>
                <w:rFonts w:ascii="Tahoma" w:hAnsi="Tahoma" w:cs="Tahoma"/>
                <w:b/>
                <w:color w:val="000000" w:themeColor="text1"/>
                <w:lang w:eastAsia="zh-CN"/>
              </w:rPr>
            </w:pPr>
          </w:p>
          <w:p w:rsidR="009E4145" w:rsidRDefault="00A350CC" w:rsidP="00A350CC">
            <w:pPr>
              <w:rPr>
                <w:rFonts w:ascii="Tahoma" w:hAnsi="Tahoma" w:cs="Tahoma"/>
                <w:color w:val="000000" w:themeColor="text1"/>
                <w:lang w:eastAsia="zh-CN"/>
              </w:rPr>
            </w:pPr>
            <w:r w:rsidRPr="004114CF">
              <w:rPr>
                <w:rFonts w:ascii="Tahoma" w:hAnsi="Tahoma" w:cs="Tahoma"/>
                <w:b/>
                <w:color w:val="000000" w:themeColor="text1"/>
                <w:lang w:eastAsia="zh-CN"/>
              </w:rPr>
              <w:t>Sept 2002 – June 2005</w:t>
            </w:r>
            <w:r w:rsidR="00417EE4" w:rsidRPr="004114CF">
              <w:rPr>
                <w:rFonts w:ascii="Tahoma" w:hAnsi="Tahoma" w:cs="Tahoma" w:hint="eastAsia"/>
                <w:b/>
                <w:color w:val="000000" w:themeColor="text1"/>
                <w:lang w:eastAsia="zh-CN"/>
              </w:rPr>
              <w:t xml:space="preserve"> </w:t>
            </w:r>
            <w:r w:rsidRPr="004114CF">
              <w:rPr>
                <w:rFonts w:ascii="Tahoma" w:hAnsi="Tahoma" w:cs="Tahoma"/>
                <w:b/>
                <w:color w:val="000000" w:themeColor="text1"/>
                <w:lang w:eastAsia="zh-CN"/>
              </w:rPr>
              <w:t xml:space="preserve">       </w:t>
            </w:r>
            <w:r w:rsidR="00417EE4" w:rsidRPr="004114CF">
              <w:rPr>
                <w:rFonts w:ascii="Tahoma" w:hAnsi="Tahoma" w:cs="Tahoma" w:hint="eastAsia"/>
                <w:b/>
                <w:color w:val="000000" w:themeColor="text1"/>
                <w:lang w:eastAsia="zh-CN"/>
              </w:rPr>
              <w:t xml:space="preserve">            </w:t>
            </w:r>
          </w:p>
          <w:p w:rsidR="009E4145" w:rsidRPr="009E4145" w:rsidRDefault="009E4145" w:rsidP="009E4145">
            <w:pPr>
              <w:rPr>
                <w:rFonts w:ascii="Tahoma" w:hAnsi="Tahoma" w:cs="Tahoma"/>
                <w:lang w:eastAsia="zh-CN"/>
              </w:rPr>
            </w:pPr>
          </w:p>
          <w:p w:rsidR="009E4145" w:rsidRPr="009E4145" w:rsidRDefault="009E4145" w:rsidP="009E4145">
            <w:pPr>
              <w:rPr>
                <w:rFonts w:ascii="Tahoma" w:hAnsi="Tahoma" w:cs="Tahoma"/>
                <w:lang w:eastAsia="zh-CN"/>
              </w:rPr>
            </w:pPr>
          </w:p>
          <w:p w:rsidR="00BC7627" w:rsidRDefault="00BC7627" w:rsidP="009E4145">
            <w:pPr>
              <w:rPr>
                <w:rFonts w:ascii="Tahoma" w:hAnsi="Tahoma" w:cs="Tahoma"/>
                <w:b/>
                <w:lang w:eastAsia="zh-CN"/>
              </w:rPr>
            </w:pPr>
          </w:p>
          <w:p w:rsidR="004304AF" w:rsidRDefault="004304AF" w:rsidP="009E4145">
            <w:pPr>
              <w:rPr>
                <w:rFonts w:ascii="Tahoma" w:hAnsi="Tahoma" w:cs="Tahoma"/>
                <w:b/>
                <w:lang w:eastAsia="zh-CN"/>
              </w:rPr>
            </w:pPr>
          </w:p>
          <w:p w:rsidR="00700D90" w:rsidRDefault="009E4145" w:rsidP="009E4145">
            <w:pPr>
              <w:rPr>
                <w:rFonts w:ascii="Tahoma" w:hAnsi="Tahoma" w:cs="Tahoma"/>
                <w:b/>
                <w:lang w:eastAsia="zh-CN"/>
              </w:rPr>
            </w:pPr>
            <w:r w:rsidRPr="009E4145">
              <w:rPr>
                <w:rFonts w:ascii="Tahoma" w:hAnsi="Tahoma" w:cs="Tahoma"/>
                <w:b/>
                <w:lang w:eastAsia="zh-CN"/>
              </w:rPr>
              <w:t xml:space="preserve">Other Certification Obtained </w:t>
            </w:r>
          </w:p>
          <w:p w:rsidR="0098307C" w:rsidRDefault="0098307C" w:rsidP="00700D90">
            <w:pPr>
              <w:rPr>
                <w:rFonts w:ascii="Tahoma" w:hAnsi="Tahoma" w:cs="Tahoma"/>
                <w:lang w:eastAsia="zh-CN"/>
              </w:rPr>
            </w:pPr>
          </w:p>
          <w:p w:rsidR="0055781D" w:rsidRDefault="0055781D" w:rsidP="00700D90">
            <w:pPr>
              <w:rPr>
                <w:rFonts w:ascii="Tahoma" w:hAnsi="Tahoma" w:cs="Tahoma"/>
                <w:b/>
                <w:lang w:eastAsia="zh-CN"/>
              </w:rPr>
            </w:pPr>
          </w:p>
          <w:p w:rsidR="0055781D" w:rsidRDefault="0055781D" w:rsidP="00700D90">
            <w:pPr>
              <w:rPr>
                <w:rFonts w:ascii="Tahoma" w:hAnsi="Tahoma" w:cs="Tahoma"/>
                <w:b/>
                <w:lang w:eastAsia="zh-CN"/>
              </w:rPr>
            </w:pPr>
          </w:p>
          <w:p w:rsidR="0098307C" w:rsidRPr="004304AF" w:rsidRDefault="0098307C" w:rsidP="00700D90">
            <w:pPr>
              <w:rPr>
                <w:rFonts w:ascii="Tahoma" w:hAnsi="Tahoma" w:cs="Tahoma"/>
                <w:b/>
                <w:lang w:eastAsia="zh-CN"/>
              </w:rPr>
            </w:pPr>
            <w:r w:rsidRPr="0098307C">
              <w:rPr>
                <w:rFonts w:ascii="Tahoma" w:hAnsi="Tahoma" w:cs="Tahoma"/>
                <w:b/>
                <w:lang w:eastAsia="zh-CN"/>
              </w:rPr>
              <w:t xml:space="preserve">Skills </w:t>
            </w:r>
          </w:p>
        </w:tc>
        <w:tc>
          <w:tcPr>
            <w:tcW w:w="765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E5CC4" w:rsidRDefault="006C3E42" w:rsidP="00AA1E8A">
            <w:p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lastRenderedPageBreak/>
              <w:t>School o</w:t>
            </w:r>
            <w:r w:rsidR="00DE5CC4">
              <w:rPr>
                <w:rStyle w:val="Emphasis"/>
                <w:i w:val="0"/>
              </w:rPr>
              <w:t xml:space="preserve">f Business and Computer Science (SBCS) </w:t>
            </w:r>
            <w:r w:rsidR="004E4FBC">
              <w:rPr>
                <w:rStyle w:val="Emphasis"/>
                <w:i w:val="0"/>
              </w:rPr>
              <w:t>–</w:t>
            </w:r>
            <w:r w:rsidR="00DE5CC4">
              <w:rPr>
                <w:rStyle w:val="Emphasis"/>
                <w:i w:val="0"/>
              </w:rPr>
              <w:t xml:space="preserve"> </w:t>
            </w:r>
            <w:r w:rsidR="004E4FBC">
              <w:rPr>
                <w:rStyle w:val="Emphasis"/>
                <w:i w:val="0"/>
              </w:rPr>
              <w:t xml:space="preserve">University of Greenwich </w:t>
            </w:r>
            <w:r w:rsidR="00DE5CC4" w:rsidRPr="00DE5CC4">
              <w:rPr>
                <w:b/>
              </w:rPr>
              <w:t>Bachelor of Science</w:t>
            </w:r>
            <w:r w:rsidR="00DE5CC4">
              <w:rPr>
                <w:b/>
              </w:rPr>
              <w:t xml:space="preserve"> in </w:t>
            </w:r>
            <w:r w:rsidR="004E4FBC">
              <w:rPr>
                <w:b/>
              </w:rPr>
              <w:t xml:space="preserve">Occupational Health Safety &amp; Environment. </w:t>
            </w:r>
          </w:p>
          <w:p w:rsidR="00DE5CC4" w:rsidRDefault="008A69D0" w:rsidP="00AA1E8A">
            <w:p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Presently - </w:t>
            </w:r>
            <w:r w:rsidR="003101E2">
              <w:rPr>
                <w:rStyle w:val="Emphasis"/>
                <w:i w:val="0"/>
              </w:rPr>
              <w:t>Second</w:t>
            </w:r>
            <w:bookmarkStart w:id="0" w:name="_GoBack"/>
            <w:bookmarkEnd w:id="0"/>
            <w:r w:rsidR="006B5D06">
              <w:rPr>
                <w:rStyle w:val="Emphasis"/>
                <w:i w:val="0"/>
              </w:rPr>
              <w:t xml:space="preserve"> Semester </w:t>
            </w:r>
          </w:p>
          <w:p w:rsidR="00D339C1" w:rsidRDefault="00D339C1" w:rsidP="00AA1E8A">
            <w:p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</w:p>
          <w:p w:rsidR="00717EBF" w:rsidRDefault="00717EBF" w:rsidP="00AA1E8A">
            <w:p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South West Regional Health Authority </w:t>
            </w:r>
          </w:p>
          <w:p w:rsidR="009E4145" w:rsidRDefault="009E4145" w:rsidP="00AA1E8A">
            <w:p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Certification of Completion </w:t>
            </w:r>
          </w:p>
          <w:p w:rsidR="009E4145" w:rsidRPr="00717EBF" w:rsidRDefault="009E4145" w:rsidP="00AA1E8A">
            <w:pPr>
              <w:tabs>
                <w:tab w:val="left" w:pos="162"/>
              </w:tabs>
              <w:ind w:right="-90"/>
              <w:rPr>
                <w:rStyle w:val="Emphasis"/>
                <w:b/>
                <w:i w:val="0"/>
              </w:rPr>
            </w:pPr>
            <w:r w:rsidRPr="00717EBF">
              <w:rPr>
                <w:rStyle w:val="Emphasis"/>
                <w:b/>
                <w:i w:val="0"/>
              </w:rPr>
              <w:t xml:space="preserve">SWRHA Safety Warden </w:t>
            </w:r>
          </w:p>
          <w:p w:rsidR="009E4145" w:rsidRDefault="009E4145" w:rsidP="009E4145">
            <w:pPr>
              <w:pStyle w:val="ListParagraph"/>
              <w:numPr>
                <w:ilvl w:val="0"/>
                <w:numId w:val="45"/>
              </w:num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Fundamental of Safety Wardens </w:t>
            </w:r>
          </w:p>
          <w:p w:rsidR="009E4145" w:rsidRDefault="009E4145" w:rsidP="009E4145">
            <w:pPr>
              <w:pStyle w:val="ListParagraph"/>
              <w:numPr>
                <w:ilvl w:val="0"/>
                <w:numId w:val="45"/>
              </w:num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Basic Disaster Preparedness</w:t>
            </w:r>
          </w:p>
          <w:p w:rsidR="009E4145" w:rsidRDefault="009E4145" w:rsidP="009E4145">
            <w:pPr>
              <w:pStyle w:val="ListParagraph"/>
              <w:numPr>
                <w:ilvl w:val="0"/>
                <w:numId w:val="45"/>
              </w:num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Means of Escape </w:t>
            </w:r>
          </w:p>
          <w:p w:rsidR="009E4145" w:rsidRDefault="009E4145" w:rsidP="009E4145">
            <w:pPr>
              <w:pStyle w:val="ListParagraph"/>
              <w:numPr>
                <w:ilvl w:val="0"/>
                <w:numId w:val="45"/>
              </w:num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Basic Fire Fighting Techniques </w:t>
            </w:r>
          </w:p>
          <w:p w:rsidR="009E4145" w:rsidRPr="009E4145" w:rsidRDefault="009E4145" w:rsidP="009E4145">
            <w:pPr>
              <w:pStyle w:val="ListParagraph"/>
              <w:numPr>
                <w:ilvl w:val="0"/>
                <w:numId w:val="45"/>
              </w:num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E.C.S.I Basic First Aid/CPR  </w:t>
            </w:r>
          </w:p>
          <w:p w:rsidR="00717EBF" w:rsidRDefault="00717EBF" w:rsidP="00AA1E8A">
            <w:p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</w:p>
          <w:p w:rsidR="004304AF" w:rsidRDefault="004304AF" w:rsidP="00417EE4">
            <w:p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</w:p>
          <w:p w:rsidR="00417EE4" w:rsidRPr="00F408E7" w:rsidRDefault="00AA1620" w:rsidP="00417EE4">
            <w:pPr>
              <w:tabs>
                <w:tab w:val="left" w:pos="162"/>
              </w:tabs>
              <w:ind w:right="-90"/>
              <w:rPr>
                <w:rStyle w:val="st"/>
                <w:b/>
              </w:rPr>
            </w:pPr>
            <w:r w:rsidRPr="00F408E7">
              <w:rPr>
                <w:rStyle w:val="st"/>
                <w:b/>
              </w:rPr>
              <w:t xml:space="preserve">Associate Degree </w:t>
            </w:r>
            <w:r w:rsidR="00D62D07" w:rsidRPr="00F408E7">
              <w:rPr>
                <w:rStyle w:val="st"/>
                <w:b/>
              </w:rPr>
              <w:t>In Occupation Safety And Health</w:t>
            </w:r>
            <w:r w:rsidR="004304AF">
              <w:rPr>
                <w:rStyle w:val="st"/>
                <w:b/>
              </w:rPr>
              <w:t xml:space="preserve">- </w:t>
            </w:r>
            <w:r w:rsidR="004304AF" w:rsidRPr="007757D5">
              <w:rPr>
                <w:rStyle w:val="Emphasis"/>
                <w:i w:val="0"/>
              </w:rPr>
              <w:t>Cipriani College</w:t>
            </w:r>
            <w:r w:rsidR="004304AF" w:rsidRPr="007757D5">
              <w:rPr>
                <w:rStyle w:val="st"/>
                <w:i/>
              </w:rPr>
              <w:t xml:space="preserve"> </w:t>
            </w:r>
            <w:r w:rsidR="004304AF" w:rsidRPr="007757D5">
              <w:rPr>
                <w:rStyle w:val="st"/>
              </w:rPr>
              <w:t>of</w:t>
            </w:r>
            <w:r w:rsidR="004304AF" w:rsidRPr="007757D5">
              <w:rPr>
                <w:rStyle w:val="st"/>
                <w:i/>
              </w:rPr>
              <w:t xml:space="preserve"> </w:t>
            </w:r>
            <w:r w:rsidR="004304AF" w:rsidRPr="007757D5">
              <w:rPr>
                <w:rStyle w:val="Emphasis"/>
                <w:i w:val="0"/>
              </w:rPr>
              <w:t>Labour</w:t>
            </w:r>
            <w:r w:rsidR="004304AF" w:rsidRPr="007757D5">
              <w:rPr>
                <w:rStyle w:val="st"/>
                <w:i/>
              </w:rPr>
              <w:t xml:space="preserve"> </w:t>
            </w:r>
            <w:r w:rsidR="004304AF" w:rsidRPr="007757D5">
              <w:rPr>
                <w:rStyle w:val="st"/>
              </w:rPr>
              <w:t>and Co-operative Studies</w:t>
            </w:r>
          </w:p>
          <w:p w:rsidR="00080839" w:rsidRDefault="00080839" w:rsidP="00080839">
            <w:pPr>
              <w:tabs>
                <w:tab w:val="left" w:pos="162"/>
              </w:tabs>
              <w:ind w:right="-90"/>
              <w:rPr>
                <w:rStyle w:val="st"/>
              </w:rPr>
            </w:pPr>
          </w:p>
          <w:p w:rsidR="006B5D06" w:rsidRDefault="006B5D06" w:rsidP="00417EE4">
            <w:pPr>
              <w:tabs>
                <w:tab w:val="left" w:pos="162"/>
              </w:tabs>
              <w:ind w:right="-90"/>
              <w:rPr>
                <w:b/>
                <w:bCs/>
                <w:lang w:eastAsia="zh-CN"/>
              </w:rPr>
            </w:pPr>
          </w:p>
          <w:p w:rsidR="00AF1AB2" w:rsidRPr="00AF1AB2" w:rsidRDefault="00AF1AB2" w:rsidP="00417EE4">
            <w:pPr>
              <w:tabs>
                <w:tab w:val="left" w:pos="162"/>
              </w:tabs>
              <w:ind w:right="-90"/>
              <w:rPr>
                <w:b/>
                <w:bCs/>
                <w:lang w:eastAsia="zh-CN"/>
              </w:rPr>
            </w:pPr>
            <w:r w:rsidRPr="00AF1AB2">
              <w:rPr>
                <w:b/>
                <w:bCs/>
                <w:lang w:eastAsia="zh-CN"/>
              </w:rPr>
              <w:t xml:space="preserve">Fire Watch </w:t>
            </w:r>
          </w:p>
          <w:p w:rsidR="00792263" w:rsidRDefault="00AF1AB2" w:rsidP="00417EE4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proofErr w:type="spellStart"/>
            <w:r>
              <w:rPr>
                <w:bCs/>
                <w:lang w:eastAsia="zh-CN"/>
              </w:rPr>
              <w:t>En</w:t>
            </w:r>
            <w:r w:rsidR="001622FD">
              <w:rPr>
                <w:bCs/>
                <w:lang w:eastAsia="zh-CN"/>
              </w:rPr>
              <w:t>safe</w:t>
            </w:r>
            <w:proofErr w:type="spellEnd"/>
            <w:r>
              <w:rPr>
                <w:bCs/>
                <w:lang w:eastAsia="zh-CN"/>
              </w:rPr>
              <w:t xml:space="preserve"> Institute For Health Safety</w:t>
            </w:r>
            <w:r w:rsidR="001622FD">
              <w:rPr>
                <w:bCs/>
                <w:lang w:eastAsia="zh-CN"/>
              </w:rPr>
              <w:t xml:space="preserve"> – Certificate</w:t>
            </w:r>
            <w:r>
              <w:rPr>
                <w:bCs/>
                <w:lang w:eastAsia="zh-CN"/>
              </w:rPr>
              <w:t>.</w:t>
            </w:r>
            <w:r w:rsidR="001622FD">
              <w:rPr>
                <w:bCs/>
                <w:lang w:eastAsia="zh-CN"/>
              </w:rPr>
              <w:t xml:space="preserve"> </w:t>
            </w:r>
          </w:p>
          <w:p w:rsidR="00792263" w:rsidRDefault="00792263" w:rsidP="00417EE4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  <w:p w:rsidR="00AF1AB2" w:rsidRPr="00AF1AB2" w:rsidRDefault="00AF1AB2" w:rsidP="00417EE4">
            <w:pPr>
              <w:tabs>
                <w:tab w:val="left" w:pos="162"/>
              </w:tabs>
              <w:ind w:right="-90"/>
              <w:rPr>
                <w:b/>
                <w:bCs/>
                <w:lang w:eastAsia="zh-CN"/>
              </w:rPr>
            </w:pPr>
            <w:r w:rsidRPr="00AF1AB2">
              <w:rPr>
                <w:b/>
                <w:bCs/>
                <w:lang w:eastAsia="zh-CN"/>
              </w:rPr>
              <w:t xml:space="preserve">Plea Pass </w:t>
            </w:r>
          </w:p>
          <w:p w:rsidR="00A6380B" w:rsidRDefault="00A6380B" w:rsidP="00417EE4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Point </w:t>
            </w:r>
            <w:proofErr w:type="spellStart"/>
            <w:r>
              <w:rPr>
                <w:bCs/>
                <w:lang w:eastAsia="zh-CN"/>
              </w:rPr>
              <w:t>Lisas</w:t>
            </w:r>
            <w:proofErr w:type="spellEnd"/>
            <w:r>
              <w:rPr>
                <w:bCs/>
                <w:lang w:eastAsia="zh-CN"/>
              </w:rPr>
              <w:t xml:space="preserve"> Energy Association. </w:t>
            </w:r>
          </w:p>
          <w:p w:rsidR="00AF1AB2" w:rsidRDefault="00AF1AB2" w:rsidP="00417EE4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  <w:p w:rsidR="00AF1AB2" w:rsidRDefault="00AF1AB2" w:rsidP="00417EE4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  <w:p w:rsidR="009E63D5" w:rsidRDefault="009E63D5" w:rsidP="00417EE4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 w:rsidRPr="00AF1AB2">
              <w:rPr>
                <w:b/>
                <w:bCs/>
                <w:lang w:eastAsia="zh-CN"/>
              </w:rPr>
              <w:t>Project Management for Business Professionals</w:t>
            </w:r>
            <w:r w:rsidR="00792263">
              <w:rPr>
                <w:bCs/>
                <w:lang w:eastAsia="zh-CN"/>
              </w:rPr>
              <w:t>- Certif</w:t>
            </w:r>
            <w:r w:rsidR="00C9130E">
              <w:rPr>
                <w:bCs/>
                <w:lang w:eastAsia="zh-CN"/>
              </w:rPr>
              <w:t>ic</w:t>
            </w:r>
            <w:r w:rsidR="00792263">
              <w:rPr>
                <w:bCs/>
                <w:lang w:eastAsia="zh-CN"/>
              </w:rPr>
              <w:t>ate</w:t>
            </w:r>
            <w:r>
              <w:rPr>
                <w:bCs/>
                <w:lang w:eastAsia="zh-CN"/>
              </w:rPr>
              <w:t>.</w:t>
            </w:r>
          </w:p>
          <w:p w:rsidR="005D6A5E" w:rsidRDefault="00AF1AB2" w:rsidP="00417EE4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School Of Business &amp; Computer Science Ltd.</w:t>
            </w:r>
          </w:p>
          <w:p w:rsidR="00F408E7" w:rsidRDefault="00F408E7" w:rsidP="00417EE4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  <w:p w:rsidR="00AF1AB2" w:rsidRDefault="00AF1AB2" w:rsidP="00417EE4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  <w:p w:rsidR="00AF1AB2" w:rsidRDefault="00A350CC" w:rsidP="00417EE4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 w:rsidRPr="00AF1AB2">
              <w:rPr>
                <w:b/>
                <w:bCs/>
                <w:lang w:eastAsia="zh-CN"/>
              </w:rPr>
              <w:t>Intro To Occupation Safety And Health</w:t>
            </w:r>
            <w:r w:rsidR="00AF1AB2" w:rsidRPr="00AF1AB2">
              <w:rPr>
                <w:b/>
                <w:bCs/>
                <w:lang w:eastAsia="zh-CN"/>
              </w:rPr>
              <w:t xml:space="preserve"> </w:t>
            </w:r>
            <w:r w:rsidR="00AF1AB2">
              <w:rPr>
                <w:b/>
                <w:bCs/>
                <w:lang w:eastAsia="zh-CN"/>
              </w:rPr>
              <w:t>–</w:t>
            </w:r>
            <w:r w:rsidR="00AF1AB2">
              <w:rPr>
                <w:bCs/>
                <w:lang w:eastAsia="zh-CN"/>
              </w:rPr>
              <w:t xml:space="preserve"> Certificate.</w:t>
            </w:r>
          </w:p>
          <w:p w:rsidR="00A350CC" w:rsidRPr="00026DB8" w:rsidRDefault="00AF1AB2" w:rsidP="00417EE4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Cipriani College Of Labour And Co –operative Studies.</w:t>
            </w:r>
          </w:p>
          <w:p w:rsidR="00F64CFE" w:rsidRPr="00026DB8" w:rsidRDefault="00F64CFE" w:rsidP="00417EE4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  <w:p w:rsidR="00AF1AB2" w:rsidRDefault="00AF1AB2" w:rsidP="00A350CC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  <w:p w:rsidR="00AF1AB2" w:rsidRDefault="00AF1AB2" w:rsidP="00A350CC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 w:rsidRPr="00AF1AB2">
              <w:rPr>
                <w:b/>
                <w:bCs/>
                <w:lang w:eastAsia="zh-CN"/>
              </w:rPr>
              <w:t>Computer Literacy</w:t>
            </w:r>
            <w:r>
              <w:rPr>
                <w:b/>
                <w:bCs/>
                <w:lang w:eastAsia="zh-CN"/>
              </w:rPr>
              <w:t xml:space="preserve"> -</w:t>
            </w:r>
            <w:r>
              <w:rPr>
                <w:bCs/>
                <w:lang w:eastAsia="zh-CN"/>
              </w:rPr>
              <w:t xml:space="preserve"> Certificate.</w:t>
            </w:r>
          </w:p>
          <w:p w:rsidR="007757D5" w:rsidRDefault="00A350CC" w:rsidP="00A350CC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School of Business &amp; Co</w:t>
            </w:r>
            <w:r w:rsidR="00AF1AB2">
              <w:rPr>
                <w:bCs/>
                <w:lang w:eastAsia="zh-CN"/>
              </w:rPr>
              <w:t xml:space="preserve">mputer Science Limited (SBCS). </w:t>
            </w:r>
          </w:p>
          <w:p w:rsidR="005D6A5E" w:rsidRDefault="005D6A5E" w:rsidP="00A350CC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  <w:p w:rsidR="00A739D3" w:rsidRDefault="00A739D3" w:rsidP="00A350CC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  <w:p w:rsidR="00922DDA" w:rsidRDefault="00922DDA" w:rsidP="00A350CC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Union Claxton Bay Secondary School -</w:t>
            </w:r>
          </w:p>
          <w:p w:rsidR="00A350CC" w:rsidRDefault="00A350CC" w:rsidP="00A350CC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Caribbean Examination Council CXC </w:t>
            </w:r>
          </w:p>
          <w:p w:rsidR="00922DDA" w:rsidRDefault="00922DDA" w:rsidP="00A350CC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English , Integrated Science , Social Studies , Home Management , Food And Nutrition ,Human &amp; Social Biology  </w:t>
            </w:r>
          </w:p>
          <w:p w:rsidR="004304AF" w:rsidRDefault="004304AF" w:rsidP="00A350CC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  <w:p w:rsidR="00A350CC" w:rsidRDefault="00CE0537" w:rsidP="009E4145">
            <w:pPr>
              <w:pStyle w:val="ListParagraph"/>
              <w:numPr>
                <w:ilvl w:val="0"/>
                <w:numId w:val="44"/>
              </w:num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N</w:t>
            </w:r>
            <w:r w:rsidR="009E4145" w:rsidRPr="009E4145">
              <w:rPr>
                <w:bCs/>
                <w:lang w:eastAsia="zh-CN"/>
              </w:rPr>
              <w:t xml:space="preserve">OGUK Medical Certificate </w:t>
            </w:r>
          </w:p>
          <w:p w:rsidR="00700D90" w:rsidRDefault="00700D90" w:rsidP="009E4145">
            <w:pPr>
              <w:pStyle w:val="ListParagraph"/>
              <w:numPr>
                <w:ilvl w:val="0"/>
                <w:numId w:val="44"/>
              </w:num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Quality Care Customer Service </w:t>
            </w:r>
          </w:p>
          <w:p w:rsidR="00700D90" w:rsidRPr="009E4145" w:rsidRDefault="00700D90" w:rsidP="009E4145">
            <w:pPr>
              <w:pStyle w:val="ListParagraph"/>
              <w:numPr>
                <w:ilvl w:val="0"/>
                <w:numId w:val="44"/>
              </w:num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Patients Charter Of Rights and Obligations  </w:t>
            </w:r>
          </w:p>
          <w:p w:rsidR="009E4145" w:rsidRDefault="009E4145" w:rsidP="00A350CC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  <w:p w:rsidR="00A350CC" w:rsidRDefault="00A350CC" w:rsidP="00A350CC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  <w:p w:rsidR="00A350CC" w:rsidRPr="00026DB8" w:rsidRDefault="00A350CC" w:rsidP="00A350CC">
            <w:pPr>
              <w:tabs>
                <w:tab w:val="left" w:pos="162"/>
              </w:tabs>
              <w:ind w:right="-90"/>
              <w:rPr>
                <w:bCs/>
                <w:lang w:eastAsia="zh-CN"/>
              </w:rPr>
            </w:pPr>
          </w:p>
        </w:tc>
      </w:tr>
      <w:tr w:rsidR="004304AF" w:rsidRPr="00381603" w:rsidTr="00026DB8">
        <w:trPr>
          <w:trHeight w:val="71"/>
        </w:trPr>
        <w:tc>
          <w:tcPr>
            <w:tcW w:w="3119" w:type="dxa"/>
            <w:tcBorders>
              <w:bottom w:val="single" w:sz="4" w:space="0" w:color="auto"/>
            </w:tcBorders>
          </w:tcPr>
          <w:p w:rsidR="004304AF" w:rsidRDefault="004304AF" w:rsidP="00F64CFE">
            <w:pPr>
              <w:pStyle w:val="Heading1"/>
              <w:rPr>
                <w:rFonts w:ascii="Tahoma" w:hAnsi="Tahoma" w:cs="Tahoma"/>
                <w:color w:val="000000" w:themeColor="text1"/>
                <w:sz w:val="24"/>
                <w:szCs w:val="24"/>
                <w:lang w:eastAsia="zh-CN"/>
              </w:rPr>
            </w:pPr>
          </w:p>
          <w:p w:rsidR="004304AF" w:rsidRDefault="004304AF" w:rsidP="004304AF">
            <w:pPr>
              <w:rPr>
                <w:lang w:val="en-CA" w:eastAsia="zh-CN"/>
              </w:rPr>
            </w:pPr>
          </w:p>
          <w:p w:rsidR="004304AF" w:rsidRDefault="004304AF" w:rsidP="004304AF">
            <w:pPr>
              <w:rPr>
                <w:lang w:val="en-CA" w:eastAsia="zh-CN"/>
              </w:rPr>
            </w:pPr>
          </w:p>
          <w:p w:rsidR="004304AF" w:rsidRDefault="004304AF" w:rsidP="004304AF">
            <w:pPr>
              <w:rPr>
                <w:lang w:val="en-CA" w:eastAsia="zh-CN"/>
              </w:rPr>
            </w:pPr>
          </w:p>
          <w:p w:rsidR="004304AF" w:rsidRPr="0055781D" w:rsidRDefault="0055781D" w:rsidP="004304AF">
            <w:pPr>
              <w:rPr>
                <w:rFonts w:ascii="Tahoma" w:hAnsi="Tahoma" w:cs="Tahoma"/>
                <w:b/>
                <w:lang w:val="en-CA" w:eastAsia="zh-CN"/>
              </w:rPr>
            </w:pPr>
            <w:r w:rsidRPr="0055781D">
              <w:rPr>
                <w:rFonts w:ascii="Tahoma" w:hAnsi="Tahoma" w:cs="Tahoma"/>
                <w:b/>
                <w:lang w:val="en-CA" w:eastAsia="zh-CN"/>
              </w:rPr>
              <w:t xml:space="preserve">Work Experience </w:t>
            </w:r>
          </w:p>
        </w:tc>
        <w:tc>
          <w:tcPr>
            <w:tcW w:w="765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304AF" w:rsidRDefault="004304AF" w:rsidP="004304AF">
            <w:r>
              <w:t>Customer care services, Interpersonal skills, Team skills, Research skills, Planning and Initiative skills, Health &amp; Fitness, Hiking, Swimming, Community Service &amp; Voluntary work.</w:t>
            </w:r>
          </w:p>
          <w:p w:rsidR="004304AF" w:rsidRDefault="004304AF" w:rsidP="00AA1E8A">
            <w:pPr>
              <w:tabs>
                <w:tab w:val="left" w:pos="162"/>
              </w:tabs>
              <w:ind w:right="-90"/>
              <w:rPr>
                <w:rStyle w:val="Emphasis"/>
                <w:i w:val="0"/>
              </w:rPr>
            </w:pPr>
          </w:p>
        </w:tc>
      </w:tr>
      <w:tr w:rsidR="00F80663" w:rsidRPr="00381603" w:rsidTr="004304AF">
        <w:trPr>
          <w:trHeight w:val="4088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02E45" w:rsidRPr="00264848" w:rsidRDefault="00264848" w:rsidP="00F05C28">
            <w:pPr>
              <w:rPr>
                <w:rFonts w:ascii="Tahoma" w:hAnsi="Tahoma" w:cs="Tahoma"/>
                <w:b/>
                <w:bCs/>
                <w:color w:val="000000" w:themeColor="text1"/>
                <w:lang w:eastAsia="zh-CN"/>
              </w:rPr>
            </w:pPr>
            <w:r w:rsidRPr="00264848">
              <w:rPr>
                <w:rFonts w:ascii="Tahoma" w:hAnsi="Tahoma" w:cs="Tahoma"/>
                <w:b/>
                <w:bCs/>
                <w:color w:val="000000" w:themeColor="text1"/>
                <w:lang w:eastAsia="zh-CN"/>
              </w:rPr>
              <w:t xml:space="preserve">2009-Presently </w:t>
            </w:r>
          </w:p>
          <w:p w:rsidR="00B84275" w:rsidRDefault="00B84275" w:rsidP="00F05C28">
            <w:pPr>
              <w:rPr>
                <w:rFonts w:ascii="Tahoma" w:hAnsi="Tahoma" w:cs="Tahoma"/>
                <w:b/>
                <w:bCs/>
                <w:color w:val="808080"/>
                <w:lang w:eastAsia="zh-CN"/>
              </w:rPr>
            </w:pPr>
          </w:p>
          <w:p w:rsidR="00B84275" w:rsidRDefault="00B84275" w:rsidP="00F05C28">
            <w:pPr>
              <w:rPr>
                <w:rFonts w:ascii="Tahoma" w:hAnsi="Tahoma" w:cs="Tahoma"/>
                <w:b/>
                <w:bCs/>
                <w:color w:val="808080"/>
                <w:lang w:eastAsia="zh-CN"/>
              </w:rPr>
            </w:pPr>
          </w:p>
          <w:p w:rsidR="00B84275" w:rsidRDefault="00B84275" w:rsidP="00F05C28">
            <w:pPr>
              <w:rPr>
                <w:rFonts w:ascii="Tahoma" w:hAnsi="Tahoma" w:cs="Tahoma"/>
                <w:b/>
                <w:bCs/>
                <w:color w:val="808080"/>
                <w:lang w:eastAsia="zh-CN"/>
              </w:rPr>
            </w:pPr>
          </w:p>
          <w:p w:rsidR="00080839" w:rsidRDefault="00080839" w:rsidP="00F05C28">
            <w:pPr>
              <w:rPr>
                <w:rFonts w:ascii="Tahoma" w:hAnsi="Tahoma" w:cs="Tahoma"/>
                <w:b/>
                <w:bCs/>
                <w:color w:val="000000" w:themeColor="text1"/>
                <w:lang w:eastAsia="zh-CN"/>
              </w:rPr>
            </w:pPr>
          </w:p>
          <w:p w:rsidR="00026DB8" w:rsidRDefault="00026DB8" w:rsidP="00F80663">
            <w:pPr>
              <w:rPr>
                <w:rFonts w:ascii="Tahoma" w:hAnsi="Tahoma" w:cs="Tahoma"/>
                <w:b/>
                <w:bCs/>
                <w:color w:val="0070C0"/>
                <w:lang w:eastAsia="zh-CN"/>
              </w:rPr>
            </w:pPr>
          </w:p>
          <w:p w:rsidR="00264848" w:rsidRDefault="00264848" w:rsidP="00F80663">
            <w:pPr>
              <w:rPr>
                <w:rFonts w:ascii="Tahoma" w:hAnsi="Tahoma" w:cs="Tahoma"/>
                <w:b/>
                <w:bCs/>
                <w:color w:val="0070C0"/>
                <w:lang w:eastAsia="zh-CN"/>
              </w:rPr>
            </w:pPr>
          </w:p>
          <w:p w:rsidR="00264848" w:rsidRPr="003F3B21" w:rsidRDefault="00264848" w:rsidP="00F80663">
            <w:pPr>
              <w:rPr>
                <w:rFonts w:ascii="Tahoma" w:hAnsi="Tahoma" w:cs="Tahoma"/>
                <w:b/>
                <w:bCs/>
                <w:color w:val="0070C0"/>
                <w:lang w:eastAsia="zh-CN"/>
              </w:rPr>
            </w:pPr>
          </w:p>
          <w:p w:rsidR="00A739D3" w:rsidRDefault="00A739D3" w:rsidP="00F80663">
            <w:pPr>
              <w:rPr>
                <w:rFonts w:ascii="Tahoma" w:hAnsi="Tahoma" w:cs="Tahoma"/>
                <w:b/>
                <w:bCs/>
                <w:color w:val="000000" w:themeColor="text1"/>
                <w:lang w:eastAsia="zh-CN"/>
              </w:rPr>
            </w:pPr>
          </w:p>
          <w:p w:rsidR="007E5BBA" w:rsidRPr="00CD787A" w:rsidRDefault="00922DDA" w:rsidP="00F80663">
            <w:pPr>
              <w:rPr>
                <w:rFonts w:ascii="Tahoma" w:hAnsi="Tahoma" w:cs="Tahoma"/>
                <w:b/>
                <w:bCs/>
                <w:color w:val="000000" w:themeColor="text1"/>
                <w:lang w:eastAsia="zh-CN"/>
              </w:rPr>
            </w:pPr>
            <w:r w:rsidRPr="00CD787A">
              <w:rPr>
                <w:rFonts w:ascii="Tahoma" w:hAnsi="Tahoma" w:cs="Tahoma"/>
                <w:b/>
                <w:bCs/>
                <w:color w:val="000000" w:themeColor="text1"/>
                <w:lang w:eastAsia="zh-CN"/>
              </w:rPr>
              <w:t>2006 -2008</w:t>
            </w:r>
            <w:r w:rsidR="003E4015" w:rsidRPr="00CD787A">
              <w:rPr>
                <w:rFonts w:ascii="Tahoma" w:hAnsi="Tahoma" w:cs="Tahoma"/>
                <w:b/>
                <w:bCs/>
                <w:color w:val="000000" w:themeColor="text1"/>
                <w:lang w:eastAsia="zh-CN"/>
              </w:rPr>
              <w:t xml:space="preserve">                                                                       </w:t>
            </w:r>
          </w:p>
          <w:p w:rsidR="00C74841" w:rsidRPr="00C74841" w:rsidRDefault="00C74841" w:rsidP="00C74841">
            <w:pPr>
              <w:rPr>
                <w:rFonts w:ascii="Tahoma" w:hAnsi="Tahoma" w:cs="Tahoma"/>
              </w:rPr>
            </w:pPr>
          </w:p>
        </w:tc>
        <w:tc>
          <w:tcPr>
            <w:tcW w:w="76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02E45" w:rsidRDefault="00922DDA" w:rsidP="00026DB8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South-West Regional Health Authority </w:t>
            </w:r>
          </w:p>
          <w:p w:rsidR="00E02E45" w:rsidRDefault="00922DDA" w:rsidP="00026DB8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Clerk </w:t>
            </w:r>
            <w:r w:rsidR="00835177">
              <w:rPr>
                <w:rFonts w:ascii="Times New Roman" w:hAnsi="Times New Roman" w:cs="Times New Roman"/>
                <w:sz w:val="24"/>
              </w:rPr>
              <w:t xml:space="preserve">/ Lab </w:t>
            </w:r>
          </w:p>
          <w:p w:rsidR="00835177" w:rsidRPr="00AE0020" w:rsidRDefault="00CD787A" w:rsidP="00835177">
            <w:pPr>
              <w:pStyle w:val="Body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 w:rsidRPr="00AE0020">
              <w:rPr>
                <w:rFonts w:ascii="Times New Roman" w:hAnsi="Times New Roman" w:cs="Times New Roman"/>
                <w:sz w:val="24"/>
              </w:rPr>
              <w:t>REC</w:t>
            </w:r>
            <w:r w:rsidR="00835177" w:rsidRPr="00AE0020">
              <w:rPr>
                <w:rFonts w:ascii="Times New Roman" w:hAnsi="Times New Roman" w:cs="Times New Roman"/>
                <w:sz w:val="24"/>
              </w:rPr>
              <w:t xml:space="preserve"> Building – Clerk </w:t>
            </w:r>
          </w:p>
          <w:p w:rsidR="00835177" w:rsidRPr="00AE0020" w:rsidRDefault="00835177" w:rsidP="00835177">
            <w:pPr>
              <w:pStyle w:val="Body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 w:rsidRPr="00AE0020">
              <w:rPr>
                <w:rFonts w:ascii="Times New Roman" w:hAnsi="Times New Roman" w:cs="Times New Roman"/>
                <w:sz w:val="24"/>
              </w:rPr>
              <w:t xml:space="preserve">Stores “ Couva “ – Secretary </w:t>
            </w:r>
          </w:p>
          <w:p w:rsidR="00835177" w:rsidRPr="00AE0020" w:rsidRDefault="003A67EA" w:rsidP="00835177">
            <w:pPr>
              <w:pStyle w:val="Body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 w:rsidRPr="00AE0020">
              <w:rPr>
                <w:rFonts w:ascii="Times New Roman" w:hAnsi="Times New Roman" w:cs="Times New Roman"/>
                <w:sz w:val="24"/>
              </w:rPr>
              <w:t>Customer Service Representative -</w:t>
            </w:r>
            <w:r w:rsidR="00835177" w:rsidRPr="00AE0020">
              <w:rPr>
                <w:rFonts w:ascii="Times New Roman" w:hAnsi="Times New Roman" w:cs="Times New Roman"/>
                <w:sz w:val="24"/>
              </w:rPr>
              <w:t>All Depar</w:t>
            </w:r>
            <w:r w:rsidR="003F3B21" w:rsidRPr="00AE0020">
              <w:rPr>
                <w:rFonts w:ascii="Times New Roman" w:hAnsi="Times New Roman" w:cs="Times New Roman"/>
                <w:sz w:val="24"/>
              </w:rPr>
              <w:t>tments – “ Couva</w:t>
            </w:r>
            <w:r w:rsidR="0076494D" w:rsidRPr="00AE0020">
              <w:rPr>
                <w:rFonts w:ascii="Times New Roman" w:hAnsi="Times New Roman" w:cs="Times New Roman"/>
                <w:sz w:val="24"/>
              </w:rPr>
              <w:t xml:space="preserve"> District Health Facility</w:t>
            </w:r>
            <w:r w:rsidRPr="00AE0020">
              <w:rPr>
                <w:rFonts w:ascii="Times New Roman" w:hAnsi="Times New Roman" w:cs="Times New Roman"/>
                <w:sz w:val="24"/>
              </w:rPr>
              <w:t>”</w:t>
            </w:r>
            <w:r w:rsidR="003F3B21" w:rsidRPr="00AE002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6494D" w:rsidRPr="00AE0020" w:rsidRDefault="00835177" w:rsidP="0076494D">
            <w:pPr>
              <w:pStyle w:val="Body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 w:rsidRPr="00AE0020">
              <w:rPr>
                <w:rFonts w:ascii="Times New Roman" w:hAnsi="Times New Roman" w:cs="Times New Roman"/>
                <w:sz w:val="24"/>
              </w:rPr>
              <w:t>Records</w:t>
            </w:r>
            <w:r w:rsidR="0076494D" w:rsidRPr="00AE0020">
              <w:rPr>
                <w:rFonts w:ascii="Times New Roman" w:hAnsi="Times New Roman" w:cs="Times New Roman"/>
                <w:sz w:val="24"/>
              </w:rPr>
              <w:t xml:space="preserve"> San Fernando General Hospital</w:t>
            </w:r>
            <w:r w:rsidRPr="00AE0020">
              <w:rPr>
                <w:rFonts w:ascii="Times New Roman" w:hAnsi="Times New Roman" w:cs="Times New Roman"/>
                <w:sz w:val="24"/>
              </w:rPr>
              <w:t xml:space="preserve"> – Clerk </w:t>
            </w:r>
          </w:p>
          <w:p w:rsidR="00E02E45" w:rsidRPr="0055781D" w:rsidRDefault="000C0BD1" w:rsidP="00026DB8">
            <w:pPr>
              <w:pStyle w:val="BodyText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</w:rPr>
            </w:pPr>
            <w:r w:rsidRPr="00AE0020">
              <w:rPr>
                <w:rFonts w:ascii="Times New Roman" w:hAnsi="Times New Roman" w:cs="Times New Roman"/>
                <w:sz w:val="24"/>
              </w:rPr>
              <w:t>Pathology Laboratory</w:t>
            </w:r>
            <w:r w:rsidR="00835177" w:rsidRPr="00AE0020">
              <w:rPr>
                <w:rFonts w:ascii="Times New Roman" w:hAnsi="Times New Roman" w:cs="Times New Roman"/>
                <w:sz w:val="24"/>
              </w:rPr>
              <w:t xml:space="preserve"> – Clerk </w:t>
            </w:r>
          </w:p>
          <w:p w:rsidR="00AE0020" w:rsidRDefault="00AE0020" w:rsidP="00C74841">
            <w:pPr>
              <w:pStyle w:val="BodyText"/>
              <w:rPr>
                <w:rFonts w:ascii="Times New Roman" w:hAnsi="Times New Roman" w:cs="Times New Roman"/>
                <w:b/>
                <w:sz w:val="24"/>
              </w:rPr>
            </w:pPr>
          </w:p>
          <w:p w:rsidR="00C74841" w:rsidRDefault="00922DDA" w:rsidP="00C74841">
            <w:pPr>
              <w:pStyle w:val="Body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California Glass Supplie</w:t>
            </w:r>
            <w:r w:rsidR="00C74841">
              <w:rPr>
                <w:rFonts w:ascii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E0020" w:rsidRPr="005976F0" w:rsidRDefault="00AE0020" w:rsidP="00AE0020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Clerk </w:t>
            </w:r>
            <w:r w:rsidRPr="005976F0">
              <w:rPr>
                <w:rFonts w:ascii="Times New Roman" w:hAnsi="Times New Roman" w:cs="Times New Roman"/>
                <w:sz w:val="24"/>
              </w:rPr>
              <w:t xml:space="preserve"> ( On The Job Training)</w:t>
            </w:r>
            <w:r>
              <w:rPr>
                <w:rFonts w:ascii="Times New Roman" w:hAnsi="Times New Roman" w:cs="Times New Roman"/>
                <w:sz w:val="24"/>
              </w:rPr>
              <w:t xml:space="preserve"> “ 6 months’ – Then Permanent Employment </w:t>
            </w:r>
          </w:p>
          <w:p w:rsidR="00AE0020" w:rsidRPr="00C74841" w:rsidRDefault="00AE0020" w:rsidP="00C74841">
            <w:pPr>
              <w:pStyle w:val="BodyTex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4841" w:rsidRPr="00381603" w:rsidTr="00026DB8">
        <w:trPr>
          <w:trHeight w:val="988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74841" w:rsidRDefault="00C74841" w:rsidP="004304AF">
            <w:pPr>
              <w:rPr>
                <w:rFonts w:ascii="Tahoma" w:hAnsi="Tahoma" w:cs="Tahoma"/>
                <w:lang w:eastAsia="zh-CN"/>
              </w:rPr>
            </w:pPr>
          </w:p>
          <w:p w:rsidR="006A7928" w:rsidRDefault="006A7928" w:rsidP="004304AF">
            <w:pPr>
              <w:rPr>
                <w:rFonts w:ascii="Tahoma" w:hAnsi="Tahoma" w:cs="Tahoma"/>
                <w:lang w:eastAsia="zh-CN"/>
              </w:rPr>
            </w:pPr>
          </w:p>
          <w:p w:rsidR="006A7928" w:rsidRDefault="006A7928" w:rsidP="004304AF">
            <w:pPr>
              <w:rPr>
                <w:rFonts w:ascii="Tahoma" w:hAnsi="Tahoma" w:cs="Tahoma"/>
                <w:lang w:eastAsia="zh-CN"/>
              </w:rPr>
            </w:pPr>
          </w:p>
          <w:p w:rsidR="006A7928" w:rsidRDefault="006A7928" w:rsidP="004304AF">
            <w:pPr>
              <w:rPr>
                <w:rFonts w:ascii="Tahoma" w:hAnsi="Tahoma" w:cs="Tahoma"/>
                <w:lang w:eastAsia="zh-CN"/>
              </w:rPr>
            </w:pPr>
          </w:p>
          <w:p w:rsidR="006A7928" w:rsidRDefault="006A7928" w:rsidP="004304AF">
            <w:pPr>
              <w:rPr>
                <w:rFonts w:ascii="Tahoma" w:hAnsi="Tahoma" w:cs="Tahoma"/>
                <w:lang w:eastAsia="zh-CN"/>
              </w:rPr>
            </w:pPr>
          </w:p>
          <w:p w:rsidR="006A7928" w:rsidRDefault="006A7928" w:rsidP="004304AF">
            <w:pPr>
              <w:rPr>
                <w:rFonts w:ascii="Tahoma" w:hAnsi="Tahoma" w:cs="Tahoma"/>
                <w:lang w:eastAsia="zh-CN"/>
              </w:rPr>
            </w:pPr>
          </w:p>
          <w:p w:rsidR="006A7928" w:rsidRPr="004304AF" w:rsidRDefault="006A7928" w:rsidP="004304AF">
            <w:pPr>
              <w:rPr>
                <w:rFonts w:ascii="Tahoma" w:hAnsi="Tahoma" w:cs="Tahoma"/>
                <w:lang w:eastAsia="zh-CN"/>
              </w:rPr>
            </w:pPr>
          </w:p>
        </w:tc>
        <w:tc>
          <w:tcPr>
            <w:tcW w:w="76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4841" w:rsidRDefault="00C74841" w:rsidP="00026DB8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0663" w:rsidRPr="00381603" w:rsidTr="00026DB8">
        <w:trPr>
          <w:trHeight w:val="433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F80663" w:rsidRPr="008402B2" w:rsidRDefault="008402B2" w:rsidP="00F80663">
            <w:pPr>
              <w:pStyle w:val="Heading1"/>
              <w:rPr>
                <w:rFonts w:ascii="Tahoma" w:hAnsi="Tahoma" w:cs="Tahoma"/>
                <w:color w:val="000000"/>
                <w:sz w:val="24"/>
                <w:szCs w:val="24"/>
                <w:lang w:eastAsia="zh-CN"/>
              </w:rPr>
            </w:pPr>
            <w:r w:rsidRPr="008402B2">
              <w:rPr>
                <w:rFonts w:ascii="Tahoma" w:hAnsi="Tahoma" w:cs="Tahoma" w:hint="eastAsia"/>
                <w:sz w:val="24"/>
                <w:szCs w:val="24"/>
                <w:lang w:eastAsia="zh-CN"/>
              </w:rPr>
              <w:lastRenderedPageBreak/>
              <w:t>References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80663" w:rsidRPr="00273471" w:rsidRDefault="00F80663" w:rsidP="00326BF2">
            <w:pPr>
              <w:rPr>
                <w:rFonts w:ascii="Tahoma" w:hAnsi="Tahoma" w:cs="Tahoma"/>
                <w:b/>
                <w:sz w:val="28"/>
                <w:szCs w:val="28"/>
                <w:lang w:eastAsia="zh-CN"/>
              </w:rPr>
            </w:pPr>
          </w:p>
        </w:tc>
      </w:tr>
      <w:tr w:rsidR="00273471" w:rsidRPr="00381603" w:rsidTr="00026DB8">
        <w:trPr>
          <w:trHeight w:val="433"/>
        </w:trPr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540C" w:rsidRPr="005976F0" w:rsidRDefault="00797FB3" w:rsidP="00F80663">
            <w:pPr>
              <w:pStyle w:val="Heading1"/>
              <w:rPr>
                <w:rFonts w:ascii="Tahoma" w:hAnsi="Tahoma" w:cs="Tahoma"/>
                <w:color w:val="000000"/>
                <w:sz w:val="22"/>
                <w:szCs w:val="24"/>
                <w:u w:val="single"/>
                <w:lang w:eastAsia="zh-CN"/>
              </w:rPr>
            </w:pPr>
            <w:r w:rsidRPr="005976F0">
              <w:rPr>
                <w:rFonts w:ascii="Tahoma" w:hAnsi="Tahoma" w:cs="Tahoma"/>
                <w:color w:val="000000"/>
                <w:sz w:val="22"/>
                <w:szCs w:val="24"/>
                <w:u w:val="single"/>
                <w:lang w:eastAsia="zh-CN"/>
              </w:rPr>
              <w:t xml:space="preserve">Name   </w:t>
            </w:r>
            <w:r w:rsidRPr="005976F0">
              <w:rPr>
                <w:rFonts w:ascii="Tahoma" w:hAnsi="Tahoma" w:cs="Tahoma"/>
                <w:color w:val="000000"/>
                <w:sz w:val="22"/>
                <w:szCs w:val="24"/>
                <w:lang w:eastAsia="zh-CN"/>
              </w:rPr>
              <w:t xml:space="preserve">                   </w:t>
            </w:r>
            <w:r w:rsidRPr="005976F0">
              <w:rPr>
                <w:rFonts w:ascii="Tahoma" w:hAnsi="Tahoma" w:cs="Tahoma"/>
                <w:color w:val="000000"/>
                <w:sz w:val="22"/>
                <w:szCs w:val="24"/>
                <w:u w:val="single"/>
                <w:lang w:eastAsia="zh-CN"/>
              </w:rPr>
              <w:t xml:space="preserve">  Position      </w:t>
            </w:r>
          </w:p>
          <w:p w:rsidR="00AE540C" w:rsidRPr="00AC4064" w:rsidRDefault="00AE540C" w:rsidP="00AE540C">
            <w:pPr>
              <w:rPr>
                <w:lang w:val="en-CA" w:eastAsia="zh-CN"/>
              </w:rPr>
            </w:pPr>
          </w:p>
          <w:p w:rsidR="00AE540C" w:rsidRPr="00AC4064" w:rsidRDefault="00901088" w:rsidP="00AE540C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 xml:space="preserve">Anton </w:t>
            </w:r>
            <w:r w:rsidR="00797FB3" w:rsidRPr="00AC4064">
              <w:rPr>
                <w:lang w:val="en-CA" w:eastAsia="zh-CN"/>
              </w:rPr>
              <w:t xml:space="preserve"> Blackman</w:t>
            </w:r>
            <w:r>
              <w:rPr>
                <w:lang w:val="en-CA" w:eastAsia="zh-CN"/>
              </w:rPr>
              <w:t xml:space="preserve">        Fire Fighter </w:t>
            </w:r>
          </w:p>
          <w:p w:rsidR="00AE540C" w:rsidRPr="005976F0" w:rsidRDefault="00AE540C" w:rsidP="00AE540C">
            <w:pPr>
              <w:rPr>
                <w:sz w:val="22"/>
                <w:lang w:val="en-CA" w:eastAsia="zh-CN"/>
              </w:rPr>
            </w:pPr>
          </w:p>
          <w:p w:rsidR="005976F0" w:rsidRPr="00AC4064" w:rsidRDefault="005976F0" w:rsidP="00326BF2">
            <w:pPr>
              <w:pStyle w:val="Heading2"/>
              <w:tabs>
                <w:tab w:val="left" w:pos="162"/>
              </w:tabs>
              <w:ind w:right="-90"/>
              <w:rPr>
                <w:bCs/>
                <w:i w:val="0"/>
                <w:sz w:val="22"/>
                <w:szCs w:val="24"/>
                <w:lang w:eastAsia="zh-CN"/>
              </w:rPr>
            </w:pPr>
          </w:p>
          <w:p w:rsidR="002F4CDF" w:rsidRDefault="002F4CDF" w:rsidP="00326BF2">
            <w:pPr>
              <w:pStyle w:val="Heading2"/>
              <w:tabs>
                <w:tab w:val="left" w:pos="162"/>
              </w:tabs>
              <w:ind w:right="-90"/>
              <w:rPr>
                <w:bCs/>
                <w:i w:val="0"/>
                <w:sz w:val="24"/>
                <w:szCs w:val="24"/>
                <w:lang w:eastAsia="zh-CN"/>
              </w:rPr>
            </w:pPr>
          </w:p>
          <w:p w:rsidR="002F4CDF" w:rsidRPr="00D77FDE" w:rsidRDefault="00F408E7" w:rsidP="00326BF2">
            <w:pPr>
              <w:pStyle w:val="Heading2"/>
              <w:tabs>
                <w:tab w:val="left" w:pos="162"/>
              </w:tabs>
              <w:ind w:right="-90"/>
              <w:rPr>
                <w:bCs/>
                <w:i w:val="0"/>
                <w:sz w:val="24"/>
                <w:szCs w:val="24"/>
                <w:lang w:eastAsia="zh-CN"/>
              </w:rPr>
            </w:pPr>
            <w:r>
              <w:rPr>
                <w:bCs/>
                <w:i w:val="0"/>
                <w:sz w:val="24"/>
                <w:szCs w:val="24"/>
                <w:lang w:eastAsia="zh-CN"/>
              </w:rPr>
              <w:t>Lor</w:t>
            </w:r>
            <w:r w:rsidR="00CA603A">
              <w:rPr>
                <w:bCs/>
                <w:i w:val="0"/>
                <w:sz w:val="24"/>
                <w:szCs w:val="24"/>
                <w:lang w:eastAsia="zh-CN"/>
              </w:rPr>
              <w:t xml:space="preserve">raine </w:t>
            </w:r>
            <w:proofErr w:type="spellStart"/>
            <w:r w:rsidR="00CA603A">
              <w:rPr>
                <w:bCs/>
                <w:i w:val="0"/>
                <w:sz w:val="24"/>
                <w:szCs w:val="24"/>
                <w:lang w:eastAsia="zh-CN"/>
              </w:rPr>
              <w:t>Coutier</w:t>
            </w:r>
            <w:proofErr w:type="spellEnd"/>
            <w:r w:rsidR="00CA603A">
              <w:rPr>
                <w:bCs/>
                <w:i w:val="0"/>
                <w:sz w:val="24"/>
                <w:szCs w:val="24"/>
                <w:lang w:eastAsia="zh-CN"/>
              </w:rPr>
              <w:t xml:space="preserve">         </w:t>
            </w:r>
            <w:r w:rsidR="002F4CDF" w:rsidRPr="00D77FDE">
              <w:rPr>
                <w:bCs/>
                <w:i w:val="0"/>
                <w:sz w:val="24"/>
                <w:szCs w:val="24"/>
                <w:lang w:eastAsia="zh-CN"/>
              </w:rPr>
              <w:t xml:space="preserve">Senior Medical </w:t>
            </w:r>
          </w:p>
          <w:p w:rsidR="00326BF2" w:rsidRPr="00D77FDE" w:rsidRDefault="00CA603A" w:rsidP="00326BF2">
            <w:pPr>
              <w:pStyle w:val="Heading2"/>
              <w:tabs>
                <w:tab w:val="left" w:pos="162"/>
              </w:tabs>
              <w:ind w:right="-90"/>
              <w:rPr>
                <w:bCs/>
                <w:i w:val="0"/>
                <w:sz w:val="24"/>
                <w:szCs w:val="24"/>
                <w:lang w:eastAsia="zh-CN"/>
              </w:rPr>
            </w:pPr>
            <w:r w:rsidRPr="00D77FDE">
              <w:rPr>
                <w:bCs/>
                <w:i w:val="0"/>
                <w:sz w:val="24"/>
                <w:szCs w:val="24"/>
                <w:lang w:eastAsia="zh-CN"/>
              </w:rPr>
              <w:t xml:space="preserve"> </w:t>
            </w:r>
            <w:r w:rsidR="00F408E7" w:rsidRPr="00D77FDE">
              <w:rPr>
                <w:bCs/>
                <w:i w:val="0"/>
                <w:sz w:val="24"/>
                <w:szCs w:val="24"/>
                <w:lang w:eastAsia="zh-CN"/>
              </w:rPr>
              <w:t xml:space="preserve"> </w:t>
            </w:r>
            <w:r w:rsidR="007327F4" w:rsidRPr="00D77FDE">
              <w:rPr>
                <w:bCs/>
                <w:i w:val="0"/>
                <w:sz w:val="24"/>
                <w:szCs w:val="24"/>
                <w:lang w:eastAsia="zh-CN"/>
              </w:rPr>
              <w:t xml:space="preserve"> </w:t>
            </w:r>
            <w:r w:rsidR="005976F0" w:rsidRPr="00D77FDE">
              <w:rPr>
                <w:bCs/>
                <w:i w:val="0"/>
                <w:sz w:val="24"/>
                <w:szCs w:val="24"/>
                <w:lang w:eastAsia="zh-CN"/>
              </w:rPr>
              <w:t xml:space="preserve">       </w:t>
            </w:r>
            <w:r w:rsidR="009C7AE0" w:rsidRPr="00D77FDE">
              <w:rPr>
                <w:bCs/>
                <w:i w:val="0"/>
                <w:sz w:val="24"/>
                <w:szCs w:val="24"/>
                <w:lang w:eastAsia="zh-CN"/>
              </w:rPr>
              <w:t xml:space="preserve"> </w:t>
            </w:r>
            <w:r w:rsidR="005976F0" w:rsidRPr="00D77FDE">
              <w:rPr>
                <w:bCs/>
                <w:i w:val="0"/>
                <w:sz w:val="22"/>
                <w:szCs w:val="24"/>
                <w:lang w:eastAsia="zh-CN"/>
              </w:rPr>
              <w:t xml:space="preserve">           </w:t>
            </w:r>
            <w:r w:rsidRPr="00D77FDE">
              <w:rPr>
                <w:bCs/>
                <w:i w:val="0"/>
                <w:sz w:val="22"/>
                <w:szCs w:val="24"/>
                <w:lang w:eastAsia="zh-CN"/>
              </w:rPr>
              <w:t xml:space="preserve">    </w:t>
            </w:r>
            <w:r w:rsidR="002F4CDF" w:rsidRPr="00D77FDE">
              <w:rPr>
                <w:bCs/>
                <w:i w:val="0"/>
                <w:sz w:val="22"/>
                <w:szCs w:val="24"/>
                <w:lang w:eastAsia="zh-CN"/>
              </w:rPr>
              <w:t xml:space="preserve">        </w:t>
            </w:r>
            <w:r w:rsidR="00D77FDE">
              <w:rPr>
                <w:bCs/>
                <w:i w:val="0"/>
                <w:sz w:val="22"/>
                <w:szCs w:val="24"/>
                <w:lang w:eastAsia="zh-CN"/>
              </w:rPr>
              <w:t xml:space="preserve">     </w:t>
            </w:r>
            <w:r w:rsidR="00D77FDE" w:rsidRPr="00D77FDE">
              <w:rPr>
                <w:bCs/>
                <w:i w:val="0"/>
                <w:sz w:val="22"/>
                <w:szCs w:val="24"/>
                <w:lang w:eastAsia="zh-CN"/>
              </w:rPr>
              <w:t xml:space="preserve">Technologists </w:t>
            </w:r>
            <w:r w:rsidR="002F4CDF" w:rsidRPr="00D77FDE">
              <w:rPr>
                <w:bCs/>
                <w:i w:val="0"/>
                <w:sz w:val="22"/>
                <w:szCs w:val="24"/>
                <w:lang w:eastAsia="zh-CN"/>
              </w:rPr>
              <w:t xml:space="preserve">                              </w:t>
            </w:r>
          </w:p>
          <w:p w:rsidR="00326BF2" w:rsidRDefault="00326BF2" w:rsidP="00AE540C">
            <w:pPr>
              <w:rPr>
                <w:sz w:val="22"/>
                <w:lang w:val="en-CA" w:eastAsia="zh-CN"/>
              </w:rPr>
            </w:pPr>
          </w:p>
          <w:p w:rsidR="001613B9" w:rsidRDefault="001613B9" w:rsidP="00AE540C">
            <w:pPr>
              <w:rPr>
                <w:sz w:val="22"/>
                <w:lang w:val="en-CA" w:eastAsia="zh-CN"/>
              </w:rPr>
            </w:pPr>
            <w:proofErr w:type="spellStart"/>
            <w:r>
              <w:rPr>
                <w:sz w:val="22"/>
                <w:lang w:val="en-CA" w:eastAsia="zh-CN"/>
              </w:rPr>
              <w:t>Makonnen</w:t>
            </w:r>
            <w:proofErr w:type="spellEnd"/>
            <w:r>
              <w:rPr>
                <w:sz w:val="22"/>
                <w:lang w:val="en-CA" w:eastAsia="zh-CN"/>
              </w:rPr>
              <w:t xml:space="preserve"> </w:t>
            </w:r>
            <w:proofErr w:type="spellStart"/>
            <w:r>
              <w:rPr>
                <w:sz w:val="22"/>
                <w:lang w:val="en-CA" w:eastAsia="zh-CN"/>
              </w:rPr>
              <w:t>Mc</w:t>
            </w:r>
            <w:proofErr w:type="spellEnd"/>
            <w:r>
              <w:rPr>
                <w:sz w:val="22"/>
                <w:lang w:val="en-CA" w:eastAsia="zh-CN"/>
              </w:rPr>
              <w:t xml:space="preserve"> Queen    Health Safety </w:t>
            </w:r>
          </w:p>
          <w:p w:rsidR="001613B9" w:rsidRDefault="00D77FDE" w:rsidP="00D77FDE">
            <w:pPr>
              <w:tabs>
                <w:tab w:val="left" w:pos="2310"/>
              </w:tabs>
              <w:rPr>
                <w:sz w:val="22"/>
                <w:lang w:val="en-CA" w:eastAsia="zh-CN"/>
              </w:rPr>
            </w:pPr>
            <w:r>
              <w:rPr>
                <w:sz w:val="22"/>
                <w:lang w:val="en-CA" w:eastAsia="zh-CN"/>
              </w:rPr>
              <w:tab/>
              <w:t xml:space="preserve">Manager / </w:t>
            </w:r>
          </w:p>
          <w:p w:rsidR="00D77FDE" w:rsidRDefault="00D77FDE" w:rsidP="00D77FDE">
            <w:pPr>
              <w:tabs>
                <w:tab w:val="left" w:pos="2310"/>
              </w:tabs>
              <w:rPr>
                <w:sz w:val="22"/>
                <w:lang w:val="en-CA" w:eastAsia="zh-CN"/>
              </w:rPr>
            </w:pPr>
            <w:r>
              <w:rPr>
                <w:sz w:val="22"/>
                <w:lang w:val="en-CA" w:eastAsia="zh-CN"/>
              </w:rPr>
              <w:tab/>
              <w:t xml:space="preserve">Teacher </w:t>
            </w:r>
          </w:p>
          <w:p w:rsidR="00D77FDE" w:rsidRPr="005976F0" w:rsidRDefault="00D77FDE" w:rsidP="00D77FDE">
            <w:pPr>
              <w:tabs>
                <w:tab w:val="left" w:pos="2310"/>
              </w:tabs>
              <w:rPr>
                <w:sz w:val="22"/>
                <w:lang w:val="en-CA" w:eastAsia="zh-CN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</w:tcPr>
          <w:p w:rsidR="00AE540C" w:rsidRPr="005976F0" w:rsidRDefault="00AE540C" w:rsidP="005976F0">
            <w:pPr>
              <w:ind w:firstLineChars="343" w:firstLine="758"/>
              <w:rPr>
                <w:rFonts w:ascii="Tahoma" w:hAnsi="Tahoma" w:cs="Tahoma"/>
                <w:b/>
                <w:sz w:val="22"/>
                <w:u w:val="single"/>
                <w:lang w:eastAsia="zh-CN"/>
              </w:rPr>
            </w:pPr>
            <w:r w:rsidRPr="005976F0">
              <w:rPr>
                <w:rFonts w:ascii="Tahoma" w:hAnsi="Tahoma" w:cs="Tahoma" w:hint="eastAsia"/>
                <w:b/>
                <w:sz w:val="22"/>
                <w:u w:val="single"/>
                <w:lang w:eastAsia="zh-CN"/>
              </w:rPr>
              <w:t>Co</w:t>
            </w:r>
            <w:r w:rsidR="00797FB3" w:rsidRPr="005976F0">
              <w:rPr>
                <w:rFonts w:ascii="Tahoma" w:hAnsi="Tahoma" w:cs="Tahoma"/>
                <w:b/>
                <w:sz w:val="22"/>
                <w:u w:val="single"/>
                <w:lang w:eastAsia="zh-CN"/>
              </w:rPr>
              <w:t>mpany</w:t>
            </w:r>
            <w:r w:rsidRPr="005976F0">
              <w:rPr>
                <w:rFonts w:ascii="Tahoma" w:hAnsi="Tahoma" w:cs="Tahoma" w:hint="eastAsia"/>
                <w:b/>
                <w:sz w:val="22"/>
                <w:lang w:eastAsia="zh-CN"/>
              </w:rPr>
              <w:t xml:space="preserve">                        </w:t>
            </w:r>
            <w:r w:rsidRPr="005976F0">
              <w:rPr>
                <w:rFonts w:ascii="Tahoma" w:hAnsi="Tahoma" w:cs="Tahoma" w:hint="eastAsia"/>
                <w:b/>
                <w:sz w:val="22"/>
                <w:u w:val="single"/>
                <w:lang w:eastAsia="zh-CN"/>
              </w:rPr>
              <w:t>Contact Number</w:t>
            </w:r>
          </w:p>
          <w:p w:rsidR="00AE540C" w:rsidRPr="005976F0" w:rsidRDefault="00AE540C" w:rsidP="00AE540C">
            <w:pPr>
              <w:rPr>
                <w:rFonts w:ascii="Tahoma" w:hAnsi="Tahoma" w:cs="Tahoma"/>
                <w:sz w:val="22"/>
                <w:lang w:eastAsia="zh-CN"/>
              </w:rPr>
            </w:pPr>
          </w:p>
          <w:p w:rsidR="005976F0" w:rsidRDefault="005976F0" w:rsidP="007327F4">
            <w:pPr>
              <w:tabs>
                <w:tab w:val="center" w:pos="3364"/>
              </w:tabs>
              <w:rPr>
                <w:lang w:eastAsia="zh-CN"/>
              </w:rPr>
            </w:pPr>
            <w:r w:rsidRPr="005976F0">
              <w:rPr>
                <w:sz w:val="22"/>
                <w:szCs w:val="22"/>
                <w:lang w:eastAsia="zh-CN"/>
              </w:rPr>
              <w:t xml:space="preserve">          </w:t>
            </w:r>
            <w:r w:rsidR="00901088">
              <w:rPr>
                <w:lang w:eastAsia="zh-CN"/>
              </w:rPr>
              <w:t xml:space="preserve">Trinidad And Tobago </w:t>
            </w:r>
            <w:r w:rsidR="007327F4">
              <w:rPr>
                <w:lang w:eastAsia="zh-CN"/>
              </w:rPr>
              <w:t xml:space="preserve">             </w:t>
            </w:r>
            <w:r w:rsidR="007327F4">
              <w:rPr>
                <w:lang w:eastAsia="zh-CN"/>
              </w:rPr>
              <w:tab/>
              <w:t xml:space="preserve">1-868- 737-4158 </w:t>
            </w:r>
          </w:p>
          <w:p w:rsidR="00901088" w:rsidRPr="00AC4064" w:rsidRDefault="00901088" w:rsidP="00326BF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   Fire Service  </w:t>
            </w:r>
          </w:p>
          <w:p w:rsidR="005976F0" w:rsidRPr="005976F0" w:rsidRDefault="005976F0" w:rsidP="00326BF2">
            <w:pPr>
              <w:rPr>
                <w:sz w:val="22"/>
                <w:szCs w:val="22"/>
                <w:lang w:eastAsia="zh-CN"/>
              </w:rPr>
            </w:pPr>
          </w:p>
          <w:p w:rsidR="002F4CDF" w:rsidRDefault="005976F0" w:rsidP="009C7AE0">
            <w:pPr>
              <w:ind w:firstLineChars="100" w:firstLine="220"/>
              <w:rPr>
                <w:lang w:eastAsia="zh-CN"/>
              </w:rPr>
            </w:pPr>
            <w:r w:rsidRPr="005976F0">
              <w:rPr>
                <w:rFonts w:ascii="Tahoma" w:hAnsi="Tahoma" w:cs="Tahoma"/>
                <w:sz w:val="22"/>
                <w:lang w:eastAsia="zh-CN"/>
              </w:rPr>
              <w:t xml:space="preserve">   </w:t>
            </w:r>
            <w:r w:rsidR="009C7AE0">
              <w:rPr>
                <w:lang w:eastAsia="zh-CN"/>
              </w:rPr>
              <w:t xml:space="preserve">     </w:t>
            </w:r>
          </w:p>
          <w:p w:rsidR="002F4CDF" w:rsidRDefault="002F4CDF" w:rsidP="00873EB7">
            <w:pPr>
              <w:tabs>
                <w:tab w:val="center" w:pos="3484"/>
              </w:tabs>
              <w:ind w:firstLineChars="100" w:firstLine="240"/>
              <w:rPr>
                <w:lang w:eastAsia="zh-CN"/>
              </w:rPr>
            </w:pPr>
            <w:r>
              <w:rPr>
                <w:lang w:eastAsia="zh-CN"/>
              </w:rPr>
              <w:t xml:space="preserve">      South West Regional </w:t>
            </w:r>
            <w:r w:rsidR="00873EB7">
              <w:rPr>
                <w:lang w:eastAsia="zh-CN"/>
              </w:rPr>
              <w:t xml:space="preserve">               </w:t>
            </w:r>
            <w:r w:rsidR="00873EB7">
              <w:rPr>
                <w:lang w:eastAsia="zh-CN"/>
              </w:rPr>
              <w:tab/>
              <w:t>1-868-755-6767</w:t>
            </w:r>
          </w:p>
          <w:p w:rsidR="009C7AE0" w:rsidRDefault="002F4CDF" w:rsidP="002F4CDF">
            <w:pPr>
              <w:ind w:firstLineChars="100" w:firstLine="240"/>
              <w:rPr>
                <w:lang w:eastAsia="zh-CN"/>
              </w:rPr>
            </w:pPr>
            <w:r>
              <w:rPr>
                <w:lang w:eastAsia="zh-CN"/>
              </w:rPr>
              <w:t xml:space="preserve">           Health Authority                            </w:t>
            </w:r>
          </w:p>
          <w:p w:rsidR="001613B9" w:rsidRPr="009C7AE0" w:rsidRDefault="001613B9" w:rsidP="001613B9">
            <w:pPr>
              <w:rPr>
                <w:lang w:eastAsia="zh-CN"/>
              </w:rPr>
            </w:pPr>
          </w:p>
          <w:p w:rsidR="00326BF2" w:rsidRPr="00D77FDE" w:rsidRDefault="009C7AE0" w:rsidP="00D77FDE">
            <w:pPr>
              <w:tabs>
                <w:tab w:val="center" w:pos="3484"/>
              </w:tabs>
              <w:ind w:firstLineChars="100" w:firstLine="240"/>
              <w:rPr>
                <w:lang w:eastAsia="zh-CN"/>
              </w:rPr>
            </w:pPr>
            <w:r>
              <w:rPr>
                <w:lang w:eastAsia="zh-CN"/>
              </w:rPr>
              <w:t xml:space="preserve">         </w:t>
            </w:r>
            <w:proofErr w:type="spellStart"/>
            <w:r w:rsidR="00EA2576">
              <w:rPr>
                <w:lang w:eastAsia="zh-CN"/>
              </w:rPr>
              <w:t>Digicel</w:t>
            </w:r>
            <w:proofErr w:type="spellEnd"/>
            <w:r w:rsidR="00EA2576">
              <w:rPr>
                <w:lang w:eastAsia="zh-CN"/>
              </w:rPr>
              <w:t xml:space="preserve"> Trinidad</w:t>
            </w:r>
            <w:r>
              <w:rPr>
                <w:lang w:eastAsia="zh-CN"/>
              </w:rPr>
              <w:t xml:space="preserve"> </w:t>
            </w:r>
            <w:r w:rsidR="00EA2576">
              <w:rPr>
                <w:lang w:eastAsia="zh-CN"/>
              </w:rPr>
              <w:t>and</w:t>
            </w:r>
            <w:r>
              <w:rPr>
                <w:lang w:eastAsia="zh-CN"/>
              </w:rPr>
              <w:t xml:space="preserve">       </w:t>
            </w:r>
            <w:r w:rsidR="007327F4" w:rsidRPr="009C7AE0">
              <w:rPr>
                <w:rFonts w:ascii="Tahoma" w:hAnsi="Tahoma" w:cs="Tahoma"/>
                <w:lang w:eastAsia="zh-CN"/>
              </w:rPr>
              <w:t xml:space="preserve">      </w:t>
            </w:r>
            <w:r w:rsidR="00D77FDE" w:rsidRPr="00D77FDE">
              <w:rPr>
                <w:lang w:eastAsia="zh-CN"/>
              </w:rPr>
              <w:t>1-868-308-0410</w:t>
            </w:r>
          </w:p>
          <w:p w:rsidR="007757D5" w:rsidRPr="007327F4" w:rsidRDefault="00EA2576" w:rsidP="00EA2576">
            <w:pPr>
              <w:tabs>
                <w:tab w:val="left" w:pos="1365"/>
              </w:tabs>
              <w:ind w:firstLineChars="100" w:firstLine="240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Tobago </w:t>
            </w:r>
          </w:p>
        </w:tc>
      </w:tr>
    </w:tbl>
    <w:p w:rsidR="00BD0043" w:rsidRDefault="00BD0043" w:rsidP="0009485F">
      <w:pPr>
        <w:rPr>
          <w:rFonts w:ascii="Tahoma" w:hAnsi="Tahoma" w:cs="Tahoma"/>
          <w:lang w:eastAsia="zh-CN"/>
        </w:rPr>
      </w:pPr>
    </w:p>
    <w:p w:rsidR="00BD0043" w:rsidRDefault="00BD0043" w:rsidP="0009485F">
      <w:pPr>
        <w:rPr>
          <w:rFonts w:ascii="Tahoma" w:hAnsi="Tahoma" w:cs="Tahoma"/>
          <w:lang w:eastAsia="zh-CN"/>
        </w:rPr>
      </w:pPr>
    </w:p>
    <w:p w:rsidR="00E16B5C" w:rsidRPr="00381603" w:rsidRDefault="001E1277" w:rsidP="00E16B5C">
      <w:p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 xml:space="preserve"> </w:t>
      </w:r>
    </w:p>
    <w:sectPr w:rsidR="00E16B5C" w:rsidRPr="00381603" w:rsidSect="00E02E45">
      <w:headerReference w:type="default" r:id="rId9"/>
      <w:type w:val="continuous"/>
      <w:pgSz w:w="12240" w:h="15840" w:code="1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137" w:rsidRDefault="000B7137">
      <w:r>
        <w:separator/>
      </w:r>
    </w:p>
  </w:endnote>
  <w:endnote w:type="continuationSeparator" w:id="0">
    <w:p w:rsidR="000B7137" w:rsidRDefault="000B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137" w:rsidRDefault="000B7137">
      <w:r>
        <w:separator/>
      </w:r>
    </w:p>
  </w:footnote>
  <w:footnote w:type="continuationSeparator" w:id="0">
    <w:p w:rsidR="000B7137" w:rsidRDefault="000B71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B12" w:rsidRDefault="00947B12">
    <w:pPr>
      <w:pStyle w:val="Header"/>
      <w:jc w:val="center"/>
      <w:rPr>
        <w:rFonts w:ascii="Tahoma" w:hAnsi="Tahoma" w:cs="Tahom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1365"/>
      </v:shape>
    </w:pict>
  </w:numPicBullet>
  <w:abstractNum w:abstractNumId="0">
    <w:nsid w:val="07337143"/>
    <w:multiLevelType w:val="hybridMultilevel"/>
    <w:tmpl w:val="4AE21A8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B3688"/>
    <w:multiLevelType w:val="hybridMultilevel"/>
    <w:tmpl w:val="8B5833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350A2"/>
    <w:multiLevelType w:val="hybridMultilevel"/>
    <w:tmpl w:val="4E487FC8"/>
    <w:lvl w:ilvl="0" w:tplc="5854F6E6">
      <w:start w:val="1"/>
      <w:numFmt w:val="bullet"/>
      <w:lvlText w:val=""/>
      <w:lvlJc w:val="left"/>
      <w:pPr>
        <w:ind w:left="46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3183C0F"/>
    <w:multiLevelType w:val="hybridMultilevel"/>
    <w:tmpl w:val="5B9E4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5F622E"/>
    <w:multiLevelType w:val="hybridMultilevel"/>
    <w:tmpl w:val="A4DE6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780F88"/>
    <w:multiLevelType w:val="hybridMultilevel"/>
    <w:tmpl w:val="FBF81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365A7"/>
    <w:multiLevelType w:val="hybridMultilevel"/>
    <w:tmpl w:val="2536D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256120"/>
    <w:multiLevelType w:val="hybridMultilevel"/>
    <w:tmpl w:val="B05E9FBE"/>
    <w:lvl w:ilvl="0" w:tplc="04090001">
      <w:start w:val="1"/>
      <w:numFmt w:val="bullet"/>
      <w:lvlText w:val=""/>
      <w:lvlJc w:val="left"/>
      <w:pPr>
        <w:ind w:left="61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8">
    <w:nsid w:val="1CD95D67"/>
    <w:multiLevelType w:val="hybridMultilevel"/>
    <w:tmpl w:val="BD2E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95A48"/>
    <w:multiLevelType w:val="hybridMultilevel"/>
    <w:tmpl w:val="BB622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A24826"/>
    <w:multiLevelType w:val="hybridMultilevel"/>
    <w:tmpl w:val="233641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005770"/>
    <w:multiLevelType w:val="hybridMultilevel"/>
    <w:tmpl w:val="45821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A43F08"/>
    <w:multiLevelType w:val="hybridMultilevel"/>
    <w:tmpl w:val="C78A8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C7F9F"/>
    <w:multiLevelType w:val="hybridMultilevel"/>
    <w:tmpl w:val="A23A196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5A32AC8"/>
    <w:multiLevelType w:val="hybridMultilevel"/>
    <w:tmpl w:val="0E08B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1351D7"/>
    <w:multiLevelType w:val="hybridMultilevel"/>
    <w:tmpl w:val="CE74D6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955ED3"/>
    <w:multiLevelType w:val="hybridMultilevel"/>
    <w:tmpl w:val="60C613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A949F6"/>
    <w:multiLevelType w:val="hybridMultilevel"/>
    <w:tmpl w:val="51E04D16"/>
    <w:lvl w:ilvl="0" w:tplc="04090007">
      <w:start w:val="1"/>
      <w:numFmt w:val="bullet"/>
      <w:lvlText w:val=""/>
      <w:lvlPicBulletId w:val="0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8">
    <w:nsid w:val="362C7CC2"/>
    <w:multiLevelType w:val="hybridMultilevel"/>
    <w:tmpl w:val="BB622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2F7083"/>
    <w:multiLevelType w:val="hybridMultilevel"/>
    <w:tmpl w:val="1EB69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592DA2"/>
    <w:multiLevelType w:val="hybridMultilevel"/>
    <w:tmpl w:val="9D9AB1C6"/>
    <w:lvl w:ilvl="0" w:tplc="04090001">
      <w:start w:val="1"/>
      <w:numFmt w:val="bullet"/>
      <w:lvlText w:val=""/>
      <w:lvlJc w:val="left"/>
      <w:pPr>
        <w:ind w:left="109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21">
    <w:nsid w:val="394E148C"/>
    <w:multiLevelType w:val="hybridMultilevel"/>
    <w:tmpl w:val="654803C0"/>
    <w:lvl w:ilvl="0" w:tplc="2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402C2C07"/>
    <w:multiLevelType w:val="hybridMultilevel"/>
    <w:tmpl w:val="66B46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C4907"/>
    <w:multiLevelType w:val="hybridMultilevel"/>
    <w:tmpl w:val="976A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A253D2"/>
    <w:multiLevelType w:val="hybridMultilevel"/>
    <w:tmpl w:val="CCA0B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7875FE"/>
    <w:multiLevelType w:val="hybridMultilevel"/>
    <w:tmpl w:val="AEC68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64039AF"/>
    <w:multiLevelType w:val="hybridMultilevel"/>
    <w:tmpl w:val="42CC10E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92A060D"/>
    <w:multiLevelType w:val="hybridMultilevel"/>
    <w:tmpl w:val="C0505C20"/>
    <w:lvl w:ilvl="0" w:tplc="04090001">
      <w:start w:val="1"/>
      <w:numFmt w:val="bullet"/>
      <w:lvlText w:val=""/>
      <w:lvlJc w:val="left"/>
      <w:pPr>
        <w:ind w:left="75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28">
    <w:nsid w:val="4A090174"/>
    <w:multiLevelType w:val="hybridMultilevel"/>
    <w:tmpl w:val="EB000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944723"/>
    <w:multiLevelType w:val="hybridMultilevel"/>
    <w:tmpl w:val="BB622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0A45ACE"/>
    <w:multiLevelType w:val="hybridMultilevel"/>
    <w:tmpl w:val="90B4C0EC"/>
    <w:lvl w:ilvl="0" w:tplc="04090007">
      <w:start w:val="1"/>
      <w:numFmt w:val="bullet"/>
      <w:lvlText w:val=""/>
      <w:lvlPicBulletId w:val="0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>
    <w:nsid w:val="50AC1514"/>
    <w:multiLevelType w:val="hybridMultilevel"/>
    <w:tmpl w:val="CFF694D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1E50AF9"/>
    <w:multiLevelType w:val="hybridMultilevel"/>
    <w:tmpl w:val="3B241D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F77CC7"/>
    <w:multiLevelType w:val="hybridMultilevel"/>
    <w:tmpl w:val="866EC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5490E7D"/>
    <w:multiLevelType w:val="hybridMultilevel"/>
    <w:tmpl w:val="EE94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6E05DC"/>
    <w:multiLevelType w:val="hybridMultilevel"/>
    <w:tmpl w:val="D2AEDA4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9AF58D0"/>
    <w:multiLevelType w:val="hybridMultilevel"/>
    <w:tmpl w:val="B2DA0C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EF18C9"/>
    <w:multiLevelType w:val="hybridMultilevel"/>
    <w:tmpl w:val="3E5223A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BFD3C94"/>
    <w:multiLevelType w:val="hybridMultilevel"/>
    <w:tmpl w:val="6CE4DC4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CD0AEB"/>
    <w:multiLevelType w:val="hybridMultilevel"/>
    <w:tmpl w:val="F34E8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23F67BA"/>
    <w:multiLevelType w:val="hybridMultilevel"/>
    <w:tmpl w:val="BB6227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61C1392"/>
    <w:multiLevelType w:val="hybridMultilevel"/>
    <w:tmpl w:val="D472AA6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F5F7137"/>
    <w:multiLevelType w:val="hybridMultilevel"/>
    <w:tmpl w:val="46A21380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010B8D"/>
    <w:multiLevelType w:val="hybridMultilevel"/>
    <w:tmpl w:val="C3A41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EB15E4"/>
    <w:multiLevelType w:val="hybridMultilevel"/>
    <w:tmpl w:val="02D888A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E55828"/>
    <w:multiLevelType w:val="hybridMultilevel"/>
    <w:tmpl w:val="58D07F7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3D1A68"/>
    <w:multiLevelType w:val="hybridMultilevel"/>
    <w:tmpl w:val="708AD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9"/>
  </w:num>
  <w:num w:numId="4">
    <w:abstractNumId w:val="33"/>
  </w:num>
  <w:num w:numId="5">
    <w:abstractNumId w:val="46"/>
  </w:num>
  <w:num w:numId="6">
    <w:abstractNumId w:val="3"/>
  </w:num>
  <w:num w:numId="7">
    <w:abstractNumId w:val="14"/>
  </w:num>
  <w:num w:numId="8">
    <w:abstractNumId w:val="15"/>
  </w:num>
  <w:num w:numId="9">
    <w:abstractNumId w:val="19"/>
  </w:num>
  <w:num w:numId="10">
    <w:abstractNumId w:val="29"/>
  </w:num>
  <w:num w:numId="11">
    <w:abstractNumId w:val="18"/>
  </w:num>
  <w:num w:numId="12">
    <w:abstractNumId w:val="40"/>
  </w:num>
  <w:num w:numId="13">
    <w:abstractNumId w:val="9"/>
  </w:num>
  <w:num w:numId="14">
    <w:abstractNumId w:val="1"/>
  </w:num>
  <w:num w:numId="15">
    <w:abstractNumId w:val="22"/>
  </w:num>
  <w:num w:numId="16">
    <w:abstractNumId w:val="25"/>
  </w:num>
  <w:num w:numId="17">
    <w:abstractNumId w:val="43"/>
  </w:num>
  <w:num w:numId="18">
    <w:abstractNumId w:val="11"/>
  </w:num>
  <w:num w:numId="19">
    <w:abstractNumId w:val="5"/>
  </w:num>
  <w:num w:numId="20">
    <w:abstractNumId w:val="28"/>
  </w:num>
  <w:num w:numId="21">
    <w:abstractNumId w:val="36"/>
  </w:num>
  <w:num w:numId="22">
    <w:abstractNumId w:val="24"/>
  </w:num>
  <w:num w:numId="23">
    <w:abstractNumId w:val="12"/>
  </w:num>
  <w:num w:numId="24">
    <w:abstractNumId w:val="7"/>
  </w:num>
  <w:num w:numId="25">
    <w:abstractNumId w:val="20"/>
  </w:num>
  <w:num w:numId="26">
    <w:abstractNumId w:val="27"/>
  </w:num>
  <w:num w:numId="27">
    <w:abstractNumId w:val="45"/>
  </w:num>
  <w:num w:numId="28">
    <w:abstractNumId w:val="42"/>
  </w:num>
  <w:num w:numId="29">
    <w:abstractNumId w:val="16"/>
  </w:num>
  <w:num w:numId="30">
    <w:abstractNumId w:val="38"/>
  </w:num>
  <w:num w:numId="31">
    <w:abstractNumId w:val="32"/>
  </w:num>
  <w:num w:numId="32">
    <w:abstractNumId w:val="2"/>
  </w:num>
  <w:num w:numId="33">
    <w:abstractNumId w:val="0"/>
  </w:num>
  <w:num w:numId="34">
    <w:abstractNumId w:val="13"/>
  </w:num>
  <w:num w:numId="35">
    <w:abstractNumId w:val="26"/>
  </w:num>
  <w:num w:numId="36">
    <w:abstractNumId w:val="41"/>
  </w:num>
  <w:num w:numId="37">
    <w:abstractNumId w:val="17"/>
  </w:num>
  <w:num w:numId="38">
    <w:abstractNumId w:val="10"/>
  </w:num>
  <w:num w:numId="39">
    <w:abstractNumId w:val="35"/>
  </w:num>
  <w:num w:numId="40">
    <w:abstractNumId w:val="37"/>
  </w:num>
  <w:num w:numId="41">
    <w:abstractNumId w:val="31"/>
  </w:num>
  <w:num w:numId="42">
    <w:abstractNumId w:val="44"/>
  </w:num>
  <w:num w:numId="43">
    <w:abstractNumId w:val="30"/>
  </w:num>
  <w:num w:numId="44">
    <w:abstractNumId w:val="8"/>
  </w:num>
  <w:num w:numId="45">
    <w:abstractNumId w:val="34"/>
  </w:num>
  <w:num w:numId="46">
    <w:abstractNumId w:val="21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6DB8"/>
    <w:rsid w:val="0002616B"/>
    <w:rsid w:val="00026DB8"/>
    <w:rsid w:val="00032FBD"/>
    <w:rsid w:val="000367DE"/>
    <w:rsid w:val="000404DD"/>
    <w:rsid w:val="0005195E"/>
    <w:rsid w:val="00080839"/>
    <w:rsid w:val="000808DE"/>
    <w:rsid w:val="00082995"/>
    <w:rsid w:val="0009485F"/>
    <w:rsid w:val="000A2922"/>
    <w:rsid w:val="000B7137"/>
    <w:rsid w:val="000C0BD1"/>
    <w:rsid w:val="000F04BC"/>
    <w:rsid w:val="001017D1"/>
    <w:rsid w:val="00123A83"/>
    <w:rsid w:val="00155633"/>
    <w:rsid w:val="001613B9"/>
    <w:rsid w:val="001622FD"/>
    <w:rsid w:val="00164618"/>
    <w:rsid w:val="00171B4B"/>
    <w:rsid w:val="00181CA1"/>
    <w:rsid w:val="001828CA"/>
    <w:rsid w:val="00191C67"/>
    <w:rsid w:val="001E1277"/>
    <w:rsid w:val="001E1625"/>
    <w:rsid w:val="001F17EC"/>
    <w:rsid w:val="00203C83"/>
    <w:rsid w:val="0021460C"/>
    <w:rsid w:val="00233C09"/>
    <w:rsid w:val="00240348"/>
    <w:rsid w:val="00244D19"/>
    <w:rsid w:val="0025070E"/>
    <w:rsid w:val="00264848"/>
    <w:rsid w:val="00273471"/>
    <w:rsid w:val="002D7818"/>
    <w:rsid w:val="002E62D3"/>
    <w:rsid w:val="002F4CDF"/>
    <w:rsid w:val="003101E2"/>
    <w:rsid w:val="00323B6D"/>
    <w:rsid w:val="00326BF2"/>
    <w:rsid w:val="003522A0"/>
    <w:rsid w:val="00381603"/>
    <w:rsid w:val="003A67EA"/>
    <w:rsid w:val="003E4015"/>
    <w:rsid w:val="003F1754"/>
    <w:rsid w:val="003F3B21"/>
    <w:rsid w:val="004114CF"/>
    <w:rsid w:val="00413435"/>
    <w:rsid w:val="004137D0"/>
    <w:rsid w:val="00417EE4"/>
    <w:rsid w:val="004304AF"/>
    <w:rsid w:val="00440498"/>
    <w:rsid w:val="00441C03"/>
    <w:rsid w:val="0045310C"/>
    <w:rsid w:val="0047103E"/>
    <w:rsid w:val="00483560"/>
    <w:rsid w:val="0049234D"/>
    <w:rsid w:val="004E2E22"/>
    <w:rsid w:val="004E4FBC"/>
    <w:rsid w:val="004E7987"/>
    <w:rsid w:val="004F678F"/>
    <w:rsid w:val="004F6E5E"/>
    <w:rsid w:val="00502248"/>
    <w:rsid w:val="00503C08"/>
    <w:rsid w:val="00522D8B"/>
    <w:rsid w:val="00555B81"/>
    <w:rsid w:val="0055781D"/>
    <w:rsid w:val="0056357A"/>
    <w:rsid w:val="00592215"/>
    <w:rsid w:val="005945AD"/>
    <w:rsid w:val="005976F0"/>
    <w:rsid w:val="005B4F22"/>
    <w:rsid w:val="005D6A5E"/>
    <w:rsid w:val="006019DF"/>
    <w:rsid w:val="00601DC7"/>
    <w:rsid w:val="00620BE8"/>
    <w:rsid w:val="00623D4B"/>
    <w:rsid w:val="00633CB7"/>
    <w:rsid w:val="00671589"/>
    <w:rsid w:val="00673D46"/>
    <w:rsid w:val="00674485"/>
    <w:rsid w:val="006819C6"/>
    <w:rsid w:val="00681FCC"/>
    <w:rsid w:val="00683C11"/>
    <w:rsid w:val="006A7928"/>
    <w:rsid w:val="006B5D06"/>
    <w:rsid w:val="006C3E42"/>
    <w:rsid w:val="006C4C68"/>
    <w:rsid w:val="006C5B7D"/>
    <w:rsid w:val="006D31E4"/>
    <w:rsid w:val="00700D90"/>
    <w:rsid w:val="0070506B"/>
    <w:rsid w:val="00717EBF"/>
    <w:rsid w:val="007207E7"/>
    <w:rsid w:val="00725366"/>
    <w:rsid w:val="00725A3A"/>
    <w:rsid w:val="007327F4"/>
    <w:rsid w:val="00750CE0"/>
    <w:rsid w:val="0076494D"/>
    <w:rsid w:val="007757D5"/>
    <w:rsid w:val="0078021F"/>
    <w:rsid w:val="00780906"/>
    <w:rsid w:val="007873CD"/>
    <w:rsid w:val="00792263"/>
    <w:rsid w:val="00797FB3"/>
    <w:rsid w:val="007B25E5"/>
    <w:rsid w:val="007C71A3"/>
    <w:rsid w:val="007E5BBA"/>
    <w:rsid w:val="007E79AD"/>
    <w:rsid w:val="007F543E"/>
    <w:rsid w:val="00835177"/>
    <w:rsid w:val="008402B2"/>
    <w:rsid w:val="008720E7"/>
    <w:rsid w:val="00873EB7"/>
    <w:rsid w:val="008828A6"/>
    <w:rsid w:val="00883E8C"/>
    <w:rsid w:val="008A69D0"/>
    <w:rsid w:val="008B4C9C"/>
    <w:rsid w:val="008B5E55"/>
    <w:rsid w:val="008C22C8"/>
    <w:rsid w:val="008C6B3B"/>
    <w:rsid w:val="008D1B97"/>
    <w:rsid w:val="009008FD"/>
    <w:rsid w:val="00901088"/>
    <w:rsid w:val="009206CA"/>
    <w:rsid w:val="00922DDA"/>
    <w:rsid w:val="0093223D"/>
    <w:rsid w:val="00947B12"/>
    <w:rsid w:val="00960E98"/>
    <w:rsid w:val="00962D84"/>
    <w:rsid w:val="0098307C"/>
    <w:rsid w:val="009A3E2A"/>
    <w:rsid w:val="009C7AE0"/>
    <w:rsid w:val="009E2454"/>
    <w:rsid w:val="009E4145"/>
    <w:rsid w:val="009E63D5"/>
    <w:rsid w:val="009F564D"/>
    <w:rsid w:val="00A10E99"/>
    <w:rsid w:val="00A3476E"/>
    <w:rsid w:val="00A350CC"/>
    <w:rsid w:val="00A61F4C"/>
    <w:rsid w:val="00A6380B"/>
    <w:rsid w:val="00A739D3"/>
    <w:rsid w:val="00A8333F"/>
    <w:rsid w:val="00A84DFB"/>
    <w:rsid w:val="00A90D51"/>
    <w:rsid w:val="00A955BC"/>
    <w:rsid w:val="00AA0EE0"/>
    <w:rsid w:val="00AA1620"/>
    <w:rsid w:val="00AA1E8A"/>
    <w:rsid w:val="00AA2E46"/>
    <w:rsid w:val="00AC3F4D"/>
    <w:rsid w:val="00AC4064"/>
    <w:rsid w:val="00AE0020"/>
    <w:rsid w:val="00AE18DF"/>
    <w:rsid w:val="00AE540C"/>
    <w:rsid w:val="00AF1AB2"/>
    <w:rsid w:val="00B16292"/>
    <w:rsid w:val="00B705D1"/>
    <w:rsid w:val="00B84275"/>
    <w:rsid w:val="00BA393C"/>
    <w:rsid w:val="00BB60DB"/>
    <w:rsid w:val="00BC7627"/>
    <w:rsid w:val="00BD0043"/>
    <w:rsid w:val="00BD6EBA"/>
    <w:rsid w:val="00C20F53"/>
    <w:rsid w:val="00C40C3B"/>
    <w:rsid w:val="00C52BCD"/>
    <w:rsid w:val="00C611B3"/>
    <w:rsid w:val="00C74841"/>
    <w:rsid w:val="00C75878"/>
    <w:rsid w:val="00C9130E"/>
    <w:rsid w:val="00C958C0"/>
    <w:rsid w:val="00CA603A"/>
    <w:rsid w:val="00CD2117"/>
    <w:rsid w:val="00CD787A"/>
    <w:rsid w:val="00CE0537"/>
    <w:rsid w:val="00CE3B3D"/>
    <w:rsid w:val="00CE699F"/>
    <w:rsid w:val="00CF2581"/>
    <w:rsid w:val="00D12E12"/>
    <w:rsid w:val="00D16FF1"/>
    <w:rsid w:val="00D27A55"/>
    <w:rsid w:val="00D339C1"/>
    <w:rsid w:val="00D52053"/>
    <w:rsid w:val="00D5539B"/>
    <w:rsid w:val="00D62D07"/>
    <w:rsid w:val="00D753B8"/>
    <w:rsid w:val="00D77FDE"/>
    <w:rsid w:val="00D83EAA"/>
    <w:rsid w:val="00D90B7F"/>
    <w:rsid w:val="00DA20AA"/>
    <w:rsid w:val="00DE5CC4"/>
    <w:rsid w:val="00E02E45"/>
    <w:rsid w:val="00E12E58"/>
    <w:rsid w:val="00E16B5C"/>
    <w:rsid w:val="00E226D8"/>
    <w:rsid w:val="00E302DD"/>
    <w:rsid w:val="00E346CD"/>
    <w:rsid w:val="00E43EC9"/>
    <w:rsid w:val="00E46B70"/>
    <w:rsid w:val="00E57551"/>
    <w:rsid w:val="00E61757"/>
    <w:rsid w:val="00E776D8"/>
    <w:rsid w:val="00E77BCF"/>
    <w:rsid w:val="00EA2576"/>
    <w:rsid w:val="00EE462F"/>
    <w:rsid w:val="00EF3947"/>
    <w:rsid w:val="00F02864"/>
    <w:rsid w:val="00F05C28"/>
    <w:rsid w:val="00F07156"/>
    <w:rsid w:val="00F36145"/>
    <w:rsid w:val="00F408E7"/>
    <w:rsid w:val="00F41506"/>
    <w:rsid w:val="00F5444F"/>
    <w:rsid w:val="00F64CFE"/>
    <w:rsid w:val="00F718D8"/>
    <w:rsid w:val="00F80663"/>
    <w:rsid w:val="00F95666"/>
    <w:rsid w:val="00FA2418"/>
    <w:rsid w:val="00FD79C4"/>
    <w:rsid w:val="00F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C1FA11F-7ED0-44FB-8057-7328C22E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44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5444F"/>
    <w:pPr>
      <w:keepNext/>
      <w:outlineLvl w:val="0"/>
    </w:pPr>
    <w:rPr>
      <w:b/>
      <w:sz w:val="20"/>
      <w:szCs w:val="20"/>
      <w:lang w:val="en-CA"/>
    </w:rPr>
  </w:style>
  <w:style w:type="paragraph" w:styleId="Heading2">
    <w:name w:val="heading 2"/>
    <w:basedOn w:val="Normal"/>
    <w:next w:val="Normal"/>
    <w:qFormat/>
    <w:rsid w:val="00F5444F"/>
    <w:pPr>
      <w:keepNext/>
      <w:outlineLvl w:val="1"/>
    </w:pPr>
    <w:rPr>
      <w:i/>
      <w:sz w:val="20"/>
      <w:szCs w:val="20"/>
      <w:lang w:val="en-CA"/>
    </w:rPr>
  </w:style>
  <w:style w:type="paragraph" w:styleId="Heading3">
    <w:name w:val="heading 3"/>
    <w:basedOn w:val="Normal"/>
    <w:next w:val="Normal"/>
    <w:qFormat/>
    <w:rsid w:val="00F5444F"/>
    <w:pPr>
      <w:keepNext/>
      <w:tabs>
        <w:tab w:val="left" w:pos="162"/>
      </w:tabs>
      <w:ind w:right="-90"/>
      <w:outlineLvl w:val="2"/>
    </w:pPr>
    <w:rPr>
      <w:rFonts w:ascii="Tahoma" w:hAnsi="Tahoma" w:cs="Tahoma"/>
      <w:i/>
      <w:iCs/>
      <w:sz w:val="16"/>
      <w:lang w:val="en-CA"/>
    </w:rPr>
  </w:style>
  <w:style w:type="paragraph" w:styleId="Heading4">
    <w:name w:val="heading 4"/>
    <w:basedOn w:val="Normal"/>
    <w:next w:val="Normal"/>
    <w:qFormat/>
    <w:rsid w:val="00F5444F"/>
    <w:pPr>
      <w:keepNext/>
      <w:framePr w:hSpace="180" w:wrap="notBeside" w:hAnchor="margin" w:y="540"/>
      <w:outlineLvl w:val="3"/>
    </w:pPr>
    <w:rPr>
      <w:rFonts w:ascii="Tahoma" w:hAnsi="Tahoma" w:cs="Tahoma"/>
      <w:b/>
      <w:bCs/>
      <w:color w:val="808080"/>
      <w:sz w:val="20"/>
      <w:szCs w:val="20"/>
    </w:rPr>
  </w:style>
  <w:style w:type="paragraph" w:styleId="Heading5">
    <w:name w:val="heading 5"/>
    <w:basedOn w:val="Normal"/>
    <w:next w:val="Normal"/>
    <w:qFormat/>
    <w:rsid w:val="00F5444F"/>
    <w:pPr>
      <w:keepNext/>
      <w:jc w:val="right"/>
      <w:outlineLvl w:val="4"/>
    </w:pPr>
    <w:rPr>
      <w:rFonts w:ascii="Tahoma" w:hAnsi="Tahoma" w:cs="Tahoma"/>
      <w:b/>
      <w:bCs/>
      <w:color w:val="808080"/>
      <w:sz w:val="16"/>
      <w:szCs w:val="20"/>
      <w:lang w:val="en-CA"/>
    </w:rPr>
  </w:style>
  <w:style w:type="paragraph" w:styleId="Heading8">
    <w:name w:val="heading 8"/>
    <w:basedOn w:val="Normal"/>
    <w:next w:val="Normal"/>
    <w:qFormat/>
    <w:rsid w:val="00F5444F"/>
    <w:pPr>
      <w:keepNext/>
      <w:jc w:val="right"/>
      <w:outlineLvl w:val="7"/>
    </w:pPr>
    <w:rPr>
      <w:rFonts w:ascii="Tahoma" w:hAnsi="Tahoma" w:cs="Tahoma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5444F"/>
    <w:pPr>
      <w:jc w:val="center"/>
    </w:pPr>
    <w:rPr>
      <w:sz w:val="28"/>
      <w:szCs w:val="20"/>
      <w:lang w:val="en-CA"/>
    </w:rPr>
  </w:style>
  <w:style w:type="paragraph" w:styleId="BodyText">
    <w:name w:val="Body Text"/>
    <w:basedOn w:val="Normal"/>
    <w:semiHidden/>
    <w:rsid w:val="00F5444F"/>
    <w:rPr>
      <w:rFonts w:ascii="Tahoma" w:hAnsi="Tahoma" w:cs="Tahoma"/>
      <w:sz w:val="16"/>
      <w:lang w:val="en-CA"/>
    </w:rPr>
  </w:style>
  <w:style w:type="paragraph" w:styleId="BodyText2">
    <w:name w:val="Body Text 2"/>
    <w:basedOn w:val="Normal"/>
    <w:semiHidden/>
    <w:rsid w:val="00F5444F"/>
    <w:pPr>
      <w:tabs>
        <w:tab w:val="left" w:pos="162"/>
      </w:tabs>
      <w:ind w:right="-90"/>
    </w:pPr>
    <w:rPr>
      <w:rFonts w:ascii="Tahoma" w:hAnsi="Tahoma" w:cs="Tahoma"/>
      <w:sz w:val="20"/>
      <w:lang w:val="en-CA"/>
    </w:rPr>
  </w:style>
  <w:style w:type="paragraph" w:styleId="BodyText3">
    <w:name w:val="Body Text 3"/>
    <w:basedOn w:val="Normal"/>
    <w:semiHidden/>
    <w:rsid w:val="00F5444F"/>
    <w:rPr>
      <w:rFonts w:ascii="Tahoma" w:hAnsi="Tahoma" w:cs="Tahoma"/>
      <w:sz w:val="20"/>
      <w:lang w:val="en-CA"/>
    </w:rPr>
  </w:style>
  <w:style w:type="paragraph" w:styleId="Header">
    <w:name w:val="header"/>
    <w:basedOn w:val="Normal"/>
    <w:semiHidden/>
    <w:rsid w:val="00F5444F"/>
    <w:pPr>
      <w:tabs>
        <w:tab w:val="center" w:pos="4320"/>
        <w:tab w:val="right" w:pos="8640"/>
      </w:tabs>
    </w:pPr>
    <w:rPr>
      <w:lang w:val="en-CA"/>
    </w:rPr>
  </w:style>
  <w:style w:type="character" w:styleId="Hyperlink">
    <w:name w:val="Hyperlink"/>
    <w:basedOn w:val="DefaultParagraphFont"/>
    <w:semiHidden/>
    <w:rsid w:val="00F5444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381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160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0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05C28"/>
    <w:pPr>
      <w:ind w:left="720"/>
      <w:contextualSpacing/>
    </w:pPr>
  </w:style>
  <w:style w:type="character" w:customStyle="1" w:styleId="st">
    <w:name w:val="st"/>
    <w:basedOn w:val="DefaultParagraphFont"/>
    <w:rsid w:val="00AA1620"/>
  </w:style>
  <w:style w:type="character" w:styleId="Emphasis">
    <w:name w:val="Emphasis"/>
    <w:basedOn w:val="DefaultParagraphFont"/>
    <w:uiPriority w:val="20"/>
    <w:qFormat/>
    <w:rsid w:val="00AA16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UDAI~1.SWR\AppData\Local\Temp\TS10202258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24CE9-3BF6-46A9-9B32-340F3BCCDA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CB91A3-2035-407D-99C3-0ED454BA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TS102022589.dotx</Template>
  <TotalTime>652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daudain</dc:creator>
  <cp:lastModifiedBy>Desiree D. Knott-Audain</cp:lastModifiedBy>
  <cp:revision>63</cp:revision>
  <cp:lastPrinted>2015-09-25T00:47:00Z</cp:lastPrinted>
  <dcterms:created xsi:type="dcterms:W3CDTF">2014-01-08T16:59:00Z</dcterms:created>
  <dcterms:modified xsi:type="dcterms:W3CDTF">2017-02-22T19:33:00Z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TC020225899991</vt:lpwstr>
  </property>
</Properties>
</file>