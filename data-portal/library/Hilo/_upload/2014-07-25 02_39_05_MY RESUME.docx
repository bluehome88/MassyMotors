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80" w:rsidRPr="008A7880" w:rsidRDefault="008A7880" w:rsidP="008A788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1924E10FF1249C8A46E54664A54735A"/>
        </w:placeholder>
        <w:docPartList>
          <w:docPartGallery w:val="Quick Parts"/>
          <w:docPartCategory w:val=" Resume Name"/>
        </w:docPartList>
      </w:sdtPr>
      <w:sdtEndPr>
        <w:rPr>
          <w:sz w:val="36"/>
          <w:szCs w:val="36"/>
        </w:rPr>
      </w:sdtEndPr>
      <w:sdtContent>
        <w:p w:rsidR="00A42A74" w:rsidRPr="00234094" w:rsidRDefault="00394989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96CF67E59270464CA1AC7EFE9E82B79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A7880" w:rsidRPr="00234094">
                <w:rPr>
                  <w:sz w:val="36"/>
                  <w:szCs w:val="36"/>
                </w:rPr>
                <w:t>NAME</w:t>
              </w:r>
              <w:proofErr w:type="gramStart"/>
              <w:r w:rsidR="008A7880" w:rsidRPr="00234094">
                <w:rPr>
                  <w:sz w:val="36"/>
                  <w:szCs w:val="36"/>
                </w:rPr>
                <w:t>:</w:t>
              </w:r>
              <w:r w:rsidR="005423FD" w:rsidRPr="00234094">
                <w:rPr>
                  <w:sz w:val="36"/>
                  <w:szCs w:val="36"/>
                </w:rPr>
                <w:t>terneka</w:t>
              </w:r>
              <w:proofErr w:type="gramEnd"/>
              <w:r w:rsidR="005423FD" w:rsidRPr="00234094">
                <w:rPr>
                  <w:sz w:val="36"/>
                  <w:szCs w:val="36"/>
                </w:rPr>
                <w:t xml:space="preserve"> bascillo</w:t>
              </w:r>
            </w:sdtContent>
          </w:sdt>
        </w:p>
        <w:sdt>
          <w:sdtPr>
            <w:rPr>
              <w:rFonts w:ascii="Andalus" w:hAnsi="Andalus" w:cs="Andalus"/>
              <w:color w:val="000000" w:themeColor="text1"/>
              <w:sz w:val="36"/>
              <w:szCs w:val="36"/>
            </w:rPr>
            <w:alias w:val="E-mail Address"/>
            <w:tag w:val=""/>
            <w:id w:val="527535243"/>
            <w:placeholder>
              <w:docPart w:val="749A91192B0A42B59CBC2B384AB4216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42A74" w:rsidRDefault="00234094">
              <w:pPr>
                <w:pStyle w:val="NoSpacing"/>
              </w:pPr>
              <w:r w:rsidRPr="007E777A">
                <w:rPr>
                  <w:rFonts w:ascii="Andalus" w:hAnsi="Andalus" w:cs="Andalus"/>
                  <w:color w:val="000000" w:themeColor="text1"/>
                  <w:sz w:val="36"/>
                  <w:szCs w:val="36"/>
                </w:rPr>
                <w:t>E-MAIL:</w:t>
              </w:r>
              <w:r w:rsidR="005423FD" w:rsidRPr="007E777A">
                <w:rPr>
                  <w:rFonts w:ascii="Andalus" w:hAnsi="Andalus" w:cs="Andalus"/>
                  <w:color w:val="000000" w:themeColor="text1"/>
                  <w:sz w:val="36"/>
                  <w:szCs w:val="36"/>
                </w:rPr>
                <w:t>Artee_choco@hotmail.com</w:t>
              </w:r>
            </w:p>
          </w:sdtContent>
        </w:sdt>
        <w:sdt>
          <w:sdtPr>
            <w:rPr>
              <w:rFonts w:ascii="Andalus" w:hAnsi="Andalus" w:cs="Andalus"/>
              <w:i/>
              <w:sz w:val="36"/>
              <w:szCs w:val="36"/>
            </w:rPr>
            <w:alias w:val="Address"/>
            <w:tag w:val=""/>
            <w:id w:val="539556739"/>
            <w:placeholder>
              <w:docPart w:val="40F824F682374DEC8492DF78438A306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42A74" w:rsidRPr="00234094" w:rsidRDefault="00234094">
              <w:pPr>
                <w:pStyle w:val="NoSpacing"/>
                <w:rPr>
                  <w:rFonts w:ascii="Andalus" w:hAnsi="Andalus" w:cs="Andalus"/>
                  <w:i/>
                  <w:sz w:val="36"/>
                  <w:szCs w:val="36"/>
                </w:rPr>
              </w:pPr>
              <w:r>
                <w:rPr>
                  <w:rFonts w:ascii="Andalus" w:hAnsi="Andalus" w:cs="Andalus"/>
                  <w:i/>
                  <w:sz w:val="36"/>
                  <w:szCs w:val="36"/>
                </w:rPr>
                <w:t>A</w:t>
              </w:r>
              <w:r w:rsidR="007E777A">
                <w:rPr>
                  <w:rFonts w:ascii="Andalus" w:hAnsi="Andalus" w:cs="Andalus"/>
                  <w:i/>
                  <w:sz w:val="36"/>
                  <w:szCs w:val="36"/>
                </w:rPr>
                <w:t>D</w:t>
              </w:r>
              <w:r>
                <w:rPr>
                  <w:rFonts w:ascii="Andalus" w:hAnsi="Andalus" w:cs="Andalus"/>
                  <w:i/>
                  <w:sz w:val="36"/>
                  <w:szCs w:val="36"/>
                </w:rPr>
                <w:t>DRESS</w:t>
              </w:r>
              <w:proofErr w:type="gramStart"/>
              <w:r>
                <w:rPr>
                  <w:rFonts w:ascii="Andalus" w:hAnsi="Andalus" w:cs="Andalus"/>
                  <w:i/>
                  <w:sz w:val="36"/>
                  <w:szCs w:val="36"/>
                </w:rPr>
                <w:t>:</w:t>
              </w:r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>LP</w:t>
              </w:r>
              <w:proofErr w:type="gramEnd"/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 xml:space="preserve">#844 E.M.R </w:t>
              </w:r>
              <w:proofErr w:type="spellStart"/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>Damarie</w:t>
              </w:r>
              <w:proofErr w:type="spellEnd"/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 xml:space="preserve"> Hill </w:t>
              </w:r>
              <w:proofErr w:type="spellStart"/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>Guaico,Sangre</w:t>
              </w:r>
              <w:proofErr w:type="spellEnd"/>
              <w:r w:rsidR="005423FD" w:rsidRPr="00234094">
                <w:rPr>
                  <w:rFonts w:ascii="Andalus" w:hAnsi="Andalus" w:cs="Andalus"/>
                  <w:i/>
                  <w:sz w:val="36"/>
                  <w:szCs w:val="36"/>
                </w:rPr>
                <w:t xml:space="preserve"> Grande</w:t>
              </w:r>
            </w:p>
          </w:sdtContent>
        </w:sdt>
        <w:sdt>
          <w:sdtPr>
            <w:rPr>
              <w:rFonts w:ascii="Andalus" w:hAnsi="Andalus" w:cs="Andalus"/>
              <w:sz w:val="36"/>
              <w:szCs w:val="36"/>
            </w:rPr>
            <w:alias w:val="Phone"/>
            <w:tag w:val=""/>
            <w:id w:val="1357783703"/>
            <w:placeholder>
              <w:docPart w:val="47F50A1FC74440E69CB0476174012AB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A42A74" w:rsidRPr="00234094" w:rsidRDefault="00234094">
              <w:pPr>
                <w:pStyle w:val="NoSpacing"/>
                <w:rPr>
                  <w:rFonts w:ascii="Andalus" w:hAnsi="Andalus" w:cs="Andalus"/>
                  <w:sz w:val="36"/>
                  <w:szCs w:val="36"/>
                </w:rPr>
              </w:pPr>
              <w:r>
                <w:rPr>
                  <w:rFonts w:ascii="Andalus" w:hAnsi="Andalus" w:cs="Andalus"/>
                  <w:sz w:val="36"/>
                  <w:szCs w:val="36"/>
                </w:rPr>
                <w:t>CONTACT#</w:t>
              </w:r>
              <w:r w:rsidR="005423FD" w:rsidRPr="00234094">
                <w:rPr>
                  <w:rFonts w:ascii="Andalus" w:hAnsi="Andalus" w:cs="Andalus"/>
                  <w:sz w:val="36"/>
                  <w:szCs w:val="36"/>
                </w:rPr>
                <w:t>382-4297/306-3831</w:t>
              </w:r>
            </w:p>
          </w:sdtContent>
        </w:sdt>
        <w:p w:rsidR="00A42A74" w:rsidRPr="007E777A" w:rsidRDefault="005423FD">
          <w:pPr>
            <w:rPr>
              <w:rFonts w:ascii="Andalus" w:hAnsi="Andalus" w:cs="Andalus"/>
              <w:sz w:val="36"/>
              <w:szCs w:val="36"/>
            </w:rPr>
          </w:pPr>
          <w:r w:rsidRPr="00234094">
            <w:rPr>
              <w:rFonts w:asciiTheme="majorHAnsi" w:hAnsiTheme="majorHAnsi"/>
              <w:sz w:val="36"/>
              <w:szCs w:val="36"/>
            </w:rPr>
            <w:t>D-O-B</w:t>
          </w:r>
          <w:proofErr w:type="gramStart"/>
          <w:r w:rsidRPr="00234094">
            <w:rPr>
              <w:sz w:val="36"/>
              <w:szCs w:val="36"/>
            </w:rPr>
            <w:t>:</w:t>
          </w:r>
          <w:r w:rsidRPr="00234094">
            <w:rPr>
              <w:rFonts w:ascii="Andalus" w:hAnsi="Andalus" w:cs="Andalus"/>
              <w:sz w:val="36"/>
              <w:szCs w:val="36"/>
            </w:rPr>
            <w:t>13</w:t>
          </w:r>
          <w:proofErr w:type="gramEnd"/>
          <w:r w:rsidRPr="00234094">
            <w:rPr>
              <w:rFonts w:ascii="Andalus" w:hAnsi="Andalus" w:cs="Andalus"/>
              <w:sz w:val="36"/>
              <w:szCs w:val="36"/>
            </w:rPr>
            <w:t>-01-1993</w:t>
          </w:r>
          <w:r w:rsidR="007E777A">
            <w:rPr>
              <w:rFonts w:ascii="Andalus" w:hAnsi="Andalus" w:cs="Andalus"/>
              <w:sz w:val="36"/>
              <w:szCs w:val="36"/>
            </w:rPr>
            <w:t>/</w:t>
          </w:r>
          <w:r w:rsidR="007E777A" w:rsidRPr="007E777A">
            <w:rPr>
              <w:b/>
              <w:sz w:val="36"/>
              <w:szCs w:val="36"/>
            </w:rPr>
            <w:t xml:space="preserve"> </w:t>
          </w:r>
          <w:r w:rsidR="007E777A" w:rsidRPr="00234094">
            <w:rPr>
              <w:b/>
              <w:sz w:val="36"/>
              <w:szCs w:val="36"/>
            </w:rPr>
            <w:t>AGE:</w:t>
          </w:r>
          <w:r w:rsidR="007E777A" w:rsidRPr="00234094">
            <w:rPr>
              <w:sz w:val="36"/>
              <w:szCs w:val="36"/>
            </w:rPr>
            <w:t xml:space="preserve"> </w:t>
          </w:r>
          <w:r w:rsidR="007E777A" w:rsidRPr="00234094">
            <w:rPr>
              <w:rFonts w:ascii="Andalus" w:hAnsi="Andalus" w:cs="Andalus"/>
              <w:sz w:val="36"/>
              <w:szCs w:val="36"/>
            </w:rPr>
            <w:t xml:space="preserve">21                                                                                                                                           </w:t>
          </w:r>
          <w:r w:rsidR="007E777A">
            <w:rPr>
              <w:rFonts w:ascii="Andalus" w:hAnsi="Andalus" w:cs="Andalus"/>
              <w:sz w:val="36"/>
              <w:szCs w:val="36"/>
            </w:rPr>
            <w:t xml:space="preserve">                             </w:t>
          </w:r>
        </w:p>
      </w:sdtContent>
    </w:sdt>
    <w:p w:rsidR="00A42A74" w:rsidRPr="00234094" w:rsidRDefault="007E777A">
      <w:pPr>
        <w:pStyle w:val="SectionHeading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SCHOOL ATTEND</w:t>
      </w:r>
    </w:p>
    <w:p w:rsidR="00234094" w:rsidRPr="007E777A" w:rsidRDefault="005423FD" w:rsidP="00234094">
      <w:pPr>
        <w:pStyle w:val="Subsection"/>
        <w:rPr>
          <w:rFonts w:ascii="Andalus" w:hAnsi="Andalus" w:cs="Andalus"/>
          <w:i/>
          <w:color w:val="0D0D0D" w:themeColor="text1" w:themeTint="F2"/>
          <w:sz w:val="32"/>
          <w:szCs w:val="32"/>
        </w:rPr>
      </w:pPr>
      <w:r w:rsidRPr="007E777A">
        <w:rPr>
          <w:rFonts w:ascii="Andalus" w:hAnsi="Andalus" w:cs="Andalus"/>
          <w:i/>
          <w:color w:val="0D0D0D" w:themeColor="text1" w:themeTint="F2"/>
          <w:sz w:val="32"/>
          <w:szCs w:val="32"/>
        </w:rPr>
        <w:t>GUAICO GOVERNMENT PRIMARY SCHOO</w:t>
      </w:r>
      <w:r w:rsidR="00234094" w:rsidRPr="007E777A">
        <w:rPr>
          <w:rFonts w:ascii="Andalus" w:hAnsi="Andalus" w:cs="Andalus"/>
          <w:i/>
          <w:color w:val="0D0D0D" w:themeColor="text1" w:themeTint="F2"/>
          <w:sz w:val="32"/>
          <w:szCs w:val="32"/>
        </w:rPr>
        <w:t xml:space="preserve">L </w:t>
      </w:r>
    </w:p>
    <w:p w:rsidR="00A42A74" w:rsidRPr="007E777A" w:rsidRDefault="00234094" w:rsidP="00234094">
      <w:pPr>
        <w:pStyle w:val="Subsection"/>
        <w:rPr>
          <w:rFonts w:ascii="Andalus" w:hAnsi="Andalus" w:cs="Andalus"/>
          <w:i/>
          <w:color w:val="000000" w:themeColor="text1"/>
          <w:sz w:val="36"/>
          <w:szCs w:val="36"/>
        </w:rPr>
      </w:pPr>
      <w:proofErr w:type="gramStart"/>
      <w:r w:rsidRPr="007E777A">
        <w:rPr>
          <w:rFonts w:ascii="Andalus" w:hAnsi="Andalus" w:cs="Andalus"/>
          <w:i/>
          <w:color w:val="000000" w:themeColor="text1"/>
          <w:sz w:val="36"/>
          <w:szCs w:val="36"/>
        </w:rPr>
        <w:t xml:space="preserve">GUAICO </w:t>
      </w:r>
      <w:r w:rsidR="005423FD" w:rsidRPr="007E777A">
        <w:rPr>
          <w:rFonts w:ascii="Andalus" w:hAnsi="Andalus" w:cs="Andalus"/>
          <w:i/>
          <w:color w:val="000000" w:themeColor="text1"/>
          <w:sz w:val="36"/>
          <w:szCs w:val="36"/>
        </w:rPr>
        <w:t xml:space="preserve"> SECONDARY</w:t>
      </w:r>
      <w:proofErr w:type="gramEnd"/>
      <w:r w:rsidR="005423FD" w:rsidRPr="007E777A">
        <w:rPr>
          <w:rFonts w:ascii="Andalus" w:hAnsi="Andalus" w:cs="Andalus"/>
          <w:i/>
          <w:color w:val="000000" w:themeColor="text1"/>
          <w:sz w:val="36"/>
          <w:szCs w:val="36"/>
        </w:rPr>
        <w:t xml:space="preserve"> SCHOOL</w:t>
      </w:r>
    </w:p>
    <w:p w:rsidR="00A42A74" w:rsidRPr="007E777A" w:rsidRDefault="00394989">
      <w:pPr>
        <w:pStyle w:val="SectionHeading"/>
        <w:rPr>
          <w:color w:val="auto"/>
          <w:sz w:val="36"/>
          <w:szCs w:val="36"/>
        </w:rPr>
      </w:pPr>
      <w:r w:rsidRPr="007E777A">
        <w:rPr>
          <w:color w:val="auto"/>
          <w:sz w:val="36"/>
          <w:szCs w:val="36"/>
        </w:rPr>
        <w:t>E</w:t>
      </w:r>
      <w:r w:rsidRPr="007E777A">
        <w:rPr>
          <w:color w:val="auto"/>
          <w:sz w:val="36"/>
          <w:szCs w:val="36"/>
        </w:rPr>
        <w:t>xperience</w:t>
      </w:r>
    </w:p>
    <w:p w:rsidR="00A42A74" w:rsidRPr="007E777A" w:rsidRDefault="005423FD">
      <w:pPr>
        <w:pStyle w:val="Subsection"/>
        <w:rPr>
          <w:vanish/>
          <w:color w:val="auto"/>
          <w:sz w:val="36"/>
          <w:szCs w:val="36"/>
          <w:specVanish/>
        </w:rPr>
      </w:pPr>
      <w:r w:rsidRPr="007E777A">
        <w:rPr>
          <w:color w:val="auto"/>
          <w:sz w:val="36"/>
          <w:szCs w:val="36"/>
        </w:rPr>
        <w:t>SUBWAY</w:t>
      </w:r>
    </w:p>
    <w:p w:rsidR="00A42A74" w:rsidRPr="007E777A" w:rsidRDefault="00394989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  <w:r w:rsidRPr="007E777A">
        <w:rPr>
          <w:rFonts w:asciiTheme="majorHAnsi" w:eastAsiaTheme="majorEastAsia" w:hAnsiTheme="majorHAnsi" w:cstheme="majorBidi"/>
          <w:sz w:val="36"/>
          <w:szCs w:val="36"/>
        </w:rPr>
        <w:t xml:space="preserve"> | </w:t>
      </w:r>
      <w:r w:rsidR="005423FD" w:rsidRPr="007E777A">
        <w:rPr>
          <w:rFonts w:asciiTheme="majorHAnsi" w:eastAsiaTheme="majorEastAsia" w:hAnsiTheme="majorHAnsi" w:cstheme="majorBidi"/>
          <w:sz w:val="36"/>
          <w:szCs w:val="36"/>
        </w:rPr>
        <w:t>BROADWAY ARIMA</w:t>
      </w:r>
    </w:p>
    <w:p w:rsidR="00A42A74" w:rsidRDefault="00A42A74"/>
    <w:p w:rsidR="00A42A74" w:rsidRPr="007E777A" w:rsidRDefault="008A7880">
      <w:pPr>
        <w:pStyle w:val="ListParagraph"/>
        <w:numPr>
          <w:ilvl w:val="0"/>
          <w:numId w:val="4"/>
        </w:numPr>
        <w:ind w:hanging="288"/>
        <w:rPr>
          <w:sz w:val="36"/>
          <w:szCs w:val="36"/>
        </w:rPr>
      </w:pPr>
      <w:r w:rsidRPr="007E777A">
        <w:rPr>
          <w:sz w:val="36"/>
          <w:szCs w:val="36"/>
        </w:rPr>
        <w:t>REFRENCES</w:t>
      </w:r>
    </w:p>
    <w:p w:rsidR="00234094" w:rsidRPr="007E777A" w:rsidRDefault="00234094" w:rsidP="00234094">
      <w:pPr>
        <w:spacing w:line="276" w:lineRule="auto"/>
        <w:rPr>
          <w:rFonts w:ascii="Andalus" w:hAnsi="Andalus" w:cs="Andalus"/>
          <w:sz w:val="36"/>
          <w:szCs w:val="36"/>
        </w:rPr>
      </w:pPr>
      <w:proofErr w:type="gramStart"/>
      <w:r w:rsidRPr="007E777A">
        <w:rPr>
          <w:rFonts w:ascii="Andalus" w:hAnsi="Andalus" w:cs="Andalus"/>
          <w:sz w:val="36"/>
          <w:szCs w:val="36"/>
        </w:rPr>
        <w:t xml:space="preserve">TERRENCE </w:t>
      </w:r>
      <w:r w:rsidRPr="007E777A">
        <w:rPr>
          <w:rFonts w:ascii="Andalus" w:hAnsi="Andalus" w:cs="Andalus"/>
          <w:sz w:val="36"/>
          <w:szCs w:val="36"/>
        </w:rPr>
        <w:t xml:space="preserve"> EMMANUEL</w:t>
      </w:r>
      <w:proofErr w:type="gramEnd"/>
      <w:r w:rsidRPr="007E777A">
        <w:rPr>
          <w:rFonts w:ascii="Andalus" w:hAnsi="Andalus" w:cs="Andalus"/>
          <w:sz w:val="36"/>
          <w:szCs w:val="36"/>
        </w:rPr>
        <w:t xml:space="preserve"> (BISHOP) CONTACT# 769-</w:t>
      </w:r>
      <w:r w:rsidRPr="007E777A">
        <w:rPr>
          <w:rFonts w:ascii="Andalus" w:hAnsi="Andalus" w:cs="Andalus"/>
          <w:sz w:val="36"/>
          <w:szCs w:val="36"/>
        </w:rPr>
        <w:t>9613</w:t>
      </w:r>
    </w:p>
    <w:p w:rsidR="00DF297F" w:rsidRPr="007E777A" w:rsidRDefault="00234094">
      <w:pPr>
        <w:spacing w:line="276" w:lineRule="auto"/>
        <w:rPr>
          <w:rFonts w:ascii="Andalus" w:hAnsi="Andalus" w:cs="Andalus"/>
          <w:sz w:val="36"/>
          <w:szCs w:val="36"/>
        </w:rPr>
      </w:pPr>
      <w:r w:rsidRPr="007E777A">
        <w:rPr>
          <w:rFonts w:ascii="Andalus" w:hAnsi="Andalus" w:cs="Andalus"/>
          <w:sz w:val="36"/>
          <w:szCs w:val="36"/>
        </w:rPr>
        <w:t xml:space="preserve">MERYL </w:t>
      </w:r>
      <w:proofErr w:type="gramStart"/>
      <w:r w:rsidRPr="007E777A">
        <w:rPr>
          <w:rFonts w:ascii="Andalus" w:hAnsi="Andalus" w:cs="Andalus"/>
          <w:sz w:val="36"/>
          <w:szCs w:val="36"/>
        </w:rPr>
        <w:t>LEWIS</w:t>
      </w:r>
      <w:r w:rsidRPr="007E777A">
        <w:rPr>
          <w:rFonts w:ascii="Andalus" w:hAnsi="Andalus" w:cs="Andalus"/>
          <w:sz w:val="36"/>
          <w:szCs w:val="36"/>
        </w:rPr>
        <w:t>(</w:t>
      </w:r>
      <w:proofErr w:type="gramEnd"/>
      <w:r w:rsidRPr="007E777A">
        <w:rPr>
          <w:sz w:val="36"/>
          <w:szCs w:val="36"/>
        </w:rPr>
        <w:t xml:space="preserve"> </w:t>
      </w:r>
      <w:r w:rsidRPr="007E777A">
        <w:rPr>
          <w:rFonts w:ascii="Andalus" w:hAnsi="Andalus" w:cs="Andalus"/>
          <w:sz w:val="36"/>
          <w:szCs w:val="36"/>
        </w:rPr>
        <w:t>UNION OFFICER) WASA CONTACT# 685-7370</w:t>
      </w:r>
      <w:r w:rsidRPr="007E777A">
        <w:rPr>
          <w:rFonts w:ascii="Andalus" w:hAnsi="Andalus" w:cs="Andalus"/>
          <w:sz w:val="36"/>
          <w:szCs w:val="36"/>
        </w:rPr>
        <w:t xml:space="preserve"> </w:t>
      </w:r>
    </w:p>
    <w:p w:rsidR="007E777A" w:rsidRDefault="00DF297F">
      <w:pPr>
        <w:spacing w:line="276" w:lineRule="auto"/>
        <w:rPr>
          <w:rFonts w:ascii="Andalus" w:hAnsi="Andalus" w:cs="Andalus"/>
          <w:sz w:val="36"/>
          <w:szCs w:val="36"/>
        </w:rPr>
      </w:pPr>
      <w:r w:rsidRPr="007E777A">
        <w:rPr>
          <w:rFonts w:ascii="Andalus" w:hAnsi="Andalus" w:cs="Andalus"/>
          <w:sz w:val="36"/>
          <w:szCs w:val="36"/>
        </w:rPr>
        <w:t>JOHN JULIEN (DOCTOR) CONTACT# 701-0638</w:t>
      </w:r>
    </w:p>
    <w:p w:rsidR="00E7153D" w:rsidRDefault="007E777A">
      <w:pPr>
        <w:spacing w:line="276" w:lineRule="auto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HOBBIES</w:t>
      </w:r>
      <w:proofErr w:type="gramStart"/>
      <w:r>
        <w:rPr>
          <w:rFonts w:ascii="Andalus" w:hAnsi="Andalus" w:cs="Andalus"/>
          <w:sz w:val="36"/>
          <w:szCs w:val="36"/>
        </w:rPr>
        <w:t>:SIN</w:t>
      </w:r>
      <w:r w:rsidR="00E7153D">
        <w:rPr>
          <w:rFonts w:ascii="Andalus" w:hAnsi="Andalus" w:cs="Andalus"/>
          <w:sz w:val="36"/>
          <w:szCs w:val="36"/>
        </w:rPr>
        <w:t>GING,READING,COOKING</w:t>
      </w:r>
      <w:proofErr w:type="gramEnd"/>
      <w:r w:rsidR="00E7153D">
        <w:rPr>
          <w:rFonts w:ascii="Andalus" w:hAnsi="Andalus" w:cs="Andalus"/>
          <w:sz w:val="36"/>
          <w:szCs w:val="36"/>
        </w:rPr>
        <w:t xml:space="preserve"> ETC.</w:t>
      </w:r>
    </w:p>
    <w:p w:rsidR="00E7153D" w:rsidRDefault="00E7153D">
      <w:pPr>
        <w:spacing w:line="276" w:lineRule="auto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OBJECTIVES:</w:t>
      </w:r>
    </w:p>
    <w:p w:rsidR="00A42A74" w:rsidRPr="007E777A" w:rsidRDefault="00E7153D">
      <w:pPr>
        <w:spacing w:line="276" w:lineRule="auto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lastRenderedPageBreak/>
        <w:t>MY GREATEST MISSION IS TO ACCOMPLISH MY GOALS THRUE HARD WROK….</w:t>
      </w:r>
      <w:bookmarkStart w:id="0" w:name="_GoBack"/>
      <w:bookmarkEnd w:id="0"/>
      <w:r w:rsidR="008A7880" w:rsidRPr="007E777A">
        <w:rPr>
          <w:rFonts w:ascii="Andalus" w:hAnsi="Andalus" w:cs="Andalus"/>
          <w:sz w:val="36"/>
          <w:szCs w:val="36"/>
        </w:rPr>
        <w:t xml:space="preserve">                                                                                              </w:t>
      </w:r>
    </w:p>
    <w:sectPr w:rsidR="00A42A74" w:rsidRPr="007E777A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89" w:rsidRDefault="00394989">
      <w:pPr>
        <w:spacing w:after="0" w:line="240" w:lineRule="auto"/>
      </w:pPr>
      <w:r>
        <w:separator/>
      </w:r>
    </w:p>
  </w:endnote>
  <w:endnote w:type="continuationSeparator" w:id="0">
    <w:p w:rsidR="00394989" w:rsidRDefault="0039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74" w:rsidRDefault="003949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40C08E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F57034A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92E86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A42A74" w:rsidRDefault="003949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2A74" w:rsidRDefault="0039498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A42A74" w:rsidRDefault="0039498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89" w:rsidRDefault="00394989">
      <w:pPr>
        <w:spacing w:after="0" w:line="240" w:lineRule="auto"/>
      </w:pPr>
      <w:r>
        <w:separator/>
      </w:r>
    </w:p>
  </w:footnote>
  <w:footnote w:type="continuationSeparator" w:id="0">
    <w:p w:rsidR="00394989" w:rsidRDefault="0039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74" w:rsidRDefault="003949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098FDE4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FEE02C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5142420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A42A74" w:rsidRDefault="00A42A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FD"/>
    <w:rsid w:val="00234094"/>
    <w:rsid w:val="00394989"/>
    <w:rsid w:val="005423FD"/>
    <w:rsid w:val="007E777A"/>
    <w:rsid w:val="008A7880"/>
    <w:rsid w:val="00A42A74"/>
    <w:rsid w:val="00DF297F"/>
    <w:rsid w:val="00E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49529F-FE5F-4D35-B36D-C7C3D776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924E10FF1249C8A46E54664A54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1569-15C8-4AC2-9637-0395F6B5636C}"/>
      </w:docPartPr>
      <w:docPartBody>
        <w:p w:rsidR="00000000" w:rsidRDefault="00652C8B">
          <w:pPr>
            <w:pStyle w:val="81924E10FF1249C8A46E54664A54735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6CF67E59270464CA1AC7EFE9E82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CC4F3-5634-49F1-A182-D29326F88137}"/>
      </w:docPartPr>
      <w:docPartBody>
        <w:p w:rsidR="00000000" w:rsidRDefault="00652C8B">
          <w:pPr>
            <w:pStyle w:val="96CF67E59270464CA1AC7EFE9E82B7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49A91192B0A42B59CBC2B384AB42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A3999-E0C3-4703-B52C-0C6B4336F5CA}"/>
      </w:docPartPr>
      <w:docPartBody>
        <w:p w:rsidR="00000000" w:rsidRDefault="00652C8B">
          <w:pPr>
            <w:pStyle w:val="749A91192B0A42B59CBC2B384AB4216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0F824F682374DEC8492DF78438A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1D3B0-DAC3-446D-819B-88CC29BA5561}"/>
      </w:docPartPr>
      <w:docPartBody>
        <w:p w:rsidR="00000000" w:rsidRDefault="00652C8B">
          <w:pPr>
            <w:pStyle w:val="40F824F682374DEC8492DF78438A306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47F50A1FC74440E69CB0476174012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8BB05-8CA3-4860-BEC3-F8AD16F893D1}"/>
      </w:docPartPr>
      <w:docPartBody>
        <w:p w:rsidR="00000000" w:rsidRDefault="00652C8B">
          <w:pPr>
            <w:pStyle w:val="47F50A1FC74440E69CB0476174012AB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8B"/>
    <w:rsid w:val="006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1924E10FF1249C8A46E54664A54735A">
    <w:name w:val="81924E10FF1249C8A46E54664A54735A"/>
  </w:style>
  <w:style w:type="paragraph" w:customStyle="1" w:styleId="96CF67E59270464CA1AC7EFE9E82B793">
    <w:name w:val="96CF67E59270464CA1AC7EFE9E82B793"/>
  </w:style>
  <w:style w:type="paragraph" w:customStyle="1" w:styleId="749A91192B0A42B59CBC2B384AB42163">
    <w:name w:val="749A91192B0A42B59CBC2B384AB42163"/>
  </w:style>
  <w:style w:type="paragraph" w:customStyle="1" w:styleId="40F824F682374DEC8492DF78438A306C">
    <w:name w:val="40F824F682374DEC8492DF78438A306C"/>
  </w:style>
  <w:style w:type="paragraph" w:customStyle="1" w:styleId="47F50A1FC74440E69CB0476174012ABB">
    <w:name w:val="47F50A1FC74440E69CB0476174012ABB"/>
  </w:style>
  <w:style w:type="paragraph" w:customStyle="1" w:styleId="CF365B4D8B124836848CAF5778DD7E50">
    <w:name w:val="CF365B4D8B124836848CAF5778DD7E50"/>
  </w:style>
  <w:style w:type="paragraph" w:customStyle="1" w:styleId="4D85BAF7AFD54F949AA383C2FDBE707E">
    <w:name w:val="4D85BAF7AFD54F949AA383C2FDBE707E"/>
  </w:style>
  <w:style w:type="paragraph" w:customStyle="1" w:styleId="0DA71BAC7D264DF4A735D08714E8B3D5">
    <w:name w:val="0DA71BAC7D264DF4A735D08714E8B3D5"/>
  </w:style>
  <w:style w:type="paragraph" w:customStyle="1" w:styleId="1E135F8D7D4D477287F9B25E4D18C1BE">
    <w:name w:val="1E135F8D7D4D477287F9B25E4D18C1B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5261F6BA0D0A4BA982D19D644F9AEFF5">
    <w:name w:val="5261F6BA0D0A4BA982D19D644F9AEFF5"/>
  </w:style>
  <w:style w:type="paragraph" w:customStyle="1" w:styleId="8E59D8DB0C0347D9ABAB4451E2821D53">
    <w:name w:val="8E59D8DB0C0347D9ABAB4451E2821D53"/>
  </w:style>
  <w:style w:type="paragraph" w:customStyle="1" w:styleId="98440C29AD534542B6D0D6774DA5E5B7">
    <w:name w:val="98440C29AD534542B6D0D6774DA5E5B7"/>
  </w:style>
  <w:style w:type="paragraph" w:customStyle="1" w:styleId="7A08863EEE1C430E88FA71DAA7F12F9E">
    <w:name w:val="7A08863EEE1C430E88FA71DAA7F12F9E"/>
  </w:style>
  <w:style w:type="paragraph" w:customStyle="1" w:styleId="C5A1E105201A42B1B189A1C0057BA1D0">
    <w:name w:val="C5A1E105201A42B1B189A1C0057BA1D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AB2EE888131445DBC894665A01AC5D1">
    <w:name w:val="3AB2EE888131445DBC894665A01AC5D1"/>
  </w:style>
  <w:style w:type="paragraph" w:customStyle="1" w:styleId="AF28B6781FE248C98BAC622162C93D70">
    <w:name w:val="AF28B6781FE248C98BAC622162C93D70"/>
  </w:style>
  <w:style w:type="paragraph" w:customStyle="1" w:styleId="87C9AAAC601B410B9EF51AE2F4CF3F59">
    <w:name w:val="87C9AAAC601B410B9EF51AE2F4CF3F59"/>
  </w:style>
  <w:style w:type="paragraph" w:customStyle="1" w:styleId="AACDA82C85B74666810993B1BC346E4B">
    <w:name w:val="AACDA82C85B74666810993B1BC346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ADDRESS:LP#844 E.M.R Damarie Hill Guaico,Sangre Grande</CompanyAddress>
  <CompanyPhone>CONTACT#382-4297/306-3831</CompanyPhone>
  <CompanyFax/>
  <CompanyEmail>E-MAIL:Artee_choco@hotmail.com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9B5D76D-4B0C-4EFB-9886-F1A23408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54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NAME:terneka bascillo</dc:creator>
  <cp:keywords/>
  <cp:lastModifiedBy>Acer</cp:lastModifiedBy>
  <cp:revision>2</cp:revision>
  <dcterms:created xsi:type="dcterms:W3CDTF">2014-07-25T01:41:00Z</dcterms:created>
  <dcterms:modified xsi:type="dcterms:W3CDTF">2014-07-25T02:35:00Z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