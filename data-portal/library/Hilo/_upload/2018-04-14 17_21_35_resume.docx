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E0" w:rsidRDefault="00D67EC2">
      <w:pPr>
        <w:pStyle w:val="Heading1"/>
      </w:pPr>
      <w:sdt>
        <w:sdtPr>
          <w:id w:val="1481961"/>
          <w:placeholder>
            <w:docPart w:val="996F7C1C6D9C4E5BAFCE0BB255E69823"/>
          </w:placeholder>
          <w:temporary/>
          <w:showingPlcHdr/>
          <w15:appearance w15:val="hidden"/>
        </w:sdtPr>
        <w:sdtEndPr/>
        <w:sdtContent>
          <w:r w:rsidR="00D215C5">
            <w:t>Objectives</w:t>
          </w:r>
        </w:sdtContent>
      </w:sdt>
    </w:p>
    <w:p w:rsidR="00F652E0" w:rsidRDefault="00661C2D">
      <w:r>
        <w:t xml:space="preserve">To use my skills in customer service to provide </w:t>
      </w:r>
      <w:r w:rsidR="00AA1C00">
        <w:t>a</w:t>
      </w:r>
      <w:r>
        <w:t xml:space="preserve"> healthy and productive work environment for both the members of staff and customers alike.</w:t>
      </w:r>
    </w:p>
    <w:p w:rsidR="00F652E0" w:rsidRDefault="00D67EC2" w:rsidP="00661C2D">
      <w:pPr>
        <w:pStyle w:val="Heading1"/>
        <w:rPr>
          <w:sz w:val="28"/>
          <w:szCs w:val="28"/>
        </w:rPr>
      </w:pPr>
      <w:sdt>
        <w:sdtPr>
          <w:id w:val="1482146"/>
          <w:placeholder>
            <w:docPart w:val="4080AE1CC5BD4CD389A6AC786D0D5855"/>
          </w:placeholder>
          <w:temporary/>
          <w:showingPlcHdr/>
          <w15:appearance w15:val="hidden"/>
        </w:sdtPr>
        <w:sdtEndPr/>
        <w:sdtContent>
          <w:r w:rsidR="00D215C5">
            <w:t>Experience</w:t>
          </w:r>
        </w:sdtContent>
      </w:sdt>
    </w:p>
    <w:p w:rsidR="00661C2D" w:rsidRDefault="00661C2D" w:rsidP="00661C2D">
      <w:pPr>
        <w:rPr>
          <w:sz w:val="28"/>
          <w:szCs w:val="28"/>
        </w:rPr>
      </w:pPr>
      <w:r>
        <w:rPr>
          <w:sz w:val="28"/>
          <w:szCs w:val="28"/>
        </w:rPr>
        <w:t>Port and Maritime Services Ltd</w:t>
      </w:r>
    </w:p>
    <w:p w:rsidR="001823CE" w:rsidRDefault="001823CE" w:rsidP="00661C2D">
      <w:pPr>
        <w:rPr>
          <w:sz w:val="24"/>
          <w:szCs w:val="24"/>
        </w:rPr>
      </w:pPr>
      <w:r>
        <w:rPr>
          <w:sz w:val="24"/>
          <w:szCs w:val="24"/>
        </w:rPr>
        <w:t>1D dock road, Port of, Port of Spain</w:t>
      </w:r>
    </w:p>
    <w:p w:rsidR="001823CE" w:rsidRDefault="001823CE" w:rsidP="00661C2D">
      <w:pPr>
        <w:rPr>
          <w:sz w:val="24"/>
          <w:szCs w:val="24"/>
        </w:rPr>
      </w:pPr>
      <w:r>
        <w:rPr>
          <w:sz w:val="24"/>
          <w:szCs w:val="24"/>
        </w:rPr>
        <w:t xml:space="preserve">Tally Clerk </w:t>
      </w:r>
      <w:r w:rsidR="000530EC">
        <w:rPr>
          <w:sz w:val="24"/>
          <w:szCs w:val="24"/>
        </w:rPr>
        <w:t>(full time)</w:t>
      </w:r>
    </w:p>
    <w:p w:rsidR="001823CE" w:rsidRDefault="001823CE" w:rsidP="00661C2D">
      <w:pPr>
        <w:rPr>
          <w:sz w:val="24"/>
          <w:szCs w:val="24"/>
        </w:rPr>
      </w:pPr>
      <w:r>
        <w:rPr>
          <w:sz w:val="24"/>
          <w:szCs w:val="24"/>
        </w:rPr>
        <w:t>12/02/10 to present date.</w:t>
      </w:r>
    </w:p>
    <w:p w:rsidR="001823CE" w:rsidRPr="001823CE" w:rsidRDefault="001823CE" w:rsidP="00661C2D">
      <w:pPr>
        <w:rPr>
          <w:sz w:val="24"/>
          <w:szCs w:val="24"/>
        </w:rPr>
      </w:pPr>
      <w:r>
        <w:rPr>
          <w:sz w:val="24"/>
          <w:szCs w:val="24"/>
        </w:rPr>
        <w:t>This job re</w:t>
      </w:r>
      <w:r w:rsidR="00AA1C00">
        <w:rPr>
          <w:sz w:val="24"/>
          <w:szCs w:val="24"/>
        </w:rPr>
        <w:t>quires me to work along Customs</w:t>
      </w:r>
      <w:r>
        <w:rPr>
          <w:sz w:val="24"/>
          <w:szCs w:val="24"/>
        </w:rPr>
        <w:t xml:space="preserve"> and Excise to tally the quantity and contents of various containers e</w:t>
      </w:r>
      <w:r w:rsidR="00AA1C00">
        <w:rPr>
          <w:sz w:val="24"/>
          <w:szCs w:val="24"/>
        </w:rPr>
        <w:t>ntering the country at the port of Port of Spain</w:t>
      </w:r>
      <w:r>
        <w:rPr>
          <w:sz w:val="24"/>
          <w:szCs w:val="24"/>
        </w:rPr>
        <w:t xml:space="preserve">. I am also required to release these containers once the customs have completed </w:t>
      </w:r>
      <w:r w:rsidR="00E27A8F">
        <w:rPr>
          <w:sz w:val="24"/>
          <w:szCs w:val="24"/>
        </w:rPr>
        <w:t>their</w:t>
      </w:r>
      <w:r>
        <w:rPr>
          <w:sz w:val="24"/>
          <w:szCs w:val="24"/>
        </w:rPr>
        <w:t xml:space="preserve"> examinations. </w:t>
      </w:r>
    </w:p>
    <w:p w:rsidR="00F652E0" w:rsidRDefault="00F652E0"/>
    <w:p w:rsidR="001823CE" w:rsidRDefault="001823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G.D.K</w:t>
      </w:r>
      <w:proofErr w:type="spellEnd"/>
      <w:r>
        <w:rPr>
          <w:sz w:val="28"/>
          <w:szCs w:val="28"/>
        </w:rPr>
        <w:t>. K9 Security service</w:t>
      </w:r>
    </w:p>
    <w:p w:rsidR="00E27A8F" w:rsidRDefault="001823CE" w:rsidP="00E27A8F">
      <w:pPr>
        <w:rPr>
          <w:sz w:val="24"/>
          <w:szCs w:val="24"/>
        </w:rPr>
      </w:pPr>
      <w:r w:rsidRPr="00E27A8F">
        <w:rPr>
          <w:sz w:val="24"/>
          <w:szCs w:val="24"/>
        </w:rPr>
        <w:t xml:space="preserve">C trace extension, </w:t>
      </w:r>
      <w:r w:rsidR="00E27A8F" w:rsidRPr="00E27A8F">
        <w:rPr>
          <w:sz w:val="24"/>
          <w:szCs w:val="24"/>
        </w:rPr>
        <w:t>Bagatelle road, Diego Martin</w:t>
      </w:r>
    </w:p>
    <w:p w:rsidR="00E27A8F" w:rsidRDefault="00E27A8F" w:rsidP="00E27A8F">
      <w:pPr>
        <w:rPr>
          <w:sz w:val="24"/>
          <w:szCs w:val="24"/>
        </w:rPr>
      </w:pPr>
      <w:r>
        <w:rPr>
          <w:sz w:val="24"/>
          <w:szCs w:val="24"/>
        </w:rPr>
        <w:t>Security officer (part time)</w:t>
      </w:r>
    </w:p>
    <w:p w:rsidR="00E27A8F" w:rsidRDefault="00E27A8F" w:rsidP="00E27A8F">
      <w:pPr>
        <w:rPr>
          <w:sz w:val="24"/>
          <w:szCs w:val="24"/>
        </w:rPr>
      </w:pPr>
      <w:r>
        <w:rPr>
          <w:sz w:val="24"/>
          <w:szCs w:val="24"/>
        </w:rPr>
        <w:t>21/01/13 to 30/08/15</w:t>
      </w:r>
    </w:p>
    <w:p w:rsidR="00E27A8F" w:rsidRDefault="00E27A8F" w:rsidP="00E27A8F">
      <w:pPr>
        <w:rPr>
          <w:sz w:val="24"/>
          <w:szCs w:val="24"/>
        </w:rPr>
      </w:pPr>
      <w:r>
        <w:rPr>
          <w:sz w:val="24"/>
          <w:szCs w:val="24"/>
        </w:rPr>
        <w:t xml:space="preserve">To secure and ensure the safety of persons, equipment, warehouses, compounds etc. all bases on the job given. This is mostly done with the assistance of a </w:t>
      </w:r>
      <w:r w:rsidR="000530EC">
        <w:rPr>
          <w:sz w:val="24"/>
          <w:szCs w:val="24"/>
        </w:rPr>
        <w:t xml:space="preserve">canine. </w:t>
      </w:r>
    </w:p>
    <w:p w:rsidR="000530EC" w:rsidRDefault="000530EC" w:rsidP="00E27A8F">
      <w:pPr>
        <w:rPr>
          <w:sz w:val="24"/>
          <w:szCs w:val="24"/>
        </w:rPr>
      </w:pPr>
    </w:p>
    <w:p w:rsidR="000530EC" w:rsidRDefault="000530EC" w:rsidP="00E27A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K.F.C</w:t>
      </w:r>
      <w:proofErr w:type="spellEnd"/>
      <w:r>
        <w:rPr>
          <w:sz w:val="28"/>
          <w:szCs w:val="28"/>
        </w:rPr>
        <w:t>.</w:t>
      </w:r>
    </w:p>
    <w:p w:rsidR="000530EC" w:rsidRDefault="000530EC" w:rsidP="00E27A8F">
      <w:pPr>
        <w:rPr>
          <w:sz w:val="24"/>
          <w:szCs w:val="24"/>
        </w:rPr>
      </w:pPr>
      <w:r>
        <w:rPr>
          <w:sz w:val="24"/>
          <w:szCs w:val="24"/>
        </w:rPr>
        <w:t xml:space="preserve">West moorings </w:t>
      </w:r>
    </w:p>
    <w:p w:rsidR="000530EC" w:rsidRDefault="000530EC" w:rsidP="00E27A8F">
      <w:pPr>
        <w:rPr>
          <w:sz w:val="24"/>
          <w:szCs w:val="24"/>
        </w:rPr>
      </w:pPr>
      <w:r>
        <w:rPr>
          <w:sz w:val="24"/>
          <w:szCs w:val="24"/>
        </w:rPr>
        <w:t>Fry cook, Casher, Sanitation (</w:t>
      </w:r>
      <w:r w:rsidR="00AA1C00">
        <w:rPr>
          <w:sz w:val="24"/>
          <w:szCs w:val="24"/>
        </w:rPr>
        <w:t>full time)</w:t>
      </w:r>
    </w:p>
    <w:p w:rsidR="000530EC" w:rsidRDefault="000530EC" w:rsidP="00E27A8F">
      <w:pPr>
        <w:rPr>
          <w:sz w:val="24"/>
          <w:szCs w:val="24"/>
        </w:rPr>
      </w:pPr>
      <w:r>
        <w:rPr>
          <w:sz w:val="24"/>
          <w:szCs w:val="24"/>
        </w:rPr>
        <w:t xml:space="preserve">06/03/09 to 12/02/10 </w:t>
      </w:r>
    </w:p>
    <w:p w:rsidR="000530EC" w:rsidRPr="000530EC" w:rsidRDefault="000530EC" w:rsidP="00E27A8F">
      <w:pPr>
        <w:rPr>
          <w:sz w:val="24"/>
          <w:szCs w:val="24"/>
        </w:rPr>
      </w:pPr>
      <w:r>
        <w:rPr>
          <w:sz w:val="24"/>
          <w:szCs w:val="24"/>
        </w:rPr>
        <w:t xml:space="preserve">While working here I was able to experience healthy teamwork and sometimes that required me to fill in where help was needed. Either preparation of the food, serving the customers as a casher, or ensuring that the establishment was </w:t>
      </w:r>
      <w:r w:rsidR="0058795B">
        <w:rPr>
          <w:sz w:val="24"/>
          <w:szCs w:val="24"/>
        </w:rPr>
        <w:t>clean and presentable for customers.</w:t>
      </w:r>
      <w:r>
        <w:rPr>
          <w:sz w:val="24"/>
          <w:szCs w:val="24"/>
        </w:rPr>
        <w:t xml:space="preserve">  </w:t>
      </w:r>
    </w:p>
    <w:p w:rsidR="00E27A8F" w:rsidRPr="00E27A8F" w:rsidRDefault="00E27A8F" w:rsidP="00E27A8F">
      <w:pPr>
        <w:rPr>
          <w:sz w:val="24"/>
          <w:szCs w:val="24"/>
        </w:rPr>
      </w:pPr>
    </w:p>
    <w:p w:rsidR="0058795B" w:rsidRDefault="0058795B" w:rsidP="00E27A8F">
      <w:pPr>
        <w:rPr>
          <w:b/>
          <w:sz w:val="28"/>
          <w:szCs w:val="28"/>
        </w:rPr>
      </w:pPr>
    </w:p>
    <w:p w:rsidR="0058795B" w:rsidRDefault="0058795B" w:rsidP="00E27A8F">
      <w:pPr>
        <w:rPr>
          <w:b/>
          <w:sz w:val="28"/>
          <w:szCs w:val="28"/>
        </w:rPr>
      </w:pPr>
    </w:p>
    <w:p w:rsidR="00F652E0" w:rsidRDefault="000530EC" w:rsidP="0058795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Education</w:t>
      </w:r>
    </w:p>
    <w:p w:rsidR="0058795B" w:rsidRPr="0058795B" w:rsidRDefault="0058795B" w:rsidP="0058795B">
      <w:pPr>
        <w:rPr>
          <w:sz w:val="28"/>
          <w:szCs w:val="28"/>
        </w:rPr>
      </w:pPr>
      <w:r>
        <w:rPr>
          <w:sz w:val="28"/>
          <w:szCs w:val="28"/>
        </w:rPr>
        <w:t xml:space="preserve">Downer’s Educational institute </w:t>
      </w:r>
    </w:p>
    <w:p w:rsidR="00F652E0" w:rsidRDefault="0058795B">
      <w:pPr>
        <w:rPr>
          <w:sz w:val="24"/>
          <w:szCs w:val="24"/>
        </w:rPr>
      </w:pPr>
      <w:r>
        <w:rPr>
          <w:sz w:val="24"/>
          <w:szCs w:val="24"/>
        </w:rPr>
        <w:t>04/09/</w:t>
      </w:r>
      <w:r w:rsidR="00154701">
        <w:rPr>
          <w:sz w:val="24"/>
          <w:szCs w:val="24"/>
        </w:rPr>
        <w:t>20</w:t>
      </w:r>
      <w:r>
        <w:rPr>
          <w:sz w:val="24"/>
          <w:szCs w:val="24"/>
        </w:rPr>
        <w:t>09 to 18/06/</w:t>
      </w:r>
      <w:r w:rsidR="00154701">
        <w:rPr>
          <w:sz w:val="24"/>
          <w:szCs w:val="24"/>
        </w:rPr>
        <w:t>20</w:t>
      </w:r>
      <w:r>
        <w:rPr>
          <w:sz w:val="24"/>
          <w:szCs w:val="24"/>
        </w:rPr>
        <w:t>10</w:t>
      </w:r>
    </w:p>
    <w:p w:rsidR="0058795B" w:rsidRDefault="005879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O’levels</w:t>
      </w:r>
      <w:proofErr w:type="spellEnd"/>
    </w:p>
    <w:p w:rsidR="0058795B" w:rsidRDefault="0058795B">
      <w:pPr>
        <w:rPr>
          <w:sz w:val="24"/>
          <w:szCs w:val="24"/>
        </w:rPr>
      </w:pPr>
      <w:r>
        <w:rPr>
          <w:sz w:val="24"/>
          <w:szCs w:val="24"/>
        </w:rPr>
        <w:t>PHYSICS: general 2</w:t>
      </w:r>
    </w:p>
    <w:p w:rsidR="0058795B" w:rsidRDefault="0058795B">
      <w:pPr>
        <w:rPr>
          <w:sz w:val="24"/>
          <w:szCs w:val="24"/>
        </w:rPr>
      </w:pPr>
      <w:r>
        <w:rPr>
          <w:sz w:val="24"/>
          <w:szCs w:val="24"/>
        </w:rPr>
        <w:t>BIOLOGY: general 3</w:t>
      </w:r>
    </w:p>
    <w:p w:rsidR="0058795B" w:rsidRDefault="0058795B">
      <w:pPr>
        <w:rPr>
          <w:sz w:val="24"/>
          <w:szCs w:val="24"/>
        </w:rPr>
      </w:pPr>
      <w:r>
        <w:rPr>
          <w:sz w:val="24"/>
          <w:szCs w:val="24"/>
        </w:rPr>
        <w:t>ENGLISH A: general 3</w:t>
      </w:r>
    </w:p>
    <w:p w:rsidR="0058795B" w:rsidRDefault="0058795B">
      <w:pPr>
        <w:rPr>
          <w:sz w:val="24"/>
          <w:szCs w:val="24"/>
        </w:rPr>
      </w:pPr>
    </w:p>
    <w:p w:rsidR="0058795B" w:rsidRDefault="00B04578">
      <w:pPr>
        <w:rPr>
          <w:sz w:val="28"/>
          <w:szCs w:val="28"/>
        </w:rPr>
      </w:pPr>
      <w:r>
        <w:rPr>
          <w:sz w:val="28"/>
          <w:szCs w:val="28"/>
        </w:rPr>
        <w:t xml:space="preserve">St. James Government Secondary </w:t>
      </w:r>
    </w:p>
    <w:p w:rsidR="00B04578" w:rsidRDefault="00B04578">
      <w:pPr>
        <w:rPr>
          <w:sz w:val="24"/>
          <w:szCs w:val="24"/>
        </w:rPr>
      </w:pPr>
      <w:r>
        <w:rPr>
          <w:sz w:val="24"/>
          <w:szCs w:val="24"/>
        </w:rPr>
        <w:t>06/09/</w:t>
      </w:r>
      <w:r w:rsidR="00154701">
        <w:rPr>
          <w:sz w:val="24"/>
          <w:szCs w:val="24"/>
        </w:rPr>
        <w:t>20</w:t>
      </w:r>
      <w:r>
        <w:rPr>
          <w:sz w:val="24"/>
          <w:szCs w:val="24"/>
        </w:rPr>
        <w:t>04 to 11/07/</w:t>
      </w:r>
      <w:r w:rsidR="00154701">
        <w:rPr>
          <w:sz w:val="24"/>
          <w:szCs w:val="24"/>
        </w:rPr>
        <w:t>20</w:t>
      </w:r>
      <w:r>
        <w:rPr>
          <w:sz w:val="24"/>
          <w:szCs w:val="24"/>
        </w:rPr>
        <w:t>09</w:t>
      </w:r>
    </w:p>
    <w:p w:rsidR="00B04578" w:rsidRDefault="00B045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O’levels</w:t>
      </w:r>
      <w:proofErr w:type="spellEnd"/>
    </w:p>
    <w:p w:rsidR="00B04578" w:rsidRDefault="00B04578">
      <w:pPr>
        <w:rPr>
          <w:sz w:val="24"/>
          <w:szCs w:val="24"/>
        </w:rPr>
      </w:pPr>
      <w:r>
        <w:rPr>
          <w:sz w:val="24"/>
          <w:szCs w:val="24"/>
        </w:rPr>
        <w:t>MATHEMATICS: general 2</w:t>
      </w:r>
    </w:p>
    <w:p w:rsidR="00B04578" w:rsidRDefault="00B04578">
      <w:pPr>
        <w:rPr>
          <w:sz w:val="24"/>
          <w:szCs w:val="24"/>
        </w:rPr>
      </w:pPr>
      <w:r>
        <w:rPr>
          <w:sz w:val="24"/>
          <w:szCs w:val="24"/>
        </w:rPr>
        <w:t>INTEGRATED SCIENCE: general 2</w:t>
      </w:r>
    </w:p>
    <w:p w:rsidR="00B04578" w:rsidRDefault="00B04578">
      <w:pPr>
        <w:rPr>
          <w:sz w:val="24"/>
          <w:szCs w:val="24"/>
        </w:rPr>
      </w:pPr>
      <w:r>
        <w:rPr>
          <w:sz w:val="24"/>
          <w:szCs w:val="24"/>
        </w:rPr>
        <w:t>OFFICE ADMINISTRATION: general 3</w:t>
      </w:r>
    </w:p>
    <w:p w:rsidR="00B04578" w:rsidRDefault="00B04578">
      <w:pPr>
        <w:rPr>
          <w:sz w:val="24"/>
          <w:szCs w:val="24"/>
        </w:rPr>
      </w:pPr>
      <w:r>
        <w:rPr>
          <w:sz w:val="24"/>
          <w:szCs w:val="24"/>
        </w:rPr>
        <w:t>SOCIAL STUDIES: general 3</w:t>
      </w:r>
    </w:p>
    <w:p w:rsidR="00154701" w:rsidRDefault="00B04578">
      <w:pPr>
        <w:rPr>
          <w:sz w:val="24"/>
          <w:szCs w:val="24"/>
        </w:rPr>
      </w:pPr>
      <w:r>
        <w:rPr>
          <w:sz w:val="24"/>
          <w:szCs w:val="24"/>
        </w:rPr>
        <w:t>PRINCIPALS OF BUSINESS: general 2</w:t>
      </w:r>
    </w:p>
    <w:p w:rsidR="00154701" w:rsidRDefault="00154701">
      <w:pPr>
        <w:rPr>
          <w:sz w:val="24"/>
          <w:szCs w:val="24"/>
        </w:rPr>
      </w:pPr>
    </w:p>
    <w:p w:rsidR="00B04578" w:rsidRDefault="00154701">
      <w:pPr>
        <w:rPr>
          <w:sz w:val="28"/>
          <w:szCs w:val="28"/>
        </w:rPr>
      </w:pPr>
      <w:r>
        <w:rPr>
          <w:sz w:val="28"/>
          <w:szCs w:val="28"/>
        </w:rPr>
        <w:t>University of Trinidad and Tobago</w:t>
      </w:r>
    </w:p>
    <w:p w:rsidR="00154701" w:rsidRDefault="00154701">
      <w:pPr>
        <w:rPr>
          <w:sz w:val="24"/>
          <w:szCs w:val="24"/>
        </w:rPr>
      </w:pPr>
      <w:r>
        <w:rPr>
          <w:sz w:val="24"/>
          <w:szCs w:val="24"/>
        </w:rPr>
        <w:t>05/09/2016 to present</w:t>
      </w:r>
    </w:p>
    <w:p w:rsidR="00154701" w:rsidRDefault="00154701">
      <w:pPr>
        <w:rPr>
          <w:sz w:val="24"/>
          <w:szCs w:val="24"/>
        </w:rPr>
      </w:pPr>
      <w:r>
        <w:rPr>
          <w:sz w:val="24"/>
          <w:szCs w:val="24"/>
        </w:rPr>
        <w:t xml:space="preserve">Diploma </w:t>
      </w:r>
    </w:p>
    <w:p w:rsidR="00154701" w:rsidRPr="00154701" w:rsidRDefault="001547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NETD</w:t>
      </w:r>
      <w:proofErr w:type="spellEnd"/>
      <w:r>
        <w:rPr>
          <w:sz w:val="24"/>
          <w:szCs w:val="24"/>
        </w:rPr>
        <w:t xml:space="preserve"> Mechanical Engineering </w:t>
      </w:r>
    </w:p>
    <w:p w:rsidR="00F652E0" w:rsidRDefault="00B04578">
      <w:pPr>
        <w:pStyle w:val="Heading1"/>
      </w:pPr>
      <w:r>
        <w:t>Soft Skills</w:t>
      </w:r>
    </w:p>
    <w:p w:rsidR="00F652E0" w:rsidRDefault="00B04578">
      <w:r>
        <w:t xml:space="preserve">Quick learner, great customer service and communication skills, team player, not afraid </w:t>
      </w:r>
      <w:r w:rsidR="00B017A6">
        <w:t xml:space="preserve">to put in extra hours if needed, I have a class 4 </w:t>
      </w:r>
      <w:r w:rsidR="00D605B7">
        <w:t>driver’s</w:t>
      </w:r>
      <w:r w:rsidR="00B017A6">
        <w:t xml:space="preserve"> license. </w:t>
      </w:r>
      <w:bookmarkStart w:id="0" w:name="_GoBack"/>
      <w:bookmarkEnd w:id="0"/>
    </w:p>
    <w:sdt>
      <w:sdtPr>
        <w:id w:val="1484071"/>
        <w:placeholder>
          <w:docPart w:val="F81B97A78AFC46808CB57FD9A3E92DAB"/>
        </w:placeholder>
        <w:temporary/>
        <w:showingPlcHdr/>
        <w15:appearance w15:val="hidden"/>
      </w:sdtPr>
      <w:sdtEndPr/>
      <w:sdtContent>
        <w:p w:rsidR="00F652E0" w:rsidRDefault="00D215C5">
          <w:pPr>
            <w:pStyle w:val="Heading1"/>
          </w:pPr>
          <w:r>
            <w:t>References</w:t>
          </w:r>
        </w:p>
      </w:sdtContent>
    </w:sdt>
    <w:p w:rsidR="004C5B83" w:rsidRDefault="004C5B83" w:rsidP="004C5B83">
      <w:r>
        <w:t>Janelle Nurse, assistant operations manager, Port and maritime services ltd.</w:t>
      </w:r>
    </w:p>
    <w:p w:rsidR="00F652E0" w:rsidRDefault="00AA1C00">
      <w:r>
        <w:t>Cellphone#: 774-4204</w:t>
      </w:r>
    </w:p>
    <w:p w:rsidR="004C5B83" w:rsidRDefault="004C5B83"/>
    <w:p w:rsidR="004C5B83" w:rsidRDefault="004C5B83">
      <w:r>
        <w:t xml:space="preserve">Dwight Anderson, owner, </w:t>
      </w:r>
      <w:proofErr w:type="spellStart"/>
      <w:r>
        <w:t>DGK</w:t>
      </w:r>
      <w:proofErr w:type="spellEnd"/>
      <w:r>
        <w:t xml:space="preserve"> 9k security service.</w:t>
      </w:r>
    </w:p>
    <w:p w:rsidR="004C5B83" w:rsidRDefault="00AA1C00">
      <w:r>
        <w:t>Cellphone#: 374-4096</w:t>
      </w:r>
    </w:p>
    <w:p w:rsidR="004C5B83" w:rsidRDefault="004C5B83"/>
    <w:p w:rsidR="004C5B83" w:rsidRDefault="004C5B83"/>
    <w:sectPr w:rsidR="004C5B83">
      <w:footerReference w:type="default" r:id="rId7"/>
      <w:headerReference w:type="first" r:id="rId8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EC2" w:rsidRDefault="00D67EC2">
      <w:pPr>
        <w:spacing w:line="240" w:lineRule="auto"/>
      </w:pPr>
      <w:r>
        <w:separator/>
      </w:r>
    </w:p>
  </w:endnote>
  <w:endnote w:type="continuationSeparator" w:id="0">
    <w:p w:rsidR="00D67EC2" w:rsidRDefault="00D6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F652E0" w:rsidRDefault="00D215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5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EC2" w:rsidRDefault="00D67EC2">
      <w:pPr>
        <w:spacing w:line="240" w:lineRule="auto"/>
      </w:pPr>
      <w:r>
        <w:separator/>
      </w:r>
    </w:p>
  </w:footnote>
  <w:footnote w:type="continuationSeparator" w:id="0">
    <w:p w:rsidR="00D67EC2" w:rsidRDefault="00D67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2E0" w:rsidRDefault="00D215C5" w:rsidP="00192ED1">
    <w:pPr>
      <w:pStyle w:val="Heading1"/>
      <w:jc w:val="center"/>
      <w:rPr>
        <w:sz w:val="3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2C0F4D69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192ED1">
      <w:rPr>
        <w:sz w:val="32"/>
      </w:rPr>
      <w:t>JAMOL A. HENRY</w:t>
    </w:r>
  </w:p>
  <w:p w:rsidR="00192ED1" w:rsidRDefault="00192ED1" w:rsidP="00192ED1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RESUME </w:t>
    </w:r>
  </w:p>
  <w:p w:rsidR="00192ED1" w:rsidRDefault="00192ED1" w:rsidP="00192ED1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#13 </w:t>
    </w:r>
    <w:proofErr w:type="spellStart"/>
    <w:r>
      <w:rPr>
        <w:b/>
        <w:sz w:val="28"/>
        <w:szCs w:val="28"/>
      </w:rPr>
      <w:t>COCORITE</w:t>
    </w:r>
    <w:proofErr w:type="spellEnd"/>
    <w:r>
      <w:rPr>
        <w:b/>
        <w:sz w:val="28"/>
        <w:szCs w:val="28"/>
      </w:rPr>
      <w:t xml:space="preserve"> TERRACE, </w:t>
    </w:r>
    <w:proofErr w:type="spellStart"/>
    <w:r>
      <w:rPr>
        <w:b/>
        <w:sz w:val="28"/>
        <w:szCs w:val="28"/>
      </w:rPr>
      <w:t>COCORITE</w:t>
    </w:r>
    <w:proofErr w:type="spellEnd"/>
  </w:p>
  <w:p w:rsidR="00192ED1" w:rsidRDefault="00192ED1" w:rsidP="00192ED1">
    <w:pPr>
      <w:jc w:val="center"/>
      <w:rPr>
        <w:b/>
        <w:sz w:val="28"/>
        <w:szCs w:val="28"/>
      </w:rPr>
    </w:pPr>
    <w:r>
      <w:rPr>
        <w:b/>
        <w:sz w:val="28"/>
        <w:szCs w:val="28"/>
      </w:rPr>
      <w:t>CONTACT#:</w:t>
    </w:r>
    <w:r w:rsidR="00661C2D">
      <w:rPr>
        <w:b/>
        <w:sz w:val="28"/>
        <w:szCs w:val="28"/>
      </w:rPr>
      <w:t xml:space="preserve"> </w:t>
    </w:r>
    <w:r>
      <w:rPr>
        <w:b/>
        <w:sz w:val="28"/>
        <w:szCs w:val="28"/>
      </w:rPr>
      <w:t>3744096/6287365</w:t>
    </w:r>
  </w:p>
  <w:p w:rsidR="00F652E0" w:rsidRPr="00661C2D" w:rsidRDefault="00661C2D" w:rsidP="00661C2D">
    <w:pPr>
      <w:jc w:val="center"/>
      <w:rPr>
        <w:b/>
        <w:sz w:val="28"/>
        <w:szCs w:val="28"/>
      </w:rPr>
    </w:pPr>
    <w:r>
      <w:rPr>
        <w:b/>
        <w:sz w:val="28"/>
        <w:szCs w:val="28"/>
      </w:rPr>
      <w:t>E-MAIL: jamol111henry@gmail.com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D1"/>
    <w:rsid w:val="000530EC"/>
    <w:rsid w:val="001402F0"/>
    <w:rsid w:val="00154701"/>
    <w:rsid w:val="001823CE"/>
    <w:rsid w:val="00192ED1"/>
    <w:rsid w:val="002331F4"/>
    <w:rsid w:val="0039446B"/>
    <w:rsid w:val="004C5B83"/>
    <w:rsid w:val="0058795B"/>
    <w:rsid w:val="00661C2D"/>
    <w:rsid w:val="009E2A15"/>
    <w:rsid w:val="00AA1C00"/>
    <w:rsid w:val="00AB4FFC"/>
    <w:rsid w:val="00AE7BD8"/>
    <w:rsid w:val="00B017A6"/>
    <w:rsid w:val="00B04578"/>
    <w:rsid w:val="00D215C5"/>
    <w:rsid w:val="00D605B7"/>
    <w:rsid w:val="00D67EC2"/>
    <w:rsid w:val="00DE53F6"/>
    <w:rsid w:val="00E27A8F"/>
    <w:rsid w:val="00EC667E"/>
    <w:rsid w:val="00F14886"/>
    <w:rsid w:val="00F652E0"/>
    <w:rsid w:val="00F9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1C63D5-2D0A-4C7C-9E92-B081F0AE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AB4F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ol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F7C1C6D9C4E5BAFCE0BB255E69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AEE4C-A9C7-45D7-8871-5891F191FBDB}"/>
      </w:docPartPr>
      <w:docPartBody>
        <w:p w:rsidR="008A7086" w:rsidRDefault="002D0B4F">
          <w:pPr>
            <w:pStyle w:val="996F7C1C6D9C4E5BAFCE0BB255E69823"/>
          </w:pPr>
          <w:r>
            <w:t>Objectives</w:t>
          </w:r>
        </w:p>
      </w:docPartBody>
    </w:docPart>
    <w:docPart>
      <w:docPartPr>
        <w:name w:val="4080AE1CC5BD4CD389A6AC786D0D5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0FE5-022F-4063-A959-46E2DC036C0E}"/>
      </w:docPartPr>
      <w:docPartBody>
        <w:p w:rsidR="008A7086" w:rsidRDefault="002D0B4F">
          <w:pPr>
            <w:pStyle w:val="4080AE1CC5BD4CD389A6AC786D0D5855"/>
          </w:pPr>
          <w:r>
            <w:t>Experience</w:t>
          </w:r>
        </w:p>
      </w:docPartBody>
    </w:docPart>
    <w:docPart>
      <w:docPartPr>
        <w:name w:val="F81B97A78AFC46808CB57FD9A3E92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1E629-D5C4-4097-8EB5-C244D74376EA}"/>
      </w:docPartPr>
      <w:docPartBody>
        <w:p w:rsidR="008A7086" w:rsidRDefault="002D0B4F">
          <w:pPr>
            <w:pStyle w:val="F81B97A78AFC46808CB57FD9A3E92DAB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4F"/>
    <w:rsid w:val="001F7BBF"/>
    <w:rsid w:val="002D0B4F"/>
    <w:rsid w:val="002D5784"/>
    <w:rsid w:val="00540832"/>
    <w:rsid w:val="008A7086"/>
    <w:rsid w:val="00E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F7C1C6D9C4E5BAFCE0BB255E69823">
    <w:name w:val="996F7C1C6D9C4E5BAFCE0BB255E69823"/>
  </w:style>
  <w:style w:type="paragraph" w:customStyle="1" w:styleId="AA69B5A13B6E4B60A380F7FFA8A004F6">
    <w:name w:val="AA69B5A13B6E4B60A380F7FFA8A004F6"/>
  </w:style>
  <w:style w:type="paragraph" w:customStyle="1" w:styleId="4080AE1CC5BD4CD389A6AC786D0D5855">
    <w:name w:val="4080AE1CC5BD4CD389A6AC786D0D5855"/>
  </w:style>
  <w:style w:type="paragraph" w:customStyle="1" w:styleId="3BFFC254665F4E52BC9B1C8628C900E6">
    <w:name w:val="3BFFC254665F4E52BC9B1C8628C900E6"/>
  </w:style>
  <w:style w:type="paragraph" w:customStyle="1" w:styleId="04596872F38C4F6DB231AA82DC57B803">
    <w:name w:val="04596872F38C4F6DB231AA82DC57B803"/>
  </w:style>
  <w:style w:type="paragraph" w:customStyle="1" w:styleId="D88CDF7E2F8F4B8A84BA4694584BEB0D">
    <w:name w:val="D88CDF7E2F8F4B8A84BA4694584BEB0D"/>
  </w:style>
  <w:style w:type="paragraph" w:customStyle="1" w:styleId="F5DDF8A43F6F4D49A180AB00892D0CB3">
    <w:name w:val="F5DDF8A43F6F4D49A180AB00892D0CB3"/>
  </w:style>
  <w:style w:type="paragraph" w:customStyle="1" w:styleId="4BC128C1531E421896202B516F30A6B9">
    <w:name w:val="4BC128C1531E421896202B516F30A6B9"/>
  </w:style>
  <w:style w:type="paragraph" w:customStyle="1" w:styleId="1427ACBB471C4A17A8F40A356C7D9E27">
    <w:name w:val="1427ACBB471C4A17A8F40A356C7D9E27"/>
  </w:style>
  <w:style w:type="paragraph" w:customStyle="1" w:styleId="CD30CC0DD2CC4FA7AC25F663581810AF">
    <w:name w:val="CD30CC0DD2CC4FA7AC25F663581810AF"/>
  </w:style>
  <w:style w:type="paragraph" w:customStyle="1" w:styleId="0B49D90BD1ED4808A9CC2FC2E3FE4A85">
    <w:name w:val="0B49D90BD1ED4808A9CC2FC2E3FE4A85"/>
  </w:style>
  <w:style w:type="paragraph" w:customStyle="1" w:styleId="138423964790468C838BFB4144C012F2">
    <w:name w:val="138423964790468C838BFB4144C012F2"/>
  </w:style>
  <w:style w:type="paragraph" w:customStyle="1" w:styleId="5D87BA340A84402598CC9C3BEFDB215A">
    <w:name w:val="5D87BA340A84402598CC9C3BEFDB215A"/>
  </w:style>
  <w:style w:type="paragraph" w:customStyle="1" w:styleId="6C11A200946248A5AF5AF8AE46C24DE4">
    <w:name w:val="6C11A200946248A5AF5AF8AE46C24DE4"/>
  </w:style>
  <w:style w:type="paragraph" w:customStyle="1" w:styleId="F81B97A78AFC46808CB57FD9A3E92DAB">
    <w:name w:val="F81B97A78AFC46808CB57FD9A3E92DAB"/>
  </w:style>
  <w:style w:type="paragraph" w:customStyle="1" w:styleId="532E80EFED8E4CF4B821A53AA2FF4810">
    <w:name w:val="532E80EFED8E4CF4B821A53AA2FF4810"/>
  </w:style>
  <w:style w:type="paragraph" w:customStyle="1" w:styleId="78E662FF6214431393D78D56C72C27B6">
    <w:name w:val="78E662FF6214431393D78D56C72C2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Jamol Henry</dc:creator>
  <cp:keywords/>
  <cp:lastModifiedBy>Jamol Henry</cp:lastModifiedBy>
  <cp:revision>8</cp:revision>
  <dcterms:created xsi:type="dcterms:W3CDTF">2017-10-27T02:40:00Z</dcterms:created>
  <dcterms:modified xsi:type="dcterms:W3CDTF">2018-04-11T02:13:00Z</dcterms:modified>
  <cp:version/>
</cp:coreProperties>
</file>