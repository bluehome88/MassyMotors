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27" w:rsidRDefault="1ED10BE9" w14:paraId="55854D09" w14:textId="521FB407">
      <w:pPr>
        <w:pStyle w:val="Name"/>
      </w:pPr>
      <w:r>
        <w:t>Nikeisha Gonzales</w:t>
      </w:r>
    </w:p>
    <w:p w:rsidR="0033355D" w:rsidRDefault="1ED10BE9" w14:paraId="7712302E" w14:textId="77777777">
      <w:pPr>
        <w:pStyle w:val="ContactInfo"/>
      </w:pPr>
      <w:r>
        <w:t xml:space="preserve">#70 Balthazar </w:t>
      </w:r>
      <w:proofErr w:type="gramStart"/>
      <w:r>
        <w:t>street</w:t>
      </w:r>
      <w:proofErr w:type="gramEnd"/>
      <w:r>
        <w:t xml:space="preserve">, </w:t>
      </w:r>
    </w:p>
    <w:p w:rsidR="0033355D" w:rsidRDefault="1ED10BE9" w14:paraId="3B441E21" w14:textId="4DB31F56">
      <w:pPr>
        <w:pStyle w:val="ContactInfo"/>
      </w:pPr>
      <w:r>
        <w:t>Tunapuna</w:t>
      </w:r>
    </w:p>
    <w:p w:rsidR="00616127" w:rsidRDefault="00B65D2C" w14:paraId="75E9371F" w14:textId="0B2BA842">
      <w:pPr>
        <w:pStyle w:val="ContactInfo"/>
      </w:pPr>
      <w:proofErr w:type="gramStart"/>
      <w:r w:rsidR="6FF7FD98">
        <w:rPr/>
        <w:t>number</w:t>
      </w:r>
      <w:r w:rsidR="6FF7FD98">
        <w:rPr/>
        <w:t xml:space="preserve">: 7731430 </w:t>
      </w:r>
      <w:proofErr w:type="gramEnd"/>
      <w:bookmarkStart w:name="_GoBack" w:id="0"/>
      <w:bookmarkEnd w:id="0"/>
    </w:p>
    <w:p w:rsidR="0033355D" w:rsidRDefault="1ED10BE9" w14:paraId="6BC60254" w14:textId="14C5C94A">
      <w:pPr>
        <w:pStyle w:val="ContactInfo"/>
      </w:pPr>
      <w:r>
        <w:t>Email: nikeisha221@hotmail.com</w:t>
      </w:r>
    </w:p>
    <w:p w:rsidR="0041273D" w:rsidRDefault="0041273D" w14:paraId="4914CD7A" w14:textId="08552311">
      <w:pPr>
        <w:pStyle w:val="ContactInfo"/>
      </w:pPr>
    </w:p>
    <w:p w:rsidR="00616127" w:rsidP="00DC5665" w:rsidRDefault="008274BB" w14:paraId="56CBA8DC" w14:textId="1B357536">
      <w:pPr>
        <w:pStyle w:val="Heading1"/>
      </w:pPr>
      <w:sdt>
        <w:sdtPr>
          <w:id w:val="-819804518"/>
          <w:placeholder>
            <w:docPart w:val="229CB1A3199AA04C8D61B1496EE6F995"/>
          </w:placeholder>
          <w:temporary/>
          <w:showingPlcHdr/>
        </w:sdtPr>
        <w:sdtEndPr/>
        <w:sdtContent>
          <w:r w:rsidR="00AA5C85">
            <w:t>Skills Summary</w:t>
          </w:r>
        </w:sdtContent>
      </w:sdt>
    </w:p>
    <w:p w:rsidR="00DC5665" w:rsidP="00DC5665" w:rsidRDefault="1ED10BE9" w14:paraId="7D254E30" w14:textId="6BD210FE">
      <w:r>
        <w:t xml:space="preserve">Excellent interpersonal skills, </w:t>
      </w:r>
      <w:proofErr w:type="gramStart"/>
      <w:r>
        <w:t>Excellent</w:t>
      </w:r>
      <w:proofErr w:type="gramEnd"/>
      <w:r>
        <w:t xml:space="preserve"> ability to work as part of a team.</w:t>
      </w:r>
    </w:p>
    <w:p w:rsidR="002F67AF" w:rsidP="00DC5665" w:rsidRDefault="1ED10BE9" w14:paraId="137E355E" w14:textId="66A74098">
      <w:r>
        <w:t>Characteristics:</w:t>
      </w:r>
    </w:p>
    <w:p w:rsidRPr="00DC5665" w:rsidR="002F67AF" w:rsidP="00DC5665" w:rsidRDefault="1ED10BE9" w14:paraId="051DE357" w14:textId="7521E70D">
      <w:r>
        <w:t>Honesty, leadership/ initiative and ability to make sound decisions, positive influence, punctuality, regularity, respect for authority, tolerance, personal responsibility.</w:t>
      </w:r>
    </w:p>
    <w:p w:rsidR="00616127" w:rsidRDefault="008274BB" w14:paraId="5E19E5D3" w14:textId="77777777">
      <w:pPr>
        <w:pStyle w:val="Heading1"/>
      </w:pPr>
      <w:sdt>
        <w:sdtPr>
          <w:id w:val="-1150367223"/>
          <w:placeholder>
            <w:docPart w:val="73630C024471D44E8CACA687C98F1231"/>
          </w:placeholder>
          <w:temporary/>
          <w:showingPlcHdr/>
        </w:sdtPr>
        <w:sdtEndPr/>
        <w:sdtContent>
          <w:r w:rsidR="00AA5C85">
            <w:t>Education</w:t>
          </w:r>
        </w:sdtContent>
      </w:sdt>
    </w:p>
    <w:p w:rsidR="00616127" w:rsidRDefault="008274BB" w14:paraId="2292AAB1" w14:textId="77777777">
      <w:pPr>
        <w:pStyle w:val="Heading2"/>
      </w:pPr>
      <w:sdt>
        <w:sdtPr>
          <w:id w:val="-1529011685"/>
          <w:placeholder>
            <w:docPart w:val="E068A010868B234BA52733F070DB99EB"/>
          </w:placeholder>
          <w:temporary/>
          <w:showingPlcHdr/>
        </w:sdtPr>
        <w:sdtEndPr/>
        <w:sdtContent>
          <w:r w:rsidR="00AA5C85">
            <w:t>Degree / Date of Graduation</w:t>
          </w:r>
        </w:sdtContent>
      </w:sdt>
    </w:p>
    <w:p w:rsidR="00616127" w:rsidRDefault="1ED10BE9" w14:paraId="6FAB1660" w14:textId="4BC48952">
      <w:proofErr w:type="spellStart"/>
      <w:r>
        <w:t>Csec</w:t>
      </w:r>
      <w:proofErr w:type="spellEnd"/>
      <w:r>
        <w:t xml:space="preserve"> examinations January 2015: </w:t>
      </w:r>
    </w:p>
    <w:p w:rsidR="009021F0" w:rsidRDefault="1ED10BE9" w14:paraId="22A59D69" w14:textId="71630ACA">
      <w:r>
        <w:t>Social studies gen. grade II</w:t>
      </w:r>
    </w:p>
    <w:p w:rsidR="00586A7C" w:rsidRDefault="1ED10BE9" w14:paraId="423FB6EB" w14:textId="4D3C0452">
      <w:r>
        <w:t>Biology gen. Grade III</w:t>
      </w:r>
    </w:p>
    <w:p w:rsidR="00073970" w:rsidRDefault="1ED10BE9" w14:paraId="127E8A25" w14:textId="431DAD49">
      <w:proofErr w:type="spellStart"/>
      <w:r>
        <w:t>Csec</w:t>
      </w:r>
      <w:proofErr w:type="spellEnd"/>
      <w:r>
        <w:t xml:space="preserve"> examinations May/June</w:t>
      </w:r>
    </w:p>
    <w:p w:rsidR="00073970" w:rsidRDefault="1ED10BE9" w14:paraId="0768309D" w14:textId="6A669998">
      <w:r>
        <w:t>English A gen. Grade II</w:t>
      </w:r>
    </w:p>
    <w:p w:rsidR="001D5EDA" w:rsidRDefault="1ED10BE9" w14:paraId="4359E302" w14:textId="01BB652B">
      <w:r>
        <w:t>Information technology gen. Grade II</w:t>
      </w:r>
    </w:p>
    <w:p w:rsidR="00D754A5" w:rsidRDefault="1ED10BE9" w14:paraId="0D24E59C" w14:textId="585FF2FE">
      <w:r>
        <w:t>Mathematics gen. Grade III</w:t>
      </w:r>
    </w:p>
    <w:p w:rsidR="00D754A5" w:rsidRDefault="1ED10BE9" w14:paraId="3CE28047" w14:textId="53C53339">
      <w:r>
        <w:t>Office Administration gen. Grade II</w:t>
      </w:r>
    </w:p>
    <w:p w:rsidR="0033355D" w:rsidRDefault="1ED10BE9" w14:paraId="65F5561A" w14:textId="2CCD0EE8">
      <w:r>
        <w:t>Date of graduation: 26th June 2015</w:t>
      </w:r>
    </w:p>
    <w:p w:rsidR="6FF7FD98" w:rsidP="0CC3F726" w:rsidRDefault="6FF7FD98" w14:paraId="6E8E6892" w14:noSpellErr="1" w14:textId="5B7D464E">
      <w:pPr/>
      <w:r w:rsidR="0CC3F726">
        <w:rPr/>
        <w:t>Current: Polytechnic Sixth form Gove</w:t>
      </w:r>
      <w:r w:rsidR="0CC3F726">
        <w:rPr/>
        <w:t>rnment, upper six student</w:t>
      </w:r>
    </w:p>
    <w:p w:rsidR="00616127" w:rsidRDefault="008274BB" w14:paraId="1186450F" w14:textId="77777777">
      <w:pPr>
        <w:pStyle w:val="Heading1"/>
      </w:pPr>
      <w:sdt>
        <w:sdtPr>
          <w:id w:val="617349259"/>
          <w:placeholder>
            <w:docPart w:val="CF58ECB09F78CF4AABBB465CC4846799"/>
          </w:placeholder>
          <w:temporary/>
          <w:showingPlcHdr/>
        </w:sdtPr>
        <w:sdtEndPr/>
        <w:sdtContent>
          <w:r w:rsidR="00AA5C85">
            <w:t>Experience</w:t>
          </w:r>
        </w:sdtContent>
      </w:sdt>
    </w:p>
    <w:p w:rsidR="00616127" w:rsidRDefault="1ED10BE9" w14:paraId="6713FE61" w14:textId="45639B4B">
      <w:pPr>
        <w:pStyle w:val="Heading2"/>
      </w:pPr>
      <w:r>
        <w:t>Kendell Alexander (KJA services ltd)</w:t>
      </w:r>
    </w:p>
    <w:p w:rsidR="00616127" w:rsidRDefault="1ED10BE9" w14:paraId="0512B658" w14:textId="2593E699">
      <w:pPr>
        <w:pStyle w:val="Heading3"/>
      </w:pPr>
      <w:proofErr w:type="gramStart"/>
      <w:r>
        <w:t>Part time shipping assistant.</w:t>
      </w:r>
      <w:proofErr w:type="gramEnd"/>
    </w:p>
    <w:p w:rsidR="000D036E" w:rsidRDefault="1ED10BE9" w14:paraId="5334A36B" w14:textId="579D33BE">
      <w:proofErr w:type="gramStart"/>
      <w:r>
        <w:t xml:space="preserve">Personal assistant to </w:t>
      </w:r>
      <w:proofErr w:type="spellStart"/>
      <w:r>
        <w:t>Meachelle</w:t>
      </w:r>
      <w:proofErr w:type="spellEnd"/>
      <w:r>
        <w:t xml:space="preserve"> Alexander at </w:t>
      </w:r>
      <w:proofErr w:type="spellStart"/>
      <w:r>
        <w:t>Avipet</w:t>
      </w:r>
      <w:proofErr w:type="spellEnd"/>
      <w:r>
        <w:t xml:space="preserve"> ltd.</w:t>
      </w:r>
      <w:proofErr w:type="gramEnd"/>
    </w:p>
    <w:p w:rsidR="000D036E" w:rsidRDefault="1ED10BE9" w14:paraId="6A5846B3" w14:textId="5C5C83A7">
      <w:r w:rsidR="6FF7FD98">
        <w:rPr/>
        <w:t xml:space="preserve">Personal </w:t>
      </w:r>
      <w:r w:rsidR="6FF7FD98">
        <w:rPr/>
        <w:t>Junior</w:t>
      </w:r>
      <w:r w:rsidR="6FF7FD98">
        <w:rPr/>
        <w:t xml:space="preserve"> shipping assistant at Phoenix park gas processors ltd.</w:t>
      </w:r>
      <w:proofErr w:type="gramStart"/>
      <w:proofErr w:type="gramEnd"/>
    </w:p>
    <w:p w:rsidR="6FF7FD98" w:rsidP="6FF7FD98" w:rsidRDefault="6FF7FD98" w14:paraId="45EF3B0E" w14:textId="3EA26A90">
      <w:pPr>
        <w:pStyle w:val="Normal"/>
      </w:pPr>
      <w:r w:rsidR="6FF7FD98">
        <w:rPr/>
        <w:t xml:space="preserve">Yogurt Land, </w:t>
      </w:r>
      <w:proofErr w:type="spellStart"/>
      <w:r w:rsidR="6FF7FD98">
        <w:rPr/>
        <w:t>Trin</w:t>
      </w:r>
      <w:r w:rsidR="6FF7FD98">
        <w:rPr/>
        <w:t>city</w:t>
      </w:r>
      <w:proofErr w:type="spellEnd"/>
      <w:r w:rsidR="6FF7FD98">
        <w:rPr/>
        <w:t xml:space="preserve"> Mall </w:t>
      </w:r>
    </w:p>
    <w:p w:rsidR="00616127" w:rsidRDefault="008274BB" w14:paraId="60EA4839" w14:textId="77777777">
      <w:pPr>
        <w:pStyle w:val="Heading1"/>
      </w:pPr>
      <w:sdt>
        <w:sdtPr>
          <w:id w:val="250401295"/>
          <w:placeholder>
            <w:docPart w:val="6C4E38D30C2D694BAD9BF2817DDCD23F"/>
          </w:placeholder>
          <w:temporary/>
          <w:showingPlcHdr/>
        </w:sdtPr>
        <w:sdtEndPr/>
        <w:sdtContent>
          <w:r w:rsidR="00AA5C85">
            <w:t>Awards and Acknowledgements</w:t>
          </w:r>
        </w:sdtContent>
      </w:sdt>
    </w:p>
    <w:p w:rsidR="00616127" w:rsidRDefault="008274BB" w14:paraId="16E19CE2" w14:textId="77777777">
      <w:pPr>
        <w:pStyle w:val="Heading2"/>
      </w:pPr>
      <w:sdt>
        <w:sdtPr>
          <w:id w:val="-122928538"/>
          <w:placeholder>
            <w:docPart w:val="A2DF717DE76F5840BD6099FA23DD6C24"/>
          </w:placeholder>
          <w:temporary/>
          <w:showingPlcHdr/>
        </w:sdtPr>
        <w:sdtEndPr/>
        <w:sdtContent>
          <w:r w:rsidR="00AA5C85">
            <w:t>Type of Award / Award Description</w:t>
          </w:r>
        </w:sdtContent>
      </w:sdt>
    </w:p>
    <w:p w:rsidR="00942CDC" w:rsidRDefault="1ED10BE9" w14:paraId="57555BEF" w14:textId="1344B38F">
      <w:proofErr w:type="gramStart"/>
      <w:r>
        <w:t>Vice president of the peer helper/ peer mediation group at Eldorado West Secondary from 2012 to 2014.</w:t>
      </w:r>
      <w:proofErr w:type="gramEnd"/>
    </w:p>
    <w:p w:rsidR="00F46A1B" w:rsidRDefault="1ED10BE9" w14:paraId="647D79CA" w14:textId="1EB41300">
      <w:proofErr w:type="gramStart"/>
      <w:r>
        <w:t>Winner of several honor cards for excellent academic performance.</w:t>
      </w:r>
      <w:proofErr w:type="gramEnd"/>
    </w:p>
    <w:p w:rsidR="00B179AC" w:rsidP="00FB5D2F" w:rsidRDefault="1ED10BE9" w14:paraId="1C2E53EB" w14:textId="38939C28">
      <w:proofErr w:type="gramStart"/>
      <w:r>
        <w:t xml:space="preserve">Represented my school in the </w:t>
      </w:r>
      <w:proofErr w:type="spellStart"/>
      <w:r>
        <w:t>Sagicor</w:t>
      </w:r>
      <w:proofErr w:type="spellEnd"/>
      <w:r>
        <w:t xml:space="preserve"> Visionaries competition in 2014 and the UWI </w:t>
      </w:r>
      <w:proofErr w:type="spellStart"/>
      <w:r>
        <w:t>stemagination</w:t>
      </w:r>
      <w:proofErr w:type="spellEnd"/>
      <w:r>
        <w:t xml:space="preserve"> competition in 2015.</w:t>
      </w:r>
      <w:proofErr w:type="gramEnd"/>
    </w:p>
    <w:p w:rsidR="00CE7218" w:rsidP="00FB5D2F" w:rsidRDefault="1ED10BE9" w14:paraId="4CD9AE02" w14:textId="1AF3CB0E">
      <w:proofErr w:type="gramStart"/>
      <w:r>
        <w:t>Held the position of a senior prefect from 2014 to 2015.</w:t>
      </w:r>
      <w:proofErr w:type="gramEnd"/>
    </w:p>
    <w:p w:rsidR="00983ED6" w:rsidP="00FB5D2F" w:rsidRDefault="1ED10BE9" w14:paraId="333B04D5" w14:textId="08727EB7">
      <w:r>
        <w:t xml:space="preserve">Successfully completed the Peer helper training </w:t>
      </w:r>
      <w:proofErr w:type="spellStart"/>
      <w:r>
        <w:t>programme</w:t>
      </w:r>
      <w:proofErr w:type="spellEnd"/>
      <w:r>
        <w:t xml:space="preserve"> with Families </w:t>
      </w:r>
      <w:proofErr w:type="gramStart"/>
      <w:r>
        <w:t>In</w:t>
      </w:r>
      <w:proofErr w:type="gramEnd"/>
      <w:r>
        <w:t xml:space="preserve"> Action, 2010.</w:t>
      </w:r>
    </w:p>
    <w:p w:rsidR="007A14F1" w:rsidP="00FB5D2F" w:rsidRDefault="1ED10BE9" w14:paraId="7AAAE079" w14:textId="621A2564">
      <w:proofErr w:type="gramStart"/>
      <w:r>
        <w:t>Awarded certificate of Participation for the Hazard Awareness Level Training in Disaster Risk Reduction and Management, 2014.</w:t>
      </w:r>
      <w:proofErr w:type="gramEnd"/>
    </w:p>
    <w:p w:rsidR="009600FC" w:rsidP="00FB5D2F" w:rsidRDefault="1ED10BE9" w14:paraId="024A1080" w14:textId="741202C2">
      <w:r>
        <w:t xml:space="preserve">My team’s project at the </w:t>
      </w:r>
      <w:proofErr w:type="spellStart"/>
      <w:r>
        <w:t>Sagicor</w:t>
      </w:r>
      <w:proofErr w:type="spellEnd"/>
      <w:r>
        <w:t xml:space="preserve"> Visionaries Challenge was awarded the most relevant to sustainable Caribbean communities where we also won National first runner up.</w:t>
      </w:r>
    </w:p>
    <w:p w:rsidR="00260482" w:rsidP="00FB5D2F" w:rsidRDefault="1ED10BE9" w14:paraId="6436EA54" w14:textId="32FC92F8">
      <w:proofErr w:type="gramStart"/>
      <w:r w:rsidR="6FF7FD98">
        <w:rPr/>
        <w:t xml:space="preserve">Certificate of Participation from the Employers solution </w:t>
      </w:r>
      <w:proofErr w:type="spellStart"/>
      <w:r w:rsidR="6FF7FD98">
        <w:rPr/>
        <w:t>centre</w:t>
      </w:r>
      <w:proofErr w:type="spellEnd"/>
      <w:r w:rsidR="6FF7FD98">
        <w:rPr/>
        <w:t xml:space="preserve"> for stepping up to the world of work, 2012.</w:t>
      </w:r>
      <w:proofErr w:type="gramEnd"/>
    </w:p>
    <w:p w:rsidR="6FF7FD98" w:rsidP="6FF7FD98" w:rsidRDefault="6FF7FD98" w14:paraId="6A052C8F" w14:textId="31CC3D93">
      <w:pPr>
        <w:pStyle w:val="Normal"/>
      </w:pPr>
      <w:r w:rsidR="6FF7FD98">
        <w:rPr/>
        <w:t>C</w:t>
      </w:r>
      <w:r w:rsidR="6FF7FD98">
        <w:rPr/>
        <w:t xml:space="preserve">ertificate of participation: NGC </w:t>
      </w:r>
      <w:proofErr w:type="spellStart"/>
      <w:r w:rsidR="6FF7FD98">
        <w:rPr/>
        <w:t>sanfest</w:t>
      </w:r>
      <w:proofErr w:type="spellEnd"/>
      <w:r w:rsidR="6FF7FD98">
        <w:rPr/>
        <w:t xml:space="preserve"> 2016.</w:t>
      </w:r>
    </w:p>
    <w:p w:rsidR="6FF7FD98" w:rsidP="6FF7FD98" w:rsidRDefault="6FF7FD98" w14:paraId="2F1D5E85" w14:textId="58172A67">
      <w:pPr>
        <w:pStyle w:val="Normal"/>
      </w:pPr>
      <w:r w:rsidR="6FF7FD98">
        <w:rPr/>
        <w:t>..................................................................................................................</w:t>
      </w:r>
    </w:p>
    <w:p w:rsidR="0091019C" w:rsidP="00FB5D2F" w:rsidRDefault="0091019C" w14:paraId="60D7CB2A" w14:textId="77777777"/>
    <w:p w:rsidR="00FD62EB" w:rsidP="00FB5D2F" w:rsidRDefault="00FD62EB" w14:paraId="564472C5" w14:textId="77777777"/>
    <w:p w:rsidR="00967C9C" w:rsidRDefault="00967C9C" w14:paraId="3BC11CEE" w14:textId="77777777"/>
    <w:sectPr w:rsidR="00967C9C">
      <w:headerReference w:type="default" r:id="rId8"/>
      <w:footerReference w:type="default" r:id="rId9"/>
      <w:headerReference w:type="first" r:id="rId10"/>
      <w:pgSz w:w="12240" w:h="15840" w:orient="portrait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4BB" w:rsidRDefault="008274BB" w14:paraId="3BE8EBC9" w14:textId="77777777">
      <w:pPr>
        <w:spacing w:after="0" w:line="240" w:lineRule="auto"/>
      </w:pPr>
      <w:r>
        <w:separator/>
      </w:r>
    </w:p>
  </w:endnote>
  <w:endnote w:type="continuationSeparator" w:id="0">
    <w:p w:rsidR="008274BB" w:rsidRDefault="008274BB" w14:paraId="2F07C3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127" w:rsidRDefault="00AA5C85" w14:paraId="39ED9972" w14:textId="58EE1F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4BB" w:rsidRDefault="008274BB" w14:paraId="02659D8D" w14:textId="77777777">
      <w:pPr>
        <w:spacing w:after="0" w:line="240" w:lineRule="auto"/>
      </w:pPr>
      <w:r>
        <w:separator/>
      </w:r>
    </w:p>
  </w:footnote>
  <w:footnote w:type="continuationSeparator" w:id="0">
    <w:p w:rsidR="008274BB" w:rsidRDefault="008274BB" w14:paraId="080212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w:rsidR="00616127" w:rsidRDefault="00AA5C85" w14:paraId="406B7F78" w14:textId="7777777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50CD6A" wp14:editId="7AE51F9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id="Group 4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alt="Title: Background graphics" coordsize="32004,100563" o:spid="_x0000_s1026" w14:anchorId="2FF75C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style="position:absolute;width:32004;height:1920;visibility:visible;mso-wrap-style:square;v-text-anchor:middle" o:spid="_x0000_s1027" fillcolor="#4b3a2e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/>
              <v:rect id="Rectangle 3" style="position:absolute;top:99648;width:32004;height:915;visibility:visible;mso-wrap-style:square;v-text-anchor:middle" o:spid="_x0000_s1028" fillcolor="#4b3a2e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w:rsidR="00616127" w:rsidRDefault="00AA5C85" w14:paraId="73E3F86B" w14:textId="7777777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FACE82" wp14:editId="2AD1307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group id="Group 5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alt="Title: Background graphics" coordsize="32004,100563" o:spid="_x0000_s1026" w14:anchorId="5F4B60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style="position:absolute;width:32004;height:1920;visibility:visible;mso-wrap-style:square;v-text-anchor:middle" o:spid="_x0000_s1027" fillcolor="#4b3a2e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/>
              <v:rect id="Rectangle 7" style="position:absolute;top:99648;width:32004;height:915;visibility:visible;mso-wrap-style:square;v-text-anchor:middle" o:spid="_x0000_s1028" fillcolor="#4b3a2e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96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CC"/>
    <w:rsid w:val="0000411C"/>
    <w:rsid w:val="00073970"/>
    <w:rsid w:val="000C7CCD"/>
    <w:rsid w:val="000D036E"/>
    <w:rsid w:val="00115BFC"/>
    <w:rsid w:val="00117CDD"/>
    <w:rsid w:val="001C31D2"/>
    <w:rsid w:val="001D5EDA"/>
    <w:rsid w:val="002408CC"/>
    <w:rsid w:val="0024314B"/>
    <w:rsid w:val="00260482"/>
    <w:rsid w:val="00276846"/>
    <w:rsid w:val="002C583D"/>
    <w:rsid w:val="002F67AF"/>
    <w:rsid w:val="0033355D"/>
    <w:rsid w:val="003D0285"/>
    <w:rsid w:val="003D5A4A"/>
    <w:rsid w:val="003E0EF2"/>
    <w:rsid w:val="0041273D"/>
    <w:rsid w:val="00495F37"/>
    <w:rsid w:val="005125A3"/>
    <w:rsid w:val="00586A7C"/>
    <w:rsid w:val="005B1A59"/>
    <w:rsid w:val="005F69A4"/>
    <w:rsid w:val="00616127"/>
    <w:rsid w:val="00630AAC"/>
    <w:rsid w:val="00646886"/>
    <w:rsid w:val="007A14F1"/>
    <w:rsid w:val="007C18E9"/>
    <w:rsid w:val="008274BB"/>
    <w:rsid w:val="00870386"/>
    <w:rsid w:val="008F7DA1"/>
    <w:rsid w:val="009021F0"/>
    <w:rsid w:val="0091019C"/>
    <w:rsid w:val="009406C7"/>
    <w:rsid w:val="00942CDC"/>
    <w:rsid w:val="009600FC"/>
    <w:rsid w:val="00967C9C"/>
    <w:rsid w:val="00983ED6"/>
    <w:rsid w:val="00A35710"/>
    <w:rsid w:val="00AA5C85"/>
    <w:rsid w:val="00AE56ED"/>
    <w:rsid w:val="00B058DF"/>
    <w:rsid w:val="00B179AC"/>
    <w:rsid w:val="00B65D2C"/>
    <w:rsid w:val="00C6264A"/>
    <w:rsid w:val="00CB4328"/>
    <w:rsid w:val="00CE7218"/>
    <w:rsid w:val="00CF75F5"/>
    <w:rsid w:val="00D754A5"/>
    <w:rsid w:val="00DC5665"/>
    <w:rsid w:val="00E3258D"/>
    <w:rsid w:val="00EA2555"/>
    <w:rsid w:val="00F32E3F"/>
    <w:rsid w:val="00F46A1B"/>
    <w:rsid w:val="00F901A0"/>
    <w:rsid w:val="00FB5D2F"/>
    <w:rsid w:val="00FD3B8C"/>
    <w:rsid w:val="00FD62EB"/>
    <w:rsid w:val="0CC3F726"/>
    <w:rsid w:val="1ED10BE9"/>
    <w:rsid w:val="6FF7F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B259"/>
  <w15:docId w15:val="{7d9fc47d-e3fb-4f16-b0fa-135a892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1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styleId="Name" w:customStyle="1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styleId="NameChar" w:customStyle="1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i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Desktop\%7bBCAE11A5-D9BF-CB40-89C7-F7764EA6B0BE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9CB1A3199AA04C8D61B1496EE6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9474C-D086-4241-AFA6-737572523EF5}"/>
      </w:docPartPr>
      <w:docPartBody>
        <w:p w:rsidR="00942BCA" w:rsidRDefault="00D17742">
          <w:pPr>
            <w:pStyle w:val="229CB1A3199AA04C8D61B1496EE6F995"/>
          </w:pPr>
          <w:r>
            <w:t>Skills Summary</w:t>
          </w:r>
        </w:p>
      </w:docPartBody>
    </w:docPart>
    <w:docPart>
      <w:docPartPr>
        <w:name w:val="73630C024471D44E8CACA687C98F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2C0BB-838A-9D47-8039-5C71B593337B}"/>
      </w:docPartPr>
      <w:docPartBody>
        <w:p w:rsidR="00942BCA" w:rsidRDefault="00D17742">
          <w:pPr>
            <w:pStyle w:val="73630C024471D44E8CACA687C98F1231"/>
          </w:pPr>
          <w:r>
            <w:t>Education</w:t>
          </w:r>
        </w:p>
      </w:docPartBody>
    </w:docPart>
    <w:docPart>
      <w:docPartPr>
        <w:name w:val="E068A010868B234BA52733F070DB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83D37-205C-FB43-852F-1CC18E7CAC3C}"/>
      </w:docPartPr>
      <w:docPartBody>
        <w:p w:rsidR="00942BCA" w:rsidRDefault="00D17742">
          <w:pPr>
            <w:pStyle w:val="E068A010868B234BA52733F070DB99EB"/>
          </w:pPr>
          <w:r>
            <w:t>Degree / Date of Graduation</w:t>
          </w:r>
        </w:p>
      </w:docPartBody>
    </w:docPart>
    <w:docPart>
      <w:docPartPr>
        <w:name w:val="CF58ECB09F78CF4AABBB465CC4846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07AFD-3D97-1044-B7A6-6DDC1948A8B3}"/>
      </w:docPartPr>
      <w:docPartBody>
        <w:p w:rsidR="00942BCA" w:rsidRDefault="00D17742">
          <w:pPr>
            <w:pStyle w:val="CF58ECB09F78CF4AABBB465CC4846799"/>
          </w:pPr>
          <w:r>
            <w:t>Experience</w:t>
          </w:r>
        </w:p>
      </w:docPartBody>
    </w:docPart>
    <w:docPart>
      <w:docPartPr>
        <w:name w:val="6C4E38D30C2D694BAD9BF2817DDCD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0ADA-EE69-9D4F-A853-FF842F9FA774}"/>
      </w:docPartPr>
      <w:docPartBody>
        <w:p w:rsidR="00942BCA" w:rsidRDefault="00D17742">
          <w:pPr>
            <w:pStyle w:val="6C4E38D30C2D694BAD9BF2817DDCD23F"/>
          </w:pPr>
          <w:r>
            <w:t>Awards and Acknowledgements</w:t>
          </w:r>
        </w:p>
      </w:docPartBody>
    </w:docPart>
    <w:docPart>
      <w:docPartPr>
        <w:name w:val="A2DF717DE76F5840BD6099FA23DD6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A5B5E-EA63-F044-BB07-F6210A11BBBB}"/>
      </w:docPartPr>
      <w:docPartBody>
        <w:p w:rsidR="00942BCA" w:rsidRDefault="00D17742">
          <w:pPr>
            <w:pStyle w:val="A2DF717DE76F5840BD6099FA23DD6C24"/>
          </w:pPr>
          <w:r>
            <w:t>Type of Award / Award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42"/>
    <w:rsid w:val="00942BCA"/>
    <w:rsid w:val="00D17742"/>
    <w:rsid w:val="00F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15FF2E35FF954B9AF81142AADA4174">
    <w:name w:val="0D15FF2E35FF954B9AF81142AADA4174"/>
  </w:style>
  <w:style w:type="paragraph" w:customStyle="1" w:styleId="062A3BD9AC06494B9287418156D9C58A">
    <w:name w:val="062A3BD9AC06494B9287418156D9C58A"/>
  </w:style>
  <w:style w:type="paragraph" w:customStyle="1" w:styleId="229CB1A3199AA04C8D61B1496EE6F995">
    <w:name w:val="229CB1A3199AA04C8D61B1496EE6F995"/>
  </w:style>
  <w:style w:type="paragraph" w:customStyle="1" w:styleId="85257B0FFA14EA4D9F85BC87D8445EF3">
    <w:name w:val="85257B0FFA14EA4D9F85BC87D8445EF3"/>
  </w:style>
  <w:style w:type="paragraph" w:customStyle="1" w:styleId="73630C024471D44E8CACA687C98F1231">
    <w:name w:val="73630C024471D44E8CACA687C98F1231"/>
  </w:style>
  <w:style w:type="paragraph" w:customStyle="1" w:styleId="E068A010868B234BA52733F070DB99EB">
    <w:name w:val="E068A010868B234BA52733F070DB99EB"/>
  </w:style>
  <w:style w:type="paragraph" w:customStyle="1" w:styleId="1BF05379DEF4104C9D2B9EC6A61C0641">
    <w:name w:val="1BF05379DEF4104C9D2B9EC6A61C0641"/>
  </w:style>
  <w:style w:type="paragraph" w:customStyle="1" w:styleId="CF58ECB09F78CF4AABBB465CC4846799">
    <w:name w:val="CF58ECB09F78CF4AABBB465CC4846799"/>
  </w:style>
  <w:style w:type="paragraph" w:customStyle="1" w:styleId="617A12247B9A3C45B5B984D8C7CBC2AA">
    <w:name w:val="617A12247B9A3C45B5B984D8C7CBC2AA"/>
  </w:style>
  <w:style w:type="paragraph" w:customStyle="1" w:styleId="2122B6617EE36E4CB0D13BAEA7CFBB8B">
    <w:name w:val="2122B6617EE36E4CB0D13BAEA7CFBB8B"/>
  </w:style>
  <w:style w:type="paragraph" w:customStyle="1" w:styleId="BED7EE312B396F448BC8BDEEC0702377">
    <w:name w:val="BED7EE312B396F448BC8BDEEC0702377"/>
  </w:style>
  <w:style w:type="paragraph" w:customStyle="1" w:styleId="6C4E38D30C2D694BAD9BF2817DDCD23F">
    <w:name w:val="6C4E38D30C2D694BAD9BF2817DDCD23F"/>
  </w:style>
  <w:style w:type="paragraph" w:customStyle="1" w:styleId="A2DF717DE76F5840BD6099FA23DD6C24">
    <w:name w:val="A2DF717DE76F5840BD6099FA23DD6C24"/>
  </w:style>
  <w:style w:type="paragraph" w:customStyle="1" w:styleId="D08324307235924C8590BD9CAA14B565">
    <w:name w:val="D08324307235924C8590BD9CAA14B5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15FF2E35FF954B9AF81142AADA4174">
    <w:name w:val="0D15FF2E35FF954B9AF81142AADA4174"/>
  </w:style>
  <w:style w:type="paragraph" w:customStyle="1" w:styleId="062A3BD9AC06494B9287418156D9C58A">
    <w:name w:val="062A3BD9AC06494B9287418156D9C58A"/>
  </w:style>
  <w:style w:type="paragraph" w:customStyle="1" w:styleId="229CB1A3199AA04C8D61B1496EE6F995">
    <w:name w:val="229CB1A3199AA04C8D61B1496EE6F995"/>
  </w:style>
  <w:style w:type="paragraph" w:customStyle="1" w:styleId="85257B0FFA14EA4D9F85BC87D8445EF3">
    <w:name w:val="85257B0FFA14EA4D9F85BC87D8445EF3"/>
  </w:style>
  <w:style w:type="paragraph" w:customStyle="1" w:styleId="73630C024471D44E8CACA687C98F1231">
    <w:name w:val="73630C024471D44E8CACA687C98F1231"/>
  </w:style>
  <w:style w:type="paragraph" w:customStyle="1" w:styleId="E068A010868B234BA52733F070DB99EB">
    <w:name w:val="E068A010868B234BA52733F070DB99EB"/>
  </w:style>
  <w:style w:type="paragraph" w:customStyle="1" w:styleId="1BF05379DEF4104C9D2B9EC6A61C0641">
    <w:name w:val="1BF05379DEF4104C9D2B9EC6A61C0641"/>
  </w:style>
  <w:style w:type="paragraph" w:customStyle="1" w:styleId="CF58ECB09F78CF4AABBB465CC4846799">
    <w:name w:val="CF58ECB09F78CF4AABBB465CC4846799"/>
  </w:style>
  <w:style w:type="paragraph" w:customStyle="1" w:styleId="617A12247B9A3C45B5B984D8C7CBC2AA">
    <w:name w:val="617A12247B9A3C45B5B984D8C7CBC2AA"/>
  </w:style>
  <w:style w:type="paragraph" w:customStyle="1" w:styleId="2122B6617EE36E4CB0D13BAEA7CFBB8B">
    <w:name w:val="2122B6617EE36E4CB0D13BAEA7CFBB8B"/>
  </w:style>
  <w:style w:type="paragraph" w:customStyle="1" w:styleId="BED7EE312B396F448BC8BDEEC0702377">
    <w:name w:val="BED7EE312B396F448BC8BDEEC0702377"/>
  </w:style>
  <w:style w:type="paragraph" w:customStyle="1" w:styleId="6C4E38D30C2D694BAD9BF2817DDCD23F">
    <w:name w:val="6C4E38D30C2D694BAD9BF2817DDCD23F"/>
  </w:style>
  <w:style w:type="paragraph" w:customStyle="1" w:styleId="A2DF717DE76F5840BD6099FA23DD6C24">
    <w:name w:val="A2DF717DE76F5840BD6099FA23DD6C24"/>
  </w:style>
  <w:style w:type="paragraph" w:customStyle="1" w:styleId="D08324307235924C8590BD9CAA14B565">
    <w:name w:val="D08324307235924C8590BD9CAA14B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{BCAE11A5-D9BF-CB40-89C7-F7764EA6B0BE}tf50002038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niki J</dc:creator>
  <lastModifiedBy>niki J</lastModifiedBy>
  <revision>4</revision>
  <lastPrinted>2016-06-21T03:35:00.0000000Z</lastPrinted>
  <dcterms:created xsi:type="dcterms:W3CDTF">2017-05-11T18:53:54.9479446Z</dcterms:created>
  <dcterms:modified xsi:type="dcterms:W3CDTF">2017-05-11T18:53:06.6235198Z</dcterms:modified>
</coreProperties>
</file>