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95" w:rsidRDefault="00D14395"/>
    <w:tbl>
      <w:tblPr>
        <w:tblW w:w="8531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422"/>
        <w:gridCol w:w="72"/>
        <w:gridCol w:w="4516"/>
        <w:gridCol w:w="162"/>
        <w:gridCol w:w="1985"/>
        <w:gridCol w:w="141"/>
        <w:gridCol w:w="233"/>
      </w:tblGrid>
      <w:tr w:rsidR="008E2970" w:rsidRPr="00426502" w:rsidTr="003068C4">
        <w:trPr>
          <w:trHeight w:hRule="exact" w:val="288"/>
        </w:trPr>
        <w:tc>
          <w:tcPr>
            <w:tcW w:w="8531" w:type="dxa"/>
            <w:gridSpan w:val="7"/>
          </w:tcPr>
          <w:p w:rsidR="00D14395" w:rsidRDefault="00186960" w:rsidP="00186960">
            <w:pPr>
              <w:pStyle w:val="StyleContactInfo"/>
              <w:ind w:right="-288"/>
              <w:jc w:val="left"/>
              <w:rPr>
                <w:rFonts w:ascii="Lucida Calligraphy" w:hAnsi="Lucida Calligraphy"/>
                <w:b/>
                <w:sz w:val="16"/>
                <w:szCs w:val="16"/>
              </w:rPr>
            </w:pPr>
            <w:r>
              <w:rPr>
                <w:rFonts w:ascii="Lucida Calligraphy" w:hAnsi="Lucida Calligraphy"/>
                <w:b/>
                <w:sz w:val="16"/>
                <w:szCs w:val="16"/>
              </w:rPr>
              <w:t xml:space="preserve">          </w:t>
            </w:r>
            <w:r w:rsidR="00D53CFF" w:rsidRPr="00426502">
              <w:rPr>
                <w:rFonts w:ascii="Lucida Calligraphy" w:hAnsi="Lucida Calligraphy"/>
                <w:b/>
                <w:sz w:val="16"/>
                <w:szCs w:val="16"/>
              </w:rPr>
              <w:t xml:space="preserve">[#141 </w:t>
            </w:r>
            <w:proofErr w:type="spellStart"/>
            <w:r w:rsidR="00D53CFF" w:rsidRPr="00426502">
              <w:rPr>
                <w:rFonts w:ascii="Lucida Calligraphy" w:hAnsi="Lucida Calligraphy"/>
                <w:b/>
                <w:sz w:val="16"/>
                <w:szCs w:val="16"/>
              </w:rPr>
              <w:t>C</w:t>
            </w:r>
            <w:r w:rsidR="00AE6321">
              <w:rPr>
                <w:rFonts w:ascii="Lucida Calligraphy" w:hAnsi="Lucida Calligraphy"/>
                <w:b/>
                <w:sz w:val="16"/>
                <w:szCs w:val="16"/>
              </w:rPr>
              <w:t>haruma</w:t>
            </w:r>
            <w:proofErr w:type="spellEnd"/>
            <w:r w:rsidR="00AE6321">
              <w:rPr>
                <w:rFonts w:ascii="Lucida Calligraphy" w:hAnsi="Lucida Calligraphy"/>
                <w:b/>
                <w:sz w:val="16"/>
                <w:szCs w:val="16"/>
              </w:rPr>
              <w:t xml:space="preserve"> Junction.</w:t>
            </w:r>
            <w:r w:rsidR="00426502">
              <w:rPr>
                <w:rFonts w:ascii="Lucida Calligraphy" w:hAnsi="Lucida Calligraphy"/>
                <w:b/>
                <w:sz w:val="16"/>
                <w:szCs w:val="16"/>
              </w:rPr>
              <w:t xml:space="preserve"> </w:t>
            </w:r>
            <w:proofErr w:type="spellStart"/>
            <w:r w:rsidR="00426502">
              <w:rPr>
                <w:rFonts w:ascii="Lucida Calligraphy" w:hAnsi="Lucida Calligraphy"/>
                <w:b/>
                <w:sz w:val="16"/>
                <w:szCs w:val="16"/>
              </w:rPr>
              <w:t>Tr</w:t>
            </w:r>
            <w:proofErr w:type="spellEnd"/>
            <w:r w:rsidR="00AE6321">
              <w:rPr>
                <w:rFonts w:ascii="Lucida Calligraphy" w:hAnsi="Lucida Calligraphy"/>
                <w:b/>
                <w:sz w:val="16"/>
                <w:szCs w:val="16"/>
              </w:rPr>
              <w:t xml:space="preserve"> </w:t>
            </w:r>
            <w:r w:rsidR="005341B8" w:rsidRPr="00426502">
              <w:rPr>
                <w:rFonts w:ascii="Lucida Calligraphy" w:hAnsi="Lucida Calligraphy"/>
                <w:b/>
                <w:sz w:val="16"/>
                <w:szCs w:val="16"/>
              </w:rPr>
              <w:t>,</w:t>
            </w:r>
            <w:proofErr w:type="spellStart"/>
            <w:r w:rsidR="00AE6321">
              <w:rPr>
                <w:rFonts w:ascii="Lucida Calligraphy" w:hAnsi="Lucida Calligraphy"/>
                <w:b/>
                <w:sz w:val="16"/>
                <w:szCs w:val="16"/>
              </w:rPr>
              <w:t>Navet</w:t>
            </w:r>
            <w:proofErr w:type="spellEnd"/>
            <w:r w:rsidR="00AE6321">
              <w:rPr>
                <w:rFonts w:ascii="Lucida Calligraphy" w:hAnsi="Lucida Calligraphy"/>
                <w:b/>
                <w:sz w:val="16"/>
                <w:szCs w:val="16"/>
              </w:rPr>
              <w:t xml:space="preserve"> </w:t>
            </w:r>
            <w:proofErr w:type="spellStart"/>
            <w:r w:rsidR="00AE6321">
              <w:rPr>
                <w:rFonts w:ascii="Lucida Calligraphy" w:hAnsi="Lucida Calligraphy"/>
                <w:b/>
                <w:sz w:val="16"/>
                <w:szCs w:val="16"/>
              </w:rPr>
              <w:t>Vill</w:t>
            </w:r>
            <w:r w:rsidR="00D53CFF" w:rsidRPr="00426502">
              <w:rPr>
                <w:rFonts w:ascii="Lucida Calligraphy" w:hAnsi="Lucida Calligraphy"/>
                <w:b/>
                <w:sz w:val="16"/>
                <w:szCs w:val="16"/>
              </w:rPr>
              <w:t>age,Rio</w:t>
            </w:r>
            <w:proofErr w:type="spellEnd"/>
            <w:r w:rsidR="00D53CFF" w:rsidRPr="00426502">
              <w:rPr>
                <w:rFonts w:ascii="Lucida Calligraphy" w:hAnsi="Lucida Calligraphy"/>
                <w:b/>
                <w:sz w:val="16"/>
                <w:szCs w:val="16"/>
              </w:rPr>
              <w:t xml:space="preserve"> </w:t>
            </w:r>
            <w:proofErr w:type="spellStart"/>
            <w:r w:rsidR="00D53CFF" w:rsidRPr="00426502">
              <w:rPr>
                <w:rFonts w:ascii="Lucida Calligraphy" w:hAnsi="Lucida Calligraphy"/>
                <w:b/>
                <w:sz w:val="16"/>
                <w:szCs w:val="16"/>
              </w:rPr>
              <w:t>Claro,Trinidad</w:t>
            </w:r>
            <w:proofErr w:type="spellEnd"/>
            <w:r w:rsidR="00D53CFF" w:rsidRPr="00426502">
              <w:rPr>
                <w:rFonts w:ascii="Lucida Calligraphy" w:hAnsi="Lucida Calligraphy"/>
                <w:b/>
                <w:sz w:val="16"/>
                <w:szCs w:val="16"/>
              </w:rPr>
              <w:t xml:space="preserve"> W.I.</w:t>
            </w:r>
            <w:r w:rsidR="008E2970" w:rsidRPr="00426502">
              <w:rPr>
                <w:rFonts w:ascii="Lucida Calligraphy" w:hAnsi="Lucida Calligraphy"/>
                <w:b/>
                <w:sz w:val="16"/>
                <w:szCs w:val="16"/>
              </w:rPr>
              <w:sym w:font="Symbol" w:char="F0B7"/>
            </w:r>
            <w:r w:rsidR="00D53CFF" w:rsidRPr="00426502">
              <w:rPr>
                <w:rFonts w:ascii="Lucida Calligraphy" w:hAnsi="Lucida Calligraphy"/>
                <w:b/>
                <w:sz w:val="16"/>
                <w:szCs w:val="16"/>
              </w:rPr>
              <w:t>772-5858</w:t>
            </w:r>
            <w:r w:rsidR="00D14395">
              <w:rPr>
                <w:rFonts w:ascii="Lucida Calligraphy" w:hAnsi="Lucida Calligraphy"/>
                <w:b/>
                <w:sz w:val="16"/>
                <w:szCs w:val="16"/>
              </w:rPr>
              <w:t xml:space="preserve"> </w:t>
            </w:r>
          </w:p>
          <w:p w:rsidR="00D14395" w:rsidRDefault="00D14395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14395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14395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14395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14395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14395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14395" w:rsidP="00D14395">
            <w:pPr>
              <w:pStyle w:val="StyleContactInfo"/>
              <w:ind w:right="-288"/>
              <w:jc w:val="left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14395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53CFF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  <w:r w:rsidRPr="00426502">
              <w:rPr>
                <w:rFonts w:ascii="Lucida Calligraphy" w:hAnsi="Lucida Calligraphy"/>
                <w:b/>
                <w:sz w:val="16"/>
                <w:szCs w:val="16"/>
              </w:rPr>
              <w:t xml:space="preserve"> </w:t>
            </w:r>
          </w:p>
          <w:p w:rsidR="00D14395" w:rsidRDefault="00D14395" w:rsidP="00426502">
            <w:pPr>
              <w:pStyle w:val="StyleContactInfo"/>
              <w:ind w:right="-288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D14395" w:rsidRDefault="00D14395" w:rsidP="00D14395">
            <w:pPr>
              <w:pStyle w:val="StyleContactInfo"/>
              <w:ind w:right="-288"/>
              <w:jc w:val="left"/>
              <w:rPr>
                <w:rFonts w:ascii="Lucida Calligraphy" w:hAnsi="Lucida Calligraphy"/>
                <w:b/>
                <w:sz w:val="16"/>
                <w:szCs w:val="16"/>
              </w:rPr>
            </w:pPr>
          </w:p>
          <w:p w:rsidR="008E2970" w:rsidRPr="00426502" w:rsidRDefault="008E2970" w:rsidP="00D14395">
            <w:pPr>
              <w:pStyle w:val="StyleContactInfo"/>
              <w:ind w:right="-288"/>
              <w:jc w:val="left"/>
              <w:rPr>
                <w:rFonts w:ascii="Lucida Calligraphy" w:hAnsi="Lucida Calligraphy"/>
                <w:b/>
                <w:sz w:val="16"/>
                <w:szCs w:val="16"/>
              </w:rPr>
            </w:pPr>
            <w:r w:rsidRPr="00426502">
              <w:rPr>
                <w:rFonts w:ascii="Lucida Calligraphy" w:hAnsi="Lucida Calligraphy"/>
                <w:b/>
                <w:sz w:val="16"/>
                <w:szCs w:val="16"/>
              </w:rPr>
              <w:sym w:font="Symbol" w:char="F0B7"/>
            </w:r>
            <w:r w:rsidR="00426502" w:rsidRPr="00426502">
              <w:rPr>
                <w:rFonts w:ascii="Lucida Calligraphy" w:hAnsi="Lucida Calligraphy"/>
                <w:b/>
                <w:sz w:val="16"/>
                <w:szCs w:val="16"/>
              </w:rPr>
              <w:t>leeo_mel3</w:t>
            </w:r>
            <w:r w:rsidR="00D53CFF" w:rsidRPr="00426502">
              <w:rPr>
                <w:rFonts w:ascii="Lucida Calligraphy" w:hAnsi="Lucida Calligraphy"/>
                <w:b/>
                <w:sz w:val="16"/>
                <w:szCs w:val="16"/>
              </w:rPr>
              <w:t>@hotmail.com]</w:t>
            </w:r>
          </w:p>
        </w:tc>
      </w:tr>
      <w:tr w:rsidR="008E2970" w:rsidRPr="00426502" w:rsidTr="003068C4">
        <w:trPr>
          <w:trHeight w:hRule="exact" w:val="720"/>
        </w:trPr>
        <w:tc>
          <w:tcPr>
            <w:tcW w:w="8531" w:type="dxa"/>
            <w:gridSpan w:val="7"/>
          </w:tcPr>
          <w:p w:rsidR="008E2970" w:rsidRPr="00426502" w:rsidRDefault="00426502" w:rsidP="00426502">
            <w:pPr>
              <w:pStyle w:val="YourName"/>
              <w:jc w:val="left"/>
              <w:rPr>
                <w:rFonts w:ascii="Lucida Calligraphy" w:hAnsi="Lucida Calligraphy"/>
                <w:sz w:val="18"/>
                <w:szCs w:val="18"/>
              </w:rPr>
            </w:pPr>
            <w:r>
              <w:rPr>
                <w:rFonts w:ascii="Lucida Calligraphy" w:hAnsi="Lucida Calligraphy"/>
                <w:sz w:val="18"/>
                <w:szCs w:val="18"/>
              </w:rPr>
              <w:t xml:space="preserve">                               </w:t>
            </w:r>
            <w:r w:rsidR="00D53CFF" w:rsidRPr="00426502">
              <w:rPr>
                <w:rFonts w:ascii="Lucida Calligraphy" w:hAnsi="Lucida Calligraphy"/>
                <w:sz w:val="18"/>
                <w:szCs w:val="18"/>
              </w:rPr>
              <w:t>[TRISHA MELISSA</w:t>
            </w:r>
            <w:r w:rsidRPr="00426502">
              <w:rPr>
                <w:rFonts w:ascii="Lucida Calligraphy" w:hAnsi="Lucida Calligraphy"/>
                <w:sz w:val="18"/>
                <w:szCs w:val="18"/>
              </w:rPr>
              <w:t xml:space="preserve"> SOOKOO-</w:t>
            </w:r>
            <w:r w:rsidR="00D53CFF" w:rsidRPr="00426502">
              <w:rPr>
                <w:rFonts w:ascii="Lucida Calligraphy" w:hAnsi="Lucida Calligraphy"/>
                <w:sz w:val="18"/>
                <w:szCs w:val="18"/>
              </w:rPr>
              <w:t xml:space="preserve"> LEOTAUD]</w:t>
            </w:r>
          </w:p>
        </w:tc>
      </w:tr>
      <w:tr w:rsidR="008E2970" w:rsidRPr="00426502" w:rsidTr="003068C4">
        <w:tc>
          <w:tcPr>
            <w:tcW w:w="8531" w:type="dxa"/>
            <w:gridSpan w:val="7"/>
            <w:tcBorders>
              <w:bottom w:val="single" w:sz="12" w:space="0" w:color="auto"/>
            </w:tcBorders>
          </w:tcPr>
          <w:p w:rsidR="008E2970" w:rsidRPr="00426502" w:rsidRDefault="008E2970" w:rsidP="00426502">
            <w:pPr>
              <w:pStyle w:val="Heading1"/>
              <w:rPr>
                <w:rFonts w:ascii="Lucida Calligraphy" w:hAnsi="Lucida Calligraphy"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sz w:val="18"/>
                <w:szCs w:val="18"/>
              </w:rPr>
              <w:t>Objective</w:t>
            </w:r>
          </w:p>
        </w:tc>
      </w:tr>
      <w:tr w:rsidR="008E2970" w:rsidRPr="00426502" w:rsidTr="003068C4">
        <w:tc>
          <w:tcPr>
            <w:tcW w:w="8531" w:type="dxa"/>
            <w:gridSpan w:val="7"/>
            <w:tcBorders>
              <w:top w:val="single" w:sz="12" w:space="0" w:color="auto"/>
            </w:tcBorders>
          </w:tcPr>
          <w:p w:rsidR="008E2970" w:rsidRDefault="008E2970" w:rsidP="00426502">
            <w:pPr>
              <w:pStyle w:val="BodyText1"/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203821" w:rsidRPr="00426502" w:rsidRDefault="00203821" w:rsidP="00426502">
            <w:pPr>
              <w:pStyle w:val="BodyText1"/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I am presently pu</w:t>
            </w:r>
            <w:r w:rsidR="001E7B5B">
              <w:rPr>
                <w:rFonts w:ascii="Lucida Calligraphy" w:hAnsi="Lucida Calligraphy"/>
                <w:b/>
                <w:sz w:val="18"/>
                <w:szCs w:val="18"/>
              </w:rPr>
              <w:t>rsuing my Bachelor of Science at the University of the Southern Caribbean</w:t>
            </w: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, </w:t>
            </w:r>
            <w:r w:rsidR="001E7B5B">
              <w:rPr>
                <w:rFonts w:ascii="Lucida Calligraphy" w:hAnsi="Lucida Calligraphy"/>
                <w:b/>
                <w:sz w:val="18"/>
                <w:szCs w:val="18"/>
              </w:rPr>
              <w:t>and</w:t>
            </w: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Pharmacy Technician (Penn Foster)</w:t>
            </w:r>
          </w:p>
        </w:tc>
      </w:tr>
      <w:tr w:rsidR="008E2970" w:rsidRPr="00426502" w:rsidTr="003068C4">
        <w:tc>
          <w:tcPr>
            <w:tcW w:w="8531" w:type="dxa"/>
            <w:gridSpan w:val="7"/>
            <w:tcBorders>
              <w:bottom w:val="single" w:sz="4" w:space="0" w:color="auto"/>
            </w:tcBorders>
          </w:tcPr>
          <w:p w:rsidR="008D5D01" w:rsidRDefault="008D5D01" w:rsidP="002B3FB5">
            <w:pPr>
              <w:pStyle w:val="Heading1"/>
              <w:rPr>
                <w:rFonts w:ascii="Lucida Calligraphy" w:hAnsi="Lucida Calligraphy" w:cs="Tahoma"/>
                <w:sz w:val="18"/>
                <w:szCs w:val="18"/>
              </w:rPr>
            </w:pPr>
          </w:p>
          <w:p w:rsidR="008D5D01" w:rsidRDefault="008D5D01" w:rsidP="002B3FB5">
            <w:pPr>
              <w:pStyle w:val="Heading1"/>
              <w:rPr>
                <w:rFonts w:ascii="Lucida Calligraphy" w:hAnsi="Lucida Calligraphy" w:cs="Tahoma"/>
                <w:sz w:val="18"/>
                <w:szCs w:val="18"/>
              </w:rPr>
            </w:pPr>
          </w:p>
          <w:p w:rsidR="008E2970" w:rsidRPr="00426502" w:rsidRDefault="008E2970" w:rsidP="002B3FB5">
            <w:pPr>
              <w:pStyle w:val="Heading1"/>
              <w:rPr>
                <w:rFonts w:ascii="Lucida Calligraphy" w:hAnsi="Lucida Calligraphy" w:cs="Tahoma"/>
                <w:sz w:val="18"/>
                <w:szCs w:val="18"/>
              </w:rPr>
            </w:pPr>
            <w:r w:rsidRPr="00426502">
              <w:rPr>
                <w:rFonts w:ascii="Lucida Calligraphy" w:hAnsi="Lucida Calligraphy" w:cs="Tahoma"/>
                <w:sz w:val="18"/>
                <w:szCs w:val="18"/>
              </w:rPr>
              <w:t>Experience</w:t>
            </w:r>
          </w:p>
        </w:tc>
      </w:tr>
      <w:tr w:rsidR="008E2970" w:rsidRPr="00426502" w:rsidTr="003068C4">
        <w:trPr>
          <w:trHeight w:val="555"/>
        </w:trPr>
        <w:tc>
          <w:tcPr>
            <w:tcW w:w="1422" w:type="dxa"/>
            <w:tcBorders>
              <w:top w:val="single" w:sz="12" w:space="0" w:color="auto"/>
            </w:tcBorders>
          </w:tcPr>
          <w:p w:rsidR="008E2970" w:rsidRPr="00426502" w:rsidRDefault="00D53CFF" w:rsidP="002B3FB5">
            <w:pPr>
              <w:pStyle w:val="BodyText1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[2002]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8E2970" w:rsidRPr="00426502" w:rsidRDefault="00D53CFF" w:rsidP="002B3FB5">
            <w:pPr>
              <w:pStyle w:val="BodyText"/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Frankie’s Photo Studio</w:t>
            </w:r>
          </w:p>
        </w:tc>
        <w:tc>
          <w:tcPr>
            <w:tcW w:w="2521" w:type="dxa"/>
            <w:gridSpan w:val="4"/>
            <w:tcBorders>
              <w:top w:val="single" w:sz="12" w:space="0" w:color="auto"/>
            </w:tcBorders>
          </w:tcPr>
          <w:p w:rsidR="008E2970" w:rsidRPr="00426502" w:rsidRDefault="00D53CFF" w:rsidP="002B3FB5">
            <w:pPr>
              <w:pStyle w:val="BodyText3"/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High Street,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Rio Claro</w:t>
            </w:r>
          </w:p>
        </w:tc>
      </w:tr>
      <w:tr w:rsidR="008E2970" w:rsidRPr="00426502" w:rsidTr="003068C4">
        <w:trPr>
          <w:trHeight w:val="1050"/>
        </w:trPr>
        <w:tc>
          <w:tcPr>
            <w:tcW w:w="8531" w:type="dxa"/>
            <w:gridSpan w:val="7"/>
          </w:tcPr>
          <w:p w:rsidR="008E2970" w:rsidRPr="00426502" w:rsidRDefault="008E2970" w:rsidP="002B3FB5">
            <w:pPr>
              <w:pStyle w:val="Heading2"/>
              <w:rPr>
                <w:rFonts w:ascii="Lucida Calligraphy" w:hAnsi="Lucida Calligraphy"/>
                <w:sz w:val="18"/>
                <w:szCs w:val="18"/>
              </w:rPr>
            </w:pPr>
          </w:p>
          <w:p w:rsidR="008E2970" w:rsidRPr="00426502" w:rsidRDefault="00D53CFF" w:rsidP="002B3FB5">
            <w:pPr>
              <w:pStyle w:val="BulletedLis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Trainee/Basic Photography</w:t>
            </w:r>
          </w:p>
        </w:tc>
      </w:tr>
      <w:tr w:rsidR="008E2970" w:rsidRPr="00426502" w:rsidTr="003068C4">
        <w:trPr>
          <w:trHeight w:hRule="exact" w:val="144"/>
        </w:trPr>
        <w:tc>
          <w:tcPr>
            <w:tcW w:w="8531" w:type="dxa"/>
            <w:gridSpan w:val="7"/>
            <w:tcBorders>
              <w:bottom w:val="single" w:sz="2" w:space="0" w:color="999999"/>
            </w:tcBorders>
          </w:tcPr>
          <w:p w:rsidR="008E2970" w:rsidRPr="00426502" w:rsidRDefault="008E2970" w:rsidP="002B3FB5">
            <w:pPr>
              <w:pStyle w:val="Heading2"/>
              <w:rPr>
                <w:rFonts w:ascii="Lucida Calligraphy" w:hAnsi="Lucida Calligraphy"/>
                <w:sz w:val="18"/>
                <w:szCs w:val="18"/>
              </w:rPr>
            </w:pPr>
          </w:p>
        </w:tc>
      </w:tr>
      <w:tr w:rsidR="008E2970" w:rsidRPr="00426502" w:rsidTr="003068C4">
        <w:trPr>
          <w:trHeight w:val="510"/>
        </w:trPr>
        <w:tc>
          <w:tcPr>
            <w:tcW w:w="1422" w:type="dxa"/>
            <w:tcBorders>
              <w:top w:val="single" w:sz="2" w:space="0" w:color="999999"/>
            </w:tcBorders>
          </w:tcPr>
          <w:p w:rsidR="008E2970" w:rsidRPr="00426502" w:rsidRDefault="00D53CFF" w:rsidP="002B3FB5">
            <w:pPr>
              <w:pStyle w:val="BodyText1"/>
              <w:tabs>
                <w:tab w:val="left" w:pos="2520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[2003]</w:t>
            </w:r>
          </w:p>
        </w:tc>
        <w:tc>
          <w:tcPr>
            <w:tcW w:w="4588" w:type="dxa"/>
            <w:gridSpan w:val="2"/>
            <w:tcBorders>
              <w:top w:val="single" w:sz="2" w:space="0" w:color="999999"/>
            </w:tcBorders>
          </w:tcPr>
          <w:p w:rsidR="008E2970" w:rsidRPr="00426502" w:rsidRDefault="00D53CFF" w:rsidP="002B3FB5">
            <w:pPr>
              <w:pStyle w:val="BodyText"/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Ministry Of Education</w:t>
            </w:r>
          </w:p>
        </w:tc>
        <w:tc>
          <w:tcPr>
            <w:tcW w:w="2521" w:type="dxa"/>
            <w:gridSpan w:val="4"/>
            <w:tcBorders>
              <w:top w:val="single" w:sz="2" w:space="0" w:color="999999"/>
            </w:tcBorders>
          </w:tcPr>
          <w:p w:rsidR="008E2970" w:rsidRPr="00426502" w:rsidRDefault="00D53CFF" w:rsidP="002B3FB5">
            <w:pPr>
              <w:pStyle w:val="BodyText3"/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proofErr w:type="spellStart"/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Mayaro</w:t>
            </w:r>
            <w:proofErr w:type="spellEnd"/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 xml:space="preserve"> Composite School</w:t>
            </w:r>
          </w:p>
        </w:tc>
      </w:tr>
      <w:tr w:rsidR="008E2970" w:rsidRPr="00426502" w:rsidTr="003068C4">
        <w:trPr>
          <w:trHeight w:val="1095"/>
        </w:trPr>
        <w:tc>
          <w:tcPr>
            <w:tcW w:w="8531" w:type="dxa"/>
            <w:gridSpan w:val="7"/>
          </w:tcPr>
          <w:p w:rsidR="008E2970" w:rsidRPr="00426502" w:rsidRDefault="008E2970" w:rsidP="002B3FB5">
            <w:pPr>
              <w:pStyle w:val="Heading2"/>
              <w:rPr>
                <w:rFonts w:ascii="Lucida Calligraphy" w:hAnsi="Lucida Calligraphy"/>
                <w:sz w:val="18"/>
                <w:szCs w:val="18"/>
              </w:rPr>
            </w:pPr>
          </w:p>
          <w:p w:rsidR="008E2970" w:rsidRPr="00426502" w:rsidRDefault="00D53CFF" w:rsidP="002B3FB5">
            <w:pPr>
              <w:pStyle w:val="BulletedLis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 xml:space="preserve">Assistant </w:t>
            </w:r>
            <w:r w:rsidR="005341B8" w:rsidRPr="00426502">
              <w:rPr>
                <w:rFonts w:ascii="Lucida Calligraphy" w:hAnsi="Lucida Calligraphy"/>
                <w:b/>
                <w:sz w:val="18"/>
                <w:szCs w:val="18"/>
              </w:rPr>
              <w:t>Supervisor</w:t>
            </w:r>
          </w:p>
        </w:tc>
      </w:tr>
      <w:tr w:rsidR="008E2970" w:rsidRPr="00426502" w:rsidTr="003068C4">
        <w:trPr>
          <w:trHeight w:hRule="exact" w:val="144"/>
        </w:trPr>
        <w:tc>
          <w:tcPr>
            <w:tcW w:w="8531" w:type="dxa"/>
            <w:gridSpan w:val="7"/>
            <w:tcBorders>
              <w:bottom w:val="single" w:sz="2" w:space="0" w:color="999999"/>
            </w:tcBorders>
          </w:tcPr>
          <w:p w:rsidR="008E2970" w:rsidRPr="00426502" w:rsidRDefault="008E2970" w:rsidP="002B3FB5">
            <w:pPr>
              <w:pStyle w:val="Heading2"/>
              <w:rPr>
                <w:rFonts w:ascii="Lucida Calligraphy" w:hAnsi="Lucida Calligraphy"/>
                <w:sz w:val="18"/>
                <w:szCs w:val="18"/>
              </w:rPr>
            </w:pPr>
          </w:p>
        </w:tc>
      </w:tr>
      <w:tr w:rsidR="008E2970" w:rsidRPr="00426502" w:rsidTr="003068C4">
        <w:trPr>
          <w:trHeight w:val="495"/>
        </w:trPr>
        <w:tc>
          <w:tcPr>
            <w:tcW w:w="1422" w:type="dxa"/>
            <w:tcBorders>
              <w:top w:val="single" w:sz="2" w:space="0" w:color="999999"/>
            </w:tcBorders>
          </w:tcPr>
          <w:p w:rsidR="008E2970" w:rsidRPr="00426502" w:rsidRDefault="00D53CFF" w:rsidP="002B3FB5">
            <w:pPr>
              <w:pStyle w:val="BodyText1"/>
              <w:tabs>
                <w:tab w:val="left" w:pos="2520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[2004-2005]</w:t>
            </w:r>
          </w:p>
        </w:tc>
        <w:tc>
          <w:tcPr>
            <w:tcW w:w="4588" w:type="dxa"/>
            <w:gridSpan w:val="2"/>
            <w:tcBorders>
              <w:top w:val="single" w:sz="2" w:space="0" w:color="999999"/>
            </w:tcBorders>
          </w:tcPr>
          <w:p w:rsidR="008E2970" w:rsidRPr="00426502" w:rsidRDefault="00D53CFF" w:rsidP="002B3FB5">
            <w:pPr>
              <w:pStyle w:val="BodyText"/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Singer Limited</w:t>
            </w:r>
          </w:p>
        </w:tc>
        <w:tc>
          <w:tcPr>
            <w:tcW w:w="2521" w:type="dxa"/>
            <w:gridSpan w:val="4"/>
            <w:tcBorders>
              <w:top w:val="single" w:sz="2" w:space="0" w:color="999999"/>
            </w:tcBorders>
          </w:tcPr>
          <w:p w:rsidR="008E2970" w:rsidRPr="00426502" w:rsidRDefault="00D53CFF" w:rsidP="002B3FB5">
            <w:pPr>
              <w:pStyle w:val="BodyText3"/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High Street,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Rio Claro</w:t>
            </w:r>
          </w:p>
        </w:tc>
      </w:tr>
      <w:tr w:rsidR="008E2970" w:rsidRPr="00426502" w:rsidTr="003068C4">
        <w:trPr>
          <w:trHeight w:val="1110"/>
        </w:trPr>
        <w:tc>
          <w:tcPr>
            <w:tcW w:w="8531" w:type="dxa"/>
            <w:gridSpan w:val="7"/>
          </w:tcPr>
          <w:p w:rsidR="008E2970" w:rsidRPr="00426502" w:rsidRDefault="008E2970" w:rsidP="002B3FB5">
            <w:pPr>
              <w:pStyle w:val="Heading2"/>
              <w:rPr>
                <w:rFonts w:ascii="Lucida Calligraphy" w:hAnsi="Lucida Calligraphy"/>
                <w:sz w:val="18"/>
                <w:szCs w:val="18"/>
              </w:rPr>
            </w:pPr>
          </w:p>
          <w:p w:rsidR="008E2970" w:rsidRPr="00426502" w:rsidRDefault="00D53CFF" w:rsidP="002B3FB5">
            <w:pPr>
              <w:pStyle w:val="BulletedLis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Customer Service Representatives</w:t>
            </w:r>
          </w:p>
        </w:tc>
      </w:tr>
      <w:tr w:rsidR="008E2970" w:rsidRPr="00426502" w:rsidTr="003068C4">
        <w:trPr>
          <w:trHeight w:hRule="exact" w:val="144"/>
        </w:trPr>
        <w:tc>
          <w:tcPr>
            <w:tcW w:w="8531" w:type="dxa"/>
            <w:gridSpan w:val="7"/>
            <w:tcBorders>
              <w:bottom w:val="single" w:sz="2" w:space="0" w:color="999999"/>
            </w:tcBorders>
          </w:tcPr>
          <w:p w:rsidR="008E2970" w:rsidRPr="00426502" w:rsidRDefault="008E2970" w:rsidP="002B3FB5">
            <w:pPr>
              <w:pStyle w:val="Heading2"/>
              <w:rPr>
                <w:rFonts w:ascii="Lucida Calligraphy" w:hAnsi="Lucida Calligraphy"/>
                <w:sz w:val="18"/>
                <w:szCs w:val="18"/>
              </w:rPr>
            </w:pPr>
          </w:p>
        </w:tc>
      </w:tr>
      <w:tr w:rsidR="00426502" w:rsidRPr="00426502" w:rsidTr="003068C4">
        <w:trPr>
          <w:gridAfter w:val="2"/>
          <w:wAfter w:w="374" w:type="dxa"/>
          <w:trHeight w:val="525"/>
        </w:trPr>
        <w:tc>
          <w:tcPr>
            <w:tcW w:w="1494" w:type="dxa"/>
            <w:gridSpan w:val="2"/>
            <w:tcBorders>
              <w:top w:val="single" w:sz="2" w:space="0" w:color="999999"/>
            </w:tcBorders>
          </w:tcPr>
          <w:p w:rsidR="00426502" w:rsidRPr="00426502" w:rsidRDefault="00426502" w:rsidP="002B3FB5">
            <w:pPr>
              <w:pStyle w:val="BodyText1"/>
              <w:tabs>
                <w:tab w:val="left" w:pos="2520"/>
              </w:tabs>
              <w:ind w:left="360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[2009]</w:t>
            </w:r>
          </w:p>
        </w:tc>
        <w:tc>
          <w:tcPr>
            <w:tcW w:w="6663" w:type="dxa"/>
            <w:gridSpan w:val="3"/>
            <w:tcBorders>
              <w:top w:val="single" w:sz="2" w:space="0" w:color="999999"/>
            </w:tcBorders>
          </w:tcPr>
          <w:p w:rsidR="00426502" w:rsidRPr="00426502" w:rsidRDefault="00426502" w:rsidP="002B3FB5">
            <w:pPr>
              <w:pStyle w:val="BodyText"/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Dan’s Kitche</w:t>
            </w:r>
            <w:r w:rsidR="002B3FB5">
              <w:rPr>
                <w:rFonts w:ascii="Lucida Calligraphy" w:hAnsi="Lucida Calligraphy"/>
                <w:b/>
                <w:sz w:val="18"/>
                <w:szCs w:val="18"/>
              </w:rPr>
              <w:t>n</w:t>
            </w: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 xml:space="preserve">   </w:t>
            </w:r>
            <w:r w:rsidR="002B3FB5">
              <w:rPr>
                <w:rFonts w:ascii="Lucida Calligraphy" w:hAnsi="Lucida Calligraphy"/>
                <w:b/>
                <w:sz w:val="18"/>
                <w:szCs w:val="18"/>
              </w:rPr>
              <w:t xml:space="preserve">       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                    </w:t>
            </w:r>
            <w:r w:rsidR="00D14395">
              <w:rPr>
                <w:rFonts w:ascii="Lucida Calligraphy" w:hAnsi="Lucida Calligraphy"/>
                <w:b/>
                <w:sz w:val="18"/>
                <w:szCs w:val="18"/>
              </w:rPr>
              <w:t xml:space="preserve">  </w:t>
            </w:r>
            <w:r w:rsidR="002B3FB5">
              <w:rPr>
                <w:rFonts w:ascii="Lucida Calligraphy" w:hAnsi="Lucida Calligraphy"/>
                <w:b/>
                <w:sz w:val="18"/>
                <w:szCs w:val="18"/>
              </w:rPr>
              <w:t xml:space="preserve"> High Street, Rio Claro</w:t>
            </w:r>
          </w:p>
        </w:tc>
      </w:tr>
      <w:tr w:rsidR="008E2970" w:rsidRPr="00426502" w:rsidTr="003F116D">
        <w:trPr>
          <w:gridAfter w:val="1"/>
          <w:wAfter w:w="233" w:type="dxa"/>
          <w:trHeight w:val="1080"/>
        </w:trPr>
        <w:tc>
          <w:tcPr>
            <w:tcW w:w="8298" w:type="dxa"/>
            <w:gridSpan w:val="6"/>
          </w:tcPr>
          <w:p w:rsidR="008E2970" w:rsidRPr="00426502" w:rsidRDefault="008E2970" w:rsidP="002B3FB5">
            <w:pPr>
              <w:pStyle w:val="Heading2"/>
              <w:rPr>
                <w:rFonts w:ascii="Lucida Calligraphy" w:hAnsi="Lucida Calligraphy"/>
                <w:sz w:val="18"/>
                <w:szCs w:val="18"/>
              </w:rPr>
            </w:pPr>
          </w:p>
          <w:p w:rsidR="008E2970" w:rsidRPr="00426502" w:rsidRDefault="005341B8" w:rsidP="002B3FB5">
            <w:pPr>
              <w:pStyle w:val="BulletedLis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Cashier, Food</w:t>
            </w:r>
            <w:r w:rsidR="002B3FB5">
              <w:rPr>
                <w:rFonts w:ascii="Lucida Calligraphy" w:hAnsi="Lucida Calligraphy"/>
                <w:b/>
                <w:sz w:val="18"/>
                <w:szCs w:val="18"/>
              </w:rPr>
              <w:t xml:space="preserve"> Handler</w:t>
            </w:r>
          </w:p>
          <w:p w:rsidR="00D53CFF" w:rsidRPr="00426502" w:rsidRDefault="00D53CFF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AE3370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25" style="width:0;height:1.5pt" o:hrstd="t" o:hr="t" fillcolor="#aca899" stroked="f"/>
              </w:pict>
            </w:r>
          </w:p>
          <w:p w:rsidR="00D53CFF" w:rsidRPr="00426502" w:rsidRDefault="00D53CFF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3068C4" w:rsidRDefault="00D53CFF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3068C4" w:rsidRDefault="00E91B8F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 w:rsidRPr="003068C4">
              <w:rPr>
                <w:rFonts w:ascii="Lucida Calligraphy" w:hAnsi="Lucida Calligraphy"/>
                <w:b/>
                <w:sz w:val="18"/>
                <w:szCs w:val="18"/>
              </w:rPr>
              <w:t>[2</w:t>
            </w:r>
            <w:r w:rsidR="00AE6321" w:rsidRPr="003068C4">
              <w:rPr>
                <w:rFonts w:ascii="Lucida Calligraphy" w:hAnsi="Lucida Calligraphy"/>
                <w:b/>
                <w:sz w:val="18"/>
                <w:szCs w:val="18"/>
              </w:rPr>
              <w:t>009-2010</w:t>
            </w:r>
            <w:r w:rsidR="00D14395">
              <w:rPr>
                <w:rFonts w:ascii="Lucida Calligraphy" w:hAnsi="Lucida Calligraphy"/>
                <w:b/>
                <w:sz w:val="18"/>
                <w:szCs w:val="18"/>
              </w:rPr>
              <w:t xml:space="preserve">]    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Plaza Drugs</w:t>
            </w:r>
            <w:r w:rsidR="00193DAC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</w:t>
            </w:r>
            <w:r w:rsidR="00426502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</w:t>
            </w:r>
            <w:r w:rsidR="00D14395">
              <w:rPr>
                <w:rFonts w:ascii="Lucida Calligraphy" w:hAnsi="Lucida Calligraphy"/>
                <w:b/>
                <w:sz w:val="18"/>
                <w:szCs w:val="18"/>
              </w:rPr>
              <w:t xml:space="preserve"> 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r w:rsidR="00193DAC" w:rsidRPr="003068C4">
              <w:rPr>
                <w:rFonts w:ascii="Lucida Calligraphy" w:hAnsi="Lucida Calligraphy"/>
                <w:b/>
                <w:sz w:val="18"/>
                <w:szCs w:val="18"/>
              </w:rPr>
              <w:t>High Street,</w:t>
            </w:r>
            <w:r w:rsidR="00426502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>Rio Claro</w:t>
            </w:r>
          </w:p>
          <w:p w:rsidR="00E91B8F" w:rsidRPr="003068C4" w:rsidRDefault="00E91B8F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14395" w:rsidRDefault="00D14395" w:rsidP="00D1439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E91B8F" w:rsidRPr="00D14395" w:rsidRDefault="00D14395" w:rsidP="00D1439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  </w:t>
            </w:r>
            <w:r w:rsidR="002B3FB5" w:rsidRPr="00D14395">
              <w:rPr>
                <w:rFonts w:ascii="Lucida Calligraphy" w:hAnsi="Lucida Calligraphy"/>
                <w:b/>
                <w:sz w:val="18"/>
                <w:szCs w:val="18"/>
              </w:rPr>
              <w:t>Sales Clerk</w:t>
            </w:r>
          </w:p>
          <w:p w:rsidR="00E91B8F" w:rsidRPr="003068C4" w:rsidRDefault="00E91B8F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E91B8F" w:rsidRPr="003068C4" w:rsidRDefault="00E91B8F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E91B8F" w:rsidRPr="003068C4" w:rsidRDefault="00AE3370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26" style="width:0;height:1.5pt" o:hrstd="t" o:hr="t" fillcolor="#aca899" stroked="f"/>
              </w:pict>
            </w:r>
          </w:p>
          <w:p w:rsidR="008D5D01" w:rsidRDefault="008D5D0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8D5D01" w:rsidRDefault="008D5D0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3068C4" w:rsidRDefault="00AE632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[2010]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</w:t>
            </w:r>
            <w:proofErr w:type="spellStart"/>
            <w:r w:rsidRPr="003068C4">
              <w:rPr>
                <w:rFonts w:ascii="Lucida Calligraphy" w:hAnsi="Lucida Calligraphy"/>
                <w:b/>
                <w:sz w:val="18"/>
                <w:szCs w:val="18"/>
              </w:rPr>
              <w:t>Sain’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>s</w:t>
            </w:r>
            <w:proofErr w:type="spellEnd"/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Pharmacy</w:t>
            </w:r>
            <w:r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       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</w:t>
            </w:r>
            <w:r w:rsidR="00D14395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High Street, Rio Claro</w:t>
            </w:r>
          </w:p>
          <w:p w:rsidR="00AE6321" w:rsidRPr="003068C4" w:rsidRDefault="00AE632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AE6321" w:rsidRPr="003068C4" w:rsidRDefault="00AE632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 </w:t>
            </w:r>
          </w:p>
          <w:p w:rsidR="00AE6321" w:rsidRPr="003068C4" w:rsidRDefault="00D14395" w:rsidP="002B3FB5">
            <w:pPr>
              <w:pStyle w:val="ListParagraph"/>
              <w:numPr>
                <w:ilvl w:val="0"/>
                <w:numId w:val="9"/>
              </w:numPr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Sales Clerk</w:t>
            </w:r>
          </w:p>
          <w:p w:rsidR="00AE6321" w:rsidRPr="003068C4" w:rsidRDefault="00AE6321" w:rsidP="002B3FB5">
            <w:pPr>
              <w:pStyle w:val="ListParagraph"/>
              <w:ind w:left="1005"/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AE6321" w:rsidRPr="003068C4" w:rsidRDefault="00AE3370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27" style="width:0;height:1.5pt" o:hrstd="t" o:hr="t" fillcolor="#aca899" stroked="f"/>
              </w:pict>
            </w:r>
          </w:p>
          <w:p w:rsidR="008D5D01" w:rsidRDefault="008D5D0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8D5D01" w:rsidRDefault="008D5D0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8D5D01" w:rsidRDefault="008D5D0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8D5D01" w:rsidRDefault="008D5D0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AE6321" w:rsidRPr="003068C4" w:rsidRDefault="00AE632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 w:rsidRPr="003068C4">
              <w:rPr>
                <w:rFonts w:ascii="Lucida Calligraphy" w:hAnsi="Lucida Calligraphy"/>
                <w:b/>
                <w:sz w:val="18"/>
                <w:szCs w:val="18"/>
              </w:rPr>
              <w:t>[2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>010]          Harris Pharmacy</w:t>
            </w:r>
            <w:r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</w:t>
            </w:r>
            <w:r w:rsidR="003068C4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   </w:t>
            </w:r>
            <w:r w:rsidR="00D14395">
              <w:rPr>
                <w:rFonts w:ascii="Lucida Calligraphy" w:hAnsi="Lucida Calligraphy"/>
                <w:b/>
                <w:sz w:val="18"/>
                <w:szCs w:val="18"/>
              </w:rPr>
              <w:t xml:space="preserve">     </w:t>
            </w:r>
            <w:r w:rsidR="002B3FB5" w:rsidRP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Princess Town</w:t>
            </w:r>
          </w:p>
          <w:p w:rsidR="00AE6321" w:rsidRPr="003068C4" w:rsidRDefault="00AE632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AE6321" w:rsidRPr="003068C4" w:rsidRDefault="00AE6321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5341B8" w:rsidRPr="008D5D01" w:rsidRDefault="00AE6321" w:rsidP="002B3FB5">
            <w:pPr>
              <w:pStyle w:val="ListParagraph"/>
              <w:numPr>
                <w:ilvl w:val="0"/>
                <w:numId w:val="9"/>
              </w:numPr>
              <w:rPr>
                <w:rFonts w:ascii="Lucida Calligraphy" w:hAnsi="Lucida Calligraphy"/>
                <w:b/>
                <w:sz w:val="18"/>
                <w:szCs w:val="18"/>
              </w:rPr>
            </w:pPr>
            <w:r w:rsidRPr="003068C4">
              <w:rPr>
                <w:rFonts w:ascii="Lucida Calligraphy" w:hAnsi="Lucida Calligraphy"/>
                <w:b/>
                <w:sz w:val="18"/>
                <w:szCs w:val="18"/>
              </w:rPr>
              <w:t>Sales Clerk</w:t>
            </w:r>
          </w:p>
          <w:p w:rsidR="005341B8" w:rsidRPr="00426502" w:rsidRDefault="005341B8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193DAC" w:rsidRPr="00426502" w:rsidRDefault="00193DAC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193DAC" w:rsidRPr="00426502" w:rsidRDefault="00193DAC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193DAC" w:rsidRPr="00426502" w:rsidRDefault="00193DAC" w:rsidP="002B3FB5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</w:tc>
      </w:tr>
      <w:tr w:rsidR="008E2970" w:rsidRPr="00426502" w:rsidTr="003F116D">
        <w:trPr>
          <w:gridAfter w:val="1"/>
          <w:wAfter w:w="233" w:type="dxa"/>
        </w:trPr>
        <w:tc>
          <w:tcPr>
            <w:tcW w:w="8298" w:type="dxa"/>
            <w:gridSpan w:val="6"/>
            <w:tcBorders>
              <w:bottom w:val="single" w:sz="4" w:space="0" w:color="auto"/>
            </w:tcBorders>
          </w:tcPr>
          <w:p w:rsidR="008E2970" w:rsidRPr="00426502" w:rsidRDefault="008E2970" w:rsidP="002B3FB5">
            <w:pPr>
              <w:pStyle w:val="Heading1"/>
              <w:jc w:val="both"/>
              <w:rPr>
                <w:rFonts w:ascii="Lucida Calligraphy" w:hAnsi="Lucida Calligraphy"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sz w:val="18"/>
                <w:szCs w:val="18"/>
              </w:rPr>
              <w:lastRenderedPageBreak/>
              <w:t>Education</w:t>
            </w:r>
          </w:p>
        </w:tc>
      </w:tr>
      <w:tr w:rsidR="008E2970" w:rsidRPr="00426502" w:rsidTr="003F116D">
        <w:trPr>
          <w:gridAfter w:val="1"/>
          <w:wAfter w:w="233" w:type="dxa"/>
          <w:trHeight w:val="525"/>
        </w:trPr>
        <w:tc>
          <w:tcPr>
            <w:tcW w:w="1422" w:type="dxa"/>
            <w:tcBorders>
              <w:top w:val="single" w:sz="12" w:space="0" w:color="auto"/>
            </w:tcBorders>
          </w:tcPr>
          <w:p w:rsidR="008E2970" w:rsidRPr="00426502" w:rsidRDefault="00D53CFF" w:rsidP="003F116D">
            <w:pPr>
              <w:pStyle w:val="BodyText1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[1995-2000]</w:t>
            </w:r>
          </w:p>
        </w:tc>
        <w:tc>
          <w:tcPr>
            <w:tcW w:w="4750" w:type="dxa"/>
            <w:gridSpan w:val="3"/>
            <w:tcBorders>
              <w:top w:val="single" w:sz="12" w:space="0" w:color="auto"/>
            </w:tcBorders>
          </w:tcPr>
          <w:p w:rsidR="008E2970" w:rsidRPr="00426502" w:rsidRDefault="00D53CFF" w:rsidP="003F116D">
            <w:pPr>
              <w:pStyle w:val="BodyText"/>
              <w:tabs>
                <w:tab w:val="clear" w:pos="6480"/>
                <w:tab w:val="right" w:pos="4534"/>
              </w:tabs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proofErr w:type="spellStart"/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Mayaro</w:t>
            </w:r>
            <w:proofErr w:type="spellEnd"/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 xml:space="preserve"> Composite Scho</w:t>
            </w:r>
            <w:r w:rsidR="003F116D">
              <w:rPr>
                <w:rFonts w:ascii="Lucida Calligraphy" w:hAnsi="Lucida Calligraphy"/>
                <w:b/>
                <w:sz w:val="18"/>
                <w:szCs w:val="18"/>
              </w:rPr>
              <w:t>0l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:rsidR="008E2970" w:rsidRPr="00426502" w:rsidRDefault="005341B8" w:rsidP="003F116D">
            <w:pPr>
              <w:pStyle w:val="BodyText3"/>
              <w:jc w:val="left"/>
              <w:rPr>
                <w:rFonts w:ascii="Lucida Calligraphy" w:hAnsi="Lucida Calligraphy"/>
                <w:b/>
                <w:sz w:val="18"/>
                <w:szCs w:val="18"/>
              </w:rPr>
            </w:pPr>
            <w:proofErr w:type="spellStart"/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Guayaguayare</w:t>
            </w:r>
            <w:proofErr w:type="spellEnd"/>
            <w:r w:rsidR="00D53CFF" w:rsidRPr="00426502">
              <w:rPr>
                <w:rFonts w:ascii="Lucida Calligraphy" w:hAnsi="Lucida Calligraphy"/>
                <w:b/>
                <w:sz w:val="18"/>
                <w:szCs w:val="18"/>
              </w:rPr>
              <w:t xml:space="preserve"> Road,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proofErr w:type="spellStart"/>
            <w:r w:rsidR="00D53CFF" w:rsidRPr="00426502">
              <w:rPr>
                <w:rFonts w:ascii="Lucida Calligraphy" w:hAnsi="Lucida Calligraphy"/>
                <w:b/>
                <w:sz w:val="18"/>
                <w:szCs w:val="18"/>
              </w:rPr>
              <w:t>Mayaro</w:t>
            </w:r>
            <w:proofErr w:type="spellEnd"/>
          </w:p>
        </w:tc>
      </w:tr>
      <w:tr w:rsidR="008E2970" w:rsidRPr="00426502" w:rsidTr="003F116D">
        <w:trPr>
          <w:gridAfter w:val="1"/>
          <w:wAfter w:w="233" w:type="dxa"/>
          <w:trHeight w:val="423"/>
        </w:trPr>
        <w:tc>
          <w:tcPr>
            <w:tcW w:w="8298" w:type="dxa"/>
            <w:gridSpan w:val="6"/>
          </w:tcPr>
          <w:p w:rsidR="008E2970" w:rsidRPr="00426502" w:rsidRDefault="008E2970" w:rsidP="003F116D">
            <w:pPr>
              <w:pStyle w:val="Heading2"/>
              <w:rPr>
                <w:rFonts w:ascii="Lucida Calligraphy" w:hAnsi="Lucida Calligraphy"/>
                <w:sz w:val="18"/>
                <w:szCs w:val="18"/>
              </w:rPr>
            </w:pPr>
          </w:p>
          <w:p w:rsidR="008E2970" w:rsidRPr="00426502" w:rsidRDefault="00D53CFF" w:rsidP="003F116D">
            <w:pPr>
              <w:pStyle w:val="BulletedList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Agric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>ultural Science, Double Award</w:t>
            </w:r>
          </w:p>
          <w:p w:rsidR="00D53CFF" w:rsidRPr="00426502" w:rsidRDefault="00D53CFF" w:rsidP="003F116D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AE3370" w:rsidP="003F116D">
            <w:pPr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28" style="width:0;height:1.5pt" o:hrstd="t" o:hr="t" fillcolor="#aca899" stroked="f"/>
              </w:pict>
            </w:r>
          </w:p>
          <w:p w:rsidR="00D53CFF" w:rsidRPr="00426502" w:rsidRDefault="003F116D" w:rsidP="003F116D">
            <w:pPr>
              <w:tabs>
                <w:tab w:val="left" w:pos="3060"/>
                <w:tab w:val="left" w:pos="763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[2000-2001]   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r w:rsidR="00D53CFF" w:rsidRPr="00426502">
              <w:rPr>
                <w:rFonts w:ascii="Lucida Calligraphy" w:hAnsi="Lucida Calligraphy"/>
                <w:b/>
                <w:sz w:val="18"/>
                <w:szCs w:val="18"/>
              </w:rPr>
              <w:t>Computer Technologies &amp; Serv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ices Ltd.      </w:t>
            </w: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          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Princess Town</w:t>
            </w:r>
          </w:p>
          <w:p w:rsidR="00D53CFF" w:rsidRPr="00426502" w:rsidRDefault="00D53CFF" w:rsidP="003F116D">
            <w:pPr>
              <w:tabs>
                <w:tab w:val="left" w:pos="3060"/>
                <w:tab w:val="left" w:pos="763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D53CFF" w:rsidP="003F116D">
            <w:pPr>
              <w:tabs>
                <w:tab w:val="left" w:pos="3060"/>
                <w:tab w:val="left" w:pos="763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D53CFF" w:rsidP="003F116D">
            <w:pPr>
              <w:tabs>
                <w:tab w:val="left" w:pos="3060"/>
                <w:tab w:val="left" w:pos="763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3068C4" w:rsidP="003F116D">
            <w:pPr>
              <w:tabs>
                <w:tab w:val="left" w:pos="3060"/>
                <w:tab w:val="left" w:pos="7635"/>
              </w:tabs>
              <w:ind w:left="720"/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Computer Literacy</w:t>
            </w:r>
          </w:p>
          <w:p w:rsidR="00D53CFF" w:rsidRPr="00426502" w:rsidRDefault="00D53CFF" w:rsidP="003F116D">
            <w:pPr>
              <w:tabs>
                <w:tab w:val="left" w:pos="3060"/>
                <w:tab w:val="left" w:pos="7635"/>
              </w:tabs>
              <w:ind w:left="720"/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AE3370" w:rsidP="003F116D">
            <w:pPr>
              <w:tabs>
                <w:tab w:val="left" w:pos="3060"/>
                <w:tab w:val="left" w:pos="763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29" style="width:0;height:1.5pt" o:hrstd="t" o:hr="t" fillcolor="#aca899" stroked="f"/>
              </w:pict>
            </w:r>
          </w:p>
          <w:p w:rsidR="00D53CFF" w:rsidRPr="00426502" w:rsidRDefault="003F116D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[2003-2003]       </w:t>
            </w:r>
            <w:r w:rsidR="00D53CFF" w:rsidRPr="00426502">
              <w:rPr>
                <w:rFonts w:ascii="Lucida Calligraphy" w:hAnsi="Lucida Calligraphy"/>
                <w:b/>
                <w:sz w:val="18"/>
                <w:szCs w:val="18"/>
              </w:rPr>
              <w:t xml:space="preserve">Add 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>Tech</w:t>
            </w:r>
            <w:r w:rsidR="00193DAC" w:rsidRPr="00426502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</w:t>
            </w:r>
            <w:r w:rsidR="00D14395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                              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High Street, San </w:t>
            </w:r>
            <w:r w:rsidR="00D14395"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                       </w:t>
            </w:r>
          </w:p>
          <w:p w:rsidR="00D53CFF" w:rsidRPr="00426502" w:rsidRDefault="00D14395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                                                                                      Fernando</w:t>
            </w:r>
          </w:p>
          <w:p w:rsidR="00D53CFF" w:rsidRPr="00426502" w:rsidRDefault="00D53CFF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3068C4" w:rsidP="003F116D">
            <w:pPr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Computer Repairs</w:t>
            </w:r>
          </w:p>
          <w:p w:rsidR="00D53CFF" w:rsidRPr="00426502" w:rsidRDefault="00D53CFF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D53CFF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AE3370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30" style="width:0;height:1.5pt" o:hrstd="t" o:hr="t" fillcolor="#aca899" stroked="f"/>
              </w:pict>
            </w:r>
          </w:p>
          <w:p w:rsidR="00D53CFF" w:rsidRPr="00426502" w:rsidRDefault="00D53CFF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FF5B67" w:rsidRDefault="008D5D01" w:rsidP="00FF5B6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[2007-2013</w:t>
            </w:r>
            <w:r w:rsidR="00193DAC" w:rsidRPr="00426502">
              <w:rPr>
                <w:rFonts w:ascii="Lucida Calligraphy" w:hAnsi="Lucida Calligraphy"/>
                <w:b/>
                <w:sz w:val="18"/>
                <w:szCs w:val="18"/>
              </w:rPr>
              <w:t xml:space="preserve">]  </w:t>
            </w:r>
            <w:r w:rsidR="003068C4">
              <w:rPr>
                <w:rFonts w:ascii="Lucida Calligraphy" w:hAnsi="Lucida Calligraphy"/>
                <w:b/>
                <w:sz w:val="18"/>
                <w:szCs w:val="18"/>
              </w:rPr>
              <w:t xml:space="preserve">  Penn Forster-</w:t>
            </w:r>
            <w:r w:rsidR="001E7B5B" w:rsidRPr="00FF5B67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r w:rsidR="001E7B5B" w:rsidRPr="00FF5B67">
              <w:rPr>
                <w:rFonts w:ascii="Lucida Calligraphy" w:hAnsi="Lucida Calligraphy"/>
                <w:b/>
                <w:sz w:val="18"/>
                <w:szCs w:val="18"/>
              </w:rPr>
              <w:t xml:space="preserve">High School Diploma                                                             </w:t>
            </w:r>
          </w:p>
          <w:p w:rsidR="00D53CFF" w:rsidRDefault="001E7B5B" w:rsidP="00FF5B6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                                                                                         </w:t>
            </w:r>
            <w:r w:rsidR="00FF5B67" w:rsidRPr="00FF5B67">
              <w:rPr>
                <w:rFonts w:ascii="Lucida Calligraphy" w:hAnsi="Lucida Calligraphy"/>
                <w:b/>
                <w:sz w:val="18"/>
                <w:szCs w:val="18"/>
              </w:rPr>
              <w:t>Port- of- Spain</w:t>
            </w:r>
          </w:p>
          <w:p w:rsidR="008D5D01" w:rsidRDefault="008D5D01" w:rsidP="00FF5B6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English Language</w:t>
            </w:r>
          </w:p>
          <w:p w:rsidR="008D5D01" w:rsidRDefault="008D5D01" w:rsidP="00FF5B6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English Literature</w:t>
            </w:r>
          </w:p>
          <w:p w:rsidR="008D5D01" w:rsidRDefault="008D5D01" w:rsidP="00FF5B6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History</w:t>
            </w:r>
          </w:p>
          <w:p w:rsidR="008D5D01" w:rsidRDefault="008D5D01" w:rsidP="00FF5B6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Integrated Science</w:t>
            </w:r>
          </w:p>
          <w:p w:rsidR="008D5D01" w:rsidRPr="00FF5B67" w:rsidRDefault="008D5D01" w:rsidP="00FF5B67">
            <w:pPr>
              <w:pStyle w:val="ListParagraph"/>
              <w:numPr>
                <w:ilvl w:val="0"/>
                <w:numId w:val="4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Mathematics</w:t>
            </w:r>
          </w:p>
          <w:p w:rsidR="00D53CFF" w:rsidRPr="00426502" w:rsidRDefault="008D5D01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</w:p>
          <w:p w:rsidR="00D53CFF" w:rsidRPr="00426502" w:rsidRDefault="00AE3370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31" style="width:0;height:1.5pt" o:hrstd="t" o:hr="t" fillcolor="#aca899" stroked="f"/>
              </w:pict>
            </w:r>
          </w:p>
          <w:p w:rsidR="00D53CFF" w:rsidRPr="00426502" w:rsidRDefault="00D53CFF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ind w:left="720"/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D53CFF" w:rsidP="003F116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6675"/>
              </w:tabs>
              <w:rPr>
                <w:rFonts w:ascii="Lucida Calligraphy" w:hAnsi="Lucida Calligraphy"/>
                <w:b/>
                <w:sz w:val="18"/>
                <w:szCs w:val="18"/>
              </w:rPr>
            </w:pPr>
          </w:p>
        </w:tc>
        <w:bookmarkStart w:id="0" w:name="_GoBack"/>
        <w:bookmarkEnd w:id="0"/>
      </w:tr>
      <w:tr w:rsidR="008E2970" w:rsidRPr="00426502" w:rsidTr="003F116D">
        <w:trPr>
          <w:gridAfter w:val="1"/>
          <w:wAfter w:w="233" w:type="dxa"/>
        </w:trPr>
        <w:tc>
          <w:tcPr>
            <w:tcW w:w="8298" w:type="dxa"/>
            <w:gridSpan w:val="6"/>
            <w:tcBorders>
              <w:bottom w:val="single" w:sz="12" w:space="0" w:color="auto"/>
            </w:tcBorders>
          </w:tcPr>
          <w:p w:rsidR="008D5D01" w:rsidRDefault="008D5D01" w:rsidP="002B3FB5">
            <w:pPr>
              <w:pStyle w:val="Heading1"/>
              <w:jc w:val="both"/>
              <w:rPr>
                <w:rFonts w:ascii="Lucida Calligraphy" w:hAnsi="Lucida Calligraphy" w:cs="Tahoma"/>
                <w:sz w:val="18"/>
                <w:szCs w:val="18"/>
              </w:rPr>
            </w:pPr>
          </w:p>
          <w:p w:rsidR="008D5D01" w:rsidRDefault="008D5D01" w:rsidP="002B3FB5">
            <w:pPr>
              <w:pStyle w:val="Heading1"/>
              <w:jc w:val="both"/>
              <w:rPr>
                <w:rFonts w:ascii="Lucida Calligraphy" w:hAnsi="Lucida Calligraphy" w:cs="Tahoma"/>
                <w:sz w:val="18"/>
                <w:szCs w:val="18"/>
              </w:rPr>
            </w:pPr>
          </w:p>
          <w:p w:rsidR="008E2970" w:rsidRPr="00426502" w:rsidRDefault="008E2970" w:rsidP="002B3FB5">
            <w:pPr>
              <w:pStyle w:val="Heading1"/>
              <w:jc w:val="both"/>
              <w:rPr>
                <w:rFonts w:ascii="Lucida Calligraphy" w:hAnsi="Lucida Calligraphy" w:cs="Tahoma"/>
                <w:sz w:val="18"/>
                <w:szCs w:val="18"/>
              </w:rPr>
            </w:pPr>
            <w:r w:rsidRPr="00426502">
              <w:rPr>
                <w:rFonts w:ascii="Lucida Calligraphy" w:hAnsi="Lucida Calligraphy" w:cs="Tahoma"/>
                <w:sz w:val="18"/>
                <w:szCs w:val="18"/>
              </w:rPr>
              <w:lastRenderedPageBreak/>
              <w:t>References</w:t>
            </w:r>
          </w:p>
        </w:tc>
      </w:tr>
      <w:tr w:rsidR="008E2970" w:rsidRPr="00426502" w:rsidTr="003F116D">
        <w:trPr>
          <w:gridAfter w:val="1"/>
          <w:wAfter w:w="233" w:type="dxa"/>
        </w:trPr>
        <w:tc>
          <w:tcPr>
            <w:tcW w:w="8298" w:type="dxa"/>
            <w:gridSpan w:val="6"/>
            <w:tcBorders>
              <w:top w:val="single" w:sz="12" w:space="0" w:color="auto"/>
            </w:tcBorders>
          </w:tcPr>
          <w:p w:rsidR="00D53CFF" w:rsidRDefault="00FF5B67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  <w:proofErr w:type="spellStart"/>
            <w:r>
              <w:rPr>
                <w:rFonts w:ascii="Lucida Calligraphy" w:hAnsi="Lucida Calligraphy"/>
                <w:b/>
                <w:sz w:val="18"/>
                <w:szCs w:val="18"/>
              </w:rPr>
              <w:lastRenderedPageBreak/>
              <w:t>Mr.Edmund</w:t>
            </w:r>
            <w:proofErr w:type="spellEnd"/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alligraphy" w:hAnsi="Lucida Calligraphy"/>
                <w:b/>
                <w:sz w:val="18"/>
                <w:szCs w:val="18"/>
              </w:rPr>
              <w:t>Berahzer</w:t>
            </w:r>
            <w:proofErr w:type="spellEnd"/>
          </w:p>
          <w:p w:rsidR="00D53CFF" w:rsidRPr="00426502" w:rsidRDefault="00FF5B67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Vice Principal (</w:t>
            </w:r>
            <w:proofErr w:type="spellStart"/>
            <w:r>
              <w:rPr>
                <w:rFonts w:ascii="Lucida Calligraphy" w:hAnsi="Lucida Calligraphy"/>
                <w:b/>
                <w:sz w:val="18"/>
                <w:szCs w:val="18"/>
              </w:rPr>
              <w:t>Mayaro</w:t>
            </w:r>
            <w:proofErr w:type="spellEnd"/>
            <w:r>
              <w:rPr>
                <w:rFonts w:ascii="Lucida Calligraphy" w:hAnsi="Lucida Calligraphy"/>
                <w:b/>
                <w:sz w:val="18"/>
                <w:szCs w:val="18"/>
              </w:rPr>
              <w:t xml:space="preserve"> Composite School</w:t>
            </w:r>
          </w:p>
          <w:p w:rsidR="00D53CFF" w:rsidRPr="00426502" w:rsidRDefault="00FF5B67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Phone : 630-4506</w:t>
            </w:r>
          </w:p>
          <w:p w:rsidR="00D53CFF" w:rsidRPr="00426502" w:rsidRDefault="00AE3370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32" style="width:0;height:1.5pt" o:hrstd="t" o:hr="t" fillcolor="#aca899" stroked="f"/>
              </w:pict>
            </w:r>
          </w:p>
          <w:p w:rsidR="008D5D01" w:rsidRDefault="008D5D01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Default="00D53CFF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  <w:r w:rsidRPr="00426502">
              <w:rPr>
                <w:rFonts w:ascii="Lucida Calligraphy" w:hAnsi="Lucida Calligraphy"/>
                <w:b/>
                <w:sz w:val="18"/>
                <w:szCs w:val="18"/>
              </w:rPr>
              <w:t>Mr.</w:t>
            </w:r>
            <w:r w:rsidR="00FF5B67">
              <w:rPr>
                <w:rFonts w:ascii="Lucida Calligraphy" w:hAnsi="Lucida Calligraphy"/>
                <w:b/>
                <w:sz w:val="18"/>
                <w:szCs w:val="18"/>
              </w:rPr>
              <w:t xml:space="preserve"> </w:t>
            </w:r>
            <w:proofErr w:type="spellStart"/>
            <w:r w:rsidR="00FF5B67">
              <w:rPr>
                <w:rFonts w:ascii="Lucida Calligraphy" w:hAnsi="Lucida Calligraphy"/>
                <w:b/>
                <w:sz w:val="18"/>
                <w:szCs w:val="18"/>
              </w:rPr>
              <w:t>Reynold</w:t>
            </w:r>
            <w:proofErr w:type="spellEnd"/>
            <w:r w:rsidR="00FF5B67">
              <w:rPr>
                <w:rFonts w:ascii="Lucida Calligraphy" w:hAnsi="Lucida Calligraphy"/>
                <w:b/>
                <w:sz w:val="18"/>
                <w:szCs w:val="18"/>
              </w:rPr>
              <w:t xml:space="preserve"> Phillip</w:t>
            </w:r>
          </w:p>
          <w:p w:rsidR="00C64EA2" w:rsidRDefault="00E90F4E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Principal (St. Thomas R.C)</w:t>
            </w:r>
          </w:p>
          <w:p w:rsidR="00E90F4E" w:rsidRPr="00426502" w:rsidRDefault="00E90F4E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t>Phone : 358-4765</w:t>
            </w:r>
          </w:p>
          <w:p w:rsidR="00D53CFF" w:rsidRPr="00426502" w:rsidRDefault="00D53CFF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</w:p>
          <w:p w:rsidR="00D53CFF" w:rsidRPr="00426502" w:rsidRDefault="00AE3370" w:rsidP="002B3FB5">
            <w:pPr>
              <w:pStyle w:val="BodyText1"/>
              <w:jc w:val="both"/>
              <w:rPr>
                <w:rFonts w:ascii="Lucida Calligraphy" w:hAnsi="Lucida Calligraphy"/>
                <w:b/>
                <w:sz w:val="18"/>
                <w:szCs w:val="18"/>
              </w:rPr>
            </w:pPr>
            <w:r>
              <w:rPr>
                <w:rFonts w:ascii="Lucida Calligraphy" w:hAnsi="Lucida Calligraphy"/>
                <w:b/>
                <w:sz w:val="18"/>
                <w:szCs w:val="18"/>
              </w:rPr>
              <w:pict>
                <v:rect id="_x0000_i1033" style="width:0;height:1.5pt" o:hrstd="t" o:hr="t" fillcolor="#aca899" stroked="f"/>
              </w:pict>
            </w:r>
          </w:p>
        </w:tc>
      </w:tr>
    </w:tbl>
    <w:p w:rsidR="008E2970" w:rsidRPr="00426502" w:rsidRDefault="008E2970" w:rsidP="008E2970">
      <w:pPr>
        <w:rPr>
          <w:rFonts w:ascii="Lucida Calligraphy" w:hAnsi="Lucida Calligraphy"/>
          <w:b/>
        </w:rPr>
      </w:pPr>
    </w:p>
    <w:p w:rsidR="00B778AB" w:rsidRDefault="00B778AB"/>
    <w:sectPr w:rsidR="00B778AB" w:rsidSect="005341B8">
      <w:headerReference w:type="default" r:id="rId8"/>
      <w:pgSz w:w="12240" w:h="15840"/>
      <w:pgMar w:top="450" w:right="1800" w:bottom="540" w:left="1800" w:header="45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370" w:rsidRDefault="00AE3370">
      <w:r>
        <w:separator/>
      </w:r>
    </w:p>
  </w:endnote>
  <w:endnote w:type="continuationSeparator" w:id="0">
    <w:p w:rsidR="00AE3370" w:rsidRDefault="00AE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mbusRomdBold">
    <w:altName w:val="Courier New"/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370" w:rsidRDefault="00AE3370">
      <w:r>
        <w:separator/>
      </w:r>
    </w:p>
  </w:footnote>
  <w:footnote w:type="continuationSeparator" w:id="0">
    <w:p w:rsidR="00AE3370" w:rsidRDefault="00AE3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970" w:rsidRDefault="002B3FB5" w:rsidP="002B3FB5">
    <w:pPr>
      <w:pStyle w:val="StyleContactInfo"/>
      <w:ind w:left="2865"/>
      <w:jc w:val="left"/>
    </w:pPr>
    <w:r>
      <w:t>[772-5858</w:t>
    </w:r>
    <w:proofErr w:type="gramStart"/>
    <w:r>
      <w:t>]  [</w:t>
    </w:r>
    <w:proofErr w:type="gramEnd"/>
    <w:r>
      <w:t>leeo_mel3</w:t>
    </w:r>
    <w:r w:rsidR="00D53CFF">
      <w:t>@hotmail.com]</w:t>
    </w:r>
  </w:p>
  <w:p w:rsidR="008E2970" w:rsidRPr="00FB371B" w:rsidRDefault="00D53CFF" w:rsidP="008E2970">
    <w:pPr>
      <w:pStyle w:val="YourNamePage2"/>
    </w:pPr>
    <w:r>
      <w:t>[</w:t>
    </w:r>
    <w:r w:rsidRPr="00D53CFF">
      <w:rPr>
        <w:rFonts w:ascii="NimbusRomdBold" w:hAnsi="NimbusRomdBold"/>
        <w:sz w:val="20"/>
        <w:szCs w:val="20"/>
      </w:rPr>
      <w:t>TRISHA MELISSA</w:t>
    </w:r>
    <w:r w:rsidR="003F116D">
      <w:rPr>
        <w:rFonts w:ascii="NimbusRomdBold" w:hAnsi="NimbusRomdBold"/>
        <w:sz w:val="20"/>
        <w:szCs w:val="20"/>
      </w:rPr>
      <w:t xml:space="preserve"> SOOKOO-</w:t>
    </w:r>
    <w:r w:rsidRPr="00D53CFF">
      <w:rPr>
        <w:rFonts w:ascii="NimbusRomdBold" w:hAnsi="NimbusRomdBold"/>
        <w:sz w:val="20"/>
        <w:szCs w:val="20"/>
      </w:rPr>
      <w:t>LEOTAUD</w:t>
    </w:r>
    <w: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671A"/>
    <w:multiLevelType w:val="hybridMultilevel"/>
    <w:tmpl w:val="60D41328"/>
    <w:lvl w:ilvl="0" w:tplc="2C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">
    <w:nsid w:val="10A07716"/>
    <w:multiLevelType w:val="hybridMultilevel"/>
    <w:tmpl w:val="B6461CC2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D3C2C95"/>
    <w:multiLevelType w:val="hybridMultilevel"/>
    <w:tmpl w:val="FC68A6EE"/>
    <w:lvl w:ilvl="0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3">
    <w:nsid w:val="22AC4609"/>
    <w:multiLevelType w:val="hybridMultilevel"/>
    <w:tmpl w:val="29FCFA14"/>
    <w:lvl w:ilvl="0" w:tplc="2C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>
    <w:nsid w:val="2C6F6780"/>
    <w:multiLevelType w:val="hybridMultilevel"/>
    <w:tmpl w:val="A7EC96D2"/>
    <w:lvl w:ilvl="0" w:tplc="2C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>
    <w:nsid w:val="33DC2D4E"/>
    <w:multiLevelType w:val="hybridMultilevel"/>
    <w:tmpl w:val="9CCA75E2"/>
    <w:lvl w:ilvl="0" w:tplc="2C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35DF75D8"/>
    <w:multiLevelType w:val="hybridMultilevel"/>
    <w:tmpl w:val="837A466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14863"/>
    <w:multiLevelType w:val="hybridMultilevel"/>
    <w:tmpl w:val="F4E216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1E5E9E"/>
    <w:multiLevelType w:val="hybridMultilevel"/>
    <w:tmpl w:val="28ACC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A0C37"/>
    <w:multiLevelType w:val="hybridMultilevel"/>
    <w:tmpl w:val="F1DAEB4A"/>
    <w:lvl w:ilvl="0" w:tplc="2C09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0">
    <w:nsid w:val="64AC6CB7"/>
    <w:multiLevelType w:val="hybridMultilevel"/>
    <w:tmpl w:val="CFB4D140"/>
    <w:lvl w:ilvl="0" w:tplc="2C0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1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D650ED"/>
    <w:multiLevelType w:val="hybridMultilevel"/>
    <w:tmpl w:val="D472B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2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1777"/>
    <w:rsid w:val="00146021"/>
    <w:rsid w:val="00186960"/>
    <w:rsid w:val="00193DAC"/>
    <w:rsid w:val="001D1777"/>
    <w:rsid w:val="001E7B5B"/>
    <w:rsid w:val="00203821"/>
    <w:rsid w:val="002B3FB5"/>
    <w:rsid w:val="002B4641"/>
    <w:rsid w:val="003068C4"/>
    <w:rsid w:val="0031789C"/>
    <w:rsid w:val="0033735C"/>
    <w:rsid w:val="003A6264"/>
    <w:rsid w:val="003F116D"/>
    <w:rsid w:val="00401EF7"/>
    <w:rsid w:val="00426502"/>
    <w:rsid w:val="004E4A60"/>
    <w:rsid w:val="005341B8"/>
    <w:rsid w:val="005A4B97"/>
    <w:rsid w:val="00692149"/>
    <w:rsid w:val="008057E1"/>
    <w:rsid w:val="008D5A8E"/>
    <w:rsid w:val="008D5D01"/>
    <w:rsid w:val="008E2970"/>
    <w:rsid w:val="00920BE7"/>
    <w:rsid w:val="00933685"/>
    <w:rsid w:val="00AE3370"/>
    <w:rsid w:val="00AE6321"/>
    <w:rsid w:val="00B778AB"/>
    <w:rsid w:val="00B90446"/>
    <w:rsid w:val="00C64EA2"/>
    <w:rsid w:val="00C77844"/>
    <w:rsid w:val="00CF11FF"/>
    <w:rsid w:val="00D14395"/>
    <w:rsid w:val="00D53CFF"/>
    <w:rsid w:val="00E0411D"/>
    <w:rsid w:val="00E42947"/>
    <w:rsid w:val="00E90F4E"/>
    <w:rsid w:val="00E91B8F"/>
    <w:rsid w:val="00FB2C8A"/>
    <w:rsid w:val="00FF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A60"/>
    <w:rPr>
      <w:rFonts w:ascii="Verdana" w:hAnsi="Verdana"/>
    </w:rPr>
  </w:style>
  <w:style w:type="paragraph" w:styleId="Heading1">
    <w:name w:val="heading 1"/>
    <w:basedOn w:val="Normal"/>
    <w:next w:val="BodyText"/>
    <w:qFormat/>
    <w:rsid w:val="008E2970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8E2970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E2970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hAnsi="Times New Roman"/>
      <w:sz w:val="22"/>
      <w:szCs w:val="22"/>
    </w:rPr>
  </w:style>
  <w:style w:type="paragraph" w:customStyle="1" w:styleId="YourName">
    <w:name w:val="Your Name"/>
    <w:basedOn w:val="Normal"/>
    <w:rsid w:val="008E2970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8E2970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hAnsi="Times New Roman"/>
      <w:sz w:val="22"/>
    </w:rPr>
  </w:style>
  <w:style w:type="paragraph" w:customStyle="1" w:styleId="BulletedList">
    <w:name w:val="Bulleted List"/>
    <w:next w:val="Normal"/>
    <w:rsid w:val="008E2970"/>
    <w:pPr>
      <w:numPr>
        <w:numId w:val="1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8E2970"/>
    <w:pPr>
      <w:spacing w:line="220" w:lineRule="atLeast"/>
      <w:jc w:val="center"/>
    </w:pPr>
    <w:rPr>
      <w:rFonts w:ascii="Times New Roman" w:hAnsi="Times New Roman"/>
      <w:sz w:val="18"/>
    </w:rPr>
  </w:style>
  <w:style w:type="paragraph" w:styleId="BodyText3">
    <w:name w:val="Body Text 3"/>
    <w:basedOn w:val="BodyText"/>
    <w:rsid w:val="008E2970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8E2970"/>
    <w:pPr>
      <w:spacing w:before="60"/>
    </w:pPr>
    <w:rPr>
      <w:sz w:val="28"/>
      <w:szCs w:val="28"/>
    </w:rPr>
  </w:style>
  <w:style w:type="paragraph" w:styleId="Header">
    <w:name w:val="header"/>
    <w:basedOn w:val="Normal"/>
    <w:link w:val="HeaderChar"/>
    <w:rsid w:val="00D53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3CFF"/>
    <w:rPr>
      <w:rFonts w:ascii="Verdana" w:hAnsi="Verdana"/>
    </w:rPr>
  </w:style>
  <w:style w:type="paragraph" w:styleId="Footer">
    <w:name w:val="footer"/>
    <w:basedOn w:val="Normal"/>
    <w:link w:val="FooterChar"/>
    <w:rsid w:val="00D53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53CFF"/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E91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Learning%20Essentials\1.0\en\us\Microsoft%20Student%202007\Templates\Chronological%20Resume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9ACB7-E1C3-4F87-8BEA-F86BDD2E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2010-04-29T01:15:00Z</dcterms:created>
  <dcterms:modified xsi:type="dcterms:W3CDTF">2015-01-20T18:48:00Z</dcterms:modified>
</cp:coreProperties>
</file>