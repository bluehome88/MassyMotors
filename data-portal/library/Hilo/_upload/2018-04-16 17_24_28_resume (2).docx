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4629D2" w:rsidP="00141A4C">
      <w:pPr>
        <w:pStyle w:val="Title"/>
      </w:pPr>
      <w:r>
        <w:t>Kyawana Carimbocas</w:t>
      </w:r>
    </w:p>
    <w:p w:rsidR="00141A4C" w:rsidRDefault="004629D2" w:rsidP="00141A4C">
      <w:r>
        <w:t xml:space="preserve">Sam </w:t>
      </w:r>
      <w:proofErr w:type="spellStart"/>
      <w:r>
        <w:t>Boucaud</w:t>
      </w:r>
      <w:proofErr w:type="spellEnd"/>
      <w:r>
        <w:t xml:space="preserve"> Rd, </w:t>
      </w:r>
      <w:proofErr w:type="spellStart"/>
      <w:r>
        <w:t>Moraldo</w:t>
      </w:r>
      <w:proofErr w:type="spellEnd"/>
      <w:r>
        <w:t xml:space="preserve"> Trace</w:t>
      </w:r>
      <w:r w:rsidR="004E2BB5">
        <w:t xml:space="preserve">, </w:t>
      </w:r>
      <w:r>
        <w:t>Upper</w:t>
      </w:r>
      <w:r w:rsidR="004E2BB5">
        <w:t xml:space="preserve"> </w:t>
      </w:r>
      <w:r>
        <w:t>Santa Cruz</w:t>
      </w:r>
      <w:r w:rsidR="00141A4C">
        <w:t> | </w:t>
      </w:r>
      <w:r w:rsidR="004E2BB5">
        <w:t>759-9497</w:t>
      </w:r>
      <w:r>
        <w:t xml:space="preserve"> or 676-8125</w:t>
      </w:r>
      <w:r w:rsidR="00141A4C">
        <w:t> | </w:t>
      </w:r>
      <w:r>
        <w:t>kyawanacrystalcarim12@gmail.com</w:t>
      </w:r>
    </w:p>
    <w:p w:rsidR="006270A9" w:rsidRDefault="00D0735A" w:rsidP="00DF0048">
      <w:pPr>
        <w:pStyle w:val="Heading1"/>
      </w:pPr>
      <w:sdt>
        <w:sdtPr>
          <w:alias w:val="Objective:"/>
          <w:tag w:val="Objective:"/>
          <w:id w:val="-731932020"/>
          <w:placeholder>
            <w:docPart w:val="85C508C56BA24C83A2DF1D9A015C39A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CF09AF" w:rsidRDefault="00CF09AF" w:rsidP="00DF0048">
      <w:pPr>
        <w:pStyle w:val="Heading1"/>
      </w:pPr>
    </w:p>
    <w:p w:rsidR="00CF09AF" w:rsidRDefault="00CF09AF" w:rsidP="00DF00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9AF">
        <w:rPr>
          <w:rFonts w:cs="Times New Roman"/>
        </w:rPr>
        <w:t>To offer the best service to customers and maintain a friendly and cordial relationship with both colleagues and customers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DD8" w:rsidRPr="00CF09AF" w:rsidRDefault="00F76DD8" w:rsidP="00DF0048">
      <w:pPr>
        <w:spacing w:after="0"/>
        <w:rPr>
          <w:rFonts w:ascii="Times New Roman" w:hAnsi="Times New Roman" w:cs="Times New Roman"/>
          <w:sz w:val="24"/>
          <w:szCs w:val="24"/>
        </w:rPr>
      </w:pPr>
    </w:p>
    <w:sdt>
      <w:sdtPr>
        <w:alias w:val="Education:"/>
        <w:tag w:val="Education:"/>
        <w:id w:val="807127995"/>
        <w:placeholder>
          <w:docPart w:val="B2221539AFBA4ABBB50C1CB254B64933"/>
        </w:placeholder>
        <w:temporary/>
        <w:showingPlcHdr/>
        <w15:appearance w15:val="hidden"/>
      </w:sdtPr>
      <w:sdtEndPr/>
      <w:sdtContent>
        <w:p w:rsidR="006270A9" w:rsidRDefault="009D5933" w:rsidP="00F76DD8">
          <w:pPr>
            <w:pStyle w:val="Heading1"/>
          </w:pPr>
          <w:r>
            <w:t>Education</w:t>
          </w:r>
        </w:p>
      </w:sdtContent>
    </w:sdt>
    <w:p w:rsidR="00AB6C67" w:rsidRDefault="00AB6C67" w:rsidP="00AB6C67">
      <w:pPr>
        <w:pStyle w:val="ListBullet"/>
        <w:numPr>
          <w:ilvl w:val="0"/>
          <w:numId w:val="0"/>
        </w:numPr>
        <w:ind w:left="216"/>
      </w:pPr>
    </w:p>
    <w:p w:rsidR="00AB6C67" w:rsidRDefault="00AB6C67" w:rsidP="00AB6C67">
      <w:pPr>
        <w:pStyle w:val="ListBullet"/>
        <w:numPr>
          <w:ilvl w:val="0"/>
          <w:numId w:val="0"/>
        </w:numPr>
        <w:ind w:left="216"/>
      </w:pPr>
      <w:r>
        <w:t>Secondary School:</w:t>
      </w:r>
    </w:p>
    <w:p w:rsidR="00CF09AF" w:rsidRDefault="00AB6C67">
      <w:pPr>
        <w:pStyle w:val="ListBullet"/>
      </w:pPr>
      <w:r>
        <w:t xml:space="preserve">Providence Girls Catholic High School </w:t>
      </w:r>
    </w:p>
    <w:p w:rsidR="004E2BB5" w:rsidRDefault="004E2BB5" w:rsidP="004E2BB5">
      <w:pPr>
        <w:pStyle w:val="ListBullet"/>
        <w:numPr>
          <w:ilvl w:val="0"/>
          <w:numId w:val="0"/>
        </w:numPr>
        <w:ind w:left="216"/>
      </w:pPr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1906"/>
        <w:gridCol w:w="7804"/>
      </w:tblGrid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Subject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Grade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English A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English B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Information Technology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Mathematics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Physical Education and Sport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Principles of Accounts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Principles of Business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E2BB5" w:rsidTr="004E2BB5">
        <w:tc>
          <w:tcPr>
            <w:tcW w:w="1906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Social Studies</w:t>
            </w:r>
          </w:p>
        </w:tc>
        <w:tc>
          <w:tcPr>
            <w:tcW w:w="7804" w:type="dxa"/>
          </w:tcPr>
          <w:p w:rsidR="004E2BB5" w:rsidRDefault="004E2BB5" w:rsidP="004E2BB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</w:tbl>
    <w:p w:rsidR="004E2BB5" w:rsidRDefault="004E2BB5" w:rsidP="004E2BB5">
      <w:pPr>
        <w:pStyle w:val="ListBullet"/>
        <w:numPr>
          <w:ilvl w:val="0"/>
          <w:numId w:val="0"/>
        </w:numPr>
        <w:ind w:left="216"/>
      </w:pPr>
    </w:p>
    <w:sdt>
      <w:sdtPr>
        <w:alias w:val="Skills &amp; Abilities:"/>
        <w:tag w:val="Skills &amp; Abilities:"/>
        <w:id w:val="458624136"/>
        <w:placeholder>
          <w:docPart w:val="4CB56127B449479BB1F2B30708DF522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6270A9">
      <w:pPr>
        <w:pStyle w:val="Heading2"/>
      </w:pPr>
    </w:p>
    <w:p w:rsidR="006270A9" w:rsidRDefault="009E5998">
      <w:pPr>
        <w:pStyle w:val="ListBullet"/>
      </w:pPr>
      <w:r>
        <w:t>Basic computer skills</w:t>
      </w:r>
    </w:p>
    <w:p w:rsidR="009E5998" w:rsidRDefault="009E5998" w:rsidP="009E5998">
      <w:pPr>
        <w:pStyle w:val="ListBullet"/>
        <w:numPr>
          <w:ilvl w:val="0"/>
          <w:numId w:val="0"/>
        </w:numPr>
        <w:ind w:left="216" w:hanging="216"/>
      </w:pPr>
    </w:p>
    <w:p w:rsidR="006270A9" w:rsidRDefault="009E5998">
      <w:pPr>
        <w:pStyle w:val="ListBullet"/>
      </w:pPr>
      <w:r>
        <w:t>Good communication skills</w:t>
      </w:r>
    </w:p>
    <w:p w:rsidR="009E5998" w:rsidRDefault="009E5998" w:rsidP="009E5998">
      <w:pPr>
        <w:pStyle w:val="ListBullet"/>
        <w:numPr>
          <w:ilvl w:val="0"/>
          <w:numId w:val="0"/>
        </w:numPr>
      </w:pPr>
    </w:p>
    <w:p w:rsidR="00BB5D1E" w:rsidRDefault="00BB5D1E" w:rsidP="00BB5D1E">
      <w:pPr>
        <w:pStyle w:val="ListBullet"/>
      </w:pPr>
      <w:r>
        <w:t>Ability to multitask</w:t>
      </w:r>
    </w:p>
    <w:p w:rsidR="00BB5D1E" w:rsidRDefault="00BB5D1E" w:rsidP="00BB5D1E">
      <w:pPr>
        <w:pStyle w:val="ListBullet"/>
        <w:numPr>
          <w:ilvl w:val="0"/>
          <w:numId w:val="0"/>
        </w:numPr>
      </w:pPr>
    </w:p>
    <w:p w:rsidR="00BB5D1E" w:rsidRDefault="00BB5D1E" w:rsidP="00BB5D1E">
      <w:pPr>
        <w:pStyle w:val="ListBullet"/>
      </w:pPr>
      <w:r>
        <w:t>Good leadership qualities</w:t>
      </w:r>
    </w:p>
    <w:p w:rsidR="00BB5D1E" w:rsidRDefault="00BB5D1E" w:rsidP="00BB5D1E">
      <w:pPr>
        <w:pStyle w:val="ListBullet"/>
        <w:numPr>
          <w:ilvl w:val="0"/>
          <w:numId w:val="0"/>
        </w:numPr>
      </w:pPr>
    </w:p>
    <w:p w:rsidR="006270A9" w:rsidRDefault="00386174">
      <w:pPr>
        <w:pStyle w:val="Heading1"/>
      </w:pPr>
      <w:bookmarkStart w:id="0" w:name="_Hlk483583410"/>
      <w:r>
        <w:lastRenderedPageBreak/>
        <w:t>Interests</w:t>
      </w:r>
    </w:p>
    <w:bookmarkEnd w:id="0"/>
    <w:p w:rsidR="006270A9" w:rsidRDefault="00386174">
      <w:pPr>
        <w:pStyle w:val="ListBullet"/>
      </w:pPr>
      <w:r>
        <w:t>Netball, Football, Dancing</w:t>
      </w:r>
    </w:p>
    <w:p w:rsidR="001F57B4" w:rsidRDefault="001F57B4" w:rsidP="001F57B4">
      <w:pPr>
        <w:pStyle w:val="ListBullet"/>
        <w:numPr>
          <w:ilvl w:val="0"/>
          <w:numId w:val="0"/>
        </w:numPr>
        <w:ind w:left="216"/>
      </w:pPr>
      <w:bookmarkStart w:id="1" w:name="_GoBack"/>
      <w:bookmarkEnd w:id="1"/>
    </w:p>
    <w:p w:rsidR="00386174" w:rsidRDefault="00386174" w:rsidP="00386174">
      <w:pPr>
        <w:pStyle w:val="Heading1"/>
      </w:pPr>
      <w:proofErr w:type="spellStart"/>
      <w:r>
        <w:t>Refrences</w:t>
      </w:r>
      <w:proofErr w:type="spellEnd"/>
    </w:p>
    <w:p w:rsidR="001B29CF" w:rsidRDefault="001B29CF" w:rsidP="00386174">
      <w:pPr>
        <w:pStyle w:val="ListBullet"/>
        <w:numPr>
          <w:ilvl w:val="0"/>
          <w:numId w:val="0"/>
        </w:numPr>
        <w:ind w:left="216"/>
      </w:pPr>
    </w:p>
    <w:p w:rsidR="00386174" w:rsidRDefault="00386174" w:rsidP="00386174">
      <w:pPr>
        <w:pStyle w:val="ListBullet"/>
        <w:numPr>
          <w:ilvl w:val="3"/>
          <w:numId w:val="21"/>
        </w:numPr>
      </w:pPr>
      <w:r>
        <w:t xml:space="preserve">Melanie </w:t>
      </w:r>
      <w:proofErr w:type="spellStart"/>
      <w:r>
        <w:t>Jobe</w:t>
      </w:r>
      <w:proofErr w:type="spellEnd"/>
      <w:r>
        <w:t>, Registered Nurse</w:t>
      </w:r>
    </w:p>
    <w:p w:rsidR="00386174" w:rsidRDefault="00386174" w:rsidP="00386174">
      <w:pPr>
        <w:pStyle w:val="ListBullet"/>
        <w:numPr>
          <w:ilvl w:val="0"/>
          <w:numId w:val="0"/>
        </w:numPr>
        <w:ind w:left="1512"/>
      </w:pPr>
      <w:r>
        <w:t>Eric Williams Medical Sciences Complex</w:t>
      </w:r>
    </w:p>
    <w:p w:rsidR="00386174" w:rsidRDefault="00386174" w:rsidP="00386174">
      <w:pPr>
        <w:pStyle w:val="ListBullet"/>
        <w:numPr>
          <w:ilvl w:val="0"/>
          <w:numId w:val="0"/>
        </w:numPr>
        <w:ind w:left="1512"/>
      </w:pPr>
      <w:r>
        <w:t>Tel: 382-1501</w:t>
      </w:r>
    </w:p>
    <w:p w:rsidR="00CC3CE4" w:rsidRDefault="00CC3CE4" w:rsidP="00386174">
      <w:pPr>
        <w:pStyle w:val="ListBullet"/>
        <w:numPr>
          <w:ilvl w:val="0"/>
          <w:numId w:val="0"/>
        </w:numPr>
        <w:ind w:left="1512"/>
      </w:pPr>
    </w:p>
    <w:p w:rsidR="00CC3CE4" w:rsidRDefault="004213F4" w:rsidP="00CC3CE4">
      <w:pPr>
        <w:pStyle w:val="ListBullet"/>
        <w:numPr>
          <w:ilvl w:val="3"/>
          <w:numId w:val="21"/>
        </w:numPr>
      </w:pPr>
      <w:r>
        <w:t>Kate Pierre, Accounting Assistant- Logistics</w:t>
      </w:r>
    </w:p>
    <w:p w:rsidR="00110991" w:rsidRDefault="00110991" w:rsidP="00110991">
      <w:pPr>
        <w:pStyle w:val="ListBullet"/>
        <w:numPr>
          <w:ilvl w:val="0"/>
          <w:numId w:val="0"/>
        </w:numPr>
        <w:ind w:left="1512"/>
      </w:pPr>
      <w:proofErr w:type="spellStart"/>
      <w:r>
        <w:t>Stechers</w:t>
      </w:r>
      <w:proofErr w:type="spellEnd"/>
      <w:r>
        <w:t xml:space="preserve"> Limited</w:t>
      </w:r>
      <w:r w:rsidR="00DF0048">
        <w:t xml:space="preserve"> (Retired)</w:t>
      </w:r>
    </w:p>
    <w:p w:rsidR="00110991" w:rsidRPr="001B29CF" w:rsidRDefault="00110991" w:rsidP="00110991">
      <w:pPr>
        <w:pStyle w:val="ListBullet"/>
        <w:numPr>
          <w:ilvl w:val="0"/>
          <w:numId w:val="0"/>
        </w:numPr>
        <w:ind w:left="1512"/>
      </w:pPr>
      <w:r>
        <w:t>Tel: 714-1246</w:t>
      </w:r>
    </w:p>
    <w:sectPr w:rsidR="00110991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35A" w:rsidRDefault="00D0735A">
      <w:pPr>
        <w:spacing w:after="0"/>
      </w:pPr>
      <w:r>
        <w:separator/>
      </w:r>
    </w:p>
  </w:endnote>
  <w:endnote w:type="continuationSeparator" w:id="0">
    <w:p w:rsidR="00D0735A" w:rsidRDefault="00D07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09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35A" w:rsidRDefault="00D0735A">
      <w:pPr>
        <w:spacing w:after="0"/>
      </w:pPr>
      <w:r>
        <w:separator/>
      </w:r>
    </w:p>
  </w:footnote>
  <w:footnote w:type="continuationSeparator" w:id="0">
    <w:p w:rsidR="00D0735A" w:rsidRDefault="00D073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9D2"/>
    <w:rsid w:val="000A4F59"/>
    <w:rsid w:val="00110991"/>
    <w:rsid w:val="00141A4C"/>
    <w:rsid w:val="001B29CF"/>
    <w:rsid w:val="001F039B"/>
    <w:rsid w:val="001F57B4"/>
    <w:rsid w:val="00203D3A"/>
    <w:rsid w:val="0028220F"/>
    <w:rsid w:val="00356C14"/>
    <w:rsid w:val="00386174"/>
    <w:rsid w:val="004213F4"/>
    <w:rsid w:val="004629D2"/>
    <w:rsid w:val="004E2BB5"/>
    <w:rsid w:val="00617B26"/>
    <w:rsid w:val="0062153B"/>
    <w:rsid w:val="006270A9"/>
    <w:rsid w:val="00675956"/>
    <w:rsid w:val="00681034"/>
    <w:rsid w:val="007E6FBA"/>
    <w:rsid w:val="00816216"/>
    <w:rsid w:val="0087734B"/>
    <w:rsid w:val="009D5933"/>
    <w:rsid w:val="009E5998"/>
    <w:rsid w:val="00AB6C67"/>
    <w:rsid w:val="00BB5D1E"/>
    <w:rsid w:val="00BD768D"/>
    <w:rsid w:val="00C61F8E"/>
    <w:rsid w:val="00CC3CE4"/>
    <w:rsid w:val="00CF09AF"/>
    <w:rsid w:val="00D0735A"/>
    <w:rsid w:val="00DF0048"/>
    <w:rsid w:val="00E83E4B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83BDC"/>
  <w15:chartTrackingRefBased/>
  <w15:docId w15:val="{3AF642E2-831E-43DF-9367-BCE39907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9E5998"/>
    <w:pPr>
      <w:ind w:left="720"/>
      <w:contextualSpacing/>
    </w:pPr>
  </w:style>
  <w:style w:type="table" w:styleId="TableGrid">
    <w:name w:val="Table Grid"/>
    <w:basedOn w:val="TableNormal"/>
    <w:uiPriority w:val="39"/>
    <w:rsid w:val="004E2B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awan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C508C56BA24C83A2DF1D9A015C3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3D3A-4E92-47B2-A69B-52B01E91A444}"/>
      </w:docPartPr>
      <w:docPartBody>
        <w:p w:rsidR="00E92899" w:rsidRDefault="00DF334C">
          <w:pPr>
            <w:pStyle w:val="85C508C56BA24C83A2DF1D9A015C39A6"/>
          </w:pPr>
          <w:r>
            <w:t>Objective</w:t>
          </w:r>
        </w:p>
      </w:docPartBody>
    </w:docPart>
    <w:docPart>
      <w:docPartPr>
        <w:name w:val="B2221539AFBA4ABBB50C1CB254B6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7526-9464-4BEC-A1F3-99E7C8EED2C1}"/>
      </w:docPartPr>
      <w:docPartBody>
        <w:p w:rsidR="00E92899" w:rsidRDefault="00DF334C">
          <w:pPr>
            <w:pStyle w:val="B2221539AFBA4ABBB50C1CB254B64933"/>
          </w:pPr>
          <w:r>
            <w:t>Education</w:t>
          </w:r>
        </w:p>
      </w:docPartBody>
    </w:docPart>
    <w:docPart>
      <w:docPartPr>
        <w:name w:val="4CB56127B449479BB1F2B30708DF5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941A3-751F-44C2-9DB9-ABCA9F95F0FD}"/>
      </w:docPartPr>
      <w:docPartBody>
        <w:p w:rsidR="00E92899" w:rsidRDefault="00DF334C">
          <w:pPr>
            <w:pStyle w:val="4CB56127B449479BB1F2B30708DF522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34C"/>
    <w:rsid w:val="00524DCB"/>
    <w:rsid w:val="00AE7076"/>
    <w:rsid w:val="00B125BB"/>
    <w:rsid w:val="00CC6FC3"/>
    <w:rsid w:val="00DF334C"/>
    <w:rsid w:val="00E9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F1CDBD28844FBA5297BE92A2F15D8">
    <w:name w:val="BDAF1CDBD28844FBA5297BE92A2F15D8"/>
  </w:style>
  <w:style w:type="paragraph" w:customStyle="1" w:styleId="F0E9F57E3F0043C4BF8E9A3B3F5D0151">
    <w:name w:val="F0E9F57E3F0043C4BF8E9A3B3F5D0151"/>
  </w:style>
  <w:style w:type="paragraph" w:customStyle="1" w:styleId="04E1A9380FAC4AE0A1C464E8C4934F2E">
    <w:name w:val="04E1A9380FAC4AE0A1C464E8C4934F2E"/>
  </w:style>
  <w:style w:type="paragraph" w:customStyle="1" w:styleId="3164A33E8C794A0A8B7B8E5C0D971042">
    <w:name w:val="3164A33E8C794A0A8B7B8E5C0D971042"/>
  </w:style>
  <w:style w:type="paragraph" w:customStyle="1" w:styleId="85C508C56BA24C83A2DF1D9A015C39A6">
    <w:name w:val="85C508C56BA24C83A2DF1D9A015C39A6"/>
  </w:style>
  <w:style w:type="paragraph" w:customStyle="1" w:styleId="14E65E27C5AC4E27A0C23F3D6E21DA69">
    <w:name w:val="14E65E27C5AC4E27A0C23F3D6E21DA69"/>
  </w:style>
  <w:style w:type="paragraph" w:customStyle="1" w:styleId="B2221539AFBA4ABBB50C1CB254B64933">
    <w:name w:val="B2221539AFBA4ABBB50C1CB254B64933"/>
  </w:style>
  <w:style w:type="paragraph" w:customStyle="1" w:styleId="868281AB0E7E4DE4A9F38CE9BC36F697">
    <w:name w:val="868281AB0E7E4DE4A9F38CE9BC36F697"/>
  </w:style>
  <w:style w:type="paragraph" w:customStyle="1" w:styleId="7B2B70A833B04FCF9B3F12D46B4D2B8D">
    <w:name w:val="7B2B70A833B04FCF9B3F12D46B4D2B8D"/>
  </w:style>
  <w:style w:type="paragraph" w:customStyle="1" w:styleId="BD2387106D014C0EAB206322A14DCDC4">
    <w:name w:val="BD2387106D014C0EAB206322A14DCDC4"/>
  </w:style>
  <w:style w:type="paragraph" w:customStyle="1" w:styleId="CCC4D6201C57487AB2A3AC2F1B6B57B3">
    <w:name w:val="CCC4D6201C57487AB2A3AC2F1B6B57B3"/>
  </w:style>
  <w:style w:type="paragraph" w:customStyle="1" w:styleId="35D7E8D22360415995911226C8F7AA7F">
    <w:name w:val="35D7E8D22360415995911226C8F7AA7F"/>
  </w:style>
  <w:style w:type="paragraph" w:customStyle="1" w:styleId="E486052715FD4B69AE60EC6319C7DA11">
    <w:name w:val="E486052715FD4B69AE60EC6319C7DA11"/>
  </w:style>
  <w:style w:type="paragraph" w:customStyle="1" w:styleId="1649A842122C48AE923CF0140839CEC0">
    <w:name w:val="1649A842122C48AE923CF0140839CEC0"/>
  </w:style>
  <w:style w:type="paragraph" w:customStyle="1" w:styleId="94E741E573944020862DC56D971FA474">
    <w:name w:val="94E741E573944020862DC56D971FA474"/>
  </w:style>
  <w:style w:type="paragraph" w:customStyle="1" w:styleId="4CB56127B449479BB1F2B30708DF5226">
    <w:name w:val="4CB56127B449479BB1F2B30708DF5226"/>
  </w:style>
  <w:style w:type="paragraph" w:customStyle="1" w:styleId="47057356E19543DFB704C9A44C3913C8">
    <w:name w:val="47057356E19543DFB704C9A44C3913C8"/>
  </w:style>
  <w:style w:type="paragraph" w:customStyle="1" w:styleId="FB4FABF726F64604BFC7FCAD88220049">
    <w:name w:val="FB4FABF726F64604BFC7FCAD88220049"/>
  </w:style>
  <w:style w:type="paragraph" w:customStyle="1" w:styleId="151F480E460A402BBC4879B91079CE3C">
    <w:name w:val="151F480E460A402BBC4879B91079CE3C"/>
  </w:style>
  <w:style w:type="paragraph" w:customStyle="1" w:styleId="64EEEA6D8111463491A38BB11C4BBFFC">
    <w:name w:val="64EEEA6D8111463491A38BB11C4BBFFC"/>
  </w:style>
  <w:style w:type="paragraph" w:customStyle="1" w:styleId="3827D71A747046F49A603B5D740DEC29">
    <w:name w:val="3827D71A747046F49A603B5D740DEC29"/>
  </w:style>
  <w:style w:type="paragraph" w:customStyle="1" w:styleId="3AE70FC2F53D4FB3906D9CB23B20B2FE">
    <w:name w:val="3AE70FC2F53D4FB3906D9CB23B20B2FE"/>
  </w:style>
  <w:style w:type="paragraph" w:customStyle="1" w:styleId="B4CEEC3373884F858B5323F186A033F6">
    <w:name w:val="B4CEEC3373884F858B5323F186A033F6"/>
  </w:style>
  <w:style w:type="paragraph" w:customStyle="1" w:styleId="A581C950C7614FC9A8C3B8342FC2B20C">
    <w:name w:val="A581C950C7614FC9A8C3B8342FC2B20C"/>
  </w:style>
  <w:style w:type="paragraph" w:customStyle="1" w:styleId="B82B4CE54FC943D08EC2B13C65DD37F6">
    <w:name w:val="B82B4CE54FC943D08EC2B13C65DD37F6"/>
  </w:style>
  <w:style w:type="paragraph" w:customStyle="1" w:styleId="27BBDE818F12408A888F9C9845F064A9">
    <w:name w:val="27BBDE818F12408A888F9C9845F064A9"/>
  </w:style>
  <w:style w:type="paragraph" w:customStyle="1" w:styleId="3A996FA4E7FC4C0AA2D28A20019CFB7A">
    <w:name w:val="3A996FA4E7FC4C0AA2D28A20019CFB7A"/>
  </w:style>
  <w:style w:type="paragraph" w:customStyle="1" w:styleId="FCB237C171414810A01758CA429D76DB">
    <w:name w:val="FCB237C171414810A01758CA429D76DB"/>
  </w:style>
  <w:style w:type="paragraph" w:customStyle="1" w:styleId="FFBF77ED51764467A16DCE59B07E9F78">
    <w:name w:val="FFBF77ED51764467A16DCE59B07E9F78"/>
  </w:style>
  <w:style w:type="paragraph" w:customStyle="1" w:styleId="C8AD21BF87E843C7B6421F27FE1EA724">
    <w:name w:val="C8AD21BF87E843C7B6421F27FE1EA724"/>
  </w:style>
  <w:style w:type="paragraph" w:customStyle="1" w:styleId="45B7993E2E784A7AB37016128C051FCF">
    <w:name w:val="45B7993E2E784A7AB37016128C051FCF"/>
  </w:style>
  <w:style w:type="paragraph" w:customStyle="1" w:styleId="F1D2943F5F874E17A08C80F5DCB9AD13">
    <w:name w:val="F1D2943F5F874E17A08C80F5DCB9AD13"/>
  </w:style>
  <w:style w:type="paragraph" w:customStyle="1" w:styleId="A24ADEB62B594886BC0B1D6B9EDBEC63">
    <w:name w:val="A24ADEB62B594886BC0B1D6B9EDBEC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C3251-3ADA-41CB-9625-2B08EC2C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kyawana carimbocas</dc:creator>
  <cp:keywords/>
  <cp:lastModifiedBy>kyawana carimbocas</cp:lastModifiedBy>
  <cp:revision>12</cp:revision>
  <dcterms:created xsi:type="dcterms:W3CDTF">2017-05-26T21:11:00Z</dcterms:created>
  <dcterms:modified xsi:type="dcterms:W3CDTF">2018-03-28T01:12:00Z</dcterms:modified>
  <cp:version/>
</cp:coreProperties>
</file>