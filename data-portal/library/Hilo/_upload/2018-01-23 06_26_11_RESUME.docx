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28F7CEEC2EC34EC99718B68250D54B0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452159" w:rsidP="003856C9">
                <w:pPr>
                  <w:pStyle w:val="Heading1"/>
                </w:pPr>
                <w:r>
                  <w:t>CASSANDRA CHARLES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5B9EA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21252" w:rsidP="00D21252">
                  <w:pPr>
                    <w:pStyle w:val="Heading3"/>
                  </w:pPr>
                  <w:r>
                    <w:t>CASSANDRACHARLES87@YAHOO.COM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5D7207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21252" w:rsidP="00D21252">
                  <w:pPr>
                    <w:pStyle w:val="Heading3"/>
                  </w:pPr>
                  <w:r>
                    <w:t>1-868-722-0906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D21252">
                  <w:pPr>
                    <w:pStyle w:val="Heading3"/>
                  </w:pP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D21252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6D2CF3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B361A2F85F146F99E132F44DFE643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265BA0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D21252" w:rsidP="00D21252">
                  <w:r>
                    <w:t xml:space="preserve">To be a valuable asset to your organisation by providing professional and excellent service to your customers 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6D2CF3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58874C6CA8E4DED8B3557FC8B0082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CFAB706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32F2F" w:rsidRPr="005152F2" w:rsidRDefault="00D21252" w:rsidP="00532F2F">
                  <w:r>
                    <w:t xml:space="preserve">I am hard working , can multi task and welcomes challenges with open arms as I see it as a way of </w:t>
                  </w:r>
                  <w:r w:rsidR="00452159">
                    <w:t>self-development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452159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6D2CF3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3F74116703F41E1B76C378F455EBE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Default="006D2CF3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D9B2EEA86FF24179812FD178C460C3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2C18D9" w:rsidRPr="0043426C" w:rsidRDefault="002C18D9" w:rsidP="002B3890">
                  <w:pPr>
                    <w:pStyle w:val="Heading4"/>
                  </w:pPr>
                  <w:r>
                    <w:t xml:space="preserve">UNIPET </w:t>
                  </w:r>
                </w:p>
                <w:p w:rsidR="008F6337" w:rsidRDefault="00D21252" w:rsidP="008F6337">
                  <w:pPr>
                    <w:pStyle w:val="Heading5"/>
                  </w:pPr>
                  <w:r>
                    <w:t>September 2012 –</w:t>
                  </w:r>
                  <w:r w:rsidR="00024C0E">
                    <w:t xml:space="preserve"> January 2014</w:t>
                  </w:r>
                </w:p>
                <w:p w:rsidR="00024C0E" w:rsidRDefault="00024C0E" w:rsidP="00024C0E">
                  <w:r>
                    <w:t>Shift supervisor</w:t>
                  </w:r>
                </w:p>
                <w:p w:rsidR="00024C0E" w:rsidRDefault="00024C0E" w:rsidP="00024C0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Responsible for assisting manager with inventory controls, staffing and cash reconciliation </w:t>
                  </w:r>
                </w:p>
                <w:p w:rsidR="00024C0E" w:rsidRDefault="00024C0E" w:rsidP="00024C0E">
                  <w:r>
                    <w:t xml:space="preserve">January 2014 – present </w:t>
                  </w:r>
                </w:p>
                <w:p w:rsidR="00024C0E" w:rsidRDefault="00024C0E" w:rsidP="00024C0E">
                  <w:r>
                    <w:t xml:space="preserve">Store manager </w:t>
                  </w:r>
                </w:p>
                <w:p w:rsidR="002C18D9" w:rsidRDefault="003D0202" w:rsidP="002C18D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Responsible for inventory , payroll, convenience store , data entry </w:t>
                  </w:r>
                  <w:r w:rsidR="00024C0E">
                    <w:t xml:space="preserve">, bank </w:t>
                  </w:r>
                  <w:r w:rsidR="00D54FC6">
                    <w:t>reconciliation, cash reconciliation</w:t>
                  </w:r>
                </w:p>
                <w:p w:rsidR="00D55DBD" w:rsidRDefault="00D55DBD" w:rsidP="00D55DBD">
                  <w:pPr>
                    <w:pStyle w:val="ListParagraph"/>
                    <w:jc w:val="both"/>
                  </w:pPr>
                </w:p>
                <w:p w:rsidR="00D55DBD" w:rsidRDefault="00D55DBD" w:rsidP="00D55DBD">
                  <w:pPr>
                    <w:pStyle w:val="ListParagraph"/>
                    <w:jc w:val="both"/>
                  </w:pPr>
                </w:p>
                <w:p w:rsidR="00263954" w:rsidRPr="00D54FC6" w:rsidRDefault="00D54FC6" w:rsidP="00D54FC6">
                  <w:pPr>
                    <w:pStyle w:val="Heading4"/>
                    <w:tabs>
                      <w:tab w:val="center" w:pos="2980"/>
                      <w:tab w:val="left" w:pos="4485"/>
                    </w:tabs>
                    <w:jc w:val="left"/>
                  </w:pPr>
                  <w:r w:rsidRPr="00D54FC6">
                    <w:tab/>
                  </w:r>
                  <w:sdt>
                    <w:sdtPr>
                      <w:alias w:val="Enter job title and company:"/>
                      <w:tag w:val="Enter job title and company:"/>
                      <w:id w:val="1612239417"/>
                      <w:placeholder>
                        <w:docPart w:val="F60362EC41D54F67BFC56909430FB9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D54FC6">
                        <w:t>Job Title/Company</w:t>
                      </w:r>
                    </w:sdtContent>
                  </w:sdt>
                  <w:r w:rsidRPr="00D54FC6">
                    <w:tab/>
                  </w:r>
                </w:p>
                <w:p w:rsidR="00263954" w:rsidRDefault="00024C0E" w:rsidP="00263954">
                  <w:pPr>
                    <w:pStyle w:val="Heading4"/>
                  </w:pPr>
                  <w:r>
                    <w:t xml:space="preserve">arima discount mart </w:t>
                  </w:r>
                </w:p>
                <w:p w:rsidR="00263954" w:rsidRDefault="00024C0E" w:rsidP="0043426C">
                  <w:pPr>
                    <w:pStyle w:val="Heading4"/>
                  </w:pPr>
                  <w:r>
                    <w:t>2009 – 2011</w:t>
                  </w:r>
                </w:p>
                <w:p w:rsidR="00024C0E" w:rsidRDefault="00024C0E" w:rsidP="0043426C">
                  <w:pPr>
                    <w:pStyle w:val="Heading4"/>
                  </w:pPr>
                  <w:r>
                    <w:t xml:space="preserve">cashier/inventory clerk </w:t>
                  </w:r>
                </w:p>
                <w:p w:rsidR="008F6337" w:rsidRDefault="00024C0E" w:rsidP="00024C0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  <w:r>
                    <w:t>Handling and securing of cash on a day to day bases, data entry</w:t>
                  </w:r>
                </w:p>
                <w:p w:rsidR="00E85D7A" w:rsidRDefault="00E85D7A" w:rsidP="00E85D7A">
                  <w:pPr>
                    <w:jc w:val="both"/>
                  </w:pPr>
                </w:p>
                <w:p w:rsidR="00D55DBD" w:rsidRDefault="00D55DBD" w:rsidP="00E85D7A">
                  <w:pPr>
                    <w:jc w:val="both"/>
                  </w:pPr>
                </w:p>
                <w:p w:rsidR="00D55DBD" w:rsidRDefault="00D55DBD" w:rsidP="00E85D7A">
                  <w:pPr>
                    <w:jc w:val="both"/>
                  </w:pPr>
                </w:p>
                <w:p w:rsidR="00E85D7A" w:rsidRDefault="00E85D7A" w:rsidP="00E85D7A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TITLE/COMPANY</w:t>
                  </w:r>
                </w:p>
                <w:p w:rsidR="00E85D7A" w:rsidRDefault="00E85D7A" w:rsidP="00E85D7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REPUBLIC BANK </w:t>
                  </w:r>
                </w:p>
                <w:p w:rsidR="00E85D7A" w:rsidRDefault="00E85D7A" w:rsidP="00E85D7A">
                  <w:pPr>
                    <w:rPr>
                      <w:b/>
                    </w:rPr>
                  </w:pPr>
                  <w:r>
                    <w:rPr>
                      <w:b/>
                    </w:rPr>
                    <w:t>NOV 2006 – MAY 2007</w:t>
                  </w:r>
                </w:p>
                <w:p w:rsidR="00E85D7A" w:rsidRPr="00E85D7A" w:rsidRDefault="00E85D7A" w:rsidP="00E85D7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 xml:space="preserve">Apprenticeship </w:t>
                  </w:r>
                  <w:proofErr w:type="spellStart"/>
                  <w:r>
                    <w:t>programme</w:t>
                  </w:r>
                  <w:proofErr w:type="spellEnd"/>
                  <w:r>
                    <w:t xml:space="preserve"> (learnt all aspects of the banking industry)</w:t>
                  </w:r>
                </w:p>
              </w:tc>
            </w:tr>
            <w:tr w:rsidR="008F6337" w:rsidTr="00452159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6D2CF3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D3AEBEC00434150B898D46685A14B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Default="00452159" w:rsidP="002B3890">
                  <w:pPr>
                    <w:pStyle w:val="Heading4"/>
                  </w:pPr>
                  <w:r>
                    <w:t xml:space="preserve">dimploma </w:t>
                  </w:r>
                </w:p>
                <w:p w:rsidR="00452159" w:rsidRDefault="00452159" w:rsidP="002B3890">
                  <w:pPr>
                    <w:pStyle w:val="Heading4"/>
                  </w:pPr>
                  <w:r>
                    <w:t>human resource management level 4</w:t>
                  </w:r>
                </w:p>
                <w:p w:rsidR="00452159" w:rsidRDefault="002E3676" w:rsidP="002B3890">
                  <w:pPr>
                    <w:pStyle w:val="Heading4"/>
                  </w:pPr>
                  <w:r>
                    <w:t>THE ASSOCIATION OF BUSINESS EXECUTIVES (2015)</w:t>
                  </w:r>
                </w:p>
                <w:p w:rsidR="007B2F5C" w:rsidRDefault="00D54FC6" w:rsidP="00D54FC6">
                  <w:pPr>
                    <w:pStyle w:val="Heading5"/>
                    <w:rPr>
                      <w:b/>
                      <w:iCs/>
                      <w:caps/>
                    </w:rPr>
                  </w:pPr>
                  <w:r>
                    <w:rPr>
                      <w:b/>
                      <w:iCs/>
                      <w:caps/>
                    </w:rPr>
                    <w:t xml:space="preserve">courses </w:t>
                  </w:r>
                </w:p>
                <w:p w:rsidR="00D54FC6" w:rsidRDefault="00D54FC6" w:rsidP="00D54FC6">
                  <w:r>
                    <w:t xml:space="preserve">Managing people </w:t>
                  </w:r>
                </w:p>
                <w:p w:rsidR="00D54FC6" w:rsidRDefault="00D54FC6" w:rsidP="00D54FC6">
                  <w:r>
                    <w:t>Personnel Administration</w:t>
                  </w:r>
                </w:p>
                <w:p w:rsidR="00D54FC6" w:rsidRDefault="00D54FC6" w:rsidP="00D54FC6">
                  <w:r>
                    <w:t>Introduction to Business</w:t>
                  </w:r>
                </w:p>
                <w:p w:rsidR="00D54FC6" w:rsidRDefault="00D54FC6" w:rsidP="00D54FC6">
                  <w:r>
                    <w:t xml:space="preserve">Introduction to Business Administration </w:t>
                  </w:r>
                </w:p>
                <w:p w:rsidR="00D55DBD" w:rsidRDefault="00D55DBD" w:rsidP="00D54FC6"/>
                <w:p w:rsidR="00452159" w:rsidRDefault="00D54FC6" w:rsidP="00D54FC6">
                  <w:pPr>
                    <w:rPr>
                      <w:b/>
                    </w:rPr>
                  </w:pPr>
                  <w:r>
                    <w:rPr>
                      <w:b/>
                    </w:rPr>
                    <w:t>HUMAN RESOURCES MANAGEMENT LEVEL 5</w:t>
                  </w:r>
                </w:p>
                <w:p w:rsidR="00D54FC6" w:rsidRDefault="00D54FC6" w:rsidP="00D54FC6">
                  <w:pPr>
                    <w:rPr>
                      <w:b/>
                    </w:rPr>
                  </w:pPr>
                  <w:r>
                    <w:rPr>
                      <w:b/>
                    </w:rPr>
                    <w:t>THE ASSOCIATION OF BUSINESS EXECUTIVES (2016)</w:t>
                  </w:r>
                </w:p>
                <w:p w:rsidR="00D54FC6" w:rsidRDefault="00D54FC6" w:rsidP="00D54FC6">
                  <w:r>
                    <w:t>Human Resource Management</w:t>
                  </w:r>
                </w:p>
                <w:p w:rsidR="00D54FC6" w:rsidRDefault="00D54FC6" w:rsidP="00D54FC6">
                  <w:r>
                    <w:t xml:space="preserve">Human Resource Development </w:t>
                  </w:r>
                </w:p>
                <w:p w:rsidR="00D54FC6" w:rsidRDefault="00D54FC6" w:rsidP="00D54FC6">
                  <w:r>
                    <w:t>People Planning and Resourcing</w:t>
                  </w:r>
                </w:p>
                <w:p w:rsidR="00D54FC6" w:rsidRDefault="00D54FC6" w:rsidP="00D54FC6">
                  <w:r>
                    <w:t xml:space="preserve"> Employment Relations </w:t>
                  </w:r>
                </w:p>
                <w:p w:rsidR="00D54FC6" w:rsidRDefault="00D54FC6" w:rsidP="00D54FC6">
                  <w:r>
                    <w:t>Managing Customer Relationship</w:t>
                  </w:r>
                </w:p>
                <w:p w:rsidR="00D54FC6" w:rsidRDefault="00D54FC6" w:rsidP="00D54FC6">
                  <w:r>
                    <w:t xml:space="preserve">Organisational </w:t>
                  </w:r>
                  <w:proofErr w:type="spellStart"/>
                  <w:r>
                    <w:t>Behaviour</w:t>
                  </w:r>
                  <w:proofErr w:type="spellEnd"/>
                  <w:r>
                    <w:t xml:space="preserve"> </w:t>
                  </w:r>
                </w:p>
                <w:p w:rsidR="00D55DBD" w:rsidRDefault="00D55DBD" w:rsidP="00D54FC6">
                  <w:r>
                    <w:t xml:space="preserve">Business Law </w:t>
                  </w:r>
                </w:p>
                <w:p w:rsidR="00D55DBD" w:rsidRDefault="00D55DBD" w:rsidP="00D54FC6"/>
                <w:p w:rsidR="00D54FC6" w:rsidRPr="00D55DBD" w:rsidRDefault="00D55DBD" w:rsidP="00D55DBD">
                  <w:pPr>
                    <w:rPr>
                      <w:b/>
                    </w:rPr>
                  </w:pPr>
                  <w:r>
                    <w:rPr>
                      <w:b/>
                    </w:rPr>
                    <w:t>CURRENTLY PURSUING LEVEL 6</w:t>
                  </w:r>
                </w:p>
                <w:p w:rsidR="00452159" w:rsidRDefault="00EA11A4" w:rsidP="00452159">
                  <w:r>
                    <w:t>Project management</w:t>
                  </w:r>
                </w:p>
                <w:p w:rsidR="00F551BE" w:rsidRDefault="00F551BE" w:rsidP="00452159"/>
                <w:p w:rsidR="00F551BE" w:rsidRDefault="00F551BE" w:rsidP="00452159"/>
                <w:p w:rsidR="00452159" w:rsidRDefault="00452159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>BRAZIL HIGH SCHOOL</w:t>
                  </w:r>
                </w:p>
                <w:p w:rsidR="00452159" w:rsidRDefault="00452159" w:rsidP="00452159">
                  <w:r>
                    <w:t xml:space="preserve">September 2000 – </w:t>
                  </w:r>
                  <w:r w:rsidR="00D55DBD">
                    <w:t>June</w:t>
                  </w:r>
                  <w:r>
                    <w:t xml:space="preserve"> 2006</w:t>
                  </w:r>
                </w:p>
                <w:p w:rsidR="00D55DBD" w:rsidRDefault="00D55DBD" w:rsidP="00452159">
                  <w:r>
                    <w:t xml:space="preserve">Mathematics </w:t>
                  </w:r>
                </w:p>
                <w:p w:rsidR="00D55DBD" w:rsidRDefault="00D55DBD" w:rsidP="00452159">
                  <w:r>
                    <w:t>English language</w:t>
                  </w:r>
                </w:p>
                <w:p w:rsidR="00D55DBD" w:rsidRDefault="00D55DBD" w:rsidP="00452159">
                  <w:r>
                    <w:t>Principles of Business</w:t>
                  </w:r>
                </w:p>
                <w:p w:rsidR="00D55DBD" w:rsidRDefault="00D55DBD" w:rsidP="00452159">
                  <w:r>
                    <w:t xml:space="preserve">Principles of Accounts </w:t>
                  </w:r>
                </w:p>
                <w:p w:rsidR="00452159" w:rsidRDefault="00D55DBD" w:rsidP="00D55DBD">
                  <w:r>
                    <w:t xml:space="preserve">Computer Literacy </w:t>
                  </w:r>
                </w:p>
                <w:p w:rsidR="00D55DBD" w:rsidRDefault="00D55DBD" w:rsidP="00D55DBD"/>
                <w:p w:rsidR="00452159" w:rsidRDefault="00452159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INTAD </w:t>
                  </w:r>
                </w:p>
                <w:p w:rsidR="00452159" w:rsidRDefault="00452159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SUPERVISORY CERTIFICATE </w:t>
                  </w:r>
                  <w:r w:rsidR="002E3676">
                    <w:rPr>
                      <w:b/>
                    </w:rPr>
                    <w:t>(2014</w:t>
                  </w:r>
                  <w:r w:rsidR="00E85D7A">
                    <w:rPr>
                      <w:b/>
                    </w:rPr>
                    <w:t>)</w:t>
                  </w:r>
                </w:p>
                <w:p w:rsidR="00E85D7A" w:rsidRDefault="00E85D7A" w:rsidP="00452159">
                  <w:pPr>
                    <w:rPr>
                      <w:b/>
                    </w:rPr>
                  </w:pPr>
                </w:p>
                <w:p w:rsidR="00D55DBD" w:rsidRDefault="00D55DBD" w:rsidP="00452159">
                  <w:pPr>
                    <w:rPr>
                      <w:b/>
                    </w:rPr>
                  </w:pPr>
                </w:p>
                <w:p w:rsidR="00E85D7A" w:rsidRDefault="00E85D7A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>BUSINESS DEVELOPMENT COMPANY LTD</w:t>
                  </w:r>
                </w:p>
                <w:p w:rsidR="00E85D7A" w:rsidRDefault="00E85D7A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STARTING A SMALL BUSINESS CERTIFICATE (2007)</w:t>
                  </w:r>
                </w:p>
                <w:p w:rsidR="00E85D7A" w:rsidRDefault="00E85D7A" w:rsidP="00452159">
                  <w:pPr>
                    <w:rPr>
                      <w:b/>
                    </w:rPr>
                  </w:pPr>
                </w:p>
                <w:p w:rsidR="00E85D7A" w:rsidRDefault="00E85D7A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UNIPET </w:t>
                  </w:r>
                </w:p>
                <w:p w:rsidR="00E85D7A" w:rsidRDefault="00E85D7A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>SUPERVISORY CERTIFICATE (2013)</w:t>
                  </w:r>
                </w:p>
                <w:p w:rsidR="002E3676" w:rsidRDefault="002E3676" w:rsidP="00452159">
                  <w:pPr>
                    <w:rPr>
                      <w:b/>
                    </w:rPr>
                  </w:pPr>
                </w:p>
                <w:p w:rsidR="002E3676" w:rsidRDefault="002E3676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COLLEGE OF PROFESSIONAL STUDIES LTD</w:t>
                  </w:r>
                </w:p>
                <w:p w:rsidR="002E3676" w:rsidRPr="00452159" w:rsidRDefault="002E3676" w:rsidP="0045215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COMPUTER LITERACY CERTIFICATE (2009)</w:t>
                  </w:r>
                </w:p>
                <w:p w:rsidR="00452159" w:rsidRDefault="00452159" w:rsidP="00452159"/>
                <w:p w:rsidR="008F6337" w:rsidRDefault="008F6337" w:rsidP="00452159"/>
              </w:tc>
            </w:tr>
            <w:tr w:rsidR="008F6337" w:rsidTr="00452159">
              <w:tc>
                <w:tcPr>
                  <w:tcW w:w="6190" w:type="dxa"/>
                </w:tcPr>
                <w:p w:rsidR="008F6337" w:rsidRDefault="008F6337" w:rsidP="00E85D7A">
                  <w:pPr>
                    <w:jc w:val="both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E941EF" w:rsidRDefault="00532F2F" w:rsidP="0019561F">
      <w:pPr>
        <w:pStyle w:val="NoSpacing"/>
        <w:rPr>
          <w:b/>
          <w:sz w:val="28"/>
          <w:szCs w:val="28"/>
          <w:u w:val="single"/>
        </w:rPr>
      </w:pPr>
      <w:r w:rsidRPr="00532F2F">
        <w:rPr>
          <w:b/>
          <w:sz w:val="28"/>
          <w:szCs w:val="28"/>
          <w:u w:val="single"/>
        </w:rPr>
        <w:lastRenderedPageBreak/>
        <w:t xml:space="preserve">REFERENCES </w:t>
      </w:r>
    </w:p>
    <w:p w:rsidR="00532F2F" w:rsidRDefault="00532F2F" w:rsidP="0019561F">
      <w:pPr>
        <w:pStyle w:val="NoSpacing"/>
        <w:rPr>
          <w:b/>
          <w:sz w:val="28"/>
          <w:szCs w:val="28"/>
          <w:u w:val="single"/>
        </w:rPr>
      </w:pPr>
    </w:p>
    <w:p w:rsidR="00532F2F" w:rsidRDefault="00532F2F" w:rsidP="0019561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Gennielle</w:t>
      </w:r>
      <w:proofErr w:type="spellEnd"/>
      <w:r>
        <w:rPr>
          <w:sz w:val="28"/>
          <w:szCs w:val="28"/>
        </w:rPr>
        <w:t xml:space="preserve"> James </w:t>
      </w:r>
    </w:p>
    <w:p w:rsidR="00532F2F" w:rsidRDefault="00532F2F" w:rsidP="001956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Store Manager @ </w:t>
      </w:r>
      <w:proofErr w:type="spellStart"/>
      <w:r>
        <w:rPr>
          <w:sz w:val="28"/>
          <w:szCs w:val="28"/>
        </w:rPr>
        <w:t>Unipet</w:t>
      </w:r>
      <w:proofErr w:type="spellEnd"/>
      <w:r>
        <w:rPr>
          <w:sz w:val="28"/>
          <w:szCs w:val="28"/>
        </w:rPr>
        <w:t xml:space="preserve"> Service Station </w:t>
      </w:r>
    </w:p>
    <w:p w:rsidR="00532F2F" w:rsidRDefault="00532F2F" w:rsidP="0019561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Curepe</w:t>
      </w:r>
      <w:proofErr w:type="spellEnd"/>
      <w:r>
        <w:rPr>
          <w:sz w:val="28"/>
          <w:szCs w:val="28"/>
        </w:rPr>
        <w:t xml:space="preserve"> </w:t>
      </w:r>
    </w:p>
    <w:p w:rsidR="00532F2F" w:rsidRDefault="00532F2F" w:rsidP="001956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#722 1138</w:t>
      </w:r>
    </w:p>
    <w:p w:rsidR="00F551BE" w:rsidRDefault="00F551BE" w:rsidP="0019561F">
      <w:pPr>
        <w:pStyle w:val="NoSpacing"/>
        <w:rPr>
          <w:sz w:val="28"/>
          <w:szCs w:val="28"/>
        </w:rPr>
      </w:pPr>
    </w:p>
    <w:p w:rsidR="00F551BE" w:rsidRDefault="00F551BE" w:rsidP="001956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Natasha Gooding </w:t>
      </w:r>
    </w:p>
    <w:p w:rsidR="00F551BE" w:rsidRDefault="00F551BE" w:rsidP="001956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Purchasing Officer @ Excellent Stores</w:t>
      </w:r>
    </w:p>
    <w:p w:rsidR="00F551BE" w:rsidRDefault="00F551BE" w:rsidP="001956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Price Plaza </w:t>
      </w:r>
      <w:proofErr w:type="spellStart"/>
      <w:r>
        <w:rPr>
          <w:sz w:val="28"/>
          <w:szCs w:val="28"/>
        </w:rPr>
        <w:t>Chaguanas</w:t>
      </w:r>
      <w:proofErr w:type="spellEnd"/>
      <w:r>
        <w:rPr>
          <w:sz w:val="28"/>
          <w:szCs w:val="28"/>
        </w:rPr>
        <w:t xml:space="preserve"> </w:t>
      </w:r>
    </w:p>
    <w:p w:rsidR="00F551BE" w:rsidRDefault="00F551BE" w:rsidP="001956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#706 3491  </w:t>
      </w:r>
    </w:p>
    <w:p w:rsidR="00532F2F" w:rsidRDefault="00532F2F" w:rsidP="0019561F">
      <w:pPr>
        <w:pStyle w:val="NoSpacing"/>
        <w:rPr>
          <w:sz w:val="28"/>
          <w:szCs w:val="28"/>
        </w:rPr>
      </w:pPr>
    </w:p>
    <w:p w:rsidR="00532F2F" w:rsidRDefault="00532F2F" w:rsidP="0019561F">
      <w:pPr>
        <w:pStyle w:val="NoSpacing"/>
        <w:rPr>
          <w:sz w:val="28"/>
          <w:szCs w:val="28"/>
        </w:rPr>
      </w:pPr>
    </w:p>
    <w:p w:rsidR="00532F2F" w:rsidRPr="00532F2F" w:rsidRDefault="00532F2F" w:rsidP="0019561F">
      <w:pPr>
        <w:pStyle w:val="NoSpacing"/>
        <w:rPr>
          <w:sz w:val="28"/>
          <w:szCs w:val="28"/>
        </w:rPr>
      </w:pPr>
    </w:p>
    <w:sectPr w:rsidR="00532F2F" w:rsidRPr="00532F2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CF3" w:rsidRDefault="006D2CF3" w:rsidP="003856C9">
      <w:pPr>
        <w:spacing w:after="0" w:line="240" w:lineRule="auto"/>
      </w:pPr>
      <w:r>
        <w:separator/>
      </w:r>
    </w:p>
  </w:endnote>
  <w:endnote w:type="continuationSeparator" w:id="0">
    <w:p w:rsidR="006D2CF3" w:rsidRDefault="006D2CF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C6BDA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F551BE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E189F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CF3" w:rsidRDefault="006D2CF3" w:rsidP="003856C9">
      <w:pPr>
        <w:spacing w:after="0" w:line="240" w:lineRule="auto"/>
      </w:pPr>
      <w:r>
        <w:separator/>
      </w:r>
    </w:p>
  </w:footnote>
  <w:footnote w:type="continuationSeparator" w:id="0">
    <w:p w:rsidR="006D2CF3" w:rsidRDefault="006D2CF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DC0099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4DA6F1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922A9"/>
    <w:multiLevelType w:val="hybridMultilevel"/>
    <w:tmpl w:val="E8C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D42A6"/>
    <w:multiLevelType w:val="hybridMultilevel"/>
    <w:tmpl w:val="A42E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52"/>
    <w:rsid w:val="00024C0E"/>
    <w:rsid w:val="00052BE1"/>
    <w:rsid w:val="0007412A"/>
    <w:rsid w:val="0010199E"/>
    <w:rsid w:val="001765FE"/>
    <w:rsid w:val="0019561F"/>
    <w:rsid w:val="001B32D2"/>
    <w:rsid w:val="00263954"/>
    <w:rsid w:val="00293B83"/>
    <w:rsid w:val="002A3621"/>
    <w:rsid w:val="002B3890"/>
    <w:rsid w:val="002B7747"/>
    <w:rsid w:val="002C18D9"/>
    <w:rsid w:val="002C77B9"/>
    <w:rsid w:val="002D0EE8"/>
    <w:rsid w:val="002E3676"/>
    <w:rsid w:val="002F485A"/>
    <w:rsid w:val="003053D9"/>
    <w:rsid w:val="003856C9"/>
    <w:rsid w:val="00396369"/>
    <w:rsid w:val="003D0202"/>
    <w:rsid w:val="003F4D31"/>
    <w:rsid w:val="0043426C"/>
    <w:rsid w:val="00441EB9"/>
    <w:rsid w:val="00452159"/>
    <w:rsid w:val="00463463"/>
    <w:rsid w:val="00473EF8"/>
    <w:rsid w:val="004760E5"/>
    <w:rsid w:val="004D22BB"/>
    <w:rsid w:val="005152F2"/>
    <w:rsid w:val="00532F2F"/>
    <w:rsid w:val="00534E4E"/>
    <w:rsid w:val="00551D35"/>
    <w:rsid w:val="00557019"/>
    <w:rsid w:val="005674AC"/>
    <w:rsid w:val="005A1E51"/>
    <w:rsid w:val="005A7E57"/>
    <w:rsid w:val="00616FF4"/>
    <w:rsid w:val="006A3CE7"/>
    <w:rsid w:val="006D2CF3"/>
    <w:rsid w:val="00743379"/>
    <w:rsid w:val="007803B7"/>
    <w:rsid w:val="007838E5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946FD"/>
    <w:rsid w:val="00BC1F18"/>
    <w:rsid w:val="00BD2E58"/>
    <w:rsid w:val="00BD35E4"/>
    <w:rsid w:val="00BF6BAB"/>
    <w:rsid w:val="00C007A5"/>
    <w:rsid w:val="00C4403A"/>
    <w:rsid w:val="00C515FD"/>
    <w:rsid w:val="00CE6306"/>
    <w:rsid w:val="00D11C4D"/>
    <w:rsid w:val="00D21252"/>
    <w:rsid w:val="00D5067A"/>
    <w:rsid w:val="00D54FC6"/>
    <w:rsid w:val="00D55DBD"/>
    <w:rsid w:val="00DC79BB"/>
    <w:rsid w:val="00E34D58"/>
    <w:rsid w:val="00E85D7A"/>
    <w:rsid w:val="00E941EF"/>
    <w:rsid w:val="00EA11A4"/>
    <w:rsid w:val="00EB1C1B"/>
    <w:rsid w:val="00F551BE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F6FC9-A2EB-4351-BFDF-19AE3C62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2C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7CEEC2EC34EC99718B68250D54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A8AC9-317A-4CB1-901F-00AC4F6FE4D7}"/>
      </w:docPartPr>
      <w:docPartBody>
        <w:p w:rsidR="00B344F1" w:rsidRDefault="00651DA8">
          <w:pPr>
            <w:pStyle w:val="28F7CEEC2EC34EC99718B68250D54B07"/>
          </w:pPr>
          <w:r w:rsidRPr="005152F2">
            <w:t>Your Name</w:t>
          </w:r>
        </w:p>
      </w:docPartBody>
    </w:docPart>
    <w:docPart>
      <w:docPartPr>
        <w:name w:val="6B361A2F85F146F99E132F44DFE6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02B5-7762-4FCB-9691-274A991B5484}"/>
      </w:docPartPr>
      <w:docPartBody>
        <w:p w:rsidR="00B344F1" w:rsidRDefault="00651DA8">
          <w:pPr>
            <w:pStyle w:val="6B361A2F85F146F99E132F44DFE6435D"/>
          </w:pPr>
          <w:r>
            <w:t>Objective</w:t>
          </w:r>
        </w:p>
      </w:docPartBody>
    </w:docPart>
    <w:docPart>
      <w:docPartPr>
        <w:name w:val="358874C6CA8E4DED8B3557FC8B008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03E2B-A855-493E-A9E4-0392CACD3FA1}"/>
      </w:docPartPr>
      <w:docPartBody>
        <w:p w:rsidR="00B344F1" w:rsidRDefault="00651DA8">
          <w:pPr>
            <w:pStyle w:val="358874C6CA8E4DED8B3557FC8B00824E"/>
          </w:pPr>
          <w:r>
            <w:t>Skills</w:t>
          </w:r>
        </w:p>
      </w:docPartBody>
    </w:docPart>
    <w:docPart>
      <w:docPartPr>
        <w:name w:val="13F74116703F41E1B76C378F455E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6C61B-113D-4F85-9E36-D3E7527E9684}"/>
      </w:docPartPr>
      <w:docPartBody>
        <w:p w:rsidR="00B344F1" w:rsidRDefault="00651DA8">
          <w:pPr>
            <w:pStyle w:val="13F74116703F41E1B76C378F455EBEB9"/>
          </w:pPr>
          <w:r w:rsidRPr="005152F2">
            <w:t>Experience</w:t>
          </w:r>
        </w:p>
      </w:docPartBody>
    </w:docPart>
    <w:docPart>
      <w:docPartPr>
        <w:name w:val="D9B2EEA86FF24179812FD178C460C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4366-C64F-40EA-A93F-89CF72F16ED8}"/>
      </w:docPartPr>
      <w:docPartBody>
        <w:p w:rsidR="00B344F1" w:rsidRDefault="00651DA8">
          <w:pPr>
            <w:pStyle w:val="D9B2EEA86FF24179812FD178C460C382"/>
          </w:pPr>
          <w:r w:rsidRPr="0043426C">
            <w:t>Job Title/Company</w:t>
          </w:r>
        </w:p>
      </w:docPartBody>
    </w:docPart>
    <w:docPart>
      <w:docPartPr>
        <w:name w:val="F60362EC41D54F67BFC56909430FB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405B-2C17-46DA-8615-A573BD81EF42}"/>
      </w:docPartPr>
      <w:docPartBody>
        <w:p w:rsidR="00B344F1" w:rsidRDefault="00651DA8">
          <w:pPr>
            <w:pStyle w:val="F60362EC41D54F67BFC56909430FB922"/>
          </w:pPr>
          <w:r w:rsidRPr="0043426C">
            <w:t>Job Title/Company</w:t>
          </w:r>
        </w:p>
      </w:docPartBody>
    </w:docPart>
    <w:docPart>
      <w:docPartPr>
        <w:name w:val="1D3AEBEC00434150B898D46685A14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A772B-B6B7-4EBB-8D8C-633B54AC2439}"/>
      </w:docPartPr>
      <w:docPartBody>
        <w:p w:rsidR="00B344F1" w:rsidRDefault="00651DA8">
          <w:pPr>
            <w:pStyle w:val="1D3AEBEC00434150B898D46685A14BFE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A8"/>
    <w:rsid w:val="00045618"/>
    <w:rsid w:val="001552D1"/>
    <w:rsid w:val="00577630"/>
    <w:rsid w:val="00651DA8"/>
    <w:rsid w:val="009D20CC"/>
    <w:rsid w:val="00B344F1"/>
    <w:rsid w:val="00B4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7CEEC2EC34EC99718B68250D54B07">
    <w:name w:val="28F7CEEC2EC34EC99718B68250D54B07"/>
  </w:style>
  <w:style w:type="paragraph" w:customStyle="1" w:styleId="5CC6F99CB4BD4C09BC2AD8B2AF9081DB">
    <w:name w:val="5CC6F99CB4BD4C09BC2AD8B2AF9081DB"/>
  </w:style>
  <w:style w:type="paragraph" w:customStyle="1" w:styleId="441F4434CFBB44E1932DDD1BFA978C56">
    <w:name w:val="441F4434CFBB44E1932DDD1BFA978C56"/>
  </w:style>
  <w:style w:type="paragraph" w:customStyle="1" w:styleId="A8265E9947AE470AB9A3F6621914C917">
    <w:name w:val="A8265E9947AE470AB9A3F6621914C917"/>
  </w:style>
  <w:style w:type="paragraph" w:customStyle="1" w:styleId="CCA049E17FE041B2954BB966A006B8E8">
    <w:name w:val="CCA049E17FE041B2954BB966A006B8E8"/>
  </w:style>
  <w:style w:type="paragraph" w:customStyle="1" w:styleId="6B361A2F85F146F99E132F44DFE6435D">
    <w:name w:val="6B361A2F85F146F99E132F44DFE6435D"/>
  </w:style>
  <w:style w:type="paragraph" w:customStyle="1" w:styleId="86712D46CD6049F9810987962A68DE28">
    <w:name w:val="86712D46CD6049F9810987962A68DE28"/>
  </w:style>
  <w:style w:type="paragraph" w:customStyle="1" w:styleId="358874C6CA8E4DED8B3557FC8B00824E">
    <w:name w:val="358874C6CA8E4DED8B3557FC8B00824E"/>
  </w:style>
  <w:style w:type="paragraph" w:customStyle="1" w:styleId="AD24732765244A438F974B126142517A">
    <w:name w:val="AD24732765244A438F974B126142517A"/>
  </w:style>
  <w:style w:type="paragraph" w:customStyle="1" w:styleId="13F74116703F41E1B76C378F455EBEB9">
    <w:name w:val="13F74116703F41E1B76C378F455EBEB9"/>
  </w:style>
  <w:style w:type="paragraph" w:customStyle="1" w:styleId="D9B2EEA86FF24179812FD178C460C382">
    <w:name w:val="D9B2EEA86FF24179812FD178C460C382"/>
  </w:style>
  <w:style w:type="paragraph" w:customStyle="1" w:styleId="5BC8D9CF338840DE8E8B8B1C912FF400">
    <w:name w:val="5BC8D9CF338840DE8E8B8B1C912FF400"/>
  </w:style>
  <w:style w:type="paragraph" w:customStyle="1" w:styleId="C68CE8003EB1434E8CA608C1D3691987">
    <w:name w:val="C68CE8003EB1434E8CA608C1D3691987"/>
  </w:style>
  <w:style w:type="paragraph" w:customStyle="1" w:styleId="F60362EC41D54F67BFC56909430FB922">
    <w:name w:val="F60362EC41D54F67BFC56909430FB922"/>
  </w:style>
  <w:style w:type="paragraph" w:customStyle="1" w:styleId="1B4447CA20D34C7589D4914F0DA1526E">
    <w:name w:val="1B4447CA20D34C7589D4914F0DA1526E"/>
  </w:style>
  <w:style w:type="paragraph" w:customStyle="1" w:styleId="058EC8D98F09438181096CB301DCA315">
    <w:name w:val="058EC8D98F09438181096CB301DCA315"/>
  </w:style>
  <w:style w:type="paragraph" w:customStyle="1" w:styleId="1D3AEBEC00434150B898D46685A14BFE">
    <w:name w:val="1D3AEBEC00434150B898D46685A14BFE"/>
  </w:style>
  <w:style w:type="paragraph" w:customStyle="1" w:styleId="2AAE6292472F48BD88DD94C9A93BB65F">
    <w:name w:val="2AAE6292472F48BD88DD94C9A93BB65F"/>
  </w:style>
  <w:style w:type="paragraph" w:customStyle="1" w:styleId="23050350B5F240148FF82EABF30317C5">
    <w:name w:val="23050350B5F240148FF82EABF30317C5"/>
  </w:style>
  <w:style w:type="paragraph" w:customStyle="1" w:styleId="FA106BA91D0A4630AB6347C901447670">
    <w:name w:val="FA106BA91D0A4630AB6347C901447670"/>
  </w:style>
  <w:style w:type="paragraph" w:customStyle="1" w:styleId="32FEEE2D147346E9923A28D8E33EA496">
    <w:name w:val="32FEEE2D147346E9923A28D8E33EA496"/>
  </w:style>
  <w:style w:type="paragraph" w:customStyle="1" w:styleId="7F60147016A84AAC8440A2D2B9013AE3">
    <w:name w:val="7F60147016A84AAC8440A2D2B9013A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156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CHARLES</dc:creator>
  <cp:keywords/>
  <dc:description/>
  <cp:lastModifiedBy>Cassandra</cp:lastModifiedBy>
  <cp:revision>10</cp:revision>
  <dcterms:created xsi:type="dcterms:W3CDTF">2017-05-06T12:28:00Z</dcterms:created>
  <dcterms:modified xsi:type="dcterms:W3CDTF">2017-12-27T17:31:00Z</dcterms:modified>
</cp:coreProperties>
</file>