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CC3A48AC47E04847958159E899C97DB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5B5431" w:rsidP="005B5431">
                <w:pPr>
                  <w:pStyle w:val="Heading1"/>
                  <w:jc w:val="both"/>
                </w:pPr>
                <w:r>
                  <w:t>josanne paul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30C5412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gU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D92Dx+&#10;HxQAAENyAAAOAAAAAAAAAAAAAAAAAC4CAABkcnMvZTJvRG9jLnhtbFBLAQItABQABgAIAAAAIQBo&#10;RxvQ2AAAAAMBAAAPAAAAAAAAAAAAAAAAAHkWAABkcnMvZG93bnJldi54bWxQSwUGAAAAAAQABADz&#10;AAAAfhcAAAAA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0F4E48" w:rsidP="00441EB9">
                  <w:pPr>
                    <w:pStyle w:val="Heading3"/>
                  </w:pPr>
                  <w:hyperlink r:id="rId6" w:history="1">
                    <w:r w:rsidR="005B5431" w:rsidRPr="00873DB0">
                      <w:rPr>
                        <w:rStyle w:val="Hyperlink"/>
                      </w:rPr>
                      <w:t>josanne5@gmail.com</w:t>
                    </w:r>
                  </w:hyperlink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9BE5299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CTQEmJQSUA&#10;ANPeAAAOAAAAAAAAAAAAAAAAAC4CAABkcnMvZTJvRG9jLnhtbFBLAQItABQABgAIAAAAIQBoRxvQ&#10;2AAAAAMBAAAPAAAAAAAAAAAAAAAAAJsnAABkcnMvZG93bnJldi54bWxQSwUGAAAAAAQABADzAAAA&#10;oCgAAAAA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B5431" w:rsidP="00441EB9">
                  <w:pPr>
                    <w:pStyle w:val="Heading3"/>
                  </w:pPr>
                  <w:r>
                    <w:t>6332486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5B5431" w:rsidP="00441EB9">
                  <w:pPr>
                    <w:pStyle w:val="Heading3"/>
                  </w:pPr>
                  <w:r>
                    <w:t>address</w:t>
                  </w:r>
                </w:p>
                <w:p w:rsidR="005B5431" w:rsidRDefault="005B5431" w:rsidP="005B5431">
                  <w:pPr>
                    <w:pStyle w:val="Heading3"/>
                    <w:jc w:val="both"/>
                  </w:pPr>
                  <w:r>
                    <w:t xml:space="preserve">       #4 st lucien road,</w:t>
                  </w:r>
                </w:p>
                <w:p w:rsidR="005B5431" w:rsidRDefault="005B5431" w:rsidP="005B5431">
                  <w:pPr>
                    <w:pStyle w:val="Heading3"/>
                    <w:jc w:val="both"/>
                  </w:pPr>
                </w:p>
                <w:p w:rsidR="005B5431" w:rsidRDefault="005B5431" w:rsidP="005B5431">
                  <w:pPr>
                    <w:pStyle w:val="Heading3"/>
                    <w:jc w:val="both"/>
                  </w:pPr>
                  <w:r>
                    <w:t xml:space="preserve">        blue range,</w:t>
                  </w:r>
                </w:p>
                <w:p w:rsidR="005B5431" w:rsidRDefault="005B5431" w:rsidP="005B5431">
                  <w:pPr>
                    <w:pStyle w:val="Heading3"/>
                    <w:jc w:val="both"/>
                  </w:pPr>
                </w:p>
                <w:p w:rsidR="005B5431" w:rsidRDefault="005B5431" w:rsidP="005B5431">
                  <w:pPr>
                    <w:pStyle w:val="Heading3"/>
                    <w:jc w:val="both"/>
                  </w:pPr>
                  <w:r>
                    <w:t xml:space="preserve">        diego martin.</w:t>
                  </w:r>
                </w:p>
                <w:p w:rsidR="005B5431" w:rsidRDefault="005B5431" w:rsidP="005B5431">
                  <w:pPr>
                    <w:pStyle w:val="Heading3"/>
                    <w:jc w:val="both"/>
                  </w:pPr>
                </w:p>
                <w:p w:rsidR="005B5431" w:rsidRDefault="005B5431" w:rsidP="005B5431">
                  <w:pPr>
                    <w:pStyle w:val="Heading3"/>
                    <w:jc w:val="both"/>
                  </w:pP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5B5431" w:rsidP="00441EB9">
                  <w:pPr>
                    <w:pStyle w:val="Heading3"/>
                  </w:pPr>
                  <w:r>
                    <w:t>date of birth</w:t>
                  </w:r>
                </w:p>
                <w:p w:rsidR="005B5431" w:rsidRDefault="005B5431" w:rsidP="005B5431">
                  <w:pPr>
                    <w:pStyle w:val="Heading3"/>
                    <w:jc w:val="both"/>
                  </w:pPr>
                  <w:r>
                    <w:t xml:space="preserve">                    19-12-1980</w:t>
                  </w:r>
                </w:p>
                <w:p w:rsidR="002147F0" w:rsidRDefault="002147F0" w:rsidP="005B5431">
                  <w:pPr>
                    <w:pStyle w:val="Heading3"/>
                    <w:jc w:val="both"/>
                  </w:pPr>
                </w:p>
                <w:p w:rsidR="002147F0" w:rsidRDefault="002147F0" w:rsidP="005B5431">
                  <w:pPr>
                    <w:pStyle w:val="Heading3"/>
                    <w:jc w:val="both"/>
                  </w:pPr>
                  <w:r>
                    <w:t xml:space="preserve">                     age</w:t>
                  </w:r>
                </w:p>
                <w:p w:rsidR="002147F0" w:rsidRDefault="002147F0" w:rsidP="005B5431">
                  <w:pPr>
                    <w:pStyle w:val="Heading3"/>
                    <w:jc w:val="both"/>
                  </w:pPr>
                  <w:r>
                    <w:t xml:space="preserve">                      36</w:t>
                  </w:r>
                </w:p>
                <w:p w:rsidR="005B5431" w:rsidRDefault="005B5431" w:rsidP="005B5431">
                  <w:pPr>
                    <w:pStyle w:val="Heading3"/>
                    <w:jc w:val="both"/>
                  </w:pPr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441EB9" w:rsidP="005B5431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5B5431" w:rsidP="005B5431">
                  <w:pPr>
                    <w:pStyle w:val="Heading3"/>
                    <w:jc w:val="both"/>
                  </w:pPr>
                  <w:r>
                    <w:t xml:space="preserve">amount of silblings </w:t>
                  </w:r>
                </w:p>
                <w:p w:rsidR="005B5431" w:rsidRDefault="005B5431" w:rsidP="005B5431">
                  <w:pPr>
                    <w:pStyle w:val="Heading3"/>
                    <w:jc w:val="both"/>
                  </w:pPr>
                  <w:r>
                    <w:t xml:space="preserve">                   (5)</w:t>
                  </w:r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3418D97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5A7E57" w:rsidP="00D11C4D"/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0F4E48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4560573A24824E65BE35C5D520235DF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FB3374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5B5431" w:rsidP="005B5431">
                  <w:pPr>
                    <w:jc w:val="both"/>
                  </w:pPr>
                  <w:r>
                    <w:lastRenderedPageBreak/>
                    <w:t>Cooking</w:t>
                  </w:r>
                  <w:r w:rsidR="002147F0">
                    <w:t>.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0F4E48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3361A2282434B8D80CFF213A7D2E20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Default="005B5431" w:rsidP="002B3890">
                  <w:pPr>
                    <w:pStyle w:val="Heading4"/>
                  </w:pPr>
                  <w:r>
                    <w:t>Restaurant supervisor-pizza boys group</w:t>
                  </w:r>
                </w:p>
                <w:p w:rsidR="005B5431" w:rsidRDefault="005B5431" w:rsidP="002B3890">
                  <w:pPr>
                    <w:pStyle w:val="Heading4"/>
                  </w:pPr>
                  <w:r>
                    <w:t>2011-2015</w:t>
                  </w:r>
                </w:p>
                <w:p w:rsidR="005B5431" w:rsidRPr="002147F0" w:rsidRDefault="005B5431" w:rsidP="005B5431">
                  <w:pPr>
                    <w:pStyle w:val="Heading4"/>
                    <w:jc w:val="both"/>
                    <w:rPr>
                      <w:rFonts w:ascii="Corbel" w:hAnsi="Corbel"/>
                      <w:sz w:val="18"/>
                      <w:szCs w:val="18"/>
                    </w:rPr>
                  </w:pPr>
                  <w:r>
                    <w:t xml:space="preserve">          </w:t>
                  </w:r>
                  <w:r w:rsidRPr="002147F0">
                    <w:rPr>
                      <w:rFonts w:ascii="Corbel" w:hAnsi="Corbel"/>
                      <w:sz w:val="18"/>
                      <w:szCs w:val="18"/>
                    </w:rPr>
                    <w:t xml:space="preserve">Delegating between 7 to 9 staff,making up </w:t>
                  </w:r>
                </w:p>
                <w:p w:rsidR="005B5431" w:rsidRPr="002147F0" w:rsidRDefault="005B5431" w:rsidP="005B5431">
                  <w:pPr>
                    <w:pStyle w:val="Heading4"/>
                    <w:jc w:val="both"/>
                    <w:rPr>
                      <w:rFonts w:ascii="Corbel" w:hAnsi="Corbel"/>
                      <w:sz w:val="18"/>
                      <w:szCs w:val="18"/>
                    </w:rPr>
                  </w:pPr>
                  <w:r w:rsidRPr="002147F0">
                    <w:rPr>
                      <w:rFonts w:ascii="Corbel" w:hAnsi="Corbel"/>
                      <w:sz w:val="18"/>
                      <w:szCs w:val="18"/>
                    </w:rPr>
                    <w:t xml:space="preserve">          roosters,doing time sheets,ordering and </w:t>
                  </w:r>
                </w:p>
                <w:p w:rsidR="005B5431" w:rsidRPr="002147F0" w:rsidRDefault="005B5431" w:rsidP="005B5431">
                  <w:pPr>
                    <w:pStyle w:val="Heading4"/>
                    <w:jc w:val="both"/>
                    <w:rPr>
                      <w:rFonts w:ascii="Corbel" w:hAnsi="Corbel"/>
                      <w:sz w:val="18"/>
                      <w:szCs w:val="18"/>
                    </w:rPr>
                  </w:pPr>
                  <w:r w:rsidRPr="002147F0">
                    <w:rPr>
                      <w:rFonts w:ascii="Corbel" w:hAnsi="Corbel"/>
                      <w:sz w:val="18"/>
                      <w:szCs w:val="18"/>
                    </w:rPr>
                    <w:t xml:space="preserve">           receiving stock.balancing of cash at the </w:t>
                  </w:r>
                </w:p>
                <w:p w:rsidR="005B5431" w:rsidRPr="002147F0" w:rsidRDefault="005B5431" w:rsidP="005B5431">
                  <w:pPr>
                    <w:pStyle w:val="Heading4"/>
                    <w:jc w:val="both"/>
                    <w:rPr>
                      <w:rFonts w:ascii="Corbel" w:hAnsi="Corbel"/>
                      <w:sz w:val="18"/>
                      <w:szCs w:val="18"/>
                    </w:rPr>
                  </w:pPr>
                  <w:r w:rsidRPr="002147F0">
                    <w:rPr>
                      <w:rFonts w:ascii="Corbel" w:hAnsi="Corbel"/>
                      <w:sz w:val="18"/>
                      <w:szCs w:val="18"/>
                    </w:rPr>
                    <w:t xml:space="preserve">           end of day closing and opening restauran</w:t>
                  </w:r>
                </w:p>
                <w:p w:rsidR="005B5431" w:rsidRPr="002147F0" w:rsidRDefault="005B5431" w:rsidP="005B5431">
                  <w:pPr>
                    <w:pStyle w:val="Heading4"/>
                    <w:jc w:val="both"/>
                    <w:rPr>
                      <w:rFonts w:ascii="Corbel" w:hAnsi="Corbel"/>
                      <w:sz w:val="18"/>
                      <w:szCs w:val="18"/>
                    </w:rPr>
                  </w:pPr>
                  <w:r w:rsidRPr="002147F0">
                    <w:rPr>
                      <w:rFonts w:ascii="Corbel" w:hAnsi="Corbel"/>
                      <w:sz w:val="18"/>
                      <w:szCs w:val="18"/>
                    </w:rPr>
                    <w:t xml:space="preserve">            -t.</w:t>
                  </w:r>
                </w:p>
                <w:p w:rsidR="005B5431" w:rsidRPr="0043426C" w:rsidRDefault="005B5431" w:rsidP="002B3890">
                  <w:pPr>
                    <w:pStyle w:val="Heading4"/>
                  </w:pPr>
                </w:p>
                <w:p w:rsidR="007B2F5C" w:rsidRPr="00EC7F71" w:rsidRDefault="005B5431" w:rsidP="00EC7F71">
                  <w:pPr>
                    <w:pStyle w:val="Heading5"/>
                    <w:jc w:val="both"/>
                    <w:rPr>
                      <w:rFonts w:ascii="Arial Black" w:hAnsi="Arial Black"/>
                    </w:rPr>
                  </w:pPr>
                  <w:r>
                    <w:t xml:space="preserve">      </w:t>
                  </w:r>
                  <w:r w:rsidR="00EC7F71" w:rsidRPr="00EC7F71">
                    <w:rPr>
                      <w:rFonts w:ascii="Arial Black" w:hAnsi="Arial Black"/>
                    </w:rPr>
                    <w:t xml:space="preserve">       Restaurant Supervisor- </w:t>
                  </w:r>
                  <w:proofErr w:type="spellStart"/>
                  <w:r w:rsidR="00EC7F71" w:rsidRPr="00EC7F71">
                    <w:rPr>
                      <w:rFonts w:ascii="Arial Black" w:hAnsi="Arial Black"/>
                    </w:rPr>
                    <w:t>Chaud</w:t>
                  </w:r>
                  <w:proofErr w:type="spellEnd"/>
                  <w:r w:rsidR="00EC7F71" w:rsidRPr="00EC7F71">
                    <w:rPr>
                      <w:rFonts w:ascii="Arial Black" w:hAnsi="Arial Black"/>
                    </w:rPr>
                    <w:t xml:space="preserve"> Café</w:t>
                  </w:r>
                </w:p>
                <w:p w:rsidR="00EC7F71" w:rsidRDefault="00EC7F71" w:rsidP="00EC7F71">
                  <w:pPr>
                    <w:jc w:val="both"/>
                  </w:pPr>
                  <w:r>
                    <w:t xml:space="preserve">                                     2015-2015</w:t>
                  </w:r>
                </w:p>
                <w:p w:rsidR="00EC7F71" w:rsidRPr="00EC7F71" w:rsidRDefault="00EC7F71" w:rsidP="00EC7F71">
                  <w:pPr>
                    <w:jc w:val="both"/>
                    <w:rPr>
                      <w:rFonts w:ascii="Corbel" w:hAnsi="Corbel"/>
                    </w:rPr>
                  </w:pPr>
                  <w:r>
                    <w:t xml:space="preserve">                </w:t>
                  </w:r>
                  <w:r w:rsidRPr="00EC7F71">
                    <w:rPr>
                      <w:rFonts w:ascii="Corbel" w:hAnsi="Corbel"/>
                    </w:rPr>
                    <w:t>Delegating FOH staff, cashing receiving stock ordering stock</w:t>
                  </w:r>
                </w:p>
                <w:p w:rsidR="00EC7F71" w:rsidRPr="00EC7F71" w:rsidRDefault="00EC7F71" w:rsidP="00EC7F71">
                  <w:pPr>
                    <w:jc w:val="both"/>
                    <w:rPr>
                      <w:rFonts w:ascii="Corbel" w:hAnsi="Corbel"/>
                    </w:rPr>
                  </w:pPr>
                  <w:r w:rsidRPr="00EC7F71">
                    <w:rPr>
                      <w:rFonts w:ascii="Corbel" w:hAnsi="Corbel"/>
                    </w:rPr>
                    <w:t xml:space="preserve">                 Assisting where necessary. </w:t>
                  </w:r>
                </w:p>
                <w:p w:rsidR="007B2F5C" w:rsidRPr="00A57550" w:rsidRDefault="00EC7F71" w:rsidP="00EC7F71">
                  <w:pPr>
                    <w:pStyle w:val="Heading5"/>
                    <w:jc w:val="both"/>
                    <w:rPr>
                      <w:rFonts w:ascii="Arial Black" w:hAnsi="Arial Black"/>
                    </w:rPr>
                  </w:pPr>
                  <w:r>
                    <w:rPr>
                      <w:rFonts w:ascii="Corbel" w:hAnsi="Corbel"/>
                    </w:rPr>
                    <w:t xml:space="preserve">                                                 </w:t>
                  </w:r>
                  <w:r w:rsidR="00A57550" w:rsidRPr="00A57550">
                    <w:rPr>
                      <w:rFonts w:ascii="Arial Black" w:hAnsi="Arial Black"/>
                    </w:rPr>
                    <w:t>Wait staff</w:t>
                  </w:r>
                  <w:r w:rsidRPr="00A57550">
                    <w:rPr>
                      <w:rFonts w:ascii="Arial Black" w:hAnsi="Arial Black"/>
                    </w:rPr>
                    <w:t>-Restaurant Supervisor</w:t>
                  </w:r>
                </w:p>
                <w:p w:rsidR="00A57550" w:rsidRPr="00A57550" w:rsidRDefault="00A57550" w:rsidP="00A57550">
                  <w:pPr>
                    <w:jc w:val="both"/>
                    <w:rPr>
                      <w:rFonts w:ascii="Arial Black" w:hAnsi="Arial Black"/>
                    </w:rPr>
                  </w:pPr>
                  <w:r w:rsidRPr="00A57550">
                    <w:rPr>
                      <w:rFonts w:ascii="Arial Black" w:hAnsi="Arial Black"/>
                    </w:rPr>
                    <w:t xml:space="preserve">                                             Olives Bistro</w:t>
                  </w:r>
                </w:p>
                <w:p w:rsidR="00EC7F71" w:rsidRDefault="00EC7F71" w:rsidP="00EC7F71">
                  <w:r>
                    <w:t>2000-2004</w:t>
                  </w:r>
                </w:p>
                <w:p w:rsidR="00EC7F71" w:rsidRPr="00EC7F71" w:rsidRDefault="00EC7F71" w:rsidP="00EC7F71"/>
                <w:p w:rsidR="008F6337" w:rsidRDefault="00EC7F71" w:rsidP="00EC7F71">
                  <w:pPr>
                    <w:jc w:val="both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 xml:space="preserve">                         Delegating floor  </w:t>
                  </w:r>
                  <w:proofErr w:type="spellStart"/>
                  <w:r>
                    <w:rPr>
                      <w:rFonts w:ascii="Corbel" w:hAnsi="Corbel"/>
                    </w:rPr>
                    <w:t>staff,</w:t>
                  </w:r>
                  <w:r w:rsidR="00A57550">
                    <w:rPr>
                      <w:rFonts w:ascii="Corbel" w:hAnsi="Corbel"/>
                    </w:rPr>
                    <w:t>assiting</w:t>
                  </w:r>
                  <w:proofErr w:type="spellEnd"/>
                  <w:r w:rsidR="00A57550">
                    <w:rPr>
                      <w:rFonts w:ascii="Corbel" w:hAnsi="Corbel"/>
                    </w:rPr>
                    <w:t xml:space="preserve"> on floor ,balancing cash</w:t>
                  </w:r>
                </w:p>
                <w:p w:rsidR="00A57550" w:rsidRDefault="00A57550" w:rsidP="00EC7F71">
                  <w:pPr>
                    <w:jc w:val="both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 xml:space="preserve">                           Organizing wedding functions, parties </w:t>
                  </w:r>
                  <w:proofErr w:type="spellStart"/>
                  <w:r>
                    <w:rPr>
                      <w:rFonts w:ascii="Corbel" w:hAnsi="Corbel"/>
                    </w:rPr>
                    <w:t>ect</w:t>
                  </w:r>
                  <w:proofErr w:type="spellEnd"/>
                  <w:r>
                    <w:rPr>
                      <w:rFonts w:ascii="Corbel" w:hAnsi="Corbel"/>
                    </w:rPr>
                    <w:t xml:space="preserve"> and opening </w:t>
                  </w:r>
                </w:p>
                <w:p w:rsidR="00A57550" w:rsidRDefault="00A57550" w:rsidP="00EC7F71">
                  <w:pPr>
                    <w:jc w:val="both"/>
                  </w:pPr>
                  <w:r>
                    <w:rPr>
                      <w:rFonts w:ascii="Corbel" w:hAnsi="Corbel"/>
                    </w:rPr>
                    <w:t xml:space="preserve">                            Of store.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0F4E48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1221CBF4FACB4A23A2FF107CB3888DF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:rsidR="007B2F5C" w:rsidRDefault="00A57550" w:rsidP="002B3890">
                  <w:pPr>
                    <w:pStyle w:val="Heading4"/>
                  </w:pPr>
                  <w:r>
                    <w:t>School of broadcasting</w:t>
                  </w:r>
                </w:p>
                <w:p w:rsidR="00A57550" w:rsidRDefault="00A57550" w:rsidP="002B3890">
                  <w:pPr>
                    <w:pStyle w:val="Heading4"/>
                  </w:pPr>
                  <w:r>
                    <w:t>2012</w:t>
                  </w:r>
                </w:p>
                <w:p w:rsidR="00A57550" w:rsidRPr="002147F0" w:rsidRDefault="00A57550" w:rsidP="002B3890">
                  <w:pPr>
                    <w:pStyle w:val="Heading4"/>
                    <w:rPr>
                      <w:rFonts w:ascii="Adobe Garamond Pro" w:hAnsi="Adobe Garamond Pro"/>
                    </w:rPr>
                  </w:pPr>
                  <w:r w:rsidRPr="002147F0">
                    <w:rPr>
                      <w:rFonts w:ascii="Adobe Garamond Pro" w:hAnsi="Adobe Garamond Pro"/>
                    </w:rPr>
                    <w:t>certificate.</w:t>
                  </w:r>
                </w:p>
                <w:p w:rsidR="00A57550" w:rsidRDefault="00A57550" w:rsidP="002B3890">
                  <w:pPr>
                    <w:pStyle w:val="Heading4"/>
                  </w:pPr>
                </w:p>
                <w:p w:rsidR="00A57550" w:rsidRDefault="00A57550" w:rsidP="002B3890">
                  <w:pPr>
                    <w:pStyle w:val="Heading4"/>
                  </w:pPr>
                  <w:r>
                    <w:t>Eldorado senior comprehensive</w:t>
                  </w:r>
                </w:p>
                <w:p w:rsidR="00A57550" w:rsidRDefault="00A57550" w:rsidP="00A57550">
                  <w:pPr>
                    <w:pStyle w:val="Heading4"/>
                    <w:jc w:val="both"/>
                  </w:pPr>
                  <w:r>
                    <w:t xml:space="preserve">                                          1995-1997</w:t>
                  </w:r>
                </w:p>
                <w:p w:rsidR="00A57550" w:rsidRPr="002147F0" w:rsidRDefault="00A57550" w:rsidP="00A57550">
                  <w:pPr>
                    <w:pStyle w:val="Heading4"/>
                    <w:jc w:val="both"/>
                    <w:rPr>
                      <w:rFonts w:ascii="Adobe Garamond Pro" w:hAnsi="Adobe Garamond Pro"/>
                    </w:rPr>
                  </w:pPr>
                  <w:r w:rsidRPr="002147F0">
                    <w:rPr>
                      <w:rFonts w:ascii="Adobe Garamond Pro" w:hAnsi="Adobe Garamond Pro"/>
                    </w:rPr>
                    <w:t xml:space="preserve">                     h/management, english ,mathematics</w:t>
                  </w:r>
                </w:p>
                <w:p w:rsidR="00A57550" w:rsidRDefault="00A57550" w:rsidP="00A57550">
                  <w:pPr>
                    <w:pStyle w:val="Heading4"/>
                    <w:jc w:val="both"/>
                  </w:pPr>
                </w:p>
                <w:p w:rsidR="00A57550" w:rsidRDefault="00A57550" w:rsidP="00A57550">
                  <w:pPr>
                    <w:pStyle w:val="Heading4"/>
                    <w:jc w:val="both"/>
                  </w:pPr>
                  <w:r>
                    <w:t xml:space="preserve">                          belmont junior secondary</w:t>
                  </w:r>
                </w:p>
                <w:p w:rsidR="00A57550" w:rsidRPr="002147F0" w:rsidRDefault="00A57550" w:rsidP="00A57550">
                  <w:pPr>
                    <w:pStyle w:val="Heading4"/>
                    <w:jc w:val="both"/>
                    <w:rPr>
                      <w:rFonts w:ascii="Adobe Garamond Pro" w:hAnsi="Adobe Garamond Pro"/>
                    </w:rPr>
                  </w:pPr>
                  <w:r w:rsidRPr="002147F0">
                    <w:rPr>
                      <w:rFonts w:ascii="Adobe Garamond Pro" w:hAnsi="Adobe Garamond Pro"/>
                    </w:rPr>
                    <w:t xml:space="preserve">                                              certificate</w:t>
                  </w:r>
                </w:p>
                <w:p w:rsidR="00A57550" w:rsidRDefault="00A57550" w:rsidP="00A57550">
                  <w:pPr>
                    <w:pStyle w:val="Heading4"/>
                    <w:jc w:val="both"/>
                  </w:pPr>
                </w:p>
                <w:p w:rsidR="007B2F5C" w:rsidRPr="005152F2" w:rsidRDefault="00A57550" w:rsidP="00A57550">
                  <w:pPr>
                    <w:pStyle w:val="Heading4"/>
                    <w:jc w:val="both"/>
                  </w:pPr>
                  <w:r>
                    <w:t xml:space="preserve">                             belmont government primary</w:t>
                  </w:r>
                </w:p>
                <w:p w:rsidR="008F6337" w:rsidRDefault="008F6337" w:rsidP="007B2F5C"/>
              </w:tc>
            </w:tr>
            <w:tr w:rsidR="008F6337" w:rsidTr="00B85871">
              <w:tc>
                <w:tcPr>
                  <w:tcW w:w="5191" w:type="dxa"/>
                </w:tcPr>
                <w:p w:rsidR="008F6337" w:rsidRDefault="00A57550" w:rsidP="00A57550">
                  <w:pPr>
                    <w:pStyle w:val="Heading2"/>
                    <w:jc w:val="both"/>
                  </w:pPr>
                  <w:r>
                    <w:lastRenderedPageBreak/>
                    <w:t>references</w:t>
                  </w:r>
                </w:p>
                <w:p w:rsidR="00A57550" w:rsidRDefault="00A57550" w:rsidP="00A57550">
                  <w:pPr>
                    <w:pStyle w:val="Heading2"/>
                    <w:jc w:val="both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2147F0" w:rsidRDefault="002147F0" w:rsidP="0019561F">
      <w:pPr>
        <w:pStyle w:val="NoSpacing"/>
      </w:pPr>
      <w:r>
        <w:lastRenderedPageBreak/>
        <w:t>Mr. Alex Hernandez-Regional General Manager</w:t>
      </w:r>
    </w:p>
    <w:p w:rsidR="00E941EF" w:rsidRDefault="002147F0" w:rsidP="0019561F">
      <w:pPr>
        <w:pStyle w:val="NoSpacing"/>
      </w:pPr>
      <w:r>
        <w:t xml:space="preserve"> </w:t>
      </w:r>
    </w:p>
    <w:p w:rsidR="002147F0" w:rsidRDefault="002147F0" w:rsidP="0019561F">
      <w:pPr>
        <w:pStyle w:val="NoSpacing"/>
      </w:pPr>
      <w:r>
        <w:t>Pizza Boys Food Mall Glencoe</w:t>
      </w:r>
    </w:p>
    <w:p w:rsidR="002147F0" w:rsidRDefault="002147F0" w:rsidP="0019561F">
      <w:pPr>
        <w:pStyle w:val="NoSpacing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             6864250.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Mr. Allan- Front End Manager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              Price Mart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            Port of Spain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              3091777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</w:t>
      </w:r>
      <w:r w:rsidR="00D42506">
        <w:t>Mr.</w:t>
      </w:r>
      <w:bookmarkStart w:id="0" w:name="_GoBack"/>
      <w:bookmarkEnd w:id="0"/>
      <w:r>
        <w:t xml:space="preserve"> Steven Cooper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    Head of Security 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 Nestle Compound</w:t>
      </w:r>
    </w:p>
    <w:p w:rsidR="002147F0" w:rsidRDefault="002147F0" w:rsidP="002147F0">
      <w:pPr>
        <w:pStyle w:val="NoSpacing"/>
        <w:jc w:val="both"/>
      </w:pPr>
    </w:p>
    <w:p w:rsidR="002147F0" w:rsidRDefault="002147F0" w:rsidP="002147F0">
      <w:pPr>
        <w:pStyle w:val="NoSpacing"/>
        <w:jc w:val="both"/>
      </w:pPr>
      <w:r>
        <w:t xml:space="preserve">                                                         7167194.</w:t>
      </w:r>
    </w:p>
    <w:sectPr w:rsidR="002147F0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48" w:rsidRDefault="000F4E48" w:rsidP="003856C9">
      <w:pPr>
        <w:spacing w:after="0" w:line="240" w:lineRule="auto"/>
      </w:pPr>
      <w:r>
        <w:separator/>
      </w:r>
    </w:p>
  </w:endnote>
  <w:endnote w:type="continuationSeparator" w:id="0">
    <w:p w:rsidR="000F4E48" w:rsidRDefault="000F4E4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EB8A9B6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AFuwRkAAM+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8rABbs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D42506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464866E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UtXkjT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48" w:rsidRDefault="000F4E48" w:rsidP="003856C9">
      <w:pPr>
        <w:spacing w:after="0" w:line="240" w:lineRule="auto"/>
      </w:pPr>
      <w:r>
        <w:separator/>
      </w:r>
    </w:p>
  </w:footnote>
  <w:footnote w:type="continuationSeparator" w:id="0">
    <w:p w:rsidR="000F4E48" w:rsidRDefault="000F4E4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73153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wY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MR49bM5rkPWvm5KeEtOE3+6eDqOX3WWL323+HJ1Ac3l42m/O&#10;o91h9KE87ar355H/DTH8cny6xY1+PR3/OP5+8jThx9+q9d/Oo0P14xaim385HwGDMUR/cdP8E/r/&#10;k//70buXf68eoGf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IR5TBi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6ABCF5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M2Egq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31"/>
    <w:rsid w:val="00052BE1"/>
    <w:rsid w:val="0007412A"/>
    <w:rsid w:val="000F4E48"/>
    <w:rsid w:val="0010199E"/>
    <w:rsid w:val="001765FE"/>
    <w:rsid w:val="0019561F"/>
    <w:rsid w:val="001B32D2"/>
    <w:rsid w:val="002147F0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5B5431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57550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07CD6"/>
    <w:rsid w:val="00C4403A"/>
    <w:rsid w:val="00CE6306"/>
    <w:rsid w:val="00D11C4D"/>
    <w:rsid w:val="00D42506"/>
    <w:rsid w:val="00D5067A"/>
    <w:rsid w:val="00DC79BB"/>
    <w:rsid w:val="00E34D58"/>
    <w:rsid w:val="00E941EF"/>
    <w:rsid w:val="00EB1C1B"/>
    <w:rsid w:val="00EC7F71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8F099-44EA-4979-92E0-A1C934B1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B54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anne5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3A48AC47E04847958159E899C97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C14C8-3AC7-44C4-A801-D5F47F2D91C4}"/>
      </w:docPartPr>
      <w:docPartBody>
        <w:p w:rsidR="00EE114F" w:rsidRDefault="001870CE">
          <w:pPr>
            <w:pStyle w:val="CC3A48AC47E04847958159E899C97DBC"/>
          </w:pPr>
          <w:r w:rsidRPr="005152F2">
            <w:t>Your Name</w:t>
          </w:r>
        </w:p>
      </w:docPartBody>
    </w:docPart>
    <w:docPart>
      <w:docPartPr>
        <w:name w:val="4560573A24824E65BE35C5D520235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8202B-8011-45B6-9415-45E2A88BD4EB}"/>
      </w:docPartPr>
      <w:docPartBody>
        <w:p w:rsidR="00EE114F" w:rsidRDefault="001870CE">
          <w:pPr>
            <w:pStyle w:val="4560573A24824E65BE35C5D520235DF7"/>
          </w:pPr>
          <w:r>
            <w:t>Skills</w:t>
          </w:r>
        </w:p>
      </w:docPartBody>
    </w:docPart>
    <w:docPart>
      <w:docPartPr>
        <w:name w:val="E3361A2282434B8D80CFF213A7D2E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56D84-10D5-4EC7-8342-31E958590183}"/>
      </w:docPartPr>
      <w:docPartBody>
        <w:p w:rsidR="00EE114F" w:rsidRDefault="001870CE">
          <w:pPr>
            <w:pStyle w:val="E3361A2282434B8D80CFF213A7D2E203"/>
          </w:pPr>
          <w:r w:rsidRPr="005152F2">
            <w:t>Experience</w:t>
          </w:r>
        </w:p>
      </w:docPartBody>
    </w:docPart>
    <w:docPart>
      <w:docPartPr>
        <w:name w:val="1221CBF4FACB4A23A2FF107CB388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58A04-B06D-4143-8925-E92AC52CDB51}"/>
      </w:docPartPr>
      <w:docPartBody>
        <w:p w:rsidR="00EE114F" w:rsidRDefault="001870CE">
          <w:pPr>
            <w:pStyle w:val="1221CBF4FACB4A23A2FF107CB3888DF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CE"/>
    <w:rsid w:val="001870CE"/>
    <w:rsid w:val="0061551F"/>
    <w:rsid w:val="00E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A48AC47E04847958159E899C97DBC">
    <w:name w:val="CC3A48AC47E04847958159E899C97DBC"/>
  </w:style>
  <w:style w:type="paragraph" w:customStyle="1" w:styleId="492D4A3A14EA4709AA0A7DFF377D6A07">
    <w:name w:val="492D4A3A14EA4709AA0A7DFF377D6A07"/>
  </w:style>
  <w:style w:type="paragraph" w:customStyle="1" w:styleId="4078E3A693894AC39CD4C353416A198A">
    <w:name w:val="4078E3A693894AC39CD4C353416A198A"/>
  </w:style>
  <w:style w:type="paragraph" w:customStyle="1" w:styleId="BC82FD1B4D4649B4BCC9E4FC1D4266FF">
    <w:name w:val="BC82FD1B4D4649B4BCC9E4FC1D4266FF"/>
  </w:style>
  <w:style w:type="paragraph" w:customStyle="1" w:styleId="E9885D630D8D48C5AFA58433C1CB2DDD">
    <w:name w:val="E9885D630D8D48C5AFA58433C1CB2DDD"/>
  </w:style>
  <w:style w:type="paragraph" w:customStyle="1" w:styleId="9166992F83F64B99BA5743D1918E0BD6">
    <w:name w:val="9166992F83F64B99BA5743D1918E0BD6"/>
  </w:style>
  <w:style w:type="paragraph" w:customStyle="1" w:styleId="84743027055D4E35B16D6C2C25BD4466">
    <w:name w:val="84743027055D4E35B16D6C2C25BD4466"/>
  </w:style>
  <w:style w:type="paragraph" w:customStyle="1" w:styleId="4560573A24824E65BE35C5D520235DF7">
    <w:name w:val="4560573A24824E65BE35C5D520235DF7"/>
  </w:style>
  <w:style w:type="paragraph" w:customStyle="1" w:styleId="5E359615E9E5453EA292188794BBE511">
    <w:name w:val="5E359615E9E5453EA292188794BBE511"/>
  </w:style>
  <w:style w:type="paragraph" w:customStyle="1" w:styleId="E3361A2282434B8D80CFF213A7D2E203">
    <w:name w:val="E3361A2282434B8D80CFF213A7D2E203"/>
  </w:style>
  <w:style w:type="paragraph" w:customStyle="1" w:styleId="1F67463954DE4501A9C561B94D97EA16">
    <w:name w:val="1F67463954DE4501A9C561B94D97EA16"/>
  </w:style>
  <w:style w:type="paragraph" w:customStyle="1" w:styleId="D29F1468DD3A4DCE9CC8DF6E713F754F">
    <w:name w:val="D29F1468DD3A4DCE9CC8DF6E713F754F"/>
  </w:style>
  <w:style w:type="paragraph" w:customStyle="1" w:styleId="6C74032971E9404181DDF9D3F517C933">
    <w:name w:val="6C74032971E9404181DDF9D3F517C933"/>
  </w:style>
  <w:style w:type="paragraph" w:customStyle="1" w:styleId="20FDFB20BAFC49F08788B14A4759343E">
    <w:name w:val="20FDFB20BAFC49F08788B14A4759343E"/>
  </w:style>
  <w:style w:type="paragraph" w:customStyle="1" w:styleId="4A6A50CDC0EA4AF4ACC75EE267B71353">
    <w:name w:val="4A6A50CDC0EA4AF4ACC75EE267B71353"/>
  </w:style>
  <w:style w:type="paragraph" w:customStyle="1" w:styleId="E53036DAEE1A46E2A3B9685964DFB305">
    <w:name w:val="E53036DAEE1A46E2A3B9685964DFB305"/>
  </w:style>
  <w:style w:type="paragraph" w:customStyle="1" w:styleId="1221CBF4FACB4A23A2FF107CB3888DF6">
    <w:name w:val="1221CBF4FACB4A23A2FF107CB3888DF6"/>
  </w:style>
  <w:style w:type="paragraph" w:customStyle="1" w:styleId="C0169C2A5163467696AC60BE1AF821B2">
    <w:name w:val="C0169C2A5163467696AC60BE1AF821B2"/>
  </w:style>
  <w:style w:type="paragraph" w:customStyle="1" w:styleId="B4B157072E4E42688C83486CECEE02CA">
    <w:name w:val="B4B157072E4E42688C83486CECEE02CA"/>
  </w:style>
  <w:style w:type="paragraph" w:customStyle="1" w:styleId="7A89A543FED2484AA9147FE3AFC1B49E">
    <w:name w:val="7A89A543FED2484AA9147FE3AFC1B49E"/>
  </w:style>
  <w:style w:type="paragraph" w:customStyle="1" w:styleId="0C056B73C6B843EF8603E4BAA9469345">
    <w:name w:val="0C056B73C6B843EF8603E4BAA9469345"/>
  </w:style>
  <w:style w:type="paragraph" w:customStyle="1" w:styleId="2B67408E260F48268B07AF7248D0510D">
    <w:name w:val="2B67408E260F48268B07AF7248D05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josanne paul</dc:creator>
  <cp:keywords/>
  <dc:description/>
  <cp:lastModifiedBy>ronald paul</cp:lastModifiedBy>
  <cp:revision>2</cp:revision>
  <dcterms:created xsi:type="dcterms:W3CDTF">2016-12-24T02:54:00Z</dcterms:created>
  <dcterms:modified xsi:type="dcterms:W3CDTF">2016-12-24T02:54:00Z</dcterms:modified>
</cp:coreProperties>
</file>