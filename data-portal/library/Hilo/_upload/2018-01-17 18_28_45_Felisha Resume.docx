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D0F814B0A5DC4C7790B5177986A0B57F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180"/>
            <w:gridCol w:w="222"/>
          </w:tblGrid>
          <w:tr w:rsidR="00956309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956309" w:rsidRDefault="0084753E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37AA6CFD2D334005AEB3907FD598CA94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2B59BB">
                      <w:rPr>
                        <w:b w:val="0"/>
                        <w:bCs/>
                      </w:rPr>
                      <w:t>Felisha mohammed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956309" w:rsidRDefault="00956309">
                <w:pPr>
                  <w:pStyle w:val="NoSpacing"/>
                  <w:ind w:left="71" w:hanging="71"/>
                  <w:jc w:val="right"/>
                </w:pPr>
              </w:p>
            </w:tc>
          </w:tr>
          <w:tr w:rsidR="00956309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956309" w:rsidRDefault="0084753E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A159DBD5C4704FEFAFD3FAF2C1317715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2B59BB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#2 chin yuen kee trace, cap-de-ville, point fortin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956309" w:rsidRDefault="00956309">
                <w:pPr>
                  <w:pStyle w:val="NoSpacing"/>
                </w:pPr>
              </w:p>
            </w:tc>
          </w:tr>
          <w:tr w:rsidR="00956309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956309" w:rsidRDefault="0084753E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1F9693E3E4574FE78ADC749C0A11DD58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2B59BB">
                      <w:rPr>
                        <w:color w:val="93A299" w:themeColor="accent1"/>
                        <w:sz w:val="18"/>
                        <w:szCs w:val="18"/>
                      </w:rPr>
                      <w:t>1(868)351-1528</w:t>
                    </w:r>
                  </w:sdtContent>
                </w:sdt>
                <w:r w:rsidR="000268D7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0268D7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4C291AD41DCF4B3BBCBC4BEDF3148024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2B59BB">
                      <w:rPr>
                        <w:color w:val="93A299" w:themeColor="accent1"/>
                        <w:sz w:val="18"/>
                        <w:szCs w:val="18"/>
                      </w:rPr>
                      <w:t>felishamohammed46@gmail.com</w:t>
                    </w:r>
                  </w:sdtContent>
                </w:sdt>
                <w:r w:rsidR="002B59BB">
                  <w:rPr>
                    <w:color w:val="93A299" w:themeColor="accent1"/>
                    <w:sz w:val="18"/>
                    <w:szCs w:val="18"/>
                  </w:rPr>
                  <w:t xml:space="preserve">  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956309" w:rsidRDefault="00956309">
                <w:pPr>
                  <w:pStyle w:val="NoSpacing"/>
                </w:pPr>
              </w:p>
            </w:tc>
          </w:tr>
        </w:tbl>
        <w:p w:rsidR="00956309" w:rsidRDefault="0084753E">
          <w:pPr>
            <w:rPr>
              <w:b/>
              <w:bCs/>
            </w:rPr>
          </w:pPr>
        </w:p>
      </w:sdtContent>
    </w:sdt>
    <w:p w:rsidR="00956309" w:rsidRPr="00EF2D9A" w:rsidRDefault="000268D7">
      <w:pPr>
        <w:pStyle w:val="SectionHeading"/>
        <w:rPr>
          <w:szCs w:val="24"/>
        </w:rPr>
      </w:pPr>
      <w:r w:rsidRPr="00EF2D9A">
        <w:rPr>
          <w:szCs w:val="24"/>
        </w:rPr>
        <w:t>Objectives</w:t>
      </w:r>
    </w:p>
    <w:p w:rsidR="00956309" w:rsidRPr="00EF2D9A" w:rsidRDefault="002B59BB">
      <w:pPr>
        <w:rPr>
          <w:rFonts w:asciiTheme="majorHAnsi" w:hAnsiTheme="majorHAnsi"/>
          <w:sz w:val="24"/>
          <w:szCs w:val="24"/>
        </w:rPr>
      </w:pPr>
      <w:r w:rsidRPr="00EF2D9A">
        <w:rPr>
          <w:rFonts w:asciiTheme="majorHAnsi" w:hAnsiTheme="majorHAnsi"/>
          <w:sz w:val="24"/>
          <w:szCs w:val="24"/>
        </w:rPr>
        <w:t xml:space="preserve">I would like the opportunity to utilize my skills and abilities to contribute to your company’s growth and success. </w:t>
      </w:r>
    </w:p>
    <w:p w:rsidR="00956309" w:rsidRPr="00EF2D9A" w:rsidRDefault="00956309">
      <w:pPr>
        <w:pStyle w:val="Subsection"/>
        <w:rPr>
          <w:rFonts w:asciiTheme="majorHAnsi" w:hAnsiTheme="majorHAnsi"/>
          <w:vanish/>
          <w:sz w:val="24"/>
          <w:szCs w:val="24"/>
          <w:specVanish/>
        </w:rPr>
      </w:pPr>
    </w:p>
    <w:p w:rsidR="00956309" w:rsidRPr="00EF2D9A" w:rsidRDefault="00956309" w:rsidP="002B59BB">
      <w:pPr>
        <w:pStyle w:val="SectionHeading"/>
        <w:rPr>
          <w:szCs w:val="24"/>
        </w:rPr>
      </w:pPr>
    </w:p>
    <w:p w:rsidR="00956309" w:rsidRPr="00EF2D9A" w:rsidRDefault="000268D7" w:rsidP="002B59BB">
      <w:pPr>
        <w:pStyle w:val="SectionHeading"/>
        <w:rPr>
          <w:szCs w:val="24"/>
        </w:rPr>
      </w:pPr>
      <w:r w:rsidRPr="00EF2D9A">
        <w:rPr>
          <w:szCs w:val="24"/>
        </w:rPr>
        <w:t>Education</w:t>
      </w:r>
    </w:p>
    <w:p w:rsidR="002B59BB" w:rsidRPr="00EF2D9A" w:rsidRDefault="002B59BB" w:rsidP="002B59BB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EF2D9A">
        <w:rPr>
          <w:rFonts w:asciiTheme="majorHAnsi" w:hAnsiTheme="majorHAnsi"/>
          <w:sz w:val="24"/>
          <w:szCs w:val="24"/>
        </w:rPr>
        <w:t xml:space="preserve">Crestwood Elementary School                </w:t>
      </w:r>
      <w:r w:rsidR="00E57C0D" w:rsidRPr="00EF2D9A">
        <w:rPr>
          <w:rFonts w:asciiTheme="majorHAnsi" w:hAnsiTheme="majorHAnsi"/>
          <w:sz w:val="24"/>
          <w:szCs w:val="24"/>
        </w:rPr>
        <w:t xml:space="preserve">   </w:t>
      </w:r>
      <w:r w:rsidR="00EF2D9A">
        <w:rPr>
          <w:rFonts w:asciiTheme="majorHAnsi" w:hAnsiTheme="majorHAnsi"/>
          <w:sz w:val="24"/>
          <w:szCs w:val="24"/>
        </w:rPr>
        <w:tab/>
      </w:r>
      <w:r w:rsidRPr="00EF2D9A">
        <w:rPr>
          <w:rFonts w:asciiTheme="majorHAnsi" w:hAnsiTheme="majorHAnsi"/>
          <w:sz w:val="24"/>
          <w:szCs w:val="24"/>
        </w:rPr>
        <w:t>1998-2003</w:t>
      </w:r>
    </w:p>
    <w:p w:rsidR="002B59BB" w:rsidRPr="00EF2D9A" w:rsidRDefault="002B59BB" w:rsidP="002B59BB">
      <w:pPr>
        <w:pStyle w:val="ListParagraph"/>
        <w:ind w:firstLine="0"/>
        <w:rPr>
          <w:rFonts w:asciiTheme="majorHAnsi" w:hAnsiTheme="majorHAnsi"/>
          <w:sz w:val="24"/>
          <w:szCs w:val="24"/>
        </w:rPr>
      </w:pPr>
      <w:r w:rsidRPr="00EF2D9A">
        <w:rPr>
          <w:rFonts w:asciiTheme="majorHAnsi" w:hAnsiTheme="majorHAnsi"/>
          <w:sz w:val="24"/>
          <w:szCs w:val="24"/>
        </w:rPr>
        <w:t>Virginia, USA</w:t>
      </w:r>
    </w:p>
    <w:p w:rsidR="002B59BB" w:rsidRPr="00EF2D9A" w:rsidRDefault="002B59BB" w:rsidP="002B59BB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EF2D9A">
        <w:rPr>
          <w:rFonts w:asciiTheme="majorHAnsi" w:hAnsiTheme="majorHAnsi"/>
          <w:sz w:val="24"/>
          <w:szCs w:val="24"/>
        </w:rPr>
        <w:t>H</w:t>
      </w:r>
      <w:r w:rsidR="00E57C0D" w:rsidRPr="00EF2D9A">
        <w:rPr>
          <w:rFonts w:asciiTheme="majorHAnsi" w:hAnsiTheme="majorHAnsi"/>
          <w:sz w:val="24"/>
          <w:szCs w:val="24"/>
        </w:rPr>
        <w:t>oly Faith Convent, Penal</w:t>
      </w:r>
      <w:r w:rsidR="00EF2D9A">
        <w:rPr>
          <w:rFonts w:asciiTheme="majorHAnsi" w:hAnsiTheme="majorHAnsi"/>
          <w:sz w:val="24"/>
          <w:szCs w:val="24"/>
        </w:rPr>
        <w:tab/>
      </w:r>
      <w:r w:rsidR="00EF2D9A">
        <w:rPr>
          <w:rFonts w:asciiTheme="majorHAnsi" w:hAnsiTheme="majorHAnsi"/>
          <w:sz w:val="24"/>
          <w:szCs w:val="24"/>
        </w:rPr>
        <w:tab/>
      </w:r>
      <w:r w:rsidR="00E57C0D" w:rsidRPr="00EF2D9A">
        <w:rPr>
          <w:rFonts w:asciiTheme="majorHAnsi" w:hAnsiTheme="majorHAnsi"/>
          <w:sz w:val="24"/>
          <w:szCs w:val="24"/>
        </w:rPr>
        <w:t xml:space="preserve">                      </w:t>
      </w:r>
      <w:r w:rsidR="00EF2D9A">
        <w:rPr>
          <w:rFonts w:asciiTheme="majorHAnsi" w:hAnsiTheme="majorHAnsi"/>
          <w:sz w:val="24"/>
          <w:szCs w:val="24"/>
        </w:rPr>
        <w:t xml:space="preserve">  </w:t>
      </w:r>
      <w:r w:rsidR="00E57C0D" w:rsidRPr="00EF2D9A">
        <w:rPr>
          <w:rFonts w:asciiTheme="majorHAnsi" w:hAnsiTheme="majorHAnsi"/>
          <w:sz w:val="24"/>
          <w:szCs w:val="24"/>
        </w:rPr>
        <w:t>2003-2004</w:t>
      </w:r>
    </w:p>
    <w:p w:rsidR="00E57C0D" w:rsidRPr="00EF2D9A" w:rsidRDefault="00E57C0D" w:rsidP="002B59BB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EF2D9A">
        <w:rPr>
          <w:rFonts w:asciiTheme="majorHAnsi" w:hAnsiTheme="majorHAnsi"/>
          <w:sz w:val="24"/>
          <w:szCs w:val="24"/>
        </w:rPr>
        <w:t xml:space="preserve">Holy Name Convent, Port of Spain            </w:t>
      </w:r>
      <w:r w:rsidR="00EF2D9A">
        <w:rPr>
          <w:rFonts w:asciiTheme="majorHAnsi" w:hAnsiTheme="majorHAnsi"/>
          <w:sz w:val="24"/>
          <w:szCs w:val="24"/>
        </w:rPr>
        <w:tab/>
      </w:r>
      <w:r w:rsidRPr="00EF2D9A">
        <w:rPr>
          <w:rFonts w:asciiTheme="majorHAnsi" w:hAnsiTheme="majorHAnsi"/>
          <w:sz w:val="24"/>
          <w:szCs w:val="24"/>
        </w:rPr>
        <w:t>2004-2008</w:t>
      </w:r>
    </w:p>
    <w:p w:rsidR="00E57C0D" w:rsidRPr="00EF2D9A" w:rsidRDefault="00E57C0D" w:rsidP="002B59BB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EF2D9A">
        <w:rPr>
          <w:rFonts w:asciiTheme="majorHAnsi" w:hAnsiTheme="majorHAnsi"/>
          <w:sz w:val="24"/>
          <w:szCs w:val="24"/>
        </w:rPr>
        <w:t xml:space="preserve">St. Francois Girls’ College, Belmont         </w:t>
      </w:r>
      <w:r w:rsidR="00EF2D9A">
        <w:rPr>
          <w:rFonts w:asciiTheme="majorHAnsi" w:hAnsiTheme="majorHAnsi"/>
          <w:sz w:val="24"/>
          <w:szCs w:val="24"/>
        </w:rPr>
        <w:t xml:space="preserve">   </w:t>
      </w:r>
      <w:r w:rsidR="00EF2D9A">
        <w:rPr>
          <w:rFonts w:asciiTheme="majorHAnsi" w:hAnsiTheme="majorHAnsi"/>
          <w:sz w:val="24"/>
          <w:szCs w:val="24"/>
        </w:rPr>
        <w:tab/>
      </w:r>
      <w:r w:rsidRPr="00EF2D9A">
        <w:rPr>
          <w:rFonts w:asciiTheme="majorHAnsi" w:hAnsiTheme="majorHAnsi"/>
          <w:sz w:val="24"/>
          <w:szCs w:val="24"/>
        </w:rPr>
        <w:t>2009-2010</w:t>
      </w:r>
    </w:p>
    <w:p w:rsidR="00E57C0D" w:rsidRPr="00EF2D9A" w:rsidRDefault="00E57C0D" w:rsidP="002B59BB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EF2D9A">
        <w:rPr>
          <w:rFonts w:asciiTheme="majorHAnsi" w:hAnsiTheme="majorHAnsi"/>
          <w:sz w:val="24"/>
          <w:szCs w:val="24"/>
        </w:rPr>
        <w:t>Universi</w:t>
      </w:r>
      <w:r w:rsidR="00EF2D9A">
        <w:rPr>
          <w:rFonts w:asciiTheme="majorHAnsi" w:hAnsiTheme="majorHAnsi"/>
          <w:sz w:val="24"/>
          <w:szCs w:val="24"/>
        </w:rPr>
        <w:t>ty of the West Indies</w:t>
      </w:r>
      <w:r w:rsidR="00EF2D9A">
        <w:rPr>
          <w:rFonts w:asciiTheme="majorHAnsi" w:hAnsiTheme="majorHAnsi"/>
          <w:sz w:val="24"/>
          <w:szCs w:val="24"/>
        </w:rPr>
        <w:tab/>
      </w:r>
      <w:proofErr w:type="gramStart"/>
      <w:r w:rsidR="00EF2D9A">
        <w:rPr>
          <w:rFonts w:asciiTheme="majorHAnsi" w:hAnsiTheme="majorHAnsi"/>
          <w:sz w:val="24"/>
          <w:szCs w:val="24"/>
        </w:rPr>
        <w:tab/>
        <w:t xml:space="preserve"> </w:t>
      </w:r>
      <w:r w:rsidRPr="00EF2D9A">
        <w:rPr>
          <w:rFonts w:asciiTheme="majorHAnsi" w:hAnsiTheme="majorHAnsi"/>
          <w:sz w:val="24"/>
          <w:szCs w:val="24"/>
        </w:rPr>
        <w:t xml:space="preserve"> </w:t>
      </w:r>
      <w:r w:rsidR="00EF2D9A">
        <w:rPr>
          <w:rFonts w:asciiTheme="majorHAnsi" w:hAnsiTheme="majorHAnsi"/>
          <w:sz w:val="24"/>
          <w:szCs w:val="24"/>
        </w:rPr>
        <w:tab/>
      </w:r>
      <w:proofErr w:type="gramEnd"/>
      <w:r w:rsidRPr="00EF2D9A">
        <w:rPr>
          <w:rFonts w:asciiTheme="majorHAnsi" w:hAnsiTheme="majorHAnsi"/>
          <w:sz w:val="24"/>
          <w:szCs w:val="24"/>
        </w:rPr>
        <w:t>2015</w:t>
      </w:r>
    </w:p>
    <w:p w:rsidR="00956309" w:rsidRPr="00EF2D9A" w:rsidRDefault="00E57C0D">
      <w:pPr>
        <w:pStyle w:val="SectionHeading"/>
        <w:rPr>
          <w:szCs w:val="24"/>
        </w:rPr>
      </w:pPr>
      <w:r w:rsidRPr="00EF2D9A">
        <w:rPr>
          <w:szCs w:val="24"/>
        </w:rPr>
        <w:t>Qualifications</w:t>
      </w:r>
    </w:p>
    <w:p w:rsidR="00956309" w:rsidRPr="00EF2D9A" w:rsidRDefault="00E57C0D" w:rsidP="00E57C0D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b/>
          <w:color w:val="000000" w:themeColor="text1" w:themeShade="BF"/>
          <w:sz w:val="24"/>
          <w:szCs w:val="24"/>
        </w:rPr>
        <w:t>CXC GENERAL PROFICIENCY O’ LEVEL</w:t>
      </w:r>
    </w:p>
    <w:p w:rsidR="00E57C0D" w:rsidRPr="00EF2D9A" w:rsidRDefault="00E57C0D" w:rsidP="00E57C0D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English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>Grade 1</w:t>
      </w:r>
    </w:p>
    <w:p w:rsidR="00E57C0D" w:rsidRPr="00EF2D9A" w:rsidRDefault="00E57C0D" w:rsidP="00E57C0D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Information Technology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>Grade 1</w:t>
      </w:r>
    </w:p>
    <w:p w:rsidR="00E57C0D" w:rsidRPr="00EF2D9A" w:rsidRDefault="00E57C0D" w:rsidP="00E57C0D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Mathematics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>Grade 2</w:t>
      </w:r>
    </w:p>
    <w:p w:rsidR="00E57C0D" w:rsidRPr="00EF2D9A" w:rsidRDefault="00E57C0D" w:rsidP="00E57C0D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Principles of Business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Grade 2</w:t>
      </w:r>
    </w:p>
    <w:p w:rsidR="00E57C0D" w:rsidRPr="00EF2D9A" w:rsidRDefault="00E57C0D" w:rsidP="00E57C0D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Social Studies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>Grade 2</w:t>
      </w:r>
    </w:p>
    <w:p w:rsidR="00E57C0D" w:rsidRPr="00EF2D9A" w:rsidRDefault="00E57C0D" w:rsidP="00E57C0D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Spanish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>Grade 3</w:t>
      </w:r>
    </w:p>
    <w:p w:rsidR="00E57C0D" w:rsidRPr="00EF2D9A" w:rsidRDefault="00E57C0D" w:rsidP="00E57C0D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Principles of Accounts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>Grade 3</w:t>
      </w:r>
    </w:p>
    <w:p w:rsidR="00E57C0D" w:rsidRPr="00EF2D9A" w:rsidRDefault="00E57C0D" w:rsidP="00E57C0D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b/>
          <w:color w:val="000000" w:themeColor="text1" w:themeShade="BF"/>
          <w:sz w:val="24"/>
          <w:szCs w:val="24"/>
        </w:rPr>
        <w:t>CAPE</w:t>
      </w:r>
    </w:p>
    <w:p w:rsidR="00E57C0D" w:rsidRPr="00EF2D9A" w:rsidRDefault="00E57C0D" w:rsidP="00E57C0D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Caribbean Studies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>Grade 3</w:t>
      </w:r>
    </w:p>
    <w:p w:rsidR="00E57C0D" w:rsidRPr="00EF2D9A" w:rsidRDefault="00E57C0D" w:rsidP="00E57C0D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Management of Business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>Grade 4</w:t>
      </w:r>
    </w:p>
    <w:p w:rsidR="00EF2D9A" w:rsidRPr="00EF2D9A" w:rsidRDefault="00E57C0D" w:rsidP="00E57C0D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Economics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>Grade 4</w:t>
      </w:r>
    </w:p>
    <w:p w:rsidR="00E57C0D" w:rsidRPr="00EF2D9A" w:rsidRDefault="00EF2D9A" w:rsidP="00EF2D9A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b/>
          <w:color w:val="000000" w:themeColor="text1" w:themeShade="BF"/>
          <w:sz w:val="24"/>
          <w:szCs w:val="24"/>
        </w:rPr>
        <w:t>UNIVERSITY OF THE WEST INDIES</w:t>
      </w:r>
    </w:p>
    <w:p w:rsidR="00EF2D9A" w:rsidRPr="00EF2D9A" w:rsidRDefault="00EF2D9A" w:rsidP="00EF2D9A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Human Resource Management Level 1</w:t>
      </w:r>
    </w:p>
    <w:p w:rsidR="00EF2D9A" w:rsidRPr="00EF2D9A" w:rsidRDefault="00EF2D9A" w:rsidP="00EF2D9A">
      <w:pPr>
        <w:tabs>
          <w:tab w:val="left" w:pos="2670"/>
        </w:tabs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:rsidR="00EF2D9A" w:rsidRDefault="00EF2D9A" w:rsidP="00EF2D9A">
      <w:pPr>
        <w:tabs>
          <w:tab w:val="left" w:pos="2670"/>
        </w:tabs>
        <w:spacing w:after="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F2D9A">
        <w:rPr>
          <w:rFonts w:asciiTheme="majorHAnsi" w:hAnsiTheme="majorHAnsi"/>
          <w:b/>
          <w:color w:val="000000" w:themeColor="text1"/>
          <w:sz w:val="24"/>
          <w:szCs w:val="24"/>
        </w:rPr>
        <w:t>Work Experience</w:t>
      </w:r>
    </w:p>
    <w:p w:rsidR="00E61895" w:rsidRPr="00E61895" w:rsidRDefault="00E61895" w:rsidP="00E61895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rFonts w:ascii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Peiping Supermarket, Point Fortin</w:t>
      </w:r>
    </w:p>
    <w:p w:rsidR="0084753E" w:rsidRDefault="0084753E" w:rsidP="00E61895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Cashier</w:t>
      </w:r>
      <w:r>
        <w:rPr>
          <w:rFonts w:asciiTheme="majorHAnsi" w:hAnsi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/>
          <w:color w:val="000000" w:themeColor="text1"/>
          <w:sz w:val="24"/>
          <w:szCs w:val="24"/>
        </w:rPr>
        <w:tab/>
        <w:t xml:space="preserve">            May 2017 to present</w:t>
      </w:r>
      <w:bookmarkStart w:id="0" w:name="_GoBack"/>
      <w:bookmarkEnd w:id="0"/>
    </w:p>
    <w:p w:rsidR="00E61895" w:rsidRDefault="00E61895" w:rsidP="00E61895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Clerk                                                                          May 2017 to present</w:t>
      </w:r>
    </w:p>
    <w:p w:rsidR="00E61895" w:rsidRPr="00E61895" w:rsidRDefault="00E61895" w:rsidP="00E61895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Grocery Attendant                                                   Oct 2013-May 2017</w:t>
      </w:r>
    </w:p>
    <w:p w:rsidR="00EF2D9A" w:rsidRPr="00EF2D9A" w:rsidRDefault="00EF2D9A" w:rsidP="00EF2D9A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KABS Sports, Point Fortin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proofErr w:type="gramStart"/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 xml:space="preserve">  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proofErr w:type="gramEnd"/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Aug-Nov 2012</w:t>
      </w:r>
    </w:p>
    <w:p w:rsidR="00EF2D9A" w:rsidRPr="00EF2D9A" w:rsidRDefault="00EF2D9A" w:rsidP="00EF2D9A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Sales Clerk</w:t>
      </w:r>
    </w:p>
    <w:p w:rsidR="00EF2D9A" w:rsidRPr="00EF2D9A" w:rsidRDefault="00EF2D9A" w:rsidP="00EF2D9A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La Brea Sports Club, La Brea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proofErr w:type="gramStart"/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 xml:space="preserve">  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proofErr w:type="gramEnd"/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Jan-Aug 2012</w:t>
      </w:r>
    </w:p>
    <w:p w:rsidR="00EF2D9A" w:rsidRPr="00EF2D9A" w:rsidRDefault="00EF2D9A" w:rsidP="00EF2D9A">
      <w:pPr>
        <w:tabs>
          <w:tab w:val="left" w:pos="2670"/>
        </w:tabs>
        <w:spacing w:after="0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r w:rsidRPr="00EF2D9A">
        <w:rPr>
          <w:rFonts w:asciiTheme="majorHAnsi" w:hAnsiTheme="majorHAnsi"/>
          <w:color w:val="000000" w:themeColor="text1"/>
          <w:sz w:val="24"/>
          <w:szCs w:val="24"/>
        </w:rPr>
        <w:lastRenderedPageBreak/>
        <w:t>Attendant</w:t>
      </w:r>
    </w:p>
    <w:p w:rsidR="00EF2D9A" w:rsidRPr="00EF2D9A" w:rsidRDefault="00EF2D9A" w:rsidP="00EF2D9A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Bag in Hunters, Chaguanas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>Dec 2010</w:t>
      </w:r>
    </w:p>
    <w:p w:rsidR="00416587" w:rsidRDefault="00EF2D9A" w:rsidP="00EF2D9A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Sales Clerk</w:t>
      </w:r>
    </w:p>
    <w:p w:rsidR="00EF2D9A" w:rsidRPr="00EF2D9A" w:rsidRDefault="00EF2D9A" w:rsidP="00EF2D9A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 xml:space="preserve"> 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</w:p>
    <w:p w:rsidR="00EF2D9A" w:rsidRPr="00EF2D9A" w:rsidRDefault="00EF2D9A" w:rsidP="00EF2D9A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 xml:space="preserve">CREDO Foundation </w:t>
      </w:r>
      <w:r w:rsidR="00416587" w:rsidRPr="00EF2D9A">
        <w:rPr>
          <w:rFonts w:asciiTheme="majorHAnsi" w:hAnsiTheme="majorHAnsi"/>
          <w:color w:val="000000" w:themeColor="text1" w:themeShade="BF"/>
          <w:sz w:val="24"/>
          <w:szCs w:val="24"/>
        </w:rPr>
        <w:t>for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 xml:space="preserve"> Justice, P.</w:t>
      </w:r>
      <w:r w:rsidR="00416587" w:rsidRPr="00EF2D9A">
        <w:rPr>
          <w:rFonts w:asciiTheme="majorHAnsi" w:hAnsiTheme="majorHAnsi"/>
          <w:color w:val="000000" w:themeColor="text1" w:themeShade="BF"/>
          <w:sz w:val="24"/>
          <w:szCs w:val="24"/>
        </w:rPr>
        <w:t>O. S</w:t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ab/>
        <w:t>July-Aug 2009</w:t>
      </w:r>
    </w:p>
    <w:p w:rsidR="00EF2D9A" w:rsidRDefault="00EF2D9A" w:rsidP="00EF2D9A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 w:rsidRPr="00EF2D9A">
        <w:rPr>
          <w:rFonts w:asciiTheme="majorHAnsi" w:hAnsiTheme="majorHAnsi"/>
          <w:color w:val="000000" w:themeColor="text1" w:themeShade="BF"/>
          <w:sz w:val="24"/>
          <w:szCs w:val="24"/>
        </w:rPr>
        <w:t>Tutor</w:t>
      </w:r>
    </w:p>
    <w:p w:rsidR="00416587" w:rsidRDefault="00416587" w:rsidP="00416587">
      <w:pPr>
        <w:tabs>
          <w:tab w:val="left" w:pos="2670"/>
        </w:tabs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:rsidR="00416587" w:rsidRDefault="00416587" w:rsidP="00416587">
      <w:pPr>
        <w:tabs>
          <w:tab w:val="left" w:pos="2670"/>
        </w:tabs>
        <w:spacing w:after="0"/>
        <w:rPr>
          <w:rFonts w:ascii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color w:val="000000" w:themeColor="text1"/>
          <w:sz w:val="24"/>
          <w:szCs w:val="24"/>
        </w:rPr>
        <w:t>Hobbies/Interests</w:t>
      </w:r>
    </w:p>
    <w:p w:rsidR="00416587" w:rsidRDefault="00416587" w:rsidP="00416587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rFonts w:asciiTheme="majorHAnsi" w:hAnsiTheme="majorHAnsi"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Football</w:t>
      </w:r>
    </w:p>
    <w:p w:rsidR="00416587" w:rsidRDefault="00416587" w:rsidP="00416587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rFonts w:asciiTheme="majorHAnsi" w:hAnsiTheme="majorHAnsi"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Volleyball</w:t>
      </w:r>
    </w:p>
    <w:p w:rsidR="00416587" w:rsidRDefault="00416587" w:rsidP="00416587">
      <w:pPr>
        <w:tabs>
          <w:tab w:val="left" w:pos="2670"/>
        </w:tabs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:rsidR="00416587" w:rsidRDefault="00416587" w:rsidP="00416587">
      <w:pPr>
        <w:tabs>
          <w:tab w:val="left" w:pos="2670"/>
        </w:tabs>
        <w:spacing w:after="0"/>
        <w:rPr>
          <w:rFonts w:ascii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color w:val="000000" w:themeColor="text1"/>
          <w:sz w:val="24"/>
          <w:szCs w:val="24"/>
        </w:rPr>
        <w:t>Activities/ Involvement</w:t>
      </w:r>
    </w:p>
    <w:p w:rsidR="00416587" w:rsidRDefault="00416587" w:rsidP="00416587">
      <w:pPr>
        <w:pStyle w:val="ListParagraph"/>
        <w:numPr>
          <w:ilvl w:val="0"/>
          <w:numId w:val="9"/>
        </w:numPr>
        <w:tabs>
          <w:tab w:val="left" w:pos="2670"/>
        </w:tabs>
        <w:spacing w:after="0"/>
        <w:rPr>
          <w:rFonts w:asciiTheme="majorHAnsi" w:hAnsiTheme="majorHAnsi"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Love Movement</w:t>
      </w:r>
      <w:r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>
        <w:rPr>
          <w:rFonts w:asciiTheme="majorHAnsi" w:hAnsiTheme="majorHAnsi"/>
          <w:color w:val="000000" w:themeColor="text1" w:themeShade="BF"/>
          <w:sz w:val="24"/>
          <w:szCs w:val="24"/>
        </w:rPr>
        <w:tab/>
        <w:t>2007-2010</w:t>
      </w:r>
    </w:p>
    <w:p w:rsidR="00416587" w:rsidRDefault="00416587" w:rsidP="00416587">
      <w:pPr>
        <w:pStyle w:val="ListParagraph"/>
        <w:numPr>
          <w:ilvl w:val="0"/>
          <w:numId w:val="9"/>
        </w:numPr>
        <w:tabs>
          <w:tab w:val="left" w:pos="2670"/>
        </w:tabs>
        <w:spacing w:after="0"/>
        <w:rPr>
          <w:rFonts w:asciiTheme="majorHAnsi" w:hAnsiTheme="majorHAnsi"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All Stars Pan Orchestra</w:t>
      </w:r>
      <w:r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>
        <w:rPr>
          <w:rFonts w:asciiTheme="majorHAnsi" w:hAnsiTheme="majorHAnsi"/>
          <w:color w:val="000000" w:themeColor="text1" w:themeShade="BF"/>
          <w:sz w:val="24"/>
          <w:szCs w:val="24"/>
        </w:rPr>
        <w:tab/>
      </w:r>
      <w:r>
        <w:rPr>
          <w:rFonts w:asciiTheme="majorHAnsi" w:hAnsiTheme="majorHAnsi"/>
          <w:color w:val="000000" w:themeColor="text1" w:themeShade="BF"/>
          <w:sz w:val="24"/>
          <w:szCs w:val="24"/>
        </w:rPr>
        <w:tab/>
        <w:t>2010-2011</w:t>
      </w:r>
    </w:p>
    <w:p w:rsidR="00416587" w:rsidRDefault="00416587" w:rsidP="00416587">
      <w:pPr>
        <w:tabs>
          <w:tab w:val="left" w:pos="2670"/>
        </w:tabs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:rsidR="00416587" w:rsidRDefault="00416587" w:rsidP="00416587">
      <w:pPr>
        <w:tabs>
          <w:tab w:val="left" w:pos="2670"/>
        </w:tabs>
        <w:spacing w:after="0"/>
        <w:rPr>
          <w:rFonts w:ascii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color w:val="000000" w:themeColor="text1"/>
          <w:sz w:val="24"/>
          <w:szCs w:val="24"/>
        </w:rPr>
        <w:t>References</w:t>
      </w:r>
    </w:p>
    <w:p w:rsidR="00416587" w:rsidRPr="00416587" w:rsidRDefault="00416587" w:rsidP="00416587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Deborah Jean-Baptiste Samuel</w:t>
      </w:r>
    </w:p>
    <w:p w:rsidR="00416587" w:rsidRDefault="00416587" w:rsidP="00416587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Attorney-at-Law</w:t>
      </w:r>
    </w:p>
    <w:p w:rsidR="00416587" w:rsidRDefault="00416587" w:rsidP="00416587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731-2388</w:t>
      </w:r>
    </w:p>
    <w:p w:rsidR="00416587" w:rsidRDefault="00416587" w:rsidP="00416587">
      <w:pPr>
        <w:tabs>
          <w:tab w:val="left" w:pos="2670"/>
        </w:tabs>
        <w:spacing w:after="0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416587" w:rsidRPr="00416587" w:rsidRDefault="00416587" w:rsidP="00416587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Pearl Lalla</w:t>
      </w:r>
    </w:p>
    <w:p w:rsidR="00416587" w:rsidRDefault="00416587" w:rsidP="00416587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Social Worker</w:t>
      </w:r>
    </w:p>
    <w:p w:rsidR="00416587" w:rsidRDefault="00416587" w:rsidP="00416587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305-0850</w:t>
      </w:r>
    </w:p>
    <w:p w:rsidR="00416587" w:rsidRDefault="00416587" w:rsidP="00416587">
      <w:pPr>
        <w:tabs>
          <w:tab w:val="left" w:pos="2670"/>
        </w:tabs>
        <w:spacing w:after="0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416587" w:rsidRPr="00416587" w:rsidRDefault="00416587" w:rsidP="00416587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Jocelyn Ransome</w:t>
      </w:r>
    </w:p>
    <w:p w:rsidR="00416587" w:rsidRDefault="00416587" w:rsidP="00416587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Coordinator, Sophia House</w:t>
      </w:r>
    </w:p>
    <w:p w:rsidR="00416587" w:rsidRPr="00416587" w:rsidRDefault="00416587" w:rsidP="00416587">
      <w:pPr>
        <w:pStyle w:val="ListParagraph"/>
        <w:tabs>
          <w:tab w:val="left" w:pos="2670"/>
        </w:tabs>
        <w:spacing w:after="0"/>
        <w:ind w:firstLine="0"/>
        <w:rPr>
          <w:rFonts w:asciiTheme="majorHAnsi" w:hAnsiTheme="majorHAnsi"/>
          <w:b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color w:val="000000" w:themeColor="text1" w:themeShade="BF"/>
          <w:sz w:val="24"/>
          <w:szCs w:val="24"/>
        </w:rPr>
        <w:t>478-2702</w:t>
      </w:r>
    </w:p>
    <w:sectPr w:rsidR="00416587" w:rsidRPr="00416587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8D7" w:rsidRDefault="000268D7">
      <w:pPr>
        <w:spacing w:after="0" w:line="240" w:lineRule="auto"/>
      </w:pPr>
      <w:r>
        <w:separator/>
      </w:r>
    </w:p>
  </w:endnote>
  <w:endnote w:type="continuationSeparator" w:id="0">
    <w:p w:rsidR="000268D7" w:rsidRDefault="0002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309" w:rsidRDefault="000268D7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6309" w:rsidRDefault="0095630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956309" w:rsidRDefault="009563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6309" w:rsidRDefault="0095630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956309" w:rsidRDefault="009563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6309" w:rsidRDefault="0095630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956309" w:rsidRDefault="009563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6309" w:rsidRDefault="0084753E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B1A4F7BDC85B465FB345403087F0435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B59BB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Felisha </w:t>
                              </w:r>
                              <w:proofErr w:type="spellStart"/>
                              <w:r w:rsidR="002B59BB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mohammed</w:t>
                              </w:r>
                              <w:proofErr w:type="spellEnd"/>
                            </w:sdtContent>
                          </w:sdt>
                          <w:r w:rsidR="000268D7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0268D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0268D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0268D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268D7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1895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0268D7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956309" w:rsidRDefault="0084753E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B1A4F7BDC85B465FB345403087F04350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2B59BB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Felisha </w:t>
                        </w:r>
                        <w:proofErr w:type="spellStart"/>
                        <w:r w:rsidR="002B59BB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mohammed</w:t>
                        </w:r>
                        <w:proofErr w:type="spellEnd"/>
                      </w:sdtContent>
                    </w:sdt>
                    <w:r w:rsidR="000268D7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0268D7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0268D7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0268D7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0268D7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E61895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0268D7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8D7" w:rsidRDefault="000268D7">
      <w:pPr>
        <w:spacing w:after="0" w:line="240" w:lineRule="auto"/>
      </w:pPr>
      <w:r>
        <w:separator/>
      </w:r>
    </w:p>
  </w:footnote>
  <w:footnote w:type="continuationSeparator" w:id="0">
    <w:p w:rsidR="000268D7" w:rsidRDefault="0002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309" w:rsidRDefault="000268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F8632D3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C570796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E3F6C0D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69ED"/>
    <w:multiLevelType w:val="hybridMultilevel"/>
    <w:tmpl w:val="0484B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E3097"/>
    <w:multiLevelType w:val="hybridMultilevel"/>
    <w:tmpl w:val="EE0E4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354647"/>
    <w:multiLevelType w:val="hybridMultilevel"/>
    <w:tmpl w:val="622CC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51A5D"/>
    <w:multiLevelType w:val="hybridMultilevel"/>
    <w:tmpl w:val="22DCA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9BB"/>
    <w:rsid w:val="000268D7"/>
    <w:rsid w:val="002B59BB"/>
    <w:rsid w:val="00416587"/>
    <w:rsid w:val="0084753E"/>
    <w:rsid w:val="00956309"/>
    <w:rsid w:val="00E57C0D"/>
    <w:rsid w:val="00E61895"/>
    <w:rsid w:val="00EF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F201D4"/>
  <w15:docId w15:val="{48E63DEB-997C-4D61-AEAC-5F86B13D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F814B0A5DC4C7790B5177986A0B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47D1F-2C78-4A61-8F79-B803B0732A0E}"/>
      </w:docPartPr>
      <w:docPartBody>
        <w:p w:rsidR="006A6EF4" w:rsidRDefault="006165F2">
          <w:pPr>
            <w:pStyle w:val="D0F814B0A5DC4C7790B5177986A0B57F"/>
          </w:pPr>
          <w:r>
            <w:t>Choose a building block.</w:t>
          </w:r>
        </w:p>
      </w:docPartBody>
    </w:docPart>
    <w:docPart>
      <w:docPartPr>
        <w:name w:val="37AA6CFD2D334005AEB3907FD598C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8614E-7764-4C89-8276-53424145BA76}"/>
      </w:docPartPr>
      <w:docPartBody>
        <w:p w:rsidR="006A6EF4" w:rsidRDefault="006165F2">
          <w:pPr>
            <w:pStyle w:val="37AA6CFD2D334005AEB3907FD598CA94"/>
          </w:pPr>
          <w:r>
            <w:t>[Type Your Name]</w:t>
          </w:r>
        </w:p>
      </w:docPartBody>
    </w:docPart>
    <w:docPart>
      <w:docPartPr>
        <w:name w:val="A159DBD5C4704FEFAFD3FAF2C1317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0EC14-FF31-4853-BDBC-6C9A3F1932AB}"/>
      </w:docPartPr>
      <w:docPartBody>
        <w:p w:rsidR="006A6EF4" w:rsidRDefault="006165F2">
          <w:pPr>
            <w:pStyle w:val="A159DBD5C4704FEFAFD3FAF2C1317715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1F9693E3E4574FE78ADC749C0A11D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F5F2B-0DD9-44C3-AB2B-025C2BCA8C1C}"/>
      </w:docPartPr>
      <w:docPartBody>
        <w:p w:rsidR="006A6EF4" w:rsidRDefault="006165F2">
          <w:pPr>
            <w:pStyle w:val="1F9693E3E4574FE78ADC749C0A11DD58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4C291AD41DCF4B3BBCBC4BEDF314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81E99-F91F-43F3-BCBA-5BFA1CFD831C}"/>
      </w:docPartPr>
      <w:docPartBody>
        <w:p w:rsidR="006A6EF4" w:rsidRDefault="006165F2">
          <w:pPr>
            <w:pStyle w:val="4C291AD41DCF4B3BBCBC4BEDF3148024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B1A4F7BDC85B465FB345403087F04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CB6CD-75A7-44E1-8283-B8A67EE67D05}"/>
      </w:docPartPr>
      <w:docPartBody>
        <w:p w:rsidR="006A6EF4" w:rsidRDefault="006165F2">
          <w:pPr>
            <w:pStyle w:val="B1A4F7BDC85B465FB345403087F04350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5F2"/>
    <w:rsid w:val="006165F2"/>
    <w:rsid w:val="006A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814B0A5DC4C7790B5177986A0B57F">
    <w:name w:val="D0F814B0A5DC4C7790B5177986A0B57F"/>
  </w:style>
  <w:style w:type="paragraph" w:customStyle="1" w:styleId="37AA6CFD2D334005AEB3907FD598CA94">
    <w:name w:val="37AA6CFD2D334005AEB3907FD598CA94"/>
  </w:style>
  <w:style w:type="paragraph" w:customStyle="1" w:styleId="A159DBD5C4704FEFAFD3FAF2C1317715">
    <w:name w:val="A159DBD5C4704FEFAFD3FAF2C1317715"/>
  </w:style>
  <w:style w:type="paragraph" w:customStyle="1" w:styleId="1F9693E3E4574FE78ADC749C0A11DD58">
    <w:name w:val="1F9693E3E4574FE78ADC749C0A11DD58"/>
  </w:style>
  <w:style w:type="paragraph" w:customStyle="1" w:styleId="4C291AD41DCF4B3BBCBC4BEDF3148024">
    <w:name w:val="4C291AD41DCF4B3BBCBC4BEDF3148024"/>
  </w:style>
  <w:style w:type="paragraph" w:customStyle="1" w:styleId="870D97CF90964DA8AB4E70E5795073F5">
    <w:name w:val="870D97CF90964DA8AB4E70E5795073F5"/>
  </w:style>
  <w:style w:type="paragraph" w:customStyle="1" w:styleId="67619FFB0C044DA79BBBC52FD00DF077">
    <w:name w:val="67619FFB0C044DA79BBBC52FD00DF077"/>
  </w:style>
  <w:style w:type="paragraph" w:customStyle="1" w:styleId="07F5ED3EF2A54C269919D9B306C9B64A">
    <w:name w:val="07F5ED3EF2A54C269919D9B306C9B64A"/>
  </w:style>
  <w:style w:type="paragraph" w:customStyle="1" w:styleId="D52B8987B9B94A42B06660508B3583AA">
    <w:name w:val="D52B8987B9B94A42B06660508B3583AA"/>
  </w:style>
  <w:style w:type="paragraph" w:customStyle="1" w:styleId="5E34D8870E674239B5AE3B0522A951E9">
    <w:name w:val="5E34D8870E674239B5AE3B0522A951E9"/>
  </w:style>
  <w:style w:type="paragraph" w:customStyle="1" w:styleId="FECF80431E7A4D64A74A0F9F00F468FE">
    <w:name w:val="FECF80431E7A4D64A74A0F9F00F468FE"/>
  </w:style>
  <w:style w:type="paragraph" w:customStyle="1" w:styleId="51217311739B4A3A90700C7E5553801C">
    <w:name w:val="51217311739B4A3A90700C7E5553801C"/>
  </w:style>
  <w:style w:type="paragraph" w:customStyle="1" w:styleId="1709FAA6AB2E48B28759F72BF090CFF7">
    <w:name w:val="1709FAA6AB2E48B28759F72BF090CFF7"/>
  </w:style>
  <w:style w:type="paragraph" w:customStyle="1" w:styleId="D4849DD354A74F0B858C208F8B6058BC">
    <w:name w:val="D4849DD354A74F0B858C208F8B6058BC"/>
  </w:style>
  <w:style w:type="paragraph" w:customStyle="1" w:styleId="A393A4E16EE24B9E9963038EB9461922">
    <w:name w:val="A393A4E16EE24B9E9963038EB9461922"/>
  </w:style>
  <w:style w:type="paragraph" w:customStyle="1" w:styleId="295DEBB395C54789B7D95DA3792B2468">
    <w:name w:val="295DEBB395C54789B7D95DA3792B2468"/>
  </w:style>
  <w:style w:type="paragraph" w:customStyle="1" w:styleId="203E32E21016453FB6DE669CDE8C8B8C">
    <w:name w:val="203E32E21016453FB6DE669CDE8C8B8C"/>
  </w:style>
  <w:style w:type="paragraph" w:customStyle="1" w:styleId="445931976F8C4AF381DA59968C540135">
    <w:name w:val="445931976F8C4AF381DA59968C540135"/>
  </w:style>
  <w:style w:type="paragraph" w:customStyle="1" w:styleId="15185C2BBDE649C6B7071646F0950900">
    <w:name w:val="15185C2BBDE649C6B7071646F0950900"/>
  </w:style>
  <w:style w:type="paragraph" w:customStyle="1" w:styleId="B1A4F7BDC85B465FB345403087F04350">
    <w:name w:val="B1A4F7BDC85B465FB345403087F04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#2 chin yuen kee trace, cap-de-ville, point fortin</CompanyAddress>
  <CompanyPhone>1(868)351-1528</CompanyPhone>
  <CompanyFax/>
  <CompanyEmail>felishamohammed46@gmail.com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CD88B88-F1D4-4827-99F5-A05AC465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55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Felisha mohammed</dc:creator>
  <cp:lastModifiedBy>Carlos</cp:lastModifiedBy>
  <cp:revision>3</cp:revision>
  <dcterms:created xsi:type="dcterms:W3CDTF">2017-03-06T00:41:00Z</dcterms:created>
  <dcterms:modified xsi:type="dcterms:W3CDTF">2017-10-12T06:03:00Z</dcterms:modified>
</cp:coreProperties>
</file>