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B9C6628" w14:textId="77777777" w:rsidR="00297E17" w:rsidRDefault="00D41D99">
      <w:pPr>
        <w:pStyle w:val="NoSpacing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75C946" wp14:editId="72B7725F">
                <wp:simplePos x="0" y="0"/>
                <wp:positionH relativeFrom="column">
                  <wp:posOffset>-9525</wp:posOffset>
                </wp:positionH>
                <wp:positionV relativeFrom="paragraph">
                  <wp:posOffset>-447675</wp:posOffset>
                </wp:positionV>
                <wp:extent cx="6124575" cy="1685925"/>
                <wp:effectExtent l="19050" t="19050" r="47625" b="6667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1685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pacing w:val="0"/>
                                <w:kern w:val="0"/>
                                <w:sz w:val="22"/>
                                <w:szCs w:val="22"/>
                              </w:rPr>
                              <w:alias w:val="Resume Name"/>
                              <w:tag w:val="Resume Name"/>
                              <w:id w:val="1257551780"/>
                              <w:placeholder>
                                <w:docPart w:val="479B1EBABACA452CBDC8D66B4904AAAC"/>
                              </w:placeholder>
                              <w:docPartList>
                                <w:docPartGallery w:val="Quick Parts"/>
                                <w:docPartCategory w:val=" Resume Name"/>
                              </w:docPartList>
                            </w:sdtPr>
                            <w:sdtEndPr/>
                            <w:sdtContent>
                              <w:p w14:paraId="13428CEB" w14:textId="77777777" w:rsidR="007479FD" w:rsidRPr="00913F59" w:rsidRDefault="00A2479A" w:rsidP="007479FD">
                                <w:pPr>
                                  <w:pStyle w:val="Title"/>
                                  <w:rPr>
                                    <w:b/>
                                    <w:color w:val="auto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/>
                                      <w:color w:val="auto"/>
                                      <w:u w:val="single"/>
                                    </w:rPr>
                                    <w:alias w:val="Author"/>
                                    <w:tag w:val=""/>
                                    <w:id w:val="-1792899604"/>
                                    <w:placeholder>
                                      <w:docPart w:val="67180E69AF8345F8A9D76DCE8396D32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79FD" w:rsidRPr="007479FD">
                                      <w:rPr>
                                        <w:b/>
                                        <w:i/>
                                        <w:color w:val="auto"/>
                                        <w:u w:val="single"/>
                                      </w:rPr>
                                      <w:t>Na Quille Ewing</w:t>
                                    </w:r>
                                  </w:sdtContent>
                                </w:sdt>
                              </w:p>
                              <w:p w14:paraId="7B24D920" w14:textId="77777777" w:rsidR="007479FD" w:rsidRPr="00913F59" w:rsidRDefault="00A2479A" w:rsidP="007479FD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</w:rPr>
                                    <w:alias w:val="E-mail Address"/>
                                    <w:tag w:val=""/>
                                    <w:id w:val="49222436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79FD" w:rsidRPr="00913F59">
                                      <w:rPr>
                                        <w:b/>
                                      </w:rPr>
                                      <w:t>naquille.ewing@gmail.com</w:t>
                                    </w:r>
                                  </w:sdtContent>
                                </w:sdt>
                                <w:r w:rsidR="007479FD" w:rsidRPr="00913F59">
                                  <w:rPr>
                                    <w:b/>
                                  </w:rPr>
                                  <w:sym w:font="Symbol" w:char="F0B7"/>
                                </w:r>
                                <w:sdt>
                                  <w:sdtPr>
                                    <w:rPr>
                                      <w:b/>
                                    </w:rPr>
                                    <w:alias w:val="Address"/>
                                    <w:tag w:val=""/>
                                    <w:id w:val="-11288579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79FD">
                                      <w:rPr>
                                        <w:b/>
                                      </w:rPr>
                                      <w:t>#31 Wavell Street, Ste.Madeleine</w:t>
                                    </w:r>
                                  </w:sdtContent>
                                </w:sdt>
                                <w:r w:rsidR="007479FD" w:rsidRPr="00913F59">
                                  <w:rPr>
                                    <w:b/>
                                  </w:rPr>
                                  <w:sym w:font="Symbol" w:char="F0B7"/>
                                </w:r>
                                <w:sdt>
                                  <w:sdtPr>
                                    <w:rPr>
                                      <w:b/>
                                    </w:rPr>
                                    <w:alias w:val="Phone"/>
                                    <w:tag w:val=""/>
                                    <w:id w:val="-1095318542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79FD">
                                      <w:rPr>
                                        <w:b/>
                                      </w:rPr>
                                      <w:t>18687435002/18683863700</w:t>
                                    </w:r>
                                  </w:sdtContent>
                                </w:sdt>
                              </w:p>
                              <w:p w14:paraId="4FAAA4F3" w14:textId="77777777" w:rsidR="007479FD" w:rsidRDefault="007479FD" w:rsidP="007479FD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13F59">
                                  <w:rPr>
                                    <w:b/>
                                  </w:rPr>
                                  <w:t>D.O.B: 2</w:t>
                                </w:r>
                                <w:r w:rsidRPr="00913F59">
                                  <w:rPr>
                                    <w:b/>
                                    <w:vertAlign w:val="superscript"/>
                                  </w:rPr>
                                  <w:t>nd</w:t>
                                </w:r>
                                <w:r w:rsidR="0047213F">
                                  <w:rPr>
                                    <w:b/>
                                  </w:rPr>
                                  <w:t xml:space="preserve"> October, 1991</w:t>
                                </w:r>
                              </w:p>
                              <w:p w14:paraId="6086CFB9" w14:textId="77777777" w:rsidR="0047213F" w:rsidRDefault="0047213F" w:rsidP="007479FD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Marital Status: Common-Law</w:t>
                                </w:r>
                              </w:p>
                              <w:p w14:paraId="2EDBD70E" w14:textId="77777777" w:rsidR="0047213F" w:rsidRPr="00913F59" w:rsidRDefault="0047213F" w:rsidP="007479FD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Nationality: Trinidadian</w:t>
                                </w:r>
                              </w:p>
                              <w:p w14:paraId="42D60EAD" w14:textId="77777777" w:rsidR="007479FD" w:rsidRPr="00913F59" w:rsidRDefault="00A2479A" w:rsidP="007479FD">
                                <w:pPr>
                                  <w:jc w:val="center"/>
                                </w:pPr>
                              </w:p>
                            </w:sdtContent>
                          </w:sdt>
                          <w:p w14:paraId="28FDCD7A" w14:textId="77777777" w:rsidR="007479FD" w:rsidRDefault="007479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75C94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.75pt;margin-top:-35.25pt;width:482.25pt;height:13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" fillcolor="#758085 [3209]" strokecolor="#f2f2f2 [3041]" strokeweight="3pt">
                <v:shadow on="t" color="#3a3f42 [1609]" opacity=".5" offset="1pt"/>
                <v:textbox>
                  <w:txbxContent>
                    <w:sdt>
                      <w:sdtPr>
                        <w:rPr>
                          <w:rFonts w:asciiTheme="minorHAnsi" w:eastAsiaTheme="minorEastAsia" w:hAnsiTheme="minorHAnsi" w:cstheme="minorBidi"/>
                          <w:color w:val="auto"/>
                          <w:spacing w:val="0"/>
                          <w:kern w:val="0"/>
                          <w:sz w:val="22"/>
                          <w:szCs w:val="22"/>
                        </w:rPr>
                        <w:alias w:val="Resume Name"/>
                        <w:tag w:val="Resume Name"/>
                        <w:id w:val="1257551780"/>
                        <w:placeholder>
                          <w:docPart w:val="479B1EBABACA452CBDC8D66B4904AAAC"/>
                        </w:placeholder>
                        <w:docPartList>
                          <w:docPartGallery w:val="Quick Parts"/>
                          <w:docPartCategory w:val=" Resume Name"/>
                        </w:docPartList>
                      </w:sdtPr>
                      <w:sdtEndPr/>
                      <w:sdtContent>
                        <w:p w14:paraId="13428CEB" w14:textId="77777777" w:rsidR="007479FD" w:rsidRPr="00913F59" w:rsidRDefault="00147698" w:rsidP="007479FD">
                          <w:pPr>
                            <w:pStyle w:val="Title"/>
                            <w:rPr>
                              <w:b/>
                              <w:color w:val="auto"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  <w:color w:val="auto"/>
                                <w:u w:val="single"/>
                              </w:rPr>
                              <w:alias w:val="Author"/>
                              <w:tag w:val=""/>
                              <w:id w:val="-1792899604"/>
                              <w:placeholder>
                                <w:docPart w:val="67180E69AF8345F8A9D76DCE8396D32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79FD" w:rsidRPr="007479FD">
                                <w:rPr>
                                  <w:b/>
                                  <w:i/>
                                  <w:color w:val="auto"/>
                                  <w:u w:val="single"/>
                                </w:rPr>
                                <w:t>Na Quille Ewing</w:t>
                              </w:r>
                            </w:sdtContent>
                          </w:sdt>
                        </w:p>
                        <w:p w14:paraId="7B24D920" w14:textId="77777777" w:rsidR="007479FD" w:rsidRPr="00913F59" w:rsidRDefault="00147698" w:rsidP="007479FD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sdt>
                            <w:sdtPr>
                              <w:rPr>
                                <w:b/>
                              </w:rPr>
                              <w:alias w:val="E-mail Address"/>
                              <w:tag w:val=""/>
                              <w:id w:val="49222436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479FD" w:rsidRPr="00913F59">
                                <w:rPr>
                                  <w:b/>
                                </w:rPr>
                                <w:t>naquille.ewing@gmail.com</w:t>
                              </w:r>
                            </w:sdtContent>
                          </w:sdt>
                          <w:r w:rsidR="007479FD" w:rsidRPr="00913F59">
                            <w:rPr>
                              <w:b/>
                            </w:rPr>
                            <w:sym w:font="Symbol" w:char="F0B7"/>
                          </w:r>
                          <w:sdt>
                            <w:sdtPr>
                              <w:rPr>
                                <w:b/>
                              </w:rPr>
                              <w:alias w:val="Address"/>
                              <w:tag w:val=""/>
                              <w:id w:val="-11288579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79FD">
                                <w:rPr>
                                  <w:b/>
                                </w:rPr>
                                <w:t>#31 Wavell Street, Ste.Madeleine</w:t>
                              </w:r>
                            </w:sdtContent>
                          </w:sdt>
                          <w:r w:rsidR="007479FD" w:rsidRPr="00913F59">
                            <w:rPr>
                              <w:b/>
                            </w:rPr>
                            <w:sym w:font="Symbol" w:char="F0B7"/>
                          </w:r>
                          <w:sdt>
                            <w:sdtPr>
                              <w:rPr>
                                <w:b/>
                              </w:rPr>
                              <w:alias w:val="Phone"/>
                              <w:tag w:val=""/>
                              <w:id w:val="-1095318542"/>
                              <w:dataBinding w:prefixMappings="xmlns:ns0='http://schemas.microsoft.com/office/2006/coverPageProps' " w:xpath="/ns0:CoverPageProperties[1]/ns0:CompanyPhone[1]" w:storeItemID="{55AF091B-3C7A-41E3-B477-F2FDAA23CFDA}"/>
                              <w:text/>
                            </w:sdtPr>
                            <w:sdtEndPr/>
                            <w:sdtContent>
                              <w:r w:rsidR="007479FD">
                                <w:rPr>
                                  <w:b/>
                                </w:rPr>
                                <w:t>18687435002/18683863700</w:t>
                              </w:r>
                            </w:sdtContent>
                          </w:sdt>
                        </w:p>
                        <w:p w14:paraId="4FAAA4F3" w14:textId="77777777" w:rsidR="007479FD" w:rsidRDefault="007479FD" w:rsidP="007479FD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 w:rsidRPr="00913F59">
                            <w:rPr>
                              <w:b/>
                            </w:rPr>
                            <w:t>D.O.B: 2</w:t>
                          </w:r>
                          <w:r w:rsidRPr="00913F59">
                            <w:rPr>
                              <w:b/>
                              <w:vertAlign w:val="superscript"/>
                            </w:rPr>
                            <w:t>nd</w:t>
                          </w:r>
                          <w:r w:rsidR="0047213F">
                            <w:rPr>
                              <w:b/>
                            </w:rPr>
                            <w:t xml:space="preserve"> October, 1991</w:t>
                          </w:r>
                        </w:p>
                        <w:p w14:paraId="6086CFB9" w14:textId="77777777" w:rsidR="0047213F" w:rsidRDefault="0047213F" w:rsidP="007479FD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Marital Status: Common-Law</w:t>
                          </w:r>
                        </w:p>
                        <w:p w14:paraId="2EDBD70E" w14:textId="77777777" w:rsidR="0047213F" w:rsidRPr="00913F59" w:rsidRDefault="0047213F" w:rsidP="007479FD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Nationality: Trinidadian</w:t>
                          </w:r>
                        </w:p>
                        <w:p w14:paraId="42D60EAD" w14:textId="77777777" w:rsidR="007479FD" w:rsidRPr="00913F59" w:rsidRDefault="00147698" w:rsidP="007479FD">
                          <w:pPr>
                            <w:jc w:val="center"/>
                          </w:pPr>
                        </w:p>
                      </w:sdtContent>
                    </w:sdt>
                    <w:p w14:paraId="28FDCD7A" w14:textId="77777777" w:rsidR="007479FD" w:rsidRDefault="007479FD"/>
                  </w:txbxContent>
                </v:textbox>
              </v:shape>
            </w:pict>
          </mc:Fallback>
        </mc:AlternateContent>
      </w:r>
    </w:p>
    <w:p w14:paraId="1A07EAF2" w14:textId="77777777" w:rsidR="007479FD" w:rsidRDefault="007479FD">
      <w:pPr>
        <w:pStyle w:val="NoSpacing"/>
        <w:rPr>
          <w:sz w:val="8"/>
        </w:rPr>
      </w:pPr>
    </w:p>
    <w:p w14:paraId="3CCCF44C" w14:textId="77777777" w:rsidR="007479FD" w:rsidRDefault="007479FD">
      <w:pPr>
        <w:pStyle w:val="NoSpacing"/>
        <w:rPr>
          <w:sz w:val="8"/>
        </w:rPr>
      </w:pPr>
    </w:p>
    <w:p w14:paraId="1DC4CBCC" w14:textId="77777777" w:rsidR="007479FD" w:rsidRPr="00913F59" w:rsidRDefault="007479FD">
      <w:pPr>
        <w:pStyle w:val="NoSpacing"/>
        <w:rPr>
          <w:sz w:val="8"/>
        </w:rPr>
      </w:pPr>
    </w:p>
    <w:p w14:paraId="21CB0FD4" w14:textId="77777777" w:rsidR="007479FD" w:rsidRDefault="007479FD" w:rsidP="001869FD">
      <w:pPr>
        <w:jc w:val="center"/>
        <w:rPr>
          <w:b/>
          <w:u w:val="single"/>
        </w:rPr>
      </w:pPr>
    </w:p>
    <w:p w14:paraId="062AECC5" w14:textId="77777777" w:rsidR="007479FD" w:rsidRDefault="007479FD" w:rsidP="001869FD">
      <w:pPr>
        <w:jc w:val="center"/>
        <w:rPr>
          <w:b/>
          <w:u w:val="single"/>
        </w:rPr>
      </w:pPr>
    </w:p>
    <w:p w14:paraId="37C9F03F" w14:textId="77777777" w:rsidR="00763171" w:rsidRDefault="00763171" w:rsidP="001869FD">
      <w:pPr>
        <w:jc w:val="center"/>
        <w:rPr>
          <w:b/>
          <w:u w:val="single"/>
        </w:rPr>
      </w:pPr>
    </w:p>
    <w:p w14:paraId="047267CC" w14:textId="77777777" w:rsidR="005D1DC0" w:rsidRDefault="005D1DC0" w:rsidP="001869FD">
      <w:pPr>
        <w:jc w:val="center"/>
        <w:rPr>
          <w:b/>
          <w:u w:val="single"/>
        </w:rPr>
      </w:pPr>
    </w:p>
    <w:p w14:paraId="34A0A906" w14:textId="77777777" w:rsidR="005D1DC0" w:rsidRDefault="005D1DC0" w:rsidP="001869FD">
      <w:pPr>
        <w:jc w:val="center"/>
        <w:rPr>
          <w:b/>
          <w:u w:val="single"/>
        </w:rPr>
      </w:pPr>
    </w:p>
    <w:p w14:paraId="591280F2" w14:textId="3404BBAD" w:rsidR="00297E17" w:rsidRPr="00913F59" w:rsidRDefault="00095557" w:rsidP="001869FD">
      <w:pPr>
        <w:jc w:val="center"/>
      </w:pPr>
      <w:r w:rsidRPr="00913F59">
        <w:rPr>
          <w:b/>
          <w:u w:val="single"/>
        </w:rPr>
        <w:t>Objectives</w:t>
      </w:r>
    </w:p>
    <w:p w14:paraId="35E99882" w14:textId="77777777" w:rsidR="00297E17" w:rsidRDefault="00633F41" w:rsidP="0010049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13F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obtain a challenging position that allows me to utilize my current skills to assist in advancing a business that offers </w:t>
      </w:r>
      <w:r w:rsidR="009D62B2" w:rsidRPr="00913F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stable employment opportunity, whilst increasing my knowledge and experience. </w:t>
      </w:r>
      <w:r w:rsidRPr="00913F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D8C8FD6" w14:textId="77777777" w:rsidR="00C754EA" w:rsidRDefault="00C754EA" w:rsidP="0010049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76F20F" w14:textId="77777777" w:rsidR="00C754EA" w:rsidRPr="00913F59" w:rsidRDefault="00A2479A" w:rsidP="00100494">
      <w:pPr>
        <w:pStyle w:val="SectionHeading"/>
        <w:jc w:val="both"/>
        <w:rPr>
          <w:color w:val="auto"/>
        </w:rPr>
      </w:pPr>
      <w:sdt>
        <w:sdtPr>
          <w:rPr>
            <w:color w:val="auto"/>
          </w:rPr>
          <w:id w:val="-51398160"/>
          <w:placeholder>
            <w:docPart w:val="80EABDC6F43F40B68061E06EF984605A"/>
          </w:placeholder>
          <w:temporary/>
          <w:showingPlcHdr/>
        </w:sdtPr>
        <w:sdtEndPr/>
        <w:sdtContent>
          <w:r w:rsidR="00C754EA" w:rsidRPr="00913F59">
            <w:rPr>
              <w:b/>
              <w:color w:val="auto"/>
              <w:u w:val="single"/>
            </w:rPr>
            <w:t>Skills</w:t>
          </w:r>
        </w:sdtContent>
      </w:sdt>
    </w:p>
    <w:p w14:paraId="12312A2E" w14:textId="77777777" w:rsidR="00C754EA" w:rsidRPr="00C754EA" w:rsidRDefault="00C754EA" w:rsidP="0010049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5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 Able to schedule meetings and conference calls</w:t>
      </w:r>
    </w:p>
    <w:p w14:paraId="032BDC97" w14:textId="77777777" w:rsidR="00C754EA" w:rsidRPr="00C754EA" w:rsidRDefault="00C754EA" w:rsidP="0010049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5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• Effectively write, receive and distribute correspondence and emails </w:t>
      </w:r>
    </w:p>
    <w:p w14:paraId="44BA30F9" w14:textId="77777777" w:rsidR="00C754EA" w:rsidRPr="00C754EA" w:rsidRDefault="00C754EA" w:rsidP="0010049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5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 Competent at compiling and maintaining office records</w:t>
      </w:r>
    </w:p>
    <w:p w14:paraId="35F58911" w14:textId="77777777" w:rsidR="00C754EA" w:rsidRDefault="00C754EA" w:rsidP="0010049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5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• Demonstrated ability to perform word processing tasks including letters, memos, reports, labels, inventory, invoices.</w:t>
      </w:r>
    </w:p>
    <w:p w14:paraId="27981C08" w14:textId="77777777" w:rsidR="00C754EA" w:rsidRPr="00C754EA" w:rsidRDefault="00C754EA" w:rsidP="0010049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5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• Computer savvy: Database, MS Office Suite, Outlook and Internet</w:t>
      </w:r>
    </w:p>
    <w:p w14:paraId="117823FE" w14:textId="77777777" w:rsidR="00C754EA" w:rsidRPr="00C754EA" w:rsidRDefault="00C754EA" w:rsidP="0010049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5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• Able to make quick and effective decisions </w:t>
      </w:r>
    </w:p>
    <w:p w14:paraId="49098CE2" w14:textId="77777777" w:rsidR="00C754EA" w:rsidRPr="00C754EA" w:rsidRDefault="00C754EA" w:rsidP="0010049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5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 Excellent oral and written communication skills</w:t>
      </w:r>
    </w:p>
    <w:p w14:paraId="0E6E8A21" w14:textId="77777777" w:rsidR="00C754EA" w:rsidRPr="00C754EA" w:rsidRDefault="00C754EA" w:rsidP="0010049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5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• Able to ensure that office supplies are ordered and adequately stocked</w:t>
      </w:r>
    </w:p>
    <w:p w14:paraId="41B5C72A" w14:textId="77777777" w:rsidR="00C754EA" w:rsidRPr="00C754EA" w:rsidRDefault="00C754EA" w:rsidP="0010049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5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• Proven ability to work in a fast paced environment</w:t>
      </w:r>
    </w:p>
    <w:p w14:paraId="75A6726B" w14:textId="77777777" w:rsidR="00C754EA" w:rsidRPr="00C754EA" w:rsidRDefault="00C754EA" w:rsidP="0010049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5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• Excellent telephone etiquette </w:t>
      </w:r>
    </w:p>
    <w:p w14:paraId="0D805CC0" w14:textId="77777777" w:rsidR="00C754EA" w:rsidRPr="00C754EA" w:rsidRDefault="00C754EA" w:rsidP="0010049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5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• Highly enthusiastic with a profound ability to work under minimal supervision </w:t>
      </w:r>
    </w:p>
    <w:p w14:paraId="1072D831" w14:textId="77777777" w:rsidR="00C754EA" w:rsidRPr="00C754EA" w:rsidRDefault="00C754EA" w:rsidP="0010049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5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• Excellent research skills</w:t>
      </w:r>
    </w:p>
    <w:p w14:paraId="20DC8A3F" w14:textId="77777777" w:rsidR="00C754EA" w:rsidRPr="00C754EA" w:rsidRDefault="00C754EA" w:rsidP="0010049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5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• Ability to plan and organize work in order to meet deadlines </w:t>
      </w:r>
    </w:p>
    <w:p w14:paraId="47B06070" w14:textId="77777777" w:rsidR="00C754EA" w:rsidRDefault="00C754EA" w:rsidP="0010049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708273" w14:textId="77777777" w:rsidR="00C754EA" w:rsidRDefault="00C754EA" w:rsidP="0010049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B4966D7" w14:textId="77777777" w:rsidR="00297E17" w:rsidRPr="00913F59" w:rsidRDefault="00095557" w:rsidP="00100494">
      <w:pPr>
        <w:pStyle w:val="SectionHeading"/>
        <w:jc w:val="both"/>
        <w:rPr>
          <w:b/>
          <w:color w:val="auto"/>
          <w:u w:val="single"/>
        </w:rPr>
      </w:pPr>
      <w:r w:rsidRPr="00913F59">
        <w:rPr>
          <w:b/>
          <w:color w:val="auto"/>
          <w:u w:val="single"/>
        </w:rPr>
        <w:t>Education</w:t>
      </w:r>
    </w:p>
    <w:p w14:paraId="49FB49FB" w14:textId="77777777" w:rsidR="00297E17" w:rsidRPr="00913F59" w:rsidRDefault="00E00E2C" w:rsidP="00100494">
      <w:pPr>
        <w:pStyle w:val="Subsection"/>
        <w:jc w:val="both"/>
        <w:rPr>
          <w:color w:val="auto"/>
        </w:rPr>
      </w:pPr>
      <w:r w:rsidRPr="00913F59">
        <w:rPr>
          <w:color w:val="auto"/>
        </w:rPr>
        <w:t>Southern Academy of S.D.A</w:t>
      </w:r>
    </w:p>
    <w:p w14:paraId="4851F009" w14:textId="77777777" w:rsidR="00297E17" w:rsidRPr="00913F59" w:rsidRDefault="00E00E2C" w:rsidP="00100494">
      <w:pPr>
        <w:spacing w:after="0"/>
        <w:jc w:val="both"/>
        <w:rPr>
          <w:rStyle w:val="IntenseEmphasis"/>
          <w:color w:val="auto"/>
        </w:rPr>
      </w:pPr>
      <w:r w:rsidRPr="00913F59">
        <w:rPr>
          <w:b/>
          <w:bCs/>
          <w:i/>
          <w:iCs/>
        </w:rPr>
        <w:t>2004-2009</w:t>
      </w:r>
      <w:r w:rsidRPr="00913F59">
        <w:tab/>
      </w:r>
      <w:r w:rsidRPr="00913F59">
        <w:tab/>
        <w:t>C.X.C Certificate</w:t>
      </w:r>
    </w:p>
    <w:p w14:paraId="0A72588C" w14:textId="77777777" w:rsidR="00E00E2C" w:rsidRPr="00913F59" w:rsidRDefault="00E00E2C" w:rsidP="00100494">
      <w:pPr>
        <w:pStyle w:val="Achievement"/>
        <w:jc w:val="both"/>
      </w:pPr>
      <w:r w:rsidRPr="00913F59">
        <w:t xml:space="preserve">Mathematics                                        </w:t>
      </w:r>
      <w:r w:rsidRPr="00913F59">
        <w:tab/>
        <w:t>Grade 3</w:t>
      </w:r>
    </w:p>
    <w:p w14:paraId="5FBBAD14" w14:textId="77777777" w:rsidR="00E00E2C" w:rsidRPr="00913F59" w:rsidRDefault="00E00E2C" w:rsidP="00100494">
      <w:pPr>
        <w:pStyle w:val="Achievement"/>
        <w:jc w:val="both"/>
      </w:pPr>
      <w:r w:rsidRPr="00913F59">
        <w:t xml:space="preserve">English A                                             </w:t>
      </w:r>
      <w:r w:rsidRPr="00913F59">
        <w:tab/>
        <w:t>Grade 3</w:t>
      </w:r>
    </w:p>
    <w:p w14:paraId="3DEBB746" w14:textId="77777777" w:rsidR="00E00E2C" w:rsidRPr="00913F59" w:rsidRDefault="00E00E2C" w:rsidP="00100494">
      <w:pPr>
        <w:pStyle w:val="Achievement"/>
        <w:jc w:val="both"/>
      </w:pPr>
      <w:r w:rsidRPr="00913F59">
        <w:t xml:space="preserve">Human and Social Biology          </w:t>
      </w:r>
      <w:r w:rsidRPr="00913F59">
        <w:tab/>
      </w:r>
      <w:r w:rsidRPr="00913F59">
        <w:tab/>
        <w:t>Grade 2</w:t>
      </w:r>
    </w:p>
    <w:p w14:paraId="16E2DE8F" w14:textId="77777777" w:rsidR="00E00E2C" w:rsidRPr="00913F59" w:rsidRDefault="00E00E2C" w:rsidP="00100494">
      <w:pPr>
        <w:pStyle w:val="Achievement"/>
        <w:jc w:val="both"/>
      </w:pPr>
      <w:r w:rsidRPr="00913F59">
        <w:t xml:space="preserve">Social Studies      </w:t>
      </w:r>
      <w:r w:rsidRPr="00913F59">
        <w:tab/>
      </w:r>
      <w:r w:rsidR="00633F41" w:rsidRPr="00913F59">
        <w:tab/>
      </w:r>
      <w:r w:rsidR="00B83F98" w:rsidRPr="00913F59">
        <w:tab/>
      </w:r>
      <w:r w:rsidR="00B83F98" w:rsidRPr="00913F59">
        <w:tab/>
      </w:r>
      <w:r w:rsidRPr="00913F59">
        <w:t>Grade 2</w:t>
      </w:r>
    </w:p>
    <w:p w14:paraId="1880DD88" w14:textId="77777777" w:rsidR="00E00E2C" w:rsidRPr="00913F59" w:rsidRDefault="00E00E2C" w:rsidP="00100494">
      <w:pPr>
        <w:pStyle w:val="Achievement"/>
        <w:jc w:val="both"/>
      </w:pPr>
      <w:r w:rsidRPr="00913F59">
        <w:t xml:space="preserve">Electronic Document Preparation </w:t>
      </w:r>
    </w:p>
    <w:p w14:paraId="22BF6C1F" w14:textId="73CF3779" w:rsidR="00E00E2C" w:rsidRDefault="00E00E2C" w:rsidP="00100494">
      <w:pPr>
        <w:pStyle w:val="Achievement"/>
        <w:jc w:val="both"/>
      </w:pPr>
      <w:r w:rsidRPr="00913F59">
        <w:t xml:space="preserve">      And Management                                </w:t>
      </w:r>
      <w:r w:rsidRPr="00913F59">
        <w:tab/>
        <w:t>Grade 1</w:t>
      </w:r>
    </w:p>
    <w:p w14:paraId="6F900554" w14:textId="77777777" w:rsidR="00F77A2C" w:rsidRPr="00913F59" w:rsidRDefault="00F77A2C" w:rsidP="00100494">
      <w:pPr>
        <w:pStyle w:val="Achievement"/>
        <w:jc w:val="both"/>
      </w:pPr>
    </w:p>
    <w:p w14:paraId="24A3A034" w14:textId="77777777" w:rsidR="00E00E2C" w:rsidRDefault="00E00E2C" w:rsidP="00100494">
      <w:pPr>
        <w:pStyle w:val="Achievement"/>
        <w:jc w:val="both"/>
      </w:pPr>
    </w:p>
    <w:p w14:paraId="3445B48C" w14:textId="77777777" w:rsidR="007479FD" w:rsidRDefault="007479FD" w:rsidP="00100494">
      <w:pPr>
        <w:pStyle w:val="SectionHeading"/>
        <w:jc w:val="both"/>
        <w:rPr>
          <w:b/>
          <w:color w:val="auto"/>
          <w:u w:val="single"/>
        </w:rPr>
      </w:pPr>
    </w:p>
    <w:p w14:paraId="712C278A" w14:textId="77777777" w:rsidR="00297E17" w:rsidRPr="00913F59" w:rsidRDefault="00095557" w:rsidP="00100494">
      <w:pPr>
        <w:pStyle w:val="SectionHeading"/>
        <w:jc w:val="both"/>
        <w:rPr>
          <w:b/>
          <w:color w:val="auto"/>
          <w:u w:val="single"/>
        </w:rPr>
      </w:pPr>
      <w:r w:rsidRPr="00913F59">
        <w:rPr>
          <w:b/>
          <w:color w:val="auto"/>
          <w:u w:val="single"/>
        </w:rPr>
        <w:t>Experience</w:t>
      </w:r>
    </w:p>
    <w:p w14:paraId="45F5BA51" w14:textId="77777777" w:rsidR="007479FD" w:rsidRDefault="007479FD" w:rsidP="00100494">
      <w:pPr>
        <w:pStyle w:val="Achievement"/>
        <w:jc w:val="both"/>
      </w:pPr>
    </w:p>
    <w:p w14:paraId="7EF97F87" w14:textId="77777777" w:rsidR="00A56C3C" w:rsidRPr="00913F59" w:rsidRDefault="00666D4E" w:rsidP="00100494">
      <w:pPr>
        <w:pStyle w:val="Achievement"/>
        <w:jc w:val="both"/>
      </w:pPr>
      <w:r>
        <w:t xml:space="preserve">Abduh Mohammed Construction &amp; Management Co. Ltd      </w:t>
      </w:r>
      <w:r>
        <w:tab/>
      </w:r>
      <w:r>
        <w:tab/>
        <w:t xml:space="preserve">           </w:t>
      </w:r>
      <w:r w:rsidR="00A56C3C">
        <w:t xml:space="preserve">  Marabella</w:t>
      </w:r>
    </w:p>
    <w:p w14:paraId="449E5089" w14:textId="3E945D0B" w:rsidR="00A56C3C" w:rsidRDefault="00666D4E" w:rsidP="00100494">
      <w:pPr>
        <w:pStyle w:val="Achievement"/>
        <w:spacing w:after="0"/>
        <w:jc w:val="both"/>
        <w:rPr>
          <w:b/>
          <w:i/>
        </w:rPr>
      </w:pPr>
      <w:r>
        <w:rPr>
          <w:b/>
          <w:u w:val="single"/>
        </w:rPr>
        <w:t>Clerical Assistant</w:t>
      </w:r>
      <w:r w:rsidR="003276A7">
        <w:rPr>
          <w:b/>
          <w:i/>
        </w:rPr>
        <w:tab/>
      </w:r>
      <w:r w:rsidR="003276A7">
        <w:rPr>
          <w:b/>
          <w:i/>
        </w:rPr>
        <w:tab/>
      </w:r>
      <w:r w:rsidR="003276A7">
        <w:rPr>
          <w:b/>
          <w:i/>
        </w:rPr>
        <w:tab/>
      </w:r>
      <w:r w:rsidR="003276A7">
        <w:rPr>
          <w:b/>
          <w:i/>
        </w:rPr>
        <w:tab/>
      </w:r>
      <w:r w:rsidR="003276A7">
        <w:rPr>
          <w:b/>
          <w:i/>
        </w:rPr>
        <w:tab/>
      </w:r>
      <w:r w:rsidR="003276A7">
        <w:rPr>
          <w:b/>
          <w:i/>
        </w:rPr>
        <w:tab/>
      </w:r>
      <w:r w:rsidR="003276A7">
        <w:rPr>
          <w:b/>
          <w:i/>
        </w:rPr>
        <w:tab/>
      </w:r>
      <w:r w:rsidR="003276A7">
        <w:rPr>
          <w:b/>
          <w:i/>
        </w:rPr>
        <w:tab/>
      </w:r>
      <w:r w:rsidR="003276A7">
        <w:rPr>
          <w:b/>
          <w:i/>
        </w:rPr>
        <w:tab/>
      </w:r>
    </w:p>
    <w:p w14:paraId="0884603B" w14:textId="77777777" w:rsidR="00C754EA" w:rsidRDefault="00C754EA" w:rsidP="00100494">
      <w:pPr>
        <w:pStyle w:val="Achievement"/>
        <w:spacing w:after="0"/>
        <w:jc w:val="both"/>
        <w:rPr>
          <w:b/>
          <w:i/>
        </w:rPr>
      </w:pPr>
    </w:p>
    <w:p w14:paraId="596C5D59" w14:textId="77777777" w:rsidR="00A56C3C" w:rsidRDefault="003276A7" w:rsidP="00100494">
      <w:pPr>
        <w:pStyle w:val="Achievement"/>
        <w:spacing w:after="0"/>
        <w:jc w:val="both"/>
      </w:pPr>
      <w:r>
        <w:t>Compiling and maintaining office records and employee information, using word processor and excel to create documents such as letters, inventory, meeting minutes, time sheet, invoices</w:t>
      </w:r>
      <w:r w:rsidR="005D149C">
        <w:t>, quotations, bill of quantity</w:t>
      </w:r>
      <w:r>
        <w:t>. Using Microsoft Office Suite, outlook and the internet. Making and receiving calls on behalf o</w:t>
      </w:r>
      <w:r w:rsidR="00C754EA">
        <w:t xml:space="preserve">f the company. Taking inventory and managing petty cash. </w:t>
      </w:r>
      <w:r>
        <w:t xml:space="preserve">  </w:t>
      </w:r>
    </w:p>
    <w:p w14:paraId="2D45F5BA" w14:textId="378F3BAA" w:rsidR="00A56C3C" w:rsidRDefault="00A56C3C" w:rsidP="00100494">
      <w:pPr>
        <w:jc w:val="both"/>
      </w:pPr>
    </w:p>
    <w:p w14:paraId="5825A265" w14:textId="77777777" w:rsidR="005F556A" w:rsidRDefault="005F556A" w:rsidP="00100494">
      <w:pPr>
        <w:spacing w:after="0" w:line="240" w:lineRule="auto"/>
        <w:jc w:val="both"/>
      </w:pPr>
      <w:r>
        <w:t>CellServe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 Romain</w:t>
      </w:r>
    </w:p>
    <w:p w14:paraId="36D3D8C7" w14:textId="77777777" w:rsidR="005F556A" w:rsidRDefault="005F556A" w:rsidP="00100494">
      <w:pPr>
        <w:spacing w:after="0" w:line="240" w:lineRule="auto"/>
        <w:jc w:val="both"/>
        <w:rPr>
          <w:b/>
          <w:u w:val="single"/>
        </w:rPr>
      </w:pPr>
      <w:r w:rsidRPr="0026727D">
        <w:rPr>
          <w:b/>
          <w:u w:val="single"/>
        </w:rPr>
        <w:t xml:space="preserve">Store Supervisor </w:t>
      </w:r>
    </w:p>
    <w:p w14:paraId="78302D32" w14:textId="77777777" w:rsidR="005F556A" w:rsidRDefault="005F556A" w:rsidP="00100494">
      <w:pPr>
        <w:spacing w:after="0" w:line="240" w:lineRule="auto"/>
        <w:jc w:val="both"/>
        <w:rPr>
          <w:b/>
          <w:u w:val="single"/>
        </w:rPr>
      </w:pPr>
    </w:p>
    <w:p w14:paraId="6B42CE5F" w14:textId="77777777" w:rsidR="005F556A" w:rsidRPr="00913F59" w:rsidRDefault="005F556A" w:rsidP="00100494">
      <w:pPr>
        <w:pStyle w:val="Achievement"/>
        <w:jc w:val="both"/>
      </w:pPr>
      <w:r w:rsidRPr="00913F59">
        <w:t>Answered questions regarding store and products in person and on telephone, while maintaining knowledge of current sales and store promotions. Compute accurate sales prices for purchase trans</w:t>
      </w:r>
      <w:r>
        <w:t xml:space="preserve">actions. Worked independently </w:t>
      </w:r>
      <w:r w:rsidRPr="00913F59">
        <w:t xml:space="preserve"> performing cashier duties, product assistance and cleaning, while providing excellent customer service. As well as data entry required.</w:t>
      </w:r>
    </w:p>
    <w:p w14:paraId="7CF41269" w14:textId="77777777" w:rsidR="005F556A" w:rsidRPr="00913F59" w:rsidRDefault="005F556A" w:rsidP="00100494">
      <w:pPr>
        <w:pStyle w:val="Achievement"/>
        <w:jc w:val="both"/>
      </w:pPr>
    </w:p>
    <w:p w14:paraId="3A7348BF" w14:textId="77777777" w:rsidR="005F556A" w:rsidRPr="0026727D" w:rsidRDefault="005F556A" w:rsidP="00100494">
      <w:pPr>
        <w:spacing w:after="0" w:line="240" w:lineRule="auto"/>
        <w:jc w:val="both"/>
        <w:rPr>
          <w:b/>
          <w:u w:val="single"/>
        </w:rPr>
      </w:pPr>
    </w:p>
    <w:p w14:paraId="73BA91F0" w14:textId="77777777" w:rsidR="005F556A" w:rsidRPr="00913F59" w:rsidRDefault="005F556A" w:rsidP="00100494">
      <w:pPr>
        <w:spacing w:after="0" w:line="240" w:lineRule="auto"/>
        <w:jc w:val="both"/>
      </w:pPr>
      <w:r w:rsidRPr="00913F59">
        <w:t xml:space="preserve">Direcone </w:t>
      </w:r>
    </w:p>
    <w:p w14:paraId="577D9A20" w14:textId="77777777" w:rsidR="005F556A" w:rsidRPr="00913F59" w:rsidRDefault="005F556A" w:rsidP="00100494">
      <w:pPr>
        <w:spacing w:after="0" w:line="240" w:lineRule="auto"/>
        <w:jc w:val="both"/>
      </w:pPr>
      <w:r w:rsidRPr="00913F59">
        <w:rPr>
          <w:b/>
          <w:u w:val="single"/>
        </w:rPr>
        <w:t>Customer Service and Sales Representative</w:t>
      </w:r>
      <w:r w:rsidRPr="00913F59">
        <w:tab/>
      </w:r>
      <w:r w:rsidRPr="00913F59">
        <w:tab/>
      </w:r>
      <w:r w:rsidRPr="00913F59">
        <w:tab/>
      </w:r>
      <w:r w:rsidRPr="00913F59">
        <w:tab/>
      </w:r>
      <w:r w:rsidRPr="00913F59">
        <w:tab/>
        <w:t>Port of Spain</w:t>
      </w:r>
    </w:p>
    <w:p w14:paraId="088E93DF" w14:textId="77777777" w:rsidR="005F556A" w:rsidRPr="00913F59" w:rsidRDefault="005F556A" w:rsidP="00100494">
      <w:pPr>
        <w:spacing w:after="0" w:line="240" w:lineRule="auto"/>
        <w:jc w:val="both"/>
        <w:rPr>
          <w:b/>
          <w:u w:val="single"/>
        </w:rPr>
      </w:pPr>
    </w:p>
    <w:p w14:paraId="60CB881C" w14:textId="77777777" w:rsidR="005F556A" w:rsidRPr="00913F59" w:rsidRDefault="005F556A" w:rsidP="001004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F59">
        <w:rPr>
          <w:rFonts w:ascii="Times New Roman" w:hAnsi="Times New Roman" w:cs="Times New Roman"/>
          <w:sz w:val="24"/>
          <w:szCs w:val="24"/>
        </w:rPr>
        <w:t xml:space="preserve">Contacting customers on behalf of the company. Informing them of current promotions. Making changes on their accounts. Maintaining a central filing system, preparing documents and presentations using software applications.  </w:t>
      </w:r>
    </w:p>
    <w:p w14:paraId="7B31798D" w14:textId="77777777" w:rsidR="005F556A" w:rsidRPr="00913F59" w:rsidRDefault="005F556A" w:rsidP="00100494">
      <w:pPr>
        <w:spacing w:after="0" w:line="240" w:lineRule="auto"/>
        <w:jc w:val="both"/>
      </w:pPr>
    </w:p>
    <w:p w14:paraId="34111F31" w14:textId="77777777" w:rsidR="005F556A" w:rsidRPr="00913F59" w:rsidRDefault="005F556A" w:rsidP="00100494">
      <w:pPr>
        <w:jc w:val="both"/>
      </w:pPr>
    </w:p>
    <w:p w14:paraId="0FE67624" w14:textId="77777777" w:rsidR="005F556A" w:rsidRPr="00913F59" w:rsidRDefault="005F556A" w:rsidP="00100494">
      <w:pPr>
        <w:spacing w:after="0" w:line="240" w:lineRule="auto"/>
        <w:jc w:val="both"/>
      </w:pPr>
      <w:r w:rsidRPr="00913F59">
        <w:t>Cite Up Agency</w:t>
      </w:r>
      <w:r w:rsidRPr="00913F59">
        <w:tab/>
      </w:r>
      <w:r w:rsidRPr="00913F59">
        <w:tab/>
      </w:r>
      <w:r w:rsidRPr="00913F59">
        <w:tab/>
      </w:r>
      <w:r w:rsidRPr="00913F59">
        <w:tab/>
      </w:r>
      <w:r w:rsidRPr="00913F59">
        <w:tab/>
      </w:r>
      <w:r w:rsidRPr="00913F59">
        <w:tab/>
      </w:r>
      <w:r w:rsidRPr="00913F59">
        <w:tab/>
        <w:t>San Fernando</w:t>
      </w:r>
    </w:p>
    <w:p w14:paraId="174F06AB" w14:textId="77777777" w:rsidR="005F556A" w:rsidRPr="00913F59" w:rsidRDefault="005F556A" w:rsidP="00100494">
      <w:pPr>
        <w:jc w:val="both"/>
        <w:rPr>
          <w:b/>
          <w:u w:val="single"/>
        </w:rPr>
      </w:pPr>
      <w:r w:rsidRPr="00913F59">
        <w:rPr>
          <w:b/>
          <w:u w:val="single"/>
        </w:rPr>
        <w:t xml:space="preserve">Customer Service Representative </w:t>
      </w:r>
    </w:p>
    <w:p w14:paraId="4DBF7B74" w14:textId="77777777" w:rsidR="005F556A" w:rsidRPr="00913F59" w:rsidRDefault="005F556A" w:rsidP="00100494">
      <w:pPr>
        <w:jc w:val="both"/>
      </w:pPr>
      <w:r w:rsidRPr="00913F59">
        <w:rPr>
          <w:rFonts w:ascii="Times New Roman" w:hAnsi="Times New Roman" w:cs="Times New Roman"/>
          <w:sz w:val="24"/>
          <w:szCs w:val="24"/>
        </w:rPr>
        <w:t>Contacting customers on behalf of the company. Informing them of current promotions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13F59">
        <w:rPr>
          <w:rFonts w:ascii="Times New Roman" w:hAnsi="Times New Roman"/>
          <w:sz w:val="24"/>
        </w:rPr>
        <w:t xml:space="preserve"> Maintaining a central filling system, along with preparing documents and presentations using software applications, including: power point, word, excel and outlook</w:t>
      </w:r>
      <w:r w:rsidRPr="00913F59">
        <w:t xml:space="preserve">. </w:t>
      </w:r>
    </w:p>
    <w:p w14:paraId="45EFE6DC" w14:textId="77777777" w:rsidR="005F556A" w:rsidRPr="00913F59" w:rsidRDefault="005F556A" w:rsidP="00100494">
      <w:pPr>
        <w:spacing w:after="0" w:line="240" w:lineRule="auto"/>
        <w:jc w:val="both"/>
      </w:pPr>
    </w:p>
    <w:p w14:paraId="1F7857F8" w14:textId="77777777" w:rsidR="005F556A" w:rsidRPr="00913F59" w:rsidRDefault="005F556A" w:rsidP="00100494">
      <w:pPr>
        <w:spacing w:after="0" w:line="240" w:lineRule="auto"/>
        <w:jc w:val="both"/>
        <w:rPr>
          <w:b/>
          <w:u w:val="single"/>
        </w:rPr>
      </w:pPr>
    </w:p>
    <w:p w14:paraId="66D39AF6" w14:textId="77777777" w:rsidR="005F556A" w:rsidRPr="00913F59" w:rsidRDefault="005F556A" w:rsidP="00100494">
      <w:pPr>
        <w:pStyle w:val="Subsection"/>
        <w:jc w:val="both"/>
        <w:rPr>
          <w:vanish/>
          <w:color w:val="auto"/>
          <w:specVanish/>
        </w:rPr>
      </w:pPr>
      <w:r w:rsidRPr="00913F59">
        <w:rPr>
          <w:color w:val="auto"/>
        </w:rPr>
        <w:t>Ste. Madeleine Government Primary School</w:t>
      </w:r>
    </w:p>
    <w:p w14:paraId="5EECAF59" w14:textId="48104D4F" w:rsidR="005F556A" w:rsidRPr="00913F59" w:rsidRDefault="008A0F9B" w:rsidP="0010049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(OJT)</w:t>
      </w:r>
    </w:p>
    <w:p w14:paraId="390FDD52" w14:textId="77777777" w:rsidR="005F556A" w:rsidRPr="00913F59" w:rsidRDefault="005F556A" w:rsidP="00100494">
      <w:pPr>
        <w:pStyle w:val="SubsectionDate"/>
        <w:jc w:val="both"/>
        <w:rPr>
          <w:rStyle w:val="Emphasis"/>
          <w:i w:val="0"/>
          <w:color w:val="auto"/>
        </w:rPr>
      </w:pPr>
      <w:r w:rsidRPr="00913F59">
        <w:rPr>
          <w:rStyle w:val="IntenseEmphasis"/>
          <w:i w:val="0"/>
          <w:color w:val="auto"/>
          <w:u w:val="single"/>
        </w:rPr>
        <w:t>Clerical Assistant</w:t>
      </w:r>
    </w:p>
    <w:p w14:paraId="30AA7386" w14:textId="77777777" w:rsidR="005F556A" w:rsidRPr="00913F59" w:rsidRDefault="005F556A" w:rsidP="00100494">
      <w:pPr>
        <w:jc w:val="both"/>
        <w:rPr>
          <w:rFonts w:ascii="Times New Roman" w:hAnsi="Times New Roman"/>
          <w:sz w:val="24"/>
        </w:rPr>
      </w:pPr>
      <w:r w:rsidRPr="00913F59">
        <w:rPr>
          <w:rFonts w:ascii="Times New Roman" w:hAnsi="Times New Roman"/>
          <w:sz w:val="24"/>
        </w:rPr>
        <w:t>Maintaining a central filling system, along with answering telephone enquiries and preparing documents and presentations using software applications, including: power point</w:t>
      </w:r>
      <w:r>
        <w:rPr>
          <w:rFonts w:ascii="Times New Roman" w:hAnsi="Times New Roman"/>
          <w:sz w:val="24"/>
        </w:rPr>
        <w:t>, word, excel and outlook. Whilst</w:t>
      </w:r>
      <w:r w:rsidRPr="00913F59">
        <w:rPr>
          <w:rFonts w:ascii="Times New Roman" w:hAnsi="Times New Roman"/>
          <w:sz w:val="24"/>
        </w:rPr>
        <w:t xml:space="preserve"> providing sufficient assistance to the B.O.A.</w:t>
      </w:r>
    </w:p>
    <w:p w14:paraId="161EA244" w14:textId="77777777" w:rsidR="005F556A" w:rsidRPr="00913F59" w:rsidRDefault="005F556A" w:rsidP="00100494">
      <w:pPr>
        <w:pStyle w:val="CompanyName"/>
        <w:jc w:val="both"/>
      </w:pPr>
      <w:r w:rsidRPr="00913F59">
        <w:tab/>
      </w:r>
    </w:p>
    <w:p w14:paraId="3043C23A" w14:textId="4623BE20" w:rsidR="005F556A" w:rsidRPr="00913F59" w:rsidRDefault="005F556A" w:rsidP="00147698">
      <w:pPr>
        <w:pStyle w:val="CompanyName"/>
      </w:pPr>
      <w:r w:rsidRPr="00913F59">
        <w:t xml:space="preserve">Digiwireless, C.E.D.I Holdings </w:t>
      </w:r>
      <w:r w:rsidRPr="00913F59">
        <w:tab/>
      </w:r>
      <w:r>
        <w:t xml:space="preserve">                     </w:t>
      </w:r>
      <w:r w:rsidR="006227A0">
        <w:t xml:space="preserve">                 </w:t>
      </w:r>
      <w:r>
        <w:t xml:space="preserve">  </w:t>
      </w:r>
      <w:r w:rsidR="004A396C">
        <w:t xml:space="preserve"> Couva</w:t>
      </w:r>
    </w:p>
    <w:p w14:paraId="327EF566" w14:textId="77777777" w:rsidR="005F556A" w:rsidRPr="00913F59" w:rsidRDefault="005F556A" w:rsidP="00100494">
      <w:pPr>
        <w:pStyle w:val="CompanyName"/>
        <w:jc w:val="both"/>
      </w:pPr>
      <w:r w:rsidRPr="00913F59">
        <w:t xml:space="preserve">Customer Service Representative </w:t>
      </w:r>
    </w:p>
    <w:p w14:paraId="4B992B16" w14:textId="77777777" w:rsidR="005F556A" w:rsidRPr="00913F59" w:rsidRDefault="005F556A" w:rsidP="00100494">
      <w:pPr>
        <w:pStyle w:val="Achievement"/>
        <w:jc w:val="both"/>
      </w:pPr>
      <w:r w:rsidRPr="00913F59">
        <w:t>Answered questions regarding store and products in person and on telephone, while maintaining knowledge of current sales and store promotions. Compute accurate sales prices for purchase transactions. Worked as a team member performing cashier duties, product assistance and cleaning, while providing excellent customer service. As well as data entry required.</w:t>
      </w:r>
    </w:p>
    <w:p w14:paraId="4E16CD73" w14:textId="77777777" w:rsidR="005F556A" w:rsidRPr="00913F59" w:rsidRDefault="005F556A" w:rsidP="00100494">
      <w:pPr>
        <w:pStyle w:val="Achievement"/>
        <w:jc w:val="both"/>
      </w:pPr>
    </w:p>
    <w:p w14:paraId="5BD4822D" w14:textId="77777777" w:rsidR="005F556A" w:rsidRPr="00913F59" w:rsidRDefault="005F556A" w:rsidP="00100494">
      <w:pPr>
        <w:pStyle w:val="Achievement"/>
        <w:jc w:val="both"/>
      </w:pPr>
    </w:p>
    <w:p w14:paraId="0292EA8B" w14:textId="77777777" w:rsidR="005F556A" w:rsidRPr="00913F59" w:rsidRDefault="005F556A" w:rsidP="00100494">
      <w:pPr>
        <w:pStyle w:val="Achievement"/>
        <w:jc w:val="both"/>
      </w:pPr>
      <w:r w:rsidRPr="00913F59">
        <w:t xml:space="preserve">Tairens Drug Store       </w:t>
      </w:r>
      <w:r w:rsidRPr="00913F59">
        <w:tab/>
      </w:r>
      <w:r w:rsidRPr="00913F59">
        <w:tab/>
        <w:t xml:space="preserve">                                </w:t>
      </w:r>
      <w:r>
        <w:t xml:space="preserve">                 </w:t>
      </w:r>
      <w:r w:rsidRPr="00913F59">
        <w:t xml:space="preserve">     San Fernando</w:t>
      </w:r>
    </w:p>
    <w:p w14:paraId="593C8314" w14:textId="77777777" w:rsidR="005F556A" w:rsidRPr="00913F59" w:rsidRDefault="005F556A" w:rsidP="00100494">
      <w:pPr>
        <w:pStyle w:val="Achievement"/>
        <w:jc w:val="both"/>
        <w:rPr>
          <w:b/>
          <w:u w:val="single"/>
        </w:rPr>
      </w:pPr>
      <w:r w:rsidRPr="00913F59">
        <w:rPr>
          <w:b/>
          <w:u w:val="single"/>
        </w:rPr>
        <w:t>Dispensing Clerk/ Cashier</w:t>
      </w:r>
    </w:p>
    <w:p w14:paraId="017D7309" w14:textId="77777777" w:rsidR="005F556A" w:rsidRPr="00913F59" w:rsidRDefault="005F556A" w:rsidP="00100494">
      <w:pPr>
        <w:pStyle w:val="Achievement"/>
        <w:jc w:val="both"/>
      </w:pPr>
      <w:r w:rsidRPr="00913F59">
        <w:t>Answering questions regarding store and products, computing accurate sales prices. Worked independently performing cashier duties, product assistance and cleaning, whilst providing excellent customer service.</w:t>
      </w:r>
    </w:p>
    <w:p w14:paraId="44B2BF71" w14:textId="77777777" w:rsidR="005F556A" w:rsidRDefault="005F556A" w:rsidP="00100494">
      <w:pPr>
        <w:pStyle w:val="Achievement"/>
        <w:jc w:val="both"/>
      </w:pPr>
    </w:p>
    <w:p w14:paraId="18671B1C" w14:textId="77777777" w:rsidR="005F556A" w:rsidRDefault="005F556A" w:rsidP="00100494">
      <w:pPr>
        <w:pStyle w:val="Achievement"/>
        <w:jc w:val="both"/>
      </w:pPr>
    </w:p>
    <w:p w14:paraId="1ED3827A" w14:textId="4687C3EF" w:rsidR="00FE3E8F" w:rsidRDefault="00FE3E8F" w:rsidP="00100494">
      <w:pPr>
        <w:pStyle w:val="CompanyName"/>
        <w:jc w:val="both"/>
      </w:pPr>
      <w:r w:rsidRPr="00913F59">
        <w:tab/>
      </w:r>
    </w:p>
    <w:p w14:paraId="61747B98" w14:textId="4CB652E8" w:rsidR="005F556A" w:rsidRDefault="005F556A" w:rsidP="00100494">
      <w:pPr>
        <w:jc w:val="both"/>
      </w:pPr>
    </w:p>
    <w:p w14:paraId="09975C36" w14:textId="0EB93380" w:rsidR="005F556A" w:rsidRDefault="005F556A" w:rsidP="00100494">
      <w:pPr>
        <w:jc w:val="both"/>
      </w:pPr>
    </w:p>
    <w:p w14:paraId="71F96B98" w14:textId="08A1ABF8" w:rsidR="005F556A" w:rsidRDefault="005F556A" w:rsidP="00100494">
      <w:pPr>
        <w:jc w:val="both"/>
      </w:pPr>
    </w:p>
    <w:p w14:paraId="3D4F0569" w14:textId="1B8F6F74" w:rsidR="005F556A" w:rsidRDefault="005F556A" w:rsidP="00100494">
      <w:pPr>
        <w:jc w:val="both"/>
      </w:pPr>
    </w:p>
    <w:p w14:paraId="68B3749A" w14:textId="478D3261" w:rsidR="005F556A" w:rsidRDefault="005F556A" w:rsidP="00100494">
      <w:pPr>
        <w:jc w:val="both"/>
      </w:pPr>
    </w:p>
    <w:p w14:paraId="0ED28570" w14:textId="57DE3E58" w:rsidR="005F556A" w:rsidRDefault="00F77A2C" w:rsidP="00100494">
      <w:pPr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4F06F3">
        <w:rPr>
          <w:rFonts w:asciiTheme="majorHAnsi" w:hAnsiTheme="majorHAnsi"/>
          <w:b/>
          <w:sz w:val="28"/>
          <w:szCs w:val="28"/>
          <w:u w:val="single"/>
        </w:rPr>
        <w:t>Accomplishment</w:t>
      </w:r>
    </w:p>
    <w:p w14:paraId="040A9B80" w14:textId="1F027D95" w:rsidR="004F06F3" w:rsidRDefault="00320CD2" w:rsidP="00100494">
      <w:pPr>
        <w:jc w:val="both"/>
      </w:pPr>
      <w:r>
        <w:t xml:space="preserve">Certificate in </w:t>
      </w:r>
      <w:r w:rsidR="005E5138">
        <w:t>Skills for the Automative Office                                                   YTEPP</w:t>
      </w:r>
    </w:p>
    <w:p w14:paraId="16FD70B6" w14:textId="77777777" w:rsidR="005E5138" w:rsidRPr="00320CD2" w:rsidRDefault="005E5138" w:rsidP="00100494">
      <w:pPr>
        <w:jc w:val="both"/>
      </w:pPr>
    </w:p>
    <w:p w14:paraId="334148E7" w14:textId="77777777" w:rsidR="00FE3E8F" w:rsidRDefault="00FE3E8F" w:rsidP="00100494">
      <w:pPr>
        <w:pStyle w:val="Achievement"/>
        <w:jc w:val="both"/>
      </w:pPr>
    </w:p>
    <w:p w14:paraId="6A96A3CD" w14:textId="77777777" w:rsidR="00FE3E8F" w:rsidRPr="00913F59" w:rsidRDefault="00FE3E8F" w:rsidP="00100494">
      <w:pPr>
        <w:spacing w:after="0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913F59">
        <w:rPr>
          <w:rFonts w:asciiTheme="majorHAnsi" w:hAnsiTheme="majorHAnsi"/>
          <w:b/>
          <w:sz w:val="28"/>
          <w:szCs w:val="28"/>
          <w:u w:val="single"/>
        </w:rPr>
        <w:t>Interests</w:t>
      </w:r>
    </w:p>
    <w:p w14:paraId="3016E02B" w14:textId="77777777" w:rsidR="00FE3E8F" w:rsidRDefault="00FE3E8F" w:rsidP="001004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3F59">
        <w:rPr>
          <w:rFonts w:ascii="Times New Roman" w:hAnsi="Times New Roman" w:cs="Times New Roman"/>
          <w:sz w:val="24"/>
          <w:szCs w:val="24"/>
        </w:rPr>
        <w:t>Exploring the computer, Sports and Socializing with others.</w:t>
      </w:r>
    </w:p>
    <w:p w14:paraId="78A28C49" w14:textId="77777777" w:rsidR="007479FD" w:rsidRDefault="007479FD" w:rsidP="001004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ECD558" w14:textId="77777777" w:rsidR="007479FD" w:rsidRDefault="007479FD" w:rsidP="001004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13828" w14:textId="77777777" w:rsidR="007479FD" w:rsidRPr="00913F59" w:rsidRDefault="007479FD" w:rsidP="001004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94304C" w14:textId="77777777" w:rsidR="001869FD" w:rsidRPr="00913F59" w:rsidRDefault="001869FD" w:rsidP="001004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0D9E50" w14:textId="77777777" w:rsidR="00FE3E8F" w:rsidRPr="00913F59" w:rsidRDefault="00FE3E8F" w:rsidP="00100494">
      <w:pPr>
        <w:pStyle w:val="SectionHeading"/>
        <w:jc w:val="both"/>
        <w:rPr>
          <w:b/>
          <w:color w:val="auto"/>
          <w:u w:val="single"/>
        </w:rPr>
      </w:pPr>
      <w:r w:rsidRPr="00913F59">
        <w:rPr>
          <w:b/>
          <w:color w:val="auto"/>
          <w:u w:val="single"/>
        </w:rPr>
        <w:t>References</w:t>
      </w:r>
    </w:p>
    <w:p w14:paraId="627F4092" w14:textId="0259B2AE" w:rsidR="00FE3E8F" w:rsidRPr="00913F59" w:rsidRDefault="00AD11C0" w:rsidP="00100494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F59">
        <w:rPr>
          <w:rFonts w:ascii="Times New Roman" w:hAnsi="Times New Roman" w:cs="Times New Roman"/>
          <w:sz w:val="24"/>
          <w:szCs w:val="24"/>
        </w:rPr>
        <w:t xml:space="preserve">Mrs. </w:t>
      </w:r>
      <w:r w:rsidR="00B83F98" w:rsidRPr="00913F59">
        <w:rPr>
          <w:rFonts w:ascii="Times New Roman" w:hAnsi="Times New Roman" w:cs="Times New Roman"/>
          <w:sz w:val="24"/>
          <w:szCs w:val="24"/>
        </w:rPr>
        <w:t>Kizzy</w:t>
      </w:r>
      <w:r w:rsidRPr="00913F59">
        <w:rPr>
          <w:rFonts w:ascii="Times New Roman" w:hAnsi="Times New Roman" w:cs="Times New Roman"/>
          <w:sz w:val="24"/>
          <w:szCs w:val="24"/>
        </w:rPr>
        <w:t>- Ann Phillip</w:t>
      </w:r>
      <w:r w:rsidR="00B83F98" w:rsidRPr="00913F59">
        <w:rPr>
          <w:rFonts w:ascii="Times New Roman" w:hAnsi="Times New Roman" w:cs="Times New Roman"/>
          <w:sz w:val="24"/>
          <w:szCs w:val="24"/>
        </w:rPr>
        <w:t xml:space="preserve"> </w:t>
      </w:r>
      <w:r w:rsidR="007479FD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3028F">
        <w:rPr>
          <w:rFonts w:ascii="Times New Roman" w:hAnsi="Times New Roman" w:cs="Times New Roman"/>
          <w:sz w:val="24"/>
          <w:szCs w:val="24"/>
        </w:rPr>
        <w:t>Kurt White</w:t>
      </w:r>
    </w:p>
    <w:p w14:paraId="5CD7E215" w14:textId="3B1BEE71" w:rsidR="000E1C35" w:rsidRDefault="000E1C35" w:rsidP="00100494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Digiwireless</w:t>
      </w:r>
      <w:r w:rsidR="004A194E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090DDB">
        <w:rPr>
          <w:rFonts w:ascii="Times New Roman" w:hAnsi="Times New Roman" w:cs="Times New Roman"/>
          <w:sz w:val="24"/>
          <w:szCs w:val="24"/>
        </w:rPr>
        <w:t>Self Employed</w:t>
      </w:r>
    </w:p>
    <w:p w14:paraId="46DD1541" w14:textId="39974303" w:rsidR="00FE3E8F" w:rsidRPr="00913F59" w:rsidRDefault="00973535" w:rsidP="00100494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F59">
        <w:rPr>
          <w:rFonts w:ascii="Times New Roman" w:hAnsi="Times New Roman" w:cs="Times New Roman"/>
          <w:sz w:val="24"/>
          <w:szCs w:val="24"/>
        </w:rPr>
        <w:t>Supervisor</w:t>
      </w:r>
      <w:r w:rsidR="00B83F98" w:rsidRPr="00913F59">
        <w:rPr>
          <w:rFonts w:ascii="Times New Roman" w:hAnsi="Times New Roman" w:cs="Times New Roman"/>
          <w:sz w:val="24"/>
          <w:szCs w:val="24"/>
        </w:rPr>
        <w:t xml:space="preserve"> </w:t>
      </w:r>
      <w:r w:rsidR="00FE3E8F" w:rsidRPr="00913F5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83F98" w:rsidRPr="00913F59">
        <w:rPr>
          <w:rFonts w:ascii="Times New Roman" w:hAnsi="Times New Roman" w:cs="Times New Roman"/>
          <w:sz w:val="24"/>
          <w:szCs w:val="24"/>
        </w:rPr>
        <w:tab/>
      </w:r>
      <w:r w:rsidR="00B83F98" w:rsidRPr="00913F5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E3E8F" w:rsidRPr="00913F59">
        <w:rPr>
          <w:rFonts w:ascii="Times New Roman" w:hAnsi="Times New Roman" w:cs="Times New Roman"/>
          <w:sz w:val="24"/>
          <w:szCs w:val="24"/>
        </w:rPr>
        <w:t xml:space="preserve"> </w:t>
      </w:r>
      <w:r w:rsidR="00B83F98" w:rsidRPr="00913F5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3028F">
        <w:rPr>
          <w:rFonts w:ascii="Times New Roman" w:hAnsi="Times New Roman" w:cs="Times New Roman"/>
          <w:sz w:val="24"/>
          <w:szCs w:val="24"/>
        </w:rPr>
        <w:t>Electrician</w:t>
      </w:r>
    </w:p>
    <w:p w14:paraId="2A852DE4" w14:textId="7AF29B62" w:rsidR="00FE3E8F" w:rsidRPr="00913F59" w:rsidRDefault="00B83F98" w:rsidP="00100494">
      <w:pPr>
        <w:spacing w:after="60" w:line="240" w:lineRule="auto"/>
        <w:jc w:val="both"/>
        <w:rPr>
          <w:rFonts w:ascii="Times New Roman" w:hAnsi="Times New Roman" w:cs="Times New Roman"/>
        </w:rPr>
      </w:pPr>
      <w:r w:rsidRPr="00913F59">
        <w:rPr>
          <w:rFonts w:ascii="Times New Roman" w:hAnsi="Times New Roman" w:cs="Times New Roman"/>
          <w:sz w:val="24"/>
          <w:szCs w:val="24"/>
        </w:rPr>
        <w:t>1868374-8572</w:t>
      </w:r>
      <w:r w:rsidR="00FE3E8F" w:rsidRPr="00913F5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13F5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A194E">
        <w:rPr>
          <w:rFonts w:ascii="Times New Roman" w:hAnsi="Times New Roman" w:cs="Times New Roman"/>
          <w:sz w:val="24"/>
          <w:szCs w:val="24"/>
        </w:rPr>
        <w:t>1868282-5910</w:t>
      </w:r>
    </w:p>
    <w:p w14:paraId="523E3E0C" w14:textId="77777777" w:rsidR="00FE3E8F" w:rsidRPr="00913F59" w:rsidRDefault="00FE3E8F" w:rsidP="00100494">
      <w:pPr>
        <w:spacing w:after="0"/>
        <w:jc w:val="both"/>
        <w:rPr>
          <w:rFonts w:ascii="Bell MT" w:hAnsi="Bell MT"/>
          <w:sz w:val="24"/>
        </w:rPr>
      </w:pPr>
    </w:p>
    <w:p w14:paraId="38DF315F" w14:textId="77777777" w:rsidR="00FE3E8F" w:rsidRPr="00913F59" w:rsidRDefault="00FE3E8F" w:rsidP="00100494">
      <w:pPr>
        <w:jc w:val="both"/>
        <w:rPr>
          <w:rFonts w:ascii="Bell MT" w:hAnsi="Bell MT"/>
          <w:sz w:val="24"/>
        </w:rPr>
      </w:pPr>
    </w:p>
    <w:sectPr w:rsidR="00FE3E8F" w:rsidRPr="00913F59" w:rsidSect="007479FD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E4147" w14:textId="77777777" w:rsidR="00B13526" w:rsidRDefault="00B13526">
      <w:pPr>
        <w:spacing w:after="0" w:line="240" w:lineRule="auto"/>
      </w:pPr>
      <w:r>
        <w:separator/>
      </w:r>
    </w:p>
  </w:endnote>
  <w:endnote w:type="continuationSeparator" w:id="0">
    <w:p w14:paraId="140C5598" w14:textId="77777777" w:rsidR="00B13526" w:rsidRDefault="00B13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94CDC" w14:textId="77777777" w:rsidR="00B13526" w:rsidRDefault="00B13526">
      <w:pPr>
        <w:spacing w:after="0" w:line="240" w:lineRule="auto"/>
      </w:pPr>
      <w:r>
        <w:separator/>
      </w:r>
    </w:p>
  </w:footnote>
  <w:footnote w:type="continuationSeparator" w:id="0">
    <w:p w14:paraId="2032DC79" w14:textId="77777777" w:rsidR="00B13526" w:rsidRDefault="00B13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7970F" w14:textId="77777777" w:rsidR="00297E17" w:rsidRDefault="00A2479A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00E2C">
          <w:rPr>
            <w:color w:val="6076B4" w:themeColor="accent1"/>
          </w:rPr>
          <w:t>Na Quille Ewing</w:t>
        </w:r>
      </w:sdtContent>
    </w:sdt>
  </w:p>
  <w:p w14:paraId="237ADB1D" w14:textId="77777777" w:rsidR="00297E17" w:rsidRDefault="00095557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CD1"/>
    <w:multiLevelType w:val="hybridMultilevel"/>
    <w:tmpl w:val="0E80CADA"/>
    <w:lvl w:ilvl="0" w:tplc="A66A9D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FAB4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70883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E56245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60E46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CF84C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FBEF68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F9A8D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104E0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ACE2B51"/>
    <w:multiLevelType w:val="singleLevel"/>
    <w:tmpl w:val="E3C0FD96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/>
        <w:sz w:val="22"/>
      </w:rPr>
    </w:lvl>
  </w:abstractNum>
  <w:abstractNum w:abstractNumId="2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0562A"/>
    <w:multiLevelType w:val="hybridMultilevel"/>
    <w:tmpl w:val="B57625C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E2C"/>
    <w:rsid w:val="00090DDB"/>
    <w:rsid w:val="00095557"/>
    <w:rsid w:val="000E1C35"/>
    <w:rsid w:val="000F262F"/>
    <w:rsid w:val="00100494"/>
    <w:rsid w:val="0013258D"/>
    <w:rsid w:val="00147698"/>
    <w:rsid w:val="001869FD"/>
    <w:rsid w:val="001B7CD8"/>
    <w:rsid w:val="001F6398"/>
    <w:rsid w:val="0021038E"/>
    <w:rsid w:val="00224984"/>
    <w:rsid w:val="0026727D"/>
    <w:rsid w:val="0028030D"/>
    <w:rsid w:val="00297E17"/>
    <w:rsid w:val="00301200"/>
    <w:rsid w:val="0031000E"/>
    <w:rsid w:val="00320CD2"/>
    <w:rsid w:val="003276A7"/>
    <w:rsid w:val="003C66AC"/>
    <w:rsid w:val="004003B4"/>
    <w:rsid w:val="0047213F"/>
    <w:rsid w:val="004850C7"/>
    <w:rsid w:val="004A194E"/>
    <w:rsid w:val="004A396C"/>
    <w:rsid w:val="004F06F3"/>
    <w:rsid w:val="004F5952"/>
    <w:rsid w:val="00514DA5"/>
    <w:rsid w:val="00584560"/>
    <w:rsid w:val="005D149C"/>
    <w:rsid w:val="005D1DC0"/>
    <w:rsid w:val="005E5138"/>
    <w:rsid w:val="005F556A"/>
    <w:rsid w:val="00602F45"/>
    <w:rsid w:val="00606805"/>
    <w:rsid w:val="006227A0"/>
    <w:rsid w:val="00633F41"/>
    <w:rsid w:val="00666D4E"/>
    <w:rsid w:val="007479FD"/>
    <w:rsid w:val="00763171"/>
    <w:rsid w:val="0076737F"/>
    <w:rsid w:val="007C17E9"/>
    <w:rsid w:val="007F10C6"/>
    <w:rsid w:val="00843FFD"/>
    <w:rsid w:val="008833E1"/>
    <w:rsid w:val="0088773B"/>
    <w:rsid w:val="00896B47"/>
    <w:rsid w:val="008A0F9B"/>
    <w:rsid w:val="008B6DA7"/>
    <w:rsid w:val="00913F59"/>
    <w:rsid w:val="009347F2"/>
    <w:rsid w:val="009617B8"/>
    <w:rsid w:val="00973535"/>
    <w:rsid w:val="009D62B2"/>
    <w:rsid w:val="00A2479A"/>
    <w:rsid w:val="00A56623"/>
    <w:rsid w:val="00A56C3C"/>
    <w:rsid w:val="00AD11C0"/>
    <w:rsid w:val="00B13526"/>
    <w:rsid w:val="00B20BD5"/>
    <w:rsid w:val="00B422A8"/>
    <w:rsid w:val="00B83F98"/>
    <w:rsid w:val="00BF6E9E"/>
    <w:rsid w:val="00C754EA"/>
    <w:rsid w:val="00D02BC3"/>
    <w:rsid w:val="00D41D99"/>
    <w:rsid w:val="00DF14BF"/>
    <w:rsid w:val="00E00E2C"/>
    <w:rsid w:val="00EC0C96"/>
    <w:rsid w:val="00F2648B"/>
    <w:rsid w:val="00F3028F"/>
    <w:rsid w:val="00F41EF2"/>
    <w:rsid w:val="00F77A2C"/>
    <w:rsid w:val="00FE3E8F"/>
    <w:rsid w:val="00FF7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D5827A"/>
  <w15:docId w15:val="{3CB1F30D-02A5-FF4D-A447-099AB4C3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39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398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398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398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398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398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398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398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398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F6398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1F6398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F6398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6398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398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398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39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398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398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39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39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398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6398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398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398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6398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F6398"/>
    <w:rPr>
      <w:b/>
      <w:bCs/>
    </w:rPr>
  </w:style>
  <w:style w:type="character" w:styleId="Emphasis">
    <w:name w:val="Emphasis"/>
    <w:basedOn w:val="DefaultParagraphFont"/>
    <w:uiPriority w:val="20"/>
    <w:qFormat/>
    <w:rsid w:val="001F6398"/>
    <w:rPr>
      <w:i/>
      <w:iCs/>
      <w:color w:val="000000"/>
    </w:rPr>
  </w:style>
  <w:style w:type="paragraph" w:styleId="NoSpacing">
    <w:name w:val="No Spacing"/>
    <w:link w:val="NoSpacingChar"/>
    <w:uiPriority w:val="1"/>
    <w:qFormat/>
    <w:rsid w:val="001F63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6398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398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398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398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1F6398"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1F6398"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sid w:val="001F6398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398"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6398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398"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sid w:val="001F63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398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rsid w:val="001F6398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  <w:rsid w:val="001F6398"/>
  </w:style>
  <w:style w:type="paragraph" w:customStyle="1" w:styleId="Subsection">
    <w:name w:val="Subsection"/>
    <w:basedOn w:val="Heading2"/>
    <w:rsid w:val="001F6398"/>
    <w:pPr>
      <w:spacing w:before="0"/>
    </w:pPr>
  </w:style>
  <w:style w:type="paragraph" w:customStyle="1" w:styleId="SubsectionDate">
    <w:name w:val="Subsection Date"/>
    <w:basedOn w:val="Normal"/>
    <w:rsid w:val="001F6398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rsid w:val="001F6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98"/>
  </w:style>
  <w:style w:type="paragraph" w:styleId="Footer">
    <w:name w:val="footer"/>
    <w:basedOn w:val="Normal"/>
    <w:link w:val="FooterChar"/>
    <w:uiPriority w:val="99"/>
    <w:unhideWhenUsed/>
    <w:rsid w:val="001F6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98"/>
  </w:style>
  <w:style w:type="table" w:styleId="TableGrid">
    <w:name w:val="Table Grid"/>
    <w:basedOn w:val="TableNormal"/>
    <w:uiPriority w:val="59"/>
    <w:rsid w:val="001F6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autoRedefine/>
    <w:rsid w:val="00633F41"/>
    <w:pPr>
      <w:spacing w:after="60" w:line="220" w:lineRule="atLeast"/>
      <w:ind w:right="-36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00E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0E2C"/>
  </w:style>
  <w:style w:type="paragraph" w:customStyle="1" w:styleId="CompanyName">
    <w:name w:val="Company Name"/>
    <w:basedOn w:val="Normal"/>
    <w:next w:val="Normal"/>
    <w:autoRedefine/>
    <w:rsid w:val="00633F41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bTitle">
    <w:name w:val="Job Title"/>
    <w:next w:val="Achievement"/>
    <w:rsid w:val="00FE3E8F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paragraph" w:customStyle="1" w:styleId="BodyText4">
    <w:name w:val="Body Text 4"/>
    <w:basedOn w:val="Normal"/>
    <w:link w:val="BodyText4Char"/>
    <w:rsid w:val="00FE3E8F"/>
    <w:pPr>
      <w:spacing w:before="120" w:after="60" w:line="240" w:lineRule="auto"/>
      <w:ind w:left="360"/>
    </w:pPr>
    <w:rPr>
      <w:rFonts w:ascii="Arial" w:eastAsia="Times New Roman" w:hAnsi="Arial" w:cs="Times New Roman"/>
      <w:szCs w:val="20"/>
    </w:rPr>
  </w:style>
  <w:style w:type="character" w:customStyle="1" w:styleId="BodyText4Char">
    <w:name w:val="Body Text 4 Char"/>
    <w:basedOn w:val="DefaultParagraphFont"/>
    <w:link w:val="BodyText4"/>
    <w:rsid w:val="00FE3E8F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2\AppData\Roaming\Microsoft\Templates\Resume%20(Executive%20theme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EABDC6F43F40B68061E06EF9846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FAEF9-5A99-4C1B-B778-6B84A22D8B56}"/>
      </w:docPartPr>
      <w:docPartBody>
        <w:p w:rsidR="00DB7121" w:rsidRDefault="009E428A" w:rsidP="009E428A">
          <w:pPr>
            <w:pStyle w:val="80EABDC6F43F40B68061E06EF984605A"/>
          </w:pPr>
          <w:r>
            <w:t>Skills</w:t>
          </w:r>
        </w:p>
      </w:docPartBody>
    </w:docPart>
    <w:docPart>
      <w:docPartPr>
        <w:name w:val="479B1EBABACA452CBDC8D66B4904A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545A4-CBD1-4ED2-9617-7D6400243A0F}"/>
      </w:docPartPr>
      <w:docPartBody>
        <w:p w:rsidR="00DB7121" w:rsidRDefault="009E428A" w:rsidP="009E428A">
          <w:pPr>
            <w:pStyle w:val="479B1EBABACA452CBDC8D66B4904AAA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7180E69AF8345F8A9D76DCE8396D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F5F17-F0D1-47D1-96F8-FFB876A8CB1F}"/>
      </w:docPartPr>
      <w:docPartBody>
        <w:p w:rsidR="00DB7121" w:rsidRDefault="009E428A" w:rsidP="009E428A">
          <w:pPr>
            <w:pStyle w:val="67180E69AF8345F8A9D76DCE8396D322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BAA"/>
    <w:rsid w:val="001C10D9"/>
    <w:rsid w:val="001E0C7F"/>
    <w:rsid w:val="002458CF"/>
    <w:rsid w:val="002853DB"/>
    <w:rsid w:val="00326BAB"/>
    <w:rsid w:val="00366329"/>
    <w:rsid w:val="00387C52"/>
    <w:rsid w:val="003E0D87"/>
    <w:rsid w:val="0048755E"/>
    <w:rsid w:val="004E0BAA"/>
    <w:rsid w:val="0050055A"/>
    <w:rsid w:val="005C3C04"/>
    <w:rsid w:val="00651054"/>
    <w:rsid w:val="0072684C"/>
    <w:rsid w:val="007E0655"/>
    <w:rsid w:val="007E6EF0"/>
    <w:rsid w:val="00817AFD"/>
    <w:rsid w:val="009E428A"/>
    <w:rsid w:val="00A829E1"/>
    <w:rsid w:val="00B2107A"/>
    <w:rsid w:val="00B65C0C"/>
    <w:rsid w:val="00DB7121"/>
    <w:rsid w:val="00FA0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9E428A"/>
    <w:rPr>
      <w:color w:val="808080"/>
    </w:rPr>
  </w:style>
  <w:style w:type="paragraph" w:customStyle="1" w:styleId="455B22606FD34FD9AB54273460586C8E">
    <w:name w:val="455B22606FD34FD9AB54273460586C8E"/>
    <w:rsid w:val="005C3C04"/>
  </w:style>
  <w:style w:type="paragraph" w:customStyle="1" w:styleId="7EE0F5D2CA7C41BE91AF150300F6D02B">
    <w:name w:val="7EE0F5D2CA7C41BE91AF150300F6D02B"/>
    <w:rsid w:val="005C3C04"/>
  </w:style>
  <w:style w:type="paragraph" w:customStyle="1" w:styleId="29ED13A1FF9B4EDBAC731E1EA778FCBA">
    <w:name w:val="29ED13A1FF9B4EDBAC731E1EA778FCBA"/>
    <w:rsid w:val="005C3C04"/>
  </w:style>
  <w:style w:type="paragraph" w:customStyle="1" w:styleId="6BC715AEA1D64DADAE28C5D2E87178E1">
    <w:name w:val="6BC715AEA1D64DADAE28C5D2E87178E1"/>
    <w:rsid w:val="005C3C04"/>
  </w:style>
  <w:style w:type="paragraph" w:customStyle="1" w:styleId="0322F7AB7BEC48578A2ADA907BF41A82">
    <w:name w:val="0322F7AB7BEC48578A2ADA907BF41A82"/>
    <w:rsid w:val="005C3C04"/>
  </w:style>
  <w:style w:type="paragraph" w:customStyle="1" w:styleId="C2802D1541624EDBA97B838616A72422">
    <w:name w:val="C2802D1541624EDBA97B838616A72422"/>
    <w:rsid w:val="005C3C04"/>
  </w:style>
  <w:style w:type="paragraph" w:customStyle="1" w:styleId="E558DBBA710A4A25A73ACFC0D92FBAA0">
    <w:name w:val="E558DBBA710A4A25A73ACFC0D92FBAA0"/>
    <w:rsid w:val="005C3C04"/>
  </w:style>
  <w:style w:type="paragraph" w:customStyle="1" w:styleId="B3C1BA96DA204062B905ED08A703D8C1">
    <w:name w:val="B3C1BA96DA204062B905ED08A703D8C1"/>
    <w:rsid w:val="005C3C04"/>
  </w:style>
  <w:style w:type="paragraph" w:customStyle="1" w:styleId="45FDF0B69E2B440CADB0C9C874112DEB">
    <w:name w:val="45FDF0B69E2B440CADB0C9C874112DEB"/>
    <w:rsid w:val="005C3C04"/>
  </w:style>
  <w:style w:type="paragraph" w:customStyle="1" w:styleId="F9655E209367479EA44B6FAF83E832CF">
    <w:name w:val="F9655E209367479EA44B6FAF83E832CF"/>
    <w:rsid w:val="005C3C04"/>
  </w:style>
  <w:style w:type="paragraph" w:customStyle="1" w:styleId="2B4AF616D87E44F285A3A97B7793BBCE">
    <w:name w:val="2B4AF616D87E44F285A3A97B7793BBCE"/>
    <w:rsid w:val="005C3C04"/>
  </w:style>
  <w:style w:type="paragraph" w:customStyle="1" w:styleId="0933BFB6D6464074B1D83C2684B043DE">
    <w:name w:val="0933BFB6D6464074B1D83C2684B043DE"/>
    <w:rsid w:val="005C3C04"/>
  </w:style>
  <w:style w:type="paragraph" w:customStyle="1" w:styleId="729E04647D3A44E4922CA053AFAEB816">
    <w:name w:val="729E04647D3A44E4922CA053AFAEB816"/>
    <w:rsid w:val="005C3C04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5C3C04"/>
    <w:rPr>
      <w:b/>
      <w:bCs/>
      <w:i/>
      <w:iCs/>
      <w:caps w:val="0"/>
      <w:smallCaps w:val="0"/>
      <w:color w:val="4472C4" w:themeColor="accent1"/>
    </w:rPr>
  </w:style>
  <w:style w:type="paragraph" w:customStyle="1" w:styleId="F9C36B62AF6F411FACA7F7DF4A812B6A">
    <w:name w:val="F9C36B62AF6F411FACA7F7DF4A812B6A"/>
    <w:rsid w:val="005C3C04"/>
  </w:style>
  <w:style w:type="paragraph" w:customStyle="1" w:styleId="D09AC160D61849F2BE7ACA99AC85F8B3">
    <w:name w:val="D09AC160D61849F2BE7ACA99AC85F8B3"/>
    <w:rsid w:val="005C3C04"/>
  </w:style>
  <w:style w:type="paragraph" w:customStyle="1" w:styleId="1B709A301FF14A889695D47B50C05A03">
    <w:name w:val="1B709A301FF14A889695D47B50C05A03"/>
    <w:rsid w:val="005C3C04"/>
  </w:style>
  <w:style w:type="paragraph" w:customStyle="1" w:styleId="8B59B2C0369B4C9A86E4D52BC117C0C2">
    <w:name w:val="8B59B2C0369B4C9A86E4D52BC117C0C2"/>
    <w:rsid w:val="005C3C04"/>
  </w:style>
  <w:style w:type="paragraph" w:customStyle="1" w:styleId="A8FC5C55B07E4AD594207E51C99AD533">
    <w:name w:val="A8FC5C55B07E4AD594207E51C99AD533"/>
    <w:rsid w:val="005C3C04"/>
  </w:style>
  <w:style w:type="paragraph" w:customStyle="1" w:styleId="E012D7AAAD814606949E76082F405A9E">
    <w:name w:val="E012D7AAAD814606949E76082F405A9E"/>
    <w:rsid w:val="005C3C04"/>
  </w:style>
  <w:style w:type="paragraph" w:customStyle="1" w:styleId="8C9C8DB787604AB38236CD0780A13C5D">
    <w:name w:val="8C9C8DB787604AB38236CD0780A13C5D"/>
    <w:rsid w:val="004E0BAA"/>
  </w:style>
  <w:style w:type="paragraph" w:customStyle="1" w:styleId="26B2C419A36D4811AF242897679AAA5D">
    <w:name w:val="26B2C419A36D4811AF242897679AAA5D"/>
    <w:rsid w:val="003E0D87"/>
    <w:pPr>
      <w:spacing w:after="200" w:line="276" w:lineRule="auto"/>
    </w:pPr>
    <w:rPr>
      <w:lang w:val="en-US" w:eastAsia="en-US"/>
    </w:rPr>
  </w:style>
  <w:style w:type="paragraph" w:customStyle="1" w:styleId="5D477E1E0F9D4E66AB06C74E576D8316">
    <w:name w:val="5D477E1E0F9D4E66AB06C74E576D8316"/>
    <w:rsid w:val="003E0D87"/>
    <w:pPr>
      <w:spacing w:after="200" w:line="276" w:lineRule="auto"/>
    </w:pPr>
    <w:rPr>
      <w:lang w:val="en-US" w:eastAsia="en-US"/>
    </w:rPr>
  </w:style>
  <w:style w:type="paragraph" w:customStyle="1" w:styleId="C7ED515E835645178327B6EED482BE60">
    <w:name w:val="C7ED515E835645178327B6EED482BE60"/>
    <w:rsid w:val="003E0D87"/>
    <w:pPr>
      <w:spacing w:after="200" w:line="276" w:lineRule="auto"/>
    </w:pPr>
    <w:rPr>
      <w:lang w:val="en-US" w:eastAsia="en-US"/>
    </w:rPr>
  </w:style>
  <w:style w:type="paragraph" w:customStyle="1" w:styleId="6D4F66FC4F5F475594114E8B1C1059A1">
    <w:name w:val="6D4F66FC4F5F475594114E8B1C1059A1"/>
    <w:rsid w:val="003E0D87"/>
    <w:pPr>
      <w:spacing w:after="200" w:line="276" w:lineRule="auto"/>
    </w:pPr>
    <w:rPr>
      <w:lang w:val="en-US" w:eastAsia="en-US"/>
    </w:rPr>
  </w:style>
  <w:style w:type="paragraph" w:customStyle="1" w:styleId="065D8CF7CCCF456EA3C4955894A8DE64">
    <w:name w:val="065D8CF7CCCF456EA3C4955894A8DE64"/>
    <w:rsid w:val="003E0D87"/>
    <w:pPr>
      <w:spacing w:after="200" w:line="276" w:lineRule="auto"/>
    </w:pPr>
    <w:rPr>
      <w:lang w:val="en-US" w:eastAsia="en-US"/>
    </w:rPr>
  </w:style>
  <w:style w:type="paragraph" w:customStyle="1" w:styleId="B2E917060B96440BBF0AA92B40525901">
    <w:name w:val="B2E917060B96440BBF0AA92B40525901"/>
    <w:rsid w:val="009E428A"/>
    <w:pPr>
      <w:spacing w:after="200" w:line="276" w:lineRule="auto"/>
    </w:pPr>
  </w:style>
  <w:style w:type="paragraph" w:customStyle="1" w:styleId="80EABDC6F43F40B68061E06EF984605A">
    <w:name w:val="80EABDC6F43F40B68061E06EF984605A"/>
    <w:rsid w:val="009E428A"/>
    <w:pPr>
      <w:spacing w:after="200" w:line="276" w:lineRule="auto"/>
    </w:pPr>
  </w:style>
  <w:style w:type="paragraph" w:customStyle="1" w:styleId="48DB716BBE394161A16A3C075DEC578F">
    <w:name w:val="48DB716BBE394161A16A3C075DEC578F"/>
    <w:rsid w:val="009E428A"/>
    <w:pPr>
      <w:spacing w:after="200" w:line="276" w:lineRule="auto"/>
    </w:pPr>
  </w:style>
  <w:style w:type="paragraph" w:customStyle="1" w:styleId="284C2EC6946B4AF795340F181F79224F">
    <w:name w:val="284C2EC6946B4AF795340F181F79224F"/>
    <w:rsid w:val="009E428A"/>
    <w:pPr>
      <w:spacing w:after="200" w:line="276" w:lineRule="auto"/>
    </w:pPr>
  </w:style>
  <w:style w:type="paragraph" w:customStyle="1" w:styleId="99812ED922C14034801F070368CE9B5B">
    <w:name w:val="99812ED922C14034801F070368CE9B5B"/>
    <w:rsid w:val="009E428A"/>
    <w:pPr>
      <w:spacing w:after="200" w:line="276" w:lineRule="auto"/>
    </w:pPr>
  </w:style>
  <w:style w:type="paragraph" w:customStyle="1" w:styleId="34028688AE2D46319020AD4B1863565A">
    <w:name w:val="34028688AE2D46319020AD4B1863565A"/>
    <w:rsid w:val="009E428A"/>
    <w:pPr>
      <w:spacing w:after="200" w:line="276" w:lineRule="auto"/>
    </w:pPr>
  </w:style>
  <w:style w:type="paragraph" w:customStyle="1" w:styleId="86B90F55237E456681B5325B9C18B257">
    <w:name w:val="86B90F55237E456681B5325B9C18B257"/>
    <w:rsid w:val="009E428A"/>
    <w:pPr>
      <w:spacing w:after="200" w:line="276" w:lineRule="auto"/>
    </w:pPr>
  </w:style>
  <w:style w:type="paragraph" w:customStyle="1" w:styleId="479B1EBABACA452CBDC8D66B4904AAAC">
    <w:name w:val="479B1EBABACA452CBDC8D66B4904AAAC"/>
    <w:rsid w:val="009E428A"/>
    <w:pPr>
      <w:spacing w:after="200" w:line="276" w:lineRule="auto"/>
    </w:pPr>
  </w:style>
  <w:style w:type="paragraph" w:customStyle="1" w:styleId="67180E69AF8345F8A9D76DCE8396D322">
    <w:name w:val="67180E69AF8345F8A9D76DCE8396D322"/>
    <w:rsid w:val="009E428A"/>
    <w:pPr>
      <w:spacing w:after="200" w:line="276" w:lineRule="auto"/>
    </w:pPr>
  </w:style>
  <w:style w:type="paragraph" w:customStyle="1" w:styleId="A907FFE1626345E9BC0133154E9AE55D">
    <w:name w:val="A907FFE1626345E9BC0133154E9AE55D"/>
    <w:rsid w:val="009E428A"/>
    <w:pPr>
      <w:spacing w:after="200" w:line="276" w:lineRule="auto"/>
    </w:pPr>
  </w:style>
  <w:style w:type="paragraph" w:customStyle="1" w:styleId="A163762F27F2472491800FE628923F62">
    <w:name w:val="A163762F27F2472491800FE628923F62"/>
    <w:rsid w:val="009E428A"/>
    <w:pPr>
      <w:spacing w:after="200" w:line="276" w:lineRule="auto"/>
    </w:pPr>
  </w:style>
  <w:style w:type="paragraph" w:customStyle="1" w:styleId="6C9E88AFFD5349608A45BAC108AE2BC3">
    <w:name w:val="6C9E88AFFD5349608A45BAC108AE2BC3"/>
    <w:rsid w:val="009E428A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 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overPageProperties xmlns="http://schemas.microsoft.com/office/2006/coverPageProps">
  <PublishDate/>
  <Abstract/>
  <CompanyAddress>#31 Wavell Street, Ste.Madeleine</CompanyAddress>
  <CompanyPhone>18687435002/18683863700</CompanyPhone>
  <CompanyFax/>
  <CompanyEmail>naquille.ewing@gmail.com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5EC91433-3758-3447-9AE9-A8125955FB6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Resume%20(Executive%20theme).dotx</Template>
  <TotalTime>1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 Quille Ewing</dc:creator>
  <cp:lastModifiedBy>Na Quille Ewing</cp:lastModifiedBy>
  <cp:revision>2</cp:revision>
  <cp:lastPrinted>2017-08-02T20:14:00Z</cp:lastPrinted>
  <dcterms:created xsi:type="dcterms:W3CDTF">2018-02-18T18:16:00Z</dcterms:created>
  <dcterms:modified xsi:type="dcterms:W3CDTF">2018-02-18T18:16:00Z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