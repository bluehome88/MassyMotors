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D9C" w:rsidRDefault="000379C9">
      <w:pPr>
        <w:pStyle w:val="Section"/>
      </w:pPr>
      <w:r>
        <w:rPr>
          <w:lang w:val="en-TT" w:eastAsia="en-T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82000</wp14:pctPosHOffset>
                    </wp:positionH>
                  </mc:Choice>
                  <mc:Fallback>
                    <wp:positionH relativeFrom="page">
                      <wp:posOffset>6372860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143000" cy="10058400"/>
                <wp:effectExtent l="2540" t="0" r="0" b="0"/>
                <wp:wrapNone/>
                <wp:docPr id="24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id w:val="715748867"/>
                              <w:placeholder>
                                <w:docPart w:val="4D3EF9AED39F4F358101199EDE76696F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D0D9C" w:rsidRDefault="00CF4C96">
                                <w:pP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  <w:lang w:val="en-TT"/>
                                  </w:rPr>
                                  <w:t>Jenice Bonyun-Samuel</w:t>
                                </w:r>
                              </w:p>
                            </w:sdtContent>
                          </w:sdt>
                          <w:p w:rsidR="006D0D9C" w:rsidRDefault="007B32F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id w:val="715748868"/>
                                <w:placeholder>
                                  <w:docPart w:val="B0351FD3FE9F4660BA7A1D52B95582D1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8F4D26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[Type your address]</w:t>
                                </w:r>
                              </w:sdtContent>
                            </w:sdt>
                            <w:r w:rsidR="008F4D2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4D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r w:rsidR="008F4D2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715748869"/>
                                <w:placeholder>
                                  <w:docPart w:val="EB804E3F51BB4156B3E3CCBE395CB1AF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8F4D26">
                                  <w:rPr>
                                    <w:color w:val="FFFFFF" w:themeColor="background1"/>
                                  </w:rPr>
                                  <w:t>[Type your phone number]</w:t>
                                </w:r>
                              </w:sdtContent>
                            </w:sdt>
                            <w:r w:rsidR="008F4D2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8F4D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0097"/>
                            </w:r>
                            <w:r w:rsidR="008F4D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715748870"/>
                                <w:placeholder>
                                  <w:docPart w:val="32E415B350D544BDA98C79178B407371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8F4D26">
                                  <w:rPr>
                                    <w:color w:val="FFFFFF" w:themeColor="background1"/>
                                  </w:rPr>
                                  <w:t>[Type your e-mail address]</w:t>
                                </w:r>
                              </w:sdtContent>
                            </w:sdt>
                            <w:r w:rsidR="008F4D2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212" o:spid="_x0000_s1026" style="position:absolute;margin-left:0;margin-top:0;width:90pt;height:11in;z-index:251783168;visibility:visible;mso-wrap-style:square;mso-width-percent:0;mso-height-percent:1000;mso-left-percent:820;mso-wrap-distance-left:9pt;mso-wrap-distance-top:0;mso-wrap-distance-right:9pt;mso-wrap-distance-bottom:0;mso-position-horizontal-relative:page;mso-position-vertical:center;mso-position-vertical-relative:page;mso-width-percent:0;mso-height-percent:1000;mso-left-percent:82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" filled="f" stroked="f" strokecolor="black [3213]">
                <v:textbox style="layout-flow:vertical" inset="3.6pt,54pt,3.6pt,180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id w:val="715748867"/>
                        <w:placeholder>
                          <w:docPart w:val="4D3EF9AED39F4F358101199EDE76696F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p w:rsidR="006D0D9C" w:rsidRDefault="00CF4C96">
                          <w:p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  <w:lang w:val="en-TT"/>
                            </w:rPr>
                            <w:t>Jenice Bonyun-Samuel</w:t>
                          </w:r>
                        </w:p>
                      </w:sdtContent>
                    </w:sdt>
                    <w:p w:rsidR="006D0D9C" w:rsidRDefault="007B32FE">
                      <w:pPr>
                        <w:spacing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2"/>
                            <w:szCs w:val="22"/>
                          </w:rPr>
                          <w:id w:val="715748868"/>
                          <w:placeholder>
                            <w:docPart w:val="B0351FD3FE9F4660BA7A1D52B95582D1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 w:rsidR="008F4D26"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>[Type your address]</w:t>
                          </w:r>
                        </w:sdtContent>
                      </w:sdt>
                      <w:r w:rsidR="008F4D2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8F4D26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F097"/>
                      </w:r>
                      <w:r w:rsidR="008F4D2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</w:rPr>
                          <w:id w:val="715748869"/>
                          <w:placeholder>
                            <w:docPart w:val="EB804E3F51BB4156B3E3CCBE395CB1AF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 w:rsidR="008F4D26">
                            <w:rPr>
                              <w:color w:val="FFFFFF" w:themeColor="background1"/>
                            </w:rPr>
                            <w:t>[Type your phone number]</w:t>
                          </w:r>
                        </w:sdtContent>
                      </w:sdt>
                      <w:r w:rsidR="008F4D26">
                        <w:rPr>
                          <w:color w:val="FFFFFF" w:themeColor="background1"/>
                        </w:rPr>
                        <w:t xml:space="preserve"> </w:t>
                      </w:r>
                      <w:r w:rsidR="008F4D26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0097"/>
                      </w:r>
                      <w:r w:rsidR="008F4D2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</w:rPr>
                          <w:id w:val="715748870"/>
                          <w:placeholder>
                            <w:docPart w:val="32E415B350D544BDA98C79178B407371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 w:rsidR="008F4D26">
                            <w:rPr>
                              <w:color w:val="FFFFFF" w:themeColor="background1"/>
                            </w:rPr>
                            <w:t>[Type your e-mail address]</w:t>
                          </w:r>
                        </w:sdtContent>
                      </w:sdt>
                      <w:r w:rsidR="008F4D26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lang w:val="en-TT" w:eastAsia="en-TT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page">
                  <wp:posOffset>5621020</wp:posOffset>
                </wp:positionH>
                <wp:positionV relativeFrom="page">
                  <wp:posOffset>-182880</wp:posOffset>
                </wp:positionV>
                <wp:extent cx="1900555" cy="10561320"/>
                <wp:effectExtent l="20320" t="7620" r="22225" b="3810"/>
                <wp:wrapNone/>
                <wp:docPr id="1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0555" cy="10561320"/>
                          <a:chOff x="8904" y="-305"/>
                          <a:chExt cx="2993" cy="16632"/>
                        </a:xfrm>
                      </wpg:grpSpPr>
                      <wpg:grpSp>
                        <wpg:cNvPr id="16" name="Group 216"/>
                        <wpg:cNvGrpSpPr>
                          <a:grpSpLocks/>
                        </wpg:cNvGrpSpPr>
                        <wpg:grpSpPr bwMode="auto">
                          <a:xfrm>
                            <a:off x="9695" y="-305"/>
                            <a:ext cx="2202" cy="16632"/>
                            <a:chOff x="9695" y="-305"/>
                            <a:chExt cx="2202" cy="16632"/>
                          </a:xfrm>
                        </wpg:grpSpPr>
                        <wps:wsp>
                          <wps:cNvPr id="17" name="AutoShap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95" y="-289"/>
                              <a:ext cx="0" cy="16106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" name="Group 218"/>
                          <wpg:cNvGrpSpPr>
                            <a:grpSpLocks/>
                          </wpg:cNvGrpSpPr>
                          <wpg:grpSpPr bwMode="auto">
                            <a:xfrm>
                              <a:off x="10048" y="-305"/>
                              <a:ext cx="1849" cy="16632"/>
                              <a:chOff x="10055" y="-317"/>
                              <a:chExt cx="1849" cy="16632"/>
                            </a:xfrm>
                          </wpg:grpSpPr>
                          <wps:wsp>
                            <wps:cNvPr id="19" name="Rectangle 2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14" y="-317"/>
                                <a:ext cx="1512" cy="16632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BFB67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2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04" y="-294"/>
                                <a:ext cx="0" cy="165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2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98" y="-271"/>
                                <a:ext cx="0" cy="16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2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55" y="-306"/>
                                <a:ext cx="0" cy="16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3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8904" y="11910"/>
                            <a:ext cx="1737" cy="168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mpd="dbl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526D5" id="Group 215" o:spid="_x0000_s1026" style="position:absolute;margin-left:442.6pt;margin-top:-14.4pt;width:149.65pt;height:831.6pt;z-index:251786240;mso-position-horizontal-relative:page;mso-position-vertical-relative:page" coordorigin="8904,-305" coordsize="2993,16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">
                <v:group id="Group 216" o:spid="_x0000_s1027" style="position:absolute;left:9695;top:-305;width:2202;height:16632" coordorigin="9695,-305" coordsize="2202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17" o:spid="_x0000_s1028" type="#_x0000_t32" style="position:absolute;left:9695;top:-289;width:0;height:16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YXksIAAADbAAAADwAAAGRycy9kb3ducmV2LnhtbERPS2sCMRC+F/ofwhS8dbMW1LIaRUoL&#10;Ch5a6wNvw2a6WbqZLEl013/fFARv8/E9Z7bobSMu5EPtWMEwy0EQl07XXCnYfX88v4IIEVlj45gU&#10;XCnAYv74MMNCu46/6LKNlUghHApUYGJsCylDachiyFxLnLgf5y3GBH0ltccuhdtGvuT5WFqsOTUY&#10;bOnNUPm7PVsFfHw/bKjJzcbvw/rztKpIjjqlBk/9cgoiUh/v4pt7pdP8Cfz/kg6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YXksIAAADbAAAADwAAAAAAAAAAAAAA&#10;AAChAgAAZHJzL2Rvd25yZXYueG1sUEsFBgAAAAAEAAQA+QAAAJADAAAAAA==&#10;" strokecolor="#feceae [1300]" strokeweight="2.25pt"/>
                  <v:group id="Group 218" o:spid="_x0000_s1029" style="position:absolute;left:10048;top:-305;width:1849;height:16632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Rectangle 219" o:spid="_x0000_s1030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Nb8MA&#10;AADbAAAADwAAAGRycy9kb3ducmV2LnhtbERPzWrCQBC+C77DMkJvdVNpi43ZiEgFD7Vo6gOM2WkS&#10;zM6G3dWkffquUPA2H9/vZMvBtOJKzjeWFTxNExDEpdUNVwqOX5vHOQgfkDW2lknBD3lY5uNRhqm2&#10;PR/oWoRKxBD2KSqoQ+hSKX1Zk0E/tR1x5L6tMxgidJXUDvsYblo5S5JXabDh2FBjR+uaynNxMQre&#10;N+XHtt2/HMOpd5fV79nu+s9npR4mw2oBItAQ7uJ/91bH+W9w+yU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iNb8MAAADbAAAADwAAAAAAAAAAAAAAAACYAgAAZHJzL2Rv&#10;d25yZXYueG1sUEsFBgAAAAAEAAQA9QAAAIgDAAAAAA==&#10;" fillcolor="#feb686 [1940]" stroked="f" strokecolor="#bfb675">
                      <v:fill color2="#fe8637 [3204]" rotate="t" angle="90" focus="100%" type="gradient"/>
                    </v:rect>
                    <v:shape id="AutoShape 220" o:spid="_x0000_s1031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Lm3sAAAADbAAAADwAAAGRycy9kb3ducmV2LnhtbERPTWsCMRC9F/ofwhS81WwViqxGkULR&#10;gxS6iuBt2Iybxc0kTeK6/vvmIHh8vO/FarCd6CnE1rGCj3EBgrh2uuVGwWH//T4DEROyxs4xKbhT&#10;hNXy9WWBpXY3/qW+So3IIRxLVGBS8qWUsTZkMY6dJ87c2QWLKcPQSB3wlsNtJydF8SkttpwbDHr6&#10;MlRfqqtVsAs2mk3F0+vR9z9/hT9V5+NJqdHbsJ6DSDSkp/jh3moFk7w+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y5t7AAAAA2wAAAA8AAAAAAAAAAAAAAAAA&#10;oQIAAGRycy9kb3ducmV2LnhtbFBLBQYAAAAABAAEAPkAAACOAwAAAAA=&#10;" strokecolor="#fe8637 [3204]" strokeweight="2.25pt"/>
                    <v:shape id="AutoShape 221" o:spid="_x0000_s1032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RZ7MQAAADbAAAADwAAAGRycy9kb3ducmV2LnhtbESP0WrCQBRE3wv+w3KFvulGS0VSV1FB&#10;KC0lmvYDbrPXbDR7N2a3Mf37riD0cZiZM8xi1dtadNT6yrGCyTgBQVw4XXGp4OtzN5qD8AFZY+2Y&#10;FPySh9Vy8LDAVLsrH6jLQykihH2KCkwITSqlLwxZ9GPXEEfv6FqLIcq2lLrFa4TbWk6TZCYtVhwX&#10;DDa0NVSc8x+rYLNfe/P2/Zwl7/Z0qTYh6z6eMqUeh/36BUSgPvyH7+1XrWA6gduX+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FnsxAAAANsAAAAPAAAAAAAAAAAA&#10;AAAAAKECAABkcnMvZG93bnJldi54bWxQSwUGAAAAAAQABAD5AAAAkgMAAAAA&#10;" strokecolor="#feceae [1300]" strokeweight="4.5pt"/>
                    <v:shape id="AutoShape 222" o:spid="_x0000_s1033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STtMIAAADbAAAADwAAAGRycy9kb3ducmV2LnhtbESPQYvCMBSE7wv+h/AEb2tqkVWrUURQ&#10;FtmLVTw/m2dbbF5KE9vuvzcLCx6HmfmGWW16U4mWGldaVjAZRyCIM6tLzhVczvvPOQjnkTVWlknB&#10;LznYrAcfK0y07fhEbepzESDsElRQeF8nUrqsIINubGvi4N1tY9AH2eRSN9gFuKlkHEVf0mDJYaHA&#10;mnYFZY/0aRRcc9nd57PDov3ZTfc1mtsFjzOlRsN+uwThqffv8H/7WyuIY/j7En6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STtMIAAADbAAAADwAAAAAAAAAAAAAA&#10;AAChAgAAZHJzL2Rvd25yZXYueG1sUEsFBgAAAAAEAAQA+QAAAJADAAAAAA==&#10;" strokecolor="#feb686 [1940]" strokeweight="1pt"/>
                  </v:group>
                </v:group>
                <v:oval id="Oval 223" o:spid="_x0000_s1034" style="position:absolute;left:8904;top:11910;width:1737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pYN8UA&#10;AADbAAAADwAAAGRycy9kb3ducmV2LnhtbESPQWvCQBSE7wX/w/KE3sxGpWJTVylSbb1pWmqPj+wz&#10;iWbfht1V03/fFYQeh5n5hpktOtOICzlfW1YwTFIQxIXVNZcKvj5XgykIH5A1NpZJwS95WMx7DzPM&#10;tL3yji55KEWEsM9QQRVCm0npi4oM+sS2xNE7WGcwROlKqR1eI9w0cpSmE2mw5rhQYUvLiopTfjYK&#10;9uMNL9f7Vfe8ff8+vq3PT81PuVHqsd+9voAI1IX/8L39oRWMxnD7En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Olg3xQAAANsAAAAPAAAAAAAAAAAAAAAAAJgCAABkcnMv&#10;ZG93bnJldi54bWxQSwUGAAAAAAQABAD1AAAAigMAAAAA&#10;" fillcolor="#fe8637 [3204]" strokecolor="#fe8637 [3204]" strokeweight="3pt">
                  <v:stroke linestyle="thinThin"/>
                </v:oval>
                <w10:wrap anchorx="page" anchory="page"/>
              </v:group>
            </w:pict>
          </mc:Fallback>
        </mc:AlternateContent>
      </w:r>
      <w:r>
        <w:rPr>
          <w:lang w:val="en-TT" w:eastAsia="en-T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82000</wp14:pctPosHOffset>
                    </wp:positionH>
                  </mc:Choice>
                  <mc:Fallback>
                    <wp:positionH relativeFrom="page">
                      <wp:posOffset>6372860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143000" cy="10058400"/>
                <wp:effectExtent l="2540" t="0" r="0" b="0"/>
                <wp:wrapNone/>
                <wp:docPr id="1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id w:val="727803532"/>
                              <w:placeholder>
                                <w:docPart w:val="F339FB6EC13446BDA8BAFED6EB084F12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D0D9C" w:rsidRDefault="00CF4C96">
                                <w:pP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  <w:lang w:val="en-TT"/>
                                  </w:rPr>
                                  <w:t>Jenice Bonyun-Samuel</w:t>
                                </w:r>
                              </w:p>
                            </w:sdtContent>
                          </w:sdt>
                          <w:p w:rsidR="006D0D9C" w:rsidRDefault="00CF4C96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5811 Rocky Mc Collin Circle Phase 4 La Horquetta</w:t>
                            </w:r>
                            <w:r w:rsidR="008F4D2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4D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r w:rsidR="008F4D2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716-9049 or 383-4853</w:t>
                            </w:r>
                            <w:r w:rsidR="008F4D2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8F4D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0097"/>
                            </w:r>
                            <w:r w:rsidR="008F4D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jenicebonyunsamuel@gmail.com</w:t>
                            </w:r>
                            <w:r w:rsidR="008F4D2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224" o:spid="_x0000_s1027" style="position:absolute;margin-left:0;margin-top:0;width:90pt;height:11in;z-index:251787264;visibility:visible;mso-wrap-style:square;mso-width-percent:0;mso-height-percent:1000;mso-left-percent:820;mso-wrap-distance-left:9pt;mso-wrap-distance-top:0;mso-wrap-distance-right:9pt;mso-wrap-distance-bottom:0;mso-position-horizontal-relative:page;mso-position-vertical:center;mso-position-vertical-relative:page;mso-width-percent:0;mso-height-percent:1000;mso-left-percent:82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" filled="f" stroked="f" strokecolor="black [3213]">
                <v:textbox style="layout-flow:vertical" inset="3.6pt,54pt,3.6pt,180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id w:val="727803532"/>
                        <w:placeholder>
                          <w:docPart w:val="F339FB6EC13446BDA8BAFED6EB084F12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p w:rsidR="006D0D9C" w:rsidRDefault="00CF4C96">
                          <w:p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  <w:lang w:val="en-TT"/>
                            </w:rPr>
                            <w:t>Jenice Bonyun-Samuel</w:t>
                          </w:r>
                        </w:p>
                      </w:sdtContent>
                    </w:sdt>
                    <w:p w:rsidR="006D0D9C" w:rsidRDefault="00CF4C96">
                      <w:pPr>
                        <w:spacing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5811 Rocky Mc Collin Circle Phase 4 La Horquetta</w:t>
                      </w:r>
                      <w:r w:rsidR="008F4D2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8F4D26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F097"/>
                      </w:r>
                      <w:r w:rsidR="008F4D2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716-9049 or 383-4853</w:t>
                      </w:r>
                      <w:r w:rsidR="008F4D26">
                        <w:rPr>
                          <w:color w:val="FFFFFF" w:themeColor="background1"/>
                        </w:rPr>
                        <w:t xml:space="preserve"> </w:t>
                      </w:r>
                      <w:r w:rsidR="008F4D26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0097"/>
                      </w:r>
                      <w:r w:rsidR="008F4D2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jenicebonyunsamuel@gmail.com</w:t>
                      </w:r>
                      <w:r w:rsidR="008F4D26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lang w:val="en-TT" w:eastAsia="en-T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13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3DAFD1" id="Oval 214" o:spid="_x0000_s1026" style="position:absolute;margin-left:0;margin-top:542.25pt;width:186.2pt;height:183.3pt;flip:x;z-index:25178521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mFr2AIAALw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" fillcolor="#fe8637" strokecolor="#fe8637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lang w:val="en-TT" w:eastAsia="en-T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12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7809DF" id="Oval 202" o:spid="_x0000_s1026" style="position:absolute;margin-left:0;margin-top:542.25pt;width:186.2pt;height:183.3pt;flip:x;z-index:25178112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AcOrHV1wIAALwFAAAOAAAAAAAAAAAAAAAAAC4CAABk&#10;cnMvZTJvRG9jLnhtbFBLAQItABQABgAIAAAAIQCzVGYU4AAAAAoBAAAPAAAAAAAAAAAAAAAAADEF&#10;AABkcnMvZG93bnJldi54bWxQSwUGAAAAAAQABADzAAAAPgYAAAAA&#10;" fillcolor="#fe8637" strokecolor="#fe8637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p w:rsidR="006D0D9C" w:rsidRDefault="000379C9">
      <w:pPr>
        <w:pStyle w:val="Section"/>
      </w:pPr>
      <w:r>
        <w:rPr>
          <w:lang w:val="en-TT" w:eastAsia="en-T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11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23FE56" id="Oval 163" o:spid="_x0000_s1026" style="position:absolute;margin-left:0;margin-top:542.25pt;width:186.2pt;height:183.3pt;flip:x;z-index:25177395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tz2AIAALw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I+wK3PYAgAAvA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lang w:val="en-TT" w:eastAsia="en-T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10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6B4291" id="Oval 153" o:spid="_x0000_s1026" style="position:absolute;margin-left:0;margin-top:542.25pt;width:186.2pt;height:183.3pt;flip:x;z-index:25177088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Zow1UdcCAAC8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lang w:val="en-TT" w:eastAsia="en-T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9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6951E2" id="Oval 129" o:spid="_x0000_s1026" style="position:absolute;margin-left:0;margin-top:542.25pt;width:186.2pt;height:183.3pt;flip:x;z-index:25176166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Bn9bTDYAgAAuw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lang w:val="en-TT" w:eastAsia="en-T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C2FBBC" id="Oval 78" o:spid="_x0000_s1026" style="position:absolute;margin-left:0;margin-top:542.25pt;width:186.2pt;height:183.3pt;flip:x;z-index:25175859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xL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p1p8S9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lang w:val="en-TT" w:eastAsia="en-T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7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B30432" id="Oval 76" o:spid="_x0000_s1026" style="position:absolute;margin-left:0;margin-top:542.25pt;width:186.2pt;height:183.3pt;flip:x;z-index:25175552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Cpwrvq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t xml:space="preserve">Job </w:t>
      </w:r>
      <w:r w:rsidR="008F4D26">
        <w:t>OBJECTIVE</w:t>
      </w:r>
    </w:p>
    <w:p w:rsidR="000379C9" w:rsidRDefault="000379C9">
      <w:r>
        <w:t>Customer Service, Part Time</w:t>
      </w:r>
    </w:p>
    <w:p w:rsidR="006D0D9C" w:rsidRDefault="000379C9">
      <w:pPr>
        <w:pStyle w:val="ListBullet"/>
        <w:numPr>
          <w:ilvl w:val="0"/>
          <w:numId w:val="0"/>
        </w:numPr>
      </w:pP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6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56C46F" id="Oval 60" o:spid="_x0000_s1026" style="position:absolute;margin-left:0;margin-top:542.25pt;width:186.2pt;height:183.3pt;flip:x;z-index:2517524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xl1QIAALo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5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292A22" id="Oval 59" o:spid="_x0000_s1026" style="position:absolute;margin-left:0;margin-top:542.25pt;width:186.2pt;height:183.3pt;flip:x;z-index:25175142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D0bGzb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p w:rsidR="006D0D9C" w:rsidRDefault="008F4D26">
      <w:pPr>
        <w:pStyle w:val="Section"/>
      </w:pPr>
      <w:r>
        <w:t>EDUCATION</w:t>
      </w:r>
    </w:p>
    <w:p w:rsidR="006D0D9C" w:rsidRDefault="00CF4C96">
      <w:pPr>
        <w:pStyle w:val="Subsection"/>
      </w:pPr>
      <w:r>
        <w:t>North Eastern College</w:t>
      </w:r>
      <w:r w:rsidR="008F4D26">
        <w:t xml:space="preserve"> </w:t>
      </w:r>
      <w:r w:rsidR="008F4D26">
        <w:rPr>
          <w:color w:val="B9BEC7" w:themeColor="text2" w:themeTint="66"/>
          <w:sz w:val="16"/>
          <w:szCs w:val="16"/>
        </w:rPr>
        <w:sym w:font="Wingdings 2" w:char="F097"/>
      </w:r>
      <w:r w:rsidR="008F4D26">
        <w:t xml:space="preserve"> </w:t>
      </w:r>
      <w:r>
        <w:t>June 2005</w:t>
      </w:r>
    </w:p>
    <w:p w:rsidR="006D0D9C" w:rsidRPr="00CF4C96" w:rsidRDefault="00CF4C96" w:rsidP="00CF4C96">
      <w:pPr>
        <w:pStyle w:val="NormalIndent"/>
        <w:ind w:left="245"/>
        <w:rPr>
          <w:b/>
        </w:rPr>
      </w:pPr>
      <w:r w:rsidRPr="00CF4C96">
        <w:rPr>
          <w:b/>
        </w:rPr>
        <w:t>6 CSEC Passes</w:t>
      </w:r>
    </w:p>
    <w:p w:rsidR="00CF4C96" w:rsidRDefault="00CF4C96" w:rsidP="00CF4C96">
      <w:pPr>
        <w:pStyle w:val="NormalIndent"/>
        <w:numPr>
          <w:ilvl w:val="0"/>
          <w:numId w:val="6"/>
        </w:numPr>
      </w:pPr>
      <w:r>
        <w:t>Art and Craft</w:t>
      </w:r>
      <w:r>
        <w:tab/>
      </w:r>
      <w:r>
        <w:tab/>
      </w:r>
      <w:r>
        <w:tab/>
      </w:r>
      <w:r>
        <w:tab/>
        <w:t>Grade 1</w:t>
      </w:r>
    </w:p>
    <w:p w:rsidR="00CF4C96" w:rsidRDefault="00CF4C96" w:rsidP="00CF4C96">
      <w:pPr>
        <w:pStyle w:val="NormalIndent"/>
        <w:numPr>
          <w:ilvl w:val="0"/>
          <w:numId w:val="6"/>
        </w:numPr>
      </w:pPr>
      <w:r>
        <w:t>Clothing and Textiles</w:t>
      </w:r>
      <w:r>
        <w:tab/>
      </w:r>
      <w:r>
        <w:tab/>
      </w:r>
      <w:r>
        <w:tab/>
        <w:t>Grade 2</w:t>
      </w:r>
    </w:p>
    <w:p w:rsidR="00CF4C96" w:rsidRDefault="00CF4C96" w:rsidP="00CF4C96">
      <w:pPr>
        <w:pStyle w:val="NormalIndent"/>
        <w:numPr>
          <w:ilvl w:val="0"/>
          <w:numId w:val="6"/>
        </w:numPr>
      </w:pPr>
      <w:r>
        <w:t>Electrical and Electronic Technology</w:t>
      </w:r>
      <w:r>
        <w:tab/>
        <w:t>Grade 3</w:t>
      </w:r>
    </w:p>
    <w:p w:rsidR="00CF4C96" w:rsidRDefault="00CF4C96" w:rsidP="00CF4C96">
      <w:pPr>
        <w:pStyle w:val="NormalIndent"/>
        <w:numPr>
          <w:ilvl w:val="0"/>
          <w:numId w:val="6"/>
        </w:numPr>
      </w:pPr>
      <w:r>
        <w:t>English A</w:t>
      </w:r>
      <w:r>
        <w:tab/>
      </w:r>
      <w:r>
        <w:tab/>
      </w:r>
      <w:r>
        <w:tab/>
      </w:r>
      <w:r>
        <w:tab/>
      </w:r>
      <w:r>
        <w:tab/>
        <w:t>Grade 2</w:t>
      </w:r>
    </w:p>
    <w:p w:rsidR="00CF4C96" w:rsidRDefault="00CF4C96">
      <w:pPr>
        <w:pStyle w:val="NormalIndent"/>
        <w:numPr>
          <w:ilvl w:val="0"/>
          <w:numId w:val="6"/>
        </w:numPr>
      </w:pPr>
      <w:r>
        <w:t>Mathematics</w:t>
      </w:r>
      <w:r>
        <w:tab/>
      </w:r>
      <w:r>
        <w:tab/>
      </w:r>
      <w:r>
        <w:tab/>
      </w:r>
      <w:r>
        <w:tab/>
        <w:t>Grade 3</w:t>
      </w:r>
    </w:p>
    <w:p w:rsidR="00CF4C96" w:rsidRDefault="00CF4C96">
      <w:pPr>
        <w:pStyle w:val="NormalIndent"/>
        <w:numPr>
          <w:ilvl w:val="0"/>
          <w:numId w:val="6"/>
        </w:numPr>
      </w:pPr>
      <w:r>
        <w:t>Social Studies</w:t>
      </w:r>
      <w:r>
        <w:tab/>
      </w:r>
      <w:r>
        <w:tab/>
      </w:r>
      <w:r>
        <w:tab/>
      </w:r>
      <w:r>
        <w:tab/>
        <w:t>Grade 2</w:t>
      </w:r>
    </w:p>
    <w:p w:rsidR="006D0D9C" w:rsidRDefault="006D0D9C"/>
    <w:p w:rsidR="00CF4C96" w:rsidRDefault="00CF4C96" w:rsidP="00CF4C96">
      <w:pPr>
        <w:pStyle w:val="Subsection"/>
      </w:pPr>
      <w:proofErr w:type="spellStart"/>
      <w:r>
        <w:t>Toco</w:t>
      </w:r>
      <w:proofErr w:type="spellEnd"/>
      <w:r>
        <w:t xml:space="preserve"> Composit</w:t>
      </w:r>
      <w:r w:rsidR="00E614CB">
        <w:t>e</w:t>
      </w:r>
      <w:r>
        <w:t xml:space="preserve"> School</w:t>
      </w:r>
      <w:r>
        <w:t xml:space="preserve"> </w:t>
      </w:r>
      <w:r>
        <w:rPr>
          <w:color w:val="B9BEC7" w:themeColor="text2" w:themeTint="66"/>
          <w:sz w:val="16"/>
          <w:szCs w:val="16"/>
        </w:rPr>
        <w:sym w:font="Wingdings 2" w:char="F097"/>
      </w:r>
      <w:r>
        <w:t xml:space="preserve"> June </w:t>
      </w:r>
      <w:r>
        <w:t>2007</w:t>
      </w:r>
    </w:p>
    <w:p w:rsidR="00CF4C96" w:rsidRDefault="00CF4C96" w:rsidP="00CF4C96">
      <w:pPr>
        <w:pStyle w:val="Subsection"/>
      </w:pPr>
      <w:r>
        <w:t xml:space="preserve">     6 CAPE Passes</w:t>
      </w:r>
    </w:p>
    <w:p w:rsidR="00CF4C96" w:rsidRDefault="00CF4C96" w:rsidP="00CF4C96">
      <w:pPr>
        <w:pStyle w:val="NormalIndent"/>
        <w:numPr>
          <w:ilvl w:val="0"/>
          <w:numId w:val="6"/>
        </w:numPr>
      </w:pPr>
      <w:r>
        <w:t>Caribbean Studies</w:t>
      </w:r>
      <w:r>
        <w:tab/>
      </w:r>
      <w:r>
        <w:tab/>
      </w:r>
      <w:r>
        <w:t>U1</w:t>
      </w:r>
      <w:r>
        <w:tab/>
      </w:r>
      <w:r>
        <w:tab/>
      </w:r>
      <w:r>
        <w:t xml:space="preserve">Grade </w:t>
      </w:r>
      <w:r>
        <w:t>3</w:t>
      </w:r>
    </w:p>
    <w:p w:rsidR="00CF4C96" w:rsidRDefault="00CF4C96" w:rsidP="00CF4C96">
      <w:pPr>
        <w:pStyle w:val="NormalIndent"/>
        <w:numPr>
          <w:ilvl w:val="0"/>
          <w:numId w:val="6"/>
        </w:numPr>
      </w:pPr>
      <w:r>
        <w:t>Communication Studies</w:t>
      </w:r>
      <w:r>
        <w:tab/>
        <w:t>U1</w:t>
      </w:r>
      <w:r>
        <w:tab/>
      </w:r>
      <w:r>
        <w:tab/>
        <w:t>Grade 4</w:t>
      </w:r>
    </w:p>
    <w:p w:rsidR="00CF4C96" w:rsidRDefault="00CF4C96" w:rsidP="00CF4C96">
      <w:pPr>
        <w:pStyle w:val="NormalIndent"/>
        <w:numPr>
          <w:ilvl w:val="0"/>
          <w:numId w:val="6"/>
        </w:numPr>
      </w:pPr>
      <w:r>
        <w:t>Computer Science</w:t>
      </w:r>
      <w:r>
        <w:tab/>
      </w:r>
      <w:r>
        <w:tab/>
        <w:t>U1</w:t>
      </w:r>
      <w:r>
        <w:tab/>
      </w:r>
      <w:r>
        <w:tab/>
        <w:t>Grade 5</w:t>
      </w:r>
    </w:p>
    <w:p w:rsidR="00CF4C96" w:rsidRDefault="00CF4C96" w:rsidP="00CF4C96">
      <w:pPr>
        <w:pStyle w:val="NormalIndent"/>
        <w:numPr>
          <w:ilvl w:val="0"/>
          <w:numId w:val="6"/>
        </w:numPr>
      </w:pPr>
      <w:r>
        <w:t>Computer Science</w:t>
      </w:r>
      <w:r>
        <w:tab/>
      </w:r>
      <w:r>
        <w:tab/>
        <w:t>U2</w:t>
      </w:r>
      <w:r>
        <w:tab/>
      </w:r>
      <w:r>
        <w:tab/>
        <w:t>Grade 5</w:t>
      </w:r>
    </w:p>
    <w:p w:rsidR="00CF4C96" w:rsidRDefault="00CF4C96" w:rsidP="00CF4C96">
      <w:pPr>
        <w:pStyle w:val="NormalIndent"/>
        <w:numPr>
          <w:ilvl w:val="0"/>
          <w:numId w:val="6"/>
        </w:numPr>
      </w:pPr>
      <w:r>
        <w:t>Management of Business</w:t>
      </w:r>
      <w:r>
        <w:tab/>
        <w:t>U1</w:t>
      </w:r>
      <w:r>
        <w:tab/>
      </w:r>
      <w:r>
        <w:tab/>
        <w:t>Grade 5</w:t>
      </w:r>
    </w:p>
    <w:p w:rsidR="00CF4C96" w:rsidRDefault="00CF4C96" w:rsidP="00CF4C96">
      <w:pPr>
        <w:pStyle w:val="NormalIndent"/>
        <w:numPr>
          <w:ilvl w:val="0"/>
          <w:numId w:val="6"/>
        </w:numPr>
      </w:pPr>
      <w:r>
        <w:t>Management of Business</w:t>
      </w:r>
      <w:r>
        <w:tab/>
        <w:t>U2</w:t>
      </w:r>
      <w:r>
        <w:tab/>
      </w:r>
      <w:r>
        <w:tab/>
        <w:t>Grade 4</w:t>
      </w:r>
    </w:p>
    <w:p w:rsidR="00CF4C96" w:rsidRDefault="00CF4C96" w:rsidP="00CF4C96">
      <w:pPr>
        <w:pStyle w:val="NormalIndent"/>
        <w:ind w:left="245"/>
      </w:pPr>
    </w:p>
    <w:p w:rsidR="00CF4C96" w:rsidRDefault="00E614CB" w:rsidP="00CF4C96">
      <w:pPr>
        <w:pStyle w:val="NormalIndent"/>
        <w:ind w:left="245"/>
      </w:pPr>
      <w:r>
        <w:t>1 GCE Pass</w:t>
      </w:r>
    </w:p>
    <w:p w:rsidR="00CF4C96" w:rsidRDefault="00E614CB" w:rsidP="00CF4C96">
      <w:pPr>
        <w:pStyle w:val="NormalIndent"/>
        <w:numPr>
          <w:ilvl w:val="0"/>
          <w:numId w:val="6"/>
        </w:numPr>
      </w:pPr>
      <w:r>
        <w:t>General Paper</w:t>
      </w:r>
      <w:r>
        <w:tab/>
        <w:t>Advanced subsidiary</w:t>
      </w:r>
      <w:r>
        <w:tab/>
        <w:t>Grade a(a)</w:t>
      </w:r>
    </w:p>
    <w:p w:rsidR="00CF4C96" w:rsidRDefault="00CF4C96" w:rsidP="00CF4C96">
      <w:pPr>
        <w:pStyle w:val="Subsection"/>
      </w:pPr>
    </w:p>
    <w:p w:rsidR="00E614CB" w:rsidRDefault="00E614CB" w:rsidP="00CF4C96">
      <w:pPr>
        <w:pStyle w:val="Subsection"/>
      </w:pPr>
      <w:r>
        <w:t>Other Certificates</w:t>
      </w:r>
    </w:p>
    <w:p w:rsidR="00E614CB" w:rsidRDefault="00E614CB" w:rsidP="00E614CB">
      <w:pPr>
        <w:pStyle w:val="Subsection"/>
      </w:pPr>
      <w:r>
        <w:t>National Energy and Skills Center and Ministry of Education</w:t>
      </w:r>
      <w:r>
        <w:t xml:space="preserve"> </w:t>
      </w:r>
      <w:r>
        <w:rPr>
          <w:color w:val="B9BEC7" w:themeColor="text2" w:themeTint="66"/>
          <w:sz w:val="16"/>
          <w:szCs w:val="16"/>
        </w:rPr>
        <w:sym w:font="Wingdings 2" w:char="F097"/>
      </w:r>
      <w:r>
        <w:t xml:space="preserve"> </w:t>
      </w:r>
      <w:r>
        <w:t>July</w:t>
      </w:r>
      <w:r>
        <w:t xml:space="preserve"> </w:t>
      </w:r>
      <w:r>
        <w:t>2001</w:t>
      </w:r>
    </w:p>
    <w:p w:rsidR="00E614CB" w:rsidRDefault="00E614CB" w:rsidP="00E614CB">
      <w:pPr>
        <w:pStyle w:val="NormalIndent"/>
        <w:numPr>
          <w:ilvl w:val="0"/>
          <w:numId w:val="6"/>
        </w:numPr>
      </w:pPr>
      <w:r>
        <w:t>Certificate of Participation in Computer Literacy</w:t>
      </w:r>
    </w:p>
    <w:p w:rsidR="00E614CB" w:rsidRDefault="00E614CB" w:rsidP="00E614CB">
      <w:pPr>
        <w:pStyle w:val="NormalIndent"/>
        <w:ind w:left="245"/>
      </w:pPr>
    </w:p>
    <w:p w:rsidR="00E614CB" w:rsidRDefault="00E614CB" w:rsidP="00E614CB">
      <w:pPr>
        <w:pStyle w:val="Subsection"/>
      </w:pPr>
      <w:r>
        <w:t>Hildegarde’s Professional Centre Ltd</w:t>
      </w:r>
      <w:r>
        <w:t xml:space="preserve"> </w:t>
      </w:r>
      <w:r>
        <w:rPr>
          <w:color w:val="B9BEC7" w:themeColor="text2" w:themeTint="66"/>
          <w:sz w:val="16"/>
          <w:szCs w:val="16"/>
        </w:rPr>
        <w:sym w:font="Wingdings 2" w:char="F097"/>
      </w:r>
      <w:r>
        <w:t xml:space="preserve"> </w:t>
      </w:r>
      <w:r>
        <w:t>November 2003</w:t>
      </w:r>
    </w:p>
    <w:p w:rsidR="00E614CB" w:rsidRDefault="00E614CB" w:rsidP="00E614CB">
      <w:pPr>
        <w:pStyle w:val="NormalIndent"/>
        <w:numPr>
          <w:ilvl w:val="0"/>
          <w:numId w:val="6"/>
        </w:numPr>
      </w:pPr>
      <w:r>
        <w:t>Certificate in Computer Literacy Grade A</w:t>
      </w:r>
    </w:p>
    <w:p w:rsidR="00E614CB" w:rsidRDefault="00E614CB" w:rsidP="00E614CB">
      <w:pPr>
        <w:pStyle w:val="Subsection"/>
      </w:pPr>
    </w:p>
    <w:p w:rsidR="00E614CB" w:rsidRDefault="00E614CB" w:rsidP="00E614CB">
      <w:pPr>
        <w:pStyle w:val="Subsection"/>
      </w:pPr>
      <w:r>
        <w:t>KYKAY Marketing</w:t>
      </w:r>
      <w:r>
        <w:t xml:space="preserve"> </w:t>
      </w:r>
      <w:r>
        <w:rPr>
          <w:color w:val="B9BEC7" w:themeColor="text2" w:themeTint="66"/>
          <w:sz w:val="16"/>
          <w:szCs w:val="16"/>
        </w:rPr>
        <w:sym w:font="Wingdings 2" w:char="F097"/>
      </w:r>
      <w:r>
        <w:t xml:space="preserve"> </w:t>
      </w:r>
      <w:r>
        <w:t>August 2012</w:t>
      </w:r>
    </w:p>
    <w:p w:rsidR="00E614CB" w:rsidRDefault="00E614CB" w:rsidP="00CF4C96">
      <w:pPr>
        <w:pStyle w:val="Subsection"/>
        <w:numPr>
          <w:ilvl w:val="0"/>
          <w:numId w:val="6"/>
        </w:numPr>
        <w:rPr>
          <w:b w:val="0"/>
        </w:rPr>
      </w:pPr>
      <w:r w:rsidRPr="00E614CB">
        <w:rPr>
          <w:b w:val="0"/>
        </w:rPr>
        <w:t>Certificate of Participation in Telemarketing Training</w:t>
      </w:r>
      <w:r>
        <w:rPr>
          <w:b w:val="0"/>
        </w:rPr>
        <w:t xml:space="preserve"> Grade A</w:t>
      </w:r>
    </w:p>
    <w:p w:rsidR="00E614CB" w:rsidRDefault="00E614CB" w:rsidP="00E614CB">
      <w:pPr>
        <w:pStyle w:val="Subsection"/>
        <w:ind w:left="245"/>
        <w:rPr>
          <w:b w:val="0"/>
        </w:rPr>
      </w:pPr>
    </w:p>
    <w:p w:rsidR="00E614CB" w:rsidRPr="00E614CB" w:rsidRDefault="00E614CB" w:rsidP="00E614CB">
      <w:pPr>
        <w:pStyle w:val="Subsection"/>
      </w:pPr>
      <w:proofErr w:type="spellStart"/>
      <w:r>
        <w:t>Unicomer</w:t>
      </w:r>
      <w:proofErr w:type="spellEnd"/>
      <w:r>
        <w:t xml:space="preserve"> Trinidad Limited</w:t>
      </w:r>
    </w:p>
    <w:p w:rsidR="000379C9" w:rsidRPr="000379C9" w:rsidRDefault="00E614CB" w:rsidP="000379C9">
      <w:pPr>
        <w:pStyle w:val="Subsection"/>
        <w:numPr>
          <w:ilvl w:val="0"/>
          <w:numId w:val="6"/>
        </w:numPr>
        <w:rPr>
          <w:b w:val="0"/>
        </w:rPr>
      </w:pPr>
      <w:r>
        <w:rPr>
          <w:b w:val="0"/>
        </w:rPr>
        <w:t>Certificate of Achievem</w:t>
      </w:r>
      <w:r w:rsidR="000379C9">
        <w:rPr>
          <w:b w:val="0"/>
        </w:rPr>
        <w:t>ent in Customer Service Training</w:t>
      </w:r>
    </w:p>
    <w:p w:rsidR="00CF4C96" w:rsidRDefault="00CF4C96"/>
    <w:p w:rsidR="006D0D9C" w:rsidRDefault="008F4D26">
      <w:pPr>
        <w:pStyle w:val="Section"/>
      </w:pPr>
      <w:r>
        <w:t>EXPERIENCE</w:t>
      </w:r>
    </w:p>
    <w:p w:rsidR="006D0D9C" w:rsidRDefault="00E614CB">
      <w:pPr>
        <w:pStyle w:val="Subsection"/>
      </w:pPr>
      <w:r>
        <w:t>Customer Service Representative</w:t>
      </w:r>
      <w:r w:rsidR="008F4D26">
        <w:t xml:space="preserve"> </w:t>
      </w:r>
      <w:r w:rsidR="008F4D26">
        <w:rPr>
          <w:color w:val="B9BEC7" w:themeColor="text2" w:themeTint="66"/>
          <w:sz w:val="16"/>
          <w:szCs w:val="16"/>
        </w:rPr>
        <w:sym w:font="Wingdings 2" w:char="F097"/>
      </w:r>
      <w:r w:rsidR="008F4D26">
        <w:t xml:space="preserve"> </w:t>
      </w:r>
      <w:r>
        <w:t>August 2007</w:t>
      </w:r>
      <w:r w:rsidR="008F4D26">
        <w:t xml:space="preserve"> – </w:t>
      </w:r>
      <w:r>
        <w:t>October 2011</w:t>
      </w:r>
    </w:p>
    <w:p w:rsidR="00E614CB" w:rsidRPr="000379C9" w:rsidRDefault="00E614CB" w:rsidP="00E614CB">
      <w:pPr>
        <w:pStyle w:val="ListParagraph"/>
        <w:numPr>
          <w:ilvl w:val="0"/>
          <w:numId w:val="21"/>
        </w:numPr>
        <w:spacing w:line="240" w:lineRule="auto"/>
        <w:contextualSpacing w:val="0"/>
        <w:rPr>
          <w:rFonts w:eastAsia="Times New Roman" w:cs="Times New Roman"/>
          <w:color w:val="7F7F7F" w:themeColor="text1" w:themeTint="80"/>
          <w:szCs w:val="20"/>
          <w:lang w:val="en-TT" w:eastAsia="en-TT"/>
        </w:rPr>
      </w:pPr>
      <w:r w:rsidRPr="000379C9">
        <w:rPr>
          <w:rFonts w:eastAsia="Times New Roman" w:cs="Times New Roman"/>
          <w:color w:val="7F7F7F" w:themeColor="text1" w:themeTint="80"/>
          <w:szCs w:val="20"/>
          <w:lang w:val="en-TT" w:eastAsia="en-TT"/>
        </w:rPr>
        <w:t>Listen and respond to customers’ needs and concerns</w:t>
      </w:r>
    </w:p>
    <w:p w:rsidR="00E614CB" w:rsidRPr="000379C9" w:rsidRDefault="00E614CB" w:rsidP="00E614CB">
      <w:pPr>
        <w:pStyle w:val="ListParagraph"/>
        <w:numPr>
          <w:ilvl w:val="0"/>
          <w:numId w:val="21"/>
        </w:numPr>
        <w:spacing w:line="240" w:lineRule="auto"/>
        <w:contextualSpacing w:val="0"/>
        <w:rPr>
          <w:rFonts w:eastAsia="Times New Roman" w:cs="Times New Roman"/>
          <w:szCs w:val="20"/>
          <w:lang w:val="en-TT" w:eastAsia="en-TT"/>
        </w:rPr>
      </w:pPr>
      <w:r w:rsidRPr="000379C9">
        <w:rPr>
          <w:rFonts w:eastAsia="Times New Roman" w:cs="Times New Roman"/>
          <w:szCs w:val="20"/>
          <w:lang w:val="en-TT" w:eastAsia="en-TT"/>
        </w:rPr>
        <w:t>Provide information about products and services</w:t>
      </w:r>
    </w:p>
    <w:p w:rsidR="00E614CB" w:rsidRPr="000379C9" w:rsidRDefault="000379C9" w:rsidP="00E614CB">
      <w:pPr>
        <w:pStyle w:val="ListParagraph"/>
        <w:numPr>
          <w:ilvl w:val="0"/>
          <w:numId w:val="21"/>
        </w:numPr>
        <w:spacing w:line="240" w:lineRule="auto"/>
        <w:contextualSpacing w:val="0"/>
        <w:rPr>
          <w:rFonts w:eastAsia="Times New Roman" w:cs="Times New Roman"/>
          <w:szCs w:val="20"/>
          <w:lang w:val="en-TT" w:eastAsia="en-TT"/>
        </w:rPr>
      </w:pPr>
      <w:r>
        <w:rPr>
          <w:rFonts w:eastAsia="Times New Roman" w:cs="Times New Roman"/>
          <w:szCs w:val="20"/>
          <w:lang w:val="en-TT" w:eastAsia="en-TT"/>
        </w:rPr>
        <w:t>Complete sales transactions</w:t>
      </w:r>
    </w:p>
    <w:p w:rsidR="00E614CB" w:rsidRPr="000379C9" w:rsidRDefault="00E614CB" w:rsidP="00E614CB">
      <w:pPr>
        <w:pStyle w:val="ListParagraph"/>
        <w:numPr>
          <w:ilvl w:val="0"/>
          <w:numId w:val="21"/>
        </w:numPr>
        <w:spacing w:line="240" w:lineRule="auto"/>
        <w:contextualSpacing w:val="0"/>
        <w:rPr>
          <w:rFonts w:eastAsia="Times New Roman" w:cs="Times New Roman"/>
          <w:szCs w:val="20"/>
          <w:lang w:val="en-TT" w:eastAsia="en-TT"/>
        </w:rPr>
      </w:pPr>
      <w:r w:rsidRPr="000379C9">
        <w:rPr>
          <w:rFonts w:eastAsia="Times New Roman" w:cs="Times New Roman"/>
          <w:szCs w:val="20"/>
          <w:lang w:val="en-TT" w:eastAsia="en-TT"/>
        </w:rPr>
        <w:lastRenderedPageBreak/>
        <w:t>Review or make changes to customer accounts</w:t>
      </w:r>
    </w:p>
    <w:p w:rsidR="00E614CB" w:rsidRPr="000379C9" w:rsidRDefault="00E614CB" w:rsidP="00E614CB">
      <w:pPr>
        <w:pStyle w:val="ListParagraph"/>
        <w:numPr>
          <w:ilvl w:val="0"/>
          <w:numId w:val="21"/>
        </w:numPr>
        <w:spacing w:line="240" w:lineRule="auto"/>
        <w:contextualSpacing w:val="0"/>
        <w:rPr>
          <w:rFonts w:eastAsia="Times New Roman" w:cs="Times New Roman"/>
          <w:szCs w:val="20"/>
          <w:lang w:val="en-TT" w:eastAsia="en-TT"/>
        </w:rPr>
      </w:pPr>
      <w:r w:rsidRPr="000379C9">
        <w:rPr>
          <w:rFonts w:eastAsia="Times New Roman" w:cs="Times New Roman"/>
          <w:szCs w:val="20"/>
          <w:lang w:val="en-TT" w:eastAsia="en-TT"/>
        </w:rPr>
        <w:t>Research answers or solutions as needed</w:t>
      </w:r>
    </w:p>
    <w:p w:rsidR="006D0D9C" w:rsidRDefault="00E614CB" w:rsidP="00E614CB">
      <w:pPr>
        <w:pStyle w:val="ListBullet"/>
        <w:numPr>
          <w:ilvl w:val="0"/>
          <w:numId w:val="21"/>
        </w:numPr>
      </w:pPr>
      <w:r w:rsidRPr="000379C9">
        <w:rPr>
          <w:rFonts w:eastAsia="Times New Roman" w:cs="Times New Roman"/>
          <w:szCs w:val="20"/>
          <w:lang w:val="en-TT" w:eastAsia="en-TT"/>
        </w:rPr>
        <w:t>Refer customers to supervisors, managers, or others who can help</w:t>
      </w:r>
      <w:r w:rsidRPr="000379C9">
        <w:rPr>
          <w:rFonts w:eastAsia="Times New Roman" w:cs="Times New Roman"/>
          <w:szCs w:val="20"/>
          <w:lang w:val="en-TT" w:eastAsia="en-TT"/>
        </w:rPr>
        <w:br/>
      </w:r>
    </w:p>
    <w:p w:rsidR="006D0D9C" w:rsidRDefault="000379C9"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4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3540D6" id="Oval 181" o:spid="_x0000_s1026" style="position:absolute;margin-left:0;margin-top:542.25pt;width:186.2pt;height:183.3pt;flip:x;z-index:25177907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N/2QIAALs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3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C7954E" id="Oval 180" o:spid="_x0000_s1026" style="position:absolute;margin-left:0;margin-top:542.25pt;width:186.2pt;height:183.3pt;flip:x;z-index:2517780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+f91g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DN0+f91gIAALs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sectPr w:rsidR="006D0D9C" w:rsidSect="00E160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2FE" w:rsidRDefault="007B32FE">
      <w:r>
        <w:separator/>
      </w:r>
    </w:p>
  </w:endnote>
  <w:endnote w:type="continuationSeparator" w:id="0">
    <w:p w:rsidR="007B32FE" w:rsidRDefault="007B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F9D" w:rsidRDefault="00FB6F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9C" w:rsidRDefault="008F4D26">
    <w:pPr>
      <w:pStyle w:val="Footer"/>
    </w:pPr>
    <w:r>
      <w:ptab w:relativeTo="margin" w:alignment="right" w:leader="none"/>
    </w:r>
    <w:r w:rsidR="007B32FE">
      <w:fldChar w:fldCharType="begin"/>
    </w:r>
    <w:r w:rsidR="007B32FE">
      <w:instrText xml:space="preserve"> PAGE </w:instrText>
    </w:r>
    <w:r w:rsidR="007B32FE">
      <w:fldChar w:fldCharType="separate"/>
    </w:r>
    <w:r w:rsidR="00FB6F9D">
      <w:rPr>
        <w:noProof/>
      </w:rPr>
      <w:t>2</w:t>
    </w:r>
    <w:r w:rsidR="007B32FE">
      <w:rPr>
        <w:noProof/>
      </w:rPr>
      <w:fldChar w:fldCharType="end"/>
    </w:r>
    <w:r>
      <w:t xml:space="preserve"> </w:t>
    </w:r>
    <w:r w:rsidR="000379C9">
      <w:rPr>
        <w:noProof/>
        <w:lang w:val="en-TT" w:eastAsia="en-TT"/>
      </w:rPr>
      <mc:AlternateContent>
        <mc:Choice Requires="wps">
          <w:drawing>
            <wp:inline distT="0" distB="0" distL="0" distR="0">
              <wp:extent cx="91440" cy="91440"/>
              <wp:effectExtent l="19050" t="20320" r="22860" b="21590"/>
              <wp:docPr id="1" name="Oval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E388DDB" id="Oval 8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" filled="f" fillcolor="#ff7d26" strokecolor="#ff7d26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F9D" w:rsidRDefault="00FB6F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2FE" w:rsidRDefault="007B32FE">
      <w:r>
        <w:separator/>
      </w:r>
    </w:p>
  </w:footnote>
  <w:footnote w:type="continuationSeparator" w:id="0">
    <w:p w:rsidR="007B32FE" w:rsidRDefault="007B32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F9D" w:rsidRDefault="00FB6F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9C" w:rsidRDefault="008F4D26">
    <w:pPr>
      <w:pStyle w:val="Header"/>
    </w:pPr>
    <w:r>
      <w:ptab w:relativeTo="margin" w:alignment="right" w:leader="none"/>
    </w:r>
    <w:sdt>
      <w:sdtPr>
        <w:id w:val="80127134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5-03-17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FB6F9D">
          <w:t>3/17/2015</w:t>
        </w:r>
      </w:sdtContent>
    </w:sdt>
    <w:r w:rsidR="000379C9"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D606CD" wp14:editId="30CFC196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-100330</wp:posOffset>
                  </wp:positionV>
                </mc:Fallback>
              </mc:AlternateContent>
              <wp:extent cx="0" cy="10238105"/>
              <wp:effectExtent l="11430" t="14605" r="7620" b="1524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81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05D68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0;margin-top:0;width:0;height:806.15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" strokecolor="#ff7d26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F9D" w:rsidRDefault="00FB6F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3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5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6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7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8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12"/>
  </w:num>
  <w:num w:numId="5">
    <w:abstractNumId w:val="14"/>
  </w:num>
  <w:num w:numId="6">
    <w:abstractNumId w:val="10"/>
  </w:num>
  <w:num w:numId="7">
    <w:abstractNumId w:val="20"/>
  </w:num>
  <w:num w:numId="8">
    <w:abstractNumId w:val="17"/>
  </w:num>
  <w:num w:numId="9">
    <w:abstractNumId w:val="13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11"/>
  </w:num>
  <w:num w:numId="23">
    <w:abstractNumId w:val="1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96"/>
    <w:rsid w:val="000379C9"/>
    <w:rsid w:val="006D0D9C"/>
    <w:rsid w:val="007B32FE"/>
    <w:rsid w:val="008F4D26"/>
    <w:rsid w:val="00CF4C96"/>
    <w:rsid w:val="00E160B9"/>
    <w:rsid w:val="00E614CB"/>
    <w:rsid w:val="00FB6F9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;"/>
  <w15:docId w15:val="{F69B4B9C-F40C-4947-B911-1E65F852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0B9"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160B9"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160B9"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60B9"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160B9"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160B9"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160B9"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160B9"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160B9"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160B9"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160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unhideWhenUsed/>
    <w:rsid w:val="00E160B9"/>
    <w:pPr>
      <w:ind w:left="720"/>
    </w:pPr>
  </w:style>
  <w:style w:type="paragraph" w:customStyle="1" w:styleId="Section">
    <w:name w:val="Section"/>
    <w:basedOn w:val="Normal"/>
    <w:uiPriority w:val="2"/>
    <w:qFormat/>
    <w:rsid w:val="00E160B9"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160B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E160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0B9"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160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0B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E160B9"/>
    <w:rPr>
      <w:b/>
      <w:bCs/>
    </w:rPr>
  </w:style>
  <w:style w:type="character" w:styleId="BookTitle">
    <w:name w:val="Book Title"/>
    <w:basedOn w:val="DefaultParagraphFont"/>
    <w:uiPriority w:val="13"/>
    <w:qFormat/>
    <w:rsid w:val="00E160B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160B9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160B9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B9"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B9"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B9"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B9"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B9"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B9"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B9"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B9"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E160B9"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160B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B9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160B9"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160B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E160B9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160B9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60B9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E160B9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E160B9"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E160B9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60B9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160B9"/>
    <w:pPr>
      <w:numPr>
        <w:numId w:val="9"/>
      </w:numPr>
    </w:pPr>
  </w:style>
  <w:style w:type="numbering" w:customStyle="1" w:styleId="BulletedList">
    <w:name w:val="Bulleted List"/>
    <w:uiPriority w:val="99"/>
    <w:rsid w:val="00E160B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0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B9"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160B9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160B9"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160B9"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rsid w:val="00E160B9"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160B9"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sid w:val="00E160B9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160B9"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160B9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sid w:val="00E160B9"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160B9"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sid w:val="00E160B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160B9"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character" w:customStyle="1" w:styleId="apple-converted-space">
    <w:name w:val="apple-converted-space"/>
    <w:basedOn w:val="DefaultParagraphFont"/>
    <w:rsid w:val="00E614CB"/>
  </w:style>
  <w:style w:type="character" w:styleId="Hyperlink">
    <w:name w:val="Hyperlink"/>
    <w:basedOn w:val="DefaultParagraphFont"/>
    <w:uiPriority w:val="99"/>
    <w:semiHidden/>
    <w:unhideWhenUsed/>
    <w:rsid w:val="00E614CB"/>
    <w:rPr>
      <w:color w:val="0000FF"/>
      <w:u w:val="single"/>
    </w:rPr>
  </w:style>
  <w:style w:type="paragraph" w:styleId="ListParagraph">
    <w:name w:val="List Paragraph"/>
    <w:basedOn w:val="Normal"/>
    <w:uiPriority w:val="6"/>
    <w:qFormat/>
    <w:rsid w:val="00E614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9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ice\AppData\Roaming\Microsoft\Templates\Resume%20(Oriel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3EF9AED39F4F358101199EDE766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0980E-64EE-473E-89A7-8E983D0B7ECD}"/>
      </w:docPartPr>
      <w:docPartBody>
        <w:p w:rsidR="00000000" w:rsidRDefault="0015124E">
          <w:pPr>
            <w:pStyle w:val="4D3EF9AED39F4F358101199EDE76696F"/>
          </w:pPr>
          <w:r>
            <w:rPr>
              <w:caps/>
              <w:color w:val="FFFFFF" w:themeColor="background1"/>
              <w:sz w:val="44"/>
              <w:szCs w:val="44"/>
            </w:rPr>
            <w:t>[Type</w:t>
          </w:r>
          <w:r>
            <w:rPr>
              <w:caps/>
              <w:color w:val="FFFFFF" w:themeColor="background1"/>
              <w:sz w:val="44"/>
              <w:szCs w:val="44"/>
            </w:rPr>
            <w:t xml:space="preserve"> your name]</w:t>
          </w:r>
        </w:p>
      </w:docPartBody>
    </w:docPart>
    <w:docPart>
      <w:docPartPr>
        <w:name w:val="B0351FD3FE9F4660BA7A1D52B9558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C92AD-C6D7-4B04-88EC-602DC3F8AE09}"/>
      </w:docPartPr>
      <w:docPartBody>
        <w:p w:rsidR="00000000" w:rsidRDefault="0015124E">
          <w:pPr>
            <w:pStyle w:val="B0351FD3FE9F4660BA7A1D52B95582D1"/>
          </w:pPr>
          <w:r>
            <w:rPr>
              <w:color w:val="FFFFFF" w:themeColor="background1"/>
            </w:rPr>
            <w:t>[Type your address]</w:t>
          </w:r>
        </w:p>
      </w:docPartBody>
    </w:docPart>
    <w:docPart>
      <w:docPartPr>
        <w:name w:val="EB804E3F51BB4156B3E3CCBE395CB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4C770-A7C6-4304-9AF0-03BAD82295D7}"/>
      </w:docPartPr>
      <w:docPartBody>
        <w:p w:rsidR="00000000" w:rsidRDefault="0015124E">
          <w:pPr>
            <w:pStyle w:val="EB804E3F51BB4156B3E3CCBE395CB1AF"/>
          </w:pPr>
          <w:r>
            <w:t>[Type your phone number]</w:t>
          </w:r>
        </w:p>
      </w:docPartBody>
    </w:docPart>
    <w:docPart>
      <w:docPartPr>
        <w:name w:val="32E415B350D544BDA98C79178B407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E09F5-5A23-4CA9-9EA6-DF3C158A39F3}"/>
      </w:docPartPr>
      <w:docPartBody>
        <w:p w:rsidR="00000000" w:rsidRDefault="0015124E">
          <w:pPr>
            <w:pStyle w:val="32E415B350D544BDA98C79178B407371"/>
          </w:pPr>
          <w:r>
            <w:rPr>
              <w:color w:val="FFFFFF" w:themeColor="background1"/>
            </w:rPr>
            <w:t>[Type your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4E"/>
    <w:rsid w:val="0015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897942E75443398CBC6E8B808878CB">
    <w:name w:val="BC897942E75443398CBC6E8B808878CB"/>
  </w:style>
  <w:style w:type="paragraph" w:customStyle="1" w:styleId="7C6012C0BBA34A26A1E775579D843CF7">
    <w:name w:val="7C6012C0BBA34A26A1E775579D843CF7"/>
  </w:style>
  <w:style w:type="paragraph" w:customStyle="1" w:styleId="12121C18985D4A4E8246F87F38D26137">
    <w:name w:val="12121C18985D4A4E8246F87F38D26137"/>
  </w:style>
  <w:style w:type="paragraph" w:customStyle="1" w:styleId="7FB1753362D542589F58A1E4081459EA">
    <w:name w:val="7FB1753362D542589F58A1E4081459EA"/>
  </w:style>
  <w:style w:type="paragraph" w:customStyle="1" w:styleId="A8DA6C00F32E44C2AB676DE06B687B9F">
    <w:name w:val="A8DA6C00F32E44C2AB676DE06B687B9F"/>
  </w:style>
  <w:style w:type="paragraph" w:customStyle="1" w:styleId="C823EB0ACC65485E897F9FE345744359">
    <w:name w:val="C823EB0ACC65485E897F9FE345744359"/>
  </w:style>
  <w:style w:type="paragraph" w:customStyle="1" w:styleId="5CF2239BBE3C434AA603A6F1F1014004">
    <w:name w:val="5CF2239BBE3C434AA603A6F1F1014004"/>
  </w:style>
  <w:style w:type="paragraph" w:customStyle="1" w:styleId="7412B4CAC8B74F4BA89001E5AE5D38C1">
    <w:name w:val="7412B4CAC8B74F4BA89001E5AE5D38C1"/>
  </w:style>
  <w:style w:type="paragraph" w:customStyle="1" w:styleId="7DFF0D2DCD644C4BB0AA0DF3CFB41483">
    <w:name w:val="7DFF0D2DCD644C4BB0AA0DF3CFB41483"/>
  </w:style>
  <w:style w:type="paragraph" w:customStyle="1" w:styleId="4D3EF9AED39F4F358101199EDE76696F">
    <w:name w:val="4D3EF9AED39F4F358101199EDE76696F"/>
  </w:style>
  <w:style w:type="paragraph" w:customStyle="1" w:styleId="B0351FD3FE9F4660BA7A1D52B95582D1">
    <w:name w:val="B0351FD3FE9F4660BA7A1D52B95582D1"/>
  </w:style>
  <w:style w:type="paragraph" w:customStyle="1" w:styleId="EB804E3F51BB4156B3E3CCBE395CB1AF">
    <w:name w:val="EB804E3F51BB4156B3E3CCBE395CB1AF"/>
  </w:style>
  <w:style w:type="paragraph" w:customStyle="1" w:styleId="32E415B350D544BDA98C79178B407371">
    <w:name w:val="32E415B350D544BDA98C79178B407371"/>
  </w:style>
  <w:style w:type="paragraph" w:customStyle="1" w:styleId="F339FB6EC13446BDA8BAFED6EB084F12">
    <w:name w:val="F339FB6EC13446BDA8BAFED6EB084F12"/>
  </w:style>
  <w:style w:type="paragraph" w:customStyle="1" w:styleId="8651F9E4E51B44EFA103CE4F9B271F25">
    <w:name w:val="8651F9E4E51B44EFA103CE4F9B271F25"/>
  </w:style>
  <w:style w:type="paragraph" w:customStyle="1" w:styleId="B7925D9F895544469F786CB6E87BAC5B">
    <w:name w:val="B7925D9F895544469F786CB6E87BAC5B"/>
  </w:style>
  <w:style w:type="paragraph" w:customStyle="1" w:styleId="CC9ACF606AF5486BA72DB2DFC871A891">
    <w:name w:val="CC9ACF606AF5486BA72DB2DFC871A8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CoverPageProperties xmlns="http://schemas.microsoft.com/office/2006/coverPageProps">
  <PublishDate>2015-03-17T00:00:00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2061010-83C1-41CA-9C3B-96EF7CED7F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(Oriel theme)</Template>
  <TotalTime>37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(Oriel design)</vt:lpstr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(Oriel design)</dc:title>
  <dc:subject/>
  <dc:creator>Jenice Bonyun-Samuel</dc:creator>
  <cp:keywords/>
  <dc:description/>
  <cp:lastModifiedBy>Jenice Bonyun-Samuel</cp:lastModifiedBy>
  <cp:revision>3</cp:revision>
  <dcterms:created xsi:type="dcterms:W3CDTF">2015-03-18T00:24:00Z</dcterms:created>
  <dcterms:modified xsi:type="dcterms:W3CDTF">2015-03-18T01:01:00Z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TC101927509990</vt:lpwstr>
  </property>
</Properties>
</file>