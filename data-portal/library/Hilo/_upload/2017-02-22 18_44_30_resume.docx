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2E04DD0A65EE45ABBE79DE25FD06AF23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374"/>
            <w:gridCol w:w="1028"/>
          </w:tblGrid>
          <w:tr w:rsidR="0094326C" w14:paraId="76110D56" w14:textId="77777777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3E762A" w:themeColor="accent1" w:themeShade="BF"/>
                  <w:left w:val="single" w:sz="4" w:space="0" w:color="3E762A" w:themeColor="accent1" w:themeShade="BF"/>
                  <w:bottom w:val="nil"/>
                  <w:right w:val="single" w:sz="4" w:space="0" w:color="3E762A" w:themeColor="accent1" w:themeShade="BF"/>
                </w:tcBorders>
                <w:vAlign w:val="center"/>
              </w:tcPr>
              <w:p w14:paraId="76110D54" w14:textId="77777777" w:rsidR="0094326C" w:rsidRDefault="00DD073F" w:rsidP="008E2E08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E1927806039E4FF8B7FAADDC50C70D7C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C5233F">
                      <w:rPr>
                        <w:b w:val="0"/>
                        <w:bCs/>
                      </w:rPr>
                      <w:t xml:space="preserve">Ms. </w:t>
                    </w:r>
                    <w:r w:rsidR="00D103F3">
                      <w:rPr>
                        <w:b w:val="0"/>
                        <w:bCs/>
                        <w:lang w:val="en-TT"/>
                      </w:rPr>
                      <w:t xml:space="preserve">Geniel </w:t>
                    </w:r>
                    <w:r w:rsidR="00C5233F">
                      <w:rPr>
                        <w:b w:val="0"/>
                        <w:bCs/>
                        <w:lang w:val="en-TT"/>
                      </w:rPr>
                      <w:t xml:space="preserve">OLIVIA </w:t>
                    </w:r>
                    <w:r w:rsidR="00D103F3">
                      <w:rPr>
                        <w:b w:val="0"/>
                        <w:bCs/>
                        <w:lang w:val="en-TT"/>
                      </w:rPr>
                      <w:t>Bailey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3E762A" w:themeColor="accent1" w:themeShade="BF"/>
                  <w:bottom w:val="nil"/>
                  <w:right w:val="single" w:sz="4" w:space="0" w:color="3E762A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14:paraId="76110D55" w14:textId="77777777" w:rsidR="0094326C" w:rsidRDefault="00D74396" w:rsidP="008E2E08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  <w:lang w:val="en-TT" w:eastAsia="en-TT"/>
                  </w:rPr>
                  <mc:AlternateContent>
                    <mc:Choice Requires="wps">
                      <w:drawing>
                        <wp:inline distT="0" distB="0" distL="0" distR="0" wp14:anchorId="76110D8F" wp14:editId="76110D90">
                          <wp:extent cx="548640" cy="640080"/>
                          <wp:effectExtent l="0" t="0" r="3810" b="762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75E88F3A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" fillcolor="#d9e288 [1942]" strokecolor="#3e762a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94326C" w14:paraId="76110D59" w14:textId="77777777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3E762A" w:themeColor="accent1" w:themeShade="BF"/>
                  <w:bottom w:val="single" w:sz="4" w:space="0" w:color="3E762A" w:themeColor="accent1" w:themeShade="BF"/>
                  <w:right w:val="single" w:sz="4" w:space="0" w:color="3E762A" w:themeColor="accent1" w:themeShade="BF"/>
                </w:tcBorders>
                <w:shd w:val="clear" w:color="auto" w:fill="549E39" w:themeFill="accent1"/>
                <w:vAlign w:val="center"/>
              </w:tcPr>
              <w:p w14:paraId="76110D57" w14:textId="61AD4EA6" w:rsidR="0094326C" w:rsidRPr="0028267A" w:rsidRDefault="00B1718B" w:rsidP="008C2F73">
                <w:pPr>
                  <w:pStyle w:val="NoSpacing"/>
                  <w:jc w:val="center"/>
                  <w:rPr>
                    <w:caps/>
                    <w:color w:val="FFFFFF" w:themeColor="background1"/>
                    <w:sz w:val="22"/>
                  </w:rPr>
                </w:pPr>
                <w:r>
                  <w:rPr>
                    <w:color w:val="FFFFFF" w:themeColor="background1"/>
                    <w:sz w:val="20"/>
                    <w:szCs w:val="20"/>
                  </w:rPr>
                  <w:t>#</w:t>
                </w:r>
                <w:r w:rsidR="008C2F73">
                  <w:rPr>
                    <w:color w:val="FFFFFF" w:themeColor="background1"/>
                    <w:sz w:val="20"/>
                    <w:szCs w:val="20"/>
                  </w:rPr>
                  <w:t>52 A,LAVENTILLE ROAD,FEBEAU VILLAGE,SAN JUAN</w:t>
                </w:r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3E762A" w:themeColor="accent1" w:themeShade="BF"/>
                  <w:bottom w:val="nil"/>
                  <w:right w:val="single" w:sz="4" w:space="0" w:color="3E762A" w:themeColor="accent1" w:themeShade="BF"/>
                </w:tcBorders>
                <w:shd w:val="clear" w:color="auto" w:fill="auto"/>
              </w:tcPr>
              <w:p w14:paraId="76110D58" w14:textId="77777777" w:rsidR="0094326C" w:rsidRDefault="0094326C" w:rsidP="008E2E08">
                <w:pPr>
                  <w:pStyle w:val="NoSpacing"/>
                </w:pPr>
              </w:p>
            </w:tc>
          </w:tr>
          <w:tr w:rsidR="0094326C" w:rsidRPr="00445E46" w14:paraId="76110D5C" w14:textId="77777777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3E762A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76110D5A" w14:textId="67B7B4BB" w:rsidR="0094326C" w:rsidRPr="0060700A" w:rsidRDefault="00DD073F" w:rsidP="008C2F73">
                <w:pPr>
                  <w:pStyle w:val="NoSpacing"/>
                  <w:jc w:val="center"/>
                  <w:rPr>
                    <w:caps/>
                    <w:color w:val="549E39" w:themeColor="accent1"/>
                    <w:sz w:val="22"/>
                  </w:rPr>
                </w:pPr>
                <w:sdt>
                  <w:sdtPr>
                    <w:rPr>
                      <w:color w:val="549E39" w:themeColor="accent1"/>
                      <w:sz w:val="22"/>
                    </w:rPr>
                    <w:alias w:val="Phone"/>
                    <w:id w:val="-1808010215"/>
                    <w:placeholder>
                      <w:docPart w:val="9C819D3DE2F341B3A628BBC331D57A02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8C2F73">
                      <w:rPr>
                        <w:color w:val="549E39" w:themeColor="accent1"/>
                        <w:sz w:val="22"/>
                      </w:rPr>
                      <w:t>315-7716</w:t>
                    </w:r>
                  </w:sdtContent>
                </w:sdt>
                <w:r w:rsidR="002E5EFB" w:rsidRPr="0060700A">
                  <w:rPr>
                    <w:color w:val="549E39" w:themeColor="accent1"/>
                    <w:sz w:val="22"/>
                  </w:rPr>
                  <w:t xml:space="preserve">  ▪ </w:t>
                </w:r>
                <w:r w:rsidR="00D74396" w:rsidRPr="0060700A">
                  <w:rPr>
                    <w:rFonts w:eastAsiaTheme="minorEastAsia"/>
                    <w:color w:val="549E39" w:themeColor="accent1"/>
                    <w:sz w:val="22"/>
                  </w:rPr>
                  <w:t xml:space="preserve"> </w:t>
                </w:r>
                <w:sdt>
                  <w:sdtPr>
                    <w:rPr>
                      <w:color w:val="549E39" w:themeColor="accent1"/>
                      <w:sz w:val="22"/>
                    </w:rPr>
                    <w:alias w:val="E-mail Address"/>
                    <w:id w:val="-725216357"/>
                    <w:placeholder>
                      <w:docPart w:val="F6CF0CC2BDC54324A1B971FFFD814BFC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3F7B33" w:rsidRPr="0060700A">
                      <w:rPr>
                        <w:color w:val="549E39" w:themeColor="accent1"/>
                        <w:sz w:val="22"/>
                      </w:rPr>
                      <w:t>geniebalie@gmail.com</w:t>
                    </w:r>
                  </w:sdtContent>
                </w:sdt>
                <w:r w:rsidR="00455D0B" w:rsidRPr="0060700A">
                  <w:rPr>
                    <w:color w:val="549E39" w:themeColor="accent1"/>
                    <w:sz w:val="22"/>
                  </w:rPr>
                  <w:t xml:space="preserve">   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6110D5B" w14:textId="77777777" w:rsidR="0094326C" w:rsidRPr="00445E46" w:rsidRDefault="0094326C" w:rsidP="008E2E08">
                <w:pPr>
                  <w:pStyle w:val="NoSpacing"/>
                  <w:rPr>
                    <w:sz w:val="20"/>
                    <w:szCs w:val="20"/>
                  </w:rPr>
                </w:pPr>
              </w:p>
            </w:tc>
          </w:tr>
        </w:tbl>
        <w:p w14:paraId="76110D5D" w14:textId="77777777" w:rsidR="0094326C" w:rsidRDefault="00DD073F" w:rsidP="008E2E08">
          <w:pPr>
            <w:spacing w:line="240" w:lineRule="auto"/>
            <w:rPr>
              <w:b/>
              <w:bCs/>
            </w:rPr>
          </w:pPr>
        </w:p>
      </w:sdtContent>
    </w:sdt>
    <w:p w14:paraId="76110D5E" w14:textId="77777777" w:rsidR="00650424" w:rsidRPr="001A09B7" w:rsidRDefault="00D74396" w:rsidP="001A09B7">
      <w:pPr>
        <w:pStyle w:val="SectionHeading"/>
        <w:spacing w:before="0"/>
        <w:rPr>
          <w:sz w:val="22"/>
        </w:rPr>
      </w:pPr>
      <w:r w:rsidRPr="001A09B7">
        <w:rPr>
          <w:sz w:val="22"/>
        </w:rPr>
        <w:t>Objectives</w:t>
      </w:r>
    </w:p>
    <w:p w14:paraId="13C99A8E" w14:textId="22EAF9D5" w:rsidR="00E42DDF" w:rsidRDefault="00650424" w:rsidP="003B36B4">
      <w:pPr>
        <w:spacing w:line="276" w:lineRule="auto"/>
        <w:rPr>
          <w:sz w:val="22"/>
        </w:rPr>
      </w:pPr>
      <w:r w:rsidRPr="001A09B7">
        <w:rPr>
          <w:sz w:val="22"/>
        </w:rPr>
        <w:t xml:space="preserve">To gain hands on </w:t>
      </w:r>
      <w:r w:rsidR="009F2644" w:rsidRPr="001A09B7">
        <w:rPr>
          <w:sz w:val="22"/>
        </w:rPr>
        <w:t xml:space="preserve">experience </w:t>
      </w:r>
      <w:r w:rsidRPr="001A09B7">
        <w:rPr>
          <w:sz w:val="22"/>
        </w:rPr>
        <w:t>while working in a conducive environment.</w:t>
      </w:r>
    </w:p>
    <w:p w14:paraId="6AAF6D15" w14:textId="77777777" w:rsidR="00C452E8" w:rsidRPr="001A09B7" w:rsidRDefault="00C452E8" w:rsidP="003B36B4">
      <w:pPr>
        <w:spacing w:line="276" w:lineRule="auto"/>
        <w:rPr>
          <w:sz w:val="22"/>
        </w:rPr>
      </w:pPr>
    </w:p>
    <w:p w14:paraId="14003C4A" w14:textId="68158D84" w:rsidR="007C1633" w:rsidRDefault="00D74396" w:rsidP="007C1633">
      <w:pPr>
        <w:pStyle w:val="SectionHeading"/>
        <w:spacing w:before="0"/>
        <w:rPr>
          <w:sz w:val="22"/>
        </w:rPr>
      </w:pPr>
      <w:r w:rsidRPr="001A09B7">
        <w:rPr>
          <w:sz w:val="22"/>
        </w:rPr>
        <w:t>Experience</w:t>
      </w:r>
    </w:p>
    <w:p w14:paraId="76110D63" w14:textId="1E6826B8" w:rsidR="00467759" w:rsidRPr="009048AA" w:rsidRDefault="00467759" w:rsidP="001A09B7">
      <w:pPr>
        <w:pStyle w:val="Subsection"/>
        <w:spacing w:line="276" w:lineRule="auto"/>
        <w:rPr>
          <w:vanish/>
          <w:color w:val="000000" w:themeColor="text1"/>
          <w:sz w:val="22"/>
          <w:szCs w:val="22"/>
          <w:specVanish/>
        </w:rPr>
      </w:pPr>
      <w:r w:rsidRPr="009048AA">
        <w:rPr>
          <w:color w:val="000000" w:themeColor="text1"/>
          <w:sz w:val="22"/>
          <w:szCs w:val="22"/>
        </w:rPr>
        <w:t>Clerical Assistant</w:t>
      </w:r>
    </w:p>
    <w:p w14:paraId="76110D64" w14:textId="21FD5A1F" w:rsidR="00467759" w:rsidRPr="001A09B7" w:rsidRDefault="00467759" w:rsidP="001A09B7">
      <w:pPr>
        <w:pStyle w:val="NoSpacing"/>
        <w:spacing w:line="276" w:lineRule="auto"/>
        <w:rPr>
          <w:sz w:val="22"/>
        </w:rPr>
      </w:pPr>
      <w:r w:rsidRPr="009048AA">
        <w:rPr>
          <w:rFonts w:asciiTheme="majorHAnsi" w:eastAsiaTheme="majorEastAsia" w:hAnsiTheme="majorHAnsi" w:cstheme="majorBidi"/>
          <w:color w:val="000000" w:themeColor="text1"/>
          <w:spacing w:val="24"/>
          <w:sz w:val="22"/>
        </w:rPr>
        <w:t xml:space="preserve"> </w:t>
      </w:r>
    </w:p>
    <w:p w14:paraId="4818648C" w14:textId="12F2663B" w:rsidR="007C1633" w:rsidRPr="009048AA" w:rsidRDefault="007C1633" w:rsidP="007C1633">
      <w:pPr>
        <w:pStyle w:val="ListParagraph"/>
        <w:numPr>
          <w:ilvl w:val="0"/>
          <w:numId w:val="11"/>
        </w:numPr>
        <w:rPr>
          <w:color w:val="000000" w:themeColor="text1"/>
          <w:sz w:val="22"/>
        </w:rPr>
      </w:pPr>
      <w:r w:rsidRPr="009048AA">
        <w:rPr>
          <w:color w:val="000000" w:themeColor="text1"/>
          <w:sz w:val="22"/>
        </w:rPr>
        <w:t>Ministry of National Security</w:t>
      </w:r>
      <w:r w:rsidR="00672ACB" w:rsidRPr="009048AA">
        <w:rPr>
          <w:color w:val="000000" w:themeColor="text1"/>
          <w:sz w:val="22"/>
        </w:rPr>
        <w:t xml:space="preserve"> </w:t>
      </w:r>
      <w:r w:rsidR="00672ACB" w:rsidRPr="009048AA">
        <w:rPr>
          <w:rFonts w:asciiTheme="majorHAnsi" w:hAnsiTheme="majorHAnsi"/>
          <w:color w:val="000000" w:themeColor="text1"/>
          <w:spacing w:val="24"/>
          <w:sz w:val="22"/>
        </w:rPr>
        <w:t>▪</w:t>
      </w:r>
      <w:r w:rsidR="00672ACB" w:rsidRPr="009048AA">
        <w:rPr>
          <w:rFonts w:asciiTheme="majorHAnsi" w:hAnsiTheme="majorHAnsi"/>
          <w:color w:val="000000" w:themeColor="text1"/>
          <w:spacing w:val="24"/>
          <w:sz w:val="22"/>
        </w:rPr>
        <w:t xml:space="preserve"> 2017</w:t>
      </w:r>
    </w:p>
    <w:p w14:paraId="76110D65" w14:textId="78489ED3" w:rsidR="00467759" w:rsidRPr="009048AA" w:rsidRDefault="00467759" w:rsidP="008F6003">
      <w:pPr>
        <w:pStyle w:val="ListParagraph"/>
        <w:numPr>
          <w:ilvl w:val="0"/>
          <w:numId w:val="11"/>
        </w:numPr>
        <w:rPr>
          <w:color w:val="000000" w:themeColor="text1"/>
          <w:sz w:val="22"/>
        </w:rPr>
      </w:pPr>
      <w:r w:rsidRPr="009048AA">
        <w:rPr>
          <w:color w:val="000000" w:themeColor="text1"/>
          <w:sz w:val="22"/>
        </w:rPr>
        <w:t>Ministry of Tourism</w:t>
      </w:r>
      <w:r w:rsidRPr="009048AA">
        <w:rPr>
          <w:color w:val="000000" w:themeColor="text1"/>
          <w:spacing w:val="24"/>
          <w:sz w:val="22"/>
        </w:rPr>
        <w:t xml:space="preserve"> </w:t>
      </w:r>
      <w:r w:rsidR="00672ACB" w:rsidRPr="009048AA">
        <w:rPr>
          <w:rFonts w:asciiTheme="majorHAnsi" w:hAnsiTheme="majorHAnsi"/>
          <w:color w:val="000000" w:themeColor="text1"/>
          <w:spacing w:val="24"/>
          <w:sz w:val="22"/>
        </w:rPr>
        <w:t>▪</w:t>
      </w:r>
      <w:r w:rsidR="00672ACB" w:rsidRPr="009048AA">
        <w:rPr>
          <w:rFonts w:asciiTheme="majorHAnsi" w:hAnsiTheme="majorHAnsi"/>
          <w:color w:val="000000" w:themeColor="text1"/>
          <w:spacing w:val="24"/>
          <w:sz w:val="22"/>
        </w:rPr>
        <w:t xml:space="preserve"> 2016</w:t>
      </w:r>
    </w:p>
    <w:p w14:paraId="42FC9D96" w14:textId="77777777" w:rsidR="009048AA" w:rsidRPr="009048AA" w:rsidRDefault="009048AA" w:rsidP="009048AA">
      <w:pPr>
        <w:pStyle w:val="ListParagraph"/>
        <w:ind w:firstLine="0"/>
        <w:rPr>
          <w:color w:val="000000" w:themeColor="text1"/>
          <w:sz w:val="22"/>
        </w:rPr>
      </w:pPr>
    </w:p>
    <w:p w14:paraId="76110D66" w14:textId="585A143A" w:rsidR="00AB0207" w:rsidRPr="009048AA" w:rsidRDefault="00AB0207" w:rsidP="0060700A">
      <w:pPr>
        <w:pStyle w:val="Subsection"/>
        <w:rPr>
          <w:color w:val="000000" w:themeColor="text1"/>
          <w:sz w:val="22"/>
          <w:szCs w:val="22"/>
        </w:rPr>
      </w:pPr>
      <w:r w:rsidRPr="009048AA">
        <w:rPr>
          <w:color w:val="000000" w:themeColor="text1"/>
          <w:sz w:val="22"/>
          <w:szCs w:val="22"/>
        </w:rPr>
        <w:t xml:space="preserve">Food Preparation </w:t>
      </w:r>
    </w:p>
    <w:p w14:paraId="76110D67" w14:textId="77777777" w:rsidR="00AB0207" w:rsidRPr="009048AA" w:rsidRDefault="00AB0207" w:rsidP="0060700A">
      <w:pPr>
        <w:pStyle w:val="Subsection"/>
        <w:rPr>
          <w:vanish/>
          <w:color w:val="000000" w:themeColor="text1"/>
          <w:sz w:val="22"/>
          <w:szCs w:val="22"/>
          <w:specVanish/>
        </w:rPr>
      </w:pPr>
    </w:p>
    <w:p w14:paraId="76110D68" w14:textId="1505C2F0" w:rsidR="00AB0207" w:rsidRDefault="00AB0207" w:rsidP="0060700A">
      <w:pPr>
        <w:pStyle w:val="NoSpacing"/>
        <w:rPr>
          <w:rFonts w:asciiTheme="majorHAnsi" w:hAnsiTheme="majorHAnsi"/>
          <w:color w:val="000000" w:themeColor="text1"/>
          <w:spacing w:val="24"/>
          <w:sz w:val="22"/>
        </w:rPr>
      </w:pPr>
      <w:r w:rsidRPr="009048AA">
        <w:rPr>
          <w:color w:val="000000" w:themeColor="text1"/>
          <w:sz w:val="22"/>
        </w:rPr>
        <w:t>Pizza Hut</w:t>
      </w:r>
      <w:r w:rsidR="00672ACB" w:rsidRPr="009048AA">
        <w:rPr>
          <w:color w:val="000000" w:themeColor="text1"/>
          <w:sz w:val="22"/>
        </w:rPr>
        <w:t xml:space="preserve"> </w:t>
      </w:r>
      <w:r w:rsidR="00672ACB" w:rsidRPr="009048AA">
        <w:rPr>
          <w:rFonts w:asciiTheme="majorHAnsi" w:hAnsiTheme="majorHAnsi"/>
          <w:color w:val="000000" w:themeColor="text1"/>
          <w:spacing w:val="24"/>
          <w:sz w:val="22"/>
        </w:rPr>
        <w:t>▪</w:t>
      </w:r>
      <w:r w:rsidR="00672ACB" w:rsidRPr="009048AA">
        <w:rPr>
          <w:rFonts w:asciiTheme="majorHAnsi" w:hAnsiTheme="majorHAnsi"/>
          <w:color w:val="000000" w:themeColor="text1"/>
          <w:spacing w:val="24"/>
          <w:sz w:val="22"/>
        </w:rPr>
        <w:t xml:space="preserve"> 2015</w:t>
      </w:r>
    </w:p>
    <w:p w14:paraId="156C837C" w14:textId="77777777" w:rsidR="002012B6" w:rsidRPr="009048AA" w:rsidRDefault="002012B6" w:rsidP="0060700A">
      <w:pPr>
        <w:pStyle w:val="NoSpacing"/>
        <w:rPr>
          <w:color w:val="000000" w:themeColor="text1"/>
          <w:sz w:val="22"/>
        </w:rPr>
      </w:pPr>
    </w:p>
    <w:p w14:paraId="76110D69" w14:textId="77777777" w:rsidR="00AB0207" w:rsidRPr="001A09B7" w:rsidRDefault="00AB0207" w:rsidP="0060700A">
      <w:pPr>
        <w:pStyle w:val="Subsection"/>
        <w:rPr>
          <w:sz w:val="22"/>
          <w:szCs w:val="22"/>
        </w:rPr>
      </w:pPr>
    </w:p>
    <w:p w14:paraId="76110D6A" w14:textId="77777777" w:rsidR="0094326C" w:rsidRPr="009048AA" w:rsidRDefault="00D103F3" w:rsidP="0060700A">
      <w:pPr>
        <w:pStyle w:val="Subsection"/>
        <w:rPr>
          <w:vanish/>
          <w:color w:val="000000" w:themeColor="text1"/>
          <w:sz w:val="22"/>
          <w:szCs w:val="22"/>
          <w:specVanish/>
        </w:rPr>
      </w:pPr>
      <w:r w:rsidRPr="009048AA">
        <w:rPr>
          <w:color w:val="000000" w:themeColor="text1"/>
          <w:sz w:val="22"/>
          <w:szCs w:val="22"/>
        </w:rPr>
        <w:t>Clerical Assistant</w:t>
      </w:r>
    </w:p>
    <w:p w14:paraId="76110D6B" w14:textId="26752820" w:rsidR="0094326C" w:rsidRPr="009048AA" w:rsidRDefault="00D74396" w:rsidP="0060700A">
      <w:pPr>
        <w:pStyle w:val="NoSpacing"/>
        <w:rPr>
          <w:color w:val="000000" w:themeColor="text1"/>
          <w:sz w:val="22"/>
        </w:rPr>
      </w:pPr>
      <w:r w:rsidRPr="009048AA">
        <w:rPr>
          <w:rFonts w:asciiTheme="majorHAnsi" w:eastAsiaTheme="majorEastAsia" w:hAnsiTheme="majorHAnsi" w:cstheme="majorBidi"/>
          <w:color w:val="000000" w:themeColor="text1"/>
          <w:spacing w:val="24"/>
          <w:sz w:val="22"/>
        </w:rPr>
        <w:t xml:space="preserve"> </w:t>
      </w:r>
    </w:p>
    <w:p w14:paraId="76110D6D" w14:textId="2D325DEC" w:rsidR="00AB0207" w:rsidRPr="009048AA" w:rsidRDefault="00D103F3" w:rsidP="008E2E08">
      <w:pPr>
        <w:spacing w:line="240" w:lineRule="auto"/>
        <w:rPr>
          <w:color w:val="000000" w:themeColor="text1"/>
          <w:sz w:val="22"/>
        </w:rPr>
      </w:pPr>
      <w:r w:rsidRPr="009048AA">
        <w:rPr>
          <w:color w:val="000000" w:themeColor="text1"/>
          <w:sz w:val="22"/>
        </w:rPr>
        <w:t>Eric Williams Medical Sciences Complex</w:t>
      </w:r>
      <w:r w:rsidR="00672ACB" w:rsidRPr="009048AA">
        <w:rPr>
          <w:color w:val="000000" w:themeColor="text1"/>
          <w:sz w:val="22"/>
        </w:rPr>
        <w:t xml:space="preserve"> </w:t>
      </w:r>
      <w:r w:rsidR="00672ACB" w:rsidRPr="009048AA">
        <w:rPr>
          <w:rFonts w:asciiTheme="majorHAnsi" w:hAnsiTheme="majorHAnsi"/>
          <w:color w:val="000000" w:themeColor="text1"/>
          <w:spacing w:val="24"/>
          <w:sz w:val="22"/>
        </w:rPr>
        <w:t>▪</w:t>
      </w:r>
      <w:r w:rsidR="00672ACB" w:rsidRPr="009048AA">
        <w:rPr>
          <w:rFonts w:asciiTheme="majorHAnsi" w:hAnsiTheme="majorHAnsi"/>
          <w:color w:val="000000" w:themeColor="text1"/>
          <w:spacing w:val="24"/>
          <w:sz w:val="22"/>
        </w:rPr>
        <w:t xml:space="preserve"> 2015</w:t>
      </w:r>
    </w:p>
    <w:p w14:paraId="0B08D2DF" w14:textId="77777777" w:rsidR="003B36B4" w:rsidRPr="001A09B7" w:rsidRDefault="003B36B4" w:rsidP="008E2E08">
      <w:pPr>
        <w:spacing w:line="240" w:lineRule="auto"/>
        <w:rPr>
          <w:color w:val="455F51" w:themeColor="text2"/>
          <w:sz w:val="22"/>
        </w:rPr>
      </w:pPr>
    </w:p>
    <w:p w14:paraId="76110D6E" w14:textId="77777777" w:rsidR="0094326C" w:rsidRPr="001A09B7" w:rsidRDefault="00D74396" w:rsidP="00F62246">
      <w:pPr>
        <w:pStyle w:val="SectionHeading"/>
        <w:spacing w:before="0"/>
        <w:rPr>
          <w:sz w:val="22"/>
        </w:rPr>
      </w:pPr>
      <w:bookmarkStart w:id="0" w:name="_GoBack"/>
      <w:bookmarkEnd w:id="0"/>
      <w:r w:rsidRPr="001A09B7">
        <w:rPr>
          <w:sz w:val="22"/>
        </w:rPr>
        <w:t>Skills</w:t>
      </w:r>
    </w:p>
    <w:p w14:paraId="76110D6F" w14:textId="7C939750" w:rsidR="009804A8" w:rsidRPr="009048AA" w:rsidRDefault="00EB375E" w:rsidP="00C452E8">
      <w:pPr>
        <w:numPr>
          <w:ilvl w:val="0"/>
          <w:numId w:val="14"/>
        </w:numPr>
        <w:spacing w:line="276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Communication </w:t>
      </w:r>
    </w:p>
    <w:p w14:paraId="55153059" w14:textId="62ACA6A4" w:rsidR="003F7B33" w:rsidRPr="009048AA" w:rsidRDefault="00CA7E35" w:rsidP="00C452E8">
      <w:pPr>
        <w:numPr>
          <w:ilvl w:val="0"/>
          <w:numId w:val="14"/>
        </w:numPr>
        <w:spacing w:line="24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Diligence</w:t>
      </w:r>
      <w:r w:rsidR="003F7B33" w:rsidRPr="009048AA">
        <w:rPr>
          <w:color w:val="000000" w:themeColor="text1"/>
          <w:sz w:val="22"/>
        </w:rPr>
        <w:t xml:space="preserve"> </w:t>
      </w:r>
    </w:p>
    <w:p w14:paraId="76110D70" w14:textId="6560B1A9" w:rsidR="009804A8" w:rsidRPr="009048AA" w:rsidRDefault="00CA7E35" w:rsidP="00C452E8">
      <w:pPr>
        <w:numPr>
          <w:ilvl w:val="0"/>
          <w:numId w:val="14"/>
        </w:numPr>
        <w:spacing w:line="24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Persistence</w:t>
      </w:r>
    </w:p>
    <w:p w14:paraId="76110D71" w14:textId="77777777" w:rsidR="009804A8" w:rsidRDefault="009804A8" w:rsidP="00C452E8">
      <w:pPr>
        <w:numPr>
          <w:ilvl w:val="0"/>
          <w:numId w:val="14"/>
        </w:numPr>
        <w:spacing w:line="240" w:lineRule="auto"/>
        <w:contextualSpacing/>
        <w:rPr>
          <w:color w:val="000000" w:themeColor="text1"/>
          <w:sz w:val="22"/>
        </w:rPr>
      </w:pPr>
      <w:r w:rsidRPr="009048AA">
        <w:rPr>
          <w:color w:val="000000" w:themeColor="text1"/>
          <w:sz w:val="22"/>
        </w:rPr>
        <w:t>Ability to Learn</w:t>
      </w:r>
    </w:p>
    <w:p w14:paraId="4D04817B" w14:textId="6D770F47" w:rsidR="00CA7E35" w:rsidRPr="009048AA" w:rsidRDefault="00CA7E35" w:rsidP="00C452E8">
      <w:pPr>
        <w:numPr>
          <w:ilvl w:val="0"/>
          <w:numId w:val="14"/>
        </w:numPr>
        <w:spacing w:line="24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Ambi</w:t>
      </w:r>
      <w:r w:rsidR="00A13E34">
        <w:rPr>
          <w:color w:val="000000" w:themeColor="text1"/>
          <w:sz w:val="22"/>
        </w:rPr>
        <w:t>tion</w:t>
      </w:r>
    </w:p>
    <w:p w14:paraId="76110D73" w14:textId="77777777" w:rsidR="009804A8" w:rsidRPr="001A09B7" w:rsidRDefault="009804A8" w:rsidP="00CA7E35">
      <w:pPr>
        <w:spacing w:line="360" w:lineRule="auto"/>
        <w:contextualSpacing/>
        <w:rPr>
          <w:color w:val="33473C" w:themeColor="text2" w:themeShade="BF"/>
          <w:sz w:val="22"/>
        </w:rPr>
      </w:pPr>
    </w:p>
    <w:p w14:paraId="76110D74" w14:textId="77777777" w:rsidR="0094326C" w:rsidRPr="001A09B7" w:rsidRDefault="00D74396" w:rsidP="00C452E8">
      <w:pPr>
        <w:pStyle w:val="SectionHeading"/>
        <w:spacing w:before="0"/>
        <w:rPr>
          <w:sz w:val="22"/>
        </w:rPr>
      </w:pPr>
      <w:r w:rsidRPr="001A09B7">
        <w:rPr>
          <w:sz w:val="22"/>
        </w:rPr>
        <w:t>Education</w:t>
      </w:r>
    </w:p>
    <w:p w14:paraId="76110D75" w14:textId="77777777" w:rsidR="0094326C" w:rsidRPr="009048AA" w:rsidRDefault="00D103F3" w:rsidP="00C452E8">
      <w:pPr>
        <w:pStyle w:val="Subsection"/>
        <w:spacing w:line="276" w:lineRule="auto"/>
        <w:rPr>
          <w:color w:val="000000" w:themeColor="text1"/>
          <w:sz w:val="22"/>
          <w:szCs w:val="22"/>
        </w:rPr>
      </w:pPr>
      <w:r w:rsidRPr="009048AA">
        <w:rPr>
          <w:color w:val="000000" w:themeColor="text1"/>
          <w:sz w:val="22"/>
          <w:szCs w:val="22"/>
        </w:rPr>
        <w:t>College of Science, Technology and Applied Arts of Trinidad and Tobago</w:t>
      </w:r>
    </w:p>
    <w:p w14:paraId="76110D76" w14:textId="32397A49" w:rsidR="00D103F3" w:rsidRPr="00C452E8" w:rsidRDefault="00D103F3" w:rsidP="00C452E8">
      <w:pPr>
        <w:pStyle w:val="ListParagraph"/>
        <w:numPr>
          <w:ilvl w:val="0"/>
          <w:numId w:val="13"/>
        </w:numPr>
        <w:spacing w:after="0" w:line="276" w:lineRule="auto"/>
        <w:rPr>
          <w:rFonts w:asciiTheme="majorHAnsi" w:eastAsiaTheme="majorEastAsia" w:hAnsiTheme="majorHAnsi" w:cstheme="majorBidi"/>
          <w:color w:val="000000" w:themeColor="text1"/>
          <w:spacing w:val="24"/>
          <w:sz w:val="22"/>
        </w:rPr>
      </w:pPr>
      <w:r w:rsidRPr="00C452E8">
        <w:rPr>
          <w:rFonts w:asciiTheme="majorHAnsi" w:eastAsiaTheme="majorEastAsia" w:hAnsiTheme="majorHAnsi" w:cstheme="majorBidi"/>
          <w:color w:val="000000" w:themeColor="text1"/>
          <w:spacing w:val="24"/>
          <w:sz w:val="22"/>
        </w:rPr>
        <w:t>A.A.S</w:t>
      </w:r>
      <w:r w:rsidR="00D74396" w:rsidRPr="00C452E8">
        <w:rPr>
          <w:rFonts w:asciiTheme="majorHAnsi" w:eastAsiaTheme="majorEastAsia" w:hAnsiTheme="majorHAnsi" w:cstheme="majorBidi"/>
          <w:color w:val="000000" w:themeColor="text1"/>
          <w:spacing w:val="24"/>
          <w:sz w:val="22"/>
        </w:rPr>
        <w:t xml:space="preserve"> </w:t>
      </w:r>
      <w:r w:rsidRPr="00C452E8">
        <w:rPr>
          <w:rFonts w:asciiTheme="majorHAnsi" w:eastAsiaTheme="majorEastAsia" w:hAnsiTheme="majorHAnsi" w:cstheme="majorBidi"/>
          <w:color w:val="000000" w:themeColor="text1"/>
          <w:spacing w:val="24"/>
          <w:sz w:val="22"/>
        </w:rPr>
        <w:t>Journalism &amp; Public Relations</w:t>
      </w:r>
      <w:r w:rsidR="009048AA" w:rsidRPr="00C452E8">
        <w:rPr>
          <w:rFonts w:asciiTheme="majorHAnsi" w:eastAsiaTheme="majorEastAsia" w:hAnsiTheme="majorHAnsi" w:cstheme="majorBidi"/>
          <w:color w:val="000000" w:themeColor="text1"/>
          <w:spacing w:val="24"/>
          <w:sz w:val="22"/>
        </w:rPr>
        <w:t xml:space="preserve"> </w:t>
      </w:r>
      <w:r w:rsidR="009048AA" w:rsidRPr="00C452E8">
        <w:rPr>
          <w:rFonts w:asciiTheme="majorHAnsi" w:hAnsiTheme="majorHAnsi"/>
          <w:color w:val="000000" w:themeColor="text1"/>
          <w:spacing w:val="24"/>
          <w:sz w:val="22"/>
        </w:rPr>
        <w:t>▪</w:t>
      </w:r>
      <w:r w:rsidR="009048AA" w:rsidRPr="00C452E8">
        <w:rPr>
          <w:rFonts w:asciiTheme="majorHAnsi" w:hAnsiTheme="majorHAnsi"/>
          <w:color w:val="000000" w:themeColor="text1"/>
          <w:spacing w:val="24"/>
          <w:sz w:val="22"/>
        </w:rPr>
        <w:t xml:space="preserve"> 2016</w:t>
      </w:r>
    </w:p>
    <w:p w14:paraId="76110D77" w14:textId="4B88B888" w:rsidR="00D103F3" w:rsidRPr="00C452E8" w:rsidRDefault="00D103F3" w:rsidP="00C452E8">
      <w:pPr>
        <w:pStyle w:val="ListParagraph"/>
        <w:numPr>
          <w:ilvl w:val="0"/>
          <w:numId w:val="13"/>
        </w:numPr>
        <w:spacing w:after="0" w:line="276" w:lineRule="auto"/>
        <w:rPr>
          <w:rFonts w:asciiTheme="majorHAnsi" w:eastAsiaTheme="majorEastAsia" w:hAnsiTheme="majorHAnsi" w:cstheme="majorBidi"/>
          <w:color w:val="000000" w:themeColor="text1"/>
          <w:sz w:val="22"/>
        </w:rPr>
      </w:pPr>
      <w:r w:rsidRPr="00C452E8">
        <w:rPr>
          <w:rFonts w:asciiTheme="majorHAnsi" w:eastAsiaTheme="majorEastAsia" w:hAnsiTheme="majorHAnsi" w:cstheme="majorBidi"/>
          <w:color w:val="000000" w:themeColor="text1"/>
          <w:spacing w:val="24"/>
          <w:sz w:val="22"/>
        </w:rPr>
        <w:t xml:space="preserve">B.A. </w:t>
      </w:r>
      <w:r w:rsidRPr="00C452E8">
        <w:rPr>
          <w:rFonts w:asciiTheme="majorHAnsi" w:eastAsiaTheme="majorEastAsia" w:hAnsiTheme="majorHAnsi" w:cstheme="majorBidi"/>
          <w:color w:val="000000" w:themeColor="text1"/>
          <w:sz w:val="22"/>
        </w:rPr>
        <w:t>Mass Communication</w:t>
      </w:r>
      <w:r w:rsidR="009048AA" w:rsidRPr="00C452E8">
        <w:rPr>
          <w:rFonts w:asciiTheme="majorHAnsi" w:eastAsiaTheme="majorEastAsia" w:hAnsiTheme="majorHAnsi" w:cstheme="majorBidi"/>
          <w:color w:val="000000" w:themeColor="text1"/>
          <w:sz w:val="22"/>
        </w:rPr>
        <w:t xml:space="preserve"> </w:t>
      </w:r>
      <w:r w:rsidR="009048AA" w:rsidRPr="00C452E8">
        <w:rPr>
          <w:rFonts w:asciiTheme="majorHAnsi" w:hAnsiTheme="majorHAnsi"/>
          <w:color w:val="000000" w:themeColor="text1"/>
          <w:spacing w:val="24"/>
          <w:sz w:val="22"/>
        </w:rPr>
        <w:t>▪</w:t>
      </w:r>
      <w:r w:rsidR="009048AA" w:rsidRPr="00C452E8">
        <w:rPr>
          <w:color w:val="000000" w:themeColor="text1"/>
          <w:sz w:val="22"/>
        </w:rPr>
        <w:t xml:space="preserve"> </w:t>
      </w:r>
      <w:r w:rsidR="009048AA" w:rsidRPr="00C452E8">
        <w:rPr>
          <w:color w:val="000000" w:themeColor="text1"/>
          <w:sz w:val="22"/>
        </w:rPr>
        <w:t>Pending</w:t>
      </w:r>
      <w:r w:rsidR="009048AA" w:rsidRPr="00C452E8">
        <w:rPr>
          <w:color w:val="000000" w:themeColor="text1"/>
          <w:spacing w:val="24"/>
          <w:sz w:val="22"/>
        </w:rPr>
        <w:t xml:space="preserve"> </w:t>
      </w:r>
      <w:r w:rsidR="009048AA" w:rsidRPr="00C452E8">
        <w:rPr>
          <w:rFonts w:asciiTheme="majorHAnsi" w:hAnsiTheme="majorHAnsi"/>
          <w:color w:val="000000" w:themeColor="text1"/>
          <w:spacing w:val="24"/>
          <w:sz w:val="22"/>
        </w:rPr>
        <w:t>2017</w:t>
      </w:r>
    </w:p>
    <w:p w14:paraId="76110D78" w14:textId="77777777" w:rsidR="00AB0207" w:rsidRPr="001A09B7" w:rsidRDefault="00D103F3" w:rsidP="00C452E8">
      <w:pPr>
        <w:spacing w:after="0" w:line="276" w:lineRule="auto"/>
        <w:rPr>
          <w:rFonts w:eastAsiaTheme="majorEastAsia" w:cstheme="majorBidi"/>
          <w:color w:val="000000" w:themeColor="text1"/>
          <w:sz w:val="22"/>
        </w:rPr>
      </w:pPr>
      <w:r w:rsidRPr="001A09B7">
        <w:rPr>
          <w:rFonts w:eastAsiaTheme="majorEastAsia" w:cstheme="majorBidi"/>
          <w:color w:val="000000" w:themeColor="text1"/>
          <w:sz w:val="22"/>
        </w:rPr>
        <w:t xml:space="preserve"> </w:t>
      </w:r>
    </w:p>
    <w:p w14:paraId="76110D79" w14:textId="77777777" w:rsidR="00D103F3" w:rsidRPr="001A09B7" w:rsidRDefault="00D103F3" w:rsidP="008E2E08">
      <w:pPr>
        <w:spacing w:after="0" w:line="240" w:lineRule="auto"/>
        <w:rPr>
          <w:rFonts w:eastAsiaTheme="majorEastAsia" w:cstheme="majorBidi"/>
          <w:color w:val="000000" w:themeColor="text1"/>
          <w:sz w:val="22"/>
        </w:rPr>
      </w:pPr>
      <w:r w:rsidRPr="001A09B7">
        <w:rPr>
          <w:rFonts w:eastAsiaTheme="majorEastAsia" w:cstheme="majorBidi"/>
          <w:color w:val="000000" w:themeColor="text1"/>
          <w:sz w:val="22"/>
        </w:rPr>
        <w:t xml:space="preserve">                  </w:t>
      </w:r>
    </w:p>
    <w:p w14:paraId="76110D7A" w14:textId="77777777" w:rsidR="00D92584" w:rsidRPr="001A09B7" w:rsidRDefault="00D103F3" w:rsidP="009048AA">
      <w:pPr>
        <w:spacing w:after="0" w:line="360" w:lineRule="auto"/>
        <w:rPr>
          <w:rFonts w:eastAsiaTheme="majorEastAsia" w:cstheme="majorBidi"/>
          <w:color w:val="000000" w:themeColor="text1"/>
          <w:sz w:val="22"/>
        </w:rPr>
      </w:pPr>
      <w:r w:rsidRPr="001A09B7">
        <w:rPr>
          <w:rFonts w:eastAsiaTheme="majorEastAsia" w:cstheme="majorBidi"/>
          <w:color w:val="000000" w:themeColor="text1"/>
          <w:sz w:val="22"/>
        </w:rPr>
        <w:t>St. Joseph</w:t>
      </w:r>
      <w:r w:rsidR="001E63E4" w:rsidRPr="001A09B7">
        <w:rPr>
          <w:rFonts w:eastAsiaTheme="majorEastAsia" w:cstheme="majorBidi"/>
          <w:color w:val="000000" w:themeColor="text1"/>
          <w:sz w:val="22"/>
        </w:rPr>
        <w:t>s</w:t>
      </w:r>
      <w:r w:rsidRPr="001A09B7">
        <w:rPr>
          <w:rFonts w:eastAsiaTheme="majorEastAsia" w:cstheme="majorBidi"/>
          <w:color w:val="000000" w:themeColor="text1"/>
          <w:sz w:val="22"/>
        </w:rPr>
        <w:t xml:space="preserve"> </w:t>
      </w:r>
      <w:r w:rsidR="00112A65" w:rsidRPr="001A09B7">
        <w:rPr>
          <w:rFonts w:eastAsiaTheme="majorEastAsia" w:cstheme="majorBidi"/>
          <w:color w:val="000000" w:themeColor="text1"/>
          <w:sz w:val="22"/>
        </w:rPr>
        <w:t>College</w:t>
      </w:r>
      <w:r w:rsidR="00B04D59" w:rsidRPr="001A09B7">
        <w:rPr>
          <w:rFonts w:eastAsiaTheme="majorEastAsia" w:cstheme="majorBidi"/>
          <w:color w:val="000000" w:themeColor="text1"/>
          <w:sz w:val="22"/>
        </w:rPr>
        <w:t xml:space="preserve"> </w:t>
      </w:r>
      <w:r w:rsidR="00112A65" w:rsidRPr="001A09B7">
        <w:rPr>
          <w:rFonts w:eastAsiaTheme="majorEastAsia" w:cstheme="majorBidi"/>
          <w:color w:val="000000" w:themeColor="text1"/>
          <w:sz w:val="22"/>
        </w:rPr>
        <w:t xml:space="preserve">  </w:t>
      </w:r>
    </w:p>
    <w:p w14:paraId="554E2957" w14:textId="5451C012" w:rsidR="009048AA" w:rsidRDefault="009048AA" w:rsidP="00AC7852">
      <w:pPr>
        <w:spacing w:after="0" w:line="360" w:lineRule="auto"/>
        <w:rPr>
          <w:rFonts w:asciiTheme="majorHAnsi" w:eastAsiaTheme="majorEastAsia" w:hAnsiTheme="majorHAnsi" w:cstheme="majorBidi"/>
          <w:color w:val="000000" w:themeColor="text1"/>
          <w:sz w:val="22"/>
        </w:rPr>
      </w:pPr>
      <w:r w:rsidRPr="009048AA">
        <w:rPr>
          <w:rFonts w:asciiTheme="majorHAnsi" w:eastAsiaTheme="majorEastAsia" w:hAnsiTheme="majorHAnsi" w:cstheme="majorBidi"/>
          <w:color w:val="000000" w:themeColor="text1"/>
          <w:sz w:val="22"/>
        </w:rPr>
        <w:t>C</w:t>
      </w:r>
      <w:r>
        <w:rPr>
          <w:rFonts w:asciiTheme="majorHAnsi" w:eastAsiaTheme="majorEastAsia" w:hAnsiTheme="majorHAnsi" w:cstheme="majorBidi"/>
          <w:color w:val="000000" w:themeColor="text1"/>
          <w:sz w:val="22"/>
        </w:rPr>
        <w:t>.</w:t>
      </w:r>
      <w:r w:rsidRPr="009048AA">
        <w:rPr>
          <w:rFonts w:asciiTheme="majorHAnsi" w:eastAsiaTheme="majorEastAsia" w:hAnsiTheme="majorHAnsi" w:cstheme="majorBidi"/>
          <w:color w:val="000000" w:themeColor="text1"/>
          <w:sz w:val="22"/>
        </w:rPr>
        <w:t>X</w:t>
      </w:r>
      <w:r>
        <w:rPr>
          <w:rFonts w:asciiTheme="majorHAnsi" w:eastAsiaTheme="majorEastAsia" w:hAnsiTheme="majorHAnsi" w:cstheme="majorBidi"/>
          <w:color w:val="000000" w:themeColor="text1"/>
          <w:sz w:val="22"/>
        </w:rPr>
        <w:t>.</w:t>
      </w:r>
      <w:r w:rsidRPr="009048AA">
        <w:rPr>
          <w:rFonts w:asciiTheme="majorHAnsi" w:eastAsiaTheme="majorEastAsia" w:hAnsiTheme="majorHAnsi" w:cstheme="majorBidi"/>
          <w:color w:val="000000" w:themeColor="text1"/>
          <w:sz w:val="22"/>
        </w:rPr>
        <w:t>C</w:t>
      </w:r>
    </w:p>
    <w:p w14:paraId="0461F951" w14:textId="00B1BFCA" w:rsidR="00AC7852" w:rsidRPr="009048AA" w:rsidRDefault="00AC7852" w:rsidP="002E584C">
      <w:pPr>
        <w:spacing w:after="0" w:line="360" w:lineRule="auto"/>
        <w:rPr>
          <w:rFonts w:asciiTheme="majorHAnsi" w:eastAsiaTheme="majorEastAsia" w:hAnsiTheme="majorHAnsi" w:cstheme="majorBidi"/>
          <w:color w:val="000000" w:themeColor="text1"/>
          <w:sz w:val="22"/>
        </w:rPr>
      </w:pPr>
      <w:r w:rsidRPr="002E584C">
        <w:rPr>
          <w:rFonts w:asciiTheme="majorHAnsi" w:eastAsiaTheme="majorEastAsia" w:hAnsiTheme="majorHAnsi" w:cstheme="majorBidi"/>
          <w:color w:val="000000" w:themeColor="text1"/>
          <w:sz w:val="22"/>
          <w:u w:val="single"/>
        </w:rPr>
        <w:t xml:space="preserve">Subject </w:t>
      </w:r>
      <w:r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>
        <w:rPr>
          <w:rFonts w:asciiTheme="majorHAnsi" w:eastAsiaTheme="majorEastAsia" w:hAnsiTheme="majorHAnsi" w:cstheme="majorBidi"/>
          <w:color w:val="000000" w:themeColor="text1"/>
          <w:sz w:val="22"/>
        </w:rPr>
        <w:tab/>
        <w:t xml:space="preserve">         </w:t>
      </w:r>
      <w:r w:rsidRPr="002E584C">
        <w:rPr>
          <w:rFonts w:asciiTheme="majorHAnsi" w:eastAsiaTheme="majorEastAsia" w:hAnsiTheme="majorHAnsi" w:cstheme="majorBidi"/>
          <w:color w:val="000000" w:themeColor="text1"/>
          <w:sz w:val="22"/>
          <w:u w:val="single"/>
        </w:rPr>
        <w:t>Grade</w:t>
      </w:r>
      <w:r w:rsidR="00C8514D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C8514D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C8514D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C8514D" w:rsidRPr="002E584C">
        <w:rPr>
          <w:rFonts w:asciiTheme="majorHAnsi" w:eastAsiaTheme="majorEastAsia" w:hAnsiTheme="majorHAnsi" w:cstheme="majorBidi"/>
          <w:color w:val="000000" w:themeColor="text1"/>
          <w:sz w:val="22"/>
          <w:u w:val="single"/>
        </w:rPr>
        <w:t xml:space="preserve">Year </w:t>
      </w:r>
    </w:p>
    <w:p w14:paraId="76110D7B" w14:textId="3F5B06EC" w:rsidR="00D92584" w:rsidRPr="002E584C" w:rsidRDefault="00112A65" w:rsidP="002E584C">
      <w:pPr>
        <w:spacing w:after="0" w:line="360" w:lineRule="auto"/>
        <w:rPr>
          <w:rFonts w:eastAsiaTheme="majorEastAsia" w:cstheme="majorBidi"/>
          <w:color w:val="000000" w:themeColor="text1"/>
          <w:sz w:val="22"/>
        </w:rPr>
      </w:pPr>
      <w:r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>English</w:t>
      </w:r>
      <w:r w:rsidR="00AC7852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AC7852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AC7852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AC7852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CF25E1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>2</w:t>
      </w:r>
      <w:r w:rsidR="00C8514D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 xml:space="preserve"> </w:t>
      </w:r>
      <w:r w:rsidR="00C8514D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C8514D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C8514D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C8514D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>2011</w:t>
      </w:r>
    </w:p>
    <w:p w14:paraId="76110D7D" w14:textId="7A4A62D7" w:rsidR="00D92584" w:rsidRPr="002E584C" w:rsidRDefault="009804A8" w:rsidP="002E584C">
      <w:pPr>
        <w:spacing w:after="0" w:line="360" w:lineRule="auto"/>
        <w:rPr>
          <w:rFonts w:asciiTheme="majorHAnsi" w:eastAsiaTheme="majorEastAsia" w:hAnsiTheme="majorHAnsi" w:cstheme="majorBidi"/>
          <w:color w:val="000000" w:themeColor="text1"/>
          <w:sz w:val="22"/>
        </w:rPr>
      </w:pPr>
      <w:r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>Office Administration</w:t>
      </w:r>
      <w:r w:rsidR="00AC7852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AC7852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AC7852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CF25E1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>2</w:t>
      </w:r>
      <w:r w:rsidR="00C8514D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C8514D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C8514D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  <w:t>2011</w:t>
      </w:r>
    </w:p>
    <w:p w14:paraId="76110D7E" w14:textId="5A8AE775" w:rsidR="009804A8" w:rsidRPr="002E584C" w:rsidRDefault="00455D0B" w:rsidP="002E584C">
      <w:pPr>
        <w:spacing w:after="0" w:line="360" w:lineRule="auto"/>
        <w:rPr>
          <w:rFonts w:asciiTheme="majorHAnsi" w:eastAsiaTheme="majorEastAsia" w:hAnsiTheme="majorHAnsi" w:cstheme="majorBidi"/>
          <w:color w:val="000000" w:themeColor="text1"/>
          <w:sz w:val="22"/>
        </w:rPr>
      </w:pPr>
      <w:r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>Human and Social Biology</w:t>
      </w:r>
      <w:r w:rsidR="00AC7852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AC7852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CF25E1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>2</w:t>
      </w:r>
      <w:r w:rsidR="00C8514D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C8514D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C8514D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  <w:t>2011</w:t>
      </w:r>
    </w:p>
    <w:p w14:paraId="76110D7F" w14:textId="1A8080E3" w:rsidR="00D92584" w:rsidRPr="002E584C" w:rsidRDefault="009804A8" w:rsidP="002E584C">
      <w:pPr>
        <w:spacing w:after="0" w:line="360" w:lineRule="auto"/>
        <w:rPr>
          <w:rFonts w:asciiTheme="majorHAnsi" w:eastAsiaTheme="majorEastAsia" w:hAnsiTheme="majorHAnsi" w:cstheme="majorBidi"/>
          <w:color w:val="000000" w:themeColor="text1"/>
          <w:sz w:val="22"/>
        </w:rPr>
      </w:pPr>
      <w:r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>Social Studies</w:t>
      </w:r>
      <w:r w:rsidR="00AC7852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AC7852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AC7852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AC7852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455D0B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>3</w:t>
      </w:r>
      <w:r w:rsidR="00C8514D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C8514D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C8514D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  <w:t>2011</w:t>
      </w:r>
    </w:p>
    <w:p w14:paraId="4288D5C9" w14:textId="4C765E5B" w:rsidR="00C8514D" w:rsidRPr="002E584C" w:rsidRDefault="00C8514D" w:rsidP="002E584C">
      <w:pPr>
        <w:spacing w:after="0" w:line="360" w:lineRule="auto"/>
        <w:rPr>
          <w:rFonts w:eastAsiaTheme="majorEastAsia" w:cstheme="majorBidi"/>
          <w:color w:val="000000" w:themeColor="text1"/>
          <w:sz w:val="22"/>
        </w:rPr>
      </w:pPr>
      <w:r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>English Literature</w:t>
      </w:r>
      <w:r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  <w:t>2</w:t>
      </w:r>
      <w:r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 xml:space="preserve"> </w:t>
      </w:r>
      <w:r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  <w:t>2012</w:t>
      </w:r>
    </w:p>
    <w:p w14:paraId="76110D80" w14:textId="740EA8F7" w:rsidR="00D92584" w:rsidRPr="002E584C" w:rsidRDefault="009804A8" w:rsidP="002E584C">
      <w:pPr>
        <w:spacing w:after="0" w:line="360" w:lineRule="auto"/>
        <w:rPr>
          <w:rFonts w:asciiTheme="majorHAnsi" w:eastAsiaTheme="majorEastAsia" w:hAnsiTheme="majorHAnsi" w:cstheme="majorBidi"/>
          <w:color w:val="000000" w:themeColor="text1"/>
          <w:sz w:val="22"/>
        </w:rPr>
      </w:pPr>
      <w:r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>Spanish</w:t>
      </w:r>
      <w:r w:rsidR="00AC7852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AC7852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AC7852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AC7852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ab/>
      </w:r>
      <w:r w:rsidR="00455D0B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 xml:space="preserve">3                                       </w:t>
      </w:r>
      <w:r w:rsidR="00C8514D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>2012</w:t>
      </w:r>
      <w:r w:rsidR="00455D0B" w:rsidRPr="002E584C">
        <w:rPr>
          <w:rFonts w:asciiTheme="majorHAnsi" w:eastAsiaTheme="majorEastAsia" w:hAnsiTheme="majorHAnsi" w:cstheme="majorBidi"/>
          <w:color w:val="000000" w:themeColor="text1"/>
          <w:sz w:val="22"/>
        </w:rPr>
        <w:t xml:space="preserve">                                                             </w:t>
      </w:r>
    </w:p>
    <w:p w14:paraId="2E8DFEBF" w14:textId="77777777" w:rsidR="0060700A" w:rsidRDefault="0060700A" w:rsidP="001A09B7">
      <w:pPr>
        <w:spacing w:line="240" w:lineRule="auto"/>
        <w:rPr>
          <w:color w:val="000000" w:themeColor="text1"/>
          <w:sz w:val="22"/>
        </w:rPr>
      </w:pPr>
    </w:p>
    <w:p w14:paraId="66F89C96" w14:textId="77777777" w:rsidR="00C452E8" w:rsidRDefault="00C452E8" w:rsidP="001A09B7">
      <w:pPr>
        <w:spacing w:line="240" w:lineRule="auto"/>
        <w:rPr>
          <w:color w:val="000000" w:themeColor="text1"/>
          <w:sz w:val="22"/>
        </w:rPr>
      </w:pPr>
    </w:p>
    <w:p w14:paraId="6A9C1E27" w14:textId="77777777" w:rsidR="00C452E8" w:rsidRDefault="00C452E8" w:rsidP="001A09B7">
      <w:pPr>
        <w:spacing w:line="240" w:lineRule="auto"/>
        <w:rPr>
          <w:color w:val="000000" w:themeColor="text1"/>
          <w:sz w:val="22"/>
        </w:rPr>
      </w:pPr>
    </w:p>
    <w:p w14:paraId="766C1CD2" w14:textId="77777777" w:rsidR="00DA0066" w:rsidRDefault="00DA0066" w:rsidP="001A09B7">
      <w:pPr>
        <w:spacing w:line="240" w:lineRule="auto"/>
        <w:rPr>
          <w:b/>
          <w:color w:val="000000" w:themeColor="text1"/>
          <w:sz w:val="22"/>
        </w:rPr>
      </w:pPr>
    </w:p>
    <w:p w14:paraId="18B7B0D4" w14:textId="5A07741B" w:rsidR="003B36B4" w:rsidRPr="009048AA" w:rsidRDefault="003B36B4" w:rsidP="001A09B7">
      <w:pPr>
        <w:spacing w:line="240" w:lineRule="auto"/>
        <w:rPr>
          <w:b/>
          <w:color w:val="000000" w:themeColor="text1"/>
          <w:sz w:val="22"/>
        </w:rPr>
      </w:pPr>
      <w:r w:rsidRPr="009048AA">
        <w:rPr>
          <w:b/>
          <w:color w:val="000000" w:themeColor="text1"/>
          <w:sz w:val="22"/>
        </w:rPr>
        <w:t>Certification</w:t>
      </w:r>
    </w:p>
    <w:p w14:paraId="64C6590C" w14:textId="77777777" w:rsidR="00C34B0A" w:rsidRPr="00C34B0A" w:rsidRDefault="009F640C" w:rsidP="00C34B0A">
      <w:pPr>
        <w:spacing w:after="0"/>
        <w:rPr>
          <w:rFonts w:asciiTheme="majorHAnsi" w:eastAsiaTheme="majorEastAsia" w:hAnsiTheme="majorHAnsi" w:cstheme="majorBidi"/>
          <w:color w:val="000000" w:themeColor="text1"/>
          <w:spacing w:val="24"/>
          <w:sz w:val="22"/>
        </w:rPr>
      </w:pPr>
      <w:r w:rsidRPr="00C34B0A">
        <w:rPr>
          <w:color w:val="000000" w:themeColor="text1"/>
          <w:sz w:val="22"/>
        </w:rPr>
        <w:t>Hazardous Communication</w:t>
      </w:r>
    </w:p>
    <w:p w14:paraId="014009E4" w14:textId="77777777" w:rsidR="00C34B0A" w:rsidRDefault="009F640C" w:rsidP="00C34B0A">
      <w:pPr>
        <w:spacing w:after="0"/>
        <w:rPr>
          <w:rStyle w:val="NoSpacingChar"/>
          <w:color w:val="000000" w:themeColor="text1"/>
          <w:sz w:val="22"/>
        </w:rPr>
      </w:pPr>
      <w:r w:rsidRPr="00C34B0A">
        <w:rPr>
          <w:rStyle w:val="NoSpacingChar"/>
          <w:color w:val="000000" w:themeColor="text1"/>
          <w:sz w:val="22"/>
        </w:rPr>
        <w:t xml:space="preserve">Authorized Education Centre for the Emergency Care and Safety Institute and National Safety Council </w:t>
      </w:r>
    </w:p>
    <w:p w14:paraId="6D1708BC" w14:textId="10C815AC" w:rsidR="009F640C" w:rsidRPr="00C34B0A" w:rsidRDefault="009F640C" w:rsidP="00C34B0A">
      <w:pPr>
        <w:spacing w:after="0"/>
        <w:rPr>
          <w:rFonts w:asciiTheme="majorHAnsi" w:eastAsiaTheme="majorEastAsia" w:hAnsiTheme="majorHAnsi" w:cstheme="majorBidi"/>
          <w:color w:val="000000" w:themeColor="text1"/>
          <w:spacing w:val="24"/>
          <w:sz w:val="22"/>
        </w:rPr>
      </w:pPr>
      <w:r w:rsidRPr="00C34B0A">
        <w:rPr>
          <w:rStyle w:val="NoSpacingChar"/>
          <w:color w:val="000000" w:themeColor="text1"/>
          <w:sz w:val="22"/>
        </w:rPr>
        <w:t xml:space="preserve"> </w:t>
      </w:r>
    </w:p>
    <w:p w14:paraId="7FE1BAA2" w14:textId="134A9BE4" w:rsidR="00C34B0A" w:rsidRDefault="00507DE3" w:rsidP="00C34B0A">
      <w:pPr>
        <w:pStyle w:val="Subsection"/>
        <w:spacing w:line="276" w:lineRule="auto"/>
        <w:rPr>
          <w:color w:val="000000" w:themeColor="text1"/>
          <w:sz w:val="22"/>
          <w:szCs w:val="22"/>
        </w:rPr>
      </w:pPr>
      <w:r w:rsidRPr="009048AA">
        <w:rPr>
          <w:color w:val="000000" w:themeColor="text1"/>
          <w:sz w:val="22"/>
          <w:szCs w:val="22"/>
        </w:rPr>
        <w:t>Image, Social Etiquette &amp; Communication</w:t>
      </w:r>
    </w:p>
    <w:p w14:paraId="59DAE107" w14:textId="304B370C" w:rsidR="003B36B4" w:rsidRPr="009048AA" w:rsidRDefault="00507DE3" w:rsidP="00C34B0A">
      <w:pPr>
        <w:pStyle w:val="Subsection"/>
        <w:spacing w:line="276" w:lineRule="auto"/>
        <w:rPr>
          <w:color w:val="000000" w:themeColor="text1"/>
          <w:sz w:val="22"/>
          <w:szCs w:val="22"/>
        </w:rPr>
      </w:pPr>
      <w:r w:rsidRPr="009048AA">
        <w:rPr>
          <w:color w:val="000000" w:themeColor="text1"/>
          <w:sz w:val="22"/>
          <w:szCs w:val="22"/>
        </w:rPr>
        <w:t>The Image Support Centre of Trinidad and Tobago</w:t>
      </w:r>
    </w:p>
    <w:p w14:paraId="5A9796DA" w14:textId="77777777" w:rsidR="007F0E56" w:rsidRDefault="007F0E56" w:rsidP="00821779">
      <w:pPr>
        <w:pStyle w:val="Subsection"/>
        <w:rPr>
          <w:color w:val="000000" w:themeColor="text1"/>
          <w:sz w:val="22"/>
          <w:szCs w:val="22"/>
        </w:rPr>
      </w:pPr>
    </w:p>
    <w:p w14:paraId="2E2F55F7" w14:textId="77777777" w:rsidR="00C452E8" w:rsidRPr="009048AA" w:rsidRDefault="00C452E8" w:rsidP="00821779">
      <w:pPr>
        <w:pStyle w:val="Subsection"/>
        <w:rPr>
          <w:color w:val="000000" w:themeColor="text1"/>
          <w:sz w:val="22"/>
          <w:szCs w:val="22"/>
        </w:rPr>
      </w:pPr>
    </w:p>
    <w:p w14:paraId="0082BC28" w14:textId="77777777" w:rsidR="003B36B4" w:rsidRPr="009048AA" w:rsidRDefault="003B36B4" w:rsidP="00C34B0A">
      <w:pPr>
        <w:pStyle w:val="SectionHeading"/>
        <w:spacing w:before="0" w:after="240" w:line="240" w:lineRule="auto"/>
        <w:rPr>
          <w:sz w:val="22"/>
        </w:rPr>
      </w:pPr>
      <w:r w:rsidRPr="009048AA">
        <w:rPr>
          <w:sz w:val="22"/>
        </w:rPr>
        <w:t>Other Relevant Training</w:t>
      </w:r>
    </w:p>
    <w:p w14:paraId="3278F47E" w14:textId="50CA8520" w:rsidR="003B36B4" w:rsidRPr="009048AA" w:rsidRDefault="00AC7852" w:rsidP="00C34B0A">
      <w:pPr>
        <w:pStyle w:val="Subsection"/>
        <w:spacing w:line="276" w:lineRule="auto"/>
        <w:rPr>
          <w:vanish/>
          <w:color w:val="000000" w:themeColor="text1"/>
          <w:sz w:val="22"/>
          <w:szCs w:val="22"/>
          <w:specVanish/>
        </w:rPr>
      </w:pPr>
      <w:r>
        <w:rPr>
          <w:color w:val="000000" w:themeColor="text1"/>
          <w:sz w:val="22"/>
          <w:szCs w:val="22"/>
        </w:rPr>
        <w:t xml:space="preserve">Journalism </w:t>
      </w:r>
      <w:r w:rsidRPr="009048AA">
        <w:rPr>
          <w:color w:val="000000" w:themeColor="text1"/>
          <w:sz w:val="22"/>
          <w:szCs w:val="22"/>
        </w:rPr>
        <w:t>Internship</w:t>
      </w:r>
      <w:r w:rsidR="003B36B4" w:rsidRPr="009048AA">
        <w:rPr>
          <w:color w:val="000000" w:themeColor="text1"/>
          <w:sz w:val="22"/>
          <w:szCs w:val="22"/>
        </w:rPr>
        <w:t xml:space="preserve"> </w:t>
      </w:r>
    </w:p>
    <w:p w14:paraId="441F75BF" w14:textId="77777777" w:rsidR="00C34B0A" w:rsidRPr="00C34B0A" w:rsidRDefault="003B36B4" w:rsidP="00C34B0A">
      <w:pPr>
        <w:pStyle w:val="ListParagraph"/>
        <w:numPr>
          <w:ilvl w:val="0"/>
          <w:numId w:val="9"/>
        </w:numPr>
        <w:spacing w:after="0" w:line="276" w:lineRule="auto"/>
        <w:rPr>
          <w:color w:val="000000" w:themeColor="text1"/>
          <w:sz w:val="22"/>
        </w:rPr>
      </w:pPr>
      <w:r w:rsidRPr="009048AA">
        <w:rPr>
          <w:rFonts w:asciiTheme="majorHAnsi" w:eastAsiaTheme="majorEastAsia" w:hAnsiTheme="majorHAnsi" w:cstheme="majorBidi"/>
          <w:color w:val="000000" w:themeColor="text1"/>
          <w:spacing w:val="24"/>
          <w:sz w:val="22"/>
        </w:rPr>
        <w:t xml:space="preserve"> </w:t>
      </w:r>
    </w:p>
    <w:p w14:paraId="654854D2" w14:textId="05F505B2" w:rsidR="003B36B4" w:rsidRPr="00C34B0A" w:rsidRDefault="003B36B4" w:rsidP="00C34B0A">
      <w:pPr>
        <w:spacing w:after="0" w:line="276" w:lineRule="auto"/>
        <w:rPr>
          <w:color w:val="000000" w:themeColor="text1"/>
          <w:sz w:val="22"/>
        </w:rPr>
      </w:pPr>
      <w:r w:rsidRPr="00C34B0A">
        <w:rPr>
          <w:color w:val="000000" w:themeColor="text1"/>
          <w:sz w:val="22"/>
        </w:rPr>
        <w:t>Power 102 FM.</w:t>
      </w:r>
    </w:p>
    <w:p w14:paraId="3D8DB5C3" w14:textId="77777777" w:rsidR="003B36B4" w:rsidRDefault="003B36B4" w:rsidP="00821779">
      <w:pPr>
        <w:pStyle w:val="Subsection"/>
        <w:rPr>
          <w:color w:val="000000" w:themeColor="text1" w:themeShade="BF"/>
          <w:sz w:val="22"/>
          <w:szCs w:val="22"/>
        </w:rPr>
      </w:pPr>
    </w:p>
    <w:p w14:paraId="71636921" w14:textId="77777777" w:rsidR="009F640C" w:rsidRPr="001A09B7" w:rsidRDefault="009F640C" w:rsidP="00821779">
      <w:pPr>
        <w:pStyle w:val="Subsection"/>
        <w:rPr>
          <w:rFonts w:asciiTheme="majorHAnsi" w:hAnsiTheme="majorHAnsi"/>
          <w:spacing w:val="24"/>
          <w:sz w:val="22"/>
          <w:szCs w:val="22"/>
        </w:rPr>
      </w:pPr>
    </w:p>
    <w:p w14:paraId="76110D8E" w14:textId="4376F107" w:rsidR="0094326C" w:rsidRPr="006F33CE" w:rsidRDefault="0094326C" w:rsidP="006F33CE">
      <w:pPr>
        <w:pStyle w:val="SectionHeading"/>
        <w:rPr>
          <w:b w:val="0"/>
          <w:color w:val="auto"/>
          <w:sz w:val="21"/>
          <w:szCs w:val="21"/>
        </w:rPr>
      </w:pPr>
    </w:p>
    <w:sectPr w:rsidR="0094326C" w:rsidRPr="006F33CE" w:rsidSect="008E2E08">
      <w:footerReference w:type="default" r:id="rId10"/>
      <w:headerReference w:type="first" r:id="rId11"/>
      <w:type w:val="continuous"/>
      <w:pgSz w:w="12240" w:h="15840"/>
      <w:pgMar w:top="426" w:right="1080" w:bottom="1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BC2F1" w14:textId="77777777" w:rsidR="00DD073F" w:rsidRDefault="00DD073F">
      <w:pPr>
        <w:spacing w:after="0" w:line="240" w:lineRule="auto"/>
      </w:pPr>
      <w:r>
        <w:separator/>
      </w:r>
    </w:p>
  </w:endnote>
  <w:endnote w:type="continuationSeparator" w:id="0">
    <w:p w14:paraId="43000FC4" w14:textId="77777777" w:rsidR="00DD073F" w:rsidRDefault="00DD0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10D95" w14:textId="77777777" w:rsidR="0094326C" w:rsidRDefault="00D74396">
    <w:pPr>
      <w:pStyle w:val="Footer"/>
    </w:pPr>
    <w:r>
      <w:rPr>
        <w:noProof/>
        <w:color w:val="549E39" w:themeColor="accent1"/>
        <w:lang w:val="en-TT" w:eastAsia="en-TT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6110D97" wp14:editId="76110D9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6110DA5" w14:textId="77777777" w:rsidR="0094326C" w:rsidRDefault="0094326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76110D97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76110DA5" w14:textId="77777777" w:rsidR="0094326C" w:rsidRDefault="0094326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549E39" w:themeColor="accent1"/>
        <w:lang w:val="en-TT" w:eastAsia="en-TT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6110D99" wp14:editId="76110D9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6110DA6" w14:textId="77777777" w:rsidR="0094326C" w:rsidRDefault="0094326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76110D99"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14:paraId="76110DA6" w14:textId="77777777" w:rsidR="0094326C" w:rsidRDefault="0094326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549E39" w:themeColor="accent1"/>
        <w:lang w:val="en-TT" w:eastAsia="en-TT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6110D9B" wp14:editId="76110D9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6110DA7" w14:textId="77777777" w:rsidR="0094326C" w:rsidRDefault="0094326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6110D9B"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14:paraId="76110DA7" w14:textId="77777777" w:rsidR="0094326C" w:rsidRDefault="0094326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549E39" w:themeColor="accent1"/>
        <w:lang w:val="en-TT" w:eastAsia="en-T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110D9D" wp14:editId="76110D9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10046970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6110DA8" w14:textId="77777777" w:rsidR="0094326C" w:rsidRDefault="00DD073F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08599455"/>
                              <w:placeholder>
                                <w:docPart w:val="EA0F63F6EC8F4849AD86128F6070734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5233F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  <w:lang w:val="en-TT"/>
                                </w:rPr>
                                <w:t>Ms. Geniel OLIVIA Bailey</w:t>
                              </w:r>
                            </w:sdtContent>
                          </w:sdt>
                          <w:r w:rsidR="00D74396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D74396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D74396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74396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D74396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7E35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D74396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110D9D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14:paraId="76110DA8" w14:textId="77777777" w:rsidR="0094326C" w:rsidRDefault="00DD073F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08599455"/>
                        <w:placeholder>
                          <w:docPart w:val="EA0F63F6EC8F4849AD86128F60707344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C5233F">
                          <w:rPr>
                            <w:color w:val="A6A6A6" w:themeColor="background1" w:themeShade="A6"/>
                            <w:sz w:val="18"/>
                            <w:szCs w:val="18"/>
                            <w:lang w:val="en-TT"/>
                          </w:rPr>
                          <w:t>Ms. Geniel OLIVIA Bailey</w:t>
                        </w:r>
                      </w:sdtContent>
                    </w:sdt>
                    <w:r w:rsidR="00D74396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D74396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D74396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D74396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D74396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CA7E35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D74396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CE8B0" w14:textId="77777777" w:rsidR="00DD073F" w:rsidRDefault="00DD073F">
      <w:pPr>
        <w:spacing w:after="0" w:line="240" w:lineRule="auto"/>
      </w:pPr>
      <w:r>
        <w:separator/>
      </w:r>
    </w:p>
  </w:footnote>
  <w:footnote w:type="continuationSeparator" w:id="0">
    <w:p w14:paraId="30105143" w14:textId="77777777" w:rsidR="00DD073F" w:rsidRDefault="00DD0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10D96" w14:textId="77777777" w:rsidR="0094326C" w:rsidRDefault="00D74396">
    <w:pPr>
      <w:pStyle w:val="Head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110D9F" wp14:editId="76110D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34D51984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6110DA1" wp14:editId="76110D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33A377D0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6110DA3" wp14:editId="76110DA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21703948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767"/>
    <w:multiLevelType w:val="hybridMultilevel"/>
    <w:tmpl w:val="3860341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47EF"/>
    <w:multiLevelType w:val="hybridMultilevel"/>
    <w:tmpl w:val="A628C38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D3617"/>
    <w:multiLevelType w:val="hybridMultilevel"/>
    <w:tmpl w:val="A6B6235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B2A09"/>
    <w:multiLevelType w:val="hybridMultilevel"/>
    <w:tmpl w:val="8C1699A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32587"/>
    <w:multiLevelType w:val="hybridMultilevel"/>
    <w:tmpl w:val="D58E635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0A18B4"/>
    <w:multiLevelType w:val="hybridMultilevel"/>
    <w:tmpl w:val="6CF67D6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C148D9"/>
    <w:multiLevelType w:val="hybridMultilevel"/>
    <w:tmpl w:val="D9C605C0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74B91"/>
    <w:multiLevelType w:val="hybridMultilevel"/>
    <w:tmpl w:val="5F98AD36"/>
    <w:lvl w:ilvl="0" w:tplc="2C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01191"/>
    <w:multiLevelType w:val="hybridMultilevel"/>
    <w:tmpl w:val="4552B00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3"/>
  </w:num>
  <w:num w:numId="5">
    <w:abstractNumId w:val="10"/>
  </w:num>
  <w:num w:numId="6">
    <w:abstractNumId w:val="8"/>
  </w:num>
  <w:num w:numId="7">
    <w:abstractNumId w:val="2"/>
  </w:num>
  <w:num w:numId="8">
    <w:abstractNumId w:val="9"/>
  </w:num>
  <w:num w:numId="9">
    <w:abstractNumId w:val="12"/>
  </w:num>
  <w:num w:numId="10">
    <w:abstractNumId w:val="5"/>
  </w:num>
  <w:num w:numId="11">
    <w:abstractNumId w:val="11"/>
  </w:num>
  <w:num w:numId="12">
    <w:abstractNumId w:val="1"/>
  </w:num>
  <w:num w:numId="13">
    <w:abstractNumId w:val="13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F3"/>
    <w:rsid w:val="000266FE"/>
    <w:rsid w:val="00070393"/>
    <w:rsid w:val="0008316A"/>
    <w:rsid w:val="000E092F"/>
    <w:rsid w:val="001046CC"/>
    <w:rsid w:val="00112A65"/>
    <w:rsid w:val="00117B74"/>
    <w:rsid w:val="00146AA6"/>
    <w:rsid w:val="001A09B7"/>
    <w:rsid w:val="001E63E4"/>
    <w:rsid w:val="002012B6"/>
    <w:rsid w:val="00204FAC"/>
    <w:rsid w:val="00217822"/>
    <w:rsid w:val="002527CF"/>
    <w:rsid w:val="0028267A"/>
    <w:rsid w:val="002B0110"/>
    <w:rsid w:val="002E584C"/>
    <w:rsid w:val="002E5EFB"/>
    <w:rsid w:val="0030261A"/>
    <w:rsid w:val="00350AA7"/>
    <w:rsid w:val="003735E9"/>
    <w:rsid w:val="00375138"/>
    <w:rsid w:val="00376925"/>
    <w:rsid w:val="003B36B4"/>
    <w:rsid w:val="003C0F86"/>
    <w:rsid w:val="003D303E"/>
    <w:rsid w:val="003F7B33"/>
    <w:rsid w:val="00432CCF"/>
    <w:rsid w:val="00445E46"/>
    <w:rsid w:val="00455D0B"/>
    <w:rsid w:val="004633C8"/>
    <w:rsid w:val="00467759"/>
    <w:rsid w:val="00495E32"/>
    <w:rsid w:val="00503E33"/>
    <w:rsid w:val="00507DE3"/>
    <w:rsid w:val="00517558"/>
    <w:rsid w:val="005819B1"/>
    <w:rsid w:val="005B4855"/>
    <w:rsid w:val="005E3C3D"/>
    <w:rsid w:val="005F69C3"/>
    <w:rsid w:val="0060700A"/>
    <w:rsid w:val="006324D0"/>
    <w:rsid w:val="00650424"/>
    <w:rsid w:val="00672ACB"/>
    <w:rsid w:val="0067440D"/>
    <w:rsid w:val="006F33CE"/>
    <w:rsid w:val="006F782F"/>
    <w:rsid w:val="006F7EA8"/>
    <w:rsid w:val="007435C8"/>
    <w:rsid w:val="00784289"/>
    <w:rsid w:val="007C1633"/>
    <w:rsid w:val="007C1D8E"/>
    <w:rsid w:val="007C7442"/>
    <w:rsid w:val="007F0E56"/>
    <w:rsid w:val="00821779"/>
    <w:rsid w:val="00880A5A"/>
    <w:rsid w:val="008A3D9A"/>
    <w:rsid w:val="008C2F73"/>
    <w:rsid w:val="008E2E08"/>
    <w:rsid w:val="008F5DF8"/>
    <w:rsid w:val="008F6003"/>
    <w:rsid w:val="009048AA"/>
    <w:rsid w:val="0094326C"/>
    <w:rsid w:val="009804A8"/>
    <w:rsid w:val="00985249"/>
    <w:rsid w:val="009C535A"/>
    <w:rsid w:val="009F2644"/>
    <w:rsid w:val="009F640C"/>
    <w:rsid w:val="00A13E34"/>
    <w:rsid w:val="00A36401"/>
    <w:rsid w:val="00A44F4F"/>
    <w:rsid w:val="00A81179"/>
    <w:rsid w:val="00AB0207"/>
    <w:rsid w:val="00AC7852"/>
    <w:rsid w:val="00B047C8"/>
    <w:rsid w:val="00B04D59"/>
    <w:rsid w:val="00B1718B"/>
    <w:rsid w:val="00B470FB"/>
    <w:rsid w:val="00B550BF"/>
    <w:rsid w:val="00B67A81"/>
    <w:rsid w:val="00BA26F8"/>
    <w:rsid w:val="00C10C63"/>
    <w:rsid w:val="00C34B0A"/>
    <w:rsid w:val="00C452E8"/>
    <w:rsid w:val="00C5233F"/>
    <w:rsid w:val="00C8514D"/>
    <w:rsid w:val="00CA0571"/>
    <w:rsid w:val="00CA1253"/>
    <w:rsid w:val="00CA7E35"/>
    <w:rsid w:val="00CB1F0D"/>
    <w:rsid w:val="00CF25E1"/>
    <w:rsid w:val="00CF7001"/>
    <w:rsid w:val="00D103F3"/>
    <w:rsid w:val="00D11D89"/>
    <w:rsid w:val="00D16802"/>
    <w:rsid w:val="00D375B0"/>
    <w:rsid w:val="00D4402B"/>
    <w:rsid w:val="00D609D2"/>
    <w:rsid w:val="00D6783A"/>
    <w:rsid w:val="00D74396"/>
    <w:rsid w:val="00D769C1"/>
    <w:rsid w:val="00D92584"/>
    <w:rsid w:val="00DA0066"/>
    <w:rsid w:val="00DD073F"/>
    <w:rsid w:val="00DD60A1"/>
    <w:rsid w:val="00DE124B"/>
    <w:rsid w:val="00E42DDF"/>
    <w:rsid w:val="00EB375E"/>
    <w:rsid w:val="00F13734"/>
    <w:rsid w:val="00F33955"/>
    <w:rsid w:val="00F6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10D54"/>
  <w15:docId w15:val="{8A828BF9-81CB-4846-8B92-5CA1C4C7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549E3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55F51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E762A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A4F1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A4F1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33473C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549E3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55F51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3E762A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A4F1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455F51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3473C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33473C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455F51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455F51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455F51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549E3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549E3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549E3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3E762A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549E3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04DD0A65EE45ABBE79DE25FD06A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9FE23-3994-483B-B806-9A5BC2F2E015}"/>
      </w:docPartPr>
      <w:docPartBody>
        <w:p w:rsidR="00007202" w:rsidRDefault="008A09B7">
          <w:pPr>
            <w:pStyle w:val="2E04DD0A65EE45ABBE79DE25FD06AF23"/>
          </w:pPr>
          <w:r>
            <w:t>Choose a building block.</w:t>
          </w:r>
        </w:p>
      </w:docPartBody>
    </w:docPart>
    <w:docPart>
      <w:docPartPr>
        <w:name w:val="E1927806039E4FF8B7FAADDC50C70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100F6-F146-4EF5-B7C4-CB903B6988FA}"/>
      </w:docPartPr>
      <w:docPartBody>
        <w:p w:rsidR="00007202" w:rsidRDefault="008A09B7">
          <w:pPr>
            <w:pStyle w:val="E1927806039E4FF8B7FAADDC50C70D7C"/>
          </w:pPr>
          <w:r>
            <w:t>[Type Your Name]</w:t>
          </w:r>
        </w:p>
      </w:docPartBody>
    </w:docPart>
    <w:docPart>
      <w:docPartPr>
        <w:name w:val="9C819D3DE2F341B3A628BBC331D57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00FD0-8404-4383-A355-0E1AFA30DF77}"/>
      </w:docPartPr>
      <w:docPartBody>
        <w:p w:rsidR="00007202" w:rsidRDefault="008A09B7">
          <w:pPr>
            <w:pStyle w:val="9C819D3DE2F341B3A628BBC331D57A02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F6CF0CC2BDC54324A1B971FFFD814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227D8-DABA-46F8-BC68-CA3154942227}"/>
      </w:docPartPr>
      <w:docPartBody>
        <w:p w:rsidR="00007202" w:rsidRDefault="008A09B7">
          <w:pPr>
            <w:pStyle w:val="F6CF0CC2BDC54324A1B971FFFD814BFC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EA0F63F6EC8F4849AD86128F60707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69964-FA9F-42A2-B970-B98BF594F2C3}"/>
      </w:docPartPr>
      <w:docPartBody>
        <w:p w:rsidR="00007202" w:rsidRDefault="008A09B7">
          <w:pPr>
            <w:pStyle w:val="EA0F63F6EC8F4849AD86128F60707344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53"/>
    <w:rsid w:val="00007202"/>
    <w:rsid w:val="00055A6A"/>
    <w:rsid w:val="000B57CD"/>
    <w:rsid w:val="00190253"/>
    <w:rsid w:val="002D469E"/>
    <w:rsid w:val="00493209"/>
    <w:rsid w:val="005376FB"/>
    <w:rsid w:val="00666C33"/>
    <w:rsid w:val="006D0E71"/>
    <w:rsid w:val="006E0B4E"/>
    <w:rsid w:val="006E1491"/>
    <w:rsid w:val="00733D8E"/>
    <w:rsid w:val="008A09B7"/>
    <w:rsid w:val="008C4E32"/>
    <w:rsid w:val="00903B13"/>
    <w:rsid w:val="00AF6818"/>
    <w:rsid w:val="00B135A9"/>
    <w:rsid w:val="00B31C03"/>
    <w:rsid w:val="00B327EA"/>
    <w:rsid w:val="00B70BB9"/>
    <w:rsid w:val="00D32A4B"/>
    <w:rsid w:val="00E85895"/>
    <w:rsid w:val="00EF3F12"/>
    <w:rsid w:val="00F1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04DD0A65EE45ABBE79DE25FD06AF23">
    <w:name w:val="2E04DD0A65EE45ABBE79DE25FD06AF23"/>
  </w:style>
  <w:style w:type="paragraph" w:customStyle="1" w:styleId="E1927806039E4FF8B7FAADDC50C70D7C">
    <w:name w:val="E1927806039E4FF8B7FAADDC50C70D7C"/>
  </w:style>
  <w:style w:type="paragraph" w:customStyle="1" w:styleId="8B1A0AB0492040D38444B53946570957">
    <w:name w:val="8B1A0AB0492040D38444B53946570957"/>
  </w:style>
  <w:style w:type="paragraph" w:customStyle="1" w:styleId="9C819D3DE2F341B3A628BBC331D57A02">
    <w:name w:val="9C819D3DE2F341B3A628BBC331D57A02"/>
  </w:style>
  <w:style w:type="paragraph" w:customStyle="1" w:styleId="F6CF0CC2BDC54324A1B971FFFD814BFC">
    <w:name w:val="F6CF0CC2BDC54324A1B971FFFD814BFC"/>
  </w:style>
  <w:style w:type="paragraph" w:customStyle="1" w:styleId="1D71C1421412420DA2EEC0F210A1B573">
    <w:name w:val="1D71C1421412420DA2EEC0F210A1B573"/>
  </w:style>
  <w:style w:type="paragraph" w:customStyle="1" w:styleId="F7BEFF82A6C14AEA974457017A71C1CA">
    <w:name w:val="F7BEFF82A6C14AEA974457017A71C1CA"/>
  </w:style>
  <w:style w:type="paragraph" w:customStyle="1" w:styleId="51BF7FA18D10475B8C44FD55FD186C8D">
    <w:name w:val="51BF7FA18D10475B8C44FD55FD186C8D"/>
  </w:style>
  <w:style w:type="paragraph" w:customStyle="1" w:styleId="ED2D6C26AD1D4B62825F937BAB5BC9B6">
    <w:name w:val="ED2D6C26AD1D4B62825F937BAB5BC9B6"/>
  </w:style>
  <w:style w:type="paragraph" w:customStyle="1" w:styleId="1AA95834A2F241E5B458EC255BE0873E">
    <w:name w:val="1AA95834A2F241E5B458EC255BE0873E"/>
  </w:style>
  <w:style w:type="paragraph" w:customStyle="1" w:styleId="0F84770F0F4C419D9E2BEB4AE3E8DB79">
    <w:name w:val="0F84770F0F4C419D9E2BEB4AE3E8DB79"/>
  </w:style>
  <w:style w:type="paragraph" w:customStyle="1" w:styleId="6D44D5154CE84A4DBEF13E15D9844B69">
    <w:name w:val="6D44D5154CE84A4DBEF13E15D9844B69"/>
  </w:style>
  <w:style w:type="paragraph" w:customStyle="1" w:styleId="EFA7A8B9703E40F18B6400537887780C">
    <w:name w:val="EFA7A8B9703E40F18B6400537887780C"/>
  </w:style>
  <w:style w:type="paragraph" w:customStyle="1" w:styleId="761B3AAFF88A4838913DA119CA8B9DE3">
    <w:name w:val="761B3AAFF88A4838913DA119CA8B9DE3"/>
  </w:style>
  <w:style w:type="paragraph" w:customStyle="1" w:styleId="3B23ED9351AB4D77A107DE6097A8D4B7">
    <w:name w:val="3B23ED9351AB4D77A107DE6097A8D4B7"/>
  </w:style>
  <w:style w:type="paragraph" w:customStyle="1" w:styleId="A9FB80AECD054DC490B9B4A36F96B334">
    <w:name w:val="A9FB80AECD054DC490B9B4A36F96B334"/>
  </w:style>
  <w:style w:type="paragraph" w:customStyle="1" w:styleId="8AA2B1472499473F9292156F07FBFAE0">
    <w:name w:val="8AA2B1472499473F9292156F07FBFAE0"/>
  </w:style>
  <w:style w:type="paragraph" w:customStyle="1" w:styleId="AC495F21115549128029893A72B80952">
    <w:name w:val="AC495F21115549128029893A72B80952"/>
  </w:style>
  <w:style w:type="paragraph" w:customStyle="1" w:styleId="A6B60F6C228742D7BE5639328D841C7C">
    <w:name w:val="A6B60F6C228742D7BE5639328D841C7C"/>
  </w:style>
  <w:style w:type="paragraph" w:customStyle="1" w:styleId="EA0F63F6EC8F4849AD86128F60707344">
    <w:name w:val="EA0F63F6EC8F4849AD86128F60707344"/>
  </w:style>
  <w:style w:type="paragraph" w:customStyle="1" w:styleId="84AEA080D62346E39A1D3A27A7E3DEAA">
    <w:name w:val="84AEA080D62346E39A1D3A27A7E3DEAA"/>
    <w:rsid w:val="00190253"/>
  </w:style>
  <w:style w:type="paragraph" w:customStyle="1" w:styleId="DD27A201E3514FC59EC2F05C7E420F31">
    <w:name w:val="DD27A201E3514FC59EC2F05C7E420F31"/>
    <w:rsid w:val="00190253"/>
  </w:style>
  <w:style w:type="paragraph" w:customStyle="1" w:styleId="10F938FC484B4DCA864DCFA569A0E72E">
    <w:name w:val="10F938FC484B4DCA864DCFA569A0E72E"/>
    <w:rsid w:val="00190253"/>
  </w:style>
  <w:style w:type="paragraph" w:customStyle="1" w:styleId="4FDC6C6B50D34710AB01F34EEE65BD66">
    <w:name w:val="4FDC6C6B50D34710AB01F34EEE65BD66"/>
    <w:rsid w:val="001902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#52 A, LAVENTILLE ROAD FEABEAU VILLAGE SAN JUAN</CompanyAddress>
  <CompanyPhone>315-7716</CompanyPhone>
  <CompanyFax/>
  <CompanyEmail>geniebalie@gmail.com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DA4203D-3324-4AA9-972A-F18FBBE02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64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Geniel OLIVIA Bailey</dc:creator>
  <cp:lastModifiedBy>Geniel Bailey</cp:lastModifiedBy>
  <cp:revision>28</cp:revision>
  <dcterms:created xsi:type="dcterms:W3CDTF">2016-12-08T17:42:00Z</dcterms:created>
  <dcterms:modified xsi:type="dcterms:W3CDTF">2017-02-23T04:43:00Z</dcterms:modified>
</cp:coreProperties>
</file>