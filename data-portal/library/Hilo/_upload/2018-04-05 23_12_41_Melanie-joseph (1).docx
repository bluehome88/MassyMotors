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4E46B2" w:rsidP="00913946">
            <w:pPr>
              <w:pStyle w:val="Title"/>
            </w:pPr>
            <w:r>
              <w:t xml:space="preserve">Melanie joseph </w:t>
            </w:r>
          </w:p>
          <w:p w:rsidR="00692703" w:rsidRPr="00CF1A49" w:rsidRDefault="004E46B2" w:rsidP="00913946">
            <w:pPr>
              <w:pStyle w:val="ContactInfo"/>
              <w:contextualSpacing w:val="0"/>
            </w:pPr>
            <w:r>
              <w:t xml:space="preserve">#90tunapunaroadtunapuna 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AC0BF8A33BD7402EABE9A1D6B7B22F4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#2785203/7907694</w:t>
            </w:r>
          </w:p>
          <w:p w:rsidR="00692703" w:rsidRPr="00CF1A49" w:rsidRDefault="00405BB2" w:rsidP="004E46B2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88511046065640D8B07329FDC70EC308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3F6C0D">
              <w:t>. melly</w:t>
            </w:r>
            <w:r w:rsidR="004E46B2">
              <w:t>Jjoseph@gmail.com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1755A8" w:rsidP="007F0DC4">
            <w:pPr>
              <w:contextualSpacing w:val="0"/>
            </w:pPr>
          </w:p>
        </w:tc>
      </w:tr>
    </w:tbl>
    <w:p w:rsidR="004E01EB" w:rsidRPr="00CF1A49" w:rsidRDefault="00405BB2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0A5AE8E9573B4BCF9079B5C00584C355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7F0DC4">
        <w:tc>
          <w:tcPr>
            <w:tcW w:w="9290" w:type="dxa"/>
          </w:tcPr>
          <w:p w:rsidR="001D0BF1" w:rsidRPr="00CF1A49" w:rsidRDefault="004E46B2" w:rsidP="001D0BF1">
            <w:pPr>
              <w:pStyle w:val="Heading3"/>
              <w:contextualSpacing w:val="0"/>
              <w:outlineLvl w:val="2"/>
            </w:pPr>
            <w:r>
              <w:t>december 5</w:t>
            </w:r>
            <w:r w:rsidRPr="004E46B2">
              <w:rPr>
                <w:vertAlign w:val="superscript"/>
              </w:rPr>
              <w:t>th</w:t>
            </w:r>
            <w:r w:rsidR="00B663D8">
              <w:t>,2016-january 2</w:t>
            </w:r>
            <w:bookmarkStart w:id="0" w:name="_GoBack"/>
            <w:bookmarkEnd w:id="0"/>
            <w:r w:rsidR="009E28F5">
              <w:rPr>
                <w:vertAlign w:val="superscript"/>
              </w:rPr>
              <w:t>th</w:t>
            </w:r>
            <w:r>
              <w:t>,2017</w:t>
            </w:r>
          </w:p>
          <w:p w:rsidR="001D0BF1" w:rsidRPr="00CF1A49" w:rsidRDefault="00405BB2" w:rsidP="001D0BF1">
            <w:pPr>
              <w:pStyle w:val="Heading2"/>
              <w:contextualSpacing w:val="0"/>
              <w:outlineLvl w:val="1"/>
            </w:pPr>
            <w:sdt>
              <w:sdtPr>
                <w:alias w:val="Enter job title 1:"/>
                <w:tag w:val="Enter job title 1:"/>
                <w:id w:val="1301963717"/>
                <w:placeholder>
                  <w:docPart w:val="F1B7AC1C45674E5D8B6CAE167D6C2B2D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CF1A49">
                  <w:t>Job Title</w:t>
                </w:r>
              </w:sdtContent>
            </w:sdt>
            <w:r w:rsidR="001D0BF1" w:rsidRPr="00CF1A49">
              <w:t xml:space="preserve">, </w:t>
            </w:r>
            <w:r w:rsidR="007F0DC4">
              <w:rPr>
                <w:rStyle w:val="SubtleReference"/>
              </w:rPr>
              <w:t>JB</w:t>
            </w:r>
            <w:r w:rsidR="004E46B2">
              <w:rPr>
                <w:rStyle w:val="SubtleReference"/>
              </w:rPr>
              <w:t xml:space="preserve">s merchandises </w:t>
            </w:r>
          </w:p>
          <w:p w:rsidR="001E3120" w:rsidRPr="00CF1A49" w:rsidRDefault="004E46B2" w:rsidP="004E46B2">
            <w:pPr>
              <w:contextualSpacing w:val="0"/>
            </w:pPr>
            <w:r>
              <w:t>Christmas job Sales clerk,</w:t>
            </w:r>
          </w:p>
        </w:tc>
      </w:tr>
    </w:tbl>
    <w:sdt>
      <w:sdtPr>
        <w:alias w:val="Education:"/>
        <w:tag w:val="Education:"/>
        <w:id w:val="-1908763273"/>
        <w:placeholder>
          <w:docPart w:val="AAA59FB14A9E4CE29BC6F919F865F4AD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982FC0" w:rsidRDefault="001D0BF1" w:rsidP="001D0BF1">
            <w:pPr>
              <w:pStyle w:val="Heading2"/>
              <w:contextualSpacing w:val="0"/>
              <w:outlineLvl w:val="1"/>
            </w:pPr>
            <w:r w:rsidRPr="00CF1A49">
              <w:t xml:space="preserve"> </w:t>
            </w:r>
            <w:r w:rsidR="00982FC0">
              <w:t>2012-2017</w:t>
            </w:r>
          </w:p>
          <w:p w:rsidR="001D0BF1" w:rsidRDefault="00982FC0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rStyle w:val="SubtleReference"/>
              </w:rPr>
              <w:t xml:space="preserve">St joseph collage </w:t>
            </w:r>
          </w:p>
          <w:p w:rsidR="00982FC0" w:rsidRPr="00982FC0" w:rsidRDefault="00982FC0" w:rsidP="001D0BF1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rPr>
                <w:rStyle w:val="SubtleReference"/>
              </w:rPr>
              <w:t>mathematics (3), english (1</w:t>
            </w:r>
            <w:proofErr w:type="gramStart"/>
            <w:r>
              <w:rPr>
                <w:rStyle w:val="SubtleReference"/>
              </w:rPr>
              <w:t xml:space="preserve">) </w:t>
            </w:r>
            <w:r w:rsidR="00281EF4">
              <w:rPr>
                <w:rStyle w:val="SubtleReference"/>
              </w:rPr>
              <w:t>,Principals</w:t>
            </w:r>
            <w:proofErr w:type="gramEnd"/>
            <w:r w:rsidR="00281EF4">
              <w:rPr>
                <w:rStyle w:val="SubtleReference"/>
              </w:rPr>
              <w:t xml:space="preserve"> of business (2) </w:t>
            </w:r>
            <w:r>
              <w:rPr>
                <w:rStyle w:val="SubtleReference"/>
              </w:rPr>
              <w:t xml:space="preserve">(2) </w:t>
            </w:r>
            <w:r w:rsidR="00281EF4">
              <w:rPr>
                <w:rStyle w:val="SubtleReference"/>
              </w:rPr>
              <w:t xml:space="preserve">technical drawings (3) Principals of accounts (3) </w:t>
            </w:r>
          </w:p>
          <w:p w:rsidR="007538DC" w:rsidRPr="00CF1A49" w:rsidRDefault="007538DC" w:rsidP="00982FC0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281EF4" w:rsidP="00F61DF9">
            <w:pPr>
              <w:pStyle w:val="Heading3"/>
              <w:contextualSpacing w:val="0"/>
              <w:outlineLvl w:val="2"/>
            </w:pPr>
            <w:r>
              <w:t>april 26</w:t>
            </w:r>
            <w:r w:rsidRPr="00281EF4">
              <w:rPr>
                <w:vertAlign w:val="superscript"/>
              </w:rPr>
              <w:t>th</w:t>
            </w:r>
            <w:r>
              <w:t xml:space="preserve"> 2017- ongoing  </w:t>
            </w:r>
          </w:p>
          <w:p w:rsidR="00F61DF9" w:rsidRPr="00CF1A49" w:rsidRDefault="00281EF4" w:rsidP="00F61DF9">
            <w:pPr>
              <w:pStyle w:val="Heading2"/>
              <w:contextualSpacing w:val="0"/>
              <w:outlineLvl w:val="1"/>
            </w:pPr>
            <w:r>
              <w:t xml:space="preserve">servol </w:t>
            </w:r>
          </w:p>
          <w:p w:rsidR="00F61DF9" w:rsidRDefault="00281EF4" w:rsidP="00281EF4">
            <w:r>
              <w:t xml:space="preserve">Trade/ Cosmetology &amp; Computer Literacy </w:t>
            </w:r>
          </w:p>
        </w:tc>
      </w:tr>
    </w:tbl>
    <w:sdt>
      <w:sdtPr>
        <w:alias w:val="Skills:"/>
        <w:tag w:val="Skills:"/>
        <w:id w:val="-1392877668"/>
        <w:placeholder>
          <w:docPart w:val="22B32220DADA4A83979D357D01CB8A3E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2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</w:tblGrid>
      <w:tr w:rsidR="00281EF4" w:rsidRPr="006E1507" w:rsidTr="00281EF4">
        <w:tc>
          <w:tcPr>
            <w:tcW w:w="4680" w:type="dxa"/>
          </w:tcPr>
          <w:p w:rsidR="00281EF4" w:rsidRDefault="00281EF4" w:rsidP="00281EF4">
            <w:pPr>
              <w:pStyle w:val="ListBullet"/>
              <w:contextualSpacing w:val="0"/>
            </w:pPr>
            <w:r>
              <w:t xml:space="preserve">Customer friendly  </w:t>
            </w:r>
          </w:p>
          <w:p w:rsidR="00281EF4" w:rsidRDefault="00281EF4" w:rsidP="00281EF4">
            <w:pPr>
              <w:pStyle w:val="ListBullet"/>
              <w:contextualSpacing w:val="0"/>
            </w:pPr>
            <w:r>
              <w:t xml:space="preserve">Work experienced </w:t>
            </w:r>
          </w:p>
          <w:p w:rsidR="00281EF4" w:rsidRDefault="00281EF4" w:rsidP="00281EF4">
            <w:pPr>
              <w:pStyle w:val="ListBullet"/>
              <w:contextualSpacing w:val="0"/>
            </w:pPr>
            <w:r>
              <w:t xml:space="preserve">Certified cosmetologist </w:t>
            </w:r>
          </w:p>
          <w:p w:rsidR="007F0DC4" w:rsidRPr="006E1507" w:rsidRDefault="007F0DC4" w:rsidP="007F0DC4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sdt>
      <w:sdtPr>
        <w:alias w:val="Activities:"/>
        <w:tag w:val="Activities:"/>
        <w:id w:val="1223332893"/>
        <w:placeholder>
          <w:docPart w:val="A97EE04CF5264966A07C827D2E1E6A39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51D1B" w:rsidRPr="006E1507" w:rsidRDefault="00281EF4" w:rsidP="006E1507">
      <w:r>
        <w:t>Hair stylist &amp; nail technician</w:t>
      </w:r>
      <w:r w:rsidR="003F6C0D">
        <w:t xml:space="preserve">, </w:t>
      </w:r>
      <w:r>
        <w:t xml:space="preserve">looking for work experience while studying-looking to help out and share my knowledge 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BB2" w:rsidRDefault="00405BB2" w:rsidP="0068194B">
      <w:r>
        <w:separator/>
      </w:r>
    </w:p>
    <w:p w:rsidR="00405BB2" w:rsidRDefault="00405BB2"/>
    <w:p w:rsidR="00405BB2" w:rsidRDefault="00405BB2"/>
  </w:endnote>
  <w:endnote w:type="continuationSeparator" w:id="0">
    <w:p w:rsidR="00405BB2" w:rsidRDefault="00405BB2" w:rsidP="0068194B">
      <w:r>
        <w:continuationSeparator/>
      </w:r>
    </w:p>
    <w:p w:rsidR="00405BB2" w:rsidRDefault="00405BB2"/>
    <w:p w:rsidR="00405BB2" w:rsidRDefault="00405B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BB2" w:rsidRDefault="00405BB2" w:rsidP="0068194B">
      <w:r>
        <w:separator/>
      </w:r>
    </w:p>
    <w:p w:rsidR="00405BB2" w:rsidRDefault="00405BB2"/>
    <w:p w:rsidR="00405BB2" w:rsidRDefault="00405BB2"/>
  </w:footnote>
  <w:footnote w:type="continuationSeparator" w:id="0">
    <w:p w:rsidR="00405BB2" w:rsidRDefault="00405BB2" w:rsidP="0068194B">
      <w:r>
        <w:continuationSeparator/>
      </w:r>
    </w:p>
    <w:p w:rsidR="00405BB2" w:rsidRDefault="00405BB2"/>
    <w:p w:rsidR="00405BB2" w:rsidRDefault="00405B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A4D822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6B2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1EF4"/>
    <w:rsid w:val="00294998"/>
    <w:rsid w:val="00297F18"/>
    <w:rsid w:val="002A1945"/>
    <w:rsid w:val="002B2958"/>
    <w:rsid w:val="002B3FC8"/>
    <w:rsid w:val="002B4CD7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3F6C0D"/>
    <w:rsid w:val="00405128"/>
    <w:rsid w:val="00405BB2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46B2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7F4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0DC4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2FC0"/>
    <w:rsid w:val="0098506E"/>
    <w:rsid w:val="009A44CE"/>
    <w:rsid w:val="009C4DFC"/>
    <w:rsid w:val="009D44F8"/>
    <w:rsid w:val="009E28F5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663D8"/>
    <w:rsid w:val="00B81760"/>
    <w:rsid w:val="00B8494C"/>
    <w:rsid w:val="00BA1546"/>
    <w:rsid w:val="00BB4E51"/>
    <w:rsid w:val="00BB574A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065F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45513"/>
  <w15:chartTrackingRefBased/>
  <w15:docId w15:val="{E15CD06C-67C0-4CAC-8F81-3CC7EAF7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san%20Batson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C0BF8A33BD7402EABE9A1D6B7B22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7307A-21C1-4FDD-AFCB-D8BDA7F255F1}"/>
      </w:docPartPr>
      <w:docPartBody>
        <w:p w:rsidR="00AF1962" w:rsidRDefault="00A34D60">
          <w:pPr>
            <w:pStyle w:val="AC0BF8A33BD7402EABE9A1D6B7B22F4D"/>
          </w:pPr>
          <w:r w:rsidRPr="00CF1A49">
            <w:t>·</w:t>
          </w:r>
        </w:p>
      </w:docPartBody>
    </w:docPart>
    <w:docPart>
      <w:docPartPr>
        <w:name w:val="88511046065640D8B07329FDC70EC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ED58D-5D63-4D15-B356-A34937800B7C}"/>
      </w:docPartPr>
      <w:docPartBody>
        <w:p w:rsidR="00AF1962" w:rsidRDefault="00A34D60">
          <w:pPr>
            <w:pStyle w:val="88511046065640D8B07329FDC70EC308"/>
          </w:pPr>
          <w:r w:rsidRPr="00CF1A49">
            <w:t>Email</w:t>
          </w:r>
        </w:p>
      </w:docPartBody>
    </w:docPart>
    <w:docPart>
      <w:docPartPr>
        <w:name w:val="0A5AE8E9573B4BCF9079B5C00584C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E43E0-B258-4235-A8D2-A0D4CD5C90DB}"/>
      </w:docPartPr>
      <w:docPartBody>
        <w:p w:rsidR="00AF1962" w:rsidRDefault="00A34D60">
          <w:pPr>
            <w:pStyle w:val="0A5AE8E9573B4BCF9079B5C00584C355"/>
          </w:pPr>
          <w:r w:rsidRPr="00CF1A49">
            <w:t>Experience</w:t>
          </w:r>
        </w:p>
      </w:docPartBody>
    </w:docPart>
    <w:docPart>
      <w:docPartPr>
        <w:name w:val="F1B7AC1C45674E5D8B6CAE167D6C2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093A0-6C71-4138-80B0-8CC737F6F480}"/>
      </w:docPartPr>
      <w:docPartBody>
        <w:p w:rsidR="00AF1962" w:rsidRDefault="00A34D60">
          <w:pPr>
            <w:pStyle w:val="F1B7AC1C45674E5D8B6CAE167D6C2B2D"/>
          </w:pPr>
          <w:r w:rsidRPr="00CF1A49">
            <w:t>Job Title</w:t>
          </w:r>
        </w:p>
      </w:docPartBody>
    </w:docPart>
    <w:docPart>
      <w:docPartPr>
        <w:name w:val="AAA59FB14A9E4CE29BC6F919F865F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C1D71-0491-4358-B90A-4DBFBC52F20D}"/>
      </w:docPartPr>
      <w:docPartBody>
        <w:p w:rsidR="00AF1962" w:rsidRDefault="00A34D60">
          <w:pPr>
            <w:pStyle w:val="AAA59FB14A9E4CE29BC6F919F865F4AD"/>
          </w:pPr>
          <w:r w:rsidRPr="00CF1A49">
            <w:t>Education</w:t>
          </w:r>
        </w:p>
      </w:docPartBody>
    </w:docPart>
    <w:docPart>
      <w:docPartPr>
        <w:name w:val="22B32220DADA4A83979D357D01CB8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0DF1E-A36B-4AAB-9EC2-1D10362372AE}"/>
      </w:docPartPr>
      <w:docPartBody>
        <w:p w:rsidR="00AF1962" w:rsidRDefault="00A34D60">
          <w:pPr>
            <w:pStyle w:val="22B32220DADA4A83979D357D01CB8A3E"/>
          </w:pPr>
          <w:r w:rsidRPr="00CF1A49">
            <w:t>Skills</w:t>
          </w:r>
        </w:p>
      </w:docPartBody>
    </w:docPart>
    <w:docPart>
      <w:docPartPr>
        <w:name w:val="A97EE04CF5264966A07C827D2E1E6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0CE7A-D480-4E74-A78E-1237B960EADD}"/>
      </w:docPartPr>
      <w:docPartBody>
        <w:p w:rsidR="00AF1962" w:rsidRDefault="00A34D60">
          <w:pPr>
            <w:pStyle w:val="A97EE04CF5264966A07C827D2E1E6A39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D60"/>
    <w:rsid w:val="00182042"/>
    <w:rsid w:val="004019B9"/>
    <w:rsid w:val="004706DA"/>
    <w:rsid w:val="00594943"/>
    <w:rsid w:val="00A34D60"/>
    <w:rsid w:val="00AF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8FEF9674FE4BB6B24A9DAB46A1F2D5">
    <w:name w:val="458FEF9674FE4BB6B24A9DAB46A1F2D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6748DDC3C674108858A87B55D741A72">
    <w:name w:val="C6748DDC3C674108858A87B55D741A72"/>
  </w:style>
  <w:style w:type="paragraph" w:customStyle="1" w:styleId="70E2D2A395D24614B61D12EBD1B112EE">
    <w:name w:val="70E2D2A395D24614B61D12EBD1B112EE"/>
  </w:style>
  <w:style w:type="paragraph" w:customStyle="1" w:styleId="AC0BF8A33BD7402EABE9A1D6B7B22F4D">
    <w:name w:val="AC0BF8A33BD7402EABE9A1D6B7B22F4D"/>
  </w:style>
  <w:style w:type="paragraph" w:customStyle="1" w:styleId="D539A294F07B49929AC4BE988E71D6F9">
    <w:name w:val="D539A294F07B49929AC4BE988E71D6F9"/>
  </w:style>
  <w:style w:type="paragraph" w:customStyle="1" w:styleId="88511046065640D8B07329FDC70EC308">
    <w:name w:val="88511046065640D8B07329FDC70EC308"/>
  </w:style>
  <w:style w:type="paragraph" w:customStyle="1" w:styleId="48F89A4505534EC2B89FCD6F26EDCB8F">
    <w:name w:val="48F89A4505534EC2B89FCD6F26EDCB8F"/>
  </w:style>
  <w:style w:type="paragraph" w:customStyle="1" w:styleId="59C146ED7A14456E858E5E3387E7F1D6">
    <w:name w:val="59C146ED7A14456E858E5E3387E7F1D6"/>
  </w:style>
  <w:style w:type="paragraph" w:customStyle="1" w:styleId="4C5F3CCD70D54D5D9B81DE5F0AA2785C">
    <w:name w:val="4C5F3CCD70D54D5D9B81DE5F0AA2785C"/>
  </w:style>
  <w:style w:type="paragraph" w:customStyle="1" w:styleId="3925212192BA4812AEA946657E81BF2B">
    <w:name w:val="3925212192BA4812AEA946657E81BF2B"/>
  </w:style>
  <w:style w:type="paragraph" w:customStyle="1" w:styleId="BB1B0ED7752846149DA8395796F1C8B7">
    <w:name w:val="BB1B0ED7752846149DA8395796F1C8B7"/>
  </w:style>
  <w:style w:type="paragraph" w:customStyle="1" w:styleId="0A5AE8E9573B4BCF9079B5C00584C355">
    <w:name w:val="0A5AE8E9573B4BCF9079B5C00584C355"/>
  </w:style>
  <w:style w:type="paragraph" w:customStyle="1" w:styleId="35FD78A8E2E2407891B677F086875AE3">
    <w:name w:val="35FD78A8E2E2407891B677F086875AE3"/>
  </w:style>
  <w:style w:type="paragraph" w:customStyle="1" w:styleId="102501065DA94DA7B7056D8D969C33FA">
    <w:name w:val="102501065DA94DA7B7056D8D969C33FA"/>
  </w:style>
  <w:style w:type="paragraph" w:customStyle="1" w:styleId="F1B7AC1C45674E5D8B6CAE167D6C2B2D">
    <w:name w:val="F1B7AC1C45674E5D8B6CAE167D6C2B2D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396C2B139884912B5FEA36FC96349CA">
    <w:name w:val="3396C2B139884912B5FEA36FC96349CA"/>
  </w:style>
  <w:style w:type="paragraph" w:customStyle="1" w:styleId="D0FFA5C4B0224F9EA70057557BBF12D9">
    <w:name w:val="D0FFA5C4B0224F9EA70057557BBF12D9"/>
  </w:style>
  <w:style w:type="paragraph" w:customStyle="1" w:styleId="0AD6DFF47ECF40EDB2E27F09EC966ECD">
    <w:name w:val="0AD6DFF47ECF40EDB2E27F09EC966ECD"/>
  </w:style>
  <w:style w:type="paragraph" w:customStyle="1" w:styleId="1816AEF165D0425C9C191B7D9FA560D8">
    <w:name w:val="1816AEF165D0425C9C191B7D9FA560D8"/>
  </w:style>
  <w:style w:type="paragraph" w:customStyle="1" w:styleId="8FBFC43C7DD64A84990BF34919878B93">
    <w:name w:val="8FBFC43C7DD64A84990BF34919878B93"/>
  </w:style>
  <w:style w:type="paragraph" w:customStyle="1" w:styleId="C73E7BFD588145BE9CD484414FD24349">
    <w:name w:val="C73E7BFD588145BE9CD484414FD24349"/>
  </w:style>
  <w:style w:type="paragraph" w:customStyle="1" w:styleId="254294831AB14325B31521758572C679">
    <w:name w:val="254294831AB14325B31521758572C679"/>
  </w:style>
  <w:style w:type="paragraph" w:customStyle="1" w:styleId="AAA59FB14A9E4CE29BC6F919F865F4AD">
    <w:name w:val="AAA59FB14A9E4CE29BC6F919F865F4AD"/>
  </w:style>
  <w:style w:type="paragraph" w:customStyle="1" w:styleId="1E70371C7F7B4CBCB6090FDE9E619BFD">
    <w:name w:val="1E70371C7F7B4CBCB6090FDE9E619BFD"/>
  </w:style>
  <w:style w:type="paragraph" w:customStyle="1" w:styleId="956B92874E3E4E0D987E41367753F5FB">
    <w:name w:val="956B92874E3E4E0D987E41367753F5FB"/>
  </w:style>
  <w:style w:type="paragraph" w:customStyle="1" w:styleId="3BD15DB6A56D422DA781FD941C41D4FC">
    <w:name w:val="3BD15DB6A56D422DA781FD941C41D4FC"/>
  </w:style>
  <w:style w:type="paragraph" w:customStyle="1" w:styleId="A5E8ACA5612A4896AC91F07BA825C98D">
    <w:name w:val="A5E8ACA5612A4896AC91F07BA825C98D"/>
  </w:style>
  <w:style w:type="paragraph" w:customStyle="1" w:styleId="75129AAD48A54A93A8BF8585495CE40F">
    <w:name w:val="75129AAD48A54A93A8BF8585495CE40F"/>
  </w:style>
  <w:style w:type="paragraph" w:customStyle="1" w:styleId="87EA13D3DF804A6FAA5CB316F2CFD9AD">
    <w:name w:val="87EA13D3DF804A6FAA5CB316F2CFD9AD"/>
  </w:style>
  <w:style w:type="paragraph" w:customStyle="1" w:styleId="A3C97710E5A2416A90DCB64E3978F2AF">
    <w:name w:val="A3C97710E5A2416A90DCB64E3978F2AF"/>
  </w:style>
  <w:style w:type="paragraph" w:customStyle="1" w:styleId="98791E1688624ABA9BF39F86664CA262">
    <w:name w:val="98791E1688624ABA9BF39F86664CA262"/>
  </w:style>
  <w:style w:type="paragraph" w:customStyle="1" w:styleId="C083EE6DBE2E4560B8A98CD6D5D07F2A">
    <w:name w:val="C083EE6DBE2E4560B8A98CD6D5D07F2A"/>
  </w:style>
  <w:style w:type="paragraph" w:customStyle="1" w:styleId="901093AB29C842E0B588BE219CE595F5">
    <w:name w:val="901093AB29C842E0B588BE219CE595F5"/>
  </w:style>
  <w:style w:type="paragraph" w:customStyle="1" w:styleId="22B32220DADA4A83979D357D01CB8A3E">
    <w:name w:val="22B32220DADA4A83979D357D01CB8A3E"/>
  </w:style>
  <w:style w:type="paragraph" w:customStyle="1" w:styleId="D020CDC622184B4B92F26F7C51C84AAD">
    <w:name w:val="D020CDC622184B4B92F26F7C51C84AAD"/>
  </w:style>
  <w:style w:type="paragraph" w:customStyle="1" w:styleId="4D4FBC309669483DAD755027E2B113E0">
    <w:name w:val="4D4FBC309669483DAD755027E2B113E0"/>
  </w:style>
  <w:style w:type="paragraph" w:customStyle="1" w:styleId="15FCE09EC6DE40CDAA110014DBC00EE8">
    <w:name w:val="15FCE09EC6DE40CDAA110014DBC00EE8"/>
  </w:style>
  <w:style w:type="paragraph" w:customStyle="1" w:styleId="C72B33C0EFB0420791977BB943F3D78B">
    <w:name w:val="C72B33C0EFB0420791977BB943F3D78B"/>
  </w:style>
  <w:style w:type="paragraph" w:customStyle="1" w:styleId="6D016E9567C242A782DC72D72EF6DBBF">
    <w:name w:val="6D016E9567C242A782DC72D72EF6DBBF"/>
  </w:style>
  <w:style w:type="paragraph" w:customStyle="1" w:styleId="A97EE04CF5264966A07C827D2E1E6A39">
    <w:name w:val="A97EE04CF5264966A07C827D2E1E6A39"/>
  </w:style>
  <w:style w:type="paragraph" w:customStyle="1" w:styleId="DE31C949D2C04117B4EA3005188E97B1">
    <w:name w:val="DE31C949D2C04117B4EA3005188E97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41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Batson</dc:creator>
  <cp:keywords/>
  <dc:description/>
  <cp:lastModifiedBy>susan joseph batson</cp:lastModifiedBy>
  <cp:revision>5</cp:revision>
  <dcterms:created xsi:type="dcterms:W3CDTF">2017-12-26T06:41:00Z</dcterms:created>
  <dcterms:modified xsi:type="dcterms:W3CDTF">2018-04-05T05:59:00Z</dcterms:modified>
  <cp:category/>
</cp:coreProperties>
</file>