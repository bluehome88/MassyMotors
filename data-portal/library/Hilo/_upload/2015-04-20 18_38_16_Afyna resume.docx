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890" w:rsidRPr="009A0DFF" w:rsidRDefault="00CA5890" w:rsidP="00CA5890">
      <w:pPr>
        <w:spacing w:after="0"/>
        <w:jc w:val="center"/>
        <w:rPr>
          <w:rFonts w:ascii="Bodoni MT Black" w:hAnsi="Bodoni MT Black" w:cs="Aharoni"/>
          <w:b/>
          <w:i/>
          <w:sz w:val="48"/>
          <w:szCs w:val="48"/>
        </w:rPr>
      </w:pPr>
      <w:proofErr w:type="spellStart"/>
      <w:r>
        <w:rPr>
          <w:rFonts w:ascii="Bodoni MT Black" w:hAnsi="Bodoni MT Black" w:cs="Aharoni"/>
          <w:b/>
          <w:i/>
          <w:sz w:val="48"/>
          <w:szCs w:val="48"/>
        </w:rPr>
        <w:t>Afyna</w:t>
      </w:r>
      <w:proofErr w:type="spellEnd"/>
      <w:r>
        <w:rPr>
          <w:rFonts w:ascii="Bodoni MT Black" w:hAnsi="Bodoni MT Black" w:cs="Aharoni"/>
          <w:b/>
          <w:i/>
          <w:sz w:val="48"/>
          <w:szCs w:val="48"/>
        </w:rPr>
        <w:t xml:space="preserve"> P</w:t>
      </w:r>
      <w:r w:rsidRPr="009A0DFF">
        <w:rPr>
          <w:rFonts w:ascii="Bodoni MT Black" w:hAnsi="Bodoni MT Black" w:cs="Aharoni"/>
          <w:b/>
          <w:i/>
          <w:sz w:val="48"/>
          <w:szCs w:val="48"/>
        </w:rPr>
        <w:t>ierre</w:t>
      </w:r>
    </w:p>
    <w:p w:rsidR="00CA5890" w:rsidRDefault="00CA5890" w:rsidP="00CA58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#58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Hill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Chinapoo</w:t>
      </w:r>
      <w:proofErr w:type="spellEnd"/>
    </w:p>
    <w:p w:rsidR="00CA5890" w:rsidRDefault="00CA5890" w:rsidP="00CA58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Morvant</w:t>
      </w:r>
      <w:proofErr w:type="spellEnd"/>
    </w:p>
    <w:p w:rsidR="00CA5890" w:rsidRDefault="00CA5890" w:rsidP="00CA58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(1868) 325-1528</w:t>
      </w:r>
    </w:p>
    <w:p w:rsidR="00CA5890" w:rsidRDefault="00CA5890" w:rsidP="00CA58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0B111D">
          <w:rPr>
            <w:rStyle w:val="Hyperlink"/>
            <w:rFonts w:ascii="Times New Roman" w:hAnsi="Times New Roman" w:cs="Times New Roman"/>
            <w:sz w:val="24"/>
            <w:szCs w:val="24"/>
          </w:rPr>
          <w:t>Afyna.pierre@yahoo.com</w:t>
        </w:r>
      </w:hyperlink>
    </w:p>
    <w:p w:rsidR="00CA5890" w:rsidRDefault="00CA5890" w:rsidP="00CA58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5890" w:rsidRPr="009A0DFF" w:rsidRDefault="00CA5890" w:rsidP="00CA58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0DFF">
        <w:rPr>
          <w:rFonts w:ascii="Times New Roman" w:hAnsi="Times New Roman" w:cs="Times New Roman"/>
          <w:b/>
          <w:sz w:val="28"/>
          <w:szCs w:val="28"/>
          <w:u w:val="single"/>
        </w:rPr>
        <w:t xml:space="preserve">Objective </w:t>
      </w:r>
    </w:p>
    <w:p w:rsidR="00CA5890" w:rsidRDefault="00CA5890" w:rsidP="00CA5890">
      <w:pPr>
        <w:jc w:val="both"/>
        <w:rPr>
          <w:rFonts w:ascii="Times New Roman" w:hAnsi="Times New Roman" w:cs="Times New Roman"/>
          <w:sz w:val="24"/>
          <w:szCs w:val="24"/>
        </w:rPr>
      </w:pPr>
      <w:r w:rsidRPr="00BC6D2E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apply the knowledge, skills and abilities acquired to add value to career engagements while </w:t>
      </w:r>
      <w:r w:rsidRPr="00BC6D2E">
        <w:rPr>
          <w:rFonts w:ascii="Times New Roman" w:hAnsi="Times New Roman" w:cs="Times New Roman"/>
          <w:sz w:val="24"/>
          <w:szCs w:val="24"/>
        </w:rPr>
        <w:t>operat</w:t>
      </w:r>
      <w:r>
        <w:rPr>
          <w:rFonts w:ascii="Times New Roman" w:hAnsi="Times New Roman" w:cs="Times New Roman"/>
          <w:sz w:val="24"/>
          <w:szCs w:val="24"/>
        </w:rPr>
        <w:t>ing within the boundaries of integrity and honesty.</w:t>
      </w:r>
    </w:p>
    <w:p w:rsidR="00CA5890" w:rsidRDefault="00CA5890" w:rsidP="00CA58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10C6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Information </w:t>
      </w:r>
    </w:p>
    <w:p w:rsidR="00CA5890" w:rsidRPr="004F3B4D" w:rsidRDefault="00CA5890" w:rsidP="00CA5890">
      <w:pPr>
        <w:tabs>
          <w:tab w:val="left" w:pos="196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F3B4D"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F3B4D">
        <w:rPr>
          <w:rFonts w:ascii="Times New Roman" w:hAnsi="Times New Roman" w:cs="Times New Roman"/>
          <w:sz w:val="24"/>
          <w:szCs w:val="24"/>
        </w:rPr>
        <w:t xml:space="preserve"> 23</w:t>
      </w:r>
      <w:r w:rsidRPr="004F3B4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F3B4D">
        <w:rPr>
          <w:rFonts w:ascii="Times New Roman" w:hAnsi="Times New Roman" w:cs="Times New Roman"/>
          <w:sz w:val="24"/>
          <w:szCs w:val="24"/>
        </w:rPr>
        <w:t xml:space="preserve"> September, 1983</w:t>
      </w:r>
    </w:p>
    <w:p w:rsidR="00CA5890" w:rsidRPr="004F3B4D" w:rsidRDefault="00CA5890" w:rsidP="00CA5890">
      <w:pPr>
        <w:tabs>
          <w:tab w:val="left" w:pos="196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A5890" w:rsidRPr="004F3B4D" w:rsidRDefault="00CA5890" w:rsidP="00CA5890">
      <w:pPr>
        <w:tabs>
          <w:tab w:val="left" w:pos="196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F3B4D">
        <w:rPr>
          <w:rFonts w:ascii="Times New Roman" w:hAnsi="Times New Roman" w:cs="Times New Roman"/>
          <w:sz w:val="24"/>
          <w:szCs w:val="24"/>
        </w:rPr>
        <w:t>Marital Status</w:t>
      </w:r>
      <w:r w:rsidRPr="004F3B4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B4D">
        <w:rPr>
          <w:rFonts w:ascii="Times New Roman" w:hAnsi="Times New Roman" w:cs="Times New Roman"/>
          <w:sz w:val="24"/>
          <w:szCs w:val="24"/>
        </w:rPr>
        <w:t xml:space="preserve"> Single </w:t>
      </w:r>
    </w:p>
    <w:p w:rsidR="00CA5890" w:rsidRPr="004F3B4D" w:rsidRDefault="00CA5890" w:rsidP="00CA5890">
      <w:pPr>
        <w:tabs>
          <w:tab w:val="left" w:pos="196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A5890" w:rsidRPr="004F3B4D" w:rsidRDefault="00CA5890" w:rsidP="00CA5890">
      <w:pPr>
        <w:tabs>
          <w:tab w:val="left" w:pos="196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F3B4D">
        <w:rPr>
          <w:rFonts w:ascii="Times New Roman" w:hAnsi="Times New Roman" w:cs="Times New Roman"/>
          <w:sz w:val="24"/>
          <w:szCs w:val="24"/>
        </w:rPr>
        <w:t xml:space="preserve">Nationality: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B4D">
        <w:rPr>
          <w:rFonts w:ascii="Times New Roman" w:hAnsi="Times New Roman" w:cs="Times New Roman"/>
          <w:sz w:val="24"/>
          <w:szCs w:val="24"/>
        </w:rPr>
        <w:t xml:space="preserve">Trinidadian </w:t>
      </w:r>
    </w:p>
    <w:p w:rsidR="00CA5890" w:rsidRDefault="00CA5890" w:rsidP="00CA589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5890" w:rsidRDefault="00CA5890" w:rsidP="00CA589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0DFF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 </w:t>
      </w:r>
    </w:p>
    <w:p w:rsidR="00CA5890" w:rsidRDefault="00CA5890" w:rsidP="00CA5890">
      <w:pPr>
        <w:jc w:val="both"/>
        <w:rPr>
          <w:rFonts w:ascii="Times New Roman" w:hAnsi="Times New Roman" w:cs="Times New Roman"/>
          <w:sz w:val="24"/>
          <w:szCs w:val="24"/>
        </w:rPr>
      </w:pPr>
      <w:r w:rsidRPr="009A0DFF">
        <w:rPr>
          <w:rFonts w:ascii="Times New Roman" w:hAnsi="Times New Roman" w:cs="Times New Roman"/>
          <w:b/>
          <w:sz w:val="24"/>
          <w:szCs w:val="24"/>
        </w:rPr>
        <w:t>1998-2000</w:t>
      </w:r>
      <w:r>
        <w:rPr>
          <w:rFonts w:ascii="Times New Roman" w:hAnsi="Times New Roman" w:cs="Times New Roman"/>
          <w:sz w:val="24"/>
          <w:szCs w:val="24"/>
        </w:rPr>
        <w:t xml:space="preserve"> -South East Port of Spain </w:t>
      </w:r>
    </w:p>
    <w:p w:rsidR="00CA5890" w:rsidRDefault="00CA5890" w:rsidP="00CA5890">
      <w:pPr>
        <w:jc w:val="both"/>
        <w:rPr>
          <w:rFonts w:ascii="Times New Roman" w:hAnsi="Times New Roman" w:cs="Times New Roman"/>
          <w:sz w:val="24"/>
          <w:szCs w:val="24"/>
        </w:rPr>
      </w:pPr>
      <w:r w:rsidRPr="00492A5A">
        <w:rPr>
          <w:rFonts w:ascii="Times New Roman" w:hAnsi="Times New Roman" w:cs="Times New Roman"/>
          <w:b/>
          <w:sz w:val="24"/>
          <w:szCs w:val="24"/>
        </w:rPr>
        <w:t>1995- 1998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Barataria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Junior Secondary School</w:t>
      </w:r>
    </w:p>
    <w:p w:rsidR="00CA5890" w:rsidRDefault="00CA5890" w:rsidP="00CA5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Examination (CXC)</w:t>
      </w:r>
    </w:p>
    <w:tbl>
      <w:tblPr>
        <w:tblStyle w:val="TableGrid"/>
        <w:tblW w:w="10212" w:type="dxa"/>
        <w:tblLook w:val="04A0" w:firstRow="1" w:lastRow="0" w:firstColumn="1" w:lastColumn="0" w:noHBand="0" w:noVBand="1"/>
      </w:tblPr>
      <w:tblGrid>
        <w:gridCol w:w="3404"/>
        <w:gridCol w:w="3404"/>
        <w:gridCol w:w="3404"/>
      </w:tblGrid>
      <w:tr w:rsidR="00CA5890" w:rsidTr="004E40F4">
        <w:trPr>
          <w:trHeight w:val="441"/>
        </w:trPr>
        <w:tc>
          <w:tcPr>
            <w:tcW w:w="3404" w:type="dxa"/>
          </w:tcPr>
          <w:p w:rsidR="00CA5890" w:rsidRPr="00492A5A" w:rsidRDefault="00CA5890" w:rsidP="004E40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A5A">
              <w:rPr>
                <w:rFonts w:ascii="Times New Roman" w:hAnsi="Times New Roman" w:cs="Times New Roman"/>
                <w:b/>
                <w:sz w:val="28"/>
                <w:szCs w:val="28"/>
              </w:rPr>
              <w:t>Subjects</w:t>
            </w:r>
          </w:p>
        </w:tc>
        <w:tc>
          <w:tcPr>
            <w:tcW w:w="3404" w:type="dxa"/>
          </w:tcPr>
          <w:p w:rsidR="00CA5890" w:rsidRPr="00492A5A" w:rsidRDefault="00CA5890" w:rsidP="004E40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A5A">
              <w:rPr>
                <w:rFonts w:ascii="Times New Roman" w:hAnsi="Times New Roman" w:cs="Times New Roman"/>
                <w:b/>
                <w:sz w:val="28"/>
                <w:szCs w:val="28"/>
              </w:rPr>
              <w:t>Proficiency</w:t>
            </w:r>
          </w:p>
        </w:tc>
        <w:tc>
          <w:tcPr>
            <w:tcW w:w="3404" w:type="dxa"/>
          </w:tcPr>
          <w:p w:rsidR="00CA5890" w:rsidRPr="00492A5A" w:rsidRDefault="00CA5890" w:rsidP="004E40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A5A"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CA5890" w:rsidTr="004E40F4">
        <w:trPr>
          <w:trHeight w:val="441"/>
        </w:trPr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Language</w:t>
            </w:r>
          </w:p>
        </w:tc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32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lgerian" w:hAnsi="Algerian"/>
                <w:i/>
                <w:sz w:val="24"/>
                <w:szCs w:val="24"/>
              </w:rPr>
              <w:t>ii</w:t>
            </w:r>
          </w:p>
        </w:tc>
      </w:tr>
      <w:tr w:rsidR="00CA5890" w:rsidTr="004E40F4">
        <w:trPr>
          <w:trHeight w:val="473"/>
        </w:trPr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32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lgerian" w:hAnsi="Algerian"/>
                <w:i/>
                <w:sz w:val="24"/>
                <w:szCs w:val="24"/>
              </w:rPr>
              <w:t>ii</w:t>
            </w:r>
          </w:p>
        </w:tc>
      </w:tr>
      <w:tr w:rsidR="00CA5890" w:rsidTr="004E40F4">
        <w:trPr>
          <w:trHeight w:val="441"/>
        </w:trPr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&amp; Nutrition</w:t>
            </w:r>
          </w:p>
        </w:tc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32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lgerian" w:hAnsi="Algerian"/>
                <w:i/>
                <w:sz w:val="24"/>
                <w:szCs w:val="24"/>
              </w:rPr>
              <w:t>i</w:t>
            </w:r>
            <w:proofErr w:type="spellEnd"/>
          </w:p>
        </w:tc>
      </w:tr>
      <w:tr w:rsidR="00CA5890" w:rsidTr="004E40F4">
        <w:trPr>
          <w:trHeight w:val="441"/>
        </w:trPr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Management</w:t>
            </w:r>
          </w:p>
        </w:tc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32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lgerian" w:hAnsi="Algerian"/>
                <w:i/>
                <w:sz w:val="24"/>
                <w:szCs w:val="24"/>
              </w:rPr>
              <w:t>i</w:t>
            </w:r>
            <w:proofErr w:type="spellEnd"/>
          </w:p>
        </w:tc>
      </w:tr>
      <w:tr w:rsidR="00CA5890" w:rsidTr="004E40F4">
        <w:trPr>
          <w:trHeight w:val="441"/>
        </w:trPr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Social- Studies</w:t>
            </w:r>
          </w:p>
        </w:tc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32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lgerian" w:hAnsi="Algerian"/>
                <w:i/>
                <w:sz w:val="24"/>
                <w:szCs w:val="24"/>
              </w:rPr>
              <w:t>i</w:t>
            </w:r>
            <w:proofErr w:type="spellEnd"/>
          </w:p>
        </w:tc>
      </w:tr>
      <w:tr w:rsidR="00CA5890" w:rsidTr="004E40F4">
        <w:trPr>
          <w:trHeight w:val="473"/>
        </w:trPr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Integrated Science</w:t>
            </w:r>
          </w:p>
        </w:tc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32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404" w:type="dxa"/>
          </w:tcPr>
          <w:p w:rsidR="00CA5890" w:rsidRDefault="00CA5890" w:rsidP="004E4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lgerian" w:hAnsi="Algerian"/>
                <w:i/>
                <w:sz w:val="24"/>
                <w:szCs w:val="24"/>
              </w:rPr>
              <w:t>i</w:t>
            </w:r>
            <w:proofErr w:type="spellEnd"/>
          </w:p>
        </w:tc>
      </w:tr>
    </w:tbl>
    <w:p w:rsidR="00CA5890" w:rsidRDefault="00CA5890" w:rsidP="00CA58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5890" w:rsidRDefault="00CA5890" w:rsidP="00CA58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5890" w:rsidRPr="009B7F44" w:rsidRDefault="00CA5890" w:rsidP="00CA589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7F4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Training </w:t>
      </w:r>
    </w:p>
    <w:p w:rsidR="00CA5890" w:rsidRDefault="00CA5890" w:rsidP="00CA58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2000- 2002</w:t>
      </w:r>
    </w:p>
    <w:p w:rsidR="00CA5890" w:rsidRDefault="00CA5890" w:rsidP="00CA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Beetham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 Center </w:t>
      </w:r>
    </w:p>
    <w:p w:rsidR="00CA5890" w:rsidRDefault="00CA5890" w:rsidP="00CA5890">
      <w:pPr>
        <w:pStyle w:val="ListParagraph"/>
        <w:numPr>
          <w:ilvl w:val="0"/>
          <w:numId w:val="1"/>
        </w:numPr>
        <w:spacing w:after="0"/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Geriatric Nursing </w:t>
      </w:r>
    </w:p>
    <w:p w:rsidR="00CA5890" w:rsidRDefault="00CA5890" w:rsidP="00CA5890">
      <w:pPr>
        <w:pStyle w:val="ListParagraph"/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CA5890" w:rsidRDefault="00CA5890" w:rsidP="00CA5890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7F44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:rsidR="00CA5890" w:rsidRDefault="00CA5890" w:rsidP="00CA5890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7F4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CA5890" w:rsidRPr="001E0488" w:rsidRDefault="00CA5890" w:rsidP="00CA5890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0488">
        <w:rPr>
          <w:rFonts w:ascii="Times New Roman" w:hAnsi="Times New Roman" w:cs="Times New Roman"/>
          <w:b/>
          <w:sz w:val="28"/>
          <w:szCs w:val="28"/>
        </w:rPr>
        <w:t>2002-2005</w:t>
      </w:r>
    </w:p>
    <w:p w:rsidR="00CA5890" w:rsidRDefault="00CA5890" w:rsidP="00CA5890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Francis Nursing Home</w:t>
      </w:r>
    </w:p>
    <w:p w:rsidR="00CA5890" w:rsidRDefault="00CA5890" w:rsidP="00CA5890">
      <w:pPr>
        <w:pStyle w:val="ListParagraph"/>
        <w:numPr>
          <w:ilvl w:val="0"/>
          <w:numId w:val="1"/>
        </w:numPr>
        <w:spacing w:after="0"/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Geriatric Nursing </w:t>
      </w: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A5890" w:rsidRPr="001E0488" w:rsidRDefault="00CA5890" w:rsidP="00CA5890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0488">
        <w:rPr>
          <w:rFonts w:ascii="Times New Roman" w:hAnsi="Times New Roman" w:cs="Times New Roman"/>
          <w:b/>
          <w:sz w:val="28"/>
          <w:szCs w:val="28"/>
        </w:rPr>
        <w:t>2005-2007</w:t>
      </w: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Chaguaramas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Port Of Spain</w:t>
      </w:r>
    </w:p>
    <w:p w:rsidR="00CA5890" w:rsidRDefault="00CA5890" w:rsidP="00CA5890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Telephone Sale Representative </w:t>
      </w:r>
    </w:p>
    <w:p w:rsidR="00CA5890" w:rsidRDefault="00CA5890" w:rsidP="00CA5890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Service Representative </w:t>
      </w:r>
    </w:p>
    <w:p w:rsidR="00CA5890" w:rsidRDefault="00CA5890" w:rsidP="00CA5890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</w:t>
      </w:r>
    </w:p>
    <w:p w:rsidR="00CA5890" w:rsidRDefault="00CA5890" w:rsidP="00CA5890">
      <w:pPr>
        <w:pStyle w:val="ListParagraph"/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0488">
        <w:rPr>
          <w:rFonts w:ascii="Times New Roman" w:hAnsi="Times New Roman" w:cs="Times New Roman"/>
          <w:b/>
          <w:sz w:val="28"/>
          <w:szCs w:val="28"/>
        </w:rPr>
        <w:t>2009-2014</w:t>
      </w: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0488">
        <w:rPr>
          <w:rFonts w:ascii="Times New Roman" w:hAnsi="Times New Roman" w:cs="Times New Roman"/>
          <w:sz w:val="24"/>
          <w:szCs w:val="24"/>
        </w:rPr>
        <w:t>National Lotteries Control Board</w:t>
      </w:r>
      <w:r>
        <w:rPr>
          <w:rFonts w:ascii="Times New Roman" w:hAnsi="Times New Roman" w:cs="Times New Roman"/>
          <w:sz w:val="24"/>
          <w:szCs w:val="24"/>
        </w:rPr>
        <w:t xml:space="preserve"> (NLCB)</w:t>
      </w:r>
    </w:p>
    <w:p w:rsidR="00CA5890" w:rsidRDefault="00CA5890" w:rsidP="00CA5890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Vault Clerk</w:t>
      </w:r>
    </w:p>
    <w:p w:rsidR="00CA5890" w:rsidRDefault="00CA5890" w:rsidP="00CA5890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Administrative Assistance </w:t>
      </w:r>
    </w:p>
    <w:p w:rsidR="00CA5890" w:rsidRDefault="00CA5890" w:rsidP="00CA5890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Assistance </w:t>
      </w:r>
    </w:p>
    <w:p w:rsidR="00CA5890" w:rsidRDefault="00CA5890" w:rsidP="00CA5890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Entry </w:t>
      </w:r>
    </w:p>
    <w:p w:rsidR="00CA5890" w:rsidRDefault="00CA5890" w:rsidP="00CA5890">
      <w:pPr>
        <w:pStyle w:val="ListParagraph"/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173E">
        <w:rPr>
          <w:rFonts w:ascii="Times New Roman" w:hAnsi="Times New Roman" w:cs="Times New Roman"/>
          <w:b/>
          <w:sz w:val="28"/>
          <w:szCs w:val="28"/>
          <w:u w:val="single"/>
        </w:rPr>
        <w:t xml:space="preserve">Other Skills </w:t>
      </w:r>
    </w:p>
    <w:p w:rsidR="00CA5890" w:rsidRPr="006F173E" w:rsidRDefault="00CA5890" w:rsidP="00CA5890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173E">
        <w:rPr>
          <w:rFonts w:ascii="Times New Roman" w:hAnsi="Times New Roman" w:cs="Times New Roman"/>
          <w:sz w:val="24"/>
          <w:szCs w:val="24"/>
        </w:rPr>
        <w:t>Computer literacy</w:t>
      </w:r>
    </w:p>
    <w:p w:rsidR="00CA5890" w:rsidRPr="006F173E" w:rsidRDefault="00CA5890" w:rsidP="00CA5890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173E">
        <w:rPr>
          <w:rFonts w:ascii="Times New Roman" w:hAnsi="Times New Roman" w:cs="Times New Roman"/>
          <w:sz w:val="24"/>
          <w:szCs w:val="24"/>
        </w:rPr>
        <w:t>Microsoft word</w:t>
      </w:r>
    </w:p>
    <w:p w:rsidR="00CA5890" w:rsidRPr="006F173E" w:rsidRDefault="00CA5890" w:rsidP="00CA5890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173E">
        <w:rPr>
          <w:rFonts w:ascii="Times New Roman" w:hAnsi="Times New Roman" w:cs="Times New Roman"/>
          <w:sz w:val="24"/>
          <w:szCs w:val="24"/>
        </w:rPr>
        <w:t>Microsoft Excel</w:t>
      </w:r>
    </w:p>
    <w:p w:rsidR="00CA5890" w:rsidRPr="006F173E" w:rsidRDefault="00CA5890" w:rsidP="00CA5890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173E">
        <w:rPr>
          <w:rFonts w:ascii="Times New Roman" w:hAnsi="Times New Roman" w:cs="Times New Roman"/>
          <w:sz w:val="24"/>
          <w:szCs w:val="24"/>
        </w:rPr>
        <w:t>Power Point</w:t>
      </w:r>
    </w:p>
    <w:p w:rsidR="00CA5890" w:rsidRDefault="00CA5890" w:rsidP="00CA5890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173E">
        <w:rPr>
          <w:rFonts w:ascii="Times New Roman" w:hAnsi="Times New Roman" w:cs="Times New Roman"/>
          <w:sz w:val="24"/>
          <w:szCs w:val="24"/>
        </w:rPr>
        <w:t xml:space="preserve">Microsoft Access  </w:t>
      </w:r>
    </w:p>
    <w:p w:rsidR="00CA5890" w:rsidRDefault="00CA5890" w:rsidP="00CA5890">
      <w:pPr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173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References </w:t>
      </w: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5890" w:rsidRPr="006F173E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173E">
        <w:rPr>
          <w:rFonts w:ascii="Times New Roman" w:hAnsi="Times New Roman" w:cs="Times New Roman"/>
          <w:sz w:val="24"/>
          <w:szCs w:val="24"/>
        </w:rPr>
        <w:t>Chaniel</w:t>
      </w:r>
      <w:proofErr w:type="spellEnd"/>
      <w:r w:rsidRPr="006F173E">
        <w:rPr>
          <w:rFonts w:ascii="Times New Roman" w:hAnsi="Times New Roman" w:cs="Times New Roman"/>
          <w:sz w:val="24"/>
          <w:szCs w:val="24"/>
        </w:rPr>
        <w:t xml:space="preserve"> Tenia </w:t>
      </w: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F173E">
        <w:rPr>
          <w:rFonts w:ascii="Times New Roman" w:hAnsi="Times New Roman" w:cs="Times New Roman"/>
          <w:sz w:val="24"/>
          <w:szCs w:val="24"/>
        </w:rPr>
        <w:t xml:space="preserve">Human Resource Assistance </w:t>
      </w:r>
      <w:r>
        <w:rPr>
          <w:rFonts w:ascii="Times New Roman" w:hAnsi="Times New Roman" w:cs="Times New Roman"/>
          <w:sz w:val="24"/>
          <w:szCs w:val="24"/>
        </w:rPr>
        <w:t>(NLCB)</w:t>
      </w: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(1868) 730-9809</w:t>
      </w: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Dixie Ann Jennings </w:t>
      </w: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Adutior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(NLCB)</w:t>
      </w:r>
    </w:p>
    <w:p w:rsidR="00CA5890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(1868) 713-6872</w:t>
      </w:r>
    </w:p>
    <w:p w:rsidR="00CA5890" w:rsidRPr="006F173E" w:rsidRDefault="00CA5890" w:rsidP="00CA5890">
      <w:pPr>
        <w:pStyle w:val="ListParagraph"/>
        <w:tabs>
          <w:tab w:val="left" w:pos="54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C47A2" w:rsidRDefault="00DC47A2">
      <w:bookmarkStart w:id="0" w:name="_GoBack"/>
      <w:bookmarkEnd w:id="0"/>
    </w:p>
    <w:sectPr w:rsidR="00DC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A2369"/>
    <w:multiLevelType w:val="hybridMultilevel"/>
    <w:tmpl w:val="335E2514"/>
    <w:lvl w:ilvl="0" w:tplc="CAA6BF32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82503"/>
    <w:multiLevelType w:val="hybridMultilevel"/>
    <w:tmpl w:val="5A7A4D08"/>
    <w:lvl w:ilvl="0" w:tplc="CAA6BF32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90"/>
    <w:rsid w:val="00CA5890"/>
    <w:rsid w:val="00DC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8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5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8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8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5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fyna.pierre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.MOE-MP471VM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45AA316C-1B01-4DC8-A835-3B686DC0D902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0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2015-04-20T18:08:00Z</dcterms:created>
  <dcterms:modified xsi:type="dcterms:W3CDTF">2015-04-20T18:08:00Z</dcterms:modified>
</cp:coreProperties>
</file>