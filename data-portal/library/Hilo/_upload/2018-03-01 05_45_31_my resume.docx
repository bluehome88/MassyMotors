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FC42" w14:textId="77777777" w:rsidR="000D3A88" w:rsidRDefault="00E176EF">
      <w:pPr>
        <w:pStyle w:val="Name"/>
      </w:pPr>
      <w:r>
        <w:t>Shinell Du</w:t>
      </w:r>
      <w:bookmarkStart w:id="0" w:name="_GoBack"/>
      <w:bookmarkEnd w:id="0"/>
      <w:r>
        <w:t>rity</w:t>
      </w:r>
    </w:p>
    <w:p w14:paraId="1912543C" w14:textId="6F8A4358" w:rsidR="000D3A88" w:rsidRDefault="00195ADF">
      <w:pPr>
        <w:pStyle w:val="ContactInfo"/>
      </w:pPr>
      <w:proofErr w:type="spellStart"/>
      <w:r>
        <w:t>Noreiga</w:t>
      </w:r>
      <w:proofErr w:type="spellEnd"/>
      <w:r>
        <w:t xml:space="preserve"> Street,Malabar,Arima</w:t>
      </w:r>
    </w:p>
    <w:p w14:paraId="0DE7EBAB" w14:textId="5F5C43E7" w:rsidR="00AC706E" w:rsidRDefault="00AC706E">
      <w:pPr>
        <w:pStyle w:val="ContactInfo"/>
      </w:pPr>
      <w:r>
        <w:t>+1(868)291</w:t>
      </w:r>
      <w:r w:rsidR="00C47F66">
        <w:t>-3842</w:t>
      </w:r>
    </w:p>
    <w:p w14:paraId="4F071FD0" w14:textId="2F41AD01" w:rsidR="00C47F66" w:rsidRDefault="00C47F66">
      <w:pPr>
        <w:pStyle w:val="ContactInfo"/>
      </w:pPr>
      <w:r>
        <w:t>www.shinelldurity@gmail.com</w:t>
      </w:r>
    </w:p>
    <w:p w14:paraId="6F36369E" w14:textId="40BE65A6" w:rsidR="000D3A88" w:rsidRDefault="007E20FF">
      <w:pPr>
        <w:pStyle w:val="Heading1"/>
      </w:pPr>
      <w:r>
        <w:t>Education</w:t>
      </w:r>
    </w:p>
    <w:p w14:paraId="0DDA4DC7" w14:textId="084BC277" w:rsidR="000D3A88" w:rsidRDefault="00CF76A0" w:rsidP="00F726F4">
      <w:pPr>
        <w:pStyle w:val="ListParagraph"/>
        <w:numPr>
          <w:ilvl w:val="0"/>
          <w:numId w:val="14"/>
        </w:numPr>
      </w:pPr>
      <w:r>
        <w:t>Primary</w:t>
      </w:r>
      <w:r w:rsidR="00E54B16">
        <w:t xml:space="preserve"> </w:t>
      </w:r>
      <w:r>
        <w:t>- St. Brigid’s Girls R.C School</w:t>
      </w:r>
      <w:r w:rsidR="00146072">
        <w:t xml:space="preserve"> </w:t>
      </w:r>
      <w:r>
        <w:t>(</w:t>
      </w:r>
      <w:r w:rsidR="00146072">
        <w:t>2003-2010)</w:t>
      </w:r>
    </w:p>
    <w:p w14:paraId="2C826AA2" w14:textId="4D4FC52A" w:rsidR="00146072" w:rsidRDefault="00146072" w:rsidP="00F726F4">
      <w:pPr>
        <w:pStyle w:val="ListParagraph"/>
        <w:numPr>
          <w:ilvl w:val="0"/>
          <w:numId w:val="14"/>
        </w:numPr>
      </w:pPr>
      <w:r>
        <w:t xml:space="preserve">Secondary </w:t>
      </w:r>
      <w:r w:rsidR="00E54B16">
        <w:t xml:space="preserve">- </w:t>
      </w:r>
      <w:r>
        <w:t>Holy Faith Convent, Penal (</w:t>
      </w:r>
      <w:r w:rsidR="00385DD8">
        <w:t>2010-2015)</w:t>
      </w:r>
    </w:p>
    <w:sdt>
      <w:sdtPr>
        <w:id w:val="1728489637"/>
        <w:placeholder>
          <w:docPart w:val="21FCCB27A6BBBF4D8829F490042CB33D"/>
        </w:placeholder>
        <w:temporary/>
        <w:showingPlcHdr/>
        <w15:appearance w15:val="hidden"/>
      </w:sdtPr>
      <w:sdtEndPr/>
      <w:sdtContent>
        <w:p w14:paraId="0AE680DF" w14:textId="77777777" w:rsidR="000D3A88" w:rsidRDefault="00385DD8">
          <w:pPr>
            <w:pStyle w:val="Heading1"/>
          </w:pPr>
          <w:r>
            <w:t>Experience</w:t>
          </w:r>
        </w:p>
      </w:sdtContent>
    </w:sdt>
    <w:p w14:paraId="5C92BBFE" w14:textId="5AEF285C" w:rsidR="00B70AEC" w:rsidRDefault="00D10E5B" w:rsidP="00523F3B">
      <w:pPr>
        <w:pStyle w:val="ListParagraph"/>
        <w:numPr>
          <w:ilvl w:val="0"/>
          <w:numId w:val="16"/>
        </w:numPr>
      </w:pPr>
      <w:r>
        <w:t>JTA Supermarket</w:t>
      </w:r>
      <w:r w:rsidR="002F746C">
        <w:t xml:space="preserve">, Carlton Centre, High Street, San </w:t>
      </w:r>
      <w:r w:rsidR="00705FB1">
        <w:t>Fernando</w:t>
      </w:r>
      <w:r w:rsidR="00F9397C">
        <w:t xml:space="preserve"> </w:t>
      </w:r>
    </w:p>
    <w:p w14:paraId="51F37DCF" w14:textId="7A731258" w:rsidR="000D3A88" w:rsidRDefault="00705FB1" w:rsidP="00F616D8">
      <w:pPr>
        <w:pStyle w:val="ListParagraph"/>
        <w:numPr>
          <w:ilvl w:val="0"/>
          <w:numId w:val="17"/>
        </w:numPr>
      </w:pPr>
      <w:r>
        <w:t xml:space="preserve">Cashier </w:t>
      </w:r>
      <w:r w:rsidR="00DE5D06">
        <w:t>•|• June – September,2016</w:t>
      </w:r>
    </w:p>
    <w:p w14:paraId="75B689F8" w14:textId="3704EBF6" w:rsidR="00A96B8B" w:rsidRDefault="00587AD0" w:rsidP="00B55B54">
      <w:pPr>
        <w:pStyle w:val="ListParagraph"/>
        <w:numPr>
          <w:ilvl w:val="0"/>
          <w:numId w:val="16"/>
        </w:numPr>
      </w:pPr>
      <w:r>
        <w:t xml:space="preserve">Wonderful World, </w:t>
      </w:r>
      <w:r w:rsidR="006F2226">
        <w:t xml:space="preserve">Gulf </w:t>
      </w:r>
      <w:r w:rsidR="002C7E21">
        <w:t>City Mall</w:t>
      </w:r>
      <w:r w:rsidR="00D51FD6">
        <w:t xml:space="preserve">, La </w:t>
      </w:r>
      <w:proofErr w:type="spellStart"/>
      <w:r w:rsidR="00D51FD6">
        <w:t>Romain</w:t>
      </w:r>
      <w:proofErr w:type="spellEnd"/>
    </w:p>
    <w:p w14:paraId="5E282627" w14:textId="5D815C88" w:rsidR="002C7E21" w:rsidRDefault="002C7E21" w:rsidP="00C77EF1">
      <w:pPr>
        <w:pStyle w:val="ListParagraph"/>
        <w:numPr>
          <w:ilvl w:val="0"/>
          <w:numId w:val="17"/>
        </w:numPr>
      </w:pPr>
      <w:r>
        <w:t xml:space="preserve">Cashier/ Customer Service </w:t>
      </w:r>
      <w:r w:rsidR="00D46D08">
        <w:t>Representative</w:t>
      </w:r>
      <w:r w:rsidR="00961D55">
        <w:t xml:space="preserve"> </w:t>
      </w:r>
      <w:r w:rsidR="00322B50">
        <w:t>•|•</w:t>
      </w:r>
      <w:r w:rsidR="00D46D08">
        <w:t xml:space="preserve"> – April </w:t>
      </w:r>
      <w:r w:rsidR="003974E0">
        <w:t>–</w:t>
      </w:r>
      <w:r w:rsidR="00D46D08">
        <w:t xml:space="preserve"> </w:t>
      </w:r>
      <w:r w:rsidR="003974E0">
        <w:t>July,2017</w:t>
      </w:r>
    </w:p>
    <w:p w14:paraId="6A73E837" w14:textId="0BDECFE3" w:rsidR="003974E0" w:rsidRDefault="003974E0" w:rsidP="00B55B54">
      <w:pPr>
        <w:pStyle w:val="ListParagraph"/>
        <w:numPr>
          <w:ilvl w:val="0"/>
          <w:numId w:val="16"/>
        </w:numPr>
      </w:pPr>
      <w:r>
        <w:t xml:space="preserve">GB Anointing </w:t>
      </w:r>
      <w:r w:rsidR="00F929F5">
        <w:t xml:space="preserve">Fashion, High </w:t>
      </w:r>
      <w:r w:rsidR="007648A1">
        <w:t xml:space="preserve">Street, </w:t>
      </w:r>
      <w:proofErr w:type="spellStart"/>
      <w:r w:rsidR="007648A1">
        <w:t>Siparia</w:t>
      </w:r>
      <w:proofErr w:type="spellEnd"/>
    </w:p>
    <w:p w14:paraId="7DD9DBF4" w14:textId="52A7E327" w:rsidR="007648A1" w:rsidRDefault="000A5963" w:rsidP="00C77EF1">
      <w:pPr>
        <w:pStyle w:val="ListParagraph"/>
        <w:numPr>
          <w:ilvl w:val="0"/>
          <w:numId w:val="17"/>
        </w:numPr>
      </w:pPr>
      <w:r>
        <w:t>Sales Representative</w:t>
      </w:r>
      <w:r w:rsidR="00B7013E">
        <w:t xml:space="preserve"> •|•</w:t>
      </w:r>
      <w:r>
        <w:t xml:space="preserve"> – July - </w:t>
      </w:r>
      <w:r w:rsidR="00FD5F4C">
        <w:t>January</w:t>
      </w:r>
    </w:p>
    <w:p w14:paraId="052E486B" w14:textId="3A55499F" w:rsidR="000D3A88" w:rsidRDefault="00D26059">
      <w:pPr>
        <w:pStyle w:val="Heading1"/>
      </w:pPr>
      <w:r>
        <w:t>Subjects</w:t>
      </w:r>
    </w:p>
    <w:p w14:paraId="5CAC5618" w14:textId="5D76D425" w:rsidR="00970583" w:rsidRDefault="00E32B35">
      <w:pPr>
        <w:pStyle w:val="ListBullet"/>
      </w:pPr>
      <w:r>
        <w:t>English A Grade 1 (Distinction)</w:t>
      </w:r>
    </w:p>
    <w:p w14:paraId="1B350E6B" w14:textId="7AF8B0FD" w:rsidR="00E32B35" w:rsidRDefault="00E32B35">
      <w:pPr>
        <w:pStyle w:val="ListBullet"/>
      </w:pPr>
      <w:r>
        <w:t>English B Grade 1</w:t>
      </w:r>
    </w:p>
    <w:p w14:paraId="18B1E05B" w14:textId="2CB8C989" w:rsidR="00E32B35" w:rsidRDefault="00EC58CD">
      <w:pPr>
        <w:pStyle w:val="ListBullet"/>
      </w:pPr>
      <w:r>
        <w:t>Mathematics Grade 2</w:t>
      </w:r>
    </w:p>
    <w:p w14:paraId="0D87C5B8" w14:textId="252BE2D0" w:rsidR="00EC58CD" w:rsidRDefault="00BD0E36">
      <w:pPr>
        <w:pStyle w:val="ListBullet"/>
      </w:pPr>
      <w:r>
        <w:t>Principles of Business Grade 2</w:t>
      </w:r>
    </w:p>
    <w:p w14:paraId="0226CA4F" w14:textId="61115835" w:rsidR="00BD0E36" w:rsidRDefault="005052E6">
      <w:pPr>
        <w:pStyle w:val="ListBullet"/>
      </w:pPr>
      <w:r>
        <w:t>Integrated Science Grade 2</w:t>
      </w:r>
    </w:p>
    <w:p w14:paraId="1F001423" w14:textId="630FA703" w:rsidR="005052E6" w:rsidRDefault="005052E6">
      <w:pPr>
        <w:pStyle w:val="ListBullet"/>
      </w:pPr>
      <w:r>
        <w:t>Caribbean History Grade 3</w:t>
      </w:r>
    </w:p>
    <w:p w14:paraId="64B3DC19" w14:textId="6BB08EFB" w:rsidR="005052E6" w:rsidRDefault="005052E6">
      <w:pPr>
        <w:pStyle w:val="ListBullet"/>
      </w:pPr>
      <w:r>
        <w:t xml:space="preserve">Spanish Grade </w:t>
      </w:r>
      <w:r w:rsidR="009E3E80">
        <w:t>3</w:t>
      </w:r>
    </w:p>
    <w:p w14:paraId="103BE752" w14:textId="77777777" w:rsidR="00A945A1" w:rsidRDefault="00A945A1" w:rsidP="00A945A1">
      <w:pPr>
        <w:pStyle w:val="ListBullet"/>
        <w:numPr>
          <w:ilvl w:val="0"/>
          <w:numId w:val="0"/>
        </w:numPr>
        <w:ind w:left="216"/>
      </w:pPr>
    </w:p>
    <w:p w14:paraId="02A9C774" w14:textId="11340F09" w:rsidR="001B224E" w:rsidRPr="007676B3" w:rsidRDefault="005118F3" w:rsidP="00FA31DE">
      <w:pPr>
        <w:pStyle w:val="ListBullet"/>
        <w:numPr>
          <w:ilvl w:val="0"/>
          <w:numId w:val="0"/>
        </w:numPr>
        <w:ind w:left="216"/>
        <w:rPr>
          <w:b/>
          <w:color w:val="0E0B05" w:themeColor="text2"/>
          <w:sz w:val="24"/>
          <w:szCs w:val="24"/>
        </w:rPr>
      </w:pPr>
      <w:r w:rsidRPr="007676B3">
        <w:rPr>
          <w:b/>
          <w:color w:val="0E0B05" w:themeColor="text2"/>
          <w:sz w:val="24"/>
          <w:szCs w:val="24"/>
        </w:rPr>
        <w:t>EXTRACURRICULAR ACTIVITIES</w:t>
      </w:r>
    </w:p>
    <w:p w14:paraId="168F4418" w14:textId="5EB8DDB5" w:rsidR="005118F3" w:rsidRDefault="00BA396F" w:rsidP="006C5053">
      <w:pPr>
        <w:pStyle w:val="ListBullet"/>
        <w:numPr>
          <w:ilvl w:val="0"/>
          <w:numId w:val="15"/>
        </w:numPr>
      </w:pPr>
      <w:r>
        <w:t xml:space="preserve"> </w:t>
      </w:r>
      <w:r w:rsidR="003A18F7">
        <w:t>Dancer</w:t>
      </w:r>
      <w:r w:rsidR="00B52C29">
        <w:t xml:space="preserve"> &amp; Marcher for</w:t>
      </w:r>
      <w:r>
        <w:t xml:space="preserve"> the </w:t>
      </w:r>
      <w:proofErr w:type="spellStart"/>
      <w:r>
        <w:t>Siparia</w:t>
      </w:r>
      <w:proofErr w:type="spellEnd"/>
      <w:r>
        <w:t xml:space="preserve"> Police Youth Club</w:t>
      </w:r>
    </w:p>
    <w:p w14:paraId="0C9695DA" w14:textId="73E6DB78" w:rsidR="00BA396F" w:rsidRPr="00FA31DE" w:rsidRDefault="00BA396F" w:rsidP="00FA31DE">
      <w:pPr>
        <w:pStyle w:val="ListBullet"/>
        <w:numPr>
          <w:ilvl w:val="0"/>
          <w:numId w:val="0"/>
        </w:numPr>
        <w:ind w:left="216" w:hanging="216"/>
        <w:jc w:val="both"/>
        <w:rPr>
          <w:b/>
          <w:color w:val="0E0B05" w:themeColor="text2"/>
          <w:sz w:val="24"/>
          <w:szCs w:val="24"/>
        </w:rPr>
      </w:pPr>
      <w:r w:rsidRPr="00FA31DE">
        <w:rPr>
          <w:b/>
          <w:color w:val="0E0B05" w:themeColor="text2"/>
          <w:sz w:val="24"/>
          <w:szCs w:val="24"/>
        </w:rPr>
        <w:t>References</w:t>
      </w:r>
    </w:p>
    <w:p w14:paraId="74DD9695" w14:textId="77AC4D55" w:rsidR="00BA396F" w:rsidRDefault="00B959C9" w:rsidP="006C5053">
      <w:pPr>
        <w:pStyle w:val="ListBullet"/>
        <w:numPr>
          <w:ilvl w:val="0"/>
          <w:numId w:val="15"/>
        </w:numPr>
      </w:pPr>
      <w:r>
        <w:t>WPC Alexander</w:t>
      </w:r>
      <w:r w:rsidR="0089780B">
        <w:t xml:space="preserve"> </w:t>
      </w:r>
      <w:r w:rsidR="004D5DD9">
        <w:t xml:space="preserve">•|• </w:t>
      </w:r>
      <w:r w:rsidR="0014178D">
        <w:t>+1(868) 3</w:t>
      </w:r>
      <w:r w:rsidR="00A04928">
        <w:t>86-1229</w:t>
      </w:r>
    </w:p>
    <w:p w14:paraId="70D92D17" w14:textId="2A084DD8" w:rsidR="00BD202A" w:rsidRDefault="00B52C29" w:rsidP="006C5053">
      <w:pPr>
        <w:pStyle w:val="ListBullet"/>
        <w:numPr>
          <w:ilvl w:val="0"/>
          <w:numId w:val="15"/>
        </w:numPr>
      </w:pPr>
      <w:r>
        <w:lastRenderedPageBreak/>
        <w:t>WPC</w:t>
      </w:r>
      <w:r w:rsidR="0012584F">
        <w:t xml:space="preserve"> Gibbs (</w:t>
      </w:r>
      <w:r w:rsidR="00A047A0">
        <w:t xml:space="preserve"> </w:t>
      </w:r>
      <w:proofErr w:type="spellStart"/>
      <w:r w:rsidR="00A047A0">
        <w:t>Siparia</w:t>
      </w:r>
      <w:proofErr w:type="spellEnd"/>
      <w:r w:rsidR="00A047A0">
        <w:t xml:space="preserve"> Police </w:t>
      </w:r>
      <w:r w:rsidR="002712C7">
        <w:t>Youth Club Leader)</w:t>
      </w:r>
      <w:r w:rsidR="00C41A4F">
        <w:t xml:space="preserve"> </w:t>
      </w:r>
      <w:r w:rsidR="003414F9">
        <w:t xml:space="preserve">•|• </w:t>
      </w:r>
      <w:r w:rsidR="00E53119">
        <w:t>+1(868)</w:t>
      </w:r>
      <w:r w:rsidR="00AE5281">
        <w:t>369-1090</w:t>
      </w:r>
    </w:p>
    <w:p w14:paraId="7584312A" w14:textId="22FB8FB2" w:rsidR="00C41A4F" w:rsidRPr="00BA396F" w:rsidRDefault="006A3E58" w:rsidP="00857F43">
      <w:pPr>
        <w:pStyle w:val="ListBullet"/>
        <w:numPr>
          <w:ilvl w:val="0"/>
          <w:numId w:val="15"/>
        </w:numPr>
        <w:rPr>
          <w:b/>
        </w:rPr>
      </w:pPr>
      <w:r>
        <w:t xml:space="preserve">Sgt. </w:t>
      </w:r>
      <w:r w:rsidR="00237E18">
        <w:t>Worrell</w:t>
      </w:r>
      <w:r w:rsidR="00857F43">
        <w:t xml:space="preserve"> (</w:t>
      </w:r>
      <w:r w:rsidR="00A047A0">
        <w:t xml:space="preserve"> </w:t>
      </w:r>
      <w:proofErr w:type="spellStart"/>
      <w:r w:rsidR="00A047A0">
        <w:t>Siparia</w:t>
      </w:r>
      <w:proofErr w:type="spellEnd"/>
      <w:r w:rsidR="00A047A0">
        <w:t xml:space="preserve"> Police </w:t>
      </w:r>
      <w:r w:rsidR="00EA5B45">
        <w:t>Youth Club Leader)</w:t>
      </w:r>
      <w:r w:rsidR="003414F9">
        <w:t xml:space="preserve"> •|•</w:t>
      </w:r>
      <w:r w:rsidR="00B70AEC">
        <w:t xml:space="preserve"> </w:t>
      </w:r>
      <w:r w:rsidR="00E53119">
        <w:t>+1(868)</w:t>
      </w:r>
      <w:r w:rsidR="00C003BF">
        <w:t>754-1394</w:t>
      </w:r>
    </w:p>
    <w:sectPr w:rsidR="00C41A4F" w:rsidRPr="00BA396F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D7D16" w14:textId="77777777" w:rsidR="00564575" w:rsidRDefault="00564575">
      <w:r>
        <w:separator/>
      </w:r>
    </w:p>
  </w:endnote>
  <w:endnote w:type="continuationSeparator" w:id="0">
    <w:p w14:paraId="6D71B581" w14:textId="77777777" w:rsidR="00564575" w:rsidRDefault="0056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0BB8D" w14:textId="77777777" w:rsidR="000D3A88" w:rsidRDefault="00385DD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C4745" w14:textId="77777777" w:rsidR="00564575" w:rsidRDefault="00564575">
      <w:r>
        <w:separator/>
      </w:r>
    </w:p>
  </w:footnote>
  <w:footnote w:type="continuationSeparator" w:id="0">
    <w:p w14:paraId="57FA7856" w14:textId="77777777" w:rsidR="00564575" w:rsidRDefault="00564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4F95E" w14:textId="77777777" w:rsidR="000D3A88" w:rsidRDefault="00385DD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FF90A3" wp14:editId="0C5CB6AD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B4559A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57AD" w14:textId="77777777" w:rsidR="000D3A88" w:rsidRDefault="00385DD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BD8CF2E" wp14:editId="27910A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555472" w14:textId="77777777" w:rsidR="000D3A88" w:rsidRDefault="000D3A8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BD8CF2E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2555472" w14:textId="77777777" w:rsidR="000D3A88" w:rsidRDefault="000D3A8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24D8F"/>
    <w:multiLevelType w:val="hybridMultilevel"/>
    <w:tmpl w:val="59D841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B225252"/>
    <w:multiLevelType w:val="hybridMultilevel"/>
    <w:tmpl w:val="C6762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9B50EE"/>
    <w:multiLevelType w:val="hybridMultilevel"/>
    <w:tmpl w:val="5AD61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049B3"/>
    <w:multiLevelType w:val="hybridMultilevel"/>
    <w:tmpl w:val="5D48F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3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6EF"/>
    <w:rsid w:val="00022A71"/>
    <w:rsid w:val="00072CBF"/>
    <w:rsid w:val="000A5963"/>
    <w:rsid w:val="000D3A88"/>
    <w:rsid w:val="000D465D"/>
    <w:rsid w:val="0012584F"/>
    <w:rsid w:val="0014178D"/>
    <w:rsid w:val="00146072"/>
    <w:rsid w:val="00195ADF"/>
    <w:rsid w:val="001B224E"/>
    <w:rsid w:val="00237E18"/>
    <w:rsid w:val="002712C7"/>
    <w:rsid w:val="002C7E21"/>
    <w:rsid w:val="002F746C"/>
    <w:rsid w:val="00301253"/>
    <w:rsid w:val="00322B50"/>
    <w:rsid w:val="003414F9"/>
    <w:rsid w:val="00350432"/>
    <w:rsid w:val="00385DD8"/>
    <w:rsid w:val="003974E0"/>
    <w:rsid w:val="003A18F7"/>
    <w:rsid w:val="003D712C"/>
    <w:rsid w:val="00481AE0"/>
    <w:rsid w:val="004D5DD9"/>
    <w:rsid w:val="005052E6"/>
    <w:rsid w:val="00505D2D"/>
    <w:rsid w:val="005118F3"/>
    <w:rsid w:val="00523F3B"/>
    <w:rsid w:val="005348DA"/>
    <w:rsid w:val="00564575"/>
    <w:rsid w:val="00587AD0"/>
    <w:rsid w:val="005A4DED"/>
    <w:rsid w:val="005B530A"/>
    <w:rsid w:val="005C0F3D"/>
    <w:rsid w:val="005C3713"/>
    <w:rsid w:val="0068137B"/>
    <w:rsid w:val="006A3E58"/>
    <w:rsid w:val="006C5053"/>
    <w:rsid w:val="006F2226"/>
    <w:rsid w:val="00703EF5"/>
    <w:rsid w:val="00705FB1"/>
    <w:rsid w:val="007139DE"/>
    <w:rsid w:val="00732730"/>
    <w:rsid w:val="007648A1"/>
    <w:rsid w:val="00764C32"/>
    <w:rsid w:val="007676B3"/>
    <w:rsid w:val="00773B9D"/>
    <w:rsid w:val="00792A6F"/>
    <w:rsid w:val="007E20FF"/>
    <w:rsid w:val="00823966"/>
    <w:rsid w:val="00851DDB"/>
    <w:rsid w:val="00856F8E"/>
    <w:rsid w:val="00857F43"/>
    <w:rsid w:val="008852B5"/>
    <w:rsid w:val="00887FAF"/>
    <w:rsid w:val="00890AE1"/>
    <w:rsid w:val="0089780B"/>
    <w:rsid w:val="009542FD"/>
    <w:rsid w:val="00961D55"/>
    <w:rsid w:val="00970583"/>
    <w:rsid w:val="009710D3"/>
    <w:rsid w:val="009D0144"/>
    <w:rsid w:val="009E3E80"/>
    <w:rsid w:val="00A047A0"/>
    <w:rsid w:val="00A04928"/>
    <w:rsid w:val="00A945A1"/>
    <w:rsid w:val="00A96B8B"/>
    <w:rsid w:val="00AC706E"/>
    <w:rsid w:val="00AE5281"/>
    <w:rsid w:val="00B02554"/>
    <w:rsid w:val="00B52C29"/>
    <w:rsid w:val="00B55B54"/>
    <w:rsid w:val="00B60919"/>
    <w:rsid w:val="00B7013E"/>
    <w:rsid w:val="00B70AEC"/>
    <w:rsid w:val="00B72E97"/>
    <w:rsid w:val="00B7706F"/>
    <w:rsid w:val="00B92FFE"/>
    <w:rsid w:val="00B959C9"/>
    <w:rsid w:val="00BA396F"/>
    <w:rsid w:val="00BB75E1"/>
    <w:rsid w:val="00BD0E36"/>
    <w:rsid w:val="00BD202A"/>
    <w:rsid w:val="00C003BF"/>
    <w:rsid w:val="00C41A4F"/>
    <w:rsid w:val="00C47F66"/>
    <w:rsid w:val="00C77EF1"/>
    <w:rsid w:val="00C83EDC"/>
    <w:rsid w:val="00CF4362"/>
    <w:rsid w:val="00CF76A0"/>
    <w:rsid w:val="00D10E5B"/>
    <w:rsid w:val="00D255C4"/>
    <w:rsid w:val="00D26059"/>
    <w:rsid w:val="00D418A2"/>
    <w:rsid w:val="00D46D08"/>
    <w:rsid w:val="00D51FD6"/>
    <w:rsid w:val="00D71078"/>
    <w:rsid w:val="00DD2E52"/>
    <w:rsid w:val="00DE5D06"/>
    <w:rsid w:val="00E176EF"/>
    <w:rsid w:val="00E32B35"/>
    <w:rsid w:val="00E53119"/>
    <w:rsid w:val="00E54B16"/>
    <w:rsid w:val="00E61DF4"/>
    <w:rsid w:val="00E67456"/>
    <w:rsid w:val="00EA5B45"/>
    <w:rsid w:val="00EC58CD"/>
    <w:rsid w:val="00ED31DC"/>
    <w:rsid w:val="00F239E1"/>
    <w:rsid w:val="00F616D8"/>
    <w:rsid w:val="00F653F5"/>
    <w:rsid w:val="00F726F4"/>
    <w:rsid w:val="00F929F5"/>
    <w:rsid w:val="00F9397C"/>
    <w:rsid w:val="00FA31DE"/>
    <w:rsid w:val="00FD5BF4"/>
    <w:rsid w:val="00FD5F4C"/>
    <w:rsid w:val="00F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6F6966"/>
  <w15:chartTrackingRefBased/>
  <w15:docId w15:val="{B0401EB2-D956-7849-91DA-89A27444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484B4B8-FECF-9F44-A047-B69372E784F4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FCCB27A6BBBF4D8829F490042CB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49117-23D5-6D47-A810-80F527566C8B}"/>
      </w:docPartPr>
      <w:docPartBody>
        <w:p w:rsidR="00C65C90" w:rsidRDefault="00C65C90">
          <w:pPr>
            <w:pStyle w:val="21FCCB27A6BBBF4D8829F490042CB33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C90"/>
    <w:rsid w:val="00214481"/>
    <w:rsid w:val="003713FA"/>
    <w:rsid w:val="004957C2"/>
    <w:rsid w:val="007F194C"/>
    <w:rsid w:val="008159BD"/>
    <w:rsid w:val="00921053"/>
    <w:rsid w:val="00C65C90"/>
    <w:rsid w:val="00C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C533FFD21ABF4EB018782DB3BC42A9">
    <w:name w:val="64C533FFD21ABF4EB018782DB3BC42A9"/>
  </w:style>
  <w:style w:type="paragraph" w:customStyle="1" w:styleId="724F56D5783F694AB32A53F7F761B9C5">
    <w:name w:val="724F56D5783F694AB32A53F7F761B9C5"/>
  </w:style>
  <w:style w:type="paragraph" w:customStyle="1" w:styleId="B0F31B5737F63C45956DF853F64915B4">
    <w:name w:val="B0F31B5737F63C45956DF853F64915B4"/>
  </w:style>
  <w:style w:type="paragraph" w:customStyle="1" w:styleId="4F14BF72C72DE64B930727103AB4F36D">
    <w:name w:val="4F14BF72C72DE64B930727103AB4F36D"/>
  </w:style>
  <w:style w:type="paragraph" w:customStyle="1" w:styleId="21FCCB27A6BBBF4D8829F490042CB33D">
    <w:name w:val="21FCCB27A6BBBF4D8829F490042CB33D"/>
  </w:style>
  <w:style w:type="paragraph" w:customStyle="1" w:styleId="42DB2971CA875746936EDC772D7A0FC0">
    <w:name w:val="42DB2971CA875746936EDC772D7A0FC0"/>
  </w:style>
  <w:style w:type="paragraph" w:customStyle="1" w:styleId="0DD839ABBF5BAA47AD92509775683AF1">
    <w:name w:val="0DD839ABBF5BAA47AD92509775683AF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CA9D6AB1CD698F478980085943089E2E">
    <w:name w:val="CA9D6AB1CD698F478980085943089E2E"/>
  </w:style>
  <w:style w:type="paragraph" w:customStyle="1" w:styleId="1B8C6F02AE242246BDE2B696553C0F2E">
    <w:name w:val="1B8C6F02AE242246BDE2B696553C0F2E"/>
  </w:style>
  <w:style w:type="paragraph" w:customStyle="1" w:styleId="23FC3C9415396841B874DAB424E2C646">
    <w:name w:val="23FC3C9415396841B874DAB424E2C646"/>
  </w:style>
  <w:style w:type="paragraph" w:customStyle="1" w:styleId="B35F10CF5143704CB92426C65A0E3C20">
    <w:name w:val="B35F10CF5143704CB92426C65A0E3C20"/>
  </w:style>
  <w:style w:type="paragraph" w:customStyle="1" w:styleId="D9C685ED93253346BE905376260C7A63">
    <w:name w:val="D9C685ED93253346BE905376260C7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952D6-EE3F-6247-8CBD-AE055D94FC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%7bF484B4B8-FECF-9F44-A047-B69372E784F4%7dtf50002018.dotx</Template>
  <TotalTime>93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shinell durity</dc:creator>
  <cp:keywords/>
  <dc:description/>
  <cp:lastModifiedBy>shinell durity</cp:lastModifiedBy>
  <cp:revision>111</cp:revision>
  <dcterms:created xsi:type="dcterms:W3CDTF">2017-04-05T17:05:00Z</dcterms:created>
  <dcterms:modified xsi:type="dcterms:W3CDTF">2018-02-28T14:56:00Z</dcterms:modified>
</cp:coreProperties>
</file>