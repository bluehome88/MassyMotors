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4A8F" w:rsidRPr="004D6C52" w:rsidRDefault="00EF4A8F">
      <w:pPr>
        <w:rPr>
          <w:rFonts w:ascii="Times New Roman" w:hAnsi="Times New Roman" w:cs="Times New Roman"/>
          <w:sz w:val="24"/>
          <w:szCs w:val="24"/>
        </w:rPr>
      </w:pPr>
    </w:p>
    <w:p w:rsidR="00EF4A8F" w:rsidRPr="004D6C52" w:rsidRDefault="00EF4A8F">
      <w:pPr>
        <w:rPr>
          <w:rFonts w:ascii="Times New Roman" w:hAnsi="Times New Roman" w:cs="Times New Roman"/>
          <w:sz w:val="24"/>
          <w:szCs w:val="24"/>
        </w:rPr>
      </w:pPr>
      <w:r w:rsidRPr="004D6C52">
        <w:rPr>
          <w:rFonts w:ascii="Times New Roman" w:hAnsi="Times New Roman" w:cs="Times New Roman"/>
          <w:sz w:val="24"/>
          <w:szCs w:val="24"/>
        </w:rPr>
        <w:t>Dear Sir/Madam</w:t>
      </w:r>
    </w:p>
    <w:p w:rsidR="00EF4A8F" w:rsidRPr="004D6C52" w:rsidRDefault="00EF4A8F">
      <w:pPr>
        <w:rPr>
          <w:rFonts w:ascii="Times New Roman" w:hAnsi="Times New Roman" w:cs="Times New Roman"/>
          <w:sz w:val="24"/>
          <w:szCs w:val="24"/>
        </w:rPr>
      </w:pPr>
      <w:r w:rsidRPr="004D6C52">
        <w:rPr>
          <w:rFonts w:ascii="Times New Roman" w:hAnsi="Times New Roman" w:cs="Times New Roman"/>
          <w:sz w:val="24"/>
          <w:szCs w:val="24"/>
        </w:rPr>
        <w:t xml:space="preserve">          I am interested in applying for </w:t>
      </w:r>
      <w:r w:rsidR="002D636C">
        <w:rPr>
          <w:rFonts w:ascii="Times New Roman" w:hAnsi="Times New Roman" w:cs="Times New Roman"/>
          <w:sz w:val="24"/>
          <w:szCs w:val="24"/>
        </w:rPr>
        <w:t xml:space="preserve">the </w:t>
      </w:r>
      <w:r w:rsidR="002D636C" w:rsidRPr="004D6C52">
        <w:rPr>
          <w:rFonts w:ascii="Times New Roman" w:hAnsi="Times New Roman" w:cs="Times New Roman"/>
          <w:sz w:val="24"/>
          <w:szCs w:val="24"/>
        </w:rPr>
        <w:t>position</w:t>
      </w:r>
      <w:r w:rsidR="002D636C">
        <w:rPr>
          <w:rFonts w:ascii="Times New Roman" w:hAnsi="Times New Roman" w:cs="Times New Roman"/>
          <w:sz w:val="24"/>
          <w:szCs w:val="24"/>
        </w:rPr>
        <w:t xml:space="preserve"> of Cashier </w:t>
      </w:r>
      <w:r w:rsidR="002D636C" w:rsidRPr="004D6C52">
        <w:rPr>
          <w:rFonts w:ascii="Times New Roman" w:hAnsi="Times New Roman" w:cs="Times New Roman"/>
          <w:sz w:val="24"/>
          <w:szCs w:val="24"/>
        </w:rPr>
        <w:t>in</w:t>
      </w:r>
      <w:r w:rsidRPr="004D6C52">
        <w:rPr>
          <w:rFonts w:ascii="Times New Roman" w:hAnsi="Times New Roman" w:cs="Times New Roman"/>
          <w:sz w:val="24"/>
          <w:szCs w:val="24"/>
        </w:rPr>
        <w:t xml:space="preserve"> your organization Temporary/Permanent whereby I am able to grow in knowledge and experience gaining significant responsibilities and ample opportunity for self and career growth.</w:t>
      </w:r>
    </w:p>
    <w:p w:rsidR="00EF4A8F" w:rsidRPr="004D6C52" w:rsidRDefault="00EF4A8F">
      <w:pPr>
        <w:rPr>
          <w:rFonts w:ascii="Times New Roman" w:hAnsi="Times New Roman" w:cs="Times New Roman"/>
          <w:sz w:val="24"/>
          <w:szCs w:val="24"/>
        </w:rPr>
      </w:pPr>
      <w:r w:rsidRPr="004D6C52">
        <w:rPr>
          <w:rFonts w:ascii="Times New Roman" w:hAnsi="Times New Roman" w:cs="Times New Roman"/>
          <w:sz w:val="24"/>
          <w:szCs w:val="24"/>
        </w:rPr>
        <w:t xml:space="preserve">         I have recently completed (CSEC) exam where I obtain four relevant passes in Mathematics, Information Technology, Principles of Business and Principles of Accounts. I hope to rewrite two other </w:t>
      </w:r>
      <w:r w:rsidR="00B62A20" w:rsidRPr="004D6C52">
        <w:rPr>
          <w:rFonts w:ascii="Times New Roman" w:hAnsi="Times New Roman" w:cs="Times New Roman"/>
          <w:sz w:val="24"/>
          <w:szCs w:val="24"/>
        </w:rPr>
        <w:t>subjects</w:t>
      </w:r>
      <w:r w:rsidRPr="004D6C52">
        <w:rPr>
          <w:rFonts w:ascii="Times New Roman" w:hAnsi="Times New Roman" w:cs="Times New Roman"/>
          <w:sz w:val="24"/>
          <w:szCs w:val="24"/>
        </w:rPr>
        <w:t xml:space="preserve"> where I was not so successful which </w:t>
      </w:r>
      <w:r w:rsidR="00B62A20" w:rsidRPr="004D6C52">
        <w:rPr>
          <w:rFonts w:ascii="Times New Roman" w:hAnsi="Times New Roman" w:cs="Times New Roman"/>
          <w:sz w:val="24"/>
          <w:szCs w:val="24"/>
        </w:rPr>
        <w:t>are English Language and Social-Studies.</w:t>
      </w:r>
    </w:p>
    <w:p w:rsidR="00B62A20" w:rsidRPr="004D6C52" w:rsidRDefault="00B62A20">
      <w:pPr>
        <w:rPr>
          <w:rFonts w:ascii="Times New Roman" w:hAnsi="Times New Roman" w:cs="Times New Roman"/>
          <w:sz w:val="24"/>
          <w:szCs w:val="24"/>
        </w:rPr>
      </w:pPr>
      <w:r w:rsidRPr="004D6C52">
        <w:rPr>
          <w:rFonts w:ascii="Times New Roman" w:hAnsi="Times New Roman" w:cs="Times New Roman"/>
          <w:sz w:val="24"/>
          <w:szCs w:val="24"/>
        </w:rPr>
        <w:t xml:space="preserve">         I have a career goal of one day contributing significantly to the world of work where the business sector is concern. I believe with the correct exposure I may one day own my own business or be at the very top of the chain of authority. I am very keen at with the ability to learn quickly and apply that learning proactively and excited at entering the world of work.</w:t>
      </w:r>
    </w:p>
    <w:p w:rsidR="00B62A20" w:rsidRPr="004D6C52" w:rsidRDefault="00B62A20">
      <w:pPr>
        <w:rPr>
          <w:rFonts w:ascii="Times New Roman" w:hAnsi="Times New Roman" w:cs="Times New Roman"/>
          <w:sz w:val="24"/>
          <w:szCs w:val="24"/>
        </w:rPr>
      </w:pPr>
      <w:r w:rsidRPr="004D6C52">
        <w:rPr>
          <w:rFonts w:ascii="Times New Roman" w:hAnsi="Times New Roman" w:cs="Times New Roman"/>
          <w:sz w:val="24"/>
          <w:szCs w:val="24"/>
        </w:rPr>
        <w:t xml:space="preserve">         I believe once again the opportunity I have not only a lot to learn but a lot to contribute to your organization. In me you will find someone </w:t>
      </w:r>
      <w:r w:rsidR="00324F8D" w:rsidRPr="004D6C52">
        <w:rPr>
          <w:rFonts w:ascii="Times New Roman" w:hAnsi="Times New Roman" w:cs="Times New Roman"/>
          <w:sz w:val="24"/>
          <w:szCs w:val="24"/>
        </w:rPr>
        <w:t>who is dedicated, self-motivated and possess the detail oriented.</w:t>
      </w:r>
    </w:p>
    <w:p w:rsidR="00324F8D" w:rsidRPr="004D6C52" w:rsidRDefault="00324F8D">
      <w:pPr>
        <w:rPr>
          <w:rFonts w:ascii="Times New Roman" w:hAnsi="Times New Roman" w:cs="Times New Roman"/>
          <w:sz w:val="24"/>
          <w:szCs w:val="24"/>
        </w:rPr>
      </w:pPr>
      <w:r w:rsidRPr="004D6C52">
        <w:rPr>
          <w:rFonts w:ascii="Times New Roman" w:hAnsi="Times New Roman" w:cs="Times New Roman"/>
          <w:sz w:val="24"/>
          <w:szCs w:val="24"/>
        </w:rPr>
        <w:t xml:space="preserve">          I am confident that I can contribute significantly to your firm. I would greatly appreciate the opportunity to be interviewed by your organization.</w:t>
      </w:r>
    </w:p>
    <w:p w:rsidR="00324F8D" w:rsidRPr="004D6C52" w:rsidRDefault="00324F8D">
      <w:pPr>
        <w:rPr>
          <w:rFonts w:ascii="Times New Roman" w:hAnsi="Times New Roman" w:cs="Times New Roman"/>
          <w:sz w:val="24"/>
          <w:szCs w:val="24"/>
        </w:rPr>
      </w:pPr>
    </w:p>
    <w:p w:rsidR="004D6C52" w:rsidRDefault="00324F8D">
      <w:pPr>
        <w:rPr>
          <w:rFonts w:ascii="Times New Roman" w:hAnsi="Times New Roman" w:cs="Times New Roman"/>
          <w:sz w:val="24"/>
          <w:szCs w:val="24"/>
        </w:rPr>
      </w:pPr>
      <w:r w:rsidRPr="004D6C52">
        <w:rPr>
          <w:rFonts w:ascii="Times New Roman" w:hAnsi="Times New Roman" w:cs="Times New Roman"/>
          <w:sz w:val="24"/>
          <w:szCs w:val="24"/>
        </w:rPr>
        <w:t>Sincerely</w:t>
      </w:r>
    </w:p>
    <w:p w:rsidR="004E2A7D" w:rsidRDefault="004E2A7D" w:rsidP="004E2A7D">
      <w:pPr>
        <w:pStyle w:val="NoSpacing"/>
      </w:pPr>
      <w:r>
        <w:t>_______________________</w:t>
      </w:r>
    </w:p>
    <w:p w:rsidR="00324F8D" w:rsidRPr="004E2A7D" w:rsidRDefault="00324F8D" w:rsidP="004E2A7D">
      <w:pPr>
        <w:pStyle w:val="NoSpacing"/>
        <w:rPr>
          <w:sz w:val="24"/>
          <w:szCs w:val="24"/>
        </w:rPr>
      </w:pPr>
      <w:proofErr w:type="spellStart"/>
      <w:r w:rsidRPr="004E2A7D">
        <w:rPr>
          <w:sz w:val="24"/>
          <w:szCs w:val="24"/>
        </w:rPr>
        <w:t>Chiesa</w:t>
      </w:r>
      <w:proofErr w:type="spellEnd"/>
      <w:r w:rsidRPr="004E2A7D">
        <w:rPr>
          <w:sz w:val="24"/>
          <w:szCs w:val="24"/>
        </w:rPr>
        <w:t xml:space="preserve"> Tamara </w:t>
      </w:r>
      <w:proofErr w:type="spellStart"/>
      <w:r w:rsidRPr="004E2A7D">
        <w:rPr>
          <w:sz w:val="24"/>
          <w:szCs w:val="24"/>
        </w:rPr>
        <w:t>Farfan</w:t>
      </w:r>
      <w:proofErr w:type="spellEnd"/>
    </w:p>
    <w:p w:rsidR="00324F8D" w:rsidRDefault="00324F8D"/>
    <w:p w:rsidR="00324F8D" w:rsidRDefault="00324F8D"/>
    <w:p w:rsidR="00324F8D" w:rsidRDefault="00324F8D"/>
    <w:p w:rsidR="00324F8D" w:rsidRDefault="00324F8D"/>
    <w:p w:rsidR="00324F8D" w:rsidRDefault="00324F8D"/>
    <w:p w:rsidR="001D2ABD" w:rsidRDefault="001D2ABD"/>
    <w:p w:rsidR="001D2ABD" w:rsidRDefault="001D2ABD"/>
    <w:p w:rsidR="00324F8D" w:rsidRDefault="00324F8D">
      <w:bookmarkStart w:id="0" w:name="_GoBack"/>
      <w:bookmarkEnd w:id="0"/>
    </w:p>
    <w:p w:rsidR="00324F8D" w:rsidRPr="00940C2F" w:rsidRDefault="00324F8D" w:rsidP="00324F8D">
      <w:pPr>
        <w:pStyle w:val="NoSpacing"/>
        <w:jc w:val="center"/>
        <w:rPr>
          <w:rFonts w:ascii="Harlow Solid Italic" w:hAnsi="Harlow Solid Italic"/>
          <w:b/>
          <w:sz w:val="28"/>
          <w:szCs w:val="28"/>
        </w:rPr>
      </w:pPr>
      <w:r w:rsidRPr="00940C2F">
        <w:rPr>
          <w:rFonts w:ascii="Harlow Solid Italic" w:hAnsi="Harlow Solid Italic"/>
          <w:b/>
          <w:sz w:val="28"/>
          <w:szCs w:val="28"/>
        </w:rPr>
        <w:lastRenderedPageBreak/>
        <w:t>Chiesa Tamara Farfan</w:t>
      </w:r>
    </w:p>
    <w:p w:rsidR="00324F8D" w:rsidRPr="00940C2F" w:rsidRDefault="00324F8D" w:rsidP="00324F8D">
      <w:pPr>
        <w:pStyle w:val="NoSpacing"/>
        <w:jc w:val="center"/>
        <w:rPr>
          <w:rFonts w:ascii="Harlow Solid Italic" w:hAnsi="Harlow Solid Italic"/>
          <w:b/>
          <w:sz w:val="28"/>
          <w:szCs w:val="28"/>
        </w:rPr>
      </w:pPr>
      <w:r w:rsidRPr="00940C2F">
        <w:rPr>
          <w:rFonts w:ascii="Harlow Solid Italic" w:hAnsi="Harlow Solid Italic"/>
          <w:b/>
          <w:sz w:val="28"/>
          <w:szCs w:val="28"/>
          <w:vertAlign w:val="superscript"/>
        </w:rPr>
        <w:t>#</w:t>
      </w:r>
      <w:r w:rsidRPr="00940C2F">
        <w:rPr>
          <w:rFonts w:ascii="Harlow Solid Italic" w:hAnsi="Harlow Solid Italic"/>
          <w:b/>
          <w:sz w:val="28"/>
          <w:szCs w:val="28"/>
        </w:rPr>
        <w:t xml:space="preserve">60 Maypole Drive Calvary Hill </w:t>
      </w:r>
      <w:proofErr w:type="spellStart"/>
      <w:r w:rsidRPr="00940C2F">
        <w:rPr>
          <w:rFonts w:ascii="Harlow Solid Italic" w:hAnsi="Harlow Solid Italic"/>
          <w:b/>
          <w:sz w:val="28"/>
          <w:szCs w:val="28"/>
        </w:rPr>
        <w:t>Arima</w:t>
      </w:r>
      <w:proofErr w:type="spellEnd"/>
    </w:p>
    <w:p w:rsidR="00324F8D" w:rsidRPr="00940C2F" w:rsidRDefault="00324F8D" w:rsidP="00324F8D">
      <w:pPr>
        <w:pStyle w:val="NoSpacing"/>
        <w:jc w:val="center"/>
        <w:rPr>
          <w:rFonts w:ascii="Harlow Solid Italic" w:hAnsi="Harlow Solid Italic"/>
          <w:b/>
          <w:sz w:val="28"/>
          <w:szCs w:val="28"/>
        </w:rPr>
      </w:pPr>
      <w:r w:rsidRPr="00940C2F">
        <w:rPr>
          <w:rFonts w:ascii="Harlow Solid Italic" w:hAnsi="Harlow Solid Italic"/>
          <w:b/>
          <w:sz w:val="28"/>
          <w:szCs w:val="28"/>
        </w:rPr>
        <w:t>(868)-335-8769</w:t>
      </w:r>
    </w:p>
    <w:p w:rsidR="00324F8D" w:rsidRPr="00940C2F" w:rsidRDefault="00324F8D" w:rsidP="00324F8D">
      <w:pPr>
        <w:pStyle w:val="NoSpacing"/>
        <w:jc w:val="center"/>
        <w:rPr>
          <w:rFonts w:ascii="Harlow Solid Italic" w:hAnsi="Harlow Solid Italic"/>
          <w:b/>
          <w:sz w:val="28"/>
          <w:szCs w:val="28"/>
        </w:rPr>
      </w:pPr>
      <w:r w:rsidRPr="00940C2F">
        <w:rPr>
          <w:rFonts w:ascii="Harlow Solid Italic" w:hAnsi="Harlow Solid Italic"/>
          <w:b/>
          <w:sz w:val="28"/>
          <w:szCs w:val="28"/>
        </w:rPr>
        <w:t>Email:</w:t>
      </w:r>
    </w:p>
    <w:p w:rsidR="00324F8D" w:rsidRPr="00940C2F" w:rsidRDefault="00324F8D" w:rsidP="00324F8D">
      <w:pPr>
        <w:pStyle w:val="NoSpacing"/>
        <w:jc w:val="center"/>
        <w:rPr>
          <w:rFonts w:ascii="Vani" w:hAnsi="Vani" w:cs="Vani"/>
        </w:rPr>
      </w:pPr>
    </w:p>
    <w:p w:rsidR="00324F8D" w:rsidRPr="00940C2F" w:rsidRDefault="00324F8D" w:rsidP="00324F8D">
      <w:pPr>
        <w:rPr>
          <w:rFonts w:ascii="Vani" w:hAnsi="Vani" w:cs="Vani"/>
        </w:rPr>
      </w:pPr>
      <w:r w:rsidRPr="004D6C52">
        <w:rPr>
          <w:rFonts w:ascii="Vani" w:hAnsi="Vani" w:cs="Vani"/>
          <w:b/>
          <w:sz w:val="26"/>
          <w:szCs w:val="26"/>
        </w:rPr>
        <w:t>Summary:</w:t>
      </w:r>
      <w:r w:rsidRPr="00940C2F">
        <w:rPr>
          <w:rFonts w:ascii="Vani" w:hAnsi="Vani" w:cs="Vani"/>
          <w:sz w:val="24"/>
          <w:szCs w:val="24"/>
        </w:rPr>
        <w:t xml:space="preserve"> To obtain entry level position that allows for self and career growth, where by pr</w:t>
      </w:r>
      <w:r w:rsidR="00940C2F" w:rsidRPr="00940C2F">
        <w:rPr>
          <w:rFonts w:ascii="Vani" w:hAnsi="Vani" w:cs="Vani"/>
          <w:sz w:val="24"/>
          <w:szCs w:val="24"/>
        </w:rPr>
        <w:t xml:space="preserve">omoting and </w:t>
      </w:r>
      <w:r w:rsidR="0099643C" w:rsidRPr="00940C2F">
        <w:rPr>
          <w:rFonts w:ascii="Vani" w:hAnsi="Vani" w:cs="Vani"/>
          <w:sz w:val="24"/>
          <w:szCs w:val="24"/>
        </w:rPr>
        <w:t>encourages continuous</w:t>
      </w:r>
      <w:r w:rsidRPr="00940C2F">
        <w:rPr>
          <w:rFonts w:ascii="Vani" w:hAnsi="Vani" w:cs="Vani"/>
          <w:sz w:val="24"/>
          <w:szCs w:val="24"/>
        </w:rPr>
        <w:t xml:space="preserve"> learning achievement of individuals to enhance individuals skills and ability also organization growth</w:t>
      </w:r>
      <w:r w:rsidRPr="00940C2F">
        <w:rPr>
          <w:rFonts w:ascii="Vani" w:hAnsi="Vani" w:cs="Vani"/>
        </w:rPr>
        <w:t xml:space="preserve"> </w:t>
      </w:r>
    </w:p>
    <w:p w:rsidR="00940C2F" w:rsidRPr="00940C2F" w:rsidRDefault="00324F8D" w:rsidP="00940C2F">
      <w:pPr>
        <w:pStyle w:val="NoSpacing"/>
      </w:pPr>
      <w:r w:rsidRPr="004D6C52">
        <w:rPr>
          <w:rFonts w:ascii="Vani" w:hAnsi="Vani" w:cs="Vani"/>
          <w:b/>
          <w:sz w:val="26"/>
          <w:szCs w:val="26"/>
        </w:rPr>
        <w:t>Education</w:t>
      </w:r>
      <w:r w:rsidR="00940C2F" w:rsidRPr="004D6C52">
        <w:rPr>
          <w:rFonts w:ascii="Vani" w:hAnsi="Vani" w:cs="Vani"/>
          <w:b/>
          <w:sz w:val="26"/>
          <w:szCs w:val="26"/>
        </w:rPr>
        <w:t>:</w:t>
      </w:r>
      <w:r w:rsidR="00940C2F" w:rsidRPr="00940C2F">
        <w:t xml:space="preserve">   </w:t>
      </w:r>
      <w:r w:rsidR="00940C2F" w:rsidRPr="004D6C52">
        <w:rPr>
          <w:rFonts w:ascii="Vani" w:hAnsi="Vani" w:cs="Vani"/>
        </w:rPr>
        <w:t>Valencia Secondary School</w:t>
      </w:r>
    </w:p>
    <w:p w:rsidR="00940C2F" w:rsidRDefault="00940C2F" w:rsidP="00940C2F">
      <w:pPr>
        <w:pStyle w:val="NoSpacing"/>
      </w:pPr>
    </w:p>
    <w:p w:rsidR="0099643C" w:rsidRPr="004D6C52" w:rsidRDefault="0099643C" w:rsidP="004D6C52">
      <w:pPr>
        <w:pStyle w:val="NoSpacing"/>
        <w:rPr>
          <w:rFonts w:ascii="Vani" w:hAnsi="Vani" w:cs="Vani"/>
          <w:b/>
          <w:sz w:val="26"/>
          <w:szCs w:val="26"/>
        </w:rPr>
      </w:pPr>
      <w:r w:rsidRPr="00940C2F">
        <w:t xml:space="preserve">              </w:t>
      </w:r>
      <w:r w:rsidRPr="004D6C52">
        <w:rPr>
          <w:rFonts w:ascii="Vani" w:hAnsi="Vani" w:cs="Vani"/>
          <w:b/>
          <w:sz w:val="26"/>
          <w:szCs w:val="26"/>
        </w:rPr>
        <w:t>CSEC EXAM 2010-2015</w:t>
      </w:r>
    </w:p>
    <w:p w:rsidR="00940C2F" w:rsidRPr="004D6C52" w:rsidRDefault="00940C2F" w:rsidP="004D6C52">
      <w:pPr>
        <w:pStyle w:val="NoSpacing"/>
        <w:rPr>
          <w:rFonts w:ascii="Vani" w:hAnsi="Vani" w:cs="Vani"/>
          <w:b/>
          <w:sz w:val="26"/>
          <w:szCs w:val="26"/>
        </w:rPr>
      </w:pPr>
      <w:r w:rsidRPr="004D6C52">
        <w:rPr>
          <w:rFonts w:ascii="Vani" w:hAnsi="Vani" w:cs="Vani"/>
          <w:b/>
          <w:sz w:val="26"/>
          <w:szCs w:val="26"/>
        </w:rPr>
        <w:t xml:space="preserve">                      General </w:t>
      </w:r>
    </w:p>
    <w:p w:rsidR="00940C2F" w:rsidRPr="00940C2F" w:rsidRDefault="00940C2F" w:rsidP="00940C2F">
      <w:pPr>
        <w:pStyle w:val="NoSpacing"/>
      </w:pPr>
    </w:p>
    <w:p w:rsidR="0099643C" w:rsidRPr="00940C2F" w:rsidRDefault="0099643C" w:rsidP="0099643C">
      <w:pPr>
        <w:pStyle w:val="NoSpacing"/>
        <w:rPr>
          <w:rFonts w:ascii="Vani" w:hAnsi="Vani" w:cs="Vani"/>
          <w:sz w:val="24"/>
          <w:szCs w:val="24"/>
        </w:rPr>
      </w:pPr>
      <w:r w:rsidRPr="00940C2F">
        <w:rPr>
          <w:rFonts w:ascii="Vani" w:hAnsi="Vani" w:cs="Vani"/>
        </w:rPr>
        <w:t xml:space="preserve">         </w:t>
      </w:r>
      <w:r w:rsidR="004D6C52">
        <w:rPr>
          <w:rFonts w:ascii="Vani" w:hAnsi="Vani" w:cs="Vani"/>
        </w:rPr>
        <w:t xml:space="preserve"> </w:t>
      </w:r>
      <w:r w:rsidRPr="00940C2F">
        <w:rPr>
          <w:rFonts w:ascii="Vani" w:hAnsi="Vani" w:cs="Vani"/>
        </w:rPr>
        <w:t xml:space="preserve"> </w:t>
      </w:r>
      <w:r w:rsidRPr="00940C2F">
        <w:rPr>
          <w:rFonts w:ascii="Vani" w:hAnsi="Vani" w:cs="Vani"/>
          <w:sz w:val="24"/>
          <w:szCs w:val="24"/>
        </w:rPr>
        <w:t xml:space="preserve">Mathematics </w:t>
      </w:r>
    </w:p>
    <w:p w:rsidR="0099643C" w:rsidRPr="00940C2F" w:rsidRDefault="0099643C" w:rsidP="0099643C">
      <w:pPr>
        <w:pStyle w:val="NoSpacing"/>
        <w:rPr>
          <w:rFonts w:ascii="Vani" w:hAnsi="Vani" w:cs="Vani"/>
          <w:sz w:val="24"/>
          <w:szCs w:val="24"/>
        </w:rPr>
      </w:pPr>
      <w:r w:rsidRPr="00940C2F">
        <w:rPr>
          <w:rFonts w:ascii="Vani" w:hAnsi="Vani" w:cs="Vani"/>
          <w:sz w:val="24"/>
          <w:szCs w:val="24"/>
        </w:rPr>
        <w:t xml:space="preserve">          English Language </w:t>
      </w:r>
    </w:p>
    <w:p w:rsidR="0099643C" w:rsidRPr="00940C2F" w:rsidRDefault="0099643C" w:rsidP="0099643C">
      <w:pPr>
        <w:pStyle w:val="NoSpacing"/>
        <w:rPr>
          <w:rFonts w:ascii="Vani" w:hAnsi="Vani" w:cs="Vani"/>
          <w:sz w:val="24"/>
          <w:szCs w:val="24"/>
        </w:rPr>
      </w:pPr>
      <w:r w:rsidRPr="00940C2F">
        <w:rPr>
          <w:rFonts w:ascii="Vani" w:hAnsi="Vani" w:cs="Vani"/>
          <w:sz w:val="24"/>
          <w:szCs w:val="24"/>
        </w:rPr>
        <w:t xml:space="preserve">          Information Technology</w:t>
      </w:r>
    </w:p>
    <w:p w:rsidR="0099643C" w:rsidRPr="00940C2F" w:rsidRDefault="0099643C" w:rsidP="0099643C">
      <w:pPr>
        <w:pStyle w:val="NoSpacing"/>
        <w:rPr>
          <w:rFonts w:ascii="Vani" w:hAnsi="Vani" w:cs="Vani"/>
          <w:sz w:val="24"/>
          <w:szCs w:val="24"/>
        </w:rPr>
      </w:pPr>
      <w:r w:rsidRPr="00940C2F">
        <w:rPr>
          <w:rFonts w:ascii="Vani" w:hAnsi="Vani" w:cs="Vani"/>
          <w:sz w:val="24"/>
          <w:szCs w:val="24"/>
        </w:rPr>
        <w:t xml:space="preserve">          Social-Studies</w:t>
      </w:r>
    </w:p>
    <w:p w:rsidR="0099643C" w:rsidRPr="00940C2F" w:rsidRDefault="0099643C" w:rsidP="0099643C">
      <w:pPr>
        <w:pStyle w:val="NoSpacing"/>
        <w:rPr>
          <w:rFonts w:ascii="Vani" w:hAnsi="Vani" w:cs="Vani"/>
          <w:sz w:val="24"/>
          <w:szCs w:val="24"/>
        </w:rPr>
      </w:pPr>
      <w:r w:rsidRPr="00940C2F">
        <w:rPr>
          <w:rFonts w:ascii="Vani" w:hAnsi="Vani" w:cs="Vani"/>
          <w:sz w:val="24"/>
          <w:szCs w:val="24"/>
        </w:rPr>
        <w:t xml:space="preserve">          Principles of Accounts </w:t>
      </w:r>
    </w:p>
    <w:p w:rsidR="0099643C" w:rsidRPr="00940C2F" w:rsidRDefault="0099643C" w:rsidP="0099643C">
      <w:pPr>
        <w:pStyle w:val="NoSpacing"/>
        <w:rPr>
          <w:rFonts w:ascii="Vani" w:hAnsi="Vani" w:cs="Vani"/>
          <w:sz w:val="24"/>
          <w:szCs w:val="24"/>
        </w:rPr>
      </w:pPr>
      <w:r w:rsidRPr="00940C2F">
        <w:rPr>
          <w:rFonts w:ascii="Vani" w:hAnsi="Vani" w:cs="Vani"/>
          <w:sz w:val="24"/>
          <w:szCs w:val="24"/>
        </w:rPr>
        <w:t xml:space="preserve">          Principles of Business</w:t>
      </w:r>
    </w:p>
    <w:p w:rsidR="0099643C" w:rsidRPr="00940C2F" w:rsidRDefault="0099643C" w:rsidP="00324F8D">
      <w:pPr>
        <w:rPr>
          <w:rFonts w:ascii="Vani" w:hAnsi="Vani" w:cs="Vani"/>
        </w:rPr>
      </w:pPr>
    </w:p>
    <w:p w:rsidR="00324F8D" w:rsidRPr="004D6C52" w:rsidRDefault="0099643C" w:rsidP="00324F8D">
      <w:pPr>
        <w:rPr>
          <w:rFonts w:ascii="Vani" w:hAnsi="Vani" w:cs="Vani"/>
          <w:b/>
          <w:sz w:val="26"/>
          <w:szCs w:val="26"/>
        </w:rPr>
      </w:pPr>
      <w:r w:rsidRPr="004D6C52">
        <w:rPr>
          <w:rFonts w:ascii="Vani" w:hAnsi="Vani" w:cs="Vani"/>
          <w:b/>
          <w:sz w:val="26"/>
          <w:szCs w:val="26"/>
        </w:rPr>
        <w:t xml:space="preserve">Work Experience </w:t>
      </w:r>
      <w:r w:rsidR="00324F8D" w:rsidRPr="004D6C52">
        <w:rPr>
          <w:rFonts w:ascii="Vani" w:hAnsi="Vani" w:cs="Vani"/>
          <w:b/>
          <w:sz w:val="26"/>
          <w:szCs w:val="26"/>
        </w:rPr>
        <w:t xml:space="preserve"> </w:t>
      </w:r>
    </w:p>
    <w:p w:rsidR="0099643C" w:rsidRPr="004D6C52" w:rsidRDefault="0099643C" w:rsidP="00940C2F">
      <w:pPr>
        <w:pStyle w:val="NoSpacing"/>
        <w:rPr>
          <w:sz w:val="24"/>
          <w:szCs w:val="24"/>
        </w:rPr>
      </w:pPr>
      <w:r w:rsidRPr="00940C2F">
        <w:t xml:space="preserve">      </w:t>
      </w:r>
      <w:r w:rsidRPr="004D6C52">
        <w:rPr>
          <w:sz w:val="24"/>
          <w:szCs w:val="24"/>
        </w:rPr>
        <w:t>Urban Vibes</w:t>
      </w:r>
    </w:p>
    <w:p w:rsidR="0099643C" w:rsidRPr="00940C2F" w:rsidRDefault="0099643C" w:rsidP="0099643C">
      <w:pPr>
        <w:pStyle w:val="NoSpacing"/>
        <w:rPr>
          <w:rFonts w:ascii="Vani" w:hAnsi="Vani" w:cs="Vani"/>
          <w:sz w:val="24"/>
          <w:szCs w:val="24"/>
        </w:rPr>
      </w:pPr>
      <w:r w:rsidRPr="00940C2F">
        <w:rPr>
          <w:rFonts w:ascii="Vani" w:hAnsi="Vani" w:cs="Vani"/>
          <w:sz w:val="24"/>
          <w:szCs w:val="24"/>
        </w:rPr>
        <w:t xml:space="preserve">      Sales Clerk (July/August</w:t>
      </w:r>
      <w:r w:rsidR="00940C2F" w:rsidRPr="00940C2F">
        <w:rPr>
          <w:rFonts w:ascii="Vani" w:hAnsi="Vani" w:cs="Vani"/>
          <w:sz w:val="24"/>
          <w:szCs w:val="24"/>
        </w:rPr>
        <w:t>, 2013</w:t>
      </w:r>
      <w:r w:rsidRPr="00940C2F">
        <w:rPr>
          <w:rFonts w:ascii="Vani" w:hAnsi="Vani" w:cs="Vani"/>
          <w:sz w:val="24"/>
          <w:szCs w:val="24"/>
        </w:rPr>
        <w:t>)</w:t>
      </w:r>
    </w:p>
    <w:p w:rsidR="0099643C" w:rsidRPr="00940C2F" w:rsidRDefault="0099643C" w:rsidP="0099643C">
      <w:pPr>
        <w:pStyle w:val="NoSpacing"/>
        <w:rPr>
          <w:rFonts w:ascii="Vani" w:hAnsi="Vani" w:cs="Vani"/>
          <w:sz w:val="24"/>
          <w:szCs w:val="24"/>
        </w:rPr>
      </w:pPr>
      <w:r w:rsidRPr="00940C2F">
        <w:rPr>
          <w:rFonts w:ascii="Vani" w:hAnsi="Vani" w:cs="Vani"/>
          <w:sz w:val="24"/>
          <w:szCs w:val="24"/>
        </w:rPr>
        <w:t xml:space="preserve">      </w:t>
      </w:r>
    </w:p>
    <w:p w:rsidR="0099643C" w:rsidRPr="00940C2F" w:rsidRDefault="0099643C" w:rsidP="0099643C">
      <w:pPr>
        <w:pStyle w:val="NoSpacing"/>
        <w:rPr>
          <w:rFonts w:ascii="Vani" w:hAnsi="Vani" w:cs="Vani"/>
          <w:b/>
          <w:sz w:val="24"/>
          <w:szCs w:val="24"/>
        </w:rPr>
      </w:pPr>
      <w:r w:rsidRPr="00940C2F">
        <w:rPr>
          <w:rFonts w:ascii="Vani" w:hAnsi="Vani" w:cs="Vani"/>
          <w:b/>
          <w:sz w:val="24"/>
          <w:szCs w:val="24"/>
        </w:rPr>
        <w:t xml:space="preserve">     Agriculture</w:t>
      </w:r>
    </w:p>
    <w:p w:rsidR="0099643C" w:rsidRPr="00940C2F" w:rsidRDefault="0099643C" w:rsidP="0099643C">
      <w:pPr>
        <w:rPr>
          <w:rFonts w:ascii="Vani" w:hAnsi="Vani" w:cs="Vani"/>
          <w:sz w:val="24"/>
          <w:szCs w:val="24"/>
        </w:rPr>
      </w:pPr>
      <w:r w:rsidRPr="00940C2F">
        <w:rPr>
          <w:rFonts w:ascii="Vani" w:hAnsi="Vani" w:cs="Vani"/>
          <w:sz w:val="24"/>
          <w:szCs w:val="24"/>
        </w:rPr>
        <w:t xml:space="preserve">     After school</w:t>
      </w:r>
      <w:r w:rsidR="001776DA">
        <w:rPr>
          <w:rFonts w:ascii="Vani" w:hAnsi="Vani" w:cs="Vani"/>
          <w:sz w:val="24"/>
          <w:szCs w:val="24"/>
        </w:rPr>
        <w:t>/Assist in export packaging</w:t>
      </w:r>
      <w:r w:rsidRPr="00940C2F">
        <w:rPr>
          <w:rFonts w:ascii="Vani" w:hAnsi="Vani" w:cs="Vani"/>
          <w:sz w:val="24"/>
          <w:szCs w:val="24"/>
        </w:rPr>
        <w:t xml:space="preserve">  </w:t>
      </w:r>
    </w:p>
    <w:p w:rsidR="0099643C" w:rsidRPr="00940C2F" w:rsidRDefault="0099643C" w:rsidP="0099643C">
      <w:pPr>
        <w:pStyle w:val="NoSpacing"/>
        <w:rPr>
          <w:rFonts w:ascii="Vani" w:hAnsi="Vani" w:cs="Vani"/>
          <w:b/>
          <w:sz w:val="24"/>
          <w:szCs w:val="24"/>
        </w:rPr>
      </w:pPr>
      <w:r w:rsidRPr="00940C2F">
        <w:rPr>
          <w:rFonts w:ascii="Vani" w:hAnsi="Vani" w:cs="Vani"/>
          <w:sz w:val="24"/>
          <w:szCs w:val="24"/>
        </w:rPr>
        <w:t xml:space="preserve">     </w:t>
      </w:r>
      <w:r w:rsidRPr="00940C2F">
        <w:rPr>
          <w:rFonts w:ascii="Vani" w:hAnsi="Vani" w:cs="Vani"/>
          <w:b/>
          <w:sz w:val="24"/>
          <w:szCs w:val="24"/>
        </w:rPr>
        <w:t xml:space="preserve">Carpentry </w:t>
      </w:r>
    </w:p>
    <w:p w:rsidR="0099643C" w:rsidRPr="00940C2F" w:rsidRDefault="0099643C" w:rsidP="0099643C">
      <w:pPr>
        <w:pStyle w:val="NoSpacing"/>
        <w:rPr>
          <w:rFonts w:ascii="Vani" w:hAnsi="Vani" w:cs="Vani"/>
          <w:sz w:val="24"/>
          <w:szCs w:val="24"/>
        </w:rPr>
      </w:pPr>
      <w:r w:rsidRPr="00940C2F">
        <w:rPr>
          <w:rFonts w:ascii="Vani" w:hAnsi="Vani" w:cs="Vani"/>
          <w:sz w:val="24"/>
          <w:szCs w:val="24"/>
        </w:rPr>
        <w:t xml:space="preserve">     </w:t>
      </w:r>
      <w:r w:rsidR="00940C2F" w:rsidRPr="00940C2F">
        <w:rPr>
          <w:rFonts w:ascii="Vani" w:hAnsi="Vani" w:cs="Vani"/>
          <w:sz w:val="24"/>
          <w:szCs w:val="24"/>
        </w:rPr>
        <w:t>Assistant</w:t>
      </w:r>
      <w:r w:rsidR="001776DA">
        <w:rPr>
          <w:rFonts w:ascii="Vani" w:hAnsi="Vani" w:cs="Vani"/>
          <w:sz w:val="24"/>
          <w:szCs w:val="24"/>
        </w:rPr>
        <w:t>/Apprentice</w:t>
      </w:r>
      <w:r w:rsidR="00940C2F" w:rsidRPr="00940C2F">
        <w:rPr>
          <w:rFonts w:ascii="Vani" w:hAnsi="Vani" w:cs="Vani"/>
          <w:sz w:val="24"/>
          <w:szCs w:val="24"/>
        </w:rPr>
        <w:t xml:space="preserve"> (July/August, 2015)</w:t>
      </w:r>
    </w:p>
    <w:p w:rsidR="00485C3A" w:rsidRDefault="00485C3A" w:rsidP="0099643C">
      <w:pPr>
        <w:rPr>
          <w:rFonts w:ascii="Vani" w:hAnsi="Vani" w:cs="Vani"/>
          <w:b/>
        </w:rPr>
      </w:pPr>
    </w:p>
    <w:p w:rsidR="00940C2F" w:rsidRPr="00940C2F" w:rsidRDefault="00940C2F" w:rsidP="0099643C">
      <w:pPr>
        <w:rPr>
          <w:rFonts w:ascii="Vani" w:hAnsi="Vani" w:cs="Vani"/>
        </w:rPr>
      </w:pPr>
      <w:r w:rsidRPr="00940C2F">
        <w:rPr>
          <w:rFonts w:ascii="Vani" w:hAnsi="Vani" w:cs="Vani"/>
          <w:b/>
        </w:rPr>
        <w:t>REFERENCE:</w:t>
      </w:r>
      <w:r w:rsidRPr="00940C2F">
        <w:rPr>
          <w:rFonts w:ascii="Vani" w:hAnsi="Vani" w:cs="Vani"/>
        </w:rPr>
        <w:t xml:space="preserve"> Upon request </w:t>
      </w:r>
    </w:p>
    <w:sectPr w:rsidR="00940C2F" w:rsidRPr="00940C2F" w:rsidSect="004D6C52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arlow Solid Italic">
    <w:panose1 w:val="04030604020F02020D02"/>
    <w:charset w:val="00"/>
    <w:family w:val="decorative"/>
    <w:pitch w:val="variable"/>
    <w:sig w:usb0="00000003" w:usb1="00000000" w:usb2="00000000" w:usb3="00000000" w:csb0="00000001" w:csb1="00000000"/>
  </w:font>
  <w:font w:name="Vani">
    <w:altName w:val="Segoe U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attachedTemplate r:id="rId1"/>
  <w:defaultTabStop w:val="720"/>
  <w:characterSpacingControl w:val="doNotCompress"/>
  <w:compat/>
  <w:rsids>
    <w:rsidRoot w:val="00EF4A8F"/>
    <w:rsid w:val="001776DA"/>
    <w:rsid w:val="001D2ABD"/>
    <w:rsid w:val="002D636C"/>
    <w:rsid w:val="00324F8D"/>
    <w:rsid w:val="00485C3A"/>
    <w:rsid w:val="004D6C52"/>
    <w:rsid w:val="004E2A7D"/>
    <w:rsid w:val="00940C2F"/>
    <w:rsid w:val="0099643C"/>
    <w:rsid w:val="009D25E7"/>
    <w:rsid w:val="00B62A20"/>
    <w:rsid w:val="00C61BD2"/>
    <w:rsid w:val="00DE0480"/>
    <w:rsid w:val="00EF4A8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1B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4F8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24F8D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tudent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ntrolsStorage xmlns="urn:schemas-microsoft-com.VSTO2008Demos.ControlsStorage">
  <Controls>AAEAAAD/////AQAAAAAAAAAMAgAAAEVDaGVtNFdvcmQuQ29yZSwgVmVyc2lvbj0xLjUuMC4wLCBDdWx0dXJlPW5ldXRyYWwsIFB1YmxpY0tleVRva2VuPW51bGwHAQAAAAABAAAAAAAAAAQgQ2hlbTRXb3JkLkNvcmUuQ29udHJvbFByb3BlcnRpZXMCAAAACw==</Controls>
</ControlsStorage>
</file>

<file path=customXml/itemProps1.xml><?xml version="1.0" encoding="utf-8"?>
<ds:datastoreItem xmlns:ds="http://schemas.openxmlformats.org/officeDocument/2006/customXml" ds:itemID="{8812EDFB-364D-41E5-BA5C-3FF314EDB779}">
  <ds:schemaRefs>
    <ds:schemaRef ds:uri="urn:schemas-microsoft-com.VSTO2008Demos.ControlsStorag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111</TotalTime>
  <Pages>2</Pages>
  <Words>327</Words>
  <Characters>1868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lenovo1</dc:creator>
  <cp:lastModifiedBy>accounts</cp:lastModifiedBy>
  <cp:revision>3</cp:revision>
  <cp:lastPrinted>2015-09-28T13:36:00Z</cp:lastPrinted>
  <dcterms:created xsi:type="dcterms:W3CDTF">2015-09-20T22:17:00Z</dcterms:created>
  <dcterms:modified xsi:type="dcterms:W3CDTF">2015-10-14T18:09:00Z</dcterms:modified>
</cp:coreProperties>
</file>