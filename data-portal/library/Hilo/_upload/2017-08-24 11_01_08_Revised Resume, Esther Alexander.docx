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31DA3A1" w14:textId="77777777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56955D5302814437A4EC7D70FC04837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18F70F55" w14:textId="77777777" w:rsidR="00B93310" w:rsidRPr="005152F2" w:rsidRDefault="00AC7B8E" w:rsidP="003856C9">
                <w:pPr>
                  <w:pStyle w:val="Heading1"/>
                </w:pPr>
                <w:r>
                  <w:t>ESTHER</w:t>
                </w:r>
                <w:r w:rsidR="00C236B5">
                  <w:t xml:space="preserve"> Alexander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6C9E195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913EDF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TT" w:eastAsia="en-TT"/>
                    </w:rPr>
                    <mc:AlternateContent>
                      <mc:Choice Requires="wpg">
                        <w:drawing>
                          <wp:inline distT="0" distB="0" distL="0" distR="0" wp14:anchorId="2A3DA78D" wp14:editId="1A519C1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D953E6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985413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83FFACD" w14:textId="77777777" w:rsidR="00441EB9" w:rsidRPr="001872C3" w:rsidRDefault="00AC7B8E" w:rsidP="00AC7B8E">
                  <w:pPr>
                    <w:pStyle w:val="Heading3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HADASSA57</w:t>
                  </w:r>
                  <w:r w:rsidR="001872C3" w:rsidRPr="001872C3">
                    <w:rPr>
                      <w:szCs w:val="20"/>
                    </w:rPr>
                    <w:t>@</w:t>
                  </w:r>
                  <w:r>
                    <w:rPr>
                      <w:szCs w:val="20"/>
                    </w:rPr>
                    <w:t>LIVE</w:t>
                  </w:r>
                  <w:r w:rsidR="001872C3" w:rsidRPr="001872C3">
                    <w:rPr>
                      <w:szCs w:val="20"/>
                    </w:rPr>
                    <w:t>.com</w:t>
                  </w:r>
                </w:p>
              </w:tc>
            </w:tr>
            <w:tr w:rsidR="00441EB9" w:rsidRPr="005152F2" w14:paraId="2995CAD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24DF4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TT" w:eastAsia="en-TT"/>
                    </w:rPr>
                    <mc:AlternateContent>
                      <mc:Choice Requires="wpg">
                        <w:drawing>
                          <wp:inline distT="0" distB="0" distL="0" distR="0" wp14:anchorId="47DE36AF" wp14:editId="32E4BBFB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63C526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6F242E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2941244" w14:textId="77777777" w:rsidR="00441EB9" w:rsidRPr="001872C3" w:rsidRDefault="00AC7B8E" w:rsidP="00EC682F">
                  <w:pPr>
                    <w:pStyle w:val="Heading3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492-0616</w:t>
                  </w:r>
                  <w:r w:rsidR="00EC682F" w:rsidRPr="001872C3">
                    <w:rPr>
                      <w:szCs w:val="20"/>
                    </w:rPr>
                    <w:t>/637-2280</w:t>
                  </w:r>
                </w:p>
                <w:p w14:paraId="358DAB52" w14:textId="77777777" w:rsidR="00EC682F" w:rsidRDefault="00EC682F" w:rsidP="00EC682F">
                  <w:pPr>
                    <w:pStyle w:val="Heading3"/>
                    <w:jc w:val="both"/>
                  </w:pPr>
                </w:p>
              </w:tc>
            </w:tr>
            <w:tr w:rsidR="005A7E57" w:rsidRPr="005152F2" w14:paraId="2C0ED89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6FE6BA4" w14:textId="77777777" w:rsidR="002C77B9" w:rsidRPr="001872C3" w:rsidRDefault="001872C3" w:rsidP="001872C3">
                  <w:pPr>
                    <w:pStyle w:val="Heading3"/>
                    <w:rPr>
                      <w:szCs w:val="20"/>
                    </w:rPr>
                  </w:pPr>
                  <w:r w:rsidRPr="001872C3">
                    <w:rPr>
                      <w:szCs w:val="20"/>
                    </w:rPr>
                    <w:t>profile</w:t>
                  </w:r>
                </w:p>
                <w:p w14:paraId="497461D9" w14:textId="77777777" w:rsidR="005A7E57" w:rsidRPr="001872C3" w:rsidRDefault="00616FF4" w:rsidP="00616FF4">
                  <w:pPr>
                    <w:pStyle w:val="GraphicElement"/>
                  </w:pPr>
                  <w:r w:rsidRPr="001872C3"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0C0C4EF3" wp14:editId="4F3D6DA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6220E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DA918F" w14:textId="77777777" w:rsidR="005A7E57" w:rsidRPr="001872C3" w:rsidRDefault="001872C3" w:rsidP="009A07D1">
                  <w:pPr>
                    <w:spacing w:after="0"/>
                  </w:pPr>
                  <w:r w:rsidRPr="001872C3">
                    <w:t xml:space="preserve">I am a detailed results-oriented, resourceful professional with an exceptional work ethic, committed to achieving excellence.  My objective is to secure a </w:t>
                  </w:r>
                  <w:r w:rsidR="009A07D1">
                    <w:t>PERMANAENT</w:t>
                  </w:r>
                  <w:r w:rsidRPr="001872C3">
                    <w:t xml:space="preserve"> position within a large organization with the opportunity to utilize my experience, knowledge and skills gained in confidently adding value and contributing to the success of the organization, whilst welcoming new challenges.</w:t>
                  </w:r>
                </w:p>
              </w:tc>
            </w:tr>
            <w:tr w:rsidR="00463463" w:rsidRPr="005152F2" w14:paraId="4F0B1AD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098EBAE" w14:textId="77777777" w:rsidR="005A7E57" w:rsidRPr="001872C3" w:rsidRDefault="00CF3BC5" w:rsidP="00EC682F">
                  <w:pPr>
                    <w:pStyle w:val="Heading3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Skills:"/>
                      <w:tag w:val="Skills:"/>
                      <w:id w:val="1490835561"/>
                      <w:placeholder>
                        <w:docPart w:val="52A26E68CB04416C805E00C878D75880"/>
                      </w:placeholder>
                      <w:temporary/>
                      <w:showingPlcHdr/>
                    </w:sdtPr>
                    <w:sdtEndPr/>
                    <w:sdtContent>
                      <w:r w:rsidR="007B2F5C" w:rsidRPr="001872C3">
                        <w:rPr>
                          <w:szCs w:val="20"/>
                        </w:rPr>
                        <w:t>Skills</w:t>
                      </w:r>
                    </w:sdtContent>
                  </w:sdt>
                </w:p>
                <w:p w14:paraId="15965A97" w14:textId="77777777" w:rsidR="00616FF4" w:rsidRPr="001872C3" w:rsidRDefault="00616FF4" w:rsidP="00EC682F">
                  <w:pPr>
                    <w:pStyle w:val="GraphicElement"/>
                  </w:pPr>
                  <w:r w:rsidRPr="001872C3"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02A5AF44" wp14:editId="29416B44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A774C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41E074E" w14:textId="77777777" w:rsidR="00463463" w:rsidRPr="001872C3" w:rsidRDefault="00EC682F" w:rsidP="00EC682F">
                  <w:pPr>
                    <w:pStyle w:val="NoSpacing"/>
                    <w:spacing w:line="276" w:lineRule="auto"/>
                    <w:rPr>
                      <w:b/>
                      <w:bCs/>
                      <w:color w:val="000000" w:themeColor="text1"/>
                    </w:rPr>
                  </w:pPr>
                  <w:r w:rsidRPr="001872C3">
                    <w:t xml:space="preserve">A highly effective writer; able to communicate complex ideas clearly and concisely. Advanced understanding of grammar and language usage. Flexible and analytical with a keen eye for details; </w:t>
                  </w:r>
                  <w:r w:rsidRPr="001872C3">
                    <w:lastRenderedPageBreak/>
                    <w:t>skilled at synthesizing and editing information to achieve overall objectives.</w:t>
                  </w:r>
                </w:p>
              </w:tc>
            </w:tr>
          </w:tbl>
          <w:p w14:paraId="7812A730" w14:textId="77777777" w:rsidR="00B93310" w:rsidRPr="005152F2" w:rsidRDefault="00B93310" w:rsidP="003856C9"/>
        </w:tc>
        <w:tc>
          <w:tcPr>
            <w:tcW w:w="723" w:type="dxa"/>
          </w:tcPr>
          <w:p w14:paraId="7EA4D5E5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669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460"/>
              <w:gridCol w:w="236"/>
            </w:tblGrid>
            <w:tr w:rsidR="008F6337" w14:paraId="5D6BAAF2" w14:textId="77777777" w:rsidTr="0093535C">
              <w:trPr>
                <w:gridAfter w:val="1"/>
                <w:wAfter w:w="236" w:type="dxa"/>
                <w:trHeight w:val="3823"/>
              </w:trPr>
              <w:tc>
                <w:tcPr>
                  <w:tcW w:w="646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4AE9CF8" w14:textId="77777777" w:rsidR="008F6337" w:rsidRPr="005152F2" w:rsidRDefault="00CF3BC5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DB3614BEA5A4E8ABA13584FF14E34CE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9C8836E" w14:textId="77777777" w:rsidR="00EC682F" w:rsidRDefault="00AC7B8E" w:rsidP="002B3890">
                  <w:pPr>
                    <w:pStyle w:val="Heading4"/>
                  </w:pPr>
                  <w:r>
                    <w:t>HUMAN RESOURCE assistant</w:t>
                  </w:r>
                </w:p>
                <w:p w14:paraId="6C66C250" w14:textId="77777777" w:rsidR="00AC7B8E" w:rsidRDefault="00AC7B8E" w:rsidP="002B3890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judiciary of trinidad and tobago</w:t>
                  </w:r>
                </w:p>
                <w:p w14:paraId="3D396F79" w14:textId="77777777" w:rsidR="008F6337" w:rsidRDefault="00AC7B8E" w:rsidP="002B3890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human resource management unit</w:t>
                  </w:r>
                </w:p>
                <w:p w14:paraId="5F764AE6" w14:textId="77777777" w:rsidR="009A07D1" w:rsidRDefault="00AC7B8E" w:rsidP="002B3890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corner DUKE &amp;</w:t>
                  </w:r>
                  <w:r w:rsidR="009A07D1">
                    <w:rPr>
                      <w:b w:val="0"/>
                    </w:rPr>
                    <w:t xml:space="preserve"> pembroke streets</w:t>
                  </w:r>
                </w:p>
                <w:p w14:paraId="58244081" w14:textId="77777777" w:rsidR="00AC7B8E" w:rsidRPr="001872C3" w:rsidRDefault="00AC7B8E" w:rsidP="002B3890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port of spain</w:t>
                  </w:r>
                </w:p>
                <w:p w14:paraId="01CB84BC" w14:textId="77777777" w:rsidR="008F6337" w:rsidRDefault="00E27625" w:rsidP="00E27625">
                  <w:pPr>
                    <w:pStyle w:val="Heading5"/>
                    <w:tabs>
                      <w:tab w:val="left" w:pos="871"/>
                      <w:tab w:val="center" w:pos="2980"/>
                    </w:tabs>
                    <w:jc w:val="left"/>
                  </w:pPr>
                  <w:r>
                    <w:tab/>
                  </w:r>
                  <w:r>
                    <w:tab/>
                  </w:r>
                  <w:r w:rsidR="00AC7B8E">
                    <w:t>Feb</w:t>
                  </w:r>
                  <w:r w:rsidR="001872C3">
                    <w:t xml:space="preserve"> </w:t>
                  </w:r>
                  <w:r w:rsidR="00AC7B8E">
                    <w:t>18, 2015</w:t>
                  </w:r>
                  <w:r w:rsidR="001872C3">
                    <w:t xml:space="preserve"> – </w:t>
                  </w:r>
                  <w:r w:rsidR="00AC7B8E">
                    <w:t>Feb 17, 2017</w:t>
                  </w:r>
                </w:p>
                <w:p w14:paraId="77AFDB0A" w14:textId="77777777" w:rsidR="009A07D1" w:rsidRPr="009A07D1" w:rsidRDefault="009A07D1" w:rsidP="009A07D1"/>
                <w:p w14:paraId="3072F80F" w14:textId="77777777" w:rsidR="00AC7B8E" w:rsidRPr="00AC7B8E" w:rsidRDefault="00AC7B8E" w:rsidP="00AC7B8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Request to fill Vacancies</w:t>
                  </w:r>
                </w:p>
                <w:p w14:paraId="45A337BB" w14:textId="77777777" w:rsidR="00AC7B8E" w:rsidRDefault="00AC7B8E" w:rsidP="00AC7B8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Advertising the Post, using the job description from the Cabinet  Minute the advertisement is sent to Unit Heads for review and then</w:t>
                  </w:r>
                </w:p>
                <w:p w14:paraId="219DEA6F" w14:textId="77777777" w:rsidR="00AC7B8E" w:rsidRP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 advertised internally or externally</w:t>
                  </w:r>
                </w:p>
                <w:p w14:paraId="42377493" w14:textId="77777777" w:rsidR="00AC7B8E" w:rsidRDefault="00AC7B8E" w:rsidP="00AC7B8E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6629"/>
                    </w:tabs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Reviewing applicants and prepares a shortlist of suitable </w:t>
                  </w:r>
                </w:p>
                <w:p w14:paraId="647FF37B" w14:textId="77777777" w:rsidR="00AC7B8E" w:rsidRPr="00AC7B8E" w:rsidRDefault="00AC7B8E" w:rsidP="00AC7B8E">
                  <w:pPr>
                    <w:pStyle w:val="ListParagraph"/>
                    <w:tabs>
                      <w:tab w:val="left" w:pos="6629"/>
                    </w:tabs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candidates on the basis of the job requirements as outlined </w:t>
                  </w:r>
                </w:p>
                <w:p w14:paraId="1BACABD9" w14:textId="77777777" w:rsidR="00AC7B8E" w:rsidRPr="00AC7B8E" w:rsidRDefault="00AC7B8E" w:rsidP="00AC7B8E">
                  <w:pPr>
                    <w:pStyle w:val="ListParagraph"/>
                    <w:tabs>
                      <w:tab w:val="left" w:pos="6629"/>
                    </w:tabs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in the advertisement</w:t>
                  </w:r>
                </w:p>
                <w:p w14:paraId="4A496877" w14:textId="77777777" w:rsidR="00AC7B8E" w:rsidRPr="00AC7B8E" w:rsidRDefault="00AC7B8E" w:rsidP="00AC7B8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Arrange interview packages for panel members as well as Inform</w:t>
                  </w:r>
                </w:p>
                <w:p w14:paraId="7D3985C1" w14:textId="77777777" w:rsidR="00AC7B8E" w:rsidRP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the interviewees of the date and time to be interviewed</w:t>
                  </w:r>
                </w:p>
                <w:p w14:paraId="22CD25DD" w14:textId="77777777" w:rsidR="00AC7B8E" w:rsidRDefault="00AC7B8E" w:rsidP="00AC7B8E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Collate Interview Score sheets, once done </w:t>
                  </w:r>
                  <w:r>
                    <w:rPr>
                      <w:sz w:val="20"/>
                      <w:szCs w:val="20"/>
                    </w:rPr>
                    <w:t xml:space="preserve">they </w:t>
                  </w:r>
                  <w:r w:rsidRPr="00AC7B8E">
                    <w:rPr>
                      <w:sz w:val="20"/>
                      <w:szCs w:val="20"/>
                    </w:rPr>
                    <w:t xml:space="preserve">are tallied and </w:t>
                  </w:r>
                </w:p>
                <w:p w14:paraId="333266BA" w14:textId="77777777" w:rsid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typed in the relevant  format and forwarded to panel members</w:t>
                  </w:r>
                </w:p>
                <w:p w14:paraId="2F9BC670" w14:textId="77777777" w:rsid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for review and recommendations. Based on the position</w:t>
                  </w:r>
                </w:p>
                <w:p w14:paraId="06187A80" w14:textId="77777777" w:rsidR="00AC7B8E" w:rsidRP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candidates may be required to complete a technical assessment</w:t>
                  </w:r>
                </w:p>
                <w:p w14:paraId="742042BC" w14:textId="77777777" w:rsidR="00AC7B8E" w:rsidRPr="00AC7B8E" w:rsidRDefault="00AC7B8E" w:rsidP="00AC7B8E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and/or a psychological assessment</w:t>
                  </w:r>
                </w:p>
                <w:p w14:paraId="14AD1605" w14:textId="77777777" w:rsidR="00AC7B8E" w:rsidRDefault="00AC7B8E" w:rsidP="00AC7B8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Update contract employees gratuity sheets with respect to </w:t>
                  </w:r>
                </w:p>
                <w:p w14:paraId="4F326AB3" w14:textId="77777777" w:rsidR="00AC7B8E" w:rsidRPr="00AC7B8E" w:rsidRDefault="00AC7B8E" w:rsidP="00AC7B8E">
                  <w:pPr>
                    <w:spacing w:after="0"/>
                    <w:ind w:left="360" w:right="-733"/>
                    <w:jc w:val="both"/>
                  </w:pPr>
                  <w:r>
                    <w:t xml:space="preserve">      </w:t>
                  </w:r>
                  <w:r w:rsidRPr="00AC7B8E">
                    <w:t>Sick/Personal and Vacation Leave and give feedback</w:t>
                  </w:r>
                </w:p>
                <w:p w14:paraId="5C34274C" w14:textId="77777777" w:rsidR="00AC7B8E" w:rsidRPr="00AC7B8E" w:rsidRDefault="00AC7B8E" w:rsidP="00AC7B8E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Type letters of approval for persons applying for such leave </w:t>
                  </w:r>
                </w:p>
                <w:p w14:paraId="57D47962" w14:textId="77777777" w:rsidR="009A07D1" w:rsidRPr="009A07D1" w:rsidRDefault="00AC7B8E" w:rsidP="009A07D1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>Bringing on new employees on Accounts and IHRIS</w:t>
                  </w:r>
                  <w:r w:rsidR="009A07D1">
                    <w:rPr>
                      <w:sz w:val="20"/>
                      <w:szCs w:val="20"/>
                    </w:rPr>
                    <w:t xml:space="preserve"> </w:t>
                  </w:r>
                  <w:r w:rsidRPr="009A07D1">
                    <w:rPr>
                      <w:sz w:val="20"/>
                      <w:szCs w:val="20"/>
                    </w:rPr>
                    <w:t xml:space="preserve">system, </w:t>
                  </w:r>
                </w:p>
                <w:p w14:paraId="0D41783A" w14:textId="77777777" w:rsidR="00AC7B8E" w:rsidRPr="009A07D1" w:rsidRDefault="00AC7B8E" w:rsidP="009A07D1">
                  <w:pPr>
                    <w:pStyle w:val="ListParagraph"/>
                    <w:spacing w:after="0"/>
                    <w:ind w:right="-733"/>
                    <w:jc w:val="both"/>
                    <w:rPr>
                      <w:sz w:val="20"/>
                      <w:szCs w:val="20"/>
                    </w:rPr>
                  </w:pPr>
                  <w:r w:rsidRPr="00AC7B8E">
                    <w:rPr>
                      <w:sz w:val="20"/>
                      <w:szCs w:val="20"/>
                    </w:rPr>
                    <w:t xml:space="preserve">preparing relevant documents for such </w:t>
                  </w:r>
                  <w:r w:rsidR="009A07D1">
                    <w:rPr>
                      <w:sz w:val="20"/>
                      <w:szCs w:val="20"/>
                    </w:rPr>
                    <w:t>p</w:t>
                  </w:r>
                  <w:r w:rsidRPr="009A07D1">
                    <w:rPr>
                      <w:sz w:val="20"/>
                      <w:szCs w:val="20"/>
                    </w:rPr>
                    <w:t>ersons</w:t>
                  </w:r>
                </w:p>
                <w:p w14:paraId="23ADF175" w14:textId="77777777" w:rsidR="00E27625" w:rsidRDefault="00E27625" w:rsidP="009A07D1">
                  <w:pPr>
                    <w:jc w:val="both"/>
                  </w:pPr>
                </w:p>
                <w:p w14:paraId="6314EBAB" w14:textId="77777777" w:rsidR="00E27625" w:rsidRDefault="009A07D1" w:rsidP="00E27625">
                  <w:pPr>
                    <w:pStyle w:val="Heading4"/>
                  </w:pPr>
                  <w:r>
                    <w:t>office assistant</w:t>
                  </w:r>
                </w:p>
                <w:p w14:paraId="34A1FAFB" w14:textId="77777777" w:rsidR="009A07D1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jay refinne enterprise</w:t>
                  </w:r>
                </w:p>
                <w:p w14:paraId="45262C53" w14:textId="77777777" w:rsidR="00E27625" w:rsidRPr="001872C3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diego martin</w:t>
                  </w:r>
                </w:p>
                <w:p w14:paraId="647F4E62" w14:textId="77777777" w:rsidR="00E27625" w:rsidRDefault="00E27625" w:rsidP="00E27625">
                  <w:pPr>
                    <w:pStyle w:val="Heading5"/>
                    <w:tabs>
                      <w:tab w:val="left" w:pos="871"/>
                      <w:tab w:val="center" w:pos="2980"/>
                    </w:tabs>
                    <w:jc w:val="left"/>
                  </w:pPr>
                  <w:r>
                    <w:tab/>
                  </w:r>
                  <w:r>
                    <w:tab/>
                  </w:r>
                  <w:r w:rsidR="009A07D1">
                    <w:t>July – Aug 2014</w:t>
                  </w:r>
                </w:p>
                <w:p w14:paraId="02EEE477" w14:textId="77777777" w:rsidR="009A07D1" w:rsidRPr="009A07D1" w:rsidRDefault="009A07D1" w:rsidP="009A07D1"/>
                <w:p w14:paraId="21BF5B0F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>Coordinated appointments</w:t>
                  </w:r>
                </w:p>
                <w:p w14:paraId="45152046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>Sent emails on her behalf</w:t>
                  </w:r>
                </w:p>
                <w:p w14:paraId="5683F565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>Kept computer records up to date</w:t>
                  </w:r>
                </w:p>
                <w:p w14:paraId="1F6A06F9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4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 xml:space="preserve">Typed and set up documents such as letters and </w:t>
                  </w:r>
                </w:p>
                <w:p w14:paraId="419A4BC9" w14:textId="77777777" w:rsidR="00E27625" w:rsidRPr="009A07D1" w:rsidRDefault="009A07D1" w:rsidP="009A07D1">
                  <w:pPr>
                    <w:pStyle w:val="NoSpacing"/>
                    <w:ind w:left="72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reports</w:t>
                  </w:r>
                </w:p>
                <w:p w14:paraId="575A22E1" w14:textId="77777777" w:rsidR="00E27625" w:rsidRDefault="009A07D1" w:rsidP="00E27625">
                  <w:pPr>
                    <w:pStyle w:val="Heading4"/>
                  </w:pPr>
                  <w:r>
                    <w:lastRenderedPageBreak/>
                    <w:t>accounts cashier</w:t>
                  </w:r>
                </w:p>
                <w:p w14:paraId="37F8E8CE" w14:textId="77777777" w:rsidR="00E27625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diego martin regional corporation</w:t>
                  </w:r>
                </w:p>
                <w:p w14:paraId="63080339" w14:textId="77777777" w:rsidR="009A07D1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accounts department</w:t>
                  </w:r>
                </w:p>
                <w:p w14:paraId="45707A1F" w14:textId="77777777" w:rsidR="009A07D1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16 – 17 Diego martin main road</w:t>
                  </w:r>
                </w:p>
                <w:p w14:paraId="0709DDFE" w14:textId="77777777" w:rsidR="009A07D1" w:rsidRPr="001872C3" w:rsidRDefault="009A07D1" w:rsidP="00E27625">
                  <w:pPr>
                    <w:pStyle w:val="Heading4"/>
                    <w:rPr>
                      <w:b w:val="0"/>
                    </w:rPr>
                  </w:pPr>
                  <w:r>
                    <w:rPr>
                      <w:b w:val="0"/>
                    </w:rPr>
                    <w:t>diego martin</w:t>
                  </w:r>
                </w:p>
                <w:p w14:paraId="20960DE0" w14:textId="77777777" w:rsidR="00E27625" w:rsidRDefault="009A07D1" w:rsidP="00E27625">
                  <w:pPr>
                    <w:pStyle w:val="Heading5"/>
                    <w:tabs>
                      <w:tab w:val="left" w:pos="871"/>
                      <w:tab w:val="center" w:pos="2980"/>
                    </w:tabs>
                  </w:pPr>
                  <w:r>
                    <w:t>June – Sept 2012</w:t>
                  </w:r>
                </w:p>
                <w:p w14:paraId="379F117C" w14:textId="77777777" w:rsidR="009A07D1" w:rsidRPr="009A07D1" w:rsidRDefault="009A07D1" w:rsidP="009A07D1"/>
                <w:p w14:paraId="6C6E83FB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7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 xml:space="preserve">Issued </w:t>
                  </w:r>
                  <w:proofErr w:type="spellStart"/>
                  <w:r w:rsidRPr="009A07D1">
                    <w:rPr>
                      <w:color w:val="000000" w:themeColor="text1"/>
                    </w:rPr>
                    <w:t>cheques</w:t>
                  </w:r>
                  <w:proofErr w:type="spellEnd"/>
                  <w:r w:rsidRPr="009A07D1">
                    <w:rPr>
                      <w:color w:val="000000" w:themeColor="text1"/>
                    </w:rPr>
                    <w:t xml:space="preserve"> to daily paid/contract workers</w:t>
                  </w:r>
                </w:p>
                <w:p w14:paraId="66CA2E64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7"/>
                    </w:numPr>
                    <w:jc w:val="both"/>
                    <w:rPr>
                      <w:color w:val="000000" w:themeColor="text1"/>
                    </w:rPr>
                  </w:pPr>
                  <w:r w:rsidRPr="009A07D1">
                    <w:rPr>
                      <w:color w:val="000000" w:themeColor="text1"/>
                    </w:rPr>
                    <w:t xml:space="preserve">Prepared </w:t>
                  </w:r>
                  <w:proofErr w:type="spellStart"/>
                  <w:r w:rsidRPr="009A07D1">
                    <w:rPr>
                      <w:color w:val="000000" w:themeColor="text1"/>
                    </w:rPr>
                    <w:t>cheques</w:t>
                  </w:r>
                  <w:proofErr w:type="spellEnd"/>
                  <w:r w:rsidRPr="009A07D1">
                    <w:rPr>
                      <w:color w:val="000000" w:themeColor="text1"/>
                    </w:rPr>
                    <w:t xml:space="preserve"> for distribution</w:t>
                  </w:r>
                </w:p>
                <w:p w14:paraId="7562960E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7"/>
                    </w:num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9A07D1">
                    <w:rPr>
                      <w:color w:val="000000" w:themeColor="text1"/>
                    </w:rPr>
                    <w:t>Liased</w:t>
                  </w:r>
                  <w:proofErr w:type="spellEnd"/>
                  <w:r w:rsidRPr="009A07D1">
                    <w:rPr>
                      <w:color w:val="000000" w:themeColor="text1"/>
                    </w:rPr>
                    <w:t xml:space="preserve"> with payroll</w:t>
                  </w:r>
                </w:p>
                <w:p w14:paraId="62238E38" w14:textId="77777777" w:rsidR="009A07D1" w:rsidRPr="009A07D1" w:rsidRDefault="009A07D1" w:rsidP="009A07D1">
                  <w:pPr>
                    <w:pStyle w:val="NoSpacing"/>
                    <w:numPr>
                      <w:ilvl w:val="0"/>
                      <w:numId w:val="7"/>
                    </w:numPr>
                    <w:jc w:val="left"/>
                  </w:pPr>
                  <w:r w:rsidRPr="009A07D1">
                    <w:rPr>
                      <w:color w:val="000000" w:themeColor="text1"/>
                    </w:rPr>
                    <w:t xml:space="preserve">Responsible for taking records and keeping them up </w:t>
                  </w:r>
                </w:p>
                <w:p w14:paraId="0913F35B" w14:textId="77777777" w:rsidR="00E27625" w:rsidRPr="009A07D1" w:rsidRDefault="009A07D1" w:rsidP="009A07D1">
                  <w:pPr>
                    <w:pStyle w:val="NoSpacing"/>
                    <w:ind w:left="720"/>
                    <w:jc w:val="left"/>
                  </w:pPr>
                  <w:r w:rsidRPr="009A07D1">
                    <w:rPr>
                      <w:color w:val="000000" w:themeColor="text1"/>
                    </w:rPr>
                    <w:t>to date</w:t>
                  </w:r>
                </w:p>
              </w:tc>
            </w:tr>
            <w:tr w:rsidR="008F6337" w14:paraId="5D92525B" w14:textId="77777777" w:rsidTr="00AC7B8E">
              <w:trPr>
                <w:trHeight w:val="3060"/>
              </w:trPr>
              <w:tc>
                <w:tcPr>
                  <w:tcW w:w="646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689EB4C" w14:textId="77777777" w:rsidR="008F6337" w:rsidRPr="005152F2" w:rsidRDefault="00CF3BC5" w:rsidP="006C068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430DD8727B24A08981720C13010D5BD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74146CDE" w14:textId="77777777" w:rsidR="00F21180" w:rsidRDefault="00F21180" w:rsidP="009A07D1">
                  <w:pPr>
                    <w:pStyle w:val="NoSpacing"/>
                    <w:jc w:val="both"/>
                    <w:rPr>
                      <w:b/>
                    </w:rPr>
                  </w:pPr>
                </w:p>
                <w:p w14:paraId="4EA16B92" w14:textId="77777777" w:rsidR="00F21180" w:rsidRDefault="009B32D4" w:rsidP="009A07D1">
                  <w:pPr>
                    <w:pStyle w:val="NoSpacing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FLIGHT ATTENDANT </w:t>
                  </w:r>
                  <w:r w:rsidR="00F33EA3">
                    <w:rPr>
                      <w:b/>
                    </w:rPr>
                    <w:t>SWIMMING CERTIFICATE  (JULY 2017)</w:t>
                  </w:r>
                </w:p>
                <w:p w14:paraId="21A8A1AC" w14:textId="77777777" w:rsidR="00F33EA3" w:rsidRDefault="00BD7BAD" w:rsidP="009A07D1">
                  <w:pPr>
                    <w:pStyle w:val="NoSpacing"/>
                    <w:jc w:val="both"/>
                  </w:pPr>
                  <w:r>
                    <w:t>Certificate of Participation</w:t>
                  </w:r>
                </w:p>
                <w:p w14:paraId="5D4F10F5" w14:textId="77777777" w:rsidR="00BF4A3E" w:rsidRDefault="00BF4A3E" w:rsidP="009A07D1">
                  <w:pPr>
                    <w:pStyle w:val="NoSpacing"/>
                    <w:jc w:val="both"/>
                  </w:pPr>
                  <w:r>
                    <w:t xml:space="preserve">Young Men's </w:t>
                  </w:r>
                  <w:r w:rsidR="00567664">
                    <w:t>Christian Association of Trinidad and Tobago (</w:t>
                  </w:r>
                  <w:r w:rsidR="008E7EAC">
                    <w:t>YMCA)</w:t>
                  </w:r>
                </w:p>
                <w:p w14:paraId="3D4A802A" w14:textId="77777777" w:rsidR="00070BD7" w:rsidRPr="00BD7BAD" w:rsidRDefault="00070BD7" w:rsidP="009A07D1">
                  <w:pPr>
                    <w:pStyle w:val="NoSpacing"/>
                    <w:jc w:val="both"/>
                  </w:pPr>
                  <w:proofErr w:type="spellStart"/>
                  <w:r>
                    <w:t>Benbow</w:t>
                  </w:r>
                  <w:proofErr w:type="spellEnd"/>
                  <w:r>
                    <w:t xml:space="preserve"> Road, Off </w:t>
                  </w:r>
                  <w:proofErr w:type="spellStart"/>
                  <w:r>
                    <w:t>Wrightson</w:t>
                  </w:r>
                  <w:proofErr w:type="spellEnd"/>
                  <w:r>
                    <w:t xml:space="preserve"> Road, </w:t>
                  </w:r>
                  <w:r w:rsidR="00BF4A3E">
                    <w:t>Port of Spain</w:t>
                  </w:r>
                </w:p>
                <w:p w14:paraId="6E239A14" w14:textId="77777777" w:rsidR="00F21180" w:rsidRDefault="00F21180" w:rsidP="009A07D1">
                  <w:pPr>
                    <w:pStyle w:val="NoSpacing"/>
                    <w:jc w:val="both"/>
                    <w:rPr>
                      <w:b/>
                    </w:rPr>
                  </w:pPr>
                </w:p>
                <w:p w14:paraId="66DAF4C3" w14:textId="77777777" w:rsidR="006C0687" w:rsidRDefault="009A07D1" w:rsidP="009A07D1">
                  <w:pPr>
                    <w:pStyle w:val="NoSpacing"/>
                    <w:jc w:val="both"/>
                    <w:rPr>
                      <w:b/>
                    </w:rPr>
                  </w:pPr>
                  <w:r w:rsidRPr="009A07D1">
                    <w:rPr>
                      <w:b/>
                    </w:rPr>
                    <w:t>BASIC FIRST AID &amp; CPR COURSE (MAY 2017)</w:t>
                  </w:r>
                </w:p>
                <w:p w14:paraId="78ECD4A6" w14:textId="77777777" w:rsidR="00CC35C1" w:rsidRPr="00CC35C1" w:rsidRDefault="00CC35C1" w:rsidP="009A07D1">
                  <w:pPr>
                    <w:pStyle w:val="NoSpacing"/>
                    <w:jc w:val="both"/>
                  </w:pPr>
                  <w:r w:rsidRPr="00CC35C1">
                    <w:t>Certificate of Participation</w:t>
                  </w:r>
                </w:p>
                <w:p w14:paraId="30A6CF27" w14:textId="77777777" w:rsidR="009A07D1" w:rsidRDefault="009A07D1" w:rsidP="009A07D1">
                  <w:pPr>
                    <w:pStyle w:val="NoSpacing"/>
                    <w:jc w:val="both"/>
                  </w:pPr>
                  <w:r w:rsidRPr="009A07D1">
                    <w:t xml:space="preserve">St. Johns Ambulance Association and Brigade  </w:t>
                  </w:r>
                </w:p>
                <w:p w14:paraId="0A65E5E9" w14:textId="77777777" w:rsidR="009A07D1" w:rsidRDefault="009A07D1" w:rsidP="009A07D1">
                  <w:pPr>
                    <w:pStyle w:val="NoSpacing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9A07D1">
                    <w:t>Wrightson</w:t>
                  </w:r>
                  <w:proofErr w:type="spellEnd"/>
                  <w:r w:rsidRPr="009A07D1">
                    <w:t xml:space="preserve"> Road Extension, Port of Spain</w:t>
                  </w:r>
                  <w:r>
                    <w:rPr>
                      <w:sz w:val="24"/>
                      <w:szCs w:val="24"/>
                    </w:rPr>
                    <w:t xml:space="preserve">     </w:t>
                  </w:r>
                </w:p>
                <w:p w14:paraId="0231CDDA" w14:textId="77777777" w:rsidR="009A07D1" w:rsidRDefault="009A07D1" w:rsidP="009A07D1">
                  <w:pPr>
                    <w:pStyle w:val="NoSpacing"/>
                    <w:jc w:val="both"/>
                    <w:rPr>
                      <w:sz w:val="24"/>
                      <w:szCs w:val="24"/>
                    </w:rPr>
                  </w:pPr>
                </w:p>
                <w:p w14:paraId="4BB2CC22" w14:textId="77777777" w:rsidR="009A07D1" w:rsidRDefault="009A07D1" w:rsidP="009A07D1">
                  <w:pPr>
                    <w:pStyle w:val="NoSpacing"/>
                    <w:jc w:val="both"/>
                    <w:rPr>
                      <w:b/>
                    </w:rPr>
                  </w:pPr>
                  <w:r w:rsidRPr="009A07D1">
                    <w:rPr>
                      <w:b/>
                    </w:rPr>
                    <w:t xml:space="preserve">BBA HUMAN RESOURCE MANAGEMENT (2011 </w:t>
                  </w:r>
                  <w:r>
                    <w:rPr>
                      <w:b/>
                    </w:rPr>
                    <w:t>–</w:t>
                  </w:r>
                  <w:r w:rsidRPr="009A07D1">
                    <w:rPr>
                      <w:b/>
                    </w:rPr>
                    <w:t xml:space="preserve"> 2015</w:t>
                  </w:r>
                  <w:r>
                    <w:rPr>
                      <w:b/>
                    </w:rPr>
                    <w:t xml:space="preserve">)  </w:t>
                  </w:r>
                </w:p>
                <w:p w14:paraId="254E0714" w14:textId="77777777" w:rsidR="009A07D1" w:rsidRDefault="009A07D1" w:rsidP="009A07D1">
                  <w:pPr>
                    <w:pStyle w:val="NoSpacing"/>
                    <w:jc w:val="both"/>
                  </w:pPr>
                  <w:r>
                    <w:t>University of the Southern Caribbean</w:t>
                  </w:r>
                </w:p>
                <w:p w14:paraId="3D7242C3" w14:textId="77777777" w:rsidR="00CC35C1" w:rsidRDefault="009A07D1" w:rsidP="009A07D1">
                  <w:pPr>
                    <w:pStyle w:val="NoSpacing"/>
                    <w:jc w:val="both"/>
                  </w:pPr>
                  <w:r>
                    <w:t>Maracas Royal Road, Maracas</w:t>
                  </w:r>
                  <w:r w:rsidR="008B447E">
                    <w:t>,</w:t>
                  </w:r>
                  <w:r>
                    <w:t xml:space="preserve"> St. Joseph</w:t>
                  </w:r>
                </w:p>
                <w:p w14:paraId="63780B07" w14:textId="77777777" w:rsidR="0093535C" w:rsidRDefault="0093535C" w:rsidP="009A07D1">
                  <w:pPr>
                    <w:pStyle w:val="NoSpacing"/>
                    <w:jc w:val="both"/>
                  </w:pPr>
                </w:p>
                <w:p w14:paraId="0F4C03BB" w14:textId="77777777" w:rsidR="0093535C" w:rsidRPr="00CC35C1" w:rsidRDefault="0093535C" w:rsidP="0093535C">
                  <w:pPr>
                    <w:pStyle w:val="NoSpacing"/>
                    <w:jc w:val="left"/>
                    <w:rPr>
                      <w:b/>
                    </w:rPr>
                  </w:pPr>
                  <w:r w:rsidRPr="00CC35C1">
                    <w:rPr>
                      <w:b/>
                    </w:rPr>
                    <w:t>EXPLORING CONTEMPORARY ISSUES FOR THE BUSINESS PROFESSIONAL (MARCH 2015)</w:t>
                  </w:r>
                </w:p>
                <w:p w14:paraId="7237DDE5" w14:textId="77777777" w:rsidR="0093535C" w:rsidRPr="00CC35C1" w:rsidRDefault="0093535C" w:rsidP="0093535C">
                  <w:pPr>
                    <w:pStyle w:val="NoSpacing"/>
                    <w:jc w:val="left"/>
                  </w:pPr>
                  <w:r w:rsidRPr="00CC35C1">
                    <w:t>Certificate of Participation</w:t>
                  </w:r>
                </w:p>
                <w:p w14:paraId="64488689" w14:textId="77777777" w:rsidR="0093535C" w:rsidRPr="00CC35C1" w:rsidRDefault="0093535C" w:rsidP="0093535C">
                  <w:pPr>
                    <w:pStyle w:val="NoSpacing"/>
                    <w:jc w:val="left"/>
                  </w:pPr>
                  <w:r w:rsidRPr="00CC35C1">
                    <w:t>University of the Southern Caribbean</w:t>
                  </w:r>
                </w:p>
                <w:p w14:paraId="4D5E28C9" w14:textId="77777777" w:rsidR="0093535C" w:rsidRDefault="0093535C" w:rsidP="0093535C">
                  <w:pPr>
                    <w:pStyle w:val="NoSpacing"/>
                    <w:jc w:val="left"/>
                  </w:pPr>
                  <w:r w:rsidRPr="00CC35C1">
                    <w:t>Maracas Royal Road, Maracas, St. Joseph</w:t>
                  </w:r>
                </w:p>
                <w:p w14:paraId="304F79E4" w14:textId="77777777" w:rsidR="0093535C" w:rsidRDefault="0093535C" w:rsidP="0093535C">
                  <w:pPr>
                    <w:pStyle w:val="NoSpacing"/>
                    <w:jc w:val="left"/>
                  </w:pPr>
                </w:p>
                <w:p w14:paraId="7403F59E" w14:textId="77777777" w:rsidR="0093535C" w:rsidRPr="008B447E" w:rsidRDefault="0093535C" w:rsidP="0093535C">
                  <w:pPr>
                    <w:pStyle w:val="NoSpacing"/>
                    <w:jc w:val="left"/>
                    <w:rPr>
                      <w:b/>
                    </w:rPr>
                  </w:pPr>
                  <w:r w:rsidRPr="008B447E">
                    <w:rPr>
                      <w:b/>
                    </w:rPr>
                    <w:t>CERTIFICATE OF ACADEMIC MERIT (MARCH 2015)</w:t>
                  </w:r>
                </w:p>
                <w:p w14:paraId="56F2ADC7" w14:textId="77777777" w:rsidR="0093535C" w:rsidRPr="00CC35C1" w:rsidRDefault="0093535C" w:rsidP="0093535C">
                  <w:pPr>
                    <w:pStyle w:val="NoSpacing"/>
                    <w:jc w:val="left"/>
                  </w:pPr>
                  <w:r w:rsidRPr="00CC35C1">
                    <w:t>University of the Southern Caribbean</w:t>
                  </w:r>
                </w:p>
                <w:p w14:paraId="37017D0A" w14:textId="77777777" w:rsidR="0093535C" w:rsidRDefault="0093535C" w:rsidP="0093535C">
                  <w:pPr>
                    <w:pStyle w:val="NoSpacing"/>
                    <w:jc w:val="left"/>
                  </w:pPr>
                  <w:r w:rsidRPr="00CC35C1">
                    <w:t>Maracas Royal Road, Maraca</w:t>
                  </w:r>
                  <w:r>
                    <w:t>s,</w:t>
                  </w:r>
                  <w:r w:rsidRPr="00CC35C1">
                    <w:t xml:space="preserve"> St. Joseph</w:t>
                  </w:r>
                </w:p>
                <w:p w14:paraId="4F26C8FD" w14:textId="77777777" w:rsidR="0093535C" w:rsidRDefault="0093535C" w:rsidP="0093535C">
                  <w:pPr>
                    <w:pStyle w:val="NoSpacing"/>
                    <w:jc w:val="left"/>
                  </w:pPr>
                </w:p>
                <w:p w14:paraId="1DF98261" w14:textId="77777777" w:rsidR="0093535C" w:rsidRPr="008B447E" w:rsidRDefault="0093535C" w:rsidP="0093535C">
                  <w:pPr>
                    <w:pStyle w:val="NoSpacing"/>
                    <w:jc w:val="left"/>
                    <w:rPr>
                      <w:b/>
                    </w:rPr>
                  </w:pPr>
                  <w:r w:rsidRPr="008B447E">
                    <w:rPr>
                      <w:b/>
                    </w:rPr>
                    <w:lastRenderedPageBreak/>
                    <w:t>CERTIFICATE OF ACADEMIC MERIT (MARCH</w:t>
                  </w:r>
                  <w:r>
                    <w:rPr>
                      <w:b/>
                    </w:rPr>
                    <w:t xml:space="preserve"> 2014</w:t>
                  </w:r>
                  <w:r w:rsidRPr="008B447E">
                    <w:rPr>
                      <w:b/>
                    </w:rPr>
                    <w:t>)</w:t>
                  </w:r>
                </w:p>
                <w:p w14:paraId="080B8F5F" w14:textId="77777777" w:rsidR="0093535C" w:rsidRPr="00CC35C1" w:rsidRDefault="0093535C" w:rsidP="0093535C">
                  <w:pPr>
                    <w:pStyle w:val="NoSpacing"/>
                    <w:jc w:val="left"/>
                  </w:pPr>
                  <w:r w:rsidRPr="00CC35C1">
                    <w:t>University of the Southern Caribbean</w:t>
                  </w:r>
                </w:p>
                <w:p w14:paraId="3E87D19B" w14:textId="77777777" w:rsidR="0093535C" w:rsidRDefault="0093535C" w:rsidP="0093535C">
                  <w:pPr>
                    <w:pStyle w:val="NoSpacing"/>
                    <w:jc w:val="left"/>
                  </w:pPr>
                  <w:r w:rsidRPr="00CC35C1">
                    <w:t>Maracas Royal Road, Maraca</w:t>
                  </w:r>
                  <w:r>
                    <w:t>s,</w:t>
                  </w:r>
                  <w:r w:rsidRPr="00CC35C1">
                    <w:t xml:space="preserve"> St. Joseph</w:t>
                  </w:r>
                </w:p>
                <w:p w14:paraId="7B80F395" w14:textId="77777777" w:rsidR="00CC35C1" w:rsidRDefault="00CC35C1" w:rsidP="009A07D1">
                  <w:pPr>
                    <w:pStyle w:val="NoSpacing"/>
                    <w:jc w:val="both"/>
                  </w:pPr>
                </w:p>
                <w:p w14:paraId="1D0D97E3" w14:textId="77777777" w:rsidR="009A07D1" w:rsidRPr="00CC35C1" w:rsidRDefault="00CC35C1" w:rsidP="00CC35C1">
                  <w:pPr>
                    <w:pStyle w:val="NoSpacing"/>
                    <w:jc w:val="left"/>
                    <w:rPr>
                      <w:b/>
                    </w:rPr>
                  </w:pPr>
                  <w:r w:rsidRPr="00CC35C1">
                    <w:rPr>
                      <w:b/>
                    </w:rPr>
                    <w:t>CAPE A’LEVELS</w:t>
                  </w:r>
                  <w:r w:rsidR="009A07D1" w:rsidRPr="00CC35C1">
                    <w:rPr>
                      <w:b/>
                    </w:rPr>
                    <w:t xml:space="preserve"> </w:t>
                  </w:r>
                  <w:r w:rsidRPr="00CC35C1">
                    <w:rPr>
                      <w:b/>
                    </w:rPr>
                    <w:t>(2009 – 2011)</w:t>
                  </w:r>
                </w:p>
                <w:p w14:paraId="2D88A393" w14:textId="77777777" w:rsidR="00CC35C1" w:rsidRPr="00CC35C1" w:rsidRDefault="00CC35C1" w:rsidP="00CC35C1">
                  <w:pPr>
                    <w:pStyle w:val="NoSpacing"/>
                    <w:jc w:val="left"/>
                  </w:pPr>
                  <w:r w:rsidRPr="00CC35C1">
                    <w:t>Sixth Form Government Polytechnic Institute</w:t>
                  </w:r>
                </w:p>
                <w:p w14:paraId="6DF81C83" w14:textId="77777777" w:rsidR="00CC35C1" w:rsidRDefault="00CC35C1" w:rsidP="00CC35C1">
                  <w:pPr>
                    <w:pStyle w:val="NoSpacing"/>
                    <w:jc w:val="left"/>
                  </w:pPr>
                  <w:r w:rsidRPr="00CC35C1">
                    <w:t>Ethel Street, St. James</w:t>
                  </w:r>
                </w:p>
                <w:p w14:paraId="626AACD2" w14:textId="77777777" w:rsidR="00CC35C1" w:rsidRDefault="00CC35C1" w:rsidP="00CC35C1">
                  <w:pPr>
                    <w:pStyle w:val="NoSpacing"/>
                    <w:numPr>
                      <w:ilvl w:val="0"/>
                      <w:numId w:val="8"/>
                    </w:numPr>
                    <w:jc w:val="left"/>
                  </w:pPr>
                  <w:r>
                    <w:t xml:space="preserve">Communication Studies </w:t>
                  </w:r>
                </w:p>
                <w:p w14:paraId="3174EF66" w14:textId="77777777" w:rsidR="00CC35C1" w:rsidRDefault="00CC35C1" w:rsidP="00CC35C1">
                  <w:pPr>
                    <w:pStyle w:val="NoSpacing"/>
                    <w:numPr>
                      <w:ilvl w:val="0"/>
                      <w:numId w:val="8"/>
                    </w:numPr>
                    <w:jc w:val="left"/>
                  </w:pPr>
                  <w:r>
                    <w:t xml:space="preserve">Caribbean Studies </w:t>
                  </w:r>
                </w:p>
                <w:p w14:paraId="6E10E03D" w14:textId="77777777" w:rsidR="00CC35C1" w:rsidRDefault="00CC35C1" w:rsidP="00CC35C1">
                  <w:pPr>
                    <w:pStyle w:val="NoSpacing"/>
                    <w:numPr>
                      <w:ilvl w:val="0"/>
                      <w:numId w:val="8"/>
                    </w:numPr>
                    <w:jc w:val="left"/>
                  </w:pPr>
                  <w:r>
                    <w:t>Management of Business Units I and II</w:t>
                  </w:r>
                </w:p>
                <w:p w14:paraId="1877693E" w14:textId="77777777" w:rsidR="00CC35C1" w:rsidRDefault="00CC35C1" w:rsidP="00CC35C1">
                  <w:pPr>
                    <w:pStyle w:val="NoSpacing"/>
                    <w:numPr>
                      <w:ilvl w:val="0"/>
                      <w:numId w:val="8"/>
                    </w:numPr>
                    <w:jc w:val="left"/>
                  </w:pPr>
                  <w:r>
                    <w:t>Economics Units I and II</w:t>
                  </w:r>
                </w:p>
                <w:p w14:paraId="380D2459" w14:textId="77777777" w:rsidR="00CC35C1" w:rsidRDefault="00CC35C1" w:rsidP="00CC35C1">
                  <w:pPr>
                    <w:pStyle w:val="NoSpacing"/>
                    <w:ind w:left="360"/>
                    <w:jc w:val="left"/>
                  </w:pPr>
                </w:p>
                <w:p w14:paraId="6B384657" w14:textId="77777777" w:rsidR="00CC35C1" w:rsidRPr="00CC35C1" w:rsidRDefault="00CC35C1" w:rsidP="00CC35C1">
                  <w:pPr>
                    <w:pStyle w:val="NoSpacing"/>
                    <w:jc w:val="left"/>
                    <w:rPr>
                      <w:b/>
                    </w:rPr>
                  </w:pPr>
                  <w:r w:rsidRPr="00CC35C1">
                    <w:rPr>
                      <w:b/>
                    </w:rPr>
                    <w:t>CXC O’LEVELS (2004 – 2009)</w:t>
                  </w:r>
                </w:p>
                <w:p w14:paraId="68EF79E7" w14:textId="77777777" w:rsidR="00CC35C1" w:rsidRDefault="00CC35C1" w:rsidP="00CC35C1">
                  <w:pPr>
                    <w:pStyle w:val="NoSpacing"/>
                    <w:jc w:val="left"/>
                  </w:pPr>
                  <w:r>
                    <w:t>Diego Martin Government Secondary School</w:t>
                  </w:r>
                </w:p>
                <w:p w14:paraId="46248E53" w14:textId="77777777" w:rsidR="00CC35C1" w:rsidRDefault="00CC35C1" w:rsidP="00CC35C1">
                  <w:pPr>
                    <w:pStyle w:val="NoSpacing"/>
                    <w:jc w:val="left"/>
                  </w:pPr>
                  <w:r>
                    <w:t xml:space="preserve">Wendy Fitzwilliam’s Boulevard, Diamond Vale, Diego Martin </w:t>
                  </w:r>
                </w:p>
                <w:p w14:paraId="0374E637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English A</w:t>
                  </w:r>
                </w:p>
                <w:p w14:paraId="36B07A36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Social Studies</w:t>
                  </w:r>
                </w:p>
                <w:p w14:paraId="2B4D463B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Principles of Business</w:t>
                  </w:r>
                </w:p>
                <w:p w14:paraId="4E8C0C64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Human and Social Biology</w:t>
                  </w:r>
                </w:p>
                <w:p w14:paraId="6DC432B0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Home Economics</w:t>
                  </w:r>
                </w:p>
                <w:p w14:paraId="1AD98C64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Mathematics (Jan 2017)</w:t>
                  </w:r>
                </w:p>
                <w:p w14:paraId="26EB94F2" w14:textId="77777777" w:rsidR="00CC35C1" w:rsidRDefault="00CC35C1" w:rsidP="00CC35C1">
                  <w:pPr>
                    <w:pStyle w:val="NoSpacing"/>
                    <w:numPr>
                      <w:ilvl w:val="0"/>
                      <w:numId w:val="10"/>
                    </w:numPr>
                    <w:jc w:val="left"/>
                  </w:pPr>
                  <w:r>
                    <w:t>Elementary Spanish I (USC 2013)</w:t>
                  </w:r>
                </w:p>
                <w:p w14:paraId="36BDDFBB" w14:textId="77777777" w:rsidR="00CC35C1" w:rsidRDefault="00CC35C1" w:rsidP="00CC35C1">
                  <w:pPr>
                    <w:pStyle w:val="NoSpacing"/>
                    <w:jc w:val="left"/>
                  </w:pPr>
                </w:p>
                <w:p w14:paraId="2D3CDE47" w14:textId="77777777" w:rsidR="0093535C" w:rsidRDefault="0093535C" w:rsidP="008B447E">
                  <w:pPr>
                    <w:pStyle w:val="NoSpacing"/>
                    <w:jc w:val="left"/>
                  </w:pPr>
                </w:p>
                <w:p w14:paraId="13281F5D" w14:textId="77777777" w:rsidR="0093535C" w:rsidRPr="0093535C" w:rsidRDefault="0093535C" w:rsidP="008B447E">
                  <w:pPr>
                    <w:pStyle w:val="NoSpacing"/>
                    <w:jc w:val="left"/>
                    <w:rPr>
                      <w:b/>
                    </w:rPr>
                  </w:pPr>
                  <w:r w:rsidRPr="0093535C">
                    <w:rPr>
                      <w:b/>
                    </w:rPr>
                    <w:t>BASIC WORKSHOP IN IMAGE MANAGEMENT (SEPT 2006)</w:t>
                  </w:r>
                </w:p>
                <w:p w14:paraId="0547F6E6" w14:textId="77777777" w:rsidR="0093535C" w:rsidRDefault="0093535C" w:rsidP="008B447E">
                  <w:pPr>
                    <w:pStyle w:val="NoSpacing"/>
                    <w:jc w:val="left"/>
                  </w:pPr>
                  <w:r>
                    <w:t>Certificate of Participation</w:t>
                  </w:r>
                </w:p>
                <w:p w14:paraId="34D78D4D" w14:textId="77777777" w:rsidR="0093535C" w:rsidRDefault="0093535C" w:rsidP="0093535C">
                  <w:pPr>
                    <w:pStyle w:val="NoSpacing"/>
                    <w:jc w:val="left"/>
                  </w:pPr>
                  <w:r>
                    <w:t>Diego Martin Government Secondary School</w:t>
                  </w:r>
                </w:p>
                <w:p w14:paraId="4C54A235" w14:textId="77777777" w:rsidR="0093535C" w:rsidRDefault="0093535C" w:rsidP="0093535C">
                  <w:pPr>
                    <w:pStyle w:val="NoSpacing"/>
                    <w:jc w:val="left"/>
                  </w:pPr>
                  <w:r>
                    <w:t xml:space="preserve">Wendy Fitzwilliam’s Boulevard, Diamond Vale, Diego Martin </w:t>
                  </w:r>
                </w:p>
                <w:p w14:paraId="65DF9FEC" w14:textId="77777777" w:rsidR="0093535C" w:rsidRDefault="0093535C" w:rsidP="0093535C">
                  <w:pPr>
                    <w:pStyle w:val="NoSpacing"/>
                    <w:jc w:val="left"/>
                  </w:pPr>
                </w:p>
                <w:p w14:paraId="4F070450" w14:textId="77777777" w:rsidR="0093535C" w:rsidRPr="0093535C" w:rsidRDefault="0093535C" w:rsidP="0093535C">
                  <w:pPr>
                    <w:pStyle w:val="NoSpacing"/>
                    <w:jc w:val="left"/>
                    <w:rPr>
                      <w:b/>
                    </w:rPr>
                  </w:pPr>
                  <w:r w:rsidRPr="0093535C">
                    <w:rPr>
                      <w:b/>
                    </w:rPr>
                    <w:t>BASIC HIV/AIDS AWARENESS WORKSHOP  (OCT 2006)</w:t>
                  </w:r>
                </w:p>
                <w:p w14:paraId="5B3D5A43" w14:textId="77777777" w:rsidR="0093535C" w:rsidRDefault="0093535C" w:rsidP="0093535C">
                  <w:pPr>
                    <w:pStyle w:val="NoSpacing"/>
                    <w:jc w:val="left"/>
                  </w:pPr>
                  <w:r>
                    <w:t>Certificate of Participation</w:t>
                  </w:r>
                </w:p>
                <w:p w14:paraId="5BBC9714" w14:textId="77777777" w:rsidR="0093535C" w:rsidRDefault="0093535C" w:rsidP="0093535C">
                  <w:pPr>
                    <w:pStyle w:val="NoSpacing"/>
                    <w:jc w:val="left"/>
                  </w:pPr>
                  <w:r>
                    <w:t>Diego Martin Government Secondary School</w:t>
                  </w:r>
                </w:p>
                <w:p w14:paraId="6CFCB2D4" w14:textId="77777777" w:rsidR="00CC35C1" w:rsidRDefault="0093535C" w:rsidP="0093535C">
                  <w:pPr>
                    <w:pStyle w:val="NoSpacing"/>
                    <w:jc w:val="left"/>
                  </w:pPr>
                  <w:r>
                    <w:t xml:space="preserve">Wendy Fitzwilliam’s Boulevard, Diamond Vale, Diego Martin </w:t>
                  </w:r>
                </w:p>
                <w:p w14:paraId="356563AE" w14:textId="77777777" w:rsidR="0093535C" w:rsidRDefault="0093535C" w:rsidP="0093535C">
                  <w:pPr>
                    <w:pStyle w:val="NoSpacing"/>
                    <w:jc w:val="left"/>
                  </w:pPr>
                </w:p>
                <w:p w14:paraId="0DADDD03" w14:textId="77777777" w:rsidR="0093535C" w:rsidRPr="00CC35C1" w:rsidRDefault="0093535C" w:rsidP="0093535C">
                  <w:pPr>
                    <w:pStyle w:val="NoSpacing"/>
                    <w:jc w:val="left"/>
                  </w:pPr>
                </w:p>
              </w:tc>
              <w:tc>
                <w:tcPr>
                  <w:tcW w:w="236" w:type="dxa"/>
                </w:tcPr>
                <w:p w14:paraId="6204648D" w14:textId="77777777" w:rsidR="008F6337" w:rsidRDefault="006C0687">
                  <w:r>
                    <w:lastRenderedPageBreak/>
                    <w:tab/>
                  </w:r>
                  <w:r>
                    <w:tab/>
                  </w:r>
                </w:p>
              </w:tc>
            </w:tr>
          </w:tbl>
          <w:p w14:paraId="516E64CB" w14:textId="77777777" w:rsidR="008F6337" w:rsidRPr="005152F2" w:rsidRDefault="008F6337" w:rsidP="003856C9"/>
        </w:tc>
      </w:tr>
    </w:tbl>
    <w:p w14:paraId="731B0FD5" w14:textId="77777777" w:rsidR="003C0A37" w:rsidRPr="005152F2" w:rsidRDefault="003C0A37" w:rsidP="003C0A37">
      <w:pPr>
        <w:pStyle w:val="Heading2"/>
      </w:pPr>
      <w:r>
        <w:lastRenderedPageBreak/>
        <w:t>references</w:t>
      </w:r>
    </w:p>
    <w:p w14:paraId="703B4EFE" w14:textId="77777777" w:rsidR="0093535C" w:rsidRPr="00514BD3" w:rsidRDefault="0093535C" w:rsidP="002D359B">
      <w:pPr>
        <w:pStyle w:val="NoSpacing"/>
        <w:jc w:val="both"/>
      </w:pPr>
      <w:r>
        <w:rPr>
          <w:b/>
        </w:rPr>
        <w:t xml:space="preserve"> </w:t>
      </w:r>
      <w:r w:rsidRPr="0093535C">
        <w:rPr>
          <w:b/>
        </w:rPr>
        <w:t xml:space="preserve">MS. SHERRI-LYN LEGAL       </w:t>
      </w:r>
      <w:r w:rsidR="00514BD3">
        <w:rPr>
          <w:b/>
        </w:rPr>
        <w:t xml:space="preserve">              </w:t>
      </w:r>
      <w:r>
        <w:rPr>
          <w:b/>
        </w:rPr>
        <w:t xml:space="preserve">    </w:t>
      </w:r>
      <w:r w:rsidRPr="0093535C">
        <w:rPr>
          <w:b/>
        </w:rPr>
        <w:t>M</w:t>
      </w:r>
      <w:r>
        <w:rPr>
          <w:b/>
        </w:rPr>
        <w:t>R</w:t>
      </w:r>
      <w:r w:rsidR="002D359B">
        <w:rPr>
          <w:b/>
        </w:rPr>
        <w:t>S. F</w:t>
      </w:r>
      <w:r w:rsidRPr="0093535C">
        <w:rPr>
          <w:b/>
        </w:rPr>
        <w:t>AYOLA ROMAN</w:t>
      </w:r>
      <w:r w:rsidR="00DE3AFB">
        <w:rPr>
          <w:b/>
        </w:rPr>
        <w:t xml:space="preserve">Y                          </w:t>
      </w:r>
      <w:r>
        <w:t xml:space="preserve">Chairperson, School of Business                 </w:t>
      </w:r>
      <w:r w:rsidR="002D359B">
        <w:t xml:space="preserve">     </w:t>
      </w:r>
      <w:r w:rsidR="00791962">
        <w:t xml:space="preserve">            </w:t>
      </w:r>
      <w:r w:rsidR="00514BD3">
        <w:t xml:space="preserve">   </w:t>
      </w:r>
      <w:r>
        <w:t xml:space="preserve">Human Resource Officer I (Ag.) </w:t>
      </w:r>
      <w:r w:rsidR="00514BD3">
        <w:t xml:space="preserve">    </w:t>
      </w:r>
      <w:r>
        <w:t xml:space="preserve">University of the Southern Caribbean      </w:t>
      </w:r>
      <w:r w:rsidR="00791962">
        <w:t xml:space="preserve">                         </w:t>
      </w:r>
      <w:r>
        <w:t xml:space="preserve">     Judiciary of Trinidad and Tobago           </w:t>
      </w:r>
    </w:p>
    <w:p w14:paraId="2E5266C7" w14:textId="77777777" w:rsidR="00E941EF" w:rsidRDefault="00791962" w:rsidP="0093535C">
      <w:pPr>
        <w:pStyle w:val="NoSpacing"/>
        <w:jc w:val="both"/>
      </w:pPr>
      <w:r>
        <w:t xml:space="preserve">   </w:t>
      </w:r>
      <w:r w:rsidR="0093535C">
        <w:t xml:space="preserve">  Tel: 662-2241 Ext: 2903                                                           Tel: 223-1060 Ext: 3108</w:t>
      </w: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5E67C" w14:textId="77777777" w:rsidR="00CF3BC5" w:rsidRDefault="00CF3BC5" w:rsidP="003856C9">
      <w:pPr>
        <w:spacing w:after="0" w:line="240" w:lineRule="auto"/>
      </w:pPr>
      <w:r>
        <w:separator/>
      </w:r>
    </w:p>
  </w:endnote>
  <w:endnote w:type="continuationSeparator" w:id="0">
    <w:p w14:paraId="654E75D9" w14:textId="77777777" w:rsidR="00CF3BC5" w:rsidRDefault="00CF3BC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8B81" w14:textId="77777777" w:rsidR="003856C9" w:rsidRDefault="007803B7" w:rsidP="007803B7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2CF8413" wp14:editId="6E0A87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CP3U/qDhoAAFu1AAAOAAAAAAAAAAAA&#10;AAAAAC4CAABkcnMvZTJvRG9jLnhtbFBLAQItABQABgAIAAAAIQBztzj82gAAAAUBAAAPAAAAAAAA&#10;AAAAAAAAAGgcAABkcnMvZG93bnJldi54bWxQSwUGAAAAAAQABADzAAAAbx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dYL4A&#10;AADbAAAADwAAAGRycy9kb3ducmV2LnhtbERPy4rCMBTdD/gP4QruxtQBRapRfDCgO5/Y5aW5tsXm&#10;piRR69+bheDycN7TeWtq8SDnK8sKBv0EBHFudcWFgtPx/3cMwgdkjbVlUvAiD/NZ52eKqbZP3tPj&#10;EAoRQ9inqKAMoUml9HlJBn3fNsSRu1pnMEToCqkdPmO4qeVfkoykwYpjQ4kNrUrKb4e7UeC29Ubv&#10;cDV+XTI7XK7P2YnvmVK9bruYgAjUhq/4495oBaM4Nn6JP0DO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eXWC+AAAA2wAAAA8AAAAAAAAAAAAAAAAAmAIAAGRycy9kb3ducmV2&#10;LnhtbFBLBQYAAAAABAAEAPUAAACDAwAAAAA=&#10;" path="m784,r68,l784,40,784,xm627,r78,l705,85r-78,47l627,xm468,r80,l548,179r-80,47l468,xm311,r79,l390,271r-5,4l311,275,311,xm154,r79,l233,275r-79,l154,xm,l76,r,275l,27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8U5cYA&#10;AADbAAAADwAAAGRycy9kb3ducmV2LnhtbESPQWvCQBSE74L/YXlCL1I37UFqdBO00CoIRW0u3l6z&#10;zyR0923Irpr217uFgsdhZr5hFnlvjbhQ5xvHCp4mCQji0umGKwXF59vjCwgfkDUax6Tghzzk2XCw&#10;wFS7K+/pcgiViBD2KSqoQ2hTKX1Zk0U/cS1x9E6usxii7CqpO7xGuDXyOUmm0mLDcaHGll5rKr8P&#10;Z6ugcePd+td8nPuvYnsyx9WseJdaqYdRv5yDCNSHe/i/vdEKpjP4+xJ/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8U5cYAAADbAAAADwAAAAAAAAAAAAAAAACYAgAAZHJz&#10;L2Rvd25yZXYueG1sUEsFBgAAAAAEAAQA9QAAAIs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4uy8AA&#10;AADbAAAADwAAAGRycy9kb3ducmV2LnhtbERPy46CMBTdm/gPzZ1kdlIg81C0GuLExDgrGT7gSq9A&#10;ht4SWoX5e7uYxOXJeW92k+nEnQbXWlaQRDEI4srqlmsF5c9hsQThPLLGzjIp+CMHu+18tsFM25HP&#10;dC98LUIIuwwVNN73mZSuasigi2xPHLirHQz6AIda6gHHEG46mcbxhzTYcmhosKd9Q9VvcTMKrt/y&#10;/Ws8rcp90iWHvDJp8XYxSr2+TPkahKfJP8X/7qNW8BnWhy/h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4uy8AAAADbAAAADwAAAAAAAAAAAAAAAACYAgAAZHJzL2Rvd25y&#10;ZXYueG1sUEsFBgAAAAAEAAQA9QAAAIUDAAAAAA==&#10;" path="m65,l75,92,,92,65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VDocQA&#10;AADbAAAADwAAAGRycy9kb3ducmV2LnhtbESPQWvCQBSE74X+h+UVvIhuFNGYukopWPQiGD14fGSf&#10;SWr2bciucfvv3UKhx2FmvmFWm2Aa0VPnassKJuMEBHFhdc2lgvNpO0pBOI+ssbFMCn7IwWb9+rLC&#10;TNsHH6nPfSkihF2GCirv20xKV1Rk0I1tSxy9q+0M+ii7UuoOHxFuGjlNkrk0WHNcqLClz4qKW343&#10;CsL38HKfDntNXzd53R9C2s6WqVKDt/DxDsJT8P/hv/ZOK1hM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VQ6HEAAAA2wAAAA8AAAAAAAAAAAAAAAAAmAIAAGRycy9k&#10;b3ducmV2LnhtbFBLBQYAAAAABAAEAPUAAACJAwAAAAA=&#10;" path="m643,84r16,3l659,87r-2,9l644,96,643,84xm483,63r79,10l565,96r-79,l483,63xm322,43r63,8l386,52r16,1l406,96r-78,l322,43xm162,21r37,6l199,28r42,5l249,96r-79,l162,21xm,l11,1r1,3l81,12r9,84l11,96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h7MUA&#10;AADbAAAADwAAAGRycy9kb3ducmV2LnhtbESPQWvCQBSE7wX/w/IKvRTdKNhK6ipSEYRiISqit0f2&#10;NQnNvk2zq27+vSsIPQ4z8w0znQdTiwu1rrKsYDhIQBDnVldcKNjvVv0JCOeRNdaWSUFHDuaz3tMU&#10;U22vnNFl6wsRIexSVFB636RSurwkg25gG+Lo/djWoI+yLaRu8RrhppajJHmTBiuOCyU29FlS/rs9&#10;GwXnL8w23XF8+h4G7pa7v7A+vGZKvTyHxQcIT8H/hx/ttVbwPoL7l/g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uHsxQAAANsAAAAPAAAAAAAAAAAAAAAAAJgCAABkcnMv&#10;ZG93bnJldi54bWxQSwUGAAAAAAQABAD1AAAAigMAAAAA&#10;" path="m1,l12,8,,8,1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dc3cQA&#10;AADbAAAADwAAAGRycy9kb3ducmV2LnhtbESPQWvCQBSE70L/w/IK3nRTi61NXaUWBT2a9lBvj+xr&#10;NjX7NmQ3MfrrXaHgcZiZb5j5sreV6KjxpWMFT+MEBHHudMmFgu+vzWgGwgdkjZVjUnAmD8vFw2CO&#10;qXYn3lOXhUJECPsUFZgQ6lRKnxuy6MeuJo7er2sshiibQuoGTxFuKzlJkhdpseS4YLCmT0P5MWut&#10;gulh/dOTyf4OfnVps7fdsWtniVLDx/7jHUSgPtzD/+2tVvD6DLcv8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3XN3EAAAA2wAAAA8AAAAAAAAAAAAAAAAAmAIAAGRycy9k&#10;b3ducmV2LnhtbFBLBQYAAAAABAAEAPUAAACJAwAAAAA=&#10;" path="m871,157r,2l841,275r-122,l871,157xm816,r55,l871,57,590,275r-130,l816,xm557,l686,,331,275r-13,l259,230,557,xm298,l427,,195,180,130,129,298,xm39,l168,,65,80,,29,39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6acYA&#10;AADbAAAADwAAAGRycy9kb3ducmV2LnhtbESPUUvDMBSF3wf+h3AF37Z0opvUZWOb6ISB0DmEvV2a&#10;axtsbkqSrvXfL8LAx8M55zucxWqwjTiTD8axgukkA0FcOm24UnD8fB0/gQgRWWPjmBT8UoDV8ma0&#10;wFy7ngs6H2IlEoRDjgrqGNtcylDWZDFMXEucvG/nLcYkfSW1xz7BbSPvs2wmLRpOCzW2tK2p/Dl0&#10;VsF+Z/qPrjDdi/86zY/Tt9O22DwqdXc7rJ9BRBrif/jaftcK5g/w9yX9AL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v6acYAAADbAAAADwAAAAAAAAAAAAAAAACYAgAAZHJz&#10;L2Rvd25yZXYueG1sUEsFBgAAAAAEAAQA9QAAAIsDAAAAAA==&#10;" path="m,l597,,786,25r39,82l827,111,735,99,644,87,552,75,460,61,369,49,277,37,185,25,94,12,3,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EGMUA&#10;AADbAAAADwAAAGRycy9kb3ducmV2LnhtbESPQWvCQBSE70L/w/IK3uqmgtqmbkIpKIKgmBTS4yP7&#10;moRm34bsRmN/fVcoeBxm5htmnY6mFWfqXWNZwfMsAkFcWt1wpeAz3zy9gHAeWWNrmRRcyUGaPEzW&#10;GGt74ROdM1+JAGEXo4La+y6W0pU1GXQz2xEH79v2Bn2QfSV1j5cAN62cR9FSGmw4LNTY0UdN5U82&#10;GAXDdpi/FvvfbZ7vi6KVR1sdsi+lpo/j+xsIT6O/h//bO61gtYDbl/AD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IQYxQAAANsAAAAPAAAAAAAAAAAAAAAAAJgCAABkcnMv&#10;ZG93bnJldi54bWxQSwUGAAAAAAQABAD1AAAAigM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X+8EA&#10;AADbAAAADwAAAGRycy9kb3ducmV2LnhtbESPzarCMBSE94LvEI5wN0VTXahUo4hypbrzB9eH5tgW&#10;m5PS5GqvT28EweUwM98w82VrKnGnxpWWFQwHMQjizOqScwXn029/CsJ5ZI2VZVLwTw6Wi25njom2&#10;Dz7Q/ehzESDsElRQeF8nUrqsIINuYGvi4F1tY9AH2eRSN/gIcFPJURyPpcGSw0KBNa0Lym7HP6Mg&#10;TVf79W6LU1NFz+iywdSdIqvUT69dzUB4av03/GmnWsFk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o1/vBAAAA2wAAAA8AAAAAAAAAAAAAAAAAmAIAAGRycy9kb3du&#10;cmV2LnhtbFBLBQYAAAAABAAEAPUAAACGAwAAAAA=&#10;" path="m761,193r32,74l793,267r-14,8l624,275,761,193r,xm696,48r33,73l728,121,468,275r-156,l696,48r,xm466,l622,,156,275,,275,466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9354D">
          <w:rPr>
            <w:noProof/>
          </w:rPr>
          <w:t>3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6CEB7" w14:textId="77777777" w:rsidR="001765FE" w:rsidRDefault="00DC79BB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9601DD" wp14:editId="53D26A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GXIpSA9GgAAW7UAAA4AAAAAAAAAAAAAAAAALgIAAGRy&#10;cy9lMm9Eb2MueG1sUEsBAi0AFAAGAAgAAAAhAHO3OPzaAAAABQEAAA8AAAAAAAAAAAAAAAAAlxwA&#10;AGRycy9kb3ducmV2LnhtbFBLBQYAAAAABAAEAPMAAACe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d48QA&#10;AADbAAAADwAAAGRycy9kb3ducmV2LnhtbESPQWvCQBSE70L/w/IK3nTTFiVEV2kthXhTm9IcH9ln&#10;Epp9G3ZXTf69Wyj0OMzMN8x6O5hOXMn51rKCp3kCgriyuuVaQfH5MUtB+ICssbNMCkbysN08TNaY&#10;aXvjI11PoRYRwj5DBU0IfSalrxoy6Oe2J47e2TqDIUpXS+3wFuGmk89JspQGW44LDfa0a6j6OV2M&#10;Arfvcn3AXTp+l3bx9v5VFnwplZo+Dq8rEIGG8B/+a+dawcsC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3ePEAAAA2wAAAA8AAAAAAAAAAAAAAAAAmAIAAGRycy9k&#10;b3ducmV2LnhtbFBLBQYAAAAABAAEAPUAAACJAwAAAAA=&#10;" path="m784,r68,l784,40,784,xm627,r78,l705,85r-78,47l627,xm468,r80,l548,179r-80,47l468,xm311,r79,l390,271r-5,4l311,275,311,xm154,r79,l233,275r-79,l154,xm,l76,r,275l,27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visUA&#10;AADbAAAADwAAAGRycy9kb3ducmV2LnhtbESPQWsCMRSE74X+h/AKXkSzVpC6GqUVqkJBqu7F2+vm&#10;ubs0eVk2UVd/vSkIPQ4z8w0znbfWiDM1vnKsYNBPQBDnTldcKMj2n703ED4gazSOScGVPMxnz09T&#10;TLW78JbOu1CICGGfooIyhDqV0uclWfR9VxNH7+gaiyHKppC6wUuEWyNfk2QkLVYcF0qsaVFS/rs7&#10;WQWV636vbmZzan+yr6M5fIyzpdRKdV7a9wmIQG34Dz/aa61gOIK/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6+KxQAAANsAAAAPAAAAAAAAAAAAAAAAAJgCAABkcnMv&#10;ZG93bnJldi54bWxQSwUGAAAAAAQABAD1AAAAig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0Pf8MA&#10;AADbAAAADwAAAGRycy9kb3ducmV2LnhtbESP3YrCMBSE7xd8h3AE7zStP6tWo4giLOvVVh/g2Bzb&#10;YnNSmmjr25uFhb0cZuYbZr3tTCWe1LjSsoJ4FIEgzqwuOVdwOR+HCxDOI2usLJOCFznYbnofa0y0&#10;bfmHnqnPRYCwS1BB4X2dSOmyggy6ka2Jg3ezjUEfZJNL3WAb4KaS4yj6lAZLDgsF1rQvKLunD6Pg&#10;dpKzQ/u9vOzjKj7uMjNOp1ej1KDf7VYgPHX+P/zX/tIKJnP4/RJ+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0Pf8MAAADbAAAADwAAAAAAAAAAAAAAAACYAgAAZHJzL2Rv&#10;d25yZXYueG1sUEsFBgAAAAAEAAQA9QAAAIgDAAAAAA==&#10;" path="m65,l75,92,,92,65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T/MEA&#10;AADbAAAADwAAAGRycy9kb3ducmV2LnhtbERPTYvCMBC9C/sfwix4kTVdFaldoyyCohdB3YPHoRnb&#10;rs2kNLHGf28OgsfH+54vg6lFR62rLCv4HiYgiHOrKy4U/J3WXykI55E11pZJwYMcLBcfvTlm2t75&#10;QN3RFyKGsMtQQel9k0np8pIMuqFtiCN3sa1BH2FbSN3iPYabWo6SZCoNVhwbSmxoVVJ+Pd6MgvA/&#10;ON9Gg07T5iovu31Im8ksVar/GX5/QHgK/i1+ubdawTiOjV/i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FU/zBAAAA2wAAAA8AAAAAAAAAAAAAAAAAmAIAAGRycy9kb3du&#10;cmV2LnhtbFBLBQYAAAAABAAEAPUAAACGAwAAAAA=&#10;" path="m643,84r16,3l659,87r-2,9l644,96,643,84xm483,63r79,10l565,96r-79,l483,63xm322,43r63,8l386,52r16,1l406,96r-78,l322,43xm162,21r37,6l199,28r42,5l249,96r-79,l162,21xm,l11,1r1,3l81,12r9,84l11,96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KXcYA&#10;AADbAAAADwAAAGRycy9kb3ducmV2LnhtbESPQWvCQBSE70L/w/IEL1I3Wlra6CpiKQhFISpSb4/s&#10;MwnNvk2zq27+fVco9DjMzDfMbBFMLa7UusqygvEoAUGcW11xoeCw/3h8BeE8ssbaMinoyMFi/tCb&#10;YartjTO67nwhIoRdigpK75tUSpeXZNCNbEMcvbNtDfoo20LqFm8Rbmo5SZIXabDiuFBiQ6uS8u/d&#10;xSi4fGK26b6eT9tx4O59/xPWx2Gm1KAfllMQnoL/D/+111rB0xv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jKXcYAAADbAAAADwAAAAAAAAAAAAAAAACYAgAAZHJz&#10;L2Rvd25yZXYueG1sUEsFBgAAAAAEAAQA9QAAAIsDAAAAAA==&#10;" path="m1,l12,8,,8,1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IF8IA&#10;AADbAAAADwAAAGRycy9kb3ducmV2LnhtbERPPW/CMBDdkfofrKvUDZxWBUHAQW3VSjCSMsB2io84&#10;JD5HsRPS/vp6QOr49L4329E2YqDOV44VPM8SEMSF0xWXCo7fX9MlCB+QNTaOScEPedhmD5MNptrd&#10;+EBDHkoRQ9inqMCE0KZS+sKQRT9zLXHkLq6zGCLsSqk7vMVw28iXJFlIixXHBoMtfRgq6ry3Cubn&#10;z9NIJr+e/ftvn6/29dAvE6WeHse3NYhAY/gX3907reA1ro9f4g+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QgX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TTMYA&#10;AADbAAAADwAAAGRycy9kb3ducmV2LnhtbESPUUvDMBSF3wX/Q7iCby7tcCp12XATN2Ew6BzC3i7N&#10;tQ02NyVJ1+7fG0Hw8XDO+Q5nvhxtK87kg3GsIJ9kIIgrpw3XCo4fb3dPIEJE1tg6JgUXCrBcXF/N&#10;sdBu4JLOh1iLBOFQoIImxq6QMlQNWQwT1xEn78t5izFJX0vtcUhw28pplj1Ii4bTQoMdrRuqvg+9&#10;VbDbmmHfl6Z/9Z+nx2O+Oa3L1Uyp25vx5RlEpDH+h//a71rBfQ6/X9IP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CTTMYAAADbAAAADwAAAAAAAAAAAAAAAACYAgAAZHJz&#10;L2Rvd25yZXYueG1sUEsFBgAAAAAEAAQA9QAAAIsDAAAAAA==&#10;" path="m,l597,,786,25r39,82l827,111,735,99,644,87,552,75,460,61,369,49,277,37,185,25,94,12,3,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W0cQA&#10;AADbAAAADwAAAGRycy9kb3ducmV2LnhtbESPQWvCQBSE70L/w/IKvemmoYhGV5GCIgiKSSE9PrLP&#10;JJh9G7IbTfvr3ULB4zAz3zDL9WAacaPO1ZYVvE8iEMSF1TWXCr6y7XgGwnlkjY1lUvBDDtarl9ES&#10;E23vfKZb6ksRIOwSVFB53yZSuqIig25iW+LgXWxn0AfZlVJ3eA9w08g4iqbSYM1hocKWPisqrmlv&#10;FPS7Pp7nh99dlh3yvJEnWx7Tb6XeXofNAoSnwT/D/+29VvARw9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1tHEAAAA2wAAAA8AAAAAAAAAAAAAAAAAmAIAAGRycy9k&#10;b3ducmV2LnhtbFBLBQYAAAAABAAEAPUAAACJAw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+3sIA&#10;AADbAAAADwAAAGRycy9kb3ducmV2LnhtbESPQYvCMBSE74L/ITxhL0VTdxeRahRRVurerOL50Tzb&#10;YvNSmqzW/fVGEDwOM/MNM192phZXal1lWcF4FIMgzq2uuFBwPPwMpyCcR9ZYWyYFd3KwXPR7c0y0&#10;vfGerpkvRICwS1BB6X2TSOnykgy6kW2Ig3e2rUEfZFtI3eItwE0tP+N4Ig1WHBZKbGhdUn7J/oyC&#10;NF39rndbnJo6+o9OG0zdIbJKfQy61QyEp86/w692qhV8f8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77ewgAAANsAAAAPAAAAAAAAAAAAAAAAAJgCAABkcnMvZG93&#10;bnJldi54bWxQSwUGAAAAAAQABAD1AAAAhwMAAAAA&#10;" path="m761,193r32,74l793,267r-14,8l624,275,761,193r,xm696,48r33,73l728,121,468,275r-156,l696,48r,xm466,l622,,156,275,,275,466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76E0" w14:textId="77777777" w:rsidR="00CF3BC5" w:rsidRDefault="00CF3BC5" w:rsidP="003856C9">
      <w:pPr>
        <w:spacing w:after="0" w:line="240" w:lineRule="auto"/>
      </w:pPr>
      <w:r>
        <w:separator/>
      </w:r>
    </w:p>
  </w:footnote>
  <w:footnote w:type="continuationSeparator" w:id="0">
    <w:p w14:paraId="53DF5033" w14:textId="77777777" w:rsidR="00CF3BC5" w:rsidRDefault="00CF3BC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35F1" w14:textId="77777777" w:rsidR="003856C9" w:rsidRDefault="007803B7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A5B49F2" wp14:editId="2B309B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4254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OwiXPi3FgAAZa4AAA4AAAAAAAAA&#10;AAAAAAAALgIAAGRycy9lMm9Eb2MueG1sUEsBAi0AFAAGAAgAAAAhAEzxCuXcAAAABQEAAA8AAAAA&#10;AAAAAAAAAAAAERkAAGRycy9kb3ducmV2LnhtbFBLBQYAAAAABAAEAPMAAAAaGg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2ocMA&#10;AADbAAAADwAAAGRycy9kb3ducmV2LnhtbESPX2vCQBDE34V+h2MLfTMbhVSJnlIKgkJf/IOlb0tu&#10;TYK5vZA7TfrtewXBx2FmfsMs14Nt1J07XzvRMElSUCyFM7WUGk7HzXgOygcSQ40T1vDLHtarl9GS&#10;cuN62fP9EEoVIeJz0lCF0OaIvqjYkk9cyxK9i+sshSi7Ek1HfYTbBqdp+o6WaokLFbX8WXFxPdys&#10;hpB9ZTg77+w3/iDZ63HTu/1E67fX4WMBKvAQnuFHe2s0ZDP4/xJ/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L2o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OTbL0A&#10;AADbAAAADwAAAGRycy9kb3ducmV2LnhtbERPy6rCMBDdX/AfwgjurqmiItUoKgquBKuIy6EZm2Iz&#10;KU3U+vdmIbg8nPd82dpKPKnxpWMFg34Cgjh3uuRCwfm0+5+C8AFZY+WYFLzJw3LR+Ztjqt2Lj/TM&#10;QiFiCPsUFZgQ6lRKnxuy6PuuJo7czTUWQ4RNIXWDrxhuKzlMkom0WHJsMFjTxlB+zx5WARuzWmeT&#10;5Ho7yfN7OzKHzfhyUKrXbVczEIHa8BN/3XutYBzHxi/xB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3OTbL0AAADbAAAADwAAAAAAAAAAAAAAAACYAgAAZHJzL2Rvd25yZXYu&#10;eG1sUEsFBgAAAAAEAAQA9QAAAIIDAAAAAA==&#10;" path="m182,26r70,9l186,35r-4,-9xm,l3,2,91,14r9,21l14,35,,xm,l,,,2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/WT8UA&#10;AADbAAAADwAAAGRycy9kb3ducmV2LnhtbESP0WrCQBRE3wv9h+UWfCl1Y6XSxqwiFkFELJp+wCV7&#10;zQazd2N2jfHvXaHQx2FmzjDZvLe16Kj1lWMFo2ECgrhwuuJSwW++evsE4QOyxtoxKbiRh/ns+SnD&#10;VLsr76k7hFJECPsUFZgQmlRKXxiy6IeuIY7e0bUWQ5RtKXWL1wi3tXxPkom0WHFcMNjQ0lBxOlys&#10;gu/zavuT7y7jU2HNZj3Kb3L3ulRq8NIvpiAC9eE//NdeawUfX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79ZPxQAAANsAAAAPAAAAAAAAAAAAAAAAAJgCAABkcnMv&#10;ZG93bnJldi54bWxQSwUGAAAAAAQABAD1AAAAigMAAAAA&#10;" path="m8,69r,l8,69r,xm,l80,r1,13l11,68,8,6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sz5cIA&#10;AADbAAAADwAAAGRycy9kb3ducmV2LnhtbERPz2vCMBS+D/wfwhN2m4k7lNIZRRRxKGVMhbHbo3lr&#10;i81LSTJb99cvh8GOH9/vxWq0nbiRD61jDfOZAkFcOdNyreFy3j3lIEJENtg5Jg13CrBaTh4WWBg3&#10;8DvdTrEWKYRDgRqaGPtCylA1ZDHMXE+cuC/nLcYEfS2NxyGF204+K5VJiy2nhgZ72jRUXU/fVkPp&#10;r58XRbgtj+e3/Y/iQ/7BB60fp+P6BUSkMf6L/9yvRkOW1qcv6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zPl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SlMQA&#10;AADbAAAADwAAAGRycy9kb3ducmV2LnhtbESPQWvCQBSE7wX/w/IKXopujGAkdRUpFIoeJFH0+si+&#10;JqHZt2F3q/Hfu0Khx2FmvmFWm8F04krOt5YVzKYJCOLK6pZrBafj52QJwgdkjZ1lUnAnD5v16GWF&#10;ubY3LuhahlpECPscFTQh9LmUvmrIoJ/anjh639YZDFG6WmqHtwg3nUyTZCENthwXGuzpo6Hqp/w1&#10;Cgozf+NLWux3LjvPD2mZHXySKTV+HbbvIAIN4T/81/7SChYze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6kpTEAAAA2wAAAA8AAAAAAAAAAAAAAAAAmAIAAGRycy9k&#10;b3ducmV2LnhtbFBLBQYAAAAABAAEAPUAAACJAwAAAAA=&#10;" path="m301,r27,l332,18,301,xm,l151,,361,129r4,19l365,148r22,91l383,236,309,191,231,143,152,93,74,4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C83cIA&#10;AADbAAAADwAAAGRycy9kb3ducmV2LnhtbESPQWsCMRSE7wX/Q3iCt5qtBymrUcQiFooHV72/bl53&#10;V5OXJYm76783hUKPw8x8wyzXgzWiIx8axwrephkI4tLphisF59Pu9R1EiMgajWNS8KAA69XoZYm5&#10;dj0fqStiJRKEQ44K6hjbXMpQ1mQxTF1LnLwf5y3GJH0ltcc+wa2RsyybS4sNp4UaW9rWVN6Ku1Vg&#10;e2suvgjf7f7LdKfDR7G/+odSk/GwWYCINMT/8F/7UyuYz+D3S/o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LzdwgAAANsAAAAPAAAAAAAAAAAAAAAAAJgCAABkcnMvZG93&#10;bnJldi54bWxQSwUGAAAAAAQABAD1AAAAhwMAAAAA&#10;" path="m63,169l848,275r-596,l182,266,91,254,3,242,,240r,l,240r,l63,169xm191,26l1431,192r40,83l1444,275,128,97,191,26xm593,r596,l1348,21r41,86l593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jlcUA&#10;AADbAAAADwAAAGRycy9kb3ducmV2LnhtbESPS4vCQBCE74L/YWjB2zpxHz6io+wKK4p48AFe20yb&#10;BDM9ITMb4/76nQXBY1FVX1HTeWMKUVPlcssK+r0IBHFidc6pguPh+2UEwnlkjYVlUnAnB/NZuzXF&#10;WNsb76je+1QECLsYFWTel7GULsnIoOvZkjh4F1sZ9EFWqdQV3gLcFPI1igbSYM5hIcOSFhkl1/2P&#10;UbDa1Gerh8W7W5+WY/nhtr/p11ipbqf5nIDw1Phn+NFeaQWDN/j/En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eOVxQAAANsAAAAPAAAAAAAAAAAAAAAAAJgCAABkcnMv&#10;ZG93bnJldi54bWxQSwUGAAAAAAQABAD1AAAAigMAAAAA&#10;" path="m735,65r3,3l803,117r64,51l874,173r3,4l924,275r-88,l735,69r,l735,69r,-1l735,68r,-3xm735,65r,l735,65r,xm526,r89,l748,275r-87,l526,xm352,r87,l573,275r-88,l352,xm176,r87,l398,275r-88,l176,xm,l89,,222,275r-87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jt8QA&#10;AADbAAAADwAAAGRycy9kb3ducmV2LnhtbESPQWvCQBSE7wX/w/KE3upGKaFEVzFC1FNRGyjeHtln&#10;Esy+Dburpv++WxB6HGbmG2axGkwn7uR8a1nBdJKAIK6sbrlWUH4Vbx8gfEDW2FkmBT/kYbUcvSww&#10;0/bBR7qfQi0ihH2GCpoQ+kxKXzVk0E9sTxy9i3UGQ5SultrhI8JNJ2dJkkqDLceFBnvaNFRdTzej&#10;4FwcP6uLy7/Toiz3h12+TV1ulHodD+s5iEBD+A8/23utIH2H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Mo7fEAAAA2wAAAA8AAAAAAAAAAAAAAAAAmAIAAGRycy9k&#10;b3ducmV2LnhtbFBLBQYAAAAABAAEAPUAAACJAwAAAAA=&#10;" path="m,l79,r8,65l87,68r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2rsQA&#10;AADbAAAADwAAAGRycy9kb3ducmV2LnhtbESP0WrCQBRE3wv9h+UW+iK6a0Wr0VWkKCj40KgfcMle&#10;k5Ds3ZBdNf17VxD6OMzMGWax6mwtbtT60rGG4UCBIM6cKTnXcD5t+1MQPiAbrB2Thj/ysFq+vy0w&#10;Me7OKd2OIRcRwj5BDUUITSKlzwqy6AeuIY7exbUWQ5RtLk2L9wi3tfxSaiItlhwXCmzop6CsOl6t&#10;hpSqUW8zs3u1T6+H799OberqrPXnR7eegwjUhf/wq70zGiZj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9q7EAAAA2wAAAA8AAAAAAAAAAAAAAAAAmAIAAGRycy9k&#10;b3ducmV2LnhtbFBLBQYAAAAABAAEAPUAAACJAwAAAAA=&#10;" path="m170,l276,,252,26,189,97r-65,72l61,240r,l61,240r-2,-1l59,239,37,148r,l170,xm,l63,,13,56,4,18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+Cr4A&#10;AADbAAAADwAAAGRycy9kb3ducmV2LnhtbESPwQrCMBBE74L/EFbwpqkKRapRRBD0aBW8rs3aFpNN&#10;aaLWvzeC4HGYmTfMct1ZI57U+tqxgsk4AUFcOF1zqeB82o3mIHxA1mgck4I3eViv+r0lZtq9+EjP&#10;PJQiQthnqKAKocmk9EVFFv3YNcTRu7nWYoiyLaVu8RXh1shpkqTSYs1xocKGthUV9/xhFZhZsZ92&#10;h+S4K81hew0Xk182E6WGg26zABGoC//wr73XCtIUvl/iD5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Pgq+AAAA2wAAAA8AAAAAAAAAAAAAAAAAmAIAAGRycy9kb3ducmV2&#10;LnhtbFBLBQYAAAAABAAEAPUAAACDAwAAAAA=&#10;" path="m59,r,l59,,73,35,,35,57,2r2,l59,r,l59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9AC0" w14:textId="77777777" w:rsidR="00DC79BB" w:rsidRDefault="00DC79BB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5086E1C" wp14:editId="4F7500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425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7Qfb9vhYAAGSuAAAO&#10;AAAAAAAAAAAAAAAAAC4CAABkcnMvZTJvRG9jLnhtbFBLAQItABQABgAIAAAAIQBM8Qrl3AAAAAUB&#10;AAAPAAAAAAAAAAAAAAAAABgZAABkcnMvZG93bnJldi54bWxQSwUGAAAAAAQABADzAAAAIR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F58MA&#10;AADbAAAADwAAAGRycy9kb3ducmV2LnhtbESPQWvCQBSE74X+h+UVvNUXS7US3UgpCBW8qEXx9sg+&#10;k5Ds25DdmvjvXaHQ4zAz3zDL1WAbdeXOV040TMYJKJbcmUoKDT+H9esclA8khhonrOHGHlbZ89OS&#10;UuN62fF1HwoVIeJT0lCG0KaIPi/Zkh+7liV6F9dZClF2BZqO+gi3Db4lyQwtVRIXSmr5q+S83v9a&#10;DWG6neLHcWNPeEay9WHdu91E69HL8LkAFXgI/+G/9rfR8D6Dx5f4AzC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fF58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Rw8IA&#10;AADbAAAADwAAAGRycy9kb3ducmV2LnhtbESPQYvCMBSE74L/ITzBm6Yu6ko1iooLngSrLB4fzbMp&#10;Ni+lyWr99xtB8DjMzDfMYtXaStyp8aVjBaNhAoI4d7rkQsH59DOYgfABWWPlmBQ8ycNq2e0sMNXu&#10;wUe6Z6EQEcI+RQUmhDqV0ueGLPqhq4mjd3WNxRBlU0jd4CPCbSW/kmQqLZYcFwzWtDWU37I/q4CN&#10;WW+yaXK5nuT5uRubw3bye1Cq32vXcxCB2vAJv9t7rWD8Da8v8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ZHDwgAAANsAAAAPAAAAAAAAAAAAAAAAAJgCAABkcnMvZG93&#10;bnJldi54bWxQSwUGAAAAAAQABAD1AAAAhwMAAAAA&#10;" path="m182,26r70,9l186,35r-4,-9xm,l3,2,91,14r9,21l14,35,,xm,l,,,2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lCcIA&#10;AADbAAAADwAAAGRycy9kb3ducmV2LnhtbERP3WrCMBS+H+wdwhl4M9bUOURqo4hDKDIcs3uAQ3Ns&#10;is1JbaK2b28uBrv8+P7z9WBbcaPeN44VTJMUBHHldMO1gt9y97YA4QOyxtYxKRjJw3r1/JRjpt2d&#10;f+h2DLWIIewzVGBC6DIpfWXIok9cRxy5k+sthgj7Wuoe7zHctvI9TefSYsOxwWBHW0PV+Xi1Cj4v&#10;u6/v8nCdnStr9sW0HOXhdavU5GXYLEEEGsK/+M9daAUfcWz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uUJwgAAANsAAAAPAAAAAAAAAAAAAAAAAJgCAABkcnMvZG93&#10;bnJldi54bWxQSwUGAAAAAAQABAD1AAAAhwMAAAAA&#10;" path="m8,69r,l8,69r,xm,l80,r1,13l11,68,8,6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xocAA&#10;AADaAAAADwAAAGRycy9kb3ducmV2LnhtbERPTWsCMRC9C/0PYQreNNFDkdUopVIqikhdQXobNtPd&#10;xc1kSVJd/fVGKHgaHu9zZovONuJMPtSONYyGCgRx4UzNpYZD/jmYgAgR2WDjmDRcKcBi/tKbYWbc&#10;hb/pvI+lSCEcMtRQxdhmUoaiIoth6FrixP06bzEm6EtpPF5SuG3kWKk3abHm1FBhSx8VFaf9n9Ww&#10;9aefgyJcbjf57uumeD058lrr/mv3PgURqYtP8b97ZdJ8eLzyuH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HxocAAAADaAAAADwAAAAAAAAAAAAAAAACY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9ssIA&#10;AADbAAAADwAAAGRycy9kb3ducmV2LnhtbERPz2vCMBS+D/wfwhN2GZpacR2daZHBYLiDtJPt+mie&#10;bbF5KUmm3X9vDgOPH9/vbTmZQVzI+d6ygtUyAUHcWN1zq+D49b54AeEDssbBMin4Iw9lMXvYYq7t&#10;lSu61KEVMYR9jgq6EMZcSt90ZNAv7UgcuZN1BkOErpXa4TWGm0GmSfIsDfYcGzoc6a2j5lz/GgWV&#10;WT/xT1p97l32vT6kdXbwSabU43zavYIINIW7+N/9oRVs4vr4Jf4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2ywgAAANsAAAAPAAAAAAAAAAAAAAAAAJgCAABkcnMvZG93&#10;bnJldi54bWxQSwUGAAAAAAQABAD1AAAAhwMAAAAA&#10;" path="m301,r27,l332,18,301,xm,l151,,361,129r4,19l365,148r22,91l383,236,309,191,231,143,152,93,74,45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7oF8MA&#10;AADbAAAADwAAAGRycy9kb3ducmV2LnhtbESPQWsCMRSE70L/Q3iF3jSrUClbo4giFkoPrvb+unnd&#10;XU1eliTurv++EYQeh5n5hlmsBmtERz40jhVMJxkI4tLphisFp+Nu/AYiRGSNxjEpuFGA1fJptMBc&#10;u54P1BWxEgnCIUcFdYxtLmUoa7IYJq4lTt6v8xZjkr6S2mOf4NbIWZbNpcWG00KNLW1qKi/F1Sqw&#10;vTXfvgg/7f7TdMevbbE/+5tSL8/D+h1EpCH+hx/tD63gdQr3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7oF8MAAADbAAAADwAAAAAAAAAAAAAAAACYAgAAZHJzL2Rv&#10;d25yZXYueG1sUEsFBgAAAAAEAAQA9QAAAIgDAAAAAA==&#10;" path="m63,169l848,275r-596,l182,266,91,254,3,242,,240r,l,240r,l63,169xm191,26l1431,192r40,83l1444,275,128,97,191,26xm593,r596,l1348,21r41,86l593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WMs8UA&#10;AADbAAAADwAAAGRycy9kb3ducmV2LnhtbESPT2vCQBTE7wW/w/KE3upG0aoxG2mFFot48A94fWaf&#10;STD7NmS3Mfrpu4VCj8PM/IZJlp2pREuNKy0rGA4iEMSZ1SXnCo6Hj5cZCOeRNVaWScGdHCzT3lOC&#10;sbY33lG797kIEHYxKii8r2MpXVaQQTewNXHwLrYx6INscqkbvAW4qeQoil6lwZLDQoE1rQrKrvtv&#10;o2C9ac9WT6ux+zp9zuXEbR/5+1yp5373tgDhqfP/4b/2WiuYjO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YyzxQAAANsAAAAPAAAAAAAAAAAAAAAAAJgCAABkcnMv&#10;ZG93bnJldi54bWxQSwUGAAAAAAQABAD1AAAAigMAAAAA&#10;" path="m735,65r3,3l803,117r64,51l874,173r3,4l924,275r-88,l735,69r,l735,69r,-1l735,68r,-3xm735,65r,l735,65r,xm526,r89,l748,275r-87,l526,xm352,r87,l573,275r-88,l352,xm176,r87,l398,275r-88,l176,xm,l89,,222,275r-87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xfsQA&#10;AADbAAAADwAAAGRycy9kb3ducmV2LnhtbESPQWvCQBSE74L/YXlCb7qppaFEV2mEtJ6K2oB4e2Sf&#10;STD7NuxuNf333YLgcZiZb5jlejCduJLzrWUFz7MEBHFldcu1gvK7mL6B8AFZY2eZFPySh/VqPFpi&#10;pu2N93Q9hFpECPsMFTQh9JmUvmrIoJ/Znjh6Z+sMhihdLbXDW4SbTs6TJJUGW44LDfa0aai6HH6M&#10;glOx/6rOLj+mRVlud5/5R+pyo9TTZHhfgAg0hEf43t5qBa8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J8X7EAAAA2wAAAA8AAAAAAAAAAAAAAAAAmAIAAGRycy9k&#10;b3ducmV2LnhtbFBLBQYAAAAABAAEAPUAAACJAwAAAAA=&#10;" path="m,l79,r8,65l87,68r,l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ZiMUA&#10;AADbAAAADwAAAGRycy9kb3ducmV2LnhtbESP0WrCQBRE3wv+w3ILfSm6q7bVptmIFIUKfWjUD7hk&#10;b5OQ7N2QXTX+vVso+DjMzBkmXQ22FWfqfe1Yw3SiQBAXztRcajgetuMlCB+QDbaOScOVPKyy0UOK&#10;iXEXzum8D6WIEPYJaqhC6BIpfVGRRT9xHXH0fl1vMUTZl9L0eIlw28qZUm/SYs1xocKOPisqmv3J&#10;asipmT9v3u1O7fLT9+JnUJu2OWr99DisP0AEGsI9/N/+MhpeX+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JmIxQAAANsAAAAPAAAAAAAAAAAAAAAAAJgCAABkcnMv&#10;ZG93bnJldi54bWxQSwUGAAAAAAQABAD1AAAAigMAAAAA&#10;" path="m170,l276,,252,26,189,97r-65,72l61,240r,l61,240r-2,-1l59,239,37,148r,l170,xm,l63,,13,56,4,18,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qwL4A&#10;AADbAAAADwAAAGRycy9kb3ducmV2LnhtbESPwQrCMBBE74L/EFbwpqmKItUoIgh6tApe12Zti8mm&#10;NFHr3xtB8DjMzBtmuW6tEU9qfOVYwWiYgCDOna64UHA+7QZzED4gazSOScGbPKxX3c4SU+1efKRn&#10;FgoRIexTVFCGUKdS+rwki37oauLo3VxjMUTZFFI3+Ipwa+Q4SWbSYsVxocSatiXl9+xhFZhJvh+3&#10;h+S4K8xhew0Xk102I6X6vXazABGoDf/wr73XCqZ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yasC+AAAA2wAAAA8AAAAAAAAAAAAAAAAAmAIAAGRycy9kb3ducmV2&#10;LnhtbFBLBQYAAAAABAAEAPUAAACDAwAAAAA=&#10;" path="m59,r,l59,,73,35,,35,57,2r2,l59,r,l59,xe" fillcolor="#051110 [324]" strokecolor="#37b6ae [3204]" strokeweight=".5pt">
                <v:fill color2="#020807 [164]" rotate="t" colors="0 #a2dcd7;.5 #95d4cf;1 #80d2cb" focus="100%" type="gradient">
                  <o:fill v:ext="view" type="gradientUnscaled"/>
                </v:fill>
                <v:stroke joinstyle="miter"/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F08"/>
    <w:multiLevelType w:val="hybridMultilevel"/>
    <w:tmpl w:val="DFA2F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2460"/>
    <w:multiLevelType w:val="hybridMultilevel"/>
    <w:tmpl w:val="66DC6E8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806F7"/>
    <w:multiLevelType w:val="hybridMultilevel"/>
    <w:tmpl w:val="B2DC38F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21352"/>
    <w:multiLevelType w:val="hybridMultilevel"/>
    <w:tmpl w:val="AF003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A5C"/>
    <w:multiLevelType w:val="hybridMultilevel"/>
    <w:tmpl w:val="D3109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313DB"/>
    <w:multiLevelType w:val="hybridMultilevel"/>
    <w:tmpl w:val="BB52C2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523A4"/>
    <w:multiLevelType w:val="hybridMultilevel"/>
    <w:tmpl w:val="3B92DA1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F486F"/>
    <w:multiLevelType w:val="hybridMultilevel"/>
    <w:tmpl w:val="042A363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9732E"/>
    <w:multiLevelType w:val="hybridMultilevel"/>
    <w:tmpl w:val="FEACA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91A99"/>
    <w:multiLevelType w:val="hybridMultilevel"/>
    <w:tmpl w:val="14A66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BB"/>
    <w:rsid w:val="00052BE1"/>
    <w:rsid w:val="00070BD7"/>
    <w:rsid w:val="0007412A"/>
    <w:rsid w:val="0010199E"/>
    <w:rsid w:val="001765FE"/>
    <w:rsid w:val="001872C3"/>
    <w:rsid w:val="0019561F"/>
    <w:rsid w:val="001B32D2"/>
    <w:rsid w:val="00250566"/>
    <w:rsid w:val="00293B83"/>
    <w:rsid w:val="002A3621"/>
    <w:rsid w:val="002B3890"/>
    <w:rsid w:val="002B7747"/>
    <w:rsid w:val="002C77B9"/>
    <w:rsid w:val="002D359B"/>
    <w:rsid w:val="002F485A"/>
    <w:rsid w:val="003053D9"/>
    <w:rsid w:val="003856C9"/>
    <w:rsid w:val="00396369"/>
    <w:rsid w:val="003C0A37"/>
    <w:rsid w:val="003F4D31"/>
    <w:rsid w:val="0043426C"/>
    <w:rsid w:val="00441EB9"/>
    <w:rsid w:val="00463463"/>
    <w:rsid w:val="00473EF8"/>
    <w:rsid w:val="004760E5"/>
    <w:rsid w:val="004D22BB"/>
    <w:rsid w:val="00514BD3"/>
    <w:rsid w:val="005152F2"/>
    <w:rsid w:val="00534E4E"/>
    <w:rsid w:val="00551D35"/>
    <w:rsid w:val="00557019"/>
    <w:rsid w:val="005674AC"/>
    <w:rsid w:val="00567664"/>
    <w:rsid w:val="005A1E51"/>
    <w:rsid w:val="005A7E57"/>
    <w:rsid w:val="00616FF4"/>
    <w:rsid w:val="00662521"/>
    <w:rsid w:val="006A3CE7"/>
    <w:rsid w:val="006C0687"/>
    <w:rsid w:val="00743379"/>
    <w:rsid w:val="007803B7"/>
    <w:rsid w:val="00791962"/>
    <w:rsid w:val="007B2F5C"/>
    <w:rsid w:val="007C5F05"/>
    <w:rsid w:val="00832043"/>
    <w:rsid w:val="00832F81"/>
    <w:rsid w:val="008B447E"/>
    <w:rsid w:val="008C7CA2"/>
    <w:rsid w:val="008E7EAC"/>
    <w:rsid w:val="008F6337"/>
    <w:rsid w:val="0093535C"/>
    <w:rsid w:val="009A07D1"/>
    <w:rsid w:val="009B32D4"/>
    <w:rsid w:val="00A42F91"/>
    <w:rsid w:val="00AC7B8E"/>
    <w:rsid w:val="00AF1258"/>
    <w:rsid w:val="00B01E52"/>
    <w:rsid w:val="00B550FC"/>
    <w:rsid w:val="00B85871"/>
    <w:rsid w:val="00B93310"/>
    <w:rsid w:val="00BC1F18"/>
    <w:rsid w:val="00BD2E58"/>
    <w:rsid w:val="00BD7BAD"/>
    <w:rsid w:val="00BF4A3E"/>
    <w:rsid w:val="00BF6BAB"/>
    <w:rsid w:val="00C007A5"/>
    <w:rsid w:val="00C236B5"/>
    <w:rsid w:val="00C40844"/>
    <w:rsid w:val="00C4403A"/>
    <w:rsid w:val="00CC35C1"/>
    <w:rsid w:val="00CE6306"/>
    <w:rsid w:val="00CF3BC5"/>
    <w:rsid w:val="00D11C4D"/>
    <w:rsid w:val="00D1340B"/>
    <w:rsid w:val="00D5067A"/>
    <w:rsid w:val="00D9354D"/>
    <w:rsid w:val="00DC79BB"/>
    <w:rsid w:val="00DE3AFB"/>
    <w:rsid w:val="00E27625"/>
    <w:rsid w:val="00E34D58"/>
    <w:rsid w:val="00E70DBB"/>
    <w:rsid w:val="00E941EF"/>
    <w:rsid w:val="00EB1C1B"/>
    <w:rsid w:val="00EC682F"/>
    <w:rsid w:val="00F21180"/>
    <w:rsid w:val="00F33EA3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5F74A"/>
  <w15:docId w15:val="{167C6640-30A4-FA48-9DDE-EBE8B7A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22"/>
    <w:qFormat/>
    <w:rsid w:val="00EC682F"/>
    <w:rPr>
      <w:b/>
      <w:bCs/>
    </w:rPr>
  </w:style>
  <w:style w:type="paragraph" w:styleId="ListParagraph">
    <w:name w:val="List Paragraph"/>
    <w:basedOn w:val="Normal"/>
    <w:uiPriority w:val="34"/>
    <w:qFormat/>
    <w:rsid w:val="00E27625"/>
    <w:pPr>
      <w:spacing w:after="200" w:line="276" w:lineRule="auto"/>
      <w:ind w:left="720"/>
      <w:contextualSpacing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lexander\AppData\Roaming\Microsoft\Templates\Creative%20resume,%20designed%20by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955D5302814437A4EC7D70FC048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B205-1401-4D9B-BC0D-363CB2B52D9E}"/>
      </w:docPartPr>
      <w:docPartBody>
        <w:p w:rsidR="0077592B" w:rsidRDefault="0077592B">
          <w:pPr>
            <w:pStyle w:val="56955D5302814437A4EC7D70FC04837A"/>
          </w:pPr>
          <w:r w:rsidRPr="005152F2">
            <w:t>Your Name</w:t>
          </w:r>
        </w:p>
      </w:docPartBody>
    </w:docPart>
    <w:docPart>
      <w:docPartPr>
        <w:name w:val="52A26E68CB04416C805E00C878D7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6859-FA72-4773-94E1-F99583A42B9A}"/>
      </w:docPartPr>
      <w:docPartBody>
        <w:p w:rsidR="0077592B" w:rsidRDefault="0077592B">
          <w:pPr>
            <w:pStyle w:val="52A26E68CB04416C805E00C878D75880"/>
          </w:pPr>
          <w:r>
            <w:t>Skills</w:t>
          </w:r>
        </w:p>
      </w:docPartBody>
    </w:docPart>
    <w:docPart>
      <w:docPartPr>
        <w:name w:val="CDB3614BEA5A4E8ABA13584FF14E3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BF228-770C-47D3-82D7-38C882824ED7}"/>
      </w:docPartPr>
      <w:docPartBody>
        <w:p w:rsidR="0077592B" w:rsidRDefault="0077592B">
          <w:pPr>
            <w:pStyle w:val="CDB3614BEA5A4E8ABA13584FF14E34CE"/>
          </w:pPr>
          <w:r w:rsidRPr="005152F2">
            <w:t>Experience</w:t>
          </w:r>
        </w:p>
      </w:docPartBody>
    </w:docPart>
    <w:docPart>
      <w:docPartPr>
        <w:name w:val="1430DD8727B24A08981720C13010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8BAD-34BF-431F-A7CA-D931931F5A21}"/>
      </w:docPartPr>
      <w:docPartBody>
        <w:p w:rsidR="0077592B" w:rsidRDefault="0077592B">
          <w:pPr>
            <w:pStyle w:val="1430DD8727B24A08981720C13010D5B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2B"/>
    <w:rsid w:val="000B7D10"/>
    <w:rsid w:val="0077592B"/>
    <w:rsid w:val="00E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955D5302814437A4EC7D70FC04837A">
    <w:name w:val="56955D5302814437A4EC7D70FC04837A"/>
  </w:style>
  <w:style w:type="paragraph" w:customStyle="1" w:styleId="49F0E6FEAAA940EE9FA37A62B0863DE4">
    <w:name w:val="49F0E6FEAAA940EE9FA37A62B0863DE4"/>
  </w:style>
  <w:style w:type="paragraph" w:customStyle="1" w:styleId="7F71DA93A7024811A7579FCCE4815CD0">
    <w:name w:val="7F71DA93A7024811A7579FCCE4815CD0"/>
  </w:style>
  <w:style w:type="paragraph" w:customStyle="1" w:styleId="5DFE7907C6CF46BDB387C43A67CC73D8">
    <w:name w:val="5DFE7907C6CF46BDB387C43A67CC73D8"/>
  </w:style>
  <w:style w:type="paragraph" w:customStyle="1" w:styleId="FD05E84FB9364EC29A5EC3A0C4290935">
    <w:name w:val="FD05E84FB9364EC29A5EC3A0C4290935"/>
  </w:style>
  <w:style w:type="paragraph" w:customStyle="1" w:styleId="6AC980B739E84470861E4A7AD278B506">
    <w:name w:val="6AC980B739E84470861E4A7AD278B506"/>
  </w:style>
  <w:style w:type="paragraph" w:customStyle="1" w:styleId="6C54B7896A334D20B1931623889F60D8">
    <w:name w:val="6C54B7896A334D20B1931623889F60D8"/>
  </w:style>
  <w:style w:type="paragraph" w:customStyle="1" w:styleId="52A26E68CB04416C805E00C878D75880">
    <w:name w:val="52A26E68CB04416C805E00C878D75880"/>
  </w:style>
  <w:style w:type="paragraph" w:customStyle="1" w:styleId="04E22008B4A7406181634F9413DF8DDC">
    <w:name w:val="04E22008B4A7406181634F9413DF8DDC"/>
  </w:style>
  <w:style w:type="paragraph" w:customStyle="1" w:styleId="CDB3614BEA5A4E8ABA13584FF14E34CE">
    <w:name w:val="CDB3614BEA5A4E8ABA13584FF14E34CE"/>
  </w:style>
  <w:style w:type="paragraph" w:customStyle="1" w:styleId="BA0E03AD5FA44471AA91BC69DDA5A61D">
    <w:name w:val="BA0E03AD5FA44471AA91BC69DDA5A61D"/>
  </w:style>
  <w:style w:type="paragraph" w:customStyle="1" w:styleId="BA5140A810D6411FB3C9694DBBDC4AD5">
    <w:name w:val="BA5140A810D6411FB3C9694DBBDC4AD5"/>
  </w:style>
  <w:style w:type="paragraph" w:customStyle="1" w:styleId="2AE23F68646244A1BADB38ACF26253FD">
    <w:name w:val="2AE23F68646244A1BADB38ACF26253FD"/>
  </w:style>
  <w:style w:type="paragraph" w:customStyle="1" w:styleId="5428B4B676194B1FB533203B50D82888">
    <w:name w:val="5428B4B676194B1FB533203B50D82888"/>
  </w:style>
  <w:style w:type="paragraph" w:customStyle="1" w:styleId="8C360DFD7CB44C1D81DDDF8168FAAA77">
    <w:name w:val="8C360DFD7CB44C1D81DDDF8168FAAA77"/>
  </w:style>
  <w:style w:type="paragraph" w:customStyle="1" w:styleId="F6BB2A2C5CC445B8A89DB129CF9EC260">
    <w:name w:val="F6BB2A2C5CC445B8A89DB129CF9EC260"/>
  </w:style>
  <w:style w:type="paragraph" w:customStyle="1" w:styleId="1430DD8727B24A08981720C13010D5BD">
    <w:name w:val="1430DD8727B24A08981720C13010D5BD"/>
  </w:style>
  <w:style w:type="paragraph" w:customStyle="1" w:styleId="26B57678EC874D739C9A6E44A13615DC">
    <w:name w:val="26B57678EC874D739C9A6E44A13615DC"/>
  </w:style>
  <w:style w:type="paragraph" w:customStyle="1" w:styleId="6F38C97D08234C8995EF3D166C63FE59">
    <w:name w:val="6F38C97D08234C8995EF3D166C63FE59"/>
  </w:style>
  <w:style w:type="paragraph" w:customStyle="1" w:styleId="3C45982C659C4623AD85BA3DF71B3AEF">
    <w:name w:val="3C45982C659C4623AD85BA3DF71B3AEF"/>
  </w:style>
  <w:style w:type="paragraph" w:customStyle="1" w:styleId="1103D58C7B004A0185386B852CABD1F5">
    <w:name w:val="1103D58C7B004A0185386B852CABD1F5"/>
  </w:style>
  <w:style w:type="paragraph" w:customStyle="1" w:styleId="AAFEFF163A354FEDB6C6E135F86BECC8">
    <w:name w:val="AAFEFF163A354FEDB6C6E135F86BECC8"/>
  </w:style>
  <w:style w:type="paragraph" w:customStyle="1" w:styleId="7EC71B0D459F4D85A9FD978AE6B44D3B">
    <w:name w:val="7EC71B0D459F4D85A9FD978AE6B44D3B"/>
    <w:rsid w:val="0077592B"/>
  </w:style>
  <w:style w:type="paragraph" w:customStyle="1" w:styleId="59D2E1383AFD4A2681B29BB1583BDB85">
    <w:name w:val="59D2E1383AFD4A2681B29BB1583BDB85"/>
    <w:rsid w:val="0077592B"/>
  </w:style>
  <w:style w:type="paragraph" w:customStyle="1" w:styleId="65C5927DB72C4A56A1E76F5DAE9A329B">
    <w:name w:val="65C5927DB72C4A56A1E76F5DAE9A329B"/>
    <w:rsid w:val="0077592B"/>
  </w:style>
  <w:style w:type="paragraph" w:customStyle="1" w:styleId="3479E4A76EDF4C018805CF025B1D0CBC">
    <w:name w:val="3479E4A76EDF4C018805CF025B1D0CBC"/>
    <w:rsid w:val="00775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Creative%20resume,%20designed%20by%20MOO.dotx</Template>
  <TotalTime>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Alexander</dc:creator>
  <cp:lastModifiedBy>esther alexander</cp:lastModifiedBy>
  <cp:revision>2</cp:revision>
  <dcterms:created xsi:type="dcterms:W3CDTF">2017-08-17T17:24:00Z</dcterms:created>
  <dcterms:modified xsi:type="dcterms:W3CDTF">2017-08-17T17:24:00Z</dcterms:modified>
</cp:coreProperties>
</file>