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1DC4A" w14:textId="77777777" w:rsidR="00E74AC8" w:rsidRDefault="00761F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426C08C" wp14:editId="0DB5B0C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00"/>
                            </w:tblGrid>
                            <w:tr w:rsidR="005E1514" w14:paraId="5BE027F0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14:paraId="0242E88D" w14:textId="77777777" w:rsidR="005E1514" w:rsidRDefault="005E1514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E1514" w14:paraId="73CA5F0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14:paraId="4168FD4E" w14:textId="77777777" w:rsidR="005E1514" w:rsidRDefault="005E1514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E1514" w14:paraId="2666EFB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14:paraId="35AC19CF" w14:textId="77777777" w:rsidR="005E1514" w:rsidRDefault="005E1514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063CCE" w14:textId="77777777" w:rsidR="005E1514" w:rsidRDefault="005E1514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6C08C" id="Rectangle 10" o:spid="_x0000_s1026" style="position:absolute;margin-left:0;margin-top:0;width:559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&#13;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00"/>
                      </w:tblGrid>
                      <w:tr w:rsidR="005E1514" w14:paraId="5BE027F0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14:paraId="0242E88D" w14:textId="77777777" w:rsidR="005E1514" w:rsidRDefault="005E151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E1514" w14:paraId="73CA5F04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14:paraId="4168FD4E" w14:textId="77777777" w:rsidR="005E1514" w:rsidRDefault="005E151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E1514" w14:paraId="2666EFB2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14:paraId="35AC19CF" w14:textId="77777777" w:rsidR="005E1514" w:rsidRDefault="005E151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56063CCE" w14:textId="77777777" w:rsidR="005E1514" w:rsidRDefault="005E1514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D0CE079" w14:textId="77777777" w:rsidR="00535233" w:rsidRDefault="00535233" w:rsidP="00535233">
      <w:pPr>
        <w:pStyle w:val="Section"/>
        <w:tabs>
          <w:tab w:val="left" w:pos="1908"/>
        </w:tabs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35233" w:rsidRPr="004B08DE" w14:paraId="4FFBB0F1" w14:textId="77777777" w:rsidTr="009C531B">
        <w:tc>
          <w:tcPr>
            <w:tcW w:w="2500" w:type="pct"/>
          </w:tcPr>
          <w:sdt>
            <w:sdtPr>
              <w:rPr>
                <w:rFonts w:ascii="Times New Roman" w:hAnsi="Times New Roman"/>
                <w:sz w:val="28"/>
                <w:szCs w:val="28"/>
              </w:rPr>
              <w:id w:val="26081749"/>
              <w:placeholder>
                <w:docPart w:val="05CE6D09648248B0BF6572A8FFB6A1F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420C307D" w14:textId="63326868" w:rsidR="00535233" w:rsidRPr="004B08DE" w:rsidRDefault="00BD5142" w:rsidP="009C531B">
                <w:pPr>
                  <w:pStyle w:val="PersonalName"/>
                  <w:rPr>
                    <w:rFonts w:ascii="Times New Roman" w:hAnsi="Times New Roman"/>
                    <w:sz w:val="28"/>
                    <w:szCs w:val="28"/>
                  </w:rPr>
                </w:pPr>
                <w:proofErr w:type="spellStart"/>
                <w:r>
                  <w:rPr>
                    <w:rFonts w:ascii="Times New Roman" w:hAnsi="Times New Roman"/>
                    <w:sz w:val="28"/>
                    <w:szCs w:val="28"/>
                  </w:rPr>
                  <w:t>Zanele</w:t>
                </w:r>
                <w:proofErr w:type="spellEnd"/>
                <w:r>
                  <w:rPr>
                    <w:rFonts w:ascii="Times New Roman" w:hAnsi="Times New Roman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28"/>
                    <w:szCs w:val="28"/>
                  </w:rPr>
                  <w:t>Niala</w:t>
                </w:r>
                <w:proofErr w:type="spellEnd"/>
                <w:r>
                  <w:rPr>
                    <w:rFonts w:ascii="Times New Roman" w:hAnsi="Times New Roman"/>
                    <w:sz w:val="28"/>
                    <w:szCs w:val="28"/>
                  </w:rPr>
                  <w:t xml:space="preserve"> Simon</w:t>
                </w:r>
              </w:p>
            </w:sdtContent>
          </w:sdt>
          <w:p w14:paraId="68ACFD88" w14:textId="77777777" w:rsidR="00535233" w:rsidRPr="004B08DE" w:rsidRDefault="0005588E" w:rsidP="009C531B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B08DE">
              <w:rPr>
                <w:rFonts w:ascii="Times New Roman" w:hAnsi="Times New Roman"/>
                <w:sz w:val="28"/>
                <w:szCs w:val="28"/>
              </w:rPr>
              <w:t>1868-</w:t>
            </w:r>
            <w:r w:rsidR="00F5542A">
              <w:rPr>
                <w:rFonts w:ascii="Times New Roman" w:hAnsi="Times New Roman"/>
                <w:sz w:val="28"/>
                <w:szCs w:val="28"/>
              </w:rPr>
              <w:t>349-4629</w:t>
            </w:r>
          </w:p>
          <w:p w14:paraId="4F87273E" w14:textId="77777777" w:rsidR="00535233" w:rsidRPr="004B08DE" w:rsidRDefault="0005588E" w:rsidP="009C531B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4B08DE">
              <w:rPr>
                <w:rFonts w:ascii="Times New Roman" w:hAnsi="Times New Roman"/>
                <w:sz w:val="28"/>
                <w:szCs w:val="28"/>
              </w:rPr>
              <w:t xml:space="preserve">La Sophie Trace, </w:t>
            </w:r>
            <w:r w:rsidR="004B08DE">
              <w:rPr>
                <w:rFonts w:ascii="Times New Roman" w:hAnsi="Times New Roman"/>
                <w:sz w:val="28"/>
                <w:szCs w:val="28"/>
              </w:rPr>
              <w:t xml:space="preserve">Claxton Bay. </w:t>
            </w:r>
          </w:p>
          <w:p w14:paraId="0EF95164" w14:textId="77777777" w:rsidR="00535233" w:rsidRPr="004B08DE" w:rsidRDefault="00F5542A" w:rsidP="004B08D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zanele</w:t>
            </w:r>
            <w:r w:rsidR="0005588E" w:rsidRPr="004B08DE">
              <w:rPr>
                <w:rFonts w:ascii="Times New Roman" w:hAnsi="Times New Roman"/>
                <w:sz w:val="28"/>
                <w:szCs w:val="28"/>
              </w:rPr>
              <w:t>simon</w:t>
            </w:r>
            <w:r>
              <w:rPr>
                <w:rFonts w:ascii="Times New Roman" w:hAnsi="Times New Roman"/>
                <w:sz w:val="28"/>
                <w:szCs w:val="28"/>
              </w:rPr>
              <w:t>@y</w:t>
            </w:r>
            <w:r w:rsidR="00E832DB" w:rsidRPr="004B08DE">
              <w:rPr>
                <w:rFonts w:ascii="Times New Roman" w:hAnsi="Times New Roman"/>
                <w:sz w:val="28"/>
                <w:szCs w:val="28"/>
              </w:rPr>
              <w:t>mail.</w:t>
            </w:r>
            <w:r w:rsidR="00535233" w:rsidRPr="004B08DE">
              <w:rPr>
                <w:rFonts w:ascii="Times New Roman" w:hAnsi="Times New Roman"/>
                <w:sz w:val="28"/>
                <w:szCs w:val="28"/>
              </w:rPr>
              <w:t>com</w:t>
            </w:r>
          </w:p>
        </w:tc>
        <w:tc>
          <w:tcPr>
            <w:tcW w:w="2500" w:type="pct"/>
          </w:tcPr>
          <w:p w14:paraId="0DB410F8" w14:textId="77777777" w:rsidR="00535233" w:rsidRPr="004B08DE" w:rsidRDefault="00535233" w:rsidP="009C531B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5BFE5E5" w14:textId="77777777" w:rsidR="009C2D1C" w:rsidRPr="001A6DED" w:rsidRDefault="00790C71" w:rsidP="009C2D1C">
      <w:pPr>
        <w:pStyle w:val="Section"/>
        <w:tabs>
          <w:tab w:val="left" w:pos="1908"/>
        </w:tabs>
        <w:rPr>
          <w:rFonts w:ascii="Times New Roman" w:hAnsi="Times New Roman"/>
          <w:color w:val="auto"/>
          <w:sz w:val="32"/>
          <w:szCs w:val="28"/>
        </w:rPr>
      </w:pPr>
      <w:r w:rsidRPr="001A6DED">
        <w:rPr>
          <w:rFonts w:ascii="Times New Roman" w:hAnsi="Times New Roman"/>
          <w:color w:val="auto"/>
          <w:sz w:val="32"/>
          <w:szCs w:val="28"/>
        </w:rPr>
        <w:t>Education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9C2D1C" w:rsidRPr="004B08DE" w14:paraId="05289C80" w14:textId="77777777" w:rsidTr="003C1918">
        <w:trPr>
          <w:trHeight w:val="663"/>
        </w:trPr>
        <w:tc>
          <w:tcPr>
            <w:tcW w:w="4810" w:type="dxa"/>
          </w:tcPr>
          <w:p w14:paraId="2DE33B97" w14:textId="77777777" w:rsidR="009C2D1C" w:rsidRPr="001A6DED" w:rsidRDefault="009C2D1C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  <w:u w:val="single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  <w:u w:val="single"/>
              </w:rPr>
              <w:t>SCHOOLS</w:t>
            </w:r>
          </w:p>
        </w:tc>
        <w:tc>
          <w:tcPr>
            <w:tcW w:w="4810" w:type="dxa"/>
          </w:tcPr>
          <w:p w14:paraId="0171C895" w14:textId="77777777" w:rsidR="009C2D1C" w:rsidRPr="001A6DED" w:rsidRDefault="009C2D1C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  <w:u w:val="single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  <w:u w:val="single"/>
              </w:rPr>
              <w:t>YEAR</w:t>
            </w:r>
          </w:p>
        </w:tc>
      </w:tr>
      <w:tr w:rsidR="009C2D1C" w:rsidRPr="004B08DE" w14:paraId="729FEC14" w14:textId="77777777" w:rsidTr="003C1918">
        <w:trPr>
          <w:trHeight w:val="663"/>
        </w:trPr>
        <w:tc>
          <w:tcPr>
            <w:tcW w:w="4810" w:type="dxa"/>
          </w:tcPr>
          <w:p w14:paraId="02089FF7" w14:textId="77777777" w:rsidR="009C2D1C" w:rsidRPr="001A6DED" w:rsidRDefault="009C2D1C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</w:rPr>
              <w:t>Holy Name Convent Point Fortin</w:t>
            </w:r>
          </w:p>
        </w:tc>
        <w:tc>
          <w:tcPr>
            <w:tcW w:w="4810" w:type="dxa"/>
          </w:tcPr>
          <w:p w14:paraId="1FED6DF4" w14:textId="77777777" w:rsidR="009C2D1C" w:rsidRPr="001A6DED" w:rsidRDefault="00F5542A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</w:rPr>
              <w:t>2005-2010</w:t>
            </w:r>
          </w:p>
        </w:tc>
      </w:tr>
      <w:tr w:rsidR="009C2D1C" w:rsidRPr="004B08DE" w14:paraId="6FB22FCD" w14:textId="77777777" w:rsidTr="003C1918">
        <w:trPr>
          <w:trHeight w:val="649"/>
        </w:trPr>
        <w:tc>
          <w:tcPr>
            <w:tcW w:w="4810" w:type="dxa"/>
          </w:tcPr>
          <w:p w14:paraId="7C30B0C0" w14:textId="77777777" w:rsidR="009C2D1C" w:rsidRPr="001A6DED" w:rsidRDefault="009C2D1C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</w:rPr>
              <w:t>Point Fortin Educational  Centre</w:t>
            </w:r>
          </w:p>
        </w:tc>
        <w:tc>
          <w:tcPr>
            <w:tcW w:w="4810" w:type="dxa"/>
          </w:tcPr>
          <w:p w14:paraId="72F9AEC2" w14:textId="77777777" w:rsidR="009C2D1C" w:rsidRPr="001A6DED" w:rsidRDefault="00F5542A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</w:rPr>
              <w:t>2010-2011</w:t>
            </w:r>
          </w:p>
        </w:tc>
      </w:tr>
      <w:tr w:rsidR="003C1918" w:rsidRPr="004B08DE" w14:paraId="042BDD72" w14:textId="77777777" w:rsidTr="003C1918">
        <w:trPr>
          <w:trHeight w:val="678"/>
        </w:trPr>
        <w:tc>
          <w:tcPr>
            <w:tcW w:w="4810" w:type="dxa"/>
          </w:tcPr>
          <w:p w14:paraId="21E0B7E5" w14:textId="77777777" w:rsidR="003C1918" w:rsidRPr="001A6DED" w:rsidRDefault="00F5542A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</w:rPr>
              <w:t>Point Fortin East Secondary</w:t>
            </w:r>
          </w:p>
        </w:tc>
        <w:tc>
          <w:tcPr>
            <w:tcW w:w="4810" w:type="dxa"/>
          </w:tcPr>
          <w:p w14:paraId="44FB9FBD" w14:textId="77777777" w:rsidR="003C1918" w:rsidRPr="001A6DED" w:rsidRDefault="00F5542A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</w:rPr>
              <w:t>2011-2013</w:t>
            </w:r>
          </w:p>
        </w:tc>
      </w:tr>
      <w:tr w:rsidR="00F5542A" w:rsidRPr="004B08DE" w14:paraId="09CD683D" w14:textId="77777777" w:rsidTr="003C1918">
        <w:trPr>
          <w:trHeight w:val="678"/>
        </w:trPr>
        <w:tc>
          <w:tcPr>
            <w:tcW w:w="4810" w:type="dxa"/>
          </w:tcPr>
          <w:p w14:paraId="21DB1257" w14:textId="77777777" w:rsidR="00F5542A" w:rsidRPr="001A6DED" w:rsidRDefault="00F5542A" w:rsidP="001A6DED">
            <w:pPr>
              <w:pStyle w:val="Section"/>
              <w:tabs>
                <w:tab w:val="left" w:pos="1635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</w:rPr>
              <w:t>University of the Southern Caribbean</w:t>
            </w:r>
          </w:p>
        </w:tc>
        <w:tc>
          <w:tcPr>
            <w:tcW w:w="4810" w:type="dxa"/>
          </w:tcPr>
          <w:p w14:paraId="6C5B68B9" w14:textId="77777777" w:rsidR="00F5542A" w:rsidRPr="001A6DED" w:rsidRDefault="00F5542A" w:rsidP="001A6DED">
            <w:pPr>
              <w:pStyle w:val="Section"/>
              <w:tabs>
                <w:tab w:val="left" w:pos="1908"/>
              </w:tabs>
              <w:jc w:val="center"/>
              <w:rPr>
                <w:rFonts w:ascii="Times New Roman" w:hAnsi="Times New Roman"/>
                <w:b w:val="0"/>
                <w:color w:val="auto"/>
                <w:szCs w:val="28"/>
              </w:rPr>
            </w:pPr>
            <w:r w:rsidRPr="001A6DED">
              <w:rPr>
                <w:rFonts w:ascii="Times New Roman" w:hAnsi="Times New Roman"/>
                <w:b w:val="0"/>
                <w:color w:val="auto"/>
                <w:szCs w:val="28"/>
              </w:rPr>
              <w:t>2013-2017</w:t>
            </w:r>
          </w:p>
        </w:tc>
      </w:tr>
    </w:tbl>
    <w:p w14:paraId="28249659" w14:textId="68F18356" w:rsidR="0071713F" w:rsidRDefault="00351853" w:rsidP="0071713F">
      <w:pPr>
        <w:pStyle w:val="Section"/>
        <w:tabs>
          <w:tab w:val="left" w:pos="1908"/>
        </w:tabs>
        <w:rPr>
          <w:rFonts w:ascii="Times New Roman" w:hAnsi="Times New Roman"/>
          <w:color w:val="auto"/>
          <w:sz w:val="32"/>
          <w:szCs w:val="28"/>
        </w:rPr>
      </w:pPr>
      <w:r w:rsidRPr="004B08DE">
        <w:rPr>
          <w:rFonts w:ascii="Times New Roman" w:hAnsi="Times New Roman"/>
          <w:szCs w:val="28"/>
        </w:rPr>
        <w:t xml:space="preserve">                                                                                </w:t>
      </w:r>
      <w:r w:rsidR="001A6DED">
        <w:rPr>
          <w:rFonts w:ascii="Times New Roman" w:hAnsi="Times New Roman"/>
          <w:szCs w:val="28"/>
        </w:rPr>
        <w:t xml:space="preserve">                               </w:t>
      </w:r>
      <w:r w:rsidR="009C2D1C" w:rsidRPr="001A6DED">
        <w:rPr>
          <w:rFonts w:ascii="Times New Roman" w:hAnsi="Times New Roman"/>
          <w:color w:val="auto"/>
          <w:sz w:val="32"/>
          <w:szCs w:val="28"/>
        </w:rPr>
        <w:t>Qualifications</w:t>
      </w:r>
      <w:r w:rsidR="00F5542A" w:rsidRPr="001A6DED">
        <w:rPr>
          <w:rFonts w:ascii="Times New Roman" w:hAnsi="Times New Roman"/>
          <w:color w:val="auto"/>
          <w:sz w:val="32"/>
          <w:szCs w:val="28"/>
        </w:rPr>
        <w:t xml:space="preserve"> CXC:</w:t>
      </w:r>
      <w:r w:rsidR="0071713F">
        <w:rPr>
          <w:rFonts w:ascii="Times New Roman" w:hAnsi="Times New Roman"/>
          <w:color w:val="auto"/>
          <w:sz w:val="32"/>
          <w:szCs w:val="28"/>
        </w:rPr>
        <w:t xml:space="preserve"> </w:t>
      </w:r>
    </w:p>
    <w:p w14:paraId="1EA891ED" w14:textId="1D055848" w:rsidR="0005588E" w:rsidRPr="000F1EDB" w:rsidRDefault="00F5542A" w:rsidP="0071713F">
      <w:pPr>
        <w:pStyle w:val="Section"/>
        <w:tabs>
          <w:tab w:val="left" w:pos="1908"/>
        </w:tabs>
        <w:rPr>
          <w:rFonts w:ascii="Times New Roman" w:hAnsi="Times New Roman"/>
          <w:b w:val="0"/>
          <w:color w:val="auto"/>
          <w:szCs w:val="28"/>
        </w:rPr>
      </w:pPr>
      <w:r w:rsidRPr="0071713F">
        <w:rPr>
          <w:rFonts w:ascii="Times New Roman" w:hAnsi="Times New Roman"/>
          <w:b w:val="0"/>
          <w:color w:val="auto"/>
          <w:szCs w:val="28"/>
        </w:rPr>
        <w:t xml:space="preserve">English Language </w:t>
      </w:r>
      <w:r w:rsidRPr="0071713F">
        <w:rPr>
          <w:rFonts w:ascii="Times New Roman" w:hAnsi="Times New Roman"/>
          <w:b w:val="0"/>
          <w:color w:val="auto"/>
          <w:szCs w:val="28"/>
        </w:rPr>
        <w:tab/>
      </w:r>
      <w:r w:rsidRPr="0071713F">
        <w:rPr>
          <w:rFonts w:ascii="Times New Roman" w:hAnsi="Times New Roman"/>
          <w:b w:val="0"/>
          <w:color w:val="auto"/>
          <w:szCs w:val="28"/>
        </w:rPr>
        <w:tab/>
        <w:t xml:space="preserve">   </w:t>
      </w:r>
    </w:p>
    <w:p w14:paraId="43F2F06A" w14:textId="2E3912B0" w:rsidR="00F5542A" w:rsidRPr="00E612E8" w:rsidRDefault="00F5542A" w:rsidP="003C1918">
      <w:pPr>
        <w:rPr>
          <w:rFonts w:ascii="Times New Roman" w:hAnsi="Times New Roman"/>
          <w:color w:val="auto"/>
          <w:sz w:val="28"/>
          <w:szCs w:val="28"/>
        </w:rPr>
      </w:pPr>
      <w:r w:rsidRPr="00E612E8">
        <w:rPr>
          <w:rFonts w:ascii="Times New Roman" w:hAnsi="Times New Roman"/>
          <w:color w:val="auto"/>
          <w:sz w:val="28"/>
          <w:szCs w:val="28"/>
        </w:rPr>
        <w:t xml:space="preserve">Mathematics </w:t>
      </w:r>
      <w:r w:rsidRPr="00E612E8">
        <w:rPr>
          <w:rFonts w:ascii="Times New Roman" w:hAnsi="Times New Roman"/>
          <w:color w:val="auto"/>
          <w:sz w:val="28"/>
          <w:szCs w:val="28"/>
        </w:rPr>
        <w:tab/>
      </w:r>
      <w:bookmarkStart w:id="0" w:name="_GoBack"/>
      <w:bookmarkEnd w:id="0"/>
      <w:r w:rsidRPr="00E612E8">
        <w:rPr>
          <w:rFonts w:ascii="Times New Roman" w:hAnsi="Times New Roman"/>
          <w:color w:val="auto"/>
          <w:sz w:val="28"/>
          <w:szCs w:val="28"/>
        </w:rPr>
        <w:tab/>
        <w:t xml:space="preserve">   </w:t>
      </w:r>
    </w:p>
    <w:p w14:paraId="59FDD8A4" w14:textId="1AB82FAB" w:rsidR="00F5542A" w:rsidRPr="00E612E8" w:rsidRDefault="00F5542A" w:rsidP="003C1918">
      <w:pPr>
        <w:rPr>
          <w:rFonts w:ascii="Times New Roman" w:hAnsi="Times New Roman"/>
          <w:color w:val="auto"/>
          <w:sz w:val="28"/>
          <w:szCs w:val="28"/>
        </w:rPr>
      </w:pPr>
      <w:r w:rsidRPr="00E612E8">
        <w:rPr>
          <w:rFonts w:ascii="Times New Roman" w:hAnsi="Times New Roman"/>
          <w:color w:val="auto"/>
          <w:sz w:val="28"/>
          <w:szCs w:val="28"/>
        </w:rPr>
        <w:t xml:space="preserve">Social Studies </w:t>
      </w:r>
      <w:r w:rsidRPr="00E612E8">
        <w:rPr>
          <w:rFonts w:ascii="Times New Roman" w:hAnsi="Times New Roman"/>
          <w:color w:val="auto"/>
          <w:sz w:val="28"/>
          <w:szCs w:val="28"/>
        </w:rPr>
        <w:tab/>
      </w:r>
      <w:r w:rsidRPr="00E612E8">
        <w:rPr>
          <w:rFonts w:ascii="Times New Roman" w:hAnsi="Times New Roman"/>
          <w:color w:val="auto"/>
          <w:sz w:val="28"/>
          <w:szCs w:val="28"/>
        </w:rPr>
        <w:tab/>
        <w:t xml:space="preserve">   </w:t>
      </w:r>
    </w:p>
    <w:p w14:paraId="7A6CE603" w14:textId="3C1F9AAB" w:rsidR="00F5542A" w:rsidRPr="00E612E8" w:rsidRDefault="00F5542A" w:rsidP="003C1918">
      <w:pPr>
        <w:rPr>
          <w:rFonts w:ascii="Times New Roman" w:hAnsi="Times New Roman"/>
          <w:color w:val="auto"/>
          <w:sz w:val="28"/>
          <w:szCs w:val="28"/>
        </w:rPr>
      </w:pPr>
      <w:r w:rsidRPr="00E612E8">
        <w:rPr>
          <w:rFonts w:ascii="Times New Roman" w:hAnsi="Times New Roman"/>
          <w:color w:val="auto"/>
          <w:sz w:val="28"/>
          <w:szCs w:val="28"/>
        </w:rPr>
        <w:t xml:space="preserve">Information Technology </w:t>
      </w:r>
      <w:r w:rsidRPr="00E612E8">
        <w:rPr>
          <w:rFonts w:ascii="Times New Roman" w:hAnsi="Times New Roman"/>
          <w:color w:val="auto"/>
          <w:sz w:val="28"/>
          <w:szCs w:val="28"/>
        </w:rPr>
        <w:tab/>
        <w:t xml:space="preserve">   </w:t>
      </w:r>
    </w:p>
    <w:p w14:paraId="5AA55D16" w14:textId="3CF9A374" w:rsidR="009600F9" w:rsidRPr="00E612E8" w:rsidRDefault="00F5542A" w:rsidP="003C1918">
      <w:pPr>
        <w:rPr>
          <w:rFonts w:ascii="Times New Roman" w:hAnsi="Times New Roman"/>
          <w:color w:val="auto"/>
          <w:sz w:val="28"/>
          <w:szCs w:val="28"/>
        </w:rPr>
      </w:pPr>
      <w:r w:rsidRPr="00E612E8">
        <w:rPr>
          <w:rFonts w:ascii="Times New Roman" w:hAnsi="Times New Roman"/>
          <w:color w:val="auto"/>
          <w:sz w:val="28"/>
          <w:szCs w:val="28"/>
        </w:rPr>
        <w:t xml:space="preserve">Human &amp; Social Biology   </w:t>
      </w:r>
      <w:r w:rsidR="00E612E8" w:rsidRPr="00E612E8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0EBCFC2A" w14:textId="19E62D08" w:rsidR="00E612E8" w:rsidRPr="00E612E8" w:rsidRDefault="00E612E8" w:rsidP="003C1918">
      <w:pPr>
        <w:rPr>
          <w:rFonts w:ascii="Times New Roman" w:hAnsi="Times New Roman"/>
          <w:color w:val="auto"/>
          <w:sz w:val="28"/>
          <w:szCs w:val="28"/>
        </w:rPr>
      </w:pPr>
      <w:r w:rsidRPr="00E612E8">
        <w:rPr>
          <w:rFonts w:ascii="Times New Roman" w:hAnsi="Times New Roman"/>
          <w:color w:val="auto"/>
          <w:sz w:val="28"/>
          <w:szCs w:val="28"/>
        </w:rPr>
        <w:t xml:space="preserve">Theatre Arts/ Drama           </w:t>
      </w:r>
    </w:p>
    <w:p w14:paraId="0322900F" w14:textId="7FDFCB07" w:rsidR="00E612E8" w:rsidRPr="00E612E8" w:rsidRDefault="00E612E8" w:rsidP="003C1918">
      <w:pPr>
        <w:rPr>
          <w:rFonts w:ascii="Times New Roman" w:hAnsi="Times New Roman"/>
          <w:color w:val="auto"/>
          <w:sz w:val="28"/>
          <w:szCs w:val="28"/>
        </w:rPr>
      </w:pPr>
      <w:r w:rsidRPr="00E612E8">
        <w:rPr>
          <w:rFonts w:ascii="Times New Roman" w:hAnsi="Times New Roman"/>
          <w:color w:val="auto"/>
          <w:sz w:val="28"/>
          <w:szCs w:val="28"/>
        </w:rPr>
        <w:t xml:space="preserve">Principles of Business        </w:t>
      </w:r>
    </w:p>
    <w:p w14:paraId="5FFD36C9" w14:textId="55EE4E92" w:rsidR="00E612E8" w:rsidRPr="001A6DED" w:rsidRDefault="00E612E8" w:rsidP="003C1918">
      <w:pPr>
        <w:rPr>
          <w:rFonts w:ascii="Times New Roman" w:hAnsi="Times New Roman"/>
          <w:b/>
          <w:color w:val="auto"/>
          <w:sz w:val="32"/>
          <w:szCs w:val="28"/>
        </w:rPr>
      </w:pPr>
      <w:r w:rsidRPr="001A6DED">
        <w:rPr>
          <w:rFonts w:ascii="Times New Roman" w:hAnsi="Times New Roman"/>
          <w:b/>
          <w:color w:val="auto"/>
          <w:sz w:val="32"/>
          <w:szCs w:val="28"/>
        </w:rPr>
        <w:t>Qualifications CAPE</w:t>
      </w:r>
      <w:r w:rsidR="0071713F">
        <w:rPr>
          <w:rFonts w:ascii="Times New Roman" w:hAnsi="Times New Roman"/>
          <w:b/>
          <w:color w:val="auto"/>
          <w:sz w:val="32"/>
          <w:szCs w:val="28"/>
        </w:rPr>
        <w:t xml:space="preserve">: </w:t>
      </w:r>
    </w:p>
    <w:p w14:paraId="102BA4BA" w14:textId="4A7275A4" w:rsidR="00E612E8" w:rsidRDefault="00E612E8" w:rsidP="003C1918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Caribbean Studies           </w:t>
      </w:r>
      <w:r w:rsidR="0071713F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 xml:space="preserve">  </w:t>
      </w:r>
      <w:r w:rsidR="0071713F">
        <w:rPr>
          <w:rFonts w:ascii="Times New Roman" w:hAnsi="Times New Roman"/>
          <w:color w:val="auto"/>
          <w:sz w:val="28"/>
          <w:szCs w:val="28"/>
        </w:rPr>
        <w:t xml:space="preserve">  </w:t>
      </w:r>
    </w:p>
    <w:p w14:paraId="755B26AB" w14:textId="1482902E" w:rsidR="00E612E8" w:rsidRDefault="00E612E8" w:rsidP="003C1918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Co</w:t>
      </w:r>
      <w:r w:rsidRPr="00E612E8">
        <w:rPr>
          <w:rFonts w:ascii="Times New Roman" w:hAnsi="Times New Roman"/>
          <w:color w:val="auto"/>
          <w:sz w:val="28"/>
          <w:szCs w:val="28"/>
        </w:rPr>
        <w:t>mm</w:t>
      </w:r>
      <w:r>
        <w:rPr>
          <w:rFonts w:ascii="Times New Roman" w:hAnsi="Times New Roman"/>
          <w:color w:val="auto"/>
          <w:sz w:val="28"/>
          <w:szCs w:val="28"/>
        </w:rPr>
        <w:t xml:space="preserve">unication Studies  </w:t>
      </w:r>
      <w:r w:rsidR="0071713F">
        <w:rPr>
          <w:rFonts w:ascii="Times New Roman" w:hAnsi="Times New Roman"/>
          <w:color w:val="auto"/>
          <w:sz w:val="28"/>
          <w:szCs w:val="28"/>
        </w:rPr>
        <w:t xml:space="preserve">     </w:t>
      </w:r>
    </w:p>
    <w:p w14:paraId="44E769AE" w14:textId="1B687755" w:rsidR="00E612E8" w:rsidRDefault="00E612E8" w:rsidP="003C1918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 xml:space="preserve">Economics Unit One    </w:t>
      </w:r>
      <w:r w:rsidR="0071713F">
        <w:rPr>
          <w:rFonts w:ascii="Times New Roman" w:hAnsi="Times New Roman"/>
          <w:color w:val="auto"/>
          <w:sz w:val="28"/>
          <w:szCs w:val="28"/>
        </w:rPr>
        <w:t xml:space="preserve">    </w:t>
      </w:r>
      <w:r>
        <w:rPr>
          <w:rFonts w:ascii="Times New Roman" w:hAnsi="Times New Roman"/>
          <w:color w:val="auto"/>
          <w:sz w:val="28"/>
          <w:szCs w:val="28"/>
        </w:rPr>
        <w:t xml:space="preserve">  </w:t>
      </w:r>
    </w:p>
    <w:p w14:paraId="0A4D89EC" w14:textId="458B17B7" w:rsidR="001A6DED" w:rsidRPr="00730BB4" w:rsidRDefault="00E612E8" w:rsidP="00730BB4">
      <w:pPr>
        <w:rPr>
          <w:rFonts w:ascii="Times New Roman" w:hAnsi="Times New Roman"/>
          <w:color w:val="auto"/>
          <w:sz w:val="28"/>
          <w:szCs w:val="28"/>
        </w:rPr>
      </w:pPr>
      <w:r w:rsidRPr="00E612E8">
        <w:rPr>
          <w:rFonts w:ascii="Times New Roman" w:hAnsi="Times New Roman"/>
          <w:color w:val="auto"/>
          <w:sz w:val="28"/>
          <w:szCs w:val="28"/>
        </w:rPr>
        <w:t>Economics</w:t>
      </w:r>
      <w:r>
        <w:rPr>
          <w:rFonts w:ascii="Times New Roman" w:hAnsi="Times New Roman"/>
          <w:color w:val="auto"/>
          <w:sz w:val="28"/>
          <w:szCs w:val="28"/>
        </w:rPr>
        <w:t xml:space="preserve"> Unit Two    </w:t>
      </w:r>
      <w:r w:rsidR="0071713F">
        <w:rPr>
          <w:rFonts w:ascii="Times New Roman" w:hAnsi="Times New Roman"/>
          <w:color w:val="auto"/>
          <w:sz w:val="28"/>
          <w:szCs w:val="28"/>
        </w:rPr>
        <w:t xml:space="preserve">   </w:t>
      </w:r>
      <w:r>
        <w:rPr>
          <w:rFonts w:ascii="Times New Roman" w:hAnsi="Times New Roman"/>
          <w:color w:val="auto"/>
          <w:sz w:val="28"/>
          <w:szCs w:val="28"/>
        </w:rPr>
        <w:t xml:space="preserve">  </w:t>
      </w:r>
    </w:p>
    <w:p w14:paraId="5BB0D47C" w14:textId="77777777" w:rsidR="0071713F" w:rsidRDefault="001A6DED" w:rsidP="001A6DED">
      <w:pPr>
        <w:pStyle w:val="Section"/>
        <w:rPr>
          <w:rFonts w:ascii="Times New Roman" w:hAnsi="Times New Roman"/>
          <w:color w:val="auto"/>
          <w:sz w:val="32"/>
          <w:szCs w:val="28"/>
        </w:rPr>
      </w:pPr>
      <w:r w:rsidRPr="001A6DED">
        <w:rPr>
          <w:rFonts w:ascii="Times New Roman" w:hAnsi="Times New Roman"/>
          <w:color w:val="auto"/>
          <w:sz w:val="32"/>
          <w:szCs w:val="28"/>
        </w:rPr>
        <w:t>Hobbies</w:t>
      </w:r>
      <w:r w:rsidR="00C874C3" w:rsidRPr="001A6DED">
        <w:rPr>
          <w:rFonts w:ascii="Times New Roman" w:hAnsi="Times New Roman"/>
          <w:color w:val="auto"/>
          <w:sz w:val="32"/>
          <w:szCs w:val="28"/>
        </w:rPr>
        <w:t xml:space="preserve">: </w:t>
      </w:r>
    </w:p>
    <w:p w14:paraId="29D48A44" w14:textId="0A16D506" w:rsidR="0005588E" w:rsidRPr="0071713F" w:rsidRDefault="00580FD5" w:rsidP="001A6DED">
      <w:pPr>
        <w:pStyle w:val="Section"/>
        <w:rPr>
          <w:rFonts w:ascii="Times New Roman" w:hAnsi="Times New Roman"/>
          <w:color w:val="auto"/>
          <w:sz w:val="32"/>
          <w:szCs w:val="28"/>
        </w:rPr>
      </w:pPr>
      <w:r w:rsidRPr="001A6DED">
        <w:rPr>
          <w:rFonts w:ascii="Times New Roman" w:hAnsi="Times New Roman"/>
          <w:b w:val="0"/>
          <w:color w:val="auto"/>
          <w:szCs w:val="28"/>
        </w:rPr>
        <w:t>Reading, Baking,</w:t>
      </w:r>
      <w:r w:rsidR="007C320F">
        <w:rPr>
          <w:rFonts w:ascii="Times New Roman" w:hAnsi="Times New Roman"/>
          <w:b w:val="0"/>
          <w:color w:val="auto"/>
          <w:szCs w:val="28"/>
        </w:rPr>
        <w:t xml:space="preserve"> Meeting new people</w:t>
      </w:r>
    </w:p>
    <w:p w14:paraId="59C917C9" w14:textId="1060D08A" w:rsidR="0071713F" w:rsidRDefault="0005588E" w:rsidP="0071713F">
      <w:pPr>
        <w:pStyle w:val="Section"/>
        <w:rPr>
          <w:rFonts w:ascii="Times New Roman" w:hAnsi="Times New Roman"/>
          <w:color w:val="auto"/>
          <w:sz w:val="32"/>
          <w:szCs w:val="28"/>
        </w:rPr>
      </w:pPr>
      <w:r w:rsidRPr="001A6DED">
        <w:rPr>
          <w:rFonts w:ascii="Times New Roman" w:hAnsi="Times New Roman"/>
          <w:color w:val="auto"/>
          <w:sz w:val="32"/>
        </w:rPr>
        <w:t>References</w:t>
      </w:r>
    </w:p>
    <w:p w14:paraId="12A265FF" w14:textId="10F0726D" w:rsidR="0005588E" w:rsidRPr="0071713F" w:rsidRDefault="00C71A8F" w:rsidP="0071713F">
      <w:pPr>
        <w:pStyle w:val="Section"/>
        <w:rPr>
          <w:rFonts w:ascii="Times New Roman" w:hAnsi="Times New Roman"/>
          <w:b w:val="0"/>
          <w:color w:val="auto"/>
          <w:sz w:val="32"/>
          <w:u w:val="single"/>
        </w:rPr>
      </w:pPr>
      <w:proofErr w:type="spellStart"/>
      <w:r>
        <w:rPr>
          <w:rFonts w:ascii="Times New Roman" w:hAnsi="Times New Roman"/>
          <w:b w:val="0"/>
          <w:color w:val="auto"/>
          <w:szCs w:val="28"/>
          <w:u w:val="single"/>
        </w:rPr>
        <w:t>Jadella</w:t>
      </w:r>
      <w:proofErr w:type="spellEnd"/>
      <w:r>
        <w:rPr>
          <w:rFonts w:ascii="Times New Roman" w:hAnsi="Times New Roman"/>
          <w:b w:val="0"/>
          <w:color w:val="auto"/>
          <w:szCs w:val="28"/>
          <w:u w:val="single"/>
        </w:rPr>
        <w:t xml:space="preserve"> London </w:t>
      </w:r>
    </w:p>
    <w:p w14:paraId="7B2F914B" w14:textId="698938C1" w:rsidR="0005588E" w:rsidRPr="004B08DE" w:rsidRDefault="004B08DE" w:rsidP="0005588E">
      <w:pPr>
        <w:rPr>
          <w:rFonts w:ascii="Times New Roman" w:hAnsi="Times New Roman"/>
          <w:sz w:val="28"/>
          <w:szCs w:val="28"/>
        </w:rPr>
      </w:pPr>
      <w:r w:rsidRPr="004B08DE">
        <w:rPr>
          <w:rFonts w:ascii="Times New Roman" w:hAnsi="Times New Roman"/>
          <w:sz w:val="28"/>
          <w:szCs w:val="28"/>
        </w:rPr>
        <w:t xml:space="preserve">Contact : </w:t>
      </w:r>
      <w:r w:rsidR="00C71A8F">
        <w:rPr>
          <w:rFonts w:ascii="Times New Roman" w:hAnsi="Times New Roman"/>
          <w:sz w:val="28"/>
          <w:szCs w:val="28"/>
        </w:rPr>
        <w:t>353 4780</w:t>
      </w:r>
    </w:p>
    <w:p w14:paraId="6AE5EA25" w14:textId="77777777" w:rsidR="0071713F" w:rsidRDefault="001A6DED">
      <w:pPr>
        <w:spacing w:after="20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Tzaddi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Eailey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1154900B" w14:textId="2B98D25B" w:rsidR="001A6DED" w:rsidRPr="0071713F" w:rsidRDefault="001A6DED">
      <w:pPr>
        <w:spacing w:after="200"/>
        <w:rPr>
          <w:rFonts w:ascii="Times New Roman" w:hAnsi="Times New Roman"/>
          <w:sz w:val="28"/>
          <w:szCs w:val="28"/>
          <w:u w:val="single"/>
        </w:rPr>
      </w:pPr>
      <w:r w:rsidRPr="001A6DED">
        <w:rPr>
          <w:rFonts w:ascii="Times New Roman" w:hAnsi="Times New Roman"/>
          <w:sz w:val="28"/>
          <w:szCs w:val="28"/>
        </w:rPr>
        <w:t>Contact</w:t>
      </w:r>
      <w:r>
        <w:rPr>
          <w:rFonts w:ascii="Times New Roman" w:hAnsi="Times New Roman"/>
          <w:sz w:val="28"/>
          <w:szCs w:val="28"/>
        </w:rPr>
        <w:t xml:space="preserve"> : 321 3766</w:t>
      </w:r>
    </w:p>
    <w:sectPr w:rsidR="001A6DED" w:rsidRPr="0071713F" w:rsidSect="001363DE"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90241" w14:textId="77777777" w:rsidR="001647C5" w:rsidRDefault="001647C5">
      <w:r>
        <w:separator/>
      </w:r>
    </w:p>
    <w:p w14:paraId="5FA8715F" w14:textId="77777777" w:rsidR="001647C5" w:rsidRDefault="001647C5"/>
    <w:p w14:paraId="5C1229B8" w14:textId="77777777" w:rsidR="001647C5" w:rsidRDefault="001647C5"/>
    <w:p w14:paraId="3FD75A60" w14:textId="77777777" w:rsidR="001647C5" w:rsidRDefault="001647C5"/>
    <w:p w14:paraId="43B2E93F" w14:textId="77777777" w:rsidR="001647C5" w:rsidRDefault="001647C5"/>
    <w:p w14:paraId="41AADD98" w14:textId="77777777" w:rsidR="001647C5" w:rsidRDefault="001647C5"/>
    <w:p w14:paraId="5303E38A" w14:textId="77777777" w:rsidR="001647C5" w:rsidRDefault="001647C5"/>
    <w:p w14:paraId="573CFE5F" w14:textId="77777777" w:rsidR="001647C5" w:rsidRDefault="001647C5"/>
    <w:p w14:paraId="59F7692A" w14:textId="77777777" w:rsidR="001647C5" w:rsidRDefault="001647C5"/>
  </w:endnote>
  <w:endnote w:type="continuationSeparator" w:id="0">
    <w:p w14:paraId="6A693CD7" w14:textId="77777777" w:rsidR="001647C5" w:rsidRDefault="001647C5">
      <w:r>
        <w:continuationSeparator/>
      </w:r>
    </w:p>
    <w:p w14:paraId="624FEC07" w14:textId="77777777" w:rsidR="001647C5" w:rsidRDefault="001647C5"/>
    <w:p w14:paraId="2F1EC646" w14:textId="77777777" w:rsidR="001647C5" w:rsidRDefault="001647C5"/>
    <w:p w14:paraId="4AA93D53" w14:textId="77777777" w:rsidR="001647C5" w:rsidRDefault="001647C5"/>
    <w:p w14:paraId="59A28772" w14:textId="77777777" w:rsidR="001647C5" w:rsidRDefault="001647C5"/>
    <w:p w14:paraId="4B3308A4" w14:textId="77777777" w:rsidR="001647C5" w:rsidRDefault="001647C5"/>
    <w:p w14:paraId="7FDF4873" w14:textId="77777777" w:rsidR="001647C5" w:rsidRDefault="001647C5"/>
    <w:p w14:paraId="33EB71EB" w14:textId="77777777" w:rsidR="001647C5" w:rsidRDefault="001647C5"/>
    <w:p w14:paraId="6A7E0DE0" w14:textId="77777777" w:rsidR="001647C5" w:rsidRDefault="00164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A4DA9" w14:textId="77777777" w:rsidR="005E1514" w:rsidRDefault="00761F3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5B304F49" wp14:editId="675E7C88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3BE981D7AD7543BB873508C7EE58532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5D8A83" w14:textId="77777777" w:rsidR="005E1514" w:rsidRDefault="00F5542A">
                              <w:pPr>
                                <w:pStyle w:val="GrayText"/>
                              </w:pPr>
                              <w:proofErr w:type="spellStart"/>
                              <w:r>
                                <w:t>Zanele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Niala</w:t>
                              </w:r>
                              <w:proofErr w:type="spellEnd"/>
                              <w:r>
                                <w:t xml:space="preserve"> Simon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B304F49"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3BE981D7AD7543BB873508C7EE585326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14:paraId="5D5D8A83" w14:textId="77777777" w:rsidR="005E1514" w:rsidRDefault="00F5542A">
                        <w:pPr>
                          <w:pStyle w:val="GrayText"/>
                        </w:pPr>
                        <w:r>
                          <w:t>Zanele Niala Simon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2EDC6585" wp14:editId="582F59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771BB25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B821C2B" wp14:editId="397F69C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9525" t="9525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66001" w14:textId="77777777" w:rsidR="005E1514" w:rsidRDefault="005E1514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B821C2B"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14:paraId="1D766001" w14:textId="77777777" w:rsidR="005E1514" w:rsidRDefault="005E1514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80981" w14:textId="77777777" w:rsidR="005E1514" w:rsidRDefault="00761F36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6808B334" wp14:editId="30CFC48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F6123B" w14:textId="77777777" w:rsidR="005E1514" w:rsidRDefault="00F5542A">
                              <w:pPr>
                                <w:pStyle w:val="GrayText"/>
                              </w:pPr>
                              <w:proofErr w:type="spellStart"/>
                              <w:r>
                                <w:t>Zanele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Niala</w:t>
                              </w:r>
                              <w:proofErr w:type="spellEnd"/>
                              <w:r>
                                <w:t xml:space="preserve"> Simon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808B334" id="Rectangle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BAZH1v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14:paraId="7EF6123B" w14:textId="77777777" w:rsidR="005E1514" w:rsidRDefault="00F5542A">
                        <w:pPr>
                          <w:pStyle w:val="GrayText"/>
                        </w:pPr>
                        <w:r>
                          <w:t>Zanele Niala Simon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2DB36BCD" wp14:editId="573B5B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210EABE" id="AutoShape 19" o:spid="_x0000_s1026" style="position:absolute;margin-left:0;margin-top:0;width:562.05pt;height:743.4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IBpwIAAFg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6n/yAa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B32615F" wp14:editId="76CE368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255" t="9525" r="4445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1389D" w14:textId="42674537" w:rsidR="005E1514" w:rsidRDefault="005E1514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F1EDB" w:rsidRPr="000F1ED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B32615F"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" o:allowincell="f" fillcolor="#d34817 [3204]" stroked="f">
              <v:textbox inset="0,0,0,0">
                <w:txbxContent>
                  <w:p w14:paraId="7601389D" w14:textId="42674537" w:rsidR="005E1514" w:rsidRDefault="005E1514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F1EDB" w:rsidRPr="000F1ED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43A14FA9" w14:textId="77777777" w:rsidR="005E1514" w:rsidRDefault="005E1514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C7BAB" w14:textId="77777777" w:rsidR="005E1514" w:rsidRDefault="00761F3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600DC728" wp14:editId="0B9E30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6350" t="6350" r="10795" b="825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FB77A25" id="AutoShape 11" o:spid="_x0000_s1026" style="position:absolute;margin-left:0;margin-top:0;width:561.15pt;height:742.8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EBF6E2A" wp14:editId="20F2160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912E7" w14:textId="77777777" w:rsidR="005E1514" w:rsidRDefault="005E1514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EBF6E2A"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14:paraId="393912E7" w14:textId="77777777" w:rsidR="005E1514" w:rsidRDefault="005E1514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E5049" w14:textId="77777777" w:rsidR="001647C5" w:rsidRDefault="001647C5">
      <w:r>
        <w:separator/>
      </w:r>
    </w:p>
    <w:p w14:paraId="023AC42F" w14:textId="77777777" w:rsidR="001647C5" w:rsidRDefault="001647C5"/>
    <w:p w14:paraId="2384F360" w14:textId="77777777" w:rsidR="001647C5" w:rsidRDefault="001647C5"/>
    <w:p w14:paraId="3E797B7A" w14:textId="77777777" w:rsidR="001647C5" w:rsidRDefault="001647C5"/>
    <w:p w14:paraId="5582BA61" w14:textId="77777777" w:rsidR="001647C5" w:rsidRDefault="001647C5"/>
    <w:p w14:paraId="13350AE2" w14:textId="77777777" w:rsidR="001647C5" w:rsidRDefault="001647C5"/>
    <w:p w14:paraId="74EF4C4D" w14:textId="77777777" w:rsidR="001647C5" w:rsidRDefault="001647C5"/>
    <w:p w14:paraId="1B4F1BC3" w14:textId="77777777" w:rsidR="001647C5" w:rsidRDefault="001647C5"/>
    <w:p w14:paraId="44E8CFFF" w14:textId="77777777" w:rsidR="001647C5" w:rsidRDefault="001647C5"/>
  </w:footnote>
  <w:footnote w:type="continuationSeparator" w:id="0">
    <w:p w14:paraId="7D33964B" w14:textId="77777777" w:rsidR="001647C5" w:rsidRDefault="001647C5">
      <w:r>
        <w:continuationSeparator/>
      </w:r>
    </w:p>
    <w:p w14:paraId="3F19A425" w14:textId="77777777" w:rsidR="001647C5" w:rsidRDefault="001647C5"/>
    <w:p w14:paraId="55BB04AB" w14:textId="77777777" w:rsidR="001647C5" w:rsidRDefault="001647C5"/>
    <w:p w14:paraId="02AEFD2D" w14:textId="77777777" w:rsidR="001647C5" w:rsidRDefault="001647C5"/>
    <w:p w14:paraId="0E334DCA" w14:textId="77777777" w:rsidR="001647C5" w:rsidRDefault="001647C5"/>
    <w:p w14:paraId="613BF8D4" w14:textId="77777777" w:rsidR="001647C5" w:rsidRDefault="001647C5"/>
    <w:p w14:paraId="54C5C192" w14:textId="77777777" w:rsidR="001647C5" w:rsidRDefault="001647C5"/>
    <w:p w14:paraId="419FCEBD" w14:textId="77777777" w:rsidR="001647C5" w:rsidRDefault="001647C5"/>
    <w:p w14:paraId="2ACAF431" w14:textId="77777777" w:rsidR="001647C5" w:rsidRDefault="001647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35F42" w14:textId="77777777" w:rsidR="0005588E" w:rsidRDefault="0005588E">
    <w:pPr>
      <w:pStyle w:val="Header"/>
    </w:pPr>
  </w:p>
  <w:p w14:paraId="676A38CC" w14:textId="77777777" w:rsidR="0005588E" w:rsidRDefault="00055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F3886D1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97A356C"/>
    <w:multiLevelType w:val="hybridMultilevel"/>
    <w:tmpl w:val="9128596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1C0B"/>
    <w:multiLevelType w:val="hybridMultilevel"/>
    <w:tmpl w:val="11985E62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A75E21"/>
    <w:multiLevelType w:val="multilevel"/>
    <w:tmpl w:val="DB8657CC"/>
    <w:lvl w:ilvl="0">
      <w:start w:val="2005"/>
      <w:numFmt w:val="decimal"/>
      <w:lvlText w:val="%1"/>
      <w:lvlJc w:val="left"/>
      <w:pPr>
        <w:ind w:left="1410" w:hanging="1410"/>
      </w:pPr>
      <w:rPr>
        <w:rFonts w:hint="default"/>
        <w:color w:val="696464" w:themeColor="text2"/>
      </w:rPr>
    </w:lvl>
    <w:lvl w:ilvl="1">
      <w:start w:val="2010"/>
      <w:numFmt w:val="decimal"/>
      <w:lvlText w:val="%1-%2"/>
      <w:lvlJc w:val="left"/>
      <w:pPr>
        <w:ind w:left="1410" w:hanging="1410"/>
      </w:pPr>
      <w:rPr>
        <w:rFonts w:hint="default"/>
        <w:color w:val="696464" w:themeColor="text2"/>
      </w:rPr>
    </w:lvl>
    <w:lvl w:ilvl="2">
      <w:start w:val="1"/>
      <w:numFmt w:val="decimal"/>
      <w:lvlText w:val="%1-%2.%3"/>
      <w:lvlJc w:val="left"/>
      <w:pPr>
        <w:ind w:left="1410" w:hanging="1410"/>
      </w:pPr>
      <w:rPr>
        <w:rFonts w:hint="default"/>
        <w:color w:val="696464" w:themeColor="text2"/>
      </w:rPr>
    </w:lvl>
    <w:lvl w:ilvl="3">
      <w:start w:val="1"/>
      <w:numFmt w:val="decimal"/>
      <w:lvlText w:val="%1-%2.%3.%4"/>
      <w:lvlJc w:val="left"/>
      <w:pPr>
        <w:ind w:left="1410" w:hanging="1410"/>
      </w:pPr>
      <w:rPr>
        <w:rFonts w:hint="default"/>
        <w:color w:val="696464" w:themeColor="text2"/>
      </w:rPr>
    </w:lvl>
    <w:lvl w:ilvl="4">
      <w:start w:val="1"/>
      <w:numFmt w:val="decimal"/>
      <w:lvlText w:val="%1-%2.%3.%4.%5"/>
      <w:lvlJc w:val="left"/>
      <w:pPr>
        <w:ind w:left="1410" w:hanging="1410"/>
      </w:pPr>
      <w:rPr>
        <w:rFonts w:hint="default"/>
        <w:color w:val="696464" w:themeColor="text2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color w:val="696464" w:themeColor="text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color w:val="696464" w:themeColor="text2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color w:val="696464" w:themeColor="text2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  <w:color w:val="696464" w:themeColor="text2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removeDateAndTime/>
  <w:hideGrammaticalErrors/>
  <w:proofState w:spelling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D0B"/>
    <w:rsid w:val="0004695F"/>
    <w:rsid w:val="0005588E"/>
    <w:rsid w:val="000C7E59"/>
    <w:rsid w:val="000F1EDB"/>
    <w:rsid w:val="001363DE"/>
    <w:rsid w:val="001647C5"/>
    <w:rsid w:val="001A2DE6"/>
    <w:rsid w:val="001A6DED"/>
    <w:rsid w:val="002B6776"/>
    <w:rsid w:val="00351853"/>
    <w:rsid w:val="00366D0B"/>
    <w:rsid w:val="003A1BCD"/>
    <w:rsid w:val="003A3311"/>
    <w:rsid w:val="003C1918"/>
    <w:rsid w:val="004B08DE"/>
    <w:rsid w:val="00535233"/>
    <w:rsid w:val="00580FD5"/>
    <w:rsid w:val="005E1514"/>
    <w:rsid w:val="00703B0F"/>
    <w:rsid w:val="0071713F"/>
    <w:rsid w:val="00730BB4"/>
    <w:rsid w:val="00761F36"/>
    <w:rsid w:val="00790C71"/>
    <w:rsid w:val="007C320F"/>
    <w:rsid w:val="008240C5"/>
    <w:rsid w:val="00842B52"/>
    <w:rsid w:val="009600F9"/>
    <w:rsid w:val="009C2D1C"/>
    <w:rsid w:val="00A4423A"/>
    <w:rsid w:val="00B16D26"/>
    <w:rsid w:val="00BB12C4"/>
    <w:rsid w:val="00BD5142"/>
    <w:rsid w:val="00C71A8F"/>
    <w:rsid w:val="00C71B81"/>
    <w:rsid w:val="00C874C3"/>
    <w:rsid w:val="00D01D4B"/>
    <w:rsid w:val="00DA5DA5"/>
    <w:rsid w:val="00DC74E4"/>
    <w:rsid w:val="00DE3675"/>
    <w:rsid w:val="00E56818"/>
    <w:rsid w:val="00E612E8"/>
    <w:rsid w:val="00E74AC8"/>
    <w:rsid w:val="00E832DB"/>
    <w:rsid w:val="00F05A5F"/>
    <w:rsid w:val="00F5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28EB7E2"/>
  <w15:docId w15:val="{03F682C1-6679-42EF-BFFB-3ED4A903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2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AppData\Roaming\Microsoft\Templates\Equity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E981D7AD7543BB873508C7EE585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9CF44-6D4F-408A-86A1-CDE5E4D260EA}"/>
      </w:docPartPr>
      <w:docPartBody>
        <w:p w:rsidR="00F00C5F" w:rsidRDefault="00F00C5F">
          <w:pPr>
            <w:pStyle w:val="3BE981D7AD7543BB873508C7EE58532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5CE6D09648248B0BF6572A8FFB6A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6889-7B5D-4281-9C7E-E8AA04666DCC}"/>
      </w:docPartPr>
      <w:docPartBody>
        <w:p w:rsidR="00A576EF" w:rsidRDefault="00F00C5F" w:rsidP="00F00C5F">
          <w:pPr>
            <w:pStyle w:val="05CE6D09648248B0BF6572A8FFB6A1F6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C5F"/>
    <w:rsid w:val="00174A46"/>
    <w:rsid w:val="0077419A"/>
    <w:rsid w:val="00795AFD"/>
    <w:rsid w:val="009605B4"/>
    <w:rsid w:val="00A576EF"/>
    <w:rsid w:val="00A91654"/>
    <w:rsid w:val="00C31C3B"/>
    <w:rsid w:val="00D37EE8"/>
    <w:rsid w:val="00F0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A46"/>
    <w:rPr>
      <w:color w:val="808080"/>
    </w:rPr>
  </w:style>
  <w:style w:type="paragraph" w:customStyle="1" w:styleId="DEDE51CAEC1A4C9E918848FBE748A3D6">
    <w:name w:val="DEDE51CAEC1A4C9E918848FBE748A3D6"/>
  </w:style>
  <w:style w:type="paragraph" w:customStyle="1" w:styleId="FF250A3BDF494AB7830AE7D48301FACA">
    <w:name w:val="FF250A3BDF494AB7830AE7D48301FACA"/>
  </w:style>
  <w:style w:type="paragraph" w:customStyle="1" w:styleId="E20C1C36781F4FB2915E7F9B4D5C09A9">
    <w:name w:val="E20C1C36781F4FB2915E7F9B4D5C09A9"/>
  </w:style>
  <w:style w:type="paragraph" w:customStyle="1" w:styleId="22829DD75CF74B699B2E55B6893D8A68">
    <w:name w:val="22829DD75CF74B699B2E55B6893D8A68"/>
  </w:style>
  <w:style w:type="paragraph" w:customStyle="1" w:styleId="B53EA5D9ACDC4EE8B1C1CA85AE2C344E">
    <w:name w:val="B53EA5D9ACDC4EE8B1C1CA85AE2C344E"/>
  </w:style>
  <w:style w:type="paragraph" w:customStyle="1" w:styleId="726C6C690A124A9BA8C45ACE9EB21E36">
    <w:name w:val="726C6C690A124A9BA8C45ACE9EB21E36"/>
  </w:style>
  <w:style w:type="paragraph" w:customStyle="1" w:styleId="13DDCD1A447F4E0E9D4E58319CC67FF4">
    <w:name w:val="13DDCD1A447F4E0E9D4E58319CC67FF4"/>
  </w:style>
  <w:style w:type="character" w:customStyle="1" w:styleId="SubsectionDateChar1">
    <w:name w:val="Subsection Date Char1"/>
    <w:basedOn w:val="DefaultParagraphFont"/>
    <w:link w:val="SubsectionDate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A45246ADBC9543E4B730F26D96E13BA7">
    <w:name w:val="A45246ADBC9543E4B730F26D96E13BA7"/>
  </w:style>
  <w:style w:type="paragraph" w:customStyle="1" w:styleId="563B5422C8FD4DAB9D9CD431D69E0298">
    <w:name w:val="563B5422C8FD4DAB9D9CD431D69E0298"/>
  </w:style>
  <w:style w:type="paragraph" w:customStyle="1" w:styleId="D2B8671809984C5797E8D6B2AFAAFB5F">
    <w:name w:val="D2B8671809984C5797E8D6B2AFAAFB5F"/>
  </w:style>
  <w:style w:type="paragraph" w:customStyle="1" w:styleId="A6BC5AAF26C64782996F9DFB4F889D4A">
    <w:name w:val="A6BC5AAF26C64782996F9DFB4F889D4A"/>
  </w:style>
  <w:style w:type="paragraph" w:customStyle="1" w:styleId="182E7AD596E740CEAC008666F51E6980">
    <w:name w:val="182E7AD596E740CEAC008666F51E6980"/>
  </w:style>
  <w:style w:type="paragraph" w:customStyle="1" w:styleId="BBB10A01D91F41928DDDDC563CE1DFB3">
    <w:name w:val="BBB10A01D91F41928DDDDC563CE1DFB3"/>
  </w:style>
  <w:style w:type="character" w:customStyle="1" w:styleId="subsectiondatechar">
    <w:name w:val="subsectiondatechar"/>
    <w:basedOn w:val="DefaultParagraphFont"/>
  </w:style>
  <w:style w:type="paragraph" w:customStyle="1" w:styleId="C89E74D255D84337971C763F2C9CBC68">
    <w:name w:val="C89E74D255D84337971C763F2C9CBC68"/>
  </w:style>
  <w:style w:type="paragraph" w:customStyle="1" w:styleId="50DBA7390294464BA67F44C2C99C6B4C">
    <w:name w:val="50DBA7390294464BA67F44C2C99C6B4C"/>
  </w:style>
  <w:style w:type="paragraph" w:customStyle="1" w:styleId="97F2B08B7B2B45749078F3E0D1C3DA4C">
    <w:name w:val="97F2B08B7B2B45749078F3E0D1C3DA4C"/>
  </w:style>
  <w:style w:type="paragraph" w:customStyle="1" w:styleId="C2C7C4773A144BDF8388E27F3761C3FF">
    <w:name w:val="C2C7C4773A144BDF8388E27F3761C3FF"/>
  </w:style>
  <w:style w:type="paragraph" w:customStyle="1" w:styleId="3BE981D7AD7543BB873508C7EE585326">
    <w:name w:val="3BE981D7AD7543BB873508C7EE585326"/>
  </w:style>
  <w:style w:type="paragraph" w:customStyle="1" w:styleId="5CA50808EA8043978EE806923BF64EAF">
    <w:name w:val="5CA50808EA8043978EE806923BF64EAF"/>
  </w:style>
  <w:style w:type="paragraph" w:customStyle="1" w:styleId="B420C61D863C4346BB6D64A765B1F321">
    <w:name w:val="B420C61D863C4346BB6D64A765B1F321"/>
    <w:rsid w:val="00F00C5F"/>
    <w:pPr>
      <w:spacing w:after="160" w:line="259" w:lineRule="auto"/>
    </w:pPr>
    <w:rPr>
      <w:lang w:val="en-US" w:eastAsia="en-US"/>
    </w:rPr>
  </w:style>
  <w:style w:type="paragraph" w:customStyle="1" w:styleId="5DFFCB3E8A8C47E686BA866ED3938995">
    <w:name w:val="5DFFCB3E8A8C47E686BA866ED3938995"/>
    <w:rsid w:val="00F00C5F"/>
    <w:pPr>
      <w:spacing w:after="160" w:line="259" w:lineRule="auto"/>
    </w:pPr>
    <w:rPr>
      <w:lang w:val="en-US" w:eastAsia="en-US"/>
    </w:rPr>
  </w:style>
  <w:style w:type="paragraph" w:customStyle="1" w:styleId="05CE6D09648248B0BF6572A8FFB6A1F6">
    <w:name w:val="05CE6D09648248B0BF6572A8FFB6A1F6"/>
    <w:rsid w:val="00F00C5F"/>
    <w:pPr>
      <w:spacing w:after="160" w:line="259" w:lineRule="auto"/>
    </w:pPr>
    <w:rPr>
      <w:lang w:val="en-US" w:eastAsia="en-US"/>
    </w:rPr>
  </w:style>
  <w:style w:type="paragraph" w:customStyle="1" w:styleId="5846D16525164392A378B3F85373F9C7">
    <w:name w:val="5846D16525164392A378B3F85373F9C7"/>
    <w:rsid w:val="00F00C5F"/>
    <w:pPr>
      <w:spacing w:after="160" w:line="259" w:lineRule="auto"/>
    </w:pPr>
    <w:rPr>
      <w:lang w:val="en-US" w:eastAsia="en-US"/>
    </w:rPr>
  </w:style>
  <w:style w:type="paragraph" w:customStyle="1" w:styleId="CA651970852D467EB262CFB5329B1482">
    <w:name w:val="CA651970852D467EB262CFB5329B1482"/>
    <w:rsid w:val="00174A46"/>
    <w:pPr>
      <w:spacing w:after="160" w:line="259" w:lineRule="auto"/>
    </w:pPr>
    <w:rPr>
      <w:lang w:val="en-US" w:eastAsia="en-US"/>
    </w:rPr>
  </w:style>
  <w:style w:type="paragraph" w:customStyle="1" w:styleId="1443005255BB425C81190AD82539FB4E">
    <w:name w:val="1443005255BB425C81190AD82539FB4E"/>
    <w:rsid w:val="00174A46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C0EFD52-A95E-2B49-8876-318753D96C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creator>Zanele Niala Simon</dc:creator>
  <cp:lastModifiedBy>Nia Nia</cp:lastModifiedBy>
  <cp:revision>2</cp:revision>
  <dcterms:created xsi:type="dcterms:W3CDTF">2017-12-07T18:24:00Z</dcterms:created>
  <dcterms:modified xsi:type="dcterms:W3CDTF">2017-12-07T18:24:00Z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