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50" w:rsidRPr="000A58D3" w:rsidRDefault="00726267" w:rsidP="00726267">
      <w:pPr>
        <w:ind w:left="288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Regina Tiffany Fritz </w:t>
      </w:r>
    </w:p>
    <w:p w:rsidR="00726267" w:rsidRPr="000A58D3" w:rsidRDefault="00385517" w:rsidP="00726267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Telephone: (1868) 741-9383</w:t>
      </w:r>
    </w:p>
    <w:p w:rsidR="00726267" w:rsidRPr="000A58D3" w:rsidRDefault="00726267" w:rsidP="00726267">
      <w:pPr>
        <w:ind w:left="288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="003A443D" w:rsidRPr="003A443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fritz.regina2@g</w:t>
        </w:r>
      </w:hyperlink>
      <w:r w:rsidR="003A443D" w:rsidRPr="003A443D">
        <w:rPr>
          <w:rFonts w:ascii="Times New Roman" w:hAnsi="Times New Roman" w:cs="Times New Roman"/>
          <w:sz w:val="28"/>
          <w:szCs w:val="28"/>
          <w:u w:val="single"/>
        </w:rPr>
        <w:t>mail.com</w:t>
      </w:r>
    </w:p>
    <w:p w:rsidR="00726267" w:rsidRPr="000A58D3" w:rsidRDefault="00726267" w:rsidP="00726267">
      <w:pPr>
        <w:ind w:left="288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Address: Diamond Village Claxton Bay </w:t>
      </w:r>
    </w:p>
    <w:p w:rsidR="00726267" w:rsidRPr="000A58D3" w:rsidRDefault="00726267" w:rsidP="00726267">
      <w:pPr>
        <w:ind w:left="2880"/>
        <w:rPr>
          <w:rFonts w:ascii="Times New Roman" w:hAnsi="Times New Roman" w:cs="Times New Roman"/>
          <w:sz w:val="28"/>
          <w:szCs w:val="28"/>
        </w:rPr>
      </w:pPr>
    </w:p>
    <w:p w:rsidR="00726267" w:rsidRPr="000A58D3" w:rsidRDefault="00726267" w:rsidP="00726267">
      <w:p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>Age: 19</w:t>
      </w:r>
    </w:p>
    <w:p w:rsidR="00726267" w:rsidRPr="000A58D3" w:rsidRDefault="00726267" w:rsidP="00726267">
      <w:p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>Date of Birth: 19/11/1997</w:t>
      </w:r>
    </w:p>
    <w:p w:rsidR="00726267" w:rsidRPr="000A58D3" w:rsidRDefault="00726267" w:rsidP="00726267">
      <w:p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Marital Status: Single </w:t>
      </w:r>
    </w:p>
    <w:p w:rsidR="00726267" w:rsidRPr="000A58D3" w:rsidRDefault="00726267" w:rsidP="00726267">
      <w:pPr>
        <w:rPr>
          <w:rFonts w:ascii="Times New Roman" w:hAnsi="Times New Roman" w:cs="Times New Roman"/>
          <w:sz w:val="28"/>
          <w:szCs w:val="28"/>
        </w:rPr>
      </w:pPr>
    </w:p>
    <w:p w:rsidR="00726267" w:rsidRDefault="00726267" w:rsidP="00726267">
      <w:p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EDUCATION </w:t>
      </w:r>
    </w:p>
    <w:p w:rsidR="002D235F" w:rsidRDefault="002D235F" w:rsidP="000F4F15">
      <w:pPr>
        <w:tabs>
          <w:tab w:val="left" w:pos="78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TERTIARY LEVEL</w:t>
      </w:r>
      <w:r w:rsidR="000F4F15">
        <w:rPr>
          <w:rFonts w:ascii="Times New Roman" w:hAnsi="Times New Roman" w:cs="Times New Roman"/>
          <w:sz w:val="28"/>
          <w:szCs w:val="28"/>
        </w:rPr>
        <w:tab/>
      </w:r>
    </w:p>
    <w:p w:rsidR="002D235F" w:rsidRDefault="002D235F" w:rsidP="00726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Pursuing – Flight Attending Certificate</w:t>
      </w:r>
    </w:p>
    <w:p w:rsidR="002D235F" w:rsidRDefault="002D235F" w:rsidP="00726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College Attending- </w:t>
      </w:r>
      <w:proofErr w:type="spellStart"/>
      <w:r>
        <w:rPr>
          <w:rFonts w:ascii="Times New Roman" w:hAnsi="Times New Roman" w:cs="Times New Roman"/>
          <w:sz w:val="28"/>
          <w:szCs w:val="28"/>
        </w:rPr>
        <w:t>Sital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 </w:t>
      </w:r>
    </w:p>
    <w:p w:rsidR="002D235F" w:rsidRDefault="002D235F" w:rsidP="00726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2D235F" w:rsidRPr="000A58D3" w:rsidRDefault="002D235F" w:rsidP="00726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SECONDARY LEVEL</w:t>
      </w:r>
    </w:p>
    <w:p w:rsidR="00726267" w:rsidRPr="000A58D3" w:rsidRDefault="00726267" w:rsidP="007262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8D3">
        <w:rPr>
          <w:rFonts w:ascii="Times New Roman" w:hAnsi="Times New Roman" w:cs="Times New Roman"/>
          <w:sz w:val="28"/>
          <w:szCs w:val="28"/>
        </w:rPr>
        <w:t>Preysal</w:t>
      </w:r>
      <w:proofErr w:type="spellEnd"/>
      <w:r w:rsidRPr="000A58D3">
        <w:rPr>
          <w:rFonts w:ascii="Times New Roman" w:hAnsi="Times New Roman" w:cs="Times New Roman"/>
          <w:sz w:val="28"/>
          <w:szCs w:val="28"/>
        </w:rPr>
        <w:t xml:space="preserve"> Secondary </w:t>
      </w:r>
      <w:r w:rsidR="000A58D3">
        <w:rPr>
          <w:rFonts w:ascii="Times New Roman" w:hAnsi="Times New Roman" w:cs="Times New Roman"/>
          <w:sz w:val="28"/>
          <w:szCs w:val="28"/>
        </w:rPr>
        <w:t>School</w:t>
      </w:r>
    </w:p>
    <w:p w:rsidR="00726267" w:rsidRPr="000A58D3" w:rsidRDefault="00726267" w:rsidP="00726267">
      <w:p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CXC Level Passes </w:t>
      </w:r>
    </w:p>
    <w:p w:rsidR="00726267" w:rsidRPr="000A58D3" w:rsidRDefault="00726267" w:rsidP="0072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Mathematics </w:t>
      </w:r>
    </w:p>
    <w:p w:rsidR="00726267" w:rsidRPr="000A58D3" w:rsidRDefault="00726267" w:rsidP="0072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English A </w:t>
      </w:r>
    </w:p>
    <w:p w:rsidR="00726267" w:rsidRPr="000A58D3" w:rsidRDefault="00726267" w:rsidP="0072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Agriculture Science </w:t>
      </w:r>
    </w:p>
    <w:p w:rsidR="00726267" w:rsidRPr="000A58D3" w:rsidRDefault="00726267" w:rsidP="0072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Principles of Business </w:t>
      </w:r>
    </w:p>
    <w:p w:rsidR="00726267" w:rsidRPr="000A58D3" w:rsidRDefault="00726267" w:rsidP="0072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Social Studies </w:t>
      </w:r>
    </w:p>
    <w:p w:rsidR="00726267" w:rsidRPr="000A58D3" w:rsidRDefault="00726267" w:rsidP="007262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6267" w:rsidRPr="000A58D3" w:rsidRDefault="00726267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JOB EXPERIENCE </w:t>
      </w:r>
    </w:p>
    <w:p w:rsidR="00726267" w:rsidRPr="000A58D3" w:rsidRDefault="00726267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26267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lastRenderedPageBreak/>
        <w:t xml:space="preserve">Santa’s Hair and Wig Store 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Position Held: Sales Clerk 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JTA Supermarket 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>Position Held: Customer Service Representative (Lanes and Dispatch Worker)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Touch and Taste Restaurant and Lounge 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Position Held: Server 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Hot Stuff Styles Clothing Store </w:t>
      </w:r>
    </w:p>
    <w:p w:rsidR="000A58D3" w:rsidRDefault="003A443D" w:rsidP="003A443D">
      <w:pPr>
        <w:pStyle w:val="ListParagraph"/>
        <w:tabs>
          <w:tab w:val="left" w:pos="376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Held: Sales Clerk</w:t>
      </w:r>
    </w:p>
    <w:p w:rsidR="000F4F15" w:rsidRDefault="000F4F15" w:rsidP="003A443D">
      <w:pPr>
        <w:pStyle w:val="ListParagraph"/>
        <w:tabs>
          <w:tab w:val="left" w:pos="3763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0F4F15" w:rsidRDefault="000F4F15" w:rsidP="003A443D">
      <w:pPr>
        <w:pStyle w:val="ListParagraph"/>
        <w:tabs>
          <w:tab w:val="left" w:pos="376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Office Authority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Trinpad</w:t>
      </w:r>
      <w:proofErr w:type="spellEnd"/>
    </w:p>
    <w:p w:rsidR="000F4F15" w:rsidRDefault="000F4F15" w:rsidP="003A443D">
      <w:pPr>
        <w:pStyle w:val="ListParagraph"/>
        <w:tabs>
          <w:tab w:val="left" w:pos="376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 Held: Binary Worker</w:t>
      </w:r>
    </w:p>
    <w:p w:rsidR="003A443D" w:rsidRDefault="003A443D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3A443D" w:rsidRDefault="003A443D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Chicas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 and Lounge </w:t>
      </w:r>
    </w:p>
    <w:p w:rsidR="003A443D" w:rsidRDefault="003A443D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Position Held: Cashier and Waitress </w:t>
      </w:r>
    </w:p>
    <w:p w:rsidR="003A443D" w:rsidRPr="000A58D3" w:rsidRDefault="003A443D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CERTIFICATION 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Get Work Ready Workshop Certificate </w:t>
      </w:r>
    </w:p>
    <w:p w:rsid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Stress Management Certificate </w:t>
      </w:r>
    </w:p>
    <w:p w:rsidR="00810BC4" w:rsidRDefault="00810BC4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 Runway Modeling Certificate </w:t>
      </w:r>
    </w:p>
    <w:p w:rsidR="003A443D" w:rsidRPr="000A58D3" w:rsidRDefault="003A443D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>HOBBIES</w:t>
      </w:r>
    </w:p>
    <w:p w:rsidR="000A58D3" w:rsidRPr="000A58D3" w:rsidRDefault="000A58D3" w:rsidP="0072626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26267" w:rsidRDefault="000A58D3" w:rsidP="00BD1F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A58D3">
        <w:rPr>
          <w:rFonts w:ascii="Times New Roman" w:hAnsi="Times New Roman" w:cs="Times New Roman"/>
          <w:sz w:val="28"/>
          <w:szCs w:val="28"/>
        </w:rPr>
        <w:t xml:space="preserve">Modeling </w:t>
      </w:r>
    </w:p>
    <w:p w:rsidR="00BD1F45" w:rsidRDefault="00BD1F45" w:rsidP="00BD1F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D1F45" w:rsidRDefault="00BD1F45" w:rsidP="00BD1F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:rsidR="00BD1F45" w:rsidRDefault="00BD1F45" w:rsidP="00BD1F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D1F45" w:rsidRDefault="00385517" w:rsidP="00BD1F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Patrice Mills</w:t>
      </w:r>
    </w:p>
    <w:p w:rsidR="00BD1F45" w:rsidRDefault="00385517" w:rsidP="00BD1F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Number: (1868) 343-3203</w:t>
      </w:r>
    </w:p>
    <w:p w:rsidR="00385517" w:rsidRPr="000A58D3" w:rsidRDefault="00385517" w:rsidP="00BD1F4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5517" w:rsidRPr="000A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818F4"/>
    <w:multiLevelType w:val="hybridMultilevel"/>
    <w:tmpl w:val="F70C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67"/>
    <w:rsid w:val="000A58D3"/>
    <w:rsid w:val="000F4F15"/>
    <w:rsid w:val="002D235F"/>
    <w:rsid w:val="00385517"/>
    <w:rsid w:val="003A443D"/>
    <w:rsid w:val="00726267"/>
    <w:rsid w:val="00810BC4"/>
    <w:rsid w:val="008454F0"/>
    <w:rsid w:val="00BD1F45"/>
    <w:rsid w:val="00D7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itz.regina2@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BE62846-A7D5-4AAF-9F76-DBB0169129C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12</cp:revision>
  <dcterms:created xsi:type="dcterms:W3CDTF">2017-01-17T14:26:00Z</dcterms:created>
  <dcterms:modified xsi:type="dcterms:W3CDTF">2017-11-28T18:52:00Z</dcterms:modified>
</cp:coreProperties>
</file>