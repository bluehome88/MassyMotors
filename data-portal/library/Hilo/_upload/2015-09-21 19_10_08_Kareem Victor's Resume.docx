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Default="000D1A4D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B93061A027144DC8B7A3FF0183F9316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proofErr w:type="spellStart"/>
          <w:r w:rsidR="003D7024">
            <w:t>Peirre</w:t>
          </w:r>
          <w:proofErr w:type="spellEnd"/>
          <w:r w:rsidR="003D7024">
            <w:t xml:space="preserve"> Ave,</w:t>
          </w:r>
          <w:r w:rsidR="00235473">
            <w:t xml:space="preserve"> Robert Hill</w:t>
          </w:r>
        </w:sdtContent>
      </w:sdt>
    </w:p>
    <w:sdt>
      <w:sdtPr>
        <w:alias w:val="Category"/>
        <w:tag w:val=""/>
        <w:id w:val="1543715586"/>
        <w:placeholder>
          <w:docPart w:val="2495161B6A3A4D3281FF510B9D10616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235473">
          <w:pPr>
            <w:pStyle w:val="ContactInfo"/>
          </w:pPr>
          <w:proofErr w:type="spellStart"/>
          <w:r>
            <w:t>Siparia</w:t>
          </w:r>
          <w:proofErr w:type="spellEnd"/>
        </w:p>
      </w:sdtContent>
    </w:sdt>
    <w:p w:rsidR="002C42BC" w:rsidRDefault="000D1A4D">
      <w:pPr>
        <w:pStyle w:val="ContactInfo"/>
      </w:pPr>
      <w:sdt>
        <w:sdtPr>
          <w:alias w:val="Telephone"/>
          <w:tag w:val="Telephone"/>
          <w:id w:val="599758962"/>
          <w:placeholder>
            <w:docPart w:val="E976EAC74C214CB5A1655EF1C9482A90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D7024">
            <w:t>18683427509 or 18683762021</w:t>
          </w:r>
        </w:sdtContent>
      </w:sdt>
    </w:p>
    <w:p w:rsidR="002C42BC" w:rsidRDefault="002C42BC" w:rsidP="00235473">
      <w:pPr>
        <w:pStyle w:val="ContactInfo"/>
        <w:jc w:val="left"/>
      </w:pPr>
    </w:p>
    <w:sdt>
      <w:sdtPr>
        <w:rPr>
          <w:rStyle w:val="Emphasis"/>
        </w:rPr>
        <w:alias w:val="Email"/>
        <w:tag w:val=""/>
        <w:id w:val="1889536063"/>
        <w:placeholder>
          <w:docPart w:val="78F835AB70D64F529E0DF5DCAE30590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DF5D51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k</w:t>
          </w:r>
          <w:r w:rsidR="003D7024">
            <w:rPr>
              <w:rStyle w:val="Emphasis"/>
            </w:rPr>
            <w:t>areemvictor525@yahoo.com</w:t>
          </w:r>
        </w:p>
      </w:sdtContent>
    </w:sdt>
    <w:p w:rsidR="002C42BC" w:rsidRDefault="000D1A4D">
      <w:pPr>
        <w:pStyle w:val="Name"/>
      </w:pPr>
      <w:sdt>
        <w:sdtPr>
          <w:alias w:val="Your Name"/>
          <w:tag w:val=""/>
          <w:id w:val="1197042864"/>
          <w:placeholder>
            <w:docPart w:val="18403567295B4033A181C53168F95A7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D7024">
            <w:rPr>
              <w:lang w:val="en-TT"/>
            </w:rPr>
            <w:t>Kareem VicTOR</w:t>
          </w:r>
        </w:sdtContent>
      </w:sdt>
    </w:p>
    <w:tbl>
      <w:tblPr>
        <w:tblStyle w:val="ResumeTable"/>
        <w:tblW w:w="5063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957"/>
      </w:tblGrid>
      <w:tr w:rsidR="002C42BC" w:rsidTr="00CB6752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956" w:type="dxa"/>
          </w:tcPr>
          <w:p w:rsidR="002C42BC" w:rsidRDefault="00344820" w:rsidP="00235473">
            <w:pPr>
              <w:pStyle w:val="ResumeText"/>
            </w:pPr>
            <w:r>
              <w:t>Appl</w:t>
            </w:r>
            <w:r w:rsidR="00782621">
              <w:t>y</w:t>
            </w:r>
            <w:r w:rsidR="00A61392">
              <w:t>ing f</w:t>
            </w:r>
            <w:r w:rsidR="00866C72">
              <w:t>or the</w:t>
            </w:r>
            <w:r w:rsidR="003D7024">
              <w:t xml:space="preserve"> position</w:t>
            </w:r>
            <w:r w:rsidR="00866C72">
              <w:t xml:space="preserve"> </w:t>
            </w:r>
            <w:r w:rsidR="003D7024">
              <w:t>of Wrapper at the Gulf View branch of Massy Stores</w:t>
            </w:r>
          </w:p>
        </w:tc>
      </w:tr>
      <w:tr w:rsidR="002C42BC" w:rsidTr="00CB6752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956" w:type="dxa"/>
          </w:tcPr>
          <w:p w:rsidR="002C42BC" w:rsidRDefault="00235473" w:rsidP="00235473">
            <w:pPr>
              <w:pStyle w:val="ResumeText"/>
            </w:pPr>
            <w:r>
              <w:t>Computer literate, Skilled in Mic</w:t>
            </w:r>
            <w:r w:rsidR="003D7024">
              <w:t xml:space="preserve">rosoft office, Customer Service </w:t>
            </w:r>
            <w:r>
              <w:t xml:space="preserve">and </w:t>
            </w:r>
            <w:bookmarkStart w:id="0" w:name="_GoBack"/>
            <w:bookmarkEnd w:id="0"/>
            <w:r>
              <w:t xml:space="preserve">Multitasking </w:t>
            </w:r>
          </w:p>
        </w:tc>
      </w:tr>
      <w:tr w:rsidR="002C42BC" w:rsidTr="00CB6752">
        <w:trPr>
          <w:trHeight w:val="1759"/>
        </w:trPr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95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F886D25B0ED04929A5B7B7D382A6040B"/>
                  </w:placeholder>
                  <w15:color w:val="C0C0C0"/>
                  <w15:repeatingSectionItem/>
                </w:sdtPr>
                <w:sdtEndPr/>
                <w:sdtContent>
                  <w:p w:rsidR="002C42BC" w:rsidRDefault="003D7024">
                    <w:pPr>
                      <w:pStyle w:val="Heading2"/>
                    </w:pPr>
                    <w:r>
                      <w:t>Wrapper At JTA</w:t>
                    </w:r>
                  </w:p>
                  <w:p w:rsidR="002C42BC" w:rsidRDefault="003D7024">
                    <w:pPr>
                      <w:pStyle w:val="ResumeText"/>
                    </w:pPr>
                    <w:r>
                      <w:t>August 2014 – September 2014</w:t>
                    </w:r>
                    <w:r w:rsidR="009A2143">
                      <w:t xml:space="preserve">  </w:t>
                    </w:r>
                  </w:p>
                  <w:p w:rsidR="002C42BC" w:rsidRDefault="009A2143">
                    <w:r>
                      <w:t>Key responsib</w:t>
                    </w:r>
                    <w:r w:rsidR="00CB6752">
                      <w:t xml:space="preserve">ilities, packaging customers’ goods, assistance to the customers’ vehicles and providing best possible service to the customers. </w:t>
                    </w:r>
                    <w: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F886D25B0ED04929A5B7B7D382A6040B"/>
                  </w:placeholder>
                  <w15:color w:val="C0C0C0"/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2C42BC" w:rsidRDefault="009C330D" w:rsidP="00CB6752">
                    <w:pPr>
                      <w:pStyle w:val="Heading2"/>
                    </w:pPr>
                    <w:r>
                      <w:t xml:space="preserve"> </w:t>
                    </w:r>
                  </w:p>
                </w:sdtContent>
              </w:sdt>
            </w:sdtContent>
          </w:sdt>
        </w:tc>
      </w:tr>
      <w:tr w:rsidR="002C42BC" w:rsidTr="00CB6752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95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F886D25B0ED04929A5B7B7D382A6040B"/>
                  </w:placeholder>
                  <w15:repeatingSectionItem/>
                </w:sdtPr>
                <w:sdtEndPr/>
                <w:sdtContent>
                  <w:p w:rsidR="002C42BC" w:rsidRDefault="00CB6752">
                    <w:pPr>
                      <w:pStyle w:val="Heading2"/>
                    </w:pPr>
                    <w:r>
                      <w:t xml:space="preserve">Siparia west </w:t>
                    </w:r>
                    <w:r w:rsidR="007569E3">
                      <w:t xml:space="preserve">secondary school </w:t>
                    </w:r>
                  </w:p>
                  <w:p w:rsidR="00A61392" w:rsidRPr="00CB6752" w:rsidRDefault="00CB6752" w:rsidP="007569E3">
                    <w:r>
                      <w:t xml:space="preserve">Business III, Electronic Documents Preparedness Management III, Visual Arts II. </w:t>
                    </w:r>
                    <w:r w:rsidR="007569E3">
                      <w:t xml:space="preserve"> </w:t>
                    </w:r>
                    <w:r w:rsidR="00A61392" w:rsidRPr="00A61392">
                      <w:t xml:space="preserve">   </w:t>
                    </w:r>
                  </w:p>
                  <w:p w:rsidR="002C42BC" w:rsidRDefault="000D1A4D" w:rsidP="007569E3"/>
                </w:sdtContent>
              </w:sdt>
            </w:sdtContent>
          </w:sdt>
        </w:tc>
      </w:tr>
      <w:tr w:rsidR="002C42BC" w:rsidTr="00CB6752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956" w:type="dxa"/>
          </w:tcPr>
          <w:p w:rsidR="002C42BC" w:rsidRDefault="00535425" w:rsidP="00535425">
            <w:pPr>
              <w:pStyle w:val="ResumeText"/>
            </w:pPr>
            <w:r>
              <w:t xml:space="preserve">Big on team work, I live for the feeling of accomplishment and getting the job done. I’m </w:t>
            </w:r>
            <w:r w:rsidR="002958F9">
              <w:t>somewhat</w:t>
            </w:r>
            <w:r>
              <w:t xml:space="preserve"> a </w:t>
            </w:r>
            <w:r w:rsidR="002958F9">
              <w:t>Simi</w:t>
            </w:r>
            <w:r>
              <w:t>-</w:t>
            </w:r>
            <w:r w:rsidR="002958F9">
              <w:t>pro in some sports but in others if I can’t play</w:t>
            </w:r>
            <w:r w:rsidR="00344820">
              <w:t>,</w:t>
            </w:r>
            <w:r w:rsidR="002958F9">
              <w:t xml:space="preserve"> count on my cheerleading abilities.</w:t>
            </w:r>
          </w:p>
        </w:tc>
      </w:tr>
      <w:tr w:rsidR="002C42BC" w:rsidTr="00CB6752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956" w:type="dxa"/>
          </w:tcPr>
          <w:p w:rsidR="002C42BC" w:rsidRDefault="002958F9" w:rsidP="002958F9">
            <w:pPr>
              <w:pStyle w:val="ResumeText"/>
            </w:pPr>
            <w:r>
              <w:t>I’m a natural born leader, have been in many leader</w:t>
            </w:r>
            <w:r w:rsidR="00344820">
              <w:t>ship positions since I was a child</w:t>
            </w:r>
            <w:r w:rsidR="00DF5D51">
              <w:t xml:space="preserve">. Some of which are Heroes Foundation and Cadets   </w:t>
            </w:r>
            <w:r>
              <w:t xml:space="preserve">   </w:t>
            </w:r>
          </w:p>
        </w:tc>
      </w:tr>
      <w:tr w:rsidR="002C42BC" w:rsidTr="00CB6752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956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F886D25B0ED04929A5B7B7D382A6040B"/>
                  </w:placeholder>
                  <w15:color w:val="C0C0C0"/>
                  <w15:repeatingSectionItem/>
                </w:sdtPr>
                <w:sdtEndPr/>
                <w:sdtContent>
                  <w:p w:rsidR="002C42BC" w:rsidRDefault="00D765DF">
                    <w:pPr>
                      <w:pStyle w:val="Heading2"/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References will be presented upon request.  </w:t>
                    </w:r>
                  </w:p>
                  <w:p w:rsidR="002C42BC" w:rsidRDefault="002C42BC">
                    <w:pPr>
                      <w:pStyle w:val="ResumeText"/>
                    </w:pPr>
                  </w:p>
                  <w:p w:rsidR="002C42BC" w:rsidRDefault="000D1A4D" w:rsidP="00D765DF"/>
                </w:sdtContent>
              </w:sdt>
            </w:sdtContent>
          </w:sdt>
        </w:tc>
      </w:tr>
    </w:tbl>
    <w:p w:rsidR="002C42BC" w:rsidRDefault="002C42BC"/>
    <w:sectPr w:rsidR="002C42BC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A4D" w:rsidRDefault="000D1A4D">
      <w:pPr>
        <w:spacing w:before="0" w:after="0" w:line="240" w:lineRule="auto"/>
      </w:pPr>
      <w:r>
        <w:separator/>
      </w:r>
    </w:p>
  </w:endnote>
  <w:endnote w:type="continuationSeparator" w:id="0">
    <w:p w:rsidR="000D1A4D" w:rsidRDefault="000D1A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D702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A4D" w:rsidRDefault="000D1A4D">
      <w:pPr>
        <w:spacing w:before="0" w:after="0" w:line="240" w:lineRule="auto"/>
      </w:pPr>
      <w:r>
        <w:separator/>
      </w:r>
    </w:p>
  </w:footnote>
  <w:footnote w:type="continuationSeparator" w:id="0">
    <w:p w:rsidR="000D1A4D" w:rsidRDefault="000D1A4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46"/>
    <w:rsid w:val="00090CA9"/>
    <w:rsid w:val="000C5C33"/>
    <w:rsid w:val="000D1A4D"/>
    <w:rsid w:val="000F10E6"/>
    <w:rsid w:val="00125E6D"/>
    <w:rsid w:val="00235473"/>
    <w:rsid w:val="002958F9"/>
    <w:rsid w:val="002C42BC"/>
    <w:rsid w:val="002C7D92"/>
    <w:rsid w:val="00344820"/>
    <w:rsid w:val="00355A68"/>
    <w:rsid w:val="003A390E"/>
    <w:rsid w:val="003A5B25"/>
    <w:rsid w:val="003D49EC"/>
    <w:rsid w:val="003D7024"/>
    <w:rsid w:val="00414819"/>
    <w:rsid w:val="00535425"/>
    <w:rsid w:val="005D22F3"/>
    <w:rsid w:val="006F61EA"/>
    <w:rsid w:val="007569E3"/>
    <w:rsid w:val="00782621"/>
    <w:rsid w:val="007E323B"/>
    <w:rsid w:val="007E4FC5"/>
    <w:rsid w:val="00866C72"/>
    <w:rsid w:val="00925189"/>
    <w:rsid w:val="00954A1B"/>
    <w:rsid w:val="009A2143"/>
    <w:rsid w:val="009C330D"/>
    <w:rsid w:val="00A61392"/>
    <w:rsid w:val="00B76593"/>
    <w:rsid w:val="00CB6752"/>
    <w:rsid w:val="00CD2B46"/>
    <w:rsid w:val="00CD7AC9"/>
    <w:rsid w:val="00D765DF"/>
    <w:rsid w:val="00DC445F"/>
    <w:rsid w:val="00DF5D51"/>
    <w:rsid w:val="00F03223"/>
    <w:rsid w:val="00F50DA5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14BA8E8-FD51-477E-B5C8-80D633AA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5D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5DF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estDesktop\Downloads\TS1028350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3061A027144DC8B7A3FF0183F93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2DC45-82D0-422F-93AB-84E5007FD488}"/>
      </w:docPartPr>
      <w:docPartBody>
        <w:p w:rsidR="00297D94" w:rsidRDefault="005D6E9F">
          <w:pPr>
            <w:pStyle w:val="B93061A027144DC8B7A3FF0183F93165"/>
          </w:pPr>
          <w:r>
            <w:t>[Street Address]</w:t>
          </w:r>
        </w:p>
      </w:docPartBody>
    </w:docPart>
    <w:docPart>
      <w:docPartPr>
        <w:name w:val="2495161B6A3A4D3281FF510B9D106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85DA0-7DC9-40DE-A2C4-9CFD681EBB55}"/>
      </w:docPartPr>
      <w:docPartBody>
        <w:p w:rsidR="00297D94" w:rsidRDefault="005D6E9F">
          <w:pPr>
            <w:pStyle w:val="2495161B6A3A4D3281FF510B9D106169"/>
          </w:pPr>
          <w:r>
            <w:t>[City, ST ZIP Code]</w:t>
          </w:r>
        </w:p>
      </w:docPartBody>
    </w:docPart>
    <w:docPart>
      <w:docPartPr>
        <w:name w:val="E976EAC74C214CB5A1655EF1C9482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E5C24-AAE1-4575-AD31-0BDA8D0A510D}"/>
      </w:docPartPr>
      <w:docPartBody>
        <w:p w:rsidR="00297D94" w:rsidRDefault="005D6E9F">
          <w:pPr>
            <w:pStyle w:val="E976EAC74C214CB5A1655EF1C9482A90"/>
          </w:pPr>
          <w:r>
            <w:t>[Telephone]</w:t>
          </w:r>
        </w:p>
      </w:docPartBody>
    </w:docPart>
    <w:docPart>
      <w:docPartPr>
        <w:name w:val="78F835AB70D64F529E0DF5DCAE3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11E9C-E56E-4F0B-BA98-34E41BD4EB51}"/>
      </w:docPartPr>
      <w:docPartBody>
        <w:p w:rsidR="00297D94" w:rsidRDefault="005D6E9F">
          <w:pPr>
            <w:pStyle w:val="78F835AB70D64F529E0DF5DCAE30590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18403567295B4033A181C53168F95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72504-FB0E-4FB0-82FB-5FF9C6EA92E8}"/>
      </w:docPartPr>
      <w:docPartBody>
        <w:p w:rsidR="00297D94" w:rsidRDefault="005D6E9F">
          <w:pPr>
            <w:pStyle w:val="18403567295B4033A181C53168F95A78"/>
          </w:pPr>
          <w:r>
            <w:t>[Your Name]</w:t>
          </w:r>
        </w:p>
      </w:docPartBody>
    </w:docPart>
    <w:docPart>
      <w:docPartPr>
        <w:name w:val="F886D25B0ED04929A5B7B7D382A60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B1E21-B2B9-4375-A252-F19C8E39AC3B}"/>
      </w:docPartPr>
      <w:docPartBody>
        <w:p w:rsidR="00297D94" w:rsidRDefault="005D6E9F">
          <w:pPr>
            <w:pStyle w:val="F886D25B0ED04929A5B7B7D382A6040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E9F"/>
    <w:rsid w:val="000F24CF"/>
    <w:rsid w:val="00194AF3"/>
    <w:rsid w:val="001A044E"/>
    <w:rsid w:val="00265051"/>
    <w:rsid w:val="00284974"/>
    <w:rsid w:val="00297D94"/>
    <w:rsid w:val="004809C6"/>
    <w:rsid w:val="005D6E9F"/>
    <w:rsid w:val="005E4F30"/>
    <w:rsid w:val="008C1B76"/>
    <w:rsid w:val="00A86082"/>
    <w:rsid w:val="00AF6856"/>
    <w:rsid w:val="00DA0FE1"/>
    <w:rsid w:val="00DE4AB8"/>
    <w:rsid w:val="00F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3061A027144DC8B7A3FF0183F93165">
    <w:name w:val="B93061A027144DC8B7A3FF0183F93165"/>
  </w:style>
  <w:style w:type="paragraph" w:customStyle="1" w:styleId="2495161B6A3A4D3281FF510B9D106169">
    <w:name w:val="2495161B6A3A4D3281FF510B9D106169"/>
  </w:style>
  <w:style w:type="paragraph" w:customStyle="1" w:styleId="E976EAC74C214CB5A1655EF1C9482A90">
    <w:name w:val="E976EAC74C214CB5A1655EF1C9482A90"/>
  </w:style>
  <w:style w:type="paragraph" w:customStyle="1" w:styleId="14EB09E034D84825B3267998D8C84D99">
    <w:name w:val="14EB09E034D84825B3267998D8C84D99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78F835AB70D64F529E0DF5DCAE305903">
    <w:name w:val="78F835AB70D64F529E0DF5DCAE305903"/>
  </w:style>
  <w:style w:type="paragraph" w:customStyle="1" w:styleId="18403567295B4033A181C53168F95A78">
    <w:name w:val="18403567295B4033A181C53168F95A78"/>
  </w:style>
  <w:style w:type="paragraph" w:customStyle="1" w:styleId="0A637CD26D4B4FDBBB7FEB34A9BF77B8">
    <w:name w:val="0A637CD26D4B4FDBBB7FEB34A9BF77B8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E854544D16104CB0B05D6269C85876B7">
    <w:name w:val="E854544D16104CB0B05D6269C85876B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86D25B0ED04929A5B7B7D382A6040B">
    <w:name w:val="F886D25B0ED04929A5B7B7D382A6040B"/>
  </w:style>
  <w:style w:type="paragraph" w:customStyle="1" w:styleId="E117CA769F004BE39195DBCA85B0759A">
    <w:name w:val="E117CA769F004BE39195DBCA85B0759A"/>
  </w:style>
  <w:style w:type="paragraph" w:customStyle="1" w:styleId="DC55D2078E124D1DACDE539574208877">
    <w:name w:val="DC55D2078E124D1DACDE539574208877"/>
  </w:style>
  <w:style w:type="paragraph" w:customStyle="1" w:styleId="2C838882B4D940F28143A198B50C33EF">
    <w:name w:val="2C838882B4D940F28143A198B50C33EF"/>
  </w:style>
  <w:style w:type="paragraph" w:customStyle="1" w:styleId="F02814B43223457C950FAD65A1AF183D">
    <w:name w:val="F02814B43223457C950FAD65A1AF183D"/>
  </w:style>
  <w:style w:type="paragraph" w:customStyle="1" w:styleId="A9E132825B634997B8344F1D41AACF33">
    <w:name w:val="A9E132825B634997B8344F1D41AACF33"/>
  </w:style>
  <w:style w:type="paragraph" w:customStyle="1" w:styleId="EFC8BAC0F2644C11BC9FF1E52AB3E0E0">
    <w:name w:val="EFC8BAC0F2644C11BC9FF1E52AB3E0E0"/>
  </w:style>
  <w:style w:type="paragraph" w:customStyle="1" w:styleId="DC5D3B55E1E54AC6942E7D3ADFAE617D">
    <w:name w:val="DC5D3B55E1E54AC6942E7D3ADFAE617D"/>
  </w:style>
  <w:style w:type="paragraph" w:customStyle="1" w:styleId="E7C3ABBAAA38455DA14BEB5D4D490A43">
    <w:name w:val="E7C3ABBAAA38455DA14BEB5D4D490A43"/>
  </w:style>
  <w:style w:type="paragraph" w:customStyle="1" w:styleId="8ECDFC39D2304DD9AEDCB48E17BB077A">
    <w:name w:val="8ECDFC39D2304DD9AEDCB48E17BB077A"/>
  </w:style>
  <w:style w:type="paragraph" w:customStyle="1" w:styleId="F6EACEA95665429181D7F91A17BCD32F">
    <w:name w:val="F6EACEA95665429181D7F91A17BCD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Peirre Ave, Robert Hill</CompanyAddress>
  <CompanyPhone>18683427509 or 18683762021</CompanyPhone>
  <CompanyFax/>
  <CompanyEmail>kareemvictor525@yahoo.com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</Template>
  <TotalTime>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Kareem VicTOR</dc:creator>
  <cp:keywords/>
  <cp:lastModifiedBy>Michail Modesto</cp:lastModifiedBy>
  <cp:revision>2</cp:revision>
  <cp:lastPrinted>2015-07-21T09:24:00Z</cp:lastPrinted>
  <dcterms:created xsi:type="dcterms:W3CDTF">2015-09-21T23:08:00Z</dcterms:created>
  <dcterms:modified xsi:type="dcterms:W3CDTF">2015-09-21T23:08:00Z</dcterms:modified>
  <cp:category>Siparia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