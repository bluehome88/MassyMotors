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BD7" w:rsidRDefault="005D6C6D">
      <w:pPr>
        <w:pStyle w:val="Title"/>
      </w:pPr>
      <w:r>
        <w:t>Lisa Archer</w:t>
      </w:r>
    </w:p>
    <w:p w:rsidR="00347BD7" w:rsidRDefault="005D6C6D">
      <w:r>
        <w:t xml:space="preserve">#1 Upper Quarry Drive, Champ </w:t>
      </w:r>
      <w:proofErr w:type="spellStart"/>
      <w:r>
        <w:t>Fleurs</w:t>
      </w:r>
      <w:proofErr w:type="spellEnd"/>
      <w:r w:rsidR="00E15C88">
        <w:t> | </w:t>
      </w:r>
      <w:r>
        <w:t>1-868-737-3364/1-868-295-1414 | chantelarcher22@gmail.com</w:t>
      </w:r>
    </w:p>
    <w:sdt>
      <w:sdtPr>
        <w:id w:val="-736782104"/>
        <w:placeholder>
          <w:docPart w:val="68C2A5905C1943B4935694BB67F3AE4A"/>
        </w:placeholder>
        <w:temporary/>
        <w:showingPlcHdr/>
      </w:sdtPr>
      <w:sdtContent>
        <w:p w:rsidR="00347BD7" w:rsidRDefault="00E15C88">
          <w:pPr>
            <w:pStyle w:val="Heading1"/>
          </w:pPr>
          <w:r>
            <w:t>Objective</w:t>
          </w:r>
        </w:p>
      </w:sdtContent>
    </w:sdt>
    <w:p w:rsidR="00347BD7" w:rsidRDefault="005D6C6D">
      <w:pPr>
        <w:pStyle w:val="ListBullet"/>
      </w:pPr>
      <w:r>
        <w:t>My objective is to gain employment at your establishment in order to finance and maintain my academic pursuits, as well as be given the opportunity to gain more experience in this field and furthermore the industry at large.</w:t>
      </w:r>
    </w:p>
    <w:sdt>
      <w:sdtPr>
        <w:id w:val="1513793667"/>
        <w:placeholder>
          <w:docPart w:val="9455DD3D1C0A49D5B4D79862015CF6DC"/>
        </w:placeholder>
        <w:temporary/>
        <w:showingPlcHdr/>
      </w:sdtPr>
      <w:sdtContent>
        <w:p w:rsidR="00347BD7" w:rsidRDefault="00E15C88">
          <w:pPr>
            <w:pStyle w:val="Heading1"/>
          </w:pPr>
          <w:r>
            <w:t>Education</w:t>
          </w:r>
        </w:p>
      </w:sdtContent>
    </w:sdt>
    <w:p w:rsidR="00347BD7" w:rsidRDefault="00E15C88">
      <w:pPr>
        <w:pStyle w:val="Heading2"/>
      </w:pPr>
      <w:r>
        <w:t> </w:t>
      </w:r>
      <w:r w:rsidR="005D6C6D">
        <w:t>University of Trinidad &amp; Tobago (UTT)</w:t>
      </w:r>
    </w:p>
    <w:p w:rsidR="00347BD7" w:rsidRDefault="005D6C6D">
      <w:pPr>
        <w:pStyle w:val="ListBullet"/>
      </w:pPr>
      <w:r>
        <w:t>Diploma in Food Science &amp; Technology</w:t>
      </w:r>
    </w:p>
    <w:p w:rsidR="00347BD7" w:rsidRDefault="005D6C6D">
      <w:pPr>
        <w:pStyle w:val="ListBullet"/>
      </w:pPr>
      <w:r>
        <w:t>September 2013 – November 2016 (expected graduation date)</w:t>
      </w:r>
    </w:p>
    <w:p w:rsidR="00260D43" w:rsidRDefault="00260D43">
      <w:pPr>
        <w:pStyle w:val="ListBullet"/>
      </w:pPr>
      <w:r w:rsidRPr="00D4266B">
        <w:rPr>
          <w:b/>
          <w:u w:val="single"/>
        </w:rPr>
        <w:t>Some courses obtained so far:</w:t>
      </w:r>
      <w:r>
        <w:t xml:space="preserve"> Public Health &amp; Food Safety, </w:t>
      </w:r>
      <w:r w:rsidR="00D4266B">
        <w:t>Health &amp; Safety, Food Workplace Practices, Business Management &amp; Entrepreneurship, Food Regulation Food Product Pac</w:t>
      </w:r>
      <w:r w:rsidR="00D526DF">
        <w:t>kaging &amp; Development, Communication, Statistics &amp; Research, Basic Food Chemistry. Biology for Food Science &amp; Agriculture, Basic Food Microbiology</w:t>
      </w:r>
      <w:r w:rsidR="00D52371">
        <w:t xml:space="preserve">, Food </w:t>
      </w:r>
      <w:r w:rsidR="00D71846">
        <w:t>Engineering and</w:t>
      </w:r>
      <w:r w:rsidR="00D526DF">
        <w:t xml:space="preserve"> many more. </w:t>
      </w:r>
    </w:p>
    <w:p w:rsidR="00347BD7" w:rsidRDefault="00347BD7" w:rsidP="005D6C6D">
      <w:pPr>
        <w:pStyle w:val="ListBullet"/>
        <w:numPr>
          <w:ilvl w:val="0"/>
          <w:numId w:val="0"/>
        </w:numPr>
        <w:ind w:left="144"/>
      </w:pPr>
    </w:p>
    <w:p w:rsidR="00347BD7" w:rsidRDefault="00E15C88">
      <w:pPr>
        <w:pStyle w:val="Heading2"/>
      </w:pPr>
      <w:r>
        <w:t> </w:t>
      </w:r>
      <w:r w:rsidR="005D6C6D">
        <w:t>Succes Laventille Secondary school</w:t>
      </w:r>
    </w:p>
    <w:p w:rsidR="00347BD7" w:rsidRDefault="005D6C6D">
      <w:pPr>
        <w:pStyle w:val="ListBullet"/>
      </w:pPr>
      <w:r>
        <w:t>CSEC/ O’ Levels</w:t>
      </w:r>
    </w:p>
    <w:p w:rsidR="00347BD7" w:rsidRDefault="005D6C6D">
      <w:pPr>
        <w:pStyle w:val="ListBullet"/>
      </w:pPr>
      <w:r>
        <w:t>September 2005 – July 2010</w:t>
      </w:r>
    </w:p>
    <w:p w:rsidR="00347BD7" w:rsidRDefault="005D6C6D">
      <w:pPr>
        <w:pStyle w:val="ListBullet"/>
      </w:pPr>
      <w:r>
        <w:t>Grades Obtained:  English A (2), Food &amp; Nutrition (2), Principles of Business (2), Social Studies (2), Integrated Science (3)</w:t>
      </w:r>
    </w:p>
    <w:p w:rsidR="005D6C6D" w:rsidRDefault="005D6C6D" w:rsidP="005D6C6D">
      <w:pPr>
        <w:pStyle w:val="Heading2"/>
      </w:pPr>
    </w:p>
    <w:p w:rsidR="005D6C6D" w:rsidRDefault="005D6C6D" w:rsidP="005D6C6D">
      <w:pPr>
        <w:pStyle w:val="Heading2"/>
      </w:pPr>
      <w:r>
        <w:t>Morvant new government primary school</w:t>
      </w:r>
    </w:p>
    <w:p w:rsidR="005D6C6D" w:rsidRDefault="005D6C6D" w:rsidP="005D6C6D">
      <w:pPr>
        <w:pStyle w:val="ListBullet"/>
      </w:pPr>
      <w:r>
        <w:t>SEA Examinations</w:t>
      </w:r>
    </w:p>
    <w:p w:rsidR="005D6C6D" w:rsidRDefault="005D6C6D" w:rsidP="00490FAF">
      <w:pPr>
        <w:pStyle w:val="ListBullet"/>
      </w:pPr>
      <w:r>
        <w:t>September 2005</w:t>
      </w:r>
    </w:p>
    <w:sdt>
      <w:sdtPr>
        <w:id w:val="495469907"/>
        <w:placeholder>
          <w:docPart w:val="6990DC67983643E0BE387558005850A5"/>
        </w:placeholder>
        <w:temporary/>
        <w:showingPlcHdr/>
      </w:sdtPr>
      <w:sdtContent>
        <w:p w:rsidR="00347BD7" w:rsidRDefault="00E15C88">
          <w:pPr>
            <w:pStyle w:val="Heading1"/>
          </w:pPr>
          <w:r>
            <w:t>Skills &amp; Abilities</w:t>
          </w:r>
        </w:p>
      </w:sdtContent>
    </w:sdt>
    <w:sdt>
      <w:sdtPr>
        <w:id w:val="-520701395"/>
        <w:placeholder>
          <w:docPart w:val="5DBE3DD9FE8B4C83BDE072AD496D620C"/>
        </w:placeholder>
        <w:temporary/>
        <w:showingPlcHdr/>
      </w:sdtPr>
      <w:sdtContent>
        <w:p w:rsidR="00347BD7" w:rsidRDefault="00E15C88">
          <w:pPr>
            <w:pStyle w:val="Heading2"/>
          </w:pPr>
          <w:r>
            <w:t>Management</w:t>
          </w:r>
        </w:p>
      </w:sdtContent>
    </w:sdt>
    <w:p w:rsidR="00347BD7" w:rsidRDefault="00322D61">
      <w:pPr>
        <w:pStyle w:val="ListBullet"/>
      </w:pPr>
      <w:r>
        <w:t>Only brief unofficial exposure to management and the duties involved.</w:t>
      </w:r>
    </w:p>
    <w:sdt>
      <w:sdtPr>
        <w:id w:val="-942069497"/>
        <w:placeholder>
          <w:docPart w:val="40862F1B078042F692630A98BFB9889C"/>
        </w:placeholder>
        <w:temporary/>
        <w:showingPlcHdr/>
      </w:sdtPr>
      <w:sdtContent>
        <w:p w:rsidR="00347BD7" w:rsidRDefault="00E15C88">
          <w:pPr>
            <w:pStyle w:val="Heading2"/>
          </w:pPr>
          <w:r>
            <w:t>Sales</w:t>
          </w:r>
        </w:p>
      </w:sdtContent>
    </w:sdt>
    <w:p w:rsidR="00347BD7" w:rsidRDefault="00322D61">
      <w:pPr>
        <w:pStyle w:val="ListBullet"/>
      </w:pPr>
      <w:r>
        <w:t>Quite a few years in customer services so I’m very much a people person and can assist is dissecting or even solving problems with or without a manager present.</w:t>
      </w:r>
    </w:p>
    <w:sdt>
      <w:sdtPr>
        <w:id w:val="1408421060"/>
        <w:placeholder>
          <w:docPart w:val="21A317E8780248B9B5EFF07CD7A60E22"/>
        </w:placeholder>
        <w:temporary/>
        <w:showingPlcHdr/>
      </w:sdtPr>
      <w:sdtContent>
        <w:p w:rsidR="00347BD7" w:rsidRDefault="00E15C88">
          <w:pPr>
            <w:pStyle w:val="Heading2"/>
          </w:pPr>
          <w:r>
            <w:t>Communication</w:t>
          </w:r>
        </w:p>
      </w:sdtContent>
    </w:sdt>
    <w:p w:rsidR="00347BD7" w:rsidRDefault="00322D61">
      <w:pPr>
        <w:pStyle w:val="ListBullet"/>
      </w:pPr>
      <w:r>
        <w:t>Great at public speaking, very knowledgeable in computer knowledge. Can write reports and develop processing documents for verification or even monitoring</w:t>
      </w:r>
    </w:p>
    <w:sdt>
      <w:sdtPr>
        <w:id w:val="-519467818"/>
        <w:placeholder>
          <w:docPart w:val="5A6E39600A73498A9531495856F560C6"/>
        </w:placeholder>
        <w:temporary/>
        <w:showingPlcHdr/>
      </w:sdtPr>
      <w:sdtContent>
        <w:p w:rsidR="00347BD7" w:rsidRDefault="00E15C88">
          <w:pPr>
            <w:pStyle w:val="Heading2"/>
          </w:pPr>
          <w:r>
            <w:t>Leadership</w:t>
          </w:r>
        </w:p>
      </w:sdtContent>
    </w:sdt>
    <w:p w:rsidR="00347BD7" w:rsidRDefault="00322D61">
      <w:pPr>
        <w:pStyle w:val="ListBullet"/>
      </w:pPr>
      <w:r>
        <w:t>Former school senior prefect</w:t>
      </w:r>
    </w:p>
    <w:p w:rsidR="00322D61" w:rsidRDefault="00322D61">
      <w:pPr>
        <w:pStyle w:val="ListBullet"/>
      </w:pPr>
      <w:r>
        <w:t>Class representative at University</w:t>
      </w:r>
    </w:p>
    <w:p w:rsidR="00322D61" w:rsidRDefault="00322D61">
      <w:pPr>
        <w:pStyle w:val="ListBullet"/>
      </w:pPr>
      <w:r>
        <w:lastRenderedPageBreak/>
        <w:t>Group Leader for many projects.</w:t>
      </w:r>
    </w:p>
    <w:sdt>
      <w:sdtPr>
        <w:id w:val="1494989950"/>
        <w:placeholder>
          <w:docPart w:val="30A0C2E800254DF6AC5DF78C8470A363"/>
        </w:placeholder>
        <w:temporary/>
        <w:showingPlcHdr/>
      </w:sdtPr>
      <w:sdtContent>
        <w:p w:rsidR="00347BD7" w:rsidRDefault="00E15C88">
          <w:pPr>
            <w:pStyle w:val="Heading1"/>
          </w:pPr>
          <w:r>
            <w:t>Experience</w:t>
          </w:r>
        </w:p>
      </w:sdtContent>
    </w:sdt>
    <w:p w:rsidR="00347BD7" w:rsidRDefault="00F04032">
      <w:pPr>
        <w:pStyle w:val="Heading2"/>
      </w:pPr>
      <w:r>
        <w:t>SUPPLY CHAIN Intern</w:t>
      </w:r>
      <w:r w:rsidR="00E15C88">
        <w:t> | </w:t>
      </w:r>
      <w:r w:rsidR="00490FAF">
        <w:t>Unilever caribbean limited</w:t>
      </w:r>
      <w:r w:rsidR="00E15C88">
        <w:t> | </w:t>
      </w:r>
      <w:r w:rsidR="00D526DF">
        <w:t>november 2015- March 2016</w:t>
      </w:r>
    </w:p>
    <w:p w:rsidR="00347BD7" w:rsidRDefault="00F04032">
      <w:pPr>
        <w:pStyle w:val="ListBullet"/>
      </w:pPr>
      <w:r>
        <w:t xml:space="preserve">Worked directly </w:t>
      </w:r>
      <w:r w:rsidR="00490FAF">
        <w:t>alongside the Production Manager as well the Quality Manager</w:t>
      </w:r>
      <w:r w:rsidR="00004DF1">
        <w:t>,</w:t>
      </w:r>
      <w:r w:rsidR="00260D43">
        <w:t xml:space="preserve"> in developing procedures and ensuring staff is following all HACCP &amp; GMP standards</w:t>
      </w:r>
      <w:r w:rsidR="00D526DF">
        <w:t xml:space="preserve">, Revision of </w:t>
      </w:r>
      <w:r w:rsidR="00B84401">
        <w:t>Standard operating procedures, Staff Training</w:t>
      </w:r>
      <w:r w:rsidR="00004DF1">
        <w:t>, assisted in archiving files in the Central Lab, assisted managers and supervisors in their daily tasks</w:t>
      </w:r>
      <w:r w:rsidR="00B84401">
        <w:t xml:space="preserve"> and many more.</w:t>
      </w:r>
    </w:p>
    <w:p w:rsidR="00347BD7" w:rsidRDefault="00490FAF">
      <w:pPr>
        <w:pStyle w:val="Heading2"/>
      </w:pPr>
      <w:r>
        <w:t>assistant pastry chef</w:t>
      </w:r>
      <w:r w:rsidR="00E15C88">
        <w:t> | </w:t>
      </w:r>
      <w:r>
        <w:t>Adams</w:t>
      </w:r>
      <w:r w:rsidR="00E15C88">
        <w:t> | </w:t>
      </w:r>
      <w:r>
        <w:t>2015</w:t>
      </w:r>
    </w:p>
    <w:sdt>
      <w:sdtPr>
        <w:id w:val="602385737"/>
        <w:placeholder>
          <w:docPart w:val="9ADAFC2E0FF7417FBAF8B21F55F3737A"/>
        </w:placeholder>
        <w:temporary/>
        <w:showingPlcHdr/>
      </w:sdtPr>
      <w:sdtContent>
        <w:p w:rsidR="00347BD7" w:rsidRDefault="00E15C88">
          <w:pPr>
            <w:pStyle w:val="ListBullet"/>
          </w:pPr>
          <w:r>
            <w:t>This is the place for a brief summary of your key responsibilities and most stellar accomplishments.</w:t>
          </w:r>
        </w:p>
      </w:sdtContent>
    </w:sdt>
    <w:p w:rsidR="00490FAF" w:rsidRDefault="00490FAF" w:rsidP="00490FAF">
      <w:pPr>
        <w:pStyle w:val="Heading2"/>
      </w:pPr>
      <w:r>
        <w:t>assistant pastry chef and csr | xtra foods grand bazaar | october 2013-</w:t>
      </w:r>
      <w:r w:rsidR="00E62963">
        <w:t>february 2014/ dec 2014</w:t>
      </w:r>
    </w:p>
    <w:p w:rsidR="00490FAF" w:rsidRDefault="00E62963" w:rsidP="00490FAF">
      <w:pPr>
        <w:pStyle w:val="ListBullet"/>
      </w:pPr>
      <w:r>
        <w:t>Worked along the head pastry chef in providing a wide range of products to the customers. Assisted the kitchen staff whenever need to prepare meals and I also on a daily basis, overlooked other employees and assisted with customer service at the canteen/bakery area</w:t>
      </w:r>
    </w:p>
    <w:p w:rsidR="00490FAF" w:rsidRDefault="00E62963" w:rsidP="00490FAF">
      <w:pPr>
        <w:pStyle w:val="Heading2"/>
      </w:pPr>
      <w:r>
        <w:t>General assistant baker</w:t>
      </w:r>
      <w:r w:rsidR="00490FAF">
        <w:t> | </w:t>
      </w:r>
      <w:r>
        <w:t>balzerts</w:t>
      </w:r>
      <w:r w:rsidR="00490FAF">
        <w:t> | </w:t>
      </w:r>
      <w:r>
        <w:t>may -aug 2013</w:t>
      </w:r>
    </w:p>
    <w:p w:rsidR="00490FAF" w:rsidRDefault="00E62963" w:rsidP="00490FAF">
      <w:pPr>
        <w:pStyle w:val="ListBullet"/>
      </w:pPr>
      <w:r>
        <w:t>Assisted the Head baker with all duties including baking, cleaning, decorating, packaging and customer service</w:t>
      </w:r>
    </w:p>
    <w:p w:rsidR="00490FAF" w:rsidRDefault="00322D61" w:rsidP="00490FAF">
      <w:pPr>
        <w:pStyle w:val="Heading2"/>
      </w:pPr>
      <w:r>
        <w:t>café worker &amp; assistant cashier |palladium cinema cafe</w:t>
      </w:r>
      <w:r w:rsidR="00490FAF">
        <w:t> | </w:t>
      </w:r>
      <w:r>
        <w:t>january 2013 – may 2013</w:t>
      </w:r>
    </w:p>
    <w:p w:rsidR="00490FAF" w:rsidRDefault="00322D61" w:rsidP="00490FAF">
      <w:pPr>
        <w:pStyle w:val="ListBullet"/>
      </w:pPr>
      <w:r>
        <w:t>Assisted with all duties at the café, cleaning, cashing and meal preparation</w:t>
      </w:r>
    </w:p>
    <w:p w:rsidR="00490FAF" w:rsidRDefault="00322D61" w:rsidP="00490FAF">
      <w:pPr>
        <w:pStyle w:val="Heading2"/>
      </w:pPr>
      <w:r>
        <w:t>baker &amp; assistant cook |festive foods</w:t>
      </w:r>
      <w:r w:rsidR="00490FAF">
        <w:t>| </w:t>
      </w:r>
      <w:r>
        <w:t>october 2012- january 2013</w:t>
      </w:r>
    </w:p>
    <w:p w:rsidR="00490FAF" w:rsidRDefault="00322D61" w:rsidP="00490FAF">
      <w:pPr>
        <w:pStyle w:val="ListBullet"/>
      </w:pPr>
      <w:r>
        <w:t>Responsible for the baking of cakes, assisting in preparation of other foods and products available, as well as being a team player and assisting where needed</w:t>
      </w:r>
    </w:p>
    <w:p w:rsidR="00490FAF" w:rsidRDefault="00322D61" w:rsidP="00490FAF">
      <w:pPr>
        <w:pStyle w:val="Heading2"/>
      </w:pPr>
      <w:r>
        <w:t>assistant baker</w:t>
      </w:r>
      <w:r w:rsidR="00490FAF">
        <w:t> | </w:t>
      </w:r>
      <w:r>
        <w:t xml:space="preserve">upper crust patissiere </w:t>
      </w:r>
      <w:r w:rsidR="00490FAF">
        <w:t>| </w:t>
      </w:r>
      <w:r>
        <w:t>2012</w:t>
      </w:r>
    </w:p>
    <w:p w:rsidR="00490FAF" w:rsidRDefault="00322D61" w:rsidP="00490FAF">
      <w:pPr>
        <w:pStyle w:val="ListBullet"/>
      </w:pPr>
      <w:r>
        <w:t xml:space="preserve">Assisted the CEO/ Bakery Manager with the preparation and baking of all goods and products on a daily basis for the company. </w:t>
      </w:r>
    </w:p>
    <w:p w:rsidR="00322D61" w:rsidRDefault="00322D61" w:rsidP="00322D61">
      <w:pPr>
        <w:pStyle w:val="Heading1"/>
      </w:pPr>
      <w:r>
        <w:t>References</w:t>
      </w:r>
    </w:p>
    <w:p w:rsidR="00322D61" w:rsidRDefault="00322D61" w:rsidP="00322D61">
      <w:pPr>
        <w:pStyle w:val="Heading2"/>
      </w:pPr>
      <w:r>
        <w:t> </w:t>
      </w:r>
      <w:r w:rsidR="00A34EEF">
        <w:t>Mr Alvin Stewart</w:t>
      </w:r>
    </w:p>
    <w:p w:rsidR="00322D61" w:rsidRDefault="00A34EEF" w:rsidP="00322D61">
      <w:pPr>
        <w:pStyle w:val="ListBullet"/>
      </w:pPr>
      <w:r>
        <w:t>Teacher Grade 111</w:t>
      </w:r>
    </w:p>
    <w:p w:rsidR="00322D61" w:rsidRDefault="00A34EEF" w:rsidP="00322D61">
      <w:pPr>
        <w:pStyle w:val="ListBullet"/>
      </w:pPr>
      <w:r>
        <w:t>Contact: 1-868-497-0460</w:t>
      </w:r>
    </w:p>
    <w:p w:rsidR="00322D61" w:rsidRDefault="00322D61" w:rsidP="00322D61">
      <w:pPr>
        <w:pStyle w:val="ListBullet"/>
        <w:numPr>
          <w:ilvl w:val="0"/>
          <w:numId w:val="0"/>
        </w:numPr>
        <w:ind w:left="144"/>
      </w:pPr>
    </w:p>
    <w:p w:rsidR="00322D61" w:rsidRDefault="00322D61" w:rsidP="00322D61">
      <w:pPr>
        <w:pStyle w:val="Heading2"/>
      </w:pPr>
      <w:r>
        <w:t> </w:t>
      </w:r>
      <w:r w:rsidR="00A34EEF">
        <w:t>Petra charles</w:t>
      </w:r>
    </w:p>
    <w:p w:rsidR="00322D61" w:rsidRDefault="00A34EEF" w:rsidP="00322D61">
      <w:pPr>
        <w:pStyle w:val="ListBullet"/>
      </w:pPr>
      <w:r>
        <w:t>Manager</w:t>
      </w:r>
    </w:p>
    <w:p w:rsidR="00322D61" w:rsidRDefault="00A34EEF" w:rsidP="00322D61">
      <w:pPr>
        <w:pStyle w:val="ListBullet"/>
      </w:pPr>
      <w:r>
        <w:t>Contact: 1-868-312-5817</w:t>
      </w:r>
    </w:p>
    <w:p w:rsidR="00322D61" w:rsidRDefault="00322D61" w:rsidP="00322D61">
      <w:pPr>
        <w:pStyle w:val="ListBullet"/>
        <w:numPr>
          <w:ilvl w:val="0"/>
          <w:numId w:val="0"/>
        </w:numPr>
        <w:ind w:left="144"/>
      </w:pPr>
      <w:bookmarkStart w:id="0" w:name="_GoBack"/>
      <w:bookmarkEnd w:id="0"/>
    </w:p>
    <w:p w:rsidR="00A34EEF" w:rsidRDefault="00A34EEF" w:rsidP="00A34EEF">
      <w:pPr>
        <w:pStyle w:val="Heading2"/>
      </w:pPr>
      <w:r>
        <w:t> Ms judith st paul</w:t>
      </w:r>
    </w:p>
    <w:p w:rsidR="00A34EEF" w:rsidRDefault="00A34EEF" w:rsidP="00A34EEF">
      <w:pPr>
        <w:pStyle w:val="ListBullet"/>
      </w:pPr>
      <w:r>
        <w:t>Administrative Assistant</w:t>
      </w:r>
    </w:p>
    <w:p w:rsidR="00490FAF" w:rsidRDefault="00A34EEF" w:rsidP="00F04032">
      <w:pPr>
        <w:pStyle w:val="ListBullet"/>
      </w:pPr>
      <w:r>
        <w:t>Contact: 1-868-720-7013</w:t>
      </w:r>
    </w:p>
    <w:p w:rsidR="00D4266B" w:rsidRDefault="00D4266B" w:rsidP="00D4266B">
      <w:pPr>
        <w:pStyle w:val="Heading2"/>
      </w:pPr>
    </w:p>
    <w:p w:rsidR="00D4266B" w:rsidRDefault="00D4266B" w:rsidP="00D526DF">
      <w:pPr>
        <w:pStyle w:val="Heading2"/>
      </w:pPr>
    </w:p>
    <w:sectPr w:rsidR="00D4266B" w:rsidSect="005D6C6D">
      <w:footerReference w:type="default" r:id="rId7"/>
      <w:pgSz w:w="12240" w:h="15840"/>
      <w:pgMar w:top="1296"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2F9B" w:rsidRDefault="003F2F9B">
      <w:pPr>
        <w:spacing w:after="0"/>
      </w:pPr>
      <w:r>
        <w:separator/>
      </w:r>
    </w:p>
  </w:endnote>
  <w:endnote w:type="continuationSeparator" w:id="0">
    <w:p w:rsidR="003F2F9B" w:rsidRDefault="003F2F9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1617930"/>
      <w:docPartObj>
        <w:docPartGallery w:val="Page Numbers (Bottom of Page)"/>
        <w:docPartUnique/>
      </w:docPartObj>
    </w:sdtPr>
    <w:sdtEndPr>
      <w:rPr>
        <w:noProof/>
      </w:rPr>
    </w:sdtEndPr>
    <w:sdtContent>
      <w:p w:rsidR="00347BD7" w:rsidRDefault="0069598B">
        <w:pPr>
          <w:pStyle w:val="Footer"/>
        </w:pPr>
        <w:r>
          <w:fldChar w:fldCharType="begin"/>
        </w:r>
        <w:r w:rsidR="00E15C88">
          <w:instrText xml:space="preserve"> PAGE   \* MERGEFORMAT </w:instrText>
        </w:r>
        <w:r>
          <w:fldChar w:fldCharType="separate"/>
        </w:r>
        <w:r w:rsidR="00525468">
          <w:rPr>
            <w:noProof/>
          </w:rPr>
          <w:t>2</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2F9B" w:rsidRDefault="003F2F9B">
      <w:pPr>
        <w:spacing w:after="0"/>
      </w:pPr>
      <w:r>
        <w:separator/>
      </w:r>
    </w:p>
  </w:footnote>
  <w:footnote w:type="continuationSeparator" w:id="0">
    <w:p w:rsidR="003F2F9B" w:rsidRDefault="003F2F9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characterSpacingControl w:val="doNotCompress"/>
  <w:hdrShapeDefaults>
    <o:shapedefaults v:ext="edit" spidmax="5122"/>
  </w:hdrShapeDefaults>
  <w:footnotePr>
    <w:footnote w:id="-1"/>
    <w:footnote w:id="0"/>
  </w:footnotePr>
  <w:endnotePr>
    <w:endnote w:id="-1"/>
    <w:endnote w:id="0"/>
  </w:endnotePr>
  <w:compat/>
  <w:rsids>
    <w:rsidRoot w:val="005D6C6D"/>
    <w:rsid w:val="00004DF1"/>
    <w:rsid w:val="00260D43"/>
    <w:rsid w:val="00314FFD"/>
    <w:rsid w:val="00322D61"/>
    <w:rsid w:val="00347BD7"/>
    <w:rsid w:val="003F2F9B"/>
    <w:rsid w:val="00490FAF"/>
    <w:rsid w:val="00521C72"/>
    <w:rsid w:val="00525468"/>
    <w:rsid w:val="005D6C6D"/>
    <w:rsid w:val="005F1781"/>
    <w:rsid w:val="0069598B"/>
    <w:rsid w:val="008E22DA"/>
    <w:rsid w:val="0094287C"/>
    <w:rsid w:val="009812E5"/>
    <w:rsid w:val="009A784A"/>
    <w:rsid w:val="00A34EEF"/>
    <w:rsid w:val="00B84401"/>
    <w:rsid w:val="00C73225"/>
    <w:rsid w:val="00D4266B"/>
    <w:rsid w:val="00D52371"/>
    <w:rsid w:val="00D526DF"/>
    <w:rsid w:val="00D71846"/>
    <w:rsid w:val="00E15C88"/>
    <w:rsid w:val="00E62963"/>
    <w:rsid w:val="00F04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36"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9598B"/>
  </w:style>
  <w:style w:type="paragraph" w:styleId="Heading1">
    <w:name w:val="heading 1"/>
    <w:basedOn w:val="Normal"/>
    <w:next w:val="Normal"/>
    <w:link w:val="Heading1Char"/>
    <w:uiPriority w:val="9"/>
    <w:qFormat/>
    <w:rsid w:val="0069598B"/>
    <w:pPr>
      <w:keepNext/>
      <w:keepLines/>
      <w:spacing w:before="500" w:after="100"/>
      <w:outlineLvl w:val="0"/>
    </w:pPr>
    <w:rPr>
      <w:rFonts w:asciiTheme="majorHAnsi" w:eastAsiaTheme="majorEastAsia" w:hAnsiTheme="majorHAnsi" w:cstheme="majorBidi"/>
      <w:b/>
      <w:color w:val="4E4E4E" w:themeColor="accent1" w:themeTint="BF"/>
      <w:sz w:val="24"/>
      <w:szCs w:val="32"/>
    </w:rPr>
  </w:style>
  <w:style w:type="paragraph" w:styleId="Heading2">
    <w:name w:val="heading 2"/>
    <w:basedOn w:val="Normal"/>
    <w:next w:val="Normal"/>
    <w:link w:val="Heading2Char"/>
    <w:uiPriority w:val="9"/>
    <w:unhideWhenUsed/>
    <w:qFormat/>
    <w:rsid w:val="0069598B"/>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unhideWhenUsed/>
    <w:qFormat/>
    <w:rsid w:val="009A784A"/>
    <w:pPr>
      <w:keepNext/>
      <w:keepLines/>
      <w:spacing w:before="40" w:after="0"/>
      <w:outlineLvl w:val="2"/>
    </w:pPr>
    <w:rPr>
      <w:rFonts w:asciiTheme="majorHAnsi" w:eastAsiaTheme="majorEastAsia" w:hAnsiTheme="majorHAnsi" w:cstheme="majorBidi"/>
      <w:color w:val="0909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69598B"/>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1"/>
    <w:rsid w:val="0069598B"/>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69598B"/>
    <w:rPr>
      <w:color w:val="808080"/>
    </w:rPr>
  </w:style>
  <w:style w:type="paragraph" w:styleId="ListBullet">
    <w:name w:val="List Bullet"/>
    <w:basedOn w:val="Normal"/>
    <w:uiPriority w:val="10"/>
    <w:unhideWhenUsed/>
    <w:qFormat/>
    <w:rsid w:val="0069598B"/>
    <w:pPr>
      <w:numPr>
        <w:numId w:val="1"/>
      </w:numPr>
      <w:spacing w:after="80"/>
    </w:pPr>
  </w:style>
  <w:style w:type="paragraph" w:styleId="Header">
    <w:name w:val="header"/>
    <w:basedOn w:val="Normal"/>
    <w:link w:val="HeaderChar"/>
    <w:uiPriority w:val="99"/>
    <w:unhideWhenUsed/>
    <w:rsid w:val="0069598B"/>
    <w:pPr>
      <w:spacing w:after="0"/>
    </w:pPr>
  </w:style>
  <w:style w:type="character" w:customStyle="1" w:styleId="HeaderChar">
    <w:name w:val="Header Char"/>
    <w:basedOn w:val="DefaultParagraphFont"/>
    <w:link w:val="Header"/>
    <w:uiPriority w:val="99"/>
    <w:rsid w:val="0069598B"/>
  </w:style>
  <w:style w:type="paragraph" w:styleId="Footer">
    <w:name w:val="footer"/>
    <w:basedOn w:val="Normal"/>
    <w:link w:val="FooterChar"/>
    <w:uiPriority w:val="99"/>
    <w:unhideWhenUsed/>
    <w:rsid w:val="0069598B"/>
    <w:pPr>
      <w:spacing w:after="0"/>
    </w:pPr>
    <w:rPr>
      <w:color w:val="141414" w:themeColor="accent1"/>
    </w:rPr>
  </w:style>
  <w:style w:type="character" w:customStyle="1" w:styleId="FooterChar">
    <w:name w:val="Footer Char"/>
    <w:basedOn w:val="DefaultParagraphFont"/>
    <w:link w:val="Footer"/>
    <w:uiPriority w:val="99"/>
    <w:rsid w:val="0069598B"/>
    <w:rPr>
      <w:color w:val="141414" w:themeColor="accent1"/>
    </w:rPr>
  </w:style>
  <w:style w:type="character" w:styleId="CommentReference">
    <w:name w:val="annotation reference"/>
    <w:basedOn w:val="DefaultParagraphFont"/>
    <w:uiPriority w:val="99"/>
    <w:semiHidden/>
    <w:unhideWhenUsed/>
    <w:rsid w:val="0069598B"/>
    <w:rPr>
      <w:sz w:val="16"/>
      <w:szCs w:val="16"/>
    </w:rPr>
  </w:style>
  <w:style w:type="paragraph" w:styleId="CommentText">
    <w:name w:val="annotation text"/>
    <w:basedOn w:val="Normal"/>
    <w:link w:val="CommentTextChar"/>
    <w:uiPriority w:val="99"/>
    <w:semiHidden/>
    <w:unhideWhenUsed/>
    <w:rsid w:val="0069598B"/>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sid w:val="0069598B"/>
    <w:rPr>
      <w:color w:val="auto"/>
      <w:sz w:val="20"/>
      <w:szCs w:val="20"/>
      <w:lang w:eastAsia="en-US"/>
    </w:rPr>
  </w:style>
  <w:style w:type="paragraph" w:styleId="BalloonText">
    <w:name w:val="Balloon Text"/>
    <w:basedOn w:val="Normal"/>
    <w:link w:val="BalloonTextChar"/>
    <w:uiPriority w:val="99"/>
    <w:semiHidden/>
    <w:unhideWhenUsed/>
    <w:rsid w:val="0069598B"/>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69598B"/>
    <w:rPr>
      <w:rFonts w:ascii="Segoe UI" w:hAnsi="Segoe UI" w:cs="Segoe UI"/>
    </w:rPr>
  </w:style>
  <w:style w:type="character" w:customStyle="1" w:styleId="Heading1Char">
    <w:name w:val="Heading 1 Char"/>
    <w:basedOn w:val="DefaultParagraphFont"/>
    <w:link w:val="Heading1"/>
    <w:uiPriority w:val="9"/>
    <w:rsid w:val="0069598B"/>
    <w:rPr>
      <w:rFonts w:asciiTheme="majorHAnsi" w:eastAsiaTheme="majorEastAsia" w:hAnsiTheme="majorHAnsi" w:cstheme="majorBidi"/>
      <w:b/>
      <w:color w:val="4E4E4E" w:themeColor="accent1" w:themeTint="BF"/>
      <w:sz w:val="24"/>
      <w:szCs w:val="32"/>
    </w:rPr>
  </w:style>
  <w:style w:type="character" w:customStyle="1" w:styleId="Heading2Char">
    <w:name w:val="Heading 2 Char"/>
    <w:basedOn w:val="DefaultParagraphFont"/>
    <w:link w:val="Heading2"/>
    <w:uiPriority w:val="9"/>
    <w:rsid w:val="0069598B"/>
    <w:rPr>
      <w:rFonts w:asciiTheme="majorHAnsi" w:eastAsiaTheme="majorEastAsia" w:hAnsiTheme="majorHAnsi" w:cstheme="majorBidi"/>
      <w:b/>
      <w:caps/>
      <w:color w:val="191919" w:themeColor="background2" w:themeShade="1A"/>
      <w:szCs w:val="26"/>
    </w:rPr>
  </w:style>
  <w:style w:type="character" w:styleId="Hyperlink">
    <w:name w:val="Hyperlink"/>
    <w:basedOn w:val="DefaultParagraphFont"/>
    <w:uiPriority w:val="99"/>
    <w:unhideWhenUsed/>
    <w:rsid w:val="009A784A"/>
    <w:rPr>
      <w:color w:val="5F5F5F" w:themeColor="hyperlink"/>
      <w:u w:val="single"/>
    </w:rPr>
  </w:style>
  <w:style w:type="character" w:customStyle="1" w:styleId="Heading3Char">
    <w:name w:val="Heading 3 Char"/>
    <w:basedOn w:val="DefaultParagraphFont"/>
    <w:link w:val="Heading3"/>
    <w:uiPriority w:val="9"/>
    <w:rsid w:val="009A784A"/>
    <w:rPr>
      <w:rFonts w:asciiTheme="majorHAnsi" w:eastAsiaTheme="majorEastAsia" w:hAnsiTheme="majorHAnsi" w:cstheme="majorBidi"/>
      <w:color w:val="090909" w:themeColor="accent1" w:themeShade="7F"/>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stryGirlLisa\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8C2A5905C1943B4935694BB67F3AE4A"/>
        <w:category>
          <w:name w:val="General"/>
          <w:gallery w:val="placeholder"/>
        </w:category>
        <w:types>
          <w:type w:val="bbPlcHdr"/>
        </w:types>
        <w:behaviors>
          <w:behavior w:val="content"/>
        </w:behaviors>
        <w:guid w:val="{CD8B3890-DBFA-4EC0-B83C-8B0C5385E843}"/>
      </w:docPartPr>
      <w:docPartBody>
        <w:p w:rsidR="00FA3733" w:rsidRDefault="00321E20">
          <w:pPr>
            <w:pStyle w:val="68C2A5905C1943B4935694BB67F3AE4A"/>
          </w:pPr>
          <w:r>
            <w:t>Objective</w:t>
          </w:r>
        </w:p>
      </w:docPartBody>
    </w:docPart>
    <w:docPart>
      <w:docPartPr>
        <w:name w:val="9455DD3D1C0A49D5B4D79862015CF6DC"/>
        <w:category>
          <w:name w:val="General"/>
          <w:gallery w:val="placeholder"/>
        </w:category>
        <w:types>
          <w:type w:val="bbPlcHdr"/>
        </w:types>
        <w:behaviors>
          <w:behavior w:val="content"/>
        </w:behaviors>
        <w:guid w:val="{8FEDE14E-4A09-4FBD-B44E-A1AB5B25800E}"/>
      </w:docPartPr>
      <w:docPartBody>
        <w:p w:rsidR="00FA3733" w:rsidRDefault="00321E20">
          <w:pPr>
            <w:pStyle w:val="9455DD3D1C0A49D5B4D79862015CF6DC"/>
          </w:pPr>
          <w:r>
            <w:t>Education</w:t>
          </w:r>
        </w:p>
      </w:docPartBody>
    </w:docPart>
    <w:docPart>
      <w:docPartPr>
        <w:name w:val="6990DC67983643E0BE387558005850A5"/>
        <w:category>
          <w:name w:val="General"/>
          <w:gallery w:val="placeholder"/>
        </w:category>
        <w:types>
          <w:type w:val="bbPlcHdr"/>
        </w:types>
        <w:behaviors>
          <w:behavior w:val="content"/>
        </w:behaviors>
        <w:guid w:val="{7366591E-82CE-4331-BAC9-4A5C76FC3000}"/>
      </w:docPartPr>
      <w:docPartBody>
        <w:p w:rsidR="00FA3733" w:rsidRDefault="00321E20">
          <w:pPr>
            <w:pStyle w:val="6990DC67983643E0BE387558005850A5"/>
          </w:pPr>
          <w:r>
            <w:t>Skills &amp; Abilities</w:t>
          </w:r>
        </w:p>
      </w:docPartBody>
    </w:docPart>
    <w:docPart>
      <w:docPartPr>
        <w:name w:val="5DBE3DD9FE8B4C83BDE072AD496D620C"/>
        <w:category>
          <w:name w:val="General"/>
          <w:gallery w:val="placeholder"/>
        </w:category>
        <w:types>
          <w:type w:val="bbPlcHdr"/>
        </w:types>
        <w:behaviors>
          <w:behavior w:val="content"/>
        </w:behaviors>
        <w:guid w:val="{0F22C7AB-E0A2-4F74-9199-C1190B5143A8}"/>
      </w:docPartPr>
      <w:docPartBody>
        <w:p w:rsidR="00FA3733" w:rsidRDefault="00321E20">
          <w:pPr>
            <w:pStyle w:val="5DBE3DD9FE8B4C83BDE072AD496D620C"/>
          </w:pPr>
          <w:r>
            <w:t>Management</w:t>
          </w:r>
        </w:p>
      </w:docPartBody>
    </w:docPart>
    <w:docPart>
      <w:docPartPr>
        <w:name w:val="40862F1B078042F692630A98BFB9889C"/>
        <w:category>
          <w:name w:val="General"/>
          <w:gallery w:val="placeholder"/>
        </w:category>
        <w:types>
          <w:type w:val="bbPlcHdr"/>
        </w:types>
        <w:behaviors>
          <w:behavior w:val="content"/>
        </w:behaviors>
        <w:guid w:val="{F0B6FAE6-71EE-47F7-8514-1EF89604E991}"/>
      </w:docPartPr>
      <w:docPartBody>
        <w:p w:rsidR="00FA3733" w:rsidRDefault="00321E20">
          <w:pPr>
            <w:pStyle w:val="40862F1B078042F692630A98BFB9889C"/>
          </w:pPr>
          <w:r>
            <w:t>Sales</w:t>
          </w:r>
        </w:p>
      </w:docPartBody>
    </w:docPart>
    <w:docPart>
      <w:docPartPr>
        <w:name w:val="21A317E8780248B9B5EFF07CD7A60E22"/>
        <w:category>
          <w:name w:val="General"/>
          <w:gallery w:val="placeholder"/>
        </w:category>
        <w:types>
          <w:type w:val="bbPlcHdr"/>
        </w:types>
        <w:behaviors>
          <w:behavior w:val="content"/>
        </w:behaviors>
        <w:guid w:val="{7F795027-0B62-4347-8EB1-8A1E18A1D60E}"/>
      </w:docPartPr>
      <w:docPartBody>
        <w:p w:rsidR="00FA3733" w:rsidRDefault="00321E20">
          <w:pPr>
            <w:pStyle w:val="21A317E8780248B9B5EFF07CD7A60E22"/>
          </w:pPr>
          <w:r>
            <w:t>Communication</w:t>
          </w:r>
        </w:p>
      </w:docPartBody>
    </w:docPart>
    <w:docPart>
      <w:docPartPr>
        <w:name w:val="5A6E39600A73498A9531495856F560C6"/>
        <w:category>
          <w:name w:val="General"/>
          <w:gallery w:val="placeholder"/>
        </w:category>
        <w:types>
          <w:type w:val="bbPlcHdr"/>
        </w:types>
        <w:behaviors>
          <w:behavior w:val="content"/>
        </w:behaviors>
        <w:guid w:val="{83842FC8-8988-42FA-9846-42B656E4C131}"/>
      </w:docPartPr>
      <w:docPartBody>
        <w:p w:rsidR="00FA3733" w:rsidRDefault="00321E20">
          <w:pPr>
            <w:pStyle w:val="5A6E39600A73498A9531495856F560C6"/>
          </w:pPr>
          <w:r>
            <w:t>Leadership</w:t>
          </w:r>
        </w:p>
      </w:docPartBody>
    </w:docPart>
    <w:docPart>
      <w:docPartPr>
        <w:name w:val="30A0C2E800254DF6AC5DF78C8470A363"/>
        <w:category>
          <w:name w:val="General"/>
          <w:gallery w:val="placeholder"/>
        </w:category>
        <w:types>
          <w:type w:val="bbPlcHdr"/>
        </w:types>
        <w:behaviors>
          <w:behavior w:val="content"/>
        </w:behaviors>
        <w:guid w:val="{31CCF8BC-8574-4240-858E-42C79476A692}"/>
      </w:docPartPr>
      <w:docPartBody>
        <w:p w:rsidR="00FA3733" w:rsidRDefault="00321E20">
          <w:pPr>
            <w:pStyle w:val="30A0C2E800254DF6AC5DF78C8470A363"/>
          </w:pPr>
          <w:r>
            <w:t>Experience</w:t>
          </w:r>
        </w:p>
      </w:docPartBody>
    </w:docPart>
    <w:docPart>
      <w:docPartPr>
        <w:name w:val="9ADAFC2E0FF7417FBAF8B21F55F3737A"/>
        <w:category>
          <w:name w:val="General"/>
          <w:gallery w:val="placeholder"/>
        </w:category>
        <w:types>
          <w:type w:val="bbPlcHdr"/>
        </w:types>
        <w:behaviors>
          <w:behavior w:val="content"/>
        </w:behaviors>
        <w:guid w:val="{E887F3E0-B373-4534-8684-0D02F5A6AF0C}"/>
      </w:docPartPr>
      <w:docPartBody>
        <w:p w:rsidR="00FA3733" w:rsidRDefault="00321E20">
          <w:pPr>
            <w:pStyle w:val="9ADAFC2E0FF7417FBAF8B21F55F3737A"/>
          </w:pPr>
          <w:r>
            <w:t>This is the place for a brief summary of your key responsibilities and most stellar accomplishments.</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2489F"/>
    <w:rsid w:val="0012489F"/>
    <w:rsid w:val="00321E20"/>
    <w:rsid w:val="003C5462"/>
    <w:rsid w:val="003E64CF"/>
    <w:rsid w:val="005E088C"/>
    <w:rsid w:val="00687C40"/>
    <w:rsid w:val="00FA37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TT" w:eastAsia="en-T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4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DE0FF419D7414DA8DFDBB9C430EB8E">
    <w:name w:val="88DE0FF419D7414DA8DFDBB9C430EB8E"/>
    <w:rsid w:val="003C5462"/>
  </w:style>
  <w:style w:type="paragraph" w:customStyle="1" w:styleId="6B2DC8180DE0444E8C778B1778F08D40">
    <w:name w:val="6B2DC8180DE0444E8C778B1778F08D40"/>
    <w:rsid w:val="003C5462"/>
  </w:style>
  <w:style w:type="paragraph" w:customStyle="1" w:styleId="3784EB7FDE784E76A4FBA7DB52855FFC">
    <w:name w:val="3784EB7FDE784E76A4FBA7DB52855FFC"/>
    <w:rsid w:val="003C5462"/>
  </w:style>
  <w:style w:type="paragraph" w:customStyle="1" w:styleId="2E6CD765BD0040A291ABF3FC3591A386">
    <w:name w:val="2E6CD765BD0040A291ABF3FC3591A386"/>
    <w:rsid w:val="003C5462"/>
  </w:style>
  <w:style w:type="paragraph" w:customStyle="1" w:styleId="68C2A5905C1943B4935694BB67F3AE4A">
    <w:name w:val="68C2A5905C1943B4935694BB67F3AE4A"/>
    <w:rsid w:val="003C5462"/>
  </w:style>
  <w:style w:type="paragraph" w:customStyle="1" w:styleId="EDE8EA988B1A4A19B62370DE7FFC153B">
    <w:name w:val="EDE8EA988B1A4A19B62370DE7FFC153B"/>
    <w:rsid w:val="003C5462"/>
  </w:style>
  <w:style w:type="paragraph" w:customStyle="1" w:styleId="9455DD3D1C0A49D5B4D79862015CF6DC">
    <w:name w:val="9455DD3D1C0A49D5B4D79862015CF6DC"/>
    <w:rsid w:val="003C5462"/>
  </w:style>
  <w:style w:type="paragraph" w:customStyle="1" w:styleId="206003463C4648ECA3AADCAF26FE6761">
    <w:name w:val="206003463C4648ECA3AADCAF26FE6761"/>
    <w:rsid w:val="003C5462"/>
  </w:style>
  <w:style w:type="paragraph" w:customStyle="1" w:styleId="52979C309545491DA12CF45884698531">
    <w:name w:val="52979C309545491DA12CF45884698531"/>
    <w:rsid w:val="003C5462"/>
  </w:style>
  <w:style w:type="paragraph" w:customStyle="1" w:styleId="A1B166BC46354C48BFC449A4AED9EC35">
    <w:name w:val="A1B166BC46354C48BFC449A4AED9EC35"/>
    <w:rsid w:val="003C5462"/>
  </w:style>
  <w:style w:type="paragraph" w:customStyle="1" w:styleId="4785A4CB8AFA41B7B0BFDC654D73D711">
    <w:name w:val="4785A4CB8AFA41B7B0BFDC654D73D711"/>
    <w:rsid w:val="003C5462"/>
  </w:style>
  <w:style w:type="paragraph" w:customStyle="1" w:styleId="6990DC67983643E0BE387558005850A5">
    <w:name w:val="6990DC67983643E0BE387558005850A5"/>
    <w:rsid w:val="003C5462"/>
  </w:style>
  <w:style w:type="paragraph" w:customStyle="1" w:styleId="5DBE3DD9FE8B4C83BDE072AD496D620C">
    <w:name w:val="5DBE3DD9FE8B4C83BDE072AD496D620C"/>
    <w:rsid w:val="003C5462"/>
  </w:style>
  <w:style w:type="paragraph" w:customStyle="1" w:styleId="230F6B7A30944AB89A506DF3DB33588B">
    <w:name w:val="230F6B7A30944AB89A506DF3DB33588B"/>
    <w:rsid w:val="003C5462"/>
  </w:style>
  <w:style w:type="paragraph" w:customStyle="1" w:styleId="40862F1B078042F692630A98BFB9889C">
    <w:name w:val="40862F1B078042F692630A98BFB9889C"/>
    <w:rsid w:val="003C5462"/>
  </w:style>
  <w:style w:type="paragraph" w:customStyle="1" w:styleId="00F6728FC8FF4484B79B80F1B30A1B06">
    <w:name w:val="00F6728FC8FF4484B79B80F1B30A1B06"/>
    <w:rsid w:val="003C5462"/>
  </w:style>
  <w:style w:type="paragraph" w:customStyle="1" w:styleId="21A317E8780248B9B5EFF07CD7A60E22">
    <w:name w:val="21A317E8780248B9B5EFF07CD7A60E22"/>
    <w:rsid w:val="003C5462"/>
  </w:style>
  <w:style w:type="paragraph" w:customStyle="1" w:styleId="004DD1269F8249CEA5A6278FF0067EE7">
    <w:name w:val="004DD1269F8249CEA5A6278FF0067EE7"/>
    <w:rsid w:val="003C5462"/>
  </w:style>
  <w:style w:type="paragraph" w:customStyle="1" w:styleId="5A6E39600A73498A9531495856F560C6">
    <w:name w:val="5A6E39600A73498A9531495856F560C6"/>
    <w:rsid w:val="003C5462"/>
  </w:style>
  <w:style w:type="paragraph" w:customStyle="1" w:styleId="B5D37A61714F4D98A489083815CAE709">
    <w:name w:val="B5D37A61714F4D98A489083815CAE709"/>
    <w:rsid w:val="003C5462"/>
  </w:style>
  <w:style w:type="paragraph" w:customStyle="1" w:styleId="30A0C2E800254DF6AC5DF78C8470A363">
    <w:name w:val="30A0C2E800254DF6AC5DF78C8470A363"/>
    <w:rsid w:val="003C5462"/>
  </w:style>
  <w:style w:type="paragraph" w:customStyle="1" w:styleId="CC9BAFA94D2841D8A084575F8D836195">
    <w:name w:val="CC9BAFA94D2841D8A084575F8D836195"/>
    <w:rsid w:val="003C5462"/>
  </w:style>
  <w:style w:type="paragraph" w:customStyle="1" w:styleId="513092BC9494473092879AA6386F8CD2">
    <w:name w:val="513092BC9494473092879AA6386F8CD2"/>
    <w:rsid w:val="003C5462"/>
  </w:style>
  <w:style w:type="paragraph" w:customStyle="1" w:styleId="49995286F7FA4E67B86CB3C450591FBA">
    <w:name w:val="49995286F7FA4E67B86CB3C450591FBA"/>
    <w:rsid w:val="003C5462"/>
  </w:style>
  <w:style w:type="paragraph" w:customStyle="1" w:styleId="9ADAFC2E0FF7417FBAF8B21F55F3737A">
    <w:name w:val="9ADAFC2E0FF7417FBAF8B21F55F3737A"/>
    <w:rsid w:val="003C5462"/>
  </w:style>
  <w:style w:type="paragraph" w:customStyle="1" w:styleId="E24AF84837144355B66F7756FA40AF91">
    <w:name w:val="E24AF84837144355B66F7756FA40AF91"/>
    <w:rsid w:val="0012489F"/>
  </w:style>
  <w:style w:type="paragraph" w:customStyle="1" w:styleId="286CCDFDD82C4CB4AFFEFEC9052C8158">
    <w:name w:val="286CCDFDD82C4CB4AFFEFEC9052C8158"/>
    <w:rsid w:val="0012489F"/>
  </w:style>
  <w:style w:type="paragraph" w:customStyle="1" w:styleId="809492CD95A940D7803FD39B3720DE7C">
    <w:name w:val="809492CD95A940D7803FD39B3720DE7C"/>
    <w:rsid w:val="0012489F"/>
  </w:style>
  <w:style w:type="paragraph" w:customStyle="1" w:styleId="06AFF6BFE97240E68B46776CF2722339">
    <w:name w:val="06AFF6BFE97240E68B46776CF2722339"/>
    <w:rsid w:val="0012489F"/>
  </w:style>
  <w:style w:type="paragraph" w:customStyle="1" w:styleId="A96C37A8FBD44125B53FF15C60A6C6CF">
    <w:name w:val="A96C37A8FBD44125B53FF15C60A6C6CF"/>
    <w:rsid w:val="0012489F"/>
  </w:style>
  <w:style w:type="paragraph" w:customStyle="1" w:styleId="7D86BF4F9CF94ECAA74758CCDCA4F55D">
    <w:name w:val="7D86BF4F9CF94ECAA74758CCDCA4F55D"/>
    <w:rsid w:val="0012489F"/>
  </w:style>
  <w:style w:type="paragraph" w:customStyle="1" w:styleId="B2E013A7C4264C3E8B75D8CFAB53FB72">
    <w:name w:val="B2E013A7C4264C3E8B75D8CFAB53FB72"/>
    <w:rsid w:val="0012489F"/>
  </w:style>
  <w:style w:type="paragraph" w:customStyle="1" w:styleId="65BCA752125E41C5AA0CBBD59ECCFD1F">
    <w:name w:val="65BCA752125E41C5AA0CBBD59ECCFD1F"/>
    <w:rsid w:val="0012489F"/>
  </w:style>
  <w:style w:type="paragraph" w:customStyle="1" w:styleId="9D9FF0B68CD048D49113AA422229D23F">
    <w:name w:val="9D9FF0B68CD048D49113AA422229D23F"/>
    <w:rsid w:val="0012489F"/>
  </w:style>
  <w:style w:type="paragraph" w:customStyle="1" w:styleId="A4F954988B34436AA6A0780A71F51C3E">
    <w:name w:val="A4F954988B34436AA6A0780A71F51C3E"/>
    <w:rsid w:val="0012489F"/>
  </w:style>
  <w:style w:type="paragraph" w:customStyle="1" w:styleId="4CDC8E1AE65E47BC9EA6F12F8C99460E">
    <w:name w:val="4CDC8E1AE65E47BC9EA6F12F8C99460E"/>
    <w:rsid w:val="0012489F"/>
  </w:style>
  <w:style w:type="paragraph" w:customStyle="1" w:styleId="8EA26EA8B0B04F0B8E49CBD73E28F27D">
    <w:name w:val="8EA26EA8B0B04F0B8E49CBD73E28F27D"/>
    <w:rsid w:val="0012489F"/>
  </w:style>
  <w:style w:type="paragraph" w:customStyle="1" w:styleId="D5B50B97B1BE40C8999370C421134E3B">
    <w:name w:val="D5B50B97B1BE40C8999370C421134E3B"/>
    <w:rsid w:val="0012489F"/>
  </w:style>
  <w:style w:type="paragraph" w:customStyle="1" w:styleId="706464FC99AC41208F3B7B21DCAFDFE1">
    <w:name w:val="706464FC99AC41208F3B7B21DCAFDFE1"/>
    <w:rsid w:val="0012489F"/>
  </w:style>
  <w:style w:type="paragraph" w:customStyle="1" w:styleId="F59C9A5C8B0549DA9BE36F306C0DBAA2">
    <w:name w:val="F59C9A5C8B0549DA9BE36F306C0DBAA2"/>
    <w:rsid w:val="0012489F"/>
  </w:style>
  <w:style w:type="paragraph" w:customStyle="1" w:styleId="25390B3FBDE54AEA9490DCA75C218058">
    <w:name w:val="25390B3FBDE54AEA9490DCA75C218058"/>
    <w:rsid w:val="0012489F"/>
  </w:style>
  <w:style w:type="paragraph" w:customStyle="1" w:styleId="4CB99EEC4B3C4E1594CB6B762CA8E8F0">
    <w:name w:val="4CB99EEC4B3C4E1594CB6B762CA8E8F0"/>
    <w:rsid w:val="0012489F"/>
  </w:style>
  <w:style w:type="paragraph" w:customStyle="1" w:styleId="EA8EC6A9E505472D8EE41AF1299EA662">
    <w:name w:val="EA8EC6A9E505472D8EE41AF1299EA662"/>
    <w:rsid w:val="0012489F"/>
  </w:style>
  <w:style w:type="paragraph" w:customStyle="1" w:styleId="73C34FEF0FA243338DD31F40B351C5DF">
    <w:name w:val="73C34FEF0FA243338DD31F40B351C5DF"/>
    <w:rsid w:val="0012489F"/>
  </w:style>
  <w:style w:type="paragraph" w:customStyle="1" w:styleId="DF4A1F2409C447DC90B6AD49E3F7F809">
    <w:name w:val="DF4A1F2409C447DC90B6AD49E3F7F809"/>
    <w:rsid w:val="0012489F"/>
  </w:style>
  <w:style w:type="paragraph" w:customStyle="1" w:styleId="30473F1313F749469B381A312F782AFE">
    <w:name w:val="30473F1313F749469B381A312F782AFE"/>
    <w:rsid w:val="0012489F"/>
  </w:style>
  <w:style w:type="paragraph" w:customStyle="1" w:styleId="B9E7D51EACCD49B9A2F941665BCA8240">
    <w:name w:val="B9E7D51EACCD49B9A2F941665BCA8240"/>
    <w:rsid w:val="0012489F"/>
  </w:style>
  <w:style w:type="paragraph" w:customStyle="1" w:styleId="5A149E4B5FA94F87BFFF416EE40F4A07">
    <w:name w:val="5A149E4B5FA94F87BFFF416EE40F4A07"/>
    <w:rsid w:val="0012489F"/>
  </w:style>
  <w:style w:type="paragraph" w:customStyle="1" w:styleId="91169A8288AA44BCB84AFF62A9EB6692">
    <w:name w:val="91169A8288AA44BCB84AFF62A9EB6692"/>
    <w:rsid w:val="0012489F"/>
  </w:style>
  <w:style w:type="paragraph" w:customStyle="1" w:styleId="64F2867F8E4546669430427292F15053">
    <w:name w:val="64F2867F8E4546669430427292F15053"/>
    <w:rsid w:val="0012489F"/>
  </w:style>
  <w:style w:type="paragraph" w:customStyle="1" w:styleId="1ADA2855C7FE4C6F988DB1E1D5E13F0A">
    <w:name w:val="1ADA2855C7FE4C6F988DB1E1D5E13F0A"/>
    <w:rsid w:val="0012489F"/>
  </w:style>
  <w:style w:type="paragraph" w:customStyle="1" w:styleId="819D51F5F588407DABA2D939E48B1972">
    <w:name w:val="819D51F5F588407DABA2D939E48B1972"/>
    <w:rsid w:val="0012489F"/>
  </w:style>
  <w:style w:type="paragraph" w:customStyle="1" w:styleId="0579F53399FA45EFAC9DDA4702058C5C">
    <w:name w:val="0579F53399FA45EFAC9DDA4702058C5C"/>
    <w:rsid w:val="0012489F"/>
  </w:style>
  <w:style w:type="paragraph" w:customStyle="1" w:styleId="8D235876DEA9431CBEDE4A9A3A1F1225">
    <w:name w:val="8D235876DEA9431CBEDE4A9A3A1F1225"/>
    <w:rsid w:val="0012489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Resume</Template>
  <TotalTime>0</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Lisa Archer</dc:creator>
  <cp:keywords/>
  <cp:lastModifiedBy>T.A.T</cp:lastModifiedBy>
  <cp:revision>3</cp:revision>
  <dcterms:created xsi:type="dcterms:W3CDTF">2016-04-01T19:11:00Z</dcterms:created>
  <dcterms:modified xsi:type="dcterms:W3CDTF">2016-04-01T22:58:00Z</dcterms:modified>
  <cp:version/>
</cp:coreProperties>
</file>