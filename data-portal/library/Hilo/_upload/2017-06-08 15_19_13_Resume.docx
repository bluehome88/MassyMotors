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59C" w:rsidRDefault="005655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-831273</wp:posOffset>
                </wp:positionH>
                <wp:positionV relativeFrom="paragraph">
                  <wp:posOffset>260441</wp:posOffset>
                </wp:positionV>
                <wp:extent cx="7635834" cy="1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5834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5.45pt,20.5pt" to="535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" strokecolor="black [3040]"/>
            </w:pict>
          </mc:Fallback>
        </mc:AlternateContent>
      </w:r>
    </w:p>
    <w:p w:rsidR="0056559C" w:rsidRDefault="0056559C" w:rsidP="00397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030" w:rsidRDefault="0056559C" w:rsidP="001810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6559C">
        <w:rPr>
          <w:rFonts w:ascii="Times New Roman" w:hAnsi="Times New Roman" w:cs="Times New Roman"/>
          <w:b/>
          <w:sz w:val="24"/>
          <w:szCs w:val="24"/>
          <w:u w:val="single"/>
        </w:rPr>
        <w:t xml:space="preserve">Education &amp; Training: </w:t>
      </w:r>
    </w:p>
    <w:p w:rsidR="00BD30B4" w:rsidRPr="00181030" w:rsidRDefault="00BD30B4" w:rsidP="00181030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Bishop Anstey Girls High School East </w:t>
      </w:r>
    </w:p>
    <w:p w:rsidR="003971C8" w:rsidRDefault="003971C8" w:rsidP="00181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May – June 2014 CXC General Proficiency in: </w:t>
      </w:r>
    </w:p>
    <w:p w:rsidR="003971C8" w:rsidRDefault="003971C8" w:rsidP="001810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:rsidR="003971C8" w:rsidRDefault="003971C8" w:rsidP="001810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Studies </w:t>
      </w:r>
    </w:p>
    <w:p w:rsidR="00BD30B4" w:rsidRDefault="003971C8" w:rsidP="001810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F7EE2">
        <w:rPr>
          <w:rFonts w:ascii="Times New Roman" w:hAnsi="Times New Roman" w:cs="Times New Roman"/>
          <w:sz w:val="24"/>
          <w:szCs w:val="24"/>
        </w:rPr>
        <w:t>Principles of Business</w:t>
      </w:r>
    </w:p>
    <w:p w:rsidR="003971C8" w:rsidRPr="003971C8" w:rsidRDefault="003971C8" w:rsidP="001810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71C8">
        <w:rPr>
          <w:rFonts w:ascii="Times New Roman" w:hAnsi="Times New Roman" w:cs="Times New Roman"/>
          <w:sz w:val="24"/>
          <w:szCs w:val="24"/>
        </w:rPr>
        <w:t>EDPM</w:t>
      </w:r>
    </w:p>
    <w:p w:rsidR="00181030" w:rsidRDefault="00181030" w:rsidP="00181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81030" w:rsidRDefault="004C2B53" w:rsidP="00181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 A</w:t>
      </w:r>
      <w:r w:rsidR="00181030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gustine Secondary</w:t>
      </w:r>
    </w:p>
    <w:p w:rsidR="00565DBD" w:rsidRDefault="004C2B53" w:rsidP="008A4D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May - June </w:t>
      </w:r>
      <w:r w:rsidR="002B311C">
        <w:rPr>
          <w:rFonts w:ascii="Times New Roman" w:hAnsi="Times New Roman" w:cs="Times New Roman"/>
          <w:sz w:val="24"/>
          <w:szCs w:val="24"/>
        </w:rPr>
        <w:t xml:space="preserve">2016 CXC General </w:t>
      </w:r>
      <w:proofErr w:type="spellStart"/>
      <w:r w:rsidR="008A4DA9">
        <w:rPr>
          <w:rFonts w:ascii="Times New Roman" w:hAnsi="Times New Roman" w:cs="Times New Roman"/>
          <w:sz w:val="24"/>
          <w:szCs w:val="24"/>
        </w:rPr>
        <w:t>Profiency</w:t>
      </w:r>
      <w:proofErr w:type="spellEnd"/>
      <w:r w:rsidR="008A4DA9">
        <w:rPr>
          <w:rFonts w:ascii="Times New Roman" w:hAnsi="Times New Roman" w:cs="Times New Roman"/>
          <w:sz w:val="24"/>
          <w:szCs w:val="24"/>
        </w:rPr>
        <w:t xml:space="preserve"> </w:t>
      </w:r>
      <w:r w:rsidR="00565DBD">
        <w:rPr>
          <w:rFonts w:ascii="Times New Roman" w:hAnsi="Times New Roman" w:cs="Times New Roman"/>
          <w:sz w:val="24"/>
          <w:szCs w:val="24"/>
        </w:rPr>
        <w:t>in:</w:t>
      </w:r>
      <w:bookmarkStart w:id="0" w:name="_GoBack"/>
      <w:bookmarkEnd w:id="0"/>
    </w:p>
    <w:p w:rsidR="00565DBD" w:rsidRPr="00565DBD" w:rsidRDefault="00565DBD" w:rsidP="00565DB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65DBD">
        <w:rPr>
          <w:rFonts w:ascii="Times New Roman" w:hAnsi="Times New Roman" w:cs="Times New Roman"/>
          <w:sz w:val="24"/>
          <w:szCs w:val="24"/>
        </w:rPr>
        <w:t xml:space="preserve">Math </w:t>
      </w:r>
    </w:p>
    <w:p w:rsidR="00181030" w:rsidRPr="008A4DA9" w:rsidRDefault="00181030" w:rsidP="00565DB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4DA9">
        <w:rPr>
          <w:rFonts w:ascii="Times New Roman" w:hAnsi="Times New Roman" w:cs="Times New Roman"/>
          <w:sz w:val="24"/>
          <w:szCs w:val="24"/>
        </w:rPr>
        <w:t xml:space="preserve">English </w:t>
      </w:r>
    </w:p>
    <w:p w:rsidR="00181030" w:rsidRPr="008A4DA9" w:rsidRDefault="00181030" w:rsidP="00565DB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4DA9">
        <w:rPr>
          <w:rFonts w:ascii="Times New Roman" w:hAnsi="Times New Roman" w:cs="Times New Roman"/>
          <w:sz w:val="24"/>
          <w:szCs w:val="24"/>
        </w:rPr>
        <w:t>Human &amp; Social Biology</w:t>
      </w:r>
    </w:p>
    <w:p w:rsidR="00181030" w:rsidRPr="008A4DA9" w:rsidRDefault="00181030" w:rsidP="00565DB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4DA9">
        <w:rPr>
          <w:rFonts w:ascii="Times New Roman" w:hAnsi="Times New Roman" w:cs="Times New Roman"/>
          <w:sz w:val="24"/>
          <w:szCs w:val="24"/>
        </w:rPr>
        <w:t>Principles of Business</w:t>
      </w:r>
    </w:p>
    <w:p w:rsidR="00181030" w:rsidRPr="008A4DA9" w:rsidRDefault="00181030" w:rsidP="00565DB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4DA9">
        <w:rPr>
          <w:rFonts w:ascii="Times New Roman" w:hAnsi="Times New Roman" w:cs="Times New Roman"/>
          <w:sz w:val="24"/>
          <w:szCs w:val="24"/>
        </w:rPr>
        <w:t>Social Studies</w:t>
      </w:r>
    </w:p>
    <w:p w:rsidR="002B311C" w:rsidRPr="008A4DA9" w:rsidRDefault="002B311C" w:rsidP="003971C8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4C2B53" w:rsidRDefault="004C2B53" w:rsidP="003971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A4DA9">
        <w:rPr>
          <w:rFonts w:ascii="Times New Roman" w:hAnsi="Times New Roman" w:cs="Times New Roman"/>
          <w:sz w:val="24"/>
          <w:szCs w:val="24"/>
          <w:u w:val="single"/>
        </w:rPr>
        <w:t>C</w:t>
      </w:r>
      <w:r w:rsidRPr="004C2B53">
        <w:rPr>
          <w:rFonts w:ascii="Times New Roman" w:hAnsi="Times New Roman" w:cs="Times New Roman"/>
          <w:b/>
          <w:sz w:val="24"/>
          <w:szCs w:val="24"/>
          <w:u w:val="single"/>
        </w:rPr>
        <w:t xml:space="preserve">urrently </w:t>
      </w:r>
      <w:proofErr w:type="spellStart"/>
      <w:r w:rsidRPr="004C2B53">
        <w:rPr>
          <w:rFonts w:ascii="Times New Roman" w:hAnsi="Times New Roman" w:cs="Times New Roman"/>
          <w:b/>
          <w:sz w:val="24"/>
          <w:szCs w:val="24"/>
          <w:u w:val="single"/>
        </w:rPr>
        <w:t>persuing</w:t>
      </w:r>
      <w:proofErr w:type="spellEnd"/>
      <w:r w:rsidRPr="004C2B5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4C2B53" w:rsidRDefault="00194BA3" w:rsidP="00397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A4DA9">
        <w:rPr>
          <w:rFonts w:ascii="Times New Roman" w:hAnsi="Times New Roman" w:cs="Times New Roman"/>
          <w:sz w:val="24"/>
          <w:szCs w:val="24"/>
        </w:rPr>
        <w:t xml:space="preserve">016/2017 Semester </w:t>
      </w:r>
      <w:proofErr w:type="spellStart"/>
      <w:r w:rsidR="008A4DA9">
        <w:rPr>
          <w:rFonts w:ascii="Times New Roman" w:hAnsi="Times New Roman" w:cs="Times New Roman"/>
          <w:sz w:val="24"/>
          <w:szCs w:val="24"/>
        </w:rPr>
        <w:t>ll</w:t>
      </w:r>
      <w:proofErr w:type="spellEnd"/>
      <w:r w:rsidR="004C2B53" w:rsidRPr="004C2B53">
        <w:rPr>
          <w:rFonts w:ascii="Times New Roman" w:hAnsi="Times New Roman" w:cs="Times New Roman"/>
          <w:sz w:val="24"/>
          <w:szCs w:val="24"/>
        </w:rPr>
        <w:tab/>
      </w:r>
    </w:p>
    <w:p w:rsidR="004C2B53" w:rsidRDefault="004C2B53" w:rsidP="00397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C2B53">
        <w:rPr>
          <w:rFonts w:ascii="Times New Roman" w:hAnsi="Times New Roman" w:cs="Times New Roman"/>
          <w:sz w:val="24"/>
          <w:szCs w:val="24"/>
        </w:rPr>
        <w:t>University of the West Indies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2B53">
        <w:rPr>
          <w:rFonts w:ascii="Times New Roman" w:hAnsi="Times New Roman" w:cs="Times New Roman"/>
          <w:sz w:val="24"/>
          <w:szCs w:val="24"/>
        </w:rPr>
        <w:t>Open Campus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4DA9" w:rsidRDefault="008A4DA9" w:rsidP="00397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 Management</w:t>
      </w:r>
    </w:p>
    <w:p w:rsidR="004C2B53" w:rsidRDefault="004C2B53" w:rsidP="00397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B53" w:rsidRPr="004C2B53" w:rsidRDefault="004C2B53" w:rsidP="003971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C2B53">
        <w:rPr>
          <w:rFonts w:ascii="Times New Roman" w:hAnsi="Times New Roman" w:cs="Times New Roman"/>
          <w:b/>
          <w:sz w:val="24"/>
          <w:szCs w:val="24"/>
        </w:rPr>
        <w:t>Skills and Training</w:t>
      </w:r>
    </w:p>
    <w:p w:rsidR="004C2B53" w:rsidRDefault="004C2B53" w:rsidP="00397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Efficent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Microsoft Office </w:t>
      </w:r>
    </w:p>
    <w:p w:rsidR="004C2B53" w:rsidRDefault="004C2B53" w:rsidP="00397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Experience in office work and research </w:t>
      </w:r>
    </w:p>
    <w:p w:rsidR="004C2B53" w:rsidRDefault="004C2B53" w:rsidP="00397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C2B53" w:rsidRDefault="003971C8" w:rsidP="003971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71C8">
        <w:rPr>
          <w:rFonts w:ascii="Times New Roman" w:hAnsi="Times New Roman" w:cs="Times New Roman"/>
          <w:b/>
          <w:sz w:val="24"/>
          <w:szCs w:val="24"/>
          <w:u w:val="single"/>
        </w:rPr>
        <w:t xml:space="preserve">Employment Record: </w:t>
      </w:r>
    </w:p>
    <w:p w:rsidR="004C2B53" w:rsidRDefault="003971C8" w:rsidP="00397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None.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71C8" w:rsidRDefault="003971C8" w:rsidP="00397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71C8" w:rsidRDefault="003971C8" w:rsidP="003971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71C8">
        <w:rPr>
          <w:rFonts w:ascii="Times New Roman" w:hAnsi="Times New Roman" w:cs="Times New Roman"/>
          <w:b/>
          <w:sz w:val="24"/>
          <w:szCs w:val="24"/>
          <w:u w:val="single"/>
        </w:rPr>
        <w:t>Hobbies and Social Interest:</w:t>
      </w:r>
    </w:p>
    <w:p w:rsidR="003971C8" w:rsidRDefault="00E63E3B" w:rsidP="00397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Athletics</w:t>
      </w:r>
      <w:r w:rsidR="003971C8">
        <w:rPr>
          <w:rFonts w:ascii="Times New Roman" w:hAnsi="Times New Roman" w:cs="Times New Roman"/>
          <w:sz w:val="24"/>
          <w:szCs w:val="24"/>
        </w:rPr>
        <w:t xml:space="preserve">, art, music, reading, </w:t>
      </w:r>
      <w:r w:rsidR="00BD30B4">
        <w:rPr>
          <w:rFonts w:ascii="Times New Roman" w:hAnsi="Times New Roman" w:cs="Times New Roman"/>
          <w:sz w:val="24"/>
          <w:szCs w:val="24"/>
        </w:rPr>
        <w:t xml:space="preserve">photography, </w:t>
      </w:r>
      <w:r w:rsidR="003971C8">
        <w:rPr>
          <w:rFonts w:ascii="Times New Roman" w:hAnsi="Times New Roman" w:cs="Times New Roman"/>
          <w:sz w:val="24"/>
          <w:szCs w:val="24"/>
        </w:rPr>
        <w:t xml:space="preserve">engaging in outdoor </w:t>
      </w:r>
      <w:proofErr w:type="spellStart"/>
      <w:r w:rsidR="003971C8">
        <w:rPr>
          <w:rFonts w:ascii="Times New Roman" w:hAnsi="Times New Roman" w:cs="Times New Roman"/>
          <w:sz w:val="24"/>
          <w:szCs w:val="24"/>
        </w:rPr>
        <w:t>activites</w:t>
      </w:r>
      <w:proofErr w:type="spellEnd"/>
    </w:p>
    <w:p w:rsidR="003971C8" w:rsidRDefault="003971C8" w:rsidP="00397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971C8" w:rsidRDefault="003971C8" w:rsidP="003971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971C8">
        <w:rPr>
          <w:rFonts w:ascii="Times New Roman" w:hAnsi="Times New Roman" w:cs="Times New Roman"/>
          <w:b/>
          <w:sz w:val="24"/>
          <w:szCs w:val="24"/>
          <w:u w:val="single"/>
        </w:rPr>
        <w:t xml:space="preserve">Any other information: </w:t>
      </w:r>
    </w:p>
    <w:p w:rsidR="003971C8" w:rsidRDefault="00BD30B4" w:rsidP="003971C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Willing to learn and train</w:t>
      </w:r>
      <w:proofErr w:type="gramStart"/>
      <w:r>
        <w:rPr>
          <w:rFonts w:ascii="Times New Roman" w:hAnsi="Times New Roman" w:cs="Times New Roman"/>
          <w:sz w:val="24"/>
          <w:szCs w:val="24"/>
        </w:rPr>
        <w:t>. A</w:t>
      </w:r>
      <w:r w:rsidR="003971C8">
        <w:rPr>
          <w:rFonts w:ascii="Times New Roman" w:hAnsi="Times New Roman" w:cs="Times New Roman"/>
          <w:sz w:val="24"/>
          <w:szCs w:val="24"/>
        </w:rPr>
        <w:t>vailable for interview.</w:t>
      </w:r>
      <w:proofErr w:type="gramEnd"/>
      <w:r w:rsidR="003971C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971C8" w:rsidRDefault="003971C8" w:rsidP="003971C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971C8" w:rsidRDefault="003971C8" w:rsidP="00181030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References:</w:t>
      </w:r>
    </w:p>
    <w:p w:rsidR="003971C8" w:rsidRDefault="003971C8" w:rsidP="00181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Nicola Carter </w:t>
      </w:r>
    </w:p>
    <w:p w:rsidR="003971C8" w:rsidRDefault="003971C8" w:rsidP="00181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Advisor,</w:t>
      </w:r>
    </w:p>
    <w:p w:rsidR="003971C8" w:rsidRDefault="003971C8" w:rsidP="00181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Toyota, Trinidad &amp; Tobago </w:t>
      </w:r>
    </w:p>
    <w:p w:rsidR="002F7EE2" w:rsidRDefault="003971C8" w:rsidP="001810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(San </w:t>
      </w:r>
      <w:r w:rsidR="002F7EE2">
        <w:rPr>
          <w:rFonts w:ascii="Times New Roman" w:hAnsi="Times New Roman" w:cs="Times New Roman"/>
          <w:sz w:val="24"/>
          <w:szCs w:val="24"/>
        </w:rPr>
        <w:t>Fernando</w:t>
      </w:r>
      <w:proofErr w:type="gramStart"/>
      <w:r w:rsidR="002F7EE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End"/>
      <w:r w:rsidR="002F7EE2">
        <w:rPr>
          <w:rFonts w:ascii="Times New Roman" w:hAnsi="Times New Roman" w:cs="Times New Roman"/>
          <w:sz w:val="24"/>
          <w:szCs w:val="24"/>
        </w:rPr>
        <w:t xml:space="preserve">(868) </w:t>
      </w:r>
      <w:r w:rsidR="008A4DA9">
        <w:rPr>
          <w:rFonts w:ascii="Times New Roman" w:hAnsi="Times New Roman" w:cs="Times New Roman"/>
          <w:sz w:val="24"/>
          <w:szCs w:val="24"/>
        </w:rPr>
        <w:t>2864281</w:t>
      </w:r>
      <w:r w:rsidR="002F7EE2">
        <w:rPr>
          <w:rFonts w:ascii="Times New Roman" w:hAnsi="Times New Roman" w:cs="Times New Roman"/>
          <w:sz w:val="24"/>
          <w:szCs w:val="24"/>
        </w:rPr>
        <w:t>/ (868 653 8885)</w:t>
      </w:r>
    </w:p>
    <w:sectPr w:rsidR="002F7EE2" w:rsidSect="005655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132" w:rsidRDefault="000D3132" w:rsidP="0056559C">
      <w:pPr>
        <w:spacing w:after="0" w:line="240" w:lineRule="auto"/>
      </w:pPr>
      <w:r>
        <w:separator/>
      </w:r>
    </w:p>
  </w:endnote>
  <w:endnote w:type="continuationSeparator" w:id="0">
    <w:p w:rsidR="000D3132" w:rsidRDefault="000D3132" w:rsidP="0056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B53" w:rsidRDefault="004C2B5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B53" w:rsidRDefault="004C2B5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B53" w:rsidRDefault="004C2B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132" w:rsidRDefault="000D3132" w:rsidP="0056559C">
      <w:pPr>
        <w:spacing w:after="0" w:line="240" w:lineRule="auto"/>
      </w:pPr>
      <w:r>
        <w:separator/>
      </w:r>
    </w:p>
  </w:footnote>
  <w:footnote w:type="continuationSeparator" w:id="0">
    <w:p w:rsidR="000D3132" w:rsidRDefault="000D3132" w:rsidP="00565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B53" w:rsidRDefault="004C2B5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59C" w:rsidRPr="0056559C" w:rsidRDefault="0056559C" w:rsidP="002B311C">
    <w:pPr>
      <w:pStyle w:val="Header"/>
      <w:tabs>
        <w:tab w:val="left" w:pos="8453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  <w:r w:rsidRPr="0056559C">
      <w:rPr>
        <w:rFonts w:ascii="Times New Roman" w:hAnsi="Times New Roman" w:cs="Times New Roman"/>
        <w:b/>
        <w:sz w:val="24"/>
        <w:szCs w:val="24"/>
      </w:rPr>
      <w:t xml:space="preserve">NATALIA </w:t>
    </w:r>
    <w:proofErr w:type="gramStart"/>
    <w:r w:rsidRPr="0056559C">
      <w:rPr>
        <w:rFonts w:ascii="Times New Roman" w:hAnsi="Times New Roman" w:cs="Times New Roman"/>
        <w:b/>
        <w:sz w:val="24"/>
        <w:szCs w:val="24"/>
      </w:rPr>
      <w:t>PAUL</w:t>
    </w:r>
    <w:r w:rsidR="003A1509">
      <w:rPr>
        <w:rFonts w:ascii="Times New Roman" w:hAnsi="Times New Roman" w:cs="Times New Roman"/>
        <w:b/>
        <w:sz w:val="24"/>
        <w:szCs w:val="24"/>
      </w:rPr>
      <w:t>(</w:t>
    </w:r>
    <w:proofErr w:type="gramEnd"/>
    <w:r w:rsidR="003A1509">
      <w:rPr>
        <w:rFonts w:ascii="Times New Roman" w:hAnsi="Times New Roman" w:cs="Times New Roman"/>
        <w:b/>
        <w:sz w:val="24"/>
        <w:szCs w:val="24"/>
      </w:rPr>
      <w:t>1996/12/14)</w:t>
    </w:r>
    <w:r w:rsidRPr="0056559C">
      <w:rPr>
        <w:rFonts w:ascii="Times New Roman" w:hAnsi="Times New Roman" w:cs="Times New Roman"/>
        <w:b/>
        <w:sz w:val="24"/>
        <w:szCs w:val="24"/>
      </w:rPr>
      <w:t xml:space="preserve"> </w:t>
    </w:r>
    <w:r w:rsidRPr="0056559C">
      <w:rPr>
        <w:rFonts w:ascii="Times New Roman" w:hAnsi="Times New Roman" w:cs="Times New Roman"/>
        <w:b/>
        <w:sz w:val="24"/>
        <w:szCs w:val="24"/>
      </w:rPr>
      <w:tab/>
    </w:r>
  </w:p>
  <w:p w:rsidR="004C2B53" w:rsidRDefault="004C2B53" w:rsidP="002B311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 xml:space="preserve">Cashew Gardens </w:t>
    </w:r>
    <w:proofErr w:type="spellStart"/>
    <w:r>
      <w:rPr>
        <w:rFonts w:ascii="Times New Roman" w:hAnsi="Times New Roman" w:cs="Times New Roman"/>
        <w:b/>
        <w:sz w:val="24"/>
        <w:szCs w:val="24"/>
      </w:rPr>
      <w:t>Carlsen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Field</w:t>
    </w:r>
  </w:p>
  <w:p w:rsidR="004C2B53" w:rsidRDefault="004C2B53" w:rsidP="002B311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proofErr w:type="spellStart"/>
    <w:r>
      <w:rPr>
        <w:rFonts w:ascii="Times New Roman" w:hAnsi="Times New Roman" w:cs="Times New Roman"/>
        <w:b/>
        <w:sz w:val="24"/>
        <w:szCs w:val="24"/>
      </w:rPr>
      <w:t>Chagaunas</w:t>
    </w:r>
    <w:proofErr w:type="spellEnd"/>
    <w:r>
      <w:rPr>
        <w:rFonts w:ascii="Times New Roman" w:hAnsi="Times New Roman" w:cs="Times New Roman"/>
        <w:b/>
        <w:sz w:val="24"/>
        <w:szCs w:val="24"/>
      </w:rPr>
      <w:t xml:space="preserve"> </w:t>
    </w:r>
  </w:p>
  <w:p w:rsidR="0056559C" w:rsidRPr="0056559C" w:rsidRDefault="0056559C" w:rsidP="002B311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56559C">
      <w:rPr>
        <w:rFonts w:ascii="Times New Roman" w:hAnsi="Times New Roman" w:cs="Times New Roman"/>
        <w:b/>
        <w:sz w:val="24"/>
        <w:szCs w:val="24"/>
      </w:rPr>
      <w:t>Trinidad &amp; Tobago.</w:t>
    </w:r>
  </w:p>
  <w:p w:rsidR="0056559C" w:rsidRPr="0056559C" w:rsidRDefault="0056559C" w:rsidP="002B311C">
    <w:pPr>
      <w:pStyle w:val="Header"/>
      <w:jc w:val="center"/>
      <w:rPr>
        <w:rFonts w:ascii="Times New Roman" w:hAnsi="Times New Roman" w:cs="Times New Roman"/>
        <w:b/>
        <w:sz w:val="24"/>
        <w:szCs w:val="24"/>
      </w:rPr>
    </w:pPr>
    <w:r w:rsidRPr="0056559C">
      <w:rPr>
        <w:rFonts w:ascii="Times New Roman" w:hAnsi="Times New Roman" w:cs="Times New Roman"/>
        <w:b/>
        <w:sz w:val="24"/>
        <w:szCs w:val="24"/>
      </w:rPr>
      <w:t>Phone: (868) 323 1690</w:t>
    </w:r>
    <w:r w:rsidR="004C2B53">
      <w:rPr>
        <w:rFonts w:ascii="Times New Roman" w:hAnsi="Times New Roman" w:cs="Times New Roman"/>
        <w:b/>
        <w:sz w:val="24"/>
        <w:szCs w:val="24"/>
      </w:rPr>
      <w:t xml:space="preserve">   Email: </w:t>
    </w:r>
    <w:r w:rsidR="00730F4A">
      <w:rPr>
        <w:rFonts w:ascii="Times New Roman" w:hAnsi="Times New Roman" w:cs="Times New Roman"/>
        <w:b/>
        <w:sz w:val="24"/>
        <w:szCs w:val="24"/>
      </w:rPr>
      <w:t>natalia.paul@my.open.uwi.edu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B53" w:rsidRDefault="004C2B5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560CC"/>
    <w:multiLevelType w:val="hybridMultilevel"/>
    <w:tmpl w:val="70B07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244135"/>
    <w:multiLevelType w:val="hybridMultilevel"/>
    <w:tmpl w:val="8A927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665BCA"/>
    <w:multiLevelType w:val="hybridMultilevel"/>
    <w:tmpl w:val="197CF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D97C17"/>
    <w:multiLevelType w:val="hybridMultilevel"/>
    <w:tmpl w:val="C65E7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hideSpellingErrors/>
  <w:hideGrammaticalErrors/>
  <w:activeWritingStyle w:appName="MSWord" w:lang="en-US" w:vendorID="64" w:dllVersion="131078" w:nlCheck="1" w:checkStyle="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59C"/>
    <w:rsid w:val="000762CF"/>
    <w:rsid w:val="000D3132"/>
    <w:rsid w:val="00181030"/>
    <w:rsid w:val="00194BA3"/>
    <w:rsid w:val="001A7DE0"/>
    <w:rsid w:val="00267A5B"/>
    <w:rsid w:val="002B311C"/>
    <w:rsid w:val="002F7EE2"/>
    <w:rsid w:val="00344207"/>
    <w:rsid w:val="003971C8"/>
    <w:rsid w:val="003A1509"/>
    <w:rsid w:val="00427B84"/>
    <w:rsid w:val="00474642"/>
    <w:rsid w:val="004C2B53"/>
    <w:rsid w:val="0056559C"/>
    <w:rsid w:val="00565DBD"/>
    <w:rsid w:val="00596EBF"/>
    <w:rsid w:val="00730F4A"/>
    <w:rsid w:val="00736340"/>
    <w:rsid w:val="007D2EAF"/>
    <w:rsid w:val="00847CCC"/>
    <w:rsid w:val="008A4DA9"/>
    <w:rsid w:val="00985599"/>
    <w:rsid w:val="00A00C58"/>
    <w:rsid w:val="00AB5EDA"/>
    <w:rsid w:val="00BD30B4"/>
    <w:rsid w:val="00E6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59C"/>
  </w:style>
  <w:style w:type="paragraph" w:styleId="Footer">
    <w:name w:val="footer"/>
    <w:basedOn w:val="Normal"/>
    <w:link w:val="FooterChar"/>
    <w:uiPriority w:val="99"/>
    <w:unhideWhenUsed/>
    <w:rsid w:val="00565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59C"/>
  </w:style>
  <w:style w:type="paragraph" w:styleId="BalloonText">
    <w:name w:val="Balloon Text"/>
    <w:basedOn w:val="Normal"/>
    <w:link w:val="BalloonTextChar"/>
    <w:uiPriority w:val="99"/>
    <w:semiHidden/>
    <w:unhideWhenUsed/>
    <w:rsid w:val="00565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5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59C"/>
  </w:style>
  <w:style w:type="paragraph" w:styleId="Footer">
    <w:name w:val="footer"/>
    <w:basedOn w:val="Normal"/>
    <w:link w:val="FooterChar"/>
    <w:uiPriority w:val="99"/>
    <w:unhideWhenUsed/>
    <w:rsid w:val="00565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59C"/>
  </w:style>
  <w:style w:type="paragraph" w:styleId="BalloonText">
    <w:name w:val="Balloon Text"/>
    <w:basedOn w:val="Normal"/>
    <w:link w:val="BalloonTextChar"/>
    <w:uiPriority w:val="99"/>
    <w:semiHidden/>
    <w:unhideWhenUsed/>
    <w:rsid w:val="005655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5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97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591A1C64-5217-4454-8C82-F24997584A12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22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test</dc:creator>
  <cp:lastModifiedBy>test</cp:lastModifiedBy>
  <cp:revision>17</cp:revision>
  <dcterms:created xsi:type="dcterms:W3CDTF">2014-12-31T19:00:00Z</dcterms:created>
  <dcterms:modified xsi:type="dcterms:W3CDTF">2016-12-14T18:25:00Z</dcterms:modified>
  <cp:contentStatus/>
</cp:coreProperties>
</file>