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Default="00C103DA">
      <w:pPr>
        <w:pStyle w:val="Name"/>
      </w:pPr>
      <w:r>
        <w:t xml:space="preserve">           </w:t>
      </w:r>
      <w:r w:rsidR="00F77C36">
        <w:t xml:space="preserve">    </w:t>
      </w:r>
      <w:r>
        <w:t xml:space="preserve">  RESUMÈ</w:t>
      </w:r>
    </w:p>
    <w:p w:rsidR="008115E5" w:rsidRDefault="00BE63E2">
      <w:pPr>
        <w:pStyle w:val="ContactInfo"/>
      </w:pPr>
      <w:r>
        <w:t>Zariah Hill</w:t>
      </w:r>
    </w:p>
    <w:p w:rsidR="00BE63E2" w:rsidRDefault="00BE63E2">
      <w:pPr>
        <w:pStyle w:val="ContactInfo"/>
      </w:pPr>
      <w:r>
        <w:t>Upper 7</w:t>
      </w:r>
      <w:r w:rsidRPr="00BE63E2">
        <w:rPr>
          <w:vertAlign w:val="superscript"/>
        </w:rPr>
        <w:t>th</w:t>
      </w:r>
      <w:r>
        <w:t xml:space="preserve"> </w:t>
      </w:r>
      <w:r w:rsidR="00131C4D">
        <w:t xml:space="preserve">avenue </w:t>
      </w:r>
      <w:proofErr w:type="spellStart"/>
      <w:r w:rsidR="00131C4D">
        <w:t>Malick</w:t>
      </w:r>
      <w:proofErr w:type="spellEnd"/>
      <w:r w:rsidR="00131C4D">
        <w:t xml:space="preserve"> </w:t>
      </w:r>
      <w:proofErr w:type="spellStart"/>
      <w:r w:rsidR="00131C4D">
        <w:t>Barataria</w:t>
      </w:r>
      <w:proofErr w:type="spellEnd"/>
    </w:p>
    <w:p w:rsidR="00131C4D" w:rsidRDefault="00131C4D">
      <w:pPr>
        <w:pStyle w:val="ContactInfo"/>
      </w:pPr>
      <w:r>
        <w:t>Zariahhill280@gmail.com</w:t>
      </w:r>
    </w:p>
    <w:sdt>
      <w:sdtPr>
        <w:id w:val="-1179423465"/>
        <w:placeholder>
          <w:docPart w:val="3E26087453CCEA40A42D30664A9DD2EE"/>
        </w:placeholder>
        <w:temporary/>
        <w:showingPlcHdr/>
        <w15:appearance w15:val="hidden"/>
      </w:sdtPr>
      <w:sdtEndPr/>
      <w:sdtContent>
        <w:p w:rsidR="008115E5" w:rsidRDefault="00691927">
          <w:pPr>
            <w:pStyle w:val="Heading1"/>
          </w:pPr>
          <w:r>
            <w:t>Objective</w:t>
          </w:r>
        </w:p>
      </w:sdtContent>
    </w:sdt>
    <w:p w:rsidR="008115E5" w:rsidRDefault="005E4447" w:rsidP="005E4447">
      <w:pPr>
        <w:pStyle w:val="Heading1"/>
        <w:numPr>
          <w:ilvl w:val="0"/>
          <w:numId w:val="14"/>
        </w:numPr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  <w:t xml:space="preserve">To gain experience and </w:t>
      </w:r>
      <w:r w:rsidR="00FF6A7A"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  <w:t xml:space="preserve">develop proper </w:t>
      </w:r>
      <w:r w:rsidR="0084206B"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  <w:t xml:space="preserve">work ethics and experience </w:t>
      </w:r>
      <w:r w:rsidR="00830F29"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  <w:t xml:space="preserve">for future times. </w:t>
      </w:r>
    </w:p>
    <w:p w:rsidR="005E4447" w:rsidRPr="005E4447" w:rsidRDefault="005E4447" w:rsidP="005E4447"/>
    <w:p w:rsidR="002901FF" w:rsidRPr="002901FF" w:rsidRDefault="002901FF" w:rsidP="002901FF"/>
    <w:sdt>
      <w:sdtPr>
        <w:id w:val="720946933"/>
        <w:placeholder>
          <w:docPart w:val="FAE534B31199DD49A5840B6F575C5772"/>
        </w:placeholder>
        <w:temporary/>
        <w:showingPlcHdr/>
        <w15:appearance w15:val="hidden"/>
      </w:sdtPr>
      <w:sdtEndPr/>
      <w:sdtContent>
        <w:p w:rsidR="008115E5" w:rsidRDefault="00691927">
          <w:pPr>
            <w:pStyle w:val="Heading1"/>
          </w:pPr>
          <w:r>
            <w:t>Education</w:t>
          </w:r>
        </w:p>
      </w:sdtContent>
    </w:sdt>
    <w:p w:rsidR="008115E5" w:rsidRDefault="00A61535">
      <w:r>
        <w:t>Diego Martin Government Primary</w:t>
      </w:r>
      <w:r w:rsidR="008D0453">
        <w:t>- 2005-2012</w:t>
      </w:r>
    </w:p>
    <w:p w:rsidR="008D0453" w:rsidRDefault="008D0453">
      <w:r>
        <w:t xml:space="preserve">Diego Martin Central Secondary </w:t>
      </w:r>
      <w:r w:rsidR="00C4597E">
        <w:t>- 2012-2017</w:t>
      </w:r>
    </w:p>
    <w:p w:rsidR="002B5ADD" w:rsidRDefault="00E46420" w:rsidP="00E46420">
      <w:pPr>
        <w:pStyle w:val="ListParagraph"/>
        <w:numPr>
          <w:ilvl w:val="0"/>
          <w:numId w:val="14"/>
        </w:numPr>
      </w:pPr>
      <w:r>
        <w:t>English language</w:t>
      </w:r>
      <w:r w:rsidR="00CE164E">
        <w:t xml:space="preserve">               </w:t>
      </w:r>
      <w:r>
        <w:t xml:space="preserve"> III</w:t>
      </w:r>
    </w:p>
    <w:p w:rsidR="00E46420" w:rsidRDefault="00E46420" w:rsidP="00E46420">
      <w:pPr>
        <w:pStyle w:val="ListParagraph"/>
        <w:numPr>
          <w:ilvl w:val="0"/>
          <w:numId w:val="14"/>
        </w:numPr>
      </w:pPr>
      <w:r>
        <w:t>English literature</w:t>
      </w:r>
      <w:r w:rsidR="00CE164E">
        <w:t xml:space="preserve">               </w:t>
      </w:r>
      <w:r>
        <w:t xml:space="preserve"> III</w:t>
      </w:r>
    </w:p>
    <w:p w:rsidR="00E46420" w:rsidRDefault="00CE164E" w:rsidP="00E46420">
      <w:pPr>
        <w:pStyle w:val="ListParagraph"/>
        <w:numPr>
          <w:ilvl w:val="0"/>
          <w:numId w:val="14"/>
        </w:numPr>
      </w:pPr>
      <w:r>
        <w:t>Principles of Business</w:t>
      </w:r>
      <w:r w:rsidR="00E9754D">
        <w:t xml:space="preserve">          </w:t>
      </w:r>
      <w:r>
        <w:t xml:space="preserve"> </w:t>
      </w:r>
      <w:r w:rsidR="00E9754D">
        <w:t>II</w:t>
      </w:r>
    </w:p>
    <w:p w:rsidR="00CE164E" w:rsidRDefault="00031D28" w:rsidP="00E46420">
      <w:pPr>
        <w:pStyle w:val="ListParagraph"/>
        <w:numPr>
          <w:ilvl w:val="0"/>
          <w:numId w:val="14"/>
        </w:numPr>
      </w:pPr>
      <w:r>
        <w:t>Physical Education               II</w:t>
      </w:r>
    </w:p>
    <w:p w:rsidR="00031D28" w:rsidRDefault="00B05CAA" w:rsidP="00E46420">
      <w:pPr>
        <w:pStyle w:val="ListParagraph"/>
        <w:numPr>
          <w:ilvl w:val="0"/>
          <w:numId w:val="14"/>
        </w:numPr>
      </w:pPr>
      <w:r>
        <w:t>EDPM (typing)</w:t>
      </w:r>
      <w:r w:rsidR="009D6705">
        <w:t xml:space="preserve">                     II</w:t>
      </w:r>
    </w:p>
    <w:p w:rsidR="008115E5" w:rsidRDefault="008115E5">
      <w:pPr>
        <w:pStyle w:val="Heading1"/>
      </w:pPr>
    </w:p>
    <w:p w:rsidR="008115E5" w:rsidRDefault="008115E5" w:rsidP="002B5ADD">
      <w:pPr>
        <w:pStyle w:val="ListBullet"/>
        <w:numPr>
          <w:ilvl w:val="0"/>
          <w:numId w:val="0"/>
        </w:numPr>
        <w:ind w:left="216" w:hanging="216"/>
      </w:pPr>
      <w:bookmarkStart w:id="0" w:name="_GoBack"/>
      <w:bookmarkEnd w:id="0"/>
    </w:p>
    <w:sectPr w:rsidR="008115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81D" w:rsidRDefault="00AA781D">
      <w:r>
        <w:separator/>
      </w:r>
    </w:p>
  </w:endnote>
  <w:endnote w:type="continuationSeparator" w:id="0">
    <w:p w:rsidR="00AA781D" w:rsidRDefault="00AA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81D" w:rsidRDefault="00AA781D">
      <w:r>
        <w:separator/>
      </w:r>
    </w:p>
  </w:footnote>
  <w:footnote w:type="continuationSeparator" w:id="0">
    <w:p w:rsidR="00AA781D" w:rsidRDefault="00AA7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DF0CB5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7447B0"/>
    <w:multiLevelType w:val="hybridMultilevel"/>
    <w:tmpl w:val="F40AE35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DA"/>
    <w:rsid w:val="00031D28"/>
    <w:rsid w:val="00131C4D"/>
    <w:rsid w:val="002901FF"/>
    <w:rsid w:val="002B5ADD"/>
    <w:rsid w:val="003A62C3"/>
    <w:rsid w:val="005E4447"/>
    <w:rsid w:val="00691927"/>
    <w:rsid w:val="008115E5"/>
    <w:rsid w:val="00830F29"/>
    <w:rsid w:val="0084206B"/>
    <w:rsid w:val="008D0453"/>
    <w:rsid w:val="009D6705"/>
    <w:rsid w:val="00A61535"/>
    <w:rsid w:val="00AA781D"/>
    <w:rsid w:val="00B05CAA"/>
    <w:rsid w:val="00BE63E2"/>
    <w:rsid w:val="00C103DA"/>
    <w:rsid w:val="00C4597E"/>
    <w:rsid w:val="00CE164E"/>
    <w:rsid w:val="00E46420"/>
    <w:rsid w:val="00E9754D"/>
    <w:rsid w:val="00F77C36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4D64"/>
  <w15:chartTrackingRefBased/>
  <w15:docId w15:val="{F6438AF0-B43F-2C41-8D48-351A3996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AD2E4C0-B3DE-3049-A903-9DE4C025A53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26087453CCEA40A42D30664A9DD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13A7-D1FC-9147-96D9-8D72C41269CB}"/>
      </w:docPartPr>
      <w:docPartBody>
        <w:p w:rsidR="00000000" w:rsidRDefault="004213FD">
          <w:pPr>
            <w:pStyle w:val="3E26087453CCEA40A42D30664A9DD2EE"/>
          </w:pPr>
          <w:r>
            <w:t>Objective</w:t>
          </w:r>
        </w:p>
      </w:docPartBody>
    </w:docPart>
    <w:docPart>
      <w:docPartPr>
        <w:name w:val="FAE534B31199DD49A5840B6F575C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D145-4E63-9748-B266-3A0B3760C590}"/>
      </w:docPartPr>
      <w:docPartBody>
        <w:p w:rsidR="00000000" w:rsidRDefault="004213FD">
          <w:pPr>
            <w:pStyle w:val="FAE534B31199DD49A5840B6F575C57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FD"/>
    <w:rsid w:val="0042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7D6E3CFE92514181FCDD5E83E5B6F9">
    <w:name w:val="957D6E3CFE92514181FCDD5E83E5B6F9"/>
  </w:style>
  <w:style w:type="paragraph" w:customStyle="1" w:styleId="34053DEDC7FAB540933F31709D494A92">
    <w:name w:val="34053DEDC7FAB540933F31709D494A92"/>
  </w:style>
  <w:style w:type="paragraph" w:customStyle="1" w:styleId="3E26087453CCEA40A42D30664A9DD2EE">
    <w:name w:val="3E26087453CCEA40A42D30664A9DD2EE"/>
  </w:style>
  <w:style w:type="paragraph" w:customStyle="1" w:styleId="0AECD2B6DA7841488809B8FDAD362B3D">
    <w:name w:val="0AECD2B6DA7841488809B8FDAD362B3D"/>
  </w:style>
  <w:style w:type="paragraph" w:customStyle="1" w:styleId="5B9BDCF9B5886745976DCB14795E251D">
    <w:name w:val="5B9BDCF9B5886745976DCB14795E251D"/>
  </w:style>
  <w:style w:type="paragraph" w:customStyle="1" w:styleId="0EA1EB581CCFB548B42549244EF18836">
    <w:name w:val="0EA1EB581CCFB548B42549244EF18836"/>
  </w:style>
  <w:style w:type="paragraph" w:customStyle="1" w:styleId="D2E10B7F934DCD4C8E023438C6A591CD">
    <w:name w:val="D2E10B7F934DCD4C8E023438C6A591C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9245525B096454389A4D0D638B7ED78">
    <w:name w:val="89245525B096454389A4D0D638B7ED78"/>
  </w:style>
  <w:style w:type="paragraph" w:customStyle="1" w:styleId="FAE534B31199DD49A5840B6F575C5772">
    <w:name w:val="FAE534B31199DD49A5840B6F575C5772"/>
  </w:style>
  <w:style w:type="paragraph" w:customStyle="1" w:styleId="E73501A50CEC62479DD178196E654CA0">
    <w:name w:val="E73501A50CEC62479DD178196E654CA0"/>
  </w:style>
  <w:style w:type="paragraph" w:customStyle="1" w:styleId="274591B32A3477448F1B09C80DF0B26A">
    <w:name w:val="274591B32A3477448F1B09C80DF0B26A"/>
  </w:style>
  <w:style w:type="paragraph" w:customStyle="1" w:styleId="D58D862D2559784AB57E2AD4175A18D1">
    <w:name w:val="D58D862D2559784AB57E2AD4175A1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71EA6-292B-B44F-B1AB-AA94A9F648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{6AD2E4C0-B3DE-3049-A903-9DE4C025A531}tf50002018.dotx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zariahhill280@gmail.com</dc:creator>
  <cp:keywords/>
  <dc:description/>
  <cp:lastModifiedBy>zariahhill280@gmail.com</cp:lastModifiedBy>
  <cp:revision>20</cp:revision>
  <dcterms:created xsi:type="dcterms:W3CDTF">2017-11-22T13:29:00Z</dcterms:created>
  <dcterms:modified xsi:type="dcterms:W3CDTF">2017-11-22T13:41:00Z</dcterms:modified>
</cp:coreProperties>
</file>