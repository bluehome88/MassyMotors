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FE" w:rsidRPr="00D1389F" w:rsidRDefault="0025358A">
      <w:pPr>
        <w:pStyle w:val="Section"/>
        <w:rPr>
          <w:b/>
          <w:sz w:val="22"/>
          <w:szCs w:val="22"/>
        </w:rPr>
      </w:pPr>
      <w:r w:rsidRPr="0025358A">
        <w:rPr>
          <w:b/>
          <w:color w:val="E65B01" w:themeColor="accent1" w:themeShade="BF"/>
          <w:sz w:val="22"/>
          <w:szCs w:val="22"/>
          <w:lang w:val="en-TT" w:eastAsia="en-TT"/>
        </w:rPr>
        <w:pict>
          <v:group id="Group 20" o:spid="_x0000_s1026" style="position:absolute;margin-left:0;margin-top:-27.55pt;width:151.9pt;height:842.4pt;z-index:251661312;mso-left-percent:730;mso-position-horizontal-relative:page;mso-position-vertical-relative:page;mso-left-percent:730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7" type="#_x0000_t32" style="position:absolute;left:5508;width:0;height:106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rect id="Rectangle 125" o:spid="_x0000_s1029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<v:fill color2="#fe8637 [3204]" rotate="t" angle="90" focus="100%" type="gradient"/>
              </v:rect>
              <v:shape id="AutoShape 126" o:spid="_x0000_s1030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fe8637 [3204]" strokeweight="2.25pt"/>
              <v:shape id="AutoShape 127" o:spid="_x0000_s1031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<v:shape id="AutoShape 128" o:spid="_x0000_s1032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</v:group>
            <v:oval id="Oval 121" o:spid="_x0000_s1033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fe8637 [3204]" strokecolor="#fe8637 [3204]" strokeweight="3pt">
              <v:stroke linestyle="thinThin"/>
            </v:oval>
            <w10:wrap anchorx="page" anchory="page"/>
          </v:group>
        </w:pict>
      </w:r>
      <w:r w:rsidRPr="0025358A">
        <w:rPr>
          <w:b/>
          <w:color w:val="E65B01" w:themeColor="accent1" w:themeShade="BF"/>
          <w:sz w:val="22"/>
          <w:szCs w:val="22"/>
          <w:lang w:val="en-TT" w:eastAsia="en-TT"/>
        </w:rPr>
        <w:pict>
          <v:rect id="Rectangle 141" o:spid="_x0000_s1046" style="position:absolute;margin-left:0;margin-top:0;width:90pt;height:11in;z-index:251662336;visibility:visible;mso-height-percent:1000;mso-left-percent:820;mso-position-horizontal-relative:page;mso-position-vertical:center;mso-position-vertical-relative:page;mso-height-percent:1000;mso-left-percent:8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" filled="f" stroked="f" strokecolor="black [3213]">
            <v:textbox style="layout-flow:vertical" inset="3.6pt,54pt,3.6pt,180pt">
              <w:txbxContent>
                <w:sdt>
                  <w:sdtPr>
                    <w:rPr>
                      <w:b/>
                      <w:caps/>
                      <w:color w:val="FFFFFF" w:themeColor="background1"/>
                      <w:sz w:val="48"/>
                      <w:szCs w:val="48"/>
                    </w:rPr>
                    <w:id w:val="715748867"/>
                    <w:placeholder>
                      <w:docPart w:val="2C78605B062B42D18D8AFD3C81C0F5C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9E05FE" w:rsidRDefault="00A711E8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1389F">
                        <w:rPr>
                          <w:b/>
                          <w:caps/>
                          <w:color w:val="FFFFFF" w:themeColor="background1"/>
                          <w:sz w:val="48"/>
                          <w:szCs w:val="48"/>
                          <w:lang w:val="en-TT"/>
                        </w:rPr>
                        <w:t>daniella</w:t>
                      </w:r>
                      <w:r w:rsidR="002261CD">
                        <w:rPr>
                          <w:b/>
                          <w:caps/>
                          <w:color w:val="FFFFFF" w:themeColor="background1"/>
                          <w:sz w:val="48"/>
                          <w:szCs w:val="48"/>
                          <w:lang w:val="en-TT"/>
                        </w:rPr>
                        <w:t xml:space="preserve"> DANGLADE</w:t>
                      </w:r>
                    </w:p>
                  </w:sdtContent>
                </w:sdt>
                <w:p w:rsidR="009E05FE" w:rsidRPr="00D1389F" w:rsidRDefault="00DC0F5B">
                  <w:pPr>
                    <w:spacing w:line="240" w:lineRule="auto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proofErr w:type="gramStart"/>
                  <w:r>
                    <w:rPr>
                      <w:b/>
                      <w:color w:val="FFFFFF" w:themeColor="background1"/>
                      <w:sz w:val="22"/>
                      <w:szCs w:val="22"/>
                    </w:rPr>
                    <w:t>#58 Country Trace</w:t>
                  </w:r>
                  <w:r w:rsidR="00A711E8" w:rsidRPr="00D1389F">
                    <w:rPr>
                      <w:b/>
                      <w:color w:val="FFFFFF" w:themeColor="background1"/>
                      <w:sz w:val="22"/>
                      <w:szCs w:val="22"/>
                    </w:rPr>
                    <w:t xml:space="preserve">, </w:t>
                  </w:r>
                  <w:r>
                    <w:rPr>
                      <w:b/>
                      <w:color w:val="FFFFFF" w:themeColor="background1"/>
                      <w:sz w:val="22"/>
                      <w:szCs w:val="22"/>
                    </w:rPr>
                    <w:t xml:space="preserve">Fanny Village, </w:t>
                  </w:r>
                  <w:r w:rsidR="00A711E8" w:rsidRPr="00D1389F">
                    <w:rPr>
                      <w:b/>
                      <w:color w:val="FFFFFF" w:themeColor="background1"/>
                      <w:sz w:val="22"/>
                      <w:szCs w:val="22"/>
                    </w:rPr>
                    <w:t>Point Fortin.</w:t>
                  </w:r>
                  <w:proofErr w:type="gramEnd"/>
                  <w:r w:rsidR="00904CE1" w:rsidRPr="00D1389F">
                    <w:rPr>
                      <w:b/>
                      <w:color w:val="FFFFFF" w:themeColor="background1"/>
                      <w:sz w:val="22"/>
                      <w:szCs w:val="22"/>
                    </w:rPr>
                    <w:sym w:font="Wingdings 2" w:char="F097"/>
                  </w:r>
                  <w:proofErr w:type="gramStart"/>
                  <w:r w:rsidR="002261CD">
                    <w:rPr>
                      <w:b/>
                      <w:color w:val="FFFFFF" w:themeColor="background1"/>
                      <w:sz w:val="22"/>
                      <w:szCs w:val="22"/>
                    </w:rPr>
                    <w:t>467-9101</w:t>
                  </w:r>
                  <w:r>
                    <w:rPr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2261CD">
                    <w:rPr>
                      <w:b/>
                      <w:color w:val="FFFFFF" w:themeColor="background1"/>
                      <w:sz w:val="22"/>
                      <w:szCs w:val="22"/>
                    </w:rPr>
                    <w:t>/</w:t>
                  </w:r>
                  <w:r>
                    <w:rPr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2261CD">
                    <w:rPr>
                      <w:b/>
                      <w:color w:val="FFFFFF" w:themeColor="background1"/>
                      <w:sz w:val="22"/>
                      <w:szCs w:val="22"/>
                    </w:rPr>
                    <w:t>287-9584</w:t>
                  </w:r>
                  <w:r w:rsidR="00904CE1" w:rsidRPr="00D1389F">
                    <w:rPr>
                      <w:b/>
                      <w:color w:val="FFFFFF" w:themeColor="background1"/>
                      <w:sz w:val="22"/>
                      <w:szCs w:val="22"/>
                    </w:rPr>
                    <w:sym w:font="Wingdings 2" w:char="0097"/>
                  </w:r>
                  <w:r w:rsidR="00A711E8" w:rsidRPr="00D1389F">
                    <w:rPr>
                      <w:b/>
                      <w:color w:val="FFFFFF" w:themeColor="background1"/>
                      <w:sz w:val="22"/>
                      <w:szCs w:val="22"/>
                    </w:rPr>
                    <w:t>d2thelimit@yahoo.com.</w:t>
                  </w:r>
                  <w:proofErr w:type="gramEnd"/>
                </w:p>
              </w:txbxContent>
            </v:textbox>
            <w10:wrap anchorx="page" anchory="page"/>
          </v:rect>
        </w:pict>
      </w:r>
      <w:r w:rsidR="00904CE1" w:rsidRPr="00D1389F">
        <w:rPr>
          <w:b/>
          <w:color w:val="E65B01" w:themeColor="accent1" w:themeShade="BF"/>
          <w:sz w:val="22"/>
          <w:szCs w:val="22"/>
        </w:rPr>
        <w:t>OBJECTIVE</w:t>
      </w:r>
    </w:p>
    <w:p w:rsidR="009E05FE" w:rsidRDefault="00A711E8">
      <w:r>
        <w:t xml:space="preserve">To </w:t>
      </w:r>
      <w:r w:rsidR="00E34674">
        <w:t>achieve the highest standard of integrity and excellence within any organization</w:t>
      </w:r>
    </w:p>
    <w:p w:rsidR="00E34674" w:rsidRDefault="00E34674">
      <w:proofErr w:type="gramStart"/>
      <w:r>
        <w:t>Attaining a positive interactive employer-employee relationship.</w:t>
      </w:r>
      <w:proofErr w:type="gramEnd"/>
    </w:p>
    <w:p w:rsidR="00D1389F" w:rsidRDefault="00D1389F"/>
    <w:p w:rsidR="00D1389F" w:rsidRPr="00D1389F" w:rsidRDefault="00D1389F">
      <w:pPr>
        <w:rPr>
          <w:b/>
          <w:color w:val="E65B01" w:themeColor="accent1" w:themeShade="BF"/>
          <w:sz w:val="22"/>
          <w:szCs w:val="22"/>
        </w:rPr>
      </w:pPr>
      <w:r w:rsidRPr="00D1389F">
        <w:rPr>
          <w:b/>
          <w:color w:val="E65B01" w:themeColor="accent1" w:themeShade="BF"/>
          <w:sz w:val="22"/>
          <w:szCs w:val="22"/>
        </w:rPr>
        <w:t>MARITAL STATUS</w:t>
      </w:r>
    </w:p>
    <w:p w:rsidR="00D1389F" w:rsidRDefault="00DF7924" w:rsidP="00D1389F">
      <w:pPr>
        <w:pStyle w:val="ListParagraph"/>
        <w:numPr>
          <w:ilvl w:val="0"/>
          <w:numId w:val="32"/>
        </w:numPr>
      </w:pPr>
      <w:bookmarkStart w:id="0" w:name="_GoBack"/>
      <w:bookmarkEnd w:id="0"/>
      <w:r>
        <w:t>Divorced</w:t>
      </w:r>
    </w:p>
    <w:p w:rsidR="00D1389F" w:rsidRDefault="00D1389F" w:rsidP="00D1389F"/>
    <w:p w:rsidR="00D1389F" w:rsidRPr="00D1389F" w:rsidRDefault="00D1389F" w:rsidP="00D1389F">
      <w:pPr>
        <w:rPr>
          <w:b/>
          <w:color w:val="E65B01" w:themeColor="accent1" w:themeShade="BF"/>
          <w:sz w:val="22"/>
          <w:szCs w:val="22"/>
        </w:rPr>
      </w:pPr>
      <w:r w:rsidRPr="00D1389F">
        <w:rPr>
          <w:b/>
          <w:color w:val="E65B01" w:themeColor="accent1" w:themeShade="BF"/>
          <w:sz w:val="22"/>
          <w:szCs w:val="22"/>
        </w:rPr>
        <w:t>DATE OF BIRTH</w:t>
      </w:r>
    </w:p>
    <w:p w:rsidR="00D1389F" w:rsidRDefault="00D1389F" w:rsidP="00D1389F">
      <w:pPr>
        <w:pStyle w:val="ListParagraph"/>
        <w:numPr>
          <w:ilvl w:val="0"/>
          <w:numId w:val="32"/>
        </w:numPr>
      </w:pPr>
      <w:r>
        <w:t>December 24</w:t>
      </w:r>
      <w:r w:rsidRPr="00D1389F">
        <w:rPr>
          <w:vertAlign w:val="superscript"/>
        </w:rPr>
        <w:t>th</w:t>
      </w:r>
      <w:r>
        <w:t xml:space="preserve"> 1985.</w:t>
      </w:r>
    </w:p>
    <w:p w:rsidR="009E05FE" w:rsidRDefault="009E05FE"/>
    <w:p w:rsidR="009E05FE" w:rsidRPr="00D1389F" w:rsidRDefault="00904CE1">
      <w:pPr>
        <w:pStyle w:val="Section"/>
        <w:rPr>
          <w:b/>
          <w:color w:val="E65B01" w:themeColor="accent1" w:themeShade="BF"/>
          <w:sz w:val="22"/>
          <w:szCs w:val="22"/>
        </w:rPr>
      </w:pPr>
      <w:r w:rsidRPr="00D1389F">
        <w:rPr>
          <w:b/>
          <w:color w:val="E65B01" w:themeColor="accent1" w:themeShade="BF"/>
          <w:sz w:val="22"/>
          <w:szCs w:val="22"/>
        </w:rPr>
        <w:t>EDUCATION</w:t>
      </w:r>
    </w:p>
    <w:p w:rsidR="009E05FE" w:rsidRDefault="00E34674">
      <w:pPr>
        <w:pStyle w:val="Subsection"/>
      </w:pPr>
      <w:r>
        <w:t>Pleasantville Senior Comprehensive</w:t>
      </w:r>
      <w:r w:rsidR="00904CE1">
        <w:rPr>
          <w:color w:val="B9BEC7" w:themeColor="text2" w:themeTint="66"/>
          <w:sz w:val="16"/>
          <w:szCs w:val="16"/>
        </w:rPr>
        <w:sym w:font="Wingdings 2" w:char="F097"/>
      </w:r>
      <w:r w:rsidR="00451D0C">
        <w:t>2000-2002</w:t>
      </w:r>
    </w:p>
    <w:p w:rsidR="003859E0" w:rsidRDefault="003859E0">
      <w:pPr>
        <w:pStyle w:val="Subsection"/>
      </w:pPr>
      <w:r>
        <w:t>CXC O’LEVELS</w:t>
      </w:r>
    </w:p>
    <w:p w:rsidR="009E05FE" w:rsidRDefault="00E34674" w:rsidP="00D1389F">
      <w:pPr>
        <w:pStyle w:val="NormalIndent"/>
        <w:numPr>
          <w:ilvl w:val="0"/>
          <w:numId w:val="6"/>
        </w:numPr>
        <w:ind w:left="490"/>
      </w:pPr>
      <w:r>
        <w:t>Mathematics</w:t>
      </w:r>
      <w:r>
        <w:tab/>
      </w:r>
      <w:r>
        <w:tab/>
      </w:r>
      <w:r>
        <w:tab/>
        <w:t>2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English A</w:t>
      </w:r>
      <w:r>
        <w:tab/>
      </w:r>
      <w:r>
        <w:tab/>
      </w:r>
      <w:r>
        <w:tab/>
      </w:r>
      <w:r>
        <w:tab/>
        <w:t>2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Principles of Accounts</w:t>
      </w:r>
      <w:r>
        <w:tab/>
      </w:r>
      <w:r>
        <w:tab/>
        <w:t>2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Social Studies</w:t>
      </w:r>
      <w:r>
        <w:tab/>
      </w:r>
      <w:r>
        <w:tab/>
      </w:r>
      <w:r>
        <w:tab/>
        <w:t>2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Office Procedures</w:t>
      </w:r>
      <w:r>
        <w:tab/>
      </w:r>
      <w:r>
        <w:tab/>
      </w:r>
      <w:r>
        <w:tab/>
        <w:t>2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Principles of Business</w:t>
      </w:r>
      <w:r>
        <w:tab/>
      </w:r>
      <w:r>
        <w:tab/>
        <w:t>3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Spanish</w:t>
      </w:r>
      <w:r>
        <w:tab/>
      </w:r>
      <w:r>
        <w:tab/>
      </w:r>
      <w:r>
        <w:tab/>
      </w:r>
      <w:r>
        <w:tab/>
        <w:t>3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Typing</w:t>
      </w:r>
      <w:r>
        <w:tab/>
      </w:r>
      <w:r>
        <w:tab/>
      </w:r>
      <w:r>
        <w:tab/>
      </w:r>
      <w:r>
        <w:tab/>
        <w:t>3</w:t>
      </w:r>
    </w:p>
    <w:p w:rsidR="00E34674" w:rsidRDefault="00E34674" w:rsidP="00D1389F">
      <w:pPr>
        <w:pStyle w:val="NormalIndent"/>
        <w:numPr>
          <w:ilvl w:val="0"/>
          <w:numId w:val="6"/>
        </w:numPr>
        <w:ind w:left="490"/>
      </w:pPr>
      <w:r>
        <w:t>Computer Literacy</w:t>
      </w:r>
      <w:r w:rsidR="00D1389F">
        <w:tab/>
      </w:r>
      <w:r w:rsidR="00D1389F">
        <w:tab/>
      </w:r>
      <w:r>
        <w:t>Certificate</w:t>
      </w:r>
    </w:p>
    <w:p w:rsidR="00E34674" w:rsidRDefault="00E34674" w:rsidP="00E34674">
      <w:pPr>
        <w:pStyle w:val="NormalIndent"/>
        <w:ind w:left="0"/>
      </w:pPr>
    </w:p>
    <w:p w:rsidR="003859E0" w:rsidRPr="00D1389F" w:rsidRDefault="00E34674" w:rsidP="003859E0">
      <w:pPr>
        <w:pStyle w:val="NormalIndent"/>
        <w:ind w:left="0"/>
        <w:rPr>
          <w:b/>
        </w:rPr>
      </w:pPr>
      <w:r w:rsidRPr="00D1389F">
        <w:rPr>
          <w:b/>
        </w:rPr>
        <w:t xml:space="preserve">School of Business and Computer Science * </w:t>
      </w:r>
      <w:r w:rsidR="003859E0" w:rsidRPr="00D1389F">
        <w:rPr>
          <w:b/>
        </w:rPr>
        <w:t>June 2009-December 2009</w:t>
      </w:r>
    </w:p>
    <w:p w:rsidR="003859E0" w:rsidRPr="00D1389F" w:rsidRDefault="003859E0" w:rsidP="003859E0">
      <w:pPr>
        <w:pStyle w:val="NormalIndent"/>
        <w:ind w:left="0"/>
        <w:rPr>
          <w:b/>
        </w:rPr>
      </w:pPr>
      <w:r w:rsidRPr="00D1389F">
        <w:rPr>
          <w:b/>
        </w:rPr>
        <w:t>ABE LEVEL 3 Certificate in Business Management</w:t>
      </w:r>
    </w:p>
    <w:p w:rsidR="003859E0" w:rsidRDefault="003859E0" w:rsidP="003859E0">
      <w:pPr>
        <w:pStyle w:val="NormalIndent"/>
        <w:numPr>
          <w:ilvl w:val="0"/>
          <w:numId w:val="29"/>
        </w:numPr>
      </w:pPr>
      <w:r>
        <w:t>Introduction to Accounting</w:t>
      </w:r>
      <w:r w:rsidR="00962D7F">
        <w:tab/>
      </w:r>
      <w:r w:rsidR="00962D7F">
        <w:tab/>
      </w:r>
      <w:r w:rsidR="00962D7F">
        <w:tab/>
        <w:t>A - Distinction</w:t>
      </w:r>
    </w:p>
    <w:p w:rsidR="003859E0" w:rsidRDefault="003859E0" w:rsidP="003859E0">
      <w:pPr>
        <w:pStyle w:val="NormalIndent"/>
        <w:numPr>
          <w:ilvl w:val="0"/>
          <w:numId w:val="29"/>
        </w:numPr>
      </w:pPr>
      <w:r>
        <w:t>Introduction to Business</w:t>
      </w:r>
      <w:r w:rsidR="00962D7F">
        <w:tab/>
      </w:r>
      <w:r w:rsidR="00962D7F">
        <w:tab/>
      </w:r>
      <w:r w:rsidR="00962D7F">
        <w:tab/>
        <w:t>B - Credit</w:t>
      </w:r>
    </w:p>
    <w:p w:rsidR="003859E0" w:rsidRDefault="003859E0" w:rsidP="003859E0">
      <w:pPr>
        <w:pStyle w:val="NormalIndent"/>
        <w:numPr>
          <w:ilvl w:val="0"/>
          <w:numId w:val="29"/>
        </w:numPr>
      </w:pPr>
      <w:r>
        <w:t>Introduction to Business Communications</w:t>
      </w:r>
      <w:r w:rsidR="00962D7F">
        <w:tab/>
        <w:t>C - Pass</w:t>
      </w:r>
    </w:p>
    <w:p w:rsidR="003859E0" w:rsidRDefault="003859E0" w:rsidP="003859E0">
      <w:pPr>
        <w:pStyle w:val="NormalIndent"/>
        <w:numPr>
          <w:ilvl w:val="0"/>
          <w:numId w:val="29"/>
        </w:numPr>
      </w:pPr>
      <w:r>
        <w:t>Introduction to Quantitative Methods</w:t>
      </w:r>
      <w:r w:rsidR="00962D7F">
        <w:tab/>
      </w:r>
      <w:r w:rsidR="00962D7F">
        <w:tab/>
        <w:t>C - Pass</w:t>
      </w:r>
    </w:p>
    <w:p w:rsidR="009E05FE" w:rsidRDefault="009E05FE"/>
    <w:p w:rsidR="009E05FE" w:rsidRPr="00D1389F" w:rsidRDefault="00904CE1">
      <w:pPr>
        <w:pStyle w:val="Section"/>
        <w:rPr>
          <w:b/>
          <w:color w:val="E65B01" w:themeColor="accent1" w:themeShade="BF"/>
          <w:sz w:val="22"/>
          <w:szCs w:val="22"/>
        </w:rPr>
      </w:pPr>
      <w:r w:rsidRPr="00D1389F">
        <w:rPr>
          <w:b/>
          <w:color w:val="E65B01" w:themeColor="accent1" w:themeShade="BF"/>
          <w:sz w:val="22"/>
          <w:szCs w:val="22"/>
        </w:rPr>
        <w:t>EXPERIENCE</w:t>
      </w:r>
    </w:p>
    <w:p w:rsidR="009E05FE" w:rsidRDefault="002261CD">
      <w:pPr>
        <w:pStyle w:val="Subsection"/>
      </w:pPr>
      <w:r>
        <w:t>Clerical Assis</w:t>
      </w:r>
      <w:r w:rsidR="00962D7F">
        <w:t>tant</w:t>
      </w:r>
      <w:r w:rsidR="00904CE1">
        <w:rPr>
          <w:color w:val="B9BEC7" w:themeColor="text2" w:themeTint="66"/>
          <w:sz w:val="16"/>
          <w:szCs w:val="16"/>
        </w:rPr>
        <w:sym w:font="Wingdings 2" w:char="F097"/>
      </w:r>
      <w:r w:rsidR="00962D7F">
        <w:t>March 8</w:t>
      </w:r>
      <w:r w:rsidR="00962D7F" w:rsidRPr="00962D7F">
        <w:rPr>
          <w:vertAlign w:val="superscript"/>
        </w:rPr>
        <w:t>th</w:t>
      </w:r>
      <w:r w:rsidR="00962D7F">
        <w:t xml:space="preserve"> – September 7</w:t>
      </w:r>
      <w:r w:rsidR="00962D7F" w:rsidRPr="00962D7F">
        <w:rPr>
          <w:vertAlign w:val="superscript"/>
        </w:rPr>
        <w:t>th</w:t>
      </w:r>
      <w:r w:rsidR="00962D7F">
        <w:t xml:space="preserve"> 2006 </w:t>
      </w:r>
      <w:r w:rsidR="008F1854">
        <w:t>*</w:t>
      </w:r>
      <w:r w:rsidR="00962D7F">
        <w:t xml:space="preserve"> Ministry of Education</w:t>
      </w:r>
    </w:p>
    <w:p w:rsidR="00962D7F" w:rsidRDefault="00962D7F">
      <w:pPr>
        <w:pStyle w:val="Subsection"/>
      </w:pPr>
      <w:r>
        <w:t xml:space="preserve">Sutton Street, San Fernando.  </w:t>
      </w:r>
      <w:proofErr w:type="gramStart"/>
      <w:r>
        <w:t>On-the-Job Training for six (6) months.</w:t>
      </w:r>
      <w:proofErr w:type="gramEnd"/>
    </w:p>
    <w:p w:rsidR="009E05FE" w:rsidRDefault="00962D7F">
      <w:pPr>
        <w:pStyle w:val="ListBullet"/>
        <w:numPr>
          <w:ilvl w:val="0"/>
          <w:numId w:val="21"/>
        </w:numPr>
      </w:pPr>
      <w:r>
        <w:t>Filing</w:t>
      </w:r>
    </w:p>
    <w:p w:rsidR="00C755DC" w:rsidRDefault="00C755DC">
      <w:pPr>
        <w:pStyle w:val="ListBullet"/>
        <w:numPr>
          <w:ilvl w:val="0"/>
          <w:numId w:val="21"/>
        </w:numPr>
      </w:pPr>
      <w:r>
        <w:t>Telephone Communication</w:t>
      </w:r>
    </w:p>
    <w:p w:rsidR="00C755DC" w:rsidRDefault="00C755DC">
      <w:pPr>
        <w:pStyle w:val="ListBullet"/>
        <w:numPr>
          <w:ilvl w:val="0"/>
          <w:numId w:val="21"/>
        </w:numPr>
      </w:pPr>
      <w:r>
        <w:t>Interfacing with the public</w:t>
      </w:r>
    </w:p>
    <w:p w:rsidR="00C755DC" w:rsidRDefault="00C755DC">
      <w:pPr>
        <w:pStyle w:val="ListBullet"/>
        <w:numPr>
          <w:ilvl w:val="0"/>
          <w:numId w:val="21"/>
        </w:numPr>
      </w:pPr>
      <w:r>
        <w:t>Handling incoming and outgoing correspondence</w:t>
      </w:r>
    </w:p>
    <w:p w:rsidR="00962D7F" w:rsidRDefault="00C755DC">
      <w:pPr>
        <w:pStyle w:val="ListBullet"/>
        <w:numPr>
          <w:ilvl w:val="0"/>
          <w:numId w:val="21"/>
        </w:numPr>
      </w:pPr>
      <w:r>
        <w:t xml:space="preserve">Routine Stock </w:t>
      </w:r>
      <w:proofErr w:type="spellStart"/>
      <w:r>
        <w:t>Maintainence</w:t>
      </w:r>
      <w:proofErr w:type="spellEnd"/>
    </w:p>
    <w:p w:rsidR="00962D7F" w:rsidRDefault="00C755DC">
      <w:pPr>
        <w:pStyle w:val="ListBullet"/>
        <w:numPr>
          <w:ilvl w:val="0"/>
          <w:numId w:val="21"/>
        </w:numPr>
      </w:pPr>
      <w:r>
        <w:t>Machine Operations</w:t>
      </w:r>
    </w:p>
    <w:p w:rsidR="001216ED" w:rsidRDefault="00C755DC">
      <w:pPr>
        <w:pStyle w:val="ListBullet"/>
        <w:numPr>
          <w:ilvl w:val="0"/>
          <w:numId w:val="21"/>
        </w:numPr>
      </w:pPr>
      <w:r>
        <w:t>Loan and Classification System for District’s Library</w:t>
      </w:r>
    </w:p>
    <w:p w:rsidR="008F1854" w:rsidRDefault="008F1854" w:rsidP="008F1854">
      <w:pPr>
        <w:pStyle w:val="ListBullet"/>
        <w:numPr>
          <w:ilvl w:val="0"/>
          <w:numId w:val="0"/>
        </w:numPr>
      </w:pPr>
    </w:p>
    <w:p w:rsidR="00C755DC" w:rsidRDefault="00C755DC" w:rsidP="008F1854">
      <w:pPr>
        <w:pStyle w:val="ListBullet"/>
        <w:numPr>
          <w:ilvl w:val="0"/>
          <w:numId w:val="0"/>
        </w:numPr>
        <w:rPr>
          <w:b/>
        </w:rPr>
      </w:pPr>
    </w:p>
    <w:p w:rsidR="00C755DC" w:rsidRDefault="00C755DC" w:rsidP="008F1854">
      <w:pPr>
        <w:pStyle w:val="ListBullet"/>
        <w:numPr>
          <w:ilvl w:val="0"/>
          <w:numId w:val="0"/>
        </w:numPr>
        <w:rPr>
          <w:b/>
        </w:rPr>
      </w:pPr>
    </w:p>
    <w:p w:rsidR="00C755DC" w:rsidRDefault="00C755DC" w:rsidP="008F1854">
      <w:pPr>
        <w:pStyle w:val="ListBullet"/>
        <w:numPr>
          <w:ilvl w:val="0"/>
          <w:numId w:val="0"/>
        </w:numPr>
        <w:rPr>
          <w:b/>
        </w:rPr>
      </w:pPr>
    </w:p>
    <w:p w:rsidR="00C755DC" w:rsidRDefault="00C755DC" w:rsidP="008F1854">
      <w:pPr>
        <w:pStyle w:val="ListBullet"/>
        <w:numPr>
          <w:ilvl w:val="0"/>
          <w:numId w:val="0"/>
        </w:numPr>
        <w:rPr>
          <w:b/>
        </w:rPr>
      </w:pPr>
    </w:p>
    <w:p w:rsidR="00C755DC" w:rsidRDefault="00C755DC" w:rsidP="008F1854">
      <w:pPr>
        <w:pStyle w:val="ListBullet"/>
        <w:numPr>
          <w:ilvl w:val="0"/>
          <w:numId w:val="0"/>
        </w:numPr>
        <w:rPr>
          <w:b/>
        </w:rPr>
      </w:pPr>
    </w:p>
    <w:p w:rsidR="00451D0C" w:rsidRDefault="00C755DC" w:rsidP="008F185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lastRenderedPageBreak/>
        <w:t>Office</w:t>
      </w:r>
      <w:r w:rsidR="008F1854" w:rsidRPr="00451D0C">
        <w:rPr>
          <w:b/>
        </w:rPr>
        <w:t xml:space="preserve"> </w:t>
      </w:r>
      <w:r w:rsidR="002261CD">
        <w:rPr>
          <w:b/>
        </w:rPr>
        <w:t>Assis</w:t>
      </w:r>
      <w:r w:rsidR="008A201A">
        <w:rPr>
          <w:b/>
        </w:rPr>
        <w:t>tant * January</w:t>
      </w:r>
      <w:r>
        <w:rPr>
          <w:b/>
        </w:rPr>
        <w:t xml:space="preserve"> 15</w:t>
      </w:r>
      <w:r w:rsidRPr="00C755DC">
        <w:rPr>
          <w:b/>
          <w:vertAlign w:val="superscript"/>
        </w:rPr>
        <w:t>th</w:t>
      </w:r>
      <w:r w:rsidR="008A201A">
        <w:rPr>
          <w:b/>
        </w:rPr>
        <w:t xml:space="preserve"> 2007 – September</w:t>
      </w:r>
      <w:r>
        <w:rPr>
          <w:b/>
        </w:rPr>
        <w:t xml:space="preserve"> 7</w:t>
      </w:r>
      <w:r w:rsidRPr="00C755DC">
        <w:rPr>
          <w:b/>
          <w:vertAlign w:val="superscript"/>
        </w:rPr>
        <w:t>th</w:t>
      </w:r>
      <w:r w:rsidR="008F1854" w:rsidRPr="00451D0C">
        <w:rPr>
          <w:b/>
        </w:rPr>
        <w:t xml:space="preserve"> 2007 * Ministry of Local </w:t>
      </w:r>
    </w:p>
    <w:p w:rsidR="00451D0C" w:rsidRDefault="008F1854" w:rsidP="008F1854">
      <w:pPr>
        <w:pStyle w:val="ListBullet"/>
        <w:numPr>
          <w:ilvl w:val="0"/>
          <w:numId w:val="0"/>
        </w:numPr>
        <w:rPr>
          <w:b/>
        </w:rPr>
      </w:pPr>
      <w:r w:rsidRPr="00451D0C">
        <w:rPr>
          <w:b/>
        </w:rPr>
        <w:t xml:space="preserve">GovernmentConstituency Office of the Member of Parliament (PNM), </w:t>
      </w:r>
    </w:p>
    <w:p w:rsidR="008F1854" w:rsidRPr="00451D0C" w:rsidRDefault="00451D0C" w:rsidP="008F185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18-20 Wickham Street </w:t>
      </w:r>
      <w:r w:rsidR="008F1854" w:rsidRPr="00451D0C">
        <w:rPr>
          <w:b/>
        </w:rPr>
        <w:t>Point Fortin.</w:t>
      </w:r>
    </w:p>
    <w:p w:rsidR="008F1854" w:rsidRDefault="008F1854" w:rsidP="00C755DC">
      <w:pPr>
        <w:pStyle w:val="ListBullet"/>
        <w:numPr>
          <w:ilvl w:val="0"/>
          <w:numId w:val="0"/>
        </w:numPr>
        <w:ind w:left="245" w:hanging="245"/>
      </w:pPr>
    </w:p>
    <w:p w:rsidR="00C755DC" w:rsidRDefault="00C755DC" w:rsidP="00C755DC">
      <w:pPr>
        <w:pStyle w:val="ListBullet"/>
        <w:numPr>
          <w:ilvl w:val="0"/>
          <w:numId w:val="21"/>
        </w:numPr>
      </w:pPr>
      <w:r>
        <w:t>Filing</w:t>
      </w:r>
    </w:p>
    <w:p w:rsidR="00C755DC" w:rsidRDefault="00C755DC" w:rsidP="00C755DC">
      <w:pPr>
        <w:pStyle w:val="ListBullet"/>
        <w:numPr>
          <w:ilvl w:val="0"/>
          <w:numId w:val="21"/>
        </w:numPr>
      </w:pPr>
      <w:r>
        <w:t>Telephone Communication</w:t>
      </w:r>
    </w:p>
    <w:p w:rsidR="00C755DC" w:rsidRDefault="00C755DC" w:rsidP="00C755DC">
      <w:pPr>
        <w:pStyle w:val="ListBullet"/>
        <w:numPr>
          <w:ilvl w:val="0"/>
          <w:numId w:val="21"/>
        </w:numPr>
      </w:pPr>
      <w:r>
        <w:t>Interfacing with the public</w:t>
      </w:r>
    </w:p>
    <w:p w:rsidR="00C755DC" w:rsidRDefault="00C755DC" w:rsidP="00C755DC">
      <w:pPr>
        <w:pStyle w:val="ListBullet"/>
        <w:numPr>
          <w:ilvl w:val="0"/>
          <w:numId w:val="21"/>
        </w:numPr>
      </w:pPr>
      <w:r>
        <w:t>Handling incoming and outgoing correspondence</w:t>
      </w:r>
    </w:p>
    <w:p w:rsidR="00C755DC" w:rsidRDefault="00C755DC" w:rsidP="00C755DC">
      <w:pPr>
        <w:pStyle w:val="ListBullet"/>
        <w:numPr>
          <w:ilvl w:val="0"/>
          <w:numId w:val="21"/>
        </w:numPr>
      </w:pPr>
      <w:r>
        <w:t xml:space="preserve">Routine Stock </w:t>
      </w:r>
      <w:proofErr w:type="spellStart"/>
      <w:r>
        <w:t>Maintainence</w:t>
      </w:r>
      <w:proofErr w:type="spellEnd"/>
    </w:p>
    <w:p w:rsidR="00451D0C" w:rsidRPr="00C755DC" w:rsidRDefault="00C755DC" w:rsidP="00C755DC">
      <w:pPr>
        <w:pStyle w:val="ListBullet"/>
        <w:numPr>
          <w:ilvl w:val="0"/>
          <w:numId w:val="21"/>
        </w:numPr>
      </w:pPr>
      <w:r>
        <w:t>Machine Operations</w:t>
      </w:r>
    </w:p>
    <w:p w:rsidR="00C755DC" w:rsidRDefault="00C755DC" w:rsidP="008F1854">
      <w:pPr>
        <w:pStyle w:val="ListBullet"/>
        <w:numPr>
          <w:ilvl w:val="0"/>
          <w:numId w:val="0"/>
        </w:numPr>
        <w:ind w:left="245" w:hanging="245"/>
        <w:rPr>
          <w:b/>
        </w:rPr>
      </w:pPr>
    </w:p>
    <w:p w:rsidR="00C755DC" w:rsidRDefault="00C755DC" w:rsidP="008F1854">
      <w:pPr>
        <w:pStyle w:val="ListBullet"/>
        <w:numPr>
          <w:ilvl w:val="0"/>
          <w:numId w:val="0"/>
        </w:numPr>
        <w:ind w:left="245" w:hanging="245"/>
        <w:rPr>
          <w:b/>
        </w:rPr>
      </w:pPr>
    </w:p>
    <w:p w:rsidR="00451D0C" w:rsidRDefault="008F1854" w:rsidP="008F1854">
      <w:pPr>
        <w:pStyle w:val="ListBullet"/>
        <w:numPr>
          <w:ilvl w:val="0"/>
          <w:numId w:val="0"/>
        </w:numPr>
        <w:ind w:left="245" w:hanging="245"/>
        <w:rPr>
          <w:b/>
        </w:rPr>
      </w:pPr>
      <w:r w:rsidRPr="00451D0C">
        <w:rPr>
          <w:b/>
        </w:rPr>
        <w:t>Bank Teller/Customer Care Coordinator/Customer Service Officer *</w:t>
      </w:r>
    </w:p>
    <w:p w:rsidR="00451D0C" w:rsidRDefault="008F1854" w:rsidP="00451D0C">
      <w:pPr>
        <w:pStyle w:val="ListBullet"/>
        <w:numPr>
          <w:ilvl w:val="0"/>
          <w:numId w:val="0"/>
        </w:numPr>
        <w:rPr>
          <w:b/>
        </w:rPr>
      </w:pPr>
      <w:r w:rsidRPr="00451D0C">
        <w:rPr>
          <w:b/>
        </w:rPr>
        <w:t>October 1</w:t>
      </w:r>
      <w:r w:rsidRPr="00451D0C">
        <w:rPr>
          <w:b/>
          <w:vertAlign w:val="superscript"/>
        </w:rPr>
        <w:t>st</w:t>
      </w:r>
      <w:r w:rsidR="008A201A">
        <w:rPr>
          <w:b/>
        </w:rPr>
        <w:t xml:space="preserve"> 2007</w:t>
      </w:r>
      <w:r w:rsidR="000E50C8">
        <w:rPr>
          <w:b/>
        </w:rPr>
        <w:t xml:space="preserve"> -</w:t>
      </w:r>
      <w:r w:rsidR="00AA1565">
        <w:rPr>
          <w:b/>
        </w:rPr>
        <w:t xml:space="preserve"> March 8</w:t>
      </w:r>
      <w:r w:rsidR="00AA1565" w:rsidRPr="00AA1565">
        <w:rPr>
          <w:b/>
          <w:vertAlign w:val="superscript"/>
        </w:rPr>
        <w:t>th</w:t>
      </w:r>
      <w:r w:rsidR="00AA1565">
        <w:rPr>
          <w:b/>
        </w:rPr>
        <w:t xml:space="preserve"> 2013</w:t>
      </w:r>
      <w:r w:rsidR="00720EEB">
        <w:rPr>
          <w:b/>
        </w:rPr>
        <w:t xml:space="preserve"> *</w:t>
      </w:r>
      <w:r w:rsidRPr="00451D0C">
        <w:rPr>
          <w:b/>
        </w:rPr>
        <w:t xml:space="preserve"> Republic Bank Limited </w:t>
      </w:r>
    </w:p>
    <w:p w:rsidR="008F1854" w:rsidRPr="00451D0C" w:rsidRDefault="008F1854" w:rsidP="00451D0C">
      <w:pPr>
        <w:pStyle w:val="ListBullet"/>
        <w:numPr>
          <w:ilvl w:val="0"/>
          <w:numId w:val="0"/>
        </w:numPr>
        <w:rPr>
          <w:b/>
        </w:rPr>
      </w:pPr>
      <w:r w:rsidRPr="00451D0C">
        <w:rPr>
          <w:b/>
        </w:rPr>
        <w:t>12-14 Techier Main Road, Point Fortin.</w:t>
      </w:r>
    </w:p>
    <w:p w:rsidR="008F1854" w:rsidRDefault="00D1389F" w:rsidP="008F1854">
      <w:pPr>
        <w:pStyle w:val="ListBullet"/>
        <w:numPr>
          <w:ilvl w:val="0"/>
          <w:numId w:val="30"/>
        </w:numPr>
      </w:pPr>
      <w:r>
        <w:t>Cashing</w:t>
      </w:r>
      <w:r w:rsidR="001216ED">
        <w:t>&amp;</w:t>
      </w:r>
      <w:r w:rsidR="008A201A">
        <w:t>Teller Duties</w:t>
      </w:r>
    </w:p>
    <w:p w:rsidR="00D1389F" w:rsidRDefault="0025358A" w:rsidP="008F1854">
      <w:pPr>
        <w:pStyle w:val="ListBullet"/>
        <w:numPr>
          <w:ilvl w:val="0"/>
          <w:numId w:val="30"/>
        </w:numPr>
      </w:pPr>
      <w:r w:rsidRPr="0025358A">
        <w:rPr>
          <w:b/>
          <w:noProof/>
          <w:color w:val="E65B01" w:themeColor="accent1" w:themeShade="BF"/>
          <w:sz w:val="22"/>
          <w:szCs w:val="22"/>
          <w:lang w:val="en-TT" w:eastAsia="en-TT"/>
        </w:rPr>
        <w:pict>
          <v:group id="Group 5" o:spid="_x0000_s1038" style="position:absolute;left:0;text-align:left;margin-left:449pt;margin-top:-13.15pt;width:151.9pt;height:842.4pt;z-index:251664384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9qPwUAAC4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">
            <v:shape id="AutoShape 101" o:spid="_x0000_s1045" type="#_x0000_t32" style="position:absolute;left:5508;width:0;height:1069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5Q/MMAAADaAAAADwAAAGRycy9kb3ducmV2LnhtbESPwWrDMBBE74X8g9hALyWRk5YQnCjG&#10;BAo5tC51+gGLtLGdWCtjqbH991Wh0OMw82aYfTbaVtyp941jBatlAoJYO9NwpeDr/LrYgvAB2WDr&#10;mBRM5CE7zB72mBo38Cfdy1CJWMI+RQV1CF0qpdc1WfRL1xFH7+J6iyHKvpKmxyGW21auk2QjLTYc&#10;F2rs6FiTvpXfVsHmY8gTLM76WF6fphcq9Pvt+U2px/mY70AEGsN/+I8+mcjB75V4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uUPzDAAAA2gAAAA8AAAAAAAAAAAAA&#10;AAAAoQIAAGRycy9kb3ducmV2LnhtbFBLBQYAAAAABAAEAPkAAACRAwAAAAA=&#10;" strokecolor="#feceae" strokeweight="2.25pt"/>
            <v:group id="Group 124" o:spid="_x0000_s1040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25" o:spid="_x0000_s1044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1t74A&#10;AADaAAAADwAAAGRycy9kb3ducmV2LnhtbERPz2vCMBS+C/4P4Q12KWs6kVE60yLChifBTvD6aJ5t&#10;WfJSkqjdf78cBI8f3+9NM1sjbuTD6FjBe16AIO6cHrlXcPr5eitBhIis0TgmBX8UoKmXiw1W2t35&#10;SLc29iKFcKhQwRDjVEkZuoEshtxNxIm7OG8xJuh7qT3eU7g1clUUH9LiyKlhwIl2A3W/7dUqOPgs&#10;8vYs+ZJZsw66zL5Ne1Xq9WXefoKINMen+OHeawVpa7qSboCs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hNbe+AAAA2gAAAA8AAAAAAAAAAAAAAAAAmAIAAGRycy9kb3ducmV2&#10;LnhtbFBLBQYAAAAABAAEAPUAAACDAwAAAAA=&#10;" fillcolor="#feb686" stroked="f" strokecolor="#bfb675">
                <v:fill color2="#fe8637" rotate="t" angle="90" focus="100%" type="gradient"/>
              </v:rect>
              <v:shape id="AutoShape 126" o:spid="_x0000_s1043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K82sIAAADaAAAADwAAAGRycy9kb3ducmV2LnhtbESPQYvCMBSE7wv+h/AEL8uaqktxq1FE&#10;EKweRN29P5pnW2xeShNt/fdGEPY4zMw3zHzZmUrcqXGlZQWjYQSCOLO65FzB73nzNQXhPLLGyjIp&#10;eJCD5aL3McdE25aPdD/5XAQIuwQVFN7XiZQuK8igG9qaOHgX2xj0QTa51A22AW4qOY6iWBosOSwU&#10;WNO6oOx6uhkFJm4nPv3G2+f4b28mvEunh02q1KDfrWYgPHX+P/xub7WCH3hdCT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K82sIAAADaAAAADwAAAAAAAAAAAAAA&#10;AAChAgAAZHJzL2Rvd25yZXYueG1sUEsFBgAAAAAEAAQA+QAAAJADAAAAAA==&#10;" strokecolor="#fe8637" strokeweight="2.25pt"/>
              <v:shape id="AutoShape 127" o:spid="_x0000_s1042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vHsQAAADbAAAADwAAAGRycy9kb3ducmV2LnhtbESP3WoCMRCF7wt9hzCF3tWsCqWsRtFa&#10;oVR6oe0DDMnsD24maxJ1ffvORcG7Gc6Zc76ZLwffqQvF1AY2MB4VoIhtcC3XBn5/ti9voFJGdtgF&#10;JgM3SrBcPD7MsXThynu6HHKtJIRTiQaanPtS62Qb8phGoScWrQrRY5Y11tpFvEq47/SkKF61x5al&#10;ocGe3huyx8PZG5je4snazelrM/ne9dtqXX3Eozbm+WlYzUBlGvLd/H/96QRf6OUXGU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q8exAAAANsAAAAPAAAAAAAAAAAA&#10;AAAAAKECAABkcnMvZG93bnJldi54bWxQSwUGAAAAAAQABAD5AAAAkgMAAAAA&#10;" strokecolor="#feceae" strokeweight="4.5pt"/>
              <v:shape id="AutoShape 128" o:spid="_x0000_s1041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14sAAAADbAAAADwAAAGRycy9kb3ducmV2LnhtbERPS2sCMRC+F/wPYQQvRbMqFV2NUgqC&#10;PXYVz+Nm9oGbyZrEdf33plDobT6+52x2vWlER87XlhVMJwkI4tzqmksFp+N+vAThA7LGxjIpeJKH&#10;3XbwtsFU2wf/UJeFUsQQ9ikqqEJoUyl9XpFBP7EtceQK6wyGCF0ptcNHDDeNnCXJQhqsOTZU2NJX&#10;Rfk1uxsFt9Xpsnj/Lj6K+XyZZV1xTu7urNRo2H+uQQTqw7/4z33Qcf4Ufn+JB8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e9eLAAAAA2wAAAA8AAAAAAAAAAAAAAAAA&#10;oQIAAGRycy9kb3ducmV2LnhtbFBLBQYAAAAABAAEAPkAAACOAwAAAAA=&#10;" strokecolor="#feb686" strokeweight="1pt"/>
            </v:group>
            <v:oval id="Oval 121" o:spid="_x0000_s1039" style="position:absolute;top:78990;width:11038;height:10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ERcQA&#10;AADbAAAADwAAAGRycy9kb3ducmV2LnhtbESPQWvCQBCF74L/YRmhF9FN1RpJXaUGBA9eGqXnITvN&#10;hmZnQ3Yb4793hUJvM7w373uz3Q+2ET11vnas4HWegCAuna65UnC9HGcbED4ga2wck4I7edjvxqMt&#10;Ztrd+JP6IlQihrDPUIEJoc2k9KUhi37uWuKofbvOYohrV0nd4S2G20YukmQtLdYcCQZbyg2VP8Wv&#10;jZDDKl/mpkmL/utwWiZv5006LZV6mQwf7yACDeHf/Hd90rH+Ap6/xAHk7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hEXEAAAA2wAAAA8AAAAAAAAAAAAAAAAAmAIAAGRycy9k&#10;b3ducmV2LnhtbFBLBQYAAAAABAAEAPUAAACJAwAAAAA=&#10;" fillcolor="#fe8637" strokecolor="#fe8637" strokeweight="3pt">
              <v:stroke linestyle="thinThin"/>
            </v:oval>
            <w10:wrap anchorx="page" anchory="page"/>
          </v:group>
        </w:pict>
      </w:r>
      <w:r w:rsidR="00D1389F">
        <w:t>Service attendance to customers</w:t>
      </w:r>
    </w:p>
    <w:p w:rsidR="00D1389F" w:rsidRDefault="00D1389F" w:rsidP="008F1854">
      <w:pPr>
        <w:pStyle w:val="ListBullet"/>
        <w:numPr>
          <w:ilvl w:val="0"/>
          <w:numId w:val="30"/>
        </w:numPr>
      </w:pPr>
      <w:r>
        <w:t>Filing</w:t>
      </w:r>
      <w:r w:rsidR="00720EEB">
        <w:t>/Handling Salaries/Back Office Transactions</w:t>
      </w:r>
    </w:p>
    <w:p w:rsidR="00D1389F" w:rsidRDefault="00720EEB" w:rsidP="008F1854">
      <w:pPr>
        <w:pStyle w:val="ListBullet"/>
        <w:numPr>
          <w:ilvl w:val="0"/>
          <w:numId w:val="30"/>
        </w:numPr>
      </w:pPr>
      <w:proofErr w:type="spellStart"/>
      <w:r>
        <w:t>Organising</w:t>
      </w:r>
      <w:proofErr w:type="spellEnd"/>
      <w:r>
        <w:t xml:space="preserve"> Curricular A</w:t>
      </w:r>
      <w:r w:rsidR="00D1389F">
        <w:t>ctivities</w:t>
      </w:r>
    </w:p>
    <w:p w:rsidR="00720EEB" w:rsidRDefault="00720EEB" w:rsidP="008F1854">
      <w:pPr>
        <w:pStyle w:val="ListBullet"/>
        <w:numPr>
          <w:ilvl w:val="0"/>
          <w:numId w:val="30"/>
        </w:numPr>
      </w:pPr>
      <w:r>
        <w:t>Marketing Sales</w:t>
      </w:r>
    </w:p>
    <w:p w:rsidR="00720EEB" w:rsidRDefault="00720EEB" w:rsidP="008F1854">
      <w:pPr>
        <w:pStyle w:val="ListBullet"/>
        <w:numPr>
          <w:ilvl w:val="0"/>
          <w:numId w:val="30"/>
        </w:numPr>
      </w:pPr>
      <w:r>
        <w:t>Opening and Closing Accounts</w:t>
      </w:r>
    </w:p>
    <w:p w:rsidR="009E05FE" w:rsidRDefault="009E05FE">
      <w:pPr>
        <w:pStyle w:val="Subsection"/>
      </w:pPr>
    </w:p>
    <w:p w:rsidR="009E05FE" w:rsidRPr="00451D0C" w:rsidRDefault="00904CE1">
      <w:pPr>
        <w:pStyle w:val="Section"/>
        <w:tabs>
          <w:tab w:val="left" w:pos="2280"/>
        </w:tabs>
        <w:rPr>
          <w:b/>
          <w:color w:val="E65B01" w:themeColor="accent1" w:themeShade="BF"/>
          <w:sz w:val="22"/>
          <w:szCs w:val="22"/>
        </w:rPr>
      </w:pPr>
      <w:r w:rsidRPr="00451D0C">
        <w:rPr>
          <w:b/>
          <w:color w:val="E65B01" w:themeColor="accent1" w:themeShade="BF"/>
          <w:sz w:val="22"/>
          <w:szCs w:val="22"/>
        </w:rPr>
        <w:t>SKILLS</w:t>
      </w:r>
    </w:p>
    <w:p w:rsidR="009E05FE" w:rsidRDefault="00D1389F" w:rsidP="00451D0C">
      <w:pPr>
        <w:pStyle w:val="ListBullet"/>
        <w:ind w:left="720" w:hanging="360"/>
      </w:pPr>
      <w:r>
        <w:t>Editor of Christian Booklet entitled ‘The Journey’</w:t>
      </w:r>
    </w:p>
    <w:p w:rsidR="00D1389F" w:rsidRDefault="00D1389F" w:rsidP="00451D0C">
      <w:pPr>
        <w:pStyle w:val="ListBullet"/>
        <w:ind w:left="720" w:hanging="360"/>
      </w:pPr>
      <w:r>
        <w:t>Public Relations Officer of  ‘Aspiring Youths in Christ’</w:t>
      </w:r>
      <w:r w:rsidR="001216ED">
        <w:t xml:space="preserve"> Youth Group</w:t>
      </w:r>
    </w:p>
    <w:p w:rsidR="00D1389F" w:rsidRDefault="00D1389F" w:rsidP="00451D0C">
      <w:pPr>
        <w:pStyle w:val="ListBullet"/>
        <w:ind w:left="720" w:hanging="360"/>
      </w:pPr>
      <w:r>
        <w:t>Youth Leader of ‘St. Peter’s S.B Church Youth Group</w:t>
      </w:r>
      <w:r w:rsidR="00835E41">
        <w:t>’</w:t>
      </w:r>
    </w:p>
    <w:p w:rsidR="00835E41" w:rsidRDefault="00835E41" w:rsidP="00835E41">
      <w:pPr>
        <w:pStyle w:val="ListBullet"/>
        <w:numPr>
          <w:ilvl w:val="0"/>
          <w:numId w:val="0"/>
        </w:numPr>
        <w:ind w:left="245" w:hanging="245"/>
      </w:pPr>
    </w:p>
    <w:p w:rsidR="00835E41" w:rsidRDefault="00835E41" w:rsidP="00835E41">
      <w:pPr>
        <w:pStyle w:val="ListBullet"/>
        <w:numPr>
          <w:ilvl w:val="0"/>
          <w:numId w:val="0"/>
        </w:numPr>
        <w:ind w:left="245" w:hanging="245"/>
      </w:pPr>
    </w:p>
    <w:p w:rsidR="00835E41" w:rsidRPr="00835E41" w:rsidRDefault="00835E41" w:rsidP="00835E41">
      <w:pPr>
        <w:pStyle w:val="ListBullet"/>
        <w:numPr>
          <w:ilvl w:val="0"/>
          <w:numId w:val="0"/>
        </w:numPr>
        <w:ind w:left="245" w:hanging="245"/>
        <w:rPr>
          <w:b/>
          <w:color w:val="E65B01" w:themeColor="accent1" w:themeShade="BF"/>
          <w:sz w:val="22"/>
          <w:szCs w:val="22"/>
        </w:rPr>
      </w:pPr>
      <w:r w:rsidRPr="00835E41">
        <w:rPr>
          <w:b/>
          <w:color w:val="E65B01" w:themeColor="accent1" w:themeShade="BF"/>
          <w:sz w:val="22"/>
          <w:szCs w:val="22"/>
        </w:rPr>
        <w:t>REFERENCES</w:t>
      </w:r>
    </w:p>
    <w:p w:rsidR="00835E41" w:rsidRDefault="00835E41" w:rsidP="00835E41">
      <w:pPr>
        <w:pStyle w:val="ListBullet"/>
        <w:numPr>
          <w:ilvl w:val="0"/>
          <w:numId w:val="34"/>
        </w:numPr>
      </w:pPr>
      <w:r>
        <w:t>Germaine Ramsey</w:t>
      </w:r>
      <w:r>
        <w:tab/>
      </w:r>
      <w:r>
        <w:tab/>
      </w:r>
    </w:p>
    <w:p w:rsidR="00835E41" w:rsidRDefault="00835E41" w:rsidP="00835E41">
      <w:pPr>
        <w:pStyle w:val="ListBullet"/>
        <w:numPr>
          <w:ilvl w:val="0"/>
          <w:numId w:val="0"/>
        </w:numPr>
        <w:ind w:left="720"/>
      </w:pPr>
      <w:r>
        <w:t>97 Jasmine Avenue</w:t>
      </w:r>
    </w:p>
    <w:p w:rsidR="00835E41" w:rsidRDefault="00835E41" w:rsidP="00835E41">
      <w:pPr>
        <w:pStyle w:val="ListBullet"/>
        <w:numPr>
          <w:ilvl w:val="0"/>
          <w:numId w:val="0"/>
        </w:numPr>
        <w:ind w:left="720"/>
      </w:pPr>
      <w:r>
        <w:t>Southern Gardens</w:t>
      </w:r>
    </w:p>
    <w:p w:rsidR="00835E41" w:rsidRDefault="00835E41" w:rsidP="00835E41">
      <w:pPr>
        <w:pStyle w:val="ListBullet"/>
        <w:numPr>
          <w:ilvl w:val="0"/>
          <w:numId w:val="0"/>
        </w:numPr>
        <w:ind w:left="720"/>
      </w:pPr>
      <w:r>
        <w:t>Point Fortin</w:t>
      </w:r>
    </w:p>
    <w:p w:rsidR="00835E41" w:rsidRDefault="00835E41" w:rsidP="00835E41">
      <w:pPr>
        <w:pStyle w:val="ListBullet"/>
        <w:numPr>
          <w:ilvl w:val="0"/>
          <w:numId w:val="0"/>
        </w:numPr>
        <w:ind w:left="720"/>
      </w:pPr>
      <w:r>
        <w:t>1-868-380-3048</w:t>
      </w:r>
    </w:p>
    <w:p w:rsidR="00835E41" w:rsidRDefault="00835E41" w:rsidP="00835E41">
      <w:pPr>
        <w:pStyle w:val="ListBullet"/>
        <w:numPr>
          <w:ilvl w:val="0"/>
          <w:numId w:val="0"/>
        </w:numPr>
        <w:ind w:left="245" w:hanging="245"/>
      </w:pPr>
    </w:p>
    <w:p w:rsidR="00835E41" w:rsidRDefault="00835E41" w:rsidP="00835E41">
      <w:pPr>
        <w:pStyle w:val="ListBullet"/>
        <w:numPr>
          <w:ilvl w:val="0"/>
          <w:numId w:val="34"/>
        </w:numPr>
      </w:pPr>
      <w:r>
        <w:t>Dolores Ferguson</w:t>
      </w:r>
    </w:p>
    <w:p w:rsidR="00835E41" w:rsidRDefault="00835E41" w:rsidP="00835E41">
      <w:pPr>
        <w:pStyle w:val="ListBullet"/>
        <w:numPr>
          <w:ilvl w:val="0"/>
          <w:numId w:val="0"/>
        </w:numPr>
        <w:ind w:left="720"/>
      </w:pPr>
      <w:r>
        <w:t>#6 Sea View Drive</w:t>
      </w:r>
    </w:p>
    <w:p w:rsidR="00835E41" w:rsidRDefault="007E543F" w:rsidP="00835E41">
      <w:pPr>
        <w:pStyle w:val="ListBullet"/>
        <w:numPr>
          <w:ilvl w:val="0"/>
          <w:numId w:val="0"/>
        </w:numPr>
        <w:ind w:left="720"/>
      </w:pPr>
      <w:r>
        <w:t>Bay View</w:t>
      </w:r>
    </w:p>
    <w:p w:rsidR="00835E41" w:rsidRDefault="00835E41" w:rsidP="00835E41">
      <w:pPr>
        <w:pStyle w:val="ListBullet"/>
        <w:numPr>
          <w:ilvl w:val="0"/>
          <w:numId w:val="0"/>
        </w:numPr>
        <w:ind w:left="720"/>
      </w:pPr>
      <w:r>
        <w:t xml:space="preserve">La </w:t>
      </w:r>
      <w:proofErr w:type="spellStart"/>
      <w:r>
        <w:t>Romain</w:t>
      </w:r>
      <w:proofErr w:type="spellEnd"/>
    </w:p>
    <w:p w:rsidR="001216ED" w:rsidRDefault="001216ED" w:rsidP="00835E41">
      <w:pPr>
        <w:pStyle w:val="ListBullet"/>
        <w:numPr>
          <w:ilvl w:val="0"/>
          <w:numId w:val="0"/>
        </w:numPr>
        <w:ind w:left="720"/>
      </w:pPr>
      <w:r>
        <w:t>1-868-746-2280</w:t>
      </w:r>
    </w:p>
    <w:p w:rsidR="007917BB" w:rsidRDefault="007917BB" w:rsidP="007917BB">
      <w:pPr>
        <w:pStyle w:val="ListBullet"/>
        <w:numPr>
          <w:ilvl w:val="0"/>
          <w:numId w:val="0"/>
        </w:numPr>
        <w:ind w:left="245" w:hanging="245"/>
      </w:pPr>
    </w:p>
    <w:p w:rsidR="007917BB" w:rsidRDefault="007917BB" w:rsidP="007917BB">
      <w:pPr>
        <w:pStyle w:val="ListBullet"/>
        <w:numPr>
          <w:ilvl w:val="0"/>
          <w:numId w:val="34"/>
        </w:numPr>
      </w:pPr>
      <w:r>
        <w:t>Clifton Thompson</w:t>
      </w:r>
      <w:r>
        <w:tab/>
      </w:r>
      <w:r>
        <w:tab/>
      </w:r>
    </w:p>
    <w:p w:rsidR="007917BB" w:rsidRDefault="007917BB" w:rsidP="007917BB">
      <w:pPr>
        <w:pStyle w:val="ListBullet"/>
        <w:numPr>
          <w:ilvl w:val="0"/>
          <w:numId w:val="0"/>
        </w:numPr>
        <w:ind w:left="720"/>
      </w:pPr>
      <w:r>
        <w:t>#59 Main Road</w:t>
      </w:r>
    </w:p>
    <w:p w:rsidR="007917BB" w:rsidRDefault="007917BB" w:rsidP="007917BB">
      <w:pPr>
        <w:pStyle w:val="ListBullet"/>
        <w:numPr>
          <w:ilvl w:val="0"/>
          <w:numId w:val="0"/>
        </w:numPr>
        <w:ind w:left="720"/>
      </w:pPr>
      <w:r>
        <w:t>Point Fortin</w:t>
      </w:r>
    </w:p>
    <w:p w:rsidR="007917BB" w:rsidRDefault="007917BB" w:rsidP="007917BB">
      <w:pPr>
        <w:pStyle w:val="ListBullet"/>
        <w:numPr>
          <w:ilvl w:val="0"/>
          <w:numId w:val="0"/>
        </w:numPr>
        <w:ind w:left="720"/>
      </w:pPr>
      <w:r>
        <w:t>1-868-742-3574</w:t>
      </w:r>
    </w:p>
    <w:p w:rsidR="007917BB" w:rsidRDefault="007917BB" w:rsidP="007917BB">
      <w:pPr>
        <w:pStyle w:val="ListBullet"/>
        <w:numPr>
          <w:ilvl w:val="0"/>
          <w:numId w:val="0"/>
        </w:numPr>
        <w:ind w:left="245" w:hanging="245"/>
      </w:pPr>
    </w:p>
    <w:p w:rsidR="00835E41" w:rsidRDefault="00835E41" w:rsidP="00835E41">
      <w:pPr>
        <w:pStyle w:val="ListBullet"/>
        <w:numPr>
          <w:ilvl w:val="0"/>
          <w:numId w:val="0"/>
        </w:numPr>
        <w:ind w:left="720"/>
      </w:pPr>
    </w:p>
    <w:p w:rsidR="009E05FE" w:rsidRDefault="0025358A">
      <w:pPr>
        <w:pStyle w:val="ListBullet"/>
        <w:numPr>
          <w:ilvl w:val="0"/>
          <w:numId w:val="0"/>
        </w:numPr>
      </w:pPr>
      <w:r>
        <w:rPr>
          <w:noProof/>
          <w:lang w:val="en-TT" w:eastAsia="en-TT"/>
        </w:rPr>
        <w:pict>
          <v:oval id="Oval 62" o:spid="_x0000_s1037" style="position:absolute;margin-left:0;margin-top:542.25pt;width:186.2pt;height:183.3pt;flip:x;z-index:251656192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lang w:val="en-TT" w:eastAsia="en-TT"/>
        </w:rPr>
        <w:pict>
          <v:oval id="Oval 61" o:spid="_x0000_s1036" style="position:absolute;margin-left:0;margin-top:542.25pt;width:186.2pt;height:183.3pt;flip:x;z-index:251657216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lang w:val="en-TT" w:eastAsia="en-TT"/>
        </w:rPr>
        <w:pict>
          <v:oval id="Oval 58" o:spid="_x0000_s1035" style="position:absolute;margin-left:0;margin-top:542.25pt;width:186.2pt;height:183.3pt;flip:x;z-index:251659264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  <w:r>
        <w:rPr>
          <w:noProof/>
          <w:lang w:val="en-TT" w:eastAsia="en-TT"/>
        </w:rPr>
        <w:pict>
          <v:oval id="Oval 57" o:spid="_x0000_s1034" style="position:absolute;margin-left:0;margin-top:542.25pt;width:186.2pt;height:183.3pt;flip:x;z-index:251658240;visibility:visible;mso-left-percent:520;mso-position-horizontal-relative:margin;mso-position-vertical-relative:bottom-margin-area;mso-left-percent: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<v:stroke linestyle="thinThick"/>
            <v:shadow color="#1f2f3f" opacity=".5" offset=",3pt"/>
            <w10:wrap anchorx="margin" anchory="margin"/>
          </v:oval>
        </w:pict>
      </w:r>
    </w:p>
    <w:sectPr w:rsidR="009E05FE" w:rsidSect="00D101E1">
      <w:pgSz w:w="12240" w:h="15840" w:code="1"/>
      <w:pgMar w:top="1080" w:right="108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E4C" w:rsidRDefault="00F62E4C">
      <w:r>
        <w:separator/>
      </w:r>
    </w:p>
  </w:endnote>
  <w:endnote w:type="continuationSeparator" w:id="0">
    <w:p w:rsidR="00F62E4C" w:rsidRDefault="00F62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E4C" w:rsidRDefault="00F62E4C">
      <w:r>
        <w:separator/>
      </w:r>
    </w:p>
  </w:footnote>
  <w:footnote w:type="continuationSeparator" w:id="0">
    <w:p w:rsidR="00F62E4C" w:rsidRDefault="00F62E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E9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47948C2"/>
    <w:multiLevelType w:val="hybridMultilevel"/>
    <w:tmpl w:val="3E20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3">
    <w:nsid w:val="17E263EC"/>
    <w:multiLevelType w:val="hybridMultilevel"/>
    <w:tmpl w:val="635E6D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5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6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2C655955"/>
    <w:multiLevelType w:val="hybridMultilevel"/>
    <w:tmpl w:val="9E12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77756"/>
    <w:multiLevelType w:val="hybridMultilevel"/>
    <w:tmpl w:val="65C4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1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2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65F838DB"/>
    <w:multiLevelType w:val="hybridMultilevel"/>
    <w:tmpl w:val="D5406FE6"/>
    <w:lvl w:ilvl="0" w:tplc="04090001">
      <w:start w:val="1"/>
      <w:numFmt w:val="bullet"/>
      <w:lvlText w:val=""/>
      <w:lvlJc w:val="left"/>
      <w:pPr>
        <w:ind w:left="605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5">
    <w:nsid w:val="715A60BD"/>
    <w:multiLevelType w:val="hybridMultilevel"/>
    <w:tmpl w:val="5F0A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8616D"/>
    <w:multiLevelType w:val="hybridMultilevel"/>
    <w:tmpl w:val="B820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82264"/>
    <w:multiLevelType w:val="hybridMultilevel"/>
    <w:tmpl w:val="3BF6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14"/>
  </w:num>
  <w:num w:numId="5">
    <w:abstractNumId w:val="16"/>
  </w:num>
  <w:num w:numId="6">
    <w:abstractNumId w:val="10"/>
  </w:num>
  <w:num w:numId="7">
    <w:abstractNumId w:val="28"/>
  </w:num>
  <w:num w:numId="8">
    <w:abstractNumId w:val="21"/>
  </w:num>
  <w:num w:numId="9">
    <w:abstractNumId w:val="15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2"/>
  </w:num>
  <w:num w:numId="23">
    <w:abstractNumId w:val="17"/>
  </w:num>
  <w:num w:numId="24">
    <w:abstractNumId w:val="15"/>
  </w:num>
  <w:num w:numId="25">
    <w:abstractNumId w:val="12"/>
  </w:num>
  <w:num w:numId="26">
    <w:abstractNumId w:val="17"/>
  </w:num>
  <w:num w:numId="27">
    <w:abstractNumId w:val="15"/>
  </w:num>
  <w:num w:numId="28">
    <w:abstractNumId w:val="26"/>
  </w:num>
  <w:num w:numId="29">
    <w:abstractNumId w:val="27"/>
  </w:num>
  <w:num w:numId="30">
    <w:abstractNumId w:val="25"/>
  </w:num>
  <w:num w:numId="31">
    <w:abstractNumId w:val="18"/>
  </w:num>
  <w:num w:numId="32">
    <w:abstractNumId w:val="19"/>
  </w:num>
  <w:num w:numId="33">
    <w:abstractNumId w:val="24"/>
  </w:num>
  <w:num w:numId="34">
    <w:abstractNumId w:val="11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7650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/>
  <w:rsids>
    <w:rsidRoot w:val="00A711E8"/>
    <w:rsid w:val="000E50C8"/>
    <w:rsid w:val="001216ED"/>
    <w:rsid w:val="002261CD"/>
    <w:rsid w:val="0025358A"/>
    <w:rsid w:val="003859E0"/>
    <w:rsid w:val="004255E5"/>
    <w:rsid w:val="00451D0C"/>
    <w:rsid w:val="006A438F"/>
    <w:rsid w:val="007163D2"/>
    <w:rsid w:val="00720EEB"/>
    <w:rsid w:val="007917BB"/>
    <w:rsid w:val="007E543F"/>
    <w:rsid w:val="00835E41"/>
    <w:rsid w:val="00856B14"/>
    <w:rsid w:val="008A201A"/>
    <w:rsid w:val="008F1854"/>
    <w:rsid w:val="00904CE1"/>
    <w:rsid w:val="00910DE7"/>
    <w:rsid w:val="00962D7F"/>
    <w:rsid w:val="009E05FE"/>
    <w:rsid w:val="00A711E8"/>
    <w:rsid w:val="00AA1565"/>
    <w:rsid w:val="00AF19FF"/>
    <w:rsid w:val="00C755DC"/>
    <w:rsid w:val="00D101E1"/>
    <w:rsid w:val="00D1389F"/>
    <w:rsid w:val="00DC0F5B"/>
    <w:rsid w:val="00DF7924"/>
    <w:rsid w:val="00E336D1"/>
    <w:rsid w:val="00E34674"/>
    <w:rsid w:val="00E959F8"/>
    <w:rsid w:val="00F62E4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style="mso-height-percent:900" fillcolor="white">
      <v:fill color="white"/>
      <o:colormru v:ext="edit" colors="#40a6be,#b4dce6,#98cfdc,#ff7d26,#ff9d5b"/>
    </o:shapedefaults>
    <o:shapelayout v:ext="edit">
      <o:idmap v:ext="edit" data="1"/>
      <o:rules v:ext="edit">
        <o:r id="V:Rule5" type="connector" idref="#AutoShape 101"/>
        <o:r id="V:Rule6" type="connector" idref="#AutoShape 126"/>
        <o:r id="V:Rule7" type="connector" idref="#AutoShape 127"/>
        <o:r id="V:Rule8" type="connector" idref="#AutoShape 128"/>
        <o:r id="V:Rule12" type="connector" idref="#AutoShape 127"/>
        <o:r id="V:Rule13" type="connector" idref="#AutoShape 126"/>
        <o:r id="V:Rule15" type="connector" idref="#AutoShape 101"/>
        <o:r id="V:Rule16" type="connector" idref="#AutoShape 1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E1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101E1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101E1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101E1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101E1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101E1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101E1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101E1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101E1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101E1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101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D101E1"/>
    <w:pPr>
      <w:ind w:left="720"/>
    </w:pPr>
  </w:style>
  <w:style w:type="paragraph" w:customStyle="1" w:styleId="Section">
    <w:name w:val="Section"/>
    <w:basedOn w:val="Normal"/>
    <w:uiPriority w:val="2"/>
    <w:qFormat/>
    <w:rsid w:val="00D101E1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D101E1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1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1E1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1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1E1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D101E1"/>
    <w:rPr>
      <w:b/>
      <w:bCs/>
    </w:rPr>
  </w:style>
  <w:style w:type="character" w:styleId="BookTitle">
    <w:name w:val="Book Title"/>
    <w:basedOn w:val="DefaultParagraphFont"/>
    <w:uiPriority w:val="13"/>
    <w:qFormat/>
    <w:rsid w:val="00D101E1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D101E1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D101E1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1E1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1E1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1E1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1E1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1E1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1E1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1E1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1E1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D101E1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D101E1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1E1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D101E1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101E1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D101E1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D101E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01E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D101E1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101E1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D101E1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01E1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D101E1"/>
    <w:pPr>
      <w:numPr>
        <w:numId w:val="9"/>
      </w:numPr>
    </w:pPr>
  </w:style>
  <w:style w:type="numbering" w:customStyle="1" w:styleId="BulletedList">
    <w:name w:val="Bulleted List"/>
    <w:uiPriority w:val="99"/>
    <w:rsid w:val="00D101E1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1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E1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D101E1"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sid w:val="00D101E1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D101E1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D101E1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D101E1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D101E1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D101E1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D101E1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D101E1"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D101E1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D101E1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D101E1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D101E1"/>
    <w:rPr>
      <w:color w:val="808080"/>
    </w:rPr>
  </w:style>
  <w:style w:type="paragraph" w:styleId="ListParagraph">
    <w:name w:val="List Paragraph"/>
    <w:basedOn w:val="Normal"/>
    <w:uiPriority w:val="6"/>
    <w:unhideWhenUsed/>
    <w:qFormat/>
    <w:rsid w:val="00D1389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9"/>
      </w:numPr>
    </w:pPr>
  </w:style>
  <w:style w:type="numbering" w:customStyle="1" w:styleId="BulletedList">
    <w:name w:val="Bulleted List"/>
    <w:uiPriority w:val="9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basedOn w:val="Normal"/>
    <w:uiPriority w:val="6"/>
    <w:unhideWhenUsed/>
    <w:qFormat/>
    <w:rsid w:val="00D1389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a\AppData\Roaming\Microsoft\Templates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78605B062B42D18D8AFD3C81C0F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E0469-834C-4F1B-870F-0427CC8EA9DE}"/>
      </w:docPartPr>
      <w:docPartBody>
        <w:p w:rsidR="009A2866" w:rsidRDefault="009A2866">
          <w:pPr>
            <w:pStyle w:val="2C78605B062B42D18D8AFD3C81C0F5C4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A2866"/>
    <w:rsid w:val="001F658B"/>
    <w:rsid w:val="003D4915"/>
    <w:rsid w:val="00682903"/>
    <w:rsid w:val="009679E3"/>
    <w:rsid w:val="009A2866"/>
    <w:rsid w:val="00DC3B53"/>
    <w:rsid w:val="00F32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B31FB4B784655B22AC5CD1CB14F59">
    <w:name w:val="97DB31FB4B784655B22AC5CD1CB14F59"/>
    <w:rsid w:val="003D4915"/>
  </w:style>
  <w:style w:type="paragraph" w:customStyle="1" w:styleId="959AA9FFF469443B8C43EC84511558D0">
    <w:name w:val="959AA9FFF469443B8C43EC84511558D0"/>
    <w:rsid w:val="003D4915"/>
  </w:style>
  <w:style w:type="paragraph" w:customStyle="1" w:styleId="C5613CEB991C4A19BAFE35D312AD6C1A">
    <w:name w:val="C5613CEB991C4A19BAFE35D312AD6C1A"/>
    <w:rsid w:val="003D4915"/>
  </w:style>
  <w:style w:type="paragraph" w:customStyle="1" w:styleId="13C5FE66F0E8438E8B058245BC9CF9BC">
    <w:name w:val="13C5FE66F0E8438E8B058245BC9CF9BC"/>
    <w:rsid w:val="003D4915"/>
  </w:style>
  <w:style w:type="paragraph" w:customStyle="1" w:styleId="991C9C2C4D054755ABA21FCC12DD014C">
    <w:name w:val="991C9C2C4D054755ABA21FCC12DD014C"/>
    <w:rsid w:val="003D4915"/>
  </w:style>
  <w:style w:type="paragraph" w:customStyle="1" w:styleId="F19E7CB86C074DA3AE3FDCEF7BC063B8">
    <w:name w:val="F19E7CB86C074DA3AE3FDCEF7BC063B8"/>
    <w:rsid w:val="003D4915"/>
  </w:style>
  <w:style w:type="paragraph" w:customStyle="1" w:styleId="2C0D8E7D75C4493EAE82BF92E659AD53">
    <w:name w:val="2C0D8E7D75C4493EAE82BF92E659AD53"/>
    <w:rsid w:val="003D4915"/>
  </w:style>
  <w:style w:type="paragraph" w:customStyle="1" w:styleId="F60910102255498882A2982F35D321B1">
    <w:name w:val="F60910102255498882A2982F35D321B1"/>
    <w:rsid w:val="003D4915"/>
  </w:style>
  <w:style w:type="paragraph" w:customStyle="1" w:styleId="2368F30A57144D42ADBD1696F255F532">
    <w:name w:val="2368F30A57144D42ADBD1696F255F532"/>
    <w:rsid w:val="003D4915"/>
  </w:style>
  <w:style w:type="paragraph" w:customStyle="1" w:styleId="2C78605B062B42D18D8AFD3C81C0F5C4">
    <w:name w:val="2C78605B062B42D18D8AFD3C81C0F5C4"/>
    <w:rsid w:val="003D4915"/>
  </w:style>
  <w:style w:type="paragraph" w:customStyle="1" w:styleId="B0E6DE0BF2E840D6901D3685AE21D997">
    <w:name w:val="B0E6DE0BF2E840D6901D3685AE21D997"/>
    <w:rsid w:val="003D4915"/>
  </w:style>
  <w:style w:type="paragraph" w:customStyle="1" w:styleId="FC53AC916B7044D988252397AAB95D8A">
    <w:name w:val="FC53AC916B7044D988252397AAB95D8A"/>
    <w:rsid w:val="003D4915"/>
  </w:style>
  <w:style w:type="paragraph" w:customStyle="1" w:styleId="763982A1864848CAB482A9424301098F">
    <w:name w:val="763982A1864848CAB482A9424301098F"/>
    <w:rsid w:val="003D49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182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DANGLADE</dc:creator>
  <cp:lastModifiedBy>HP</cp:lastModifiedBy>
  <cp:revision>14</cp:revision>
  <cp:lastPrinted>2016-01-25T15:00:00Z</cp:lastPrinted>
  <dcterms:created xsi:type="dcterms:W3CDTF">2012-12-04T20:41:00Z</dcterms:created>
  <dcterms:modified xsi:type="dcterms:W3CDTF">2016-07-13T01:42:00Z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