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DF2F53C5DE042AEB35F35361B73A1BE"/>
        </w:placeholder>
        <w:docPartList>
          <w:docPartGallery w:val="Quick Parts"/>
          <w:docPartCategory w:val=" Resume Name"/>
        </w:docPartList>
      </w:sdtPr>
      <w:sdtEndPr/>
      <w:sdtContent>
        <w:p w:rsidR="00812AD9" w:rsidRDefault="007C48DE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5F8E6DAD2C6742C89ED0962F1CBE94A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341DF">
                <w:t>Toni Perrotte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1E44571404AA4D1FAB6E34E9F783A44C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812AD9" w:rsidRDefault="001341DF">
              <w:pPr>
                <w:pStyle w:val="NoSpacing"/>
              </w:pPr>
              <w:r>
                <w:t>Sunshine9124@live.com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E787CAFA2A5C48E68F7310DC4818D05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812AD9" w:rsidRDefault="001341DF">
              <w:pPr>
                <w:pStyle w:val="NoSpacing"/>
              </w:pPr>
              <w:proofErr w:type="spellStart"/>
              <w:r>
                <w:t>Arima</w:t>
              </w:r>
              <w:proofErr w:type="spellEnd"/>
            </w:p>
          </w:sdtContent>
        </w:sdt>
        <w:sdt>
          <w:sdtPr>
            <w:alias w:val="Phone"/>
            <w:tag w:val=""/>
            <w:id w:val="1357783703"/>
            <w:placeholder>
              <w:docPart w:val="C756711173CD4BCBB7510A7E2591FDF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812AD9" w:rsidRDefault="001341DF">
              <w:pPr>
                <w:pStyle w:val="NoSpacing"/>
              </w:pPr>
              <w:r>
                <w:t>379-0581</w:t>
              </w:r>
            </w:p>
          </w:sdtContent>
        </w:sdt>
        <w:p w:rsidR="00812AD9" w:rsidRDefault="0094740A">
          <w:r>
            <w:t>Nationality: Trinidadian</w:t>
          </w:r>
        </w:p>
      </w:sdtContent>
    </w:sdt>
    <w:p w:rsidR="00812AD9" w:rsidRDefault="00596193">
      <w:pPr>
        <w:pStyle w:val="SectionHeading"/>
      </w:pPr>
      <w:r>
        <w:t>Objectives</w:t>
      </w:r>
    </w:p>
    <w:p w:rsidR="001341DF" w:rsidRPr="00233CAD" w:rsidRDefault="001341DF" w:rsidP="001341DF">
      <w:pPr>
        <w:pStyle w:val="NoSpacing"/>
        <w:rPr>
          <w:rFonts w:cstheme="minorHAnsi"/>
        </w:rPr>
      </w:pPr>
      <w:r w:rsidRPr="00233CAD">
        <w:rPr>
          <w:rFonts w:cstheme="minorHAnsi"/>
        </w:rPr>
        <w:t>To carry out daily work tasks, to the best of my ability, while working alongside other teammates to meet the goals and objectives of the business.</w:t>
      </w:r>
    </w:p>
    <w:p w:rsidR="00812AD9" w:rsidRPr="00233CAD" w:rsidRDefault="00812AD9"/>
    <w:p w:rsidR="00812AD9" w:rsidRDefault="00596193">
      <w:pPr>
        <w:pStyle w:val="SectionHeading"/>
      </w:pPr>
      <w:r>
        <w:t>Education</w:t>
      </w:r>
      <w:bookmarkStart w:id="0" w:name="_GoBack"/>
      <w:bookmarkEnd w:id="0"/>
    </w:p>
    <w:p w:rsidR="0094740A" w:rsidRDefault="001341DF">
      <w:pPr>
        <w:pStyle w:val="Subsection"/>
      </w:pPr>
      <w:r>
        <w:t>Boca Secondary School</w:t>
      </w:r>
      <w:r w:rsidR="0094740A">
        <w:t xml:space="preserve"> (Grenada)</w:t>
      </w:r>
    </w:p>
    <w:p w:rsidR="00812AD9" w:rsidRDefault="001341DF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2005-2010</w:t>
      </w:r>
      <w:r>
        <w:t xml:space="preserve"> CXC</w:t>
      </w:r>
    </w:p>
    <w:p w:rsidR="00812AD9" w:rsidRDefault="001341DF">
      <w:pPr>
        <w:pStyle w:val="ListParagraph"/>
        <w:numPr>
          <w:ilvl w:val="0"/>
          <w:numId w:val="4"/>
        </w:numPr>
        <w:ind w:hanging="288"/>
      </w:pPr>
      <w:r>
        <w:t>English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>Principles of Accounts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>Food and Nutrition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>Home-Management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>Office-Administration</w:t>
      </w:r>
    </w:p>
    <w:p w:rsidR="001341DF" w:rsidRDefault="001341DF" w:rsidP="001341DF">
      <w:r>
        <w:t xml:space="preserve">Mathematics (Results Pending 2014) </w:t>
      </w:r>
    </w:p>
    <w:p w:rsidR="001341DF" w:rsidRDefault="001341DF" w:rsidP="001341DF">
      <w:r>
        <w:t>Principles of Business (Results Pending 2014)</w:t>
      </w:r>
    </w:p>
    <w:p w:rsidR="00812AD9" w:rsidRDefault="001714F1">
      <w:pPr>
        <w:pStyle w:val="SectionHeading"/>
      </w:pPr>
      <w:r>
        <w:t xml:space="preserve">Work </w:t>
      </w:r>
      <w:r w:rsidR="00596193">
        <w:t>Experience</w:t>
      </w:r>
    </w:p>
    <w:p w:rsidR="00812AD9" w:rsidRDefault="001341DF">
      <w:pPr>
        <w:pStyle w:val="Subsection"/>
        <w:rPr>
          <w:vanish/>
          <w:specVanish/>
        </w:rPr>
      </w:pPr>
      <w:r>
        <w:t>Royal Palm Suite Hotel</w:t>
      </w:r>
    </w:p>
    <w:p w:rsidR="00812AD9" w:rsidRDefault="00596193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proofErr w:type="spellStart"/>
      <w:r w:rsidR="001341DF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Maraval</w:t>
      </w:r>
      <w:proofErr w:type="spellEnd"/>
    </w:p>
    <w:p w:rsidR="00812AD9" w:rsidRDefault="001341DF">
      <w:pPr>
        <w:rPr>
          <w:rStyle w:val="Emphasis"/>
        </w:rPr>
      </w:pPr>
      <w:r>
        <w:rPr>
          <w:rStyle w:val="IntenseEmphasis"/>
        </w:rPr>
        <w:t>Receptionist /Office-Assistant</w:t>
      </w:r>
      <w:r w:rsidR="00596193">
        <w:rPr>
          <w:rStyle w:val="IntenseEmphasis"/>
        </w:rPr>
        <w:t xml:space="preserve"> </w:t>
      </w:r>
      <w:r>
        <w:rPr>
          <w:rStyle w:val="Emphasis"/>
        </w:rPr>
        <w:t>2013</w:t>
      </w:r>
      <w:r w:rsidR="00596193">
        <w:rPr>
          <w:rStyle w:val="Emphasis"/>
        </w:rPr>
        <w:t xml:space="preserve"> – </w:t>
      </w:r>
      <w:r w:rsidR="008C00A3">
        <w:rPr>
          <w:rStyle w:val="Emphasis"/>
        </w:rPr>
        <w:t>2014</w:t>
      </w:r>
    </w:p>
    <w:p w:rsidR="00812AD9" w:rsidRDefault="001341DF" w:rsidP="001341DF">
      <w:pPr>
        <w:pStyle w:val="ListParagraph"/>
        <w:numPr>
          <w:ilvl w:val="0"/>
          <w:numId w:val="5"/>
        </w:numPr>
      </w:pPr>
      <w:r>
        <w:t>Checking the guest In/out on the computer and folio.</w:t>
      </w:r>
    </w:p>
    <w:p w:rsidR="001341DF" w:rsidRDefault="001341DF" w:rsidP="001341DF">
      <w:pPr>
        <w:pStyle w:val="ListParagraph"/>
        <w:numPr>
          <w:ilvl w:val="0"/>
          <w:numId w:val="5"/>
        </w:numPr>
      </w:pPr>
      <w:r>
        <w:t xml:space="preserve">To deal with the daily cash payments via Credit card, </w:t>
      </w:r>
      <w:proofErr w:type="spellStart"/>
      <w:r>
        <w:t>Linx</w:t>
      </w:r>
      <w:proofErr w:type="spellEnd"/>
      <w:r>
        <w:t xml:space="preserve">, Cash, </w:t>
      </w:r>
      <w:proofErr w:type="spellStart"/>
      <w:proofErr w:type="gramStart"/>
      <w:r>
        <w:t>Cheque</w:t>
      </w:r>
      <w:proofErr w:type="spellEnd"/>
      <w:proofErr w:type="gramEnd"/>
      <w:r>
        <w:t>.</w:t>
      </w:r>
    </w:p>
    <w:p w:rsidR="001341DF" w:rsidRDefault="001341DF" w:rsidP="001341DF">
      <w:pPr>
        <w:pStyle w:val="ListParagraph"/>
        <w:numPr>
          <w:ilvl w:val="0"/>
          <w:numId w:val="5"/>
        </w:numPr>
      </w:pPr>
      <w:r>
        <w:t>To leave necessary floats available for next employee on shift.</w:t>
      </w:r>
    </w:p>
    <w:p w:rsidR="00812AD9" w:rsidRDefault="00596193">
      <w:pPr>
        <w:pStyle w:val="SectionHeading"/>
      </w:pPr>
      <w:r>
        <w:t>Skills</w:t>
      </w:r>
    </w:p>
    <w:p w:rsidR="00812AD9" w:rsidRDefault="001341DF">
      <w:pPr>
        <w:pStyle w:val="ListParagraph"/>
        <w:numPr>
          <w:ilvl w:val="0"/>
          <w:numId w:val="4"/>
        </w:numPr>
        <w:ind w:hanging="288"/>
      </w:pPr>
      <w:r>
        <w:t>Typing (60-70 wpm)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>Word Processing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>Basic Math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>Shorthand</w:t>
      </w:r>
    </w:p>
    <w:p w:rsidR="001341DF" w:rsidRDefault="001341DF">
      <w:pPr>
        <w:pStyle w:val="ListParagraph"/>
        <w:numPr>
          <w:ilvl w:val="0"/>
          <w:numId w:val="4"/>
        </w:numPr>
        <w:ind w:hanging="288"/>
      </w:pPr>
      <w:r>
        <w:t xml:space="preserve">Communications </w:t>
      </w:r>
    </w:p>
    <w:p w:rsidR="00DE08BA" w:rsidRDefault="001341DF" w:rsidP="00DE08BA">
      <w:pPr>
        <w:pStyle w:val="ListParagraph"/>
        <w:numPr>
          <w:ilvl w:val="0"/>
          <w:numId w:val="4"/>
        </w:numPr>
        <w:ind w:hanging="288"/>
      </w:pPr>
      <w:r>
        <w:t>Public Speaking</w:t>
      </w:r>
    </w:p>
    <w:p w:rsidR="00DE08BA" w:rsidRDefault="001341DF" w:rsidP="004922E6">
      <w:pPr>
        <w:pStyle w:val="ListParagraph"/>
        <w:numPr>
          <w:ilvl w:val="0"/>
          <w:numId w:val="4"/>
        </w:numPr>
        <w:ind w:hanging="288"/>
      </w:pPr>
      <w:r>
        <w:lastRenderedPageBreak/>
        <w:t>Basic Spanish</w:t>
      </w:r>
    </w:p>
    <w:p w:rsidR="00420092" w:rsidRDefault="00420092" w:rsidP="00420092">
      <w:r>
        <w:t xml:space="preserve">Competent with the use of Microsoft word </w:t>
      </w:r>
    </w:p>
    <w:p w:rsidR="00AD2993" w:rsidRDefault="00AD2993" w:rsidP="00AD2993">
      <w:pPr>
        <w:rPr>
          <w:rFonts w:asciiTheme="majorHAnsi" w:hAnsiTheme="majorHAnsi"/>
          <w:color w:val="7F7F7F" w:themeColor="text1" w:themeTint="80"/>
          <w:sz w:val="40"/>
          <w:szCs w:val="40"/>
        </w:rPr>
      </w:pPr>
      <w:r w:rsidRPr="00AD2993">
        <w:rPr>
          <w:rFonts w:asciiTheme="majorHAnsi" w:hAnsiTheme="majorHAnsi"/>
          <w:color w:val="7F7F7F" w:themeColor="text1" w:themeTint="80"/>
          <w:sz w:val="40"/>
          <w:szCs w:val="40"/>
        </w:rPr>
        <w:t>Hobbies</w:t>
      </w:r>
    </w:p>
    <w:p w:rsidR="00A15531" w:rsidRPr="00DE08BA" w:rsidRDefault="001C78E9" w:rsidP="00AD2993">
      <w:pPr>
        <w:rPr>
          <w:rFonts w:cstheme="minorHAnsi"/>
          <w:color w:val="000000" w:themeColor="text1"/>
        </w:rPr>
      </w:pPr>
      <w:r w:rsidRPr="00DE08BA">
        <w:rPr>
          <w:rFonts w:cstheme="minorHAnsi"/>
          <w:color w:val="000000" w:themeColor="text1"/>
        </w:rPr>
        <w:t xml:space="preserve">Singing, Dancing and also playing the national instrument pan. </w:t>
      </w:r>
    </w:p>
    <w:p w:rsidR="00EB222C" w:rsidRDefault="00EB222C" w:rsidP="00AD2993">
      <w:pPr>
        <w:rPr>
          <w:rFonts w:asciiTheme="majorHAnsi" w:hAnsiTheme="majorHAnsi" w:cs="Times New Roman"/>
          <w:b/>
          <w:color w:val="7F7F7F" w:themeColor="text1" w:themeTint="80"/>
          <w:sz w:val="36"/>
          <w:szCs w:val="36"/>
        </w:rPr>
      </w:pPr>
      <w:r w:rsidRPr="00EB222C">
        <w:rPr>
          <w:rFonts w:asciiTheme="majorHAnsi" w:hAnsiTheme="majorHAnsi" w:cs="Times New Roman"/>
          <w:b/>
          <w:color w:val="7F7F7F" w:themeColor="text1" w:themeTint="80"/>
          <w:sz w:val="36"/>
          <w:szCs w:val="36"/>
        </w:rPr>
        <w:t xml:space="preserve">References </w:t>
      </w:r>
    </w:p>
    <w:p w:rsidR="00EB222C" w:rsidRPr="00294916" w:rsidRDefault="00EB222C" w:rsidP="00EB222C">
      <w:pPr>
        <w:pStyle w:val="NoSpacing"/>
        <w:rPr>
          <w:rFonts w:cstheme="minorHAnsi"/>
        </w:rPr>
      </w:pPr>
      <w:r w:rsidRPr="00294916">
        <w:rPr>
          <w:rFonts w:cstheme="minorHAnsi"/>
        </w:rPr>
        <w:t>Lucinda Carty (727-1980)</w:t>
      </w:r>
    </w:p>
    <w:p w:rsidR="00EB222C" w:rsidRPr="00294916" w:rsidRDefault="00EB222C" w:rsidP="00EB222C">
      <w:pPr>
        <w:pStyle w:val="NoSpacing"/>
        <w:rPr>
          <w:rFonts w:cstheme="minorHAnsi"/>
        </w:rPr>
      </w:pPr>
      <w:r w:rsidRPr="00294916">
        <w:rPr>
          <w:rFonts w:cstheme="minorHAnsi"/>
        </w:rPr>
        <w:t>Erica Belford (388-1700)</w:t>
      </w:r>
    </w:p>
    <w:p w:rsidR="00EB222C" w:rsidRPr="00294916" w:rsidRDefault="00EB222C" w:rsidP="00EB222C">
      <w:pPr>
        <w:pStyle w:val="NoSpacing"/>
        <w:rPr>
          <w:rFonts w:cstheme="minorHAnsi"/>
        </w:rPr>
      </w:pPr>
      <w:r w:rsidRPr="00294916">
        <w:rPr>
          <w:rFonts w:cstheme="minorHAnsi"/>
        </w:rPr>
        <w:t>Marissa Defour (750-9220)</w:t>
      </w:r>
    </w:p>
    <w:p w:rsidR="00EB222C" w:rsidRPr="00EB222C" w:rsidRDefault="00EB222C" w:rsidP="00AD29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78E9" w:rsidRPr="00AD2993" w:rsidRDefault="001C78E9" w:rsidP="00AD29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2993" w:rsidRPr="00AD2993" w:rsidRDefault="00AD2993" w:rsidP="00AD2993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12AD9" w:rsidRDefault="00812AD9">
      <w:pPr>
        <w:spacing w:line="276" w:lineRule="auto"/>
      </w:pPr>
    </w:p>
    <w:sectPr w:rsidR="00812AD9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DE" w:rsidRDefault="007C48DE">
      <w:pPr>
        <w:spacing w:after="0" w:line="240" w:lineRule="auto"/>
      </w:pPr>
      <w:r>
        <w:separator/>
      </w:r>
    </w:p>
  </w:endnote>
  <w:endnote w:type="continuationSeparator" w:id="0">
    <w:p w:rsidR="007C48DE" w:rsidRDefault="007C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AD9" w:rsidRDefault="005961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812AD9" w:rsidRDefault="005961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2AD9" w:rsidRDefault="00812AD9">
                          <w:pPr>
                            <w:pStyle w:val="Title"/>
                            <w:rPr>
                              <w:spacing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812AD9" w:rsidRDefault="00812AD9">
                    <w:pPr>
                      <w:pStyle w:val="Title"/>
                      <w:rPr>
                        <w:spacing w:val="1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DE" w:rsidRDefault="007C48DE">
      <w:pPr>
        <w:spacing w:after="0" w:line="240" w:lineRule="auto"/>
      </w:pPr>
      <w:r>
        <w:separator/>
      </w:r>
    </w:p>
  </w:footnote>
  <w:footnote w:type="continuationSeparator" w:id="0">
    <w:p w:rsidR="007C48DE" w:rsidRDefault="007C4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AD9" w:rsidRDefault="005961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5B1C942" wp14:editId="6082AA7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FD20BA8" wp14:editId="0815F03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CAD530F" wp14:editId="3058419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812AD9" w:rsidRDefault="00812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B10"/>
    <w:multiLevelType w:val="hybridMultilevel"/>
    <w:tmpl w:val="814241B4"/>
    <w:lvl w:ilvl="0" w:tplc="5F76CA54">
      <w:start w:val="200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DF"/>
    <w:rsid w:val="001341DF"/>
    <w:rsid w:val="001714F1"/>
    <w:rsid w:val="001C78E9"/>
    <w:rsid w:val="00233CAD"/>
    <w:rsid w:val="00294916"/>
    <w:rsid w:val="00420092"/>
    <w:rsid w:val="00450FCA"/>
    <w:rsid w:val="004922E6"/>
    <w:rsid w:val="00596193"/>
    <w:rsid w:val="0063545D"/>
    <w:rsid w:val="006D766E"/>
    <w:rsid w:val="007C48DE"/>
    <w:rsid w:val="00812AD9"/>
    <w:rsid w:val="008C00A3"/>
    <w:rsid w:val="0094740A"/>
    <w:rsid w:val="00A15531"/>
    <w:rsid w:val="00A17BDA"/>
    <w:rsid w:val="00AD2993"/>
    <w:rsid w:val="00D301E6"/>
    <w:rsid w:val="00D35A6B"/>
    <w:rsid w:val="00DE08BA"/>
    <w:rsid w:val="00EB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ya.Nathalie-PC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F2F53C5DE042AEB35F35361B73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51B14-7A34-4938-852E-6081EFAEC7E4}"/>
      </w:docPartPr>
      <w:docPartBody>
        <w:p w:rsidR="0081132B" w:rsidRDefault="001F3DBD">
          <w:pPr>
            <w:pStyle w:val="3DF2F53C5DE042AEB35F35361B73A1B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F8E6DAD2C6742C89ED0962F1CBE9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332BA-47F0-4704-A6BF-4347F074BFA2}"/>
      </w:docPartPr>
      <w:docPartBody>
        <w:p w:rsidR="0081132B" w:rsidRDefault="001F3DBD">
          <w:pPr>
            <w:pStyle w:val="5F8E6DAD2C6742C89ED0962F1CBE94A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E44571404AA4D1FAB6E34E9F783A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8CB81-FB14-4329-9E87-432107EF11D6}"/>
      </w:docPartPr>
      <w:docPartBody>
        <w:p w:rsidR="0081132B" w:rsidRDefault="001F3DBD">
          <w:pPr>
            <w:pStyle w:val="1E44571404AA4D1FAB6E34E9F783A44C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787CAFA2A5C48E68F7310DC4818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30C3A-54EB-4998-9776-BCEB2F19F6DA}"/>
      </w:docPartPr>
      <w:docPartBody>
        <w:p w:rsidR="0081132B" w:rsidRDefault="001F3DBD">
          <w:pPr>
            <w:pStyle w:val="E787CAFA2A5C48E68F7310DC4818D05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756711173CD4BCBB7510A7E2591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BDE90-8D3B-43F4-8EC6-1F21234CC41D}"/>
      </w:docPartPr>
      <w:docPartBody>
        <w:p w:rsidR="0081132B" w:rsidRDefault="001F3DBD">
          <w:pPr>
            <w:pStyle w:val="C756711173CD4BCBB7510A7E2591FDF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BD"/>
    <w:rsid w:val="001F3DBD"/>
    <w:rsid w:val="007954D9"/>
    <w:rsid w:val="0081132B"/>
    <w:rsid w:val="00A40D1A"/>
    <w:rsid w:val="00D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DF2F53C5DE042AEB35F35361B73A1BE">
    <w:name w:val="3DF2F53C5DE042AEB35F35361B73A1BE"/>
  </w:style>
  <w:style w:type="paragraph" w:customStyle="1" w:styleId="5F8E6DAD2C6742C89ED0962F1CBE94A2">
    <w:name w:val="5F8E6DAD2C6742C89ED0962F1CBE94A2"/>
  </w:style>
  <w:style w:type="paragraph" w:customStyle="1" w:styleId="1E44571404AA4D1FAB6E34E9F783A44C">
    <w:name w:val="1E44571404AA4D1FAB6E34E9F783A44C"/>
  </w:style>
  <w:style w:type="paragraph" w:customStyle="1" w:styleId="E787CAFA2A5C48E68F7310DC4818D053">
    <w:name w:val="E787CAFA2A5C48E68F7310DC4818D053"/>
  </w:style>
  <w:style w:type="paragraph" w:customStyle="1" w:styleId="C756711173CD4BCBB7510A7E2591FDFB">
    <w:name w:val="C756711173CD4BCBB7510A7E2591FDFB"/>
  </w:style>
  <w:style w:type="paragraph" w:customStyle="1" w:styleId="A00510F544B14F89B5537DB68B4335A6">
    <w:name w:val="A00510F544B14F89B5537DB68B4335A6"/>
  </w:style>
  <w:style w:type="paragraph" w:customStyle="1" w:styleId="6FDDAB524C174640AD944EDCD3442ECA">
    <w:name w:val="6FDDAB524C174640AD944EDCD3442ECA"/>
  </w:style>
  <w:style w:type="paragraph" w:customStyle="1" w:styleId="220FA70D798B4133B7757C793A2DBE96">
    <w:name w:val="220FA70D798B4133B7757C793A2DBE96"/>
  </w:style>
  <w:style w:type="paragraph" w:customStyle="1" w:styleId="9BFAFDF242FB4451A28BBDCC5B1701C9">
    <w:name w:val="9BFAFDF242FB4451A28BBDCC5B1701C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518FF6A941D749F49B76EFEF3EEEC1DE">
    <w:name w:val="518FF6A941D749F49B76EFEF3EEEC1DE"/>
  </w:style>
  <w:style w:type="paragraph" w:customStyle="1" w:styleId="6F577C4F144B4194B4D36BF66AF00CBE">
    <w:name w:val="6F577C4F144B4194B4D36BF66AF00CBE"/>
  </w:style>
  <w:style w:type="paragraph" w:customStyle="1" w:styleId="A00618DFC43B4AA8A97A2653A26607E0">
    <w:name w:val="A00618DFC43B4AA8A97A2653A26607E0"/>
  </w:style>
  <w:style w:type="paragraph" w:customStyle="1" w:styleId="7FD62C9364144F9A9EBD189B9B8CDB4C">
    <w:name w:val="7FD62C9364144F9A9EBD189B9B8CDB4C"/>
  </w:style>
  <w:style w:type="paragraph" w:customStyle="1" w:styleId="05A6AB6792E2498BBAA4CBD8FB0571A7">
    <w:name w:val="05A6AB6792E2498BBAA4CBD8FB0571A7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1A154A8E87C4BC0BA21BAB0C2742E39">
    <w:name w:val="F1A154A8E87C4BC0BA21BAB0C2742E39"/>
  </w:style>
  <w:style w:type="paragraph" w:customStyle="1" w:styleId="3A250C8945AC4BADA86046D0303BDFB4">
    <w:name w:val="3A250C8945AC4BADA86046D0303BDFB4"/>
  </w:style>
  <w:style w:type="paragraph" w:customStyle="1" w:styleId="AB4EFC3FFB794AE2BE5ADC2F7753335D">
    <w:name w:val="AB4EFC3FFB794AE2BE5ADC2F7753335D"/>
  </w:style>
  <w:style w:type="paragraph" w:customStyle="1" w:styleId="8D609622C59245F29430D66001CFD6A3">
    <w:name w:val="8D609622C59245F29430D66001CFD6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DF2F53C5DE042AEB35F35361B73A1BE">
    <w:name w:val="3DF2F53C5DE042AEB35F35361B73A1BE"/>
  </w:style>
  <w:style w:type="paragraph" w:customStyle="1" w:styleId="5F8E6DAD2C6742C89ED0962F1CBE94A2">
    <w:name w:val="5F8E6DAD2C6742C89ED0962F1CBE94A2"/>
  </w:style>
  <w:style w:type="paragraph" w:customStyle="1" w:styleId="1E44571404AA4D1FAB6E34E9F783A44C">
    <w:name w:val="1E44571404AA4D1FAB6E34E9F783A44C"/>
  </w:style>
  <w:style w:type="paragraph" w:customStyle="1" w:styleId="E787CAFA2A5C48E68F7310DC4818D053">
    <w:name w:val="E787CAFA2A5C48E68F7310DC4818D053"/>
  </w:style>
  <w:style w:type="paragraph" w:customStyle="1" w:styleId="C756711173CD4BCBB7510A7E2591FDFB">
    <w:name w:val="C756711173CD4BCBB7510A7E2591FDFB"/>
  </w:style>
  <w:style w:type="paragraph" w:customStyle="1" w:styleId="A00510F544B14F89B5537DB68B4335A6">
    <w:name w:val="A00510F544B14F89B5537DB68B4335A6"/>
  </w:style>
  <w:style w:type="paragraph" w:customStyle="1" w:styleId="6FDDAB524C174640AD944EDCD3442ECA">
    <w:name w:val="6FDDAB524C174640AD944EDCD3442ECA"/>
  </w:style>
  <w:style w:type="paragraph" w:customStyle="1" w:styleId="220FA70D798B4133B7757C793A2DBE96">
    <w:name w:val="220FA70D798B4133B7757C793A2DBE96"/>
  </w:style>
  <w:style w:type="paragraph" w:customStyle="1" w:styleId="9BFAFDF242FB4451A28BBDCC5B1701C9">
    <w:name w:val="9BFAFDF242FB4451A28BBDCC5B1701C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518FF6A941D749F49B76EFEF3EEEC1DE">
    <w:name w:val="518FF6A941D749F49B76EFEF3EEEC1DE"/>
  </w:style>
  <w:style w:type="paragraph" w:customStyle="1" w:styleId="6F577C4F144B4194B4D36BF66AF00CBE">
    <w:name w:val="6F577C4F144B4194B4D36BF66AF00CBE"/>
  </w:style>
  <w:style w:type="paragraph" w:customStyle="1" w:styleId="A00618DFC43B4AA8A97A2653A26607E0">
    <w:name w:val="A00618DFC43B4AA8A97A2653A26607E0"/>
  </w:style>
  <w:style w:type="paragraph" w:customStyle="1" w:styleId="7FD62C9364144F9A9EBD189B9B8CDB4C">
    <w:name w:val="7FD62C9364144F9A9EBD189B9B8CDB4C"/>
  </w:style>
  <w:style w:type="paragraph" w:customStyle="1" w:styleId="05A6AB6792E2498BBAA4CBD8FB0571A7">
    <w:name w:val="05A6AB6792E2498BBAA4CBD8FB0571A7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1A154A8E87C4BC0BA21BAB0C2742E39">
    <w:name w:val="F1A154A8E87C4BC0BA21BAB0C2742E39"/>
  </w:style>
  <w:style w:type="paragraph" w:customStyle="1" w:styleId="3A250C8945AC4BADA86046D0303BDFB4">
    <w:name w:val="3A250C8945AC4BADA86046D0303BDFB4"/>
  </w:style>
  <w:style w:type="paragraph" w:customStyle="1" w:styleId="AB4EFC3FFB794AE2BE5ADC2F7753335D">
    <w:name w:val="AB4EFC3FFB794AE2BE5ADC2F7753335D"/>
  </w:style>
  <w:style w:type="paragraph" w:customStyle="1" w:styleId="8D609622C59245F29430D66001CFD6A3">
    <w:name w:val="8D609622C59245F29430D66001CFD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Arima</CompanyAddress>
  <CompanyPhone>379-0581</CompanyPhone>
  <CompanyFax/>
  <CompanyEmail>Sunshine9124@live.com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001171-769D-4A4D-BDC1-AD5B4E80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34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Perrotte</dc:creator>
  <cp:lastModifiedBy>amaya</cp:lastModifiedBy>
  <cp:revision>21</cp:revision>
  <dcterms:created xsi:type="dcterms:W3CDTF">2014-05-30T02:45:00Z</dcterms:created>
  <dcterms:modified xsi:type="dcterms:W3CDTF">2014-07-12T02:46:00Z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