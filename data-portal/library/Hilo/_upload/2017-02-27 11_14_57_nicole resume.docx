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0D0D0D" w:themeColor="text1" w:themeTint="F2"/>
          <w:sz w:val="72"/>
          <w:szCs w:val="72"/>
        </w:rPr>
        <w:alias w:val="Your Name"/>
        <w:tag w:val=""/>
        <w:id w:val="38566187"/>
        <w:placeholder>
          <w:docPart w:val="944E7BF43C1F4352B9765404F034525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2F08E823" w14:textId="77777777" w:rsidR="00250F0E" w:rsidRPr="007F3F92" w:rsidRDefault="00C8255F">
          <w:pPr>
            <w:pStyle w:val="Title"/>
            <w:rPr>
              <w:color w:val="0D0D0D" w:themeColor="text1" w:themeTint="F2"/>
              <w:sz w:val="72"/>
              <w:szCs w:val="72"/>
            </w:rPr>
          </w:pPr>
          <w:r w:rsidRPr="007F3F92">
            <w:rPr>
              <w:color w:val="0D0D0D" w:themeColor="text1" w:themeTint="F2"/>
              <w:sz w:val="72"/>
              <w:szCs w:val="72"/>
            </w:rPr>
            <w:t>NICOLE DUNCAN</w:t>
          </w:r>
        </w:p>
      </w:sdtContent>
    </w:sdt>
    <w:p w14:paraId="03BE5146" w14:textId="77777777" w:rsidR="00250F0E" w:rsidRPr="007F3F92" w:rsidRDefault="00C8255F">
      <w:pPr>
        <w:pStyle w:val="Subtitle"/>
        <w:rPr>
          <w:color w:val="0D0D0D" w:themeColor="text1" w:themeTint="F2"/>
          <w:sz w:val="28"/>
          <w:szCs w:val="28"/>
        </w:rPr>
      </w:pPr>
      <w:r w:rsidRPr="007F3F92">
        <w:rPr>
          <w:color w:val="0D0D0D" w:themeColor="text1" w:themeTint="F2"/>
          <w:sz w:val="28"/>
          <w:szCs w:val="28"/>
        </w:rPr>
        <w:t>nicoledunan605@gmail.com</w:t>
      </w:r>
      <w:r w:rsidR="000C321C" w:rsidRPr="007F3F92">
        <w:rPr>
          <w:color w:val="0D0D0D" w:themeColor="text1" w:themeTint="F2"/>
          <w:sz w:val="28"/>
          <w:szCs w:val="28"/>
        </w:rPr>
        <w:t xml:space="preserve">  </w:t>
      </w:r>
      <w:r w:rsidR="000C321C" w:rsidRPr="007F3F92">
        <w:rPr>
          <w:color w:val="0D0D0D" w:themeColor="text1" w:themeTint="F2"/>
          <w:sz w:val="28"/>
          <w:szCs w:val="28"/>
        </w:rPr>
        <w:sym w:font="Symbol" w:char="F0B7"/>
      </w:r>
      <w:r w:rsidR="000C321C" w:rsidRPr="007F3F92">
        <w:rPr>
          <w:color w:val="0D0D0D" w:themeColor="text1" w:themeTint="F2"/>
          <w:sz w:val="28"/>
          <w:szCs w:val="28"/>
        </w:rPr>
        <w:t xml:space="preserve">  </w:t>
      </w:r>
      <w:r w:rsidRPr="007F3F92">
        <w:rPr>
          <w:color w:val="0D0D0D" w:themeColor="text1" w:themeTint="F2"/>
          <w:sz w:val="28"/>
          <w:szCs w:val="28"/>
        </w:rPr>
        <w:t xml:space="preserve">#66 Watts Trace, </w:t>
      </w:r>
      <w:proofErr w:type="spellStart"/>
      <w:r w:rsidRPr="007F3F92">
        <w:rPr>
          <w:color w:val="0D0D0D" w:themeColor="text1" w:themeTint="F2"/>
          <w:sz w:val="28"/>
          <w:szCs w:val="28"/>
        </w:rPr>
        <w:t>Curepe</w:t>
      </w:r>
      <w:proofErr w:type="spellEnd"/>
      <w:r w:rsidR="000C321C" w:rsidRPr="007F3F92">
        <w:rPr>
          <w:color w:val="0D0D0D" w:themeColor="text1" w:themeTint="F2"/>
          <w:sz w:val="28"/>
          <w:szCs w:val="28"/>
        </w:rPr>
        <w:t xml:space="preserve">  </w:t>
      </w:r>
      <w:r w:rsidR="000C321C" w:rsidRPr="007F3F92">
        <w:rPr>
          <w:color w:val="0D0D0D" w:themeColor="text1" w:themeTint="F2"/>
          <w:sz w:val="28"/>
          <w:szCs w:val="28"/>
        </w:rPr>
        <w:sym w:font="Symbol" w:char="F0B7"/>
      </w:r>
      <w:r w:rsidR="000C321C" w:rsidRPr="007F3F92">
        <w:rPr>
          <w:color w:val="0D0D0D" w:themeColor="text1" w:themeTint="F2"/>
          <w:sz w:val="28"/>
          <w:szCs w:val="28"/>
        </w:rPr>
        <w:t xml:space="preserve">  </w:t>
      </w:r>
      <w:r w:rsidRPr="007F3F92">
        <w:rPr>
          <w:color w:val="0D0D0D" w:themeColor="text1" w:themeTint="F2"/>
          <w:sz w:val="28"/>
          <w:szCs w:val="28"/>
        </w:rPr>
        <w:t>868337-0659</w:t>
      </w:r>
    </w:p>
    <w:p w14:paraId="374093A4" w14:textId="77777777" w:rsidR="00250F0E" w:rsidRPr="007F3F92" w:rsidRDefault="000C321C" w:rsidP="000C321C">
      <w:pPr>
        <w:pStyle w:val="Subtitle"/>
        <w:jc w:val="left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</w:r>
      <w:r>
        <w:rPr>
          <w:color w:val="0D0D0D" w:themeColor="text1" w:themeTint="F2"/>
          <w:sz w:val="28"/>
          <w:szCs w:val="28"/>
        </w:rPr>
        <w:tab/>
        <w:t>23.01.17</w:t>
      </w:r>
    </w:p>
    <w:sdt>
      <w:sdtPr>
        <w:rPr>
          <w:szCs w:val="28"/>
        </w:rPr>
        <w:id w:val="-1966113194"/>
        <w:placeholder>
          <w:docPart w:val="BEA251F6D7EF494281C0B32D96F18CAF"/>
        </w:placeholder>
        <w:temporary/>
        <w:showingPlcHdr/>
        <w15:appearance w15:val="hidden"/>
      </w:sdtPr>
      <w:sdtEndPr/>
      <w:sdtContent>
        <w:p w14:paraId="436CD0AC" w14:textId="77777777" w:rsidR="00250F0E" w:rsidRPr="007F3F92" w:rsidRDefault="000C321C">
          <w:pPr>
            <w:pStyle w:val="Heading1"/>
            <w:rPr>
              <w:szCs w:val="28"/>
            </w:rPr>
          </w:pPr>
          <w:r w:rsidRPr="007F3F92">
            <w:rPr>
              <w:szCs w:val="28"/>
            </w:rPr>
            <w:t>Objective</w:t>
          </w:r>
        </w:p>
      </w:sdtContent>
    </w:sdt>
    <w:p w14:paraId="408E2502" w14:textId="77777777" w:rsidR="00250F0E" w:rsidRPr="007F3F92" w:rsidRDefault="00C8255F">
      <w:pPr>
        <w:rPr>
          <w:sz w:val="28"/>
          <w:szCs w:val="28"/>
        </w:rPr>
      </w:pPr>
      <w:r w:rsidRPr="007F3F92">
        <w:rPr>
          <w:sz w:val="28"/>
          <w:szCs w:val="28"/>
        </w:rPr>
        <w:t>My objective is to complete all tasks assigned to the best of my ability.</w:t>
      </w:r>
    </w:p>
    <w:sdt>
      <w:sdtPr>
        <w:rPr>
          <w:szCs w:val="28"/>
        </w:rPr>
        <w:id w:val="762492625"/>
        <w:placeholder>
          <w:docPart w:val="1C2A4B469AEA48EA88B4B7288A6F20C9"/>
        </w:placeholder>
        <w:temporary/>
        <w:showingPlcHdr/>
        <w15:appearance w15:val="hidden"/>
      </w:sdtPr>
      <w:sdtEndPr/>
      <w:sdtContent>
        <w:p w14:paraId="282EA55B" w14:textId="77777777" w:rsidR="00250F0E" w:rsidRPr="007F3F92" w:rsidRDefault="000C321C">
          <w:pPr>
            <w:pStyle w:val="Heading1"/>
            <w:rPr>
              <w:szCs w:val="28"/>
            </w:rPr>
          </w:pPr>
          <w:r w:rsidRPr="007F3F92">
            <w:rPr>
              <w:szCs w:val="28"/>
            </w:rPr>
            <w:t>Education</w:t>
          </w:r>
        </w:p>
      </w:sdtContent>
    </w:sdt>
    <w:p w14:paraId="208A4F8E" w14:textId="77777777" w:rsidR="00250F0E" w:rsidRPr="007F3F92" w:rsidRDefault="00C8255F">
      <w:pPr>
        <w:pStyle w:val="Heading2"/>
        <w:rPr>
          <w:color w:val="0D0D0D" w:themeColor="text1" w:themeTint="F2"/>
          <w:sz w:val="28"/>
          <w:szCs w:val="28"/>
        </w:rPr>
      </w:pPr>
      <w:r w:rsidRPr="007F3F92">
        <w:rPr>
          <w:color w:val="0D0D0D" w:themeColor="text1" w:themeTint="F2"/>
          <w:sz w:val="28"/>
          <w:szCs w:val="28"/>
        </w:rPr>
        <w:t>El Dorado East Secondary</w:t>
      </w:r>
    </w:p>
    <w:p w14:paraId="751AB69A" w14:textId="77777777" w:rsidR="00250F0E" w:rsidRPr="007F3F92" w:rsidRDefault="00C8255F">
      <w:pPr>
        <w:spacing w:after="120"/>
        <w:rPr>
          <w:sz w:val="28"/>
          <w:szCs w:val="28"/>
        </w:rPr>
      </w:pPr>
      <w:r w:rsidRPr="007F3F92">
        <w:rPr>
          <w:sz w:val="28"/>
          <w:szCs w:val="28"/>
        </w:rPr>
        <w:t>2009-2014</w:t>
      </w:r>
      <w:r w:rsidR="000C321C" w:rsidRPr="007F3F92">
        <w:rPr>
          <w:sz w:val="28"/>
          <w:szCs w:val="28"/>
        </w:rPr>
        <w:t xml:space="preserve">  </w:t>
      </w:r>
      <w:r w:rsidRPr="007F3F92">
        <w:rPr>
          <w:sz w:val="28"/>
          <w:szCs w:val="28"/>
        </w:rPr>
        <w:t xml:space="preserve">7 </w:t>
      </w:r>
      <w:proofErr w:type="spellStart"/>
      <w:r w:rsidRPr="007F3F92">
        <w:rPr>
          <w:sz w:val="28"/>
          <w:szCs w:val="28"/>
        </w:rPr>
        <w:t>O’levels</w:t>
      </w:r>
      <w:proofErr w:type="spellEnd"/>
    </w:p>
    <w:p w14:paraId="1CDC1EBE" w14:textId="77777777" w:rsidR="00250F0E" w:rsidRPr="007F3F92" w:rsidRDefault="002F1F46">
      <w:pPr>
        <w:pStyle w:val="ListBullet"/>
        <w:rPr>
          <w:sz w:val="28"/>
          <w:szCs w:val="28"/>
        </w:rPr>
      </w:pPr>
      <w:r w:rsidRPr="007F3F92">
        <w:rPr>
          <w:sz w:val="28"/>
          <w:szCs w:val="28"/>
        </w:rPr>
        <w:t>Spanish-3</w:t>
      </w:r>
    </w:p>
    <w:p w14:paraId="43942EF9" w14:textId="77777777" w:rsidR="00C8255F" w:rsidRPr="007F3F92" w:rsidRDefault="00C8255F">
      <w:pPr>
        <w:pStyle w:val="ListBullet"/>
        <w:rPr>
          <w:sz w:val="28"/>
          <w:szCs w:val="28"/>
        </w:rPr>
      </w:pPr>
      <w:r w:rsidRPr="007F3F92">
        <w:rPr>
          <w:sz w:val="28"/>
          <w:szCs w:val="28"/>
        </w:rPr>
        <w:t xml:space="preserve">Social </w:t>
      </w:r>
      <w:r w:rsidR="002F1F46" w:rsidRPr="007F3F92">
        <w:rPr>
          <w:sz w:val="28"/>
          <w:szCs w:val="28"/>
        </w:rPr>
        <w:t>Studies-3</w:t>
      </w:r>
    </w:p>
    <w:p w14:paraId="26DAD908" w14:textId="77777777" w:rsidR="002F1F46" w:rsidRPr="007F3F92" w:rsidRDefault="002F1F46">
      <w:pPr>
        <w:pStyle w:val="ListBullet"/>
        <w:rPr>
          <w:sz w:val="28"/>
          <w:szCs w:val="28"/>
        </w:rPr>
      </w:pPr>
      <w:r w:rsidRPr="007F3F92">
        <w:rPr>
          <w:sz w:val="28"/>
          <w:szCs w:val="28"/>
        </w:rPr>
        <w:t>Mathematics-3</w:t>
      </w:r>
    </w:p>
    <w:p w14:paraId="34C4C1D4" w14:textId="77777777" w:rsidR="002F1F46" w:rsidRPr="007F3F92" w:rsidRDefault="002F1F46">
      <w:pPr>
        <w:pStyle w:val="ListBullet"/>
        <w:rPr>
          <w:sz w:val="28"/>
          <w:szCs w:val="28"/>
        </w:rPr>
      </w:pPr>
      <w:r w:rsidRPr="007F3F92">
        <w:rPr>
          <w:sz w:val="28"/>
          <w:szCs w:val="28"/>
        </w:rPr>
        <w:t>Integrated Science-3</w:t>
      </w:r>
    </w:p>
    <w:p w14:paraId="7B4CA526" w14:textId="77777777" w:rsidR="002F1F46" w:rsidRPr="007F3F92" w:rsidRDefault="002F1F46">
      <w:pPr>
        <w:pStyle w:val="ListBullet"/>
        <w:rPr>
          <w:sz w:val="28"/>
          <w:szCs w:val="28"/>
        </w:rPr>
      </w:pPr>
      <w:r w:rsidRPr="007F3F92">
        <w:rPr>
          <w:sz w:val="28"/>
          <w:szCs w:val="28"/>
        </w:rPr>
        <w:t>Information Technology-3</w:t>
      </w:r>
    </w:p>
    <w:p w14:paraId="4668996B" w14:textId="77777777" w:rsidR="002F1F46" w:rsidRPr="007F3F92" w:rsidRDefault="002F1F46">
      <w:pPr>
        <w:pStyle w:val="ListBullet"/>
        <w:rPr>
          <w:sz w:val="28"/>
          <w:szCs w:val="28"/>
        </w:rPr>
      </w:pPr>
      <w:r w:rsidRPr="007F3F92">
        <w:rPr>
          <w:sz w:val="28"/>
          <w:szCs w:val="28"/>
        </w:rPr>
        <w:t>Principles of Business-2</w:t>
      </w:r>
    </w:p>
    <w:p w14:paraId="35D26607" w14:textId="77777777" w:rsidR="002F1F46" w:rsidRDefault="002F1F46">
      <w:pPr>
        <w:pStyle w:val="ListBullet"/>
      </w:pPr>
      <w:r w:rsidRPr="007F3F92">
        <w:rPr>
          <w:sz w:val="28"/>
          <w:szCs w:val="28"/>
        </w:rPr>
        <w:t>English</w:t>
      </w:r>
      <w:r>
        <w:t xml:space="preserve">-1 </w:t>
      </w:r>
    </w:p>
    <w:sdt>
      <w:sdtPr>
        <w:rPr>
          <w:szCs w:val="28"/>
        </w:rPr>
        <w:id w:val="-625157616"/>
        <w:placeholder>
          <w:docPart w:val="2DEFCF2EE2D0493A8F0E0F917BACE44A"/>
        </w:placeholder>
        <w:temporary/>
        <w:showingPlcHdr/>
        <w15:appearance w15:val="hidden"/>
      </w:sdtPr>
      <w:sdtEndPr/>
      <w:sdtContent>
        <w:p w14:paraId="63A0F14F" w14:textId="77777777" w:rsidR="00250F0E" w:rsidRPr="007F3F92" w:rsidRDefault="000C321C">
          <w:pPr>
            <w:pStyle w:val="Heading1"/>
            <w:rPr>
              <w:szCs w:val="28"/>
            </w:rPr>
          </w:pPr>
          <w:r w:rsidRPr="007F3F92">
            <w:rPr>
              <w:szCs w:val="28"/>
            </w:rPr>
            <w:t>Experience</w:t>
          </w:r>
        </w:p>
      </w:sdtContent>
    </w:sdt>
    <w:p w14:paraId="30564A94" w14:textId="77777777" w:rsidR="00250F0E" w:rsidRPr="007F3F92" w:rsidRDefault="002F1F46">
      <w:pPr>
        <w:pStyle w:val="Heading2"/>
        <w:rPr>
          <w:color w:val="0D0D0D" w:themeColor="text1" w:themeTint="F2"/>
          <w:sz w:val="28"/>
          <w:szCs w:val="28"/>
        </w:rPr>
      </w:pPr>
      <w:r w:rsidRPr="007F3F92">
        <w:rPr>
          <w:color w:val="0D0D0D" w:themeColor="text1" w:themeTint="F2"/>
          <w:sz w:val="28"/>
          <w:szCs w:val="28"/>
        </w:rPr>
        <w:t xml:space="preserve">Ramesh and </w:t>
      </w:r>
      <w:proofErr w:type="spellStart"/>
      <w:r w:rsidRPr="007F3F92">
        <w:rPr>
          <w:color w:val="0D0D0D" w:themeColor="text1" w:themeTint="F2"/>
          <w:sz w:val="28"/>
          <w:szCs w:val="28"/>
        </w:rPr>
        <w:t>Leela</w:t>
      </w:r>
      <w:proofErr w:type="spellEnd"/>
      <w:r w:rsidR="000C321C" w:rsidRPr="007F3F92">
        <w:rPr>
          <w:color w:val="0D0D0D" w:themeColor="text1" w:themeTint="F2"/>
          <w:sz w:val="28"/>
          <w:szCs w:val="28"/>
        </w:rPr>
        <w:t xml:space="preserve"> | </w:t>
      </w:r>
      <w:r w:rsidRPr="007F3F92">
        <w:rPr>
          <w:color w:val="0D0D0D" w:themeColor="text1" w:themeTint="F2"/>
          <w:sz w:val="28"/>
          <w:szCs w:val="28"/>
        </w:rPr>
        <w:t>48-50 Eastern Main Road, San Juan</w:t>
      </w:r>
    </w:p>
    <w:p w14:paraId="7977D24C" w14:textId="77777777" w:rsidR="00250F0E" w:rsidRPr="007F3F92" w:rsidRDefault="002F1F46">
      <w:pPr>
        <w:pStyle w:val="Heading3"/>
        <w:rPr>
          <w:sz w:val="28"/>
          <w:szCs w:val="28"/>
        </w:rPr>
      </w:pPr>
      <w:r w:rsidRPr="007F3F92">
        <w:rPr>
          <w:sz w:val="28"/>
          <w:szCs w:val="28"/>
        </w:rPr>
        <w:t>Cashier</w:t>
      </w:r>
      <w:r w:rsidR="000C321C" w:rsidRPr="007F3F92">
        <w:rPr>
          <w:sz w:val="28"/>
          <w:szCs w:val="28"/>
        </w:rPr>
        <w:t xml:space="preserve"> </w:t>
      </w:r>
      <w:r w:rsidRPr="007F3F92">
        <w:rPr>
          <w:sz w:val="28"/>
          <w:szCs w:val="28"/>
        </w:rPr>
        <w:t xml:space="preserve">January 2017 </w:t>
      </w:r>
    </w:p>
    <w:sdt>
      <w:sdtPr>
        <w:id w:val="685182028"/>
        <w:placeholder>
          <w:docPart w:val="678CFA52028A4181B2F438DCD81F9C82"/>
        </w:placeholder>
        <w:temporary/>
        <w:showingPlcHdr/>
        <w15:appearance w15:val="hidden"/>
      </w:sdtPr>
      <w:sdtEndPr/>
      <w:sdtContent>
        <w:p w14:paraId="04CBB934" w14:textId="77777777" w:rsidR="00250F0E" w:rsidRDefault="000C321C">
          <w:r>
            <w:t>Job responsibilities</w:t>
          </w:r>
        </w:p>
      </w:sdtContent>
    </w:sdt>
    <w:p w14:paraId="168CC2A8" w14:textId="77777777" w:rsidR="00250F0E" w:rsidRPr="007F3F92" w:rsidRDefault="00670A46">
      <w:pPr>
        <w:pStyle w:val="Heading1"/>
        <w:rPr>
          <w:szCs w:val="28"/>
        </w:rPr>
      </w:pPr>
      <w:sdt>
        <w:sdtPr>
          <w:rPr>
            <w:szCs w:val="28"/>
          </w:rPr>
          <w:id w:val="-51398160"/>
          <w:placeholder>
            <w:docPart w:val="041E5473DE6A446384D33ADBAD05ADA1"/>
          </w:placeholder>
          <w:temporary/>
          <w:showingPlcHdr/>
          <w15:appearance w15:val="hidden"/>
        </w:sdtPr>
        <w:sdtEndPr/>
        <w:sdtContent>
          <w:r w:rsidR="000C321C" w:rsidRPr="007F3F92">
            <w:rPr>
              <w:szCs w:val="28"/>
            </w:rPr>
            <w:t>Skills</w:t>
          </w:r>
        </w:sdtContent>
      </w:sdt>
    </w:p>
    <w:p w14:paraId="31145470" w14:textId="59DEF24D" w:rsidR="000C321C" w:rsidRDefault="007F3F92">
      <w:pPr>
        <w:pStyle w:val="ListBullet"/>
        <w:rPr>
          <w:sz w:val="28"/>
          <w:szCs w:val="28"/>
        </w:rPr>
      </w:pPr>
      <w:r w:rsidRPr="007F3F92">
        <w:rPr>
          <w:sz w:val="28"/>
          <w:szCs w:val="28"/>
        </w:rPr>
        <w:t>I am self-motivated and can multi-task.</w:t>
      </w:r>
    </w:p>
    <w:p w14:paraId="590247D1" w14:textId="472AE56B" w:rsidR="005B01EE" w:rsidRDefault="005B01EE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Good customer service</w:t>
      </w:r>
    </w:p>
    <w:p w14:paraId="53B02491" w14:textId="73BC0F65" w:rsidR="005B01EE" w:rsidRDefault="005B01EE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Excellent team work</w:t>
      </w:r>
      <w:bookmarkStart w:id="0" w:name="_GoBack"/>
      <w:bookmarkEnd w:id="0"/>
    </w:p>
    <w:p w14:paraId="73F8295F" w14:textId="77777777" w:rsidR="000C321C" w:rsidRDefault="000C321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5815CE" w14:textId="77777777" w:rsidR="00250F0E" w:rsidRPr="000C321C" w:rsidRDefault="000C321C" w:rsidP="000C321C">
      <w:pPr>
        <w:pStyle w:val="ListBullet"/>
        <w:numPr>
          <w:ilvl w:val="0"/>
          <w:numId w:val="0"/>
        </w:numPr>
        <w:ind w:left="720"/>
        <w:rPr>
          <w:rFonts w:asciiTheme="majorHAnsi" w:hAnsiTheme="majorHAnsi"/>
          <w:color w:val="2F5897" w:themeColor="text2"/>
          <w:sz w:val="28"/>
          <w:szCs w:val="28"/>
        </w:rPr>
      </w:pPr>
      <w:r w:rsidRPr="000C321C">
        <w:rPr>
          <w:rFonts w:asciiTheme="majorHAnsi" w:hAnsiTheme="majorHAnsi"/>
          <w:color w:val="2F5897" w:themeColor="text2"/>
          <w:sz w:val="28"/>
          <w:szCs w:val="28"/>
        </w:rPr>
        <w:lastRenderedPageBreak/>
        <w:t>Hobbies</w:t>
      </w:r>
    </w:p>
    <w:p w14:paraId="58492FB7" w14:textId="77777777" w:rsidR="000C321C" w:rsidRDefault="000C321C" w:rsidP="000C321C">
      <w:pPr>
        <w:pStyle w:val="ListBulle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Cooking </w:t>
      </w:r>
    </w:p>
    <w:p w14:paraId="0AB85BF2" w14:textId="77777777" w:rsidR="000C321C" w:rsidRDefault="000C321C" w:rsidP="000C321C">
      <w:pPr>
        <w:pStyle w:val="ListBullet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Reading</w:t>
      </w:r>
    </w:p>
    <w:p w14:paraId="5DAC0BEF" w14:textId="77777777" w:rsidR="000C321C" w:rsidRPr="007F3F92" w:rsidRDefault="000C321C" w:rsidP="000C321C">
      <w:pPr>
        <w:pStyle w:val="ListBullet"/>
        <w:numPr>
          <w:ilvl w:val="0"/>
          <w:numId w:val="0"/>
        </w:numPr>
        <w:ind w:left="1080"/>
        <w:rPr>
          <w:sz w:val="28"/>
          <w:szCs w:val="28"/>
        </w:rPr>
      </w:pPr>
    </w:p>
    <w:sectPr w:rsidR="000C321C" w:rsidRPr="007F3F92" w:rsidSect="00AA799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1A5C6" w14:textId="77777777" w:rsidR="00670A46" w:rsidRDefault="00670A46">
      <w:pPr>
        <w:spacing w:after="0"/>
      </w:pPr>
      <w:r>
        <w:separator/>
      </w:r>
    </w:p>
  </w:endnote>
  <w:endnote w:type="continuationSeparator" w:id="0">
    <w:p w14:paraId="4FFDF70C" w14:textId="77777777" w:rsidR="00670A46" w:rsidRDefault="00670A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635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4F743" w14:textId="4C8F103E" w:rsidR="00250F0E" w:rsidRDefault="000C321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1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A4941" w14:textId="77777777" w:rsidR="00670A46" w:rsidRDefault="00670A46">
      <w:pPr>
        <w:spacing w:after="0"/>
      </w:pPr>
      <w:r>
        <w:separator/>
      </w:r>
    </w:p>
  </w:footnote>
  <w:footnote w:type="continuationSeparator" w:id="0">
    <w:p w14:paraId="5725B6D5" w14:textId="77777777" w:rsidR="00670A46" w:rsidRDefault="00670A4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Your Name"/>
      <w:tag w:val=""/>
      <w:id w:val="905105459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15:appearance w15:val="hidden"/>
      <w:text/>
    </w:sdtPr>
    <w:sdtEndPr/>
    <w:sdtContent>
      <w:p w14:paraId="6D18E448" w14:textId="77777777" w:rsidR="00250F0E" w:rsidRDefault="00C8255F">
        <w:pPr>
          <w:pStyle w:val="Header"/>
        </w:pPr>
        <w:r>
          <w:rPr>
            <w:lang w:val="en-TT"/>
          </w:rPr>
          <w:t>NICOLE DUNCAN</w:t>
        </w:r>
      </w:p>
    </w:sdtContent>
  </w:sdt>
  <w:p w14:paraId="6EFA8B06" w14:textId="77777777" w:rsidR="00250F0E" w:rsidRDefault="000C321C">
    <w:pPr>
      <w:pStyle w:val="Header"/>
    </w:pPr>
    <w:r>
      <w:sym w:font="Symbol" w:char="F0B7"/>
    </w:r>
    <w:r>
      <w:t xml:space="preserve"> </w:t>
    </w:r>
    <w:r>
      <w:sym w:font="Symbol" w:char="F0B7"/>
    </w:r>
    <w:r>
      <w:t xml:space="preserve"> </w:t>
    </w:r>
    <w: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664A82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7F7F7F" w:themeColor="text1" w:themeTint="80"/>
      </w:rPr>
    </w:lvl>
  </w:abstractNum>
  <w:abstractNum w:abstractNumId="1" w15:restartNumberingAfterBreak="0">
    <w:nsid w:val="FFFFFF89"/>
    <w:multiLevelType w:val="singleLevel"/>
    <w:tmpl w:val="6C56B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573280"/>
    <w:multiLevelType w:val="hybridMultilevel"/>
    <w:tmpl w:val="040CA268"/>
    <w:lvl w:ilvl="0" w:tplc="33F0D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10533"/>
    <w:multiLevelType w:val="hybridMultilevel"/>
    <w:tmpl w:val="C95C5ED4"/>
    <w:lvl w:ilvl="0" w:tplc="5DCCF32E">
      <w:start w:val="200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5D2481"/>
    <w:multiLevelType w:val="hybridMultilevel"/>
    <w:tmpl w:val="35743296"/>
    <w:lvl w:ilvl="0" w:tplc="1A989FE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5F"/>
    <w:rsid w:val="000C321C"/>
    <w:rsid w:val="00250F0E"/>
    <w:rsid w:val="002F1F46"/>
    <w:rsid w:val="00415EAE"/>
    <w:rsid w:val="005B01EE"/>
    <w:rsid w:val="00670A46"/>
    <w:rsid w:val="007F3F92"/>
    <w:rsid w:val="00AA799D"/>
    <w:rsid w:val="00C8255F"/>
    <w:rsid w:val="00FA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0B1CD"/>
  <w15:docId w15:val="{910A0209-2BDB-4F13-8591-8D838A5A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cstheme="majorBidi"/>
      <w:bCs/>
      <w:color w:val="6076B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/>
    </w:pPr>
    <w:tblPr/>
    <w:tblStylePr w:type="firstRow">
      <w:rPr>
        <w:rFonts w:ascii="Aharoni" w:hAnsi="Aharoni"/>
        <w:b/>
        <w:sz w:val="36"/>
      </w:rPr>
    </w:tblStylePr>
  </w:style>
  <w:style w:type="paragraph" w:styleId="ListBullet">
    <w:name w:val="List Bullet"/>
    <w:basedOn w:val="Normal"/>
    <w:uiPriority w:val="10"/>
    <w:qFormat/>
    <w:pPr>
      <w:numPr>
        <w:numId w:val="9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/>
      <w:bCs/>
      <w:color w:val="6076B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after="120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2"/>
    <w:unhideWhenUsed/>
    <w:pPr>
      <w:numPr>
        <w:ilvl w:val="1"/>
      </w:numPr>
      <w:spacing w:after="360"/>
      <w:contextualSpacing/>
      <w:jc w:val="center"/>
    </w:pPr>
    <w:rPr>
      <w:rFonts w:cstheme="majorBidi"/>
      <w:iCs/>
      <w:color w:val="2F5897" w:themeColor="text2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Pr>
      <w:rFonts w:cstheme="majorBidi"/>
      <w:iCs/>
      <w:color w:val="2F5897" w:themeColor="text2"/>
      <w:szCs w:val="24"/>
    </w:rPr>
  </w:style>
  <w:style w:type="paragraph" w:styleId="ListNumber">
    <w:name w:val="List Number"/>
    <w:basedOn w:val="Normal"/>
    <w:uiPriority w:val="10"/>
    <w:qFormat/>
    <w:pPr>
      <w:numPr>
        <w:numId w:val="7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76" w:lineRule="auto"/>
      <w:outlineLvl w:val="9"/>
    </w:pPr>
    <w:rPr>
      <w:b/>
      <w:i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  <w:jc w:val="center"/>
    </w:pPr>
    <w:rPr>
      <w:color w:val="6076B4" w:themeColor="accent1"/>
    </w:rPr>
  </w:style>
  <w:style w:type="character" w:customStyle="1" w:styleId="HeaderChar">
    <w:name w:val="Header Char"/>
    <w:basedOn w:val="DefaultParagraphFont"/>
    <w:link w:val="Header"/>
    <w:uiPriority w:val="99"/>
    <w:rPr>
      <w:color w:val="6076B4" w:themeColor="accent1"/>
    </w:rPr>
  </w:style>
  <w:style w:type="paragraph" w:styleId="Footer">
    <w:name w:val="footer"/>
    <w:basedOn w:val="Normal"/>
    <w:link w:val="FooterChar"/>
    <w:uiPriority w:val="99"/>
    <w:unhideWhenUsed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AppData\Roaming\Microsoft\Templates\Resume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4E7BF43C1F4352B9765404F0345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71F2F-64FE-4961-9914-37E658113B5A}"/>
      </w:docPartPr>
      <w:docPartBody>
        <w:p w:rsidR="00F14864" w:rsidRDefault="00F14864">
          <w:pPr>
            <w:pStyle w:val="944E7BF43C1F4352B9765404F034525A"/>
          </w:pPr>
          <w:r>
            <w:t>Your Name</w:t>
          </w:r>
        </w:p>
      </w:docPartBody>
    </w:docPart>
    <w:docPart>
      <w:docPartPr>
        <w:name w:val="BEA251F6D7EF494281C0B32D96F18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FFC8C-3BEE-4B27-AB00-C0079EB5B70F}"/>
      </w:docPartPr>
      <w:docPartBody>
        <w:p w:rsidR="00F14864" w:rsidRDefault="00F14864">
          <w:pPr>
            <w:pStyle w:val="BEA251F6D7EF494281C0B32D96F18CAF"/>
          </w:pPr>
          <w:r>
            <w:t>Objective</w:t>
          </w:r>
        </w:p>
      </w:docPartBody>
    </w:docPart>
    <w:docPart>
      <w:docPartPr>
        <w:name w:val="1C2A4B469AEA48EA88B4B7288A6F2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BC931-E820-4F6A-9740-653A9D2542B1}"/>
      </w:docPartPr>
      <w:docPartBody>
        <w:p w:rsidR="00F14864" w:rsidRDefault="00F14864">
          <w:pPr>
            <w:pStyle w:val="1C2A4B469AEA48EA88B4B7288A6F20C9"/>
          </w:pPr>
          <w:r>
            <w:t>Education</w:t>
          </w:r>
        </w:p>
      </w:docPartBody>
    </w:docPart>
    <w:docPart>
      <w:docPartPr>
        <w:name w:val="2DEFCF2EE2D0493A8F0E0F917BACE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9A0E1-641D-4B54-882E-2A9E7CE2C741}"/>
      </w:docPartPr>
      <w:docPartBody>
        <w:p w:rsidR="00F14864" w:rsidRDefault="00F14864">
          <w:pPr>
            <w:pStyle w:val="2DEFCF2EE2D0493A8F0E0F917BACE44A"/>
          </w:pPr>
          <w:r>
            <w:t>Experience</w:t>
          </w:r>
        </w:p>
      </w:docPartBody>
    </w:docPart>
    <w:docPart>
      <w:docPartPr>
        <w:name w:val="678CFA52028A4181B2F438DCD81F9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4C836-6A59-489A-8810-FF4767902ECB}"/>
      </w:docPartPr>
      <w:docPartBody>
        <w:p w:rsidR="00F14864" w:rsidRDefault="00F14864">
          <w:pPr>
            <w:pStyle w:val="678CFA52028A4181B2F438DCD81F9C82"/>
          </w:pPr>
          <w:r>
            <w:t>Job responsibilities</w:t>
          </w:r>
        </w:p>
      </w:docPartBody>
    </w:docPart>
    <w:docPart>
      <w:docPartPr>
        <w:name w:val="041E5473DE6A446384D33ADBAD05A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F97CC-A409-4776-AF0B-797E4072331A}"/>
      </w:docPartPr>
      <w:docPartBody>
        <w:p w:rsidR="00F14864" w:rsidRDefault="00F14864">
          <w:pPr>
            <w:pStyle w:val="041E5473DE6A446384D33ADBAD05ADA1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64"/>
    <w:rsid w:val="00F14864"/>
    <w:rsid w:val="00FA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4E7BF43C1F4352B9765404F034525A">
    <w:name w:val="944E7BF43C1F4352B9765404F034525A"/>
  </w:style>
  <w:style w:type="paragraph" w:customStyle="1" w:styleId="5DDE999231594998BAA95F09432CA155">
    <w:name w:val="5DDE999231594998BAA95F09432CA155"/>
  </w:style>
  <w:style w:type="paragraph" w:customStyle="1" w:styleId="4F9DEFDA8B8940049081E8D0F9CF3BC5">
    <w:name w:val="4F9DEFDA8B8940049081E8D0F9CF3BC5"/>
  </w:style>
  <w:style w:type="paragraph" w:customStyle="1" w:styleId="6D400266B5EA4AE8AC4329E46C14ECCC">
    <w:name w:val="6D400266B5EA4AE8AC4329E46C14ECCC"/>
  </w:style>
  <w:style w:type="paragraph" w:customStyle="1" w:styleId="D888FDC33C674578967CAE273570639F">
    <w:name w:val="D888FDC33C674578967CAE273570639F"/>
  </w:style>
  <w:style w:type="paragraph" w:customStyle="1" w:styleId="BEA251F6D7EF494281C0B32D96F18CAF">
    <w:name w:val="BEA251F6D7EF494281C0B32D96F18CAF"/>
  </w:style>
  <w:style w:type="paragraph" w:customStyle="1" w:styleId="E8A5CB7864754E849D81AB154AB0E390">
    <w:name w:val="E8A5CB7864754E849D81AB154AB0E390"/>
  </w:style>
  <w:style w:type="paragraph" w:customStyle="1" w:styleId="1C2A4B469AEA48EA88B4B7288A6F20C9">
    <w:name w:val="1C2A4B469AEA48EA88B4B7288A6F20C9"/>
  </w:style>
  <w:style w:type="paragraph" w:customStyle="1" w:styleId="03327F4B75DD45FAA83EECEFF2F27CD1">
    <w:name w:val="03327F4B75DD45FAA83EECEFF2F27CD1"/>
  </w:style>
  <w:style w:type="paragraph" w:customStyle="1" w:styleId="0034F1E2429B4DBD850E4CF5EC1D663E">
    <w:name w:val="0034F1E2429B4DBD850E4CF5EC1D663E"/>
  </w:style>
  <w:style w:type="paragraph" w:customStyle="1" w:styleId="7A15A5825AE3435295EBF5787D8CAEB5">
    <w:name w:val="7A15A5825AE3435295EBF5787D8CAEB5"/>
  </w:style>
  <w:style w:type="paragraph" w:customStyle="1" w:styleId="BE20323CBF254CBEA90618EA68686278">
    <w:name w:val="BE20323CBF254CBEA90618EA68686278"/>
  </w:style>
  <w:style w:type="paragraph" w:customStyle="1" w:styleId="2DEFCF2EE2D0493A8F0E0F917BACE44A">
    <w:name w:val="2DEFCF2EE2D0493A8F0E0F917BACE44A"/>
  </w:style>
  <w:style w:type="paragraph" w:customStyle="1" w:styleId="6714D73381BE4CC394F0575721FC45C5">
    <w:name w:val="6714D73381BE4CC394F0575721FC45C5"/>
  </w:style>
  <w:style w:type="paragraph" w:customStyle="1" w:styleId="0D2C2027997348209D0B7F3E9DB89609">
    <w:name w:val="0D2C2027997348209D0B7F3E9DB89609"/>
  </w:style>
  <w:style w:type="paragraph" w:customStyle="1" w:styleId="3C644C175C5149E7B43C90C95ADD8014">
    <w:name w:val="3C644C175C5149E7B43C90C95ADD8014"/>
  </w:style>
  <w:style w:type="paragraph" w:customStyle="1" w:styleId="7036DB0F627F4798B394C2932AA24EC0">
    <w:name w:val="7036DB0F627F4798B394C2932AA24EC0"/>
  </w:style>
  <w:style w:type="paragraph" w:customStyle="1" w:styleId="6E1BC845C9D8403F9A97C6F577AF722A">
    <w:name w:val="6E1BC845C9D8403F9A97C6F577AF722A"/>
  </w:style>
  <w:style w:type="paragraph" w:customStyle="1" w:styleId="678CFA52028A4181B2F438DCD81F9C82">
    <w:name w:val="678CFA52028A4181B2F438DCD81F9C82"/>
  </w:style>
  <w:style w:type="paragraph" w:customStyle="1" w:styleId="041E5473DE6A446384D33ADBAD05ADA1">
    <w:name w:val="041E5473DE6A446384D33ADBAD05ADA1"/>
  </w:style>
  <w:style w:type="paragraph" w:customStyle="1" w:styleId="C9ABF1F631CE4FAD8CA1A9715AC0A4A3">
    <w:name w:val="C9ABF1F631CE4FAD8CA1A9715AC0A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Custom 70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A709A8-CD0B-4214-9C87-B49A57E9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(Executive design)</Template>
  <TotalTime>7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DUNCAN</dc:creator>
  <cp:keywords/>
  <cp:lastModifiedBy>Nicole Duncan</cp:lastModifiedBy>
  <cp:revision>3</cp:revision>
  <dcterms:created xsi:type="dcterms:W3CDTF">2017-01-23T15:26:00Z</dcterms:created>
  <dcterms:modified xsi:type="dcterms:W3CDTF">2017-02-24T15:51:00Z</dcterms:modified>
  <cp:version/>
</cp:coreProperties>
</file>