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6C" w:rsidRDefault="00525159" w:rsidP="005251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</w:t>
      </w:r>
    </w:p>
    <w:sdt>
      <w:sdtPr>
        <w:alias w:val="Resume Name"/>
        <w:tag w:val="Resume Name"/>
        <w:id w:val="-1951695201"/>
        <w:placeholder>
          <w:docPart w:val="8D3830FA1DF54C6FBD12C59B1AF9DCFB"/>
        </w:placeholder>
        <w:docPartList>
          <w:docPartGallery w:val="Quick Parts"/>
          <w:docPartCategory w:val=" Resume Name"/>
        </w:docPartList>
      </w:sdtPr>
      <w:sdtEndPr/>
      <w:sdtContent>
        <w:p w:rsidR="00A6650D" w:rsidRDefault="00A6650D"/>
        <w:tbl>
          <w:tblPr>
            <w:tblW w:w="4226" w:type="pct"/>
            <w:jc w:val="center"/>
            <w:tblLook w:val="01E0" w:firstRow="1" w:lastRow="1" w:firstColumn="1" w:lastColumn="1" w:noHBand="0" w:noVBand="0"/>
          </w:tblPr>
          <w:tblGrid>
            <w:gridCol w:w="5552"/>
            <w:gridCol w:w="3150"/>
          </w:tblGrid>
          <w:tr w:rsidR="00A6650D" w:rsidTr="00BA036C">
            <w:trPr>
              <w:trHeight w:val="1808"/>
              <w:jc w:val="center"/>
            </w:trPr>
            <w:tc>
              <w:tcPr>
                <w:tcW w:w="5552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sz w:val="28"/>
                    <w:szCs w:val="28"/>
                  </w:rPr>
                  <w:id w:val="3054493"/>
                  <w:placeholder>
                    <w:docPart w:val="545676FC2FCC4F8AB57323701F2482A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6650D" w:rsidRPr="00BA036C" w:rsidRDefault="003F7680">
                    <w:pPr>
                      <w:spacing w:after="0" w:line="240" w:lineRule="auto"/>
                      <w:rPr>
                        <w:rFonts w:asciiTheme="majorHAnsi" w:eastAsiaTheme="majorEastAsia" w:hAnsiTheme="majorHAnsi" w:cstheme="majorBidi"/>
                        <w:b/>
                        <w:bCs/>
                        <w:sz w:val="28"/>
                        <w:szCs w:val="28"/>
                      </w:rPr>
                    </w:pPr>
                    <w:r w:rsidRPr="00BA036C">
                      <w:rPr>
                        <w:rFonts w:asciiTheme="majorHAnsi" w:eastAsiaTheme="majorEastAsia" w:hAnsiTheme="majorHAnsi" w:cstheme="majorBidi"/>
                        <w:b/>
                        <w:bCs/>
                        <w:sz w:val="28"/>
                        <w:szCs w:val="28"/>
                      </w:rPr>
                      <w:t>JANAY LEWIS</w:t>
                    </w:r>
                  </w:p>
                </w:sdtContent>
              </w:sdt>
              <w:p w:rsidR="00A6650D" w:rsidRDefault="003F7680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ADDRESS: #3 Mt Zion Road Zone 8, Arima</w:t>
                </w:r>
              </w:p>
              <w:p w:rsidR="00A6650D" w:rsidRDefault="003F7680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Tele: 337-5716- 750-8286</w:t>
                </w:r>
              </w:p>
              <w:p w:rsidR="00A6650D" w:rsidRDefault="003F7680">
                <w:pPr>
                  <w:spacing w:after="0" w:line="240" w:lineRule="auto"/>
                  <w:rPr>
                    <w:color w:val="424456" w:themeColor="text2"/>
                  </w:rPr>
                </w:pPr>
                <w:r>
                  <w:rPr>
                    <w:color w:val="424456" w:themeColor="text2"/>
                  </w:rPr>
                  <w:t>Email: janaylewis2@gmail.com</w:t>
                </w:r>
              </w:p>
              <w:p w:rsidR="00A6650D" w:rsidRDefault="00A6650D" w:rsidP="003F7680">
                <w:pPr>
                  <w:spacing w:after="0" w:line="240" w:lineRule="auto"/>
                </w:pPr>
              </w:p>
            </w:tc>
            <w:tc>
              <w:tcPr>
                <w:tcW w:w="3150" w:type="dxa"/>
                <w:tcBorders>
                  <w:left w:val="nil"/>
                </w:tcBorders>
                <w:shd w:val="clear" w:color="auto" w:fill="auto"/>
              </w:tcPr>
              <w:p w:rsidR="00A6650D" w:rsidRDefault="00A6650D">
                <w:pPr>
                  <w:spacing w:after="0" w:line="240" w:lineRule="auto"/>
                  <w:rPr>
                    <w:rFonts w:asciiTheme="majorHAnsi" w:eastAsiaTheme="majorEastAsia" w:hAnsiTheme="majorHAnsi" w:cstheme="majorBidi"/>
                    <w:color w:val="4F271C"/>
                    <w:sz w:val="32"/>
                    <w:szCs w:val="32"/>
                  </w:rPr>
                </w:pPr>
              </w:p>
            </w:tc>
            <w:bookmarkStart w:id="0" w:name="_GoBack"/>
            <w:bookmarkEnd w:id="0"/>
          </w:tr>
        </w:tbl>
        <w:p w:rsidR="00A6650D" w:rsidRDefault="00560EC6">
          <w:pPr>
            <w:tabs>
              <w:tab w:val="left" w:pos="2266"/>
            </w:tabs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835"/>
        <w:gridCol w:w="7461"/>
      </w:tblGrid>
      <w:tr w:rsidR="00A6650D" w:rsidTr="003F0409">
        <w:trPr>
          <w:trHeight w:val="765"/>
          <w:jc w:val="center"/>
        </w:trPr>
        <w:tc>
          <w:tcPr>
            <w:tcW w:w="2266" w:type="dxa"/>
            <w:shd w:val="clear" w:color="auto" w:fill="auto"/>
          </w:tcPr>
          <w:p w:rsidR="00A6650D" w:rsidRPr="00BA036C" w:rsidRDefault="003F0409">
            <w:pPr>
              <w:pStyle w:val="Section"/>
              <w:framePr w:hSpace="0" w:wrap="auto" w:hAnchor="text" w:xAlign="left" w:yAlign="inline"/>
              <w:rPr>
                <w:sz w:val="24"/>
                <w:szCs w:val="24"/>
                <w:u w:val="single"/>
              </w:rPr>
            </w:pPr>
            <w:r w:rsidRPr="00BA036C">
              <w:rPr>
                <w:color w:val="auto"/>
                <w:sz w:val="24"/>
                <w:szCs w:val="24"/>
                <w:u w:val="single"/>
              </w:rPr>
              <w:t>OBJECTIVE:</w:t>
            </w:r>
          </w:p>
        </w:tc>
        <w:tc>
          <w:tcPr>
            <w:tcW w:w="8296" w:type="dxa"/>
            <w:shd w:val="clear" w:color="auto" w:fill="auto"/>
          </w:tcPr>
          <w:p w:rsidR="00A6650D" w:rsidRPr="00525159" w:rsidRDefault="003F7680">
            <w:pPr>
              <w:spacing w:after="0" w:line="240" w:lineRule="auto"/>
              <w:rPr>
                <w:color w:val="424456" w:themeColor="text2"/>
                <w:sz w:val="28"/>
                <w:szCs w:val="28"/>
              </w:rPr>
            </w:pPr>
            <w:r w:rsidRPr="00525159">
              <w:rPr>
                <w:color w:val="424456" w:themeColor="text2"/>
                <w:sz w:val="28"/>
                <w:szCs w:val="28"/>
              </w:rPr>
              <w:t>To join an organization such as yours in order to fulfill personal dreams and to assist greatly in the continued success of your company</w:t>
            </w:r>
            <w:r w:rsidR="00525159">
              <w:rPr>
                <w:color w:val="424456" w:themeColor="text2"/>
                <w:sz w:val="28"/>
                <w:szCs w:val="28"/>
              </w:rPr>
              <w:t>.</w:t>
            </w:r>
          </w:p>
          <w:p w:rsidR="00A6650D" w:rsidRPr="00BA036C" w:rsidRDefault="00A6650D">
            <w:pPr>
              <w:spacing w:after="0" w:line="240" w:lineRule="auto"/>
              <w:ind w:firstLine="720"/>
              <w:rPr>
                <w:b/>
                <w:bCs/>
                <w:color w:val="438086" w:themeColor="accent2"/>
                <w:sz w:val="24"/>
                <w:szCs w:val="24"/>
              </w:rPr>
            </w:pPr>
          </w:p>
        </w:tc>
      </w:tr>
      <w:tr w:rsidR="00A6650D" w:rsidTr="00537DCA">
        <w:trPr>
          <w:jc w:val="center"/>
        </w:trPr>
        <w:tc>
          <w:tcPr>
            <w:tcW w:w="2266" w:type="dxa"/>
            <w:shd w:val="clear" w:color="auto" w:fill="auto"/>
            <w:vAlign w:val="center"/>
          </w:tcPr>
          <w:p w:rsidR="00A6650D" w:rsidRPr="00BA036C" w:rsidRDefault="003F7680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  <w:r w:rsidRPr="00BA036C">
              <w:rPr>
                <w:color w:val="auto"/>
                <w:sz w:val="24"/>
                <w:szCs w:val="24"/>
                <w:u w:val="single"/>
              </w:rPr>
              <w:t>PERSONAL DATA:</w:t>
            </w:r>
          </w:p>
          <w:p w:rsidR="003F7680" w:rsidRPr="00BA036C" w:rsidRDefault="003F7680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</w:rPr>
            </w:pPr>
            <w:r w:rsidRPr="00BA036C">
              <w:rPr>
                <w:color w:val="auto"/>
                <w:sz w:val="24"/>
                <w:szCs w:val="24"/>
              </w:rPr>
              <w:t>Date of Birth:</w:t>
            </w:r>
          </w:p>
          <w:p w:rsidR="003F7680" w:rsidRPr="00BA036C" w:rsidRDefault="003F7680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</w:rPr>
            </w:pPr>
            <w:r w:rsidRPr="00BA036C">
              <w:rPr>
                <w:color w:val="auto"/>
                <w:sz w:val="24"/>
                <w:szCs w:val="24"/>
              </w:rPr>
              <w:t>Marital Status:</w:t>
            </w:r>
          </w:p>
          <w:p w:rsidR="003F7680" w:rsidRPr="00BA036C" w:rsidRDefault="003F7680" w:rsidP="00537DCA">
            <w:pPr>
              <w:pStyle w:val="Section"/>
              <w:framePr w:hSpace="0" w:wrap="auto" w:hAnchor="text" w:xAlign="left" w:yAlign="inline"/>
              <w:rPr>
                <w:sz w:val="24"/>
                <w:szCs w:val="24"/>
              </w:rPr>
            </w:pPr>
            <w:r w:rsidRPr="00BA036C">
              <w:rPr>
                <w:color w:val="auto"/>
                <w:sz w:val="24"/>
                <w:szCs w:val="24"/>
              </w:rPr>
              <w:t>Nationality:</w:t>
            </w:r>
          </w:p>
        </w:tc>
        <w:tc>
          <w:tcPr>
            <w:tcW w:w="8296" w:type="dxa"/>
            <w:shd w:val="clear" w:color="auto" w:fill="auto"/>
          </w:tcPr>
          <w:p w:rsidR="00A6650D" w:rsidRPr="00BA036C" w:rsidRDefault="00A6650D" w:rsidP="003F768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</w:p>
          <w:p w:rsidR="003F7680" w:rsidRPr="00BA036C" w:rsidRDefault="003F7680" w:rsidP="003F768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Cs/>
                <w:color w:val="213F43" w:themeColor="accent2" w:themeShade="80"/>
                <w:sz w:val="24"/>
                <w:szCs w:val="24"/>
              </w:rPr>
            </w:pPr>
            <w:r w:rsidRPr="00BA036C">
              <w:rPr>
                <w:bCs/>
                <w:color w:val="213F43" w:themeColor="accent2" w:themeShade="80"/>
                <w:sz w:val="24"/>
                <w:szCs w:val="24"/>
              </w:rPr>
              <w:t>18</w:t>
            </w:r>
            <w:r w:rsidRPr="00BA036C">
              <w:rPr>
                <w:bCs/>
                <w:color w:val="213F43" w:themeColor="accent2" w:themeShade="80"/>
                <w:sz w:val="24"/>
                <w:szCs w:val="24"/>
                <w:vertAlign w:val="superscript"/>
              </w:rPr>
              <w:t>TH</w:t>
            </w:r>
            <w:r w:rsidRPr="00BA036C">
              <w:rPr>
                <w:bCs/>
                <w:color w:val="213F43" w:themeColor="accent2" w:themeShade="80"/>
                <w:sz w:val="24"/>
                <w:szCs w:val="24"/>
              </w:rPr>
              <w:t xml:space="preserve"> May 1996</w:t>
            </w:r>
          </w:p>
          <w:p w:rsidR="003F7680" w:rsidRPr="00BA036C" w:rsidRDefault="003F7680" w:rsidP="003F768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Cs/>
                <w:color w:val="213F43" w:themeColor="accent2" w:themeShade="80"/>
                <w:sz w:val="24"/>
                <w:szCs w:val="24"/>
              </w:rPr>
            </w:pPr>
            <w:r w:rsidRPr="00BA036C">
              <w:rPr>
                <w:bCs/>
                <w:color w:val="213F43" w:themeColor="accent2" w:themeShade="80"/>
                <w:sz w:val="24"/>
                <w:szCs w:val="24"/>
              </w:rPr>
              <w:t>Single</w:t>
            </w:r>
          </w:p>
          <w:p w:rsidR="003F7680" w:rsidRPr="00BA036C" w:rsidRDefault="003F7680" w:rsidP="003F768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color w:val="213F43" w:themeColor="accent2" w:themeShade="80"/>
                <w:sz w:val="24"/>
                <w:szCs w:val="24"/>
              </w:rPr>
            </w:pPr>
            <w:r w:rsidRPr="00BA036C">
              <w:rPr>
                <w:bCs/>
                <w:color w:val="213F43" w:themeColor="accent2" w:themeShade="80"/>
                <w:sz w:val="24"/>
                <w:szCs w:val="24"/>
              </w:rPr>
              <w:t>Trinidadian</w:t>
            </w:r>
          </w:p>
        </w:tc>
      </w:tr>
      <w:tr w:rsidR="00A6650D" w:rsidTr="00414D58">
        <w:trPr>
          <w:trHeight w:val="513"/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:rsidR="00A6650D" w:rsidRPr="00BA036C" w:rsidRDefault="00A6650D">
            <w:pPr>
              <w:pStyle w:val="Section"/>
              <w:framePr w:hSpace="0" w:wrap="auto" w:hAnchor="text" w:xAlign="left" w:yAlign="inline"/>
              <w:rPr>
                <w:sz w:val="24"/>
                <w:szCs w:val="24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:rsidR="00A6650D" w:rsidRPr="00BA036C" w:rsidRDefault="00A6650D">
            <w:p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</w:p>
        </w:tc>
      </w:tr>
      <w:tr w:rsidR="00A6650D" w:rsidTr="00537DCA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EE2FEA" w:rsidRPr="00BA036C" w:rsidRDefault="00560EC6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  <w:r w:rsidRPr="00BA036C">
              <w:rPr>
                <w:color w:val="auto"/>
                <w:sz w:val="24"/>
                <w:szCs w:val="24"/>
                <w:u w:val="single"/>
              </w:rPr>
              <w:t>Education</w:t>
            </w:r>
            <w:r w:rsidR="00EE2FEA" w:rsidRPr="00BA036C">
              <w:rPr>
                <w:color w:val="auto"/>
                <w:sz w:val="24"/>
                <w:szCs w:val="24"/>
                <w:u w:val="single"/>
              </w:rPr>
              <w:t>:</w:t>
            </w:r>
          </w:p>
          <w:p w:rsidR="003F0409" w:rsidRPr="00BA036C" w:rsidRDefault="003F0409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3F0409" w:rsidRPr="00BA036C" w:rsidRDefault="003F0409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3F0409" w:rsidRPr="00BA036C" w:rsidRDefault="003F0409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EE2FEA" w:rsidRPr="00BA036C" w:rsidRDefault="00EE2FEA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EE2FEA" w:rsidRPr="00BA036C" w:rsidRDefault="00EE2FEA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EE2FEA" w:rsidRPr="00BA036C" w:rsidRDefault="00EE2FEA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  <w:r w:rsidRPr="00BA036C">
              <w:rPr>
                <w:color w:val="auto"/>
                <w:sz w:val="24"/>
                <w:szCs w:val="24"/>
                <w:u w:val="single"/>
              </w:rPr>
              <w:t>QUALIFICATIONS:</w:t>
            </w:r>
          </w:p>
          <w:p w:rsidR="00414D58" w:rsidRPr="00BA036C" w:rsidRDefault="00414D58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EE2FEA" w:rsidRPr="00BA036C" w:rsidRDefault="00EE2FEA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EE2FEA" w:rsidRPr="00BA036C" w:rsidRDefault="00EE2FEA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EE2FEA" w:rsidRPr="00BA036C" w:rsidRDefault="00EE2FEA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  <w:r w:rsidRPr="00BA036C">
              <w:rPr>
                <w:color w:val="auto"/>
                <w:sz w:val="24"/>
                <w:szCs w:val="24"/>
                <w:u w:val="single"/>
              </w:rPr>
              <w:t>CERTIFICATES/AWARDS:</w:t>
            </w:r>
          </w:p>
          <w:p w:rsidR="003F0409" w:rsidRPr="00BA036C" w:rsidRDefault="003F0409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3F0409" w:rsidRPr="00BA036C" w:rsidRDefault="003F0409" w:rsidP="00537DCA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8296" w:type="dxa"/>
            <w:shd w:val="clear" w:color="auto" w:fill="auto"/>
          </w:tcPr>
          <w:p w:rsidR="00A6650D" w:rsidRPr="00BA036C" w:rsidRDefault="00EE2FEA">
            <w:pPr>
              <w:pStyle w:val="Subsection"/>
              <w:framePr w:hSpace="0" w:wrap="auto" w:hAnchor="text" w:xAlign="left" w:yAlign="inline"/>
              <w:rPr>
                <w:sz w:val="24"/>
                <w:szCs w:val="24"/>
              </w:rPr>
            </w:pPr>
            <w:r w:rsidRPr="00BA036C">
              <w:rPr>
                <w:b w:val="0"/>
                <w:sz w:val="24"/>
                <w:szCs w:val="24"/>
              </w:rPr>
              <w:t>Valencia Secondary School  2010- 2</w:t>
            </w:r>
            <w:r w:rsidRPr="00BA036C">
              <w:rPr>
                <w:sz w:val="24"/>
                <w:szCs w:val="24"/>
              </w:rPr>
              <w:t>015</w:t>
            </w:r>
          </w:p>
          <w:p w:rsidR="00A6650D" w:rsidRPr="00BA036C" w:rsidRDefault="00EE2FEA">
            <w:p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  <w:r w:rsidRPr="00BA036C">
              <w:rPr>
                <w:color w:val="424456" w:themeColor="text2"/>
                <w:sz w:val="24"/>
                <w:szCs w:val="24"/>
              </w:rPr>
              <w:t>Agape Training Centre 2008-2010</w:t>
            </w:r>
          </w:p>
          <w:p w:rsidR="00EE2FEA" w:rsidRPr="00BA036C" w:rsidRDefault="00EE2FEA" w:rsidP="00EE2F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  <w:r w:rsidRPr="00BA036C">
              <w:rPr>
                <w:color w:val="213F43" w:themeColor="accent2" w:themeShade="80"/>
                <w:sz w:val="24"/>
                <w:szCs w:val="24"/>
              </w:rPr>
              <w:t>Arima Centenary Government school 2000 – 2008</w:t>
            </w:r>
          </w:p>
          <w:p w:rsidR="003F0409" w:rsidRPr="00BA036C" w:rsidRDefault="003F0409" w:rsidP="00EE2F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</w:p>
          <w:p w:rsidR="00414D58" w:rsidRPr="00BA036C" w:rsidRDefault="00414D58" w:rsidP="00EE2F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</w:p>
          <w:p w:rsidR="00414D58" w:rsidRPr="00BA036C" w:rsidRDefault="00414D58" w:rsidP="00414D5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  <w:r w:rsidRPr="00BA036C">
              <w:rPr>
                <w:color w:val="213F43" w:themeColor="accent2" w:themeShade="80"/>
                <w:sz w:val="24"/>
                <w:szCs w:val="24"/>
              </w:rPr>
              <w:t xml:space="preserve">     </w:t>
            </w:r>
          </w:p>
          <w:p w:rsidR="00EE2FEA" w:rsidRPr="00BA036C" w:rsidRDefault="00EE2FEA" w:rsidP="00EE2F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</w:p>
          <w:p w:rsidR="00EE2FEA" w:rsidRPr="00BA036C" w:rsidRDefault="00414D58" w:rsidP="00EE2F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  <w:r w:rsidRPr="00BA036C">
              <w:rPr>
                <w:color w:val="213F43" w:themeColor="accent2" w:themeShade="80"/>
                <w:sz w:val="24"/>
                <w:szCs w:val="24"/>
              </w:rPr>
              <w:t>Data Operation (CVQ)    Caribbean Vocation      Qualification</w:t>
            </w:r>
          </w:p>
          <w:p w:rsidR="003F0409" w:rsidRPr="00BA036C" w:rsidRDefault="003F0409" w:rsidP="00EE2F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</w:p>
          <w:p w:rsidR="003F0409" w:rsidRPr="00BA036C" w:rsidRDefault="003F0409" w:rsidP="00EE2F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</w:p>
          <w:p w:rsidR="003F0409" w:rsidRPr="00525159" w:rsidRDefault="00537DCA" w:rsidP="003F0409">
            <w:pPr>
              <w:pStyle w:val="ListBullet"/>
              <w:numPr>
                <w:ilvl w:val="0"/>
                <w:numId w:val="0"/>
              </w:numPr>
              <w:rPr>
                <w:color w:val="213F43" w:themeColor="accent2" w:themeShade="80"/>
                <w:sz w:val="24"/>
                <w:szCs w:val="24"/>
              </w:rPr>
            </w:pPr>
            <w:r w:rsidRPr="00525159">
              <w:rPr>
                <w:color w:val="213F43" w:themeColor="accent2" w:themeShade="80"/>
                <w:sz w:val="24"/>
                <w:szCs w:val="24"/>
              </w:rPr>
              <w:t>Valencia Secondary School       Social Studies 2012</w:t>
            </w:r>
          </w:p>
          <w:p w:rsidR="003F0409" w:rsidRPr="00525159" w:rsidRDefault="00537DCA" w:rsidP="003F0409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  <w:r w:rsidRPr="00525159">
              <w:rPr>
                <w:color w:val="213F43" w:themeColor="accent2" w:themeShade="80"/>
                <w:sz w:val="24"/>
                <w:szCs w:val="24"/>
              </w:rPr>
              <w:t xml:space="preserve">Adolescent Development </w:t>
            </w:r>
            <w:proofErr w:type="spellStart"/>
            <w:r w:rsidRPr="00525159">
              <w:rPr>
                <w:color w:val="213F43" w:themeColor="accent2" w:themeShade="80"/>
                <w:sz w:val="24"/>
                <w:szCs w:val="24"/>
              </w:rPr>
              <w:t>Programme</w:t>
            </w:r>
            <w:proofErr w:type="spellEnd"/>
            <w:r w:rsidRPr="00525159">
              <w:rPr>
                <w:color w:val="213F43" w:themeColor="accent2" w:themeShade="80"/>
                <w:sz w:val="24"/>
                <w:szCs w:val="24"/>
              </w:rPr>
              <w:t xml:space="preserve"> (Servol)  2013</w:t>
            </w:r>
          </w:p>
          <w:p w:rsidR="00537DCA" w:rsidRPr="00BA036C" w:rsidRDefault="00537DCA" w:rsidP="00EE2FEA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213F43" w:themeColor="accent2" w:themeShade="80"/>
                <w:sz w:val="24"/>
                <w:szCs w:val="24"/>
              </w:rPr>
            </w:pPr>
            <w:r w:rsidRPr="00525159">
              <w:rPr>
                <w:color w:val="213F43" w:themeColor="accent2" w:themeShade="80"/>
                <w:sz w:val="24"/>
                <w:szCs w:val="24"/>
              </w:rPr>
              <w:t xml:space="preserve">Arima </w:t>
            </w:r>
            <w:r w:rsidRPr="00525159">
              <w:rPr>
                <w:color w:val="213F43" w:themeColor="accent2" w:themeShade="80"/>
                <w:sz w:val="24"/>
                <w:szCs w:val="24"/>
              </w:rPr>
              <w:t>Centenary Government school</w:t>
            </w:r>
            <w:r w:rsidRPr="00525159">
              <w:rPr>
                <w:color w:val="213F43" w:themeColor="accent2" w:themeShade="80"/>
                <w:sz w:val="24"/>
                <w:szCs w:val="24"/>
              </w:rPr>
              <w:t xml:space="preserve">  Good Manners 2006</w:t>
            </w:r>
          </w:p>
        </w:tc>
      </w:tr>
      <w:tr w:rsidR="00A6650D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:rsidR="00A6650D" w:rsidRPr="00BA036C" w:rsidRDefault="00A6650D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:rsidR="00A6650D" w:rsidRPr="00BA036C" w:rsidRDefault="00A6650D">
            <w:pPr>
              <w:spacing w:after="0" w:line="240" w:lineRule="auto"/>
              <w:rPr>
                <w:color w:val="424456" w:themeColor="text2"/>
                <w:sz w:val="24"/>
                <w:szCs w:val="24"/>
              </w:rPr>
            </w:pPr>
          </w:p>
        </w:tc>
      </w:tr>
      <w:tr w:rsidR="00A6650D">
        <w:trPr>
          <w:jc w:val="center"/>
        </w:trPr>
        <w:tc>
          <w:tcPr>
            <w:tcW w:w="2266" w:type="dxa"/>
            <w:shd w:val="clear" w:color="auto" w:fill="auto"/>
          </w:tcPr>
          <w:p w:rsidR="00A6650D" w:rsidRPr="00BA036C" w:rsidRDefault="00560EC6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  <w:r w:rsidRPr="00BA036C">
              <w:rPr>
                <w:color w:val="auto"/>
                <w:sz w:val="24"/>
                <w:szCs w:val="24"/>
                <w:u w:val="single"/>
              </w:rPr>
              <w:t>Experience</w:t>
            </w:r>
            <w:r w:rsidR="00414D58" w:rsidRPr="00BA036C">
              <w:rPr>
                <w:color w:val="auto"/>
                <w:sz w:val="24"/>
                <w:szCs w:val="24"/>
                <w:u w:val="single"/>
              </w:rPr>
              <w:t>:</w:t>
            </w:r>
          </w:p>
          <w:p w:rsidR="00A6650D" w:rsidRPr="00BA036C" w:rsidRDefault="00A6650D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3F0409" w:rsidRPr="00BA036C" w:rsidRDefault="003F0409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414D58" w:rsidRPr="00BA036C" w:rsidRDefault="00414D58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414D58" w:rsidRPr="00BA036C" w:rsidRDefault="00414D58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  <w:r w:rsidRPr="00BA036C">
              <w:rPr>
                <w:color w:val="auto"/>
                <w:sz w:val="24"/>
                <w:szCs w:val="24"/>
                <w:u w:val="single"/>
              </w:rPr>
              <w:t xml:space="preserve">HOBBIES: </w:t>
            </w:r>
          </w:p>
          <w:p w:rsidR="003F0409" w:rsidRPr="00BA036C" w:rsidRDefault="003F0409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414D58" w:rsidRPr="00BA036C" w:rsidRDefault="00414D58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414D58" w:rsidRPr="00BA036C" w:rsidRDefault="00414D58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</w:p>
          <w:p w:rsidR="00414D58" w:rsidRPr="00BA036C" w:rsidRDefault="00414D58">
            <w:pPr>
              <w:pStyle w:val="Section"/>
              <w:framePr w:hSpace="0" w:wrap="auto" w:hAnchor="text" w:xAlign="left" w:yAlign="inline"/>
              <w:rPr>
                <w:color w:val="auto"/>
                <w:sz w:val="24"/>
                <w:szCs w:val="24"/>
                <w:u w:val="single"/>
              </w:rPr>
            </w:pPr>
            <w:r w:rsidRPr="00BA036C">
              <w:rPr>
                <w:color w:val="auto"/>
                <w:sz w:val="24"/>
                <w:szCs w:val="24"/>
                <w:u w:val="single"/>
              </w:rPr>
              <w:t xml:space="preserve">REFERENCES: </w:t>
            </w:r>
          </w:p>
        </w:tc>
        <w:tc>
          <w:tcPr>
            <w:tcW w:w="8296" w:type="dxa"/>
            <w:shd w:val="clear" w:color="auto" w:fill="auto"/>
          </w:tcPr>
          <w:p w:rsidR="00A6650D" w:rsidRPr="00525159" w:rsidRDefault="00414D58" w:rsidP="00414D58">
            <w:pPr>
              <w:pStyle w:val="Subsection"/>
              <w:framePr w:hSpace="0" w:wrap="auto" w:hAnchor="text" w:xAlign="left" w:yAlign="inline"/>
              <w:rPr>
                <w:b w:val="0"/>
                <w:sz w:val="24"/>
                <w:szCs w:val="24"/>
              </w:rPr>
            </w:pPr>
            <w:r w:rsidRPr="00525159">
              <w:rPr>
                <w:b w:val="0"/>
                <w:sz w:val="24"/>
                <w:szCs w:val="24"/>
              </w:rPr>
              <w:t xml:space="preserve">Pennywise </w:t>
            </w:r>
            <w:proofErr w:type="spellStart"/>
            <w:r w:rsidRPr="00525159">
              <w:rPr>
                <w:b w:val="0"/>
                <w:sz w:val="24"/>
                <w:szCs w:val="24"/>
              </w:rPr>
              <w:t>Trinicity</w:t>
            </w:r>
            <w:proofErr w:type="spellEnd"/>
            <w:r w:rsidRPr="00525159">
              <w:rPr>
                <w:b w:val="0"/>
                <w:sz w:val="24"/>
                <w:szCs w:val="24"/>
              </w:rPr>
              <w:t xml:space="preserve"> </w:t>
            </w:r>
            <w:r w:rsidR="003F0409" w:rsidRPr="00525159">
              <w:rPr>
                <w:b w:val="0"/>
                <w:sz w:val="24"/>
                <w:szCs w:val="24"/>
              </w:rPr>
              <w:t xml:space="preserve"> </w:t>
            </w:r>
            <w:r w:rsidRPr="00525159">
              <w:rPr>
                <w:b w:val="0"/>
                <w:sz w:val="24"/>
                <w:szCs w:val="24"/>
              </w:rPr>
              <w:t>Mall</w:t>
            </w:r>
            <w:r w:rsidRPr="00525159">
              <w:rPr>
                <w:b w:val="0"/>
                <w:sz w:val="24"/>
                <w:szCs w:val="24"/>
              </w:rPr>
              <w:t xml:space="preserve">    Sales Clerk  2015- 2017</w:t>
            </w:r>
          </w:p>
          <w:p w:rsidR="00414D58" w:rsidRPr="00525159" w:rsidRDefault="00414D58" w:rsidP="00414D58">
            <w:pPr>
              <w:pStyle w:val="Subsection"/>
              <w:framePr w:hSpace="0" w:wrap="auto" w:hAnchor="text" w:xAlign="left" w:yAlign="inline"/>
              <w:rPr>
                <w:b w:val="0"/>
                <w:sz w:val="24"/>
                <w:szCs w:val="24"/>
              </w:rPr>
            </w:pPr>
            <w:r w:rsidRPr="00525159">
              <w:rPr>
                <w:b w:val="0"/>
                <w:sz w:val="24"/>
                <w:szCs w:val="24"/>
              </w:rPr>
              <w:t>Election and Boundaries  Polling Clerk   2013</w:t>
            </w:r>
          </w:p>
          <w:p w:rsidR="00414D58" w:rsidRPr="00525159" w:rsidRDefault="00414D58" w:rsidP="00414D58">
            <w:pPr>
              <w:pStyle w:val="Subsection"/>
              <w:framePr w:hSpace="0" w:wrap="auto" w:hAnchor="text" w:xAlign="left" w:yAlign="inline"/>
              <w:rPr>
                <w:color w:val="438086" w:themeColor="accent2"/>
                <w:sz w:val="24"/>
                <w:szCs w:val="24"/>
              </w:rPr>
            </w:pPr>
          </w:p>
          <w:p w:rsidR="00A6650D" w:rsidRPr="00525159" w:rsidRDefault="00A6650D" w:rsidP="00414D58">
            <w:pPr>
              <w:spacing w:after="0" w:line="240" w:lineRule="auto"/>
              <w:rPr>
                <w:b/>
                <w:bCs/>
                <w:color w:val="438086" w:themeColor="accent2"/>
                <w:sz w:val="24"/>
                <w:szCs w:val="24"/>
              </w:rPr>
            </w:pPr>
          </w:p>
          <w:p w:rsidR="00414D58" w:rsidRPr="00525159" w:rsidRDefault="00414D58" w:rsidP="00414D5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525159">
              <w:rPr>
                <w:bCs/>
                <w:sz w:val="24"/>
                <w:szCs w:val="24"/>
              </w:rPr>
              <w:t>Writing</w:t>
            </w:r>
          </w:p>
          <w:p w:rsidR="00414D58" w:rsidRPr="00525159" w:rsidRDefault="00414D58" w:rsidP="00414D5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525159">
              <w:rPr>
                <w:bCs/>
                <w:sz w:val="24"/>
                <w:szCs w:val="24"/>
              </w:rPr>
              <w:t>Meeting people</w:t>
            </w:r>
          </w:p>
          <w:p w:rsidR="00414D58" w:rsidRPr="00525159" w:rsidRDefault="00414D58" w:rsidP="00414D58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:rsidR="003F0409" w:rsidRPr="00525159" w:rsidRDefault="003F0409" w:rsidP="00414D58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:rsidR="003F0409" w:rsidRPr="00525159" w:rsidRDefault="003F0409" w:rsidP="00414D58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:rsidR="00414D58" w:rsidRPr="00525159" w:rsidRDefault="00414D58" w:rsidP="00414D58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525159">
              <w:rPr>
                <w:bCs/>
                <w:sz w:val="24"/>
                <w:szCs w:val="24"/>
              </w:rPr>
              <w:t xml:space="preserve">Ms.  Candice </w:t>
            </w:r>
            <w:proofErr w:type="spellStart"/>
            <w:r w:rsidRPr="00525159">
              <w:rPr>
                <w:bCs/>
                <w:sz w:val="24"/>
                <w:szCs w:val="24"/>
              </w:rPr>
              <w:t>Allian</w:t>
            </w:r>
            <w:proofErr w:type="spellEnd"/>
            <w:r w:rsidRPr="00525159">
              <w:rPr>
                <w:bCs/>
                <w:sz w:val="24"/>
                <w:szCs w:val="24"/>
              </w:rPr>
              <w:t xml:space="preserve"> </w:t>
            </w:r>
            <w:r w:rsidR="003F0409" w:rsidRPr="00525159">
              <w:rPr>
                <w:bCs/>
                <w:sz w:val="24"/>
                <w:szCs w:val="24"/>
              </w:rPr>
              <w:t xml:space="preserve">       Councilor      Tele: 749-2749</w:t>
            </w:r>
          </w:p>
          <w:p w:rsidR="003F0409" w:rsidRPr="00525159" w:rsidRDefault="003F0409" w:rsidP="00414D58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  <w:p w:rsidR="003F0409" w:rsidRPr="00BA036C" w:rsidRDefault="003F0409" w:rsidP="00414D58">
            <w:pPr>
              <w:spacing w:after="0" w:line="240" w:lineRule="auto"/>
              <w:rPr>
                <w:b/>
                <w:bCs/>
                <w:color w:val="438086" w:themeColor="accent2"/>
                <w:sz w:val="24"/>
                <w:szCs w:val="24"/>
              </w:rPr>
            </w:pPr>
            <w:r w:rsidRPr="00525159">
              <w:rPr>
                <w:bCs/>
                <w:sz w:val="24"/>
                <w:szCs w:val="24"/>
              </w:rPr>
              <w:t>Mr. Jason Thomas          Teacher          Tele: 781-2614</w:t>
            </w:r>
          </w:p>
        </w:tc>
      </w:tr>
    </w:tbl>
    <w:p w:rsidR="00A6650D" w:rsidRDefault="00A6650D">
      <w:pPr>
        <w:rPr>
          <w:rStyle w:val="SubtleReference"/>
          <w:i w:val="0"/>
          <w:iCs/>
        </w:rPr>
      </w:pPr>
    </w:p>
    <w:sectPr w:rsidR="00A6650D" w:rsidSect="00BA036C">
      <w:pgSz w:w="12240" w:h="15840"/>
      <w:pgMar w:top="1080" w:right="1080" w:bottom="1080" w:left="1080" w:header="720" w:footer="720" w:gutter="0"/>
      <w:pgBorders w:offsetFrom="page">
        <w:top w:val="basicWideOutline" w:sz="6" w:space="24" w:color="00B0F0"/>
        <w:left w:val="basicWideOutline" w:sz="6" w:space="24" w:color="00B0F0"/>
        <w:bottom w:val="basicWideOutline" w:sz="6" w:space="24" w:color="00B0F0"/>
        <w:right w:val="basicWideOutline" w:sz="6" w:space="24" w:color="00B0F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EC6" w:rsidRDefault="00560EC6">
      <w:pPr>
        <w:spacing w:after="0" w:line="240" w:lineRule="auto"/>
      </w:pPr>
      <w:r>
        <w:separator/>
      </w:r>
    </w:p>
  </w:endnote>
  <w:endnote w:type="continuationSeparator" w:id="0">
    <w:p w:rsidR="00560EC6" w:rsidRDefault="00560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EC6" w:rsidRDefault="00560EC6">
      <w:pPr>
        <w:spacing w:after="0" w:line="240" w:lineRule="auto"/>
      </w:pPr>
      <w:r>
        <w:separator/>
      </w:r>
    </w:p>
  </w:footnote>
  <w:footnote w:type="continuationSeparator" w:id="0">
    <w:p w:rsidR="00560EC6" w:rsidRDefault="00560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2FED5CB3"/>
    <w:multiLevelType w:val="hybridMultilevel"/>
    <w:tmpl w:val="223CDA3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7A04F4"/>
    <w:multiLevelType w:val="hybridMultilevel"/>
    <w:tmpl w:val="48C88F6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50730A8B"/>
    <w:multiLevelType w:val="hybridMultilevel"/>
    <w:tmpl w:val="56686570"/>
    <w:lvl w:ilvl="0" w:tplc="1506F874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  <w:num w:numId="16">
    <w:abstractNumId w:val="10"/>
  </w:num>
  <w:num w:numId="17">
    <w:abstractNumId w:val="14"/>
  </w:num>
  <w:num w:numId="18">
    <w:abstractNumId w:val="13"/>
  </w:num>
  <w:num w:numId="19">
    <w:abstractNumId w:val="10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80"/>
    <w:rsid w:val="003F0409"/>
    <w:rsid w:val="003F7680"/>
    <w:rsid w:val="00414D58"/>
    <w:rsid w:val="00525159"/>
    <w:rsid w:val="00537DCA"/>
    <w:rsid w:val="00560EC6"/>
    <w:rsid w:val="00A6650D"/>
    <w:rsid w:val="00BA036C"/>
    <w:rsid w:val="00EE2FE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  <w:style w:type="table" w:styleId="ColorfulGrid-Accent1">
    <w:name w:val="Colorful Grid Accent 1"/>
    <w:basedOn w:val="TableNormal"/>
    <w:uiPriority w:val="41"/>
    <w:rsid w:val="00BA03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DAE9" w:themeFill="accent1" w:themeFillTint="33"/>
    </w:tcPr>
    <w:tblStylePr w:type="firstRow">
      <w:rPr>
        <w:b/>
        <w:bCs/>
      </w:rPr>
      <w:tblPr/>
      <w:tcPr>
        <w:shd w:val="clear" w:color="auto" w:fill="B6B7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B7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3E6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3E67" w:themeFill="accent1" w:themeFillShade="BF"/>
      </w:tcPr>
    </w:tblStylePr>
    <w:tblStylePr w:type="band1Vert">
      <w:tblPr/>
      <w:tcPr>
        <w:shd w:val="clear" w:color="auto" w:fill="A5A5C9" w:themeFill="accent1" w:themeFillTint="7F"/>
      </w:tcPr>
    </w:tblStylePr>
    <w:tblStylePr w:type="band1Horz">
      <w:tblPr/>
      <w:tcPr>
        <w:shd w:val="clear" w:color="auto" w:fill="A5A5C9" w:themeFill="accent1" w:themeFillTint="7F"/>
      </w:tcPr>
    </w:tblStylePr>
  </w:style>
  <w:style w:type="table" w:styleId="ColorfulList-Accent1">
    <w:name w:val="Colorful List Accent 1"/>
    <w:basedOn w:val="TableNormal"/>
    <w:uiPriority w:val="41"/>
    <w:rsid w:val="00BA03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666B" w:themeFill="accent2" w:themeFillShade="CC"/>
      </w:tcPr>
    </w:tblStylePr>
    <w:tblStylePr w:type="lastRow">
      <w:rPr>
        <w:b/>
        <w:bCs/>
        <w:color w:val="3566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E4" w:themeFill="accent1" w:themeFillTint="3F"/>
      </w:tcPr>
    </w:tblStylePr>
    <w:tblStylePr w:type="band1Horz">
      <w:tblPr/>
      <w:tcPr>
        <w:shd w:val="clear" w:color="auto" w:fill="DADAE9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BA03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38086" w:themeColor="accent2"/>
        <w:left w:val="single" w:sz="4" w:space="0" w:color="53548A" w:themeColor="accent1"/>
        <w:bottom w:val="single" w:sz="4" w:space="0" w:color="53548A" w:themeColor="accent1"/>
        <w:right w:val="single" w:sz="4" w:space="0" w:color="53548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808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2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252" w:themeColor="accent1" w:themeShade="99"/>
          <w:insideV w:val="nil"/>
        </w:tcBorders>
        <w:shd w:val="clear" w:color="auto" w:fill="3132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252" w:themeFill="accent1" w:themeFillShade="99"/>
      </w:tcPr>
    </w:tblStylePr>
    <w:tblStylePr w:type="band1Vert">
      <w:tblPr/>
      <w:tcPr>
        <w:shd w:val="clear" w:color="auto" w:fill="B6B7D3" w:themeFill="accent1" w:themeFillTint="66"/>
      </w:tcPr>
    </w:tblStylePr>
    <w:tblStylePr w:type="band1Horz">
      <w:tblPr/>
      <w:tcPr>
        <w:shd w:val="clear" w:color="auto" w:fill="A5A5C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1">
    <w:name w:val="Dark List Accent 1"/>
    <w:basedOn w:val="TableNormal"/>
    <w:uiPriority w:val="41"/>
    <w:rsid w:val="00BA03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548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29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3E6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3E6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3E6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3E67" w:themeFill="accent1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Bullet" w:uiPriority="3" w:qFormat="1"/>
    <w:lsdException w:name="Title" w:semiHidden="0" w:uiPriority="10" w:unhideWhenUsed="0"/>
    <w:lsdException w:name="Closing" w:uiPriority="3" w:qFormat="1"/>
    <w:lsdException w:name="Default Paragraph Font" w:uiPriority="1"/>
    <w:lsdException w:name="Subtitle" w:semiHidden="0" w:uiPriority="11" w:unhideWhenUsed="0"/>
    <w:lsdException w:name="Salutation" w:uiPriority="3" w:qFormat="1"/>
    <w:lsdException w:name="Block Text" w:semiHidden="0" w:uiPriority="3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 w:themeColor="accent2"/>
      <w:spacing w:val="5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Strong">
    <w:name w:val="Strong"/>
    <w:basedOn w:val="DefaultParagraphFont"/>
    <w:uiPriority w:val="8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438086" w:themeColor="accent2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53548A" w:themeColor="accent1"/>
    </w:rPr>
  </w:style>
  <w:style w:type="numbering" w:customStyle="1" w:styleId="UrbanBulletedList">
    <w:name w:val="Urban Bulleted List"/>
    <w:uiPriority w:val="99"/>
    <w:pPr>
      <w:numPr>
        <w:numId w:val="2"/>
      </w:numPr>
    </w:pPr>
  </w:style>
  <w:style w:type="numbering" w:customStyle="1" w:styleId="UrbanNumberedList">
    <w:name w:val="Urban Numbered List"/>
    <w:uiPriority w:val="99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ListBullet">
    <w:name w:val="List Bullet"/>
    <w:basedOn w:val="NormalIndent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SenderAddress">
    <w:name w:val="Sender Address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losing">
    <w:name w:val="Closing"/>
    <w:basedOn w:val="SenderAddress"/>
    <w:link w:val="ClosingChar"/>
    <w:uiPriority w:val="3"/>
    <w:unhideWhenUsed/>
    <w:qFormat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Pr>
      <w:sz w:val="20"/>
      <w:lang w:eastAsia="ja-JP"/>
    </w:rPr>
  </w:style>
  <w:style w:type="paragraph" w:customStyle="1" w:styleId="Comments">
    <w:name w:val="Comment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DefaultPlaceholderAuthor">
    <w:name w:val="DefaultPlaceholder_Author"/>
    <w:uiPriority w:val="49"/>
  </w:style>
  <w:style w:type="paragraph" w:customStyle="1" w:styleId="PersonalName">
    <w:name w:val="Personal Nam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RecipientAddress">
    <w:name w:val="Recipient Address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Pr>
      <w:b/>
      <w:color w:val="438086" w:themeColor="accent2"/>
      <w:sz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Pr>
      <w:sz w:val="20"/>
      <w:szCs w:val="24"/>
      <w:lang w:eastAsia="ja-JP"/>
    </w:rPr>
  </w:style>
  <w:style w:type="paragraph" w:customStyle="1" w:styleId="CommentsText">
    <w:name w:val="Comments Text"/>
    <w:basedOn w:val="Normal"/>
    <w:qFormat/>
    <w:pPr>
      <w:spacing w:after="120" w:line="288" w:lineRule="auto"/>
    </w:pPr>
    <w:rPr>
      <w:szCs w:val="22"/>
    </w:rPr>
  </w:style>
  <w:style w:type="table" w:styleId="ColorfulGrid-Accent1">
    <w:name w:val="Colorful Grid Accent 1"/>
    <w:basedOn w:val="TableNormal"/>
    <w:uiPriority w:val="41"/>
    <w:rsid w:val="00BA03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DAE9" w:themeFill="accent1" w:themeFillTint="33"/>
    </w:tcPr>
    <w:tblStylePr w:type="firstRow">
      <w:rPr>
        <w:b/>
        <w:bCs/>
      </w:rPr>
      <w:tblPr/>
      <w:tcPr>
        <w:shd w:val="clear" w:color="auto" w:fill="B6B7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B7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E3E6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E3E67" w:themeFill="accent1" w:themeFillShade="BF"/>
      </w:tcPr>
    </w:tblStylePr>
    <w:tblStylePr w:type="band1Vert">
      <w:tblPr/>
      <w:tcPr>
        <w:shd w:val="clear" w:color="auto" w:fill="A5A5C9" w:themeFill="accent1" w:themeFillTint="7F"/>
      </w:tcPr>
    </w:tblStylePr>
    <w:tblStylePr w:type="band1Horz">
      <w:tblPr/>
      <w:tcPr>
        <w:shd w:val="clear" w:color="auto" w:fill="A5A5C9" w:themeFill="accent1" w:themeFillTint="7F"/>
      </w:tcPr>
    </w:tblStylePr>
  </w:style>
  <w:style w:type="table" w:styleId="ColorfulList-Accent1">
    <w:name w:val="Colorful List Accent 1"/>
    <w:basedOn w:val="TableNormal"/>
    <w:uiPriority w:val="41"/>
    <w:rsid w:val="00BA036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666B" w:themeFill="accent2" w:themeFillShade="CC"/>
      </w:tcPr>
    </w:tblStylePr>
    <w:tblStylePr w:type="lastRow">
      <w:rPr>
        <w:b/>
        <w:bCs/>
        <w:color w:val="3566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2E4" w:themeFill="accent1" w:themeFillTint="3F"/>
      </w:tcPr>
    </w:tblStylePr>
    <w:tblStylePr w:type="band1Horz">
      <w:tblPr/>
      <w:tcPr>
        <w:shd w:val="clear" w:color="auto" w:fill="DADAE9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BA036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38086" w:themeColor="accent2"/>
        <w:left w:val="single" w:sz="4" w:space="0" w:color="53548A" w:themeColor="accent1"/>
        <w:bottom w:val="single" w:sz="4" w:space="0" w:color="53548A" w:themeColor="accent1"/>
        <w:right w:val="single" w:sz="4" w:space="0" w:color="53548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808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32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3252" w:themeColor="accent1" w:themeShade="99"/>
          <w:insideV w:val="nil"/>
        </w:tcBorders>
        <w:shd w:val="clear" w:color="auto" w:fill="3132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3252" w:themeFill="accent1" w:themeFillShade="99"/>
      </w:tcPr>
    </w:tblStylePr>
    <w:tblStylePr w:type="band1Vert">
      <w:tblPr/>
      <w:tcPr>
        <w:shd w:val="clear" w:color="auto" w:fill="B6B7D3" w:themeFill="accent1" w:themeFillTint="66"/>
      </w:tcPr>
    </w:tblStylePr>
    <w:tblStylePr w:type="band1Horz">
      <w:tblPr/>
      <w:tcPr>
        <w:shd w:val="clear" w:color="auto" w:fill="A5A5C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1">
    <w:name w:val="Dark List Accent 1"/>
    <w:basedOn w:val="TableNormal"/>
    <w:uiPriority w:val="41"/>
    <w:rsid w:val="00BA036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548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29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3E6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3E6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3E6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3E67" w:themeFill="accen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doesstudio\AppData\Roaming\Microsoft\Templates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3830FA1DF54C6FBD12C59B1AF9D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7AB0E-43FF-45A9-A682-F4F4CAC13447}"/>
      </w:docPartPr>
      <w:docPartBody>
        <w:p w:rsidR="00000000" w:rsidRDefault="00441CC9">
          <w:pPr>
            <w:pStyle w:val="8D3830FA1DF54C6FBD12C59B1AF9DCFB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45676FC2FCC4F8AB57323701F248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FE64-6205-4BD7-B1F1-9100826B8867}"/>
      </w:docPartPr>
      <w:docPartBody>
        <w:p w:rsidR="00000000" w:rsidRDefault="00441CC9">
          <w:pPr>
            <w:pStyle w:val="545676FC2FCC4F8AB57323701F2482A1"/>
          </w:pPr>
          <w:r>
            <w:rPr>
              <w:rFonts w:asciiTheme="majorHAnsi" w:eastAsiaTheme="majorEastAsia" w:hAnsiTheme="majorHAnsi" w:cstheme="majorBidi"/>
              <w:b/>
              <w:bCs/>
              <w:color w:val="632423" w:themeColor="accent2" w:themeShade="80"/>
              <w:sz w:val="28"/>
              <w:szCs w:val="2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CC9"/>
    <w:rsid w:val="0044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D3830FA1DF54C6FBD12C59B1AF9DCFB">
    <w:name w:val="8D3830FA1DF54C6FBD12C59B1AF9DCFB"/>
  </w:style>
  <w:style w:type="paragraph" w:customStyle="1" w:styleId="545676FC2FCC4F8AB57323701F2482A1">
    <w:name w:val="545676FC2FCC4F8AB57323701F2482A1"/>
  </w:style>
  <w:style w:type="paragraph" w:customStyle="1" w:styleId="816AB392FC8E4C0680651008978B8663">
    <w:name w:val="816AB392FC8E4C0680651008978B8663"/>
  </w:style>
  <w:style w:type="paragraph" w:customStyle="1" w:styleId="C72B2A4DB88C4C3382866BB37A99642B">
    <w:name w:val="C72B2A4DB88C4C3382866BB37A99642B"/>
  </w:style>
  <w:style w:type="paragraph" w:customStyle="1" w:styleId="5F086A1147AB4C5DA62B51055FDDE150">
    <w:name w:val="5F086A1147AB4C5DA62B51055FDDE150"/>
  </w:style>
  <w:style w:type="paragraph" w:customStyle="1" w:styleId="3F315C1E5EDD4D59B22F38F3FB501EC0">
    <w:name w:val="3F315C1E5EDD4D59B22F38F3FB501EC0"/>
  </w:style>
  <w:style w:type="paragraph" w:customStyle="1" w:styleId="DD7A77C98A4840758AD32927C91A1D41">
    <w:name w:val="DD7A77C98A4840758AD32927C91A1D41"/>
  </w:style>
  <w:style w:type="paragraph" w:customStyle="1" w:styleId="1F903F3DA11F4E53B518B5C85C3C63DD">
    <w:name w:val="1F903F3DA11F4E53B518B5C85C3C63DD"/>
  </w:style>
  <w:style w:type="paragraph" w:customStyle="1" w:styleId="C3F7B20520BE4FAA915F77E85DCDAFE8">
    <w:name w:val="C3F7B20520BE4FAA915F77E85DCDAFE8"/>
  </w:style>
  <w:style w:type="paragraph" w:customStyle="1" w:styleId="3ED461FD947C4C69A11AEAE218E5A2E5">
    <w:name w:val="3ED461FD947C4C69A11AEAE218E5A2E5"/>
  </w:style>
  <w:style w:type="paragraph" w:customStyle="1" w:styleId="358774D29BD545EFA0F38BB22A0FFAEC">
    <w:name w:val="358774D29BD545EFA0F38BB22A0FFAEC"/>
  </w:style>
  <w:style w:type="paragraph" w:customStyle="1" w:styleId="A0A2AA9AD4CE470AB0612CC6BE6DF5FC">
    <w:name w:val="A0A2AA9AD4CE470AB0612CC6BE6DF5FC"/>
  </w:style>
  <w:style w:type="paragraph" w:customStyle="1" w:styleId="47AE8A9ED5C24C0DB0A6323061E0E22F">
    <w:name w:val="47AE8A9ED5C24C0DB0A6323061E0E22F"/>
  </w:style>
  <w:style w:type="paragraph" w:customStyle="1" w:styleId="F3F08B0BA19C495DAE4636C4D4BB8F11">
    <w:name w:val="F3F08B0BA19C495DAE4636C4D4BB8F11"/>
  </w:style>
  <w:style w:type="paragraph" w:customStyle="1" w:styleId="FAEE2BED445347969B3513BAA35DBBA7">
    <w:name w:val="FAEE2BED445347969B3513BAA35DBB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D3830FA1DF54C6FBD12C59B1AF9DCFB">
    <w:name w:val="8D3830FA1DF54C6FBD12C59B1AF9DCFB"/>
  </w:style>
  <w:style w:type="paragraph" w:customStyle="1" w:styleId="545676FC2FCC4F8AB57323701F2482A1">
    <w:name w:val="545676FC2FCC4F8AB57323701F2482A1"/>
  </w:style>
  <w:style w:type="paragraph" w:customStyle="1" w:styleId="816AB392FC8E4C0680651008978B8663">
    <w:name w:val="816AB392FC8E4C0680651008978B8663"/>
  </w:style>
  <w:style w:type="paragraph" w:customStyle="1" w:styleId="C72B2A4DB88C4C3382866BB37A99642B">
    <w:name w:val="C72B2A4DB88C4C3382866BB37A99642B"/>
  </w:style>
  <w:style w:type="paragraph" w:customStyle="1" w:styleId="5F086A1147AB4C5DA62B51055FDDE150">
    <w:name w:val="5F086A1147AB4C5DA62B51055FDDE150"/>
  </w:style>
  <w:style w:type="paragraph" w:customStyle="1" w:styleId="3F315C1E5EDD4D59B22F38F3FB501EC0">
    <w:name w:val="3F315C1E5EDD4D59B22F38F3FB501EC0"/>
  </w:style>
  <w:style w:type="paragraph" w:customStyle="1" w:styleId="DD7A77C98A4840758AD32927C91A1D41">
    <w:name w:val="DD7A77C98A4840758AD32927C91A1D41"/>
  </w:style>
  <w:style w:type="paragraph" w:customStyle="1" w:styleId="1F903F3DA11F4E53B518B5C85C3C63DD">
    <w:name w:val="1F903F3DA11F4E53B518B5C85C3C63DD"/>
  </w:style>
  <w:style w:type="paragraph" w:customStyle="1" w:styleId="C3F7B20520BE4FAA915F77E85DCDAFE8">
    <w:name w:val="C3F7B20520BE4FAA915F77E85DCDAFE8"/>
  </w:style>
  <w:style w:type="paragraph" w:customStyle="1" w:styleId="3ED461FD947C4C69A11AEAE218E5A2E5">
    <w:name w:val="3ED461FD947C4C69A11AEAE218E5A2E5"/>
  </w:style>
  <w:style w:type="paragraph" w:customStyle="1" w:styleId="358774D29BD545EFA0F38BB22A0FFAEC">
    <w:name w:val="358774D29BD545EFA0F38BB22A0FFAEC"/>
  </w:style>
  <w:style w:type="paragraph" w:customStyle="1" w:styleId="A0A2AA9AD4CE470AB0612CC6BE6DF5FC">
    <w:name w:val="A0A2AA9AD4CE470AB0612CC6BE6DF5FC"/>
  </w:style>
  <w:style w:type="paragraph" w:customStyle="1" w:styleId="47AE8A9ED5C24C0DB0A6323061E0E22F">
    <w:name w:val="47AE8A9ED5C24C0DB0A6323061E0E22F"/>
  </w:style>
  <w:style w:type="paragraph" w:customStyle="1" w:styleId="F3F08B0BA19C495DAE4636C4D4BB8F11">
    <w:name w:val="F3F08B0BA19C495DAE4636C4D4BB8F11"/>
  </w:style>
  <w:style w:type="paragraph" w:customStyle="1" w:styleId="FAEE2BED445347969B3513BAA35DBBA7">
    <w:name w:val="FAEE2BED445347969B3513BAA35DB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DE576CD-FB97-4334-B554-95B2D94DF9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</Template>
  <TotalTime>63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JANAY LEWIS</dc:creator>
  <cp:lastModifiedBy>Eddoesstudio</cp:lastModifiedBy>
  <cp:revision>1</cp:revision>
  <dcterms:created xsi:type="dcterms:W3CDTF">2017-08-06T14:33:00Z</dcterms:created>
  <dcterms:modified xsi:type="dcterms:W3CDTF">2017-08-06T15:36:00Z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