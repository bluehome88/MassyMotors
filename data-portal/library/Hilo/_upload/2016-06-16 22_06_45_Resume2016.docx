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/>
          <w:sz w:val="23"/>
        </w:rPr>
        <w:alias w:val="Resume Name"/>
        <w:tag w:val="Resume Name"/>
        <w:id w:val="1517890734"/>
        <w:placeholder>
          <w:docPart w:val="341015556EF9453D92E9539C4EBAF6D7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W w:w="5019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2556"/>
            <w:gridCol w:w="8502"/>
          </w:tblGrid>
          <w:tr w:rsidR="00AF49B3" w:rsidTr="00C653C9">
            <w:trPr>
              <w:trHeight w:val="330"/>
              <w:jc w:val="center"/>
            </w:trPr>
            <w:tc>
              <w:tcPr>
                <w:tcW w:w="2556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AF49B3" w:rsidRDefault="00AF49B3" w:rsidP="00043AC8">
                <w:pPr>
                  <w:pStyle w:val="PersonalName"/>
                  <w:spacing w:line="360" w:lineRule="auto"/>
                </w:pPr>
              </w:p>
            </w:tc>
            <w:tc>
              <w:tcPr>
                <w:tcW w:w="8501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AF49B3" w:rsidRPr="003A52D0" w:rsidRDefault="00282588" w:rsidP="00043AC8">
                <w:pPr>
                  <w:pStyle w:val="PersonalName"/>
                  <w:spacing w:line="360" w:lineRule="auto"/>
                  <w:rPr>
                    <w:rFonts w:ascii="Times New Roman" w:hAnsi="Times New Roman"/>
                  </w:rPr>
                </w:pPr>
                <w:sdt>
                  <w:sdtPr>
                    <w:rPr>
                      <w:rFonts w:ascii="Times New Roman" w:hAnsi="Times New Roman"/>
                    </w:rPr>
                    <w:id w:val="169066309"/>
                    <w:placeholder>
                      <w:docPart w:val="2A224619EEB742B1B5520C4E3D89187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D7358">
                      <w:rPr>
                        <w:rFonts w:ascii="Times New Roman" w:hAnsi="Times New Roman"/>
                      </w:rPr>
                      <w:t>Alixia Chantal Tonja Gadsby</w:t>
                    </w:r>
                  </w:sdtContent>
                </w:sdt>
              </w:p>
            </w:tc>
          </w:tr>
          <w:tr w:rsidR="00AF49B3" w:rsidTr="00C653C9">
            <w:trPr>
              <w:trHeight w:val="74"/>
              <w:jc w:val="center"/>
            </w:trPr>
            <w:tc>
              <w:tcPr>
                <w:tcW w:w="2556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rPr>
                    <w:rFonts w:ascii="Times New Roman" w:hAnsi="Times New Roman"/>
                    <w:b w:val="0"/>
                    <w:sz w:val="28"/>
                  </w:rPr>
                  <w:alias w:val="Date"/>
                  <w:id w:val="393094403"/>
                  <w:placeholder>
                    <w:docPart w:val="537642852D804783B6DE35CD2A10AD13"/>
                  </w:placeholder>
                  <w:date w:fullDate="2016-01-0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AF49B3" w:rsidRPr="003A52D0" w:rsidRDefault="001262A8" w:rsidP="00043AC8">
                    <w:pPr>
                      <w:pStyle w:val="Date"/>
                      <w:framePr w:wrap="auto" w:hAnchor="text" w:xAlign="left" w:yAlign="inline"/>
                      <w:spacing w:line="360" w:lineRule="auto"/>
                      <w:suppressOverlap w:val="0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  <w:b w:val="0"/>
                        <w:sz w:val="28"/>
                      </w:rPr>
                      <w:t>1/6/2016</w:t>
                    </w:r>
                  </w:p>
                </w:sdtContent>
              </w:sdt>
            </w:tc>
            <w:tc>
              <w:tcPr>
                <w:tcW w:w="8501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AF49B3" w:rsidRDefault="00AF49B3" w:rsidP="00043AC8">
                <w:pPr>
                  <w:spacing w:after="0" w:line="360" w:lineRule="auto"/>
                </w:pPr>
              </w:p>
            </w:tc>
          </w:tr>
          <w:tr w:rsidR="00AF49B3" w:rsidRPr="00522332" w:rsidTr="00C653C9">
            <w:trPr>
              <w:trHeight w:val="131"/>
              <w:jc w:val="center"/>
            </w:trPr>
            <w:tc>
              <w:tcPr>
                <w:tcW w:w="25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AF49B3" w:rsidRDefault="00AF49B3" w:rsidP="00043AC8">
                <w:pPr>
                  <w:spacing w:after="0" w:line="360" w:lineRule="auto"/>
                  <w:jc w:val="center"/>
                </w:pPr>
              </w:p>
            </w:tc>
            <w:tc>
              <w:tcPr>
                <w:tcW w:w="85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AF49B3" w:rsidRPr="00043AC8" w:rsidRDefault="00141188" w:rsidP="00043AC8">
                <w:pPr>
                  <w:pStyle w:val="SenderAddress"/>
                  <w:spacing w:line="360" w:lineRule="auto"/>
                  <w:rPr>
                    <w:rFonts w:ascii="Times New Roman" w:hAnsi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Apt. 2 </w:t>
                </w:r>
                <w:r w:rsidR="0075245C" w:rsidRPr="0075245C">
                  <w:rPr>
                    <w:rFonts w:ascii="Times New Roman" w:hAnsi="Times New Roman"/>
                    <w:sz w:val="24"/>
                    <w:szCs w:val="24"/>
                  </w:rPr>
                  <w:t>#42 11</w:t>
                </w:r>
                <w:r w:rsidR="0075245C" w:rsidRPr="0075245C">
                  <w:rPr>
                    <w:rFonts w:ascii="Times New Roman" w:hAnsi="Times New Roman"/>
                    <w:sz w:val="24"/>
                    <w:szCs w:val="24"/>
                    <w:vertAlign w:val="superscript"/>
                  </w:rPr>
                  <w:t>th</w:t>
                </w:r>
                <w:r w:rsidR="0075245C" w:rsidRPr="0075245C">
                  <w:rPr>
                    <w:rFonts w:ascii="Times New Roman" w:hAnsi="Times New Roman"/>
                    <w:sz w:val="24"/>
                    <w:szCs w:val="24"/>
                  </w:rPr>
                  <w:t xml:space="preserve"> Street, 4</w:t>
                </w:r>
                <w:r w:rsidR="0075245C" w:rsidRPr="0075245C">
                  <w:rPr>
                    <w:rFonts w:ascii="Times New Roman" w:hAnsi="Times New Roman"/>
                    <w:sz w:val="24"/>
                    <w:szCs w:val="24"/>
                    <w:vertAlign w:val="superscript"/>
                  </w:rPr>
                  <w:t>th</w:t>
                </w:r>
                <w:r w:rsidR="0075245C" w:rsidRPr="0075245C">
                  <w:rPr>
                    <w:rFonts w:ascii="Times New Roman" w:hAnsi="Times New Roman"/>
                    <w:sz w:val="24"/>
                    <w:szCs w:val="24"/>
                  </w:rPr>
                  <w:t xml:space="preserve"> Avenue, Barataria, San Juan.</w:t>
                </w:r>
                <w:r w:rsidR="00740086" w:rsidRPr="0075245C">
                  <w:rPr>
                    <w:rFonts w:ascii="Times New Roman" w:hAnsi="Times New Roman"/>
                    <w:sz w:val="24"/>
                    <w:szCs w:val="24"/>
                  </w:rPr>
                  <w:br/>
                </w:r>
                <w:r w:rsidR="001262A8" w:rsidRPr="00522332">
                  <w:rPr>
                    <w:rFonts w:ascii="Times New Roman" w:hAnsi="Times New Roman"/>
                    <w:sz w:val="24"/>
                    <w:szCs w:val="24"/>
                    <w:lang w:val="es-ES"/>
                  </w:rPr>
                  <w:t>+1</w:t>
                </w:r>
                <w:r w:rsidR="00095D24" w:rsidRPr="00043AC8">
                  <w:rPr>
                    <w:rFonts w:ascii="Times New Roman" w:hAnsi="Times New Roman"/>
                    <w:sz w:val="24"/>
                    <w:szCs w:val="24"/>
                    <w:lang w:val="es-ES"/>
                  </w:rPr>
                  <w:t>(868) 388-8211 / 329-1900</w:t>
                </w:r>
                <w:r w:rsidR="00740086" w:rsidRPr="00043AC8">
                  <w:rPr>
                    <w:rFonts w:ascii="Times New Roman" w:hAnsi="Times New Roman"/>
                    <w:sz w:val="24"/>
                    <w:szCs w:val="24"/>
                    <w:lang w:val="es-ES"/>
                  </w:rPr>
                  <w:br/>
                </w:r>
                <w:r w:rsidR="0075245C" w:rsidRPr="00043AC8">
                  <w:rPr>
                    <w:rFonts w:ascii="Times New Roman" w:hAnsi="Times New Roman"/>
                    <w:sz w:val="24"/>
                    <w:szCs w:val="24"/>
                    <w:lang w:val="es-ES"/>
                  </w:rPr>
                  <w:t>alixiachanteltonja@live.com</w:t>
                </w:r>
              </w:p>
              <w:p w:rsidR="00AF49B3" w:rsidRPr="00043AC8" w:rsidRDefault="0075245C" w:rsidP="00043AC8">
                <w:pPr>
                  <w:pStyle w:val="SenderAddress"/>
                  <w:spacing w:line="360" w:lineRule="auto"/>
                  <w:rPr>
                    <w:lang w:val="es-ES"/>
                  </w:rPr>
                </w:pPr>
                <w:r w:rsidRPr="00043AC8">
                  <w:rPr>
                    <w:rFonts w:ascii="Times New Roman" w:hAnsi="Times New Roman"/>
                    <w:sz w:val="24"/>
                    <w:szCs w:val="24"/>
                    <w:lang w:val="es-ES"/>
                  </w:rPr>
                  <w:t>(Facebook: Alixia Chantal Tonja Gadsby)</w:t>
                </w:r>
              </w:p>
            </w:tc>
          </w:tr>
        </w:tbl>
        <w:p w:rsidR="00AF49B3" w:rsidRDefault="00282588" w:rsidP="00043AC8">
          <w:pPr>
            <w:spacing w:line="360" w:lineRule="auto"/>
          </w:pPr>
        </w:p>
      </w:sdtContent>
    </w:sdt>
    <w:tbl>
      <w:tblPr>
        <w:tblW w:w="499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581"/>
        <w:gridCol w:w="8433"/>
      </w:tblGrid>
      <w:tr w:rsidR="00AF49B3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49B3" w:rsidRDefault="00AF49B3" w:rsidP="00043AC8">
            <w:pPr>
              <w:spacing w:after="0" w:line="36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20C86" w:rsidRDefault="00220C86" w:rsidP="00043AC8">
            <w:pPr>
              <w:pStyle w:val="Section"/>
              <w:spacing w:after="0" w:line="360" w:lineRule="auto"/>
              <w:rPr>
                <w:rFonts w:ascii="Baskerville Old Face" w:hAnsi="Baskerville Old Face"/>
                <w:sz w:val="28"/>
              </w:rPr>
            </w:pPr>
            <w:r>
              <w:rPr>
                <w:rFonts w:ascii="Baskerville Old Face" w:hAnsi="Baskerville Old Face"/>
                <w:sz w:val="28"/>
              </w:rPr>
              <w:t>Personal Information</w:t>
            </w:r>
          </w:p>
          <w:p w:rsidR="00852EA7" w:rsidRPr="00C653C9" w:rsidRDefault="00852EA7" w:rsidP="00C653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653C9">
              <w:rPr>
                <w:rFonts w:ascii="Times New Roman" w:hAnsi="Times New Roman"/>
                <w:sz w:val="24"/>
                <w:szCs w:val="24"/>
              </w:rPr>
              <w:t xml:space="preserve">Gender: Female </w:t>
            </w:r>
          </w:p>
          <w:p w:rsidR="00220C86" w:rsidRPr="00C653C9" w:rsidRDefault="00220C86" w:rsidP="00C653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653C9">
              <w:rPr>
                <w:rFonts w:ascii="Times New Roman" w:hAnsi="Times New Roman"/>
                <w:sz w:val="24"/>
                <w:szCs w:val="24"/>
              </w:rPr>
              <w:t>D.O.B: 07/ 11/ 1997</w:t>
            </w:r>
          </w:p>
          <w:p w:rsidR="00220C86" w:rsidRPr="00C653C9" w:rsidRDefault="00095D24" w:rsidP="00C653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653C9">
              <w:rPr>
                <w:rFonts w:ascii="Times New Roman" w:hAnsi="Times New Roman"/>
                <w:sz w:val="24"/>
                <w:szCs w:val="24"/>
              </w:rPr>
              <w:t>Age: 18</w:t>
            </w:r>
            <w:r w:rsidR="00220C86" w:rsidRPr="00C653C9">
              <w:rPr>
                <w:rFonts w:ascii="Times New Roman" w:hAnsi="Times New Roman"/>
                <w:sz w:val="24"/>
                <w:szCs w:val="24"/>
              </w:rPr>
              <w:t xml:space="preserve"> years</w:t>
            </w:r>
          </w:p>
          <w:p w:rsidR="00220C86" w:rsidRPr="00C653C9" w:rsidRDefault="00220C86" w:rsidP="00C653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653C9">
              <w:rPr>
                <w:rFonts w:ascii="Times New Roman" w:hAnsi="Times New Roman"/>
                <w:sz w:val="24"/>
                <w:szCs w:val="24"/>
              </w:rPr>
              <w:t>Nationality: Trinidadian</w:t>
            </w:r>
          </w:p>
          <w:p w:rsidR="00220C86" w:rsidRPr="00C653C9" w:rsidRDefault="00220C86" w:rsidP="00C653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653C9">
              <w:rPr>
                <w:rFonts w:ascii="Times New Roman" w:hAnsi="Times New Roman"/>
                <w:sz w:val="24"/>
                <w:szCs w:val="24"/>
              </w:rPr>
              <w:t>National ID Number: 199711</w:t>
            </w:r>
            <w:r w:rsidR="00852EA7" w:rsidRPr="00C653C9">
              <w:rPr>
                <w:rFonts w:ascii="Times New Roman" w:hAnsi="Times New Roman"/>
                <w:sz w:val="24"/>
                <w:szCs w:val="24"/>
              </w:rPr>
              <w:t>07050</w:t>
            </w:r>
          </w:p>
          <w:p w:rsidR="00AF49B3" w:rsidRPr="00220C86" w:rsidRDefault="00740086" w:rsidP="00043AC8">
            <w:pPr>
              <w:pStyle w:val="Section"/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220C86">
              <w:rPr>
                <w:rFonts w:ascii="Times New Roman" w:hAnsi="Times New Roman"/>
                <w:sz w:val="28"/>
              </w:rPr>
              <w:t>Objectives</w:t>
            </w:r>
          </w:p>
          <w:p w:rsidR="00852EA7" w:rsidRDefault="00220C86" w:rsidP="00C653C9">
            <w:pPr>
              <w:pStyle w:val="BodyText"/>
              <w:numPr>
                <w:ilvl w:val="0"/>
                <w:numId w:val="28"/>
              </w:numPr>
              <w:spacing w:line="360" w:lineRule="auto"/>
              <w:ind w:left="291"/>
            </w:pPr>
            <w:r>
              <w:t xml:space="preserve">To obtain employment at this establishment to </w:t>
            </w:r>
            <w:r w:rsidR="00852EA7">
              <w:t>as the economic situation at home suggests that I seek employment. I wish to be employed to any suitable position in your company.</w:t>
            </w:r>
          </w:p>
          <w:p w:rsidR="00D017E8" w:rsidRDefault="00D017E8" w:rsidP="00C653C9">
            <w:pPr>
              <w:pStyle w:val="BodyText"/>
              <w:numPr>
                <w:ilvl w:val="0"/>
                <w:numId w:val="28"/>
              </w:numPr>
              <w:spacing w:line="360" w:lineRule="auto"/>
              <w:ind w:left="381"/>
            </w:pPr>
            <w:r>
              <w:t>I also wish to broaden my skill set and gain more experience in the world of work.</w:t>
            </w:r>
          </w:p>
          <w:p w:rsidR="00AF49B3" w:rsidRDefault="00AF49B3" w:rsidP="00043AC8">
            <w:pPr>
              <w:spacing w:after="0" w:line="360" w:lineRule="auto"/>
            </w:pPr>
          </w:p>
          <w:p w:rsidR="00AF49B3" w:rsidRPr="008B5964" w:rsidRDefault="00740086" w:rsidP="00043AC8">
            <w:pPr>
              <w:pStyle w:val="Section"/>
              <w:spacing w:after="0" w:line="360" w:lineRule="auto"/>
              <w:rPr>
                <w:rFonts w:ascii="Baskerville Old Face" w:hAnsi="Baskerville Old Face"/>
                <w:sz w:val="28"/>
              </w:rPr>
            </w:pPr>
            <w:r w:rsidRPr="008B5964">
              <w:rPr>
                <w:rFonts w:ascii="Baskerville Old Face" w:hAnsi="Baskerville Old Face"/>
                <w:sz w:val="28"/>
              </w:rPr>
              <w:t>Education</w:t>
            </w:r>
          </w:p>
          <w:p w:rsidR="00AF49B3" w:rsidRPr="008B5964" w:rsidRDefault="0075245C" w:rsidP="00043AC8">
            <w:pPr>
              <w:pStyle w:val="Subsection"/>
              <w:spacing w:after="0" w:line="360" w:lineRule="auto"/>
              <w:rPr>
                <w:rFonts w:ascii="Baskerville Old Face" w:hAnsi="Baskerville Old Face"/>
                <w:sz w:val="28"/>
              </w:rPr>
            </w:pPr>
            <w:r w:rsidRPr="008B5964">
              <w:rPr>
                <w:rFonts w:ascii="Baskerville Old Face" w:hAnsi="Baskerville Old Face"/>
                <w:sz w:val="28"/>
              </w:rPr>
              <w:t>San Juan South Secondary</w:t>
            </w:r>
          </w:p>
          <w:p w:rsidR="00AF49B3" w:rsidRPr="0075245C" w:rsidRDefault="0075245C" w:rsidP="00043AC8">
            <w:pPr>
              <w:pStyle w:val="ListBullet"/>
              <w:numPr>
                <w:ilvl w:val="0"/>
                <w:numId w:val="0"/>
              </w:numPr>
              <w:spacing w:after="0" w:line="360" w:lineRule="auto"/>
              <w:ind w:left="360" w:hanging="360"/>
              <w:rPr>
                <w:rFonts w:ascii="Times New Roman" w:hAnsi="Times New Roman"/>
              </w:rPr>
            </w:pPr>
            <w:r w:rsidRPr="0075245C">
              <w:rPr>
                <w:rFonts w:ascii="Times New Roman" w:hAnsi="Times New Roman"/>
              </w:rPr>
              <w:t>September 2009- July 2014</w:t>
            </w:r>
          </w:p>
          <w:p w:rsidR="0075245C" w:rsidRPr="0075245C" w:rsidRDefault="0075245C" w:rsidP="00043AC8">
            <w:pPr>
              <w:pStyle w:val="ListBullet"/>
              <w:numPr>
                <w:ilvl w:val="0"/>
                <w:numId w:val="0"/>
              </w:numPr>
              <w:spacing w:after="0" w:line="360" w:lineRule="auto"/>
              <w:rPr>
                <w:rFonts w:ascii="Times New Roman" w:hAnsi="Times New Roman"/>
              </w:rPr>
            </w:pPr>
            <w:r w:rsidRPr="0075245C">
              <w:rPr>
                <w:rFonts w:ascii="Times New Roman" w:hAnsi="Times New Roman"/>
              </w:rPr>
              <w:t>7 ‘O Level CXC passes in the following subjects:</w:t>
            </w:r>
            <w:r w:rsidRPr="0075245C">
              <w:rPr>
                <w:rFonts w:ascii="Times New Roman" w:hAnsi="Times New Roman"/>
              </w:rPr>
              <w:br/>
              <w:t xml:space="preserve">Mathematics- III, English A- I, English B- II, History- III, Biology- III, </w:t>
            </w:r>
          </w:p>
          <w:p w:rsidR="00043AC8" w:rsidRDefault="0075245C" w:rsidP="00043AC8">
            <w:pPr>
              <w:pStyle w:val="ListBullet"/>
              <w:numPr>
                <w:ilvl w:val="0"/>
                <w:numId w:val="0"/>
              </w:numPr>
              <w:spacing w:after="0" w:line="360" w:lineRule="auto"/>
              <w:rPr>
                <w:rFonts w:ascii="Times New Roman" w:hAnsi="Times New Roman"/>
              </w:rPr>
            </w:pPr>
            <w:r w:rsidRPr="0075245C">
              <w:rPr>
                <w:rFonts w:ascii="Times New Roman" w:hAnsi="Times New Roman"/>
              </w:rPr>
              <w:t>Information Technology- III &amp; Social Studies- II</w:t>
            </w:r>
            <w:r>
              <w:rPr>
                <w:rFonts w:ascii="Times New Roman" w:hAnsi="Times New Roman"/>
              </w:rPr>
              <w:t>.</w:t>
            </w:r>
          </w:p>
          <w:p w:rsidR="00C653C9" w:rsidRDefault="00C653C9" w:rsidP="00043AC8">
            <w:pPr>
              <w:pStyle w:val="ListBullet"/>
              <w:numPr>
                <w:ilvl w:val="0"/>
                <w:numId w:val="0"/>
              </w:numPr>
              <w:spacing w:after="0" w:line="360" w:lineRule="auto"/>
              <w:rPr>
                <w:rFonts w:ascii="Baskerville Old Face" w:hAnsi="Baskerville Old Face"/>
                <w:b/>
                <w:color w:val="94B6D2" w:themeColor="accent1"/>
                <w:sz w:val="28"/>
              </w:rPr>
            </w:pPr>
          </w:p>
          <w:p w:rsidR="00043AC8" w:rsidRDefault="00043AC8" w:rsidP="00043AC8">
            <w:pPr>
              <w:pStyle w:val="ListBullet"/>
              <w:numPr>
                <w:ilvl w:val="0"/>
                <w:numId w:val="0"/>
              </w:numPr>
              <w:spacing w:after="0" w:line="360" w:lineRule="auto"/>
              <w:rPr>
                <w:rFonts w:ascii="Baskerville Old Face" w:hAnsi="Baskerville Old Face"/>
                <w:b/>
                <w:color w:val="94B6D2" w:themeColor="accent1"/>
                <w:sz w:val="28"/>
              </w:rPr>
            </w:pPr>
            <w:r w:rsidRPr="00043AC8">
              <w:rPr>
                <w:rFonts w:ascii="Baskerville Old Face" w:hAnsi="Baskerville Old Face"/>
                <w:b/>
                <w:color w:val="94B6D2" w:themeColor="accent1"/>
                <w:sz w:val="28"/>
              </w:rPr>
              <w:lastRenderedPageBreak/>
              <w:t>El Dorado East Secondary Form</w:t>
            </w:r>
            <w:r>
              <w:rPr>
                <w:rFonts w:ascii="Baskerville Old Face" w:hAnsi="Baskerville Old Face"/>
                <w:b/>
                <w:color w:val="94B6D2" w:themeColor="accent1"/>
                <w:sz w:val="28"/>
              </w:rPr>
              <w:t xml:space="preserve"> </w:t>
            </w:r>
            <w:r w:rsidRPr="00043AC8">
              <w:rPr>
                <w:rFonts w:ascii="Baskerville Old Face" w:hAnsi="Baskerville Old Face"/>
                <w:b/>
                <w:color w:val="94B6D2" w:themeColor="accent1"/>
                <w:sz w:val="28"/>
              </w:rPr>
              <w:t>6</w:t>
            </w:r>
            <w:r>
              <w:rPr>
                <w:rFonts w:ascii="Baskerville Old Face" w:hAnsi="Baskerville Old Face"/>
                <w:b/>
                <w:color w:val="94B6D2" w:themeColor="accent1"/>
                <w:sz w:val="28"/>
              </w:rPr>
              <w:t xml:space="preserve"> </w:t>
            </w:r>
            <w:proofErr w:type="spellStart"/>
            <w:r>
              <w:rPr>
                <w:rFonts w:ascii="Baskerville Old Face" w:hAnsi="Baskerville Old Face"/>
                <w:b/>
                <w:color w:val="94B6D2" w:themeColor="accent1"/>
                <w:sz w:val="28"/>
              </w:rPr>
              <w:t>Programme</w:t>
            </w:r>
            <w:proofErr w:type="spellEnd"/>
          </w:p>
          <w:p w:rsidR="00AF49B3" w:rsidRDefault="00043AC8" w:rsidP="00043AC8">
            <w:pPr>
              <w:pStyle w:val="ListBullet"/>
              <w:numPr>
                <w:ilvl w:val="0"/>
                <w:numId w:val="0"/>
              </w:numPr>
              <w:spacing w:after="0" w:line="360" w:lineRule="auto"/>
              <w:rPr>
                <w:rFonts w:ascii="Times New Roman" w:hAnsi="Times New Roman"/>
              </w:rPr>
            </w:pPr>
            <w:r w:rsidRPr="00043AC8">
              <w:rPr>
                <w:rFonts w:ascii="Times New Roman" w:hAnsi="Times New Roman"/>
              </w:rPr>
              <w:t>September 2014- Present</w:t>
            </w:r>
            <w:r w:rsidR="00095D24" w:rsidRPr="00043AC8">
              <w:rPr>
                <w:rFonts w:ascii="Baskerville Old Face" w:hAnsi="Baskerville Old Face"/>
                <w:b/>
                <w:color w:val="94B6D2" w:themeColor="accent1"/>
                <w:sz w:val="28"/>
              </w:rPr>
              <w:br/>
            </w:r>
            <w:r w:rsidR="00095D24">
              <w:rPr>
                <w:rFonts w:ascii="Times New Roman" w:hAnsi="Times New Roman"/>
              </w:rPr>
              <w:t xml:space="preserve">I </w:t>
            </w:r>
            <w:r>
              <w:rPr>
                <w:rFonts w:ascii="Times New Roman" w:hAnsi="Times New Roman"/>
              </w:rPr>
              <w:t xml:space="preserve">have acquired </w:t>
            </w:r>
            <w:r w:rsidR="00095D24">
              <w:rPr>
                <w:rFonts w:ascii="Times New Roman" w:hAnsi="Times New Roman"/>
              </w:rPr>
              <w:t>4 ‘A Level CAPE p</w:t>
            </w:r>
            <w:r>
              <w:rPr>
                <w:rFonts w:ascii="Times New Roman" w:hAnsi="Times New Roman"/>
              </w:rPr>
              <w:t xml:space="preserve">asses in the following subjects </w:t>
            </w:r>
            <w:r w:rsidR="00C653C9">
              <w:rPr>
                <w:rFonts w:ascii="Times New Roman" w:hAnsi="Times New Roman"/>
              </w:rPr>
              <w:t xml:space="preserve">in the 2014/2015 academic year: </w:t>
            </w:r>
            <w:r>
              <w:rPr>
                <w:rFonts w:ascii="Times New Roman" w:hAnsi="Times New Roman"/>
              </w:rPr>
              <w:t>Literatures in English- IV, Caribbean Studies- IV, Sociology- V, Environmental Science- V.</w:t>
            </w:r>
          </w:p>
          <w:p w:rsidR="0075245C" w:rsidRPr="0075245C" w:rsidRDefault="0075245C" w:rsidP="00043AC8">
            <w:pPr>
              <w:pStyle w:val="ListBullet"/>
              <w:numPr>
                <w:ilvl w:val="0"/>
                <w:numId w:val="0"/>
              </w:num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am</w:t>
            </w:r>
            <w:r w:rsidR="00095D24">
              <w:rPr>
                <w:rFonts w:ascii="Times New Roman" w:hAnsi="Times New Roman"/>
              </w:rPr>
              <w:t xml:space="preserve"> </w:t>
            </w:r>
            <w:r w:rsidR="00043AC8">
              <w:rPr>
                <w:rFonts w:ascii="Times New Roman" w:hAnsi="Times New Roman"/>
              </w:rPr>
              <w:t xml:space="preserve">currently an Upper 6 level student where </w:t>
            </w:r>
            <w:r w:rsidR="00095D24">
              <w:rPr>
                <w:rFonts w:ascii="Times New Roman" w:hAnsi="Times New Roman"/>
              </w:rPr>
              <w:t>I am awaiting results for Year 2</w:t>
            </w:r>
            <w:r>
              <w:rPr>
                <w:rFonts w:ascii="Times New Roman" w:hAnsi="Times New Roman"/>
              </w:rPr>
              <w:t xml:space="preserve"> subjects; Sociology, Literatures in English, Envi</w:t>
            </w:r>
            <w:r w:rsidR="00095D24">
              <w:rPr>
                <w:rFonts w:ascii="Times New Roman" w:hAnsi="Times New Roman"/>
              </w:rPr>
              <w:t xml:space="preserve">ronmental Science and Communication </w:t>
            </w:r>
            <w:r>
              <w:rPr>
                <w:rFonts w:ascii="Times New Roman" w:hAnsi="Times New Roman"/>
              </w:rPr>
              <w:t xml:space="preserve">Studies. </w:t>
            </w:r>
          </w:p>
          <w:p w:rsidR="00AF49B3" w:rsidRPr="008B5964" w:rsidRDefault="00740086" w:rsidP="00043AC8">
            <w:pPr>
              <w:pStyle w:val="Section"/>
              <w:spacing w:after="0" w:line="360" w:lineRule="auto"/>
              <w:rPr>
                <w:rFonts w:ascii="Baskerville Old Face" w:hAnsi="Baskerville Old Face"/>
                <w:sz w:val="28"/>
              </w:rPr>
            </w:pPr>
            <w:r w:rsidRPr="008B5964">
              <w:rPr>
                <w:rFonts w:ascii="Baskerville Old Face" w:hAnsi="Baskerville Old Face"/>
                <w:sz w:val="28"/>
              </w:rPr>
              <w:t>experience</w:t>
            </w:r>
          </w:p>
          <w:p w:rsidR="00AF49B3" w:rsidRPr="003A52D0" w:rsidRDefault="0075245C" w:rsidP="00043AC8">
            <w:pPr>
              <w:pStyle w:val="Subsection"/>
              <w:spacing w:after="0" w:line="360" w:lineRule="auto"/>
              <w:rPr>
                <w:rFonts w:ascii="Times New Roman" w:hAnsi="Times New Roman"/>
                <w:color w:val="auto"/>
                <w:spacing w:val="0"/>
                <w:szCs w:val="24"/>
              </w:rPr>
            </w:pPr>
            <w:r w:rsidRPr="003A52D0">
              <w:rPr>
                <w:rFonts w:ascii="Times New Roman" w:hAnsi="Times New Roman"/>
                <w:b w:val="0"/>
                <w:bCs/>
                <w:color w:val="auto"/>
                <w:spacing w:val="0"/>
                <w:szCs w:val="24"/>
              </w:rPr>
              <w:t>Server/ Cashier</w:t>
            </w:r>
            <w:r w:rsidR="00740086" w:rsidRPr="003A52D0">
              <w:rPr>
                <w:rFonts w:ascii="Times New Roman" w:hAnsi="Times New Roman"/>
                <w:b w:val="0"/>
                <w:bCs/>
                <w:color w:val="auto"/>
                <w:szCs w:val="24"/>
              </w:rPr>
              <w:t xml:space="preserve"> </w:t>
            </w:r>
            <w:r w:rsidR="00740086" w:rsidRPr="003A52D0">
              <w:rPr>
                <w:rFonts w:ascii="Times New Roman" w:hAnsi="Times New Roman"/>
                <w:color w:val="auto"/>
                <w:szCs w:val="24"/>
              </w:rPr>
              <w:t>|</w:t>
            </w:r>
            <w:r w:rsidR="00740086" w:rsidRPr="003A52D0">
              <w:rPr>
                <w:rFonts w:ascii="Times New Roman" w:hAnsi="Times New Roman"/>
                <w:b w:val="0"/>
                <w:bCs/>
                <w:color w:val="auto"/>
                <w:szCs w:val="24"/>
              </w:rPr>
              <w:t xml:space="preserve"> </w:t>
            </w:r>
            <w:sdt>
              <w:sdtPr>
                <w:rPr>
                  <w:rFonts w:ascii="Times New Roman" w:hAnsi="Times New Roman"/>
                  <w:color w:val="auto"/>
                  <w:szCs w:val="24"/>
                </w:rPr>
                <w:id w:val="326177524"/>
                <w:placeholder>
                  <w:docPart w:val="E0566FF10DFA444DB2CF3B3A1B9B7877"/>
                </w:placeholder>
              </w:sdtPr>
              <w:sdtEndPr/>
              <w:sdtContent>
                <w:r w:rsidRPr="003A52D0">
                  <w:rPr>
                    <w:rFonts w:ascii="Times New Roman" w:hAnsi="Times New Roman"/>
                    <w:b w:val="0"/>
                    <w:color w:val="auto"/>
                    <w:szCs w:val="24"/>
                  </w:rPr>
                  <w:t>SVAADA, Gourmet Indian Cuisine</w:t>
                </w:r>
              </w:sdtContent>
            </w:sdt>
          </w:p>
          <w:p w:rsidR="00AF49B3" w:rsidRPr="008B5964" w:rsidRDefault="00043AC8" w:rsidP="00043AC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July </w:t>
            </w:r>
            <w:r w:rsidR="008B5964" w:rsidRPr="008B5964">
              <w:rPr>
                <w:rFonts w:ascii="Times New Roman" w:hAnsi="Times New Roman"/>
                <w:sz w:val="24"/>
                <w:szCs w:val="24"/>
              </w:rPr>
              <w:t>2014</w:t>
            </w:r>
            <w:r w:rsidR="00740086" w:rsidRPr="008B59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964" w:rsidRPr="008B5964">
              <w:rPr>
                <w:rFonts w:ascii="Times New Roman" w:hAnsi="Times New Roman"/>
                <w:sz w:val="24"/>
                <w:szCs w:val="24"/>
              </w:rPr>
              <w:t>–</w:t>
            </w:r>
            <w:r w:rsidR="00740086" w:rsidRPr="008B59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December </w:t>
            </w:r>
            <w:r w:rsidR="00095D24">
              <w:rPr>
                <w:rFonts w:ascii="Times New Roman" w:hAnsi="Times New Roman"/>
                <w:sz w:val="24"/>
                <w:szCs w:val="24"/>
              </w:rPr>
              <w:t xml:space="preserve"> 2015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(part-time)</w:t>
            </w:r>
          </w:p>
          <w:p w:rsidR="00AF49B3" w:rsidRDefault="00095D24" w:rsidP="00043AC8">
            <w:pPr>
              <w:pStyle w:val="ListBullet"/>
              <w:numPr>
                <w:ilvl w:val="0"/>
                <w:numId w:val="0"/>
              </w:numPr>
              <w:spacing w:after="0"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 service representative</w:t>
            </w:r>
            <w:r w:rsidR="003A52D0">
              <w:rPr>
                <w:rFonts w:ascii="Times New Roman" w:hAnsi="Times New Roman"/>
                <w:szCs w:val="24"/>
              </w:rPr>
              <w:t>,</w:t>
            </w:r>
            <w:r w:rsidR="001262A8">
              <w:rPr>
                <w:rFonts w:ascii="Times New Roman" w:hAnsi="Times New Roman"/>
                <w:szCs w:val="24"/>
              </w:rPr>
              <w:t xml:space="preserve"> food preparation and cashier</w:t>
            </w:r>
            <w:r w:rsidR="003A52D0">
              <w:rPr>
                <w:rFonts w:ascii="Times New Roman" w:hAnsi="Times New Roman"/>
                <w:szCs w:val="24"/>
              </w:rPr>
              <w:t>.</w:t>
            </w:r>
          </w:p>
          <w:p w:rsidR="001262A8" w:rsidRPr="008B5964" w:rsidRDefault="001262A8" w:rsidP="00043AC8">
            <w:pPr>
              <w:pStyle w:val="ListBullet"/>
              <w:numPr>
                <w:ilvl w:val="0"/>
                <w:numId w:val="0"/>
              </w:numPr>
              <w:spacing w:after="0"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I have also done various voluntary </w:t>
            </w:r>
            <w:r w:rsidR="0070309D">
              <w:rPr>
                <w:rFonts w:ascii="Times New Roman" w:hAnsi="Times New Roman"/>
                <w:szCs w:val="24"/>
              </w:rPr>
              <w:t>works</w:t>
            </w:r>
            <w:r>
              <w:rPr>
                <w:rFonts w:ascii="Times New Roman" w:hAnsi="Times New Roman"/>
                <w:szCs w:val="24"/>
              </w:rPr>
              <w:t xml:space="preserve"> for many different persons and events; all dealing with customer service representation and assistance.</w:t>
            </w:r>
          </w:p>
          <w:p w:rsidR="00AF49B3" w:rsidRPr="003A52D0" w:rsidRDefault="00740086" w:rsidP="00043AC8">
            <w:pPr>
              <w:pStyle w:val="Section"/>
              <w:spacing w:after="0" w:line="360" w:lineRule="auto"/>
              <w:rPr>
                <w:rFonts w:ascii="Times New Roman" w:hAnsi="Times New Roman"/>
                <w:sz w:val="28"/>
              </w:rPr>
            </w:pPr>
            <w:r w:rsidRPr="003A52D0">
              <w:rPr>
                <w:rFonts w:ascii="Times New Roman" w:hAnsi="Times New Roman"/>
                <w:sz w:val="28"/>
              </w:rPr>
              <w:t>skills</w:t>
            </w:r>
          </w:p>
          <w:p w:rsidR="008B5964" w:rsidRPr="003A52D0" w:rsidRDefault="008B5964" w:rsidP="00043AC8">
            <w:pPr>
              <w:pStyle w:val="ListBullet"/>
              <w:numPr>
                <w:ilvl w:val="0"/>
                <w:numId w:val="0"/>
              </w:numPr>
              <w:spacing w:after="0" w:line="360" w:lineRule="auto"/>
              <w:ind w:left="360" w:hanging="360"/>
              <w:rPr>
                <w:rFonts w:ascii="Times New Roman" w:hAnsi="Times New Roman"/>
              </w:rPr>
            </w:pPr>
            <w:r w:rsidRPr="003A52D0">
              <w:rPr>
                <w:rFonts w:ascii="Times New Roman" w:hAnsi="Times New Roman"/>
              </w:rPr>
              <w:t>I have been trained in the following</w:t>
            </w:r>
            <w:r w:rsidR="003A52D0">
              <w:rPr>
                <w:rFonts w:ascii="Times New Roman" w:hAnsi="Times New Roman"/>
              </w:rPr>
              <w:t>:</w:t>
            </w:r>
          </w:p>
          <w:p w:rsidR="008B5964" w:rsidRPr="003A52D0" w:rsidRDefault="008B5964" w:rsidP="00043AC8">
            <w:pPr>
              <w:pStyle w:val="ListBullet"/>
              <w:spacing w:after="0" w:line="360" w:lineRule="auto"/>
              <w:rPr>
                <w:rFonts w:ascii="Times New Roman" w:hAnsi="Times New Roman"/>
              </w:rPr>
            </w:pPr>
            <w:r w:rsidRPr="003A52D0">
              <w:rPr>
                <w:rFonts w:ascii="Times New Roman" w:hAnsi="Times New Roman"/>
              </w:rPr>
              <w:t>Customer care service</w:t>
            </w:r>
          </w:p>
          <w:p w:rsidR="008B5964" w:rsidRPr="003A52D0" w:rsidRDefault="008B5964" w:rsidP="00043AC8">
            <w:pPr>
              <w:pStyle w:val="ListBullet"/>
              <w:spacing w:after="0" w:line="360" w:lineRule="auto"/>
              <w:rPr>
                <w:rFonts w:ascii="Times New Roman" w:hAnsi="Times New Roman"/>
              </w:rPr>
            </w:pPr>
            <w:r w:rsidRPr="003A52D0">
              <w:rPr>
                <w:rFonts w:ascii="Times New Roman" w:hAnsi="Times New Roman"/>
              </w:rPr>
              <w:t>Food preparation</w:t>
            </w:r>
          </w:p>
          <w:p w:rsidR="00522332" w:rsidRPr="00522332" w:rsidRDefault="008B5964" w:rsidP="00522332">
            <w:pPr>
              <w:pStyle w:val="ListBullet"/>
              <w:spacing w:after="0" w:line="360" w:lineRule="auto"/>
              <w:rPr>
                <w:rFonts w:ascii="Times New Roman" w:hAnsi="Times New Roman"/>
              </w:rPr>
            </w:pPr>
            <w:r w:rsidRPr="003A52D0">
              <w:rPr>
                <w:rFonts w:ascii="Times New Roman" w:hAnsi="Times New Roman"/>
              </w:rPr>
              <w:t xml:space="preserve">Cashiering </w:t>
            </w:r>
            <w:bookmarkStart w:id="0" w:name="_GoBack"/>
            <w:bookmarkEnd w:id="0"/>
          </w:p>
          <w:p w:rsidR="003A6E38" w:rsidRPr="003A6E38" w:rsidRDefault="003A6E38" w:rsidP="003A6E38">
            <w:pPr>
              <w:pStyle w:val="Section"/>
              <w:rPr>
                <w:rFonts w:ascii="Times New Roman" w:hAnsi="Times New Roman"/>
                <w:sz w:val="28"/>
              </w:rPr>
            </w:pPr>
            <w:r w:rsidRPr="003A6E38">
              <w:rPr>
                <w:rFonts w:ascii="Times New Roman" w:hAnsi="Times New Roman"/>
                <w:sz w:val="28"/>
              </w:rPr>
              <w:t>References</w:t>
            </w:r>
          </w:p>
          <w:p w:rsidR="003A6E38" w:rsidRPr="003A52D0" w:rsidRDefault="003A6E38" w:rsidP="003A6E38">
            <w:pPr>
              <w:pStyle w:val="ListBullet"/>
              <w:numPr>
                <w:ilvl w:val="0"/>
                <w:numId w:val="0"/>
              </w:numPr>
              <w:spacing w:after="0" w:line="360" w:lineRule="auto"/>
              <w:ind w:left="360"/>
              <w:rPr>
                <w:rFonts w:ascii="Times New Roman" w:hAnsi="Times New Roman"/>
              </w:rPr>
            </w:pPr>
          </w:p>
          <w:p w:rsidR="00AF49B3" w:rsidRDefault="003A6E38" w:rsidP="00043AC8">
            <w:pPr>
              <w:pStyle w:val="ListBullet"/>
              <w:numPr>
                <w:ilvl w:val="0"/>
                <w:numId w:val="0"/>
              </w:num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Geevan Sankersingh </w:t>
            </w:r>
            <w:r w:rsidR="002422F1">
              <w:rPr>
                <w:rFonts w:ascii="Times New Roman" w:hAnsi="Times New Roman"/>
              </w:rPr>
              <w:t>(Former Boss) – 683-3638</w:t>
            </w:r>
          </w:p>
          <w:p w:rsidR="002422F1" w:rsidRPr="003A6E38" w:rsidRDefault="002422F1" w:rsidP="00043AC8">
            <w:pPr>
              <w:pStyle w:val="ListBullet"/>
              <w:numPr>
                <w:ilvl w:val="0"/>
                <w:numId w:val="0"/>
              </w:num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Natasha Hislop (Former Teacher) – 357-7263 </w:t>
            </w:r>
          </w:p>
        </w:tc>
      </w:tr>
    </w:tbl>
    <w:p w:rsidR="00AF49B3" w:rsidRDefault="00AF49B3"/>
    <w:sectPr w:rsidR="00AF49B3" w:rsidSect="005F6240">
      <w:headerReference w:type="default" r:id="rId10"/>
      <w:footerReference w:type="default" r:id="rId11"/>
      <w:pgSz w:w="12240" w:h="15840"/>
      <w:pgMar w:top="720" w:right="720" w:bottom="720" w:left="720" w:header="144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588" w:rsidRDefault="00282588">
      <w:pPr>
        <w:spacing w:after="0" w:line="240" w:lineRule="auto"/>
      </w:pPr>
      <w:r>
        <w:separator/>
      </w:r>
    </w:p>
  </w:endnote>
  <w:endnote w:type="continuationSeparator" w:id="0">
    <w:p w:rsidR="00282588" w:rsidRDefault="00282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GPGothicE">
    <w:altName w:val="HGPｺﾞｼｯｸE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2654043"/>
      <w:docPartObj>
        <w:docPartGallery w:val="Page Numbers (Bottom of Page)"/>
        <w:docPartUnique/>
      </w:docPartObj>
    </w:sdtPr>
    <w:sdtEndPr/>
    <w:sdtContent>
      <w:p w:rsidR="00AF49B3" w:rsidRDefault="005F6240">
        <w:pPr>
          <w:pStyle w:val="FooterOdd"/>
        </w:pPr>
        <w:r w:rsidRPr="005F6240">
          <w:rPr>
            <w:noProof/>
            <w:color w:val="auto"/>
            <w:sz w:val="23"/>
            <w:lang w:eastAsia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F6240" w:rsidRDefault="005F624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522332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5F6240" w:rsidRDefault="005F624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522332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5F6240">
          <w:rPr>
            <w:noProof/>
            <w:color w:val="auto"/>
            <w:sz w:val="23"/>
            <w:lang w:eastAsia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588" w:rsidRDefault="00282588">
      <w:pPr>
        <w:spacing w:after="0" w:line="240" w:lineRule="auto"/>
      </w:pPr>
      <w:r>
        <w:separator/>
      </w:r>
    </w:p>
  </w:footnote>
  <w:footnote w:type="continuationSeparator" w:id="0">
    <w:p w:rsidR="00282588" w:rsidRDefault="00282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Author"/>
      <w:id w:val="538424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AF49B3" w:rsidRDefault="0075245C">
        <w:pPr>
          <w:pStyle w:val="HeaderOdd"/>
        </w:pPr>
        <w:r>
          <w:t>Alixia Chantal Tonja Gadsby</w:t>
        </w:r>
      </w:p>
    </w:sdtContent>
  </w:sdt>
  <w:p w:rsidR="00AF49B3" w:rsidRDefault="00AF49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nsid w:val="632B2F42"/>
    <w:multiLevelType w:val="hybridMultilevel"/>
    <w:tmpl w:val="6AD4E5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DateAndTime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45C"/>
    <w:rsid w:val="00043AC8"/>
    <w:rsid w:val="00095D24"/>
    <w:rsid w:val="001262A8"/>
    <w:rsid w:val="00141188"/>
    <w:rsid w:val="00220C86"/>
    <w:rsid w:val="002422F1"/>
    <w:rsid w:val="00282588"/>
    <w:rsid w:val="002B1C0D"/>
    <w:rsid w:val="003A52D0"/>
    <w:rsid w:val="003A6E38"/>
    <w:rsid w:val="003D7358"/>
    <w:rsid w:val="004C6068"/>
    <w:rsid w:val="00522332"/>
    <w:rsid w:val="005F6240"/>
    <w:rsid w:val="0070309D"/>
    <w:rsid w:val="00740086"/>
    <w:rsid w:val="0075245C"/>
    <w:rsid w:val="00852EA7"/>
    <w:rsid w:val="008B5964"/>
    <w:rsid w:val="008E7800"/>
    <w:rsid w:val="00927648"/>
    <w:rsid w:val="00981FD9"/>
    <w:rsid w:val="009909D0"/>
    <w:rsid w:val="00AF49B3"/>
    <w:rsid w:val="00BE3DB4"/>
    <w:rsid w:val="00C653C9"/>
    <w:rsid w:val="00D017E8"/>
    <w:rsid w:val="00E0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  <w:style w:type="paragraph" w:styleId="BodyText">
    <w:name w:val="Body Text"/>
    <w:basedOn w:val="Normal"/>
    <w:link w:val="BodyTextChar"/>
    <w:unhideWhenUsed/>
    <w:rsid w:val="00852EA7"/>
    <w:pPr>
      <w:spacing w:after="240" w:line="240" w:lineRule="auto"/>
    </w:pPr>
    <w:rPr>
      <w:rFonts w:ascii="Times New Roman" w:eastAsia="Times New Roman" w:hAnsi="Times New Roman"/>
      <w:kern w:val="0"/>
      <w:sz w:val="24"/>
      <w:szCs w:val="24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852EA7"/>
    <w:rPr>
      <w:rFonts w:ascii="Times New Roman" w:eastAsia="Times New Roman" w:hAnsi="Times New Roman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  <w:style w:type="paragraph" w:styleId="BodyText">
    <w:name w:val="Body Text"/>
    <w:basedOn w:val="Normal"/>
    <w:link w:val="BodyTextChar"/>
    <w:unhideWhenUsed/>
    <w:rsid w:val="00852EA7"/>
    <w:pPr>
      <w:spacing w:after="240" w:line="240" w:lineRule="auto"/>
    </w:pPr>
    <w:rPr>
      <w:rFonts w:ascii="Times New Roman" w:eastAsia="Times New Roman" w:hAnsi="Times New Roman"/>
      <w:kern w:val="0"/>
      <w:sz w:val="24"/>
      <w:szCs w:val="24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852EA7"/>
    <w:rPr>
      <w:rFonts w:ascii="Times New Roman" w:eastAsia="Times New Roman" w:hAnsi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\AppData\Roaming\Microsoft\Templates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1015556EF9453D92E9539C4EBAF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99304-497F-46F6-A40B-4040D23BE817}"/>
      </w:docPartPr>
      <w:docPartBody>
        <w:p w:rsidR="00F72C24" w:rsidRDefault="00697AE9">
          <w:pPr>
            <w:pStyle w:val="341015556EF9453D92E9539C4EBAF6D7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2A224619EEB742B1B5520C4E3D891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2FBF9-EB57-407B-81D2-6D3BCAAB5092}"/>
      </w:docPartPr>
      <w:docPartBody>
        <w:p w:rsidR="00F72C24" w:rsidRDefault="00697AE9">
          <w:pPr>
            <w:pStyle w:val="2A224619EEB742B1B5520C4E3D89187A"/>
          </w:pPr>
          <w:r>
            <w:t>[Type your name]</w:t>
          </w:r>
        </w:p>
      </w:docPartBody>
    </w:docPart>
    <w:docPart>
      <w:docPartPr>
        <w:name w:val="537642852D804783B6DE35CD2A10A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137A4-0361-48DE-8660-B989A39888BB}"/>
      </w:docPartPr>
      <w:docPartBody>
        <w:p w:rsidR="00F72C24" w:rsidRDefault="00697AE9">
          <w:pPr>
            <w:pStyle w:val="537642852D804783B6DE35CD2A10AD13"/>
          </w:pPr>
          <w:r>
            <w:t>[Select the Date]</w:t>
          </w:r>
        </w:p>
      </w:docPartBody>
    </w:docPart>
    <w:docPart>
      <w:docPartPr>
        <w:name w:val="E0566FF10DFA444DB2CF3B3A1B9B7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D8CD7-F42F-4306-A435-4FF2DAF0A946}"/>
      </w:docPartPr>
      <w:docPartBody>
        <w:p w:rsidR="00F72C24" w:rsidRDefault="00697AE9">
          <w:pPr>
            <w:pStyle w:val="E0566FF10DFA444DB2CF3B3A1B9B7877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GPGothicE">
    <w:altName w:val="HGPｺﾞｼｯｸE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AE9"/>
    <w:rsid w:val="002879BC"/>
    <w:rsid w:val="0058388F"/>
    <w:rsid w:val="00697AE9"/>
    <w:rsid w:val="00734274"/>
    <w:rsid w:val="00A271D0"/>
    <w:rsid w:val="00CB0930"/>
    <w:rsid w:val="00E06381"/>
    <w:rsid w:val="00F7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341015556EF9453D92E9539C4EBAF6D7">
    <w:name w:val="341015556EF9453D92E9539C4EBAF6D7"/>
  </w:style>
  <w:style w:type="paragraph" w:customStyle="1" w:styleId="2A224619EEB742B1B5520C4E3D89187A">
    <w:name w:val="2A224619EEB742B1B5520C4E3D89187A"/>
  </w:style>
  <w:style w:type="paragraph" w:customStyle="1" w:styleId="537642852D804783B6DE35CD2A10AD13">
    <w:name w:val="537642852D804783B6DE35CD2A10AD13"/>
  </w:style>
  <w:style w:type="paragraph" w:customStyle="1" w:styleId="445BB9DDD1D54ED79A3ED57CCF747530">
    <w:name w:val="445BB9DDD1D54ED79A3ED57CCF747530"/>
  </w:style>
  <w:style w:type="paragraph" w:customStyle="1" w:styleId="BA8C3FC9EF3949F5A9EF6C564DF4BC3A">
    <w:name w:val="BA8C3FC9EF3949F5A9EF6C564DF4BC3A"/>
  </w:style>
  <w:style w:type="paragraph" w:customStyle="1" w:styleId="AEA941C752C44948BDEDD298282C6D16">
    <w:name w:val="AEA941C752C44948BDEDD298282C6D16"/>
  </w:style>
  <w:style w:type="paragraph" w:customStyle="1" w:styleId="5343F672AAE3408B8F784AB85C756964">
    <w:name w:val="5343F672AAE3408B8F784AB85C756964"/>
  </w:style>
  <w:style w:type="paragraph" w:customStyle="1" w:styleId="69D68311F6424FEC863ACE569DA33526">
    <w:name w:val="69D68311F6424FEC863ACE569DA33526"/>
  </w:style>
  <w:style w:type="paragraph" w:customStyle="1" w:styleId="20D230BF6E9940339D85820E1BD867E0">
    <w:name w:val="20D230BF6E9940339D85820E1BD867E0"/>
  </w:style>
  <w:style w:type="paragraph" w:customStyle="1" w:styleId="CBAB88728D3F4540A6084BAE9779BEB3">
    <w:name w:val="CBAB88728D3F4540A6084BAE9779BEB3"/>
  </w:style>
  <w:style w:type="paragraph" w:customStyle="1" w:styleId="7B5E694E6DE1476990BFE8340777CEC0">
    <w:name w:val="7B5E694E6DE1476990BFE8340777CEC0"/>
  </w:style>
  <w:style w:type="paragraph" w:customStyle="1" w:styleId="BB6B326640A445F8908CE213E7ECCAFD">
    <w:name w:val="BB6B326640A445F8908CE213E7ECCAFD"/>
  </w:style>
  <w:style w:type="paragraph" w:customStyle="1" w:styleId="E0566FF10DFA444DB2CF3B3A1B9B7877">
    <w:name w:val="E0566FF10DFA444DB2CF3B3A1B9B7877"/>
  </w:style>
  <w:style w:type="paragraph" w:customStyle="1" w:styleId="93D01FD09AAA4B0B9942CDF9C99624F8">
    <w:name w:val="93D01FD09AAA4B0B9942CDF9C99624F8"/>
  </w:style>
  <w:style w:type="paragraph" w:customStyle="1" w:styleId="4A8E70C146404558BAA9370EB7B1DF13">
    <w:name w:val="4A8E70C146404558BAA9370EB7B1DF13"/>
  </w:style>
  <w:style w:type="paragraph" w:customStyle="1" w:styleId="92685C3C6ECD420194D91B5D48691CB2">
    <w:name w:val="92685C3C6ECD420194D91B5D48691CB2"/>
  </w:style>
  <w:style w:type="paragraph" w:customStyle="1" w:styleId="7294CFF5CF0142208D643D39C5EFA74F">
    <w:name w:val="7294CFF5CF0142208D643D39C5EFA7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341015556EF9453D92E9539C4EBAF6D7">
    <w:name w:val="341015556EF9453D92E9539C4EBAF6D7"/>
  </w:style>
  <w:style w:type="paragraph" w:customStyle="1" w:styleId="2A224619EEB742B1B5520C4E3D89187A">
    <w:name w:val="2A224619EEB742B1B5520C4E3D89187A"/>
  </w:style>
  <w:style w:type="paragraph" w:customStyle="1" w:styleId="537642852D804783B6DE35CD2A10AD13">
    <w:name w:val="537642852D804783B6DE35CD2A10AD13"/>
  </w:style>
  <w:style w:type="paragraph" w:customStyle="1" w:styleId="445BB9DDD1D54ED79A3ED57CCF747530">
    <w:name w:val="445BB9DDD1D54ED79A3ED57CCF747530"/>
  </w:style>
  <w:style w:type="paragraph" w:customStyle="1" w:styleId="BA8C3FC9EF3949F5A9EF6C564DF4BC3A">
    <w:name w:val="BA8C3FC9EF3949F5A9EF6C564DF4BC3A"/>
  </w:style>
  <w:style w:type="paragraph" w:customStyle="1" w:styleId="AEA941C752C44948BDEDD298282C6D16">
    <w:name w:val="AEA941C752C44948BDEDD298282C6D16"/>
  </w:style>
  <w:style w:type="paragraph" w:customStyle="1" w:styleId="5343F672AAE3408B8F784AB85C756964">
    <w:name w:val="5343F672AAE3408B8F784AB85C756964"/>
  </w:style>
  <w:style w:type="paragraph" w:customStyle="1" w:styleId="69D68311F6424FEC863ACE569DA33526">
    <w:name w:val="69D68311F6424FEC863ACE569DA33526"/>
  </w:style>
  <w:style w:type="paragraph" w:customStyle="1" w:styleId="20D230BF6E9940339D85820E1BD867E0">
    <w:name w:val="20D230BF6E9940339D85820E1BD867E0"/>
  </w:style>
  <w:style w:type="paragraph" w:customStyle="1" w:styleId="CBAB88728D3F4540A6084BAE9779BEB3">
    <w:name w:val="CBAB88728D3F4540A6084BAE9779BEB3"/>
  </w:style>
  <w:style w:type="paragraph" w:customStyle="1" w:styleId="7B5E694E6DE1476990BFE8340777CEC0">
    <w:name w:val="7B5E694E6DE1476990BFE8340777CEC0"/>
  </w:style>
  <w:style w:type="paragraph" w:customStyle="1" w:styleId="BB6B326640A445F8908CE213E7ECCAFD">
    <w:name w:val="BB6B326640A445F8908CE213E7ECCAFD"/>
  </w:style>
  <w:style w:type="paragraph" w:customStyle="1" w:styleId="E0566FF10DFA444DB2CF3B3A1B9B7877">
    <w:name w:val="E0566FF10DFA444DB2CF3B3A1B9B7877"/>
  </w:style>
  <w:style w:type="paragraph" w:customStyle="1" w:styleId="93D01FD09AAA4B0B9942CDF9C99624F8">
    <w:name w:val="93D01FD09AAA4B0B9942CDF9C99624F8"/>
  </w:style>
  <w:style w:type="paragraph" w:customStyle="1" w:styleId="4A8E70C146404558BAA9370EB7B1DF13">
    <w:name w:val="4A8E70C146404558BAA9370EB7B1DF13"/>
  </w:style>
  <w:style w:type="paragraph" w:customStyle="1" w:styleId="92685C3C6ECD420194D91B5D48691CB2">
    <w:name w:val="92685C3C6ECD420194D91B5D48691CB2"/>
  </w:style>
  <w:style w:type="paragraph" w:customStyle="1" w:styleId="7294CFF5CF0142208D643D39C5EFA74F">
    <w:name w:val="7294CFF5CF0142208D643D39C5EFA7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4C9A5B2-B20D-4184-916E-9776E902A3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18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Alixia Chantal Tonja Gadsby</dc:creator>
  <cp:lastModifiedBy>Lexi and Kia</cp:lastModifiedBy>
  <cp:revision>9</cp:revision>
  <dcterms:created xsi:type="dcterms:W3CDTF">2016-06-01T23:17:00Z</dcterms:created>
  <dcterms:modified xsi:type="dcterms:W3CDTF">2016-06-17T02:35:00Z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