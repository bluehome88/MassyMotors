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60" w:rsidRDefault="00A918B8" w:rsidP="00A918B8">
      <w:pPr>
        <w:pStyle w:val="Title"/>
      </w:pPr>
      <w:r>
        <w:t xml:space="preserve">              Jamila Alexander Henry</w:t>
      </w:r>
    </w:p>
    <w:p w:rsidR="005C1560" w:rsidRDefault="002C337B" w:rsidP="00A918B8">
      <w:pPr>
        <w:pStyle w:val="Title"/>
        <w:rPr>
          <w:sz w:val="32"/>
          <w:szCs w:val="32"/>
        </w:rPr>
      </w:pPr>
      <w:r>
        <w:t xml:space="preserve">                  </w:t>
      </w:r>
      <w:r w:rsidR="005C1560">
        <w:rPr>
          <w:sz w:val="32"/>
          <w:szCs w:val="32"/>
        </w:rPr>
        <w:t>10 Gonzales Terrace, Gonzales</w:t>
      </w:r>
    </w:p>
    <w:p w:rsidR="007C42F3" w:rsidRDefault="007C42F3" w:rsidP="007C42F3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2C337B">
        <w:rPr>
          <w:sz w:val="32"/>
          <w:szCs w:val="32"/>
        </w:rPr>
        <w:t>Belmont Port-of-Spain Trinidad</w:t>
      </w:r>
      <w:r>
        <w:rPr>
          <w:sz w:val="32"/>
          <w:szCs w:val="32"/>
        </w:rPr>
        <w:t xml:space="preserve">                                                            </w:t>
      </w:r>
      <w:r w:rsidR="002C337B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</w:t>
      </w:r>
    </w:p>
    <w:p w:rsidR="00A918B8" w:rsidRDefault="007C42F3" w:rsidP="007C42F3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gramStart"/>
      <w:r>
        <w:rPr>
          <w:sz w:val="32"/>
          <w:szCs w:val="32"/>
        </w:rPr>
        <w:t>p</w:t>
      </w:r>
      <w:r w:rsidR="002C337B">
        <w:rPr>
          <w:sz w:val="32"/>
          <w:szCs w:val="32"/>
        </w:rPr>
        <w:t>hone</w:t>
      </w:r>
      <w:proofErr w:type="gramEnd"/>
      <w:r w:rsidR="002C337B">
        <w:rPr>
          <w:sz w:val="32"/>
          <w:szCs w:val="32"/>
        </w:rPr>
        <w:t xml:space="preserve"> number: 392-0794</w:t>
      </w:r>
      <w:r>
        <w:rPr>
          <w:sz w:val="32"/>
          <w:szCs w:val="32"/>
        </w:rPr>
        <w:t>/627-5571</w:t>
      </w: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2C337B" w:rsidRDefault="002C337B" w:rsidP="002C33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To whom it may concern</w:t>
      </w:r>
    </w:p>
    <w:p w:rsidR="002C337B" w:rsidRDefault="002C337B" w:rsidP="002C337B">
      <w:pPr>
        <w:pStyle w:val="NoSpacing"/>
        <w:rPr>
          <w:sz w:val="32"/>
          <w:szCs w:val="32"/>
        </w:rPr>
      </w:pPr>
    </w:p>
    <w:p w:rsidR="00740BA2" w:rsidRDefault="002C337B" w:rsidP="002C33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As a young woman I have always been a hard worker and as such I have always pursued companies that motivate and address the needs of its workers</w:t>
      </w:r>
      <w:r w:rsidR="00DD499C">
        <w:rPr>
          <w:sz w:val="32"/>
          <w:szCs w:val="32"/>
        </w:rPr>
        <w:t>, that</w:t>
      </w:r>
      <w:r w:rsidR="00BE320D">
        <w:rPr>
          <w:sz w:val="32"/>
          <w:szCs w:val="32"/>
        </w:rPr>
        <w:t xml:space="preserve"> </w:t>
      </w:r>
      <w:proofErr w:type="gramStart"/>
      <w:r w:rsidR="00E97D7A">
        <w:rPr>
          <w:sz w:val="32"/>
          <w:szCs w:val="32"/>
        </w:rPr>
        <w:t>is</w:t>
      </w:r>
      <w:proofErr w:type="gramEnd"/>
      <w:r w:rsidR="00E97D7A">
        <w:rPr>
          <w:sz w:val="32"/>
          <w:szCs w:val="32"/>
        </w:rPr>
        <w:t xml:space="preserve"> </w:t>
      </w:r>
      <w:r w:rsidR="00BE320D">
        <w:rPr>
          <w:sz w:val="32"/>
          <w:szCs w:val="32"/>
        </w:rPr>
        <w:t xml:space="preserve">why I am pursuing a position with your company. </w:t>
      </w:r>
      <w:r w:rsidR="00E97D7A">
        <w:rPr>
          <w:sz w:val="32"/>
          <w:szCs w:val="32"/>
        </w:rPr>
        <w:t>I am also the mother of one</w:t>
      </w:r>
      <w:r w:rsidR="00DC235C">
        <w:rPr>
          <w:sz w:val="32"/>
          <w:szCs w:val="32"/>
        </w:rPr>
        <w:t>,</w:t>
      </w:r>
      <w:r w:rsidR="00E97D7A">
        <w:rPr>
          <w:sz w:val="32"/>
          <w:szCs w:val="32"/>
        </w:rPr>
        <w:t xml:space="preserve"> so </w:t>
      </w:r>
      <w:r w:rsidR="00DC235C">
        <w:rPr>
          <w:sz w:val="32"/>
          <w:szCs w:val="32"/>
        </w:rPr>
        <w:t xml:space="preserve">I work hard so that she can see hard work is what makes you successful. </w:t>
      </w:r>
      <w:r w:rsidR="00BE320D">
        <w:rPr>
          <w:sz w:val="32"/>
          <w:szCs w:val="32"/>
        </w:rPr>
        <w:t>During my working time I have gained a lot of experience and would like to become a valued member of your staff, yes I know I still have a lot to learn but I know with your company the sky is the limit.</w:t>
      </w:r>
      <w:r w:rsidR="00DC235C">
        <w:rPr>
          <w:sz w:val="32"/>
          <w:szCs w:val="32"/>
        </w:rPr>
        <w:t xml:space="preserve"> Hopefully your company can see my potential and take me to be part of your </w:t>
      </w:r>
      <w:proofErr w:type="gramStart"/>
      <w:r w:rsidR="00DC235C">
        <w:rPr>
          <w:sz w:val="32"/>
          <w:szCs w:val="32"/>
        </w:rPr>
        <w:t>companies</w:t>
      </w:r>
      <w:proofErr w:type="gramEnd"/>
      <w:r w:rsidR="00DC235C">
        <w:rPr>
          <w:sz w:val="32"/>
          <w:szCs w:val="32"/>
        </w:rPr>
        <w:t xml:space="preserve"> staff.</w:t>
      </w: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Thank </w:t>
      </w:r>
      <w:r w:rsidR="00DD499C">
        <w:rPr>
          <w:sz w:val="32"/>
          <w:szCs w:val="32"/>
        </w:rPr>
        <w:t>yo</w:t>
      </w:r>
      <w:r w:rsidR="00DC235C">
        <w:rPr>
          <w:sz w:val="32"/>
          <w:szCs w:val="32"/>
        </w:rPr>
        <w:t>u for considering me,</w:t>
      </w:r>
    </w:p>
    <w:p w:rsidR="00740BA2" w:rsidRDefault="00740BA2" w:rsidP="002C337B">
      <w:pPr>
        <w:pStyle w:val="NoSpacing"/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Yours Sincerely</w:t>
      </w:r>
    </w:p>
    <w:p w:rsidR="00740BA2" w:rsidRDefault="00740BA2" w:rsidP="002C337B">
      <w:pPr>
        <w:pStyle w:val="NoSpacing"/>
        <w:pBdr>
          <w:bottom w:val="single" w:sz="6" w:space="1" w:color="auto"/>
        </w:pBdr>
        <w:rPr>
          <w:sz w:val="32"/>
          <w:szCs w:val="32"/>
        </w:rPr>
      </w:pPr>
    </w:p>
    <w:p w:rsidR="00740BA2" w:rsidRDefault="00740BA2" w:rsidP="002C337B">
      <w:pPr>
        <w:pStyle w:val="NoSpacing"/>
        <w:pBdr>
          <w:bottom w:val="single" w:sz="6" w:space="1" w:color="auto"/>
        </w:pBdr>
        <w:rPr>
          <w:sz w:val="32"/>
          <w:szCs w:val="32"/>
        </w:rPr>
      </w:pPr>
    </w:p>
    <w:p w:rsidR="00740BA2" w:rsidRDefault="00740BA2" w:rsidP="002C337B">
      <w:pPr>
        <w:pStyle w:val="NoSpacing"/>
        <w:rPr>
          <w:sz w:val="32"/>
          <w:szCs w:val="32"/>
        </w:rPr>
      </w:pPr>
    </w:p>
    <w:p w:rsidR="002C337B" w:rsidRDefault="00740BA2" w:rsidP="002C337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Jamila Alexander-Henry</w:t>
      </w:r>
      <w:r w:rsidR="00BE320D">
        <w:rPr>
          <w:sz w:val="32"/>
          <w:szCs w:val="32"/>
        </w:rPr>
        <w:t xml:space="preserve">  </w:t>
      </w:r>
    </w:p>
    <w:p w:rsidR="00BE320D" w:rsidRPr="002C337B" w:rsidRDefault="00BE320D" w:rsidP="002C337B">
      <w:pPr>
        <w:pStyle w:val="NoSpacing"/>
        <w:rPr>
          <w:sz w:val="32"/>
          <w:szCs w:val="32"/>
        </w:rPr>
      </w:pPr>
    </w:p>
    <w:p w:rsidR="002C337B" w:rsidRDefault="002C337B" w:rsidP="002C337B"/>
    <w:p w:rsidR="002C337B" w:rsidRPr="002C337B" w:rsidRDefault="002C337B" w:rsidP="002C337B">
      <w:r>
        <w:t xml:space="preserve"> </w:t>
      </w:r>
    </w:p>
    <w:p w:rsidR="00816EA4" w:rsidRDefault="00A918B8" w:rsidP="005C1560">
      <w:pPr>
        <w:pStyle w:val="Heading2"/>
      </w:pPr>
      <w:r>
        <w:lastRenderedPageBreak/>
        <w:t xml:space="preserve">   </w:t>
      </w:r>
      <w:r w:rsidR="00816EA4">
        <w:t xml:space="preserve">     </w:t>
      </w:r>
      <w:r w:rsidR="005C1560">
        <w:t xml:space="preserve">               </w:t>
      </w:r>
    </w:p>
    <w:p w:rsidR="002B5886" w:rsidRDefault="005C1560" w:rsidP="005C1560">
      <w:pPr>
        <w:pStyle w:val="Heading2"/>
      </w:pPr>
      <w:r>
        <w:t xml:space="preserve"> </w:t>
      </w:r>
      <w:r w:rsidR="002B5886">
        <w:t xml:space="preserve">  </w:t>
      </w:r>
    </w:p>
    <w:p w:rsidR="002B5886" w:rsidRDefault="002B5886" w:rsidP="002B5886">
      <w:pPr>
        <w:pStyle w:val="Heading1"/>
      </w:pPr>
      <w:r>
        <w:t>JAMILA ALEXANDER-HENRY</w:t>
      </w:r>
    </w:p>
    <w:p w:rsidR="002B5886" w:rsidRDefault="002B5886" w:rsidP="002B5886">
      <w:pPr>
        <w:pStyle w:val="Heading1"/>
      </w:pPr>
      <w:r>
        <w:t>10 GONZALES TERRACE, GONZALES</w:t>
      </w:r>
    </w:p>
    <w:p w:rsidR="002B5886" w:rsidRDefault="002B5886" w:rsidP="002B5886">
      <w:pPr>
        <w:pStyle w:val="Heading1"/>
      </w:pPr>
      <w:r>
        <w:t>BELMONT PORT-OF-SPAIN TRINIDAD</w:t>
      </w:r>
    </w:p>
    <w:p w:rsidR="002B5886" w:rsidRDefault="002B5886" w:rsidP="002B5886">
      <w:pPr>
        <w:pStyle w:val="Heading1"/>
      </w:pPr>
      <w:r>
        <w:t>Phone number: 3920794</w:t>
      </w:r>
      <w:r w:rsidR="007C42F3">
        <w:t>/627-5571</w:t>
      </w:r>
    </w:p>
    <w:p w:rsidR="005C1560" w:rsidRDefault="005C1560" w:rsidP="002B5886">
      <w:pPr>
        <w:pStyle w:val="Heading1"/>
      </w:pPr>
      <w:r>
        <w:t>PERSONAL INFORMATION</w:t>
      </w:r>
    </w:p>
    <w:p w:rsidR="005C1560" w:rsidRDefault="005C1560" w:rsidP="002B5886">
      <w:pPr>
        <w:pStyle w:val="Heading1"/>
      </w:pPr>
      <w:r>
        <w:t>Date of Birth                           May 11</w:t>
      </w:r>
      <w:r w:rsidRPr="005C1560">
        <w:rPr>
          <w:vertAlign w:val="superscript"/>
        </w:rPr>
        <w:t>th</w:t>
      </w:r>
      <w:r>
        <w:t xml:space="preserve"> 1982</w:t>
      </w:r>
    </w:p>
    <w:p w:rsidR="005C1560" w:rsidRDefault="005C1560" w:rsidP="002B5886">
      <w:pPr>
        <w:pStyle w:val="Heading1"/>
      </w:pPr>
      <w:r>
        <w:t>Marital Status                            Single</w:t>
      </w:r>
    </w:p>
    <w:p w:rsidR="002B5886" w:rsidRDefault="002B5886" w:rsidP="002B5886">
      <w:pPr>
        <w:pStyle w:val="Heading1"/>
      </w:pPr>
      <w:r>
        <w:t>EDUCATION</w:t>
      </w:r>
    </w:p>
    <w:p w:rsidR="00296F82" w:rsidRDefault="00296F82" w:rsidP="002B5886">
      <w:pPr>
        <w:pStyle w:val="Heading1"/>
      </w:pPr>
      <w:r>
        <w:t xml:space="preserve">  CXC O’LEVELS</w:t>
      </w:r>
    </w:p>
    <w:p w:rsidR="00296F82" w:rsidRDefault="00DD499C" w:rsidP="00296F82">
      <w:pPr>
        <w:pStyle w:val="Heading2"/>
      </w:pPr>
      <w:r>
        <w:t xml:space="preserve">Success </w:t>
      </w:r>
      <w:proofErr w:type="spellStart"/>
      <w:r>
        <w:t>Laventil</w:t>
      </w:r>
      <w:r w:rsidR="00E97D7A">
        <w:t>l</w:t>
      </w:r>
      <w:r w:rsidR="00296F82">
        <w:t>e</w:t>
      </w:r>
      <w:proofErr w:type="spellEnd"/>
      <w:r w:rsidR="00296F82">
        <w:t xml:space="preserve"> Com</w:t>
      </w:r>
      <w:r w:rsidR="00630D04">
        <w:t>posite School                                         Sep 1995 –Jun 2000</w:t>
      </w:r>
    </w:p>
    <w:p w:rsidR="00630D04" w:rsidRDefault="00630D04" w:rsidP="00630D04">
      <w:pPr>
        <w:pStyle w:val="Heading2"/>
      </w:pPr>
      <w:r>
        <w:t>Downer’s Educational Institute                                                    Sep 2002 –Jun 2004</w:t>
      </w:r>
    </w:p>
    <w:p w:rsidR="00630D04" w:rsidRDefault="00630D04" w:rsidP="00630D04">
      <w:pPr>
        <w:pStyle w:val="Heading2"/>
      </w:pPr>
      <w:r>
        <w:t xml:space="preserve">English, Mathematics, Principles </w:t>
      </w:r>
      <w:proofErr w:type="gramStart"/>
      <w:r>
        <w:t>of  Accounts</w:t>
      </w:r>
      <w:proofErr w:type="gramEnd"/>
      <w:r>
        <w:t>,</w:t>
      </w:r>
    </w:p>
    <w:p w:rsidR="00630D04" w:rsidRDefault="00630D04" w:rsidP="00630D04">
      <w:pPr>
        <w:pStyle w:val="Heading2"/>
      </w:pPr>
      <w:r>
        <w:t>Principles of Business, History, Chemistry,</w:t>
      </w:r>
    </w:p>
    <w:p w:rsidR="00630D04" w:rsidRDefault="00630D04" w:rsidP="00630D04">
      <w:pPr>
        <w:pStyle w:val="Heading2"/>
      </w:pPr>
      <w:proofErr w:type="gramStart"/>
      <w:r>
        <w:t>Agricultural Science.</w:t>
      </w:r>
      <w:proofErr w:type="gramEnd"/>
    </w:p>
    <w:p w:rsidR="00630D04" w:rsidRDefault="004264F1" w:rsidP="00630D04">
      <w:pPr>
        <w:pStyle w:val="Heading1"/>
      </w:pPr>
      <w:r>
        <w:t>FURTHER EDUCATION</w:t>
      </w:r>
    </w:p>
    <w:p w:rsidR="004264F1" w:rsidRDefault="004264F1" w:rsidP="004264F1">
      <w:pPr>
        <w:pStyle w:val="Heading2"/>
      </w:pPr>
      <w:r>
        <w:t>John S Donaldson Technical Institute                                        Sep 2004-Jun 2006</w:t>
      </w:r>
    </w:p>
    <w:p w:rsidR="004264F1" w:rsidRDefault="004264F1" w:rsidP="004264F1">
      <w:pPr>
        <w:pStyle w:val="Heading2"/>
      </w:pPr>
      <w:r>
        <w:lastRenderedPageBreak/>
        <w:t>Auto &amp; Diesel Craftsman Certificate</w:t>
      </w:r>
    </w:p>
    <w:p w:rsidR="004264F1" w:rsidRDefault="004264F1" w:rsidP="004264F1">
      <w:pPr>
        <w:pStyle w:val="Heading2"/>
      </w:pPr>
      <w:proofErr w:type="gramStart"/>
      <w:r>
        <w:t>M.U.S.T.</w:t>
      </w:r>
      <w:proofErr w:type="gramEnd"/>
      <w:r>
        <w:t xml:space="preserve">                                                                                                    Jan 2007- Nov 2007</w:t>
      </w:r>
    </w:p>
    <w:p w:rsidR="004264F1" w:rsidRDefault="004264F1" w:rsidP="004264F1">
      <w:pPr>
        <w:pStyle w:val="Heading1"/>
      </w:pPr>
      <w:r>
        <w:t>EMPLOYMENT HISTORY</w:t>
      </w:r>
      <w:r>
        <w:tab/>
      </w:r>
    </w:p>
    <w:p w:rsidR="004264F1" w:rsidRDefault="004264F1" w:rsidP="004264F1">
      <w:pPr>
        <w:pStyle w:val="Heading2"/>
      </w:pPr>
      <w:r>
        <w:t>Mechanic Trainee</w:t>
      </w:r>
    </w:p>
    <w:p w:rsidR="004264F1" w:rsidRDefault="004264F1" w:rsidP="00A66F0C">
      <w:pPr>
        <w:pStyle w:val="Heading2"/>
      </w:pPr>
      <w:r>
        <w:t>Pu</w:t>
      </w:r>
      <w:r w:rsidR="00A66F0C">
        <w:t>blic Transport Services Corporation</w:t>
      </w:r>
      <w:r w:rsidR="00A66F0C">
        <w:tab/>
      </w:r>
      <w:r w:rsidR="00A66F0C">
        <w:tab/>
        <w:t xml:space="preserve">                 Nov 2005-Jan 2006</w:t>
      </w:r>
    </w:p>
    <w:p w:rsidR="00A66F0C" w:rsidRDefault="00A66F0C" w:rsidP="00A66F0C">
      <w:pPr>
        <w:pStyle w:val="Heading2"/>
      </w:pPr>
      <w:r>
        <w:t>Shelf Supervisor</w:t>
      </w:r>
    </w:p>
    <w:p w:rsidR="00A66F0C" w:rsidRDefault="00A66F0C" w:rsidP="00A66F0C">
      <w:pPr>
        <w:pStyle w:val="Heading2"/>
      </w:pPr>
      <w:r>
        <w:t>D.R. Burgers</w:t>
      </w:r>
    </w:p>
    <w:p w:rsidR="00A66F0C" w:rsidRDefault="00A66F0C" w:rsidP="00A66F0C">
      <w:pPr>
        <w:pStyle w:val="Heading2"/>
      </w:pPr>
      <w:r>
        <w:t xml:space="preserve">Counter Staff/Cashier </w:t>
      </w:r>
    </w:p>
    <w:p w:rsidR="00A66F0C" w:rsidRDefault="00A66F0C" w:rsidP="00A66F0C">
      <w:pPr>
        <w:pStyle w:val="Heading2"/>
      </w:pPr>
      <w:r>
        <w:t xml:space="preserve">Pizza Hut                                                                                                  </w:t>
      </w:r>
    </w:p>
    <w:p w:rsidR="00A66F0C" w:rsidRDefault="00A66F0C" w:rsidP="00A66F0C">
      <w:pPr>
        <w:pStyle w:val="Heading2"/>
      </w:pPr>
      <w:r>
        <w:t>Caregiver</w:t>
      </w:r>
    </w:p>
    <w:p w:rsidR="00A66F0C" w:rsidRDefault="00A66F0C" w:rsidP="00A66F0C">
      <w:pPr>
        <w:pStyle w:val="Heading2"/>
      </w:pPr>
      <w:r>
        <w:t xml:space="preserve"> Living Water Community                                                                Sep 2008- Sep 2010</w:t>
      </w:r>
    </w:p>
    <w:p w:rsidR="00A66F0C" w:rsidRDefault="00A66F0C" w:rsidP="00A66F0C">
      <w:pPr>
        <w:pStyle w:val="Heading2"/>
      </w:pPr>
      <w:proofErr w:type="spellStart"/>
      <w:r>
        <w:t>Chinee’s</w:t>
      </w:r>
      <w:proofErr w:type="spellEnd"/>
      <w:r>
        <w:t xml:space="preserve"> Bar</w:t>
      </w:r>
      <w:r w:rsidR="00B75D73">
        <w:t>beque</w:t>
      </w:r>
    </w:p>
    <w:p w:rsidR="00B75D73" w:rsidRDefault="00B75D73" w:rsidP="00B75D73">
      <w:pPr>
        <w:pStyle w:val="Heading2"/>
      </w:pPr>
      <w:r>
        <w:t xml:space="preserve">Preparation staff /cook                                                                  March 2011-Sep 2013 </w:t>
      </w:r>
    </w:p>
    <w:p w:rsidR="00B75D73" w:rsidRDefault="00B75D73" w:rsidP="00B75D73">
      <w:pPr>
        <w:pStyle w:val="Heading2"/>
      </w:pPr>
      <w:r>
        <w:t>REFERENCES</w:t>
      </w:r>
    </w:p>
    <w:p w:rsidR="00B75D73" w:rsidRDefault="00B75D73" w:rsidP="00B75D73">
      <w:pPr>
        <w:pStyle w:val="Heading2"/>
      </w:pPr>
      <w:r>
        <w:t xml:space="preserve">Antony </w:t>
      </w:r>
      <w:proofErr w:type="spellStart"/>
      <w:r>
        <w:t>Mongolas</w:t>
      </w:r>
      <w:proofErr w:type="spellEnd"/>
    </w:p>
    <w:p w:rsidR="00B75D73" w:rsidRDefault="00B75D73" w:rsidP="00B75D73">
      <w:pPr>
        <w:pStyle w:val="Heading2"/>
      </w:pPr>
      <w:r>
        <w:t>Engineer at Hilton Hotel &amp; Conference Centre</w:t>
      </w:r>
    </w:p>
    <w:p w:rsidR="00B75D73" w:rsidRDefault="00B75D73" w:rsidP="00B75D73">
      <w:pPr>
        <w:pStyle w:val="Heading2"/>
      </w:pPr>
      <w:r>
        <w:t>782-1887</w:t>
      </w:r>
    </w:p>
    <w:p w:rsidR="00B75D73" w:rsidRDefault="00B75D73" w:rsidP="00B75D73">
      <w:pPr>
        <w:pStyle w:val="Heading2"/>
      </w:pPr>
      <w:r>
        <w:t>Liza Warner</w:t>
      </w:r>
    </w:p>
    <w:p w:rsidR="00B75D73" w:rsidRDefault="00B75D73" w:rsidP="00B75D73">
      <w:pPr>
        <w:pStyle w:val="Heading2"/>
      </w:pPr>
      <w:r>
        <w:t xml:space="preserve">Nurse at Living Waters Community HOSPICE </w:t>
      </w:r>
    </w:p>
    <w:p w:rsidR="00B75D73" w:rsidRDefault="002B5886" w:rsidP="00B75D73">
      <w:pPr>
        <w:pStyle w:val="Heading2"/>
      </w:pPr>
      <w:r>
        <w:t>722-6093/465-7637</w:t>
      </w:r>
    </w:p>
    <w:p w:rsidR="002B5886" w:rsidRDefault="002B5886" w:rsidP="002B5886">
      <w:pPr>
        <w:pStyle w:val="Heading2"/>
      </w:pPr>
      <w:r>
        <w:t xml:space="preserve">Roslyn Trim </w:t>
      </w:r>
    </w:p>
    <w:p w:rsidR="002B5886" w:rsidRDefault="002B5886" w:rsidP="002B5886">
      <w:pPr>
        <w:pStyle w:val="Heading2"/>
      </w:pPr>
      <w:r>
        <w:t>Office staff at U.R.P Office Diego Martin</w:t>
      </w:r>
    </w:p>
    <w:p w:rsidR="00630D04" w:rsidRDefault="00DD499C" w:rsidP="00DD499C">
      <w:pPr>
        <w:pStyle w:val="Heading2"/>
      </w:pPr>
      <w:r>
        <w:t>343-1476</w:t>
      </w:r>
    </w:p>
    <w:p w:rsidR="00DD499C" w:rsidRDefault="00DD499C" w:rsidP="00DD49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Hobbies:</w:t>
      </w:r>
    </w:p>
    <w:p w:rsidR="00DD499C" w:rsidRPr="00DD499C" w:rsidRDefault="00DD499C" w:rsidP="00DD499C">
      <w:pPr>
        <w:rPr>
          <w:sz w:val="36"/>
          <w:szCs w:val="36"/>
        </w:rPr>
      </w:pPr>
      <w:r>
        <w:rPr>
          <w:sz w:val="28"/>
          <w:szCs w:val="28"/>
        </w:rPr>
        <w:t xml:space="preserve">Writing </w:t>
      </w:r>
      <w:proofErr w:type="gramStart"/>
      <w:r>
        <w:rPr>
          <w:sz w:val="28"/>
          <w:szCs w:val="28"/>
        </w:rPr>
        <w:t>poetry ,reading</w:t>
      </w:r>
      <w:proofErr w:type="gramEnd"/>
      <w:r w:rsidR="00E97D7A">
        <w:rPr>
          <w:sz w:val="28"/>
          <w:szCs w:val="28"/>
        </w:rPr>
        <w:t xml:space="preserve"> ,art and interacting with people. </w:t>
      </w:r>
      <w:r>
        <w:rPr>
          <w:sz w:val="36"/>
          <w:szCs w:val="36"/>
        </w:rPr>
        <w:t xml:space="preserve">  </w:t>
      </w:r>
    </w:p>
    <w:p w:rsidR="00DD499C" w:rsidRPr="00DD499C" w:rsidRDefault="00DD499C" w:rsidP="00DD499C">
      <w:pPr>
        <w:rPr>
          <w:sz w:val="36"/>
          <w:szCs w:val="36"/>
        </w:rPr>
      </w:pPr>
    </w:p>
    <w:p w:rsidR="00296F82" w:rsidRDefault="007C42F3" w:rsidP="00296F82">
      <w:pPr>
        <w:rPr>
          <w:sz w:val="36"/>
          <w:szCs w:val="36"/>
        </w:rPr>
      </w:pPr>
      <w:r>
        <w:rPr>
          <w:sz w:val="36"/>
          <w:szCs w:val="36"/>
        </w:rPr>
        <w:t>Emergency Contact:</w:t>
      </w:r>
    </w:p>
    <w:p w:rsidR="007C42F3" w:rsidRDefault="007C42F3" w:rsidP="00296F82">
      <w:pPr>
        <w:rPr>
          <w:sz w:val="36"/>
          <w:szCs w:val="36"/>
        </w:rPr>
      </w:pPr>
      <w:r>
        <w:rPr>
          <w:sz w:val="36"/>
          <w:szCs w:val="36"/>
        </w:rPr>
        <w:t>Alice Alexander-Henry (mother):310-8944</w:t>
      </w:r>
    </w:p>
    <w:p w:rsidR="007C42F3" w:rsidRPr="007C42F3" w:rsidRDefault="007C42F3" w:rsidP="00296F82">
      <w:pPr>
        <w:rPr>
          <w:sz w:val="36"/>
          <w:szCs w:val="36"/>
        </w:rPr>
      </w:pPr>
      <w:r>
        <w:rPr>
          <w:sz w:val="36"/>
          <w:szCs w:val="36"/>
        </w:rPr>
        <w:t>Carlyle Henry (father):722-6092</w:t>
      </w:r>
      <w:bookmarkStart w:id="0" w:name="_GoBack"/>
      <w:bookmarkEnd w:id="0"/>
    </w:p>
    <w:p w:rsidR="00296F82" w:rsidRPr="00816EA4" w:rsidRDefault="00296F82" w:rsidP="00296F82"/>
    <w:sectPr w:rsidR="00296F82" w:rsidRPr="0081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C2"/>
    <w:rsid w:val="00296F82"/>
    <w:rsid w:val="002B5886"/>
    <w:rsid w:val="002C337B"/>
    <w:rsid w:val="004264F1"/>
    <w:rsid w:val="005C1560"/>
    <w:rsid w:val="00630D04"/>
    <w:rsid w:val="00740BA2"/>
    <w:rsid w:val="007C42F3"/>
    <w:rsid w:val="00816EA4"/>
    <w:rsid w:val="00A66F0C"/>
    <w:rsid w:val="00A918B8"/>
    <w:rsid w:val="00B75D73"/>
    <w:rsid w:val="00BE320D"/>
    <w:rsid w:val="00CB3BC2"/>
    <w:rsid w:val="00DC235C"/>
    <w:rsid w:val="00DD499C"/>
    <w:rsid w:val="00E97D7A"/>
    <w:rsid w:val="00FB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6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18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16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6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6EA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6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1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918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16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6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6EA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9824A-B53A-42E0-AF3F-2D1766CFB91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59AD987-1383-49C4-BB20-9F1ACEAB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175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2013-10-14T11:11:00Z</dcterms:created>
  <dcterms:modified xsi:type="dcterms:W3CDTF">2014-03-12T10:39:00Z</dcterms:modified>
</cp:coreProperties>
</file>