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20552293"/>
        <w:docPartObj>
          <w:docPartGallery w:val="Cover Pages"/>
          <w:docPartUnique/>
        </w:docPartObj>
      </w:sdtPr>
      <w:sdtEndPr/>
      <w:sdtContent>
        <w:p w:rsidR="00E667C9" w:rsidRDefault="00E667C9">
          <w:pPr>
            <w:spacing w:after="160" w:line="264" w:lineRule="auto"/>
          </w:pPr>
        </w:p>
        <w:p w:rsidR="004E7A04" w:rsidRDefault="00653367" w:rsidP="004E7A04">
          <w:pPr>
            <w:spacing w:after="0" w:line="264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667C9">
            <w:rPr>
              <w:rFonts w:ascii="Times New Roman" w:hAnsi="Times New Roman" w:cs="Times New Roman"/>
              <w:noProof/>
              <w:color w:val="595959" w:themeColor="text1" w:themeTint="A6"/>
              <w:sz w:val="24"/>
              <w:szCs w:val="24"/>
              <w:lang w:val="en-TT" w:eastAsia="en-T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BA4D11" wp14:editId="302B5E44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128270" cy="1954530"/>
                    <wp:effectExtent l="0" t="0" r="0" b="0"/>
                    <wp:wrapNone/>
                    <wp:docPr id="8" name="Rectangle 10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195453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22500</wp14:pctHeight>
                    </wp14:sizeRelV>
                  </wp:anchor>
                </w:drawing>
              </mc:Choice>
              <mc:Fallback>
                <w:pict>
                  <v:rect w14:anchorId="7DC30D7C" id="Rectangle 1029" o:spid="_x0000_s1026" style="position:absolute;margin-left:0;margin-top:0;width:10.1pt;height:153.9pt;z-index:251661312;visibility:visible;mso-wrap-style:square;mso-width-percent:20;mso-height-percent:225;mso-left-percent:1015;mso-top-percent:800;mso-wrap-distance-left:9pt;mso-wrap-distance-top:0;mso-wrap-distance-right:9pt;mso-wrap-distance-bottom:0;mso-position-horizontal-relative:margin;mso-position-vertical-relative:margin;mso-width-percent:20;mso-height-percent:225;mso-left-percent:1015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iumAIAADU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" fillcolor="#d1282e [3215]" stroked="f">
                    <w10:wrap anchorx="margin" anchory="margin"/>
                  </v:rect>
                </w:pict>
              </mc:Fallback>
            </mc:AlternateContent>
          </w:r>
          <w:r w:rsidRPr="00E667C9">
            <w:rPr>
              <w:rFonts w:ascii="Times New Roman" w:hAnsi="Times New Roman" w:cs="Times New Roman"/>
              <w:noProof/>
              <w:color w:val="595959" w:themeColor="text1" w:themeTint="A6"/>
              <w:sz w:val="24"/>
              <w:szCs w:val="24"/>
              <w:lang w:val="en-TT" w:eastAsia="en-T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CC2F6C" wp14:editId="5643F81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7166610"/>
                    <wp:effectExtent l="0" t="0" r="0" b="0"/>
                    <wp:wrapNone/>
                    <wp:docPr id="10" name="Rectangle 10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71666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3367" w:rsidRDefault="006533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82500</wp14:pctHeight>
                    </wp14:sizeRelV>
                  </wp:anchor>
                </w:drawing>
              </mc:Choice>
              <mc:Fallback>
                <w:pict>
                  <v:rect w14:anchorId="543B3E92" id="Rectangle 1028" o:spid="_x0000_s1026" style="position:absolute;margin-left:0;margin-top:0;width:10.1pt;height:564.3pt;z-index:251660288;visibility:visible;mso-wrap-style:square;mso-width-percent:20;mso-height-percent:825;mso-left-percent:1015;mso-top-percent:-25;mso-wrap-distance-left:9pt;mso-wrap-distance-top:0;mso-wrap-distance-right:9pt;mso-wrap-distance-bottom:0;mso-position-horizontal-relative:margin;mso-position-vertical-relative:margin;mso-width-percent:20;mso-height-percent:8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" fillcolor="black [3213]" stroked="f">
                    <v:textbox>
                      <w:txbxContent>
                        <w:p w:rsidR="00653367" w:rsidRDefault="00653367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E667C9">
            <w:rPr>
              <w:rFonts w:ascii="Times New Roman" w:hAnsi="Times New Roman" w:cs="Times New Roman"/>
              <w:noProof/>
              <w:color w:val="595959" w:themeColor="text1" w:themeTint="A6"/>
              <w:sz w:val="24"/>
              <w:szCs w:val="24"/>
              <w:lang w:val="en-TT" w:eastAsia="en-T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214A8" wp14:editId="672F134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13520"/>
                    <wp:effectExtent l="0" t="0" r="0" b="7620"/>
                    <wp:wrapNone/>
                    <wp:docPr id="11" name="Rectangle 10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1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1A44744" id="Rectangle 1025" o:spid="_x0000_s1026" style="position:absolute;margin-left:0;margin-top:0;width:539.3pt;height:717.6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  <w:r w:rsidR="00676FD0">
            <w:rPr>
              <w:rFonts w:ascii="Times New Roman" w:hAnsi="Times New Roman" w:cs="Times New Roman"/>
              <w:sz w:val="24"/>
              <w:szCs w:val="24"/>
            </w:rPr>
            <w:t>January 15</w:t>
          </w:r>
          <w:r w:rsidR="007905F1">
            <w:rPr>
              <w:rFonts w:ascii="Times New Roman" w:hAnsi="Times New Roman" w:cs="Times New Roman"/>
              <w:sz w:val="24"/>
              <w:szCs w:val="24"/>
            </w:rPr>
            <w:t>, 2018</w:t>
          </w:r>
        </w:p>
        <w:p w:rsidR="004E7A04" w:rsidRDefault="004E7A04" w:rsidP="004E7A04">
          <w:pPr>
            <w:spacing w:after="0" w:line="264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4E7A04" w:rsidRPr="004E7A04" w:rsidRDefault="004E7A04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LP#73 Wharf Trace</w:t>
          </w:r>
        </w:p>
        <w:p w:rsidR="004E7A04" w:rsidRPr="004E7A04" w:rsidRDefault="004E7A04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Maracas St. Joseph</w:t>
          </w:r>
        </w:p>
        <w:p w:rsidR="004E7A04" w:rsidRPr="004E7A04" w:rsidRDefault="004E7A04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Curepe</w:t>
          </w:r>
          <w:proofErr w:type="spellEnd"/>
        </w:p>
        <w:p w:rsidR="00E667C9" w:rsidRDefault="004E7A04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Trinidad W.I.</w:t>
          </w:r>
        </w:p>
        <w:p w:rsidR="006D7043" w:rsidRDefault="006D7043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6D7043" w:rsidRDefault="009D0DE6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Massy Stores</w:t>
          </w:r>
        </w:p>
        <w:p w:rsidR="009D0DE6" w:rsidRDefault="009D0DE6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39A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Wrightson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Road</w:t>
          </w:r>
        </w:p>
        <w:p w:rsidR="009D0DE6" w:rsidRDefault="009D0DE6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Port of Spain</w:t>
          </w:r>
        </w:p>
        <w:p w:rsidR="007905F1" w:rsidRPr="007905F1" w:rsidRDefault="007905F1" w:rsidP="007905F1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Trinidad W.I.</w:t>
          </w:r>
        </w:p>
        <w:p w:rsidR="007905F1" w:rsidRDefault="007905F1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4E7A04" w:rsidRDefault="004E7A04" w:rsidP="004E7A0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4E7A04" w:rsidRDefault="00177180" w:rsidP="00E667C9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Dear Sir/ Madam</w:t>
          </w:r>
          <w:r w:rsidR="004E7A04">
            <w:rPr>
              <w:rFonts w:ascii="Times New Roman" w:hAnsi="Times New Roman"/>
              <w:sz w:val="24"/>
              <w:szCs w:val="24"/>
            </w:rPr>
            <w:t>,</w:t>
          </w:r>
        </w:p>
        <w:p w:rsidR="004E7A04" w:rsidRDefault="004E7A04" w:rsidP="00E667C9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E667C9" w:rsidRDefault="0094685A" w:rsidP="00E667C9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I </w:t>
          </w:r>
          <w:r w:rsidR="005A415A">
            <w:rPr>
              <w:rFonts w:ascii="Times New Roman" w:hAnsi="Times New Roman"/>
              <w:sz w:val="24"/>
              <w:szCs w:val="24"/>
            </w:rPr>
            <w:t>wish to be considered for the</w:t>
          </w:r>
          <w:r w:rsidR="00E667C9">
            <w:rPr>
              <w:rFonts w:ascii="Times New Roman" w:hAnsi="Times New Roman"/>
              <w:sz w:val="24"/>
              <w:szCs w:val="24"/>
            </w:rPr>
            <w:t xml:space="preserve"> posi</w:t>
          </w:r>
          <w:r w:rsidR="00422A0C">
            <w:rPr>
              <w:rFonts w:ascii="Times New Roman" w:hAnsi="Times New Roman"/>
              <w:sz w:val="24"/>
              <w:szCs w:val="24"/>
            </w:rPr>
            <w:t>tion</w:t>
          </w:r>
          <w:r w:rsidR="00EE6391">
            <w:rPr>
              <w:rFonts w:ascii="Times New Roman" w:hAnsi="Times New Roman"/>
              <w:sz w:val="24"/>
              <w:szCs w:val="24"/>
            </w:rPr>
            <w:t xml:space="preserve"> of </w:t>
          </w:r>
          <w:r w:rsidR="009D0DE6">
            <w:rPr>
              <w:rFonts w:ascii="Times New Roman" w:hAnsi="Times New Roman"/>
              <w:sz w:val="24"/>
              <w:szCs w:val="24"/>
            </w:rPr>
            <w:t>Cashier</w:t>
          </w:r>
          <w:bookmarkStart w:id="0" w:name="_GoBack"/>
          <w:bookmarkEnd w:id="0"/>
          <w:r w:rsidR="00EE639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667C9">
            <w:rPr>
              <w:rFonts w:ascii="Times New Roman" w:hAnsi="Times New Roman"/>
              <w:sz w:val="24"/>
              <w:szCs w:val="24"/>
            </w:rPr>
            <w:t>in your esteemed organization.</w:t>
          </w:r>
          <w:r w:rsidR="004E7A0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667C9">
            <w:rPr>
              <w:rFonts w:ascii="Times New Roman" w:hAnsi="Times New Roman"/>
              <w:sz w:val="24"/>
              <w:szCs w:val="24"/>
            </w:rPr>
            <w:t xml:space="preserve">I am able to effectively complete tasks or jobs assigned to me with little or no instructions being given. I am hard working, self-motivated but also a great team player. I strive for excellence in all my endeavors and I also believe that with my excellent interpersonal skills that I am best suited for any position in your organization. </w:t>
          </w:r>
        </w:p>
        <w:p w:rsidR="00E667C9" w:rsidRDefault="00E667C9" w:rsidP="00E667C9">
          <w:pPr>
            <w:spacing w:after="0"/>
            <w:rPr>
              <w:rFonts w:ascii="Times New Roman" w:hAnsi="Times New Roman"/>
              <w:sz w:val="24"/>
              <w:szCs w:val="24"/>
            </w:rPr>
          </w:pPr>
        </w:p>
        <w:p w:rsidR="00E667C9" w:rsidRPr="00474930" w:rsidRDefault="00E667C9" w:rsidP="00E667C9">
          <w:pPr>
            <w:rPr>
              <w:rFonts w:ascii="Times New Roman" w:hAnsi="Times New Roman"/>
              <w:sz w:val="24"/>
              <w:szCs w:val="24"/>
            </w:rPr>
          </w:pPr>
          <w:r w:rsidRPr="00474930">
            <w:rPr>
              <w:rFonts w:ascii="Times New Roman" w:hAnsi="Times New Roman"/>
              <w:sz w:val="24"/>
              <w:szCs w:val="24"/>
            </w:rPr>
            <w:t>The key strengths that I possess for the success in this position include:</w:t>
          </w:r>
        </w:p>
        <w:p w:rsidR="00E667C9" w:rsidRPr="003976C8" w:rsidRDefault="00E667C9" w:rsidP="00E667C9">
          <w:pPr>
            <w:numPr>
              <w:ilvl w:val="0"/>
              <w:numId w:val="5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>Strong communication skills</w:t>
          </w:r>
        </w:p>
        <w:p w:rsidR="00E667C9" w:rsidRDefault="00E667C9" w:rsidP="00E667C9">
          <w:pPr>
            <w:numPr>
              <w:ilvl w:val="0"/>
              <w:numId w:val="5"/>
            </w:numPr>
            <w:spacing w:line="276" w:lineRule="auto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>Eager to learn new things</w:t>
          </w:r>
          <w:r w:rsidRPr="00474930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:rsidR="00E667C9" w:rsidRDefault="00E667C9" w:rsidP="00E667C9">
          <w:pPr>
            <w:contextualSpacing/>
            <w:rPr>
              <w:rFonts w:ascii="Times New Roman" w:hAnsi="Times New Roman"/>
              <w:sz w:val="24"/>
              <w:szCs w:val="24"/>
            </w:rPr>
          </w:pPr>
        </w:p>
        <w:p w:rsidR="00E667C9" w:rsidRPr="00474930" w:rsidRDefault="00E667C9" w:rsidP="00E667C9">
          <w:pPr>
            <w:contextualSpacing/>
            <w:rPr>
              <w:rFonts w:ascii="Times New Roman" w:hAnsi="Times New Roman"/>
              <w:sz w:val="24"/>
              <w:szCs w:val="24"/>
            </w:rPr>
          </w:pPr>
          <w:r w:rsidRPr="00474930">
            <w:rPr>
              <w:rFonts w:ascii="Times New Roman" w:hAnsi="Times New Roman"/>
              <w:sz w:val="24"/>
              <w:szCs w:val="24"/>
            </w:rPr>
            <w:t>Wit</w:t>
          </w:r>
          <w:r>
            <w:rPr>
              <w:rFonts w:ascii="Times New Roman" w:hAnsi="Times New Roman"/>
              <w:sz w:val="24"/>
              <w:szCs w:val="24"/>
            </w:rPr>
            <w:t>h my</w:t>
          </w:r>
          <w:r w:rsidRPr="00474930">
            <w:rPr>
              <w:rFonts w:ascii="Times New Roman" w:hAnsi="Times New Roman"/>
              <w:sz w:val="24"/>
              <w:szCs w:val="24"/>
            </w:rPr>
            <w:t xml:space="preserve"> Caribbean Examinations Council (CXC) pa</w:t>
          </w:r>
          <w:r w:rsidR="00896DFC">
            <w:rPr>
              <w:rFonts w:ascii="Times New Roman" w:hAnsi="Times New Roman"/>
              <w:sz w:val="24"/>
              <w:szCs w:val="24"/>
            </w:rPr>
            <w:t>sses,</w:t>
          </w:r>
          <w:r>
            <w:rPr>
              <w:rFonts w:ascii="Times New Roman" w:hAnsi="Times New Roman"/>
              <w:sz w:val="24"/>
              <w:szCs w:val="24"/>
            </w:rPr>
            <w:t xml:space="preserve"> Data Operations</w:t>
          </w:r>
          <w:r w:rsidRPr="00474930">
            <w:rPr>
              <w:rFonts w:ascii="Times New Roman" w:hAnsi="Times New Roman"/>
              <w:sz w:val="24"/>
              <w:szCs w:val="24"/>
            </w:rPr>
            <w:t xml:space="preserve"> course,</w:t>
          </w:r>
          <w:r w:rsidR="00896DFC">
            <w:rPr>
              <w:rFonts w:ascii="Times New Roman" w:hAnsi="Times New Roman"/>
              <w:sz w:val="24"/>
              <w:szCs w:val="24"/>
            </w:rPr>
            <w:t xml:space="preserve"> and also General Office Administration Course,</w:t>
          </w:r>
          <w:r w:rsidRPr="00474930">
            <w:rPr>
              <w:rFonts w:ascii="Times New Roman" w:hAnsi="Times New Roman"/>
              <w:sz w:val="24"/>
              <w:szCs w:val="24"/>
            </w:rPr>
            <w:t xml:space="preserve"> I have a full understanding of dealing with a computer. I also have experience in the </w:t>
          </w:r>
          <w:r w:rsidRPr="00474930">
            <w:rPr>
              <w:rFonts w:ascii="Times New Roman" w:hAnsi="Times New Roman"/>
              <w:b/>
              <w:sz w:val="24"/>
              <w:szCs w:val="24"/>
            </w:rPr>
            <w:t xml:space="preserve">On the Job Training </w:t>
          </w:r>
          <w:proofErr w:type="spellStart"/>
          <w:r w:rsidRPr="00474930">
            <w:rPr>
              <w:rFonts w:ascii="Times New Roman" w:hAnsi="Times New Roman"/>
              <w:b/>
              <w:sz w:val="24"/>
              <w:szCs w:val="24"/>
            </w:rPr>
            <w:t>Programme</w:t>
          </w:r>
          <w:proofErr w:type="spellEnd"/>
          <w:r w:rsidRPr="00474930">
            <w:rPr>
              <w:rFonts w:ascii="Times New Roman" w:hAnsi="Times New Roman"/>
              <w:b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 xml:space="preserve">O.J.T) as an Assistant Secretary/Data Entry Clerk </w:t>
          </w:r>
          <w:r w:rsidRPr="00474930">
            <w:rPr>
              <w:rFonts w:ascii="Times New Roman" w:hAnsi="Times New Roman"/>
              <w:sz w:val="24"/>
              <w:szCs w:val="24"/>
            </w:rPr>
            <w:t>and</w:t>
          </w:r>
          <w:r>
            <w:rPr>
              <w:rFonts w:ascii="Times New Roman" w:hAnsi="Times New Roman"/>
              <w:sz w:val="24"/>
              <w:szCs w:val="24"/>
            </w:rPr>
            <w:t xml:space="preserve"> at </w:t>
          </w:r>
          <w:r w:rsidRPr="00AF75BA">
            <w:rPr>
              <w:rFonts w:ascii="Times New Roman" w:hAnsi="Times New Roman"/>
              <w:b/>
              <w:sz w:val="24"/>
              <w:szCs w:val="24"/>
            </w:rPr>
            <w:t>YTEPP Future Leaders</w:t>
          </w:r>
          <w:r>
            <w:rPr>
              <w:rFonts w:ascii="Times New Roman" w:hAnsi="Times New Roman"/>
              <w:sz w:val="24"/>
              <w:szCs w:val="24"/>
            </w:rPr>
            <w:t xml:space="preserve"> as a Leader in every possible situation that I may encounter.</w:t>
          </w:r>
          <w:r w:rsidRPr="00474930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:rsidR="00E667C9" w:rsidRPr="00474930" w:rsidRDefault="00E667C9" w:rsidP="00E667C9">
          <w:pPr>
            <w:rPr>
              <w:rFonts w:ascii="Times New Roman" w:hAnsi="Times New Roman"/>
              <w:sz w:val="24"/>
              <w:szCs w:val="24"/>
            </w:rPr>
          </w:pPr>
          <w:r w:rsidRPr="00474930">
            <w:rPr>
              <w:rFonts w:ascii="Times New Roman" w:hAnsi="Times New Roman"/>
              <w:sz w:val="24"/>
              <w:szCs w:val="24"/>
            </w:rPr>
            <w:t>Please find enclosed my resume showing my qualification and background.</w:t>
          </w:r>
        </w:p>
        <w:p w:rsidR="00E667C9" w:rsidRPr="00474930" w:rsidRDefault="00E667C9" w:rsidP="00E667C9">
          <w:pPr>
            <w:rPr>
              <w:rFonts w:ascii="Times New Roman" w:hAnsi="Times New Roman"/>
              <w:sz w:val="24"/>
              <w:szCs w:val="24"/>
            </w:rPr>
          </w:pPr>
          <w:r w:rsidRPr="00474930">
            <w:rPr>
              <w:rFonts w:ascii="Times New Roman" w:hAnsi="Times New Roman"/>
              <w:sz w:val="24"/>
              <w:szCs w:val="24"/>
            </w:rPr>
            <w:t xml:space="preserve">Thank you for your time and consideration. </w:t>
          </w:r>
          <w:r>
            <w:rPr>
              <w:rFonts w:ascii="Times New Roman" w:hAnsi="Times New Roman"/>
              <w:sz w:val="24"/>
              <w:szCs w:val="24"/>
            </w:rPr>
            <w:t xml:space="preserve">I do look forward to your call or e-mail so please feel free to contact me at </w:t>
          </w:r>
          <w:hyperlink r:id="rId11" w:history="1">
            <w:r w:rsidR="00297D34" w:rsidRPr="00930841">
              <w:rPr>
                <w:rStyle w:val="Hyperlink"/>
                <w:rFonts w:ascii="Times New Roman" w:hAnsi="Times New Roman"/>
                <w:sz w:val="24"/>
                <w:szCs w:val="24"/>
              </w:rPr>
              <w:t>neishaexeter19@gmail.com</w:t>
            </w:r>
          </w:hyperlink>
          <w:r w:rsidR="000269B6">
            <w:rPr>
              <w:rFonts w:ascii="Times New Roman" w:hAnsi="Times New Roman"/>
              <w:sz w:val="24"/>
              <w:szCs w:val="24"/>
            </w:rPr>
            <w:t xml:space="preserve"> or at </w:t>
          </w:r>
          <w:r>
            <w:rPr>
              <w:rFonts w:ascii="Times New Roman" w:hAnsi="Times New Roman"/>
              <w:sz w:val="24"/>
              <w:szCs w:val="24"/>
            </w:rPr>
            <w:t xml:space="preserve">682-7482. </w:t>
          </w:r>
        </w:p>
        <w:p w:rsidR="00E667C9" w:rsidRDefault="00E667C9" w:rsidP="00E667C9">
          <w:pPr>
            <w:spacing w:line="240" w:lineRule="auto"/>
            <w:rPr>
              <w:rFonts w:ascii="Times New Roman" w:hAnsi="Times New Roman"/>
              <w:sz w:val="24"/>
              <w:szCs w:val="24"/>
            </w:rPr>
          </w:pPr>
        </w:p>
        <w:p w:rsidR="00E667C9" w:rsidRDefault="00E667C9" w:rsidP="00E667C9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Kind regards,</w:t>
          </w:r>
        </w:p>
        <w:p w:rsidR="00AF05B5" w:rsidRDefault="00AF05B5" w:rsidP="00E667C9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E667C9" w:rsidRPr="00AF05B5" w:rsidRDefault="00AF05B5" w:rsidP="00E667C9">
          <w:pPr>
            <w:spacing w:line="240" w:lineRule="auto"/>
            <w:jc w:val="right"/>
            <w:rPr>
              <w:rFonts w:ascii="Lucida Calligraphy" w:hAnsi="Lucida Calligraphy"/>
              <w:b/>
              <w:i/>
              <w:color w:val="A0A079" w:themeColor="background2" w:themeShade="BF"/>
              <w:sz w:val="24"/>
              <w:szCs w:val="24"/>
            </w:rPr>
          </w:pPr>
          <w:proofErr w:type="spellStart"/>
          <w:r w:rsidRPr="00AF05B5">
            <w:rPr>
              <w:rFonts w:ascii="Lucida Calligraphy" w:hAnsi="Lucida Calligraphy"/>
              <w:b/>
              <w:i/>
              <w:color w:val="A0A079" w:themeColor="background2" w:themeShade="BF"/>
              <w:sz w:val="24"/>
              <w:szCs w:val="24"/>
            </w:rPr>
            <w:t>N.Exeter</w:t>
          </w:r>
          <w:proofErr w:type="spellEnd"/>
        </w:p>
        <w:p w:rsidR="00E667C9" w:rsidRDefault="00E667C9" w:rsidP="00E667C9">
          <w:pPr>
            <w:spacing w:after="100" w:afterAutospacing="1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Neisha Jean Exeter</w:t>
          </w:r>
        </w:p>
        <w:p w:rsidR="00E667C9" w:rsidRDefault="00E667C9" w:rsidP="00E667C9"/>
        <w:p w:rsidR="00653367" w:rsidRPr="00E667C9" w:rsidRDefault="00E667C9" w:rsidP="00E667C9">
          <w:pPr>
            <w:spacing w:after="100" w:afterAutospacing="1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Att. Resume´</w:t>
          </w:r>
          <w:r w:rsidR="0065336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A2802D071CAD46CF93C9C1F69B2D4947"/>
        </w:placeholder>
        <w:docPartList>
          <w:docPartGallery w:val="Quick Parts"/>
          <w:docPartCategory w:val=" Resume Name"/>
        </w:docPartList>
      </w:sdtPr>
      <w:sdtEndPr/>
      <w:sdtContent>
        <w:p w:rsidR="00D52BEA" w:rsidRPr="00E92543" w:rsidRDefault="003F494B">
          <w:pPr>
            <w:pStyle w:val="Title"/>
            <w:rPr>
              <w:rFonts w:ascii="Algerian" w:hAnsi="Algerian"/>
              <w:b/>
              <w:sz w:val="96"/>
              <w:szCs w:val="96"/>
            </w:rPr>
          </w:pPr>
          <w:sdt>
            <w:sdtPr>
              <w:rPr>
                <w:rFonts w:ascii="Algerian" w:hAnsi="Algerian"/>
                <w:b/>
                <w:sz w:val="96"/>
                <w:szCs w:val="96"/>
              </w:rPr>
              <w:alias w:val="Author"/>
              <w:tag w:val=""/>
              <w:id w:val="1823003119"/>
              <w:placeholder>
                <w:docPart w:val="D5DEF5EC270B44D5841A1621B73C27E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22A0C">
                <w:rPr>
                  <w:rFonts w:ascii="Algerian" w:hAnsi="Algerian"/>
                  <w:b/>
                  <w:sz w:val="96"/>
                  <w:szCs w:val="96"/>
                  <w:lang w:val="en-TT"/>
                </w:rPr>
                <w:t>Resume´</w:t>
              </w:r>
            </w:sdtContent>
          </w:sdt>
        </w:p>
        <w:sdt>
          <w:sdtPr>
            <w:rPr>
              <w:rFonts w:cstheme="minorHAnsi"/>
              <w:sz w:val="24"/>
              <w:szCs w:val="24"/>
            </w:rPr>
            <w:alias w:val="E-mail Address"/>
            <w:tag w:val=""/>
            <w:id w:val="527535243"/>
            <w:placeholder>
              <w:docPart w:val="362D55E589E847F897948325EC8BBFE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52BEA" w:rsidRPr="00E92543" w:rsidRDefault="00E92543">
              <w:pPr>
                <w:pStyle w:val="NoSpacing"/>
                <w:rPr>
                  <w:rFonts w:cstheme="minorHAnsi"/>
                  <w:sz w:val="24"/>
                  <w:szCs w:val="24"/>
                </w:rPr>
              </w:pPr>
              <w:r w:rsidRPr="00E92543">
                <w:rPr>
                  <w:rFonts w:cstheme="minorHAnsi"/>
                  <w:sz w:val="24"/>
                  <w:szCs w:val="24"/>
                </w:rPr>
                <w:t>NEISHA JEAN EXETER</w:t>
              </w:r>
            </w:p>
          </w:sdtContent>
        </w:sdt>
        <w:sdt>
          <w:sdtPr>
            <w:rPr>
              <w:rFonts w:cstheme="minorHAnsi"/>
              <w:sz w:val="24"/>
              <w:szCs w:val="24"/>
            </w:rPr>
            <w:alias w:val="Address"/>
            <w:tag w:val=""/>
            <w:id w:val="539556739"/>
            <w:placeholder>
              <w:docPart w:val="8369F278B6E74533AE1013B8BF43E21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D52BEA" w:rsidRPr="00E92543" w:rsidRDefault="00E92543">
              <w:pPr>
                <w:pStyle w:val="NoSpacing"/>
                <w:rPr>
                  <w:rFonts w:cstheme="minorHAnsi"/>
                  <w:sz w:val="24"/>
                  <w:szCs w:val="24"/>
                </w:rPr>
              </w:pPr>
              <w:r w:rsidRPr="00E92543">
                <w:rPr>
                  <w:rFonts w:cstheme="minorHAnsi"/>
                  <w:sz w:val="24"/>
                  <w:szCs w:val="24"/>
                </w:rPr>
                <w:t xml:space="preserve">LP #73 Wharf Trace                                                                                                                                                               Maracas, St. Joseph                                                                                                                                                             </w:t>
              </w:r>
              <w:proofErr w:type="spellStart"/>
              <w:r w:rsidRPr="00E92543">
                <w:rPr>
                  <w:rFonts w:cstheme="minorHAnsi"/>
                  <w:sz w:val="24"/>
                  <w:szCs w:val="24"/>
                </w:rPr>
                <w:t>Curepe</w:t>
              </w:r>
              <w:proofErr w:type="spellEnd"/>
            </w:p>
          </w:sdtContent>
        </w:sdt>
        <w:sdt>
          <w:sdtPr>
            <w:rPr>
              <w:rFonts w:cstheme="minorHAnsi"/>
              <w:sz w:val="24"/>
              <w:szCs w:val="24"/>
            </w:rPr>
            <w:alias w:val="Phone"/>
            <w:tag w:val=""/>
            <w:id w:val="1357783703"/>
            <w:placeholder>
              <w:docPart w:val="6822635CA5C141E1B92E6F168BA3DDE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52BEA" w:rsidRPr="00E92543" w:rsidRDefault="00271BAA">
              <w:pPr>
                <w:pStyle w:val="NoSpacing"/>
                <w:rPr>
                  <w:rFonts w:cstheme="minorHAnsi"/>
                  <w:sz w:val="24"/>
                  <w:szCs w:val="24"/>
                </w:rPr>
              </w:pPr>
              <w:r>
                <w:rPr>
                  <w:rFonts w:cstheme="minorHAnsi"/>
                  <w:sz w:val="24"/>
                  <w:szCs w:val="24"/>
                </w:rPr>
                <w:t>Telephone: 682-7482</w:t>
              </w:r>
            </w:p>
          </w:sdtContent>
        </w:sdt>
        <w:sdt>
          <w:sdtPr>
            <w:rPr>
              <w:rStyle w:val="PlaceholderText"/>
              <w:rFonts w:cstheme="minorHAnsi"/>
              <w:color w:val="000000"/>
              <w:sz w:val="24"/>
              <w:szCs w:val="24"/>
            </w:rPr>
            <w:id w:val="1753779621"/>
            <w:placeholder>
              <w:docPart w:val="B9EEB2AC9C8D442EBB0369957742696D"/>
            </w:placeholder>
            <w:text/>
          </w:sdtPr>
          <w:sdtEndPr>
            <w:rPr>
              <w:rStyle w:val="PlaceholderText"/>
            </w:rPr>
          </w:sdtEndPr>
          <w:sdtContent>
            <w:p w:rsidR="00D52BEA" w:rsidRPr="00E92543" w:rsidRDefault="00E92543">
              <w:pPr>
                <w:rPr>
                  <w:rFonts w:cstheme="minorHAnsi"/>
                  <w:sz w:val="24"/>
                  <w:szCs w:val="24"/>
                </w:rPr>
              </w:pPr>
              <w:r w:rsidRPr="00E92543">
                <w:rPr>
                  <w:rStyle w:val="PlaceholderText"/>
                  <w:rFonts w:cstheme="minorHAnsi"/>
                  <w:color w:val="000000"/>
                  <w:sz w:val="24"/>
                  <w:szCs w:val="24"/>
                </w:rPr>
                <w:t>Email Address: neishaexeter19@gmail.com</w:t>
              </w:r>
            </w:p>
          </w:sdtContent>
        </w:sdt>
        <w:p w:rsidR="00D52BEA" w:rsidRDefault="003F494B"/>
      </w:sdtContent>
    </w:sdt>
    <w:p w:rsidR="00D52BEA" w:rsidRPr="00E92543" w:rsidRDefault="00E637D5">
      <w:pPr>
        <w:pStyle w:val="SectionHeading"/>
        <w:rPr>
          <w:color w:val="auto"/>
        </w:rPr>
      </w:pPr>
      <w:r w:rsidRPr="00E92543">
        <w:rPr>
          <w:color w:val="auto"/>
        </w:rPr>
        <w:t>Objectives</w:t>
      </w:r>
    </w:p>
    <w:p w:rsidR="00D52BEA" w:rsidRPr="00422A0C" w:rsidRDefault="00E92543">
      <w:pPr>
        <w:rPr>
          <w:rFonts w:ascii="Times New Roman" w:hAnsi="Times New Roman" w:cs="Times New Roman"/>
          <w:sz w:val="24"/>
          <w:szCs w:val="24"/>
        </w:rPr>
      </w:pPr>
      <w:r w:rsidRPr="00422A0C">
        <w:rPr>
          <w:rFonts w:ascii="Times New Roman" w:hAnsi="Times New Roman" w:cs="Times New Roman"/>
          <w:sz w:val="24"/>
          <w:szCs w:val="24"/>
        </w:rPr>
        <w:t>To be an asset, a team worker and to enhance any organization of which I am a part.</w:t>
      </w:r>
    </w:p>
    <w:p w:rsidR="00D52BEA" w:rsidRDefault="00E637D5">
      <w:pPr>
        <w:pStyle w:val="SectionHeading"/>
        <w:rPr>
          <w:color w:val="auto"/>
        </w:rPr>
      </w:pPr>
      <w:r w:rsidRPr="00E92543">
        <w:rPr>
          <w:color w:val="auto"/>
        </w:rPr>
        <w:t>Education</w:t>
      </w:r>
    </w:p>
    <w:p w:rsidR="00E92543" w:rsidRDefault="00E92543" w:rsidP="00E92543">
      <w:pPr>
        <w:pStyle w:val="SectionHeading"/>
      </w:pPr>
      <w:r>
        <w:t>tertiary level</w:t>
      </w:r>
    </w:p>
    <w:p w:rsidR="00E92543" w:rsidRDefault="00E92543" w:rsidP="00E92543">
      <w:pPr>
        <w:rPr>
          <w:rFonts w:ascii="Times New Roman" w:hAnsi="Times New Roman" w:cs="Times New Roman"/>
          <w:sz w:val="24"/>
          <w:szCs w:val="24"/>
        </w:rPr>
      </w:pPr>
      <w:r w:rsidRPr="00E92543">
        <w:rPr>
          <w:rFonts w:ascii="Times New Roman" w:hAnsi="Times New Roman" w:cs="Times New Roman"/>
          <w:b/>
          <w:sz w:val="24"/>
          <w:szCs w:val="24"/>
        </w:rPr>
        <w:t>College of Science, Technology and Applied Arts of Trinidad and Tobago</w:t>
      </w:r>
      <w:r w:rsidRPr="00E92543">
        <w:rPr>
          <w:rFonts w:ascii="Times New Roman" w:hAnsi="Times New Roman" w:cs="Times New Roman"/>
          <w:sz w:val="24"/>
          <w:szCs w:val="24"/>
        </w:rPr>
        <w:tab/>
        <w:t>[2009 – Present]</w:t>
      </w:r>
    </w:p>
    <w:p w:rsidR="00E92543" w:rsidRPr="00E92543" w:rsidRDefault="00E92543" w:rsidP="00E925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Currently Pursuing a Bachelor’s Degree in Social Work</w:t>
      </w:r>
    </w:p>
    <w:p w:rsidR="00E92543" w:rsidRDefault="00E92543" w:rsidP="00E92543">
      <w:pPr>
        <w:pStyle w:val="SectionHeading"/>
      </w:pPr>
      <w:r>
        <w:t>secondary level</w:t>
      </w:r>
    </w:p>
    <w:p w:rsidR="00E92543" w:rsidRDefault="00E92543" w:rsidP="00E9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St. Charles High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25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[2003</w:t>
      </w:r>
      <w:r w:rsidRPr="00E92543">
        <w:rPr>
          <w:rFonts w:ascii="Times New Roman" w:hAnsi="Times New Roman" w:cs="Times New Roman"/>
          <w:sz w:val="24"/>
          <w:szCs w:val="24"/>
        </w:rPr>
        <w:t xml:space="preserve"> –</w:t>
      </w:r>
      <w:r w:rsidR="004E747B">
        <w:rPr>
          <w:rFonts w:ascii="Times New Roman" w:hAnsi="Times New Roman" w:cs="Times New Roman"/>
          <w:sz w:val="24"/>
          <w:szCs w:val="24"/>
        </w:rPr>
        <w:t xml:space="preserve"> 2008</w:t>
      </w:r>
      <w:r w:rsidRPr="00E92543">
        <w:rPr>
          <w:rFonts w:ascii="Times New Roman" w:hAnsi="Times New Roman" w:cs="Times New Roman"/>
          <w:sz w:val="24"/>
          <w:szCs w:val="24"/>
        </w:rPr>
        <w:t>]</w:t>
      </w:r>
    </w:p>
    <w:p w:rsidR="00E92543" w:rsidRPr="003252FD" w:rsidRDefault="003252FD" w:rsidP="00E925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92543" w:rsidRPr="003252FD">
        <w:rPr>
          <w:rFonts w:ascii="Times New Roman" w:hAnsi="Times New Roman" w:cs="Times New Roman"/>
          <w:b/>
          <w:sz w:val="24"/>
          <w:szCs w:val="24"/>
        </w:rPr>
        <w:t>Grade</w:t>
      </w:r>
    </w:p>
    <w:p w:rsidR="00E92543" w:rsidRDefault="00E92543" w:rsidP="00E9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E92543" w:rsidRDefault="00E92543" w:rsidP="00E9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  <w:r w:rsidR="003252FD">
        <w:rPr>
          <w:rFonts w:ascii="Times New Roman" w:hAnsi="Times New Roman" w:cs="Times New Roman"/>
          <w:sz w:val="24"/>
          <w:szCs w:val="24"/>
        </w:rPr>
        <w:tab/>
      </w:r>
      <w:r w:rsidR="003252FD">
        <w:rPr>
          <w:rFonts w:ascii="Times New Roman" w:hAnsi="Times New Roman" w:cs="Times New Roman"/>
          <w:sz w:val="24"/>
          <w:szCs w:val="24"/>
        </w:rPr>
        <w:tab/>
      </w:r>
      <w:r w:rsidR="003252FD">
        <w:rPr>
          <w:rFonts w:ascii="Times New Roman" w:hAnsi="Times New Roman" w:cs="Times New Roman"/>
          <w:sz w:val="24"/>
          <w:szCs w:val="24"/>
        </w:rPr>
        <w:tab/>
      </w:r>
      <w:r w:rsidR="003252FD">
        <w:rPr>
          <w:rFonts w:ascii="Times New Roman" w:hAnsi="Times New Roman" w:cs="Times New Roman"/>
          <w:sz w:val="24"/>
          <w:szCs w:val="24"/>
        </w:rPr>
        <w:tab/>
      </w:r>
      <w:r w:rsidR="003252FD">
        <w:rPr>
          <w:rFonts w:ascii="Times New Roman" w:hAnsi="Times New Roman" w:cs="Times New Roman"/>
          <w:sz w:val="24"/>
          <w:szCs w:val="24"/>
        </w:rPr>
        <w:tab/>
      </w:r>
      <w:r w:rsidR="003252FD">
        <w:rPr>
          <w:rFonts w:ascii="Times New Roman" w:hAnsi="Times New Roman" w:cs="Times New Roman"/>
          <w:sz w:val="24"/>
          <w:szCs w:val="24"/>
        </w:rPr>
        <w:tab/>
      </w:r>
      <w:r w:rsidR="003252FD">
        <w:rPr>
          <w:rFonts w:ascii="Times New Roman" w:hAnsi="Times New Roman" w:cs="Times New Roman"/>
          <w:sz w:val="24"/>
          <w:szCs w:val="24"/>
        </w:rPr>
        <w:tab/>
        <w:t>[CXC 2008]</w:t>
      </w:r>
    </w:p>
    <w:p w:rsidR="00422A0C" w:rsidRPr="00E92543" w:rsidRDefault="00422A0C" w:rsidP="00E92543">
      <w:pPr>
        <w:rPr>
          <w:rFonts w:ascii="Times New Roman" w:hAnsi="Times New Roman" w:cs="Times New Roman"/>
        </w:rPr>
      </w:pPr>
    </w:p>
    <w:p w:rsidR="003252FD" w:rsidRDefault="003252FD" w:rsidP="003252FD">
      <w:pPr>
        <w:pStyle w:val="SectionHeading"/>
        <w:rPr>
          <w:color w:val="auto"/>
        </w:rPr>
      </w:pPr>
      <w:r>
        <w:rPr>
          <w:color w:val="auto"/>
        </w:rPr>
        <w:t>Experience</w:t>
      </w:r>
    </w:p>
    <w:p w:rsidR="003252FD" w:rsidRDefault="003252FD" w:rsidP="003252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Caribbean Union College Secondary School (OJT)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252FD" w:rsidRDefault="003252FD" w:rsidP="003252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t>Assistant Secretary/ Data Entry Clerk</w:t>
      </w:r>
      <w:r w:rsidRPr="00325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>[2009 – 2012]</w:t>
      </w:r>
    </w:p>
    <w:p w:rsidR="003252FD" w:rsidRPr="003252FD" w:rsidRDefault="003252FD" w:rsidP="00325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t>Office Administration</w:t>
      </w:r>
    </w:p>
    <w:p w:rsidR="003252FD" w:rsidRPr="003252FD" w:rsidRDefault="003252FD" w:rsidP="00325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t>Document Preparation</w:t>
      </w:r>
    </w:p>
    <w:p w:rsidR="003252FD" w:rsidRPr="003252FD" w:rsidRDefault="003252FD" w:rsidP="00325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t>Filing</w:t>
      </w:r>
    </w:p>
    <w:p w:rsidR="003252FD" w:rsidRPr="003252FD" w:rsidRDefault="003252FD" w:rsidP="00325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t>Collating Documents</w:t>
      </w:r>
    </w:p>
    <w:p w:rsidR="003252FD" w:rsidRPr="003252FD" w:rsidRDefault="003252FD" w:rsidP="00325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t>Typing Reports</w:t>
      </w:r>
    </w:p>
    <w:p w:rsidR="003252FD" w:rsidRPr="003252FD" w:rsidRDefault="003252FD" w:rsidP="00325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t>Receptionist Duties</w:t>
      </w:r>
    </w:p>
    <w:p w:rsidR="003252FD" w:rsidRPr="003252FD" w:rsidRDefault="003252FD" w:rsidP="00325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lastRenderedPageBreak/>
        <w:t>Public Relations</w:t>
      </w:r>
    </w:p>
    <w:p w:rsidR="003252FD" w:rsidRDefault="003252FD" w:rsidP="003252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Business and Computer Science</w:t>
      </w:r>
    </w:p>
    <w:p w:rsidR="003252FD" w:rsidRPr="003252FD" w:rsidRDefault="003252FD" w:rsidP="00325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>Examination Invigilator</w:t>
      </w:r>
      <w:r w:rsidRPr="003252FD">
        <w:rPr>
          <w:rFonts w:ascii="Times New Roman" w:hAnsi="Times New Roman" w:cs="Times New Roman"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ab/>
        <w:t>[November 2012 – June 2014]</w:t>
      </w:r>
    </w:p>
    <w:p w:rsidR="003252FD" w:rsidRDefault="003252FD" w:rsidP="003252FD">
      <w:pPr>
        <w:rPr>
          <w:rFonts w:ascii="Times New Roman" w:hAnsi="Times New Roman" w:cs="Times New Roman"/>
          <w:sz w:val="24"/>
          <w:szCs w:val="24"/>
        </w:rPr>
      </w:pPr>
      <w:r w:rsidRPr="003252FD">
        <w:rPr>
          <w:rFonts w:ascii="Times New Roman" w:hAnsi="Times New Roman" w:cs="Times New Roman"/>
          <w:sz w:val="24"/>
          <w:szCs w:val="24"/>
        </w:rPr>
        <w:tab/>
        <w:t>Examination Co-</w:t>
      </w:r>
      <w:proofErr w:type="spellStart"/>
      <w:r w:rsidRPr="003252FD"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 w:rsidRPr="003252FD">
        <w:rPr>
          <w:rFonts w:ascii="Times New Roman" w:hAnsi="Times New Roman" w:cs="Times New Roman"/>
          <w:sz w:val="24"/>
          <w:szCs w:val="24"/>
        </w:rPr>
        <w:t xml:space="preserve"> 1</w:t>
      </w:r>
      <w:r w:rsidRPr="003252FD">
        <w:rPr>
          <w:rFonts w:ascii="Times New Roman" w:hAnsi="Times New Roman" w:cs="Times New Roman"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>[June 2014 – February 2016]</w:t>
      </w:r>
      <w:r w:rsidRPr="003252FD">
        <w:rPr>
          <w:rFonts w:ascii="Times New Roman" w:hAnsi="Times New Roman" w:cs="Times New Roman"/>
          <w:sz w:val="24"/>
          <w:szCs w:val="24"/>
        </w:rPr>
        <w:tab/>
      </w:r>
    </w:p>
    <w:p w:rsidR="003252FD" w:rsidRDefault="003252FD" w:rsidP="003252FD">
      <w:pPr>
        <w:rPr>
          <w:rFonts w:ascii="Times New Roman" w:hAnsi="Times New Roman" w:cs="Times New Roman"/>
          <w:b/>
          <w:sz w:val="24"/>
          <w:szCs w:val="24"/>
        </w:rPr>
      </w:pPr>
    </w:p>
    <w:p w:rsidR="003252FD" w:rsidRDefault="003252FD" w:rsidP="003252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Metal Industries Company Limited</w:t>
      </w:r>
    </w:p>
    <w:p w:rsidR="00B95F8C" w:rsidRDefault="003252FD" w:rsidP="00325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252FD">
        <w:rPr>
          <w:rFonts w:ascii="Times New Roman" w:hAnsi="Times New Roman" w:cs="Times New Roman"/>
          <w:sz w:val="24"/>
          <w:szCs w:val="24"/>
        </w:rPr>
        <w:t>Examination</w:t>
      </w:r>
      <w:r>
        <w:rPr>
          <w:rFonts w:ascii="Times New Roman" w:hAnsi="Times New Roman" w:cs="Times New Roman"/>
          <w:sz w:val="24"/>
          <w:szCs w:val="24"/>
        </w:rPr>
        <w:t xml:space="preserve"> Supervisor/ Invigilator</w:t>
      </w:r>
      <w:r w:rsidR="00B95F8C">
        <w:rPr>
          <w:rFonts w:ascii="Times New Roman" w:hAnsi="Times New Roman" w:cs="Times New Roman"/>
          <w:sz w:val="24"/>
          <w:szCs w:val="24"/>
        </w:rPr>
        <w:tab/>
      </w:r>
    </w:p>
    <w:p w:rsidR="003252FD" w:rsidRDefault="003252FD" w:rsidP="00B95F8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[March - April</w:t>
      </w:r>
      <w:r w:rsidRPr="003252FD">
        <w:rPr>
          <w:rFonts w:ascii="Times New Roman" w:hAnsi="Times New Roman" w:cs="Times New Roman"/>
          <w:sz w:val="24"/>
          <w:szCs w:val="24"/>
        </w:rPr>
        <w:t xml:space="preserve"> 2012</w:t>
      </w:r>
      <w:r>
        <w:rPr>
          <w:rFonts w:ascii="Times New Roman" w:hAnsi="Times New Roman" w:cs="Times New Roman"/>
          <w:sz w:val="24"/>
          <w:szCs w:val="24"/>
        </w:rPr>
        <w:t>] [April – May 2013] [March – April 2014]</w:t>
      </w:r>
      <w:r w:rsidRPr="003252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759" w:rsidRDefault="00670759" w:rsidP="00670759">
      <w:pPr>
        <w:rPr>
          <w:rFonts w:ascii="Times New Roman" w:hAnsi="Times New Roman" w:cs="Times New Roman"/>
          <w:b/>
          <w:sz w:val="24"/>
          <w:szCs w:val="24"/>
        </w:rPr>
      </w:pPr>
    </w:p>
    <w:p w:rsidR="00670759" w:rsidRDefault="00670759" w:rsidP="006707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Katerserv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Limi</w:t>
      </w:r>
      <w:r w:rsidR="00271BAA">
        <w:rPr>
          <w:rFonts w:ascii="Times New Roman" w:hAnsi="Times New Roman" w:cs="Times New Roman"/>
          <w:b/>
          <w:sz w:val="24"/>
          <w:szCs w:val="24"/>
        </w:rPr>
        <w:t>ted (Goddard Catering Group-GCG</w:t>
      </w:r>
      <w:r>
        <w:rPr>
          <w:rFonts w:ascii="Times New Roman" w:hAnsi="Times New Roman" w:cs="Times New Roman"/>
          <w:b/>
          <w:sz w:val="24"/>
          <w:szCs w:val="24"/>
        </w:rPr>
        <w:t xml:space="preserve"> Events</w:t>
      </w:r>
      <w:r w:rsidR="00271BAA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</w:p>
    <w:p w:rsidR="00670759" w:rsidRPr="00670759" w:rsidRDefault="00670759" w:rsidP="0067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45A82">
        <w:rPr>
          <w:rFonts w:ascii="Times New Roman" w:hAnsi="Times New Roman" w:cs="Times New Roman"/>
          <w:sz w:val="24"/>
          <w:szCs w:val="24"/>
        </w:rPr>
        <w:t>Office Assistant/ Clerk</w:t>
      </w:r>
      <w:r w:rsidR="00A45A82">
        <w:rPr>
          <w:rFonts w:ascii="Times New Roman" w:hAnsi="Times New Roman" w:cs="Times New Roman"/>
          <w:sz w:val="24"/>
          <w:szCs w:val="24"/>
        </w:rPr>
        <w:tab/>
      </w:r>
      <w:r w:rsidR="00A45A82">
        <w:rPr>
          <w:rFonts w:ascii="Times New Roman" w:hAnsi="Times New Roman" w:cs="Times New Roman"/>
          <w:sz w:val="24"/>
          <w:szCs w:val="24"/>
        </w:rPr>
        <w:tab/>
      </w:r>
      <w:r w:rsidR="00A45A82">
        <w:rPr>
          <w:rFonts w:ascii="Times New Roman" w:hAnsi="Times New Roman" w:cs="Times New Roman"/>
          <w:sz w:val="24"/>
          <w:szCs w:val="24"/>
        </w:rPr>
        <w:tab/>
      </w:r>
      <w:r w:rsidR="00A45A82">
        <w:rPr>
          <w:rFonts w:ascii="Times New Roman" w:hAnsi="Times New Roman" w:cs="Times New Roman"/>
          <w:sz w:val="24"/>
          <w:szCs w:val="24"/>
        </w:rPr>
        <w:tab/>
      </w:r>
      <w:r w:rsidR="00A45A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[April – August 2016]</w:t>
      </w:r>
    </w:p>
    <w:p w:rsidR="00B95F8C" w:rsidRPr="003252FD" w:rsidRDefault="00B95F8C" w:rsidP="00A45A82">
      <w:pPr>
        <w:rPr>
          <w:rFonts w:ascii="Times New Roman" w:hAnsi="Times New Roman" w:cs="Times New Roman"/>
          <w:sz w:val="24"/>
          <w:szCs w:val="24"/>
        </w:rPr>
      </w:pPr>
    </w:p>
    <w:p w:rsidR="00B95F8C" w:rsidRDefault="00B95F8C" w:rsidP="00B95F8C">
      <w:pPr>
        <w:pStyle w:val="SectionHeading"/>
        <w:rPr>
          <w:color w:val="auto"/>
        </w:rPr>
      </w:pPr>
      <w:r>
        <w:rPr>
          <w:color w:val="auto"/>
        </w:rPr>
        <w:t>skills</w:t>
      </w:r>
    </w:p>
    <w:p w:rsidR="00E92543" w:rsidRDefault="00B95F8C" w:rsidP="00B95F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Youth Training and Employment Partnership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="00141962">
        <w:rPr>
          <w:rFonts w:ascii="Times New Roman" w:hAnsi="Times New Roman" w:cs="Times New Roman"/>
          <w:b/>
          <w:sz w:val="24"/>
          <w:szCs w:val="24"/>
        </w:rPr>
        <w:t xml:space="preserve"> (YTEPP)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Dress Making and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[July – December 2012]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Operations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[February – December 2013]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Leadership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[February – December 2013]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</w:p>
    <w:p w:rsidR="00B95F8C" w:rsidRDefault="00B95F8C" w:rsidP="00B95F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Multi-Sectors Skills Training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="0014196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141962">
        <w:rPr>
          <w:rFonts w:ascii="Times New Roman" w:hAnsi="Times New Roman" w:cs="Times New Roman"/>
          <w:b/>
          <w:sz w:val="24"/>
          <w:szCs w:val="24"/>
        </w:rPr>
        <w:t>MuST</w:t>
      </w:r>
      <w:proofErr w:type="spellEnd"/>
      <w:r w:rsidR="00141962">
        <w:rPr>
          <w:rFonts w:ascii="Times New Roman" w:hAnsi="Times New Roman" w:cs="Times New Roman"/>
          <w:b/>
          <w:sz w:val="24"/>
          <w:szCs w:val="24"/>
        </w:rPr>
        <w:t>)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General Office Administration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[February – August 2016]</w:t>
      </w:r>
    </w:p>
    <w:p w:rsidR="00B95F8C" w:rsidRPr="00B95F8C" w:rsidRDefault="00B95F8C" w:rsidP="00B95F8C"/>
    <w:p w:rsidR="00B95F8C" w:rsidRDefault="00B95F8C" w:rsidP="00B95F8C">
      <w:pPr>
        <w:pStyle w:val="SectionHeading"/>
        <w:rPr>
          <w:color w:val="auto"/>
        </w:rPr>
      </w:pPr>
      <w:r>
        <w:rPr>
          <w:color w:val="auto"/>
        </w:rPr>
        <w:t>references</w:t>
      </w:r>
    </w:p>
    <w:p w:rsidR="00B95F8C" w:rsidRDefault="00B95F8C" w:rsidP="00B95F8C"/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Mr. Garvin Sampson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0CCE">
        <w:rPr>
          <w:rFonts w:ascii="Times New Roman" w:hAnsi="Times New Roman" w:cs="Times New Roman"/>
          <w:sz w:val="24"/>
          <w:szCs w:val="24"/>
        </w:rPr>
        <w:t xml:space="preserve">Manager Professional Training and Development/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r w:rsidR="00530403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530403"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YTEPP Head Office/ YTEPP Future Leaders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787-7781</w:t>
      </w:r>
    </w:p>
    <w:p w:rsidR="00422A0C" w:rsidRDefault="00422A0C" w:rsidP="00B95F8C">
      <w:pPr>
        <w:rPr>
          <w:rFonts w:ascii="Times New Roman" w:hAnsi="Times New Roman" w:cs="Times New Roman"/>
          <w:sz w:val="24"/>
          <w:szCs w:val="24"/>
        </w:rPr>
      </w:pPr>
    </w:p>
    <w:p w:rsidR="00B95F8C" w:rsidRDefault="00B95F8C" w:rsidP="00422A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Tricia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Intosh</w:t>
      </w:r>
      <w:proofErr w:type="spellEnd"/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Sociology Lecturer</w:t>
      </w:r>
    </w:p>
    <w:p w:rsidR="00B95F8C" w:rsidRDefault="00B95F8C" w:rsidP="00B95F8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Science, Technology and Applied Arts of Trinidad and Tobago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799-6120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Ms. Marcia Wallace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:rsid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Faith’s Preschool</w:t>
      </w:r>
    </w:p>
    <w:p w:rsidR="00B95F8C" w:rsidRPr="00B95F8C" w:rsidRDefault="00B95F8C" w:rsidP="00B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663-8156</w:t>
      </w:r>
    </w:p>
    <w:p w:rsidR="00E92543" w:rsidRPr="00E92543" w:rsidRDefault="00E92543" w:rsidP="00E92543"/>
    <w:p w:rsidR="00E667C9" w:rsidRPr="00E667C9" w:rsidRDefault="00E667C9" w:rsidP="00E667C9"/>
    <w:p w:rsidR="00E667C9" w:rsidRPr="00E667C9" w:rsidRDefault="00E667C9" w:rsidP="00E667C9"/>
    <w:p w:rsidR="00E667C9" w:rsidRDefault="00E667C9" w:rsidP="00E667C9"/>
    <w:p w:rsidR="00D52BEA" w:rsidRPr="00E667C9" w:rsidRDefault="00D52BEA" w:rsidP="00E667C9">
      <w:pPr>
        <w:jc w:val="right"/>
      </w:pPr>
    </w:p>
    <w:sectPr w:rsidR="00D52BEA" w:rsidRPr="00E667C9" w:rsidSect="00653367">
      <w:headerReference w:type="default" r:id="rId12"/>
      <w:footerReference w:type="default" r:id="rId13"/>
      <w:headerReference w:type="first" r:id="rId14"/>
      <w:pgSz w:w="12240" w:h="15840"/>
      <w:pgMar w:top="1080" w:right="1080" w:bottom="1080" w:left="1080" w:header="576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4B" w:rsidRDefault="003F494B">
      <w:pPr>
        <w:spacing w:after="0" w:line="240" w:lineRule="auto"/>
      </w:pPr>
      <w:r>
        <w:separator/>
      </w:r>
    </w:p>
  </w:endnote>
  <w:endnote w:type="continuationSeparator" w:id="0">
    <w:p w:rsidR="003F494B" w:rsidRDefault="003F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EA" w:rsidRDefault="00E637D5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9E59E47" wp14:editId="28F5E83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768B7D9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CD9E7A2" wp14:editId="4E981C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BA359EC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865A49" wp14:editId="0942653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05710DE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52BEA" w:rsidRDefault="00E637D5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3316F0E" wp14:editId="2A7E4CE5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52BEA" w:rsidRDefault="00422A0C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Neisha Jean Exeter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53316F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D52BEA" w:rsidRDefault="00422A0C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Neisha Jean Exeter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4B" w:rsidRDefault="003F494B">
      <w:pPr>
        <w:spacing w:after="0" w:line="240" w:lineRule="auto"/>
      </w:pPr>
      <w:r>
        <w:separator/>
      </w:r>
    </w:p>
  </w:footnote>
  <w:footnote w:type="continuationSeparator" w:id="0">
    <w:p w:rsidR="003F494B" w:rsidRDefault="003F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A0C" w:rsidRDefault="00422A0C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7AECD32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56350" cy="8632825"/>
              <wp:effectExtent l="0" t="0" r="3175" b="8255"/>
              <wp:wrapNone/>
              <wp:docPr id="3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6350" cy="86328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C2A5570" id="Rectangle 36" o:spid="_x0000_s1026" style="position:absolute;margin-left:0;margin-top:0;width:500.5pt;height:679.75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editId="6A6CC81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18745" cy="5966460"/>
              <wp:effectExtent l="0" t="0" r="0" b="0"/>
              <wp:wrapNone/>
              <wp:docPr id="39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5966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0712407" id="Rectangle 39" o:spid="_x0000_s1026" style="position:absolute;margin-left:0;margin-top:0;width:9.35pt;height:469.8pt;z-index:25168588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editId="6A452D9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18745" cy="2674620"/>
              <wp:effectExtent l="0" t="0" r="0" b="0"/>
              <wp:wrapNone/>
              <wp:docPr id="4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26746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182ACB6" id="Rectangle 43" o:spid="_x0000_s1026" style="position:absolute;margin-left:0;margin-top:0;width:9.35pt;height:210.6pt;z-index:25168691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</w:p>
  <w:p w:rsidR="00422A0C" w:rsidRDefault="00422A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EA" w:rsidRDefault="00E637D5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A58BABE" wp14:editId="4900E4C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805C325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55E416" wp14:editId="741BFD8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AB92ABB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0D90BB6" wp14:editId="51A33AD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A9DFBB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52BEA" w:rsidRDefault="00D52B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364A"/>
    <w:multiLevelType w:val="multilevel"/>
    <w:tmpl w:val="0168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2478B"/>
    <w:multiLevelType w:val="hybridMultilevel"/>
    <w:tmpl w:val="B68EDA6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13032A"/>
    <w:multiLevelType w:val="multilevel"/>
    <w:tmpl w:val="43D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040F8"/>
    <w:multiLevelType w:val="hybridMultilevel"/>
    <w:tmpl w:val="65EC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81"/>
    <w:rsid w:val="0001034F"/>
    <w:rsid w:val="00014608"/>
    <w:rsid w:val="000269B6"/>
    <w:rsid w:val="000D123E"/>
    <w:rsid w:val="000D2044"/>
    <w:rsid w:val="001135E8"/>
    <w:rsid w:val="00141962"/>
    <w:rsid w:val="001523EE"/>
    <w:rsid w:val="00177180"/>
    <w:rsid w:val="0022671C"/>
    <w:rsid w:val="00254A81"/>
    <w:rsid w:val="00261F77"/>
    <w:rsid w:val="00270780"/>
    <w:rsid w:val="00271BAA"/>
    <w:rsid w:val="00297D34"/>
    <w:rsid w:val="002A1D54"/>
    <w:rsid w:val="003252FD"/>
    <w:rsid w:val="00366BC2"/>
    <w:rsid w:val="003D251C"/>
    <w:rsid w:val="003D3328"/>
    <w:rsid w:val="003F494B"/>
    <w:rsid w:val="00400B50"/>
    <w:rsid w:val="00422A0C"/>
    <w:rsid w:val="004408F1"/>
    <w:rsid w:val="00484678"/>
    <w:rsid w:val="004E747B"/>
    <w:rsid w:val="004E7A04"/>
    <w:rsid w:val="00530403"/>
    <w:rsid w:val="00573800"/>
    <w:rsid w:val="005A415A"/>
    <w:rsid w:val="005F2166"/>
    <w:rsid w:val="00610E11"/>
    <w:rsid w:val="00650CAC"/>
    <w:rsid w:val="00653367"/>
    <w:rsid w:val="00670759"/>
    <w:rsid w:val="00676FD0"/>
    <w:rsid w:val="006D4F90"/>
    <w:rsid w:val="006D7043"/>
    <w:rsid w:val="0070090C"/>
    <w:rsid w:val="00705490"/>
    <w:rsid w:val="007268E4"/>
    <w:rsid w:val="007905F1"/>
    <w:rsid w:val="008921B7"/>
    <w:rsid w:val="00896DFC"/>
    <w:rsid w:val="008D0E18"/>
    <w:rsid w:val="008E0FCA"/>
    <w:rsid w:val="00932847"/>
    <w:rsid w:val="0094685A"/>
    <w:rsid w:val="009D0DE6"/>
    <w:rsid w:val="009E0CCE"/>
    <w:rsid w:val="00A45A82"/>
    <w:rsid w:val="00A711D7"/>
    <w:rsid w:val="00A93F86"/>
    <w:rsid w:val="00AF05B5"/>
    <w:rsid w:val="00AF5A2E"/>
    <w:rsid w:val="00B311DC"/>
    <w:rsid w:val="00B45A93"/>
    <w:rsid w:val="00B95F8C"/>
    <w:rsid w:val="00BC7ADE"/>
    <w:rsid w:val="00C44969"/>
    <w:rsid w:val="00D41C85"/>
    <w:rsid w:val="00D52BEA"/>
    <w:rsid w:val="00D85397"/>
    <w:rsid w:val="00DB3728"/>
    <w:rsid w:val="00E637D5"/>
    <w:rsid w:val="00E667C9"/>
    <w:rsid w:val="00E92543"/>
    <w:rsid w:val="00EA53FA"/>
    <w:rsid w:val="00EB6E16"/>
    <w:rsid w:val="00EE6391"/>
    <w:rsid w:val="00F26C95"/>
    <w:rsid w:val="00F7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EA44F80-3BA9-4B80-B064-BE1605AB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CompanyName">
    <w:name w:val="Company Name"/>
    <w:basedOn w:val="Normal"/>
    <w:qFormat/>
    <w:rsid w:val="00653367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  <w:lang w:eastAsia="ja-JP"/>
    </w:rPr>
  </w:style>
  <w:style w:type="paragraph" w:customStyle="1" w:styleId="RecipientAddress">
    <w:name w:val="Recipient Address"/>
    <w:basedOn w:val="Normal"/>
    <w:qFormat/>
    <w:rsid w:val="00653367"/>
    <w:pPr>
      <w:spacing w:after="120"/>
    </w:pPr>
    <w:rPr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53367"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rsid w:val="00653367"/>
    <w:rPr>
      <w:rFonts w:asciiTheme="majorHAnsi" w:hAnsiTheme="majorHAnsi"/>
      <w:caps/>
      <w:color w:val="D1282E" w:themeColor="text2"/>
      <w:spacing w:val="-10"/>
      <w:sz w:val="28"/>
      <w:lang w:eastAsia="ja-JP"/>
    </w:rPr>
  </w:style>
  <w:style w:type="paragraph" w:styleId="Date">
    <w:name w:val="Date"/>
    <w:basedOn w:val="Normal"/>
    <w:next w:val="Normal"/>
    <w:link w:val="DateChar"/>
    <w:uiPriority w:val="99"/>
    <w:unhideWhenUsed/>
    <w:rsid w:val="00653367"/>
    <w:pPr>
      <w:spacing w:after="0" w:line="240" w:lineRule="auto"/>
    </w:pPr>
    <w:rPr>
      <w:rFonts w:eastAsiaTheme="minorHAnsi"/>
      <w:b/>
      <w:color w:val="000000" w:themeColor="text1"/>
      <w:sz w:val="28"/>
    </w:rPr>
  </w:style>
  <w:style w:type="character" w:customStyle="1" w:styleId="DateChar">
    <w:name w:val="Date Char"/>
    <w:basedOn w:val="DefaultParagraphFont"/>
    <w:link w:val="Date"/>
    <w:uiPriority w:val="99"/>
    <w:rsid w:val="00653367"/>
    <w:rPr>
      <w:rFonts w:eastAsiaTheme="minorHAnsi"/>
      <w:b/>
      <w:color w:val="000000" w:themeColor="text1"/>
      <w:sz w:val="28"/>
    </w:rPr>
  </w:style>
  <w:style w:type="paragraph" w:styleId="Closing">
    <w:name w:val="Closing"/>
    <w:basedOn w:val="Normal"/>
    <w:link w:val="ClosingChar"/>
    <w:uiPriority w:val="99"/>
    <w:unhideWhenUsed/>
    <w:rsid w:val="00653367"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rsid w:val="00653367"/>
    <w:rPr>
      <w:rFonts w:asciiTheme="majorHAnsi" w:hAnsiTheme="majorHAnsi"/>
      <w:caps/>
      <w:color w:val="7A7A7A" w:themeColor="accent1"/>
      <w:spacing w:val="-10"/>
      <w:sz w:val="28"/>
      <w:lang w:eastAsia="ja-JP"/>
    </w:rPr>
  </w:style>
  <w:style w:type="character" w:styleId="Hyperlink">
    <w:name w:val="Hyperlink"/>
    <w:unhideWhenUsed/>
    <w:rsid w:val="00E66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eishaexeter19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ookums1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02D071CAD46CF93C9C1F69B2D4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97D55-2760-446D-9CCC-7BE29DF411A9}"/>
      </w:docPartPr>
      <w:docPartBody>
        <w:p w:rsidR="008C58C1" w:rsidRDefault="00DD3122">
          <w:pPr>
            <w:pStyle w:val="A2802D071CAD46CF93C9C1F69B2D494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5DEF5EC270B44D5841A1621B73C2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59116-674A-4AB9-AF28-A202B337B34E}"/>
      </w:docPartPr>
      <w:docPartBody>
        <w:p w:rsidR="008C58C1" w:rsidRDefault="00DD3122">
          <w:pPr>
            <w:pStyle w:val="D5DEF5EC270B44D5841A1621B73C27E1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62D55E589E847F897948325EC8BB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D802D-C3E9-432B-9011-DF993E8C79FD}"/>
      </w:docPartPr>
      <w:docPartBody>
        <w:p w:rsidR="008C58C1" w:rsidRDefault="00DD3122">
          <w:pPr>
            <w:pStyle w:val="362D55E589E847F897948325EC8BBFE9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8369F278B6E74533AE1013B8BF43E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78940-2203-43A8-A3F6-689D854ABDB4}"/>
      </w:docPartPr>
      <w:docPartBody>
        <w:p w:rsidR="008C58C1" w:rsidRDefault="00DD3122">
          <w:pPr>
            <w:pStyle w:val="8369F278B6E74533AE1013B8BF43E214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6822635CA5C141E1B92E6F168BA3D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D0340-EFCD-44D1-81F4-1021B9EBBAD4}"/>
      </w:docPartPr>
      <w:docPartBody>
        <w:p w:rsidR="008C58C1" w:rsidRDefault="00DD3122">
          <w:pPr>
            <w:pStyle w:val="6822635CA5C141E1B92E6F168BA3DDE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B9EEB2AC9C8D442EBB03699577426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D32F9-E88D-48E7-9ED9-4B61AB33D5B4}"/>
      </w:docPartPr>
      <w:docPartBody>
        <w:p w:rsidR="008C58C1" w:rsidRDefault="00DD3122">
          <w:pPr>
            <w:pStyle w:val="B9EEB2AC9C8D442EBB0369957742696D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22"/>
    <w:rsid w:val="00046121"/>
    <w:rsid w:val="00057279"/>
    <w:rsid w:val="000F19E4"/>
    <w:rsid w:val="00133A56"/>
    <w:rsid w:val="002A518B"/>
    <w:rsid w:val="003006B7"/>
    <w:rsid w:val="005A3492"/>
    <w:rsid w:val="005D62C5"/>
    <w:rsid w:val="00646D12"/>
    <w:rsid w:val="00684DA8"/>
    <w:rsid w:val="00846B55"/>
    <w:rsid w:val="008976D5"/>
    <w:rsid w:val="008C58C1"/>
    <w:rsid w:val="00944F2A"/>
    <w:rsid w:val="00A847F0"/>
    <w:rsid w:val="00B93E3C"/>
    <w:rsid w:val="00BF15B3"/>
    <w:rsid w:val="00C061A6"/>
    <w:rsid w:val="00C36BFF"/>
    <w:rsid w:val="00C8458A"/>
    <w:rsid w:val="00DD3122"/>
    <w:rsid w:val="00EC0B67"/>
    <w:rsid w:val="00F35DA2"/>
    <w:rsid w:val="00FC1F7C"/>
    <w:rsid w:val="00FC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A2802D071CAD46CF93C9C1F69B2D4947">
    <w:name w:val="A2802D071CAD46CF93C9C1F69B2D4947"/>
  </w:style>
  <w:style w:type="paragraph" w:customStyle="1" w:styleId="D5DEF5EC270B44D5841A1621B73C27E1">
    <w:name w:val="D5DEF5EC270B44D5841A1621B73C27E1"/>
  </w:style>
  <w:style w:type="paragraph" w:customStyle="1" w:styleId="362D55E589E847F897948325EC8BBFE9">
    <w:name w:val="362D55E589E847F897948325EC8BBFE9"/>
  </w:style>
  <w:style w:type="paragraph" w:customStyle="1" w:styleId="8369F278B6E74533AE1013B8BF43E214">
    <w:name w:val="8369F278B6E74533AE1013B8BF43E214"/>
  </w:style>
  <w:style w:type="paragraph" w:customStyle="1" w:styleId="6822635CA5C141E1B92E6F168BA3DDE1">
    <w:name w:val="6822635CA5C141E1B92E6F168BA3DDE1"/>
  </w:style>
  <w:style w:type="paragraph" w:customStyle="1" w:styleId="B9EEB2AC9C8D442EBB0369957742696D">
    <w:name w:val="B9EEB2AC9C8D442EBB0369957742696D"/>
  </w:style>
  <w:style w:type="paragraph" w:customStyle="1" w:styleId="E83C29F18972430DB7B0F6B2D3A33D0E">
    <w:name w:val="E83C29F18972430DB7B0F6B2D3A33D0E"/>
  </w:style>
  <w:style w:type="paragraph" w:customStyle="1" w:styleId="851471479D3348728A185B99B262B440">
    <w:name w:val="851471479D3348728A185B99B262B440"/>
  </w:style>
  <w:style w:type="paragraph" w:customStyle="1" w:styleId="84D8281A88694554AC42D86E7A66687A">
    <w:name w:val="84D8281A88694554AC42D86E7A66687A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3A328A90E9C7472AA64187AF0E7F5505">
    <w:name w:val="3A328A90E9C7472AA64187AF0E7F5505"/>
  </w:style>
  <w:style w:type="paragraph" w:customStyle="1" w:styleId="4EE603C2DEF34C70B2E11AEF0E1785DD">
    <w:name w:val="4EE603C2DEF34C70B2E11AEF0E1785DD"/>
  </w:style>
  <w:style w:type="paragraph" w:customStyle="1" w:styleId="B62AFD3A7A5D4BF19CECA69AF0311698">
    <w:name w:val="B62AFD3A7A5D4BF19CECA69AF0311698"/>
  </w:style>
  <w:style w:type="paragraph" w:customStyle="1" w:styleId="535B20EE3BEF4062ADFCDC85DB27646F">
    <w:name w:val="535B20EE3BEF4062ADFCDC85DB27646F"/>
  </w:style>
  <w:style w:type="paragraph" w:customStyle="1" w:styleId="25B6E06B5E5448F097CA77F2B039BF06">
    <w:name w:val="25B6E06B5E5448F097CA77F2B039BF0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BA1E7928BC364179AEAF608F2F6F957C">
    <w:name w:val="BA1E7928BC364179AEAF608F2F6F957C"/>
  </w:style>
  <w:style w:type="paragraph" w:customStyle="1" w:styleId="EA625761AC504E1F99F83ED1600A2D8C">
    <w:name w:val="EA625761AC504E1F99F83ED1600A2D8C"/>
  </w:style>
  <w:style w:type="paragraph" w:customStyle="1" w:styleId="FD7B6E03B5794FC3B099A91060CD6A1F">
    <w:name w:val="FD7B6E03B5794FC3B099A91060CD6A1F"/>
  </w:style>
  <w:style w:type="paragraph" w:customStyle="1" w:styleId="EB2D8317F35E405E983A93F84B04F021">
    <w:name w:val="EB2D8317F35E405E983A93F84B04F021"/>
  </w:style>
  <w:style w:type="paragraph" w:customStyle="1" w:styleId="2DB757165DCA49C8B0DB2E20D9FACD98">
    <w:name w:val="2DB757165DCA49C8B0DB2E20D9FACD98"/>
    <w:rsid w:val="008C58C1"/>
  </w:style>
  <w:style w:type="paragraph" w:customStyle="1" w:styleId="2034C8BD483B4A7D82735C08A6E4F333">
    <w:name w:val="2034C8BD483B4A7D82735C08A6E4F333"/>
    <w:rsid w:val="008C58C1"/>
  </w:style>
  <w:style w:type="paragraph" w:customStyle="1" w:styleId="A832D4C9B91F4F06AEDE352A887A86C8">
    <w:name w:val="A832D4C9B91F4F06AEDE352A887A86C8"/>
    <w:rsid w:val="008C58C1"/>
  </w:style>
  <w:style w:type="paragraph" w:customStyle="1" w:styleId="F780CEB7DAB045569D721A9077B81BF5">
    <w:name w:val="F780CEB7DAB045569D721A9077B81BF5"/>
    <w:rsid w:val="008C58C1"/>
  </w:style>
  <w:style w:type="paragraph" w:customStyle="1" w:styleId="9F206A646EAB4B91B4B9BDA877E73266">
    <w:name w:val="9F206A646EAB4B91B4B9BDA877E73266"/>
    <w:rsid w:val="008C58C1"/>
  </w:style>
  <w:style w:type="paragraph" w:customStyle="1" w:styleId="49D771FFC4254EF0A4099FB90CFE287A">
    <w:name w:val="49D771FFC4254EF0A4099FB90CFE287A"/>
    <w:rsid w:val="008C58C1"/>
  </w:style>
  <w:style w:type="paragraph" w:customStyle="1" w:styleId="B0B9FF389CF4451B971DF2E47EB3345C">
    <w:name w:val="B0B9FF389CF4451B971DF2E47EB3345C"/>
    <w:rsid w:val="008C58C1"/>
  </w:style>
  <w:style w:type="paragraph" w:customStyle="1" w:styleId="7CAED717381B4EC1B8CA1D0A99D5226C">
    <w:name w:val="7CAED717381B4EC1B8CA1D0A99D5226C"/>
    <w:rsid w:val="008C58C1"/>
  </w:style>
  <w:style w:type="paragraph" w:customStyle="1" w:styleId="37EC18D0917145C2B3E08141062791C1">
    <w:name w:val="37EC18D0917145C2B3E08141062791C1"/>
    <w:rsid w:val="008C58C1"/>
  </w:style>
  <w:style w:type="paragraph" w:customStyle="1" w:styleId="8594DF3B2A494E2D83B487125664BF66">
    <w:name w:val="8594DF3B2A494E2D83B487125664BF66"/>
    <w:rsid w:val="008C5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LP #73 Wharf Trace                                                                                                                                                               Maracas, St. Joseph                                                                                                                                                             Curepe</CompanyAddress>
  <CompanyPhone>Telephone: 682-7482</CompanyPhone>
  <CompanyFax/>
  <CompanyEmail>NEISHA JEAN EXETER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0647A-B9D0-42E4-9624-8BB1B637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119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Resume´</dc:creator>
  <cp:keywords/>
  <cp:lastModifiedBy>Neisha Exeter</cp:lastModifiedBy>
  <cp:revision>27</cp:revision>
  <dcterms:created xsi:type="dcterms:W3CDTF">2016-09-05T12:04:00Z</dcterms:created>
  <dcterms:modified xsi:type="dcterms:W3CDTF">2018-01-15T15:52:00Z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