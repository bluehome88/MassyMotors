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76CDA" w:rsidP="00913946">
            <w:pPr>
              <w:pStyle w:val="Title"/>
            </w:pPr>
            <w:r>
              <w:t>shobha katwaroo</w:t>
            </w:r>
          </w:p>
          <w:p w:rsidR="00692703" w:rsidRPr="00F76CDA" w:rsidRDefault="00F76CDA" w:rsidP="00F76CDA">
            <w:pPr>
              <w:pStyle w:val="ContactInfo"/>
              <w:spacing w:line="360" w:lineRule="auto"/>
              <w:contextualSpacing w:val="0"/>
              <w:rPr>
                <w:sz w:val="28"/>
              </w:rPr>
            </w:pPr>
            <w:r w:rsidRPr="00F76CDA">
              <w:rPr>
                <w:sz w:val="28"/>
              </w:rPr>
              <w:t xml:space="preserve">147B </w:t>
            </w:r>
            <w:proofErr w:type="spellStart"/>
            <w:r w:rsidRPr="00F76CDA">
              <w:rPr>
                <w:sz w:val="28"/>
              </w:rPr>
              <w:t>Jacksingh</w:t>
            </w:r>
            <w:proofErr w:type="spellEnd"/>
            <w:r w:rsidRPr="00F76CDA">
              <w:rPr>
                <w:sz w:val="28"/>
              </w:rPr>
              <w:t xml:space="preserve"> Trace, La-</w:t>
            </w:r>
            <w:proofErr w:type="spellStart"/>
            <w:r w:rsidRPr="00F76CDA">
              <w:rPr>
                <w:sz w:val="28"/>
              </w:rPr>
              <w:t>Fortunee</w:t>
            </w:r>
            <w:proofErr w:type="spellEnd"/>
            <w:r w:rsidRPr="00F76CDA">
              <w:rPr>
                <w:sz w:val="28"/>
              </w:rPr>
              <w:t xml:space="preserve"> Woodland</w:t>
            </w:r>
            <w:r w:rsidR="00692703" w:rsidRPr="00F76CDA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alias w:val="Divider dot:"/>
                <w:tag w:val="Divider dot:"/>
                <w:id w:val="-1459182552"/>
                <w:placeholder>
                  <w:docPart w:val="91E3054516F647D8BAB6014A3E95D1A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76CDA">
                  <w:rPr>
                    <w:sz w:val="28"/>
                  </w:rPr>
                  <w:t>·</w:t>
                </w:r>
              </w:sdtContent>
            </w:sdt>
            <w:r w:rsidR="00692703" w:rsidRPr="00F76CDA">
              <w:rPr>
                <w:sz w:val="28"/>
              </w:rPr>
              <w:t xml:space="preserve"> </w:t>
            </w:r>
            <w:r w:rsidRPr="00F76CDA">
              <w:rPr>
                <w:sz w:val="28"/>
              </w:rPr>
              <w:t>18683071365</w:t>
            </w:r>
          </w:p>
          <w:p w:rsidR="00692703" w:rsidRPr="00CF1A49" w:rsidRDefault="00F76CDA" w:rsidP="00F76CDA">
            <w:pPr>
              <w:pStyle w:val="ContactInfoEmphasis"/>
              <w:spacing w:line="360" w:lineRule="auto"/>
              <w:contextualSpacing w:val="0"/>
            </w:pPr>
            <w:r w:rsidRPr="00F76CDA">
              <w:rPr>
                <w:sz w:val="28"/>
              </w:rPr>
              <w:t>shobhakat123@gmail.com</w:t>
            </w:r>
            <w:r w:rsidR="00692703" w:rsidRPr="00F76CDA">
              <w:rPr>
                <w:sz w:val="28"/>
              </w:rPr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F76CDA">
            <w:pPr>
              <w:contextualSpacing w:val="0"/>
            </w:pPr>
          </w:p>
        </w:tc>
      </w:tr>
    </w:tbl>
    <w:p w:rsidR="004E01EB" w:rsidRDefault="003D2997" w:rsidP="004E01EB">
      <w:pPr>
        <w:pStyle w:val="Heading1"/>
      </w:pPr>
      <w:r>
        <w:t xml:space="preserve">name </w:t>
      </w:r>
    </w:p>
    <w:p w:rsidR="003D2997" w:rsidRDefault="003D2997" w:rsidP="003D2997">
      <w:pPr>
        <w:pStyle w:val="Heading2"/>
      </w:pPr>
      <w:r>
        <w:t>shobha katwaroo</w:t>
      </w:r>
    </w:p>
    <w:p w:rsidR="003D2997" w:rsidRDefault="003D2997" w:rsidP="004E01EB">
      <w:pPr>
        <w:pStyle w:val="Heading1"/>
      </w:pPr>
      <w:r>
        <w:t>address</w:t>
      </w:r>
    </w:p>
    <w:p w:rsidR="003D2997" w:rsidRDefault="003D2997" w:rsidP="003D2997">
      <w:pPr>
        <w:pStyle w:val="Heading2"/>
      </w:pPr>
      <w:r>
        <w:t>147b jacksingh trace, la- fortunee woodland</w:t>
      </w:r>
    </w:p>
    <w:p w:rsidR="003D2997" w:rsidRDefault="003D2997" w:rsidP="003D2997">
      <w:pPr>
        <w:pStyle w:val="Heading1"/>
      </w:pPr>
      <w:r>
        <w:t>age</w:t>
      </w:r>
    </w:p>
    <w:p w:rsidR="003D2997" w:rsidRDefault="003D2997" w:rsidP="003D2997">
      <w:pPr>
        <w:pStyle w:val="Heading2"/>
      </w:pPr>
      <w:r>
        <w:t>18</w:t>
      </w:r>
    </w:p>
    <w:p w:rsidR="003D2997" w:rsidRDefault="003D2997" w:rsidP="003D2997">
      <w:pPr>
        <w:pStyle w:val="Heading1"/>
      </w:pPr>
      <w:r>
        <w:t>email</w:t>
      </w:r>
    </w:p>
    <w:p w:rsidR="003D2997" w:rsidRDefault="003D2997" w:rsidP="003D2997">
      <w:pPr>
        <w:rPr>
          <w:sz w:val="28"/>
        </w:rPr>
      </w:pPr>
      <w:hyperlink r:id="rId7" w:history="1">
        <w:r w:rsidRPr="00011ADB">
          <w:rPr>
            <w:rStyle w:val="Hyperlink"/>
            <w:sz w:val="28"/>
          </w:rPr>
          <w:t>shobhakat123@gmail.com</w:t>
        </w:r>
      </w:hyperlink>
    </w:p>
    <w:p w:rsidR="003D2997" w:rsidRPr="003D2997" w:rsidRDefault="003D2997" w:rsidP="003D2997">
      <w:pPr>
        <w:rPr>
          <w:sz w:val="28"/>
        </w:rPr>
      </w:pPr>
    </w:p>
    <w:bookmarkStart w:id="0" w:name="_GoBack" w:displacedByCustomXml="next"/>
    <w:bookmarkEnd w:id="0" w:displacedByCustomXml="next"/>
    <w:sdt>
      <w:sdtPr>
        <w:alias w:val="Education:"/>
        <w:tag w:val="Education:"/>
        <w:id w:val="-1908763273"/>
        <w:placeholder>
          <w:docPart w:val="389DC84BBA9C44A9ABC4CFA24F68EF9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3D2997" w:rsidP="001D0BF1">
            <w:pPr>
              <w:pStyle w:val="Heading2"/>
              <w:contextualSpacing w:val="0"/>
              <w:outlineLvl w:val="1"/>
            </w:pPr>
            <w:r>
              <w:t>8 0’level subjects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parvati girls’ hindu college (pghc)</w:t>
            </w:r>
          </w:p>
          <w:p w:rsidR="007538DC" w:rsidRPr="00CF1A49" w:rsidRDefault="003D2997" w:rsidP="003D2997">
            <w:pPr>
              <w:contextualSpacing w:val="0"/>
            </w:pPr>
            <w:r>
              <w:t xml:space="preserve">Including </w:t>
            </w:r>
            <w:proofErr w:type="spellStart"/>
            <w:r>
              <w:t>Maths</w:t>
            </w:r>
            <w:proofErr w:type="spellEnd"/>
            <w:r>
              <w:t xml:space="preserve"> &amp; English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F61DF9">
            <w:pPr>
              <w:pStyle w:val="Heading3"/>
              <w:contextualSpacing w:val="0"/>
              <w:outlineLvl w:val="2"/>
            </w:pPr>
          </w:p>
          <w:p w:rsidR="00F61DF9" w:rsidRPr="00CF1A49" w:rsidRDefault="003D2997" w:rsidP="00F61DF9">
            <w:pPr>
              <w:pStyle w:val="Heading2"/>
              <w:contextualSpacing w:val="0"/>
              <w:outlineLvl w:val="1"/>
            </w:pPr>
            <w:r>
              <w:t>information technology bsc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college of science, technology &amp; applied arts of trinidad &amp; tobago. (costaatt)</w:t>
            </w:r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BEE5270EA5D94B5BA53DE473DD5EB3D8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</w:tbl>
    <w:p w:rsidR="00B51D1B" w:rsidRPr="006E1507" w:rsidRDefault="00B51D1B" w:rsidP="003D2997">
      <w:pPr>
        <w:pStyle w:val="Heading1"/>
      </w:pP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FD" w:rsidRDefault="001E5BFD" w:rsidP="0068194B">
      <w:r>
        <w:separator/>
      </w:r>
    </w:p>
    <w:p w:rsidR="001E5BFD" w:rsidRDefault="001E5BFD"/>
    <w:p w:rsidR="001E5BFD" w:rsidRDefault="001E5BFD"/>
  </w:endnote>
  <w:endnote w:type="continuationSeparator" w:id="0">
    <w:p w:rsidR="001E5BFD" w:rsidRDefault="001E5BFD" w:rsidP="0068194B">
      <w:r>
        <w:continuationSeparator/>
      </w:r>
    </w:p>
    <w:p w:rsidR="001E5BFD" w:rsidRDefault="001E5BFD"/>
    <w:p w:rsidR="001E5BFD" w:rsidRDefault="001E5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9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FD" w:rsidRDefault="001E5BFD" w:rsidP="0068194B">
      <w:r>
        <w:separator/>
      </w:r>
    </w:p>
    <w:p w:rsidR="001E5BFD" w:rsidRDefault="001E5BFD"/>
    <w:p w:rsidR="001E5BFD" w:rsidRDefault="001E5BFD"/>
  </w:footnote>
  <w:footnote w:type="continuationSeparator" w:id="0">
    <w:p w:rsidR="001E5BFD" w:rsidRDefault="001E5BFD" w:rsidP="0068194B">
      <w:r>
        <w:continuationSeparator/>
      </w:r>
    </w:p>
    <w:p w:rsidR="001E5BFD" w:rsidRDefault="001E5BFD"/>
    <w:p w:rsidR="001E5BFD" w:rsidRDefault="001E5B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143236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D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5BFD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2997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CDA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50124-A27C-4536-B4A6-8D0038F6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obhakat1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bha%20Katwaro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E3054516F647D8BAB6014A3E95D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2B53-C527-48EF-B599-09A51F1C7E92}"/>
      </w:docPartPr>
      <w:docPartBody>
        <w:p w:rsidR="00000000" w:rsidRDefault="00697DB8">
          <w:pPr>
            <w:pStyle w:val="91E3054516F647D8BAB6014A3E95D1AE"/>
          </w:pPr>
          <w:r w:rsidRPr="00CF1A49">
            <w:t>·</w:t>
          </w:r>
        </w:p>
      </w:docPartBody>
    </w:docPart>
    <w:docPart>
      <w:docPartPr>
        <w:name w:val="389DC84BBA9C44A9ABC4CFA24F68E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B20CB-B996-48E5-AB8A-F3C6B674C18C}"/>
      </w:docPartPr>
      <w:docPartBody>
        <w:p w:rsidR="00000000" w:rsidRDefault="00697DB8">
          <w:pPr>
            <w:pStyle w:val="389DC84BBA9C44A9ABC4CFA24F68EF9D"/>
          </w:pPr>
          <w:r w:rsidRPr="00CF1A49">
            <w:t>Education</w:t>
          </w:r>
        </w:p>
      </w:docPartBody>
    </w:docPart>
    <w:docPart>
      <w:docPartPr>
        <w:name w:val="BEE5270EA5D94B5BA53DE473DD5EB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3940C-33DF-4EB7-9550-EA2E3C7BD877}"/>
      </w:docPartPr>
      <w:docPartBody>
        <w:p w:rsidR="00000000" w:rsidRDefault="00697DB8">
          <w:pPr>
            <w:pStyle w:val="BEE5270EA5D94B5BA53DE473DD5EB3D8"/>
          </w:pPr>
          <w:r w:rsidRPr="00CF1A49">
            <w:t>It’s okay to brag about your GPA, awards, and honors. Feel free to summarize your coursework too.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B7"/>
    <w:rsid w:val="000361B7"/>
    <w:rsid w:val="006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18A1DE0F2E45B7ACEE3868F48A05C9">
    <w:name w:val="8318A1DE0F2E45B7ACEE3868F48A05C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013022FE78F446FAC4151B763D24859">
    <w:name w:val="E013022FE78F446FAC4151B763D24859"/>
  </w:style>
  <w:style w:type="paragraph" w:customStyle="1" w:styleId="801FEF46BBA44ACEAE9B4D2BD3B253A7">
    <w:name w:val="801FEF46BBA44ACEAE9B4D2BD3B253A7"/>
  </w:style>
  <w:style w:type="paragraph" w:customStyle="1" w:styleId="91E3054516F647D8BAB6014A3E95D1AE">
    <w:name w:val="91E3054516F647D8BAB6014A3E95D1AE"/>
  </w:style>
  <w:style w:type="paragraph" w:customStyle="1" w:styleId="B68E83F48AAC42479E238BF67704688D">
    <w:name w:val="B68E83F48AAC42479E238BF67704688D"/>
  </w:style>
  <w:style w:type="paragraph" w:customStyle="1" w:styleId="3E299C3B0D0B471487AA54A54C7500A3">
    <w:name w:val="3E299C3B0D0B471487AA54A54C7500A3"/>
  </w:style>
  <w:style w:type="paragraph" w:customStyle="1" w:styleId="63B5C1382F4B4C2E9D62BBD49CAD5078">
    <w:name w:val="63B5C1382F4B4C2E9D62BBD49CAD5078"/>
  </w:style>
  <w:style w:type="paragraph" w:customStyle="1" w:styleId="ECE0100147AB4851A3F6E578D1F02B01">
    <w:name w:val="ECE0100147AB4851A3F6E578D1F02B01"/>
  </w:style>
  <w:style w:type="paragraph" w:customStyle="1" w:styleId="53EB514B06C1400890FD39A566E63D9B">
    <w:name w:val="53EB514B06C1400890FD39A566E63D9B"/>
  </w:style>
  <w:style w:type="paragraph" w:customStyle="1" w:styleId="AB89AD317A2F4B788013F20EEABB6BC5">
    <w:name w:val="AB89AD317A2F4B788013F20EEABB6BC5"/>
  </w:style>
  <w:style w:type="paragraph" w:customStyle="1" w:styleId="05BACF75D8E64DF8BBA8DCE9BD29D443">
    <w:name w:val="05BACF75D8E64DF8BBA8DCE9BD29D443"/>
  </w:style>
  <w:style w:type="paragraph" w:customStyle="1" w:styleId="75E8C857CD714C96BABEBF0C6A1118EF">
    <w:name w:val="75E8C857CD714C96BABEBF0C6A1118EF"/>
  </w:style>
  <w:style w:type="paragraph" w:customStyle="1" w:styleId="E26EAC4F90034B3F9BD0A2FD8401D8CE">
    <w:name w:val="E26EAC4F90034B3F9BD0A2FD8401D8CE"/>
  </w:style>
  <w:style w:type="paragraph" w:customStyle="1" w:styleId="7ABFAB9CFFD4418685D1BC638464C56A">
    <w:name w:val="7ABFAB9CFFD4418685D1BC638464C56A"/>
  </w:style>
  <w:style w:type="paragraph" w:customStyle="1" w:styleId="1DE3F37C663248E7BCBBBE53A9A632EF">
    <w:name w:val="1DE3F37C663248E7BCBBBE53A9A632E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F08B3E4992C479B8CA841151229335C">
    <w:name w:val="CF08B3E4992C479B8CA841151229335C"/>
  </w:style>
  <w:style w:type="paragraph" w:customStyle="1" w:styleId="09C8FEE2C8084979940928F65D6B59E6">
    <w:name w:val="09C8FEE2C8084979940928F65D6B59E6"/>
  </w:style>
  <w:style w:type="paragraph" w:customStyle="1" w:styleId="1860993AF45D480C8FEAE4511E27A800">
    <w:name w:val="1860993AF45D480C8FEAE4511E27A800"/>
  </w:style>
  <w:style w:type="paragraph" w:customStyle="1" w:styleId="B76FBBE6A3C347F0963682092E7007C1">
    <w:name w:val="B76FBBE6A3C347F0963682092E7007C1"/>
  </w:style>
  <w:style w:type="paragraph" w:customStyle="1" w:styleId="F5E60AB132A34AD4B9F527D43625BF85">
    <w:name w:val="F5E60AB132A34AD4B9F527D43625BF85"/>
  </w:style>
  <w:style w:type="paragraph" w:customStyle="1" w:styleId="E1A1BB91C6854AB9860EF4EC4BB62E41">
    <w:name w:val="E1A1BB91C6854AB9860EF4EC4BB62E41"/>
  </w:style>
  <w:style w:type="paragraph" w:customStyle="1" w:styleId="24341C7289654A8A8093D27BB9BEE8C6">
    <w:name w:val="24341C7289654A8A8093D27BB9BEE8C6"/>
  </w:style>
  <w:style w:type="paragraph" w:customStyle="1" w:styleId="389DC84BBA9C44A9ABC4CFA24F68EF9D">
    <w:name w:val="389DC84BBA9C44A9ABC4CFA24F68EF9D"/>
  </w:style>
  <w:style w:type="paragraph" w:customStyle="1" w:styleId="7472E849682341EFB4FF606E29375068">
    <w:name w:val="7472E849682341EFB4FF606E29375068"/>
  </w:style>
  <w:style w:type="paragraph" w:customStyle="1" w:styleId="97CE6D2AF07D476899408BDACFBF0C7E">
    <w:name w:val="97CE6D2AF07D476899408BDACFBF0C7E"/>
  </w:style>
  <w:style w:type="paragraph" w:customStyle="1" w:styleId="13D781CFAAA64F66A4F071B08309955A">
    <w:name w:val="13D781CFAAA64F66A4F071B08309955A"/>
  </w:style>
  <w:style w:type="paragraph" w:customStyle="1" w:styleId="F3949A0405B7452BBFE0BDF2C882DC8C">
    <w:name w:val="F3949A0405B7452BBFE0BDF2C882DC8C"/>
  </w:style>
  <w:style w:type="paragraph" w:customStyle="1" w:styleId="C9FD8CA802114F5CB9445C2ED36F75FD">
    <w:name w:val="C9FD8CA802114F5CB9445C2ED36F75FD"/>
  </w:style>
  <w:style w:type="paragraph" w:customStyle="1" w:styleId="34C08B7FA3EA498693FE2617152881AB">
    <w:name w:val="34C08B7FA3EA498693FE2617152881AB"/>
  </w:style>
  <w:style w:type="paragraph" w:customStyle="1" w:styleId="55512E318A39426DA6BFE0EA3E8CDF7A">
    <w:name w:val="55512E318A39426DA6BFE0EA3E8CDF7A"/>
  </w:style>
  <w:style w:type="paragraph" w:customStyle="1" w:styleId="F285BC87AD5147339688D8937CBA208D">
    <w:name w:val="F285BC87AD5147339688D8937CBA208D"/>
  </w:style>
  <w:style w:type="paragraph" w:customStyle="1" w:styleId="E0459DD5A7DA41CD9838BE339A2F613B">
    <w:name w:val="E0459DD5A7DA41CD9838BE339A2F613B"/>
  </w:style>
  <w:style w:type="paragraph" w:customStyle="1" w:styleId="BEE5270EA5D94B5BA53DE473DD5EB3D8">
    <w:name w:val="BEE5270EA5D94B5BA53DE473DD5EB3D8"/>
  </w:style>
  <w:style w:type="paragraph" w:customStyle="1" w:styleId="4D47BFA6D0A548FAA21DF1DE7C5C601E">
    <w:name w:val="4D47BFA6D0A548FAA21DF1DE7C5C601E"/>
  </w:style>
  <w:style w:type="paragraph" w:customStyle="1" w:styleId="030B5BDC2A5B44E98C8F856061EBCC79">
    <w:name w:val="030B5BDC2A5B44E98C8F856061EBCC79"/>
  </w:style>
  <w:style w:type="paragraph" w:customStyle="1" w:styleId="44CEAA42A0FE4C92AA77F70590ADE5CD">
    <w:name w:val="44CEAA42A0FE4C92AA77F70590ADE5CD"/>
  </w:style>
  <w:style w:type="paragraph" w:customStyle="1" w:styleId="603861D407FB4482853E7B429FA96472">
    <w:name w:val="603861D407FB4482853E7B429FA96472"/>
  </w:style>
  <w:style w:type="paragraph" w:customStyle="1" w:styleId="6B8ADBB594824BD9A9F27B6F00359E97">
    <w:name w:val="6B8ADBB594824BD9A9F27B6F00359E97"/>
  </w:style>
  <w:style w:type="paragraph" w:customStyle="1" w:styleId="7A450A8038D14C6A8F2B7A2FBD3B2CD0">
    <w:name w:val="7A450A8038D14C6A8F2B7A2FBD3B2CD0"/>
  </w:style>
  <w:style w:type="paragraph" w:customStyle="1" w:styleId="5E6D1D7E71F6485590B1B3313A202F4D">
    <w:name w:val="5E6D1D7E71F6485590B1B3313A202F4D"/>
  </w:style>
  <w:style w:type="paragraph" w:customStyle="1" w:styleId="8044DBE0D6EA4DAC9FBA5E7A37758F10">
    <w:name w:val="8044DBE0D6EA4DAC9FBA5E7A37758F10"/>
  </w:style>
  <w:style w:type="paragraph" w:customStyle="1" w:styleId="2018A07FB9024799AC46B3A6801326BC">
    <w:name w:val="2018A07FB9024799AC46B3A6801326BC"/>
    <w:rsid w:val="00036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Katwaroo</dc:creator>
  <cp:keywords/>
  <dc:description/>
  <cp:lastModifiedBy>Shobha Katwaroo</cp:lastModifiedBy>
  <cp:revision>2</cp:revision>
  <dcterms:created xsi:type="dcterms:W3CDTF">2017-12-25T13:20:00Z</dcterms:created>
  <dcterms:modified xsi:type="dcterms:W3CDTF">2017-12-25T13:40:00Z</dcterms:modified>
  <cp:category/>
</cp:coreProperties>
</file>