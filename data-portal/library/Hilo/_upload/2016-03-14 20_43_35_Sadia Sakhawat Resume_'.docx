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8DD" w:rsidRDefault="000436CF">
      <w:pPr>
        <w:pStyle w:val="Title"/>
      </w:pPr>
      <w:r>
        <w:t>‍‍</w:t>
      </w:r>
      <w:sdt>
        <w:sdtPr>
          <w:rPr>
            <w:sz w:val="28"/>
            <w:szCs w:val="28"/>
          </w:rPr>
          <w:alias w:val="Your Name"/>
          <w:tag w:val=""/>
          <w:id w:val="1246310863"/>
          <w:placeholder>
            <w:docPart w:val="1BDEA3105DDB4A7DB94C4D5ABEC93ED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A4663" w:rsidRPr="00BC6C8D">
            <w:rPr>
              <w:sz w:val="28"/>
              <w:szCs w:val="28"/>
            </w:rPr>
            <w:t>SADIA SAKHAWAT</w:t>
          </w:r>
        </w:sdtContent>
      </w:sdt>
    </w:p>
    <w:p w:rsidR="00762E7C" w:rsidRPr="0022352F" w:rsidRDefault="009A6085">
      <w:pPr>
        <w:rPr>
          <w:sz w:val="24"/>
          <w:szCs w:val="24"/>
        </w:rPr>
      </w:pPr>
      <w:sdt>
        <w:sdtPr>
          <w:rPr>
            <w:rFonts w:cs="Times New Roman"/>
            <w:sz w:val="24"/>
            <w:szCs w:val="24"/>
          </w:rPr>
          <w:alias w:val="Address"/>
          <w:tag w:val=""/>
          <w:id w:val="-593780209"/>
          <w:placeholder>
            <w:docPart w:val="417A1794D0FB445EBF851C8A02FFD707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E0681B" w:rsidRPr="0022352F">
            <w:rPr>
              <w:rFonts w:cs="Times New Roman"/>
              <w:sz w:val="24"/>
              <w:szCs w:val="24"/>
            </w:rPr>
            <w:t xml:space="preserve">ADDRESS: </w:t>
          </w:r>
          <w:r w:rsidR="00451780">
            <w:rPr>
              <w:rFonts w:cs="Times New Roman"/>
              <w:sz w:val="24"/>
              <w:szCs w:val="24"/>
            </w:rPr>
            <w:t>LP</w:t>
          </w:r>
          <w:r w:rsidR="00E0681B" w:rsidRPr="0022352F">
            <w:rPr>
              <w:rFonts w:cs="Times New Roman"/>
              <w:sz w:val="24"/>
              <w:szCs w:val="24"/>
            </w:rPr>
            <w:t xml:space="preserve">62 </w:t>
          </w:r>
          <w:r w:rsidR="002A4663" w:rsidRPr="0022352F">
            <w:rPr>
              <w:rFonts w:cs="Times New Roman"/>
              <w:sz w:val="24"/>
              <w:szCs w:val="24"/>
            </w:rPr>
            <w:t>Allarack Trace</w:t>
          </w:r>
          <w:r w:rsidR="00E0681B" w:rsidRPr="0022352F">
            <w:rPr>
              <w:rFonts w:cs="Times New Roman"/>
              <w:sz w:val="24"/>
              <w:szCs w:val="24"/>
            </w:rPr>
            <w:t xml:space="preserve">, </w:t>
          </w:r>
          <w:r w:rsidR="002A4663" w:rsidRPr="0022352F">
            <w:rPr>
              <w:rFonts w:cs="Times New Roman"/>
              <w:sz w:val="24"/>
              <w:szCs w:val="24"/>
            </w:rPr>
            <w:t>Caratal Village</w:t>
          </w:r>
          <w:r w:rsidR="00E0681B" w:rsidRPr="0022352F">
            <w:rPr>
              <w:rFonts w:cs="Times New Roman"/>
              <w:sz w:val="24"/>
              <w:szCs w:val="24"/>
            </w:rPr>
            <w:t xml:space="preserve">, </w:t>
          </w:r>
          <w:r w:rsidR="002A4663" w:rsidRPr="0022352F">
            <w:rPr>
              <w:rFonts w:cs="Times New Roman"/>
              <w:sz w:val="24"/>
              <w:szCs w:val="24"/>
            </w:rPr>
            <w:t>Claxton Bay</w:t>
          </w:r>
          <w:r w:rsidR="00E0681B" w:rsidRPr="0022352F">
            <w:rPr>
              <w:rFonts w:cs="Times New Roman"/>
              <w:sz w:val="24"/>
              <w:szCs w:val="24"/>
            </w:rPr>
            <w:t>.</w:t>
          </w:r>
        </w:sdtContent>
      </w:sdt>
    </w:p>
    <w:p w:rsidR="00762E7C" w:rsidRPr="0022352F" w:rsidRDefault="00762E7C">
      <w:pPr>
        <w:rPr>
          <w:sz w:val="24"/>
          <w:szCs w:val="24"/>
        </w:rPr>
      </w:pPr>
      <w:r w:rsidRPr="0022352F">
        <w:rPr>
          <w:sz w:val="24"/>
          <w:szCs w:val="24"/>
        </w:rPr>
        <w:t xml:space="preserve">TELEPHONE: </w:t>
      </w:r>
      <w:r w:rsidR="000436CF" w:rsidRPr="0022352F">
        <w:rPr>
          <w:sz w:val="24"/>
          <w:szCs w:val="24"/>
        </w:rPr>
        <w:t> </w:t>
      </w:r>
      <w:sdt>
        <w:sdtPr>
          <w:rPr>
            <w:sz w:val="24"/>
            <w:szCs w:val="24"/>
          </w:rPr>
          <w:alias w:val="Telephone"/>
          <w:tag w:val=""/>
          <w:id w:val="-1416317146"/>
          <w:placeholder>
            <w:docPart w:val="DBA55B6A479C4D439720C3F535C19DE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Pr="0022352F">
            <w:rPr>
              <w:sz w:val="24"/>
              <w:szCs w:val="24"/>
            </w:rPr>
            <w:t xml:space="preserve"> (868) 749-3280</w:t>
          </w:r>
        </w:sdtContent>
      </w:sdt>
      <w:r w:rsidRPr="0022352F">
        <w:rPr>
          <w:sz w:val="24"/>
          <w:szCs w:val="24"/>
        </w:rPr>
        <w:t> </w:t>
      </w:r>
      <w:r w:rsidR="002A4663">
        <w:rPr>
          <w:sz w:val="24"/>
          <w:szCs w:val="24"/>
        </w:rPr>
        <w:t xml:space="preserve"> or (868)659-3053</w:t>
      </w:r>
    </w:p>
    <w:p w:rsidR="000E7927" w:rsidRPr="0022352F" w:rsidRDefault="00762E7C" w:rsidP="000E7927">
      <w:pPr>
        <w:rPr>
          <w:sz w:val="24"/>
          <w:szCs w:val="24"/>
        </w:rPr>
      </w:pPr>
      <w:r w:rsidRPr="0022352F">
        <w:rPr>
          <w:sz w:val="24"/>
          <w:szCs w:val="24"/>
        </w:rPr>
        <w:t xml:space="preserve">EMAIL: </w:t>
      </w:r>
      <w:r w:rsidR="000436CF" w:rsidRPr="0022352F">
        <w:rPr>
          <w:sz w:val="24"/>
          <w:szCs w:val="24"/>
        </w:rPr>
        <w:t> </w:t>
      </w:r>
      <w:sdt>
        <w:sdtPr>
          <w:rPr>
            <w:sz w:val="24"/>
            <w:szCs w:val="24"/>
          </w:rPr>
          <w:alias w:val="Email"/>
          <w:tag w:val=""/>
          <w:id w:val="-391963670"/>
          <w:placeholder>
            <w:docPart w:val="40423BE2766842559C65461F2AB4C1D1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Pr="0022352F">
            <w:rPr>
              <w:sz w:val="24"/>
              <w:szCs w:val="24"/>
            </w:rPr>
            <w:t>sadiasakhawat@ymail.com</w:t>
          </w:r>
        </w:sdtContent>
      </w:sdt>
    </w:p>
    <w:p w:rsidR="001458DD" w:rsidRPr="000E7927" w:rsidRDefault="000436CF" w:rsidP="000E7927">
      <w:r w:rsidRPr="000E7927">
        <w:rPr>
          <w:rFonts w:ascii="Times New Roman" w:hAnsi="Times New Roman" w:cs="Times New Roman"/>
          <w:sz w:val="24"/>
          <w:szCs w:val="24"/>
        </w:rPr>
        <w:t>Objective</w:t>
      </w:r>
      <w:r w:rsidR="000E7927">
        <w:rPr>
          <w:rFonts w:ascii="Times New Roman" w:hAnsi="Times New Roman" w:cs="Times New Roman"/>
          <w:sz w:val="24"/>
          <w:szCs w:val="24"/>
        </w:rPr>
        <w:t xml:space="preserve">:  </w:t>
      </w:r>
      <w:r w:rsidR="006614F5">
        <w:rPr>
          <w:rFonts w:ascii="Times New Roman" w:hAnsi="Times New Roman" w:cs="Times New Roman"/>
          <w:sz w:val="24"/>
          <w:szCs w:val="24"/>
        </w:rPr>
        <w:t>A dedicated</w:t>
      </w:r>
      <w:r w:rsidR="002A4663" w:rsidRPr="000E7927">
        <w:rPr>
          <w:rFonts w:ascii="Times New Roman" w:hAnsi="Times New Roman" w:cs="Times New Roman"/>
          <w:sz w:val="24"/>
          <w:szCs w:val="24"/>
        </w:rPr>
        <w:t xml:space="preserve"> and focused</w:t>
      </w:r>
      <w:r w:rsidR="00BF0D8A" w:rsidRPr="000E7927">
        <w:rPr>
          <w:rFonts w:ascii="Times New Roman" w:hAnsi="Times New Roman" w:cs="Times New Roman"/>
          <w:sz w:val="24"/>
          <w:szCs w:val="24"/>
        </w:rPr>
        <w:t xml:space="preserve"> </w:t>
      </w:r>
      <w:r w:rsidR="002A4663" w:rsidRPr="000E7927">
        <w:rPr>
          <w:rFonts w:ascii="Times New Roman" w:hAnsi="Times New Roman" w:cs="Times New Roman"/>
          <w:sz w:val="24"/>
          <w:szCs w:val="24"/>
        </w:rPr>
        <w:t>person who excels at prioritizing</w:t>
      </w:r>
      <w:r w:rsidR="00BF0D8A" w:rsidRPr="000E7927">
        <w:rPr>
          <w:rFonts w:ascii="Times New Roman" w:hAnsi="Times New Roman" w:cs="Times New Roman"/>
          <w:sz w:val="24"/>
          <w:szCs w:val="24"/>
        </w:rPr>
        <w:t xml:space="preserve">, </w:t>
      </w:r>
      <w:r w:rsidR="002A4663" w:rsidRPr="000E7927">
        <w:rPr>
          <w:rFonts w:ascii="Times New Roman" w:hAnsi="Times New Roman" w:cs="Times New Roman"/>
          <w:sz w:val="24"/>
          <w:szCs w:val="24"/>
        </w:rPr>
        <w:t>completing multiple</w:t>
      </w:r>
      <w:r w:rsidR="00BF0D8A" w:rsidRPr="000E7927">
        <w:rPr>
          <w:rFonts w:ascii="Times New Roman" w:hAnsi="Times New Roman" w:cs="Times New Roman"/>
          <w:sz w:val="24"/>
          <w:szCs w:val="24"/>
        </w:rPr>
        <w:t xml:space="preserve"> </w:t>
      </w:r>
      <w:r w:rsidR="002A4663" w:rsidRPr="000E7927">
        <w:rPr>
          <w:rFonts w:ascii="Times New Roman" w:hAnsi="Times New Roman" w:cs="Times New Roman"/>
          <w:sz w:val="24"/>
          <w:szCs w:val="24"/>
        </w:rPr>
        <w:t>tasks simultaneously</w:t>
      </w:r>
      <w:r w:rsidR="00BF0D8A" w:rsidRPr="000E7927">
        <w:rPr>
          <w:rFonts w:ascii="Times New Roman" w:hAnsi="Times New Roman" w:cs="Times New Roman"/>
          <w:sz w:val="24"/>
          <w:szCs w:val="24"/>
        </w:rPr>
        <w:t xml:space="preserve">. </w:t>
      </w:r>
      <w:r w:rsidR="002A4663" w:rsidRPr="000E7927">
        <w:rPr>
          <w:rFonts w:ascii="Times New Roman" w:hAnsi="Times New Roman" w:cs="Times New Roman"/>
          <w:sz w:val="24"/>
          <w:szCs w:val="24"/>
        </w:rPr>
        <w:t>Committed to delivering high quality results with little supervision</w:t>
      </w:r>
      <w:r w:rsidR="00007126" w:rsidRPr="000E7927">
        <w:rPr>
          <w:rFonts w:ascii="Times New Roman" w:hAnsi="Times New Roman" w:cs="Times New Roman"/>
          <w:sz w:val="24"/>
          <w:szCs w:val="24"/>
        </w:rPr>
        <w:t>. Energetic</w:t>
      </w:r>
      <w:r w:rsidR="002A4663" w:rsidRPr="000E7927">
        <w:rPr>
          <w:rFonts w:ascii="Times New Roman" w:hAnsi="Times New Roman" w:cs="Times New Roman"/>
          <w:sz w:val="24"/>
          <w:szCs w:val="24"/>
        </w:rPr>
        <w:t>, organizes</w:t>
      </w:r>
      <w:r w:rsidR="00BF0D8A" w:rsidRPr="000E7927">
        <w:rPr>
          <w:rFonts w:ascii="Times New Roman" w:hAnsi="Times New Roman" w:cs="Times New Roman"/>
          <w:sz w:val="24"/>
          <w:szCs w:val="24"/>
        </w:rPr>
        <w:t xml:space="preserve"> </w:t>
      </w:r>
      <w:r w:rsidR="002A4663" w:rsidRPr="000E7927">
        <w:rPr>
          <w:rFonts w:ascii="Times New Roman" w:hAnsi="Times New Roman" w:cs="Times New Roman"/>
          <w:sz w:val="24"/>
          <w:szCs w:val="24"/>
        </w:rPr>
        <w:t>and an excellent communication skills</w:t>
      </w:r>
      <w:r w:rsidR="00BF0D8A" w:rsidRPr="000E7927">
        <w:rPr>
          <w:rFonts w:ascii="Times New Roman" w:hAnsi="Times New Roman" w:cs="Times New Roman"/>
          <w:sz w:val="24"/>
          <w:szCs w:val="24"/>
        </w:rPr>
        <w:t>.</w:t>
      </w:r>
    </w:p>
    <w:p w:rsidR="001458DD" w:rsidRPr="000E7927" w:rsidRDefault="000436CF">
      <w:pPr>
        <w:pStyle w:val="SectionHeading"/>
        <w:rPr>
          <w:rFonts w:ascii="Times New Roman" w:hAnsi="Times New Roman" w:cs="Times New Roman"/>
          <w:szCs w:val="24"/>
        </w:rPr>
      </w:pPr>
      <w:r w:rsidRPr="000E7927">
        <w:rPr>
          <w:rFonts w:ascii="Times New Roman" w:hAnsi="Times New Roman" w:cs="Times New Roman"/>
          <w:szCs w:val="24"/>
        </w:rPr>
        <w:t>Education</w:t>
      </w:r>
    </w:p>
    <w:p w:rsidR="001458DD" w:rsidRDefault="002A4663">
      <w:pPr>
        <w:pStyle w:val="Subsection"/>
        <w:spacing w:before="100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>BSC POLITICAL</w:t>
      </w:r>
      <w:r w:rsidR="00856530" w:rsidRPr="000E7927">
        <w:rPr>
          <w:rFonts w:ascii="Times New Roman" w:hAnsi="Times New Roman" w:cs="Times New Roman"/>
          <w:sz w:val="24"/>
          <w:szCs w:val="24"/>
        </w:rPr>
        <w:t xml:space="preserve"> science</w:t>
      </w:r>
      <w:r w:rsidR="000436CF" w:rsidRPr="000E7927">
        <w:rPr>
          <w:rFonts w:ascii="Times New Roman" w:hAnsi="Times New Roman" w:cs="Times New Roman"/>
          <w:sz w:val="24"/>
          <w:szCs w:val="24"/>
        </w:rPr>
        <w:t> | </w:t>
      </w:r>
      <w:r>
        <w:rPr>
          <w:rFonts w:ascii="Times New Roman" w:hAnsi="Times New Roman" w:cs="Times New Roman"/>
          <w:sz w:val="24"/>
          <w:szCs w:val="24"/>
        </w:rPr>
        <w:t>2012-2015</w:t>
      </w:r>
      <w:r w:rsidR="000436CF" w:rsidRPr="000E7927">
        <w:rPr>
          <w:rFonts w:ascii="Times New Roman" w:hAnsi="Times New Roman" w:cs="Times New Roman"/>
          <w:sz w:val="24"/>
          <w:szCs w:val="24"/>
        </w:rPr>
        <w:t> | </w:t>
      </w:r>
      <w:r w:rsidR="00CF243A" w:rsidRPr="000E7927">
        <w:rPr>
          <w:rFonts w:ascii="Times New Roman" w:hAnsi="Times New Roman" w:cs="Times New Roman"/>
          <w:sz w:val="24"/>
          <w:szCs w:val="24"/>
        </w:rPr>
        <w:t>university of the west indies</w:t>
      </w:r>
    </w:p>
    <w:p w:rsidR="00451780" w:rsidRPr="000E7927" w:rsidRDefault="00451780">
      <w:pPr>
        <w:pStyle w:val="Subsection"/>
        <w:spacing w:befor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CLASS</w:t>
      </w:r>
      <w:r w:rsidR="006614F5">
        <w:rPr>
          <w:rFonts w:ascii="Times New Roman" w:hAnsi="Times New Roman" w:cs="Times New Roman"/>
          <w:sz w:val="24"/>
          <w:szCs w:val="24"/>
        </w:rPr>
        <w:t xml:space="preserve"> HONOURS (</w:t>
      </w:r>
      <w:r>
        <w:rPr>
          <w:rFonts w:ascii="Times New Roman" w:hAnsi="Times New Roman" w:cs="Times New Roman"/>
          <w:sz w:val="24"/>
          <w:szCs w:val="24"/>
        </w:rPr>
        <w:t>UPPER)</w:t>
      </w:r>
    </w:p>
    <w:p w:rsidR="001458DD" w:rsidRPr="000E7927" w:rsidRDefault="000436CF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 xml:space="preserve">Major: </w:t>
      </w:r>
      <w:r w:rsidR="00CF243A" w:rsidRPr="000E7927">
        <w:rPr>
          <w:rFonts w:ascii="Times New Roman" w:hAnsi="Times New Roman" w:cs="Times New Roman"/>
          <w:sz w:val="24"/>
          <w:szCs w:val="24"/>
        </w:rPr>
        <w:t>Political Science</w:t>
      </w:r>
    </w:p>
    <w:p w:rsidR="00CF243A" w:rsidRPr="000E7927" w:rsidRDefault="000436CF" w:rsidP="00CF243A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 xml:space="preserve">Minor: </w:t>
      </w:r>
      <w:r w:rsidR="00CF243A" w:rsidRPr="000E7927">
        <w:rPr>
          <w:rFonts w:ascii="Times New Roman" w:hAnsi="Times New Roman" w:cs="Times New Roman"/>
          <w:sz w:val="24"/>
          <w:szCs w:val="24"/>
        </w:rPr>
        <w:t>International Relations</w:t>
      </w:r>
    </w:p>
    <w:p w:rsidR="00CF243A" w:rsidRPr="000E7927" w:rsidRDefault="00CF243A" w:rsidP="00BC6C8D">
      <w:pPr>
        <w:pStyle w:val="Subsection"/>
        <w:rPr>
          <w:rFonts w:ascii="Times New Roman" w:hAnsi="Times New Roman" w:cs="Times New Roman"/>
          <w:sz w:val="24"/>
          <w:szCs w:val="24"/>
        </w:rPr>
      </w:pPr>
    </w:p>
    <w:p w:rsidR="00CF243A" w:rsidRPr="000E7927" w:rsidRDefault="00CF243A" w:rsidP="00BC6C8D">
      <w:pPr>
        <w:pStyle w:val="Subsection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 xml:space="preserve">A LEVELS | 2010-2012 | </w:t>
      </w:r>
      <w:r w:rsidR="002A4663" w:rsidRPr="000E7927">
        <w:rPr>
          <w:rFonts w:ascii="Times New Roman" w:hAnsi="Times New Roman" w:cs="Times New Roman"/>
          <w:sz w:val="24"/>
          <w:szCs w:val="24"/>
        </w:rPr>
        <w:t>ACADEMIC COLLEGE FOR EXCELLENCE</w:t>
      </w:r>
    </w:p>
    <w:p w:rsidR="00CF243A" w:rsidRPr="000E7927" w:rsidRDefault="00CF243A" w:rsidP="00CF243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 xml:space="preserve">A-Levels                                             </w:t>
      </w:r>
      <w:r w:rsidR="00007126" w:rsidRPr="000E7927">
        <w:rPr>
          <w:rFonts w:ascii="Times New Roman" w:hAnsi="Times New Roman" w:cs="Times New Roman"/>
          <w:sz w:val="24"/>
          <w:szCs w:val="24"/>
        </w:rPr>
        <w:t xml:space="preserve">     </w:t>
      </w:r>
      <w:r w:rsidRPr="000E7927">
        <w:rPr>
          <w:rFonts w:ascii="Times New Roman" w:hAnsi="Times New Roman" w:cs="Times New Roman"/>
          <w:sz w:val="24"/>
          <w:szCs w:val="24"/>
        </w:rPr>
        <w:t xml:space="preserve">  Grade</w:t>
      </w:r>
    </w:p>
    <w:p w:rsidR="00CF243A" w:rsidRPr="000E7927" w:rsidRDefault="002A4663" w:rsidP="00CF243A">
      <w:pPr>
        <w:pStyle w:val="ListParagraph"/>
        <w:tabs>
          <w:tab w:val="left" w:pos="39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>Caribbean Studies</w:t>
      </w:r>
      <w:r w:rsidR="00CF243A" w:rsidRPr="000E792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007126" w:rsidRPr="000E7927">
        <w:rPr>
          <w:rFonts w:ascii="Times New Roman" w:hAnsi="Times New Roman" w:cs="Times New Roman"/>
          <w:sz w:val="24"/>
          <w:szCs w:val="24"/>
        </w:rPr>
        <w:t xml:space="preserve">   </w:t>
      </w:r>
      <w:r w:rsidR="00CF243A" w:rsidRPr="000E7927">
        <w:rPr>
          <w:rFonts w:ascii="Times New Roman" w:hAnsi="Times New Roman" w:cs="Times New Roman"/>
          <w:sz w:val="24"/>
          <w:szCs w:val="24"/>
        </w:rPr>
        <w:t xml:space="preserve">  </w:t>
      </w:r>
      <w:r w:rsidR="000E7927">
        <w:rPr>
          <w:rFonts w:ascii="Times New Roman" w:hAnsi="Times New Roman" w:cs="Times New Roman"/>
          <w:sz w:val="24"/>
          <w:szCs w:val="24"/>
        </w:rPr>
        <w:t xml:space="preserve">   </w:t>
      </w:r>
      <w:r w:rsidR="00CF243A" w:rsidRPr="000E7927">
        <w:rPr>
          <w:rFonts w:ascii="Times New Roman" w:hAnsi="Times New Roman" w:cs="Times New Roman"/>
          <w:sz w:val="24"/>
          <w:szCs w:val="24"/>
        </w:rPr>
        <w:t xml:space="preserve">        3</w:t>
      </w:r>
    </w:p>
    <w:p w:rsidR="00CF243A" w:rsidRPr="000E7927" w:rsidRDefault="00CF243A" w:rsidP="00CF243A">
      <w:pPr>
        <w:pStyle w:val="ListParagraph"/>
        <w:tabs>
          <w:tab w:val="left" w:pos="39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 xml:space="preserve">Communication  </w:t>
      </w:r>
      <w:r w:rsidR="000E7927">
        <w:rPr>
          <w:rFonts w:ascii="Times New Roman" w:hAnsi="Times New Roman" w:cs="Times New Roman"/>
          <w:sz w:val="24"/>
          <w:szCs w:val="24"/>
        </w:rPr>
        <w:t xml:space="preserve"> studies</w:t>
      </w:r>
      <w:r w:rsidRPr="000E7927">
        <w:rPr>
          <w:rFonts w:ascii="Times New Roman" w:hAnsi="Times New Roman" w:cs="Times New Roman"/>
          <w:sz w:val="24"/>
          <w:szCs w:val="24"/>
        </w:rPr>
        <w:t xml:space="preserve">       </w:t>
      </w:r>
      <w:r w:rsidR="000E7927">
        <w:rPr>
          <w:rFonts w:ascii="Times New Roman" w:hAnsi="Times New Roman" w:cs="Times New Roman"/>
          <w:sz w:val="24"/>
          <w:szCs w:val="24"/>
        </w:rPr>
        <w:t xml:space="preserve">    </w:t>
      </w:r>
      <w:r w:rsidRPr="000E7927">
        <w:rPr>
          <w:rFonts w:ascii="Times New Roman" w:hAnsi="Times New Roman" w:cs="Times New Roman"/>
          <w:sz w:val="24"/>
          <w:szCs w:val="24"/>
        </w:rPr>
        <w:t xml:space="preserve">      </w:t>
      </w:r>
      <w:r w:rsidR="00007126" w:rsidRPr="000E7927">
        <w:rPr>
          <w:rFonts w:ascii="Times New Roman" w:hAnsi="Times New Roman" w:cs="Times New Roman"/>
          <w:sz w:val="24"/>
          <w:szCs w:val="24"/>
        </w:rPr>
        <w:t xml:space="preserve"> </w:t>
      </w:r>
      <w:r w:rsidRPr="000E7927">
        <w:rPr>
          <w:rFonts w:ascii="Times New Roman" w:hAnsi="Times New Roman" w:cs="Times New Roman"/>
          <w:sz w:val="24"/>
          <w:szCs w:val="24"/>
        </w:rPr>
        <w:t xml:space="preserve">          1</w:t>
      </w:r>
    </w:p>
    <w:p w:rsidR="00CF243A" w:rsidRPr="000E7927" w:rsidRDefault="00CF243A" w:rsidP="00CF243A">
      <w:pPr>
        <w:pStyle w:val="ListParagraph"/>
        <w:tabs>
          <w:tab w:val="left" w:pos="39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 xml:space="preserve">Economics                         </w:t>
      </w:r>
      <w:r w:rsidR="00007126" w:rsidRPr="000E7927">
        <w:rPr>
          <w:rFonts w:ascii="Times New Roman" w:hAnsi="Times New Roman" w:cs="Times New Roman"/>
          <w:sz w:val="24"/>
          <w:szCs w:val="24"/>
        </w:rPr>
        <w:t xml:space="preserve">     </w:t>
      </w:r>
      <w:r w:rsidRPr="000E792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E7927">
        <w:rPr>
          <w:rFonts w:ascii="Times New Roman" w:hAnsi="Times New Roman" w:cs="Times New Roman"/>
          <w:sz w:val="24"/>
          <w:szCs w:val="24"/>
        </w:rPr>
        <w:t xml:space="preserve"> </w:t>
      </w:r>
      <w:r w:rsidR="00F02051">
        <w:rPr>
          <w:rFonts w:ascii="Times New Roman" w:hAnsi="Times New Roman" w:cs="Times New Roman"/>
          <w:sz w:val="24"/>
          <w:szCs w:val="24"/>
        </w:rPr>
        <w:t xml:space="preserve">   (grade 3</w:t>
      </w:r>
      <w:r w:rsidRPr="000E7927">
        <w:rPr>
          <w:rFonts w:ascii="Times New Roman" w:hAnsi="Times New Roman" w:cs="Times New Roman"/>
          <w:sz w:val="24"/>
          <w:szCs w:val="24"/>
        </w:rPr>
        <w:t xml:space="preserve"> in units 1 and 2)</w:t>
      </w:r>
    </w:p>
    <w:p w:rsidR="00CF243A" w:rsidRPr="000E7927" w:rsidRDefault="002A4663" w:rsidP="00CF243A">
      <w:pPr>
        <w:pStyle w:val="ListParagraph"/>
        <w:tabs>
          <w:tab w:val="left" w:pos="39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>Management Of Business</w:t>
      </w:r>
      <w:r w:rsidR="00CF243A" w:rsidRPr="000E792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E7927">
        <w:rPr>
          <w:rFonts w:ascii="Times New Roman" w:hAnsi="Times New Roman" w:cs="Times New Roman"/>
          <w:sz w:val="24"/>
          <w:szCs w:val="24"/>
        </w:rPr>
        <w:t xml:space="preserve">    </w:t>
      </w:r>
      <w:r w:rsidR="00F02051">
        <w:rPr>
          <w:rFonts w:ascii="Times New Roman" w:hAnsi="Times New Roman" w:cs="Times New Roman"/>
          <w:sz w:val="24"/>
          <w:szCs w:val="24"/>
        </w:rPr>
        <w:t xml:space="preserve">  (grade 1</w:t>
      </w:r>
      <w:r w:rsidR="00CF243A" w:rsidRPr="000E7927">
        <w:rPr>
          <w:rFonts w:ascii="Times New Roman" w:hAnsi="Times New Roman" w:cs="Times New Roman"/>
          <w:sz w:val="24"/>
          <w:szCs w:val="24"/>
        </w:rPr>
        <w:t xml:space="preserve"> in unit 1 and grade 2 in unit 2)</w:t>
      </w:r>
    </w:p>
    <w:p w:rsidR="00CF243A" w:rsidRPr="000E7927" w:rsidRDefault="00CF243A" w:rsidP="00CF243A">
      <w:pPr>
        <w:pStyle w:val="ListParagraph"/>
        <w:tabs>
          <w:tab w:val="left" w:pos="39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 xml:space="preserve">Sociology                                         </w:t>
      </w:r>
      <w:r w:rsidR="00007126" w:rsidRPr="000E7927">
        <w:rPr>
          <w:rFonts w:ascii="Times New Roman" w:hAnsi="Times New Roman" w:cs="Times New Roman"/>
          <w:sz w:val="24"/>
          <w:szCs w:val="24"/>
        </w:rPr>
        <w:t xml:space="preserve">     </w:t>
      </w:r>
      <w:r w:rsidRPr="000E7927">
        <w:rPr>
          <w:rFonts w:ascii="Times New Roman" w:hAnsi="Times New Roman" w:cs="Times New Roman"/>
          <w:sz w:val="24"/>
          <w:szCs w:val="24"/>
        </w:rPr>
        <w:t xml:space="preserve">      (grade 2 in unit 1 and grade 3 in unit 2)</w:t>
      </w:r>
    </w:p>
    <w:p w:rsidR="00BC6C8D" w:rsidRPr="000E7927" w:rsidRDefault="00BC6C8D" w:rsidP="00BC6C8D">
      <w:pPr>
        <w:pStyle w:val="Subsection"/>
        <w:rPr>
          <w:rFonts w:ascii="Times New Roman" w:hAnsi="Times New Roman" w:cs="Times New Roman"/>
          <w:sz w:val="24"/>
          <w:szCs w:val="24"/>
        </w:rPr>
      </w:pPr>
    </w:p>
    <w:p w:rsidR="00BC6C8D" w:rsidRPr="000E7927" w:rsidRDefault="00BC6C8D" w:rsidP="00BC6C8D">
      <w:pPr>
        <w:pStyle w:val="Subsection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>CXC |2005- 2010 |</w:t>
      </w:r>
      <w:r w:rsidR="002A4663" w:rsidRPr="000E7927">
        <w:rPr>
          <w:rFonts w:ascii="Times New Roman" w:hAnsi="Times New Roman" w:cs="Times New Roman"/>
          <w:sz w:val="24"/>
          <w:szCs w:val="24"/>
        </w:rPr>
        <w:t>PREYSAL SECONDARY SCHOOL</w:t>
      </w:r>
    </w:p>
    <w:p w:rsidR="00CF243A" w:rsidRPr="000E7927" w:rsidRDefault="00CF243A" w:rsidP="00CF243A">
      <w:pPr>
        <w:pStyle w:val="ListBullet"/>
        <w:numPr>
          <w:ilvl w:val="0"/>
          <w:numId w:val="0"/>
        </w:numPr>
        <w:ind w:left="144"/>
        <w:rPr>
          <w:rFonts w:ascii="Times New Roman" w:hAnsi="Times New Roman" w:cs="Times New Roman"/>
          <w:sz w:val="24"/>
          <w:szCs w:val="24"/>
        </w:rPr>
      </w:pPr>
    </w:p>
    <w:p w:rsidR="00BC6C8D" w:rsidRPr="000E7927" w:rsidRDefault="00BC6C8D" w:rsidP="00BC6C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>English A                                                 1</w:t>
      </w:r>
    </w:p>
    <w:p w:rsidR="00BC6C8D" w:rsidRPr="000E7927" w:rsidRDefault="00BC6C8D" w:rsidP="00BC6C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>English B                                                 2</w:t>
      </w:r>
    </w:p>
    <w:p w:rsidR="00BC6C8D" w:rsidRPr="000E7927" w:rsidRDefault="00BC6C8D" w:rsidP="00BC6C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>Mathem</w:t>
      </w:r>
      <w:r w:rsidR="00007126" w:rsidRPr="000E7927">
        <w:rPr>
          <w:rFonts w:ascii="Times New Roman" w:hAnsi="Times New Roman" w:cs="Times New Roman"/>
          <w:sz w:val="24"/>
          <w:szCs w:val="24"/>
        </w:rPr>
        <w:t xml:space="preserve">atics                          </w:t>
      </w:r>
      <w:r w:rsidRPr="000E792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E7927">
        <w:rPr>
          <w:rFonts w:ascii="Times New Roman" w:hAnsi="Times New Roman" w:cs="Times New Roman"/>
          <w:sz w:val="24"/>
          <w:szCs w:val="24"/>
        </w:rPr>
        <w:t xml:space="preserve"> </w:t>
      </w:r>
      <w:r w:rsidRPr="000E7927">
        <w:rPr>
          <w:rFonts w:ascii="Times New Roman" w:hAnsi="Times New Roman" w:cs="Times New Roman"/>
          <w:sz w:val="24"/>
          <w:szCs w:val="24"/>
        </w:rPr>
        <w:t xml:space="preserve">     3</w:t>
      </w:r>
    </w:p>
    <w:p w:rsidR="00BC6C8D" w:rsidRPr="000E7927" w:rsidRDefault="00BC6C8D" w:rsidP="00BC6C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 xml:space="preserve">Geography                                               2 </w:t>
      </w:r>
    </w:p>
    <w:p w:rsidR="00BC6C8D" w:rsidRPr="000E7927" w:rsidRDefault="002A4663" w:rsidP="00BC6C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>Integrated Science</w:t>
      </w:r>
      <w:r w:rsidR="001159D8" w:rsidRPr="000E792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0E7927">
        <w:rPr>
          <w:rFonts w:ascii="Times New Roman" w:hAnsi="Times New Roman" w:cs="Times New Roman"/>
          <w:sz w:val="24"/>
          <w:szCs w:val="24"/>
        </w:rPr>
        <w:t xml:space="preserve">   </w:t>
      </w:r>
      <w:r w:rsidR="001159D8" w:rsidRPr="000E7927">
        <w:rPr>
          <w:rFonts w:ascii="Times New Roman" w:hAnsi="Times New Roman" w:cs="Times New Roman"/>
          <w:sz w:val="24"/>
          <w:szCs w:val="24"/>
        </w:rPr>
        <w:t xml:space="preserve">       </w:t>
      </w:r>
      <w:r w:rsidR="006614F5">
        <w:rPr>
          <w:rFonts w:ascii="Times New Roman" w:hAnsi="Times New Roman" w:cs="Times New Roman"/>
          <w:sz w:val="24"/>
          <w:szCs w:val="24"/>
        </w:rPr>
        <w:t xml:space="preserve"> </w:t>
      </w:r>
      <w:r w:rsidR="000E7927">
        <w:rPr>
          <w:rFonts w:ascii="Times New Roman" w:hAnsi="Times New Roman" w:cs="Times New Roman"/>
          <w:sz w:val="24"/>
          <w:szCs w:val="24"/>
        </w:rPr>
        <w:t xml:space="preserve"> </w:t>
      </w:r>
      <w:r w:rsidR="001159D8" w:rsidRPr="000E7927">
        <w:rPr>
          <w:rFonts w:ascii="Times New Roman" w:hAnsi="Times New Roman" w:cs="Times New Roman"/>
          <w:sz w:val="24"/>
          <w:szCs w:val="24"/>
        </w:rPr>
        <w:t xml:space="preserve"> </w:t>
      </w:r>
      <w:r w:rsidR="00BC6C8D" w:rsidRPr="000E7927"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451780" w:rsidRDefault="00BC6C8D" w:rsidP="0045178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>Social Studies                                          2</w:t>
      </w:r>
    </w:p>
    <w:p w:rsidR="001458DD" w:rsidRPr="00451780" w:rsidRDefault="000436CF" w:rsidP="00451780">
      <w:pPr>
        <w:pStyle w:val="Heading1"/>
        <w:rPr>
          <w:sz w:val="24"/>
          <w:szCs w:val="24"/>
        </w:rPr>
      </w:pPr>
      <w:r w:rsidRPr="00451780">
        <w:rPr>
          <w:sz w:val="24"/>
          <w:szCs w:val="24"/>
        </w:rPr>
        <w:lastRenderedPageBreak/>
        <w:t>Skills &amp; Abilities</w:t>
      </w:r>
    </w:p>
    <w:p w:rsidR="001458DD" w:rsidRPr="000E7927" w:rsidRDefault="000436CF">
      <w:pPr>
        <w:pStyle w:val="Subsection"/>
        <w:spacing w:before="100"/>
        <w:rPr>
          <w:rFonts w:ascii="Times New Roman" w:hAnsi="Times New Roman" w:cs="Times New Roman"/>
          <w:b w:val="0"/>
          <w:sz w:val="24"/>
          <w:szCs w:val="24"/>
        </w:rPr>
      </w:pPr>
      <w:r w:rsidRPr="000E7927">
        <w:rPr>
          <w:rFonts w:ascii="Times New Roman" w:hAnsi="Times New Roman" w:cs="Times New Roman"/>
          <w:b w:val="0"/>
          <w:sz w:val="24"/>
          <w:szCs w:val="24"/>
        </w:rPr>
        <w:t>Management</w:t>
      </w:r>
      <w:r w:rsidR="00BF0D8A" w:rsidRPr="000E79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A4663" w:rsidRPr="000E7927">
        <w:rPr>
          <w:rFonts w:ascii="Times New Roman" w:hAnsi="Times New Roman" w:cs="Times New Roman"/>
          <w:b w:val="0"/>
          <w:sz w:val="24"/>
          <w:szCs w:val="24"/>
        </w:rPr>
        <w:t>OF TIME</w:t>
      </w:r>
      <w:r w:rsidR="00BF0D8A" w:rsidRPr="000E7927">
        <w:rPr>
          <w:rFonts w:ascii="Times New Roman" w:hAnsi="Times New Roman" w:cs="Times New Roman"/>
          <w:b w:val="0"/>
          <w:sz w:val="24"/>
          <w:szCs w:val="24"/>
        </w:rPr>
        <w:t xml:space="preserve"> IN WHICH </w:t>
      </w:r>
      <w:r w:rsidR="002A4663" w:rsidRPr="000E7927">
        <w:rPr>
          <w:rFonts w:ascii="Times New Roman" w:hAnsi="Times New Roman" w:cs="Times New Roman"/>
          <w:b w:val="0"/>
          <w:sz w:val="24"/>
          <w:szCs w:val="24"/>
        </w:rPr>
        <w:t>ACTIVITIES ARE TO BE COMPLETED</w:t>
      </w:r>
    </w:p>
    <w:p w:rsidR="001458DD" w:rsidRPr="000E7927" w:rsidRDefault="000436CF" w:rsidP="00BF0D8A">
      <w:pPr>
        <w:pStyle w:val="Subsection"/>
        <w:rPr>
          <w:rFonts w:ascii="Times New Roman" w:hAnsi="Times New Roman" w:cs="Times New Roman"/>
          <w:b w:val="0"/>
          <w:sz w:val="24"/>
          <w:szCs w:val="24"/>
        </w:rPr>
      </w:pPr>
      <w:r w:rsidRPr="000E7927">
        <w:rPr>
          <w:rFonts w:ascii="Times New Roman" w:hAnsi="Times New Roman" w:cs="Times New Roman"/>
          <w:b w:val="0"/>
          <w:sz w:val="24"/>
          <w:szCs w:val="24"/>
        </w:rPr>
        <w:t>Communication</w:t>
      </w:r>
      <w:r w:rsidR="00BF0D8A" w:rsidRPr="000E7927">
        <w:rPr>
          <w:rFonts w:ascii="Times New Roman" w:hAnsi="Times New Roman" w:cs="Times New Roman"/>
          <w:b w:val="0"/>
          <w:sz w:val="24"/>
          <w:szCs w:val="24"/>
        </w:rPr>
        <w:t xml:space="preserve"> SKILLS </w:t>
      </w:r>
    </w:p>
    <w:p w:rsidR="00CC6DB7" w:rsidRDefault="000436CF">
      <w:pPr>
        <w:pStyle w:val="Subsection"/>
        <w:rPr>
          <w:rFonts w:ascii="Times New Roman" w:hAnsi="Times New Roman" w:cs="Times New Roman"/>
          <w:b w:val="0"/>
          <w:sz w:val="24"/>
          <w:szCs w:val="24"/>
        </w:rPr>
      </w:pPr>
      <w:r w:rsidRPr="000E7927">
        <w:rPr>
          <w:rFonts w:ascii="Times New Roman" w:hAnsi="Times New Roman" w:cs="Times New Roman"/>
          <w:b w:val="0"/>
          <w:sz w:val="24"/>
          <w:szCs w:val="24"/>
        </w:rPr>
        <w:t>Leadership</w:t>
      </w:r>
      <w:r w:rsidR="00BF0D8A" w:rsidRPr="000E7927">
        <w:rPr>
          <w:rFonts w:ascii="Times New Roman" w:hAnsi="Times New Roman" w:cs="Times New Roman"/>
          <w:b w:val="0"/>
          <w:sz w:val="24"/>
          <w:szCs w:val="24"/>
        </w:rPr>
        <w:t xml:space="preserve"> QUALITIES</w:t>
      </w:r>
    </w:p>
    <w:p w:rsidR="00D11734" w:rsidRDefault="002A4663" w:rsidP="00D11734">
      <w:pPr>
        <w:pStyle w:val="Subsection"/>
        <w:rPr>
          <w:rFonts w:ascii="Times New Roman" w:hAnsi="Times New Roman" w:cs="Times New Roman"/>
          <w:b w:val="0"/>
          <w:sz w:val="24"/>
          <w:szCs w:val="24"/>
        </w:rPr>
      </w:pPr>
      <w:r w:rsidRPr="000E7927">
        <w:rPr>
          <w:rFonts w:ascii="Times New Roman" w:hAnsi="Times New Roman" w:cs="Times New Roman"/>
          <w:b w:val="0"/>
          <w:sz w:val="24"/>
          <w:szCs w:val="24"/>
        </w:rPr>
        <w:t>COMPUTER SKILLS</w:t>
      </w:r>
    </w:p>
    <w:p w:rsidR="00D11734" w:rsidRDefault="00D11734" w:rsidP="00D11734">
      <w:pPr>
        <w:pStyle w:val="SectionHeading"/>
      </w:pPr>
      <w:r>
        <w:t>Work</w:t>
      </w:r>
    </w:p>
    <w:p w:rsidR="006614F5" w:rsidRDefault="00D11734" w:rsidP="006614F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614F5">
        <w:rPr>
          <w:rFonts w:ascii="Times New Roman" w:hAnsi="Times New Roman" w:cs="Times New Roman"/>
          <w:sz w:val="24"/>
          <w:szCs w:val="24"/>
        </w:rPr>
        <w:t>Crosiee Chase Mart as a Customer service representative/ cashier</w:t>
      </w:r>
      <w:r w:rsidRPr="006614F5">
        <w:rPr>
          <w:sz w:val="24"/>
          <w:szCs w:val="24"/>
        </w:rPr>
        <w:t>.</w:t>
      </w:r>
    </w:p>
    <w:p w:rsidR="006614F5" w:rsidRPr="006614F5" w:rsidRDefault="006614F5" w:rsidP="006614F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614F5">
        <w:rPr>
          <w:rFonts w:ascii="Times New Roman" w:hAnsi="Times New Roman" w:cs="Times New Roman"/>
          <w:sz w:val="24"/>
          <w:szCs w:val="24"/>
        </w:rPr>
        <w:t>Field Researcher.</w:t>
      </w:r>
      <w:r w:rsidRPr="006614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Anatol Institute of Research and Social Sciences (TAIRASS) is a dynamic research consultancy based in Trinidad and Tobago. The Institute conducts social, market intelligence and political surveys and related research in the Caribbean at the University</w:t>
      </w:r>
      <w:r w:rsidRPr="006614F5">
        <w:rPr>
          <w:rFonts w:ascii="Times New Roman" w:hAnsi="Times New Roman" w:cs="Times New Roman"/>
          <w:sz w:val="24"/>
          <w:szCs w:val="24"/>
        </w:rPr>
        <w:t xml:space="preserve"> of the   West Indies. Where  work  was  done  by  completing  questionnaires  on  the  field  to  complete  a  Latin  American  Public  Opinion  Project   ( LAPOP)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14F5" w:rsidRPr="006614F5" w:rsidRDefault="006614F5" w:rsidP="006614F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 guide at the University of The West Indies St Augustine Campus.</w:t>
      </w:r>
    </w:p>
    <w:p w:rsidR="00BF0D8A" w:rsidRPr="00D11734" w:rsidRDefault="002A4663" w:rsidP="00D11734">
      <w:pPr>
        <w:pStyle w:val="SectionHeading"/>
      </w:pPr>
      <w:r w:rsidRPr="000E7927">
        <w:t>Past Accomplishments</w:t>
      </w:r>
      <w:r w:rsidR="00BF0D8A" w:rsidRPr="000E7927">
        <w:t>:</w:t>
      </w:r>
    </w:p>
    <w:p w:rsidR="000A1C8C" w:rsidRDefault="0086769C" w:rsidP="000A1C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 xml:space="preserve">Certificates of participation </w:t>
      </w:r>
      <w:r w:rsidR="002A4663" w:rsidRPr="000E7927">
        <w:rPr>
          <w:rFonts w:ascii="Times New Roman" w:hAnsi="Times New Roman" w:cs="Times New Roman"/>
          <w:sz w:val="24"/>
          <w:szCs w:val="24"/>
        </w:rPr>
        <w:t>in singing</w:t>
      </w:r>
      <w:r w:rsidRPr="000E7927">
        <w:rPr>
          <w:rFonts w:ascii="Times New Roman" w:hAnsi="Times New Roman" w:cs="Times New Roman"/>
          <w:sz w:val="24"/>
          <w:szCs w:val="24"/>
        </w:rPr>
        <w:t>, cricket, Bhal Vikaas competition, Ramayan competition at primary school level.</w:t>
      </w:r>
    </w:p>
    <w:p w:rsidR="0086769C" w:rsidRPr="000A1C8C" w:rsidRDefault="002A4663" w:rsidP="000A1C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1C8C">
        <w:rPr>
          <w:rFonts w:ascii="Times New Roman" w:hAnsi="Times New Roman" w:cs="Times New Roman"/>
          <w:sz w:val="24"/>
          <w:szCs w:val="24"/>
        </w:rPr>
        <w:t>Awards for</w:t>
      </w:r>
      <w:r w:rsidR="0086769C" w:rsidRPr="000A1C8C">
        <w:rPr>
          <w:rFonts w:ascii="Times New Roman" w:hAnsi="Times New Roman" w:cs="Times New Roman"/>
          <w:sz w:val="24"/>
          <w:szCs w:val="24"/>
        </w:rPr>
        <w:t xml:space="preserve"> highest   </w:t>
      </w:r>
      <w:r w:rsidRPr="000A1C8C">
        <w:rPr>
          <w:rFonts w:ascii="Times New Roman" w:hAnsi="Times New Roman" w:cs="Times New Roman"/>
          <w:sz w:val="24"/>
          <w:szCs w:val="24"/>
        </w:rPr>
        <w:t>percentage in Geography</w:t>
      </w:r>
      <w:r w:rsidR="0086769C" w:rsidRPr="000A1C8C">
        <w:rPr>
          <w:rFonts w:ascii="Times New Roman" w:hAnsi="Times New Roman" w:cs="Times New Roman"/>
          <w:sz w:val="24"/>
          <w:szCs w:val="24"/>
        </w:rPr>
        <w:t xml:space="preserve">, </w:t>
      </w:r>
      <w:r w:rsidRPr="000A1C8C">
        <w:rPr>
          <w:rFonts w:ascii="Times New Roman" w:hAnsi="Times New Roman" w:cs="Times New Roman"/>
          <w:sz w:val="24"/>
          <w:szCs w:val="24"/>
        </w:rPr>
        <w:t>Social Studies and Communication Studies</w:t>
      </w:r>
      <w:r w:rsidR="0086769C" w:rsidRPr="000A1C8C">
        <w:rPr>
          <w:rFonts w:ascii="Times New Roman" w:hAnsi="Times New Roman" w:cs="Times New Roman"/>
          <w:sz w:val="24"/>
          <w:szCs w:val="24"/>
        </w:rPr>
        <w:t>.</w:t>
      </w:r>
    </w:p>
    <w:p w:rsidR="0086769C" w:rsidRPr="000E7927" w:rsidRDefault="0086769C" w:rsidP="000827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 xml:space="preserve"> </w:t>
      </w:r>
      <w:r w:rsidR="002A4663" w:rsidRPr="000E7927">
        <w:rPr>
          <w:rFonts w:ascii="Times New Roman" w:hAnsi="Times New Roman" w:cs="Times New Roman"/>
          <w:sz w:val="24"/>
          <w:szCs w:val="24"/>
        </w:rPr>
        <w:t>Voluntary work</w:t>
      </w:r>
      <w:r w:rsidR="00CB3DBF" w:rsidRPr="000E7927">
        <w:rPr>
          <w:rFonts w:ascii="Times New Roman" w:hAnsi="Times New Roman" w:cs="Times New Roman"/>
          <w:sz w:val="24"/>
          <w:szCs w:val="24"/>
        </w:rPr>
        <w:t xml:space="preserve"> at </w:t>
      </w:r>
      <w:r w:rsidR="002A4663" w:rsidRPr="000E7927">
        <w:rPr>
          <w:rFonts w:ascii="Times New Roman" w:hAnsi="Times New Roman" w:cs="Times New Roman"/>
          <w:sz w:val="24"/>
          <w:szCs w:val="24"/>
        </w:rPr>
        <w:t>the Operation</w:t>
      </w:r>
      <w:r w:rsidR="00CB3DBF" w:rsidRPr="000E7927">
        <w:rPr>
          <w:rFonts w:ascii="Times New Roman" w:hAnsi="Times New Roman" w:cs="Times New Roman"/>
          <w:sz w:val="24"/>
          <w:szCs w:val="24"/>
        </w:rPr>
        <w:t xml:space="preserve"> </w:t>
      </w:r>
      <w:r w:rsidR="002A4663" w:rsidRPr="000E7927">
        <w:rPr>
          <w:rFonts w:ascii="Times New Roman" w:hAnsi="Times New Roman" w:cs="Times New Roman"/>
          <w:sz w:val="24"/>
          <w:szCs w:val="24"/>
        </w:rPr>
        <w:t>Smile Centre in Gasparillo</w:t>
      </w:r>
      <w:r w:rsidRPr="000E7927">
        <w:rPr>
          <w:rFonts w:ascii="Times New Roman" w:hAnsi="Times New Roman" w:cs="Times New Roman"/>
          <w:sz w:val="24"/>
          <w:szCs w:val="24"/>
        </w:rPr>
        <w:t>.</w:t>
      </w:r>
    </w:p>
    <w:p w:rsidR="00A652AF" w:rsidRPr="000E7927" w:rsidRDefault="00A652AF" w:rsidP="000827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 xml:space="preserve">Member of the Caribbean </w:t>
      </w:r>
      <w:r w:rsidR="002A4663" w:rsidRPr="000E7927">
        <w:rPr>
          <w:rFonts w:ascii="Times New Roman" w:hAnsi="Times New Roman" w:cs="Times New Roman"/>
          <w:sz w:val="24"/>
          <w:szCs w:val="24"/>
        </w:rPr>
        <w:t xml:space="preserve">Civilization group </w:t>
      </w:r>
      <w:r w:rsidR="000A1C8C" w:rsidRPr="000E7927">
        <w:rPr>
          <w:rFonts w:ascii="Times New Roman" w:hAnsi="Times New Roman" w:cs="Times New Roman"/>
          <w:sz w:val="24"/>
          <w:szCs w:val="24"/>
        </w:rPr>
        <w:t>at</w:t>
      </w:r>
      <w:r w:rsidR="000A1C8C">
        <w:rPr>
          <w:rFonts w:ascii="Times New Roman" w:hAnsi="Times New Roman" w:cs="Times New Roman"/>
          <w:sz w:val="24"/>
          <w:szCs w:val="24"/>
        </w:rPr>
        <w:t xml:space="preserve"> </w:t>
      </w:r>
      <w:r w:rsidR="000A1C8C" w:rsidRPr="000E7927">
        <w:rPr>
          <w:rFonts w:ascii="Times New Roman" w:hAnsi="Times New Roman" w:cs="Times New Roman"/>
          <w:sz w:val="24"/>
          <w:szCs w:val="24"/>
        </w:rPr>
        <w:t xml:space="preserve">the </w:t>
      </w:r>
      <w:r w:rsidR="000A1C8C">
        <w:rPr>
          <w:rFonts w:ascii="Times New Roman" w:hAnsi="Times New Roman" w:cs="Times New Roman"/>
          <w:sz w:val="24"/>
          <w:szCs w:val="24"/>
        </w:rPr>
        <w:t>University</w:t>
      </w:r>
      <w:r w:rsidR="000A1C8C" w:rsidRPr="000E7927">
        <w:rPr>
          <w:rFonts w:ascii="Times New Roman" w:hAnsi="Times New Roman" w:cs="Times New Roman"/>
          <w:sz w:val="24"/>
          <w:szCs w:val="24"/>
        </w:rPr>
        <w:t xml:space="preserve"> </w:t>
      </w:r>
      <w:r w:rsidR="000A1C8C">
        <w:rPr>
          <w:rFonts w:ascii="Times New Roman" w:hAnsi="Times New Roman" w:cs="Times New Roman"/>
          <w:sz w:val="24"/>
          <w:szCs w:val="24"/>
        </w:rPr>
        <w:t xml:space="preserve">of </w:t>
      </w:r>
      <w:r w:rsidR="000A1C8C" w:rsidRPr="000E7927">
        <w:rPr>
          <w:rFonts w:ascii="Times New Roman" w:hAnsi="Times New Roman" w:cs="Times New Roman"/>
          <w:sz w:val="24"/>
          <w:szCs w:val="24"/>
        </w:rPr>
        <w:t>the</w:t>
      </w:r>
      <w:r w:rsidR="00F0205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2A4663" w:rsidRPr="000E7927">
        <w:rPr>
          <w:rFonts w:ascii="Times New Roman" w:hAnsi="Times New Roman" w:cs="Times New Roman"/>
          <w:sz w:val="24"/>
          <w:szCs w:val="24"/>
        </w:rPr>
        <w:t>West Indies</w:t>
      </w:r>
      <w:r w:rsidRPr="000E7927">
        <w:rPr>
          <w:rFonts w:ascii="Times New Roman" w:hAnsi="Times New Roman" w:cs="Times New Roman"/>
          <w:sz w:val="24"/>
          <w:szCs w:val="24"/>
        </w:rPr>
        <w:t>.</w:t>
      </w:r>
    </w:p>
    <w:p w:rsidR="000E7927" w:rsidRPr="006614F5" w:rsidRDefault="00C44820" w:rsidP="006614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>Certificate  of  participation  in a  one day  seminar “The  World Of   Work  in  the  New  Millennium”</w:t>
      </w:r>
    </w:p>
    <w:p w:rsidR="000E7927" w:rsidRDefault="000E7927" w:rsidP="000E7927">
      <w:pPr>
        <w:pStyle w:val="Subsection"/>
        <w:tabs>
          <w:tab w:val="left" w:pos="3420"/>
        </w:tabs>
        <w:rPr>
          <w:rFonts w:ascii="Times New Roman" w:hAnsi="Times New Roman" w:cs="Times New Roman"/>
          <w:b w:val="0"/>
          <w:bCs w:val="0"/>
          <w:caps w:val="0"/>
          <w:color w:val="404040" w:themeColor="text1" w:themeTint="BF"/>
          <w:sz w:val="24"/>
          <w:szCs w:val="24"/>
        </w:rPr>
      </w:pPr>
    </w:p>
    <w:p w:rsidR="006A13D0" w:rsidRDefault="006A13D0" w:rsidP="00385688">
      <w:pPr>
        <w:pStyle w:val="Subsection"/>
        <w:tabs>
          <w:tab w:val="left" w:pos="3420"/>
        </w:tabs>
        <w:rPr>
          <w:rFonts w:ascii="Times New Roman" w:hAnsi="Times New Roman" w:cs="Times New Roman"/>
          <w:b w:val="0"/>
          <w:bCs w:val="0"/>
          <w:caps w:val="0"/>
          <w:color w:val="404040" w:themeColor="text1" w:themeTint="BF"/>
          <w:sz w:val="24"/>
          <w:szCs w:val="24"/>
        </w:rPr>
      </w:pPr>
    </w:p>
    <w:p w:rsidR="006A13D0" w:rsidRDefault="006A13D0" w:rsidP="00385688">
      <w:pPr>
        <w:pStyle w:val="Subsection"/>
        <w:tabs>
          <w:tab w:val="left" w:pos="3420"/>
        </w:tabs>
        <w:rPr>
          <w:rFonts w:ascii="Times New Roman" w:hAnsi="Times New Roman" w:cs="Times New Roman"/>
          <w:b w:val="0"/>
          <w:bCs w:val="0"/>
          <w:caps w:val="0"/>
          <w:color w:val="404040" w:themeColor="text1" w:themeTint="BF"/>
          <w:sz w:val="24"/>
          <w:szCs w:val="24"/>
        </w:rPr>
      </w:pPr>
    </w:p>
    <w:p w:rsidR="006A13D0" w:rsidRDefault="006A13D0" w:rsidP="00385688">
      <w:pPr>
        <w:pStyle w:val="Subsection"/>
        <w:tabs>
          <w:tab w:val="left" w:pos="3420"/>
        </w:tabs>
        <w:rPr>
          <w:rFonts w:ascii="Times New Roman" w:hAnsi="Times New Roman" w:cs="Times New Roman"/>
          <w:b w:val="0"/>
          <w:bCs w:val="0"/>
          <w:caps w:val="0"/>
          <w:color w:val="404040" w:themeColor="text1" w:themeTint="BF"/>
          <w:sz w:val="24"/>
          <w:szCs w:val="24"/>
        </w:rPr>
      </w:pPr>
    </w:p>
    <w:p w:rsidR="006A13D0" w:rsidRDefault="006A13D0" w:rsidP="00385688">
      <w:pPr>
        <w:pStyle w:val="Subsection"/>
        <w:tabs>
          <w:tab w:val="left" w:pos="3420"/>
        </w:tabs>
        <w:rPr>
          <w:rFonts w:ascii="Times New Roman" w:hAnsi="Times New Roman" w:cs="Times New Roman"/>
          <w:b w:val="0"/>
          <w:bCs w:val="0"/>
          <w:caps w:val="0"/>
          <w:color w:val="404040" w:themeColor="text1" w:themeTint="BF"/>
          <w:sz w:val="24"/>
          <w:szCs w:val="24"/>
        </w:rPr>
      </w:pPr>
    </w:p>
    <w:p w:rsidR="006A13D0" w:rsidRDefault="006A13D0" w:rsidP="00385688">
      <w:pPr>
        <w:pStyle w:val="Subsection"/>
        <w:tabs>
          <w:tab w:val="left" w:pos="3420"/>
        </w:tabs>
        <w:rPr>
          <w:rFonts w:ascii="Times New Roman" w:hAnsi="Times New Roman" w:cs="Times New Roman"/>
          <w:b w:val="0"/>
          <w:bCs w:val="0"/>
          <w:caps w:val="0"/>
          <w:color w:val="404040" w:themeColor="text1" w:themeTint="BF"/>
          <w:sz w:val="24"/>
          <w:szCs w:val="24"/>
        </w:rPr>
      </w:pPr>
    </w:p>
    <w:p w:rsidR="00385688" w:rsidRDefault="000E7927" w:rsidP="00385688">
      <w:pPr>
        <w:pStyle w:val="Subsection"/>
        <w:tabs>
          <w:tab w:val="left" w:pos="3420"/>
        </w:tabs>
        <w:rPr>
          <w:rFonts w:ascii="Times New Roman" w:hAnsi="Times New Roman" w:cs="Times New Roman"/>
          <w:b w:val="0"/>
          <w:bCs w:val="0"/>
          <w:caps w:val="0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aps w:val="0"/>
          <w:color w:val="404040" w:themeColor="text1" w:themeTint="BF"/>
          <w:sz w:val="24"/>
          <w:szCs w:val="24"/>
        </w:rPr>
        <w:tab/>
      </w:r>
    </w:p>
    <w:p w:rsidR="00BC6C8D" w:rsidRPr="00385688" w:rsidRDefault="00BC6C8D" w:rsidP="00385688">
      <w:pPr>
        <w:pStyle w:val="Subsection"/>
        <w:tabs>
          <w:tab w:val="left" w:pos="3420"/>
        </w:tabs>
        <w:rPr>
          <w:rFonts w:ascii="Times New Roman" w:hAnsi="Times New Roman" w:cs="Times New Roman"/>
          <w:b w:val="0"/>
          <w:bCs w:val="0"/>
          <w:caps w:val="0"/>
          <w:color w:val="404040" w:themeColor="text1" w:themeTint="BF"/>
          <w:sz w:val="24"/>
          <w:szCs w:val="24"/>
        </w:rPr>
      </w:pPr>
      <w:r w:rsidRPr="000E7927">
        <w:rPr>
          <w:rFonts w:ascii="Times New Roman" w:hAnsi="Times New Roman" w:cs="Times New Roman"/>
          <w:szCs w:val="24"/>
        </w:rPr>
        <w:lastRenderedPageBreak/>
        <w:t xml:space="preserve">REFERENCES: </w:t>
      </w:r>
    </w:p>
    <w:p w:rsidR="00BC6C8D" w:rsidRPr="000E7927" w:rsidRDefault="002A4663" w:rsidP="00BC6C8D">
      <w:pPr>
        <w:pStyle w:val="ListParagraph"/>
        <w:tabs>
          <w:tab w:val="left" w:pos="39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>Mrs.Vidia Koon Koon. (</w:t>
      </w:r>
      <w:r w:rsidR="00BC6C8D" w:rsidRPr="000E7927">
        <w:rPr>
          <w:rFonts w:ascii="Times New Roman" w:hAnsi="Times New Roman" w:cs="Times New Roman"/>
          <w:sz w:val="24"/>
          <w:szCs w:val="24"/>
        </w:rPr>
        <w:t>Teacher)</w:t>
      </w:r>
    </w:p>
    <w:p w:rsidR="00BC6C8D" w:rsidRPr="000E7927" w:rsidRDefault="002A4663" w:rsidP="00BC6C8D">
      <w:pPr>
        <w:pStyle w:val="ListParagraph"/>
        <w:tabs>
          <w:tab w:val="left" w:pos="39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>Preysal Secondary School</w:t>
      </w:r>
    </w:p>
    <w:p w:rsidR="00BC6C8D" w:rsidRPr="000E7927" w:rsidRDefault="00BC6C8D" w:rsidP="00BC6C8D">
      <w:pPr>
        <w:pStyle w:val="ListParagraph"/>
        <w:tabs>
          <w:tab w:val="left" w:pos="39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>Telephone: 679-0414</w:t>
      </w:r>
    </w:p>
    <w:p w:rsidR="00BC6C8D" w:rsidRPr="000E7927" w:rsidRDefault="00BC6C8D" w:rsidP="00BC6C8D">
      <w:pPr>
        <w:pStyle w:val="ListParagraph"/>
        <w:tabs>
          <w:tab w:val="left" w:pos="39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6C8D" w:rsidRPr="000E7927" w:rsidRDefault="00BC6C8D" w:rsidP="00BC6C8D">
      <w:pPr>
        <w:pStyle w:val="ListParagraph"/>
        <w:tabs>
          <w:tab w:val="left" w:pos="39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6C8D" w:rsidRPr="000E7927" w:rsidRDefault="00BC6C8D" w:rsidP="00BC6C8D">
      <w:pPr>
        <w:pStyle w:val="ListParagraph"/>
        <w:tabs>
          <w:tab w:val="left" w:pos="39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 xml:space="preserve">Mr. </w:t>
      </w:r>
      <w:r w:rsidR="002A4663" w:rsidRPr="000E7927">
        <w:rPr>
          <w:rFonts w:ascii="Times New Roman" w:hAnsi="Times New Roman" w:cs="Times New Roman"/>
          <w:sz w:val="24"/>
          <w:szCs w:val="24"/>
        </w:rPr>
        <w:t>Anthony Khan (Principal</w:t>
      </w:r>
      <w:r w:rsidRPr="000E7927">
        <w:rPr>
          <w:rFonts w:ascii="Times New Roman" w:hAnsi="Times New Roman" w:cs="Times New Roman"/>
          <w:sz w:val="24"/>
          <w:szCs w:val="24"/>
        </w:rPr>
        <w:t>)</w:t>
      </w:r>
    </w:p>
    <w:p w:rsidR="00BC6C8D" w:rsidRPr="000E7927" w:rsidRDefault="002A4663" w:rsidP="00BC6C8D">
      <w:pPr>
        <w:pStyle w:val="ListParagraph"/>
        <w:tabs>
          <w:tab w:val="left" w:pos="39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>Academic College for Excellence</w:t>
      </w:r>
    </w:p>
    <w:p w:rsidR="00BC6C8D" w:rsidRPr="000E7927" w:rsidRDefault="00BC6C8D" w:rsidP="00BC6C8D">
      <w:pPr>
        <w:pStyle w:val="ListParagraph"/>
        <w:tabs>
          <w:tab w:val="left" w:pos="39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927">
        <w:rPr>
          <w:rFonts w:ascii="Times New Roman" w:hAnsi="Times New Roman" w:cs="Times New Roman"/>
          <w:sz w:val="24"/>
          <w:szCs w:val="24"/>
        </w:rPr>
        <w:t>Telephone: 686-2779</w:t>
      </w:r>
    </w:p>
    <w:p w:rsidR="00BC6C8D" w:rsidRPr="000E7927" w:rsidRDefault="00BC6C8D" w:rsidP="00BC6C8D">
      <w:pPr>
        <w:pStyle w:val="ListParagraph"/>
        <w:tabs>
          <w:tab w:val="left" w:pos="39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6C8D" w:rsidRPr="000E7927" w:rsidRDefault="00BC6C8D" w:rsidP="00BC6C8D">
      <w:pPr>
        <w:pStyle w:val="ListParagraph"/>
        <w:tabs>
          <w:tab w:val="left" w:pos="39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6C8D" w:rsidRPr="000E7927" w:rsidRDefault="00BC6C8D" w:rsidP="00CF243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sectPr w:rsidR="00BC6C8D" w:rsidRPr="000E7927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085" w:rsidRDefault="009A6085">
      <w:pPr>
        <w:spacing w:after="0"/>
      </w:pPr>
      <w:r>
        <w:separator/>
      </w:r>
    </w:p>
  </w:endnote>
  <w:endnote w:type="continuationSeparator" w:id="0">
    <w:p w:rsidR="009A6085" w:rsidRDefault="009A60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8DD" w:rsidRDefault="000436C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0205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085" w:rsidRDefault="009A6085">
      <w:pPr>
        <w:spacing w:after="0"/>
      </w:pPr>
      <w:r>
        <w:separator/>
      </w:r>
    </w:p>
  </w:footnote>
  <w:footnote w:type="continuationSeparator" w:id="0">
    <w:p w:rsidR="009A6085" w:rsidRDefault="009A60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03E64A9"/>
    <w:multiLevelType w:val="hybridMultilevel"/>
    <w:tmpl w:val="CC8C8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66FFC"/>
    <w:multiLevelType w:val="hybridMultilevel"/>
    <w:tmpl w:val="E1F86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52E02"/>
    <w:multiLevelType w:val="hybridMultilevel"/>
    <w:tmpl w:val="84C85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7C"/>
    <w:rsid w:val="00007126"/>
    <w:rsid w:val="000436CF"/>
    <w:rsid w:val="0008272C"/>
    <w:rsid w:val="000A1C8C"/>
    <w:rsid w:val="000E7927"/>
    <w:rsid w:val="001159D8"/>
    <w:rsid w:val="001458DD"/>
    <w:rsid w:val="00211983"/>
    <w:rsid w:val="0022352F"/>
    <w:rsid w:val="00244D5F"/>
    <w:rsid w:val="002A4663"/>
    <w:rsid w:val="00312C4B"/>
    <w:rsid w:val="00385688"/>
    <w:rsid w:val="00447037"/>
    <w:rsid w:val="00451780"/>
    <w:rsid w:val="004D11C9"/>
    <w:rsid w:val="006614F5"/>
    <w:rsid w:val="006A13D0"/>
    <w:rsid w:val="007415BF"/>
    <w:rsid w:val="00762E7C"/>
    <w:rsid w:val="00786FF0"/>
    <w:rsid w:val="007C3022"/>
    <w:rsid w:val="00856530"/>
    <w:rsid w:val="008600DE"/>
    <w:rsid w:val="0086769C"/>
    <w:rsid w:val="009A6085"/>
    <w:rsid w:val="00A10958"/>
    <w:rsid w:val="00A550F2"/>
    <w:rsid w:val="00A652AF"/>
    <w:rsid w:val="00B43337"/>
    <w:rsid w:val="00B94263"/>
    <w:rsid w:val="00BB5B99"/>
    <w:rsid w:val="00BC6C8D"/>
    <w:rsid w:val="00BF0D8A"/>
    <w:rsid w:val="00C44820"/>
    <w:rsid w:val="00CB3DBF"/>
    <w:rsid w:val="00CC6DB7"/>
    <w:rsid w:val="00CF243A"/>
    <w:rsid w:val="00D11734"/>
    <w:rsid w:val="00D231B1"/>
    <w:rsid w:val="00D3289E"/>
    <w:rsid w:val="00E0681B"/>
    <w:rsid w:val="00E33933"/>
    <w:rsid w:val="00E519F9"/>
    <w:rsid w:val="00F02051"/>
    <w:rsid w:val="00FB3A8F"/>
    <w:rsid w:val="00FC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1A26D-7232-4DD7-BB2A-F4869774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qFormat/>
    <w:rsid w:val="00CF243A"/>
    <w:pPr>
      <w:spacing w:after="200" w:line="276" w:lineRule="auto"/>
      <w:ind w:left="720"/>
      <w:contextualSpacing/>
    </w:pPr>
    <w:rPr>
      <w:color w:val="auto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51780"/>
    <w:rPr>
      <w:rFonts w:asciiTheme="majorHAnsi" w:eastAsiaTheme="majorEastAsia" w:hAnsiTheme="majorHAnsi" w:cstheme="majorBidi"/>
      <w:color w:val="2A7B8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DEA3105DDB4A7DB94C4D5ABEC93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48F78-8BF0-4F43-A970-EA4D4A964CF2}"/>
      </w:docPartPr>
      <w:docPartBody>
        <w:p w:rsidR="007545BF" w:rsidRDefault="00C568F1">
          <w:pPr>
            <w:pStyle w:val="1BDEA3105DDB4A7DB94C4D5ABEC93EDE"/>
          </w:pPr>
          <w:r>
            <w:t>[Your Name]</w:t>
          </w:r>
        </w:p>
      </w:docPartBody>
    </w:docPart>
    <w:docPart>
      <w:docPartPr>
        <w:name w:val="417A1794D0FB445EBF851C8A02FFD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338E4-6884-4869-9B26-7AC6C40B5BC6}"/>
      </w:docPartPr>
      <w:docPartBody>
        <w:p w:rsidR="007545BF" w:rsidRDefault="00C568F1">
          <w:pPr>
            <w:pStyle w:val="417A1794D0FB445EBF851C8A02FFD707"/>
          </w:pPr>
          <w:r>
            <w:t>[Address, City, ST  ZIP Code]</w:t>
          </w:r>
        </w:p>
      </w:docPartBody>
    </w:docPart>
    <w:docPart>
      <w:docPartPr>
        <w:name w:val="DBA55B6A479C4D439720C3F535C19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9F7FC-103E-4865-B022-04C68A97C445}"/>
      </w:docPartPr>
      <w:docPartBody>
        <w:p w:rsidR="007545BF" w:rsidRDefault="00C568F1">
          <w:pPr>
            <w:pStyle w:val="DBA55B6A479C4D439720C3F535C19DE9"/>
          </w:pPr>
          <w:r>
            <w:t>[Telephone]</w:t>
          </w:r>
        </w:p>
      </w:docPartBody>
    </w:docPart>
    <w:docPart>
      <w:docPartPr>
        <w:name w:val="40423BE2766842559C65461F2AB4C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39278-7825-4DC2-A07F-DF5766C392F4}"/>
      </w:docPartPr>
      <w:docPartBody>
        <w:p w:rsidR="007545BF" w:rsidRDefault="00C568F1">
          <w:pPr>
            <w:pStyle w:val="40423BE2766842559C65461F2AB4C1D1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D7"/>
    <w:rsid w:val="001A20FA"/>
    <w:rsid w:val="001F798D"/>
    <w:rsid w:val="002018DD"/>
    <w:rsid w:val="003A4878"/>
    <w:rsid w:val="004608CF"/>
    <w:rsid w:val="00465EF6"/>
    <w:rsid w:val="004B0A2B"/>
    <w:rsid w:val="005C707D"/>
    <w:rsid w:val="005D5CF8"/>
    <w:rsid w:val="006D6AD7"/>
    <w:rsid w:val="007545BF"/>
    <w:rsid w:val="008714C4"/>
    <w:rsid w:val="00936A85"/>
    <w:rsid w:val="00AF5416"/>
    <w:rsid w:val="00B72AD3"/>
    <w:rsid w:val="00C568F1"/>
    <w:rsid w:val="00D618F5"/>
    <w:rsid w:val="00E026E0"/>
    <w:rsid w:val="00EA74FB"/>
    <w:rsid w:val="00F1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DEA3105DDB4A7DB94C4D5ABEC93EDE">
    <w:name w:val="1BDEA3105DDB4A7DB94C4D5ABEC93EDE"/>
  </w:style>
  <w:style w:type="paragraph" w:customStyle="1" w:styleId="417A1794D0FB445EBF851C8A02FFD707">
    <w:name w:val="417A1794D0FB445EBF851C8A02FFD707"/>
  </w:style>
  <w:style w:type="paragraph" w:customStyle="1" w:styleId="DBA55B6A479C4D439720C3F535C19DE9">
    <w:name w:val="DBA55B6A479C4D439720C3F535C19DE9"/>
  </w:style>
  <w:style w:type="paragraph" w:customStyle="1" w:styleId="40423BE2766842559C65461F2AB4C1D1">
    <w:name w:val="40423BE2766842559C65461F2AB4C1D1"/>
  </w:style>
  <w:style w:type="paragraph" w:customStyle="1" w:styleId="007679EA8293472C9ED1E9DFA9DEDDBD">
    <w:name w:val="007679EA8293472C9ED1E9DFA9DEDDBD"/>
  </w:style>
  <w:style w:type="paragraph" w:customStyle="1" w:styleId="82C6784A78E641DE86E30E58BEF548D4">
    <w:name w:val="82C6784A78E641DE86E30E58BEF548D4"/>
  </w:style>
  <w:style w:type="paragraph" w:customStyle="1" w:styleId="570B856D9D534F079CF87DFA0BC547F0">
    <w:name w:val="570B856D9D534F079CF87DFA0BC547F0"/>
  </w:style>
  <w:style w:type="paragraph" w:customStyle="1" w:styleId="23ACAE3DFC3E4F20838F3C8778D10B68">
    <w:name w:val="23ACAE3DFC3E4F20838F3C8778D10B68"/>
  </w:style>
  <w:style w:type="paragraph" w:customStyle="1" w:styleId="5986755FF6714BD9831C465C5A2185BD">
    <w:name w:val="5986755FF6714BD9831C465C5A2185BD"/>
  </w:style>
  <w:style w:type="character" w:styleId="PlaceholderText">
    <w:name w:val="Placeholder Text"/>
    <w:basedOn w:val="DefaultParagraphFont"/>
    <w:uiPriority w:val="99"/>
    <w:semiHidden/>
    <w:rsid w:val="006D6AD7"/>
    <w:rPr>
      <w:color w:val="808080"/>
    </w:rPr>
  </w:style>
  <w:style w:type="paragraph" w:customStyle="1" w:styleId="153D31787FA942CBA481AD09C94EAA57">
    <w:name w:val="153D31787FA942CBA481AD09C94EAA57"/>
  </w:style>
  <w:style w:type="paragraph" w:customStyle="1" w:styleId="92E137EAB7554D8BA643ECAB845D8D54">
    <w:name w:val="92E137EAB7554D8BA643ECAB845D8D5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7C4686A28AC8484AAB48A77C27D1FA4E">
    <w:name w:val="7C4686A28AC8484AAB48A77C27D1FA4E"/>
  </w:style>
  <w:style w:type="paragraph" w:customStyle="1" w:styleId="DD81F1D7CCC648DFB3ADA90A16F4610F">
    <w:name w:val="DD81F1D7CCC648DFB3ADA90A16F4610F"/>
  </w:style>
  <w:style w:type="paragraph" w:customStyle="1" w:styleId="BA1D3B056B91483C8EECEC615C9C78E7">
    <w:name w:val="BA1D3B056B91483C8EECEC615C9C78E7"/>
  </w:style>
  <w:style w:type="paragraph" w:customStyle="1" w:styleId="7FBC9D139EE040AFBFE908686719CC2A">
    <w:name w:val="7FBC9D139EE040AFBFE908686719CC2A"/>
  </w:style>
  <w:style w:type="paragraph" w:customStyle="1" w:styleId="B2FB4001DBF34733AC600E777F070D9D">
    <w:name w:val="B2FB4001DBF34733AC600E777F070D9D"/>
  </w:style>
  <w:style w:type="paragraph" w:customStyle="1" w:styleId="6578E4F620A241149A7ADEB67FDE36DD">
    <w:name w:val="6578E4F620A241149A7ADEB67FDE36DD"/>
  </w:style>
  <w:style w:type="paragraph" w:customStyle="1" w:styleId="76C56CD6C9A04A3ABD4D27C8B8D676C3">
    <w:name w:val="76C56CD6C9A04A3ABD4D27C8B8D676C3"/>
  </w:style>
  <w:style w:type="paragraph" w:customStyle="1" w:styleId="089708E063A34F469C298BE62DFAAD2B">
    <w:name w:val="089708E063A34F469C298BE62DFAAD2B"/>
    <w:rsid w:val="006D6A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ADDRESS: LP62 Allarack Trace, Caratal Village, Claxton Bay.</CompanyAddress>
  <CompanyPhone> (868) 749-3280</CompanyPhone>
  <CompanyFax/>
  <CompanyEmail>sadiasakhawat@ymail.com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217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SADIA SAKHAWAT</dc:creator>
  <cp:keywords/>
  <cp:lastModifiedBy>user</cp:lastModifiedBy>
  <cp:revision>33</cp:revision>
  <dcterms:created xsi:type="dcterms:W3CDTF">2014-01-12T17:26:00Z</dcterms:created>
  <dcterms:modified xsi:type="dcterms:W3CDTF">2016-03-15T01:32:00Z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