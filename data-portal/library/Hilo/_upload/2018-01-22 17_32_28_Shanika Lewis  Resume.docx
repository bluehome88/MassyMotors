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6374" w:type="pct"/>
        <w:tblInd w:w="-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96"/>
        <w:gridCol w:w="2152"/>
        <w:gridCol w:w="122"/>
        <w:gridCol w:w="7939"/>
        <w:gridCol w:w="425"/>
        <w:gridCol w:w="1491"/>
      </w:tblGrid>
      <w:tr w:rsidR="00910CBB" w:rsidRPr="00AE1387" w:rsidTr="002733B6">
        <w:tc>
          <w:tcPr>
            <w:tcW w:w="5000" w:type="pct"/>
            <w:gridSpan w:val="6"/>
            <w:shd w:val="clear" w:color="auto" w:fill="auto"/>
            <w:vAlign w:val="bottom"/>
          </w:tcPr>
          <w:p w:rsidR="00910CBB" w:rsidRPr="00AE1387" w:rsidRDefault="005622C0" w:rsidP="00D93D49">
            <w:pPr>
              <w:pStyle w:val="Name"/>
              <w:rPr>
                <w:color w:val="000000" w:themeColor="text1"/>
                <w:sz w:val="72"/>
              </w:rPr>
            </w:pPr>
            <w:sdt>
              <w:sdtPr>
                <w:rPr>
                  <w:color w:val="000000" w:themeColor="text1"/>
                  <w:sz w:val="72"/>
                </w:rPr>
                <w:id w:val="5444133"/>
                <w:placeholder>
                  <w:docPart w:val="DA722C869F5146E2B65BB6DAE3DE7B91"/>
                </w:placeholder>
              </w:sdtPr>
              <w:sdtContent>
                <w:proofErr w:type="spellStart"/>
                <w:r w:rsidR="00D93D49">
                  <w:rPr>
                    <w:color w:val="000000" w:themeColor="text1"/>
                    <w:sz w:val="72"/>
                  </w:rPr>
                  <w:t>Shanika</w:t>
                </w:r>
                <w:proofErr w:type="spellEnd"/>
                <w:r w:rsidR="00D93D49">
                  <w:rPr>
                    <w:color w:val="000000" w:themeColor="text1"/>
                    <w:sz w:val="72"/>
                  </w:rPr>
                  <w:t xml:space="preserve"> Lewis </w:t>
                </w:r>
              </w:sdtContent>
            </w:sdt>
          </w:p>
        </w:tc>
      </w:tr>
      <w:tr w:rsidR="00464750" w:rsidRPr="00AE1387" w:rsidTr="00064416">
        <w:trPr>
          <w:trHeight w:val="886"/>
        </w:trPr>
        <w:tc>
          <w:tcPr>
            <w:tcW w:w="5000" w:type="pct"/>
            <w:gridSpan w:val="6"/>
            <w:shd w:val="clear" w:color="auto" w:fill="auto"/>
            <w:vAlign w:val="bottom"/>
          </w:tcPr>
          <w:sdt>
            <w:sdtPr>
              <w:rPr>
                <w:rStyle w:val="PersonalInfoChar"/>
                <w:b w:val="0"/>
                <w:color w:val="000000" w:themeColor="text1"/>
                <w:sz w:val="28"/>
                <w:szCs w:val="28"/>
              </w:rPr>
              <w:id w:val="5444137"/>
              <w:placeholder>
                <w:docPart w:val="BB222D6E9D174E5EB8285304C123AB86"/>
              </w:placeholder>
            </w:sdtPr>
            <w:sdtEndPr>
              <w:rPr>
                <w:rStyle w:val="PersonalInfoChar"/>
                <w:b/>
              </w:rPr>
            </w:sdtEndPr>
            <w:sdtContent>
              <w:p w:rsidR="00464750" w:rsidRPr="009A6F51" w:rsidRDefault="00385689" w:rsidP="00464750">
                <w:pPr>
                  <w:ind w:right="-116"/>
                  <w:rPr>
                    <w:color w:val="000000" w:themeColor="text1"/>
                    <w:sz w:val="28"/>
                    <w:szCs w:val="28"/>
                  </w:rPr>
                </w:pPr>
                <w:r w:rsidRPr="009A6F51">
                  <w:rPr>
                    <w:rStyle w:val="PersonalInfoChar"/>
                    <w:b w:val="0"/>
                    <w:color w:val="000000" w:themeColor="text1"/>
                    <w:sz w:val="28"/>
                    <w:szCs w:val="28"/>
                  </w:rPr>
                  <w:t>Telephone:</w:t>
                </w:r>
                <w:r w:rsidRPr="009A6F51">
                  <w:rPr>
                    <w:rStyle w:val="PersonalInfoChar"/>
                    <w:b w:val="0"/>
                    <w:color w:val="000000" w:themeColor="text1"/>
                    <w:sz w:val="28"/>
                    <w:szCs w:val="28"/>
                  </w:rPr>
                  <w:tab/>
                </w:r>
                <w:r w:rsidR="004210CB" w:rsidRPr="009A6F51">
                  <w:rPr>
                    <w:rStyle w:val="PersonalInfoChar"/>
                    <w:b w:val="0"/>
                    <w:color w:val="000000" w:themeColor="text1"/>
                    <w:sz w:val="28"/>
                    <w:szCs w:val="28"/>
                  </w:rPr>
                  <w:tab/>
                </w:r>
                <w:r w:rsidR="003A3FC5">
                  <w:rPr>
                    <w:rStyle w:val="PersonalInfoChar"/>
                    <w:b w:val="0"/>
                    <w:color w:val="000000" w:themeColor="text1"/>
                    <w:sz w:val="28"/>
                    <w:szCs w:val="28"/>
                  </w:rPr>
                  <w:t xml:space="preserve">868 </w:t>
                </w:r>
                <w:r w:rsidR="00F36470">
                  <w:rPr>
                    <w:rStyle w:val="PersonalInfoChar"/>
                    <w:b w:val="0"/>
                    <w:color w:val="000000" w:themeColor="text1"/>
                    <w:sz w:val="28"/>
                    <w:szCs w:val="28"/>
                  </w:rPr>
                  <w:t xml:space="preserve"> </w:t>
                </w:r>
                <w:r w:rsidR="00D86DD7">
                  <w:rPr>
                    <w:rStyle w:val="PersonalInfoChar"/>
                    <w:b w:val="0"/>
                    <w:color w:val="000000" w:themeColor="text1"/>
                    <w:sz w:val="28"/>
                    <w:szCs w:val="28"/>
                  </w:rPr>
                  <w:t>320 1909</w:t>
                </w:r>
              </w:p>
            </w:sdtContent>
          </w:sdt>
          <w:sdt>
            <w:sdtPr>
              <w:rPr>
                <w:b w:val="0"/>
                <w:color w:val="000000" w:themeColor="text1"/>
                <w:sz w:val="28"/>
                <w:szCs w:val="28"/>
              </w:rPr>
              <w:id w:val="5444139"/>
              <w:placeholder>
                <w:docPart w:val="6F9DE0B3D5994FCE9AD3FBBDC1207D77"/>
              </w:placeholder>
            </w:sdtPr>
            <w:sdtContent>
              <w:p w:rsidR="006C6146" w:rsidRDefault="00385689" w:rsidP="00D86DD7">
                <w:pPr>
                  <w:pStyle w:val="PersonalInfo"/>
                  <w:ind w:hanging="25"/>
                  <w:rPr>
                    <w:b w:val="0"/>
                    <w:color w:val="000000" w:themeColor="text1"/>
                    <w:sz w:val="28"/>
                    <w:szCs w:val="28"/>
                  </w:rPr>
                </w:pPr>
                <w:r w:rsidRPr="009A6F51">
                  <w:rPr>
                    <w:b w:val="0"/>
                    <w:color w:val="000000" w:themeColor="text1"/>
                    <w:sz w:val="28"/>
                    <w:szCs w:val="28"/>
                  </w:rPr>
                  <w:t>Address:</w:t>
                </w:r>
                <w:r w:rsidR="009A6F51" w:rsidRPr="009A6F51">
                  <w:rPr>
                    <w:b w:val="0"/>
                    <w:color w:val="000000" w:themeColor="text1"/>
                    <w:sz w:val="28"/>
                    <w:szCs w:val="28"/>
                  </w:rPr>
                  <w:tab/>
                </w:r>
                <w:r w:rsidR="009A6F51" w:rsidRPr="009A6F51">
                  <w:rPr>
                    <w:b w:val="0"/>
                    <w:color w:val="000000" w:themeColor="text1"/>
                    <w:sz w:val="28"/>
                    <w:szCs w:val="28"/>
                  </w:rPr>
                  <w:tab/>
                </w:r>
                <w:r w:rsidR="00410BE2">
                  <w:rPr>
                    <w:b w:val="0"/>
                    <w:color w:val="000000" w:themeColor="text1"/>
                    <w:sz w:val="28"/>
                    <w:szCs w:val="28"/>
                  </w:rPr>
                  <w:t>#</w:t>
                </w:r>
                <w:r w:rsidR="00651FA4">
                  <w:rPr>
                    <w:b w:val="0"/>
                    <w:color w:val="000000" w:themeColor="text1"/>
                    <w:sz w:val="28"/>
                    <w:szCs w:val="28"/>
                  </w:rPr>
                  <w:t>19 Anderson Avenue, Off Duff</w:t>
                </w:r>
                <w:r w:rsidR="00D86DD7">
                  <w:rPr>
                    <w:b w:val="0"/>
                    <w:color w:val="000000" w:themeColor="text1"/>
                    <w:sz w:val="28"/>
                    <w:szCs w:val="28"/>
                  </w:rPr>
                  <w:t xml:space="preserve"> Road, Williamsville, </w:t>
                </w:r>
                <w:proofErr w:type="spellStart"/>
                <w:r w:rsidR="00D86DD7">
                  <w:rPr>
                    <w:b w:val="0"/>
                    <w:color w:val="000000" w:themeColor="text1"/>
                    <w:sz w:val="28"/>
                    <w:szCs w:val="28"/>
                  </w:rPr>
                  <w:t>Hardbargain</w:t>
                </w:r>
                <w:proofErr w:type="spellEnd"/>
                <w:r w:rsidR="00D86DD7">
                  <w:rPr>
                    <w:b w:val="0"/>
                    <w:color w:val="000000" w:themeColor="text1"/>
                    <w:sz w:val="28"/>
                    <w:szCs w:val="28"/>
                  </w:rPr>
                  <w:t xml:space="preserve"> </w:t>
                </w:r>
              </w:p>
              <w:p w:rsidR="006C6146" w:rsidRDefault="006C6146" w:rsidP="00D86DD7">
                <w:pPr>
                  <w:pStyle w:val="PersonalInfo"/>
                  <w:ind w:hanging="25"/>
                  <w:rPr>
                    <w:b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b w:val="0"/>
                    <w:color w:val="000000" w:themeColor="text1"/>
                    <w:sz w:val="28"/>
                    <w:szCs w:val="28"/>
                  </w:rPr>
                  <w:t>E-Mail:</w:t>
                </w:r>
                <w:r>
                  <w:rPr>
                    <w:b w:val="0"/>
                    <w:color w:val="000000" w:themeColor="text1"/>
                    <w:sz w:val="28"/>
                    <w:szCs w:val="28"/>
                  </w:rPr>
                  <w:tab/>
                </w:r>
                <w:r>
                  <w:rPr>
                    <w:b w:val="0"/>
                    <w:color w:val="000000" w:themeColor="text1"/>
                    <w:sz w:val="28"/>
                    <w:szCs w:val="28"/>
                  </w:rPr>
                  <w:tab/>
                </w:r>
                <w:hyperlink r:id="rId9" w:history="1">
                  <w:r w:rsidRPr="00717747">
                    <w:rPr>
                      <w:rStyle w:val="Hyperlink"/>
                      <w:b w:val="0"/>
                      <w:sz w:val="28"/>
                      <w:szCs w:val="28"/>
                    </w:rPr>
                    <w:t>nikalewis06@gmail.com</w:t>
                  </w:r>
                </w:hyperlink>
                <w:r>
                  <w:rPr>
                    <w:b w:val="0"/>
                    <w:color w:val="000000" w:themeColor="text1"/>
                    <w:sz w:val="28"/>
                    <w:szCs w:val="28"/>
                  </w:rPr>
                  <w:t xml:space="preserve"> </w:t>
                </w:r>
              </w:p>
              <w:p w:rsidR="00464750" w:rsidRPr="009A6F51" w:rsidRDefault="006C6146" w:rsidP="00D86DD7">
                <w:pPr>
                  <w:pStyle w:val="PersonalInfo"/>
                  <w:ind w:hanging="25"/>
                  <w:rPr>
                    <w:b w:val="0"/>
                    <w:color w:val="000000" w:themeColor="text1"/>
                    <w:sz w:val="28"/>
                    <w:szCs w:val="28"/>
                  </w:rPr>
                </w:pPr>
                <w:r>
                  <w:rPr>
                    <w:b w:val="0"/>
                    <w:color w:val="000000" w:themeColor="text1"/>
                    <w:sz w:val="28"/>
                    <w:szCs w:val="28"/>
                  </w:rPr>
                  <w:t>Date of Birth:</w:t>
                </w:r>
                <w:r>
                  <w:rPr>
                    <w:b w:val="0"/>
                    <w:color w:val="000000" w:themeColor="text1"/>
                    <w:sz w:val="28"/>
                    <w:szCs w:val="28"/>
                  </w:rPr>
                  <w:tab/>
                  <w:t>06/11/1999</w:t>
                </w:r>
              </w:p>
            </w:sdtContent>
          </w:sdt>
        </w:tc>
      </w:tr>
      <w:tr w:rsidR="00910CBB" w:rsidRPr="00AE1387" w:rsidTr="002733B6">
        <w:trPr>
          <w:trHeight w:val="85"/>
        </w:trPr>
        <w:tc>
          <w:tcPr>
            <w:tcW w:w="5000" w:type="pct"/>
            <w:gridSpan w:val="6"/>
            <w:shd w:val="clear" w:color="auto" w:fill="auto"/>
          </w:tcPr>
          <w:p w:rsidR="00910CBB" w:rsidRPr="00AE1387" w:rsidRDefault="00910CBB">
            <w:pPr>
              <w:rPr>
                <w:color w:val="000000" w:themeColor="text1"/>
              </w:rPr>
            </w:pPr>
          </w:p>
        </w:tc>
      </w:tr>
      <w:tr w:rsidR="00910CBB" w:rsidRPr="00AE1387" w:rsidTr="002733B6">
        <w:trPr>
          <w:gridAfter w:val="1"/>
          <w:wAfter w:w="610" w:type="pct"/>
          <w:trHeight w:val="706"/>
        </w:trPr>
        <w:sdt>
          <w:sdtPr>
            <w:rPr>
              <w:color w:val="000000" w:themeColor="text1"/>
              <w:sz w:val="28"/>
              <w:szCs w:val="24"/>
            </w:rPr>
            <w:id w:val="5444170"/>
            <w:placeholder>
              <w:docPart w:val="067171CA7D574332882EE6105864C880"/>
            </w:placeholder>
          </w:sdtPr>
          <w:sdtContent>
            <w:tc>
              <w:tcPr>
                <w:tcW w:w="919" w:type="pct"/>
                <w:gridSpan w:val="2"/>
                <w:shd w:val="thinDiagStripe" w:color="F9F9F9" w:fill="auto"/>
              </w:tcPr>
              <w:p w:rsidR="00910CBB" w:rsidRPr="00A51E51" w:rsidRDefault="003A4F37" w:rsidP="003A3FC5">
                <w:pPr>
                  <w:pStyle w:val="ContentHeading"/>
                  <w:spacing w:line="360" w:lineRule="auto"/>
                  <w:jc w:val="left"/>
                  <w:rPr>
                    <w:color w:val="000000" w:themeColor="text1"/>
                    <w:sz w:val="28"/>
                    <w:szCs w:val="24"/>
                  </w:rPr>
                </w:pPr>
                <w:r>
                  <w:rPr>
                    <w:color w:val="000000" w:themeColor="text1"/>
                    <w:sz w:val="28"/>
                    <w:szCs w:val="24"/>
                  </w:rPr>
                  <w:t>Education</w:t>
                </w:r>
                <w:r w:rsidR="00D03BFA">
                  <w:rPr>
                    <w:color w:val="000000" w:themeColor="text1"/>
                    <w:sz w:val="28"/>
                    <w:szCs w:val="24"/>
                  </w:rPr>
                  <w:br/>
                </w:r>
                <w:r w:rsidR="00146972">
                  <w:rPr>
                    <w:color w:val="000000" w:themeColor="text1"/>
                    <w:sz w:val="28"/>
                    <w:szCs w:val="24"/>
                  </w:rPr>
                  <w:br/>
                </w:r>
                <w:r w:rsidR="00BB19EF">
                  <w:rPr>
                    <w:color w:val="000000" w:themeColor="text1"/>
                    <w:sz w:val="28"/>
                    <w:szCs w:val="24"/>
                  </w:rPr>
                  <w:t>Qualifications</w:t>
                </w:r>
              </w:p>
            </w:tc>
          </w:sdtContent>
        </w:sdt>
        <w:tc>
          <w:tcPr>
            <w:tcW w:w="3471" w:type="pct"/>
            <w:gridSpan w:val="3"/>
          </w:tcPr>
          <w:p w:rsidR="0026558E" w:rsidRDefault="00FB46D4" w:rsidP="003A4F3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2004 – 2012 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ab/>
              <w:t xml:space="preserve">St Francis Montessori </w:t>
            </w:r>
          </w:p>
          <w:p w:rsidR="00FB46D4" w:rsidRDefault="00FB46D4" w:rsidP="003A4F3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2012 – 2017 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ab/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Marabella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South Secondary </w:t>
            </w:r>
          </w:p>
          <w:p w:rsidR="00816D16" w:rsidRPr="00671C1F" w:rsidRDefault="00BB19EF" w:rsidP="00671C1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br/>
              <w:t xml:space="preserve">Subjects </w:t>
            </w:r>
            <w:r w:rsidR="00DE3E09">
              <w:rPr>
                <w:color w:val="000000" w:themeColor="text1"/>
                <w:sz w:val="28"/>
                <w:szCs w:val="28"/>
              </w:rPr>
              <w:tab/>
            </w:r>
            <w:r w:rsidR="00DE3E09">
              <w:rPr>
                <w:color w:val="000000" w:themeColor="text1"/>
                <w:sz w:val="28"/>
                <w:szCs w:val="28"/>
              </w:rPr>
              <w:tab/>
            </w:r>
            <w:r w:rsidR="007C4184">
              <w:rPr>
                <w:color w:val="000000" w:themeColor="text1"/>
                <w:sz w:val="28"/>
                <w:szCs w:val="28"/>
              </w:rPr>
              <w:tab/>
            </w:r>
            <w:r w:rsidR="007C4184">
              <w:rPr>
                <w:color w:val="000000" w:themeColor="text1"/>
                <w:sz w:val="28"/>
                <w:szCs w:val="28"/>
              </w:rPr>
              <w:tab/>
            </w:r>
            <w:r w:rsidR="007C4184">
              <w:rPr>
                <w:color w:val="000000" w:themeColor="text1"/>
                <w:sz w:val="28"/>
                <w:szCs w:val="28"/>
              </w:rPr>
              <w:tab/>
              <w:t xml:space="preserve">Grades </w:t>
            </w:r>
            <w:r w:rsidR="00DE3E09">
              <w:rPr>
                <w:color w:val="000000" w:themeColor="text1"/>
                <w:sz w:val="28"/>
                <w:szCs w:val="28"/>
              </w:rPr>
              <w:tab/>
            </w:r>
            <w:r w:rsidR="001C3B15">
              <w:rPr>
                <w:color w:val="000000" w:themeColor="text1"/>
                <w:sz w:val="28"/>
                <w:szCs w:val="28"/>
              </w:rPr>
              <w:tab/>
            </w:r>
            <w:r w:rsidR="00DE3E09">
              <w:rPr>
                <w:color w:val="000000" w:themeColor="text1"/>
                <w:sz w:val="28"/>
                <w:szCs w:val="28"/>
              </w:rPr>
              <w:t xml:space="preserve"> </w:t>
            </w:r>
            <w:r w:rsidR="001C3B15" w:rsidRPr="00671C1F">
              <w:rPr>
                <w:color w:val="000000" w:themeColor="text1"/>
                <w:sz w:val="28"/>
                <w:szCs w:val="28"/>
              </w:rPr>
              <w:tab/>
            </w:r>
          </w:p>
          <w:p w:rsidR="00671C1F" w:rsidRDefault="00816D16" w:rsidP="00BB19E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Mathematics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 w:rsidR="00671C1F">
              <w:rPr>
                <w:color w:val="000000" w:themeColor="text1"/>
                <w:sz w:val="28"/>
                <w:szCs w:val="28"/>
              </w:rPr>
              <w:tab/>
            </w:r>
            <w:r w:rsidR="00671C1F">
              <w:rPr>
                <w:color w:val="000000" w:themeColor="text1"/>
                <w:sz w:val="28"/>
                <w:szCs w:val="28"/>
              </w:rPr>
              <w:tab/>
              <w:t>3</w:t>
            </w:r>
          </w:p>
          <w:p w:rsidR="00671C1F" w:rsidRDefault="00671C1F" w:rsidP="00BB19E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English 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ab/>
              <w:t>2</w:t>
            </w:r>
          </w:p>
          <w:p w:rsidR="00816D16" w:rsidRDefault="00671C1F" w:rsidP="00BB19E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Food &amp; Nutrition 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ab/>
              <w:t>2</w:t>
            </w:r>
            <w:r w:rsidR="001C3B15">
              <w:rPr>
                <w:color w:val="000000" w:themeColor="text1"/>
                <w:sz w:val="28"/>
                <w:szCs w:val="28"/>
              </w:rPr>
              <w:tab/>
            </w:r>
            <w:r w:rsidR="00816D16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816D16" w:rsidRDefault="00D03BFA" w:rsidP="00BB19E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Social Studies </w:t>
            </w:r>
            <w:r w:rsidR="007C4184">
              <w:rPr>
                <w:color w:val="000000" w:themeColor="text1"/>
                <w:sz w:val="28"/>
                <w:szCs w:val="28"/>
              </w:rPr>
              <w:tab/>
            </w:r>
            <w:r w:rsidR="007C4184">
              <w:rPr>
                <w:color w:val="000000" w:themeColor="text1"/>
                <w:sz w:val="28"/>
                <w:szCs w:val="28"/>
              </w:rPr>
              <w:tab/>
            </w:r>
            <w:r w:rsidR="007C4184">
              <w:rPr>
                <w:color w:val="000000" w:themeColor="text1"/>
                <w:sz w:val="28"/>
                <w:szCs w:val="28"/>
              </w:rPr>
              <w:tab/>
            </w:r>
            <w:r w:rsidR="00671C1F">
              <w:rPr>
                <w:color w:val="000000" w:themeColor="text1"/>
                <w:sz w:val="28"/>
                <w:szCs w:val="28"/>
              </w:rPr>
              <w:t>3</w:t>
            </w:r>
            <w:r w:rsidR="00816D16">
              <w:rPr>
                <w:color w:val="000000" w:themeColor="text1"/>
                <w:sz w:val="28"/>
                <w:szCs w:val="28"/>
              </w:rPr>
              <w:tab/>
            </w:r>
            <w:r w:rsidR="001C3B15">
              <w:rPr>
                <w:color w:val="000000" w:themeColor="text1"/>
                <w:sz w:val="28"/>
                <w:szCs w:val="28"/>
              </w:rPr>
              <w:tab/>
            </w:r>
          </w:p>
          <w:p w:rsidR="007C4184" w:rsidRDefault="007C4184" w:rsidP="00BB19E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Literature </w:t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ab/>
            </w:r>
            <w:r w:rsidR="00671C1F">
              <w:rPr>
                <w:color w:val="000000" w:themeColor="text1"/>
                <w:sz w:val="28"/>
                <w:szCs w:val="28"/>
              </w:rPr>
              <w:tab/>
              <w:t>4</w:t>
            </w:r>
          </w:p>
          <w:p w:rsidR="00816D16" w:rsidRDefault="00671C1F" w:rsidP="00BB19E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Integrated Science </w:t>
            </w:r>
            <w:r w:rsidR="001C3B15"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ab/>
              <w:t>3</w:t>
            </w:r>
          </w:p>
          <w:p w:rsidR="00671C1F" w:rsidRDefault="00671C1F" w:rsidP="00BB19EF">
            <w:pPr>
              <w:pStyle w:val="ListParagraph"/>
              <w:numPr>
                <w:ilvl w:val="0"/>
                <w:numId w:val="23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Family &amp; Human Resources </w:t>
            </w:r>
            <w:r>
              <w:rPr>
                <w:color w:val="000000" w:themeColor="text1"/>
                <w:sz w:val="28"/>
                <w:szCs w:val="28"/>
              </w:rPr>
              <w:tab/>
              <w:t>2</w:t>
            </w:r>
          </w:p>
          <w:p w:rsidR="001C3B15" w:rsidRPr="00816A07" w:rsidRDefault="00816D16" w:rsidP="007A6E28">
            <w:pPr>
              <w:pStyle w:val="ListParagraph"/>
              <w:ind w:left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ab/>
            </w:r>
            <w:r>
              <w:rPr>
                <w:color w:val="000000" w:themeColor="text1"/>
                <w:sz w:val="28"/>
                <w:szCs w:val="28"/>
              </w:rPr>
              <w:tab/>
            </w:r>
            <w:r w:rsidR="001C3B15">
              <w:rPr>
                <w:color w:val="000000" w:themeColor="text1"/>
                <w:sz w:val="28"/>
                <w:szCs w:val="28"/>
              </w:rPr>
              <w:tab/>
            </w:r>
          </w:p>
        </w:tc>
      </w:tr>
      <w:tr w:rsidR="00464750" w:rsidRPr="00AE1387" w:rsidTr="002733B6">
        <w:trPr>
          <w:gridBefore w:val="1"/>
          <w:gridAfter w:val="2"/>
          <w:wBefore w:w="39" w:type="pct"/>
          <w:wAfter w:w="784" w:type="pct"/>
          <w:trHeight w:val="886"/>
        </w:trPr>
        <w:tc>
          <w:tcPr>
            <w:tcW w:w="930" w:type="pct"/>
            <w:gridSpan w:val="2"/>
            <w:shd w:val="thinDiagStripe" w:color="F9F9F9" w:fill="auto"/>
          </w:tcPr>
          <w:p w:rsidR="00467DBA" w:rsidRPr="00AE1387" w:rsidRDefault="004B1FF7" w:rsidP="003B0F5E">
            <w:pPr>
              <w:pStyle w:val="ContentHeading"/>
              <w:spacing w:before="120" w:after="120" w:line="360" w:lineRule="auto"/>
              <w:jc w:val="left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W</w:t>
            </w:r>
            <w:r w:rsidR="00CF207B">
              <w:rPr>
                <w:color w:val="000000" w:themeColor="text1"/>
                <w:sz w:val="28"/>
                <w:szCs w:val="24"/>
              </w:rPr>
              <w:t>ork Experience</w:t>
            </w:r>
            <w:r w:rsidR="00C17B27">
              <w:rPr>
                <w:color w:val="000000" w:themeColor="text1"/>
                <w:sz w:val="28"/>
                <w:szCs w:val="24"/>
              </w:rPr>
              <w:br/>
            </w:r>
            <w:r w:rsidR="00C17B27">
              <w:rPr>
                <w:color w:val="000000" w:themeColor="text1"/>
                <w:sz w:val="28"/>
                <w:szCs w:val="24"/>
              </w:rPr>
              <w:br/>
            </w:r>
            <w:r w:rsidR="00C17B27">
              <w:rPr>
                <w:color w:val="000000" w:themeColor="text1"/>
                <w:sz w:val="28"/>
                <w:szCs w:val="24"/>
              </w:rPr>
              <w:br/>
            </w:r>
            <w:r w:rsidR="00C17B27">
              <w:rPr>
                <w:color w:val="000000" w:themeColor="text1"/>
                <w:sz w:val="28"/>
                <w:szCs w:val="24"/>
              </w:rPr>
              <w:br/>
            </w:r>
            <w:r w:rsidR="00C17B27">
              <w:rPr>
                <w:color w:val="000000" w:themeColor="text1"/>
                <w:sz w:val="28"/>
                <w:szCs w:val="24"/>
              </w:rPr>
              <w:br/>
            </w:r>
            <w:r w:rsidR="00C17B27">
              <w:rPr>
                <w:color w:val="000000" w:themeColor="text1"/>
                <w:sz w:val="28"/>
                <w:szCs w:val="24"/>
              </w:rPr>
              <w:br/>
              <w:t xml:space="preserve">Skills </w:t>
            </w:r>
            <w:r w:rsidR="003B0F5E">
              <w:rPr>
                <w:color w:val="000000" w:themeColor="text1"/>
                <w:sz w:val="28"/>
                <w:szCs w:val="24"/>
              </w:rPr>
              <w:br/>
            </w:r>
            <w:r w:rsidR="003B0F5E">
              <w:rPr>
                <w:color w:val="000000" w:themeColor="text1"/>
                <w:sz w:val="28"/>
                <w:szCs w:val="24"/>
              </w:rPr>
              <w:br/>
            </w:r>
            <w:r w:rsidR="003B0F5E">
              <w:rPr>
                <w:color w:val="000000" w:themeColor="text1"/>
                <w:sz w:val="28"/>
                <w:szCs w:val="24"/>
              </w:rPr>
              <w:br/>
            </w:r>
            <w:r w:rsidR="00230186">
              <w:rPr>
                <w:color w:val="000000" w:themeColor="text1"/>
                <w:sz w:val="28"/>
                <w:szCs w:val="24"/>
              </w:rPr>
              <w:br/>
            </w:r>
            <w:r w:rsidR="003B0F5E">
              <w:rPr>
                <w:color w:val="000000" w:themeColor="text1"/>
                <w:sz w:val="28"/>
                <w:szCs w:val="24"/>
              </w:rPr>
              <w:t xml:space="preserve">References </w:t>
            </w:r>
            <w:r w:rsidR="003B0F5E">
              <w:rPr>
                <w:color w:val="000000" w:themeColor="text1"/>
                <w:sz w:val="28"/>
                <w:szCs w:val="24"/>
              </w:rPr>
              <w:tab/>
            </w:r>
            <w:r w:rsidR="003B0F5E">
              <w:rPr>
                <w:color w:val="000000" w:themeColor="text1"/>
                <w:sz w:val="28"/>
                <w:szCs w:val="24"/>
              </w:rPr>
              <w:tab/>
            </w:r>
            <w:r w:rsidR="003B0F5E">
              <w:rPr>
                <w:color w:val="000000" w:themeColor="text1"/>
                <w:sz w:val="28"/>
                <w:szCs w:val="24"/>
              </w:rPr>
              <w:tab/>
            </w:r>
          </w:p>
        </w:tc>
        <w:tc>
          <w:tcPr>
            <w:tcW w:w="3247" w:type="pct"/>
          </w:tcPr>
          <w:p w:rsidR="0005328C" w:rsidRDefault="00397F58" w:rsidP="0002196A">
            <w:pPr>
              <w:pStyle w:val="ListParagraph"/>
              <w:spacing w:before="120" w:after="100" w:afterAutospacing="1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August 2017</w:t>
            </w:r>
            <w:r w:rsidR="008A5164">
              <w:rPr>
                <w:sz w:val="28"/>
                <w:szCs w:val="28"/>
              </w:rPr>
              <w:t xml:space="preserve"> – December 2017 </w:t>
            </w:r>
            <w:r w:rsidR="00C82B05">
              <w:rPr>
                <w:sz w:val="28"/>
                <w:szCs w:val="28"/>
              </w:rPr>
              <w:tab/>
            </w:r>
            <w:r w:rsidR="00C82B05">
              <w:rPr>
                <w:sz w:val="28"/>
                <w:szCs w:val="28"/>
              </w:rPr>
              <w:tab/>
            </w:r>
            <w:r w:rsidR="00C82B05">
              <w:rPr>
                <w:sz w:val="28"/>
                <w:szCs w:val="28"/>
              </w:rPr>
              <w:tab/>
            </w:r>
            <w:r w:rsidR="008A5164">
              <w:rPr>
                <w:sz w:val="28"/>
                <w:szCs w:val="28"/>
              </w:rPr>
              <w:br/>
              <w:t xml:space="preserve">Church’s Chicken San Fernando  </w:t>
            </w:r>
            <w:r w:rsidR="00123A79">
              <w:rPr>
                <w:sz w:val="28"/>
                <w:szCs w:val="28"/>
              </w:rPr>
              <w:t xml:space="preserve"> </w:t>
            </w:r>
            <w:r w:rsidR="00C82B05">
              <w:rPr>
                <w:sz w:val="28"/>
                <w:szCs w:val="28"/>
              </w:rPr>
              <w:br/>
            </w:r>
            <w:r w:rsidR="00816A07">
              <w:rPr>
                <w:sz w:val="28"/>
                <w:szCs w:val="28"/>
              </w:rPr>
              <w:t>Position:</w:t>
            </w:r>
          </w:p>
          <w:p w:rsidR="008A5164" w:rsidRDefault="008A5164" w:rsidP="00816A07">
            <w:pPr>
              <w:pStyle w:val="ListParagraph"/>
              <w:numPr>
                <w:ilvl w:val="0"/>
                <w:numId w:val="24"/>
              </w:numPr>
              <w:spacing w:before="120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Orders as kitchen Cook</w:t>
            </w:r>
          </w:p>
          <w:p w:rsidR="008A5164" w:rsidRDefault="008A5164" w:rsidP="00816A07">
            <w:pPr>
              <w:pStyle w:val="ListParagraph"/>
              <w:numPr>
                <w:ilvl w:val="0"/>
                <w:numId w:val="24"/>
              </w:numPr>
              <w:spacing w:before="120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Following recipes </w:t>
            </w:r>
          </w:p>
          <w:p w:rsidR="008A5164" w:rsidRDefault="008A5164" w:rsidP="00816A07">
            <w:pPr>
              <w:pStyle w:val="ListParagraph"/>
              <w:numPr>
                <w:ilvl w:val="0"/>
                <w:numId w:val="24"/>
              </w:numPr>
              <w:spacing w:before="120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Deep Cleaned Kitchen at closing time </w:t>
            </w:r>
          </w:p>
          <w:p w:rsidR="008A5164" w:rsidRDefault="008A5164" w:rsidP="00816A07">
            <w:pPr>
              <w:pStyle w:val="ListParagraph"/>
              <w:numPr>
                <w:ilvl w:val="0"/>
                <w:numId w:val="24"/>
              </w:numPr>
              <w:spacing w:before="120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Service ( Took Orders) </w:t>
            </w:r>
          </w:p>
          <w:p w:rsidR="00C17B27" w:rsidRDefault="008A5164" w:rsidP="00C17B27">
            <w:pPr>
              <w:pStyle w:val="ListParagraph"/>
              <w:numPr>
                <w:ilvl w:val="0"/>
                <w:numId w:val="24"/>
              </w:numPr>
              <w:spacing w:before="120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Ensure that kitchen orders request handle on time  </w:t>
            </w:r>
            <w:r w:rsidRPr="00C17B27">
              <w:rPr>
                <w:sz w:val="28"/>
                <w:szCs w:val="28"/>
              </w:rPr>
              <w:t xml:space="preserve">  </w:t>
            </w:r>
          </w:p>
          <w:p w:rsidR="00C17B27" w:rsidRPr="00C17B27" w:rsidRDefault="00123A79" w:rsidP="00C17B27">
            <w:pPr>
              <w:pStyle w:val="ListParagraph"/>
              <w:spacing w:before="120" w:after="100" w:afterAutospacing="1"/>
              <w:rPr>
                <w:sz w:val="28"/>
                <w:szCs w:val="28"/>
              </w:rPr>
            </w:pPr>
            <w:r w:rsidRPr="00C17B27">
              <w:rPr>
                <w:sz w:val="28"/>
                <w:szCs w:val="28"/>
              </w:rPr>
              <w:t xml:space="preserve"> </w:t>
            </w:r>
          </w:p>
          <w:p w:rsidR="00C17B27" w:rsidRPr="00C17B27" w:rsidRDefault="00C17B27" w:rsidP="00C17B27">
            <w:pPr>
              <w:pStyle w:val="ListParagraph"/>
              <w:numPr>
                <w:ilvl w:val="0"/>
                <w:numId w:val="24"/>
              </w:numPr>
              <w:spacing w:before="120" w:after="100" w:afterAutospacing="1"/>
              <w:rPr>
                <w:sz w:val="28"/>
                <w:szCs w:val="28"/>
              </w:rPr>
            </w:pPr>
            <w:r w:rsidRPr="00C17B27">
              <w:rPr>
                <w:sz w:val="28"/>
                <w:szCs w:val="28"/>
              </w:rPr>
              <w:t xml:space="preserve">Able to work well with a team </w:t>
            </w:r>
          </w:p>
          <w:p w:rsidR="00C17B27" w:rsidRPr="00C17B27" w:rsidRDefault="00C17B27" w:rsidP="00C17B27">
            <w:pPr>
              <w:pStyle w:val="ListParagraph"/>
              <w:numPr>
                <w:ilvl w:val="0"/>
                <w:numId w:val="24"/>
              </w:numPr>
              <w:spacing w:before="120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Self Motivated </w:t>
            </w:r>
          </w:p>
          <w:p w:rsidR="00C17B27" w:rsidRPr="00C17B27" w:rsidRDefault="00C17B27" w:rsidP="00C17B27">
            <w:pPr>
              <w:pStyle w:val="ListParagraph"/>
              <w:numPr>
                <w:ilvl w:val="0"/>
                <w:numId w:val="24"/>
              </w:numPr>
              <w:spacing w:before="120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Adaptable</w:t>
            </w:r>
          </w:p>
          <w:p w:rsidR="00C17B27" w:rsidRPr="00C17B27" w:rsidRDefault="00C17B27" w:rsidP="00C17B27">
            <w:pPr>
              <w:pStyle w:val="ListParagraph"/>
              <w:numPr>
                <w:ilvl w:val="0"/>
                <w:numId w:val="24"/>
              </w:numPr>
              <w:spacing w:before="120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Knowledge is hostility industry  </w:t>
            </w:r>
          </w:p>
          <w:p w:rsidR="008E7DE2" w:rsidRPr="00C17B27" w:rsidRDefault="003B0F5E" w:rsidP="00C17B27">
            <w:pPr>
              <w:spacing w:before="120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C17B27">
              <w:rPr>
                <w:sz w:val="28"/>
                <w:szCs w:val="28"/>
              </w:rPr>
              <w:t xml:space="preserve">Susan </w:t>
            </w:r>
            <w:proofErr w:type="spellStart"/>
            <w:r w:rsidR="00C17B27">
              <w:rPr>
                <w:sz w:val="28"/>
                <w:szCs w:val="28"/>
              </w:rPr>
              <w:t>Dhanisingh</w:t>
            </w:r>
            <w:proofErr w:type="spellEnd"/>
            <w:r w:rsidR="00C17B27">
              <w:rPr>
                <w:sz w:val="28"/>
                <w:szCs w:val="28"/>
              </w:rPr>
              <w:t xml:space="preserve"> </w:t>
            </w:r>
            <w:r w:rsidR="00C17B27">
              <w:rPr>
                <w:sz w:val="28"/>
                <w:szCs w:val="28"/>
              </w:rPr>
              <w:tab/>
            </w:r>
            <w:r w:rsidR="00C17B27">
              <w:rPr>
                <w:sz w:val="28"/>
                <w:szCs w:val="28"/>
              </w:rPr>
              <w:tab/>
              <w:t xml:space="preserve">Vice Principal </w:t>
            </w:r>
            <w:r w:rsidR="00CE3F1C">
              <w:rPr>
                <w:sz w:val="28"/>
                <w:szCs w:val="28"/>
              </w:rPr>
              <w:t xml:space="preserve"> </w:t>
            </w:r>
            <w:r w:rsidR="00A72C66">
              <w:rPr>
                <w:sz w:val="28"/>
                <w:szCs w:val="28"/>
              </w:rPr>
              <w:br/>
            </w:r>
            <w:r w:rsidR="00C17B27">
              <w:rPr>
                <w:sz w:val="28"/>
                <w:szCs w:val="28"/>
              </w:rPr>
              <w:t xml:space="preserve">1 868 773 5486 </w:t>
            </w:r>
            <w:r w:rsidR="00A72C66">
              <w:rPr>
                <w:sz w:val="28"/>
                <w:szCs w:val="28"/>
              </w:rPr>
              <w:br/>
            </w:r>
            <w:r w:rsidR="00A72C66">
              <w:rPr>
                <w:sz w:val="28"/>
                <w:szCs w:val="28"/>
              </w:rPr>
              <w:br/>
            </w:r>
            <w:r w:rsidR="00C17B27">
              <w:rPr>
                <w:sz w:val="28"/>
                <w:szCs w:val="28"/>
              </w:rPr>
              <w:t xml:space="preserve">Sharon Grant </w:t>
            </w:r>
            <w:r w:rsidR="00A72C66">
              <w:rPr>
                <w:sz w:val="28"/>
                <w:szCs w:val="28"/>
              </w:rPr>
              <w:t xml:space="preserve"> </w:t>
            </w:r>
            <w:r w:rsidR="00A72C66">
              <w:rPr>
                <w:sz w:val="28"/>
                <w:szCs w:val="28"/>
              </w:rPr>
              <w:tab/>
            </w:r>
            <w:r w:rsidR="00397F58">
              <w:rPr>
                <w:sz w:val="28"/>
                <w:szCs w:val="28"/>
              </w:rPr>
              <w:tab/>
              <w:t>HSE</w:t>
            </w:r>
            <w:r w:rsidR="00C17B27">
              <w:rPr>
                <w:sz w:val="28"/>
                <w:szCs w:val="28"/>
              </w:rPr>
              <w:t xml:space="preserve"> Officer </w:t>
            </w:r>
            <w:r w:rsidR="00CE3F1C">
              <w:rPr>
                <w:sz w:val="28"/>
                <w:szCs w:val="28"/>
              </w:rPr>
              <w:br/>
            </w:r>
            <w:r w:rsidR="00C17B27">
              <w:rPr>
                <w:sz w:val="28"/>
                <w:szCs w:val="28"/>
              </w:rPr>
              <w:t xml:space="preserve">1 868 392 7546 </w:t>
            </w:r>
          </w:p>
        </w:tc>
      </w:tr>
      <w:tr w:rsidR="00C17B27" w:rsidRPr="00AE1387" w:rsidTr="002733B6">
        <w:trPr>
          <w:gridBefore w:val="1"/>
          <w:gridAfter w:val="2"/>
          <w:wBefore w:w="39" w:type="pct"/>
          <w:wAfter w:w="784" w:type="pct"/>
          <w:trHeight w:val="886"/>
        </w:trPr>
        <w:tc>
          <w:tcPr>
            <w:tcW w:w="930" w:type="pct"/>
            <w:gridSpan w:val="2"/>
            <w:shd w:val="thinDiagStripe" w:color="F9F9F9" w:fill="auto"/>
          </w:tcPr>
          <w:p w:rsidR="00C17B27" w:rsidRDefault="00C17B27" w:rsidP="003B0F5E">
            <w:pPr>
              <w:pStyle w:val="ContentHeading"/>
              <w:spacing w:before="120" w:after="120" w:line="360" w:lineRule="auto"/>
              <w:jc w:val="left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ab/>
            </w:r>
          </w:p>
        </w:tc>
        <w:tc>
          <w:tcPr>
            <w:tcW w:w="3247" w:type="pct"/>
          </w:tcPr>
          <w:p w:rsidR="00C17B27" w:rsidRDefault="00C17B27" w:rsidP="00C17B27">
            <w:pPr>
              <w:pStyle w:val="ListParagraph"/>
              <w:spacing w:before="120" w:after="100" w:afterAutospacing="1"/>
              <w:ind w:left="0"/>
              <w:rPr>
                <w:sz w:val="28"/>
                <w:szCs w:val="28"/>
              </w:rPr>
            </w:pPr>
          </w:p>
        </w:tc>
      </w:tr>
    </w:tbl>
    <w:p w:rsidR="006507F0" w:rsidRDefault="006507F0" w:rsidP="003B0F5E">
      <w:pPr>
        <w:pStyle w:val="PersonalInfo"/>
        <w:rPr>
          <w:rFonts w:ascii="Arial" w:hAnsi="Arial" w:cs="Arial"/>
          <w:sz w:val="24"/>
          <w:szCs w:val="24"/>
        </w:rPr>
      </w:pPr>
    </w:p>
    <w:sectPr w:rsidR="006507F0" w:rsidSect="00DE6553">
      <w:pgSz w:w="12240" w:h="15840" w:code="1"/>
      <w:pgMar w:top="630" w:right="1440" w:bottom="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F58" w:rsidRDefault="00397F58">
      <w:pPr>
        <w:spacing w:after="0" w:line="240" w:lineRule="auto"/>
      </w:pPr>
      <w:r>
        <w:separator/>
      </w:r>
    </w:p>
  </w:endnote>
  <w:endnote w:type="continuationSeparator" w:id="1">
    <w:p w:rsidR="00397F58" w:rsidRDefault="0039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F58" w:rsidRDefault="00397F58">
      <w:pPr>
        <w:spacing w:after="0" w:line="240" w:lineRule="auto"/>
      </w:pPr>
      <w:r>
        <w:separator/>
      </w:r>
    </w:p>
  </w:footnote>
  <w:footnote w:type="continuationSeparator" w:id="1">
    <w:p w:rsidR="00397F58" w:rsidRDefault="00397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6AA5"/>
    <w:multiLevelType w:val="hybridMultilevel"/>
    <w:tmpl w:val="FA6A7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954A7"/>
    <w:multiLevelType w:val="hybridMultilevel"/>
    <w:tmpl w:val="87986C2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D35E7"/>
    <w:multiLevelType w:val="hybridMultilevel"/>
    <w:tmpl w:val="4E64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85D34"/>
    <w:multiLevelType w:val="hybridMultilevel"/>
    <w:tmpl w:val="D0DE8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B32EFB"/>
    <w:multiLevelType w:val="hybridMultilevel"/>
    <w:tmpl w:val="40EC261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>
    <w:nsid w:val="29D21F62"/>
    <w:multiLevelType w:val="hybridMultilevel"/>
    <w:tmpl w:val="37D8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41D80"/>
    <w:multiLevelType w:val="hybridMultilevel"/>
    <w:tmpl w:val="72E2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6737D"/>
    <w:multiLevelType w:val="hybridMultilevel"/>
    <w:tmpl w:val="A5F8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E78A0"/>
    <w:multiLevelType w:val="hybridMultilevel"/>
    <w:tmpl w:val="9FE8F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10991"/>
    <w:multiLevelType w:val="hybridMultilevel"/>
    <w:tmpl w:val="7D303A22"/>
    <w:lvl w:ilvl="0" w:tplc="0409000B">
      <w:start w:val="1"/>
      <w:numFmt w:val="bullet"/>
      <w:lvlText w:val=""/>
      <w:lvlJc w:val="left"/>
      <w:pPr>
        <w:ind w:left="13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1">
    <w:nsid w:val="4C853DB4"/>
    <w:multiLevelType w:val="hybridMultilevel"/>
    <w:tmpl w:val="A942DE7C"/>
    <w:lvl w:ilvl="0" w:tplc="04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2">
    <w:nsid w:val="4DC7083E"/>
    <w:multiLevelType w:val="hybridMultilevel"/>
    <w:tmpl w:val="B6C6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56624"/>
    <w:multiLevelType w:val="hybridMultilevel"/>
    <w:tmpl w:val="F48898FC"/>
    <w:lvl w:ilvl="0" w:tplc="0409000B">
      <w:start w:val="1"/>
      <w:numFmt w:val="bullet"/>
      <w:lvlText w:val=""/>
      <w:lvlJc w:val="left"/>
      <w:pPr>
        <w:ind w:left="28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4">
    <w:nsid w:val="5A820723"/>
    <w:multiLevelType w:val="hybridMultilevel"/>
    <w:tmpl w:val="1A1AA726"/>
    <w:lvl w:ilvl="0" w:tplc="04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5">
    <w:nsid w:val="5CDA6382"/>
    <w:multiLevelType w:val="hybridMultilevel"/>
    <w:tmpl w:val="9230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C01C4"/>
    <w:multiLevelType w:val="hybridMultilevel"/>
    <w:tmpl w:val="B3985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A7547"/>
    <w:multiLevelType w:val="hybridMultilevel"/>
    <w:tmpl w:val="EEB2BFC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06088"/>
    <w:multiLevelType w:val="hybridMultilevel"/>
    <w:tmpl w:val="2D7C69EC"/>
    <w:lvl w:ilvl="0" w:tplc="04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9">
    <w:nsid w:val="72D10EA8"/>
    <w:multiLevelType w:val="hybridMultilevel"/>
    <w:tmpl w:val="003C59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B12DE6"/>
    <w:multiLevelType w:val="hybridMultilevel"/>
    <w:tmpl w:val="28EE912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7C1CDA"/>
    <w:multiLevelType w:val="hybridMultilevel"/>
    <w:tmpl w:val="64547B6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FE55CF"/>
    <w:multiLevelType w:val="hybridMultilevel"/>
    <w:tmpl w:val="59B606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357AA"/>
    <w:multiLevelType w:val="hybridMultilevel"/>
    <w:tmpl w:val="BF3866D0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9"/>
  </w:num>
  <w:num w:numId="5">
    <w:abstractNumId w:val="0"/>
  </w:num>
  <w:num w:numId="6">
    <w:abstractNumId w:val="4"/>
  </w:num>
  <w:num w:numId="7">
    <w:abstractNumId w:val="17"/>
  </w:num>
  <w:num w:numId="8">
    <w:abstractNumId w:val="23"/>
  </w:num>
  <w:num w:numId="9">
    <w:abstractNumId w:val="11"/>
  </w:num>
  <w:num w:numId="10">
    <w:abstractNumId w:val="5"/>
  </w:num>
  <w:num w:numId="11">
    <w:abstractNumId w:val="18"/>
  </w:num>
  <w:num w:numId="12">
    <w:abstractNumId w:val="13"/>
  </w:num>
  <w:num w:numId="13">
    <w:abstractNumId w:val="14"/>
  </w:num>
  <w:num w:numId="14">
    <w:abstractNumId w:val="15"/>
  </w:num>
  <w:num w:numId="15">
    <w:abstractNumId w:val="20"/>
  </w:num>
  <w:num w:numId="16">
    <w:abstractNumId w:val="10"/>
  </w:num>
  <w:num w:numId="17">
    <w:abstractNumId w:val="1"/>
  </w:num>
  <w:num w:numId="18">
    <w:abstractNumId w:val="22"/>
  </w:num>
  <w:num w:numId="19">
    <w:abstractNumId w:val="16"/>
  </w:num>
  <w:num w:numId="20">
    <w:abstractNumId w:val="19"/>
  </w:num>
  <w:num w:numId="21">
    <w:abstractNumId w:val="7"/>
  </w:num>
  <w:num w:numId="22">
    <w:abstractNumId w:val="6"/>
  </w:num>
  <w:num w:numId="23">
    <w:abstractNumId w:val="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attachedTemplate r:id="rId1"/>
  <w:stylePaneFormatFilter w:val="1001"/>
  <w:stylePaneSortMethod w:val="0000"/>
  <w:defaultTabStop w:val="720"/>
  <w:characterSpacingControl w:val="doNotCompress"/>
  <w:hdrShapeDefaults>
    <o:shapedefaults v:ext="edit" spidmax="133121"/>
  </w:hdrShapeDefaults>
  <w:footnotePr>
    <w:footnote w:id="0"/>
    <w:footnote w:id="1"/>
  </w:footnotePr>
  <w:endnotePr>
    <w:endnote w:id="0"/>
    <w:endnote w:id="1"/>
  </w:endnotePr>
  <w:compat/>
  <w:rsids>
    <w:rsidRoot w:val="002C6B7C"/>
    <w:rsid w:val="00004353"/>
    <w:rsid w:val="00004AD9"/>
    <w:rsid w:val="0002196A"/>
    <w:rsid w:val="00024E30"/>
    <w:rsid w:val="00025DBE"/>
    <w:rsid w:val="00027192"/>
    <w:rsid w:val="000304B5"/>
    <w:rsid w:val="0003106C"/>
    <w:rsid w:val="00043FAF"/>
    <w:rsid w:val="00050DE0"/>
    <w:rsid w:val="0005328C"/>
    <w:rsid w:val="00060DE5"/>
    <w:rsid w:val="00064416"/>
    <w:rsid w:val="00086B42"/>
    <w:rsid w:val="000B1203"/>
    <w:rsid w:val="000B732D"/>
    <w:rsid w:val="000D0F51"/>
    <w:rsid w:val="000D16D5"/>
    <w:rsid w:val="000D24EF"/>
    <w:rsid w:val="000D356C"/>
    <w:rsid w:val="000D5B8E"/>
    <w:rsid w:val="000D623C"/>
    <w:rsid w:val="000D676B"/>
    <w:rsid w:val="000E1F35"/>
    <w:rsid w:val="000E45BF"/>
    <w:rsid w:val="000F032F"/>
    <w:rsid w:val="00102A75"/>
    <w:rsid w:val="00123A79"/>
    <w:rsid w:val="00130C61"/>
    <w:rsid w:val="00140228"/>
    <w:rsid w:val="00140AD5"/>
    <w:rsid w:val="00146972"/>
    <w:rsid w:val="00147014"/>
    <w:rsid w:val="00153A31"/>
    <w:rsid w:val="0016094F"/>
    <w:rsid w:val="00160FE2"/>
    <w:rsid w:val="00164886"/>
    <w:rsid w:val="001801C6"/>
    <w:rsid w:val="00181563"/>
    <w:rsid w:val="00185555"/>
    <w:rsid w:val="00190807"/>
    <w:rsid w:val="001A044A"/>
    <w:rsid w:val="001A16B3"/>
    <w:rsid w:val="001B27F9"/>
    <w:rsid w:val="001C0683"/>
    <w:rsid w:val="001C36A2"/>
    <w:rsid w:val="001C3B15"/>
    <w:rsid w:val="001C5DF5"/>
    <w:rsid w:val="001E273E"/>
    <w:rsid w:val="001E5C69"/>
    <w:rsid w:val="0021219F"/>
    <w:rsid w:val="00220489"/>
    <w:rsid w:val="002249B3"/>
    <w:rsid w:val="00225C71"/>
    <w:rsid w:val="00230186"/>
    <w:rsid w:val="00234838"/>
    <w:rsid w:val="00243BC9"/>
    <w:rsid w:val="00261544"/>
    <w:rsid w:val="00263978"/>
    <w:rsid w:val="00264DCE"/>
    <w:rsid w:val="0026558E"/>
    <w:rsid w:val="00272BDD"/>
    <w:rsid w:val="00272FE4"/>
    <w:rsid w:val="002733B6"/>
    <w:rsid w:val="00274B81"/>
    <w:rsid w:val="00294508"/>
    <w:rsid w:val="002C008B"/>
    <w:rsid w:val="002C0E62"/>
    <w:rsid w:val="002C342F"/>
    <w:rsid w:val="002C60DE"/>
    <w:rsid w:val="002C6B7C"/>
    <w:rsid w:val="002D0509"/>
    <w:rsid w:val="002F20C2"/>
    <w:rsid w:val="002F5E83"/>
    <w:rsid w:val="003023EB"/>
    <w:rsid w:val="003104BD"/>
    <w:rsid w:val="00315DBD"/>
    <w:rsid w:val="003368F9"/>
    <w:rsid w:val="00341D34"/>
    <w:rsid w:val="003538AC"/>
    <w:rsid w:val="00353D85"/>
    <w:rsid w:val="00362AB0"/>
    <w:rsid w:val="003700AF"/>
    <w:rsid w:val="003731FF"/>
    <w:rsid w:val="00377617"/>
    <w:rsid w:val="00381226"/>
    <w:rsid w:val="00385689"/>
    <w:rsid w:val="0038570F"/>
    <w:rsid w:val="003924DB"/>
    <w:rsid w:val="00397F58"/>
    <w:rsid w:val="003A3FC5"/>
    <w:rsid w:val="003A4F37"/>
    <w:rsid w:val="003B0F5E"/>
    <w:rsid w:val="003C7C59"/>
    <w:rsid w:val="003D290E"/>
    <w:rsid w:val="003D29E3"/>
    <w:rsid w:val="003D44B9"/>
    <w:rsid w:val="003F34F9"/>
    <w:rsid w:val="003F5C87"/>
    <w:rsid w:val="003F6323"/>
    <w:rsid w:val="003F6E22"/>
    <w:rsid w:val="00401D23"/>
    <w:rsid w:val="00403ED2"/>
    <w:rsid w:val="00410BE2"/>
    <w:rsid w:val="004210CB"/>
    <w:rsid w:val="00425B7F"/>
    <w:rsid w:val="004513B2"/>
    <w:rsid w:val="004606DA"/>
    <w:rsid w:val="004631F4"/>
    <w:rsid w:val="00464750"/>
    <w:rsid w:val="00465280"/>
    <w:rsid w:val="00467DBA"/>
    <w:rsid w:val="004730E5"/>
    <w:rsid w:val="004735B0"/>
    <w:rsid w:val="0048169D"/>
    <w:rsid w:val="00482BD8"/>
    <w:rsid w:val="00485F8E"/>
    <w:rsid w:val="00492CF0"/>
    <w:rsid w:val="004B052F"/>
    <w:rsid w:val="004B1FF7"/>
    <w:rsid w:val="004B2CD7"/>
    <w:rsid w:val="004B6B4F"/>
    <w:rsid w:val="004C2637"/>
    <w:rsid w:val="004C38ED"/>
    <w:rsid w:val="004D48B3"/>
    <w:rsid w:val="004F1927"/>
    <w:rsid w:val="004F42F6"/>
    <w:rsid w:val="005056EC"/>
    <w:rsid w:val="005069B9"/>
    <w:rsid w:val="00514DCC"/>
    <w:rsid w:val="005152FB"/>
    <w:rsid w:val="00521910"/>
    <w:rsid w:val="0055064D"/>
    <w:rsid w:val="005622C0"/>
    <w:rsid w:val="00566D05"/>
    <w:rsid w:val="005714CE"/>
    <w:rsid w:val="00582B20"/>
    <w:rsid w:val="00584BD0"/>
    <w:rsid w:val="00591F04"/>
    <w:rsid w:val="00596F93"/>
    <w:rsid w:val="005C546A"/>
    <w:rsid w:val="005C6B3E"/>
    <w:rsid w:val="005D38FA"/>
    <w:rsid w:val="005E5ADF"/>
    <w:rsid w:val="005E5F88"/>
    <w:rsid w:val="005F7CA1"/>
    <w:rsid w:val="00602018"/>
    <w:rsid w:val="00631820"/>
    <w:rsid w:val="0063398F"/>
    <w:rsid w:val="00641AE8"/>
    <w:rsid w:val="006451CA"/>
    <w:rsid w:val="00647056"/>
    <w:rsid w:val="006507F0"/>
    <w:rsid w:val="00651FA4"/>
    <w:rsid w:val="00654C7F"/>
    <w:rsid w:val="00660406"/>
    <w:rsid w:val="00660E6B"/>
    <w:rsid w:val="00667A4E"/>
    <w:rsid w:val="00671C1F"/>
    <w:rsid w:val="0067634F"/>
    <w:rsid w:val="00683084"/>
    <w:rsid w:val="006848A3"/>
    <w:rsid w:val="00687F0B"/>
    <w:rsid w:val="006C2688"/>
    <w:rsid w:val="006C6146"/>
    <w:rsid w:val="006D0B41"/>
    <w:rsid w:val="006E42DA"/>
    <w:rsid w:val="006E45CA"/>
    <w:rsid w:val="006E468F"/>
    <w:rsid w:val="006F7D65"/>
    <w:rsid w:val="00701AED"/>
    <w:rsid w:val="007125C6"/>
    <w:rsid w:val="0073364F"/>
    <w:rsid w:val="00735C57"/>
    <w:rsid w:val="007579B3"/>
    <w:rsid w:val="00773B3D"/>
    <w:rsid w:val="00774454"/>
    <w:rsid w:val="00782CBC"/>
    <w:rsid w:val="00783E9D"/>
    <w:rsid w:val="007916D9"/>
    <w:rsid w:val="007938A1"/>
    <w:rsid w:val="007A6E28"/>
    <w:rsid w:val="007A72A2"/>
    <w:rsid w:val="007A7A98"/>
    <w:rsid w:val="007B06B3"/>
    <w:rsid w:val="007B5061"/>
    <w:rsid w:val="007B6FE5"/>
    <w:rsid w:val="007B7EC1"/>
    <w:rsid w:val="007C0A42"/>
    <w:rsid w:val="007C4184"/>
    <w:rsid w:val="007D2080"/>
    <w:rsid w:val="007D38F9"/>
    <w:rsid w:val="007D3B44"/>
    <w:rsid w:val="007E193B"/>
    <w:rsid w:val="007E4CC9"/>
    <w:rsid w:val="007E5354"/>
    <w:rsid w:val="008055A7"/>
    <w:rsid w:val="00812613"/>
    <w:rsid w:val="00816A07"/>
    <w:rsid w:val="00816D16"/>
    <w:rsid w:val="00825236"/>
    <w:rsid w:val="00841EFB"/>
    <w:rsid w:val="00842784"/>
    <w:rsid w:val="008563E2"/>
    <w:rsid w:val="00860019"/>
    <w:rsid w:val="00863B74"/>
    <w:rsid w:val="00866E81"/>
    <w:rsid w:val="00885A55"/>
    <w:rsid w:val="00897B8C"/>
    <w:rsid w:val="008A06B5"/>
    <w:rsid w:val="008A160B"/>
    <w:rsid w:val="008A5164"/>
    <w:rsid w:val="008B5323"/>
    <w:rsid w:val="008D3395"/>
    <w:rsid w:val="008E7DE2"/>
    <w:rsid w:val="008F33B0"/>
    <w:rsid w:val="00900522"/>
    <w:rsid w:val="00910CBB"/>
    <w:rsid w:val="00921521"/>
    <w:rsid w:val="00921C5E"/>
    <w:rsid w:val="009236E3"/>
    <w:rsid w:val="00926880"/>
    <w:rsid w:val="0094525F"/>
    <w:rsid w:val="009532C2"/>
    <w:rsid w:val="0096502A"/>
    <w:rsid w:val="009677B6"/>
    <w:rsid w:val="00971CFC"/>
    <w:rsid w:val="00974797"/>
    <w:rsid w:val="009900A1"/>
    <w:rsid w:val="00991B5C"/>
    <w:rsid w:val="009921BE"/>
    <w:rsid w:val="009A6F51"/>
    <w:rsid w:val="009B7A8B"/>
    <w:rsid w:val="009D09FD"/>
    <w:rsid w:val="009D1EB1"/>
    <w:rsid w:val="009D6DE9"/>
    <w:rsid w:val="00A02460"/>
    <w:rsid w:val="00A05AED"/>
    <w:rsid w:val="00A113E0"/>
    <w:rsid w:val="00A2331C"/>
    <w:rsid w:val="00A30D23"/>
    <w:rsid w:val="00A42AF7"/>
    <w:rsid w:val="00A51E51"/>
    <w:rsid w:val="00A53857"/>
    <w:rsid w:val="00A55223"/>
    <w:rsid w:val="00A72C66"/>
    <w:rsid w:val="00A72F3E"/>
    <w:rsid w:val="00A74EDC"/>
    <w:rsid w:val="00A8006D"/>
    <w:rsid w:val="00A81953"/>
    <w:rsid w:val="00AA0E33"/>
    <w:rsid w:val="00AA6298"/>
    <w:rsid w:val="00AC111F"/>
    <w:rsid w:val="00AC1F19"/>
    <w:rsid w:val="00AE1387"/>
    <w:rsid w:val="00AF7026"/>
    <w:rsid w:val="00B1053A"/>
    <w:rsid w:val="00B147C1"/>
    <w:rsid w:val="00B178F2"/>
    <w:rsid w:val="00B23DBD"/>
    <w:rsid w:val="00B35FD8"/>
    <w:rsid w:val="00B43C6C"/>
    <w:rsid w:val="00B51839"/>
    <w:rsid w:val="00B51EC2"/>
    <w:rsid w:val="00B54E42"/>
    <w:rsid w:val="00B55E23"/>
    <w:rsid w:val="00B55E39"/>
    <w:rsid w:val="00B56449"/>
    <w:rsid w:val="00B606AE"/>
    <w:rsid w:val="00B61E1B"/>
    <w:rsid w:val="00B67CB2"/>
    <w:rsid w:val="00B71E35"/>
    <w:rsid w:val="00BA4F06"/>
    <w:rsid w:val="00BA50D4"/>
    <w:rsid w:val="00BB19EF"/>
    <w:rsid w:val="00BB4F3F"/>
    <w:rsid w:val="00BD22D5"/>
    <w:rsid w:val="00BE49F1"/>
    <w:rsid w:val="00BF2713"/>
    <w:rsid w:val="00BF317E"/>
    <w:rsid w:val="00BF538E"/>
    <w:rsid w:val="00C15DE2"/>
    <w:rsid w:val="00C17B27"/>
    <w:rsid w:val="00C37AFE"/>
    <w:rsid w:val="00C41FF1"/>
    <w:rsid w:val="00C42589"/>
    <w:rsid w:val="00C45329"/>
    <w:rsid w:val="00C47AA2"/>
    <w:rsid w:val="00C73838"/>
    <w:rsid w:val="00C82B05"/>
    <w:rsid w:val="00C9179E"/>
    <w:rsid w:val="00CA1BBC"/>
    <w:rsid w:val="00CA7B7C"/>
    <w:rsid w:val="00CB16BF"/>
    <w:rsid w:val="00CB713D"/>
    <w:rsid w:val="00CE133F"/>
    <w:rsid w:val="00CE3F1C"/>
    <w:rsid w:val="00CF207B"/>
    <w:rsid w:val="00CF2441"/>
    <w:rsid w:val="00D00919"/>
    <w:rsid w:val="00D03BFA"/>
    <w:rsid w:val="00D313CE"/>
    <w:rsid w:val="00D32E15"/>
    <w:rsid w:val="00D360BA"/>
    <w:rsid w:val="00D366DF"/>
    <w:rsid w:val="00D54856"/>
    <w:rsid w:val="00D620D7"/>
    <w:rsid w:val="00D70784"/>
    <w:rsid w:val="00D71C5F"/>
    <w:rsid w:val="00D86DD7"/>
    <w:rsid w:val="00D93D49"/>
    <w:rsid w:val="00DA132A"/>
    <w:rsid w:val="00DA19DD"/>
    <w:rsid w:val="00DA63ED"/>
    <w:rsid w:val="00DA65D2"/>
    <w:rsid w:val="00DA7A5C"/>
    <w:rsid w:val="00DB5676"/>
    <w:rsid w:val="00DB666B"/>
    <w:rsid w:val="00DC5466"/>
    <w:rsid w:val="00DC6023"/>
    <w:rsid w:val="00DC7E69"/>
    <w:rsid w:val="00DD2BB2"/>
    <w:rsid w:val="00DD77CA"/>
    <w:rsid w:val="00DE3E09"/>
    <w:rsid w:val="00DE6553"/>
    <w:rsid w:val="00DE66E3"/>
    <w:rsid w:val="00DF12A1"/>
    <w:rsid w:val="00DF1790"/>
    <w:rsid w:val="00DF2527"/>
    <w:rsid w:val="00DF2B08"/>
    <w:rsid w:val="00E02D4E"/>
    <w:rsid w:val="00E050B1"/>
    <w:rsid w:val="00E26787"/>
    <w:rsid w:val="00E34E92"/>
    <w:rsid w:val="00E400DD"/>
    <w:rsid w:val="00E46D21"/>
    <w:rsid w:val="00E6156A"/>
    <w:rsid w:val="00E641A3"/>
    <w:rsid w:val="00E65397"/>
    <w:rsid w:val="00E65EC1"/>
    <w:rsid w:val="00E7672C"/>
    <w:rsid w:val="00E80579"/>
    <w:rsid w:val="00E80E84"/>
    <w:rsid w:val="00EA56E7"/>
    <w:rsid w:val="00EA6DD1"/>
    <w:rsid w:val="00EB67D2"/>
    <w:rsid w:val="00EC4315"/>
    <w:rsid w:val="00ED680B"/>
    <w:rsid w:val="00EE21BD"/>
    <w:rsid w:val="00EE32E8"/>
    <w:rsid w:val="00F11930"/>
    <w:rsid w:val="00F12729"/>
    <w:rsid w:val="00F3012E"/>
    <w:rsid w:val="00F36470"/>
    <w:rsid w:val="00F44DD8"/>
    <w:rsid w:val="00F47E22"/>
    <w:rsid w:val="00F62628"/>
    <w:rsid w:val="00F6756A"/>
    <w:rsid w:val="00F75A3D"/>
    <w:rsid w:val="00F7617B"/>
    <w:rsid w:val="00F7742E"/>
    <w:rsid w:val="00F774E2"/>
    <w:rsid w:val="00F818C5"/>
    <w:rsid w:val="00F94E52"/>
    <w:rsid w:val="00FA010C"/>
    <w:rsid w:val="00FA6429"/>
    <w:rsid w:val="00FB46D4"/>
    <w:rsid w:val="00FD1A30"/>
    <w:rsid w:val="00FE1A03"/>
    <w:rsid w:val="00FE5509"/>
    <w:rsid w:val="00FF121E"/>
    <w:rsid w:val="00FF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91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rsid w:val="00050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6BF"/>
    <w:rPr>
      <w:color w:val="0000FF" w:themeColor="hyperlink"/>
      <w:u w:val="single"/>
    </w:rPr>
  </w:style>
  <w:style w:type="character" w:customStyle="1" w:styleId="xbe">
    <w:name w:val="_xbe"/>
    <w:basedOn w:val="DefaultParagraphFont"/>
    <w:rsid w:val="008F33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nikalewis0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c\AppData\Roaming\Microsoft\Templates\Functional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722C869F5146E2B65BB6DAE3DE7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2CF75-BCA1-4A93-8E2B-AFEDD08362C0}"/>
      </w:docPartPr>
      <w:docPartBody>
        <w:p w:rsidR="0016304F" w:rsidRDefault="00BB0FE6">
          <w:pPr>
            <w:pStyle w:val="DA722C869F5146E2B65BB6DAE3DE7B91"/>
          </w:pPr>
          <w:r>
            <w:t>[Your Name]</w:t>
          </w:r>
        </w:p>
      </w:docPartBody>
    </w:docPart>
    <w:docPart>
      <w:docPartPr>
        <w:name w:val="067171CA7D574332882EE6105864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BFD-C514-4B93-84BB-437CDC582549}"/>
      </w:docPartPr>
      <w:docPartBody>
        <w:p w:rsidR="0016304F" w:rsidRDefault="00BB0FE6">
          <w:pPr>
            <w:pStyle w:val="067171CA7D574332882EE6105864C880"/>
          </w:pPr>
          <w:r>
            <w:t>Work History</w:t>
          </w:r>
        </w:p>
      </w:docPartBody>
    </w:docPart>
    <w:docPart>
      <w:docPartPr>
        <w:name w:val="BB222D6E9D174E5EB8285304C123A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001D1-3BB1-4948-AB33-096A3729C5E3}"/>
      </w:docPartPr>
      <w:docPartBody>
        <w:p w:rsidR="0065085B" w:rsidRDefault="0065085B" w:rsidP="0065085B">
          <w:pPr>
            <w:pStyle w:val="BB222D6E9D174E5EB8285304C123AB86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  <w:docPart>
      <w:docPartPr>
        <w:name w:val="6F9DE0B3D5994FCE9AD3FBBDC1207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37F93-0EEA-43DA-9EB5-FE37161B2373}"/>
      </w:docPartPr>
      <w:docPartBody>
        <w:p w:rsidR="0065085B" w:rsidRDefault="0065085B" w:rsidP="0065085B">
          <w:pPr>
            <w:pStyle w:val="6F9DE0B3D5994FCE9AD3FBBDC1207D77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BB0FE6"/>
    <w:rsid w:val="0016304F"/>
    <w:rsid w:val="00227BBC"/>
    <w:rsid w:val="00237251"/>
    <w:rsid w:val="0024455A"/>
    <w:rsid w:val="002930B7"/>
    <w:rsid w:val="002D61F8"/>
    <w:rsid w:val="002E679F"/>
    <w:rsid w:val="002F53BE"/>
    <w:rsid w:val="003155BB"/>
    <w:rsid w:val="0033525F"/>
    <w:rsid w:val="003D4825"/>
    <w:rsid w:val="004045EA"/>
    <w:rsid w:val="00404723"/>
    <w:rsid w:val="00457267"/>
    <w:rsid w:val="00547DAF"/>
    <w:rsid w:val="00561A2E"/>
    <w:rsid w:val="005A1CFB"/>
    <w:rsid w:val="005D3A1A"/>
    <w:rsid w:val="00635A18"/>
    <w:rsid w:val="0065085B"/>
    <w:rsid w:val="00704FD3"/>
    <w:rsid w:val="00740D66"/>
    <w:rsid w:val="0075304E"/>
    <w:rsid w:val="007570C3"/>
    <w:rsid w:val="00761F55"/>
    <w:rsid w:val="00771E24"/>
    <w:rsid w:val="007850F8"/>
    <w:rsid w:val="007E7832"/>
    <w:rsid w:val="00834F76"/>
    <w:rsid w:val="00881731"/>
    <w:rsid w:val="008A0203"/>
    <w:rsid w:val="008A7907"/>
    <w:rsid w:val="008B5A85"/>
    <w:rsid w:val="008D17FF"/>
    <w:rsid w:val="009A153E"/>
    <w:rsid w:val="009B5FDF"/>
    <w:rsid w:val="00A23DE7"/>
    <w:rsid w:val="00A62A7B"/>
    <w:rsid w:val="00AA2BCB"/>
    <w:rsid w:val="00AC2A73"/>
    <w:rsid w:val="00BB0FE6"/>
    <w:rsid w:val="00BC2086"/>
    <w:rsid w:val="00C86960"/>
    <w:rsid w:val="00D03177"/>
    <w:rsid w:val="00DA3D16"/>
    <w:rsid w:val="00EB6BB0"/>
    <w:rsid w:val="00F07C11"/>
    <w:rsid w:val="00F15B7B"/>
    <w:rsid w:val="00F17ECA"/>
    <w:rsid w:val="00F26FD9"/>
    <w:rsid w:val="00F53AB3"/>
    <w:rsid w:val="00F73755"/>
    <w:rsid w:val="00FD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722C869F5146E2B65BB6DAE3DE7B91">
    <w:name w:val="DA722C869F5146E2B65BB6DAE3DE7B91"/>
    <w:rsid w:val="0016304F"/>
  </w:style>
  <w:style w:type="paragraph" w:customStyle="1" w:styleId="PersonalInfo">
    <w:name w:val="Personal Info"/>
    <w:basedOn w:val="Normal"/>
    <w:link w:val="PersonalInfoChar"/>
    <w:qFormat/>
    <w:rsid w:val="0065085B"/>
    <w:pPr>
      <w:spacing w:after="0" w:line="240" w:lineRule="auto"/>
    </w:pPr>
    <w:rPr>
      <w:rFonts w:eastAsiaTheme="minorHAnsi"/>
      <w:color w:val="262626" w:themeColor="text1" w:themeTint="D9"/>
      <w:sz w:val="18"/>
    </w:rPr>
  </w:style>
  <w:style w:type="character" w:customStyle="1" w:styleId="PersonalInfoChar">
    <w:name w:val="Personal Info Char"/>
    <w:basedOn w:val="DefaultParagraphFont"/>
    <w:link w:val="PersonalInfo"/>
    <w:rsid w:val="0065085B"/>
    <w:rPr>
      <w:rFonts w:eastAsiaTheme="minorHAnsi"/>
      <w:color w:val="262626" w:themeColor="text1" w:themeTint="D9"/>
      <w:sz w:val="18"/>
    </w:rPr>
  </w:style>
  <w:style w:type="paragraph" w:customStyle="1" w:styleId="97F8D491B2274B3AA9741B4562A434F5">
    <w:name w:val="97F8D491B2274B3AA9741B4562A434F5"/>
    <w:rsid w:val="0016304F"/>
  </w:style>
  <w:style w:type="paragraph" w:customStyle="1" w:styleId="FB5FDA6CC3CC445DA74B80735AC153D6">
    <w:name w:val="FB5FDA6CC3CC445DA74B80735AC153D6"/>
    <w:rsid w:val="0016304F"/>
  </w:style>
  <w:style w:type="paragraph" w:customStyle="1" w:styleId="FB81F7BE231F48FF8EC49C2A1FE4E844">
    <w:name w:val="FB81F7BE231F48FF8EC49C2A1FE4E844"/>
    <w:rsid w:val="0016304F"/>
  </w:style>
  <w:style w:type="paragraph" w:customStyle="1" w:styleId="88A843E49CF04725B57718626893B376">
    <w:name w:val="88A843E49CF04725B57718626893B376"/>
    <w:rsid w:val="0016304F"/>
  </w:style>
  <w:style w:type="paragraph" w:customStyle="1" w:styleId="C1A7596968464A3A91D93478C8247113">
    <w:name w:val="C1A7596968464A3A91D93478C8247113"/>
    <w:rsid w:val="0016304F"/>
  </w:style>
  <w:style w:type="paragraph" w:customStyle="1" w:styleId="B3EB2B13DB444820B75C5DC99E28FD5F">
    <w:name w:val="B3EB2B13DB444820B75C5DC99E28FD5F"/>
    <w:rsid w:val="0016304F"/>
  </w:style>
  <w:style w:type="paragraph" w:customStyle="1" w:styleId="A3D85165E00F4A458B0D89134B7E671E">
    <w:name w:val="A3D85165E00F4A458B0D89134B7E671E"/>
    <w:rsid w:val="0016304F"/>
  </w:style>
  <w:style w:type="paragraph" w:customStyle="1" w:styleId="493F832AC3DA4E8CA37F493E273B3667">
    <w:name w:val="493F832AC3DA4E8CA37F493E273B3667"/>
    <w:rsid w:val="0016304F"/>
  </w:style>
  <w:style w:type="paragraph" w:customStyle="1" w:styleId="96DB3D4D432E494FA56FB7403E573654">
    <w:name w:val="96DB3D4D432E494FA56FB7403E573654"/>
    <w:rsid w:val="0016304F"/>
  </w:style>
  <w:style w:type="paragraph" w:customStyle="1" w:styleId="449105080413463EA7E42A287BFCE765">
    <w:name w:val="449105080413463EA7E42A287BFCE765"/>
    <w:rsid w:val="0016304F"/>
  </w:style>
  <w:style w:type="paragraph" w:customStyle="1" w:styleId="9C56ED7F9E8C47DEAD412D3B7C0ACC86">
    <w:name w:val="9C56ED7F9E8C47DEAD412D3B7C0ACC86"/>
    <w:rsid w:val="0016304F"/>
  </w:style>
  <w:style w:type="paragraph" w:customStyle="1" w:styleId="758FBF0B8D7044C693E0A6C7B3E46896">
    <w:name w:val="758FBF0B8D7044C693E0A6C7B3E46896"/>
    <w:rsid w:val="0016304F"/>
  </w:style>
  <w:style w:type="paragraph" w:customStyle="1" w:styleId="0C567D941969445796DA697A19C72128">
    <w:name w:val="0C567D941969445796DA697A19C72128"/>
    <w:rsid w:val="0016304F"/>
  </w:style>
  <w:style w:type="paragraph" w:customStyle="1" w:styleId="3B531BC8BF2A46E18982D8B8EFF9ADC7">
    <w:name w:val="3B531BC8BF2A46E18982D8B8EFF9ADC7"/>
    <w:rsid w:val="0016304F"/>
  </w:style>
  <w:style w:type="paragraph" w:customStyle="1" w:styleId="F2D49991925240A593B80498803AAF36">
    <w:name w:val="F2D49991925240A593B80498803AAF36"/>
    <w:rsid w:val="0016304F"/>
  </w:style>
  <w:style w:type="paragraph" w:customStyle="1" w:styleId="8698D1273A694B00AD929DEBBEB79741">
    <w:name w:val="8698D1273A694B00AD929DEBBEB79741"/>
    <w:rsid w:val="0016304F"/>
  </w:style>
  <w:style w:type="paragraph" w:customStyle="1" w:styleId="3A0DCAC95B474680BC8E1170625E4A4B">
    <w:name w:val="3A0DCAC95B474680BC8E1170625E4A4B"/>
    <w:rsid w:val="0016304F"/>
  </w:style>
  <w:style w:type="paragraph" w:customStyle="1" w:styleId="DCC1BE1605CA4EA19B0945AB8F7C9DD3">
    <w:name w:val="DCC1BE1605CA4EA19B0945AB8F7C9DD3"/>
    <w:rsid w:val="0016304F"/>
  </w:style>
  <w:style w:type="paragraph" w:customStyle="1" w:styleId="1C352B40E54B46018A072A374C0C1238">
    <w:name w:val="1C352B40E54B46018A072A374C0C1238"/>
    <w:rsid w:val="0016304F"/>
  </w:style>
  <w:style w:type="paragraph" w:customStyle="1" w:styleId="AA83E7485D0B44F4A8305552369BA4A0">
    <w:name w:val="AA83E7485D0B44F4A8305552369BA4A0"/>
    <w:rsid w:val="0016304F"/>
  </w:style>
  <w:style w:type="paragraph" w:customStyle="1" w:styleId="1BD09EB890804E7F984EC44118A54993">
    <w:name w:val="1BD09EB890804E7F984EC44118A54993"/>
    <w:rsid w:val="0016304F"/>
  </w:style>
  <w:style w:type="paragraph" w:customStyle="1" w:styleId="55B69E8680BE44C88CD571EF8B33C11F">
    <w:name w:val="55B69E8680BE44C88CD571EF8B33C11F"/>
    <w:rsid w:val="0016304F"/>
  </w:style>
  <w:style w:type="paragraph" w:customStyle="1" w:styleId="609E6BE40E114A56AB23D54BC88FB747">
    <w:name w:val="609E6BE40E114A56AB23D54BC88FB747"/>
    <w:rsid w:val="0016304F"/>
  </w:style>
  <w:style w:type="paragraph" w:customStyle="1" w:styleId="7419B8BB1AEA4641915BC54DA0676A0D">
    <w:name w:val="7419B8BB1AEA4641915BC54DA0676A0D"/>
    <w:rsid w:val="0016304F"/>
  </w:style>
  <w:style w:type="paragraph" w:customStyle="1" w:styleId="73DD3CD8E8AC4697B1BF1A5491BDC217">
    <w:name w:val="73DD3CD8E8AC4697B1BF1A5491BDC217"/>
    <w:rsid w:val="0016304F"/>
  </w:style>
  <w:style w:type="paragraph" w:customStyle="1" w:styleId="2E831EECB45E4689A9034DCD4E6781AA">
    <w:name w:val="2E831EECB45E4689A9034DCD4E6781AA"/>
    <w:rsid w:val="0016304F"/>
  </w:style>
  <w:style w:type="paragraph" w:customStyle="1" w:styleId="0A9F4DA0F8FF4B66B836917E85528F9E">
    <w:name w:val="0A9F4DA0F8FF4B66B836917E85528F9E"/>
    <w:rsid w:val="0016304F"/>
  </w:style>
  <w:style w:type="paragraph" w:customStyle="1" w:styleId="C31C1B49552E4809921210E16322045B">
    <w:name w:val="C31C1B49552E4809921210E16322045B"/>
    <w:rsid w:val="0016304F"/>
  </w:style>
  <w:style w:type="paragraph" w:customStyle="1" w:styleId="1140B9B233864846B47D133A8F7CDABA">
    <w:name w:val="1140B9B233864846B47D133A8F7CDABA"/>
    <w:rsid w:val="0016304F"/>
  </w:style>
  <w:style w:type="paragraph" w:customStyle="1" w:styleId="A717789400814E2FAD49CE9B8CCC5B44">
    <w:name w:val="A717789400814E2FAD49CE9B8CCC5B44"/>
    <w:rsid w:val="0016304F"/>
  </w:style>
  <w:style w:type="paragraph" w:customStyle="1" w:styleId="067171CA7D574332882EE6105864C880">
    <w:name w:val="067171CA7D574332882EE6105864C880"/>
    <w:rsid w:val="0016304F"/>
  </w:style>
  <w:style w:type="character" w:styleId="PlaceholderText">
    <w:name w:val="Placeholder Text"/>
    <w:basedOn w:val="DefaultParagraphFont"/>
    <w:uiPriority w:val="99"/>
    <w:semiHidden/>
    <w:rsid w:val="0016304F"/>
    <w:rPr>
      <w:color w:val="808080"/>
    </w:rPr>
  </w:style>
  <w:style w:type="paragraph" w:customStyle="1" w:styleId="19E5EC074F03479189796238BECFFA3F">
    <w:name w:val="19E5EC074F03479189796238BECFFA3F"/>
    <w:rsid w:val="0016304F"/>
  </w:style>
  <w:style w:type="paragraph" w:customStyle="1" w:styleId="ContentBody">
    <w:name w:val="Content Body"/>
    <w:basedOn w:val="Normal"/>
    <w:link w:val="ContentBodyChar"/>
    <w:qFormat/>
    <w:rsid w:val="0016304F"/>
    <w:pPr>
      <w:spacing w:after="0" w:line="240" w:lineRule="auto"/>
    </w:pPr>
    <w:rPr>
      <w:rFonts w:eastAsiaTheme="minorHAnsi"/>
      <w:color w:val="404040" w:themeColor="text1" w:themeTint="BF"/>
      <w:sz w:val="20"/>
    </w:rPr>
  </w:style>
  <w:style w:type="character" w:customStyle="1" w:styleId="ContentBodyChar">
    <w:name w:val="Content Body Char"/>
    <w:basedOn w:val="DefaultParagraphFont"/>
    <w:link w:val="ContentBody"/>
    <w:rsid w:val="0016304F"/>
    <w:rPr>
      <w:rFonts w:eastAsiaTheme="minorHAnsi"/>
      <w:color w:val="404040" w:themeColor="text1" w:themeTint="BF"/>
      <w:sz w:val="20"/>
    </w:rPr>
  </w:style>
  <w:style w:type="paragraph" w:customStyle="1" w:styleId="8FEAF305AC1F4269AE0F4DD5D03F9162">
    <w:name w:val="8FEAF305AC1F4269AE0F4DD5D03F9162"/>
    <w:rsid w:val="0016304F"/>
  </w:style>
  <w:style w:type="paragraph" w:customStyle="1" w:styleId="A096ADC7BE264D71AA2D6DE620E06D95">
    <w:name w:val="A096ADC7BE264D71AA2D6DE620E06D95"/>
    <w:rsid w:val="0016304F"/>
  </w:style>
  <w:style w:type="paragraph" w:customStyle="1" w:styleId="4776E7FE5E2248F0931130C48D5D7C70">
    <w:name w:val="4776E7FE5E2248F0931130C48D5D7C70"/>
    <w:rsid w:val="0016304F"/>
  </w:style>
  <w:style w:type="paragraph" w:customStyle="1" w:styleId="0D1E4720D0BF44E6987CDDF8F0D9F095">
    <w:name w:val="0D1E4720D0BF44E6987CDDF8F0D9F095"/>
    <w:rsid w:val="0016304F"/>
  </w:style>
  <w:style w:type="paragraph" w:customStyle="1" w:styleId="550BD158045E41E7B1A4B94374AB22A8">
    <w:name w:val="550BD158045E41E7B1A4B94374AB22A8"/>
    <w:rsid w:val="0016304F"/>
  </w:style>
  <w:style w:type="paragraph" w:customStyle="1" w:styleId="D20696584CFB4F3FA41961C121493442">
    <w:name w:val="D20696584CFB4F3FA41961C121493442"/>
    <w:rsid w:val="0016304F"/>
  </w:style>
  <w:style w:type="paragraph" w:customStyle="1" w:styleId="5707F6E4940C4D83880B1706CBD6146A">
    <w:name w:val="5707F6E4940C4D83880B1706CBD6146A"/>
    <w:rsid w:val="0016304F"/>
  </w:style>
  <w:style w:type="paragraph" w:customStyle="1" w:styleId="AFA3046D093D413AA962D76985CD6554">
    <w:name w:val="AFA3046D093D413AA962D76985CD6554"/>
    <w:rsid w:val="0016304F"/>
  </w:style>
  <w:style w:type="paragraph" w:customStyle="1" w:styleId="22F0F3F51D4148F7A80F0097349E533C">
    <w:name w:val="22F0F3F51D4148F7A80F0097349E533C"/>
    <w:rsid w:val="0016304F"/>
  </w:style>
  <w:style w:type="paragraph" w:customStyle="1" w:styleId="401E7A3C0E784CC0B879E4D767004A5C">
    <w:name w:val="401E7A3C0E784CC0B879E4D767004A5C"/>
    <w:rsid w:val="0016304F"/>
  </w:style>
  <w:style w:type="paragraph" w:customStyle="1" w:styleId="B83621F7407C44E2BC2E4BF4F12856D1">
    <w:name w:val="B83621F7407C44E2BC2E4BF4F12856D1"/>
    <w:rsid w:val="0016304F"/>
  </w:style>
  <w:style w:type="paragraph" w:customStyle="1" w:styleId="5731FF04FBF84A02B3F96C4290A78174">
    <w:name w:val="5731FF04FBF84A02B3F96C4290A78174"/>
    <w:rsid w:val="0016304F"/>
  </w:style>
  <w:style w:type="paragraph" w:customStyle="1" w:styleId="3CFB3AB71CC9479AB25D8DA8BB802ED1">
    <w:name w:val="3CFB3AB71CC9479AB25D8DA8BB802ED1"/>
    <w:rsid w:val="0016304F"/>
  </w:style>
  <w:style w:type="paragraph" w:customStyle="1" w:styleId="AF5109339C32498F93DFB4EC09319DAE">
    <w:name w:val="AF5109339C32498F93DFB4EC09319DAE"/>
    <w:rsid w:val="0016304F"/>
  </w:style>
  <w:style w:type="paragraph" w:customStyle="1" w:styleId="388A66F5F66B46C992D7B0DB35AB82D2">
    <w:name w:val="388A66F5F66B46C992D7B0DB35AB82D2"/>
    <w:rsid w:val="0016304F"/>
  </w:style>
  <w:style w:type="paragraph" w:customStyle="1" w:styleId="9C86E5555BEA4EBBA02ECA2B02BD6CB8">
    <w:name w:val="9C86E5555BEA4EBBA02ECA2B02BD6CB8"/>
    <w:rsid w:val="0016304F"/>
  </w:style>
  <w:style w:type="paragraph" w:customStyle="1" w:styleId="647D25AFE571457193854E2798BB02EC">
    <w:name w:val="647D25AFE571457193854E2798BB02EC"/>
    <w:rsid w:val="0016304F"/>
  </w:style>
  <w:style w:type="paragraph" w:customStyle="1" w:styleId="CF0155A007B84262B16FEB5BA6766593">
    <w:name w:val="CF0155A007B84262B16FEB5BA6766593"/>
    <w:rsid w:val="0016304F"/>
  </w:style>
  <w:style w:type="paragraph" w:customStyle="1" w:styleId="503E75199DF749CCA3A99FE4AB8AB920">
    <w:name w:val="503E75199DF749CCA3A99FE4AB8AB920"/>
    <w:rsid w:val="0016304F"/>
  </w:style>
  <w:style w:type="paragraph" w:customStyle="1" w:styleId="EB634D85C02144D3A9BFD94A239DE6B9">
    <w:name w:val="EB634D85C02144D3A9BFD94A239DE6B9"/>
    <w:rsid w:val="0016304F"/>
  </w:style>
  <w:style w:type="paragraph" w:customStyle="1" w:styleId="D968AF237B1C4D6E9D901DBFC236D29C">
    <w:name w:val="D968AF237B1C4D6E9D901DBFC236D29C"/>
    <w:rsid w:val="0016304F"/>
  </w:style>
  <w:style w:type="paragraph" w:customStyle="1" w:styleId="0FD738663F1B4869B0421E3A6F07AB75">
    <w:name w:val="0FD738663F1B4869B0421E3A6F07AB75"/>
    <w:rsid w:val="0016304F"/>
  </w:style>
  <w:style w:type="paragraph" w:customStyle="1" w:styleId="18D1CA07D83C4E758C9B61FC32C0F82E">
    <w:name w:val="18D1CA07D83C4E758C9B61FC32C0F82E"/>
    <w:rsid w:val="0016304F"/>
  </w:style>
  <w:style w:type="paragraph" w:customStyle="1" w:styleId="CBF7F3F1B52D4126B13DD2295D57ECBA">
    <w:name w:val="CBF7F3F1B52D4126B13DD2295D57ECBA"/>
    <w:rsid w:val="0016304F"/>
  </w:style>
  <w:style w:type="paragraph" w:customStyle="1" w:styleId="8C959172A77342FFA10B391458F78A0B">
    <w:name w:val="8C959172A77342FFA10B391458F78A0B"/>
    <w:rsid w:val="0016304F"/>
  </w:style>
  <w:style w:type="paragraph" w:customStyle="1" w:styleId="372663AE0FA248C0833292D95DCEA91F">
    <w:name w:val="372663AE0FA248C0833292D95DCEA91F"/>
    <w:rsid w:val="0016304F"/>
  </w:style>
  <w:style w:type="paragraph" w:customStyle="1" w:styleId="D82414BBE68948768CD9F7BAB0755208">
    <w:name w:val="D82414BBE68948768CD9F7BAB0755208"/>
    <w:rsid w:val="0016304F"/>
  </w:style>
  <w:style w:type="paragraph" w:customStyle="1" w:styleId="E6C00947591642BABAA5C05542994B92">
    <w:name w:val="E6C00947591642BABAA5C05542994B92"/>
    <w:rsid w:val="0016304F"/>
  </w:style>
  <w:style w:type="paragraph" w:customStyle="1" w:styleId="270A94063CD347508E9987284A07298F">
    <w:name w:val="270A94063CD347508E9987284A07298F"/>
    <w:rsid w:val="0016304F"/>
  </w:style>
  <w:style w:type="paragraph" w:customStyle="1" w:styleId="8E7D3E021E814A4CAFA673CAB3ECC18C">
    <w:name w:val="8E7D3E021E814A4CAFA673CAB3ECC18C"/>
    <w:rsid w:val="0016304F"/>
  </w:style>
  <w:style w:type="paragraph" w:customStyle="1" w:styleId="0A0FDA6C687343C680994D9747910933">
    <w:name w:val="0A0FDA6C687343C680994D9747910933"/>
    <w:rsid w:val="0016304F"/>
  </w:style>
  <w:style w:type="paragraph" w:customStyle="1" w:styleId="907510BC2CDF4803A69E9DD811093AD9">
    <w:name w:val="907510BC2CDF4803A69E9DD811093AD9"/>
    <w:rsid w:val="0016304F"/>
  </w:style>
  <w:style w:type="paragraph" w:customStyle="1" w:styleId="082AF8BACAF14A5B8EF6B8E52426C2D0">
    <w:name w:val="082AF8BACAF14A5B8EF6B8E52426C2D0"/>
    <w:rsid w:val="0016304F"/>
  </w:style>
  <w:style w:type="paragraph" w:customStyle="1" w:styleId="D4A49C0032EE4967AEC6C7693BFE9166">
    <w:name w:val="D4A49C0032EE4967AEC6C7693BFE9166"/>
    <w:rsid w:val="0016304F"/>
  </w:style>
  <w:style w:type="paragraph" w:customStyle="1" w:styleId="E887BD87AD11460B89CCE2090351369C">
    <w:name w:val="E887BD87AD11460B89CCE2090351369C"/>
    <w:rsid w:val="0016304F"/>
  </w:style>
  <w:style w:type="paragraph" w:customStyle="1" w:styleId="C0C251EFE7C44A30A1C9EEB10E01D265">
    <w:name w:val="C0C251EFE7C44A30A1C9EEB10E01D265"/>
    <w:rsid w:val="0016304F"/>
  </w:style>
  <w:style w:type="paragraph" w:customStyle="1" w:styleId="802AA85B78814AB5A65B91C28EDC3D39">
    <w:name w:val="802AA85B78814AB5A65B91C28EDC3D39"/>
    <w:rsid w:val="0016304F"/>
  </w:style>
  <w:style w:type="paragraph" w:customStyle="1" w:styleId="F6A4CC67C45241ED8B881D91889516F9">
    <w:name w:val="F6A4CC67C45241ED8B881D91889516F9"/>
    <w:rsid w:val="0016304F"/>
  </w:style>
  <w:style w:type="paragraph" w:customStyle="1" w:styleId="731F8BB4343440CEB7081125F8791169">
    <w:name w:val="731F8BB4343440CEB7081125F8791169"/>
    <w:rsid w:val="0016304F"/>
  </w:style>
  <w:style w:type="paragraph" w:customStyle="1" w:styleId="F8AD6CCDB6454765B10E99EE575C2315">
    <w:name w:val="F8AD6CCDB6454765B10E99EE575C2315"/>
    <w:rsid w:val="0016304F"/>
  </w:style>
  <w:style w:type="paragraph" w:customStyle="1" w:styleId="2DFF74DE380F4DD187383D2B2B0BB442">
    <w:name w:val="2DFF74DE380F4DD187383D2B2B0BB442"/>
    <w:rsid w:val="0016304F"/>
  </w:style>
  <w:style w:type="paragraph" w:customStyle="1" w:styleId="82F328FD2602425297795830BA5B1DD2">
    <w:name w:val="82F328FD2602425297795830BA5B1DD2"/>
    <w:rsid w:val="0016304F"/>
  </w:style>
  <w:style w:type="paragraph" w:customStyle="1" w:styleId="5BA0F7B1A154457F997AE68DECFEECBD">
    <w:name w:val="5BA0F7B1A154457F997AE68DECFEECBD"/>
    <w:rsid w:val="0016304F"/>
  </w:style>
  <w:style w:type="paragraph" w:customStyle="1" w:styleId="F63D722EC93149DC9B1C7C30A7BA2994">
    <w:name w:val="F63D722EC93149DC9B1C7C30A7BA2994"/>
    <w:rsid w:val="0016304F"/>
  </w:style>
  <w:style w:type="paragraph" w:customStyle="1" w:styleId="02011CF7788F4E25BFBACF79BBB834A3">
    <w:name w:val="02011CF7788F4E25BFBACF79BBB834A3"/>
    <w:rsid w:val="007570C3"/>
  </w:style>
  <w:style w:type="paragraph" w:customStyle="1" w:styleId="746E0E2B4CC0405DA63498FB2C982B8F">
    <w:name w:val="746E0E2B4CC0405DA63498FB2C982B8F"/>
    <w:rsid w:val="007570C3"/>
  </w:style>
  <w:style w:type="paragraph" w:customStyle="1" w:styleId="181FE56F4732459A81E17D4C998436C4">
    <w:name w:val="181FE56F4732459A81E17D4C998436C4"/>
    <w:rsid w:val="007570C3"/>
  </w:style>
  <w:style w:type="paragraph" w:customStyle="1" w:styleId="DF57C4A0164549F2BF34B2A8536EB22E">
    <w:name w:val="DF57C4A0164549F2BF34B2A8536EB22E"/>
    <w:rsid w:val="007570C3"/>
  </w:style>
  <w:style w:type="paragraph" w:customStyle="1" w:styleId="4682A7B7A8AA4756A480636036360EBB">
    <w:name w:val="4682A7B7A8AA4756A480636036360EBB"/>
    <w:rsid w:val="0065085B"/>
  </w:style>
  <w:style w:type="paragraph" w:customStyle="1" w:styleId="553F6A74E5D94A15936AE9AE08BB5AFC">
    <w:name w:val="553F6A74E5D94A15936AE9AE08BB5AFC"/>
    <w:rsid w:val="0065085B"/>
  </w:style>
  <w:style w:type="paragraph" w:customStyle="1" w:styleId="D222C4A6370D4E10968A1E2721311855">
    <w:name w:val="D222C4A6370D4E10968A1E2721311855"/>
    <w:rsid w:val="0065085B"/>
  </w:style>
  <w:style w:type="paragraph" w:customStyle="1" w:styleId="23037560CF194A169FEAED3D8313B371">
    <w:name w:val="23037560CF194A169FEAED3D8313B371"/>
    <w:rsid w:val="0065085B"/>
  </w:style>
  <w:style w:type="paragraph" w:customStyle="1" w:styleId="2C01BABE0404493DBC29193B280A1381">
    <w:name w:val="2C01BABE0404493DBC29193B280A1381"/>
    <w:rsid w:val="0065085B"/>
  </w:style>
  <w:style w:type="paragraph" w:customStyle="1" w:styleId="394FEC2A8B0C44029EDE895EC6694A81">
    <w:name w:val="394FEC2A8B0C44029EDE895EC6694A81"/>
    <w:rsid w:val="0065085B"/>
  </w:style>
  <w:style w:type="paragraph" w:customStyle="1" w:styleId="60B7135B1F8D407C81ADC75FA04F9549">
    <w:name w:val="60B7135B1F8D407C81ADC75FA04F9549"/>
    <w:rsid w:val="0065085B"/>
  </w:style>
  <w:style w:type="paragraph" w:customStyle="1" w:styleId="3F90DBE8BA2843549E4397B5E8025015">
    <w:name w:val="3F90DBE8BA2843549E4397B5E8025015"/>
    <w:rsid w:val="0065085B"/>
  </w:style>
  <w:style w:type="paragraph" w:customStyle="1" w:styleId="E25BBFD7A9CE4550919EF037041F1906">
    <w:name w:val="E25BBFD7A9CE4550919EF037041F1906"/>
    <w:rsid w:val="0065085B"/>
  </w:style>
  <w:style w:type="paragraph" w:customStyle="1" w:styleId="B9C8A4E37DB24C498D66034B78EB0359">
    <w:name w:val="B9C8A4E37DB24C498D66034B78EB0359"/>
    <w:rsid w:val="0065085B"/>
  </w:style>
  <w:style w:type="paragraph" w:customStyle="1" w:styleId="840B0B075A654D6AAD4940BBE75DF506">
    <w:name w:val="840B0B075A654D6AAD4940BBE75DF506"/>
    <w:rsid w:val="0065085B"/>
  </w:style>
  <w:style w:type="paragraph" w:customStyle="1" w:styleId="09E45956BA7744DFAD4402FDC305030E">
    <w:name w:val="09E45956BA7744DFAD4402FDC305030E"/>
    <w:rsid w:val="0065085B"/>
  </w:style>
  <w:style w:type="paragraph" w:customStyle="1" w:styleId="BB222D6E9D174E5EB8285304C123AB86">
    <w:name w:val="BB222D6E9D174E5EB8285304C123AB86"/>
    <w:rsid w:val="0065085B"/>
  </w:style>
  <w:style w:type="paragraph" w:customStyle="1" w:styleId="6F9DE0B3D5994FCE9AD3FBBDC1207D77">
    <w:name w:val="6F9DE0B3D5994FCE9AD3FBBDC1207D77"/>
    <w:rsid w:val="0065085B"/>
  </w:style>
  <w:style w:type="paragraph" w:customStyle="1" w:styleId="F7D1B9F7A1A14570A7EEDC85A7FAF325">
    <w:name w:val="F7D1B9F7A1A14570A7EEDC85A7FAF325"/>
    <w:rsid w:val="00761F55"/>
    <w:rPr>
      <w:lang w:val="en-TT" w:eastAsia="en-TT"/>
    </w:rPr>
  </w:style>
  <w:style w:type="paragraph" w:customStyle="1" w:styleId="116FABF6EF9F4EC886B45AEC9E3B5B8B">
    <w:name w:val="116FABF6EF9F4EC886B45AEC9E3B5B8B"/>
    <w:rsid w:val="008A7907"/>
  </w:style>
  <w:style w:type="paragraph" w:customStyle="1" w:styleId="B2749C2DCEF44EA3B887FD002C97E754">
    <w:name w:val="B2749C2DCEF44EA3B887FD002C97E754"/>
    <w:rsid w:val="00F53AB3"/>
  </w:style>
  <w:style w:type="paragraph" w:customStyle="1" w:styleId="6A3603167023441C8044D5F470091E4B">
    <w:name w:val="6A3603167023441C8044D5F470091E4B"/>
    <w:rsid w:val="00881731"/>
  </w:style>
  <w:style w:type="paragraph" w:customStyle="1" w:styleId="C1429F1EB3E745F59671B7ACD8A79128">
    <w:name w:val="C1429F1EB3E745F59671B7ACD8A79128"/>
    <w:rsid w:val="00F07C11"/>
  </w:style>
  <w:style w:type="paragraph" w:customStyle="1" w:styleId="CAFFC16B772B4C90B42D84EA714B11AA">
    <w:name w:val="CAFFC16B772B4C90B42D84EA714B11AA"/>
    <w:rsid w:val="0024455A"/>
    <w:rPr>
      <w:lang w:val="en-TT" w:eastAsia="en-TT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C419463-9CE6-48FA-A2B7-7D60B1C586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FunctionalResume(2)</Template>
  <TotalTime>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>Microsoft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bcc</dc:creator>
  <cp:lastModifiedBy>Counter</cp:lastModifiedBy>
  <cp:revision>2</cp:revision>
  <cp:lastPrinted>2017-12-11T17:37:00Z</cp:lastPrinted>
  <dcterms:created xsi:type="dcterms:W3CDTF">2017-12-11T17:43:00Z</dcterms:created>
  <dcterms:modified xsi:type="dcterms:W3CDTF">2017-12-11T17:43:00Z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