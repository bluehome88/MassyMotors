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35A" w:rsidRDefault="00AC4EFC">
      <w:pPr>
        <w:pStyle w:val="Title"/>
      </w:pPr>
      <w:r>
        <w:t>Cam</w:t>
      </w:r>
      <w:sdt>
        <w:sdtPr>
          <w:alias w:val="Author"/>
          <w:tag w:val=""/>
          <w:id w:val="1246310863"/>
          <w:placeholder>
            <w:docPart w:val="3D81A71E005049529C0BB6BE190D56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ille lewis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1A135A" w:rsidTr="001A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A135A" w:rsidRDefault="001A135A"/>
        </w:tc>
        <w:tc>
          <w:tcPr>
            <w:tcW w:w="4087" w:type="pct"/>
          </w:tcPr>
          <w:p w:rsidR="001A135A" w:rsidRDefault="001A135A"/>
        </w:tc>
      </w:tr>
      <w:tr w:rsidR="001A135A" w:rsidTr="001A135A">
        <w:tc>
          <w:tcPr>
            <w:tcW w:w="913" w:type="pct"/>
          </w:tcPr>
          <w:p w:rsidR="001A135A" w:rsidRDefault="001A135A"/>
        </w:tc>
        <w:tc>
          <w:tcPr>
            <w:tcW w:w="4087" w:type="pct"/>
          </w:tcPr>
          <w:p w:rsidR="001A135A" w:rsidRDefault="00AC4EFC" w:rsidP="00AC4EFC">
            <w:pPr>
              <w:pStyle w:val="ContactInfo"/>
            </w:pPr>
            <w:r>
              <w:t>281 Louis Street Cleaver Road Arima Email :cmlllw@yahoo.com)</w:t>
            </w:r>
          </w:p>
          <w:p w:rsidR="00AC4EFC" w:rsidRDefault="00AC4EFC" w:rsidP="00AC4EFC">
            <w:pPr>
              <w:pStyle w:val="ContactInfo"/>
            </w:pPr>
          </w:p>
          <w:p w:rsidR="00AC4EFC" w:rsidRDefault="00AC4EFC" w:rsidP="00AC4EFC">
            <w:pPr>
              <w:pStyle w:val="ContactInfo"/>
            </w:pPr>
            <w:r>
              <w:t xml:space="preserve">                      Phone No. (795-0489 / 339 8154)</w:t>
            </w:r>
          </w:p>
        </w:tc>
      </w:tr>
    </w:tbl>
    <w:p w:rsidR="001A135A" w:rsidRDefault="00D14E30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1A135A" w:rsidTr="001A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A135A" w:rsidRDefault="001A135A"/>
        </w:tc>
        <w:tc>
          <w:tcPr>
            <w:tcW w:w="4087" w:type="pct"/>
          </w:tcPr>
          <w:p w:rsidR="001A135A" w:rsidRDefault="001A135A"/>
        </w:tc>
      </w:tr>
      <w:tr w:rsidR="001A135A" w:rsidTr="001A135A">
        <w:tc>
          <w:tcPr>
            <w:tcW w:w="913" w:type="pct"/>
          </w:tcPr>
          <w:p w:rsidR="001A135A" w:rsidRDefault="001A135A"/>
        </w:tc>
        <w:tc>
          <w:tcPr>
            <w:tcW w:w="4087" w:type="pct"/>
          </w:tcPr>
          <w:p w:rsidR="001A135A" w:rsidRDefault="00AC4EFC" w:rsidP="00AC4EFC">
            <w:r>
              <w:t>Please receive this resume for your perusal and dealings.  Thank you.</w:t>
            </w:r>
          </w:p>
        </w:tc>
      </w:tr>
    </w:tbl>
    <w:p w:rsidR="001A135A" w:rsidRDefault="00D14E30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D14E30" w:rsidTr="001A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A135A" w:rsidRDefault="001A135A"/>
        </w:tc>
        <w:tc>
          <w:tcPr>
            <w:tcW w:w="4087" w:type="pct"/>
          </w:tcPr>
          <w:p w:rsidR="001A135A" w:rsidRDefault="001A135A"/>
        </w:tc>
      </w:tr>
      <w:tr w:rsidR="00D14E30" w:rsidTr="001A135A">
        <w:tc>
          <w:tcPr>
            <w:tcW w:w="913" w:type="pct"/>
          </w:tcPr>
          <w:p w:rsidR="001A135A" w:rsidRDefault="001A135A"/>
        </w:tc>
        <w:tc>
          <w:tcPr>
            <w:tcW w:w="4087" w:type="pct"/>
          </w:tcPr>
          <w:p w:rsidR="001A135A" w:rsidRDefault="00D14E30" w:rsidP="00D14E30">
            <w:pPr>
              <w:pStyle w:val="Subsection"/>
            </w:pPr>
            <w:r>
              <w:t>Micr</w:t>
            </w:r>
            <w:r w:rsidR="00AC4EFC">
              <w:t>o</w:t>
            </w:r>
            <w:r>
              <w:t>sof</w:t>
            </w:r>
            <w:r w:rsidR="00AC4EFC">
              <w:t>t Word, Ms Excel, Ms, Power Point</w:t>
            </w:r>
          </w:p>
        </w:tc>
      </w:tr>
      <w:tr w:rsidR="00D14E30" w:rsidTr="001A135A">
        <w:tc>
          <w:tcPr>
            <w:tcW w:w="913" w:type="pct"/>
          </w:tcPr>
          <w:p w:rsidR="001A135A" w:rsidRDefault="001A135A"/>
        </w:tc>
        <w:tc>
          <w:tcPr>
            <w:tcW w:w="4087" w:type="pct"/>
          </w:tcPr>
          <w:p w:rsidR="001A135A" w:rsidRDefault="001A135A" w:rsidP="00AC4EFC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</w:tbl>
    <w:p w:rsidR="001A135A" w:rsidRDefault="00D14E30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1A135A" w:rsidTr="001A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A135A" w:rsidRDefault="001A135A">
            <w:pPr>
              <w:spacing w:line="240" w:lineRule="auto"/>
            </w:pPr>
          </w:p>
        </w:tc>
        <w:tc>
          <w:tcPr>
            <w:tcW w:w="4087" w:type="pct"/>
          </w:tcPr>
          <w:p w:rsidR="001A135A" w:rsidRDefault="001A135A">
            <w:pPr>
              <w:spacing w:line="240" w:lineRule="auto"/>
            </w:pPr>
          </w:p>
        </w:tc>
      </w:tr>
      <w:tr w:rsidR="001A135A" w:rsidTr="001A135A">
        <w:tc>
          <w:tcPr>
            <w:tcW w:w="913" w:type="pct"/>
          </w:tcPr>
          <w:p w:rsidR="00863810" w:rsidRDefault="00863810" w:rsidP="00AC4EFC">
            <w:pPr>
              <w:pStyle w:val="Date"/>
            </w:pPr>
            <w:r>
              <w:t xml:space="preserve">1997 - 2004 </w:t>
            </w:r>
          </w:p>
          <w:p w:rsidR="00863810" w:rsidRDefault="00863810" w:rsidP="00AC4EFC">
            <w:pPr>
              <w:pStyle w:val="Date"/>
            </w:pPr>
          </w:p>
          <w:p w:rsidR="001A135A" w:rsidRDefault="00863810" w:rsidP="00AC4EFC">
            <w:pPr>
              <w:pStyle w:val="Date"/>
            </w:pPr>
            <w:r>
              <w:t xml:space="preserve"> 2005 - </w:t>
            </w:r>
            <w:r w:rsidR="00AC4EFC">
              <w:t>2007</w:t>
            </w:r>
          </w:p>
        </w:tc>
        <w:tc>
          <w:tcPr>
            <w:tcW w:w="4087" w:type="pct"/>
          </w:tcPr>
          <w:p w:rsidR="00863810" w:rsidRDefault="00863810">
            <w:pPr>
              <w:pStyle w:val="Subsection"/>
            </w:pPr>
            <w:r>
              <w:t xml:space="preserve">Secretary:  A. Campbell &amp; Associates </w:t>
            </w:r>
          </w:p>
          <w:p w:rsidR="00863810" w:rsidRDefault="00863810">
            <w:pPr>
              <w:pStyle w:val="Subsection"/>
            </w:pPr>
            <w:r>
              <w:t>Filing Typing binding, etc</w:t>
            </w:r>
            <w:bookmarkStart w:id="0" w:name="_GoBack"/>
            <w:bookmarkEnd w:id="0"/>
          </w:p>
          <w:p w:rsidR="00863810" w:rsidRDefault="00863810">
            <w:pPr>
              <w:pStyle w:val="Subsection"/>
            </w:pPr>
          </w:p>
          <w:p w:rsidR="001A135A" w:rsidRDefault="00AC4EFC">
            <w:pPr>
              <w:pStyle w:val="Subsection"/>
            </w:pPr>
            <w:r>
              <w:t>Project Manager</w:t>
            </w:r>
            <w:r w:rsidR="00D14E30">
              <w:t>,  </w:t>
            </w:r>
            <w:r>
              <w:rPr>
                <w:rStyle w:val="Emphasis"/>
              </w:rPr>
              <w:t>(Cardil Construction)</w:t>
            </w:r>
          </w:p>
          <w:p w:rsidR="001A135A" w:rsidRDefault="00AC4EFC" w:rsidP="00AC4EFC">
            <w:pPr>
              <w:pStyle w:val="ListBullet"/>
            </w:pPr>
            <w:r>
              <w:t xml:space="preserve">Visits </w:t>
            </w:r>
            <w:r w:rsidR="00863810">
              <w:t>sites, Manage Projects, Supervise</w:t>
            </w:r>
            <w:r>
              <w:t xml:space="preserve"> Employees, Do Valuations.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B7CE5E4EC3D54CA1AFE42094A3BCA4BA"/>
              </w:placeholder>
              <w15:repeatingSectionItem/>
            </w:sdtPr>
            <w:sdtEndPr/>
            <w:sdtContent>
              <w:tr w:rsidR="001A135A" w:rsidTr="001A135A">
                <w:tc>
                  <w:tcPr>
                    <w:tcW w:w="913" w:type="pct"/>
                  </w:tcPr>
                  <w:p w:rsidR="001A135A" w:rsidRDefault="00AC4EFC" w:rsidP="00AC4EFC">
                    <w:pPr>
                      <w:pStyle w:val="Date"/>
                    </w:pPr>
                    <w:r>
                      <w:t>2005</w:t>
                    </w:r>
                    <w:r w:rsidR="00863810">
                      <w:t xml:space="preserve"> - 2005</w:t>
                    </w:r>
                  </w:p>
                </w:tc>
                <w:tc>
                  <w:tcPr>
                    <w:tcW w:w="4087" w:type="pct"/>
                  </w:tcPr>
                  <w:p w:rsidR="001A135A" w:rsidRDefault="00AC4EFC">
                    <w:pPr>
                      <w:pStyle w:val="Subsection"/>
                    </w:pPr>
                    <w:r>
                      <w:t>Sales Co-ordinator</w:t>
                    </w:r>
                    <w:r w:rsidR="00D14E30">
                      <w:t>  </w:t>
                    </w:r>
                    <w:r>
                      <w:rPr>
                        <w:rStyle w:val="Emphasis"/>
                      </w:rPr>
                      <w:t>(West Indian Traders Ltd)</w:t>
                    </w:r>
                  </w:p>
                  <w:p w:rsidR="001A135A" w:rsidRDefault="00AC4EFC" w:rsidP="00AC4EFC">
                    <w:pPr>
                      <w:pStyle w:val="ListBullet"/>
                    </w:pPr>
                    <w:r>
                      <w:t>Make sales appointment on phone</w:t>
                    </w:r>
                    <w:r w:rsidR="00863810">
                      <w:t xml:space="preserve"> </w:t>
                    </w:r>
                    <w:r>
                      <w:t>(regional and Local), balance cash etc.</w:t>
                    </w:r>
                  </w:p>
                </w:tc>
              </w:tr>
            </w:sdtContent>
          </w:sdt>
        </w:sdtContent>
      </w:sdt>
    </w:tbl>
    <w:p w:rsidR="001A135A" w:rsidRDefault="00D14E30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1A135A" w:rsidTr="001A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A135A" w:rsidRDefault="001A135A">
            <w:pPr>
              <w:spacing w:line="240" w:lineRule="auto"/>
            </w:pPr>
          </w:p>
        </w:tc>
        <w:tc>
          <w:tcPr>
            <w:tcW w:w="4087" w:type="pct"/>
          </w:tcPr>
          <w:p w:rsidR="001A135A" w:rsidRDefault="001A135A">
            <w:pPr>
              <w:spacing w:line="240" w:lineRule="auto"/>
            </w:pPr>
          </w:p>
        </w:tc>
      </w:tr>
      <w:tr w:rsidR="001A135A" w:rsidTr="001A135A">
        <w:tc>
          <w:tcPr>
            <w:tcW w:w="913" w:type="pct"/>
          </w:tcPr>
          <w:p w:rsidR="001A135A" w:rsidRDefault="00D14E30">
            <w:pPr>
              <w:pStyle w:val="Date"/>
            </w:pPr>
            <w:sdt>
              <w:sdtPr>
                <w:id w:val="-1953315607"/>
                <w:placeholder>
                  <w:docPart w:val="455627A25CC342349AF644599B9FE2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[Dates]</w:t>
                </w:r>
              </w:sdtContent>
            </w:sdt>
          </w:p>
        </w:tc>
        <w:tc>
          <w:tcPr>
            <w:tcW w:w="4087" w:type="pct"/>
          </w:tcPr>
          <w:p w:rsidR="001A135A" w:rsidRDefault="00863810" w:rsidP="00863810">
            <w:pPr>
              <w:pStyle w:val="Subsection"/>
              <w:rPr>
                <w:rStyle w:val="Emphasis"/>
              </w:rPr>
            </w:pPr>
            <w:r>
              <w:t>CXC O Levels</w:t>
            </w:r>
          </w:p>
          <w:p w:rsidR="00863810" w:rsidRDefault="00863810" w:rsidP="00863810">
            <w:pPr>
              <w:pStyle w:val="Subsection"/>
              <w:rPr>
                <w:rStyle w:val="Emphasis"/>
              </w:rPr>
            </w:pPr>
            <w:r>
              <w:rPr>
                <w:rStyle w:val="Emphasis"/>
              </w:rPr>
              <w:t>English Language          Mathematics          Social Studies          Principle of Business</w:t>
            </w:r>
          </w:p>
          <w:p w:rsidR="00863810" w:rsidRDefault="00863810" w:rsidP="00863810">
            <w:pPr>
              <w:pStyle w:val="Subsection"/>
              <w:rPr>
                <w:rStyle w:val="Emphasis"/>
              </w:rPr>
            </w:pPr>
            <w:r>
              <w:rPr>
                <w:rStyle w:val="Emphasis"/>
              </w:rPr>
              <w:t>Accounting and Typewriting</w:t>
            </w:r>
          </w:p>
          <w:p w:rsidR="00863810" w:rsidRPr="00863810" w:rsidRDefault="00863810" w:rsidP="00863810">
            <w:pPr>
              <w:pStyle w:val="Subsection"/>
            </w:pP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B7CE5E4EC3D54CA1AFE42094A3BCA4BA"/>
              </w:placeholder>
              <w15:repeatingSectionItem/>
            </w:sdtPr>
            <w:sdtEndPr/>
            <w:sdtContent>
              <w:tr w:rsidR="001A135A" w:rsidTr="001A135A">
                <w:tc>
                  <w:tcPr>
                    <w:tcW w:w="913" w:type="pct"/>
                  </w:tcPr>
                  <w:p w:rsidR="001A135A" w:rsidRDefault="001A135A" w:rsidP="00863810">
                    <w:pPr>
                      <w:pStyle w:val="Date"/>
                    </w:pPr>
                  </w:p>
                </w:tc>
                <w:tc>
                  <w:tcPr>
                    <w:tcW w:w="4087" w:type="pct"/>
                  </w:tcPr>
                  <w:p w:rsidR="001A135A" w:rsidRDefault="001A135A" w:rsidP="00863810">
                    <w:pPr>
                      <w:pStyle w:val="Subsection"/>
                    </w:pPr>
                  </w:p>
                </w:tc>
              </w:tr>
            </w:sdtContent>
          </w:sdt>
        </w:sdtContent>
      </w:sdt>
    </w:tbl>
    <w:p w:rsidR="001A135A" w:rsidRDefault="00863810">
      <w:r>
        <w:t>NIHERST</w:t>
      </w:r>
      <w:r>
        <w:tab/>
      </w:r>
      <w:r>
        <w:tab/>
        <w:t xml:space="preserve">    Basic Councelling Techniques</w:t>
      </w:r>
    </w:p>
    <w:sectPr w:rsidR="001A135A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EFC" w:rsidRDefault="00AC4EFC">
      <w:pPr>
        <w:spacing w:after="0"/>
      </w:pPr>
      <w:r>
        <w:separator/>
      </w:r>
    </w:p>
    <w:p w:rsidR="00AC4EFC" w:rsidRDefault="00AC4EFC"/>
  </w:endnote>
  <w:endnote w:type="continuationSeparator" w:id="0">
    <w:p w:rsidR="00AC4EFC" w:rsidRDefault="00AC4EFC">
      <w:pPr>
        <w:spacing w:after="0"/>
      </w:pPr>
      <w:r>
        <w:continuationSeparator/>
      </w:r>
    </w:p>
    <w:p w:rsidR="00AC4EFC" w:rsidRDefault="00AC4E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35A" w:rsidRDefault="00D14E3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EFC" w:rsidRDefault="00AC4EFC">
      <w:pPr>
        <w:spacing w:after="0"/>
      </w:pPr>
      <w:r>
        <w:separator/>
      </w:r>
    </w:p>
    <w:p w:rsidR="00AC4EFC" w:rsidRDefault="00AC4EFC"/>
  </w:footnote>
  <w:footnote w:type="continuationSeparator" w:id="0">
    <w:p w:rsidR="00AC4EFC" w:rsidRDefault="00AC4EFC">
      <w:pPr>
        <w:spacing w:after="0"/>
      </w:pPr>
      <w:r>
        <w:continuationSeparator/>
      </w:r>
    </w:p>
    <w:p w:rsidR="00AC4EFC" w:rsidRDefault="00AC4EF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FC"/>
    <w:rsid w:val="001A135A"/>
    <w:rsid w:val="00863810"/>
    <w:rsid w:val="00AC4EFC"/>
    <w:rsid w:val="00D1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E7898-2BA8-4A32-9719-8C2B1046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81A71E005049529C0BB6BE190D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F91AE-114D-41D0-9B31-D0383E3BD2ED}"/>
      </w:docPartPr>
      <w:docPartBody>
        <w:p w:rsidR="00000000" w:rsidRDefault="00000000">
          <w:pPr>
            <w:pStyle w:val="3D81A71E005049529C0BB6BE190D5639"/>
          </w:pPr>
          <w:r>
            <w:t>[Your Name]</w:t>
          </w:r>
        </w:p>
      </w:docPartBody>
    </w:docPart>
    <w:docPart>
      <w:docPartPr>
        <w:name w:val="B7CE5E4EC3D54CA1AFE42094A3BCA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B45F4-3A06-444A-A485-F9BD04849431}"/>
      </w:docPartPr>
      <w:docPartBody>
        <w:p w:rsidR="00000000" w:rsidRDefault="00000000">
          <w:pPr>
            <w:pStyle w:val="B7CE5E4EC3D54CA1AFE42094A3BCA4B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5627A25CC342349AF644599B9FE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40ACF-479C-455E-B4C9-A6BF31CB8976}"/>
      </w:docPartPr>
      <w:docPartBody>
        <w:p w:rsidR="00000000" w:rsidRDefault="00000000">
          <w:pPr>
            <w:pStyle w:val="455627A25CC342349AF644599B9FE20D"/>
          </w:pPr>
          <w:r>
            <w:t>[Dates]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81A71E005049529C0BB6BE190D5639">
    <w:name w:val="3D81A71E005049529C0BB6BE190D5639"/>
  </w:style>
  <w:style w:type="paragraph" w:customStyle="1" w:styleId="993C634C939B422292393D7A6EB297C7">
    <w:name w:val="993C634C939B422292393D7A6EB297C7"/>
  </w:style>
  <w:style w:type="paragraph" w:customStyle="1" w:styleId="1283036A23AF430B844A3C8A4AFA644C">
    <w:name w:val="1283036A23AF430B844A3C8A4AFA644C"/>
  </w:style>
  <w:style w:type="paragraph" w:customStyle="1" w:styleId="9F4E795CDAF348308A4CBEB90F420BDA">
    <w:name w:val="9F4E795CDAF348308A4CBEB90F420BDA"/>
  </w:style>
  <w:style w:type="paragraph" w:customStyle="1" w:styleId="2A383B0F5BA34790A3AF0848EEF1385E">
    <w:name w:val="2A383B0F5BA34790A3AF0848EEF1385E"/>
  </w:style>
  <w:style w:type="paragraph" w:customStyle="1" w:styleId="BDDD27777C1B4E4BB8B1305717D7B359">
    <w:name w:val="BDDD27777C1B4E4BB8B1305717D7B35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CE5E4EC3D54CA1AFE42094A3BCA4BA">
    <w:name w:val="B7CE5E4EC3D54CA1AFE42094A3BCA4BA"/>
  </w:style>
  <w:style w:type="paragraph" w:customStyle="1" w:styleId="E727ED56E4834A9A8183F5D444B99636">
    <w:name w:val="E727ED56E4834A9A8183F5D444B99636"/>
  </w:style>
  <w:style w:type="paragraph" w:customStyle="1" w:styleId="455627A25CC342349AF644599B9FE20D">
    <w:name w:val="455627A25CC342349AF644599B9FE20D"/>
  </w:style>
  <w:style w:type="paragraph" w:customStyle="1" w:styleId="9CEB1657DE844F828403CDA78CC8644A">
    <w:name w:val="9CEB1657DE844F828403CDA78CC8644A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76E1E614D0DA45F4B83E78A19F6D09D4">
    <w:name w:val="76E1E614D0DA45F4B83E78A19F6D09D4"/>
  </w:style>
  <w:style w:type="paragraph" w:customStyle="1" w:styleId="23ABE65AF38E498EB4318DAF5DD9A9E5">
    <w:name w:val="23ABE65AF38E498EB4318DAF5DD9A9E5"/>
  </w:style>
  <w:style w:type="paragraph" w:customStyle="1" w:styleId="445C9E5980CE4B6798D5D1A43778EE18">
    <w:name w:val="445C9E5980CE4B6798D5D1A43778EE18"/>
  </w:style>
  <w:style w:type="paragraph" w:customStyle="1" w:styleId="D45326FEC32F4F82A22EE8938C363781">
    <w:name w:val="D45326FEC32F4F82A22EE8938C363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ille lewis</dc:creator>
  <cp:keywords/>
  <cp:lastModifiedBy>Law</cp:lastModifiedBy>
  <cp:revision>2</cp:revision>
  <dcterms:created xsi:type="dcterms:W3CDTF">2015-01-06T15:17:00Z</dcterms:created>
  <dcterms:modified xsi:type="dcterms:W3CDTF">2015-01-06T15:36:00Z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