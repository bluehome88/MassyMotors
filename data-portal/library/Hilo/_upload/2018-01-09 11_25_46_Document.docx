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BC" w:rsidRDefault="00BD38B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    Resume</w:t>
      </w:r>
    </w:p>
    <w:p w:rsidR="00BD38B0" w:rsidRDefault="00BD38B0" w:rsidP="00745879">
      <w:pPr>
        <w:rPr>
          <w:rFonts w:ascii="Arial Black" w:hAnsi="Arial Black"/>
          <w:b/>
          <w:sz w:val="36"/>
          <w:szCs w:val="36"/>
        </w:rPr>
      </w:pPr>
    </w:p>
    <w:p w:rsidR="00BD38B0" w:rsidRDefault="00BD38B0" w:rsidP="00745879">
      <w:pPr>
        <w:rPr>
          <w:rFonts w:ascii="Arial Black" w:hAnsi="Arial Black"/>
          <w:b/>
          <w:sz w:val="36"/>
          <w:szCs w:val="36"/>
        </w:rPr>
      </w:pPr>
    </w:p>
    <w:p w:rsidR="00BD38B0" w:rsidRDefault="00BA584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Name: Jenicia Lewis</w:t>
      </w:r>
    </w:p>
    <w:p w:rsidR="00636F2E" w:rsidRDefault="00BA584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Address: LP#71 Upper Union Road, Four</w:t>
      </w:r>
    </w:p>
    <w:p w:rsidR="00BA5840" w:rsidRDefault="00636F2E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</w:t>
      </w:r>
      <w:r w:rsidR="00BA5840">
        <w:rPr>
          <w:rFonts w:ascii="Arial Black" w:hAnsi="Arial Black"/>
          <w:b/>
          <w:sz w:val="36"/>
          <w:szCs w:val="36"/>
        </w:rPr>
        <w:t xml:space="preserve"> Roads</w:t>
      </w:r>
      <w:r>
        <w:rPr>
          <w:rFonts w:ascii="Arial Black" w:hAnsi="Arial Black"/>
          <w:b/>
          <w:sz w:val="36"/>
          <w:szCs w:val="36"/>
        </w:rPr>
        <w:t xml:space="preserve"> Diego Martin</w:t>
      </w:r>
    </w:p>
    <w:p w:rsidR="00C71509" w:rsidRDefault="00C71509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D.O.B: 05</w:t>
      </w:r>
      <w:r w:rsidRPr="00C71509">
        <w:rPr>
          <w:rFonts w:ascii="Arial Black" w:hAnsi="Arial Black"/>
          <w:b/>
          <w:sz w:val="36"/>
          <w:szCs w:val="36"/>
          <w:vertAlign w:val="superscript"/>
        </w:rPr>
        <w:t>TH</w:t>
      </w:r>
      <w:r>
        <w:rPr>
          <w:rFonts w:ascii="Arial Black" w:hAnsi="Arial Black"/>
          <w:b/>
          <w:sz w:val="36"/>
          <w:szCs w:val="36"/>
        </w:rPr>
        <w:t>-10-1996</w:t>
      </w:r>
    </w:p>
    <w:p w:rsidR="00636F2E" w:rsidRDefault="00636F2E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Contact Number: 1-868-782-0707</w:t>
      </w:r>
    </w:p>
    <w:p w:rsidR="00C71509" w:rsidRDefault="00C71509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Email: </w:t>
      </w:r>
      <w:hyperlink r:id="rId7" w:history="1">
        <w:r w:rsidR="008F4070" w:rsidRPr="00B5067E">
          <w:rPr>
            <w:rStyle w:val="Hyperlink"/>
            <w:rFonts w:ascii="Arial Black" w:hAnsi="Arial Black"/>
            <w:b/>
            <w:sz w:val="36"/>
            <w:szCs w:val="36"/>
          </w:rPr>
          <w:t>Nissylewis0@gmail.com</w:t>
        </w:r>
      </w:hyperlink>
    </w:p>
    <w:p w:rsidR="008F4070" w:rsidRDefault="008F4070" w:rsidP="00745879">
      <w:pPr>
        <w:rPr>
          <w:rFonts w:ascii="Arial Black" w:hAnsi="Arial Black"/>
          <w:b/>
          <w:sz w:val="36"/>
          <w:szCs w:val="36"/>
        </w:rPr>
      </w:pPr>
    </w:p>
    <w:p w:rsidR="00C02547" w:rsidRDefault="008F407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Objective: </w:t>
      </w:r>
      <w:r w:rsidR="004116A4">
        <w:rPr>
          <w:rFonts w:ascii="Arial Black" w:hAnsi="Arial Black"/>
          <w:b/>
          <w:sz w:val="36"/>
          <w:szCs w:val="36"/>
        </w:rPr>
        <w:t xml:space="preserve">Willingness to </w:t>
      </w:r>
      <w:r w:rsidR="00D95DF4">
        <w:rPr>
          <w:rFonts w:ascii="Arial Black" w:hAnsi="Arial Black"/>
          <w:b/>
          <w:sz w:val="36"/>
          <w:szCs w:val="36"/>
        </w:rPr>
        <w:t>be flexible and</w:t>
      </w:r>
    </w:p>
    <w:p w:rsidR="00C02547" w:rsidRDefault="00C0254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</w:t>
      </w:r>
      <w:r w:rsidR="00D95DF4">
        <w:rPr>
          <w:rFonts w:ascii="Arial Black" w:hAnsi="Arial Black"/>
          <w:b/>
          <w:sz w:val="36"/>
          <w:szCs w:val="36"/>
        </w:rPr>
        <w:t xml:space="preserve"> </w:t>
      </w:r>
      <w:r>
        <w:rPr>
          <w:rFonts w:ascii="Arial Black" w:hAnsi="Arial Black"/>
          <w:b/>
          <w:sz w:val="36"/>
          <w:szCs w:val="36"/>
        </w:rPr>
        <w:t>E</w:t>
      </w:r>
      <w:r w:rsidR="00D95DF4">
        <w:rPr>
          <w:rFonts w:ascii="Arial Black" w:hAnsi="Arial Black"/>
          <w:b/>
          <w:sz w:val="36"/>
          <w:szCs w:val="36"/>
        </w:rPr>
        <w:t>fficiently</w:t>
      </w:r>
      <w:r>
        <w:rPr>
          <w:rFonts w:ascii="Arial Black" w:hAnsi="Arial Black"/>
          <w:b/>
          <w:sz w:val="36"/>
          <w:szCs w:val="36"/>
        </w:rPr>
        <w:t xml:space="preserve"> adapt to the task      </w:t>
      </w:r>
    </w:p>
    <w:p w:rsidR="003A7FAA" w:rsidRDefault="00C0254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Assigned to me </w:t>
      </w:r>
      <w:r w:rsidR="003A7FAA">
        <w:rPr>
          <w:rFonts w:ascii="Arial Black" w:hAnsi="Arial Black"/>
          <w:b/>
          <w:sz w:val="36"/>
          <w:szCs w:val="36"/>
        </w:rPr>
        <w:t>to generate</w:t>
      </w:r>
    </w:p>
    <w:p w:rsidR="008F4070" w:rsidRDefault="003A7FAA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satisfactory results</w:t>
      </w:r>
      <w:r w:rsidR="0075671B">
        <w:rPr>
          <w:rFonts w:ascii="Arial Black" w:hAnsi="Arial Black"/>
          <w:b/>
          <w:sz w:val="36"/>
          <w:szCs w:val="36"/>
        </w:rPr>
        <w:t>.</w:t>
      </w:r>
    </w:p>
    <w:p w:rsidR="0075671B" w:rsidRDefault="0075671B" w:rsidP="00745879">
      <w:pPr>
        <w:rPr>
          <w:rFonts w:ascii="Arial Black" w:hAnsi="Arial Black"/>
          <w:b/>
          <w:sz w:val="36"/>
          <w:szCs w:val="36"/>
        </w:rPr>
      </w:pPr>
    </w:p>
    <w:p w:rsidR="004A64CF" w:rsidRDefault="0075671B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Highlights: </w:t>
      </w:r>
      <w:r w:rsidR="004A64CF">
        <w:rPr>
          <w:rFonts w:ascii="Arial Black" w:hAnsi="Arial Black"/>
          <w:b/>
          <w:sz w:val="36"/>
          <w:szCs w:val="36"/>
        </w:rPr>
        <w:t xml:space="preserve"> </w:t>
      </w:r>
      <w:r>
        <w:rPr>
          <w:rFonts w:ascii="Arial Black" w:hAnsi="Arial Black"/>
          <w:b/>
          <w:sz w:val="36"/>
          <w:szCs w:val="36"/>
        </w:rPr>
        <w:t>Upbeat, generous</w:t>
      </w:r>
      <w:r w:rsidR="00E6130A">
        <w:rPr>
          <w:rFonts w:ascii="Arial Black" w:hAnsi="Arial Black"/>
          <w:b/>
          <w:sz w:val="36"/>
          <w:szCs w:val="36"/>
        </w:rPr>
        <w:t xml:space="preserve">, friendly and </w:t>
      </w:r>
      <w:r w:rsidR="004A64CF">
        <w:rPr>
          <w:rFonts w:ascii="Arial Black" w:hAnsi="Arial Black"/>
          <w:b/>
          <w:sz w:val="36"/>
          <w:szCs w:val="36"/>
        </w:rPr>
        <w:t xml:space="preserve">  </w:t>
      </w:r>
    </w:p>
    <w:p w:rsidR="0075671B" w:rsidRDefault="004A64CF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P</w:t>
      </w:r>
      <w:r w:rsidR="00E6130A">
        <w:rPr>
          <w:rFonts w:ascii="Arial Black" w:hAnsi="Arial Black"/>
          <w:b/>
          <w:sz w:val="36"/>
          <w:szCs w:val="36"/>
        </w:rPr>
        <w:t>ositive</w:t>
      </w:r>
      <w:r>
        <w:rPr>
          <w:rFonts w:ascii="Arial Black" w:hAnsi="Arial Black"/>
          <w:b/>
          <w:sz w:val="36"/>
          <w:szCs w:val="36"/>
        </w:rPr>
        <w:t>.</w:t>
      </w:r>
    </w:p>
    <w:p w:rsidR="004A64CF" w:rsidRDefault="004A64CF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Highly </w:t>
      </w:r>
      <w:r w:rsidR="00EC1A6A">
        <w:rPr>
          <w:rFonts w:ascii="Arial Black" w:hAnsi="Arial Black"/>
          <w:b/>
          <w:sz w:val="36"/>
          <w:szCs w:val="36"/>
        </w:rPr>
        <w:t>responsible</w:t>
      </w:r>
      <w:r>
        <w:rPr>
          <w:rFonts w:ascii="Arial Black" w:hAnsi="Arial Black"/>
          <w:b/>
          <w:sz w:val="36"/>
          <w:szCs w:val="36"/>
        </w:rPr>
        <w:t xml:space="preserve"> and </w:t>
      </w:r>
      <w:r w:rsidR="00EC1A6A">
        <w:rPr>
          <w:rFonts w:ascii="Arial Black" w:hAnsi="Arial Black"/>
          <w:b/>
          <w:sz w:val="36"/>
          <w:szCs w:val="36"/>
        </w:rPr>
        <w:t>reliable</w:t>
      </w:r>
    </w:p>
    <w:p w:rsidR="00EC1A6A" w:rsidRDefault="00EC1A6A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Trained in customer service</w:t>
      </w:r>
    </w:p>
    <w:p w:rsidR="00C315E8" w:rsidRDefault="00C315E8" w:rsidP="00745879">
      <w:pPr>
        <w:rPr>
          <w:rFonts w:ascii="Arial Black" w:hAnsi="Arial Black"/>
          <w:b/>
          <w:sz w:val="36"/>
          <w:szCs w:val="36"/>
        </w:rPr>
      </w:pPr>
    </w:p>
    <w:p w:rsidR="00C315E8" w:rsidRDefault="00C315E8" w:rsidP="00745879">
      <w:pPr>
        <w:rPr>
          <w:rFonts w:ascii="Arial Black" w:hAnsi="Arial Black"/>
          <w:b/>
          <w:sz w:val="36"/>
          <w:szCs w:val="36"/>
        </w:rPr>
      </w:pPr>
    </w:p>
    <w:p w:rsidR="00EC20AF" w:rsidRDefault="00EC20AF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Education: Corpus Christi College 2008-</w:t>
      </w:r>
      <w:r w:rsidR="00C315E8">
        <w:rPr>
          <w:rFonts w:ascii="Arial Black" w:hAnsi="Arial Black"/>
          <w:b/>
          <w:sz w:val="36"/>
          <w:szCs w:val="36"/>
        </w:rPr>
        <w:t>2013</w:t>
      </w:r>
    </w:p>
    <w:p w:rsidR="00C315E8" w:rsidRDefault="00C315E8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</w:t>
      </w:r>
    </w:p>
    <w:p w:rsidR="00C02547" w:rsidRPr="00741D8E" w:rsidRDefault="00C315E8" w:rsidP="00741D8E">
      <w:pPr>
        <w:pStyle w:val="ListParagraph"/>
        <w:numPr>
          <w:ilvl w:val="0"/>
          <w:numId w:val="6"/>
        </w:numPr>
        <w:rPr>
          <w:rFonts w:ascii="Arial Black" w:hAnsi="Arial Black"/>
          <w:b/>
          <w:sz w:val="36"/>
          <w:szCs w:val="36"/>
        </w:rPr>
      </w:pPr>
      <w:r w:rsidRPr="00741D8E">
        <w:rPr>
          <w:rFonts w:ascii="Arial Black" w:hAnsi="Arial Black"/>
          <w:b/>
          <w:sz w:val="36"/>
          <w:szCs w:val="36"/>
        </w:rPr>
        <w:t>La puerta</w:t>
      </w:r>
      <w:bookmarkStart w:id="0" w:name="_GoBack"/>
      <w:bookmarkEnd w:id="0"/>
      <w:r w:rsidRPr="00741D8E">
        <w:rPr>
          <w:rFonts w:ascii="Arial Black" w:hAnsi="Arial Black"/>
          <w:b/>
          <w:sz w:val="36"/>
          <w:szCs w:val="36"/>
        </w:rPr>
        <w:t xml:space="preserve"> gov’t primary school 200</w:t>
      </w:r>
      <w:r w:rsidR="006D37B0" w:rsidRPr="00741D8E">
        <w:rPr>
          <w:rFonts w:ascii="Arial Black" w:hAnsi="Arial Black"/>
          <w:b/>
          <w:sz w:val="36"/>
          <w:szCs w:val="36"/>
        </w:rPr>
        <w:t>2-</w:t>
      </w:r>
      <w:r w:rsidR="00016838" w:rsidRPr="00741D8E">
        <w:rPr>
          <w:rFonts w:ascii="Arial Black" w:hAnsi="Arial Black"/>
          <w:b/>
          <w:sz w:val="36"/>
          <w:szCs w:val="36"/>
        </w:rPr>
        <w:t>08</w:t>
      </w:r>
    </w:p>
    <w:p w:rsidR="00016838" w:rsidRDefault="00016838" w:rsidP="00745879">
      <w:pPr>
        <w:rPr>
          <w:rFonts w:ascii="Arial Black" w:hAnsi="Arial Black"/>
          <w:b/>
          <w:sz w:val="36"/>
          <w:szCs w:val="36"/>
        </w:rPr>
      </w:pPr>
    </w:p>
    <w:p w:rsidR="00016838" w:rsidRDefault="00492F4C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Passes: English a (2)</w:t>
      </w:r>
    </w:p>
    <w:p w:rsidR="00492F4C" w:rsidRDefault="00492F4C" w:rsidP="00745879">
      <w:pPr>
        <w:rPr>
          <w:rFonts w:ascii="Arial Black" w:hAnsi="Arial Black"/>
          <w:b/>
          <w:sz w:val="36"/>
          <w:szCs w:val="36"/>
        </w:rPr>
      </w:pPr>
    </w:p>
    <w:p w:rsidR="00492F4C" w:rsidRDefault="00492F4C" w:rsidP="00745879">
      <w:pPr>
        <w:rPr>
          <w:rFonts w:ascii="Arial Black" w:hAnsi="Arial Black"/>
          <w:b/>
          <w:sz w:val="36"/>
          <w:szCs w:val="36"/>
        </w:rPr>
      </w:pPr>
    </w:p>
    <w:p w:rsidR="00492F4C" w:rsidRDefault="008241C9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Hobbies: Cosmetology </w:t>
      </w:r>
    </w:p>
    <w:p w:rsidR="008241C9" w:rsidRDefault="008241C9" w:rsidP="00745879">
      <w:pPr>
        <w:rPr>
          <w:rFonts w:ascii="Arial Black" w:hAnsi="Arial Black"/>
          <w:b/>
          <w:sz w:val="36"/>
          <w:szCs w:val="36"/>
        </w:rPr>
      </w:pPr>
    </w:p>
    <w:p w:rsidR="008241C9" w:rsidRDefault="008241C9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Work Experience</w:t>
      </w:r>
      <w:r w:rsidR="006B382F">
        <w:rPr>
          <w:rFonts w:ascii="Arial Black" w:hAnsi="Arial Black"/>
          <w:b/>
          <w:sz w:val="36"/>
          <w:szCs w:val="36"/>
        </w:rPr>
        <w:t xml:space="preserve">: </w:t>
      </w:r>
      <w:r w:rsidR="007349CF">
        <w:rPr>
          <w:rFonts w:ascii="Arial Black" w:hAnsi="Arial Black"/>
          <w:b/>
          <w:sz w:val="36"/>
          <w:szCs w:val="36"/>
        </w:rPr>
        <w:t>Quik Pharm Pharmacy</w:t>
      </w:r>
    </w:p>
    <w:p w:rsidR="007349CF" w:rsidRDefault="007349CF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       Dec</w:t>
      </w:r>
      <w:r w:rsidR="00C70377">
        <w:rPr>
          <w:rFonts w:ascii="Arial Black" w:hAnsi="Arial Black"/>
          <w:b/>
          <w:sz w:val="36"/>
          <w:szCs w:val="36"/>
        </w:rPr>
        <w:t xml:space="preserve"> 2015-Jan 2017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Supervisor/ Cashier/ Sales clerk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.Assisting customers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.Receiving goods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.Cashing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.Data Entry</w:t>
      </w:r>
    </w:p>
    <w:p w:rsidR="00C70377" w:rsidRDefault="00C70377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 </w:t>
      </w:r>
      <w:r w:rsidR="00D67541">
        <w:rPr>
          <w:rFonts w:ascii="Arial Black" w:hAnsi="Arial Black"/>
          <w:b/>
          <w:sz w:val="36"/>
          <w:szCs w:val="36"/>
        </w:rPr>
        <w:t>Ordering goods</w:t>
      </w:r>
    </w:p>
    <w:p w:rsidR="00D67541" w:rsidRDefault="00D67541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.Opening and closing store</w:t>
      </w:r>
    </w:p>
    <w:p w:rsidR="00E57C1C" w:rsidRDefault="00E57C1C" w:rsidP="00745879">
      <w:pPr>
        <w:rPr>
          <w:rFonts w:ascii="Arial Black" w:hAnsi="Arial Black"/>
          <w:b/>
          <w:sz w:val="36"/>
          <w:szCs w:val="36"/>
        </w:rPr>
      </w:pPr>
    </w:p>
    <w:p w:rsidR="008241C9" w:rsidRDefault="008241C9" w:rsidP="00745879">
      <w:pPr>
        <w:rPr>
          <w:rFonts w:ascii="Arial Black" w:hAnsi="Arial Black"/>
          <w:b/>
          <w:sz w:val="36"/>
          <w:szCs w:val="36"/>
        </w:rPr>
      </w:pPr>
    </w:p>
    <w:p w:rsidR="008F4070" w:rsidRDefault="008F4070" w:rsidP="00745879">
      <w:pPr>
        <w:rPr>
          <w:rFonts w:ascii="Arial Black" w:hAnsi="Arial Black"/>
          <w:b/>
          <w:sz w:val="36"/>
          <w:szCs w:val="36"/>
        </w:rPr>
      </w:pPr>
    </w:p>
    <w:p w:rsidR="00754BA4" w:rsidRDefault="00754BA4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Cancia Kindergarten school</w:t>
      </w:r>
    </w:p>
    <w:p w:rsidR="00754BA4" w:rsidRDefault="00754BA4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May 2015- October 2015</w:t>
      </w:r>
    </w:p>
    <w:p w:rsidR="00754BA4" w:rsidRDefault="00994BD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Day care Attendant </w:t>
      </w:r>
    </w:p>
    <w:p w:rsidR="00994BD0" w:rsidRDefault="00994BD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.Prepared meals</w:t>
      </w:r>
    </w:p>
    <w:p w:rsidR="00994BD0" w:rsidRDefault="00994BD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.Taking care of babies</w:t>
      </w:r>
    </w:p>
    <w:p w:rsidR="00141290" w:rsidRDefault="00141290" w:rsidP="00745879">
      <w:pPr>
        <w:rPr>
          <w:rFonts w:ascii="Arial Black" w:hAnsi="Arial Black"/>
          <w:b/>
          <w:sz w:val="36"/>
          <w:szCs w:val="36"/>
        </w:rPr>
      </w:pPr>
    </w:p>
    <w:p w:rsidR="00141290" w:rsidRDefault="00141290" w:rsidP="00745879">
      <w:pPr>
        <w:rPr>
          <w:rFonts w:ascii="Arial Black" w:hAnsi="Arial Black"/>
          <w:b/>
          <w:sz w:val="36"/>
          <w:szCs w:val="36"/>
        </w:rPr>
      </w:pPr>
    </w:p>
    <w:p w:rsidR="00141290" w:rsidRDefault="0014129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Kenny’s sports centre </w:t>
      </w:r>
    </w:p>
    <w:p w:rsidR="00141290" w:rsidRDefault="0014129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July 2013-August 2014</w:t>
      </w:r>
    </w:p>
    <w:p w:rsidR="00141290" w:rsidRDefault="0014129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Sales clerk / cashier </w:t>
      </w:r>
    </w:p>
    <w:p w:rsidR="00636F2E" w:rsidRDefault="0014129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.</w:t>
      </w:r>
      <w:r w:rsidR="00A23A00">
        <w:rPr>
          <w:rFonts w:ascii="Arial Black" w:hAnsi="Arial Black"/>
          <w:b/>
          <w:sz w:val="36"/>
          <w:szCs w:val="36"/>
        </w:rPr>
        <w:t>Cashier</w:t>
      </w:r>
    </w:p>
    <w:p w:rsidR="00636F2E" w:rsidRDefault="00A23A0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.Ordering Goods</w:t>
      </w:r>
    </w:p>
    <w:p w:rsidR="00A23A00" w:rsidRDefault="00A23A00" w:rsidP="00745879">
      <w:pPr>
        <w:rPr>
          <w:rFonts w:ascii="Arial Black" w:hAnsi="Arial Black"/>
          <w:b/>
          <w:sz w:val="36"/>
          <w:szCs w:val="36"/>
        </w:rPr>
      </w:pPr>
    </w:p>
    <w:p w:rsidR="00A23A00" w:rsidRDefault="00A23A00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References: Leah Durrant</w:t>
      </w:r>
    </w:p>
    <w:p w:rsidR="00980EC3" w:rsidRDefault="00980EC3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   Supervisor </w:t>
      </w:r>
    </w:p>
    <w:p w:rsidR="00980EC3" w:rsidRDefault="00980EC3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1-868-335-4725</w:t>
      </w:r>
    </w:p>
    <w:p w:rsidR="00980EC3" w:rsidRDefault="00980EC3" w:rsidP="00745879">
      <w:pPr>
        <w:rPr>
          <w:rFonts w:ascii="Arial Black" w:hAnsi="Arial Black"/>
          <w:b/>
          <w:sz w:val="36"/>
          <w:szCs w:val="36"/>
        </w:rPr>
      </w:pPr>
    </w:p>
    <w:p w:rsidR="00980EC3" w:rsidRDefault="00980EC3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Michelle Goonai</w:t>
      </w:r>
    </w:p>
    <w:p w:rsidR="00980EC3" w:rsidRPr="00BD38B0" w:rsidRDefault="00980EC3" w:rsidP="00745879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      </w:t>
      </w:r>
      <w:r w:rsidR="005E2E34">
        <w:rPr>
          <w:rFonts w:ascii="Arial Black" w:hAnsi="Arial Black"/>
          <w:b/>
          <w:sz w:val="36"/>
          <w:szCs w:val="36"/>
        </w:rPr>
        <w:t>1-868-291-3696</w:t>
      </w:r>
    </w:p>
    <w:sectPr w:rsidR="00980EC3" w:rsidRPr="00BD38B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667" w:rsidRDefault="00A82667">
      <w:r>
        <w:separator/>
      </w:r>
    </w:p>
    <w:p w:rsidR="00A82667" w:rsidRDefault="00A82667"/>
  </w:endnote>
  <w:endnote w:type="continuationSeparator" w:id="0">
    <w:p w:rsidR="00A82667" w:rsidRDefault="00A82667">
      <w:r>
        <w:continuationSeparator/>
      </w:r>
    </w:p>
    <w:p w:rsidR="00A82667" w:rsidRDefault="00A82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8BC" w:rsidRDefault="00C942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667" w:rsidRDefault="00A82667">
      <w:r>
        <w:separator/>
      </w:r>
    </w:p>
    <w:p w:rsidR="00A82667" w:rsidRDefault="00A82667"/>
  </w:footnote>
  <w:footnote w:type="continuationSeparator" w:id="0">
    <w:p w:rsidR="00A82667" w:rsidRDefault="00A82667">
      <w:r>
        <w:continuationSeparator/>
      </w:r>
    </w:p>
    <w:p w:rsidR="00A82667" w:rsidRDefault="00A826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8961FC"/>
    <w:multiLevelType w:val="hybridMultilevel"/>
    <w:tmpl w:val="92683A34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4EBC"/>
    <w:multiLevelType w:val="hybridMultilevel"/>
    <w:tmpl w:val="7960BE24"/>
    <w:lvl w:ilvl="0" w:tplc="0809000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9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67"/>
    <w:rsid w:val="00016838"/>
    <w:rsid w:val="00141290"/>
    <w:rsid w:val="003A7FAA"/>
    <w:rsid w:val="004116A4"/>
    <w:rsid w:val="004128BC"/>
    <w:rsid w:val="00492F4C"/>
    <w:rsid w:val="004A64CF"/>
    <w:rsid w:val="005E2E34"/>
    <w:rsid w:val="00636F2E"/>
    <w:rsid w:val="006B382F"/>
    <w:rsid w:val="006D37B0"/>
    <w:rsid w:val="007349CF"/>
    <w:rsid w:val="00741D8E"/>
    <w:rsid w:val="00745879"/>
    <w:rsid w:val="00754BA4"/>
    <w:rsid w:val="0075671B"/>
    <w:rsid w:val="008241C9"/>
    <w:rsid w:val="008F4070"/>
    <w:rsid w:val="00980EC3"/>
    <w:rsid w:val="00994BD0"/>
    <w:rsid w:val="00A23A00"/>
    <w:rsid w:val="00A82667"/>
    <w:rsid w:val="00BA5840"/>
    <w:rsid w:val="00BD38B0"/>
    <w:rsid w:val="00C02547"/>
    <w:rsid w:val="00C315E8"/>
    <w:rsid w:val="00C70377"/>
    <w:rsid w:val="00C71509"/>
    <w:rsid w:val="00D67541"/>
    <w:rsid w:val="00D95DF4"/>
    <w:rsid w:val="00E57C1C"/>
    <w:rsid w:val="00E6130A"/>
    <w:rsid w:val="00EC1A6A"/>
    <w:rsid w:val="00E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43ED7"/>
  <w15:chartTrackingRefBased/>
  <w15:docId w15:val="{BC6F0CF9-9B1F-CF4F-B6F1-ECE7C88A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7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74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Nissylewis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89D20F9-98CF-BF4E-B5A9-6BED8F9D34F7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7AB7B2813A949A3DE56E4FE9F5D49">
    <w:name w:val="CDD7AB7B2813A949A3DE56E4FE9F5D4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8BB7C978F3CBF046AEC10517C6432836">
    <w:name w:val="8BB7C978F3CBF046AEC10517C6432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{089D20F9-98CF-BF4E-B5A9-6BED8F9D34F7}tf50002051.dotx</Template>
  <TotalTime>4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nissylewis0@gmail.com</cp:lastModifiedBy>
  <cp:revision>2</cp:revision>
  <dcterms:created xsi:type="dcterms:W3CDTF">2018-01-09T17:16:00Z</dcterms:created>
  <dcterms:modified xsi:type="dcterms:W3CDTF">2018-01-09T17:16:00Z</dcterms:modified>
</cp:coreProperties>
</file>