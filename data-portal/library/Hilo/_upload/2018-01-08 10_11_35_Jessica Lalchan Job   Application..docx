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BA0" w:rsidRDefault="00887BA0" w:rsidP="004C34CE">
      <w:pPr>
        <w:rPr>
          <w:rFonts w:ascii="Times New Roman" w:hAnsi="Times New Roman" w:cs="Times New Roman"/>
          <w:sz w:val="24"/>
          <w:szCs w:val="24"/>
        </w:rPr>
      </w:pPr>
    </w:p>
    <w:p w:rsidR="004C34CE" w:rsidRDefault="006C28F5" w:rsidP="004C3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it may concern</w:t>
      </w:r>
      <w:r w:rsidR="004C34CE" w:rsidRPr="00970874">
        <w:rPr>
          <w:rFonts w:ascii="Times New Roman" w:hAnsi="Times New Roman" w:cs="Times New Roman"/>
          <w:sz w:val="24"/>
          <w:szCs w:val="24"/>
        </w:rPr>
        <w:t>,</w:t>
      </w:r>
    </w:p>
    <w:p w:rsidR="004C34CE" w:rsidRDefault="004C34CE" w:rsidP="004C34CE">
      <w:pPr>
        <w:rPr>
          <w:rFonts w:ascii="Times New Roman" w:hAnsi="Times New Roman" w:cs="Times New Roman"/>
          <w:sz w:val="24"/>
          <w:szCs w:val="24"/>
        </w:rPr>
      </w:pPr>
    </w:p>
    <w:p w:rsidR="004C34CE" w:rsidRPr="00970874" w:rsidRDefault="004C34CE" w:rsidP="004467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0874">
        <w:rPr>
          <w:rFonts w:ascii="Times New Roman" w:hAnsi="Times New Roman" w:cs="Times New Roman"/>
          <w:sz w:val="24"/>
          <w:szCs w:val="24"/>
        </w:rPr>
        <w:t>I would like to take this opportunity to expres</w:t>
      </w:r>
      <w:r>
        <w:rPr>
          <w:rFonts w:ascii="Times New Roman" w:hAnsi="Times New Roman" w:cs="Times New Roman"/>
          <w:sz w:val="24"/>
          <w:szCs w:val="24"/>
        </w:rPr>
        <w:t>s my interest in working for the company</w:t>
      </w:r>
      <w:r w:rsidR="00821C0A">
        <w:rPr>
          <w:rFonts w:ascii="Times New Roman" w:hAnsi="Times New Roman" w:cs="Times New Roman"/>
          <w:sz w:val="24"/>
          <w:szCs w:val="24"/>
        </w:rPr>
        <w:t xml:space="preserve"> in </w:t>
      </w:r>
      <w:r w:rsidR="00227A9C">
        <w:rPr>
          <w:rFonts w:ascii="Times New Roman" w:hAnsi="Times New Roman" w:cs="Times New Roman"/>
          <w:sz w:val="24"/>
          <w:szCs w:val="24"/>
        </w:rPr>
        <w:t xml:space="preserve">any </w:t>
      </w:r>
      <w:r w:rsidR="00821C0A">
        <w:rPr>
          <w:rFonts w:ascii="Times New Roman" w:hAnsi="Times New Roman" w:cs="Times New Roman"/>
          <w:sz w:val="24"/>
          <w:szCs w:val="24"/>
        </w:rPr>
        <w:t>position</w:t>
      </w:r>
      <w:r w:rsidR="00227A9C">
        <w:rPr>
          <w:rFonts w:ascii="Times New Roman" w:hAnsi="Times New Roman" w:cs="Times New Roman"/>
          <w:sz w:val="24"/>
          <w:szCs w:val="24"/>
        </w:rPr>
        <w:t xml:space="preserve"> to</w:t>
      </w:r>
      <w:r w:rsidR="00446738">
        <w:rPr>
          <w:rFonts w:ascii="Times New Roman" w:hAnsi="Times New Roman" w:cs="Times New Roman"/>
          <w:sz w:val="24"/>
          <w:szCs w:val="24"/>
        </w:rPr>
        <w:t xml:space="preserve"> which I am</w:t>
      </w:r>
      <w:r w:rsidR="00227A9C">
        <w:rPr>
          <w:rFonts w:ascii="Times New Roman" w:hAnsi="Times New Roman" w:cs="Times New Roman"/>
          <w:sz w:val="24"/>
          <w:szCs w:val="24"/>
        </w:rPr>
        <w:t xml:space="preserve"> qualifi</w:t>
      </w:r>
      <w:r w:rsidR="00446738">
        <w:rPr>
          <w:rFonts w:ascii="Times New Roman" w:hAnsi="Times New Roman" w:cs="Times New Roman"/>
          <w:sz w:val="24"/>
          <w:szCs w:val="24"/>
        </w:rPr>
        <w:t xml:space="preserve">ed. </w:t>
      </w:r>
    </w:p>
    <w:p w:rsidR="004C34CE" w:rsidRPr="00970874" w:rsidRDefault="004C34CE" w:rsidP="004C34CE">
      <w:pPr>
        <w:rPr>
          <w:rFonts w:ascii="Times New Roman" w:hAnsi="Times New Roman" w:cs="Times New Roman"/>
          <w:sz w:val="24"/>
          <w:szCs w:val="24"/>
        </w:rPr>
      </w:pPr>
    </w:p>
    <w:p w:rsidR="004C34CE" w:rsidRDefault="004C34CE" w:rsidP="00F3283D">
      <w:pPr>
        <w:ind w:firstLine="720"/>
        <w:rPr>
          <w:rFonts w:ascii="Times" w:hAnsi="Times" w:cs="Times"/>
          <w:color w:val="222222"/>
          <w:sz w:val="26"/>
          <w:szCs w:val="26"/>
          <w:shd w:val="clear" w:color="auto" w:fill="FFFFFF"/>
        </w:rPr>
      </w:pPr>
      <w:r w:rsidRPr="00970874">
        <w:rPr>
          <w:rFonts w:ascii="Times New Roman" w:hAnsi="Times New Roman" w:cs="Times New Roman"/>
          <w:sz w:val="24"/>
          <w:szCs w:val="24"/>
        </w:rPr>
        <w:t>It is my desire to be challenged</w:t>
      </w:r>
      <w:r w:rsidR="00446738">
        <w:rPr>
          <w:rFonts w:ascii="Times New Roman" w:hAnsi="Times New Roman" w:cs="Times New Roman"/>
          <w:sz w:val="24"/>
          <w:szCs w:val="24"/>
        </w:rPr>
        <w:t xml:space="preserve"> in a dynamic environment and I</w:t>
      </w:r>
      <w:r w:rsidR="00446738">
        <w:rPr>
          <w:rFonts w:ascii="Times" w:hAnsi="Times" w:cs="Times"/>
          <w:color w:val="222222"/>
          <w:sz w:val="26"/>
          <w:szCs w:val="26"/>
          <w:shd w:val="clear" w:color="auto" w:fill="FFFFFF"/>
        </w:rPr>
        <w:t xml:space="preserve"> believe that both my academic and past work experiences will make me a great </w:t>
      </w:r>
      <w:r w:rsidR="00E80A29">
        <w:rPr>
          <w:rFonts w:ascii="Times" w:hAnsi="Times" w:cs="Times"/>
          <w:color w:val="222222"/>
          <w:sz w:val="26"/>
          <w:szCs w:val="26"/>
          <w:shd w:val="clear" w:color="auto" w:fill="FFFFFF"/>
        </w:rPr>
        <w:t xml:space="preserve">asset. I am willing to work </w:t>
      </w:r>
      <w:r w:rsidR="003C0EBA">
        <w:rPr>
          <w:rFonts w:ascii="Times" w:hAnsi="Times" w:cs="Times"/>
          <w:color w:val="222222"/>
          <w:sz w:val="26"/>
          <w:szCs w:val="26"/>
          <w:shd w:val="clear" w:color="auto" w:fill="FFFFFF"/>
        </w:rPr>
        <w:t xml:space="preserve">with your company </w:t>
      </w:r>
      <w:r w:rsidR="00F3283D">
        <w:rPr>
          <w:rFonts w:ascii="Times" w:hAnsi="Times" w:cs="Times"/>
          <w:color w:val="222222"/>
          <w:sz w:val="26"/>
          <w:szCs w:val="26"/>
          <w:shd w:val="clear" w:color="auto" w:fill="FFFFFF"/>
        </w:rPr>
        <w:t>in</w:t>
      </w:r>
      <w:r w:rsidR="002436E2">
        <w:rPr>
          <w:rFonts w:ascii="Times" w:hAnsi="Times" w:cs="Times"/>
          <w:color w:val="222222"/>
          <w:sz w:val="26"/>
          <w:szCs w:val="26"/>
          <w:shd w:val="clear" w:color="auto" w:fill="FFFFFF"/>
        </w:rPr>
        <w:t xml:space="preserve"> any given position, to which I am qualified. </w:t>
      </w:r>
    </w:p>
    <w:p w:rsidR="002436E2" w:rsidRPr="00970874" w:rsidRDefault="002436E2" w:rsidP="004C34CE">
      <w:pPr>
        <w:rPr>
          <w:rFonts w:ascii="Times New Roman" w:hAnsi="Times New Roman" w:cs="Times New Roman"/>
          <w:sz w:val="24"/>
          <w:szCs w:val="24"/>
        </w:rPr>
      </w:pPr>
    </w:p>
    <w:p w:rsidR="004C34CE" w:rsidRDefault="00153244" w:rsidP="00B50CA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Throughout my learning experience</w:t>
      </w:r>
      <w:r w:rsidR="00E80A29">
        <w:rPr>
          <w:rFonts w:ascii="Times New Roman" w:hAnsi="Times New Roman" w:cs="Times New Roman"/>
          <w:sz w:val="24"/>
          <w:szCs w:val="24"/>
        </w:rPr>
        <w:t xml:space="preserve">, I have always been determined </w:t>
      </w:r>
      <w:r w:rsidR="004C34CE" w:rsidRPr="00970874">
        <w:rPr>
          <w:rFonts w:ascii="Times New Roman" w:hAnsi="Times New Roman" w:cs="Times New Roman"/>
          <w:sz w:val="24"/>
          <w:szCs w:val="24"/>
        </w:rPr>
        <w:t>to learn and be challenged. I handle my responsibilities with due diligence, commitment and good problem solving skills and can adapt in a given environment to meet a company’s goals or objectives.</w:t>
      </w:r>
    </w:p>
    <w:p w:rsidR="00325C72" w:rsidRPr="00970874" w:rsidRDefault="00325C72" w:rsidP="004C34CE">
      <w:pPr>
        <w:rPr>
          <w:rFonts w:ascii="Times New Roman" w:hAnsi="Times New Roman" w:cs="Times New Roman"/>
          <w:sz w:val="24"/>
          <w:szCs w:val="24"/>
        </w:rPr>
      </w:pPr>
    </w:p>
    <w:p w:rsidR="004C34CE" w:rsidRPr="00970874" w:rsidRDefault="00E80A29" w:rsidP="004C3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open </w:t>
      </w:r>
      <w:r w:rsidR="004C34CE" w:rsidRPr="00970874">
        <w:rPr>
          <w:rFonts w:ascii="Times New Roman" w:hAnsi="Times New Roman" w:cs="Times New Roman"/>
          <w:sz w:val="24"/>
          <w:szCs w:val="24"/>
        </w:rPr>
        <w:t>to speak with</w:t>
      </w:r>
      <w:r w:rsidR="004C34CE">
        <w:rPr>
          <w:rFonts w:ascii="Times New Roman" w:hAnsi="Times New Roman" w:cs="Times New Roman"/>
          <w:sz w:val="24"/>
          <w:szCs w:val="24"/>
        </w:rPr>
        <w:t xml:space="preserve"> you </w:t>
      </w:r>
      <w:r>
        <w:rPr>
          <w:rFonts w:ascii="Times New Roman" w:hAnsi="Times New Roman" w:cs="Times New Roman"/>
          <w:sz w:val="24"/>
          <w:szCs w:val="24"/>
        </w:rPr>
        <w:t xml:space="preserve">at any appointed time </w:t>
      </w:r>
      <w:r w:rsidR="004C34CE">
        <w:rPr>
          <w:rFonts w:ascii="Times New Roman" w:hAnsi="Times New Roman" w:cs="Times New Roman"/>
          <w:sz w:val="24"/>
          <w:szCs w:val="24"/>
        </w:rPr>
        <w:t xml:space="preserve">and can be contacted at </w:t>
      </w:r>
      <w:r w:rsidR="002B3F45">
        <w:rPr>
          <w:rFonts w:ascii="Times New Roman" w:hAnsi="Times New Roman" w:cs="Times New Roman"/>
          <w:sz w:val="24"/>
          <w:szCs w:val="24"/>
        </w:rPr>
        <w:t>301</w:t>
      </w:r>
      <w:r>
        <w:rPr>
          <w:rFonts w:ascii="Times New Roman" w:hAnsi="Times New Roman" w:cs="Times New Roman"/>
          <w:sz w:val="24"/>
          <w:szCs w:val="24"/>
        </w:rPr>
        <w:t>-</w:t>
      </w:r>
      <w:r w:rsidR="002B3F45">
        <w:rPr>
          <w:rFonts w:ascii="Times New Roman" w:hAnsi="Times New Roman" w:cs="Times New Roman"/>
          <w:sz w:val="24"/>
          <w:szCs w:val="24"/>
        </w:rPr>
        <w:t>5406 or 321-1353</w:t>
      </w:r>
      <w:r w:rsidR="004C34CE" w:rsidRPr="00970874">
        <w:rPr>
          <w:rFonts w:ascii="Times New Roman" w:hAnsi="Times New Roman" w:cs="Times New Roman"/>
          <w:sz w:val="24"/>
          <w:szCs w:val="24"/>
        </w:rPr>
        <w:t>.</w:t>
      </w:r>
    </w:p>
    <w:p w:rsidR="004C34CE" w:rsidRPr="00970874" w:rsidRDefault="004C34CE" w:rsidP="004C34CE">
      <w:pPr>
        <w:rPr>
          <w:rFonts w:ascii="Times New Roman" w:hAnsi="Times New Roman" w:cs="Times New Roman"/>
          <w:sz w:val="24"/>
          <w:szCs w:val="24"/>
        </w:rPr>
      </w:pPr>
      <w:r w:rsidRPr="00970874">
        <w:rPr>
          <w:rFonts w:ascii="Times New Roman" w:hAnsi="Times New Roman" w:cs="Times New Roman"/>
          <w:sz w:val="24"/>
          <w:szCs w:val="24"/>
        </w:rPr>
        <w:t>Thank you for your kind consideration.</w:t>
      </w:r>
    </w:p>
    <w:p w:rsidR="004C34CE" w:rsidRPr="00970874" w:rsidRDefault="004C34CE" w:rsidP="004C34CE">
      <w:pPr>
        <w:rPr>
          <w:rFonts w:ascii="Times New Roman" w:hAnsi="Times New Roman" w:cs="Times New Roman"/>
          <w:sz w:val="24"/>
          <w:szCs w:val="24"/>
        </w:rPr>
      </w:pPr>
    </w:p>
    <w:p w:rsidR="004C34CE" w:rsidRPr="00970874" w:rsidRDefault="004C34CE" w:rsidP="004C34CE">
      <w:pPr>
        <w:rPr>
          <w:rFonts w:ascii="Times New Roman" w:hAnsi="Times New Roman" w:cs="Times New Roman"/>
          <w:sz w:val="24"/>
          <w:szCs w:val="24"/>
        </w:rPr>
      </w:pPr>
      <w:r w:rsidRPr="00970874">
        <w:rPr>
          <w:rFonts w:ascii="Times New Roman" w:hAnsi="Times New Roman" w:cs="Times New Roman"/>
          <w:sz w:val="24"/>
          <w:szCs w:val="24"/>
        </w:rPr>
        <w:t>Respectfully,</w:t>
      </w:r>
    </w:p>
    <w:p w:rsidR="00872064" w:rsidRDefault="002B3F45">
      <w:pPr>
        <w:rPr>
          <w:rFonts w:asciiTheme="majorHAnsi" w:eastAsiaTheme="majorEastAsia" w:hAnsiTheme="majorHAnsi" w:cstheme="majorBidi"/>
          <w:b/>
          <w:sz w:val="26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Jessica Lalchan.</w:t>
      </w:r>
      <w:r w:rsidR="00872064">
        <w:br w:type="page"/>
      </w:r>
    </w:p>
    <w:p w:rsidR="00086E06" w:rsidRDefault="00470D78">
      <w:pPr>
        <w:pStyle w:val="Heading1"/>
      </w:pPr>
      <w:sdt>
        <w:sdtPr>
          <w:id w:val="1481961"/>
          <w:placeholder>
            <w:docPart w:val="F691BC2560144E389BD2B58467AD2080"/>
          </w:placeholder>
          <w:temporary/>
          <w:showingPlcHdr/>
        </w:sdtPr>
        <w:sdtEndPr/>
        <w:sdtContent>
          <w:r w:rsidR="00345E18">
            <w:t>Objectives</w:t>
          </w:r>
        </w:sdtContent>
      </w:sdt>
    </w:p>
    <w:p w:rsidR="005250A0" w:rsidRDefault="004C34CE" w:rsidP="006556FA">
      <w:r w:rsidRPr="004C34CE">
        <w:t>To add value and experience to the company in whatever capacity I am given the opportunity to and for which I am qualified.</w:t>
      </w:r>
    </w:p>
    <w:p w:rsidR="00DB7414" w:rsidRDefault="00DB7414" w:rsidP="00DB7414"/>
    <w:sdt>
      <w:sdtPr>
        <w:id w:val="1483710"/>
        <w:placeholder>
          <w:docPart w:val="A72EBEBDD0B440FD8E363CC2CBAF8B99"/>
        </w:placeholder>
        <w:temporary/>
        <w:showingPlcHdr/>
      </w:sdtPr>
      <w:sdtEndPr/>
      <w:sdtContent>
        <w:p w:rsidR="00086E06" w:rsidRDefault="00345E18">
          <w:pPr>
            <w:pStyle w:val="Heading1"/>
          </w:pPr>
          <w:r>
            <w:t>Education</w:t>
          </w:r>
        </w:p>
      </w:sdtContent>
    </w:sdt>
    <w:p w:rsidR="00086E06" w:rsidRDefault="006556FA">
      <w:pPr>
        <w:pStyle w:val="Heading2"/>
      </w:pPr>
      <w:r>
        <w:t xml:space="preserve">University Trinidad and Tobago, Point Lisas, </w:t>
      </w:r>
      <w:r w:rsidR="005250A0">
        <w:t xml:space="preserve">Diploma in </w:t>
      </w:r>
      <w:r>
        <w:t>Mechanical Engineering</w:t>
      </w:r>
    </w:p>
    <w:p w:rsidR="005250A0" w:rsidRDefault="006556FA">
      <w:r>
        <w:t>September 2016</w:t>
      </w:r>
      <w:r w:rsidR="00153244">
        <w:t xml:space="preserve"> – Present </w:t>
      </w:r>
    </w:p>
    <w:p w:rsidR="00E80A29" w:rsidRDefault="00B233A9">
      <w:r>
        <w:t>Theory and practical in M</w:t>
      </w:r>
      <w:r w:rsidR="008758D0">
        <w:t>echani</w:t>
      </w:r>
      <w:r>
        <w:t>cal related courses as well as W</w:t>
      </w:r>
      <w:r w:rsidR="008758D0">
        <w:t>orkshop</w:t>
      </w:r>
      <w:r w:rsidR="00153244">
        <w:t xml:space="preserve"> and Lab</w:t>
      </w:r>
      <w:r>
        <w:t xml:space="preserve"> Practices </w:t>
      </w:r>
    </w:p>
    <w:p w:rsidR="007075D1" w:rsidRDefault="007075D1" w:rsidP="005250A0">
      <w:pPr>
        <w:pStyle w:val="Heading2"/>
      </w:pPr>
    </w:p>
    <w:p w:rsidR="005250A0" w:rsidRDefault="008758D0" w:rsidP="005250A0">
      <w:pPr>
        <w:pStyle w:val="Heading2"/>
      </w:pPr>
      <w:r>
        <w:t>Community Developme</w:t>
      </w:r>
      <w:r w:rsidR="00BF2E18">
        <w:t>nt Skills and Training Programme</w:t>
      </w:r>
      <w:r>
        <w:t>, 2015</w:t>
      </w:r>
    </w:p>
    <w:p w:rsidR="008758D0" w:rsidRPr="008758D0" w:rsidRDefault="008758D0" w:rsidP="008758D0">
      <w:r>
        <w:t>Introduction level training in Makeup Arti</w:t>
      </w:r>
      <w:r w:rsidR="007075D1">
        <w:t>stry- GRADE A</w:t>
      </w:r>
    </w:p>
    <w:p w:rsidR="007075D1" w:rsidRDefault="007075D1" w:rsidP="005250A0">
      <w:pPr>
        <w:pStyle w:val="Heading2"/>
      </w:pPr>
    </w:p>
    <w:p w:rsidR="005250A0" w:rsidRDefault="008758D0" w:rsidP="005250A0">
      <w:pPr>
        <w:pStyle w:val="Heading2"/>
      </w:pPr>
      <w:r>
        <w:t>Preysal Secondary School CXC</w:t>
      </w:r>
    </w:p>
    <w:p w:rsidR="005250A0" w:rsidRPr="005250A0" w:rsidRDefault="008758D0" w:rsidP="005250A0">
      <w:r>
        <w:t>September 2010 – July 2015</w:t>
      </w:r>
    </w:p>
    <w:p w:rsidR="008758D0" w:rsidRDefault="008758D0" w:rsidP="008758D0">
      <w:r>
        <w:t>6</w:t>
      </w:r>
      <w:r w:rsidR="005250A0">
        <w:t xml:space="preserve"> CXC subjects including</w:t>
      </w:r>
      <w:r>
        <w:t>:</w:t>
      </w:r>
    </w:p>
    <w:p w:rsidR="007075D1" w:rsidRDefault="007075D1" w:rsidP="008758D0">
      <w:r>
        <w:t>Mathematics- GRADE 1</w:t>
      </w:r>
    </w:p>
    <w:p w:rsidR="007075D1" w:rsidRDefault="008758D0" w:rsidP="008758D0">
      <w:r>
        <w:t>English</w:t>
      </w:r>
      <w:r w:rsidR="007075D1">
        <w:t>- GRADE 1</w:t>
      </w:r>
      <w:r w:rsidR="007075D1" w:rsidRPr="007075D1">
        <w:t xml:space="preserve"> </w:t>
      </w:r>
    </w:p>
    <w:p w:rsidR="007075D1" w:rsidRDefault="007075D1" w:rsidP="008758D0">
      <w:r>
        <w:t>Information Technology- GRADE 2</w:t>
      </w:r>
    </w:p>
    <w:p w:rsidR="007075D1" w:rsidRDefault="007075D1" w:rsidP="008758D0">
      <w:r>
        <w:t>Physics- GRADE 3</w:t>
      </w:r>
    </w:p>
    <w:p w:rsidR="007075D1" w:rsidRDefault="008758D0" w:rsidP="008758D0">
      <w:r>
        <w:t>Biology</w:t>
      </w:r>
      <w:r w:rsidR="007075D1">
        <w:t>- GRADE 3</w:t>
      </w:r>
    </w:p>
    <w:p w:rsidR="00B233A9" w:rsidRDefault="007075D1" w:rsidP="008758D0">
      <w:r>
        <w:t>Geography- GRADE 3</w:t>
      </w:r>
    </w:p>
    <w:p w:rsidR="007075D1" w:rsidRDefault="007075D1" w:rsidP="008758D0"/>
    <w:p w:rsidR="007075D1" w:rsidRDefault="007075D1" w:rsidP="007075D1">
      <w:pPr>
        <w:pStyle w:val="Heading2"/>
      </w:pPr>
      <w:r>
        <w:t>The associated Board of the Royal School of Music (ABRSM) 2012</w:t>
      </w:r>
    </w:p>
    <w:p w:rsidR="007075D1" w:rsidRPr="007075D1" w:rsidRDefault="007075D1" w:rsidP="007075D1">
      <w:r>
        <w:t xml:space="preserve">Grade 1 Theory of Music- Merit </w:t>
      </w:r>
    </w:p>
    <w:p w:rsidR="007075D1" w:rsidRDefault="007075D1" w:rsidP="007075D1">
      <w:pPr>
        <w:pStyle w:val="Heading2"/>
      </w:pPr>
    </w:p>
    <w:p w:rsidR="007075D1" w:rsidRDefault="007075D1" w:rsidP="007075D1">
      <w:pPr>
        <w:pStyle w:val="Heading2"/>
      </w:pPr>
      <w:r>
        <w:t xml:space="preserve">Ministry Of Tertiary Education and Skills Training </w:t>
      </w:r>
    </w:p>
    <w:p w:rsidR="000839F3" w:rsidRDefault="000839F3" w:rsidP="007075D1">
      <w:r>
        <w:t>National Examination Counc</w:t>
      </w:r>
      <w:r w:rsidR="007075D1">
        <w:t>il</w:t>
      </w:r>
      <w:r>
        <w:t xml:space="preserve"> (NEC) Technical and Vocabulary Education and Training</w:t>
      </w:r>
    </w:p>
    <w:p w:rsidR="000839F3" w:rsidRDefault="000839F3" w:rsidP="007075D1">
      <w:r>
        <w:t>January 2012- August 2012</w:t>
      </w:r>
    </w:p>
    <w:p w:rsidR="000839F3" w:rsidRDefault="000839F3" w:rsidP="007075D1">
      <w:r>
        <w:t>Level 1 Child Assistant- GRADE A</w:t>
      </w:r>
    </w:p>
    <w:p w:rsidR="00E80A29" w:rsidRDefault="00E80A29" w:rsidP="007075D1"/>
    <w:p w:rsidR="00492A5C" w:rsidRDefault="00492A5C" w:rsidP="007075D1"/>
    <w:p w:rsidR="00492A5C" w:rsidRDefault="00492A5C" w:rsidP="007075D1"/>
    <w:p w:rsidR="00492A5C" w:rsidRDefault="00492A5C" w:rsidP="007075D1"/>
    <w:p w:rsidR="00492A5C" w:rsidRDefault="00492A5C" w:rsidP="007075D1"/>
    <w:p w:rsidR="00492A5C" w:rsidRDefault="00492A5C" w:rsidP="007075D1"/>
    <w:p w:rsidR="00492A5C" w:rsidRDefault="00492A5C" w:rsidP="007075D1"/>
    <w:p w:rsidR="00E80A29" w:rsidRPr="00492A5C" w:rsidRDefault="00E80A29" w:rsidP="007075D1">
      <w:pPr>
        <w:rPr>
          <w:b/>
        </w:rPr>
      </w:pPr>
      <w:r w:rsidRPr="00492A5C">
        <w:rPr>
          <w:b/>
        </w:rPr>
        <w:lastRenderedPageBreak/>
        <w:t xml:space="preserve">Work Experiences: </w:t>
      </w:r>
    </w:p>
    <w:p w:rsidR="00E80A29" w:rsidRDefault="00E80A29" w:rsidP="00E80A29">
      <w:pPr>
        <w:pStyle w:val="ListParagraph"/>
        <w:numPr>
          <w:ilvl w:val="0"/>
          <w:numId w:val="8"/>
        </w:numPr>
      </w:pPr>
      <w:r>
        <w:t>Sales Clerk: E-shines: Couva</w:t>
      </w:r>
    </w:p>
    <w:p w:rsidR="00E80A29" w:rsidRDefault="00E80A29" w:rsidP="00E80A29">
      <w:pPr>
        <w:pStyle w:val="ListParagraph"/>
        <w:numPr>
          <w:ilvl w:val="0"/>
          <w:numId w:val="8"/>
        </w:numPr>
      </w:pPr>
      <w:r>
        <w:t>Sales Clerk and Casher: Nicholes’s Boutique, Couva</w:t>
      </w:r>
    </w:p>
    <w:p w:rsidR="00960D1A" w:rsidRDefault="00E80A29" w:rsidP="00E80A29">
      <w:pPr>
        <w:pStyle w:val="ListParagraph"/>
        <w:numPr>
          <w:ilvl w:val="0"/>
          <w:numId w:val="8"/>
        </w:numPr>
      </w:pPr>
      <w:r>
        <w:t xml:space="preserve">Maintenance Data Entry Clerk: Century Elson, Macoya </w:t>
      </w:r>
    </w:p>
    <w:p w:rsidR="00E80A29" w:rsidRDefault="00960D1A" w:rsidP="00E80A29">
      <w:pPr>
        <w:pStyle w:val="ListParagraph"/>
        <w:numPr>
          <w:ilvl w:val="0"/>
          <w:numId w:val="8"/>
        </w:numPr>
      </w:pPr>
      <w:r>
        <w:t>Inventor</w:t>
      </w:r>
      <w:r w:rsidR="009D4FE4">
        <w:t xml:space="preserve">y Clerk : Century Eslon, Macoya &amp; EIL Arima. </w:t>
      </w:r>
      <w:bookmarkStart w:id="0" w:name="_GoBack"/>
      <w:bookmarkEnd w:id="0"/>
    </w:p>
    <w:p w:rsidR="00492A5C" w:rsidRDefault="00492A5C" w:rsidP="00E80A29">
      <w:pPr>
        <w:pStyle w:val="ListParagraph"/>
        <w:numPr>
          <w:ilvl w:val="0"/>
          <w:numId w:val="8"/>
        </w:numPr>
      </w:pPr>
      <w:r>
        <w:t xml:space="preserve">Mechanical Engineering Technician: Internship Training, </w:t>
      </w:r>
    </w:p>
    <w:p w:rsidR="00492A5C" w:rsidRDefault="00492A5C" w:rsidP="00492A5C">
      <w:pPr>
        <w:pStyle w:val="ListParagraph"/>
        <w:ind w:left="3600"/>
      </w:pPr>
      <w:r>
        <w:t xml:space="preserve">         Electrical Industries Group, Macoya </w:t>
      </w:r>
      <w:r w:rsidR="00E80A29">
        <w:t xml:space="preserve">  </w:t>
      </w:r>
    </w:p>
    <w:p w:rsidR="00B233A9" w:rsidRDefault="00B233A9" w:rsidP="007075D1"/>
    <w:p w:rsidR="00086E06" w:rsidRDefault="005250A0">
      <w:pPr>
        <w:pStyle w:val="Heading1"/>
      </w:pPr>
      <w:r>
        <w:t>Additional Information</w:t>
      </w:r>
    </w:p>
    <w:p w:rsidR="00086E06" w:rsidRDefault="000839F3">
      <w:r>
        <w:t>Class Representative (NETD Mechanical Engineering</w:t>
      </w:r>
      <w:r w:rsidR="005250A0">
        <w:t>)</w:t>
      </w:r>
    </w:p>
    <w:p w:rsidR="00153244" w:rsidRDefault="00153244">
      <w:r>
        <w:t>C</w:t>
      </w:r>
      <w:r w:rsidR="000839F3">
        <w:t>oordinator of Vacation Bible School (</w:t>
      </w:r>
      <w:r w:rsidR="00325C72">
        <w:t>Windsor Park Open Bible Church)</w:t>
      </w:r>
    </w:p>
    <w:p w:rsidR="00153244" w:rsidRDefault="00E80A29">
      <w:r>
        <w:t xml:space="preserve">Member of Pastoral Care Group and Youth Ministry </w:t>
      </w:r>
      <w:r w:rsidR="00492A5C">
        <w:t>at</w:t>
      </w:r>
      <w:r>
        <w:t xml:space="preserve"> Windsor ark Open Bible Church</w:t>
      </w:r>
    </w:p>
    <w:p w:rsidR="00492A5C" w:rsidRDefault="00492A5C">
      <w:r>
        <w:t xml:space="preserve">Freelance Makeup Artist and nail technician </w:t>
      </w:r>
    </w:p>
    <w:p w:rsidR="00492A5C" w:rsidRDefault="00492A5C"/>
    <w:p w:rsidR="00492A5C" w:rsidRDefault="00492A5C">
      <w:pPr>
        <w:rPr>
          <w:b/>
        </w:rPr>
      </w:pPr>
    </w:p>
    <w:p w:rsidR="00153244" w:rsidRDefault="00153244">
      <w:pPr>
        <w:rPr>
          <w:b/>
        </w:rPr>
      </w:pPr>
      <w:r w:rsidRPr="00153244">
        <w:rPr>
          <w:b/>
        </w:rPr>
        <w:t xml:space="preserve">Hobbies </w:t>
      </w:r>
    </w:p>
    <w:p w:rsidR="00153244" w:rsidRDefault="00153244">
      <w:r>
        <w:t>Composing song lyrics</w:t>
      </w:r>
    </w:p>
    <w:p w:rsidR="00153244" w:rsidRDefault="00153244">
      <w:r>
        <w:t>Singing</w:t>
      </w:r>
    </w:p>
    <w:p w:rsidR="00153244" w:rsidRDefault="00153244">
      <w:r>
        <w:t>Dancing</w:t>
      </w:r>
    </w:p>
    <w:p w:rsidR="00492A5C" w:rsidRPr="00153244" w:rsidRDefault="00492A5C"/>
    <w:p w:rsidR="005250A0" w:rsidRDefault="00325C72">
      <w:r>
        <w:t xml:space="preserve"> </w:t>
      </w:r>
    </w:p>
    <w:sdt>
      <w:sdtPr>
        <w:id w:val="1484071"/>
        <w:placeholder>
          <w:docPart w:val="7D60B158216046148F43D296A064C42C"/>
        </w:placeholder>
        <w:temporary/>
        <w:showingPlcHdr/>
      </w:sdtPr>
      <w:sdtEndPr/>
      <w:sdtContent>
        <w:p w:rsidR="00086E06" w:rsidRDefault="00345E18">
          <w:pPr>
            <w:pStyle w:val="Heading1"/>
          </w:pPr>
          <w:r>
            <w:t>References</w:t>
          </w:r>
        </w:p>
      </w:sdtContent>
    </w:sdt>
    <w:p w:rsidR="003C0EBA" w:rsidRPr="003C0EBA" w:rsidRDefault="008030FD" w:rsidP="003C0EBA">
      <w:pPr>
        <w:pStyle w:val="Heading2"/>
      </w:pPr>
      <w:r>
        <w:t>Rev Deonanan Jagdip,</w:t>
      </w:r>
      <w:r w:rsidR="00325C72">
        <w:t xml:space="preserve"> Open Bible Standard Churches Inc.</w:t>
      </w:r>
    </w:p>
    <w:p w:rsidR="00086E06" w:rsidRDefault="008030FD">
      <w:r>
        <w:t xml:space="preserve"> 682-2266(cell)</w:t>
      </w:r>
    </w:p>
    <w:p w:rsidR="00325C72" w:rsidRDefault="00325C72" w:rsidP="00325C72">
      <w:pPr>
        <w:pStyle w:val="Heading2"/>
      </w:pPr>
      <w:r>
        <w:t>Mr. Mark Lightbourne, ANSA McAL Chemicals Limited.</w:t>
      </w:r>
    </w:p>
    <w:p w:rsidR="00325C72" w:rsidRDefault="00325C72" w:rsidP="00325C72">
      <w:r>
        <w:t>318-9350 (cell)</w:t>
      </w:r>
    </w:p>
    <w:p w:rsidR="008030FD" w:rsidRDefault="008030FD" w:rsidP="00325C72"/>
    <w:p w:rsidR="008030FD" w:rsidRDefault="008030FD" w:rsidP="00325C72"/>
    <w:p w:rsidR="00325C72" w:rsidRDefault="00325C72"/>
    <w:sectPr w:rsidR="00325C72" w:rsidSect="00446738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2304" w:right="1152" w:bottom="1080" w:left="1152" w:header="1008" w:footer="57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D78" w:rsidRDefault="00470D78">
      <w:pPr>
        <w:spacing w:line="240" w:lineRule="auto"/>
      </w:pPr>
      <w:r>
        <w:separator/>
      </w:r>
    </w:p>
  </w:endnote>
  <w:endnote w:type="continuationSeparator" w:id="0">
    <w:p w:rsidR="00470D78" w:rsidRDefault="00470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2491531"/>
      <w:docPartObj>
        <w:docPartGallery w:val="Page Numbers (Bottom of Page)"/>
        <w:docPartUnique/>
      </w:docPartObj>
    </w:sdtPr>
    <w:sdtEndPr/>
    <w:sdtContent>
      <w:p w:rsidR="00345E18" w:rsidRDefault="00345E1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4FE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D78" w:rsidRDefault="00470D78">
      <w:pPr>
        <w:spacing w:line="240" w:lineRule="auto"/>
      </w:pPr>
      <w:r>
        <w:separator/>
      </w:r>
    </w:p>
  </w:footnote>
  <w:footnote w:type="continuationSeparator" w:id="0">
    <w:p w:rsidR="00470D78" w:rsidRDefault="00470D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B9A" w:rsidRDefault="00DB2B9A" w:rsidP="00DB2B9A">
    <w:pPr>
      <w:pStyle w:val="Title"/>
    </w:pPr>
    <w:r w:rsidRPr="00DB2B9A">
      <w:rPr>
        <w:color w:val="8A964E" w:themeColor="text2" w:themeTint="99"/>
      </w:rPr>
      <w:t>Jessica Lalchan.</w:t>
    </w:r>
  </w:p>
  <w:p w:rsidR="00DB2B9A" w:rsidRDefault="00DB2B9A" w:rsidP="00DB2B9A">
    <w:pPr>
      <w:pStyle w:val="ContactInfo"/>
    </w:pPr>
    <w:r>
      <w:t xml:space="preserve">#4 TEMPLE STREET, WINDSOR PARK, CALIFORNIA. </w:t>
    </w:r>
  </w:p>
  <w:p w:rsidR="00DB2B9A" w:rsidRDefault="00DB2B9A" w:rsidP="00DB2B9A">
    <w:pPr>
      <w:pStyle w:val="ContactInfo"/>
      <w:rPr>
        <w:rStyle w:val="ContactInfoChar"/>
      </w:rPr>
    </w:pPr>
    <w:r>
      <w:rPr>
        <w:rStyle w:val="ContactInfoChar"/>
      </w:rPr>
      <w:t>3015406(C)/3211353(C)</w:t>
    </w:r>
  </w:p>
  <w:p w:rsidR="00DB2B9A" w:rsidRDefault="00DB2B9A" w:rsidP="00DB2B9A">
    <w:pPr>
      <w:pStyle w:val="Header"/>
      <w:jc w:val="right"/>
    </w:pPr>
    <w:r>
      <w:rPr>
        <w:rStyle w:val="ContactInfoChar"/>
      </w:rPr>
      <w:t>rebekahlalchan@yahoo.co.uk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B9A" w:rsidRDefault="00DB2B9A" w:rsidP="00DB2B9A">
    <w:pPr>
      <w:pStyle w:val="Title"/>
    </w:pPr>
    <w:r w:rsidRPr="00DB2B9A">
      <w:rPr>
        <w:color w:val="8A964E" w:themeColor="text2" w:themeTint="99"/>
      </w:rPr>
      <w:t>Jessica Lalchan.</w:t>
    </w:r>
  </w:p>
  <w:p w:rsidR="00DB2B9A" w:rsidRDefault="00DB2B9A" w:rsidP="00DB2B9A">
    <w:pPr>
      <w:pStyle w:val="ContactInfo"/>
    </w:pPr>
    <w:r>
      <w:t xml:space="preserve">#4 TEMPLE STREET, WINDSOR PARK, CALIFORNIA. </w:t>
    </w:r>
  </w:p>
  <w:p w:rsidR="00DB2B9A" w:rsidRDefault="00DB2B9A" w:rsidP="00DB2B9A">
    <w:pPr>
      <w:pStyle w:val="ContactInfo"/>
      <w:rPr>
        <w:rStyle w:val="ContactInfoChar"/>
      </w:rPr>
    </w:pPr>
    <w:r>
      <w:rPr>
        <w:rStyle w:val="ContactInfoChar"/>
      </w:rPr>
      <w:t>3015406(C)/3211353(C)</w:t>
    </w:r>
  </w:p>
  <w:p w:rsidR="00DB2B9A" w:rsidRDefault="00DB2B9A" w:rsidP="00DB2B9A">
    <w:pPr>
      <w:pStyle w:val="Header"/>
      <w:jc w:val="right"/>
    </w:pPr>
    <w:r>
      <w:rPr>
        <w:rStyle w:val="ContactInfoChar"/>
      </w:rPr>
      <w:t>rebekahlalchan@yahoo.co.uk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E18" w:rsidRDefault="00DB2B9A">
    <w:pPr>
      <w:pStyle w:val="Title"/>
    </w:pPr>
    <w:r w:rsidRPr="00DB2B9A">
      <w:rPr>
        <w:color w:val="8A964E" w:themeColor="text2" w:themeTint="99"/>
      </w:rPr>
      <w:t>Jessica Lalchan.</w:t>
    </w:r>
  </w:p>
  <w:p w:rsidR="00345E18" w:rsidRDefault="00345E18">
    <w:pPr>
      <w:pStyle w:val="ContactInfo"/>
    </w:pPr>
    <w:r>
      <w:t>#</w:t>
    </w:r>
    <w:r w:rsidR="00DB2B9A">
      <w:t>4 TEMPLE STREET</w:t>
    </w:r>
    <w:r>
      <w:t xml:space="preserve">, WINDSOR PARK, CALIFORNIA. </w:t>
    </w:r>
  </w:p>
  <w:p w:rsidR="00DB2B9A" w:rsidRDefault="00DB2B9A">
    <w:pPr>
      <w:pStyle w:val="ContactInfo"/>
      <w:rPr>
        <w:rStyle w:val="ContactInfoChar"/>
      </w:rPr>
    </w:pPr>
    <w:r>
      <w:rPr>
        <w:rStyle w:val="ContactInfoChar"/>
      </w:rPr>
      <w:t>3015406(C)/3211353(C)</w:t>
    </w:r>
  </w:p>
  <w:p w:rsidR="00345E18" w:rsidRDefault="00DB2B9A">
    <w:pPr>
      <w:pStyle w:val="ContactInfo"/>
    </w:pPr>
    <w:r>
      <w:rPr>
        <w:rStyle w:val="ContactInfoChar"/>
      </w:rPr>
      <w:t xml:space="preserve">rebekahlalchan@yahoo.co.uk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56E"/>
      </v:shape>
    </w:pict>
  </w:numPicBullet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E6661"/>
    <w:multiLevelType w:val="hybridMultilevel"/>
    <w:tmpl w:val="ECEA6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B1D7B"/>
    <w:multiLevelType w:val="hybridMultilevel"/>
    <w:tmpl w:val="736801A6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9695B"/>
    <w:multiLevelType w:val="hybridMultilevel"/>
    <w:tmpl w:val="20CA6190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064"/>
    <w:rsid w:val="000035F4"/>
    <w:rsid w:val="00006CEC"/>
    <w:rsid w:val="000839F3"/>
    <w:rsid w:val="00086E06"/>
    <w:rsid w:val="00125BA8"/>
    <w:rsid w:val="00153244"/>
    <w:rsid w:val="00227A9C"/>
    <w:rsid w:val="002436E2"/>
    <w:rsid w:val="00252ECB"/>
    <w:rsid w:val="002B368C"/>
    <w:rsid w:val="002B3F45"/>
    <w:rsid w:val="00325C72"/>
    <w:rsid w:val="00345E18"/>
    <w:rsid w:val="00365342"/>
    <w:rsid w:val="003C0EBA"/>
    <w:rsid w:val="0041434C"/>
    <w:rsid w:val="00427C56"/>
    <w:rsid w:val="00446738"/>
    <w:rsid w:val="00454029"/>
    <w:rsid w:val="00470D78"/>
    <w:rsid w:val="00492A5C"/>
    <w:rsid w:val="004C34CE"/>
    <w:rsid w:val="005250A0"/>
    <w:rsid w:val="005C4D94"/>
    <w:rsid w:val="00605AF6"/>
    <w:rsid w:val="006556FA"/>
    <w:rsid w:val="006C28F5"/>
    <w:rsid w:val="007075D1"/>
    <w:rsid w:val="0074019E"/>
    <w:rsid w:val="008030FD"/>
    <w:rsid w:val="00815DB9"/>
    <w:rsid w:val="00821C0A"/>
    <w:rsid w:val="00835E85"/>
    <w:rsid w:val="00872064"/>
    <w:rsid w:val="008758D0"/>
    <w:rsid w:val="00887BA0"/>
    <w:rsid w:val="008C7815"/>
    <w:rsid w:val="009054CA"/>
    <w:rsid w:val="00910891"/>
    <w:rsid w:val="00960D1A"/>
    <w:rsid w:val="009D4FE4"/>
    <w:rsid w:val="009E19FD"/>
    <w:rsid w:val="00B233A9"/>
    <w:rsid w:val="00B50CAC"/>
    <w:rsid w:val="00BA288D"/>
    <w:rsid w:val="00BF2E18"/>
    <w:rsid w:val="00CD3866"/>
    <w:rsid w:val="00CD5517"/>
    <w:rsid w:val="00DB2B9A"/>
    <w:rsid w:val="00DB7414"/>
    <w:rsid w:val="00E6028D"/>
    <w:rsid w:val="00E80A29"/>
    <w:rsid w:val="00F16E43"/>
    <w:rsid w:val="00F3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93FE9D-0374-45E8-8E66-7A17CD40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686963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686963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12235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12235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60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91BC2560144E389BD2B58467AD2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E4ACB-9310-45A5-958E-60B80659B361}"/>
      </w:docPartPr>
      <w:docPartBody>
        <w:p w:rsidR="005F5E8F" w:rsidRDefault="00DF79AB">
          <w:pPr>
            <w:pStyle w:val="F691BC2560144E389BD2B58467AD2080"/>
          </w:pPr>
          <w:r>
            <w:t>Objectives</w:t>
          </w:r>
        </w:p>
      </w:docPartBody>
    </w:docPart>
    <w:docPart>
      <w:docPartPr>
        <w:name w:val="A72EBEBDD0B440FD8E363CC2CBAF8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C8F22-1656-4378-B1D9-8B258DA87F86}"/>
      </w:docPartPr>
      <w:docPartBody>
        <w:p w:rsidR="005F5E8F" w:rsidRDefault="00DF79AB">
          <w:pPr>
            <w:pStyle w:val="A72EBEBDD0B440FD8E363CC2CBAF8B99"/>
          </w:pPr>
          <w:r>
            <w:t>Education</w:t>
          </w:r>
        </w:p>
      </w:docPartBody>
    </w:docPart>
    <w:docPart>
      <w:docPartPr>
        <w:name w:val="7D60B158216046148F43D296A064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5CFCD-984F-475A-B101-C74FCA2EFA17}"/>
      </w:docPartPr>
      <w:docPartBody>
        <w:p w:rsidR="005F5E8F" w:rsidRDefault="00DF79AB">
          <w:pPr>
            <w:pStyle w:val="7D60B158216046148F43D296A064C42C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9AB"/>
    <w:rsid w:val="00004A4E"/>
    <w:rsid w:val="001C3916"/>
    <w:rsid w:val="004C4A1F"/>
    <w:rsid w:val="004D6F58"/>
    <w:rsid w:val="005F5E8F"/>
    <w:rsid w:val="006B2B4E"/>
    <w:rsid w:val="00707ED1"/>
    <w:rsid w:val="00905C65"/>
    <w:rsid w:val="009F54A6"/>
    <w:rsid w:val="00AB2FE4"/>
    <w:rsid w:val="00B33FA3"/>
    <w:rsid w:val="00BF5910"/>
    <w:rsid w:val="00C806C8"/>
    <w:rsid w:val="00DF79AB"/>
    <w:rsid w:val="00F7371B"/>
    <w:rsid w:val="00F9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91BC2560144E389BD2B58467AD2080">
    <w:name w:val="F691BC2560144E389BD2B58467AD2080"/>
  </w:style>
  <w:style w:type="paragraph" w:customStyle="1" w:styleId="374800EA23F54B28B44D1E6E976CCFE9">
    <w:name w:val="374800EA23F54B28B44D1E6E976CCFE9"/>
  </w:style>
  <w:style w:type="paragraph" w:customStyle="1" w:styleId="5D2CDC612E9648708005578F8AA11707">
    <w:name w:val="5D2CDC612E9648708005578F8AA11707"/>
  </w:style>
  <w:style w:type="paragraph" w:customStyle="1" w:styleId="30CE51B4561645B2ABE292E0166BCCB2">
    <w:name w:val="30CE51B4561645B2ABE292E0166BCCB2"/>
  </w:style>
  <w:style w:type="paragraph" w:customStyle="1" w:styleId="CF9C334656C14AFFAADB3626E0E8C4E0">
    <w:name w:val="CF9C334656C14AFFAADB3626E0E8C4E0"/>
  </w:style>
  <w:style w:type="paragraph" w:customStyle="1" w:styleId="BD73E32959084FA59134CA62078BA66E">
    <w:name w:val="BD73E32959084FA59134CA62078BA66E"/>
  </w:style>
  <w:style w:type="paragraph" w:customStyle="1" w:styleId="3387247097BC42C1A99F2EC22116324F">
    <w:name w:val="3387247097BC42C1A99F2EC22116324F"/>
  </w:style>
  <w:style w:type="paragraph" w:customStyle="1" w:styleId="01472A38418F4B08A7F5493AC4C4976E">
    <w:name w:val="01472A38418F4B08A7F5493AC4C4976E"/>
  </w:style>
  <w:style w:type="paragraph" w:customStyle="1" w:styleId="53A4316965E14D29A927314A6765D3EB">
    <w:name w:val="53A4316965E14D29A927314A6765D3EB"/>
  </w:style>
  <w:style w:type="paragraph" w:customStyle="1" w:styleId="A72EBEBDD0B440FD8E363CC2CBAF8B99">
    <w:name w:val="A72EBEBDD0B440FD8E363CC2CBAF8B99"/>
  </w:style>
  <w:style w:type="paragraph" w:customStyle="1" w:styleId="F8F4DEE5F0E1429AA44CC1CF628A127A">
    <w:name w:val="F8F4DEE5F0E1429AA44CC1CF628A127A"/>
  </w:style>
  <w:style w:type="paragraph" w:customStyle="1" w:styleId="1722B68226A443D9BEB4657CEC64ADBD">
    <w:name w:val="1722B68226A443D9BEB4657CEC64ADBD"/>
  </w:style>
  <w:style w:type="paragraph" w:customStyle="1" w:styleId="5BA96B330ACC409F91946C1BAE76C034">
    <w:name w:val="5BA96B330ACC409F91946C1BAE76C034"/>
  </w:style>
  <w:style w:type="paragraph" w:customStyle="1" w:styleId="9CD886A298974B678D02451C52259F84">
    <w:name w:val="9CD886A298974B678D02451C52259F84"/>
  </w:style>
  <w:style w:type="paragraph" w:customStyle="1" w:styleId="7D60B158216046148F43D296A064C42C">
    <w:name w:val="7D60B158216046148F43D296A064C42C"/>
  </w:style>
  <w:style w:type="paragraph" w:customStyle="1" w:styleId="9E877A96E62A48999FD61C7527568291">
    <w:name w:val="9E877A96E62A48999FD61C7527568291"/>
  </w:style>
  <w:style w:type="paragraph" w:customStyle="1" w:styleId="8104C0D5AFD84E8C877DA5A95C567B0C">
    <w:name w:val="8104C0D5AFD84E8C877DA5A95C567B0C"/>
  </w:style>
  <w:style w:type="paragraph" w:customStyle="1" w:styleId="583056B023684FEF92E0BED19905DB17">
    <w:name w:val="583056B023684FEF92E0BED19905DB17"/>
    <w:rsid w:val="005F5E8F"/>
  </w:style>
  <w:style w:type="paragraph" w:customStyle="1" w:styleId="9B07E03636AA413ABFD07F3DD97D696F">
    <w:name w:val="9B07E03636AA413ABFD07F3DD97D696F"/>
    <w:rsid w:val="005F5E8F"/>
  </w:style>
  <w:style w:type="paragraph" w:customStyle="1" w:styleId="94FD9A5D6A16404AAB9D9E1E0024551E">
    <w:name w:val="94FD9A5D6A16404AAB9D9E1E0024551E"/>
    <w:rsid w:val="005F5E8F"/>
  </w:style>
  <w:style w:type="paragraph" w:customStyle="1" w:styleId="66900FA22D954BA9B8FDA71991583286">
    <w:name w:val="66900FA22D954BA9B8FDA71991583286"/>
    <w:rsid w:val="005F5E8F"/>
  </w:style>
  <w:style w:type="paragraph" w:customStyle="1" w:styleId="984D9614C33B4CC1B31563178CED0E2B">
    <w:name w:val="984D9614C33B4CC1B31563178CED0E2B"/>
    <w:rsid w:val="005F5E8F"/>
  </w:style>
  <w:style w:type="paragraph" w:customStyle="1" w:styleId="7FA3F51E87694F99988636F34E00FD59">
    <w:name w:val="7FA3F51E87694F99988636F34E00FD59"/>
    <w:rsid w:val="005F5E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421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Rajiv &amp; Lana</dc:creator>
  <cp:keywords/>
  <cp:lastModifiedBy>Shyenn Noel</cp:lastModifiedBy>
  <cp:revision>27</cp:revision>
  <dcterms:created xsi:type="dcterms:W3CDTF">2016-05-31T14:57:00Z</dcterms:created>
  <dcterms:modified xsi:type="dcterms:W3CDTF">2018-01-08T14:57:00Z</dcterms:modified>
  <cp:version/>
</cp:coreProperties>
</file>