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2724" w14:textId="43C7E3C3" w:rsidR="00480DD7" w:rsidRPr="00F138B6" w:rsidRDefault="00CC0D55" w:rsidP="00CC0D55">
      <w:pPr>
        <w:pStyle w:val="Name"/>
        <w:rPr>
          <w:sz w:val="22"/>
          <w:szCs w:val="22"/>
          <w:u w:val="single"/>
        </w:rPr>
      </w:pPr>
      <w:r w:rsidRPr="00F138B6">
        <w:rPr>
          <w:sz w:val="22"/>
          <w:szCs w:val="22"/>
          <w:u w:val="single"/>
        </w:rPr>
        <w:t>jeanelle P. Peters</w:t>
      </w:r>
    </w:p>
    <w:p w14:paraId="58D6BA3F" w14:textId="55B41B83" w:rsidR="00F138B6" w:rsidRDefault="00F138B6" w:rsidP="00CC0D55">
      <w:pPr>
        <w:pStyle w:val="Name"/>
        <w:rPr>
          <w:sz w:val="22"/>
          <w:szCs w:val="22"/>
        </w:rPr>
      </w:pPr>
    </w:p>
    <w:p w14:paraId="794135A6" w14:textId="323C2AA6" w:rsidR="00F138B6" w:rsidRDefault="00F138B6" w:rsidP="00CC0D55">
      <w:pPr>
        <w:pStyle w:val="Nam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Lot #4 New </w:t>
      </w:r>
      <w:r w:rsidR="00F53384">
        <w:rPr>
          <w:b w:val="0"/>
          <w:sz w:val="22"/>
          <w:szCs w:val="22"/>
        </w:rPr>
        <w:t>SETTLement California</w:t>
      </w:r>
    </w:p>
    <w:p w14:paraId="7F3BBFDB" w14:textId="60FC0BAF" w:rsidR="00F53384" w:rsidRDefault="00510973" w:rsidP="00CC0D55">
      <w:pPr>
        <w:pStyle w:val="Nam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Contact#: 331-0188</w:t>
      </w:r>
      <w:bookmarkStart w:id="0" w:name="_GoBack"/>
      <w:bookmarkEnd w:id="0"/>
    </w:p>
    <w:p w14:paraId="52457229" w14:textId="1C758D43" w:rsidR="00480DD7" w:rsidRPr="00F53384" w:rsidRDefault="00480DD7" w:rsidP="00F53384">
      <w:pPr>
        <w:pStyle w:val="Name"/>
        <w:rPr>
          <w:sz w:val="22"/>
          <w:szCs w:val="22"/>
        </w:rPr>
      </w:pPr>
    </w:p>
    <w:sdt>
      <w:sdtPr>
        <w:id w:val="-1179423465"/>
        <w:placeholder>
          <w:docPart w:val="9D649160A5543A4B93E69ED8222B382A"/>
        </w:placeholder>
        <w:temporary/>
        <w:showingPlcHdr/>
        <w15:appearance w15:val="hidden"/>
      </w:sdtPr>
      <w:sdtEndPr/>
      <w:sdtContent>
        <w:p w14:paraId="4D395FD1" w14:textId="77777777" w:rsidR="00480DD7" w:rsidRDefault="009F2F13">
          <w:pPr>
            <w:pStyle w:val="Heading1"/>
          </w:pPr>
          <w:r>
            <w:t>Objective</w:t>
          </w:r>
        </w:p>
      </w:sdtContent>
    </w:sdt>
    <w:p w14:paraId="2D1DB55C" w14:textId="52F9FBC8" w:rsidR="00480DD7" w:rsidRDefault="00035438">
      <w:r>
        <w:rPr>
          <w:sz w:val="22"/>
          <w:szCs w:val="22"/>
        </w:rPr>
        <w:t xml:space="preserve">To apply for a position </w:t>
      </w:r>
      <w:r w:rsidR="000901D7">
        <w:rPr>
          <w:sz w:val="22"/>
          <w:szCs w:val="22"/>
        </w:rPr>
        <w:t xml:space="preserve">so qualified for with a growth-oriented company that offers challenging responsibilities and potential for advancement </w:t>
      </w:r>
    </w:p>
    <w:p w14:paraId="46125746" w14:textId="50C12DE8" w:rsidR="00480DD7" w:rsidRDefault="004C5FB7" w:rsidP="00113B81">
      <w:pPr>
        <w:pStyle w:val="Heading1"/>
      </w:pPr>
      <w:r>
        <w:t xml:space="preserve">education </w:t>
      </w:r>
    </w:p>
    <w:p w14:paraId="5E8DB039" w14:textId="1D48DB53" w:rsidR="00480DD7" w:rsidRDefault="00113B81">
      <w:pPr>
        <w:pStyle w:val="ListBullet"/>
      </w:pPr>
      <w:r>
        <w:t>Dow Village Government Primary School</w:t>
      </w:r>
    </w:p>
    <w:p w14:paraId="56C34C09" w14:textId="1DE14CA9" w:rsidR="00113B81" w:rsidRDefault="00113B81">
      <w:pPr>
        <w:pStyle w:val="ListBullet"/>
      </w:pPr>
      <w:r>
        <w:t>Waterloo Secondary School</w:t>
      </w:r>
    </w:p>
    <w:p w14:paraId="451177E5" w14:textId="5DFF2C43" w:rsidR="00FD7D59" w:rsidRDefault="00041B6B" w:rsidP="00FD7D59">
      <w:pPr>
        <w:pStyle w:val="ListBullet"/>
      </w:pPr>
      <w:r>
        <w:t xml:space="preserve">Ytepp </w:t>
      </w:r>
    </w:p>
    <w:p w14:paraId="373E0BE6" w14:textId="553EC8CD" w:rsidR="00480DD7" w:rsidRDefault="001A4956">
      <w:pPr>
        <w:pStyle w:val="Heading1"/>
      </w:pPr>
      <w:r>
        <w:t xml:space="preserve">skills and abilities </w:t>
      </w:r>
    </w:p>
    <w:p w14:paraId="64BA9DC4" w14:textId="020E1C4C" w:rsidR="00480DD7" w:rsidRDefault="001A4956">
      <w:pPr>
        <w:pStyle w:val="ListBullet"/>
      </w:pPr>
      <w:r>
        <w:t xml:space="preserve">Excellent attendance record </w:t>
      </w:r>
    </w:p>
    <w:p w14:paraId="0182629F" w14:textId="183717CC" w:rsidR="001A4956" w:rsidRDefault="001A4956">
      <w:pPr>
        <w:pStyle w:val="ListBullet"/>
      </w:pPr>
      <w:r>
        <w:t xml:space="preserve">Willingness to </w:t>
      </w:r>
      <w:r w:rsidR="009271E4">
        <w:t xml:space="preserve">take on added responsibility </w:t>
      </w:r>
    </w:p>
    <w:p w14:paraId="71AC5263" w14:textId="2A85A8D7" w:rsidR="00AF578D" w:rsidRDefault="00AF578D">
      <w:pPr>
        <w:pStyle w:val="ListBullet"/>
      </w:pPr>
      <w:r>
        <w:t xml:space="preserve">Strong sense of ethics </w:t>
      </w:r>
    </w:p>
    <w:p w14:paraId="43CA4D17" w14:textId="3C395931" w:rsidR="00FE4BD4" w:rsidRDefault="00FE4BD4">
      <w:pPr>
        <w:pStyle w:val="ListBullet"/>
      </w:pPr>
      <w:r>
        <w:t xml:space="preserve">Extremely productive, in high </w:t>
      </w:r>
      <w:r w:rsidR="00745D62">
        <w:t xml:space="preserve">volume, high stress environment </w:t>
      </w:r>
    </w:p>
    <w:p w14:paraId="50D5FC35" w14:textId="3CDBE9A4" w:rsidR="00745D62" w:rsidRDefault="00745D62">
      <w:pPr>
        <w:pStyle w:val="ListBullet"/>
      </w:pPr>
      <w:r>
        <w:t xml:space="preserve">Life training </w:t>
      </w:r>
    </w:p>
    <w:p w14:paraId="57193486" w14:textId="26C0C403" w:rsidR="00B41684" w:rsidRDefault="00087D36" w:rsidP="003110F5">
      <w:pPr>
        <w:pStyle w:val="Heading1"/>
      </w:pPr>
      <w:r>
        <w:t xml:space="preserve">Hobbies </w:t>
      </w:r>
    </w:p>
    <w:p w14:paraId="4BD0DD25" w14:textId="498F23C2" w:rsidR="003110F5" w:rsidRDefault="00923D7E" w:rsidP="00923D7E">
      <w:pPr>
        <w:pStyle w:val="ListParagraph"/>
        <w:numPr>
          <w:ilvl w:val="0"/>
          <w:numId w:val="20"/>
        </w:numPr>
      </w:pPr>
      <w:r>
        <w:t>Football</w:t>
      </w:r>
    </w:p>
    <w:p w14:paraId="7C00E647" w14:textId="56AFEC8F" w:rsidR="00923D7E" w:rsidRDefault="00923D7E" w:rsidP="00923D7E">
      <w:pPr>
        <w:pStyle w:val="ListParagraph"/>
        <w:numPr>
          <w:ilvl w:val="0"/>
          <w:numId w:val="20"/>
        </w:numPr>
      </w:pPr>
      <w:r>
        <w:t xml:space="preserve">Reading </w:t>
      </w:r>
    </w:p>
    <w:p w14:paraId="149F6F51" w14:textId="3B9F0BAB" w:rsidR="005130F5" w:rsidRDefault="00B13B4D" w:rsidP="00B13B4D">
      <w:pPr>
        <w:pStyle w:val="Heading1"/>
      </w:pPr>
      <w:r>
        <w:t xml:space="preserve">Experience </w:t>
      </w:r>
    </w:p>
    <w:p w14:paraId="68F12CE5" w14:textId="77777777" w:rsidR="003762C5" w:rsidRDefault="00B13B4D" w:rsidP="0079231F">
      <w:r>
        <w:t>OUALITY CASH AND CARRY|</w:t>
      </w:r>
      <w:r w:rsidR="00F436BF">
        <w:t xml:space="preserve"> JANUARY-SEPTEMBER </w:t>
      </w:r>
      <w:r w:rsidR="00503868">
        <w:t>2013</w:t>
      </w:r>
    </w:p>
    <w:p w14:paraId="25E663C7" w14:textId="382828DE" w:rsidR="00503868" w:rsidRDefault="00503868" w:rsidP="003762C5">
      <w:pPr>
        <w:pStyle w:val="ListParagraph"/>
        <w:numPr>
          <w:ilvl w:val="0"/>
          <w:numId w:val="26"/>
        </w:numPr>
      </w:pPr>
      <w:r>
        <w:t xml:space="preserve">Cashier </w:t>
      </w:r>
    </w:p>
    <w:p w14:paraId="2BEC1A7B" w14:textId="45F418D7" w:rsidR="003762C5" w:rsidRDefault="003762C5" w:rsidP="003762C5">
      <w:r>
        <w:t xml:space="preserve">FREDDY </w:t>
      </w:r>
      <w:r w:rsidR="000F64A5">
        <w:t>BAKERY| JANUARY-JUNE 2014</w:t>
      </w:r>
    </w:p>
    <w:p w14:paraId="7A8B1D68" w14:textId="6AA97B31" w:rsidR="000F64A5" w:rsidRDefault="000F64A5" w:rsidP="000F64A5">
      <w:pPr>
        <w:pStyle w:val="ListParagraph"/>
        <w:numPr>
          <w:ilvl w:val="0"/>
          <w:numId w:val="26"/>
        </w:numPr>
      </w:pPr>
      <w:r>
        <w:t xml:space="preserve">Sales Clerk </w:t>
      </w:r>
      <w:r w:rsidR="00885C45">
        <w:t xml:space="preserve">and Cashier </w:t>
      </w:r>
    </w:p>
    <w:p w14:paraId="2801DDDF" w14:textId="7C58CF9F" w:rsidR="00885C45" w:rsidRDefault="00885C45" w:rsidP="00885C45">
      <w:r>
        <w:t xml:space="preserve">BABY BLISS| </w:t>
      </w:r>
      <w:r w:rsidR="00B7129F">
        <w:t>JULY-JANUARY 2015</w:t>
      </w:r>
    </w:p>
    <w:p w14:paraId="58F0E8B4" w14:textId="54B0112F" w:rsidR="00B7129F" w:rsidRDefault="00B7129F" w:rsidP="00B7129F">
      <w:pPr>
        <w:pStyle w:val="ListParagraph"/>
        <w:numPr>
          <w:ilvl w:val="0"/>
          <w:numId w:val="26"/>
        </w:numPr>
      </w:pPr>
      <w:r>
        <w:lastRenderedPageBreak/>
        <w:t xml:space="preserve">Sales Clerk and Cashier </w:t>
      </w:r>
    </w:p>
    <w:p w14:paraId="05BCFCB8" w14:textId="2CF10E23" w:rsidR="00B7129F" w:rsidRDefault="001B196B" w:rsidP="00B7129F">
      <w:r>
        <w:t>QUICK INSIGHTS STEEL BENDING CONTRACTORS</w:t>
      </w:r>
      <w:r w:rsidR="009B3C2B">
        <w:t>| MAY-AUGUST 2016</w:t>
      </w:r>
    </w:p>
    <w:p w14:paraId="38D05F9E" w14:textId="722F0823" w:rsidR="009B3C2B" w:rsidRDefault="009B3C2B" w:rsidP="009B3C2B">
      <w:pPr>
        <w:pStyle w:val="ListParagraph"/>
        <w:numPr>
          <w:ilvl w:val="0"/>
          <w:numId w:val="26"/>
        </w:numPr>
      </w:pPr>
      <w:r>
        <w:t xml:space="preserve">Assistant </w:t>
      </w:r>
    </w:p>
    <w:p w14:paraId="772C0894" w14:textId="2BAC5E8E" w:rsidR="00655C04" w:rsidRPr="00AB1F39" w:rsidRDefault="00AB1F39" w:rsidP="00A45E9C">
      <w:pPr>
        <w:rPr>
          <w:sz w:val="24"/>
          <w:szCs w:val="24"/>
        </w:rPr>
      </w:pPr>
      <w:r>
        <w:rPr>
          <w:b/>
        </w:rPr>
        <w:t xml:space="preserve">REFERENCES </w:t>
      </w:r>
    </w:p>
    <w:p w14:paraId="7326B81C" w14:textId="653A0B7C" w:rsidR="00486780" w:rsidRDefault="00AB1F39" w:rsidP="00A45E9C">
      <w:pPr>
        <w:rPr>
          <w:sz w:val="24"/>
          <w:szCs w:val="24"/>
        </w:rPr>
      </w:pPr>
      <w:r>
        <w:rPr>
          <w:sz w:val="24"/>
          <w:szCs w:val="24"/>
        </w:rPr>
        <w:t xml:space="preserve">Kyle Sargeant </w:t>
      </w:r>
      <w:r w:rsidR="0098277E">
        <w:rPr>
          <w:sz w:val="24"/>
          <w:szCs w:val="24"/>
        </w:rPr>
        <w:t xml:space="preserve">                                             </w:t>
      </w:r>
      <w:r w:rsidR="00486780">
        <w:rPr>
          <w:sz w:val="24"/>
          <w:szCs w:val="24"/>
        </w:rPr>
        <w:t xml:space="preserve">  </w:t>
      </w:r>
      <w:r w:rsidR="0098277E">
        <w:rPr>
          <w:sz w:val="24"/>
          <w:szCs w:val="24"/>
        </w:rPr>
        <w:t>Wendy Marshall</w:t>
      </w:r>
    </w:p>
    <w:p w14:paraId="4D3A366C" w14:textId="34AC9037" w:rsidR="00AB1F39" w:rsidRDefault="00AB1F39" w:rsidP="00A45E9C">
      <w:pPr>
        <w:rPr>
          <w:sz w:val="24"/>
          <w:szCs w:val="24"/>
        </w:rPr>
      </w:pPr>
      <w:r>
        <w:rPr>
          <w:sz w:val="24"/>
          <w:szCs w:val="24"/>
        </w:rPr>
        <w:t>Ramsinghs music world (Technician)</w:t>
      </w:r>
      <w:r w:rsidR="00486780">
        <w:rPr>
          <w:sz w:val="24"/>
          <w:szCs w:val="24"/>
        </w:rPr>
        <w:t xml:space="preserve">            Process Components Limited (receptionist)</w:t>
      </w:r>
    </w:p>
    <w:p w14:paraId="56A35401" w14:textId="5C385720" w:rsidR="0098277E" w:rsidRPr="00AB1F39" w:rsidRDefault="0098277E" w:rsidP="00A45E9C">
      <w:pPr>
        <w:rPr>
          <w:b/>
        </w:rPr>
      </w:pPr>
      <w:r>
        <w:rPr>
          <w:b/>
        </w:rPr>
        <w:t>Contact#:</w:t>
      </w:r>
      <w:r>
        <w:t xml:space="preserve"> 343-3398</w:t>
      </w:r>
      <w:r w:rsidR="00F3280C">
        <w:t xml:space="preserve">                                                  </w:t>
      </w:r>
      <w:r w:rsidR="00F3280C">
        <w:rPr>
          <w:b/>
        </w:rPr>
        <w:t>Contact#:</w:t>
      </w:r>
      <w:r w:rsidR="00F3280C">
        <w:t xml:space="preserve"> </w:t>
      </w:r>
      <w:r w:rsidR="00EC2301">
        <w:t>346-6761</w:t>
      </w:r>
    </w:p>
    <w:p w14:paraId="57D44962" w14:textId="1E6FB1DD" w:rsidR="00841B88" w:rsidRDefault="00841B88" w:rsidP="00347D9A"/>
    <w:p w14:paraId="65F12772" w14:textId="77777777" w:rsidR="001D48CF" w:rsidRDefault="001D48CF" w:rsidP="001D48CF"/>
    <w:p w14:paraId="6C107B5C" w14:textId="77777777" w:rsidR="00B7129F" w:rsidRDefault="00B7129F" w:rsidP="00B7129F"/>
    <w:p w14:paraId="155516CF" w14:textId="77777777" w:rsidR="00B7129F" w:rsidRDefault="00B7129F" w:rsidP="00885C45"/>
    <w:p w14:paraId="5B3916AF" w14:textId="77777777" w:rsidR="003762C5" w:rsidRDefault="003762C5" w:rsidP="003762C5"/>
    <w:p w14:paraId="24226601" w14:textId="77777777" w:rsidR="00923D7E" w:rsidRPr="003110F5" w:rsidRDefault="00923D7E" w:rsidP="0079231F"/>
    <w:sectPr w:rsidR="00923D7E" w:rsidRPr="003110F5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F7693" w14:textId="77777777" w:rsidR="001C5E30" w:rsidRDefault="001C5E30">
      <w:r>
        <w:separator/>
      </w:r>
    </w:p>
  </w:endnote>
  <w:endnote w:type="continuationSeparator" w:id="0">
    <w:p w14:paraId="3B3D115C" w14:textId="77777777" w:rsidR="001C5E30" w:rsidRDefault="001C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2DE17" w14:textId="4AC526C2" w:rsidR="00480DD7" w:rsidRDefault="009F2F1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747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4662E" w14:textId="77777777" w:rsidR="001C5E30" w:rsidRDefault="001C5E30">
      <w:r>
        <w:separator/>
      </w:r>
    </w:p>
  </w:footnote>
  <w:footnote w:type="continuationSeparator" w:id="0">
    <w:p w14:paraId="5FFA409C" w14:textId="77777777" w:rsidR="001C5E30" w:rsidRDefault="001C5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567D" w14:textId="77777777" w:rsidR="00480DD7" w:rsidRDefault="009F2F1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34BB26E" wp14:editId="7A08FBF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7C12BD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F8377" w14:textId="77777777" w:rsidR="00480DD7" w:rsidRDefault="009F2F1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B793BD" wp14:editId="2EABA5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F84823" w14:textId="77777777" w:rsidR="00480DD7" w:rsidRDefault="00480DD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5B793BD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9F84823" w14:textId="77777777" w:rsidR="00480DD7" w:rsidRDefault="00480DD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01D90"/>
    <w:multiLevelType w:val="hybridMultilevel"/>
    <w:tmpl w:val="9D38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EC2844"/>
    <w:multiLevelType w:val="hybridMultilevel"/>
    <w:tmpl w:val="05DC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7620A2"/>
    <w:multiLevelType w:val="hybridMultilevel"/>
    <w:tmpl w:val="329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17F59"/>
    <w:multiLevelType w:val="hybridMultilevel"/>
    <w:tmpl w:val="89924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B5504"/>
    <w:multiLevelType w:val="hybridMultilevel"/>
    <w:tmpl w:val="59244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95E97"/>
    <w:multiLevelType w:val="hybridMultilevel"/>
    <w:tmpl w:val="FFDC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02100"/>
    <w:multiLevelType w:val="hybridMultilevel"/>
    <w:tmpl w:val="4D3C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F2B"/>
    <w:multiLevelType w:val="hybridMultilevel"/>
    <w:tmpl w:val="7764C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41653"/>
    <w:multiLevelType w:val="hybridMultilevel"/>
    <w:tmpl w:val="478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044E0"/>
    <w:multiLevelType w:val="hybridMultilevel"/>
    <w:tmpl w:val="F3EC4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66F8A"/>
    <w:multiLevelType w:val="hybridMultilevel"/>
    <w:tmpl w:val="B05C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22052"/>
    <w:multiLevelType w:val="hybridMultilevel"/>
    <w:tmpl w:val="2A6CC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03F4B"/>
    <w:multiLevelType w:val="hybridMultilevel"/>
    <w:tmpl w:val="B978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3"/>
  </w:num>
  <w:num w:numId="15">
    <w:abstractNumId w:val="16"/>
  </w:num>
  <w:num w:numId="16">
    <w:abstractNumId w:val="20"/>
  </w:num>
  <w:num w:numId="17">
    <w:abstractNumId w:val="10"/>
  </w:num>
  <w:num w:numId="18">
    <w:abstractNumId w:val="25"/>
  </w:num>
  <w:num w:numId="19">
    <w:abstractNumId w:val="13"/>
  </w:num>
  <w:num w:numId="20">
    <w:abstractNumId w:val="14"/>
  </w:num>
  <w:num w:numId="21">
    <w:abstractNumId w:val="21"/>
  </w:num>
  <w:num w:numId="22">
    <w:abstractNumId w:val="24"/>
  </w:num>
  <w:num w:numId="23">
    <w:abstractNumId w:val="11"/>
  </w:num>
  <w:num w:numId="24">
    <w:abstractNumId w:val="17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83F"/>
    <w:rsid w:val="00035438"/>
    <w:rsid w:val="00041B6B"/>
    <w:rsid w:val="00087D36"/>
    <w:rsid w:val="000901D7"/>
    <w:rsid w:val="000F64A5"/>
    <w:rsid w:val="00113B81"/>
    <w:rsid w:val="00125FE0"/>
    <w:rsid w:val="00140FAD"/>
    <w:rsid w:val="001A4956"/>
    <w:rsid w:val="001B196B"/>
    <w:rsid w:val="001C5E30"/>
    <w:rsid w:val="001D48CF"/>
    <w:rsid w:val="00291238"/>
    <w:rsid w:val="003110F5"/>
    <w:rsid w:val="00347D9A"/>
    <w:rsid w:val="0035443F"/>
    <w:rsid w:val="003762C5"/>
    <w:rsid w:val="003D283F"/>
    <w:rsid w:val="00403DC5"/>
    <w:rsid w:val="00431511"/>
    <w:rsid w:val="00480DD7"/>
    <w:rsid w:val="00486780"/>
    <w:rsid w:val="004C5FB7"/>
    <w:rsid w:val="004C6616"/>
    <w:rsid w:val="00503868"/>
    <w:rsid w:val="00510973"/>
    <w:rsid w:val="005130F5"/>
    <w:rsid w:val="00560ABC"/>
    <w:rsid w:val="00612986"/>
    <w:rsid w:val="00655C04"/>
    <w:rsid w:val="0067765A"/>
    <w:rsid w:val="00745D62"/>
    <w:rsid w:val="0079231F"/>
    <w:rsid w:val="00841B88"/>
    <w:rsid w:val="00885C45"/>
    <w:rsid w:val="00923D7E"/>
    <w:rsid w:val="009271E4"/>
    <w:rsid w:val="00973033"/>
    <w:rsid w:val="0098277E"/>
    <w:rsid w:val="009A788A"/>
    <w:rsid w:val="009B3C2B"/>
    <w:rsid w:val="009F2F13"/>
    <w:rsid w:val="00A45E9C"/>
    <w:rsid w:val="00AB1F39"/>
    <w:rsid w:val="00AF578D"/>
    <w:rsid w:val="00B13B4D"/>
    <w:rsid w:val="00B41684"/>
    <w:rsid w:val="00B7129F"/>
    <w:rsid w:val="00B747FA"/>
    <w:rsid w:val="00BD0D42"/>
    <w:rsid w:val="00C04495"/>
    <w:rsid w:val="00CC0D55"/>
    <w:rsid w:val="00CD2CBB"/>
    <w:rsid w:val="00CD6C80"/>
    <w:rsid w:val="00D72656"/>
    <w:rsid w:val="00EA4C22"/>
    <w:rsid w:val="00EC2301"/>
    <w:rsid w:val="00F138B6"/>
    <w:rsid w:val="00F3280C"/>
    <w:rsid w:val="00F436BF"/>
    <w:rsid w:val="00F53384"/>
    <w:rsid w:val="00F9100B"/>
    <w:rsid w:val="00FB347B"/>
    <w:rsid w:val="00FD7D59"/>
    <w:rsid w:val="00F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43C20"/>
  <w15:chartTrackingRefBased/>
  <w15:docId w15:val="{9C9055A3-387F-684E-BAC7-A36E713D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4CE1FA5-9051-844C-A854-A4E6941ABB40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649160A5543A4B93E69ED8222B3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9A1E9-CF1B-474B-88DB-81985953A445}"/>
      </w:docPartPr>
      <w:docPartBody>
        <w:p w:rsidR="00A3000B" w:rsidRDefault="0048782A">
          <w:pPr>
            <w:pStyle w:val="9D649160A5543A4B93E69ED8222B382A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82A"/>
    <w:rsid w:val="002759CE"/>
    <w:rsid w:val="0048782A"/>
    <w:rsid w:val="008C357F"/>
    <w:rsid w:val="00A3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F0E2D57AD524D9C067E388686BC82">
    <w:name w:val="9A4F0E2D57AD524D9C067E388686BC82"/>
  </w:style>
  <w:style w:type="paragraph" w:customStyle="1" w:styleId="60D37DFA32463A42AFCCCA4FBBBD6A35">
    <w:name w:val="60D37DFA32463A42AFCCCA4FBBBD6A35"/>
  </w:style>
  <w:style w:type="paragraph" w:customStyle="1" w:styleId="9D649160A5543A4B93E69ED8222B382A">
    <w:name w:val="9D649160A5543A4B93E69ED8222B382A"/>
  </w:style>
  <w:style w:type="paragraph" w:customStyle="1" w:styleId="55A3EE48E1E64948AF4D12DCD4E6FF86">
    <w:name w:val="55A3EE48E1E64948AF4D12DCD4E6FF86"/>
  </w:style>
  <w:style w:type="paragraph" w:customStyle="1" w:styleId="86AE9809A41074418B195648080B30D9">
    <w:name w:val="86AE9809A41074418B195648080B30D9"/>
  </w:style>
  <w:style w:type="paragraph" w:customStyle="1" w:styleId="AC3A9D8B47787A499428C2BFA9774777">
    <w:name w:val="AC3A9D8B47787A499428C2BFA9774777"/>
  </w:style>
  <w:style w:type="paragraph" w:customStyle="1" w:styleId="F02EB8651F222A4297456EE481EE2714">
    <w:name w:val="F02EB8651F222A4297456EE481EE271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2EC6AF116573DD4E9CE7E50C97FA5598">
    <w:name w:val="2EC6AF116573DD4E9CE7E50C97FA5598"/>
  </w:style>
  <w:style w:type="paragraph" w:customStyle="1" w:styleId="9CAF0A3709503A46B1591F5E4C5CBD88">
    <w:name w:val="9CAF0A3709503A46B1591F5E4C5CBD88"/>
  </w:style>
  <w:style w:type="paragraph" w:customStyle="1" w:styleId="CE57C72B63C67D42AF77480A54565D2B">
    <w:name w:val="CE57C72B63C67D42AF77480A54565D2B"/>
  </w:style>
  <w:style w:type="paragraph" w:customStyle="1" w:styleId="739553B1C8A45447B842419DF3F3CFF0">
    <w:name w:val="739553B1C8A45447B842419DF3F3CFF0"/>
  </w:style>
  <w:style w:type="paragraph" w:customStyle="1" w:styleId="2B31D11B7492194D8C3ED8F9D4EB4261">
    <w:name w:val="2B31D11B7492194D8C3ED8F9D4EB42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64E36-78D2-FB41-9833-D417A6370F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%7b54CE1FA5-9051-844C-A854-A4E6941ABB40%7dtf50002018.dotx</Template>
  <TotalTime>3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jeanellepeters135@gmail.com</dc:creator>
  <cp:keywords/>
  <dc:description/>
  <cp:lastModifiedBy>jeanellepeters135@gmail.com</cp:lastModifiedBy>
  <cp:revision>4</cp:revision>
  <dcterms:created xsi:type="dcterms:W3CDTF">2017-06-22T15:15:00Z</dcterms:created>
  <dcterms:modified xsi:type="dcterms:W3CDTF">2017-10-06T12:54:00Z</dcterms:modified>
</cp:coreProperties>
</file>