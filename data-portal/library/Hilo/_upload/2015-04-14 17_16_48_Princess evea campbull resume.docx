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BD" w:rsidRDefault="008E605C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  <w:t xml:space="preserve">                </w:t>
      </w:r>
      <w:r w:rsidR="006254DD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  <w:t xml:space="preserve">         </w:t>
      </w: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8"/>
          <w:szCs w:val="48"/>
        </w:rPr>
        <w:t xml:space="preserve">Princess </w:t>
      </w:r>
      <w:proofErr w:type="spellStart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8"/>
          <w:szCs w:val="48"/>
        </w:rPr>
        <w:t>evea</w:t>
      </w:r>
      <w:proofErr w:type="spellEnd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8"/>
          <w:szCs w:val="48"/>
        </w:rPr>
        <w:t>campbull</w:t>
      </w:r>
      <w:proofErr w:type="spellEnd"/>
      <w:r w:rsidR="002D03BD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48"/>
          <w:szCs w:val="48"/>
        </w:rPr>
        <w:t xml:space="preserve"> resume</w:t>
      </w:r>
    </w:p>
    <w:p w:rsidR="006254DD" w:rsidRDefault="006254DD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>#55 Upper Monroe Road</w:t>
      </w:r>
    </w:p>
    <w:p w:rsidR="006254DD" w:rsidRDefault="006254DD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 xml:space="preserve">La </w:t>
      </w:r>
      <w:proofErr w:type="spellStart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>canoa</w:t>
      </w:r>
      <w:proofErr w:type="spellEnd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 xml:space="preserve"> Road </w:t>
      </w:r>
    </w:p>
    <w:p w:rsidR="006254DD" w:rsidRDefault="006254DD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>Lower Santa Cruz</w:t>
      </w:r>
    </w:p>
    <w:p w:rsidR="00386EF2" w:rsidRDefault="00386EF2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 xml:space="preserve">D.O.B:13 </w:t>
      </w:r>
      <w:proofErr w:type="spellStart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>june</w:t>
      </w:r>
      <w:proofErr w:type="spellEnd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 xml:space="preserve"> 1994</w:t>
      </w:r>
    </w:p>
    <w:p w:rsidR="006254DD" w:rsidRDefault="006254DD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>phone number: (868</w:t>
      </w:r>
      <w:proofErr w:type="gramStart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>)  687</w:t>
      </w:r>
      <w:proofErr w:type="gramEnd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>-3554,393-7018</w:t>
      </w:r>
    </w:p>
    <w:p w:rsidR="006254DD" w:rsidRDefault="006254DD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 xml:space="preserve">Objective </w:t>
      </w:r>
    </w:p>
    <w:p w:rsidR="006254DD" w:rsidRDefault="006254DD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  <w:t>To work with honesty and DEDICATION.</w:t>
      </w:r>
    </w:p>
    <w:p w:rsidR="006254DD" w:rsidRDefault="006254DD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 xml:space="preserve">Education </w:t>
      </w:r>
    </w:p>
    <w:p w:rsidR="006254DD" w:rsidRDefault="006254DD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  <w:t xml:space="preserve">Santa Cruz </w:t>
      </w:r>
      <w:proofErr w:type="gramStart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  <w:t>Pre</w:t>
      </w:r>
      <w:r w:rsidR="00B931EB"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  <w:t>sbyterian  school</w:t>
      </w:r>
      <w:proofErr w:type="gramEnd"/>
    </w:p>
    <w:p w:rsidR="00B931EB" w:rsidRDefault="00B931EB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  <w:t>2008-2005</w:t>
      </w:r>
    </w:p>
    <w:p w:rsidR="00B931EB" w:rsidRDefault="00B931EB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  <w:t>Aranguez</w:t>
      </w:r>
      <w:proofErr w:type="spellEnd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  <w:t xml:space="preserve"> North Secondary School </w:t>
      </w:r>
    </w:p>
    <w:p w:rsidR="00B931EB" w:rsidRDefault="00B931EB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  <w:t>2005-2008</w:t>
      </w:r>
    </w:p>
    <w:p w:rsidR="00B931EB" w:rsidRDefault="00B931EB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  <w:t>Barataria</w:t>
      </w:r>
      <w:proofErr w:type="spellEnd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  <w:t xml:space="preserve"> South Secondary school</w:t>
      </w:r>
    </w:p>
    <w:p w:rsidR="00B931EB" w:rsidRDefault="00B931EB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  <w:t>2008-2010</w:t>
      </w:r>
    </w:p>
    <w:p w:rsidR="00B931EB" w:rsidRDefault="00B931EB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>Work History</w:t>
      </w:r>
      <w:bookmarkStart w:id="0" w:name="_GoBack"/>
      <w:bookmarkEnd w:id="0"/>
    </w:p>
    <w:p w:rsidR="00B931EB" w:rsidRDefault="00DE1C0F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 w:rsidRPr="00DE1C0F"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  <w:t>s</w:t>
      </w: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  <w:t>o</w:t>
      </w:r>
      <w:r w:rsidR="00B509EF" w:rsidRPr="00DE1C0F"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  <w:t>lo</w:t>
      </w: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 xml:space="preserve"> </w:t>
      </w:r>
      <w:proofErr w:type="spellStart"/>
      <w:r w:rsidRPr="00DE1C0F"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  <w:t>b</w:t>
      </w:r>
      <w:r w:rsidR="00B509EF" w:rsidRPr="00DE1C0F"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  <w:t>erages</w:t>
      </w:r>
      <w:proofErr w:type="spellEnd"/>
      <w:r w:rsidR="00B509EF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 xml:space="preserve"> </w:t>
      </w:r>
      <w:r w:rsidR="00B509EF" w:rsidRPr="00DE1C0F">
        <w:rPr>
          <w:rFonts w:asciiTheme="majorHAnsi" w:eastAsiaTheme="majorEastAsia" w:hAnsiTheme="majorHAnsi" w:cstheme="majorBidi"/>
          <w:b/>
          <w:bCs/>
          <w:smallCaps/>
          <w:color w:val="000000" w:themeColor="text1"/>
        </w:rPr>
        <w:t>Limited</w:t>
      </w:r>
      <w:r w:rsidR="00B509EF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 xml:space="preserve"> </w:t>
      </w:r>
    </w:p>
    <w:p w:rsidR="00B509EF" w:rsidRDefault="00B509EF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 xml:space="preserve">lower </w:t>
      </w:r>
      <w:proofErr w:type="spellStart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>boundry</w:t>
      </w:r>
      <w:proofErr w:type="spellEnd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 xml:space="preserve"> road </w:t>
      </w:r>
    </w:p>
    <w:p w:rsidR="00B509EF" w:rsidRDefault="00B509EF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 xml:space="preserve">san </w:t>
      </w:r>
      <w:proofErr w:type="spellStart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>juan</w:t>
      </w:r>
      <w:proofErr w:type="spellEnd"/>
    </w:p>
    <w:p w:rsidR="00B509EF" w:rsidRDefault="00B509EF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>References</w:t>
      </w:r>
    </w:p>
    <w:p w:rsidR="00F207C4" w:rsidRDefault="00F207C4" w:rsidP="002D03BD">
      <w:pPr>
        <w:jc w:val="both"/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Shanice Lovell 3435465 </w:t>
      </w:r>
    </w:p>
    <w:p w:rsidR="00F207C4" w:rsidRDefault="00F207C4" w:rsidP="002D03BD">
      <w:pPr>
        <w:jc w:val="both"/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Mafieo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 Joseph 3124854 </w:t>
      </w:r>
    </w:p>
    <w:p w:rsidR="00B509EF" w:rsidRPr="00B931EB" w:rsidRDefault="00F207C4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Michelle Sheen 3949284</w:t>
      </w:r>
    </w:p>
    <w:p w:rsidR="002D03BD" w:rsidRPr="00F207C4" w:rsidRDefault="002D03BD" w:rsidP="002D03B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4"/>
          <w:szCs w:val="24"/>
        </w:rPr>
      </w:pPr>
    </w:p>
    <w:p w:rsidR="00453A32" w:rsidRDefault="00453A32"/>
    <w:sectPr w:rsidR="00453A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162786"/>
    <w:multiLevelType w:val="hybridMultilevel"/>
    <w:tmpl w:val="F0D82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C5277"/>
    <w:multiLevelType w:val="hybridMultilevel"/>
    <w:tmpl w:val="EA3A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E45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5C"/>
    <w:rsid w:val="002D03BD"/>
    <w:rsid w:val="00386EF2"/>
    <w:rsid w:val="00453A32"/>
    <w:rsid w:val="006254DD"/>
    <w:rsid w:val="00802D74"/>
    <w:rsid w:val="008E605C"/>
    <w:rsid w:val="00B509EF"/>
    <w:rsid w:val="00B931EB"/>
    <w:rsid w:val="00DE1C0F"/>
    <w:rsid w:val="00F2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7A978-D65A-4D01-B4F8-2657F3BD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138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keywords/>
  <cp:lastModifiedBy>Home</cp:lastModifiedBy>
  <cp:revision>8</cp:revision>
  <dcterms:created xsi:type="dcterms:W3CDTF">2015-04-08T14:39:00Z</dcterms:created>
  <dcterms:modified xsi:type="dcterms:W3CDTF">2015-04-13T14:12:00Z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