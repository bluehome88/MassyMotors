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16F1E" w14:textId="77777777" w:rsidR="008C4E5F" w:rsidRDefault="008C4E5F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8C4E5F" w:rsidRPr="009C25B1" w14:paraId="053EF3AC" w14:textId="77777777">
        <w:tc>
          <w:tcPr>
            <w:tcW w:w="2500" w:type="pct"/>
          </w:tcPr>
          <w:p w14:paraId="2470B1A9" w14:textId="77777777" w:rsidR="008C4E5F" w:rsidRPr="009C25B1" w:rsidRDefault="007D4757">
            <w:pPr>
              <w:pStyle w:val="PersonalName"/>
              <w:spacing w:line="240" w:lineRule="auto"/>
            </w:pPr>
            <w:r>
              <w:rPr>
                <w:color w:val="00B050"/>
                <w:lang w:val="en-TT"/>
              </w:rPr>
              <w:t>Donnel Weekes</w:t>
            </w:r>
          </w:p>
          <w:p w14:paraId="125C591E" w14:textId="7550EDC0" w:rsidR="008C4E5F" w:rsidRPr="009C25B1" w:rsidRDefault="00E116C9">
            <w:pPr>
              <w:pStyle w:val="NoSpacing"/>
            </w:pPr>
            <w:r>
              <w:t>Mobile:</w:t>
            </w:r>
            <w:r w:rsidR="007D4757">
              <w:t>707-9264</w:t>
            </w:r>
          </w:p>
          <w:p w14:paraId="7BD39AA1" w14:textId="77777777" w:rsidR="00CA343D" w:rsidRPr="009C25B1" w:rsidRDefault="00CA343D">
            <w:pPr>
              <w:pStyle w:val="NoSpacing"/>
            </w:pPr>
            <w:r w:rsidRPr="009C25B1">
              <w:t>Address: #</w:t>
            </w:r>
            <w:r w:rsidR="007D4757">
              <w:t xml:space="preserve">19a Morvant Old Road </w:t>
            </w:r>
            <w:proofErr w:type="spellStart"/>
            <w:r w:rsidR="007D4757">
              <w:t>Laventille</w:t>
            </w:r>
            <w:proofErr w:type="spellEnd"/>
          </w:p>
          <w:p w14:paraId="7FDFFE4E" w14:textId="77777777" w:rsidR="008C4E5F" w:rsidRPr="009C25B1" w:rsidRDefault="00A32588">
            <w:pPr>
              <w:pStyle w:val="NoSpacing"/>
            </w:pPr>
            <w:r w:rsidRPr="009C25B1">
              <w:t xml:space="preserve">Email: </w:t>
            </w:r>
            <w:r w:rsidR="009C1D10">
              <w:t>donnelmoses@gmail.com</w:t>
            </w:r>
          </w:p>
          <w:p w14:paraId="4F2C0539" w14:textId="77777777" w:rsidR="008C4E5F" w:rsidRPr="009C25B1" w:rsidRDefault="009C1D10" w:rsidP="00CA343D">
            <w:pPr>
              <w:pStyle w:val="NoSpacing"/>
            </w:pPr>
            <w:r>
              <w:t>D.O.B: 28/01/1998</w:t>
            </w:r>
          </w:p>
        </w:tc>
        <w:tc>
          <w:tcPr>
            <w:tcW w:w="2500" w:type="pct"/>
          </w:tcPr>
          <w:p w14:paraId="66D14488" w14:textId="77777777" w:rsidR="008C4E5F" w:rsidRPr="009C25B1" w:rsidRDefault="008C4E5F">
            <w:pPr>
              <w:pStyle w:val="NoSpacing"/>
              <w:jc w:val="right"/>
            </w:pPr>
          </w:p>
        </w:tc>
      </w:tr>
    </w:tbl>
    <w:p w14:paraId="5B16ADED" w14:textId="77777777" w:rsidR="00C95504" w:rsidRPr="00C95504" w:rsidRDefault="00A32588" w:rsidP="00A32588">
      <w:pPr>
        <w:pStyle w:val="Section"/>
        <w:rPr>
          <w:szCs w:val="28"/>
        </w:rPr>
      </w:pPr>
      <w:r>
        <w:rPr>
          <w:szCs w:val="28"/>
        </w:rPr>
        <w:t>Objective:</w:t>
      </w:r>
      <w:r w:rsidR="008E6F11">
        <w:rPr>
          <w:b w:val="0"/>
          <w:color w:val="000000"/>
        </w:rPr>
        <w:t xml:space="preserve"> S</w:t>
      </w:r>
      <w:r w:rsidR="000255E4">
        <w:rPr>
          <w:b w:val="0"/>
          <w:color w:val="000000"/>
        </w:rPr>
        <w:t>eeking operator</w:t>
      </w:r>
      <w:r w:rsidR="007D4757">
        <w:rPr>
          <w:b w:val="0"/>
          <w:color w:val="000000"/>
        </w:rPr>
        <w:t xml:space="preserve"> or data entry </w:t>
      </w:r>
      <w:r w:rsidR="00F135A1">
        <w:rPr>
          <w:b w:val="0"/>
          <w:color w:val="000000"/>
        </w:rPr>
        <w:t xml:space="preserve">position with </w:t>
      </w:r>
      <w:r w:rsidR="008E6F11" w:rsidRPr="008E6F11">
        <w:rPr>
          <w:b w:val="0"/>
          <w:color w:val="000000"/>
        </w:rPr>
        <w:t>opportunities</w:t>
      </w:r>
      <w:r w:rsidR="00F135A1">
        <w:rPr>
          <w:b w:val="0"/>
          <w:color w:val="000000"/>
        </w:rPr>
        <w:t xml:space="preserve"> where I can utilize my </w:t>
      </w:r>
      <w:r w:rsidR="007D4757">
        <w:rPr>
          <w:b w:val="0"/>
          <w:color w:val="000000"/>
        </w:rPr>
        <w:t>skill</w:t>
      </w:r>
      <w:r w:rsidR="00F135A1">
        <w:rPr>
          <w:b w:val="0"/>
          <w:color w:val="000000"/>
        </w:rPr>
        <w:t xml:space="preserve">, </w:t>
      </w:r>
      <w:r w:rsidR="008E6F11" w:rsidRPr="008E6F11">
        <w:rPr>
          <w:b w:val="0"/>
          <w:color w:val="000000"/>
        </w:rPr>
        <w:t>creativeness and mu</w:t>
      </w:r>
      <w:r w:rsidR="008E6F11">
        <w:rPr>
          <w:b w:val="0"/>
          <w:color w:val="000000"/>
        </w:rPr>
        <w:t>ltitasking abilities</w:t>
      </w:r>
      <w:r w:rsidR="008E6F11" w:rsidRPr="008E6F11">
        <w:rPr>
          <w:b w:val="0"/>
          <w:color w:val="000000"/>
        </w:rPr>
        <w:t>.</w:t>
      </w:r>
      <w:r w:rsidR="008E6F11">
        <w:t xml:space="preserve">  </w:t>
      </w:r>
    </w:p>
    <w:p w14:paraId="101B4FE4" w14:textId="77777777" w:rsidR="008C4E5F" w:rsidRDefault="00FD22DF" w:rsidP="00C95504">
      <w:pPr>
        <w:pStyle w:val="Section"/>
      </w:pPr>
      <w:r w:rsidRPr="00E45CD2">
        <w:rPr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2A7F997" wp14:editId="111F08B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8C4E5F" w:rsidRPr="009C25B1" w14:paraId="525E881A" w14:textId="77777777" w:rsidTr="009C25B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/>
                                  <w:vAlign w:val="center"/>
                                </w:tcPr>
                                <w:p w14:paraId="43F613B3" w14:textId="77777777" w:rsidR="008C4E5F" w:rsidRPr="009C25B1" w:rsidRDefault="008C4E5F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C4E5F" w:rsidRPr="009C25B1" w14:paraId="5CB49B58" w14:textId="77777777" w:rsidTr="009C25B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/>
                                  <w:vAlign w:val="center"/>
                                </w:tcPr>
                                <w:p w14:paraId="0F9831A1" w14:textId="77777777" w:rsidR="008C4E5F" w:rsidRPr="009C25B1" w:rsidRDefault="008C4E5F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C4E5F" w:rsidRPr="009C25B1" w14:paraId="17254403" w14:textId="77777777" w:rsidTr="009C25B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/>
                                  <w:vAlign w:val="center"/>
                                </w:tcPr>
                                <w:p w14:paraId="17B85F1B" w14:textId="77777777" w:rsidR="008C4E5F" w:rsidRPr="009C25B1" w:rsidRDefault="008C4E5F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AED938" w14:textId="77777777" w:rsidR="008C4E5F" w:rsidRDefault="008C4E5F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7F997" id="Rectangle 3" o:spid="_x0000_s1026" style="position:absolute;margin-left:0;margin-top:0;width:559.75pt;height:19.05pt;z-index:251657728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" o:allowincell="f" filled="f" stroked="f">
                <v:path arrowok="t"/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8C4E5F" w:rsidRPr="009C25B1" w14:paraId="525E881A" w14:textId="77777777" w:rsidTr="009C25B1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/>
                            <w:vAlign w:val="center"/>
                          </w:tcPr>
                          <w:p w14:paraId="43F613B3" w14:textId="77777777" w:rsidR="008C4E5F" w:rsidRPr="009C25B1" w:rsidRDefault="008C4E5F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C4E5F" w:rsidRPr="009C25B1" w14:paraId="5CB49B58" w14:textId="77777777" w:rsidTr="009C25B1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/>
                            <w:vAlign w:val="center"/>
                          </w:tcPr>
                          <w:p w14:paraId="0F9831A1" w14:textId="77777777" w:rsidR="008C4E5F" w:rsidRPr="009C25B1" w:rsidRDefault="008C4E5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C4E5F" w:rsidRPr="009C25B1" w14:paraId="17254403" w14:textId="77777777" w:rsidTr="009C25B1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/>
                            <w:vAlign w:val="center"/>
                          </w:tcPr>
                          <w:p w14:paraId="17B85F1B" w14:textId="77777777" w:rsidR="008C4E5F" w:rsidRPr="009C25B1" w:rsidRDefault="008C4E5F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0BAED938" w14:textId="77777777" w:rsidR="008C4E5F" w:rsidRDefault="008C4E5F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66FC9" w:rsidRPr="00C95504">
        <w:t>Education</w:t>
      </w:r>
    </w:p>
    <w:p w14:paraId="02D49BCC" w14:textId="77777777" w:rsidR="00FC3DC3" w:rsidRPr="00FC3DC3" w:rsidRDefault="00FC3DC3" w:rsidP="00FC3DC3">
      <w:pPr>
        <w:rPr>
          <w:sz w:val="32"/>
          <w:szCs w:val="32"/>
        </w:rPr>
      </w:pPr>
      <w:r>
        <w:rPr>
          <w:sz w:val="32"/>
          <w:szCs w:val="32"/>
        </w:rPr>
        <w:t xml:space="preserve">Attended: </w:t>
      </w:r>
      <w:r w:rsidR="007D4757">
        <w:rPr>
          <w:sz w:val="32"/>
          <w:szCs w:val="32"/>
        </w:rPr>
        <w:t>Belmont Boys Secondary R.C School</w:t>
      </w:r>
    </w:p>
    <w:p w14:paraId="31699CE7" w14:textId="77777777" w:rsidR="008C4E5F" w:rsidRPr="00DB2346" w:rsidRDefault="00CA343D" w:rsidP="000C2B3B">
      <w:pPr>
        <w:pStyle w:val="Subsection"/>
      </w:pPr>
      <w:r>
        <w:t xml:space="preserve"> CSEC 2012</w:t>
      </w:r>
      <w:bookmarkStart w:id="0" w:name="_GoBack"/>
      <w:bookmarkEnd w:id="0"/>
    </w:p>
    <w:p w14:paraId="3BB521D0" w14:textId="77777777" w:rsidR="00CA343D" w:rsidRPr="00DB2346" w:rsidRDefault="00CA343D">
      <w:pPr>
        <w:pStyle w:val="ListBullet"/>
        <w:numPr>
          <w:ilvl w:val="0"/>
          <w:numId w:val="1"/>
        </w:numPr>
        <w:rPr>
          <w:sz w:val="24"/>
        </w:rPr>
      </w:pPr>
      <w:r w:rsidRPr="00DB2346">
        <w:rPr>
          <w:sz w:val="24"/>
        </w:rPr>
        <w:t>English A: 3</w:t>
      </w:r>
    </w:p>
    <w:p w14:paraId="2EDEF584" w14:textId="77777777" w:rsidR="00CA343D" w:rsidRPr="000C2B3B" w:rsidRDefault="007D4757" w:rsidP="000C2B3B">
      <w:pPr>
        <w:pStyle w:val="ListBullet"/>
        <w:numPr>
          <w:ilvl w:val="0"/>
          <w:numId w:val="1"/>
        </w:numPr>
        <w:rPr>
          <w:sz w:val="24"/>
        </w:rPr>
      </w:pPr>
      <w:r w:rsidRPr="00DB2346">
        <w:rPr>
          <w:sz w:val="24"/>
        </w:rPr>
        <w:t>Principals of Business: 3</w:t>
      </w:r>
    </w:p>
    <w:p w14:paraId="3A7D9156" w14:textId="77777777" w:rsidR="00CA343D" w:rsidRDefault="007D4757">
      <w:pPr>
        <w:pStyle w:val="ListBullet"/>
        <w:numPr>
          <w:ilvl w:val="0"/>
          <w:numId w:val="1"/>
        </w:numPr>
        <w:rPr>
          <w:sz w:val="24"/>
        </w:rPr>
      </w:pPr>
      <w:r w:rsidRPr="00DB2346">
        <w:rPr>
          <w:sz w:val="24"/>
        </w:rPr>
        <w:t>EDPM: 2</w:t>
      </w:r>
    </w:p>
    <w:p w14:paraId="43E99F68" w14:textId="5A2213C4" w:rsidR="00DF33C2" w:rsidRDefault="00E116C9">
      <w:pPr>
        <w:pStyle w:val="ListBullet"/>
        <w:numPr>
          <w:ilvl w:val="0"/>
          <w:numId w:val="1"/>
        </w:numPr>
        <w:rPr>
          <w:sz w:val="24"/>
        </w:rPr>
      </w:pPr>
      <w:r>
        <w:rPr>
          <w:sz w:val="24"/>
        </w:rPr>
        <w:t>Mathematics: 4</w:t>
      </w:r>
    </w:p>
    <w:p w14:paraId="74953AB6" w14:textId="5B380E69" w:rsidR="00DF33C2" w:rsidRPr="00DB2346" w:rsidRDefault="00E116C9">
      <w:pPr>
        <w:pStyle w:val="ListBullet"/>
        <w:numPr>
          <w:ilvl w:val="0"/>
          <w:numId w:val="1"/>
        </w:numPr>
        <w:rPr>
          <w:sz w:val="24"/>
        </w:rPr>
      </w:pPr>
      <w:r>
        <w:rPr>
          <w:sz w:val="24"/>
        </w:rPr>
        <w:t>Social Studies: 4</w:t>
      </w:r>
    </w:p>
    <w:p w14:paraId="7E3D558C" w14:textId="77777777" w:rsidR="000F5F2B" w:rsidRDefault="000F5F2B" w:rsidP="000F5F2B">
      <w:pPr>
        <w:pStyle w:val="ListBullet"/>
        <w:numPr>
          <w:ilvl w:val="0"/>
          <w:numId w:val="0"/>
        </w:numPr>
        <w:ind w:left="360"/>
      </w:pPr>
    </w:p>
    <w:p w14:paraId="1207DCBD" w14:textId="77777777" w:rsidR="000F5F2B" w:rsidRPr="000F5F2B" w:rsidRDefault="009C1D10" w:rsidP="00FC3DC3">
      <w:pPr>
        <w:pStyle w:val="Subsection"/>
        <w:numPr>
          <w:ilvl w:val="0"/>
          <w:numId w:val="28"/>
        </w:numPr>
        <w:ind w:left="360"/>
      </w:pPr>
      <w:r>
        <w:t>Polytechnic Institute</w:t>
      </w:r>
      <w:r w:rsidR="000F5F2B">
        <w:t xml:space="preserve">: </w:t>
      </w:r>
      <w:r w:rsidR="00FC3DC3">
        <w:t xml:space="preserve">Currently pursuing </w:t>
      </w:r>
      <w:r>
        <w:t>Mathema</w:t>
      </w:r>
      <w:r w:rsidR="004B47C0">
        <w:t>tics and Principals of Accounts and Social Studies.</w:t>
      </w:r>
    </w:p>
    <w:p w14:paraId="52AC0252" w14:textId="77777777" w:rsidR="008C4E5F" w:rsidRDefault="00C95504">
      <w:pPr>
        <w:pStyle w:val="Section"/>
      </w:pPr>
      <w:r>
        <w:t xml:space="preserve">Work </w:t>
      </w:r>
      <w:r w:rsidR="00B66FC9">
        <w:t>Experience</w:t>
      </w:r>
    </w:p>
    <w:p w14:paraId="2BE1DE74" w14:textId="234B45E3" w:rsidR="008C4E5F" w:rsidRDefault="008155C5">
      <w:pPr>
        <w:pStyle w:val="Subsection"/>
      </w:pPr>
      <w:r>
        <w:t xml:space="preserve">27th </w:t>
      </w:r>
      <w:proofErr w:type="gramStart"/>
      <w:r>
        <w:t>June</w:t>
      </w:r>
      <w:r w:rsidR="009C1D10">
        <w:t xml:space="preserve"> </w:t>
      </w:r>
      <w:r w:rsidR="00974E10">
        <w:t>,</w:t>
      </w:r>
      <w:proofErr w:type="gramEnd"/>
      <w:r w:rsidR="00974E10">
        <w:t>2014</w:t>
      </w:r>
      <w:r w:rsidR="006D3DCE">
        <w:t xml:space="preserve"> </w:t>
      </w:r>
      <w:r w:rsidR="009C1D10">
        <w:t>– 28</w:t>
      </w:r>
      <w:r w:rsidR="00DF33C2">
        <w:t>th</w:t>
      </w:r>
      <w:r w:rsidR="00974E10">
        <w:t xml:space="preserve"> January,2015</w:t>
      </w:r>
      <w:r w:rsidR="00733092">
        <w:t>.</w:t>
      </w:r>
      <w:r w:rsidR="00CA343D">
        <w:t xml:space="preserve"> </w:t>
      </w:r>
      <w:r w:rsidR="009C1D10">
        <w:rPr>
          <w:u w:val="single"/>
        </w:rPr>
        <w:t>Supervisor</w:t>
      </w:r>
    </w:p>
    <w:p w14:paraId="131FD9BE" w14:textId="77777777" w:rsidR="00C95504" w:rsidRPr="00DB2346" w:rsidRDefault="00974E10">
      <w:pPr>
        <w:rPr>
          <w:sz w:val="24"/>
        </w:rPr>
      </w:pPr>
      <w:r w:rsidRPr="00DB2346">
        <w:rPr>
          <w:sz w:val="24"/>
        </w:rPr>
        <w:t>De Boss Ah Soup Company</w:t>
      </w:r>
      <w:r w:rsidR="00CA343D" w:rsidRPr="00DB2346">
        <w:rPr>
          <w:sz w:val="24"/>
        </w:rPr>
        <w:t xml:space="preserve"> LTD</w:t>
      </w:r>
    </w:p>
    <w:p w14:paraId="47F0FA15" w14:textId="77777777" w:rsidR="008C4E5F" w:rsidRPr="00DB2346" w:rsidRDefault="00974E10">
      <w:pPr>
        <w:rPr>
          <w:sz w:val="24"/>
        </w:rPr>
      </w:pPr>
      <w:r w:rsidRPr="00DB2346">
        <w:rPr>
          <w:sz w:val="24"/>
        </w:rPr>
        <w:t xml:space="preserve">#48 </w:t>
      </w:r>
      <w:proofErr w:type="spellStart"/>
      <w:r w:rsidRPr="00DB2346">
        <w:rPr>
          <w:sz w:val="24"/>
        </w:rPr>
        <w:t>Tragareete</w:t>
      </w:r>
      <w:proofErr w:type="spellEnd"/>
      <w:r w:rsidRPr="00DB2346">
        <w:rPr>
          <w:sz w:val="24"/>
        </w:rPr>
        <w:t xml:space="preserve"> Road</w:t>
      </w:r>
      <w:r w:rsidR="00733092" w:rsidRPr="00DB2346">
        <w:rPr>
          <w:sz w:val="24"/>
        </w:rPr>
        <w:t>,</w:t>
      </w:r>
    </w:p>
    <w:p w14:paraId="02B6C9FB" w14:textId="77777777" w:rsidR="00733092" w:rsidRPr="00DB2346" w:rsidRDefault="00974E10">
      <w:pPr>
        <w:rPr>
          <w:sz w:val="24"/>
        </w:rPr>
      </w:pPr>
      <w:r w:rsidRPr="00DB2346">
        <w:rPr>
          <w:sz w:val="24"/>
        </w:rPr>
        <w:t xml:space="preserve">Port </w:t>
      </w:r>
      <w:proofErr w:type="gramStart"/>
      <w:r w:rsidRPr="00DB2346">
        <w:rPr>
          <w:sz w:val="24"/>
        </w:rPr>
        <w:t>Of</w:t>
      </w:r>
      <w:proofErr w:type="gramEnd"/>
      <w:r w:rsidRPr="00DB2346">
        <w:rPr>
          <w:sz w:val="24"/>
        </w:rPr>
        <w:t xml:space="preserve"> Spain</w:t>
      </w:r>
      <w:r w:rsidR="00733092" w:rsidRPr="00DB2346">
        <w:rPr>
          <w:sz w:val="24"/>
        </w:rPr>
        <w:t>.</w:t>
      </w:r>
    </w:p>
    <w:p w14:paraId="396F4733" w14:textId="16B7C69D" w:rsidR="00D74E87" w:rsidRDefault="00974E10" w:rsidP="00D74E87">
      <w:pPr>
        <w:pStyle w:val="Subsection"/>
        <w:rPr>
          <w:u w:val="single"/>
        </w:rPr>
      </w:pPr>
      <w:r>
        <w:t>28</w:t>
      </w:r>
      <w:r w:rsidR="00DF33C2">
        <w:t>th</w:t>
      </w:r>
      <w:r w:rsidR="00D74E87">
        <w:t xml:space="preserve"> </w:t>
      </w:r>
      <w:r>
        <w:t>January</w:t>
      </w:r>
      <w:proofErr w:type="gramStart"/>
      <w:r>
        <w:t>,2015</w:t>
      </w:r>
      <w:proofErr w:type="gramEnd"/>
      <w:r>
        <w:t xml:space="preserve"> </w:t>
      </w:r>
      <w:r w:rsidR="00D74E87">
        <w:t>–</w:t>
      </w:r>
      <w:r w:rsidR="0021259D">
        <w:t>13</w:t>
      </w:r>
      <w:r w:rsidR="00DF33C2">
        <w:t>th</w:t>
      </w:r>
      <w:r w:rsidR="0021259D">
        <w:t xml:space="preserve"> February</w:t>
      </w:r>
      <w:r>
        <w:t xml:space="preserve"> 2016</w:t>
      </w:r>
      <w:r w:rsidR="00D74E87">
        <w:t xml:space="preserve">. </w:t>
      </w:r>
      <w:r>
        <w:rPr>
          <w:u w:val="single"/>
        </w:rPr>
        <w:t>Team Leader/ Supervisor</w:t>
      </w:r>
    </w:p>
    <w:p w14:paraId="7D0B3F06" w14:textId="77777777" w:rsidR="00D74E87" w:rsidRPr="00DB2346" w:rsidRDefault="00974E10" w:rsidP="00D74E87">
      <w:pPr>
        <w:rPr>
          <w:sz w:val="24"/>
        </w:rPr>
      </w:pPr>
      <w:r w:rsidRPr="00DB2346">
        <w:rPr>
          <w:sz w:val="24"/>
        </w:rPr>
        <w:t xml:space="preserve">Rituals Coffee House </w:t>
      </w:r>
    </w:p>
    <w:p w14:paraId="337DD5AC" w14:textId="77777777" w:rsidR="00D74E87" w:rsidRPr="00DB2346" w:rsidRDefault="00974E10" w:rsidP="00D74E87">
      <w:pPr>
        <w:rPr>
          <w:sz w:val="24"/>
        </w:rPr>
      </w:pPr>
      <w:r w:rsidRPr="00DB2346">
        <w:rPr>
          <w:sz w:val="24"/>
        </w:rPr>
        <w:t xml:space="preserve">Henry St. </w:t>
      </w:r>
    </w:p>
    <w:p w14:paraId="7D7AF123" w14:textId="77777777" w:rsidR="00D74E87" w:rsidRPr="00DB2346" w:rsidRDefault="00974E10" w:rsidP="00D74E87">
      <w:pPr>
        <w:rPr>
          <w:sz w:val="24"/>
        </w:rPr>
      </w:pPr>
      <w:r w:rsidRPr="00DB2346">
        <w:rPr>
          <w:sz w:val="24"/>
        </w:rPr>
        <w:t xml:space="preserve">Port </w:t>
      </w:r>
      <w:proofErr w:type="gramStart"/>
      <w:r w:rsidRPr="00DB2346">
        <w:rPr>
          <w:sz w:val="24"/>
        </w:rPr>
        <w:t>Of</w:t>
      </w:r>
      <w:proofErr w:type="gramEnd"/>
      <w:r w:rsidRPr="00DB2346">
        <w:rPr>
          <w:sz w:val="24"/>
        </w:rPr>
        <w:t xml:space="preserve"> Spain.</w:t>
      </w:r>
    </w:p>
    <w:p w14:paraId="7081BAC2" w14:textId="4223E931" w:rsidR="00974E10" w:rsidRPr="00BC2B72" w:rsidRDefault="00214A26" w:rsidP="00DF33C2">
      <w:pPr>
        <w:pStyle w:val="Subsection"/>
      </w:pPr>
      <w:r>
        <w:t>18</w:t>
      </w:r>
      <w:r w:rsidR="00DF33C2">
        <w:t>th</w:t>
      </w:r>
      <w:r>
        <w:t xml:space="preserve"> March </w:t>
      </w:r>
      <w:r w:rsidR="003558B2">
        <w:t xml:space="preserve">2016 </w:t>
      </w:r>
      <w:r w:rsidR="00355317">
        <w:t>–</w:t>
      </w:r>
      <w:r w:rsidR="00DF33C2">
        <w:t xml:space="preserve"> June 29th </w:t>
      </w:r>
      <w:proofErr w:type="gramStart"/>
      <w:r w:rsidR="00DF33C2">
        <w:t>2016</w:t>
      </w:r>
      <w:r w:rsidR="006744FA">
        <w:t xml:space="preserve"> </w:t>
      </w:r>
      <w:r w:rsidR="004D098B">
        <w:t xml:space="preserve"> </w:t>
      </w:r>
      <w:r w:rsidR="007528D8" w:rsidRPr="006744FA">
        <w:rPr>
          <w:u w:val="single"/>
        </w:rPr>
        <w:t>Cook</w:t>
      </w:r>
      <w:proofErr w:type="gramEnd"/>
      <w:r w:rsidR="00355317">
        <w:t xml:space="preserve"> </w:t>
      </w:r>
    </w:p>
    <w:p w14:paraId="3BE685CF" w14:textId="77777777" w:rsidR="00416479" w:rsidRPr="00F31B2B" w:rsidRDefault="00416479" w:rsidP="00416479">
      <w:pPr>
        <w:spacing w:after="0" w:line="240" w:lineRule="auto"/>
        <w:rPr>
          <w:sz w:val="24"/>
          <w:szCs w:val="24"/>
        </w:rPr>
      </w:pPr>
      <w:r w:rsidRPr="00F31B2B">
        <w:rPr>
          <w:sz w:val="24"/>
          <w:szCs w:val="24"/>
        </w:rPr>
        <w:t xml:space="preserve">K.F.C </w:t>
      </w:r>
    </w:p>
    <w:p w14:paraId="15A82E3E" w14:textId="77777777" w:rsidR="00416479" w:rsidRPr="00F31B2B" w:rsidRDefault="00416479" w:rsidP="00416479">
      <w:pPr>
        <w:spacing w:after="0" w:line="240" w:lineRule="auto"/>
        <w:rPr>
          <w:sz w:val="24"/>
          <w:szCs w:val="24"/>
        </w:rPr>
      </w:pPr>
    </w:p>
    <w:p w14:paraId="7002C468" w14:textId="77777777" w:rsidR="00416479" w:rsidRDefault="00416479" w:rsidP="00416479">
      <w:pPr>
        <w:spacing w:after="0" w:line="240" w:lineRule="auto"/>
        <w:rPr>
          <w:sz w:val="24"/>
          <w:szCs w:val="24"/>
        </w:rPr>
      </w:pPr>
      <w:r w:rsidRPr="00F31B2B">
        <w:rPr>
          <w:sz w:val="24"/>
          <w:szCs w:val="24"/>
        </w:rPr>
        <w:t xml:space="preserve">San </w:t>
      </w:r>
      <w:r w:rsidR="00BC2B72" w:rsidRPr="00F31B2B">
        <w:rPr>
          <w:sz w:val="24"/>
          <w:szCs w:val="24"/>
        </w:rPr>
        <w:t>Juan</w:t>
      </w:r>
      <w:r w:rsidR="00BC2B72">
        <w:rPr>
          <w:sz w:val="24"/>
          <w:szCs w:val="24"/>
        </w:rPr>
        <w:t>.</w:t>
      </w:r>
    </w:p>
    <w:p w14:paraId="2758E648" w14:textId="77777777" w:rsidR="00DF33C2" w:rsidRDefault="00DF33C2" w:rsidP="00DF33C2">
      <w:pPr>
        <w:pStyle w:val="Subsection"/>
      </w:pPr>
    </w:p>
    <w:p w14:paraId="19CE66C7" w14:textId="09E18548" w:rsidR="00DF33C2" w:rsidRDefault="00DF33C2" w:rsidP="00DF33C2">
      <w:pPr>
        <w:pStyle w:val="Subsection"/>
        <w:rPr>
          <w:b w:val="0"/>
        </w:rPr>
      </w:pPr>
      <w:r>
        <w:t xml:space="preserve">2nd July – Present </w:t>
      </w:r>
      <w:r>
        <w:rPr>
          <w:u w:val="single"/>
        </w:rPr>
        <w:t xml:space="preserve">Security Officer  </w:t>
      </w:r>
    </w:p>
    <w:p w14:paraId="2BC2D873" w14:textId="79FCDF53" w:rsidR="00DF33C2" w:rsidRDefault="00DF33C2" w:rsidP="00DF33C2">
      <w:pPr>
        <w:rPr>
          <w:sz w:val="24"/>
        </w:rPr>
      </w:pPr>
      <w:r>
        <w:rPr>
          <w:sz w:val="24"/>
        </w:rPr>
        <w:t>Amalgamated Security Services LTD</w:t>
      </w:r>
    </w:p>
    <w:p w14:paraId="7510644B" w14:textId="674401F5" w:rsidR="00DF33C2" w:rsidRDefault="001B4E77" w:rsidP="00DF33C2">
      <w:pPr>
        <w:rPr>
          <w:sz w:val="24"/>
        </w:rPr>
      </w:pPr>
      <w:r>
        <w:rPr>
          <w:sz w:val="24"/>
        </w:rPr>
        <w:t xml:space="preserve">#7, Belle </w:t>
      </w:r>
      <w:proofErr w:type="spellStart"/>
      <w:r>
        <w:rPr>
          <w:sz w:val="24"/>
        </w:rPr>
        <w:t>Smythe</w:t>
      </w:r>
      <w:proofErr w:type="spellEnd"/>
      <w:r>
        <w:rPr>
          <w:sz w:val="24"/>
        </w:rPr>
        <w:t xml:space="preserve"> Street, Newtown </w:t>
      </w:r>
    </w:p>
    <w:p w14:paraId="4A46FCDA" w14:textId="5FDE4712" w:rsidR="00DF33C2" w:rsidRDefault="001B4E77" w:rsidP="00DF33C2">
      <w:pPr>
        <w:rPr>
          <w:sz w:val="24"/>
        </w:rPr>
      </w:pPr>
      <w:r>
        <w:rPr>
          <w:sz w:val="24"/>
        </w:rPr>
        <w:t>Port of Spain.</w:t>
      </w:r>
    </w:p>
    <w:p w14:paraId="6D5961B7" w14:textId="77777777" w:rsidR="001B4E77" w:rsidRPr="001B4E77" w:rsidRDefault="001B4E77" w:rsidP="00DF33C2">
      <w:pPr>
        <w:rPr>
          <w:sz w:val="24"/>
        </w:rPr>
      </w:pPr>
    </w:p>
    <w:p w14:paraId="3535B95A" w14:textId="77777777" w:rsidR="008C4E5F" w:rsidRDefault="00B66FC9">
      <w:pPr>
        <w:pStyle w:val="Section"/>
      </w:pPr>
      <w:r>
        <w:t>Skills</w:t>
      </w:r>
    </w:p>
    <w:p w14:paraId="69147700" w14:textId="77777777" w:rsidR="008C4E5F" w:rsidRPr="00DB2346" w:rsidRDefault="006D3DCE">
      <w:pPr>
        <w:pStyle w:val="ListBullet"/>
        <w:rPr>
          <w:sz w:val="24"/>
        </w:rPr>
      </w:pPr>
      <w:r w:rsidRPr="00DB2346">
        <w:rPr>
          <w:sz w:val="24"/>
        </w:rPr>
        <w:t>Computer literate</w:t>
      </w:r>
      <w:r w:rsidR="007D4757" w:rsidRPr="00DB2346">
        <w:rPr>
          <w:sz w:val="24"/>
        </w:rPr>
        <w:t xml:space="preserve"> (Word, Excel, Power Point, Outlook)</w:t>
      </w:r>
    </w:p>
    <w:p w14:paraId="51263BE0" w14:textId="77777777" w:rsidR="006D3DCE" w:rsidRPr="00DB2346" w:rsidRDefault="006D3DCE">
      <w:pPr>
        <w:pStyle w:val="ListBullet"/>
        <w:rPr>
          <w:sz w:val="24"/>
        </w:rPr>
      </w:pPr>
      <w:r w:rsidRPr="00DB2346">
        <w:rPr>
          <w:sz w:val="24"/>
        </w:rPr>
        <w:t>Good communication skills</w:t>
      </w:r>
    </w:p>
    <w:p w14:paraId="42D3EA66" w14:textId="77777777" w:rsidR="006D3DCE" w:rsidRPr="00DB2346" w:rsidRDefault="00FC3DC3" w:rsidP="006D3DCE">
      <w:pPr>
        <w:pStyle w:val="ListBullet"/>
        <w:rPr>
          <w:sz w:val="24"/>
        </w:rPr>
      </w:pPr>
      <w:r w:rsidRPr="00DB2346">
        <w:rPr>
          <w:sz w:val="24"/>
        </w:rPr>
        <w:t>Analytical</w:t>
      </w:r>
      <w:r w:rsidR="009C25B1" w:rsidRPr="00DB2346">
        <w:rPr>
          <w:sz w:val="24"/>
        </w:rPr>
        <w:t xml:space="preserve"> </w:t>
      </w:r>
    </w:p>
    <w:p w14:paraId="56D425B8" w14:textId="77777777" w:rsidR="006D3DCE" w:rsidRPr="00DB2346" w:rsidRDefault="00FC3DC3" w:rsidP="006D3DCE">
      <w:pPr>
        <w:pStyle w:val="ListBullet"/>
        <w:rPr>
          <w:sz w:val="24"/>
        </w:rPr>
      </w:pPr>
      <w:r w:rsidRPr="00DB2346">
        <w:rPr>
          <w:sz w:val="24"/>
        </w:rPr>
        <w:t>Work well with others</w:t>
      </w:r>
      <w:r w:rsidR="00D14259" w:rsidRPr="00DB2346">
        <w:rPr>
          <w:sz w:val="24"/>
        </w:rPr>
        <w:t xml:space="preserve"> </w:t>
      </w:r>
    </w:p>
    <w:p w14:paraId="23B7D571" w14:textId="77777777" w:rsidR="006D3DCE" w:rsidRPr="00DB2346" w:rsidRDefault="006D3DCE" w:rsidP="006D3DCE">
      <w:pPr>
        <w:pStyle w:val="ListBullet"/>
        <w:rPr>
          <w:sz w:val="24"/>
        </w:rPr>
      </w:pPr>
      <w:r w:rsidRPr="00DB2346">
        <w:rPr>
          <w:sz w:val="24"/>
        </w:rPr>
        <w:t>Change Embracing</w:t>
      </w:r>
    </w:p>
    <w:p w14:paraId="5E842278" w14:textId="77777777" w:rsidR="00C95504" w:rsidRDefault="00FC3DC3" w:rsidP="00C95504">
      <w:pPr>
        <w:pStyle w:val="ListBullet"/>
        <w:rPr>
          <w:sz w:val="24"/>
        </w:rPr>
      </w:pPr>
      <w:r w:rsidRPr="00DB2346">
        <w:rPr>
          <w:sz w:val="24"/>
        </w:rPr>
        <w:t xml:space="preserve">Energetic </w:t>
      </w:r>
      <w:r w:rsidR="006D3DCE" w:rsidRPr="00DB2346">
        <w:rPr>
          <w:sz w:val="24"/>
        </w:rPr>
        <w:t xml:space="preserve"> </w:t>
      </w:r>
    </w:p>
    <w:p w14:paraId="0DF9E971" w14:textId="7886822C" w:rsidR="003F31FE" w:rsidRPr="00DB2346" w:rsidRDefault="003F31FE" w:rsidP="00C95504">
      <w:pPr>
        <w:pStyle w:val="ListBullet"/>
        <w:rPr>
          <w:sz w:val="24"/>
        </w:rPr>
      </w:pPr>
      <w:r>
        <w:rPr>
          <w:sz w:val="24"/>
        </w:rPr>
        <w:t>Customer service oriented</w:t>
      </w:r>
    </w:p>
    <w:p w14:paraId="0E2B4E4E" w14:textId="77777777" w:rsidR="00C95504" w:rsidRDefault="00C95504" w:rsidP="00C95504">
      <w:pPr>
        <w:pStyle w:val="Section"/>
      </w:pPr>
      <w:r>
        <w:lastRenderedPageBreak/>
        <w:t>References</w:t>
      </w:r>
    </w:p>
    <w:p w14:paraId="2E67D1B7" w14:textId="77777777" w:rsidR="00C95504" w:rsidRPr="00DB2346" w:rsidRDefault="00C95504" w:rsidP="00C95504">
      <w:pPr>
        <w:rPr>
          <w:sz w:val="24"/>
        </w:rPr>
      </w:pPr>
      <w:r w:rsidRPr="00DB2346">
        <w:rPr>
          <w:sz w:val="24"/>
        </w:rPr>
        <w:t>Name:</w:t>
      </w:r>
      <w:r w:rsidRPr="00DB2346">
        <w:rPr>
          <w:sz w:val="24"/>
        </w:rPr>
        <w:tab/>
      </w:r>
      <w:r w:rsidRPr="00DB2346">
        <w:rPr>
          <w:sz w:val="24"/>
        </w:rPr>
        <w:tab/>
      </w:r>
      <w:r w:rsidRPr="00DB2346">
        <w:rPr>
          <w:sz w:val="24"/>
        </w:rPr>
        <w:tab/>
      </w:r>
      <w:r w:rsidRPr="00DB2346">
        <w:rPr>
          <w:sz w:val="24"/>
        </w:rPr>
        <w:tab/>
        <w:t>Position</w:t>
      </w:r>
      <w:r w:rsidRPr="00DB2346">
        <w:rPr>
          <w:sz w:val="24"/>
        </w:rPr>
        <w:tab/>
        <w:t>/ Relationship</w:t>
      </w:r>
      <w:r w:rsidRPr="00DB2346">
        <w:rPr>
          <w:sz w:val="24"/>
        </w:rPr>
        <w:tab/>
      </w:r>
      <w:r w:rsidRPr="00DB2346">
        <w:rPr>
          <w:sz w:val="24"/>
        </w:rPr>
        <w:tab/>
      </w:r>
      <w:r w:rsidRPr="00DB2346">
        <w:rPr>
          <w:sz w:val="24"/>
        </w:rPr>
        <w:tab/>
      </w:r>
      <w:r w:rsidRPr="00DB2346">
        <w:rPr>
          <w:sz w:val="24"/>
        </w:rPr>
        <w:tab/>
      </w:r>
      <w:r w:rsidRPr="00DB2346">
        <w:rPr>
          <w:sz w:val="24"/>
        </w:rPr>
        <w:tab/>
        <w:t>Contact</w:t>
      </w:r>
    </w:p>
    <w:p w14:paraId="5FE528FA" w14:textId="77777777" w:rsidR="00C95504" w:rsidRPr="00DB2346" w:rsidRDefault="007D4757" w:rsidP="00C95504">
      <w:pPr>
        <w:rPr>
          <w:sz w:val="24"/>
        </w:rPr>
      </w:pPr>
      <w:r w:rsidRPr="00DB2346">
        <w:rPr>
          <w:sz w:val="24"/>
        </w:rPr>
        <w:t>Maria Noel</w:t>
      </w:r>
      <w:r w:rsidR="00C95504" w:rsidRPr="00DB2346">
        <w:rPr>
          <w:sz w:val="24"/>
        </w:rPr>
        <w:t xml:space="preserve"> </w:t>
      </w:r>
      <w:r w:rsidR="00C95504" w:rsidRPr="00DB2346">
        <w:rPr>
          <w:sz w:val="24"/>
        </w:rPr>
        <w:tab/>
      </w:r>
      <w:r w:rsidR="00C95504" w:rsidRPr="00DB2346">
        <w:rPr>
          <w:sz w:val="24"/>
        </w:rPr>
        <w:tab/>
      </w:r>
      <w:r w:rsidR="00C95504" w:rsidRPr="00DB2346">
        <w:rPr>
          <w:sz w:val="24"/>
        </w:rPr>
        <w:tab/>
      </w:r>
      <w:r w:rsidRPr="00DB2346">
        <w:rPr>
          <w:sz w:val="24"/>
        </w:rPr>
        <w:t>Manager De Boss Ah Soup Company Ltd.</w:t>
      </w:r>
      <w:r w:rsidRPr="00DB2346">
        <w:rPr>
          <w:sz w:val="24"/>
        </w:rPr>
        <w:tab/>
      </w:r>
      <w:r w:rsidRPr="00DB2346">
        <w:rPr>
          <w:sz w:val="24"/>
        </w:rPr>
        <w:tab/>
      </w:r>
      <w:r w:rsidRPr="00DB2346">
        <w:rPr>
          <w:sz w:val="24"/>
        </w:rPr>
        <w:tab/>
        <w:t>399-22</w:t>
      </w:r>
      <w:r w:rsidR="00C95504" w:rsidRPr="00DB2346">
        <w:rPr>
          <w:sz w:val="24"/>
        </w:rPr>
        <w:t>11</w:t>
      </w:r>
    </w:p>
    <w:p w14:paraId="7561F44E" w14:textId="77777777" w:rsidR="00C95504" w:rsidRPr="00DB2346" w:rsidRDefault="00974E10" w:rsidP="00C95504">
      <w:pPr>
        <w:rPr>
          <w:sz w:val="24"/>
        </w:rPr>
      </w:pPr>
      <w:r w:rsidRPr="00DB2346">
        <w:rPr>
          <w:sz w:val="24"/>
        </w:rPr>
        <w:t>Sue Ann Lee Young</w:t>
      </w:r>
      <w:r w:rsidR="00C95504" w:rsidRPr="00DB2346">
        <w:rPr>
          <w:sz w:val="24"/>
        </w:rPr>
        <w:tab/>
      </w:r>
      <w:r w:rsidR="00C95504" w:rsidRPr="00DB2346">
        <w:rPr>
          <w:sz w:val="24"/>
        </w:rPr>
        <w:tab/>
      </w:r>
      <w:r w:rsidRPr="00DB2346">
        <w:rPr>
          <w:sz w:val="24"/>
        </w:rPr>
        <w:t xml:space="preserve">Manager Rituals </w:t>
      </w:r>
      <w:r w:rsidR="00DB2346">
        <w:rPr>
          <w:sz w:val="24"/>
        </w:rPr>
        <w:t>Coffee House/ Churches Chicken</w:t>
      </w:r>
      <w:r w:rsidR="00DB2346">
        <w:rPr>
          <w:sz w:val="24"/>
        </w:rPr>
        <w:tab/>
      </w:r>
      <w:r w:rsidR="009C77C4" w:rsidRPr="00DB2346">
        <w:rPr>
          <w:sz w:val="24"/>
        </w:rPr>
        <w:t>793-6849</w:t>
      </w:r>
    </w:p>
    <w:p w14:paraId="49E64D58" w14:textId="77777777" w:rsidR="00933E01" w:rsidRDefault="002D5EA7">
      <w:pPr>
        <w:rPr>
          <w:color w:val="1D2129"/>
          <w:sz w:val="24"/>
          <w:szCs w:val="22"/>
          <w:shd w:val="clear" w:color="auto" w:fill="FFFFFF"/>
        </w:rPr>
      </w:pPr>
      <w:proofErr w:type="spellStart"/>
      <w:r w:rsidRPr="00DB2346">
        <w:rPr>
          <w:color w:val="1D2129"/>
          <w:sz w:val="24"/>
          <w:szCs w:val="22"/>
          <w:shd w:val="clear" w:color="auto" w:fill="FFFFFF"/>
        </w:rPr>
        <w:t>Alstasha</w:t>
      </w:r>
      <w:proofErr w:type="spellEnd"/>
      <w:r w:rsidRPr="00DB2346">
        <w:rPr>
          <w:color w:val="1D2129"/>
          <w:sz w:val="24"/>
          <w:szCs w:val="22"/>
          <w:shd w:val="clear" w:color="auto" w:fill="FFFFFF"/>
        </w:rPr>
        <w:t> Smith</w:t>
      </w:r>
      <w:r w:rsidRPr="00DB2346">
        <w:rPr>
          <w:color w:val="1D2129"/>
          <w:sz w:val="24"/>
          <w:szCs w:val="22"/>
          <w:shd w:val="clear" w:color="auto" w:fill="FFFFFF"/>
        </w:rPr>
        <w:tab/>
      </w:r>
      <w:r w:rsidRPr="00DB2346">
        <w:rPr>
          <w:color w:val="1D2129"/>
          <w:sz w:val="24"/>
          <w:szCs w:val="22"/>
          <w:shd w:val="clear" w:color="auto" w:fill="FFFFFF"/>
        </w:rPr>
        <w:tab/>
      </w:r>
      <w:r w:rsidRPr="00DB2346">
        <w:rPr>
          <w:color w:val="1D2129"/>
          <w:sz w:val="24"/>
          <w:szCs w:val="22"/>
          <w:shd w:val="clear" w:color="auto" w:fill="FFFFFF"/>
        </w:rPr>
        <w:tab/>
        <w:t>Travel Agent</w:t>
      </w:r>
      <w:r w:rsidRPr="00DB2346">
        <w:rPr>
          <w:color w:val="1D2129"/>
          <w:sz w:val="24"/>
          <w:szCs w:val="22"/>
          <w:shd w:val="clear" w:color="auto" w:fill="FFFFFF"/>
        </w:rPr>
        <w:tab/>
      </w:r>
      <w:r w:rsidRPr="00DB2346">
        <w:rPr>
          <w:color w:val="1D2129"/>
          <w:sz w:val="24"/>
          <w:szCs w:val="22"/>
          <w:shd w:val="clear" w:color="auto" w:fill="FFFFFF"/>
        </w:rPr>
        <w:tab/>
      </w:r>
      <w:r w:rsidRPr="00DB2346">
        <w:rPr>
          <w:color w:val="1D2129"/>
          <w:sz w:val="24"/>
          <w:szCs w:val="22"/>
          <w:shd w:val="clear" w:color="auto" w:fill="FFFFFF"/>
        </w:rPr>
        <w:tab/>
      </w:r>
      <w:r w:rsidRPr="00DB2346">
        <w:rPr>
          <w:color w:val="1D2129"/>
          <w:sz w:val="24"/>
          <w:szCs w:val="22"/>
          <w:shd w:val="clear" w:color="auto" w:fill="FFFFFF"/>
        </w:rPr>
        <w:tab/>
      </w:r>
      <w:r w:rsidRPr="00DB2346">
        <w:rPr>
          <w:color w:val="1D2129"/>
          <w:sz w:val="24"/>
          <w:szCs w:val="22"/>
          <w:shd w:val="clear" w:color="auto" w:fill="FFFFFF"/>
        </w:rPr>
        <w:tab/>
      </w:r>
      <w:r w:rsidRPr="00DB2346">
        <w:rPr>
          <w:color w:val="1D2129"/>
          <w:sz w:val="24"/>
          <w:szCs w:val="22"/>
          <w:shd w:val="clear" w:color="auto" w:fill="FFFFFF"/>
        </w:rPr>
        <w:tab/>
        <w:t>286-5780</w:t>
      </w:r>
    </w:p>
    <w:p w14:paraId="2332104C" w14:textId="77777777" w:rsidR="0040690C" w:rsidRDefault="0040690C">
      <w:pPr>
        <w:rPr>
          <w:color w:val="1D2129"/>
          <w:sz w:val="24"/>
          <w:szCs w:val="22"/>
          <w:shd w:val="clear" w:color="auto" w:fill="FFFFFF"/>
        </w:rPr>
      </w:pPr>
      <w:r>
        <w:rPr>
          <w:color w:val="1D2129"/>
          <w:sz w:val="24"/>
          <w:szCs w:val="22"/>
          <w:shd w:val="clear" w:color="auto" w:fill="FFFFFF"/>
        </w:rPr>
        <w:t>Tracy-Ann Grant Morgan</w:t>
      </w:r>
      <w:r w:rsidR="002622AB">
        <w:rPr>
          <w:color w:val="1D2129"/>
          <w:sz w:val="24"/>
          <w:szCs w:val="22"/>
          <w:shd w:val="clear" w:color="auto" w:fill="FFFFFF"/>
        </w:rPr>
        <w:t xml:space="preserve">            Manager K.F.C                                                                    772-</w:t>
      </w:r>
      <w:r w:rsidR="00664672">
        <w:rPr>
          <w:color w:val="1D2129"/>
          <w:sz w:val="24"/>
          <w:szCs w:val="22"/>
          <w:shd w:val="clear" w:color="auto" w:fill="FFFFFF"/>
        </w:rPr>
        <w:t>9221</w:t>
      </w:r>
    </w:p>
    <w:p w14:paraId="77FE900D" w14:textId="02CF3DAE" w:rsidR="001B4E77" w:rsidRPr="00B95245" w:rsidRDefault="001B4E77">
      <w:pPr>
        <w:rPr>
          <w:color w:val="1D2129"/>
          <w:sz w:val="24"/>
          <w:szCs w:val="22"/>
          <w:shd w:val="clear" w:color="auto" w:fill="FFFFFF"/>
        </w:rPr>
      </w:pPr>
    </w:p>
    <w:sectPr w:rsidR="001B4E77" w:rsidRPr="00B95245" w:rsidSect="00D470BE">
      <w:headerReference w:type="first" r:id="rId10"/>
      <w:footerReference w:type="first" r:id="rId11"/>
      <w:pgSz w:w="12240" w:h="20160" w:code="5"/>
      <w:pgMar w:top="720" w:right="720" w:bottom="720" w:left="72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8F30A" w14:textId="77777777" w:rsidR="009E44AB" w:rsidRDefault="009E44AB">
      <w:pPr>
        <w:spacing w:after="0" w:line="240" w:lineRule="auto"/>
      </w:pPr>
      <w:r>
        <w:separator/>
      </w:r>
    </w:p>
  </w:endnote>
  <w:endnote w:type="continuationSeparator" w:id="0">
    <w:p w14:paraId="0082C2B5" w14:textId="77777777" w:rsidR="009E44AB" w:rsidRDefault="009E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altName w:val="MS Mincho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35C0C" w14:textId="77777777" w:rsidR="008C4E5F" w:rsidRDefault="00FD22DF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E59E371" wp14:editId="49772B6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0" t="0" r="0" b="6350"/>
              <wp:wrapNone/>
              <wp:docPr id="4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roundrect w14:anchorId="6F4C3C32" id="AutoShape 24" o:spid="_x0000_s1026" style="position:absolute;margin-left:0;margin-top:0;width:561.15pt;height:742.85pt;z-index:2516587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" o:allowincell="f" filled="f" fillcolor="black" strokeweight="1pt">
              <v:path arrowok="t"/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BCA22CD" wp14:editId="14A61EBE">
              <wp:simplePos x="0" y="0"/>
              <wp:positionH relativeFrom="page">
                <wp:posOffset>6865620</wp:posOffset>
              </wp:positionH>
              <wp:positionV relativeFrom="page">
                <wp:posOffset>11894820</wp:posOffset>
              </wp:positionV>
              <wp:extent cx="520700" cy="520700"/>
              <wp:effectExtent l="0" t="0" r="0" b="0"/>
              <wp:wrapNone/>
              <wp:docPr id="1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E24C8" w14:textId="77777777" w:rsidR="008C4E5F" w:rsidRPr="009C25B1" w:rsidRDefault="008C4E5F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oval id="Oval 21" o:spid="_x0000_s1027" style="position:absolute;margin-left:540.6pt;margin-top:936.6pt;width:41pt;height:4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" o:allowincell="f" fillcolor="#d34817" stroked="f">
              <v:path arrowok="t"/>
              <v:textbox inset="0,0,0,0">
                <w:txbxContent>
                  <w:p w:rsidR="008C4E5F" w:rsidRPr="009C25B1" w:rsidRDefault="008C4E5F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w10:wrap anchorx="page" anchory="page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D52C5" w14:textId="77777777" w:rsidR="009E44AB" w:rsidRDefault="009E44AB">
      <w:pPr>
        <w:spacing w:after="0" w:line="240" w:lineRule="auto"/>
      </w:pPr>
      <w:r>
        <w:separator/>
      </w:r>
    </w:p>
  </w:footnote>
  <w:footnote w:type="continuationSeparator" w:id="0">
    <w:p w14:paraId="60908452" w14:textId="77777777" w:rsidR="009E44AB" w:rsidRDefault="009E4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D7567" w14:textId="77777777" w:rsidR="008C4E5F" w:rsidRDefault="00FD22DF">
    <w:pPr>
      <w:pStyle w:val="Header"/>
    </w:pPr>
    <w:r w:rsidRPr="00E45CD2">
      <w:rPr>
        <w:noProof/>
        <w:szCs w:val="18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06AA620A" wp14:editId="517FC9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0" t="0" r="0" b="6350"/>
              <wp:wrapNone/>
              <wp:docPr id="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roundrect w14:anchorId="07EC1CB8" id="AutoShape 10" o:spid="_x0000_s1026" style="position:absolute;margin-left:0;margin-top:0;width:561.15pt;height:742.85pt;z-index:2516567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" o:allowincell="f" filled="f" fillcolor="black" strokeweight="1pt">
              <v:path arrowok="t"/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 w15:restartNumberingAfterBreak="0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5" w15:restartNumberingAfterBreak="0">
    <w:nsid w:val="04C10AC5"/>
    <w:multiLevelType w:val="hybridMultilevel"/>
    <w:tmpl w:val="982A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501D9"/>
    <w:multiLevelType w:val="hybridMultilevel"/>
    <w:tmpl w:val="06B476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5DFD7DAE"/>
    <w:multiLevelType w:val="hybridMultilevel"/>
    <w:tmpl w:val="931E7C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GrammaticalErrors/>
  <w:proofState w:spelling="clean" w:grammar="clean"/>
  <w:attachedTemplate r:id="rId1"/>
  <w:styleLockQFSet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3D"/>
    <w:rsid w:val="00000400"/>
    <w:rsid w:val="000255E4"/>
    <w:rsid w:val="000B49BF"/>
    <w:rsid w:val="000C2B3B"/>
    <w:rsid w:val="000F5F2B"/>
    <w:rsid w:val="00102FA1"/>
    <w:rsid w:val="00137799"/>
    <w:rsid w:val="00152FEB"/>
    <w:rsid w:val="00163430"/>
    <w:rsid w:val="00183095"/>
    <w:rsid w:val="001B4E77"/>
    <w:rsid w:val="002016CD"/>
    <w:rsid w:val="00205C77"/>
    <w:rsid w:val="0021259D"/>
    <w:rsid w:val="00214A26"/>
    <w:rsid w:val="00220221"/>
    <w:rsid w:val="00244B63"/>
    <w:rsid w:val="00250A27"/>
    <w:rsid w:val="002622AB"/>
    <w:rsid w:val="00270CD3"/>
    <w:rsid w:val="0027683C"/>
    <w:rsid w:val="00282DB1"/>
    <w:rsid w:val="002B1A47"/>
    <w:rsid w:val="002B3942"/>
    <w:rsid w:val="002B7D03"/>
    <w:rsid w:val="002D5EA7"/>
    <w:rsid w:val="00355317"/>
    <w:rsid w:val="003558B2"/>
    <w:rsid w:val="003F31FE"/>
    <w:rsid w:val="004061F9"/>
    <w:rsid w:val="0040690C"/>
    <w:rsid w:val="00416479"/>
    <w:rsid w:val="00446BC7"/>
    <w:rsid w:val="004820BF"/>
    <w:rsid w:val="00493A72"/>
    <w:rsid w:val="004966D1"/>
    <w:rsid w:val="004B30E7"/>
    <w:rsid w:val="004B47C0"/>
    <w:rsid w:val="004D098B"/>
    <w:rsid w:val="004D4EC9"/>
    <w:rsid w:val="004D5A94"/>
    <w:rsid w:val="005213D3"/>
    <w:rsid w:val="00522DCF"/>
    <w:rsid w:val="00573C84"/>
    <w:rsid w:val="005E266E"/>
    <w:rsid w:val="00601562"/>
    <w:rsid w:val="00627EDE"/>
    <w:rsid w:val="00664672"/>
    <w:rsid w:val="006744FA"/>
    <w:rsid w:val="006D3DCE"/>
    <w:rsid w:val="00733092"/>
    <w:rsid w:val="007337EC"/>
    <w:rsid w:val="00743704"/>
    <w:rsid w:val="007528D8"/>
    <w:rsid w:val="007D4757"/>
    <w:rsid w:val="00815271"/>
    <w:rsid w:val="008155C5"/>
    <w:rsid w:val="00825E19"/>
    <w:rsid w:val="00827D53"/>
    <w:rsid w:val="00831C85"/>
    <w:rsid w:val="00845290"/>
    <w:rsid w:val="0089358E"/>
    <w:rsid w:val="00894041"/>
    <w:rsid w:val="008A23A2"/>
    <w:rsid w:val="008C4E5F"/>
    <w:rsid w:val="008E070C"/>
    <w:rsid w:val="008E6F11"/>
    <w:rsid w:val="009276DF"/>
    <w:rsid w:val="00933E01"/>
    <w:rsid w:val="009412F5"/>
    <w:rsid w:val="00974E10"/>
    <w:rsid w:val="00975397"/>
    <w:rsid w:val="00990BC7"/>
    <w:rsid w:val="009A51F6"/>
    <w:rsid w:val="009C1D10"/>
    <w:rsid w:val="009C25B1"/>
    <w:rsid w:val="009C3768"/>
    <w:rsid w:val="009C567B"/>
    <w:rsid w:val="009C77C4"/>
    <w:rsid w:val="009E3D84"/>
    <w:rsid w:val="009E4357"/>
    <w:rsid w:val="009E44AB"/>
    <w:rsid w:val="009E79BC"/>
    <w:rsid w:val="00A224BE"/>
    <w:rsid w:val="00A32588"/>
    <w:rsid w:val="00A64F10"/>
    <w:rsid w:val="00AD4314"/>
    <w:rsid w:val="00AE4B6C"/>
    <w:rsid w:val="00B14B8C"/>
    <w:rsid w:val="00B66FC9"/>
    <w:rsid w:val="00B94B84"/>
    <w:rsid w:val="00B95245"/>
    <w:rsid w:val="00BC2B72"/>
    <w:rsid w:val="00C07A4D"/>
    <w:rsid w:val="00C111B4"/>
    <w:rsid w:val="00C41EF6"/>
    <w:rsid w:val="00C652BC"/>
    <w:rsid w:val="00C95504"/>
    <w:rsid w:val="00CA343D"/>
    <w:rsid w:val="00CB50FA"/>
    <w:rsid w:val="00D01267"/>
    <w:rsid w:val="00D04AC5"/>
    <w:rsid w:val="00D14259"/>
    <w:rsid w:val="00D154FA"/>
    <w:rsid w:val="00D26B73"/>
    <w:rsid w:val="00D470BE"/>
    <w:rsid w:val="00D7183E"/>
    <w:rsid w:val="00D74E87"/>
    <w:rsid w:val="00DB2346"/>
    <w:rsid w:val="00DD3618"/>
    <w:rsid w:val="00DF33C2"/>
    <w:rsid w:val="00E02CB6"/>
    <w:rsid w:val="00E116C9"/>
    <w:rsid w:val="00E45CD2"/>
    <w:rsid w:val="00E514DB"/>
    <w:rsid w:val="00E65C18"/>
    <w:rsid w:val="00EE7498"/>
    <w:rsid w:val="00F135A1"/>
    <w:rsid w:val="00F31B2B"/>
    <w:rsid w:val="00F37407"/>
    <w:rsid w:val="00F4670D"/>
    <w:rsid w:val="00F47553"/>
    <w:rsid w:val="00F512C1"/>
    <w:rsid w:val="00F5196D"/>
    <w:rsid w:val="00F76A45"/>
    <w:rsid w:val="00F85522"/>
    <w:rsid w:val="00F9239B"/>
    <w:rsid w:val="00FA0B22"/>
    <w:rsid w:val="00FA3638"/>
    <w:rsid w:val="00FC3DC3"/>
    <w:rsid w:val="00FD22DF"/>
    <w:rsid w:val="00FD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0B1AE"/>
  <w15:chartTrackingRefBased/>
  <w15:docId w15:val="{3123D89F-B710-EE44-853C-6DA2FAE0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erpetua" w:eastAsia="Perpetua" w:hAnsi="Perpetua" w:cs="Perpetua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6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94"/>
    <w:pPr>
      <w:spacing w:after="160" w:line="276" w:lineRule="auto"/>
    </w:pPr>
    <w:rPr>
      <w:rFonts w:cs="Times New Roman"/>
      <w:color w:val="000000"/>
      <w:sz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4D5A94"/>
    <w:pPr>
      <w:spacing w:before="300" w:after="40" w:line="240" w:lineRule="auto"/>
      <w:outlineLvl w:val="0"/>
    </w:pPr>
    <w:rPr>
      <w:rFonts w:ascii="Franklin Gothic Book" w:hAnsi="Franklin Gothic Book"/>
      <w:b/>
      <w:color w:val="9D3511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D5A94"/>
    <w:pPr>
      <w:spacing w:before="240" w:after="40" w:line="240" w:lineRule="auto"/>
      <w:outlineLvl w:val="1"/>
    </w:pPr>
    <w:rPr>
      <w:rFonts w:ascii="Franklin Gothic Book" w:hAnsi="Franklin Gothic Book"/>
      <w:b/>
      <w:color w:val="9D3511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A94"/>
    <w:pPr>
      <w:spacing w:before="200" w:after="40" w:line="240" w:lineRule="auto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5A94"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D5A94"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A94"/>
    <w:pPr>
      <w:spacing w:before="200" w:after="0"/>
      <w:outlineLvl w:val="5"/>
    </w:pPr>
    <w:rPr>
      <w:rFonts w:ascii="Franklin Gothic Book" w:hAnsi="Franklin Gothic Book"/>
      <w:color w:val="524733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A94"/>
    <w:pPr>
      <w:spacing w:before="200" w:after="0"/>
      <w:outlineLvl w:val="6"/>
    </w:pPr>
    <w:rPr>
      <w:rFonts w:ascii="Franklin Gothic Book" w:hAnsi="Franklin Gothic Book"/>
      <w:i/>
      <w:color w:val="524733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A94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A94"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D5A94"/>
    <w:rPr>
      <w:rFonts w:ascii="Franklin Gothic Book" w:hAnsi="Franklin Gothic Book" w:cs="Times New Roman"/>
      <w:b/>
      <w:color w:val="9D3511"/>
      <w:spacing w:val="20"/>
      <w:sz w:val="28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4D5A94"/>
    <w:rPr>
      <w:rFonts w:ascii="Franklin Gothic Book" w:hAnsi="Franklin Gothic Book" w:cs="Times New Roman"/>
      <w:b/>
      <w:color w:val="9D3511"/>
      <w:spacing w:val="20"/>
      <w:sz w:val="24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4D5A94"/>
    <w:rPr>
      <w:rFonts w:ascii="Franklin Gothic Book" w:hAnsi="Franklin Gothic Book" w:cs="Times New Roman"/>
      <w:b/>
      <w:color w:val="D34817"/>
      <w:spacing w:val="20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4D5A94"/>
    <w:rPr>
      <w:rFonts w:ascii="Franklin Gothic Book" w:hAnsi="Franklin Gothic Book" w:cs="Times New Roman"/>
      <w:b/>
      <w:color w:val="7B6A4D"/>
      <w:spacing w:val="20"/>
      <w:sz w:val="24"/>
      <w:lang w:eastAsia="ja-JP"/>
    </w:rPr>
  </w:style>
  <w:style w:type="character" w:customStyle="1" w:styleId="Heading5Char">
    <w:name w:val="Heading 5 Char"/>
    <w:link w:val="Heading5"/>
    <w:uiPriority w:val="9"/>
    <w:semiHidden/>
    <w:rsid w:val="004D5A94"/>
    <w:rPr>
      <w:rFonts w:ascii="Franklin Gothic Book" w:hAnsi="Franklin Gothic Book" w:cs="Times New Roman"/>
      <w:b/>
      <w:i/>
      <w:color w:val="7B6A4D"/>
      <w:spacing w:val="20"/>
      <w:szCs w:val="26"/>
      <w:lang w:eastAsia="ja-JP"/>
    </w:rPr>
  </w:style>
  <w:style w:type="character" w:customStyle="1" w:styleId="Heading6Char">
    <w:name w:val="Heading 6 Char"/>
    <w:link w:val="Heading6"/>
    <w:uiPriority w:val="9"/>
    <w:semiHidden/>
    <w:rsid w:val="004D5A94"/>
    <w:rPr>
      <w:rFonts w:ascii="Franklin Gothic Book" w:hAnsi="Franklin Gothic Book" w:cs="Times New Roman"/>
      <w:color w:val="524733"/>
      <w:spacing w:val="10"/>
      <w:sz w:val="24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4D5A94"/>
    <w:rPr>
      <w:rFonts w:ascii="Franklin Gothic Book" w:hAnsi="Franklin Gothic Book" w:cs="Times New Roman"/>
      <w:i/>
      <w:color w:val="524733"/>
      <w:spacing w:val="10"/>
      <w:sz w:val="24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4D5A94"/>
    <w:rPr>
      <w:rFonts w:ascii="Franklin Gothic Book" w:hAnsi="Franklin Gothic Book" w:cs="Times New Roman"/>
      <w:color w:val="D34817"/>
      <w:spacing w:val="1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4D5A94"/>
    <w:rPr>
      <w:rFonts w:ascii="Franklin Gothic Book" w:hAnsi="Franklin Gothic Book" w:cs="Times New Roman"/>
      <w:i/>
      <w:color w:val="D34817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4D5A94"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TitleChar">
    <w:name w:val="Title Char"/>
    <w:link w:val="Title"/>
    <w:uiPriority w:val="10"/>
    <w:rsid w:val="004D5A94"/>
    <w:rPr>
      <w:rFonts w:ascii="Franklin Gothic Book" w:hAnsi="Franklin Gothic Book" w:cs="Times New Roman"/>
      <w:b/>
      <w:smallCaps/>
      <w:color w:val="D34817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4D5A94"/>
    <w:pPr>
      <w:spacing w:after="480" w:line="240" w:lineRule="auto"/>
      <w:jc w:val="center"/>
    </w:pPr>
    <w:rPr>
      <w:rFonts w:ascii="Franklin Gothic Book" w:hAnsi="Franklin Gothic Book" w:cs="Perpetua"/>
      <w:sz w:val="28"/>
      <w:szCs w:val="24"/>
    </w:rPr>
  </w:style>
  <w:style w:type="character" w:customStyle="1" w:styleId="SubtitleChar">
    <w:name w:val="Subtitle Char"/>
    <w:link w:val="Subtitle"/>
    <w:uiPriority w:val="11"/>
    <w:rsid w:val="004D5A94"/>
    <w:rPr>
      <w:rFonts w:ascii="Franklin Gothic Book" w:hAnsi="Franklin Gothic Book"/>
      <w:sz w:val="28"/>
      <w:szCs w:val="24"/>
      <w:lang w:eastAsia="ja-JP"/>
    </w:rPr>
  </w:style>
  <w:style w:type="character" w:styleId="Strong">
    <w:name w:val="Strong"/>
    <w:uiPriority w:val="22"/>
    <w:qFormat/>
    <w:rsid w:val="004D5A94"/>
    <w:rPr>
      <w:rFonts w:ascii="Perpetua" w:hAnsi="Perpetua"/>
      <w:b/>
      <w:color w:val="9B2D1F"/>
    </w:rPr>
  </w:style>
  <w:style w:type="character" w:styleId="Emphasis">
    <w:name w:val="Emphasis"/>
    <w:uiPriority w:val="20"/>
    <w:qFormat/>
    <w:rsid w:val="004D5A94"/>
    <w:rPr>
      <w:b/>
      <w:i/>
      <w:color w:val="404040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4D5A94"/>
    <w:rPr>
      <w:b/>
      <w:color w:val="9D3511"/>
      <w:u w:val="single"/>
    </w:rPr>
  </w:style>
  <w:style w:type="character" w:customStyle="1" w:styleId="IntenseReferenceChar">
    <w:name w:val="Intense Reference Char"/>
    <w:link w:val="IntenseReference1"/>
    <w:uiPriority w:val="32"/>
    <w:rsid w:val="004D5A94"/>
    <w:rPr>
      <w:rFonts w:cs="Times New Roman"/>
      <w:b/>
      <w:color w:val="9D3511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4D5A94"/>
    <w:rPr>
      <w:u w:val="single"/>
    </w:rPr>
  </w:style>
  <w:style w:type="character" w:customStyle="1" w:styleId="SubtleReferenceChar">
    <w:name w:val="Subtle Reference Char"/>
    <w:link w:val="SubtleReference1"/>
    <w:uiPriority w:val="31"/>
    <w:rsid w:val="004D5A94"/>
    <w:rPr>
      <w:rFonts w:cs="Times New Roman"/>
      <w:color w:val="737373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4D5A94"/>
    <w:rPr>
      <w:rFonts w:ascii="Franklin Gothic Book" w:hAnsi="Franklin Gothic Book"/>
      <w:b/>
      <w:i/>
      <w:color w:val="855D5D"/>
    </w:rPr>
  </w:style>
  <w:style w:type="character" w:customStyle="1" w:styleId="BookTitleChar">
    <w:name w:val="Book Title Char"/>
    <w:link w:val="BookTitle1"/>
    <w:uiPriority w:val="33"/>
    <w:semiHidden/>
    <w:rsid w:val="004D5A94"/>
    <w:rPr>
      <w:rFonts w:ascii="Franklin Gothic Book" w:hAnsi="Franklin Gothic Book" w:cs="Times New Roman"/>
      <w:b/>
      <w:i/>
      <w:color w:val="855D5D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4D5A94"/>
    <w:rPr>
      <w:b/>
      <w:i/>
      <w:color w:val="7B6A4D"/>
    </w:rPr>
  </w:style>
  <w:style w:type="character" w:customStyle="1" w:styleId="IntenseEmphasisChar">
    <w:name w:val="Intense Emphasis Char"/>
    <w:link w:val="IntenseEmphasis1"/>
    <w:uiPriority w:val="21"/>
    <w:rsid w:val="004D5A94"/>
    <w:rPr>
      <w:rFonts w:cs="Times New Roman"/>
      <w:b/>
      <w:i/>
      <w:color w:val="7B6A4D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4D5A94"/>
    <w:rPr>
      <w:i/>
    </w:rPr>
  </w:style>
  <w:style w:type="character" w:customStyle="1" w:styleId="SubtleEmphasisChar">
    <w:name w:val="Subtle Emphasis Char"/>
    <w:link w:val="SubtleEmphasis1"/>
    <w:uiPriority w:val="19"/>
    <w:rsid w:val="004D5A94"/>
    <w:rPr>
      <w:rFonts w:cs="Times New Roman"/>
      <w:i/>
      <w:color w:val="737373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4D5A94"/>
    <w:rPr>
      <w:i/>
      <w:color w:val="808080"/>
      <w:sz w:val="24"/>
    </w:rPr>
  </w:style>
  <w:style w:type="character" w:customStyle="1" w:styleId="QuoteChar">
    <w:name w:val="Quote Char"/>
    <w:link w:val="Quote"/>
    <w:uiPriority w:val="29"/>
    <w:rsid w:val="004D5A94"/>
    <w:rPr>
      <w:rFonts w:cs="Times New Roman"/>
      <w:i/>
      <w:color w:val="8080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4D5A94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FFFFF"/>
      <w:sz w:val="32"/>
    </w:rPr>
  </w:style>
  <w:style w:type="table" w:styleId="TableGrid">
    <w:name w:val="Table Grid"/>
    <w:basedOn w:val="TableNormal"/>
    <w:uiPriority w:val="1"/>
    <w:qFormat/>
    <w:rsid w:val="004D5A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4D5A9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5A94"/>
    <w:rPr>
      <w:rFonts w:cs="Times New Roman"/>
      <w:color w:val="00000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D5A9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5A94"/>
    <w:rPr>
      <w:rFonts w:cs="Times New Roman"/>
      <w:color w:val="00000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A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5A94"/>
    <w:rPr>
      <w:rFonts w:ascii="Tahoma" w:hAnsi="Tahoma" w:cs="Tahoma"/>
      <w:color w:val="000000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4D5A94"/>
    <w:pPr>
      <w:spacing w:after="0" w:line="240" w:lineRule="auto"/>
    </w:pPr>
    <w:rPr>
      <w:bCs/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4D5A94"/>
    <w:pPr>
      <w:spacing w:after="0" w:line="240" w:lineRule="auto"/>
    </w:pPr>
  </w:style>
  <w:style w:type="paragraph" w:styleId="BlockText">
    <w:name w:val="Block Text"/>
    <w:aliases w:val="Block Quote"/>
    <w:uiPriority w:val="40"/>
    <w:rsid w:val="004D5A94"/>
    <w:pPr>
      <w:pBdr>
        <w:top w:val="single" w:sz="2" w:space="10" w:color="EE8C69"/>
        <w:bottom w:val="single" w:sz="24" w:space="10" w:color="EE8C69"/>
      </w:pBdr>
      <w:spacing w:after="280"/>
      <w:ind w:left="1440" w:right="1440"/>
      <w:jc w:val="both"/>
    </w:pPr>
    <w:rPr>
      <w:rFonts w:eastAsia="Times New Roman" w:cs="Times New Roman"/>
      <w:color w:val="8080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4D5A94"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4D5A94"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4D5A94"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4D5A94"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4D5A94"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4D5A94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4D5A9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4D5A9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4D5A9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4D5A9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4D5A9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4D5A9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4D5A9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4D5A9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uiPriority w:val="99"/>
    <w:semiHidden/>
    <w:unhideWhenUsed/>
    <w:rsid w:val="004D5A94"/>
    <w:rPr>
      <w:color w:val="CC9900"/>
      <w:u w:val="single"/>
    </w:rPr>
  </w:style>
  <w:style w:type="paragraph" w:customStyle="1" w:styleId="PersonalName">
    <w:name w:val="Personal Name"/>
    <w:basedOn w:val="Normal"/>
    <w:qFormat/>
    <w:rsid w:val="004D5A94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BookTitle">
    <w:name w:val="Book Title"/>
    <w:uiPriority w:val="33"/>
    <w:qFormat/>
    <w:rsid w:val="004D5A94"/>
    <w:rPr>
      <w:rFonts w:ascii="Franklin Gothic Book" w:hAnsi="Franklin Gothic Book" w:cs="Times New Roman"/>
      <w:i/>
      <w:color w:val="855D5D"/>
      <w:sz w:val="20"/>
      <w:szCs w:val="20"/>
    </w:rPr>
  </w:style>
  <w:style w:type="character" w:styleId="IntenseEmphasis">
    <w:name w:val="Intense Emphasis"/>
    <w:uiPriority w:val="21"/>
    <w:qFormat/>
    <w:rsid w:val="004D5A94"/>
    <w:rPr>
      <w:rFonts w:ascii="Perpetua" w:hAnsi="Perpetua" w:cs="Times New Roman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uiPriority w:val="32"/>
    <w:qFormat/>
    <w:rsid w:val="004D5A94"/>
    <w:rPr>
      <w:rFonts w:cs="Times New Roman"/>
      <w:b/>
      <w:color w:val="D34817"/>
      <w:sz w:val="22"/>
      <w:szCs w:val="20"/>
      <w:u w:val="single"/>
    </w:rPr>
  </w:style>
  <w:style w:type="character" w:styleId="SubtleEmphasis">
    <w:name w:val="Subtle Emphasis"/>
    <w:uiPriority w:val="19"/>
    <w:qFormat/>
    <w:rsid w:val="004D5A94"/>
    <w:rPr>
      <w:rFonts w:ascii="Perpetua" w:hAnsi="Perpetua" w:cs="Times New Roman"/>
      <w:i/>
      <w:color w:val="737373"/>
      <w:spacing w:val="2"/>
      <w:w w:val="100"/>
      <w:kern w:val="0"/>
      <w:sz w:val="22"/>
      <w:szCs w:val="24"/>
    </w:rPr>
  </w:style>
  <w:style w:type="character" w:styleId="SubtleReference">
    <w:name w:val="Subtle Reference"/>
    <w:uiPriority w:val="31"/>
    <w:qFormat/>
    <w:rsid w:val="004D5A94"/>
    <w:rPr>
      <w:rFonts w:cs="Times New Roman"/>
      <w:color w:val="737373"/>
      <w:sz w:val="22"/>
      <w:szCs w:val="20"/>
      <w:u w:val="single"/>
    </w:rPr>
  </w:style>
  <w:style w:type="character" w:styleId="PlaceholderText">
    <w:name w:val="Placeholder Text"/>
    <w:uiPriority w:val="99"/>
    <w:rsid w:val="004D5A94"/>
    <w:rPr>
      <w:color w:val="808080"/>
    </w:rPr>
  </w:style>
  <w:style w:type="paragraph" w:customStyle="1" w:styleId="Subsection">
    <w:name w:val="Subsection"/>
    <w:basedOn w:val="Normal"/>
    <w:next w:val="Normal"/>
    <w:qFormat/>
    <w:rsid w:val="004D5A94"/>
    <w:pPr>
      <w:spacing w:after="0" w:line="240" w:lineRule="auto"/>
      <w:outlineLvl w:val="0"/>
    </w:pPr>
    <w:rPr>
      <w:rFonts w:ascii="Franklin Gothic Book" w:hAnsi="Franklin Gothic Book"/>
      <w:b/>
      <w:color w:val="D34817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4D5A94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rsid w:val="004D5A94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rsid w:val="004D5A94"/>
    <w:pPr>
      <w:spacing w:before="320" w:after="40" w:line="240" w:lineRule="auto"/>
    </w:pPr>
    <w:rPr>
      <w:rFonts w:ascii="Franklin Gothic Book" w:hAnsi="Franklin Gothic Book"/>
      <w:b/>
      <w:color w:val="9B2D1F"/>
      <w:sz w:val="28"/>
    </w:rPr>
  </w:style>
  <w:style w:type="paragraph" w:customStyle="1" w:styleId="GrayText">
    <w:name w:val="Gray Text"/>
    <w:basedOn w:val="NoSpacing"/>
    <w:unhideWhenUsed/>
    <w:qFormat/>
    <w:rsid w:val="004D5A94"/>
    <w:rPr>
      <w:rFonts w:ascii="Franklin Gothic Book" w:hAnsi="Franklin Gothic Book"/>
      <w:sz w:val="20"/>
    </w:rPr>
  </w:style>
  <w:style w:type="character" w:customStyle="1" w:styleId="subsectiondatechar">
    <w:name w:val="subsectiondatechar"/>
    <w:basedOn w:val="DefaultParagraphFont"/>
    <w:uiPriority w:val="99"/>
    <w:unhideWhenUsed/>
    <w:rsid w:val="004D5A94"/>
  </w:style>
  <w:style w:type="character" w:customStyle="1" w:styleId="hascaption">
    <w:name w:val="hascaption"/>
    <w:basedOn w:val="DefaultParagraphFont"/>
    <w:rsid w:val="00894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\AppData\Roaming\Microsoft\Templates\Equity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25CE676-7876-4578-8C29-2230BA4804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A54E6E3C-1365-4786-9056-4E1976953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Ramnarine</dc:creator>
  <cp:keywords/>
  <cp:lastModifiedBy>Elegance</cp:lastModifiedBy>
  <cp:revision>2</cp:revision>
  <cp:lastPrinted>2015-10-19T17:35:00Z</cp:lastPrinted>
  <dcterms:created xsi:type="dcterms:W3CDTF">2016-12-17T21:29:00Z</dcterms:created>
  <dcterms:modified xsi:type="dcterms:W3CDTF">2016-12-17T21:29:00Z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