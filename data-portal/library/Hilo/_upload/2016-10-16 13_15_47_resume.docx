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3" w:rsidRPr="00230393" w:rsidRDefault="00230393" w:rsidP="004C20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393">
        <w:rPr>
          <w:rFonts w:ascii="Times New Roman" w:hAnsi="Times New Roman" w:cs="Times New Roman"/>
          <w:b/>
          <w:sz w:val="36"/>
          <w:szCs w:val="36"/>
        </w:rPr>
        <w:t>Shawnaleas Guy</w:t>
      </w:r>
    </w:p>
    <w:p w:rsidR="00230393" w:rsidRPr="00230393" w:rsidRDefault="00230393" w:rsidP="004C2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393">
        <w:rPr>
          <w:rFonts w:ascii="Times New Roman" w:hAnsi="Times New Roman" w:cs="Times New Roman"/>
          <w:b/>
          <w:sz w:val="32"/>
          <w:szCs w:val="32"/>
        </w:rPr>
        <w:t>Lp #197 Laventille Ext Never Dirty Road Morvant</w:t>
      </w:r>
    </w:p>
    <w:p w:rsidR="00230393" w:rsidRPr="00230393" w:rsidRDefault="00BE0B4B" w:rsidP="004C2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8" w:history="1">
        <w:r w:rsidR="00230393" w:rsidRPr="00230393">
          <w:rPr>
            <w:rStyle w:val="Hyperlink"/>
            <w:rFonts w:ascii="Times New Roman" w:hAnsi="Times New Roman" w:cs="Times New Roman"/>
            <w:b/>
            <w:sz w:val="32"/>
            <w:szCs w:val="32"/>
          </w:rPr>
          <w:t>Wilson-Guy@hotmail.com</w:t>
        </w:r>
      </w:hyperlink>
    </w:p>
    <w:p w:rsidR="00230393" w:rsidRPr="00230393" w:rsidRDefault="00230393" w:rsidP="004C2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393">
        <w:rPr>
          <w:rFonts w:ascii="Times New Roman" w:hAnsi="Times New Roman" w:cs="Times New Roman"/>
          <w:b/>
          <w:sz w:val="32"/>
          <w:szCs w:val="32"/>
        </w:rPr>
        <w:t>Contact: 682-5354</w:t>
      </w:r>
    </w:p>
    <w:p w:rsidR="00230393" w:rsidRPr="002C3CF1" w:rsidRDefault="00AB331A" w:rsidP="004C20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Education</w:t>
      </w:r>
      <w:bookmarkStart w:id="0" w:name="_GoBack"/>
      <w:bookmarkEnd w:id="0"/>
    </w:p>
    <w:p w:rsidR="00183DFB" w:rsidRDefault="002C3CF1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Diploma</w:t>
      </w:r>
      <w:r w:rsidR="00183DFB"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>Human</w:t>
      </w:r>
      <w:r w:rsidR="00183DFB">
        <w:rPr>
          <w:rFonts w:ascii="Times New Roman" w:hAnsi="Times New Roman" w:cs="Times New Roman"/>
          <w:sz w:val="28"/>
          <w:szCs w:val="28"/>
        </w:rPr>
        <w:t xml:space="preserve"> Resourse Management</w:t>
      </w:r>
    </w:p>
    <w:p w:rsidR="00183DFB" w:rsidRDefault="00183DFB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r w:rsidR="002C3CF1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Sital Collage</w:t>
      </w:r>
    </w:p>
    <w:p w:rsidR="00183DFB" w:rsidRDefault="00183DFB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Period of </w:t>
      </w:r>
      <w:r w:rsidR="002C3CF1">
        <w:rPr>
          <w:rFonts w:ascii="Times New Roman" w:hAnsi="Times New Roman" w:cs="Times New Roman"/>
          <w:sz w:val="28"/>
          <w:szCs w:val="28"/>
        </w:rPr>
        <w:t>studies</w:t>
      </w:r>
      <w:r>
        <w:rPr>
          <w:rFonts w:ascii="Times New Roman" w:hAnsi="Times New Roman" w:cs="Times New Roman"/>
          <w:sz w:val="28"/>
          <w:szCs w:val="28"/>
        </w:rPr>
        <w:t xml:space="preserve"> 2015- 2018</w:t>
      </w:r>
    </w:p>
    <w:p w:rsidR="00183DFB" w:rsidRDefault="00EF0474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Subjects: Introduction to Business, Business Communication, M</w:t>
      </w:r>
      <w:r w:rsidR="00183DFB">
        <w:rPr>
          <w:rFonts w:ascii="Times New Roman" w:hAnsi="Times New Roman" w:cs="Times New Roman"/>
          <w:sz w:val="28"/>
          <w:szCs w:val="28"/>
        </w:rPr>
        <w:t xml:space="preserve">anaging </w:t>
      </w:r>
      <w:r>
        <w:rPr>
          <w:rFonts w:ascii="Times New Roman" w:hAnsi="Times New Roman" w:cs="Times New Roman"/>
          <w:sz w:val="28"/>
          <w:szCs w:val="28"/>
        </w:rPr>
        <w:t>People, Personal A</w:t>
      </w:r>
      <w:r w:rsidR="00AB331A">
        <w:rPr>
          <w:rFonts w:ascii="Times New Roman" w:hAnsi="Times New Roman" w:cs="Times New Roman"/>
          <w:sz w:val="28"/>
          <w:szCs w:val="28"/>
        </w:rPr>
        <w:t>dministration</w:t>
      </w:r>
    </w:p>
    <w:p w:rsidR="00183DFB" w:rsidRDefault="00EF0474" w:rsidP="004C20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</w:t>
      </w:r>
      <w:r w:rsidR="004C2072">
        <w:rPr>
          <w:rFonts w:ascii="Times New Roman" w:hAnsi="Times New Roman" w:cs="Times New Roman"/>
          <w:sz w:val="32"/>
          <w:szCs w:val="32"/>
        </w:rPr>
        <w:t>at: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Barataria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North Secondary School</w:t>
      </w:r>
    </w:p>
    <w:p w:rsidR="00EF0474" w:rsidRDefault="00EF0474" w:rsidP="004C20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Period of studies: 2010-2015</w:t>
      </w:r>
    </w:p>
    <w:p w:rsidR="00EF0474" w:rsidRDefault="00EF0474" w:rsidP="004C20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Subjects: English, Social-Studies, Food and Nutrition</w:t>
      </w:r>
    </w:p>
    <w:p w:rsidR="00EF0474" w:rsidRDefault="00EF0474" w:rsidP="004C20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at: Mordant New Government Primary School</w:t>
      </w:r>
    </w:p>
    <w:p w:rsidR="00EF0474" w:rsidRPr="00EF0474" w:rsidRDefault="00EF0474" w:rsidP="004C20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Period of studies: 2005-2010</w:t>
      </w:r>
    </w:p>
    <w:p w:rsidR="00183DFB" w:rsidRPr="002C3CF1" w:rsidRDefault="002C3CF1" w:rsidP="004C2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CF1">
        <w:rPr>
          <w:rFonts w:ascii="Times New Roman" w:hAnsi="Times New Roman" w:cs="Times New Roman"/>
          <w:b/>
          <w:sz w:val="32"/>
          <w:szCs w:val="32"/>
        </w:rPr>
        <w:t>Employment History/ Work Experiences</w:t>
      </w:r>
    </w:p>
    <w:p w:rsidR="002C3CF1" w:rsidRDefault="002C3CF1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title: Sale Clerk</w:t>
      </w:r>
    </w:p>
    <w:p w:rsidR="002C3CF1" w:rsidRDefault="000E3ED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E</w:t>
      </w:r>
      <w:r w:rsidR="002C3CF1">
        <w:rPr>
          <w:rFonts w:ascii="Times New Roman" w:hAnsi="Times New Roman" w:cs="Times New Roman"/>
          <w:sz w:val="28"/>
          <w:szCs w:val="28"/>
        </w:rPr>
        <w:t>mployment: Shoe Frenzy POS</w:t>
      </w:r>
    </w:p>
    <w:p w:rsidR="002C3CF1" w:rsidRDefault="002C3CF1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 of Employment: June 2015- December 2015</w:t>
      </w:r>
    </w:p>
    <w:p w:rsidR="002C3CF1" w:rsidRDefault="002C3CF1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Duties: Packing shelves and taking stock</w:t>
      </w:r>
    </w:p>
    <w:p w:rsidR="0056799F" w:rsidRDefault="0056799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title: Sales Clerk</w:t>
      </w:r>
    </w:p>
    <w:p w:rsidR="0056799F" w:rsidRDefault="0056799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Employment: Locus Store POS</w:t>
      </w:r>
    </w:p>
    <w:p w:rsidR="0056799F" w:rsidRDefault="0056799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Duration of Employment: June 2014- March 2015</w:t>
      </w:r>
    </w:p>
    <w:p w:rsidR="007D4F89" w:rsidRDefault="0056799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Duties: Packing and Stocking</w:t>
      </w:r>
    </w:p>
    <w:p w:rsidR="000E3EDF" w:rsidRDefault="000E3ED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 </w:t>
      </w:r>
      <w:r w:rsidR="00DE3739">
        <w:rPr>
          <w:rFonts w:ascii="Times New Roman" w:hAnsi="Times New Roman" w:cs="Times New Roman"/>
          <w:sz w:val="28"/>
          <w:szCs w:val="28"/>
        </w:rPr>
        <w:t>Title: Fil</w:t>
      </w:r>
      <w:r>
        <w:rPr>
          <w:rFonts w:ascii="Times New Roman" w:hAnsi="Times New Roman" w:cs="Times New Roman"/>
          <w:sz w:val="28"/>
          <w:szCs w:val="28"/>
        </w:rPr>
        <w:t>ing</w:t>
      </w:r>
    </w:p>
    <w:p w:rsidR="000E3EDF" w:rsidRDefault="000E3EDF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of Employment: Ansa </w:t>
      </w:r>
      <w:r w:rsidR="00DE3739">
        <w:rPr>
          <w:rFonts w:ascii="Times New Roman" w:hAnsi="Times New Roman" w:cs="Times New Roman"/>
          <w:sz w:val="28"/>
          <w:szCs w:val="28"/>
        </w:rPr>
        <w:t>Macal</w:t>
      </w:r>
    </w:p>
    <w:p w:rsidR="00DE3739" w:rsidRDefault="00DE3739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Title: Filer</w:t>
      </w:r>
    </w:p>
    <w:p w:rsidR="00DE3739" w:rsidRPr="00DE3739" w:rsidRDefault="00DE3739" w:rsidP="004C20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3739" w:rsidRDefault="00DE3739" w:rsidP="004C20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125E" w:rsidRDefault="009C125E" w:rsidP="004C20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3739" w:rsidRPr="00DE3739" w:rsidRDefault="00DE3739" w:rsidP="004C20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89" w:rsidRDefault="007D4F89" w:rsidP="004C2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0CEF" w:rsidRDefault="00870CEF">
      <w:pPr>
        <w:rPr>
          <w:rFonts w:ascii="Times New Roman" w:hAnsi="Times New Roman" w:cs="Times New Roman"/>
          <w:sz w:val="28"/>
          <w:szCs w:val="28"/>
        </w:rPr>
      </w:pP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LP #197 Laventille Ext Road,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Never Dirty Road Morvant,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POS Trinidad and Tobago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Telephone: 682-5354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="000C3C8A" w:rsidRPr="006C1A73">
          <w:rPr>
            <w:rStyle w:val="Hyperlink"/>
            <w:rFonts w:ascii="Times New Roman" w:hAnsi="Times New Roman" w:cs="Times New Roman"/>
            <w:sz w:val="28"/>
            <w:szCs w:val="28"/>
          </w:rPr>
          <w:t>Wilson-Guy@hotmail.com</w:t>
        </w:r>
      </w:hyperlink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 xml:space="preserve">Date: Monday </w:t>
      </w:r>
      <w:r w:rsidR="000C3C8A">
        <w:rPr>
          <w:rFonts w:ascii="Times New Roman" w:hAnsi="Times New Roman" w:cs="Times New Roman"/>
          <w:sz w:val="28"/>
          <w:szCs w:val="28"/>
        </w:rPr>
        <w:t>25</w:t>
      </w:r>
      <w:r w:rsidR="000C3C8A" w:rsidRPr="000C3C8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C3C8A">
        <w:rPr>
          <w:rFonts w:ascii="Times New Roman" w:hAnsi="Times New Roman" w:cs="Times New Roman"/>
          <w:sz w:val="28"/>
          <w:szCs w:val="28"/>
        </w:rPr>
        <w:t xml:space="preserve"> July</w:t>
      </w:r>
      <w:r w:rsidRPr="00870CEF">
        <w:rPr>
          <w:rFonts w:ascii="Times New Roman" w:hAnsi="Times New Roman" w:cs="Times New Roman"/>
          <w:sz w:val="28"/>
          <w:szCs w:val="28"/>
        </w:rPr>
        <w:t xml:space="preserve"> 2016</w:t>
      </w:r>
      <w:r w:rsidR="000C3C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Dear Sir/Madam,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I am writing this letter to apply for the vacancy in which your company offers, my name is Shawnaleas Guy I am eighteen years of age and seeking employment I am hard working ,understanding ,corroborative and respectful I have a huge passion for helping others I see myself  as a focus person willing to take on any trills and errors which will be thrown my way I show immense reliability and extreme dedication to any work task that I am given, other than that I am always honest and undoubtedly trust worthy.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Do not hesitate to contact me for any further details on my character and capabilities. I would be expecting your call thank you for taking the time to read and consider my letter for employment.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Respectfully,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-----------------</w:t>
      </w:r>
    </w:p>
    <w:p w:rsidR="007D4F89" w:rsidRPr="00870CEF" w:rsidRDefault="007D4F89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 w:rsidRPr="00870CEF">
        <w:rPr>
          <w:rFonts w:ascii="Times New Roman" w:hAnsi="Times New Roman" w:cs="Times New Roman"/>
          <w:sz w:val="28"/>
          <w:szCs w:val="28"/>
        </w:rPr>
        <w:t>Shawnaleas Guy</w:t>
      </w:r>
    </w:p>
    <w:p w:rsidR="007D4F89" w:rsidRPr="00870CEF" w:rsidRDefault="000C3C8A" w:rsidP="00870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</w:t>
      </w:r>
      <w:r w:rsidR="007D4F89" w:rsidRPr="00870CEF">
        <w:rPr>
          <w:rFonts w:ascii="Times New Roman" w:hAnsi="Times New Roman" w:cs="Times New Roman"/>
          <w:sz w:val="28"/>
          <w:szCs w:val="28"/>
        </w:rPr>
        <w:t>: 682-5354</w:t>
      </w:r>
    </w:p>
    <w:p w:rsidR="000E3EDF" w:rsidRDefault="000E3EDF" w:rsidP="000E3EDF">
      <w:pPr>
        <w:rPr>
          <w:rFonts w:ascii="Times New Roman" w:hAnsi="Times New Roman" w:cs="Times New Roman"/>
          <w:sz w:val="28"/>
          <w:szCs w:val="28"/>
        </w:rPr>
      </w:pPr>
    </w:p>
    <w:p w:rsidR="000E3EDF" w:rsidRDefault="000E3EDF" w:rsidP="000E3EDF">
      <w:pPr>
        <w:rPr>
          <w:rFonts w:ascii="Times New Roman" w:hAnsi="Times New Roman" w:cs="Times New Roman"/>
          <w:sz w:val="28"/>
          <w:szCs w:val="28"/>
        </w:rPr>
      </w:pPr>
    </w:p>
    <w:p w:rsidR="007D4F89" w:rsidRDefault="007D4F89">
      <w:pPr>
        <w:rPr>
          <w:rFonts w:ascii="Times New Roman" w:hAnsi="Times New Roman" w:cs="Times New Roman"/>
          <w:sz w:val="28"/>
          <w:szCs w:val="28"/>
        </w:rPr>
      </w:pPr>
    </w:p>
    <w:sectPr w:rsidR="007D4F89" w:rsidSect="005A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474" w:rsidRDefault="00EF0474" w:rsidP="00EF0474">
      <w:pPr>
        <w:spacing w:after="0" w:line="240" w:lineRule="auto"/>
      </w:pPr>
      <w:r>
        <w:separator/>
      </w:r>
    </w:p>
  </w:endnote>
  <w:endnote w:type="continuationSeparator" w:id="0">
    <w:p w:rsidR="00EF0474" w:rsidRDefault="00EF0474" w:rsidP="00EF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474" w:rsidRDefault="00EF0474" w:rsidP="00EF0474">
      <w:pPr>
        <w:spacing w:after="0" w:line="240" w:lineRule="auto"/>
      </w:pPr>
      <w:r>
        <w:separator/>
      </w:r>
    </w:p>
  </w:footnote>
  <w:footnote w:type="continuationSeparator" w:id="0">
    <w:p w:rsidR="00EF0474" w:rsidRDefault="00EF0474" w:rsidP="00EF0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393"/>
    <w:rsid w:val="000C3C8A"/>
    <w:rsid w:val="000E3EDF"/>
    <w:rsid w:val="00183DFB"/>
    <w:rsid w:val="00230393"/>
    <w:rsid w:val="002C3CF1"/>
    <w:rsid w:val="004C2072"/>
    <w:rsid w:val="0056799F"/>
    <w:rsid w:val="005A2BE6"/>
    <w:rsid w:val="007D4F89"/>
    <w:rsid w:val="00870CEF"/>
    <w:rsid w:val="009C125E"/>
    <w:rsid w:val="00AB331A"/>
    <w:rsid w:val="00B8732F"/>
    <w:rsid w:val="00BE0B4B"/>
    <w:rsid w:val="00D643F9"/>
    <w:rsid w:val="00DE3739"/>
    <w:rsid w:val="00EB2530"/>
    <w:rsid w:val="00EF0474"/>
    <w:rsid w:val="00FE5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DF"/>
  </w:style>
  <w:style w:type="paragraph" w:styleId="Heading1">
    <w:name w:val="heading 1"/>
    <w:basedOn w:val="Normal"/>
    <w:next w:val="Normal"/>
    <w:link w:val="Heading1Char"/>
    <w:uiPriority w:val="9"/>
    <w:qFormat/>
    <w:rsid w:val="00230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03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74"/>
  </w:style>
  <w:style w:type="paragraph" w:styleId="Footer">
    <w:name w:val="footer"/>
    <w:basedOn w:val="Normal"/>
    <w:link w:val="FooterChar"/>
    <w:uiPriority w:val="99"/>
    <w:unhideWhenUsed/>
    <w:rsid w:val="00EF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03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son-Guy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ilson-Guy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WIN-VCERUGVV39B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5B147-2E24-4BF9-ABC9-838FF0E5A20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E7D8EEE-D170-4D9D-8105-9E275B43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124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lenovo1</dc:creator>
  <cp:lastModifiedBy>Jahro</cp:lastModifiedBy>
  <cp:revision>16</cp:revision>
  <dcterms:created xsi:type="dcterms:W3CDTF">2016-02-02T21:03:00Z</dcterms:created>
  <dcterms:modified xsi:type="dcterms:W3CDTF">2016-07-24T02:52:00Z</dcterms:modified>
</cp:coreProperties>
</file>