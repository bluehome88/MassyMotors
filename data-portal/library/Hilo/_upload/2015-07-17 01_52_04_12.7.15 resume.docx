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1C" w:rsidRPr="00D628D2" w:rsidRDefault="00D96B1C" w:rsidP="00D96B1C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CURRICULUM VITAE</w:t>
      </w:r>
      <w:r w:rsidRPr="00D628D2">
        <w:rPr>
          <w:rFonts w:ascii="Times New Roman" w:hAnsi="Times New Roman" w:cs="Times New Roman"/>
          <w:b/>
          <w:sz w:val="36"/>
          <w:szCs w:val="36"/>
        </w:rPr>
        <w:t xml:space="preserve"> (CV)</w:t>
      </w:r>
    </w:p>
    <w:p w:rsidR="00D96B1C" w:rsidRPr="00D628D2" w:rsidRDefault="00D96B1C" w:rsidP="00D96B1C">
      <w:pPr>
        <w:rPr>
          <w:rFonts w:ascii="Times New Roman" w:hAnsi="Times New Roman" w:cs="Times New Roman"/>
          <w:b/>
          <w:sz w:val="40"/>
          <w:szCs w:val="40"/>
        </w:rPr>
      </w:pPr>
    </w:p>
    <w:p w:rsidR="00D96B1C" w:rsidRDefault="00D96B1C" w:rsidP="00D96B1C">
      <w:pPr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Harrybachan</w:t>
      </w:r>
      <w:proofErr w:type="spellEnd"/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LP#53Wine Factory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Road, Sangre Grande.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>: 331-6689</w:t>
      </w:r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785A23">
          <w:rPr>
            <w:rStyle w:val="Hyperlink"/>
            <w:rFonts w:ascii="Times New Roman" w:hAnsi="Times New Roman" w:cs="Times New Roman"/>
            <w:sz w:val="24"/>
            <w:szCs w:val="24"/>
          </w:rPr>
          <w:t>brandonharrybachan@gmail.com</w:t>
        </w:r>
      </w:hyperlink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OBJECTIVE</w:t>
      </w:r>
      <w:r w:rsidR="00EB30B3">
        <w:rPr>
          <w:rFonts w:ascii="Times New Roman" w:hAnsi="Times New Roman" w:cs="Times New Roman"/>
          <w:sz w:val="24"/>
          <w:szCs w:val="24"/>
        </w:rPr>
        <w:t>: To obtain employment with respect to job openings.</w:t>
      </w:r>
      <w:bookmarkStart w:id="0" w:name="_GoBack"/>
      <w:bookmarkEnd w:id="0"/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>: CXC CSEC AgriculturalScience(1),Biology(1),Chemistry(2),English(2),Information-Technology(3),Mathematics(2),Spanish(2)</w:t>
      </w:r>
    </w:p>
    <w:p w:rsidR="00D96B1C" w:rsidRDefault="00D96B1C" w:rsidP="00D96B1C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CXC CAPE</w:t>
      </w:r>
      <w:r>
        <w:rPr>
          <w:rFonts w:ascii="Times New Roman" w:hAnsi="Times New Roman" w:cs="Times New Roman"/>
          <w:sz w:val="24"/>
          <w:szCs w:val="24"/>
        </w:rPr>
        <w:t>: Biology unit 1(2), Biology unit 2(1), Caribbean Studies(1),Communication Studies(2),Environmental Science Unit 1(1), Environmental Science Unit 2(1), Chemistry Unit 1(3),Chemistry Unit 2(3).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Tertiary Level: Currently pursuing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BSc.Biology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University of the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Indies.St.Augustine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 xml:space="preserve">:  Pharmaceutical Sales clerk at Prescription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Ltd</w:t>
      </w:r>
      <w:proofErr w:type="gramStart"/>
      <w:r>
        <w:rPr>
          <w:rFonts w:ascii="Times New Roman" w:hAnsi="Times New Roman" w:cs="Times New Roman"/>
          <w:sz w:val="24"/>
          <w:szCs w:val="24"/>
        </w:rPr>
        <w:t>,Sangre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Grande.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Store Clerk at Naipaul’s </w:t>
      </w:r>
      <w:proofErr w:type="gramStart"/>
      <w:r>
        <w:rPr>
          <w:rFonts w:ascii="Times New Roman" w:hAnsi="Times New Roman" w:cs="Times New Roman"/>
          <w:sz w:val="24"/>
          <w:szCs w:val="24"/>
        </w:rPr>
        <w:t>Holding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Limited, Eastern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Rd.S</w:t>
      </w:r>
      <w:proofErr w:type="spellEnd"/>
      <w:r>
        <w:rPr>
          <w:rFonts w:ascii="Times New Roman" w:hAnsi="Times New Roman" w:cs="Times New Roman"/>
          <w:sz w:val="24"/>
          <w:szCs w:val="24"/>
        </w:rPr>
        <w:t>/Grande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Sales Clerk and Dispensary Assistant trainee at Hilltop Pharmacy.</w:t>
      </w:r>
      <w:proofErr w:type="gramEnd"/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Sangre Grande.</w:t>
      </w:r>
      <w:proofErr w:type="gramEnd"/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CSR Standard at RBC Royal bank, Sangre Grande.</w:t>
      </w:r>
    </w:p>
    <w:p w:rsidR="00971C38" w:rsidRDefault="00971C38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Co-Manager-Operations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Wendys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Montrose.</w:t>
      </w:r>
      <w:proofErr w:type="gramEnd"/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OTHER ACHIEVEMENTS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6B1C" w:rsidRDefault="00D96B1C" w:rsidP="00D96B1C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Six Senior College Prefect</w:t>
      </w:r>
    </w:p>
    <w:p w:rsidR="00D96B1C" w:rsidRDefault="00D96B1C" w:rsidP="00D96B1C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leader for voluntarily social work and community service at the “Home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located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Sangre Grande during form six at Northeastern College.</w:t>
      </w:r>
    </w:p>
    <w:p w:rsidR="00D96B1C" w:rsidRDefault="00D96B1C" w:rsidP="00D96B1C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holder of many form five and form six awards and trophies.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gained from RBC Royal Bank are proactively delivering excellence in customer experience and ensuring that the client is welcomed, satisfied and thanked for their business.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Performing transactions at an expert level, and also willing to learn and advance my knowledge.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Spotting opportunities to sell the banks products and services and ensuring that the target referrals are met.</w:t>
      </w:r>
    </w:p>
    <w:p w:rsidR="00D96B1C" w:rsidRDefault="00D96B1C" w:rsidP="00D96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referrer in the Standard Department and received several compliments from my account manager and manager on my performance. Furthermore I received the </w:t>
      </w:r>
      <w:r w:rsidR="00632CC8">
        <w:rPr>
          <w:rFonts w:ascii="Times New Roman" w:hAnsi="Times New Roman" w:cs="Times New Roman"/>
          <w:sz w:val="24"/>
          <w:szCs w:val="24"/>
        </w:rPr>
        <w:t>“Managing Director’s</w:t>
      </w:r>
      <w:r>
        <w:rPr>
          <w:rFonts w:ascii="Times New Roman" w:hAnsi="Times New Roman" w:cs="Times New Roman"/>
          <w:sz w:val="24"/>
          <w:szCs w:val="24"/>
        </w:rPr>
        <w:t xml:space="preserve"> Top Performer Certificate of Recognition” for achieving the service goal for period May 2014, 233 percent above plan. I have received awards for referrals during the monthly branch manager’s meeting and for detecting two phishing attacks which assisted in retrieving the large sums of money.</w:t>
      </w:r>
    </w:p>
    <w:p w:rsidR="00971C38" w:rsidRDefault="00971C38" w:rsidP="00D96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0559A8">
        <w:rPr>
          <w:rFonts w:ascii="Times New Roman" w:hAnsi="Times New Roman" w:cs="Times New Roman"/>
          <w:sz w:val="24"/>
          <w:szCs w:val="24"/>
        </w:rPr>
        <w:t>Co. Manager</w:t>
      </w:r>
      <w:r>
        <w:rPr>
          <w:rFonts w:ascii="Times New Roman" w:hAnsi="Times New Roman" w:cs="Times New Roman"/>
          <w:sz w:val="24"/>
          <w:szCs w:val="24"/>
        </w:rPr>
        <w:t xml:space="preserve">-Operations for Wendy’s, this position entailed that all assistant managers and supervisors were giving instructions to make all reports to me, in which I would further direct to the General Manager and District Manager. I am qualified and certified under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provided by online schooling from international. I also attended the SERVSAFE conference for international health and safety certification. I am a humble individual who fulfills the duties of all restaurant operations</w:t>
      </w:r>
      <w:r w:rsidR="000559A8">
        <w:rPr>
          <w:rFonts w:ascii="Times New Roman" w:hAnsi="Times New Roman" w:cs="Times New Roman"/>
          <w:sz w:val="24"/>
          <w:szCs w:val="24"/>
        </w:rPr>
        <w:t xml:space="preserve"> efficiently, while maintaining all health and safety regulations. As a leader, I am able to work with staff to ensure they are respected and treated with dignity thus aiding in maintaining a customer service reputation that is beyond exceptional.</w:t>
      </w:r>
    </w:p>
    <w:p w:rsidR="00971C38" w:rsidRDefault="00971C38" w:rsidP="00D96B1C">
      <w:pPr>
        <w:rPr>
          <w:rFonts w:ascii="Times New Roman" w:hAnsi="Times New Roman" w:cs="Times New Roman"/>
          <w:sz w:val="24"/>
          <w:szCs w:val="24"/>
        </w:rPr>
      </w:pP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  Watching football, surfing the internet, environmental awareness, sciences, spending time with family and friends.</w:t>
      </w:r>
    </w:p>
    <w:p w:rsidR="00D96B1C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D628D2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: Marlene </w:t>
      </w:r>
      <w:proofErr w:type="gramStart"/>
      <w:r>
        <w:rPr>
          <w:rFonts w:ascii="Times New Roman" w:hAnsi="Times New Roman" w:cs="Times New Roman"/>
          <w:sz w:val="24"/>
          <w:szCs w:val="24"/>
        </w:rPr>
        <w:t>Davidson(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Teacher):751-7732</w:t>
      </w:r>
    </w:p>
    <w:p w:rsidR="00D96B1C" w:rsidRPr="007A0444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Mary Richards </w:t>
      </w:r>
      <w:proofErr w:type="gramStart"/>
      <w:r>
        <w:rPr>
          <w:rFonts w:ascii="Times New Roman" w:hAnsi="Times New Roman" w:cs="Times New Roman"/>
          <w:sz w:val="24"/>
          <w:szCs w:val="24"/>
        </w:rPr>
        <w:t>( Religious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Teacher): 387-7981</w:t>
      </w:r>
    </w:p>
    <w:p w:rsidR="00D96B1C" w:rsidRPr="002C21C2" w:rsidRDefault="00D96B1C" w:rsidP="00D96B1C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6B1C" w:rsidRDefault="00D96B1C" w:rsidP="00D96B1C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D96B1C" w:rsidRDefault="00D96B1C" w:rsidP="00D96B1C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D96B1C" w:rsidRDefault="00D96B1C" w:rsidP="00D96B1C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D96B1C" w:rsidRDefault="00D96B1C" w:rsidP="00D96B1C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D96B1C" w:rsidRDefault="00D96B1C" w:rsidP="000559A8">
      <w:pPr>
        <w:rPr>
          <w:rFonts w:ascii="Times New Roman" w:hAnsi="Times New Roman" w:cs="Times New Roman"/>
          <w:sz w:val="28"/>
          <w:szCs w:val="28"/>
        </w:rPr>
      </w:pPr>
    </w:p>
    <w:p w:rsidR="00D96B1C" w:rsidRPr="00D96B1C" w:rsidRDefault="00D96B1C" w:rsidP="00D96B1C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sectPr w:rsidR="00D96B1C" w:rsidRPr="00D96B1C" w:rsidSect="00D96B1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4665"/>
    <w:multiLevelType w:val="hybridMultilevel"/>
    <w:tmpl w:val="ADB4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2C"/>
    <w:rsid w:val="000559A8"/>
    <w:rsid w:val="000B62B4"/>
    <w:rsid w:val="001D4B96"/>
    <w:rsid w:val="002908BA"/>
    <w:rsid w:val="0043620F"/>
    <w:rsid w:val="00632CC8"/>
    <w:rsid w:val="00971C38"/>
    <w:rsid w:val="00D027B0"/>
    <w:rsid w:val="00D96B1C"/>
    <w:rsid w:val="00D96B2C"/>
    <w:rsid w:val="00EB30B3"/>
    <w:rsid w:val="00F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B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B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harrybachan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B81A-30D6-4DAF-A176-7116B2DBDBED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0EC43B0-6DD7-4636-AAE6-D124DC85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2015-07-12T18:30:00Z</dcterms:created>
  <dcterms:modified xsi:type="dcterms:W3CDTF">2015-07-15T01:12:00Z</dcterms:modified>
</cp:coreProperties>
</file>