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E71978" w:rsidRDefault="00B926BB" w:rsidP="00E71978">
      <w:pPr>
        <w:pStyle w:val="Title"/>
      </w:pPr>
      <w:r w:rsidRPr="00E71978">
        <w:t>Cher-Mari</w:t>
      </w:r>
      <w:r w:rsidR="0042716D" w:rsidRPr="00E71978">
        <w:t>e</w:t>
      </w:r>
      <w:r w:rsidRPr="00E71978">
        <w:t xml:space="preserve"> Navarro</w:t>
      </w:r>
      <w:r w:rsidR="00E71978" w:rsidRPr="00E71978">
        <w:tab/>
      </w:r>
    </w:p>
    <w:p w:rsidR="00141A4C" w:rsidRDefault="00AA2982" w:rsidP="00141A4C">
      <w:r>
        <w:t xml:space="preserve">3T </w:t>
      </w:r>
      <w:proofErr w:type="spellStart"/>
      <w:r>
        <w:t>Longden</w:t>
      </w:r>
      <w:proofErr w:type="spellEnd"/>
      <w:r>
        <w:t xml:space="preserve"> S</w:t>
      </w:r>
      <w:r w:rsidR="00B926BB">
        <w:t xml:space="preserve">treet </w:t>
      </w:r>
      <w:proofErr w:type="spellStart"/>
      <w:r w:rsidR="00B926BB">
        <w:t>Arima</w:t>
      </w:r>
      <w:proofErr w:type="spellEnd"/>
      <w:r w:rsidR="00141A4C">
        <w:t> | </w:t>
      </w:r>
      <w:r>
        <w:t xml:space="preserve">1-868-359-2444 </w:t>
      </w:r>
      <w:r w:rsidR="00141A4C">
        <w:t>| </w:t>
      </w:r>
      <w:hyperlink r:id="rId8" w:history="1">
        <w:r w:rsidR="000C6F4F" w:rsidRPr="00AB0893">
          <w:rPr>
            <w:rStyle w:val="Hyperlink"/>
          </w:rPr>
          <w:t>chelseanavarro6@gmail.com</w:t>
        </w:r>
      </w:hyperlink>
    </w:p>
    <w:p w:rsidR="000C6F4F" w:rsidRDefault="00C53552" w:rsidP="000C6F4F">
      <w:pPr>
        <w:pStyle w:val="Heading1"/>
      </w:pPr>
      <w:sdt>
        <w:sdtPr>
          <w:alias w:val="Objective:"/>
          <w:tag w:val="Objective:"/>
          <w:id w:val="-731932020"/>
          <w:placeholder>
            <w:docPart w:val="A38A2FA76BFD426091495A7D7979D41B"/>
          </w:placeholder>
          <w:temporary/>
          <w:showingPlcHdr/>
          <w15:appearance w15:val="hidden"/>
        </w:sdtPr>
        <w:sdtEndPr/>
        <w:sdtContent>
          <w:r w:rsidR="000C6F4F" w:rsidRPr="00E71978">
            <w:t>Objective</w:t>
          </w:r>
        </w:sdtContent>
      </w:sdt>
    </w:p>
    <w:p w:rsidR="000C6F4F" w:rsidRDefault="00600316" w:rsidP="00141A4C">
      <w:r w:rsidRPr="00600316">
        <w:t xml:space="preserve">To obtain a stable position that </w:t>
      </w:r>
      <w:r w:rsidR="00D105D2">
        <w:t xml:space="preserve">will </w:t>
      </w:r>
      <w:r w:rsidRPr="00600316">
        <w:t>allow me to grow in professional life while advance in my career</w:t>
      </w:r>
    </w:p>
    <w:p w:rsidR="000C6F4F" w:rsidRDefault="008C2E21" w:rsidP="000C6F4F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t>Profile</w:t>
      </w:r>
      <w:bookmarkStart w:id="0" w:name="_GoBack"/>
      <w:bookmarkEnd w:id="0"/>
    </w:p>
    <w:p w:rsidR="008C2E21" w:rsidRDefault="008C2E21" w:rsidP="008C2E21">
      <w:pPr>
        <w:pStyle w:val="ListParagraph"/>
        <w:numPr>
          <w:ilvl w:val="0"/>
          <w:numId w:val="24"/>
        </w:numPr>
        <w:spacing w:after="0" w:line="276" w:lineRule="auto"/>
      </w:pPr>
      <w:r>
        <w:t xml:space="preserve">Honest </w:t>
      </w:r>
    </w:p>
    <w:p w:rsidR="008C2E21" w:rsidRDefault="008C2E21" w:rsidP="008C2E21">
      <w:pPr>
        <w:pStyle w:val="ListParagraph"/>
        <w:numPr>
          <w:ilvl w:val="0"/>
          <w:numId w:val="24"/>
        </w:numPr>
        <w:spacing w:after="0" w:line="276" w:lineRule="auto"/>
      </w:pPr>
      <w:r>
        <w:t xml:space="preserve">Agile minded </w:t>
      </w:r>
    </w:p>
    <w:p w:rsidR="008C2E21" w:rsidRDefault="008C2E21" w:rsidP="008C2E21">
      <w:pPr>
        <w:pStyle w:val="ListParagraph"/>
        <w:numPr>
          <w:ilvl w:val="0"/>
          <w:numId w:val="24"/>
        </w:numPr>
        <w:spacing w:after="0" w:line="276" w:lineRule="auto"/>
      </w:pPr>
      <w:r>
        <w:t xml:space="preserve">Quick learner </w:t>
      </w:r>
    </w:p>
    <w:p w:rsidR="008C2E21" w:rsidRDefault="008C2E21" w:rsidP="008C2E21">
      <w:pPr>
        <w:pStyle w:val="ListParagraph"/>
        <w:numPr>
          <w:ilvl w:val="0"/>
          <w:numId w:val="24"/>
        </w:numPr>
        <w:spacing w:after="0" w:line="276" w:lineRule="auto"/>
      </w:pPr>
      <w:r>
        <w:t xml:space="preserve">Willing </w:t>
      </w:r>
    </w:p>
    <w:p w:rsidR="000C6F4F" w:rsidRDefault="008C2E21" w:rsidP="008C2E21">
      <w:pPr>
        <w:pStyle w:val="ListParagraph"/>
        <w:numPr>
          <w:ilvl w:val="0"/>
          <w:numId w:val="24"/>
        </w:numPr>
        <w:spacing w:after="0" w:line="276" w:lineRule="auto"/>
      </w:pPr>
      <w:r>
        <w:t>Consistent</w:t>
      </w:r>
    </w:p>
    <w:sdt>
      <w:sdtPr>
        <w:alias w:val="Experience:"/>
        <w:tag w:val="Experience:"/>
        <w:id w:val="171684534"/>
        <w:placeholder>
          <w:docPart w:val="FDEBCAEC08D0413C80E3CF33AC993D39"/>
        </w:placeholder>
        <w:temporary/>
        <w:showingPlcHdr/>
        <w15:appearance w15:val="hidden"/>
      </w:sdtPr>
      <w:sdtEndPr/>
      <w:sdtContent>
        <w:p w:rsidR="004B53FF" w:rsidRDefault="004B53FF" w:rsidP="004B53FF">
          <w:pPr>
            <w:pStyle w:val="Heading1"/>
          </w:pPr>
          <w:r>
            <w:t>Experience</w:t>
          </w:r>
        </w:p>
      </w:sdtContent>
    </w:sdt>
    <w:p w:rsidR="002270CF" w:rsidRDefault="002270CF" w:rsidP="002270CF">
      <w:pPr>
        <w:pStyle w:val="Heading2"/>
      </w:pPr>
      <w:r>
        <w:rPr>
          <w:color w:val="auto"/>
        </w:rPr>
        <w:t>Costumer sales REPRESENTATIVE |</w:t>
      </w:r>
      <w:r>
        <w:t> </w:t>
      </w:r>
      <w:r w:rsidR="00B51D06">
        <w:t>Digicel Play| Jan 2017 to April 2017</w:t>
      </w:r>
    </w:p>
    <w:p w:rsidR="002270CF" w:rsidRDefault="00E45C89" w:rsidP="00E45C89">
      <w:pPr>
        <w:pStyle w:val="ListBullet"/>
        <w:numPr>
          <w:ilvl w:val="0"/>
          <w:numId w:val="21"/>
        </w:numPr>
      </w:pPr>
      <w:r>
        <w:t>Strategizing new ways to sell products</w:t>
      </w:r>
    </w:p>
    <w:p w:rsidR="002270CF" w:rsidRDefault="002270CF" w:rsidP="004B53FF">
      <w:pPr>
        <w:pStyle w:val="ListBullet"/>
        <w:numPr>
          <w:ilvl w:val="0"/>
          <w:numId w:val="21"/>
        </w:numPr>
      </w:pPr>
      <w:r>
        <w:t xml:space="preserve">Data entry </w:t>
      </w:r>
      <w:r w:rsidR="00412534">
        <w:t>/Enter</w:t>
      </w:r>
      <w:r w:rsidR="003F1A3F">
        <w:t>ing</w:t>
      </w:r>
      <w:r w:rsidR="00412534">
        <w:t xml:space="preserve"> sales into databases </w:t>
      </w:r>
    </w:p>
    <w:p w:rsidR="00E45C89" w:rsidRDefault="00E45C89" w:rsidP="00E45C89">
      <w:pPr>
        <w:pStyle w:val="ListBullet"/>
        <w:numPr>
          <w:ilvl w:val="0"/>
          <w:numId w:val="21"/>
        </w:numPr>
      </w:pPr>
      <w:r>
        <w:t>Closing door to door sales</w:t>
      </w:r>
    </w:p>
    <w:p w:rsidR="004B53FF" w:rsidRDefault="004B53FF" w:rsidP="004B53FF">
      <w:pPr>
        <w:pStyle w:val="Heading2"/>
      </w:pPr>
      <w:r w:rsidRPr="0042716D">
        <w:rPr>
          <w:color w:val="auto"/>
        </w:rPr>
        <w:t>Telesales Specialist</w:t>
      </w:r>
      <w:r>
        <w:t> | </w:t>
      </w:r>
      <w:r w:rsidRPr="0042716D">
        <w:t xml:space="preserve">Cell Master </w:t>
      </w:r>
      <w:r w:rsidR="00B51D06">
        <w:t>limited| nov 2016 to Jan 2017</w:t>
      </w:r>
    </w:p>
    <w:p w:rsidR="004B53FF" w:rsidRDefault="004B53FF" w:rsidP="004B53FF">
      <w:pPr>
        <w:pStyle w:val="ListBullet"/>
        <w:numPr>
          <w:ilvl w:val="0"/>
          <w:numId w:val="21"/>
        </w:numPr>
      </w:pPr>
      <w:r>
        <w:t>Sales of TSTT/</w:t>
      </w:r>
      <w:proofErr w:type="spellStart"/>
      <w:r>
        <w:t>Bmobile</w:t>
      </w:r>
      <w:proofErr w:type="spellEnd"/>
      <w:r>
        <w:t xml:space="preserve">  products and service to customers via telephone</w:t>
      </w:r>
    </w:p>
    <w:p w:rsidR="004B53FF" w:rsidRDefault="004B53FF" w:rsidP="004B53FF">
      <w:pPr>
        <w:pStyle w:val="ListBullet"/>
        <w:numPr>
          <w:ilvl w:val="0"/>
          <w:numId w:val="21"/>
        </w:numPr>
      </w:pPr>
      <w:r>
        <w:t xml:space="preserve">Data entry </w:t>
      </w:r>
    </w:p>
    <w:p w:rsidR="004B53FF" w:rsidRDefault="004B53FF" w:rsidP="004B53FF">
      <w:pPr>
        <w:pStyle w:val="Heading2"/>
      </w:pPr>
      <w:r w:rsidRPr="0042716D">
        <w:rPr>
          <w:color w:val="auto"/>
        </w:rPr>
        <w:t>CSR/ Store Supervisor</w:t>
      </w:r>
      <w:r>
        <w:t> | </w:t>
      </w:r>
      <w:r w:rsidRPr="0042716D">
        <w:rPr>
          <w:color w:val="auto"/>
        </w:rPr>
        <w:t>Shoeaholics</w:t>
      </w:r>
      <w:r>
        <w:t> | sept 2015 to dec 2015</w:t>
      </w:r>
    </w:p>
    <w:p w:rsidR="004B53FF" w:rsidRDefault="004B53FF" w:rsidP="004B53FF">
      <w:pPr>
        <w:pStyle w:val="ListBullet"/>
        <w:numPr>
          <w:ilvl w:val="0"/>
          <w:numId w:val="21"/>
        </w:numPr>
      </w:pPr>
      <w:r>
        <w:t xml:space="preserve">Inventory of stock/ stock-taking </w:t>
      </w:r>
    </w:p>
    <w:p w:rsidR="004B53FF" w:rsidRDefault="004B53FF" w:rsidP="004B53FF">
      <w:pPr>
        <w:pStyle w:val="ListBullet"/>
        <w:numPr>
          <w:ilvl w:val="0"/>
          <w:numId w:val="21"/>
        </w:numPr>
      </w:pPr>
      <w:r>
        <w:t>Preparation of payroll</w:t>
      </w:r>
    </w:p>
    <w:p w:rsidR="004B53FF" w:rsidRDefault="004B53FF" w:rsidP="004B53FF">
      <w:pPr>
        <w:pStyle w:val="ListBullet"/>
        <w:numPr>
          <w:ilvl w:val="0"/>
          <w:numId w:val="21"/>
        </w:numPr>
      </w:pPr>
      <w:r>
        <w:t xml:space="preserve">Management of staff </w:t>
      </w:r>
    </w:p>
    <w:p w:rsidR="004B53FF" w:rsidRDefault="004B53FF" w:rsidP="004B53FF">
      <w:pPr>
        <w:pStyle w:val="ListBullet"/>
        <w:numPr>
          <w:ilvl w:val="0"/>
          <w:numId w:val="21"/>
        </w:numPr>
      </w:pPr>
      <w:r>
        <w:t xml:space="preserve">Collecting of money </w:t>
      </w:r>
      <w:r w:rsidRPr="00F35C42">
        <w:t xml:space="preserve">from patrons in exchange for </w:t>
      </w:r>
      <w:r>
        <w:t>products/cashier</w:t>
      </w:r>
      <w:r w:rsidRPr="00F35C42">
        <w:t>.</w:t>
      </w:r>
    </w:p>
    <w:p w:rsidR="004B53FF" w:rsidRDefault="004B53FF" w:rsidP="004B53FF">
      <w:pPr>
        <w:pStyle w:val="ListBullet"/>
        <w:numPr>
          <w:ilvl w:val="0"/>
          <w:numId w:val="21"/>
        </w:numPr>
      </w:pPr>
      <w:r>
        <w:t xml:space="preserve">Sales   </w:t>
      </w:r>
    </w:p>
    <w:p w:rsidR="004B53FF" w:rsidRDefault="004B53FF" w:rsidP="004B53FF">
      <w:pPr>
        <w:pStyle w:val="Heading2"/>
      </w:pPr>
      <w:r w:rsidRPr="0042716D">
        <w:t>Teacher's assistant</w:t>
      </w:r>
      <w:r>
        <w:t> | </w:t>
      </w:r>
      <w:r w:rsidRPr="0095295C">
        <w:rPr>
          <w:color w:val="auto"/>
        </w:rPr>
        <w:t>Teaching Aide</w:t>
      </w:r>
      <w:r>
        <w:t> | jan 2015 to aug2015</w:t>
      </w:r>
    </w:p>
    <w:p w:rsidR="004B53FF" w:rsidRDefault="004B53FF" w:rsidP="004B53FF">
      <w:pPr>
        <w:pStyle w:val="ListBullet"/>
        <w:numPr>
          <w:ilvl w:val="0"/>
          <w:numId w:val="21"/>
        </w:numPr>
      </w:pPr>
      <w:r>
        <w:t>Marking examination papers</w:t>
      </w:r>
    </w:p>
    <w:p w:rsidR="004B53FF" w:rsidRDefault="004B53FF" w:rsidP="004B53FF">
      <w:pPr>
        <w:pStyle w:val="ListBullet"/>
        <w:numPr>
          <w:ilvl w:val="0"/>
          <w:numId w:val="21"/>
        </w:numPr>
      </w:pPr>
      <w:r>
        <w:t xml:space="preserve">Entry of examination grades </w:t>
      </w:r>
    </w:p>
    <w:p w:rsidR="004B53FF" w:rsidRPr="001B29CF" w:rsidRDefault="004B53FF" w:rsidP="004B53FF">
      <w:pPr>
        <w:pStyle w:val="ListBullet"/>
        <w:numPr>
          <w:ilvl w:val="0"/>
          <w:numId w:val="21"/>
        </w:numPr>
      </w:pPr>
      <w:r>
        <w:t xml:space="preserve">Design  homework plans  </w:t>
      </w:r>
    </w:p>
    <w:p w:rsidR="004B53FF" w:rsidRDefault="004B53FF" w:rsidP="007C4112">
      <w:pPr>
        <w:pStyle w:val="Heading2"/>
      </w:pPr>
      <w:r>
        <w:t>Administrative Assistant | Pan American life insurance | </w:t>
      </w:r>
      <w:r>
        <w:rPr>
          <w:color w:val="auto"/>
        </w:rPr>
        <w:t>Oct</w:t>
      </w:r>
      <w:r w:rsidRPr="0095295C">
        <w:rPr>
          <w:color w:val="auto"/>
        </w:rPr>
        <w:t xml:space="preserve"> 2014 - Dec 2014</w:t>
      </w:r>
    </w:p>
    <w:p w:rsidR="004B53FF" w:rsidRPr="00F35C42" w:rsidRDefault="004B53FF" w:rsidP="004B53FF">
      <w:pPr>
        <w:numPr>
          <w:ilvl w:val="0"/>
          <w:numId w:val="26"/>
        </w:numPr>
        <w:spacing w:after="100" w:afterAutospacing="1" w:line="276" w:lineRule="auto"/>
        <w:rPr>
          <w:rFonts w:eastAsia="Times New Roman" w:cs="Arial"/>
          <w:color w:val="3A3836" w:themeColor="background2" w:themeShade="40"/>
          <w:lang w:eastAsia="en-US"/>
        </w:rPr>
      </w:pPr>
      <w:r w:rsidRPr="00F35C42">
        <w:rPr>
          <w:rFonts w:eastAsia="Times New Roman" w:cs="Arial"/>
          <w:color w:val="3A3836" w:themeColor="background2" w:themeShade="40"/>
          <w:lang w:eastAsia="en-US"/>
        </w:rPr>
        <w:t xml:space="preserve">Provide clerical support </w:t>
      </w:r>
      <w:r w:rsidRPr="00AD375D">
        <w:rPr>
          <w:rFonts w:eastAsia="Times New Roman" w:cs="Arial"/>
          <w:color w:val="3A3836" w:themeColor="background2" w:themeShade="40"/>
          <w:lang w:eastAsia="en-US"/>
        </w:rPr>
        <w:t xml:space="preserve"> which included </w:t>
      </w:r>
      <w:r w:rsidRPr="00F35C42">
        <w:rPr>
          <w:rFonts w:eastAsia="Times New Roman" w:cs="Arial"/>
          <w:color w:val="3A3836" w:themeColor="background2" w:themeShade="40"/>
          <w:lang w:eastAsia="en-US"/>
        </w:rPr>
        <w:t xml:space="preserve">scanning, faxing and copying </w:t>
      </w:r>
    </w:p>
    <w:p w:rsidR="004B53FF" w:rsidRPr="00F35C42" w:rsidRDefault="004B53FF" w:rsidP="004B53FF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eastAsia="Times New Roman" w:cs="Arial"/>
          <w:color w:val="3A3836" w:themeColor="background2" w:themeShade="40"/>
          <w:lang w:eastAsia="en-US"/>
        </w:rPr>
      </w:pPr>
      <w:r w:rsidRPr="00F35C42">
        <w:rPr>
          <w:rFonts w:eastAsia="Times New Roman" w:cs="Arial"/>
          <w:color w:val="3A3836" w:themeColor="background2" w:themeShade="40"/>
          <w:lang w:eastAsia="en-US"/>
        </w:rPr>
        <w:t>Maintain electronic and hard copy filing system</w:t>
      </w:r>
    </w:p>
    <w:p w:rsidR="004B53FF" w:rsidRPr="00F35C42" w:rsidRDefault="004B53FF" w:rsidP="004B53FF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eastAsia="Times New Roman" w:cs="Arial"/>
          <w:color w:val="3A3836" w:themeColor="background2" w:themeShade="40"/>
          <w:lang w:eastAsia="en-US"/>
        </w:rPr>
      </w:pPr>
      <w:r w:rsidRPr="00F35C42">
        <w:rPr>
          <w:rFonts w:eastAsia="Times New Roman" w:cs="Arial"/>
          <w:color w:val="3A3836" w:themeColor="background2" w:themeShade="40"/>
          <w:lang w:eastAsia="en-US"/>
        </w:rPr>
        <w:t>Open, sort and distribute incoming correspondence</w:t>
      </w:r>
    </w:p>
    <w:p w:rsidR="004B53FF" w:rsidRPr="00F35C42" w:rsidRDefault="004B53FF" w:rsidP="004B53FF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eastAsia="Times New Roman" w:cs="Arial"/>
          <w:color w:val="3A3836" w:themeColor="background2" w:themeShade="40"/>
          <w:lang w:eastAsia="en-US"/>
        </w:rPr>
      </w:pPr>
      <w:r w:rsidRPr="00F35C42">
        <w:rPr>
          <w:rFonts w:eastAsia="Times New Roman" w:cs="Arial"/>
          <w:color w:val="3A3836" w:themeColor="background2" w:themeShade="40"/>
          <w:lang w:eastAsia="en-US"/>
        </w:rPr>
        <w:t>Perform data entry and scan documents</w:t>
      </w:r>
    </w:p>
    <w:p w:rsidR="004B53FF" w:rsidRPr="00F35C42" w:rsidRDefault="004B53FF" w:rsidP="004B53FF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eastAsia="Times New Roman" w:cs="Arial"/>
          <w:color w:val="3A3836" w:themeColor="background2" w:themeShade="40"/>
          <w:lang w:eastAsia="en-US"/>
        </w:rPr>
      </w:pPr>
      <w:r w:rsidRPr="00F35C42">
        <w:rPr>
          <w:rFonts w:eastAsia="Times New Roman" w:cs="Arial"/>
          <w:color w:val="3A3836" w:themeColor="background2" w:themeShade="40"/>
          <w:lang w:eastAsia="en-US"/>
        </w:rPr>
        <w:t>Answer calls from customers regarding their inquiries</w:t>
      </w:r>
    </w:p>
    <w:p w:rsidR="004B53FF" w:rsidRPr="00AD375D" w:rsidRDefault="004B53FF" w:rsidP="004B53FF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eastAsia="Times New Roman" w:cs="Arial"/>
          <w:color w:val="3A3836" w:themeColor="background2" w:themeShade="40"/>
          <w:lang w:eastAsia="en-US"/>
        </w:rPr>
      </w:pPr>
      <w:r w:rsidRPr="00F35C42">
        <w:rPr>
          <w:rFonts w:eastAsia="Times New Roman" w:cs="Arial"/>
          <w:color w:val="3A3836" w:themeColor="background2" w:themeShade="40"/>
          <w:lang w:eastAsia="en-US"/>
        </w:rPr>
        <w:t>Coordinate me</w:t>
      </w:r>
      <w:r w:rsidRPr="00AD375D">
        <w:rPr>
          <w:rFonts w:eastAsia="Times New Roman" w:cs="Arial"/>
          <w:color w:val="3A3836" w:themeColor="background2" w:themeShade="40"/>
          <w:lang w:eastAsia="en-US"/>
        </w:rPr>
        <w:t xml:space="preserve">etings, appointments for superiors </w:t>
      </w:r>
    </w:p>
    <w:p w:rsidR="004B53FF" w:rsidRDefault="004B53FF" w:rsidP="004B53FF">
      <w:pPr>
        <w:pStyle w:val="Heading2"/>
      </w:pPr>
      <w:r w:rsidRPr="0095295C">
        <w:rPr>
          <w:color w:val="auto"/>
        </w:rPr>
        <w:lastRenderedPageBreak/>
        <w:t>SALES AGENT</w:t>
      </w:r>
      <w:r>
        <w:t> | </w:t>
      </w:r>
      <w:r w:rsidRPr="0095295C">
        <w:rPr>
          <w:color w:val="auto"/>
        </w:rPr>
        <w:t>Green dot limited</w:t>
      </w:r>
      <w:r>
        <w:t> | </w:t>
      </w:r>
      <w:r w:rsidRPr="0095295C">
        <w:rPr>
          <w:color w:val="auto"/>
        </w:rPr>
        <w:t>may 2015-sept 2014</w:t>
      </w:r>
    </w:p>
    <w:p w:rsidR="004B53FF" w:rsidRPr="00F34DB1" w:rsidRDefault="004B53FF" w:rsidP="004B53FF">
      <w:pPr>
        <w:pStyle w:val="ListBullet"/>
        <w:numPr>
          <w:ilvl w:val="0"/>
          <w:numId w:val="21"/>
        </w:numPr>
      </w:pPr>
      <w:r>
        <w:rPr>
          <w:color w:val="auto"/>
        </w:rPr>
        <w:t xml:space="preserve"> Sale of </w:t>
      </w:r>
      <w:r w:rsidRPr="0095295C">
        <w:rPr>
          <w:color w:val="auto"/>
        </w:rPr>
        <w:t>Cable &amp; internet Sales specialist</w:t>
      </w:r>
      <w:r>
        <w:rPr>
          <w:color w:val="auto"/>
        </w:rPr>
        <w:t xml:space="preserve"> via telephone</w:t>
      </w:r>
    </w:p>
    <w:p w:rsidR="004B53FF" w:rsidRPr="001B29CF" w:rsidRDefault="004B53FF" w:rsidP="004B53FF">
      <w:pPr>
        <w:pStyle w:val="ListBullet"/>
        <w:numPr>
          <w:ilvl w:val="0"/>
          <w:numId w:val="21"/>
        </w:numPr>
      </w:pPr>
      <w:r>
        <w:rPr>
          <w:color w:val="auto"/>
        </w:rPr>
        <w:t>Entry of sales and cold calls</w:t>
      </w:r>
    </w:p>
    <w:p w:rsidR="004B53FF" w:rsidRDefault="004B53FF" w:rsidP="004B53FF">
      <w:pPr>
        <w:pStyle w:val="Heading2"/>
      </w:pPr>
      <w:r w:rsidRPr="0095295C">
        <w:rPr>
          <w:color w:val="auto"/>
        </w:rPr>
        <w:t>data entry clerk &amp; office assistant</w:t>
      </w:r>
      <w:r>
        <w:t> | </w:t>
      </w:r>
      <w:r w:rsidRPr="0095295C">
        <w:rPr>
          <w:color w:val="auto"/>
        </w:rPr>
        <w:t>Charles lumber yard</w:t>
      </w:r>
      <w:r>
        <w:t> | </w:t>
      </w:r>
      <w:r>
        <w:rPr>
          <w:color w:val="auto"/>
        </w:rPr>
        <w:t xml:space="preserve">april </w:t>
      </w:r>
      <w:r w:rsidRPr="0095295C">
        <w:rPr>
          <w:color w:val="auto"/>
        </w:rPr>
        <w:t>2009-</w:t>
      </w:r>
      <w:r>
        <w:rPr>
          <w:color w:val="auto"/>
        </w:rPr>
        <w:t xml:space="preserve"> oct </w:t>
      </w:r>
      <w:r w:rsidRPr="0095295C">
        <w:rPr>
          <w:color w:val="auto"/>
        </w:rPr>
        <w:t>2011</w:t>
      </w:r>
      <w:r>
        <w:rPr>
          <w:color w:val="auto"/>
        </w:rPr>
        <w:t>(part-time)</w:t>
      </w:r>
    </w:p>
    <w:p w:rsidR="004B53FF" w:rsidRDefault="004B53FF" w:rsidP="004B53FF">
      <w:pPr>
        <w:pStyle w:val="ListBullet"/>
        <w:numPr>
          <w:ilvl w:val="0"/>
          <w:numId w:val="21"/>
        </w:numPr>
      </w:pPr>
      <w:r>
        <w:t xml:space="preserve">Entry of stock/stock taking </w:t>
      </w:r>
    </w:p>
    <w:p w:rsidR="004B53FF" w:rsidRDefault="004B53FF" w:rsidP="004B53FF">
      <w:pPr>
        <w:pStyle w:val="ListBullet"/>
        <w:numPr>
          <w:ilvl w:val="0"/>
          <w:numId w:val="21"/>
        </w:numPr>
      </w:pPr>
      <w:r>
        <w:t>Managing/balancing daily accounts</w:t>
      </w:r>
    </w:p>
    <w:sdt>
      <w:sdtPr>
        <w:alias w:val="Education:"/>
        <w:tag w:val="Education:"/>
        <w:id w:val="807127995"/>
        <w:placeholder>
          <w:docPart w:val="7EDF4E8B53644158A522D137548C33F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2C4604" w:rsidRDefault="002C4604">
      <w:pPr>
        <w:pStyle w:val="Heading2"/>
      </w:pPr>
      <w:r>
        <w:t xml:space="preserve">school of business and computer SCIENCE (sbcs) </w:t>
      </w:r>
    </w:p>
    <w:p w:rsidR="002C4604" w:rsidRDefault="002C4604" w:rsidP="004B53FF">
      <w:pPr>
        <w:pStyle w:val="Heading2"/>
        <w:spacing w:after="0"/>
        <w:rPr>
          <w:caps w:val="0"/>
        </w:rPr>
      </w:pPr>
      <w:r>
        <w:rPr>
          <w:caps w:val="0"/>
        </w:rPr>
        <w:t xml:space="preserve">Foundation in Accountancy Level </w:t>
      </w:r>
      <w:r>
        <w:t xml:space="preserve">1| jan-2015 </w:t>
      </w:r>
      <w:r>
        <w:rPr>
          <w:caps w:val="0"/>
        </w:rPr>
        <w:t xml:space="preserve">to Current </w:t>
      </w:r>
    </w:p>
    <w:p w:rsidR="002C4604" w:rsidRPr="002C4604" w:rsidRDefault="002C4604" w:rsidP="004B53FF">
      <w:pPr>
        <w:spacing w:after="0"/>
      </w:pPr>
    </w:p>
    <w:p w:rsidR="002C4604" w:rsidRDefault="002C4604" w:rsidP="004B53FF">
      <w:pPr>
        <w:pStyle w:val="Heading2"/>
        <w:spacing w:after="0"/>
      </w:pPr>
      <w:r w:rsidRPr="002C4604">
        <w:t>Caribbean union college</w:t>
      </w:r>
      <w:r w:rsidR="009D5933">
        <w:t> </w:t>
      </w:r>
    </w:p>
    <w:p w:rsidR="006270A9" w:rsidRDefault="002C4604">
      <w:pPr>
        <w:pStyle w:val="Heading2"/>
      </w:pPr>
      <w:r>
        <w:t>cxc-</w:t>
      </w:r>
      <w:r>
        <w:rPr>
          <w:caps w:val="0"/>
        </w:rPr>
        <w:t>Caribbean Secondary Examination Certificate 2013</w:t>
      </w:r>
    </w:p>
    <w:p w:rsidR="002C4604" w:rsidRDefault="002C4604" w:rsidP="002C4604">
      <w:pPr>
        <w:pStyle w:val="ListBullet"/>
        <w:ind w:left="216"/>
      </w:pPr>
      <w:r>
        <w:rPr>
          <w:b/>
        </w:rPr>
        <w:t xml:space="preserve">Subject passed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Grade </w:t>
      </w:r>
    </w:p>
    <w:p w:rsidR="006270A9" w:rsidRDefault="002C4604" w:rsidP="008C2E21">
      <w:pPr>
        <w:pStyle w:val="ListBullet"/>
        <w:numPr>
          <w:ilvl w:val="0"/>
          <w:numId w:val="21"/>
        </w:numPr>
      </w:pPr>
      <w:r>
        <w:t>Principle of Business</w:t>
      </w:r>
      <w:r>
        <w:tab/>
      </w:r>
      <w:r>
        <w:tab/>
        <w:t>II</w:t>
      </w:r>
    </w:p>
    <w:sdt>
      <w:sdtPr>
        <w:alias w:val="Skills &amp; Abilities:"/>
        <w:tag w:val="Skills &amp; Abilities:"/>
        <w:id w:val="458624136"/>
        <w:placeholder>
          <w:docPart w:val="B84F2B5605BD4686BB13F01C56FCCBB3"/>
        </w:placeholder>
        <w:temporary/>
        <w:showingPlcHdr/>
        <w15:appearance w15:val="hidden"/>
      </w:sdtPr>
      <w:sdtEndPr/>
      <w:sdtContent>
        <w:p w:rsidR="006270A9" w:rsidRDefault="009D5933" w:rsidP="0042716D">
          <w:pPr>
            <w:pStyle w:val="Heading1"/>
          </w:pPr>
          <w:r>
            <w:t>Skills &amp; Abilities</w:t>
          </w:r>
        </w:p>
      </w:sdtContent>
    </w:sdt>
    <w:p w:rsidR="004B53FF" w:rsidRDefault="004B53FF" w:rsidP="008C2E21">
      <w:pPr>
        <w:pStyle w:val="ListBullet"/>
        <w:numPr>
          <w:ilvl w:val="0"/>
          <w:numId w:val="21"/>
        </w:numPr>
      </w:pPr>
      <w:r>
        <w:t>Makeup Artistry</w:t>
      </w:r>
    </w:p>
    <w:p w:rsidR="006270A9" w:rsidRDefault="0042716D" w:rsidP="004B53FF">
      <w:pPr>
        <w:pStyle w:val="ListBullet"/>
        <w:numPr>
          <w:ilvl w:val="1"/>
          <w:numId w:val="21"/>
        </w:numPr>
      </w:pPr>
      <w:r>
        <w:t xml:space="preserve">Advance level training </w:t>
      </w:r>
    </w:p>
    <w:p w:rsidR="004B53FF" w:rsidRDefault="004B53FF" w:rsidP="008C2E21">
      <w:pPr>
        <w:pStyle w:val="ListBullet"/>
        <w:numPr>
          <w:ilvl w:val="0"/>
          <w:numId w:val="21"/>
        </w:numPr>
      </w:pPr>
      <w:r>
        <w:t xml:space="preserve">Nail technician </w:t>
      </w:r>
    </w:p>
    <w:p w:rsidR="006270A9" w:rsidRDefault="0042716D" w:rsidP="004B53FF">
      <w:pPr>
        <w:pStyle w:val="ListBullet"/>
        <w:numPr>
          <w:ilvl w:val="1"/>
          <w:numId w:val="21"/>
        </w:numPr>
        <w:spacing w:after="0"/>
      </w:pPr>
      <w:r>
        <w:t>Certificate of participation Ministry of community development 2016</w:t>
      </w:r>
    </w:p>
    <w:p w:rsidR="004B53FF" w:rsidRPr="004B53FF" w:rsidRDefault="004B53FF" w:rsidP="004B53FF">
      <w:pPr>
        <w:pStyle w:val="ListParagraph"/>
        <w:numPr>
          <w:ilvl w:val="0"/>
          <w:numId w:val="27"/>
        </w:numPr>
        <w:spacing w:after="0"/>
      </w:pPr>
      <w:r>
        <w:t xml:space="preserve">Barbering </w:t>
      </w:r>
    </w:p>
    <w:p w:rsidR="0095295C" w:rsidRDefault="0095295C" w:rsidP="00D105D2">
      <w:pPr>
        <w:pStyle w:val="Heading1"/>
        <w:spacing w:after="0" w:line="360" w:lineRule="auto"/>
      </w:pPr>
      <w:r>
        <w:t xml:space="preserve">Reference </w:t>
      </w:r>
    </w:p>
    <w:p w:rsidR="0095295C" w:rsidRDefault="0095295C" w:rsidP="004E10B5">
      <w:pPr>
        <w:pStyle w:val="Heading1"/>
        <w:spacing w:after="0" w:line="276" w:lineRule="auto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proofErr w:type="spellStart"/>
      <w:r w:rsidRPr="0095295C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Tigana</w:t>
      </w:r>
      <w:proofErr w:type="spellEnd"/>
      <w:r w:rsidRPr="0095295C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Thomas </w:t>
      </w:r>
    </w:p>
    <w:p w:rsidR="0095295C" w:rsidRDefault="008B71FD" w:rsidP="004E10B5">
      <w:pPr>
        <w:pStyle w:val="Heading1"/>
        <w:spacing w:line="276" w:lineRule="auto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Secondary</w:t>
      </w:r>
      <w:r w:rsidR="004E10B5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School </w:t>
      </w:r>
      <w:r w:rsidR="0095295C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Teacher</w:t>
      </w:r>
      <w:r w:rsidR="004E10B5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/Chef</w:t>
      </w:r>
    </w:p>
    <w:p w:rsidR="0095295C" w:rsidRDefault="0095295C" w:rsidP="004E10B5">
      <w:pPr>
        <w:pStyle w:val="Heading1"/>
        <w:spacing w:line="276" w:lineRule="auto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 Caribbean Union College</w:t>
      </w:r>
    </w:p>
    <w:p w:rsidR="0095295C" w:rsidRDefault="0095295C" w:rsidP="004E10B5">
      <w:pPr>
        <w:pStyle w:val="Heading1"/>
        <w:spacing w:line="276" w:lineRule="auto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 w:rsidRPr="0095295C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298-1118</w:t>
      </w:r>
    </w:p>
    <w:p w:rsidR="0095295C" w:rsidRDefault="0095295C" w:rsidP="0095295C">
      <w:pPr>
        <w:pStyle w:val="ListBullet"/>
      </w:pPr>
    </w:p>
    <w:p w:rsidR="00965F30" w:rsidRDefault="00965F30" w:rsidP="004E10B5">
      <w:pPr>
        <w:pStyle w:val="ListBullet"/>
        <w:spacing w:line="276" w:lineRule="auto"/>
      </w:pPr>
      <w:proofErr w:type="spellStart"/>
      <w:r>
        <w:t>Luenda</w:t>
      </w:r>
      <w:proofErr w:type="spellEnd"/>
      <w:r>
        <w:t xml:space="preserve"> Moore</w:t>
      </w:r>
    </w:p>
    <w:p w:rsidR="00965F30" w:rsidRDefault="008B71FD" w:rsidP="004E10B5">
      <w:pPr>
        <w:pStyle w:val="ListBullet"/>
        <w:spacing w:line="276" w:lineRule="auto"/>
      </w:pPr>
      <w:r>
        <w:t>Secondary</w:t>
      </w:r>
      <w:r w:rsidR="004E10B5">
        <w:t xml:space="preserve"> School Teacher </w:t>
      </w:r>
    </w:p>
    <w:p w:rsidR="004E10B5" w:rsidRDefault="004E10B5" w:rsidP="004E10B5">
      <w:pPr>
        <w:pStyle w:val="ListBullet"/>
        <w:spacing w:line="276" w:lineRule="auto"/>
      </w:pPr>
      <w:r>
        <w:t>Caribbean Union College</w:t>
      </w:r>
    </w:p>
    <w:p w:rsidR="004E10B5" w:rsidRPr="001B29CF" w:rsidRDefault="004E10B5" w:rsidP="004E10B5">
      <w:pPr>
        <w:pStyle w:val="ListBullet"/>
        <w:spacing w:line="276" w:lineRule="auto"/>
      </w:pPr>
      <w:r>
        <w:t>292-9995</w:t>
      </w:r>
    </w:p>
    <w:sectPr w:rsidR="004E10B5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552" w:rsidRDefault="00C53552">
      <w:pPr>
        <w:spacing w:after="0"/>
      </w:pPr>
      <w:r>
        <w:separator/>
      </w:r>
    </w:p>
  </w:endnote>
  <w:endnote w:type="continuationSeparator" w:id="0">
    <w:p w:rsidR="00C53552" w:rsidRDefault="00C535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A298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552" w:rsidRDefault="00C53552">
      <w:pPr>
        <w:spacing w:after="0"/>
      </w:pPr>
      <w:r>
        <w:separator/>
      </w:r>
    </w:p>
  </w:footnote>
  <w:footnote w:type="continuationSeparator" w:id="0">
    <w:p w:rsidR="00C53552" w:rsidRDefault="00C535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3E8CE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52E2FF2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6F1B10"/>
    <w:multiLevelType w:val="hybridMultilevel"/>
    <w:tmpl w:val="3D9037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120413"/>
    <w:multiLevelType w:val="multilevel"/>
    <w:tmpl w:val="1BDAF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AC157DB"/>
    <w:multiLevelType w:val="multilevel"/>
    <w:tmpl w:val="52E2FF2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1">
    <w:nsid w:val="611527A7"/>
    <w:multiLevelType w:val="multilevel"/>
    <w:tmpl w:val="52E2FF2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2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4"/>
  </w:num>
  <w:num w:numId="23">
    <w:abstractNumId w:val="22"/>
  </w:num>
  <w:num w:numId="24">
    <w:abstractNumId w:val="15"/>
  </w:num>
  <w:num w:numId="25">
    <w:abstractNumId w:val="21"/>
  </w:num>
  <w:num w:numId="26">
    <w:abstractNumId w:val="1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BB"/>
    <w:rsid w:val="000A4F59"/>
    <w:rsid w:val="000C6F4F"/>
    <w:rsid w:val="000E41A6"/>
    <w:rsid w:val="00141A4C"/>
    <w:rsid w:val="001B29CF"/>
    <w:rsid w:val="002270CF"/>
    <w:rsid w:val="0028220F"/>
    <w:rsid w:val="002C4604"/>
    <w:rsid w:val="00356C14"/>
    <w:rsid w:val="003C4AFD"/>
    <w:rsid w:val="003F1A3F"/>
    <w:rsid w:val="00412534"/>
    <w:rsid w:val="0042716D"/>
    <w:rsid w:val="00432CA2"/>
    <w:rsid w:val="004B53FF"/>
    <w:rsid w:val="004E10B5"/>
    <w:rsid w:val="00563528"/>
    <w:rsid w:val="00593035"/>
    <w:rsid w:val="00600316"/>
    <w:rsid w:val="00617B26"/>
    <w:rsid w:val="006270A9"/>
    <w:rsid w:val="00675956"/>
    <w:rsid w:val="00681034"/>
    <w:rsid w:val="00784EF2"/>
    <w:rsid w:val="007C4112"/>
    <w:rsid w:val="007F64A1"/>
    <w:rsid w:val="00816216"/>
    <w:rsid w:val="0087734B"/>
    <w:rsid w:val="008B71FD"/>
    <w:rsid w:val="008C2E21"/>
    <w:rsid w:val="0095295C"/>
    <w:rsid w:val="00965F30"/>
    <w:rsid w:val="009D5933"/>
    <w:rsid w:val="00A37356"/>
    <w:rsid w:val="00AA2982"/>
    <w:rsid w:val="00AD375D"/>
    <w:rsid w:val="00B51D06"/>
    <w:rsid w:val="00B926BB"/>
    <w:rsid w:val="00BD768D"/>
    <w:rsid w:val="00C53552"/>
    <w:rsid w:val="00C61F8E"/>
    <w:rsid w:val="00D105D2"/>
    <w:rsid w:val="00E45C89"/>
    <w:rsid w:val="00E71978"/>
    <w:rsid w:val="00E83E4B"/>
    <w:rsid w:val="00F34DB1"/>
    <w:rsid w:val="00F3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94B53B-CEC2-4560-AA04-4A702DE5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E71978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B4968" w:themeColor="accent5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71978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523145" w:themeColor="accent5" w:themeShade="80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E71978"/>
    <w:rPr>
      <w:rFonts w:asciiTheme="majorHAnsi" w:eastAsiaTheme="majorEastAsia" w:hAnsiTheme="majorHAnsi" w:cstheme="majorBidi"/>
      <w:color w:val="523145" w:themeColor="accent5" w:themeShade="80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71978"/>
    <w:rPr>
      <w:rFonts w:asciiTheme="majorHAnsi" w:eastAsiaTheme="majorEastAsia" w:hAnsiTheme="majorHAnsi" w:cstheme="majorBidi"/>
      <w:b/>
      <w:color w:val="7B4968" w:themeColor="accent5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8C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lseanavarro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ont%20Desk%20Mai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DF4E8B53644158A522D137548C3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6508E-20C3-4AD3-939F-EBD5F8605EB5}"/>
      </w:docPartPr>
      <w:docPartBody>
        <w:p w:rsidR="007F2D73" w:rsidRDefault="00333DE5">
          <w:pPr>
            <w:pStyle w:val="7EDF4E8B53644158A522D137548C33F8"/>
          </w:pPr>
          <w:r>
            <w:t>Education</w:t>
          </w:r>
        </w:p>
      </w:docPartBody>
    </w:docPart>
    <w:docPart>
      <w:docPartPr>
        <w:name w:val="B84F2B5605BD4686BB13F01C56FCC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80780-ECA0-45B6-98C4-637E9BED6464}"/>
      </w:docPartPr>
      <w:docPartBody>
        <w:p w:rsidR="007F2D73" w:rsidRDefault="00333DE5">
          <w:pPr>
            <w:pStyle w:val="B84F2B5605BD4686BB13F01C56FCCBB3"/>
          </w:pPr>
          <w:r>
            <w:t>Skills &amp; Abilities</w:t>
          </w:r>
        </w:p>
      </w:docPartBody>
    </w:docPart>
    <w:docPart>
      <w:docPartPr>
        <w:name w:val="A38A2FA76BFD426091495A7D7979D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48FA7-5C2C-41F5-8E2A-22C7077E4A5E}"/>
      </w:docPartPr>
      <w:docPartBody>
        <w:p w:rsidR="007F2D73" w:rsidRDefault="00724951" w:rsidP="00724951">
          <w:pPr>
            <w:pStyle w:val="A38A2FA76BFD426091495A7D7979D41B"/>
          </w:pPr>
          <w:r>
            <w:t>Objective</w:t>
          </w:r>
        </w:p>
      </w:docPartBody>
    </w:docPart>
    <w:docPart>
      <w:docPartPr>
        <w:name w:val="FDEBCAEC08D0413C80E3CF33AC993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44214-2505-47A0-9850-B4C96DD81A65}"/>
      </w:docPartPr>
      <w:docPartBody>
        <w:p w:rsidR="007F2D73" w:rsidRDefault="00724951" w:rsidP="00724951">
          <w:pPr>
            <w:pStyle w:val="FDEBCAEC08D0413C80E3CF33AC993D3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51"/>
    <w:rsid w:val="00295AA6"/>
    <w:rsid w:val="00333DE5"/>
    <w:rsid w:val="005E7C9D"/>
    <w:rsid w:val="00724951"/>
    <w:rsid w:val="007F2D73"/>
    <w:rsid w:val="00DB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B24998E0B446B89C842D176C89394A">
    <w:name w:val="FBB24998E0B446B89C842D176C89394A"/>
  </w:style>
  <w:style w:type="paragraph" w:customStyle="1" w:styleId="92FE849A0BA8482DB97986DFC5416162">
    <w:name w:val="92FE849A0BA8482DB97986DFC5416162"/>
  </w:style>
  <w:style w:type="paragraph" w:customStyle="1" w:styleId="5528BAACB817410382B623316B25FC35">
    <w:name w:val="5528BAACB817410382B623316B25FC35"/>
  </w:style>
  <w:style w:type="paragraph" w:customStyle="1" w:styleId="FCE2A9E0C90D41408F7119CF9A4A794F">
    <w:name w:val="FCE2A9E0C90D41408F7119CF9A4A794F"/>
  </w:style>
  <w:style w:type="paragraph" w:customStyle="1" w:styleId="FE74B1CF56EE48BAB79658B84064A242">
    <w:name w:val="FE74B1CF56EE48BAB79658B84064A242"/>
  </w:style>
  <w:style w:type="paragraph" w:customStyle="1" w:styleId="25DF5CA6C1714A0CAE516B9C83266E05">
    <w:name w:val="25DF5CA6C1714A0CAE516B9C83266E05"/>
  </w:style>
  <w:style w:type="paragraph" w:customStyle="1" w:styleId="7EDF4E8B53644158A522D137548C33F8">
    <w:name w:val="7EDF4E8B53644158A522D137548C33F8"/>
  </w:style>
  <w:style w:type="paragraph" w:customStyle="1" w:styleId="701992EA12A248AE9B033FFFBC1FECF7">
    <w:name w:val="701992EA12A248AE9B033FFFBC1FECF7"/>
  </w:style>
  <w:style w:type="paragraph" w:customStyle="1" w:styleId="5FE3FFB5EC534EEF9BD1863D45A31B17">
    <w:name w:val="5FE3FFB5EC534EEF9BD1863D45A31B17"/>
  </w:style>
  <w:style w:type="paragraph" w:customStyle="1" w:styleId="56524E6F6BA4442E9DCFD07B0A7C233C">
    <w:name w:val="56524E6F6BA4442E9DCFD07B0A7C233C"/>
  </w:style>
  <w:style w:type="paragraph" w:customStyle="1" w:styleId="7E2CD52E22DC490C97A213AEC0DABA2C">
    <w:name w:val="7E2CD52E22DC490C97A213AEC0DABA2C"/>
  </w:style>
  <w:style w:type="paragraph" w:customStyle="1" w:styleId="585D55A263AF460F8490E15E15CEF9D7">
    <w:name w:val="585D55A263AF460F8490E15E15CEF9D7"/>
  </w:style>
  <w:style w:type="paragraph" w:customStyle="1" w:styleId="B39CA9FA68054541ABC686F6B769F569">
    <w:name w:val="B39CA9FA68054541ABC686F6B769F569"/>
  </w:style>
  <w:style w:type="paragraph" w:customStyle="1" w:styleId="C88C6E0AE3AB48F598D5F98F7AFC5D73">
    <w:name w:val="C88C6E0AE3AB48F598D5F98F7AFC5D73"/>
  </w:style>
  <w:style w:type="paragraph" w:customStyle="1" w:styleId="769F5893171C47F8AEAF902EC7A63AA0">
    <w:name w:val="769F5893171C47F8AEAF902EC7A63AA0"/>
  </w:style>
  <w:style w:type="paragraph" w:customStyle="1" w:styleId="B84F2B5605BD4686BB13F01C56FCCBB3">
    <w:name w:val="B84F2B5605BD4686BB13F01C56FCCBB3"/>
  </w:style>
  <w:style w:type="paragraph" w:customStyle="1" w:styleId="B89EA1A7467442EC82BFB73B1C75B84F">
    <w:name w:val="B89EA1A7467442EC82BFB73B1C75B84F"/>
  </w:style>
  <w:style w:type="paragraph" w:customStyle="1" w:styleId="B44C56E718FC4428899761D15A4E3C17">
    <w:name w:val="B44C56E718FC4428899761D15A4E3C17"/>
  </w:style>
  <w:style w:type="paragraph" w:customStyle="1" w:styleId="0B20FB66554C4ADA865B2DA3C08EC442">
    <w:name w:val="0B20FB66554C4ADA865B2DA3C08EC442"/>
  </w:style>
  <w:style w:type="paragraph" w:customStyle="1" w:styleId="392510B3C11142C486069C3778EB30D8">
    <w:name w:val="392510B3C11142C486069C3778EB30D8"/>
  </w:style>
  <w:style w:type="paragraph" w:customStyle="1" w:styleId="79D9F80D58174E4AAD896992230FD279">
    <w:name w:val="79D9F80D58174E4AAD896992230FD279"/>
  </w:style>
  <w:style w:type="paragraph" w:customStyle="1" w:styleId="B086D45FEF9E41539217978FB38ADFDF">
    <w:name w:val="B086D45FEF9E41539217978FB38ADFDF"/>
  </w:style>
  <w:style w:type="paragraph" w:customStyle="1" w:styleId="67890CB5D2FD4F7BA1268BF8B9676DEB">
    <w:name w:val="67890CB5D2FD4F7BA1268BF8B9676DEB"/>
  </w:style>
  <w:style w:type="paragraph" w:customStyle="1" w:styleId="BF37E13250D04B92A5AC07095FA3FADD">
    <w:name w:val="BF37E13250D04B92A5AC07095FA3FADD"/>
  </w:style>
  <w:style w:type="paragraph" w:customStyle="1" w:styleId="74D30C5DFCC249758D676B407495A43C">
    <w:name w:val="74D30C5DFCC249758D676B407495A43C"/>
  </w:style>
  <w:style w:type="paragraph" w:customStyle="1" w:styleId="E7EB23E6C2AB44DAB116566FDE4C92B9">
    <w:name w:val="E7EB23E6C2AB44DAB116566FDE4C92B9"/>
  </w:style>
  <w:style w:type="paragraph" w:customStyle="1" w:styleId="20B69CC180204149B2B870854DA9E2C9">
    <w:name w:val="20B69CC180204149B2B870854DA9E2C9"/>
  </w:style>
  <w:style w:type="paragraph" w:customStyle="1" w:styleId="BF886AB84CEF43CA9EE4B6966E6DB001">
    <w:name w:val="BF886AB84CEF43CA9EE4B6966E6DB001"/>
  </w:style>
  <w:style w:type="paragraph" w:customStyle="1" w:styleId="E8B1F7CD55D141F0B754966FA6898432">
    <w:name w:val="E8B1F7CD55D141F0B754966FA6898432"/>
  </w:style>
  <w:style w:type="paragraph" w:customStyle="1" w:styleId="397B022E721C40F18F0D913D546F9DAB">
    <w:name w:val="397B022E721C40F18F0D913D546F9DAB"/>
  </w:style>
  <w:style w:type="paragraph" w:customStyle="1" w:styleId="B59365CA69C5495F9BE164881FC712FE">
    <w:name w:val="B59365CA69C5495F9BE164881FC712FE"/>
  </w:style>
  <w:style w:type="paragraph" w:customStyle="1" w:styleId="B87E99A41B4D44F38409F4358EB4C5F9">
    <w:name w:val="B87E99A41B4D44F38409F4358EB4C5F9"/>
  </w:style>
  <w:style w:type="paragraph" w:customStyle="1" w:styleId="C91C2C310B3347AFA83502A62E49C05E">
    <w:name w:val="C91C2C310B3347AFA83502A62E49C05E"/>
  </w:style>
  <w:style w:type="paragraph" w:customStyle="1" w:styleId="1687D65390DF4F0BA59F1DF8887E860A">
    <w:name w:val="1687D65390DF4F0BA59F1DF8887E860A"/>
    <w:rsid w:val="00724951"/>
  </w:style>
  <w:style w:type="paragraph" w:customStyle="1" w:styleId="FD807AC4D3A540DDA03D9F9BE7D76445">
    <w:name w:val="FD807AC4D3A540DDA03D9F9BE7D76445"/>
    <w:rsid w:val="00724951"/>
  </w:style>
  <w:style w:type="paragraph" w:customStyle="1" w:styleId="D1D3A2C6FF89422F8F022E11DE6F6231">
    <w:name w:val="D1D3A2C6FF89422F8F022E11DE6F6231"/>
    <w:rsid w:val="00724951"/>
  </w:style>
  <w:style w:type="paragraph" w:customStyle="1" w:styleId="47CC9B7358D54E919A40053093BFCE89">
    <w:name w:val="47CC9B7358D54E919A40053093BFCE89"/>
    <w:rsid w:val="00724951"/>
  </w:style>
  <w:style w:type="paragraph" w:customStyle="1" w:styleId="B2687C6B71564F78BFCCB7FFFF29F68F">
    <w:name w:val="B2687C6B71564F78BFCCB7FFFF29F68F"/>
    <w:rsid w:val="00724951"/>
  </w:style>
  <w:style w:type="paragraph" w:customStyle="1" w:styleId="D3CCB7821D7845259C2294B9D1776FA2">
    <w:name w:val="D3CCB7821D7845259C2294B9D1776FA2"/>
    <w:rsid w:val="00724951"/>
  </w:style>
  <w:style w:type="paragraph" w:customStyle="1" w:styleId="C092219469CA4059B36184F5F80238E6">
    <w:name w:val="C092219469CA4059B36184F5F80238E6"/>
    <w:rsid w:val="00724951"/>
  </w:style>
  <w:style w:type="paragraph" w:customStyle="1" w:styleId="5AC2A3B6CE9D42D591FF4E429CAB3F9F">
    <w:name w:val="5AC2A3B6CE9D42D591FF4E429CAB3F9F"/>
    <w:rsid w:val="00724951"/>
  </w:style>
  <w:style w:type="paragraph" w:customStyle="1" w:styleId="FE4E1C15F7BA4F80B8C814C076629344">
    <w:name w:val="FE4E1C15F7BA4F80B8C814C076629344"/>
    <w:rsid w:val="00724951"/>
  </w:style>
  <w:style w:type="paragraph" w:customStyle="1" w:styleId="B94D67DCEC184D55B4388D086ACED720">
    <w:name w:val="B94D67DCEC184D55B4388D086ACED720"/>
    <w:rsid w:val="00724951"/>
  </w:style>
  <w:style w:type="paragraph" w:customStyle="1" w:styleId="4FF67E317C8E43DE92FDB802F7342B1C">
    <w:name w:val="4FF67E317C8E43DE92FDB802F7342B1C"/>
    <w:rsid w:val="00724951"/>
  </w:style>
  <w:style w:type="paragraph" w:customStyle="1" w:styleId="492826AA9FF84E6F906308B6C01673E6">
    <w:name w:val="492826AA9FF84E6F906308B6C01673E6"/>
    <w:rsid w:val="00724951"/>
  </w:style>
  <w:style w:type="paragraph" w:customStyle="1" w:styleId="763541EF5CAD422EBB9FFF86930D78C6">
    <w:name w:val="763541EF5CAD422EBB9FFF86930D78C6"/>
    <w:rsid w:val="00724951"/>
  </w:style>
  <w:style w:type="paragraph" w:customStyle="1" w:styleId="2764CDA543484EB3898038E3579ED3F9">
    <w:name w:val="2764CDA543484EB3898038E3579ED3F9"/>
    <w:rsid w:val="00724951"/>
  </w:style>
  <w:style w:type="paragraph" w:customStyle="1" w:styleId="45C928FD16644B46B599A7C5607DF839">
    <w:name w:val="45C928FD16644B46B599A7C5607DF839"/>
    <w:rsid w:val="00724951"/>
  </w:style>
  <w:style w:type="paragraph" w:customStyle="1" w:styleId="E6F9639C13384A4A8C154FCC78A75030">
    <w:name w:val="E6F9639C13384A4A8C154FCC78A75030"/>
    <w:rsid w:val="00724951"/>
  </w:style>
  <w:style w:type="paragraph" w:customStyle="1" w:styleId="1C3F3CE3AAF9441789A7BF528CC0C469">
    <w:name w:val="1C3F3CE3AAF9441789A7BF528CC0C469"/>
    <w:rsid w:val="00724951"/>
  </w:style>
  <w:style w:type="paragraph" w:customStyle="1" w:styleId="05FA320EB699475AB7AADF5E5634E067">
    <w:name w:val="05FA320EB699475AB7AADF5E5634E067"/>
    <w:rsid w:val="00724951"/>
  </w:style>
  <w:style w:type="paragraph" w:customStyle="1" w:styleId="A38A2FA76BFD426091495A7D7979D41B">
    <w:name w:val="A38A2FA76BFD426091495A7D7979D41B"/>
    <w:rsid w:val="00724951"/>
  </w:style>
  <w:style w:type="paragraph" w:customStyle="1" w:styleId="3C7AA6B552824248B38B5213415E525E">
    <w:name w:val="3C7AA6B552824248B38B5213415E525E"/>
    <w:rsid w:val="00724951"/>
  </w:style>
  <w:style w:type="paragraph" w:customStyle="1" w:styleId="FDEBCAEC08D0413C80E3CF33AC993D39">
    <w:name w:val="FDEBCAEC08D0413C80E3CF33AC993D39"/>
    <w:rsid w:val="007249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EEB71-6393-47B9-9A12-A19B5E129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Front Desk Main</dc:creator>
  <cp:keywords/>
  <cp:lastModifiedBy>Seleste SH. Herbert</cp:lastModifiedBy>
  <cp:revision>3</cp:revision>
  <dcterms:created xsi:type="dcterms:W3CDTF">2017-10-23T15:18:00Z</dcterms:created>
  <dcterms:modified xsi:type="dcterms:W3CDTF">2017-10-23T15:22:00Z</dcterms:modified>
  <cp:version/>
</cp:coreProperties>
</file>