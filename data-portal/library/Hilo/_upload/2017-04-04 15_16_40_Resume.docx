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695AD" w14:textId="7D1C593D" w:rsidR="0029512F" w:rsidRPr="00B362DD" w:rsidRDefault="00116B8D" w:rsidP="00524394">
      <w:pPr>
        <w:pStyle w:val="Name"/>
        <w:spacing w:before="0"/>
        <w:rPr>
          <w:color w:val="000000" w:themeColor="text1"/>
        </w:rPr>
      </w:pPr>
      <w:r w:rsidRPr="00B362DD">
        <w:rPr>
          <w:color w:val="000000" w:themeColor="text1"/>
        </w:rPr>
        <w:t>SHANEIKA PAUL</w:t>
      </w:r>
    </w:p>
    <w:p w14:paraId="2DC8EFEE" w14:textId="5102F8AD" w:rsidR="0029512F" w:rsidRPr="00B362DD" w:rsidRDefault="00116B8D" w:rsidP="00524394">
      <w:pPr>
        <w:pStyle w:val="ContactInfo"/>
        <w:rPr>
          <w:color w:val="000000" w:themeColor="text1"/>
        </w:rPr>
      </w:pPr>
      <w:r w:rsidRPr="00B362DD">
        <w:rPr>
          <w:color w:val="000000" w:themeColor="text1"/>
        </w:rPr>
        <w:t xml:space="preserve">5 ¼ Mile Emmanuel Trace, Papier Village, Morne Coco Road Maraval </w:t>
      </w:r>
      <w:r w:rsidR="00C56234" w:rsidRPr="00B362DD">
        <w:rPr>
          <w:color w:val="000000" w:themeColor="text1"/>
        </w:rPr>
        <w:t xml:space="preserve">| Phone: 18683136794 | Email: </w:t>
      </w:r>
      <w:r w:rsidR="007C5580" w:rsidRPr="00B362DD">
        <w:rPr>
          <w:color w:val="000000" w:themeColor="text1"/>
        </w:rPr>
        <w:t>shaneikalianpaul@gmail.com</w:t>
      </w:r>
    </w:p>
    <w:sdt>
      <w:sdtPr>
        <w:rPr>
          <w:color w:val="000000" w:themeColor="text1"/>
        </w:rPr>
        <w:id w:val="-1179423465"/>
        <w:placeholder>
          <w:docPart w:val="1684750584671A4490086884AEF161C5"/>
        </w:placeholder>
        <w:temporary/>
        <w:showingPlcHdr/>
        <w15:appearance w15:val="hidden"/>
      </w:sdtPr>
      <w:sdtEndPr/>
      <w:sdtContent>
        <w:p w14:paraId="10A94E63" w14:textId="77777777" w:rsidR="0029512F" w:rsidRPr="00B362DD" w:rsidRDefault="000E61DD" w:rsidP="00524394">
          <w:pPr>
            <w:pStyle w:val="Heading1"/>
            <w:spacing w:before="0"/>
            <w:rPr>
              <w:color w:val="000000" w:themeColor="text1"/>
            </w:rPr>
          </w:pPr>
          <w:r w:rsidRPr="00B362DD">
            <w:rPr>
              <w:color w:val="000000" w:themeColor="text1"/>
            </w:rPr>
            <w:t>Objective</w:t>
          </w:r>
        </w:p>
      </w:sdtContent>
    </w:sdt>
    <w:p w14:paraId="4A30E609" w14:textId="11FD6204" w:rsidR="0029512F" w:rsidRPr="00B362DD" w:rsidRDefault="009C31F4" w:rsidP="00524394">
      <w:pPr>
        <w:rPr>
          <w:color w:val="000000" w:themeColor="text1"/>
        </w:rPr>
      </w:pPr>
      <w:r w:rsidRPr="00B362DD">
        <w:rPr>
          <w:color w:val="000000" w:themeColor="text1"/>
        </w:rPr>
        <w:t>To be a part of your establishment and gain work experience and knowledge</w:t>
      </w:r>
      <w:r w:rsidR="0042495B" w:rsidRPr="00B362DD">
        <w:rPr>
          <w:color w:val="000000" w:themeColor="text1"/>
        </w:rPr>
        <w:t xml:space="preserve"> that will help and encourage me</w:t>
      </w:r>
      <w:r w:rsidRPr="00B362DD">
        <w:rPr>
          <w:color w:val="000000" w:themeColor="text1"/>
        </w:rPr>
        <w:t xml:space="preserve"> to</w:t>
      </w:r>
      <w:r w:rsidR="00455562">
        <w:rPr>
          <w:color w:val="000000" w:themeColor="text1"/>
        </w:rPr>
        <w:t xml:space="preserve"> continue to</w:t>
      </w:r>
      <w:r w:rsidRPr="00B362DD">
        <w:rPr>
          <w:color w:val="000000" w:themeColor="text1"/>
        </w:rPr>
        <w:t xml:space="preserve"> </w:t>
      </w:r>
      <w:r w:rsidR="0082467D" w:rsidRPr="00B362DD">
        <w:rPr>
          <w:color w:val="000000" w:themeColor="text1"/>
        </w:rPr>
        <w:t>pursue my goals</w:t>
      </w:r>
      <w:r w:rsidR="00455562">
        <w:rPr>
          <w:color w:val="000000" w:themeColor="text1"/>
        </w:rPr>
        <w:t>.</w:t>
      </w:r>
    </w:p>
    <w:sdt>
      <w:sdtPr>
        <w:rPr>
          <w:color w:val="000000" w:themeColor="text1"/>
        </w:rPr>
        <w:id w:val="1728489637"/>
        <w:placeholder>
          <w:docPart w:val="AC0F3F8E034CD741888BA9D78040F6AD"/>
        </w:placeholder>
        <w:temporary/>
        <w:showingPlcHdr/>
        <w15:appearance w15:val="hidden"/>
      </w:sdtPr>
      <w:sdtEndPr/>
      <w:sdtContent>
        <w:p w14:paraId="50F5B857" w14:textId="2E5F8875" w:rsidR="0029512F" w:rsidRPr="00B362DD" w:rsidRDefault="000E61DD" w:rsidP="00524394">
          <w:pPr>
            <w:pStyle w:val="Heading1"/>
            <w:spacing w:before="0"/>
            <w:rPr>
              <w:color w:val="000000" w:themeColor="text1"/>
            </w:rPr>
          </w:pPr>
          <w:r w:rsidRPr="00B362DD">
            <w:rPr>
              <w:color w:val="000000" w:themeColor="text1"/>
            </w:rPr>
            <w:t>Experience</w:t>
          </w:r>
        </w:p>
      </w:sdtContent>
    </w:sdt>
    <w:p w14:paraId="7DADCFF9" w14:textId="0FF6BC68" w:rsidR="0029512F" w:rsidRPr="00B362DD" w:rsidRDefault="00C41B53" w:rsidP="00524394">
      <w:pPr>
        <w:rPr>
          <w:b/>
          <w:color w:val="000000" w:themeColor="text1"/>
        </w:rPr>
      </w:pPr>
      <w:r w:rsidRPr="00B362DD">
        <w:rPr>
          <w:b/>
          <w:color w:val="000000" w:themeColor="text1"/>
        </w:rPr>
        <w:t xml:space="preserve">Chopstix </w:t>
      </w:r>
      <w:r w:rsidR="00EC4FE3" w:rsidRPr="00B362DD">
        <w:rPr>
          <w:b/>
          <w:color w:val="000000" w:themeColor="text1"/>
        </w:rPr>
        <w:t>Restaurant Long Circular Mall</w:t>
      </w:r>
    </w:p>
    <w:p w14:paraId="101072A7" w14:textId="17FFEE11" w:rsidR="0029512F" w:rsidRPr="00B362DD" w:rsidRDefault="003E6A4B" w:rsidP="00524394">
      <w:pPr>
        <w:rPr>
          <w:color w:val="000000" w:themeColor="text1"/>
        </w:rPr>
      </w:pPr>
      <w:r w:rsidRPr="00B362DD">
        <w:rPr>
          <w:color w:val="000000" w:themeColor="text1"/>
        </w:rPr>
        <w:t xml:space="preserve">Casher/ CSR | </w:t>
      </w:r>
      <w:r w:rsidR="007679A3" w:rsidRPr="00B362DD">
        <w:rPr>
          <w:color w:val="000000" w:themeColor="text1"/>
        </w:rPr>
        <w:t>April 2016- July 2016</w:t>
      </w:r>
    </w:p>
    <w:p w14:paraId="5803F020" w14:textId="72265DAC" w:rsidR="00FF580B" w:rsidRPr="00B362DD" w:rsidRDefault="008F2642" w:rsidP="00524394">
      <w:pPr>
        <w:rPr>
          <w:b/>
          <w:color w:val="000000" w:themeColor="text1"/>
        </w:rPr>
      </w:pPr>
      <w:r w:rsidRPr="00B362DD">
        <w:rPr>
          <w:b/>
          <w:color w:val="000000" w:themeColor="text1"/>
        </w:rPr>
        <w:t>Wonderful World Long Circular Mall</w:t>
      </w:r>
    </w:p>
    <w:p w14:paraId="63A6CC62" w14:textId="0FA32DD0" w:rsidR="0029512F" w:rsidRPr="00B362DD" w:rsidRDefault="009826C7" w:rsidP="00524394">
      <w:pPr>
        <w:rPr>
          <w:b/>
          <w:color w:val="000000" w:themeColor="text1"/>
        </w:rPr>
      </w:pPr>
      <w:r w:rsidRPr="00B362DD">
        <w:rPr>
          <w:color w:val="000000" w:themeColor="text1"/>
        </w:rPr>
        <w:t xml:space="preserve">CSR | </w:t>
      </w:r>
      <w:r w:rsidR="00C754AD" w:rsidRPr="00B362DD">
        <w:rPr>
          <w:color w:val="000000" w:themeColor="text1"/>
        </w:rPr>
        <w:t xml:space="preserve">June 2015- </w:t>
      </w:r>
      <w:r w:rsidR="008C3577" w:rsidRPr="00B362DD">
        <w:rPr>
          <w:color w:val="000000" w:themeColor="text1"/>
        </w:rPr>
        <w:t>January 2016</w:t>
      </w:r>
    </w:p>
    <w:sdt>
      <w:sdtPr>
        <w:rPr>
          <w:color w:val="000000" w:themeColor="text1"/>
        </w:rPr>
        <w:id w:val="720946933"/>
        <w:placeholder>
          <w:docPart w:val="97D422838D8C074E948CCD701F1E1AB5"/>
        </w:placeholder>
        <w:temporary/>
        <w:showingPlcHdr/>
        <w15:appearance w15:val="hidden"/>
      </w:sdtPr>
      <w:sdtEndPr/>
      <w:sdtContent>
        <w:p w14:paraId="10FBB7E0" w14:textId="77777777" w:rsidR="0029512F" w:rsidRPr="00B362DD" w:rsidRDefault="000E61DD" w:rsidP="00524394">
          <w:pPr>
            <w:pStyle w:val="Heading1"/>
            <w:spacing w:before="0"/>
            <w:rPr>
              <w:color w:val="000000" w:themeColor="text1"/>
            </w:rPr>
          </w:pPr>
          <w:r w:rsidRPr="00B362DD">
            <w:rPr>
              <w:color w:val="000000" w:themeColor="text1"/>
            </w:rPr>
            <w:t>Education</w:t>
          </w:r>
        </w:p>
      </w:sdtContent>
    </w:sdt>
    <w:p w14:paraId="23C9D1E9" w14:textId="013B3BA2" w:rsidR="0029512F" w:rsidRPr="00B362DD" w:rsidRDefault="00405CBC" w:rsidP="00524394">
      <w:pPr>
        <w:rPr>
          <w:b/>
          <w:color w:val="000000" w:themeColor="text1"/>
        </w:rPr>
      </w:pPr>
      <w:r w:rsidRPr="00B362DD">
        <w:rPr>
          <w:b/>
          <w:color w:val="000000" w:themeColor="text1"/>
        </w:rPr>
        <w:t>BARATARIA HI-TECH</w:t>
      </w:r>
    </w:p>
    <w:p w14:paraId="46AC1264" w14:textId="77777777" w:rsidR="0065773D" w:rsidRPr="00B362DD" w:rsidRDefault="0065773D" w:rsidP="00524394">
      <w:pPr>
        <w:rPr>
          <w:color w:val="000000" w:themeColor="text1"/>
          <w:u w:val="single"/>
        </w:rPr>
      </w:pPr>
      <w:r w:rsidRPr="00B362DD">
        <w:rPr>
          <w:color w:val="000000" w:themeColor="text1"/>
          <w:u w:val="single"/>
        </w:rPr>
        <w:t xml:space="preserve">Computer Literacy </w:t>
      </w:r>
    </w:p>
    <w:p w14:paraId="51038CD0" w14:textId="1F5DAC12" w:rsidR="00AE5D7C" w:rsidRPr="00B362DD" w:rsidRDefault="0065773D" w:rsidP="00524394">
      <w:pPr>
        <w:rPr>
          <w:color w:val="000000" w:themeColor="text1"/>
        </w:rPr>
      </w:pPr>
      <w:r w:rsidRPr="00B362DD">
        <w:rPr>
          <w:color w:val="000000" w:themeColor="text1"/>
        </w:rPr>
        <w:t>Introduction to computers</w:t>
      </w:r>
      <w:r w:rsidR="00CE0A84" w:rsidRPr="00B362DD">
        <w:rPr>
          <w:color w:val="000000" w:themeColor="text1"/>
        </w:rPr>
        <w:t xml:space="preserve"> -</w:t>
      </w:r>
      <w:r w:rsidR="000970E9" w:rsidRPr="00B362DD">
        <w:rPr>
          <w:color w:val="000000" w:themeColor="text1"/>
        </w:rPr>
        <w:t xml:space="preserve"> A</w:t>
      </w:r>
    </w:p>
    <w:p w14:paraId="3444377B" w14:textId="2985A58F" w:rsidR="00CE0A84" w:rsidRPr="00B362DD" w:rsidRDefault="000970E9" w:rsidP="00524394">
      <w:pPr>
        <w:rPr>
          <w:color w:val="000000" w:themeColor="text1"/>
        </w:rPr>
      </w:pPr>
      <w:r w:rsidRPr="00B362DD">
        <w:rPr>
          <w:color w:val="000000" w:themeColor="text1"/>
        </w:rPr>
        <w:t>Win</w:t>
      </w:r>
      <w:r w:rsidR="00CE0A84" w:rsidRPr="00B362DD">
        <w:rPr>
          <w:color w:val="000000" w:themeColor="text1"/>
        </w:rPr>
        <w:t>dows 7/8 – A</w:t>
      </w:r>
    </w:p>
    <w:p w14:paraId="65FDD5EE" w14:textId="11CDDDCD" w:rsidR="00CE0A84" w:rsidRPr="00B362DD" w:rsidRDefault="00CE0A84" w:rsidP="00524394">
      <w:pPr>
        <w:rPr>
          <w:color w:val="000000" w:themeColor="text1"/>
        </w:rPr>
      </w:pPr>
      <w:r w:rsidRPr="00B362DD">
        <w:rPr>
          <w:color w:val="000000" w:themeColor="text1"/>
        </w:rPr>
        <w:t>Introduction to the Internet – A</w:t>
      </w:r>
    </w:p>
    <w:p w14:paraId="5D44133F" w14:textId="6707ED5E" w:rsidR="002E5008" w:rsidRPr="00B362DD" w:rsidRDefault="002E5008" w:rsidP="00524394">
      <w:pPr>
        <w:rPr>
          <w:color w:val="000000" w:themeColor="text1"/>
        </w:rPr>
      </w:pPr>
      <w:r w:rsidRPr="00B362DD">
        <w:rPr>
          <w:color w:val="000000" w:themeColor="text1"/>
        </w:rPr>
        <w:t>Microsoft Word – A</w:t>
      </w:r>
    </w:p>
    <w:p w14:paraId="387C87C0" w14:textId="237F7170" w:rsidR="002E5008" w:rsidRPr="00B362DD" w:rsidRDefault="002E5008" w:rsidP="00524394">
      <w:pPr>
        <w:rPr>
          <w:color w:val="000000" w:themeColor="text1"/>
        </w:rPr>
      </w:pPr>
      <w:r w:rsidRPr="00B362DD">
        <w:rPr>
          <w:color w:val="000000" w:themeColor="text1"/>
        </w:rPr>
        <w:t>Microsoft Access – A</w:t>
      </w:r>
    </w:p>
    <w:p w14:paraId="4C4B73D8" w14:textId="46E12F99" w:rsidR="002E5008" w:rsidRPr="00B362DD" w:rsidRDefault="002E5008" w:rsidP="00524394">
      <w:pPr>
        <w:rPr>
          <w:color w:val="000000" w:themeColor="text1"/>
        </w:rPr>
      </w:pPr>
      <w:r w:rsidRPr="00B362DD">
        <w:rPr>
          <w:color w:val="000000" w:themeColor="text1"/>
        </w:rPr>
        <w:t>Microsoft Excel – A</w:t>
      </w:r>
    </w:p>
    <w:p w14:paraId="6863E197" w14:textId="77777777" w:rsidR="008464B8" w:rsidRPr="00B362DD" w:rsidRDefault="008464B8" w:rsidP="00524394">
      <w:pPr>
        <w:rPr>
          <w:color w:val="000000" w:themeColor="text1"/>
        </w:rPr>
      </w:pPr>
      <w:r w:rsidRPr="00B362DD">
        <w:rPr>
          <w:color w:val="000000" w:themeColor="text1"/>
        </w:rPr>
        <w:t xml:space="preserve">Accounting and Bookkeeping – A </w:t>
      </w:r>
    </w:p>
    <w:p w14:paraId="5BAEC555" w14:textId="77777777" w:rsidR="008464B8" w:rsidRPr="00B362DD" w:rsidRDefault="008464B8" w:rsidP="00524394">
      <w:pPr>
        <w:rPr>
          <w:color w:val="000000" w:themeColor="text1"/>
          <w:u w:val="single"/>
        </w:rPr>
      </w:pPr>
      <w:r w:rsidRPr="00B362DD">
        <w:rPr>
          <w:color w:val="000000" w:themeColor="text1"/>
          <w:u w:val="single"/>
        </w:rPr>
        <w:t>Advanced Graphic Design</w:t>
      </w:r>
    </w:p>
    <w:p w14:paraId="5FA6B132" w14:textId="3577E731" w:rsidR="000970E9" w:rsidRPr="00B362DD" w:rsidRDefault="000C1BF5" w:rsidP="00524394">
      <w:pPr>
        <w:rPr>
          <w:color w:val="000000" w:themeColor="text1"/>
        </w:rPr>
      </w:pPr>
      <w:r w:rsidRPr="00B362DD">
        <w:rPr>
          <w:color w:val="000000" w:themeColor="text1"/>
        </w:rPr>
        <w:t>Adobe Illustrator – A</w:t>
      </w:r>
    </w:p>
    <w:p w14:paraId="25C29918" w14:textId="705AA80C" w:rsidR="000C1BF5" w:rsidRPr="00B362DD" w:rsidRDefault="00302524" w:rsidP="00524394">
      <w:pPr>
        <w:rPr>
          <w:color w:val="000000" w:themeColor="text1"/>
        </w:rPr>
      </w:pPr>
      <w:r w:rsidRPr="00B362DD">
        <w:rPr>
          <w:color w:val="000000" w:themeColor="text1"/>
        </w:rPr>
        <w:t>Adobe Photoshop – A</w:t>
      </w:r>
    </w:p>
    <w:p w14:paraId="25CDD202" w14:textId="424AA163" w:rsidR="00302524" w:rsidRPr="00B362DD" w:rsidRDefault="00302524" w:rsidP="00524394">
      <w:pPr>
        <w:rPr>
          <w:color w:val="000000" w:themeColor="text1"/>
        </w:rPr>
      </w:pPr>
      <w:r w:rsidRPr="00B362DD">
        <w:rPr>
          <w:color w:val="000000" w:themeColor="text1"/>
        </w:rPr>
        <w:lastRenderedPageBreak/>
        <w:t>Adobe Flash – A</w:t>
      </w:r>
    </w:p>
    <w:p w14:paraId="11D6CA1D" w14:textId="74B77113" w:rsidR="00302524" w:rsidRPr="00B362DD" w:rsidRDefault="00302524" w:rsidP="00524394">
      <w:pPr>
        <w:rPr>
          <w:color w:val="000000" w:themeColor="text1"/>
          <w:u w:val="single"/>
        </w:rPr>
      </w:pPr>
      <w:r w:rsidRPr="00B362DD">
        <w:rPr>
          <w:color w:val="000000" w:themeColor="text1"/>
          <w:u w:val="single"/>
        </w:rPr>
        <w:t>Computer Repairs</w:t>
      </w:r>
    </w:p>
    <w:p w14:paraId="3BF658BF" w14:textId="63C3DEF1" w:rsidR="00302524" w:rsidRPr="00B362DD" w:rsidRDefault="0090119E" w:rsidP="00524394">
      <w:pPr>
        <w:rPr>
          <w:color w:val="000000" w:themeColor="text1"/>
        </w:rPr>
      </w:pPr>
      <w:r w:rsidRPr="00B362DD">
        <w:rPr>
          <w:color w:val="000000" w:themeColor="text1"/>
        </w:rPr>
        <w:t>Theory – C</w:t>
      </w:r>
    </w:p>
    <w:p w14:paraId="2D46DAE2" w14:textId="435072C0" w:rsidR="0090119E" w:rsidRPr="00B362DD" w:rsidRDefault="0090119E" w:rsidP="00524394">
      <w:pPr>
        <w:rPr>
          <w:color w:val="000000" w:themeColor="text1"/>
        </w:rPr>
      </w:pPr>
      <w:r w:rsidRPr="00B362DD">
        <w:rPr>
          <w:color w:val="000000" w:themeColor="text1"/>
        </w:rPr>
        <w:t>Practical – A</w:t>
      </w:r>
    </w:p>
    <w:p w14:paraId="6F48566F" w14:textId="72E7CA53" w:rsidR="0090119E" w:rsidRPr="00B362DD" w:rsidRDefault="00506D7E" w:rsidP="00524394">
      <w:pPr>
        <w:rPr>
          <w:color w:val="000000" w:themeColor="text1"/>
          <w:u w:val="single"/>
        </w:rPr>
      </w:pPr>
      <w:r w:rsidRPr="00B362DD">
        <w:rPr>
          <w:color w:val="000000" w:themeColor="text1"/>
          <w:u w:val="single"/>
        </w:rPr>
        <w:t xml:space="preserve">Business Administration </w:t>
      </w:r>
    </w:p>
    <w:p w14:paraId="26AA6B6C" w14:textId="4D199F8D" w:rsidR="00506D7E" w:rsidRPr="00B362DD" w:rsidRDefault="00506D7E" w:rsidP="00524394">
      <w:pPr>
        <w:rPr>
          <w:color w:val="000000" w:themeColor="text1"/>
        </w:rPr>
      </w:pPr>
      <w:r w:rsidRPr="00B362DD">
        <w:rPr>
          <w:color w:val="000000" w:themeColor="text1"/>
        </w:rPr>
        <w:t>Business Communication – A</w:t>
      </w:r>
    </w:p>
    <w:p w14:paraId="3E3DD968" w14:textId="7C21A05E" w:rsidR="00506D7E" w:rsidRPr="00B362DD" w:rsidRDefault="00506D7E" w:rsidP="00524394">
      <w:pPr>
        <w:rPr>
          <w:color w:val="000000" w:themeColor="text1"/>
        </w:rPr>
      </w:pPr>
      <w:r w:rsidRPr="00B362DD">
        <w:rPr>
          <w:color w:val="000000" w:themeColor="text1"/>
        </w:rPr>
        <w:t>PowerPoint &amp; Presentation</w:t>
      </w:r>
      <w:r w:rsidR="00112911" w:rsidRPr="00B362DD">
        <w:rPr>
          <w:color w:val="000000" w:themeColor="text1"/>
        </w:rPr>
        <w:t>s</w:t>
      </w:r>
      <w:r w:rsidRPr="00B362DD">
        <w:rPr>
          <w:color w:val="000000" w:themeColor="text1"/>
        </w:rPr>
        <w:t xml:space="preserve"> -A</w:t>
      </w:r>
    </w:p>
    <w:p w14:paraId="04383A4F" w14:textId="1B9E770C" w:rsidR="00112911" w:rsidRPr="00B362DD" w:rsidRDefault="00112911" w:rsidP="00524394">
      <w:pPr>
        <w:rPr>
          <w:color w:val="000000" w:themeColor="text1"/>
        </w:rPr>
      </w:pPr>
      <w:r w:rsidRPr="00B362DD">
        <w:rPr>
          <w:color w:val="000000" w:themeColor="text1"/>
        </w:rPr>
        <w:t>Accounting – A</w:t>
      </w:r>
    </w:p>
    <w:p w14:paraId="3195931A" w14:textId="4C22613C" w:rsidR="00112911" w:rsidRPr="00B362DD" w:rsidRDefault="00E81B5F" w:rsidP="00524394">
      <w:pPr>
        <w:rPr>
          <w:color w:val="000000" w:themeColor="text1"/>
        </w:rPr>
      </w:pPr>
      <w:r w:rsidRPr="00B362DD">
        <w:rPr>
          <w:color w:val="000000" w:themeColor="text1"/>
        </w:rPr>
        <w:t>Modes of Operation – A</w:t>
      </w:r>
    </w:p>
    <w:p w14:paraId="30E0B5F9" w14:textId="02F27918" w:rsidR="00E81B5F" w:rsidRPr="00B362DD" w:rsidRDefault="00E81B5F" w:rsidP="00524394">
      <w:pPr>
        <w:rPr>
          <w:color w:val="000000" w:themeColor="text1"/>
          <w:u w:val="single"/>
        </w:rPr>
      </w:pPr>
      <w:r w:rsidRPr="00B362DD">
        <w:rPr>
          <w:color w:val="000000" w:themeColor="text1"/>
          <w:u w:val="single"/>
        </w:rPr>
        <w:t xml:space="preserve">Networking </w:t>
      </w:r>
    </w:p>
    <w:p w14:paraId="0204886D" w14:textId="0DAB18B5" w:rsidR="00E81B5F" w:rsidRPr="00B362DD" w:rsidRDefault="00E81B5F" w:rsidP="00524394">
      <w:pPr>
        <w:rPr>
          <w:color w:val="000000" w:themeColor="text1"/>
        </w:rPr>
      </w:pPr>
      <w:r w:rsidRPr="00B362DD">
        <w:rPr>
          <w:color w:val="000000" w:themeColor="text1"/>
        </w:rPr>
        <w:t>Sound/ Multimedia – C</w:t>
      </w:r>
    </w:p>
    <w:p w14:paraId="57A59971" w14:textId="30276087" w:rsidR="00E81B5F" w:rsidRPr="00B362DD" w:rsidRDefault="00180D4D" w:rsidP="00524394">
      <w:pPr>
        <w:rPr>
          <w:color w:val="000000" w:themeColor="text1"/>
        </w:rPr>
      </w:pPr>
      <w:r w:rsidRPr="00B362DD">
        <w:rPr>
          <w:color w:val="000000" w:themeColor="text1"/>
        </w:rPr>
        <w:t>Printers &amp; Video – B</w:t>
      </w:r>
    </w:p>
    <w:p w14:paraId="6D40172C" w14:textId="5CCC73D3" w:rsidR="00180D4D" w:rsidRPr="00B362DD" w:rsidRDefault="00180D4D" w:rsidP="00524394">
      <w:pPr>
        <w:rPr>
          <w:color w:val="000000" w:themeColor="text1"/>
        </w:rPr>
      </w:pPr>
      <w:r w:rsidRPr="00B362DD">
        <w:rPr>
          <w:color w:val="000000" w:themeColor="text1"/>
        </w:rPr>
        <w:t>Networking – C</w:t>
      </w:r>
    </w:p>
    <w:p w14:paraId="5E49EC57" w14:textId="117A549D" w:rsidR="00180D4D" w:rsidRPr="00B362DD" w:rsidRDefault="00CB0D82" w:rsidP="00524394">
      <w:pPr>
        <w:rPr>
          <w:color w:val="000000" w:themeColor="text1"/>
        </w:rPr>
      </w:pPr>
      <w:r w:rsidRPr="00B362DD">
        <w:rPr>
          <w:color w:val="000000" w:themeColor="text1"/>
        </w:rPr>
        <w:t xml:space="preserve">Malicious Software </w:t>
      </w:r>
      <w:r w:rsidR="00E87892" w:rsidRPr="00B362DD">
        <w:rPr>
          <w:color w:val="000000" w:themeColor="text1"/>
        </w:rPr>
        <w:t>–</w:t>
      </w:r>
      <w:r w:rsidRPr="00B362DD">
        <w:rPr>
          <w:color w:val="000000" w:themeColor="text1"/>
        </w:rPr>
        <w:t xml:space="preserve"> C</w:t>
      </w:r>
    </w:p>
    <w:p w14:paraId="4876E425" w14:textId="1A10F383" w:rsidR="00E87892" w:rsidRPr="00B362DD" w:rsidRDefault="00E87892" w:rsidP="00524394">
      <w:pPr>
        <w:rPr>
          <w:b/>
          <w:color w:val="000000" w:themeColor="text1"/>
        </w:rPr>
      </w:pPr>
      <w:r w:rsidRPr="00B362DD">
        <w:rPr>
          <w:b/>
          <w:color w:val="000000" w:themeColor="text1"/>
        </w:rPr>
        <w:t>SOUTH EAST PORT OF SPAIN SECONDARY SCHOOL</w:t>
      </w:r>
    </w:p>
    <w:p w14:paraId="72F41D32" w14:textId="2A320F1B" w:rsidR="00E87892" w:rsidRPr="00B362DD" w:rsidRDefault="001A50BD" w:rsidP="00524394">
      <w:pPr>
        <w:rPr>
          <w:color w:val="000000" w:themeColor="text1"/>
          <w:u w:val="single"/>
        </w:rPr>
      </w:pPr>
      <w:r w:rsidRPr="00B362DD">
        <w:rPr>
          <w:color w:val="000000" w:themeColor="text1"/>
          <w:u w:val="single"/>
        </w:rPr>
        <w:t>Subjects Pursued</w:t>
      </w:r>
    </w:p>
    <w:p w14:paraId="0B71DCD8" w14:textId="56BE741D" w:rsidR="001A50BD" w:rsidRPr="00B362DD" w:rsidRDefault="001A50BD" w:rsidP="00524394">
      <w:pPr>
        <w:rPr>
          <w:color w:val="000000" w:themeColor="text1"/>
        </w:rPr>
      </w:pPr>
      <w:r w:rsidRPr="00B362DD">
        <w:rPr>
          <w:color w:val="000000" w:themeColor="text1"/>
        </w:rPr>
        <w:t>English – 1</w:t>
      </w:r>
    </w:p>
    <w:p w14:paraId="6170B52F" w14:textId="05FD63D0" w:rsidR="001A50BD" w:rsidRPr="00B362DD" w:rsidRDefault="001A50BD" w:rsidP="00524394">
      <w:pPr>
        <w:rPr>
          <w:color w:val="000000" w:themeColor="text1"/>
        </w:rPr>
      </w:pPr>
      <w:r w:rsidRPr="00B362DD">
        <w:rPr>
          <w:color w:val="000000" w:themeColor="text1"/>
        </w:rPr>
        <w:t>Principles of Business – 3</w:t>
      </w:r>
    </w:p>
    <w:p w14:paraId="7C133E21" w14:textId="4964DA5F" w:rsidR="001A50BD" w:rsidRPr="00B362DD" w:rsidRDefault="00CB0CF3" w:rsidP="00524394">
      <w:pPr>
        <w:rPr>
          <w:color w:val="000000" w:themeColor="text1"/>
        </w:rPr>
      </w:pPr>
      <w:r w:rsidRPr="00B362DD">
        <w:rPr>
          <w:color w:val="000000" w:themeColor="text1"/>
        </w:rPr>
        <w:t>Human and Social Biology – 3</w:t>
      </w:r>
    </w:p>
    <w:p w14:paraId="646F7383" w14:textId="11876D19" w:rsidR="00CB0CF3" w:rsidRPr="00B362DD" w:rsidRDefault="00CB0CF3" w:rsidP="00524394">
      <w:pPr>
        <w:rPr>
          <w:color w:val="000000" w:themeColor="text1"/>
        </w:rPr>
      </w:pPr>
      <w:r w:rsidRPr="00B362DD">
        <w:rPr>
          <w:color w:val="000000" w:themeColor="text1"/>
        </w:rPr>
        <w:t>Social Studies – 3</w:t>
      </w:r>
    </w:p>
    <w:p w14:paraId="6E53118E" w14:textId="381D2863" w:rsidR="00CB0CF3" w:rsidRPr="00B362DD" w:rsidRDefault="00CB0CF3" w:rsidP="00524394">
      <w:pPr>
        <w:rPr>
          <w:color w:val="000000" w:themeColor="text1"/>
        </w:rPr>
      </w:pPr>
      <w:r w:rsidRPr="00B362DD">
        <w:rPr>
          <w:color w:val="000000" w:themeColor="text1"/>
        </w:rPr>
        <w:t>Food and Nutrition – 2</w:t>
      </w:r>
    </w:p>
    <w:p w14:paraId="79281CFA" w14:textId="2DC1B9A3" w:rsidR="00C26407" w:rsidRPr="00B362DD" w:rsidRDefault="00BF6123" w:rsidP="00524394">
      <w:pPr>
        <w:pStyle w:val="Heading1"/>
        <w:spacing w:before="0"/>
        <w:rPr>
          <w:color w:val="000000" w:themeColor="text1"/>
        </w:rPr>
      </w:pPr>
      <w:r>
        <w:rPr>
          <w:color w:val="000000" w:themeColor="text1"/>
        </w:rPr>
        <w:t>REFERENCES</w:t>
      </w:r>
    </w:p>
    <w:p w14:paraId="5E17FEF9" w14:textId="3FC0E1BE" w:rsidR="00944529" w:rsidRDefault="00BF6123" w:rsidP="00524394">
      <w:pPr>
        <w:rPr>
          <w:color w:val="000000" w:themeColor="text1"/>
        </w:rPr>
      </w:pPr>
      <w:r>
        <w:rPr>
          <w:b/>
          <w:color w:val="000000" w:themeColor="text1"/>
        </w:rPr>
        <w:t xml:space="preserve">Keisha </w:t>
      </w:r>
      <w:r w:rsidR="00944529">
        <w:rPr>
          <w:b/>
          <w:color w:val="000000" w:themeColor="text1"/>
        </w:rPr>
        <w:t>De</w:t>
      </w:r>
      <w:r>
        <w:rPr>
          <w:b/>
          <w:color w:val="000000" w:themeColor="text1"/>
        </w:rPr>
        <w:t xml:space="preserve"> Freitas</w:t>
      </w:r>
      <w:r w:rsidR="00944529">
        <w:rPr>
          <w:b/>
          <w:color w:val="000000" w:themeColor="text1"/>
        </w:rPr>
        <w:t xml:space="preserve"> | </w:t>
      </w:r>
      <w:r w:rsidR="00944529">
        <w:rPr>
          <w:color w:val="000000" w:themeColor="text1"/>
        </w:rPr>
        <w:t xml:space="preserve">Roaming Manager </w:t>
      </w:r>
      <w:r w:rsidR="00560A00">
        <w:rPr>
          <w:color w:val="000000" w:themeColor="text1"/>
        </w:rPr>
        <w:t>| 727-7339</w:t>
      </w:r>
    </w:p>
    <w:p w14:paraId="3664453C" w14:textId="060EDC96" w:rsidR="00560A00" w:rsidRPr="00944529" w:rsidRDefault="00560A00" w:rsidP="0052439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Sylvan Peter | </w:t>
      </w:r>
      <w:r>
        <w:rPr>
          <w:color w:val="000000" w:themeColor="text1"/>
        </w:rPr>
        <w:t xml:space="preserve">Manager | </w:t>
      </w:r>
      <w:r w:rsidR="003F31B4">
        <w:rPr>
          <w:color w:val="000000" w:themeColor="text1"/>
        </w:rPr>
        <w:t>299-8917</w:t>
      </w:r>
      <w:bookmarkStart w:id="0" w:name="_GoBack"/>
      <w:bookmarkEnd w:id="0"/>
    </w:p>
    <w:p w14:paraId="1A85CBBA" w14:textId="2B4CD79E" w:rsidR="0029512F" w:rsidRDefault="0029512F" w:rsidP="00524394"/>
    <w:sectPr w:rsidR="0029512F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57603" w14:textId="77777777" w:rsidR="000E61DD" w:rsidRDefault="000E61DD">
      <w:r>
        <w:separator/>
      </w:r>
    </w:p>
  </w:endnote>
  <w:endnote w:type="continuationSeparator" w:id="0">
    <w:p w14:paraId="7D3420A5" w14:textId="77777777" w:rsidR="000E61DD" w:rsidRDefault="000E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D145C" w14:textId="644206AA" w:rsidR="0029512F" w:rsidRDefault="000E61DD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3F31B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675D8" w14:textId="77777777" w:rsidR="000E61DD" w:rsidRDefault="000E61DD">
      <w:r>
        <w:separator/>
      </w:r>
    </w:p>
  </w:footnote>
  <w:footnote w:type="continuationSeparator" w:id="0">
    <w:p w14:paraId="10791970" w14:textId="77777777" w:rsidR="000E61DD" w:rsidRDefault="000E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FC735" w14:textId="77777777" w:rsidR="0029512F" w:rsidRDefault="000E61D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9E362B" wp14:editId="1A90E31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2EA815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FE535" w14:textId="77777777" w:rsidR="0029512F" w:rsidRDefault="000E61D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64D088" wp14:editId="0DA0CFD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5159AB" w14:textId="77777777" w:rsidR="0029512F" w:rsidRDefault="002951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364D08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D5159AB" w14:textId="77777777" w:rsidR="0029512F" w:rsidRDefault="0029512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924D4C"/>
    <w:multiLevelType w:val="hybridMultilevel"/>
    <w:tmpl w:val="6528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81"/>
    <w:rsid w:val="00051B75"/>
    <w:rsid w:val="000731C1"/>
    <w:rsid w:val="000970E9"/>
    <w:rsid w:val="000C1BF5"/>
    <w:rsid w:val="000E61DD"/>
    <w:rsid w:val="00112911"/>
    <w:rsid w:val="00116B8D"/>
    <w:rsid w:val="00180D4D"/>
    <w:rsid w:val="001A50BD"/>
    <w:rsid w:val="0029512F"/>
    <w:rsid w:val="002E5008"/>
    <w:rsid w:val="00302524"/>
    <w:rsid w:val="00345A09"/>
    <w:rsid w:val="003E6A4B"/>
    <w:rsid w:val="003F31B4"/>
    <w:rsid w:val="00405CBC"/>
    <w:rsid w:val="0042495B"/>
    <w:rsid w:val="00455562"/>
    <w:rsid w:val="004D0CCC"/>
    <w:rsid w:val="00506D7E"/>
    <w:rsid w:val="00524394"/>
    <w:rsid w:val="0053393C"/>
    <w:rsid w:val="00560A00"/>
    <w:rsid w:val="005B06E5"/>
    <w:rsid w:val="0065773D"/>
    <w:rsid w:val="006653C9"/>
    <w:rsid w:val="007679A3"/>
    <w:rsid w:val="007C5580"/>
    <w:rsid w:val="0082467D"/>
    <w:rsid w:val="008464B8"/>
    <w:rsid w:val="008C3577"/>
    <w:rsid w:val="008C4A5B"/>
    <w:rsid w:val="008F2642"/>
    <w:rsid w:val="0090119E"/>
    <w:rsid w:val="00944529"/>
    <w:rsid w:val="009826C7"/>
    <w:rsid w:val="009C31F4"/>
    <w:rsid w:val="00AE5D7C"/>
    <w:rsid w:val="00B362DD"/>
    <w:rsid w:val="00BB2281"/>
    <w:rsid w:val="00BF6123"/>
    <w:rsid w:val="00C26407"/>
    <w:rsid w:val="00C41B53"/>
    <w:rsid w:val="00C56234"/>
    <w:rsid w:val="00C754AD"/>
    <w:rsid w:val="00CB0CF3"/>
    <w:rsid w:val="00CB0D82"/>
    <w:rsid w:val="00CC1285"/>
    <w:rsid w:val="00CE0A84"/>
    <w:rsid w:val="00DA6006"/>
    <w:rsid w:val="00E1227D"/>
    <w:rsid w:val="00E3566F"/>
    <w:rsid w:val="00E81B5F"/>
    <w:rsid w:val="00E87892"/>
    <w:rsid w:val="00EC4FE3"/>
    <w:rsid w:val="00F132D2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7278D"/>
  <w15:chartTrackingRefBased/>
  <w15:docId w15:val="{045CCC72-C1D2-0242-8315-019204E1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FE01A3B-27E6-4043-A7D7-3EDB527E15FA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84750584671A4490086884AEF16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B84DF-24E9-BB4D-8D04-17B4DBDB84AC}"/>
      </w:docPartPr>
      <w:docPartBody>
        <w:p w:rsidR="00000000" w:rsidRDefault="000A038C">
          <w:pPr>
            <w:pStyle w:val="1684750584671A4490086884AEF161C5"/>
          </w:pPr>
          <w:r>
            <w:t>Objective</w:t>
          </w:r>
        </w:p>
      </w:docPartBody>
    </w:docPart>
    <w:docPart>
      <w:docPartPr>
        <w:name w:val="AC0F3F8E034CD741888BA9D78040F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EB2F-072B-024F-B72A-1469E7B91EF8}"/>
      </w:docPartPr>
      <w:docPartBody>
        <w:p w:rsidR="00000000" w:rsidRDefault="000A038C">
          <w:pPr>
            <w:pStyle w:val="AC0F3F8E034CD741888BA9D78040F6AD"/>
          </w:pPr>
          <w:r>
            <w:t>Experience</w:t>
          </w:r>
        </w:p>
      </w:docPartBody>
    </w:docPart>
    <w:docPart>
      <w:docPartPr>
        <w:name w:val="97D422838D8C074E948CCD701F1E1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743DD-0BFA-5444-A4D9-52C3480A4EFE}"/>
      </w:docPartPr>
      <w:docPartBody>
        <w:p w:rsidR="00000000" w:rsidRDefault="000A038C">
          <w:pPr>
            <w:pStyle w:val="97D422838D8C074E948CCD701F1E1AB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2D"/>
    <w:rsid w:val="000A038C"/>
    <w:rsid w:val="005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FE4F6666445419BBD1693C98058FA">
    <w:name w:val="D20FE4F6666445419BBD1693C98058FA"/>
  </w:style>
  <w:style w:type="paragraph" w:customStyle="1" w:styleId="DCEC6EE5CEC2D446B2306E343FD4955B">
    <w:name w:val="DCEC6EE5CEC2D446B2306E343FD4955B"/>
  </w:style>
  <w:style w:type="paragraph" w:customStyle="1" w:styleId="1684750584671A4490086884AEF161C5">
    <w:name w:val="1684750584671A4490086884AEF161C5"/>
  </w:style>
  <w:style w:type="paragraph" w:customStyle="1" w:styleId="C78540CC57B40D47817A2E44DFB401A9">
    <w:name w:val="C78540CC57B40D47817A2E44DFB401A9"/>
  </w:style>
  <w:style w:type="paragraph" w:customStyle="1" w:styleId="AC0F3F8E034CD741888BA9D78040F6AD">
    <w:name w:val="AC0F3F8E034CD741888BA9D78040F6AD"/>
  </w:style>
  <w:style w:type="paragraph" w:customStyle="1" w:styleId="4AC03F6D87C46F44B7F832A2350FE9F8">
    <w:name w:val="4AC03F6D87C46F44B7F832A2350FE9F8"/>
  </w:style>
  <w:style w:type="paragraph" w:customStyle="1" w:styleId="767397DB55EA0D4DADC772EE5B922CBA">
    <w:name w:val="767397DB55EA0D4DADC772EE5B922CB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3866FA8001AA84CB1D460EE158EBC6E">
    <w:name w:val="33866FA8001AA84CB1D460EE158EBC6E"/>
  </w:style>
  <w:style w:type="paragraph" w:customStyle="1" w:styleId="97D422838D8C074E948CCD701F1E1AB5">
    <w:name w:val="97D422838D8C074E948CCD701F1E1AB5"/>
  </w:style>
  <w:style w:type="paragraph" w:customStyle="1" w:styleId="71DDB76D885C874FACD8FD7FE45FB9D7">
    <w:name w:val="71DDB76D885C874FACD8FD7FE45FB9D7"/>
  </w:style>
  <w:style w:type="paragraph" w:customStyle="1" w:styleId="5444A49761F95A4EA06221143D8AE61A">
    <w:name w:val="5444A49761F95A4EA06221143D8AE61A"/>
  </w:style>
  <w:style w:type="paragraph" w:customStyle="1" w:styleId="324859CC21B46144A8C87C921E4F135F">
    <w:name w:val="324859CC21B46144A8C87C921E4F135F"/>
  </w:style>
  <w:style w:type="paragraph" w:customStyle="1" w:styleId="53F28CA95298E04FB988681E68A98D0C">
    <w:name w:val="53F28CA95298E04FB988681E68A98D0C"/>
    <w:rsid w:val="005D4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344B-39B0-AB4F-8D71-2DDBD427F2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{DFE01A3B-27E6-4043-A7D7-3EDB527E15FA}tf50002018.dotx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shaneikalianpaul@gmail.com</dc:creator>
  <cp:keywords/>
  <dc:description/>
  <cp:lastModifiedBy>shaneikalianpaul@gmail.com</cp:lastModifiedBy>
  <cp:revision>2</cp:revision>
  <dcterms:created xsi:type="dcterms:W3CDTF">2017-04-04T20:11:00Z</dcterms:created>
  <dcterms:modified xsi:type="dcterms:W3CDTF">2017-04-04T20:11:00Z</dcterms:modified>
</cp:coreProperties>
</file>