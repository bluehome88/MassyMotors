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kern w:val="0"/>
          <w:sz w:val="21"/>
          <w:szCs w:val="22"/>
          <w14:ligatures w14:val="none"/>
          <w14:numForm w14:val="default"/>
        </w:rPr>
        <w:alias w:val="Resume Name"/>
        <w:tag w:val="Resumen Name"/>
        <w:id w:val="-925414414"/>
        <w:placeholder>
          <w:docPart w:val="E520ED955A164DE2B6097250C6CF52B1"/>
        </w:placeholder>
        <w:docPartList>
          <w:docPartGallery w:val="Quick Parts"/>
          <w:docPartCategory w:val=" Resume Name"/>
        </w:docPartList>
      </w:sdtPr>
      <w:sdtEndPr>
        <w:rPr>
          <w:b/>
        </w:rPr>
      </w:sdtEndPr>
      <w:sdtContent>
        <w:tbl>
          <w:tblPr>
            <w:tblW w:w="5165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041"/>
            <w:gridCol w:w="1028"/>
          </w:tblGrid>
          <w:tr w:rsidR="000C7D27">
            <w:trPr>
              <w:trHeight w:val="71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vAlign w:val="center"/>
              </w:tcPr>
              <w:p w:rsidR="000C7D27" w:rsidRDefault="00801BDF" w:rsidP="002F07C7">
                <w:pPr>
                  <w:pStyle w:val="PersonalName"/>
                  <w:jc w:val="center"/>
                </w:pPr>
                <w:sdt>
                  <w:sdtPr>
                    <w:rPr>
                      <w:bCs/>
                    </w:rPr>
                    <w:alias w:val="Author"/>
                    <w:id w:val="-747420753"/>
                    <w:placeholder>
                      <w:docPart w:val="7BDC4D5DEB2F471A999205A4E80133FB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2F07C7" w:rsidRPr="005354EC">
                      <w:rPr>
                        <w:bCs/>
                        <w:lang w:val="en-GB"/>
                      </w:rPr>
                      <w:t>USHA KHUBLALL</w:t>
                    </w:r>
                  </w:sdtContent>
                </w:sdt>
              </w:p>
            </w:tc>
            <w:tc>
              <w:tcPr>
                <w:tcW w:w="0" w:type="pct"/>
                <w:vMerge w:val="restart"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:rsidR="000C7D27" w:rsidRDefault="00AF4536">
                <w:pPr>
                  <w:pStyle w:val="NoSpacing"/>
                  <w:ind w:left="71" w:hanging="71"/>
                  <w:jc w:val="right"/>
                </w:pPr>
                <w:r>
                  <w:rPr>
                    <w:noProof/>
                    <w:lang w:val="en-GB" w:eastAsia="en-GB"/>
                  </w:rPr>
                  <mc:AlternateContent>
                    <mc:Choice Requires="wps">
                      <w:drawing>
                        <wp:inline distT="0" distB="0" distL="0" distR="0" wp14:anchorId="328CBB45" wp14:editId="5BF92333">
                          <wp:extent cx="548640" cy="640080"/>
                          <wp:effectExtent l="0" t="0" r="3810" b="7620"/>
                          <wp:docPr id="5" name="Rectangle 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548640" cy="640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rect w14:anchorId="1413A3B5" id="Rectangle 5" o:spid="_x0000_s1026" style="width:43.2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" fillcolor="#d2ce97 [1942]" strokecolor="#6b7c71 [2404]" strokeweight=".5pt">
                          <w10:anchorlock/>
                        </v:rect>
                      </w:pict>
                    </mc:Fallback>
                  </mc:AlternateContent>
                </w:r>
              </w:p>
            </w:tc>
          </w:tr>
          <w:tr w:rsidR="000C7D27">
            <w:trPr>
              <w:trHeight w:val="20"/>
              <w:jc w:val="center"/>
            </w:trPr>
            <w:tc>
              <w:tcPr>
                <w:tcW w:w="5000" w:type="pct"/>
                <w:tcBorders>
                  <w:top w:val="nil"/>
                  <w:left w:val="single" w:sz="4" w:space="0" w:color="6B7C71" w:themeColor="accent1" w:themeShade="BF"/>
                  <w:bottom w:val="single" w:sz="4" w:space="0" w:color="6B7C71" w:themeColor="accent1" w:themeShade="BF"/>
                  <w:right w:val="single" w:sz="4" w:space="0" w:color="6B7C71" w:themeColor="accent1" w:themeShade="BF"/>
                </w:tcBorders>
                <w:shd w:val="clear" w:color="auto" w:fill="93A299" w:themeFill="accent1"/>
                <w:vAlign w:val="center"/>
              </w:tcPr>
              <w:p w:rsidR="000C7D27" w:rsidRDefault="00801BDF" w:rsidP="002F07C7">
                <w:pPr>
                  <w:pStyle w:val="NoSpacing"/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  <w:sz w:val="18"/>
                      <w:szCs w:val="18"/>
                    </w:rPr>
                    <w:alias w:val="Address"/>
                    <w:id w:val="-741638233"/>
                    <w:placeholder>
                      <w:docPart w:val="074DAC0E68DA46D4BD9D857454F6AF9C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r w:rsidR="002F07C7">
                      <w:rPr>
                        <w:caps/>
                        <w:color w:val="FFFFFF" w:themeColor="background1"/>
                        <w:sz w:val="18"/>
                        <w:szCs w:val="18"/>
                      </w:rPr>
                      <w:t>CORNER OF WATTS AND EVANS STREET, CUREPE</w:t>
                    </w:r>
                  </w:sdtContent>
                </w:sdt>
              </w:p>
            </w:tc>
            <w:tc>
              <w:tcPr>
                <w:tcW w:w="0" w:type="pct"/>
                <w:vMerge/>
                <w:tcBorders>
                  <w:top w:val="nil"/>
                  <w:left w:val="single" w:sz="4" w:space="0" w:color="6B7C71" w:themeColor="accent1" w:themeShade="BF"/>
                  <w:bottom w:val="nil"/>
                  <w:right w:val="single" w:sz="4" w:space="0" w:color="6B7C71" w:themeColor="accent1" w:themeShade="BF"/>
                </w:tcBorders>
                <w:shd w:val="clear" w:color="auto" w:fill="auto"/>
              </w:tcPr>
              <w:p w:rsidR="000C7D27" w:rsidRDefault="000C7D27">
                <w:pPr>
                  <w:pStyle w:val="NoSpacing"/>
                </w:pPr>
              </w:p>
            </w:tc>
          </w:tr>
          <w:tr w:rsidR="000C7D27">
            <w:trPr>
              <w:trHeight w:val="80"/>
              <w:jc w:val="center"/>
            </w:trPr>
            <w:tc>
              <w:tcPr>
                <w:tcW w:w="5000" w:type="pct"/>
                <w:tcBorders>
                  <w:top w:val="single" w:sz="4" w:space="0" w:color="6B7C71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0C7D27" w:rsidRDefault="00801BDF" w:rsidP="002F07C7">
                <w:pPr>
                  <w:pStyle w:val="NoSpacing"/>
                  <w:jc w:val="center"/>
                  <w:rPr>
                    <w:caps/>
                    <w:color w:val="93A299" w:themeColor="accent1"/>
                    <w:sz w:val="18"/>
                    <w:szCs w:val="18"/>
                  </w:rPr>
                </w:pP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Phone"/>
                    <w:id w:val="-1808010215"/>
                    <w:placeholder>
                      <w:docPart w:val="803996D1C89840DBA3553DAB7C95CC10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 w:rsidR="002F07C7">
                      <w:rPr>
                        <w:color w:val="93A299" w:themeColor="accent1"/>
                        <w:sz w:val="18"/>
                        <w:szCs w:val="18"/>
                      </w:rPr>
                      <w:t>868-331-6625</w:t>
                    </w:r>
                  </w:sdtContent>
                </w:sdt>
                <w:r w:rsidR="00AF4536">
                  <w:rPr>
                    <w:color w:val="93A299" w:themeColor="accent1"/>
                    <w:sz w:val="18"/>
                    <w:szCs w:val="18"/>
                  </w:rPr>
                  <w:t xml:space="preserve">  ▪  </w:t>
                </w:r>
                <w:r w:rsidR="00AF4536"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 xml:space="preserve"> </w:t>
                </w:r>
                <w:sdt>
                  <w:sdtPr>
                    <w:rPr>
                      <w:color w:val="93A299" w:themeColor="accent1"/>
                      <w:sz w:val="18"/>
                      <w:szCs w:val="18"/>
                    </w:rPr>
                    <w:alias w:val="E-mail Address"/>
                    <w:id w:val="-725216357"/>
                    <w:placeholder>
                      <w:docPart w:val="DCE73478FB1A4D7286DE7668D905A6DC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r w:rsidR="002F07C7">
                      <w:rPr>
                        <w:color w:val="93A299" w:themeColor="accent1"/>
                        <w:sz w:val="18"/>
                        <w:szCs w:val="18"/>
                      </w:rPr>
                      <w:t>ahsu5185@gmail.com</w:t>
                    </w:r>
                  </w:sdtContent>
                </w:sdt>
                <w:r w:rsidR="00AF4536">
                  <w:rPr>
                    <w:color w:val="93A299" w:themeColor="accent1"/>
                    <w:sz w:val="18"/>
                    <w:szCs w:val="18"/>
                  </w:rPr>
                  <w:t xml:space="preserve">   ▪  </w:t>
                </w:r>
                <w:r w:rsidR="00AF4536">
                  <w:rPr>
                    <w:rFonts w:eastAsiaTheme="minorEastAsia"/>
                    <w:color w:val="93A299" w:themeColor="accent1"/>
                    <w:sz w:val="18"/>
                    <w:szCs w:val="18"/>
                  </w:rPr>
                  <w:t xml:space="preserve"> </w:t>
                </w:r>
              </w:p>
            </w:tc>
            <w:tc>
              <w:tcPr>
                <w:tcW w:w="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0C7D27" w:rsidRDefault="000C7D27">
                <w:pPr>
                  <w:pStyle w:val="NoSpacing"/>
                </w:pPr>
              </w:p>
            </w:tc>
          </w:tr>
        </w:tbl>
        <w:p w:rsidR="00F12A66" w:rsidRDefault="00F12A66" w:rsidP="006064DF">
          <w:pPr>
            <w:rPr>
              <w:b/>
              <w:bCs/>
            </w:rPr>
          </w:pPr>
        </w:p>
        <w:p w:rsidR="007B583D" w:rsidRPr="006064DF" w:rsidRDefault="00801BDF" w:rsidP="006064DF">
          <w:pPr>
            <w:rPr>
              <w:b/>
              <w:bCs/>
            </w:rPr>
          </w:pPr>
        </w:p>
      </w:sdtContent>
    </w:sdt>
    <w:p w:rsidR="007B583D" w:rsidRPr="005354EC" w:rsidRDefault="00AF4536" w:rsidP="007B583D">
      <w:pPr>
        <w:pStyle w:val="SectionHeading"/>
        <w:rPr>
          <w:sz w:val="28"/>
          <w:szCs w:val="28"/>
        </w:rPr>
      </w:pPr>
      <w:r w:rsidRPr="005354EC">
        <w:rPr>
          <w:sz w:val="28"/>
          <w:szCs w:val="28"/>
        </w:rPr>
        <w:t>Objectives</w:t>
      </w:r>
    </w:p>
    <w:p w:rsidR="005354EC" w:rsidRDefault="002F07C7">
      <w:r>
        <w:t xml:space="preserve">Seeking </w:t>
      </w:r>
      <w:r w:rsidR="00941C5B">
        <w:t>a part</w:t>
      </w:r>
      <w:r w:rsidR="00C96993">
        <w:t>-time</w:t>
      </w:r>
      <w:r w:rsidR="00941C5B">
        <w:t xml:space="preserve"> or long-term</w:t>
      </w:r>
      <w:r w:rsidR="00C96993">
        <w:t xml:space="preserve"> position</w:t>
      </w:r>
      <w:r>
        <w:t xml:space="preserve"> specifically </w:t>
      </w:r>
      <w:r w:rsidR="00841C4B">
        <w:t>in the</w:t>
      </w:r>
      <w:r w:rsidR="007D153D">
        <w:t xml:space="preserve"> Accounting Department.</w:t>
      </w:r>
    </w:p>
    <w:p w:rsidR="00F12A66" w:rsidRDefault="00F12A66"/>
    <w:p w:rsidR="00D523B9" w:rsidRDefault="00D523B9"/>
    <w:p w:rsidR="007B583D" w:rsidRPr="005354EC" w:rsidRDefault="00AF4536" w:rsidP="005354EC">
      <w:pPr>
        <w:pStyle w:val="SectionHeading"/>
        <w:rPr>
          <w:sz w:val="28"/>
          <w:szCs w:val="28"/>
        </w:rPr>
      </w:pPr>
      <w:r w:rsidRPr="005354EC">
        <w:rPr>
          <w:sz w:val="28"/>
          <w:szCs w:val="28"/>
        </w:rPr>
        <w:t>Experience</w:t>
      </w:r>
    </w:p>
    <w:p w:rsidR="000C7D27" w:rsidRDefault="00F43E46">
      <w:pPr>
        <w:pStyle w:val="Subsection"/>
        <w:rPr>
          <w:vanish/>
          <w:specVanish/>
        </w:rPr>
      </w:pPr>
      <w:r>
        <w:t>Optometrists Receptionist</w:t>
      </w:r>
    </w:p>
    <w:p w:rsidR="000C7D27" w:rsidRDefault="00AF4536">
      <w:pPr>
        <w:pStyle w:val="NoSpacing"/>
      </w:pPr>
      <w:r>
        <w:rPr>
          <w:rFonts w:asciiTheme="majorHAnsi" w:eastAsiaTheme="majorEastAsia" w:hAnsiTheme="majorHAnsi" w:cstheme="majorBidi"/>
          <w:spacing w:val="24"/>
        </w:rPr>
        <w:t xml:space="preserve"> </w:t>
      </w:r>
      <w:r>
        <w:rPr>
          <w:rFonts w:asciiTheme="majorHAnsi" w:eastAsiaTheme="majorEastAsia" w:hAnsiTheme="majorHAnsi" w:cstheme="majorBidi"/>
          <w:color w:val="93A299" w:themeColor="accent1"/>
          <w:spacing w:val="24"/>
        </w:rPr>
        <w:t>▪</w:t>
      </w:r>
      <w:r>
        <w:rPr>
          <w:rFonts w:asciiTheme="majorHAnsi" w:eastAsiaTheme="majorEastAsia" w:hAnsiTheme="majorHAnsi" w:cstheme="majorBidi"/>
          <w:spacing w:val="24"/>
        </w:rPr>
        <w:t xml:space="preserve"> </w:t>
      </w:r>
      <w:r w:rsidR="00F43E46">
        <w:t>2009</w:t>
      </w:r>
      <w:r>
        <w:t xml:space="preserve"> - </w:t>
      </w:r>
      <w:r w:rsidR="00F43E46">
        <w:t>2010</w:t>
      </w:r>
    </w:p>
    <w:p w:rsidR="000C7D27" w:rsidRDefault="00F43E46">
      <w:pPr>
        <w:spacing w:line="264" w:lineRule="auto"/>
        <w:rPr>
          <w:color w:val="564B3C" w:themeColor="text2"/>
        </w:rPr>
      </w:pPr>
      <w:r w:rsidRPr="005354EC">
        <w:rPr>
          <w:b/>
          <w:color w:val="564B3C" w:themeColor="text2"/>
        </w:rPr>
        <w:t>Visual Eyes</w:t>
      </w:r>
      <w:r w:rsidR="00AF4536">
        <w:rPr>
          <w:color w:val="564B3C" w:themeColor="text2"/>
          <w:spacing w:val="24"/>
        </w:rPr>
        <w:t xml:space="preserve"> </w:t>
      </w:r>
      <w:r w:rsidR="00AF4536">
        <w:rPr>
          <w:rFonts w:asciiTheme="majorHAnsi" w:eastAsiaTheme="majorEastAsia" w:hAnsiTheme="majorHAnsi" w:cstheme="majorBidi"/>
          <w:color w:val="564B3C" w:themeColor="text2"/>
          <w:spacing w:val="24"/>
        </w:rPr>
        <w:t xml:space="preserve">▪ </w:t>
      </w:r>
      <w:r>
        <w:rPr>
          <w:color w:val="564B3C" w:themeColor="text2"/>
        </w:rPr>
        <w:t>167 Southern Main Road, Curepe</w:t>
      </w:r>
    </w:p>
    <w:p w:rsidR="000C7D27" w:rsidRPr="00F43E46" w:rsidRDefault="00F43E46" w:rsidP="00067B45">
      <w:pPr>
        <w:pStyle w:val="ListParagraph"/>
        <w:numPr>
          <w:ilvl w:val="0"/>
          <w:numId w:val="8"/>
        </w:numPr>
        <w:spacing w:after="80" w:line="264" w:lineRule="auto"/>
        <w:ind w:left="530"/>
        <w:rPr>
          <w:color w:val="000000" w:themeColor="text1" w:themeShade="BF"/>
        </w:rPr>
      </w:pPr>
      <w:r>
        <w:t>Pre-screened patients by testing blood sugar, blood pressure and cholesterol</w:t>
      </w:r>
      <w:r w:rsidR="00417591">
        <w:t xml:space="preserve"> levels</w:t>
      </w:r>
      <w:r>
        <w:t>.</w:t>
      </w:r>
    </w:p>
    <w:p w:rsidR="00F43E46" w:rsidRDefault="00417591" w:rsidP="00067B45">
      <w:pPr>
        <w:pStyle w:val="ListParagraph"/>
        <w:numPr>
          <w:ilvl w:val="0"/>
          <w:numId w:val="8"/>
        </w:numPr>
        <w:spacing w:after="80" w:line="264" w:lineRule="auto"/>
        <w:ind w:left="530"/>
        <w:rPr>
          <w:color w:val="000000" w:themeColor="text1" w:themeShade="BF"/>
        </w:rPr>
      </w:pPr>
      <w:r>
        <w:rPr>
          <w:color w:val="000000" w:themeColor="text1" w:themeShade="BF"/>
        </w:rPr>
        <w:t xml:space="preserve">Measured internal pressure of </w:t>
      </w:r>
      <w:r w:rsidR="00F43E46">
        <w:rPr>
          <w:color w:val="000000" w:themeColor="text1" w:themeShade="BF"/>
        </w:rPr>
        <w:t>patients’ eyes, curvature and range of focus.</w:t>
      </w:r>
    </w:p>
    <w:p w:rsidR="00F43E46" w:rsidRDefault="00F43E46" w:rsidP="00067B45">
      <w:pPr>
        <w:pStyle w:val="ListParagraph"/>
        <w:numPr>
          <w:ilvl w:val="0"/>
          <w:numId w:val="8"/>
        </w:numPr>
        <w:spacing w:after="80" w:line="264" w:lineRule="auto"/>
        <w:ind w:left="530"/>
        <w:rPr>
          <w:color w:val="000000" w:themeColor="text1" w:themeShade="BF"/>
        </w:rPr>
      </w:pPr>
      <w:r>
        <w:rPr>
          <w:color w:val="000000" w:themeColor="text1" w:themeShade="BF"/>
        </w:rPr>
        <w:t>Scheduled appointments, created confidential records of new patients</w:t>
      </w:r>
      <w:r w:rsidR="00B66470">
        <w:rPr>
          <w:color w:val="000000" w:themeColor="text1" w:themeShade="BF"/>
        </w:rPr>
        <w:t xml:space="preserve"> and assisted with frame selection.</w:t>
      </w:r>
    </w:p>
    <w:p w:rsidR="002F07C7" w:rsidRDefault="00B66470" w:rsidP="00067B45">
      <w:pPr>
        <w:pStyle w:val="ListParagraph"/>
        <w:numPr>
          <w:ilvl w:val="0"/>
          <w:numId w:val="8"/>
        </w:numPr>
        <w:spacing w:after="80" w:line="264" w:lineRule="auto"/>
        <w:ind w:left="530"/>
        <w:rPr>
          <w:color w:val="000000" w:themeColor="text1" w:themeShade="BF"/>
        </w:rPr>
      </w:pPr>
      <w:r>
        <w:rPr>
          <w:color w:val="000000" w:themeColor="text1" w:themeShade="BF"/>
        </w:rPr>
        <w:t>Instructed contact lens use, care and color selection.</w:t>
      </w:r>
    </w:p>
    <w:p w:rsidR="00B66470" w:rsidRDefault="00B66470" w:rsidP="00067B45">
      <w:pPr>
        <w:pStyle w:val="ListParagraph"/>
        <w:numPr>
          <w:ilvl w:val="0"/>
          <w:numId w:val="8"/>
        </w:numPr>
        <w:spacing w:after="80" w:line="264" w:lineRule="auto"/>
        <w:ind w:left="530"/>
        <w:rPr>
          <w:color w:val="000000" w:themeColor="text1" w:themeShade="BF"/>
        </w:rPr>
      </w:pPr>
      <w:r>
        <w:rPr>
          <w:color w:val="000000" w:themeColor="text1" w:themeShade="BF"/>
        </w:rPr>
        <w:t>Balanced cash book daily.</w:t>
      </w:r>
    </w:p>
    <w:p w:rsidR="00F12A66" w:rsidRDefault="00F12A66" w:rsidP="00B66470">
      <w:pPr>
        <w:spacing w:line="264" w:lineRule="auto"/>
        <w:rPr>
          <w:color w:val="000000" w:themeColor="text1"/>
        </w:rPr>
      </w:pPr>
    </w:p>
    <w:p w:rsidR="00D523B9" w:rsidRDefault="00D523B9" w:rsidP="00B66470">
      <w:pPr>
        <w:spacing w:line="264" w:lineRule="auto"/>
        <w:rPr>
          <w:color w:val="000000" w:themeColor="text1"/>
        </w:rPr>
      </w:pPr>
    </w:p>
    <w:p w:rsidR="00D523B9" w:rsidRPr="00B66470" w:rsidRDefault="00D523B9" w:rsidP="00B66470">
      <w:pPr>
        <w:spacing w:line="264" w:lineRule="auto"/>
        <w:rPr>
          <w:color w:val="000000" w:themeColor="text1"/>
        </w:rPr>
      </w:pPr>
    </w:p>
    <w:p w:rsidR="002F07C7" w:rsidRDefault="00B66470" w:rsidP="002F07C7">
      <w:pPr>
        <w:pStyle w:val="Subsection"/>
        <w:rPr>
          <w:vanish/>
          <w:specVanish/>
        </w:rPr>
      </w:pPr>
      <w:r>
        <w:t>Librarian</w:t>
      </w:r>
    </w:p>
    <w:p w:rsidR="002F07C7" w:rsidRDefault="002F07C7" w:rsidP="002F07C7">
      <w:pPr>
        <w:pStyle w:val="NoSpacing"/>
      </w:pPr>
      <w:r>
        <w:rPr>
          <w:rFonts w:asciiTheme="majorHAnsi" w:eastAsiaTheme="majorEastAsia" w:hAnsiTheme="majorHAnsi" w:cstheme="majorBidi"/>
          <w:spacing w:val="24"/>
        </w:rPr>
        <w:t xml:space="preserve"> </w:t>
      </w:r>
      <w:r>
        <w:rPr>
          <w:rFonts w:asciiTheme="majorHAnsi" w:eastAsiaTheme="majorEastAsia" w:hAnsiTheme="majorHAnsi" w:cstheme="majorBidi"/>
          <w:color w:val="93A299" w:themeColor="accent1"/>
          <w:spacing w:val="24"/>
        </w:rPr>
        <w:t>▪</w:t>
      </w:r>
      <w:r>
        <w:rPr>
          <w:rFonts w:asciiTheme="majorHAnsi" w:eastAsiaTheme="majorEastAsia" w:hAnsiTheme="majorHAnsi" w:cstheme="majorBidi"/>
          <w:spacing w:val="24"/>
        </w:rPr>
        <w:t xml:space="preserve"> </w:t>
      </w:r>
      <w:r w:rsidR="00B66470">
        <w:t>2012</w:t>
      </w:r>
      <w:r>
        <w:t xml:space="preserve"> - </w:t>
      </w:r>
      <w:r w:rsidR="00B66470">
        <w:t>2014</w:t>
      </w:r>
    </w:p>
    <w:p w:rsidR="005354EC" w:rsidRDefault="00B66470" w:rsidP="002F07C7">
      <w:pPr>
        <w:spacing w:line="264" w:lineRule="auto"/>
        <w:rPr>
          <w:color w:val="564B3C" w:themeColor="text2"/>
        </w:rPr>
      </w:pPr>
      <w:r w:rsidRPr="005354EC">
        <w:rPr>
          <w:b/>
          <w:color w:val="564B3C" w:themeColor="text2"/>
        </w:rPr>
        <w:t>Don Miguel Hindu School</w:t>
      </w:r>
      <w:r w:rsidR="002F07C7">
        <w:rPr>
          <w:color w:val="564B3C" w:themeColor="text2"/>
          <w:spacing w:val="24"/>
        </w:rPr>
        <w:t xml:space="preserve"> </w:t>
      </w:r>
      <w:r w:rsidR="002F07C7">
        <w:rPr>
          <w:rFonts w:asciiTheme="majorHAnsi" w:eastAsiaTheme="majorEastAsia" w:hAnsiTheme="majorHAnsi" w:cstheme="majorBidi"/>
          <w:color w:val="564B3C" w:themeColor="text2"/>
          <w:spacing w:val="24"/>
        </w:rPr>
        <w:t xml:space="preserve">▪ </w:t>
      </w:r>
      <w:r>
        <w:rPr>
          <w:color w:val="564B3C" w:themeColor="text2"/>
        </w:rPr>
        <w:t>Don Miguel Road, San Juan</w:t>
      </w:r>
    </w:p>
    <w:p w:rsidR="005354EC" w:rsidRDefault="005354EC" w:rsidP="005354EC">
      <w:pPr>
        <w:pStyle w:val="Subsection"/>
        <w:numPr>
          <w:ilvl w:val="0"/>
          <w:numId w:val="9"/>
        </w:numPr>
        <w:spacing w:after="80"/>
        <w:ind w:left="530"/>
        <w:rPr>
          <w:color w:val="000000" w:themeColor="text1"/>
        </w:rPr>
      </w:pPr>
      <w:r>
        <w:rPr>
          <w:color w:val="000000" w:themeColor="text1"/>
        </w:rPr>
        <w:t>Organized and maintained new and donated collections.</w:t>
      </w:r>
    </w:p>
    <w:p w:rsidR="005354EC" w:rsidRDefault="005354EC" w:rsidP="005354EC">
      <w:pPr>
        <w:pStyle w:val="Subsection"/>
        <w:numPr>
          <w:ilvl w:val="0"/>
          <w:numId w:val="9"/>
        </w:numPr>
        <w:spacing w:after="80"/>
        <w:ind w:left="530"/>
        <w:rPr>
          <w:color w:val="000000" w:themeColor="text1"/>
        </w:rPr>
      </w:pPr>
      <w:r>
        <w:rPr>
          <w:color w:val="000000" w:themeColor="text1"/>
        </w:rPr>
        <w:t>Oversaw refurbishment of library.</w:t>
      </w:r>
    </w:p>
    <w:p w:rsidR="005354EC" w:rsidRDefault="005354EC" w:rsidP="005354EC">
      <w:pPr>
        <w:pStyle w:val="Subsection"/>
        <w:numPr>
          <w:ilvl w:val="0"/>
          <w:numId w:val="9"/>
        </w:numPr>
        <w:spacing w:after="80"/>
        <w:ind w:left="530"/>
        <w:rPr>
          <w:color w:val="000000" w:themeColor="text1"/>
        </w:rPr>
      </w:pPr>
      <w:r>
        <w:rPr>
          <w:color w:val="000000" w:themeColor="text1"/>
        </w:rPr>
        <w:t>Coded, classified and cataloged publications based on the subject matter and the standard library classification systems.</w:t>
      </w:r>
    </w:p>
    <w:p w:rsidR="005354EC" w:rsidRDefault="005354EC" w:rsidP="005354EC">
      <w:pPr>
        <w:pStyle w:val="Subsection"/>
        <w:numPr>
          <w:ilvl w:val="0"/>
          <w:numId w:val="9"/>
        </w:numPr>
        <w:spacing w:after="80"/>
        <w:ind w:left="530"/>
        <w:rPr>
          <w:color w:val="000000" w:themeColor="text1"/>
        </w:rPr>
      </w:pPr>
      <w:r>
        <w:rPr>
          <w:color w:val="000000" w:themeColor="text1"/>
        </w:rPr>
        <w:t>Generated and updated database of books moving in and out of library.</w:t>
      </w:r>
    </w:p>
    <w:p w:rsidR="005354EC" w:rsidRDefault="005354EC" w:rsidP="005354EC">
      <w:pPr>
        <w:pStyle w:val="Subsection"/>
        <w:numPr>
          <w:ilvl w:val="0"/>
          <w:numId w:val="9"/>
        </w:numPr>
        <w:spacing w:after="80"/>
        <w:ind w:left="530"/>
        <w:rPr>
          <w:color w:val="000000" w:themeColor="text1"/>
        </w:rPr>
      </w:pPr>
      <w:r>
        <w:rPr>
          <w:color w:val="000000" w:themeColor="text1"/>
        </w:rPr>
        <w:t>Assisted with ICT equipment ensuring proper use.</w:t>
      </w:r>
    </w:p>
    <w:p w:rsidR="005354EC" w:rsidRDefault="005354EC" w:rsidP="005354EC">
      <w:pPr>
        <w:pStyle w:val="Subsection"/>
        <w:numPr>
          <w:ilvl w:val="0"/>
          <w:numId w:val="9"/>
        </w:numPr>
        <w:spacing w:after="80"/>
        <w:ind w:left="530"/>
        <w:rPr>
          <w:color w:val="000000" w:themeColor="text1"/>
        </w:rPr>
      </w:pPr>
      <w:r>
        <w:rPr>
          <w:color w:val="000000" w:themeColor="text1"/>
        </w:rPr>
        <w:t>Explained library policies and use of facilities.</w:t>
      </w:r>
    </w:p>
    <w:p w:rsidR="005354EC" w:rsidRDefault="005354EC" w:rsidP="005354EC">
      <w:pPr>
        <w:pStyle w:val="Subsection"/>
        <w:numPr>
          <w:ilvl w:val="0"/>
          <w:numId w:val="9"/>
        </w:numPr>
        <w:spacing w:after="80"/>
        <w:ind w:left="530"/>
        <w:rPr>
          <w:color w:val="000000" w:themeColor="text1"/>
        </w:rPr>
      </w:pPr>
      <w:r>
        <w:rPr>
          <w:color w:val="000000" w:themeColor="text1"/>
        </w:rPr>
        <w:t>Distributed printed information from the Ministry of Education to students and staff.</w:t>
      </w:r>
    </w:p>
    <w:p w:rsidR="005354EC" w:rsidRDefault="005354EC" w:rsidP="005354EC">
      <w:pPr>
        <w:pStyle w:val="Subsection"/>
        <w:numPr>
          <w:ilvl w:val="0"/>
          <w:numId w:val="9"/>
        </w:numPr>
        <w:spacing w:after="80"/>
        <w:ind w:left="530"/>
        <w:rPr>
          <w:color w:val="000000" w:themeColor="text1"/>
        </w:rPr>
      </w:pPr>
      <w:r>
        <w:rPr>
          <w:color w:val="000000" w:themeColor="text1"/>
        </w:rPr>
        <w:t>Attained over $15,000 in donated funds from student body for Family Day.</w:t>
      </w:r>
    </w:p>
    <w:p w:rsidR="005354EC" w:rsidRDefault="005354EC" w:rsidP="005354EC">
      <w:pPr>
        <w:pStyle w:val="Subsection"/>
        <w:numPr>
          <w:ilvl w:val="0"/>
          <w:numId w:val="9"/>
        </w:numPr>
        <w:spacing w:after="80"/>
        <w:ind w:left="530"/>
        <w:rPr>
          <w:color w:val="000000" w:themeColor="text1"/>
        </w:rPr>
      </w:pPr>
      <w:r>
        <w:rPr>
          <w:color w:val="000000" w:themeColor="text1"/>
        </w:rPr>
        <w:t>Provided research support to teachers.</w:t>
      </w:r>
    </w:p>
    <w:p w:rsidR="00D523B9" w:rsidRDefault="005354EC" w:rsidP="00F12A66">
      <w:pPr>
        <w:pStyle w:val="Subsection"/>
        <w:numPr>
          <w:ilvl w:val="0"/>
          <w:numId w:val="9"/>
        </w:numPr>
        <w:spacing w:after="80"/>
        <w:ind w:left="530"/>
        <w:rPr>
          <w:color w:val="000000" w:themeColor="text1"/>
        </w:rPr>
      </w:pPr>
      <w:r>
        <w:rPr>
          <w:color w:val="000000" w:themeColor="text1"/>
        </w:rPr>
        <w:t xml:space="preserve">Supervised student activity during library visit. </w:t>
      </w:r>
      <w:r w:rsidR="00D523B9">
        <w:rPr>
          <w:color w:val="000000" w:themeColor="text1"/>
        </w:rPr>
        <w:br w:type="page"/>
      </w:r>
    </w:p>
    <w:p w:rsidR="00D523B9" w:rsidRPr="00D523B9" w:rsidRDefault="00D523B9" w:rsidP="00D523B9">
      <w:pPr>
        <w:pStyle w:val="Subsection"/>
        <w:spacing w:after="80"/>
        <w:ind w:left="170"/>
        <w:rPr>
          <w:color w:val="000000" w:themeColor="text1"/>
        </w:rPr>
      </w:pPr>
    </w:p>
    <w:p w:rsidR="00F12A66" w:rsidRDefault="00F12A66" w:rsidP="00F12A66">
      <w:pPr>
        <w:pStyle w:val="Subsection"/>
        <w:rPr>
          <w:vanish/>
          <w:specVanish/>
        </w:rPr>
      </w:pPr>
      <w:r>
        <w:t>Administrative Assistant</w:t>
      </w:r>
    </w:p>
    <w:p w:rsidR="00F12A66" w:rsidRDefault="00F12A66" w:rsidP="00F12A66">
      <w:pPr>
        <w:pStyle w:val="NoSpacing"/>
      </w:pPr>
      <w:r>
        <w:rPr>
          <w:rFonts w:asciiTheme="majorHAnsi" w:eastAsiaTheme="majorEastAsia" w:hAnsiTheme="majorHAnsi" w:cstheme="majorBidi"/>
          <w:spacing w:val="24"/>
        </w:rPr>
        <w:t xml:space="preserve"> </w:t>
      </w:r>
      <w:r>
        <w:rPr>
          <w:rFonts w:asciiTheme="majorHAnsi" w:eastAsiaTheme="majorEastAsia" w:hAnsiTheme="majorHAnsi" w:cstheme="majorBidi"/>
          <w:color w:val="93A299" w:themeColor="accent1"/>
          <w:spacing w:val="24"/>
        </w:rPr>
        <w:t>▪</w:t>
      </w:r>
      <w:r>
        <w:rPr>
          <w:rFonts w:asciiTheme="majorHAnsi" w:eastAsiaTheme="majorEastAsia" w:hAnsiTheme="majorHAnsi" w:cstheme="majorBidi"/>
          <w:spacing w:val="24"/>
        </w:rPr>
        <w:t xml:space="preserve"> </w:t>
      </w:r>
      <w:r>
        <w:t>2015 - 2015</w:t>
      </w:r>
    </w:p>
    <w:p w:rsidR="00F12A66" w:rsidRPr="00F12A66" w:rsidRDefault="00F12A66" w:rsidP="00F12A66">
      <w:pPr>
        <w:spacing w:line="264" w:lineRule="auto"/>
        <w:rPr>
          <w:color w:val="564B3C" w:themeColor="text2"/>
        </w:rPr>
      </w:pPr>
      <w:r w:rsidRPr="005354EC">
        <w:rPr>
          <w:b/>
          <w:color w:val="564B3C" w:themeColor="text2"/>
        </w:rPr>
        <w:t>Island Real Estate Ltd</w:t>
      </w:r>
      <w:r>
        <w:rPr>
          <w:color w:val="564B3C" w:themeColor="text2"/>
          <w:spacing w:val="24"/>
        </w:rPr>
        <w:t xml:space="preserve"> </w:t>
      </w:r>
      <w:r>
        <w:rPr>
          <w:rFonts w:asciiTheme="majorHAnsi" w:eastAsiaTheme="majorEastAsia" w:hAnsiTheme="majorHAnsi" w:cstheme="majorBidi"/>
          <w:color w:val="564B3C" w:themeColor="text2"/>
          <w:spacing w:val="24"/>
        </w:rPr>
        <w:t xml:space="preserve">▪ </w:t>
      </w:r>
      <w:r>
        <w:rPr>
          <w:color w:val="564B3C" w:themeColor="text2"/>
        </w:rPr>
        <w:t>37 Paria Avenue, Glencoe</w:t>
      </w:r>
    </w:p>
    <w:p w:rsidR="00D523B9" w:rsidRDefault="007B583D" w:rsidP="00F12A66">
      <w:pPr>
        <w:pStyle w:val="Subsection"/>
        <w:numPr>
          <w:ilvl w:val="0"/>
          <w:numId w:val="10"/>
        </w:numPr>
        <w:spacing w:after="80"/>
        <w:ind w:left="530"/>
        <w:rPr>
          <w:color w:val="000000" w:themeColor="text1"/>
        </w:rPr>
        <w:sectPr w:rsidR="00D523B9" w:rsidSect="00F12A66">
          <w:footerReference w:type="default" r:id="rId11"/>
          <w:headerReference w:type="first" r:id="rId12"/>
          <w:type w:val="continuous"/>
          <w:pgSz w:w="11907" w:h="16839" w:code="9"/>
          <w:pgMar w:top="1080" w:right="1080" w:bottom="1080" w:left="1080" w:header="720" w:footer="720" w:gutter="0"/>
          <w:cols w:space="720"/>
          <w:titlePg/>
          <w:docGrid w:linePitch="360"/>
        </w:sectPr>
      </w:pPr>
      <w:r w:rsidRPr="00F12A66">
        <w:rPr>
          <w:color w:val="000000" w:themeColor="text1"/>
        </w:rPr>
        <w:t xml:space="preserve">Designed and created company’s Google, Facebook Business page, </w:t>
      </w:r>
      <w:r w:rsidR="00D523B9">
        <w:rPr>
          <w:color w:val="000000" w:themeColor="text1"/>
        </w:rPr>
        <w:t>Instagram</w:t>
      </w:r>
    </w:p>
    <w:p w:rsidR="002F07C7" w:rsidRPr="00F12A66" w:rsidRDefault="007B583D" w:rsidP="00F12A66">
      <w:pPr>
        <w:pStyle w:val="Subsection"/>
        <w:numPr>
          <w:ilvl w:val="0"/>
          <w:numId w:val="10"/>
        </w:numPr>
        <w:spacing w:after="80"/>
        <w:ind w:left="530"/>
        <w:rPr>
          <w:color w:val="000000" w:themeColor="text1"/>
        </w:rPr>
      </w:pPr>
      <w:r w:rsidRPr="00F12A66">
        <w:rPr>
          <w:color w:val="000000" w:themeColor="text1"/>
        </w:rPr>
        <w:lastRenderedPageBreak/>
        <w:t>, LinkedIn and YouTube accounts.</w:t>
      </w:r>
    </w:p>
    <w:p w:rsidR="007B583D" w:rsidRDefault="007B583D" w:rsidP="00067B45">
      <w:pPr>
        <w:pStyle w:val="Subsection"/>
        <w:numPr>
          <w:ilvl w:val="0"/>
          <w:numId w:val="10"/>
        </w:numPr>
        <w:spacing w:after="80"/>
        <w:ind w:left="530"/>
        <w:rPr>
          <w:color w:val="000000" w:themeColor="text1"/>
        </w:rPr>
      </w:pPr>
      <w:r>
        <w:rPr>
          <w:color w:val="000000" w:themeColor="text1"/>
        </w:rPr>
        <w:t>Updated Business page on regular intervals.</w:t>
      </w:r>
    </w:p>
    <w:p w:rsidR="007B583D" w:rsidRDefault="007B583D" w:rsidP="00067B45">
      <w:pPr>
        <w:pStyle w:val="Subsection"/>
        <w:numPr>
          <w:ilvl w:val="0"/>
          <w:numId w:val="10"/>
        </w:numPr>
        <w:spacing w:after="80"/>
        <w:ind w:left="530"/>
        <w:rPr>
          <w:color w:val="000000" w:themeColor="text1"/>
        </w:rPr>
      </w:pPr>
      <w:r>
        <w:rPr>
          <w:color w:val="000000" w:themeColor="text1"/>
        </w:rPr>
        <w:t>Sourced and supervised videographer on</w:t>
      </w:r>
      <w:r w:rsidR="00067B45">
        <w:rPr>
          <w:color w:val="000000" w:themeColor="text1"/>
        </w:rPr>
        <w:t xml:space="preserve"> property sites.</w:t>
      </w:r>
    </w:p>
    <w:p w:rsidR="00067B45" w:rsidRDefault="00067B45" w:rsidP="00067B45">
      <w:pPr>
        <w:pStyle w:val="Subsection"/>
        <w:numPr>
          <w:ilvl w:val="0"/>
          <w:numId w:val="10"/>
        </w:numPr>
        <w:spacing w:after="80"/>
        <w:ind w:left="530"/>
        <w:rPr>
          <w:color w:val="000000" w:themeColor="text1"/>
        </w:rPr>
      </w:pPr>
      <w:r>
        <w:rPr>
          <w:color w:val="000000" w:themeColor="text1"/>
        </w:rPr>
        <w:t>Provided other agents with customer listings.</w:t>
      </w:r>
    </w:p>
    <w:p w:rsidR="00067B45" w:rsidRDefault="00067B45" w:rsidP="00067B45">
      <w:pPr>
        <w:pStyle w:val="Subsection"/>
        <w:numPr>
          <w:ilvl w:val="0"/>
          <w:numId w:val="10"/>
        </w:numPr>
        <w:spacing w:after="80"/>
        <w:ind w:left="530"/>
        <w:rPr>
          <w:color w:val="000000" w:themeColor="text1"/>
        </w:rPr>
      </w:pPr>
      <w:r>
        <w:rPr>
          <w:color w:val="000000" w:themeColor="text1"/>
        </w:rPr>
        <w:t>Uploaded new properties to Realtor Website.</w:t>
      </w:r>
    </w:p>
    <w:p w:rsidR="00067B45" w:rsidRDefault="00067B45" w:rsidP="00067B45">
      <w:pPr>
        <w:pStyle w:val="Subsection"/>
        <w:numPr>
          <w:ilvl w:val="0"/>
          <w:numId w:val="10"/>
        </w:numPr>
        <w:spacing w:after="80"/>
        <w:ind w:left="530"/>
        <w:rPr>
          <w:color w:val="000000" w:themeColor="text1"/>
        </w:rPr>
      </w:pPr>
      <w:r>
        <w:rPr>
          <w:color w:val="000000" w:themeColor="text1"/>
        </w:rPr>
        <w:t>Created watermark for photos and designed flyer using Photoshop.</w:t>
      </w:r>
    </w:p>
    <w:p w:rsidR="00067B45" w:rsidRDefault="00067B45" w:rsidP="00067B45">
      <w:pPr>
        <w:pStyle w:val="Subsection"/>
        <w:numPr>
          <w:ilvl w:val="0"/>
          <w:numId w:val="10"/>
        </w:numPr>
        <w:spacing w:after="80"/>
        <w:ind w:left="530"/>
        <w:rPr>
          <w:color w:val="000000" w:themeColor="text1"/>
        </w:rPr>
      </w:pPr>
      <w:r>
        <w:rPr>
          <w:color w:val="000000" w:themeColor="text1"/>
        </w:rPr>
        <w:t>Liaised with agents and property owners to view and sell property.</w:t>
      </w:r>
    </w:p>
    <w:p w:rsidR="00067B45" w:rsidRDefault="00067B45" w:rsidP="00067B45">
      <w:pPr>
        <w:pStyle w:val="Subsection"/>
        <w:numPr>
          <w:ilvl w:val="0"/>
          <w:numId w:val="10"/>
        </w:numPr>
        <w:spacing w:after="80"/>
        <w:ind w:left="530"/>
        <w:rPr>
          <w:color w:val="000000" w:themeColor="text1"/>
        </w:rPr>
      </w:pPr>
      <w:r>
        <w:rPr>
          <w:color w:val="000000" w:themeColor="text1"/>
        </w:rPr>
        <w:t>Used Access database to store and retrieve information.</w:t>
      </w:r>
    </w:p>
    <w:p w:rsidR="00855524" w:rsidRDefault="00855524" w:rsidP="002F07C7">
      <w:pPr>
        <w:pStyle w:val="Subsection"/>
        <w:rPr>
          <w:color w:val="000000" w:themeColor="text1"/>
        </w:rPr>
      </w:pPr>
    </w:p>
    <w:p w:rsidR="00F12A66" w:rsidRDefault="00F12A66" w:rsidP="002F07C7">
      <w:pPr>
        <w:pStyle w:val="Subsection"/>
        <w:rPr>
          <w:color w:val="000000" w:themeColor="text1"/>
        </w:rPr>
      </w:pPr>
    </w:p>
    <w:p w:rsidR="00F12A66" w:rsidRDefault="00F12A66" w:rsidP="002F07C7">
      <w:pPr>
        <w:pStyle w:val="Subsection"/>
        <w:rPr>
          <w:color w:val="000000" w:themeColor="text1"/>
        </w:rPr>
      </w:pPr>
    </w:p>
    <w:p w:rsidR="00F12A66" w:rsidRDefault="00F12A66" w:rsidP="002F07C7">
      <w:pPr>
        <w:pStyle w:val="Subsection"/>
        <w:rPr>
          <w:color w:val="000000" w:themeColor="text1"/>
        </w:rPr>
      </w:pPr>
    </w:p>
    <w:p w:rsidR="002F07C7" w:rsidRDefault="00067B45" w:rsidP="002F07C7">
      <w:pPr>
        <w:pStyle w:val="Subsection"/>
        <w:rPr>
          <w:vanish/>
          <w:specVanish/>
        </w:rPr>
      </w:pPr>
      <w:r>
        <w:t>Accounting Assistant</w:t>
      </w:r>
    </w:p>
    <w:p w:rsidR="002F07C7" w:rsidRDefault="002F07C7" w:rsidP="002F07C7">
      <w:pPr>
        <w:pStyle w:val="NoSpacing"/>
      </w:pPr>
      <w:r>
        <w:rPr>
          <w:rFonts w:asciiTheme="majorHAnsi" w:eastAsiaTheme="majorEastAsia" w:hAnsiTheme="majorHAnsi" w:cstheme="majorBidi"/>
          <w:spacing w:val="24"/>
        </w:rPr>
        <w:t xml:space="preserve"> </w:t>
      </w:r>
      <w:r>
        <w:rPr>
          <w:rFonts w:asciiTheme="majorHAnsi" w:eastAsiaTheme="majorEastAsia" w:hAnsiTheme="majorHAnsi" w:cstheme="majorBidi"/>
          <w:color w:val="93A299" w:themeColor="accent1"/>
          <w:spacing w:val="24"/>
        </w:rPr>
        <w:t>▪</w:t>
      </w:r>
      <w:r>
        <w:rPr>
          <w:rFonts w:asciiTheme="majorHAnsi" w:eastAsiaTheme="majorEastAsia" w:hAnsiTheme="majorHAnsi" w:cstheme="majorBidi"/>
          <w:spacing w:val="24"/>
        </w:rPr>
        <w:t xml:space="preserve"> </w:t>
      </w:r>
      <w:r w:rsidR="00067B45">
        <w:t>2015</w:t>
      </w:r>
      <w:r>
        <w:t xml:space="preserve"> - </w:t>
      </w:r>
      <w:r w:rsidR="00067B45">
        <w:t>2016</w:t>
      </w:r>
    </w:p>
    <w:p w:rsidR="002F07C7" w:rsidRPr="006064DF" w:rsidRDefault="00067B45" w:rsidP="006064DF">
      <w:pPr>
        <w:spacing w:line="264" w:lineRule="auto"/>
        <w:rPr>
          <w:color w:val="564B3C" w:themeColor="text2"/>
        </w:rPr>
      </w:pPr>
      <w:r w:rsidRPr="005354EC">
        <w:rPr>
          <w:b/>
          <w:color w:val="564B3C" w:themeColor="text2"/>
        </w:rPr>
        <w:t>Regent Star Hotel</w:t>
      </w:r>
      <w:r w:rsidR="002F07C7">
        <w:rPr>
          <w:color w:val="564B3C" w:themeColor="text2"/>
          <w:spacing w:val="24"/>
        </w:rPr>
        <w:t xml:space="preserve"> </w:t>
      </w:r>
      <w:r w:rsidR="002F07C7">
        <w:rPr>
          <w:rFonts w:asciiTheme="majorHAnsi" w:eastAsiaTheme="majorEastAsia" w:hAnsiTheme="majorHAnsi" w:cstheme="majorBidi"/>
          <w:color w:val="564B3C" w:themeColor="text2"/>
          <w:spacing w:val="24"/>
        </w:rPr>
        <w:t xml:space="preserve">▪ </w:t>
      </w:r>
      <w:r w:rsidR="005354EC" w:rsidRPr="005354EC">
        <w:rPr>
          <w:rFonts w:cs="Arial"/>
          <w:color w:val="222222"/>
          <w:szCs w:val="21"/>
          <w:shd w:val="clear" w:color="auto" w:fill="FFFFFF"/>
        </w:rPr>
        <w:t>118-119 BWIA Boulevard, Piarco</w:t>
      </w:r>
    </w:p>
    <w:p w:rsidR="00A64733" w:rsidRDefault="00A64733" w:rsidP="006064DF">
      <w:pPr>
        <w:pStyle w:val="Subsection"/>
        <w:numPr>
          <w:ilvl w:val="0"/>
          <w:numId w:val="11"/>
        </w:numPr>
        <w:spacing w:after="80"/>
        <w:ind w:left="530"/>
        <w:rPr>
          <w:color w:val="000000" w:themeColor="text1"/>
        </w:rPr>
      </w:pPr>
      <w:r>
        <w:rPr>
          <w:color w:val="000000" w:themeColor="text1"/>
        </w:rPr>
        <w:t>Received and processed all suppliers’ invoices for cash and check payments.</w:t>
      </w:r>
    </w:p>
    <w:p w:rsidR="002F07C7" w:rsidRDefault="00A64733" w:rsidP="006064DF">
      <w:pPr>
        <w:pStyle w:val="Subsection"/>
        <w:numPr>
          <w:ilvl w:val="0"/>
          <w:numId w:val="11"/>
        </w:numPr>
        <w:spacing w:after="80"/>
        <w:ind w:left="530"/>
        <w:rPr>
          <w:color w:val="000000" w:themeColor="text1"/>
        </w:rPr>
      </w:pPr>
      <w:r>
        <w:rPr>
          <w:color w:val="000000" w:themeColor="text1"/>
        </w:rPr>
        <w:t xml:space="preserve"> Ens</w:t>
      </w:r>
      <w:r w:rsidR="00417591">
        <w:rPr>
          <w:color w:val="000000" w:themeColor="text1"/>
        </w:rPr>
        <w:t>ured goods received met quality criteria.</w:t>
      </w:r>
    </w:p>
    <w:p w:rsidR="00A64733" w:rsidRDefault="00A64733" w:rsidP="006064DF">
      <w:pPr>
        <w:pStyle w:val="Subsection"/>
        <w:numPr>
          <w:ilvl w:val="0"/>
          <w:numId w:val="11"/>
        </w:numPr>
        <w:spacing w:after="80"/>
        <w:ind w:left="530"/>
        <w:rPr>
          <w:color w:val="000000" w:themeColor="text1"/>
        </w:rPr>
      </w:pPr>
      <w:r>
        <w:rPr>
          <w:color w:val="000000" w:themeColor="text1"/>
        </w:rPr>
        <w:t>Requested credit notes where needed for returns.</w:t>
      </w:r>
    </w:p>
    <w:p w:rsidR="00A64733" w:rsidRDefault="00A64733" w:rsidP="006064DF">
      <w:pPr>
        <w:pStyle w:val="Subsection"/>
        <w:numPr>
          <w:ilvl w:val="0"/>
          <w:numId w:val="11"/>
        </w:numPr>
        <w:spacing w:after="80"/>
        <w:ind w:left="530"/>
        <w:rPr>
          <w:color w:val="000000" w:themeColor="text1"/>
        </w:rPr>
      </w:pPr>
      <w:r>
        <w:rPr>
          <w:color w:val="000000" w:themeColor="text1"/>
        </w:rPr>
        <w:t>Confirmed changes in VAT was applied to all invoices.</w:t>
      </w:r>
    </w:p>
    <w:p w:rsidR="00A64733" w:rsidRDefault="00855524" w:rsidP="006064DF">
      <w:pPr>
        <w:pStyle w:val="Subsection"/>
        <w:numPr>
          <w:ilvl w:val="0"/>
          <w:numId w:val="11"/>
        </w:numPr>
        <w:spacing w:after="80"/>
        <w:ind w:left="530"/>
        <w:rPr>
          <w:color w:val="000000" w:themeColor="text1"/>
        </w:rPr>
      </w:pPr>
      <w:r>
        <w:rPr>
          <w:color w:val="000000" w:themeColor="text1"/>
        </w:rPr>
        <w:t>Recorded and monitored all dry goods leaving the inventory.</w:t>
      </w:r>
    </w:p>
    <w:p w:rsidR="008578AC" w:rsidRDefault="008578AC" w:rsidP="006064DF">
      <w:pPr>
        <w:pStyle w:val="Subsection"/>
        <w:numPr>
          <w:ilvl w:val="0"/>
          <w:numId w:val="11"/>
        </w:numPr>
        <w:spacing w:after="80"/>
        <w:ind w:left="530"/>
        <w:rPr>
          <w:color w:val="000000" w:themeColor="text1"/>
        </w:rPr>
      </w:pPr>
      <w:r>
        <w:rPr>
          <w:color w:val="000000" w:themeColor="text1"/>
        </w:rPr>
        <w:t>Authorized check payment and petty cash vouchers.</w:t>
      </w:r>
    </w:p>
    <w:p w:rsidR="00B909B7" w:rsidRDefault="00855524" w:rsidP="006064DF">
      <w:pPr>
        <w:pStyle w:val="Subsection"/>
        <w:numPr>
          <w:ilvl w:val="0"/>
          <w:numId w:val="11"/>
        </w:numPr>
        <w:spacing w:after="80"/>
        <w:ind w:left="530"/>
        <w:rPr>
          <w:color w:val="000000" w:themeColor="text1"/>
        </w:rPr>
      </w:pPr>
      <w:r>
        <w:rPr>
          <w:color w:val="000000" w:themeColor="text1"/>
        </w:rPr>
        <w:t>Collected large check payments</w:t>
      </w:r>
      <w:r w:rsidR="00B909B7">
        <w:rPr>
          <w:color w:val="000000" w:themeColor="text1"/>
        </w:rPr>
        <w:t xml:space="preserve"> and remittances from airline companies.</w:t>
      </w:r>
    </w:p>
    <w:p w:rsidR="008578AC" w:rsidRDefault="008578AC" w:rsidP="006064DF">
      <w:pPr>
        <w:pStyle w:val="Subsection"/>
        <w:numPr>
          <w:ilvl w:val="0"/>
          <w:numId w:val="11"/>
        </w:numPr>
        <w:spacing w:after="80"/>
        <w:ind w:left="530"/>
        <w:rPr>
          <w:color w:val="000000" w:themeColor="text1"/>
        </w:rPr>
      </w:pPr>
      <w:r>
        <w:rPr>
          <w:color w:val="000000" w:themeColor="text1"/>
        </w:rPr>
        <w:t>Maintained balance in cash flow by monitoring checks and cash disbursed daily.</w:t>
      </w:r>
    </w:p>
    <w:p w:rsidR="008578AC" w:rsidRDefault="008578AC" w:rsidP="006064DF">
      <w:pPr>
        <w:pStyle w:val="Subsection"/>
        <w:numPr>
          <w:ilvl w:val="0"/>
          <w:numId w:val="11"/>
        </w:numPr>
        <w:spacing w:after="80"/>
        <w:ind w:left="530"/>
        <w:rPr>
          <w:color w:val="000000" w:themeColor="text1"/>
        </w:rPr>
      </w:pPr>
      <w:r>
        <w:rPr>
          <w:color w:val="000000" w:themeColor="text1"/>
        </w:rPr>
        <w:t>Created spreadsheets for drivers’ gas expenditure and client’s outstanding balance.</w:t>
      </w:r>
    </w:p>
    <w:p w:rsidR="008578AC" w:rsidRDefault="006064DF" w:rsidP="006064DF">
      <w:pPr>
        <w:pStyle w:val="Subsection"/>
        <w:numPr>
          <w:ilvl w:val="0"/>
          <w:numId w:val="11"/>
        </w:numPr>
        <w:spacing w:after="80"/>
        <w:ind w:left="530"/>
        <w:rPr>
          <w:color w:val="000000" w:themeColor="text1"/>
        </w:rPr>
      </w:pPr>
      <w:r>
        <w:rPr>
          <w:color w:val="000000" w:themeColor="text1"/>
        </w:rPr>
        <w:t>Retrieved</w:t>
      </w:r>
      <w:r w:rsidR="004F1340">
        <w:rPr>
          <w:color w:val="000000" w:themeColor="text1"/>
        </w:rPr>
        <w:t xml:space="preserve"> system report of general ledger summary for analysis.</w:t>
      </w:r>
    </w:p>
    <w:p w:rsidR="008578AC" w:rsidRDefault="006064DF" w:rsidP="006064DF">
      <w:pPr>
        <w:pStyle w:val="Subsection"/>
        <w:numPr>
          <w:ilvl w:val="0"/>
          <w:numId w:val="11"/>
        </w:numPr>
        <w:spacing w:after="80"/>
        <w:ind w:left="530"/>
        <w:rPr>
          <w:color w:val="000000" w:themeColor="text1"/>
        </w:rPr>
      </w:pPr>
      <w:r>
        <w:rPr>
          <w:color w:val="000000" w:themeColor="text1"/>
        </w:rPr>
        <w:t>Prepared</w:t>
      </w:r>
      <w:r w:rsidR="004F1340">
        <w:rPr>
          <w:color w:val="000000" w:themeColor="text1"/>
        </w:rPr>
        <w:t xml:space="preserve"> data for senior accountant to create financial statements.</w:t>
      </w:r>
    </w:p>
    <w:p w:rsidR="004F1340" w:rsidRDefault="006064DF" w:rsidP="006064DF">
      <w:pPr>
        <w:pStyle w:val="Subsection"/>
        <w:numPr>
          <w:ilvl w:val="0"/>
          <w:numId w:val="11"/>
        </w:numPr>
        <w:spacing w:after="80"/>
        <w:ind w:left="530"/>
        <w:rPr>
          <w:color w:val="000000" w:themeColor="text1"/>
        </w:rPr>
      </w:pPr>
      <w:r>
        <w:rPr>
          <w:color w:val="000000" w:themeColor="text1"/>
        </w:rPr>
        <w:t>Audited</w:t>
      </w:r>
      <w:r w:rsidR="004F1340">
        <w:rPr>
          <w:color w:val="000000" w:themeColor="text1"/>
        </w:rPr>
        <w:t xml:space="preserve"> invoices ma</w:t>
      </w:r>
      <w:r w:rsidR="00855524">
        <w:rPr>
          <w:color w:val="000000" w:themeColor="text1"/>
        </w:rPr>
        <w:t>de out to companies and verified</w:t>
      </w:r>
      <w:r w:rsidR="004F1340">
        <w:rPr>
          <w:color w:val="000000" w:themeColor="text1"/>
        </w:rPr>
        <w:t xml:space="preserve"> acc</w:t>
      </w:r>
      <w:r w:rsidR="00F12A66">
        <w:rPr>
          <w:color w:val="000000" w:themeColor="text1"/>
        </w:rPr>
        <w:t>uracy of charges in USD.</w:t>
      </w:r>
    </w:p>
    <w:p w:rsidR="004F1340" w:rsidRDefault="006064DF" w:rsidP="006064DF">
      <w:pPr>
        <w:pStyle w:val="Subsection"/>
        <w:numPr>
          <w:ilvl w:val="0"/>
          <w:numId w:val="11"/>
        </w:numPr>
        <w:spacing w:after="80"/>
        <w:ind w:left="530"/>
        <w:rPr>
          <w:color w:val="000000" w:themeColor="text1"/>
        </w:rPr>
      </w:pPr>
      <w:r>
        <w:rPr>
          <w:color w:val="000000" w:themeColor="text1"/>
        </w:rPr>
        <w:t>Performed</w:t>
      </w:r>
      <w:r w:rsidR="004F1340">
        <w:rPr>
          <w:color w:val="000000" w:themeColor="text1"/>
        </w:rPr>
        <w:t xml:space="preserve"> basic</w:t>
      </w:r>
      <w:r w:rsidR="00855524">
        <w:rPr>
          <w:color w:val="000000" w:themeColor="text1"/>
        </w:rPr>
        <w:t xml:space="preserve"> book-keeping of visa, linx, cash and </w:t>
      </w:r>
      <w:r w:rsidR="004F1340">
        <w:rPr>
          <w:color w:val="000000" w:themeColor="text1"/>
        </w:rPr>
        <w:t>check transactions daily.</w:t>
      </w:r>
    </w:p>
    <w:p w:rsidR="004F1340" w:rsidRDefault="004F1340" w:rsidP="006064DF">
      <w:pPr>
        <w:pStyle w:val="Subsection"/>
        <w:numPr>
          <w:ilvl w:val="0"/>
          <w:numId w:val="11"/>
        </w:numPr>
        <w:spacing w:after="80"/>
        <w:ind w:left="530"/>
        <w:rPr>
          <w:color w:val="000000" w:themeColor="text1"/>
        </w:rPr>
      </w:pPr>
      <w:r>
        <w:rPr>
          <w:color w:val="000000" w:themeColor="text1"/>
        </w:rPr>
        <w:t>Reconciled accounts payables and receivables.</w:t>
      </w:r>
    </w:p>
    <w:p w:rsidR="004F1340" w:rsidRDefault="004F1340" w:rsidP="006064DF">
      <w:pPr>
        <w:pStyle w:val="Subsection"/>
        <w:numPr>
          <w:ilvl w:val="0"/>
          <w:numId w:val="11"/>
        </w:numPr>
        <w:spacing w:after="80"/>
        <w:ind w:left="530"/>
        <w:rPr>
          <w:color w:val="000000" w:themeColor="text1"/>
        </w:rPr>
      </w:pPr>
      <w:r>
        <w:rPr>
          <w:color w:val="000000" w:themeColor="text1"/>
        </w:rPr>
        <w:t>Posted all transactions to Sage50.</w:t>
      </w:r>
    </w:p>
    <w:p w:rsidR="00F36819" w:rsidRDefault="00F36819" w:rsidP="006064DF">
      <w:pPr>
        <w:pStyle w:val="Subsection"/>
        <w:numPr>
          <w:ilvl w:val="0"/>
          <w:numId w:val="11"/>
        </w:numPr>
        <w:spacing w:after="80"/>
        <w:ind w:left="530"/>
        <w:rPr>
          <w:color w:val="000000" w:themeColor="text1"/>
        </w:rPr>
      </w:pPr>
      <w:r>
        <w:rPr>
          <w:color w:val="000000" w:themeColor="text1"/>
        </w:rPr>
        <w:t>Kept track of employees advance and amounts due.</w:t>
      </w:r>
    </w:p>
    <w:p w:rsidR="00F36819" w:rsidRDefault="00F36819" w:rsidP="006064DF">
      <w:pPr>
        <w:pStyle w:val="Subsection"/>
        <w:numPr>
          <w:ilvl w:val="0"/>
          <w:numId w:val="11"/>
        </w:numPr>
        <w:spacing w:after="80"/>
        <w:ind w:left="530"/>
        <w:rPr>
          <w:color w:val="000000" w:themeColor="text1"/>
        </w:rPr>
      </w:pPr>
      <w:r>
        <w:rPr>
          <w:color w:val="000000" w:themeColor="text1"/>
        </w:rPr>
        <w:t>Oversaw restaurant staff during large functions and periods of staff shortage.</w:t>
      </w:r>
    </w:p>
    <w:p w:rsidR="00F36819" w:rsidRPr="00855524" w:rsidRDefault="004F1340" w:rsidP="00855524">
      <w:pPr>
        <w:pStyle w:val="Subsection"/>
        <w:numPr>
          <w:ilvl w:val="0"/>
          <w:numId w:val="11"/>
        </w:numPr>
        <w:spacing w:after="80"/>
        <w:ind w:left="530"/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="00F36819">
        <w:rPr>
          <w:color w:val="000000" w:themeColor="text1"/>
        </w:rPr>
        <w:t>Filed invoices for future reference.</w:t>
      </w:r>
    </w:p>
    <w:p w:rsidR="00F36819" w:rsidRDefault="00F36819" w:rsidP="006064DF">
      <w:pPr>
        <w:pStyle w:val="Subsection"/>
        <w:numPr>
          <w:ilvl w:val="0"/>
          <w:numId w:val="11"/>
        </w:numPr>
        <w:spacing w:after="80"/>
        <w:ind w:left="530"/>
        <w:rPr>
          <w:color w:val="000000" w:themeColor="text1"/>
        </w:rPr>
      </w:pPr>
      <w:r>
        <w:rPr>
          <w:color w:val="000000" w:themeColor="text1"/>
        </w:rPr>
        <w:t>Sorted all incoming and outgoing mail.</w:t>
      </w:r>
    </w:p>
    <w:p w:rsidR="00F36819" w:rsidRDefault="00F36819" w:rsidP="006064DF">
      <w:pPr>
        <w:pStyle w:val="Subsection"/>
        <w:numPr>
          <w:ilvl w:val="0"/>
          <w:numId w:val="11"/>
        </w:numPr>
        <w:spacing w:after="80"/>
        <w:ind w:left="530"/>
        <w:rPr>
          <w:color w:val="000000" w:themeColor="text1"/>
        </w:rPr>
      </w:pPr>
      <w:r>
        <w:rPr>
          <w:color w:val="000000" w:themeColor="text1"/>
        </w:rPr>
        <w:t>Collected time log of employees for payroll officer.</w:t>
      </w:r>
    </w:p>
    <w:p w:rsidR="00F36819" w:rsidRDefault="00F36819" w:rsidP="006064DF">
      <w:pPr>
        <w:pStyle w:val="Subsection"/>
        <w:numPr>
          <w:ilvl w:val="0"/>
          <w:numId w:val="11"/>
        </w:numPr>
        <w:spacing w:after="80"/>
        <w:ind w:left="530"/>
        <w:rPr>
          <w:color w:val="000000" w:themeColor="text1"/>
        </w:rPr>
      </w:pPr>
      <w:r>
        <w:rPr>
          <w:color w:val="000000" w:themeColor="text1"/>
        </w:rPr>
        <w:t>Adhered to company’s protocol respecting confidentiality of all information in the department.</w:t>
      </w:r>
    </w:p>
    <w:p w:rsidR="00F36819" w:rsidRDefault="00F36819" w:rsidP="00B909B7">
      <w:pPr>
        <w:pStyle w:val="Subsection"/>
        <w:ind w:left="530"/>
        <w:rPr>
          <w:color w:val="000000" w:themeColor="text1"/>
        </w:rPr>
      </w:pPr>
    </w:p>
    <w:p w:rsidR="002F07C7" w:rsidRDefault="002F07C7" w:rsidP="002F07C7">
      <w:pPr>
        <w:pStyle w:val="Subsection"/>
      </w:pPr>
    </w:p>
    <w:p w:rsidR="002F07C7" w:rsidRDefault="002F07C7">
      <w:pPr>
        <w:pStyle w:val="SectionHeading"/>
      </w:pPr>
    </w:p>
    <w:p w:rsidR="005354EC" w:rsidRDefault="005354EC" w:rsidP="005354EC">
      <w:pPr>
        <w:spacing w:line="264" w:lineRule="auto"/>
        <w:ind w:left="360"/>
        <w:contextualSpacing/>
        <w:rPr>
          <w:color w:val="40382D" w:themeColor="text2" w:themeShade="BF"/>
        </w:rPr>
      </w:pPr>
    </w:p>
    <w:p w:rsidR="009D3B6C" w:rsidRDefault="009D3B6C" w:rsidP="009D3B6C">
      <w:pPr>
        <w:pStyle w:val="SectionHeading"/>
        <w:rPr>
          <w:sz w:val="28"/>
          <w:szCs w:val="28"/>
        </w:rPr>
      </w:pPr>
    </w:p>
    <w:p w:rsidR="009D3B6C" w:rsidRPr="005354EC" w:rsidRDefault="009D3B6C" w:rsidP="009D3B6C">
      <w:pPr>
        <w:pStyle w:val="SectionHeading"/>
        <w:rPr>
          <w:sz w:val="28"/>
          <w:szCs w:val="28"/>
        </w:rPr>
      </w:pPr>
      <w:r w:rsidRPr="005354EC">
        <w:rPr>
          <w:sz w:val="28"/>
          <w:szCs w:val="28"/>
        </w:rPr>
        <w:t>Skills</w:t>
      </w:r>
    </w:p>
    <w:p w:rsidR="009D3B6C" w:rsidRDefault="009D3B6C" w:rsidP="009D3B6C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Knowledgeable in using Microsoft Office, Excel, Access, PowerPoint, Publisher.</w:t>
      </w:r>
    </w:p>
    <w:p w:rsidR="009D3B6C" w:rsidRPr="009D3B6C" w:rsidRDefault="009D3B6C" w:rsidP="009D3B6C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Proficient in using Sage50 (Peachtree).</w:t>
      </w:r>
    </w:p>
    <w:p w:rsidR="009D3B6C" w:rsidRDefault="009D3B6C" w:rsidP="009D3B6C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Ability to work in a team to complete projects.</w:t>
      </w:r>
    </w:p>
    <w:p w:rsidR="009D3B6C" w:rsidRDefault="009D3B6C" w:rsidP="009D3B6C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Capable of working without supervision.</w:t>
      </w:r>
    </w:p>
    <w:p w:rsidR="009D3B6C" w:rsidRDefault="009D3B6C" w:rsidP="009D3B6C">
      <w:pPr>
        <w:numPr>
          <w:ilvl w:val="0"/>
          <w:numId w:val="6"/>
        </w:numPr>
        <w:spacing w:line="264" w:lineRule="auto"/>
        <w:contextualSpacing/>
        <w:rPr>
          <w:color w:val="40382D" w:themeColor="text2" w:themeShade="BF"/>
        </w:rPr>
      </w:pPr>
      <w:r>
        <w:rPr>
          <w:color w:val="40382D" w:themeColor="text2" w:themeShade="BF"/>
        </w:rPr>
        <w:t>Experienced in supervising employees.</w:t>
      </w:r>
    </w:p>
    <w:p w:rsidR="009D3B6C" w:rsidRDefault="009D3B6C" w:rsidP="005354EC">
      <w:pPr>
        <w:spacing w:line="264" w:lineRule="auto"/>
        <w:ind w:left="360"/>
        <w:contextualSpacing/>
        <w:rPr>
          <w:color w:val="40382D" w:themeColor="text2" w:themeShade="BF"/>
        </w:rPr>
      </w:pPr>
    </w:p>
    <w:p w:rsidR="009D3B6C" w:rsidRDefault="009D3B6C" w:rsidP="005354EC">
      <w:pPr>
        <w:spacing w:line="264" w:lineRule="auto"/>
        <w:ind w:left="360"/>
        <w:contextualSpacing/>
        <w:rPr>
          <w:color w:val="40382D" w:themeColor="text2" w:themeShade="BF"/>
        </w:rPr>
      </w:pPr>
    </w:p>
    <w:p w:rsidR="009D3B6C" w:rsidRDefault="009D3B6C" w:rsidP="005354EC">
      <w:pPr>
        <w:spacing w:line="264" w:lineRule="auto"/>
        <w:ind w:left="360"/>
        <w:contextualSpacing/>
        <w:rPr>
          <w:color w:val="40382D" w:themeColor="text2" w:themeShade="BF"/>
        </w:rPr>
      </w:pPr>
    </w:p>
    <w:p w:rsidR="005354EC" w:rsidRDefault="005354EC">
      <w:pPr>
        <w:pStyle w:val="SectionHeading"/>
        <w:rPr>
          <w:sz w:val="28"/>
          <w:szCs w:val="28"/>
        </w:rPr>
      </w:pPr>
    </w:p>
    <w:p w:rsidR="000C7D27" w:rsidRPr="005354EC" w:rsidRDefault="00AF4536">
      <w:pPr>
        <w:pStyle w:val="SectionHeading"/>
        <w:rPr>
          <w:sz w:val="28"/>
          <w:szCs w:val="28"/>
        </w:rPr>
      </w:pPr>
      <w:r w:rsidRPr="005354EC">
        <w:rPr>
          <w:sz w:val="28"/>
          <w:szCs w:val="28"/>
        </w:rPr>
        <w:t>Education</w:t>
      </w:r>
    </w:p>
    <w:p w:rsidR="000C7D27" w:rsidRPr="00B909B7" w:rsidRDefault="00B909B7">
      <w:pPr>
        <w:pStyle w:val="Subsection"/>
        <w:rPr>
          <w:b/>
        </w:rPr>
      </w:pPr>
      <w:r w:rsidRPr="00B909B7">
        <w:rPr>
          <w:b/>
          <w:color w:val="564B3C" w:themeColor="text2"/>
        </w:rPr>
        <w:t>Lakshmi Girls’ Hindu College</w:t>
      </w:r>
    </w:p>
    <w:p w:rsidR="000C7D27" w:rsidRDefault="00B909B7">
      <w:pPr>
        <w:spacing w:after="0" w:line="240" w:lineRule="auto"/>
        <w:rPr>
          <w:color w:val="564B3C" w:themeColor="text2"/>
        </w:rPr>
      </w:pPr>
      <w:r>
        <w:rPr>
          <w:color w:val="564B3C" w:themeColor="text2"/>
        </w:rPr>
        <w:t>2008</w:t>
      </w:r>
      <w:r w:rsidR="00AF4536">
        <w:rPr>
          <w:color w:val="564B3C" w:themeColor="text2"/>
          <w:spacing w:val="24"/>
        </w:rPr>
        <w:t xml:space="preserve"> </w:t>
      </w:r>
      <w:r w:rsidR="00AF4536">
        <w:rPr>
          <w:rFonts w:asciiTheme="majorHAnsi" w:eastAsiaTheme="majorEastAsia" w:hAnsiTheme="majorHAnsi" w:cstheme="majorBidi"/>
          <w:color w:val="93A299" w:themeColor="accent1"/>
          <w:spacing w:val="24"/>
        </w:rPr>
        <w:t xml:space="preserve">▪ </w:t>
      </w:r>
    </w:p>
    <w:p w:rsidR="000C7D27" w:rsidRDefault="00B909B7">
      <w:pPr>
        <w:numPr>
          <w:ilvl w:val="0"/>
          <w:numId w:val="6"/>
        </w:numPr>
        <w:spacing w:line="264" w:lineRule="auto"/>
        <w:contextualSpacing/>
        <w:rPr>
          <w:color w:val="000000" w:themeColor="text1" w:themeShade="BF"/>
        </w:rPr>
      </w:pPr>
      <w:r>
        <w:rPr>
          <w:color w:val="000000" w:themeColor="text1" w:themeShade="BF"/>
        </w:rPr>
        <w:t>Mathematics, English, Spanish (grade 1)</w:t>
      </w:r>
    </w:p>
    <w:p w:rsidR="00B909B7" w:rsidRDefault="00B909B7">
      <w:pPr>
        <w:numPr>
          <w:ilvl w:val="0"/>
          <w:numId w:val="6"/>
        </w:numPr>
        <w:spacing w:line="264" w:lineRule="auto"/>
        <w:contextualSpacing/>
        <w:rPr>
          <w:color w:val="000000" w:themeColor="text1" w:themeShade="BF"/>
        </w:rPr>
      </w:pPr>
      <w:r>
        <w:rPr>
          <w:color w:val="000000" w:themeColor="text1" w:themeShade="BF"/>
        </w:rPr>
        <w:t>Business, Accounts, Biology (grade 2)</w:t>
      </w:r>
    </w:p>
    <w:p w:rsidR="00B909B7" w:rsidRDefault="00B909B7">
      <w:pPr>
        <w:numPr>
          <w:ilvl w:val="0"/>
          <w:numId w:val="6"/>
        </w:numPr>
        <w:spacing w:line="264" w:lineRule="auto"/>
        <w:contextualSpacing/>
        <w:rPr>
          <w:color w:val="000000" w:themeColor="text1" w:themeShade="BF"/>
        </w:rPr>
      </w:pPr>
      <w:r>
        <w:rPr>
          <w:color w:val="000000" w:themeColor="text1" w:themeShade="BF"/>
        </w:rPr>
        <w:t>Chemistry (grade 3)</w:t>
      </w:r>
    </w:p>
    <w:p w:rsidR="00B909B7" w:rsidRDefault="00B909B7" w:rsidP="002F07C7">
      <w:pPr>
        <w:pStyle w:val="Subsection"/>
        <w:rPr>
          <w:color w:val="564B3C" w:themeColor="text2"/>
        </w:rPr>
      </w:pPr>
    </w:p>
    <w:p w:rsidR="002F07C7" w:rsidRPr="00B909B7" w:rsidRDefault="00B909B7" w:rsidP="002F07C7">
      <w:pPr>
        <w:pStyle w:val="Subsection"/>
        <w:rPr>
          <w:b/>
        </w:rPr>
      </w:pPr>
      <w:r w:rsidRPr="00B909B7">
        <w:rPr>
          <w:b/>
          <w:color w:val="564B3C" w:themeColor="text2"/>
        </w:rPr>
        <w:t>U</w:t>
      </w:r>
      <w:r>
        <w:rPr>
          <w:b/>
          <w:color w:val="564B3C" w:themeColor="text2"/>
        </w:rPr>
        <w:t>.</w:t>
      </w:r>
      <w:r w:rsidRPr="00B909B7">
        <w:rPr>
          <w:b/>
          <w:color w:val="564B3C" w:themeColor="text2"/>
        </w:rPr>
        <w:t>W</w:t>
      </w:r>
      <w:r>
        <w:rPr>
          <w:b/>
          <w:color w:val="564B3C" w:themeColor="text2"/>
        </w:rPr>
        <w:t>.</w:t>
      </w:r>
      <w:r w:rsidRPr="00B909B7">
        <w:rPr>
          <w:b/>
          <w:color w:val="564B3C" w:themeColor="text2"/>
        </w:rPr>
        <w:t>I</w:t>
      </w:r>
      <w:r>
        <w:rPr>
          <w:b/>
          <w:color w:val="564B3C" w:themeColor="text2"/>
        </w:rPr>
        <w:t>.</w:t>
      </w:r>
      <w:r w:rsidRPr="00B909B7">
        <w:rPr>
          <w:b/>
          <w:color w:val="564B3C" w:themeColor="text2"/>
        </w:rPr>
        <w:t xml:space="preserve"> Open Campus</w:t>
      </w:r>
    </w:p>
    <w:p w:rsidR="002F07C7" w:rsidRDefault="00B909B7" w:rsidP="002F07C7">
      <w:pPr>
        <w:spacing w:after="0" w:line="240" w:lineRule="auto"/>
        <w:rPr>
          <w:color w:val="564B3C" w:themeColor="text2"/>
        </w:rPr>
      </w:pPr>
      <w:r>
        <w:rPr>
          <w:color w:val="564B3C" w:themeColor="text2"/>
        </w:rPr>
        <w:t>2011</w:t>
      </w:r>
      <w:r w:rsidR="002F07C7">
        <w:rPr>
          <w:color w:val="564B3C" w:themeColor="text2"/>
          <w:spacing w:val="24"/>
        </w:rPr>
        <w:t xml:space="preserve"> </w:t>
      </w:r>
      <w:r w:rsidR="002F07C7">
        <w:rPr>
          <w:rFonts w:asciiTheme="majorHAnsi" w:eastAsiaTheme="majorEastAsia" w:hAnsiTheme="majorHAnsi" w:cstheme="majorBidi"/>
          <w:color w:val="93A299" w:themeColor="accent1"/>
          <w:spacing w:val="24"/>
        </w:rPr>
        <w:t xml:space="preserve">▪ </w:t>
      </w:r>
    </w:p>
    <w:p w:rsidR="002F07C7" w:rsidRPr="00B909B7" w:rsidRDefault="00B909B7" w:rsidP="00B909B7">
      <w:pPr>
        <w:numPr>
          <w:ilvl w:val="0"/>
          <w:numId w:val="6"/>
        </w:numPr>
        <w:spacing w:line="264" w:lineRule="auto"/>
        <w:contextualSpacing/>
        <w:rPr>
          <w:color w:val="000000" w:themeColor="text1" w:themeShade="BF"/>
        </w:rPr>
      </w:pPr>
      <w:r>
        <w:rPr>
          <w:color w:val="000000" w:themeColor="text1" w:themeShade="BF"/>
        </w:rPr>
        <w:t>Pre- S</w:t>
      </w:r>
      <w:r w:rsidR="00C351AD">
        <w:rPr>
          <w:color w:val="000000" w:themeColor="text1" w:themeShade="BF"/>
        </w:rPr>
        <w:t>cience &amp; Agriculture Completion.</w:t>
      </w:r>
    </w:p>
    <w:p w:rsidR="00B909B7" w:rsidRDefault="00B909B7" w:rsidP="002F07C7">
      <w:pPr>
        <w:pStyle w:val="Subsection"/>
        <w:rPr>
          <w:color w:val="564B3C" w:themeColor="text2"/>
        </w:rPr>
      </w:pPr>
    </w:p>
    <w:p w:rsidR="002F07C7" w:rsidRDefault="00B909B7" w:rsidP="002F07C7">
      <w:pPr>
        <w:pStyle w:val="Subsection"/>
        <w:rPr>
          <w:b/>
          <w:color w:val="564B3C" w:themeColor="text2"/>
        </w:rPr>
      </w:pPr>
      <w:r w:rsidRPr="00B909B7">
        <w:rPr>
          <w:b/>
          <w:color w:val="564B3C" w:themeColor="text2"/>
        </w:rPr>
        <w:t>S</w:t>
      </w:r>
      <w:r>
        <w:rPr>
          <w:b/>
          <w:color w:val="564B3C" w:themeColor="text2"/>
        </w:rPr>
        <w:t>.</w:t>
      </w:r>
      <w:r w:rsidRPr="00B909B7">
        <w:rPr>
          <w:b/>
          <w:color w:val="564B3C" w:themeColor="text2"/>
        </w:rPr>
        <w:t>B</w:t>
      </w:r>
      <w:r>
        <w:rPr>
          <w:b/>
          <w:color w:val="564B3C" w:themeColor="text2"/>
        </w:rPr>
        <w:t>.</w:t>
      </w:r>
      <w:r w:rsidRPr="00B909B7">
        <w:rPr>
          <w:b/>
          <w:color w:val="564B3C" w:themeColor="text2"/>
        </w:rPr>
        <w:t>C</w:t>
      </w:r>
      <w:r>
        <w:rPr>
          <w:b/>
          <w:color w:val="564B3C" w:themeColor="text2"/>
        </w:rPr>
        <w:t>.</w:t>
      </w:r>
      <w:r w:rsidRPr="00B909B7">
        <w:rPr>
          <w:b/>
          <w:color w:val="564B3C" w:themeColor="text2"/>
        </w:rPr>
        <w:t>S</w:t>
      </w:r>
      <w:r>
        <w:rPr>
          <w:b/>
          <w:color w:val="564B3C" w:themeColor="text2"/>
        </w:rPr>
        <w:t>.</w:t>
      </w:r>
    </w:p>
    <w:p w:rsidR="006A3208" w:rsidRPr="006A3208" w:rsidRDefault="006A3208" w:rsidP="006A3208">
      <w:pPr>
        <w:spacing w:after="0" w:line="240" w:lineRule="auto"/>
        <w:rPr>
          <w:color w:val="564B3C" w:themeColor="text2"/>
        </w:rPr>
      </w:pPr>
      <w:r>
        <w:rPr>
          <w:color w:val="564B3C" w:themeColor="text2"/>
        </w:rPr>
        <w:t>2016</w:t>
      </w:r>
      <w:r>
        <w:rPr>
          <w:color w:val="564B3C" w:themeColor="text2"/>
          <w:spacing w:val="24"/>
        </w:rPr>
        <w:t xml:space="preserve"> </w:t>
      </w:r>
      <w:r>
        <w:rPr>
          <w:rFonts w:asciiTheme="majorHAnsi" w:eastAsiaTheme="majorEastAsia" w:hAnsiTheme="majorHAnsi" w:cstheme="majorBidi"/>
          <w:color w:val="93A299" w:themeColor="accent1"/>
          <w:spacing w:val="24"/>
        </w:rPr>
        <w:t xml:space="preserve">▪ </w:t>
      </w:r>
    </w:p>
    <w:p w:rsidR="002F07C7" w:rsidRDefault="00B909B7" w:rsidP="002F07C7">
      <w:pPr>
        <w:numPr>
          <w:ilvl w:val="0"/>
          <w:numId w:val="6"/>
        </w:numPr>
        <w:spacing w:line="264" w:lineRule="auto"/>
        <w:contextualSpacing/>
        <w:rPr>
          <w:color w:val="000000" w:themeColor="text1" w:themeShade="BF"/>
        </w:rPr>
      </w:pPr>
      <w:r>
        <w:rPr>
          <w:color w:val="000000" w:themeColor="text1" w:themeShade="BF"/>
        </w:rPr>
        <w:t>C</w:t>
      </w:r>
      <w:r w:rsidR="006A3208">
        <w:rPr>
          <w:color w:val="000000" w:themeColor="text1" w:themeShade="BF"/>
        </w:rPr>
        <w:t>urrently enrolled pursuing Business Management.</w:t>
      </w:r>
    </w:p>
    <w:p w:rsidR="002F07C7" w:rsidRDefault="002F07C7">
      <w:pPr>
        <w:pStyle w:val="SectionHeading"/>
      </w:pPr>
    </w:p>
    <w:p w:rsidR="002F07C7" w:rsidRDefault="002F07C7">
      <w:pPr>
        <w:pStyle w:val="SectionHeading"/>
      </w:pPr>
    </w:p>
    <w:p w:rsidR="008E04D8" w:rsidRPr="008E04D8" w:rsidRDefault="008E04D8" w:rsidP="008E04D8"/>
    <w:p w:rsidR="000C7D27" w:rsidRPr="005354EC" w:rsidRDefault="00AF4536">
      <w:pPr>
        <w:pStyle w:val="SectionHeading"/>
        <w:rPr>
          <w:sz w:val="28"/>
          <w:szCs w:val="28"/>
        </w:rPr>
      </w:pPr>
      <w:r w:rsidRPr="005354EC">
        <w:rPr>
          <w:sz w:val="28"/>
          <w:szCs w:val="28"/>
        </w:rPr>
        <w:t>References</w:t>
      </w:r>
    </w:p>
    <w:p w:rsidR="000C7D27" w:rsidRDefault="006A3208">
      <w:pPr>
        <w:tabs>
          <w:tab w:val="left" w:pos="2670"/>
        </w:tabs>
        <w:spacing w:after="0" w:line="240" w:lineRule="auto"/>
        <w:rPr>
          <w:color w:val="000000" w:themeColor="text1"/>
        </w:rPr>
      </w:pPr>
      <w:r w:rsidRPr="00C351AD">
        <w:rPr>
          <w:i/>
          <w:color w:val="000000" w:themeColor="text1"/>
          <w:highlight w:val="lightGray"/>
        </w:rPr>
        <w:t>Colin Adam,</w:t>
      </w:r>
      <w:r>
        <w:rPr>
          <w:color w:val="000000" w:themeColor="text1"/>
        </w:rPr>
        <w:t xml:space="preserve"> Supervisor of Distributions NP     |     </w:t>
      </w:r>
      <w:r w:rsidRPr="00C351AD">
        <w:rPr>
          <w:i/>
          <w:color w:val="000000" w:themeColor="text1"/>
          <w:highlight w:val="lightGray"/>
        </w:rPr>
        <w:t>Shivana Sharma</w:t>
      </w:r>
      <w:r>
        <w:rPr>
          <w:color w:val="000000" w:themeColor="text1"/>
        </w:rPr>
        <w:t>, Principal SDMS Don Miguel Hindu</w:t>
      </w:r>
    </w:p>
    <w:p w:rsidR="006A3208" w:rsidRDefault="006A3208">
      <w:pPr>
        <w:tabs>
          <w:tab w:val="left" w:pos="2670"/>
        </w:tabs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>868-686-7772                                                              868-672-8529</w:t>
      </w:r>
    </w:p>
    <w:p w:rsidR="006064DF" w:rsidRDefault="006064DF" w:rsidP="006A3208">
      <w:pPr>
        <w:spacing w:after="0"/>
      </w:pPr>
    </w:p>
    <w:p w:rsidR="006A3208" w:rsidRDefault="006A3208" w:rsidP="006A3208">
      <w:pPr>
        <w:spacing w:after="0"/>
      </w:pPr>
      <w:r w:rsidRPr="00C351AD">
        <w:rPr>
          <w:i/>
          <w:highlight w:val="lightGray"/>
        </w:rPr>
        <w:t>Jovelle</w:t>
      </w:r>
      <w:bookmarkStart w:id="0" w:name="_GoBack"/>
      <w:bookmarkEnd w:id="0"/>
      <w:r w:rsidRPr="00C351AD">
        <w:rPr>
          <w:i/>
          <w:highlight w:val="lightGray"/>
        </w:rPr>
        <w:t xml:space="preserve"> Donaldson,</w:t>
      </w:r>
      <w:r>
        <w:t xml:space="preserve"> Researcher and Trainee Psychologist at UWI Family Development</w:t>
      </w:r>
    </w:p>
    <w:p w:rsidR="006A3208" w:rsidRPr="006A3208" w:rsidRDefault="006A3208" w:rsidP="006A3208">
      <w:pPr>
        <w:spacing w:after="0"/>
      </w:pPr>
      <w:r>
        <w:t>868-752-9307</w:t>
      </w:r>
    </w:p>
    <w:sectPr w:rsidR="006A3208" w:rsidRPr="006A3208" w:rsidSect="00F12A66">
      <w:type w:val="continuous"/>
      <w:pgSz w:w="11907" w:h="16839" w:code="9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1BDF" w:rsidRDefault="00801BDF">
      <w:pPr>
        <w:spacing w:after="0" w:line="240" w:lineRule="auto"/>
      </w:pPr>
      <w:r>
        <w:separator/>
      </w:r>
    </w:p>
  </w:endnote>
  <w:endnote w:type="continuationSeparator" w:id="0">
    <w:p w:rsidR="00801BDF" w:rsidRDefault="00801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D27" w:rsidRDefault="00AF4536">
    <w:pPr>
      <w:pStyle w:val="Footer"/>
    </w:pPr>
    <w:r>
      <w:rPr>
        <w:noProof/>
        <w:color w:val="93A299" w:themeColor="accent1"/>
        <w:lang w:val="en-GB" w:eastAsia="en-GB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editId="577F9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C7D27" w:rsidRDefault="000C7D2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Bkgd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0C7D27" w:rsidRDefault="000C7D2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  <w:lang w:val="en-GB" w:eastAsia="en-GB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5950E07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C7D27" w:rsidRDefault="000C7D2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Bkgd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" stroked="f" strokeweight="2pt">
              <v:fill opacity="54484f"/>
              <v:textbox inset="2.53903mm,1.2695mm,2.53903mm,1.2695mm">
                <w:txbxContent>
                  <w:p w:rsidR="000C7D27" w:rsidRDefault="000C7D2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val="en-GB" w:eastAsia="en-GB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020270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C7D27" w:rsidRDefault="000C7D2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Bkgd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" stroked="f" strokeweight=".5pt">
              <v:stroke linestyle="thinThin"/>
              <v:textbox inset="2.53903mm,1.2695mm,2.53903mm,1.2695mm">
                <w:txbxContent>
                  <w:p w:rsidR="000C7D27" w:rsidRDefault="000C7D27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editId="12486D28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10006965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C7D27" w:rsidRDefault="00801BDF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hor"/>
                              <w:id w:val="1031995170"/>
                              <w:placeholder>
                                <w:docPart w:val="92ECAD13F69A4B77AA317F6B6104BE9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F07C7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  <w:lang w:val="en-GB"/>
                                </w:rPr>
                                <w:t>USHA KHUBLALL</w:t>
                              </w:r>
                            </w:sdtContent>
                          </w:sdt>
                          <w:r w:rsidR="00AF4536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 w:rsidR="00AF4536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 w:rsidR="00AF4536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AF4536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AF4536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9468C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3</w:t>
                          </w:r>
                          <w:r w:rsidR="00AF4536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Date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" filled="f" stroked="f" strokeweight="2pt">
              <v:textbox inset="0,0,0,0">
                <w:txbxContent>
                  <w:p w:rsidR="000C7D27" w:rsidRDefault="00801BDF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hor"/>
                        <w:id w:val="1031995170"/>
                        <w:placeholder>
                          <w:docPart w:val="92ECAD13F69A4B77AA317F6B6104BE92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2F07C7">
                          <w:rPr>
                            <w:color w:val="A6A6A6" w:themeColor="background1" w:themeShade="A6"/>
                            <w:sz w:val="18"/>
                            <w:szCs w:val="18"/>
                            <w:lang w:val="en-GB"/>
                          </w:rPr>
                          <w:t>USHA KHUBLALL</w:t>
                        </w:r>
                      </w:sdtContent>
                    </w:sdt>
                    <w:r w:rsidR="00AF4536"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 w:rsidR="00AF4536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 w:rsidR="00AF4536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AF4536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 w:rsidR="00AF4536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79468C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3</w:t>
                    </w:r>
                    <w:r w:rsidR="00AF4536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1BDF" w:rsidRDefault="00801BDF">
      <w:pPr>
        <w:spacing w:after="0" w:line="240" w:lineRule="auto"/>
      </w:pPr>
      <w:r>
        <w:separator/>
      </w:r>
    </w:p>
  </w:footnote>
  <w:footnote w:type="continuationSeparator" w:id="0">
    <w:p w:rsidR="00801BDF" w:rsidRDefault="00801B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7D27" w:rsidRDefault="00AF4536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editId="48A3F32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5185B14B" id="Rounded Rectangle 17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JhKgIAAJA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editId="0B2792B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1EC7529E" id="Rectangle 19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" stroked="f" strokeweight="2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editId="0833DCA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362C003A" id="Rectangle 21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57BAC"/>
    <w:multiLevelType w:val="hybridMultilevel"/>
    <w:tmpl w:val="7C22CB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21792"/>
    <w:multiLevelType w:val="hybridMultilevel"/>
    <w:tmpl w:val="BF884408"/>
    <w:lvl w:ilvl="0" w:tplc="B422F3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AA82467"/>
    <w:multiLevelType w:val="hybridMultilevel"/>
    <w:tmpl w:val="989C247E"/>
    <w:lvl w:ilvl="0" w:tplc="B422F372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C45A57"/>
    <w:multiLevelType w:val="hybridMultilevel"/>
    <w:tmpl w:val="06B23ECC"/>
    <w:lvl w:ilvl="0" w:tplc="B422F3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DF311D"/>
    <w:multiLevelType w:val="hybridMultilevel"/>
    <w:tmpl w:val="DEB67B56"/>
    <w:lvl w:ilvl="0" w:tplc="B422F3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2"/>
  </w:num>
  <w:num w:numId="9">
    <w:abstractNumId w:val="7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7C7"/>
    <w:rsid w:val="00067B45"/>
    <w:rsid w:val="000C7D27"/>
    <w:rsid w:val="00187DF9"/>
    <w:rsid w:val="002F07C7"/>
    <w:rsid w:val="00417591"/>
    <w:rsid w:val="004F1340"/>
    <w:rsid w:val="005354EC"/>
    <w:rsid w:val="00601BA7"/>
    <w:rsid w:val="006064DF"/>
    <w:rsid w:val="00664959"/>
    <w:rsid w:val="006A3208"/>
    <w:rsid w:val="006C431B"/>
    <w:rsid w:val="007807D7"/>
    <w:rsid w:val="007851B2"/>
    <w:rsid w:val="0079468C"/>
    <w:rsid w:val="007B583D"/>
    <w:rsid w:val="007D153D"/>
    <w:rsid w:val="00801BDF"/>
    <w:rsid w:val="00841C4B"/>
    <w:rsid w:val="00855524"/>
    <w:rsid w:val="008578AC"/>
    <w:rsid w:val="008E04D8"/>
    <w:rsid w:val="00941C5B"/>
    <w:rsid w:val="00987936"/>
    <w:rsid w:val="009D3B6C"/>
    <w:rsid w:val="00A47001"/>
    <w:rsid w:val="00A64733"/>
    <w:rsid w:val="00AF4536"/>
    <w:rsid w:val="00B66470"/>
    <w:rsid w:val="00B909B7"/>
    <w:rsid w:val="00C351AD"/>
    <w:rsid w:val="00C96993"/>
    <w:rsid w:val="00D523B9"/>
    <w:rsid w:val="00DC1866"/>
    <w:rsid w:val="00F12A66"/>
    <w:rsid w:val="00F2628C"/>
    <w:rsid w:val="00F36819"/>
    <w:rsid w:val="00F43E46"/>
    <w:rsid w:val="00F4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74E9E4-C307-41A8-B275-6C3E9BAE2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  <w:style w:type="character" w:styleId="LineNumber">
    <w:name w:val="line number"/>
    <w:basedOn w:val="DefaultParagraphFont"/>
    <w:uiPriority w:val="99"/>
    <w:semiHidden/>
    <w:unhideWhenUsed/>
    <w:rsid w:val="00F12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lin\AppData\Roaming\Microsoft\Templates\Resume%20(Apothecary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520ED955A164DE2B6097250C6CF5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9175E-34B8-4356-8D23-128377E91BBD}"/>
      </w:docPartPr>
      <w:docPartBody>
        <w:p w:rsidR="004F4FAD" w:rsidRDefault="00951A72">
          <w:pPr>
            <w:pStyle w:val="E520ED955A164DE2B6097250C6CF52B1"/>
          </w:pPr>
          <w:r>
            <w:t>Choose a building block.</w:t>
          </w:r>
        </w:p>
      </w:docPartBody>
    </w:docPart>
    <w:docPart>
      <w:docPartPr>
        <w:name w:val="7BDC4D5DEB2F471A999205A4E80133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98198-25D0-464A-B1D7-1A3F257B2674}"/>
      </w:docPartPr>
      <w:docPartBody>
        <w:p w:rsidR="004F4FAD" w:rsidRDefault="00951A72">
          <w:pPr>
            <w:pStyle w:val="7BDC4D5DEB2F471A999205A4E80133FB"/>
          </w:pPr>
          <w:r>
            <w:t>[Type Your Name]</w:t>
          </w:r>
        </w:p>
      </w:docPartBody>
    </w:docPart>
    <w:docPart>
      <w:docPartPr>
        <w:name w:val="074DAC0E68DA46D4BD9D857454F6A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015EBD-F3BE-48D5-9845-0DEEE90601A3}"/>
      </w:docPartPr>
      <w:docPartBody>
        <w:p w:rsidR="004F4FAD" w:rsidRDefault="00951A72">
          <w:pPr>
            <w:pStyle w:val="074DAC0E68DA46D4BD9D857454F6AF9C"/>
          </w:pPr>
          <w:r>
            <w:rPr>
              <w:color w:val="44546A" w:themeColor="text2"/>
            </w:rPr>
            <w:t>[Type your address]</w:t>
          </w:r>
        </w:p>
      </w:docPartBody>
    </w:docPart>
    <w:docPart>
      <w:docPartPr>
        <w:name w:val="803996D1C89840DBA3553DAB7C95C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ADDAD-ED80-4945-B104-9E2DE2C13860}"/>
      </w:docPartPr>
      <w:docPartBody>
        <w:p w:rsidR="004F4FAD" w:rsidRDefault="00951A72">
          <w:pPr>
            <w:pStyle w:val="803996D1C89840DBA3553DAB7C95CC10"/>
          </w:pPr>
          <w:r>
            <w:rPr>
              <w:color w:val="44546A" w:themeColor="text2"/>
            </w:rPr>
            <w:t>[Type your phone number]</w:t>
          </w:r>
        </w:p>
      </w:docPartBody>
    </w:docPart>
    <w:docPart>
      <w:docPartPr>
        <w:name w:val="DCE73478FB1A4D7286DE7668D905A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20C3E-DFB0-4146-963F-24779A33AB16}"/>
      </w:docPartPr>
      <w:docPartBody>
        <w:p w:rsidR="004F4FAD" w:rsidRDefault="00951A72">
          <w:pPr>
            <w:pStyle w:val="DCE73478FB1A4D7286DE7668D905A6DC"/>
          </w:pPr>
          <w:r>
            <w:rPr>
              <w:color w:val="44546A" w:themeColor="text2"/>
            </w:rPr>
            <w:t>[Type your e-mail]</w:t>
          </w:r>
        </w:p>
      </w:docPartBody>
    </w:docPart>
    <w:docPart>
      <w:docPartPr>
        <w:name w:val="92ECAD13F69A4B77AA317F6B6104BE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1FB63-6289-4249-A3BD-188E92EBF1A0}"/>
      </w:docPartPr>
      <w:docPartBody>
        <w:p w:rsidR="004F4FAD" w:rsidRDefault="00951A72">
          <w:pPr>
            <w:pStyle w:val="92ECAD13F69A4B77AA317F6B6104BE92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MinchoB">
    <w:charset w:val="80"/>
    <w:family w:val="roman"/>
    <w:pitch w:val="variable"/>
    <w:sig w:usb0="80000281" w:usb1="28C76CF8" w:usb2="00000010" w:usb3="00000000" w:csb0="0002000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498"/>
    <w:rsid w:val="001D6D42"/>
    <w:rsid w:val="00371F41"/>
    <w:rsid w:val="004F4FAD"/>
    <w:rsid w:val="005939FD"/>
    <w:rsid w:val="008863A6"/>
    <w:rsid w:val="00951A72"/>
    <w:rsid w:val="00C06498"/>
    <w:rsid w:val="00C3429F"/>
    <w:rsid w:val="00EC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520ED955A164DE2B6097250C6CF52B1">
    <w:name w:val="E520ED955A164DE2B6097250C6CF52B1"/>
  </w:style>
  <w:style w:type="paragraph" w:customStyle="1" w:styleId="7BDC4D5DEB2F471A999205A4E80133FB">
    <w:name w:val="7BDC4D5DEB2F471A999205A4E80133FB"/>
  </w:style>
  <w:style w:type="paragraph" w:customStyle="1" w:styleId="074DAC0E68DA46D4BD9D857454F6AF9C">
    <w:name w:val="074DAC0E68DA46D4BD9D857454F6AF9C"/>
  </w:style>
  <w:style w:type="paragraph" w:customStyle="1" w:styleId="803996D1C89840DBA3553DAB7C95CC10">
    <w:name w:val="803996D1C89840DBA3553DAB7C95CC10"/>
  </w:style>
  <w:style w:type="paragraph" w:customStyle="1" w:styleId="DCE73478FB1A4D7286DE7668D905A6DC">
    <w:name w:val="DCE73478FB1A4D7286DE7668D905A6DC"/>
  </w:style>
  <w:style w:type="paragraph" w:customStyle="1" w:styleId="9FF96F87407B45A6854B209AFD31AAC2">
    <w:name w:val="9FF96F87407B45A6854B209AFD31AAC2"/>
  </w:style>
  <w:style w:type="paragraph" w:customStyle="1" w:styleId="369F4487C7F2432D97F8028394DFB8BE">
    <w:name w:val="369F4487C7F2432D97F8028394DFB8BE"/>
  </w:style>
  <w:style w:type="paragraph" w:customStyle="1" w:styleId="1538860366CF4F0EA6584E18D9CDAF5D">
    <w:name w:val="1538860366CF4F0EA6584E18D9CDAF5D"/>
  </w:style>
  <w:style w:type="paragraph" w:customStyle="1" w:styleId="F61065FEEA6A4F809642705B19808FE8">
    <w:name w:val="F61065FEEA6A4F809642705B19808FE8"/>
  </w:style>
  <w:style w:type="paragraph" w:customStyle="1" w:styleId="6245D66DA89644E9B84B6B5FC556AB45">
    <w:name w:val="6245D66DA89644E9B84B6B5FC556AB45"/>
  </w:style>
  <w:style w:type="paragraph" w:customStyle="1" w:styleId="00D6E13B2EB6425383E9121050CF38CD">
    <w:name w:val="00D6E13B2EB6425383E9121050CF38CD"/>
  </w:style>
  <w:style w:type="paragraph" w:customStyle="1" w:styleId="19048767A3D94CAD93C309C7220CA6F1">
    <w:name w:val="19048767A3D94CAD93C309C7220CA6F1"/>
  </w:style>
  <w:style w:type="paragraph" w:customStyle="1" w:styleId="3AAEE546563B4627AAABCB7D59C18995">
    <w:name w:val="3AAEE546563B4627AAABCB7D59C18995"/>
  </w:style>
  <w:style w:type="paragraph" w:customStyle="1" w:styleId="D04D6F59CAF04EA3BA725B1B169A4BAF">
    <w:name w:val="D04D6F59CAF04EA3BA725B1B169A4BAF"/>
  </w:style>
  <w:style w:type="paragraph" w:customStyle="1" w:styleId="48FB00055FF94507BAB8D307BDDED7A5">
    <w:name w:val="48FB00055FF94507BAB8D307BDDED7A5"/>
  </w:style>
  <w:style w:type="paragraph" w:customStyle="1" w:styleId="562DA2C5BBA54ED78BE1340E7EADE337">
    <w:name w:val="562DA2C5BBA54ED78BE1340E7EADE337"/>
  </w:style>
  <w:style w:type="paragraph" w:customStyle="1" w:styleId="AAC9A2CEA1DD47E18F79D2A446AD56EA">
    <w:name w:val="AAC9A2CEA1DD47E18F79D2A446AD56EA"/>
  </w:style>
  <w:style w:type="paragraph" w:customStyle="1" w:styleId="E35867DFFFB049F8BC20C4A96D0918F5">
    <w:name w:val="E35867DFFFB049F8BC20C4A96D0918F5"/>
  </w:style>
  <w:style w:type="paragraph" w:customStyle="1" w:styleId="A970FA26C48E4BE8BE329E87F2B32BA8">
    <w:name w:val="A970FA26C48E4BE8BE329E87F2B32BA8"/>
  </w:style>
  <w:style w:type="paragraph" w:customStyle="1" w:styleId="92ECAD13F69A4B77AA317F6B6104BE92">
    <w:name w:val="92ECAD13F69A4B77AA317F6B6104BE92"/>
  </w:style>
  <w:style w:type="paragraph" w:customStyle="1" w:styleId="82A6E1EC49094AE0ABD5A9046F93053A">
    <w:name w:val="82A6E1EC49094AE0ABD5A9046F93053A"/>
    <w:rsid w:val="00C06498"/>
  </w:style>
  <w:style w:type="paragraph" w:customStyle="1" w:styleId="8A3AB9E65AC3474383A4C3C9F5788282">
    <w:name w:val="8A3AB9E65AC3474383A4C3C9F5788282"/>
    <w:rsid w:val="00C06498"/>
  </w:style>
  <w:style w:type="paragraph" w:customStyle="1" w:styleId="D6C0615CD33F43DCA9D2269DA6C7172F">
    <w:name w:val="D6C0615CD33F43DCA9D2269DA6C7172F"/>
    <w:rsid w:val="00C06498"/>
  </w:style>
  <w:style w:type="paragraph" w:customStyle="1" w:styleId="35E3A0B9558B41A0B9EF34DDC56EC460">
    <w:name w:val="35E3A0B9558B41A0B9EF34DDC56EC460"/>
    <w:rsid w:val="00C06498"/>
  </w:style>
  <w:style w:type="paragraph" w:customStyle="1" w:styleId="C4D1705B7EF7422985CD4602E9FBB645">
    <w:name w:val="C4D1705B7EF7422985CD4602E9FBB645"/>
    <w:rsid w:val="00C06498"/>
  </w:style>
  <w:style w:type="paragraph" w:customStyle="1" w:styleId="C6D2054540EE4C40845DFDB7232BB483">
    <w:name w:val="C6D2054540EE4C40845DFDB7232BB483"/>
    <w:rsid w:val="00C06498"/>
  </w:style>
  <w:style w:type="paragraph" w:customStyle="1" w:styleId="2F8E8CAD4EDB49C390CDCE44AE840054">
    <w:name w:val="2F8E8CAD4EDB49C390CDCE44AE840054"/>
    <w:rsid w:val="00C06498"/>
  </w:style>
  <w:style w:type="paragraph" w:customStyle="1" w:styleId="F432898BEAFF4899BE9A3EED7A5A7C5D">
    <w:name w:val="F432898BEAFF4899BE9A3EED7A5A7C5D"/>
    <w:rsid w:val="00C06498"/>
  </w:style>
  <w:style w:type="paragraph" w:customStyle="1" w:styleId="A5577A1FE4CC4D8995AC0A442972E0ED">
    <w:name w:val="A5577A1FE4CC4D8995AC0A442972E0ED"/>
    <w:rsid w:val="00C06498"/>
  </w:style>
  <w:style w:type="paragraph" w:customStyle="1" w:styleId="AF55C7E655934B22A2154A98A85E037A">
    <w:name w:val="AF55C7E655934B22A2154A98A85E037A"/>
    <w:rsid w:val="00C06498"/>
  </w:style>
  <w:style w:type="paragraph" w:customStyle="1" w:styleId="C7639B33096E4D94A14B749DA3412AE4">
    <w:name w:val="C7639B33096E4D94A14B749DA3412AE4"/>
    <w:rsid w:val="00C06498"/>
  </w:style>
  <w:style w:type="paragraph" w:customStyle="1" w:styleId="7831AC3A9EE845D996B72697549141CC">
    <w:name w:val="7831AC3A9EE845D996B72697549141CC"/>
    <w:rsid w:val="00C06498"/>
  </w:style>
  <w:style w:type="paragraph" w:customStyle="1" w:styleId="CE0654AAAE5D43E6A5D55C77296F9385">
    <w:name w:val="CE0654AAAE5D43E6A5D55C77296F9385"/>
    <w:rsid w:val="00C06498"/>
  </w:style>
  <w:style w:type="paragraph" w:customStyle="1" w:styleId="1E088AF8385C4B02B580A54CF183ED35">
    <w:name w:val="1E088AF8385C4B02B580A54CF183ED35"/>
    <w:rsid w:val="00C06498"/>
  </w:style>
  <w:style w:type="paragraph" w:customStyle="1" w:styleId="91AE587E76FE490C8CA7E0FC70A88FBA">
    <w:name w:val="91AE587E76FE490C8CA7E0FC70A88FBA"/>
    <w:rsid w:val="00C06498"/>
  </w:style>
  <w:style w:type="paragraph" w:customStyle="1" w:styleId="F2532272F6BE47A08699BD038ACC3D38">
    <w:name w:val="F2532272F6BE47A08699BD038ACC3D38"/>
    <w:rsid w:val="00C06498"/>
  </w:style>
  <w:style w:type="paragraph" w:customStyle="1" w:styleId="769918A8C1994948A9CED8D357478D51">
    <w:name w:val="769918A8C1994948A9CED8D357478D51"/>
    <w:rsid w:val="00C06498"/>
  </w:style>
  <w:style w:type="paragraph" w:customStyle="1" w:styleId="AB275C4AF25840C9AAE0BDBC32B46359">
    <w:name w:val="AB275C4AF25840C9AAE0BDBC32B46359"/>
    <w:rsid w:val="00C06498"/>
  </w:style>
  <w:style w:type="paragraph" w:customStyle="1" w:styleId="A8723CE5C3A4424896F7947A05ACCFBC">
    <w:name w:val="A8723CE5C3A4424896F7947A05ACCFBC"/>
    <w:rsid w:val="00C06498"/>
  </w:style>
  <w:style w:type="paragraph" w:customStyle="1" w:styleId="51081CCA1DA74D8283E866E25DF8C3A9">
    <w:name w:val="51081CCA1DA74D8283E866E25DF8C3A9"/>
    <w:rsid w:val="00C06498"/>
  </w:style>
  <w:style w:type="paragraph" w:customStyle="1" w:styleId="A08BC6A828F54EF896D3AE2A8EDD92DC">
    <w:name w:val="A08BC6A828F54EF896D3AE2A8EDD92DC"/>
    <w:rsid w:val="00C06498"/>
  </w:style>
  <w:style w:type="paragraph" w:customStyle="1" w:styleId="EE371E50EC4C48B680F5BD1BE3428324">
    <w:name w:val="EE371E50EC4C48B680F5BD1BE3428324"/>
    <w:rsid w:val="00C06498"/>
  </w:style>
  <w:style w:type="paragraph" w:customStyle="1" w:styleId="E19300B02B04489F9907FDE74F48115C">
    <w:name w:val="E19300B02B04489F9907FDE74F48115C"/>
    <w:rsid w:val="00C06498"/>
  </w:style>
  <w:style w:type="paragraph" w:customStyle="1" w:styleId="69D03D3E255B4F4082559486513064B8">
    <w:name w:val="69D03D3E255B4F4082559486513064B8"/>
    <w:rsid w:val="00C06498"/>
  </w:style>
  <w:style w:type="paragraph" w:customStyle="1" w:styleId="989FE6CD047C4352AE1F0AAFFEFB48DC">
    <w:name w:val="989FE6CD047C4352AE1F0AAFFEFB48DC"/>
    <w:rsid w:val="00C06498"/>
  </w:style>
  <w:style w:type="paragraph" w:customStyle="1" w:styleId="74CFE066E2CE4376A279ECF0F0646DE5">
    <w:name w:val="74CFE066E2CE4376A279ECF0F0646DE5"/>
    <w:rsid w:val="00C06498"/>
  </w:style>
  <w:style w:type="paragraph" w:customStyle="1" w:styleId="590DAE85D4714C66959048B17DE2DFBB">
    <w:name w:val="590DAE85D4714C66959048B17DE2DFBB"/>
    <w:rsid w:val="00C06498"/>
  </w:style>
  <w:style w:type="paragraph" w:customStyle="1" w:styleId="48417DF7CBBA4BD28303326CD84360B8">
    <w:name w:val="48417DF7CBBA4BD28303326CD84360B8"/>
    <w:rsid w:val="00C06498"/>
  </w:style>
  <w:style w:type="paragraph" w:customStyle="1" w:styleId="D713004C705E443583D1528DE3F2A3E2">
    <w:name w:val="D713004C705E443583D1528DE3F2A3E2"/>
    <w:rsid w:val="00C06498"/>
  </w:style>
  <w:style w:type="paragraph" w:customStyle="1" w:styleId="F342988A60B148C4817E90A8A6F83FB1">
    <w:name w:val="F342988A60B148C4817E90A8A6F83FB1"/>
    <w:rsid w:val="00C06498"/>
  </w:style>
  <w:style w:type="paragraph" w:customStyle="1" w:styleId="9DC69E291CBD4A8290635A06D9D80B63">
    <w:name w:val="9DC69E291CBD4A8290635A06D9D80B63"/>
    <w:rsid w:val="00C06498"/>
  </w:style>
  <w:style w:type="paragraph" w:customStyle="1" w:styleId="4350EA789A7D4B7F8DA2014346714F2E">
    <w:name w:val="4350EA789A7D4B7F8DA2014346714F2E"/>
    <w:rsid w:val="00C06498"/>
  </w:style>
  <w:style w:type="paragraph" w:customStyle="1" w:styleId="693AEAB10DC64772AEF3DF831ADDA570">
    <w:name w:val="693AEAB10DC64772AEF3DF831ADDA570"/>
    <w:rsid w:val="00C06498"/>
  </w:style>
  <w:style w:type="paragraph" w:customStyle="1" w:styleId="3D1B01EE1B834A9A8781E86D600A0695">
    <w:name w:val="3D1B01EE1B834A9A8781E86D600A0695"/>
    <w:rsid w:val="00C064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CORNER OF WATTS AND EVANS STREET, CUREPE</CompanyAddress>
  <CompanyPhone>868-331-6625</CompanyPhone>
  <CompanyFax/>
  <CompanyEmail>ahsu5185@gmail.com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BE1092-ECCB-44B5-8139-94A5015DEF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D61F9036-8CBA-4DBB-92C3-6C3A60B74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(Apothecary design)</Template>
  <TotalTime>8</TotalTime>
  <Pages>3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USHA KHUBLALL</dc:creator>
  <cp:keywords/>
  <cp:lastModifiedBy>usha khublall</cp:lastModifiedBy>
  <cp:revision>8</cp:revision>
  <dcterms:created xsi:type="dcterms:W3CDTF">2016-04-29T20:35:00Z</dcterms:created>
  <dcterms:modified xsi:type="dcterms:W3CDTF">2016-05-11T12:43:00Z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TC018408479991</vt:lpwstr>
  </property>
</Properties>
</file>