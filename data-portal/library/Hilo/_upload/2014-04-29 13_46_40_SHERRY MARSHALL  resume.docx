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DD62AD" w:rsidR="000F7E9C" w:rsidP="000F7E9C" w:rsidRDefault="000F7E9C" w14:paraId="0D922DE3">
      <w:pPr>
        <w:spacing w:after="0"/>
        <w:jc w:val="center"/>
        <w:rPr>
          <w:rFonts w:ascii="Arial Black" w:hAnsi="Arial Black"/>
          <w:sz w:val="40"/>
          <w:szCs w:val="40"/>
        </w:rPr>
      </w:pPr>
      <w:r w:rsidRPr="00DD62AD">
        <w:rPr>
          <w:rFonts w:ascii="Arial Black" w:hAnsi="Arial Black"/>
          <w:sz w:val="40"/>
          <w:szCs w:val="40"/>
        </w:rPr>
        <w:t>SHERRY MARSHALL</w:t>
      </w:r>
    </w:p>
    <w:p w:rsidRPr="00DD62AD" w:rsidR="000F7E9C" w:rsidP="000F7E9C" w:rsidRDefault="00194F38" w14:paraId="37845985">
      <w:pPr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51, Rich Plain Road, Diego Martin</w:t>
      </w:r>
    </w:p>
    <w:p w:rsidR="000F7E9C" w:rsidP="000F7E9C" w:rsidRDefault="000F7E9C" w14:paraId="362BD9AB" w14:noSpellErr="1" w14:textId="6C4917A2">
      <w:pPr>
        <w:pBdr>
          <w:bottom w:val="single" w:color="auto" w:sz="12" w:space="1"/>
        </w:pBdr>
        <w:spacing w:after="0"/>
        <w:jc w:val="center"/>
        <w:rPr>
          <w:rFonts w:ascii="Arial Black" w:hAnsi="Arial Black"/>
          <w:sz w:val="24"/>
          <w:szCs w:val="24"/>
        </w:rPr>
      </w:pPr>
      <w:r w:rsidRPr="6C4917A2" w:rsidR="6C4917A2">
        <w:rPr>
          <w:rFonts w:ascii="Arial Black" w:hAnsi="Arial Black" w:eastAsia="Arial Black" w:cs="Arial Black"/>
          <w:sz w:val="24"/>
          <w:szCs w:val="24"/>
        </w:rPr>
        <w:t xml:space="preserve">Phone: (868) </w:t>
      </w:r>
      <w:r w:rsidRPr="6C4917A2" w:rsidR="6C4917A2">
        <w:rPr>
          <w:rFonts w:ascii="Arial Black" w:hAnsi="Arial Black" w:eastAsia="Arial Black" w:cs="Arial Black"/>
          <w:sz w:val="24"/>
          <w:szCs w:val="24"/>
        </w:rPr>
        <w:t>222-8963</w:t>
      </w:r>
      <w:r w:rsidRPr="6C4917A2" w:rsidR="6C4917A2">
        <w:rPr>
          <w:rFonts w:ascii="Arial Black" w:hAnsi="Arial Black" w:eastAsia="Arial Black" w:cs="Arial Black"/>
          <w:sz w:val="24"/>
          <w:szCs w:val="24"/>
        </w:rPr>
        <w:t xml:space="preserve">/ </w:t>
      </w:r>
      <w:r w:rsidRPr="6C4917A2" w:rsidR="6C4917A2">
        <w:rPr>
          <w:rFonts w:ascii="Arial Black" w:hAnsi="Arial Black" w:eastAsia="Arial Black" w:cs="Arial Black"/>
          <w:sz w:val="24"/>
          <w:szCs w:val="24"/>
        </w:rPr>
        <w:t>313-5736/325-5030</w:t>
      </w:r>
    </w:p>
    <w:p w:rsidRPr="00871478" w:rsidR="000F7E9C" w:rsidP="000F7E9C" w:rsidRDefault="000F7E9C" w14:paraId="13CB2F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71478">
        <w:rPr>
          <w:rFonts w:ascii="Times New Roman" w:hAnsi="Times New Roman" w:cs="Times New Roman"/>
          <w:b/>
          <w:sz w:val="24"/>
          <w:szCs w:val="24"/>
          <w:highlight w:val="lightGray"/>
        </w:rPr>
        <w:t>PERSONAL INFO:</w:t>
      </w:r>
    </w:p>
    <w:p w:rsidR="000F7E9C" w:rsidP="000F7E9C" w:rsidRDefault="000F7E9C" w14:paraId="579E7DA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name="_GoBack" w:id="0"/>
      <w:r w:rsidRPr="00DD62AD">
        <w:rPr>
          <w:rFonts w:ascii="Times New Roman" w:hAnsi="Times New Roman" w:cs="Times New Roman"/>
          <w:sz w:val="24"/>
          <w:szCs w:val="24"/>
        </w:rPr>
        <w:t>Date of Birth</w:t>
      </w:r>
      <w:r w:rsidRPr="00DD62AD">
        <w:rPr>
          <w:rFonts w:ascii="Times New Roman" w:hAnsi="Times New Roman" w:cs="Times New Roman"/>
          <w:sz w:val="24"/>
          <w:szCs w:val="24"/>
        </w:rPr>
        <w:tab/>
      </w:r>
      <w:r w:rsidRPr="00DD62AD">
        <w:rPr>
          <w:rFonts w:ascii="Times New Roman" w:hAnsi="Times New Roman" w:cs="Times New Roman"/>
          <w:sz w:val="24"/>
          <w:szCs w:val="24"/>
        </w:rPr>
        <w:tab/>
      </w:r>
      <w:r w:rsidRPr="00DD62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62AD">
        <w:rPr>
          <w:rFonts w:ascii="Times New Roman" w:hAnsi="Times New Roman" w:cs="Times New Roman"/>
          <w:sz w:val="24"/>
          <w:szCs w:val="24"/>
        </w:rPr>
        <w:t>February 14, 1979</w:t>
      </w:r>
    </w:p>
    <w:p w:rsidR="000F7E9C" w:rsidP="000F7E9C" w:rsidRDefault="000F7E9C" w14:paraId="7FE632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Married</w:t>
      </w:r>
    </w:p>
    <w:bookmarkEnd w:id="0"/>
    <w:p w:rsidR="000F7E9C" w:rsidP="000F7E9C" w:rsidRDefault="000F7E9C" w14:paraId="5223CA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871478" w:rsidR="000F7E9C" w:rsidP="000F7E9C" w:rsidRDefault="000F7E9C" w14:paraId="42C3C0B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478">
        <w:rPr>
          <w:rFonts w:ascii="Times New Roman" w:hAnsi="Times New Roman" w:cs="Times New Roman"/>
          <w:b/>
          <w:sz w:val="24"/>
          <w:szCs w:val="24"/>
          <w:highlight w:val="lightGray"/>
        </w:rPr>
        <w:t>EDUCATION:</w:t>
      </w:r>
    </w:p>
    <w:p w:rsidR="000F7E9C" w:rsidP="000F7E9C" w:rsidRDefault="000F7E9C" w14:paraId="32CA4F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1984- 1991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Diego Martin Girls R.C.</w:t>
      </w:r>
    </w:p>
    <w:p w:rsidR="000F7E9C" w:rsidP="000F7E9C" w:rsidRDefault="000F7E9C" w14:paraId="491053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1991- 1996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Corpus Christi College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F7E9C" w:rsidP="000F7E9C" w:rsidRDefault="000F7E9C" w14:paraId="327005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2004- 2005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Lenore’s Business School</w:t>
      </w:r>
    </w:p>
    <w:p w:rsidR="000F7E9C" w:rsidP="000F7E9C" w:rsidRDefault="000F7E9C" w14:paraId="2E3330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E9C" w:rsidP="000F7E9C" w:rsidRDefault="000F7E9C" w14:paraId="192B72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E9C" w:rsidP="000F7E9C" w:rsidRDefault="000F7E9C" w14:paraId="77AE64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71478">
        <w:rPr>
          <w:rFonts w:ascii="Times New Roman" w:hAnsi="Times New Roman" w:cs="Times New Roman"/>
          <w:b/>
          <w:sz w:val="24"/>
          <w:szCs w:val="24"/>
          <w:highlight w:val="lightGray"/>
        </w:rPr>
        <w:t>QUALIFICATION GAINED:</w:t>
      </w:r>
    </w:p>
    <w:p w:rsidRPr="00871478" w:rsidR="000F7E9C" w:rsidP="000F7E9C" w:rsidRDefault="000F7E9C" w14:paraId="5EE64B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Pr="00871478" w:rsidR="000F7E9C" w:rsidP="000F7E9C" w:rsidRDefault="000F7E9C" w14:paraId="3306AE5F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1478">
        <w:rPr>
          <w:rFonts w:ascii="Times New Roman" w:hAnsi="Times New Roman" w:cs="Times New Roman"/>
          <w:b/>
          <w:i/>
          <w:sz w:val="24"/>
          <w:szCs w:val="24"/>
          <w:u w:val="single"/>
        </w:rPr>
        <w:t>Caribbean  Examination</w:t>
      </w:r>
      <w:proofErr w:type="gramEnd"/>
      <w:r w:rsidRPr="0087147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Council  (General)</w:t>
      </w:r>
    </w:p>
    <w:p w:rsidRPr="00871478" w:rsidR="000F7E9C" w:rsidP="000F7E9C" w:rsidRDefault="000F7E9C" w14:paraId="1A9C3A7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F7E9C" w:rsidP="000F7E9C" w:rsidRDefault="000F7E9C" w14:paraId="7A3A0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Grade 3</w:t>
      </w:r>
    </w:p>
    <w:p w:rsidR="000F7E9C" w:rsidP="000F7E9C" w:rsidRDefault="000F7E9C" w14:paraId="298CBC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Office Procedure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Grade 3</w:t>
      </w:r>
    </w:p>
    <w:p w:rsidR="000F7E9C" w:rsidP="000F7E9C" w:rsidRDefault="000F7E9C" w14:paraId="3C19C1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Grade 1</w:t>
      </w:r>
    </w:p>
    <w:p w:rsidR="000F7E9C" w:rsidP="000F7E9C" w:rsidRDefault="000F7E9C" w14:paraId="0DE31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Grade 1</w:t>
      </w:r>
    </w:p>
    <w:p w:rsidR="000F7E9C" w:rsidP="000F7E9C" w:rsidRDefault="000F7E9C" w14:paraId="7E780F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Principles of Accounts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Grade 2</w:t>
      </w:r>
    </w:p>
    <w:p w:rsidR="000F7E9C" w:rsidP="000F7E9C" w:rsidRDefault="000F7E9C" w14:paraId="6B4A5C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871478" w:rsidR="000F7E9C" w:rsidP="000F7E9C" w:rsidRDefault="000F7E9C" w14:paraId="48C7C517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1478">
        <w:rPr>
          <w:rFonts w:ascii="Times New Roman" w:hAnsi="Times New Roman" w:cs="Times New Roman"/>
          <w:b/>
          <w:i/>
          <w:sz w:val="24"/>
          <w:szCs w:val="24"/>
          <w:u w:val="single"/>
        </w:rPr>
        <w:t>Other Courses Taken</w:t>
      </w:r>
    </w:p>
    <w:p w:rsidR="000F7E9C" w:rsidP="000F7E9C" w:rsidRDefault="000F7E9C" w14:paraId="2115A4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Basic Computer Training – Microsoft Office</w:t>
      </w:r>
    </w:p>
    <w:p w:rsidR="000F7E9C" w:rsidP="000F7E9C" w:rsidRDefault="000F7E9C" w14:paraId="741E1A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E9C" w:rsidP="000F7E9C" w:rsidRDefault="000F7E9C" w14:paraId="792357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823C45" w:rsidR="000F7E9C" w:rsidP="000F7E9C" w:rsidRDefault="000F7E9C" w14:paraId="18D497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3C45">
        <w:rPr>
          <w:rFonts w:ascii="Times New Roman" w:hAnsi="Times New Roman" w:cs="Times New Roman"/>
          <w:b/>
          <w:sz w:val="24"/>
          <w:szCs w:val="24"/>
          <w:highlight w:val="lightGray"/>
        </w:rPr>
        <w:t>WORK EXPERIENCE:</w:t>
      </w:r>
    </w:p>
    <w:p w:rsidRPr="00823C45" w:rsidR="000F7E9C" w:rsidP="000F7E9C" w:rsidRDefault="000F7E9C" w14:paraId="6E8989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2002 – August 2003</w:t>
      </w:r>
      <w:r>
        <w:rPr>
          <w:rFonts w:ascii="Times New Roman" w:hAnsi="Times New Roman" w:cs="Times New Roman"/>
          <w:sz w:val="24"/>
          <w:szCs w:val="24"/>
        </w:rPr>
        <w:tab/>
      </w:r>
      <w:r w:rsidRPr="00823C45">
        <w:rPr>
          <w:rFonts w:ascii="Times New Roman" w:hAnsi="Times New Roman" w:cs="Times New Roman"/>
          <w:b/>
          <w:sz w:val="24"/>
          <w:szCs w:val="24"/>
        </w:rPr>
        <w:t>AI</w:t>
      </w:r>
      <w:r>
        <w:rPr>
          <w:rFonts w:ascii="Times New Roman" w:hAnsi="Times New Roman" w:cs="Times New Roman"/>
          <w:b/>
          <w:sz w:val="24"/>
          <w:szCs w:val="24"/>
        </w:rPr>
        <w:t xml:space="preserve">RPORT AUTHORITY OF TRINIDAD &amp; </w:t>
      </w:r>
      <w:r w:rsidRPr="00823C45">
        <w:rPr>
          <w:rFonts w:ascii="Times New Roman" w:hAnsi="Times New Roman" w:cs="Times New Roman"/>
          <w:b/>
          <w:sz w:val="24"/>
          <w:szCs w:val="24"/>
        </w:rPr>
        <w:t>TOBAGO</w:t>
      </w:r>
    </w:p>
    <w:p w:rsidR="000F7E9C" w:rsidP="000F7E9C" w:rsidRDefault="000F7E9C" w14:paraId="024C46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NIPDEC</w:t>
      </w:r>
    </w:p>
    <w:p w:rsidR="000F7E9C" w:rsidP="000F7E9C" w:rsidRDefault="000F7E9C" w14:paraId="06D060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Position held: Cashier</w:t>
      </w:r>
    </w:p>
    <w:p w:rsidR="000F7E9C" w:rsidP="000F7E9C" w:rsidRDefault="000F7E9C" w14:paraId="4734EC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823C45" w:rsidR="000F7E9C" w:rsidP="000F7E9C" w:rsidRDefault="000F7E9C" w14:paraId="248BA6C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June 2004 – February 2006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3C45">
        <w:rPr>
          <w:rFonts w:ascii="Times New Roman" w:hAnsi="Times New Roman" w:cs="Times New Roman"/>
          <w:b/>
          <w:sz w:val="24"/>
          <w:szCs w:val="24"/>
        </w:rPr>
        <w:t>CONSERVE LTD.</w:t>
      </w:r>
      <w:proofErr w:type="gramEnd"/>
    </w:p>
    <w:p w:rsidR="000F7E9C" w:rsidP="000F7E9C" w:rsidRDefault="000F7E9C" w14:paraId="2F64C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Position held: Data Entry Clerk/ Supervisor</w:t>
      </w:r>
    </w:p>
    <w:p w:rsidR="000F7E9C" w:rsidP="000F7E9C" w:rsidRDefault="000F7E9C" w14:paraId="46902E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823C45" w:rsidR="000F7E9C" w:rsidP="000F7E9C" w:rsidRDefault="000F7E9C" w14:paraId="596808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March 2007 – August 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3C45">
        <w:rPr>
          <w:rFonts w:ascii="Times New Roman" w:hAnsi="Times New Roman" w:cs="Times New Roman"/>
          <w:b/>
          <w:sz w:val="24"/>
          <w:szCs w:val="24"/>
        </w:rPr>
        <w:t>CVA LTD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0F7E9C" w:rsidP="000F7E9C" w:rsidRDefault="000F7E9C" w14:paraId="02D4E4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Position held: Cashier</w:t>
      </w:r>
    </w:p>
    <w:p w:rsidR="000F7E9C" w:rsidP="000F7E9C" w:rsidRDefault="000F7E9C" w14:paraId="031D79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8F067C" w:rsidR="000F7E9C" w:rsidP="000F7E9C" w:rsidRDefault="000F7E9C" w14:paraId="585B6B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3C45">
        <w:rPr>
          <w:rFonts w:ascii="Times New Roman" w:hAnsi="Times New Roman" w:cs="Times New Roman"/>
          <w:b/>
          <w:sz w:val="24"/>
          <w:szCs w:val="24"/>
          <w:highlight w:val="lightGray"/>
        </w:rPr>
        <w:t>INTEREST: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Reading, listening to music</w:t>
      </w:r>
    </w:p>
    <w:p w:rsidR="000F7E9C" w:rsidP="000F7E9C" w:rsidRDefault="000F7E9C" w14:paraId="07C487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E9C" w:rsidP="000F7E9C" w:rsidRDefault="000F7E9C" w14:paraId="638CA6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E9C" w:rsidP="000F7E9C" w:rsidRDefault="000F7E9C" w14:paraId="17F0F6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F35380" w:rsidR="000F7E9C" w:rsidP="000F7E9C" w:rsidRDefault="000F7E9C" w14:paraId="4096E9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4924">
        <w:rPr>
          <w:rFonts w:ascii="Times New Roman" w:hAnsi="Times New Roman" w:cs="Times New Roman"/>
          <w:b/>
          <w:sz w:val="24"/>
          <w:szCs w:val="24"/>
          <w:highlight w:val="lightGray"/>
        </w:rPr>
        <w:t>REFERENCES: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35380">
        <w:rPr>
          <w:rFonts w:ascii="Times New Roman" w:hAnsi="Times New Roman" w:cs="Times New Roman"/>
          <w:b/>
          <w:sz w:val="24"/>
          <w:szCs w:val="24"/>
        </w:rPr>
        <w:t>CVA LTD</w:t>
      </w:r>
    </w:p>
    <w:p w:rsidR="000F7E9C" w:rsidP="000F7E9C" w:rsidRDefault="000F7E9C" w14:paraId="421C00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Human Resource Manager</w:t>
      </w:r>
    </w:p>
    <w:p w:rsidR="000F7E9C" w:rsidP="000F7E9C" w:rsidRDefault="000F7E9C" w14:paraId="12A9A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Contact No: 633- 1100</w:t>
      </w:r>
    </w:p>
    <w:p w:rsidR="000F7E9C" w:rsidP="000F7E9C" w:rsidRDefault="000F7E9C" w14:paraId="2915D0B1" w14:textId="5021313A">
      <w:pPr>
        <w:spacing w:after="0"/>
        <w:rPr>
          <w:rFonts w:ascii="Times New Roman" w:hAnsi="Times New Roman" w:cs="Times New Roman"/>
          <w:sz w:val="24"/>
          <w:szCs w:val="24"/>
        </w:rPr>
      </w:pPr>
      <w:r w:rsidR="5021313A">
        <w:rPr/>
        <w:t xml:space="preserve">    </w:t>
      </w:r>
    </w:p>
    <w:p w:rsidRPr="00F35380" w:rsidR="000F7E9C" w:rsidP="5021313A" w:rsidRDefault="000F7E9C" w14:paraId="3C5081BB" w14:textId="2B9A9344">
      <w:pPr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 w:rsidRPr="5021313A" w:rsidR="5021313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                         Leslie Lee Fook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proofErr w:type="spellStart"/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71478" w:rsidP="00DD62AD" w:rsidRDefault="00871478" w14:paraId="0E654901" w14:textId="1AB86F57">
      <w:pPr>
        <w:spacing w:after="0"/>
        <w:rPr>
          <w:rFonts w:ascii="Times New Roman" w:hAnsi="Times New Roman" w:cs="Times New Roman"/>
          <w:sz w:val="24"/>
          <w:szCs w:val="24"/>
        </w:rPr>
      </w:pPr>
      <w:r w:rsidR="5021313A">
        <w:rPr/>
        <w:t xml:space="preserve">                                                 </w:t>
      </w:r>
    </w:p>
    <w:p w:rsidR="5021313A" w:rsidP="5021313A" w:rsidRDefault="5021313A" w14:paraId="5021313A" w14:textId="436C8353">
      <w:pPr>
        <w:pStyle w:val="Normal"/>
        <w:spacing w:after="0"/>
      </w:pPr>
      <w:r w:rsidR="5021313A">
        <w:rPr/>
        <w:t xml:space="preserve">                                                                     Comserve Ltd</w:t>
      </w:r>
    </w:p>
    <w:p w:rsidR="5021313A" w:rsidP="5021313A" w:rsidRDefault="5021313A" w14:paraId="2B9A9344" w14:noSpellErr="1" w14:textId="6878C6CB">
      <w:pPr>
        <w:pStyle w:val="Normal"/>
        <w:spacing w:after="0"/>
      </w:pPr>
      <w:r w:rsidR="5021313A">
        <w:rPr/>
        <w:t xml:space="preserve">                                                                      681-3524</w:t>
      </w:r>
    </w:p>
    <w:p w:rsidR="5021313A" w:rsidP="5021313A" w:rsidRDefault="5021313A" w14:paraId="1AB86F57" w14:textId="4185589C">
      <w:pPr>
        <w:pStyle w:val="Normal"/>
        <w:spacing w:after="0"/>
      </w:pPr>
      <w:r w:rsidR="5021313A">
        <w:rPr/>
        <w:t xml:space="preserve">                                                                             </w:t>
      </w:r>
    </w:p>
    <w:p w:rsidRPr="00DD62AD" w:rsidR="00DD62AD" w:rsidP="00DD62AD" w:rsidRDefault="00DD62AD" w14:paraId="1DE20B7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Pr="00DD62AD" w:rsidR="00DD62AD" w:rsidSect="00DD62AD"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B76D74"/>
    <w:rsid w:val="000F7E9C"/>
    <w:rsid w:val="00194F38"/>
    <w:rsid w:val="002307BE"/>
    <w:rsid w:val="00484924"/>
    <w:rsid w:val="00504FA4"/>
    <w:rsid w:val="00823C45"/>
    <w:rsid w:val="00871478"/>
    <w:rsid w:val="00896D3C"/>
    <w:rsid w:val="008F067C"/>
    <w:rsid w:val="00911506"/>
    <w:rsid w:val="00A526E3"/>
    <w:rsid w:val="00A76BA9"/>
    <w:rsid w:val="00A81780"/>
    <w:rsid w:val="00A962E3"/>
    <w:rsid w:val="00B276EC"/>
    <w:rsid w:val="00B76D74"/>
    <w:rsid w:val="00D85AE7"/>
    <w:rsid w:val="00DD62AD"/>
    <w:rsid w:val="00EA6B25"/>
    <w:rsid w:val="00F35380"/>
    <w:rsid w:val="00FF15C1"/>
    <w:rsid w:val="5021313A"/>
    <w:rsid w:val="6C49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5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150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5F18F7F-C137-442B-8C1F-2DCD9E407B87}">
  <ds:schemaRefs>
    <ds:schemaRef ds:uri="urn:schemas-microsoft-com.VSTO2008Demos.ControlsStorag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Chem4Word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Kainos Design Technologies Ltd</dc:creator>
  <keywords/>
  <dc:description/>
  <lastModifiedBy>sherry marshall</lastModifiedBy>
  <revision>8</revision>
  <lastPrinted>2012-09-24T19:47:00.0000000Z</lastPrinted>
  <dcterms:created xsi:type="dcterms:W3CDTF">2011-03-14T21:44:00.0000000Z</dcterms:created>
  <dcterms:modified xsi:type="dcterms:W3CDTF">2013-08-26T01:46:09.4848610Z</dcterms:modified>
</coreProperties>
</file>